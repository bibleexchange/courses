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39" w:rsidRDefault="00CD5ADE" w:rsidP="00CD5ADE">
      <w:pPr>
        <w:jc w:val="right"/>
      </w:pPr>
      <w:r>
        <w:t>FIRST YEAR</w:t>
      </w:r>
    </w:p>
    <w:p w:rsidR="00044B39" w:rsidRDefault="00044B39" w:rsidP="00CD5ADE">
      <w:pPr>
        <w:jc w:val="both"/>
      </w:pPr>
    </w:p>
    <w:p w:rsidR="00044B39" w:rsidRDefault="00044B39"/>
    <w:p w:rsidR="00044B39" w:rsidRDefault="00044B39"/>
    <w:p w:rsidR="00044B39" w:rsidRDefault="00044B39"/>
    <w:p w:rsidR="00044B39" w:rsidRDefault="00044B39"/>
    <w:p w:rsidR="00044B39" w:rsidRDefault="00044B39"/>
    <w:p w:rsidR="00044B39" w:rsidRDefault="00044B39"/>
    <w:tbl>
      <w:tblPr>
        <w:tblpPr w:leftFromText="187" w:rightFromText="187" w:vertAnchor="page" w:horzAnchor="page" w:tblpX="3973" w:tblpY="7801"/>
        <w:tblW w:w="4339" w:type="pct"/>
        <w:tblLook w:val="04A0"/>
      </w:tblPr>
      <w:tblGrid>
        <w:gridCol w:w="7685"/>
      </w:tblGrid>
      <w:tr w:rsidR="00044B39" w:rsidTr="00044B39">
        <w:trPr>
          <w:trHeight w:val="909"/>
        </w:trPr>
        <w:tc>
          <w:tcPr>
            <w:tcW w:w="0" w:type="auto"/>
          </w:tcPr>
          <w:p w:rsidR="00044B39" w:rsidRDefault="00C81363" w:rsidP="00C81363">
            <w:pPr>
              <w:pStyle w:val="NoSpacing"/>
              <w:rPr>
                <w:b/>
                <w:bCs/>
                <w:caps/>
                <w:sz w:val="72"/>
                <w:szCs w:val="72"/>
              </w:rPr>
            </w:pPr>
            <w:r>
              <w:rPr>
                <w:b/>
                <w:bCs/>
                <w:caps/>
                <w:sz w:val="72"/>
                <w:szCs w:val="72"/>
              </w:rPr>
              <w:t>doctrine i</w:t>
            </w:r>
          </w:p>
        </w:tc>
      </w:tr>
      <w:tr w:rsidR="00044B39" w:rsidTr="00044B39">
        <w:trPr>
          <w:trHeight w:val="533"/>
        </w:trPr>
        <w:tc>
          <w:tcPr>
            <w:tcW w:w="0" w:type="auto"/>
          </w:tcPr>
          <w:p w:rsidR="00044B39" w:rsidRDefault="00C81363" w:rsidP="00044B39">
            <w:pPr>
              <w:pStyle w:val="NoSpacing"/>
              <w:rPr>
                <w:color w:val="7F7F7F" w:themeColor="background1" w:themeShade="7F"/>
              </w:rPr>
            </w:pPr>
            <w:r>
              <w:rPr>
                <w:rFonts w:ascii="Cambria" w:hAnsi="Cambria"/>
                <w:sz w:val="44"/>
                <w:szCs w:val="44"/>
              </w:rPr>
              <w:t>The Doctrines of the Bible</w:t>
            </w:r>
          </w:p>
        </w:tc>
      </w:tr>
    </w:tbl>
    <w:p w:rsidR="00D26B0C" w:rsidRPr="00012B16" w:rsidRDefault="00CB4A15" w:rsidP="00ED1593">
      <w:pPr>
        <w:jc w:val="right"/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pict>
          <v:rect id="_x0000_s1588" style="position:absolute;left:0;text-align:left;margin-left:165pt;margin-top:479.4pt;width:284.1pt;height:82.95pt;z-index:251657728;mso-position-horizontal-relative:text;mso-position-vertical-relative:text" strokecolor="white">
            <v:textbox style="mso-next-textbox:#_x0000_s1588">
              <w:txbxContent>
                <w:p w:rsidR="00397634" w:rsidRPr="00474988" w:rsidRDefault="00397634" w:rsidP="00474988">
                  <w:pPr>
                    <w:pStyle w:val="NoSpacing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474988">
                    <w:rPr>
                      <w:b/>
                      <w:color w:val="FFFFFF" w:themeColor="background1"/>
                      <w:sz w:val="28"/>
                      <w:szCs w:val="28"/>
                    </w:rPr>
                    <w:t>DELIVERANCE BIBLE INSTITUTE of TANZANIA</w:t>
                  </w:r>
                </w:p>
                <w:p w:rsidR="00397634" w:rsidRPr="00474988" w:rsidRDefault="00397634" w:rsidP="00474988">
                  <w:pPr>
                    <w:pStyle w:val="NoSpacing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 w:rsidRPr="00474988">
                    <w:rPr>
                      <w:i/>
                      <w:color w:val="FFFFFF" w:themeColor="background1"/>
                      <w:sz w:val="24"/>
                      <w:szCs w:val="24"/>
                    </w:rPr>
                    <w:t>Moshi</w:t>
                  </w:r>
                  <w:proofErr w:type="spellEnd"/>
                  <w:r w:rsidRPr="00474988">
                    <w:rPr>
                      <w:i/>
                      <w:color w:val="FFFFFF" w:themeColor="background1"/>
                      <w:sz w:val="24"/>
                      <w:szCs w:val="24"/>
                    </w:rPr>
                    <w:t>, Kilimanjaro, Tanzania</w:t>
                  </w:r>
                </w:p>
                <w:p w:rsidR="00397634" w:rsidRPr="00474988" w:rsidRDefault="00397634" w:rsidP="00474988">
                  <w:pPr>
                    <w:pStyle w:val="NoSpacing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474988">
                    <w:rPr>
                      <w:b/>
                      <w:color w:val="000000" w:themeColor="text1"/>
                      <w:sz w:val="28"/>
                      <w:szCs w:val="28"/>
                    </w:rPr>
                    <w:t>DELIVERANCE BIBLE INSTITUTE</w:t>
                  </w:r>
                </w:p>
                <w:p w:rsidR="00397634" w:rsidRPr="002A3251" w:rsidRDefault="00397634" w:rsidP="00474988">
                  <w:pPr>
                    <w:pStyle w:val="NoSpacing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2A3251">
                    <w:rPr>
                      <w:i/>
                      <w:color w:val="000000" w:themeColor="text1"/>
                      <w:sz w:val="24"/>
                      <w:szCs w:val="24"/>
                    </w:rPr>
                    <w:t>Portland, Maine, USA</w:t>
                  </w:r>
                </w:p>
                <w:p w:rsidR="00397634" w:rsidRPr="00474988" w:rsidRDefault="00397634" w:rsidP="00474988"/>
              </w:txbxContent>
            </v:textbox>
          </v:rect>
        </w:pict>
      </w:r>
      <w:r w:rsidR="0096471B">
        <w:rPr>
          <w:noProof/>
          <w:sz w:val="48"/>
          <w:szCs w:val="48"/>
          <w:u w:val="single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1417320</wp:posOffset>
            </wp:positionV>
            <wp:extent cx="4114800" cy="3619500"/>
            <wp:effectExtent l="0" t="0" r="0" b="0"/>
            <wp:wrapNone/>
            <wp:docPr id="560" name="Picture 560" descr="DBIeagle_m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DBIeagle_med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A10FD">
        <w:rPr>
          <w:noProof/>
          <w:sz w:val="48"/>
          <w:szCs w:val="48"/>
          <w:u w:val="single"/>
        </w:rPr>
        <w:t>WORK</w:t>
      </w:r>
      <w:r w:rsidR="00ED1593" w:rsidRPr="00012B16">
        <w:rPr>
          <w:sz w:val="48"/>
          <w:szCs w:val="48"/>
          <w:u w:val="single"/>
        </w:rPr>
        <w:t>BOOK</w:t>
      </w:r>
      <w:r w:rsidR="00FB348F" w:rsidRPr="00012B16">
        <w:rPr>
          <w:sz w:val="48"/>
          <w:szCs w:val="48"/>
          <w:u w:val="single"/>
        </w:rPr>
        <w:br w:type="page"/>
      </w:r>
    </w:p>
    <w:tbl>
      <w:tblPr>
        <w:tblW w:w="5000" w:type="pct"/>
        <w:jc w:val="center"/>
        <w:tblLook w:val="04A0"/>
      </w:tblPr>
      <w:tblGrid>
        <w:gridCol w:w="8856"/>
      </w:tblGrid>
      <w:tr w:rsidR="004331E1" w:rsidTr="0037799A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F64979" w:rsidRDefault="00F64979" w:rsidP="001B3DDA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</w:p>
          <w:p w:rsidR="004331E1" w:rsidRDefault="00C81363" w:rsidP="00C81363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Doctrine I</w:t>
            </w:r>
          </w:p>
        </w:tc>
      </w:tr>
      <w:tr w:rsidR="004331E1" w:rsidTr="0037799A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331E1" w:rsidRDefault="00C81363" w:rsidP="00600CB7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The Doctrines of the Bible</w:t>
            </w:r>
          </w:p>
        </w:tc>
      </w:tr>
      <w:tr w:rsidR="004331E1" w:rsidTr="0037799A">
        <w:trPr>
          <w:trHeight w:val="360"/>
          <w:jc w:val="center"/>
        </w:trPr>
        <w:tc>
          <w:tcPr>
            <w:tcW w:w="5000" w:type="pct"/>
            <w:vAlign w:val="center"/>
          </w:tcPr>
          <w:p w:rsidR="00F64979" w:rsidRPr="00403B2A" w:rsidRDefault="00F64979" w:rsidP="0037799A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6B744D" w:rsidRDefault="00CB4A1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4A15">
        <w:fldChar w:fldCharType="begin"/>
      </w:r>
      <w:r w:rsidR="002C429F">
        <w:instrText xml:space="preserve"> TOC \o "1-2" \h \z \u </w:instrText>
      </w:r>
      <w:r w:rsidRPr="00CB4A15">
        <w:fldChar w:fldCharType="separate"/>
      </w:r>
      <w:hyperlink w:anchor="_Toc246832170" w:history="1">
        <w:r w:rsidR="006B744D" w:rsidRPr="00B61497">
          <w:rPr>
            <w:rStyle w:val="Hyperlink"/>
            <w:noProof/>
          </w:rPr>
          <w:t>Study Questions 1 - Introduction</w:t>
        </w:r>
        <w:r w:rsidR="006B74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76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744D" w:rsidRDefault="00CB4A15">
      <w:pPr>
        <w:pStyle w:val="TOC1"/>
        <w:tabs>
          <w:tab w:val="right" w:leader="dot" w:pos="8630"/>
        </w:tabs>
        <w:rPr>
          <w:rStyle w:val="Hyperlink"/>
          <w:noProof/>
        </w:rPr>
      </w:pPr>
      <w:hyperlink w:anchor="_Toc246832171" w:history="1">
        <w:r w:rsidR="006B744D" w:rsidRPr="00B61497">
          <w:rPr>
            <w:rStyle w:val="Hyperlink"/>
            <w:noProof/>
          </w:rPr>
          <w:t>Quiz 1 - Introduction</w:t>
        </w:r>
        <w:r w:rsidR="006B74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76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744D" w:rsidRPr="006B744D" w:rsidRDefault="006B744D" w:rsidP="006B744D">
      <w:pPr>
        <w:rPr>
          <w:rFonts w:eastAsiaTheme="minorEastAsia"/>
        </w:rPr>
      </w:pPr>
    </w:p>
    <w:p w:rsidR="006B744D" w:rsidRDefault="00CB4A1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832172" w:history="1">
        <w:r w:rsidR="006B744D" w:rsidRPr="00B61497">
          <w:rPr>
            <w:rStyle w:val="Hyperlink"/>
            <w:noProof/>
          </w:rPr>
          <w:t>Study Questions: 2 - Anthropology</w:t>
        </w:r>
        <w:r w:rsidR="006B74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76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744D" w:rsidRDefault="00CB4A15">
      <w:pPr>
        <w:pStyle w:val="TOC1"/>
        <w:tabs>
          <w:tab w:val="right" w:leader="dot" w:pos="8630"/>
        </w:tabs>
        <w:rPr>
          <w:rStyle w:val="Hyperlink"/>
          <w:noProof/>
        </w:rPr>
      </w:pPr>
      <w:hyperlink w:anchor="_Toc246832173" w:history="1">
        <w:r w:rsidR="006B744D" w:rsidRPr="00B61497">
          <w:rPr>
            <w:rStyle w:val="Hyperlink"/>
            <w:noProof/>
          </w:rPr>
          <w:t>Quiz: 2 - Anthropology</w:t>
        </w:r>
        <w:r w:rsidR="006B74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7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744D" w:rsidRPr="006B744D" w:rsidRDefault="006B744D" w:rsidP="006B744D">
      <w:pPr>
        <w:rPr>
          <w:rFonts w:eastAsiaTheme="minorEastAsia"/>
        </w:rPr>
      </w:pPr>
    </w:p>
    <w:p w:rsidR="006B744D" w:rsidRDefault="00CB4A1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832174" w:history="1">
        <w:r w:rsidR="006B744D" w:rsidRPr="00B61497">
          <w:rPr>
            <w:rStyle w:val="Hyperlink"/>
            <w:noProof/>
          </w:rPr>
          <w:t>Study Questions: 3 - Harmartiology</w:t>
        </w:r>
        <w:r w:rsidR="006B74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7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744D" w:rsidRDefault="00CB4A15">
      <w:pPr>
        <w:pStyle w:val="TOC1"/>
        <w:tabs>
          <w:tab w:val="right" w:leader="dot" w:pos="8630"/>
        </w:tabs>
        <w:rPr>
          <w:rStyle w:val="Hyperlink"/>
          <w:noProof/>
        </w:rPr>
      </w:pPr>
      <w:hyperlink w:anchor="_Toc246832175" w:history="1">
        <w:r w:rsidR="006B744D" w:rsidRPr="00B61497">
          <w:rPr>
            <w:rStyle w:val="Hyperlink"/>
            <w:noProof/>
          </w:rPr>
          <w:t>Quiz: 3 - Harmartiology</w:t>
        </w:r>
        <w:r w:rsidR="006B74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76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744D" w:rsidRPr="006B744D" w:rsidRDefault="006B744D" w:rsidP="006B744D">
      <w:pPr>
        <w:rPr>
          <w:rFonts w:eastAsiaTheme="minorEastAsia"/>
        </w:rPr>
      </w:pPr>
    </w:p>
    <w:p w:rsidR="006B744D" w:rsidRDefault="00CB4A1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832176" w:history="1">
        <w:r w:rsidR="006B744D" w:rsidRPr="00B61497">
          <w:rPr>
            <w:rStyle w:val="Hyperlink"/>
            <w:noProof/>
          </w:rPr>
          <w:t>Study Questions: 4 – Soteriology, Pt. 1</w:t>
        </w:r>
        <w:r w:rsidR="006B74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76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744D" w:rsidRDefault="00CB4A15">
      <w:pPr>
        <w:pStyle w:val="TOC1"/>
        <w:tabs>
          <w:tab w:val="right" w:leader="dot" w:pos="8630"/>
        </w:tabs>
        <w:rPr>
          <w:rStyle w:val="Hyperlink"/>
          <w:noProof/>
        </w:rPr>
      </w:pPr>
      <w:hyperlink w:anchor="_Toc246832177" w:history="1">
        <w:r w:rsidR="006B744D" w:rsidRPr="00B61497">
          <w:rPr>
            <w:rStyle w:val="Hyperlink"/>
            <w:noProof/>
          </w:rPr>
          <w:t>Quiz: 4 – Soteriology Pt. 1</w:t>
        </w:r>
        <w:r w:rsidR="006B74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76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744D" w:rsidRPr="006B744D" w:rsidRDefault="006B744D" w:rsidP="006B744D">
      <w:pPr>
        <w:rPr>
          <w:rFonts w:eastAsiaTheme="minorEastAsia"/>
        </w:rPr>
      </w:pPr>
    </w:p>
    <w:p w:rsidR="006B744D" w:rsidRDefault="00CB4A15">
      <w:pPr>
        <w:pStyle w:val="TOC1"/>
        <w:tabs>
          <w:tab w:val="right" w:leader="dot" w:pos="8630"/>
        </w:tabs>
        <w:rPr>
          <w:rStyle w:val="Hyperlink"/>
          <w:noProof/>
        </w:rPr>
      </w:pPr>
      <w:hyperlink w:anchor="_Toc246832178" w:history="1">
        <w:r w:rsidR="006B744D" w:rsidRPr="00B61497">
          <w:rPr>
            <w:rStyle w:val="Hyperlink"/>
            <w:noProof/>
          </w:rPr>
          <w:t>Study Questions: 5 – Soteriology, Pt. 2</w:t>
        </w:r>
        <w:r w:rsidR="006B74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763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744D" w:rsidRDefault="00CB4A1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832179" w:history="1">
        <w:r w:rsidR="006B744D" w:rsidRPr="00B61497">
          <w:rPr>
            <w:rStyle w:val="Hyperlink"/>
            <w:noProof/>
          </w:rPr>
          <w:t>Quiz: 5 – Soteriology, Pt. 2</w:t>
        </w:r>
        <w:r w:rsidR="006B74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76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744D" w:rsidRDefault="006B744D">
      <w:pPr>
        <w:pStyle w:val="TOC1"/>
        <w:tabs>
          <w:tab w:val="right" w:leader="dot" w:pos="8630"/>
        </w:tabs>
        <w:rPr>
          <w:rStyle w:val="Hyperlink"/>
          <w:noProof/>
        </w:rPr>
      </w:pPr>
    </w:p>
    <w:p w:rsidR="006B744D" w:rsidRDefault="00CB4A1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832180" w:history="1">
        <w:r w:rsidR="006B744D" w:rsidRPr="00B61497">
          <w:rPr>
            <w:rStyle w:val="Hyperlink"/>
            <w:noProof/>
          </w:rPr>
          <w:t>Study Questions: 6 – Soteriology, Pt. 3</w:t>
        </w:r>
        <w:r w:rsidR="006B74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763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B744D" w:rsidRDefault="00CB4A1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832181" w:history="1">
        <w:r w:rsidR="006B744D" w:rsidRPr="00B61497">
          <w:rPr>
            <w:rStyle w:val="Hyperlink"/>
            <w:noProof/>
          </w:rPr>
          <w:t>Quiz: 6 – Soteriology, Pt. 3</w:t>
        </w:r>
        <w:r w:rsidR="006B74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763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E40A9" w:rsidRDefault="001E40A9">
      <w:pPr>
        <w:pStyle w:val="TOC1"/>
        <w:tabs>
          <w:tab w:val="right" w:leader="dot" w:pos="8630"/>
        </w:tabs>
        <w:rPr>
          <w:rStyle w:val="Hyperlink"/>
          <w:noProof/>
        </w:rPr>
      </w:pPr>
    </w:p>
    <w:p w:rsidR="006B744D" w:rsidRDefault="00CB4A1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832183" w:history="1">
        <w:r w:rsidR="006B744D" w:rsidRPr="00B61497">
          <w:rPr>
            <w:rStyle w:val="Hyperlink"/>
            <w:noProof/>
          </w:rPr>
          <w:t>Study Questions: 7 – Soteriology, Pt. 4</w:t>
        </w:r>
        <w:r w:rsidR="006B74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763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B744D" w:rsidRDefault="00CB4A15">
      <w:pPr>
        <w:pStyle w:val="TOC1"/>
        <w:tabs>
          <w:tab w:val="right" w:leader="dot" w:pos="8630"/>
        </w:tabs>
        <w:rPr>
          <w:rStyle w:val="Hyperlink"/>
          <w:noProof/>
        </w:rPr>
      </w:pPr>
      <w:hyperlink w:anchor="_Toc246832184" w:history="1">
        <w:r w:rsidR="006B744D" w:rsidRPr="00B61497">
          <w:rPr>
            <w:rStyle w:val="Hyperlink"/>
            <w:noProof/>
          </w:rPr>
          <w:t>Quiz: 7 – Soteriology, Pt. 4</w:t>
        </w:r>
        <w:r w:rsidR="006B74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763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40A9" w:rsidRPr="001E40A9" w:rsidRDefault="001E40A9" w:rsidP="001E40A9">
      <w:pPr>
        <w:rPr>
          <w:rFonts w:eastAsiaTheme="minorEastAsia"/>
        </w:rPr>
      </w:pPr>
    </w:p>
    <w:p w:rsidR="006B744D" w:rsidRDefault="00CB4A1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832185" w:history="1">
        <w:r w:rsidR="006B744D" w:rsidRPr="00B61497">
          <w:rPr>
            <w:rStyle w:val="Hyperlink"/>
            <w:noProof/>
          </w:rPr>
          <w:t>FINAL EXAM</w:t>
        </w:r>
        <w:r w:rsidR="006B74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44D">
          <w:rPr>
            <w:noProof/>
            <w:webHidden/>
          </w:rPr>
          <w:instrText xml:space="preserve"> PAGEREF _Toc246832185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763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04C2F" w:rsidRPr="00C81363" w:rsidRDefault="00CB4A15" w:rsidP="00C81363">
      <w:pPr>
        <w:pStyle w:val="Heading1"/>
      </w:pPr>
      <w:r>
        <w:fldChar w:fldCharType="end"/>
      </w:r>
      <w:r w:rsidR="00204C2F">
        <w:tab/>
      </w:r>
    </w:p>
    <w:p w:rsidR="00204C2F" w:rsidRDefault="00204C2F" w:rsidP="00204C2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0FF2" w:rsidRPr="00D81ECF" w:rsidRDefault="001B3B97" w:rsidP="00D81ECF">
      <w:pPr>
        <w:pStyle w:val="Heading1"/>
      </w:pPr>
      <w:bookmarkStart w:id="0" w:name="_Toc246832170"/>
      <w:r>
        <w:lastRenderedPageBreak/>
        <w:t>Study Questions</w:t>
      </w:r>
      <w:r w:rsidR="006D274E">
        <w:t xml:space="preserve"> 1</w:t>
      </w:r>
      <w:r w:rsidR="009E71EC">
        <w:t xml:space="preserve"> - Introduction</w:t>
      </w:r>
      <w:bookmarkEnd w:id="0"/>
    </w:p>
    <w:p w:rsidR="001B3B97" w:rsidRDefault="001B3B97" w:rsidP="001B3B97"/>
    <w:p w:rsidR="001B3B97" w:rsidRPr="0044215E" w:rsidRDefault="001B3B97" w:rsidP="001B3B97">
      <w:pPr>
        <w:rPr>
          <w:color w:val="000000" w:themeColor="text1"/>
        </w:rPr>
      </w:pPr>
    </w:p>
    <w:p w:rsidR="001B3B97" w:rsidRPr="0044215E" w:rsidRDefault="001B3B97" w:rsidP="009B193F">
      <w:pPr>
        <w:numPr>
          <w:ilvl w:val="0"/>
          <w:numId w:val="6"/>
        </w:numPr>
        <w:tabs>
          <w:tab w:val="clear" w:pos="360"/>
        </w:tabs>
        <w:ind w:left="547" w:hanging="547"/>
        <w:rPr>
          <w:snapToGrid w:val="0"/>
          <w:color w:val="000000" w:themeColor="text1"/>
        </w:rPr>
      </w:pPr>
      <w:r w:rsidRPr="0044215E">
        <w:rPr>
          <w:snapToGrid w:val="0"/>
          <w:color w:val="000000" w:themeColor="text1"/>
        </w:rPr>
        <w:t>What is the meaning of Doctrine?</w:t>
      </w:r>
      <w:r w:rsidRPr="0044215E">
        <w:rPr>
          <w:snapToGrid w:val="0"/>
          <w:color w:val="000000" w:themeColor="text1"/>
        </w:rPr>
        <w:br w:type="textWrapping" w:clear="all"/>
      </w:r>
      <w:r w:rsidRPr="008C6BE7">
        <w:rPr>
          <w:snapToGrid w:val="0"/>
          <w:color w:val="FFFFFF" w:themeColor="background1"/>
          <w:u w:val="single"/>
        </w:rPr>
        <w:t>Doctrine is the fundamental truths of the Bible arranged in a systematic form.</w:t>
      </w:r>
    </w:p>
    <w:p w:rsidR="001B3B97" w:rsidRPr="0044215E" w:rsidRDefault="001B3B97" w:rsidP="001B3B97">
      <w:pPr>
        <w:ind w:left="547"/>
        <w:rPr>
          <w:snapToGrid w:val="0"/>
          <w:color w:val="000000" w:themeColor="text1"/>
        </w:rPr>
      </w:pPr>
    </w:p>
    <w:p w:rsidR="001B3B97" w:rsidRPr="0044215E" w:rsidRDefault="001B3B97" w:rsidP="009B193F">
      <w:pPr>
        <w:numPr>
          <w:ilvl w:val="0"/>
          <w:numId w:val="6"/>
        </w:numPr>
        <w:tabs>
          <w:tab w:val="clear" w:pos="360"/>
        </w:tabs>
        <w:ind w:left="547" w:hanging="547"/>
        <w:rPr>
          <w:snapToGrid w:val="0"/>
          <w:color w:val="000000" w:themeColor="text1"/>
        </w:rPr>
      </w:pPr>
      <w:r w:rsidRPr="0044215E">
        <w:rPr>
          <w:snapToGrid w:val="0"/>
          <w:color w:val="000000" w:themeColor="text1"/>
        </w:rPr>
        <w:t>Why do we describe theology or doctrine as “a science”?</w:t>
      </w:r>
      <w:r w:rsidRPr="0044215E">
        <w:rPr>
          <w:snapToGrid w:val="0"/>
          <w:color w:val="000000" w:themeColor="text1"/>
        </w:rPr>
        <w:br w:type="textWrapping" w:clear="all"/>
      </w:r>
      <w:r w:rsidRPr="008C6BE7">
        <w:rPr>
          <w:snapToGrid w:val="0"/>
          <w:color w:val="FFFFFF" w:themeColor="background1"/>
          <w:u w:val="single"/>
        </w:rPr>
        <w:t>Because it consists of facts relating to God and Divine things systematically and logically arranged.</w:t>
      </w:r>
    </w:p>
    <w:p w:rsidR="001B3B97" w:rsidRPr="0044215E" w:rsidRDefault="001B3B97" w:rsidP="001B3B97">
      <w:pPr>
        <w:ind w:left="547"/>
        <w:rPr>
          <w:snapToGrid w:val="0"/>
          <w:color w:val="000000" w:themeColor="text1"/>
        </w:rPr>
      </w:pPr>
    </w:p>
    <w:p w:rsidR="001B3B97" w:rsidRPr="0044215E" w:rsidRDefault="001B3B97" w:rsidP="009B193F">
      <w:pPr>
        <w:numPr>
          <w:ilvl w:val="0"/>
          <w:numId w:val="6"/>
        </w:numPr>
        <w:tabs>
          <w:tab w:val="clear" w:pos="360"/>
        </w:tabs>
        <w:ind w:left="547" w:hanging="547"/>
        <w:rPr>
          <w:snapToGrid w:val="0"/>
          <w:color w:val="000000" w:themeColor="text1"/>
        </w:rPr>
      </w:pPr>
      <w:r w:rsidRPr="0044215E">
        <w:rPr>
          <w:snapToGrid w:val="0"/>
          <w:color w:val="000000" w:themeColor="text1"/>
        </w:rPr>
        <w:t>What is the connection between theology and religion?</w:t>
      </w:r>
      <w:r w:rsidRPr="0044215E">
        <w:rPr>
          <w:snapToGrid w:val="0"/>
          <w:color w:val="000000" w:themeColor="text1"/>
        </w:rPr>
        <w:br w:type="textWrapping" w:clear="all"/>
      </w:r>
      <w:r w:rsidRPr="008C6BE7">
        <w:rPr>
          <w:snapToGrid w:val="0"/>
          <w:color w:val="FFFFFF" w:themeColor="background1"/>
          <w:u w:val="single"/>
        </w:rPr>
        <w:t>Theology is knowledge of God, and religion is the practice of what we know.</w:t>
      </w:r>
    </w:p>
    <w:p w:rsidR="001B3B97" w:rsidRPr="0044215E" w:rsidRDefault="001B3B97" w:rsidP="001B3B97">
      <w:pPr>
        <w:ind w:left="547"/>
        <w:rPr>
          <w:snapToGrid w:val="0"/>
          <w:color w:val="000000" w:themeColor="text1"/>
        </w:rPr>
      </w:pPr>
    </w:p>
    <w:p w:rsidR="001B3B97" w:rsidRPr="0044215E" w:rsidRDefault="001B3B97" w:rsidP="009B193F">
      <w:pPr>
        <w:numPr>
          <w:ilvl w:val="0"/>
          <w:numId w:val="6"/>
        </w:numPr>
        <w:tabs>
          <w:tab w:val="clear" w:pos="360"/>
        </w:tabs>
        <w:ind w:left="547" w:hanging="547"/>
        <w:rPr>
          <w:snapToGrid w:val="0"/>
          <w:color w:val="000000" w:themeColor="text1"/>
        </w:rPr>
      </w:pPr>
      <w:r w:rsidRPr="0044215E">
        <w:rPr>
          <w:snapToGrid w:val="0"/>
          <w:color w:val="000000" w:themeColor="text1"/>
        </w:rPr>
        <w:t xml:space="preserve">What is the difference between a doctrine and a dogma? </w:t>
      </w:r>
      <w:r w:rsidRPr="0044215E">
        <w:rPr>
          <w:snapToGrid w:val="0"/>
          <w:color w:val="000000" w:themeColor="text1"/>
        </w:rPr>
        <w:br w:type="textWrapping" w:clear="all"/>
      </w:r>
      <w:r w:rsidRPr="008C6BE7">
        <w:rPr>
          <w:snapToGrid w:val="0"/>
          <w:color w:val="FFFFFF" w:themeColor="background1"/>
          <w:u w:val="single"/>
        </w:rPr>
        <w:t>Dogma is man’s statement of the truth set forth in a creed; while, doctrine is the fundamental truths of the Bible arranged in a systematic form.</w:t>
      </w:r>
    </w:p>
    <w:p w:rsidR="001B3B97" w:rsidRPr="0044215E" w:rsidRDefault="001B3B97" w:rsidP="001B3B97">
      <w:pPr>
        <w:ind w:left="547"/>
        <w:rPr>
          <w:snapToGrid w:val="0"/>
          <w:color w:val="000000" w:themeColor="text1"/>
        </w:rPr>
      </w:pPr>
    </w:p>
    <w:p w:rsidR="001B3B97" w:rsidRPr="0044215E" w:rsidRDefault="001B3B97" w:rsidP="009B193F">
      <w:pPr>
        <w:numPr>
          <w:ilvl w:val="0"/>
          <w:numId w:val="6"/>
        </w:numPr>
        <w:tabs>
          <w:tab w:val="clear" w:pos="360"/>
        </w:tabs>
        <w:ind w:left="547" w:hanging="547"/>
        <w:rPr>
          <w:snapToGrid w:val="0"/>
          <w:color w:val="000000" w:themeColor="text1"/>
        </w:rPr>
      </w:pPr>
      <w:r w:rsidRPr="0044215E">
        <w:rPr>
          <w:snapToGrid w:val="0"/>
          <w:color w:val="000000" w:themeColor="text1"/>
        </w:rPr>
        <w:t>What connection does doctrine have with the truth found in the Word of God?</w:t>
      </w:r>
      <w:r w:rsidRPr="0044215E">
        <w:rPr>
          <w:snapToGrid w:val="0"/>
          <w:color w:val="000000" w:themeColor="text1"/>
        </w:rPr>
        <w:br w:type="textWrapping" w:clear="all"/>
      </w:r>
      <w:r w:rsidRPr="008C6BE7">
        <w:rPr>
          <w:snapToGrid w:val="0"/>
          <w:color w:val="FFFFFF" w:themeColor="background1"/>
          <w:u w:val="single"/>
        </w:rPr>
        <w:t>That is exactly what doctrine is: the truths found in the word of God arranged in a systematic form.</w:t>
      </w:r>
    </w:p>
    <w:p w:rsidR="001B3B97" w:rsidRPr="0044215E" w:rsidRDefault="001B3B97" w:rsidP="001B3B97">
      <w:pPr>
        <w:ind w:left="547"/>
        <w:rPr>
          <w:snapToGrid w:val="0"/>
          <w:color w:val="000000" w:themeColor="text1"/>
        </w:rPr>
      </w:pPr>
    </w:p>
    <w:p w:rsidR="001B3B97" w:rsidRPr="0044215E" w:rsidRDefault="001B3B97" w:rsidP="009B193F">
      <w:pPr>
        <w:numPr>
          <w:ilvl w:val="0"/>
          <w:numId w:val="6"/>
        </w:numPr>
        <w:tabs>
          <w:tab w:val="clear" w:pos="360"/>
        </w:tabs>
        <w:ind w:left="547" w:hanging="547"/>
        <w:rPr>
          <w:snapToGrid w:val="0"/>
          <w:color w:val="000000" w:themeColor="text1"/>
        </w:rPr>
      </w:pPr>
      <w:r w:rsidRPr="0044215E">
        <w:rPr>
          <w:snapToGrid w:val="0"/>
          <w:color w:val="000000" w:themeColor="text1"/>
        </w:rPr>
        <w:t>What connection does doctrine have with Salvation? Give a Scripture reference.</w:t>
      </w:r>
      <w:r w:rsidRPr="0044215E">
        <w:rPr>
          <w:snapToGrid w:val="0"/>
          <w:color w:val="000000" w:themeColor="text1"/>
        </w:rPr>
        <w:br w:type="textWrapping" w:clear="all"/>
      </w:r>
      <w:r w:rsidRPr="008C6BE7">
        <w:rPr>
          <w:snapToGrid w:val="0"/>
          <w:color w:val="FFFFFF" w:themeColor="background1"/>
          <w:u w:val="single"/>
        </w:rPr>
        <w:t>Correct doctrinal knowledge is essential to salvation. I Timothy 4:16</w:t>
      </w:r>
    </w:p>
    <w:p w:rsidR="001B3B97" w:rsidRPr="0044215E" w:rsidRDefault="001B3B97" w:rsidP="001B3B97">
      <w:pPr>
        <w:ind w:left="547"/>
        <w:rPr>
          <w:snapToGrid w:val="0"/>
          <w:color w:val="000000" w:themeColor="text1"/>
        </w:rPr>
      </w:pPr>
    </w:p>
    <w:p w:rsidR="001B3B97" w:rsidRPr="0044215E" w:rsidRDefault="001B3B97" w:rsidP="009B193F">
      <w:pPr>
        <w:pStyle w:val="BodyTextIndent"/>
        <w:numPr>
          <w:ilvl w:val="0"/>
          <w:numId w:val="6"/>
        </w:numPr>
        <w:tabs>
          <w:tab w:val="clear" w:pos="360"/>
          <w:tab w:val="clear" w:pos="1060"/>
        </w:tabs>
        <w:ind w:left="547" w:hanging="547"/>
        <w:rPr>
          <w:color w:val="000000" w:themeColor="text1"/>
        </w:rPr>
      </w:pPr>
      <w:r w:rsidRPr="0044215E">
        <w:rPr>
          <w:color w:val="000000" w:themeColor="text1"/>
        </w:rPr>
        <w:t>What connection does doctrine have with development of Christian character?</w:t>
      </w:r>
      <w:r w:rsidRPr="0044215E">
        <w:rPr>
          <w:color w:val="000000" w:themeColor="text1"/>
        </w:rPr>
        <w:br w:type="textWrapping" w:clear="all"/>
      </w:r>
      <w:r w:rsidRPr="008C6BE7">
        <w:rPr>
          <w:color w:val="FFFFFF" w:themeColor="background1"/>
          <w:u w:val="single"/>
        </w:rPr>
        <w:t>Doctrinal knowledge is essential to the full development of Christian character.</w:t>
      </w:r>
    </w:p>
    <w:p w:rsidR="001B3B97" w:rsidRPr="0044215E" w:rsidRDefault="001B3B97" w:rsidP="001B3B97">
      <w:pPr>
        <w:pStyle w:val="BodyTextIndent"/>
        <w:tabs>
          <w:tab w:val="clear" w:pos="1060"/>
        </w:tabs>
        <w:ind w:left="547" w:firstLine="0"/>
        <w:rPr>
          <w:color w:val="000000" w:themeColor="text1"/>
        </w:rPr>
      </w:pPr>
    </w:p>
    <w:p w:rsidR="001B3B97" w:rsidRPr="0044215E" w:rsidRDefault="001B3B97" w:rsidP="009B193F">
      <w:pPr>
        <w:numPr>
          <w:ilvl w:val="0"/>
          <w:numId w:val="6"/>
        </w:numPr>
        <w:tabs>
          <w:tab w:val="clear" w:pos="360"/>
        </w:tabs>
        <w:ind w:left="547" w:hanging="547"/>
        <w:rPr>
          <w:snapToGrid w:val="0"/>
          <w:color w:val="000000" w:themeColor="text1"/>
        </w:rPr>
      </w:pPr>
      <w:r w:rsidRPr="0044215E">
        <w:rPr>
          <w:snapToGrid w:val="0"/>
          <w:color w:val="000000" w:themeColor="text1"/>
        </w:rPr>
        <w:t>Give verbatim I Tim. 4:16.</w:t>
      </w:r>
      <w:r w:rsidRPr="0044215E">
        <w:rPr>
          <w:snapToGrid w:val="0"/>
          <w:color w:val="000000" w:themeColor="text1"/>
        </w:rPr>
        <w:br w:type="textWrapping" w:clear="all"/>
      </w:r>
      <w:r w:rsidRPr="008C6BE7">
        <w:rPr>
          <w:snapToGrid w:val="0"/>
          <w:color w:val="FFFFFF" w:themeColor="background1"/>
          <w:u w:val="single"/>
        </w:rPr>
        <w:t xml:space="preserve">Take heed unto thyself, and unto the doctrine; continue in them: for in doing this thou </w:t>
      </w:r>
      <w:proofErr w:type="spellStart"/>
      <w:r w:rsidRPr="008C6BE7">
        <w:rPr>
          <w:snapToGrid w:val="0"/>
          <w:color w:val="FFFFFF" w:themeColor="background1"/>
          <w:u w:val="single"/>
        </w:rPr>
        <w:t>shalt</w:t>
      </w:r>
      <w:proofErr w:type="spellEnd"/>
      <w:r w:rsidRPr="008C6BE7">
        <w:rPr>
          <w:snapToGrid w:val="0"/>
          <w:color w:val="FFFFFF" w:themeColor="background1"/>
          <w:u w:val="single"/>
        </w:rPr>
        <w:t xml:space="preserve"> both save thyself, and them that hear thee.</w:t>
      </w:r>
    </w:p>
    <w:p w:rsidR="001B3B97" w:rsidRPr="0044215E" w:rsidRDefault="001B3B97" w:rsidP="001B3B97">
      <w:pPr>
        <w:ind w:left="547"/>
        <w:rPr>
          <w:snapToGrid w:val="0"/>
          <w:color w:val="000000" w:themeColor="text1"/>
        </w:rPr>
      </w:pPr>
    </w:p>
    <w:p w:rsidR="001B3B97" w:rsidRPr="0044215E" w:rsidRDefault="001B3B97" w:rsidP="009B193F">
      <w:pPr>
        <w:numPr>
          <w:ilvl w:val="0"/>
          <w:numId w:val="6"/>
        </w:numPr>
        <w:tabs>
          <w:tab w:val="clear" w:pos="360"/>
        </w:tabs>
        <w:ind w:left="547" w:hanging="547"/>
        <w:rPr>
          <w:snapToGrid w:val="0"/>
          <w:color w:val="000000" w:themeColor="text1"/>
        </w:rPr>
      </w:pPr>
      <w:r w:rsidRPr="0044215E">
        <w:rPr>
          <w:snapToGrid w:val="0"/>
          <w:color w:val="000000" w:themeColor="text1"/>
        </w:rPr>
        <w:t>Give verbatim II Tim. 2:15.</w:t>
      </w:r>
      <w:r w:rsidRPr="0044215E">
        <w:rPr>
          <w:snapToGrid w:val="0"/>
          <w:color w:val="000000" w:themeColor="text1"/>
        </w:rPr>
        <w:br w:type="textWrapping" w:clear="all"/>
      </w:r>
      <w:r w:rsidRPr="008C6BE7">
        <w:rPr>
          <w:snapToGrid w:val="0"/>
          <w:color w:val="FFFFFF" w:themeColor="background1"/>
          <w:u w:val="single"/>
        </w:rPr>
        <w:t xml:space="preserve">Study to </w:t>
      </w:r>
      <w:proofErr w:type="spellStart"/>
      <w:r w:rsidRPr="008C6BE7">
        <w:rPr>
          <w:snapToGrid w:val="0"/>
          <w:color w:val="FFFFFF" w:themeColor="background1"/>
          <w:u w:val="single"/>
        </w:rPr>
        <w:t>shew</w:t>
      </w:r>
      <w:proofErr w:type="spellEnd"/>
      <w:r w:rsidRPr="008C6BE7">
        <w:rPr>
          <w:snapToGrid w:val="0"/>
          <w:color w:val="FFFFFF" w:themeColor="background1"/>
          <w:u w:val="single"/>
        </w:rPr>
        <w:t xml:space="preserve"> thyself approved unto God, a workman that </w:t>
      </w:r>
      <w:proofErr w:type="spellStart"/>
      <w:r w:rsidRPr="008C6BE7">
        <w:rPr>
          <w:snapToGrid w:val="0"/>
          <w:color w:val="FFFFFF" w:themeColor="background1"/>
          <w:u w:val="single"/>
        </w:rPr>
        <w:t>needeth</w:t>
      </w:r>
      <w:proofErr w:type="spellEnd"/>
      <w:r w:rsidRPr="008C6BE7">
        <w:rPr>
          <w:snapToGrid w:val="0"/>
          <w:color w:val="FFFFFF" w:themeColor="background1"/>
          <w:u w:val="single"/>
        </w:rPr>
        <w:t xml:space="preserve"> not to be ashamed, rightly dividing the word of truth.</w:t>
      </w:r>
    </w:p>
    <w:p w:rsidR="001B3B97" w:rsidRPr="0044215E" w:rsidRDefault="001B3B97" w:rsidP="001B3B97">
      <w:pPr>
        <w:ind w:left="547"/>
        <w:rPr>
          <w:snapToGrid w:val="0"/>
          <w:color w:val="000000" w:themeColor="text1"/>
        </w:rPr>
      </w:pPr>
    </w:p>
    <w:p w:rsidR="001B3B97" w:rsidRPr="0044215E" w:rsidRDefault="001B3B97" w:rsidP="009B193F">
      <w:pPr>
        <w:numPr>
          <w:ilvl w:val="0"/>
          <w:numId w:val="6"/>
        </w:numPr>
        <w:tabs>
          <w:tab w:val="clear" w:pos="360"/>
        </w:tabs>
        <w:ind w:left="547" w:hanging="547"/>
        <w:rPr>
          <w:snapToGrid w:val="0"/>
          <w:color w:val="000000" w:themeColor="text1"/>
        </w:rPr>
      </w:pPr>
      <w:r w:rsidRPr="0044215E">
        <w:rPr>
          <w:snapToGrid w:val="0"/>
          <w:color w:val="000000" w:themeColor="text1"/>
        </w:rPr>
        <w:t>Give verbatim II Tim. 3:16.</w:t>
      </w:r>
      <w:r w:rsidRPr="0044215E">
        <w:rPr>
          <w:snapToGrid w:val="0"/>
          <w:color w:val="000000" w:themeColor="text1"/>
        </w:rPr>
        <w:br w:type="textWrapping" w:clear="all"/>
      </w:r>
      <w:r w:rsidRPr="008C6BE7">
        <w:rPr>
          <w:snapToGrid w:val="0"/>
          <w:color w:val="FFFFFF" w:themeColor="background1"/>
          <w:u w:val="single"/>
        </w:rPr>
        <w:t>All scripture is given by inspiration of God, and is profitable for doctrine, for reproof, for correction, for instruction in righteousness</w:t>
      </w:r>
      <w:r w:rsidRPr="008C6BE7">
        <w:rPr>
          <w:snapToGrid w:val="0"/>
          <w:color w:val="FFFFFF" w:themeColor="background1"/>
        </w:rPr>
        <w:t>:</w:t>
      </w:r>
    </w:p>
    <w:p w:rsidR="001B3B97" w:rsidRPr="00E17B2C" w:rsidRDefault="001B3B97" w:rsidP="001B3B97">
      <w:pPr>
        <w:pStyle w:val="Heading1"/>
      </w:pPr>
      <w:r w:rsidRPr="0044215E">
        <w:rPr>
          <w:color w:val="000000" w:themeColor="text1"/>
        </w:rPr>
        <w:br w:type="page"/>
      </w:r>
      <w:bookmarkStart w:id="1" w:name="_Toc232054768"/>
      <w:bookmarkStart w:id="2" w:name="_Toc235703567"/>
      <w:bookmarkStart w:id="3" w:name="_Toc246832171"/>
      <w:r>
        <w:lastRenderedPageBreak/>
        <w:t>Quiz 1</w:t>
      </w:r>
      <w:bookmarkEnd w:id="1"/>
      <w:bookmarkEnd w:id="2"/>
      <w:r w:rsidR="009E71EC">
        <w:t xml:space="preserve"> - Introduction</w:t>
      </w:r>
      <w:bookmarkEnd w:id="3"/>
    </w:p>
    <w:p w:rsidR="001B3B97" w:rsidRDefault="001B3B97" w:rsidP="001B3B97"/>
    <w:p w:rsidR="001B3B97" w:rsidRPr="00F76CC5" w:rsidRDefault="001B3B97" w:rsidP="001B3B97"/>
    <w:p w:rsidR="001B3B97" w:rsidRPr="00BE434B" w:rsidRDefault="001B3B97" w:rsidP="009B193F">
      <w:pPr>
        <w:numPr>
          <w:ilvl w:val="0"/>
          <w:numId w:val="7"/>
        </w:numPr>
        <w:tabs>
          <w:tab w:val="num" w:pos="540"/>
        </w:tabs>
        <w:ind w:left="540" w:hanging="540"/>
        <w:rPr>
          <w:snapToGrid w:val="0"/>
          <w:color w:val="FFFFFF" w:themeColor="background1"/>
        </w:rPr>
      </w:pPr>
      <w:r>
        <w:rPr>
          <w:snapToGrid w:val="0"/>
        </w:rPr>
        <w:t>What is the meaning of Doctrine?</w:t>
      </w:r>
      <w:r>
        <w:rPr>
          <w:snapToGrid w:val="0"/>
        </w:rPr>
        <w:br w:type="textWrapping" w:clear="all"/>
      </w:r>
      <w:r w:rsidRPr="00BE434B">
        <w:rPr>
          <w:snapToGrid w:val="0"/>
          <w:color w:val="FFFFFF" w:themeColor="background1"/>
          <w:u w:val="single"/>
        </w:rPr>
        <w:t>Doctrine is the fundamental truths of the Bible arranged in a systematic form.</w:t>
      </w:r>
    </w:p>
    <w:p w:rsidR="001B3B97" w:rsidRPr="003D1E2A" w:rsidRDefault="001B3B97" w:rsidP="001B3B97">
      <w:pPr>
        <w:ind w:left="540"/>
        <w:rPr>
          <w:snapToGrid w:val="0"/>
        </w:rPr>
      </w:pPr>
    </w:p>
    <w:p w:rsidR="001B3B97" w:rsidRPr="00BE434B" w:rsidRDefault="001B3B97" w:rsidP="009B193F">
      <w:pPr>
        <w:numPr>
          <w:ilvl w:val="0"/>
          <w:numId w:val="7"/>
        </w:numPr>
        <w:ind w:left="540" w:hanging="540"/>
        <w:rPr>
          <w:snapToGrid w:val="0"/>
          <w:color w:val="FFFFFF" w:themeColor="background1"/>
        </w:rPr>
      </w:pPr>
      <w:r>
        <w:rPr>
          <w:snapToGrid w:val="0"/>
        </w:rPr>
        <w:t>Why do we describe theology or doctrine as “a science”?</w:t>
      </w:r>
      <w:r>
        <w:rPr>
          <w:snapToGrid w:val="0"/>
        </w:rPr>
        <w:br w:type="textWrapping" w:clear="all"/>
      </w:r>
      <w:r w:rsidRPr="00BE434B">
        <w:rPr>
          <w:snapToGrid w:val="0"/>
          <w:color w:val="FFFFFF" w:themeColor="background1"/>
          <w:u w:val="single"/>
        </w:rPr>
        <w:t>Because it consists of facts relating to God and Divine things systematically and logically arranged.</w:t>
      </w:r>
    </w:p>
    <w:p w:rsidR="001B3B97" w:rsidRDefault="001B3B97" w:rsidP="001B3B97">
      <w:pPr>
        <w:ind w:left="540"/>
        <w:rPr>
          <w:snapToGrid w:val="0"/>
        </w:rPr>
      </w:pPr>
    </w:p>
    <w:p w:rsidR="001B3B97" w:rsidRPr="00BE434B" w:rsidRDefault="001B3B97" w:rsidP="009B193F">
      <w:pPr>
        <w:numPr>
          <w:ilvl w:val="0"/>
          <w:numId w:val="7"/>
        </w:numPr>
        <w:ind w:left="540" w:hanging="540"/>
        <w:rPr>
          <w:snapToGrid w:val="0"/>
          <w:color w:val="FFFFFF" w:themeColor="background1"/>
        </w:rPr>
      </w:pPr>
      <w:r>
        <w:rPr>
          <w:snapToGrid w:val="0"/>
        </w:rPr>
        <w:t>What is the connection between theology and religion?</w:t>
      </w:r>
      <w:r>
        <w:rPr>
          <w:snapToGrid w:val="0"/>
        </w:rPr>
        <w:br w:type="textWrapping" w:clear="all"/>
      </w:r>
      <w:r w:rsidRPr="00BE434B">
        <w:rPr>
          <w:snapToGrid w:val="0"/>
          <w:color w:val="FFFFFF" w:themeColor="background1"/>
          <w:u w:val="single"/>
        </w:rPr>
        <w:t>Theology is knowledge of God, and religion is the practice of what we know.</w:t>
      </w:r>
    </w:p>
    <w:p w:rsidR="001B3B97" w:rsidRPr="003D1E2A" w:rsidRDefault="001B3B97" w:rsidP="001B3B97">
      <w:pPr>
        <w:ind w:left="540"/>
        <w:rPr>
          <w:snapToGrid w:val="0"/>
        </w:rPr>
      </w:pPr>
    </w:p>
    <w:p w:rsidR="001B3B97" w:rsidRPr="00BE434B" w:rsidRDefault="001B3B97" w:rsidP="009B193F">
      <w:pPr>
        <w:numPr>
          <w:ilvl w:val="0"/>
          <w:numId w:val="7"/>
        </w:numPr>
        <w:ind w:left="540" w:hanging="540"/>
        <w:rPr>
          <w:snapToGrid w:val="0"/>
          <w:color w:val="FFFFFF" w:themeColor="background1"/>
        </w:rPr>
      </w:pPr>
      <w:r>
        <w:rPr>
          <w:snapToGrid w:val="0"/>
        </w:rPr>
        <w:t>What connection does doctrine have with the truth found in the Word of God?</w:t>
      </w:r>
      <w:r>
        <w:rPr>
          <w:snapToGrid w:val="0"/>
          <w:u w:val="single"/>
        </w:rPr>
        <w:br w:type="textWrapping" w:clear="all"/>
      </w:r>
      <w:r w:rsidRPr="00BE434B">
        <w:rPr>
          <w:snapToGrid w:val="0"/>
          <w:color w:val="FFFFFF" w:themeColor="background1"/>
          <w:u w:val="single"/>
        </w:rPr>
        <w:t>That is exactly all doctrine is—the truths found in the word of God arranged in a systematic form.</w:t>
      </w:r>
    </w:p>
    <w:p w:rsidR="001B3B97" w:rsidRDefault="001B3B97" w:rsidP="001B3B97">
      <w:pPr>
        <w:ind w:left="540"/>
        <w:rPr>
          <w:snapToGrid w:val="0"/>
        </w:rPr>
      </w:pPr>
    </w:p>
    <w:p w:rsidR="001B3B97" w:rsidRPr="00BE434B" w:rsidRDefault="001B3B97" w:rsidP="009B193F">
      <w:pPr>
        <w:numPr>
          <w:ilvl w:val="0"/>
          <w:numId w:val="7"/>
        </w:numPr>
        <w:ind w:left="540" w:hanging="540"/>
        <w:rPr>
          <w:snapToGrid w:val="0"/>
          <w:color w:val="FFFFFF" w:themeColor="background1"/>
        </w:rPr>
      </w:pPr>
      <w:r>
        <w:rPr>
          <w:snapToGrid w:val="0"/>
        </w:rPr>
        <w:t>What connection does doctrine have with Salvation? Give a Scripture reference.</w:t>
      </w:r>
      <w:r>
        <w:rPr>
          <w:snapToGrid w:val="0"/>
        </w:rPr>
        <w:br w:type="textWrapping" w:clear="all"/>
      </w:r>
      <w:r w:rsidRPr="00BE434B">
        <w:rPr>
          <w:snapToGrid w:val="0"/>
          <w:color w:val="FFFFFF" w:themeColor="background1"/>
          <w:u w:val="single"/>
        </w:rPr>
        <w:t>Correct doctrinal knowledge is essential to salvation. I Timothy 4:16</w:t>
      </w:r>
    </w:p>
    <w:p w:rsidR="001B3B97" w:rsidRDefault="001B3B97" w:rsidP="001B3B97">
      <w:pPr>
        <w:ind w:left="540"/>
        <w:rPr>
          <w:snapToGrid w:val="0"/>
        </w:rPr>
      </w:pPr>
    </w:p>
    <w:p w:rsidR="001B3B97" w:rsidRPr="00BE434B" w:rsidRDefault="001B3B97" w:rsidP="009B193F">
      <w:pPr>
        <w:pStyle w:val="BodyTextIndent"/>
        <w:numPr>
          <w:ilvl w:val="0"/>
          <w:numId w:val="7"/>
        </w:numPr>
        <w:tabs>
          <w:tab w:val="clear" w:pos="1060"/>
        </w:tabs>
        <w:ind w:left="540" w:hanging="540"/>
        <w:rPr>
          <w:color w:val="FFFFFF" w:themeColor="background1"/>
        </w:rPr>
      </w:pPr>
      <w:r>
        <w:t>What connection does doctrine have with development of Christian character?</w:t>
      </w:r>
      <w:r>
        <w:br w:type="textWrapping" w:clear="all"/>
      </w:r>
      <w:r w:rsidRPr="00BE434B">
        <w:rPr>
          <w:color w:val="FFFFFF" w:themeColor="background1"/>
          <w:u w:val="single"/>
        </w:rPr>
        <w:t>Doctrinal knowledge is essential to the full development of Christian character.</w:t>
      </w:r>
    </w:p>
    <w:p w:rsidR="001B3B97" w:rsidRDefault="001B3B97" w:rsidP="001B3B97">
      <w:pPr>
        <w:pStyle w:val="BodyTextIndent"/>
        <w:tabs>
          <w:tab w:val="clear" w:pos="1060"/>
        </w:tabs>
        <w:ind w:left="540" w:firstLine="0"/>
      </w:pPr>
    </w:p>
    <w:p w:rsidR="001B3B97" w:rsidRPr="00BE434B" w:rsidRDefault="001B3B97" w:rsidP="001B3B97">
      <w:pPr>
        <w:ind w:left="540" w:hanging="540"/>
        <w:rPr>
          <w:snapToGrid w:val="0"/>
          <w:color w:val="FFFFFF" w:themeColor="background1"/>
          <w:u w:val="single"/>
        </w:rPr>
      </w:pPr>
      <w:r>
        <w:rPr>
          <w:snapToGrid w:val="0"/>
        </w:rPr>
        <w:t>BONUS: Give verbatim II Tim. 2:15.</w:t>
      </w:r>
      <w:r>
        <w:rPr>
          <w:snapToGrid w:val="0"/>
        </w:rPr>
        <w:br w:type="textWrapping" w:clear="all"/>
      </w:r>
      <w:r w:rsidRPr="00BE434B">
        <w:rPr>
          <w:snapToGrid w:val="0"/>
          <w:color w:val="FFFFFF" w:themeColor="background1"/>
          <w:u w:val="single"/>
        </w:rPr>
        <w:t xml:space="preserve">Study to </w:t>
      </w:r>
      <w:proofErr w:type="spellStart"/>
      <w:r w:rsidRPr="00BE434B">
        <w:rPr>
          <w:snapToGrid w:val="0"/>
          <w:color w:val="FFFFFF" w:themeColor="background1"/>
          <w:u w:val="single"/>
        </w:rPr>
        <w:t>shew</w:t>
      </w:r>
      <w:proofErr w:type="spellEnd"/>
      <w:r w:rsidRPr="00BE434B">
        <w:rPr>
          <w:snapToGrid w:val="0"/>
          <w:color w:val="FFFFFF" w:themeColor="background1"/>
          <w:u w:val="single"/>
        </w:rPr>
        <w:t xml:space="preserve"> thyself approved unto God, a workman that </w:t>
      </w:r>
      <w:proofErr w:type="spellStart"/>
      <w:r w:rsidRPr="00BE434B">
        <w:rPr>
          <w:snapToGrid w:val="0"/>
          <w:color w:val="FFFFFF" w:themeColor="background1"/>
          <w:u w:val="single"/>
        </w:rPr>
        <w:t>needeth</w:t>
      </w:r>
      <w:proofErr w:type="spellEnd"/>
      <w:r w:rsidRPr="00BE434B">
        <w:rPr>
          <w:snapToGrid w:val="0"/>
          <w:color w:val="FFFFFF" w:themeColor="background1"/>
          <w:u w:val="single"/>
        </w:rPr>
        <w:t xml:space="preserve"> not to be ashamed, rightly dividing the word of truth.</w:t>
      </w:r>
    </w:p>
    <w:p w:rsidR="001B3B97" w:rsidRDefault="001B3B97" w:rsidP="00E52CED">
      <w:r>
        <w:br w:type="page"/>
      </w:r>
    </w:p>
    <w:p w:rsidR="001B3B97" w:rsidRPr="00E17B2C" w:rsidRDefault="001B3B97" w:rsidP="00E52CED">
      <w:pPr>
        <w:pStyle w:val="Heading1"/>
      </w:pPr>
      <w:bookmarkStart w:id="4" w:name="_Toc235703573"/>
      <w:bookmarkStart w:id="5" w:name="_Toc246832172"/>
      <w:r w:rsidRPr="00E17B2C">
        <w:lastRenderedPageBreak/>
        <w:t>Study Questions</w:t>
      </w:r>
      <w:r>
        <w:t>: 2 - Anthropology</w:t>
      </w:r>
      <w:bookmarkEnd w:id="4"/>
      <w:bookmarkEnd w:id="5"/>
    </w:p>
    <w:p w:rsidR="001B3B97" w:rsidRPr="00987EC4" w:rsidRDefault="001B3B97" w:rsidP="001B3B97">
      <w:bookmarkStart w:id="6" w:name="OLE_LINK11"/>
      <w:bookmarkStart w:id="7" w:name="OLE_LINK12"/>
    </w:p>
    <w:p w:rsidR="001B3B97" w:rsidRPr="00987EC4" w:rsidRDefault="001B3B97" w:rsidP="009B193F">
      <w:pPr>
        <w:numPr>
          <w:ilvl w:val="0"/>
          <w:numId w:val="9"/>
        </w:numPr>
      </w:pPr>
      <w:r w:rsidRPr="00987EC4">
        <w:t>What does special creation mean?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i/>
          <w:color w:val="FFFFFF" w:themeColor="background1"/>
          <w:u w:val="single"/>
        </w:rPr>
        <w:t>Special Creation</w:t>
      </w:r>
      <w:r w:rsidRPr="00B83B97">
        <w:rPr>
          <w:color w:val="FFFFFF" w:themeColor="background1"/>
          <w:u w:val="single"/>
        </w:rPr>
        <w:t xml:space="preserve"> means that all living organisms will produce after </w:t>
      </w:r>
      <w:proofErr w:type="spellStart"/>
      <w:proofErr w:type="gramStart"/>
      <w:r w:rsidRPr="00B83B97">
        <w:rPr>
          <w:color w:val="FFFFFF" w:themeColor="background1"/>
          <w:u w:val="single"/>
        </w:rPr>
        <w:t>it’s</w:t>
      </w:r>
      <w:proofErr w:type="spellEnd"/>
      <w:proofErr w:type="gramEnd"/>
      <w:r w:rsidRPr="00B83B97">
        <w:rPr>
          <w:color w:val="FFFFFF" w:themeColor="background1"/>
          <w:u w:val="single"/>
        </w:rPr>
        <w:t xml:space="preserve"> kind.</w:t>
      </w:r>
    </w:p>
    <w:p w:rsidR="001B3B97" w:rsidRPr="00987EC4" w:rsidRDefault="001B3B97" w:rsidP="001B3B97"/>
    <w:p w:rsidR="001B3B97" w:rsidRPr="00987EC4" w:rsidRDefault="001B3B97" w:rsidP="009B193F">
      <w:pPr>
        <w:numPr>
          <w:ilvl w:val="0"/>
          <w:numId w:val="9"/>
        </w:numPr>
      </w:pPr>
      <w:r w:rsidRPr="00987EC4">
        <w:t>What does being made in the image and likeness of God refer to?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It has reference particularly to a moral and intellectual likeness.</w:t>
      </w:r>
    </w:p>
    <w:p w:rsidR="001B3B97" w:rsidRPr="00987EC4" w:rsidRDefault="001B3B97" w:rsidP="001B3B97"/>
    <w:p w:rsidR="001B3B97" w:rsidRPr="00987EC4" w:rsidRDefault="001B3B97" w:rsidP="009B193F">
      <w:pPr>
        <w:numPr>
          <w:ilvl w:val="0"/>
          <w:numId w:val="9"/>
        </w:numPr>
      </w:pPr>
      <w:r w:rsidRPr="00987EC4">
        <w:t>Can one form of life develop from another form of life; that is, can a snail become a fish, etc.?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No. One form of life cannot develop from another form of life.</w:t>
      </w:r>
    </w:p>
    <w:p w:rsidR="001B3B97" w:rsidRPr="00987EC4" w:rsidRDefault="001B3B97" w:rsidP="001B3B97"/>
    <w:p w:rsidR="001B3B97" w:rsidRPr="00987EC4" w:rsidRDefault="001B3B97" w:rsidP="009B193F">
      <w:pPr>
        <w:numPr>
          <w:ilvl w:val="0"/>
          <w:numId w:val="9"/>
        </w:numPr>
      </w:pPr>
      <w:r w:rsidRPr="00987EC4">
        <w:t>What is a species?</w:t>
      </w:r>
    </w:p>
    <w:p w:rsidR="001B3B97" w:rsidRPr="00B83B97" w:rsidRDefault="001B3B97" w:rsidP="00B83B97">
      <w:pPr>
        <w:pStyle w:val="Heading4"/>
        <w:numPr>
          <w:ilvl w:val="0"/>
          <w:numId w:val="0"/>
        </w:numPr>
        <w:ind w:left="36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A class of plants or animals which have characteristic properties in common and can be indefinitely propagated without changing those characteristics.</w:t>
      </w:r>
      <w:proofErr w:type="gramEnd"/>
    </w:p>
    <w:p w:rsidR="001B3B97" w:rsidRPr="00D7473C" w:rsidRDefault="001B3B97" w:rsidP="001B3B97">
      <w:pPr>
        <w:ind w:left="360"/>
        <w:rPr>
          <w:u w:val="single"/>
        </w:rPr>
      </w:pPr>
    </w:p>
    <w:p w:rsidR="001B3B97" w:rsidRPr="00987EC4" w:rsidRDefault="001B3B97" w:rsidP="009B193F">
      <w:pPr>
        <w:numPr>
          <w:ilvl w:val="0"/>
          <w:numId w:val="9"/>
        </w:numPr>
      </w:pPr>
      <w:r w:rsidRPr="00987EC4">
        <w:t>What is the test by which the distinction of species is known?</w:t>
      </w:r>
    </w:p>
    <w:p w:rsidR="001B3B97" w:rsidRPr="00B83B97" w:rsidRDefault="001B3B97" w:rsidP="00B83B97">
      <w:pPr>
        <w:pStyle w:val="Heading4"/>
        <w:numPr>
          <w:ilvl w:val="0"/>
          <w:numId w:val="0"/>
        </w:num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If living organisms can be paired together and so propagate indefinitely a fertile offspring, they are of the same species.</w:t>
      </w:r>
    </w:p>
    <w:p w:rsidR="001B3B97" w:rsidRPr="00D7473C" w:rsidRDefault="001B3B97" w:rsidP="001B3B97">
      <w:pPr>
        <w:ind w:left="360"/>
        <w:rPr>
          <w:u w:val="single"/>
        </w:rPr>
      </w:pPr>
    </w:p>
    <w:p w:rsidR="001B3B97" w:rsidRPr="00987EC4" w:rsidRDefault="001B3B97" w:rsidP="009B193F">
      <w:pPr>
        <w:numPr>
          <w:ilvl w:val="0"/>
          <w:numId w:val="9"/>
        </w:numPr>
      </w:pPr>
      <w:r w:rsidRPr="00987EC4">
        <w:t>Is evolution a scientifically proven fact?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No. Evolution is a theory.</w:t>
      </w:r>
    </w:p>
    <w:p w:rsidR="001B3B97" w:rsidRPr="00987EC4" w:rsidRDefault="001B3B97" w:rsidP="001B3B97"/>
    <w:p w:rsidR="001B3B97" w:rsidRPr="00987EC4" w:rsidRDefault="001B3B97" w:rsidP="009B193F">
      <w:pPr>
        <w:numPr>
          <w:ilvl w:val="0"/>
          <w:numId w:val="9"/>
        </w:numPr>
      </w:pPr>
      <w:r w:rsidRPr="00987EC4">
        <w:t>What was the original condition of man?</w:t>
      </w:r>
    </w:p>
    <w:p w:rsidR="001B3B97" w:rsidRPr="00B83B97" w:rsidRDefault="001B3B97" w:rsidP="001B3B97">
      <w:pPr>
        <w:pStyle w:val="Heading3"/>
        <w:numPr>
          <w:ilvl w:val="1"/>
          <w:numId w:val="0"/>
        </w:numPr>
        <w:ind w:left="810" w:hanging="36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Endued with lofty intellectual faculties.</w:t>
      </w:r>
      <w:proofErr w:type="gramEnd"/>
    </w:p>
    <w:p w:rsidR="001B3B97" w:rsidRPr="00B83B97" w:rsidRDefault="001B3B97" w:rsidP="001B3B97">
      <w:pPr>
        <w:pStyle w:val="Heading3"/>
        <w:numPr>
          <w:ilvl w:val="1"/>
          <w:numId w:val="0"/>
        </w:numPr>
        <w:ind w:left="810" w:hanging="36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Created a perfect being.</w:t>
      </w:r>
      <w:proofErr w:type="gramEnd"/>
    </w:p>
    <w:p w:rsidR="001B3B97" w:rsidRPr="00B83B97" w:rsidRDefault="001B3B97" w:rsidP="001B3B97">
      <w:pPr>
        <w:pStyle w:val="Heading3"/>
        <w:numPr>
          <w:ilvl w:val="1"/>
          <w:numId w:val="0"/>
        </w:numPr>
        <w:ind w:left="810" w:hanging="36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Created a free moral agent.</w:t>
      </w:r>
      <w:proofErr w:type="gramEnd"/>
    </w:p>
    <w:p w:rsidR="001B3B97" w:rsidRPr="00B83B97" w:rsidRDefault="001B3B97" w:rsidP="001B3B97">
      <w:pPr>
        <w:pStyle w:val="Heading3"/>
        <w:numPr>
          <w:ilvl w:val="1"/>
          <w:numId w:val="0"/>
        </w:numPr>
        <w:ind w:left="810" w:hanging="36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Created with an inherent religious instinct.</w:t>
      </w:r>
      <w:proofErr w:type="gramEnd"/>
    </w:p>
    <w:p w:rsidR="001B3B97" w:rsidRPr="00B83B97" w:rsidRDefault="001B3B97" w:rsidP="001B3B97">
      <w:pPr>
        <w:pStyle w:val="Heading3"/>
        <w:numPr>
          <w:ilvl w:val="1"/>
          <w:numId w:val="0"/>
        </w:numPr>
        <w:ind w:left="810" w:hanging="36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Created sinless.</w:t>
      </w:r>
      <w:proofErr w:type="gramEnd"/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</w:p>
    <w:p w:rsidR="001B3B97" w:rsidRPr="00987EC4" w:rsidRDefault="001B3B97" w:rsidP="009B193F">
      <w:pPr>
        <w:numPr>
          <w:ilvl w:val="0"/>
          <w:numId w:val="9"/>
        </w:numPr>
      </w:pPr>
      <w:r w:rsidRPr="00987EC4">
        <w:t>Does man really have a choice between right and wrong?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Yes. Man was created a free moral agent having the freedom of choice.</w:t>
      </w:r>
    </w:p>
    <w:p w:rsidR="001B3B97" w:rsidRPr="00987EC4" w:rsidRDefault="001B3B97" w:rsidP="001B3B97"/>
    <w:p w:rsidR="001B3B97" w:rsidRPr="00987EC4" w:rsidRDefault="001B3B97" w:rsidP="009B193F">
      <w:pPr>
        <w:numPr>
          <w:ilvl w:val="0"/>
          <w:numId w:val="9"/>
        </w:numPr>
      </w:pPr>
      <w:r w:rsidRPr="00987EC4">
        <w:t>By way of creation did man have any consciousness of moral responsibility?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Yes. Man was created with an inherent religious instinct, which made him conscious of moral responsibility to God,</w:t>
      </w:r>
    </w:p>
    <w:p w:rsidR="001B3B97" w:rsidRPr="00987EC4" w:rsidRDefault="001B3B97" w:rsidP="001B3B97"/>
    <w:p w:rsidR="001B3B97" w:rsidRPr="00987EC4" w:rsidRDefault="001B3B97" w:rsidP="009B193F">
      <w:pPr>
        <w:numPr>
          <w:ilvl w:val="0"/>
          <w:numId w:val="9"/>
        </w:numPr>
      </w:pPr>
      <w:r w:rsidRPr="00987EC4">
        <w:t xml:space="preserve">In what </w:t>
      </w:r>
      <w:r>
        <w:t xml:space="preserve">kind of </w:t>
      </w:r>
      <w:r w:rsidRPr="00987EC4">
        <w:t xml:space="preserve">state was man when </w:t>
      </w:r>
      <w:r>
        <w:t xml:space="preserve">he was </w:t>
      </w:r>
      <w:r w:rsidRPr="00987EC4">
        <w:t>created?</w:t>
      </w:r>
    </w:p>
    <w:p w:rsidR="001B3B97" w:rsidRPr="00B83B97" w:rsidRDefault="001B3B97" w:rsidP="009E31F9">
      <w:pPr>
        <w:ind w:left="360"/>
        <w:rPr>
          <w:color w:val="FFFFFF" w:themeColor="background1"/>
          <w:u w:val="single"/>
        </w:rPr>
      </w:pPr>
      <w:bookmarkStart w:id="8" w:name="_Toc235703574"/>
      <w:bookmarkStart w:id="9" w:name="_Toc232054773"/>
      <w:r w:rsidRPr="00B83B97">
        <w:rPr>
          <w:color w:val="FFFFFF" w:themeColor="background1"/>
          <w:u w:val="single"/>
        </w:rPr>
        <w:t>Man was created sinless and innocent of evil.</w:t>
      </w:r>
      <w:bookmarkEnd w:id="8"/>
    </w:p>
    <w:bookmarkEnd w:id="6"/>
    <w:bookmarkEnd w:id="7"/>
    <w:p w:rsidR="001B3B97" w:rsidRDefault="001B3B97" w:rsidP="001B3B97">
      <w:pPr>
        <w:pStyle w:val="Heading2"/>
        <w:rPr>
          <w:b/>
        </w:rPr>
      </w:pPr>
      <w:r>
        <w:br w:type="page"/>
      </w:r>
    </w:p>
    <w:p w:rsidR="001B3B97" w:rsidRPr="00E17B2C" w:rsidRDefault="001B3B97" w:rsidP="00E52CED">
      <w:pPr>
        <w:pStyle w:val="Heading1"/>
      </w:pPr>
      <w:bookmarkStart w:id="10" w:name="_Toc235703575"/>
      <w:bookmarkStart w:id="11" w:name="_Toc246832173"/>
      <w:r>
        <w:lastRenderedPageBreak/>
        <w:t>Quiz: 2 - Anthropology</w:t>
      </w:r>
      <w:bookmarkEnd w:id="9"/>
      <w:bookmarkEnd w:id="10"/>
      <w:bookmarkEnd w:id="11"/>
    </w:p>
    <w:p w:rsidR="001B3B97" w:rsidRDefault="001B3B97" w:rsidP="001B3B97"/>
    <w:p w:rsidR="001B3B97" w:rsidRDefault="001B3B97" w:rsidP="001B3B97"/>
    <w:p w:rsidR="001B3B97" w:rsidRDefault="001B3B97" w:rsidP="001B3B97"/>
    <w:p w:rsidR="001B3B97" w:rsidRDefault="001B3B97" w:rsidP="009B193F">
      <w:pPr>
        <w:numPr>
          <w:ilvl w:val="0"/>
          <w:numId w:val="10"/>
        </w:numPr>
      </w:pPr>
      <w:r>
        <w:t>What does special creation mean?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i/>
          <w:color w:val="FFFFFF" w:themeColor="background1"/>
          <w:u w:val="single"/>
        </w:rPr>
        <w:t>Special Creation</w:t>
      </w:r>
      <w:r w:rsidRPr="00B83B97">
        <w:rPr>
          <w:color w:val="FFFFFF" w:themeColor="background1"/>
          <w:u w:val="single"/>
        </w:rPr>
        <w:t xml:space="preserve"> means that all living organisms will produce after </w:t>
      </w:r>
      <w:proofErr w:type="spellStart"/>
      <w:proofErr w:type="gramStart"/>
      <w:r w:rsidRPr="00B83B97">
        <w:rPr>
          <w:color w:val="FFFFFF" w:themeColor="background1"/>
          <w:u w:val="single"/>
        </w:rPr>
        <w:t>it’s</w:t>
      </w:r>
      <w:proofErr w:type="spellEnd"/>
      <w:proofErr w:type="gramEnd"/>
      <w:r w:rsidRPr="00B83B97">
        <w:rPr>
          <w:color w:val="FFFFFF" w:themeColor="background1"/>
          <w:u w:val="single"/>
        </w:rPr>
        <w:t xml:space="preserve"> kind.</w:t>
      </w:r>
    </w:p>
    <w:p w:rsidR="001B3B97" w:rsidRDefault="001B3B97" w:rsidP="001B3B97"/>
    <w:p w:rsidR="001B3B97" w:rsidRDefault="001B3B97" w:rsidP="009B193F">
      <w:pPr>
        <w:numPr>
          <w:ilvl w:val="0"/>
          <w:numId w:val="10"/>
        </w:numPr>
      </w:pPr>
      <w:r>
        <w:t>What does being made in the image and likeness of God refer to?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It has reference particularly to a moral and intellectual likeness.</w:t>
      </w:r>
    </w:p>
    <w:p w:rsidR="001B3B97" w:rsidRDefault="001B3B97" w:rsidP="001B3B97"/>
    <w:p w:rsidR="001B3B97" w:rsidRDefault="001B3B97" w:rsidP="009B193F">
      <w:pPr>
        <w:numPr>
          <w:ilvl w:val="0"/>
          <w:numId w:val="10"/>
        </w:numPr>
      </w:pPr>
      <w:r>
        <w:t>What is a species?</w:t>
      </w:r>
    </w:p>
    <w:p w:rsidR="001B3B97" w:rsidRPr="00B83B97" w:rsidRDefault="001B3B97" w:rsidP="00B83B97">
      <w:pPr>
        <w:pStyle w:val="Heading4"/>
        <w:numPr>
          <w:ilvl w:val="0"/>
          <w:numId w:val="0"/>
        </w:numPr>
        <w:ind w:left="36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A class of plants or animals which have characteristic properties in common and can be indefinitely propagated without changing those characteristics.</w:t>
      </w:r>
      <w:proofErr w:type="gramEnd"/>
    </w:p>
    <w:p w:rsidR="001B3B97" w:rsidRDefault="001B3B97" w:rsidP="001B3B97">
      <w:pPr>
        <w:ind w:left="360"/>
        <w:rPr>
          <w:u w:val="single"/>
        </w:rPr>
      </w:pPr>
    </w:p>
    <w:p w:rsidR="001B3B97" w:rsidRDefault="001B3B97" w:rsidP="009B193F">
      <w:pPr>
        <w:numPr>
          <w:ilvl w:val="0"/>
          <w:numId w:val="10"/>
        </w:numPr>
      </w:pPr>
      <w:r>
        <w:t>What is the test by which the distinction of species is known?</w:t>
      </w:r>
    </w:p>
    <w:p w:rsidR="001B3B97" w:rsidRPr="00B83B97" w:rsidRDefault="001B3B97" w:rsidP="00B83B97">
      <w:pPr>
        <w:pStyle w:val="Heading4"/>
        <w:numPr>
          <w:ilvl w:val="0"/>
          <w:numId w:val="0"/>
        </w:num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If living organisms can be paired together and so propagate indefinitely a fertile offspring, they are of the same species.</w:t>
      </w:r>
    </w:p>
    <w:p w:rsidR="001B3B97" w:rsidRPr="00C8512D" w:rsidRDefault="001B3B97" w:rsidP="001B3B97"/>
    <w:p w:rsidR="001B3B97" w:rsidRDefault="001B3B97" w:rsidP="009B193F">
      <w:pPr>
        <w:numPr>
          <w:ilvl w:val="0"/>
          <w:numId w:val="10"/>
        </w:numPr>
      </w:pPr>
      <w:r>
        <w:t>By way of creation did man have any consciousness of moral responsibility?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Yes. Man was created with an inherent religious instinct, which made him conscious of moral responsibility to God,</w:t>
      </w:r>
    </w:p>
    <w:p w:rsidR="001B3B97" w:rsidRDefault="001B3B97" w:rsidP="001B3B97">
      <w:pPr>
        <w:spacing w:after="200" w:line="276" w:lineRule="auto"/>
      </w:pPr>
      <w:r>
        <w:br w:type="page"/>
      </w:r>
    </w:p>
    <w:p w:rsidR="001B3B97" w:rsidRPr="002D0469" w:rsidRDefault="001B3B97" w:rsidP="00E52CED">
      <w:pPr>
        <w:pStyle w:val="Heading1"/>
      </w:pPr>
      <w:bookmarkStart w:id="12" w:name="_Toc232054777"/>
      <w:bookmarkStart w:id="13" w:name="_Toc235703582"/>
      <w:bookmarkStart w:id="14" w:name="_Toc246832174"/>
      <w:r w:rsidRPr="002D0469">
        <w:lastRenderedPageBreak/>
        <w:t xml:space="preserve">Study Questions: 3 - </w:t>
      </w:r>
      <w:bookmarkEnd w:id="12"/>
      <w:proofErr w:type="spellStart"/>
      <w:r w:rsidRPr="002D0469">
        <w:t>Harmartiology</w:t>
      </w:r>
      <w:bookmarkEnd w:id="13"/>
      <w:bookmarkEnd w:id="14"/>
      <w:proofErr w:type="spellEnd"/>
    </w:p>
    <w:p w:rsidR="001B3B97" w:rsidRPr="002D0469" w:rsidRDefault="001B3B97" w:rsidP="001B3B97"/>
    <w:p w:rsidR="001B3B97" w:rsidRPr="002D0469" w:rsidRDefault="001B3B97" w:rsidP="009B193F">
      <w:pPr>
        <w:numPr>
          <w:ilvl w:val="0"/>
          <w:numId w:val="8"/>
        </w:numPr>
      </w:pPr>
      <w:r w:rsidRPr="002D0469">
        <w:t xml:space="preserve">What is </w:t>
      </w:r>
      <w:proofErr w:type="spellStart"/>
      <w:r w:rsidRPr="002D0469">
        <w:t>Harmartiology</w:t>
      </w:r>
      <w:proofErr w:type="spellEnd"/>
      <w:r w:rsidRPr="002D0469">
        <w:t>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proofErr w:type="spellStart"/>
      <w:r w:rsidRPr="00B83B97">
        <w:rPr>
          <w:color w:val="FFFFFF" w:themeColor="background1"/>
          <w:u w:val="single"/>
        </w:rPr>
        <w:t>Harmartiology</w:t>
      </w:r>
      <w:proofErr w:type="spellEnd"/>
      <w:r w:rsidRPr="00B83B97">
        <w:rPr>
          <w:color w:val="FFFFFF" w:themeColor="background1"/>
          <w:u w:val="single"/>
        </w:rPr>
        <w:t xml:space="preserve"> is the doctrine or science of sin.</w:t>
      </w:r>
    </w:p>
    <w:p w:rsidR="001B3B97" w:rsidRPr="002D0469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Why is it referred to as a science?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It is called a science because it consists of systematically and logically arranged facts.</w:t>
      </w:r>
    </w:p>
    <w:p w:rsidR="001B3B97" w:rsidRPr="002D0469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is the most tragic fact connected with man?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 most tragic even connected with man is his fall into sin.</w:t>
      </w:r>
    </w:p>
    <w:p w:rsidR="001B3B97" w:rsidRPr="00D36920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does Genesis 3:1-6 reveal?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It reveals that the first man fell.</w:t>
      </w:r>
    </w:p>
    <w:p w:rsidR="001B3B97" w:rsidRPr="002D0469" w:rsidRDefault="001B3B97" w:rsidP="001B3B97">
      <w:pPr>
        <w:tabs>
          <w:tab w:val="num" w:pos="720"/>
        </w:tabs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were the steps in the fall?</w:t>
      </w:r>
    </w:p>
    <w:p w:rsidR="001B3B97" w:rsidRPr="00B83B97" w:rsidRDefault="001B3B97" w:rsidP="001B3B97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Listening to slanders about God.</w:t>
      </w:r>
    </w:p>
    <w:p w:rsidR="001B3B97" w:rsidRPr="00B83B97" w:rsidRDefault="001B3B97" w:rsidP="001B3B97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Doubting God’s Word and His love.</w:t>
      </w:r>
    </w:p>
    <w:p w:rsidR="001B3B97" w:rsidRPr="00B83B97" w:rsidRDefault="001B3B97" w:rsidP="001B3B97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Looking at what God has forbidden.</w:t>
      </w:r>
    </w:p>
    <w:p w:rsidR="001B3B97" w:rsidRPr="00B83B97" w:rsidRDefault="001B3B97" w:rsidP="001B3B97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Lusting for what God has prohibited.</w:t>
      </w:r>
    </w:p>
    <w:p w:rsidR="001B3B97" w:rsidRPr="002D0469" w:rsidRDefault="001B3B97" w:rsidP="001B3B97">
      <w:pPr>
        <w:ind w:left="360"/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Name the two trees of destiny</w:t>
      </w:r>
      <w:r>
        <w:t xml:space="preserve"> in Genesis 2</w:t>
      </w:r>
      <w:r w:rsidRPr="002D0469">
        <w:t>?</w:t>
      </w:r>
    </w:p>
    <w:p w:rsidR="001B3B97" w:rsidRPr="00B83B97" w:rsidRDefault="001B3B97" w:rsidP="009B193F">
      <w:pPr>
        <w:numPr>
          <w:ilvl w:val="0"/>
          <w:numId w:val="11"/>
        </w:numPr>
        <w:ind w:left="72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 tree of life</w:t>
      </w:r>
    </w:p>
    <w:p w:rsidR="001B3B97" w:rsidRPr="00B83B97" w:rsidRDefault="001B3B97" w:rsidP="009B193F">
      <w:pPr>
        <w:numPr>
          <w:ilvl w:val="0"/>
          <w:numId w:val="11"/>
        </w:numPr>
        <w:ind w:left="72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the</w:t>
      </w:r>
      <w:proofErr w:type="gramEnd"/>
      <w:r w:rsidRPr="00B83B97">
        <w:rPr>
          <w:color w:val="FFFFFF" w:themeColor="background1"/>
          <w:u w:val="single"/>
        </w:rPr>
        <w:t xml:space="preserve"> tree of knowledge of good and evil.</w:t>
      </w:r>
    </w:p>
    <w:p w:rsidR="001B3B97" w:rsidRPr="002D0469" w:rsidRDefault="001B3B97" w:rsidP="001B3B97">
      <w:pPr>
        <w:tabs>
          <w:tab w:val="left" w:pos="630"/>
          <w:tab w:val="left" w:pos="990"/>
        </w:tabs>
        <w:ind w:left="720"/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Why was the forbidden tree placed in the garden?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It was placed in the garden as a test for man.</w:t>
      </w:r>
    </w:p>
    <w:p w:rsidR="001B3B97" w:rsidRPr="000D0A28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agent did Satan employ in the temptation?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Satan employed the agent of a serpent in the temptation.</w:t>
      </w:r>
    </w:p>
    <w:p w:rsidR="001B3B97" w:rsidRPr="00C32764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was the outstanding characteristic of the agent?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 xml:space="preserve">The serpent was more </w:t>
      </w:r>
      <w:proofErr w:type="spellStart"/>
      <w:r w:rsidRPr="00B83B97">
        <w:rPr>
          <w:color w:val="FFFFFF" w:themeColor="background1"/>
          <w:u w:val="single"/>
        </w:rPr>
        <w:t>subitl</w:t>
      </w:r>
      <w:proofErr w:type="spellEnd"/>
      <w:r w:rsidRPr="00B83B97">
        <w:rPr>
          <w:color w:val="FFFFFF" w:themeColor="background1"/>
          <w:u w:val="single"/>
        </w:rPr>
        <w:t xml:space="preserve"> than any other beast.</w:t>
      </w:r>
    </w:p>
    <w:p w:rsidR="001B3B97" w:rsidRPr="00C32764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were the evidences of a guilty conscience?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They ran, hid, and tried to cover themselves.</w:t>
      </w:r>
    </w:p>
    <w:p w:rsidR="001B3B97" w:rsidRPr="00C32764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Give the verse in Genesis 3 that promised redemption.</w:t>
      </w:r>
    </w:p>
    <w:p w:rsidR="001B3B97" w:rsidRPr="00B83B97" w:rsidRDefault="001B3B97" w:rsidP="001B3B97">
      <w:pPr>
        <w:ind w:left="360"/>
        <w:rPr>
          <w:i/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Genesis 3:15—</w:t>
      </w:r>
      <w:r w:rsidRPr="00B83B97">
        <w:rPr>
          <w:i/>
          <w:color w:val="FFFFFF" w:themeColor="background1"/>
          <w:u w:val="single"/>
        </w:rPr>
        <w:t xml:space="preserve">And I will put enmity between thee and the woman, and between thy seed and her seed; it shall bruise thy head, and thou </w:t>
      </w:r>
      <w:proofErr w:type="spellStart"/>
      <w:r w:rsidRPr="00B83B97">
        <w:rPr>
          <w:i/>
          <w:color w:val="FFFFFF" w:themeColor="background1"/>
          <w:u w:val="single"/>
        </w:rPr>
        <w:t>shalt</w:t>
      </w:r>
      <w:proofErr w:type="spellEnd"/>
      <w:r w:rsidRPr="00B83B97">
        <w:rPr>
          <w:i/>
          <w:color w:val="FFFFFF" w:themeColor="background1"/>
          <w:u w:val="single"/>
        </w:rPr>
        <w:t xml:space="preserve"> bruise his heel.</w:t>
      </w:r>
    </w:p>
    <w:p w:rsidR="001B3B97" w:rsidRPr="002D0469" w:rsidRDefault="001B3B97" w:rsidP="001B3B97">
      <w:pPr>
        <w:ind w:left="360"/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Give one scripture to prove all have sinned.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Romans 3:23—</w:t>
      </w:r>
      <w:proofErr w:type="gramStart"/>
      <w:r w:rsidRPr="00B83B97">
        <w:rPr>
          <w:i/>
          <w:color w:val="FFFFFF" w:themeColor="background1"/>
          <w:u w:val="single"/>
        </w:rPr>
        <w:t>For</w:t>
      </w:r>
      <w:proofErr w:type="gramEnd"/>
      <w:r w:rsidRPr="00B83B97">
        <w:rPr>
          <w:i/>
          <w:color w:val="FFFFFF" w:themeColor="background1"/>
          <w:u w:val="single"/>
        </w:rPr>
        <w:t xml:space="preserve"> all have sinned, and come short of the glory of God;</w:t>
      </w:r>
    </w:p>
    <w:p w:rsidR="001B3B97" w:rsidRPr="002D0469" w:rsidRDefault="001B3B97" w:rsidP="001B3B97">
      <w:pPr>
        <w:ind w:left="360"/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>
        <w:t>What e</w:t>
      </w:r>
      <w:r w:rsidRPr="002D0469">
        <w:t>ffect does Adam’s sin have in us?  Give reference.</w:t>
      </w:r>
    </w:p>
    <w:p w:rsidR="001B3B97" w:rsidRPr="00B83B97" w:rsidRDefault="001B3B97" w:rsidP="001B3B97">
      <w:pPr>
        <w:tabs>
          <w:tab w:val="num" w:pos="360"/>
        </w:tabs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 effect of Adam’s sin upon all humanity is death. Romans 5:12; 6:23</w:t>
      </w:r>
    </w:p>
    <w:p w:rsidR="001B3B97" w:rsidRPr="00AD1BEA" w:rsidRDefault="001B3B97" w:rsidP="001B3B97">
      <w:pPr>
        <w:tabs>
          <w:tab w:val="num" w:pos="360"/>
        </w:tabs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To what is the whole race in captivity?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 xml:space="preserve">The whole race of man is hopelessly captive to sin and </w:t>
      </w:r>
      <w:proofErr w:type="spellStart"/>
      <w:proofErr w:type="gramStart"/>
      <w:r w:rsidRPr="00B83B97">
        <w:rPr>
          <w:color w:val="FFFFFF" w:themeColor="background1"/>
          <w:u w:val="single"/>
        </w:rPr>
        <w:t>satan</w:t>
      </w:r>
      <w:proofErr w:type="spellEnd"/>
      <w:proofErr w:type="gramEnd"/>
      <w:r w:rsidRPr="00B83B97">
        <w:rPr>
          <w:color w:val="FFFFFF" w:themeColor="background1"/>
          <w:u w:val="single"/>
        </w:rPr>
        <w:t>.</w:t>
      </w:r>
    </w:p>
    <w:p w:rsidR="001B3B97" w:rsidRPr="005A7542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To what extent is man affected by sin?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 xml:space="preserve">The </w:t>
      </w:r>
      <w:r w:rsidRPr="00B83B97">
        <w:rPr>
          <w:i/>
          <w:color w:val="FFFFFF" w:themeColor="background1"/>
          <w:u w:val="single"/>
        </w:rPr>
        <w:t>entire</w:t>
      </w:r>
      <w:r w:rsidRPr="00B83B97">
        <w:rPr>
          <w:color w:val="FFFFFF" w:themeColor="background1"/>
          <w:u w:val="single"/>
        </w:rPr>
        <w:t xml:space="preserve"> nature of man—mentally, spiritually, morally, and physically—is sadly affected by sin.</w:t>
      </w:r>
    </w:p>
    <w:p w:rsidR="001B3B97" w:rsidRPr="00AD1BEA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does sin do to the understanding?  Give reference.</w:t>
      </w:r>
    </w:p>
    <w:p w:rsidR="001B3B97" w:rsidRPr="00B83B97" w:rsidRDefault="001B3B97" w:rsidP="001B3B97">
      <w:pPr>
        <w:ind w:left="360"/>
        <w:rPr>
          <w:color w:val="FFFFFF" w:themeColor="background1"/>
        </w:rPr>
      </w:pPr>
      <w:r w:rsidRPr="00B83B97">
        <w:rPr>
          <w:color w:val="FFFFFF" w:themeColor="background1"/>
          <w:u w:val="single"/>
        </w:rPr>
        <w:t>Sin darkens the understanding. Eph. 4:18</w:t>
      </w:r>
      <w:r w:rsidRPr="00B83B97">
        <w:rPr>
          <w:color w:val="FFFFFF" w:themeColor="background1"/>
        </w:rPr>
        <w:t xml:space="preserve"> [and/or] </w:t>
      </w:r>
      <w:r w:rsidRPr="00B83B97">
        <w:rPr>
          <w:color w:val="FFFFFF" w:themeColor="background1"/>
          <w:u w:val="single"/>
        </w:rPr>
        <w:t>1 Cor. 2:14</w:t>
      </w:r>
    </w:p>
    <w:p w:rsidR="001B3B97" w:rsidRPr="00DA0157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does Jeremiah say is wrong with the heart?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 heart is deceitful and wicked. Jer. 17:9</w:t>
      </w:r>
      <w:proofErr w:type="gramStart"/>
      <w:r w:rsidRPr="00B83B97">
        <w:rPr>
          <w:color w:val="FFFFFF" w:themeColor="background1"/>
          <w:u w:val="single"/>
        </w:rPr>
        <w:t>,10</w:t>
      </w:r>
      <w:proofErr w:type="gramEnd"/>
    </w:p>
    <w:p w:rsidR="001B3B97" w:rsidRPr="002D0469" w:rsidRDefault="001B3B97" w:rsidP="001B3B97">
      <w:pPr>
        <w:ind w:left="360"/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happens to the mind and conscience?</w:t>
      </w:r>
    </w:p>
    <w:p w:rsidR="001B3B97" w:rsidRPr="00B83B97" w:rsidRDefault="001B3B97" w:rsidP="001B3B97">
      <w:pPr>
        <w:tabs>
          <w:tab w:val="decimal" w:pos="360"/>
          <w:tab w:val="left" w:pos="810"/>
          <w:tab w:val="left" w:pos="1440"/>
          <w:tab w:val="left" w:pos="2070"/>
          <w:tab w:val="left" w:pos="2610"/>
        </w:tabs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 mind and conscience are defiled. Gen. 6:5; Titus 1:15</w:t>
      </w:r>
    </w:p>
    <w:p w:rsidR="001B3B97" w:rsidRPr="002E4A48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>
        <w:t xml:space="preserve">How does sin influence </w:t>
      </w:r>
      <w:r w:rsidRPr="002D0469">
        <w:t>the Flesh and Spirit?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 flesh and spirit are defiled. 2 Cor. 7:1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</w:p>
    <w:p w:rsidR="001B3B97" w:rsidRPr="002D0469" w:rsidRDefault="001B3B97" w:rsidP="009B193F">
      <w:pPr>
        <w:numPr>
          <w:ilvl w:val="0"/>
          <w:numId w:val="8"/>
        </w:numPr>
        <w:tabs>
          <w:tab w:val="num" w:pos="720"/>
        </w:tabs>
        <w:ind w:left="720" w:hanging="720"/>
      </w:pPr>
      <w:r w:rsidRPr="002D0469">
        <w:t>What happens to the will</w:t>
      </w:r>
      <w:r>
        <w:t xml:space="preserve"> when falling into sin</w:t>
      </w:r>
      <w:r w:rsidRPr="002D0469">
        <w:t>?</w:t>
      </w:r>
    </w:p>
    <w:p w:rsidR="001B3B97" w:rsidRPr="00B83B97" w:rsidRDefault="001B3B97" w:rsidP="001B3B97">
      <w:pPr>
        <w:tabs>
          <w:tab w:val="decimal" w:pos="360"/>
        </w:tabs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 will is enfeebled. Rom. 7:18</w:t>
      </w:r>
    </w:p>
    <w:p w:rsidR="001B3B97" w:rsidRPr="000B1E22" w:rsidRDefault="001B3B97" w:rsidP="001B3B97">
      <w:pPr>
        <w:ind w:left="360"/>
        <w:rPr>
          <w:u w:val="single"/>
        </w:rPr>
      </w:pPr>
    </w:p>
    <w:p w:rsidR="001B3B97" w:rsidRPr="002D0469" w:rsidRDefault="001B3B97" w:rsidP="00E52CED">
      <w:pPr>
        <w:pStyle w:val="Heading1"/>
      </w:pPr>
      <w:bookmarkStart w:id="15" w:name="_Toc232054778"/>
      <w:r>
        <w:br w:type="page"/>
      </w:r>
      <w:bookmarkStart w:id="16" w:name="_Toc235703583"/>
      <w:bookmarkStart w:id="17" w:name="_Toc246832175"/>
      <w:r w:rsidRPr="002D0469">
        <w:lastRenderedPageBreak/>
        <w:t xml:space="preserve">Quiz: 3 - </w:t>
      </w:r>
      <w:proofErr w:type="spellStart"/>
      <w:r w:rsidRPr="002D0469">
        <w:t>Harmartiology</w:t>
      </w:r>
      <w:bookmarkEnd w:id="15"/>
      <w:bookmarkEnd w:id="16"/>
      <w:bookmarkEnd w:id="17"/>
      <w:proofErr w:type="spellEnd"/>
    </w:p>
    <w:p w:rsidR="001B3B97" w:rsidRPr="002D0469" w:rsidRDefault="001B3B97" w:rsidP="001B3B97"/>
    <w:p w:rsidR="001B3B97" w:rsidRPr="002D0469" w:rsidRDefault="001B3B97" w:rsidP="009B193F">
      <w:pPr>
        <w:numPr>
          <w:ilvl w:val="0"/>
          <w:numId w:val="12"/>
        </w:numPr>
      </w:pPr>
      <w:r w:rsidRPr="002D0469">
        <w:t xml:space="preserve">What is </w:t>
      </w:r>
      <w:proofErr w:type="spellStart"/>
      <w:r w:rsidRPr="002D0469">
        <w:t>Harmartiology</w:t>
      </w:r>
      <w:proofErr w:type="spellEnd"/>
      <w:r w:rsidRPr="002D0469">
        <w:t>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proofErr w:type="spellStart"/>
      <w:r w:rsidRPr="00B83B97">
        <w:rPr>
          <w:color w:val="FFFFFF" w:themeColor="background1"/>
          <w:u w:val="single"/>
        </w:rPr>
        <w:t>Harmartiology</w:t>
      </w:r>
      <w:proofErr w:type="spellEnd"/>
      <w:r w:rsidRPr="00B83B97">
        <w:rPr>
          <w:color w:val="FFFFFF" w:themeColor="background1"/>
          <w:u w:val="single"/>
        </w:rPr>
        <w:t xml:space="preserve"> is the doctrine or science of sin.</w:t>
      </w:r>
    </w:p>
    <w:p w:rsidR="001B3B97" w:rsidRPr="002D0469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12"/>
        </w:numPr>
        <w:tabs>
          <w:tab w:val="num" w:pos="720"/>
        </w:tabs>
        <w:ind w:left="720" w:hanging="720"/>
      </w:pPr>
      <w:r w:rsidRPr="002D0469">
        <w:t>What does Genesis 3:1-6 reveal?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It reveals that the first man fell.</w:t>
      </w:r>
    </w:p>
    <w:p w:rsidR="001B3B97" w:rsidRPr="002D0469" w:rsidRDefault="001B3B97" w:rsidP="001B3B97"/>
    <w:p w:rsidR="001B3B97" w:rsidRPr="002D0469" w:rsidRDefault="001B3B97" w:rsidP="009B193F">
      <w:pPr>
        <w:numPr>
          <w:ilvl w:val="0"/>
          <w:numId w:val="12"/>
        </w:numPr>
        <w:tabs>
          <w:tab w:val="num" w:pos="720"/>
        </w:tabs>
        <w:ind w:left="720" w:hanging="720"/>
      </w:pPr>
      <w:r w:rsidRPr="002D0469">
        <w:t>What were the steps in the fall?</w:t>
      </w:r>
    </w:p>
    <w:p w:rsidR="001B3B97" w:rsidRPr="00B83B97" w:rsidRDefault="001B3B97" w:rsidP="001B3B97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Listening to slanders about God.</w:t>
      </w:r>
    </w:p>
    <w:p w:rsidR="001B3B97" w:rsidRPr="00B83B97" w:rsidRDefault="001B3B97" w:rsidP="001B3B97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Doubting God’s Word and His love.</w:t>
      </w:r>
    </w:p>
    <w:p w:rsidR="001B3B97" w:rsidRPr="00B83B97" w:rsidRDefault="001B3B97" w:rsidP="001B3B97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Looking at what God has forbidden.</w:t>
      </w:r>
    </w:p>
    <w:p w:rsidR="001B3B97" w:rsidRPr="00B83B97" w:rsidRDefault="001B3B97" w:rsidP="001B3B97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Lusting for what God has prohibited.</w:t>
      </w:r>
    </w:p>
    <w:p w:rsidR="001B3B97" w:rsidRDefault="001B3B97" w:rsidP="001B3B97"/>
    <w:p w:rsidR="001B3B97" w:rsidRPr="002D0469" w:rsidRDefault="001B3B97" w:rsidP="009B193F">
      <w:pPr>
        <w:numPr>
          <w:ilvl w:val="0"/>
          <w:numId w:val="12"/>
        </w:numPr>
        <w:tabs>
          <w:tab w:val="num" w:pos="720"/>
        </w:tabs>
        <w:ind w:left="720" w:hanging="720"/>
      </w:pPr>
      <w:r w:rsidRPr="002D0469">
        <w:t>Name the two trees of destiny</w:t>
      </w:r>
      <w:r>
        <w:t xml:space="preserve"> in Genesis 2</w:t>
      </w:r>
      <w:r w:rsidRPr="002D0469">
        <w:t>?</w:t>
      </w:r>
    </w:p>
    <w:p w:rsidR="001B3B97" w:rsidRPr="00B83B97" w:rsidRDefault="001B3B97" w:rsidP="009B193F">
      <w:pPr>
        <w:numPr>
          <w:ilvl w:val="0"/>
          <w:numId w:val="16"/>
        </w:numPr>
        <w:ind w:left="72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 tree of life</w:t>
      </w:r>
    </w:p>
    <w:p w:rsidR="001B3B97" w:rsidRPr="00B83B97" w:rsidRDefault="001B3B97" w:rsidP="009B193F">
      <w:pPr>
        <w:numPr>
          <w:ilvl w:val="0"/>
          <w:numId w:val="16"/>
        </w:numPr>
        <w:ind w:left="72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the</w:t>
      </w:r>
      <w:proofErr w:type="gramEnd"/>
      <w:r w:rsidRPr="00B83B97">
        <w:rPr>
          <w:color w:val="FFFFFF" w:themeColor="background1"/>
          <w:u w:val="single"/>
        </w:rPr>
        <w:t xml:space="preserve"> tree of knowledge of good and evil.</w:t>
      </w:r>
    </w:p>
    <w:p w:rsidR="001B3B97" w:rsidRDefault="001B3B97" w:rsidP="001B3B97"/>
    <w:p w:rsidR="001B3B97" w:rsidRPr="002D0469" w:rsidRDefault="001B3B97" w:rsidP="001B3B97">
      <w:pPr>
        <w:tabs>
          <w:tab w:val="left" w:pos="630"/>
          <w:tab w:val="left" w:pos="990"/>
        </w:tabs>
        <w:ind w:left="720"/>
      </w:pPr>
    </w:p>
    <w:p w:rsidR="001B3B97" w:rsidRPr="002D0469" w:rsidRDefault="001B3B97" w:rsidP="009B193F">
      <w:pPr>
        <w:numPr>
          <w:ilvl w:val="0"/>
          <w:numId w:val="12"/>
        </w:numPr>
        <w:tabs>
          <w:tab w:val="num" w:pos="720"/>
        </w:tabs>
        <w:ind w:left="720" w:hanging="720"/>
      </w:pPr>
      <w:r w:rsidRPr="002D0469">
        <w:t>Why was the forbidden tree placed in the garden?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It was placed in the garden as a test for man.</w:t>
      </w:r>
    </w:p>
    <w:p w:rsidR="001B3B97" w:rsidRPr="000D0A28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12"/>
        </w:numPr>
        <w:tabs>
          <w:tab w:val="num" w:pos="720"/>
        </w:tabs>
        <w:ind w:left="720" w:hanging="720"/>
      </w:pPr>
      <w:r w:rsidRPr="002D0469">
        <w:t>What agent did Satan employ in the temptation?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Satan employed the agent of a serpent in the temptation.</w:t>
      </w:r>
    </w:p>
    <w:p w:rsidR="001B3B97" w:rsidRPr="00C32764" w:rsidRDefault="001B3B97" w:rsidP="001B3B97">
      <w:pPr>
        <w:ind w:left="360"/>
        <w:rPr>
          <w:u w:val="single"/>
        </w:rPr>
      </w:pPr>
    </w:p>
    <w:p w:rsidR="001B3B97" w:rsidRPr="002D0469" w:rsidRDefault="001B3B97" w:rsidP="009B193F">
      <w:pPr>
        <w:numPr>
          <w:ilvl w:val="0"/>
          <w:numId w:val="12"/>
        </w:numPr>
        <w:tabs>
          <w:tab w:val="num" w:pos="720"/>
        </w:tabs>
        <w:ind w:left="720" w:hanging="720"/>
      </w:pPr>
      <w:r w:rsidRPr="002D0469">
        <w:t>What were the evidences of a guilty conscience?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They ran, hid, and tried to cover themselves.</w:t>
      </w:r>
    </w:p>
    <w:p w:rsidR="001B3B97" w:rsidRDefault="001B3B97" w:rsidP="001B3B97"/>
    <w:p w:rsidR="001B3B97" w:rsidRDefault="001B3B97" w:rsidP="009B193F">
      <w:pPr>
        <w:numPr>
          <w:ilvl w:val="0"/>
          <w:numId w:val="12"/>
        </w:numPr>
      </w:pPr>
      <w:r>
        <w:t>Give one scripture to prove all have sinned.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Romans 3:23—</w:t>
      </w:r>
      <w:proofErr w:type="gramStart"/>
      <w:r w:rsidRPr="00B83B97">
        <w:rPr>
          <w:i/>
          <w:color w:val="FFFFFF" w:themeColor="background1"/>
          <w:u w:val="single"/>
        </w:rPr>
        <w:t>For</w:t>
      </w:r>
      <w:proofErr w:type="gramEnd"/>
      <w:r w:rsidRPr="00B83B97">
        <w:rPr>
          <w:i/>
          <w:color w:val="FFFFFF" w:themeColor="background1"/>
          <w:u w:val="single"/>
        </w:rPr>
        <w:t xml:space="preserve"> all have sinned, and come short of the glory of God;</w:t>
      </w:r>
    </w:p>
    <w:p w:rsidR="001B3B97" w:rsidRDefault="001B3B97" w:rsidP="001B3B97">
      <w:pPr>
        <w:tabs>
          <w:tab w:val="num" w:pos="720"/>
        </w:tabs>
        <w:ind w:left="720"/>
      </w:pPr>
    </w:p>
    <w:p w:rsidR="001B3B97" w:rsidRDefault="001B3B97" w:rsidP="009B193F">
      <w:pPr>
        <w:numPr>
          <w:ilvl w:val="0"/>
          <w:numId w:val="12"/>
        </w:numPr>
        <w:tabs>
          <w:tab w:val="num" w:pos="720"/>
        </w:tabs>
        <w:ind w:left="720" w:hanging="720"/>
      </w:pPr>
      <w:r>
        <w:t>To what is the whole race in captivity?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 xml:space="preserve">The whole race of man is hopelessly captive to sin and </w:t>
      </w:r>
      <w:proofErr w:type="spellStart"/>
      <w:proofErr w:type="gramStart"/>
      <w:r w:rsidRPr="00B83B97">
        <w:rPr>
          <w:color w:val="FFFFFF" w:themeColor="background1"/>
          <w:u w:val="single"/>
        </w:rPr>
        <w:t>satan</w:t>
      </w:r>
      <w:proofErr w:type="spellEnd"/>
      <w:proofErr w:type="gramEnd"/>
      <w:r w:rsidRPr="00B83B97">
        <w:rPr>
          <w:color w:val="FFFFFF" w:themeColor="background1"/>
          <w:u w:val="single"/>
        </w:rPr>
        <w:t>.</w:t>
      </w:r>
    </w:p>
    <w:p w:rsidR="001B3B97" w:rsidRDefault="001B3B97" w:rsidP="001B3B97">
      <w:pPr>
        <w:tabs>
          <w:tab w:val="num" w:pos="720"/>
        </w:tabs>
      </w:pPr>
    </w:p>
    <w:p w:rsidR="001B3B97" w:rsidRDefault="001B3B97" w:rsidP="009B193F">
      <w:pPr>
        <w:numPr>
          <w:ilvl w:val="0"/>
          <w:numId w:val="12"/>
        </w:numPr>
        <w:tabs>
          <w:tab w:val="num" w:pos="720"/>
        </w:tabs>
        <w:ind w:left="720" w:hanging="720"/>
      </w:pPr>
      <w:r>
        <w:t>To what extent is man affected by sin?</w:t>
      </w:r>
    </w:p>
    <w:p w:rsidR="001B3B97" w:rsidRPr="00B83B97" w:rsidRDefault="001B3B97" w:rsidP="001B3B97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 xml:space="preserve">The </w:t>
      </w:r>
      <w:r w:rsidRPr="00B83B97">
        <w:rPr>
          <w:i/>
          <w:color w:val="FFFFFF" w:themeColor="background1"/>
          <w:u w:val="single"/>
        </w:rPr>
        <w:t>entire</w:t>
      </w:r>
      <w:r w:rsidRPr="00B83B97">
        <w:rPr>
          <w:color w:val="FFFFFF" w:themeColor="background1"/>
          <w:u w:val="single"/>
        </w:rPr>
        <w:t xml:space="preserve"> nature of man—mentally, spiritually, morally, and physically—is sadly affected by sin.</w:t>
      </w:r>
    </w:p>
    <w:p w:rsidR="001B3B97" w:rsidRDefault="001B3B97" w:rsidP="001B3B97">
      <w:pPr>
        <w:spacing w:after="200" w:line="276" w:lineRule="auto"/>
      </w:pPr>
      <w:r>
        <w:br w:type="page"/>
      </w:r>
    </w:p>
    <w:p w:rsidR="001B3B97" w:rsidRDefault="001B3B97" w:rsidP="00E52CED">
      <w:pPr>
        <w:pStyle w:val="Heading1"/>
      </w:pPr>
      <w:bookmarkStart w:id="18" w:name="_Toc232054781"/>
      <w:bookmarkStart w:id="19" w:name="_Toc235703590"/>
      <w:bookmarkStart w:id="20" w:name="_Toc246832176"/>
      <w:r w:rsidRPr="0053392B">
        <w:lastRenderedPageBreak/>
        <w:t xml:space="preserve">Study Questions: 4 – </w:t>
      </w:r>
      <w:bookmarkEnd w:id="18"/>
      <w:bookmarkEnd w:id="19"/>
      <w:proofErr w:type="spellStart"/>
      <w:r w:rsidR="00E52CED">
        <w:t>Soteriology</w:t>
      </w:r>
      <w:proofErr w:type="spellEnd"/>
      <w:r w:rsidR="00E52CED">
        <w:t>, Pt. 1</w:t>
      </w:r>
      <w:bookmarkEnd w:id="20"/>
    </w:p>
    <w:p w:rsidR="00E52CED" w:rsidRPr="00E52CED" w:rsidRDefault="00E52CED" w:rsidP="00E52CED">
      <w:pPr>
        <w:tabs>
          <w:tab w:val="left" w:pos="2911"/>
          <w:tab w:val="center" w:pos="4320"/>
        </w:tabs>
        <w:jc w:val="center"/>
      </w:pPr>
      <w:proofErr w:type="gramStart"/>
      <w:r>
        <w:t>(Introduction &amp; I.</w:t>
      </w:r>
      <w:proofErr w:type="gramEnd"/>
      <w:r>
        <w:t xml:space="preserve"> The Nature of Salvation)</w:t>
      </w:r>
    </w:p>
    <w:p w:rsidR="001B3B97" w:rsidRPr="009E71EC" w:rsidRDefault="001B3B97" w:rsidP="001B3B97">
      <w:bookmarkStart w:id="21" w:name="OLE_LINK5"/>
      <w:bookmarkStart w:id="22" w:name="OLE_LINK6"/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 xml:space="preserve">What does </w:t>
      </w:r>
      <w:proofErr w:type="spellStart"/>
      <w:r w:rsidRPr="009E71EC">
        <w:t>Soteriology</w:t>
      </w:r>
      <w:proofErr w:type="spellEnd"/>
      <w:r w:rsidRPr="009E71EC">
        <w:t xml:space="preserve"> mean?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proofErr w:type="spellStart"/>
      <w:r w:rsidRPr="00676968">
        <w:rPr>
          <w:color w:val="FFFFFF" w:themeColor="background1"/>
          <w:u w:val="single"/>
        </w:rPr>
        <w:t>Soteriology</w:t>
      </w:r>
      <w:proofErr w:type="spellEnd"/>
      <w:r w:rsidRPr="00676968">
        <w:rPr>
          <w:color w:val="FFFFFF" w:themeColor="background1"/>
          <w:u w:val="single"/>
        </w:rPr>
        <w:t xml:space="preserve"> is the doctrine or science of salvation.</w:t>
      </w:r>
    </w:p>
    <w:p w:rsidR="001B3B97" w:rsidRPr="009E71EC" w:rsidRDefault="001B3B97" w:rsidP="001B3B97">
      <w:pPr>
        <w:ind w:left="360"/>
        <w:rPr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Name the five cardinal doctrines.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Salvation, Healing, Baptism, Sanctification, Second Coming</w:t>
      </w:r>
    </w:p>
    <w:p w:rsidR="001B3B97" w:rsidRPr="009E71EC" w:rsidRDefault="001B3B97" w:rsidP="001B3B97">
      <w:pPr>
        <w:ind w:left="360"/>
        <w:rPr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What does the word salvation include?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Salvation is an all inclusive word: deliverance, safety, preservation, soundness, restoration, healing</w:t>
      </w:r>
    </w:p>
    <w:p w:rsidR="001B3B97" w:rsidRPr="009E71EC" w:rsidRDefault="001B3B97" w:rsidP="001B3B97">
      <w:pPr>
        <w:ind w:left="360"/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What are the three aspects of salvation?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Justification, Regeneration, and Sanctification</w:t>
      </w:r>
    </w:p>
    <w:p w:rsidR="001B3B97" w:rsidRPr="009E71EC" w:rsidRDefault="001B3B97" w:rsidP="001B3B97">
      <w:pPr>
        <w:ind w:left="360"/>
        <w:rPr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Is salvation an outward or inward experience?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Salvation is both and outward and inward experience.</w:t>
      </w:r>
    </w:p>
    <w:p w:rsidR="001B3B97" w:rsidRPr="009E71EC" w:rsidRDefault="001B3B97" w:rsidP="001B3B97">
      <w:pPr>
        <w:ind w:left="360"/>
        <w:rPr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What does justification mean?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Justification means to be set in right relationship with God.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What does regeneration mean?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Regeneration is being born into the family of God.</w:t>
      </w:r>
    </w:p>
    <w:p w:rsidR="001B3B97" w:rsidRPr="009E71EC" w:rsidRDefault="001B3B97" w:rsidP="001B3B97">
      <w:pPr>
        <w:ind w:left="360"/>
        <w:rPr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What does sanctification mean?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Sanctification is being separated from sin and unto God.</w:t>
      </w:r>
    </w:p>
    <w:p w:rsidR="001B3B97" w:rsidRPr="009E71EC" w:rsidRDefault="001B3B97" w:rsidP="001B3B97">
      <w:pPr>
        <w:ind w:left="360"/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What is meant by the ‘conditions of salvation’?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God’s requirements in the man whom He accepts for Christ’s sake and on whom He freely bestows the blessings of the gospel of grace.</w:t>
      </w:r>
    </w:p>
    <w:p w:rsidR="001B3B97" w:rsidRPr="009E71EC" w:rsidRDefault="001B3B97" w:rsidP="001B3B97">
      <w:pPr>
        <w:ind w:left="360"/>
        <w:rPr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What are the conditions of salvation? Give references.</w:t>
      </w:r>
    </w:p>
    <w:p w:rsidR="001B3B97" w:rsidRPr="00676968" w:rsidRDefault="001B3B97" w:rsidP="001B3B97">
      <w:pPr>
        <w:pStyle w:val="BodyText2"/>
        <w:ind w:left="360"/>
        <w:rPr>
          <w:b w:val="0"/>
          <w:color w:val="FFFFFF" w:themeColor="background1"/>
          <w:sz w:val="24"/>
          <w:u w:val="single"/>
        </w:rPr>
      </w:pPr>
      <w:proofErr w:type="gramStart"/>
      <w:r w:rsidRPr="00676968">
        <w:rPr>
          <w:b w:val="0"/>
          <w:color w:val="FFFFFF" w:themeColor="background1"/>
          <w:sz w:val="24"/>
          <w:u w:val="single"/>
        </w:rPr>
        <w:t>Repentance — Faith — Confession.</w:t>
      </w:r>
      <w:proofErr w:type="gramEnd"/>
    </w:p>
    <w:p w:rsidR="001B3B97" w:rsidRPr="00676968" w:rsidRDefault="001B3B97" w:rsidP="001B3B97">
      <w:pPr>
        <w:pStyle w:val="BodyText2"/>
        <w:ind w:left="360"/>
        <w:rPr>
          <w:b w:val="0"/>
          <w:color w:val="FFFFFF" w:themeColor="background1"/>
          <w:sz w:val="24"/>
          <w:u w:val="single"/>
        </w:rPr>
      </w:pPr>
      <w:r w:rsidRPr="00676968">
        <w:rPr>
          <w:b w:val="0"/>
          <w:color w:val="FFFFFF" w:themeColor="background1"/>
          <w:sz w:val="24"/>
          <w:u w:val="single"/>
        </w:rPr>
        <w:t xml:space="preserve"> Mark 1:15; Acts 22:16; 16:31; Romans 10:9</w:t>
      </w:r>
      <w:proofErr w:type="gramStart"/>
      <w:r w:rsidRPr="00676968">
        <w:rPr>
          <w:b w:val="0"/>
          <w:color w:val="FFFFFF" w:themeColor="background1"/>
          <w:sz w:val="24"/>
          <w:u w:val="single"/>
        </w:rPr>
        <w:t>,10</w:t>
      </w:r>
      <w:proofErr w:type="gramEnd"/>
      <w:r w:rsidRPr="00676968">
        <w:rPr>
          <w:b w:val="0"/>
          <w:color w:val="FFFFFF" w:themeColor="background1"/>
          <w:sz w:val="24"/>
          <w:u w:val="single"/>
        </w:rPr>
        <w:t>; Hebrews 11:6; Acts 8: 13,21</w:t>
      </w:r>
    </w:p>
    <w:p w:rsidR="001B3B97" w:rsidRPr="009E71EC" w:rsidRDefault="001B3B97" w:rsidP="001B3B97">
      <w:pPr>
        <w:ind w:left="360"/>
        <w:rPr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What is the difference between repentance and faith?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Faith receives salvation, but repentance renounces sin.</w:t>
      </w:r>
    </w:p>
    <w:p w:rsidR="001B3B97" w:rsidRPr="009E71EC" w:rsidRDefault="001B3B97" w:rsidP="001B3B97">
      <w:pPr>
        <w:ind w:left="360"/>
        <w:rPr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 xml:space="preserve"> What is the command of God to all men everywhere?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God’s command to all men everywhere is to repent. Acts 17:30</w:t>
      </w:r>
    </w:p>
    <w:p w:rsidR="001B3B97" w:rsidRPr="009E71EC" w:rsidRDefault="001B3B97" w:rsidP="001B3B97">
      <w:pPr>
        <w:ind w:left="360"/>
        <w:rPr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How does the Holy Spirit help a person to repent?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The Holy Spirit brings conviction of sin.</w:t>
      </w:r>
    </w:p>
    <w:p w:rsidR="00E52CED" w:rsidRPr="009E71EC" w:rsidRDefault="00E52CED">
      <w:r w:rsidRPr="009E71EC">
        <w:br w:type="page"/>
      </w:r>
    </w:p>
    <w:p w:rsidR="00FC53B3" w:rsidRPr="00FC53B3" w:rsidRDefault="00FC53B3" w:rsidP="00FC53B3">
      <w:pPr>
        <w:rPr>
          <w:b/>
        </w:rPr>
      </w:pPr>
      <w:r w:rsidRPr="00FC53B3">
        <w:rPr>
          <w:b/>
        </w:rPr>
        <w:lastRenderedPageBreak/>
        <w:t>S.Q. #4, continued</w:t>
      </w:r>
    </w:p>
    <w:p w:rsidR="00FC53B3" w:rsidRDefault="00FC53B3" w:rsidP="00FC53B3">
      <w:pPr>
        <w:ind w:left="360"/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Is intellectual faith sufficient for salvation? Give reference.</w:t>
      </w:r>
    </w:p>
    <w:p w:rsidR="001B3B97" w:rsidRPr="00676968" w:rsidRDefault="001B3B97" w:rsidP="001B3B97">
      <w:pPr>
        <w:pStyle w:val="BodyText2"/>
        <w:ind w:left="360"/>
        <w:rPr>
          <w:b w:val="0"/>
          <w:color w:val="FFFFFF" w:themeColor="background1"/>
          <w:sz w:val="24"/>
          <w:u w:val="single"/>
        </w:rPr>
      </w:pPr>
      <w:r w:rsidRPr="00676968">
        <w:rPr>
          <w:b w:val="0"/>
          <w:color w:val="FFFFFF" w:themeColor="background1"/>
          <w:sz w:val="24"/>
          <w:u w:val="single"/>
        </w:rPr>
        <w:t>No. We must have more than what the devils have! James 2:19</w:t>
      </w:r>
    </w:p>
    <w:p w:rsidR="00E52CED" w:rsidRPr="009E71EC" w:rsidRDefault="00E52CED" w:rsidP="001B3B97">
      <w:pPr>
        <w:pStyle w:val="BodyText2"/>
        <w:ind w:left="360"/>
        <w:rPr>
          <w:b w:val="0"/>
          <w:i/>
          <w:sz w:val="24"/>
          <w:u w:val="single"/>
        </w:rPr>
      </w:pPr>
    </w:p>
    <w:p w:rsidR="001B3B97" w:rsidRPr="009E71EC" w:rsidRDefault="001B3B97" w:rsidP="009B193F">
      <w:pPr>
        <w:numPr>
          <w:ilvl w:val="0"/>
          <w:numId w:val="13"/>
        </w:numPr>
      </w:pPr>
      <w:r w:rsidRPr="009E71EC">
        <w:t>Give verbatim Hebrews 11:6.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But without faith it is impossible to please him: for </w:t>
      </w:r>
      <w:proofErr w:type="gramStart"/>
      <w:r w:rsidRPr="00676968">
        <w:rPr>
          <w:color w:val="FFFFFF" w:themeColor="background1"/>
          <w:u w:val="single"/>
        </w:rPr>
        <w:t>he</w:t>
      </w:r>
      <w:proofErr w:type="gramEnd"/>
      <w:r w:rsidRPr="00676968">
        <w:rPr>
          <w:color w:val="FFFFFF" w:themeColor="background1"/>
          <w:u w:val="single"/>
        </w:rPr>
        <w:t xml:space="preserve"> that cometh to God must believe that he is, and that he is a </w:t>
      </w:r>
      <w:proofErr w:type="spellStart"/>
      <w:r w:rsidRPr="00676968">
        <w:rPr>
          <w:color w:val="FFFFFF" w:themeColor="background1"/>
          <w:u w:val="single"/>
        </w:rPr>
        <w:t>rewarder</w:t>
      </w:r>
      <w:proofErr w:type="spellEnd"/>
      <w:r w:rsidRPr="00676968">
        <w:rPr>
          <w:color w:val="FFFFFF" w:themeColor="background1"/>
          <w:u w:val="single"/>
        </w:rPr>
        <w:t xml:space="preserve"> of them that diligently seek him.</w:t>
      </w:r>
    </w:p>
    <w:p w:rsidR="001B3B97" w:rsidRDefault="001B3B97" w:rsidP="001B3B97"/>
    <w:p w:rsidR="009E71EC" w:rsidRPr="009E71EC" w:rsidRDefault="009E71EC" w:rsidP="001B3B97"/>
    <w:p w:rsidR="001B3B97" w:rsidRPr="009E71EC" w:rsidRDefault="001B3B97" w:rsidP="009B193F">
      <w:pPr>
        <w:numPr>
          <w:ilvl w:val="0"/>
          <w:numId w:val="13"/>
        </w:numPr>
      </w:pPr>
      <w:r w:rsidRPr="009E71EC">
        <w:t>What is the difference between belief and faith?</w:t>
      </w:r>
    </w:p>
    <w:p w:rsidR="001B3B97" w:rsidRPr="00676968" w:rsidRDefault="001B3B97" w:rsidP="001B3B97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Faith is a Divine activity and Believing is a human action.</w:t>
      </w:r>
    </w:p>
    <w:p w:rsidR="001B3B97" w:rsidRDefault="001B3B97" w:rsidP="009E71EC">
      <w:pPr>
        <w:rPr>
          <w:color w:val="000000" w:themeColor="text1"/>
        </w:rPr>
      </w:pPr>
    </w:p>
    <w:p w:rsidR="009E71EC" w:rsidRPr="009E71EC" w:rsidRDefault="009E71EC" w:rsidP="009E71EC">
      <w:pPr>
        <w:rPr>
          <w:color w:val="000000" w:themeColor="text1"/>
        </w:rPr>
      </w:pPr>
    </w:p>
    <w:p w:rsidR="009E71EC" w:rsidRPr="009E71EC" w:rsidRDefault="009E71EC" w:rsidP="009B193F">
      <w:pPr>
        <w:numPr>
          <w:ilvl w:val="0"/>
          <w:numId w:val="15"/>
        </w:numPr>
        <w:ind w:left="360"/>
        <w:rPr>
          <w:color w:val="000000"/>
        </w:rPr>
      </w:pPr>
      <w:bookmarkStart w:id="23" w:name="_Toc232054782"/>
      <w:r w:rsidRPr="009E71EC">
        <w:rPr>
          <w:color w:val="000000"/>
        </w:rPr>
        <w:t>What is it that produces faith?</w:t>
      </w:r>
    </w:p>
    <w:p w:rsidR="009E71EC" w:rsidRPr="00676968" w:rsidRDefault="009E71EC" w:rsidP="009E71EC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The Revealed Word produces faith. </w:t>
      </w:r>
      <w:proofErr w:type="gramStart"/>
      <w:r w:rsidRPr="00676968">
        <w:rPr>
          <w:color w:val="FFFFFF" w:themeColor="background1"/>
        </w:rPr>
        <w:t>(Faith cometh by hearing and hearing by the Word of God.)</w:t>
      </w:r>
      <w:proofErr w:type="gramEnd"/>
    </w:p>
    <w:p w:rsidR="009E71EC" w:rsidRPr="009E71EC" w:rsidRDefault="009E71EC" w:rsidP="009E71EC">
      <w:pPr>
        <w:ind w:left="360"/>
        <w:rPr>
          <w:color w:val="000000"/>
        </w:rPr>
      </w:pPr>
    </w:p>
    <w:p w:rsidR="009E71EC" w:rsidRPr="009E71EC" w:rsidRDefault="009E71EC" w:rsidP="009B193F">
      <w:pPr>
        <w:numPr>
          <w:ilvl w:val="0"/>
          <w:numId w:val="15"/>
        </w:numPr>
        <w:ind w:left="360"/>
        <w:rPr>
          <w:color w:val="000000"/>
        </w:rPr>
      </w:pPr>
      <w:r w:rsidRPr="009E71EC">
        <w:rPr>
          <w:color w:val="000000"/>
        </w:rPr>
        <w:t>What does conversion mean?</w:t>
      </w:r>
    </w:p>
    <w:p w:rsidR="009E71EC" w:rsidRPr="00676968" w:rsidRDefault="009E71EC" w:rsidP="009E71EC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Conversion means a change of mind, direction and character. </w:t>
      </w:r>
    </w:p>
    <w:p w:rsidR="009E71EC" w:rsidRPr="009E71EC" w:rsidRDefault="009E71EC" w:rsidP="009E71EC">
      <w:pPr>
        <w:ind w:left="360"/>
        <w:rPr>
          <w:color w:val="000000"/>
        </w:rPr>
      </w:pPr>
    </w:p>
    <w:p w:rsidR="009E71EC" w:rsidRPr="009E71EC" w:rsidRDefault="009E71EC" w:rsidP="009B193F">
      <w:pPr>
        <w:numPr>
          <w:ilvl w:val="0"/>
          <w:numId w:val="15"/>
        </w:numPr>
        <w:ind w:left="360"/>
        <w:rPr>
          <w:color w:val="000000"/>
        </w:rPr>
      </w:pPr>
      <w:r w:rsidRPr="009E71EC">
        <w:rPr>
          <w:color w:val="000000"/>
        </w:rPr>
        <w:t>How is conversion to be distinguished from salvation?</w:t>
      </w:r>
    </w:p>
    <w:p w:rsidR="009E71EC" w:rsidRPr="00676968" w:rsidRDefault="009E71EC" w:rsidP="009E71EC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Conversion describes the human or </w:t>
      </w:r>
      <w:proofErr w:type="spellStart"/>
      <w:r w:rsidRPr="00676968">
        <w:rPr>
          <w:color w:val="FFFFFF" w:themeColor="background1"/>
          <w:u w:val="single"/>
        </w:rPr>
        <w:t>manward</w:t>
      </w:r>
      <w:proofErr w:type="spellEnd"/>
      <w:r w:rsidRPr="00676968">
        <w:rPr>
          <w:color w:val="FFFFFF" w:themeColor="background1"/>
          <w:u w:val="single"/>
        </w:rPr>
        <w:t xml:space="preserve"> side of salvation.</w:t>
      </w:r>
    </w:p>
    <w:p w:rsidR="009E71EC" w:rsidRPr="009E71EC" w:rsidRDefault="009E71EC" w:rsidP="009E71EC">
      <w:pPr>
        <w:ind w:left="360"/>
        <w:rPr>
          <w:color w:val="000000"/>
        </w:rPr>
      </w:pPr>
    </w:p>
    <w:p w:rsidR="009E71EC" w:rsidRPr="009E71EC" w:rsidRDefault="009E71EC" w:rsidP="009B193F">
      <w:pPr>
        <w:numPr>
          <w:ilvl w:val="0"/>
          <w:numId w:val="15"/>
        </w:numPr>
        <w:ind w:left="360"/>
        <w:rPr>
          <w:color w:val="000000"/>
        </w:rPr>
      </w:pPr>
      <w:r w:rsidRPr="009E71EC">
        <w:rPr>
          <w:color w:val="000000"/>
        </w:rPr>
        <w:t>Is conversion entirely a matter of human effort?</w:t>
      </w:r>
    </w:p>
    <w:p w:rsidR="009E71EC" w:rsidRPr="00676968" w:rsidRDefault="009E71EC" w:rsidP="009E71EC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Conversion is not entirely a matter of human effort; it requires the aid and ability of God.</w:t>
      </w:r>
    </w:p>
    <w:p w:rsidR="009E71EC" w:rsidRPr="009E71EC" w:rsidRDefault="009E71EC" w:rsidP="009E71EC">
      <w:pPr>
        <w:ind w:left="360"/>
        <w:rPr>
          <w:color w:val="000000"/>
        </w:rPr>
      </w:pPr>
    </w:p>
    <w:p w:rsidR="009E71EC" w:rsidRPr="009E71EC" w:rsidRDefault="009E71EC" w:rsidP="009B193F">
      <w:pPr>
        <w:numPr>
          <w:ilvl w:val="0"/>
          <w:numId w:val="15"/>
        </w:numPr>
        <w:ind w:left="360"/>
        <w:rPr>
          <w:color w:val="000000"/>
        </w:rPr>
      </w:pPr>
      <w:r w:rsidRPr="009E71EC">
        <w:rPr>
          <w:color w:val="000000"/>
        </w:rPr>
        <w:t>Which comes first, regeneration or conversion?</w:t>
      </w:r>
    </w:p>
    <w:p w:rsidR="009E71EC" w:rsidRPr="00676968" w:rsidRDefault="009E71EC" w:rsidP="009E71EC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Regeneration and conversion are simulations. </w:t>
      </w:r>
    </w:p>
    <w:p w:rsidR="009E71EC" w:rsidRPr="00676968" w:rsidRDefault="009E71EC" w:rsidP="009E71EC">
      <w:pPr>
        <w:ind w:left="360"/>
        <w:rPr>
          <w:color w:val="FFFFFF" w:themeColor="background1"/>
        </w:rPr>
      </w:pPr>
      <w:r w:rsidRPr="00676968">
        <w:rPr>
          <w:color w:val="FFFFFF" w:themeColor="background1"/>
        </w:rPr>
        <w:t>[Regeneration – cause / Conversion – effect &lt;Working together</w:t>
      </w:r>
      <w:proofErr w:type="gramStart"/>
      <w:r w:rsidRPr="00676968">
        <w:rPr>
          <w:color w:val="FFFFFF" w:themeColor="background1"/>
        </w:rPr>
        <w:t>&gt; ]</w:t>
      </w:r>
      <w:proofErr w:type="gramEnd"/>
    </w:p>
    <w:bookmarkEnd w:id="21"/>
    <w:bookmarkEnd w:id="22"/>
    <w:p w:rsidR="00676968" w:rsidRDefault="001B3B97">
      <w:pPr>
        <w:rPr>
          <w:b/>
          <w:bCs/>
          <w:sz w:val="48"/>
          <w:szCs w:val="48"/>
        </w:rPr>
      </w:pPr>
      <w:r>
        <w:br w:type="page"/>
      </w:r>
      <w:bookmarkStart w:id="24" w:name="_Toc235703591"/>
    </w:p>
    <w:p w:rsidR="001B3B97" w:rsidRPr="00E17B2C" w:rsidRDefault="001B3B97" w:rsidP="00E52CED">
      <w:pPr>
        <w:pStyle w:val="Heading1"/>
      </w:pPr>
      <w:bookmarkStart w:id="25" w:name="_Toc246832177"/>
      <w:r>
        <w:lastRenderedPageBreak/>
        <w:t xml:space="preserve">Quiz: 4 – </w:t>
      </w:r>
      <w:bookmarkEnd w:id="23"/>
      <w:bookmarkEnd w:id="24"/>
      <w:proofErr w:type="spellStart"/>
      <w:r w:rsidR="00E52CED">
        <w:t>Soteriology</w:t>
      </w:r>
      <w:proofErr w:type="spellEnd"/>
      <w:r w:rsidR="00E52CED">
        <w:t xml:space="preserve"> Pt. 1</w:t>
      </w:r>
      <w:bookmarkEnd w:id="25"/>
    </w:p>
    <w:p w:rsidR="00E52CED" w:rsidRPr="00E52CED" w:rsidRDefault="00E52CED" w:rsidP="00E52CED">
      <w:pPr>
        <w:tabs>
          <w:tab w:val="left" w:pos="2911"/>
          <w:tab w:val="center" w:pos="4320"/>
        </w:tabs>
        <w:jc w:val="center"/>
      </w:pPr>
      <w:bookmarkStart w:id="26" w:name="_Toc235703592"/>
      <w:bookmarkEnd w:id="26"/>
      <w:proofErr w:type="gramStart"/>
      <w:r>
        <w:t>(Introduction &amp; I.</w:t>
      </w:r>
      <w:proofErr w:type="gramEnd"/>
      <w:r>
        <w:t xml:space="preserve"> The Nature of Salvation)</w:t>
      </w:r>
    </w:p>
    <w:p w:rsidR="001B3B97" w:rsidRPr="00E17B2C" w:rsidRDefault="001B3B97" w:rsidP="00E52CED">
      <w:pPr>
        <w:jc w:val="center"/>
      </w:pPr>
    </w:p>
    <w:p w:rsidR="00676968" w:rsidRPr="009E71EC" w:rsidRDefault="00676968" w:rsidP="00676968">
      <w:bookmarkStart w:id="27" w:name="_Toc232054789"/>
      <w:bookmarkStart w:id="28" w:name="_Toc235703601"/>
    </w:p>
    <w:p w:rsidR="00676968" w:rsidRPr="009E71EC" w:rsidRDefault="00676968" w:rsidP="009B193F">
      <w:pPr>
        <w:numPr>
          <w:ilvl w:val="0"/>
          <w:numId w:val="17"/>
        </w:numPr>
      </w:pPr>
      <w:r w:rsidRPr="009E71EC">
        <w:t xml:space="preserve">What does </w:t>
      </w:r>
      <w:proofErr w:type="spellStart"/>
      <w:r w:rsidRPr="009E71EC">
        <w:t>Soteriology</w:t>
      </w:r>
      <w:proofErr w:type="spellEnd"/>
      <w:r w:rsidRPr="009E71EC">
        <w:t xml:space="preserve"> mean?</w:t>
      </w:r>
    </w:p>
    <w:p w:rsidR="00676968" w:rsidRPr="00676968" w:rsidRDefault="00676968" w:rsidP="00676968">
      <w:pPr>
        <w:ind w:left="360"/>
        <w:rPr>
          <w:color w:val="FFFFFF" w:themeColor="background1"/>
          <w:u w:val="single"/>
        </w:rPr>
      </w:pPr>
      <w:proofErr w:type="spellStart"/>
      <w:r w:rsidRPr="00676968">
        <w:rPr>
          <w:color w:val="FFFFFF" w:themeColor="background1"/>
          <w:u w:val="single"/>
        </w:rPr>
        <w:t>Soteriology</w:t>
      </w:r>
      <w:proofErr w:type="spellEnd"/>
      <w:r w:rsidRPr="00676968">
        <w:rPr>
          <w:color w:val="FFFFFF" w:themeColor="background1"/>
          <w:u w:val="single"/>
        </w:rPr>
        <w:t xml:space="preserve"> is the doctrine or science of salvation.</w:t>
      </w:r>
    </w:p>
    <w:p w:rsidR="00676968" w:rsidRPr="009E71EC" w:rsidRDefault="00676968" w:rsidP="00676968">
      <w:pPr>
        <w:ind w:left="360"/>
        <w:rPr>
          <w:u w:val="single"/>
        </w:rPr>
      </w:pPr>
    </w:p>
    <w:p w:rsidR="00676968" w:rsidRPr="009E71EC" w:rsidRDefault="00676968" w:rsidP="009B193F">
      <w:pPr>
        <w:numPr>
          <w:ilvl w:val="0"/>
          <w:numId w:val="17"/>
        </w:numPr>
      </w:pPr>
      <w:r w:rsidRPr="009E71EC">
        <w:t>Name the five cardinal doctrines.</w:t>
      </w:r>
    </w:p>
    <w:p w:rsidR="00676968" w:rsidRPr="00676968" w:rsidRDefault="00676968" w:rsidP="00676968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Salvation, Healing, Baptism, Sanctification, Second Coming</w:t>
      </w:r>
    </w:p>
    <w:p w:rsidR="00676968" w:rsidRDefault="00676968" w:rsidP="00676968">
      <w:pPr>
        <w:ind w:left="360"/>
      </w:pPr>
    </w:p>
    <w:p w:rsidR="00676968" w:rsidRPr="009E71EC" w:rsidRDefault="00676968" w:rsidP="009B193F">
      <w:pPr>
        <w:numPr>
          <w:ilvl w:val="0"/>
          <w:numId w:val="17"/>
        </w:numPr>
      </w:pPr>
      <w:r w:rsidRPr="009E71EC">
        <w:t>What are the three aspects of salvation?</w:t>
      </w:r>
    </w:p>
    <w:p w:rsidR="00676968" w:rsidRPr="00676968" w:rsidRDefault="00676968" w:rsidP="00676968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Justification, Regeneration, and Sanctification</w:t>
      </w:r>
    </w:p>
    <w:p w:rsidR="00676968" w:rsidRPr="009E71EC" w:rsidRDefault="00676968" w:rsidP="00676968">
      <w:pPr>
        <w:rPr>
          <w:u w:val="single"/>
        </w:rPr>
      </w:pPr>
    </w:p>
    <w:p w:rsidR="00676968" w:rsidRPr="009E71EC" w:rsidRDefault="00676968" w:rsidP="009B193F">
      <w:pPr>
        <w:numPr>
          <w:ilvl w:val="0"/>
          <w:numId w:val="17"/>
        </w:numPr>
      </w:pPr>
      <w:r w:rsidRPr="009E71EC">
        <w:t>What does justification mean?</w:t>
      </w:r>
    </w:p>
    <w:p w:rsidR="00676968" w:rsidRPr="00676968" w:rsidRDefault="00676968" w:rsidP="00676968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Justification means to be set in right relationship with God.</w:t>
      </w:r>
    </w:p>
    <w:p w:rsidR="00676968" w:rsidRPr="009E71EC" w:rsidRDefault="00676968" w:rsidP="00676968">
      <w:pPr>
        <w:ind w:left="360"/>
        <w:rPr>
          <w:u w:val="single"/>
        </w:rPr>
      </w:pPr>
    </w:p>
    <w:p w:rsidR="00676968" w:rsidRPr="009E71EC" w:rsidRDefault="00676968" w:rsidP="009B193F">
      <w:pPr>
        <w:numPr>
          <w:ilvl w:val="0"/>
          <w:numId w:val="17"/>
        </w:numPr>
      </w:pPr>
      <w:r w:rsidRPr="009E71EC">
        <w:t>What does regeneration mean?</w:t>
      </w:r>
    </w:p>
    <w:p w:rsidR="00676968" w:rsidRPr="00676968" w:rsidRDefault="00676968" w:rsidP="00676968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Regeneration is being born into the family of God.</w:t>
      </w:r>
    </w:p>
    <w:p w:rsidR="00676968" w:rsidRPr="009E71EC" w:rsidRDefault="00676968" w:rsidP="00676968">
      <w:pPr>
        <w:ind w:left="360"/>
        <w:rPr>
          <w:u w:val="single"/>
        </w:rPr>
      </w:pPr>
    </w:p>
    <w:p w:rsidR="00676968" w:rsidRPr="009E71EC" w:rsidRDefault="00676968" w:rsidP="009B193F">
      <w:pPr>
        <w:numPr>
          <w:ilvl w:val="0"/>
          <w:numId w:val="17"/>
        </w:numPr>
      </w:pPr>
      <w:r w:rsidRPr="009E71EC">
        <w:t>What does sanctification mean?</w:t>
      </w:r>
    </w:p>
    <w:p w:rsidR="00676968" w:rsidRPr="00676968" w:rsidRDefault="00676968" w:rsidP="00676968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Sanctification is being separated from sin and unto God.</w:t>
      </w:r>
    </w:p>
    <w:p w:rsidR="00676968" w:rsidRDefault="00676968" w:rsidP="00676968">
      <w:pPr>
        <w:ind w:left="360"/>
      </w:pPr>
    </w:p>
    <w:p w:rsidR="00676968" w:rsidRPr="009E71EC" w:rsidRDefault="00676968" w:rsidP="009B193F">
      <w:pPr>
        <w:numPr>
          <w:ilvl w:val="0"/>
          <w:numId w:val="17"/>
        </w:numPr>
      </w:pPr>
      <w:r w:rsidRPr="009E71EC">
        <w:t>What are the conditions of salvation? Give references.</w:t>
      </w:r>
    </w:p>
    <w:p w:rsidR="00676968" w:rsidRPr="00676968" w:rsidRDefault="00676968" w:rsidP="00676968">
      <w:pPr>
        <w:pStyle w:val="BodyText2"/>
        <w:ind w:left="360"/>
        <w:rPr>
          <w:b w:val="0"/>
          <w:color w:val="FFFFFF" w:themeColor="background1"/>
          <w:sz w:val="24"/>
          <w:u w:val="single"/>
        </w:rPr>
      </w:pPr>
      <w:proofErr w:type="gramStart"/>
      <w:r w:rsidRPr="00676968">
        <w:rPr>
          <w:b w:val="0"/>
          <w:color w:val="FFFFFF" w:themeColor="background1"/>
          <w:sz w:val="24"/>
          <w:u w:val="single"/>
        </w:rPr>
        <w:t>Repentance — Faith — Confession.</w:t>
      </w:r>
      <w:proofErr w:type="gramEnd"/>
    </w:p>
    <w:p w:rsidR="00676968" w:rsidRPr="00676968" w:rsidRDefault="00676968" w:rsidP="00676968">
      <w:pPr>
        <w:pStyle w:val="BodyText2"/>
        <w:ind w:left="360"/>
        <w:rPr>
          <w:b w:val="0"/>
          <w:color w:val="FFFFFF" w:themeColor="background1"/>
          <w:sz w:val="24"/>
          <w:u w:val="single"/>
        </w:rPr>
      </w:pPr>
      <w:r w:rsidRPr="00676968">
        <w:rPr>
          <w:b w:val="0"/>
          <w:color w:val="FFFFFF" w:themeColor="background1"/>
          <w:sz w:val="24"/>
          <w:u w:val="single"/>
        </w:rPr>
        <w:t xml:space="preserve"> Mark 1:15; Acts 22:16; 16:31; Romans 10:9</w:t>
      </w:r>
      <w:proofErr w:type="gramStart"/>
      <w:r w:rsidRPr="00676968">
        <w:rPr>
          <w:b w:val="0"/>
          <w:color w:val="FFFFFF" w:themeColor="background1"/>
          <w:sz w:val="24"/>
          <w:u w:val="single"/>
        </w:rPr>
        <w:t>,10</w:t>
      </w:r>
      <w:proofErr w:type="gramEnd"/>
      <w:r w:rsidRPr="00676968">
        <w:rPr>
          <w:b w:val="0"/>
          <w:color w:val="FFFFFF" w:themeColor="background1"/>
          <w:sz w:val="24"/>
          <w:u w:val="single"/>
        </w:rPr>
        <w:t>; Hebrews 11:6; Acts 8: 13,21</w:t>
      </w:r>
    </w:p>
    <w:p w:rsidR="00676968" w:rsidRPr="00676968" w:rsidRDefault="00676968" w:rsidP="00676968">
      <w:pPr>
        <w:ind w:left="360"/>
      </w:pPr>
    </w:p>
    <w:p w:rsidR="00676968" w:rsidRPr="00676968" w:rsidRDefault="00676968" w:rsidP="009B193F">
      <w:pPr>
        <w:numPr>
          <w:ilvl w:val="0"/>
          <w:numId w:val="17"/>
        </w:numPr>
      </w:pPr>
      <w:r w:rsidRPr="00676968">
        <w:t>Is intellectual faith sufficient for salvation? Give reference.</w:t>
      </w:r>
    </w:p>
    <w:p w:rsidR="00676968" w:rsidRPr="00676968" w:rsidRDefault="00676968" w:rsidP="00676968">
      <w:pPr>
        <w:pStyle w:val="BodyText2"/>
        <w:ind w:left="360"/>
        <w:rPr>
          <w:b w:val="0"/>
          <w:color w:val="FFFFFF" w:themeColor="background1"/>
          <w:sz w:val="24"/>
          <w:u w:val="single"/>
        </w:rPr>
      </w:pPr>
      <w:r w:rsidRPr="00676968">
        <w:rPr>
          <w:b w:val="0"/>
          <w:color w:val="FFFFFF" w:themeColor="background1"/>
          <w:sz w:val="24"/>
          <w:u w:val="single"/>
        </w:rPr>
        <w:t>No. We must have more than what the devils have! James 2:19</w:t>
      </w:r>
    </w:p>
    <w:p w:rsidR="00676968" w:rsidRPr="00676968" w:rsidRDefault="00676968" w:rsidP="00676968">
      <w:pPr>
        <w:pStyle w:val="BodyText2"/>
        <w:ind w:left="360"/>
        <w:rPr>
          <w:b w:val="0"/>
          <w:sz w:val="24"/>
          <w:u w:val="single"/>
        </w:rPr>
      </w:pPr>
    </w:p>
    <w:p w:rsidR="00676968" w:rsidRPr="00676968" w:rsidRDefault="00676968" w:rsidP="009B193F">
      <w:pPr>
        <w:pStyle w:val="BodyText2"/>
        <w:numPr>
          <w:ilvl w:val="0"/>
          <w:numId w:val="17"/>
        </w:numPr>
        <w:rPr>
          <w:b w:val="0"/>
          <w:sz w:val="24"/>
          <w:u w:val="single"/>
        </w:rPr>
      </w:pPr>
      <w:r w:rsidRPr="00676968">
        <w:rPr>
          <w:b w:val="0"/>
          <w:color w:val="000000"/>
          <w:sz w:val="24"/>
        </w:rPr>
        <w:t>What is it that produces faith?</w:t>
      </w:r>
    </w:p>
    <w:p w:rsidR="00676968" w:rsidRPr="00676968" w:rsidRDefault="00676968" w:rsidP="00676968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The Revealed Word produces faith. </w:t>
      </w:r>
      <w:proofErr w:type="gramStart"/>
      <w:r w:rsidRPr="00676968">
        <w:rPr>
          <w:color w:val="FFFFFF" w:themeColor="background1"/>
        </w:rPr>
        <w:t>(Faith cometh by hearing and hearing by the Word of God.)</w:t>
      </w:r>
      <w:proofErr w:type="gramEnd"/>
    </w:p>
    <w:p w:rsidR="00676968" w:rsidRDefault="00676968" w:rsidP="00676968">
      <w:pPr>
        <w:ind w:left="360"/>
        <w:rPr>
          <w:color w:val="000000"/>
        </w:rPr>
      </w:pPr>
    </w:p>
    <w:p w:rsidR="00676968" w:rsidRPr="00676968" w:rsidRDefault="00676968" w:rsidP="009B193F">
      <w:pPr>
        <w:pStyle w:val="ListParagraph"/>
        <w:numPr>
          <w:ilvl w:val="0"/>
          <w:numId w:val="17"/>
        </w:numPr>
        <w:rPr>
          <w:color w:val="000000"/>
        </w:rPr>
      </w:pPr>
      <w:r w:rsidRPr="00676968">
        <w:rPr>
          <w:color w:val="000000"/>
        </w:rPr>
        <w:t>How is conversion to be distinguished from salvation?</w:t>
      </w:r>
    </w:p>
    <w:p w:rsidR="00676968" w:rsidRPr="00676968" w:rsidRDefault="00676968" w:rsidP="00676968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Conversion describes the human or </w:t>
      </w:r>
      <w:proofErr w:type="spellStart"/>
      <w:r w:rsidRPr="00676968">
        <w:rPr>
          <w:color w:val="FFFFFF" w:themeColor="background1"/>
          <w:u w:val="single"/>
        </w:rPr>
        <w:t>manward</w:t>
      </w:r>
      <w:proofErr w:type="spellEnd"/>
      <w:r w:rsidRPr="00676968">
        <w:rPr>
          <w:color w:val="FFFFFF" w:themeColor="background1"/>
          <w:u w:val="single"/>
        </w:rPr>
        <w:t xml:space="preserve"> side of salvation.</w:t>
      </w:r>
    </w:p>
    <w:p w:rsidR="00E52CED" w:rsidRDefault="00E52CED" w:rsidP="00E52CED">
      <w:pPr>
        <w:rPr>
          <w:snapToGrid w:val="0"/>
        </w:rPr>
      </w:pPr>
    </w:p>
    <w:p w:rsidR="00E52CED" w:rsidRDefault="00E52CED" w:rsidP="00E52CED">
      <w:pPr>
        <w:rPr>
          <w:snapToGrid w:val="0"/>
        </w:rPr>
      </w:pPr>
    </w:p>
    <w:p w:rsidR="00676968" w:rsidRPr="00676968" w:rsidRDefault="00E52CED" w:rsidP="00676968">
      <w:pPr>
        <w:rPr>
          <w:snapToGrid w:val="0"/>
          <w:sz w:val="32"/>
        </w:rPr>
      </w:pPr>
      <w:r>
        <w:rPr>
          <w:snapToGrid w:val="0"/>
        </w:rPr>
        <w:t>Bonus:  Give verbatim Hebrews 11:6</w:t>
      </w:r>
    </w:p>
    <w:p w:rsidR="00676968" w:rsidRPr="00676968" w:rsidRDefault="00676968" w:rsidP="00676968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But without faith it is impossible to please him: for </w:t>
      </w:r>
      <w:proofErr w:type="gramStart"/>
      <w:r w:rsidRPr="00676968">
        <w:rPr>
          <w:color w:val="FFFFFF" w:themeColor="background1"/>
          <w:u w:val="single"/>
        </w:rPr>
        <w:t>he</w:t>
      </w:r>
      <w:proofErr w:type="gramEnd"/>
      <w:r w:rsidRPr="00676968">
        <w:rPr>
          <w:color w:val="FFFFFF" w:themeColor="background1"/>
          <w:u w:val="single"/>
        </w:rPr>
        <w:t xml:space="preserve"> that cometh to God must believe that he is, and that he is a </w:t>
      </w:r>
      <w:proofErr w:type="spellStart"/>
      <w:r w:rsidRPr="00676968">
        <w:rPr>
          <w:color w:val="FFFFFF" w:themeColor="background1"/>
          <w:u w:val="single"/>
        </w:rPr>
        <w:t>rewarder</w:t>
      </w:r>
      <w:proofErr w:type="spellEnd"/>
      <w:r w:rsidRPr="00676968">
        <w:rPr>
          <w:color w:val="FFFFFF" w:themeColor="background1"/>
          <w:u w:val="single"/>
        </w:rPr>
        <w:t xml:space="preserve"> of them that diligently seek him.</w:t>
      </w:r>
    </w:p>
    <w:p w:rsidR="00676968" w:rsidRDefault="00676968">
      <w:pPr>
        <w:rPr>
          <w:b/>
          <w:bCs/>
          <w:sz w:val="48"/>
          <w:szCs w:val="48"/>
        </w:rPr>
      </w:pPr>
    </w:p>
    <w:p w:rsidR="00676968" w:rsidRDefault="00676968">
      <w:pPr>
        <w:rPr>
          <w:b/>
          <w:bCs/>
          <w:sz w:val="48"/>
          <w:szCs w:val="48"/>
        </w:rPr>
      </w:pPr>
      <w:r>
        <w:br w:type="page"/>
      </w:r>
    </w:p>
    <w:p w:rsidR="00F6243F" w:rsidRDefault="00F6243F" w:rsidP="00F6243F">
      <w:pPr>
        <w:pStyle w:val="Heading1"/>
      </w:pPr>
      <w:bookmarkStart w:id="29" w:name="_Toc246832178"/>
      <w:r>
        <w:lastRenderedPageBreak/>
        <w:t>Study Questions: 5</w:t>
      </w:r>
      <w:r w:rsidRPr="0053392B">
        <w:t xml:space="preserve"> – </w:t>
      </w:r>
      <w:proofErr w:type="spellStart"/>
      <w:r>
        <w:t>Soteriology</w:t>
      </w:r>
      <w:proofErr w:type="spellEnd"/>
      <w:r>
        <w:t>, Pt. 2</w:t>
      </w:r>
      <w:bookmarkEnd w:id="29"/>
    </w:p>
    <w:p w:rsidR="00F6243F" w:rsidRPr="00E52CED" w:rsidRDefault="00F6243F" w:rsidP="00F6243F">
      <w:pPr>
        <w:tabs>
          <w:tab w:val="left" w:pos="2911"/>
          <w:tab w:val="center" w:pos="4320"/>
        </w:tabs>
        <w:jc w:val="center"/>
      </w:pPr>
      <w:r>
        <w:t>(Justification</w:t>
      </w:r>
      <w:r w:rsidR="008B33CB">
        <w:t>, Pt. 1</w:t>
      </w:r>
      <w:r>
        <w:t>)</w:t>
      </w:r>
    </w:p>
    <w:p w:rsidR="00F6243F" w:rsidRPr="003430A9" w:rsidRDefault="00F6243F" w:rsidP="00F6243F">
      <w:pPr>
        <w:rPr>
          <w:color w:val="000000" w:themeColor="text1"/>
        </w:rPr>
      </w:pPr>
    </w:p>
    <w:p w:rsidR="005E49FC" w:rsidRDefault="005E49FC" w:rsidP="0062543A">
      <w:pPr>
        <w:pStyle w:val="Heading4"/>
        <w:tabs>
          <w:tab w:val="left" w:pos="360"/>
        </w:tabs>
        <w:ind w:left="360"/>
        <w:rPr>
          <w:snapToGrid w:val="0"/>
          <w:color w:val="000000" w:themeColor="text1"/>
          <w:u w:val="single"/>
        </w:rPr>
      </w:pPr>
      <w:r w:rsidRPr="003430A9">
        <w:rPr>
          <w:snapToGrid w:val="0"/>
          <w:color w:val="000000" w:themeColor="text1"/>
        </w:rPr>
        <w:t>What kind of a term is justification?</w:t>
      </w:r>
      <w:r w:rsidR="0062543A">
        <w:rPr>
          <w:snapToGrid w:val="0"/>
          <w:color w:val="000000" w:themeColor="text1"/>
        </w:rPr>
        <w:t xml:space="preserve"> </w:t>
      </w:r>
      <w:r w:rsidRPr="00FB3B7F">
        <w:rPr>
          <w:snapToGrid w:val="0"/>
          <w:color w:val="FFFFFF" w:themeColor="background1"/>
          <w:u w:val="single"/>
        </w:rPr>
        <w:t>Justification is a judicial term.</w:t>
      </w:r>
    </w:p>
    <w:p w:rsidR="0062543A" w:rsidRPr="0062543A" w:rsidRDefault="0062543A" w:rsidP="0062543A"/>
    <w:p w:rsidR="001B1804" w:rsidRDefault="005E49FC" w:rsidP="001B1804">
      <w:pPr>
        <w:pStyle w:val="Heading4"/>
        <w:ind w:left="360"/>
        <w:rPr>
          <w:color w:val="000000" w:themeColor="text1"/>
          <w:u w:val="single"/>
        </w:rPr>
      </w:pPr>
      <w:r w:rsidRPr="003430A9">
        <w:rPr>
          <w:snapToGrid w:val="0"/>
          <w:color w:val="000000" w:themeColor="text1"/>
        </w:rPr>
        <w:t>What is the nature of justification?</w:t>
      </w:r>
      <w:r w:rsidR="0062543A">
        <w:rPr>
          <w:snapToGrid w:val="0"/>
          <w:color w:val="000000" w:themeColor="text1"/>
        </w:rPr>
        <w:t xml:space="preserve"> </w:t>
      </w:r>
      <w:proofErr w:type="gramStart"/>
      <w:r w:rsidRPr="00FB3B7F">
        <w:rPr>
          <w:color w:val="FFFFFF" w:themeColor="background1"/>
          <w:u w:val="single"/>
        </w:rPr>
        <w:t>Divine Acquittal.</w:t>
      </w:r>
      <w:proofErr w:type="gramEnd"/>
    </w:p>
    <w:p w:rsidR="005E49FC" w:rsidRPr="001B1804" w:rsidRDefault="005E49FC" w:rsidP="001B1804">
      <w:pPr>
        <w:pStyle w:val="Heading4"/>
        <w:ind w:left="360"/>
        <w:rPr>
          <w:color w:val="000000" w:themeColor="text1"/>
          <w:u w:val="single"/>
        </w:rPr>
      </w:pPr>
      <w:r w:rsidRPr="001B1804">
        <w:rPr>
          <w:snapToGrid w:val="0"/>
          <w:color w:val="000000" w:themeColor="text1"/>
        </w:rPr>
        <w:t xml:space="preserve">How </w:t>
      </w:r>
      <w:proofErr w:type="gramStart"/>
      <w:r w:rsidRPr="001B1804">
        <w:rPr>
          <w:snapToGrid w:val="0"/>
          <w:color w:val="000000" w:themeColor="text1"/>
        </w:rPr>
        <w:t>is this</w:t>
      </w:r>
      <w:proofErr w:type="gramEnd"/>
      <w:r w:rsidRPr="001B1804">
        <w:rPr>
          <w:snapToGrid w:val="0"/>
          <w:color w:val="000000" w:themeColor="text1"/>
        </w:rPr>
        <w:t xml:space="preserve"> made available to individuals?</w:t>
      </w:r>
      <w:r w:rsidR="0062543A" w:rsidRPr="001B1804">
        <w:rPr>
          <w:snapToGrid w:val="0"/>
          <w:color w:val="000000" w:themeColor="text1"/>
        </w:rPr>
        <w:t xml:space="preserve"> </w:t>
      </w:r>
      <w:proofErr w:type="gramStart"/>
      <w:r w:rsidRPr="001B1804">
        <w:rPr>
          <w:color w:val="FFFFFF" w:themeColor="background1"/>
          <w:u w:val="single"/>
        </w:rPr>
        <w:t>By faith.</w:t>
      </w:r>
      <w:proofErr w:type="gramEnd"/>
    </w:p>
    <w:p w:rsidR="0062543A" w:rsidRPr="0062543A" w:rsidRDefault="0062543A" w:rsidP="0062543A"/>
    <w:p w:rsidR="005E49FC" w:rsidRPr="003430A9" w:rsidRDefault="005E49FC" w:rsidP="005E49FC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Is this merely a temporary state or a permanent state? Give Scripture.</w:t>
      </w:r>
    </w:p>
    <w:p w:rsidR="005E49FC" w:rsidRPr="00143CF3" w:rsidRDefault="005E49FC" w:rsidP="005E49FC">
      <w:pPr>
        <w:pStyle w:val="Heading4"/>
        <w:numPr>
          <w:ilvl w:val="0"/>
          <w:numId w:val="0"/>
        </w:num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 xml:space="preserve"> Justification is a state of acceptance in which the believer stands. (Rom. 5:2)</w:t>
      </w:r>
    </w:p>
    <w:p w:rsidR="0062543A" w:rsidRPr="0062543A" w:rsidRDefault="0062543A" w:rsidP="0062543A"/>
    <w:p w:rsidR="00375330" w:rsidRPr="003430A9" w:rsidRDefault="00375330" w:rsidP="005E49FC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Is Justification a matter of past behavior or present imperfection?</w:t>
      </w:r>
    </w:p>
    <w:p w:rsidR="00375330" w:rsidRPr="00D93EF8" w:rsidRDefault="00375330" w:rsidP="00375330">
      <w:pPr>
        <w:ind w:left="360"/>
        <w:rPr>
          <w:color w:val="FFFFFF" w:themeColor="background1"/>
          <w:u w:val="single"/>
        </w:rPr>
      </w:pPr>
      <w:r w:rsidRPr="00D93EF8">
        <w:rPr>
          <w:color w:val="FFFFFF" w:themeColor="background1"/>
          <w:u w:val="single"/>
        </w:rPr>
        <w:t xml:space="preserve">Justification </w:t>
      </w:r>
      <w:r w:rsidR="001B1804" w:rsidRPr="00D93EF8">
        <w:rPr>
          <w:color w:val="FFFFFF" w:themeColor="background1"/>
          <w:u w:val="single"/>
        </w:rPr>
        <w:t xml:space="preserve">is </w:t>
      </w:r>
      <w:proofErr w:type="gramStart"/>
      <w:r w:rsidR="001B1804" w:rsidRPr="00D93EF8">
        <w:rPr>
          <w:color w:val="FFFFFF" w:themeColor="background1"/>
          <w:u w:val="single"/>
        </w:rPr>
        <w:t>not  a</w:t>
      </w:r>
      <w:proofErr w:type="gramEnd"/>
      <w:r w:rsidR="001B1804" w:rsidRPr="00D93EF8">
        <w:rPr>
          <w:color w:val="FFFFFF" w:themeColor="background1"/>
          <w:u w:val="single"/>
        </w:rPr>
        <w:t xml:space="preserve"> matter of either past behavior or present imperfection.</w:t>
      </w:r>
    </w:p>
    <w:p w:rsidR="0062543A" w:rsidRPr="003430A9" w:rsidRDefault="0062543A" w:rsidP="00375330">
      <w:pPr>
        <w:ind w:left="360"/>
        <w:rPr>
          <w:color w:val="000000" w:themeColor="text1"/>
          <w:u w:val="single"/>
        </w:rPr>
      </w:pPr>
    </w:p>
    <w:p w:rsidR="005E49FC" w:rsidRPr="003430A9" w:rsidRDefault="005E49FC" w:rsidP="005E49FC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In what sense is justification subtraction and addition?</w:t>
      </w:r>
    </w:p>
    <w:p w:rsidR="005E49FC" w:rsidRPr="00143CF3" w:rsidRDefault="005E49FC" w:rsidP="005E49FC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Subtraction-takes away our sin</w:t>
      </w:r>
    </w:p>
    <w:p w:rsidR="005E49FC" w:rsidRPr="00143CF3" w:rsidRDefault="005E49FC" w:rsidP="005E49FC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Addition-God imputes to us righteousness.</w:t>
      </w:r>
    </w:p>
    <w:p w:rsidR="0062543A" w:rsidRPr="003430A9" w:rsidRDefault="0062543A" w:rsidP="005E49FC">
      <w:pPr>
        <w:ind w:left="360"/>
        <w:rPr>
          <w:color w:val="000000" w:themeColor="text1"/>
          <w:u w:val="single"/>
        </w:rPr>
      </w:pPr>
    </w:p>
    <w:p w:rsidR="005E49FC" w:rsidRPr="003430A9" w:rsidRDefault="005E49FC" w:rsidP="005E49FC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Why is justification necessary?  Give scripture.</w:t>
      </w:r>
    </w:p>
    <w:p w:rsidR="005E49FC" w:rsidRPr="00143CF3" w:rsidRDefault="005E49FC" w:rsidP="005E49FC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Man is condemned.</w:t>
      </w:r>
      <w:r w:rsidR="000D3E0D" w:rsidRPr="00143CF3">
        <w:rPr>
          <w:color w:val="FFFFFF" w:themeColor="background1"/>
          <w:u w:val="single"/>
        </w:rPr>
        <w:t xml:space="preserve"> All have sinned</w:t>
      </w:r>
      <w:r w:rsidRPr="00143CF3">
        <w:rPr>
          <w:color w:val="FFFFFF" w:themeColor="background1"/>
          <w:u w:val="single"/>
        </w:rPr>
        <w:t xml:space="preserve"> Job 9:2; Acts 16:30</w:t>
      </w:r>
      <w:r w:rsidR="000D3E0D" w:rsidRPr="00143CF3">
        <w:rPr>
          <w:color w:val="FFFFFF" w:themeColor="background1"/>
          <w:u w:val="single"/>
        </w:rPr>
        <w:t>; Rom. 3:23</w:t>
      </w:r>
    </w:p>
    <w:p w:rsidR="0062543A" w:rsidRPr="003430A9" w:rsidRDefault="0062543A" w:rsidP="005E49FC">
      <w:pPr>
        <w:ind w:left="360"/>
        <w:rPr>
          <w:color w:val="000000" w:themeColor="text1"/>
          <w:u w:val="single"/>
        </w:rPr>
      </w:pPr>
    </w:p>
    <w:p w:rsidR="00C955E1" w:rsidRPr="003430A9" w:rsidRDefault="00C955E1" w:rsidP="005E49FC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were the steps in the downfall of the Gentiles?</w:t>
      </w:r>
    </w:p>
    <w:p w:rsidR="003430A9" w:rsidRPr="003430A9" w:rsidRDefault="003430A9" w:rsidP="009B193F">
      <w:pPr>
        <w:pStyle w:val="ListParagraph"/>
        <w:numPr>
          <w:ilvl w:val="0"/>
          <w:numId w:val="24"/>
        </w:numPr>
        <w:rPr>
          <w:color w:val="000000" w:themeColor="text1"/>
          <w:u w:val="single"/>
        </w:rPr>
        <w:sectPr w:rsidR="003430A9" w:rsidRPr="003430A9" w:rsidSect="00020E1D">
          <w:headerReference w:type="default" r:id="rId9"/>
          <w:footerReference w:type="default" r:id="rId10"/>
          <w:footerReference w:type="first" r:id="rId11"/>
          <w:type w:val="continuous"/>
          <w:pgSz w:w="12240" w:h="15840" w:code="1"/>
          <w:pgMar w:top="1440" w:right="1800" w:bottom="1440" w:left="1800" w:header="720" w:footer="720" w:gutter="0"/>
          <w:pgBorders w:display="firstPage" w:offsetFrom="page">
            <w:top w:val="triple" w:sz="4" w:space="24" w:color="auto" w:shadow="1"/>
            <w:left w:val="triple" w:sz="4" w:space="24" w:color="auto" w:shadow="1"/>
            <w:bottom w:val="triple" w:sz="4" w:space="24" w:color="auto" w:shadow="1"/>
            <w:right w:val="triple" w:sz="4" w:space="24" w:color="auto" w:shadow="1"/>
          </w:pgBorders>
          <w:pgNumType w:start="0"/>
          <w:cols w:space="720"/>
          <w:titlePg/>
          <w:docGrid w:linePitch="360"/>
        </w:sectPr>
      </w:pPr>
    </w:p>
    <w:p w:rsidR="00C955E1" w:rsidRPr="00143CF3" w:rsidRDefault="003430A9" w:rsidP="009B193F">
      <w:pPr>
        <w:pStyle w:val="ListParagraph"/>
        <w:numPr>
          <w:ilvl w:val="0"/>
          <w:numId w:val="24"/>
        </w:numPr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lastRenderedPageBreak/>
        <w:t>Once Knew God</w:t>
      </w:r>
    </w:p>
    <w:p w:rsidR="003430A9" w:rsidRPr="00143CF3" w:rsidRDefault="003430A9" w:rsidP="009B193F">
      <w:pPr>
        <w:pStyle w:val="ListParagraph"/>
        <w:numPr>
          <w:ilvl w:val="0"/>
          <w:numId w:val="24"/>
        </w:numPr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Glorified Him not as God</w:t>
      </w:r>
    </w:p>
    <w:p w:rsidR="003430A9" w:rsidRPr="00143CF3" w:rsidRDefault="003430A9" w:rsidP="009B193F">
      <w:pPr>
        <w:pStyle w:val="ListParagraph"/>
        <w:numPr>
          <w:ilvl w:val="0"/>
          <w:numId w:val="24"/>
        </w:numPr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Neither were thankful</w:t>
      </w:r>
    </w:p>
    <w:p w:rsidR="003430A9" w:rsidRPr="00143CF3" w:rsidRDefault="003430A9" w:rsidP="009B193F">
      <w:pPr>
        <w:pStyle w:val="ListParagraph"/>
        <w:numPr>
          <w:ilvl w:val="0"/>
          <w:numId w:val="24"/>
        </w:numPr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Became vain in their imaginations</w:t>
      </w:r>
    </w:p>
    <w:p w:rsidR="003430A9" w:rsidRPr="00143CF3" w:rsidRDefault="003430A9" w:rsidP="009B193F">
      <w:pPr>
        <w:pStyle w:val="ListParagraph"/>
        <w:numPr>
          <w:ilvl w:val="0"/>
          <w:numId w:val="24"/>
        </w:numPr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lastRenderedPageBreak/>
        <w:t>Their minds were darkened</w:t>
      </w:r>
    </w:p>
    <w:p w:rsidR="003430A9" w:rsidRPr="00143CF3" w:rsidRDefault="003430A9" w:rsidP="009B193F">
      <w:pPr>
        <w:pStyle w:val="ListParagraph"/>
        <w:numPr>
          <w:ilvl w:val="0"/>
          <w:numId w:val="24"/>
        </w:numPr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Blindness let to idolatry</w:t>
      </w:r>
    </w:p>
    <w:p w:rsidR="003430A9" w:rsidRPr="00143CF3" w:rsidRDefault="003430A9" w:rsidP="009B193F">
      <w:pPr>
        <w:pStyle w:val="ListParagraph"/>
        <w:numPr>
          <w:ilvl w:val="0"/>
          <w:numId w:val="24"/>
        </w:numPr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Idolatry led to moral corruption</w:t>
      </w:r>
    </w:p>
    <w:p w:rsidR="003430A9" w:rsidRPr="00143CF3" w:rsidRDefault="003430A9" w:rsidP="009B193F">
      <w:pPr>
        <w:pStyle w:val="ListParagraph"/>
        <w:numPr>
          <w:ilvl w:val="0"/>
          <w:numId w:val="24"/>
        </w:numPr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They are without excuse.</w:t>
      </w:r>
    </w:p>
    <w:p w:rsidR="00143CF3" w:rsidRDefault="00143CF3" w:rsidP="00020E1D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  <w:sectPr w:rsidR="00143CF3" w:rsidSect="00143CF3">
          <w:type w:val="continuous"/>
          <w:pgSz w:w="12240" w:h="15840" w:code="1"/>
          <w:pgMar w:top="1440" w:right="1800" w:bottom="1440" w:left="1800" w:header="720" w:footer="720" w:gutter="0"/>
          <w:cols w:num="2" w:space="180"/>
          <w:docGrid w:linePitch="360"/>
        </w:sectPr>
      </w:pPr>
    </w:p>
    <w:p w:rsidR="003430A9" w:rsidRDefault="003430A9" w:rsidP="00020E1D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62543A" w:rsidRDefault="0062543A" w:rsidP="005E49FC">
      <w:pPr>
        <w:pStyle w:val="Heading4"/>
        <w:ind w:left="360"/>
        <w:rPr>
          <w:snapToGrid w:val="0"/>
          <w:color w:val="000000" w:themeColor="text1"/>
        </w:rPr>
      </w:pPr>
      <w:r>
        <w:rPr>
          <w:snapToGrid w:val="0"/>
          <w:color w:val="000000" w:themeColor="text1"/>
        </w:rPr>
        <w:t xml:space="preserve">Is the Jew under condemnation? Give Scripture. </w:t>
      </w:r>
      <w:r w:rsidRPr="00143CF3">
        <w:rPr>
          <w:snapToGrid w:val="0"/>
          <w:color w:val="FFFFFF" w:themeColor="background1"/>
          <w:u w:val="single"/>
        </w:rPr>
        <w:t>Yes. Rom. 3:19</w:t>
      </w:r>
    </w:p>
    <w:p w:rsidR="005E49FC" w:rsidRPr="0062543A" w:rsidRDefault="005E49FC" w:rsidP="0062543A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knowledge does the law give us?</w:t>
      </w:r>
      <w:r w:rsidR="0062543A">
        <w:rPr>
          <w:snapToGrid w:val="0"/>
          <w:color w:val="000000" w:themeColor="text1"/>
        </w:rPr>
        <w:t xml:space="preserve"> </w:t>
      </w:r>
      <w:proofErr w:type="gramStart"/>
      <w:r w:rsidRPr="00143CF3">
        <w:rPr>
          <w:color w:val="FFFFFF" w:themeColor="background1"/>
          <w:u w:val="single"/>
        </w:rPr>
        <w:t>Knowledge of sin.</w:t>
      </w:r>
      <w:proofErr w:type="gramEnd"/>
    </w:p>
    <w:p w:rsidR="0062543A" w:rsidRDefault="0062543A" w:rsidP="0062543A">
      <w:pPr>
        <w:pStyle w:val="Heading4"/>
        <w:ind w:left="360"/>
        <w:rPr>
          <w:snapToGrid w:val="0"/>
          <w:color w:val="000000" w:themeColor="text1"/>
        </w:rPr>
      </w:pPr>
      <w:r>
        <w:rPr>
          <w:snapToGrid w:val="0"/>
          <w:color w:val="000000" w:themeColor="text1"/>
        </w:rPr>
        <w:t>What is the source of Justification?</w:t>
      </w:r>
      <w:r w:rsidRPr="00143CF3">
        <w:rPr>
          <w:snapToGrid w:val="0"/>
          <w:color w:val="FFFFFF" w:themeColor="background1"/>
        </w:rPr>
        <w:t xml:space="preserve"> </w:t>
      </w:r>
      <w:r w:rsidRPr="00143CF3">
        <w:rPr>
          <w:snapToGrid w:val="0"/>
          <w:color w:val="FFFFFF" w:themeColor="background1"/>
          <w:u w:val="single"/>
        </w:rPr>
        <w:t>Grace</w:t>
      </w:r>
    </w:p>
    <w:p w:rsidR="005E49FC" w:rsidRPr="0062543A" w:rsidRDefault="005E49FC" w:rsidP="0062543A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does grace mean?</w:t>
      </w:r>
      <w:r w:rsidR="0062543A">
        <w:rPr>
          <w:snapToGrid w:val="0"/>
          <w:color w:val="000000" w:themeColor="text1"/>
        </w:rPr>
        <w:t xml:space="preserve"> </w:t>
      </w:r>
      <w:r w:rsidRPr="00143CF3">
        <w:rPr>
          <w:color w:val="FFFFFF" w:themeColor="background1"/>
          <w:u w:val="single"/>
        </w:rPr>
        <w:t>Unmerited favor</w:t>
      </w:r>
    </w:p>
    <w:p w:rsidR="0062543A" w:rsidRDefault="0062543A" w:rsidP="005E49FC">
      <w:pPr>
        <w:pStyle w:val="Heading4"/>
        <w:ind w:left="360"/>
        <w:rPr>
          <w:snapToGrid w:val="0"/>
          <w:color w:val="000000" w:themeColor="text1"/>
        </w:rPr>
      </w:pPr>
      <w:r>
        <w:rPr>
          <w:snapToGrid w:val="0"/>
          <w:color w:val="000000" w:themeColor="text1"/>
        </w:rPr>
        <w:t xml:space="preserve">Is Christian service payment for God’s grace? </w:t>
      </w:r>
      <w:proofErr w:type="gramStart"/>
      <w:r w:rsidR="00143CF3" w:rsidRPr="00143CF3">
        <w:rPr>
          <w:snapToGrid w:val="0"/>
          <w:color w:val="FFFFFF" w:themeColor="background1"/>
          <w:u w:val="single"/>
        </w:rPr>
        <w:t>No,</w:t>
      </w:r>
      <w:r w:rsidRPr="00143CF3">
        <w:rPr>
          <w:snapToGrid w:val="0"/>
          <w:color w:val="FFFFFF" w:themeColor="background1"/>
          <w:u w:val="single"/>
        </w:rPr>
        <w:t xml:space="preserve"> expression of love and devotion.</w:t>
      </w:r>
      <w:proofErr w:type="gramEnd"/>
    </w:p>
    <w:p w:rsidR="0062543A" w:rsidRDefault="0062543A" w:rsidP="005E49FC">
      <w:pPr>
        <w:pStyle w:val="Heading4"/>
        <w:ind w:left="360"/>
        <w:rPr>
          <w:snapToGrid w:val="0"/>
          <w:color w:val="000000" w:themeColor="text1"/>
        </w:rPr>
      </w:pPr>
      <w:r>
        <w:rPr>
          <w:snapToGrid w:val="0"/>
          <w:color w:val="000000" w:themeColor="text1"/>
        </w:rPr>
        <w:t xml:space="preserve">Is grace based on the sinner’s merit or demerit? </w:t>
      </w:r>
      <w:proofErr w:type="gramStart"/>
      <w:r w:rsidRPr="00143CF3">
        <w:rPr>
          <w:snapToGrid w:val="0"/>
          <w:color w:val="FFFFFF" w:themeColor="background1"/>
          <w:u w:val="single"/>
        </w:rPr>
        <w:t>Absolutely apart from merit or demerit.</w:t>
      </w:r>
      <w:proofErr w:type="gramEnd"/>
    </w:p>
    <w:p w:rsidR="005E49FC" w:rsidRPr="003430A9" w:rsidRDefault="005E49FC" w:rsidP="005E49FC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Is grace treating a person better than he deserves?</w:t>
      </w:r>
    </w:p>
    <w:p w:rsidR="005E49FC" w:rsidRPr="00143CF3" w:rsidRDefault="005E49FC" w:rsidP="005E49FC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 xml:space="preserve">Grace is neither </w:t>
      </w:r>
      <w:r w:rsidR="00C955E1" w:rsidRPr="00143CF3">
        <w:rPr>
          <w:color w:val="FFFFFF" w:themeColor="background1"/>
          <w:u w:val="single"/>
        </w:rPr>
        <w:t xml:space="preserve">treating a person better or worse than he deserves. </w:t>
      </w:r>
    </w:p>
    <w:p w:rsidR="005E49FC" w:rsidRPr="003430A9" w:rsidRDefault="005E49FC" w:rsidP="005E49FC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Is grace independent of man’s work?</w:t>
      </w:r>
    </w:p>
    <w:p w:rsidR="005E49FC" w:rsidRPr="00143CF3" w:rsidRDefault="003430A9" w:rsidP="005E49FC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Grace is independent of man’s works.</w:t>
      </w:r>
    </w:p>
    <w:p w:rsidR="003430A9" w:rsidRPr="003430A9" w:rsidRDefault="003430A9" w:rsidP="005E49FC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is the difference between law and grace?</w:t>
      </w:r>
    </w:p>
    <w:p w:rsidR="003430A9" w:rsidRPr="00143CF3" w:rsidRDefault="003430A9" w:rsidP="003430A9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Law says “pay all”; grace says “all is paid.”</w:t>
      </w:r>
    </w:p>
    <w:p w:rsidR="005E49FC" w:rsidRPr="0062543A" w:rsidRDefault="005E49FC" w:rsidP="0062543A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does “</w:t>
      </w:r>
      <w:proofErr w:type="spellStart"/>
      <w:r w:rsidRPr="003430A9">
        <w:rPr>
          <w:snapToGrid w:val="0"/>
          <w:color w:val="000000" w:themeColor="text1"/>
        </w:rPr>
        <w:t>prevenient</w:t>
      </w:r>
      <w:proofErr w:type="spellEnd"/>
      <w:r w:rsidRPr="003430A9">
        <w:rPr>
          <w:snapToGrid w:val="0"/>
          <w:color w:val="000000" w:themeColor="text1"/>
        </w:rPr>
        <w:t xml:space="preserve"> grace” mean</w:t>
      </w:r>
      <w:r w:rsidRPr="00A33832">
        <w:rPr>
          <w:snapToGrid w:val="0"/>
          <w:color w:val="FFFFFF" w:themeColor="background1"/>
        </w:rPr>
        <w:t>?</w:t>
      </w:r>
      <w:r w:rsidR="0062543A" w:rsidRPr="00A33832">
        <w:rPr>
          <w:snapToGrid w:val="0"/>
          <w:color w:val="FFFFFF" w:themeColor="background1"/>
        </w:rPr>
        <w:t xml:space="preserve"> </w:t>
      </w:r>
      <w:r w:rsidR="003430A9" w:rsidRPr="00A33832">
        <w:rPr>
          <w:color w:val="FFFFFF" w:themeColor="background1"/>
          <w:u w:val="single"/>
        </w:rPr>
        <w:t>Going before</w:t>
      </w:r>
    </w:p>
    <w:p w:rsidR="005E49FC" w:rsidRPr="003430A9" w:rsidRDefault="005E49FC" w:rsidP="005E49FC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does “habitual grace” mean</w:t>
      </w:r>
      <w:r w:rsidR="003430A9" w:rsidRPr="003430A9">
        <w:rPr>
          <w:snapToGrid w:val="0"/>
          <w:color w:val="000000" w:themeColor="text1"/>
        </w:rPr>
        <w:t>?</w:t>
      </w:r>
    </w:p>
    <w:p w:rsidR="003430A9" w:rsidRPr="00143CF3" w:rsidRDefault="003430A9" w:rsidP="003430A9">
      <w:pPr>
        <w:ind w:left="450"/>
        <w:rPr>
          <w:color w:val="FFFFFF" w:themeColor="background1"/>
          <w:u w:val="single"/>
        </w:rPr>
      </w:pPr>
      <w:proofErr w:type="gramStart"/>
      <w:r w:rsidRPr="00143CF3">
        <w:rPr>
          <w:color w:val="FFFFFF" w:themeColor="background1"/>
          <w:u w:val="single"/>
        </w:rPr>
        <w:t>The effects of the indwelling of the Spirit resulting in fruit.</w:t>
      </w:r>
      <w:proofErr w:type="gramEnd"/>
    </w:p>
    <w:p w:rsidR="003430A9" w:rsidRPr="003430A9" w:rsidRDefault="003430A9" w:rsidP="003430A9">
      <w:pPr>
        <w:pStyle w:val="Heading4"/>
        <w:ind w:left="360"/>
        <w:rPr>
          <w:color w:val="000000" w:themeColor="text1"/>
        </w:rPr>
      </w:pPr>
      <w:r w:rsidRPr="003430A9">
        <w:rPr>
          <w:color w:val="000000" w:themeColor="text1"/>
        </w:rPr>
        <w:t>What does “actual grace” mean?</w:t>
      </w:r>
    </w:p>
    <w:p w:rsidR="0062543A" w:rsidRPr="00143CF3" w:rsidRDefault="003430A9" w:rsidP="00143CF3">
      <w:pPr>
        <w:ind w:left="360"/>
        <w:rPr>
          <w:color w:val="FFFFFF" w:themeColor="background1"/>
        </w:rPr>
      </w:pPr>
      <w:r w:rsidRPr="00143CF3">
        <w:rPr>
          <w:color w:val="FFFFFF" w:themeColor="background1"/>
          <w:u w:val="single"/>
        </w:rPr>
        <w:t>Enables man to live right</w:t>
      </w:r>
    </w:p>
    <w:p w:rsidR="00F6243F" w:rsidRDefault="00F6243F" w:rsidP="00F6243F">
      <w:pPr>
        <w:pStyle w:val="Heading1"/>
      </w:pPr>
      <w:bookmarkStart w:id="30" w:name="_Toc246832179"/>
      <w:r>
        <w:lastRenderedPageBreak/>
        <w:t>Quiz: 5</w:t>
      </w:r>
      <w:r w:rsidRPr="0053392B">
        <w:t xml:space="preserve"> – </w:t>
      </w:r>
      <w:proofErr w:type="spellStart"/>
      <w:r>
        <w:t>Soteriology</w:t>
      </w:r>
      <w:proofErr w:type="spellEnd"/>
      <w:r>
        <w:t>, Pt. 2</w:t>
      </w:r>
      <w:bookmarkEnd w:id="30"/>
    </w:p>
    <w:p w:rsidR="00F6243F" w:rsidRPr="00E52CED" w:rsidRDefault="00F6243F" w:rsidP="00F6243F">
      <w:pPr>
        <w:tabs>
          <w:tab w:val="left" w:pos="2911"/>
          <w:tab w:val="center" w:pos="4320"/>
        </w:tabs>
        <w:jc w:val="center"/>
      </w:pPr>
      <w:r>
        <w:t>(Justification, Pt. 1)</w:t>
      </w:r>
    </w:p>
    <w:p w:rsidR="00F6243F" w:rsidRDefault="00F6243F" w:rsidP="00F6243F">
      <w:pPr>
        <w:rPr>
          <w:snapToGrid w:val="0"/>
          <w:sz w:val="18"/>
        </w:rPr>
      </w:pPr>
    </w:p>
    <w:p w:rsidR="00A33832" w:rsidRPr="003430A9" w:rsidRDefault="00A33832" w:rsidP="00A33832">
      <w:pPr>
        <w:rPr>
          <w:color w:val="000000" w:themeColor="text1"/>
        </w:rPr>
      </w:pPr>
    </w:p>
    <w:p w:rsidR="00A33832" w:rsidRPr="00A33832" w:rsidRDefault="00A33832" w:rsidP="009B193F">
      <w:pPr>
        <w:pStyle w:val="Heading4"/>
        <w:numPr>
          <w:ilvl w:val="0"/>
          <w:numId w:val="25"/>
        </w:numPr>
        <w:tabs>
          <w:tab w:val="left" w:pos="360"/>
        </w:tabs>
        <w:ind w:left="360"/>
        <w:rPr>
          <w:snapToGrid w:val="0"/>
          <w:color w:val="000000" w:themeColor="text1"/>
          <w:u w:val="single"/>
        </w:rPr>
      </w:pPr>
      <w:r w:rsidRPr="00A33832">
        <w:rPr>
          <w:snapToGrid w:val="0"/>
          <w:color w:val="000000" w:themeColor="text1"/>
        </w:rPr>
        <w:t xml:space="preserve">What kind of a term is justification? </w:t>
      </w:r>
      <w:r w:rsidRPr="00A33832">
        <w:rPr>
          <w:snapToGrid w:val="0"/>
          <w:color w:val="FFFFFF" w:themeColor="background1"/>
          <w:u w:val="single"/>
        </w:rPr>
        <w:t>Justification is a judicial term.</w:t>
      </w:r>
    </w:p>
    <w:p w:rsidR="00A33832" w:rsidRPr="0062543A" w:rsidRDefault="00A33832" w:rsidP="00A33832"/>
    <w:p w:rsidR="00A33832" w:rsidRPr="00A33832" w:rsidRDefault="00A33832" w:rsidP="00A33832">
      <w:pPr>
        <w:pStyle w:val="Heading4"/>
        <w:numPr>
          <w:ilvl w:val="0"/>
          <w:numId w:val="0"/>
        </w:numPr>
        <w:ind w:left="360"/>
        <w:rPr>
          <w:color w:val="000000" w:themeColor="text1"/>
          <w:u w:val="single"/>
        </w:rPr>
      </w:pPr>
    </w:p>
    <w:p w:rsidR="00A33832" w:rsidRDefault="00A33832" w:rsidP="00A33832">
      <w:pPr>
        <w:pStyle w:val="Heading4"/>
        <w:ind w:left="360"/>
        <w:rPr>
          <w:color w:val="000000" w:themeColor="text1"/>
          <w:u w:val="single"/>
        </w:rPr>
      </w:pPr>
      <w:r w:rsidRPr="003430A9">
        <w:rPr>
          <w:snapToGrid w:val="0"/>
          <w:color w:val="000000" w:themeColor="text1"/>
        </w:rPr>
        <w:t>What is the nature of justification?</w:t>
      </w:r>
      <w:r>
        <w:rPr>
          <w:snapToGrid w:val="0"/>
          <w:color w:val="000000" w:themeColor="text1"/>
        </w:rPr>
        <w:t xml:space="preserve"> </w:t>
      </w:r>
      <w:proofErr w:type="gramStart"/>
      <w:r w:rsidRPr="00FB3B7F">
        <w:rPr>
          <w:color w:val="FFFFFF" w:themeColor="background1"/>
          <w:u w:val="single"/>
        </w:rPr>
        <w:t>Divine Acquittal.</w:t>
      </w:r>
      <w:proofErr w:type="gramEnd"/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Pr="003430A9" w:rsidRDefault="00A33832" w:rsidP="00A33832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In what sense is justification subtraction and addition?</w:t>
      </w:r>
    </w:p>
    <w:p w:rsidR="00A33832" w:rsidRPr="00143CF3" w:rsidRDefault="00A33832" w:rsidP="00A33832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Subtraction-takes away our sin</w:t>
      </w:r>
    </w:p>
    <w:p w:rsidR="00A33832" w:rsidRPr="00143CF3" w:rsidRDefault="00A33832" w:rsidP="00A33832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Addition-God imputes to us righteousness.</w:t>
      </w:r>
    </w:p>
    <w:p w:rsidR="00A33832" w:rsidRPr="003430A9" w:rsidRDefault="00A33832" w:rsidP="00A33832">
      <w:pPr>
        <w:ind w:left="360"/>
        <w:rPr>
          <w:color w:val="000000" w:themeColor="text1"/>
          <w:u w:val="single"/>
        </w:rPr>
      </w:pPr>
    </w:p>
    <w:p w:rsidR="00A33832" w:rsidRPr="003430A9" w:rsidRDefault="00A33832" w:rsidP="00A33832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Why is justification necessary?  Give scripture.</w:t>
      </w:r>
    </w:p>
    <w:p w:rsidR="00A33832" w:rsidRPr="00143CF3" w:rsidRDefault="00A33832" w:rsidP="00A33832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Man is condemned. All have sinned Job 9:2; Acts 16:30; Rom. 3:23</w:t>
      </w:r>
    </w:p>
    <w:p w:rsidR="00A33832" w:rsidRPr="003430A9" w:rsidRDefault="00A33832" w:rsidP="00A33832">
      <w:pPr>
        <w:ind w:left="360"/>
        <w:rPr>
          <w:color w:val="000000" w:themeColor="text1"/>
          <w:u w:val="single"/>
        </w:rPr>
      </w:pPr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Pr="0062543A" w:rsidRDefault="00A33832" w:rsidP="00A33832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knowledge does the law give us?</w:t>
      </w:r>
      <w:r>
        <w:rPr>
          <w:snapToGrid w:val="0"/>
          <w:color w:val="000000" w:themeColor="text1"/>
        </w:rPr>
        <w:t xml:space="preserve"> </w:t>
      </w:r>
      <w:proofErr w:type="gramStart"/>
      <w:r w:rsidRPr="00143CF3">
        <w:rPr>
          <w:color w:val="FFFFFF" w:themeColor="background1"/>
          <w:u w:val="single"/>
        </w:rPr>
        <w:t>Knowledge of sin.</w:t>
      </w:r>
      <w:proofErr w:type="gramEnd"/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  <w:r w:rsidRPr="00143CF3">
        <w:rPr>
          <w:snapToGrid w:val="0"/>
          <w:color w:val="FFFFFF" w:themeColor="background1"/>
          <w:u w:val="single"/>
        </w:rPr>
        <w:t>Grace</w:t>
      </w:r>
    </w:p>
    <w:p w:rsidR="00A33832" w:rsidRPr="0062543A" w:rsidRDefault="00A33832" w:rsidP="00A33832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does grace mean?</w:t>
      </w:r>
      <w:r>
        <w:rPr>
          <w:snapToGrid w:val="0"/>
          <w:color w:val="000000" w:themeColor="text1"/>
        </w:rPr>
        <w:t xml:space="preserve"> </w:t>
      </w:r>
      <w:r w:rsidRPr="00143CF3">
        <w:rPr>
          <w:color w:val="FFFFFF" w:themeColor="background1"/>
          <w:u w:val="single"/>
        </w:rPr>
        <w:t>Unmerited favor</w:t>
      </w:r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Pr="00A33832" w:rsidRDefault="00A33832" w:rsidP="00A33832"/>
    <w:p w:rsidR="00A33832" w:rsidRPr="003430A9" w:rsidRDefault="00A33832" w:rsidP="00A33832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Is grace treating a person better than he deserves?</w:t>
      </w:r>
    </w:p>
    <w:p w:rsidR="00A33832" w:rsidRPr="00143CF3" w:rsidRDefault="00A33832" w:rsidP="00A33832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 xml:space="preserve">Grace is neither treating a person better or worse than he deserves. </w:t>
      </w:r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Pr="003430A9" w:rsidRDefault="00A33832" w:rsidP="00A33832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Is grace independent of man’s work?</w:t>
      </w:r>
    </w:p>
    <w:p w:rsidR="00A33832" w:rsidRPr="00143CF3" w:rsidRDefault="00A33832" w:rsidP="00A33832">
      <w:pPr>
        <w:ind w:left="360"/>
        <w:rPr>
          <w:color w:val="FFFFFF" w:themeColor="background1"/>
          <w:u w:val="single"/>
        </w:rPr>
      </w:pPr>
      <w:r w:rsidRPr="00143CF3">
        <w:rPr>
          <w:color w:val="FFFFFF" w:themeColor="background1"/>
          <w:u w:val="single"/>
        </w:rPr>
        <w:t>Grace is independent of man’s works.</w:t>
      </w:r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Pr="0062543A" w:rsidRDefault="00A33832" w:rsidP="00A33832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does “</w:t>
      </w:r>
      <w:proofErr w:type="spellStart"/>
      <w:r w:rsidRPr="003430A9">
        <w:rPr>
          <w:snapToGrid w:val="0"/>
          <w:color w:val="000000" w:themeColor="text1"/>
        </w:rPr>
        <w:t>prevenient</w:t>
      </w:r>
      <w:proofErr w:type="spellEnd"/>
      <w:r w:rsidRPr="003430A9">
        <w:rPr>
          <w:snapToGrid w:val="0"/>
          <w:color w:val="000000" w:themeColor="text1"/>
        </w:rPr>
        <w:t xml:space="preserve"> grace” mean?</w:t>
      </w:r>
      <w:r>
        <w:rPr>
          <w:snapToGrid w:val="0"/>
          <w:color w:val="000000" w:themeColor="text1"/>
        </w:rPr>
        <w:t xml:space="preserve"> </w:t>
      </w:r>
      <w:r w:rsidRPr="00A33832">
        <w:rPr>
          <w:color w:val="FFFFFF" w:themeColor="background1"/>
          <w:u w:val="single"/>
        </w:rPr>
        <w:t>Going before</w:t>
      </w:r>
    </w:p>
    <w:p w:rsidR="00A33832" w:rsidRDefault="00A33832" w:rsidP="00A33832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A33832" w:rsidRPr="00A33832" w:rsidRDefault="00A33832" w:rsidP="00A33832"/>
    <w:p w:rsidR="00A33832" w:rsidRPr="003430A9" w:rsidRDefault="00A33832" w:rsidP="00A33832">
      <w:pPr>
        <w:pStyle w:val="Heading4"/>
        <w:ind w:left="360"/>
        <w:rPr>
          <w:snapToGrid w:val="0"/>
          <w:color w:val="000000" w:themeColor="text1"/>
        </w:rPr>
      </w:pPr>
      <w:r w:rsidRPr="003430A9">
        <w:rPr>
          <w:snapToGrid w:val="0"/>
          <w:color w:val="000000" w:themeColor="text1"/>
        </w:rPr>
        <w:t>What does “habitual grace” mean?</w:t>
      </w:r>
    </w:p>
    <w:p w:rsidR="00A33832" w:rsidRPr="00143CF3" w:rsidRDefault="00A33832" w:rsidP="00A33832">
      <w:pPr>
        <w:ind w:left="450"/>
        <w:rPr>
          <w:color w:val="FFFFFF" w:themeColor="background1"/>
          <w:u w:val="single"/>
        </w:rPr>
      </w:pPr>
      <w:proofErr w:type="gramStart"/>
      <w:r w:rsidRPr="00143CF3">
        <w:rPr>
          <w:color w:val="FFFFFF" w:themeColor="background1"/>
          <w:u w:val="single"/>
        </w:rPr>
        <w:t>The effects of the indwelling of the Spirit resulting in fruit.</w:t>
      </w:r>
      <w:proofErr w:type="gramEnd"/>
    </w:p>
    <w:p w:rsidR="00F6243F" w:rsidRDefault="00F6243F">
      <w:pPr>
        <w:rPr>
          <w:b/>
          <w:bCs/>
          <w:sz w:val="48"/>
          <w:szCs w:val="48"/>
        </w:rPr>
      </w:pPr>
    </w:p>
    <w:p w:rsidR="00A33832" w:rsidRDefault="00A33832">
      <w:pPr>
        <w:rPr>
          <w:b/>
          <w:bCs/>
          <w:sz w:val="48"/>
          <w:szCs w:val="48"/>
        </w:rPr>
      </w:pPr>
    </w:p>
    <w:p w:rsidR="00A33832" w:rsidRDefault="00A33832">
      <w:pPr>
        <w:rPr>
          <w:b/>
          <w:bCs/>
          <w:sz w:val="48"/>
          <w:szCs w:val="48"/>
        </w:rPr>
      </w:pPr>
      <w:r>
        <w:br w:type="page"/>
      </w:r>
    </w:p>
    <w:p w:rsidR="00E52CED" w:rsidRDefault="00F6243F" w:rsidP="00E52CED">
      <w:pPr>
        <w:pStyle w:val="Heading1"/>
      </w:pPr>
      <w:bookmarkStart w:id="31" w:name="_Toc246832180"/>
      <w:r>
        <w:lastRenderedPageBreak/>
        <w:t>Study Questions: 6</w:t>
      </w:r>
      <w:r w:rsidR="00E52CED" w:rsidRPr="0053392B">
        <w:t xml:space="preserve"> – </w:t>
      </w:r>
      <w:proofErr w:type="spellStart"/>
      <w:r w:rsidR="00E52CED">
        <w:t>Soteriology</w:t>
      </w:r>
      <w:proofErr w:type="spellEnd"/>
      <w:r w:rsidR="00E52CED">
        <w:t xml:space="preserve">, Pt. </w:t>
      </w:r>
      <w:r>
        <w:t>3</w:t>
      </w:r>
      <w:bookmarkEnd w:id="31"/>
    </w:p>
    <w:p w:rsidR="00E52CED" w:rsidRPr="00E52CED" w:rsidRDefault="00E52CED" w:rsidP="00E52CED">
      <w:pPr>
        <w:tabs>
          <w:tab w:val="left" w:pos="2911"/>
          <w:tab w:val="center" w:pos="4320"/>
        </w:tabs>
        <w:jc w:val="center"/>
      </w:pPr>
      <w:r>
        <w:t>(Justification</w:t>
      </w:r>
      <w:r w:rsidR="00F6243F">
        <w:t>, Pt. 2</w:t>
      </w:r>
      <w:r>
        <w:t>)</w:t>
      </w: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3B3780" w:rsidRDefault="00E52CED" w:rsidP="003B3780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 xml:space="preserve">What </w:t>
      </w:r>
      <w:proofErr w:type="gramStart"/>
      <w:r w:rsidRPr="00621782">
        <w:rPr>
          <w:color w:val="000000" w:themeColor="text1"/>
        </w:rPr>
        <w:t>is the grounds</w:t>
      </w:r>
      <w:proofErr w:type="gramEnd"/>
      <w:r w:rsidRPr="00621782">
        <w:rPr>
          <w:color w:val="000000" w:themeColor="text1"/>
        </w:rPr>
        <w:t xml:space="preserve"> of justification?</w:t>
      </w:r>
      <w:r w:rsidR="003B3780">
        <w:rPr>
          <w:color w:val="000000" w:themeColor="text1"/>
        </w:rPr>
        <w:t xml:space="preserve"> </w:t>
      </w:r>
      <w:r w:rsidRPr="003F0B3C">
        <w:rPr>
          <w:color w:val="FFFFFF"/>
          <w:u w:val="single"/>
        </w:rPr>
        <w:t xml:space="preserve">Christ’s Righteousness. </w:t>
      </w:r>
    </w:p>
    <w:p w:rsidR="003B3780" w:rsidRPr="003B3780" w:rsidRDefault="003B3780" w:rsidP="003B3780">
      <w:pPr>
        <w:ind w:left="540"/>
        <w:rPr>
          <w:color w:val="000000" w:themeColor="text1"/>
        </w:rPr>
      </w:pPr>
    </w:p>
    <w:p w:rsidR="00E52CED" w:rsidRPr="00621782" w:rsidRDefault="00E52CED" w:rsidP="00621782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How can God treat a sinner as a righteous person?</w:t>
      </w:r>
      <w:r w:rsidR="00621782">
        <w:rPr>
          <w:color w:val="000000" w:themeColor="text1"/>
        </w:rPr>
        <w:t xml:space="preserve">  </w:t>
      </w:r>
      <w:proofErr w:type="gramStart"/>
      <w:r w:rsidRPr="003F0B3C">
        <w:rPr>
          <w:color w:val="FFFFFF"/>
          <w:u w:val="single"/>
        </w:rPr>
        <w:t>because</w:t>
      </w:r>
      <w:proofErr w:type="gramEnd"/>
      <w:r w:rsidRPr="003F0B3C">
        <w:rPr>
          <w:color w:val="FFFFFF"/>
          <w:u w:val="single"/>
        </w:rPr>
        <w:t xml:space="preserve"> he provides for him righteousness. </w:t>
      </w: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621782" w:rsidRDefault="00E52CED" w:rsidP="00D93EF8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 xml:space="preserve">Is it right to give the title of "good" and "righteous" to one who has not earned it? </w:t>
      </w:r>
      <w:r w:rsidRPr="003F0B3C">
        <w:rPr>
          <w:color w:val="FFFFFF"/>
        </w:rPr>
        <w:t>Explain.</w:t>
      </w:r>
      <w:r w:rsidR="00D93EF8" w:rsidRPr="003F0B3C">
        <w:rPr>
          <w:color w:val="FFFFFF"/>
        </w:rPr>
        <w:t xml:space="preserve"> </w:t>
      </w:r>
      <w:r w:rsidR="003B3780" w:rsidRPr="003F0B3C">
        <w:rPr>
          <w:color w:val="FFFFFF"/>
          <w:u w:val="single"/>
        </w:rPr>
        <w:t xml:space="preserve">Yes, because </w:t>
      </w:r>
      <w:r w:rsidRPr="003F0B3C">
        <w:rPr>
          <w:color w:val="FFFFFF"/>
          <w:u w:val="single"/>
        </w:rPr>
        <w:t>Jesus Christ has earned it for and on behalf of the sinner</w:t>
      </w:r>
      <w:r w:rsidR="003B3780" w:rsidRPr="003F0B3C">
        <w:rPr>
          <w:color w:val="FFFFFF"/>
          <w:u w:val="single"/>
        </w:rPr>
        <w:t>.</w:t>
      </w: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3F0B3C" w:rsidRDefault="00E52CED" w:rsidP="00621782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FFFFFF"/>
        </w:rPr>
      </w:pPr>
      <w:r w:rsidRPr="00621782">
        <w:rPr>
          <w:color w:val="000000" w:themeColor="text1"/>
        </w:rPr>
        <w:t>What does redemption mean?</w:t>
      </w:r>
      <w:r w:rsidR="00621782">
        <w:rPr>
          <w:color w:val="000000" w:themeColor="text1"/>
        </w:rPr>
        <w:t xml:space="preserve"> </w:t>
      </w:r>
      <w:r w:rsidRPr="00621782">
        <w:rPr>
          <w:color w:val="000000" w:themeColor="text1"/>
          <w:u w:val="single"/>
        </w:rPr>
        <w:t xml:space="preserve"> </w:t>
      </w:r>
      <w:proofErr w:type="gramStart"/>
      <w:r w:rsidRPr="003F0B3C">
        <w:rPr>
          <w:color w:val="FFFFFF"/>
          <w:u w:val="single"/>
        </w:rPr>
        <w:t>complete</w:t>
      </w:r>
      <w:proofErr w:type="gramEnd"/>
      <w:r w:rsidRPr="003F0B3C">
        <w:rPr>
          <w:color w:val="FFFFFF"/>
          <w:u w:val="single"/>
        </w:rPr>
        <w:t xml:space="preserve"> deliverance by a price paid.</w:t>
      </w:r>
    </w:p>
    <w:p w:rsidR="003B3780" w:rsidRPr="00621782" w:rsidRDefault="003B3780" w:rsidP="003B3780">
      <w:pPr>
        <w:rPr>
          <w:color w:val="000000" w:themeColor="text1"/>
        </w:rPr>
      </w:pPr>
    </w:p>
    <w:p w:rsidR="00E52CED" w:rsidRPr="003B3780" w:rsidRDefault="00E52CED" w:rsidP="00621782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was the price paid for our righteousness?</w:t>
      </w:r>
      <w:r w:rsidR="00621782">
        <w:rPr>
          <w:color w:val="000000" w:themeColor="text1"/>
        </w:rPr>
        <w:t xml:space="preserve"> </w:t>
      </w:r>
      <w:r w:rsidRPr="00621782">
        <w:rPr>
          <w:color w:val="000000" w:themeColor="text1"/>
          <w:u w:val="single"/>
        </w:rPr>
        <w:t xml:space="preserve"> </w:t>
      </w:r>
      <w:r w:rsidRPr="003F0B3C">
        <w:rPr>
          <w:color w:val="FFFFFF"/>
          <w:u w:val="single"/>
        </w:rPr>
        <w:t>Christ’s atoning death.</w:t>
      </w:r>
      <w:r w:rsidR="007C653A" w:rsidRPr="003F0B3C">
        <w:rPr>
          <w:color w:val="FFFFFF"/>
          <w:u w:val="single"/>
        </w:rPr>
        <w:t>(The blood</w:t>
      </w:r>
      <w:r w:rsidR="00C57672" w:rsidRPr="003F0B3C">
        <w:rPr>
          <w:color w:val="FFFFFF"/>
          <w:u w:val="single"/>
        </w:rPr>
        <w:t>)</w:t>
      </w:r>
      <w:r w:rsidRPr="00621782">
        <w:rPr>
          <w:color w:val="000000" w:themeColor="text1"/>
          <w:u w:val="single"/>
        </w:rPr>
        <w:t xml:space="preserve"> </w:t>
      </w:r>
    </w:p>
    <w:p w:rsidR="003B3780" w:rsidRPr="00621782" w:rsidRDefault="003B3780" w:rsidP="003B3780">
      <w:pPr>
        <w:rPr>
          <w:color w:val="000000" w:themeColor="text1"/>
        </w:rPr>
      </w:pPr>
    </w:p>
    <w:p w:rsidR="00E52CED" w:rsidRPr="003F0B3C" w:rsidRDefault="00E52CED" w:rsidP="00621782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FFFFFF"/>
        </w:rPr>
      </w:pPr>
      <w:r w:rsidRPr="00621782">
        <w:rPr>
          <w:color w:val="000000" w:themeColor="text1"/>
        </w:rPr>
        <w:t>Why does man need righteousness?</w:t>
      </w:r>
      <w:r w:rsidR="00621782">
        <w:rPr>
          <w:color w:val="000000" w:themeColor="text1"/>
        </w:rPr>
        <w:t xml:space="preserve"> </w:t>
      </w:r>
      <w:proofErr w:type="gramStart"/>
      <w:r w:rsidRPr="003F0B3C">
        <w:rPr>
          <w:color w:val="FFFFFF"/>
          <w:u w:val="single"/>
        </w:rPr>
        <w:t>because</w:t>
      </w:r>
      <w:proofErr w:type="gramEnd"/>
      <w:r w:rsidRPr="003F0B3C">
        <w:rPr>
          <w:color w:val="FFFFFF"/>
          <w:u w:val="single"/>
        </w:rPr>
        <w:t xml:space="preserve"> man must appear before God and heaven clothed in the garment of a perfectly righteous character. (Rev. 19:8)</w:t>
      </w: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621782" w:rsidRDefault="00E52CED" w:rsidP="00621782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Righteousness is imputed; but is it also imparted?</w:t>
      </w:r>
      <w:r w:rsidR="00621782">
        <w:rPr>
          <w:color w:val="000000" w:themeColor="text1"/>
        </w:rPr>
        <w:t xml:space="preserve"> </w:t>
      </w:r>
      <w:r w:rsidRPr="003F0B3C">
        <w:rPr>
          <w:color w:val="FFFFFF"/>
          <w:u w:val="single"/>
        </w:rPr>
        <w:t>Righteousness is imputed in justification and imparted in regeneration</w:t>
      </w:r>
      <w:proofErr w:type="gramStart"/>
      <w:r w:rsidRPr="003F0B3C">
        <w:rPr>
          <w:color w:val="FFFFFF"/>
          <w:u w:val="single"/>
        </w:rPr>
        <w:t>.</w:t>
      </w:r>
      <w:r w:rsidR="00621782" w:rsidRPr="003F0B3C">
        <w:rPr>
          <w:color w:val="FFFFFF"/>
          <w:u w:val="single"/>
        </w:rPr>
        <w:t>.</w:t>
      </w:r>
      <w:proofErr w:type="gramEnd"/>
    </w:p>
    <w:p w:rsidR="00E52CED" w:rsidRPr="00621782" w:rsidRDefault="00E52CED" w:rsidP="00E52CED">
      <w:pPr>
        <w:rPr>
          <w:color w:val="000000" w:themeColor="text1"/>
        </w:rPr>
      </w:pPr>
    </w:p>
    <w:p w:rsidR="00D93EF8" w:rsidRPr="00621782" w:rsidRDefault="00D93EF8" w:rsidP="00621782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is</w:t>
      </w:r>
      <w:r w:rsidR="00C57672">
        <w:rPr>
          <w:color w:val="000000" w:themeColor="text1"/>
        </w:rPr>
        <w:t xml:space="preserve"> </w:t>
      </w:r>
      <w:proofErr w:type="gramStart"/>
      <w:r w:rsidR="00C57672">
        <w:rPr>
          <w:color w:val="000000" w:themeColor="text1"/>
        </w:rPr>
        <w:t>a</w:t>
      </w:r>
      <w:r w:rsidRPr="00621782">
        <w:rPr>
          <w:color w:val="000000" w:themeColor="text1"/>
        </w:rPr>
        <w:t xml:space="preserve"> </w:t>
      </w:r>
      <w:r w:rsidRPr="00621782">
        <w:rPr>
          <w:i/>
          <w:color w:val="000000" w:themeColor="text1"/>
        </w:rPr>
        <w:t>propitiation</w:t>
      </w:r>
      <w:proofErr w:type="gramEnd"/>
      <w:r w:rsidRPr="00621782">
        <w:rPr>
          <w:color w:val="000000" w:themeColor="text1"/>
        </w:rPr>
        <w:t>?</w:t>
      </w:r>
      <w:r w:rsidR="00621782">
        <w:rPr>
          <w:color w:val="000000" w:themeColor="text1"/>
        </w:rPr>
        <w:t xml:space="preserve"> </w:t>
      </w:r>
      <w:r w:rsidRPr="00621782">
        <w:rPr>
          <w:color w:val="000000" w:themeColor="text1"/>
          <w:u w:val="single"/>
        </w:rPr>
        <w:t xml:space="preserve"> </w:t>
      </w:r>
      <w:proofErr w:type="gramStart"/>
      <w:r w:rsidRPr="003F0B3C">
        <w:rPr>
          <w:color w:val="FFFFFF"/>
          <w:u w:val="single"/>
        </w:rPr>
        <w:t>that</w:t>
      </w:r>
      <w:proofErr w:type="gramEnd"/>
      <w:r w:rsidRPr="003F0B3C">
        <w:rPr>
          <w:color w:val="FFFFFF"/>
          <w:u w:val="single"/>
        </w:rPr>
        <w:t xml:space="preserve"> which secures God’s favor for the undeserving.</w:t>
      </w:r>
    </w:p>
    <w:p w:rsidR="00D93EF8" w:rsidRPr="00621782" w:rsidRDefault="00D93EF8" w:rsidP="00D93EF8">
      <w:pPr>
        <w:ind w:left="540"/>
        <w:rPr>
          <w:color w:val="000000" w:themeColor="text1"/>
        </w:rPr>
      </w:pPr>
    </w:p>
    <w:p w:rsidR="00E52CED" w:rsidRPr="00621782" w:rsidRDefault="00E52CED" w:rsidP="009B193F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Why did Christ die? (To save…and secure what?)</w:t>
      </w:r>
    </w:p>
    <w:p w:rsidR="00E52CED" w:rsidRPr="003F0B3C" w:rsidRDefault="00E52CED" w:rsidP="00E52CED">
      <w:pPr>
        <w:ind w:left="540"/>
        <w:rPr>
          <w:color w:val="FFFFFF"/>
          <w:u w:val="single"/>
        </w:rPr>
      </w:pPr>
      <w:r w:rsidRPr="003F0B3C">
        <w:rPr>
          <w:color w:val="FFFFFF"/>
          <w:u w:val="single"/>
        </w:rPr>
        <w:t>Christ died in order to save us from God’s righteous wra</w:t>
      </w:r>
      <w:r w:rsidR="00621782" w:rsidRPr="003F0B3C">
        <w:rPr>
          <w:color w:val="FFFFFF"/>
          <w:u w:val="single"/>
        </w:rPr>
        <w:t>th and to secure His favor</w:t>
      </w:r>
      <w:r w:rsidRPr="003F0B3C">
        <w:rPr>
          <w:color w:val="FFFFFF"/>
          <w:u w:val="single"/>
        </w:rPr>
        <w:t xml:space="preserve">. </w:t>
      </w: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621782" w:rsidRDefault="00E52CED" w:rsidP="009B193F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are the sinners’ garments considered to be in the eyes of God?</w:t>
      </w:r>
    </w:p>
    <w:p w:rsidR="00E52CED" w:rsidRPr="003F0B3C" w:rsidRDefault="00E52CED" w:rsidP="00E52CED">
      <w:pPr>
        <w:ind w:left="540"/>
        <w:rPr>
          <w:color w:val="FFFFFF"/>
          <w:u w:val="single"/>
        </w:rPr>
      </w:pPr>
      <w:proofErr w:type="gramStart"/>
      <w:r w:rsidRPr="003F0B3C">
        <w:rPr>
          <w:color w:val="FFFFFF"/>
          <w:u w:val="single"/>
        </w:rPr>
        <w:t>defiled</w:t>
      </w:r>
      <w:proofErr w:type="gramEnd"/>
      <w:r w:rsidRPr="003F0B3C">
        <w:rPr>
          <w:color w:val="FFFFFF"/>
          <w:u w:val="single"/>
        </w:rPr>
        <w:t xml:space="preserve"> and tattered; “filthy rags”; in the eyes of God. </w:t>
      </w: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3B3780" w:rsidRDefault="00E52CED" w:rsidP="003B3780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Why was the death of Jesus a perfect act of righteousness?</w:t>
      </w:r>
      <w:r w:rsidRPr="003F0B3C">
        <w:rPr>
          <w:color w:val="FFFFFF"/>
          <w:u w:val="single"/>
        </w:rPr>
        <w:t xml:space="preserve"> </w:t>
      </w:r>
      <w:proofErr w:type="gramStart"/>
      <w:r w:rsidRPr="003F0B3C">
        <w:rPr>
          <w:color w:val="FFFFFF"/>
          <w:u w:val="single"/>
        </w:rPr>
        <w:t>it</w:t>
      </w:r>
      <w:proofErr w:type="gramEnd"/>
      <w:r w:rsidRPr="003F0B3C">
        <w:rPr>
          <w:color w:val="FFFFFF"/>
          <w:u w:val="single"/>
        </w:rPr>
        <w:t xml:space="preserve"> satisfied </w:t>
      </w:r>
      <w:r w:rsidR="003B3780" w:rsidRPr="003F0B3C">
        <w:rPr>
          <w:color w:val="FFFFFF"/>
          <w:u w:val="single"/>
        </w:rPr>
        <w:t>God’s L</w:t>
      </w:r>
      <w:r w:rsidRPr="003F0B3C">
        <w:rPr>
          <w:color w:val="FFFFFF"/>
          <w:u w:val="single"/>
        </w:rPr>
        <w:t>aw</w:t>
      </w:r>
      <w:r w:rsidR="003B3780" w:rsidRPr="003F0B3C">
        <w:rPr>
          <w:color w:val="FFFFFF"/>
          <w:u w:val="single"/>
        </w:rPr>
        <w:t>.</w:t>
      </w:r>
    </w:p>
    <w:p w:rsidR="00E52CED" w:rsidRPr="00621782" w:rsidRDefault="00E52CED" w:rsidP="009B193F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 xml:space="preserve">In speaking of the provision of righteousness, what does </w:t>
      </w:r>
      <w:r w:rsidRPr="00621782">
        <w:rPr>
          <w:i/>
          <w:color w:val="000000" w:themeColor="text1"/>
        </w:rPr>
        <w:t>imputation</w:t>
      </w:r>
      <w:r w:rsidRPr="00621782">
        <w:rPr>
          <w:color w:val="000000" w:themeColor="text1"/>
        </w:rPr>
        <w:t xml:space="preserve"> mean?</w:t>
      </w:r>
    </w:p>
    <w:p w:rsidR="00E52CED" w:rsidRPr="00621782" w:rsidRDefault="00C57672" w:rsidP="00E52CED">
      <w:pPr>
        <w:ind w:left="540"/>
        <w:rPr>
          <w:color w:val="000000" w:themeColor="text1"/>
          <w:u w:val="single"/>
        </w:rPr>
      </w:pPr>
      <w:proofErr w:type="gramStart"/>
      <w:r w:rsidRPr="003F0B3C">
        <w:rPr>
          <w:color w:val="FFFFFF"/>
          <w:u w:val="single"/>
        </w:rPr>
        <w:t>Reckoning Christ</w:t>
      </w:r>
      <w:r w:rsidR="007C653A" w:rsidRPr="003F0B3C">
        <w:rPr>
          <w:color w:val="FFFFFF"/>
          <w:u w:val="single"/>
        </w:rPr>
        <w:t>’s</w:t>
      </w:r>
      <w:r w:rsidRPr="003F0B3C">
        <w:rPr>
          <w:color w:val="FFFFFF"/>
          <w:u w:val="single"/>
        </w:rPr>
        <w:t xml:space="preserve"> righteousness to our account</w:t>
      </w:r>
      <w:r w:rsidR="00E52CED" w:rsidRPr="003F0B3C">
        <w:rPr>
          <w:color w:val="FFFFFF"/>
          <w:u w:val="single"/>
        </w:rPr>
        <w:t>.</w:t>
      </w:r>
      <w:proofErr w:type="gramEnd"/>
      <w:r w:rsidR="00E52CED" w:rsidRPr="003F0B3C">
        <w:rPr>
          <w:color w:val="FFFFFF"/>
          <w:u w:val="single"/>
        </w:rPr>
        <w:t xml:space="preserve"> </w:t>
      </w: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7C653A" w:rsidRDefault="00E52CED" w:rsidP="007C653A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 xml:space="preserve">What is </w:t>
      </w:r>
      <w:r w:rsidRPr="00621782">
        <w:rPr>
          <w:i/>
          <w:color w:val="000000" w:themeColor="text1"/>
        </w:rPr>
        <w:t>regeneration</w:t>
      </w:r>
      <w:r w:rsidRPr="00621782">
        <w:rPr>
          <w:color w:val="000000" w:themeColor="text1"/>
        </w:rPr>
        <w:t>?</w:t>
      </w:r>
      <w:r w:rsidRPr="007C653A">
        <w:rPr>
          <w:color w:val="000000" w:themeColor="text1"/>
          <w:u w:val="single"/>
        </w:rPr>
        <w:t xml:space="preserve"> </w:t>
      </w:r>
      <w:proofErr w:type="gramStart"/>
      <w:r w:rsidRPr="003F0B3C">
        <w:rPr>
          <w:color w:val="FFFFFF"/>
          <w:u w:val="single"/>
        </w:rPr>
        <w:t>being</w:t>
      </w:r>
      <w:proofErr w:type="gramEnd"/>
      <w:r w:rsidRPr="003F0B3C">
        <w:rPr>
          <w:color w:val="FFFFFF"/>
          <w:u w:val="single"/>
        </w:rPr>
        <w:t xml:space="preserve"> born</w:t>
      </w:r>
      <w:r w:rsidR="007C653A" w:rsidRPr="003F0B3C">
        <w:rPr>
          <w:color w:val="FFFFFF"/>
          <w:u w:val="single"/>
        </w:rPr>
        <w:t xml:space="preserve"> into the divine family of God</w:t>
      </w:r>
      <w:r w:rsidR="007C653A" w:rsidRPr="007C653A">
        <w:rPr>
          <w:color w:val="000000" w:themeColor="text1"/>
          <w:u w:val="single"/>
        </w:rPr>
        <w:t>.</w:t>
      </w: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3B3780" w:rsidRDefault="00E52CED" w:rsidP="003B3780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does "being in Christ" speak of?</w:t>
      </w:r>
      <w:r w:rsidR="003B3780">
        <w:rPr>
          <w:color w:val="000000" w:themeColor="text1"/>
        </w:rPr>
        <w:t xml:space="preserve"> </w:t>
      </w:r>
      <w:r w:rsidRPr="00E963D8">
        <w:rPr>
          <w:color w:val="000000" w:themeColor="text1"/>
        </w:rPr>
        <w:t>Answer:   The change of</w:t>
      </w:r>
      <w:r w:rsidRPr="003B3780">
        <w:rPr>
          <w:color w:val="000000" w:themeColor="text1"/>
          <w:u w:val="single"/>
        </w:rPr>
        <w:t xml:space="preserve">    </w:t>
      </w:r>
      <w:r w:rsidRPr="003F0B3C">
        <w:rPr>
          <w:color w:val="FFFFFF"/>
          <w:u w:val="single"/>
        </w:rPr>
        <w:t>position</w:t>
      </w:r>
      <w:r w:rsidRPr="003B3780">
        <w:rPr>
          <w:color w:val="000000" w:themeColor="text1"/>
          <w:u w:val="single"/>
        </w:rPr>
        <w:t xml:space="preserve">   .</w:t>
      </w:r>
    </w:p>
    <w:p w:rsidR="00E52CED" w:rsidRPr="003B3780" w:rsidRDefault="00E52CED" w:rsidP="003B3780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does "Christ being in you" speak of?</w:t>
      </w:r>
      <w:r w:rsidR="003B3780">
        <w:rPr>
          <w:color w:val="000000" w:themeColor="text1"/>
        </w:rPr>
        <w:t xml:space="preserve"> </w:t>
      </w:r>
      <w:r w:rsidRPr="00E963D8">
        <w:rPr>
          <w:color w:val="000000" w:themeColor="text1"/>
        </w:rPr>
        <w:t>Answer:   The change of</w:t>
      </w:r>
      <w:r w:rsidRPr="003B3780">
        <w:rPr>
          <w:color w:val="000000" w:themeColor="text1"/>
          <w:u w:val="single"/>
        </w:rPr>
        <w:t xml:space="preserve">   </w:t>
      </w:r>
      <w:proofErr w:type="gramStart"/>
      <w:r w:rsidRPr="003F0B3C">
        <w:rPr>
          <w:color w:val="FFFFFF"/>
          <w:u w:val="single"/>
        </w:rPr>
        <w:t>conduct</w:t>
      </w:r>
      <w:r w:rsidRPr="003B3780">
        <w:rPr>
          <w:color w:val="000000" w:themeColor="text1"/>
          <w:u w:val="single"/>
        </w:rPr>
        <w:t xml:space="preserve">  .</w:t>
      </w:r>
      <w:proofErr w:type="gramEnd"/>
    </w:p>
    <w:p w:rsidR="00E52CED" w:rsidRPr="003F0B3C" w:rsidRDefault="00E52CED" w:rsidP="003B3780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FFFFFF"/>
          <w:u w:val="single"/>
        </w:rPr>
      </w:pPr>
      <w:r w:rsidRPr="00621782">
        <w:rPr>
          <w:color w:val="000000" w:themeColor="text1"/>
        </w:rPr>
        <w:t>What is the means of justification?</w:t>
      </w:r>
      <w:r w:rsidR="003B3780">
        <w:rPr>
          <w:color w:val="000000" w:themeColor="text1"/>
        </w:rPr>
        <w:t xml:space="preserve"> </w:t>
      </w:r>
      <w:r w:rsidRPr="003F0B3C">
        <w:rPr>
          <w:color w:val="FFFFFF"/>
          <w:u w:val="single"/>
        </w:rPr>
        <w:t>The means of justification is faith</w:t>
      </w:r>
      <w:r w:rsidR="003B3780" w:rsidRPr="003F0B3C">
        <w:rPr>
          <w:color w:val="FFFFFF"/>
          <w:u w:val="single"/>
        </w:rPr>
        <w:t>.</w:t>
      </w: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7C653A" w:rsidRDefault="00E52CED" w:rsidP="007C653A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is the instrument which appropriates the righteousness of God?</w:t>
      </w:r>
      <w:r w:rsidR="007C653A">
        <w:rPr>
          <w:color w:val="000000" w:themeColor="text1"/>
        </w:rPr>
        <w:t xml:space="preserve"> </w:t>
      </w:r>
      <w:r w:rsidRPr="003F0B3C">
        <w:rPr>
          <w:color w:val="FFFFFF"/>
          <w:u w:val="single"/>
        </w:rPr>
        <w:t>Faith</w:t>
      </w:r>
      <w:r w:rsidR="007C653A" w:rsidRPr="003F0B3C">
        <w:rPr>
          <w:color w:val="FFFFFF"/>
          <w:u w:val="single"/>
        </w:rPr>
        <w:t xml:space="preserve"> </w:t>
      </w:r>
    </w:p>
    <w:p w:rsidR="00E52CED" w:rsidRPr="00621782" w:rsidRDefault="00E52CED" w:rsidP="009B193F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are the three operations of faith?</w:t>
      </w:r>
    </w:p>
    <w:p w:rsidR="007C653A" w:rsidRDefault="007C653A" w:rsidP="009B193F">
      <w:pPr>
        <w:numPr>
          <w:ilvl w:val="1"/>
          <w:numId w:val="14"/>
        </w:numPr>
        <w:tabs>
          <w:tab w:val="clear" w:pos="1440"/>
        </w:tabs>
        <w:ind w:left="1080"/>
        <w:rPr>
          <w:color w:val="000000" w:themeColor="text1"/>
          <w:u w:val="single"/>
        </w:rPr>
        <w:sectPr w:rsidR="007C653A" w:rsidSect="00020E1D">
          <w:headerReference w:type="default" r:id="rId12"/>
          <w:footerReference w:type="default" r:id="rId13"/>
          <w:footerReference w:type="first" r:id="rId14"/>
          <w:type w:val="continuous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E52CED" w:rsidRPr="003F0B3C" w:rsidRDefault="00E52CED" w:rsidP="007C653A">
      <w:pPr>
        <w:numPr>
          <w:ilvl w:val="1"/>
          <w:numId w:val="14"/>
        </w:numPr>
        <w:tabs>
          <w:tab w:val="clear" w:pos="1440"/>
        </w:tabs>
        <w:ind w:left="720"/>
        <w:rPr>
          <w:color w:val="FFFFFF"/>
          <w:u w:val="single"/>
        </w:rPr>
      </w:pPr>
      <w:r w:rsidRPr="003F0B3C">
        <w:rPr>
          <w:color w:val="FFFFFF"/>
          <w:u w:val="single"/>
        </w:rPr>
        <w:lastRenderedPageBreak/>
        <w:t xml:space="preserve">Faith appropriates </w:t>
      </w:r>
    </w:p>
    <w:p w:rsidR="00E52CED" w:rsidRPr="003F0B3C" w:rsidRDefault="00E52CED" w:rsidP="007C653A">
      <w:pPr>
        <w:numPr>
          <w:ilvl w:val="1"/>
          <w:numId w:val="14"/>
        </w:numPr>
        <w:tabs>
          <w:tab w:val="clear" w:pos="1440"/>
        </w:tabs>
        <w:ind w:left="720"/>
        <w:rPr>
          <w:color w:val="FFFFFF"/>
          <w:u w:val="single"/>
        </w:rPr>
      </w:pPr>
      <w:r w:rsidRPr="003F0B3C">
        <w:rPr>
          <w:color w:val="FFFFFF"/>
          <w:u w:val="single"/>
        </w:rPr>
        <w:lastRenderedPageBreak/>
        <w:t xml:space="preserve">Faith applies </w:t>
      </w:r>
    </w:p>
    <w:p w:rsidR="00E52CED" w:rsidRPr="003F0B3C" w:rsidRDefault="00E52CED" w:rsidP="007C653A">
      <w:pPr>
        <w:numPr>
          <w:ilvl w:val="1"/>
          <w:numId w:val="14"/>
        </w:numPr>
        <w:tabs>
          <w:tab w:val="clear" w:pos="1440"/>
        </w:tabs>
        <w:ind w:left="720"/>
        <w:rPr>
          <w:color w:val="FFFFFF"/>
          <w:u w:val="single"/>
        </w:rPr>
      </w:pPr>
      <w:r w:rsidRPr="003F0B3C">
        <w:rPr>
          <w:color w:val="FFFFFF"/>
          <w:u w:val="single"/>
        </w:rPr>
        <w:lastRenderedPageBreak/>
        <w:t>Faith activates</w:t>
      </w:r>
    </w:p>
    <w:p w:rsidR="007C653A" w:rsidRDefault="007C653A" w:rsidP="00E52CED">
      <w:pPr>
        <w:rPr>
          <w:color w:val="000000" w:themeColor="text1"/>
        </w:rPr>
        <w:sectPr w:rsidR="007C653A" w:rsidSect="007C653A">
          <w:type w:val="continuous"/>
          <w:pgSz w:w="12240" w:h="15840" w:code="1"/>
          <w:pgMar w:top="1440" w:right="1800" w:bottom="1440" w:left="1800" w:header="720" w:footer="720" w:gutter="0"/>
          <w:cols w:num="3" w:space="135"/>
          <w:docGrid w:linePitch="360"/>
        </w:sectPr>
      </w:pPr>
    </w:p>
    <w:p w:rsidR="00E52CED" w:rsidRPr="00621782" w:rsidRDefault="00E52CED" w:rsidP="00E52CED">
      <w:pPr>
        <w:rPr>
          <w:color w:val="000000" w:themeColor="text1"/>
        </w:rPr>
      </w:pPr>
    </w:p>
    <w:p w:rsidR="00E52CED" w:rsidRPr="00621782" w:rsidRDefault="00E52CED" w:rsidP="009B193F">
      <w:pPr>
        <w:numPr>
          <w:ilvl w:val="0"/>
          <w:numId w:val="14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is the actual operation of faith?</w:t>
      </w:r>
    </w:p>
    <w:p w:rsidR="003D5F64" w:rsidRPr="003F0B3C" w:rsidRDefault="003D5F64" w:rsidP="003B3780">
      <w:pPr>
        <w:ind w:left="540"/>
        <w:rPr>
          <w:b/>
          <w:bCs/>
          <w:color w:val="FFFFFF"/>
          <w:sz w:val="48"/>
          <w:szCs w:val="48"/>
        </w:rPr>
      </w:pPr>
      <w:r w:rsidRPr="003F0B3C">
        <w:rPr>
          <w:color w:val="FFFFFF"/>
          <w:u w:val="single"/>
        </w:rPr>
        <w:t>Faith not only passively receives, but also actively uses what God bestows.</w:t>
      </w:r>
      <w:r w:rsidRPr="003F0B3C">
        <w:rPr>
          <w:color w:val="FFFFFF"/>
        </w:rPr>
        <w:br w:type="page"/>
      </w:r>
    </w:p>
    <w:p w:rsidR="00F41FFD" w:rsidRDefault="00F6243F" w:rsidP="00F41FFD">
      <w:pPr>
        <w:pStyle w:val="Heading1"/>
      </w:pPr>
      <w:bookmarkStart w:id="32" w:name="_Toc246832181"/>
      <w:r>
        <w:lastRenderedPageBreak/>
        <w:t>Quiz: 6</w:t>
      </w:r>
      <w:r w:rsidR="00F41FFD" w:rsidRPr="0053392B">
        <w:t xml:space="preserve"> – </w:t>
      </w:r>
      <w:proofErr w:type="spellStart"/>
      <w:r>
        <w:t>Soteriology</w:t>
      </w:r>
      <w:proofErr w:type="spellEnd"/>
      <w:r>
        <w:t>, Pt. 3</w:t>
      </w:r>
      <w:bookmarkEnd w:id="32"/>
    </w:p>
    <w:p w:rsidR="00F6243F" w:rsidRPr="00E52CED" w:rsidRDefault="00F6243F" w:rsidP="00F6243F">
      <w:pPr>
        <w:tabs>
          <w:tab w:val="left" w:pos="2911"/>
          <w:tab w:val="center" w:pos="4320"/>
        </w:tabs>
        <w:jc w:val="center"/>
      </w:pPr>
      <w:r>
        <w:t>(Justification, Pt. 2)</w:t>
      </w:r>
    </w:p>
    <w:p w:rsidR="00E963D8" w:rsidRPr="00621782" w:rsidRDefault="00E963D8" w:rsidP="00E963D8">
      <w:pPr>
        <w:rPr>
          <w:color w:val="000000" w:themeColor="text1"/>
        </w:rPr>
      </w:pPr>
    </w:p>
    <w:p w:rsidR="00E963D8" w:rsidRPr="003B3780" w:rsidRDefault="00E963D8" w:rsidP="00E963D8">
      <w:pPr>
        <w:numPr>
          <w:ilvl w:val="0"/>
          <w:numId w:val="27"/>
        </w:numPr>
        <w:tabs>
          <w:tab w:val="clear" w:pos="720"/>
          <w:tab w:val="left" w:pos="54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 xml:space="preserve">What </w:t>
      </w:r>
      <w:proofErr w:type="gramStart"/>
      <w:r w:rsidRPr="00621782">
        <w:rPr>
          <w:color w:val="000000" w:themeColor="text1"/>
        </w:rPr>
        <w:t>is the grounds</w:t>
      </w:r>
      <w:proofErr w:type="gramEnd"/>
      <w:r w:rsidRPr="00621782">
        <w:rPr>
          <w:color w:val="000000" w:themeColor="text1"/>
        </w:rPr>
        <w:t xml:space="preserve"> of justification?</w:t>
      </w:r>
      <w:r>
        <w:rPr>
          <w:color w:val="000000" w:themeColor="text1"/>
        </w:rPr>
        <w:t xml:space="preserve"> </w:t>
      </w:r>
      <w:r w:rsidRPr="003F0B3C">
        <w:rPr>
          <w:color w:val="FFFFFF"/>
          <w:u w:val="single"/>
        </w:rPr>
        <w:t xml:space="preserve">Christ’s Righteousness. </w:t>
      </w:r>
    </w:p>
    <w:p w:rsidR="00E963D8" w:rsidRPr="003B3780" w:rsidRDefault="00E963D8" w:rsidP="00E963D8">
      <w:pPr>
        <w:ind w:left="540"/>
        <w:rPr>
          <w:color w:val="000000" w:themeColor="text1"/>
        </w:rPr>
      </w:pPr>
    </w:p>
    <w:p w:rsidR="000C480F" w:rsidRDefault="00E963D8" w:rsidP="000C480F">
      <w:pPr>
        <w:numPr>
          <w:ilvl w:val="0"/>
          <w:numId w:val="27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How can God treat a sinner as a righteous person?</w:t>
      </w:r>
      <w:r>
        <w:rPr>
          <w:color w:val="000000" w:themeColor="text1"/>
        </w:rPr>
        <w:t xml:space="preserve"> </w:t>
      </w:r>
    </w:p>
    <w:p w:rsidR="00E963D8" w:rsidRPr="003F0B3C" w:rsidRDefault="00E963D8" w:rsidP="000C480F">
      <w:pPr>
        <w:ind w:left="630"/>
        <w:rPr>
          <w:color w:val="FFFFFF"/>
        </w:rPr>
      </w:pPr>
      <w:proofErr w:type="gramStart"/>
      <w:r w:rsidRPr="003F0B3C">
        <w:rPr>
          <w:color w:val="FFFFFF"/>
          <w:u w:val="single"/>
        </w:rPr>
        <w:t>because</w:t>
      </w:r>
      <w:proofErr w:type="gramEnd"/>
      <w:r w:rsidRPr="003F0B3C">
        <w:rPr>
          <w:color w:val="FFFFFF"/>
          <w:u w:val="single"/>
        </w:rPr>
        <w:t xml:space="preserve"> he provides for him righteousness. </w:t>
      </w:r>
    </w:p>
    <w:p w:rsidR="00E963D8" w:rsidRPr="00621782" w:rsidRDefault="00E963D8" w:rsidP="00E963D8">
      <w:pPr>
        <w:rPr>
          <w:color w:val="000000" w:themeColor="text1"/>
        </w:rPr>
      </w:pPr>
    </w:p>
    <w:p w:rsidR="000C480F" w:rsidRPr="000C480F" w:rsidRDefault="00E963D8" w:rsidP="000C480F">
      <w:pPr>
        <w:numPr>
          <w:ilvl w:val="0"/>
          <w:numId w:val="27"/>
        </w:numPr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does redemption mean?</w:t>
      </w:r>
      <w:r>
        <w:rPr>
          <w:color w:val="000000" w:themeColor="text1"/>
        </w:rPr>
        <w:t xml:space="preserve"> </w:t>
      </w:r>
    </w:p>
    <w:p w:rsidR="00E963D8" w:rsidRPr="003F0B3C" w:rsidRDefault="00E963D8" w:rsidP="000C480F">
      <w:pPr>
        <w:ind w:left="540"/>
        <w:rPr>
          <w:color w:val="FFFFFF"/>
        </w:rPr>
      </w:pPr>
      <w:r w:rsidRPr="003F0B3C">
        <w:rPr>
          <w:color w:val="FFFFFF"/>
          <w:u w:val="single"/>
        </w:rPr>
        <w:t xml:space="preserve"> </w:t>
      </w:r>
      <w:proofErr w:type="gramStart"/>
      <w:r w:rsidRPr="003F0B3C">
        <w:rPr>
          <w:color w:val="FFFFFF"/>
          <w:u w:val="single"/>
        </w:rPr>
        <w:t>complete</w:t>
      </w:r>
      <w:proofErr w:type="gramEnd"/>
      <w:r w:rsidRPr="003F0B3C">
        <w:rPr>
          <w:color w:val="FFFFFF"/>
          <w:u w:val="single"/>
        </w:rPr>
        <w:t xml:space="preserve"> deliverance by a price paid.</w:t>
      </w:r>
    </w:p>
    <w:p w:rsidR="00E963D8" w:rsidRDefault="00E963D8" w:rsidP="00E963D8">
      <w:pPr>
        <w:rPr>
          <w:color w:val="000000" w:themeColor="text1"/>
        </w:rPr>
      </w:pPr>
    </w:p>
    <w:p w:rsidR="000C480F" w:rsidRPr="00621782" w:rsidRDefault="000C480F" w:rsidP="00E963D8">
      <w:pPr>
        <w:rPr>
          <w:color w:val="000000" w:themeColor="text1"/>
        </w:rPr>
      </w:pPr>
    </w:p>
    <w:p w:rsidR="000C480F" w:rsidRDefault="00E963D8" w:rsidP="00E963D8">
      <w:pPr>
        <w:numPr>
          <w:ilvl w:val="0"/>
          <w:numId w:val="27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What is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</w:t>
      </w:r>
      <w:r w:rsidRPr="00621782">
        <w:rPr>
          <w:color w:val="000000" w:themeColor="text1"/>
        </w:rPr>
        <w:t xml:space="preserve"> </w:t>
      </w:r>
      <w:r w:rsidRPr="00621782">
        <w:rPr>
          <w:i/>
          <w:color w:val="000000" w:themeColor="text1"/>
        </w:rPr>
        <w:t>propitiation</w:t>
      </w:r>
      <w:proofErr w:type="gramEnd"/>
      <w:r w:rsidRPr="00621782">
        <w:rPr>
          <w:color w:val="000000" w:themeColor="text1"/>
        </w:rPr>
        <w:t>?</w:t>
      </w:r>
    </w:p>
    <w:p w:rsidR="00E963D8" w:rsidRPr="003F0B3C" w:rsidRDefault="00E963D8" w:rsidP="000C480F">
      <w:pPr>
        <w:ind w:left="540"/>
        <w:rPr>
          <w:color w:val="FFFFFF"/>
        </w:rPr>
      </w:pPr>
      <w:r w:rsidRPr="003F0B3C">
        <w:rPr>
          <w:color w:val="FFFFFF"/>
          <w:u w:val="single"/>
        </w:rPr>
        <w:t xml:space="preserve"> </w:t>
      </w:r>
      <w:proofErr w:type="gramStart"/>
      <w:r w:rsidRPr="003F0B3C">
        <w:rPr>
          <w:color w:val="FFFFFF"/>
          <w:u w:val="single"/>
        </w:rPr>
        <w:t>that</w:t>
      </w:r>
      <w:proofErr w:type="gramEnd"/>
      <w:r w:rsidRPr="003F0B3C">
        <w:rPr>
          <w:color w:val="FFFFFF"/>
          <w:u w:val="single"/>
        </w:rPr>
        <w:t xml:space="preserve"> which secures God’s favor for the undeserving.</w:t>
      </w:r>
    </w:p>
    <w:p w:rsidR="00E963D8" w:rsidRDefault="00E963D8" w:rsidP="00E963D8">
      <w:pPr>
        <w:ind w:left="540"/>
        <w:rPr>
          <w:color w:val="000000" w:themeColor="text1"/>
        </w:rPr>
      </w:pPr>
    </w:p>
    <w:p w:rsidR="000C480F" w:rsidRDefault="00E963D8" w:rsidP="00E963D8">
      <w:pPr>
        <w:numPr>
          <w:ilvl w:val="0"/>
          <w:numId w:val="27"/>
        </w:numPr>
        <w:tabs>
          <w:tab w:val="clear" w:pos="720"/>
          <w:tab w:val="num" w:pos="54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Why does man need righteousness?</w:t>
      </w:r>
    </w:p>
    <w:p w:rsidR="00E963D8" w:rsidRPr="003F0B3C" w:rsidRDefault="00E963D8" w:rsidP="000C480F">
      <w:pPr>
        <w:ind w:left="540"/>
        <w:rPr>
          <w:color w:val="FFFFFF"/>
        </w:rPr>
      </w:pPr>
      <w:r w:rsidRPr="003F0B3C">
        <w:rPr>
          <w:color w:val="FFFFFF"/>
        </w:rPr>
        <w:t xml:space="preserve"> </w:t>
      </w:r>
      <w:proofErr w:type="gramStart"/>
      <w:r w:rsidRPr="003F0B3C">
        <w:rPr>
          <w:color w:val="FFFFFF"/>
          <w:u w:val="single"/>
        </w:rPr>
        <w:t>because</w:t>
      </w:r>
      <w:proofErr w:type="gramEnd"/>
      <w:r w:rsidRPr="003F0B3C">
        <w:rPr>
          <w:color w:val="FFFFFF"/>
          <w:u w:val="single"/>
        </w:rPr>
        <w:t xml:space="preserve"> man must appear before God and heaven clothed in the garment of a perfectly righteous character. (Rev. 19:8)</w:t>
      </w:r>
    </w:p>
    <w:p w:rsidR="00E963D8" w:rsidRDefault="00E963D8" w:rsidP="00E963D8">
      <w:pPr>
        <w:pStyle w:val="ListParagraph"/>
        <w:rPr>
          <w:color w:val="000000" w:themeColor="text1"/>
        </w:rPr>
      </w:pPr>
    </w:p>
    <w:p w:rsidR="00E963D8" w:rsidRDefault="00E963D8" w:rsidP="00E963D8">
      <w:pPr>
        <w:ind w:left="540"/>
        <w:rPr>
          <w:color w:val="000000" w:themeColor="text1"/>
        </w:rPr>
      </w:pPr>
    </w:p>
    <w:p w:rsidR="00E963D8" w:rsidRDefault="00E963D8" w:rsidP="00E963D8">
      <w:pPr>
        <w:numPr>
          <w:ilvl w:val="0"/>
          <w:numId w:val="27"/>
        </w:numPr>
        <w:tabs>
          <w:tab w:val="clear" w:pos="720"/>
          <w:tab w:val="num" w:pos="54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Righteousness is imputed; but is it also imparted?</w:t>
      </w:r>
    </w:p>
    <w:p w:rsidR="00E963D8" w:rsidRPr="003F0B3C" w:rsidRDefault="00E963D8" w:rsidP="00E963D8">
      <w:pPr>
        <w:ind w:left="540"/>
        <w:rPr>
          <w:color w:val="FFFFFF"/>
        </w:rPr>
      </w:pPr>
      <w:r w:rsidRPr="003F0B3C">
        <w:rPr>
          <w:color w:val="FFFFFF"/>
        </w:rPr>
        <w:t xml:space="preserve"> </w:t>
      </w:r>
      <w:r w:rsidRPr="003F0B3C">
        <w:rPr>
          <w:color w:val="FFFFFF"/>
          <w:u w:val="single"/>
        </w:rPr>
        <w:t>Righteousness is imputed in justification and imparted in regeneration</w:t>
      </w:r>
      <w:proofErr w:type="gramStart"/>
      <w:r w:rsidRPr="003F0B3C">
        <w:rPr>
          <w:color w:val="FFFFFF"/>
          <w:u w:val="single"/>
        </w:rPr>
        <w:t>..</w:t>
      </w:r>
      <w:proofErr w:type="gramEnd"/>
    </w:p>
    <w:p w:rsidR="00E963D8" w:rsidRDefault="00E963D8" w:rsidP="00E963D8">
      <w:pPr>
        <w:ind w:left="540"/>
        <w:rPr>
          <w:color w:val="000000" w:themeColor="text1"/>
        </w:rPr>
      </w:pPr>
    </w:p>
    <w:p w:rsidR="00E963D8" w:rsidRDefault="00E963D8" w:rsidP="00E963D8">
      <w:pPr>
        <w:numPr>
          <w:ilvl w:val="0"/>
          <w:numId w:val="27"/>
        </w:numPr>
        <w:tabs>
          <w:tab w:val="clear" w:pos="720"/>
        </w:tabs>
        <w:ind w:left="540" w:hanging="540"/>
        <w:rPr>
          <w:color w:val="000000" w:themeColor="text1"/>
        </w:rPr>
      </w:pPr>
      <w:r w:rsidRPr="00621782">
        <w:rPr>
          <w:color w:val="000000" w:themeColor="text1"/>
        </w:rPr>
        <w:t>Why was the death of Jesus a perfect act of righteousness?</w:t>
      </w:r>
    </w:p>
    <w:p w:rsidR="00E963D8" w:rsidRPr="003F0B3C" w:rsidRDefault="00E963D8" w:rsidP="00E963D8">
      <w:pPr>
        <w:ind w:left="540"/>
        <w:rPr>
          <w:color w:val="FFFFFF"/>
        </w:rPr>
      </w:pPr>
      <w:r w:rsidRPr="003F0B3C">
        <w:rPr>
          <w:color w:val="FFFFFF"/>
          <w:u w:val="single"/>
        </w:rPr>
        <w:t xml:space="preserve"> </w:t>
      </w:r>
      <w:proofErr w:type="gramStart"/>
      <w:r w:rsidRPr="003F0B3C">
        <w:rPr>
          <w:color w:val="FFFFFF"/>
          <w:u w:val="single"/>
        </w:rPr>
        <w:t>it</w:t>
      </w:r>
      <w:proofErr w:type="gramEnd"/>
      <w:r w:rsidRPr="003F0B3C">
        <w:rPr>
          <w:color w:val="FFFFFF"/>
          <w:u w:val="single"/>
        </w:rPr>
        <w:t xml:space="preserve"> satisfied God’s Law.</w:t>
      </w:r>
    </w:p>
    <w:p w:rsidR="00E963D8" w:rsidRPr="007C653A" w:rsidRDefault="00E963D8" w:rsidP="001B56D0">
      <w:pPr>
        <w:rPr>
          <w:color w:val="000000" w:themeColor="text1"/>
        </w:rPr>
      </w:pPr>
    </w:p>
    <w:p w:rsidR="00E963D8" w:rsidRPr="00621782" w:rsidRDefault="00E963D8" w:rsidP="00E963D8">
      <w:pPr>
        <w:rPr>
          <w:color w:val="000000" w:themeColor="text1"/>
        </w:rPr>
      </w:pPr>
    </w:p>
    <w:p w:rsidR="000C480F" w:rsidRPr="000C480F" w:rsidRDefault="00E963D8" w:rsidP="00E963D8">
      <w:pPr>
        <w:numPr>
          <w:ilvl w:val="0"/>
          <w:numId w:val="27"/>
        </w:numPr>
        <w:tabs>
          <w:tab w:val="clear" w:pos="720"/>
        </w:tabs>
        <w:ind w:left="540" w:hanging="540"/>
        <w:rPr>
          <w:color w:val="000000" w:themeColor="text1"/>
          <w:u w:val="single"/>
        </w:rPr>
      </w:pPr>
      <w:r w:rsidRPr="00621782">
        <w:rPr>
          <w:color w:val="000000" w:themeColor="text1"/>
        </w:rPr>
        <w:t>What is the means of j</w:t>
      </w:r>
      <w:r w:rsidRPr="00E963D8">
        <w:rPr>
          <w:color w:val="000000" w:themeColor="text1"/>
        </w:rPr>
        <w:t xml:space="preserve">ustification? </w:t>
      </w:r>
    </w:p>
    <w:p w:rsidR="00E963D8" w:rsidRPr="003F0B3C" w:rsidRDefault="00E963D8" w:rsidP="000C480F">
      <w:pPr>
        <w:ind w:left="540"/>
        <w:rPr>
          <w:color w:val="FFFFFF"/>
          <w:u w:val="single"/>
        </w:rPr>
      </w:pPr>
      <w:r w:rsidRPr="003F0B3C">
        <w:rPr>
          <w:color w:val="FFFFFF"/>
          <w:u w:val="single"/>
        </w:rPr>
        <w:t>The means of justification is faith.</w:t>
      </w:r>
    </w:p>
    <w:p w:rsidR="00E963D8" w:rsidRPr="00E963D8" w:rsidRDefault="00E963D8" w:rsidP="00E963D8">
      <w:pPr>
        <w:rPr>
          <w:color w:val="000000" w:themeColor="text1"/>
        </w:rPr>
      </w:pPr>
    </w:p>
    <w:p w:rsidR="00E963D8" w:rsidRPr="00E963D8" w:rsidRDefault="00E963D8" w:rsidP="00E963D8">
      <w:pPr>
        <w:numPr>
          <w:ilvl w:val="0"/>
          <w:numId w:val="27"/>
        </w:numPr>
        <w:ind w:left="540" w:hanging="540"/>
        <w:rPr>
          <w:color w:val="000000" w:themeColor="text1"/>
        </w:rPr>
      </w:pPr>
      <w:r w:rsidRPr="00E963D8">
        <w:rPr>
          <w:color w:val="000000" w:themeColor="text1"/>
        </w:rPr>
        <w:t>What are the three operations of faith?</w:t>
      </w:r>
    </w:p>
    <w:p w:rsidR="00E963D8" w:rsidRPr="00E963D8" w:rsidRDefault="00E963D8" w:rsidP="00E963D8">
      <w:pPr>
        <w:numPr>
          <w:ilvl w:val="1"/>
          <w:numId w:val="27"/>
        </w:numPr>
        <w:ind w:left="1080"/>
        <w:rPr>
          <w:color w:val="000000" w:themeColor="text1"/>
          <w:u w:val="single"/>
        </w:rPr>
        <w:sectPr w:rsidR="00E963D8" w:rsidRPr="00E963D8" w:rsidSect="00020E1D">
          <w:headerReference w:type="default" r:id="rId15"/>
          <w:footerReference w:type="default" r:id="rId16"/>
          <w:footerReference w:type="first" r:id="rId17"/>
          <w:type w:val="continuous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E963D8" w:rsidRPr="003F0B3C" w:rsidRDefault="00E963D8" w:rsidP="00E963D8">
      <w:pPr>
        <w:numPr>
          <w:ilvl w:val="1"/>
          <w:numId w:val="27"/>
        </w:numPr>
        <w:ind w:left="720"/>
        <w:rPr>
          <w:color w:val="FFFFFF"/>
          <w:u w:val="single"/>
        </w:rPr>
      </w:pPr>
      <w:r w:rsidRPr="003F0B3C">
        <w:rPr>
          <w:color w:val="FFFFFF"/>
          <w:u w:val="single"/>
        </w:rPr>
        <w:lastRenderedPageBreak/>
        <w:t xml:space="preserve">Faith appropriates </w:t>
      </w:r>
    </w:p>
    <w:p w:rsidR="00E963D8" w:rsidRPr="003F0B3C" w:rsidRDefault="00E963D8" w:rsidP="00E963D8">
      <w:pPr>
        <w:numPr>
          <w:ilvl w:val="1"/>
          <w:numId w:val="27"/>
        </w:numPr>
        <w:ind w:left="720"/>
        <w:rPr>
          <w:color w:val="FFFFFF"/>
          <w:u w:val="single"/>
        </w:rPr>
      </w:pPr>
      <w:r w:rsidRPr="003F0B3C">
        <w:rPr>
          <w:color w:val="FFFFFF"/>
          <w:u w:val="single"/>
        </w:rPr>
        <w:t xml:space="preserve">Faith applies </w:t>
      </w:r>
    </w:p>
    <w:p w:rsidR="00E963D8" w:rsidRPr="003F0B3C" w:rsidRDefault="00E963D8" w:rsidP="00E963D8">
      <w:pPr>
        <w:numPr>
          <w:ilvl w:val="1"/>
          <w:numId w:val="27"/>
        </w:numPr>
        <w:ind w:left="720"/>
        <w:rPr>
          <w:color w:val="FFFFFF"/>
          <w:u w:val="single"/>
        </w:rPr>
      </w:pPr>
      <w:r w:rsidRPr="003F0B3C">
        <w:rPr>
          <w:color w:val="FFFFFF"/>
          <w:u w:val="single"/>
        </w:rPr>
        <w:t>Faith activates</w:t>
      </w:r>
    </w:p>
    <w:p w:rsidR="00E963D8" w:rsidRPr="00E963D8" w:rsidRDefault="00E963D8" w:rsidP="00E963D8">
      <w:pPr>
        <w:rPr>
          <w:color w:val="000000" w:themeColor="text1"/>
        </w:rPr>
        <w:sectPr w:rsidR="00E963D8" w:rsidRPr="00E963D8" w:rsidSect="00E963D8">
          <w:type w:val="continuous"/>
          <w:pgSz w:w="12240" w:h="15840" w:code="1"/>
          <w:pgMar w:top="1440" w:right="1800" w:bottom="1440" w:left="1800" w:header="720" w:footer="720" w:gutter="0"/>
          <w:cols w:space="135"/>
          <w:docGrid w:linePitch="360"/>
        </w:sectPr>
      </w:pPr>
    </w:p>
    <w:p w:rsidR="00E963D8" w:rsidRPr="00E963D8" w:rsidRDefault="00E963D8" w:rsidP="00E963D8">
      <w:pPr>
        <w:rPr>
          <w:color w:val="000000" w:themeColor="text1"/>
        </w:rPr>
      </w:pPr>
    </w:p>
    <w:p w:rsidR="00E963D8" w:rsidRPr="001B56D0" w:rsidRDefault="00E963D8" w:rsidP="001B56D0">
      <w:pPr>
        <w:pStyle w:val="ListParagraph"/>
        <w:numPr>
          <w:ilvl w:val="0"/>
          <w:numId w:val="27"/>
        </w:numPr>
        <w:tabs>
          <w:tab w:val="clear" w:pos="720"/>
          <w:tab w:val="num" w:pos="540"/>
        </w:tabs>
        <w:ind w:left="540" w:hanging="540"/>
        <w:rPr>
          <w:color w:val="000000" w:themeColor="text1"/>
        </w:rPr>
      </w:pPr>
      <w:r w:rsidRPr="001B56D0">
        <w:rPr>
          <w:color w:val="000000" w:themeColor="text1"/>
        </w:rPr>
        <w:t xml:space="preserve"> What is the actual operation of faith?</w:t>
      </w:r>
    </w:p>
    <w:p w:rsidR="00E963D8" w:rsidRPr="006B744D" w:rsidRDefault="00E963D8" w:rsidP="006B744D">
      <w:pPr>
        <w:ind w:left="540"/>
        <w:rPr>
          <w:color w:val="FFFFFF" w:themeColor="background1"/>
          <w:u w:val="single"/>
        </w:rPr>
      </w:pPr>
      <w:bookmarkStart w:id="33" w:name="_Toc246832182"/>
      <w:r w:rsidRPr="006B744D">
        <w:rPr>
          <w:color w:val="FFFFFF" w:themeColor="background1"/>
          <w:u w:val="single"/>
        </w:rPr>
        <w:t>Faith not only passively receives, but also actively uses what God bestows.</w:t>
      </w:r>
      <w:bookmarkEnd w:id="33"/>
    </w:p>
    <w:p w:rsidR="00E963D8" w:rsidRPr="006B744D" w:rsidRDefault="00E963D8" w:rsidP="006B744D">
      <w:pPr>
        <w:ind w:left="540"/>
        <w:rPr>
          <w:color w:val="FFFFFF" w:themeColor="background1"/>
          <w:sz w:val="48"/>
          <w:szCs w:val="48"/>
          <w:u w:val="single"/>
        </w:rPr>
      </w:pPr>
      <w:r w:rsidRPr="006B744D">
        <w:rPr>
          <w:color w:val="FFFFFF" w:themeColor="background1"/>
          <w:u w:val="single"/>
        </w:rPr>
        <w:br w:type="page"/>
      </w:r>
    </w:p>
    <w:p w:rsidR="00E52CED" w:rsidRDefault="00F6243F" w:rsidP="00E963D8">
      <w:pPr>
        <w:pStyle w:val="Heading1"/>
      </w:pPr>
      <w:bookmarkStart w:id="34" w:name="_Toc246832183"/>
      <w:r>
        <w:lastRenderedPageBreak/>
        <w:t>Study Questions: 7</w:t>
      </w:r>
      <w:r w:rsidR="00E52CED" w:rsidRPr="0053392B">
        <w:t xml:space="preserve"> – </w:t>
      </w:r>
      <w:proofErr w:type="spellStart"/>
      <w:r w:rsidR="00E52CED">
        <w:t>Soteriology</w:t>
      </w:r>
      <w:proofErr w:type="spellEnd"/>
      <w:r w:rsidR="00E52CED">
        <w:t xml:space="preserve">, Pt. </w:t>
      </w:r>
      <w:r>
        <w:t>4</w:t>
      </w:r>
      <w:bookmarkEnd w:id="34"/>
    </w:p>
    <w:p w:rsidR="00E52CED" w:rsidRPr="00E52CED" w:rsidRDefault="00E52CED" w:rsidP="00E52CED">
      <w:pPr>
        <w:tabs>
          <w:tab w:val="left" w:pos="2911"/>
          <w:tab w:val="center" w:pos="4320"/>
        </w:tabs>
        <w:jc w:val="center"/>
      </w:pPr>
      <w:r>
        <w:t>(Regeneration)</w:t>
      </w:r>
    </w:p>
    <w:p w:rsidR="00E52CED" w:rsidRPr="0053392B" w:rsidRDefault="00E52CED" w:rsidP="00E52CED"/>
    <w:p w:rsidR="00E52CED" w:rsidRDefault="00E52CED" w:rsidP="00E52CED">
      <w:pPr>
        <w:rPr>
          <w:snapToGrid w:val="0"/>
        </w:rPr>
      </w:pPr>
      <w:r>
        <w:rPr>
          <w:snapToGrid w:val="0"/>
        </w:rPr>
        <w:t>1.</w:t>
      </w:r>
      <w:r>
        <w:rPr>
          <w:snapToGrid w:val="0"/>
        </w:rPr>
        <w:tab/>
        <w:t>What is Regeneration?</w:t>
      </w:r>
    </w:p>
    <w:p w:rsidR="001B56D0" w:rsidRPr="007C653A" w:rsidRDefault="00EE27EA" w:rsidP="001B56D0">
      <w:pPr>
        <w:ind w:left="720"/>
        <w:rPr>
          <w:color w:val="000000" w:themeColor="text1"/>
        </w:rPr>
      </w:pPr>
      <w:r w:rsidRPr="003F0B3C">
        <w:rPr>
          <w:color w:val="FFFFFF"/>
          <w:u w:val="single"/>
        </w:rPr>
        <w:t xml:space="preserve">Impartation of </w:t>
      </w:r>
      <w:r w:rsidR="001B56D0" w:rsidRPr="003F0B3C">
        <w:rPr>
          <w:color w:val="FFFFFF"/>
          <w:u w:val="single"/>
        </w:rPr>
        <w:t>new and higher life in Christ</w:t>
      </w:r>
      <w:r w:rsidRPr="003F0B3C">
        <w:rPr>
          <w:color w:val="FFFFFF"/>
          <w:u w:val="single"/>
        </w:rPr>
        <w:t>; being born into the divine family;</w:t>
      </w:r>
    </w:p>
    <w:p w:rsidR="00E52CED" w:rsidRDefault="00E52CED" w:rsidP="00E52CED">
      <w:pPr>
        <w:rPr>
          <w:snapToGrid w:val="0"/>
        </w:rPr>
      </w:pP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2.</w:t>
      </w:r>
      <w:r>
        <w:rPr>
          <w:snapToGrid w:val="0"/>
        </w:rPr>
        <w:tab/>
        <w:t>What does the N.T. describe Regeneration as?</w:t>
      </w:r>
    </w:p>
    <w:p w:rsidR="00E52CED" w:rsidRPr="003F0B3C" w:rsidRDefault="006F1B46" w:rsidP="006F1B46">
      <w:pPr>
        <w:ind w:left="720"/>
        <w:rPr>
          <w:snapToGrid w:val="0"/>
          <w:color w:val="FFFFFF"/>
          <w:u w:val="single"/>
        </w:rPr>
      </w:pPr>
      <w:proofErr w:type="gramStart"/>
      <w:r w:rsidRPr="003F0B3C">
        <w:rPr>
          <w:snapToGrid w:val="0"/>
          <w:color w:val="FFFFFF"/>
          <w:u w:val="single"/>
        </w:rPr>
        <w:t>A birth, a cleansing, a quickening, a creation, a resurrection.</w:t>
      </w:r>
      <w:proofErr w:type="gramEnd"/>
    </w:p>
    <w:p w:rsidR="00B2112F" w:rsidRDefault="00B2112F" w:rsidP="006F1B46">
      <w:pPr>
        <w:ind w:left="720"/>
        <w:rPr>
          <w:snapToGrid w:val="0"/>
        </w:rPr>
      </w:pP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3.</w:t>
      </w:r>
      <w:r>
        <w:rPr>
          <w:snapToGrid w:val="0"/>
        </w:rPr>
        <w:tab/>
        <w:t>Why does man need Regeneration?</w:t>
      </w:r>
    </w:p>
    <w:p w:rsidR="00E52CED" w:rsidRDefault="006F1B46" w:rsidP="00E52CED">
      <w:pPr>
        <w:rPr>
          <w:snapToGrid w:val="0"/>
        </w:rPr>
      </w:pPr>
      <w:r>
        <w:rPr>
          <w:snapToGrid w:val="0"/>
        </w:rPr>
        <w:tab/>
      </w:r>
      <w:r w:rsidRPr="003F0B3C">
        <w:rPr>
          <w:snapToGrid w:val="0"/>
          <w:color w:val="FFFFFF"/>
          <w:u w:val="single"/>
        </w:rPr>
        <w:t>Man is spiritually dead.</w:t>
      </w: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4.</w:t>
      </w:r>
      <w:r>
        <w:rPr>
          <w:snapToGrid w:val="0"/>
        </w:rPr>
        <w:tab/>
        <w:t>What were the three things revealed in the words of Nicodemus?</w:t>
      </w:r>
    </w:p>
    <w:p w:rsidR="00E52CED" w:rsidRDefault="007F5ECA" w:rsidP="00E52CED">
      <w:pPr>
        <w:rPr>
          <w:snapToGrid w:val="0"/>
        </w:rPr>
      </w:pPr>
      <w:r>
        <w:rPr>
          <w:snapToGrid w:val="0"/>
        </w:rPr>
        <w:tab/>
      </w:r>
      <w:proofErr w:type="gramStart"/>
      <w:r w:rsidRPr="003F0B3C">
        <w:rPr>
          <w:snapToGrid w:val="0"/>
          <w:color w:val="FFFFFF"/>
          <w:u w:val="single"/>
        </w:rPr>
        <w:t>Lack of life, lack of conviction, lack of knowledge</w:t>
      </w:r>
      <w:r w:rsidRPr="003F0B3C">
        <w:rPr>
          <w:snapToGrid w:val="0"/>
          <w:color w:val="FFFFFF"/>
        </w:rPr>
        <w:t>.</w:t>
      </w:r>
      <w:proofErr w:type="gramEnd"/>
    </w:p>
    <w:p w:rsidR="00B2112F" w:rsidRDefault="00B2112F" w:rsidP="00E52CED">
      <w:pPr>
        <w:rPr>
          <w:snapToGrid w:val="0"/>
        </w:rPr>
      </w:pP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5.</w:t>
      </w:r>
      <w:r>
        <w:rPr>
          <w:snapToGrid w:val="0"/>
        </w:rPr>
        <w:tab/>
        <w:t>What was Nicodemus’ first question?</w:t>
      </w:r>
    </w:p>
    <w:p w:rsidR="00E52CED" w:rsidRPr="007F5ECA" w:rsidRDefault="007F5ECA" w:rsidP="00E52CED">
      <w:pPr>
        <w:rPr>
          <w:snapToGrid w:val="0"/>
        </w:rPr>
      </w:pPr>
      <w:r>
        <w:rPr>
          <w:snapToGrid w:val="0"/>
        </w:rPr>
        <w:tab/>
      </w:r>
      <w:r w:rsidRPr="003F0B3C">
        <w:rPr>
          <w:snapToGrid w:val="0"/>
          <w:color w:val="FFFFFF"/>
          <w:u w:val="single"/>
        </w:rPr>
        <w:t>How can a man be born when he is old?</w:t>
      </w: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6.</w:t>
      </w:r>
      <w:r>
        <w:rPr>
          <w:snapToGrid w:val="0"/>
        </w:rPr>
        <w:tab/>
        <w:t>What was his second question?</w:t>
      </w:r>
    </w:p>
    <w:p w:rsidR="00E52CED" w:rsidRDefault="007F5ECA" w:rsidP="00E52CED">
      <w:pPr>
        <w:rPr>
          <w:snapToGrid w:val="0"/>
        </w:rPr>
      </w:pPr>
      <w:r>
        <w:rPr>
          <w:snapToGrid w:val="0"/>
        </w:rPr>
        <w:tab/>
      </w:r>
      <w:r w:rsidRPr="003F0B3C">
        <w:rPr>
          <w:snapToGrid w:val="0"/>
          <w:color w:val="FFFFFF"/>
          <w:u w:val="single"/>
        </w:rPr>
        <w:t>Can he enter the second time into his mother's womb, and be born?</w:t>
      </w: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7.</w:t>
      </w:r>
      <w:r>
        <w:rPr>
          <w:snapToGrid w:val="0"/>
        </w:rPr>
        <w:tab/>
        <w:t>What was his third question?</w:t>
      </w:r>
    </w:p>
    <w:p w:rsidR="00E52CED" w:rsidRDefault="007F5ECA" w:rsidP="00E52CED">
      <w:pPr>
        <w:rPr>
          <w:snapToGrid w:val="0"/>
        </w:rPr>
      </w:pPr>
      <w:r>
        <w:rPr>
          <w:snapToGrid w:val="0"/>
        </w:rPr>
        <w:tab/>
      </w:r>
      <w:r w:rsidRPr="003F0B3C">
        <w:rPr>
          <w:snapToGrid w:val="0"/>
          <w:color w:val="FFFFFF"/>
          <w:u w:val="single"/>
        </w:rPr>
        <w:t>How can these things be?</w:t>
      </w: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8.</w:t>
      </w:r>
      <w:r>
        <w:rPr>
          <w:snapToGrid w:val="0"/>
        </w:rPr>
        <w:tab/>
        <w:t>What was Jesus’ first question to Nicodemus?</w:t>
      </w:r>
    </w:p>
    <w:p w:rsidR="00E52CED" w:rsidRPr="003F0B3C" w:rsidRDefault="007F5ECA" w:rsidP="00E52CED">
      <w:pPr>
        <w:rPr>
          <w:snapToGrid w:val="0"/>
          <w:color w:val="FFFFFF"/>
        </w:rPr>
      </w:pPr>
      <w:r>
        <w:rPr>
          <w:snapToGrid w:val="0"/>
        </w:rPr>
        <w:tab/>
      </w:r>
      <w:r w:rsidRPr="003F0B3C">
        <w:rPr>
          <w:snapToGrid w:val="0"/>
          <w:color w:val="FFFFFF"/>
          <w:u w:val="single"/>
        </w:rPr>
        <w:t xml:space="preserve">Art thou a master of Israel and </w:t>
      </w:r>
      <w:proofErr w:type="spellStart"/>
      <w:r w:rsidRPr="003F0B3C">
        <w:rPr>
          <w:snapToGrid w:val="0"/>
          <w:color w:val="FFFFFF"/>
          <w:u w:val="single"/>
        </w:rPr>
        <w:t>knowest</w:t>
      </w:r>
      <w:proofErr w:type="spellEnd"/>
      <w:r w:rsidRPr="003F0B3C">
        <w:rPr>
          <w:snapToGrid w:val="0"/>
          <w:color w:val="FFFFFF"/>
          <w:u w:val="single"/>
        </w:rPr>
        <w:t xml:space="preserve"> not these things?</w:t>
      </w: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9.</w:t>
      </w:r>
      <w:r>
        <w:rPr>
          <w:snapToGrid w:val="0"/>
        </w:rPr>
        <w:tab/>
        <w:t>What is the deepest and universal need of all?</w:t>
      </w:r>
    </w:p>
    <w:p w:rsidR="00E52CED" w:rsidRDefault="007F5ECA" w:rsidP="00E52CED">
      <w:pPr>
        <w:rPr>
          <w:snapToGrid w:val="0"/>
        </w:rPr>
      </w:pPr>
      <w:r>
        <w:rPr>
          <w:snapToGrid w:val="0"/>
        </w:rPr>
        <w:tab/>
      </w:r>
      <w:r w:rsidRPr="003F0B3C">
        <w:rPr>
          <w:snapToGrid w:val="0"/>
          <w:color w:val="FFFFFF"/>
          <w:u w:val="single"/>
        </w:rPr>
        <w:t>A change of the whole nature and character</w:t>
      </w: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10.</w:t>
      </w:r>
      <w:r>
        <w:rPr>
          <w:snapToGrid w:val="0"/>
        </w:rPr>
        <w:tab/>
        <w:t>What is the means of Regeneration?</w:t>
      </w:r>
    </w:p>
    <w:p w:rsidR="00E52CED" w:rsidRDefault="00134911" w:rsidP="00E52CED">
      <w:pPr>
        <w:rPr>
          <w:snapToGrid w:val="0"/>
          <w:u w:val="single"/>
        </w:rPr>
      </w:pPr>
      <w:r>
        <w:rPr>
          <w:snapToGrid w:val="0"/>
        </w:rPr>
        <w:tab/>
      </w:r>
      <w:proofErr w:type="gramStart"/>
      <w:r w:rsidRPr="003F0B3C">
        <w:rPr>
          <w:snapToGrid w:val="0"/>
          <w:color w:val="FFFFFF"/>
          <w:u w:val="single"/>
        </w:rPr>
        <w:t xml:space="preserve">The divine </w:t>
      </w:r>
      <w:r w:rsidR="00B2112F" w:rsidRPr="003F0B3C">
        <w:rPr>
          <w:snapToGrid w:val="0"/>
          <w:color w:val="FFFFFF"/>
          <w:u w:val="single"/>
        </w:rPr>
        <w:t xml:space="preserve">Agent </w:t>
      </w:r>
      <w:r w:rsidRPr="003F0B3C">
        <w:rPr>
          <w:snapToGrid w:val="0"/>
          <w:color w:val="FFFFFF"/>
          <w:u w:val="single"/>
        </w:rPr>
        <w:t>of the Holy Spirit and human reparation.</w:t>
      </w:r>
      <w:proofErr w:type="gramEnd"/>
    </w:p>
    <w:p w:rsidR="00B2112F" w:rsidRDefault="00B2112F" w:rsidP="00E52CED">
      <w:pPr>
        <w:rPr>
          <w:snapToGrid w:val="0"/>
        </w:rPr>
      </w:pP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11.</w:t>
      </w:r>
      <w:r>
        <w:rPr>
          <w:snapToGrid w:val="0"/>
        </w:rPr>
        <w:tab/>
        <w:t>Who is involved in Regeneration?</w:t>
      </w:r>
    </w:p>
    <w:p w:rsidR="00E52CED" w:rsidRDefault="00134911" w:rsidP="00E52CED">
      <w:pPr>
        <w:rPr>
          <w:snapToGrid w:val="0"/>
        </w:rPr>
      </w:pPr>
      <w:r>
        <w:rPr>
          <w:snapToGrid w:val="0"/>
        </w:rPr>
        <w:tab/>
      </w:r>
      <w:proofErr w:type="gramStart"/>
      <w:r w:rsidRPr="003F0B3C">
        <w:rPr>
          <w:snapToGrid w:val="0"/>
          <w:color w:val="FFFFFF"/>
          <w:u w:val="single"/>
        </w:rPr>
        <w:t>The Trinity.</w:t>
      </w:r>
      <w:proofErr w:type="gramEnd"/>
      <w:r w:rsidRPr="003F0B3C">
        <w:rPr>
          <w:snapToGrid w:val="0"/>
          <w:color w:val="FFFFFF"/>
          <w:u w:val="single"/>
        </w:rPr>
        <w:t xml:space="preserve"> </w:t>
      </w:r>
      <w:proofErr w:type="gramStart"/>
      <w:r w:rsidRPr="003F0B3C">
        <w:rPr>
          <w:snapToGrid w:val="0"/>
          <w:color w:val="FFFFFF"/>
          <w:u w:val="single"/>
        </w:rPr>
        <w:t>The Father, the Son, and the Holy Ghost.</w:t>
      </w:r>
      <w:proofErr w:type="gramEnd"/>
    </w:p>
    <w:p w:rsidR="00E52CED" w:rsidRPr="00134911" w:rsidRDefault="00E52CED" w:rsidP="00E52CED">
      <w:pPr>
        <w:rPr>
          <w:snapToGrid w:val="0"/>
          <w:u w:val="single"/>
        </w:rPr>
      </w:pPr>
      <w:r>
        <w:rPr>
          <w:snapToGrid w:val="0"/>
        </w:rPr>
        <w:t>12.</w:t>
      </w:r>
      <w:r>
        <w:rPr>
          <w:snapToGrid w:val="0"/>
        </w:rPr>
        <w:tab/>
        <w:t>What is the human preparation in Regeneration?</w:t>
      </w:r>
    </w:p>
    <w:p w:rsidR="00E52CED" w:rsidRPr="00134911" w:rsidRDefault="00134911" w:rsidP="00E52CED">
      <w:pPr>
        <w:rPr>
          <w:snapToGrid w:val="0"/>
        </w:rPr>
      </w:pPr>
      <w:r w:rsidRPr="00134911">
        <w:rPr>
          <w:snapToGrid w:val="0"/>
        </w:rPr>
        <w:tab/>
      </w:r>
      <w:proofErr w:type="gramStart"/>
      <w:r w:rsidRPr="003F0B3C">
        <w:rPr>
          <w:snapToGrid w:val="0"/>
          <w:color w:val="FFFFFF"/>
          <w:u w:val="single"/>
        </w:rPr>
        <w:t>Repentance, faith, and confession.</w:t>
      </w:r>
      <w:proofErr w:type="gramEnd"/>
    </w:p>
    <w:p w:rsidR="00E52CED" w:rsidRDefault="00E52CED" w:rsidP="00E52CED">
      <w:pPr>
        <w:rPr>
          <w:snapToGrid w:val="0"/>
        </w:rPr>
      </w:pPr>
      <w:r>
        <w:rPr>
          <w:snapToGrid w:val="0"/>
        </w:rPr>
        <w:t>13.</w:t>
      </w:r>
      <w:r>
        <w:rPr>
          <w:snapToGrid w:val="0"/>
        </w:rPr>
        <w:tab/>
        <w:t>What is the meaning of the word “adoption”?</w:t>
      </w:r>
    </w:p>
    <w:p w:rsidR="00E52CED" w:rsidRDefault="00134911" w:rsidP="00E52CED">
      <w:pPr>
        <w:rPr>
          <w:snapToGrid w:val="0"/>
        </w:rPr>
      </w:pPr>
      <w:r>
        <w:rPr>
          <w:snapToGrid w:val="0"/>
        </w:rPr>
        <w:tab/>
      </w:r>
      <w:r w:rsidRPr="003F0B3C">
        <w:rPr>
          <w:snapToGrid w:val="0"/>
          <w:color w:val="FFFFFF"/>
          <w:u w:val="single"/>
        </w:rPr>
        <w:t>Adoption means giving the position of sons.</w:t>
      </w:r>
    </w:p>
    <w:p w:rsidR="00E52CED" w:rsidRDefault="00E52CED" w:rsidP="00B2112F">
      <w:pPr>
        <w:ind w:left="720" w:hanging="720"/>
        <w:rPr>
          <w:snapToGrid w:val="0"/>
        </w:rPr>
      </w:pPr>
      <w:r>
        <w:rPr>
          <w:snapToGrid w:val="0"/>
        </w:rPr>
        <w:t>14.</w:t>
      </w:r>
      <w:r>
        <w:rPr>
          <w:snapToGrid w:val="0"/>
        </w:rPr>
        <w:tab/>
        <w:t>What are the effects of Regeneration?</w:t>
      </w:r>
      <w:r w:rsidR="00B2112F" w:rsidRPr="003F0B3C">
        <w:rPr>
          <w:snapToGrid w:val="0"/>
          <w:color w:val="FFFFFF"/>
        </w:rPr>
        <w:t xml:space="preserve"> </w:t>
      </w:r>
      <w:proofErr w:type="spellStart"/>
      <w:r w:rsidR="00134911" w:rsidRPr="003F0B3C">
        <w:rPr>
          <w:snapToGrid w:val="0"/>
          <w:color w:val="FFFFFF"/>
          <w:u w:val="single"/>
        </w:rPr>
        <w:t>Positionally</w:t>
      </w:r>
      <w:proofErr w:type="spellEnd"/>
      <w:r w:rsidR="00134911" w:rsidRPr="003F0B3C">
        <w:rPr>
          <w:snapToGrid w:val="0"/>
          <w:color w:val="FFFFFF"/>
          <w:u w:val="single"/>
        </w:rPr>
        <w:t>: born of God. Spiritually: united with God. Practically: righteous</w:t>
      </w:r>
      <w:r w:rsidR="00134911" w:rsidRPr="003F0B3C">
        <w:rPr>
          <w:snapToGrid w:val="0"/>
          <w:color w:val="FFFFFF"/>
        </w:rPr>
        <w:t xml:space="preserve"> </w:t>
      </w:r>
      <w:r w:rsidR="00134911" w:rsidRPr="003F0B3C">
        <w:rPr>
          <w:snapToGrid w:val="0"/>
          <w:color w:val="FFFFFF"/>
          <w:u w:val="single"/>
        </w:rPr>
        <w:t>living</w:t>
      </w:r>
      <w:r w:rsidR="00134911" w:rsidRPr="003F0B3C">
        <w:rPr>
          <w:snapToGrid w:val="0"/>
          <w:color w:val="FFFFFF"/>
        </w:rPr>
        <w:t>.</w:t>
      </w:r>
    </w:p>
    <w:p w:rsidR="00B2112F" w:rsidRDefault="00B2112F" w:rsidP="00B2112F">
      <w:pPr>
        <w:ind w:left="720" w:hanging="720"/>
        <w:rPr>
          <w:snapToGrid w:val="0"/>
        </w:rPr>
      </w:pPr>
    </w:p>
    <w:p w:rsidR="00E52CED" w:rsidRDefault="00E52CED" w:rsidP="00E52CED">
      <w:pPr>
        <w:rPr>
          <w:snapToGrid w:val="0"/>
        </w:rPr>
      </w:pPr>
      <w:r>
        <w:rPr>
          <w:snapToGrid w:val="0"/>
        </w:rPr>
        <w:t>15.</w:t>
      </w:r>
      <w:r>
        <w:rPr>
          <w:snapToGrid w:val="0"/>
        </w:rPr>
        <w:tab/>
        <w:t>What kind of term is “adoption”?</w:t>
      </w:r>
    </w:p>
    <w:p w:rsidR="00E52CED" w:rsidRPr="003F0B3C" w:rsidRDefault="00134911" w:rsidP="00134911">
      <w:pPr>
        <w:ind w:left="720"/>
        <w:rPr>
          <w:snapToGrid w:val="0"/>
          <w:color w:val="FFFFFF"/>
          <w:u w:val="single"/>
        </w:rPr>
      </w:pPr>
      <w:r w:rsidRPr="003F0B3C">
        <w:rPr>
          <w:snapToGrid w:val="0"/>
          <w:color w:val="FFFFFF"/>
          <w:u w:val="single"/>
        </w:rPr>
        <w:t>Adoption is a legal term.</w:t>
      </w:r>
    </w:p>
    <w:p w:rsidR="00E52CED" w:rsidRPr="00B2112F" w:rsidRDefault="00E52CED" w:rsidP="00B2112F">
      <w:pPr>
        <w:rPr>
          <w:snapToGrid w:val="0"/>
          <w:u w:val="single"/>
        </w:rPr>
      </w:pPr>
      <w:r>
        <w:rPr>
          <w:snapToGrid w:val="0"/>
        </w:rPr>
        <w:t>16.</w:t>
      </w:r>
      <w:r>
        <w:rPr>
          <w:snapToGrid w:val="0"/>
        </w:rPr>
        <w:tab/>
        <w:t>What is new in Rom. 6:4?</w:t>
      </w:r>
      <w:r w:rsidR="00B2112F">
        <w:rPr>
          <w:snapToGrid w:val="0"/>
          <w:u w:val="single"/>
        </w:rPr>
        <w:t xml:space="preserve"> </w:t>
      </w:r>
      <w:proofErr w:type="gramStart"/>
      <w:r w:rsidR="00134911" w:rsidRPr="003F0B3C">
        <w:rPr>
          <w:snapToGrid w:val="0"/>
          <w:color w:val="FFFFFF"/>
          <w:u w:val="single"/>
        </w:rPr>
        <w:t>Newness of life.</w:t>
      </w:r>
      <w:proofErr w:type="gramEnd"/>
    </w:p>
    <w:p w:rsidR="00E52CED" w:rsidRDefault="00E52CED" w:rsidP="00B2112F">
      <w:pPr>
        <w:rPr>
          <w:snapToGrid w:val="0"/>
          <w:u w:val="single"/>
        </w:rPr>
      </w:pPr>
      <w:r>
        <w:rPr>
          <w:snapToGrid w:val="0"/>
        </w:rPr>
        <w:t>17.</w:t>
      </w:r>
      <w:r>
        <w:rPr>
          <w:snapToGrid w:val="0"/>
        </w:rPr>
        <w:tab/>
        <w:t>What is new in Ezek. 36:26?</w:t>
      </w:r>
      <w:r w:rsidR="00B2112F" w:rsidRPr="003F0B3C">
        <w:rPr>
          <w:snapToGrid w:val="0"/>
          <w:color w:val="FFFFFF"/>
          <w:u w:val="single"/>
        </w:rPr>
        <w:t xml:space="preserve"> </w:t>
      </w:r>
      <w:proofErr w:type="gramStart"/>
      <w:r w:rsidR="00134911" w:rsidRPr="003F0B3C">
        <w:rPr>
          <w:snapToGrid w:val="0"/>
          <w:color w:val="FFFFFF"/>
          <w:u w:val="single"/>
        </w:rPr>
        <w:t>A new heart.</w:t>
      </w:r>
      <w:proofErr w:type="gramEnd"/>
    </w:p>
    <w:p w:rsidR="00B2112F" w:rsidRPr="00134911" w:rsidRDefault="00B2112F" w:rsidP="00B2112F">
      <w:pPr>
        <w:rPr>
          <w:snapToGrid w:val="0"/>
          <w:u w:val="single"/>
        </w:rPr>
      </w:pPr>
    </w:p>
    <w:p w:rsidR="00E52CED" w:rsidRPr="00B2112F" w:rsidRDefault="00E52CED" w:rsidP="00B2112F">
      <w:pPr>
        <w:rPr>
          <w:snapToGrid w:val="0"/>
        </w:rPr>
      </w:pPr>
      <w:r>
        <w:rPr>
          <w:snapToGrid w:val="0"/>
        </w:rPr>
        <w:t>18.</w:t>
      </w:r>
      <w:r>
        <w:rPr>
          <w:snapToGrid w:val="0"/>
        </w:rPr>
        <w:tab/>
        <w:t>What is new in Ezek. 11:19?</w:t>
      </w:r>
      <w:r w:rsidR="00B2112F">
        <w:rPr>
          <w:snapToGrid w:val="0"/>
        </w:rPr>
        <w:t xml:space="preserve"> </w:t>
      </w:r>
      <w:proofErr w:type="gramStart"/>
      <w:r w:rsidR="00B2112F" w:rsidRPr="003F0B3C">
        <w:rPr>
          <w:snapToGrid w:val="0"/>
          <w:color w:val="FFFFFF"/>
          <w:u w:val="single"/>
        </w:rPr>
        <w:t>A new spirit.</w:t>
      </w:r>
      <w:proofErr w:type="gramEnd"/>
    </w:p>
    <w:p w:rsidR="00E52CED" w:rsidRPr="00B2112F" w:rsidRDefault="00E52CED" w:rsidP="00B2112F">
      <w:pPr>
        <w:rPr>
          <w:snapToGrid w:val="0"/>
        </w:rPr>
      </w:pPr>
      <w:r>
        <w:rPr>
          <w:snapToGrid w:val="0"/>
        </w:rPr>
        <w:t>19.</w:t>
      </w:r>
      <w:r>
        <w:rPr>
          <w:snapToGrid w:val="0"/>
        </w:rPr>
        <w:tab/>
        <w:t>What is new in Eph. 4:24?</w:t>
      </w:r>
      <w:r w:rsidR="00B2112F">
        <w:rPr>
          <w:snapToGrid w:val="0"/>
        </w:rPr>
        <w:t xml:space="preserve"> </w:t>
      </w:r>
      <w:proofErr w:type="gramStart"/>
      <w:r w:rsidR="00B2112F" w:rsidRPr="003F0B3C">
        <w:rPr>
          <w:snapToGrid w:val="0"/>
          <w:color w:val="FFFFFF"/>
          <w:u w:val="single"/>
        </w:rPr>
        <w:t>A new man.</w:t>
      </w:r>
      <w:proofErr w:type="gramEnd"/>
    </w:p>
    <w:p w:rsidR="00E52CED" w:rsidRDefault="00E52CED" w:rsidP="00E52CED">
      <w:pPr>
        <w:rPr>
          <w:snapToGrid w:val="0"/>
        </w:rPr>
      </w:pPr>
      <w:r>
        <w:rPr>
          <w:snapToGrid w:val="0"/>
        </w:rPr>
        <w:t>20.</w:t>
      </w:r>
      <w:r>
        <w:rPr>
          <w:snapToGrid w:val="0"/>
        </w:rPr>
        <w:tab/>
        <w:t>How will a person born of God demonstrate this fact?</w:t>
      </w:r>
    </w:p>
    <w:p w:rsidR="00E52CED" w:rsidRPr="003F0B3C" w:rsidRDefault="00B2112F" w:rsidP="00B2112F">
      <w:pPr>
        <w:ind w:left="720"/>
        <w:rPr>
          <w:snapToGrid w:val="0"/>
          <w:color w:val="FFFFFF"/>
          <w:u w:val="single"/>
        </w:rPr>
      </w:pPr>
      <w:r w:rsidRPr="003F0B3C">
        <w:rPr>
          <w:snapToGrid w:val="0"/>
          <w:color w:val="FFFFFF"/>
          <w:u w:val="single"/>
        </w:rPr>
        <w:t>Hatred of sin, practice deeds, brotherly love, victory over the world.</w:t>
      </w:r>
    </w:p>
    <w:p w:rsidR="001B56D0" w:rsidRDefault="00B2112F" w:rsidP="001B56D0">
      <w:pPr>
        <w:pStyle w:val="Heading1"/>
      </w:pPr>
      <w:bookmarkStart w:id="35" w:name="_Toc246832184"/>
      <w:r>
        <w:lastRenderedPageBreak/>
        <w:t>Quiz</w:t>
      </w:r>
      <w:r w:rsidR="001B56D0">
        <w:t>: 7</w:t>
      </w:r>
      <w:r w:rsidR="001B56D0" w:rsidRPr="0053392B">
        <w:t xml:space="preserve"> – </w:t>
      </w:r>
      <w:proofErr w:type="spellStart"/>
      <w:r w:rsidR="001B56D0">
        <w:t>Soteriology</w:t>
      </w:r>
      <w:proofErr w:type="spellEnd"/>
      <w:r w:rsidR="001B56D0">
        <w:t>, Pt. 4</w:t>
      </w:r>
      <w:bookmarkEnd w:id="35"/>
    </w:p>
    <w:p w:rsidR="001B56D0" w:rsidRPr="00E52CED" w:rsidRDefault="001B56D0" w:rsidP="001B56D0">
      <w:pPr>
        <w:tabs>
          <w:tab w:val="left" w:pos="2911"/>
          <w:tab w:val="center" w:pos="4320"/>
        </w:tabs>
        <w:jc w:val="center"/>
      </w:pPr>
      <w:r>
        <w:t>(Regeneration)</w:t>
      </w:r>
    </w:p>
    <w:p w:rsidR="00B2112F" w:rsidRPr="0053392B" w:rsidRDefault="00B2112F" w:rsidP="00B2112F"/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</w:rPr>
      </w:pPr>
      <w:r w:rsidRPr="00B2112F">
        <w:rPr>
          <w:snapToGrid w:val="0"/>
        </w:rPr>
        <w:t>What is Regeneration?</w:t>
      </w:r>
    </w:p>
    <w:p w:rsidR="00B2112F" w:rsidRPr="003F0B3C" w:rsidRDefault="00B2112F" w:rsidP="00B2112F">
      <w:pPr>
        <w:ind w:left="720"/>
        <w:rPr>
          <w:color w:val="FFFFFF"/>
        </w:rPr>
      </w:pPr>
      <w:r w:rsidRPr="003F0B3C">
        <w:rPr>
          <w:color w:val="FFFFFF"/>
          <w:u w:val="single"/>
        </w:rPr>
        <w:t>Impartation of new and higher life in Christ; being born into the divine family;</w:t>
      </w:r>
    </w:p>
    <w:p w:rsidR="00B2112F" w:rsidRDefault="00B2112F" w:rsidP="00B2112F">
      <w:pPr>
        <w:rPr>
          <w:snapToGrid w:val="0"/>
        </w:rPr>
      </w:pPr>
    </w:p>
    <w:p w:rsidR="00B2112F" w:rsidRDefault="00B2112F" w:rsidP="00B2112F">
      <w:pPr>
        <w:rPr>
          <w:snapToGrid w:val="0"/>
        </w:rPr>
      </w:pPr>
    </w:p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</w:rPr>
      </w:pPr>
      <w:r w:rsidRPr="00B2112F">
        <w:rPr>
          <w:snapToGrid w:val="0"/>
        </w:rPr>
        <w:t>What does the N.T. describe Regeneration as?</w:t>
      </w:r>
    </w:p>
    <w:p w:rsidR="00B2112F" w:rsidRPr="003F0B3C" w:rsidRDefault="00B2112F" w:rsidP="00B2112F">
      <w:pPr>
        <w:ind w:left="720"/>
        <w:rPr>
          <w:snapToGrid w:val="0"/>
          <w:color w:val="FFFFFF"/>
          <w:u w:val="single"/>
        </w:rPr>
      </w:pPr>
      <w:proofErr w:type="gramStart"/>
      <w:r w:rsidRPr="003F0B3C">
        <w:rPr>
          <w:snapToGrid w:val="0"/>
          <w:color w:val="FFFFFF"/>
          <w:u w:val="single"/>
        </w:rPr>
        <w:t>A birth, a cleansing, a quickening, a creation, a resurrection.</w:t>
      </w:r>
      <w:proofErr w:type="gramEnd"/>
    </w:p>
    <w:p w:rsidR="00B2112F" w:rsidRDefault="00B2112F" w:rsidP="00B2112F">
      <w:pPr>
        <w:ind w:left="720"/>
        <w:rPr>
          <w:snapToGrid w:val="0"/>
        </w:rPr>
      </w:pPr>
      <w:r>
        <w:rPr>
          <w:snapToGrid w:val="0"/>
        </w:rPr>
        <w:t>\</w:t>
      </w:r>
    </w:p>
    <w:p w:rsidR="00B2112F" w:rsidRDefault="00B2112F" w:rsidP="00B2112F">
      <w:pPr>
        <w:ind w:left="720"/>
        <w:rPr>
          <w:snapToGrid w:val="0"/>
        </w:rPr>
      </w:pPr>
    </w:p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</w:rPr>
      </w:pPr>
      <w:r w:rsidRPr="00B2112F">
        <w:rPr>
          <w:snapToGrid w:val="0"/>
        </w:rPr>
        <w:t>What were the three things revealed in the words of Nicodemus?</w:t>
      </w:r>
    </w:p>
    <w:p w:rsidR="00B2112F" w:rsidRPr="003F0B3C" w:rsidRDefault="00B2112F" w:rsidP="00B2112F">
      <w:pPr>
        <w:rPr>
          <w:snapToGrid w:val="0"/>
          <w:color w:val="FFFFFF"/>
        </w:rPr>
      </w:pPr>
      <w:r w:rsidRPr="003F0B3C">
        <w:rPr>
          <w:snapToGrid w:val="0"/>
          <w:color w:val="FFFFFF"/>
        </w:rPr>
        <w:tab/>
      </w:r>
      <w:proofErr w:type="gramStart"/>
      <w:r w:rsidRPr="003F0B3C">
        <w:rPr>
          <w:snapToGrid w:val="0"/>
          <w:color w:val="FFFFFF"/>
          <w:u w:val="single"/>
        </w:rPr>
        <w:t>Lack of life, lack of conviction, lack of knowledge</w:t>
      </w:r>
      <w:r w:rsidRPr="003F0B3C">
        <w:rPr>
          <w:snapToGrid w:val="0"/>
          <w:color w:val="FFFFFF"/>
        </w:rPr>
        <w:t>.</w:t>
      </w:r>
      <w:proofErr w:type="gramEnd"/>
    </w:p>
    <w:p w:rsidR="00B2112F" w:rsidRDefault="00B2112F" w:rsidP="00B2112F">
      <w:pPr>
        <w:rPr>
          <w:snapToGrid w:val="0"/>
        </w:rPr>
      </w:pPr>
    </w:p>
    <w:p w:rsidR="00B2112F" w:rsidRDefault="00B2112F" w:rsidP="00B2112F">
      <w:pPr>
        <w:rPr>
          <w:snapToGrid w:val="0"/>
        </w:rPr>
      </w:pPr>
    </w:p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</w:rPr>
      </w:pPr>
      <w:r w:rsidRPr="00B2112F">
        <w:rPr>
          <w:snapToGrid w:val="0"/>
        </w:rPr>
        <w:t>What is the means of Regeneration?</w:t>
      </w:r>
    </w:p>
    <w:p w:rsidR="00B2112F" w:rsidRPr="003F0B3C" w:rsidRDefault="00B2112F" w:rsidP="00B2112F">
      <w:pPr>
        <w:rPr>
          <w:snapToGrid w:val="0"/>
          <w:color w:val="FFFFFF"/>
          <w:u w:val="single"/>
        </w:rPr>
      </w:pPr>
      <w:r w:rsidRPr="003F0B3C">
        <w:rPr>
          <w:snapToGrid w:val="0"/>
          <w:color w:val="FFFFFF"/>
        </w:rPr>
        <w:tab/>
      </w:r>
      <w:proofErr w:type="gramStart"/>
      <w:r w:rsidRPr="003F0B3C">
        <w:rPr>
          <w:snapToGrid w:val="0"/>
          <w:color w:val="FFFFFF"/>
          <w:u w:val="single"/>
        </w:rPr>
        <w:t>The divine Agent of the Holy Spirit and human reparation.</w:t>
      </w:r>
      <w:proofErr w:type="gramEnd"/>
    </w:p>
    <w:p w:rsidR="00B2112F" w:rsidRDefault="00B2112F" w:rsidP="00B2112F">
      <w:pPr>
        <w:rPr>
          <w:snapToGrid w:val="0"/>
        </w:rPr>
      </w:pPr>
      <w:r>
        <w:rPr>
          <w:snapToGrid w:val="0"/>
        </w:rPr>
        <w:t>\</w:t>
      </w:r>
    </w:p>
    <w:p w:rsidR="00B2112F" w:rsidRDefault="00B2112F" w:rsidP="00B2112F">
      <w:pPr>
        <w:rPr>
          <w:snapToGrid w:val="0"/>
        </w:rPr>
      </w:pPr>
    </w:p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</w:rPr>
      </w:pPr>
      <w:r w:rsidRPr="00B2112F">
        <w:rPr>
          <w:snapToGrid w:val="0"/>
        </w:rPr>
        <w:t>Who is involved in Regeneration?</w:t>
      </w:r>
    </w:p>
    <w:p w:rsidR="00B2112F" w:rsidRPr="003F0B3C" w:rsidRDefault="00B2112F" w:rsidP="00B2112F">
      <w:pPr>
        <w:rPr>
          <w:snapToGrid w:val="0"/>
          <w:color w:val="FFFFFF"/>
          <w:u w:val="single"/>
        </w:rPr>
      </w:pPr>
      <w:r w:rsidRPr="003F0B3C">
        <w:rPr>
          <w:snapToGrid w:val="0"/>
          <w:color w:val="FFFFFF"/>
        </w:rPr>
        <w:tab/>
      </w:r>
      <w:proofErr w:type="gramStart"/>
      <w:r w:rsidRPr="003F0B3C">
        <w:rPr>
          <w:snapToGrid w:val="0"/>
          <w:color w:val="FFFFFF"/>
          <w:u w:val="single"/>
        </w:rPr>
        <w:t>The Trinity.</w:t>
      </w:r>
      <w:proofErr w:type="gramEnd"/>
      <w:r w:rsidRPr="003F0B3C">
        <w:rPr>
          <w:snapToGrid w:val="0"/>
          <w:color w:val="FFFFFF"/>
          <w:u w:val="single"/>
        </w:rPr>
        <w:t xml:space="preserve"> </w:t>
      </w:r>
      <w:proofErr w:type="gramStart"/>
      <w:r w:rsidRPr="003F0B3C">
        <w:rPr>
          <w:snapToGrid w:val="0"/>
          <w:color w:val="FFFFFF"/>
          <w:u w:val="single"/>
        </w:rPr>
        <w:t>The Father, the Son, and the Holy Ghost.</w:t>
      </w:r>
      <w:proofErr w:type="gramEnd"/>
    </w:p>
    <w:p w:rsidR="00B2112F" w:rsidRDefault="00B2112F" w:rsidP="00B2112F">
      <w:pPr>
        <w:rPr>
          <w:snapToGrid w:val="0"/>
        </w:rPr>
      </w:pPr>
    </w:p>
    <w:p w:rsidR="00B2112F" w:rsidRDefault="00B2112F" w:rsidP="00B2112F">
      <w:pPr>
        <w:rPr>
          <w:snapToGrid w:val="0"/>
        </w:rPr>
      </w:pPr>
    </w:p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  <w:u w:val="single"/>
        </w:rPr>
      </w:pPr>
      <w:r w:rsidRPr="00B2112F">
        <w:rPr>
          <w:snapToGrid w:val="0"/>
        </w:rPr>
        <w:t>What is the human preparation in Regeneration?</w:t>
      </w:r>
    </w:p>
    <w:p w:rsidR="00B2112F" w:rsidRPr="003F0B3C" w:rsidRDefault="00B2112F" w:rsidP="00B2112F">
      <w:pPr>
        <w:rPr>
          <w:snapToGrid w:val="0"/>
          <w:color w:val="FFFFFF"/>
          <w:u w:val="single"/>
        </w:rPr>
      </w:pPr>
      <w:r w:rsidRPr="003F0B3C">
        <w:rPr>
          <w:snapToGrid w:val="0"/>
          <w:color w:val="FFFFFF"/>
        </w:rPr>
        <w:tab/>
      </w:r>
      <w:proofErr w:type="gramStart"/>
      <w:r w:rsidRPr="003F0B3C">
        <w:rPr>
          <w:snapToGrid w:val="0"/>
          <w:color w:val="FFFFFF"/>
          <w:u w:val="single"/>
        </w:rPr>
        <w:t>Repentance, faith, and confession.</w:t>
      </w:r>
      <w:proofErr w:type="gramEnd"/>
    </w:p>
    <w:p w:rsidR="00B2112F" w:rsidRDefault="00B2112F" w:rsidP="00B2112F">
      <w:pPr>
        <w:rPr>
          <w:snapToGrid w:val="0"/>
          <w:u w:val="single"/>
        </w:rPr>
      </w:pPr>
      <w:r>
        <w:rPr>
          <w:snapToGrid w:val="0"/>
          <w:u w:val="single"/>
        </w:rPr>
        <w:t>\</w:t>
      </w:r>
    </w:p>
    <w:p w:rsidR="00B2112F" w:rsidRPr="00B2112F" w:rsidRDefault="00B2112F" w:rsidP="00B2112F">
      <w:pPr>
        <w:rPr>
          <w:snapToGrid w:val="0"/>
          <w:u w:val="single"/>
        </w:rPr>
      </w:pPr>
    </w:p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</w:rPr>
      </w:pPr>
      <w:r w:rsidRPr="00B2112F">
        <w:rPr>
          <w:snapToGrid w:val="0"/>
        </w:rPr>
        <w:t>What is the meaning of the word “adoption”?</w:t>
      </w:r>
    </w:p>
    <w:p w:rsidR="00B2112F" w:rsidRPr="003F0B3C" w:rsidRDefault="00B2112F" w:rsidP="00B2112F">
      <w:pPr>
        <w:rPr>
          <w:snapToGrid w:val="0"/>
          <w:color w:val="FFFFFF"/>
          <w:u w:val="single"/>
        </w:rPr>
      </w:pPr>
      <w:r w:rsidRPr="003F0B3C">
        <w:rPr>
          <w:snapToGrid w:val="0"/>
          <w:color w:val="FFFFFF"/>
        </w:rPr>
        <w:tab/>
      </w:r>
      <w:r w:rsidRPr="003F0B3C">
        <w:rPr>
          <w:snapToGrid w:val="0"/>
          <w:color w:val="FFFFFF"/>
          <w:u w:val="single"/>
        </w:rPr>
        <w:t>Adoption means giving the position of sons.</w:t>
      </w:r>
    </w:p>
    <w:p w:rsidR="00B2112F" w:rsidRDefault="00B2112F" w:rsidP="00B2112F">
      <w:pPr>
        <w:rPr>
          <w:snapToGrid w:val="0"/>
          <w:u w:val="single"/>
        </w:rPr>
      </w:pPr>
    </w:p>
    <w:p w:rsidR="00B2112F" w:rsidRPr="00B2112F" w:rsidRDefault="00B2112F" w:rsidP="00B2112F">
      <w:pPr>
        <w:rPr>
          <w:snapToGrid w:val="0"/>
          <w:u w:val="single"/>
        </w:rPr>
      </w:pPr>
    </w:p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</w:rPr>
      </w:pPr>
      <w:r w:rsidRPr="00B2112F">
        <w:rPr>
          <w:snapToGrid w:val="0"/>
        </w:rPr>
        <w:t>What are the effects of Regeneration?</w:t>
      </w:r>
      <w:r w:rsidRPr="003F0B3C">
        <w:rPr>
          <w:snapToGrid w:val="0"/>
          <w:color w:val="FFFFFF"/>
        </w:rPr>
        <w:t xml:space="preserve"> </w:t>
      </w:r>
      <w:proofErr w:type="spellStart"/>
      <w:r w:rsidRPr="003F0B3C">
        <w:rPr>
          <w:snapToGrid w:val="0"/>
          <w:color w:val="FFFFFF"/>
          <w:u w:val="single"/>
        </w:rPr>
        <w:t>Positionally</w:t>
      </w:r>
      <w:proofErr w:type="spellEnd"/>
      <w:r w:rsidRPr="003F0B3C">
        <w:rPr>
          <w:snapToGrid w:val="0"/>
          <w:color w:val="FFFFFF"/>
          <w:u w:val="single"/>
        </w:rPr>
        <w:t>: born of God. Spiritually: united with God. Practically: righteous</w:t>
      </w:r>
      <w:r w:rsidRPr="003F0B3C">
        <w:rPr>
          <w:snapToGrid w:val="0"/>
          <w:color w:val="FFFFFF"/>
        </w:rPr>
        <w:t xml:space="preserve"> </w:t>
      </w:r>
      <w:r w:rsidRPr="003F0B3C">
        <w:rPr>
          <w:snapToGrid w:val="0"/>
          <w:color w:val="FFFFFF"/>
          <w:u w:val="single"/>
        </w:rPr>
        <w:t>living</w:t>
      </w:r>
      <w:r w:rsidRPr="003F0B3C">
        <w:rPr>
          <w:snapToGrid w:val="0"/>
          <w:color w:val="FFFFFF"/>
        </w:rPr>
        <w:t>.</w:t>
      </w:r>
    </w:p>
    <w:p w:rsidR="00B2112F" w:rsidRDefault="00B2112F" w:rsidP="00B2112F">
      <w:pPr>
        <w:ind w:left="720" w:hanging="720"/>
        <w:rPr>
          <w:snapToGrid w:val="0"/>
        </w:rPr>
      </w:pPr>
    </w:p>
    <w:p w:rsidR="00B2112F" w:rsidRDefault="00B2112F" w:rsidP="00B2112F">
      <w:pPr>
        <w:ind w:left="720" w:hanging="720"/>
        <w:rPr>
          <w:snapToGrid w:val="0"/>
        </w:rPr>
      </w:pPr>
    </w:p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</w:rPr>
      </w:pPr>
      <w:r w:rsidRPr="00B2112F">
        <w:rPr>
          <w:snapToGrid w:val="0"/>
        </w:rPr>
        <w:t>What kind of term is “adoption”?</w:t>
      </w:r>
    </w:p>
    <w:p w:rsidR="00B2112F" w:rsidRPr="003F0B3C" w:rsidRDefault="00B2112F" w:rsidP="00B2112F">
      <w:pPr>
        <w:ind w:left="720"/>
        <w:rPr>
          <w:snapToGrid w:val="0"/>
          <w:color w:val="FFFFFF"/>
          <w:u w:val="single"/>
        </w:rPr>
      </w:pPr>
      <w:r w:rsidRPr="003F0B3C">
        <w:rPr>
          <w:snapToGrid w:val="0"/>
          <w:color w:val="FFFFFF"/>
          <w:u w:val="single"/>
        </w:rPr>
        <w:t>Adoption is a legal term.</w:t>
      </w:r>
    </w:p>
    <w:p w:rsidR="00B2112F" w:rsidRDefault="00B2112F" w:rsidP="00B2112F">
      <w:pPr>
        <w:rPr>
          <w:snapToGrid w:val="0"/>
          <w:u w:val="single"/>
        </w:rPr>
      </w:pPr>
    </w:p>
    <w:p w:rsidR="00B2112F" w:rsidRDefault="00B2112F" w:rsidP="00B2112F">
      <w:pPr>
        <w:rPr>
          <w:snapToGrid w:val="0"/>
          <w:u w:val="single"/>
        </w:rPr>
      </w:pPr>
    </w:p>
    <w:p w:rsidR="00B2112F" w:rsidRPr="00B2112F" w:rsidRDefault="00B2112F" w:rsidP="00B2112F">
      <w:pPr>
        <w:pStyle w:val="ListParagraph"/>
        <w:numPr>
          <w:ilvl w:val="0"/>
          <w:numId w:val="28"/>
        </w:numPr>
        <w:rPr>
          <w:snapToGrid w:val="0"/>
        </w:rPr>
      </w:pPr>
      <w:r w:rsidRPr="00B2112F">
        <w:rPr>
          <w:snapToGrid w:val="0"/>
        </w:rPr>
        <w:t>How will a person born of God demonstrate this fact?</w:t>
      </w:r>
    </w:p>
    <w:p w:rsidR="001B56D0" w:rsidRPr="003F0B3C" w:rsidRDefault="00B2112F" w:rsidP="00B2112F">
      <w:pPr>
        <w:ind w:left="720"/>
        <w:rPr>
          <w:snapToGrid w:val="0"/>
          <w:color w:val="FFFFFF"/>
          <w:u w:val="single"/>
        </w:rPr>
      </w:pPr>
      <w:r w:rsidRPr="003F0B3C">
        <w:rPr>
          <w:snapToGrid w:val="0"/>
          <w:color w:val="FFFFFF"/>
          <w:u w:val="single"/>
        </w:rPr>
        <w:t>Hatred of sin, practice deeds, brotherly love, victory over the world.</w:t>
      </w:r>
    </w:p>
    <w:p w:rsidR="00B2112F" w:rsidRDefault="00B2112F">
      <w:pPr>
        <w:rPr>
          <w:b/>
          <w:bCs/>
          <w:sz w:val="48"/>
          <w:szCs w:val="48"/>
        </w:rPr>
      </w:pPr>
      <w:r>
        <w:br w:type="page"/>
      </w:r>
    </w:p>
    <w:p w:rsidR="001B3B97" w:rsidRPr="00E17B2C" w:rsidRDefault="001B3B97" w:rsidP="00E52CED">
      <w:pPr>
        <w:pStyle w:val="Heading1"/>
      </w:pPr>
      <w:bookmarkStart w:id="36" w:name="_Toc246832185"/>
      <w:r>
        <w:lastRenderedPageBreak/>
        <w:t>FINAL EXAM</w:t>
      </w:r>
      <w:bookmarkEnd w:id="27"/>
      <w:bookmarkEnd w:id="28"/>
      <w:bookmarkEnd w:id="36"/>
    </w:p>
    <w:p w:rsidR="002800B9" w:rsidRPr="00A735DC" w:rsidRDefault="002800B9" w:rsidP="002800B9">
      <w:pPr>
        <w:pStyle w:val="test"/>
        <w:numPr>
          <w:ilvl w:val="0"/>
          <w:numId w:val="0"/>
        </w:numPr>
        <w:ind w:left="360"/>
        <w:rPr>
          <w:u w:val="single"/>
        </w:rPr>
      </w:pPr>
    </w:p>
    <w:p w:rsidR="00860E29" w:rsidRPr="00A735DC" w:rsidRDefault="00860E29" w:rsidP="00860E29">
      <w:pPr>
        <w:pStyle w:val="test"/>
        <w:rPr>
          <w:u w:val="single"/>
        </w:rPr>
      </w:pPr>
      <w:r w:rsidRPr="00A735DC">
        <w:t>What is the meaning of Doctrine?</w:t>
      </w:r>
      <w:r w:rsidRPr="00A735DC">
        <w:br/>
      </w:r>
      <w:r w:rsidRPr="00A735DC">
        <w:rPr>
          <w:color w:val="FFFFFF" w:themeColor="background1"/>
          <w:u w:val="single"/>
        </w:rPr>
        <w:t>Doctrine is the fundamental truths of the Bible arranged in a systematic form.</w:t>
      </w:r>
    </w:p>
    <w:p w:rsidR="00860E29" w:rsidRPr="00A735DC" w:rsidRDefault="00860E29" w:rsidP="00860E29">
      <w:pPr>
        <w:ind w:left="540"/>
        <w:rPr>
          <w:snapToGrid w:val="0"/>
          <w:color w:val="000000" w:themeColor="text1"/>
        </w:rPr>
      </w:pPr>
    </w:p>
    <w:p w:rsidR="00860E29" w:rsidRPr="00A735DC" w:rsidRDefault="00860E29" w:rsidP="00860E29">
      <w:pPr>
        <w:pStyle w:val="test"/>
        <w:rPr>
          <w:u w:val="single"/>
        </w:rPr>
      </w:pPr>
      <w:r w:rsidRPr="00A735DC">
        <w:t>Why do we describe theology or doctrine as “a science”?</w:t>
      </w:r>
      <w:r w:rsidRPr="00A735DC">
        <w:br w:type="textWrapping" w:clear="all"/>
      </w:r>
      <w:r w:rsidRPr="00A735DC">
        <w:rPr>
          <w:color w:val="FFFFFF" w:themeColor="background1"/>
          <w:u w:val="single"/>
        </w:rPr>
        <w:t>Because it consists of facts relating to God and Divine things systematically and logically arranged.</w:t>
      </w:r>
    </w:p>
    <w:p w:rsidR="00860E29" w:rsidRPr="00A735DC" w:rsidRDefault="00860E29" w:rsidP="00860E29">
      <w:pPr>
        <w:ind w:left="540"/>
        <w:rPr>
          <w:snapToGrid w:val="0"/>
          <w:color w:val="000000" w:themeColor="text1"/>
        </w:rPr>
      </w:pPr>
    </w:p>
    <w:p w:rsidR="00860E29" w:rsidRPr="00A735DC" w:rsidRDefault="00860E29" w:rsidP="00860E29">
      <w:pPr>
        <w:pStyle w:val="test"/>
      </w:pPr>
      <w:r w:rsidRPr="00A735DC">
        <w:t>What connection does doctrine have with Salvation</w:t>
      </w:r>
      <w:r w:rsidR="00897538" w:rsidRPr="00A735DC">
        <w:t xml:space="preserve"> &amp; the development of Christian character</w:t>
      </w:r>
      <w:r w:rsidRPr="00A735DC">
        <w:t>? Give a Scripture reference.</w:t>
      </w:r>
      <w:r w:rsidRPr="00A735DC">
        <w:br w:type="textWrapping" w:clear="all"/>
      </w:r>
      <w:r w:rsidRPr="00A735DC">
        <w:rPr>
          <w:color w:val="FFFFFF" w:themeColor="background1"/>
          <w:u w:val="single"/>
        </w:rPr>
        <w:t>Correct doctrinal knowledge is essential to salvation. I Timothy 4:16</w:t>
      </w:r>
    </w:p>
    <w:p w:rsidR="00860E29" w:rsidRPr="00A735DC" w:rsidRDefault="00860E29" w:rsidP="00860E29">
      <w:pPr>
        <w:ind w:left="540"/>
        <w:rPr>
          <w:snapToGrid w:val="0"/>
          <w:color w:val="000000" w:themeColor="text1"/>
        </w:rPr>
      </w:pPr>
    </w:p>
    <w:p w:rsidR="0044215E" w:rsidRPr="00A735DC" w:rsidRDefault="0044215E" w:rsidP="0044215E">
      <w:pPr>
        <w:pStyle w:val="test"/>
        <w:rPr>
          <w:color w:val="auto"/>
          <w:u w:val="single"/>
        </w:rPr>
      </w:pPr>
      <w:r w:rsidRPr="00A735DC">
        <w:rPr>
          <w:color w:val="auto"/>
        </w:rPr>
        <w:t xml:space="preserve">What is the difference between a doctrine and a dogma? </w:t>
      </w:r>
      <w:r w:rsidRPr="00A735DC">
        <w:rPr>
          <w:color w:val="auto"/>
        </w:rPr>
        <w:br w:type="textWrapping" w:clear="all"/>
      </w:r>
      <w:r w:rsidRPr="00A735DC">
        <w:rPr>
          <w:color w:val="FFFFFF" w:themeColor="background1"/>
          <w:u w:val="single"/>
        </w:rPr>
        <w:t>Dogma is man’s statement of the truth set forth in a creed; while, doctrine is the fundamental truths of the Bible arranged in a systematic form.</w:t>
      </w:r>
    </w:p>
    <w:p w:rsidR="00860E29" w:rsidRDefault="00897538" w:rsidP="0044215E">
      <w:pPr>
        <w:pStyle w:val="test"/>
      </w:pPr>
      <w:r>
        <w:t>Give verbatim II Timothy</w:t>
      </w:r>
      <w:r w:rsidR="00860E29">
        <w:t xml:space="preserve"> 2:15.</w:t>
      </w:r>
      <w:r w:rsidR="00860E29">
        <w:br w:type="textWrapping" w:clear="all"/>
      </w:r>
      <w:r w:rsidR="00860E29" w:rsidRPr="0044215E">
        <w:rPr>
          <w:color w:val="FFFFFF" w:themeColor="background1"/>
          <w:u w:val="single"/>
        </w:rPr>
        <w:t xml:space="preserve">Study to </w:t>
      </w:r>
      <w:proofErr w:type="spellStart"/>
      <w:r w:rsidR="00860E29" w:rsidRPr="0044215E">
        <w:rPr>
          <w:color w:val="FFFFFF" w:themeColor="background1"/>
          <w:u w:val="single"/>
        </w:rPr>
        <w:t>shew</w:t>
      </w:r>
      <w:proofErr w:type="spellEnd"/>
      <w:r w:rsidR="00860E29" w:rsidRPr="0044215E">
        <w:rPr>
          <w:color w:val="FFFFFF" w:themeColor="background1"/>
          <w:u w:val="single"/>
        </w:rPr>
        <w:t xml:space="preserve"> thyself approved unto God, a workman that </w:t>
      </w:r>
      <w:proofErr w:type="spellStart"/>
      <w:r w:rsidR="00860E29" w:rsidRPr="0044215E">
        <w:rPr>
          <w:color w:val="FFFFFF" w:themeColor="background1"/>
          <w:u w:val="single"/>
        </w:rPr>
        <w:t>needeth</w:t>
      </w:r>
      <w:proofErr w:type="spellEnd"/>
      <w:r w:rsidR="00860E29" w:rsidRPr="0044215E">
        <w:rPr>
          <w:color w:val="FFFFFF" w:themeColor="background1"/>
          <w:u w:val="single"/>
        </w:rPr>
        <w:t xml:space="preserve"> not to be ashamed, rightly dividing the word of truth</w:t>
      </w:r>
      <w:r w:rsidR="00860E29" w:rsidRPr="00BE434B">
        <w:t>.</w:t>
      </w:r>
    </w:p>
    <w:p w:rsidR="0044215E" w:rsidRPr="00BE434B" w:rsidRDefault="0044215E" w:rsidP="0044215E">
      <w:pPr>
        <w:pStyle w:val="test"/>
        <w:numPr>
          <w:ilvl w:val="0"/>
          <w:numId w:val="0"/>
        </w:numPr>
        <w:ind w:left="360"/>
      </w:pPr>
    </w:p>
    <w:p w:rsidR="00860E29" w:rsidRDefault="00860E29" w:rsidP="00860E29">
      <w:pPr>
        <w:pStyle w:val="test"/>
      </w:pPr>
      <w:r>
        <w:t>What does special creation mean?</w:t>
      </w:r>
    </w:p>
    <w:p w:rsidR="00860E29" w:rsidRPr="00B83B97" w:rsidRDefault="00860E29" w:rsidP="00860E29">
      <w:pPr>
        <w:ind w:left="360"/>
        <w:rPr>
          <w:color w:val="FFFFFF" w:themeColor="background1"/>
          <w:u w:val="single"/>
        </w:rPr>
      </w:pPr>
      <w:r w:rsidRPr="00B83B97">
        <w:rPr>
          <w:i/>
          <w:color w:val="FFFFFF" w:themeColor="background1"/>
          <w:u w:val="single"/>
        </w:rPr>
        <w:t>Special Creation</w:t>
      </w:r>
      <w:r w:rsidRPr="00B83B97">
        <w:rPr>
          <w:color w:val="FFFFFF" w:themeColor="background1"/>
          <w:u w:val="single"/>
        </w:rPr>
        <w:t xml:space="preserve"> means that all living organisms will produce after </w:t>
      </w:r>
      <w:proofErr w:type="spellStart"/>
      <w:proofErr w:type="gramStart"/>
      <w:r w:rsidRPr="00B83B97">
        <w:rPr>
          <w:color w:val="FFFFFF" w:themeColor="background1"/>
          <w:u w:val="single"/>
        </w:rPr>
        <w:t>it’s</w:t>
      </w:r>
      <w:proofErr w:type="spellEnd"/>
      <w:proofErr w:type="gramEnd"/>
      <w:r w:rsidRPr="00B83B97">
        <w:rPr>
          <w:color w:val="FFFFFF" w:themeColor="background1"/>
          <w:u w:val="single"/>
        </w:rPr>
        <w:t xml:space="preserve"> kind.</w:t>
      </w:r>
    </w:p>
    <w:p w:rsidR="00860E29" w:rsidRDefault="00860E29" w:rsidP="00860E29"/>
    <w:p w:rsidR="0044215E" w:rsidRDefault="0044215E" w:rsidP="0044215E">
      <w:pPr>
        <w:pStyle w:val="test"/>
        <w:numPr>
          <w:ilvl w:val="0"/>
          <w:numId w:val="0"/>
        </w:numPr>
        <w:ind w:left="360"/>
      </w:pPr>
    </w:p>
    <w:p w:rsidR="0044215E" w:rsidRDefault="0044215E" w:rsidP="0044215E">
      <w:pPr>
        <w:pStyle w:val="test"/>
        <w:numPr>
          <w:ilvl w:val="0"/>
          <w:numId w:val="0"/>
        </w:numPr>
        <w:ind w:left="360"/>
      </w:pPr>
    </w:p>
    <w:p w:rsidR="00860E29" w:rsidRDefault="00860E29" w:rsidP="00860E29">
      <w:pPr>
        <w:pStyle w:val="test"/>
      </w:pPr>
      <w:r>
        <w:t>What does being made in the image and likeness of God refer to?</w:t>
      </w:r>
    </w:p>
    <w:p w:rsidR="00860E29" w:rsidRPr="00B83B97" w:rsidRDefault="00860E29" w:rsidP="00860E29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It has reference particularly to a moral and intellectual likeness.</w:t>
      </w:r>
    </w:p>
    <w:p w:rsidR="00860E29" w:rsidRDefault="00860E29" w:rsidP="00860E29"/>
    <w:p w:rsidR="00860E29" w:rsidRDefault="00860E29" w:rsidP="00860E29">
      <w:pPr>
        <w:pStyle w:val="test"/>
      </w:pPr>
      <w:r>
        <w:t>By way of creation did man have any consciousness of moral responsibility?</w:t>
      </w:r>
    </w:p>
    <w:p w:rsidR="00860E29" w:rsidRPr="00B83B97" w:rsidRDefault="00860E29" w:rsidP="00860E29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Yes. Man was created with an inherent religious instinct, which made him conscious of moral responsibility to God,</w:t>
      </w:r>
    </w:p>
    <w:p w:rsidR="00860E29" w:rsidRPr="002D0469" w:rsidRDefault="00860E29" w:rsidP="00860E29">
      <w:pPr>
        <w:pStyle w:val="test"/>
      </w:pPr>
      <w:r w:rsidRPr="002D0469">
        <w:t xml:space="preserve">What is </w:t>
      </w:r>
      <w:proofErr w:type="spellStart"/>
      <w:r w:rsidRPr="002D0469">
        <w:t>Harmartiology</w:t>
      </w:r>
      <w:proofErr w:type="spellEnd"/>
      <w:r w:rsidRPr="002D0469">
        <w:t>?</w:t>
      </w:r>
    </w:p>
    <w:p w:rsidR="00860E29" w:rsidRPr="00B83B97" w:rsidRDefault="00860E29" w:rsidP="00860E29">
      <w:pPr>
        <w:ind w:left="360"/>
        <w:rPr>
          <w:color w:val="FFFFFF" w:themeColor="background1"/>
          <w:u w:val="single"/>
        </w:rPr>
      </w:pPr>
      <w:proofErr w:type="spellStart"/>
      <w:r w:rsidRPr="00B83B97">
        <w:rPr>
          <w:color w:val="FFFFFF" w:themeColor="background1"/>
          <w:u w:val="single"/>
        </w:rPr>
        <w:t>Harmartiology</w:t>
      </w:r>
      <w:proofErr w:type="spellEnd"/>
      <w:r w:rsidRPr="00B83B97">
        <w:rPr>
          <w:color w:val="FFFFFF" w:themeColor="background1"/>
          <w:u w:val="single"/>
        </w:rPr>
        <w:t xml:space="preserve"> is the doctrine or science of sin.</w:t>
      </w:r>
    </w:p>
    <w:p w:rsidR="00860E29" w:rsidRPr="002D0469" w:rsidRDefault="00860E29" w:rsidP="00860E29">
      <w:pPr>
        <w:ind w:left="360"/>
        <w:rPr>
          <w:u w:val="single"/>
        </w:rPr>
      </w:pPr>
    </w:p>
    <w:p w:rsidR="00860E29" w:rsidRPr="002D0469" w:rsidRDefault="00860E29" w:rsidP="00860E29">
      <w:pPr>
        <w:pStyle w:val="test"/>
      </w:pPr>
      <w:r w:rsidRPr="002D0469">
        <w:t>What were the steps in the fall</w:t>
      </w:r>
      <w:r w:rsidR="002800B9">
        <w:t xml:space="preserve"> of man in Genesis 3:1-6</w:t>
      </w:r>
      <w:r w:rsidRPr="002D0469">
        <w:t>?</w:t>
      </w:r>
    </w:p>
    <w:p w:rsidR="00860E29" w:rsidRPr="00B83B97" w:rsidRDefault="00860E29" w:rsidP="00860E29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Listening to slanders about God.</w:t>
      </w:r>
    </w:p>
    <w:p w:rsidR="00860E29" w:rsidRPr="00B83B97" w:rsidRDefault="00860E29" w:rsidP="00860E29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Doubting God’s Word and His love.</w:t>
      </w:r>
    </w:p>
    <w:p w:rsidR="00860E29" w:rsidRPr="00B83B97" w:rsidRDefault="00860E29" w:rsidP="00860E29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Looking at what God has forbidden.</w:t>
      </w:r>
    </w:p>
    <w:p w:rsidR="00860E29" w:rsidRPr="00B83B97" w:rsidRDefault="00860E29" w:rsidP="00860E29">
      <w:pPr>
        <w:numPr>
          <w:ilvl w:val="2"/>
          <w:numId w:val="0"/>
        </w:numPr>
        <w:ind w:left="720" w:hanging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Lusting for what God has prohibited.</w:t>
      </w:r>
    </w:p>
    <w:p w:rsidR="00860E29" w:rsidRDefault="00860E29" w:rsidP="00860E29"/>
    <w:p w:rsidR="00860E29" w:rsidRPr="002D0469" w:rsidRDefault="00860E29" w:rsidP="00860E29">
      <w:pPr>
        <w:pStyle w:val="test"/>
      </w:pPr>
      <w:r w:rsidRPr="002D0469">
        <w:t>Name the two trees of destiny</w:t>
      </w:r>
      <w:r>
        <w:t xml:space="preserve"> in Genesis 2</w:t>
      </w:r>
      <w:r w:rsidR="002800B9">
        <w:t>.</w:t>
      </w:r>
    </w:p>
    <w:p w:rsidR="00860E29" w:rsidRPr="00B83B97" w:rsidRDefault="00860E29" w:rsidP="00860E29">
      <w:pPr>
        <w:numPr>
          <w:ilvl w:val="0"/>
          <w:numId w:val="16"/>
        </w:numPr>
        <w:ind w:left="72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the tree of life</w:t>
      </w:r>
    </w:p>
    <w:p w:rsidR="00860E29" w:rsidRPr="00B83B97" w:rsidRDefault="00860E29" w:rsidP="00860E29">
      <w:pPr>
        <w:numPr>
          <w:ilvl w:val="0"/>
          <w:numId w:val="16"/>
        </w:numPr>
        <w:ind w:left="720"/>
        <w:rPr>
          <w:color w:val="FFFFFF" w:themeColor="background1"/>
          <w:u w:val="single"/>
        </w:rPr>
      </w:pPr>
      <w:proofErr w:type="gramStart"/>
      <w:r w:rsidRPr="00B83B97">
        <w:rPr>
          <w:color w:val="FFFFFF" w:themeColor="background1"/>
          <w:u w:val="single"/>
        </w:rPr>
        <w:t>the</w:t>
      </w:r>
      <w:proofErr w:type="gramEnd"/>
      <w:r w:rsidRPr="00B83B97">
        <w:rPr>
          <w:color w:val="FFFFFF" w:themeColor="background1"/>
          <w:u w:val="single"/>
        </w:rPr>
        <w:t xml:space="preserve"> tree of knowledge of good and evil.</w:t>
      </w:r>
    </w:p>
    <w:p w:rsidR="00860E29" w:rsidRPr="002D0469" w:rsidRDefault="00860E29" w:rsidP="00860E29">
      <w:pPr>
        <w:pStyle w:val="test"/>
      </w:pPr>
      <w:r w:rsidRPr="002D0469">
        <w:t>Why was the forbidden tree placed in the garden?</w:t>
      </w:r>
    </w:p>
    <w:p w:rsidR="00860E29" w:rsidRPr="00B83B97" w:rsidRDefault="00860E29" w:rsidP="00860E29">
      <w:pPr>
        <w:ind w:left="360"/>
        <w:rPr>
          <w:color w:val="FFFFFF" w:themeColor="background1"/>
          <w:u w:val="single"/>
        </w:rPr>
      </w:pPr>
      <w:r w:rsidRPr="00B83B97">
        <w:rPr>
          <w:color w:val="FFFFFF" w:themeColor="background1"/>
          <w:u w:val="single"/>
        </w:rPr>
        <w:t>It was placed in the garden as a test for man.</w:t>
      </w:r>
    </w:p>
    <w:p w:rsidR="00860E29" w:rsidRPr="009E71EC" w:rsidRDefault="00860E29" w:rsidP="00860E29">
      <w:pPr>
        <w:pStyle w:val="test"/>
      </w:pPr>
      <w:r w:rsidRPr="009E71EC">
        <w:lastRenderedPageBreak/>
        <w:t xml:space="preserve">What does </w:t>
      </w:r>
      <w:proofErr w:type="spellStart"/>
      <w:r w:rsidRPr="009E71EC">
        <w:t>Soteriology</w:t>
      </w:r>
      <w:proofErr w:type="spellEnd"/>
      <w:r w:rsidRPr="009E71EC">
        <w:t xml:space="preserve"> mean?</w:t>
      </w:r>
    </w:p>
    <w:p w:rsidR="00860E29" w:rsidRPr="00676968" w:rsidRDefault="00860E29" w:rsidP="00860E29">
      <w:pPr>
        <w:ind w:left="360"/>
        <w:rPr>
          <w:color w:val="FFFFFF" w:themeColor="background1"/>
          <w:u w:val="single"/>
        </w:rPr>
      </w:pPr>
      <w:proofErr w:type="spellStart"/>
      <w:r w:rsidRPr="00676968">
        <w:rPr>
          <w:color w:val="FFFFFF" w:themeColor="background1"/>
          <w:u w:val="single"/>
        </w:rPr>
        <w:t>Soteriology</w:t>
      </w:r>
      <w:proofErr w:type="spellEnd"/>
      <w:r w:rsidRPr="00676968">
        <w:rPr>
          <w:color w:val="FFFFFF" w:themeColor="background1"/>
          <w:u w:val="single"/>
        </w:rPr>
        <w:t xml:space="preserve"> is the doctrine or science of salvation.</w:t>
      </w:r>
    </w:p>
    <w:p w:rsidR="00860E29" w:rsidRPr="009E71EC" w:rsidRDefault="00860E29" w:rsidP="00860E29">
      <w:pPr>
        <w:ind w:left="360"/>
        <w:rPr>
          <w:u w:val="single"/>
        </w:rPr>
      </w:pPr>
    </w:p>
    <w:p w:rsidR="00860E29" w:rsidRPr="009E71EC" w:rsidRDefault="00860E29" w:rsidP="00860E29">
      <w:pPr>
        <w:pStyle w:val="test"/>
      </w:pPr>
      <w:r w:rsidRPr="009E71EC">
        <w:t>Name the five cardinal doctrines.</w:t>
      </w:r>
    </w:p>
    <w:p w:rsidR="00860E29" w:rsidRPr="00676968" w:rsidRDefault="00860E29" w:rsidP="00860E29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>Salvation, Healing, Baptism, Sanctification, Second Coming</w:t>
      </w:r>
    </w:p>
    <w:p w:rsidR="00860E29" w:rsidRDefault="00860E29" w:rsidP="00860E29">
      <w:pPr>
        <w:ind w:left="360"/>
      </w:pPr>
    </w:p>
    <w:p w:rsidR="00897538" w:rsidRDefault="00897538" w:rsidP="00860E29">
      <w:pPr>
        <w:ind w:left="360"/>
      </w:pPr>
    </w:p>
    <w:p w:rsidR="00860E29" w:rsidRPr="0044215E" w:rsidRDefault="002800B9" w:rsidP="0044215E">
      <w:pPr>
        <w:pStyle w:val="test"/>
        <w:numPr>
          <w:ilvl w:val="0"/>
          <w:numId w:val="0"/>
        </w:numPr>
        <w:ind w:left="360" w:hanging="360"/>
      </w:pPr>
      <w:r>
        <w:t>15-17</w:t>
      </w:r>
      <w:r w:rsidR="00DF672E">
        <w:t xml:space="preserve">. </w:t>
      </w:r>
      <w:proofErr w:type="gramStart"/>
      <w:r w:rsidR="00860E29" w:rsidRPr="0044215E">
        <w:t>What</w:t>
      </w:r>
      <w:proofErr w:type="gramEnd"/>
      <w:r w:rsidR="00860E29" w:rsidRPr="0044215E">
        <w:t xml:space="preserve"> are the three aspects of salvation</w:t>
      </w:r>
      <w:r w:rsidR="0044215E" w:rsidRPr="0044215E">
        <w:t xml:space="preserve"> &amp; what do they mean</w:t>
      </w:r>
      <w:r w:rsidR="00860E29" w:rsidRPr="0044215E">
        <w:t>?</w:t>
      </w:r>
    </w:p>
    <w:p w:rsidR="0044215E" w:rsidRDefault="0044215E" w:rsidP="0044215E">
      <w:pPr>
        <w:pStyle w:val="test"/>
        <w:numPr>
          <w:ilvl w:val="0"/>
          <w:numId w:val="0"/>
        </w:numPr>
        <w:ind w:left="360"/>
      </w:pPr>
    </w:p>
    <w:p w:rsidR="00860E29" w:rsidRPr="00DF672E" w:rsidRDefault="0044215E" w:rsidP="00DF672E">
      <w:pPr>
        <w:pStyle w:val="test"/>
        <w:tabs>
          <w:tab w:val="clear" w:pos="360"/>
          <w:tab w:val="left" w:pos="720"/>
        </w:tabs>
        <w:ind w:left="720"/>
        <w:rPr>
          <w:color w:val="FFFFFF" w:themeColor="background1"/>
        </w:rPr>
      </w:pPr>
      <w:r w:rsidRPr="00DF672E">
        <w:rPr>
          <w:color w:val="FFFFFF" w:themeColor="background1"/>
          <w:u w:val="single"/>
        </w:rPr>
        <w:t>JUSTIFICATION</w:t>
      </w:r>
      <w:r w:rsidR="00860E29" w:rsidRPr="00DF672E">
        <w:rPr>
          <w:color w:val="FFFFFF" w:themeColor="background1"/>
          <w:u w:val="single"/>
        </w:rPr>
        <w:t xml:space="preserve"> means to be set in right relationship with God.</w:t>
      </w:r>
    </w:p>
    <w:p w:rsidR="00860E29" w:rsidRPr="0044215E" w:rsidRDefault="00860E29" w:rsidP="00DF672E">
      <w:pPr>
        <w:tabs>
          <w:tab w:val="left" w:pos="720"/>
        </w:tabs>
        <w:ind w:left="720"/>
        <w:rPr>
          <w:color w:val="000000" w:themeColor="text1"/>
          <w:u w:val="single"/>
        </w:rPr>
      </w:pPr>
    </w:p>
    <w:p w:rsidR="00860E29" w:rsidRPr="00DF672E" w:rsidRDefault="0044215E" w:rsidP="00DF672E">
      <w:pPr>
        <w:pStyle w:val="test"/>
        <w:tabs>
          <w:tab w:val="clear" w:pos="360"/>
          <w:tab w:val="left" w:pos="720"/>
        </w:tabs>
        <w:ind w:left="720"/>
        <w:rPr>
          <w:color w:val="FFFFFF" w:themeColor="background1"/>
        </w:rPr>
      </w:pPr>
      <w:r w:rsidRPr="00DF672E">
        <w:rPr>
          <w:color w:val="FFFFFF" w:themeColor="background1"/>
          <w:u w:val="single"/>
        </w:rPr>
        <w:t>REGENERATION</w:t>
      </w:r>
      <w:r w:rsidR="00860E29" w:rsidRPr="00DF672E">
        <w:rPr>
          <w:color w:val="FFFFFF" w:themeColor="background1"/>
          <w:u w:val="single"/>
        </w:rPr>
        <w:t xml:space="preserve"> is being born into the family of God.</w:t>
      </w:r>
    </w:p>
    <w:p w:rsidR="00860E29" w:rsidRPr="0044215E" w:rsidRDefault="00860E29" w:rsidP="00DF672E">
      <w:pPr>
        <w:tabs>
          <w:tab w:val="left" w:pos="720"/>
        </w:tabs>
        <w:ind w:left="720"/>
        <w:rPr>
          <w:color w:val="000000" w:themeColor="text1"/>
          <w:u w:val="single"/>
        </w:rPr>
      </w:pPr>
    </w:p>
    <w:p w:rsidR="00860E29" w:rsidRPr="00DF672E" w:rsidRDefault="0044215E" w:rsidP="00DF672E">
      <w:pPr>
        <w:pStyle w:val="test"/>
        <w:tabs>
          <w:tab w:val="clear" w:pos="360"/>
          <w:tab w:val="left" w:pos="720"/>
        </w:tabs>
        <w:ind w:left="720"/>
        <w:rPr>
          <w:color w:val="FFFFFF" w:themeColor="background1"/>
        </w:rPr>
      </w:pPr>
      <w:r w:rsidRPr="00DF672E">
        <w:rPr>
          <w:color w:val="FFFFFF" w:themeColor="background1"/>
          <w:u w:val="single"/>
        </w:rPr>
        <w:t>SANCTIFICATION</w:t>
      </w:r>
      <w:r w:rsidR="00860E29" w:rsidRPr="00DF672E">
        <w:rPr>
          <w:color w:val="FFFFFF" w:themeColor="background1"/>
          <w:u w:val="single"/>
        </w:rPr>
        <w:t xml:space="preserve"> is being separated from sin and unto God.</w:t>
      </w:r>
    </w:p>
    <w:p w:rsidR="00860E29" w:rsidRPr="0044215E" w:rsidRDefault="00860E29" w:rsidP="00860E29">
      <w:pPr>
        <w:ind w:left="360"/>
        <w:rPr>
          <w:color w:val="000000" w:themeColor="text1"/>
        </w:rPr>
      </w:pPr>
    </w:p>
    <w:p w:rsidR="00860E29" w:rsidRPr="00676968" w:rsidRDefault="00860E29" w:rsidP="0044215E">
      <w:pPr>
        <w:pStyle w:val="test"/>
        <w:rPr>
          <w:u w:val="single"/>
        </w:rPr>
      </w:pPr>
      <w:r w:rsidRPr="00676968">
        <w:t>What is it that produces faith?</w:t>
      </w:r>
    </w:p>
    <w:p w:rsidR="00860E29" w:rsidRPr="00676968" w:rsidRDefault="00860E29" w:rsidP="00860E29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The Revealed Word produces faith. </w:t>
      </w:r>
      <w:proofErr w:type="gramStart"/>
      <w:r w:rsidRPr="00676968">
        <w:rPr>
          <w:color w:val="FFFFFF" w:themeColor="background1"/>
        </w:rPr>
        <w:t>(Faith cometh by hearing and hearing by the Word of God.)</w:t>
      </w:r>
      <w:proofErr w:type="gramEnd"/>
    </w:p>
    <w:p w:rsidR="00860E29" w:rsidRPr="00676968" w:rsidRDefault="00860E29" w:rsidP="0044215E">
      <w:pPr>
        <w:pStyle w:val="test"/>
      </w:pPr>
      <w:r w:rsidRPr="00676968">
        <w:t>How is conversion to be distinguished from salvation?</w:t>
      </w:r>
    </w:p>
    <w:p w:rsidR="00860E29" w:rsidRPr="00676968" w:rsidRDefault="00860E29" w:rsidP="00860E29">
      <w:pPr>
        <w:ind w:left="360"/>
        <w:rPr>
          <w:color w:val="FFFFFF" w:themeColor="background1"/>
          <w:u w:val="single"/>
        </w:rPr>
      </w:pPr>
      <w:r w:rsidRPr="00676968">
        <w:rPr>
          <w:color w:val="FFFFFF" w:themeColor="background1"/>
          <w:u w:val="single"/>
        </w:rPr>
        <w:t xml:space="preserve">Conversion describes the human or </w:t>
      </w:r>
      <w:proofErr w:type="spellStart"/>
      <w:r w:rsidRPr="00676968">
        <w:rPr>
          <w:color w:val="FFFFFF" w:themeColor="background1"/>
          <w:u w:val="single"/>
        </w:rPr>
        <w:t>manward</w:t>
      </w:r>
      <w:proofErr w:type="spellEnd"/>
      <w:r w:rsidRPr="00676968">
        <w:rPr>
          <w:color w:val="FFFFFF" w:themeColor="background1"/>
          <w:u w:val="single"/>
        </w:rPr>
        <w:t xml:space="preserve"> side of salvation.</w:t>
      </w:r>
    </w:p>
    <w:p w:rsidR="00860E29" w:rsidRDefault="00860E29" w:rsidP="00860E29">
      <w:pPr>
        <w:rPr>
          <w:snapToGrid w:val="0"/>
        </w:rPr>
      </w:pPr>
    </w:p>
    <w:p w:rsidR="00860E29" w:rsidRDefault="00860E29" w:rsidP="00860E29">
      <w:pPr>
        <w:rPr>
          <w:snapToGrid w:val="0"/>
        </w:rPr>
      </w:pPr>
    </w:p>
    <w:p w:rsidR="00860E29" w:rsidRPr="00A33832" w:rsidRDefault="00860E29" w:rsidP="00897538">
      <w:pPr>
        <w:pStyle w:val="test"/>
        <w:rPr>
          <w:u w:val="single"/>
        </w:rPr>
      </w:pPr>
      <w:r w:rsidRPr="00A33832">
        <w:t xml:space="preserve">What kind of a term is justification? </w:t>
      </w:r>
      <w:r w:rsidRPr="00A33832">
        <w:rPr>
          <w:color w:val="FFFFFF" w:themeColor="background1"/>
          <w:u w:val="single"/>
        </w:rPr>
        <w:t>Justification is a judicial term.</w:t>
      </w:r>
    </w:p>
    <w:p w:rsidR="002800B9" w:rsidRDefault="002800B9" w:rsidP="002800B9">
      <w:pPr>
        <w:pStyle w:val="test"/>
        <w:numPr>
          <w:ilvl w:val="0"/>
          <w:numId w:val="0"/>
        </w:numPr>
      </w:pPr>
    </w:p>
    <w:p w:rsidR="00860E29" w:rsidRPr="0062543A" w:rsidRDefault="00860E29" w:rsidP="00897538">
      <w:pPr>
        <w:pStyle w:val="test"/>
      </w:pPr>
      <w:r w:rsidRPr="003430A9">
        <w:t>What knowledge does the law give us?</w:t>
      </w:r>
      <w:r>
        <w:t xml:space="preserve"> </w:t>
      </w:r>
      <w:r w:rsidRPr="00143CF3">
        <w:rPr>
          <w:color w:val="FFFFFF" w:themeColor="background1"/>
          <w:u w:val="single"/>
        </w:rPr>
        <w:t>Knowledge of sin.</w:t>
      </w:r>
    </w:p>
    <w:p w:rsidR="00860E29" w:rsidRDefault="00860E29" w:rsidP="00860E29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860E29" w:rsidRDefault="00860E29" w:rsidP="00860E29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  <w:r w:rsidRPr="00143CF3">
        <w:rPr>
          <w:snapToGrid w:val="0"/>
          <w:color w:val="FFFFFF" w:themeColor="background1"/>
          <w:u w:val="single"/>
        </w:rPr>
        <w:t>Grace</w:t>
      </w:r>
    </w:p>
    <w:p w:rsidR="00860E29" w:rsidRPr="0062543A" w:rsidRDefault="00860E29" w:rsidP="00897538">
      <w:pPr>
        <w:pStyle w:val="test"/>
      </w:pPr>
      <w:r w:rsidRPr="003430A9">
        <w:t>What does grace mean?</w:t>
      </w:r>
      <w:r>
        <w:t xml:space="preserve"> </w:t>
      </w:r>
      <w:r w:rsidRPr="00143CF3">
        <w:rPr>
          <w:color w:val="FFFFFF" w:themeColor="background1"/>
          <w:u w:val="single"/>
        </w:rPr>
        <w:t>Unmerited favor</w:t>
      </w:r>
    </w:p>
    <w:p w:rsidR="00860E29" w:rsidRDefault="00860E29" w:rsidP="00860E29">
      <w:pPr>
        <w:pStyle w:val="Heading4"/>
        <w:numPr>
          <w:ilvl w:val="0"/>
          <w:numId w:val="0"/>
        </w:numPr>
        <w:ind w:left="360"/>
        <w:rPr>
          <w:snapToGrid w:val="0"/>
          <w:color w:val="000000" w:themeColor="text1"/>
        </w:rPr>
      </w:pPr>
    </w:p>
    <w:p w:rsidR="00860E29" w:rsidRPr="00A33832" w:rsidRDefault="00860E29" w:rsidP="00860E29"/>
    <w:p w:rsidR="00860E29" w:rsidRPr="000C480F" w:rsidRDefault="00860E29" w:rsidP="00897538">
      <w:pPr>
        <w:pStyle w:val="test"/>
      </w:pPr>
      <w:r w:rsidRPr="00621782">
        <w:t>What does redemption mean?</w:t>
      </w:r>
      <w:r>
        <w:t xml:space="preserve"> </w:t>
      </w:r>
    </w:p>
    <w:p w:rsidR="00860E29" w:rsidRPr="003F0B3C" w:rsidRDefault="00860E29" w:rsidP="00860E29">
      <w:pPr>
        <w:ind w:left="540"/>
        <w:rPr>
          <w:color w:val="FFFFFF"/>
        </w:rPr>
      </w:pPr>
      <w:r w:rsidRPr="003F0B3C">
        <w:rPr>
          <w:color w:val="FFFFFF"/>
          <w:u w:val="single"/>
        </w:rPr>
        <w:t xml:space="preserve"> </w:t>
      </w:r>
      <w:proofErr w:type="gramStart"/>
      <w:r w:rsidRPr="003F0B3C">
        <w:rPr>
          <w:color w:val="FFFFFF"/>
          <w:u w:val="single"/>
        </w:rPr>
        <w:t>complete</w:t>
      </w:r>
      <w:proofErr w:type="gramEnd"/>
      <w:r w:rsidRPr="003F0B3C">
        <w:rPr>
          <w:color w:val="FFFFFF"/>
          <w:u w:val="single"/>
        </w:rPr>
        <w:t xml:space="preserve"> deliverance by a price paid.</w:t>
      </w:r>
    </w:p>
    <w:p w:rsidR="00860E29" w:rsidRDefault="00860E29" w:rsidP="00860E29">
      <w:pPr>
        <w:rPr>
          <w:color w:val="000000" w:themeColor="text1"/>
        </w:rPr>
      </w:pPr>
    </w:p>
    <w:p w:rsidR="002800B9" w:rsidRDefault="002800B9" w:rsidP="002800B9">
      <w:pPr>
        <w:pStyle w:val="test"/>
        <w:numPr>
          <w:ilvl w:val="0"/>
          <w:numId w:val="0"/>
        </w:numPr>
        <w:ind w:left="360"/>
      </w:pPr>
    </w:p>
    <w:p w:rsidR="00860E29" w:rsidRDefault="00860E29" w:rsidP="00897538">
      <w:pPr>
        <w:pStyle w:val="test"/>
      </w:pPr>
      <w:r w:rsidRPr="00621782">
        <w:t>What is</w:t>
      </w:r>
      <w:r>
        <w:t xml:space="preserve"> </w:t>
      </w:r>
      <w:proofErr w:type="gramStart"/>
      <w:r>
        <w:t>a</w:t>
      </w:r>
      <w:r w:rsidRPr="00621782">
        <w:t xml:space="preserve"> propitiation</w:t>
      </w:r>
      <w:proofErr w:type="gramEnd"/>
      <w:r w:rsidRPr="00621782">
        <w:t>?</w:t>
      </w:r>
    </w:p>
    <w:p w:rsidR="00860E29" w:rsidRDefault="00860E29" w:rsidP="00860E29">
      <w:pPr>
        <w:ind w:left="540"/>
        <w:rPr>
          <w:color w:val="000000" w:themeColor="text1"/>
        </w:rPr>
      </w:pPr>
    </w:p>
    <w:p w:rsidR="002800B9" w:rsidRDefault="002800B9" w:rsidP="002800B9">
      <w:pPr>
        <w:pStyle w:val="test"/>
        <w:numPr>
          <w:ilvl w:val="0"/>
          <w:numId w:val="0"/>
        </w:numPr>
        <w:ind w:left="360"/>
      </w:pPr>
    </w:p>
    <w:p w:rsidR="002800B9" w:rsidRDefault="002800B9" w:rsidP="002800B9">
      <w:pPr>
        <w:pStyle w:val="ListParagraph"/>
      </w:pPr>
    </w:p>
    <w:p w:rsidR="00860E29" w:rsidRPr="00B2112F" w:rsidRDefault="00860E29" w:rsidP="00897538">
      <w:pPr>
        <w:pStyle w:val="test"/>
      </w:pPr>
      <w:r w:rsidRPr="00B2112F">
        <w:t>What does the N.T. describe Regeneration as?</w:t>
      </w:r>
    </w:p>
    <w:p w:rsidR="00860E29" w:rsidRPr="003F0B3C" w:rsidRDefault="00860E29" w:rsidP="00860E29">
      <w:pPr>
        <w:ind w:left="720"/>
        <w:rPr>
          <w:snapToGrid w:val="0"/>
          <w:color w:val="FFFFFF"/>
          <w:u w:val="single"/>
        </w:rPr>
      </w:pPr>
      <w:proofErr w:type="gramStart"/>
      <w:r w:rsidRPr="003F0B3C">
        <w:rPr>
          <w:snapToGrid w:val="0"/>
          <w:color w:val="FFFFFF"/>
          <w:u w:val="single"/>
        </w:rPr>
        <w:t>A birth, a cleansing, a quickening, a creation, a resurrection.</w:t>
      </w:r>
      <w:proofErr w:type="gramEnd"/>
    </w:p>
    <w:p w:rsidR="00860E29" w:rsidRDefault="00860E29" w:rsidP="00860E29">
      <w:pPr>
        <w:ind w:left="720"/>
        <w:rPr>
          <w:snapToGrid w:val="0"/>
        </w:rPr>
      </w:pPr>
    </w:p>
    <w:p w:rsidR="002800B9" w:rsidRDefault="002800B9" w:rsidP="002800B9">
      <w:pPr>
        <w:rPr>
          <w:snapToGrid w:val="0"/>
        </w:rPr>
      </w:pPr>
    </w:p>
    <w:p w:rsidR="002800B9" w:rsidRPr="002800B9" w:rsidRDefault="002800B9" w:rsidP="002800B9">
      <w:pPr>
        <w:rPr>
          <w:snapToGrid w:val="0"/>
        </w:rPr>
      </w:pPr>
      <w:r>
        <w:rPr>
          <w:snapToGrid w:val="0"/>
        </w:rPr>
        <w:t xml:space="preserve">BONUS: </w:t>
      </w:r>
      <w:r w:rsidRPr="00E963D8">
        <w:t>What are the three operations of faith?</w:t>
      </w:r>
    </w:p>
    <w:p w:rsidR="002800B9" w:rsidRPr="00E963D8" w:rsidRDefault="002800B9" w:rsidP="002800B9">
      <w:pPr>
        <w:numPr>
          <w:ilvl w:val="1"/>
          <w:numId w:val="27"/>
        </w:numPr>
        <w:ind w:left="1080"/>
        <w:rPr>
          <w:color w:val="000000" w:themeColor="text1"/>
          <w:u w:val="single"/>
        </w:rPr>
        <w:sectPr w:rsidR="002800B9" w:rsidRPr="00E963D8" w:rsidSect="00020E1D">
          <w:headerReference w:type="default" r:id="rId18"/>
          <w:footerReference w:type="default" r:id="rId19"/>
          <w:footerReference w:type="first" r:id="rId20"/>
          <w:type w:val="continuous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2800B9" w:rsidRPr="002800B9" w:rsidRDefault="002800B9" w:rsidP="002800B9">
      <w:pPr>
        <w:pStyle w:val="ListParagraph"/>
        <w:numPr>
          <w:ilvl w:val="1"/>
          <w:numId w:val="16"/>
        </w:numPr>
        <w:rPr>
          <w:color w:val="FFFFFF" w:themeColor="background1"/>
          <w:u w:val="single"/>
        </w:rPr>
      </w:pPr>
      <w:r w:rsidRPr="002800B9">
        <w:rPr>
          <w:color w:val="FFFFFF" w:themeColor="background1"/>
          <w:u w:val="single"/>
        </w:rPr>
        <w:lastRenderedPageBreak/>
        <w:t xml:space="preserve">Faith appropriates </w:t>
      </w:r>
    </w:p>
    <w:p w:rsidR="002800B9" w:rsidRPr="002800B9" w:rsidRDefault="002800B9" w:rsidP="002800B9">
      <w:pPr>
        <w:pStyle w:val="ListParagraph"/>
        <w:numPr>
          <w:ilvl w:val="1"/>
          <w:numId w:val="16"/>
        </w:numPr>
        <w:rPr>
          <w:color w:val="FFFFFF" w:themeColor="background1"/>
        </w:rPr>
      </w:pPr>
      <w:r w:rsidRPr="002800B9">
        <w:rPr>
          <w:color w:val="FFFFFF" w:themeColor="background1"/>
          <w:u w:val="single"/>
        </w:rPr>
        <w:t xml:space="preserve">Faith applies </w:t>
      </w:r>
    </w:p>
    <w:p w:rsidR="002800B9" w:rsidRPr="002800B9" w:rsidRDefault="002800B9" w:rsidP="002800B9">
      <w:pPr>
        <w:pStyle w:val="ListParagraph"/>
        <w:numPr>
          <w:ilvl w:val="1"/>
          <w:numId w:val="16"/>
        </w:numPr>
        <w:rPr>
          <w:snapToGrid w:val="0"/>
          <w:color w:val="FFFFFF" w:themeColor="background1"/>
        </w:rPr>
      </w:pPr>
      <w:r w:rsidRPr="002800B9">
        <w:rPr>
          <w:color w:val="FFFFFF" w:themeColor="background1"/>
          <w:u w:val="single"/>
        </w:rPr>
        <w:t>Faith activates</w:t>
      </w:r>
    </w:p>
    <w:sectPr w:rsidR="002800B9" w:rsidRPr="002800B9" w:rsidSect="00020E1D">
      <w:headerReference w:type="default" r:id="rId21"/>
      <w:footerReference w:type="default" r:id="rId22"/>
      <w:footerReference w:type="first" r:id="rId23"/>
      <w:type w:val="continuous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1DD" w:rsidRDefault="004D31DD">
      <w:r>
        <w:separator/>
      </w:r>
    </w:p>
    <w:p w:rsidR="004D31DD" w:rsidRDefault="004D31DD"/>
  </w:endnote>
  <w:endnote w:type="continuationSeparator" w:id="0">
    <w:p w:rsidR="004D31DD" w:rsidRDefault="004D31DD">
      <w:r>
        <w:continuationSeparator/>
      </w:r>
    </w:p>
    <w:p w:rsidR="004D31DD" w:rsidRDefault="004D31D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34" w:rsidRDefault="00397634">
    <w:pPr>
      <w:pStyle w:val="Footer"/>
      <w:jc w:val="center"/>
    </w:pPr>
    <w:fldSimple w:instr=" PAGE   \* MERGEFORMAT ">
      <w:r w:rsidR="00DA784F">
        <w:rPr>
          <w:noProof/>
        </w:rPr>
        <w:t>5</w:t>
      </w:r>
    </w:fldSimple>
  </w:p>
  <w:p w:rsidR="00397634" w:rsidRDefault="00397634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34" w:rsidRDefault="00397634" w:rsidP="0062543A">
    <w:pPr>
      <w:pStyle w:val="Footer"/>
      <w:tabs>
        <w:tab w:val="clear" w:pos="4320"/>
        <w:tab w:val="clear" w:pos="8640"/>
        <w:tab w:val="left" w:pos="3003"/>
      </w:tabs>
    </w:pP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34" w:rsidRDefault="00397634" w:rsidP="0062543A">
    <w:pPr>
      <w:pStyle w:val="Footer"/>
      <w:tabs>
        <w:tab w:val="clear" w:pos="4320"/>
        <w:tab w:val="clear" w:pos="8640"/>
        <w:tab w:val="left" w:pos="3003"/>
      </w:tabs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34" w:rsidRDefault="00397634">
    <w:pPr>
      <w:pStyle w:val="Footer"/>
      <w:jc w:val="center"/>
    </w:pPr>
    <w:fldSimple w:instr=" PAGE   \* MERGEFORMAT ">
      <w:r>
        <w:rPr>
          <w:noProof/>
        </w:rPr>
        <w:t>14</w:t>
      </w:r>
    </w:fldSimple>
  </w:p>
  <w:p w:rsidR="00397634" w:rsidRDefault="00397634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34" w:rsidRDefault="00397634" w:rsidP="0062543A">
    <w:pPr>
      <w:pStyle w:val="Footer"/>
      <w:tabs>
        <w:tab w:val="clear" w:pos="4320"/>
        <w:tab w:val="clear" w:pos="8640"/>
        <w:tab w:val="left" w:pos="3003"/>
      </w:tabs>
    </w:pPr>
    <w:r>
      <w:tab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34" w:rsidRDefault="00397634">
    <w:pPr>
      <w:pStyle w:val="Footer"/>
      <w:jc w:val="center"/>
    </w:pPr>
    <w:fldSimple w:instr=" PAGE   \* MERGEFORMAT ">
      <w:r>
        <w:rPr>
          <w:noProof/>
        </w:rPr>
        <w:t>15</w:t>
      </w:r>
    </w:fldSimple>
  </w:p>
  <w:p w:rsidR="00397634" w:rsidRDefault="00397634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34" w:rsidRDefault="00397634" w:rsidP="0062543A">
    <w:pPr>
      <w:pStyle w:val="Footer"/>
      <w:tabs>
        <w:tab w:val="clear" w:pos="4320"/>
        <w:tab w:val="clear" w:pos="8640"/>
        <w:tab w:val="left" w:pos="3003"/>
      </w:tabs>
    </w:pPr>
    <w:r>
      <w:tab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34" w:rsidRDefault="00397634">
    <w:pPr>
      <w:pStyle w:val="Footer"/>
      <w:jc w:val="center"/>
    </w:pPr>
    <w:fldSimple w:instr=" PAGE   \* MERGEFORMAT ">
      <w:r>
        <w:rPr>
          <w:noProof/>
        </w:rPr>
        <w:t>18</w:t>
      </w:r>
    </w:fldSimple>
  </w:p>
  <w:p w:rsidR="00397634" w:rsidRDefault="00397634">
    <w:pPr>
      <w:pStyle w:val="Footer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34" w:rsidRDefault="00397634" w:rsidP="0062543A">
    <w:pPr>
      <w:pStyle w:val="Footer"/>
      <w:tabs>
        <w:tab w:val="clear" w:pos="4320"/>
        <w:tab w:val="clear" w:pos="8640"/>
        <w:tab w:val="left" w:pos="3003"/>
      </w:tabs>
    </w:pPr>
    <w:r>
      <w:tab/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34" w:rsidRDefault="00397634">
    <w:pPr>
      <w:pStyle w:val="Footer"/>
      <w:jc w:val="center"/>
    </w:pPr>
    <w:fldSimple w:instr=" PAGE   \* MERGEFORMAT ">
      <w:r>
        <w:rPr>
          <w:noProof/>
        </w:rPr>
        <w:t>20</w:t>
      </w:r>
    </w:fldSimple>
  </w:p>
  <w:p w:rsidR="00397634" w:rsidRDefault="003976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1DD" w:rsidRDefault="004D31DD">
      <w:r>
        <w:separator/>
      </w:r>
    </w:p>
    <w:p w:rsidR="004D31DD" w:rsidRDefault="004D31DD"/>
  </w:footnote>
  <w:footnote w:type="continuationSeparator" w:id="0">
    <w:p w:rsidR="004D31DD" w:rsidRDefault="004D31DD">
      <w:r>
        <w:continuationSeparator/>
      </w:r>
    </w:p>
    <w:p w:rsidR="004D31DD" w:rsidRDefault="004D31D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34" w:rsidRPr="008B3233" w:rsidRDefault="00397634" w:rsidP="00F36236">
    <w:pPr>
      <w:pStyle w:val="Header"/>
      <w:jc w:val="center"/>
    </w:pPr>
    <w:r>
      <w:t>Deliverance Bible Institute</w:t>
    </w:r>
  </w:p>
  <w:p w:rsidR="00397634" w:rsidRPr="00FB59A4" w:rsidRDefault="00397634" w:rsidP="00F36236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DOCTRINE I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34" w:rsidRPr="008B3233" w:rsidRDefault="00397634" w:rsidP="00F36236">
    <w:pPr>
      <w:pStyle w:val="Header"/>
      <w:jc w:val="center"/>
    </w:pPr>
    <w:r>
      <w:t>Deliverance Bible Institute</w:t>
    </w:r>
  </w:p>
  <w:p w:rsidR="00397634" w:rsidRPr="00FB59A4" w:rsidRDefault="00397634" w:rsidP="00F36236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DOCTRINE 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34" w:rsidRPr="008B3233" w:rsidRDefault="00397634" w:rsidP="00F36236">
    <w:pPr>
      <w:pStyle w:val="Header"/>
      <w:jc w:val="center"/>
    </w:pPr>
    <w:r>
      <w:t>Deliverance Bible Institute</w:t>
    </w:r>
  </w:p>
  <w:p w:rsidR="00397634" w:rsidRPr="00FB59A4" w:rsidRDefault="00397634" w:rsidP="00F36236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DOCTRINE I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34" w:rsidRPr="008B3233" w:rsidRDefault="00397634" w:rsidP="00F36236">
    <w:pPr>
      <w:pStyle w:val="Header"/>
      <w:jc w:val="center"/>
    </w:pPr>
    <w:r>
      <w:t>Deliverance Bible Institute</w:t>
    </w:r>
  </w:p>
  <w:p w:rsidR="00397634" w:rsidRPr="00FB59A4" w:rsidRDefault="00397634" w:rsidP="00F36236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DOCTRINE I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634" w:rsidRPr="008B3233" w:rsidRDefault="00397634" w:rsidP="00F36236">
    <w:pPr>
      <w:pStyle w:val="Header"/>
      <w:jc w:val="center"/>
    </w:pPr>
    <w:r>
      <w:t>Deliverance Bible Institute</w:t>
    </w:r>
  </w:p>
  <w:p w:rsidR="00397634" w:rsidRPr="00FB59A4" w:rsidRDefault="00397634" w:rsidP="00F36236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DOCTRINE 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9652F"/>
    <w:multiLevelType w:val="hybridMultilevel"/>
    <w:tmpl w:val="60D4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32CFA"/>
    <w:multiLevelType w:val="hybridMultilevel"/>
    <w:tmpl w:val="83889756"/>
    <w:lvl w:ilvl="0" w:tplc="5AAE2D9A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F17344"/>
    <w:multiLevelType w:val="hybridMultilevel"/>
    <w:tmpl w:val="050E2EB0"/>
    <w:lvl w:ilvl="0" w:tplc="87C6526E">
      <w:start w:val="1"/>
      <w:numFmt w:val="decimal"/>
      <w:pStyle w:val="Style4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C2B8D"/>
    <w:multiLevelType w:val="hybridMultilevel"/>
    <w:tmpl w:val="E45AF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42347E"/>
    <w:multiLevelType w:val="singleLevel"/>
    <w:tmpl w:val="3C888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">
    <w:nsid w:val="242275E0"/>
    <w:multiLevelType w:val="singleLevel"/>
    <w:tmpl w:val="3C888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6">
    <w:nsid w:val="297E0E76"/>
    <w:multiLevelType w:val="hybridMultilevel"/>
    <w:tmpl w:val="B2DC3C66"/>
    <w:lvl w:ilvl="0" w:tplc="9D88DDA4">
      <w:start w:val="1"/>
      <w:numFmt w:val="upperRoman"/>
      <w:pStyle w:val="Style2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17749"/>
    <w:multiLevelType w:val="hybridMultilevel"/>
    <w:tmpl w:val="B574A876"/>
    <w:lvl w:ilvl="0" w:tplc="5A26F522">
      <w:start w:val="1"/>
      <w:numFmt w:val="lowerLetter"/>
      <w:pStyle w:val="Heading5"/>
      <w:lvlText w:val="%1."/>
      <w:lvlJc w:val="left"/>
      <w:pPr>
        <w:ind w:left="1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BD75661"/>
    <w:multiLevelType w:val="singleLevel"/>
    <w:tmpl w:val="3C888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9">
    <w:nsid w:val="421606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44F35366"/>
    <w:multiLevelType w:val="hybridMultilevel"/>
    <w:tmpl w:val="60146722"/>
    <w:lvl w:ilvl="0" w:tplc="C714C230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DF568EEC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E51668"/>
    <w:multiLevelType w:val="hybridMultilevel"/>
    <w:tmpl w:val="57BA0F62"/>
    <w:lvl w:ilvl="0" w:tplc="B852C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>
    <w:nsid w:val="46C47E80"/>
    <w:multiLevelType w:val="multilevel"/>
    <w:tmpl w:val="7444D9B6"/>
    <w:lvl w:ilvl="0">
      <w:start w:val="43"/>
      <w:numFmt w:val="decimal"/>
      <w:lvlText w:val="%1-"/>
      <w:lvlJc w:val="left"/>
      <w:pPr>
        <w:ind w:left="624" w:hanging="624"/>
      </w:pPr>
      <w:rPr>
        <w:rFonts w:hint="default"/>
      </w:rPr>
    </w:lvl>
    <w:lvl w:ilvl="1">
      <w:start w:val="4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72052DE"/>
    <w:multiLevelType w:val="multilevel"/>
    <w:tmpl w:val="6E2294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F20E6"/>
    <w:multiLevelType w:val="hybridMultilevel"/>
    <w:tmpl w:val="92DC6C9A"/>
    <w:lvl w:ilvl="0" w:tplc="A65E00EA">
      <w:start w:val="1"/>
      <w:numFmt w:val="decimal"/>
      <w:pStyle w:val="Heading6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3814EA4C">
      <w:start w:val="1"/>
      <w:numFmt w:val="lowerLetter"/>
      <w:pStyle w:val="Heading7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C714C230" w:tentative="1">
      <w:start w:val="1"/>
      <w:numFmt w:val="lowerRoman"/>
      <w:lvlText w:val="%3."/>
      <w:lvlJc w:val="right"/>
      <w:pPr>
        <w:ind w:left="2160" w:hanging="180"/>
      </w:pPr>
    </w:lvl>
    <w:lvl w:ilvl="3" w:tplc="C52A8410" w:tentative="1">
      <w:start w:val="1"/>
      <w:numFmt w:val="decimal"/>
      <w:lvlText w:val="%4."/>
      <w:lvlJc w:val="left"/>
      <w:pPr>
        <w:ind w:left="2880" w:hanging="360"/>
      </w:pPr>
    </w:lvl>
    <w:lvl w:ilvl="4" w:tplc="EF809D1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4026CF"/>
    <w:multiLevelType w:val="hybridMultilevel"/>
    <w:tmpl w:val="3CFE5FBA"/>
    <w:lvl w:ilvl="0" w:tplc="C714C230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1115F8"/>
    <w:multiLevelType w:val="hybridMultilevel"/>
    <w:tmpl w:val="1AB4E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AD6CB7"/>
    <w:multiLevelType w:val="hybridMultilevel"/>
    <w:tmpl w:val="E9D2DE1C"/>
    <w:lvl w:ilvl="0" w:tplc="B852CB0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B6DB3"/>
    <w:multiLevelType w:val="singleLevel"/>
    <w:tmpl w:val="30E04C6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</w:abstractNum>
  <w:abstractNum w:abstractNumId="20">
    <w:nsid w:val="5ECB6A42"/>
    <w:multiLevelType w:val="singleLevel"/>
    <w:tmpl w:val="E1E21CD0"/>
    <w:lvl w:ilvl="0">
      <w:start w:val="1"/>
      <w:numFmt w:val="decimal"/>
      <w:pStyle w:val="IIISub-subpoints"/>
      <w:lvlText w:val="%1."/>
      <w:lvlJc w:val="left"/>
      <w:pPr>
        <w:tabs>
          <w:tab w:val="num" w:pos="1512"/>
        </w:tabs>
        <w:ind w:left="1512" w:hanging="432"/>
      </w:pPr>
    </w:lvl>
  </w:abstractNum>
  <w:abstractNum w:abstractNumId="21">
    <w:nsid w:val="6378378F"/>
    <w:multiLevelType w:val="hybridMultilevel"/>
    <w:tmpl w:val="D4CA05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BE6090">
      <w:start w:val="1"/>
      <w:numFmt w:val="decimal"/>
      <w:pStyle w:val="test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4F1F9D"/>
    <w:multiLevelType w:val="hybridMultilevel"/>
    <w:tmpl w:val="E45AF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4C683E"/>
    <w:multiLevelType w:val="singleLevel"/>
    <w:tmpl w:val="3C888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6B490D17"/>
    <w:multiLevelType w:val="hybridMultilevel"/>
    <w:tmpl w:val="6C6AB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B35156"/>
    <w:multiLevelType w:val="hybridMultilevel"/>
    <w:tmpl w:val="3E2EEAA0"/>
    <w:lvl w:ilvl="0" w:tplc="37EEEC7E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E50C0B"/>
    <w:multiLevelType w:val="hybridMultilevel"/>
    <w:tmpl w:val="063C9CDA"/>
    <w:lvl w:ilvl="0" w:tplc="89DE9E1A">
      <w:start w:val="1"/>
      <w:numFmt w:val="decimal"/>
      <w:pStyle w:val="Style3"/>
      <w:lvlText w:val="%1."/>
      <w:lvlJc w:val="left"/>
      <w:pPr>
        <w:ind w:left="720" w:hanging="360"/>
      </w:pPr>
      <w:rPr>
        <w:rFonts w:hint="default"/>
      </w:rPr>
    </w:lvl>
    <w:lvl w:ilvl="1" w:tplc="E5B88ADA" w:tentative="1">
      <w:start w:val="1"/>
      <w:numFmt w:val="lowerLetter"/>
      <w:lvlText w:val="%2."/>
      <w:lvlJc w:val="left"/>
      <w:pPr>
        <w:ind w:left="1440" w:hanging="360"/>
      </w:pPr>
    </w:lvl>
    <w:lvl w:ilvl="2" w:tplc="5AD6472C" w:tentative="1">
      <w:start w:val="1"/>
      <w:numFmt w:val="lowerRoman"/>
      <w:lvlText w:val="%3."/>
      <w:lvlJc w:val="right"/>
      <w:pPr>
        <w:ind w:left="2160" w:hanging="180"/>
      </w:pPr>
    </w:lvl>
    <w:lvl w:ilvl="3" w:tplc="ED24230E" w:tentative="1">
      <w:start w:val="1"/>
      <w:numFmt w:val="decimal"/>
      <w:lvlText w:val="%4."/>
      <w:lvlJc w:val="left"/>
      <w:pPr>
        <w:ind w:left="2880" w:hanging="360"/>
      </w:pPr>
    </w:lvl>
    <w:lvl w:ilvl="4" w:tplc="4A146E70" w:tentative="1">
      <w:start w:val="1"/>
      <w:numFmt w:val="lowerLetter"/>
      <w:lvlText w:val="%5."/>
      <w:lvlJc w:val="left"/>
      <w:pPr>
        <w:ind w:left="3600" w:hanging="360"/>
      </w:pPr>
    </w:lvl>
    <w:lvl w:ilvl="5" w:tplc="550E4B62" w:tentative="1">
      <w:start w:val="1"/>
      <w:numFmt w:val="lowerRoman"/>
      <w:lvlText w:val="%6."/>
      <w:lvlJc w:val="right"/>
      <w:pPr>
        <w:ind w:left="4320" w:hanging="180"/>
      </w:pPr>
    </w:lvl>
    <w:lvl w:ilvl="6" w:tplc="4DE229BA" w:tentative="1">
      <w:start w:val="1"/>
      <w:numFmt w:val="decimal"/>
      <w:lvlText w:val="%7."/>
      <w:lvlJc w:val="left"/>
      <w:pPr>
        <w:ind w:left="5040" w:hanging="360"/>
      </w:pPr>
    </w:lvl>
    <w:lvl w:ilvl="7" w:tplc="0DD85CBC" w:tentative="1">
      <w:start w:val="1"/>
      <w:numFmt w:val="lowerLetter"/>
      <w:lvlText w:val="%8."/>
      <w:lvlJc w:val="left"/>
      <w:pPr>
        <w:ind w:left="5760" w:hanging="360"/>
      </w:pPr>
    </w:lvl>
    <w:lvl w:ilvl="8" w:tplc="EF52A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040A7"/>
    <w:multiLevelType w:val="multilevel"/>
    <w:tmpl w:val="3182AE62"/>
    <w:lvl w:ilvl="0">
      <w:start w:val="43"/>
      <w:numFmt w:val="decimal"/>
      <w:lvlText w:val="%1-"/>
      <w:lvlJc w:val="left"/>
      <w:pPr>
        <w:ind w:left="624" w:hanging="624"/>
      </w:pPr>
      <w:rPr>
        <w:rFonts w:hint="default"/>
      </w:rPr>
    </w:lvl>
    <w:lvl w:ilvl="1">
      <w:start w:val="46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7FE2513B"/>
    <w:multiLevelType w:val="hybridMultilevel"/>
    <w:tmpl w:val="5A38814E"/>
    <w:lvl w:ilvl="0" w:tplc="E3A01660">
      <w:start w:val="1"/>
      <w:numFmt w:val="decimal"/>
      <w:pStyle w:val="Heading4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26"/>
  </w:num>
  <w:num w:numId="4">
    <w:abstractNumId w:val="2"/>
  </w:num>
  <w:num w:numId="5">
    <w:abstractNumId w:val="12"/>
  </w:num>
  <w:num w:numId="6">
    <w:abstractNumId w:val="9"/>
  </w:num>
  <w:num w:numId="7">
    <w:abstractNumId w:val="19"/>
  </w:num>
  <w:num w:numId="8">
    <w:abstractNumId w:val="23"/>
  </w:num>
  <w:num w:numId="9">
    <w:abstractNumId w:val="8"/>
  </w:num>
  <w:num w:numId="10">
    <w:abstractNumId w:val="8"/>
    <w:lvlOverride w:ilvl="0">
      <w:startOverride w:val="1"/>
    </w:lvlOverride>
  </w:num>
  <w:num w:numId="11">
    <w:abstractNumId w:val="16"/>
  </w:num>
  <w:num w:numId="12">
    <w:abstractNumId w:val="5"/>
  </w:num>
  <w:num w:numId="13">
    <w:abstractNumId w:val="4"/>
  </w:num>
  <w:num w:numId="14">
    <w:abstractNumId w:val="22"/>
  </w:num>
  <w:num w:numId="15">
    <w:abstractNumId w:val="18"/>
  </w:num>
  <w:num w:numId="16">
    <w:abstractNumId w:val="10"/>
  </w:num>
  <w:num w:numId="17">
    <w:abstractNumId w:val="14"/>
  </w:num>
  <w:num w:numId="18">
    <w:abstractNumId w:val="3"/>
  </w:num>
  <w:num w:numId="19">
    <w:abstractNumId w:val="1"/>
  </w:num>
  <w:num w:numId="20">
    <w:abstractNumId w:val="25"/>
  </w:num>
  <w:num w:numId="21">
    <w:abstractNumId w:val="28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15"/>
  </w:num>
  <w:num w:numId="24">
    <w:abstractNumId w:val="11"/>
  </w:num>
  <w:num w:numId="25">
    <w:abstractNumId w:val="28"/>
    <w:lvlOverride w:ilvl="0">
      <w:startOverride w:val="1"/>
    </w:lvlOverride>
  </w:num>
  <w:num w:numId="26">
    <w:abstractNumId w:val="28"/>
  </w:num>
  <w:num w:numId="27">
    <w:abstractNumId w:val="21"/>
  </w:num>
  <w:num w:numId="28">
    <w:abstractNumId w:val="24"/>
  </w:num>
  <w:num w:numId="29">
    <w:abstractNumId w:val="0"/>
  </w:num>
  <w:num w:numId="30">
    <w:abstractNumId w:val="1"/>
  </w:num>
  <w:num w:numId="31">
    <w:abstractNumId w:val="25"/>
  </w:num>
  <w:num w:numId="32">
    <w:abstractNumId w:val="28"/>
    <w:lvlOverride w:ilvl="0">
      <w:startOverride w:val="1"/>
    </w:lvlOverride>
  </w:num>
  <w:num w:numId="33">
    <w:abstractNumId w:val="7"/>
    <w:lvlOverride w:ilvl="0">
      <w:startOverride w:val="1"/>
    </w:lvlOverride>
  </w:num>
  <w:num w:numId="34">
    <w:abstractNumId w:val="15"/>
  </w:num>
  <w:num w:numId="35">
    <w:abstractNumId w:val="15"/>
  </w:num>
  <w:num w:numId="36">
    <w:abstractNumId w:val="17"/>
  </w:num>
  <w:num w:numId="37">
    <w:abstractNumId w:val="27"/>
  </w:num>
  <w:num w:numId="38">
    <w:abstractNumId w:val="13"/>
  </w:num>
  <w:num w:numId="39">
    <w:abstractNumId w:val="21"/>
    <w:lvlOverride w:ilvl="0">
      <w:startOverride w:val="1"/>
    </w:lvlOverride>
  </w:num>
  <w:num w:numId="40">
    <w:abstractNumId w:val="21"/>
    <w:lvlOverride w:ilvl="0">
      <w:startOverride w:val="1"/>
    </w:lvlOverride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98306"/>
  </w:hdrShapeDefaults>
  <w:footnotePr>
    <w:footnote w:id="-1"/>
    <w:footnote w:id="0"/>
  </w:footnotePr>
  <w:endnotePr>
    <w:endnote w:id="-1"/>
    <w:endnote w:id="0"/>
  </w:endnotePr>
  <w:compat/>
  <w:docVars>
    <w:docVar w:name="dgnword-docGUID" w:val="{B409980D-2EB9-463B-B41C-E29341C639F5}"/>
    <w:docVar w:name="dgnword-eventsink" w:val="98440552"/>
  </w:docVars>
  <w:rsids>
    <w:rsidRoot w:val="006D274E"/>
    <w:rsid w:val="00000FCD"/>
    <w:rsid w:val="000023B5"/>
    <w:rsid w:val="00003B00"/>
    <w:rsid w:val="00007E71"/>
    <w:rsid w:val="000128E5"/>
    <w:rsid w:val="00012993"/>
    <w:rsid w:val="00012B16"/>
    <w:rsid w:val="00014E5C"/>
    <w:rsid w:val="00014F1C"/>
    <w:rsid w:val="00016A99"/>
    <w:rsid w:val="0001766C"/>
    <w:rsid w:val="00020E1D"/>
    <w:rsid w:val="0003226D"/>
    <w:rsid w:val="00033196"/>
    <w:rsid w:val="0003461D"/>
    <w:rsid w:val="000346D4"/>
    <w:rsid w:val="00034E55"/>
    <w:rsid w:val="00035F80"/>
    <w:rsid w:val="0004447D"/>
    <w:rsid w:val="00044B39"/>
    <w:rsid w:val="00046586"/>
    <w:rsid w:val="00055728"/>
    <w:rsid w:val="00056FCD"/>
    <w:rsid w:val="00060442"/>
    <w:rsid w:val="0006208C"/>
    <w:rsid w:val="0006520B"/>
    <w:rsid w:val="00066069"/>
    <w:rsid w:val="00076DA7"/>
    <w:rsid w:val="00080C89"/>
    <w:rsid w:val="000873E4"/>
    <w:rsid w:val="00087D19"/>
    <w:rsid w:val="00091CD9"/>
    <w:rsid w:val="00094BAF"/>
    <w:rsid w:val="00094C90"/>
    <w:rsid w:val="000A082E"/>
    <w:rsid w:val="000A0D30"/>
    <w:rsid w:val="000A1D1B"/>
    <w:rsid w:val="000A7249"/>
    <w:rsid w:val="000B6E5F"/>
    <w:rsid w:val="000C1A35"/>
    <w:rsid w:val="000C3FC7"/>
    <w:rsid w:val="000C480F"/>
    <w:rsid w:val="000C7411"/>
    <w:rsid w:val="000D3E0D"/>
    <w:rsid w:val="000D6B7D"/>
    <w:rsid w:val="000E0A4D"/>
    <w:rsid w:val="000E66A5"/>
    <w:rsid w:val="000F41D9"/>
    <w:rsid w:val="000F6E8F"/>
    <w:rsid w:val="001019CB"/>
    <w:rsid w:val="0010203D"/>
    <w:rsid w:val="00104361"/>
    <w:rsid w:val="00111F90"/>
    <w:rsid w:val="00112477"/>
    <w:rsid w:val="001125B9"/>
    <w:rsid w:val="00113D66"/>
    <w:rsid w:val="00114E62"/>
    <w:rsid w:val="00121700"/>
    <w:rsid w:val="00124CF2"/>
    <w:rsid w:val="0012592A"/>
    <w:rsid w:val="00126A21"/>
    <w:rsid w:val="001278C5"/>
    <w:rsid w:val="00127979"/>
    <w:rsid w:val="00127992"/>
    <w:rsid w:val="001304AE"/>
    <w:rsid w:val="00130ED9"/>
    <w:rsid w:val="00130F01"/>
    <w:rsid w:val="00131C69"/>
    <w:rsid w:val="00132A1F"/>
    <w:rsid w:val="00134911"/>
    <w:rsid w:val="001350A0"/>
    <w:rsid w:val="001354DD"/>
    <w:rsid w:val="00140629"/>
    <w:rsid w:val="00140A94"/>
    <w:rsid w:val="00143C80"/>
    <w:rsid w:val="00143CF3"/>
    <w:rsid w:val="00146325"/>
    <w:rsid w:val="0014788E"/>
    <w:rsid w:val="00175F2A"/>
    <w:rsid w:val="00180258"/>
    <w:rsid w:val="001805DA"/>
    <w:rsid w:val="00182B25"/>
    <w:rsid w:val="00184D83"/>
    <w:rsid w:val="001868D1"/>
    <w:rsid w:val="001913E7"/>
    <w:rsid w:val="00196E84"/>
    <w:rsid w:val="0019746D"/>
    <w:rsid w:val="001977E3"/>
    <w:rsid w:val="001A0E30"/>
    <w:rsid w:val="001A3041"/>
    <w:rsid w:val="001A5A36"/>
    <w:rsid w:val="001B1804"/>
    <w:rsid w:val="001B1C48"/>
    <w:rsid w:val="001B2B29"/>
    <w:rsid w:val="001B3B97"/>
    <w:rsid w:val="001B3DDA"/>
    <w:rsid w:val="001B56D0"/>
    <w:rsid w:val="001B57DA"/>
    <w:rsid w:val="001B5C63"/>
    <w:rsid w:val="001B5FA1"/>
    <w:rsid w:val="001B6B23"/>
    <w:rsid w:val="001B779D"/>
    <w:rsid w:val="001C1610"/>
    <w:rsid w:val="001D059B"/>
    <w:rsid w:val="001D0C7F"/>
    <w:rsid w:val="001D5632"/>
    <w:rsid w:val="001D6F1C"/>
    <w:rsid w:val="001E40A9"/>
    <w:rsid w:val="001F094D"/>
    <w:rsid w:val="001F3578"/>
    <w:rsid w:val="001F5192"/>
    <w:rsid w:val="001F5BC4"/>
    <w:rsid w:val="0020081B"/>
    <w:rsid w:val="002016C7"/>
    <w:rsid w:val="002023B3"/>
    <w:rsid w:val="0020432C"/>
    <w:rsid w:val="00204C2F"/>
    <w:rsid w:val="0020627B"/>
    <w:rsid w:val="00206C68"/>
    <w:rsid w:val="00207249"/>
    <w:rsid w:val="002103CB"/>
    <w:rsid w:val="00211A83"/>
    <w:rsid w:val="0022135E"/>
    <w:rsid w:val="00222959"/>
    <w:rsid w:val="00225BAD"/>
    <w:rsid w:val="002310B5"/>
    <w:rsid w:val="00234E12"/>
    <w:rsid w:val="00235D6C"/>
    <w:rsid w:val="0023744F"/>
    <w:rsid w:val="0023789D"/>
    <w:rsid w:val="00253E36"/>
    <w:rsid w:val="0025574B"/>
    <w:rsid w:val="00255871"/>
    <w:rsid w:val="00255A44"/>
    <w:rsid w:val="00264981"/>
    <w:rsid w:val="00266DA3"/>
    <w:rsid w:val="00271CE4"/>
    <w:rsid w:val="00274120"/>
    <w:rsid w:val="002751FE"/>
    <w:rsid w:val="0027797F"/>
    <w:rsid w:val="002800B9"/>
    <w:rsid w:val="002809D0"/>
    <w:rsid w:val="00282065"/>
    <w:rsid w:val="002932B6"/>
    <w:rsid w:val="002942A1"/>
    <w:rsid w:val="00297912"/>
    <w:rsid w:val="002A03B6"/>
    <w:rsid w:val="002A10FD"/>
    <w:rsid w:val="002A1F00"/>
    <w:rsid w:val="002A3494"/>
    <w:rsid w:val="002A7234"/>
    <w:rsid w:val="002B0328"/>
    <w:rsid w:val="002B4C5D"/>
    <w:rsid w:val="002B5690"/>
    <w:rsid w:val="002C0790"/>
    <w:rsid w:val="002C10D5"/>
    <w:rsid w:val="002C381E"/>
    <w:rsid w:val="002C429F"/>
    <w:rsid w:val="002C51FB"/>
    <w:rsid w:val="002C75E6"/>
    <w:rsid w:val="002D5967"/>
    <w:rsid w:val="002E0FEF"/>
    <w:rsid w:val="002E4729"/>
    <w:rsid w:val="002E4EDD"/>
    <w:rsid w:val="002E6BFA"/>
    <w:rsid w:val="002F0D63"/>
    <w:rsid w:val="002F2B04"/>
    <w:rsid w:val="002F4A50"/>
    <w:rsid w:val="0030786A"/>
    <w:rsid w:val="00315A64"/>
    <w:rsid w:val="0031644B"/>
    <w:rsid w:val="00322023"/>
    <w:rsid w:val="003246EC"/>
    <w:rsid w:val="00327618"/>
    <w:rsid w:val="00330B16"/>
    <w:rsid w:val="00334B7F"/>
    <w:rsid w:val="003350B8"/>
    <w:rsid w:val="00335583"/>
    <w:rsid w:val="00335B29"/>
    <w:rsid w:val="00340FF2"/>
    <w:rsid w:val="0034144D"/>
    <w:rsid w:val="003430A9"/>
    <w:rsid w:val="00350E2C"/>
    <w:rsid w:val="00362030"/>
    <w:rsid w:val="003667E0"/>
    <w:rsid w:val="00370090"/>
    <w:rsid w:val="003738B0"/>
    <w:rsid w:val="00375330"/>
    <w:rsid w:val="0037799A"/>
    <w:rsid w:val="0038357B"/>
    <w:rsid w:val="00384600"/>
    <w:rsid w:val="00392394"/>
    <w:rsid w:val="00395781"/>
    <w:rsid w:val="00397634"/>
    <w:rsid w:val="003A0616"/>
    <w:rsid w:val="003A5B75"/>
    <w:rsid w:val="003A782D"/>
    <w:rsid w:val="003B0890"/>
    <w:rsid w:val="003B1071"/>
    <w:rsid w:val="003B3780"/>
    <w:rsid w:val="003B4BF7"/>
    <w:rsid w:val="003B4CAA"/>
    <w:rsid w:val="003B7D61"/>
    <w:rsid w:val="003C3812"/>
    <w:rsid w:val="003C77B5"/>
    <w:rsid w:val="003D0B40"/>
    <w:rsid w:val="003D5F64"/>
    <w:rsid w:val="003E5D73"/>
    <w:rsid w:val="003E5EC2"/>
    <w:rsid w:val="003E6FC1"/>
    <w:rsid w:val="003F0B3C"/>
    <w:rsid w:val="003F2631"/>
    <w:rsid w:val="003F595B"/>
    <w:rsid w:val="003F77F0"/>
    <w:rsid w:val="00406AB6"/>
    <w:rsid w:val="00410FC9"/>
    <w:rsid w:val="00413121"/>
    <w:rsid w:val="00414EFF"/>
    <w:rsid w:val="00415870"/>
    <w:rsid w:val="0041614B"/>
    <w:rsid w:val="00416165"/>
    <w:rsid w:val="00416EEC"/>
    <w:rsid w:val="0041701F"/>
    <w:rsid w:val="0042213E"/>
    <w:rsid w:val="00425949"/>
    <w:rsid w:val="004324B3"/>
    <w:rsid w:val="004331E1"/>
    <w:rsid w:val="00433500"/>
    <w:rsid w:val="00433883"/>
    <w:rsid w:val="0043500C"/>
    <w:rsid w:val="00437104"/>
    <w:rsid w:val="0044215E"/>
    <w:rsid w:val="00442335"/>
    <w:rsid w:val="004446E4"/>
    <w:rsid w:val="00446E1B"/>
    <w:rsid w:val="00452F1C"/>
    <w:rsid w:val="00454C62"/>
    <w:rsid w:val="00454D5D"/>
    <w:rsid w:val="0045640E"/>
    <w:rsid w:val="00463686"/>
    <w:rsid w:val="00464110"/>
    <w:rsid w:val="0046567D"/>
    <w:rsid w:val="0046668D"/>
    <w:rsid w:val="00473FE1"/>
    <w:rsid w:val="00474988"/>
    <w:rsid w:val="0048414D"/>
    <w:rsid w:val="00484995"/>
    <w:rsid w:val="00487796"/>
    <w:rsid w:val="00493F43"/>
    <w:rsid w:val="0049477E"/>
    <w:rsid w:val="004956C7"/>
    <w:rsid w:val="004965F4"/>
    <w:rsid w:val="00497DA3"/>
    <w:rsid w:val="004A10B9"/>
    <w:rsid w:val="004A34EC"/>
    <w:rsid w:val="004A4B19"/>
    <w:rsid w:val="004A4C9E"/>
    <w:rsid w:val="004A7813"/>
    <w:rsid w:val="004B270E"/>
    <w:rsid w:val="004B75C1"/>
    <w:rsid w:val="004B7B25"/>
    <w:rsid w:val="004C4D79"/>
    <w:rsid w:val="004C58A4"/>
    <w:rsid w:val="004C627E"/>
    <w:rsid w:val="004C7470"/>
    <w:rsid w:val="004D0917"/>
    <w:rsid w:val="004D2420"/>
    <w:rsid w:val="004D31DD"/>
    <w:rsid w:val="004D421B"/>
    <w:rsid w:val="004E090F"/>
    <w:rsid w:val="004E4566"/>
    <w:rsid w:val="004E6EDE"/>
    <w:rsid w:val="004F08DF"/>
    <w:rsid w:val="004F23FF"/>
    <w:rsid w:val="004F3597"/>
    <w:rsid w:val="004F5C06"/>
    <w:rsid w:val="004F6C32"/>
    <w:rsid w:val="00500B72"/>
    <w:rsid w:val="00502F39"/>
    <w:rsid w:val="00511EA7"/>
    <w:rsid w:val="005130DC"/>
    <w:rsid w:val="00513AF5"/>
    <w:rsid w:val="00521A8C"/>
    <w:rsid w:val="005231EB"/>
    <w:rsid w:val="0052571D"/>
    <w:rsid w:val="00530E3F"/>
    <w:rsid w:val="00533578"/>
    <w:rsid w:val="0053725B"/>
    <w:rsid w:val="00537D8F"/>
    <w:rsid w:val="00540F6E"/>
    <w:rsid w:val="0054123C"/>
    <w:rsid w:val="005516E1"/>
    <w:rsid w:val="00551965"/>
    <w:rsid w:val="0055224B"/>
    <w:rsid w:val="005534FA"/>
    <w:rsid w:val="005556F2"/>
    <w:rsid w:val="005557EB"/>
    <w:rsid w:val="005568B4"/>
    <w:rsid w:val="00562764"/>
    <w:rsid w:val="00564D35"/>
    <w:rsid w:val="0056589A"/>
    <w:rsid w:val="00567864"/>
    <w:rsid w:val="00570C4E"/>
    <w:rsid w:val="005736A3"/>
    <w:rsid w:val="00573B26"/>
    <w:rsid w:val="00574F0C"/>
    <w:rsid w:val="005754C5"/>
    <w:rsid w:val="005811CC"/>
    <w:rsid w:val="00586B05"/>
    <w:rsid w:val="00591BA3"/>
    <w:rsid w:val="0059533D"/>
    <w:rsid w:val="005A09E1"/>
    <w:rsid w:val="005A0CD3"/>
    <w:rsid w:val="005A14EE"/>
    <w:rsid w:val="005A33D1"/>
    <w:rsid w:val="005A6FA4"/>
    <w:rsid w:val="005B5030"/>
    <w:rsid w:val="005B53F4"/>
    <w:rsid w:val="005C1342"/>
    <w:rsid w:val="005D0AC6"/>
    <w:rsid w:val="005D1F03"/>
    <w:rsid w:val="005D3464"/>
    <w:rsid w:val="005D3FDA"/>
    <w:rsid w:val="005D431F"/>
    <w:rsid w:val="005D54B6"/>
    <w:rsid w:val="005D7D62"/>
    <w:rsid w:val="005E0A7D"/>
    <w:rsid w:val="005E370B"/>
    <w:rsid w:val="005E49FC"/>
    <w:rsid w:val="005F629A"/>
    <w:rsid w:val="005F7FAF"/>
    <w:rsid w:val="00600CB7"/>
    <w:rsid w:val="00610826"/>
    <w:rsid w:val="006108AB"/>
    <w:rsid w:val="00610A90"/>
    <w:rsid w:val="00611CAF"/>
    <w:rsid w:val="00611FE8"/>
    <w:rsid w:val="006127F2"/>
    <w:rsid w:val="00616FFF"/>
    <w:rsid w:val="00621782"/>
    <w:rsid w:val="00624F34"/>
    <w:rsid w:val="0062543A"/>
    <w:rsid w:val="00631D3F"/>
    <w:rsid w:val="00632BE0"/>
    <w:rsid w:val="006343FC"/>
    <w:rsid w:val="00636924"/>
    <w:rsid w:val="00644AD8"/>
    <w:rsid w:val="00644DA5"/>
    <w:rsid w:val="00651764"/>
    <w:rsid w:val="00652BAD"/>
    <w:rsid w:val="00652EC1"/>
    <w:rsid w:val="006537ED"/>
    <w:rsid w:val="00655298"/>
    <w:rsid w:val="00660D0D"/>
    <w:rsid w:val="006615F0"/>
    <w:rsid w:val="00662258"/>
    <w:rsid w:val="00662FB8"/>
    <w:rsid w:val="006634FC"/>
    <w:rsid w:val="00664837"/>
    <w:rsid w:val="00667546"/>
    <w:rsid w:val="0067039E"/>
    <w:rsid w:val="006723E8"/>
    <w:rsid w:val="0067426A"/>
    <w:rsid w:val="00675E0F"/>
    <w:rsid w:val="00676968"/>
    <w:rsid w:val="00680073"/>
    <w:rsid w:val="00680B49"/>
    <w:rsid w:val="00691076"/>
    <w:rsid w:val="00691FAE"/>
    <w:rsid w:val="00693DB1"/>
    <w:rsid w:val="00694B8A"/>
    <w:rsid w:val="00694D4A"/>
    <w:rsid w:val="006951E2"/>
    <w:rsid w:val="006954ED"/>
    <w:rsid w:val="006A07B4"/>
    <w:rsid w:val="006A16DD"/>
    <w:rsid w:val="006A6474"/>
    <w:rsid w:val="006A704C"/>
    <w:rsid w:val="006A70BF"/>
    <w:rsid w:val="006B5BD8"/>
    <w:rsid w:val="006B744D"/>
    <w:rsid w:val="006C1687"/>
    <w:rsid w:val="006C2B85"/>
    <w:rsid w:val="006C7FED"/>
    <w:rsid w:val="006D0E4F"/>
    <w:rsid w:val="006D1A5E"/>
    <w:rsid w:val="006D274E"/>
    <w:rsid w:val="006D4320"/>
    <w:rsid w:val="006D4CEA"/>
    <w:rsid w:val="006D6321"/>
    <w:rsid w:val="006D643D"/>
    <w:rsid w:val="006E3F4C"/>
    <w:rsid w:val="006E5E6E"/>
    <w:rsid w:val="006F1B46"/>
    <w:rsid w:val="007040B6"/>
    <w:rsid w:val="0070790E"/>
    <w:rsid w:val="00716D48"/>
    <w:rsid w:val="00720EAE"/>
    <w:rsid w:val="00733070"/>
    <w:rsid w:val="00740733"/>
    <w:rsid w:val="007407E0"/>
    <w:rsid w:val="00743656"/>
    <w:rsid w:val="0074649D"/>
    <w:rsid w:val="00747A29"/>
    <w:rsid w:val="00747B73"/>
    <w:rsid w:val="00751039"/>
    <w:rsid w:val="00751467"/>
    <w:rsid w:val="0075169A"/>
    <w:rsid w:val="00751F43"/>
    <w:rsid w:val="00757876"/>
    <w:rsid w:val="00774992"/>
    <w:rsid w:val="007857C9"/>
    <w:rsid w:val="00794875"/>
    <w:rsid w:val="007A4635"/>
    <w:rsid w:val="007A5742"/>
    <w:rsid w:val="007B0640"/>
    <w:rsid w:val="007B1663"/>
    <w:rsid w:val="007C0E9D"/>
    <w:rsid w:val="007C2C55"/>
    <w:rsid w:val="007C653A"/>
    <w:rsid w:val="007D0B9F"/>
    <w:rsid w:val="007D2E90"/>
    <w:rsid w:val="007D3830"/>
    <w:rsid w:val="007D4C6E"/>
    <w:rsid w:val="007E10AB"/>
    <w:rsid w:val="007E640C"/>
    <w:rsid w:val="007F49A3"/>
    <w:rsid w:val="007F5ECA"/>
    <w:rsid w:val="0080263C"/>
    <w:rsid w:val="00802CF7"/>
    <w:rsid w:val="00807EBA"/>
    <w:rsid w:val="00812AC1"/>
    <w:rsid w:val="00814560"/>
    <w:rsid w:val="00821F03"/>
    <w:rsid w:val="00822022"/>
    <w:rsid w:val="008259CA"/>
    <w:rsid w:val="00832A73"/>
    <w:rsid w:val="00836070"/>
    <w:rsid w:val="008365A3"/>
    <w:rsid w:val="0084051C"/>
    <w:rsid w:val="008409BA"/>
    <w:rsid w:val="00842B81"/>
    <w:rsid w:val="00843003"/>
    <w:rsid w:val="0084424A"/>
    <w:rsid w:val="00852F51"/>
    <w:rsid w:val="00853554"/>
    <w:rsid w:val="00860E29"/>
    <w:rsid w:val="008638A2"/>
    <w:rsid w:val="0087048B"/>
    <w:rsid w:val="00874A3B"/>
    <w:rsid w:val="00877D0F"/>
    <w:rsid w:val="00880C1D"/>
    <w:rsid w:val="0088117E"/>
    <w:rsid w:val="00881EA9"/>
    <w:rsid w:val="00883287"/>
    <w:rsid w:val="00896B66"/>
    <w:rsid w:val="00897311"/>
    <w:rsid w:val="00897538"/>
    <w:rsid w:val="008A2A87"/>
    <w:rsid w:val="008B2766"/>
    <w:rsid w:val="008B33CB"/>
    <w:rsid w:val="008B4A02"/>
    <w:rsid w:val="008B6D73"/>
    <w:rsid w:val="008C008E"/>
    <w:rsid w:val="008C02F6"/>
    <w:rsid w:val="008C6BE7"/>
    <w:rsid w:val="008C70C6"/>
    <w:rsid w:val="008D269D"/>
    <w:rsid w:val="008D5457"/>
    <w:rsid w:val="008F0781"/>
    <w:rsid w:val="008F5649"/>
    <w:rsid w:val="008F588D"/>
    <w:rsid w:val="0090724D"/>
    <w:rsid w:val="009103B2"/>
    <w:rsid w:val="00912A83"/>
    <w:rsid w:val="0091372C"/>
    <w:rsid w:val="00913A10"/>
    <w:rsid w:val="009219BF"/>
    <w:rsid w:val="00924915"/>
    <w:rsid w:val="009273B4"/>
    <w:rsid w:val="00935CA6"/>
    <w:rsid w:val="00940A8F"/>
    <w:rsid w:val="00943339"/>
    <w:rsid w:val="0095033B"/>
    <w:rsid w:val="00953963"/>
    <w:rsid w:val="00954200"/>
    <w:rsid w:val="00955A80"/>
    <w:rsid w:val="009637B6"/>
    <w:rsid w:val="0096471B"/>
    <w:rsid w:val="00964DEB"/>
    <w:rsid w:val="00970A3A"/>
    <w:rsid w:val="00970B4E"/>
    <w:rsid w:val="00972BC0"/>
    <w:rsid w:val="00972C03"/>
    <w:rsid w:val="00975C20"/>
    <w:rsid w:val="00976D49"/>
    <w:rsid w:val="0098020B"/>
    <w:rsid w:val="009812DA"/>
    <w:rsid w:val="0098693A"/>
    <w:rsid w:val="00986AC3"/>
    <w:rsid w:val="0099742F"/>
    <w:rsid w:val="009A05F3"/>
    <w:rsid w:val="009A2987"/>
    <w:rsid w:val="009A72F4"/>
    <w:rsid w:val="009B193F"/>
    <w:rsid w:val="009B42C2"/>
    <w:rsid w:val="009B4DC7"/>
    <w:rsid w:val="009B6415"/>
    <w:rsid w:val="009B6FEC"/>
    <w:rsid w:val="009D505D"/>
    <w:rsid w:val="009D5891"/>
    <w:rsid w:val="009D6637"/>
    <w:rsid w:val="009D758C"/>
    <w:rsid w:val="009E043F"/>
    <w:rsid w:val="009E1143"/>
    <w:rsid w:val="009E2CEC"/>
    <w:rsid w:val="009E31F9"/>
    <w:rsid w:val="009E5562"/>
    <w:rsid w:val="009E6228"/>
    <w:rsid w:val="009E66E8"/>
    <w:rsid w:val="009E71EC"/>
    <w:rsid w:val="009F12EA"/>
    <w:rsid w:val="009F5D35"/>
    <w:rsid w:val="009F78A1"/>
    <w:rsid w:val="00A01B7E"/>
    <w:rsid w:val="00A041CB"/>
    <w:rsid w:val="00A23EC6"/>
    <w:rsid w:val="00A260B1"/>
    <w:rsid w:val="00A26AF2"/>
    <w:rsid w:val="00A27C6A"/>
    <w:rsid w:val="00A31FF0"/>
    <w:rsid w:val="00A32EDE"/>
    <w:rsid w:val="00A33832"/>
    <w:rsid w:val="00A37582"/>
    <w:rsid w:val="00A400AA"/>
    <w:rsid w:val="00A409F3"/>
    <w:rsid w:val="00A410FF"/>
    <w:rsid w:val="00A428F3"/>
    <w:rsid w:val="00A45E83"/>
    <w:rsid w:val="00A4691A"/>
    <w:rsid w:val="00A4697B"/>
    <w:rsid w:val="00A50663"/>
    <w:rsid w:val="00A535D0"/>
    <w:rsid w:val="00A53763"/>
    <w:rsid w:val="00A5488B"/>
    <w:rsid w:val="00A552F3"/>
    <w:rsid w:val="00A6227E"/>
    <w:rsid w:val="00A64621"/>
    <w:rsid w:val="00A64D7E"/>
    <w:rsid w:val="00A650FE"/>
    <w:rsid w:val="00A659EF"/>
    <w:rsid w:val="00A72D12"/>
    <w:rsid w:val="00A735DC"/>
    <w:rsid w:val="00A743FD"/>
    <w:rsid w:val="00A75890"/>
    <w:rsid w:val="00A778AE"/>
    <w:rsid w:val="00A82E0C"/>
    <w:rsid w:val="00A9040B"/>
    <w:rsid w:val="00A9659C"/>
    <w:rsid w:val="00AA0A22"/>
    <w:rsid w:val="00AA11D9"/>
    <w:rsid w:val="00AA34EC"/>
    <w:rsid w:val="00AA68D5"/>
    <w:rsid w:val="00AB78B1"/>
    <w:rsid w:val="00AC43AB"/>
    <w:rsid w:val="00AC7635"/>
    <w:rsid w:val="00AC7720"/>
    <w:rsid w:val="00AD1FFC"/>
    <w:rsid w:val="00AD3D37"/>
    <w:rsid w:val="00AD5671"/>
    <w:rsid w:val="00AE4EAE"/>
    <w:rsid w:val="00AF220C"/>
    <w:rsid w:val="00AF4C05"/>
    <w:rsid w:val="00AF58AC"/>
    <w:rsid w:val="00AF7130"/>
    <w:rsid w:val="00B01E2C"/>
    <w:rsid w:val="00B024BB"/>
    <w:rsid w:val="00B06236"/>
    <w:rsid w:val="00B074CB"/>
    <w:rsid w:val="00B2112F"/>
    <w:rsid w:val="00B310C1"/>
    <w:rsid w:val="00B3146D"/>
    <w:rsid w:val="00B402AE"/>
    <w:rsid w:val="00B407ED"/>
    <w:rsid w:val="00B40820"/>
    <w:rsid w:val="00B40B74"/>
    <w:rsid w:val="00B50F4B"/>
    <w:rsid w:val="00B51105"/>
    <w:rsid w:val="00B5418C"/>
    <w:rsid w:val="00B544DD"/>
    <w:rsid w:val="00B55C0D"/>
    <w:rsid w:val="00B575E2"/>
    <w:rsid w:val="00B603DA"/>
    <w:rsid w:val="00B616FE"/>
    <w:rsid w:val="00B63779"/>
    <w:rsid w:val="00B65456"/>
    <w:rsid w:val="00B7700F"/>
    <w:rsid w:val="00B77C3C"/>
    <w:rsid w:val="00B83B97"/>
    <w:rsid w:val="00B8495E"/>
    <w:rsid w:val="00B85651"/>
    <w:rsid w:val="00B86506"/>
    <w:rsid w:val="00B8688F"/>
    <w:rsid w:val="00B91264"/>
    <w:rsid w:val="00B931F8"/>
    <w:rsid w:val="00B95696"/>
    <w:rsid w:val="00B97F83"/>
    <w:rsid w:val="00BA3727"/>
    <w:rsid w:val="00BA5020"/>
    <w:rsid w:val="00BA6CB5"/>
    <w:rsid w:val="00BA74B8"/>
    <w:rsid w:val="00BA7D79"/>
    <w:rsid w:val="00BB1635"/>
    <w:rsid w:val="00BB37A8"/>
    <w:rsid w:val="00BB7191"/>
    <w:rsid w:val="00BB7CA5"/>
    <w:rsid w:val="00BC17C8"/>
    <w:rsid w:val="00BC25AF"/>
    <w:rsid w:val="00BC3C8E"/>
    <w:rsid w:val="00BC3F2A"/>
    <w:rsid w:val="00BC5EDD"/>
    <w:rsid w:val="00BC6709"/>
    <w:rsid w:val="00BD0CC2"/>
    <w:rsid w:val="00BD0D05"/>
    <w:rsid w:val="00BD299A"/>
    <w:rsid w:val="00BD7110"/>
    <w:rsid w:val="00BE312C"/>
    <w:rsid w:val="00BE434B"/>
    <w:rsid w:val="00BF57F9"/>
    <w:rsid w:val="00BF6EA2"/>
    <w:rsid w:val="00BF7851"/>
    <w:rsid w:val="00BF7B57"/>
    <w:rsid w:val="00C013FE"/>
    <w:rsid w:val="00C03D9C"/>
    <w:rsid w:val="00C06923"/>
    <w:rsid w:val="00C10960"/>
    <w:rsid w:val="00C129BF"/>
    <w:rsid w:val="00C1704D"/>
    <w:rsid w:val="00C20416"/>
    <w:rsid w:val="00C23371"/>
    <w:rsid w:val="00C23986"/>
    <w:rsid w:val="00C253DB"/>
    <w:rsid w:val="00C27F40"/>
    <w:rsid w:val="00C3014F"/>
    <w:rsid w:val="00C304D3"/>
    <w:rsid w:val="00C312EB"/>
    <w:rsid w:val="00C31DFF"/>
    <w:rsid w:val="00C326F8"/>
    <w:rsid w:val="00C32FBE"/>
    <w:rsid w:val="00C34B36"/>
    <w:rsid w:val="00C35099"/>
    <w:rsid w:val="00C3615C"/>
    <w:rsid w:val="00C45D6E"/>
    <w:rsid w:val="00C46079"/>
    <w:rsid w:val="00C46191"/>
    <w:rsid w:val="00C52F9C"/>
    <w:rsid w:val="00C57672"/>
    <w:rsid w:val="00C61172"/>
    <w:rsid w:val="00C6528C"/>
    <w:rsid w:val="00C655DA"/>
    <w:rsid w:val="00C81363"/>
    <w:rsid w:val="00C8773B"/>
    <w:rsid w:val="00C87DA9"/>
    <w:rsid w:val="00C90F25"/>
    <w:rsid w:val="00C910A6"/>
    <w:rsid w:val="00C92F3B"/>
    <w:rsid w:val="00C955E1"/>
    <w:rsid w:val="00C957B7"/>
    <w:rsid w:val="00C96792"/>
    <w:rsid w:val="00CA15CE"/>
    <w:rsid w:val="00CA386D"/>
    <w:rsid w:val="00CA7810"/>
    <w:rsid w:val="00CA7F4D"/>
    <w:rsid w:val="00CB1252"/>
    <w:rsid w:val="00CB4A15"/>
    <w:rsid w:val="00CC4EC8"/>
    <w:rsid w:val="00CC6CE3"/>
    <w:rsid w:val="00CD5569"/>
    <w:rsid w:val="00CD5ADE"/>
    <w:rsid w:val="00CD7A42"/>
    <w:rsid w:val="00CE2E39"/>
    <w:rsid w:val="00CE3984"/>
    <w:rsid w:val="00CF40E4"/>
    <w:rsid w:val="00CF6969"/>
    <w:rsid w:val="00CF6E99"/>
    <w:rsid w:val="00D0280B"/>
    <w:rsid w:val="00D03418"/>
    <w:rsid w:val="00D07927"/>
    <w:rsid w:val="00D110BA"/>
    <w:rsid w:val="00D12C63"/>
    <w:rsid w:val="00D14BD5"/>
    <w:rsid w:val="00D21B6B"/>
    <w:rsid w:val="00D21FD8"/>
    <w:rsid w:val="00D24A66"/>
    <w:rsid w:val="00D26B0C"/>
    <w:rsid w:val="00D3188C"/>
    <w:rsid w:val="00D33E1D"/>
    <w:rsid w:val="00D35D31"/>
    <w:rsid w:val="00D40BBE"/>
    <w:rsid w:val="00D42595"/>
    <w:rsid w:val="00D50DF6"/>
    <w:rsid w:val="00D56178"/>
    <w:rsid w:val="00D71E60"/>
    <w:rsid w:val="00D72E45"/>
    <w:rsid w:val="00D738EA"/>
    <w:rsid w:val="00D763D0"/>
    <w:rsid w:val="00D81ECF"/>
    <w:rsid w:val="00D84FC5"/>
    <w:rsid w:val="00D921F0"/>
    <w:rsid w:val="00D93EF8"/>
    <w:rsid w:val="00DA534A"/>
    <w:rsid w:val="00DA632C"/>
    <w:rsid w:val="00DA633B"/>
    <w:rsid w:val="00DA76C7"/>
    <w:rsid w:val="00DA784F"/>
    <w:rsid w:val="00DB0E5D"/>
    <w:rsid w:val="00DB24EB"/>
    <w:rsid w:val="00DB54A5"/>
    <w:rsid w:val="00DC1B37"/>
    <w:rsid w:val="00DC400A"/>
    <w:rsid w:val="00DC7221"/>
    <w:rsid w:val="00DD0A34"/>
    <w:rsid w:val="00DD21C6"/>
    <w:rsid w:val="00DD7FDA"/>
    <w:rsid w:val="00DE0BBB"/>
    <w:rsid w:val="00DE1405"/>
    <w:rsid w:val="00DE2B29"/>
    <w:rsid w:val="00DE6BB1"/>
    <w:rsid w:val="00DE7E4F"/>
    <w:rsid w:val="00DF081A"/>
    <w:rsid w:val="00DF672E"/>
    <w:rsid w:val="00DF7D8B"/>
    <w:rsid w:val="00E060B9"/>
    <w:rsid w:val="00E06494"/>
    <w:rsid w:val="00E10450"/>
    <w:rsid w:val="00E1180E"/>
    <w:rsid w:val="00E164A1"/>
    <w:rsid w:val="00E17B2C"/>
    <w:rsid w:val="00E22FB6"/>
    <w:rsid w:val="00E328F3"/>
    <w:rsid w:val="00E34075"/>
    <w:rsid w:val="00E358F2"/>
    <w:rsid w:val="00E37FBF"/>
    <w:rsid w:val="00E40366"/>
    <w:rsid w:val="00E41245"/>
    <w:rsid w:val="00E45750"/>
    <w:rsid w:val="00E50A9D"/>
    <w:rsid w:val="00E50B46"/>
    <w:rsid w:val="00E5131C"/>
    <w:rsid w:val="00E52CED"/>
    <w:rsid w:val="00E53ABA"/>
    <w:rsid w:val="00E5745F"/>
    <w:rsid w:val="00E60B17"/>
    <w:rsid w:val="00E62634"/>
    <w:rsid w:val="00E62C28"/>
    <w:rsid w:val="00E63C50"/>
    <w:rsid w:val="00E6677F"/>
    <w:rsid w:val="00E71251"/>
    <w:rsid w:val="00E71A7A"/>
    <w:rsid w:val="00E71AB1"/>
    <w:rsid w:val="00E73CA1"/>
    <w:rsid w:val="00E7490D"/>
    <w:rsid w:val="00E74923"/>
    <w:rsid w:val="00E82FE2"/>
    <w:rsid w:val="00E852D9"/>
    <w:rsid w:val="00E913AB"/>
    <w:rsid w:val="00E91C65"/>
    <w:rsid w:val="00E92CD2"/>
    <w:rsid w:val="00E963D8"/>
    <w:rsid w:val="00E96CCD"/>
    <w:rsid w:val="00EA1DD5"/>
    <w:rsid w:val="00EA3D58"/>
    <w:rsid w:val="00EB0894"/>
    <w:rsid w:val="00EB0DA2"/>
    <w:rsid w:val="00EB5690"/>
    <w:rsid w:val="00EB7F45"/>
    <w:rsid w:val="00EC3A96"/>
    <w:rsid w:val="00ED1593"/>
    <w:rsid w:val="00ED323C"/>
    <w:rsid w:val="00ED6999"/>
    <w:rsid w:val="00ED709D"/>
    <w:rsid w:val="00EE2661"/>
    <w:rsid w:val="00EE27EA"/>
    <w:rsid w:val="00EE5C25"/>
    <w:rsid w:val="00EE5E51"/>
    <w:rsid w:val="00EE5FA2"/>
    <w:rsid w:val="00EE660A"/>
    <w:rsid w:val="00EE7655"/>
    <w:rsid w:val="00EE7FFB"/>
    <w:rsid w:val="00EF08C6"/>
    <w:rsid w:val="00EF6FF6"/>
    <w:rsid w:val="00F0164F"/>
    <w:rsid w:val="00F06A4F"/>
    <w:rsid w:val="00F073EB"/>
    <w:rsid w:val="00F10CF4"/>
    <w:rsid w:val="00F10EB9"/>
    <w:rsid w:val="00F141D1"/>
    <w:rsid w:val="00F20F11"/>
    <w:rsid w:val="00F221A7"/>
    <w:rsid w:val="00F242AF"/>
    <w:rsid w:val="00F3196C"/>
    <w:rsid w:val="00F3536A"/>
    <w:rsid w:val="00F36236"/>
    <w:rsid w:val="00F3776C"/>
    <w:rsid w:val="00F41FFD"/>
    <w:rsid w:val="00F4244E"/>
    <w:rsid w:val="00F44596"/>
    <w:rsid w:val="00F45842"/>
    <w:rsid w:val="00F47E26"/>
    <w:rsid w:val="00F52D73"/>
    <w:rsid w:val="00F553E2"/>
    <w:rsid w:val="00F61693"/>
    <w:rsid w:val="00F6243F"/>
    <w:rsid w:val="00F634CE"/>
    <w:rsid w:val="00F64643"/>
    <w:rsid w:val="00F64979"/>
    <w:rsid w:val="00F67EE6"/>
    <w:rsid w:val="00F71052"/>
    <w:rsid w:val="00F76CC5"/>
    <w:rsid w:val="00F82AC6"/>
    <w:rsid w:val="00F839CC"/>
    <w:rsid w:val="00F83BD2"/>
    <w:rsid w:val="00F84397"/>
    <w:rsid w:val="00F870C2"/>
    <w:rsid w:val="00F92AC2"/>
    <w:rsid w:val="00F93D02"/>
    <w:rsid w:val="00F948B2"/>
    <w:rsid w:val="00F97D85"/>
    <w:rsid w:val="00FA0886"/>
    <w:rsid w:val="00FA0E51"/>
    <w:rsid w:val="00FA13D1"/>
    <w:rsid w:val="00FA47F3"/>
    <w:rsid w:val="00FA7085"/>
    <w:rsid w:val="00FA7131"/>
    <w:rsid w:val="00FB0395"/>
    <w:rsid w:val="00FB348F"/>
    <w:rsid w:val="00FB3B7F"/>
    <w:rsid w:val="00FB7BB9"/>
    <w:rsid w:val="00FC2B99"/>
    <w:rsid w:val="00FC53B3"/>
    <w:rsid w:val="00FC58DA"/>
    <w:rsid w:val="00FD2F45"/>
    <w:rsid w:val="00FD3A4F"/>
    <w:rsid w:val="00FE0B14"/>
    <w:rsid w:val="00FE18CA"/>
    <w:rsid w:val="00FE26A3"/>
    <w:rsid w:val="00FF1881"/>
    <w:rsid w:val="00FF2AB4"/>
    <w:rsid w:val="00FF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2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60E29"/>
    <w:pPr>
      <w:keepNext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860E29"/>
    <w:pPr>
      <w:keepNext/>
      <w:numPr>
        <w:numId w:val="30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860E29"/>
    <w:pPr>
      <w:numPr>
        <w:numId w:val="31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860E29"/>
    <w:pPr>
      <w:numPr>
        <w:numId w:val="32"/>
      </w:numPr>
      <w:outlineLvl w:val="3"/>
    </w:pPr>
  </w:style>
  <w:style w:type="paragraph" w:styleId="Heading5">
    <w:name w:val="heading 5"/>
    <w:basedOn w:val="Style1"/>
    <w:next w:val="Normal"/>
    <w:link w:val="Heading5Char"/>
    <w:qFormat/>
    <w:rsid w:val="00860E29"/>
    <w:pPr>
      <w:numPr>
        <w:numId w:val="33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860E29"/>
    <w:pPr>
      <w:numPr>
        <w:numId w:val="3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rsid w:val="00860E29"/>
    <w:pPr>
      <w:numPr>
        <w:ilvl w:val="1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860E29"/>
    <w:pPr>
      <w:keepNext/>
      <w:jc w:val="center"/>
      <w:outlineLvl w:val="7"/>
    </w:pPr>
    <w:rPr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860E29"/>
    <w:pPr>
      <w:keepNext/>
      <w:ind w:left="360"/>
      <w:jc w:val="center"/>
      <w:outlineLvl w:val="8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54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54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semiHidden/>
    <w:rsid w:val="005D54B6"/>
  </w:style>
  <w:style w:type="paragraph" w:styleId="Title">
    <w:name w:val="Title"/>
    <w:basedOn w:val="Normal"/>
    <w:link w:val="TitleChar"/>
    <w:qFormat/>
    <w:rsid w:val="00860E29"/>
    <w:pPr>
      <w:jc w:val="center"/>
    </w:pPr>
    <w:rPr>
      <w:sz w:val="36"/>
    </w:rPr>
  </w:style>
  <w:style w:type="paragraph" w:styleId="BodyText">
    <w:name w:val="Body Text"/>
    <w:basedOn w:val="Normal"/>
    <w:link w:val="BodyTextChar"/>
    <w:semiHidden/>
    <w:rsid w:val="005D54B6"/>
    <w:pPr>
      <w:jc w:val="both"/>
    </w:pPr>
    <w:rPr>
      <w:sz w:val="28"/>
    </w:rPr>
  </w:style>
  <w:style w:type="paragraph" w:styleId="BodyTextIndent">
    <w:name w:val="Body Text Indent"/>
    <w:basedOn w:val="Normal"/>
    <w:link w:val="BodyTextIndentChar"/>
    <w:uiPriority w:val="99"/>
    <w:semiHidden/>
    <w:rsid w:val="005D54B6"/>
    <w:pPr>
      <w:tabs>
        <w:tab w:val="left" w:pos="1060"/>
      </w:tabs>
      <w:ind w:left="180" w:hanging="180"/>
    </w:pPr>
  </w:style>
  <w:style w:type="paragraph" w:styleId="BodyText2">
    <w:name w:val="Body Text 2"/>
    <w:basedOn w:val="Normal"/>
    <w:link w:val="BodyText2Char"/>
    <w:uiPriority w:val="99"/>
    <w:semiHidden/>
    <w:rsid w:val="005D54B6"/>
    <w:rPr>
      <w:b/>
      <w:bCs/>
      <w:sz w:val="28"/>
    </w:rPr>
  </w:style>
  <w:style w:type="paragraph" w:styleId="BodyTextIndent2">
    <w:name w:val="Body Text Indent 2"/>
    <w:basedOn w:val="Normal"/>
    <w:link w:val="BodyTextIndent2Char"/>
    <w:uiPriority w:val="99"/>
    <w:semiHidden/>
    <w:rsid w:val="005D54B6"/>
    <w:pPr>
      <w:ind w:left="360" w:firstLine="360"/>
    </w:pPr>
  </w:style>
  <w:style w:type="paragraph" w:styleId="BodyTextIndent3">
    <w:name w:val="Body Text Indent 3"/>
    <w:basedOn w:val="Normal"/>
    <w:link w:val="BodyTextIndent3Char"/>
    <w:uiPriority w:val="99"/>
    <w:semiHidden/>
    <w:rsid w:val="005D54B6"/>
    <w:pPr>
      <w:ind w:left="360"/>
    </w:pPr>
  </w:style>
  <w:style w:type="paragraph" w:styleId="EndnoteText">
    <w:name w:val="endnote text"/>
    <w:basedOn w:val="Normal"/>
    <w:link w:val="EndnoteTextChar"/>
    <w:uiPriority w:val="99"/>
    <w:semiHidden/>
    <w:rsid w:val="005D54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5D54B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D54B6"/>
    <w:rPr>
      <w:sz w:val="20"/>
      <w:szCs w:val="20"/>
    </w:rPr>
  </w:style>
  <w:style w:type="table" w:styleId="TableGrid">
    <w:name w:val="Table Grid"/>
    <w:basedOn w:val="TableNormal"/>
    <w:uiPriority w:val="99"/>
    <w:rsid w:val="00F319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3710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60E29"/>
    <w:pPr>
      <w:ind w:left="720"/>
    </w:pPr>
  </w:style>
  <w:style w:type="character" w:styleId="Hyperlink">
    <w:name w:val="Hyperlink"/>
    <w:basedOn w:val="DefaultParagraphFont"/>
    <w:uiPriority w:val="99"/>
    <w:unhideWhenUsed/>
    <w:rsid w:val="00114E62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60E2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60E29"/>
    <w:rPr>
      <w:rFonts w:ascii="Calibri" w:hAnsi="Calibri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429F"/>
    <w:rPr>
      <w:rFonts w:ascii="Arial" w:hAnsi="Arial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B6E5F"/>
    <w:pPr>
      <w:tabs>
        <w:tab w:val="left" w:pos="1080"/>
        <w:tab w:val="right" w:leader="dot" w:pos="8630"/>
      </w:tabs>
      <w:ind w:left="480"/>
    </w:pPr>
    <w:rPr>
      <w:rFonts w:ascii="Arial" w:hAnsi="Arial"/>
      <w:szCs w:val="20"/>
    </w:rPr>
  </w:style>
  <w:style w:type="paragraph" w:customStyle="1" w:styleId="IISub-subpoints">
    <w:name w:val="II Sub-subpoints"/>
    <w:basedOn w:val="Heading3"/>
    <w:uiPriority w:val="99"/>
    <w:rsid w:val="004331E1"/>
    <w:rPr>
      <w:rFonts w:ascii="Arial" w:hAnsi="Arial"/>
      <w:szCs w:val="20"/>
    </w:rPr>
  </w:style>
  <w:style w:type="paragraph" w:styleId="TOC3">
    <w:name w:val="toc 3"/>
    <w:basedOn w:val="Normal"/>
    <w:next w:val="Normal"/>
    <w:autoRedefine/>
    <w:uiPriority w:val="99"/>
    <w:unhideWhenUsed/>
    <w:rsid w:val="004331E1"/>
    <w:pPr>
      <w:ind w:left="480"/>
    </w:pPr>
  </w:style>
  <w:style w:type="paragraph" w:customStyle="1" w:styleId="IIISub-subpoints">
    <w:name w:val="III Sub-subpoints"/>
    <w:basedOn w:val="Normal"/>
    <w:uiPriority w:val="99"/>
    <w:rsid w:val="000E0A4D"/>
    <w:pPr>
      <w:keepNext/>
      <w:numPr>
        <w:numId w:val="1"/>
      </w:numPr>
      <w:tabs>
        <w:tab w:val="left" w:pos="1440"/>
        <w:tab w:val="left" w:pos="1800"/>
      </w:tabs>
    </w:pPr>
    <w:rPr>
      <w:rFonts w:ascii="Arial" w:hAnsi="Arial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E29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60E29"/>
    <w:rPr>
      <w:rFonts w:ascii="Cambria" w:hAnsi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60E29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860E29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860E2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60E29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0E29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60E29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60E2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60E29"/>
    <w:rPr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860E29"/>
    <w:rPr>
      <w:sz w:val="36"/>
      <w:szCs w:val="24"/>
    </w:rPr>
  </w:style>
  <w:style w:type="character" w:customStyle="1" w:styleId="sensecontent">
    <w:name w:val="sense_content"/>
    <w:basedOn w:val="DefaultParagraphFont"/>
    <w:rsid w:val="00631D3F"/>
  </w:style>
  <w:style w:type="character" w:customStyle="1" w:styleId="senselabel">
    <w:name w:val="sense_label"/>
    <w:basedOn w:val="DefaultParagraphFont"/>
    <w:rsid w:val="00631D3F"/>
  </w:style>
  <w:style w:type="character" w:styleId="Strong">
    <w:name w:val="Strong"/>
    <w:basedOn w:val="DefaultParagraphFont"/>
    <w:uiPriority w:val="22"/>
    <w:qFormat/>
    <w:rsid w:val="00860E29"/>
    <w:rPr>
      <w:b/>
      <w:bCs/>
    </w:rPr>
  </w:style>
  <w:style w:type="paragraph" w:customStyle="1" w:styleId="D0E609831FED48EB94937DD10D23D6A9">
    <w:name w:val="D0E609831FED48EB94937DD10D23D6A9"/>
    <w:rsid w:val="00FB348F"/>
    <w:pPr>
      <w:spacing w:after="200" w:line="276" w:lineRule="auto"/>
    </w:pPr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CE3984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398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398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DB54A5"/>
    <w:pPr>
      <w:ind w:left="2520" w:hanging="360"/>
    </w:pPr>
  </w:style>
  <w:style w:type="paragraph" w:customStyle="1" w:styleId="Style2">
    <w:name w:val="Style2"/>
    <w:basedOn w:val="Normal"/>
    <w:link w:val="Style2Char"/>
    <w:rsid w:val="00E96CCD"/>
    <w:pPr>
      <w:numPr>
        <w:numId w:val="2"/>
      </w:numPr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DB54A5"/>
    <w:rPr>
      <w:sz w:val="24"/>
      <w:szCs w:val="24"/>
    </w:rPr>
  </w:style>
  <w:style w:type="paragraph" w:customStyle="1" w:styleId="Style3">
    <w:name w:val="Style3"/>
    <w:basedOn w:val="Normal"/>
    <w:link w:val="Style3Char"/>
    <w:rsid w:val="00BF7B57"/>
    <w:pPr>
      <w:numPr>
        <w:numId w:val="3"/>
      </w:numPr>
      <w:ind w:left="1080"/>
    </w:pPr>
  </w:style>
  <w:style w:type="character" w:customStyle="1" w:styleId="Style2Char">
    <w:name w:val="Style2 Char"/>
    <w:basedOn w:val="DefaultParagraphFont"/>
    <w:link w:val="Style2"/>
    <w:rsid w:val="00E96CCD"/>
    <w:rPr>
      <w:sz w:val="28"/>
      <w:szCs w:val="28"/>
    </w:rPr>
  </w:style>
  <w:style w:type="paragraph" w:customStyle="1" w:styleId="Style4">
    <w:name w:val="Style4"/>
    <w:basedOn w:val="Normal"/>
    <w:link w:val="Style4Char"/>
    <w:rsid w:val="00BF7B57"/>
    <w:pPr>
      <w:numPr>
        <w:numId w:val="4"/>
      </w:numPr>
      <w:ind w:left="2160"/>
    </w:pPr>
  </w:style>
  <w:style w:type="character" w:customStyle="1" w:styleId="Style3Char">
    <w:name w:val="Style3 Char"/>
    <w:basedOn w:val="DefaultParagraphFont"/>
    <w:link w:val="Style3"/>
    <w:rsid w:val="00BF7B57"/>
    <w:rPr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BF7B5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662FB8"/>
    <w:rPr>
      <w:vertAlign w:val="superscript"/>
    </w:rPr>
  </w:style>
  <w:style w:type="paragraph" w:customStyle="1" w:styleId="Style0">
    <w:name w:val="Style0"/>
    <w:basedOn w:val="Heading2"/>
    <w:link w:val="Style0Char"/>
    <w:qFormat/>
    <w:rsid w:val="00860E29"/>
    <w:pPr>
      <w:numPr>
        <w:numId w:val="0"/>
      </w:numPr>
      <w:ind w:left="360"/>
      <w:jc w:val="center"/>
    </w:pPr>
  </w:style>
  <w:style w:type="paragraph" w:customStyle="1" w:styleId="Heading2b">
    <w:name w:val="Heading 2b"/>
    <w:basedOn w:val="Heading2"/>
    <w:link w:val="Heading2bChar"/>
    <w:rsid w:val="0006208C"/>
  </w:style>
  <w:style w:type="character" w:customStyle="1" w:styleId="Style0Char">
    <w:name w:val="Style0 Char"/>
    <w:basedOn w:val="Heading2Char"/>
    <w:link w:val="Style0"/>
    <w:rsid w:val="00860E29"/>
  </w:style>
  <w:style w:type="character" w:customStyle="1" w:styleId="Heading2bChar">
    <w:name w:val="Heading 2b Char"/>
    <w:basedOn w:val="Heading2Char"/>
    <w:link w:val="Heading2b"/>
    <w:rsid w:val="0006208C"/>
  </w:style>
  <w:style w:type="character" w:customStyle="1" w:styleId="HeaderChar">
    <w:name w:val="Header Char"/>
    <w:basedOn w:val="DefaultParagraphFont"/>
    <w:link w:val="Header"/>
    <w:rsid w:val="00935CA6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35CA6"/>
    <w:rPr>
      <w:sz w:val="36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35CA6"/>
    <w:rPr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35CA6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35CA6"/>
    <w:rPr>
      <w:b/>
      <w:bCs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35CA6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35CA6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5CA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5CA6"/>
  </w:style>
  <w:style w:type="character" w:customStyle="1" w:styleId="apple-style-span">
    <w:name w:val="apple-style-span"/>
    <w:basedOn w:val="DefaultParagraphFont"/>
    <w:uiPriority w:val="99"/>
    <w:rsid w:val="00935CA6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35CA6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807EBA"/>
    <w:pPr>
      <w:spacing w:before="100" w:beforeAutospacing="1" w:after="100" w:afterAutospacing="1"/>
    </w:pPr>
  </w:style>
  <w:style w:type="numbering" w:customStyle="1" w:styleId="WayShouldBe">
    <w:name w:val="WayShouldBe"/>
    <w:rsid w:val="00204C2F"/>
    <w:pPr>
      <w:numPr>
        <w:numId w:val="5"/>
      </w:numPr>
    </w:pPr>
  </w:style>
  <w:style w:type="paragraph" w:customStyle="1" w:styleId="test">
    <w:name w:val="test"/>
    <w:basedOn w:val="ListParagraph"/>
    <w:link w:val="testChar"/>
    <w:qFormat/>
    <w:rsid w:val="00860E29"/>
    <w:pPr>
      <w:numPr>
        <w:ilvl w:val="1"/>
        <w:numId w:val="27"/>
      </w:numPr>
      <w:tabs>
        <w:tab w:val="clear" w:pos="1440"/>
        <w:tab w:val="left" w:pos="360"/>
      </w:tabs>
      <w:ind w:left="360"/>
    </w:pPr>
    <w:rPr>
      <w:snapToGrid w:val="0"/>
      <w:color w:val="000000" w:themeColor="tex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0E29"/>
    <w:rPr>
      <w:sz w:val="24"/>
      <w:szCs w:val="24"/>
    </w:rPr>
  </w:style>
  <w:style w:type="character" w:customStyle="1" w:styleId="testChar">
    <w:name w:val="test Char"/>
    <w:basedOn w:val="ListParagraphChar"/>
    <w:link w:val="test"/>
    <w:rsid w:val="00860E29"/>
    <w:rPr>
      <w:snapToGrid w:val="0"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6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9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\AppData\Roaming\Microsoft\Templates\workbook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4124-180B-418D-B890-5135918C9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workbook_template</Template>
  <TotalTime>771</TotalTime>
  <Pages>20</Pages>
  <Words>3778</Words>
  <Characters>21538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Genesis</vt:lpstr>
    </vt:vector>
  </TitlesOfParts>
  <Company/>
  <LinksUpToDate>false</LinksUpToDate>
  <CharactersWithSpaces>25266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</dc:title>
  <dc:creator>Stephen Reynolds, Jr.</dc:creator>
  <cp:lastModifiedBy>Stephen</cp:lastModifiedBy>
  <cp:revision>41</cp:revision>
  <cp:lastPrinted>2010-12-01T15:41:00Z</cp:lastPrinted>
  <dcterms:created xsi:type="dcterms:W3CDTF">2009-10-18T03:37:00Z</dcterms:created>
  <dcterms:modified xsi:type="dcterms:W3CDTF">2010-12-01T18:10:00Z</dcterms:modified>
</cp:coreProperties>
</file>