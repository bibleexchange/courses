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975BB3" w:rsidP="00BE1617">
            <w:pPr>
              <w:pStyle w:val="NoSpacing"/>
              <w:ind w:left="720"/>
              <w:rPr>
                <w:b/>
                <w:bCs/>
                <w:caps/>
                <w:sz w:val="72"/>
                <w:szCs w:val="72"/>
              </w:rPr>
            </w:pPr>
            <w:r>
              <w:rPr>
                <w:b/>
                <w:bCs/>
                <w:caps/>
                <w:sz w:val="72"/>
                <w:szCs w:val="72"/>
              </w:rPr>
              <w:t>Acts</w:t>
            </w:r>
          </w:p>
        </w:tc>
      </w:tr>
      <w:tr w:rsidR="00044B39" w:rsidTr="00044B39">
        <w:trPr>
          <w:trHeight w:val="533"/>
        </w:trPr>
        <w:tc>
          <w:tcPr>
            <w:tcW w:w="0" w:type="auto"/>
          </w:tcPr>
          <w:p w:rsidR="00044B39" w:rsidRDefault="00975BB3" w:rsidP="00BE1617">
            <w:pPr>
              <w:pStyle w:val="NoSpacing"/>
              <w:ind w:left="720"/>
              <w:rPr>
                <w:color w:val="7F7F7F" w:themeColor="background1" w:themeShade="7F"/>
              </w:rPr>
            </w:pPr>
            <w:r>
              <w:rPr>
                <w:rFonts w:ascii="Cambria" w:hAnsi="Cambria"/>
                <w:sz w:val="44"/>
                <w:szCs w:val="44"/>
              </w:rPr>
              <w:t>The Acts of the Holy Ghost</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7B0CB1">
        <w:rPr>
          <w:noProof/>
          <w:sz w:val="48"/>
          <w:szCs w:val="48"/>
          <w:u w:val="single"/>
        </w:rPr>
        <w:pict>
          <v:rect id="_x0000_s1588" style="position:absolute;left:0;text-align:left;margin-left:249.45pt;margin-top:487.05pt;width:229.3pt;height:75.3pt;z-index:251658240;mso-position-horizontal-relative:text;mso-position-vertical-relative:text" strokecolor="white">
            <v:textbox style="mso-next-textbox:#_x0000_s1588">
              <w:txbxContent>
                <w:p w:rsidR="00192F1F" w:rsidRPr="00454C62" w:rsidRDefault="00192F1F" w:rsidP="00ED1593">
                  <w:pPr>
                    <w:pStyle w:val="NoSpacing"/>
                    <w:rPr>
                      <w:b/>
                      <w:sz w:val="28"/>
                      <w:szCs w:val="28"/>
                    </w:rPr>
                  </w:pPr>
                  <w:r w:rsidRPr="00454C62">
                    <w:rPr>
                      <w:b/>
                      <w:sz w:val="28"/>
                      <w:szCs w:val="28"/>
                    </w:rPr>
                    <w:t>DELIVERANCE BIBLE INSTITUTE</w:t>
                  </w:r>
                </w:p>
                <w:p w:rsidR="00192F1F" w:rsidRDefault="00192F1F"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DF5BD2" w:rsidP="001B3DDA">
            <w:pPr>
              <w:pStyle w:val="NoSpacing"/>
              <w:jc w:val="center"/>
              <w:rPr>
                <w:rFonts w:ascii="Cambria" w:hAnsi="Cambria"/>
                <w:sz w:val="80"/>
                <w:szCs w:val="80"/>
              </w:rPr>
            </w:pPr>
            <w:r>
              <w:rPr>
                <w:rFonts w:ascii="Cambria" w:hAnsi="Cambria"/>
                <w:sz w:val="80"/>
                <w:szCs w:val="80"/>
              </w:rPr>
              <w:t>Acts</w:t>
            </w:r>
          </w:p>
        </w:tc>
      </w:tr>
      <w:tr w:rsidR="004331E1" w:rsidTr="0037799A">
        <w:trPr>
          <w:trHeight w:val="720"/>
          <w:jc w:val="center"/>
        </w:trPr>
        <w:tc>
          <w:tcPr>
            <w:tcW w:w="5000" w:type="pct"/>
            <w:tcBorders>
              <w:top w:val="single" w:sz="4" w:space="0" w:color="4F81BD"/>
            </w:tcBorders>
            <w:vAlign w:val="center"/>
          </w:tcPr>
          <w:p w:rsidR="004331E1" w:rsidRDefault="00DF5BD2" w:rsidP="00600CB7">
            <w:pPr>
              <w:pStyle w:val="NoSpacing"/>
              <w:jc w:val="center"/>
              <w:rPr>
                <w:rFonts w:ascii="Cambria" w:hAnsi="Cambria"/>
                <w:sz w:val="44"/>
                <w:szCs w:val="44"/>
              </w:rPr>
            </w:pPr>
            <w:r>
              <w:rPr>
                <w:rFonts w:ascii="Cambria" w:hAnsi="Cambria"/>
                <w:sz w:val="44"/>
                <w:szCs w:val="44"/>
              </w:rPr>
              <w:t>The Acts of the Holy Ghost</w:t>
            </w:r>
          </w:p>
        </w:tc>
      </w:tr>
      <w:tr w:rsidR="004331E1" w:rsidTr="0037799A">
        <w:trPr>
          <w:trHeight w:val="360"/>
          <w:jc w:val="center"/>
        </w:trPr>
        <w:tc>
          <w:tcPr>
            <w:tcW w:w="5000" w:type="pct"/>
            <w:vAlign w:val="center"/>
          </w:tcPr>
          <w:p w:rsidR="00F64979" w:rsidRDefault="00F64979" w:rsidP="0037799A">
            <w:pPr>
              <w:pStyle w:val="NoSpacing"/>
              <w:jc w:val="center"/>
              <w:rPr>
                <w:b/>
                <w:bCs/>
              </w:rPr>
            </w:pPr>
          </w:p>
          <w:p w:rsidR="00F64979" w:rsidRPr="00403B2A" w:rsidRDefault="00F64979" w:rsidP="0037799A">
            <w:pPr>
              <w:pStyle w:val="NoSpacing"/>
              <w:jc w:val="center"/>
              <w:rPr>
                <w:b/>
                <w:bCs/>
              </w:rPr>
            </w:pPr>
          </w:p>
        </w:tc>
      </w:tr>
    </w:tbl>
    <w:p w:rsidR="00BF5BE8" w:rsidRDefault="007B0CB1">
      <w:pPr>
        <w:pStyle w:val="TOC1"/>
        <w:rPr>
          <w:rFonts w:asciiTheme="minorHAnsi" w:eastAsiaTheme="minorEastAsia" w:hAnsiTheme="minorHAnsi" w:cstheme="minorBidi"/>
          <w:noProof/>
          <w:sz w:val="22"/>
          <w:szCs w:val="22"/>
        </w:rPr>
      </w:pPr>
      <w:r w:rsidRPr="007B0CB1">
        <w:fldChar w:fldCharType="begin"/>
      </w:r>
      <w:r w:rsidR="002C429F">
        <w:instrText xml:space="preserve"> TOC \o "1-2" \h \z \u </w:instrText>
      </w:r>
      <w:r w:rsidRPr="007B0CB1">
        <w:fldChar w:fldCharType="separate"/>
      </w:r>
      <w:hyperlink w:anchor="_Toc306970537" w:history="1">
        <w:r w:rsidR="00BF5BE8" w:rsidRPr="00C650E1">
          <w:rPr>
            <w:rStyle w:val="Hyperlink"/>
            <w:noProof/>
          </w:rPr>
          <w:t>Introduction</w:t>
        </w:r>
        <w:r w:rsidR="00BF5BE8">
          <w:rPr>
            <w:noProof/>
            <w:webHidden/>
          </w:rPr>
          <w:tab/>
        </w:r>
        <w:r>
          <w:rPr>
            <w:noProof/>
            <w:webHidden/>
          </w:rPr>
          <w:fldChar w:fldCharType="begin"/>
        </w:r>
        <w:r w:rsidR="00BF5BE8">
          <w:rPr>
            <w:noProof/>
            <w:webHidden/>
          </w:rPr>
          <w:instrText xml:space="preserve"> PAGEREF _Toc306970537 \h </w:instrText>
        </w:r>
        <w:r>
          <w:rPr>
            <w:noProof/>
            <w:webHidden/>
          </w:rPr>
        </w:r>
        <w:r>
          <w:rPr>
            <w:noProof/>
            <w:webHidden/>
          </w:rPr>
          <w:fldChar w:fldCharType="separate"/>
        </w:r>
        <w:r w:rsidR="008841AC">
          <w:rPr>
            <w:noProof/>
            <w:webHidden/>
          </w:rPr>
          <w:t>2</w:t>
        </w:r>
        <w:r>
          <w:rPr>
            <w:noProof/>
            <w:webHidden/>
          </w:rPr>
          <w:fldChar w:fldCharType="end"/>
        </w:r>
      </w:hyperlink>
    </w:p>
    <w:p w:rsidR="00BF5BE8" w:rsidRDefault="007B0CB1">
      <w:pPr>
        <w:pStyle w:val="TOC2"/>
        <w:rPr>
          <w:rFonts w:asciiTheme="minorHAnsi" w:eastAsiaTheme="minorEastAsia" w:hAnsiTheme="minorHAnsi" w:cstheme="minorBidi"/>
          <w:noProof/>
          <w:sz w:val="22"/>
          <w:szCs w:val="22"/>
        </w:rPr>
      </w:pPr>
      <w:hyperlink w:anchor="_Toc306970538" w:history="1">
        <w:r w:rsidR="00BF5BE8" w:rsidRPr="00C650E1">
          <w:rPr>
            <w:rStyle w:val="Hyperlink"/>
            <w:noProof/>
          </w:rPr>
          <w:t>I.</w:t>
        </w:r>
        <w:r w:rsidR="00BF5BE8">
          <w:rPr>
            <w:rFonts w:asciiTheme="minorHAnsi" w:eastAsiaTheme="minorEastAsia" w:hAnsiTheme="minorHAnsi" w:cstheme="minorBidi"/>
            <w:noProof/>
            <w:sz w:val="22"/>
            <w:szCs w:val="22"/>
          </w:rPr>
          <w:tab/>
        </w:r>
        <w:r w:rsidR="00BF5BE8" w:rsidRPr="00C650E1">
          <w:rPr>
            <w:rStyle w:val="Hyperlink"/>
            <w:noProof/>
          </w:rPr>
          <w:t>General Details</w:t>
        </w:r>
        <w:r w:rsidR="00BF5BE8">
          <w:rPr>
            <w:noProof/>
            <w:webHidden/>
          </w:rPr>
          <w:tab/>
        </w:r>
        <w:r>
          <w:rPr>
            <w:noProof/>
            <w:webHidden/>
          </w:rPr>
          <w:fldChar w:fldCharType="begin"/>
        </w:r>
        <w:r w:rsidR="00BF5BE8">
          <w:rPr>
            <w:noProof/>
            <w:webHidden/>
          </w:rPr>
          <w:instrText xml:space="preserve"> PAGEREF _Toc306970538 \h </w:instrText>
        </w:r>
        <w:r>
          <w:rPr>
            <w:noProof/>
            <w:webHidden/>
          </w:rPr>
        </w:r>
        <w:r>
          <w:rPr>
            <w:noProof/>
            <w:webHidden/>
          </w:rPr>
          <w:fldChar w:fldCharType="separate"/>
        </w:r>
        <w:r w:rsidR="008841AC">
          <w:rPr>
            <w:noProof/>
            <w:webHidden/>
          </w:rPr>
          <w:t>2</w:t>
        </w:r>
        <w:r>
          <w:rPr>
            <w:noProof/>
            <w:webHidden/>
          </w:rPr>
          <w:fldChar w:fldCharType="end"/>
        </w:r>
      </w:hyperlink>
    </w:p>
    <w:p w:rsidR="00BF5BE8" w:rsidRDefault="007B0CB1">
      <w:pPr>
        <w:pStyle w:val="TOC2"/>
        <w:rPr>
          <w:rFonts w:asciiTheme="minorHAnsi" w:eastAsiaTheme="minorEastAsia" w:hAnsiTheme="minorHAnsi" w:cstheme="minorBidi"/>
          <w:noProof/>
          <w:sz w:val="22"/>
          <w:szCs w:val="22"/>
        </w:rPr>
      </w:pPr>
      <w:hyperlink w:anchor="_Toc306970539" w:history="1">
        <w:r w:rsidR="00BF5BE8" w:rsidRPr="00C650E1">
          <w:rPr>
            <w:rStyle w:val="Hyperlink"/>
            <w:noProof/>
          </w:rPr>
          <w:t>II.</w:t>
        </w:r>
        <w:r w:rsidR="00BF5BE8">
          <w:rPr>
            <w:rFonts w:asciiTheme="minorHAnsi" w:eastAsiaTheme="minorEastAsia" w:hAnsiTheme="minorHAnsi" w:cstheme="minorBidi"/>
            <w:noProof/>
            <w:sz w:val="22"/>
            <w:szCs w:val="22"/>
          </w:rPr>
          <w:tab/>
        </w:r>
        <w:r w:rsidR="00BF5BE8" w:rsidRPr="00C650E1">
          <w:rPr>
            <w:rStyle w:val="Hyperlink"/>
            <w:noProof/>
          </w:rPr>
          <w:t>Understanding the Book of Acts</w:t>
        </w:r>
        <w:r w:rsidR="00BF5BE8">
          <w:rPr>
            <w:noProof/>
            <w:webHidden/>
          </w:rPr>
          <w:tab/>
        </w:r>
        <w:r>
          <w:rPr>
            <w:noProof/>
            <w:webHidden/>
          </w:rPr>
          <w:fldChar w:fldCharType="begin"/>
        </w:r>
        <w:r w:rsidR="00BF5BE8">
          <w:rPr>
            <w:noProof/>
            <w:webHidden/>
          </w:rPr>
          <w:instrText xml:space="preserve"> PAGEREF _Toc306970539 \h </w:instrText>
        </w:r>
        <w:r>
          <w:rPr>
            <w:noProof/>
            <w:webHidden/>
          </w:rPr>
        </w:r>
        <w:r>
          <w:rPr>
            <w:noProof/>
            <w:webHidden/>
          </w:rPr>
          <w:fldChar w:fldCharType="separate"/>
        </w:r>
        <w:r w:rsidR="008841AC">
          <w:rPr>
            <w:noProof/>
            <w:webHidden/>
          </w:rPr>
          <w:t>3</w:t>
        </w:r>
        <w:r>
          <w:rPr>
            <w:noProof/>
            <w:webHidden/>
          </w:rPr>
          <w:fldChar w:fldCharType="end"/>
        </w:r>
      </w:hyperlink>
    </w:p>
    <w:p w:rsidR="00BF5BE8" w:rsidRDefault="007B0CB1">
      <w:pPr>
        <w:pStyle w:val="TOC2"/>
        <w:rPr>
          <w:rFonts w:asciiTheme="minorHAnsi" w:eastAsiaTheme="minorEastAsia" w:hAnsiTheme="minorHAnsi" w:cstheme="minorBidi"/>
          <w:noProof/>
          <w:sz w:val="22"/>
          <w:szCs w:val="22"/>
        </w:rPr>
      </w:pPr>
      <w:hyperlink w:anchor="_Toc306970540" w:history="1">
        <w:r w:rsidR="00BF5BE8" w:rsidRPr="00C650E1">
          <w:rPr>
            <w:rStyle w:val="Hyperlink"/>
            <w:noProof/>
          </w:rPr>
          <w:t>III.</w:t>
        </w:r>
        <w:r w:rsidR="00BF5BE8">
          <w:rPr>
            <w:rFonts w:asciiTheme="minorHAnsi" w:eastAsiaTheme="minorEastAsia" w:hAnsiTheme="minorHAnsi" w:cstheme="minorBidi"/>
            <w:noProof/>
            <w:sz w:val="22"/>
            <w:szCs w:val="22"/>
          </w:rPr>
          <w:tab/>
        </w:r>
        <w:r w:rsidR="00BF5BE8" w:rsidRPr="00C650E1">
          <w:rPr>
            <w:rStyle w:val="Hyperlink"/>
            <w:noProof/>
          </w:rPr>
          <w:t>God’s Pattern for Soul Winning</w:t>
        </w:r>
        <w:r w:rsidR="00BF5BE8">
          <w:rPr>
            <w:noProof/>
            <w:webHidden/>
          </w:rPr>
          <w:tab/>
        </w:r>
        <w:r>
          <w:rPr>
            <w:noProof/>
            <w:webHidden/>
          </w:rPr>
          <w:fldChar w:fldCharType="begin"/>
        </w:r>
        <w:r w:rsidR="00BF5BE8">
          <w:rPr>
            <w:noProof/>
            <w:webHidden/>
          </w:rPr>
          <w:instrText xml:space="preserve"> PAGEREF _Toc306970540 \h </w:instrText>
        </w:r>
        <w:r>
          <w:rPr>
            <w:noProof/>
            <w:webHidden/>
          </w:rPr>
        </w:r>
        <w:r>
          <w:rPr>
            <w:noProof/>
            <w:webHidden/>
          </w:rPr>
          <w:fldChar w:fldCharType="separate"/>
        </w:r>
        <w:r w:rsidR="008841AC">
          <w:rPr>
            <w:noProof/>
            <w:webHidden/>
          </w:rPr>
          <w:t>6</w:t>
        </w:r>
        <w:r>
          <w:rPr>
            <w:noProof/>
            <w:webHidden/>
          </w:rPr>
          <w:fldChar w:fldCharType="end"/>
        </w:r>
      </w:hyperlink>
    </w:p>
    <w:p w:rsidR="00BF5BE8" w:rsidRDefault="007B0CB1">
      <w:pPr>
        <w:pStyle w:val="TOC2"/>
        <w:rPr>
          <w:rFonts w:asciiTheme="minorHAnsi" w:eastAsiaTheme="minorEastAsia" w:hAnsiTheme="minorHAnsi" w:cstheme="minorBidi"/>
          <w:noProof/>
          <w:sz w:val="22"/>
          <w:szCs w:val="22"/>
        </w:rPr>
      </w:pPr>
      <w:hyperlink w:anchor="_Toc306970541" w:history="1">
        <w:r w:rsidR="00BF5BE8" w:rsidRPr="00C650E1">
          <w:rPr>
            <w:rStyle w:val="Hyperlink"/>
            <w:noProof/>
          </w:rPr>
          <w:t>IV.</w:t>
        </w:r>
        <w:r w:rsidR="00BF5BE8">
          <w:rPr>
            <w:rFonts w:asciiTheme="minorHAnsi" w:eastAsiaTheme="minorEastAsia" w:hAnsiTheme="minorHAnsi" w:cstheme="minorBidi"/>
            <w:noProof/>
            <w:sz w:val="22"/>
            <w:szCs w:val="22"/>
          </w:rPr>
          <w:tab/>
        </w:r>
        <w:r w:rsidR="00BF5BE8" w:rsidRPr="00C650E1">
          <w:rPr>
            <w:rStyle w:val="Hyperlink"/>
            <w:noProof/>
          </w:rPr>
          <w:t>Two Facts Every Servant of the Lord must Never Forget</w:t>
        </w:r>
        <w:r w:rsidR="00BF5BE8">
          <w:rPr>
            <w:noProof/>
            <w:webHidden/>
          </w:rPr>
          <w:tab/>
        </w:r>
        <w:r>
          <w:rPr>
            <w:noProof/>
            <w:webHidden/>
          </w:rPr>
          <w:fldChar w:fldCharType="begin"/>
        </w:r>
        <w:r w:rsidR="00BF5BE8">
          <w:rPr>
            <w:noProof/>
            <w:webHidden/>
          </w:rPr>
          <w:instrText xml:space="preserve"> PAGEREF _Toc306970541 \h </w:instrText>
        </w:r>
        <w:r>
          <w:rPr>
            <w:noProof/>
            <w:webHidden/>
          </w:rPr>
        </w:r>
        <w:r>
          <w:rPr>
            <w:noProof/>
            <w:webHidden/>
          </w:rPr>
          <w:fldChar w:fldCharType="separate"/>
        </w:r>
        <w:r w:rsidR="008841AC">
          <w:rPr>
            <w:noProof/>
            <w:webHidden/>
          </w:rPr>
          <w:t>8</w:t>
        </w:r>
        <w:r>
          <w:rPr>
            <w:noProof/>
            <w:webHidden/>
          </w:rPr>
          <w:fldChar w:fldCharType="end"/>
        </w:r>
      </w:hyperlink>
    </w:p>
    <w:p w:rsidR="00BF5BE8" w:rsidRDefault="007B0CB1">
      <w:pPr>
        <w:pStyle w:val="TOC2"/>
        <w:rPr>
          <w:rFonts w:asciiTheme="minorHAnsi" w:eastAsiaTheme="minorEastAsia" w:hAnsiTheme="minorHAnsi" w:cstheme="minorBidi"/>
          <w:noProof/>
          <w:sz w:val="22"/>
          <w:szCs w:val="22"/>
        </w:rPr>
      </w:pPr>
      <w:hyperlink w:anchor="_Toc306970542" w:history="1">
        <w:r w:rsidR="00BF5BE8" w:rsidRPr="00C650E1">
          <w:rPr>
            <w:rStyle w:val="Hyperlink"/>
            <w:noProof/>
          </w:rPr>
          <w:t>V.</w:t>
        </w:r>
        <w:r w:rsidR="00BF5BE8">
          <w:rPr>
            <w:rFonts w:asciiTheme="minorHAnsi" w:eastAsiaTheme="minorEastAsia" w:hAnsiTheme="minorHAnsi" w:cstheme="minorBidi"/>
            <w:noProof/>
            <w:sz w:val="22"/>
            <w:szCs w:val="22"/>
          </w:rPr>
          <w:tab/>
        </w:r>
        <w:r w:rsidR="00BF5BE8" w:rsidRPr="00C650E1">
          <w:rPr>
            <w:rStyle w:val="Hyperlink"/>
            <w:noProof/>
          </w:rPr>
          <w:t>Outline of Acts</w:t>
        </w:r>
        <w:r w:rsidR="00BF5BE8">
          <w:rPr>
            <w:noProof/>
            <w:webHidden/>
          </w:rPr>
          <w:tab/>
        </w:r>
        <w:r>
          <w:rPr>
            <w:noProof/>
            <w:webHidden/>
          </w:rPr>
          <w:fldChar w:fldCharType="begin"/>
        </w:r>
        <w:r w:rsidR="00BF5BE8">
          <w:rPr>
            <w:noProof/>
            <w:webHidden/>
          </w:rPr>
          <w:instrText xml:space="preserve"> PAGEREF _Toc306970542 \h </w:instrText>
        </w:r>
        <w:r>
          <w:rPr>
            <w:noProof/>
            <w:webHidden/>
          </w:rPr>
        </w:r>
        <w:r>
          <w:rPr>
            <w:noProof/>
            <w:webHidden/>
          </w:rPr>
          <w:fldChar w:fldCharType="separate"/>
        </w:r>
        <w:r w:rsidR="008841AC">
          <w:rPr>
            <w:noProof/>
            <w:webHidden/>
          </w:rPr>
          <w:t>8</w:t>
        </w:r>
        <w:r>
          <w:rPr>
            <w:noProof/>
            <w:webHidden/>
          </w:rPr>
          <w:fldChar w:fldCharType="end"/>
        </w:r>
      </w:hyperlink>
    </w:p>
    <w:p w:rsidR="00BF5BE8" w:rsidRDefault="007B0CB1">
      <w:pPr>
        <w:pStyle w:val="TOC1"/>
        <w:rPr>
          <w:rFonts w:asciiTheme="minorHAnsi" w:eastAsiaTheme="minorEastAsia" w:hAnsiTheme="minorHAnsi" w:cstheme="minorBidi"/>
          <w:noProof/>
          <w:sz w:val="22"/>
          <w:szCs w:val="22"/>
        </w:rPr>
      </w:pPr>
      <w:hyperlink w:anchor="_Toc306970543" w:history="1">
        <w:r w:rsidR="00BF5BE8" w:rsidRPr="00C650E1">
          <w:rPr>
            <w:rStyle w:val="Hyperlink"/>
            <w:noProof/>
          </w:rPr>
          <w:t>Section 1: The Apostles at Jerusalem</w:t>
        </w:r>
        <w:r w:rsidR="00BF5BE8">
          <w:rPr>
            <w:noProof/>
            <w:webHidden/>
          </w:rPr>
          <w:tab/>
        </w:r>
        <w:r>
          <w:rPr>
            <w:noProof/>
            <w:webHidden/>
          </w:rPr>
          <w:fldChar w:fldCharType="begin"/>
        </w:r>
        <w:r w:rsidR="00BF5BE8">
          <w:rPr>
            <w:noProof/>
            <w:webHidden/>
          </w:rPr>
          <w:instrText xml:space="preserve"> PAGEREF _Toc306970543 \h </w:instrText>
        </w:r>
        <w:r>
          <w:rPr>
            <w:noProof/>
            <w:webHidden/>
          </w:rPr>
        </w:r>
        <w:r>
          <w:rPr>
            <w:noProof/>
            <w:webHidden/>
          </w:rPr>
          <w:fldChar w:fldCharType="separate"/>
        </w:r>
        <w:r w:rsidR="008841AC">
          <w:rPr>
            <w:noProof/>
            <w:webHidden/>
          </w:rPr>
          <w:t>13</w:t>
        </w:r>
        <w:r>
          <w:rPr>
            <w:noProof/>
            <w:webHidden/>
          </w:rPr>
          <w:fldChar w:fldCharType="end"/>
        </w:r>
      </w:hyperlink>
    </w:p>
    <w:p w:rsidR="00BF5BE8" w:rsidRDefault="007B0CB1">
      <w:pPr>
        <w:pStyle w:val="TOC1"/>
        <w:rPr>
          <w:rFonts w:asciiTheme="minorHAnsi" w:eastAsiaTheme="minorEastAsia" w:hAnsiTheme="minorHAnsi" w:cstheme="minorBidi"/>
          <w:noProof/>
          <w:sz w:val="22"/>
          <w:szCs w:val="22"/>
        </w:rPr>
      </w:pPr>
      <w:hyperlink w:anchor="_Toc306970544" w:history="1">
        <w:r w:rsidR="00BF5BE8" w:rsidRPr="00C650E1">
          <w:rPr>
            <w:rStyle w:val="Hyperlink"/>
            <w:noProof/>
          </w:rPr>
          <w:t>Section 2: The Gospel Spreading</w:t>
        </w:r>
        <w:r w:rsidR="00BF5BE8">
          <w:rPr>
            <w:noProof/>
            <w:webHidden/>
          </w:rPr>
          <w:tab/>
        </w:r>
        <w:r>
          <w:rPr>
            <w:noProof/>
            <w:webHidden/>
          </w:rPr>
          <w:fldChar w:fldCharType="begin"/>
        </w:r>
        <w:r w:rsidR="00BF5BE8">
          <w:rPr>
            <w:noProof/>
            <w:webHidden/>
          </w:rPr>
          <w:instrText xml:space="preserve"> PAGEREF _Toc306970544 \h </w:instrText>
        </w:r>
        <w:r>
          <w:rPr>
            <w:noProof/>
            <w:webHidden/>
          </w:rPr>
        </w:r>
        <w:r>
          <w:rPr>
            <w:noProof/>
            <w:webHidden/>
          </w:rPr>
          <w:fldChar w:fldCharType="separate"/>
        </w:r>
        <w:r w:rsidR="008841AC">
          <w:rPr>
            <w:noProof/>
            <w:webHidden/>
          </w:rPr>
          <w:t>23</w:t>
        </w:r>
        <w:r>
          <w:rPr>
            <w:noProof/>
            <w:webHidden/>
          </w:rPr>
          <w:fldChar w:fldCharType="end"/>
        </w:r>
      </w:hyperlink>
    </w:p>
    <w:p w:rsidR="00BF5BE8" w:rsidRDefault="007B0CB1">
      <w:pPr>
        <w:pStyle w:val="TOC1"/>
        <w:rPr>
          <w:rFonts w:asciiTheme="minorHAnsi" w:eastAsiaTheme="minorEastAsia" w:hAnsiTheme="minorHAnsi" w:cstheme="minorBidi"/>
          <w:noProof/>
          <w:sz w:val="22"/>
          <w:szCs w:val="22"/>
        </w:rPr>
      </w:pPr>
      <w:hyperlink w:anchor="_Toc306970545" w:history="1">
        <w:r w:rsidR="00BF5BE8" w:rsidRPr="00C650E1">
          <w:rPr>
            <w:rStyle w:val="Hyperlink"/>
            <w:noProof/>
          </w:rPr>
          <w:t>Section 3: 1</w:t>
        </w:r>
        <w:r w:rsidR="00BF5BE8" w:rsidRPr="00C650E1">
          <w:rPr>
            <w:rStyle w:val="Hyperlink"/>
            <w:noProof/>
            <w:vertAlign w:val="superscript"/>
          </w:rPr>
          <w:t>st</w:t>
        </w:r>
        <w:r w:rsidR="00BF5BE8" w:rsidRPr="00C650E1">
          <w:rPr>
            <w:rStyle w:val="Hyperlink"/>
            <w:noProof/>
          </w:rPr>
          <w:t xml:space="preserve"> Missionary Journey</w:t>
        </w:r>
        <w:r w:rsidR="00BF5BE8">
          <w:rPr>
            <w:noProof/>
            <w:webHidden/>
          </w:rPr>
          <w:tab/>
        </w:r>
        <w:r>
          <w:rPr>
            <w:noProof/>
            <w:webHidden/>
          </w:rPr>
          <w:fldChar w:fldCharType="begin"/>
        </w:r>
        <w:r w:rsidR="00BF5BE8">
          <w:rPr>
            <w:noProof/>
            <w:webHidden/>
          </w:rPr>
          <w:instrText xml:space="preserve"> PAGEREF _Toc306970545 \h </w:instrText>
        </w:r>
        <w:r>
          <w:rPr>
            <w:noProof/>
            <w:webHidden/>
          </w:rPr>
        </w:r>
        <w:r>
          <w:rPr>
            <w:noProof/>
            <w:webHidden/>
          </w:rPr>
          <w:fldChar w:fldCharType="separate"/>
        </w:r>
        <w:r w:rsidR="008841AC">
          <w:rPr>
            <w:noProof/>
            <w:webHidden/>
          </w:rPr>
          <w:t>26</w:t>
        </w:r>
        <w:r>
          <w:rPr>
            <w:noProof/>
            <w:webHidden/>
          </w:rPr>
          <w:fldChar w:fldCharType="end"/>
        </w:r>
      </w:hyperlink>
    </w:p>
    <w:p w:rsidR="00BF5BE8" w:rsidRDefault="007B0CB1">
      <w:pPr>
        <w:pStyle w:val="TOC1"/>
        <w:rPr>
          <w:rFonts w:asciiTheme="minorHAnsi" w:eastAsiaTheme="minorEastAsia" w:hAnsiTheme="minorHAnsi" w:cstheme="minorBidi"/>
          <w:noProof/>
          <w:sz w:val="22"/>
          <w:szCs w:val="22"/>
        </w:rPr>
      </w:pPr>
      <w:hyperlink w:anchor="_Toc306970547" w:history="1">
        <w:r w:rsidR="00BF5BE8" w:rsidRPr="00C650E1">
          <w:rPr>
            <w:rStyle w:val="Hyperlink"/>
            <w:noProof/>
          </w:rPr>
          <w:t>Section 4: 2</w:t>
        </w:r>
        <w:r w:rsidR="00BF5BE8" w:rsidRPr="00C650E1">
          <w:rPr>
            <w:rStyle w:val="Hyperlink"/>
            <w:noProof/>
            <w:vertAlign w:val="superscript"/>
          </w:rPr>
          <w:t>nd</w:t>
        </w:r>
        <w:r w:rsidR="00BF5BE8" w:rsidRPr="00C650E1">
          <w:rPr>
            <w:rStyle w:val="Hyperlink"/>
            <w:noProof/>
          </w:rPr>
          <w:t xml:space="preserve"> Missionary Journey</w:t>
        </w:r>
        <w:r w:rsidR="00BF5BE8">
          <w:rPr>
            <w:noProof/>
            <w:webHidden/>
          </w:rPr>
          <w:tab/>
        </w:r>
        <w:r>
          <w:rPr>
            <w:noProof/>
            <w:webHidden/>
          </w:rPr>
          <w:fldChar w:fldCharType="begin"/>
        </w:r>
        <w:r w:rsidR="00BF5BE8">
          <w:rPr>
            <w:noProof/>
            <w:webHidden/>
          </w:rPr>
          <w:instrText xml:space="preserve"> PAGEREF _Toc306970547 \h </w:instrText>
        </w:r>
        <w:r>
          <w:rPr>
            <w:noProof/>
            <w:webHidden/>
          </w:rPr>
        </w:r>
        <w:r>
          <w:rPr>
            <w:noProof/>
            <w:webHidden/>
          </w:rPr>
          <w:fldChar w:fldCharType="separate"/>
        </w:r>
        <w:r w:rsidR="008841AC">
          <w:rPr>
            <w:noProof/>
            <w:webHidden/>
          </w:rPr>
          <w:t>28</w:t>
        </w:r>
        <w:r>
          <w:rPr>
            <w:noProof/>
            <w:webHidden/>
          </w:rPr>
          <w:fldChar w:fldCharType="end"/>
        </w:r>
      </w:hyperlink>
    </w:p>
    <w:p w:rsidR="00BF5BE8" w:rsidRDefault="007B0CB1">
      <w:pPr>
        <w:pStyle w:val="TOC1"/>
        <w:rPr>
          <w:rFonts w:asciiTheme="minorHAnsi" w:eastAsiaTheme="minorEastAsia" w:hAnsiTheme="minorHAnsi" w:cstheme="minorBidi"/>
          <w:noProof/>
          <w:sz w:val="22"/>
          <w:szCs w:val="22"/>
        </w:rPr>
      </w:pPr>
      <w:hyperlink w:anchor="_Toc306970548" w:history="1">
        <w:r w:rsidR="00BF5BE8" w:rsidRPr="00C650E1">
          <w:rPr>
            <w:rStyle w:val="Hyperlink"/>
            <w:noProof/>
          </w:rPr>
          <w:t>Section 5: 3</w:t>
        </w:r>
        <w:r w:rsidR="00BF5BE8" w:rsidRPr="00C650E1">
          <w:rPr>
            <w:rStyle w:val="Hyperlink"/>
            <w:noProof/>
            <w:vertAlign w:val="superscript"/>
          </w:rPr>
          <w:t>rd</w:t>
        </w:r>
        <w:r w:rsidR="00BF5BE8" w:rsidRPr="00C650E1">
          <w:rPr>
            <w:rStyle w:val="Hyperlink"/>
            <w:noProof/>
          </w:rPr>
          <w:t xml:space="preserve"> Missionary Journey</w:t>
        </w:r>
        <w:r w:rsidR="00BF5BE8">
          <w:rPr>
            <w:noProof/>
            <w:webHidden/>
          </w:rPr>
          <w:tab/>
        </w:r>
        <w:r>
          <w:rPr>
            <w:noProof/>
            <w:webHidden/>
          </w:rPr>
          <w:fldChar w:fldCharType="begin"/>
        </w:r>
        <w:r w:rsidR="00BF5BE8">
          <w:rPr>
            <w:noProof/>
            <w:webHidden/>
          </w:rPr>
          <w:instrText xml:space="preserve"> PAGEREF _Toc306970548 \h </w:instrText>
        </w:r>
        <w:r>
          <w:rPr>
            <w:noProof/>
            <w:webHidden/>
          </w:rPr>
        </w:r>
        <w:r>
          <w:rPr>
            <w:noProof/>
            <w:webHidden/>
          </w:rPr>
          <w:fldChar w:fldCharType="separate"/>
        </w:r>
        <w:r w:rsidR="008841AC">
          <w:rPr>
            <w:noProof/>
            <w:webHidden/>
          </w:rPr>
          <w:t>32</w:t>
        </w:r>
        <w:r>
          <w:rPr>
            <w:noProof/>
            <w:webHidden/>
          </w:rPr>
          <w:fldChar w:fldCharType="end"/>
        </w:r>
      </w:hyperlink>
    </w:p>
    <w:p w:rsidR="00BF5BE8" w:rsidRDefault="007B0CB1">
      <w:pPr>
        <w:pStyle w:val="TOC1"/>
        <w:rPr>
          <w:rFonts w:asciiTheme="minorHAnsi" w:eastAsiaTheme="minorEastAsia" w:hAnsiTheme="minorHAnsi" w:cstheme="minorBidi"/>
          <w:noProof/>
          <w:sz w:val="22"/>
          <w:szCs w:val="22"/>
        </w:rPr>
      </w:pPr>
      <w:hyperlink w:anchor="_Toc306970549" w:history="1">
        <w:r w:rsidR="00BF5BE8" w:rsidRPr="00C650E1">
          <w:rPr>
            <w:rStyle w:val="Hyperlink"/>
            <w:noProof/>
          </w:rPr>
          <w:t>Section 6: Journey to Rome</w:t>
        </w:r>
        <w:r w:rsidR="00BF5BE8">
          <w:rPr>
            <w:noProof/>
            <w:webHidden/>
          </w:rPr>
          <w:tab/>
        </w:r>
        <w:r>
          <w:rPr>
            <w:noProof/>
            <w:webHidden/>
          </w:rPr>
          <w:fldChar w:fldCharType="begin"/>
        </w:r>
        <w:r w:rsidR="00BF5BE8">
          <w:rPr>
            <w:noProof/>
            <w:webHidden/>
          </w:rPr>
          <w:instrText xml:space="preserve"> PAGEREF _Toc306970549 \h </w:instrText>
        </w:r>
        <w:r>
          <w:rPr>
            <w:noProof/>
            <w:webHidden/>
          </w:rPr>
        </w:r>
        <w:r>
          <w:rPr>
            <w:noProof/>
            <w:webHidden/>
          </w:rPr>
          <w:fldChar w:fldCharType="separate"/>
        </w:r>
        <w:r w:rsidR="008841AC">
          <w:rPr>
            <w:noProof/>
            <w:webHidden/>
          </w:rPr>
          <w:t>34</w:t>
        </w:r>
        <w:r>
          <w:rPr>
            <w:noProof/>
            <w:webHidden/>
          </w:rPr>
          <w:fldChar w:fldCharType="end"/>
        </w:r>
      </w:hyperlink>
    </w:p>
    <w:p w:rsidR="00BF5BE8" w:rsidRDefault="007B0CB1">
      <w:pPr>
        <w:pStyle w:val="TOC1"/>
        <w:rPr>
          <w:rFonts w:asciiTheme="minorHAnsi" w:eastAsiaTheme="minorEastAsia" w:hAnsiTheme="minorHAnsi" w:cstheme="minorBidi"/>
          <w:noProof/>
          <w:sz w:val="22"/>
          <w:szCs w:val="22"/>
        </w:rPr>
      </w:pPr>
      <w:hyperlink w:anchor="_Toc306970550" w:history="1">
        <w:r w:rsidR="00BF5BE8" w:rsidRPr="00C650E1">
          <w:rPr>
            <w:rStyle w:val="Hyperlink"/>
            <w:noProof/>
          </w:rPr>
          <w:t>ADDENDUM</w:t>
        </w:r>
        <w:r w:rsidR="00BF5BE8">
          <w:rPr>
            <w:noProof/>
            <w:webHidden/>
          </w:rPr>
          <w:tab/>
        </w:r>
        <w:r>
          <w:rPr>
            <w:noProof/>
            <w:webHidden/>
          </w:rPr>
          <w:fldChar w:fldCharType="begin"/>
        </w:r>
        <w:r w:rsidR="00BF5BE8">
          <w:rPr>
            <w:noProof/>
            <w:webHidden/>
          </w:rPr>
          <w:instrText xml:space="preserve"> PAGEREF _Toc306970550 \h </w:instrText>
        </w:r>
        <w:r>
          <w:rPr>
            <w:noProof/>
            <w:webHidden/>
          </w:rPr>
        </w:r>
        <w:r>
          <w:rPr>
            <w:noProof/>
            <w:webHidden/>
          </w:rPr>
          <w:fldChar w:fldCharType="separate"/>
        </w:r>
        <w:r w:rsidR="008841AC">
          <w:rPr>
            <w:noProof/>
            <w:webHidden/>
          </w:rPr>
          <w:t>38</w:t>
        </w:r>
        <w:r>
          <w:rPr>
            <w:noProof/>
            <w:webHidden/>
          </w:rPr>
          <w:fldChar w:fldCharType="end"/>
        </w:r>
      </w:hyperlink>
    </w:p>
    <w:p w:rsidR="00E07109" w:rsidRDefault="007B0CB1" w:rsidP="00D94782">
      <w:pPr>
        <w:pStyle w:val="Heading1"/>
        <w:rPr>
          <w:b w:val="0"/>
          <w:bCs w:val="0"/>
        </w:rPr>
      </w:pPr>
      <w:r>
        <w:fldChar w:fldCharType="end"/>
      </w:r>
      <w:r w:rsidR="00E07109">
        <w:br w:type="page"/>
      </w:r>
    </w:p>
    <w:p w:rsidR="0058728A" w:rsidRPr="003C140C" w:rsidRDefault="003C140C" w:rsidP="003C140C">
      <w:pPr>
        <w:pStyle w:val="Heading1"/>
      </w:pPr>
      <w:bookmarkStart w:id="0" w:name="_Toc306970537"/>
      <w:r w:rsidRPr="003C140C">
        <w:lastRenderedPageBreak/>
        <w:t>Introduction</w:t>
      </w:r>
      <w:bookmarkEnd w:id="0"/>
    </w:p>
    <w:p w:rsidR="00A1666D" w:rsidRDefault="00A1666D" w:rsidP="00A1666D">
      <w:pPr>
        <w:ind w:firstLine="720"/>
      </w:pPr>
    </w:p>
    <w:p w:rsidR="00830D4D" w:rsidRDefault="00830D4D" w:rsidP="00E7440B">
      <w:pPr>
        <w:pStyle w:val="Heading2"/>
      </w:pPr>
      <w:bookmarkStart w:id="1" w:name="_Toc306779285"/>
      <w:bookmarkStart w:id="2" w:name="_Toc306779357"/>
      <w:bookmarkStart w:id="3" w:name="_Toc306828062"/>
      <w:bookmarkStart w:id="4" w:name="_Toc306970538"/>
      <w:r>
        <w:t>General Details</w:t>
      </w:r>
      <w:bookmarkEnd w:id="1"/>
      <w:bookmarkEnd w:id="2"/>
      <w:bookmarkEnd w:id="3"/>
      <w:bookmarkEnd w:id="4"/>
    </w:p>
    <w:p w:rsidR="00830D4D" w:rsidRDefault="00830D4D" w:rsidP="00830D4D">
      <w:pPr>
        <w:ind w:left="360"/>
        <w:contextualSpacing/>
      </w:pPr>
    </w:p>
    <w:p w:rsidR="00DF5BD2" w:rsidRPr="00E617FD" w:rsidRDefault="001E19AB" w:rsidP="00830D4D">
      <w:pPr>
        <w:pStyle w:val="Heading3"/>
      </w:pPr>
      <w:r w:rsidRPr="001E19AB">
        <w:rPr>
          <w:b/>
        </w:rPr>
        <w:t>Writer</w:t>
      </w:r>
      <w:r>
        <w:t xml:space="preserve">: </w:t>
      </w:r>
      <w:r w:rsidR="00DF5BD2" w:rsidRPr="00E617FD">
        <w:t>Luke is considered to be the writer of the book of Acts</w:t>
      </w:r>
      <w:r w:rsidR="0000684C">
        <w:t xml:space="preserve">. </w:t>
      </w:r>
      <w:proofErr w:type="gramStart"/>
      <w:r w:rsidR="0000684C">
        <w:t xml:space="preserve">Possibly written from Rome or </w:t>
      </w:r>
      <w:r w:rsidR="00957E5C">
        <w:t>Caesarea</w:t>
      </w:r>
      <w:r w:rsidR="0000684C">
        <w:t>.</w:t>
      </w:r>
      <w:proofErr w:type="gramEnd"/>
    </w:p>
    <w:p w:rsidR="00DF5BD2" w:rsidRPr="00E617FD" w:rsidRDefault="00DF5BD2" w:rsidP="00DF5BD2">
      <w:pPr>
        <w:ind w:left="360" w:firstLine="720"/>
      </w:pPr>
      <w:r w:rsidRPr="00E617FD">
        <w:t>Acts 1:1-3; Lk.1:1-4; Acts 16:8-10; 20:6; Col. 4:14; II Tim. 4:11</w:t>
      </w:r>
    </w:p>
    <w:p w:rsidR="00DF5BD2" w:rsidRPr="00E617FD" w:rsidRDefault="00DF5BD2" w:rsidP="00DF5BD2">
      <w:pPr>
        <w:ind w:left="360" w:firstLine="720"/>
        <w:rPr>
          <w:sz w:val="16"/>
          <w:szCs w:val="16"/>
        </w:rPr>
      </w:pPr>
    </w:p>
    <w:p w:rsidR="00DF5BD2" w:rsidRPr="00E617FD" w:rsidRDefault="001E19AB" w:rsidP="001E19AB">
      <w:pPr>
        <w:pStyle w:val="Heading3"/>
      </w:pPr>
      <w:r w:rsidRPr="001E19AB">
        <w:rPr>
          <w:b/>
        </w:rPr>
        <w:t>Date:</w:t>
      </w:r>
      <w:r>
        <w:t xml:space="preserve"> </w:t>
      </w:r>
      <w:r w:rsidR="00DF5BD2" w:rsidRPr="00E617FD">
        <w:t xml:space="preserve">The book of Acts was written between </w:t>
      </w:r>
      <w:r w:rsidR="006103A4" w:rsidRPr="00E617FD">
        <w:t xml:space="preserve">A.D </w:t>
      </w:r>
      <w:r w:rsidR="00DF5BD2" w:rsidRPr="00E617FD">
        <w:t>61-64</w:t>
      </w:r>
      <w:r w:rsidR="006103A4">
        <w:t xml:space="preserve">. </w:t>
      </w:r>
      <w:proofErr w:type="gramStart"/>
      <w:r w:rsidR="006103A4">
        <w:t>Covers 3% of the Bible from the ascension of Christ, about A.D. 33, through the imprisonment of Paul in Rome, about A.D. 62.</w:t>
      </w:r>
      <w:proofErr w:type="gramEnd"/>
    </w:p>
    <w:p w:rsidR="00DF5BD2" w:rsidRPr="00E617FD" w:rsidRDefault="00DF5BD2" w:rsidP="00DF5BD2">
      <w:pPr>
        <w:pStyle w:val="ListParagraph"/>
        <w:ind w:left="1080"/>
        <w:rPr>
          <w:sz w:val="16"/>
          <w:szCs w:val="16"/>
        </w:rPr>
      </w:pPr>
    </w:p>
    <w:p w:rsidR="001E19AB" w:rsidRDefault="00DF5BD2" w:rsidP="00957E5C">
      <w:pPr>
        <w:pStyle w:val="Heading3"/>
        <w:rPr>
          <w:rStyle w:val="Strong"/>
        </w:rPr>
      </w:pPr>
      <w:r w:rsidRPr="001E19AB">
        <w:rPr>
          <w:b/>
        </w:rPr>
        <w:t>Theme</w:t>
      </w:r>
      <w:r w:rsidR="001E19AB">
        <w:t xml:space="preserve">: </w:t>
      </w:r>
      <w:r w:rsidRPr="001E19AB">
        <w:rPr>
          <w:bCs/>
        </w:rPr>
        <w:t xml:space="preserve">The Acts of the Holy Ghost in the lives of the Apostles </w:t>
      </w:r>
      <w:r w:rsidRPr="00E617FD">
        <w:rPr>
          <w:rStyle w:val="Strong"/>
        </w:rPr>
        <w:t>Ac</w:t>
      </w:r>
      <w:r w:rsidR="00887ACC">
        <w:rPr>
          <w:rStyle w:val="Strong"/>
        </w:rPr>
        <w:t>ts</w:t>
      </w:r>
      <w:r w:rsidRPr="00E617FD">
        <w:rPr>
          <w:rStyle w:val="Strong"/>
        </w:rPr>
        <w:t xml:space="preserve"> 1:4</w:t>
      </w:r>
      <w:r>
        <w:rPr>
          <w:rStyle w:val="Strong"/>
        </w:rPr>
        <w:t>-5</w:t>
      </w:r>
    </w:p>
    <w:p w:rsidR="001E19AB" w:rsidRPr="00E617FD" w:rsidRDefault="001E19AB" w:rsidP="001E19AB">
      <w:pPr>
        <w:pStyle w:val="ListParagraph"/>
        <w:numPr>
          <w:ilvl w:val="1"/>
          <w:numId w:val="11"/>
        </w:numPr>
        <w:contextualSpacing/>
      </w:pPr>
      <w:r>
        <w:t>Acts was written to provide</w:t>
      </w:r>
      <w:r w:rsidRPr="00E617FD">
        <w:t xml:space="preserve"> history of the </w:t>
      </w:r>
      <w:r>
        <w:t xml:space="preserve">growth of the </w:t>
      </w:r>
      <w:r w:rsidRPr="00E617FD">
        <w:t xml:space="preserve">early church. </w:t>
      </w:r>
    </w:p>
    <w:p w:rsidR="001E19AB" w:rsidRDefault="001E19AB" w:rsidP="001E19AB">
      <w:pPr>
        <w:pStyle w:val="ListParagraph"/>
        <w:numPr>
          <w:ilvl w:val="1"/>
          <w:numId w:val="11"/>
        </w:numPr>
        <w:contextualSpacing/>
      </w:pPr>
      <w:r w:rsidRPr="00E617FD">
        <w:t>The emphasis of the book is on the importance of the day of Pentecost and being empowered to be effective witnesses for Jesus Christ. Acts 1:4</w:t>
      </w:r>
      <w:r>
        <w:t xml:space="preserve">-5; </w:t>
      </w:r>
      <w:r w:rsidRPr="00E617FD">
        <w:t>2:1</w:t>
      </w:r>
      <w:r>
        <w:t>; 20:16; I Cor. 16:8</w:t>
      </w:r>
    </w:p>
    <w:p w:rsidR="001E19AB" w:rsidRDefault="001E19AB" w:rsidP="001E19AB"/>
    <w:p w:rsidR="001E19AB" w:rsidRPr="00E617FD" w:rsidRDefault="001E19AB" w:rsidP="001E19AB">
      <w:pPr>
        <w:ind w:firstLine="720"/>
        <w:rPr>
          <w:u w:val="single"/>
        </w:rPr>
      </w:pPr>
      <w:r w:rsidRPr="00E617FD">
        <w:rPr>
          <w:u w:val="single"/>
        </w:rPr>
        <w:t>Paul was determined to remind them of what took place on the day of Pentecost and that they should be moving on in the Holy Ghost not away from Him.</w:t>
      </w:r>
    </w:p>
    <w:p w:rsidR="001E19AB" w:rsidRPr="00E617FD" w:rsidRDefault="001E19AB" w:rsidP="001E19AB">
      <w:pPr>
        <w:ind w:firstLine="360"/>
      </w:pPr>
      <w:r w:rsidRPr="00E617FD">
        <w:t xml:space="preserve">The book sheds light on the indwelling of the Holy Ghost, who empowers, guides, teaches, and serves as our Counselor and Comforter. We are enlightened and encouraged by the many miracles that were performed during this time by the disciples </w:t>
      </w:r>
      <w:r>
        <w:t>namely</w:t>
      </w:r>
      <w:r w:rsidRPr="00E617FD">
        <w:t xml:space="preserve"> Peter, John, Stephen, Philip and Paul. </w:t>
      </w:r>
    </w:p>
    <w:p w:rsidR="001E19AB" w:rsidRPr="001E19AB" w:rsidRDefault="001E19AB" w:rsidP="001E19AB"/>
    <w:p w:rsidR="00DF5BD2" w:rsidRPr="001E19AB" w:rsidRDefault="00957E5C" w:rsidP="001E19AB">
      <w:pPr>
        <w:pStyle w:val="Heading3"/>
        <w:rPr>
          <w:rStyle w:val="Strong"/>
        </w:rPr>
      </w:pPr>
      <w:r>
        <w:rPr>
          <w:rStyle w:val="Strong"/>
        </w:rPr>
        <w:t>Key Verse &amp; Other Important Passages</w:t>
      </w:r>
    </w:p>
    <w:p w:rsidR="00DF5BD2" w:rsidRPr="00E617FD" w:rsidRDefault="00DF5BD2" w:rsidP="00DF5BD2">
      <w:pPr>
        <w:pStyle w:val="ListParagraph"/>
        <w:ind w:left="1080"/>
        <w:rPr>
          <w:rStyle w:val="Strong"/>
          <w:sz w:val="16"/>
          <w:szCs w:val="16"/>
        </w:rPr>
      </w:pPr>
    </w:p>
    <w:p w:rsidR="00DF5BD2" w:rsidRPr="00E617FD" w:rsidRDefault="00DF5BD2" w:rsidP="001E19AB">
      <w:pPr>
        <w:ind w:left="360" w:hanging="360"/>
        <w:rPr>
          <w:bCs/>
          <w:i/>
        </w:rPr>
      </w:pPr>
      <w:r w:rsidRPr="00E617FD">
        <w:rPr>
          <w:bCs/>
        </w:rPr>
        <w:t>Acts 1:8—</w:t>
      </w:r>
      <w:proofErr w:type="gramStart"/>
      <w:r w:rsidRPr="00E617FD">
        <w:rPr>
          <w:bCs/>
          <w:i/>
        </w:rPr>
        <w:t>But</w:t>
      </w:r>
      <w:proofErr w:type="gramEnd"/>
      <w:r w:rsidRPr="00E617FD">
        <w:rPr>
          <w:bCs/>
          <w:i/>
        </w:rPr>
        <w:t xml:space="preserve"> ye shall receive power, after that the Holy Ghost is come upon you: and ye shall be witnesses unto me both in Jerusalem, and in all Judaea, and in Samaria, and unto the uttermost part of the earth.</w:t>
      </w:r>
    </w:p>
    <w:p w:rsidR="00957E5C" w:rsidRDefault="00957E5C">
      <w:pPr>
        <w:rPr>
          <w:rStyle w:val="Strong"/>
        </w:rPr>
      </w:pPr>
      <w:r>
        <w:rPr>
          <w:rStyle w:val="Strong"/>
        </w:rPr>
        <w:t>Other Important Passages:</w:t>
      </w:r>
    </w:p>
    <w:p w:rsidR="001E19AB" w:rsidRDefault="00DF5BD2">
      <w:pPr>
        <w:rPr>
          <w:b/>
          <w:bCs/>
        </w:rPr>
      </w:pPr>
      <w:r w:rsidRPr="00E617FD">
        <w:rPr>
          <w:rStyle w:val="Strong"/>
        </w:rPr>
        <w:t>2:4</w:t>
      </w:r>
      <w:r>
        <w:rPr>
          <w:rStyle w:val="Strong"/>
        </w:rPr>
        <w:t xml:space="preserve">, 38; </w:t>
      </w:r>
      <w:r w:rsidRPr="00E617FD">
        <w:rPr>
          <w:rStyle w:val="Strong"/>
        </w:rPr>
        <w:t>4:12</w:t>
      </w:r>
      <w:r>
        <w:rPr>
          <w:rStyle w:val="Strong"/>
        </w:rPr>
        <w:t>-31</w:t>
      </w:r>
      <w:r>
        <w:rPr>
          <w:i/>
        </w:rPr>
        <w:t xml:space="preserve">; </w:t>
      </w:r>
      <w:r>
        <w:t>5:32</w:t>
      </w:r>
      <w:r>
        <w:rPr>
          <w:i/>
        </w:rPr>
        <w:t xml:space="preserve">; </w:t>
      </w:r>
      <w:r w:rsidRPr="00E617FD">
        <w:t>6:3</w:t>
      </w:r>
      <w:r>
        <w:t>,5</w:t>
      </w:r>
      <w:r>
        <w:rPr>
          <w:i/>
        </w:rPr>
        <w:t xml:space="preserve">; </w:t>
      </w:r>
      <w:r w:rsidRPr="00E617FD">
        <w:t>7:51</w:t>
      </w:r>
      <w:r>
        <w:t xml:space="preserve">,55; </w:t>
      </w:r>
      <w:r w:rsidRPr="00E617FD">
        <w:t>9:3</w:t>
      </w:r>
      <w:r>
        <w:t>-6,15-</w:t>
      </w:r>
      <w:r>
        <w:rPr>
          <w:i/>
        </w:rPr>
        <w:t xml:space="preserve">16; </w:t>
      </w:r>
      <w:r w:rsidRPr="00E617FD">
        <w:t>10:38</w:t>
      </w:r>
      <w:r>
        <w:t xml:space="preserve">; </w:t>
      </w:r>
      <w:r w:rsidRPr="00E617FD">
        <w:t>44</w:t>
      </w:r>
      <w:r>
        <w:rPr>
          <w:i/>
        </w:rPr>
        <w:t xml:space="preserve">; </w:t>
      </w:r>
      <w:r w:rsidRPr="00E617FD">
        <w:t>11:15</w:t>
      </w:r>
      <w:r>
        <w:t>-16, 24; 13:2,4,52; 15:8; 16:6,7,31; 19:2,6; 20:28</w:t>
      </w:r>
    </w:p>
    <w:p w:rsidR="001E19AB" w:rsidRPr="00E238D0" w:rsidRDefault="001E19AB" w:rsidP="00E238D0">
      <w:pPr>
        <w:pStyle w:val="Heading3"/>
        <w:numPr>
          <w:ilvl w:val="0"/>
          <w:numId w:val="0"/>
        </w:numPr>
        <w:ind w:left="720"/>
        <w:rPr>
          <w:rStyle w:val="Strong"/>
        </w:rPr>
      </w:pPr>
    </w:p>
    <w:p w:rsidR="00DF5BD2" w:rsidRPr="00E238D0" w:rsidRDefault="00DF5BD2" w:rsidP="00E238D0">
      <w:pPr>
        <w:pStyle w:val="Heading3"/>
        <w:rPr>
          <w:rStyle w:val="Strong"/>
        </w:rPr>
      </w:pPr>
      <w:r w:rsidRPr="00E238D0">
        <w:rPr>
          <w:rStyle w:val="Strong"/>
        </w:rPr>
        <w:t xml:space="preserve">Synopsis </w:t>
      </w:r>
    </w:p>
    <w:p w:rsidR="001E19AB" w:rsidRDefault="001E19AB" w:rsidP="00887ACC">
      <w:pPr>
        <w:ind w:firstLine="720"/>
      </w:pPr>
    </w:p>
    <w:p w:rsidR="00E238D0" w:rsidRDefault="00DF5BD2" w:rsidP="00E238D0">
      <w:pPr>
        <w:ind w:firstLine="720"/>
      </w:pPr>
      <w:r w:rsidRPr="00E617FD">
        <w:t xml:space="preserve">Acts gives </w:t>
      </w:r>
      <w:r w:rsidR="001E19AB">
        <w:t xml:space="preserve">the </w:t>
      </w:r>
      <w:r w:rsidRPr="00E617FD">
        <w:t xml:space="preserve">history of the Christian church and the spread of the gospel of Jesus Christ, as well as the opposition to it. Although many faithful servants were used to preach and teach the gospel of Jesus Christ, Saul, whose name was changed to Paul, was the most influential. Before he was converted, Saul took great pleasure in persecuting and killing Christians. Saul’s dramatic conversion on the road to Damascus (Acts 9:1-31) is a highlight of the book of Acts. After his conversion he went to the extreme opposite of loving God and preaching His Word with power, through </w:t>
      </w:r>
      <w:r w:rsidR="00887ACC">
        <w:t>the Holy Ghost</w:t>
      </w:r>
      <w:r w:rsidRPr="00E617FD">
        <w:t xml:space="preserve">. </w:t>
      </w:r>
    </w:p>
    <w:p w:rsidR="00E238D0" w:rsidRDefault="00DF5BD2" w:rsidP="0000684C">
      <w:pPr>
        <w:ind w:firstLine="720"/>
      </w:pPr>
      <w:r w:rsidRPr="005F649B">
        <w:t xml:space="preserve">The disciples were empowered by the Holy Ghost to be His witnesses in Jerusalem (chapters 1–8:3), Judea and Samaria (chapters 8:4–11:18), Antioch (11:19–13:3) and to the ends of the earth (chapters 13:4–28). </w:t>
      </w:r>
      <w:r w:rsidR="001E19AB">
        <w:t>(21:17–26:32)</w:t>
      </w:r>
      <w:r w:rsidR="00E238D0">
        <w:br w:type="page"/>
      </w:r>
    </w:p>
    <w:p w:rsidR="00E238D0" w:rsidRDefault="00E238D0" w:rsidP="00E7440B">
      <w:pPr>
        <w:pStyle w:val="Heading2"/>
      </w:pPr>
      <w:bookmarkStart w:id="5" w:name="_Toc306779286"/>
      <w:bookmarkStart w:id="6" w:name="_Toc306779358"/>
      <w:bookmarkStart w:id="7" w:name="_Toc306828063"/>
      <w:bookmarkStart w:id="8" w:name="_Toc306970539"/>
      <w:r>
        <w:lastRenderedPageBreak/>
        <w:t>Understanding the Book of Acts</w:t>
      </w:r>
      <w:bookmarkEnd w:id="5"/>
      <w:bookmarkEnd w:id="6"/>
      <w:bookmarkEnd w:id="7"/>
      <w:bookmarkEnd w:id="8"/>
    </w:p>
    <w:p w:rsidR="00E238D0" w:rsidRPr="00E238D0" w:rsidRDefault="00E238D0" w:rsidP="00E238D0"/>
    <w:p w:rsidR="00DF5BD2" w:rsidRDefault="00DF5BD2" w:rsidP="00880F98">
      <w:pPr>
        <w:pStyle w:val="Heading3"/>
        <w:numPr>
          <w:ilvl w:val="0"/>
          <w:numId w:val="19"/>
        </w:numPr>
      </w:pPr>
      <w:r w:rsidRPr="005F649B">
        <w:t xml:space="preserve">The transition from the Old Covenant to the New Covenant of grace and faith is seen in several key events in Acts. </w:t>
      </w:r>
      <w:r w:rsidRPr="00E617FD">
        <w:t>3:25</w:t>
      </w:r>
      <w:r w:rsidR="00887ACC">
        <w:t>; 7:8</w:t>
      </w:r>
      <w:r w:rsidRPr="00E617FD">
        <w:t xml:space="preserve"> </w:t>
      </w:r>
    </w:p>
    <w:p w:rsidR="00887ACC" w:rsidRPr="00E617FD" w:rsidRDefault="00887ACC" w:rsidP="00887ACC">
      <w:pPr>
        <w:pStyle w:val="ListParagraph"/>
        <w:ind w:left="1080"/>
        <w:contextualSpacing/>
      </w:pPr>
    </w:p>
    <w:p w:rsidR="00DF5BD2" w:rsidRDefault="00DF5BD2" w:rsidP="00976331">
      <w:pPr>
        <w:pStyle w:val="ListParagraph"/>
        <w:numPr>
          <w:ilvl w:val="0"/>
          <w:numId w:val="12"/>
        </w:numPr>
        <w:contextualSpacing/>
      </w:pPr>
      <w:r w:rsidRPr="00E617FD">
        <w:t>The change in the ministry of the Holy Ghost, whose primary function in the Old Testament was the external “anointing”</w:t>
      </w:r>
      <w:r>
        <w:t xml:space="preserve"> but now to be within them.</w:t>
      </w:r>
      <w:r w:rsidRPr="00E617FD">
        <w:t xml:space="preserve"> </w:t>
      </w:r>
    </w:p>
    <w:p w:rsidR="00887ACC" w:rsidRPr="00E617FD" w:rsidRDefault="00887ACC" w:rsidP="00887ACC">
      <w:pPr>
        <w:pStyle w:val="ListParagraph"/>
        <w:ind w:left="1440"/>
        <w:contextualSpacing/>
      </w:pPr>
    </w:p>
    <w:p w:rsidR="00DF5BD2" w:rsidRPr="00E617FD" w:rsidRDefault="00DF5BD2" w:rsidP="00887ACC">
      <w:pPr>
        <w:ind w:firstLine="720"/>
      </w:pPr>
      <w:r w:rsidRPr="00E617FD">
        <w:t>Moses – Numbers 11:17 And I will come down and talk with thee there: and I will take of the spirit which is upon thee, and will put it upon them; and they shall bear the burden of the people with thee, that thou bear it not thyself alone.</w:t>
      </w:r>
    </w:p>
    <w:p w:rsidR="00631FC2" w:rsidRDefault="00631FC2" w:rsidP="00631FC2"/>
    <w:p w:rsidR="00DF5BD2" w:rsidRPr="00E617FD" w:rsidRDefault="00631FC2" w:rsidP="00631FC2">
      <w:proofErr w:type="spellStart"/>
      <w:r>
        <w:t>Othniel</w:t>
      </w:r>
      <w:proofErr w:type="spellEnd"/>
      <w:r>
        <w:t xml:space="preserve"> Jud. 3:8-10, Gideon 6:34;</w:t>
      </w:r>
      <w:r w:rsidRPr="00631FC2">
        <w:t xml:space="preserve"> 11:29; 13:25; 14:6,19</w:t>
      </w:r>
      <w:r w:rsidR="00AE42F7">
        <w:t>;  Saul 1 Sam</w:t>
      </w:r>
      <w:r>
        <w:t xml:space="preserve"> 10:6-10</w:t>
      </w:r>
      <w:r w:rsidR="00DF5BD2" w:rsidRPr="00E617FD">
        <w:t xml:space="preserve"> </w:t>
      </w:r>
      <w:r w:rsidR="00AE42F7">
        <w:t>2</w:t>
      </w:r>
      <w:r w:rsidRPr="00631FC2">
        <w:t>Ch 15:1</w:t>
      </w:r>
    </w:p>
    <w:p w:rsidR="00DF5BD2" w:rsidRPr="00E617FD" w:rsidRDefault="00DF5BD2" w:rsidP="00887ACC">
      <w:pPr>
        <w:ind w:firstLine="720"/>
      </w:pPr>
      <w:r w:rsidRPr="00E617FD">
        <w:t>On the Day of Pentecost the Holy Ghost came to dwell in the hearts of the disciples that were assembled together fulfilling the promise Jesus gave to them.</w:t>
      </w:r>
    </w:p>
    <w:p w:rsidR="00DF5BD2" w:rsidRPr="00E617FD" w:rsidRDefault="00DF5BD2" w:rsidP="00887ACC">
      <w:pPr>
        <w:ind w:left="360" w:hanging="360"/>
        <w:rPr>
          <w:sz w:val="16"/>
          <w:szCs w:val="16"/>
        </w:rPr>
      </w:pPr>
    </w:p>
    <w:p w:rsidR="00DF5BD2" w:rsidRPr="00E617FD" w:rsidRDefault="00DF5BD2" w:rsidP="00887ACC">
      <w:pPr>
        <w:ind w:left="360" w:hanging="360"/>
        <w:rPr>
          <w:i/>
        </w:rPr>
      </w:pPr>
      <w:r w:rsidRPr="00E617FD">
        <w:t>Luke 24:49—</w:t>
      </w:r>
      <w:proofErr w:type="gramStart"/>
      <w:r w:rsidRPr="00E617FD">
        <w:rPr>
          <w:i/>
        </w:rPr>
        <w:t>And</w:t>
      </w:r>
      <w:proofErr w:type="gramEnd"/>
      <w:r w:rsidRPr="00E617FD">
        <w:rPr>
          <w:i/>
        </w:rPr>
        <w:t>, behold, I send the promise of my Father upon you: but tarry ye in the city of Jerusalem, until ye be endued with power from on high.</w:t>
      </w:r>
    </w:p>
    <w:p w:rsidR="00DF5BD2" w:rsidRPr="00E617FD" w:rsidRDefault="00DF5BD2" w:rsidP="00887ACC">
      <w:pPr>
        <w:ind w:left="360" w:hanging="360"/>
        <w:rPr>
          <w:i/>
        </w:rPr>
      </w:pPr>
      <w:r w:rsidRPr="00E617FD">
        <w:t>John 14:16</w:t>
      </w:r>
      <w:r w:rsidRPr="00E617FD">
        <w:rPr>
          <w:i/>
        </w:rPr>
        <w:t xml:space="preserve">—And I will pray the </w:t>
      </w:r>
      <w:proofErr w:type="gramStart"/>
      <w:r w:rsidRPr="00E617FD">
        <w:rPr>
          <w:i/>
        </w:rPr>
        <w:t>Father,</w:t>
      </w:r>
      <w:proofErr w:type="gramEnd"/>
      <w:r w:rsidRPr="00E617FD">
        <w:rPr>
          <w:i/>
        </w:rPr>
        <w:t xml:space="preserve"> and he shall give you another Comforter, that he may abide with you </w:t>
      </w:r>
      <w:proofErr w:type="spellStart"/>
      <w:r w:rsidRPr="00E617FD">
        <w:rPr>
          <w:i/>
        </w:rPr>
        <w:t>for ever</w:t>
      </w:r>
      <w:proofErr w:type="spellEnd"/>
      <w:r w:rsidRPr="00E617FD">
        <w:rPr>
          <w:i/>
        </w:rPr>
        <w:t>;</w:t>
      </w:r>
    </w:p>
    <w:p w:rsidR="00DF5BD2" w:rsidRPr="00E617FD" w:rsidRDefault="00DF5BD2" w:rsidP="00887ACC">
      <w:pPr>
        <w:ind w:left="360" w:hanging="360"/>
        <w:rPr>
          <w:i/>
        </w:rPr>
      </w:pPr>
      <w:r w:rsidRPr="00E617FD">
        <w:rPr>
          <w:i/>
        </w:rPr>
        <w:t xml:space="preserve"> </w:t>
      </w:r>
      <w:r w:rsidRPr="00E617FD">
        <w:t>17</w:t>
      </w:r>
      <w:r w:rsidRPr="00E617FD">
        <w:rPr>
          <w:i/>
        </w:rPr>
        <w:t xml:space="preserve">—Even the Spirit of truth; whom the world cannot receive, because it </w:t>
      </w:r>
      <w:proofErr w:type="spellStart"/>
      <w:r w:rsidRPr="00E617FD">
        <w:rPr>
          <w:i/>
        </w:rPr>
        <w:t>seeth</w:t>
      </w:r>
      <w:proofErr w:type="spellEnd"/>
      <w:r w:rsidRPr="00E617FD">
        <w:rPr>
          <w:i/>
        </w:rPr>
        <w:t xml:space="preserve"> him not, neither </w:t>
      </w:r>
      <w:proofErr w:type="spellStart"/>
      <w:r w:rsidRPr="00E617FD">
        <w:rPr>
          <w:i/>
        </w:rPr>
        <w:t>knoweth</w:t>
      </w:r>
      <w:proofErr w:type="spellEnd"/>
      <w:r w:rsidRPr="00E617FD">
        <w:rPr>
          <w:i/>
        </w:rPr>
        <w:t xml:space="preserve"> him: but ye know him; for he </w:t>
      </w:r>
      <w:proofErr w:type="spellStart"/>
      <w:r w:rsidRPr="00E617FD">
        <w:rPr>
          <w:i/>
        </w:rPr>
        <w:t>dwelleth</w:t>
      </w:r>
      <w:proofErr w:type="spellEnd"/>
      <w:r w:rsidRPr="00E617FD">
        <w:rPr>
          <w:i/>
        </w:rPr>
        <w:t xml:space="preserve"> with you, and shall be in you.</w:t>
      </w:r>
    </w:p>
    <w:p w:rsidR="00DF5BD2" w:rsidRPr="00E617FD" w:rsidRDefault="00DF5BD2" w:rsidP="00DF5BD2">
      <w:pPr>
        <w:rPr>
          <w:i/>
          <w:sz w:val="16"/>
          <w:szCs w:val="16"/>
        </w:rPr>
      </w:pPr>
    </w:p>
    <w:p w:rsidR="00DF5BD2" w:rsidRPr="001B3F3E" w:rsidRDefault="00DF5BD2" w:rsidP="00976331">
      <w:pPr>
        <w:pStyle w:val="ListParagraph"/>
        <w:numPr>
          <w:ilvl w:val="0"/>
          <w:numId w:val="12"/>
        </w:numPr>
        <w:contextualSpacing/>
      </w:pPr>
      <w:r w:rsidRPr="001B3F3E">
        <w:t xml:space="preserve">The indwelling Spirit is the gift of God to those who have come to know Jesus Christ as their </w:t>
      </w:r>
      <w:r w:rsidR="00BD353A">
        <w:t>S</w:t>
      </w:r>
      <w:r w:rsidR="00BD353A" w:rsidRPr="001B3F3E">
        <w:t>avior</w:t>
      </w:r>
      <w:r w:rsidRPr="001B3F3E">
        <w:t xml:space="preserve">. You are not </w:t>
      </w:r>
      <w:r w:rsidR="00BD353A">
        <w:t>Baptized</w:t>
      </w:r>
      <w:r w:rsidRPr="001B3F3E">
        <w:t xml:space="preserve"> or indwelled with the Holy Ghost at new birth. </w:t>
      </w:r>
    </w:p>
    <w:p w:rsidR="00887ACC" w:rsidRDefault="00887ACC" w:rsidP="00887ACC">
      <w:pPr>
        <w:ind w:firstLine="720"/>
      </w:pPr>
    </w:p>
    <w:p w:rsidR="00DF5BD2" w:rsidRPr="00E617FD" w:rsidRDefault="00DF5BD2" w:rsidP="00887ACC">
      <w:pPr>
        <w:ind w:firstLine="720"/>
      </w:pPr>
      <w:r w:rsidRPr="00E617FD">
        <w:t>The infilling comes after you have received the gift of Eternal Life through Jesus Christ our Lord, and then receive the gift of the Holy Ghost.</w:t>
      </w:r>
    </w:p>
    <w:p w:rsidR="00DF5BD2" w:rsidRPr="00E617FD" w:rsidRDefault="00DF5BD2" w:rsidP="00DF5BD2">
      <w:pPr>
        <w:rPr>
          <w:sz w:val="16"/>
          <w:szCs w:val="16"/>
        </w:rPr>
      </w:pPr>
    </w:p>
    <w:p w:rsidR="00DF5BD2" w:rsidRPr="00E617FD" w:rsidRDefault="00D45175" w:rsidP="00887ACC">
      <w:pPr>
        <w:rPr>
          <w:i/>
        </w:rPr>
      </w:pPr>
      <w:r w:rsidRPr="00D45175">
        <w:t>Joh</w:t>
      </w:r>
      <w:r>
        <w:t>n</w:t>
      </w:r>
      <w:r w:rsidRPr="00D45175">
        <w:t xml:space="preserve"> 14:17</w:t>
      </w:r>
      <w:r>
        <w:t xml:space="preserve">; </w:t>
      </w:r>
      <w:r w:rsidR="00DF5BD2" w:rsidRPr="00E617FD">
        <w:t>Eph 1:13</w:t>
      </w:r>
      <w:proofErr w:type="gramStart"/>
      <w:r w:rsidR="00887ACC">
        <w:t>,14</w:t>
      </w:r>
      <w:proofErr w:type="gramEnd"/>
      <w:r w:rsidR="00887ACC">
        <w:t>; Romans 8:9-11; I Cor. 3:16</w:t>
      </w:r>
      <w:r>
        <w:t xml:space="preserve">; 6:19; </w:t>
      </w:r>
      <w:r w:rsidRPr="00D45175">
        <w:t>2Co 6:16</w:t>
      </w:r>
    </w:p>
    <w:p w:rsidR="00DF5BD2" w:rsidRDefault="00DF5BD2" w:rsidP="00887ACC">
      <w:pPr>
        <w:ind w:left="720"/>
      </w:pPr>
      <w:r w:rsidRPr="00E617FD">
        <w:br/>
      </w:r>
      <w:r>
        <w:t>2.</w:t>
      </w:r>
      <w:r>
        <w:tab/>
      </w:r>
      <w:r w:rsidRPr="00E617FD">
        <w:t>Pa</w:t>
      </w:r>
      <w:r>
        <w:t>ul had a</w:t>
      </w:r>
      <w:r w:rsidRPr="00E617FD">
        <w:t xml:space="preserve"> </w:t>
      </w:r>
      <w:r>
        <w:t xml:space="preserve">dramatic </w:t>
      </w:r>
      <w:r w:rsidRPr="00E617FD">
        <w:t>transition f</w:t>
      </w:r>
      <w:r w:rsidR="00E238D0">
        <w:t xml:space="preserve">rom the Old Covenant to the New </w:t>
      </w:r>
      <w:r w:rsidRPr="00E617FD">
        <w:t xml:space="preserve">Covenant. </w:t>
      </w:r>
      <w:r w:rsidR="00887ACC">
        <w:t xml:space="preserve"> </w:t>
      </w:r>
      <w:r w:rsidR="00E7440B">
        <w:t>Phil.</w:t>
      </w:r>
      <w:r w:rsidRPr="00E617FD">
        <w:t xml:space="preserve"> 3:6</w:t>
      </w:r>
      <w:proofErr w:type="gramStart"/>
      <w:r w:rsidR="00887ACC">
        <w:t>,8,9</w:t>
      </w:r>
      <w:proofErr w:type="gramEnd"/>
      <w:r w:rsidR="00887ACC">
        <w:t xml:space="preserve">; Acts </w:t>
      </w:r>
      <w:r w:rsidR="00F130BB">
        <w:t xml:space="preserve">8:3; </w:t>
      </w:r>
      <w:r w:rsidR="00887ACC">
        <w:t>9:17</w:t>
      </w:r>
    </w:p>
    <w:p w:rsidR="00887ACC" w:rsidRDefault="00887ACC" w:rsidP="00887ACC"/>
    <w:p w:rsidR="00DF5BD2" w:rsidRDefault="00DF5BD2" w:rsidP="00DF5BD2">
      <w:pPr>
        <w:ind w:firstLine="720"/>
      </w:pPr>
      <w:r>
        <w:t>3.</w:t>
      </w:r>
      <w:r>
        <w:tab/>
      </w:r>
      <w:r w:rsidRPr="00E617FD">
        <w:t>Peter’s vision of the sheet in Acts 10:9-15 is another sign of the transition from the Old to the New Covenant. The Unity of Jew and Gentile in one faith</w:t>
      </w:r>
      <w:r>
        <w:t xml:space="preserve"> is provided</w:t>
      </w:r>
      <w:r w:rsidRPr="00E617FD">
        <w:t>. The “clean” animals symbolizing the Jews and the “unclean” animals symbolizing the Gentiles were both declared “cleansed” by God through the sacrificial death of Christ. No longer under the Old Covenant without the power to keep God’s Laws, both are now united in the New Covenant of grace through faith in the shed blood of Christ on the cross.</w:t>
      </w:r>
    </w:p>
    <w:p w:rsidR="00887ACC" w:rsidRDefault="00887ACC" w:rsidP="00DF5BD2">
      <w:pPr>
        <w:ind w:firstLine="720"/>
      </w:pPr>
    </w:p>
    <w:p w:rsidR="00E238D0" w:rsidRDefault="00E238D0">
      <w:r>
        <w:br w:type="page"/>
      </w:r>
    </w:p>
    <w:p w:rsidR="00DF5BD2" w:rsidRDefault="00DF5BD2" w:rsidP="00DF5BD2">
      <w:pPr>
        <w:ind w:firstLine="720"/>
      </w:pPr>
      <w:r>
        <w:lastRenderedPageBreak/>
        <w:t>B.</w:t>
      </w:r>
      <w:r>
        <w:tab/>
      </w:r>
      <w:r w:rsidRPr="00E617FD">
        <w:t xml:space="preserve">God can take ordinary men and endue them with power through His Spirit. </w:t>
      </w:r>
    </w:p>
    <w:p w:rsidR="00DF5BD2" w:rsidRDefault="00DF5BD2" w:rsidP="00DF5BD2"/>
    <w:p w:rsidR="00DF5BD2" w:rsidRPr="00E617FD" w:rsidRDefault="00DF5BD2" w:rsidP="00887ACC">
      <w:pPr>
        <w:ind w:left="1800" w:hanging="360"/>
      </w:pPr>
      <w:r>
        <w:t xml:space="preserve">1.  </w:t>
      </w:r>
      <w:r w:rsidRPr="00E617FD">
        <w:t>God took a group of fisherman and used them to turn the world right side up. Acts 17:6</w:t>
      </w:r>
    </w:p>
    <w:p w:rsidR="00DF5BD2" w:rsidRDefault="00DF5BD2" w:rsidP="00DF5BD2">
      <w:pPr>
        <w:pStyle w:val="ListParagraph"/>
        <w:ind w:left="1080"/>
      </w:pPr>
    </w:p>
    <w:p w:rsidR="00E238D0" w:rsidRDefault="00DF5BD2" w:rsidP="00E238D0">
      <w:pPr>
        <w:ind w:firstLine="720"/>
        <w:contextualSpacing/>
      </w:pPr>
      <w:r w:rsidRPr="00645FDD">
        <w:t xml:space="preserve">God took Saul of Tarsus a Christ-hating murderer and changed him into the greatest Christian evangelist the world has ever known, the author of fourteen books of the New Testament. God </w:t>
      </w:r>
      <w:r w:rsidRPr="00E238D0">
        <w:rPr>
          <w:u w:val="single"/>
        </w:rPr>
        <w:t>used persecution</w:t>
      </w:r>
      <w:r w:rsidRPr="00645FDD">
        <w:t xml:space="preserve"> (Acts 8:1-9:4) to cause the quickest expansion of a "</w:t>
      </w:r>
      <w:r w:rsidRPr="00E238D0">
        <w:rPr>
          <w:u w:val="single"/>
        </w:rPr>
        <w:t>new faith</w:t>
      </w:r>
      <w:r w:rsidRPr="00645FDD">
        <w:t xml:space="preserve">" in the history of the world. </w:t>
      </w:r>
    </w:p>
    <w:p w:rsidR="00DF5BD2" w:rsidRDefault="00DF5BD2" w:rsidP="00E238D0">
      <w:pPr>
        <w:ind w:firstLine="720"/>
        <w:contextualSpacing/>
      </w:pPr>
      <w:r w:rsidRPr="00645FDD">
        <w:t xml:space="preserve">God will do the same through us—changing our hearts, empowering us by the Holy Ghost, and giving us </w:t>
      </w:r>
      <w:r w:rsidRPr="00E238D0">
        <w:rPr>
          <w:u w:val="single"/>
        </w:rPr>
        <w:t>a passion to spread the good news</w:t>
      </w:r>
      <w:r w:rsidRPr="00645FDD">
        <w:t xml:space="preserve"> of </w:t>
      </w:r>
      <w:r w:rsidRPr="00E238D0">
        <w:rPr>
          <w:u w:val="single"/>
        </w:rPr>
        <w:t>salvation</w:t>
      </w:r>
      <w:r w:rsidRPr="00645FDD">
        <w:t xml:space="preserve"> </w:t>
      </w:r>
      <w:r w:rsidRPr="00E238D0">
        <w:rPr>
          <w:b/>
          <w:u w:val="single"/>
        </w:rPr>
        <w:t>through Christ</w:t>
      </w:r>
      <w:r w:rsidRPr="00645FDD">
        <w:t>. If we try to accomplish these things in our own power, we will fail. Like the disciples in Acts 1:4</w:t>
      </w:r>
      <w:proofErr w:type="gramStart"/>
      <w:r w:rsidRPr="00645FDD">
        <w:t>,8</w:t>
      </w:r>
      <w:proofErr w:type="gramEnd"/>
      <w:r w:rsidRPr="00645FDD">
        <w:t>, we are to wait for the empowering of the Spirit, then go in His power to fulfill the Great Commission (Mat.28:19-20; Mk.16:15-20).</w:t>
      </w:r>
    </w:p>
    <w:p w:rsidR="00E238D0" w:rsidRDefault="00E238D0" w:rsidP="00E238D0"/>
    <w:p w:rsidR="00DF5BD2" w:rsidRDefault="00DF5BD2" w:rsidP="00B95127">
      <w:pPr>
        <w:pStyle w:val="ListParagraph"/>
        <w:numPr>
          <w:ilvl w:val="1"/>
          <w:numId w:val="11"/>
        </w:numPr>
        <w:contextualSpacing/>
      </w:pPr>
      <w:r w:rsidRPr="00645FDD">
        <w:t>Christ worked and taught "through the Holy Ghost." Whil</w:t>
      </w:r>
      <w:r w:rsidR="00830D4D">
        <w:t>e He was on earth in the flesh.</w:t>
      </w:r>
      <w:r w:rsidR="00B95127">
        <w:t xml:space="preserve"> </w:t>
      </w:r>
      <w:r w:rsidRPr="00645FDD">
        <w:t>Christ was totally dependent upon the Holy Ghost. He had to surrender Himself and make Himself available to the Spirit.</w:t>
      </w:r>
    </w:p>
    <w:p w:rsidR="00E238D0" w:rsidRDefault="00E238D0" w:rsidP="00E238D0">
      <w:pPr>
        <w:contextualSpacing/>
      </w:pPr>
    </w:p>
    <w:p w:rsidR="00DF5BD2" w:rsidRPr="00887ACC" w:rsidRDefault="00DF5BD2" w:rsidP="00830D4D">
      <w:pPr>
        <w:pStyle w:val="ListParagraph"/>
        <w:numPr>
          <w:ilvl w:val="1"/>
          <w:numId w:val="11"/>
        </w:numPr>
        <w:contextualSpacing/>
      </w:pPr>
      <w:r w:rsidRPr="00645FDD">
        <w:t>The Holy Ghost gives to the disciples the power to witness the Word of God that Jesus Christ is the Son of the living God.</w:t>
      </w:r>
      <w:r w:rsidR="00830D4D">
        <w:t xml:space="preserve"> </w:t>
      </w:r>
      <w:r w:rsidRPr="00E617FD">
        <w:t>Acts 1:1</w:t>
      </w:r>
      <w:r w:rsidR="00887ACC">
        <w:t>,2; Luke 3:16-17; Luke 4:14</w:t>
      </w:r>
    </w:p>
    <w:p w:rsidR="00DF5BD2" w:rsidRPr="00E617FD" w:rsidRDefault="00DF5BD2" w:rsidP="00DF5BD2">
      <w:pPr>
        <w:rPr>
          <w:i/>
          <w:u w:val="single"/>
        </w:rPr>
      </w:pPr>
    </w:p>
    <w:p w:rsidR="00DF5BD2" w:rsidRPr="00E617FD" w:rsidRDefault="00DF5BD2" w:rsidP="00DF5BD2">
      <w:pPr>
        <w:ind w:firstLine="720"/>
      </w:pPr>
      <w:r w:rsidRPr="00E617FD">
        <w:t>Through the power of the Holy Ghost Jesus taught fishermen that He could fill ships with fish to the sinking point with broken nets (Luke 5:1-11)</w:t>
      </w:r>
    </w:p>
    <w:p w:rsidR="00DF5BD2" w:rsidRPr="00E617FD" w:rsidRDefault="00DF5BD2" w:rsidP="00830D4D">
      <w:pPr>
        <w:ind w:left="360" w:hanging="360"/>
        <w:rPr>
          <w:u w:val="single"/>
        </w:rPr>
      </w:pPr>
      <w:r w:rsidRPr="00E617FD">
        <w:t xml:space="preserve">Luke 5:10 </w:t>
      </w:r>
      <w:proofErr w:type="gramStart"/>
      <w:r w:rsidRPr="00830D4D">
        <w:rPr>
          <w:i/>
        </w:rPr>
        <w:t>And</w:t>
      </w:r>
      <w:proofErr w:type="gramEnd"/>
      <w:r w:rsidRPr="00830D4D">
        <w:rPr>
          <w:i/>
        </w:rPr>
        <w:t xml:space="preserve"> so was also James, and John, the sons of Zebedee, which were partners with Simon. And Jesus said unto Simon, </w:t>
      </w:r>
      <w:r w:rsidRPr="00830D4D">
        <w:rPr>
          <w:i/>
          <w:u w:val="single"/>
        </w:rPr>
        <w:t>Fear not; from henceforth thou shalt catch men</w:t>
      </w:r>
      <w:r w:rsidRPr="00830D4D">
        <w:rPr>
          <w:i/>
        </w:rPr>
        <w:t>.</w:t>
      </w:r>
    </w:p>
    <w:p w:rsidR="00DF5BD2" w:rsidRPr="00E617FD" w:rsidRDefault="00DF5BD2" w:rsidP="00830D4D">
      <w:pPr>
        <w:ind w:firstLine="720"/>
      </w:pPr>
      <w:r w:rsidRPr="00E617FD">
        <w:t xml:space="preserve">Here are a few scriptures showing the words revealed to the disciples, </w:t>
      </w:r>
      <w:r w:rsidR="00796D78">
        <w:t>Lk.</w:t>
      </w:r>
      <w:r w:rsidRPr="00E617FD">
        <w:t xml:space="preserve">6:20-49; 8:4-17;9:22-23;12:22-50;14:27;18:31; 19:10; 21:28,36; 22:19-20;31-32,40,46,69; 24:6-7,32 </w:t>
      </w:r>
    </w:p>
    <w:p w:rsidR="00887ACC" w:rsidRPr="00786FB9" w:rsidRDefault="00DF5BD2" w:rsidP="00786FB9">
      <w:pPr>
        <w:ind w:left="360" w:hanging="360"/>
        <w:rPr>
          <w:i/>
        </w:rPr>
      </w:pPr>
      <w:r w:rsidRPr="00E617FD">
        <w:t xml:space="preserve">Luke 24:49 </w:t>
      </w:r>
      <w:proofErr w:type="gramStart"/>
      <w:r w:rsidRPr="00786FB9">
        <w:rPr>
          <w:i/>
        </w:rPr>
        <w:t>And</w:t>
      </w:r>
      <w:proofErr w:type="gramEnd"/>
      <w:r w:rsidRPr="00786FB9">
        <w:rPr>
          <w:i/>
        </w:rPr>
        <w:t xml:space="preserve">, behold, I send the promise of my Father upon you: but tarry ye in the city of Jerusalem, until ye be endued with power from on high. </w:t>
      </w:r>
    </w:p>
    <w:p w:rsidR="00DF5BD2" w:rsidRPr="00E617FD" w:rsidRDefault="00DF5BD2" w:rsidP="00887ACC">
      <w:pPr>
        <w:ind w:left="360" w:hanging="360"/>
        <w:rPr>
          <w:i/>
        </w:rPr>
      </w:pPr>
      <w:r w:rsidRPr="00E617FD">
        <w:t>Luke 8:18—</w:t>
      </w:r>
      <w:r w:rsidRPr="00E617FD">
        <w:rPr>
          <w:i/>
          <w:u w:val="single"/>
        </w:rPr>
        <w:t xml:space="preserve">Take heed therefore </w:t>
      </w:r>
      <w:r w:rsidRPr="00E617FD">
        <w:rPr>
          <w:b/>
          <w:i/>
          <w:u w:val="single"/>
        </w:rPr>
        <w:t>how</w:t>
      </w:r>
      <w:r w:rsidRPr="00E617FD">
        <w:rPr>
          <w:i/>
          <w:u w:val="single"/>
        </w:rPr>
        <w:t xml:space="preserve"> ye hear</w:t>
      </w:r>
      <w:r w:rsidRPr="00E617FD">
        <w:rPr>
          <w:i/>
        </w:rPr>
        <w:t xml:space="preserve">: for whosoever hath, to him shall be given; and whosoever hath not, from him shall be taken even that which he </w:t>
      </w:r>
      <w:proofErr w:type="spellStart"/>
      <w:r w:rsidRPr="00E617FD">
        <w:rPr>
          <w:i/>
        </w:rPr>
        <w:t>seemeth</w:t>
      </w:r>
      <w:proofErr w:type="spellEnd"/>
      <w:r w:rsidRPr="00E617FD">
        <w:rPr>
          <w:i/>
        </w:rPr>
        <w:t xml:space="preserve"> to have.</w:t>
      </w:r>
    </w:p>
    <w:p w:rsidR="00DF5BD2" w:rsidRPr="00E617FD" w:rsidRDefault="00887ACC" w:rsidP="00887ACC">
      <w:pPr>
        <w:rPr>
          <w:i/>
        </w:rPr>
      </w:pPr>
      <w:r>
        <w:t>Matt. 16:18</w:t>
      </w:r>
    </w:p>
    <w:p w:rsidR="00DF5BD2" w:rsidRPr="00830D4D" w:rsidRDefault="00DF5BD2" w:rsidP="00830D4D">
      <w:pPr>
        <w:jc w:val="center"/>
        <w:rPr>
          <w:b/>
          <w:i/>
        </w:rPr>
      </w:pPr>
      <w:r w:rsidRPr="00830D4D">
        <w:rPr>
          <w:b/>
          <w:i/>
        </w:rPr>
        <w:t>The four gospels showed us how the foundation of that house was laid;</w:t>
      </w:r>
    </w:p>
    <w:p w:rsidR="00DF5BD2" w:rsidRPr="00830D4D" w:rsidRDefault="00DF5BD2" w:rsidP="00830D4D">
      <w:pPr>
        <w:jc w:val="center"/>
        <w:rPr>
          <w:b/>
          <w:i/>
        </w:rPr>
      </w:pPr>
      <w:r w:rsidRPr="00830D4D">
        <w:rPr>
          <w:b/>
          <w:i/>
        </w:rPr>
        <w:t>The book of Acts shows us how the superstructure began to be raised,</w:t>
      </w:r>
    </w:p>
    <w:p w:rsidR="00DF5BD2" w:rsidRPr="00E617FD" w:rsidRDefault="00DF5BD2" w:rsidP="00DF5BD2"/>
    <w:p w:rsidR="00DF5BD2" w:rsidRPr="0020620C" w:rsidRDefault="00DF5BD2" w:rsidP="00DB36FB">
      <w:pPr>
        <w:pStyle w:val="ListParagraph"/>
        <w:numPr>
          <w:ilvl w:val="0"/>
          <w:numId w:val="10"/>
        </w:numPr>
        <w:ind w:hanging="360"/>
        <w:contextualSpacing/>
      </w:pPr>
      <w:r w:rsidRPr="0020620C">
        <w:t>All the promises of God are made good,</w:t>
      </w:r>
    </w:p>
    <w:p w:rsidR="00DF5BD2" w:rsidRPr="0020620C" w:rsidRDefault="00DF5BD2" w:rsidP="00DB36FB">
      <w:pPr>
        <w:pStyle w:val="ListParagraph"/>
        <w:numPr>
          <w:ilvl w:val="1"/>
          <w:numId w:val="10"/>
        </w:numPr>
        <w:contextualSpacing/>
      </w:pPr>
      <w:r w:rsidRPr="0020620C">
        <w:t xml:space="preserve">The great promises of the descent of the Holy Ghost, and his wonderful operations, </w:t>
      </w:r>
      <w:r>
        <w:t>i</w:t>
      </w:r>
      <w:r w:rsidRPr="0020620C">
        <w:t xml:space="preserve">n the apostles no longer weak-headed and weak-hearted, able now to bear (John 16:12-15) as bold as lions and face those hardships of which they once trembled as lambs. </w:t>
      </w:r>
    </w:p>
    <w:p w:rsidR="00887ACC" w:rsidRDefault="00887ACC" w:rsidP="00DF5BD2">
      <w:pPr>
        <w:ind w:firstLine="720"/>
      </w:pPr>
    </w:p>
    <w:p w:rsidR="00887ACC" w:rsidRDefault="00887ACC" w:rsidP="00DF5BD2">
      <w:pPr>
        <w:ind w:firstLine="720"/>
      </w:pPr>
    </w:p>
    <w:p w:rsidR="00DF5BD2" w:rsidRPr="00E617FD" w:rsidRDefault="00DF5BD2" w:rsidP="00DF5BD2">
      <w:pPr>
        <w:ind w:firstLine="720"/>
      </w:pPr>
      <w:r w:rsidRPr="00E617FD">
        <w:lastRenderedPageBreak/>
        <w:t>The Holy Ghost makes the preaching of the Word mighty to the pulling down of Satan's strong holds,</w:t>
      </w:r>
    </w:p>
    <w:p w:rsidR="00DF5BD2" w:rsidRPr="00E617FD" w:rsidRDefault="00DF5BD2" w:rsidP="00C17BDB">
      <w:pPr>
        <w:ind w:left="360" w:hanging="360"/>
      </w:pPr>
      <w:r w:rsidRPr="00E617FD">
        <w:t>2Cor. 10:4—</w:t>
      </w:r>
      <w:r w:rsidRPr="00E617FD">
        <w:rPr>
          <w:i/>
        </w:rPr>
        <w:t xml:space="preserve">(For the weapons of our warfare are not carnal, but mighty through God to the pulling down of strong </w:t>
      </w:r>
      <w:proofErr w:type="gramStart"/>
      <w:r w:rsidRPr="00E617FD">
        <w:rPr>
          <w:i/>
        </w:rPr>
        <w:t>holds;</w:t>
      </w:r>
      <w:proofErr w:type="gramEnd"/>
      <w:r w:rsidRPr="00E617FD">
        <w:rPr>
          <w:i/>
        </w:rPr>
        <w:t>)</w:t>
      </w:r>
    </w:p>
    <w:p w:rsidR="00887ACC" w:rsidRDefault="00887ACC" w:rsidP="00DF5BD2">
      <w:pPr>
        <w:ind w:firstLine="720"/>
      </w:pPr>
    </w:p>
    <w:p w:rsidR="00DF5BD2" w:rsidRDefault="00DF5BD2" w:rsidP="00DF5BD2">
      <w:pPr>
        <w:ind w:firstLine="720"/>
      </w:pPr>
      <w:r w:rsidRPr="00E617FD">
        <w:t>The word preached without the power of the Holy Ghost can be preached in vain. The commission granted to the apostles was executed, and power to witness was exerted and souls were saved and miracles happened, restoring sick bodies to health and dead bodies to life, miracles of judgment, striking rebels blind or dead; and much special  miracles in imparting spiritual gifts to them.</w:t>
      </w:r>
    </w:p>
    <w:p w:rsidR="00DF5BD2" w:rsidRPr="00E617FD" w:rsidRDefault="00DF5BD2" w:rsidP="00DF5BD2">
      <w:pPr>
        <w:ind w:firstLine="720"/>
      </w:pPr>
    </w:p>
    <w:p w:rsidR="00DF5BD2" w:rsidRPr="00E617FD" w:rsidRDefault="00DF5BD2" w:rsidP="00C17BDB">
      <w:pPr>
        <w:ind w:left="360" w:hanging="360"/>
        <w:rPr>
          <w:i/>
        </w:rPr>
      </w:pPr>
      <w:r w:rsidRPr="00E617FD">
        <w:t>Acts 19:11—</w:t>
      </w:r>
      <w:r w:rsidRPr="00E617FD">
        <w:rPr>
          <w:i/>
        </w:rPr>
        <w:t>And God wrought special miracles by the hands of Paul:</w:t>
      </w:r>
    </w:p>
    <w:p w:rsidR="00A62A31" w:rsidRDefault="00DF5BD2" w:rsidP="00C17BDB">
      <w:pPr>
        <w:ind w:left="360" w:hanging="360"/>
        <w:rPr>
          <w:i/>
        </w:rPr>
      </w:pPr>
      <w:r w:rsidRPr="00E617FD">
        <w:t>Romans 1:11—</w:t>
      </w:r>
      <w:r w:rsidRPr="00E617FD">
        <w:rPr>
          <w:i/>
        </w:rPr>
        <w:t>For I long to see you, that I may impart unto you some spiritual gift, to the end ye may be established;</w:t>
      </w:r>
    </w:p>
    <w:p w:rsidR="00A62A31" w:rsidRDefault="00A62A31" w:rsidP="00C17BDB">
      <w:pPr>
        <w:ind w:left="360" w:hanging="360"/>
        <w:rPr>
          <w:i/>
        </w:rPr>
      </w:pPr>
    </w:p>
    <w:p w:rsidR="00A62A31" w:rsidRDefault="00A62A31" w:rsidP="00C17BDB">
      <w:pPr>
        <w:ind w:left="360" w:hanging="360"/>
      </w:pPr>
      <w:r>
        <w:t>Acts 13:11—</w:t>
      </w:r>
      <w:proofErr w:type="gramStart"/>
      <w:r w:rsidRPr="00A62A31">
        <w:rPr>
          <w:i/>
        </w:rPr>
        <w:t>And</w:t>
      </w:r>
      <w:proofErr w:type="gramEnd"/>
      <w:r w:rsidRPr="00A62A31">
        <w:rPr>
          <w:i/>
        </w:rPr>
        <w:t xml:space="preserve"> now, behold, the hand of the Lord is upon thee, and thou shalt be blind, not seeing the sun for a season. And immediately there fell on him a mist and </w:t>
      </w:r>
      <w:proofErr w:type="gramStart"/>
      <w:r w:rsidRPr="00A62A31">
        <w:rPr>
          <w:i/>
        </w:rPr>
        <w:t>a darkness</w:t>
      </w:r>
      <w:proofErr w:type="gramEnd"/>
      <w:r w:rsidRPr="00A62A31">
        <w:rPr>
          <w:i/>
        </w:rPr>
        <w:t>; and he went about seeking some to lead him by the hand</w:t>
      </w:r>
      <w:r w:rsidRPr="00A62A31">
        <w:t>.</w:t>
      </w:r>
      <w:r>
        <w:t xml:space="preserve">                                                                        </w:t>
      </w:r>
    </w:p>
    <w:p w:rsidR="00796D78" w:rsidRPr="00796D78" w:rsidRDefault="00796D78" w:rsidP="00C17BDB">
      <w:pPr>
        <w:ind w:left="360" w:hanging="360"/>
        <w:rPr>
          <w:i/>
        </w:rPr>
      </w:pPr>
      <w:r>
        <w:t>1Tim. 1:20—</w:t>
      </w:r>
      <w:proofErr w:type="gramStart"/>
      <w:r w:rsidRPr="00796D78">
        <w:rPr>
          <w:i/>
        </w:rPr>
        <w:t>Of</w:t>
      </w:r>
      <w:proofErr w:type="gramEnd"/>
      <w:r w:rsidRPr="00796D78">
        <w:rPr>
          <w:i/>
        </w:rPr>
        <w:t xml:space="preserve"> whom is </w:t>
      </w:r>
      <w:proofErr w:type="spellStart"/>
      <w:r w:rsidRPr="00796D78">
        <w:rPr>
          <w:i/>
        </w:rPr>
        <w:t>Hymenaeus</w:t>
      </w:r>
      <w:proofErr w:type="spellEnd"/>
      <w:r w:rsidRPr="00796D78">
        <w:rPr>
          <w:i/>
        </w:rPr>
        <w:t xml:space="preserve"> and Alexander; whom I have delivered unto Satan, that they may learn not to blaspheme.</w:t>
      </w:r>
    </w:p>
    <w:p w:rsidR="00DF5BD2" w:rsidRPr="00E617FD" w:rsidRDefault="00DF5BD2" w:rsidP="00DF5BD2">
      <w:pPr>
        <w:rPr>
          <w:sz w:val="16"/>
          <w:szCs w:val="16"/>
        </w:rPr>
      </w:pPr>
    </w:p>
    <w:p w:rsidR="00DF5BD2" w:rsidRPr="0020620C" w:rsidRDefault="00DF5BD2" w:rsidP="00DB36FB">
      <w:pPr>
        <w:pStyle w:val="ListParagraph"/>
        <w:numPr>
          <w:ilvl w:val="1"/>
          <w:numId w:val="10"/>
        </w:numPr>
        <w:contextualSpacing/>
      </w:pPr>
      <w:r w:rsidRPr="0020620C">
        <w:t xml:space="preserve">The proofs of Christ's resurrection in the gospels are abundantly confirmed in Acts, </w:t>
      </w:r>
    </w:p>
    <w:p w:rsidR="00DF5BD2" w:rsidRPr="00E617FD" w:rsidRDefault="00DF5BD2" w:rsidP="00DF5BD2">
      <w:r w:rsidRPr="00E617FD">
        <w:t>Ac</w:t>
      </w:r>
      <w:r w:rsidR="00072244">
        <w:t>ts</w:t>
      </w:r>
      <w:r w:rsidRPr="00E617FD">
        <w:t xml:space="preserve"> 1:3 </w:t>
      </w:r>
      <w:proofErr w:type="gramStart"/>
      <w:r w:rsidRPr="00DF5BD2">
        <w:rPr>
          <w:i/>
        </w:rPr>
        <w:t>To</w:t>
      </w:r>
      <w:proofErr w:type="gramEnd"/>
      <w:r w:rsidRPr="00DF5BD2">
        <w:rPr>
          <w:i/>
        </w:rPr>
        <w:t xml:space="preserve"> whom also he </w:t>
      </w:r>
      <w:proofErr w:type="spellStart"/>
      <w:r w:rsidRPr="00DF5BD2">
        <w:rPr>
          <w:i/>
        </w:rPr>
        <w:t>shewed</w:t>
      </w:r>
      <w:proofErr w:type="spellEnd"/>
      <w:r w:rsidRPr="00DF5BD2">
        <w:rPr>
          <w:i/>
        </w:rPr>
        <w:t xml:space="preserve"> himself alive after his passion by many infallible proofs, being seen of them forty days, and speaking of the things pertaining to the kingdom of God:</w:t>
      </w:r>
    </w:p>
    <w:p w:rsidR="00DF5BD2" w:rsidRPr="00E617FD" w:rsidRDefault="00DF5BD2" w:rsidP="00DF5BD2">
      <w:pPr>
        <w:ind w:firstLine="720"/>
      </w:pPr>
      <w:r w:rsidRPr="00E617FD">
        <w:t xml:space="preserve">Christ called His disciples to be His witnesses through the power of the Holy Ghost, as fishers of men, and enclosing multitudes in the gospel net, as lights of the world, and salt of the earth, so here we have the world enlightened by them; the day-spring from on high we find shining more and more. The corn of wheat, which fell to the ground, springs up and bears much fruit; the grain of mustard-seed there is here a great tree; and the kingdom of heaven, which was then at hand, is here set up. Christ's prediction of the persecution which preachers of the gospel should be afflicted was abundantly fulfilled, with extraordinary supports and comforts in their afflictions. </w:t>
      </w:r>
    </w:p>
    <w:p w:rsidR="00DF5BD2" w:rsidRPr="00E617FD" w:rsidRDefault="00DF5BD2" w:rsidP="00DF5BD2">
      <w:pPr>
        <w:ind w:left="360" w:hanging="360"/>
        <w:rPr>
          <w:i/>
        </w:rPr>
      </w:pPr>
      <w:r w:rsidRPr="00E617FD">
        <w:t>1Kings 8:56—</w:t>
      </w:r>
      <w:proofErr w:type="gramStart"/>
      <w:r w:rsidRPr="00E617FD">
        <w:rPr>
          <w:i/>
        </w:rPr>
        <w:t>Blessed</w:t>
      </w:r>
      <w:proofErr w:type="gramEnd"/>
      <w:r w:rsidRPr="00E617FD">
        <w:rPr>
          <w:i/>
        </w:rPr>
        <w:t xml:space="preserve"> be the LORD, that hath given rest unto his people Israel, according to all that he promised: </w:t>
      </w:r>
      <w:r w:rsidRPr="00E617FD">
        <w:rPr>
          <w:i/>
          <w:u w:val="single"/>
        </w:rPr>
        <w:t>there hath not failed one word of all his good promise</w:t>
      </w:r>
      <w:r w:rsidRPr="00E617FD">
        <w:rPr>
          <w:i/>
        </w:rPr>
        <w:t xml:space="preserve">, which he promised by the hand of Moses his servant. </w:t>
      </w:r>
    </w:p>
    <w:p w:rsidR="00DF5BD2" w:rsidRPr="00E617FD" w:rsidRDefault="00DF5BD2" w:rsidP="00DF5BD2">
      <w:pPr>
        <w:rPr>
          <w:i/>
        </w:rPr>
      </w:pPr>
      <w:r w:rsidRPr="00E617FD">
        <w:rPr>
          <w:i/>
        </w:rPr>
        <w:t xml:space="preserve"> </w:t>
      </w:r>
    </w:p>
    <w:p w:rsidR="00DF5BD2" w:rsidRPr="00E617FD" w:rsidRDefault="00DF5BD2" w:rsidP="00DB36FB">
      <w:pPr>
        <w:pStyle w:val="ListParagraph"/>
        <w:numPr>
          <w:ilvl w:val="0"/>
          <w:numId w:val="10"/>
        </w:numPr>
        <w:ind w:hanging="360"/>
        <w:contextualSpacing/>
      </w:pPr>
      <w:r w:rsidRPr="00E617FD">
        <w:t xml:space="preserve">Every Holy Ghost filled believer is a member of the Christian church which is the tabernacle of God among men, </w:t>
      </w:r>
    </w:p>
    <w:p w:rsidR="00AE42F7" w:rsidRDefault="00AE42F7" w:rsidP="00AE42F7"/>
    <w:p w:rsidR="00DF5BD2" w:rsidRPr="00E617FD" w:rsidRDefault="00072244" w:rsidP="00072244">
      <w:r>
        <w:t xml:space="preserve">Acts </w:t>
      </w:r>
      <w:r w:rsidR="00DF5BD2" w:rsidRPr="00E617FD">
        <w:t xml:space="preserve">gives us an account of the framing and rearing of the tabernacle of God among men. </w:t>
      </w:r>
    </w:p>
    <w:p w:rsidR="00DF5BD2" w:rsidRPr="00E617FD" w:rsidRDefault="00DF5BD2" w:rsidP="00DF5BD2">
      <w:pPr>
        <w:jc w:val="center"/>
        <w:rPr>
          <w:sz w:val="16"/>
          <w:szCs w:val="16"/>
        </w:rPr>
      </w:pPr>
    </w:p>
    <w:p w:rsidR="00483D7B" w:rsidRDefault="00DF5BD2" w:rsidP="00483D7B">
      <w:pPr>
        <w:pStyle w:val="ListParagraph"/>
        <w:numPr>
          <w:ilvl w:val="0"/>
          <w:numId w:val="10"/>
        </w:numPr>
        <w:tabs>
          <w:tab w:val="left" w:pos="1170"/>
        </w:tabs>
        <w:ind w:hanging="360"/>
        <w:contextualSpacing/>
      </w:pPr>
      <w:r w:rsidRPr="0020620C">
        <w:t>The book of Acts reveals the continuing ministry of Jesus Christ</w:t>
      </w:r>
      <w:r w:rsidR="00483D7B">
        <w:tab/>
        <w:t>1:2-9</w:t>
      </w:r>
    </w:p>
    <w:p w:rsidR="00887ACC" w:rsidRDefault="00483D7B" w:rsidP="00483D7B">
      <w:pPr>
        <w:tabs>
          <w:tab w:val="left" w:pos="1170"/>
        </w:tabs>
        <w:contextualSpacing/>
      </w:pPr>
      <w:r w:rsidRPr="00483D7B">
        <w:t>Ac</w:t>
      </w:r>
      <w:r>
        <w:t>ts</w:t>
      </w:r>
      <w:r w:rsidRPr="00483D7B">
        <w:t xml:space="preserve"> 1:2 </w:t>
      </w:r>
      <w:proofErr w:type="gramStart"/>
      <w:r w:rsidRPr="00483D7B">
        <w:rPr>
          <w:u w:val="single"/>
        </w:rPr>
        <w:t>Until</w:t>
      </w:r>
      <w:proofErr w:type="gramEnd"/>
      <w:r w:rsidRPr="00483D7B">
        <w:rPr>
          <w:u w:val="single"/>
        </w:rPr>
        <w:t xml:space="preserve"> the day in which he was taken up</w:t>
      </w:r>
      <w:r w:rsidRPr="00483D7B">
        <w:t>, after that he through the Holy Ghost had given commandments unto the apostles whom he had chosen:</w:t>
      </w:r>
      <w:r w:rsidR="00887ACC">
        <w:br w:type="page"/>
      </w:r>
    </w:p>
    <w:p w:rsidR="00DF5BD2" w:rsidRDefault="00DF5BD2" w:rsidP="00DB36FB">
      <w:pPr>
        <w:pStyle w:val="ListParagraph"/>
        <w:numPr>
          <w:ilvl w:val="0"/>
          <w:numId w:val="11"/>
        </w:numPr>
        <w:contextualSpacing/>
      </w:pPr>
      <w:r w:rsidRPr="00440332">
        <w:lastRenderedPageBreak/>
        <w:t xml:space="preserve">The </w:t>
      </w:r>
      <w:r w:rsidR="00B95127">
        <w:t xml:space="preserve">Command &amp; </w:t>
      </w:r>
      <w:r>
        <w:t>Promise of Power to Witness</w:t>
      </w:r>
    </w:p>
    <w:p w:rsidR="00B95127" w:rsidRDefault="00B95127" w:rsidP="00B95127">
      <w:pPr>
        <w:contextualSpacing/>
      </w:pPr>
    </w:p>
    <w:p w:rsidR="00B95127" w:rsidRPr="00A93151" w:rsidRDefault="00B95127" w:rsidP="002B6769">
      <w:pPr>
        <w:ind w:firstLine="720"/>
        <w:contextualSpacing/>
      </w:pPr>
      <w:r w:rsidRPr="0020620C">
        <w:t xml:space="preserve">Christ gave and taught His commandments to those whom He had </w:t>
      </w:r>
      <w:r w:rsidRPr="0020620C">
        <w:rPr>
          <w:rStyle w:val="Emphasis"/>
        </w:rPr>
        <w:t>chosen</w:t>
      </w:r>
      <w:r w:rsidR="002B6769">
        <w:t xml:space="preserve">, </w:t>
      </w:r>
      <w:r w:rsidRPr="0020620C">
        <w:t xml:space="preserve">so that they in turn could teach </w:t>
      </w:r>
      <w:r>
        <w:t xml:space="preserve">other’s </w:t>
      </w:r>
      <w:r w:rsidRPr="0020620C">
        <w:t xml:space="preserve">His </w:t>
      </w:r>
      <w:r w:rsidR="002B6769" w:rsidRPr="0020620C">
        <w:t>commandments.</w:t>
      </w:r>
      <w:r w:rsidR="002B6769" w:rsidRPr="00E617FD">
        <w:t xml:space="preserve"> Acts</w:t>
      </w:r>
      <w:r w:rsidRPr="00E617FD">
        <w:t xml:space="preserve"> 1:1</w:t>
      </w:r>
      <w:r>
        <w:t xml:space="preserve">-8; 2:39 </w:t>
      </w:r>
      <w:r w:rsidRPr="00A93151">
        <w:t xml:space="preserve">All </w:t>
      </w:r>
      <w:r>
        <w:t>chosen believers</w:t>
      </w:r>
      <w:r w:rsidRPr="00A93151">
        <w:t xml:space="preserve"> are commanded to receive the baptism of the Holy Ghost to be witnesses.</w:t>
      </w:r>
    </w:p>
    <w:p w:rsidR="00B95127" w:rsidRDefault="00B95127" w:rsidP="00B95127">
      <w:pPr>
        <w:contextualSpacing/>
      </w:pPr>
    </w:p>
    <w:p w:rsidR="00DF5BD2" w:rsidRDefault="00DF5BD2" w:rsidP="00DF5BD2">
      <w:pPr>
        <w:pStyle w:val="ListParagraph"/>
        <w:ind w:left="1080"/>
      </w:pPr>
      <w:r>
        <w:t>A.</w:t>
      </w:r>
      <w:r>
        <w:tab/>
        <w:t>“Ye shall Receive Power after that the Holy Ghost has come upon you”</w:t>
      </w:r>
    </w:p>
    <w:p w:rsidR="00DF5BD2" w:rsidRDefault="00DF5BD2" w:rsidP="002B6769">
      <w:pPr>
        <w:pStyle w:val="ListParagraph"/>
        <w:tabs>
          <w:tab w:val="left" w:pos="1800"/>
        </w:tabs>
        <w:ind w:left="1080" w:firstLine="360"/>
      </w:pPr>
      <w:r>
        <w:t xml:space="preserve">1.  </w:t>
      </w:r>
      <w:r>
        <w:tab/>
        <w:t>The Apostles with Power</w:t>
      </w:r>
      <w:r>
        <w:tab/>
      </w:r>
      <w:r>
        <w:tab/>
        <w:t xml:space="preserve">2:43; 4:33; 5:12; </w:t>
      </w:r>
    </w:p>
    <w:p w:rsidR="00DF5BD2" w:rsidRPr="00385ECC" w:rsidRDefault="00DF5BD2" w:rsidP="002B6769">
      <w:pPr>
        <w:pStyle w:val="ListParagraph"/>
        <w:tabs>
          <w:tab w:val="left" w:pos="1800"/>
        </w:tabs>
        <w:ind w:left="2160" w:hanging="720"/>
      </w:pPr>
      <w:r>
        <w:t>2.</w:t>
      </w:r>
      <w:r>
        <w:tab/>
        <w:t>Peter and John with Power</w:t>
      </w:r>
      <w:r>
        <w:tab/>
        <w:t xml:space="preserve">2:14-41; 3:1-4:20; 5:15-16; 8:14, 17; </w:t>
      </w:r>
      <w:r w:rsidRPr="00385ECC">
        <w:t>10:44</w:t>
      </w:r>
    </w:p>
    <w:p w:rsidR="00DF5BD2" w:rsidRDefault="002B6769" w:rsidP="002B6769">
      <w:pPr>
        <w:pStyle w:val="ListParagraph"/>
        <w:tabs>
          <w:tab w:val="left" w:pos="1800"/>
        </w:tabs>
        <w:ind w:left="1080" w:firstLine="360"/>
      </w:pPr>
      <w:r>
        <w:t>3.</w:t>
      </w:r>
      <w:r>
        <w:tab/>
        <w:t>Stephen with Power</w:t>
      </w:r>
      <w:r>
        <w:tab/>
      </w:r>
      <w:r>
        <w:tab/>
      </w:r>
      <w:r w:rsidR="00DF5BD2">
        <w:t>6:8</w:t>
      </w:r>
    </w:p>
    <w:p w:rsidR="00DF5BD2" w:rsidRDefault="00DF5BD2" w:rsidP="002B6769">
      <w:pPr>
        <w:pStyle w:val="ListParagraph"/>
        <w:tabs>
          <w:tab w:val="left" w:pos="1800"/>
        </w:tabs>
        <w:ind w:left="1080" w:firstLine="360"/>
      </w:pPr>
      <w:r>
        <w:t>4.</w:t>
      </w:r>
      <w:r>
        <w:tab/>
        <w:t>Philip with Power</w:t>
      </w:r>
      <w:r>
        <w:tab/>
      </w:r>
      <w:r>
        <w:tab/>
      </w:r>
      <w:r>
        <w:tab/>
        <w:t>8:5-13; 39-40</w:t>
      </w:r>
    </w:p>
    <w:p w:rsidR="00DF5BD2" w:rsidRDefault="00DF5BD2" w:rsidP="002B6769">
      <w:pPr>
        <w:pStyle w:val="ListParagraph"/>
        <w:tabs>
          <w:tab w:val="left" w:pos="1800"/>
          <w:tab w:val="left" w:pos="2160"/>
        </w:tabs>
        <w:ind w:left="4680" w:hanging="3240"/>
      </w:pPr>
      <w:r>
        <w:t>5.</w:t>
      </w:r>
      <w:r>
        <w:tab/>
        <w:t xml:space="preserve">Paul with Power                     13:9-11, </w:t>
      </w:r>
      <w:r w:rsidR="002B6769">
        <w:t>47; 14:10,20; 16:18,26; 19:6,11-</w:t>
      </w:r>
      <w:r>
        <w:t>12; 20:9-12; 26:18; 28:5-9</w:t>
      </w:r>
    </w:p>
    <w:p w:rsidR="00DF5BD2" w:rsidRDefault="00DF5BD2" w:rsidP="00DF5BD2">
      <w:pPr>
        <w:pStyle w:val="ListParagraph"/>
        <w:ind w:left="1080"/>
      </w:pPr>
      <w:r>
        <w:t>B.</w:t>
      </w:r>
      <w:r>
        <w:tab/>
        <w:t>“Ye shall be Witnesses unto Me”</w:t>
      </w:r>
    </w:p>
    <w:p w:rsidR="00DF5BD2" w:rsidRDefault="00DF5BD2" w:rsidP="00DF5BD2">
      <w:pPr>
        <w:ind w:left="720" w:firstLine="720"/>
      </w:pPr>
      <w:r>
        <w:t>1.</w:t>
      </w:r>
      <w:r>
        <w:tab/>
      </w:r>
      <w:r w:rsidRPr="00A60D89">
        <w:t xml:space="preserve">Jerusalem </w:t>
      </w:r>
      <w:r w:rsidRPr="00A60D89">
        <w:tab/>
      </w:r>
      <w:r w:rsidRPr="00A60D89">
        <w:tab/>
      </w:r>
      <w:r w:rsidRPr="00A60D89">
        <w:tab/>
      </w:r>
      <w:r w:rsidRPr="00A60D89">
        <w:tab/>
        <w:t>1:1-8:3</w:t>
      </w:r>
    </w:p>
    <w:p w:rsidR="00DF5BD2" w:rsidRPr="00A60D89" w:rsidRDefault="00DF5BD2" w:rsidP="00DF5BD2">
      <w:pPr>
        <w:ind w:left="720" w:firstLine="720"/>
      </w:pPr>
      <w:r>
        <w:t>2.</w:t>
      </w:r>
      <w:r>
        <w:tab/>
      </w:r>
      <w:r w:rsidRPr="00A60D89">
        <w:t xml:space="preserve">Judea and Samaria </w:t>
      </w:r>
      <w:r w:rsidRPr="00A60D89">
        <w:tab/>
      </w:r>
      <w:r w:rsidRPr="00A60D89">
        <w:tab/>
      </w:r>
      <w:r w:rsidRPr="00A60D89">
        <w:tab/>
        <w:t>8:4-11:18</w:t>
      </w:r>
    </w:p>
    <w:p w:rsidR="00DF5BD2" w:rsidRDefault="00DF5BD2" w:rsidP="00DF5BD2">
      <w:pPr>
        <w:pStyle w:val="ListParagraph"/>
        <w:ind w:left="1080" w:firstLine="360"/>
      </w:pPr>
      <w:r>
        <w:t>3.</w:t>
      </w:r>
      <w:r>
        <w:tab/>
        <w:t xml:space="preserve">Antioch </w:t>
      </w:r>
      <w:r>
        <w:tab/>
      </w:r>
      <w:r>
        <w:tab/>
      </w:r>
      <w:r>
        <w:tab/>
      </w:r>
      <w:r>
        <w:tab/>
        <w:t>11:19-13:3</w:t>
      </w:r>
    </w:p>
    <w:p w:rsidR="00DF5BD2" w:rsidRDefault="00DF5BD2" w:rsidP="00DF5BD2">
      <w:pPr>
        <w:pStyle w:val="ListParagraph"/>
        <w:ind w:left="1080" w:firstLine="360"/>
      </w:pPr>
      <w:r>
        <w:t>4.</w:t>
      </w:r>
      <w:r>
        <w:tab/>
        <w:t xml:space="preserve">Paul’s three missionary journeys </w:t>
      </w:r>
      <w:r>
        <w:tab/>
        <w:t>13:4-21:16</w:t>
      </w:r>
    </w:p>
    <w:p w:rsidR="00DF5BD2" w:rsidRDefault="00DF5BD2" w:rsidP="00DF5BD2">
      <w:pPr>
        <w:pStyle w:val="ListParagraph"/>
        <w:ind w:left="1080" w:firstLine="360"/>
      </w:pPr>
      <w:r>
        <w:t>5.</w:t>
      </w:r>
      <w:r>
        <w:tab/>
        <w:t xml:space="preserve">Paul in Jerusalem </w:t>
      </w:r>
      <w:r>
        <w:tab/>
      </w:r>
      <w:r>
        <w:tab/>
      </w:r>
      <w:r>
        <w:tab/>
        <w:t>21:17-26:32</w:t>
      </w:r>
    </w:p>
    <w:p w:rsidR="00DF5BD2" w:rsidRPr="00440332" w:rsidRDefault="00DF5BD2" w:rsidP="00DF5BD2">
      <w:pPr>
        <w:pStyle w:val="ListParagraph"/>
        <w:ind w:left="1080" w:firstLine="360"/>
      </w:pPr>
      <w:r>
        <w:t>6.</w:t>
      </w:r>
      <w:r>
        <w:tab/>
        <w:t>Paul on his way to Rome</w:t>
      </w:r>
      <w:r>
        <w:tab/>
        <w:t xml:space="preserve">      </w:t>
      </w:r>
      <w:r>
        <w:tab/>
        <w:t>27:1-28:31</w:t>
      </w:r>
    </w:p>
    <w:p w:rsidR="004305FD" w:rsidRDefault="004305FD" w:rsidP="004305FD">
      <w:pPr>
        <w:widowControl w:val="0"/>
        <w:autoSpaceDE w:val="0"/>
        <w:autoSpaceDN w:val="0"/>
        <w:adjustRightInd w:val="0"/>
        <w:rPr>
          <w:rFonts w:ascii="Arial" w:hAnsi="Arial" w:cs="Arial"/>
          <w:b/>
          <w:bCs/>
        </w:rPr>
      </w:pPr>
    </w:p>
    <w:p w:rsidR="004305FD" w:rsidRPr="002D142C" w:rsidRDefault="004305FD" w:rsidP="00E7440B">
      <w:pPr>
        <w:pStyle w:val="Heading2"/>
      </w:pPr>
      <w:bookmarkStart w:id="9" w:name="_Toc306779287"/>
      <w:bookmarkStart w:id="10" w:name="_Toc306779359"/>
      <w:bookmarkStart w:id="11" w:name="_Toc306828064"/>
      <w:bookmarkStart w:id="12" w:name="_Toc306970540"/>
      <w:r w:rsidRPr="002D142C">
        <w:t>God’s Pattern for Soul Winning</w:t>
      </w:r>
      <w:bookmarkEnd w:id="9"/>
      <w:bookmarkEnd w:id="10"/>
      <w:bookmarkEnd w:id="11"/>
      <w:bookmarkEnd w:id="12"/>
    </w:p>
    <w:p w:rsidR="004305FD" w:rsidRPr="0066348A" w:rsidRDefault="004305FD" w:rsidP="004305FD">
      <w:pPr>
        <w:widowControl w:val="0"/>
        <w:autoSpaceDE w:val="0"/>
        <w:autoSpaceDN w:val="0"/>
        <w:adjustRightInd w:val="0"/>
        <w:ind w:left="360" w:hanging="360"/>
      </w:pPr>
      <w:r w:rsidRPr="0066348A">
        <w:t>Acts 14:22—</w:t>
      </w:r>
      <w:r w:rsidRPr="0066348A">
        <w:rPr>
          <w:i/>
        </w:rPr>
        <w:t>Confirming the souls of the disciples, and exhorting them to continue in the faith, and that we must through much tribulation enter into the kingdom of God.</w:t>
      </w:r>
    </w:p>
    <w:p w:rsidR="004305FD" w:rsidRPr="0066348A" w:rsidRDefault="004305FD" w:rsidP="00830D4D">
      <w:pPr>
        <w:widowControl w:val="0"/>
        <w:autoSpaceDE w:val="0"/>
        <w:autoSpaceDN w:val="0"/>
        <w:adjustRightInd w:val="0"/>
        <w:rPr>
          <w:b/>
          <w:bCs/>
        </w:rPr>
      </w:pPr>
    </w:p>
    <w:p w:rsidR="004305FD" w:rsidRPr="0066348A" w:rsidRDefault="00830D4D" w:rsidP="00830D4D">
      <w:pPr>
        <w:widowControl w:val="0"/>
        <w:autoSpaceDE w:val="0"/>
        <w:autoSpaceDN w:val="0"/>
        <w:adjustRightInd w:val="0"/>
        <w:rPr>
          <w:bCs/>
          <w:i/>
        </w:rPr>
      </w:pPr>
      <w:r w:rsidRPr="0066348A">
        <w:rPr>
          <w:bCs/>
          <w:i/>
        </w:rPr>
        <w:t>Four essentials to success in soul winning:</w:t>
      </w:r>
    </w:p>
    <w:p w:rsidR="004305FD" w:rsidRPr="0066348A" w:rsidRDefault="004305FD" w:rsidP="00830D4D">
      <w:pPr>
        <w:widowControl w:val="0"/>
        <w:autoSpaceDE w:val="0"/>
        <w:autoSpaceDN w:val="0"/>
        <w:adjustRightInd w:val="0"/>
      </w:pPr>
    </w:p>
    <w:p w:rsidR="004305FD" w:rsidRPr="0066348A" w:rsidRDefault="004305FD" w:rsidP="00880F98">
      <w:pPr>
        <w:pStyle w:val="Heading3"/>
        <w:numPr>
          <w:ilvl w:val="0"/>
          <w:numId w:val="20"/>
        </w:numPr>
        <w:rPr>
          <w:b/>
        </w:rPr>
      </w:pPr>
      <w:proofErr w:type="gramStart"/>
      <w:r w:rsidRPr="0066348A">
        <w:rPr>
          <w:b/>
        </w:rPr>
        <w:t>UNITY IN THE BODY OF CHRIST.</w:t>
      </w:r>
      <w:proofErr w:type="gramEnd"/>
    </w:p>
    <w:p w:rsidR="004305FD" w:rsidRPr="0066348A" w:rsidRDefault="004305FD" w:rsidP="00B95127">
      <w:pPr>
        <w:widowControl w:val="0"/>
        <w:autoSpaceDE w:val="0"/>
        <w:autoSpaceDN w:val="0"/>
        <w:adjustRightInd w:val="0"/>
        <w:ind w:left="360" w:hanging="360"/>
        <w:rPr>
          <w:i/>
        </w:rPr>
      </w:pPr>
      <w:r w:rsidRPr="0066348A">
        <w:t>Ac</w:t>
      </w:r>
      <w:r w:rsidR="00C17BDB" w:rsidRPr="0066348A">
        <w:t>ts</w:t>
      </w:r>
      <w:r w:rsidRPr="0066348A">
        <w:t xml:space="preserve"> 14:1 </w:t>
      </w:r>
      <w:proofErr w:type="gramStart"/>
      <w:r w:rsidRPr="0066348A">
        <w:rPr>
          <w:i/>
        </w:rPr>
        <w:t>And</w:t>
      </w:r>
      <w:proofErr w:type="gramEnd"/>
      <w:r w:rsidRPr="0066348A">
        <w:rPr>
          <w:i/>
        </w:rPr>
        <w:t xml:space="preserve"> it came to pass in </w:t>
      </w:r>
      <w:proofErr w:type="spellStart"/>
      <w:r w:rsidRPr="0066348A">
        <w:rPr>
          <w:i/>
        </w:rPr>
        <w:t>Iconium</w:t>
      </w:r>
      <w:proofErr w:type="spellEnd"/>
      <w:r w:rsidRPr="0066348A">
        <w:rPr>
          <w:i/>
        </w:rPr>
        <w:t xml:space="preserve">, that they went both together into the synagogue of the Jews, and so </w:t>
      </w:r>
      <w:proofErr w:type="spellStart"/>
      <w:r w:rsidRPr="0066348A">
        <w:rPr>
          <w:i/>
        </w:rPr>
        <w:t>spake</w:t>
      </w:r>
      <w:proofErr w:type="spellEnd"/>
      <w:r w:rsidRPr="0066348A">
        <w:rPr>
          <w:i/>
        </w:rPr>
        <w:t>, that a great multitude both of the Jews and also of the Greeks believed.</w:t>
      </w:r>
    </w:p>
    <w:p w:rsidR="00830D4D" w:rsidRPr="0066348A" w:rsidRDefault="00830D4D" w:rsidP="00830D4D">
      <w:pPr>
        <w:widowControl w:val="0"/>
        <w:autoSpaceDE w:val="0"/>
        <w:autoSpaceDN w:val="0"/>
        <w:adjustRightInd w:val="0"/>
        <w:rPr>
          <w:i/>
        </w:rPr>
      </w:pPr>
    </w:p>
    <w:p w:rsidR="00830D4D" w:rsidRPr="00736288" w:rsidRDefault="00830D4D" w:rsidP="0066348A">
      <w:pPr>
        <w:widowControl w:val="0"/>
        <w:autoSpaceDE w:val="0"/>
        <w:autoSpaceDN w:val="0"/>
        <w:adjustRightInd w:val="0"/>
        <w:jc w:val="center"/>
      </w:pPr>
      <w:proofErr w:type="gramStart"/>
      <w:r w:rsidRPr="00736288">
        <w:rPr>
          <w:bCs/>
        </w:rPr>
        <w:t>SUCCESSFUL SOUL WINNERS WORK TOGETHER.</w:t>
      </w:r>
      <w:proofErr w:type="gramEnd"/>
    </w:p>
    <w:p w:rsidR="004305FD" w:rsidRPr="0066348A" w:rsidRDefault="00C17BDB" w:rsidP="00880F98">
      <w:pPr>
        <w:pStyle w:val="Heading4"/>
        <w:numPr>
          <w:ilvl w:val="0"/>
          <w:numId w:val="21"/>
        </w:numPr>
      </w:pPr>
      <w:r w:rsidRPr="0066348A">
        <w:t xml:space="preserve"> </w:t>
      </w:r>
      <w:proofErr w:type="gramStart"/>
      <w:r w:rsidR="004305FD" w:rsidRPr="0066348A">
        <w:t>Unified spirits working together for the salvation of souls.</w:t>
      </w:r>
      <w:proofErr w:type="gramEnd"/>
    </w:p>
    <w:p w:rsidR="0066348A" w:rsidRPr="0066348A" w:rsidRDefault="004305FD" w:rsidP="00880F98">
      <w:pPr>
        <w:pStyle w:val="ListParagraph"/>
        <w:widowControl w:val="0"/>
        <w:numPr>
          <w:ilvl w:val="0"/>
          <w:numId w:val="21"/>
        </w:numPr>
        <w:autoSpaceDE w:val="0"/>
        <w:autoSpaceDN w:val="0"/>
        <w:adjustRightInd w:val="0"/>
      </w:pPr>
      <w:r w:rsidRPr="0066348A">
        <w:t>"They both went together"</w:t>
      </w:r>
    </w:p>
    <w:p w:rsidR="004305FD" w:rsidRPr="0066348A" w:rsidRDefault="004305FD" w:rsidP="00880F98">
      <w:pPr>
        <w:pStyle w:val="ListParagraph"/>
        <w:widowControl w:val="0"/>
        <w:numPr>
          <w:ilvl w:val="0"/>
          <w:numId w:val="21"/>
        </w:numPr>
        <w:autoSpaceDE w:val="0"/>
        <w:autoSpaceDN w:val="0"/>
        <w:adjustRightInd w:val="0"/>
      </w:pPr>
      <w:r w:rsidRPr="0066348A">
        <w:t xml:space="preserve">"So </w:t>
      </w:r>
      <w:proofErr w:type="spellStart"/>
      <w:r w:rsidRPr="0066348A">
        <w:t>spake</w:t>
      </w:r>
      <w:proofErr w:type="spellEnd"/>
      <w:r w:rsidRPr="0066348A">
        <w:t xml:space="preserve">, that a great multitude both of the Jews and the Greeks </w:t>
      </w:r>
      <w:r w:rsidR="00C17BDB" w:rsidRPr="0066348A">
        <w:rPr>
          <w:b/>
          <w:bCs/>
        </w:rPr>
        <w:t>believed</w:t>
      </w:r>
      <w:r w:rsidRPr="0066348A">
        <w:t>"</w:t>
      </w:r>
    </w:p>
    <w:p w:rsidR="0066348A" w:rsidRPr="0066348A" w:rsidRDefault="004305FD" w:rsidP="00880F98">
      <w:pPr>
        <w:pStyle w:val="ListParagraph"/>
        <w:widowControl w:val="0"/>
        <w:numPr>
          <w:ilvl w:val="0"/>
          <w:numId w:val="21"/>
        </w:numPr>
        <w:autoSpaceDE w:val="0"/>
        <w:autoSpaceDN w:val="0"/>
        <w:adjustRightInd w:val="0"/>
      </w:pPr>
      <w:r w:rsidRPr="0066348A">
        <w:t>A unity of sincere love for all ministers of the Lord;</w:t>
      </w:r>
    </w:p>
    <w:p w:rsidR="0066348A" w:rsidRPr="0066348A" w:rsidRDefault="004305FD" w:rsidP="00880F98">
      <w:pPr>
        <w:pStyle w:val="ListParagraph"/>
        <w:widowControl w:val="0"/>
        <w:numPr>
          <w:ilvl w:val="0"/>
          <w:numId w:val="21"/>
        </w:numPr>
        <w:autoSpaceDE w:val="0"/>
        <w:autoSpaceDN w:val="0"/>
        <w:adjustRightInd w:val="0"/>
      </w:pPr>
      <w:r w:rsidRPr="0066348A">
        <w:t>UNIFIED IN SPIRIT AND IN FAITH!</w:t>
      </w:r>
    </w:p>
    <w:p w:rsidR="004305FD" w:rsidRPr="0066348A" w:rsidRDefault="004305FD" w:rsidP="00880F98">
      <w:pPr>
        <w:pStyle w:val="ListParagraph"/>
        <w:widowControl w:val="0"/>
        <w:numPr>
          <w:ilvl w:val="0"/>
          <w:numId w:val="21"/>
        </w:numPr>
        <w:autoSpaceDE w:val="0"/>
        <w:autoSpaceDN w:val="0"/>
        <w:adjustRightInd w:val="0"/>
      </w:pPr>
      <w:r w:rsidRPr="0066348A">
        <w:t>All God's servants should be:</w:t>
      </w:r>
      <w:r w:rsidR="00C17BDB" w:rsidRPr="0066348A">
        <w:t xml:space="preserve"> </w:t>
      </w:r>
      <w:r w:rsidRPr="0066348A">
        <w:t>serving together</w:t>
      </w:r>
      <w:r w:rsidR="00C17BDB" w:rsidRPr="0066348A">
        <w:t xml:space="preserve"> &amp; </w:t>
      </w:r>
      <w:r w:rsidRPr="0066348A">
        <w:t>working together.</w:t>
      </w:r>
    </w:p>
    <w:p w:rsidR="00736288" w:rsidRDefault="004305FD" w:rsidP="002B6769">
      <w:pPr>
        <w:widowControl w:val="0"/>
        <w:autoSpaceDE w:val="0"/>
        <w:autoSpaceDN w:val="0"/>
        <w:adjustRightInd w:val="0"/>
      </w:pPr>
      <w:r w:rsidRPr="0066348A">
        <w:t>Eph 4:1</w:t>
      </w:r>
      <w:r w:rsidR="0066348A" w:rsidRPr="0066348A">
        <w:t>-6— v.</w:t>
      </w:r>
      <w:r w:rsidRPr="0066348A">
        <w:t xml:space="preserve">3 </w:t>
      </w:r>
      <w:proofErr w:type="spellStart"/>
      <w:proofErr w:type="gramStart"/>
      <w:r w:rsidRPr="0066348A">
        <w:t>Endeavouring</w:t>
      </w:r>
      <w:proofErr w:type="spellEnd"/>
      <w:proofErr w:type="gramEnd"/>
      <w:r w:rsidRPr="0066348A">
        <w:t xml:space="preserve"> to keep the unity of the Spirit in the bond of peace</w:t>
      </w:r>
      <w:r w:rsidR="0066348A" w:rsidRPr="0066348A">
        <w:t>…</w:t>
      </w:r>
    </w:p>
    <w:p w:rsidR="002B6769" w:rsidRPr="0066348A" w:rsidRDefault="002B6769" w:rsidP="00736288">
      <w:pPr>
        <w:widowControl w:val="0"/>
        <w:autoSpaceDE w:val="0"/>
        <w:autoSpaceDN w:val="0"/>
        <w:adjustRightInd w:val="0"/>
        <w:jc w:val="center"/>
      </w:pPr>
      <w:r w:rsidRPr="0066348A">
        <w:t>THE DESIRE OF OUR LORD HAS BEEN, AND STILL REMAINS, THAT WE BE ONE WITH ANOTHER AS HE IS WITH THE FATHER.</w:t>
      </w:r>
    </w:p>
    <w:p w:rsidR="002B6769" w:rsidRPr="0066348A" w:rsidRDefault="002B6769" w:rsidP="002B6769">
      <w:pPr>
        <w:widowControl w:val="0"/>
        <w:autoSpaceDE w:val="0"/>
        <w:autoSpaceDN w:val="0"/>
        <w:adjustRightInd w:val="0"/>
        <w:ind w:left="360" w:hanging="360"/>
      </w:pPr>
      <w:r w:rsidRPr="0066348A">
        <w:t>Joh</w:t>
      </w:r>
      <w:r>
        <w:t>n</w:t>
      </w:r>
      <w:r w:rsidRPr="0066348A">
        <w:t xml:space="preserve"> 17:21 </w:t>
      </w:r>
      <w:r w:rsidRPr="0066348A">
        <w:rPr>
          <w:i/>
        </w:rPr>
        <w:t>That they all may be one; as thou, Father, art in me, and I in thee, that they also may be one in us: that the world may believe that thou hast sent me.</w:t>
      </w:r>
      <w:r>
        <w:t xml:space="preserve"> (</w:t>
      </w:r>
      <w:r w:rsidRPr="0066348A">
        <w:t>17:11</w:t>
      </w:r>
      <w:r>
        <w:t xml:space="preserve">; </w:t>
      </w:r>
      <w:r w:rsidRPr="0066348A">
        <w:t>17:22</w:t>
      </w:r>
      <w:proofErr w:type="gramStart"/>
      <w:r w:rsidRPr="0066348A">
        <w:t>,23</w:t>
      </w:r>
      <w:proofErr w:type="gramEnd"/>
      <w:r w:rsidRPr="0066348A">
        <w:t>)</w:t>
      </w:r>
    </w:p>
    <w:p w:rsidR="004305FD" w:rsidRPr="0066348A" w:rsidRDefault="004305FD" w:rsidP="0066348A">
      <w:pPr>
        <w:pStyle w:val="Heading3"/>
        <w:rPr>
          <w:b/>
        </w:rPr>
      </w:pPr>
      <w:r w:rsidRPr="0066348A">
        <w:rPr>
          <w:b/>
        </w:rPr>
        <w:lastRenderedPageBreak/>
        <w:t>FAITHFULNESS IN THE BODY</w:t>
      </w:r>
    </w:p>
    <w:p w:rsidR="0066348A" w:rsidRDefault="0066348A" w:rsidP="00830D4D">
      <w:pPr>
        <w:widowControl w:val="0"/>
        <w:autoSpaceDE w:val="0"/>
        <w:autoSpaceDN w:val="0"/>
        <w:adjustRightInd w:val="0"/>
      </w:pPr>
    </w:p>
    <w:p w:rsidR="004305FD" w:rsidRPr="0066348A" w:rsidRDefault="004305FD" w:rsidP="0066348A">
      <w:pPr>
        <w:pStyle w:val="Heading4"/>
      </w:pPr>
      <w:r w:rsidRPr="0066348A">
        <w:t xml:space="preserve">We must speak the Word that men might </w:t>
      </w:r>
      <w:r w:rsidR="00954F36" w:rsidRPr="0066348A">
        <w:t>believe</w:t>
      </w:r>
      <w:r w:rsidRPr="0066348A">
        <w:t>.</w:t>
      </w:r>
    </w:p>
    <w:p w:rsidR="004305FD" w:rsidRPr="0066348A" w:rsidRDefault="004305FD" w:rsidP="0066348A">
      <w:pPr>
        <w:widowControl w:val="0"/>
        <w:autoSpaceDE w:val="0"/>
        <w:autoSpaceDN w:val="0"/>
        <w:adjustRightInd w:val="0"/>
        <w:ind w:left="360" w:hanging="360"/>
      </w:pPr>
      <w:r w:rsidRPr="0066348A">
        <w:t xml:space="preserve">Ro 10:17 </w:t>
      </w:r>
      <w:proofErr w:type="gramStart"/>
      <w:r w:rsidRPr="0066348A">
        <w:rPr>
          <w:i/>
        </w:rPr>
        <w:t>So</w:t>
      </w:r>
      <w:proofErr w:type="gramEnd"/>
      <w:r w:rsidRPr="0066348A">
        <w:rPr>
          <w:i/>
        </w:rPr>
        <w:t xml:space="preserve"> then faith cometh by hearing, and hearing by the word of God.</w:t>
      </w:r>
    </w:p>
    <w:p w:rsidR="004305FD" w:rsidRPr="0066348A" w:rsidRDefault="004305FD" w:rsidP="0066348A">
      <w:pPr>
        <w:widowControl w:val="0"/>
        <w:autoSpaceDE w:val="0"/>
        <w:autoSpaceDN w:val="0"/>
        <w:adjustRightInd w:val="0"/>
        <w:ind w:left="360" w:hanging="360"/>
      </w:pPr>
      <w:r w:rsidRPr="0066348A">
        <w:t xml:space="preserve">2Co 2:17 </w:t>
      </w:r>
      <w:proofErr w:type="gramStart"/>
      <w:r w:rsidRPr="0066348A">
        <w:rPr>
          <w:i/>
        </w:rPr>
        <w:t>For</w:t>
      </w:r>
      <w:proofErr w:type="gramEnd"/>
      <w:r w:rsidRPr="0066348A">
        <w:rPr>
          <w:i/>
        </w:rPr>
        <w:t xml:space="preserve"> we are not as many, which corrupt the word of God: but as of sincerity, but as of God, in the sight of God speak we in Christ.</w:t>
      </w:r>
    </w:p>
    <w:p w:rsidR="0066348A" w:rsidRDefault="0066348A" w:rsidP="00830D4D">
      <w:pPr>
        <w:widowControl w:val="0"/>
        <w:autoSpaceDE w:val="0"/>
        <w:autoSpaceDN w:val="0"/>
        <w:adjustRightInd w:val="0"/>
      </w:pPr>
    </w:p>
    <w:p w:rsidR="004305FD" w:rsidRPr="0066348A" w:rsidRDefault="004305FD" w:rsidP="0066348A">
      <w:pPr>
        <w:pStyle w:val="Heading4"/>
      </w:pPr>
      <w:r w:rsidRPr="0066348A">
        <w:t xml:space="preserve"> We must go to where the multitudes are.</w:t>
      </w:r>
    </w:p>
    <w:p w:rsidR="004305FD" w:rsidRPr="0066348A" w:rsidRDefault="004305FD" w:rsidP="00880F98">
      <w:pPr>
        <w:pStyle w:val="ListParagraph"/>
        <w:widowControl w:val="0"/>
        <w:numPr>
          <w:ilvl w:val="0"/>
          <w:numId w:val="23"/>
        </w:numPr>
        <w:autoSpaceDE w:val="0"/>
        <w:autoSpaceDN w:val="0"/>
        <w:adjustRightInd w:val="0"/>
      </w:pPr>
      <w:r w:rsidRPr="0066348A">
        <w:t>The servant of God is to speak the truth in love.</w:t>
      </w:r>
    </w:p>
    <w:p w:rsidR="004305FD" w:rsidRPr="0066348A" w:rsidRDefault="004305FD" w:rsidP="00880F98">
      <w:pPr>
        <w:pStyle w:val="ListParagraph"/>
        <w:widowControl w:val="0"/>
        <w:numPr>
          <w:ilvl w:val="0"/>
          <w:numId w:val="22"/>
        </w:numPr>
        <w:autoSpaceDE w:val="0"/>
        <w:autoSpaceDN w:val="0"/>
        <w:adjustRightInd w:val="0"/>
      </w:pPr>
      <w:r w:rsidRPr="0066348A">
        <w:t>The servant of God has to both contain the witness of His Spirit, and to speak the witness of His Word.</w:t>
      </w:r>
    </w:p>
    <w:p w:rsidR="004305FD" w:rsidRPr="0066348A" w:rsidRDefault="004305FD" w:rsidP="00830D4D">
      <w:pPr>
        <w:widowControl w:val="0"/>
        <w:autoSpaceDE w:val="0"/>
        <w:autoSpaceDN w:val="0"/>
        <w:adjustRightInd w:val="0"/>
      </w:pPr>
    </w:p>
    <w:p w:rsidR="004305FD" w:rsidRPr="0066348A" w:rsidRDefault="004305FD" w:rsidP="0066348A">
      <w:pPr>
        <w:pStyle w:val="Heading4"/>
      </w:pPr>
      <w:r w:rsidRPr="0066348A">
        <w:t>Let the Word exhort us:</w:t>
      </w:r>
    </w:p>
    <w:p w:rsidR="004305FD" w:rsidRPr="0066348A" w:rsidRDefault="004305FD" w:rsidP="0066348A">
      <w:pPr>
        <w:widowControl w:val="0"/>
        <w:autoSpaceDE w:val="0"/>
        <w:autoSpaceDN w:val="0"/>
        <w:adjustRightInd w:val="0"/>
        <w:ind w:left="360" w:hanging="360"/>
        <w:rPr>
          <w:i/>
        </w:rPr>
      </w:pPr>
      <w:r w:rsidRPr="0066348A">
        <w:t xml:space="preserve">1Co </w:t>
      </w:r>
      <w:proofErr w:type="gramStart"/>
      <w:r w:rsidRPr="0066348A">
        <w:t xml:space="preserve">4:2  </w:t>
      </w:r>
      <w:r w:rsidRPr="0066348A">
        <w:rPr>
          <w:i/>
        </w:rPr>
        <w:t>Moreover</w:t>
      </w:r>
      <w:proofErr w:type="gramEnd"/>
      <w:r w:rsidRPr="0066348A">
        <w:rPr>
          <w:i/>
        </w:rPr>
        <w:t xml:space="preserve"> it is required in stewards, that a man be found faithful.</w:t>
      </w:r>
    </w:p>
    <w:p w:rsidR="004305FD" w:rsidRPr="0066348A" w:rsidRDefault="004305FD" w:rsidP="0066348A">
      <w:pPr>
        <w:widowControl w:val="0"/>
        <w:autoSpaceDE w:val="0"/>
        <w:autoSpaceDN w:val="0"/>
        <w:adjustRightInd w:val="0"/>
        <w:ind w:left="360" w:hanging="360"/>
      </w:pPr>
      <w:r w:rsidRPr="0066348A">
        <w:t xml:space="preserve">1Co 4:17 </w:t>
      </w:r>
      <w:r w:rsidRPr="0066348A">
        <w:rPr>
          <w:i/>
        </w:rPr>
        <w:t xml:space="preserve">For this cause have I sent unto you </w:t>
      </w:r>
      <w:proofErr w:type="spellStart"/>
      <w:r w:rsidRPr="0066348A">
        <w:rPr>
          <w:i/>
        </w:rPr>
        <w:t>Timotheus</w:t>
      </w:r>
      <w:proofErr w:type="spellEnd"/>
      <w:r w:rsidRPr="0066348A">
        <w:rPr>
          <w:i/>
        </w:rPr>
        <w:t xml:space="preserve">, who is my beloved son, and faithful in the Lord, who shall bring you into remembrance of my ways which be in Christ, as I teach </w:t>
      </w:r>
      <w:proofErr w:type="spellStart"/>
      <w:r w:rsidRPr="0066348A">
        <w:rPr>
          <w:i/>
        </w:rPr>
        <w:t>every where</w:t>
      </w:r>
      <w:proofErr w:type="spellEnd"/>
      <w:r w:rsidRPr="0066348A">
        <w:rPr>
          <w:i/>
        </w:rPr>
        <w:t xml:space="preserve"> in every church.</w:t>
      </w:r>
    </w:p>
    <w:p w:rsidR="004305FD" w:rsidRPr="0066348A" w:rsidRDefault="004305FD" w:rsidP="0066348A">
      <w:pPr>
        <w:widowControl w:val="0"/>
        <w:autoSpaceDE w:val="0"/>
        <w:autoSpaceDN w:val="0"/>
        <w:adjustRightInd w:val="0"/>
        <w:ind w:left="360" w:hanging="360"/>
      </w:pPr>
      <w:r w:rsidRPr="0066348A">
        <w:t xml:space="preserve">Col 1:7 </w:t>
      </w:r>
      <w:proofErr w:type="gramStart"/>
      <w:r w:rsidRPr="0066348A">
        <w:rPr>
          <w:i/>
        </w:rPr>
        <w:t>As</w:t>
      </w:r>
      <w:proofErr w:type="gramEnd"/>
      <w:r w:rsidRPr="0066348A">
        <w:rPr>
          <w:i/>
        </w:rPr>
        <w:t xml:space="preserve"> ye also learned of </w:t>
      </w:r>
      <w:proofErr w:type="spellStart"/>
      <w:r w:rsidRPr="0066348A">
        <w:rPr>
          <w:i/>
        </w:rPr>
        <w:t>Epaphras</w:t>
      </w:r>
      <w:proofErr w:type="spellEnd"/>
      <w:r w:rsidRPr="0066348A">
        <w:rPr>
          <w:i/>
        </w:rPr>
        <w:t xml:space="preserve"> our dear </w:t>
      </w:r>
      <w:proofErr w:type="spellStart"/>
      <w:r w:rsidRPr="0066348A">
        <w:rPr>
          <w:i/>
        </w:rPr>
        <w:t>fellowser</w:t>
      </w:r>
      <w:r w:rsidR="0066348A" w:rsidRPr="0066348A">
        <w:rPr>
          <w:i/>
        </w:rPr>
        <w:t>vant</w:t>
      </w:r>
      <w:proofErr w:type="spellEnd"/>
      <w:r w:rsidR="0066348A" w:rsidRPr="0066348A">
        <w:rPr>
          <w:i/>
        </w:rPr>
        <w:t xml:space="preserve">, who is for you a faithful </w:t>
      </w:r>
      <w:r w:rsidRPr="0066348A">
        <w:rPr>
          <w:i/>
        </w:rPr>
        <w:t>minister of Christ;</w:t>
      </w:r>
    </w:p>
    <w:p w:rsidR="004305FD" w:rsidRPr="0066348A" w:rsidRDefault="004305FD" w:rsidP="0066348A">
      <w:pPr>
        <w:widowControl w:val="0"/>
        <w:autoSpaceDE w:val="0"/>
        <w:autoSpaceDN w:val="0"/>
        <w:adjustRightInd w:val="0"/>
        <w:ind w:left="360" w:hanging="360"/>
      </w:pPr>
      <w:r w:rsidRPr="0066348A">
        <w:t xml:space="preserve">1Th 5:24 </w:t>
      </w:r>
      <w:r w:rsidRPr="0066348A">
        <w:rPr>
          <w:i/>
        </w:rPr>
        <w:t xml:space="preserve">Faithful is he that </w:t>
      </w:r>
      <w:proofErr w:type="spellStart"/>
      <w:r w:rsidRPr="0066348A">
        <w:rPr>
          <w:i/>
        </w:rPr>
        <w:t>calleth</w:t>
      </w:r>
      <w:proofErr w:type="spellEnd"/>
      <w:r w:rsidRPr="0066348A">
        <w:rPr>
          <w:i/>
        </w:rPr>
        <w:t xml:space="preserve"> you, who also will do it.</w:t>
      </w:r>
    </w:p>
    <w:p w:rsidR="004305FD" w:rsidRPr="0066348A" w:rsidRDefault="004305FD" w:rsidP="0066348A">
      <w:pPr>
        <w:widowControl w:val="0"/>
        <w:autoSpaceDE w:val="0"/>
        <w:autoSpaceDN w:val="0"/>
        <w:adjustRightInd w:val="0"/>
        <w:ind w:left="360" w:hanging="360"/>
      </w:pPr>
      <w:r w:rsidRPr="0066348A">
        <w:t xml:space="preserve">2Ti 2:2 </w:t>
      </w:r>
      <w:proofErr w:type="gramStart"/>
      <w:r w:rsidRPr="0066348A">
        <w:rPr>
          <w:i/>
        </w:rPr>
        <w:t>And</w:t>
      </w:r>
      <w:proofErr w:type="gramEnd"/>
      <w:r w:rsidRPr="0066348A">
        <w:rPr>
          <w:i/>
        </w:rPr>
        <w:t xml:space="preserve"> the things that thou hast heard of me among many witnesses, the same commit thou to faithful men, who shall be able to teach others also.</w:t>
      </w:r>
    </w:p>
    <w:p w:rsidR="0066348A" w:rsidRPr="0066348A" w:rsidRDefault="0066348A" w:rsidP="00830D4D">
      <w:pPr>
        <w:widowControl w:val="0"/>
        <w:autoSpaceDE w:val="0"/>
        <w:autoSpaceDN w:val="0"/>
        <w:adjustRightInd w:val="0"/>
      </w:pPr>
    </w:p>
    <w:p w:rsidR="004305FD" w:rsidRPr="0066348A" w:rsidRDefault="004305FD" w:rsidP="0066348A">
      <w:pPr>
        <w:pStyle w:val="Heading3"/>
        <w:rPr>
          <w:b/>
        </w:rPr>
      </w:pPr>
      <w:r w:rsidRPr="0066348A">
        <w:rPr>
          <w:b/>
        </w:rPr>
        <w:t>FULLNESS IN THE BODY</w:t>
      </w:r>
    </w:p>
    <w:p w:rsidR="0066348A" w:rsidRDefault="0066348A" w:rsidP="00830D4D">
      <w:pPr>
        <w:widowControl w:val="0"/>
        <w:autoSpaceDE w:val="0"/>
        <w:autoSpaceDN w:val="0"/>
        <w:adjustRightInd w:val="0"/>
      </w:pPr>
    </w:p>
    <w:p w:rsidR="004305FD" w:rsidRPr="0066348A" w:rsidRDefault="004305FD" w:rsidP="00830D4D">
      <w:pPr>
        <w:widowControl w:val="0"/>
        <w:autoSpaceDE w:val="0"/>
        <w:autoSpaceDN w:val="0"/>
        <w:adjustRightInd w:val="0"/>
      </w:pPr>
      <w:proofErr w:type="gramStart"/>
      <w:r w:rsidRPr="0066348A">
        <w:t>"Filled with joy"</w:t>
      </w:r>
      <w:r w:rsidR="0066348A">
        <w:t xml:space="preserve"> &amp; “</w:t>
      </w:r>
      <w:r w:rsidRPr="0066348A">
        <w:t>Filled with the Holy Ghost.</w:t>
      </w:r>
      <w:proofErr w:type="gramEnd"/>
      <w:r w:rsidR="0066348A">
        <w:tab/>
      </w:r>
      <w:r w:rsidRPr="0066348A">
        <w:t>Ac</w:t>
      </w:r>
      <w:r w:rsidR="0066348A">
        <w:t>ts 13:52; Col. 2:9</w:t>
      </w:r>
    </w:p>
    <w:p w:rsidR="0066348A" w:rsidRDefault="004305FD" w:rsidP="00830D4D">
      <w:pPr>
        <w:widowControl w:val="0"/>
        <w:autoSpaceDE w:val="0"/>
        <w:autoSpaceDN w:val="0"/>
        <w:adjustRightInd w:val="0"/>
      </w:pPr>
      <w:r w:rsidRPr="0066348A">
        <w:t xml:space="preserve">Eph 1:23 </w:t>
      </w:r>
      <w:proofErr w:type="gramStart"/>
      <w:r w:rsidRPr="0066348A">
        <w:rPr>
          <w:i/>
        </w:rPr>
        <w:t>Which</w:t>
      </w:r>
      <w:proofErr w:type="gramEnd"/>
      <w:r w:rsidRPr="0066348A">
        <w:rPr>
          <w:i/>
        </w:rPr>
        <w:t xml:space="preserve"> is his body, the </w:t>
      </w:r>
      <w:proofErr w:type="spellStart"/>
      <w:r w:rsidRPr="0066348A">
        <w:rPr>
          <w:i/>
        </w:rPr>
        <w:t>fulness</w:t>
      </w:r>
      <w:proofErr w:type="spellEnd"/>
      <w:r w:rsidRPr="0066348A">
        <w:rPr>
          <w:i/>
        </w:rPr>
        <w:t xml:space="preserve"> of him that </w:t>
      </w:r>
      <w:proofErr w:type="spellStart"/>
      <w:r w:rsidRPr="0066348A">
        <w:rPr>
          <w:i/>
        </w:rPr>
        <w:t>filleth</w:t>
      </w:r>
      <w:proofErr w:type="spellEnd"/>
      <w:r w:rsidRPr="0066348A">
        <w:rPr>
          <w:i/>
        </w:rPr>
        <w:t xml:space="preserve"> all in all.</w:t>
      </w:r>
    </w:p>
    <w:p w:rsidR="004305FD" w:rsidRPr="0066348A" w:rsidRDefault="004305FD" w:rsidP="0066348A">
      <w:pPr>
        <w:widowControl w:val="0"/>
        <w:autoSpaceDE w:val="0"/>
        <w:autoSpaceDN w:val="0"/>
        <w:adjustRightInd w:val="0"/>
        <w:ind w:left="360" w:hanging="360"/>
        <w:rPr>
          <w:i/>
        </w:rPr>
      </w:pPr>
      <w:r w:rsidRPr="0066348A">
        <w:t xml:space="preserve"> Eph 4:13 </w:t>
      </w:r>
      <w:r w:rsidRPr="0066348A">
        <w:rPr>
          <w:i/>
        </w:rPr>
        <w:t xml:space="preserve">Till </w:t>
      </w:r>
      <w:proofErr w:type="gramStart"/>
      <w:r w:rsidRPr="0066348A">
        <w:rPr>
          <w:i/>
        </w:rPr>
        <w:t>we</w:t>
      </w:r>
      <w:proofErr w:type="gramEnd"/>
      <w:r w:rsidRPr="0066348A">
        <w:rPr>
          <w:i/>
        </w:rPr>
        <w:t xml:space="preserve"> all come in the unity of the faith, and of the knowledge of the Son of God, unto a perfect man, unto the measure of the stature of the </w:t>
      </w:r>
      <w:proofErr w:type="spellStart"/>
      <w:r w:rsidRPr="0066348A">
        <w:rPr>
          <w:i/>
        </w:rPr>
        <w:t>fulness</w:t>
      </w:r>
      <w:proofErr w:type="spellEnd"/>
      <w:r w:rsidRPr="0066348A">
        <w:rPr>
          <w:i/>
        </w:rPr>
        <w:t xml:space="preserve"> of Christ:</w:t>
      </w:r>
    </w:p>
    <w:p w:rsidR="004305FD" w:rsidRPr="0066348A" w:rsidRDefault="004305FD" w:rsidP="00830D4D">
      <w:pPr>
        <w:widowControl w:val="0"/>
        <w:autoSpaceDE w:val="0"/>
        <w:autoSpaceDN w:val="0"/>
        <w:adjustRightInd w:val="0"/>
      </w:pPr>
    </w:p>
    <w:p w:rsidR="004305FD" w:rsidRPr="0066348A" w:rsidRDefault="004305FD" w:rsidP="0066348A">
      <w:pPr>
        <w:pStyle w:val="Heading3"/>
        <w:rPr>
          <w:b/>
        </w:rPr>
      </w:pPr>
      <w:r w:rsidRPr="0066348A">
        <w:rPr>
          <w:b/>
        </w:rPr>
        <w:t>FOLLOWING THE VOICE OF THE LORD</w:t>
      </w:r>
    </w:p>
    <w:p w:rsidR="00736288" w:rsidRDefault="00736288" w:rsidP="00830D4D">
      <w:pPr>
        <w:widowControl w:val="0"/>
        <w:autoSpaceDE w:val="0"/>
        <w:autoSpaceDN w:val="0"/>
        <w:adjustRightInd w:val="0"/>
      </w:pPr>
    </w:p>
    <w:p w:rsidR="00736288" w:rsidRDefault="004305FD" w:rsidP="00736288">
      <w:pPr>
        <w:widowControl w:val="0"/>
        <w:autoSpaceDE w:val="0"/>
        <w:autoSpaceDN w:val="0"/>
        <w:adjustRightInd w:val="0"/>
        <w:ind w:firstLine="720"/>
      </w:pPr>
      <w:r w:rsidRPr="0066348A">
        <w:t xml:space="preserve">When facing </w:t>
      </w:r>
      <w:r w:rsidR="00214ECF" w:rsidRPr="0066348A">
        <w:t>opposition</w:t>
      </w:r>
      <w:r w:rsidRPr="0066348A">
        <w:t>, a servant must carefully discern what is bes</w:t>
      </w:r>
      <w:r w:rsidR="00214ECF">
        <w:t xml:space="preserve">t for the furtherance of the Gospel, and </w:t>
      </w:r>
      <w:r w:rsidRPr="0066348A">
        <w:t>the glor</w:t>
      </w:r>
      <w:r w:rsidR="00214ECF">
        <w:t>y of God.</w:t>
      </w:r>
    </w:p>
    <w:p w:rsidR="00736288" w:rsidRDefault="004305FD" w:rsidP="00736288">
      <w:pPr>
        <w:widowControl w:val="0"/>
        <w:autoSpaceDE w:val="0"/>
        <w:autoSpaceDN w:val="0"/>
        <w:adjustRightInd w:val="0"/>
        <w:ind w:firstLine="720"/>
      </w:pPr>
      <w:r w:rsidRPr="0066348A">
        <w:t>The time(s) to stand firm against opposition will reap greater results.</w:t>
      </w:r>
    </w:p>
    <w:p w:rsidR="00736288" w:rsidRDefault="00214ECF" w:rsidP="00736288">
      <w:pPr>
        <w:widowControl w:val="0"/>
        <w:autoSpaceDE w:val="0"/>
        <w:autoSpaceDN w:val="0"/>
        <w:adjustRightInd w:val="0"/>
        <w:ind w:firstLine="720"/>
      </w:pPr>
      <w:r>
        <w:t>Other time(s), leaving an</w:t>
      </w:r>
      <w:r w:rsidR="004305FD" w:rsidRPr="0066348A">
        <w:t xml:space="preserve"> area will bring in greater harvest.</w:t>
      </w:r>
    </w:p>
    <w:p w:rsidR="004305FD" w:rsidRPr="0066348A" w:rsidRDefault="00736288" w:rsidP="00736288">
      <w:pPr>
        <w:widowControl w:val="0"/>
        <w:autoSpaceDE w:val="0"/>
        <w:autoSpaceDN w:val="0"/>
        <w:adjustRightInd w:val="0"/>
        <w:ind w:firstLine="720"/>
      </w:pPr>
      <w:r>
        <w:t xml:space="preserve"> I</w:t>
      </w:r>
      <w:r w:rsidR="004305FD" w:rsidRPr="0066348A">
        <w:t>t is vital to be Holy Ghost filled to hear what the Spirit is directing you to do.</w:t>
      </w:r>
    </w:p>
    <w:p w:rsidR="004305FD" w:rsidRPr="0066348A" w:rsidRDefault="004305FD" w:rsidP="00830D4D">
      <w:pPr>
        <w:widowControl w:val="0"/>
        <w:autoSpaceDE w:val="0"/>
        <w:autoSpaceDN w:val="0"/>
        <w:adjustRightInd w:val="0"/>
      </w:pPr>
    </w:p>
    <w:p w:rsidR="004305FD" w:rsidRPr="0066348A" w:rsidRDefault="004305FD" w:rsidP="00736288">
      <w:pPr>
        <w:widowControl w:val="0"/>
        <w:autoSpaceDE w:val="0"/>
        <w:autoSpaceDN w:val="0"/>
        <w:adjustRightInd w:val="0"/>
        <w:ind w:left="360" w:hanging="360"/>
      </w:pPr>
      <w:r w:rsidRPr="0066348A">
        <w:t>Ac 16:</w:t>
      </w:r>
      <w:r w:rsidRPr="00736288">
        <w:rPr>
          <w:i/>
        </w:rPr>
        <w:t xml:space="preserve">6 </w:t>
      </w:r>
      <w:proofErr w:type="gramStart"/>
      <w:r w:rsidRPr="00736288">
        <w:rPr>
          <w:i/>
        </w:rPr>
        <w:t>Now</w:t>
      </w:r>
      <w:proofErr w:type="gramEnd"/>
      <w:r w:rsidRPr="00736288">
        <w:rPr>
          <w:i/>
        </w:rPr>
        <w:t xml:space="preserve"> when they had gone throughout Phrygia and the region of Galatia, and were forbidden of the Holy Ghost to preach the word in Asia,</w:t>
      </w:r>
    </w:p>
    <w:p w:rsidR="004305FD" w:rsidRPr="0066348A" w:rsidRDefault="004305FD" w:rsidP="00736288">
      <w:pPr>
        <w:widowControl w:val="0"/>
        <w:autoSpaceDE w:val="0"/>
        <w:autoSpaceDN w:val="0"/>
        <w:adjustRightInd w:val="0"/>
        <w:ind w:left="360" w:hanging="360"/>
      </w:pPr>
      <w:r w:rsidRPr="0066348A">
        <w:t>Mt 10:23</w:t>
      </w:r>
      <w:proofErr w:type="gramStart"/>
      <w:r w:rsidR="00736288">
        <w:t>,24</w:t>
      </w:r>
      <w:proofErr w:type="gramEnd"/>
      <w:r w:rsidR="00736288">
        <w:t>—</w:t>
      </w:r>
      <w:r w:rsidRPr="00736288">
        <w:rPr>
          <w:i/>
        </w:rPr>
        <w:t xml:space="preserve"> But when they persecute you in this city, flee ye into another: for verily I say unto you, Ye shall not have gone over the cities of Israel, till the Son of man </w:t>
      </w:r>
      <w:proofErr w:type="spellStart"/>
      <w:r w:rsidRPr="00736288">
        <w:rPr>
          <w:i/>
        </w:rPr>
        <w:t>be come</w:t>
      </w:r>
      <w:proofErr w:type="spellEnd"/>
      <w:r w:rsidR="00736288" w:rsidRPr="00736288">
        <w:rPr>
          <w:i/>
        </w:rPr>
        <w:t xml:space="preserve"> </w:t>
      </w:r>
      <w:r w:rsidRPr="00736288">
        <w:rPr>
          <w:i/>
        </w:rPr>
        <w:t xml:space="preserve"> 24 The disciple is not above his master, nor the servant above his lord. Letting the Lord instill that truth to you, will greatly empower your place in the ministry</w:t>
      </w:r>
    </w:p>
    <w:p w:rsidR="004305FD" w:rsidRPr="0066348A" w:rsidRDefault="004305FD" w:rsidP="00830D4D">
      <w:pPr>
        <w:widowControl w:val="0"/>
        <w:autoSpaceDE w:val="0"/>
        <w:autoSpaceDN w:val="0"/>
        <w:adjustRightInd w:val="0"/>
      </w:pPr>
      <w:r w:rsidRPr="0066348A">
        <w:t>- Shall we fear suffering?</w:t>
      </w:r>
    </w:p>
    <w:p w:rsidR="004305FD" w:rsidRPr="0066348A" w:rsidRDefault="004305FD" w:rsidP="00830D4D">
      <w:pPr>
        <w:widowControl w:val="0"/>
        <w:autoSpaceDE w:val="0"/>
        <w:autoSpaceDN w:val="0"/>
        <w:adjustRightInd w:val="0"/>
      </w:pPr>
    </w:p>
    <w:p w:rsidR="00736288" w:rsidRDefault="00736288" w:rsidP="00830D4D">
      <w:pPr>
        <w:widowControl w:val="0"/>
        <w:autoSpaceDE w:val="0"/>
        <w:autoSpaceDN w:val="0"/>
        <w:adjustRightInd w:val="0"/>
      </w:pPr>
    </w:p>
    <w:p w:rsidR="004305FD" w:rsidRPr="00736288" w:rsidRDefault="00D33C94" w:rsidP="00E7440B">
      <w:pPr>
        <w:pStyle w:val="Heading2"/>
      </w:pPr>
      <w:bookmarkStart w:id="13" w:name="_Toc306779288"/>
      <w:bookmarkStart w:id="14" w:name="_Toc306779360"/>
      <w:bookmarkStart w:id="15" w:name="_Toc306828065"/>
      <w:bookmarkStart w:id="16" w:name="_Toc306970541"/>
      <w:r>
        <w:t>Two Facts Every Servant of the Lord must Never Forget</w:t>
      </w:r>
      <w:bookmarkEnd w:id="13"/>
      <w:bookmarkEnd w:id="14"/>
      <w:bookmarkEnd w:id="15"/>
      <w:bookmarkEnd w:id="16"/>
    </w:p>
    <w:p w:rsidR="00736288" w:rsidRDefault="00736288" w:rsidP="00830D4D">
      <w:pPr>
        <w:widowControl w:val="0"/>
        <w:autoSpaceDE w:val="0"/>
        <w:autoSpaceDN w:val="0"/>
        <w:adjustRightInd w:val="0"/>
      </w:pPr>
    </w:p>
    <w:p w:rsidR="00736288" w:rsidRDefault="00736288" w:rsidP="00880F98">
      <w:pPr>
        <w:pStyle w:val="Heading3"/>
        <w:numPr>
          <w:ilvl w:val="0"/>
          <w:numId w:val="24"/>
        </w:numPr>
      </w:pPr>
      <w:r>
        <w:t>The Sword of Division Christ Brought</w:t>
      </w:r>
    </w:p>
    <w:p w:rsidR="00736288" w:rsidRDefault="00736288" w:rsidP="00736288">
      <w:pPr>
        <w:widowControl w:val="0"/>
        <w:autoSpaceDE w:val="0"/>
        <w:autoSpaceDN w:val="0"/>
        <w:adjustRightInd w:val="0"/>
        <w:ind w:firstLine="720"/>
      </w:pPr>
    </w:p>
    <w:p w:rsidR="004305FD" w:rsidRPr="0066348A" w:rsidRDefault="004305FD" w:rsidP="00736288">
      <w:pPr>
        <w:widowControl w:val="0"/>
        <w:autoSpaceDE w:val="0"/>
        <w:autoSpaceDN w:val="0"/>
        <w:adjustRightInd w:val="0"/>
        <w:ind w:firstLine="720"/>
      </w:pPr>
      <w:r w:rsidRPr="0066348A">
        <w:t>Just as Christ came to expose and mark divisions both in churches and in families, so we are to understand that we too are going to live multiple types of "deaths" to our own carnal structures.</w:t>
      </w:r>
    </w:p>
    <w:p w:rsidR="004305FD" w:rsidRPr="0066348A" w:rsidRDefault="004305FD" w:rsidP="00830D4D">
      <w:pPr>
        <w:widowControl w:val="0"/>
        <w:autoSpaceDE w:val="0"/>
        <w:autoSpaceDN w:val="0"/>
        <w:adjustRightInd w:val="0"/>
      </w:pPr>
    </w:p>
    <w:p w:rsidR="004305FD" w:rsidRPr="0066348A" w:rsidRDefault="004305FD" w:rsidP="00736288">
      <w:pPr>
        <w:widowControl w:val="0"/>
        <w:autoSpaceDE w:val="0"/>
        <w:autoSpaceDN w:val="0"/>
        <w:adjustRightInd w:val="0"/>
        <w:ind w:left="360" w:hanging="360"/>
      </w:pPr>
      <w:r w:rsidRPr="0066348A">
        <w:t>Lu</w:t>
      </w:r>
      <w:r w:rsidR="00736288">
        <w:t>ke</w:t>
      </w:r>
      <w:r w:rsidRPr="0066348A">
        <w:t xml:space="preserve"> 12:51</w:t>
      </w:r>
      <w:r w:rsidR="00736288">
        <w:t>-53—</w:t>
      </w:r>
      <w:r w:rsidRPr="00736288">
        <w:rPr>
          <w:i/>
        </w:rPr>
        <w:t>Suppose ye that I am come to give peace on earth? I tell you, Nay; but rather division: 52 For from henceforth there shall be five in one house divided, three against two, and two against three. 53 The father shall be divided against the son, and the son against the father; the mother against the daughter, and the daughter against the mother; the mother in law against her daughter in law, and the daughter in law against her mother in law.</w:t>
      </w:r>
    </w:p>
    <w:p w:rsidR="004305FD" w:rsidRPr="0066348A" w:rsidRDefault="004305FD" w:rsidP="00830D4D">
      <w:pPr>
        <w:widowControl w:val="0"/>
        <w:autoSpaceDE w:val="0"/>
        <w:autoSpaceDN w:val="0"/>
        <w:adjustRightInd w:val="0"/>
      </w:pPr>
    </w:p>
    <w:p w:rsidR="00736288" w:rsidRDefault="00072244" w:rsidP="00736288">
      <w:pPr>
        <w:pStyle w:val="Heading3"/>
      </w:pPr>
      <w:r>
        <w:t>The Servant of the Lord will Suffer P</w:t>
      </w:r>
      <w:r w:rsidR="004305FD" w:rsidRPr="0066348A">
        <w:t>ersecution</w:t>
      </w:r>
    </w:p>
    <w:p w:rsidR="00736288" w:rsidRDefault="00736288" w:rsidP="00830D4D">
      <w:pPr>
        <w:widowControl w:val="0"/>
        <w:autoSpaceDE w:val="0"/>
        <w:autoSpaceDN w:val="0"/>
        <w:adjustRightInd w:val="0"/>
      </w:pPr>
    </w:p>
    <w:p w:rsidR="00072244" w:rsidRDefault="00072244" w:rsidP="00072244">
      <w:pPr>
        <w:widowControl w:val="0"/>
        <w:autoSpaceDE w:val="0"/>
        <w:autoSpaceDN w:val="0"/>
        <w:adjustRightInd w:val="0"/>
        <w:ind w:left="360" w:hanging="360"/>
        <w:rPr>
          <w:i/>
        </w:rPr>
      </w:pPr>
      <w:r w:rsidRPr="0066348A">
        <w:t>Acts 14:22—</w:t>
      </w:r>
      <w:r w:rsidRPr="0066348A">
        <w:rPr>
          <w:i/>
        </w:rPr>
        <w:t xml:space="preserve">Confirming the souls of the disciples, and exhorting them to continue in the faith, and that we must </w:t>
      </w:r>
      <w:r w:rsidRPr="00072244">
        <w:rPr>
          <w:i/>
          <w:u w:val="single"/>
        </w:rPr>
        <w:t>through much tribulation</w:t>
      </w:r>
      <w:r w:rsidRPr="0066348A">
        <w:rPr>
          <w:i/>
        </w:rPr>
        <w:t xml:space="preserve"> enter into the kingdom of God.</w:t>
      </w:r>
    </w:p>
    <w:p w:rsidR="0077257E" w:rsidRDefault="0077257E" w:rsidP="00072244">
      <w:pPr>
        <w:widowControl w:val="0"/>
        <w:autoSpaceDE w:val="0"/>
        <w:autoSpaceDN w:val="0"/>
        <w:adjustRightInd w:val="0"/>
        <w:ind w:left="360" w:hanging="360"/>
        <w:rPr>
          <w:i/>
        </w:rPr>
      </w:pPr>
      <w:r>
        <w:t>Acts 20:23—</w:t>
      </w:r>
      <w:proofErr w:type="gramStart"/>
      <w:r w:rsidRPr="0077257E">
        <w:rPr>
          <w:i/>
        </w:rPr>
        <w:t>Save</w:t>
      </w:r>
      <w:proofErr w:type="gramEnd"/>
      <w:r w:rsidRPr="0077257E">
        <w:rPr>
          <w:i/>
        </w:rPr>
        <w:t xml:space="preserve"> that the Holy Ghost </w:t>
      </w:r>
      <w:proofErr w:type="spellStart"/>
      <w:r w:rsidRPr="0077257E">
        <w:rPr>
          <w:i/>
        </w:rPr>
        <w:t>witnesseth</w:t>
      </w:r>
      <w:proofErr w:type="spellEnd"/>
      <w:r w:rsidRPr="0077257E">
        <w:rPr>
          <w:i/>
        </w:rPr>
        <w:t xml:space="preserve"> in every city, saying that bonds and afflictions abide me.</w:t>
      </w:r>
      <w:r w:rsidRPr="0077257E">
        <w:t xml:space="preserve"> </w:t>
      </w:r>
      <w:r>
        <w:rPr>
          <w:i/>
        </w:rPr>
        <w:t xml:space="preserve">                                                                                                                            </w:t>
      </w:r>
      <w:r w:rsidRPr="0077257E">
        <w:rPr>
          <w:i/>
        </w:rPr>
        <w:t>24 But none of these things move me, neither count I my life dear unto myself, so that I might finish my course with joy, and the ministry, which I have received of the Lord Jesus, to testify the gospel of the grace of God.</w:t>
      </w:r>
    </w:p>
    <w:p w:rsidR="0077257E" w:rsidRPr="0077257E" w:rsidRDefault="0077257E" w:rsidP="00072244">
      <w:pPr>
        <w:widowControl w:val="0"/>
        <w:autoSpaceDE w:val="0"/>
        <w:autoSpaceDN w:val="0"/>
        <w:adjustRightInd w:val="0"/>
        <w:ind w:left="360" w:hanging="360"/>
        <w:rPr>
          <w:i/>
        </w:rPr>
      </w:pPr>
      <w:r w:rsidRPr="0077257E">
        <w:t>Ac</w:t>
      </w:r>
      <w:r>
        <w:t>ts</w:t>
      </w:r>
      <w:r w:rsidRPr="0077257E">
        <w:t xml:space="preserve"> 21:13</w:t>
      </w:r>
      <w:r>
        <w:rPr>
          <w:i/>
        </w:rPr>
        <w:t>—</w:t>
      </w:r>
      <w:r w:rsidRPr="0077257E">
        <w:rPr>
          <w:i/>
        </w:rPr>
        <w:t xml:space="preserve">Then Paul answered, </w:t>
      </w:r>
      <w:proofErr w:type="gramStart"/>
      <w:r w:rsidRPr="0077257E">
        <w:rPr>
          <w:i/>
        </w:rPr>
        <w:t>What</w:t>
      </w:r>
      <w:proofErr w:type="gramEnd"/>
      <w:r w:rsidRPr="0077257E">
        <w:rPr>
          <w:i/>
        </w:rPr>
        <w:t xml:space="preserve"> mean ye to weep and to break mine heart? </w:t>
      </w:r>
      <w:proofErr w:type="gramStart"/>
      <w:r w:rsidRPr="0077257E">
        <w:rPr>
          <w:i/>
        </w:rPr>
        <w:t>for</w:t>
      </w:r>
      <w:proofErr w:type="gramEnd"/>
      <w:r w:rsidRPr="0077257E">
        <w:rPr>
          <w:i/>
        </w:rPr>
        <w:t xml:space="preserve"> I am ready not to be bound only, but also to die at Jerusalem for the name of the Lord Jesus.</w:t>
      </w:r>
    </w:p>
    <w:p w:rsidR="0077257E" w:rsidRPr="0077257E" w:rsidRDefault="0077257E" w:rsidP="00072244">
      <w:pPr>
        <w:widowControl w:val="0"/>
        <w:autoSpaceDE w:val="0"/>
        <w:autoSpaceDN w:val="0"/>
        <w:adjustRightInd w:val="0"/>
        <w:ind w:left="360" w:hanging="360"/>
        <w:rPr>
          <w:i/>
        </w:rPr>
      </w:pPr>
      <w:r>
        <w:t>1Thes. 3:3—</w:t>
      </w:r>
      <w:proofErr w:type="gramStart"/>
      <w:r w:rsidRPr="0077257E">
        <w:rPr>
          <w:i/>
        </w:rPr>
        <w:t>That</w:t>
      </w:r>
      <w:proofErr w:type="gramEnd"/>
      <w:r w:rsidRPr="0077257E">
        <w:rPr>
          <w:i/>
        </w:rPr>
        <w:t xml:space="preserve"> no man should be moved by these afflictions: for yourselves know that we are appointed thereunto.</w:t>
      </w:r>
    </w:p>
    <w:p w:rsidR="004305FD" w:rsidRDefault="00072244" w:rsidP="00830D4D">
      <w:pPr>
        <w:widowControl w:val="0"/>
        <w:autoSpaceDE w:val="0"/>
        <w:autoSpaceDN w:val="0"/>
        <w:adjustRightInd w:val="0"/>
        <w:rPr>
          <w:i/>
        </w:rPr>
      </w:pPr>
      <w:r>
        <w:t>2Tim. 3:12—</w:t>
      </w:r>
      <w:r w:rsidR="004305FD" w:rsidRPr="00072244">
        <w:rPr>
          <w:i/>
        </w:rPr>
        <w:t xml:space="preserve">Yea, and all that will live godly in Christ Jesus </w:t>
      </w:r>
      <w:r w:rsidR="004305FD" w:rsidRPr="00072244">
        <w:rPr>
          <w:i/>
          <w:u w:val="single"/>
        </w:rPr>
        <w:t>shall suffer persecution</w:t>
      </w:r>
      <w:r w:rsidR="004305FD" w:rsidRPr="00072244">
        <w:rPr>
          <w:i/>
        </w:rPr>
        <w:t>.</w:t>
      </w:r>
    </w:p>
    <w:p w:rsidR="00F80CCB" w:rsidRPr="00072244" w:rsidRDefault="00F80CCB" w:rsidP="00830D4D">
      <w:pPr>
        <w:widowControl w:val="0"/>
        <w:autoSpaceDE w:val="0"/>
        <w:autoSpaceDN w:val="0"/>
        <w:adjustRightInd w:val="0"/>
        <w:rPr>
          <w:i/>
        </w:rPr>
      </w:pPr>
    </w:p>
    <w:p w:rsidR="00BF28F0" w:rsidRDefault="00F80CCB" w:rsidP="00F80CCB">
      <w:pPr>
        <w:pStyle w:val="Heading2"/>
      </w:pPr>
      <w:bookmarkStart w:id="17" w:name="_Toc306970542"/>
      <w:r>
        <w:t>Outline of Acts</w:t>
      </w:r>
      <w:bookmarkEnd w:id="17"/>
    </w:p>
    <w:p w:rsidR="00F80CCB" w:rsidRPr="00F80CCB" w:rsidRDefault="00F80CCB" w:rsidP="00F80CCB"/>
    <w:p w:rsidR="00D33C94" w:rsidRPr="00766E31" w:rsidRDefault="00D33C94" w:rsidP="00D33C94">
      <w:pPr>
        <w:tabs>
          <w:tab w:val="left" w:pos="5040"/>
        </w:tabs>
        <w:ind w:firstLine="720"/>
      </w:pPr>
      <w:r>
        <w:t xml:space="preserve">The key verse of Acts is 1:8 and the key word is “witness.” </w:t>
      </w:r>
      <w:r w:rsidRPr="00766E31">
        <w:t xml:space="preserve">Acts </w:t>
      </w:r>
      <w:r>
        <w:t>consists</w:t>
      </w:r>
      <w:r w:rsidRPr="00766E31">
        <w:t xml:space="preserve"> </w:t>
      </w:r>
      <w:r>
        <w:t>of</w:t>
      </w:r>
      <w:r w:rsidRPr="00766E31">
        <w:t xml:space="preserve"> the details of two main MISSIONS</w:t>
      </w:r>
      <w:r>
        <w:t xml:space="preserve"> or crusades of the early Christian Church</w:t>
      </w:r>
      <w:r w:rsidRPr="00766E31">
        <w:t>.</w:t>
      </w:r>
    </w:p>
    <w:p w:rsidR="00D33C94" w:rsidRPr="00766E31" w:rsidRDefault="00D33C94" w:rsidP="00880F98">
      <w:pPr>
        <w:pStyle w:val="ListParagraph"/>
        <w:numPr>
          <w:ilvl w:val="0"/>
          <w:numId w:val="25"/>
        </w:numPr>
        <w:tabs>
          <w:tab w:val="left" w:pos="5040"/>
        </w:tabs>
        <w:contextualSpacing/>
      </w:pPr>
      <w:r w:rsidRPr="00766E31">
        <w:t xml:space="preserve">Home Missions </w:t>
      </w:r>
      <w:r>
        <w:t>(featuring Peter)</w:t>
      </w:r>
      <w:r w:rsidRPr="00766E31">
        <w:tab/>
      </w:r>
      <w:r>
        <w:t xml:space="preserve">Ch. </w:t>
      </w:r>
      <w:r w:rsidRPr="00766E31">
        <w:t>1-12</w:t>
      </w:r>
    </w:p>
    <w:p w:rsidR="00D33C94" w:rsidRPr="00766E31" w:rsidRDefault="00D33C94" w:rsidP="00880F98">
      <w:pPr>
        <w:pStyle w:val="ListParagraph"/>
        <w:numPr>
          <w:ilvl w:val="0"/>
          <w:numId w:val="25"/>
        </w:numPr>
        <w:tabs>
          <w:tab w:val="left" w:pos="5040"/>
        </w:tabs>
        <w:contextualSpacing/>
      </w:pPr>
      <w:r w:rsidRPr="00766E31">
        <w:t>Foreign Missions</w:t>
      </w:r>
      <w:r>
        <w:t xml:space="preserve"> (featuring Paul)</w:t>
      </w:r>
      <w:r w:rsidRPr="00766E31">
        <w:t xml:space="preserve"> </w:t>
      </w:r>
      <w:r w:rsidRPr="00766E31">
        <w:tab/>
      </w:r>
      <w:r>
        <w:t xml:space="preserve">Ch. </w:t>
      </w:r>
      <w:r w:rsidRPr="00766E31">
        <w:t>13-28</w:t>
      </w:r>
    </w:p>
    <w:p w:rsidR="00D33C94" w:rsidRDefault="00D33C94" w:rsidP="00D33C94">
      <w:pPr>
        <w:tabs>
          <w:tab w:val="left" w:pos="5040"/>
        </w:tabs>
      </w:pPr>
    </w:p>
    <w:p w:rsidR="00D33C94" w:rsidRDefault="00D33C94" w:rsidP="00880F98">
      <w:pPr>
        <w:pStyle w:val="ListParagraph"/>
        <w:numPr>
          <w:ilvl w:val="0"/>
          <w:numId w:val="26"/>
        </w:numPr>
        <w:tabs>
          <w:tab w:val="left" w:pos="720"/>
          <w:tab w:val="left" w:pos="5040"/>
        </w:tabs>
        <w:ind w:left="0" w:firstLine="360"/>
        <w:contextualSpacing/>
      </w:pPr>
      <w:r w:rsidRPr="00FF5017">
        <w:rPr>
          <w:b/>
        </w:rPr>
        <w:t>Home Missions -</w:t>
      </w:r>
      <w:r>
        <w:t xml:space="preserve"> </w:t>
      </w:r>
      <w:r w:rsidRPr="00FF5017">
        <w:t>Peter is the focal apostle throughout Chapters 1-12. Peter is also joined by the “other apostles” (Christ’s original twelve disciples minus Judas Iscariot and with the addition of Matthias). Apostle John and Deacons Stephen and Philip are particularly prominent in these chapters.</w:t>
      </w:r>
      <w:r>
        <w:t xml:space="preserve"> (Covered in </w:t>
      </w:r>
      <w:r w:rsidRPr="00070EE8">
        <w:rPr>
          <w:i/>
        </w:rPr>
        <w:t>Sections 1 &amp; 2</w:t>
      </w:r>
      <w:r>
        <w:t xml:space="preserve"> of our study of Acts.)</w:t>
      </w:r>
    </w:p>
    <w:p w:rsidR="00D33C94" w:rsidRDefault="00D33C94" w:rsidP="00D33C94">
      <w:pPr>
        <w:pStyle w:val="ListParagraph"/>
        <w:tabs>
          <w:tab w:val="left" w:pos="720"/>
          <w:tab w:val="left" w:pos="5040"/>
        </w:tabs>
        <w:ind w:left="360"/>
      </w:pPr>
    </w:p>
    <w:p w:rsidR="00D33C94" w:rsidRPr="00D25B86" w:rsidRDefault="00D33C94" w:rsidP="00880F98">
      <w:pPr>
        <w:pStyle w:val="ListParagraph"/>
        <w:numPr>
          <w:ilvl w:val="0"/>
          <w:numId w:val="26"/>
        </w:numPr>
        <w:tabs>
          <w:tab w:val="left" w:pos="720"/>
          <w:tab w:val="left" w:pos="5040"/>
        </w:tabs>
        <w:ind w:left="0" w:firstLine="360"/>
        <w:contextualSpacing/>
      </w:pPr>
      <w:r w:rsidRPr="00FF5017">
        <w:rPr>
          <w:b/>
        </w:rPr>
        <w:lastRenderedPageBreak/>
        <w:t>Foreign Missions</w:t>
      </w:r>
      <w:r>
        <w:t xml:space="preserve"> - </w:t>
      </w:r>
      <w:r w:rsidRPr="00FF5017">
        <w:t>Paul is the focal apostle throughout Chapters 13-28. Barnabas and his nephew John Mark accompanied</w:t>
      </w:r>
      <w:r>
        <w:t xml:space="preserve"> Paul on the F</w:t>
      </w:r>
      <w:r w:rsidRPr="00FF5017">
        <w:t>irst Missionary Journey</w:t>
      </w:r>
      <w:r w:rsidR="00EF461B">
        <w:t xml:space="preserve"> (12:25)</w:t>
      </w:r>
      <w:r w:rsidRPr="00FF5017">
        <w:t xml:space="preserve">. Because of a disagreement between Paul and Barnabas, Paul is accompanied by Silas instead of Barnabas during the Second Missionary Journey. Paul’s companions during his Third Missionary Journey included Timothy and Titus. These two men are mentioned in the epistles Paul wrote during this time. Luke also accompanied Paul on the return trip to Jerusalem, as indicated by the “we-section” of Acts. As the writer of Acts, Luke identifies the times in his writing when he was a first-hand witness of an account. He identifies himself in each of these passages by using the pronoun </w:t>
      </w:r>
      <w:r>
        <w:t>“we.</w:t>
      </w:r>
      <w:r w:rsidRPr="00FF5017">
        <w:t xml:space="preserve">” (Acts 20:6) </w:t>
      </w:r>
      <w:r>
        <w:t xml:space="preserve">(Covered in </w:t>
      </w:r>
      <w:r w:rsidRPr="00070EE8">
        <w:rPr>
          <w:i/>
        </w:rPr>
        <w:t>Section</w:t>
      </w:r>
      <w:r w:rsidR="00EF461B">
        <w:rPr>
          <w:i/>
        </w:rPr>
        <w:t xml:space="preserve"> 5</w:t>
      </w:r>
      <w:r>
        <w:t xml:space="preserve"> of our study of Acts.)</w:t>
      </w:r>
    </w:p>
    <w:p w:rsidR="00D33C94" w:rsidRPr="00FF5017" w:rsidRDefault="00D33C94" w:rsidP="00D33C94">
      <w:pPr>
        <w:pStyle w:val="ListParagraph"/>
        <w:tabs>
          <w:tab w:val="left" w:pos="5040"/>
        </w:tabs>
        <w:ind w:left="0" w:firstLine="720"/>
      </w:pPr>
      <w:r>
        <w:t>(The Two major sections of Acts and the ministries of Paul and Peter have many similarities as well as differences. See Addendum, Chart 1 for a more detailed look at this study.)</w:t>
      </w:r>
    </w:p>
    <w:p w:rsidR="00D33C94" w:rsidRDefault="00D33C94" w:rsidP="00D33C94">
      <w:pPr>
        <w:tabs>
          <w:tab w:val="left" w:pos="5040"/>
        </w:tabs>
        <w:rPr>
          <w:b/>
          <w:sz w:val="28"/>
          <w:szCs w:val="28"/>
        </w:rPr>
      </w:pPr>
    </w:p>
    <w:p w:rsidR="00D33C94" w:rsidRDefault="00D33C94" w:rsidP="00D33C94">
      <w:pPr>
        <w:tabs>
          <w:tab w:val="left" w:pos="5040"/>
        </w:tabs>
        <w:ind w:firstLine="720"/>
      </w:pPr>
      <w:r w:rsidRPr="00FF5017">
        <w:t xml:space="preserve">We will </w:t>
      </w:r>
      <w:r>
        <w:t>organize our study of the Book of Acts into seven sections:</w:t>
      </w:r>
    </w:p>
    <w:p w:rsidR="00F80CCB" w:rsidRPr="00FF5017" w:rsidRDefault="00F80CCB" w:rsidP="00F80CCB">
      <w:pPr>
        <w:tabs>
          <w:tab w:val="left" w:pos="5040"/>
        </w:tabs>
      </w:pPr>
      <w:r>
        <w:t xml:space="preserve">INTRODUCTION: General information about Acts. </w:t>
      </w:r>
      <w:proofErr w:type="gramStart"/>
      <w:r>
        <w:t>(This current section.)</w:t>
      </w:r>
      <w:proofErr w:type="gramEnd"/>
    </w:p>
    <w:p w:rsidR="00D33C94" w:rsidRPr="00397EAE" w:rsidRDefault="00D33C94" w:rsidP="00D33C94">
      <w:pPr>
        <w:tabs>
          <w:tab w:val="left" w:pos="5040"/>
        </w:tabs>
      </w:pPr>
      <w:r w:rsidRPr="00397EAE">
        <w:t xml:space="preserve">SECTION 1: </w:t>
      </w:r>
      <w:r>
        <w:t>The Apostles at Jerusalem</w:t>
      </w:r>
      <w:r w:rsidRPr="00397EAE">
        <w:tab/>
      </w:r>
      <w:proofErr w:type="gramStart"/>
      <w:r w:rsidRPr="00397EAE">
        <w:t>Chapters  1</w:t>
      </w:r>
      <w:proofErr w:type="gramEnd"/>
      <w:r w:rsidRPr="00397EAE">
        <w:t>-7</w:t>
      </w:r>
    </w:p>
    <w:p w:rsidR="00D33C94" w:rsidRPr="00397EAE" w:rsidRDefault="00D33C94" w:rsidP="00D33C94">
      <w:pPr>
        <w:tabs>
          <w:tab w:val="left" w:pos="5040"/>
        </w:tabs>
      </w:pPr>
      <w:r w:rsidRPr="00397EAE">
        <w:t xml:space="preserve">SECTION 2: </w:t>
      </w:r>
      <w:r>
        <w:t>The Gospel Spreading</w:t>
      </w:r>
      <w:r w:rsidRPr="00397EAE">
        <w:tab/>
      </w:r>
      <w:proofErr w:type="gramStart"/>
      <w:r w:rsidRPr="00397EAE">
        <w:t>Chapters  8</w:t>
      </w:r>
      <w:proofErr w:type="gramEnd"/>
      <w:r w:rsidRPr="00397EAE">
        <w:t>-12</w:t>
      </w:r>
    </w:p>
    <w:p w:rsidR="00D33C94" w:rsidRPr="00397EAE" w:rsidRDefault="00D33C94" w:rsidP="00D33C94">
      <w:pPr>
        <w:tabs>
          <w:tab w:val="left" w:pos="5040"/>
        </w:tabs>
      </w:pPr>
      <w:r w:rsidRPr="00397EAE">
        <w:t xml:space="preserve">SECTION 3: </w:t>
      </w:r>
      <w:r>
        <w:t xml:space="preserve">The </w:t>
      </w:r>
      <w:r w:rsidRPr="00397EAE">
        <w:t>First Missionary Journey</w:t>
      </w:r>
      <w:r w:rsidRPr="00397EAE">
        <w:tab/>
      </w:r>
      <w:proofErr w:type="gramStart"/>
      <w:r w:rsidRPr="00397EAE">
        <w:t>Chapters  13</w:t>
      </w:r>
      <w:r>
        <w:t>:1</w:t>
      </w:r>
      <w:proofErr w:type="gramEnd"/>
      <w:r>
        <w:t>-15:</w:t>
      </w:r>
      <w:r w:rsidRPr="00397EAE">
        <w:t>35</w:t>
      </w:r>
    </w:p>
    <w:p w:rsidR="00D33C94" w:rsidRPr="00397EAE" w:rsidRDefault="00D33C94" w:rsidP="00D33C94">
      <w:pPr>
        <w:tabs>
          <w:tab w:val="left" w:pos="5040"/>
        </w:tabs>
      </w:pPr>
      <w:r>
        <w:t>SECTION 4</w:t>
      </w:r>
      <w:r w:rsidRPr="00397EAE">
        <w:t xml:space="preserve">: </w:t>
      </w:r>
      <w:r>
        <w:t xml:space="preserve">The </w:t>
      </w:r>
      <w:r w:rsidRPr="00397EAE">
        <w:t>Second Missionary Journey</w:t>
      </w:r>
      <w:r w:rsidRPr="00397EAE">
        <w:tab/>
      </w:r>
      <w:proofErr w:type="gramStart"/>
      <w:r w:rsidRPr="00397EAE">
        <w:t>Chapters  15:36</w:t>
      </w:r>
      <w:proofErr w:type="gramEnd"/>
      <w:r w:rsidRPr="00397EAE">
        <w:t>-18:22</w:t>
      </w:r>
    </w:p>
    <w:p w:rsidR="00D33C94" w:rsidRPr="00397EAE" w:rsidRDefault="00D33C94" w:rsidP="00D33C94">
      <w:pPr>
        <w:tabs>
          <w:tab w:val="left" w:pos="5040"/>
        </w:tabs>
      </w:pPr>
      <w:r>
        <w:t>SECTION 5</w:t>
      </w:r>
      <w:r w:rsidRPr="00397EAE">
        <w:t xml:space="preserve">: </w:t>
      </w:r>
      <w:r>
        <w:t xml:space="preserve">The </w:t>
      </w:r>
      <w:r w:rsidRPr="00397EAE">
        <w:t>Third Missionary Journey</w:t>
      </w:r>
      <w:r w:rsidRPr="00397EAE">
        <w:tab/>
      </w:r>
      <w:proofErr w:type="gramStart"/>
      <w:r w:rsidRPr="00397EAE">
        <w:t>Chapters  18:23</w:t>
      </w:r>
      <w:proofErr w:type="gramEnd"/>
      <w:r w:rsidRPr="00397EAE">
        <w:t>-21:14</w:t>
      </w:r>
    </w:p>
    <w:p w:rsidR="00D33C94" w:rsidRPr="00177F9C" w:rsidRDefault="00D33C94" w:rsidP="00D33C94">
      <w:pPr>
        <w:tabs>
          <w:tab w:val="left" w:pos="5040"/>
        </w:tabs>
      </w:pPr>
      <w:r>
        <w:t>SECTION 6</w:t>
      </w:r>
      <w:r w:rsidRPr="00397EAE">
        <w:t xml:space="preserve">: </w:t>
      </w:r>
      <w:r>
        <w:t>Paul’s Journey to Rome</w:t>
      </w:r>
      <w:r w:rsidRPr="00397EAE">
        <w:tab/>
      </w:r>
      <w:proofErr w:type="gramStart"/>
      <w:r w:rsidRPr="00397EAE">
        <w:t>Chapters  21:15</w:t>
      </w:r>
      <w:proofErr w:type="gramEnd"/>
      <w:r w:rsidRPr="00397EAE">
        <w:t>-28:31</w:t>
      </w:r>
    </w:p>
    <w:p w:rsidR="00D33C94" w:rsidRPr="00BF28F0" w:rsidRDefault="00D33C94" w:rsidP="00BF28F0"/>
    <w:p w:rsidR="00561D63" w:rsidRDefault="00561D63">
      <w:pPr>
        <w:rPr>
          <w:b/>
          <w:sz w:val="32"/>
          <w:szCs w:val="32"/>
        </w:rPr>
      </w:pPr>
      <w:r>
        <w:rPr>
          <w:b/>
          <w:sz w:val="32"/>
          <w:szCs w:val="32"/>
        </w:rPr>
        <w:br w:type="page"/>
      </w:r>
    </w:p>
    <w:p w:rsidR="00561D63" w:rsidRPr="00C21174" w:rsidRDefault="007F017A" w:rsidP="00561D63">
      <w:pPr>
        <w:jc w:val="center"/>
        <w:rPr>
          <w:b/>
          <w:sz w:val="32"/>
          <w:szCs w:val="32"/>
        </w:rPr>
      </w:pPr>
      <w:r>
        <w:rPr>
          <w:b/>
          <w:sz w:val="32"/>
          <w:szCs w:val="32"/>
        </w:rPr>
        <w:lastRenderedPageBreak/>
        <w:t>INTRODUCTION</w:t>
      </w:r>
      <w:r w:rsidR="00561D63" w:rsidRPr="00C21174">
        <w:rPr>
          <w:b/>
          <w:sz w:val="32"/>
          <w:szCs w:val="32"/>
        </w:rPr>
        <w:t xml:space="preserve"> STUDY QUESTIONS</w:t>
      </w:r>
    </w:p>
    <w:p w:rsidR="00561D63" w:rsidRPr="00561D63" w:rsidRDefault="00561D63" w:rsidP="00561D63">
      <w:pPr>
        <w:jc w:val="center"/>
        <w:rPr>
          <w:sz w:val="28"/>
          <w:szCs w:val="28"/>
        </w:rPr>
      </w:pPr>
      <w:proofErr w:type="gramStart"/>
      <w:r w:rsidRPr="00561D63">
        <w:rPr>
          <w:sz w:val="28"/>
          <w:szCs w:val="28"/>
        </w:rPr>
        <w:t>(</w:t>
      </w:r>
      <w:r w:rsidR="007F017A">
        <w:rPr>
          <w:sz w:val="28"/>
          <w:szCs w:val="28"/>
        </w:rPr>
        <w:t>General information concerning the book of Acts.</w:t>
      </w:r>
      <w:r w:rsidRPr="00561D63">
        <w:rPr>
          <w:sz w:val="28"/>
          <w:szCs w:val="28"/>
        </w:rPr>
        <w:t>)</w:t>
      </w:r>
      <w:proofErr w:type="gramEnd"/>
    </w:p>
    <w:p w:rsidR="003439BC" w:rsidRDefault="003439BC" w:rsidP="005621A3">
      <w:pPr>
        <w:pStyle w:val="Heading4"/>
        <w:numPr>
          <w:ilvl w:val="0"/>
          <w:numId w:val="0"/>
        </w:numPr>
        <w:tabs>
          <w:tab w:val="left" w:pos="360"/>
        </w:tabs>
        <w:ind w:left="360"/>
      </w:pPr>
    </w:p>
    <w:p w:rsidR="00561D63" w:rsidRDefault="00957E5C" w:rsidP="00880F98">
      <w:pPr>
        <w:pStyle w:val="Heading4"/>
        <w:numPr>
          <w:ilvl w:val="0"/>
          <w:numId w:val="44"/>
        </w:numPr>
        <w:tabs>
          <w:tab w:val="left" w:pos="360"/>
        </w:tabs>
        <w:ind w:left="360"/>
      </w:pPr>
      <w:r>
        <w:t xml:space="preserve">Who is the </w:t>
      </w:r>
      <w:r>
        <w:rPr>
          <w:i/>
        </w:rPr>
        <w:t>writer</w:t>
      </w:r>
      <w:r>
        <w:t xml:space="preserve"> of ACTS and where is it probably written from?</w:t>
      </w:r>
    </w:p>
    <w:p w:rsidR="00561D63" w:rsidRPr="00A57C3C" w:rsidRDefault="00957E5C" w:rsidP="00957E5C">
      <w:pPr>
        <w:pStyle w:val="Heading4"/>
        <w:numPr>
          <w:ilvl w:val="0"/>
          <w:numId w:val="0"/>
        </w:numPr>
        <w:tabs>
          <w:tab w:val="left" w:pos="360"/>
        </w:tabs>
        <w:ind w:left="360"/>
        <w:rPr>
          <w:color w:val="FFFFFF" w:themeColor="background1"/>
          <w:u w:val="single"/>
        </w:rPr>
      </w:pPr>
      <w:r w:rsidRPr="00A57C3C">
        <w:rPr>
          <w:color w:val="FFFFFF" w:themeColor="background1"/>
          <w:u w:val="single"/>
        </w:rPr>
        <w:t xml:space="preserve">Luke the Physician probably wrote Acts from Rome or </w:t>
      </w:r>
      <w:proofErr w:type="spellStart"/>
      <w:r w:rsidRPr="00A57C3C">
        <w:rPr>
          <w:color w:val="FFFFFF" w:themeColor="background1"/>
          <w:u w:val="single"/>
        </w:rPr>
        <w:t>Caeserea</w:t>
      </w:r>
      <w:proofErr w:type="spellEnd"/>
      <w:r w:rsidRPr="00A57C3C">
        <w:rPr>
          <w:color w:val="FFFFFF" w:themeColor="background1"/>
          <w:u w:val="single"/>
        </w:rPr>
        <w:t>.</w:t>
      </w:r>
    </w:p>
    <w:p w:rsidR="00957E5C" w:rsidRPr="00957E5C" w:rsidRDefault="00957E5C" w:rsidP="00957E5C"/>
    <w:p w:rsidR="00561D63" w:rsidRDefault="00957E5C" w:rsidP="00880F98">
      <w:pPr>
        <w:pStyle w:val="ListParagraph"/>
        <w:numPr>
          <w:ilvl w:val="0"/>
          <w:numId w:val="44"/>
        </w:numPr>
        <w:tabs>
          <w:tab w:val="left" w:pos="360"/>
        </w:tabs>
        <w:ind w:left="360"/>
      </w:pPr>
      <w:r>
        <w:t>When was the book of Acts probably written?</w:t>
      </w:r>
    </w:p>
    <w:p w:rsidR="00561D63" w:rsidRPr="00A57C3C" w:rsidRDefault="00957E5C" w:rsidP="00957E5C">
      <w:pPr>
        <w:pStyle w:val="ListParagraph"/>
        <w:tabs>
          <w:tab w:val="left" w:pos="360"/>
        </w:tabs>
        <w:ind w:left="360"/>
        <w:rPr>
          <w:color w:val="FFFFFF" w:themeColor="background1"/>
          <w:u w:val="single"/>
        </w:rPr>
      </w:pPr>
      <w:r w:rsidRPr="00A57C3C">
        <w:rPr>
          <w:color w:val="FFFFFF" w:themeColor="background1"/>
          <w:u w:val="single"/>
        </w:rPr>
        <w:t xml:space="preserve">Written </w:t>
      </w:r>
      <w:proofErr w:type="gramStart"/>
      <w:r w:rsidRPr="00A57C3C">
        <w:rPr>
          <w:color w:val="FFFFFF" w:themeColor="background1"/>
          <w:u w:val="single"/>
        </w:rPr>
        <w:t>between 61-64 A.D.</w:t>
      </w:r>
      <w:proofErr w:type="gramEnd"/>
    </w:p>
    <w:p w:rsidR="00957E5C" w:rsidRDefault="00957E5C" w:rsidP="00957E5C">
      <w:pPr>
        <w:pStyle w:val="ListParagraph"/>
        <w:tabs>
          <w:tab w:val="left" w:pos="360"/>
        </w:tabs>
        <w:ind w:left="360"/>
      </w:pPr>
    </w:p>
    <w:p w:rsidR="00561D63" w:rsidRDefault="00957E5C" w:rsidP="00880F98">
      <w:pPr>
        <w:pStyle w:val="ListParagraph"/>
        <w:numPr>
          <w:ilvl w:val="0"/>
          <w:numId w:val="44"/>
        </w:numPr>
        <w:tabs>
          <w:tab w:val="left" w:pos="360"/>
        </w:tabs>
        <w:ind w:left="360"/>
      </w:pPr>
      <w:r>
        <w:t>What is the THEME of the book of Acts?</w:t>
      </w:r>
    </w:p>
    <w:p w:rsidR="00957E5C" w:rsidRDefault="00957E5C" w:rsidP="00957E5C">
      <w:pPr>
        <w:pStyle w:val="Heading3"/>
        <w:numPr>
          <w:ilvl w:val="0"/>
          <w:numId w:val="0"/>
        </w:numPr>
        <w:ind w:left="720" w:hanging="360"/>
        <w:rPr>
          <w:bCs/>
          <w:color w:val="FFFFFF" w:themeColor="background1"/>
          <w:u w:val="single"/>
        </w:rPr>
      </w:pPr>
      <w:proofErr w:type="gramStart"/>
      <w:r w:rsidRPr="00A57C3C">
        <w:rPr>
          <w:bCs/>
          <w:color w:val="FFFFFF" w:themeColor="background1"/>
          <w:u w:val="single"/>
        </w:rPr>
        <w:t>The Acts of the Holy Ghost in the lives of the Apostles.</w:t>
      </w:r>
      <w:proofErr w:type="gramEnd"/>
    </w:p>
    <w:p w:rsidR="00A57C3C" w:rsidRPr="00A57C3C" w:rsidRDefault="00A57C3C" w:rsidP="00A57C3C"/>
    <w:p w:rsidR="00957E5C" w:rsidRDefault="00957E5C" w:rsidP="00957E5C">
      <w:pPr>
        <w:pStyle w:val="ListParagraph"/>
        <w:tabs>
          <w:tab w:val="left" w:pos="360"/>
        </w:tabs>
        <w:ind w:left="360"/>
      </w:pPr>
    </w:p>
    <w:p w:rsidR="0053246D" w:rsidRDefault="0053246D" w:rsidP="00880F98">
      <w:pPr>
        <w:pStyle w:val="ListParagraph"/>
        <w:numPr>
          <w:ilvl w:val="0"/>
          <w:numId w:val="44"/>
        </w:numPr>
        <w:tabs>
          <w:tab w:val="left" w:pos="360"/>
        </w:tabs>
        <w:ind w:left="360"/>
      </w:pPr>
      <w:r>
        <w:t>What is the key verse of Acts? Write it from Memory below.</w:t>
      </w:r>
    </w:p>
    <w:p w:rsidR="0053246D" w:rsidRPr="00A57C3C" w:rsidRDefault="0053246D" w:rsidP="0053246D">
      <w:pPr>
        <w:pStyle w:val="ListParagraph"/>
        <w:tabs>
          <w:tab w:val="left" w:pos="360"/>
        </w:tabs>
        <w:ind w:left="360"/>
        <w:rPr>
          <w:color w:val="FFFFFF" w:themeColor="background1"/>
          <w:u w:val="single"/>
        </w:rPr>
      </w:pPr>
      <w:r w:rsidRPr="00A57C3C">
        <w:rPr>
          <w:bCs/>
          <w:color w:val="FFFFFF" w:themeColor="background1"/>
          <w:u w:val="single"/>
        </w:rPr>
        <w:t>Acts 1:8—</w:t>
      </w:r>
      <w:proofErr w:type="gramStart"/>
      <w:r w:rsidRPr="00A57C3C">
        <w:rPr>
          <w:bCs/>
          <w:i/>
          <w:color w:val="FFFFFF" w:themeColor="background1"/>
          <w:u w:val="single"/>
        </w:rPr>
        <w:t>But</w:t>
      </w:r>
      <w:proofErr w:type="gramEnd"/>
      <w:r w:rsidRPr="00A57C3C">
        <w:rPr>
          <w:bCs/>
          <w:i/>
          <w:color w:val="FFFFFF" w:themeColor="background1"/>
          <w:u w:val="single"/>
        </w:rPr>
        <w:t xml:space="preserve"> ye shall receive power, after that the Holy Ghost is come upon you: and ye shall be witnesses unto me both in Jerusalem, and in all Judaea, and in Samaria, and unto the uttermost part of the earth.</w:t>
      </w:r>
    </w:p>
    <w:p w:rsidR="00957E5C" w:rsidRDefault="00957E5C" w:rsidP="0053246D">
      <w:pPr>
        <w:pStyle w:val="ListParagraph"/>
        <w:tabs>
          <w:tab w:val="left" w:pos="360"/>
        </w:tabs>
        <w:ind w:left="360"/>
      </w:pPr>
    </w:p>
    <w:p w:rsidR="00A57C3C" w:rsidRDefault="00A57C3C" w:rsidP="0053246D">
      <w:pPr>
        <w:pStyle w:val="ListParagraph"/>
        <w:tabs>
          <w:tab w:val="left" w:pos="360"/>
        </w:tabs>
        <w:ind w:left="360"/>
      </w:pPr>
    </w:p>
    <w:p w:rsidR="00A57C3C" w:rsidRDefault="00A57C3C" w:rsidP="0053246D">
      <w:pPr>
        <w:pStyle w:val="ListParagraph"/>
        <w:tabs>
          <w:tab w:val="left" w:pos="360"/>
        </w:tabs>
        <w:ind w:left="360"/>
      </w:pPr>
    </w:p>
    <w:p w:rsidR="00BD353A" w:rsidRDefault="00BD353A" w:rsidP="00880F98">
      <w:pPr>
        <w:pStyle w:val="ListParagraph"/>
        <w:numPr>
          <w:ilvl w:val="0"/>
          <w:numId w:val="44"/>
        </w:numPr>
        <w:tabs>
          <w:tab w:val="left" w:pos="360"/>
        </w:tabs>
        <w:ind w:left="360"/>
      </w:pPr>
      <w:r>
        <w:t xml:space="preserve">How is the ministry of the Holy Ghost presented in the book of Acts different from how it is presented in the Old Testament? (hint: </w:t>
      </w:r>
      <w:r w:rsidRPr="00BD353A">
        <w:rPr>
          <w:i/>
        </w:rPr>
        <w:t>external</w:t>
      </w:r>
      <w:r>
        <w:t>)</w:t>
      </w:r>
    </w:p>
    <w:p w:rsidR="00BD353A" w:rsidRPr="00A57C3C" w:rsidRDefault="00BD353A" w:rsidP="00BD353A">
      <w:pPr>
        <w:pStyle w:val="ListParagraph"/>
        <w:tabs>
          <w:tab w:val="left" w:pos="360"/>
        </w:tabs>
        <w:ind w:left="360"/>
        <w:rPr>
          <w:color w:val="FFFFFF" w:themeColor="background1"/>
          <w:u w:val="single"/>
        </w:rPr>
      </w:pPr>
      <w:r w:rsidRPr="00A57C3C">
        <w:rPr>
          <w:color w:val="FFFFFF" w:themeColor="background1"/>
          <w:u w:val="single"/>
        </w:rPr>
        <w:t xml:space="preserve">The change in the ministry of the Holy Ghost, whose primary function in the Old Testament was the external “anointing” but now to be within them. </w:t>
      </w:r>
    </w:p>
    <w:p w:rsidR="00957E5C" w:rsidRDefault="00957E5C" w:rsidP="00BD353A">
      <w:pPr>
        <w:pStyle w:val="ListParagraph"/>
        <w:tabs>
          <w:tab w:val="left" w:pos="360"/>
        </w:tabs>
        <w:ind w:left="360"/>
      </w:pPr>
    </w:p>
    <w:p w:rsidR="00957E5C" w:rsidRDefault="00BD353A" w:rsidP="00880F98">
      <w:pPr>
        <w:pStyle w:val="ListParagraph"/>
        <w:numPr>
          <w:ilvl w:val="0"/>
          <w:numId w:val="44"/>
        </w:numPr>
        <w:tabs>
          <w:tab w:val="left" w:pos="360"/>
        </w:tabs>
        <w:ind w:left="360"/>
      </w:pPr>
      <w:r>
        <w:t xml:space="preserve">Are you </w:t>
      </w:r>
      <w:r w:rsidR="00A57C3C">
        <w:t>“FILLED”</w:t>
      </w:r>
      <w:r>
        <w:t xml:space="preserve"> with the Holy Ghost at New Birth?</w:t>
      </w:r>
    </w:p>
    <w:p w:rsidR="00957E5C" w:rsidRPr="00A57C3C" w:rsidRDefault="00BD353A" w:rsidP="00BD353A">
      <w:pPr>
        <w:pStyle w:val="ListParagraph"/>
        <w:tabs>
          <w:tab w:val="left" w:pos="360"/>
        </w:tabs>
        <w:ind w:left="360"/>
        <w:rPr>
          <w:color w:val="FFFFFF" w:themeColor="background1"/>
          <w:u w:val="single"/>
        </w:rPr>
      </w:pPr>
      <w:r w:rsidRPr="00A57C3C">
        <w:rPr>
          <w:color w:val="FFFFFF" w:themeColor="background1"/>
          <w:u w:val="single"/>
        </w:rPr>
        <w:t>No. The infilling comes after you have received the gift of Eternal Life through Jesus Christ our Lord, and then receive the gift of the Holy Ghost.</w:t>
      </w:r>
    </w:p>
    <w:p w:rsidR="00BD353A" w:rsidRDefault="00BD353A" w:rsidP="00BD353A">
      <w:pPr>
        <w:pStyle w:val="ListParagraph"/>
        <w:tabs>
          <w:tab w:val="left" w:pos="360"/>
        </w:tabs>
        <w:ind w:left="360"/>
      </w:pPr>
    </w:p>
    <w:p w:rsidR="006F4A95" w:rsidRDefault="006F4A95" w:rsidP="00880F98">
      <w:pPr>
        <w:pStyle w:val="ListParagraph"/>
        <w:numPr>
          <w:ilvl w:val="0"/>
          <w:numId w:val="44"/>
        </w:numPr>
        <w:tabs>
          <w:tab w:val="left" w:pos="360"/>
        </w:tabs>
        <w:ind w:left="360"/>
      </w:pPr>
      <w:r>
        <w:t xml:space="preserve">Where can Peter’s vision of the ‘sheet’ be found? (Give </w:t>
      </w:r>
      <w:r w:rsidR="00A57C3C">
        <w:t>chapter and verses.</w:t>
      </w:r>
      <w:r>
        <w:t>)</w:t>
      </w:r>
    </w:p>
    <w:p w:rsidR="006F4A95" w:rsidRPr="00A57C3C" w:rsidRDefault="006F4A95" w:rsidP="006F4A95">
      <w:pPr>
        <w:pStyle w:val="ListParagraph"/>
        <w:tabs>
          <w:tab w:val="left" w:pos="360"/>
        </w:tabs>
        <w:ind w:left="360"/>
        <w:rPr>
          <w:color w:val="FFFFFF" w:themeColor="background1"/>
          <w:u w:val="single"/>
        </w:rPr>
      </w:pPr>
      <w:r w:rsidRPr="00A57C3C">
        <w:rPr>
          <w:color w:val="FFFFFF" w:themeColor="background1"/>
          <w:u w:val="single"/>
        </w:rPr>
        <w:t>Acts 10:9-15</w:t>
      </w:r>
    </w:p>
    <w:p w:rsidR="006F4A95" w:rsidRPr="006F4A95" w:rsidRDefault="006F4A95" w:rsidP="006F4A95">
      <w:pPr>
        <w:pStyle w:val="ListParagraph"/>
        <w:tabs>
          <w:tab w:val="left" w:pos="360"/>
        </w:tabs>
        <w:ind w:left="360"/>
        <w:rPr>
          <w:u w:val="single"/>
        </w:rPr>
      </w:pPr>
    </w:p>
    <w:p w:rsidR="00957E5C" w:rsidRDefault="00BD353A" w:rsidP="00880F98">
      <w:pPr>
        <w:pStyle w:val="ListParagraph"/>
        <w:numPr>
          <w:ilvl w:val="0"/>
          <w:numId w:val="44"/>
        </w:numPr>
        <w:tabs>
          <w:tab w:val="left" w:pos="360"/>
        </w:tabs>
        <w:ind w:left="360"/>
      </w:pPr>
      <w:r>
        <w:t>In Peter’s vision of the ‘sheet’, what did the clean and unclean animals symbolize what were they both declared by God through the sacrificial death of Christ?</w:t>
      </w:r>
    </w:p>
    <w:p w:rsidR="00957E5C" w:rsidRPr="00A57C3C" w:rsidRDefault="00BD353A" w:rsidP="00BD353A">
      <w:pPr>
        <w:pStyle w:val="ListParagraph"/>
        <w:tabs>
          <w:tab w:val="left" w:pos="360"/>
        </w:tabs>
        <w:ind w:left="360"/>
        <w:rPr>
          <w:color w:val="FFFFFF" w:themeColor="background1"/>
          <w:u w:val="single"/>
        </w:rPr>
      </w:pPr>
      <w:r w:rsidRPr="00A57C3C">
        <w:rPr>
          <w:color w:val="FFFFFF" w:themeColor="background1"/>
          <w:u w:val="single"/>
        </w:rPr>
        <w:t>The “clean” animals symbolizing the Jews and the “unclean” animals symbolizing the Gentiles were both declared “cleansed” by God through the sacrificial death of Christ.</w:t>
      </w:r>
    </w:p>
    <w:p w:rsidR="00BD353A" w:rsidRDefault="00BD353A" w:rsidP="00BD353A">
      <w:pPr>
        <w:pStyle w:val="ListParagraph"/>
        <w:tabs>
          <w:tab w:val="left" w:pos="360"/>
        </w:tabs>
        <w:ind w:left="360"/>
      </w:pPr>
    </w:p>
    <w:p w:rsidR="00957E5C" w:rsidRDefault="00786FB9" w:rsidP="00880F98">
      <w:pPr>
        <w:pStyle w:val="ListParagraph"/>
        <w:numPr>
          <w:ilvl w:val="0"/>
          <w:numId w:val="44"/>
        </w:numPr>
        <w:tabs>
          <w:tab w:val="left" w:pos="360"/>
        </w:tabs>
        <w:ind w:left="360"/>
      </w:pPr>
      <w:r>
        <w:t>What will happen if we try in our own power to perform the acts spoke of in the book of Acts?</w:t>
      </w:r>
    </w:p>
    <w:p w:rsidR="00786FB9" w:rsidRPr="00A57C3C" w:rsidRDefault="00786FB9" w:rsidP="00786FB9">
      <w:pPr>
        <w:pStyle w:val="ListParagraph"/>
        <w:tabs>
          <w:tab w:val="left" w:pos="360"/>
        </w:tabs>
        <w:ind w:left="360"/>
        <w:rPr>
          <w:color w:val="FFFFFF" w:themeColor="background1"/>
          <w:u w:val="single"/>
        </w:rPr>
      </w:pPr>
      <w:r w:rsidRPr="00A57C3C">
        <w:rPr>
          <w:color w:val="FFFFFF" w:themeColor="background1"/>
          <w:u w:val="single"/>
        </w:rPr>
        <w:t>If we try to accomplish these things in our own power, we will fail</w:t>
      </w:r>
    </w:p>
    <w:p w:rsidR="00786FB9" w:rsidRDefault="00786FB9" w:rsidP="00786FB9">
      <w:pPr>
        <w:pStyle w:val="ListParagraph"/>
        <w:tabs>
          <w:tab w:val="left" w:pos="360"/>
        </w:tabs>
        <w:ind w:left="360"/>
      </w:pPr>
    </w:p>
    <w:p w:rsidR="00786FB9" w:rsidRPr="00786FB9" w:rsidRDefault="00786FB9" w:rsidP="00880F98">
      <w:pPr>
        <w:pStyle w:val="ListParagraph"/>
        <w:numPr>
          <w:ilvl w:val="0"/>
          <w:numId w:val="44"/>
        </w:numPr>
        <w:tabs>
          <w:tab w:val="left" w:pos="360"/>
        </w:tabs>
        <w:ind w:left="360"/>
      </w:pPr>
      <w:r w:rsidRPr="00786FB9">
        <w:t xml:space="preserve">Complete the following statement: </w:t>
      </w:r>
      <w:r w:rsidRPr="00786FB9">
        <w:rPr>
          <w:i/>
        </w:rPr>
        <w:t xml:space="preserve">The four gospels showed us how the foundation of that house was laid; </w:t>
      </w:r>
      <w:proofErr w:type="gramStart"/>
      <w:r w:rsidRPr="00786FB9">
        <w:rPr>
          <w:i/>
        </w:rPr>
        <w:t>The</w:t>
      </w:r>
      <w:proofErr w:type="gramEnd"/>
      <w:r w:rsidRPr="00786FB9">
        <w:rPr>
          <w:i/>
        </w:rPr>
        <w:t xml:space="preserve"> book of Acts shows us…</w:t>
      </w:r>
    </w:p>
    <w:p w:rsidR="00786FB9" w:rsidRPr="00A57C3C" w:rsidRDefault="00786FB9" w:rsidP="00786FB9">
      <w:pPr>
        <w:pStyle w:val="ListParagraph"/>
        <w:tabs>
          <w:tab w:val="left" w:pos="360"/>
        </w:tabs>
        <w:ind w:left="360"/>
        <w:rPr>
          <w:color w:val="FFFFFF" w:themeColor="background1"/>
          <w:u w:val="single"/>
        </w:rPr>
      </w:pPr>
      <w:proofErr w:type="gramStart"/>
      <w:r w:rsidRPr="00A57C3C">
        <w:rPr>
          <w:i/>
          <w:color w:val="FFFFFF" w:themeColor="background1"/>
          <w:u w:val="single"/>
        </w:rPr>
        <w:t>how</w:t>
      </w:r>
      <w:proofErr w:type="gramEnd"/>
      <w:r w:rsidRPr="00A57C3C">
        <w:rPr>
          <w:i/>
          <w:color w:val="FFFFFF" w:themeColor="background1"/>
          <w:u w:val="single"/>
        </w:rPr>
        <w:t xml:space="preserve"> the superstructure began to be raised,</w:t>
      </w:r>
    </w:p>
    <w:p w:rsidR="00786FB9" w:rsidRDefault="00786FB9" w:rsidP="00786FB9">
      <w:pPr>
        <w:tabs>
          <w:tab w:val="left" w:pos="360"/>
        </w:tabs>
      </w:pPr>
    </w:p>
    <w:p w:rsidR="00A57C3C" w:rsidRDefault="00A57C3C">
      <w:r>
        <w:br w:type="page"/>
      </w:r>
    </w:p>
    <w:p w:rsidR="00A57C3C" w:rsidRDefault="00A57C3C" w:rsidP="00A57C3C">
      <w:pPr>
        <w:pStyle w:val="ListParagraph"/>
        <w:tabs>
          <w:tab w:val="left" w:pos="360"/>
        </w:tabs>
        <w:ind w:left="360"/>
        <w:jc w:val="right"/>
        <w:rPr>
          <w:i/>
        </w:rPr>
      </w:pPr>
      <w:r w:rsidRPr="0062474E">
        <w:lastRenderedPageBreak/>
        <w:t xml:space="preserve">INTRODUCTION STUDY QUESTIONS, </w:t>
      </w:r>
      <w:r w:rsidRPr="0062474E">
        <w:rPr>
          <w:i/>
        </w:rPr>
        <w:t>continued</w:t>
      </w:r>
    </w:p>
    <w:p w:rsidR="00A57C3C" w:rsidRDefault="00A57C3C" w:rsidP="00A57C3C">
      <w:pPr>
        <w:pStyle w:val="ListParagraph"/>
        <w:tabs>
          <w:tab w:val="left" w:pos="360"/>
        </w:tabs>
        <w:ind w:left="360"/>
      </w:pPr>
    </w:p>
    <w:p w:rsidR="00957E5C" w:rsidRDefault="0062474E" w:rsidP="00880F98">
      <w:pPr>
        <w:pStyle w:val="ListParagraph"/>
        <w:numPr>
          <w:ilvl w:val="0"/>
          <w:numId w:val="44"/>
        </w:numPr>
        <w:tabs>
          <w:tab w:val="left" w:pos="360"/>
        </w:tabs>
        <w:ind w:left="360"/>
      </w:pPr>
      <w:r>
        <w:t>What does the Holy Ghost make preaching?</w:t>
      </w:r>
    </w:p>
    <w:p w:rsidR="0062474E" w:rsidRPr="00A57C3C" w:rsidRDefault="0062474E" w:rsidP="00A57C3C">
      <w:pPr>
        <w:pStyle w:val="ListParagraph"/>
        <w:tabs>
          <w:tab w:val="left" w:pos="360"/>
        </w:tabs>
        <w:ind w:left="360"/>
        <w:rPr>
          <w:color w:val="FFFFFF" w:themeColor="background1"/>
          <w:u w:val="single"/>
        </w:rPr>
      </w:pPr>
      <w:r w:rsidRPr="00A57C3C">
        <w:rPr>
          <w:color w:val="FFFFFF" w:themeColor="background1"/>
          <w:u w:val="single"/>
        </w:rPr>
        <w:t>The Holy Ghost makes the preaching of the Word mighty to the pulling down of Satan's strong holds</w:t>
      </w:r>
    </w:p>
    <w:p w:rsidR="009E6EB8" w:rsidRDefault="009E6EB8" w:rsidP="00880F98">
      <w:pPr>
        <w:pStyle w:val="ListParagraph"/>
        <w:numPr>
          <w:ilvl w:val="0"/>
          <w:numId w:val="44"/>
        </w:numPr>
        <w:tabs>
          <w:tab w:val="left" w:pos="360"/>
        </w:tabs>
        <w:ind w:left="360"/>
      </w:pPr>
      <w:r>
        <w:t xml:space="preserve">In light of Acts 1:2-9, </w:t>
      </w:r>
      <w:proofErr w:type="gramStart"/>
      <w:r>
        <w:t>Whose</w:t>
      </w:r>
      <w:proofErr w:type="gramEnd"/>
      <w:r>
        <w:t xml:space="preserve"> ministry is the central theme of ACTS?</w:t>
      </w:r>
    </w:p>
    <w:p w:rsidR="0062474E" w:rsidRPr="00A57C3C" w:rsidRDefault="009E6EB8" w:rsidP="009E6EB8">
      <w:pPr>
        <w:pStyle w:val="ListParagraph"/>
        <w:tabs>
          <w:tab w:val="left" w:pos="360"/>
        </w:tabs>
        <w:ind w:left="360"/>
        <w:rPr>
          <w:color w:val="FFFFFF" w:themeColor="background1"/>
          <w:u w:val="single"/>
        </w:rPr>
      </w:pPr>
      <w:r w:rsidRPr="00A57C3C">
        <w:rPr>
          <w:color w:val="FFFFFF" w:themeColor="background1"/>
          <w:u w:val="single"/>
        </w:rPr>
        <w:t>The book of Acts reveals the continuing ministry of Jesus Christ</w:t>
      </w:r>
    </w:p>
    <w:p w:rsidR="009E6EB8" w:rsidRDefault="009E6EB8" w:rsidP="009E6EB8">
      <w:pPr>
        <w:pStyle w:val="ListParagraph"/>
        <w:tabs>
          <w:tab w:val="left" w:pos="360"/>
        </w:tabs>
        <w:ind w:left="360"/>
      </w:pPr>
    </w:p>
    <w:p w:rsidR="0062474E" w:rsidRDefault="007F0C1E" w:rsidP="00880F98">
      <w:pPr>
        <w:pStyle w:val="ListParagraph"/>
        <w:numPr>
          <w:ilvl w:val="0"/>
          <w:numId w:val="44"/>
        </w:numPr>
        <w:tabs>
          <w:tab w:val="left" w:pos="360"/>
        </w:tabs>
        <w:ind w:left="360"/>
      </w:pPr>
      <w:r>
        <w:t>What commanded is directed to all chosen Believers? (1:4</w:t>
      </w:r>
      <w:r w:rsidR="004A59B4">
        <w:t>; 9:17</w:t>
      </w:r>
      <w:r>
        <w:t>)</w:t>
      </w:r>
    </w:p>
    <w:p w:rsidR="0062474E" w:rsidRPr="00A57C3C" w:rsidRDefault="007F0C1E" w:rsidP="007F0C1E">
      <w:pPr>
        <w:pStyle w:val="ListParagraph"/>
        <w:tabs>
          <w:tab w:val="left" w:pos="360"/>
        </w:tabs>
        <w:ind w:left="360"/>
        <w:rPr>
          <w:color w:val="FFFFFF" w:themeColor="background1"/>
          <w:u w:val="single"/>
        </w:rPr>
      </w:pPr>
      <w:r w:rsidRPr="00A57C3C">
        <w:rPr>
          <w:color w:val="FFFFFF" w:themeColor="background1"/>
          <w:u w:val="single"/>
        </w:rPr>
        <w:t xml:space="preserve">All chosen </w:t>
      </w:r>
      <w:r w:rsidR="004A59B4" w:rsidRPr="00A57C3C">
        <w:rPr>
          <w:color w:val="FFFFFF" w:themeColor="background1"/>
          <w:u w:val="single"/>
        </w:rPr>
        <w:t>B</w:t>
      </w:r>
      <w:r w:rsidRPr="00A57C3C">
        <w:rPr>
          <w:color w:val="FFFFFF" w:themeColor="background1"/>
          <w:u w:val="single"/>
        </w:rPr>
        <w:t>elievers are commanded to receiv</w:t>
      </w:r>
      <w:r w:rsidR="004A59B4" w:rsidRPr="00A57C3C">
        <w:rPr>
          <w:color w:val="FFFFFF" w:themeColor="background1"/>
          <w:u w:val="single"/>
        </w:rPr>
        <w:t>e the baptism of the Holy Ghost.</w:t>
      </w:r>
    </w:p>
    <w:p w:rsidR="007F0C1E" w:rsidRDefault="007F0C1E" w:rsidP="007F0C1E">
      <w:pPr>
        <w:pStyle w:val="ListParagraph"/>
        <w:tabs>
          <w:tab w:val="left" w:pos="360"/>
        </w:tabs>
        <w:ind w:left="360"/>
      </w:pPr>
    </w:p>
    <w:p w:rsidR="0062474E" w:rsidRDefault="004A59B4" w:rsidP="00880F98">
      <w:pPr>
        <w:pStyle w:val="ListParagraph"/>
        <w:numPr>
          <w:ilvl w:val="1"/>
          <w:numId w:val="81"/>
        </w:numPr>
        <w:tabs>
          <w:tab w:val="left" w:pos="360"/>
        </w:tabs>
        <w:ind w:left="720"/>
      </w:pPr>
      <w:r>
        <w:t>List four essentials to success in soul-winning:</w:t>
      </w:r>
    </w:p>
    <w:p w:rsidR="004A59B4" w:rsidRDefault="004A59B4" w:rsidP="004A59B4">
      <w:pPr>
        <w:pStyle w:val="ListParagraph"/>
        <w:tabs>
          <w:tab w:val="left" w:pos="360"/>
        </w:tabs>
        <w:ind w:left="360"/>
      </w:pPr>
    </w:p>
    <w:p w:rsidR="0062474E" w:rsidRPr="00A57C3C" w:rsidRDefault="004A59B4" w:rsidP="00880F98">
      <w:pPr>
        <w:pStyle w:val="ListParagraph"/>
        <w:numPr>
          <w:ilvl w:val="0"/>
          <w:numId w:val="44"/>
        </w:numPr>
        <w:tabs>
          <w:tab w:val="left" w:pos="720"/>
        </w:tabs>
        <w:rPr>
          <w:color w:val="FFFFFF" w:themeColor="background1"/>
          <w:u w:val="single"/>
        </w:rPr>
      </w:pPr>
      <w:r w:rsidRPr="00A57C3C">
        <w:rPr>
          <w:color w:val="FFFFFF" w:themeColor="background1"/>
          <w:u w:val="single"/>
        </w:rPr>
        <w:t>Unity In the Body</w:t>
      </w:r>
    </w:p>
    <w:p w:rsidR="0062474E" w:rsidRPr="00A57C3C" w:rsidRDefault="004A59B4" w:rsidP="00880F98">
      <w:pPr>
        <w:pStyle w:val="ListParagraph"/>
        <w:numPr>
          <w:ilvl w:val="0"/>
          <w:numId w:val="44"/>
        </w:numPr>
        <w:tabs>
          <w:tab w:val="left" w:pos="720"/>
        </w:tabs>
        <w:rPr>
          <w:color w:val="FFFFFF" w:themeColor="background1"/>
          <w:u w:val="single"/>
        </w:rPr>
      </w:pPr>
      <w:r w:rsidRPr="00A57C3C">
        <w:rPr>
          <w:color w:val="FFFFFF" w:themeColor="background1"/>
          <w:u w:val="single"/>
        </w:rPr>
        <w:t>Faithfulness In the Body</w:t>
      </w:r>
    </w:p>
    <w:p w:rsidR="0062474E" w:rsidRPr="00A57C3C" w:rsidRDefault="004A59B4" w:rsidP="00880F98">
      <w:pPr>
        <w:pStyle w:val="ListParagraph"/>
        <w:numPr>
          <w:ilvl w:val="0"/>
          <w:numId w:val="44"/>
        </w:numPr>
        <w:tabs>
          <w:tab w:val="left" w:pos="720"/>
        </w:tabs>
        <w:rPr>
          <w:color w:val="FFFFFF" w:themeColor="background1"/>
          <w:u w:val="single"/>
        </w:rPr>
      </w:pPr>
      <w:r w:rsidRPr="00A57C3C">
        <w:rPr>
          <w:color w:val="FFFFFF" w:themeColor="background1"/>
          <w:u w:val="single"/>
        </w:rPr>
        <w:t>Fullness In the Body</w:t>
      </w:r>
    </w:p>
    <w:p w:rsidR="0062474E" w:rsidRPr="00A57C3C" w:rsidRDefault="004A59B4" w:rsidP="00880F98">
      <w:pPr>
        <w:pStyle w:val="ListParagraph"/>
        <w:numPr>
          <w:ilvl w:val="0"/>
          <w:numId w:val="44"/>
        </w:numPr>
        <w:tabs>
          <w:tab w:val="left" w:pos="720"/>
        </w:tabs>
        <w:rPr>
          <w:color w:val="FFFFFF" w:themeColor="background1"/>
          <w:u w:val="single"/>
        </w:rPr>
      </w:pPr>
      <w:r w:rsidRPr="00A57C3C">
        <w:rPr>
          <w:color w:val="FFFFFF" w:themeColor="background1"/>
          <w:u w:val="single"/>
        </w:rPr>
        <w:t>Following the Voice of the Lord</w:t>
      </w:r>
    </w:p>
    <w:p w:rsidR="004A59B4" w:rsidRDefault="004A59B4" w:rsidP="004A59B4">
      <w:pPr>
        <w:tabs>
          <w:tab w:val="left" w:pos="360"/>
        </w:tabs>
      </w:pPr>
    </w:p>
    <w:p w:rsidR="004A59B4" w:rsidRPr="0066348A" w:rsidRDefault="004A59B4" w:rsidP="00880F98">
      <w:pPr>
        <w:pStyle w:val="ListParagraph"/>
        <w:widowControl w:val="0"/>
        <w:numPr>
          <w:ilvl w:val="0"/>
          <w:numId w:val="44"/>
        </w:numPr>
        <w:autoSpaceDE w:val="0"/>
        <w:autoSpaceDN w:val="0"/>
        <w:adjustRightInd w:val="0"/>
        <w:ind w:left="360"/>
      </w:pPr>
      <w:r>
        <w:t xml:space="preserve">Complete the following: </w:t>
      </w:r>
      <w:r w:rsidRPr="0066348A">
        <w:t xml:space="preserve">All God's servants should be: </w:t>
      </w:r>
      <w:r>
        <w:softHyphen/>
      </w:r>
      <w:r>
        <w:softHyphen/>
      </w:r>
      <w:r>
        <w:softHyphen/>
      </w:r>
      <w:r>
        <w:softHyphen/>
      </w:r>
      <w:r>
        <w:softHyphen/>
      </w:r>
      <w:r>
        <w:softHyphen/>
        <w:t>__________</w:t>
      </w:r>
      <w:r w:rsidRPr="0066348A">
        <w:t xml:space="preserve">together &amp; </w:t>
      </w:r>
      <w:r>
        <w:t>______________</w:t>
      </w:r>
      <w:r w:rsidRPr="0066348A">
        <w:t xml:space="preserve"> together.</w:t>
      </w:r>
      <w:r>
        <w:t xml:space="preserve"> (Ephesians 4:3)    </w:t>
      </w:r>
      <w:r w:rsidRPr="00A57C3C">
        <w:rPr>
          <w:color w:val="FFFFFF" w:themeColor="background1"/>
          <w:u w:val="single"/>
        </w:rPr>
        <w:t>(serving, working)</w:t>
      </w:r>
    </w:p>
    <w:p w:rsidR="0062474E" w:rsidRDefault="0062474E" w:rsidP="004A59B4">
      <w:pPr>
        <w:pStyle w:val="ListParagraph"/>
        <w:tabs>
          <w:tab w:val="left" w:pos="360"/>
        </w:tabs>
        <w:ind w:left="360"/>
      </w:pPr>
    </w:p>
    <w:p w:rsidR="00214ECF" w:rsidRDefault="00214ECF" w:rsidP="00880F98">
      <w:pPr>
        <w:pStyle w:val="ListParagraph"/>
        <w:numPr>
          <w:ilvl w:val="0"/>
          <w:numId w:val="44"/>
        </w:numPr>
        <w:tabs>
          <w:tab w:val="left" w:pos="360"/>
        </w:tabs>
        <w:ind w:left="360"/>
      </w:pPr>
      <w:r>
        <w:t>Acts 14:22, tells us what is in store for the Believer desiring to enter the kingdom of God. What is it?</w:t>
      </w:r>
    </w:p>
    <w:p w:rsidR="00214ECF" w:rsidRPr="00A57C3C" w:rsidRDefault="00214ECF" w:rsidP="00214ECF">
      <w:pPr>
        <w:pStyle w:val="ListParagraph"/>
        <w:tabs>
          <w:tab w:val="left" w:pos="360"/>
        </w:tabs>
        <w:ind w:left="360"/>
        <w:rPr>
          <w:color w:val="FFFFFF" w:themeColor="background1"/>
          <w:u w:val="single"/>
        </w:rPr>
      </w:pPr>
      <w:proofErr w:type="gramStart"/>
      <w:r w:rsidRPr="00A57C3C">
        <w:rPr>
          <w:color w:val="FFFFFF" w:themeColor="background1"/>
          <w:u w:val="single"/>
        </w:rPr>
        <w:t>we</w:t>
      </w:r>
      <w:proofErr w:type="gramEnd"/>
      <w:r w:rsidRPr="00A57C3C">
        <w:rPr>
          <w:color w:val="FFFFFF" w:themeColor="background1"/>
          <w:u w:val="single"/>
        </w:rPr>
        <w:t xml:space="preserve"> must through </w:t>
      </w:r>
      <w:r w:rsidRPr="00A57C3C">
        <w:rPr>
          <w:b/>
          <w:color w:val="FFFFFF" w:themeColor="background1"/>
          <w:u w:val="single"/>
        </w:rPr>
        <w:t>much tribulation</w:t>
      </w:r>
      <w:r w:rsidRPr="00A57C3C">
        <w:rPr>
          <w:color w:val="FFFFFF" w:themeColor="background1"/>
          <w:u w:val="single"/>
        </w:rPr>
        <w:t xml:space="preserve"> enter into the kingdom of God.</w:t>
      </w:r>
    </w:p>
    <w:p w:rsidR="00214ECF" w:rsidRPr="00214ECF" w:rsidRDefault="00214ECF" w:rsidP="00214ECF">
      <w:pPr>
        <w:pStyle w:val="ListParagraph"/>
        <w:tabs>
          <w:tab w:val="left" w:pos="360"/>
        </w:tabs>
        <w:ind w:left="360"/>
        <w:rPr>
          <w:u w:val="single"/>
        </w:rPr>
      </w:pPr>
    </w:p>
    <w:p w:rsidR="0062474E" w:rsidRDefault="00A57C3C" w:rsidP="00880F98">
      <w:pPr>
        <w:pStyle w:val="ListParagraph"/>
        <w:numPr>
          <w:ilvl w:val="0"/>
          <w:numId w:val="44"/>
        </w:numPr>
        <w:tabs>
          <w:tab w:val="left" w:pos="360"/>
        </w:tabs>
        <w:ind w:left="360"/>
      </w:pPr>
      <w:r>
        <w:t>What chapters are included in the “Home Missions” section of Acts and what chapters are included in the “Foreign Missions” section of Acts?</w:t>
      </w:r>
    </w:p>
    <w:p w:rsidR="00A57C3C" w:rsidRPr="00A57C3C" w:rsidRDefault="00A57C3C" w:rsidP="00880F98">
      <w:pPr>
        <w:pStyle w:val="ListParagraph"/>
        <w:numPr>
          <w:ilvl w:val="0"/>
          <w:numId w:val="82"/>
        </w:numPr>
        <w:tabs>
          <w:tab w:val="left" w:pos="5040"/>
        </w:tabs>
        <w:contextualSpacing/>
        <w:rPr>
          <w:color w:val="FFFFFF" w:themeColor="background1"/>
          <w:u w:val="single"/>
        </w:rPr>
      </w:pPr>
      <w:r w:rsidRPr="00A57C3C">
        <w:rPr>
          <w:color w:val="FFFFFF" w:themeColor="background1"/>
          <w:u w:val="single"/>
        </w:rPr>
        <w:t>Home Missions (featuring Peter)</w:t>
      </w:r>
      <w:r w:rsidRPr="00A57C3C">
        <w:rPr>
          <w:color w:val="FFFFFF" w:themeColor="background1"/>
          <w:u w:val="single"/>
        </w:rPr>
        <w:tab/>
        <w:t>Ch. 1-12</w:t>
      </w:r>
    </w:p>
    <w:p w:rsidR="00A57C3C" w:rsidRPr="00A57C3C" w:rsidRDefault="00A57C3C" w:rsidP="00880F98">
      <w:pPr>
        <w:pStyle w:val="ListParagraph"/>
        <w:numPr>
          <w:ilvl w:val="0"/>
          <w:numId w:val="82"/>
        </w:numPr>
        <w:tabs>
          <w:tab w:val="left" w:pos="5040"/>
        </w:tabs>
        <w:contextualSpacing/>
        <w:rPr>
          <w:color w:val="FFFFFF" w:themeColor="background1"/>
          <w:u w:val="single"/>
        </w:rPr>
      </w:pPr>
      <w:r w:rsidRPr="00A57C3C">
        <w:rPr>
          <w:color w:val="FFFFFF" w:themeColor="background1"/>
          <w:u w:val="single"/>
        </w:rPr>
        <w:t xml:space="preserve">Foreign Missions (featuring Paul) </w:t>
      </w:r>
      <w:r w:rsidRPr="00A57C3C">
        <w:rPr>
          <w:color w:val="FFFFFF" w:themeColor="background1"/>
          <w:u w:val="single"/>
        </w:rPr>
        <w:tab/>
        <w:t>Ch. 13-28</w:t>
      </w:r>
    </w:p>
    <w:p w:rsidR="00561D63" w:rsidRDefault="00561D63">
      <w:r>
        <w:br w:type="page"/>
      </w:r>
    </w:p>
    <w:p w:rsidR="00B63BAA" w:rsidRPr="00C21174" w:rsidRDefault="00B63BAA" w:rsidP="00B63BAA">
      <w:pPr>
        <w:jc w:val="center"/>
        <w:rPr>
          <w:b/>
          <w:sz w:val="32"/>
          <w:szCs w:val="32"/>
        </w:rPr>
      </w:pPr>
      <w:r>
        <w:rPr>
          <w:b/>
          <w:sz w:val="32"/>
          <w:szCs w:val="32"/>
        </w:rPr>
        <w:lastRenderedPageBreak/>
        <w:t>QUIZ 1: INTRODUCTION</w:t>
      </w:r>
    </w:p>
    <w:p w:rsidR="00B63BAA" w:rsidRPr="00561D63" w:rsidRDefault="00B63BAA" w:rsidP="00B63BAA">
      <w:pPr>
        <w:jc w:val="center"/>
        <w:rPr>
          <w:sz w:val="28"/>
          <w:szCs w:val="28"/>
        </w:rPr>
      </w:pPr>
      <w:proofErr w:type="gramStart"/>
      <w:r w:rsidRPr="00561D63">
        <w:rPr>
          <w:sz w:val="28"/>
          <w:szCs w:val="28"/>
        </w:rPr>
        <w:t>(</w:t>
      </w:r>
      <w:r>
        <w:rPr>
          <w:sz w:val="28"/>
          <w:szCs w:val="28"/>
        </w:rPr>
        <w:t>General information concerning the book of Acts.</w:t>
      </w:r>
      <w:r w:rsidRPr="00561D63">
        <w:rPr>
          <w:sz w:val="28"/>
          <w:szCs w:val="28"/>
        </w:rPr>
        <w:t>)</w:t>
      </w:r>
      <w:proofErr w:type="gramEnd"/>
    </w:p>
    <w:p w:rsidR="00B63BAA" w:rsidRDefault="00B63BAA" w:rsidP="00B63BAA">
      <w:pPr>
        <w:pStyle w:val="Heading4"/>
        <w:numPr>
          <w:ilvl w:val="0"/>
          <w:numId w:val="0"/>
        </w:numPr>
        <w:tabs>
          <w:tab w:val="left" w:pos="360"/>
        </w:tabs>
        <w:ind w:left="360"/>
      </w:pPr>
    </w:p>
    <w:p w:rsidR="00B63BAA" w:rsidRDefault="00B63BAA" w:rsidP="00880F98">
      <w:pPr>
        <w:pStyle w:val="Heading4"/>
        <w:numPr>
          <w:ilvl w:val="0"/>
          <w:numId w:val="83"/>
        </w:numPr>
        <w:tabs>
          <w:tab w:val="left" w:pos="360"/>
        </w:tabs>
        <w:ind w:left="360"/>
      </w:pPr>
      <w:r>
        <w:t xml:space="preserve">Who is the </w:t>
      </w:r>
      <w:r>
        <w:rPr>
          <w:i/>
        </w:rPr>
        <w:t>writer</w:t>
      </w:r>
      <w:r>
        <w:t xml:space="preserve"> of ACTS and where is it probably written from?</w:t>
      </w:r>
    </w:p>
    <w:p w:rsidR="00B63BAA" w:rsidRPr="00B63BAA" w:rsidRDefault="00B63BAA" w:rsidP="00B63BAA">
      <w:pPr>
        <w:pStyle w:val="Heading4"/>
        <w:numPr>
          <w:ilvl w:val="0"/>
          <w:numId w:val="0"/>
        </w:numPr>
        <w:tabs>
          <w:tab w:val="left" w:pos="360"/>
        </w:tabs>
        <w:ind w:left="360"/>
        <w:rPr>
          <w:color w:val="FFFFFF" w:themeColor="background1"/>
          <w:u w:val="single"/>
        </w:rPr>
      </w:pPr>
      <w:r w:rsidRPr="00A57C3C">
        <w:rPr>
          <w:color w:val="FFFFFF" w:themeColor="background1"/>
          <w:u w:val="single"/>
        </w:rPr>
        <w:t xml:space="preserve">Luke the Physician probably wrote Acts from Rome or </w:t>
      </w:r>
      <w:proofErr w:type="spellStart"/>
      <w:r w:rsidRPr="00A57C3C">
        <w:rPr>
          <w:color w:val="FFFFFF" w:themeColor="background1"/>
          <w:u w:val="single"/>
        </w:rPr>
        <w:t>Caeserea</w:t>
      </w:r>
      <w:proofErr w:type="spellEnd"/>
      <w:r w:rsidRPr="00A57C3C">
        <w:rPr>
          <w:color w:val="FFFFFF" w:themeColor="background1"/>
          <w:u w:val="single"/>
        </w:rPr>
        <w:t>.</w:t>
      </w:r>
    </w:p>
    <w:p w:rsidR="00B63BAA" w:rsidRDefault="00B63BAA" w:rsidP="00880F98">
      <w:pPr>
        <w:pStyle w:val="ListParagraph"/>
        <w:numPr>
          <w:ilvl w:val="0"/>
          <w:numId w:val="83"/>
        </w:numPr>
        <w:tabs>
          <w:tab w:val="left" w:pos="360"/>
        </w:tabs>
        <w:ind w:left="360"/>
      </w:pPr>
      <w:r>
        <w:t>What is the THEME of the book of Acts?</w:t>
      </w:r>
    </w:p>
    <w:p w:rsidR="00B63BAA" w:rsidRDefault="00B63BAA" w:rsidP="00B63BAA">
      <w:pPr>
        <w:pStyle w:val="Heading3"/>
        <w:numPr>
          <w:ilvl w:val="0"/>
          <w:numId w:val="0"/>
        </w:numPr>
        <w:ind w:left="720" w:hanging="360"/>
        <w:rPr>
          <w:bCs/>
          <w:color w:val="FFFFFF" w:themeColor="background1"/>
          <w:u w:val="single"/>
        </w:rPr>
      </w:pPr>
      <w:proofErr w:type="gramStart"/>
      <w:r w:rsidRPr="00A57C3C">
        <w:rPr>
          <w:bCs/>
          <w:color w:val="FFFFFF" w:themeColor="background1"/>
          <w:u w:val="single"/>
        </w:rPr>
        <w:t>The Acts of the Holy Ghost in the lives of the Apostles.</w:t>
      </w:r>
      <w:proofErr w:type="gramEnd"/>
    </w:p>
    <w:p w:rsidR="00B63BAA" w:rsidRPr="00A57C3C" w:rsidRDefault="00B63BAA" w:rsidP="00B63BAA"/>
    <w:p w:rsidR="00B63BAA" w:rsidRDefault="00B63BAA" w:rsidP="00B63BAA">
      <w:pPr>
        <w:pStyle w:val="ListParagraph"/>
        <w:tabs>
          <w:tab w:val="left" w:pos="360"/>
        </w:tabs>
        <w:ind w:left="360"/>
      </w:pPr>
    </w:p>
    <w:p w:rsidR="00B63BAA" w:rsidRDefault="00B63BAA" w:rsidP="00880F98">
      <w:pPr>
        <w:pStyle w:val="ListParagraph"/>
        <w:numPr>
          <w:ilvl w:val="0"/>
          <w:numId w:val="83"/>
        </w:numPr>
        <w:tabs>
          <w:tab w:val="left" w:pos="360"/>
        </w:tabs>
        <w:ind w:left="360"/>
      </w:pPr>
      <w:r>
        <w:t>What is the key verse of Acts? Write it from Memory below.</w:t>
      </w:r>
    </w:p>
    <w:p w:rsidR="00B63BAA" w:rsidRPr="00A57C3C" w:rsidRDefault="00B63BAA" w:rsidP="00B63BAA">
      <w:pPr>
        <w:pStyle w:val="ListParagraph"/>
        <w:tabs>
          <w:tab w:val="left" w:pos="360"/>
        </w:tabs>
        <w:ind w:left="360"/>
        <w:rPr>
          <w:color w:val="FFFFFF" w:themeColor="background1"/>
          <w:u w:val="single"/>
        </w:rPr>
      </w:pPr>
      <w:r w:rsidRPr="00A57C3C">
        <w:rPr>
          <w:bCs/>
          <w:color w:val="FFFFFF" w:themeColor="background1"/>
          <w:u w:val="single"/>
        </w:rPr>
        <w:t>Acts 1:8—</w:t>
      </w:r>
      <w:proofErr w:type="gramStart"/>
      <w:r w:rsidRPr="00A57C3C">
        <w:rPr>
          <w:bCs/>
          <w:i/>
          <w:color w:val="FFFFFF" w:themeColor="background1"/>
          <w:u w:val="single"/>
        </w:rPr>
        <w:t>But</w:t>
      </w:r>
      <w:proofErr w:type="gramEnd"/>
      <w:r w:rsidRPr="00A57C3C">
        <w:rPr>
          <w:bCs/>
          <w:i/>
          <w:color w:val="FFFFFF" w:themeColor="background1"/>
          <w:u w:val="single"/>
        </w:rPr>
        <w:t xml:space="preserve"> ye shall receive power, after that the Holy Ghost is come upon you: and ye shall be witnesses unto me both in Jerusalem, and in all Judaea, and in Samaria, and unto the uttermost part of the earth.</w:t>
      </w:r>
    </w:p>
    <w:p w:rsidR="00B63BAA" w:rsidRDefault="00B63BAA" w:rsidP="00B63BAA">
      <w:pPr>
        <w:tabs>
          <w:tab w:val="left" w:pos="360"/>
        </w:tabs>
      </w:pPr>
    </w:p>
    <w:p w:rsidR="00B63BAA" w:rsidRDefault="00B63BAA" w:rsidP="00880F98">
      <w:pPr>
        <w:pStyle w:val="ListParagraph"/>
        <w:numPr>
          <w:ilvl w:val="0"/>
          <w:numId w:val="83"/>
        </w:numPr>
        <w:tabs>
          <w:tab w:val="left" w:pos="360"/>
        </w:tabs>
        <w:ind w:left="360"/>
      </w:pPr>
      <w:r>
        <w:t xml:space="preserve">How is the ministry of the Holy Ghost presented in the book of Acts different from how it is presented in the Old Testament? (hint: </w:t>
      </w:r>
      <w:r w:rsidRPr="00BD353A">
        <w:rPr>
          <w:i/>
        </w:rPr>
        <w:t>external</w:t>
      </w:r>
      <w:r>
        <w:t>)</w:t>
      </w:r>
    </w:p>
    <w:p w:rsidR="00B63BAA" w:rsidRPr="00A57C3C" w:rsidRDefault="00B63BAA" w:rsidP="00B63BAA">
      <w:pPr>
        <w:pStyle w:val="ListParagraph"/>
        <w:tabs>
          <w:tab w:val="left" w:pos="360"/>
        </w:tabs>
        <w:ind w:left="360"/>
        <w:rPr>
          <w:color w:val="FFFFFF" w:themeColor="background1"/>
          <w:u w:val="single"/>
        </w:rPr>
      </w:pPr>
      <w:r w:rsidRPr="00A57C3C">
        <w:rPr>
          <w:color w:val="FFFFFF" w:themeColor="background1"/>
          <w:u w:val="single"/>
        </w:rPr>
        <w:t xml:space="preserve">The change in the ministry of the Holy Ghost, whose primary function in the Old Testament was the external “anointing” but now to be within them. </w:t>
      </w:r>
    </w:p>
    <w:p w:rsidR="00B63BAA" w:rsidRDefault="00B63BAA" w:rsidP="00B63BAA">
      <w:pPr>
        <w:pStyle w:val="ListParagraph"/>
        <w:tabs>
          <w:tab w:val="left" w:pos="360"/>
        </w:tabs>
        <w:ind w:left="360"/>
      </w:pPr>
    </w:p>
    <w:p w:rsidR="00B63BAA" w:rsidRDefault="00B63BAA" w:rsidP="00880F98">
      <w:pPr>
        <w:pStyle w:val="ListParagraph"/>
        <w:numPr>
          <w:ilvl w:val="0"/>
          <w:numId w:val="83"/>
        </w:numPr>
        <w:tabs>
          <w:tab w:val="left" w:pos="360"/>
        </w:tabs>
        <w:ind w:left="360"/>
      </w:pPr>
      <w:r>
        <w:t>Are you “FILLED” with the Holy Ghost at New Birth?</w:t>
      </w:r>
    </w:p>
    <w:p w:rsidR="00B63BAA" w:rsidRPr="00B63BAA" w:rsidRDefault="00B63BAA" w:rsidP="00B63BAA">
      <w:pPr>
        <w:pStyle w:val="ListParagraph"/>
        <w:tabs>
          <w:tab w:val="left" w:pos="360"/>
        </w:tabs>
        <w:ind w:left="360"/>
        <w:rPr>
          <w:color w:val="FFFFFF" w:themeColor="background1"/>
          <w:u w:val="single"/>
        </w:rPr>
      </w:pPr>
      <w:r w:rsidRPr="00A57C3C">
        <w:rPr>
          <w:color w:val="FFFFFF" w:themeColor="background1"/>
          <w:u w:val="single"/>
        </w:rPr>
        <w:t>No. The infilling comes after you have received the gift of Eternal Life through Jesus Christ our Lord, and then receive the gift of the Holy Ghost.</w:t>
      </w:r>
    </w:p>
    <w:p w:rsidR="00B63BAA" w:rsidRDefault="00B63BAA" w:rsidP="00880F98">
      <w:pPr>
        <w:pStyle w:val="ListParagraph"/>
        <w:numPr>
          <w:ilvl w:val="0"/>
          <w:numId w:val="83"/>
        </w:numPr>
        <w:tabs>
          <w:tab w:val="left" w:pos="360"/>
        </w:tabs>
        <w:ind w:left="360"/>
      </w:pPr>
      <w:r>
        <w:t>What will happen if we try in our own power to perform the acts spoke of in the book of Acts?</w:t>
      </w:r>
    </w:p>
    <w:p w:rsidR="00B63BAA" w:rsidRPr="00A57C3C" w:rsidRDefault="00B63BAA" w:rsidP="00B63BAA">
      <w:pPr>
        <w:pStyle w:val="ListParagraph"/>
        <w:tabs>
          <w:tab w:val="left" w:pos="360"/>
        </w:tabs>
        <w:ind w:left="360"/>
        <w:rPr>
          <w:color w:val="FFFFFF" w:themeColor="background1"/>
          <w:u w:val="single"/>
        </w:rPr>
      </w:pPr>
      <w:r w:rsidRPr="00A57C3C">
        <w:rPr>
          <w:color w:val="FFFFFF" w:themeColor="background1"/>
          <w:u w:val="single"/>
        </w:rPr>
        <w:t>If we try to accomplish these things in our own power, we will fail</w:t>
      </w:r>
    </w:p>
    <w:p w:rsidR="00B63BAA" w:rsidRDefault="00B63BAA" w:rsidP="00B63BAA">
      <w:pPr>
        <w:pStyle w:val="ListParagraph"/>
        <w:tabs>
          <w:tab w:val="left" w:pos="360"/>
        </w:tabs>
        <w:ind w:left="360"/>
      </w:pPr>
    </w:p>
    <w:p w:rsidR="00B63BAA" w:rsidRPr="00786FB9" w:rsidRDefault="00B63BAA" w:rsidP="00880F98">
      <w:pPr>
        <w:pStyle w:val="ListParagraph"/>
        <w:numPr>
          <w:ilvl w:val="0"/>
          <w:numId w:val="83"/>
        </w:numPr>
        <w:tabs>
          <w:tab w:val="left" w:pos="360"/>
        </w:tabs>
        <w:ind w:left="360"/>
      </w:pPr>
      <w:r w:rsidRPr="00786FB9">
        <w:t xml:space="preserve">Complete the following statement: </w:t>
      </w:r>
      <w:r w:rsidRPr="00786FB9">
        <w:rPr>
          <w:i/>
        </w:rPr>
        <w:t xml:space="preserve">The four gospels showed us how the foundation of that house was laid; </w:t>
      </w:r>
      <w:proofErr w:type="gramStart"/>
      <w:r w:rsidRPr="00786FB9">
        <w:rPr>
          <w:i/>
        </w:rPr>
        <w:t>The</w:t>
      </w:r>
      <w:proofErr w:type="gramEnd"/>
      <w:r w:rsidRPr="00786FB9">
        <w:rPr>
          <w:i/>
        </w:rPr>
        <w:t xml:space="preserve"> book of Acts shows us…</w:t>
      </w:r>
    </w:p>
    <w:p w:rsidR="00B63BAA" w:rsidRPr="00A57C3C" w:rsidRDefault="00B63BAA" w:rsidP="00B63BAA">
      <w:pPr>
        <w:pStyle w:val="ListParagraph"/>
        <w:tabs>
          <w:tab w:val="left" w:pos="360"/>
        </w:tabs>
        <w:ind w:left="360"/>
        <w:rPr>
          <w:color w:val="FFFFFF" w:themeColor="background1"/>
          <w:u w:val="single"/>
        </w:rPr>
      </w:pPr>
      <w:proofErr w:type="gramStart"/>
      <w:r w:rsidRPr="00A57C3C">
        <w:rPr>
          <w:i/>
          <w:color w:val="FFFFFF" w:themeColor="background1"/>
          <w:u w:val="single"/>
        </w:rPr>
        <w:t>how</w:t>
      </w:r>
      <w:proofErr w:type="gramEnd"/>
      <w:r w:rsidRPr="00A57C3C">
        <w:rPr>
          <w:i/>
          <w:color w:val="FFFFFF" w:themeColor="background1"/>
          <w:u w:val="single"/>
        </w:rPr>
        <w:t xml:space="preserve"> the superstructure began to be raised,</w:t>
      </w:r>
    </w:p>
    <w:p w:rsidR="00B63BAA" w:rsidRDefault="00B63BAA" w:rsidP="00B63BAA">
      <w:pPr>
        <w:tabs>
          <w:tab w:val="left" w:pos="360"/>
        </w:tabs>
      </w:pPr>
    </w:p>
    <w:p w:rsidR="00B63BAA" w:rsidRDefault="00B63BAA" w:rsidP="00880F98">
      <w:pPr>
        <w:pStyle w:val="ListParagraph"/>
        <w:numPr>
          <w:ilvl w:val="0"/>
          <w:numId w:val="83"/>
        </w:numPr>
        <w:tabs>
          <w:tab w:val="left" w:pos="360"/>
        </w:tabs>
        <w:ind w:left="360"/>
      </w:pPr>
      <w:r>
        <w:t xml:space="preserve">In light of Acts 1:2-9, </w:t>
      </w:r>
      <w:proofErr w:type="gramStart"/>
      <w:r>
        <w:t>Whose</w:t>
      </w:r>
      <w:proofErr w:type="gramEnd"/>
      <w:r>
        <w:t xml:space="preserve"> ministry is the central theme of ACTS?</w:t>
      </w:r>
    </w:p>
    <w:p w:rsidR="00B63BAA" w:rsidRPr="00A57C3C" w:rsidRDefault="00B63BAA" w:rsidP="00B63BAA">
      <w:pPr>
        <w:pStyle w:val="ListParagraph"/>
        <w:tabs>
          <w:tab w:val="left" w:pos="360"/>
        </w:tabs>
        <w:ind w:left="360"/>
        <w:rPr>
          <w:color w:val="FFFFFF" w:themeColor="background1"/>
          <w:u w:val="single"/>
        </w:rPr>
      </w:pPr>
      <w:r w:rsidRPr="00A57C3C">
        <w:rPr>
          <w:color w:val="FFFFFF" w:themeColor="background1"/>
          <w:u w:val="single"/>
        </w:rPr>
        <w:t>The book of Acts reveals the continuing ministry of Jesus Christ</w:t>
      </w:r>
    </w:p>
    <w:p w:rsidR="00B63BAA" w:rsidRDefault="00B63BAA" w:rsidP="00B63BAA">
      <w:pPr>
        <w:pStyle w:val="ListParagraph"/>
        <w:tabs>
          <w:tab w:val="left" w:pos="360"/>
        </w:tabs>
        <w:ind w:left="360"/>
      </w:pPr>
    </w:p>
    <w:p w:rsidR="00B63BAA" w:rsidRDefault="00B63BAA" w:rsidP="00880F98">
      <w:pPr>
        <w:pStyle w:val="ListParagraph"/>
        <w:numPr>
          <w:ilvl w:val="0"/>
          <w:numId w:val="83"/>
        </w:numPr>
        <w:tabs>
          <w:tab w:val="left" w:pos="360"/>
        </w:tabs>
        <w:ind w:left="360"/>
      </w:pPr>
      <w:r>
        <w:t>What commanded is directed to all chosen Believers? (1:4; 9:17)</w:t>
      </w:r>
    </w:p>
    <w:p w:rsidR="00B63BAA" w:rsidRPr="00A57C3C" w:rsidRDefault="00B63BAA" w:rsidP="00B63BAA">
      <w:pPr>
        <w:pStyle w:val="ListParagraph"/>
        <w:tabs>
          <w:tab w:val="left" w:pos="360"/>
        </w:tabs>
        <w:ind w:left="360"/>
        <w:rPr>
          <w:color w:val="FFFFFF" w:themeColor="background1"/>
          <w:u w:val="single"/>
        </w:rPr>
      </w:pPr>
      <w:r w:rsidRPr="00A57C3C">
        <w:rPr>
          <w:color w:val="FFFFFF" w:themeColor="background1"/>
          <w:u w:val="single"/>
        </w:rPr>
        <w:t>All chosen Believers are commanded to receive the baptism of the Holy Ghost.</w:t>
      </w:r>
    </w:p>
    <w:p w:rsidR="00B63BAA" w:rsidRDefault="00B63BAA" w:rsidP="00B63BAA">
      <w:pPr>
        <w:pStyle w:val="ListParagraph"/>
        <w:tabs>
          <w:tab w:val="left" w:pos="360"/>
        </w:tabs>
        <w:ind w:left="360"/>
      </w:pPr>
    </w:p>
    <w:p w:rsidR="00B63BAA" w:rsidRDefault="00B63BAA" w:rsidP="00880F98">
      <w:pPr>
        <w:pStyle w:val="ListParagraph"/>
        <w:numPr>
          <w:ilvl w:val="0"/>
          <w:numId w:val="83"/>
        </w:numPr>
        <w:tabs>
          <w:tab w:val="left" w:pos="360"/>
        </w:tabs>
        <w:ind w:left="360"/>
      </w:pPr>
      <w:r>
        <w:t>Acts 14:22, tells us what is in store for the Believer desiring to enter the kingdom of God. What is it?</w:t>
      </w:r>
    </w:p>
    <w:p w:rsidR="00B63BAA" w:rsidRPr="00A57C3C" w:rsidRDefault="00B63BAA" w:rsidP="00B63BAA">
      <w:pPr>
        <w:pStyle w:val="ListParagraph"/>
        <w:tabs>
          <w:tab w:val="left" w:pos="360"/>
        </w:tabs>
        <w:ind w:left="360"/>
        <w:rPr>
          <w:color w:val="FFFFFF" w:themeColor="background1"/>
          <w:u w:val="single"/>
        </w:rPr>
      </w:pPr>
      <w:proofErr w:type="gramStart"/>
      <w:r w:rsidRPr="00A57C3C">
        <w:rPr>
          <w:color w:val="FFFFFF" w:themeColor="background1"/>
          <w:u w:val="single"/>
        </w:rPr>
        <w:t>we</w:t>
      </w:r>
      <w:proofErr w:type="gramEnd"/>
      <w:r w:rsidRPr="00A57C3C">
        <w:rPr>
          <w:color w:val="FFFFFF" w:themeColor="background1"/>
          <w:u w:val="single"/>
        </w:rPr>
        <w:t xml:space="preserve"> must through </w:t>
      </w:r>
      <w:r w:rsidRPr="00A57C3C">
        <w:rPr>
          <w:b/>
          <w:color w:val="FFFFFF" w:themeColor="background1"/>
          <w:u w:val="single"/>
        </w:rPr>
        <w:t>much tribulation</w:t>
      </w:r>
      <w:r w:rsidRPr="00A57C3C">
        <w:rPr>
          <w:color w:val="FFFFFF" w:themeColor="background1"/>
          <w:u w:val="single"/>
        </w:rPr>
        <w:t xml:space="preserve"> enter into the kingdom of God.</w:t>
      </w:r>
    </w:p>
    <w:p w:rsidR="00B63BAA" w:rsidRPr="00214ECF" w:rsidRDefault="00B63BAA" w:rsidP="00B63BAA">
      <w:pPr>
        <w:pStyle w:val="ListParagraph"/>
        <w:tabs>
          <w:tab w:val="left" w:pos="360"/>
        </w:tabs>
        <w:ind w:left="360"/>
        <w:rPr>
          <w:u w:val="single"/>
        </w:rPr>
      </w:pPr>
    </w:p>
    <w:p w:rsidR="00B63BAA" w:rsidRDefault="00B63BAA" w:rsidP="00B63BAA">
      <w:pPr>
        <w:tabs>
          <w:tab w:val="left" w:pos="360"/>
        </w:tabs>
      </w:pPr>
      <w:r>
        <w:t>BONUS: What chapters are included in the “Home Missions” section of Acts and what chapters are included in the “Foreign Missions” section of Acts?</w:t>
      </w:r>
    </w:p>
    <w:p w:rsidR="00B63BAA" w:rsidRPr="00A57C3C" w:rsidRDefault="00B63BAA" w:rsidP="00880F98">
      <w:pPr>
        <w:pStyle w:val="ListParagraph"/>
        <w:numPr>
          <w:ilvl w:val="0"/>
          <w:numId w:val="82"/>
        </w:numPr>
        <w:tabs>
          <w:tab w:val="left" w:pos="5040"/>
        </w:tabs>
        <w:contextualSpacing/>
        <w:rPr>
          <w:color w:val="FFFFFF" w:themeColor="background1"/>
          <w:u w:val="single"/>
        </w:rPr>
      </w:pPr>
      <w:r w:rsidRPr="00A57C3C">
        <w:rPr>
          <w:color w:val="FFFFFF" w:themeColor="background1"/>
          <w:u w:val="single"/>
        </w:rPr>
        <w:t>Home Missions (featuring Peter)</w:t>
      </w:r>
      <w:r w:rsidRPr="00A57C3C">
        <w:rPr>
          <w:color w:val="FFFFFF" w:themeColor="background1"/>
          <w:u w:val="single"/>
        </w:rPr>
        <w:tab/>
        <w:t>Ch. 1-12</w:t>
      </w:r>
    </w:p>
    <w:p w:rsidR="00B63BAA" w:rsidRPr="00A57C3C" w:rsidRDefault="00B63BAA" w:rsidP="00880F98">
      <w:pPr>
        <w:pStyle w:val="ListParagraph"/>
        <w:numPr>
          <w:ilvl w:val="0"/>
          <w:numId w:val="82"/>
        </w:numPr>
        <w:tabs>
          <w:tab w:val="left" w:pos="5040"/>
        </w:tabs>
        <w:contextualSpacing/>
        <w:rPr>
          <w:color w:val="FFFFFF" w:themeColor="background1"/>
          <w:u w:val="single"/>
        </w:rPr>
      </w:pPr>
      <w:r w:rsidRPr="00A57C3C">
        <w:rPr>
          <w:color w:val="FFFFFF" w:themeColor="background1"/>
          <w:u w:val="single"/>
        </w:rPr>
        <w:t xml:space="preserve">Foreign Missions (featuring Paul) </w:t>
      </w:r>
      <w:r w:rsidRPr="00A57C3C">
        <w:rPr>
          <w:color w:val="FFFFFF" w:themeColor="background1"/>
          <w:u w:val="single"/>
        </w:rPr>
        <w:tab/>
        <w:t>Ch. 13-28</w:t>
      </w:r>
    </w:p>
    <w:p w:rsidR="00B63BAA" w:rsidRDefault="00B63BAA" w:rsidP="00B63BAA">
      <w:pPr>
        <w:rPr>
          <w:b/>
          <w:bCs/>
          <w:sz w:val="48"/>
          <w:szCs w:val="48"/>
        </w:rPr>
      </w:pPr>
      <w:r>
        <w:br w:type="page"/>
      </w:r>
    </w:p>
    <w:p w:rsidR="00C84897" w:rsidRDefault="002F2582" w:rsidP="00C84897">
      <w:pPr>
        <w:pStyle w:val="Heading1"/>
      </w:pPr>
      <w:bookmarkStart w:id="18" w:name="_Toc306970543"/>
      <w:r>
        <w:lastRenderedPageBreak/>
        <w:t>Section 1</w:t>
      </w:r>
      <w:r w:rsidR="00AE077B">
        <w:t xml:space="preserve">: </w:t>
      </w:r>
      <w:r w:rsidR="00D33C94">
        <w:t>The Apostles at Jerusalem</w:t>
      </w:r>
      <w:bookmarkEnd w:id="18"/>
    </w:p>
    <w:p w:rsidR="00C84897" w:rsidRPr="00C84897" w:rsidRDefault="007B0CB1" w:rsidP="004B6F18">
      <w:pPr>
        <w:pStyle w:val="Heading1"/>
        <w:rPr>
          <w:sz w:val="24"/>
          <w:szCs w:val="24"/>
        </w:rPr>
      </w:pPr>
      <w:bookmarkStart w:id="19" w:name="_Toc306779290"/>
      <w:bookmarkStart w:id="20" w:name="_Toc306779362"/>
      <w:r w:rsidRPr="007B0CB1">
        <w:rPr>
          <w:noProof/>
          <w:sz w:val="32"/>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3235" type="#_x0000_t97" style="position:absolute;left:0;text-align:left;margin-left:281.55pt;margin-top:11.25pt;width:33.7pt;height:102.9pt;z-index:252219392;v-text-anchor:middle">
            <v:textbox style="layout-flow:vertical;mso-layout-flow-alt:bottom-to-top;mso-next-textbox:#_x0000_s3235" inset="0,0,0,0">
              <w:txbxContent>
                <w:p w:rsidR="00192F1F" w:rsidRPr="006D0610" w:rsidRDefault="00192F1F" w:rsidP="006D0610">
                  <w:pPr>
                    <w:jc w:val="center"/>
                    <w:rPr>
                      <w:rFonts w:asciiTheme="majorHAnsi" w:hAnsiTheme="majorHAnsi"/>
                      <w:b/>
                      <w:sz w:val="20"/>
                      <w:szCs w:val="20"/>
                    </w:rPr>
                  </w:pPr>
                  <w:r w:rsidRPr="006D0610">
                    <w:rPr>
                      <w:rFonts w:asciiTheme="majorHAnsi" w:hAnsiTheme="majorHAnsi"/>
                      <w:b/>
                      <w:sz w:val="20"/>
                      <w:szCs w:val="20"/>
                    </w:rPr>
                    <w:t>Journey to Rome</w:t>
                  </w:r>
                </w:p>
              </w:txbxContent>
            </v:textbox>
          </v:shape>
        </w:pict>
      </w:r>
      <w:r w:rsidRPr="007B0CB1">
        <w:rPr>
          <w:noProof/>
          <w:sz w:val="32"/>
        </w:rPr>
        <w:pict>
          <v:shape id="_x0000_s3104" type="#_x0000_t97" style="position:absolute;left:0;text-align:left;margin-left:248.6pt;margin-top:11.6pt;width:33.7pt;height:102.9pt;z-index:252218368;v-text-anchor:middle">
            <v:textbox style="layout-flow:vertical;mso-layout-flow-alt:bottom-to-top;mso-next-textbox:#_x0000_s3104" inset="0,0,0,0">
              <w:txbxContent>
                <w:p w:rsidR="00192F1F" w:rsidRPr="006D0610" w:rsidRDefault="00192F1F" w:rsidP="006D0610">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w:pict>
      </w:r>
      <w:r w:rsidRPr="007B0CB1">
        <w:rPr>
          <w:noProof/>
          <w:sz w:val="32"/>
        </w:rPr>
        <w:pict>
          <v:shape id="_x0000_s3103" type="#_x0000_t97" style="position:absolute;left:0;text-align:left;margin-left:150.55pt;margin-top:10.8pt;width:33.75pt;height:102.95pt;z-index:252217344;v-text-anchor:middle" fillcolor="white [3212]">
            <v:textbox style="layout-flow:vertical;mso-layout-flow-alt:bottom-to-top;mso-next-textbox:#_x0000_s3103" inset="0,0,0,0">
              <w:txbxContent>
                <w:p w:rsidR="00192F1F" w:rsidRPr="00C93EAF" w:rsidRDefault="00192F1F" w:rsidP="006D0610">
                  <w:pPr>
                    <w:jc w:val="center"/>
                    <w:rPr>
                      <w:rFonts w:asciiTheme="majorHAnsi" w:hAnsiTheme="majorHAnsi"/>
                      <w:b/>
                      <w:sz w:val="20"/>
                      <w:szCs w:val="20"/>
                    </w:rPr>
                  </w:pPr>
                  <w:r>
                    <w:rPr>
                      <w:rFonts w:asciiTheme="majorHAnsi" w:hAnsiTheme="majorHAnsi"/>
                      <w:b/>
                      <w:sz w:val="20"/>
                      <w:szCs w:val="20"/>
                    </w:rPr>
                    <w:t>The Gospel Spreading</w:t>
                  </w:r>
                </w:p>
              </w:txbxContent>
            </v:textbox>
          </v:shape>
        </w:pict>
      </w:r>
      <w:r w:rsidRPr="007B0CB1">
        <w:rPr>
          <w:noProof/>
          <w:sz w:val="32"/>
        </w:rPr>
        <w:pict>
          <v:shape id="_x0000_s3102" type="#_x0000_t97" style="position:absolute;left:0;text-align:left;margin-left:115.7pt;margin-top:10.8pt;width:33.7pt;height:102.95pt;z-index:252216320;v-text-anchor:middle" fillcolor="#d8d8d8 [2732]">
            <v:textbox style="layout-flow:vertical;mso-layout-flow-alt:bottom-to-top;mso-next-textbox:#_x0000_s3102" inset="0,0,0,0">
              <w:txbxContent>
                <w:p w:rsidR="00192F1F" w:rsidRPr="00C93EAF" w:rsidRDefault="00192F1F" w:rsidP="006D0610">
                  <w:pPr>
                    <w:jc w:val="center"/>
                    <w:rPr>
                      <w:rFonts w:asciiTheme="majorHAnsi" w:hAnsiTheme="majorHAnsi"/>
                      <w:b/>
                      <w:sz w:val="20"/>
                      <w:szCs w:val="20"/>
                    </w:rPr>
                  </w:pPr>
                  <w:r>
                    <w:rPr>
                      <w:rFonts w:asciiTheme="majorHAnsi" w:hAnsiTheme="majorHAnsi"/>
                      <w:b/>
                      <w:sz w:val="20"/>
                      <w:szCs w:val="20"/>
                    </w:rPr>
                    <w:t>The Apostles at Jerusalem</w:t>
                  </w:r>
                </w:p>
              </w:txbxContent>
            </v:textbox>
          </v:shape>
        </w:pict>
      </w:r>
      <w:r w:rsidRPr="007B0CB1">
        <w:rPr>
          <w:noProof/>
          <w:sz w:val="32"/>
        </w:rPr>
        <w:pict>
          <v:shape id="_x0000_s3101" type="#_x0000_t97" style="position:absolute;left:0;text-align:left;margin-left:3in;margin-top:11.6pt;width:33.7pt;height:102.9pt;z-index:252215296;v-text-anchor:middle">
            <v:textbox style="layout-flow:vertical;mso-layout-flow-alt:bottom-to-top;mso-next-textbox:#_x0000_s3101" inset="0,0,0,0">
              <w:txbxContent>
                <w:p w:rsidR="00192F1F" w:rsidRPr="006D0610" w:rsidRDefault="00192F1F" w:rsidP="006D0610">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w:pict>
      </w:r>
      <w:r w:rsidRPr="007B0CB1">
        <w:rPr>
          <w:noProof/>
          <w:sz w:val="32"/>
        </w:rPr>
        <w:pict>
          <v:shape id="_x0000_s3099" type="#_x0000_t97" style="position:absolute;left:0;text-align:left;margin-left:183.5pt;margin-top:11.25pt;width:33.75pt;height:102.95pt;z-index:252214272;v-text-anchor:middle">
            <v:textbox style="layout-flow:vertical;mso-layout-flow-alt:bottom-to-top;mso-next-textbox:#_x0000_s3099" inset="0,0,0,0">
              <w:txbxContent>
                <w:p w:rsidR="00192F1F" w:rsidRPr="00C93EAF" w:rsidRDefault="00192F1F" w:rsidP="006D0610">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w:pict>
      </w:r>
      <w:bookmarkEnd w:id="19"/>
      <w:bookmarkEnd w:id="20"/>
    </w:p>
    <w:p w:rsidR="00C84897" w:rsidRDefault="00C84897" w:rsidP="00C84897">
      <w:pPr>
        <w:rPr>
          <w:sz w:val="28"/>
        </w:rPr>
      </w:pPr>
    </w:p>
    <w:p w:rsidR="00C84897" w:rsidRDefault="00C84897" w:rsidP="00C84897">
      <w:pPr>
        <w:rPr>
          <w:sz w:val="28"/>
        </w:rPr>
      </w:pPr>
    </w:p>
    <w:p w:rsidR="004B6F18" w:rsidRDefault="004B6F18" w:rsidP="004B6F18">
      <w:pPr>
        <w:rPr>
          <w:sz w:val="28"/>
        </w:rPr>
      </w:pPr>
    </w:p>
    <w:p w:rsidR="004B6F18" w:rsidRDefault="004B6F18" w:rsidP="004B6F18">
      <w:pPr>
        <w:rPr>
          <w:sz w:val="32"/>
        </w:rPr>
      </w:pPr>
    </w:p>
    <w:p w:rsidR="004B6F18" w:rsidRDefault="004B6F18" w:rsidP="004B6F18">
      <w:pPr>
        <w:rPr>
          <w:sz w:val="32"/>
        </w:rPr>
      </w:pPr>
    </w:p>
    <w:p w:rsidR="004E2B95" w:rsidRDefault="004E2B95" w:rsidP="00A92485">
      <w:pPr>
        <w:rPr>
          <w:sz w:val="32"/>
        </w:rPr>
      </w:pPr>
    </w:p>
    <w:p w:rsidR="00806187" w:rsidRDefault="002F2582" w:rsidP="00976331">
      <w:pPr>
        <w:pStyle w:val="ListParagraph"/>
        <w:numPr>
          <w:ilvl w:val="0"/>
          <w:numId w:val="15"/>
        </w:numPr>
        <w:ind w:left="2520"/>
        <w:rPr>
          <w:snapToGrid w:val="0"/>
        </w:rPr>
      </w:pPr>
      <w:r>
        <w:rPr>
          <w:snapToGrid w:val="0"/>
        </w:rPr>
        <w:t>Chapters</w:t>
      </w:r>
      <w:r w:rsidR="00806187">
        <w:rPr>
          <w:snapToGrid w:val="0"/>
        </w:rPr>
        <w:t xml:space="preserve"> 1-7</w:t>
      </w:r>
    </w:p>
    <w:p w:rsidR="00806187" w:rsidRPr="00857859" w:rsidRDefault="00806187" w:rsidP="006D0610">
      <w:pPr>
        <w:pStyle w:val="ListParagraph"/>
        <w:rPr>
          <w:snapToGrid w:val="0"/>
          <w:sz w:val="16"/>
          <w:szCs w:val="16"/>
        </w:rPr>
      </w:pPr>
    </w:p>
    <w:p w:rsidR="00D33C94" w:rsidRDefault="00D33C94" w:rsidP="00880F98">
      <w:pPr>
        <w:pStyle w:val="ListParagraph"/>
        <w:numPr>
          <w:ilvl w:val="0"/>
          <w:numId w:val="29"/>
        </w:numPr>
        <w:ind w:left="720"/>
        <w:contextualSpacing/>
      </w:pPr>
      <w:r>
        <w:t>CHAPTER ONE</w:t>
      </w:r>
    </w:p>
    <w:p w:rsidR="00D33C94" w:rsidRPr="0095284C" w:rsidRDefault="00D33C94" w:rsidP="00D33C94">
      <w:pPr>
        <w:pStyle w:val="ListParagraph"/>
      </w:pPr>
    </w:p>
    <w:p w:rsidR="00D33C94" w:rsidRDefault="00D33C94" w:rsidP="00880F98">
      <w:pPr>
        <w:pStyle w:val="ListParagraph"/>
        <w:numPr>
          <w:ilvl w:val="0"/>
          <w:numId w:val="27"/>
        </w:numPr>
        <w:contextualSpacing/>
      </w:pPr>
      <w:r>
        <w:t xml:space="preserve">The Promise of the Holy Spirit, </w:t>
      </w:r>
      <w:r>
        <w:tab/>
      </w:r>
      <w:r>
        <w:tab/>
      </w:r>
      <w:r>
        <w:tab/>
        <w:t>vs. 1-5</w:t>
      </w:r>
    </w:p>
    <w:p w:rsidR="00D33C94" w:rsidRDefault="00D33C94" w:rsidP="00D33C94">
      <w:pPr>
        <w:pStyle w:val="ListParagraph"/>
        <w:ind w:left="1080"/>
      </w:pPr>
    </w:p>
    <w:p w:rsidR="00D33C94" w:rsidRPr="000A4AA5" w:rsidRDefault="00D33C94" w:rsidP="00D33C94">
      <w:pPr>
        <w:pStyle w:val="ListParagraph"/>
        <w:ind w:left="1080"/>
        <w:rPr>
          <w:u w:val="single"/>
        </w:rPr>
      </w:pPr>
      <w:r w:rsidRPr="000A4AA5">
        <w:rPr>
          <w:u w:val="single"/>
        </w:rPr>
        <w:t xml:space="preserve">VERSE 1: </w:t>
      </w:r>
    </w:p>
    <w:p w:rsidR="00D33C94" w:rsidRDefault="00D33C94" w:rsidP="00880F98">
      <w:pPr>
        <w:pStyle w:val="ListParagraph"/>
        <w:numPr>
          <w:ilvl w:val="0"/>
          <w:numId w:val="34"/>
        </w:numPr>
        <w:contextualSpacing/>
      </w:pPr>
      <w:r>
        <w:rPr>
          <w:i/>
          <w:color w:val="000000" w:themeColor="text1"/>
        </w:rPr>
        <w:t>The former treatise</w:t>
      </w:r>
      <w:r w:rsidRPr="008C6CC6">
        <w:rPr>
          <w:i/>
          <w:color w:val="000000" w:themeColor="text1"/>
        </w:rPr>
        <w:t>—</w:t>
      </w:r>
      <w:r w:rsidRPr="008C6CC6">
        <w:rPr>
          <w:i/>
          <w:color w:val="FF0000"/>
        </w:rPr>
        <w:t xml:space="preserve"> </w:t>
      </w:r>
      <w:r w:rsidRPr="008C6CC6">
        <w:t xml:space="preserve">The Gospel of Luke is the ‘former treatise’ mentioned here. </w:t>
      </w:r>
    </w:p>
    <w:p w:rsidR="00D33C94" w:rsidRDefault="00D33C94" w:rsidP="00D33C94">
      <w:pPr>
        <w:pStyle w:val="ListParagraph"/>
        <w:ind w:left="0" w:firstLine="720"/>
      </w:pPr>
      <w:r w:rsidRPr="00054556">
        <w:t>“</w:t>
      </w:r>
      <w:proofErr w:type="gramStart"/>
      <w:r w:rsidRPr="00054556">
        <w:t>treatise</w:t>
      </w:r>
      <w:proofErr w:type="gramEnd"/>
      <w:r w:rsidRPr="00054556">
        <w:t xml:space="preserve">” n. [L. </w:t>
      </w:r>
      <w:proofErr w:type="spellStart"/>
      <w:r w:rsidRPr="00054556">
        <w:t>tractatus</w:t>
      </w:r>
      <w:proofErr w:type="spellEnd"/>
      <w:r w:rsidRPr="00054556">
        <w:t xml:space="preserve">.] </w:t>
      </w:r>
      <w:proofErr w:type="gramStart"/>
      <w:r w:rsidRPr="00054556">
        <w:t>A tract; a written composition on a particular subject, in which the principles of it are discussed or explained.</w:t>
      </w:r>
      <w:proofErr w:type="gramEnd"/>
      <w:r w:rsidRPr="00054556">
        <w:t xml:space="preserve"> A treatise is of an indefinite length; but it implies more form and method than an essay, and less fullness or copiousness than a system. [</w:t>
      </w:r>
      <w:proofErr w:type="gramStart"/>
      <w:r w:rsidRPr="00054556">
        <w:t>definition</w:t>
      </w:r>
      <w:proofErr w:type="gramEnd"/>
      <w:r w:rsidRPr="00054556">
        <w:t xml:space="preserve"> from Webster’s 1812 Dictionary]</w:t>
      </w:r>
    </w:p>
    <w:p w:rsidR="00D33C94" w:rsidRDefault="00D33C94" w:rsidP="00D33C94">
      <w:pPr>
        <w:pStyle w:val="ListParagraph"/>
        <w:ind w:left="0" w:firstLine="720"/>
      </w:pPr>
      <w:proofErr w:type="gramStart"/>
      <w:r>
        <w:rPr>
          <w:i/>
        </w:rPr>
        <w:t>logos</w:t>
      </w:r>
      <w:proofErr w:type="gramEnd"/>
      <w:r>
        <w:t xml:space="preserve"> utterance, word, work</w:t>
      </w:r>
    </w:p>
    <w:p w:rsidR="00D33C94" w:rsidRPr="00054556" w:rsidRDefault="00D33C94" w:rsidP="00D33C94"/>
    <w:p w:rsidR="00D33C94" w:rsidRDefault="00D33C94" w:rsidP="00880F98">
      <w:pPr>
        <w:pStyle w:val="ListParagraph"/>
        <w:numPr>
          <w:ilvl w:val="0"/>
          <w:numId w:val="34"/>
        </w:numPr>
        <w:contextualSpacing/>
      </w:pPr>
      <w:r>
        <w:rPr>
          <w:i/>
        </w:rPr>
        <w:t xml:space="preserve">Have </w:t>
      </w:r>
      <w:r w:rsidRPr="000A4AA5">
        <w:rPr>
          <w:i/>
        </w:rPr>
        <w:t xml:space="preserve">I made, </w:t>
      </w:r>
      <w:r>
        <w:rPr>
          <w:i/>
        </w:rPr>
        <w:t>—</w:t>
      </w:r>
      <w:r>
        <w:t>Luke is the writer of this book. Many comparisons can be made between the Gospel of Luke and the book of Acts.</w:t>
      </w:r>
    </w:p>
    <w:p w:rsidR="00D33C94" w:rsidRDefault="00D33C94" w:rsidP="00880F98">
      <w:pPr>
        <w:pStyle w:val="ListParagraph"/>
        <w:numPr>
          <w:ilvl w:val="1"/>
          <w:numId w:val="34"/>
        </w:numPr>
        <w:contextualSpacing/>
      </w:pPr>
      <w:r>
        <w:t xml:space="preserve">Both addressed to </w:t>
      </w:r>
      <w:proofErr w:type="spellStart"/>
      <w:r>
        <w:t>Theophilus</w:t>
      </w:r>
      <w:proofErr w:type="spellEnd"/>
      <w:r>
        <w:t>.</w:t>
      </w:r>
    </w:p>
    <w:p w:rsidR="00D33C94" w:rsidRDefault="00D33C94" w:rsidP="00880F98">
      <w:pPr>
        <w:pStyle w:val="ListParagraph"/>
        <w:numPr>
          <w:ilvl w:val="1"/>
          <w:numId w:val="34"/>
        </w:numPr>
        <w:contextualSpacing/>
      </w:pPr>
      <w:r>
        <w:t>Luke is the longest N.T. Book. Acts is the second longest.</w:t>
      </w:r>
    </w:p>
    <w:p w:rsidR="00D33C94" w:rsidRDefault="00D33C94" w:rsidP="00880F98">
      <w:pPr>
        <w:pStyle w:val="ListParagraph"/>
        <w:numPr>
          <w:ilvl w:val="1"/>
          <w:numId w:val="34"/>
        </w:numPr>
        <w:contextualSpacing/>
      </w:pPr>
      <w:r>
        <w:t xml:space="preserve">Luke records the birth of the son of God. Acts records the birth of the Church of God. </w:t>
      </w:r>
    </w:p>
    <w:p w:rsidR="00D33C94" w:rsidRPr="00666328" w:rsidRDefault="00D33C94" w:rsidP="00880F98">
      <w:pPr>
        <w:pStyle w:val="ListParagraph"/>
        <w:numPr>
          <w:ilvl w:val="1"/>
          <w:numId w:val="34"/>
        </w:numPr>
        <w:contextualSpacing/>
      </w:pPr>
      <w:r>
        <w:t>Luke tells us what the father continued to do through the body of His Son (Savior). Acts tells us what the Father continued on to do through the Body (Holy Ghost filled Saints, the Church).</w:t>
      </w:r>
    </w:p>
    <w:p w:rsidR="00D33C94" w:rsidRPr="00054556" w:rsidRDefault="00D33C94" w:rsidP="00880F98">
      <w:pPr>
        <w:pStyle w:val="ListParagraph"/>
        <w:numPr>
          <w:ilvl w:val="0"/>
          <w:numId w:val="34"/>
        </w:numPr>
        <w:contextualSpacing/>
      </w:pPr>
      <w:r w:rsidRPr="00054556">
        <w:rPr>
          <w:i/>
        </w:rPr>
        <w:t xml:space="preserve">O </w:t>
      </w:r>
      <w:proofErr w:type="spellStart"/>
      <w:r w:rsidRPr="00054556">
        <w:rPr>
          <w:i/>
        </w:rPr>
        <w:t>Theophilus—</w:t>
      </w:r>
      <w:r w:rsidRPr="00054556">
        <w:t>Theophilus</w:t>
      </w:r>
      <w:proofErr w:type="spellEnd"/>
      <w:r w:rsidRPr="00054556">
        <w:t xml:space="preserve"> (Luke 1:3; Acts 1:1) “Friend of God” In Luke 1:4, Luke expresses his reason for writing the Gospel of Luke</w:t>
      </w:r>
      <w:r>
        <w:t xml:space="preserve"> addressed to </w:t>
      </w:r>
      <w:proofErr w:type="spellStart"/>
      <w:r>
        <w:t>Theophilus</w:t>
      </w:r>
      <w:proofErr w:type="spellEnd"/>
      <w:r w:rsidRPr="00054556">
        <w:t>:</w:t>
      </w:r>
      <w:r>
        <w:t xml:space="preserve"> </w:t>
      </w:r>
      <w:r w:rsidRPr="00054556">
        <w:rPr>
          <w:i/>
        </w:rPr>
        <w:t xml:space="preserve">That thou </w:t>
      </w:r>
      <w:proofErr w:type="spellStart"/>
      <w:r w:rsidRPr="00054556">
        <w:rPr>
          <w:i/>
        </w:rPr>
        <w:t>mightest</w:t>
      </w:r>
      <w:proofErr w:type="spellEnd"/>
      <w:r w:rsidRPr="00054556">
        <w:rPr>
          <w:i/>
        </w:rPr>
        <w:t xml:space="preserve"> know the certainty of those things, wherein thou hast been instructed</w:t>
      </w:r>
      <w:r w:rsidRPr="00054556">
        <w:t>.</w:t>
      </w:r>
    </w:p>
    <w:p w:rsidR="00D33C94" w:rsidRDefault="00D33C94" w:rsidP="00D33C94">
      <w:pPr>
        <w:pStyle w:val="ListParagraph"/>
        <w:ind w:left="1440"/>
        <w:rPr>
          <w:i/>
        </w:rPr>
      </w:pPr>
    </w:p>
    <w:p w:rsidR="00D33C94" w:rsidRPr="000A4AA5" w:rsidRDefault="00622239" w:rsidP="00D33C94">
      <w:pPr>
        <w:pStyle w:val="ListParagraph"/>
        <w:ind w:left="1080"/>
        <w:rPr>
          <w:u w:val="single"/>
        </w:rPr>
      </w:pPr>
      <w:r>
        <w:rPr>
          <w:u w:val="single"/>
        </w:rPr>
        <w:t>VERSES 2-</w:t>
      </w:r>
      <w:r w:rsidR="00B86A10">
        <w:rPr>
          <w:u w:val="single"/>
        </w:rPr>
        <w:t>3</w:t>
      </w:r>
      <w:r w:rsidR="00D33C94" w:rsidRPr="000A4AA5">
        <w:rPr>
          <w:u w:val="single"/>
        </w:rPr>
        <w:t>:</w:t>
      </w:r>
    </w:p>
    <w:p w:rsidR="00D33C94" w:rsidRDefault="00D33C94" w:rsidP="00D33C94">
      <w:pPr>
        <w:pStyle w:val="ListParagraph"/>
        <w:ind w:left="0" w:firstLine="720"/>
      </w:pPr>
      <w:r w:rsidRPr="008C6CC6">
        <w:t>Acts is a continuation of the record of Christ’ ministry as carried out by His apostles. It is a continuation of the Gospel of Luke.</w:t>
      </w:r>
      <w:r>
        <w:t xml:space="preserve"> Luke gives a brief summary of </w:t>
      </w:r>
      <w:r w:rsidR="00812228">
        <w:t>what he had already covered in h</w:t>
      </w:r>
      <w:r>
        <w:t>is Gospel then continues naturally on into his account in Acts.</w:t>
      </w:r>
    </w:p>
    <w:p w:rsidR="00812228" w:rsidRDefault="00812228" w:rsidP="00812228">
      <w:r w:rsidRPr="002D142C">
        <w:t>Christ is the Message</w:t>
      </w:r>
      <w:r>
        <w:t xml:space="preserve">. </w:t>
      </w:r>
      <w:r w:rsidRPr="002D142C">
        <w:t xml:space="preserve">See Him, Receive Him, Know Him, Praise Him, Worship Him, </w:t>
      </w:r>
      <w:proofErr w:type="gramStart"/>
      <w:r w:rsidRPr="002D142C">
        <w:rPr>
          <w:b/>
          <w:u w:val="single"/>
        </w:rPr>
        <w:t>Witness</w:t>
      </w:r>
      <w:proofErr w:type="gramEnd"/>
      <w:r w:rsidRPr="002D142C">
        <w:rPr>
          <w:b/>
          <w:u w:val="single"/>
        </w:rPr>
        <w:t xml:space="preserve"> Him</w:t>
      </w:r>
      <w:r w:rsidRPr="00812228">
        <w:rPr>
          <w:b/>
        </w:rPr>
        <w:t>---</w:t>
      </w:r>
      <w:r w:rsidRPr="002D142C">
        <w:t>His Life---Righteousness</w:t>
      </w:r>
      <w:r>
        <w:t xml:space="preserve">, </w:t>
      </w:r>
      <w:r w:rsidRPr="002D142C">
        <w:t>His Death---Forgiveness</w:t>
      </w:r>
      <w:r>
        <w:t xml:space="preserve">, </w:t>
      </w:r>
      <w:r w:rsidRPr="002D142C">
        <w:t>His Resurrection---Justification</w:t>
      </w:r>
      <w:r>
        <w:t>, His Lordship---Sanctification.</w:t>
      </w:r>
    </w:p>
    <w:p w:rsidR="00B86A10" w:rsidRPr="00622239" w:rsidRDefault="00B86A10" w:rsidP="00B86A10">
      <w:pPr>
        <w:ind w:left="1080"/>
        <w:rPr>
          <w:u w:val="single"/>
        </w:rPr>
      </w:pPr>
      <w:r w:rsidRPr="00622239">
        <w:rPr>
          <w:u w:val="single"/>
        </w:rPr>
        <w:lastRenderedPageBreak/>
        <w:t>VE</w:t>
      </w:r>
      <w:r>
        <w:rPr>
          <w:u w:val="single"/>
        </w:rPr>
        <w:t>RSE 4</w:t>
      </w:r>
      <w:r w:rsidRPr="00622239">
        <w:rPr>
          <w:u w:val="single"/>
        </w:rPr>
        <w:t>:</w:t>
      </w:r>
    </w:p>
    <w:p w:rsidR="00B86A10" w:rsidRPr="002D142C" w:rsidRDefault="00B86A10" w:rsidP="00B86A10">
      <w:pPr>
        <w:widowControl w:val="0"/>
        <w:autoSpaceDE w:val="0"/>
        <w:autoSpaceDN w:val="0"/>
        <w:adjustRightInd w:val="0"/>
        <w:ind w:firstLine="720"/>
      </w:pPr>
      <w:r w:rsidRPr="002D142C">
        <w:t xml:space="preserve">The necessity of being Spirit </w:t>
      </w:r>
      <w:proofErr w:type="gramStart"/>
      <w:r w:rsidRPr="002D142C">
        <w:t>filled,</w:t>
      </w:r>
      <w:proofErr w:type="gramEnd"/>
      <w:r w:rsidRPr="002D142C">
        <w:t xml:space="preserve"> is very pertinent</w:t>
      </w:r>
      <w:r>
        <w:t xml:space="preserve"> to our time.</w:t>
      </w:r>
      <w:r w:rsidRPr="002D142C">
        <w:t xml:space="preserve"> Why? The ministry of the Gospel far supersedes that of your local church.</w:t>
      </w:r>
      <w:r>
        <w:t xml:space="preserve"> </w:t>
      </w:r>
      <w:r w:rsidRPr="002D142C">
        <w:t>Yes, our home churches are vital and</w:t>
      </w:r>
      <w:r>
        <w:t xml:space="preserve"> </w:t>
      </w:r>
      <w:r w:rsidRPr="002D142C">
        <w:t>yes, His Spirit dwells there.</w:t>
      </w:r>
      <w:r>
        <w:t xml:space="preserve"> </w:t>
      </w:r>
      <w:r w:rsidRPr="002D142C">
        <w:t>HOWEVER,</w:t>
      </w:r>
      <w:r>
        <w:t xml:space="preserve"> </w:t>
      </w:r>
      <w:r w:rsidRPr="002D142C">
        <w:t>We as a family, and as a body are not really opposed by other close believers."Out There", like in Jesus' time, He and His disciples were not believed."Out There", in our time, we will face opposition.</w:t>
      </w:r>
      <w:r>
        <w:t xml:space="preserve"> </w:t>
      </w:r>
      <w:r w:rsidRPr="002D142C">
        <w:t>You must be Holy Ghost filled, to have the ability, and capability, to be ins</w:t>
      </w:r>
      <w:r>
        <w:t>truments that manifest His Life despite the opposition.</w:t>
      </w:r>
    </w:p>
    <w:p w:rsidR="00B86A10" w:rsidRDefault="00B86A10" w:rsidP="00622239">
      <w:pPr>
        <w:ind w:left="1080"/>
        <w:rPr>
          <w:u w:val="single"/>
        </w:rPr>
      </w:pPr>
    </w:p>
    <w:p w:rsidR="00622239" w:rsidRPr="00622239" w:rsidRDefault="00622239" w:rsidP="00622239">
      <w:pPr>
        <w:ind w:left="1080"/>
        <w:rPr>
          <w:u w:val="single"/>
        </w:rPr>
      </w:pPr>
      <w:r w:rsidRPr="00622239">
        <w:rPr>
          <w:u w:val="single"/>
        </w:rPr>
        <w:t>VERSE 5:</w:t>
      </w:r>
    </w:p>
    <w:p w:rsidR="00622239" w:rsidRDefault="00622239" w:rsidP="00622239">
      <w:pPr>
        <w:ind w:left="360" w:hanging="360"/>
      </w:pPr>
      <w:r w:rsidRPr="00622239">
        <w:t>Ac</w:t>
      </w:r>
      <w:r>
        <w:t>ts</w:t>
      </w:r>
      <w:r w:rsidR="00B50351">
        <w:t xml:space="preserve"> 1:5—</w:t>
      </w:r>
      <w:r w:rsidRPr="00622239">
        <w:rPr>
          <w:i/>
        </w:rPr>
        <w:t>For John truly baptized with water; but ye shall be baptized with the Holy Ghost not many days hence.</w:t>
      </w:r>
      <w:r>
        <w:t xml:space="preserve"> (Matt. 3:11; Luke 3:16)</w:t>
      </w:r>
    </w:p>
    <w:p w:rsidR="00622239" w:rsidRDefault="00622239" w:rsidP="00622239">
      <w:pPr>
        <w:ind w:left="360" w:hanging="360"/>
      </w:pPr>
    </w:p>
    <w:p w:rsidR="00B50351" w:rsidRPr="00B50351" w:rsidRDefault="00B50351" w:rsidP="00880F98">
      <w:pPr>
        <w:pStyle w:val="ListParagraph"/>
        <w:widowControl w:val="0"/>
        <w:numPr>
          <w:ilvl w:val="0"/>
          <w:numId w:val="34"/>
        </w:numPr>
        <w:autoSpaceDE w:val="0"/>
        <w:autoSpaceDN w:val="0"/>
        <w:adjustRightInd w:val="0"/>
        <w:rPr>
          <w:u w:val="single"/>
        </w:rPr>
      </w:pPr>
      <w:r w:rsidRPr="00B50351">
        <w:rPr>
          <w:u w:val="single"/>
        </w:rPr>
        <w:t>“For John truly baptized with water</w:t>
      </w:r>
      <w:r>
        <w:rPr>
          <w:u w:val="single"/>
        </w:rPr>
        <w:t>:</w:t>
      </w:r>
      <w:r>
        <w:rPr>
          <w:i/>
          <w:u w:val="single"/>
        </w:rPr>
        <w:t>”</w:t>
      </w:r>
    </w:p>
    <w:p w:rsidR="00B50351" w:rsidRPr="002D142C" w:rsidRDefault="00B50351" w:rsidP="00B50351">
      <w:pPr>
        <w:widowControl w:val="0"/>
        <w:autoSpaceDE w:val="0"/>
        <w:autoSpaceDN w:val="0"/>
        <w:adjustRightInd w:val="0"/>
        <w:ind w:firstLine="720"/>
      </w:pPr>
      <w:r w:rsidRPr="002D142C">
        <w:t>John is represented as baptizing with water, but the Messiah who was to come as baptizing with the Holy Ghost and with fire!</w:t>
      </w:r>
      <w:r w:rsidR="002623F5">
        <w:t xml:space="preserve">  Christ’s Baptism of fire is not in conflict with John’s Baptism of Water. Building upon the foundation of water baptism, Christ brings a greater revelation of life in the Spirit of God.</w:t>
      </w:r>
    </w:p>
    <w:p w:rsidR="00B50351" w:rsidRDefault="00B50351" w:rsidP="00B50351">
      <w:pPr>
        <w:widowControl w:val="0"/>
        <w:autoSpaceDE w:val="0"/>
        <w:autoSpaceDN w:val="0"/>
        <w:adjustRightInd w:val="0"/>
        <w:ind w:firstLine="720"/>
      </w:pPr>
    </w:p>
    <w:p w:rsidR="00B50351" w:rsidRDefault="00B50351" w:rsidP="00880F98">
      <w:pPr>
        <w:pStyle w:val="ListParagraph"/>
        <w:widowControl w:val="0"/>
        <w:numPr>
          <w:ilvl w:val="0"/>
          <w:numId w:val="34"/>
        </w:numPr>
        <w:autoSpaceDE w:val="0"/>
        <w:autoSpaceDN w:val="0"/>
        <w:adjustRightInd w:val="0"/>
      </w:pPr>
      <w:r>
        <w:rPr>
          <w:i/>
          <w:u w:val="single"/>
        </w:rPr>
        <w:t>“…</w:t>
      </w:r>
      <w:r w:rsidRPr="00B50351">
        <w:rPr>
          <w:i/>
          <w:u w:val="single"/>
        </w:rPr>
        <w:t>but ye shall be baptized with the Holy Ghost</w:t>
      </w:r>
      <w:r w:rsidRPr="00B50351">
        <w:rPr>
          <w:u w:val="single"/>
        </w:rPr>
        <w:t>....”</w:t>
      </w:r>
    </w:p>
    <w:p w:rsidR="00B50351" w:rsidRPr="002D142C" w:rsidRDefault="00B50351" w:rsidP="00B50351">
      <w:pPr>
        <w:widowControl w:val="0"/>
        <w:autoSpaceDE w:val="0"/>
        <w:autoSpaceDN w:val="0"/>
        <w:adjustRightInd w:val="0"/>
        <w:ind w:firstLine="720"/>
      </w:pPr>
      <w:r w:rsidRPr="002D142C">
        <w:t xml:space="preserve"> *It assured both the disciples and others of the doctrine and life of the Gospel.</w:t>
      </w:r>
    </w:p>
    <w:p w:rsidR="00B50351" w:rsidRPr="002D142C" w:rsidRDefault="00B50351" w:rsidP="00B50351">
      <w:pPr>
        <w:widowControl w:val="0"/>
        <w:autoSpaceDE w:val="0"/>
        <w:autoSpaceDN w:val="0"/>
        <w:adjustRightInd w:val="0"/>
        <w:ind w:firstLine="720"/>
      </w:pPr>
      <w:r w:rsidRPr="002D142C">
        <w:t xml:space="preserve">*That they would be able to </w:t>
      </w:r>
      <w:proofErr w:type="spellStart"/>
      <w:r w:rsidRPr="002D142C">
        <w:t>fulfil</w:t>
      </w:r>
      <w:proofErr w:type="spellEnd"/>
      <w:r w:rsidRPr="002D142C">
        <w:t xml:space="preserve"> their calling(s) in His work.</w:t>
      </w:r>
    </w:p>
    <w:p w:rsidR="00B50351" w:rsidRPr="002D142C" w:rsidRDefault="00B50351" w:rsidP="00B50351">
      <w:pPr>
        <w:widowControl w:val="0"/>
        <w:autoSpaceDE w:val="0"/>
        <w:autoSpaceDN w:val="0"/>
        <w:adjustRightInd w:val="0"/>
        <w:ind w:firstLine="720"/>
      </w:pPr>
      <w:r w:rsidRPr="002D142C">
        <w:t>*They would be able to obey the Savior's commands and desires.</w:t>
      </w:r>
    </w:p>
    <w:p w:rsidR="00B50351" w:rsidRDefault="00B50351" w:rsidP="00622239">
      <w:pPr>
        <w:ind w:left="360" w:hanging="360"/>
      </w:pPr>
    </w:p>
    <w:p w:rsidR="00B50351" w:rsidRPr="00B50351" w:rsidRDefault="00B50351" w:rsidP="00880F98">
      <w:pPr>
        <w:pStyle w:val="ListParagraph"/>
        <w:widowControl w:val="0"/>
        <w:numPr>
          <w:ilvl w:val="0"/>
          <w:numId w:val="34"/>
        </w:numPr>
        <w:autoSpaceDE w:val="0"/>
        <w:autoSpaceDN w:val="0"/>
        <w:adjustRightInd w:val="0"/>
        <w:rPr>
          <w:u w:val="single"/>
        </w:rPr>
      </w:pPr>
      <w:r w:rsidRPr="00B50351">
        <w:rPr>
          <w:u w:val="single"/>
        </w:rPr>
        <w:t xml:space="preserve">"..... </w:t>
      </w:r>
      <w:proofErr w:type="gramStart"/>
      <w:r w:rsidRPr="00B50351">
        <w:rPr>
          <w:i/>
          <w:u w:val="single"/>
        </w:rPr>
        <w:t>not</w:t>
      </w:r>
      <w:proofErr w:type="gramEnd"/>
      <w:r w:rsidRPr="00B50351">
        <w:rPr>
          <w:i/>
          <w:u w:val="single"/>
        </w:rPr>
        <w:t xml:space="preserve"> many days hence</w:t>
      </w:r>
      <w:r>
        <w:rPr>
          <w:u w:val="single"/>
        </w:rPr>
        <w:t>."</w:t>
      </w:r>
    </w:p>
    <w:p w:rsidR="002623F5" w:rsidRPr="002D142C" w:rsidRDefault="002623F5" w:rsidP="002623F5">
      <w:pPr>
        <w:widowControl w:val="0"/>
        <w:autoSpaceDE w:val="0"/>
        <w:autoSpaceDN w:val="0"/>
        <w:adjustRightInd w:val="0"/>
        <w:ind w:firstLine="720"/>
      </w:pPr>
      <w:r>
        <w:t>C</w:t>
      </w:r>
      <w:r w:rsidRPr="002D142C">
        <w:t xml:space="preserve">onsider why Jesus said </w:t>
      </w:r>
      <w:r w:rsidRPr="002623F5">
        <w:rPr>
          <w:i/>
        </w:rPr>
        <w:t>not many days hence:</w:t>
      </w:r>
    </w:p>
    <w:p w:rsidR="002623F5" w:rsidRPr="002D142C" w:rsidRDefault="002623F5" w:rsidP="00880F98">
      <w:pPr>
        <w:pStyle w:val="ListParagraph"/>
        <w:widowControl w:val="0"/>
        <w:numPr>
          <w:ilvl w:val="0"/>
          <w:numId w:val="41"/>
        </w:numPr>
        <w:autoSpaceDE w:val="0"/>
        <w:autoSpaceDN w:val="0"/>
        <w:adjustRightInd w:val="0"/>
      </w:pPr>
      <w:r w:rsidRPr="002D142C">
        <w:t>It would compel them to really watch</w:t>
      </w:r>
    </w:p>
    <w:p w:rsidR="002623F5" w:rsidRPr="002D142C" w:rsidRDefault="002623F5" w:rsidP="00880F98">
      <w:pPr>
        <w:pStyle w:val="ListParagraph"/>
        <w:widowControl w:val="0"/>
        <w:numPr>
          <w:ilvl w:val="0"/>
          <w:numId w:val="41"/>
        </w:numPr>
        <w:autoSpaceDE w:val="0"/>
        <w:autoSpaceDN w:val="0"/>
        <w:adjustRightInd w:val="0"/>
      </w:pPr>
      <w:r w:rsidRPr="002D142C">
        <w:t>It would prompt and urge them to really</w:t>
      </w:r>
      <w:r>
        <w:t xml:space="preserve"> </w:t>
      </w:r>
      <w:r w:rsidRPr="002D142C">
        <w:t>pray.</w:t>
      </w:r>
    </w:p>
    <w:p w:rsidR="002623F5" w:rsidRPr="002D142C" w:rsidRDefault="002623F5" w:rsidP="00880F98">
      <w:pPr>
        <w:pStyle w:val="ListParagraph"/>
        <w:widowControl w:val="0"/>
        <w:numPr>
          <w:ilvl w:val="0"/>
          <w:numId w:val="41"/>
        </w:numPr>
        <w:autoSpaceDE w:val="0"/>
        <w:autoSpaceDN w:val="0"/>
        <w:adjustRightInd w:val="0"/>
      </w:pPr>
      <w:r w:rsidRPr="002D142C">
        <w:t xml:space="preserve">It would through </w:t>
      </w:r>
      <w:r>
        <w:t xml:space="preserve">their </w:t>
      </w:r>
      <w:r w:rsidRPr="002D142C">
        <w:t xml:space="preserve">obedience, </w:t>
      </w:r>
      <w:r>
        <w:t xml:space="preserve">and Christ’s promise fulfilled, </w:t>
      </w:r>
      <w:r w:rsidRPr="002D142C">
        <w:t xml:space="preserve">strengthen their faith. </w:t>
      </w:r>
    </w:p>
    <w:p w:rsidR="002623F5" w:rsidRDefault="002623F5" w:rsidP="00B50351">
      <w:pPr>
        <w:widowControl w:val="0"/>
        <w:autoSpaceDE w:val="0"/>
        <w:autoSpaceDN w:val="0"/>
        <w:adjustRightInd w:val="0"/>
        <w:ind w:firstLine="720"/>
      </w:pPr>
    </w:p>
    <w:p w:rsidR="002623F5" w:rsidRPr="00B50351" w:rsidRDefault="002623F5" w:rsidP="002623F5">
      <w:pPr>
        <w:widowControl w:val="0"/>
        <w:autoSpaceDE w:val="0"/>
        <w:autoSpaceDN w:val="0"/>
        <w:adjustRightInd w:val="0"/>
        <w:ind w:left="360" w:hanging="360"/>
      </w:pPr>
      <w:r>
        <w:rPr>
          <w:bCs/>
        </w:rPr>
        <w:t>Lev. 23:15—</w:t>
      </w:r>
      <w:proofErr w:type="gramStart"/>
      <w:r w:rsidRPr="00B50351">
        <w:rPr>
          <w:bCs/>
          <w:i/>
        </w:rPr>
        <w:t>And</w:t>
      </w:r>
      <w:proofErr w:type="gramEnd"/>
      <w:r w:rsidRPr="00B50351">
        <w:rPr>
          <w:bCs/>
          <w:i/>
        </w:rPr>
        <w:t xml:space="preserve"> ye shall count unto you from the morrow after the </w:t>
      </w:r>
      <w:proofErr w:type="spellStart"/>
      <w:r w:rsidRPr="00B50351">
        <w:rPr>
          <w:bCs/>
          <w:i/>
        </w:rPr>
        <w:t>sabbath</w:t>
      </w:r>
      <w:proofErr w:type="spellEnd"/>
      <w:r w:rsidRPr="00B50351">
        <w:rPr>
          <w:bCs/>
          <w:i/>
        </w:rPr>
        <w:t xml:space="preserve">, from the day that ye brought the sheaf of the wave offering; seven </w:t>
      </w:r>
      <w:proofErr w:type="spellStart"/>
      <w:r w:rsidRPr="00B50351">
        <w:rPr>
          <w:bCs/>
          <w:i/>
        </w:rPr>
        <w:t>sabbaths</w:t>
      </w:r>
      <w:proofErr w:type="spellEnd"/>
      <w:r w:rsidRPr="00B50351">
        <w:rPr>
          <w:bCs/>
          <w:i/>
        </w:rPr>
        <w:t xml:space="preserve"> shall be complete</w:t>
      </w:r>
      <w:r w:rsidRPr="00B50351">
        <w:rPr>
          <w:bCs/>
        </w:rPr>
        <w:t>:</w:t>
      </w:r>
    </w:p>
    <w:p w:rsidR="00B50351" w:rsidRDefault="00B50351" w:rsidP="00B50351">
      <w:pPr>
        <w:widowControl w:val="0"/>
        <w:autoSpaceDE w:val="0"/>
        <w:autoSpaceDN w:val="0"/>
        <w:adjustRightInd w:val="0"/>
        <w:ind w:firstLine="720"/>
      </w:pPr>
      <w:r>
        <w:t>“</w:t>
      </w:r>
      <w:r w:rsidRPr="002D142C">
        <w:t>Ye shall count unto you-seven Sabbaths</w:t>
      </w:r>
      <w:proofErr w:type="gramStart"/>
      <w:r w:rsidRPr="002D142C">
        <w:t>]  That</w:t>
      </w:r>
      <w:proofErr w:type="gramEnd"/>
      <w:r w:rsidRPr="002D142C">
        <w:t xml:space="preserve"> is, from the sixteenth of the first month to the sixth of the third month.  These seven weeks, called here Sabbaths, were to be complete, i. e., the forty-nine days must be finished, and the next day, the fiftieth, is what, from the Septuagint, we call </w:t>
      </w:r>
      <w:proofErr w:type="spellStart"/>
      <w:proofErr w:type="gramStart"/>
      <w:r w:rsidRPr="00B50351">
        <w:t>pentecost</w:t>
      </w:r>
      <w:proofErr w:type="spellEnd"/>
      <w:proofErr w:type="gramEnd"/>
      <w:r w:rsidRPr="002D142C">
        <w:t>.</w:t>
      </w:r>
      <w:r>
        <w:t>” [Adam Clarke]</w:t>
      </w:r>
    </w:p>
    <w:p w:rsidR="00B50351" w:rsidRPr="002D142C" w:rsidRDefault="00B50351" w:rsidP="00B50351">
      <w:pPr>
        <w:widowControl w:val="0"/>
        <w:autoSpaceDE w:val="0"/>
        <w:autoSpaceDN w:val="0"/>
        <w:adjustRightInd w:val="0"/>
        <w:ind w:firstLine="720"/>
      </w:pPr>
      <w:r w:rsidRPr="002D142C">
        <w:t>What is the significance of the "seven weeks", or Sabbaths?</w:t>
      </w:r>
      <w:r>
        <w:t xml:space="preserve"> Seven </w:t>
      </w:r>
      <w:r w:rsidRPr="002D142C">
        <w:t>is the number of completion</w:t>
      </w:r>
      <w:r>
        <w:t>, perfection</w:t>
      </w:r>
      <w:r w:rsidRPr="002D142C">
        <w:t>.</w:t>
      </w:r>
      <w:r>
        <w:t xml:space="preserve"> </w:t>
      </w:r>
      <w:r w:rsidRPr="002D142C">
        <w:t>Do you suppose that the necessity of the Baptism of the Holy Ghost is designed of God for the "completion" of chosen vessels?</w:t>
      </w:r>
      <w:r>
        <w:t xml:space="preserve"> </w:t>
      </w:r>
      <w:r w:rsidRPr="002D142C">
        <w:t xml:space="preserve">Vessels </w:t>
      </w:r>
      <w:proofErr w:type="gramStart"/>
      <w:r w:rsidRPr="002D142C">
        <w:t>who</w:t>
      </w:r>
      <w:proofErr w:type="gramEnd"/>
      <w:r w:rsidRPr="002D142C">
        <w:t xml:space="preserve"> are complete in that, His Spirit, His person-hood, has been imparted into their spirits making them able ministers to </w:t>
      </w:r>
      <w:r>
        <w:t xml:space="preserve">reach out to a lost and hopeless </w:t>
      </w:r>
      <w:r w:rsidRPr="002D142C">
        <w:t>generation.</w:t>
      </w:r>
    </w:p>
    <w:p w:rsidR="00622239" w:rsidRDefault="00622239" w:rsidP="00622239">
      <w:pPr>
        <w:ind w:left="360" w:hanging="360"/>
      </w:pPr>
    </w:p>
    <w:p w:rsidR="00B86A10" w:rsidRDefault="00B86A10">
      <w:r>
        <w:br w:type="page"/>
      </w:r>
    </w:p>
    <w:p w:rsidR="00D33C94" w:rsidRDefault="00D33C94" w:rsidP="00880F98">
      <w:pPr>
        <w:pStyle w:val="ListParagraph"/>
        <w:numPr>
          <w:ilvl w:val="0"/>
          <w:numId w:val="27"/>
        </w:numPr>
        <w:contextualSpacing/>
      </w:pPr>
      <w:r>
        <w:lastRenderedPageBreak/>
        <w:t>The Ascension of Jesus</w:t>
      </w:r>
      <w:r>
        <w:tab/>
      </w:r>
      <w:r>
        <w:tab/>
      </w:r>
      <w:r>
        <w:tab/>
      </w:r>
      <w:r>
        <w:tab/>
        <w:t>vs. 6-11</w:t>
      </w:r>
    </w:p>
    <w:p w:rsidR="00812228" w:rsidRDefault="00812228" w:rsidP="00812228">
      <w:pPr>
        <w:pStyle w:val="ListParagraph"/>
        <w:ind w:left="1080"/>
        <w:contextualSpacing/>
      </w:pPr>
    </w:p>
    <w:p w:rsidR="002623F5" w:rsidRPr="002623F5" w:rsidRDefault="002623F5" w:rsidP="00812228">
      <w:pPr>
        <w:pStyle w:val="ListParagraph"/>
        <w:ind w:left="1080"/>
        <w:contextualSpacing/>
        <w:rPr>
          <w:u w:val="single"/>
        </w:rPr>
      </w:pPr>
      <w:r w:rsidRPr="002623F5">
        <w:rPr>
          <w:u w:val="single"/>
        </w:rPr>
        <w:t>VERSE 8</w:t>
      </w:r>
      <w:r>
        <w:rPr>
          <w:u w:val="single"/>
        </w:rPr>
        <w:t>:</w:t>
      </w:r>
    </w:p>
    <w:p w:rsidR="002623F5" w:rsidRPr="000544DD" w:rsidRDefault="002623F5" w:rsidP="000544DD">
      <w:pPr>
        <w:widowControl w:val="0"/>
        <w:autoSpaceDE w:val="0"/>
        <w:autoSpaceDN w:val="0"/>
        <w:adjustRightInd w:val="0"/>
        <w:ind w:firstLine="720"/>
      </w:pPr>
      <w:r w:rsidRPr="000544DD">
        <w:rPr>
          <w:b/>
        </w:rPr>
        <w:t>POWER is God’s to Give:</w:t>
      </w:r>
      <w:r w:rsidR="000544DD">
        <w:rPr>
          <w:b/>
        </w:rPr>
        <w:t xml:space="preserve"> </w:t>
      </w:r>
      <w:r w:rsidR="000544DD">
        <w:t>The Lord has</w:t>
      </w:r>
      <w:r w:rsidRPr="002D142C">
        <w:t xml:space="preserve"> infinite authority </w:t>
      </w:r>
      <w:r>
        <w:t>over</w:t>
      </w:r>
      <w:r w:rsidRPr="002D142C">
        <w:t xml:space="preserve"> all times and seasons.</w:t>
      </w:r>
      <w:r w:rsidR="000544DD">
        <w:t xml:space="preserve"> The Lord has</w:t>
      </w:r>
      <w:r w:rsidRPr="002D142C">
        <w:t xml:space="preserve"> sovereign liberty of acting or not act</w:t>
      </w:r>
      <w:r w:rsidR="000544DD">
        <w:t xml:space="preserve">ing in any given circumstance. </w:t>
      </w:r>
      <w:r w:rsidRPr="002D142C">
        <w:t>The Lord's "</w:t>
      </w:r>
      <w:r w:rsidR="000544DD">
        <w:t>power</w:t>
      </w:r>
      <w:r>
        <w:t>"</w:t>
      </w:r>
      <w:r w:rsidR="000544DD">
        <w:t xml:space="preserve"> was </w:t>
      </w:r>
      <w:bookmarkStart w:id="21" w:name="_GoBack"/>
      <w:bookmarkEnd w:id="21"/>
      <w:r>
        <w:t xml:space="preserve">imparted to them through </w:t>
      </w:r>
      <w:r w:rsidRPr="002D142C">
        <w:t>which they were enabled to work miracles.</w:t>
      </w:r>
      <w:r w:rsidR="000544DD">
        <w:t xml:space="preserve"> </w:t>
      </w:r>
      <w:r w:rsidRPr="002D142C">
        <w:t>The disciples were made instruments in the Kingdom of Christ, IN THE HOLY GHOST!!!</w:t>
      </w:r>
      <w:r w:rsidR="000544DD">
        <w:t xml:space="preserve"> </w:t>
      </w:r>
      <w:r w:rsidR="000544DD">
        <w:rPr>
          <w:bCs/>
        </w:rPr>
        <w:t>God promises p</w:t>
      </w:r>
      <w:r w:rsidRPr="002623F5">
        <w:rPr>
          <w:bCs/>
        </w:rPr>
        <w:t xml:space="preserve">ower to overcome any obstacle. God’s ministers will not always be received or </w:t>
      </w:r>
      <w:r w:rsidR="000544DD" w:rsidRPr="002623F5">
        <w:rPr>
          <w:bCs/>
        </w:rPr>
        <w:t>believed</w:t>
      </w:r>
      <w:r w:rsidRPr="002623F5">
        <w:rPr>
          <w:bCs/>
        </w:rPr>
        <w:t>, but God gives the Holy Ghost that they might overcome any force.</w:t>
      </w:r>
    </w:p>
    <w:p w:rsidR="002623F5" w:rsidRDefault="002623F5" w:rsidP="00812228">
      <w:pPr>
        <w:pStyle w:val="ListParagraph"/>
        <w:ind w:left="1080"/>
        <w:contextualSpacing/>
      </w:pPr>
    </w:p>
    <w:p w:rsidR="00D33C94" w:rsidRDefault="00D33C94" w:rsidP="00880F98">
      <w:pPr>
        <w:pStyle w:val="ListParagraph"/>
        <w:numPr>
          <w:ilvl w:val="0"/>
          <w:numId w:val="27"/>
        </w:numPr>
        <w:contextualSpacing/>
      </w:pPr>
      <w:r>
        <w:t>Matthias Chosen to Replace Judas Iscariot</w:t>
      </w:r>
      <w:r>
        <w:tab/>
        <w:t>vs. 12-26</w:t>
      </w:r>
    </w:p>
    <w:p w:rsidR="00D33C94" w:rsidRDefault="00D33C94" w:rsidP="00D33C94"/>
    <w:p w:rsidR="00D33C94" w:rsidRDefault="00D33C94" w:rsidP="00D33C94">
      <w:pPr>
        <w:ind w:firstLine="720"/>
      </w:pPr>
      <w:r w:rsidRPr="00AB0417">
        <w:t>The portrayal of the apostles in Acts is very similar to the portrayal of Jesus in Luke’s Gospel.</w:t>
      </w:r>
      <w:r>
        <w:t xml:space="preserve"> Just like Jesus, they are filled with the Holy Spirit, they quote from the Scriptures in their preaching, they teach and heal, they perform miracles and deliverances, they gain followers but also stir up opponents, they are persecuted and some of them are arrested, but they forgive their opponents and remain faithful to God even to the death. (For a more detailed look at this study SEE ADDENDUM, CHART 2.)</w:t>
      </w:r>
    </w:p>
    <w:p w:rsidR="00D33C94" w:rsidRDefault="00D33C94" w:rsidP="00D33C94">
      <w:pPr>
        <w:ind w:firstLine="720"/>
      </w:pPr>
    </w:p>
    <w:p w:rsidR="00D33C94" w:rsidRDefault="00D33C94" w:rsidP="00880F98">
      <w:pPr>
        <w:pStyle w:val="ListParagraph"/>
        <w:numPr>
          <w:ilvl w:val="0"/>
          <w:numId w:val="33"/>
        </w:numPr>
        <w:tabs>
          <w:tab w:val="left" w:pos="1080"/>
        </w:tabs>
        <w:ind w:left="0" w:firstLine="720"/>
        <w:contextualSpacing/>
      </w:pPr>
      <w:proofErr w:type="gramStart"/>
      <w:r>
        <w:t>vs</w:t>
      </w:r>
      <w:proofErr w:type="gramEnd"/>
      <w:r>
        <w:t>. 12-14. The disciples, the women, the mother of Jesus and His brethren return from Mount Olivet to the Upper Room at Jerusalem. Here they continued in one accord in prayer and supplication. (120 people, vs. 15)</w:t>
      </w:r>
    </w:p>
    <w:p w:rsidR="00D33C94" w:rsidRDefault="00D33C94" w:rsidP="00880F98">
      <w:pPr>
        <w:pStyle w:val="ListParagraph"/>
        <w:numPr>
          <w:ilvl w:val="0"/>
          <w:numId w:val="33"/>
        </w:numPr>
        <w:tabs>
          <w:tab w:val="left" w:pos="1080"/>
        </w:tabs>
        <w:ind w:left="0" w:firstLine="720"/>
        <w:contextualSpacing/>
      </w:pPr>
      <w:proofErr w:type="gramStart"/>
      <w:r>
        <w:t>vs</w:t>
      </w:r>
      <w:proofErr w:type="gramEnd"/>
      <w:r>
        <w:t>. 15-22. Peter preaches the first sermon on Judas and expresses the need to appoint a replacement. (For a list of this and other notable sermons from Acts SEE Addendum, Chart 4.)</w:t>
      </w:r>
    </w:p>
    <w:p w:rsidR="00D33C94" w:rsidRPr="008C6CC6" w:rsidRDefault="00D33C94" w:rsidP="00D33C94">
      <w:pPr>
        <w:ind w:left="360" w:hanging="360"/>
      </w:pPr>
      <w:r w:rsidRPr="008C6CC6">
        <w:t>Ac</w:t>
      </w:r>
      <w:r>
        <w:t>ts</w:t>
      </w:r>
      <w:r w:rsidRPr="008C6CC6">
        <w:t xml:space="preserve"> 1:20 </w:t>
      </w:r>
      <w:proofErr w:type="gramStart"/>
      <w:r w:rsidRPr="008C6CC6">
        <w:rPr>
          <w:i/>
        </w:rPr>
        <w:t>For</w:t>
      </w:r>
      <w:proofErr w:type="gramEnd"/>
      <w:r w:rsidRPr="008C6CC6">
        <w:rPr>
          <w:i/>
        </w:rPr>
        <w:t xml:space="preserve"> it is written in the book of Psalms, Let his habitation be desolate, and let no man dwell therein: and his </w:t>
      </w:r>
      <w:proofErr w:type="spellStart"/>
      <w:r w:rsidRPr="008C6CC6">
        <w:rPr>
          <w:i/>
        </w:rPr>
        <w:t>bishoprick</w:t>
      </w:r>
      <w:proofErr w:type="spellEnd"/>
      <w:r w:rsidRPr="008C6CC6">
        <w:rPr>
          <w:i/>
        </w:rPr>
        <w:t xml:space="preserve"> let another take.</w:t>
      </w:r>
      <w:r>
        <w:t xml:space="preserve"> (</w:t>
      </w:r>
      <w:r w:rsidRPr="008C6CC6">
        <w:t>Ps 69:25; 109:8</w:t>
      </w:r>
      <w:r>
        <w:t>)</w:t>
      </w:r>
    </w:p>
    <w:p w:rsidR="00D33C94" w:rsidRDefault="00D33C94" w:rsidP="00D33C94">
      <w:pPr>
        <w:pStyle w:val="ListParagraph"/>
        <w:tabs>
          <w:tab w:val="left" w:pos="1080"/>
        </w:tabs>
      </w:pPr>
    </w:p>
    <w:p w:rsidR="00D33C94" w:rsidRDefault="00D33C94" w:rsidP="00880F98">
      <w:pPr>
        <w:pStyle w:val="ListParagraph"/>
        <w:numPr>
          <w:ilvl w:val="0"/>
          <w:numId w:val="33"/>
        </w:numPr>
        <w:tabs>
          <w:tab w:val="left" w:pos="1080"/>
        </w:tabs>
        <w:ind w:left="0" w:firstLine="720"/>
        <w:contextualSpacing/>
      </w:pPr>
      <w:proofErr w:type="gramStart"/>
      <w:r>
        <w:t>vs</w:t>
      </w:r>
      <w:proofErr w:type="gramEnd"/>
      <w:r>
        <w:t xml:space="preserve">. 23-26. Candidates for Judas’ replacement had to be witnesses’ of Christ’s resurrection. Two candidates were chosen: Joseph called </w:t>
      </w:r>
      <w:proofErr w:type="spellStart"/>
      <w:r>
        <w:t>Barsabas</w:t>
      </w:r>
      <w:proofErr w:type="spellEnd"/>
      <w:r>
        <w:t xml:space="preserve">, surnamed Justus and Matthias. These two </w:t>
      </w:r>
      <w:proofErr w:type="gramStart"/>
      <w:r>
        <w:t>man</w:t>
      </w:r>
      <w:proofErr w:type="gramEnd"/>
      <w:r>
        <w:t xml:space="preserve"> were undoubtedly part of the seventy in Luke 10:1.</w:t>
      </w:r>
    </w:p>
    <w:p w:rsidR="00D33C94" w:rsidRDefault="00D33C94" w:rsidP="00880F98">
      <w:pPr>
        <w:pStyle w:val="ListParagraph"/>
        <w:numPr>
          <w:ilvl w:val="0"/>
          <w:numId w:val="34"/>
        </w:numPr>
        <w:contextualSpacing/>
      </w:pPr>
      <w:r w:rsidRPr="008C6CC6">
        <w:t xml:space="preserve">Matthias is the Greek form of the Hebrew name </w:t>
      </w:r>
      <w:proofErr w:type="spellStart"/>
      <w:r w:rsidRPr="008C6CC6">
        <w:t>Mattithiah</w:t>
      </w:r>
      <w:proofErr w:type="spellEnd"/>
      <w:r w:rsidRPr="008C6CC6">
        <w:t xml:space="preserve"> meaning “gift of God.”</w:t>
      </w:r>
    </w:p>
    <w:p w:rsidR="00D33C94" w:rsidRPr="008C6CC6" w:rsidRDefault="00D33C94" w:rsidP="00880F98">
      <w:pPr>
        <w:pStyle w:val="ListParagraph"/>
        <w:numPr>
          <w:ilvl w:val="0"/>
          <w:numId w:val="34"/>
        </w:numPr>
        <w:contextualSpacing/>
      </w:pPr>
      <w:r w:rsidRPr="008C6CC6">
        <w:t xml:space="preserve">Joseph called </w:t>
      </w:r>
      <w:proofErr w:type="spellStart"/>
      <w:r w:rsidRPr="008C6CC6">
        <w:t>Barsabas</w:t>
      </w:r>
      <w:proofErr w:type="spellEnd"/>
      <w:r w:rsidRPr="008C6CC6">
        <w:t xml:space="preserve"> is also of Hebrew origin. Joseph means “increase” and Bar-</w:t>
      </w:r>
      <w:proofErr w:type="spellStart"/>
      <w:r w:rsidRPr="008C6CC6">
        <w:t>sabas</w:t>
      </w:r>
      <w:proofErr w:type="spellEnd"/>
      <w:r w:rsidRPr="008C6CC6">
        <w:t xml:space="preserve"> means “son of…summoning of one’s wishes.” His surname, Justus, is of Latin origin meaning “just.”</w:t>
      </w:r>
    </w:p>
    <w:p w:rsidR="00D33C94" w:rsidRPr="002E246B" w:rsidRDefault="00D33C94" w:rsidP="00D33C94">
      <w:pPr>
        <w:pStyle w:val="ListParagraph"/>
        <w:tabs>
          <w:tab w:val="left" w:pos="1080"/>
        </w:tabs>
      </w:pPr>
    </w:p>
    <w:p w:rsidR="00D33C94" w:rsidRDefault="00D33C94" w:rsidP="00D33C94">
      <w:pPr>
        <w:ind w:firstLine="720"/>
      </w:pPr>
      <w:r>
        <w:t>Casting lots was very common in the nations of Biblical times. (Esther 3:7; Jonah 1:7; Matt. 27:35; Joel 3:3; Nahum 3:10; Obadiah 11) It was also used by the Jews generally in a religious context. (Lev. 16:8; Num. 22:35; Josh. 18:10; Acts 13:19; Judges 1:1-3; 20:9; Josh. 7:14; I Sam. 10:20</w:t>
      </w:r>
      <w:proofErr w:type="gramStart"/>
      <w:r>
        <w:t>,21</w:t>
      </w:r>
      <w:proofErr w:type="gramEnd"/>
      <w:r>
        <w:t>; I Chr. 24:3-19; Luke 1:5-9). But, after the giving of the Holy Spirit in Acts chapter 2, the use of lots in the affairs of the Church is never mentioned again. The Holy Ghost directs the affairs of the Body of Christ!</w:t>
      </w:r>
    </w:p>
    <w:p w:rsidR="00D33C94" w:rsidRDefault="00D33C94" w:rsidP="00D33C94">
      <w:pPr>
        <w:ind w:firstLine="720"/>
      </w:pPr>
      <w:r>
        <w:t>v.24 “And they prayed” The most important step of the choosing process!</w:t>
      </w:r>
    </w:p>
    <w:p w:rsidR="00D33C94" w:rsidRDefault="00D33C94" w:rsidP="00D33C94"/>
    <w:p w:rsidR="00D33C94" w:rsidRDefault="00D33C94" w:rsidP="00880F98">
      <w:pPr>
        <w:pStyle w:val="ListParagraph"/>
        <w:numPr>
          <w:ilvl w:val="0"/>
          <w:numId w:val="29"/>
        </w:numPr>
        <w:ind w:left="720"/>
        <w:contextualSpacing/>
      </w:pPr>
      <w:r>
        <w:lastRenderedPageBreak/>
        <w:t>CHAPTER TWO</w:t>
      </w:r>
    </w:p>
    <w:p w:rsidR="00D33C94" w:rsidRPr="00221F8F" w:rsidRDefault="00D33C94" w:rsidP="00D33C94"/>
    <w:p w:rsidR="00EA4271" w:rsidRDefault="00D33C94" w:rsidP="00880F98">
      <w:pPr>
        <w:pStyle w:val="ListParagraph"/>
        <w:numPr>
          <w:ilvl w:val="0"/>
          <w:numId w:val="85"/>
        </w:numPr>
        <w:contextualSpacing/>
      </w:pPr>
      <w:r>
        <w:t>The Coming of the Holy Spirit</w:t>
      </w:r>
      <w:r>
        <w:tab/>
      </w:r>
      <w:r>
        <w:tab/>
      </w:r>
      <w:r>
        <w:tab/>
        <w:t>vs. 1-13</w:t>
      </w:r>
    </w:p>
    <w:p w:rsidR="00EA4271" w:rsidRDefault="00EA4271" w:rsidP="00F574D6">
      <w:pPr>
        <w:pStyle w:val="ListParagraph"/>
        <w:ind w:left="1440" w:hanging="360"/>
        <w:contextualSpacing/>
      </w:pPr>
    </w:p>
    <w:p w:rsidR="00EA4271" w:rsidRDefault="00802D6E" w:rsidP="00880F98">
      <w:pPr>
        <w:pStyle w:val="ListParagraph"/>
        <w:numPr>
          <w:ilvl w:val="3"/>
          <w:numId w:val="28"/>
        </w:numPr>
        <w:ind w:left="1080"/>
        <w:contextualSpacing/>
      </w:pPr>
      <w:r w:rsidRPr="00692575">
        <w:rPr>
          <w:b/>
        </w:rPr>
        <w:t>God’s Chosen T</w:t>
      </w:r>
      <w:r w:rsidR="00BD6F4A" w:rsidRPr="00692575">
        <w:rPr>
          <w:b/>
        </w:rPr>
        <w:t>ime</w:t>
      </w:r>
      <w:r>
        <w:t>, vs. 1</w:t>
      </w:r>
    </w:p>
    <w:p w:rsidR="00802D6E" w:rsidRDefault="00BD6F4A" w:rsidP="00802D6E">
      <w:pPr>
        <w:ind w:firstLine="720"/>
        <w:contextualSpacing/>
      </w:pPr>
      <w:r>
        <w:t>The</w:t>
      </w:r>
      <w:r w:rsidR="00802D6E">
        <w:t xml:space="preserve"> Church was born on the</w:t>
      </w:r>
      <w:r>
        <w:t xml:space="preserve"> Day of Pentecost</w:t>
      </w:r>
      <w:r w:rsidR="00802D6E">
        <w:t xml:space="preserve"> by Divine design. Pentecost is a</w:t>
      </w:r>
      <w:r>
        <w:t xml:space="preserve"> Jewish feast</w:t>
      </w:r>
      <w:r w:rsidR="00802D6E">
        <w:t xml:space="preserve"> celebrated</w:t>
      </w:r>
      <w:r w:rsidR="00B85DAE">
        <w:t xml:space="preserve"> annually</w:t>
      </w:r>
      <w:r>
        <w:t xml:space="preserve"> 50</w:t>
      </w:r>
      <w:r w:rsidR="00B85DAE">
        <w:t xml:space="preserve"> days after the Passover feast.</w:t>
      </w:r>
      <w:r w:rsidR="00802D6E">
        <w:t xml:space="preserve"> Pentecost in Acts two took place 10 days after Christ’s ascension which was 40 days after His resurrection. Fifty days after Christ’s resurrection, the Holy Ghost fell in the Upper Room.</w:t>
      </w:r>
    </w:p>
    <w:p w:rsidR="00802D6E" w:rsidRDefault="00802D6E" w:rsidP="00802D6E">
      <w:pPr>
        <w:ind w:firstLine="720"/>
        <w:contextualSpacing/>
      </w:pPr>
    </w:p>
    <w:p w:rsidR="00802D6E" w:rsidRDefault="00192F1F" w:rsidP="00880F98">
      <w:pPr>
        <w:pStyle w:val="ListParagraph"/>
        <w:numPr>
          <w:ilvl w:val="4"/>
          <w:numId w:val="28"/>
        </w:numPr>
        <w:ind w:left="1440"/>
        <w:contextualSpacing/>
      </w:pPr>
      <w:r>
        <w:t>The Fe</w:t>
      </w:r>
      <w:r w:rsidR="00007E89">
        <w:t>a</w:t>
      </w:r>
      <w:r>
        <w:t>st of Weeks</w:t>
      </w:r>
    </w:p>
    <w:p w:rsidR="00802D6E" w:rsidRDefault="00007E89" w:rsidP="00007E89">
      <w:pPr>
        <w:ind w:firstLine="810"/>
      </w:pPr>
      <w:r>
        <w:t xml:space="preserve">The Feast of Weeks is seven weeks known as the </w:t>
      </w:r>
      <w:proofErr w:type="spellStart"/>
      <w:r w:rsidRPr="00007E89">
        <w:rPr>
          <w:i/>
        </w:rPr>
        <w:t>Shavu’ot</w:t>
      </w:r>
      <w:proofErr w:type="spellEnd"/>
      <w:r>
        <w:t xml:space="preserve"> in Hebrew or </w:t>
      </w:r>
      <w:proofErr w:type="spellStart"/>
      <w:r w:rsidRPr="00007E89">
        <w:rPr>
          <w:i/>
        </w:rPr>
        <w:t>Pe</w:t>
      </w:r>
      <w:r>
        <w:rPr>
          <w:i/>
        </w:rPr>
        <w:t>ntek</w:t>
      </w:r>
      <w:r w:rsidRPr="00007E89">
        <w:rPr>
          <w:i/>
        </w:rPr>
        <w:t>os</w:t>
      </w:r>
      <w:r>
        <w:rPr>
          <w:i/>
        </w:rPr>
        <w:t>te</w:t>
      </w:r>
      <w:proofErr w:type="spellEnd"/>
      <w:r>
        <w:t xml:space="preserve"> in Greek (meaning “fiftieth from the Passover.) To the Hebrew, the feast of weeks was held at the end of the wheat harvest (Lev. 23:15-21) to commemorate the giving of the Law (L</w:t>
      </w:r>
      <w:r w:rsidR="007F114B">
        <w:t>ev. 23</w:t>
      </w:r>
      <w:r>
        <w:t>:15-18).</w:t>
      </w:r>
    </w:p>
    <w:p w:rsidR="00802D6E" w:rsidRDefault="00802D6E" w:rsidP="00802D6E">
      <w:pPr>
        <w:contextualSpacing/>
      </w:pPr>
    </w:p>
    <w:p w:rsidR="00802D6E" w:rsidRDefault="00802D6E" w:rsidP="00880F98">
      <w:pPr>
        <w:pStyle w:val="ListParagraph"/>
        <w:numPr>
          <w:ilvl w:val="4"/>
          <w:numId w:val="28"/>
        </w:numPr>
        <w:ind w:left="1440"/>
        <w:contextualSpacing/>
      </w:pPr>
      <w:r>
        <w:t>The Number Fifty</w:t>
      </w:r>
    </w:p>
    <w:p w:rsidR="00007E89" w:rsidRDefault="00007E89" w:rsidP="00007E89">
      <w:pPr>
        <w:ind w:firstLine="720"/>
        <w:contextualSpacing/>
      </w:pPr>
      <w:r>
        <w:t xml:space="preserve">Pentecost means </w:t>
      </w:r>
      <w:r w:rsidRPr="007F114B">
        <w:rPr>
          <w:i/>
        </w:rPr>
        <w:t>fiftieth</w:t>
      </w:r>
      <w:r>
        <w:t xml:space="preserve"> and the number is significant because:</w:t>
      </w:r>
    </w:p>
    <w:p w:rsidR="001E4FC5" w:rsidRDefault="001E4FC5" w:rsidP="00880F98">
      <w:pPr>
        <w:pStyle w:val="ListParagraph"/>
        <w:numPr>
          <w:ilvl w:val="0"/>
          <w:numId w:val="34"/>
        </w:numPr>
        <w:contextualSpacing/>
      </w:pPr>
      <w:r>
        <w:t>God gave</w:t>
      </w:r>
      <w:r w:rsidR="00692575">
        <w:t xml:space="preserve"> the Hebrews</w:t>
      </w:r>
      <w:r>
        <w:t xml:space="preserve"> instruction </w:t>
      </w:r>
      <w:r w:rsidR="00692575">
        <w:t>to keep the Feast of Weeks</w:t>
      </w:r>
      <w:r>
        <w:t xml:space="preserve"> fifty days </w:t>
      </w:r>
      <w:r w:rsidR="00692575">
        <w:t>from the</w:t>
      </w:r>
      <w:r>
        <w:t xml:space="preserve"> Passover.</w:t>
      </w:r>
      <w:r w:rsidR="00692575">
        <w:t xml:space="preserve"> Although it is not explicitly said in Scripture, the Jews keep the Feast of Weeks in remembering the giving of the Law or </w:t>
      </w:r>
      <w:r w:rsidR="00692575" w:rsidRPr="00692575">
        <w:rPr>
          <w:i/>
        </w:rPr>
        <w:t>Torah</w:t>
      </w:r>
      <w:r w:rsidR="00692575">
        <w:t>.</w:t>
      </w:r>
    </w:p>
    <w:p w:rsidR="001E4FC5" w:rsidRDefault="001E4FC5" w:rsidP="00880F98">
      <w:pPr>
        <w:pStyle w:val="ListParagraph"/>
        <w:numPr>
          <w:ilvl w:val="0"/>
          <w:numId w:val="34"/>
        </w:numPr>
        <w:contextualSpacing/>
      </w:pPr>
      <w:r>
        <w:t xml:space="preserve">Acts chapter two and the day of Pentecost took place fifty days after </w:t>
      </w:r>
      <w:r w:rsidR="007F114B">
        <w:t>Christ’s resurrection.</w:t>
      </w:r>
    </w:p>
    <w:p w:rsidR="00692575" w:rsidRDefault="00692575" w:rsidP="00880F98">
      <w:pPr>
        <w:pStyle w:val="ListParagraph"/>
        <w:numPr>
          <w:ilvl w:val="0"/>
          <w:numId w:val="34"/>
        </w:numPr>
        <w:contextualSpacing/>
      </w:pPr>
      <w:r>
        <w:t xml:space="preserve">The number fifty is also prominent in the tabernacle. (Ex. 26:5; </w:t>
      </w:r>
      <w:proofErr w:type="gramStart"/>
      <w:r>
        <w:t>27:12,</w:t>
      </w:r>
      <w:proofErr w:type="gramEnd"/>
      <w:r>
        <w:t xml:space="preserve"> and many more.)</w:t>
      </w:r>
    </w:p>
    <w:p w:rsidR="00007E89" w:rsidRDefault="00007E89" w:rsidP="00802D6E">
      <w:pPr>
        <w:contextualSpacing/>
      </w:pPr>
    </w:p>
    <w:p w:rsidR="00007E89" w:rsidRDefault="007F114B" w:rsidP="00880F98">
      <w:pPr>
        <w:pStyle w:val="ListParagraph"/>
        <w:numPr>
          <w:ilvl w:val="4"/>
          <w:numId w:val="28"/>
        </w:numPr>
        <w:ind w:left="1440"/>
      </w:pPr>
      <w:r>
        <w:t>The Unity of the Believers</w:t>
      </w:r>
    </w:p>
    <w:p w:rsidR="00802D6E" w:rsidRDefault="00802D6E" w:rsidP="00802D6E">
      <w:pPr>
        <w:ind w:firstLine="720"/>
      </w:pPr>
      <w:r>
        <w:t>Th</w:t>
      </w:r>
      <w:r w:rsidR="00B85DAE">
        <w:t xml:space="preserve">e Church was born on </w:t>
      </w:r>
      <w:r>
        <w:t>Pentecost</w:t>
      </w:r>
      <w:r w:rsidR="00692575">
        <w:t xml:space="preserve"> at a time of great unity among Believers.</w:t>
      </w:r>
    </w:p>
    <w:p w:rsidR="00802D6E" w:rsidRDefault="00802D6E" w:rsidP="00802D6E">
      <w:pPr>
        <w:ind w:left="360" w:hanging="360"/>
        <w:rPr>
          <w:i/>
        </w:rPr>
      </w:pPr>
      <w:r w:rsidRPr="00FE6F6D">
        <w:t>Ac</w:t>
      </w:r>
      <w:r>
        <w:t>ts 2:1—</w:t>
      </w:r>
      <w:proofErr w:type="gramStart"/>
      <w:r w:rsidRPr="000332B9">
        <w:rPr>
          <w:i/>
        </w:rPr>
        <w:t>And</w:t>
      </w:r>
      <w:proofErr w:type="gramEnd"/>
      <w:r w:rsidRPr="000332B9">
        <w:rPr>
          <w:i/>
        </w:rPr>
        <w:t xml:space="preserve"> when the </w:t>
      </w:r>
      <w:r w:rsidRPr="000332B9">
        <w:rPr>
          <w:i/>
          <w:u w:val="single"/>
        </w:rPr>
        <w:t>day of Pentecost</w:t>
      </w:r>
      <w:r w:rsidRPr="000332B9">
        <w:rPr>
          <w:i/>
        </w:rPr>
        <w:t xml:space="preserve"> was fully come, they were all with one accord in one place.</w:t>
      </w:r>
    </w:p>
    <w:p w:rsidR="00802D6E" w:rsidRDefault="00802D6E" w:rsidP="00B85DAE">
      <w:pPr>
        <w:ind w:left="360" w:hanging="360"/>
        <w:jc w:val="center"/>
        <w:rPr>
          <w:i/>
        </w:rPr>
      </w:pPr>
      <w:r>
        <w:rPr>
          <w:i/>
        </w:rPr>
        <w:t>The Basis of Revival is the “Unity of the Spirit” (no divisions)</w:t>
      </w:r>
    </w:p>
    <w:p w:rsidR="00802D6E" w:rsidRPr="00B85DAE" w:rsidRDefault="00802D6E" w:rsidP="00880F98">
      <w:pPr>
        <w:pStyle w:val="ListParagraph"/>
        <w:numPr>
          <w:ilvl w:val="0"/>
          <w:numId w:val="22"/>
        </w:numPr>
        <w:rPr>
          <w:i/>
        </w:rPr>
      </w:pPr>
      <w:r w:rsidRPr="00BD6F4A">
        <w:rPr>
          <w:i/>
        </w:rPr>
        <w:t>One mind</w:t>
      </w:r>
      <w:r w:rsidR="00B85DAE">
        <w:rPr>
          <w:i/>
        </w:rPr>
        <w:t xml:space="preserve">, </w:t>
      </w:r>
      <w:r w:rsidRPr="00B85DAE">
        <w:rPr>
          <w:i/>
        </w:rPr>
        <w:t>One motive</w:t>
      </w:r>
      <w:r w:rsidR="00B85DAE">
        <w:rPr>
          <w:i/>
        </w:rPr>
        <w:t xml:space="preserve">, </w:t>
      </w:r>
      <w:r w:rsidRPr="00B85DAE">
        <w:rPr>
          <w:i/>
        </w:rPr>
        <w:t>One purpose</w:t>
      </w:r>
      <w:r w:rsidR="00B85DAE">
        <w:rPr>
          <w:i/>
        </w:rPr>
        <w:t xml:space="preserve">, </w:t>
      </w:r>
      <w:r w:rsidRPr="00B85DAE">
        <w:rPr>
          <w:i/>
        </w:rPr>
        <w:t>One will</w:t>
      </w:r>
      <w:r w:rsidR="00B85DAE">
        <w:rPr>
          <w:i/>
        </w:rPr>
        <w:t xml:space="preserve">, </w:t>
      </w:r>
      <w:r w:rsidRPr="00B85DAE">
        <w:rPr>
          <w:i/>
        </w:rPr>
        <w:t>One character or nature</w:t>
      </w:r>
    </w:p>
    <w:p w:rsidR="00802D6E" w:rsidRDefault="00802D6E" w:rsidP="00802D6E">
      <w:pPr>
        <w:contextualSpacing/>
      </w:pPr>
    </w:p>
    <w:p w:rsidR="00EA4271" w:rsidRDefault="00F96792" w:rsidP="00880F98">
      <w:pPr>
        <w:pStyle w:val="ListParagraph"/>
        <w:numPr>
          <w:ilvl w:val="3"/>
          <w:numId w:val="28"/>
        </w:numPr>
        <w:ind w:left="1080"/>
        <w:contextualSpacing/>
      </w:pPr>
      <w:r w:rsidRPr="00692575">
        <w:rPr>
          <w:b/>
        </w:rPr>
        <w:t xml:space="preserve">God’s </w:t>
      </w:r>
      <w:r w:rsidR="00802D6E" w:rsidRPr="00692575">
        <w:rPr>
          <w:b/>
        </w:rPr>
        <w:t xml:space="preserve">Chosen </w:t>
      </w:r>
      <w:r w:rsidRPr="00692575">
        <w:rPr>
          <w:b/>
        </w:rPr>
        <w:t>Manner</w:t>
      </w:r>
      <w:r w:rsidR="00692575">
        <w:t>, vs. 2-</w:t>
      </w:r>
      <w:r w:rsidR="00D80A67">
        <w:t>4</w:t>
      </w:r>
    </w:p>
    <w:p w:rsidR="00D80A67" w:rsidRDefault="00D80A67" w:rsidP="00D80A67">
      <w:pPr>
        <w:contextualSpacing/>
      </w:pPr>
    </w:p>
    <w:p w:rsidR="00EE67A8" w:rsidRDefault="00D80A67" w:rsidP="00880F98">
      <w:pPr>
        <w:pStyle w:val="ListParagraph"/>
        <w:numPr>
          <w:ilvl w:val="4"/>
          <w:numId w:val="28"/>
        </w:numPr>
        <w:ind w:left="1440"/>
        <w:contextualSpacing/>
      </w:pPr>
      <w:r>
        <w:t>Suddenly, by surprise – all of a sudden – unexpectedly. This was evidence of a move of God and not something choreographed by man.</w:t>
      </w:r>
    </w:p>
    <w:p w:rsidR="00EE67A8" w:rsidRDefault="00890CBA" w:rsidP="00880F98">
      <w:pPr>
        <w:pStyle w:val="ListParagraph"/>
        <w:numPr>
          <w:ilvl w:val="4"/>
          <w:numId w:val="28"/>
        </w:numPr>
        <w:ind w:left="1440"/>
        <w:contextualSpacing/>
      </w:pPr>
      <w:r>
        <w:t>A Sound</w:t>
      </w:r>
    </w:p>
    <w:p w:rsidR="00EE67A8" w:rsidRDefault="00D80A67" w:rsidP="00890CBA">
      <w:pPr>
        <w:pStyle w:val="ListParagraph"/>
        <w:ind w:left="1440"/>
        <w:contextualSpacing/>
      </w:pPr>
      <w:proofErr w:type="gramStart"/>
      <w:r w:rsidRPr="00EE67A8">
        <w:rPr>
          <w:b/>
        </w:rPr>
        <w:t>Wind</w:t>
      </w:r>
      <w:r>
        <w:t>-Of a mighty rushing wind.</w:t>
      </w:r>
      <w:proofErr w:type="gramEnd"/>
      <w:r>
        <w:t xml:space="preserve"> Evidence </w:t>
      </w:r>
      <w:r w:rsidR="00B85DAE">
        <w:t>the Holy Ghost was there.</w:t>
      </w:r>
    </w:p>
    <w:p w:rsidR="00890CBA" w:rsidRDefault="00EE67A8" w:rsidP="00880F98">
      <w:pPr>
        <w:pStyle w:val="ListParagraph"/>
        <w:numPr>
          <w:ilvl w:val="4"/>
          <w:numId w:val="28"/>
        </w:numPr>
        <w:ind w:left="1440"/>
      </w:pPr>
      <w:r>
        <w:t>Cloven Tongues of F</w:t>
      </w:r>
      <w:r w:rsidR="00D80A67" w:rsidRPr="00D80A67">
        <w:t>ire</w:t>
      </w:r>
      <w:r w:rsidR="00890CBA">
        <w:t xml:space="preserve"> sat upon each of them</w:t>
      </w:r>
    </w:p>
    <w:p w:rsidR="00D80A67" w:rsidRDefault="00D80A67" w:rsidP="00890CBA">
      <w:pPr>
        <w:pStyle w:val="ListParagraph"/>
        <w:ind w:left="1440"/>
      </w:pPr>
      <w:r w:rsidRPr="00890CBA">
        <w:rPr>
          <w:b/>
        </w:rPr>
        <w:t>Fire</w:t>
      </w:r>
      <w:r>
        <w:t>- Evidence the Holy Ghost was on them</w:t>
      </w:r>
    </w:p>
    <w:p w:rsidR="00890CBA" w:rsidRDefault="00D80A67" w:rsidP="00880F98">
      <w:pPr>
        <w:pStyle w:val="ListParagraph"/>
        <w:numPr>
          <w:ilvl w:val="4"/>
          <w:numId w:val="28"/>
        </w:numPr>
        <w:ind w:left="1440"/>
      </w:pPr>
      <w:r w:rsidRPr="00D80A67">
        <w:t>Tongue – began to speak</w:t>
      </w:r>
      <w:r w:rsidR="00EE67A8">
        <w:t xml:space="preserve"> in other tongues as the Spirit gave utterance.</w:t>
      </w:r>
    </w:p>
    <w:p w:rsidR="00D80A67" w:rsidRPr="00D80A67" w:rsidRDefault="00D80A67" w:rsidP="00890CBA">
      <w:pPr>
        <w:pStyle w:val="ListParagraph"/>
        <w:ind w:left="1440"/>
      </w:pPr>
      <w:r w:rsidRPr="00890CBA">
        <w:rPr>
          <w:b/>
        </w:rPr>
        <w:t>Word</w:t>
      </w:r>
      <w:r>
        <w:t>- Evidence the Holy Ghost was in them.</w:t>
      </w:r>
    </w:p>
    <w:p w:rsidR="00D80A67" w:rsidRDefault="00D80A67" w:rsidP="00692575">
      <w:pPr>
        <w:pStyle w:val="ListParagraph"/>
        <w:ind w:left="2880"/>
        <w:contextualSpacing/>
      </w:pPr>
    </w:p>
    <w:p w:rsidR="00890CBA" w:rsidRDefault="00890CBA">
      <w:pPr>
        <w:rPr>
          <w:b/>
        </w:rPr>
      </w:pPr>
      <w:r>
        <w:rPr>
          <w:b/>
        </w:rPr>
        <w:br w:type="page"/>
      </w:r>
    </w:p>
    <w:p w:rsidR="00D80A67" w:rsidRDefault="00D80A67" w:rsidP="00880F98">
      <w:pPr>
        <w:pStyle w:val="ListParagraph"/>
        <w:numPr>
          <w:ilvl w:val="3"/>
          <w:numId w:val="28"/>
        </w:numPr>
        <w:ind w:left="1080"/>
        <w:contextualSpacing/>
      </w:pPr>
      <w:r w:rsidRPr="00692575">
        <w:rPr>
          <w:b/>
        </w:rPr>
        <w:lastRenderedPageBreak/>
        <w:t xml:space="preserve">God’s Chosen </w:t>
      </w:r>
      <w:r>
        <w:rPr>
          <w:b/>
        </w:rPr>
        <w:t>Message</w:t>
      </w:r>
      <w:r>
        <w:t>, vs. 5-13</w:t>
      </w:r>
    </w:p>
    <w:p w:rsidR="00692575" w:rsidRDefault="00692575" w:rsidP="003A3D9B">
      <w:pPr>
        <w:ind w:firstLine="720"/>
      </w:pPr>
    </w:p>
    <w:p w:rsidR="00F50A93" w:rsidRDefault="002D14ED" w:rsidP="00B85DAE">
      <w:pPr>
        <w:ind w:firstLine="720"/>
      </w:pPr>
      <w:r w:rsidRPr="003A3D9B">
        <w:t xml:space="preserve">The Holy Ghost is writing </w:t>
      </w:r>
      <w:r w:rsidR="003A3D9B">
        <w:t>a</w:t>
      </w:r>
      <w:r w:rsidRPr="003A3D9B">
        <w:t xml:space="preserve"> mess</w:t>
      </w:r>
      <w:r w:rsidR="003A3D9B">
        <w:t>age in the heart of the Believer!</w:t>
      </w:r>
      <w:r w:rsidR="00D80A67">
        <w:t xml:space="preserve"> What is t</w:t>
      </w:r>
      <w:r w:rsidR="00F50A93">
        <w:t>he Meaning of Pentecost</w:t>
      </w:r>
      <w:r w:rsidR="00D80A67">
        <w:t>?</w:t>
      </w:r>
      <w:r w:rsidR="00B85DAE">
        <w:t xml:space="preserve"> </w:t>
      </w:r>
      <w:r w:rsidR="00F50A93">
        <w:t>2:12…</w:t>
      </w:r>
      <w:r w:rsidR="00F50A93" w:rsidRPr="00D80A67">
        <w:rPr>
          <w:i/>
        </w:rPr>
        <w:t xml:space="preserve">What </w:t>
      </w:r>
      <w:proofErr w:type="spellStart"/>
      <w:r w:rsidR="00F50A93" w:rsidRPr="00D80A67">
        <w:rPr>
          <w:i/>
        </w:rPr>
        <w:t>meaneth</w:t>
      </w:r>
      <w:proofErr w:type="spellEnd"/>
      <w:r w:rsidR="00F50A93" w:rsidRPr="00D80A67">
        <w:rPr>
          <w:i/>
        </w:rPr>
        <w:t xml:space="preserve"> this</w:t>
      </w:r>
      <w:r w:rsidR="00F50A93" w:rsidRPr="00F50A93">
        <w:t>?</w:t>
      </w:r>
    </w:p>
    <w:p w:rsidR="00B85DAE" w:rsidRDefault="00F50A93" w:rsidP="00880F98">
      <w:pPr>
        <w:pStyle w:val="ListParagraph"/>
        <w:numPr>
          <w:ilvl w:val="0"/>
          <w:numId w:val="22"/>
        </w:numPr>
      </w:pPr>
      <w:r w:rsidRPr="00B85DAE">
        <w:rPr>
          <w:i/>
        </w:rPr>
        <w:t>“Amazed”</w:t>
      </w:r>
      <w:r w:rsidRPr="00F50A93">
        <w:t xml:space="preserve"> out of wits,  astound, astonished, be beside self</w:t>
      </w:r>
    </w:p>
    <w:p w:rsidR="00F50A93" w:rsidRDefault="00F50A93" w:rsidP="00880F98">
      <w:pPr>
        <w:pStyle w:val="ListParagraph"/>
        <w:numPr>
          <w:ilvl w:val="0"/>
          <w:numId w:val="22"/>
        </w:numPr>
      </w:pPr>
      <w:r>
        <w:t xml:space="preserve">“in doubt” </w:t>
      </w:r>
      <w:r w:rsidRPr="00F50A93">
        <w:t>perplexed</w:t>
      </w:r>
      <w:r w:rsidR="00163EF2">
        <w:t xml:space="preserve">, nonplussed at first, </w:t>
      </w:r>
      <w:r w:rsidR="00163EF2" w:rsidRPr="00163EF2">
        <w:t>at a loss as to what to think</w:t>
      </w:r>
    </w:p>
    <w:p w:rsidR="00890CBA" w:rsidRPr="00F50A93" w:rsidRDefault="00890CBA" w:rsidP="00880F98">
      <w:pPr>
        <w:pStyle w:val="ListParagraph"/>
        <w:numPr>
          <w:ilvl w:val="0"/>
          <w:numId w:val="22"/>
        </w:numPr>
      </w:pPr>
      <w:r>
        <w:t>Some even mocked supposing the men were drunk!</w:t>
      </w:r>
    </w:p>
    <w:p w:rsidR="003A3D9B" w:rsidRDefault="003A3D9B" w:rsidP="002D14ED"/>
    <w:p w:rsidR="002D14ED" w:rsidRDefault="00B85DAE" w:rsidP="00B85DAE">
      <w:pPr>
        <w:ind w:firstLine="720"/>
      </w:pPr>
      <w:r>
        <w:t xml:space="preserve">They were amazed and wondered at the meaning behind the great miracle of tongues. What great meaning was behind this phenomenon? Peter addresses the crowd in the following verses and explains that the mystery they witnessed was a message from God!  </w:t>
      </w:r>
      <w:r w:rsidR="00D80A67">
        <w:t>It’s the Promise of the Father, The promised witness of Chris</w:t>
      </w:r>
      <w:r w:rsidR="00890CBA">
        <w:t>t, the fulfillment of prophecy,</w:t>
      </w:r>
      <w:r>
        <w:t xml:space="preserve"> and </w:t>
      </w:r>
      <w:r w:rsidR="00D80A67">
        <w:t xml:space="preserve">the </w:t>
      </w:r>
      <w:r>
        <w:t>C</w:t>
      </w:r>
      <w:r w:rsidR="00D80A67">
        <w:t xml:space="preserve">omforter has come to put </w:t>
      </w:r>
      <w:r>
        <w:t xml:space="preserve">God’s </w:t>
      </w:r>
      <w:r w:rsidR="00D80A67">
        <w:t>law in our hearts.</w:t>
      </w:r>
    </w:p>
    <w:p w:rsidR="00D80A67" w:rsidRPr="003A3D9B" w:rsidRDefault="00D80A67" w:rsidP="002D14ED"/>
    <w:p w:rsidR="00D33C94" w:rsidRDefault="00D33C94" w:rsidP="00880F98">
      <w:pPr>
        <w:pStyle w:val="ListParagraph"/>
        <w:numPr>
          <w:ilvl w:val="0"/>
          <w:numId w:val="85"/>
        </w:numPr>
        <w:contextualSpacing/>
      </w:pPr>
      <w:r>
        <w:t>Peter Addresses the Crowd</w:t>
      </w:r>
      <w:r>
        <w:tab/>
      </w:r>
      <w:r>
        <w:tab/>
      </w:r>
      <w:r>
        <w:tab/>
      </w:r>
      <w:r w:rsidR="006D0578">
        <w:tab/>
      </w:r>
      <w:r>
        <w:t>vs. 14-36</w:t>
      </w:r>
    </w:p>
    <w:p w:rsidR="00E66681" w:rsidRDefault="00E66681" w:rsidP="00E66681">
      <w:pPr>
        <w:pStyle w:val="ListParagraph"/>
      </w:pPr>
      <w:r>
        <w:t>Peter’s Title: “Jesus is the Messiah”</w:t>
      </w:r>
    </w:p>
    <w:p w:rsidR="00AC5066" w:rsidRDefault="00AC5066" w:rsidP="00AC5066">
      <w:pPr>
        <w:pStyle w:val="ListParagraph"/>
        <w:contextualSpacing/>
      </w:pPr>
    </w:p>
    <w:p w:rsidR="00E66681" w:rsidRDefault="00E66681" w:rsidP="00880F98">
      <w:pPr>
        <w:pStyle w:val="ListParagraph"/>
        <w:numPr>
          <w:ilvl w:val="3"/>
          <w:numId w:val="85"/>
        </w:numPr>
        <w:ind w:left="1080"/>
      </w:pPr>
      <w:r>
        <w:t xml:space="preserve">Introduction </w:t>
      </w:r>
      <w:r>
        <w:tab/>
      </w:r>
      <w:r>
        <w:tab/>
      </w:r>
      <w:r>
        <w:tab/>
      </w:r>
      <w:r>
        <w:tab/>
        <w:t>(</w:t>
      </w:r>
      <w:r w:rsidR="000B48F2">
        <w:t>v</w:t>
      </w:r>
      <w:r>
        <w:t>s. 14-21)</w:t>
      </w:r>
    </w:p>
    <w:p w:rsidR="00E66681" w:rsidRDefault="000B48F2" w:rsidP="00E66681">
      <w:pPr>
        <w:ind w:firstLine="720"/>
      </w:pPr>
      <w:r>
        <w:t>Peter</w:t>
      </w:r>
      <w:r w:rsidR="00E66681">
        <w:t xml:space="preserve"> called the attention of the people </w:t>
      </w:r>
      <w:r>
        <w:t>and quotes from</w:t>
      </w:r>
      <w:r w:rsidR="00E66681">
        <w:t xml:space="preserve"> Joel 2:28-32</w:t>
      </w:r>
      <w:r>
        <w:t>. Peter preaches that the undeniably miraculous event they were witnessing a message from God and affirmation of Christ as Messiah and Savior.</w:t>
      </w:r>
    </w:p>
    <w:p w:rsidR="00E66681" w:rsidRDefault="00E66681" w:rsidP="00E66681"/>
    <w:p w:rsidR="00E66681" w:rsidRDefault="000B48F2" w:rsidP="00880F98">
      <w:pPr>
        <w:pStyle w:val="ListParagraph"/>
        <w:numPr>
          <w:ilvl w:val="3"/>
          <w:numId w:val="85"/>
        </w:numPr>
        <w:ind w:left="1080"/>
      </w:pPr>
      <w:r>
        <w:t xml:space="preserve">Jesus Fulfilled God’s Plan </w:t>
      </w:r>
      <w:r w:rsidR="00E66681">
        <w:tab/>
      </w:r>
      <w:r>
        <w:t>(v</w:t>
      </w:r>
      <w:r w:rsidR="00E66681">
        <w:t>s. 22-24)</w:t>
      </w:r>
    </w:p>
    <w:p w:rsidR="00E66681" w:rsidRDefault="00E66681" w:rsidP="00880F98">
      <w:pPr>
        <w:pStyle w:val="ListParagraph"/>
        <w:numPr>
          <w:ilvl w:val="4"/>
          <w:numId w:val="28"/>
        </w:numPr>
        <w:ind w:left="1440"/>
      </w:pPr>
      <w:r>
        <w:t>Jesus was approved of God By miracles, wonders and signs and the work of God.</w:t>
      </w:r>
    </w:p>
    <w:p w:rsidR="00E66681" w:rsidRDefault="00E66681" w:rsidP="00880F98">
      <w:pPr>
        <w:pStyle w:val="ListParagraph"/>
        <w:numPr>
          <w:ilvl w:val="4"/>
          <w:numId w:val="28"/>
        </w:numPr>
        <w:ind w:left="1440"/>
      </w:pPr>
      <w:r>
        <w:t>The crucifixion was according to God’s plan.</w:t>
      </w:r>
    </w:p>
    <w:p w:rsidR="00E66681" w:rsidRDefault="00E66681" w:rsidP="00880F98">
      <w:pPr>
        <w:pStyle w:val="ListParagraph"/>
        <w:numPr>
          <w:ilvl w:val="4"/>
          <w:numId w:val="28"/>
        </w:numPr>
        <w:ind w:left="1440"/>
      </w:pPr>
      <w:r>
        <w:t>The resurrection was fulfilled according to prophecy.</w:t>
      </w:r>
    </w:p>
    <w:p w:rsidR="00E66681" w:rsidRDefault="00E66681" w:rsidP="00880F98">
      <w:pPr>
        <w:pStyle w:val="ListParagraph"/>
        <w:numPr>
          <w:ilvl w:val="4"/>
          <w:numId w:val="28"/>
        </w:numPr>
        <w:ind w:left="1440"/>
      </w:pPr>
      <w:r>
        <w:t>According to the foreknowledge of God</w:t>
      </w:r>
    </w:p>
    <w:p w:rsidR="00E66681" w:rsidRDefault="00E66681" w:rsidP="00E66681"/>
    <w:p w:rsidR="00E66681" w:rsidRDefault="00E66681" w:rsidP="00880F98">
      <w:pPr>
        <w:pStyle w:val="ListParagraph"/>
        <w:numPr>
          <w:ilvl w:val="3"/>
          <w:numId w:val="85"/>
        </w:numPr>
        <w:ind w:left="1080"/>
      </w:pPr>
      <w:r>
        <w:t>J</w:t>
      </w:r>
      <w:r w:rsidR="000B48F2">
        <w:t>esus Fulfilled David’s Prophecy</w:t>
      </w:r>
      <w:r>
        <w:t xml:space="preserve"> </w:t>
      </w:r>
      <w:r w:rsidR="000B48F2">
        <w:t>(v</w:t>
      </w:r>
      <w:r>
        <w:t>s. 25-31)</w:t>
      </w:r>
    </w:p>
    <w:p w:rsidR="00E66681" w:rsidRDefault="00E66681" w:rsidP="00880F98">
      <w:pPr>
        <w:pStyle w:val="ListParagraph"/>
        <w:numPr>
          <w:ilvl w:val="0"/>
          <w:numId w:val="86"/>
        </w:numPr>
        <w:ind w:hanging="360"/>
      </w:pPr>
      <w:r>
        <w:t>David was a prophet of God.</w:t>
      </w:r>
    </w:p>
    <w:p w:rsidR="00E66681" w:rsidRDefault="00E66681" w:rsidP="00880F98">
      <w:pPr>
        <w:pStyle w:val="ListParagraph"/>
        <w:numPr>
          <w:ilvl w:val="0"/>
          <w:numId w:val="86"/>
        </w:numPr>
        <w:ind w:hanging="360"/>
      </w:pPr>
      <w:r>
        <w:t>Christ to sit on David’s throne.</w:t>
      </w:r>
    </w:p>
    <w:p w:rsidR="00E66681" w:rsidRDefault="00E66681" w:rsidP="00880F98">
      <w:pPr>
        <w:pStyle w:val="ListParagraph"/>
        <w:numPr>
          <w:ilvl w:val="0"/>
          <w:numId w:val="86"/>
        </w:numPr>
        <w:ind w:hanging="360"/>
      </w:pPr>
      <w:r>
        <w:t>Resurrection of Christ was foretold by David.</w:t>
      </w:r>
    </w:p>
    <w:p w:rsidR="00E66681" w:rsidRDefault="00E66681" w:rsidP="00E66681"/>
    <w:p w:rsidR="00E66681" w:rsidRDefault="000B48F2" w:rsidP="00880F98">
      <w:pPr>
        <w:pStyle w:val="ListParagraph"/>
        <w:numPr>
          <w:ilvl w:val="3"/>
          <w:numId w:val="85"/>
        </w:numPr>
        <w:ind w:left="1170"/>
      </w:pPr>
      <w:r>
        <w:t>Jesus Fulfilled the Plan of God as the Exalted Christ</w:t>
      </w:r>
      <w:r w:rsidR="00E66681">
        <w:t xml:space="preserve"> </w:t>
      </w:r>
      <w:r>
        <w:t>(v</w:t>
      </w:r>
      <w:r w:rsidR="00E66681">
        <w:t>s. 32-36)</w:t>
      </w:r>
    </w:p>
    <w:p w:rsidR="00E66681" w:rsidRDefault="00E66681" w:rsidP="00880F98">
      <w:pPr>
        <w:pStyle w:val="ListParagraph"/>
        <w:numPr>
          <w:ilvl w:val="0"/>
          <w:numId w:val="87"/>
        </w:numPr>
        <w:ind w:left="1440"/>
      </w:pPr>
      <w:r>
        <w:t>This Jesus hath God raised up.</w:t>
      </w:r>
    </w:p>
    <w:p w:rsidR="00E66681" w:rsidRDefault="00E66681" w:rsidP="00880F98">
      <w:pPr>
        <w:pStyle w:val="ListParagraph"/>
        <w:numPr>
          <w:ilvl w:val="0"/>
          <w:numId w:val="87"/>
        </w:numPr>
        <w:ind w:left="1440"/>
      </w:pPr>
      <w:r>
        <w:t>Jesus is exalted on the Right hand of God.</w:t>
      </w:r>
    </w:p>
    <w:p w:rsidR="00E66681" w:rsidRDefault="00E66681" w:rsidP="00880F98">
      <w:pPr>
        <w:pStyle w:val="ListParagraph"/>
        <w:numPr>
          <w:ilvl w:val="0"/>
          <w:numId w:val="87"/>
        </w:numPr>
        <w:ind w:left="1440"/>
      </w:pPr>
      <w:r>
        <w:t>Jesus is Lord and Christ.</w:t>
      </w:r>
    </w:p>
    <w:p w:rsidR="00E66681" w:rsidRDefault="00E66681" w:rsidP="00AC5066">
      <w:pPr>
        <w:pStyle w:val="ListParagraph"/>
        <w:contextualSpacing/>
      </w:pPr>
    </w:p>
    <w:p w:rsidR="000B48F2" w:rsidRDefault="000B48F2">
      <w:r>
        <w:br w:type="page"/>
      </w:r>
    </w:p>
    <w:p w:rsidR="00D33C94" w:rsidRDefault="00D33C94" w:rsidP="00880F98">
      <w:pPr>
        <w:pStyle w:val="ListParagraph"/>
        <w:numPr>
          <w:ilvl w:val="0"/>
          <w:numId w:val="85"/>
        </w:numPr>
        <w:contextualSpacing/>
      </w:pPr>
      <w:r>
        <w:lastRenderedPageBreak/>
        <w:t>The First Converts of the Spirit Filled Church</w:t>
      </w:r>
      <w:r>
        <w:tab/>
      </w:r>
      <w:r w:rsidR="006D0578">
        <w:tab/>
      </w:r>
      <w:r>
        <w:t>vs. 37-42</w:t>
      </w:r>
    </w:p>
    <w:p w:rsidR="009A355C" w:rsidRDefault="006D0578" w:rsidP="00880F98">
      <w:pPr>
        <w:pStyle w:val="ListParagraph"/>
        <w:numPr>
          <w:ilvl w:val="3"/>
          <w:numId w:val="85"/>
        </w:numPr>
        <w:ind w:left="1080"/>
        <w:contextualSpacing/>
      </w:pPr>
      <w:r>
        <w:t xml:space="preserve">They </w:t>
      </w:r>
      <w:r w:rsidR="009A355C" w:rsidRPr="000B48F2">
        <w:rPr>
          <w:u w:val="single"/>
        </w:rPr>
        <w:t>gladly received</w:t>
      </w:r>
      <w:r w:rsidR="009A355C" w:rsidRPr="009A355C">
        <w:t xml:space="preserve"> his word</w:t>
      </w:r>
    </w:p>
    <w:p w:rsidR="000B48F2" w:rsidRDefault="009A355C" w:rsidP="00880F98">
      <w:pPr>
        <w:pStyle w:val="ListParagraph"/>
        <w:numPr>
          <w:ilvl w:val="0"/>
          <w:numId w:val="22"/>
        </w:numPr>
        <w:contextualSpacing/>
      </w:pPr>
      <w:r>
        <w:t>His word was</w:t>
      </w:r>
      <w:r w:rsidR="006D0578">
        <w:t xml:space="preserve"> “</w:t>
      </w:r>
      <w:r w:rsidRPr="000B48F2">
        <w:rPr>
          <w:u w:val="single"/>
        </w:rPr>
        <w:t>repent</w:t>
      </w:r>
      <w:r w:rsidR="006D0578">
        <w:t>”</w:t>
      </w:r>
      <w:r w:rsidR="000B48F2">
        <w:t xml:space="preserve"> (vs. 37-40)</w:t>
      </w:r>
    </w:p>
    <w:p w:rsidR="000B48F2" w:rsidRDefault="000B48F2" w:rsidP="00880F98">
      <w:pPr>
        <w:pStyle w:val="ListParagraph"/>
        <w:numPr>
          <w:ilvl w:val="0"/>
          <w:numId w:val="22"/>
        </w:numPr>
        <w:contextualSpacing/>
      </w:pPr>
      <w:r>
        <w:t>Results – pricked in their heart (conviction)</w:t>
      </w:r>
    </w:p>
    <w:p w:rsidR="000B48F2" w:rsidRDefault="000B48F2" w:rsidP="000B48F2">
      <w:pPr>
        <w:pStyle w:val="ListParagraph"/>
        <w:contextualSpacing/>
      </w:pPr>
    </w:p>
    <w:p w:rsidR="009A355C" w:rsidRDefault="000B48F2" w:rsidP="00880F98">
      <w:pPr>
        <w:pStyle w:val="ListParagraph"/>
        <w:numPr>
          <w:ilvl w:val="3"/>
          <w:numId w:val="85"/>
        </w:numPr>
        <w:ind w:left="1080"/>
        <w:contextualSpacing/>
      </w:pPr>
      <w:r>
        <w:t>The continued in the Word and prayer</w:t>
      </w:r>
    </w:p>
    <w:p w:rsidR="009A355C" w:rsidRDefault="000B48F2" w:rsidP="000B48F2">
      <w:pPr>
        <w:ind w:firstLine="720"/>
        <w:contextualSpacing/>
      </w:pPr>
      <w:r>
        <w:t>T</w:t>
      </w:r>
      <w:r w:rsidR="009A355C" w:rsidRPr="009A355C">
        <w:t xml:space="preserve">hey continued </w:t>
      </w:r>
      <w:proofErr w:type="spellStart"/>
      <w:r w:rsidR="009A355C" w:rsidRPr="009A355C">
        <w:t>stedfastly</w:t>
      </w:r>
      <w:proofErr w:type="spellEnd"/>
      <w:r w:rsidR="009A355C" w:rsidRPr="009A355C">
        <w:t xml:space="preserve"> in the apostles' doctrine and fellowship, and in b</w:t>
      </w:r>
      <w:r w:rsidR="009A355C">
        <w:t>reaking of bread</w:t>
      </w:r>
      <w:r>
        <w:t>. These 3,000 souls were not just people who said a prayer and were added to some evangelistic record. These converts CONTINUED. A life changed is the greatest evidence of real salvation. They APPLIED was preached and believed.</w:t>
      </w:r>
    </w:p>
    <w:p w:rsidR="00D33C94" w:rsidRPr="009835F0" w:rsidRDefault="00D33C94" w:rsidP="00D33C94"/>
    <w:p w:rsidR="00D33C94" w:rsidRDefault="00D33C94" w:rsidP="00880F98">
      <w:pPr>
        <w:pStyle w:val="ListParagraph"/>
        <w:numPr>
          <w:ilvl w:val="0"/>
          <w:numId w:val="85"/>
        </w:numPr>
        <w:contextualSpacing/>
      </w:pPr>
      <w:r>
        <w:t>Life Among the Believers</w:t>
      </w:r>
      <w:r>
        <w:tab/>
      </w:r>
      <w:r>
        <w:tab/>
      </w:r>
      <w:r>
        <w:tab/>
      </w:r>
      <w:r>
        <w:tab/>
      </w:r>
      <w:r w:rsidR="006D0578">
        <w:tab/>
      </w:r>
      <w:r>
        <w:t>vs. 43-47</w:t>
      </w:r>
    </w:p>
    <w:p w:rsidR="006D0578" w:rsidRDefault="006D0578" w:rsidP="00880F98">
      <w:pPr>
        <w:pStyle w:val="ListParagraph"/>
        <w:numPr>
          <w:ilvl w:val="1"/>
          <w:numId w:val="85"/>
        </w:numPr>
        <w:contextualSpacing/>
      </w:pPr>
      <w:r w:rsidRPr="006D0578">
        <w:t>fear came upon every soul</w:t>
      </w:r>
      <w:r>
        <w:tab/>
      </w:r>
      <w:r>
        <w:tab/>
      </w:r>
      <w:r>
        <w:tab/>
      </w:r>
      <w:r>
        <w:tab/>
      </w:r>
      <w:r>
        <w:tab/>
        <w:t>43</w:t>
      </w:r>
    </w:p>
    <w:p w:rsidR="006D0578" w:rsidRDefault="006D0578" w:rsidP="00880F98">
      <w:pPr>
        <w:pStyle w:val="ListParagraph"/>
        <w:numPr>
          <w:ilvl w:val="1"/>
          <w:numId w:val="85"/>
        </w:numPr>
        <w:contextualSpacing/>
      </w:pPr>
      <w:r w:rsidRPr="006D0578">
        <w:t>many wonders and signs were done by the apostles</w:t>
      </w:r>
      <w:r>
        <w:tab/>
      </w:r>
      <w:r>
        <w:tab/>
        <w:t>43</w:t>
      </w:r>
    </w:p>
    <w:p w:rsidR="006D0578" w:rsidRDefault="006D0578" w:rsidP="00880F98">
      <w:pPr>
        <w:pStyle w:val="ListParagraph"/>
        <w:numPr>
          <w:ilvl w:val="1"/>
          <w:numId w:val="85"/>
        </w:numPr>
        <w:contextualSpacing/>
      </w:pPr>
      <w:r>
        <w:t>They “were together”</w:t>
      </w:r>
      <w:r>
        <w:tab/>
      </w:r>
      <w:r>
        <w:tab/>
      </w:r>
      <w:r>
        <w:tab/>
      </w:r>
      <w:r>
        <w:tab/>
      </w:r>
      <w:r>
        <w:tab/>
      </w:r>
      <w:r>
        <w:tab/>
        <w:t>44</w:t>
      </w:r>
    </w:p>
    <w:p w:rsidR="006D0578" w:rsidRDefault="006D0578" w:rsidP="00880F98">
      <w:pPr>
        <w:pStyle w:val="ListParagraph"/>
        <w:numPr>
          <w:ilvl w:val="1"/>
          <w:numId w:val="85"/>
        </w:numPr>
        <w:contextualSpacing/>
      </w:pPr>
      <w:r w:rsidRPr="006D0578">
        <w:t>continuing daily with one accord in the temple</w:t>
      </w:r>
      <w:r>
        <w:tab/>
      </w:r>
      <w:r>
        <w:tab/>
        <w:t>46</w:t>
      </w:r>
    </w:p>
    <w:p w:rsidR="006D0578" w:rsidRDefault="006D0578" w:rsidP="00880F98">
      <w:pPr>
        <w:pStyle w:val="ListParagraph"/>
        <w:numPr>
          <w:ilvl w:val="1"/>
          <w:numId w:val="85"/>
        </w:numPr>
        <w:contextualSpacing/>
      </w:pPr>
      <w:r w:rsidRPr="006D0578">
        <w:t>Praising God</w:t>
      </w:r>
      <w:r>
        <w:t>,</w:t>
      </w:r>
      <w:r w:rsidR="000B48F2">
        <w:t xml:space="preserve"> and having favo</w:t>
      </w:r>
      <w:r w:rsidRPr="006D0578">
        <w:t>r with all the people</w:t>
      </w:r>
      <w:r>
        <w:tab/>
      </w:r>
      <w:r>
        <w:tab/>
        <w:t>47</w:t>
      </w:r>
    </w:p>
    <w:p w:rsidR="00D33C94" w:rsidRDefault="00612BA4" w:rsidP="00880F98">
      <w:pPr>
        <w:pStyle w:val="ListParagraph"/>
        <w:numPr>
          <w:ilvl w:val="1"/>
          <w:numId w:val="85"/>
        </w:numPr>
        <w:contextualSpacing/>
      </w:pPr>
      <w:r>
        <w:t>T</w:t>
      </w:r>
      <w:r w:rsidR="006D0578" w:rsidRPr="006D0578">
        <w:t>he Lord added to the church daily such as should be saved</w:t>
      </w:r>
    </w:p>
    <w:p w:rsidR="006155C8" w:rsidRDefault="006155C8" w:rsidP="006155C8"/>
    <w:p w:rsidR="00D33C94" w:rsidRDefault="00D33C94" w:rsidP="00880F98">
      <w:pPr>
        <w:pStyle w:val="ListParagraph"/>
        <w:numPr>
          <w:ilvl w:val="0"/>
          <w:numId w:val="29"/>
        </w:numPr>
        <w:ind w:left="720"/>
      </w:pPr>
      <w:r>
        <w:t>CHAPTER THREE</w:t>
      </w:r>
    </w:p>
    <w:p w:rsidR="00D33C94" w:rsidRDefault="00D33C94" w:rsidP="00D33C94">
      <w:pPr>
        <w:pStyle w:val="ListParagraph"/>
        <w:tabs>
          <w:tab w:val="left" w:pos="5040"/>
        </w:tabs>
      </w:pPr>
    </w:p>
    <w:p w:rsidR="003A21A2" w:rsidRDefault="003A21A2" w:rsidP="00880F98">
      <w:pPr>
        <w:pStyle w:val="Heading3"/>
        <w:numPr>
          <w:ilvl w:val="0"/>
          <w:numId w:val="90"/>
        </w:numPr>
      </w:pPr>
      <w:r w:rsidRPr="003A21A2">
        <w:t>The Lame Man is Miraculously Healed</w:t>
      </w:r>
      <w:r w:rsidR="00733388">
        <w:t>, vs. 1-11</w:t>
      </w:r>
    </w:p>
    <w:p w:rsidR="00733388" w:rsidRDefault="00733388" w:rsidP="00733388">
      <w:pPr>
        <w:pStyle w:val="BodyTextIndent3"/>
        <w:ind w:left="0" w:firstLine="720"/>
      </w:pPr>
      <w:r>
        <w:t>For 40 long years a man lived his days lame. He was carried daily to the temple gate called “Beautiful” to ask alms</w:t>
      </w:r>
      <w:r w:rsidR="00BE5C61">
        <w:t xml:space="preserve"> (</w:t>
      </w:r>
      <w:r w:rsidR="00BE5C61" w:rsidRPr="00BE5C61">
        <w:rPr>
          <w:i/>
        </w:rPr>
        <w:t>a</w:t>
      </w:r>
      <w:r w:rsidR="00BE5C61">
        <w:t xml:space="preserve"> </w:t>
      </w:r>
      <w:r w:rsidR="00BE5C61" w:rsidRPr="00BE5C61">
        <w:rPr>
          <w:i/>
        </w:rPr>
        <w:t>beggar</w:t>
      </w:r>
      <w:r w:rsidR="00BE5C61">
        <w:t>)</w:t>
      </w:r>
      <w:r>
        <w:t>. One day, at the ninth hour of the day, by Divine Providence, two “unlearned” and “ignorant” men, but men who “had been with Jesus” passed near that impotent man. This man asked Peter and John, only for mere alms, but ended up with a Blessing from the King of Heaven—his feet and anklebones were given strength!</w:t>
      </w:r>
    </w:p>
    <w:p w:rsidR="00733388" w:rsidRPr="00733388" w:rsidRDefault="00733388" w:rsidP="00733388"/>
    <w:p w:rsidR="003A21A2" w:rsidRDefault="003A21A2" w:rsidP="003A21A2">
      <w:pPr>
        <w:tabs>
          <w:tab w:val="left" w:pos="1080"/>
          <w:tab w:val="left" w:pos="1800"/>
        </w:tabs>
        <w:ind w:left="900"/>
      </w:pPr>
      <w:r>
        <w:tab/>
        <w:t>V. 1</w:t>
      </w:r>
      <w:proofErr w:type="gramStart"/>
      <w:r>
        <w:t>,2</w:t>
      </w:r>
      <w:proofErr w:type="gramEnd"/>
      <w:r>
        <w:t xml:space="preserve"> </w:t>
      </w:r>
      <w:r>
        <w:tab/>
      </w:r>
      <w:r>
        <w:rPr>
          <w:b/>
          <w:bCs/>
        </w:rPr>
        <w:t>The Place-</w:t>
      </w:r>
      <w:r>
        <w:t xml:space="preserve"> The gate “Beautiful” of the Temple</w:t>
      </w:r>
    </w:p>
    <w:p w:rsidR="003A21A2" w:rsidRDefault="003A21A2" w:rsidP="003A21A2">
      <w:pPr>
        <w:tabs>
          <w:tab w:val="left" w:pos="1080"/>
          <w:tab w:val="left" w:pos="1800"/>
        </w:tabs>
        <w:ind w:left="900"/>
      </w:pPr>
      <w:r>
        <w:tab/>
        <w:t>V. 1</w:t>
      </w:r>
      <w:r>
        <w:tab/>
      </w:r>
      <w:r>
        <w:rPr>
          <w:b/>
          <w:bCs/>
        </w:rPr>
        <w:t>The Time-</w:t>
      </w:r>
      <w:r>
        <w:t xml:space="preserve"> The hour of prayer, the ninth hour</w:t>
      </w:r>
    </w:p>
    <w:p w:rsidR="003A21A2" w:rsidRDefault="003A21A2" w:rsidP="003A21A2">
      <w:pPr>
        <w:tabs>
          <w:tab w:val="left" w:pos="1080"/>
          <w:tab w:val="left" w:pos="1800"/>
        </w:tabs>
        <w:ind w:left="900"/>
      </w:pPr>
      <w:r>
        <w:tab/>
      </w:r>
      <w:r>
        <w:tab/>
      </w:r>
      <w:r>
        <w:tab/>
      </w:r>
      <w:r>
        <w:tab/>
        <w:t>(The ninth hour includes the time from 12 PM to 3 PM)</w:t>
      </w:r>
    </w:p>
    <w:p w:rsidR="003A21A2" w:rsidRDefault="003A21A2" w:rsidP="003A21A2">
      <w:pPr>
        <w:tabs>
          <w:tab w:val="left" w:pos="1080"/>
          <w:tab w:val="left" w:pos="1800"/>
        </w:tabs>
        <w:ind w:left="2880" w:hanging="2880"/>
      </w:pPr>
      <w:r>
        <w:tab/>
        <w:t>V. 2</w:t>
      </w:r>
      <w:r>
        <w:tab/>
      </w:r>
      <w:r>
        <w:rPr>
          <w:b/>
          <w:bCs/>
        </w:rPr>
        <w:t xml:space="preserve">The Man- </w:t>
      </w:r>
      <w:r>
        <w:t xml:space="preserve">Lame from his mother’s </w:t>
      </w:r>
      <w:proofErr w:type="gramStart"/>
      <w:r>
        <w:t>womb,</w:t>
      </w:r>
      <w:proofErr w:type="gramEnd"/>
      <w:r>
        <w:t xml:space="preserve"> was carried to and laid daily at the Temple gate to ask alms, was accustomed to begging, was above 40 years old. [ch.4 vs.22]</w:t>
      </w:r>
    </w:p>
    <w:p w:rsidR="003A21A2" w:rsidRDefault="003A21A2" w:rsidP="003A21A2">
      <w:pPr>
        <w:tabs>
          <w:tab w:val="left" w:pos="1080"/>
          <w:tab w:val="left" w:pos="1800"/>
        </w:tabs>
        <w:ind w:left="2880" w:hanging="1980"/>
      </w:pPr>
      <w:r>
        <w:rPr>
          <w:b/>
          <w:bCs/>
        </w:rPr>
        <w:tab/>
      </w:r>
      <w:r>
        <w:t>V. 1</w:t>
      </w:r>
      <w:proofErr w:type="gramStart"/>
      <w:r>
        <w:t>,6</w:t>
      </w:r>
      <w:proofErr w:type="gramEnd"/>
      <w:r>
        <w:tab/>
      </w:r>
      <w:r>
        <w:rPr>
          <w:b/>
          <w:bCs/>
        </w:rPr>
        <w:t xml:space="preserve">The Apostles- </w:t>
      </w:r>
      <w:r>
        <w:t>Peter and John, had no silver or gold, but had the power of God</w:t>
      </w:r>
    </w:p>
    <w:p w:rsidR="003A21A2" w:rsidRDefault="003A21A2" w:rsidP="003A21A2">
      <w:pPr>
        <w:tabs>
          <w:tab w:val="left" w:pos="1080"/>
          <w:tab w:val="left" w:pos="1800"/>
        </w:tabs>
        <w:ind w:left="900"/>
      </w:pPr>
      <w:r>
        <w:rPr>
          <w:b/>
          <w:bCs/>
        </w:rPr>
        <w:tab/>
      </w:r>
      <w:r>
        <w:t>V. 6</w:t>
      </w:r>
      <w:r>
        <w:tab/>
      </w:r>
      <w:proofErr w:type="gramStart"/>
      <w:r>
        <w:rPr>
          <w:b/>
          <w:bCs/>
        </w:rPr>
        <w:t>The</w:t>
      </w:r>
      <w:proofErr w:type="gramEnd"/>
      <w:r>
        <w:rPr>
          <w:b/>
          <w:bCs/>
        </w:rPr>
        <w:t xml:space="preserve"> Healer- </w:t>
      </w:r>
      <w:r>
        <w:t>Jesus Christ of Nazareth</w:t>
      </w:r>
    </w:p>
    <w:p w:rsidR="003A21A2" w:rsidRDefault="003A21A2" w:rsidP="003A21A2">
      <w:pPr>
        <w:tabs>
          <w:tab w:val="left" w:pos="1080"/>
          <w:tab w:val="left" w:pos="1800"/>
        </w:tabs>
        <w:ind w:left="2880" w:hanging="1980"/>
      </w:pPr>
      <w:r>
        <w:rPr>
          <w:b/>
          <w:bCs/>
        </w:rPr>
        <w:tab/>
      </w:r>
      <w:r>
        <w:t>V. 7</w:t>
      </w:r>
      <w:proofErr w:type="gramStart"/>
      <w:r>
        <w:t>,8</w:t>
      </w:r>
      <w:proofErr w:type="gramEnd"/>
      <w:r>
        <w:tab/>
      </w:r>
      <w:r>
        <w:rPr>
          <w:b/>
          <w:bCs/>
        </w:rPr>
        <w:t xml:space="preserve">The Miracle- </w:t>
      </w:r>
      <w:r>
        <w:t>his feet and ankle bones received strength, he leaped up, stood, and walked</w:t>
      </w:r>
    </w:p>
    <w:p w:rsidR="00733388" w:rsidRDefault="003A21A2" w:rsidP="00733388">
      <w:pPr>
        <w:tabs>
          <w:tab w:val="left" w:pos="1080"/>
          <w:tab w:val="left" w:pos="1800"/>
        </w:tabs>
        <w:ind w:left="2880" w:hanging="1980"/>
        <w:rPr>
          <w:b/>
          <w:bCs/>
        </w:rPr>
      </w:pPr>
      <w:r>
        <w:rPr>
          <w:b/>
          <w:bCs/>
        </w:rPr>
        <w:tab/>
      </w:r>
      <w:r>
        <w:t>V. 8-11</w:t>
      </w:r>
      <w:r>
        <w:rPr>
          <w:b/>
          <w:bCs/>
        </w:rPr>
        <w:t xml:space="preserve">The Reaction- </w:t>
      </w:r>
    </w:p>
    <w:p w:rsidR="00F46460" w:rsidRDefault="003A21A2" w:rsidP="00733388">
      <w:pPr>
        <w:ind w:firstLine="720"/>
      </w:pPr>
      <w:r w:rsidRPr="00733388">
        <w:t>He praised God, the people glorified God [ch.4 vs.21], the people were filled with wonder and amazement, all the people ran to the porch of temple greatly wondering</w:t>
      </w:r>
      <w:r w:rsidR="00733388" w:rsidRPr="00733388">
        <w:t xml:space="preserve"> and Pet</w:t>
      </w:r>
      <w:r w:rsidR="00733388">
        <w:t xml:space="preserve">er and John gain a congregation! </w:t>
      </w:r>
      <w:r w:rsidRPr="00733388">
        <w:t>The power of God was manifested in the healing</w:t>
      </w:r>
      <w:r>
        <w:t xml:space="preserve"> of the lame beggar (whom a lot of people knew—he sat there </w:t>
      </w:r>
      <w:r>
        <w:rPr>
          <w:u w:val="single"/>
        </w:rPr>
        <w:t>daily</w:t>
      </w:r>
      <w:r>
        <w:t xml:space="preserve">) and the people came running </w:t>
      </w:r>
      <w:r>
        <w:rPr>
          <w:u w:val="single"/>
        </w:rPr>
        <w:t>to the house of God</w:t>
      </w:r>
      <w:r>
        <w:t xml:space="preserve"> ‘wondering’.</w:t>
      </w:r>
    </w:p>
    <w:p w:rsidR="003A21A2" w:rsidRDefault="003A21A2" w:rsidP="003A21A2">
      <w:pPr>
        <w:pStyle w:val="Heading3"/>
      </w:pPr>
      <w:r>
        <w:lastRenderedPageBreak/>
        <w:t>Peter Preaches His Second Recorded Sermon, vs. 12-26</w:t>
      </w:r>
    </w:p>
    <w:p w:rsidR="003A21A2" w:rsidRDefault="003A21A2" w:rsidP="003A21A2">
      <w:pPr>
        <w:tabs>
          <w:tab w:val="left" w:pos="1080"/>
        </w:tabs>
      </w:pPr>
      <w:r>
        <w:tab/>
        <w:t>V. 12</w:t>
      </w:r>
      <w:r>
        <w:tab/>
        <w:t>INTRODUCTION- “Why marvel ye?”</w:t>
      </w:r>
    </w:p>
    <w:p w:rsidR="00F46460" w:rsidRDefault="00F46460" w:rsidP="00F46460">
      <w:pPr>
        <w:tabs>
          <w:tab w:val="left" w:pos="1080"/>
        </w:tabs>
      </w:pPr>
      <w:r>
        <w:tab/>
        <w:t>V. 12</w:t>
      </w:r>
      <w:proofErr w:type="gramStart"/>
      <w:r>
        <w:t>,13</w:t>
      </w:r>
      <w:proofErr w:type="gramEnd"/>
      <w:r>
        <w:t xml:space="preserve"> </w:t>
      </w:r>
      <w:r>
        <w:tab/>
        <w:t xml:space="preserve">I. </w:t>
      </w:r>
      <w:r w:rsidR="003A21A2">
        <w:t xml:space="preserve">Jesus is the Healer, </w:t>
      </w:r>
      <w:r w:rsidR="003A21A2" w:rsidRPr="00F46460">
        <w:rPr>
          <w:u w:val="single"/>
        </w:rPr>
        <w:t>not</w:t>
      </w:r>
      <w:r w:rsidR="003A21A2">
        <w:t xml:space="preserve"> Us</w:t>
      </w:r>
    </w:p>
    <w:p w:rsidR="003A21A2" w:rsidRDefault="00F46460" w:rsidP="00F46460">
      <w:pPr>
        <w:tabs>
          <w:tab w:val="left" w:pos="1080"/>
        </w:tabs>
      </w:pPr>
      <w:r>
        <w:tab/>
        <w:t xml:space="preserve">V. </w:t>
      </w:r>
      <w:r w:rsidR="003A21A2">
        <w:t>13-15</w:t>
      </w:r>
      <w:r w:rsidR="003A21A2">
        <w:tab/>
        <w:t xml:space="preserve">II. God has Glorified Jesus, but </w:t>
      </w:r>
      <w:proofErr w:type="gramStart"/>
      <w:r w:rsidR="003A21A2">
        <w:t>You</w:t>
      </w:r>
      <w:proofErr w:type="gramEnd"/>
      <w:r w:rsidR="003A21A2">
        <w:t xml:space="preserve"> have Denied Him</w:t>
      </w:r>
    </w:p>
    <w:p w:rsidR="003A21A2" w:rsidRDefault="003A21A2" w:rsidP="003A21A2">
      <w:pPr>
        <w:tabs>
          <w:tab w:val="left" w:pos="1080"/>
          <w:tab w:val="left" w:pos="2160"/>
        </w:tabs>
        <w:ind w:left="2520" w:hanging="2520"/>
      </w:pPr>
      <w:r>
        <w:tab/>
        <w:t>V. 16-18</w:t>
      </w:r>
      <w:r>
        <w:tab/>
        <w:t xml:space="preserve">III. This Man has been </w:t>
      </w:r>
      <w:proofErr w:type="gramStart"/>
      <w:r>
        <w:t>Healed</w:t>
      </w:r>
      <w:proofErr w:type="gramEnd"/>
      <w:r>
        <w:t xml:space="preserve"> through Faith in the Name of Jesus, but You have been Filled with Unbelief Through Ignorance</w:t>
      </w:r>
    </w:p>
    <w:p w:rsidR="003A21A2" w:rsidRDefault="003A21A2" w:rsidP="003A21A2">
      <w:pPr>
        <w:tabs>
          <w:tab w:val="left" w:pos="1080"/>
          <w:tab w:val="left" w:pos="2160"/>
        </w:tabs>
        <w:ind w:left="2520" w:hanging="2520"/>
      </w:pPr>
      <w:r>
        <w:tab/>
        <w:t>V. 19</w:t>
      </w:r>
      <w:r>
        <w:tab/>
        <w:t>IV. REPENT and be CONVERTED</w:t>
      </w:r>
    </w:p>
    <w:p w:rsidR="003A21A2" w:rsidRDefault="003A21A2" w:rsidP="003A21A2">
      <w:pPr>
        <w:tabs>
          <w:tab w:val="left" w:pos="1080"/>
          <w:tab w:val="left" w:pos="2160"/>
        </w:tabs>
        <w:ind w:left="2520" w:hanging="2520"/>
      </w:pPr>
      <w:r>
        <w:tab/>
        <w:t>V. 20-26</w:t>
      </w:r>
      <w:r>
        <w:tab/>
        <w:t>CONCLUSION- Jesus is the Prophet the Prophets Spoke Of</w:t>
      </w:r>
    </w:p>
    <w:p w:rsidR="003A21A2" w:rsidRDefault="003A21A2" w:rsidP="00880F98">
      <w:pPr>
        <w:numPr>
          <w:ilvl w:val="0"/>
          <w:numId w:val="88"/>
        </w:numPr>
        <w:tabs>
          <w:tab w:val="clear" w:pos="4680"/>
          <w:tab w:val="left" w:pos="1080"/>
          <w:tab w:val="left" w:pos="2160"/>
        </w:tabs>
        <w:ind w:left="3420"/>
      </w:pPr>
      <w:r>
        <w:t>It has been Told you Before</w:t>
      </w:r>
    </w:p>
    <w:p w:rsidR="003A21A2" w:rsidRDefault="003A21A2" w:rsidP="00880F98">
      <w:pPr>
        <w:numPr>
          <w:ilvl w:val="0"/>
          <w:numId w:val="88"/>
        </w:numPr>
        <w:tabs>
          <w:tab w:val="clear" w:pos="4680"/>
          <w:tab w:val="left" w:pos="1080"/>
          <w:tab w:val="left" w:pos="2160"/>
        </w:tabs>
        <w:ind w:left="3420"/>
      </w:pPr>
      <w:r>
        <w:t>Jesus is the Blessing of the Covenant with Abraham</w:t>
      </w:r>
    </w:p>
    <w:p w:rsidR="003A21A2" w:rsidRDefault="003A21A2" w:rsidP="00880F98">
      <w:pPr>
        <w:numPr>
          <w:ilvl w:val="0"/>
          <w:numId w:val="88"/>
        </w:numPr>
        <w:tabs>
          <w:tab w:val="clear" w:pos="4680"/>
          <w:tab w:val="left" w:pos="1080"/>
          <w:tab w:val="left" w:pos="2160"/>
        </w:tabs>
        <w:ind w:left="3420"/>
      </w:pPr>
      <w:r>
        <w:t xml:space="preserve">God has Chosen to Bless you </w:t>
      </w:r>
      <w:r>
        <w:rPr>
          <w:u w:val="single"/>
        </w:rPr>
        <w:t>First</w:t>
      </w:r>
    </w:p>
    <w:p w:rsidR="00D33C94" w:rsidRDefault="00D33C94" w:rsidP="00D33C94">
      <w:pPr>
        <w:pStyle w:val="ListParagraph"/>
        <w:tabs>
          <w:tab w:val="left" w:pos="5040"/>
        </w:tabs>
      </w:pPr>
    </w:p>
    <w:p w:rsidR="00D33C94" w:rsidRDefault="00D33C94" w:rsidP="00880F98">
      <w:pPr>
        <w:pStyle w:val="ListParagraph"/>
        <w:numPr>
          <w:ilvl w:val="0"/>
          <w:numId w:val="29"/>
        </w:numPr>
        <w:tabs>
          <w:tab w:val="left" w:pos="5040"/>
        </w:tabs>
        <w:contextualSpacing/>
      </w:pPr>
      <w:r>
        <w:t>CHAPTER FOUR</w:t>
      </w:r>
    </w:p>
    <w:p w:rsidR="001E37D3" w:rsidRDefault="00BE5C61" w:rsidP="001E37D3">
      <w:pPr>
        <w:tabs>
          <w:tab w:val="left" w:pos="720"/>
        </w:tabs>
      </w:pPr>
      <w:r>
        <w:tab/>
      </w:r>
    </w:p>
    <w:p w:rsidR="001E37D3" w:rsidRDefault="00D33C94" w:rsidP="00880F98">
      <w:pPr>
        <w:pStyle w:val="ListParagraph"/>
        <w:numPr>
          <w:ilvl w:val="0"/>
          <w:numId w:val="91"/>
        </w:numPr>
        <w:tabs>
          <w:tab w:val="left" w:pos="720"/>
        </w:tabs>
      </w:pPr>
      <w:r>
        <w:t>Peter and J</w:t>
      </w:r>
      <w:r w:rsidR="00083526">
        <w:t>ohn before the Council</w:t>
      </w:r>
      <w:r w:rsidR="00083526">
        <w:tab/>
      </w:r>
      <w:r w:rsidR="00083526">
        <w:tab/>
      </w:r>
      <w:r w:rsidR="00612BA4">
        <w:tab/>
      </w:r>
      <w:r w:rsidR="001E37D3">
        <w:t>vs. 1-22</w:t>
      </w:r>
    </w:p>
    <w:p w:rsidR="001E37D3" w:rsidRDefault="001E37D3" w:rsidP="001E37D3">
      <w:pPr>
        <w:tabs>
          <w:tab w:val="left" w:pos="900"/>
        </w:tabs>
      </w:pPr>
    </w:p>
    <w:p w:rsidR="00E82169" w:rsidRDefault="00E82169" w:rsidP="00E82169">
      <w:pPr>
        <w:ind w:left="1080"/>
      </w:pPr>
      <w:r w:rsidRPr="00083526">
        <w:rPr>
          <w:u w:val="single"/>
        </w:rPr>
        <w:t>VERSE</w:t>
      </w:r>
      <w:r>
        <w:rPr>
          <w:u w:val="single"/>
        </w:rPr>
        <w:t>S 1-2</w:t>
      </w:r>
      <w:r>
        <w:t>:</w:t>
      </w:r>
    </w:p>
    <w:p w:rsidR="00083526" w:rsidRDefault="00083526" w:rsidP="00083526">
      <w:pPr>
        <w:ind w:left="720"/>
      </w:pPr>
      <w:r>
        <w:t>The Challengers to the Gospel of Christ:</w:t>
      </w:r>
    </w:p>
    <w:p w:rsidR="00D33119" w:rsidRPr="00EF6CE2" w:rsidRDefault="00D33119" w:rsidP="00976331">
      <w:pPr>
        <w:numPr>
          <w:ilvl w:val="0"/>
          <w:numId w:val="13"/>
        </w:numPr>
      </w:pPr>
      <w:r w:rsidRPr="00EF6CE2">
        <w:t>The Priest, Captain of the Temple and the Sadducees   v.1</w:t>
      </w:r>
    </w:p>
    <w:p w:rsidR="00D33119" w:rsidRPr="00EF6CE2" w:rsidRDefault="00D33119" w:rsidP="00976331">
      <w:pPr>
        <w:numPr>
          <w:ilvl w:val="0"/>
          <w:numId w:val="13"/>
        </w:numPr>
      </w:pPr>
      <w:r w:rsidRPr="00EF6CE2">
        <w:t>The Rulers, Elders and Scribes   v.5</w:t>
      </w:r>
    </w:p>
    <w:p w:rsidR="00D33119" w:rsidRPr="00EF6CE2" w:rsidRDefault="00D33119" w:rsidP="00976331">
      <w:pPr>
        <w:numPr>
          <w:ilvl w:val="0"/>
          <w:numId w:val="13"/>
        </w:numPr>
      </w:pPr>
      <w:proofErr w:type="spellStart"/>
      <w:r w:rsidRPr="00EF6CE2">
        <w:t>Annas</w:t>
      </w:r>
      <w:proofErr w:type="spellEnd"/>
      <w:r w:rsidRPr="00EF6CE2">
        <w:t xml:space="preserve"> the High Priest, Caiaphas, John and Alexander</w:t>
      </w:r>
      <w:r>
        <w:t xml:space="preserve">   </w:t>
      </w:r>
      <w:r w:rsidRPr="00EF6CE2">
        <w:t>v.6</w:t>
      </w:r>
      <w:r>
        <w:t>, 8</w:t>
      </w:r>
    </w:p>
    <w:p w:rsidR="00D33119" w:rsidRDefault="00D33119" w:rsidP="00D33119">
      <w:pPr>
        <w:ind w:firstLine="720"/>
      </w:pPr>
    </w:p>
    <w:p w:rsidR="00083526" w:rsidRDefault="00083526" w:rsidP="00D33119">
      <w:pPr>
        <w:ind w:firstLine="720"/>
      </w:pPr>
      <w:r>
        <w:t>There will be no permanent escape of persecution. Christ suffered much and the Believer will suffer persecution.</w:t>
      </w:r>
    </w:p>
    <w:p w:rsidR="00D33119" w:rsidRDefault="00D33119" w:rsidP="00D33119">
      <w:r w:rsidRPr="00DB3ECE">
        <w:t>2Ti</w:t>
      </w:r>
      <w:r w:rsidR="00083526">
        <w:t>mothy 3:12—</w:t>
      </w:r>
      <w:r w:rsidRPr="00083526">
        <w:rPr>
          <w:i/>
        </w:rPr>
        <w:t>Yea, and all that will live godly in Christ Jesus shall suffer persecution.</w:t>
      </w:r>
    </w:p>
    <w:p w:rsidR="001E37D3" w:rsidRDefault="001E37D3" w:rsidP="001E37D3">
      <w:pPr>
        <w:pStyle w:val="BodyTextIndent3"/>
        <w:ind w:left="0" w:firstLine="720"/>
      </w:pPr>
      <w:r>
        <w:t>Peter and John are imprisoned for their “good deed”, but Peter, by the Anointing of the Holy Ghost, does not endure a grueling sentencing, but is given by Divine Providence just another “kind” of congregation—the council of the Rulers and Elders of Israel!</w:t>
      </w:r>
    </w:p>
    <w:p w:rsidR="001E37D3" w:rsidRDefault="001E37D3" w:rsidP="00083526">
      <w:pPr>
        <w:ind w:left="1080"/>
        <w:rPr>
          <w:u w:val="single"/>
        </w:rPr>
      </w:pPr>
    </w:p>
    <w:p w:rsidR="00083526" w:rsidRDefault="00083526" w:rsidP="00083526">
      <w:pPr>
        <w:ind w:left="1080"/>
      </w:pPr>
      <w:r w:rsidRPr="00083526">
        <w:rPr>
          <w:u w:val="single"/>
        </w:rPr>
        <w:t>VERSE</w:t>
      </w:r>
      <w:r>
        <w:rPr>
          <w:u w:val="single"/>
        </w:rPr>
        <w:t>S</w:t>
      </w:r>
      <w:r w:rsidR="00E82169">
        <w:rPr>
          <w:u w:val="single"/>
        </w:rPr>
        <w:t xml:space="preserve"> 2</w:t>
      </w:r>
      <w:r>
        <w:rPr>
          <w:u w:val="single"/>
        </w:rPr>
        <w:t>-</w:t>
      </w:r>
      <w:r w:rsidR="00E82169">
        <w:rPr>
          <w:u w:val="single"/>
        </w:rPr>
        <w:t>12</w:t>
      </w:r>
      <w:r>
        <w:t>:</w:t>
      </w:r>
    </w:p>
    <w:p w:rsidR="00083526" w:rsidRPr="00E82169" w:rsidRDefault="00083526" w:rsidP="00880F98">
      <w:pPr>
        <w:pStyle w:val="ListParagraph"/>
        <w:numPr>
          <w:ilvl w:val="0"/>
          <w:numId w:val="43"/>
        </w:numPr>
        <w:ind w:left="1440"/>
      </w:pPr>
      <w:r w:rsidRPr="00E82169">
        <w:t>Preached through Jesus the Resurrection from the dead.     4:2</w:t>
      </w:r>
    </w:p>
    <w:p w:rsidR="00083526" w:rsidRPr="00E82169" w:rsidRDefault="00083526" w:rsidP="00880F98">
      <w:pPr>
        <w:pStyle w:val="ListParagraph"/>
        <w:numPr>
          <w:ilvl w:val="0"/>
          <w:numId w:val="43"/>
        </w:numPr>
        <w:ind w:left="1440"/>
      </w:pPr>
      <w:r w:rsidRPr="00E82169">
        <w:t>Preached through Jesus Christ, cripple man made whole.    4:8-10</w:t>
      </w:r>
    </w:p>
    <w:p w:rsidR="00083526" w:rsidRPr="00E82169" w:rsidRDefault="00083526" w:rsidP="00880F98">
      <w:pPr>
        <w:pStyle w:val="ListParagraph"/>
        <w:numPr>
          <w:ilvl w:val="0"/>
          <w:numId w:val="43"/>
        </w:numPr>
        <w:ind w:left="1440"/>
      </w:pPr>
      <w:r w:rsidRPr="00E82169">
        <w:t>Preached Jesus Christ, stone builders rejected/Head of Corner. 4:11</w:t>
      </w:r>
    </w:p>
    <w:p w:rsidR="00083526" w:rsidRPr="00E82169" w:rsidRDefault="00083526" w:rsidP="00880F98">
      <w:pPr>
        <w:pStyle w:val="ListParagraph"/>
        <w:numPr>
          <w:ilvl w:val="0"/>
          <w:numId w:val="43"/>
        </w:numPr>
        <w:ind w:left="1440"/>
      </w:pPr>
      <w:r w:rsidRPr="00E82169">
        <w:t>Preached Salvation only through Jesus Christ.  4:12</w:t>
      </w:r>
    </w:p>
    <w:p w:rsidR="00083526" w:rsidRPr="00531A0A" w:rsidRDefault="00083526" w:rsidP="00880F98">
      <w:pPr>
        <w:pStyle w:val="ListParagraph"/>
        <w:numPr>
          <w:ilvl w:val="0"/>
          <w:numId w:val="43"/>
        </w:numPr>
        <w:ind w:left="1440"/>
      </w:pPr>
      <w:r w:rsidRPr="00E82169">
        <w:t>Preached Jer. 32:</w:t>
      </w:r>
      <w:r>
        <w:t xml:space="preserve">17--- 4:24;     </w:t>
      </w:r>
      <w:r w:rsidRPr="00531A0A">
        <w:t>Psalms 2</w:t>
      </w:r>
      <w:r>
        <w:t>:1-2 ---  4:</w:t>
      </w:r>
      <w:r w:rsidRPr="00531A0A">
        <w:t>25-26</w:t>
      </w:r>
    </w:p>
    <w:p w:rsidR="001E37D3" w:rsidRDefault="001E37D3" w:rsidP="001E37D3">
      <w:pPr>
        <w:tabs>
          <w:tab w:val="left" w:pos="900"/>
        </w:tabs>
      </w:pPr>
    </w:p>
    <w:p w:rsidR="001E37D3" w:rsidRDefault="001E37D3" w:rsidP="001E37D3">
      <w:pPr>
        <w:pStyle w:val="BodyTextIndent2"/>
      </w:pPr>
      <w:r>
        <w:t>V. 4</w:t>
      </w:r>
      <w:r>
        <w:tab/>
        <w:t xml:space="preserve">Yes, they were imprisoned, but the price they paid was not without Reward: About 5,000 Male Converts (The wording would suggest there were many woman converts, as well, which could increase the number to maybe 10,000 converts! Remember this congregation consisted of people </w:t>
      </w:r>
      <w:r>
        <w:rPr>
          <w:u w:val="single"/>
        </w:rPr>
        <w:t>curious</w:t>
      </w:r>
      <w:r>
        <w:t xml:space="preserve"> of the miracle of the lame man; woman are as curious as men—if not more!</w:t>
      </w:r>
    </w:p>
    <w:p w:rsidR="001E37D3" w:rsidRDefault="001E37D3" w:rsidP="001E37D3">
      <w:pPr>
        <w:pStyle w:val="BodyTextIndent2"/>
      </w:pPr>
      <w:r>
        <w:t>V. 5-7</w:t>
      </w:r>
      <w:r>
        <w:tab/>
        <w:t>A Counsel Gathers to Question the two Blasphemous Men</w:t>
      </w:r>
    </w:p>
    <w:p w:rsidR="001E37D3" w:rsidRDefault="001E37D3" w:rsidP="001E37D3">
      <w:pPr>
        <w:pStyle w:val="BodyTextIndent2"/>
      </w:pPr>
      <w:r>
        <w:t xml:space="preserve">Vv.8-12 </w:t>
      </w:r>
      <w:r>
        <w:tab/>
        <w:t>Peter Preaches [</w:t>
      </w:r>
      <w:r>
        <w:rPr>
          <w:b/>
          <w:bCs/>
        </w:rPr>
        <w:t>AGAIN</w:t>
      </w:r>
      <w:r>
        <w:t xml:space="preserve">] </w:t>
      </w:r>
    </w:p>
    <w:p w:rsidR="001E37D3" w:rsidRDefault="001E37D3" w:rsidP="001E37D3">
      <w:pPr>
        <w:pStyle w:val="BodyTextIndent2"/>
      </w:pPr>
      <w:r>
        <w:tab/>
        <w:t>(Amen! God by the Empowering of the Infilling of the Holy Ghost has turned this “reed shaking in the wind” to a “Powerhouse Preacher”!)</w:t>
      </w:r>
    </w:p>
    <w:p w:rsidR="001E37D3" w:rsidRDefault="00362BE3" w:rsidP="00362BE3">
      <w:pPr>
        <w:tabs>
          <w:tab w:val="left" w:pos="900"/>
        </w:tabs>
        <w:ind w:left="900" w:hanging="900"/>
      </w:pPr>
      <w:r>
        <w:lastRenderedPageBreak/>
        <w:tab/>
        <w:t xml:space="preserve">Peter’s Response to the </w:t>
      </w:r>
      <w:r w:rsidR="001E37D3">
        <w:rPr>
          <w:i/>
          <w:iCs/>
        </w:rPr>
        <w:t>Counsel’s Question: By what Power was this man healed?</w:t>
      </w:r>
      <w:r>
        <w:t xml:space="preserve"> </w:t>
      </w:r>
      <w:r w:rsidR="001E37D3">
        <w:rPr>
          <w:u w:val="single"/>
        </w:rPr>
        <w:t>Jesus Christ of Nazareth</w:t>
      </w:r>
    </w:p>
    <w:p w:rsidR="001E37D3" w:rsidRDefault="001E37D3" w:rsidP="00880F98">
      <w:pPr>
        <w:numPr>
          <w:ilvl w:val="0"/>
          <w:numId w:val="89"/>
        </w:numPr>
        <w:tabs>
          <w:tab w:val="clear" w:pos="2700"/>
          <w:tab w:val="left" w:pos="900"/>
          <w:tab w:val="num" w:pos="3420"/>
        </w:tabs>
        <w:ind w:left="3420"/>
      </w:pPr>
      <w:r>
        <w:t>Whom Ye Crucified</w:t>
      </w:r>
    </w:p>
    <w:p w:rsidR="001E37D3" w:rsidRDefault="001E37D3" w:rsidP="00880F98">
      <w:pPr>
        <w:numPr>
          <w:ilvl w:val="0"/>
          <w:numId w:val="89"/>
        </w:numPr>
        <w:tabs>
          <w:tab w:val="left" w:pos="900"/>
        </w:tabs>
        <w:ind w:left="3420"/>
      </w:pPr>
      <w:r>
        <w:t>Whom God Resurrected</w:t>
      </w:r>
    </w:p>
    <w:p w:rsidR="001E37D3" w:rsidRDefault="001E37D3" w:rsidP="00880F98">
      <w:pPr>
        <w:numPr>
          <w:ilvl w:val="0"/>
          <w:numId w:val="89"/>
        </w:numPr>
        <w:tabs>
          <w:tab w:val="left" w:pos="900"/>
        </w:tabs>
        <w:ind w:left="3420"/>
      </w:pPr>
      <w:r>
        <w:t xml:space="preserve">The Stone You Builders Set at </w:t>
      </w:r>
      <w:proofErr w:type="spellStart"/>
      <w:r>
        <w:t>Nought</w:t>
      </w:r>
      <w:proofErr w:type="spellEnd"/>
    </w:p>
    <w:p w:rsidR="001E37D3" w:rsidRDefault="001E37D3" w:rsidP="00880F98">
      <w:pPr>
        <w:numPr>
          <w:ilvl w:val="0"/>
          <w:numId w:val="89"/>
        </w:numPr>
        <w:tabs>
          <w:tab w:val="left" w:pos="900"/>
        </w:tabs>
        <w:ind w:left="3420"/>
      </w:pPr>
      <w:r>
        <w:t>The Stone which is become the Cornerstone</w:t>
      </w:r>
    </w:p>
    <w:p w:rsidR="001E37D3" w:rsidRDefault="001E37D3" w:rsidP="00880F98">
      <w:pPr>
        <w:numPr>
          <w:ilvl w:val="0"/>
          <w:numId w:val="89"/>
        </w:numPr>
        <w:tabs>
          <w:tab w:val="left" w:pos="900"/>
        </w:tabs>
        <w:ind w:left="3420"/>
      </w:pPr>
      <w:r>
        <w:t>Through Whose Name, Only, is Salvation</w:t>
      </w:r>
    </w:p>
    <w:p w:rsidR="001E37D3" w:rsidRDefault="001E37D3" w:rsidP="00D33119"/>
    <w:p w:rsidR="00D33119" w:rsidRDefault="00E82169" w:rsidP="00083526">
      <w:pPr>
        <w:ind w:firstLine="720"/>
      </w:pPr>
      <w:r>
        <w:t>Peter’s</w:t>
      </w:r>
      <w:r w:rsidR="00083526">
        <w:t xml:space="preserve"> testimony was not hearsay, but was an eyewitness record!</w:t>
      </w:r>
      <w:r>
        <w:t xml:space="preserve"> He had more than an argument, Peter had an experience. God also mercifully provided the experience of the miracle for the </w:t>
      </w:r>
      <w:r>
        <w:rPr>
          <w:i/>
        </w:rPr>
        <w:t xml:space="preserve">challengers. </w:t>
      </w:r>
      <w:r>
        <w:t>(</w:t>
      </w:r>
      <w:proofErr w:type="gramStart"/>
      <w:r>
        <w:t>v.14</w:t>
      </w:r>
      <w:proofErr w:type="gramEnd"/>
      <w:r>
        <w:t xml:space="preserve"> They could say nothing against it!) </w:t>
      </w:r>
    </w:p>
    <w:p w:rsidR="00BE5C61" w:rsidRDefault="00BE5C61" w:rsidP="00BE5C61">
      <w:pPr>
        <w:tabs>
          <w:tab w:val="left" w:pos="1080"/>
        </w:tabs>
      </w:pPr>
      <w:r>
        <w:tab/>
      </w:r>
    </w:p>
    <w:p w:rsidR="00BE5C61" w:rsidRDefault="00BE5C61" w:rsidP="00BE5C61">
      <w:pPr>
        <w:tabs>
          <w:tab w:val="left" w:pos="1080"/>
        </w:tabs>
      </w:pPr>
      <w:r>
        <w:t xml:space="preserve">Vv. 13-16 </w:t>
      </w:r>
      <w:r>
        <w:tab/>
        <w:t>The Council’s Dilemma</w:t>
      </w:r>
    </w:p>
    <w:p w:rsidR="00BE5C61" w:rsidRDefault="00BE5C61" w:rsidP="00880F98">
      <w:pPr>
        <w:numPr>
          <w:ilvl w:val="1"/>
          <w:numId w:val="89"/>
        </w:numPr>
        <w:tabs>
          <w:tab w:val="clear" w:pos="3060"/>
          <w:tab w:val="left" w:pos="900"/>
        </w:tabs>
        <w:ind w:left="1800"/>
      </w:pPr>
      <w:r>
        <w:t xml:space="preserve">These Men were Unlearned and Ignorant, yet </w:t>
      </w:r>
      <w:proofErr w:type="spellStart"/>
      <w:r>
        <w:t>Spake</w:t>
      </w:r>
      <w:proofErr w:type="spellEnd"/>
      <w:r>
        <w:t xml:space="preserve"> with Boldness (it is a common trait among men to fear the unknown)</w:t>
      </w:r>
    </w:p>
    <w:p w:rsidR="00BE5C61" w:rsidRDefault="00BE5C61" w:rsidP="00880F98">
      <w:pPr>
        <w:numPr>
          <w:ilvl w:val="1"/>
          <w:numId w:val="89"/>
        </w:numPr>
        <w:tabs>
          <w:tab w:val="clear" w:pos="3060"/>
          <w:tab w:val="left" w:pos="900"/>
        </w:tabs>
        <w:ind w:left="1800"/>
      </w:pPr>
      <w:r>
        <w:t>These Men had been with Jesus (whom they feared and so crucified)</w:t>
      </w:r>
    </w:p>
    <w:p w:rsidR="00BE5C61" w:rsidRDefault="00BE5C61" w:rsidP="00880F98">
      <w:pPr>
        <w:numPr>
          <w:ilvl w:val="1"/>
          <w:numId w:val="89"/>
        </w:numPr>
        <w:tabs>
          <w:tab w:val="clear" w:pos="3060"/>
          <w:tab w:val="left" w:pos="900"/>
        </w:tabs>
        <w:ind w:left="1800"/>
      </w:pPr>
      <w:r>
        <w:t>This Man has Obviously been Healed; There is no Way to Deny It</w:t>
      </w:r>
    </w:p>
    <w:p w:rsidR="00BE5C61" w:rsidRDefault="00BE5C61" w:rsidP="00BE5C61">
      <w:pPr>
        <w:tabs>
          <w:tab w:val="left" w:pos="1080"/>
        </w:tabs>
      </w:pPr>
      <w:r>
        <w:t>Vv. 17</w:t>
      </w:r>
      <w:proofErr w:type="gramStart"/>
      <w:r>
        <w:t>,18</w:t>
      </w:r>
      <w:proofErr w:type="gramEnd"/>
      <w:r>
        <w:t xml:space="preserve"> </w:t>
      </w:r>
      <w:r>
        <w:tab/>
        <w:t>The Council’s Decision</w:t>
      </w:r>
    </w:p>
    <w:p w:rsidR="00BE5C61" w:rsidRDefault="00BE5C61" w:rsidP="00BE5C61">
      <w:pPr>
        <w:tabs>
          <w:tab w:val="left" w:pos="900"/>
        </w:tabs>
        <w:ind w:left="1620" w:hanging="180"/>
      </w:pPr>
      <w:r>
        <w:t>All in Jerusalem have already heard of the miracle these men have been a part of, but so that their fame (and hence their message) might not spread any further, the Council will “</w:t>
      </w:r>
      <w:r>
        <w:rPr>
          <w:u w:val="single"/>
        </w:rPr>
        <w:t>threaten</w:t>
      </w:r>
      <w:r>
        <w:t>” Peter and John not to speak at all or teach in the name of Jesus.</w:t>
      </w:r>
    </w:p>
    <w:p w:rsidR="00BE5C61" w:rsidRDefault="00BE5C61" w:rsidP="00BE5C61">
      <w:pPr>
        <w:tabs>
          <w:tab w:val="left" w:pos="360"/>
          <w:tab w:val="left" w:pos="1080"/>
        </w:tabs>
      </w:pPr>
      <w:r>
        <w:t>Vv. 19</w:t>
      </w:r>
      <w:proofErr w:type="gramStart"/>
      <w:r>
        <w:t>,20</w:t>
      </w:r>
      <w:proofErr w:type="gramEnd"/>
      <w:r>
        <w:t xml:space="preserve"> </w:t>
      </w:r>
      <w:r>
        <w:tab/>
        <w:t>Peter and John Refuse to “Bow” to the Council’s Threats</w:t>
      </w:r>
    </w:p>
    <w:p w:rsidR="00BE5C61" w:rsidRDefault="00BE5C61" w:rsidP="00BE5C61">
      <w:pPr>
        <w:tabs>
          <w:tab w:val="left" w:pos="360"/>
          <w:tab w:val="left" w:pos="1080"/>
        </w:tabs>
      </w:pPr>
      <w:r>
        <w:t>Vv. 21</w:t>
      </w:r>
      <w:proofErr w:type="gramStart"/>
      <w:r>
        <w:t>,22</w:t>
      </w:r>
      <w:proofErr w:type="gramEnd"/>
      <w:r>
        <w:t xml:space="preserve"> </w:t>
      </w:r>
      <w:r>
        <w:tab/>
        <w:t>The Council Defeated</w:t>
      </w:r>
    </w:p>
    <w:p w:rsidR="001E37D3" w:rsidRDefault="001E37D3" w:rsidP="00BE5C61">
      <w:pPr>
        <w:tabs>
          <w:tab w:val="left" w:pos="360"/>
          <w:tab w:val="left" w:pos="1080"/>
        </w:tabs>
      </w:pPr>
    </w:p>
    <w:p w:rsidR="001E37D3" w:rsidRDefault="001E37D3" w:rsidP="00880F98">
      <w:pPr>
        <w:pStyle w:val="ListParagraph"/>
        <w:numPr>
          <w:ilvl w:val="0"/>
          <w:numId w:val="91"/>
        </w:numPr>
        <w:tabs>
          <w:tab w:val="left" w:pos="360"/>
          <w:tab w:val="left" w:pos="1080"/>
        </w:tabs>
      </w:pPr>
      <w:r>
        <w:t>A Hallelujah Meeting, vs. 23-31</w:t>
      </w:r>
    </w:p>
    <w:p w:rsidR="001E37D3" w:rsidRDefault="001E37D3" w:rsidP="00BE5C61">
      <w:pPr>
        <w:tabs>
          <w:tab w:val="left" w:pos="360"/>
          <w:tab w:val="left" w:pos="1080"/>
        </w:tabs>
      </w:pPr>
    </w:p>
    <w:p w:rsidR="00BE5C61" w:rsidRDefault="00BE5C61" w:rsidP="00BE5C61">
      <w:pPr>
        <w:tabs>
          <w:tab w:val="left" w:pos="360"/>
          <w:tab w:val="left" w:pos="1080"/>
        </w:tabs>
      </w:pPr>
      <w:r>
        <w:t>Vs. 23-31</w:t>
      </w:r>
      <w:r>
        <w:tab/>
        <w:t xml:space="preserve">God </w:t>
      </w:r>
      <w:proofErr w:type="gramStart"/>
      <w:r>
        <w:t>Responds</w:t>
      </w:r>
      <w:proofErr w:type="gramEnd"/>
      <w:r>
        <w:t xml:space="preserve"> with more POWER of the Holy Ghost</w:t>
      </w:r>
    </w:p>
    <w:p w:rsidR="00BE5C61" w:rsidRDefault="00BE5C61" w:rsidP="00BE5C61">
      <w:pPr>
        <w:pStyle w:val="BodyTextIndent3"/>
        <w:ind w:left="0" w:firstLine="720"/>
      </w:pPr>
      <w:r>
        <w:t xml:space="preserve">When they are released, they testified of the power of God and the people that were saved only a short while before and others with them respond in united prayer to God. When they had prayed, the house was “shaken” by the power of God and these precious souls were now ALL filled with the Holy Ghost. </w:t>
      </w:r>
    </w:p>
    <w:p w:rsidR="00BE5C61" w:rsidRDefault="00BE5C61" w:rsidP="00BE5C61">
      <w:pPr>
        <w:pStyle w:val="BodyTextIndent3"/>
        <w:ind w:left="0" w:firstLine="720"/>
      </w:pPr>
      <w:r>
        <w:t>We can see in this passage a pattern for Revival.</w:t>
      </w:r>
    </w:p>
    <w:p w:rsidR="00924805" w:rsidRDefault="00924805" w:rsidP="00880F98">
      <w:pPr>
        <w:pStyle w:val="Heading4"/>
        <w:numPr>
          <w:ilvl w:val="0"/>
          <w:numId w:val="92"/>
        </w:numPr>
        <w:ind w:left="1080"/>
      </w:pPr>
      <w:r>
        <w:t>Prayer</w:t>
      </w:r>
    </w:p>
    <w:p w:rsidR="00BE5C61" w:rsidRDefault="00924805" w:rsidP="00880F98">
      <w:pPr>
        <w:pStyle w:val="ListParagraph"/>
        <w:numPr>
          <w:ilvl w:val="1"/>
          <w:numId w:val="84"/>
        </w:numPr>
      </w:pPr>
      <w:r>
        <w:t>Their prayer was fervent and effective</w:t>
      </w:r>
      <w:r w:rsidR="00BE5C61">
        <w:t xml:space="preserve"> (</w:t>
      </w:r>
      <w:r>
        <w:t>T</w:t>
      </w:r>
      <w:r w:rsidR="00BE5C61">
        <w:t>he place was shaken)</w:t>
      </w:r>
    </w:p>
    <w:p w:rsidR="00924805" w:rsidRDefault="00924805" w:rsidP="00880F98">
      <w:pPr>
        <w:pStyle w:val="ListParagraph"/>
        <w:numPr>
          <w:ilvl w:val="1"/>
          <w:numId w:val="84"/>
        </w:numPr>
      </w:pPr>
      <w:r>
        <w:t>They were praying in unity</w:t>
      </w:r>
    </w:p>
    <w:p w:rsidR="00924805" w:rsidRDefault="00924805" w:rsidP="00880F98">
      <w:pPr>
        <w:pStyle w:val="ListParagraph"/>
        <w:numPr>
          <w:ilvl w:val="1"/>
          <w:numId w:val="84"/>
        </w:numPr>
      </w:pPr>
      <w:r>
        <w:t xml:space="preserve">They prayed </w:t>
      </w:r>
      <w:r w:rsidR="00BE5C61">
        <w:t>until</w:t>
      </w:r>
      <w:r>
        <w:t xml:space="preserve"> they were full of the Holy Ghost</w:t>
      </w:r>
    </w:p>
    <w:p w:rsidR="00362BE3" w:rsidRDefault="00924805" w:rsidP="00362BE3">
      <w:pPr>
        <w:pStyle w:val="Heading4"/>
        <w:ind w:left="1080"/>
      </w:pPr>
      <w:r>
        <w:t>Preach the Word</w:t>
      </w:r>
      <w:r w:rsidR="00E35DA4">
        <w:tab/>
      </w:r>
      <w:r w:rsidR="00E35DA4">
        <w:tab/>
      </w:r>
      <w:r w:rsidR="00E35DA4">
        <w:tab/>
      </w:r>
      <w:r w:rsidR="00E35DA4">
        <w:tab/>
      </w:r>
      <w:r w:rsidR="00E35DA4">
        <w:tab/>
      </w:r>
      <w:r w:rsidR="00E35DA4">
        <w:tab/>
        <w:t xml:space="preserve">           31</w:t>
      </w:r>
    </w:p>
    <w:p w:rsidR="00362BE3" w:rsidRDefault="00924805" w:rsidP="00362BE3">
      <w:pPr>
        <w:pStyle w:val="ListParagraph"/>
        <w:ind w:left="1080"/>
      </w:pPr>
      <w:r>
        <w:t>T</w:t>
      </w:r>
      <w:r w:rsidRPr="00924805">
        <w:t xml:space="preserve">hey </w:t>
      </w:r>
      <w:proofErr w:type="spellStart"/>
      <w:r w:rsidRPr="00924805">
        <w:t>spake</w:t>
      </w:r>
      <w:proofErr w:type="spellEnd"/>
      <w:r w:rsidRPr="00924805">
        <w:t xml:space="preserve"> the word of God with boldness</w:t>
      </w:r>
    </w:p>
    <w:p w:rsidR="00362BE3" w:rsidRDefault="00924805" w:rsidP="00362BE3">
      <w:pPr>
        <w:pStyle w:val="Heading5"/>
      </w:pPr>
      <w:r>
        <w:t>It takes knowledge to have boldness</w:t>
      </w:r>
    </w:p>
    <w:p w:rsidR="00362BE3" w:rsidRDefault="00924805" w:rsidP="00362BE3">
      <w:pPr>
        <w:pStyle w:val="Heading5"/>
      </w:pPr>
      <w:r>
        <w:t>It takes knowledge of the truth to have perfect unity.</w:t>
      </w:r>
    </w:p>
    <w:p w:rsidR="00E35DA4" w:rsidRDefault="00E35DA4" w:rsidP="00362BE3">
      <w:pPr>
        <w:pStyle w:val="Heading5"/>
      </w:pPr>
      <w:r>
        <w:t>It takes faith working by love to continue in in the Word</w:t>
      </w:r>
    </w:p>
    <w:p w:rsidR="00E35DA4" w:rsidRDefault="00E35DA4" w:rsidP="00362BE3">
      <w:pPr>
        <w:pStyle w:val="Heading4"/>
        <w:ind w:left="1080"/>
      </w:pPr>
      <w:r>
        <w:t>Praise and Exalt Christ                                                                 33</w:t>
      </w:r>
    </w:p>
    <w:p w:rsidR="00362BE3" w:rsidRDefault="00E35DA4" w:rsidP="00880F98">
      <w:pPr>
        <w:pStyle w:val="ListParagraph"/>
        <w:numPr>
          <w:ilvl w:val="0"/>
          <w:numId w:val="93"/>
        </w:numPr>
      </w:pPr>
      <w:r>
        <w:t>R</w:t>
      </w:r>
      <w:r w:rsidRPr="00E35DA4">
        <w:t>esurrection of the Lord Jesus</w:t>
      </w:r>
      <w:r w:rsidR="001E37D3">
        <w:t xml:space="preserve"> </w:t>
      </w:r>
    </w:p>
    <w:p w:rsidR="00362BE3" w:rsidRDefault="00E35DA4" w:rsidP="00362BE3">
      <w:pPr>
        <w:ind w:left="1440"/>
      </w:pPr>
      <w:r>
        <w:t>“</w:t>
      </w:r>
      <w:r w:rsidRPr="00E35DA4">
        <w:t>Lord</w:t>
      </w:r>
      <w:r>
        <w:t xml:space="preserve">”      </w:t>
      </w:r>
      <w:proofErr w:type="gramStart"/>
      <w:r>
        <w:t>Jehovah  “</w:t>
      </w:r>
      <w:proofErr w:type="gramEnd"/>
      <w:r>
        <w:t>I Am”  Covenant Keeping God</w:t>
      </w:r>
    </w:p>
    <w:p w:rsidR="00E35DA4" w:rsidRPr="00E82169" w:rsidRDefault="00E35DA4" w:rsidP="00362BE3">
      <w:pPr>
        <w:ind w:left="1440"/>
      </w:pPr>
      <w:r>
        <w:t>“</w:t>
      </w:r>
      <w:r w:rsidRPr="00E35DA4">
        <w:t>Jesus</w:t>
      </w:r>
      <w:r>
        <w:t xml:space="preserve">”      </w:t>
      </w:r>
      <w:proofErr w:type="spellStart"/>
      <w:r>
        <w:t>Saviour</w:t>
      </w:r>
      <w:proofErr w:type="spellEnd"/>
      <w:r>
        <w:t xml:space="preserve"> of the world</w:t>
      </w:r>
    </w:p>
    <w:p w:rsidR="00083526" w:rsidRPr="00925054" w:rsidRDefault="00083526" w:rsidP="00D33119">
      <w:pPr>
        <w:rPr>
          <w:sz w:val="16"/>
          <w:szCs w:val="16"/>
        </w:rPr>
      </w:pPr>
    </w:p>
    <w:p w:rsidR="00D33C94" w:rsidRDefault="00D33C94" w:rsidP="00880F98">
      <w:pPr>
        <w:pStyle w:val="ListParagraph"/>
        <w:numPr>
          <w:ilvl w:val="0"/>
          <w:numId w:val="91"/>
        </w:numPr>
        <w:tabs>
          <w:tab w:val="left" w:pos="5040"/>
        </w:tabs>
        <w:contextualSpacing/>
      </w:pPr>
      <w:r>
        <w:lastRenderedPageBreak/>
        <w:t xml:space="preserve">The Believers </w:t>
      </w:r>
      <w:r w:rsidR="00083526">
        <w:t>Share their Possessions</w:t>
      </w:r>
      <w:r w:rsidR="00083526">
        <w:tab/>
      </w:r>
      <w:r w:rsidR="00083526">
        <w:tab/>
      </w:r>
      <w:r w:rsidR="0088284B">
        <w:tab/>
      </w:r>
      <w:r w:rsidR="00083526">
        <w:t>vs. 32-</w:t>
      </w:r>
      <w:r>
        <w:t>37</w:t>
      </w:r>
    </w:p>
    <w:p w:rsidR="00D33C94" w:rsidRDefault="00D33C94" w:rsidP="009F5A12">
      <w:pPr>
        <w:tabs>
          <w:tab w:val="left" w:pos="5040"/>
        </w:tabs>
      </w:pPr>
    </w:p>
    <w:p w:rsidR="00BE5C61" w:rsidRDefault="00BE5C61" w:rsidP="00BE5C61">
      <w:pPr>
        <w:pStyle w:val="BodyTextIndent3"/>
        <w:ind w:left="0" w:firstLine="720"/>
      </w:pPr>
      <w:r>
        <w:t xml:space="preserve">In so few verses, we have seen a great multitude of hopeless, hurting people—sinners—brought to a saving knowledge of Jesus Christ. We have seen how the world responds to the Believer—with curiosity maybe for the cross is a mystery to them, but for the most part with rejection. We see what the power of God can do working in the lives of a Believer. We see these Born-again Believers baptized into the Body of Christ/the Church. </w:t>
      </w:r>
      <w:proofErr w:type="gramStart"/>
      <w:r>
        <w:t>People that were once aimless individuals, with no hope or future, now having poured into them the Holy Ghost.</w:t>
      </w:r>
      <w:proofErr w:type="gramEnd"/>
      <w:r>
        <w:t xml:space="preserve"> They are now a united, living “organism”. They are filled with boldness, power, unity, brotherly love, and live self-</w:t>
      </w:r>
      <w:proofErr w:type="gramStart"/>
      <w:r>
        <w:t>less lives</w:t>
      </w:r>
      <w:proofErr w:type="gramEnd"/>
      <w:r>
        <w:t xml:space="preserve"> yet do not lack.</w:t>
      </w:r>
    </w:p>
    <w:p w:rsidR="00BE5C61" w:rsidRDefault="00BE5C61" w:rsidP="00BE5C61">
      <w:pPr>
        <w:pStyle w:val="BodyTextIndent3"/>
        <w:ind w:left="0" w:firstLine="720"/>
      </w:pPr>
      <w:r>
        <w:t>And the story is just getting started!</w:t>
      </w:r>
    </w:p>
    <w:p w:rsidR="00BE5C61" w:rsidRDefault="00BE5C61" w:rsidP="009F5A12">
      <w:pPr>
        <w:tabs>
          <w:tab w:val="left" w:pos="5040"/>
        </w:tabs>
      </w:pPr>
    </w:p>
    <w:p w:rsidR="00D33C94" w:rsidRDefault="00D33C94" w:rsidP="00880F98">
      <w:pPr>
        <w:pStyle w:val="ListParagraph"/>
        <w:numPr>
          <w:ilvl w:val="0"/>
          <w:numId w:val="29"/>
        </w:numPr>
        <w:tabs>
          <w:tab w:val="left" w:pos="5040"/>
        </w:tabs>
        <w:ind w:left="720"/>
        <w:contextualSpacing/>
      </w:pPr>
      <w:r>
        <w:t>CHAPTER FIVE</w:t>
      </w:r>
    </w:p>
    <w:p w:rsidR="00D33C94" w:rsidRDefault="00D33C94" w:rsidP="00D33C94">
      <w:pPr>
        <w:pStyle w:val="ListParagraph"/>
        <w:tabs>
          <w:tab w:val="left" w:pos="5040"/>
        </w:tabs>
      </w:pPr>
    </w:p>
    <w:p w:rsidR="00D33C94" w:rsidRDefault="00D33C94" w:rsidP="00880F98">
      <w:pPr>
        <w:pStyle w:val="ListParagraph"/>
        <w:numPr>
          <w:ilvl w:val="0"/>
          <w:numId w:val="30"/>
        </w:numPr>
        <w:tabs>
          <w:tab w:val="left" w:pos="5040"/>
        </w:tabs>
        <w:ind w:left="720"/>
        <w:contextualSpacing/>
      </w:pPr>
      <w:r>
        <w:t xml:space="preserve">Ananias and </w:t>
      </w:r>
      <w:proofErr w:type="spellStart"/>
      <w:r>
        <w:t>Sapphira</w:t>
      </w:r>
      <w:proofErr w:type="spellEnd"/>
      <w:r>
        <w:t xml:space="preserve"> Lie to the Apostle</w:t>
      </w:r>
      <w:r>
        <w:tab/>
      </w:r>
      <w:r>
        <w:tab/>
      </w:r>
      <w:r w:rsidR="0088284B">
        <w:tab/>
      </w:r>
      <w:r>
        <w:t>vs. 1-11</w:t>
      </w:r>
    </w:p>
    <w:p w:rsidR="00D33C94" w:rsidRDefault="00D33C94" w:rsidP="00880F98">
      <w:pPr>
        <w:pStyle w:val="ListParagraph"/>
        <w:numPr>
          <w:ilvl w:val="0"/>
          <w:numId w:val="30"/>
        </w:numPr>
        <w:tabs>
          <w:tab w:val="left" w:pos="5040"/>
        </w:tabs>
        <w:ind w:left="720"/>
        <w:contextualSpacing/>
      </w:pPr>
      <w:r>
        <w:t>Many are Healed by God through the Apostles</w:t>
      </w:r>
      <w:r>
        <w:tab/>
      </w:r>
      <w:r w:rsidR="0088284B">
        <w:tab/>
      </w:r>
      <w:r>
        <w:t>vs. 12-16</w:t>
      </w:r>
    </w:p>
    <w:p w:rsidR="00D33C94" w:rsidRDefault="00D33C94" w:rsidP="00880F98">
      <w:pPr>
        <w:pStyle w:val="ListParagraph"/>
        <w:numPr>
          <w:ilvl w:val="0"/>
          <w:numId w:val="30"/>
        </w:numPr>
        <w:tabs>
          <w:tab w:val="left" w:pos="5040"/>
        </w:tabs>
        <w:ind w:left="720"/>
        <w:contextualSpacing/>
      </w:pPr>
      <w:r>
        <w:t>The Apostles are Persecuted</w:t>
      </w:r>
      <w:r>
        <w:tab/>
      </w:r>
      <w:r>
        <w:tab/>
      </w:r>
      <w:r w:rsidR="0088284B">
        <w:tab/>
      </w:r>
      <w:r>
        <w:t>vs. 17-42</w:t>
      </w:r>
    </w:p>
    <w:p w:rsidR="00B31539" w:rsidRDefault="00B31539" w:rsidP="00880F98">
      <w:pPr>
        <w:pStyle w:val="ListParagraph"/>
        <w:numPr>
          <w:ilvl w:val="0"/>
          <w:numId w:val="30"/>
        </w:numPr>
        <w:tabs>
          <w:tab w:val="left" w:pos="5040"/>
        </w:tabs>
        <w:ind w:left="720"/>
        <w:contextualSpacing/>
      </w:pPr>
      <w:r>
        <w:t>The Witnesses</w:t>
      </w:r>
      <w:r>
        <w:tab/>
      </w:r>
      <w:r>
        <w:tab/>
      </w:r>
      <w:r>
        <w:tab/>
      </w:r>
      <w:r>
        <w:tab/>
        <w:t>32</w:t>
      </w:r>
    </w:p>
    <w:p w:rsidR="00E35DA4" w:rsidRDefault="00E35DA4" w:rsidP="00880F98">
      <w:pPr>
        <w:pStyle w:val="Heading4"/>
        <w:numPr>
          <w:ilvl w:val="0"/>
          <w:numId w:val="94"/>
        </w:numPr>
        <w:ind w:left="1080"/>
      </w:pPr>
      <w:r>
        <w:t>The Apostles are Witnesses</w:t>
      </w:r>
      <w:r w:rsidR="00B31539">
        <w:tab/>
      </w:r>
      <w:r w:rsidR="00B31539">
        <w:tab/>
      </w:r>
      <w:r w:rsidR="00B31539">
        <w:tab/>
      </w:r>
      <w:r w:rsidR="00B31539">
        <w:tab/>
      </w:r>
      <w:r w:rsidR="00B31539">
        <w:tab/>
      </w:r>
    </w:p>
    <w:p w:rsidR="00F84DAE" w:rsidRDefault="00B31539" w:rsidP="00F84DAE">
      <w:pPr>
        <w:pStyle w:val="Heading4"/>
        <w:ind w:left="1080"/>
      </w:pPr>
      <w:r>
        <w:t>The Holy Ghost is a Witness</w:t>
      </w:r>
    </w:p>
    <w:p w:rsidR="00F84DAE" w:rsidRDefault="00B31539" w:rsidP="00F84DAE">
      <w:pPr>
        <w:pStyle w:val="Heading4"/>
        <w:numPr>
          <w:ilvl w:val="1"/>
          <w:numId w:val="7"/>
        </w:numPr>
      </w:pPr>
      <w:r>
        <w:t>The Holy Ghost is witness to the obedient</w:t>
      </w:r>
    </w:p>
    <w:p w:rsidR="00F84DAE" w:rsidRDefault="00B31539" w:rsidP="00F84DAE">
      <w:pPr>
        <w:pStyle w:val="Heading4"/>
        <w:numPr>
          <w:ilvl w:val="1"/>
          <w:numId w:val="7"/>
        </w:numPr>
      </w:pPr>
      <w:r>
        <w:t>The Holy Ghost is witness to the Resurrected Lord</w:t>
      </w:r>
    </w:p>
    <w:p w:rsidR="00B31539" w:rsidRDefault="00B31539" w:rsidP="00F84DAE">
      <w:pPr>
        <w:pStyle w:val="Heading4"/>
        <w:numPr>
          <w:ilvl w:val="1"/>
          <w:numId w:val="7"/>
        </w:numPr>
      </w:pPr>
      <w:r>
        <w:t>The Holy Ghost is witness of the exalted Saviour</w:t>
      </w:r>
    </w:p>
    <w:p w:rsidR="00D33C94" w:rsidRDefault="00D33C94" w:rsidP="00D33C94">
      <w:pPr>
        <w:pStyle w:val="ListParagraph"/>
        <w:tabs>
          <w:tab w:val="left" w:pos="5040"/>
        </w:tabs>
      </w:pPr>
    </w:p>
    <w:p w:rsidR="00D33C94" w:rsidRDefault="00D33C94" w:rsidP="00880F98">
      <w:pPr>
        <w:pStyle w:val="ListParagraph"/>
        <w:numPr>
          <w:ilvl w:val="0"/>
          <w:numId w:val="29"/>
        </w:numPr>
        <w:tabs>
          <w:tab w:val="left" w:pos="5040"/>
        </w:tabs>
        <w:contextualSpacing/>
      </w:pPr>
      <w:r>
        <w:t>CHAPTER SIX</w:t>
      </w:r>
    </w:p>
    <w:p w:rsidR="00D33C94" w:rsidRPr="00B31539" w:rsidRDefault="00D33C94" w:rsidP="00D33C94">
      <w:pPr>
        <w:pStyle w:val="ListParagraph"/>
        <w:tabs>
          <w:tab w:val="left" w:pos="5040"/>
        </w:tabs>
        <w:rPr>
          <w:sz w:val="16"/>
          <w:szCs w:val="16"/>
        </w:rPr>
      </w:pPr>
    </w:p>
    <w:p w:rsidR="00D33C94" w:rsidRDefault="00D33C94" w:rsidP="00880F98">
      <w:pPr>
        <w:pStyle w:val="ListParagraph"/>
        <w:numPr>
          <w:ilvl w:val="0"/>
          <w:numId w:val="31"/>
        </w:numPr>
        <w:tabs>
          <w:tab w:val="left" w:pos="5040"/>
        </w:tabs>
        <w:ind w:left="720"/>
        <w:contextualSpacing/>
      </w:pPr>
      <w:r>
        <w:t>Seven are Chosen to Serve</w:t>
      </w:r>
      <w:r>
        <w:tab/>
      </w:r>
      <w:r>
        <w:tab/>
      </w:r>
      <w:r w:rsidR="0088284B">
        <w:tab/>
      </w:r>
      <w:r>
        <w:t>vs. 1-7</w:t>
      </w:r>
    </w:p>
    <w:p w:rsidR="00D33119" w:rsidRDefault="00104792" w:rsidP="00104792">
      <w:pPr>
        <w:ind w:left="360" w:hanging="360"/>
      </w:pPr>
      <w:r>
        <w:t xml:space="preserve">v. </w:t>
      </w:r>
      <w:r w:rsidR="00D33119" w:rsidRPr="0014620C">
        <w:t xml:space="preserve">3 </w:t>
      </w:r>
      <w:proofErr w:type="gramStart"/>
      <w:r w:rsidR="00D33119" w:rsidRPr="00104792">
        <w:rPr>
          <w:i/>
        </w:rPr>
        <w:t>Wherefore</w:t>
      </w:r>
      <w:proofErr w:type="gramEnd"/>
      <w:r w:rsidR="00D33119" w:rsidRPr="00104792">
        <w:rPr>
          <w:i/>
        </w:rPr>
        <w:t>, brethren, look ye out among you seven men of honest report</w:t>
      </w:r>
      <w:r w:rsidR="00D33119" w:rsidRPr="00104792">
        <w:rPr>
          <w:i/>
          <w:u w:val="single"/>
        </w:rPr>
        <w:t>, full of the Holy Ghost and wisdom</w:t>
      </w:r>
      <w:r w:rsidR="00D33119" w:rsidRPr="00104792">
        <w:rPr>
          <w:i/>
        </w:rPr>
        <w:t>, whom we may appoint over this business.</w:t>
      </w:r>
      <w:r w:rsidRPr="00104792">
        <w:rPr>
          <w:i/>
        </w:rPr>
        <w:t xml:space="preserve"> …</w:t>
      </w:r>
      <w:r w:rsidR="00D33119" w:rsidRPr="00104792">
        <w:rPr>
          <w:i/>
        </w:rPr>
        <w:t xml:space="preserve">Stephen, a man </w:t>
      </w:r>
      <w:r w:rsidR="00D33119" w:rsidRPr="00104792">
        <w:rPr>
          <w:i/>
          <w:u w:val="single"/>
        </w:rPr>
        <w:t>full of faith and of the Holy Ghost</w:t>
      </w:r>
      <w:r w:rsidR="00D33119" w:rsidRPr="00104792">
        <w:rPr>
          <w:i/>
        </w:rPr>
        <w:t xml:space="preserve">, and Philip, and </w:t>
      </w:r>
      <w:proofErr w:type="spellStart"/>
      <w:r w:rsidR="00D33119" w:rsidRPr="00104792">
        <w:rPr>
          <w:i/>
        </w:rPr>
        <w:t>Prochorus</w:t>
      </w:r>
      <w:proofErr w:type="spellEnd"/>
      <w:r w:rsidR="00D33119" w:rsidRPr="00104792">
        <w:rPr>
          <w:i/>
        </w:rPr>
        <w:t xml:space="preserve">, and </w:t>
      </w:r>
      <w:proofErr w:type="spellStart"/>
      <w:r w:rsidR="00D33119" w:rsidRPr="00104792">
        <w:rPr>
          <w:i/>
        </w:rPr>
        <w:t>Nicanor</w:t>
      </w:r>
      <w:proofErr w:type="spellEnd"/>
      <w:r w:rsidR="00D33119" w:rsidRPr="00104792">
        <w:rPr>
          <w:i/>
        </w:rPr>
        <w:t xml:space="preserve">, and </w:t>
      </w:r>
      <w:proofErr w:type="spellStart"/>
      <w:r w:rsidR="00D33119" w:rsidRPr="00104792">
        <w:rPr>
          <w:i/>
        </w:rPr>
        <w:t>Timon</w:t>
      </w:r>
      <w:proofErr w:type="spellEnd"/>
      <w:r w:rsidR="00D33119" w:rsidRPr="00104792">
        <w:rPr>
          <w:i/>
        </w:rPr>
        <w:t xml:space="preserve">, and </w:t>
      </w:r>
      <w:proofErr w:type="spellStart"/>
      <w:r w:rsidR="00D33119" w:rsidRPr="00104792">
        <w:rPr>
          <w:i/>
        </w:rPr>
        <w:t>Parmenas</w:t>
      </w:r>
      <w:proofErr w:type="spellEnd"/>
      <w:r w:rsidR="00D33119" w:rsidRPr="00104792">
        <w:rPr>
          <w:i/>
        </w:rPr>
        <w:t>, and Nicolas a proselyte of Antioch:</w:t>
      </w:r>
    </w:p>
    <w:p w:rsidR="00D33119" w:rsidRPr="00B31539" w:rsidRDefault="00D33119" w:rsidP="00D33C94">
      <w:pPr>
        <w:pStyle w:val="ListParagraph"/>
        <w:tabs>
          <w:tab w:val="left" w:pos="5040"/>
        </w:tabs>
        <w:rPr>
          <w:sz w:val="16"/>
          <w:szCs w:val="16"/>
        </w:rPr>
      </w:pPr>
    </w:p>
    <w:p w:rsidR="00D33C94" w:rsidRDefault="00D33C94" w:rsidP="00880F98">
      <w:pPr>
        <w:pStyle w:val="ListParagraph"/>
        <w:numPr>
          <w:ilvl w:val="0"/>
          <w:numId w:val="31"/>
        </w:numPr>
        <w:tabs>
          <w:tab w:val="left" w:pos="5040"/>
        </w:tabs>
        <w:ind w:left="720"/>
        <w:contextualSpacing/>
      </w:pPr>
      <w:r>
        <w:t>The Arrest of Stephen</w:t>
      </w:r>
      <w:r>
        <w:tab/>
      </w:r>
      <w:r>
        <w:tab/>
        <w:t>vs. 8-15</w:t>
      </w:r>
    </w:p>
    <w:p w:rsidR="00F84DAE" w:rsidRDefault="00F84DAE"/>
    <w:p w:rsidR="00D33C94" w:rsidRPr="009835F0" w:rsidRDefault="00D33C94" w:rsidP="00880F98">
      <w:pPr>
        <w:pStyle w:val="ListParagraph"/>
        <w:numPr>
          <w:ilvl w:val="0"/>
          <w:numId w:val="29"/>
        </w:numPr>
        <w:tabs>
          <w:tab w:val="left" w:pos="5040"/>
        </w:tabs>
        <w:contextualSpacing/>
      </w:pPr>
      <w:r>
        <w:t>CHAPTER SEVEN</w:t>
      </w:r>
    </w:p>
    <w:p w:rsidR="00D33C94" w:rsidRPr="00B31539" w:rsidRDefault="00D33C94" w:rsidP="00D33C94">
      <w:pPr>
        <w:tabs>
          <w:tab w:val="left" w:pos="5040"/>
        </w:tabs>
        <w:rPr>
          <w:b/>
          <w:sz w:val="16"/>
          <w:szCs w:val="16"/>
        </w:rPr>
      </w:pPr>
    </w:p>
    <w:p w:rsidR="00D33C94" w:rsidRDefault="00D33C94" w:rsidP="00880F98">
      <w:pPr>
        <w:pStyle w:val="ListParagraph"/>
        <w:numPr>
          <w:ilvl w:val="0"/>
          <w:numId w:val="32"/>
        </w:numPr>
        <w:tabs>
          <w:tab w:val="left" w:pos="5040"/>
        </w:tabs>
        <w:contextualSpacing/>
      </w:pPr>
      <w:r>
        <w:t>Stephen’s Speech to the Council</w:t>
      </w:r>
      <w:r>
        <w:tab/>
      </w:r>
      <w:r>
        <w:tab/>
        <w:t>vs. 1-53</w:t>
      </w:r>
    </w:p>
    <w:p w:rsidR="00D33119" w:rsidRDefault="00D33119" w:rsidP="00880F98">
      <w:pPr>
        <w:pStyle w:val="ListParagraph"/>
        <w:numPr>
          <w:ilvl w:val="3"/>
          <w:numId w:val="29"/>
        </w:numPr>
        <w:ind w:left="1440"/>
        <w:rPr>
          <w:snapToGrid w:val="0"/>
        </w:rPr>
      </w:pPr>
      <w:r w:rsidRPr="009F47A9">
        <w:rPr>
          <w:snapToGrid w:val="0"/>
        </w:rPr>
        <w:t>The Gospel Preached</w:t>
      </w:r>
    </w:p>
    <w:p w:rsidR="00D33119" w:rsidRDefault="00D33119" w:rsidP="00880F98">
      <w:pPr>
        <w:pStyle w:val="ListParagraph"/>
        <w:numPr>
          <w:ilvl w:val="3"/>
          <w:numId w:val="29"/>
        </w:numPr>
        <w:ind w:left="1440"/>
        <w:rPr>
          <w:snapToGrid w:val="0"/>
        </w:rPr>
      </w:pPr>
      <w:r w:rsidRPr="009F47A9">
        <w:rPr>
          <w:snapToGrid w:val="0"/>
        </w:rPr>
        <w:t>The Holy Ghost Resisted</w:t>
      </w:r>
    </w:p>
    <w:p w:rsidR="00D33119" w:rsidRDefault="00D33119" w:rsidP="00880F98">
      <w:pPr>
        <w:pStyle w:val="ListParagraph"/>
        <w:numPr>
          <w:ilvl w:val="3"/>
          <w:numId w:val="29"/>
        </w:numPr>
        <w:ind w:left="1440"/>
        <w:rPr>
          <w:snapToGrid w:val="0"/>
        </w:rPr>
      </w:pPr>
      <w:r w:rsidRPr="009F47A9">
        <w:rPr>
          <w:snapToGrid w:val="0"/>
        </w:rPr>
        <w:t>The God of Glory Appearing</w:t>
      </w:r>
    </w:p>
    <w:p w:rsidR="00D3311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sidRPr="006C659A">
        <w:rPr>
          <w:snapToGrid w:val="0"/>
        </w:rPr>
        <w:t>o Abraham</w:t>
      </w:r>
      <w:r w:rsidR="00E832D7">
        <w:rPr>
          <w:snapToGrid w:val="0"/>
        </w:rPr>
        <w:tab/>
        <w:t xml:space="preserve">v. </w:t>
      </w:r>
      <w:r w:rsidR="00D33119">
        <w:rPr>
          <w:snapToGrid w:val="0"/>
        </w:rPr>
        <w:t>2</w:t>
      </w:r>
    </w:p>
    <w:p w:rsidR="00D3311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Pr>
          <w:snapToGrid w:val="0"/>
        </w:rPr>
        <w:t>o Joseph</w:t>
      </w:r>
      <w:r w:rsidR="00E832D7">
        <w:rPr>
          <w:snapToGrid w:val="0"/>
        </w:rPr>
        <w:tab/>
        <w:t xml:space="preserve">v. </w:t>
      </w:r>
      <w:r w:rsidR="00D33119">
        <w:rPr>
          <w:snapToGrid w:val="0"/>
        </w:rPr>
        <w:t>9</w:t>
      </w:r>
    </w:p>
    <w:p w:rsidR="00D3311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Pr>
          <w:snapToGrid w:val="0"/>
        </w:rPr>
        <w:t>o Moses</w:t>
      </w:r>
      <w:r w:rsidR="00E832D7">
        <w:rPr>
          <w:snapToGrid w:val="0"/>
        </w:rPr>
        <w:tab/>
        <w:t xml:space="preserve">v. </w:t>
      </w:r>
      <w:r w:rsidR="00D33119">
        <w:rPr>
          <w:snapToGrid w:val="0"/>
        </w:rPr>
        <w:t>30</w:t>
      </w:r>
    </w:p>
    <w:p w:rsidR="00D33119" w:rsidRPr="00A12C7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Pr>
          <w:snapToGrid w:val="0"/>
        </w:rPr>
        <w:t>o Stephen</w:t>
      </w:r>
      <w:r w:rsidR="00E832D7">
        <w:rPr>
          <w:snapToGrid w:val="0"/>
        </w:rPr>
        <w:tab/>
        <w:t xml:space="preserve">vs. </w:t>
      </w:r>
      <w:r w:rsidR="00D33119">
        <w:rPr>
          <w:snapToGrid w:val="0"/>
        </w:rPr>
        <w:t>55-56</w:t>
      </w:r>
    </w:p>
    <w:p w:rsidR="00D33119" w:rsidRPr="00B31539" w:rsidRDefault="00D33119" w:rsidP="00D33C94">
      <w:pPr>
        <w:pStyle w:val="ListParagraph"/>
        <w:tabs>
          <w:tab w:val="left" w:pos="5040"/>
        </w:tabs>
        <w:rPr>
          <w:sz w:val="16"/>
          <w:szCs w:val="16"/>
        </w:rPr>
      </w:pPr>
    </w:p>
    <w:p w:rsidR="002D14ED" w:rsidRPr="00D33119" w:rsidRDefault="00D33C94" w:rsidP="00880F98">
      <w:pPr>
        <w:pStyle w:val="ListParagraph"/>
        <w:numPr>
          <w:ilvl w:val="0"/>
          <w:numId w:val="32"/>
        </w:numPr>
        <w:tabs>
          <w:tab w:val="left" w:pos="5040"/>
        </w:tabs>
        <w:contextualSpacing/>
      </w:pPr>
      <w:r>
        <w:t>The Stoning of Stephen</w:t>
      </w:r>
      <w:r>
        <w:tab/>
      </w:r>
      <w:r>
        <w:tab/>
        <w:t>vs. 54-60</w:t>
      </w:r>
    </w:p>
    <w:p w:rsidR="00563826" w:rsidRDefault="00D33119" w:rsidP="00880F98">
      <w:pPr>
        <w:pStyle w:val="ListParagraph"/>
        <w:numPr>
          <w:ilvl w:val="0"/>
          <w:numId w:val="18"/>
        </w:numPr>
        <w:rPr>
          <w:snapToGrid w:val="0"/>
        </w:rPr>
      </w:pPr>
      <w:r>
        <w:rPr>
          <w:snapToGrid w:val="0"/>
        </w:rPr>
        <w:t xml:space="preserve">Unselfish Prayer - </w:t>
      </w:r>
      <w:r w:rsidRPr="00D33119">
        <w:rPr>
          <w:snapToGrid w:val="0"/>
        </w:rPr>
        <w:t>Intercessory Prayer</w:t>
      </w:r>
    </w:p>
    <w:p w:rsidR="006155C8" w:rsidRPr="00563826" w:rsidRDefault="00D33119" w:rsidP="00880F98">
      <w:pPr>
        <w:pStyle w:val="ListParagraph"/>
        <w:numPr>
          <w:ilvl w:val="0"/>
          <w:numId w:val="18"/>
        </w:numPr>
        <w:rPr>
          <w:snapToGrid w:val="0"/>
        </w:rPr>
      </w:pPr>
      <w:r w:rsidRPr="00563826">
        <w:rPr>
          <w:snapToGrid w:val="0"/>
        </w:rPr>
        <w:t>Unselfish Life - Resolving the Conflict</w:t>
      </w:r>
    </w:p>
    <w:p w:rsidR="00D33119" w:rsidRPr="00C21174" w:rsidRDefault="00D33119" w:rsidP="00A12C79">
      <w:pPr>
        <w:jc w:val="center"/>
        <w:rPr>
          <w:b/>
          <w:sz w:val="32"/>
          <w:szCs w:val="32"/>
        </w:rPr>
      </w:pPr>
      <w:r w:rsidRPr="00C21174">
        <w:rPr>
          <w:b/>
          <w:sz w:val="32"/>
          <w:szCs w:val="32"/>
        </w:rPr>
        <w:lastRenderedPageBreak/>
        <w:t>SECTION ONE STUDY QUESTIONS</w:t>
      </w:r>
    </w:p>
    <w:p w:rsidR="00D33119" w:rsidRPr="00561D63" w:rsidRDefault="00D33119" w:rsidP="00A12C79">
      <w:pPr>
        <w:jc w:val="center"/>
        <w:rPr>
          <w:sz w:val="28"/>
          <w:szCs w:val="28"/>
        </w:rPr>
      </w:pPr>
      <w:r w:rsidRPr="00561D63">
        <w:rPr>
          <w:sz w:val="28"/>
          <w:szCs w:val="28"/>
        </w:rPr>
        <w:t>(Chapters 1-7)</w:t>
      </w:r>
    </w:p>
    <w:p w:rsidR="00D33119" w:rsidRPr="00206F86" w:rsidRDefault="00D33119" w:rsidP="00A12C79">
      <w:pPr>
        <w:jc w:val="center"/>
      </w:pPr>
    </w:p>
    <w:p w:rsidR="0013454D" w:rsidRPr="00206F86" w:rsidRDefault="0013454D" w:rsidP="00D33119">
      <w:r w:rsidRPr="00206F86">
        <w:t>Chapter One Study Questions</w:t>
      </w:r>
    </w:p>
    <w:p w:rsidR="0013454D" w:rsidRDefault="0013454D" w:rsidP="00976331">
      <w:pPr>
        <w:numPr>
          <w:ilvl w:val="0"/>
          <w:numId w:val="16"/>
        </w:numPr>
        <w:tabs>
          <w:tab w:val="clear" w:pos="720"/>
        </w:tabs>
        <w:ind w:left="360"/>
      </w:pPr>
      <w:r>
        <w:t>What did Jesus tell his disciples during the forty days before the ascension? 1:3</w:t>
      </w:r>
    </w:p>
    <w:p w:rsidR="0013454D" w:rsidRPr="00206F86" w:rsidRDefault="0013454D" w:rsidP="0013454D">
      <w:pPr>
        <w:ind w:left="360"/>
        <w:rPr>
          <w:u w:val="single"/>
        </w:rPr>
      </w:pPr>
      <w:r w:rsidRPr="00206F86">
        <w:rPr>
          <w:u w:val="single"/>
        </w:rPr>
        <w:t>Jesus told his disciples of the things pertaining to the kingdom of God.</w:t>
      </w:r>
    </w:p>
    <w:p w:rsidR="0013454D" w:rsidRDefault="0013454D" w:rsidP="0013454D"/>
    <w:p w:rsidR="0013454D" w:rsidRDefault="0013454D" w:rsidP="00976331">
      <w:pPr>
        <w:numPr>
          <w:ilvl w:val="0"/>
          <w:numId w:val="16"/>
        </w:numPr>
        <w:tabs>
          <w:tab w:val="clear" w:pos="720"/>
        </w:tabs>
        <w:ind w:left="360"/>
      </w:pPr>
      <w:r>
        <w:t>What baptism did Jesus promise? 1:5</w:t>
      </w:r>
    </w:p>
    <w:p w:rsidR="0013454D" w:rsidRPr="00206F86" w:rsidRDefault="0013454D" w:rsidP="0013454D">
      <w:pPr>
        <w:ind w:left="360"/>
        <w:rPr>
          <w:u w:val="single"/>
        </w:rPr>
      </w:pPr>
      <w:r w:rsidRPr="00206F86">
        <w:rPr>
          <w:u w:val="single"/>
        </w:rPr>
        <w:t xml:space="preserve">Jesus promised the baptism of the Holy Ghost. </w:t>
      </w:r>
    </w:p>
    <w:p w:rsidR="0013454D" w:rsidRDefault="0013454D" w:rsidP="0013454D"/>
    <w:p w:rsidR="0013454D" w:rsidRDefault="0013454D" w:rsidP="00976331">
      <w:pPr>
        <w:numPr>
          <w:ilvl w:val="0"/>
          <w:numId w:val="16"/>
        </w:numPr>
        <w:tabs>
          <w:tab w:val="clear" w:pos="720"/>
        </w:tabs>
        <w:ind w:left="360"/>
      </w:pPr>
      <w:r>
        <w:t>For what distinct purpose is the power of the Holy Spirit given to believers? 1:8</w:t>
      </w:r>
    </w:p>
    <w:p w:rsidR="0013454D" w:rsidRPr="00206F86" w:rsidRDefault="0013454D" w:rsidP="0013454D">
      <w:pPr>
        <w:ind w:left="360"/>
        <w:rPr>
          <w:u w:val="single"/>
        </w:rPr>
      </w:pPr>
      <w:r w:rsidRPr="00206F86">
        <w:rPr>
          <w:u w:val="single"/>
        </w:rPr>
        <w:t xml:space="preserve">The Holy Spirit is given so that witness of Jesus Christ to the whole world. </w:t>
      </w:r>
    </w:p>
    <w:p w:rsidR="0013454D" w:rsidRDefault="0013454D" w:rsidP="0013454D"/>
    <w:p w:rsidR="0013454D" w:rsidRDefault="0013454D" w:rsidP="00976331">
      <w:pPr>
        <w:numPr>
          <w:ilvl w:val="0"/>
          <w:numId w:val="16"/>
        </w:numPr>
        <w:tabs>
          <w:tab w:val="clear" w:pos="720"/>
        </w:tabs>
        <w:ind w:left="360"/>
      </w:pPr>
      <w:r>
        <w:t xml:space="preserve">What did the disciples do in the upper room? </w:t>
      </w:r>
      <w:smartTag w:uri="urn:schemas-microsoft-com:office:smarttags" w:element="time">
        <w:smartTagPr>
          <w:attr w:name="Hour" w:val="13"/>
          <w:attr w:name="Minute" w:val="14"/>
        </w:smartTagPr>
        <w:r>
          <w:t>1:14</w:t>
        </w:r>
      </w:smartTag>
    </w:p>
    <w:p w:rsidR="0013454D" w:rsidRPr="00206F86" w:rsidRDefault="0013454D" w:rsidP="0013454D">
      <w:pPr>
        <w:ind w:left="360"/>
        <w:rPr>
          <w:u w:val="single"/>
        </w:rPr>
      </w:pPr>
      <w:r w:rsidRPr="00206F86">
        <w:rPr>
          <w:u w:val="single"/>
        </w:rPr>
        <w:t>They were tarrying for the Holy Ghost in one accord in prayer and supplication.</w:t>
      </w:r>
    </w:p>
    <w:p w:rsidR="0013454D" w:rsidRDefault="0013454D" w:rsidP="0013454D"/>
    <w:p w:rsidR="0013454D" w:rsidRDefault="0013454D" w:rsidP="00976331">
      <w:pPr>
        <w:numPr>
          <w:ilvl w:val="0"/>
          <w:numId w:val="16"/>
        </w:numPr>
        <w:tabs>
          <w:tab w:val="clear" w:pos="720"/>
        </w:tabs>
        <w:ind w:left="360"/>
      </w:pPr>
      <w:r>
        <w:t xml:space="preserve">What woman is specifically mentioned as being present? </w:t>
      </w:r>
      <w:smartTag w:uri="urn:schemas-microsoft-com:office:smarttags" w:element="time">
        <w:smartTagPr>
          <w:attr w:name="Hour" w:val="13"/>
          <w:attr w:name="Minute" w:val="14"/>
        </w:smartTagPr>
        <w:r>
          <w:t>1:14</w:t>
        </w:r>
      </w:smartTag>
    </w:p>
    <w:p w:rsidR="0013454D" w:rsidRPr="00206F86" w:rsidRDefault="0013454D" w:rsidP="0013454D">
      <w:pPr>
        <w:ind w:left="360"/>
        <w:rPr>
          <w:u w:val="single"/>
        </w:rPr>
      </w:pPr>
      <w:r w:rsidRPr="00206F86">
        <w:rPr>
          <w:u w:val="single"/>
        </w:rPr>
        <w:t>Mary the mother or Jesus is specifically mentioned as being present.</w:t>
      </w:r>
    </w:p>
    <w:p w:rsidR="0013454D" w:rsidRDefault="0013454D" w:rsidP="0013454D"/>
    <w:p w:rsidR="0013454D" w:rsidRDefault="00206F86" w:rsidP="00976331">
      <w:pPr>
        <w:numPr>
          <w:ilvl w:val="0"/>
          <w:numId w:val="16"/>
        </w:numPr>
        <w:tabs>
          <w:tab w:val="clear" w:pos="720"/>
        </w:tabs>
        <w:ind w:left="360"/>
      </w:pPr>
      <w:r>
        <w:t>Whose</w:t>
      </w:r>
      <w:r w:rsidR="0013454D">
        <w:t xml:space="preserve"> prophecy fitted Judas’ case exactly? </w:t>
      </w:r>
      <w:r>
        <w:t xml:space="preserve">(Give reference) </w:t>
      </w:r>
      <w:r w:rsidR="0013454D">
        <w:t>1:20</w:t>
      </w:r>
    </w:p>
    <w:p w:rsidR="00206F86" w:rsidRPr="00206F86" w:rsidRDefault="00206F86" w:rsidP="00206F86">
      <w:pPr>
        <w:ind w:left="360"/>
        <w:rPr>
          <w:u w:val="single"/>
        </w:rPr>
      </w:pPr>
      <w:r w:rsidRPr="00206F86">
        <w:rPr>
          <w:u w:val="single"/>
        </w:rPr>
        <w:t>David in Psalms 69:25 and 109:8.</w:t>
      </w:r>
    </w:p>
    <w:p w:rsidR="0013454D" w:rsidRDefault="0013454D" w:rsidP="0013454D"/>
    <w:p w:rsidR="0013454D" w:rsidRDefault="0013454D" w:rsidP="00976331">
      <w:pPr>
        <w:numPr>
          <w:ilvl w:val="0"/>
          <w:numId w:val="16"/>
        </w:numPr>
        <w:tabs>
          <w:tab w:val="clear" w:pos="720"/>
        </w:tabs>
        <w:ind w:left="360"/>
      </w:pPr>
      <w:r>
        <w:t xml:space="preserve">How many were assembled in the upper room? </w:t>
      </w:r>
      <w:smartTag w:uri="urn:schemas-microsoft-com:office:smarttags" w:element="time">
        <w:smartTagPr>
          <w:attr w:name="Hour" w:val="13"/>
          <w:attr w:name="Minute" w:val="15"/>
        </w:smartTagPr>
        <w:r>
          <w:t>1:15</w:t>
        </w:r>
      </w:smartTag>
    </w:p>
    <w:p w:rsidR="0013454D" w:rsidRPr="00206F86" w:rsidRDefault="0013454D" w:rsidP="0013454D">
      <w:pPr>
        <w:ind w:left="360"/>
        <w:rPr>
          <w:u w:val="single"/>
        </w:rPr>
      </w:pPr>
      <w:r w:rsidRPr="00206F86">
        <w:rPr>
          <w:u w:val="single"/>
        </w:rPr>
        <w:t>One hundred and twenty were assembled in the upper room.</w:t>
      </w:r>
    </w:p>
    <w:p w:rsidR="0013454D" w:rsidRDefault="0013454D" w:rsidP="0013454D">
      <w:pPr>
        <w:rPr>
          <w:sz w:val="32"/>
          <w:szCs w:val="32"/>
        </w:rPr>
      </w:pPr>
    </w:p>
    <w:p w:rsidR="0013454D" w:rsidRDefault="0013454D" w:rsidP="0013454D">
      <w:r w:rsidRPr="00206F86">
        <w:t>Chapter Two Study Questions</w:t>
      </w:r>
    </w:p>
    <w:p w:rsidR="0013454D" w:rsidRDefault="0013454D" w:rsidP="00954F36">
      <w:pPr>
        <w:numPr>
          <w:ilvl w:val="0"/>
          <w:numId w:val="16"/>
        </w:numPr>
        <w:tabs>
          <w:tab w:val="clear" w:pos="720"/>
        </w:tabs>
        <w:ind w:left="360"/>
      </w:pPr>
      <w:r>
        <w:t>When the day of Pentecost was fully come what did they hear, see, and do? 2:2-3</w:t>
      </w:r>
    </w:p>
    <w:p w:rsidR="00132B85" w:rsidRPr="00132B85" w:rsidRDefault="00132B85" w:rsidP="00954F36">
      <w:pPr>
        <w:ind w:left="360"/>
        <w:rPr>
          <w:u w:val="single"/>
        </w:rPr>
      </w:pPr>
      <w:r w:rsidRPr="00132B85">
        <w:rPr>
          <w:u w:val="single"/>
        </w:rPr>
        <w:t xml:space="preserve">HEAR – </w:t>
      </w:r>
      <w:r w:rsidRPr="00132B85">
        <w:rPr>
          <w:i/>
          <w:u w:val="single"/>
        </w:rPr>
        <w:t>a sound form Heaven as a rushing might wind</w:t>
      </w:r>
    </w:p>
    <w:p w:rsidR="00132B85" w:rsidRPr="00132B85" w:rsidRDefault="00132B85" w:rsidP="00954F36">
      <w:pPr>
        <w:ind w:left="360"/>
        <w:rPr>
          <w:i/>
          <w:u w:val="single"/>
        </w:rPr>
      </w:pPr>
      <w:r w:rsidRPr="00132B85">
        <w:rPr>
          <w:u w:val="single"/>
        </w:rPr>
        <w:t xml:space="preserve">SEE – </w:t>
      </w:r>
      <w:r w:rsidRPr="00132B85">
        <w:rPr>
          <w:i/>
          <w:u w:val="single"/>
        </w:rPr>
        <w:t>cloven tongues like as fire</w:t>
      </w:r>
    </w:p>
    <w:p w:rsidR="00132B85" w:rsidRPr="00132B85" w:rsidRDefault="00132B85" w:rsidP="00954F36">
      <w:pPr>
        <w:ind w:left="360"/>
        <w:rPr>
          <w:i/>
          <w:u w:val="single"/>
        </w:rPr>
      </w:pPr>
      <w:r w:rsidRPr="00132B85">
        <w:rPr>
          <w:u w:val="single"/>
        </w:rPr>
        <w:t xml:space="preserve">DO – </w:t>
      </w:r>
      <w:r w:rsidRPr="00132B85">
        <w:rPr>
          <w:i/>
          <w:u w:val="single"/>
        </w:rPr>
        <w:t>speak with other tongues as the Spirit gave the utterance</w:t>
      </w:r>
    </w:p>
    <w:p w:rsidR="0013454D" w:rsidRDefault="0013454D" w:rsidP="00954F36">
      <w:pPr>
        <w:ind w:left="360"/>
      </w:pPr>
    </w:p>
    <w:p w:rsidR="0013454D" w:rsidRDefault="00577733" w:rsidP="00954F36">
      <w:pPr>
        <w:numPr>
          <w:ilvl w:val="0"/>
          <w:numId w:val="16"/>
        </w:numPr>
        <w:tabs>
          <w:tab w:val="clear" w:pos="720"/>
        </w:tabs>
        <w:ind w:left="360"/>
      </w:pPr>
      <w:r>
        <w:t>In your own words, h</w:t>
      </w:r>
      <w:r w:rsidR="0013454D">
        <w:t>ow do we account for the great change in Peter? 2:14 (compare John 18:25-27</w:t>
      </w:r>
      <w:r>
        <w:t>; Acts 4:8</w:t>
      </w:r>
      <w:r w:rsidR="0013454D">
        <w:t>)</w:t>
      </w:r>
    </w:p>
    <w:p w:rsidR="00577733" w:rsidRPr="00577733" w:rsidRDefault="00577733" w:rsidP="00954F36">
      <w:pPr>
        <w:ind w:left="360"/>
        <w:rPr>
          <w:u w:val="single"/>
        </w:rPr>
      </w:pPr>
      <w:r w:rsidRPr="00577733">
        <w:rPr>
          <w:u w:val="single"/>
        </w:rPr>
        <w:t>Peter had been filled with the Holy Ghost.</w:t>
      </w:r>
    </w:p>
    <w:p w:rsidR="0013454D" w:rsidRDefault="0013454D" w:rsidP="00954F36">
      <w:pPr>
        <w:ind w:left="360"/>
      </w:pPr>
    </w:p>
    <w:p w:rsidR="0013454D" w:rsidRDefault="0013454D" w:rsidP="00954F36">
      <w:pPr>
        <w:numPr>
          <w:ilvl w:val="0"/>
          <w:numId w:val="16"/>
        </w:numPr>
        <w:tabs>
          <w:tab w:val="clear" w:pos="720"/>
        </w:tabs>
        <w:ind w:left="360"/>
      </w:pPr>
      <w:r>
        <w:t xml:space="preserve">From whose prophecy did Peter quote? </w:t>
      </w:r>
      <w:r w:rsidR="00A738A2">
        <w:t xml:space="preserve">Give the reference for that prophecy. </w:t>
      </w:r>
      <w:r>
        <w:t>2:16</w:t>
      </w:r>
    </w:p>
    <w:p w:rsidR="00A738A2" w:rsidRPr="00A738A2" w:rsidRDefault="00A738A2" w:rsidP="00954F36">
      <w:pPr>
        <w:ind w:left="360"/>
        <w:rPr>
          <w:u w:val="single"/>
        </w:rPr>
      </w:pPr>
      <w:r w:rsidRPr="00A738A2">
        <w:rPr>
          <w:u w:val="single"/>
        </w:rPr>
        <w:t>Peter quoted Joel in Joel 2:28-29.</w:t>
      </w:r>
    </w:p>
    <w:p w:rsidR="0013454D" w:rsidRPr="009F5A12" w:rsidRDefault="0013454D" w:rsidP="00954F36">
      <w:pPr>
        <w:ind w:left="360"/>
      </w:pPr>
    </w:p>
    <w:p w:rsidR="0013454D" w:rsidRPr="009F5A12" w:rsidRDefault="0013454D" w:rsidP="00954F36">
      <w:pPr>
        <w:numPr>
          <w:ilvl w:val="0"/>
          <w:numId w:val="16"/>
        </w:numPr>
        <w:tabs>
          <w:tab w:val="clear" w:pos="720"/>
        </w:tabs>
        <w:ind w:left="360"/>
      </w:pPr>
      <w:r w:rsidRPr="009F5A12">
        <w:t>To whom is the promise of the Holy Ghost given? 2:39</w:t>
      </w:r>
    </w:p>
    <w:p w:rsidR="0013454D" w:rsidRPr="009F5A12" w:rsidRDefault="0013454D" w:rsidP="00954F36">
      <w:pPr>
        <w:ind w:left="360"/>
      </w:pPr>
    </w:p>
    <w:p w:rsidR="0013454D" w:rsidRPr="009F5A12" w:rsidRDefault="0013454D" w:rsidP="00954F36">
      <w:pPr>
        <w:ind w:left="360"/>
      </w:pPr>
    </w:p>
    <w:p w:rsidR="0013454D" w:rsidRPr="009F5A12" w:rsidRDefault="0013454D" w:rsidP="00954F36">
      <w:pPr>
        <w:numPr>
          <w:ilvl w:val="0"/>
          <w:numId w:val="16"/>
        </w:numPr>
        <w:tabs>
          <w:tab w:val="clear" w:pos="720"/>
        </w:tabs>
        <w:ind w:left="360"/>
      </w:pPr>
      <w:r w:rsidRPr="009F5A12">
        <w:t>What was the general atmosphere of the church?</w:t>
      </w:r>
    </w:p>
    <w:p w:rsidR="0013454D" w:rsidRPr="009F5A12" w:rsidRDefault="0013454D" w:rsidP="00954F36">
      <w:pPr>
        <w:ind w:left="360"/>
      </w:pPr>
    </w:p>
    <w:p w:rsidR="0013454D" w:rsidRPr="009F5A12" w:rsidRDefault="0013454D" w:rsidP="0013454D"/>
    <w:p w:rsidR="0013454D" w:rsidRPr="009F5A12" w:rsidRDefault="0013454D" w:rsidP="0013454D"/>
    <w:p w:rsidR="008670F4" w:rsidRPr="009F5A12" w:rsidRDefault="0013454D" w:rsidP="00954F36">
      <w:pPr>
        <w:numPr>
          <w:ilvl w:val="0"/>
          <w:numId w:val="16"/>
        </w:numPr>
        <w:tabs>
          <w:tab w:val="clear" w:pos="720"/>
        </w:tabs>
        <w:ind w:left="360"/>
      </w:pPr>
      <w:r w:rsidRPr="009F5A12">
        <w:t>Who makes the real additions to the church? 2: 47</w:t>
      </w:r>
    </w:p>
    <w:p w:rsidR="00166B32" w:rsidRDefault="002F2582" w:rsidP="00166B32">
      <w:pPr>
        <w:pStyle w:val="Heading1"/>
      </w:pPr>
      <w:bookmarkStart w:id="22" w:name="_Toc306970544"/>
      <w:r>
        <w:lastRenderedPageBreak/>
        <w:t>Section 2</w:t>
      </w:r>
      <w:r w:rsidR="00AE077B">
        <w:t xml:space="preserve">: </w:t>
      </w:r>
      <w:r w:rsidR="00D33C94">
        <w:t>The Gospel Spreading</w:t>
      </w:r>
      <w:bookmarkEnd w:id="22"/>
    </w:p>
    <w:p w:rsidR="00166B32" w:rsidRPr="00C84897" w:rsidRDefault="007B0CB1" w:rsidP="00166B32">
      <w:pPr>
        <w:pStyle w:val="Heading1"/>
        <w:rPr>
          <w:sz w:val="24"/>
          <w:szCs w:val="24"/>
        </w:rPr>
      </w:pPr>
      <w:r>
        <w:rPr>
          <w:noProof/>
          <w:sz w:val="24"/>
          <w:szCs w:val="24"/>
        </w:rPr>
        <w:pict>
          <v:shape id="_x0000_s3451" type="#_x0000_t97" style="position:absolute;left:0;text-align:left;margin-left:293.55pt;margin-top:7.5pt;width:33.7pt;height:102.9pt;z-index:252213248;v-text-anchor:middle">
            <v:textbox style="layout-flow:vertical;mso-layout-flow-alt:bottom-to-top;mso-next-textbox:#_x0000_s3451" inset="0,0,0,0">
              <w:txbxContent>
                <w:p w:rsidR="00192F1F" w:rsidRPr="006D0610" w:rsidRDefault="00192F1F"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w:pict>
      </w:r>
      <w:r>
        <w:rPr>
          <w:noProof/>
          <w:sz w:val="24"/>
          <w:szCs w:val="24"/>
        </w:rPr>
        <w:pict>
          <v:shape id="_x0000_s3450" type="#_x0000_t97" style="position:absolute;left:0;text-align:left;margin-left:260.6pt;margin-top:7.85pt;width:33.7pt;height:102.9pt;z-index:252212224;v-text-anchor:middle">
            <v:textbox style="layout-flow:vertical;mso-layout-flow-alt:bottom-to-top;mso-next-textbox:#_x0000_s3450" inset="0,0,0,0">
              <w:txbxContent>
                <w:p w:rsidR="00192F1F" w:rsidRPr="006D0610" w:rsidRDefault="00192F1F"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w:pict>
      </w:r>
      <w:r>
        <w:rPr>
          <w:noProof/>
          <w:sz w:val="24"/>
          <w:szCs w:val="24"/>
        </w:rPr>
        <w:pict>
          <v:shape id="_x0000_s3449" type="#_x0000_t97" style="position:absolute;left:0;text-align:left;margin-left:162.55pt;margin-top:7.05pt;width:33.75pt;height:102.95pt;z-index:252211200;v-text-anchor:middle" fillcolor="#d8d8d8 [2732]">
            <v:textbox style="layout-flow:vertical;mso-layout-flow-alt:bottom-to-top;mso-next-textbox:#_x0000_s3449" inset="0,0,0,0">
              <w:txbxContent>
                <w:p w:rsidR="00192F1F" w:rsidRPr="00C93EAF" w:rsidRDefault="00192F1F" w:rsidP="005310B1">
                  <w:pPr>
                    <w:shd w:val="clear" w:color="auto" w:fill="D9D9D9" w:themeFill="background1" w:themeFillShade="D9"/>
                    <w:jc w:val="center"/>
                    <w:rPr>
                      <w:rFonts w:asciiTheme="majorHAnsi" w:hAnsiTheme="majorHAnsi"/>
                      <w:b/>
                      <w:sz w:val="20"/>
                      <w:szCs w:val="20"/>
                    </w:rPr>
                  </w:pPr>
                  <w:r>
                    <w:rPr>
                      <w:rFonts w:asciiTheme="majorHAnsi" w:hAnsiTheme="majorHAnsi"/>
                      <w:b/>
                      <w:sz w:val="20"/>
                      <w:szCs w:val="20"/>
                    </w:rPr>
                    <w:t xml:space="preserve">The Gospel </w:t>
                  </w:r>
                  <w:r w:rsidRPr="005310B1">
                    <w:rPr>
                      <w:rFonts w:asciiTheme="majorHAnsi" w:hAnsiTheme="majorHAnsi"/>
                      <w:b/>
                      <w:sz w:val="20"/>
                      <w:szCs w:val="20"/>
                    </w:rPr>
                    <w:t>Spreading</w:t>
                  </w:r>
                </w:p>
              </w:txbxContent>
            </v:textbox>
          </v:shape>
        </w:pict>
      </w:r>
      <w:r>
        <w:rPr>
          <w:noProof/>
          <w:sz w:val="24"/>
          <w:szCs w:val="24"/>
        </w:rPr>
        <w:pict>
          <v:shape id="_x0000_s3448" type="#_x0000_t97" style="position:absolute;left:0;text-align:left;margin-left:127.7pt;margin-top:7.05pt;width:33.7pt;height:102.95pt;z-index:252210176;v-text-anchor:middle" fillcolor="white [3212]">
            <v:textbox style="layout-flow:vertical;mso-layout-flow-alt:bottom-to-top;mso-next-textbox:#_x0000_s3448" inset="0,0,0,0">
              <w:txbxContent>
                <w:p w:rsidR="00192F1F" w:rsidRPr="00C93EAF" w:rsidRDefault="00192F1F" w:rsidP="005310B1">
                  <w:pPr>
                    <w:shd w:val="clear" w:color="auto" w:fill="FFFFFF" w:themeFill="background1"/>
                    <w:jc w:val="center"/>
                    <w:rPr>
                      <w:rFonts w:asciiTheme="majorHAnsi" w:hAnsiTheme="majorHAnsi"/>
                      <w:b/>
                      <w:sz w:val="20"/>
                      <w:szCs w:val="20"/>
                    </w:rPr>
                  </w:pPr>
                  <w:r>
                    <w:rPr>
                      <w:rFonts w:asciiTheme="majorHAnsi" w:hAnsiTheme="majorHAnsi"/>
                      <w:b/>
                      <w:sz w:val="20"/>
                      <w:szCs w:val="20"/>
                    </w:rPr>
                    <w:t xml:space="preserve">The </w:t>
                  </w:r>
                  <w:r w:rsidRPr="005310B1">
                    <w:rPr>
                      <w:rFonts w:asciiTheme="majorHAnsi" w:hAnsiTheme="majorHAnsi"/>
                      <w:b/>
                      <w:sz w:val="20"/>
                      <w:szCs w:val="20"/>
                      <w:shd w:val="clear" w:color="auto" w:fill="FFFFFF" w:themeFill="background1"/>
                    </w:rPr>
                    <w:t>Apostles</w:t>
                  </w:r>
                  <w:r>
                    <w:rPr>
                      <w:rFonts w:asciiTheme="majorHAnsi" w:hAnsiTheme="majorHAnsi"/>
                      <w:b/>
                      <w:sz w:val="20"/>
                      <w:szCs w:val="20"/>
                    </w:rPr>
                    <w:t xml:space="preserve"> at Jerusalem</w:t>
                  </w:r>
                </w:p>
              </w:txbxContent>
            </v:textbox>
          </v:shape>
        </w:pict>
      </w:r>
      <w:r>
        <w:rPr>
          <w:noProof/>
          <w:sz w:val="24"/>
          <w:szCs w:val="24"/>
        </w:rPr>
        <w:pict>
          <v:shape id="_x0000_s3447" type="#_x0000_t97" style="position:absolute;left:0;text-align:left;margin-left:228pt;margin-top:7.85pt;width:33.7pt;height:102.9pt;z-index:252209152;v-text-anchor:middle">
            <v:textbox style="layout-flow:vertical;mso-layout-flow-alt:bottom-to-top;mso-next-textbox:#_x0000_s3447" inset="0,0,0,0">
              <w:txbxContent>
                <w:p w:rsidR="00192F1F" w:rsidRPr="006D0610" w:rsidRDefault="00192F1F"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w:pict>
      </w:r>
      <w:r>
        <w:rPr>
          <w:noProof/>
          <w:sz w:val="24"/>
          <w:szCs w:val="24"/>
        </w:rPr>
        <w:pict>
          <v:shape id="_x0000_s3446" type="#_x0000_t97" style="position:absolute;left:0;text-align:left;margin-left:195.5pt;margin-top:7.5pt;width:33.75pt;height:102.95pt;z-index:252208128;v-text-anchor:middle">
            <v:textbox style="layout-flow:vertical;mso-layout-flow-alt:bottom-to-top;mso-next-textbox:#_x0000_s3446" inset="0,0,0,0">
              <w:txbxContent>
                <w:p w:rsidR="00192F1F" w:rsidRPr="00C93EAF" w:rsidRDefault="00192F1F"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w:pict>
      </w:r>
    </w:p>
    <w:p w:rsidR="00166B32" w:rsidRDefault="00166B32" w:rsidP="00166B32">
      <w:pPr>
        <w:rPr>
          <w:sz w:val="28"/>
        </w:rPr>
      </w:pPr>
    </w:p>
    <w:p w:rsidR="00166B32" w:rsidRDefault="00166B32" w:rsidP="00166B32">
      <w:pPr>
        <w:rPr>
          <w:sz w:val="28"/>
        </w:rPr>
      </w:pPr>
    </w:p>
    <w:p w:rsidR="00166B32" w:rsidRDefault="00166B32" w:rsidP="00166B32">
      <w:pPr>
        <w:rPr>
          <w:sz w:val="28"/>
        </w:rPr>
      </w:pPr>
    </w:p>
    <w:p w:rsidR="00166B32" w:rsidRDefault="00166B32" w:rsidP="00166B32">
      <w:pPr>
        <w:rPr>
          <w:sz w:val="32"/>
        </w:rPr>
      </w:pPr>
    </w:p>
    <w:p w:rsidR="00166B32" w:rsidRDefault="00166B32" w:rsidP="00166B32">
      <w:pPr>
        <w:rPr>
          <w:sz w:val="32"/>
        </w:rPr>
      </w:pPr>
    </w:p>
    <w:p w:rsidR="00166B32" w:rsidRDefault="00166B32" w:rsidP="00166B32">
      <w:pPr>
        <w:rPr>
          <w:sz w:val="32"/>
        </w:rPr>
      </w:pPr>
    </w:p>
    <w:p w:rsidR="00166B32" w:rsidRDefault="002F2582" w:rsidP="00976331">
      <w:pPr>
        <w:pStyle w:val="ListParagraph"/>
        <w:numPr>
          <w:ilvl w:val="0"/>
          <w:numId w:val="15"/>
        </w:numPr>
        <w:ind w:left="2520"/>
        <w:rPr>
          <w:snapToGrid w:val="0"/>
        </w:rPr>
      </w:pPr>
      <w:r>
        <w:rPr>
          <w:snapToGrid w:val="0"/>
        </w:rPr>
        <w:t>Chapters</w:t>
      </w:r>
      <w:r w:rsidR="00166B32">
        <w:rPr>
          <w:snapToGrid w:val="0"/>
        </w:rPr>
        <w:t xml:space="preserve"> 8-12</w:t>
      </w:r>
    </w:p>
    <w:p w:rsidR="00D33C94" w:rsidRDefault="00D33C94" w:rsidP="00D33C94">
      <w:pPr>
        <w:tabs>
          <w:tab w:val="left" w:pos="5040"/>
        </w:tabs>
      </w:pPr>
    </w:p>
    <w:p w:rsidR="00D33C94" w:rsidRDefault="00D33C94" w:rsidP="00880F98">
      <w:pPr>
        <w:pStyle w:val="ListParagraph"/>
        <w:numPr>
          <w:ilvl w:val="0"/>
          <w:numId w:val="35"/>
        </w:numPr>
        <w:tabs>
          <w:tab w:val="left" w:pos="5040"/>
        </w:tabs>
        <w:ind w:left="720"/>
        <w:contextualSpacing/>
      </w:pPr>
      <w:r>
        <w:t>CHAPTER EIGHT</w:t>
      </w:r>
    </w:p>
    <w:p w:rsidR="00D33C94" w:rsidRDefault="00D33C94" w:rsidP="00D33C94">
      <w:pPr>
        <w:pStyle w:val="ListParagraph"/>
        <w:tabs>
          <w:tab w:val="left" w:pos="5040"/>
        </w:tabs>
      </w:pPr>
    </w:p>
    <w:p w:rsidR="00D33C94" w:rsidRDefault="00D33C94" w:rsidP="00880F98">
      <w:pPr>
        <w:pStyle w:val="ListParagraph"/>
        <w:numPr>
          <w:ilvl w:val="0"/>
          <w:numId w:val="36"/>
        </w:numPr>
        <w:tabs>
          <w:tab w:val="left" w:pos="5040"/>
        </w:tabs>
        <w:ind w:left="720"/>
        <w:contextualSpacing/>
      </w:pPr>
      <w:r>
        <w:t>Saul Persecutes the Church</w:t>
      </w:r>
      <w:r>
        <w:tab/>
      </w:r>
      <w:r>
        <w:tab/>
        <w:t>vs. 1-3</w:t>
      </w:r>
    </w:p>
    <w:p w:rsidR="00D33C94" w:rsidRDefault="00D33C94" w:rsidP="00D33C94">
      <w:pPr>
        <w:pStyle w:val="ListParagraph"/>
        <w:tabs>
          <w:tab w:val="left" w:pos="5040"/>
        </w:tabs>
      </w:pPr>
    </w:p>
    <w:p w:rsidR="00542690" w:rsidRDefault="00542690" w:rsidP="00542690">
      <w:pPr>
        <w:pStyle w:val="ListParagraph"/>
        <w:tabs>
          <w:tab w:val="left" w:pos="5040"/>
        </w:tabs>
        <w:ind w:left="0" w:firstLine="720"/>
      </w:pPr>
      <w:r>
        <w:t xml:space="preserve">Chapter eight begins a new period in Church history. This is the first “Great Persecution” of the Church. Yes, Christ had been mistreated and crucified. Yes, the religious elite fought the Gospel from its beginning, but this period is marked by mass brutality of the saints. This is the most severe persecution the </w:t>
      </w:r>
      <w:r w:rsidR="00CF4B90">
        <w:t>Church experienced</w:t>
      </w:r>
      <w:r>
        <w:t xml:space="preserve"> up until this time. This was an organized effort to search out and eliminate Christianity.</w:t>
      </w:r>
    </w:p>
    <w:p w:rsidR="00542690" w:rsidRDefault="00542690" w:rsidP="00D33C94">
      <w:pPr>
        <w:pStyle w:val="ListParagraph"/>
        <w:tabs>
          <w:tab w:val="left" w:pos="5040"/>
        </w:tabs>
      </w:pPr>
    </w:p>
    <w:p w:rsidR="00D33C94" w:rsidRDefault="00D33C94" w:rsidP="00880F98">
      <w:pPr>
        <w:pStyle w:val="ListParagraph"/>
        <w:numPr>
          <w:ilvl w:val="0"/>
          <w:numId w:val="36"/>
        </w:numPr>
        <w:tabs>
          <w:tab w:val="left" w:pos="5040"/>
        </w:tabs>
        <w:ind w:left="720"/>
        <w:contextualSpacing/>
      </w:pPr>
      <w:r>
        <w:t>Philip Preaches in Samaria</w:t>
      </w:r>
      <w:r>
        <w:tab/>
      </w:r>
      <w:r>
        <w:tab/>
        <w:t>vs. 4-25</w:t>
      </w:r>
    </w:p>
    <w:p w:rsidR="00D33C94" w:rsidRPr="009835F0" w:rsidRDefault="00D33C94" w:rsidP="00D33C94">
      <w:pPr>
        <w:tabs>
          <w:tab w:val="left" w:pos="5040"/>
        </w:tabs>
      </w:pPr>
    </w:p>
    <w:p w:rsidR="00D33C94" w:rsidRDefault="00D33C94" w:rsidP="00880F98">
      <w:pPr>
        <w:pStyle w:val="ListParagraph"/>
        <w:numPr>
          <w:ilvl w:val="0"/>
          <w:numId w:val="36"/>
        </w:numPr>
        <w:tabs>
          <w:tab w:val="left" w:pos="5040"/>
        </w:tabs>
        <w:ind w:left="720"/>
        <w:contextualSpacing/>
      </w:pPr>
      <w:r>
        <w:t>Philip and the Ethiopian Eunuch</w:t>
      </w:r>
      <w:r>
        <w:tab/>
      </w:r>
      <w:r>
        <w:tab/>
        <w:t>vs. 26-40</w:t>
      </w:r>
    </w:p>
    <w:p w:rsidR="00D33C94" w:rsidRDefault="00D33C94" w:rsidP="00D33C94">
      <w:pPr>
        <w:pStyle w:val="ListParagraph"/>
        <w:tabs>
          <w:tab w:val="left" w:pos="5040"/>
        </w:tabs>
      </w:pPr>
    </w:p>
    <w:p w:rsidR="00D33C94" w:rsidRDefault="00D33C94" w:rsidP="00880F98">
      <w:pPr>
        <w:pStyle w:val="ListParagraph"/>
        <w:numPr>
          <w:ilvl w:val="0"/>
          <w:numId w:val="35"/>
        </w:numPr>
        <w:tabs>
          <w:tab w:val="left" w:pos="5040"/>
        </w:tabs>
        <w:ind w:left="720"/>
        <w:contextualSpacing/>
      </w:pPr>
      <w:r>
        <w:t>CHAPTER NINE</w:t>
      </w:r>
    </w:p>
    <w:p w:rsidR="00D33C94" w:rsidRDefault="00D33C94" w:rsidP="00D33C94">
      <w:pPr>
        <w:pStyle w:val="ListParagraph"/>
        <w:tabs>
          <w:tab w:val="left" w:pos="5040"/>
        </w:tabs>
      </w:pPr>
    </w:p>
    <w:p w:rsidR="00D33C94" w:rsidRDefault="00D33C94" w:rsidP="00880F98">
      <w:pPr>
        <w:pStyle w:val="ListParagraph"/>
        <w:numPr>
          <w:ilvl w:val="0"/>
          <w:numId w:val="37"/>
        </w:numPr>
        <w:tabs>
          <w:tab w:val="left" w:pos="5040"/>
        </w:tabs>
        <w:ind w:left="720"/>
        <w:contextualSpacing/>
      </w:pPr>
      <w:r>
        <w:t>The Conversion of Saul</w:t>
      </w:r>
      <w:r>
        <w:tab/>
      </w:r>
      <w:r>
        <w:tab/>
        <w:t>vs. 1-19</w:t>
      </w:r>
    </w:p>
    <w:p w:rsidR="00665A57" w:rsidRDefault="00665A57" w:rsidP="00665A57">
      <w:pPr>
        <w:pStyle w:val="ListParagraph"/>
        <w:tabs>
          <w:tab w:val="left" w:pos="5040"/>
        </w:tabs>
        <w:contextualSpacing/>
      </w:pPr>
    </w:p>
    <w:p w:rsidR="00D33C94" w:rsidRDefault="00D33C94" w:rsidP="00880F98">
      <w:pPr>
        <w:pStyle w:val="ListParagraph"/>
        <w:numPr>
          <w:ilvl w:val="0"/>
          <w:numId w:val="37"/>
        </w:numPr>
        <w:tabs>
          <w:tab w:val="left" w:pos="5040"/>
        </w:tabs>
        <w:ind w:left="720"/>
        <w:contextualSpacing/>
      </w:pPr>
      <w:r>
        <w:t>Saul Preaches in Damascus</w:t>
      </w:r>
      <w:r>
        <w:tab/>
      </w:r>
      <w:r>
        <w:tab/>
        <w:t>vs. 20-22</w:t>
      </w:r>
    </w:p>
    <w:p w:rsidR="00D33C94" w:rsidRDefault="00D33C94" w:rsidP="00D33C94">
      <w:pPr>
        <w:pStyle w:val="ListParagraph"/>
      </w:pPr>
      <w:r>
        <w:t xml:space="preserve">(He is not called </w:t>
      </w:r>
      <w:r w:rsidRPr="0063144A">
        <w:rPr>
          <w:i/>
        </w:rPr>
        <w:t>Paul</w:t>
      </w:r>
      <w:r>
        <w:t xml:space="preserve"> for the first time until hi</w:t>
      </w:r>
      <w:r w:rsidR="00665A57">
        <w:t>s first missionary journey</w:t>
      </w:r>
      <w:r>
        <w:t>. 13</w:t>
      </w:r>
      <w:r w:rsidR="00665A57">
        <w:t>:9</w:t>
      </w:r>
      <w:r>
        <w:t>)</w:t>
      </w:r>
    </w:p>
    <w:p w:rsidR="00665A57" w:rsidRDefault="00665A57" w:rsidP="00D33C94">
      <w:pPr>
        <w:pStyle w:val="ListParagraph"/>
      </w:pPr>
    </w:p>
    <w:p w:rsidR="00D33C94" w:rsidRDefault="00D33C94" w:rsidP="00880F98">
      <w:pPr>
        <w:pStyle w:val="ListParagraph"/>
        <w:numPr>
          <w:ilvl w:val="0"/>
          <w:numId w:val="37"/>
        </w:numPr>
        <w:tabs>
          <w:tab w:val="left" w:pos="5040"/>
        </w:tabs>
        <w:ind w:left="720"/>
        <w:contextualSpacing/>
      </w:pPr>
      <w:r>
        <w:t>Saul Escapes from the Jews</w:t>
      </w:r>
      <w:r>
        <w:tab/>
      </w:r>
      <w:r>
        <w:tab/>
        <w:t>vs. 23-25</w:t>
      </w:r>
    </w:p>
    <w:p w:rsidR="00665A57" w:rsidRDefault="00665A57" w:rsidP="00665A57">
      <w:pPr>
        <w:pStyle w:val="ListParagraph"/>
        <w:tabs>
          <w:tab w:val="left" w:pos="5040"/>
        </w:tabs>
        <w:contextualSpacing/>
      </w:pPr>
    </w:p>
    <w:p w:rsidR="00D33C94" w:rsidRDefault="00D33C94" w:rsidP="00880F98">
      <w:pPr>
        <w:pStyle w:val="ListParagraph"/>
        <w:numPr>
          <w:ilvl w:val="0"/>
          <w:numId w:val="37"/>
        </w:numPr>
        <w:tabs>
          <w:tab w:val="left" w:pos="5040"/>
        </w:tabs>
        <w:ind w:left="720"/>
        <w:contextualSpacing/>
      </w:pPr>
      <w:r>
        <w:t>Saul in Jerusalem</w:t>
      </w:r>
      <w:r>
        <w:tab/>
      </w:r>
      <w:r>
        <w:tab/>
        <w:t>vs. 26-31</w:t>
      </w:r>
    </w:p>
    <w:p w:rsidR="00665A57" w:rsidRDefault="00665A57" w:rsidP="00665A57">
      <w:pPr>
        <w:tabs>
          <w:tab w:val="left" w:pos="5040"/>
        </w:tabs>
        <w:contextualSpacing/>
      </w:pPr>
    </w:p>
    <w:p w:rsidR="00D33C94" w:rsidRDefault="00D33C94" w:rsidP="00880F98">
      <w:pPr>
        <w:pStyle w:val="ListParagraph"/>
        <w:numPr>
          <w:ilvl w:val="0"/>
          <w:numId w:val="37"/>
        </w:numPr>
        <w:tabs>
          <w:tab w:val="left" w:pos="5040"/>
        </w:tabs>
        <w:ind w:left="720"/>
        <w:contextualSpacing/>
      </w:pPr>
      <w:r>
        <w:t>The Healing of Aeneas</w:t>
      </w:r>
      <w:r>
        <w:tab/>
      </w:r>
      <w:r>
        <w:tab/>
        <w:t>vs. 32-35</w:t>
      </w:r>
    </w:p>
    <w:p w:rsidR="00665A57" w:rsidRDefault="00665A57" w:rsidP="00665A57">
      <w:pPr>
        <w:tabs>
          <w:tab w:val="left" w:pos="5040"/>
        </w:tabs>
        <w:contextualSpacing/>
      </w:pPr>
    </w:p>
    <w:p w:rsidR="00D33C94" w:rsidRPr="007E61E1" w:rsidRDefault="00D33C94" w:rsidP="00880F98">
      <w:pPr>
        <w:pStyle w:val="ListParagraph"/>
        <w:numPr>
          <w:ilvl w:val="0"/>
          <w:numId w:val="37"/>
        </w:numPr>
        <w:tabs>
          <w:tab w:val="left" w:pos="5040"/>
        </w:tabs>
        <w:ind w:left="720"/>
        <w:contextualSpacing/>
      </w:pPr>
      <w:r>
        <w:t xml:space="preserve">Peter in </w:t>
      </w:r>
      <w:proofErr w:type="spellStart"/>
      <w:r>
        <w:t>Lydda</w:t>
      </w:r>
      <w:proofErr w:type="spellEnd"/>
      <w:r>
        <w:t xml:space="preserve"> and Joppa</w:t>
      </w:r>
      <w:r>
        <w:tab/>
      </w:r>
      <w:r>
        <w:tab/>
        <w:t>vs. 36-42</w:t>
      </w:r>
    </w:p>
    <w:p w:rsidR="00D33C94" w:rsidRDefault="00D33C94" w:rsidP="00D33C94">
      <w:pPr>
        <w:pStyle w:val="ListParagraph"/>
        <w:tabs>
          <w:tab w:val="left" w:pos="5040"/>
        </w:tabs>
      </w:pPr>
    </w:p>
    <w:p w:rsidR="00665A57" w:rsidRDefault="00665A57">
      <w:r>
        <w:br w:type="page"/>
      </w:r>
    </w:p>
    <w:p w:rsidR="00D33C94" w:rsidRPr="009835F0" w:rsidRDefault="00D33C94" w:rsidP="00880F98">
      <w:pPr>
        <w:pStyle w:val="ListParagraph"/>
        <w:numPr>
          <w:ilvl w:val="0"/>
          <w:numId w:val="35"/>
        </w:numPr>
        <w:tabs>
          <w:tab w:val="left" w:pos="5040"/>
        </w:tabs>
        <w:ind w:left="720"/>
        <w:contextualSpacing/>
      </w:pPr>
      <w:r>
        <w:lastRenderedPageBreak/>
        <w:t>CHAPTER TEN</w:t>
      </w:r>
    </w:p>
    <w:p w:rsidR="00D33C94" w:rsidRDefault="00D33C94" w:rsidP="00D33C94">
      <w:pPr>
        <w:tabs>
          <w:tab w:val="left" w:pos="5040"/>
        </w:tabs>
        <w:rPr>
          <w:b/>
          <w:sz w:val="28"/>
          <w:szCs w:val="28"/>
        </w:rPr>
      </w:pPr>
    </w:p>
    <w:p w:rsidR="00D33C94" w:rsidRDefault="00D33C94" w:rsidP="00880F98">
      <w:pPr>
        <w:pStyle w:val="ListParagraph"/>
        <w:numPr>
          <w:ilvl w:val="0"/>
          <w:numId w:val="38"/>
        </w:numPr>
        <w:tabs>
          <w:tab w:val="left" w:pos="5040"/>
        </w:tabs>
        <w:contextualSpacing/>
      </w:pPr>
      <w:r>
        <w:t>Peter and Cornelius</w:t>
      </w:r>
      <w:r>
        <w:tab/>
      </w:r>
      <w:r>
        <w:tab/>
        <w:t>vs. 1-33</w:t>
      </w:r>
    </w:p>
    <w:p w:rsidR="00CF4B90" w:rsidRPr="00A216A4" w:rsidRDefault="00CF4B90" w:rsidP="00665A57">
      <w:pPr>
        <w:ind w:firstLine="720"/>
        <w:rPr>
          <w:u w:val="single"/>
        </w:rPr>
      </w:pPr>
      <w:r>
        <w:t xml:space="preserve">Instructions </w:t>
      </w:r>
      <w:r w:rsidR="00665A57">
        <w:t xml:space="preserve">are given </w:t>
      </w:r>
      <w:r>
        <w:t>from God to humble the prejudiced</w:t>
      </w:r>
      <w:r w:rsidR="00665A57">
        <w:t xml:space="preserve">. God does not view man in light of his personality or nationality or race and neither should we. God views man relation to His Son, Jesus Christ. He sees </w:t>
      </w:r>
      <w:proofErr w:type="gramStart"/>
      <w:r w:rsidR="00665A57">
        <w:t>those</w:t>
      </w:r>
      <w:proofErr w:type="gramEnd"/>
      <w:r w:rsidR="00665A57">
        <w:t xml:space="preserve"> Born of God and those Lost without Him.</w:t>
      </w:r>
    </w:p>
    <w:p w:rsidR="00665A57" w:rsidRDefault="00665A57" w:rsidP="00665A57">
      <w:pPr>
        <w:ind w:firstLine="720"/>
      </w:pPr>
    </w:p>
    <w:p w:rsidR="00D33C94" w:rsidRDefault="00D33C94" w:rsidP="00880F98">
      <w:pPr>
        <w:pStyle w:val="ListParagraph"/>
        <w:numPr>
          <w:ilvl w:val="0"/>
          <w:numId w:val="38"/>
        </w:numPr>
        <w:tabs>
          <w:tab w:val="left" w:pos="5040"/>
        </w:tabs>
        <w:contextualSpacing/>
      </w:pPr>
      <w:r>
        <w:t>Gentiles Hear the Good News</w:t>
      </w:r>
      <w:r>
        <w:tab/>
      </w:r>
      <w:r>
        <w:tab/>
        <w:t>vs. 34-43</w:t>
      </w:r>
    </w:p>
    <w:p w:rsidR="00665A57" w:rsidRDefault="00665A57" w:rsidP="00880F98">
      <w:pPr>
        <w:numPr>
          <w:ilvl w:val="1"/>
          <w:numId w:val="72"/>
        </w:numPr>
        <w:ind w:left="1080"/>
      </w:pPr>
      <w:r>
        <w:t>God is no respecter of Persons</w:t>
      </w:r>
      <w:r w:rsidR="009F5A12">
        <w:tab/>
      </w:r>
    </w:p>
    <w:p w:rsidR="009F5A12" w:rsidRDefault="009F5A12" w:rsidP="00880F98">
      <w:pPr>
        <w:numPr>
          <w:ilvl w:val="2"/>
          <w:numId w:val="72"/>
        </w:numPr>
      </w:pPr>
      <w:r>
        <w:t>Healing is for all</w:t>
      </w:r>
      <w:r>
        <w:tab/>
      </w:r>
      <w:r>
        <w:tab/>
      </w:r>
      <w:r>
        <w:tab/>
      </w:r>
      <w:r>
        <w:tab/>
        <w:t>38</w:t>
      </w:r>
    </w:p>
    <w:p w:rsidR="009F5A12" w:rsidRDefault="009F5A12" w:rsidP="00880F98">
      <w:pPr>
        <w:numPr>
          <w:ilvl w:val="2"/>
          <w:numId w:val="72"/>
        </w:numPr>
      </w:pPr>
      <w:r>
        <w:t>Deliverance is for all</w:t>
      </w:r>
    </w:p>
    <w:p w:rsidR="009F5A12" w:rsidRDefault="009F5A12" w:rsidP="00880F98">
      <w:pPr>
        <w:numPr>
          <w:ilvl w:val="2"/>
          <w:numId w:val="72"/>
        </w:numPr>
      </w:pPr>
      <w:r>
        <w:t>Salvation is for whosoever will believe</w:t>
      </w:r>
    </w:p>
    <w:p w:rsidR="00665A57" w:rsidRPr="00665A57" w:rsidRDefault="00665A57" w:rsidP="00880F98">
      <w:pPr>
        <w:numPr>
          <w:ilvl w:val="1"/>
          <w:numId w:val="72"/>
        </w:numPr>
        <w:ind w:left="1080"/>
      </w:pPr>
      <w:r>
        <w:t>God is no respecter of Nations</w:t>
      </w:r>
    </w:p>
    <w:p w:rsidR="00D33C94" w:rsidRPr="007E61E1" w:rsidRDefault="00D33C94" w:rsidP="00D33C94">
      <w:pPr>
        <w:tabs>
          <w:tab w:val="left" w:pos="5040"/>
        </w:tabs>
      </w:pPr>
    </w:p>
    <w:p w:rsidR="00D33C94" w:rsidRPr="007E61E1" w:rsidRDefault="00D33C94" w:rsidP="00880F98">
      <w:pPr>
        <w:pStyle w:val="ListParagraph"/>
        <w:numPr>
          <w:ilvl w:val="0"/>
          <w:numId w:val="38"/>
        </w:numPr>
        <w:tabs>
          <w:tab w:val="left" w:pos="5040"/>
        </w:tabs>
        <w:contextualSpacing/>
      </w:pPr>
      <w:r>
        <w:t>Gentiles Receive the Holy Spirit</w:t>
      </w:r>
      <w:r>
        <w:tab/>
      </w:r>
      <w:r>
        <w:tab/>
        <w:t>vs. 44-48</w:t>
      </w:r>
    </w:p>
    <w:p w:rsidR="00665A57" w:rsidRPr="003B1A8E" w:rsidRDefault="00665A57" w:rsidP="00665A57">
      <w:pPr>
        <w:ind w:firstLine="720"/>
      </w:pPr>
      <w:r>
        <w:t>The Gift of the Holy Ghost was poured out on the Gentiles also.</w:t>
      </w:r>
    </w:p>
    <w:p w:rsidR="00665A57" w:rsidRDefault="00665A57" w:rsidP="00880F98">
      <w:pPr>
        <w:numPr>
          <w:ilvl w:val="2"/>
          <w:numId w:val="73"/>
        </w:numPr>
        <w:tabs>
          <w:tab w:val="clear" w:pos="2700"/>
        </w:tabs>
        <w:ind w:left="1080" w:hanging="360"/>
      </w:pPr>
      <w:r>
        <w:t>Peter was used of God in Jerusalem   2:1-5:42</w:t>
      </w:r>
    </w:p>
    <w:p w:rsidR="00665A57" w:rsidRDefault="00665A57" w:rsidP="00880F98">
      <w:pPr>
        <w:numPr>
          <w:ilvl w:val="2"/>
          <w:numId w:val="73"/>
        </w:numPr>
        <w:tabs>
          <w:tab w:val="clear" w:pos="2700"/>
        </w:tabs>
        <w:ind w:left="1080" w:hanging="360"/>
      </w:pPr>
      <w:r>
        <w:t>Peter was used of God in Samaria      8:14-25</w:t>
      </w:r>
    </w:p>
    <w:p w:rsidR="00665A57" w:rsidRDefault="00665A57" w:rsidP="00880F98">
      <w:pPr>
        <w:numPr>
          <w:ilvl w:val="2"/>
          <w:numId w:val="73"/>
        </w:numPr>
        <w:tabs>
          <w:tab w:val="clear" w:pos="2700"/>
        </w:tabs>
        <w:ind w:left="1080" w:hanging="360"/>
      </w:pPr>
      <w:r>
        <w:t xml:space="preserve">Peter was used of God to the Gentiles  10:44; 11:15 </w:t>
      </w:r>
    </w:p>
    <w:p w:rsidR="00D33C94" w:rsidRDefault="00D33C94" w:rsidP="00D33C94">
      <w:pPr>
        <w:pStyle w:val="ListParagraph"/>
        <w:tabs>
          <w:tab w:val="left" w:pos="5040"/>
        </w:tabs>
      </w:pPr>
    </w:p>
    <w:p w:rsidR="00D33C94" w:rsidRPr="009835F0" w:rsidRDefault="00D33C94" w:rsidP="00880F98">
      <w:pPr>
        <w:pStyle w:val="ListParagraph"/>
        <w:numPr>
          <w:ilvl w:val="0"/>
          <w:numId w:val="35"/>
        </w:numPr>
        <w:tabs>
          <w:tab w:val="left" w:pos="5040"/>
        </w:tabs>
        <w:ind w:left="720"/>
        <w:contextualSpacing/>
      </w:pPr>
      <w:r>
        <w:t>CHAPTER ELEVEN</w:t>
      </w:r>
    </w:p>
    <w:p w:rsidR="00D33C94" w:rsidRDefault="00D33C94" w:rsidP="00D33C94">
      <w:pPr>
        <w:tabs>
          <w:tab w:val="left" w:pos="5040"/>
        </w:tabs>
        <w:rPr>
          <w:b/>
          <w:sz w:val="28"/>
          <w:szCs w:val="28"/>
        </w:rPr>
      </w:pPr>
    </w:p>
    <w:p w:rsidR="00D33C94" w:rsidRDefault="00D33C94" w:rsidP="00880F98">
      <w:pPr>
        <w:pStyle w:val="ListParagraph"/>
        <w:numPr>
          <w:ilvl w:val="0"/>
          <w:numId w:val="39"/>
        </w:numPr>
        <w:tabs>
          <w:tab w:val="left" w:pos="5040"/>
        </w:tabs>
        <w:contextualSpacing/>
      </w:pPr>
      <w:r>
        <w:t>Peter Reports to the Church</w:t>
      </w:r>
      <w:r>
        <w:tab/>
      </w:r>
      <w:r>
        <w:tab/>
        <w:t>vs. 1-18</w:t>
      </w:r>
    </w:p>
    <w:p w:rsidR="00D33C94" w:rsidRDefault="00D33C94" w:rsidP="00D33C94">
      <w:pPr>
        <w:pStyle w:val="ListParagraph"/>
        <w:tabs>
          <w:tab w:val="left" w:pos="5040"/>
        </w:tabs>
      </w:pPr>
    </w:p>
    <w:p w:rsidR="00CF4B90" w:rsidRDefault="00CF4B90" w:rsidP="00976331">
      <w:pPr>
        <w:pStyle w:val="NormalWeb"/>
        <w:numPr>
          <w:ilvl w:val="3"/>
          <w:numId w:val="14"/>
        </w:numPr>
        <w:spacing w:before="0" w:beforeAutospacing="0" w:after="0" w:afterAutospacing="0"/>
        <w:ind w:left="1080"/>
      </w:pPr>
      <w:r>
        <w:t>Salvation must come first; Religious form, ceremony, rituals, rules, and regulations cannot be placed before the lives and salvation of men.</w:t>
      </w:r>
    </w:p>
    <w:p w:rsidR="00CF4B90" w:rsidRDefault="00CF4B90" w:rsidP="00976331">
      <w:pPr>
        <w:pStyle w:val="NormalWeb"/>
        <w:numPr>
          <w:ilvl w:val="3"/>
          <w:numId w:val="14"/>
        </w:numPr>
        <w:spacing w:before="0" w:beforeAutospacing="0" w:after="0" w:afterAutospacing="0"/>
        <w:ind w:left="1080"/>
      </w:pPr>
      <w:r>
        <w:t>They should have rejoiced for the saved that were brought to the knowledge of Christ. Instead their spirits were full of contention and divisiveness because some religious practices were violated.</w:t>
      </w:r>
    </w:p>
    <w:p w:rsidR="00CF4B90" w:rsidRDefault="00CF4B90" w:rsidP="00976331">
      <w:pPr>
        <w:pStyle w:val="NormalWeb"/>
        <w:numPr>
          <w:ilvl w:val="3"/>
          <w:numId w:val="14"/>
        </w:numPr>
        <w:spacing w:before="0" w:beforeAutospacing="0" w:after="0" w:afterAutospacing="0"/>
        <w:ind w:left="1080"/>
      </w:pPr>
      <w:r>
        <w:t xml:space="preserve">Prejudice, discrimination, rituals, and rules can blind us to God's purpose to reach out to </w:t>
      </w:r>
      <w:r>
        <w:rPr>
          <w:rStyle w:val="Emphasis"/>
        </w:rPr>
        <w:t>all</w:t>
      </w:r>
      <w:r>
        <w:t xml:space="preserve"> men in salvation. All men are to be reached no matter who they are. No church should exclude anyone. The church's mission is to reach </w:t>
      </w:r>
      <w:proofErr w:type="gramStart"/>
      <w:r>
        <w:t>both the</w:t>
      </w:r>
      <w:proofErr w:type="gramEnd"/>
      <w:r>
        <w:t xml:space="preserve"> Jews and the Gentiles, poor and the rich, dirty and the clean, the lower, middle and the upper class.</w:t>
      </w:r>
    </w:p>
    <w:p w:rsidR="00CF4B90" w:rsidRPr="00252872" w:rsidRDefault="00CF4B90" w:rsidP="00CF4B90"/>
    <w:p w:rsidR="00D33C94" w:rsidRDefault="00D33C94" w:rsidP="00880F98">
      <w:pPr>
        <w:pStyle w:val="ListParagraph"/>
        <w:numPr>
          <w:ilvl w:val="0"/>
          <w:numId w:val="39"/>
        </w:numPr>
        <w:tabs>
          <w:tab w:val="left" w:pos="5040"/>
        </w:tabs>
        <w:contextualSpacing/>
      </w:pPr>
      <w:r>
        <w:t>The Church in Antioch</w:t>
      </w:r>
      <w:r>
        <w:tab/>
      </w:r>
      <w:r>
        <w:tab/>
        <w:t>vs. 19-30</w:t>
      </w:r>
    </w:p>
    <w:p w:rsidR="009F5A12" w:rsidRDefault="009F5A12" w:rsidP="00880F98">
      <w:pPr>
        <w:pStyle w:val="ListParagraph"/>
        <w:numPr>
          <w:ilvl w:val="1"/>
          <w:numId w:val="39"/>
        </w:numPr>
        <w:tabs>
          <w:tab w:val="left" w:pos="5040"/>
        </w:tabs>
        <w:contextualSpacing/>
      </w:pPr>
      <w:r>
        <w:t>The Effect of the Grace of God</w:t>
      </w:r>
      <w:r>
        <w:tab/>
      </w:r>
      <w:r>
        <w:tab/>
      </w:r>
      <w:r>
        <w:tab/>
        <w:t>23</w:t>
      </w:r>
    </w:p>
    <w:p w:rsidR="009F5A12" w:rsidRDefault="009F5A12" w:rsidP="00880F98">
      <w:pPr>
        <w:pStyle w:val="ListParagraph"/>
        <w:numPr>
          <w:ilvl w:val="2"/>
          <w:numId w:val="39"/>
        </w:numPr>
        <w:tabs>
          <w:tab w:val="left" w:pos="5040"/>
        </w:tabs>
        <w:contextualSpacing/>
      </w:pPr>
      <w:r>
        <w:t>The Grace of God was seen</w:t>
      </w:r>
    </w:p>
    <w:p w:rsidR="00C13257" w:rsidRDefault="00C13257" w:rsidP="00880F98">
      <w:pPr>
        <w:pStyle w:val="ListParagraph"/>
        <w:numPr>
          <w:ilvl w:val="3"/>
          <w:numId w:val="39"/>
        </w:numPr>
        <w:tabs>
          <w:tab w:val="left" w:pos="5040"/>
        </w:tabs>
        <w:contextualSpacing/>
      </w:pPr>
      <w:r>
        <w:t>“</w:t>
      </w:r>
      <w:r w:rsidRPr="00C13257">
        <w:t>seen the grace of God</w:t>
      </w:r>
      <w:r>
        <w:t>”</w:t>
      </w:r>
    </w:p>
    <w:p w:rsidR="009F5A12" w:rsidRDefault="009F5A12" w:rsidP="00880F98">
      <w:pPr>
        <w:pStyle w:val="ListParagraph"/>
        <w:numPr>
          <w:ilvl w:val="2"/>
          <w:numId w:val="39"/>
        </w:numPr>
        <w:tabs>
          <w:tab w:val="left" w:pos="5040"/>
        </w:tabs>
        <w:contextualSpacing/>
      </w:pPr>
      <w:r>
        <w:t>The invisible became visible</w:t>
      </w:r>
    </w:p>
    <w:p w:rsidR="009F5A12" w:rsidRDefault="009F5A12" w:rsidP="00880F98">
      <w:pPr>
        <w:pStyle w:val="ListParagraph"/>
        <w:numPr>
          <w:ilvl w:val="3"/>
          <w:numId w:val="39"/>
        </w:numPr>
        <w:tabs>
          <w:tab w:val="left" w:pos="5040"/>
        </w:tabs>
        <w:contextualSpacing/>
      </w:pPr>
      <w:r>
        <w:t>Grace is invisible like the wind but can be felt, but in this case was seen</w:t>
      </w:r>
      <w:r w:rsidR="00C13257">
        <w:t xml:space="preserve"> in its results</w:t>
      </w:r>
      <w:r>
        <w:t>.</w:t>
      </w:r>
    </w:p>
    <w:p w:rsidR="009F5A12" w:rsidRDefault="00C13257" w:rsidP="00880F98">
      <w:pPr>
        <w:pStyle w:val="ListParagraph"/>
        <w:numPr>
          <w:ilvl w:val="3"/>
          <w:numId w:val="39"/>
        </w:numPr>
        <w:tabs>
          <w:tab w:val="left" w:pos="5040"/>
        </w:tabs>
        <w:contextualSpacing/>
      </w:pPr>
      <w:r>
        <w:t xml:space="preserve">Grace like gravity is invisible but watch the effect it has. </w:t>
      </w:r>
    </w:p>
    <w:p w:rsidR="00C13257" w:rsidRDefault="00C13257" w:rsidP="00880F98">
      <w:pPr>
        <w:pStyle w:val="ListParagraph"/>
        <w:numPr>
          <w:ilvl w:val="3"/>
          <w:numId w:val="39"/>
        </w:numPr>
        <w:tabs>
          <w:tab w:val="left" w:pos="5040"/>
        </w:tabs>
        <w:contextualSpacing/>
      </w:pPr>
      <w:r>
        <w:t>Grace like life has its effect</w:t>
      </w:r>
    </w:p>
    <w:p w:rsidR="00D33C94" w:rsidRDefault="00C13257" w:rsidP="00880F98">
      <w:pPr>
        <w:pStyle w:val="ListParagraph"/>
        <w:numPr>
          <w:ilvl w:val="2"/>
          <w:numId w:val="39"/>
        </w:numPr>
        <w:tabs>
          <w:tab w:val="left" w:pos="5040"/>
        </w:tabs>
        <w:contextualSpacing/>
      </w:pPr>
      <w:r>
        <w:t>T</w:t>
      </w:r>
      <w:r w:rsidR="00680C32">
        <w:t xml:space="preserve">he Grace of God </w:t>
      </w:r>
      <w:proofErr w:type="gramStart"/>
      <w:r w:rsidR="00680C32">
        <w:t>effected</w:t>
      </w:r>
      <w:proofErr w:type="gramEnd"/>
      <w:r w:rsidR="00680C32">
        <w:t xml:space="preserve"> Barnaba</w:t>
      </w:r>
      <w:r>
        <w:t xml:space="preserve">s, was glad </w:t>
      </w:r>
      <w:r w:rsidRPr="00C13257">
        <w:t>and exhorted them</w:t>
      </w:r>
      <w:r>
        <w:t>.</w:t>
      </w:r>
    </w:p>
    <w:p w:rsidR="00D33C94" w:rsidRPr="009835F0" w:rsidRDefault="00D33C94" w:rsidP="00880F98">
      <w:pPr>
        <w:pStyle w:val="ListParagraph"/>
        <w:numPr>
          <w:ilvl w:val="0"/>
          <w:numId w:val="35"/>
        </w:numPr>
        <w:tabs>
          <w:tab w:val="left" w:pos="5040"/>
        </w:tabs>
        <w:ind w:left="720"/>
        <w:contextualSpacing/>
      </w:pPr>
      <w:r>
        <w:lastRenderedPageBreak/>
        <w:t>CHAPTER TWELVE</w:t>
      </w:r>
    </w:p>
    <w:p w:rsidR="00D33C94" w:rsidRDefault="00D33C94" w:rsidP="00D33C94">
      <w:pPr>
        <w:tabs>
          <w:tab w:val="left" w:pos="5040"/>
        </w:tabs>
        <w:rPr>
          <w:b/>
          <w:sz w:val="28"/>
          <w:szCs w:val="28"/>
        </w:rPr>
      </w:pPr>
    </w:p>
    <w:p w:rsidR="00D33C94" w:rsidRDefault="00D33C94" w:rsidP="00880F98">
      <w:pPr>
        <w:pStyle w:val="ListParagraph"/>
        <w:numPr>
          <w:ilvl w:val="0"/>
          <w:numId w:val="40"/>
        </w:numPr>
        <w:tabs>
          <w:tab w:val="left" w:pos="5040"/>
        </w:tabs>
        <w:contextualSpacing/>
      </w:pPr>
      <w:r>
        <w:t>James Killed and Peter Imprisoned</w:t>
      </w:r>
      <w:r>
        <w:tab/>
      </w:r>
      <w:r>
        <w:tab/>
        <w:t>vs. 1-5</w:t>
      </w:r>
    </w:p>
    <w:p w:rsidR="00D33C94" w:rsidRDefault="00D33C94" w:rsidP="00D33C94">
      <w:pPr>
        <w:pStyle w:val="ListParagraph"/>
        <w:tabs>
          <w:tab w:val="left" w:pos="5040"/>
        </w:tabs>
      </w:pPr>
    </w:p>
    <w:p w:rsidR="00CF4B90" w:rsidRDefault="00CF4B90" w:rsidP="00EF461B">
      <w:pPr>
        <w:ind w:firstLine="720"/>
      </w:pPr>
      <w:proofErr w:type="gramStart"/>
      <w:r>
        <w:t>Persecution against active Witnesses.</w:t>
      </w:r>
      <w:proofErr w:type="gramEnd"/>
      <w:r w:rsidR="00EF461B">
        <w:t xml:space="preserve"> </w:t>
      </w:r>
      <w:proofErr w:type="gramStart"/>
      <w:r w:rsidR="00EF461B" w:rsidRPr="00EF461B">
        <w:t>Killed one of the three leading disciples</w:t>
      </w:r>
      <w:r w:rsidR="00EF461B">
        <w:t>.</w:t>
      </w:r>
      <w:proofErr w:type="gramEnd"/>
    </w:p>
    <w:p w:rsidR="00CF4B90" w:rsidRPr="00481F71" w:rsidRDefault="00620181" w:rsidP="00620181">
      <w:pPr>
        <w:ind w:left="360" w:hanging="360"/>
      </w:pPr>
      <w:r>
        <w:t>Acts 12:1</w:t>
      </w:r>
      <w:proofErr w:type="gramStart"/>
      <w:r w:rsidR="00EF461B">
        <w:t>,2</w:t>
      </w:r>
      <w:proofErr w:type="gramEnd"/>
      <w:r>
        <w:t>—</w:t>
      </w:r>
      <w:r w:rsidR="00CF4B90" w:rsidRPr="00620181">
        <w:rPr>
          <w:i/>
        </w:rPr>
        <w:t xml:space="preserve">Now about that time Herod the king stretched forth his hands to </w:t>
      </w:r>
      <w:r w:rsidR="00CF4B90" w:rsidRPr="00620181">
        <w:rPr>
          <w:b/>
          <w:i/>
          <w:u w:val="single"/>
        </w:rPr>
        <w:t xml:space="preserve">vex </w:t>
      </w:r>
      <w:r w:rsidR="00CF4B90" w:rsidRPr="00620181">
        <w:rPr>
          <w:i/>
        </w:rPr>
        <w:t>certain of the church</w:t>
      </w:r>
      <w:r w:rsidR="00CF4B90" w:rsidRPr="00481F71">
        <w:t>.</w:t>
      </w:r>
      <w:r>
        <w:t xml:space="preserve"> </w:t>
      </w:r>
      <w:r w:rsidR="00CF4B90" w:rsidRPr="00481F71">
        <w:t xml:space="preserve">2 </w:t>
      </w:r>
      <w:r w:rsidR="00CF4B90" w:rsidRPr="00620181">
        <w:rPr>
          <w:i/>
        </w:rPr>
        <w:t xml:space="preserve">And he </w:t>
      </w:r>
      <w:r w:rsidR="00CF4B90" w:rsidRPr="00620181">
        <w:rPr>
          <w:b/>
          <w:i/>
          <w:u w:val="single"/>
        </w:rPr>
        <w:t>killed</w:t>
      </w:r>
      <w:r w:rsidR="00CF4B90" w:rsidRPr="00620181">
        <w:rPr>
          <w:i/>
        </w:rPr>
        <w:t xml:space="preserve"> James the brother of John with the sword.</w:t>
      </w:r>
    </w:p>
    <w:p w:rsidR="00CF4B90" w:rsidRDefault="00CF4B90" w:rsidP="00CF4B90">
      <w:pPr>
        <w:rPr>
          <w:b/>
          <w:u w:val="single"/>
        </w:rPr>
      </w:pPr>
    </w:p>
    <w:p w:rsidR="00CF4B90" w:rsidRDefault="00CF4B90" w:rsidP="00EF461B">
      <w:pPr>
        <w:ind w:left="360" w:hanging="360"/>
      </w:pPr>
      <w:r w:rsidRPr="00C85B89">
        <w:t>Ac</w:t>
      </w:r>
      <w:r w:rsidR="00EF461B">
        <w:t>ts</w:t>
      </w:r>
      <w:r w:rsidRPr="00C85B89">
        <w:t xml:space="preserve"> 12:3 </w:t>
      </w:r>
      <w:proofErr w:type="gramStart"/>
      <w:r w:rsidRPr="00EF461B">
        <w:rPr>
          <w:i/>
        </w:rPr>
        <w:t>And</w:t>
      </w:r>
      <w:proofErr w:type="gramEnd"/>
      <w:r w:rsidRPr="00EF461B">
        <w:rPr>
          <w:i/>
        </w:rPr>
        <w:t xml:space="preserve"> because he saw it pleased the Jews, he proceeded further to take Peter also. (Then were the days of unleavened bread.)</w:t>
      </w:r>
    </w:p>
    <w:p w:rsidR="00CF4B90" w:rsidRPr="00CF0A16" w:rsidRDefault="00CF4B90" w:rsidP="00CF4B90">
      <w:pPr>
        <w:pStyle w:val="NormalWeb"/>
        <w:spacing w:before="0" w:beforeAutospacing="0" w:after="0" w:afterAutospacing="0"/>
        <w:rPr>
          <w:sz w:val="16"/>
          <w:szCs w:val="16"/>
        </w:rPr>
      </w:pPr>
    </w:p>
    <w:p w:rsidR="00CF4B90" w:rsidRDefault="00CF4B90" w:rsidP="00880F98">
      <w:pPr>
        <w:pStyle w:val="NormalWeb"/>
        <w:numPr>
          <w:ilvl w:val="1"/>
          <w:numId w:val="17"/>
        </w:numPr>
        <w:spacing w:before="0" w:beforeAutospacing="0" w:after="0" w:afterAutospacing="0"/>
      </w:pPr>
      <w:r>
        <w:t xml:space="preserve">It was Passover, the days of unleavened bread. </w:t>
      </w:r>
    </w:p>
    <w:p w:rsidR="00CF4B90" w:rsidRPr="00CF0A16" w:rsidRDefault="00CF4B90" w:rsidP="00CF4B90">
      <w:pPr>
        <w:pStyle w:val="NormalWeb"/>
        <w:spacing w:before="0" w:beforeAutospacing="0" w:after="0" w:afterAutospacing="0"/>
        <w:rPr>
          <w:sz w:val="16"/>
          <w:szCs w:val="16"/>
        </w:rPr>
      </w:pPr>
    </w:p>
    <w:p w:rsidR="00CF4B90" w:rsidRDefault="00CF4B90" w:rsidP="00620181">
      <w:pPr>
        <w:pStyle w:val="NormalWeb"/>
        <w:spacing w:before="0" w:beforeAutospacing="0" w:after="0" w:afterAutospacing="0"/>
        <w:ind w:firstLine="720"/>
      </w:pPr>
      <w:r>
        <w:t>Hundreds of thous</w:t>
      </w:r>
      <w:r w:rsidR="00620181">
        <w:t>ands of Jews came to Jerusalem.</w:t>
      </w:r>
      <w:r w:rsidR="007667B1">
        <w:t xml:space="preserve"> </w:t>
      </w:r>
      <w:r>
        <w:t>People were filled with a festive, merry spirit. Herod could really gain popularity among multitudes of people.</w:t>
      </w:r>
    </w:p>
    <w:p w:rsidR="00CF4B90" w:rsidRPr="00CF0A16" w:rsidRDefault="00CF4B90" w:rsidP="00CF4B90">
      <w:pPr>
        <w:pStyle w:val="NormalWeb"/>
        <w:spacing w:before="0" w:beforeAutospacing="0" w:after="0" w:afterAutospacing="0"/>
        <w:rPr>
          <w:sz w:val="16"/>
          <w:szCs w:val="16"/>
        </w:rPr>
      </w:pPr>
    </w:p>
    <w:p w:rsidR="00CF4B90" w:rsidRDefault="00CF4B90" w:rsidP="00880F98">
      <w:pPr>
        <w:pStyle w:val="NormalWeb"/>
        <w:numPr>
          <w:ilvl w:val="1"/>
          <w:numId w:val="17"/>
        </w:numPr>
        <w:spacing w:before="0" w:beforeAutospacing="0" w:after="0" w:afterAutospacing="0"/>
      </w:pPr>
      <w:r>
        <w:t>Herod arrested and jailed Peter the apostle. Herod was planning to execute</w:t>
      </w:r>
      <w:r w:rsidR="00EF461B">
        <w:t xml:space="preserve"> </w:t>
      </w:r>
      <w:r>
        <w:t xml:space="preserve">Peter after the Passover. This was Peter's third imprisonment for the sake of his Lord </w:t>
      </w:r>
    </w:p>
    <w:p w:rsidR="00CF4B90" w:rsidRDefault="00CF4B90" w:rsidP="00880F98">
      <w:pPr>
        <w:pStyle w:val="NormalWeb"/>
        <w:numPr>
          <w:ilvl w:val="1"/>
          <w:numId w:val="17"/>
        </w:numPr>
        <w:spacing w:before="0" w:beforeAutospacing="0" w:after="0" w:afterAutospacing="0"/>
      </w:pPr>
      <w:r>
        <w:t xml:space="preserve">Herod had Peter heavily guarded </w:t>
      </w:r>
      <w:r w:rsidR="00620181">
        <w:t>12:4,5</w:t>
      </w:r>
    </w:p>
    <w:p w:rsidR="00CF4B90" w:rsidRPr="00620181" w:rsidRDefault="00CF4B90" w:rsidP="00880F98">
      <w:pPr>
        <w:pStyle w:val="NormalWeb"/>
        <w:numPr>
          <w:ilvl w:val="1"/>
          <w:numId w:val="17"/>
        </w:numPr>
        <w:spacing w:before="0" w:beforeAutospacing="0" w:after="0" w:afterAutospacing="0"/>
      </w:pPr>
      <w:r>
        <w:t>Herod must of felt the pain of blood on his hands</w:t>
      </w:r>
    </w:p>
    <w:p w:rsidR="00CF4B90" w:rsidRDefault="00CF4B90" w:rsidP="00D33C94">
      <w:pPr>
        <w:pStyle w:val="ListParagraph"/>
        <w:tabs>
          <w:tab w:val="left" w:pos="5040"/>
        </w:tabs>
      </w:pPr>
    </w:p>
    <w:p w:rsidR="00D33C94" w:rsidRPr="00932FC6" w:rsidRDefault="00D33C94" w:rsidP="00880F98">
      <w:pPr>
        <w:pStyle w:val="ListParagraph"/>
        <w:numPr>
          <w:ilvl w:val="0"/>
          <w:numId w:val="40"/>
        </w:numPr>
        <w:tabs>
          <w:tab w:val="left" w:pos="5040"/>
        </w:tabs>
        <w:contextualSpacing/>
      </w:pPr>
      <w:r>
        <w:t>Peter Delivered from Prison</w:t>
      </w:r>
      <w:r>
        <w:tab/>
      </w:r>
      <w:r>
        <w:tab/>
        <w:t>vs. 6-19</w:t>
      </w:r>
    </w:p>
    <w:p w:rsidR="00D33C94" w:rsidRDefault="00D33C94" w:rsidP="00D33C94">
      <w:pPr>
        <w:tabs>
          <w:tab w:val="left" w:pos="5040"/>
        </w:tabs>
        <w:rPr>
          <w:b/>
          <w:sz w:val="28"/>
          <w:szCs w:val="28"/>
        </w:rPr>
      </w:pPr>
    </w:p>
    <w:p w:rsidR="00D33C94" w:rsidRPr="00932FC6" w:rsidRDefault="00D33C94" w:rsidP="00880F98">
      <w:pPr>
        <w:pStyle w:val="ListParagraph"/>
        <w:numPr>
          <w:ilvl w:val="0"/>
          <w:numId w:val="40"/>
        </w:numPr>
        <w:tabs>
          <w:tab w:val="left" w:pos="5040"/>
        </w:tabs>
        <w:contextualSpacing/>
      </w:pPr>
      <w:r>
        <w:t>The Death of Herod</w:t>
      </w:r>
      <w:r>
        <w:tab/>
      </w:r>
      <w:r>
        <w:tab/>
        <w:t>vs. 20-25</w:t>
      </w:r>
    </w:p>
    <w:p w:rsidR="00D33C94" w:rsidRPr="009F412E" w:rsidRDefault="00D33C94" w:rsidP="00D33C94">
      <w:pPr>
        <w:tabs>
          <w:tab w:val="left" w:pos="5040"/>
        </w:tabs>
        <w:rPr>
          <w:b/>
          <w:sz w:val="28"/>
          <w:szCs w:val="28"/>
        </w:rPr>
      </w:pPr>
    </w:p>
    <w:p w:rsidR="00C13257" w:rsidRDefault="00EF461B" w:rsidP="00EF461B">
      <w:pPr>
        <w:ind w:left="360" w:hanging="360"/>
        <w:rPr>
          <w:i/>
        </w:rPr>
      </w:pPr>
      <w:r w:rsidRPr="00EF461B">
        <w:t>Ac</w:t>
      </w:r>
      <w:r>
        <w:t>ts</w:t>
      </w:r>
      <w:r w:rsidRPr="00EF461B">
        <w:t xml:space="preserve"> 12:20</w:t>
      </w:r>
      <w:r>
        <w:t>-24—</w:t>
      </w:r>
      <w:r w:rsidRPr="00EF461B">
        <w:rPr>
          <w:i/>
        </w:rPr>
        <w:t xml:space="preserve">And Herod was highly displeased with them of </w:t>
      </w:r>
      <w:proofErr w:type="spellStart"/>
      <w:r w:rsidRPr="00EF461B">
        <w:rPr>
          <w:i/>
        </w:rPr>
        <w:t>Tyre</w:t>
      </w:r>
      <w:proofErr w:type="spellEnd"/>
      <w:r w:rsidRPr="00EF461B">
        <w:rPr>
          <w:i/>
        </w:rPr>
        <w:t xml:space="preserve"> and Sidon: but they came with one accord to him, and, having made </w:t>
      </w:r>
      <w:proofErr w:type="spellStart"/>
      <w:r w:rsidRPr="00EF461B">
        <w:rPr>
          <w:i/>
        </w:rPr>
        <w:t>Blastus</w:t>
      </w:r>
      <w:proofErr w:type="spellEnd"/>
      <w:r w:rsidRPr="00EF461B">
        <w:rPr>
          <w:i/>
        </w:rPr>
        <w:t xml:space="preserve"> the king's chamberlain their friend, desired peace; because their country was nourished by the king's country.21 And upon a set day Herod, arrayed in royal apparel, sat upon his throne, and made an oration unto them. 22 And the people gave a shout, saying, </w:t>
      </w:r>
      <w:proofErr w:type="gramStart"/>
      <w:r w:rsidRPr="00EF461B">
        <w:rPr>
          <w:i/>
        </w:rPr>
        <w:t>It</w:t>
      </w:r>
      <w:proofErr w:type="gramEnd"/>
      <w:r w:rsidRPr="00EF461B">
        <w:rPr>
          <w:i/>
        </w:rPr>
        <w:t xml:space="preserve"> is the voice of a god, and not of a man. 23 And immediately </w:t>
      </w:r>
      <w:r w:rsidRPr="00EF461B">
        <w:rPr>
          <w:i/>
          <w:u w:val="single"/>
        </w:rPr>
        <w:t>the angel of the Lord smote him</w:t>
      </w:r>
      <w:r w:rsidRPr="00EF461B">
        <w:rPr>
          <w:i/>
        </w:rPr>
        <w:t xml:space="preserve">, because he gave not God the glory: and he was eaten of worms, and gave up the ghost.24 </w:t>
      </w:r>
      <w:proofErr w:type="gramStart"/>
      <w:r w:rsidRPr="00EF461B">
        <w:rPr>
          <w:i/>
        </w:rPr>
        <w:t>But</w:t>
      </w:r>
      <w:proofErr w:type="gramEnd"/>
      <w:r w:rsidRPr="00EF461B">
        <w:rPr>
          <w:i/>
        </w:rPr>
        <w:t xml:space="preserve"> the word of God grew and multiplied.</w:t>
      </w:r>
    </w:p>
    <w:p w:rsidR="00C13257" w:rsidRDefault="00C13257" w:rsidP="00C13257">
      <w:pPr>
        <w:rPr>
          <w:i/>
        </w:rPr>
      </w:pPr>
    </w:p>
    <w:p w:rsidR="00A73A01" w:rsidRDefault="0048608B" w:rsidP="00880F98">
      <w:pPr>
        <w:pStyle w:val="ListParagraph"/>
        <w:numPr>
          <w:ilvl w:val="0"/>
          <w:numId w:val="40"/>
        </w:numPr>
      </w:pPr>
      <w:r>
        <w:t>The Triumphant Gospel</w:t>
      </w:r>
      <w:r w:rsidR="00A73A01">
        <w:tab/>
      </w:r>
      <w:r w:rsidR="00A73A01">
        <w:tab/>
      </w:r>
      <w:r w:rsidR="00A73A01">
        <w:tab/>
      </w:r>
      <w:r w:rsidR="00A73A01">
        <w:tab/>
      </w:r>
      <w:r w:rsidR="00A73A01">
        <w:tab/>
        <w:t>12:24</w:t>
      </w:r>
    </w:p>
    <w:p w:rsidR="0048608B" w:rsidRDefault="00A73A01" w:rsidP="00880F98">
      <w:pPr>
        <w:pStyle w:val="ListParagraph"/>
        <w:numPr>
          <w:ilvl w:val="1"/>
          <w:numId w:val="40"/>
        </w:numPr>
      </w:pPr>
      <w:r>
        <w:t>The Word of God progressing through faith cannot be stopped.</w:t>
      </w:r>
    </w:p>
    <w:p w:rsidR="00A73A01" w:rsidRDefault="00A73A01" w:rsidP="00880F98">
      <w:pPr>
        <w:pStyle w:val="ListParagraph"/>
        <w:numPr>
          <w:ilvl w:val="2"/>
          <w:numId w:val="40"/>
        </w:numPr>
      </w:pPr>
      <w:r>
        <w:t>God has ordained his word to be spoken</w:t>
      </w:r>
    </w:p>
    <w:p w:rsidR="00A73A01" w:rsidRDefault="00A73A01" w:rsidP="00880F98">
      <w:pPr>
        <w:pStyle w:val="ListParagraph"/>
        <w:numPr>
          <w:ilvl w:val="2"/>
          <w:numId w:val="40"/>
        </w:numPr>
      </w:pPr>
      <w:r>
        <w:t>God has ordained His word to produce fruit after His kind</w:t>
      </w:r>
    </w:p>
    <w:p w:rsidR="00A73A01" w:rsidRDefault="00A73A01" w:rsidP="00880F98">
      <w:pPr>
        <w:pStyle w:val="ListParagraph"/>
        <w:numPr>
          <w:ilvl w:val="1"/>
          <w:numId w:val="40"/>
        </w:numPr>
      </w:pPr>
      <w:r>
        <w:t xml:space="preserve">John Mark was </w:t>
      </w:r>
      <w:proofErr w:type="spellStart"/>
      <w:r w:rsidR="00680C32">
        <w:t>discipled</w:t>
      </w:r>
      <w:proofErr w:type="spellEnd"/>
      <w:r>
        <w:t xml:space="preserve"> by </w:t>
      </w:r>
      <w:r w:rsidR="00680C32">
        <w:t>three of God’s greatest servants</w:t>
      </w:r>
    </w:p>
    <w:p w:rsidR="00680C32" w:rsidRDefault="00680C32" w:rsidP="00880F98">
      <w:pPr>
        <w:pStyle w:val="ListParagraph"/>
        <w:numPr>
          <w:ilvl w:val="2"/>
          <w:numId w:val="40"/>
        </w:numPr>
      </w:pPr>
      <w:r>
        <w:t>Peter</w:t>
      </w:r>
      <w:r>
        <w:tab/>
      </w:r>
      <w:r>
        <w:tab/>
      </w:r>
      <w:r>
        <w:tab/>
      </w:r>
      <w:r>
        <w:tab/>
      </w:r>
      <w:r>
        <w:tab/>
      </w:r>
      <w:r>
        <w:tab/>
        <w:t>12:12</w:t>
      </w:r>
    </w:p>
    <w:p w:rsidR="00680C32" w:rsidRDefault="00680C32" w:rsidP="00880F98">
      <w:pPr>
        <w:pStyle w:val="ListParagraph"/>
        <w:numPr>
          <w:ilvl w:val="2"/>
          <w:numId w:val="40"/>
        </w:numPr>
      </w:pPr>
      <w:r>
        <w:t>Paul</w:t>
      </w:r>
      <w:r>
        <w:tab/>
      </w:r>
      <w:r>
        <w:tab/>
      </w:r>
      <w:r>
        <w:tab/>
      </w:r>
      <w:r>
        <w:tab/>
      </w:r>
      <w:r>
        <w:tab/>
      </w:r>
      <w:r>
        <w:tab/>
        <w:t>12:25</w:t>
      </w:r>
    </w:p>
    <w:p w:rsidR="00680C32" w:rsidRDefault="00680C32" w:rsidP="00880F98">
      <w:pPr>
        <w:pStyle w:val="ListParagraph"/>
        <w:numPr>
          <w:ilvl w:val="2"/>
          <w:numId w:val="40"/>
        </w:numPr>
      </w:pPr>
      <w:r>
        <w:t>Barnabas</w:t>
      </w:r>
    </w:p>
    <w:p w:rsidR="00A73A01" w:rsidRPr="00C13257" w:rsidRDefault="00A73A01" w:rsidP="00C13257"/>
    <w:p w:rsidR="00D33C94" w:rsidRDefault="00D33C94" w:rsidP="00880F98">
      <w:pPr>
        <w:pStyle w:val="ListParagraph"/>
        <w:numPr>
          <w:ilvl w:val="2"/>
          <w:numId w:val="17"/>
        </w:numPr>
      </w:pPr>
      <w:r>
        <w:br w:type="page"/>
      </w:r>
    </w:p>
    <w:p w:rsidR="00E968E9" w:rsidRDefault="002F2582" w:rsidP="00E968E9">
      <w:pPr>
        <w:pStyle w:val="Heading1"/>
      </w:pPr>
      <w:bookmarkStart w:id="23" w:name="_Toc306970545"/>
      <w:r>
        <w:lastRenderedPageBreak/>
        <w:t>Section 3</w:t>
      </w:r>
      <w:r w:rsidR="00AE077B">
        <w:t xml:space="preserve">: </w:t>
      </w:r>
      <w:r w:rsidR="00E968E9">
        <w:t>1</w:t>
      </w:r>
      <w:r w:rsidR="00E968E9" w:rsidRPr="00E968E9">
        <w:rPr>
          <w:vertAlign w:val="superscript"/>
        </w:rPr>
        <w:t>st</w:t>
      </w:r>
      <w:r w:rsidR="00E968E9">
        <w:t xml:space="preserve"> Missionary Journey</w:t>
      </w:r>
      <w:bookmarkEnd w:id="23"/>
    </w:p>
    <w:p w:rsidR="00E968E9" w:rsidRPr="00C84897" w:rsidRDefault="007B0CB1" w:rsidP="00E968E9">
      <w:pPr>
        <w:pStyle w:val="Heading1"/>
        <w:rPr>
          <w:sz w:val="24"/>
          <w:szCs w:val="24"/>
        </w:rPr>
      </w:pPr>
      <w:r>
        <w:rPr>
          <w:noProof/>
          <w:sz w:val="24"/>
          <w:szCs w:val="24"/>
        </w:rPr>
        <w:pict>
          <v:shape id="_x0000_s3458" type="#_x0000_t97" style="position:absolute;left:0;text-align:left;margin-left:281.55pt;margin-top:11.25pt;width:33.7pt;height:102.9pt;z-index:252226560;v-text-anchor:middle">
            <v:textbox style="layout-flow:vertical;mso-layout-flow-alt:bottom-to-top;mso-next-textbox:#_x0000_s3458" inset="0,0,0,0">
              <w:txbxContent>
                <w:p w:rsidR="00192F1F" w:rsidRPr="006D0610" w:rsidRDefault="00192F1F"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w:pict>
      </w:r>
      <w:r>
        <w:rPr>
          <w:noProof/>
          <w:sz w:val="24"/>
          <w:szCs w:val="24"/>
        </w:rPr>
        <w:pict>
          <v:shape id="_x0000_s3457" type="#_x0000_t97" style="position:absolute;left:0;text-align:left;margin-left:248.6pt;margin-top:11.6pt;width:33.7pt;height:102.9pt;z-index:252225536;v-text-anchor:middle">
            <v:textbox style="layout-flow:vertical;mso-layout-flow-alt:bottom-to-top;mso-next-textbox:#_x0000_s3457" inset="0,0,0,0">
              <w:txbxContent>
                <w:p w:rsidR="00192F1F" w:rsidRPr="006D0610" w:rsidRDefault="00192F1F"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w:pict>
      </w:r>
      <w:r>
        <w:rPr>
          <w:noProof/>
          <w:sz w:val="24"/>
          <w:szCs w:val="24"/>
        </w:rPr>
        <w:pict>
          <v:shape id="_x0000_s3456" type="#_x0000_t97" style="position:absolute;left:0;text-align:left;margin-left:150.55pt;margin-top:10.8pt;width:33.75pt;height:102.95pt;z-index:252224512;v-text-anchor:middle" fillcolor="white [3212]">
            <v:textbox style="layout-flow:vertical;mso-layout-flow-alt:bottom-to-top;mso-next-textbox:#_x0000_s3456" inset="0,0,0,0">
              <w:txbxContent>
                <w:p w:rsidR="00192F1F" w:rsidRPr="00C93EAF" w:rsidRDefault="00192F1F" w:rsidP="005310B1">
                  <w:pPr>
                    <w:jc w:val="center"/>
                    <w:rPr>
                      <w:rFonts w:asciiTheme="majorHAnsi" w:hAnsiTheme="majorHAnsi"/>
                      <w:b/>
                      <w:sz w:val="20"/>
                      <w:szCs w:val="20"/>
                    </w:rPr>
                  </w:pPr>
                  <w:r>
                    <w:rPr>
                      <w:rFonts w:asciiTheme="majorHAnsi" w:hAnsiTheme="majorHAnsi"/>
                      <w:b/>
                      <w:sz w:val="20"/>
                      <w:szCs w:val="20"/>
                    </w:rPr>
                    <w:t>The Gospel Spreading</w:t>
                  </w:r>
                </w:p>
              </w:txbxContent>
            </v:textbox>
          </v:shape>
        </w:pict>
      </w:r>
      <w:r>
        <w:rPr>
          <w:noProof/>
          <w:sz w:val="24"/>
          <w:szCs w:val="24"/>
        </w:rPr>
        <w:pict>
          <v:shape id="_x0000_s3455" type="#_x0000_t97" style="position:absolute;left:0;text-align:left;margin-left:115.7pt;margin-top:10.8pt;width:33.7pt;height:102.95pt;z-index:252223488;v-text-anchor:middle" filled="f" fillcolor="#f2f2f2 [3052]">
            <v:textbox style="layout-flow:vertical;mso-layout-flow-alt:bottom-to-top;mso-next-textbox:#_x0000_s3455" inset="0,0,0,0">
              <w:txbxContent>
                <w:p w:rsidR="00192F1F" w:rsidRPr="00C93EAF" w:rsidRDefault="00192F1F" w:rsidP="005310B1">
                  <w:pPr>
                    <w:jc w:val="center"/>
                    <w:rPr>
                      <w:rFonts w:asciiTheme="majorHAnsi" w:hAnsiTheme="majorHAnsi"/>
                      <w:b/>
                      <w:sz w:val="20"/>
                      <w:szCs w:val="20"/>
                    </w:rPr>
                  </w:pPr>
                  <w:r>
                    <w:rPr>
                      <w:rFonts w:asciiTheme="majorHAnsi" w:hAnsiTheme="majorHAnsi"/>
                      <w:b/>
                      <w:sz w:val="20"/>
                      <w:szCs w:val="20"/>
                    </w:rPr>
                    <w:t>The Apostles at Jerusalem</w:t>
                  </w:r>
                </w:p>
              </w:txbxContent>
            </v:textbox>
          </v:shape>
        </w:pict>
      </w:r>
      <w:r>
        <w:rPr>
          <w:noProof/>
          <w:sz w:val="24"/>
          <w:szCs w:val="24"/>
        </w:rPr>
        <w:pict>
          <v:shape id="_x0000_s3454" type="#_x0000_t97" style="position:absolute;left:0;text-align:left;margin-left:3in;margin-top:11.6pt;width:33.7pt;height:102.9pt;z-index:252222464;v-text-anchor:middle">
            <v:textbox style="layout-flow:vertical;mso-layout-flow-alt:bottom-to-top;mso-next-textbox:#_x0000_s3454" inset="0,0,0,0">
              <w:txbxContent>
                <w:p w:rsidR="00192F1F" w:rsidRPr="006D0610" w:rsidRDefault="00192F1F"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w:pict>
      </w:r>
      <w:r>
        <w:rPr>
          <w:noProof/>
          <w:sz w:val="24"/>
          <w:szCs w:val="24"/>
        </w:rPr>
        <w:pict>
          <v:shape id="_x0000_s3453" type="#_x0000_t97" style="position:absolute;left:0;text-align:left;margin-left:183.5pt;margin-top:11.25pt;width:33.75pt;height:102.95pt;z-index:252221440;v-text-anchor:middle" fillcolor="#d8d8d8 [2732]">
            <v:textbox style="layout-flow:vertical;mso-layout-flow-alt:bottom-to-top;mso-next-textbox:#_x0000_s3453" inset="0,0,0,0">
              <w:txbxContent>
                <w:p w:rsidR="00192F1F" w:rsidRPr="00C93EAF" w:rsidRDefault="00192F1F"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w:pict>
      </w:r>
    </w:p>
    <w:p w:rsidR="00E968E9" w:rsidRDefault="00E968E9" w:rsidP="00E968E9">
      <w:pPr>
        <w:rPr>
          <w:sz w:val="28"/>
        </w:rPr>
      </w:pPr>
    </w:p>
    <w:p w:rsidR="00E968E9" w:rsidRDefault="00E968E9" w:rsidP="00E968E9">
      <w:pPr>
        <w:rPr>
          <w:sz w:val="28"/>
        </w:rPr>
      </w:pPr>
    </w:p>
    <w:p w:rsidR="00E968E9" w:rsidRDefault="00E968E9" w:rsidP="00E968E9">
      <w:pPr>
        <w:rPr>
          <w:sz w:val="28"/>
        </w:rPr>
      </w:pPr>
    </w:p>
    <w:p w:rsidR="00E968E9" w:rsidRDefault="00E968E9" w:rsidP="00E968E9">
      <w:pPr>
        <w:rPr>
          <w:sz w:val="32"/>
        </w:rPr>
      </w:pPr>
    </w:p>
    <w:p w:rsidR="00E968E9" w:rsidRDefault="00E968E9" w:rsidP="00E968E9">
      <w:pPr>
        <w:rPr>
          <w:sz w:val="32"/>
        </w:rPr>
      </w:pPr>
    </w:p>
    <w:p w:rsidR="00E968E9" w:rsidRDefault="00E968E9" w:rsidP="00E968E9">
      <w:pPr>
        <w:rPr>
          <w:sz w:val="32"/>
        </w:rPr>
      </w:pPr>
    </w:p>
    <w:p w:rsidR="00E968E9" w:rsidRDefault="002F2582" w:rsidP="00976331">
      <w:pPr>
        <w:pStyle w:val="ListParagraph"/>
        <w:numPr>
          <w:ilvl w:val="0"/>
          <w:numId w:val="15"/>
        </w:numPr>
        <w:ind w:left="2520"/>
        <w:rPr>
          <w:snapToGrid w:val="0"/>
        </w:rPr>
      </w:pPr>
      <w:r>
        <w:rPr>
          <w:snapToGrid w:val="0"/>
        </w:rPr>
        <w:t>Chapters</w:t>
      </w:r>
      <w:r w:rsidR="005310B1">
        <w:rPr>
          <w:snapToGrid w:val="0"/>
        </w:rPr>
        <w:t xml:space="preserve"> 13:1-15:35</w:t>
      </w:r>
    </w:p>
    <w:p w:rsidR="00911E6B" w:rsidRDefault="00CF6F66" w:rsidP="00911E6B">
      <w:pPr>
        <w:tabs>
          <w:tab w:val="left" w:pos="5040"/>
        </w:tabs>
      </w:pPr>
      <w:r>
        <w:rPr>
          <w:noProof/>
        </w:rPr>
        <w:drawing>
          <wp:anchor distT="0" distB="0" distL="114300" distR="114300" simplePos="0" relativeHeight="252230656" behindDoc="1" locked="0" layoutInCell="1" allowOverlap="1">
            <wp:simplePos x="0" y="0"/>
            <wp:positionH relativeFrom="margin">
              <wp:align>center</wp:align>
            </wp:positionH>
            <wp:positionV relativeFrom="margin">
              <wp:posOffset>2114550</wp:posOffset>
            </wp:positionV>
            <wp:extent cx="4514850" cy="5076825"/>
            <wp:effectExtent l="19050" t="0" r="0" b="0"/>
            <wp:wrapSquare wrapText="bothSides"/>
            <wp:docPr id="28" name="Picture 28" descr="M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p1"/>
                    <pic:cNvPicPr>
                      <a:picLocks noChangeAspect="1" noChangeArrowheads="1"/>
                    </pic:cNvPicPr>
                  </pic:nvPicPr>
                  <pic:blipFill>
                    <a:blip r:embed="rId9" cstate="print"/>
                    <a:stretch>
                      <a:fillRect/>
                    </a:stretch>
                  </pic:blipFill>
                  <pic:spPr bwMode="auto">
                    <a:xfrm>
                      <a:off x="0" y="0"/>
                      <a:ext cx="4514850" cy="5076825"/>
                    </a:xfrm>
                    <a:prstGeom prst="rect">
                      <a:avLst/>
                    </a:prstGeom>
                    <a:noFill/>
                    <a:ln>
                      <a:noFill/>
                    </a:ln>
                  </pic:spPr>
                </pic:pic>
              </a:graphicData>
            </a:graphic>
          </wp:anchor>
        </w:drawing>
      </w: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911E6B" w:rsidRPr="00126C3D" w:rsidRDefault="00CF6F66" w:rsidP="00911E6B">
      <w:pPr>
        <w:tabs>
          <w:tab w:val="left" w:pos="5040"/>
        </w:tabs>
      </w:pPr>
      <w:r>
        <w:t>Antioch</w:t>
      </w:r>
      <w:r>
        <w:sym w:font="Wingdings" w:char="F0E0"/>
      </w:r>
      <w:proofErr w:type="spellStart"/>
      <w:r w:rsidR="00911E6B">
        <w:t>Selucia</w:t>
      </w:r>
      <w:proofErr w:type="spellEnd"/>
      <w:r w:rsidR="00911E6B">
        <w:t xml:space="preserve"> </w:t>
      </w:r>
      <w:r w:rsidR="00911E6B" w:rsidRPr="00996ED8">
        <w:sym w:font="Wingdings" w:char="F0E0"/>
      </w:r>
      <w:r w:rsidR="00911E6B">
        <w:t>Salamis</w:t>
      </w:r>
      <w:r>
        <w:t>, Cyprus</w:t>
      </w:r>
      <w:r w:rsidR="00911E6B">
        <w:t xml:space="preserve"> </w:t>
      </w:r>
      <w:r w:rsidR="00911E6B">
        <w:sym w:font="Wingdings" w:char="F0E0"/>
      </w:r>
      <w:r w:rsidR="00911E6B" w:rsidRPr="00DA2C2E">
        <w:t xml:space="preserve"> </w:t>
      </w:r>
      <w:proofErr w:type="spellStart"/>
      <w:r w:rsidR="00911E6B">
        <w:t>Paphos</w:t>
      </w:r>
      <w:proofErr w:type="spellEnd"/>
      <w:r>
        <w:t xml:space="preserve"> </w:t>
      </w:r>
      <w:r w:rsidR="00911E6B" w:rsidRPr="00DA2C2E">
        <w:sym w:font="Wingdings" w:char="F0E0"/>
      </w:r>
      <w:r w:rsidR="00911E6B" w:rsidRPr="00DA2C2E">
        <w:t xml:space="preserve"> </w:t>
      </w:r>
      <w:proofErr w:type="spellStart"/>
      <w:r w:rsidR="00911E6B">
        <w:t>Perga</w:t>
      </w:r>
      <w:proofErr w:type="spellEnd"/>
      <w:r w:rsidR="00911E6B" w:rsidRPr="00DA2C2E">
        <w:t xml:space="preserve"> </w:t>
      </w:r>
      <w:r w:rsidR="00911E6B" w:rsidRPr="00DA2C2E">
        <w:sym w:font="Wingdings" w:char="F0E0"/>
      </w:r>
      <w:r w:rsidR="00911E6B" w:rsidRPr="00DA2C2E">
        <w:t xml:space="preserve"> </w:t>
      </w:r>
      <w:r w:rsidR="00911E6B">
        <w:t>Antioch</w:t>
      </w:r>
      <w:r>
        <w:t xml:space="preserve"> of </w:t>
      </w:r>
      <w:proofErr w:type="spellStart"/>
      <w:r>
        <w:t>Pisidia</w:t>
      </w:r>
      <w:proofErr w:type="spellEnd"/>
      <w:r w:rsidR="00911E6B" w:rsidRPr="00DA2C2E">
        <w:t xml:space="preserve"> </w:t>
      </w:r>
      <w:r w:rsidR="00911E6B" w:rsidRPr="00DA2C2E">
        <w:sym w:font="Wingdings" w:char="F0E0"/>
      </w:r>
      <w:r w:rsidR="00911E6B" w:rsidRPr="00DA2C2E">
        <w:t xml:space="preserve"> </w:t>
      </w:r>
      <w:proofErr w:type="spellStart"/>
      <w:r w:rsidR="00911E6B">
        <w:t>Iconium</w:t>
      </w:r>
      <w:proofErr w:type="spellEnd"/>
      <w:r w:rsidR="00911E6B" w:rsidRPr="00DA2C2E">
        <w:t xml:space="preserve"> </w:t>
      </w:r>
      <w:r w:rsidR="00911E6B" w:rsidRPr="00DA2C2E">
        <w:sym w:font="Wingdings" w:char="F0E0"/>
      </w:r>
      <w:r w:rsidR="00911E6B" w:rsidRPr="00DA2C2E">
        <w:t xml:space="preserve"> </w:t>
      </w:r>
      <w:proofErr w:type="spellStart"/>
      <w:r w:rsidR="00911E6B">
        <w:t>Lystra</w:t>
      </w:r>
      <w:proofErr w:type="spellEnd"/>
      <w:r w:rsidR="00911E6B" w:rsidRPr="00DA2C2E">
        <w:t xml:space="preserve"> </w:t>
      </w:r>
      <w:r w:rsidR="00911E6B" w:rsidRPr="00DA2C2E">
        <w:sym w:font="Wingdings" w:char="F0E0"/>
      </w:r>
      <w:proofErr w:type="spellStart"/>
      <w:r w:rsidR="00911E6B">
        <w:t>Derbe</w:t>
      </w:r>
      <w:proofErr w:type="spellEnd"/>
      <w:r w:rsidR="00911E6B" w:rsidRPr="00DA2C2E">
        <w:t xml:space="preserve"> </w:t>
      </w:r>
      <w:r w:rsidR="00911E6B" w:rsidRPr="00DA2C2E">
        <w:sym w:font="Wingdings" w:char="F0E0"/>
      </w:r>
      <w:r w:rsidR="00911E6B" w:rsidRPr="00DA2C2E">
        <w:t xml:space="preserve"> </w:t>
      </w:r>
      <w:proofErr w:type="spellStart"/>
      <w:r w:rsidR="00911E6B">
        <w:t>Lystra</w:t>
      </w:r>
      <w:proofErr w:type="spellEnd"/>
      <w:r w:rsidR="00911E6B" w:rsidRPr="00DA2C2E">
        <w:t xml:space="preserve"> </w:t>
      </w:r>
      <w:r w:rsidR="00911E6B" w:rsidRPr="00DA2C2E">
        <w:sym w:font="Wingdings" w:char="F0E0"/>
      </w:r>
      <w:r w:rsidR="00911E6B" w:rsidRPr="00DA2C2E">
        <w:t xml:space="preserve"> </w:t>
      </w:r>
      <w:proofErr w:type="spellStart"/>
      <w:r>
        <w:t>Iconium</w:t>
      </w:r>
      <w:proofErr w:type="spellEnd"/>
      <w:r>
        <w:t xml:space="preserve"> </w:t>
      </w:r>
      <w:r>
        <w:sym w:font="Wingdings" w:char="F0E0"/>
      </w:r>
      <w:r w:rsidRPr="00CF6F66">
        <w:t xml:space="preserve"> </w:t>
      </w:r>
      <w:r>
        <w:t xml:space="preserve">Antioch of </w:t>
      </w:r>
      <w:proofErr w:type="spellStart"/>
      <w:r>
        <w:t>Pisidia</w:t>
      </w:r>
      <w:proofErr w:type="spellEnd"/>
      <w:r w:rsidRPr="00DA2C2E">
        <w:t xml:space="preserve"> </w:t>
      </w:r>
      <w:r w:rsidR="00911E6B" w:rsidRPr="00DA2C2E">
        <w:sym w:font="Wingdings" w:char="F0E0"/>
      </w:r>
      <w:proofErr w:type="spellStart"/>
      <w:r w:rsidR="00911E6B">
        <w:t>Perga</w:t>
      </w:r>
      <w:proofErr w:type="spellEnd"/>
      <w:r w:rsidR="00911E6B" w:rsidRPr="00DA2C2E">
        <w:t xml:space="preserve"> </w:t>
      </w:r>
      <w:r w:rsidR="00911E6B" w:rsidRPr="00DA2C2E">
        <w:sym w:font="Wingdings" w:char="F0E0"/>
      </w:r>
      <w:r w:rsidR="00911E6B" w:rsidRPr="00DA2C2E">
        <w:t xml:space="preserve"> </w:t>
      </w:r>
      <w:proofErr w:type="spellStart"/>
      <w:r w:rsidR="00911E6B">
        <w:t>Attalia</w:t>
      </w:r>
      <w:proofErr w:type="spellEnd"/>
      <w:r w:rsidR="00911E6B" w:rsidRPr="00DA2C2E">
        <w:t xml:space="preserve"> </w:t>
      </w:r>
      <w:r w:rsidR="00911E6B" w:rsidRPr="00DA2C2E">
        <w:sym w:font="Wingdings" w:char="F0E0"/>
      </w:r>
      <w:r w:rsidR="00911E6B" w:rsidRPr="00DA2C2E">
        <w:t xml:space="preserve"> </w:t>
      </w:r>
      <w:r w:rsidR="00911E6B">
        <w:t>Antioch</w:t>
      </w:r>
      <w:r>
        <w:t xml:space="preserve"> of Syria.</w:t>
      </w:r>
    </w:p>
    <w:p w:rsidR="00911E6B" w:rsidRDefault="00911E6B" w:rsidP="00911E6B">
      <w:pPr>
        <w:pStyle w:val="ListParagraph"/>
        <w:tabs>
          <w:tab w:val="left" w:pos="5040"/>
        </w:tabs>
      </w:pPr>
    </w:p>
    <w:p w:rsidR="00CF6F66" w:rsidRDefault="00CF6F66">
      <w:r>
        <w:br w:type="page"/>
      </w:r>
    </w:p>
    <w:p w:rsidR="00911E6B" w:rsidRDefault="00911E6B" w:rsidP="00880F98">
      <w:pPr>
        <w:pStyle w:val="ListParagraph"/>
        <w:numPr>
          <w:ilvl w:val="0"/>
          <w:numId w:val="45"/>
        </w:numPr>
        <w:tabs>
          <w:tab w:val="left" w:pos="5040"/>
        </w:tabs>
        <w:ind w:left="720"/>
        <w:contextualSpacing/>
      </w:pPr>
      <w:r>
        <w:lastRenderedPageBreak/>
        <w:t>CHAPTER THIRTEEN</w:t>
      </w:r>
    </w:p>
    <w:p w:rsidR="00911E6B" w:rsidRDefault="00911E6B" w:rsidP="00911E6B">
      <w:pPr>
        <w:pStyle w:val="ListParagraph"/>
        <w:tabs>
          <w:tab w:val="left" w:pos="5040"/>
        </w:tabs>
      </w:pPr>
    </w:p>
    <w:p w:rsidR="00911E6B" w:rsidRDefault="00911E6B" w:rsidP="00880F98">
      <w:pPr>
        <w:pStyle w:val="ListParagraph"/>
        <w:numPr>
          <w:ilvl w:val="0"/>
          <w:numId w:val="46"/>
        </w:numPr>
        <w:tabs>
          <w:tab w:val="left" w:pos="5040"/>
        </w:tabs>
        <w:ind w:left="720"/>
        <w:contextualSpacing/>
      </w:pPr>
      <w:r>
        <w:t>Barnabas and Saul Commissioned</w:t>
      </w:r>
      <w:r>
        <w:tab/>
      </w:r>
      <w:r>
        <w:tab/>
        <w:t>vs. 1-3</w:t>
      </w:r>
    </w:p>
    <w:p w:rsidR="00CF6F66" w:rsidRPr="0013454D" w:rsidRDefault="00CF6F66" w:rsidP="00CF6F66">
      <w:pPr>
        <w:ind w:firstLine="720"/>
      </w:pPr>
      <w:r w:rsidRPr="0013454D">
        <w:t xml:space="preserve">Paul, Barnabas and John </w:t>
      </w:r>
      <w:r>
        <w:t>Mark all begin this mission. (12:25)</w:t>
      </w:r>
    </w:p>
    <w:p w:rsidR="00911E6B" w:rsidRDefault="00911E6B" w:rsidP="00911E6B">
      <w:pPr>
        <w:pStyle w:val="ListParagraph"/>
        <w:tabs>
          <w:tab w:val="left" w:pos="5040"/>
        </w:tabs>
      </w:pPr>
    </w:p>
    <w:p w:rsidR="00911E6B" w:rsidRDefault="00911E6B" w:rsidP="00880F98">
      <w:pPr>
        <w:pStyle w:val="ListParagraph"/>
        <w:numPr>
          <w:ilvl w:val="0"/>
          <w:numId w:val="46"/>
        </w:numPr>
        <w:tabs>
          <w:tab w:val="left" w:pos="5040"/>
        </w:tabs>
        <w:ind w:left="720"/>
        <w:contextualSpacing/>
      </w:pPr>
      <w:r>
        <w:t>The Apostles Preach in Cyprus</w:t>
      </w:r>
      <w:r>
        <w:tab/>
      </w:r>
      <w:r>
        <w:tab/>
        <w:t>vs. 4-12</w:t>
      </w:r>
    </w:p>
    <w:p w:rsidR="00911E6B" w:rsidRPr="009835F0" w:rsidRDefault="00911E6B" w:rsidP="00911E6B">
      <w:pPr>
        <w:tabs>
          <w:tab w:val="left" w:pos="5040"/>
        </w:tabs>
      </w:pPr>
    </w:p>
    <w:p w:rsidR="00911E6B" w:rsidRDefault="00911E6B" w:rsidP="00880F98">
      <w:pPr>
        <w:pStyle w:val="ListParagraph"/>
        <w:numPr>
          <w:ilvl w:val="0"/>
          <w:numId w:val="46"/>
        </w:numPr>
        <w:tabs>
          <w:tab w:val="left" w:pos="5040"/>
        </w:tabs>
        <w:ind w:left="720"/>
        <w:contextualSpacing/>
      </w:pPr>
      <w:r>
        <w:t xml:space="preserve">Paul and Barnabas in Antioch of </w:t>
      </w:r>
      <w:proofErr w:type="spellStart"/>
      <w:r>
        <w:t>Pisidia</w:t>
      </w:r>
      <w:proofErr w:type="spellEnd"/>
      <w:r>
        <w:tab/>
      </w:r>
      <w:r>
        <w:tab/>
        <w:t>vs. 13-52</w:t>
      </w:r>
    </w:p>
    <w:p w:rsidR="00DC45B3" w:rsidRDefault="00DC45B3" w:rsidP="00DC45B3"/>
    <w:p w:rsidR="00DC45B3" w:rsidRDefault="00DC45B3" w:rsidP="00DC45B3">
      <w:pPr>
        <w:ind w:firstLine="720"/>
      </w:pPr>
      <w:proofErr w:type="gramStart"/>
      <w:r>
        <w:t>v.13</w:t>
      </w:r>
      <w:proofErr w:type="gramEnd"/>
      <w:r>
        <w:t xml:space="preserve"> John Mark departed and returned to Jerusalem.</w:t>
      </w:r>
    </w:p>
    <w:p w:rsidR="00DC45B3" w:rsidRDefault="00DC45B3" w:rsidP="00DC45B3">
      <w:pPr>
        <w:ind w:firstLine="720"/>
      </w:pPr>
      <w:proofErr w:type="gramStart"/>
      <w:r>
        <w:t>v. 14</w:t>
      </w:r>
      <w:proofErr w:type="gramEnd"/>
      <w:r>
        <w:t>-40 Paul’s First Recorded Sermon</w:t>
      </w:r>
    </w:p>
    <w:p w:rsidR="00DC45B3" w:rsidRPr="00471B1B" w:rsidRDefault="00D06C76" w:rsidP="00DC45B3">
      <w:pPr>
        <w:spacing w:before="100" w:beforeAutospacing="1" w:after="100" w:afterAutospacing="1"/>
        <w:ind w:firstLine="720"/>
      </w:pPr>
      <w:r>
        <w:t>“</w:t>
      </w:r>
      <w:r w:rsidR="00DC45B3">
        <w:t xml:space="preserve">Antioch is in the extreme north of </w:t>
      </w:r>
      <w:proofErr w:type="spellStart"/>
      <w:r w:rsidR="00DC45B3">
        <w:t>Pisidia</w:t>
      </w:r>
      <w:proofErr w:type="spellEnd"/>
      <w:r w:rsidR="00DC45B3">
        <w:t>.</w:t>
      </w:r>
      <w:r w:rsidR="00DC45B3" w:rsidRPr="00471B1B">
        <w:t xml:space="preserve"> Here they found a synagogue and many proselytes. They met with great success in preaching the gospel, but the Jews stirred up a violent opposition against them, and they were obliged to leave the place. On his return, Paul again visited Antioch for the purpose of confirming the disciples</w:t>
      </w:r>
      <w:r w:rsidR="00DC45B3">
        <w:t xml:space="preserve"> (Acts14:21</w:t>
      </w:r>
      <w:r w:rsidR="00DC45B3" w:rsidRPr="00471B1B">
        <w:t xml:space="preserve">). It has been identified with the modern </w:t>
      </w:r>
      <w:proofErr w:type="spellStart"/>
      <w:r w:rsidR="00DC45B3" w:rsidRPr="00471B1B">
        <w:t>Yalobatch</w:t>
      </w:r>
      <w:proofErr w:type="spellEnd"/>
      <w:r w:rsidR="00DC45B3" w:rsidRPr="00471B1B">
        <w:t>, lying to the east of Ephesus.</w:t>
      </w:r>
      <w:r>
        <w:t>” [EASTON’S BIBLE DICTIONARY]</w:t>
      </w:r>
    </w:p>
    <w:p w:rsidR="00911E6B" w:rsidRDefault="00911E6B" w:rsidP="00880F98">
      <w:pPr>
        <w:pStyle w:val="ListParagraph"/>
        <w:numPr>
          <w:ilvl w:val="0"/>
          <w:numId w:val="45"/>
        </w:numPr>
        <w:tabs>
          <w:tab w:val="left" w:pos="5040"/>
        </w:tabs>
        <w:ind w:left="720"/>
        <w:contextualSpacing/>
      </w:pPr>
      <w:r>
        <w:t>CHAPTER FOURTEEN</w:t>
      </w:r>
    </w:p>
    <w:p w:rsidR="00911E6B" w:rsidRDefault="00911E6B" w:rsidP="00911E6B">
      <w:pPr>
        <w:pStyle w:val="ListParagraph"/>
        <w:tabs>
          <w:tab w:val="left" w:pos="5040"/>
        </w:tabs>
      </w:pPr>
    </w:p>
    <w:p w:rsidR="00911E6B" w:rsidRDefault="00911E6B" w:rsidP="00880F98">
      <w:pPr>
        <w:pStyle w:val="ListParagraph"/>
        <w:numPr>
          <w:ilvl w:val="0"/>
          <w:numId w:val="47"/>
        </w:numPr>
        <w:tabs>
          <w:tab w:val="left" w:pos="5040"/>
        </w:tabs>
        <w:ind w:left="720"/>
        <w:contextualSpacing/>
      </w:pPr>
      <w:r>
        <w:t xml:space="preserve">Paul and Barnabas in </w:t>
      </w:r>
      <w:proofErr w:type="spellStart"/>
      <w:r>
        <w:t>Iconium</w:t>
      </w:r>
      <w:proofErr w:type="spellEnd"/>
      <w:r>
        <w:tab/>
      </w:r>
      <w:r>
        <w:tab/>
        <w:t>vs. 1-7</w:t>
      </w:r>
    </w:p>
    <w:p w:rsidR="00911E6B" w:rsidRDefault="00911E6B" w:rsidP="00911E6B">
      <w:pPr>
        <w:pStyle w:val="ListParagraph"/>
        <w:tabs>
          <w:tab w:val="left" w:pos="5040"/>
        </w:tabs>
      </w:pPr>
    </w:p>
    <w:p w:rsidR="00911E6B" w:rsidRDefault="00911E6B" w:rsidP="00880F98">
      <w:pPr>
        <w:pStyle w:val="ListParagraph"/>
        <w:numPr>
          <w:ilvl w:val="0"/>
          <w:numId w:val="47"/>
        </w:numPr>
        <w:tabs>
          <w:tab w:val="left" w:pos="5040"/>
        </w:tabs>
        <w:ind w:left="720"/>
        <w:contextualSpacing/>
      </w:pPr>
      <w:r>
        <w:t xml:space="preserve">Paul and Barnabas in </w:t>
      </w:r>
      <w:proofErr w:type="spellStart"/>
      <w:r>
        <w:t>Lystra</w:t>
      </w:r>
      <w:proofErr w:type="spellEnd"/>
      <w:r>
        <w:t xml:space="preserve"> and </w:t>
      </w:r>
      <w:proofErr w:type="spellStart"/>
      <w:r>
        <w:t>Derbe</w:t>
      </w:r>
      <w:proofErr w:type="spellEnd"/>
      <w:r>
        <w:tab/>
      </w:r>
      <w:r>
        <w:tab/>
        <w:t>vs. 8-20</w:t>
      </w:r>
    </w:p>
    <w:p w:rsidR="00911E6B" w:rsidRDefault="00911E6B" w:rsidP="00911E6B">
      <w:pPr>
        <w:pStyle w:val="ListParagraph"/>
        <w:tabs>
          <w:tab w:val="left" w:pos="5040"/>
        </w:tabs>
        <w:ind w:left="1080"/>
      </w:pPr>
    </w:p>
    <w:p w:rsidR="00911E6B" w:rsidRDefault="00911E6B" w:rsidP="00880F98">
      <w:pPr>
        <w:pStyle w:val="ListParagraph"/>
        <w:numPr>
          <w:ilvl w:val="0"/>
          <w:numId w:val="47"/>
        </w:numPr>
        <w:tabs>
          <w:tab w:val="left" w:pos="5040"/>
        </w:tabs>
        <w:ind w:left="720"/>
        <w:contextualSpacing/>
      </w:pPr>
      <w:r>
        <w:t>The Return to Antioch in Syria</w:t>
      </w:r>
      <w:r>
        <w:tab/>
      </w:r>
      <w:r>
        <w:tab/>
        <w:t>vs. 21-28</w:t>
      </w:r>
    </w:p>
    <w:p w:rsidR="00911E6B" w:rsidRPr="001F683B" w:rsidRDefault="00911E6B" w:rsidP="00911E6B">
      <w:pPr>
        <w:tabs>
          <w:tab w:val="left" w:pos="5040"/>
        </w:tabs>
      </w:pPr>
    </w:p>
    <w:p w:rsidR="00911E6B" w:rsidRDefault="00911E6B" w:rsidP="00880F98">
      <w:pPr>
        <w:pStyle w:val="ListParagraph"/>
        <w:numPr>
          <w:ilvl w:val="0"/>
          <w:numId w:val="45"/>
        </w:numPr>
        <w:tabs>
          <w:tab w:val="left" w:pos="5040"/>
        </w:tabs>
        <w:ind w:left="720"/>
        <w:contextualSpacing/>
      </w:pPr>
      <w:r>
        <w:t>CHAPTER FIFTEEN, Part A (vs. 1-35)</w:t>
      </w:r>
    </w:p>
    <w:p w:rsidR="00911E6B" w:rsidRDefault="00911E6B" w:rsidP="00911E6B">
      <w:pPr>
        <w:pStyle w:val="ListParagraph"/>
        <w:tabs>
          <w:tab w:val="left" w:pos="5040"/>
        </w:tabs>
      </w:pPr>
    </w:p>
    <w:p w:rsidR="00911E6B" w:rsidRDefault="00911E6B" w:rsidP="00880F98">
      <w:pPr>
        <w:pStyle w:val="ListParagraph"/>
        <w:numPr>
          <w:ilvl w:val="0"/>
          <w:numId w:val="48"/>
        </w:numPr>
        <w:tabs>
          <w:tab w:val="left" w:pos="5040"/>
        </w:tabs>
        <w:ind w:left="720"/>
        <w:contextualSpacing/>
      </w:pPr>
      <w:r>
        <w:t>The Council at Jerusalem</w:t>
      </w:r>
      <w:r>
        <w:tab/>
      </w:r>
      <w:r>
        <w:tab/>
        <w:t>vs. 1-21</w:t>
      </w:r>
    </w:p>
    <w:p w:rsidR="00911E6B" w:rsidRDefault="00911E6B" w:rsidP="00911E6B">
      <w:pPr>
        <w:pStyle w:val="ListParagraph"/>
        <w:tabs>
          <w:tab w:val="left" w:pos="5040"/>
        </w:tabs>
      </w:pPr>
    </w:p>
    <w:p w:rsidR="00CB44DE" w:rsidRPr="00F00583" w:rsidRDefault="00CB44DE" w:rsidP="00CB44DE">
      <w:pPr>
        <w:ind w:left="360" w:hanging="360"/>
        <w:rPr>
          <w:snapToGrid w:val="0"/>
        </w:rPr>
      </w:pPr>
      <w:r w:rsidRPr="00F00583">
        <w:rPr>
          <w:snapToGrid w:val="0"/>
        </w:rPr>
        <w:t>Ac</w:t>
      </w:r>
      <w:r>
        <w:rPr>
          <w:snapToGrid w:val="0"/>
        </w:rPr>
        <w:t>ts</w:t>
      </w:r>
      <w:r w:rsidRPr="00F00583">
        <w:rPr>
          <w:snapToGrid w:val="0"/>
        </w:rPr>
        <w:t xml:space="preserve"> 15:12</w:t>
      </w:r>
      <w:r>
        <w:rPr>
          <w:snapToGrid w:val="0"/>
        </w:rPr>
        <w:t>—</w:t>
      </w:r>
      <w:proofErr w:type="gramStart"/>
      <w:r w:rsidRPr="00CB44DE">
        <w:rPr>
          <w:i/>
          <w:snapToGrid w:val="0"/>
        </w:rPr>
        <w:t>Then</w:t>
      </w:r>
      <w:proofErr w:type="gramEnd"/>
      <w:r w:rsidRPr="00CB44DE">
        <w:rPr>
          <w:i/>
          <w:snapToGrid w:val="0"/>
        </w:rPr>
        <w:t xml:space="preserve"> all the multitude kept silence, and gave audience to Barnabas and Paul, declaring what miracles and wonders God had wrought among the Gentiles by them.</w:t>
      </w:r>
    </w:p>
    <w:p w:rsidR="00CB44DE" w:rsidRDefault="00CB44DE" w:rsidP="00CB44DE">
      <w:pPr>
        <w:rPr>
          <w:snapToGrid w:val="0"/>
        </w:rPr>
      </w:pPr>
    </w:p>
    <w:p w:rsidR="00CB44DE" w:rsidRPr="00CB44DE" w:rsidRDefault="00CB44DE" w:rsidP="00CB44DE">
      <w:pPr>
        <w:ind w:firstLine="720"/>
        <w:rPr>
          <w:snapToGrid w:val="0"/>
        </w:rPr>
      </w:pPr>
      <w:r w:rsidRPr="00CB44DE">
        <w:rPr>
          <w:snapToGrid w:val="0"/>
        </w:rPr>
        <w:t>God willed this meeting because of their wrong thinking and to settle any disputes later.</w:t>
      </w:r>
    </w:p>
    <w:p w:rsidR="00CB44DE" w:rsidRDefault="00CB44DE" w:rsidP="00CB44DE">
      <w:pPr>
        <w:rPr>
          <w:snapToGrid w:val="0"/>
        </w:rPr>
      </w:pPr>
    </w:p>
    <w:p w:rsidR="00CB44DE" w:rsidRPr="007209A3" w:rsidRDefault="00CB44DE" w:rsidP="00CB44DE">
      <w:pPr>
        <w:ind w:left="360" w:hanging="360"/>
        <w:rPr>
          <w:snapToGrid w:val="0"/>
        </w:rPr>
      </w:pPr>
      <w:r w:rsidRPr="00BA2EB7">
        <w:rPr>
          <w:snapToGrid w:val="0"/>
        </w:rPr>
        <w:t>Ga</w:t>
      </w:r>
      <w:r>
        <w:rPr>
          <w:snapToGrid w:val="0"/>
        </w:rPr>
        <w:t>latians</w:t>
      </w:r>
      <w:r w:rsidRPr="00BA2EB7">
        <w:rPr>
          <w:snapToGrid w:val="0"/>
        </w:rPr>
        <w:t xml:space="preserve"> 2:2</w:t>
      </w:r>
      <w:r>
        <w:rPr>
          <w:snapToGrid w:val="0"/>
        </w:rPr>
        <w:t>—</w:t>
      </w:r>
      <w:r w:rsidRPr="00CB44DE">
        <w:rPr>
          <w:i/>
          <w:snapToGrid w:val="0"/>
        </w:rPr>
        <w:t>And I went up by revelation, and communicated unto them that gospel which I preach among the Gentiles, but privately to them which were of reputation, lest by any means I should run, or had run, in vain.</w:t>
      </w:r>
      <w:r>
        <w:rPr>
          <w:snapToGrid w:val="0"/>
        </w:rPr>
        <w:t xml:space="preserve"> </w:t>
      </w:r>
    </w:p>
    <w:p w:rsidR="00CB44DE" w:rsidRDefault="00CB44DE" w:rsidP="00911E6B">
      <w:pPr>
        <w:pStyle w:val="ListParagraph"/>
        <w:tabs>
          <w:tab w:val="left" w:pos="5040"/>
        </w:tabs>
      </w:pPr>
    </w:p>
    <w:p w:rsidR="00CB44DE" w:rsidRDefault="00CB44DE" w:rsidP="00911E6B">
      <w:pPr>
        <w:pStyle w:val="ListParagraph"/>
        <w:tabs>
          <w:tab w:val="left" w:pos="5040"/>
        </w:tabs>
      </w:pPr>
    </w:p>
    <w:p w:rsidR="00911E6B" w:rsidRDefault="00911E6B" w:rsidP="00880F98">
      <w:pPr>
        <w:pStyle w:val="ListParagraph"/>
        <w:numPr>
          <w:ilvl w:val="0"/>
          <w:numId w:val="48"/>
        </w:numPr>
        <w:tabs>
          <w:tab w:val="left" w:pos="5040"/>
        </w:tabs>
        <w:ind w:left="720"/>
        <w:contextualSpacing/>
      </w:pPr>
      <w:r>
        <w:t>The Council’s Letter to Gentile Believers</w:t>
      </w:r>
      <w:r>
        <w:tab/>
      </w:r>
      <w:r>
        <w:tab/>
        <w:t>vs. 22-35</w:t>
      </w:r>
    </w:p>
    <w:p w:rsidR="00A84A58" w:rsidRPr="00A84A58" w:rsidRDefault="00A84A58" w:rsidP="00A84A58">
      <w:pPr>
        <w:rPr>
          <w:snapToGrid w:val="0"/>
        </w:rPr>
      </w:pPr>
    </w:p>
    <w:p w:rsidR="00E968E9" w:rsidRPr="00A84A58" w:rsidRDefault="00E968E9">
      <w:r>
        <w:br w:type="page"/>
      </w:r>
    </w:p>
    <w:p w:rsidR="00E968E9" w:rsidRDefault="005310B1" w:rsidP="00E968E9">
      <w:pPr>
        <w:pStyle w:val="Heading1"/>
      </w:pPr>
      <w:bookmarkStart w:id="24" w:name="_Toc306970547"/>
      <w:r>
        <w:lastRenderedPageBreak/>
        <w:t>Section 4</w:t>
      </w:r>
      <w:r w:rsidR="00AE077B">
        <w:t xml:space="preserve">: </w:t>
      </w:r>
      <w:r w:rsidR="00E968E9">
        <w:t>2</w:t>
      </w:r>
      <w:r w:rsidR="00E968E9" w:rsidRPr="00E968E9">
        <w:rPr>
          <w:vertAlign w:val="superscript"/>
        </w:rPr>
        <w:t>nd</w:t>
      </w:r>
      <w:r w:rsidR="00E968E9">
        <w:t xml:space="preserve"> Missionary Journey</w:t>
      </w:r>
      <w:bookmarkEnd w:id="24"/>
    </w:p>
    <w:p w:rsidR="00E968E9" w:rsidRPr="00C84897" w:rsidRDefault="007B0CB1" w:rsidP="00E968E9">
      <w:pPr>
        <w:pStyle w:val="Heading1"/>
        <w:rPr>
          <w:sz w:val="24"/>
          <w:szCs w:val="24"/>
        </w:rPr>
      </w:pPr>
      <w:r>
        <w:rPr>
          <w:noProof/>
          <w:sz w:val="24"/>
          <w:szCs w:val="24"/>
        </w:rPr>
        <w:pict>
          <v:group id="_x0000_s3466" style="position:absolute;left:0;text-align:left;margin-left:115.7pt;margin-top:10.8pt;width:199.55pt;height:103.7pt;z-index:252227584" coordorigin="4114,2208" coordsize="3991,2074">
            <v:shape id="_x0000_s3467" type="#_x0000_t97" style="position:absolute;left:5470;top:2217;width:675;height:2059;v-text-anchor:middle" filled="f">
              <v:textbox style="layout-flow:vertical;mso-layout-flow-alt:bottom-to-top;mso-next-textbox:#_x0000_s3467" inset="0,0,0,0">
                <w:txbxContent>
                  <w:p w:rsidR="00192F1F" w:rsidRPr="00C93EAF" w:rsidRDefault="00192F1F"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v:shape id="_x0000_s3468" type="#_x0000_t97" style="position:absolute;left:6120;top:2224;width:674;height:2058;v-text-anchor:middle" fillcolor="#d8d8d8 [2732]">
              <v:textbox style="layout-flow:vertical;mso-layout-flow-alt:bottom-to-top;mso-next-textbox:#_x0000_s3468" inset="0,0,0,0">
                <w:txbxContent>
                  <w:p w:rsidR="00192F1F" w:rsidRPr="006D0610" w:rsidRDefault="00192F1F"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v:shape id="_x0000_s3469" type="#_x0000_t97" style="position:absolute;left:4114;top:2208;width:674;height:2059;v-text-anchor:middle" filled="f" fillcolor="#f2f2f2 [3052]">
              <v:textbox style="layout-flow:vertical;mso-layout-flow-alt:bottom-to-top;mso-next-textbox:#_x0000_s3469" inset="0,0,0,0">
                <w:txbxContent>
                  <w:p w:rsidR="00192F1F" w:rsidRPr="00C93EAF" w:rsidRDefault="00192F1F" w:rsidP="005310B1">
                    <w:pPr>
                      <w:jc w:val="center"/>
                      <w:rPr>
                        <w:rFonts w:asciiTheme="majorHAnsi" w:hAnsiTheme="majorHAnsi"/>
                        <w:b/>
                        <w:sz w:val="20"/>
                        <w:szCs w:val="20"/>
                      </w:rPr>
                    </w:pPr>
                    <w:r>
                      <w:rPr>
                        <w:rFonts w:asciiTheme="majorHAnsi" w:hAnsiTheme="majorHAnsi"/>
                        <w:b/>
                        <w:sz w:val="20"/>
                        <w:szCs w:val="20"/>
                      </w:rPr>
                      <w:t>The Apostles at Jerusalem</w:t>
                    </w:r>
                  </w:p>
                </w:txbxContent>
              </v:textbox>
            </v:shape>
            <v:shape id="_x0000_s3470" type="#_x0000_t97" style="position:absolute;left:4811;top:2208;width:675;height:2059;v-text-anchor:middle" filled="f" fillcolor="white [3212]">
              <v:textbox style="layout-flow:vertical;mso-layout-flow-alt:bottom-to-top;mso-next-textbox:#_x0000_s3470" inset="0,0,0,0">
                <w:txbxContent>
                  <w:p w:rsidR="00192F1F" w:rsidRPr="00C93EAF" w:rsidRDefault="00192F1F" w:rsidP="005310B1">
                    <w:pPr>
                      <w:jc w:val="center"/>
                      <w:rPr>
                        <w:rFonts w:asciiTheme="majorHAnsi" w:hAnsiTheme="majorHAnsi"/>
                        <w:b/>
                        <w:sz w:val="20"/>
                        <w:szCs w:val="20"/>
                      </w:rPr>
                    </w:pPr>
                    <w:r>
                      <w:rPr>
                        <w:rFonts w:asciiTheme="majorHAnsi" w:hAnsiTheme="majorHAnsi"/>
                        <w:b/>
                        <w:sz w:val="20"/>
                        <w:szCs w:val="20"/>
                      </w:rPr>
                      <w:t>The Gospel Spreading</w:t>
                    </w:r>
                  </w:p>
                </w:txbxContent>
              </v:textbox>
            </v:shape>
            <v:shape id="_x0000_s3471" type="#_x0000_t97" style="position:absolute;left:6772;top:2224;width:674;height:2058;v-text-anchor:middle" filled="f">
              <v:textbox style="layout-flow:vertical;mso-layout-flow-alt:bottom-to-top;mso-next-textbox:#_x0000_s3471" inset="0,0,0,0">
                <w:txbxContent>
                  <w:p w:rsidR="00192F1F" w:rsidRPr="006D0610" w:rsidRDefault="00192F1F"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v:shape id="_x0000_s3472" type="#_x0000_t97" style="position:absolute;left:7431;top:2217;width:674;height:2058;v-text-anchor:middle" filled="f">
              <v:textbox style="layout-flow:vertical;mso-layout-flow-alt:bottom-to-top;mso-next-textbox:#_x0000_s3472" inset="0,0,0,0">
                <w:txbxContent>
                  <w:p w:rsidR="00192F1F" w:rsidRPr="006D0610" w:rsidRDefault="00192F1F"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v:group>
        </w:pict>
      </w:r>
    </w:p>
    <w:p w:rsidR="00E968E9" w:rsidRDefault="00E968E9" w:rsidP="00E968E9">
      <w:pPr>
        <w:rPr>
          <w:sz w:val="28"/>
        </w:rPr>
      </w:pPr>
    </w:p>
    <w:p w:rsidR="00E968E9" w:rsidRDefault="00E968E9" w:rsidP="00E968E9">
      <w:pPr>
        <w:rPr>
          <w:sz w:val="28"/>
        </w:rPr>
      </w:pPr>
    </w:p>
    <w:p w:rsidR="00E968E9" w:rsidRDefault="00E968E9" w:rsidP="00E968E9">
      <w:pPr>
        <w:rPr>
          <w:sz w:val="28"/>
        </w:rPr>
      </w:pPr>
    </w:p>
    <w:p w:rsidR="00E968E9" w:rsidRDefault="00E968E9" w:rsidP="00E968E9">
      <w:pPr>
        <w:rPr>
          <w:sz w:val="32"/>
        </w:rPr>
      </w:pPr>
    </w:p>
    <w:p w:rsidR="00E968E9" w:rsidRDefault="00E968E9" w:rsidP="00E968E9">
      <w:pPr>
        <w:rPr>
          <w:sz w:val="32"/>
        </w:rPr>
      </w:pPr>
    </w:p>
    <w:p w:rsidR="00E968E9" w:rsidRDefault="00AF164C" w:rsidP="00E968E9">
      <w:pPr>
        <w:rPr>
          <w:sz w:val="32"/>
        </w:rPr>
      </w:pPr>
      <w:r>
        <w:rPr>
          <w:noProof/>
          <w:sz w:val="32"/>
        </w:rPr>
        <w:drawing>
          <wp:anchor distT="0" distB="0" distL="114300" distR="114300" simplePos="0" relativeHeight="252231680" behindDoc="0" locked="0" layoutInCell="1" allowOverlap="1">
            <wp:simplePos x="0" y="0"/>
            <wp:positionH relativeFrom="margin">
              <wp:align>center</wp:align>
            </wp:positionH>
            <wp:positionV relativeFrom="margin">
              <wp:posOffset>2105025</wp:posOffset>
            </wp:positionV>
            <wp:extent cx="5762625" cy="4114800"/>
            <wp:effectExtent l="19050" t="0" r="9525" b="0"/>
            <wp:wrapSquare wrapText="bothSides"/>
            <wp:docPr id="31" name="Picture 31" descr="M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p2"/>
                    <pic:cNvPicPr>
                      <a:picLocks noChangeAspect="1" noChangeArrowheads="1"/>
                    </pic:cNvPicPr>
                  </pic:nvPicPr>
                  <pic:blipFill>
                    <a:blip r:embed="rId10" cstate="print"/>
                    <a:stretch>
                      <a:fillRect/>
                    </a:stretch>
                  </pic:blipFill>
                  <pic:spPr bwMode="auto">
                    <a:xfrm>
                      <a:off x="0" y="0"/>
                      <a:ext cx="5762625" cy="4114800"/>
                    </a:xfrm>
                    <a:prstGeom prst="rect">
                      <a:avLst/>
                    </a:prstGeom>
                    <a:noFill/>
                    <a:ln>
                      <a:noFill/>
                    </a:ln>
                  </pic:spPr>
                </pic:pic>
              </a:graphicData>
            </a:graphic>
          </wp:anchor>
        </w:drawing>
      </w:r>
    </w:p>
    <w:p w:rsidR="00E968E9" w:rsidRDefault="00094CC3" w:rsidP="00976331">
      <w:pPr>
        <w:pStyle w:val="ListParagraph"/>
        <w:numPr>
          <w:ilvl w:val="0"/>
          <w:numId w:val="15"/>
        </w:numPr>
        <w:ind w:left="2520"/>
        <w:rPr>
          <w:snapToGrid w:val="0"/>
        </w:rPr>
      </w:pPr>
      <w:r>
        <w:rPr>
          <w:snapToGrid w:val="0"/>
        </w:rPr>
        <w:t xml:space="preserve">Chapters </w:t>
      </w:r>
      <w:r w:rsidR="00E968E9">
        <w:rPr>
          <w:snapToGrid w:val="0"/>
        </w:rPr>
        <w:t>15:36-</w:t>
      </w:r>
      <w:r w:rsidR="007E0581">
        <w:rPr>
          <w:snapToGrid w:val="0"/>
        </w:rPr>
        <w:t>18:22</w:t>
      </w:r>
    </w:p>
    <w:p w:rsidR="00911E6B" w:rsidRDefault="00911E6B" w:rsidP="00AF164C">
      <w:pPr>
        <w:pStyle w:val="ListParagraph"/>
        <w:ind w:left="0"/>
      </w:pPr>
    </w:p>
    <w:p w:rsidR="00911E6B" w:rsidRDefault="00911E6B" w:rsidP="00880F98">
      <w:pPr>
        <w:pStyle w:val="ListParagraph"/>
        <w:numPr>
          <w:ilvl w:val="0"/>
          <w:numId w:val="49"/>
        </w:numPr>
        <w:tabs>
          <w:tab w:val="left" w:pos="5040"/>
        </w:tabs>
        <w:ind w:left="720"/>
        <w:contextualSpacing/>
      </w:pPr>
      <w:r>
        <w:t>CHAPTER</w:t>
      </w:r>
      <w:r w:rsidRPr="006520A5">
        <w:t xml:space="preserve"> </w:t>
      </w:r>
      <w:r>
        <w:t>FIFTEEN, Part B (vs. 36-41)</w:t>
      </w:r>
    </w:p>
    <w:p w:rsidR="00911E6B" w:rsidRDefault="00244E04" w:rsidP="00911E6B">
      <w:pPr>
        <w:pStyle w:val="ListParagraph"/>
        <w:tabs>
          <w:tab w:val="left" w:pos="5040"/>
        </w:tabs>
      </w:pPr>
      <w:r>
        <w:t xml:space="preserve">1) </w:t>
      </w:r>
      <w:r w:rsidR="005A36F4">
        <w:t xml:space="preserve">Antioch </w:t>
      </w:r>
      <w:r>
        <w:t xml:space="preserve">2) </w:t>
      </w:r>
      <w:r w:rsidR="005A36F4">
        <w:t>Syria &amp; Cilicia</w:t>
      </w:r>
    </w:p>
    <w:p w:rsidR="00320360" w:rsidRDefault="00320360" w:rsidP="00911E6B">
      <w:pPr>
        <w:pStyle w:val="ListParagraph"/>
        <w:tabs>
          <w:tab w:val="left" w:pos="5040"/>
        </w:tabs>
      </w:pPr>
    </w:p>
    <w:p w:rsidR="00911E6B" w:rsidRDefault="00911E6B" w:rsidP="00880F98">
      <w:pPr>
        <w:pStyle w:val="ListParagraph"/>
        <w:numPr>
          <w:ilvl w:val="0"/>
          <w:numId w:val="53"/>
        </w:numPr>
        <w:tabs>
          <w:tab w:val="left" w:pos="5040"/>
        </w:tabs>
        <w:ind w:left="720"/>
        <w:contextualSpacing/>
      </w:pPr>
      <w:r>
        <w:t>Paul and Barnabas Separate</w:t>
      </w:r>
      <w:r>
        <w:tab/>
      </w:r>
      <w:r>
        <w:tab/>
        <w:t>vs. 36-41</w:t>
      </w:r>
    </w:p>
    <w:p w:rsidR="007F2CFF" w:rsidRPr="007F2CFF" w:rsidRDefault="007F2CFF" w:rsidP="007F2CFF">
      <w:r>
        <w:t xml:space="preserve">v. </w:t>
      </w:r>
      <w:proofErr w:type="gramStart"/>
      <w:r w:rsidRPr="007F2CFF">
        <w:t>36  “</w:t>
      </w:r>
      <w:proofErr w:type="gramEnd"/>
      <w:r w:rsidRPr="007F2CFF">
        <w:t>Paul said let us go again”  “See how they do”</w:t>
      </w:r>
      <w:r>
        <w:t>. This marks the beginning of Paul’s 2</w:t>
      </w:r>
      <w:r w:rsidRPr="007F2CFF">
        <w:rPr>
          <w:vertAlign w:val="superscript"/>
        </w:rPr>
        <w:t>nd</w:t>
      </w:r>
      <w:r>
        <w:t xml:space="preserve"> Missionary Journey. They depart from Antioch to Syria and Cilicia.</w:t>
      </w:r>
    </w:p>
    <w:p w:rsidR="007F2CFF" w:rsidRDefault="007F2CFF" w:rsidP="007F2CFF">
      <w:pPr>
        <w:ind w:firstLine="720"/>
      </w:pPr>
      <w:r>
        <w:t>Paul and Barnabas determined to go, but a sharp contention arose between them. Barnabas took John Mark to Cyprus with him. Paul took Silas with him through Syria and Cilicia confirming the churches. (Personal conflicts are harder to deal with than doctrinal differences.)</w:t>
      </w:r>
    </w:p>
    <w:p w:rsidR="00911E6B" w:rsidRDefault="00911E6B" w:rsidP="00880F98">
      <w:pPr>
        <w:pStyle w:val="ListParagraph"/>
        <w:numPr>
          <w:ilvl w:val="0"/>
          <w:numId w:val="49"/>
        </w:numPr>
        <w:tabs>
          <w:tab w:val="left" w:pos="5040"/>
        </w:tabs>
        <w:ind w:left="720"/>
        <w:contextualSpacing/>
      </w:pPr>
      <w:r>
        <w:lastRenderedPageBreak/>
        <w:t>CHAPTER SIXTEEN</w:t>
      </w:r>
    </w:p>
    <w:p w:rsidR="00680C32" w:rsidRPr="00680C32" w:rsidRDefault="00680C32" w:rsidP="00680C32">
      <w:pPr>
        <w:pStyle w:val="ListParagraph"/>
        <w:tabs>
          <w:tab w:val="left" w:pos="5040"/>
        </w:tabs>
        <w:contextualSpacing/>
        <w:rPr>
          <w:sz w:val="16"/>
          <w:szCs w:val="16"/>
        </w:rPr>
      </w:pPr>
    </w:p>
    <w:p w:rsidR="00911E6B" w:rsidRPr="00680C32" w:rsidRDefault="00244E04" w:rsidP="00911E6B">
      <w:pPr>
        <w:tabs>
          <w:tab w:val="left" w:pos="5040"/>
        </w:tabs>
        <w:rPr>
          <w:i/>
        </w:rPr>
      </w:pPr>
      <w:r w:rsidRPr="00680C32">
        <w:rPr>
          <w:i/>
        </w:rPr>
        <w:t xml:space="preserve">3) </w:t>
      </w:r>
      <w:proofErr w:type="spellStart"/>
      <w:r w:rsidRPr="00680C32">
        <w:rPr>
          <w:i/>
        </w:rPr>
        <w:t>Derbe</w:t>
      </w:r>
      <w:proofErr w:type="spellEnd"/>
      <w:r w:rsidRPr="00680C32">
        <w:rPr>
          <w:i/>
        </w:rPr>
        <w:t xml:space="preserve"> 4) </w:t>
      </w:r>
      <w:proofErr w:type="spellStart"/>
      <w:r w:rsidRPr="00680C32">
        <w:rPr>
          <w:i/>
        </w:rPr>
        <w:t>Lystra</w:t>
      </w:r>
      <w:proofErr w:type="spellEnd"/>
      <w:r w:rsidRPr="00680C32">
        <w:rPr>
          <w:i/>
        </w:rPr>
        <w:t xml:space="preserve"> 5) </w:t>
      </w:r>
      <w:proofErr w:type="spellStart"/>
      <w:r w:rsidRPr="00680C32">
        <w:rPr>
          <w:i/>
        </w:rPr>
        <w:t>Iconium</w:t>
      </w:r>
      <w:proofErr w:type="spellEnd"/>
      <w:r w:rsidR="00653C0E" w:rsidRPr="00680C32">
        <w:rPr>
          <w:i/>
        </w:rPr>
        <w:t xml:space="preserve"> 6</w:t>
      </w:r>
      <w:proofErr w:type="gramStart"/>
      <w:r w:rsidR="00653C0E" w:rsidRPr="00680C32">
        <w:rPr>
          <w:i/>
        </w:rPr>
        <w:t>)Antioch</w:t>
      </w:r>
      <w:proofErr w:type="gramEnd"/>
      <w:r w:rsidR="00653C0E" w:rsidRPr="00680C32">
        <w:rPr>
          <w:i/>
        </w:rPr>
        <w:t xml:space="preserve"> of </w:t>
      </w:r>
      <w:proofErr w:type="spellStart"/>
      <w:r w:rsidR="00653C0E" w:rsidRPr="00680C32">
        <w:rPr>
          <w:i/>
        </w:rPr>
        <w:t>Pisidia</w:t>
      </w:r>
      <w:proofErr w:type="spellEnd"/>
      <w:r w:rsidR="00653C0E" w:rsidRPr="00680C32">
        <w:rPr>
          <w:i/>
        </w:rPr>
        <w:t xml:space="preserve"> 7) Troas 8) </w:t>
      </w:r>
      <w:proofErr w:type="spellStart"/>
      <w:r w:rsidR="00653C0E" w:rsidRPr="00680C32">
        <w:rPr>
          <w:i/>
        </w:rPr>
        <w:t>Neopolis</w:t>
      </w:r>
      <w:proofErr w:type="spellEnd"/>
      <w:r w:rsidR="00653C0E" w:rsidRPr="00680C32">
        <w:rPr>
          <w:i/>
        </w:rPr>
        <w:t xml:space="preserve"> 9) Philippi</w:t>
      </w:r>
    </w:p>
    <w:p w:rsidR="00244E04" w:rsidRPr="00680C32" w:rsidRDefault="00244E04" w:rsidP="00911E6B">
      <w:pPr>
        <w:pStyle w:val="ListParagraph"/>
        <w:tabs>
          <w:tab w:val="left" w:pos="5040"/>
        </w:tabs>
        <w:rPr>
          <w:sz w:val="16"/>
          <w:szCs w:val="16"/>
        </w:rPr>
      </w:pPr>
    </w:p>
    <w:p w:rsidR="00911E6B" w:rsidRDefault="00911E6B" w:rsidP="00880F98">
      <w:pPr>
        <w:pStyle w:val="ListParagraph"/>
        <w:numPr>
          <w:ilvl w:val="0"/>
          <w:numId w:val="50"/>
        </w:numPr>
        <w:tabs>
          <w:tab w:val="left" w:pos="5040"/>
        </w:tabs>
        <w:ind w:left="720"/>
        <w:contextualSpacing/>
      </w:pPr>
      <w:r>
        <w:t>Timot</w:t>
      </w:r>
      <w:r w:rsidR="005A36F4">
        <w:t>hy Joins Paul and Silas</w:t>
      </w:r>
      <w:r w:rsidR="005A36F4">
        <w:tab/>
      </w:r>
      <w:r w:rsidR="005A36F4">
        <w:tab/>
        <w:t>vs. 1-3</w:t>
      </w:r>
    </w:p>
    <w:p w:rsidR="005A36F4" w:rsidRPr="00680C32" w:rsidRDefault="005A36F4" w:rsidP="007F2CFF">
      <w:pPr>
        <w:ind w:firstLine="720"/>
        <w:rPr>
          <w:sz w:val="16"/>
          <w:szCs w:val="16"/>
        </w:rPr>
      </w:pPr>
    </w:p>
    <w:p w:rsidR="007F2CFF" w:rsidRDefault="005A36F4" w:rsidP="007F2CFF">
      <w:pPr>
        <w:ind w:firstLine="720"/>
      </w:pPr>
      <w:r>
        <w:t xml:space="preserve">From Cilicia they journey to </w:t>
      </w:r>
      <w:proofErr w:type="spellStart"/>
      <w:r>
        <w:t>Derbe</w:t>
      </w:r>
      <w:proofErr w:type="spellEnd"/>
      <w:r>
        <w:t xml:space="preserve"> and </w:t>
      </w:r>
      <w:proofErr w:type="spellStart"/>
      <w:r w:rsidR="007F2CFF">
        <w:t>Lystra</w:t>
      </w:r>
      <w:proofErr w:type="spellEnd"/>
      <w:r>
        <w:t xml:space="preserve">. </w:t>
      </w:r>
      <w:proofErr w:type="spellStart"/>
      <w:r>
        <w:t>Lystra</w:t>
      </w:r>
      <w:proofErr w:type="spellEnd"/>
      <w:r w:rsidR="007F2CFF">
        <w:t xml:space="preserve"> is where Paul was stoned to </w:t>
      </w:r>
      <w:proofErr w:type="gramStart"/>
      <w:r w:rsidR="007F2CFF">
        <w:t xml:space="preserve">death  </w:t>
      </w:r>
      <w:r>
        <w:t>in</w:t>
      </w:r>
      <w:proofErr w:type="gramEnd"/>
      <w:r>
        <w:t xml:space="preserve"> </w:t>
      </w:r>
      <w:r w:rsidR="007F2CFF">
        <w:t>Acts 14:19</w:t>
      </w:r>
      <w:r>
        <w:t xml:space="preserve">. It was important to Paul to witness and encourage the Believers there especially because he had left them in the midst of such </w:t>
      </w:r>
      <w:r w:rsidR="005225C6">
        <w:t>conflict during his first journey.</w:t>
      </w:r>
    </w:p>
    <w:p w:rsidR="005A36F4" w:rsidRDefault="005A36F4" w:rsidP="007F2CFF">
      <w:pPr>
        <w:ind w:firstLine="720"/>
      </w:pPr>
      <w:r>
        <w:t xml:space="preserve">At </w:t>
      </w:r>
      <w:proofErr w:type="spellStart"/>
      <w:r>
        <w:t>Iconium</w:t>
      </w:r>
      <w:proofErr w:type="spellEnd"/>
      <w:r>
        <w:t xml:space="preserve"> young Timothy joins the mission troop.</w:t>
      </w:r>
      <w:r w:rsidR="005225C6">
        <w:t xml:space="preserve"> Timothy had a good reputation even though his home was shared by a devout Christian mother and a Greek father.</w:t>
      </w:r>
    </w:p>
    <w:p w:rsidR="00911E6B" w:rsidRPr="00680C32" w:rsidRDefault="00911E6B" w:rsidP="00911E6B">
      <w:pPr>
        <w:pStyle w:val="ListParagraph"/>
        <w:tabs>
          <w:tab w:val="left" w:pos="5040"/>
        </w:tabs>
        <w:rPr>
          <w:sz w:val="16"/>
          <w:szCs w:val="16"/>
        </w:rPr>
      </w:pPr>
    </w:p>
    <w:p w:rsidR="005A36F4" w:rsidRDefault="00244E04" w:rsidP="00880F98">
      <w:pPr>
        <w:pStyle w:val="ListParagraph"/>
        <w:numPr>
          <w:ilvl w:val="0"/>
          <w:numId w:val="50"/>
        </w:numPr>
        <w:tabs>
          <w:tab w:val="left" w:pos="5040"/>
        </w:tabs>
        <w:ind w:left="720"/>
      </w:pPr>
      <w:r>
        <w:t xml:space="preserve">Paul Delivers the Papers from Jerusalem </w:t>
      </w:r>
      <w:r>
        <w:tab/>
      </w:r>
      <w:r>
        <w:tab/>
      </w:r>
      <w:r w:rsidR="005A36F4">
        <w:t xml:space="preserve">vs. 4-5 </w:t>
      </w:r>
    </w:p>
    <w:p w:rsidR="00025644" w:rsidRPr="00680C32" w:rsidRDefault="00025644" w:rsidP="005A36F4">
      <w:pPr>
        <w:pStyle w:val="ListParagraph"/>
        <w:tabs>
          <w:tab w:val="left" w:pos="5040"/>
        </w:tabs>
        <w:ind w:left="0" w:firstLine="720"/>
        <w:rPr>
          <w:sz w:val="16"/>
          <w:szCs w:val="16"/>
        </w:rPr>
      </w:pPr>
    </w:p>
    <w:p w:rsidR="005A36F4" w:rsidRDefault="00244E04" w:rsidP="005A36F4">
      <w:pPr>
        <w:pStyle w:val="ListParagraph"/>
        <w:tabs>
          <w:tab w:val="left" w:pos="5040"/>
        </w:tabs>
        <w:ind w:left="0" w:firstLine="720"/>
      </w:pPr>
      <w:r>
        <w:t>The ‘decrees’ were the judgments made by the Apostolic council at Jerusalem (15:1-35)</w:t>
      </w:r>
      <w:r w:rsidR="00025644" w:rsidRPr="00025644">
        <w:t xml:space="preserve"> </w:t>
      </w:r>
      <w:r w:rsidR="00025644">
        <w:t>primarily</w:t>
      </w:r>
      <w:r>
        <w:t xml:space="preserve"> concerning the ill-advised circumcision of Gentiles. (Despite this fact, Paul still circumcised Timothy for their sakes. v. 3</w:t>
      </w:r>
      <w:r w:rsidR="00025644">
        <w:t xml:space="preserve">. Consider also, I Cor. 8:7-13. </w:t>
      </w:r>
      <w:r>
        <w:t xml:space="preserve">) </w:t>
      </w:r>
    </w:p>
    <w:p w:rsidR="00244E04" w:rsidRDefault="00244E04" w:rsidP="005A36F4">
      <w:pPr>
        <w:pStyle w:val="ListParagraph"/>
        <w:tabs>
          <w:tab w:val="left" w:pos="5040"/>
        </w:tabs>
        <w:ind w:left="0" w:firstLine="720"/>
      </w:pPr>
    </w:p>
    <w:p w:rsidR="00911E6B" w:rsidRDefault="00911E6B" w:rsidP="00880F98">
      <w:pPr>
        <w:pStyle w:val="ListParagraph"/>
        <w:numPr>
          <w:ilvl w:val="0"/>
          <w:numId w:val="50"/>
        </w:numPr>
        <w:tabs>
          <w:tab w:val="left" w:pos="5040"/>
        </w:tabs>
        <w:ind w:left="720"/>
        <w:contextualSpacing/>
      </w:pPr>
      <w:r>
        <w:t>Paul’s Vision of the Man of Macedonia</w:t>
      </w:r>
      <w:r>
        <w:tab/>
      </w:r>
      <w:r>
        <w:tab/>
        <w:t>vs. 6-10</w:t>
      </w:r>
    </w:p>
    <w:p w:rsidR="007A093B" w:rsidRDefault="007A093B" w:rsidP="007A093B">
      <w:pPr>
        <w:ind w:left="1080"/>
      </w:pPr>
    </w:p>
    <w:p w:rsidR="007A093B" w:rsidRDefault="007A093B" w:rsidP="007A093B">
      <w:pPr>
        <w:ind w:firstLine="720"/>
      </w:pPr>
      <w:r>
        <w:t>Paul is learning to follow the leading of the Spirit. After being forbidden to preach in Asia by the Holy Ghost (v. 6), Paul is given the vision of the Macedonian call (A man s</w:t>
      </w:r>
      <w:r w:rsidR="0006069C">
        <w:t xml:space="preserve">aying “Come over and help us”) </w:t>
      </w:r>
      <w:r>
        <w:t>Acts 16:9.</w:t>
      </w:r>
    </w:p>
    <w:p w:rsidR="00911E6B" w:rsidRDefault="00911E6B" w:rsidP="00911E6B">
      <w:pPr>
        <w:pStyle w:val="ListParagraph"/>
        <w:tabs>
          <w:tab w:val="left" w:pos="5040"/>
        </w:tabs>
      </w:pPr>
    </w:p>
    <w:p w:rsidR="00911E6B" w:rsidRDefault="00911E6B" w:rsidP="00880F98">
      <w:pPr>
        <w:pStyle w:val="ListParagraph"/>
        <w:numPr>
          <w:ilvl w:val="0"/>
          <w:numId w:val="50"/>
        </w:numPr>
        <w:tabs>
          <w:tab w:val="left" w:pos="5040"/>
        </w:tabs>
        <w:ind w:left="720"/>
        <w:contextualSpacing/>
      </w:pPr>
      <w:r>
        <w:t>The Conversion of Lydia</w:t>
      </w:r>
      <w:r w:rsidR="007A093B">
        <w:t xml:space="preserve"> at </w:t>
      </w:r>
      <w:proofErr w:type="spellStart"/>
      <w:r w:rsidR="007A093B">
        <w:t>Phillipi</w:t>
      </w:r>
      <w:proofErr w:type="spellEnd"/>
      <w:r>
        <w:tab/>
      </w:r>
      <w:r>
        <w:tab/>
        <w:t>vs. 11-15</w:t>
      </w:r>
    </w:p>
    <w:p w:rsidR="00911E6B" w:rsidRDefault="00911E6B" w:rsidP="00911E6B">
      <w:pPr>
        <w:pStyle w:val="ListParagraph"/>
        <w:tabs>
          <w:tab w:val="left" w:pos="5040"/>
        </w:tabs>
      </w:pPr>
    </w:p>
    <w:p w:rsidR="0006069C" w:rsidRDefault="0006069C" w:rsidP="0006069C">
      <w:pPr>
        <w:ind w:firstLine="720"/>
      </w:pPr>
      <w:r>
        <w:t>Lydia’s conversion was a very important part of Paul’s ministry.</w:t>
      </w:r>
    </w:p>
    <w:p w:rsidR="007A093B" w:rsidRDefault="007A093B" w:rsidP="007A093B">
      <w:pPr>
        <w:pStyle w:val="NormalWeb"/>
        <w:spacing w:before="0" w:beforeAutospacing="0" w:after="0" w:afterAutospacing="0"/>
        <w:ind w:firstLine="720"/>
      </w:pPr>
      <w:r>
        <w:rPr>
          <w:rStyle w:val="Strong"/>
        </w:rPr>
        <w:t xml:space="preserve">Acts 16: 10 – 15 </w:t>
      </w:r>
      <w:r w:rsidRPr="00230B7C">
        <w:rPr>
          <w:rStyle w:val="Strong"/>
        </w:rPr>
        <w:t>the Lord had called us for to preach the gospel unto them.</w:t>
      </w:r>
      <w:r>
        <w:rPr>
          <w:rStyle w:val="Strong"/>
        </w:rPr>
        <w:t xml:space="preserve"> </w:t>
      </w:r>
      <w:r>
        <w:t>One of those listening was a woman from the city of Thyatira named Lydia, a seller of purple. She was a worshiper of God. The Lord opened her heart to respond to the Gospel.</w:t>
      </w:r>
    </w:p>
    <w:p w:rsidR="007A093B" w:rsidRDefault="007A093B" w:rsidP="007A093B">
      <w:pPr>
        <w:ind w:firstLine="720"/>
      </w:pPr>
      <w:r>
        <w:t xml:space="preserve">Lydia was </w:t>
      </w:r>
      <w:proofErr w:type="gramStart"/>
      <w:r>
        <w:t>a</w:t>
      </w:r>
      <w:proofErr w:type="gramEnd"/>
      <w:r>
        <w:rPr>
          <w:rStyle w:val="Strong"/>
        </w:rPr>
        <w:t xml:space="preserve"> “</w:t>
      </w:r>
      <w:r w:rsidRPr="00230B7C">
        <w:rPr>
          <w:rStyle w:val="Strong"/>
        </w:rPr>
        <w:t>a seller of purple</w:t>
      </w:r>
      <w:r>
        <w:rPr>
          <w:rStyle w:val="Strong"/>
        </w:rPr>
        <w:t>” (</w:t>
      </w:r>
      <w:r w:rsidRPr="00230B7C">
        <w:rPr>
          <w:rStyle w:val="Strong"/>
          <w:b w:val="0"/>
        </w:rPr>
        <w:t>dealer in purple cloth</w:t>
      </w:r>
      <w:r>
        <w:rPr>
          <w:rStyle w:val="Strong"/>
          <w:b w:val="0"/>
        </w:rPr>
        <w:t>)</w:t>
      </w:r>
      <w:r>
        <w:t xml:space="preserve"> and so she probably would be a wealthy and well known person in the city of Thyatira. Women in the times of Jesus were not given the same</w:t>
      </w:r>
      <w:r w:rsidR="0006069C">
        <w:t xml:space="preserve"> kind of respect and status in </w:t>
      </w:r>
      <w:r>
        <w:t>society</w:t>
      </w:r>
      <w:r w:rsidR="0006069C">
        <w:t xml:space="preserve"> as men</w:t>
      </w:r>
      <w:r>
        <w:t>. Women were often considered as second class citizen. They were allowed to have bare minimum education and their role was limited to the chores of the home and children.</w:t>
      </w:r>
    </w:p>
    <w:p w:rsidR="007A093B" w:rsidRDefault="007A093B" w:rsidP="007A093B">
      <w:pPr>
        <w:ind w:firstLine="720"/>
      </w:pPr>
      <w:r>
        <w:t xml:space="preserve">Lydia had an education and </w:t>
      </w:r>
      <w:proofErr w:type="gramStart"/>
      <w:r>
        <w:t>skill,</w:t>
      </w:r>
      <w:proofErr w:type="gramEnd"/>
      <w:r>
        <w:t xml:space="preserve"> she also possessed strength and determination to work in a male dominated society. She was an influential person in her family</w:t>
      </w:r>
      <w:proofErr w:type="gramStart"/>
      <w:r>
        <w:t>.</w:t>
      </w:r>
      <w:proofErr w:type="gramEnd"/>
      <w:r>
        <w:br/>
        <w:t>“</w:t>
      </w:r>
      <w:proofErr w:type="gramStart"/>
      <w:r w:rsidRPr="00851297">
        <w:t>she</w:t>
      </w:r>
      <w:proofErr w:type="gramEnd"/>
      <w:r w:rsidRPr="00851297">
        <w:t xml:space="preserve"> was baptized, and her household</w:t>
      </w:r>
      <w:r>
        <w:t xml:space="preserve">”- “she besought us </w:t>
      </w:r>
      <w:r w:rsidRPr="0081354F">
        <w:t>saying, If ye have judged me to be faithful to the Lord, come into my house, and abide there</w:t>
      </w:r>
      <w:r>
        <w:t>”</w:t>
      </w:r>
    </w:p>
    <w:p w:rsidR="0006069C" w:rsidRDefault="007A093B" w:rsidP="0006069C">
      <w:pPr>
        <w:ind w:firstLine="720"/>
      </w:pPr>
      <w:r>
        <w:rPr>
          <w:rStyle w:val="Strong"/>
        </w:rPr>
        <w:t>Purple cloth</w:t>
      </w:r>
      <w:r>
        <w:t xml:space="preserve"> was valuable and expensive, it was claimed to be worth its weight in silver. It was usually worn as a sign of nobility or royalty.</w:t>
      </w:r>
      <w:r w:rsidR="0006069C">
        <w:t xml:space="preserve"> (i.e., mockery of Christ in Matt. 27:28 “scarlet” = </w:t>
      </w:r>
      <w:r w:rsidR="0006069C" w:rsidRPr="0006069C">
        <w:rPr>
          <w:u w:val="single"/>
        </w:rPr>
        <w:t>faded</w:t>
      </w:r>
      <w:r w:rsidR="0006069C">
        <w:t xml:space="preserve"> purple.)</w:t>
      </w:r>
    </w:p>
    <w:p w:rsidR="007A093B" w:rsidRDefault="007A093B" w:rsidP="0006069C">
      <w:pPr>
        <w:ind w:firstLine="720"/>
      </w:pPr>
      <w:r>
        <w:t xml:space="preserve">Lydia was a woman of prayer as she met Paul at the place of prayer and she was also eager to learn from Paul, a worshiper of God (v.14). She received the gospel with an open heart. After receiving the message, Lydia responded by getting baptized. She constrained them to abide in her home. She was a </w:t>
      </w:r>
      <w:r w:rsidRPr="0081354F">
        <w:rPr>
          <w:u w:val="single"/>
        </w:rPr>
        <w:t>faithfu</w:t>
      </w:r>
      <w:r>
        <w:t xml:space="preserve">l and hospitable woman.                                                 </w:t>
      </w:r>
      <w:r w:rsidRPr="0081354F">
        <w:lastRenderedPageBreak/>
        <w:t xml:space="preserve">Ac 16:40 </w:t>
      </w:r>
      <w:proofErr w:type="gramStart"/>
      <w:r w:rsidRPr="0081354F">
        <w:t>And</w:t>
      </w:r>
      <w:proofErr w:type="gramEnd"/>
      <w:r w:rsidRPr="0081354F">
        <w:t xml:space="preserve"> they went out of the prison, and entered into the house of Lydia: and when they had seen the brethren, they comforted them, and departed.</w:t>
      </w:r>
    </w:p>
    <w:p w:rsidR="007A093B" w:rsidRDefault="007A093B" w:rsidP="00911E6B">
      <w:pPr>
        <w:pStyle w:val="ListParagraph"/>
        <w:tabs>
          <w:tab w:val="left" w:pos="5040"/>
        </w:tabs>
      </w:pPr>
    </w:p>
    <w:p w:rsidR="00911E6B" w:rsidRDefault="00911E6B" w:rsidP="00880F98">
      <w:pPr>
        <w:pStyle w:val="ListParagraph"/>
        <w:numPr>
          <w:ilvl w:val="0"/>
          <w:numId w:val="50"/>
        </w:numPr>
        <w:tabs>
          <w:tab w:val="left" w:pos="5040"/>
        </w:tabs>
        <w:ind w:left="720"/>
        <w:contextualSpacing/>
      </w:pPr>
      <w:r>
        <w:t>Paul and Silas in Prison</w:t>
      </w:r>
      <w:r>
        <w:tab/>
      </w:r>
      <w:r>
        <w:tab/>
        <w:t>vs. 16-40</w:t>
      </w:r>
    </w:p>
    <w:p w:rsidR="00911E6B" w:rsidRDefault="00057B3E" w:rsidP="00911E6B">
      <w:pPr>
        <w:pStyle w:val="ListParagraph"/>
        <w:tabs>
          <w:tab w:val="left" w:pos="5040"/>
        </w:tabs>
      </w:pPr>
      <w:r>
        <w:t>The following is a brief outline of these verses:</w:t>
      </w:r>
    </w:p>
    <w:p w:rsidR="00057B3E" w:rsidRDefault="00057B3E" w:rsidP="00880F98">
      <w:pPr>
        <w:numPr>
          <w:ilvl w:val="0"/>
          <w:numId w:val="74"/>
        </w:numPr>
        <w:ind w:left="1080"/>
      </w:pPr>
      <w:r>
        <w:t xml:space="preserve">Paul cast out a devil out of a woman </w:t>
      </w:r>
      <w:r>
        <w:tab/>
      </w:r>
      <w:r>
        <w:tab/>
      </w:r>
      <w:r>
        <w:tab/>
        <w:t>v. 18</w:t>
      </w:r>
    </w:p>
    <w:p w:rsidR="00057B3E" w:rsidRDefault="00057B3E" w:rsidP="00880F98">
      <w:pPr>
        <w:numPr>
          <w:ilvl w:val="0"/>
          <w:numId w:val="74"/>
        </w:numPr>
        <w:ind w:left="1080"/>
      </w:pPr>
      <w:r>
        <w:t xml:space="preserve">Paul and Silas beaten and cast into prison </w:t>
      </w:r>
      <w:r>
        <w:tab/>
      </w:r>
      <w:r>
        <w:tab/>
        <w:t>v. 23</w:t>
      </w:r>
    </w:p>
    <w:p w:rsidR="00057B3E" w:rsidRDefault="00057B3E" w:rsidP="00880F98">
      <w:pPr>
        <w:numPr>
          <w:ilvl w:val="0"/>
          <w:numId w:val="74"/>
        </w:numPr>
        <w:ind w:left="1080"/>
      </w:pPr>
      <w:r>
        <w:t xml:space="preserve">Paul and Silas sing and praise at the midnight hour. </w:t>
      </w:r>
      <w:r>
        <w:tab/>
        <w:t>v. 25</w:t>
      </w:r>
    </w:p>
    <w:p w:rsidR="00057B3E" w:rsidRDefault="00057B3E" w:rsidP="00880F98">
      <w:pPr>
        <w:numPr>
          <w:ilvl w:val="0"/>
          <w:numId w:val="74"/>
        </w:numPr>
        <w:ind w:left="1080"/>
      </w:pPr>
      <w:r>
        <w:t xml:space="preserve">Everyone’s bands were loosed </w:t>
      </w:r>
      <w:r>
        <w:tab/>
      </w:r>
      <w:r>
        <w:tab/>
      </w:r>
      <w:r>
        <w:tab/>
      </w:r>
      <w:r>
        <w:tab/>
        <w:t>v. 26</w:t>
      </w:r>
    </w:p>
    <w:p w:rsidR="00057B3E" w:rsidRDefault="00057B3E" w:rsidP="00880F98">
      <w:pPr>
        <w:numPr>
          <w:ilvl w:val="0"/>
          <w:numId w:val="74"/>
        </w:numPr>
        <w:ind w:left="1080"/>
      </w:pPr>
      <w:r>
        <w:t xml:space="preserve">The jailer was saved </w:t>
      </w:r>
      <w:r>
        <w:tab/>
      </w:r>
      <w:r>
        <w:tab/>
      </w:r>
      <w:r>
        <w:tab/>
      </w:r>
      <w:r>
        <w:tab/>
      </w:r>
      <w:r>
        <w:tab/>
        <w:t>vs. 27-37</w:t>
      </w:r>
    </w:p>
    <w:p w:rsidR="00057B3E" w:rsidRDefault="00057B3E" w:rsidP="00880F98">
      <w:pPr>
        <w:numPr>
          <w:ilvl w:val="0"/>
          <w:numId w:val="74"/>
        </w:numPr>
        <w:ind w:left="1080"/>
      </w:pPr>
      <w:r>
        <w:t xml:space="preserve">Paul being a Roman asked them to come to him. </w:t>
      </w:r>
      <w:r>
        <w:tab/>
        <w:t>v. 37</w:t>
      </w:r>
    </w:p>
    <w:p w:rsidR="00057B3E" w:rsidRDefault="00057B3E" w:rsidP="00880F98">
      <w:pPr>
        <w:numPr>
          <w:ilvl w:val="0"/>
          <w:numId w:val="74"/>
        </w:numPr>
        <w:ind w:left="1080"/>
      </w:pPr>
      <w:r>
        <w:t xml:space="preserve">Paul was asked to leave. </w:t>
      </w:r>
      <w:r>
        <w:tab/>
      </w:r>
      <w:r>
        <w:tab/>
      </w:r>
      <w:r>
        <w:tab/>
      </w:r>
      <w:r>
        <w:tab/>
      </w:r>
      <w:r>
        <w:tab/>
        <w:t>v. 39</w:t>
      </w:r>
    </w:p>
    <w:p w:rsidR="00057B3E" w:rsidRDefault="00057B3E" w:rsidP="00911E6B">
      <w:pPr>
        <w:pStyle w:val="ListParagraph"/>
        <w:tabs>
          <w:tab w:val="left" w:pos="5040"/>
        </w:tabs>
      </w:pPr>
    </w:p>
    <w:p w:rsidR="00025644" w:rsidRDefault="00911E6B" w:rsidP="00880F98">
      <w:pPr>
        <w:pStyle w:val="ListParagraph"/>
        <w:numPr>
          <w:ilvl w:val="0"/>
          <w:numId w:val="49"/>
        </w:numPr>
        <w:tabs>
          <w:tab w:val="left" w:pos="5040"/>
        </w:tabs>
        <w:ind w:left="720"/>
        <w:contextualSpacing/>
      </w:pPr>
      <w:r>
        <w:t>CHAPTER SEVENTEEN</w:t>
      </w:r>
    </w:p>
    <w:p w:rsidR="00025644" w:rsidRPr="00320360" w:rsidRDefault="00653C0E" w:rsidP="00025644">
      <w:pPr>
        <w:pStyle w:val="ListParagraph"/>
        <w:tabs>
          <w:tab w:val="left" w:pos="5040"/>
        </w:tabs>
        <w:contextualSpacing/>
        <w:rPr>
          <w:i/>
        </w:rPr>
      </w:pPr>
      <w:r w:rsidRPr="00320360">
        <w:rPr>
          <w:i/>
        </w:rPr>
        <w:t>10</w:t>
      </w:r>
      <w:r w:rsidR="00025644" w:rsidRPr="00320360">
        <w:rPr>
          <w:i/>
        </w:rPr>
        <w:t xml:space="preserve">) </w:t>
      </w:r>
      <w:proofErr w:type="spellStart"/>
      <w:r w:rsidRPr="00320360">
        <w:rPr>
          <w:i/>
        </w:rPr>
        <w:t>Amphipolis</w:t>
      </w:r>
      <w:proofErr w:type="spellEnd"/>
      <w:r w:rsidR="00025644" w:rsidRPr="00320360">
        <w:rPr>
          <w:i/>
        </w:rPr>
        <w:t xml:space="preserve"> </w:t>
      </w:r>
      <w:r w:rsidRPr="00320360">
        <w:rPr>
          <w:i/>
        </w:rPr>
        <w:t>11</w:t>
      </w:r>
      <w:r w:rsidR="00025644" w:rsidRPr="00320360">
        <w:rPr>
          <w:i/>
        </w:rPr>
        <w:t xml:space="preserve">) </w:t>
      </w:r>
      <w:proofErr w:type="spellStart"/>
      <w:r w:rsidRPr="00320360">
        <w:rPr>
          <w:i/>
        </w:rPr>
        <w:t>Appolonia</w:t>
      </w:r>
      <w:proofErr w:type="spellEnd"/>
      <w:r w:rsidR="00025644" w:rsidRPr="00320360">
        <w:rPr>
          <w:i/>
        </w:rPr>
        <w:t xml:space="preserve"> </w:t>
      </w:r>
      <w:r w:rsidRPr="00320360">
        <w:rPr>
          <w:i/>
        </w:rPr>
        <w:t>12</w:t>
      </w:r>
      <w:r w:rsidR="00025644" w:rsidRPr="00320360">
        <w:rPr>
          <w:i/>
        </w:rPr>
        <w:t xml:space="preserve">) </w:t>
      </w:r>
      <w:r w:rsidRPr="00320360">
        <w:rPr>
          <w:i/>
        </w:rPr>
        <w:t>Thessalonica 13) Berea 14) Athens</w:t>
      </w:r>
    </w:p>
    <w:p w:rsidR="00911E6B" w:rsidRDefault="00911E6B" w:rsidP="00911E6B">
      <w:pPr>
        <w:tabs>
          <w:tab w:val="left" w:pos="5040"/>
        </w:tabs>
        <w:rPr>
          <w:b/>
          <w:sz w:val="28"/>
          <w:szCs w:val="28"/>
        </w:rPr>
      </w:pPr>
    </w:p>
    <w:p w:rsidR="00911E6B" w:rsidRDefault="00911E6B" w:rsidP="00880F98">
      <w:pPr>
        <w:pStyle w:val="ListParagraph"/>
        <w:numPr>
          <w:ilvl w:val="0"/>
          <w:numId w:val="51"/>
        </w:numPr>
        <w:tabs>
          <w:tab w:val="left" w:pos="5040"/>
        </w:tabs>
        <w:contextualSpacing/>
      </w:pPr>
      <w:r>
        <w:t>The Uproar in Thessalonica</w:t>
      </w:r>
      <w:r>
        <w:tab/>
      </w:r>
      <w:r>
        <w:tab/>
        <w:t>vs. 1-9</w:t>
      </w:r>
    </w:p>
    <w:p w:rsidR="00057B3E" w:rsidRDefault="00057B3E" w:rsidP="00880F98">
      <w:pPr>
        <w:numPr>
          <w:ilvl w:val="0"/>
          <w:numId w:val="75"/>
        </w:numPr>
        <w:ind w:left="1080"/>
      </w:pPr>
      <w:r>
        <w:t>Three days reasoning out of the Scripture of the risen Christ.</w:t>
      </w:r>
      <w:r>
        <w:tab/>
        <w:t>vs. 2,3</w:t>
      </w:r>
    </w:p>
    <w:p w:rsidR="00057B3E" w:rsidRDefault="00057B3E" w:rsidP="00880F98">
      <w:pPr>
        <w:numPr>
          <w:ilvl w:val="0"/>
          <w:numId w:val="75"/>
        </w:numPr>
        <w:ind w:left="1080"/>
      </w:pPr>
      <w:r>
        <w:t xml:space="preserve">Some Jews believed and a great multitude of Greeks believed. </w:t>
      </w:r>
      <w:r>
        <w:tab/>
        <w:t>v. 4</w:t>
      </w:r>
    </w:p>
    <w:p w:rsidR="00057B3E" w:rsidRDefault="00057B3E" w:rsidP="00880F98">
      <w:pPr>
        <w:numPr>
          <w:ilvl w:val="0"/>
          <w:numId w:val="75"/>
        </w:numPr>
        <w:ind w:left="1080"/>
      </w:pPr>
      <w:r>
        <w:t>Some Jews rejected the Gospel.</w:t>
      </w:r>
      <w:r>
        <w:tab/>
      </w:r>
      <w:r>
        <w:tab/>
      </w:r>
      <w:r>
        <w:tab/>
      </w:r>
      <w:r>
        <w:tab/>
      </w:r>
      <w:r>
        <w:tab/>
        <w:t>v. 5</w:t>
      </w:r>
    </w:p>
    <w:p w:rsidR="00057B3E" w:rsidRDefault="00057B3E" w:rsidP="00911E6B">
      <w:pPr>
        <w:pStyle w:val="ListParagraph"/>
        <w:tabs>
          <w:tab w:val="left" w:pos="5040"/>
        </w:tabs>
      </w:pPr>
    </w:p>
    <w:p w:rsidR="00911E6B" w:rsidRPr="00932FC6" w:rsidRDefault="00911E6B" w:rsidP="00880F98">
      <w:pPr>
        <w:pStyle w:val="ListParagraph"/>
        <w:numPr>
          <w:ilvl w:val="0"/>
          <w:numId w:val="51"/>
        </w:numPr>
        <w:tabs>
          <w:tab w:val="left" w:pos="5040"/>
        </w:tabs>
        <w:contextualSpacing/>
      </w:pPr>
      <w:r>
        <w:t>Paul and Silas in Berea</w:t>
      </w:r>
      <w:r>
        <w:tab/>
      </w:r>
      <w:r>
        <w:tab/>
        <w:t>vs. 10-15</w:t>
      </w:r>
    </w:p>
    <w:p w:rsidR="00057B3E" w:rsidRDefault="00057B3E" w:rsidP="00880F98">
      <w:pPr>
        <w:numPr>
          <w:ilvl w:val="0"/>
          <w:numId w:val="76"/>
        </w:numPr>
        <w:ind w:left="1080"/>
      </w:pPr>
      <w:proofErr w:type="spellStart"/>
      <w:r>
        <w:t>Thessolonian</w:t>
      </w:r>
      <w:proofErr w:type="spellEnd"/>
      <w:r>
        <w:t xml:space="preserve"> Jews stirring up the people.</w:t>
      </w:r>
      <w:r>
        <w:tab/>
      </w:r>
      <w:r>
        <w:tab/>
      </w:r>
      <w:r>
        <w:tab/>
        <w:t>v. 13</w:t>
      </w:r>
    </w:p>
    <w:p w:rsidR="00057B3E" w:rsidRDefault="00057B3E" w:rsidP="00880F98">
      <w:pPr>
        <w:numPr>
          <w:ilvl w:val="0"/>
          <w:numId w:val="76"/>
        </w:numPr>
        <w:ind w:left="1080"/>
      </w:pPr>
      <w:r>
        <w:t>Timothy and Silas stay at Berea while they sent Paul to Athens</w:t>
      </w:r>
    </w:p>
    <w:p w:rsidR="00057B3E" w:rsidRDefault="00057B3E" w:rsidP="00880F98">
      <w:pPr>
        <w:numPr>
          <w:ilvl w:val="0"/>
          <w:numId w:val="76"/>
        </w:numPr>
        <w:ind w:left="1080"/>
      </w:pPr>
      <w:proofErr w:type="spellStart"/>
      <w:r>
        <w:t>Berean</w:t>
      </w:r>
      <w:proofErr w:type="spellEnd"/>
      <w:r>
        <w:t xml:space="preserve"> students searched the Scriptures daily</w:t>
      </w:r>
      <w:r>
        <w:tab/>
      </w:r>
      <w:r>
        <w:tab/>
      </w:r>
      <w:r>
        <w:tab/>
        <w:t>v. 11</w:t>
      </w:r>
    </w:p>
    <w:p w:rsidR="00911E6B" w:rsidRDefault="00911E6B" w:rsidP="00911E6B">
      <w:pPr>
        <w:pStyle w:val="ListParagraph"/>
        <w:tabs>
          <w:tab w:val="left" w:pos="5040"/>
        </w:tabs>
      </w:pPr>
    </w:p>
    <w:p w:rsidR="00911E6B" w:rsidRPr="001F683B" w:rsidRDefault="00911E6B" w:rsidP="00880F98">
      <w:pPr>
        <w:pStyle w:val="ListParagraph"/>
        <w:numPr>
          <w:ilvl w:val="0"/>
          <w:numId w:val="51"/>
        </w:numPr>
        <w:tabs>
          <w:tab w:val="left" w:pos="5040"/>
        </w:tabs>
        <w:contextualSpacing/>
      </w:pPr>
      <w:r w:rsidRPr="001F683B">
        <w:t>Paul</w:t>
      </w:r>
      <w:r>
        <w:t xml:space="preserve"> in Athens</w:t>
      </w:r>
      <w:r w:rsidRPr="001F683B">
        <w:tab/>
      </w:r>
      <w:r w:rsidRPr="001F683B">
        <w:tab/>
        <w:t xml:space="preserve">vs. </w:t>
      </w:r>
      <w:r>
        <w:t xml:space="preserve"> 16-33</w:t>
      </w:r>
    </w:p>
    <w:p w:rsidR="00911E6B" w:rsidRDefault="00911E6B" w:rsidP="00911E6B">
      <w:pPr>
        <w:tabs>
          <w:tab w:val="left" w:pos="5040"/>
        </w:tabs>
        <w:rPr>
          <w:b/>
          <w:sz w:val="28"/>
          <w:szCs w:val="28"/>
        </w:rPr>
      </w:pPr>
    </w:p>
    <w:p w:rsidR="00EB6214" w:rsidRDefault="00EB6214" w:rsidP="00880F98">
      <w:pPr>
        <w:pStyle w:val="Heading4"/>
        <w:numPr>
          <w:ilvl w:val="0"/>
          <w:numId w:val="77"/>
        </w:numPr>
        <w:ind w:left="1080"/>
      </w:pPr>
      <w:r>
        <w:t>Paul’s spirit stirred because of the idolatry</w:t>
      </w:r>
      <w:r>
        <w:tab/>
      </w:r>
      <w:r>
        <w:tab/>
      </w:r>
      <w:r>
        <w:tab/>
        <w:t xml:space="preserve">         </w:t>
      </w:r>
      <w:r>
        <w:tab/>
        <w:t>17:16</w:t>
      </w:r>
    </w:p>
    <w:p w:rsidR="00EB6214" w:rsidRDefault="00EB6214" w:rsidP="00EB6214">
      <w:pPr>
        <w:ind w:left="360" w:hanging="360"/>
        <w:rPr>
          <w:i/>
        </w:rPr>
      </w:pPr>
      <w:r>
        <w:t>v. 18—</w:t>
      </w:r>
      <w:proofErr w:type="gramStart"/>
      <w:r w:rsidRPr="00EB6214">
        <w:rPr>
          <w:i/>
        </w:rPr>
        <w:t>Then</w:t>
      </w:r>
      <w:proofErr w:type="gramEnd"/>
      <w:r w:rsidRPr="00EB6214">
        <w:rPr>
          <w:i/>
        </w:rPr>
        <w:t xml:space="preserve"> certain philosophers of the Epicureans, and of the </w:t>
      </w:r>
      <w:proofErr w:type="spellStart"/>
      <w:r w:rsidRPr="00EB6214">
        <w:rPr>
          <w:i/>
        </w:rPr>
        <w:t>Stoicks</w:t>
      </w:r>
      <w:proofErr w:type="spellEnd"/>
      <w:r w:rsidRPr="00EB6214">
        <w:rPr>
          <w:i/>
        </w:rPr>
        <w:t xml:space="preserve">, encountered him. And some said, </w:t>
      </w:r>
      <w:proofErr w:type="gramStart"/>
      <w:r w:rsidRPr="00EB6214">
        <w:rPr>
          <w:i/>
        </w:rPr>
        <w:t>What</w:t>
      </w:r>
      <w:proofErr w:type="gramEnd"/>
      <w:r w:rsidRPr="00EB6214">
        <w:rPr>
          <w:i/>
        </w:rPr>
        <w:t xml:space="preserve"> will this babbler say? </w:t>
      </w:r>
      <w:proofErr w:type="gramStart"/>
      <w:r w:rsidRPr="00EB6214">
        <w:rPr>
          <w:i/>
        </w:rPr>
        <w:t>other</w:t>
      </w:r>
      <w:proofErr w:type="gramEnd"/>
      <w:r w:rsidRPr="00EB6214">
        <w:rPr>
          <w:i/>
        </w:rPr>
        <w:t xml:space="preserve"> some, He </w:t>
      </w:r>
      <w:proofErr w:type="spellStart"/>
      <w:r w:rsidRPr="00EB6214">
        <w:rPr>
          <w:i/>
        </w:rPr>
        <w:t>seemeth</w:t>
      </w:r>
      <w:proofErr w:type="spellEnd"/>
      <w:r w:rsidRPr="00EB6214">
        <w:rPr>
          <w:i/>
        </w:rPr>
        <w:t xml:space="preserve"> to be a setter forth of strange gods: because he preached unto them Jesus, and the resurrection.</w:t>
      </w:r>
    </w:p>
    <w:p w:rsidR="00EB6214" w:rsidRDefault="00EB6214" w:rsidP="00EB6214">
      <w:pPr>
        <w:ind w:left="360" w:hanging="360"/>
      </w:pPr>
    </w:p>
    <w:p w:rsidR="00EB6214" w:rsidRDefault="00EB6214" w:rsidP="004818D9">
      <w:pPr>
        <w:pStyle w:val="Heading4"/>
        <w:tabs>
          <w:tab w:val="left" w:pos="7740"/>
        </w:tabs>
        <w:ind w:left="1080"/>
      </w:pPr>
      <w:r>
        <w:t xml:space="preserve">The philosophers of the Epicureans brought Paul to </w:t>
      </w:r>
      <w:proofErr w:type="spellStart"/>
      <w:r>
        <w:t>Areopagus</w:t>
      </w:r>
      <w:proofErr w:type="spellEnd"/>
      <w:r>
        <w:t xml:space="preserve">    </w:t>
      </w:r>
      <w:r>
        <w:tab/>
      </w:r>
      <w:r w:rsidR="004818D9">
        <w:t xml:space="preserve">v. </w:t>
      </w:r>
      <w:r>
        <w:t>19</w:t>
      </w:r>
    </w:p>
    <w:p w:rsidR="00EB6214" w:rsidRDefault="00EB6214" w:rsidP="004818D9">
      <w:pPr>
        <w:pStyle w:val="Heading4"/>
        <w:tabs>
          <w:tab w:val="left" w:pos="7740"/>
        </w:tabs>
        <w:ind w:left="1080"/>
      </w:pPr>
      <w:r w:rsidRPr="00F92CEA">
        <w:t>Athenians</w:t>
      </w:r>
      <w:r>
        <w:t xml:space="preserve"> like to hear world news “tell/</w:t>
      </w:r>
      <w:r w:rsidRPr="00F92CEA">
        <w:t>hear some new thing</w:t>
      </w:r>
      <w:r>
        <w:t xml:space="preserve">”      </w:t>
      </w:r>
      <w:r w:rsidR="004818D9">
        <w:tab/>
        <w:t xml:space="preserve">v. </w:t>
      </w:r>
      <w:r>
        <w:t>21</w:t>
      </w:r>
    </w:p>
    <w:p w:rsidR="00EB6214" w:rsidRDefault="00EB6214" w:rsidP="00EB6214">
      <w:pPr>
        <w:pStyle w:val="Heading4"/>
        <w:ind w:left="1080"/>
      </w:pPr>
      <w:r>
        <w:t xml:space="preserve">Paul’s sermon at Mars Hill    </w:t>
      </w:r>
      <w:r>
        <w:tab/>
      </w:r>
      <w:r>
        <w:tab/>
      </w:r>
      <w:r>
        <w:tab/>
      </w:r>
      <w:r>
        <w:tab/>
      </w:r>
      <w:r>
        <w:tab/>
        <w:t xml:space="preserve">         </w:t>
      </w:r>
      <w:r w:rsidR="004818D9">
        <w:t xml:space="preserve">vs. </w:t>
      </w:r>
      <w:r>
        <w:t>22-31</w:t>
      </w:r>
    </w:p>
    <w:p w:rsidR="00EB6214" w:rsidRDefault="004818D9" w:rsidP="004818D9">
      <w:pPr>
        <w:pStyle w:val="Heading4"/>
        <w:ind w:left="1080"/>
      </w:pPr>
      <w:r>
        <w:t xml:space="preserve"> </w:t>
      </w:r>
      <w:r w:rsidR="00EB6214">
        <w:t xml:space="preserve">“Certain believed”                 </w:t>
      </w:r>
      <w:r w:rsidR="00EB6214">
        <w:tab/>
      </w:r>
      <w:r w:rsidR="00EB6214">
        <w:tab/>
      </w:r>
      <w:r w:rsidR="00EB6214">
        <w:tab/>
      </w:r>
      <w:r w:rsidR="00EB6214">
        <w:tab/>
      </w:r>
      <w:r w:rsidR="00EB6214">
        <w:tab/>
        <w:t xml:space="preserve">         </w:t>
      </w:r>
      <w:r>
        <w:t xml:space="preserve">v. </w:t>
      </w:r>
      <w:r w:rsidR="00EB6214">
        <w:t>34</w:t>
      </w:r>
    </w:p>
    <w:p w:rsidR="00EB6214" w:rsidRDefault="00EB6214" w:rsidP="00911E6B">
      <w:pPr>
        <w:tabs>
          <w:tab w:val="left" w:pos="5040"/>
        </w:tabs>
        <w:rPr>
          <w:b/>
          <w:sz w:val="28"/>
          <w:szCs w:val="28"/>
        </w:rPr>
      </w:pPr>
    </w:p>
    <w:p w:rsidR="004818D9" w:rsidRDefault="004818D9">
      <w:r>
        <w:br w:type="page"/>
      </w:r>
    </w:p>
    <w:p w:rsidR="00911E6B" w:rsidRDefault="00911E6B" w:rsidP="00880F98">
      <w:pPr>
        <w:pStyle w:val="ListParagraph"/>
        <w:numPr>
          <w:ilvl w:val="0"/>
          <w:numId w:val="49"/>
        </w:numPr>
        <w:tabs>
          <w:tab w:val="left" w:pos="5040"/>
        </w:tabs>
        <w:ind w:left="720"/>
        <w:contextualSpacing/>
      </w:pPr>
      <w:r>
        <w:lastRenderedPageBreak/>
        <w:t>CHAPTER EIGHTEEN, Part A (vs. 1-22)</w:t>
      </w:r>
    </w:p>
    <w:p w:rsidR="00320360" w:rsidRPr="00320360" w:rsidRDefault="00320360" w:rsidP="00320360">
      <w:pPr>
        <w:ind w:left="720"/>
        <w:rPr>
          <w:i/>
        </w:rPr>
      </w:pPr>
      <w:r>
        <w:rPr>
          <w:i/>
          <w:snapToGrid w:val="0"/>
        </w:rPr>
        <w:t xml:space="preserve">15) </w:t>
      </w:r>
      <w:r w:rsidRPr="00320360">
        <w:rPr>
          <w:i/>
          <w:snapToGrid w:val="0"/>
        </w:rPr>
        <w:t xml:space="preserve">Corinth </w:t>
      </w:r>
      <w:r>
        <w:rPr>
          <w:i/>
          <w:snapToGrid w:val="0"/>
        </w:rPr>
        <w:t xml:space="preserve">16) </w:t>
      </w:r>
      <w:proofErr w:type="spellStart"/>
      <w:r w:rsidRPr="00320360">
        <w:rPr>
          <w:i/>
          <w:snapToGrid w:val="0"/>
        </w:rPr>
        <w:t>Cenchrea</w:t>
      </w:r>
      <w:proofErr w:type="spellEnd"/>
      <w:r w:rsidRPr="00320360">
        <w:rPr>
          <w:i/>
          <w:snapToGrid w:val="0"/>
        </w:rPr>
        <w:t xml:space="preserve"> </w:t>
      </w:r>
      <w:r>
        <w:rPr>
          <w:i/>
          <w:snapToGrid w:val="0"/>
        </w:rPr>
        <w:t>17) Ephesu</w:t>
      </w:r>
      <w:r w:rsidRPr="00320360">
        <w:rPr>
          <w:i/>
          <w:snapToGrid w:val="0"/>
        </w:rPr>
        <w:t xml:space="preserve">s </w:t>
      </w:r>
      <w:r>
        <w:rPr>
          <w:i/>
          <w:snapToGrid w:val="0"/>
        </w:rPr>
        <w:t xml:space="preserve">18) </w:t>
      </w:r>
      <w:proofErr w:type="spellStart"/>
      <w:r w:rsidRPr="00320360">
        <w:rPr>
          <w:i/>
          <w:snapToGrid w:val="0"/>
        </w:rPr>
        <w:t>Caeserea</w:t>
      </w:r>
      <w:proofErr w:type="spellEnd"/>
      <w:r w:rsidRPr="00320360">
        <w:rPr>
          <w:i/>
          <w:snapToGrid w:val="0"/>
        </w:rPr>
        <w:t xml:space="preserve"> </w:t>
      </w:r>
      <w:r>
        <w:rPr>
          <w:i/>
          <w:snapToGrid w:val="0"/>
        </w:rPr>
        <w:t xml:space="preserve">19) </w:t>
      </w:r>
      <w:r w:rsidRPr="00320360">
        <w:rPr>
          <w:i/>
          <w:snapToGrid w:val="0"/>
        </w:rPr>
        <w:t xml:space="preserve">Jerusalem </w:t>
      </w:r>
      <w:r>
        <w:rPr>
          <w:i/>
          <w:snapToGrid w:val="0"/>
        </w:rPr>
        <w:t xml:space="preserve">20) </w:t>
      </w:r>
      <w:r w:rsidRPr="00320360">
        <w:rPr>
          <w:i/>
          <w:snapToGrid w:val="0"/>
        </w:rPr>
        <w:t xml:space="preserve">Tyra </w:t>
      </w:r>
      <w:r>
        <w:rPr>
          <w:i/>
          <w:snapToGrid w:val="0"/>
        </w:rPr>
        <w:t xml:space="preserve">21) </w:t>
      </w:r>
      <w:r w:rsidRPr="00320360">
        <w:rPr>
          <w:i/>
          <w:snapToGrid w:val="0"/>
        </w:rPr>
        <w:t xml:space="preserve">Sidon </w:t>
      </w:r>
      <w:r>
        <w:rPr>
          <w:i/>
          <w:snapToGrid w:val="0"/>
        </w:rPr>
        <w:t xml:space="preserve">22) </w:t>
      </w:r>
      <w:r w:rsidRPr="00320360">
        <w:rPr>
          <w:i/>
          <w:snapToGrid w:val="0"/>
        </w:rPr>
        <w:t>Antioch of Syria</w:t>
      </w:r>
    </w:p>
    <w:p w:rsidR="00911E6B" w:rsidRDefault="00911E6B" w:rsidP="00911E6B">
      <w:pPr>
        <w:tabs>
          <w:tab w:val="left" w:pos="5040"/>
        </w:tabs>
        <w:rPr>
          <w:b/>
          <w:sz w:val="28"/>
          <w:szCs w:val="28"/>
        </w:rPr>
      </w:pPr>
    </w:p>
    <w:p w:rsidR="00911E6B" w:rsidRDefault="00911E6B" w:rsidP="00880F98">
      <w:pPr>
        <w:pStyle w:val="ListParagraph"/>
        <w:numPr>
          <w:ilvl w:val="0"/>
          <w:numId w:val="52"/>
        </w:numPr>
        <w:tabs>
          <w:tab w:val="left" w:pos="5040"/>
        </w:tabs>
        <w:contextualSpacing/>
      </w:pPr>
      <w:r>
        <w:t>Paul in Corinth</w:t>
      </w:r>
      <w:r>
        <w:tab/>
      </w:r>
      <w:r>
        <w:tab/>
        <w:t>vs. 1-17</w:t>
      </w:r>
    </w:p>
    <w:p w:rsidR="00911E6B" w:rsidRDefault="00911E6B" w:rsidP="00911E6B">
      <w:pPr>
        <w:pStyle w:val="ListParagraph"/>
        <w:tabs>
          <w:tab w:val="left" w:pos="5040"/>
        </w:tabs>
      </w:pPr>
    </w:p>
    <w:p w:rsidR="004818D9" w:rsidRDefault="004818D9" w:rsidP="00880F98">
      <w:pPr>
        <w:numPr>
          <w:ilvl w:val="0"/>
          <w:numId w:val="78"/>
        </w:numPr>
        <w:ind w:left="1080"/>
      </w:pPr>
      <w:r>
        <w:t xml:space="preserve">Meets Aquila and Priscilla (tent makers)  </w:t>
      </w:r>
      <w:r>
        <w:tab/>
      </w:r>
      <w:r>
        <w:tab/>
      </w:r>
      <w:r>
        <w:tab/>
        <w:t>vs. 2,3</w:t>
      </w:r>
    </w:p>
    <w:p w:rsidR="004818D9" w:rsidRDefault="004818D9" w:rsidP="00880F98">
      <w:pPr>
        <w:numPr>
          <w:ilvl w:val="0"/>
          <w:numId w:val="78"/>
        </w:numPr>
        <w:ind w:left="1080"/>
      </w:pPr>
      <w:r>
        <w:t xml:space="preserve">Paul taught in synagogue  every Sabbath </w:t>
      </w:r>
      <w:r>
        <w:tab/>
      </w:r>
      <w:r>
        <w:tab/>
      </w:r>
      <w:r>
        <w:tab/>
        <w:t>v. 4</w:t>
      </w:r>
    </w:p>
    <w:p w:rsidR="004818D9" w:rsidRDefault="004818D9" w:rsidP="00880F98">
      <w:pPr>
        <w:numPr>
          <w:ilvl w:val="0"/>
          <w:numId w:val="78"/>
        </w:numPr>
        <w:ind w:left="1080"/>
      </w:pPr>
      <w:r>
        <w:t>Silas and Timothy came to Corinth</w:t>
      </w:r>
      <w:r w:rsidRPr="00BD406D">
        <w:t xml:space="preserve"> from Macedonia</w:t>
      </w:r>
      <w:r>
        <w:t xml:space="preserve"> </w:t>
      </w:r>
      <w:r>
        <w:br w:type="textWrapping" w:clear="all"/>
        <w:t xml:space="preserve">and helped Paul testify. </w:t>
      </w:r>
      <w:r>
        <w:tab/>
      </w:r>
      <w:r>
        <w:tab/>
      </w:r>
      <w:r>
        <w:tab/>
      </w:r>
      <w:r>
        <w:tab/>
      </w:r>
      <w:r>
        <w:tab/>
      </w:r>
      <w:r>
        <w:tab/>
        <w:t>v. 5</w:t>
      </w:r>
    </w:p>
    <w:p w:rsidR="004818D9" w:rsidRDefault="004818D9" w:rsidP="00880F98">
      <w:pPr>
        <w:numPr>
          <w:ilvl w:val="0"/>
          <w:numId w:val="78"/>
        </w:numPr>
        <w:ind w:left="1080"/>
      </w:pPr>
      <w:r>
        <w:t xml:space="preserve">Some opposed </w:t>
      </w:r>
      <w:r>
        <w:tab/>
      </w:r>
      <w:r>
        <w:tab/>
      </w:r>
      <w:r>
        <w:tab/>
      </w:r>
      <w:r>
        <w:tab/>
      </w:r>
      <w:r>
        <w:tab/>
      </w:r>
      <w:r>
        <w:tab/>
      </w:r>
      <w:r>
        <w:tab/>
        <w:t>v. 6</w:t>
      </w:r>
    </w:p>
    <w:p w:rsidR="004818D9" w:rsidRDefault="004818D9" w:rsidP="00880F98">
      <w:pPr>
        <w:numPr>
          <w:ilvl w:val="0"/>
          <w:numId w:val="78"/>
        </w:numPr>
        <w:ind w:left="1080"/>
      </w:pPr>
      <w:r>
        <w:t xml:space="preserve">Some believed  </w:t>
      </w:r>
      <w:r>
        <w:tab/>
      </w:r>
      <w:r>
        <w:tab/>
      </w:r>
      <w:r>
        <w:tab/>
      </w:r>
      <w:r>
        <w:tab/>
      </w:r>
      <w:r>
        <w:tab/>
      </w:r>
      <w:r>
        <w:tab/>
      </w:r>
      <w:r>
        <w:tab/>
        <w:t>v. 7,8</w:t>
      </w:r>
    </w:p>
    <w:p w:rsidR="004818D9" w:rsidRDefault="004818D9" w:rsidP="00880F98">
      <w:pPr>
        <w:numPr>
          <w:ilvl w:val="0"/>
          <w:numId w:val="78"/>
        </w:numPr>
        <w:ind w:left="1080"/>
      </w:pPr>
      <w:r>
        <w:t xml:space="preserve">A night vision  </w:t>
      </w:r>
      <w:r>
        <w:tab/>
      </w:r>
      <w:r>
        <w:tab/>
      </w:r>
      <w:r>
        <w:tab/>
      </w:r>
      <w:r>
        <w:tab/>
      </w:r>
      <w:r>
        <w:tab/>
      </w:r>
      <w:r>
        <w:tab/>
      </w:r>
      <w:r>
        <w:tab/>
        <w:t>v. 9</w:t>
      </w:r>
    </w:p>
    <w:p w:rsidR="004818D9" w:rsidRDefault="004818D9" w:rsidP="00880F98">
      <w:pPr>
        <w:numPr>
          <w:ilvl w:val="0"/>
          <w:numId w:val="78"/>
        </w:numPr>
        <w:ind w:left="1080"/>
      </w:pPr>
      <w:r>
        <w:t xml:space="preserve">One and a half years of teaching the Word of God. </w:t>
      </w:r>
      <w:r>
        <w:tab/>
      </w:r>
      <w:r>
        <w:tab/>
        <w:t xml:space="preserve">v. </w:t>
      </w:r>
      <w:r w:rsidRPr="00BD406D">
        <w:t>11</w:t>
      </w:r>
    </w:p>
    <w:p w:rsidR="004818D9" w:rsidRDefault="004818D9" w:rsidP="00911E6B">
      <w:pPr>
        <w:pStyle w:val="ListParagraph"/>
        <w:tabs>
          <w:tab w:val="left" w:pos="5040"/>
        </w:tabs>
      </w:pPr>
    </w:p>
    <w:p w:rsidR="00911E6B" w:rsidRPr="00932FC6" w:rsidRDefault="00911E6B" w:rsidP="00880F98">
      <w:pPr>
        <w:pStyle w:val="ListParagraph"/>
        <w:numPr>
          <w:ilvl w:val="0"/>
          <w:numId w:val="52"/>
        </w:numPr>
        <w:tabs>
          <w:tab w:val="left" w:pos="5040"/>
        </w:tabs>
        <w:contextualSpacing/>
      </w:pPr>
      <w:r>
        <w:t>Paul’s Return to Antioch</w:t>
      </w:r>
      <w:r>
        <w:tab/>
      </w:r>
      <w:r>
        <w:tab/>
        <w:t>vs. 18-22</w:t>
      </w:r>
    </w:p>
    <w:p w:rsidR="00911E6B" w:rsidRDefault="00911E6B" w:rsidP="00911E6B">
      <w:pPr>
        <w:tabs>
          <w:tab w:val="left" w:pos="5040"/>
        </w:tabs>
        <w:rPr>
          <w:b/>
          <w:sz w:val="28"/>
          <w:szCs w:val="28"/>
        </w:rPr>
      </w:pPr>
    </w:p>
    <w:p w:rsidR="004818D9" w:rsidRPr="004818D9" w:rsidRDefault="004818D9" w:rsidP="00880F98">
      <w:pPr>
        <w:pStyle w:val="ListParagraph"/>
        <w:numPr>
          <w:ilvl w:val="0"/>
          <w:numId w:val="79"/>
        </w:numPr>
        <w:ind w:left="1080"/>
      </w:pPr>
      <w:r w:rsidRPr="004818D9">
        <w:t xml:space="preserve">Ephesus  vs. </w:t>
      </w:r>
      <w:r>
        <w:t>18-20</w:t>
      </w:r>
    </w:p>
    <w:p w:rsidR="004818D9" w:rsidRPr="004818D9" w:rsidRDefault="004818D9" w:rsidP="00880F98">
      <w:pPr>
        <w:numPr>
          <w:ilvl w:val="1"/>
          <w:numId w:val="79"/>
        </w:numPr>
      </w:pPr>
      <w:r w:rsidRPr="004818D9">
        <w:t xml:space="preserve">Left Priscilla and Aquila there  </w:t>
      </w:r>
      <w:r>
        <w:tab/>
      </w:r>
      <w:r>
        <w:tab/>
      </w:r>
      <w:r>
        <w:tab/>
      </w:r>
      <w:r>
        <w:tab/>
      </w:r>
      <w:r>
        <w:tab/>
      </w:r>
    </w:p>
    <w:p w:rsidR="004818D9" w:rsidRPr="004818D9" w:rsidRDefault="004818D9" w:rsidP="00880F98">
      <w:pPr>
        <w:numPr>
          <w:ilvl w:val="1"/>
          <w:numId w:val="79"/>
        </w:numPr>
      </w:pPr>
      <w:r w:rsidRPr="004818D9">
        <w:t xml:space="preserve">Reasoning with Jews in the Synagogue  </w:t>
      </w:r>
      <w:r>
        <w:tab/>
      </w:r>
      <w:r>
        <w:tab/>
      </w:r>
      <w:r>
        <w:tab/>
      </w:r>
      <w:r>
        <w:tab/>
      </w:r>
    </w:p>
    <w:p w:rsidR="004818D9" w:rsidRDefault="004818D9" w:rsidP="00880F98">
      <w:pPr>
        <w:numPr>
          <w:ilvl w:val="1"/>
          <w:numId w:val="79"/>
        </w:numPr>
      </w:pPr>
      <w:r w:rsidRPr="004818D9">
        <w:t xml:space="preserve">Bade them farewell  </w:t>
      </w:r>
      <w:r w:rsidRPr="004818D9">
        <w:tab/>
      </w:r>
      <w:r w:rsidRPr="004818D9">
        <w:tab/>
      </w:r>
      <w:r w:rsidRPr="004818D9">
        <w:tab/>
      </w:r>
      <w:r w:rsidRPr="004818D9">
        <w:tab/>
      </w:r>
      <w:r w:rsidRPr="004818D9">
        <w:tab/>
      </w:r>
      <w:r w:rsidRPr="004818D9">
        <w:tab/>
      </w:r>
      <w:r w:rsidRPr="004818D9">
        <w:tab/>
      </w:r>
    </w:p>
    <w:p w:rsidR="004818D9" w:rsidRPr="004818D9" w:rsidRDefault="004818D9" w:rsidP="004818D9">
      <w:pPr>
        <w:ind w:left="1440"/>
      </w:pPr>
    </w:p>
    <w:p w:rsidR="004818D9" w:rsidRDefault="004818D9" w:rsidP="00880F98">
      <w:pPr>
        <w:pStyle w:val="ListParagraph"/>
        <w:numPr>
          <w:ilvl w:val="0"/>
          <w:numId w:val="79"/>
        </w:numPr>
        <w:ind w:left="1080"/>
      </w:pPr>
      <w:r w:rsidRPr="004818D9">
        <w:t>Jerusalem  18:21,22</w:t>
      </w:r>
    </w:p>
    <w:p w:rsidR="004818D9" w:rsidRDefault="004818D9" w:rsidP="004818D9">
      <w:pPr>
        <w:pStyle w:val="ListParagraph"/>
        <w:ind w:left="1080"/>
      </w:pPr>
      <w:r w:rsidRPr="004818D9">
        <w:t>Landed at Caesarea and went to Jerusalem</w:t>
      </w:r>
    </w:p>
    <w:p w:rsidR="004818D9" w:rsidRPr="004818D9" w:rsidRDefault="004818D9" w:rsidP="004818D9">
      <w:pPr>
        <w:pStyle w:val="ListParagraph"/>
        <w:ind w:left="1080"/>
      </w:pPr>
    </w:p>
    <w:p w:rsidR="004818D9" w:rsidRPr="004818D9" w:rsidRDefault="004818D9" w:rsidP="00880F98">
      <w:pPr>
        <w:pStyle w:val="ListParagraph"/>
        <w:numPr>
          <w:ilvl w:val="0"/>
          <w:numId w:val="79"/>
        </w:numPr>
        <w:ind w:left="1080"/>
      </w:pPr>
      <w:r w:rsidRPr="004818D9">
        <w:t>Antioch  18:22</w:t>
      </w:r>
    </w:p>
    <w:p w:rsidR="004818D9" w:rsidRPr="004818D9" w:rsidRDefault="004818D9" w:rsidP="00880F98">
      <w:pPr>
        <w:numPr>
          <w:ilvl w:val="1"/>
          <w:numId w:val="79"/>
        </w:numPr>
      </w:pPr>
      <w:r w:rsidRPr="004818D9">
        <w:t>Saluted the Church</w:t>
      </w:r>
    </w:p>
    <w:p w:rsidR="004818D9" w:rsidRPr="004818D9" w:rsidRDefault="004818D9" w:rsidP="00880F98">
      <w:pPr>
        <w:numPr>
          <w:ilvl w:val="1"/>
          <w:numId w:val="79"/>
        </w:numPr>
      </w:pPr>
      <w:r w:rsidRPr="004818D9">
        <w:t>Reported the results as he did on his first missionary journey</w:t>
      </w:r>
    </w:p>
    <w:p w:rsidR="00806187" w:rsidRPr="004818D9" w:rsidRDefault="00911E6B" w:rsidP="004818D9">
      <w:pPr>
        <w:rPr>
          <w:snapToGrid w:val="0"/>
        </w:rPr>
      </w:pPr>
      <w:r>
        <w:rPr>
          <w:b/>
          <w:sz w:val="28"/>
          <w:szCs w:val="28"/>
        </w:rPr>
        <w:br w:type="page"/>
      </w:r>
    </w:p>
    <w:p w:rsidR="007E0581" w:rsidRDefault="005310B1" w:rsidP="007E0581">
      <w:pPr>
        <w:pStyle w:val="Heading1"/>
      </w:pPr>
      <w:bookmarkStart w:id="25" w:name="_Toc306970548"/>
      <w:r>
        <w:lastRenderedPageBreak/>
        <w:t>Section 5</w:t>
      </w:r>
      <w:r w:rsidR="00AE077B">
        <w:t xml:space="preserve">: </w:t>
      </w:r>
      <w:r w:rsidR="007E0581">
        <w:t>3</w:t>
      </w:r>
      <w:r w:rsidR="007E0581" w:rsidRPr="007E0581">
        <w:rPr>
          <w:vertAlign w:val="superscript"/>
        </w:rPr>
        <w:t>rd</w:t>
      </w:r>
      <w:r w:rsidR="007E0581">
        <w:t xml:space="preserve"> Missionary Journey</w:t>
      </w:r>
      <w:bookmarkEnd w:id="25"/>
    </w:p>
    <w:p w:rsidR="007E0581" w:rsidRPr="00C84897" w:rsidRDefault="007B0CB1" w:rsidP="007E0581">
      <w:pPr>
        <w:pStyle w:val="Heading1"/>
        <w:rPr>
          <w:sz w:val="24"/>
          <w:szCs w:val="24"/>
        </w:rPr>
      </w:pPr>
      <w:r>
        <w:rPr>
          <w:noProof/>
          <w:sz w:val="24"/>
          <w:szCs w:val="24"/>
        </w:rPr>
        <w:pict>
          <v:group id="_x0000_s3473" style="position:absolute;left:0;text-align:left;margin-left:127.7pt;margin-top:8.5pt;width:199.55pt;height:103.7pt;z-index:252228608" coordorigin="4114,2208" coordsize="3991,2074">
            <v:shape id="_x0000_s3474" type="#_x0000_t97" style="position:absolute;left:5470;top:2217;width:675;height:2059;v-text-anchor:middle">
              <v:textbox style="layout-flow:vertical;mso-layout-flow-alt:bottom-to-top;mso-next-textbox:#_x0000_s3474" inset="0,0,0,0">
                <w:txbxContent>
                  <w:p w:rsidR="00192F1F" w:rsidRPr="00C93EAF" w:rsidRDefault="00192F1F"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v:shape id="_x0000_s3475" type="#_x0000_t97" style="position:absolute;left:6120;top:2224;width:674;height:2058;v-text-anchor:middle">
              <v:textbox style="layout-flow:vertical;mso-layout-flow-alt:bottom-to-top;mso-next-textbox:#_x0000_s3475" inset="0,0,0,0">
                <w:txbxContent>
                  <w:p w:rsidR="00192F1F" w:rsidRPr="006D0610" w:rsidRDefault="00192F1F"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v:shape id="_x0000_s3476" type="#_x0000_t97" style="position:absolute;left:4114;top:2208;width:674;height:2059;v-text-anchor:middle" filled="f" fillcolor="#f2f2f2 [3052]">
              <v:textbox style="layout-flow:vertical;mso-layout-flow-alt:bottom-to-top;mso-next-textbox:#_x0000_s3476" inset="0,0,0,0">
                <w:txbxContent>
                  <w:p w:rsidR="00192F1F" w:rsidRPr="00C93EAF" w:rsidRDefault="00192F1F" w:rsidP="005310B1">
                    <w:pPr>
                      <w:jc w:val="center"/>
                      <w:rPr>
                        <w:rFonts w:asciiTheme="majorHAnsi" w:hAnsiTheme="majorHAnsi"/>
                        <w:b/>
                        <w:sz w:val="20"/>
                        <w:szCs w:val="20"/>
                      </w:rPr>
                    </w:pPr>
                    <w:r>
                      <w:rPr>
                        <w:rFonts w:asciiTheme="majorHAnsi" w:hAnsiTheme="majorHAnsi"/>
                        <w:b/>
                        <w:sz w:val="20"/>
                        <w:szCs w:val="20"/>
                      </w:rPr>
                      <w:t>The Apostles at Jerusalem</w:t>
                    </w:r>
                  </w:p>
                </w:txbxContent>
              </v:textbox>
            </v:shape>
            <v:shape id="_x0000_s3477" type="#_x0000_t97" style="position:absolute;left:4811;top:2208;width:675;height:2059;v-text-anchor:middle" fillcolor="white [3212]">
              <v:textbox style="layout-flow:vertical;mso-layout-flow-alt:bottom-to-top;mso-next-textbox:#_x0000_s3477" inset="0,0,0,0">
                <w:txbxContent>
                  <w:p w:rsidR="00192F1F" w:rsidRPr="00C93EAF" w:rsidRDefault="00192F1F" w:rsidP="005310B1">
                    <w:pPr>
                      <w:jc w:val="center"/>
                      <w:rPr>
                        <w:rFonts w:asciiTheme="majorHAnsi" w:hAnsiTheme="majorHAnsi"/>
                        <w:b/>
                        <w:sz w:val="20"/>
                        <w:szCs w:val="20"/>
                      </w:rPr>
                    </w:pPr>
                    <w:r>
                      <w:rPr>
                        <w:rFonts w:asciiTheme="majorHAnsi" w:hAnsiTheme="majorHAnsi"/>
                        <w:b/>
                        <w:sz w:val="20"/>
                        <w:szCs w:val="20"/>
                      </w:rPr>
                      <w:t>The Gospel Spreading</w:t>
                    </w:r>
                  </w:p>
                </w:txbxContent>
              </v:textbox>
            </v:shape>
            <v:shape id="_x0000_s3478" type="#_x0000_t97" style="position:absolute;left:6772;top:2224;width:674;height:2058;v-text-anchor:middle" fillcolor="#d8d8d8 [2732]">
              <v:textbox style="layout-flow:vertical;mso-layout-flow-alt:bottom-to-top;mso-next-textbox:#_x0000_s3478" inset="0,0,0,0">
                <w:txbxContent>
                  <w:p w:rsidR="00192F1F" w:rsidRPr="006D0610" w:rsidRDefault="00192F1F"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v:shape id="_x0000_s3479" type="#_x0000_t97" style="position:absolute;left:7431;top:2217;width:674;height:2058;v-text-anchor:middle">
              <v:textbox style="layout-flow:vertical;mso-layout-flow-alt:bottom-to-top;mso-next-textbox:#_x0000_s3479" inset="0,0,0,0">
                <w:txbxContent>
                  <w:p w:rsidR="00192F1F" w:rsidRPr="006D0610" w:rsidRDefault="00192F1F"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v:group>
        </w:pict>
      </w:r>
    </w:p>
    <w:p w:rsidR="007E0581" w:rsidRDefault="007E0581" w:rsidP="007E0581">
      <w:pPr>
        <w:rPr>
          <w:sz w:val="28"/>
        </w:rPr>
      </w:pPr>
    </w:p>
    <w:p w:rsidR="007E0581" w:rsidRDefault="007E0581" w:rsidP="007E0581">
      <w:pPr>
        <w:rPr>
          <w:sz w:val="28"/>
        </w:rPr>
      </w:pPr>
    </w:p>
    <w:p w:rsidR="007E0581" w:rsidRDefault="007E0581" w:rsidP="007E0581">
      <w:pPr>
        <w:rPr>
          <w:sz w:val="28"/>
        </w:rPr>
      </w:pPr>
    </w:p>
    <w:p w:rsidR="007E0581" w:rsidRDefault="007E0581" w:rsidP="007E0581">
      <w:pPr>
        <w:rPr>
          <w:sz w:val="32"/>
        </w:rPr>
      </w:pPr>
    </w:p>
    <w:p w:rsidR="007E0581" w:rsidRDefault="007E0581" w:rsidP="007E0581">
      <w:pPr>
        <w:rPr>
          <w:sz w:val="32"/>
        </w:rPr>
      </w:pPr>
    </w:p>
    <w:p w:rsidR="007E0581" w:rsidRDefault="007E0581" w:rsidP="007E0581">
      <w:pPr>
        <w:rPr>
          <w:sz w:val="32"/>
        </w:rPr>
      </w:pPr>
    </w:p>
    <w:p w:rsidR="00CB6604" w:rsidRPr="00CB6604" w:rsidRDefault="005F4150" w:rsidP="00976331">
      <w:pPr>
        <w:pStyle w:val="ListParagraph"/>
        <w:numPr>
          <w:ilvl w:val="0"/>
          <w:numId w:val="15"/>
        </w:numPr>
        <w:ind w:left="2520"/>
        <w:rPr>
          <w:snapToGrid w:val="0"/>
        </w:rPr>
      </w:pPr>
      <w:r>
        <w:rPr>
          <w:snapToGrid w:val="0"/>
        </w:rPr>
        <w:t>Chapters</w:t>
      </w:r>
      <w:r w:rsidR="00A20066">
        <w:rPr>
          <w:snapToGrid w:val="0"/>
        </w:rPr>
        <w:t xml:space="preserve"> 18:23-21:</w:t>
      </w:r>
      <w:r w:rsidR="005310B1">
        <w:rPr>
          <w:snapToGrid w:val="0"/>
        </w:rPr>
        <w:t>14</w:t>
      </w:r>
    </w:p>
    <w:p w:rsidR="004C5CA6" w:rsidRDefault="004C5CA6" w:rsidP="00911E6B">
      <w:pPr>
        <w:tabs>
          <w:tab w:val="left" w:pos="5040"/>
        </w:tabs>
        <w:ind w:firstLine="720"/>
      </w:pPr>
      <w:r>
        <w:rPr>
          <w:noProof/>
        </w:rPr>
        <w:drawing>
          <wp:anchor distT="0" distB="0" distL="114300" distR="114300" simplePos="0" relativeHeight="252232704" behindDoc="0" locked="0" layoutInCell="1" allowOverlap="1">
            <wp:simplePos x="0" y="0"/>
            <wp:positionH relativeFrom="column">
              <wp:posOffset>-57150</wp:posOffset>
            </wp:positionH>
            <wp:positionV relativeFrom="paragraph">
              <wp:posOffset>108585</wp:posOffset>
            </wp:positionV>
            <wp:extent cx="5762625" cy="4114800"/>
            <wp:effectExtent l="19050" t="0" r="9525" b="0"/>
            <wp:wrapSquare wrapText="bothSides"/>
            <wp:docPr id="34" name="Picture 34" descr="M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p3"/>
                    <pic:cNvPicPr>
                      <a:picLocks noChangeAspect="1" noChangeArrowheads="1"/>
                    </pic:cNvPicPr>
                  </pic:nvPicPr>
                  <pic:blipFill>
                    <a:blip r:embed="rId11" cstate="print"/>
                    <a:stretch>
                      <a:fillRect/>
                    </a:stretch>
                  </pic:blipFill>
                  <pic:spPr bwMode="auto">
                    <a:xfrm>
                      <a:off x="0" y="0"/>
                      <a:ext cx="5762625" cy="4114800"/>
                    </a:xfrm>
                    <a:prstGeom prst="rect">
                      <a:avLst/>
                    </a:prstGeom>
                    <a:noFill/>
                    <a:ln>
                      <a:noFill/>
                    </a:ln>
                  </pic:spPr>
                </pic:pic>
              </a:graphicData>
            </a:graphic>
          </wp:anchor>
        </w:drawing>
      </w:r>
    </w:p>
    <w:p w:rsidR="00911E6B" w:rsidRDefault="00911E6B" w:rsidP="00911E6B">
      <w:pPr>
        <w:tabs>
          <w:tab w:val="left" w:pos="5040"/>
        </w:tabs>
        <w:ind w:firstLine="720"/>
        <w:rPr>
          <w:b/>
          <w:sz w:val="28"/>
          <w:szCs w:val="28"/>
        </w:rPr>
      </w:pPr>
      <w:r>
        <w:t>FACT: Paul traveled about 2700 miles on the third missionary journey. This is about the same as traveling from Los Angeles, Calif</w:t>
      </w:r>
      <w:r w:rsidR="004C5CA6">
        <w:t xml:space="preserve">ornia to </w:t>
      </w:r>
      <w:proofErr w:type="gramStart"/>
      <w:r w:rsidR="004C5CA6">
        <w:t>Washington,</w:t>
      </w:r>
      <w:proofErr w:type="gramEnd"/>
      <w:r w:rsidR="004C5CA6">
        <w:t xml:space="preserve"> D. C. Lasting nearly three years, the </w:t>
      </w:r>
      <w:r w:rsidR="004C5CA6" w:rsidRPr="004C5CA6">
        <w:rPr>
          <w:i/>
        </w:rPr>
        <w:t>Third</w:t>
      </w:r>
      <w:r w:rsidR="004C5CA6">
        <w:t xml:space="preserve"> is</w:t>
      </w:r>
      <w:r>
        <w:t xml:space="preserve"> the longest </w:t>
      </w:r>
      <w:r w:rsidR="004C5CA6">
        <w:t xml:space="preserve">and broadest </w:t>
      </w:r>
      <w:r>
        <w:t>of Paul’s missionary journeys.</w:t>
      </w:r>
    </w:p>
    <w:p w:rsidR="004919B2" w:rsidRDefault="004919B2"/>
    <w:p w:rsidR="004919B2" w:rsidRDefault="004919B2">
      <w:r>
        <w:br w:type="page"/>
      </w:r>
    </w:p>
    <w:p w:rsidR="00911E6B" w:rsidRPr="006520A5" w:rsidRDefault="00911E6B" w:rsidP="00880F98">
      <w:pPr>
        <w:pStyle w:val="ListParagraph"/>
        <w:numPr>
          <w:ilvl w:val="0"/>
          <w:numId w:val="54"/>
        </w:numPr>
        <w:tabs>
          <w:tab w:val="left" w:pos="5040"/>
        </w:tabs>
        <w:ind w:left="720"/>
        <w:contextualSpacing/>
      </w:pPr>
      <w:r>
        <w:lastRenderedPageBreak/>
        <w:t>CHAPTER EIGHTEEN, Part B (vs. 23-28)</w:t>
      </w:r>
    </w:p>
    <w:p w:rsidR="00911E6B" w:rsidRPr="004919B2" w:rsidRDefault="004919B2" w:rsidP="00911E6B">
      <w:pPr>
        <w:pStyle w:val="ListParagraph"/>
        <w:tabs>
          <w:tab w:val="left" w:pos="5040"/>
        </w:tabs>
        <w:rPr>
          <w:i/>
        </w:rPr>
      </w:pPr>
      <w:r w:rsidRPr="004919B2">
        <w:rPr>
          <w:i/>
        </w:rPr>
        <w:t>1) Antioch 2</w:t>
      </w:r>
      <w:proofErr w:type="gramStart"/>
      <w:r w:rsidRPr="004919B2">
        <w:rPr>
          <w:i/>
        </w:rPr>
        <w:t>)Tarsus</w:t>
      </w:r>
      <w:proofErr w:type="gramEnd"/>
      <w:r w:rsidRPr="004919B2">
        <w:rPr>
          <w:i/>
        </w:rPr>
        <w:t xml:space="preserve"> 3) </w:t>
      </w:r>
      <w:proofErr w:type="spellStart"/>
      <w:r w:rsidRPr="004919B2">
        <w:rPr>
          <w:i/>
        </w:rPr>
        <w:t>Derbe</w:t>
      </w:r>
      <w:proofErr w:type="spellEnd"/>
      <w:r w:rsidRPr="004919B2">
        <w:rPr>
          <w:i/>
        </w:rPr>
        <w:t xml:space="preserve"> 4) </w:t>
      </w:r>
      <w:proofErr w:type="spellStart"/>
      <w:r w:rsidRPr="004919B2">
        <w:rPr>
          <w:i/>
        </w:rPr>
        <w:t>Lystra</w:t>
      </w:r>
      <w:proofErr w:type="spellEnd"/>
      <w:r w:rsidRPr="004919B2">
        <w:rPr>
          <w:i/>
        </w:rPr>
        <w:t xml:space="preserve"> 5) </w:t>
      </w:r>
      <w:proofErr w:type="spellStart"/>
      <w:r w:rsidRPr="004919B2">
        <w:rPr>
          <w:i/>
        </w:rPr>
        <w:t>Iconium</w:t>
      </w:r>
      <w:proofErr w:type="spellEnd"/>
      <w:r w:rsidRPr="004919B2">
        <w:rPr>
          <w:i/>
        </w:rPr>
        <w:t xml:space="preserve"> 6) Antioch of </w:t>
      </w:r>
      <w:proofErr w:type="spellStart"/>
      <w:r w:rsidRPr="004919B2">
        <w:rPr>
          <w:i/>
        </w:rPr>
        <w:t>Pisidia</w:t>
      </w:r>
      <w:proofErr w:type="spellEnd"/>
      <w:r w:rsidRPr="004919B2">
        <w:rPr>
          <w:i/>
        </w:rPr>
        <w:t xml:space="preserve"> 7) Galatia 8)Phrygia</w:t>
      </w:r>
    </w:p>
    <w:p w:rsidR="004919B2" w:rsidRDefault="004919B2" w:rsidP="00911E6B">
      <w:pPr>
        <w:pStyle w:val="ListParagraph"/>
        <w:tabs>
          <w:tab w:val="left" w:pos="5040"/>
        </w:tabs>
      </w:pPr>
    </w:p>
    <w:p w:rsidR="00911E6B" w:rsidRDefault="00911E6B" w:rsidP="00880F98">
      <w:pPr>
        <w:pStyle w:val="ListParagraph"/>
        <w:numPr>
          <w:ilvl w:val="0"/>
          <w:numId w:val="55"/>
        </w:numPr>
        <w:tabs>
          <w:tab w:val="left" w:pos="5040"/>
        </w:tabs>
        <w:ind w:left="720"/>
        <w:contextualSpacing/>
      </w:pPr>
      <w:r>
        <w:t>Paul Begins Third Missionary Journey</w:t>
      </w:r>
      <w:r>
        <w:tab/>
      </w:r>
      <w:r>
        <w:tab/>
        <w:t>v. 23</w:t>
      </w:r>
    </w:p>
    <w:p w:rsidR="00911E6B" w:rsidRDefault="00911E6B" w:rsidP="00911E6B">
      <w:pPr>
        <w:pStyle w:val="ListParagraph"/>
        <w:tabs>
          <w:tab w:val="left" w:pos="5040"/>
        </w:tabs>
      </w:pPr>
    </w:p>
    <w:p w:rsidR="004919B2" w:rsidRDefault="004919B2" w:rsidP="004919B2">
      <w:pPr>
        <w:ind w:left="360" w:hanging="360"/>
        <w:rPr>
          <w:i/>
        </w:rPr>
      </w:pPr>
      <w:r>
        <w:t>v. 23—</w:t>
      </w:r>
      <w:proofErr w:type="gramStart"/>
      <w:r w:rsidRPr="00A20066">
        <w:rPr>
          <w:i/>
        </w:rPr>
        <w:t>And</w:t>
      </w:r>
      <w:proofErr w:type="gramEnd"/>
      <w:r w:rsidRPr="00A20066">
        <w:rPr>
          <w:i/>
        </w:rPr>
        <w:t xml:space="preserve"> after he had spent some time there</w:t>
      </w:r>
      <w:r>
        <w:t xml:space="preserve"> [Antioch]</w:t>
      </w:r>
      <w:r w:rsidRPr="00A20066">
        <w:rPr>
          <w:i/>
        </w:rPr>
        <w:t xml:space="preserve">, he departed, and </w:t>
      </w:r>
      <w:r w:rsidRPr="00A20066">
        <w:rPr>
          <w:i/>
          <w:u w:val="single"/>
        </w:rPr>
        <w:t>went over all the country of Galatia and Phrygia in order</w:t>
      </w:r>
      <w:r w:rsidRPr="00A20066">
        <w:rPr>
          <w:i/>
        </w:rPr>
        <w:t xml:space="preserve">, </w:t>
      </w:r>
      <w:r w:rsidRPr="00A20066">
        <w:rPr>
          <w:b/>
          <w:i/>
        </w:rPr>
        <w:t>strengthening all the disciples</w:t>
      </w:r>
      <w:r w:rsidRPr="00A20066">
        <w:rPr>
          <w:i/>
        </w:rPr>
        <w:t>.</w:t>
      </w:r>
    </w:p>
    <w:p w:rsidR="004919B2" w:rsidRDefault="004919B2" w:rsidP="00911E6B">
      <w:pPr>
        <w:pStyle w:val="ListParagraph"/>
        <w:tabs>
          <w:tab w:val="left" w:pos="5040"/>
        </w:tabs>
      </w:pPr>
    </w:p>
    <w:p w:rsidR="004919B2" w:rsidRDefault="00911E6B" w:rsidP="00880F98">
      <w:pPr>
        <w:pStyle w:val="ListParagraph"/>
        <w:numPr>
          <w:ilvl w:val="0"/>
          <w:numId w:val="55"/>
        </w:numPr>
        <w:tabs>
          <w:tab w:val="left" w:pos="5040"/>
        </w:tabs>
        <w:ind w:left="720"/>
        <w:contextualSpacing/>
      </w:pPr>
      <w:r>
        <w:t>The Ministry of Apollos</w:t>
      </w:r>
      <w:r>
        <w:tab/>
      </w:r>
      <w:r>
        <w:tab/>
        <w:t>vs. 24-28</w:t>
      </w:r>
    </w:p>
    <w:p w:rsidR="004919B2" w:rsidRPr="00F03810" w:rsidRDefault="004919B2" w:rsidP="00911E6B">
      <w:pPr>
        <w:tabs>
          <w:tab w:val="left" w:pos="5040"/>
        </w:tabs>
      </w:pPr>
    </w:p>
    <w:p w:rsidR="00911E6B" w:rsidRDefault="00911E6B" w:rsidP="00880F98">
      <w:pPr>
        <w:pStyle w:val="ListParagraph"/>
        <w:numPr>
          <w:ilvl w:val="0"/>
          <w:numId w:val="54"/>
        </w:numPr>
        <w:tabs>
          <w:tab w:val="left" w:pos="5040"/>
        </w:tabs>
        <w:ind w:left="720"/>
        <w:contextualSpacing/>
      </w:pPr>
      <w:r>
        <w:t>CHAPTER NINETEEN</w:t>
      </w:r>
    </w:p>
    <w:p w:rsidR="00CB6604" w:rsidRPr="00453EC1" w:rsidRDefault="004919B2" w:rsidP="00CB6604">
      <w:pPr>
        <w:ind w:left="720"/>
        <w:rPr>
          <w:i/>
          <w:color w:val="000000" w:themeColor="text1"/>
        </w:rPr>
      </w:pPr>
      <w:r w:rsidRPr="00453EC1">
        <w:rPr>
          <w:i/>
          <w:color w:val="000000" w:themeColor="text1"/>
        </w:rPr>
        <w:t>9) Ephesus</w:t>
      </w:r>
    </w:p>
    <w:p w:rsidR="004919B2" w:rsidRPr="00CB6604" w:rsidRDefault="004919B2" w:rsidP="00CB6604">
      <w:pPr>
        <w:tabs>
          <w:tab w:val="left" w:pos="5040"/>
        </w:tabs>
        <w:rPr>
          <w:i/>
        </w:rPr>
      </w:pPr>
    </w:p>
    <w:p w:rsidR="00911E6B" w:rsidRDefault="00911E6B" w:rsidP="00880F98">
      <w:pPr>
        <w:pStyle w:val="ListParagraph"/>
        <w:numPr>
          <w:ilvl w:val="0"/>
          <w:numId w:val="56"/>
        </w:numPr>
        <w:tabs>
          <w:tab w:val="left" w:pos="5040"/>
        </w:tabs>
        <w:ind w:left="720"/>
        <w:contextualSpacing/>
      </w:pPr>
      <w:r>
        <w:t>Paul in Ephesus</w:t>
      </w:r>
      <w:r>
        <w:tab/>
      </w:r>
      <w:r>
        <w:tab/>
        <w:t>vs. 1-10</w:t>
      </w:r>
    </w:p>
    <w:p w:rsidR="00911E6B" w:rsidRDefault="00911E6B" w:rsidP="00911E6B">
      <w:pPr>
        <w:pStyle w:val="ListParagraph"/>
        <w:tabs>
          <w:tab w:val="left" w:pos="5040"/>
        </w:tabs>
      </w:pPr>
    </w:p>
    <w:p w:rsidR="00911E6B" w:rsidRDefault="00911E6B" w:rsidP="00880F98">
      <w:pPr>
        <w:pStyle w:val="ListParagraph"/>
        <w:numPr>
          <w:ilvl w:val="0"/>
          <w:numId w:val="56"/>
        </w:numPr>
        <w:tabs>
          <w:tab w:val="left" w:pos="5040"/>
        </w:tabs>
        <w:ind w:left="720"/>
        <w:contextualSpacing/>
      </w:pPr>
      <w:r>
        <w:t xml:space="preserve">The Sons of </w:t>
      </w:r>
      <w:proofErr w:type="spellStart"/>
      <w:r>
        <w:t>Sceva</w:t>
      </w:r>
      <w:proofErr w:type="spellEnd"/>
      <w:r>
        <w:tab/>
      </w:r>
      <w:r>
        <w:tab/>
        <w:t>vs. 11-20</w:t>
      </w:r>
    </w:p>
    <w:p w:rsidR="00911E6B" w:rsidRDefault="00911E6B" w:rsidP="00911E6B">
      <w:pPr>
        <w:pStyle w:val="ListParagraph"/>
        <w:tabs>
          <w:tab w:val="left" w:pos="5040"/>
        </w:tabs>
      </w:pPr>
    </w:p>
    <w:p w:rsidR="00911E6B" w:rsidRDefault="00911E6B" w:rsidP="00880F98">
      <w:pPr>
        <w:pStyle w:val="ListParagraph"/>
        <w:numPr>
          <w:ilvl w:val="0"/>
          <w:numId w:val="56"/>
        </w:numPr>
        <w:tabs>
          <w:tab w:val="left" w:pos="5040"/>
        </w:tabs>
        <w:ind w:left="720"/>
        <w:contextualSpacing/>
      </w:pPr>
      <w:r>
        <w:t>The Riot in Ephesus</w:t>
      </w:r>
      <w:r>
        <w:tab/>
      </w:r>
      <w:r>
        <w:tab/>
        <w:t>vs. 21-41</w:t>
      </w:r>
    </w:p>
    <w:p w:rsidR="00911E6B" w:rsidRDefault="00911E6B" w:rsidP="00911E6B">
      <w:pPr>
        <w:pStyle w:val="ListParagraph"/>
        <w:tabs>
          <w:tab w:val="left" w:pos="5040"/>
        </w:tabs>
      </w:pPr>
    </w:p>
    <w:p w:rsidR="00911E6B" w:rsidRPr="009835F0" w:rsidRDefault="00911E6B" w:rsidP="00880F98">
      <w:pPr>
        <w:pStyle w:val="ListParagraph"/>
        <w:numPr>
          <w:ilvl w:val="0"/>
          <w:numId w:val="54"/>
        </w:numPr>
        <w:tabs>
          <w:tab w:val="left" w:pos="5040"/>
        </w:tabs>
        <w:ind w:left="720"/>
        <w:contextualSpacing/>
      </w:pPr>
      <w:r>
        <w:t>CHAPTER TWENTY</w:t>
      </w:r>
    </w:p>
    <w:p w:rsidR="00CB6604" w:rsidRPr="00453EC1" w:rsidRDefault="00CB6604" w:rsidP="00CB6604">
      <w:pPr>
        <w:ind w:left="720"/>
        <w:rPr>
          <w:i/>
          <w:color w:val="000000" w:themeColor="text1"/>
        </w:rPr>
      </w:pPr>
      <w:r w:rsidRPr="00453EC1">
        <w:rPr>
          <w:i/>
          <w:color w:val="000000" w:themeColor="text1"/>
        </w:rPr>
        <w:t xml:space="preserve">10) Philippi 11) Thessalonica 12) Berea 13) Greece or Corinth 14) Berea 15) Thessalonica 16) Philippi 17) </w:t>
      </w:r>
      <w:proofErr w:type="spellStart"/>
      <w:r w:rsidRPr="00453EC1">
        <w:rPr>
          <w:i/>
          <w:color w:val="000000" w:themeColor="text1"/>
        </w:rPr>
        <w:t>Neopolis</w:t>
      </w:r>
      <w:proofErr w:type="spellEnd"/>
      <w:r w:rsidRPr="00453EC1">
        <w:rPr>
          <w:i/>
          <w:color w:val="000000" w:themeColor="text1"/>
        </w:rPr>
        <w:t xml:space="preserve"> 18) Troas 19) </w:t>
      </w:r>
      <w:proofErr w:type="spellStart"/>
      <w:r w:rsidRPr="00453EC1">
        <w:rPr>
          <w:i/>
          <w:color w:val="000000" w:themeColor="text1"/>
        </w:rPr>
        <w:t>Assos</w:t>
      </w:r>
      <w:proofErr w:type="spellEnd"/>
      <w:r w:rsidRPr="00453EC1">
        <w:rPr>
          <w:i/>
          <w:color w:val="000000" w:themeColor="text1"/>
        </w:rPr>
        <w:t xml:space="preserve"> 20) </w:t>
      </w:r>
      <w:proofErr w:type="spellStart"/>
      <w:r w:rsidRPr="00453EC1">
        <w:rPr>
          <w:i/>
          <w:color w:val="000000" w:themeColor="text1"/>
        </w:rPr>
        <w:t>Mitylene</w:t>
      </w:r>
      <w:proofErr w:type="spellEnd"/>
      <w:r w:rsidRPr="00453EC1">
        <w:rPr>
          <w:i/>
          <w:color w:val="000000" w:themeColor="text1"/>
        </w:rPr>
        <w:t xml:space="preserve"> </w:t>
      </w:r>
      <w:r w:rsidR="00453EC1" w:rsidRPr="00453EC1">
        <w:rPr>
          <w:i/>
          <w:color w:val="000000" w:themeColor="text1"/>
        </w:rPr>
        <w:t xml:space="preserve">21) </w:t>
      </w:r>
      <w:proofErr w:type="spellStart"/>
      <w:r w:rsidR="00453EC1" w:rsidRPr="00453EC1">
        <w:rPr>
          <w:i/>
          <w:color w:val="000000" w:themeColor="text1"/>
        </w:rPr>
        <w:t>Trogyllium</w:t>
      </w:r>
      <w:proofErr w:type="spellEnd"/>
      <w:r w:rsidR="00453EC1" w:rsidRPr="00453EC1">
        <w:rPr>
          <w:i/>
          <w:color w:val="000000" w:themeColor="text1"/>
        </w:rPr>
        <w:t xml:space="preserve"> 22) Miletus</w:t>
      </w:r>
    </w:p>
    <w:p w:rsidR="00911E6B" w:rsidRDefault="00911E6B" w:rsidP="00911E6B">
      <w:pPr>
        <w:tabs>
          <w:tab w:val="left" w:pos="5040"/>
        </w:tabs>
        <w:rPr>
          <w:b/>
          <w:sz w:val="28"/>
          <w:szCs w:val="28"/>
        </w:rPr>
      </w:pPr>
    </w:p>
    <w:p w:rsidR="00911E6B" w:rsidRDefault="00911E6B" w:rsidP="00880F98">
      <w:pPr>
        <w:pStyle w:val="ListParagraph"/>
        <w:numPr>
          <w:ilvl w:val="0"/>
          <w:numId w:val="57"/>
        </w:numPr>
        <w:tabs>
          <w:tab w:val="left" w:pos="5040"/>
        </w:tabs>
        <w:contextualSpacing/>
      </w:pPr>
      <w:r>
        <w:t>Paul Goes to Macedonia and Greece</w:t>
      </w:r>
      <w:r>
        <w:tab/>
      </w:r>
      <w:r>
        <w:tab/>
        <w:t xml:space="preserve">vs. 1-6 </w:t>
      </w:r>
    </w:p>
    <w:p w:rsidR="00911E6B" w:rsidRDefault="00911E6B" w:rsidP="00911E6B">
      <w:pPr>
        <w:pStyle w:val="ListParagraph"/>
        <w:tabs>
          <w:tab w:val="left" w:pos="5040"/>
        </w:tabs>
      </w:pPr>
    </w:p>
    <w:p w:rsidR="00911E6B" w:rsidRPr="00932FC6" w:rsidRDefault="00911E6B" w:rsidP="00880F98">
      <w:pPr>
        <w:pStyle w:val="ListParagraph"/>
        <w:numPr>
          <w:ilvl w:val="0"/>
          <w:numId w:val="57"/>
        </w:numPr>
        <w:tabs>
          <w:tab w:val="left" w:pos="5040"/>
        </w:tabs>
        <w:contextualSpacing/>
      </w:pPr>
      <w:r>
        <w:t>Paul’s Farewell Visit to Troas</w:t>
      </w:r>
      <w:r>
        <w:tab/>
      </w:r>
      <w:r>
        <w:tab/>
        <w:t xml:space="preserve">vs. 7-12 </w:t>
      </w:r>
    </w:p>
    <w:p w:rsidR="00911E6B" w:rsidRDefault="00911E6B" w:rsidP="00911E6B">
      <w:pPr>
        <w:pStyle w:val="ListParagraph"/>
        <w:tabs>
          <w:tab w:val="left" w:pos="5040"/>
        </w:tabs>
      </w:pPr>
    </w:p>
    <w:p w:rsidR="00911E6B" w:rsidRPr="00932FC6" w:rsidRDefault="00911E6B" w:rsidP="00880F98">
      <w:pPr>
        <w:pStyle w:val="ListParagraph"/>
        <w:numPr>
          <w:ilvl w:val="0"/>
          <w:numId w:val="57"/>
        </w:numPr>
        <w:tabs>
          <w:tab w:val="left" w:pos="5040"/>
        </w:tabs>
        <w:contextualSpacing/>
      </w:pPr>
      <w:r>
        <w:t>The Voyage from Troas to Miletus</w:t>
      </w:r>
      <w:r>
        <w:tab/>
      </w:r>
      <w:r>
        <w:tab/>
        <w:t>vs. 13-16</w:t>
      </w:r>
    </w:p>
    <w:p w:rsidR="00911E6B" w:rsidRDefault="00911E6B" w:rsidP="00911E6B">
      <w:pPr>
        <w:pStyle w:val="ListParagraph"/>
        <w:tabs>
          <w:tab w:val="left" w:pos="5040"/>
        </w:tabs>
      </w:pPr>
    </w:p>
    <w:p w:rsidR="00911E6B" w:rsidRPr="00932FC6" w:rsidRDefault="00911E6B" w:rsidP="00880F98">
      <w:pPr>
        <w:pStyle w:val="ListParagraph"/>
        <w:numPr>
          <w:ilvl w:val="0"/>
          <w:numId w:val="57"/>
        </w:numPr>
        <w:tabs>
          <w:tab w:val="left" w:pos="5040"/>
        </w:tabs>
        <w:contextualSpacing/>
      </w:pPr>
      <w:r>
        <w:t xml:space="preserve">Paul Speaks to the </w:t>
      </w:r>
      <w:r w:rsidR="00B72071">
        <w:t>Ephesian</w:t>
      </w:r>
      <w:r>
        <w:t xml:space="preserve"> Elders</w:t>
      </w:r>
      <w:r>
        <w:tab/>
      </w:r>
      <w:r>
        <w:tab/>
        <w:t>vs. 17-38</w:t>
      </w:r>
    </w:p>
    <w:p w:rsidR="00911E6B" w:rsidRDefault="00911E6B" w:rsidP="00911E6B">
      <w:pPr>
        <w:pStyle w:val="ListParagraph"/>
        <w:tabs>
          <w:tab w:val="left" w:pos="5040"/>
        </w:tabs>
      </w:pPr>
    </w:p>
    <w:p w:rsidR="00911E6B" w:rsidRDefault="00911E6B" w:rsidP="00880F98">
      <w:pPr>
        <w:pStyle w:val="ListParagraph"/>
        <w:numPr>
          <w:ilvl w:val="0"/>
          <w:numId w:val="54"/>
        </w:numPr>
        <w:tabs>
          <w:tab w:val="left" w:pos="5040"/>
        </w:tabs>
        <w:ind w:left="720"/>
        <w:contextualSpacing/>
      </w:pPr>
      <w:r>
        <w:t>CHAPTER TWENTY-ONE, Part A (vs. 1-16)</w:t>
      </w:r>
    </w:p>
    <w:p w:rsidR="00680C32" w:rsidRPr="009835F0" w:rsidRDefault="00680C32" w:rsidP="00680C32">
      <w:pPr>
        <w:pStyle w:val="ListParagraph"/>
        <w:tabs>
          <w:tab w:val="left" w:pos="5040"/>
        </w:tabs>
        <w:contextualSpacing/>
      </w:pPr>
    </w:p>
    <w:p w:rsidR="00CB6604" w:rsidRPr="00453EC1" w:rsidRDefault="00CB6604" w:rsidP="00CB6604">
      <w:pPr>
        <w:ind w:left="720"/>
        <w:rPr>
          <w:i/>
          <w:color w:val="000000" w:themeColor="text1"/>
        </w:rPr>
      </w:pPr>
      <w:r w:rsidRPr="00453EC1">
        <w:rPr>
          <w:i/>
          <w:color w:val="000000" w:themeColor="text1"/>
        </w:rPr>
        <w:t xml:space="preserve">23) Coos 24) Rhodes 25) </w:t>
      </w:r>
      <w:proofErr w:type="spellStart"/>
      <w:r w:rsidRPr="00453EC1">
        <w:rPr>
          <w:i/>
          <w:color w:val="000000" w:themeColor="text1"/>
        </w:rPr>
        <w:t>Patara</w:t>
      </w:r>
      <w:proofErr w:type="spellEnd"/>
      <w:r w:rsidRPr="00453EC1">
        <w:rPr>
          <w:i/>
          <w:color w:val="000000" w:themeColor="text1"/>
        </w:rPr>
        <w:t xml:space="preserve"> 26) </w:t>
      </w:r>
      <w:proofErr w:type="spellStart"/>
      <w:r w:rsidRPr="00453EC1">
        <w:rPr>
          <w:i/>
          <w:color w:val="000000" w:themeColor="text1"/>
        </w:rPr>
        <w:t>Tyre</w:t>
      </w:r>
      <w:proofErr w:type="spellEnd"/>
      <w:r w:rsidRPr="00453EC1">
        <w:rPr>
          <w:i/>
          <w:color w:val="000000" w:themeColor="text1"/>
        </w:rPr>
        <w:t xml:space="preserve"> 27) </w:t>
      </w:r>
      <w:proofErr w:type="spellStart"/>
      <w:r w:rsidRPr="00453EC1">
        <w:rPr>
          <w:i/>
          <w:color w:val="000000" w:themeColor="text1"/>
        </w:rPr>
        <w:t>Ptolemies</w:t>
      </w:r>
      <w:proofErr w:type="spellEnd"/>
      <w:r w:rsidRPr="00453EC1">
        <w:rPr>
          <w:i/>
          <w:color w:val="000000" w:themeColor="text1"/>
        </w:rPr>
        <w:t xml:space="preserve"> 28) </w:t>
      </w:r>
      <w:proofErr w:type="spellStart"/>
      <w:r w:rsidRPr="00453EC1">
        <w:rPr>
          <w:i/>
          <w:color w:val="000000" w:themeColor="text1"/>
        </w:rPr>
        <w:t>Caeserea</w:t>
      </w:r>
      <w:proofErr w:type="spellEnd"/>
      <w:r w:rsidRPr="00453EC1">
        <w:rPr>
          <w:i/>
          <w:color w:val="000000" w:themeColor="text1"/>
        </w:rPr>
        <w:t xml:space="preserve"> 29) Jerusalem</w:t>
      </w:r>
    </w:p>
    <w:p w:rsidR="00911E6B" w:rsidRDefault="00911E6B" w:rsidP="00911E6B">
      <w:pPr>
        <w:tabs>
          <w:tab w:val="left" w:pos="5040"/>
        </w:tabs>
        <w:rPr>
          <w:b/>
          <w:sz w:val="28"/>
          <w:szCs w:val="28"/>
        </w:rPr>
      </w:pPr>
    </w:p>
    <w:p w:rsidR="00911E6B" w:rsidRPr="004919B2" w:rsidRDefault="00911E6B" w:rsidP="00880F98">
      <w:pPr>
        <w:pStyle w:val="ListParagraph"/>
        <w:numPr>
          <w:ilvl w:val="0"/>
          <w:numId w:val="58"/>
        </w:numPr>
        <w:tabs>
          <w:tab w:val="left" w:pos="5040"/>
        </w:tabs>
        <w:contextualSpacing/>
      </w:pPr>
      <w:r>
        <w:t>Paul’s Journey to Jerusalem</w:t>
      </w:r>
      <w:r>
        <w:tab/>
      </w:r>
      <w:r>
        <w:tab/>
        <w:t>vs. 1-16</w:t>
      </w:r>
    </w:p>
    <w:p w:rsidR="00453EC1" w:rsidRDefault="00453EC1">
      <w:pPr>
        <w:rPr>
          <w:b/>
          <w:bCs/>
          <w:sz w:val="48"/>
          <w:szCs w:val="48"/>
        </w:rPr>
      </w:pPr>
      <w:bookmarkStart w:id="26" w:name="_Toc306970549"/>
      <w:r>
        <w:br w:type="page"/>
      </w:r>
    </w:p>
    <w:p w:rsidR="00A20066" w:rsidRDefault="005310B1" w:rsidP="00A20066">
      <w:pPr>
        <w:pStyle w:val="Heading1"/>
      </w:pPr>
      <w:r>
        <w:lastRenderedPageBreak/>
        <w:t>Section 6</w:t>
      </w:r>
      <w:r w:rsidR="00AE077B">
        <w:t xml:space="preserve">: </w:t>
      </w:r>
      <w:r>
        <w:t>Journey to Rome</w:t>
      </w:r>
      <w:bookmarkEnd w:id="26"/>
    </w:p>
    <w:p w:rsidR="00A20066" w:rsidRPr="00C84897" w:rsidRDefault="007B0CB1" w:rsidP="00A20066">
      <w:pPr>
        <w:pStyle w:val="Heading1"/>
        <w:rPr>
          <w:sz w:val="24"/>
          <w:szCs w:val="24"/>
        </w:rPr>
      </w:pPr>
      <w:r>
        <w:rPr>
          <w:noProof/>
          <w:sz w:val="24"/>
          <w:szCs w:val="24"/>
        </w:rPr>
        <w:pict>
          <v:group id="_x0000_s3480" style="position:absolute;left:0;text-align:left;margin-left:127.7pt;margin-top:5.75pt;width:199.55pt;height:103.7pt;z-index:252229632" coordorigin="4114,2208" coordsize="3991,2074">
            <v:shape id="_x0000_s3481" type="#_x0000_t97" style="position:absolute;left:5470;top:2217;width:675;height:2059;v-text-anchor:middle">
              <v:textbox style="layout-flow:vertical;mso-layout-flow-alt:bottom-to-top;mso-next-textbox:#_x0000_s3481" inset="0,0,0,0">
                <w:txbxContent>
                  <w:p w:rsidR="00192F1F" w:rsidRPr="00C93EAF" w:rsidRDefault="00192F1F"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v:shape id="_x0000_s3482" type="#_x0000_t97" style="position:absolute;left:6120;top:2224;width:674;height:2058;v-text-anchor:middle">
              <v:textbox style="layout-flow:vertical;mso-layout-flow-alt:bottom-to-top;mso-next-textbox:#_x0000_s3482" inset="0,0,0,0">
                <w:txbxContent>
                  <w:p w:rsidR="00192F1F" w:rsidRPr="006D0610" w:rsidRDefault="00192F1F"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v:shape id="_x0000_s3483" type="#_x0000_t97" style="position:absolute;left:4114;top:2208;width:674;height:2059;v-text-anchor:middle" filled="f" fillcolor="#f2f2f2 [3052]">
              <v:textbox style="layout-flow:vertical;mso-layout-flow-alt:bottom-to-top;mso-next-textbox:#_x0000_s3483" inset="0,0,0,0">
                <w:txbxContent>
                  <w:p w:rsidR="00192F1F" w:rsidRPr="00C93EAF" w:rsidRDefault="00192F1F" w:rsidP="005310B1">
                    <w:pPr>
                      <w:jc w:val="center"/>
                      <w:rPr>
                        <w:rFonts w:asciiTheme="majorHAnsi" w:hAnsiTheme="majorHAnsi"/>
                        <w:b/>
                        <w:sz w:val="20"/>
                        <w:szCs w:val="20"/>
                      </w:rPr>
                    </w:pPr>
                    <w:r>
                      <w:rPr>
                        <w:rFonts w:asciiTheme="majorHAnsi" w:hAnsiTheme="majorHAnsi"/>
                        <w:b/>
                        <w:sz w:val="20"/>
                        <w:szCs w:val="20"/>
                      </w:rPr>
                      <w:t>The Apostles at Jerusalem</w:t>
                    </w:r>
                  </w:p>
                </w:txbxContent>
              </v:textbox>
            </v:shape>
            <v:shape id="_x0000_s3484" type="#_x0000_t97" style="position:absolute;left:4811;top:2208;width:675;height:2059;v-text-anchor:middle" fillcolor="white [3212]">
              <v:textbox style="layout-flow:vertical;mso-layout-flow-alt:bottom-to-top;mso-next-textbox:#_x0000_s3484" inset="0,0,0,0">
                <w:txbxContent>
                  <w:p w:rsidR="00192F1F" w:rsidRPr="00C93EAF" w:rsidRDefault="00192F1F" w:rsidP="005310B1">
                    <w:pPr>
                      <w:jc w:val="center"/>
                      <w:rPr>
                        <w:rFonts w:asciiTheme="majorHAnsi" w:hAnsiTheme="majorHAnsi"/>
                        <w:b/>
                        <w:sz w:val="20"/>
                        <w:szCs w:val="20"/>
                      </w:rPr>
                    </w:pPr>
                    <w:r>
                      <w:rPr>
                        <w:rFonts w:asciiTheme="majorHAnsi" w:hAnsiTheme="majorHAnsi"/>
                        <w:b/>
                        <w:sz w:val="20"/>
                        <w:szCs w:val="20"/>
                      </w:rPr>
                      <w:t>The Gospel Spreading</w:t>
                    </w:r>
                  </w:p>
                </w:txbxContent>
              </v:textbox>
            </v:shape>
            <v:shape id="_x0000_s3485" type="#_x0000_t97" style="position:absolute;left:6772;top:2224;width:674;height:2058;v-text-anchor:middle">
              <v:textbox style="layout-flow:vertical;mso-layout-flow-alt:bottom-to-top;mso-next-textbox:#_x0000_s3485" inset="0,0,0,0">
                <w:txbxContent>
                  <w:p w:rsidR="00192F1F" w:rsidRPr="006D0610" w:rsidRDefault="00192F1F"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v:shape id="_x0000_s3486" type="#_x0000_t97" style="position:absolute;left:7431;top:2217;width:674;height:2058;v-text-anchor:middle" fillcolor="#d8d8d8 [2732]">
              <v:textbox style="layout-flow:vertical;mso-layout-flow-alt:bottom-to-top;mso-next-textbox:#_x0000_s3486" inset="0,0,0,0">
                <w:txbxContent>
                  <w:p w:rsidR="00192F1F" w:rsidRPr="006D0610" w:rsidRDefault="00192F1F"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v:group>
        </w:pict>
      </w:r>
    </w:p>
    <w:p w:rsidR="00A20066" w:rsidRDefault="00A20066" w:rsidP="00A20066">
      <w:pPr>
        <w:rPr>
          <w:sz w:val="28"/>
        </w:rPr>
      </w:pPr>
    </w:p>
    <w:p w:rsidR="00A20066" w:rsidRDefault="00A20066" w:rsidP="00A20066">
      <w:pPr>
        <w:rPr>
          <w:sz w:val="28"/>
        </w:rPr>
      </w:pPr>
    </w:p>
    <w:p w:rsidR="00A20066" w:rsidRDefault="00A20066" w:rsidP="00A20066">
      <w:pPr>
        <w:rPr>
          <w:sz w:val="28"/>
        </w:rPr>
      </w:pPr>
    </w:p>
    <w:p w:rsidR="00A20066" w:rsidRDefault="00A20066" w:rsidP="00A20066">
      <w:pPr>
        <w:rPr>
          <w:sz w:val="32"/>
        </w:rPr>
      </w:pPr>
    </w:p>
    <w:p w:rsidR="00A20066" w:rsidRDefault="00A20066" w:rsidP="00A20066">
      <w:pPr>
        <w:rPr>
          <w:sz w:val="32"/>
        </w:rPr>
      </w:pPr>
    </w:p>
    <w:p w:rsidR="00A20066" w:rsidRDefault="00A20066" w:rsidP="00A20066">
      <w:pPr>
        <w:rPr>
          <w:sz w:val="32"/>
        </w:rPr>
      </w:pPr>
    </w:p>
    <w:p w:rsidR="00A20066" w:rsidRDefault="005F4150" w:rsidP="00976331">
      <w:pPr>
        <w:pStyle w:val="ListParagraph"/>
        <w:numPr>
          <w:ilvl w:val="0"/>
          <w:numId w:val="15"/>
        </w:numPr>
        <w:ind w:left="2520"/>
        <w:rPr>
          <w:snapToGrid w:val="0"/>
        </w:rPr>
      </w:pPr>
      <w:r>
        <w:rPr>
          <w:snapToGrid w:val="0"/>
        </w:rPr>
        <w:t>Chapters</w:t>
      </w:r>
      <w:r w:rsidR="005310B1">
        <w:rPr>
          <w:snapToGrid w:val="0"/>
        </w:rPr>
        <w:t xml:space="preserve"> 21:15-28:31</w:t>
      </w:r>
    </w:p>
    <w:p w:rsidR="00A20066" w:rsidRDefault="00B72071" w:rsidP="00806187">
      <w:r>
        <w:rPr>
          <w:noProof/>
        </w:rPr>
        <w:drawing>
          <wp:anchor distT="0" distB="0" distL="114300" distR="114300" simplePos="0" relativeHeight="252233728" behindDoc="0" locked="0" layoutInCell="1" allowOverlap="1">
            <wp:simplePos x="0" y="0"/>
            <wp:positionH relativeFrom="column">
              <wp:posOffset>19050</wp:posOffset>
            </wp:positionH>
            <wp:positionV relativeFrom="paragraph">
              <wp:posOffset>80010</wp:posOffset>
            </wp:positionV>
            <wp:extent cx="5762625" cy="4114800"/>
            <wp:effectExtent l="19050" t="0" r="9525" b="0"/>
            <wp:wrapSquare wrapText="bothSides"/>
            <wp:docPr id="37" name="Picture 37" descr="Ma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p4"/>
                    <pic:cNvPicPr>
                      <a:picLocks noChangeAspect="1" noChangeArrowheads="1"/>
                    </pic:cNvPicPr>
                  </pic:nvPicPr>
                  <pic:blipFill>
                    <a:blip r:embed="rId12" cstate="print"/>
                    <a:stretch>
                      <a:fillRect/>
                    </a:stretch>
                  </pic:blipFill>
                  <pic:spPr bwMode="auto">
                    <a:xfrm>
                      <a:off x="0" y="0"/>
                      <a:ext cx="5762625" cy="4114800"/>
                    </a:xfrm>
                    <a:prstGeom prst="rect">
                      <a:avLst/>
                    </a:prstGeom>
                    <a:noFill/>
                    <a:ln>
                      <a:noFill/>
                    </a:ln>
                  </pic:spPr>
                </pic:pic>
              </a:graphicData>
            </a:graphic>
          </wp:anchor>
        </w:drawing>
      </w:r>
    </w:p>
    <w:p w:rsidR="00383E0B" w:rsidRDefault="002A188F" w:rsidP="002A188F">
      <w:pPr>
        <w:ind w:firstLine="720"/>
      </w:pPr>
      <w:r>
        <w:t>After completing his Third missionary journey, Paul begins a different kind of missionary journey. This journey although it is begun by Paul’s own free choice, is marked by Paul’s bonds. Even though he is under Roman custody and arrest, God uses Paul mightily during this period to the glory of God. It is because of the great testimony Paul lives during this period of his life, many call it his “Fourth Missionary Journey.”</w:t>
      </w:r>
    </w:p>
    <w:p w:rsidR="002A188F" w:rsidRDefault="002A188F" w:rsidP="002A188F">
      <w:pPr>
        <w:ind w:firstLine="720"/>
      </w:pPr>
      <w:r>
        <w:t xml:space="preserve">Paul’s journey to Rome doesn’t officially </w:t>
      </w:r>
      <w:r w:rsidR="00EB260C">
        <w:t>begin until Acts 27, but 21:15-26:32 are important steps leading to the famous voyage to Italy.</w:t>
      </w:r>
      <w:r w:rsidR="001D6545">
        <w:t xml:space="preserve"> In these passages, we see time and time again where Paul had opportunity to avoid personal loss and trouble, but he chose to be a testimony for Christ instead. His ultimate vision to go to Rome was that he might preach Christ there, as well. (Romans 1:8-15)</w:t>
      </w:r>
    </w:p>
    <w:p w:rsidR="001D6545" w:rsidRDefault="001D6545" w:rsidP="002A188F">
      <w:pPr>
        <w:ind w:firstLine="720"/>
      </w:pPr>
    </w:p>
    <w:p w:rsidR="00911E6B" w:rsidRPr="00340921" w:rsidRDefault="00911E6B" w:rsidP="00880F98">
      <w:pPr>
        <w:pStyle w:val="ListParagraph"/>
        <w:numPr>
          <w:ilvl w:val="0"/>
          <w:numId w:val="59"/>
        </w:numPr>
        <w:tabs>
          <w:tab w:val="left" w:pos="5040"/>
        </w:tabs>
        <w:ind w:left="720"/>
        <w:contextualSpacing/>
      </w:pPr>
      <w:r>
        <w:t>CHAPTER TWENTY-ONE, Part B (vs. 17-38)</w:t>
      </w:r>
    </w:p>
    <w:p w:rsidR="001D6545" w:rsidRPr="0066658C" w:rsidRDefault="0066658C" w:rsidP="001D6545">
      <w:pPr>
        <w:ind w:left="720"/>
        <w:rPr>
          <w:i/>
          <w:color w:val="000000" w:themeColor="text1"/>
        </w:rPr>
      </w:pPr>
      <w:r w:rsidRPr="0066658C">
        <w:rPr>
          <w:i/>
          <w:color w:val="000000" w:themeColor="text1"/>
        </w:rPr>
        <w:t>1) Jerusalem</w:t>
      </w:r>
    </w:p>
    <w:p w:rsidR="00911E6B" w:rsidRDefault="00911E6B" w:rsidP="00911E6B">
      <w:pPr>
        <w:pStyle w:val="ListParagraph"/>
        <w:tabs>
          <w:tab w:val="left" w:pos="5040"/>
        </w:tabs>
      </w:pPr>
    </w:p>
    <w:p w:rsidR="00911E6B" w:rsidRDefault="00911E6B" w:rsidP="00880F98">
      <w:pPr>
        <w:pStyle w:val="ListParagraph"/>
        <w:numPr>
          <w:ilvl w:val="0"/>
          <w:numId w:val="58"/>
        </w:numPr>
        <w:tabs>
          <w:tab w:val="left" w:pos="5040"/>
        </w:tabs>
        <w:contextualSpacing/>
      </w:pPr>
      <w:r>
        <w:t>Paul Visits James at Jerusalem</w:t>
      </w:r>
      <w:r>
        <w:tab/>
      </w:r>
      <w:r>
        <w:tab/>
        <w:t xml:space="preserve">vs. 17-26 </w:t>
      </w:r>
    </w:p>
    <w:p w:rsidR="00911E6B" w:rsidRDefault="00911E6B" w:rsidP="00911E6B">
      <w:pPr>
        <w:pStyle w:val="ListParagraph"/>
        <w:tabs>
          <w:tab w:val="left" w:pos="5040"/>
        </w:tabs>
      </w:pPr>
    </w:p>
    <w:p w:rsidR="00911E6B" w:rsidRDefault="00911E6B" w:rsidP="00880F98">
      <w:pPr>
        <w:pStyle w:val="ListParagraph"/>
        <w:numPr>
          <w:ilvl w:val="0"/>
          <w:numId w:val="58"/>
        </w:numPr>
        <w:tabs>
          <w:tab w:val="left" w:pos="5040"/>
        </w:tabs>
        <w:contextualSpacing/>
      </w:pPr>
      <w:r>
        <w:t>Paul Arrested in the Temple</w:t>
      </w:r>
      <w:r>
        <w:tab/>
      </w:r>
      <w:r>
        <w:tab/>
        <w:t>vs. 27-36</w:t>
      </w:r>
    </w:p>
    <w:p w:rsidR="00911E6B" w:rsidRPr="009835F0" w:rsidRDefault="00911E6B" w:rsidP="00911E6B">
      <w:pPr>
        <w:tabs>
          <w:tab w:val="left" w:pos="5040"/>
        </w:tabs>
      </w:pPr>
    </w:p>
    <w:p w:rsidR="00911E6B" w:rsidRDefault="00911E6B" w:rsidP="00880F98">
      <w:pPr>
        <w:pStyle w:val="ListParagraph"/>
        <w:numPr>
          <w:ilvl w:val="0"/>
          <w:numId w:val="58"/>
        </w:numPr>
        <w:tabs>
          <w:tab w:val="left" w:pos="5040"/>
        </w:tabs>
        <w:contextualSpacing/>
      </w:pPr>
      <w:r>
        <w:t>Paul Requests to Speak to the Multitude</w:t>
      </w:r>
      <w:r>
        <w:tab/>
      </w:r>
      <w:r>
        <w:tab/>
        <w:t>vs. 37-40</w:t>
      </w:r>
    </w:p>
    <w:p w:rsidR="002A188F" w:rsidRDefault="002A188F" w:rsidP="002A188F">
      <w:pPr>
        <w:tabs>
          <w:tab w:val="left" w:pos="5040"/>
        </w:tabs>
        <w:contextualSpacing/>
      </w:pPr>
    </w:p>
    <w:p w:rsidR="00911E6B" w:rsidRDefault="00911E6B" w:rsidP="00880F98">
      <w:pPr>
        <w:pStyle w:val="ListParagraph"/>
        <w:numPr>
          <w:ilvl w:val="0"/>
          <w:numId w:val="59"/>
        </w:numPr>
        <w:tabs>
          <w:tab w:val="left" w:pos="5040"/>
        </w:tabs>
        <w:ind w:left="720"/>
        <w:contextualSpacing/>
      </w:pPr>
      <w:r>
        <w:t>CHAPTER TWENTY-TWO</w:t>
      </w:r>
    </w:p>
    <w:p w:rsidR="00911E6B" w:rsidRDefault="00911E6B" w:rsidP="00911E6B">
      <w:pPr>
        <w:pStyle w:val="ListParagraph"/>
        <w:tabs>
          <w:tab w:val="left" w:pos="5040"/>
        </w:tabs>
      </w:pPr>
    </w:p>
    <w:p w:rsidR="00911E6B" w:rsidRDefault="00911E6B" w:rsidP="00880F98">
      <w:pPr>
        <w:pStyle w:val="ListParagraph"/>
        <w:numPr>
          <w:ilvl w:val="0"/>
          <w:numId w:val="60"/>
        </w:numPr>
        <w:tabs>
          <w:tab w:val="left" w:pos="5040"/>
        </w:tabs>
        <w:ind w:left="720"/>
        <w:contextualSpacing/>
      </w:pPr>
      <w:r>
        <w:t>Paul Defends Himself</w:t>
      </w:r>
      <w:r>
        <w:tab/>
      </w:r>
      <w:r>
        <w:tab/>
        <w:t>vs. 1-5</w:t>
      </w:r>
    </w:p>
    <w:p w:rsidR="00911E6B" w:rsidRDefault="00911E6B" w:rsidP="00911E6B">
      <w:pPr>
        <w:pStyle w:val="ListParagraph"/>
        <w:tabs>
          <w:tab w:val="left" w:pos="5040"/>
        </w:tabs>
      </w:pPr>
    </w:p>
    <w:p w:rsidR="00911E6B" w:rsidRDefault="00911E6B" w:rsidP="00880F98">
      <w:pPr>
        <w:pStyle w:val="ListParagraph"/>
        <w:numPr>
          <w:ilvl w:val="0"/>
          <w:numId w:val="60"/>
        </w:numPr>
        <w:tabs>
          <w:tab w:val="left" w:pos="5040"/>
        </w:tabs>
        <w:ind w:left="720"/>
        <w:contextualSpacing/>
      </w:pPr>
      <w:r>
        <w:t>Paul Tells of His Conversion</w:t>
      </w:r>
      <w:r>
        <w:tab/>
      </w:r>
      <w:r>
        <w:tab/>
        <w:t>vs. 6-16</w:t>
      </w:r>
    </w:p>
    <w:p w:rsidR="00911E6B" w:rsidRDefault="00911E6B" w:rsidP="00911E6B">
      <w:pPr>
        <w:pStyle w:val="ListParagraph"/>
        <w:tabs>
          <w:tab w:val="left" w:pos="5040"/>
        </w:tabs>
      </w:pPr>
    </w:p>
    <w:p w:rsidR="00911E6B" w:rsidRDefault="00911E6B" w:rsidP="00880F98">
      <w:pPr>
        <w:pStyle w:val="ListParagraph"/>
        <w:numPr>
          <w:ilvl w:val="0"/>
          <w:numId w:val="60"/>
        </w:numPr>
        <w:tabs>
          <w:tab w:val="left" w:pos="5040"/>
        </w:tabs>
        <w:ind w:left="720"/>
        <w:contextualSpacing/>
      </w:pPr>
      <w:r>
        <w:t>Paul Sent to the Gentiles</w:t>
      </w:r>
      <w:r>
        <w:tab/>
      </w:r>
      <w:r>
        <w:tab/>
        <w:t>vs. 7-21</w:t>
      </w:r>
    </w:p>
    <w:p w:rsidR="00911E6B" w:rsidRDefault="00911E6B" w:rsidP="00911E6B">
      <w:pPr>
        <w:pStyle w:val="ListParagraph"/>
        <w:tabs>
          <w:tab w:val="left" w:pos="5040"/>
        </w:tabs>
      </w:pPr>
    </w:p>
    <w:p w:rsidR="00911E6B" w:rsidRPr="00DE4CCE" w:rsidRDefault="00911E6B" w:rsidP="00880F98">
      <w:pPr>
        <w:pStyle w:val="ListParagraph"/>
        <w:numPr>
          <w:ilvl w:val="0"/>
          <w:numId w:val="60"/>
        </w:numPr>
        <w:tabs>
          <w:tab w:val="left" w:pos="5040"/>
        </w:tabs>
        <w:ind w:left="720"/>
        <w:contextualSpacing/>
      </w:pPr>
      <w:r>
        <w:t>Paul and the Roman Tribune</w:t>
      </w:r>
      <w:r>
        <w:tab/>
      </w:r>
      <w:r>
        <w:tab/>
        <w:t>vs. 22-30</w:t>
      </w:r>
    </w:p>
    <w:p w:rsidR="00911E6B" w:rsidRDefault="00911E6B" w:rsidP="00911E6B">
      <w:pPr>
        <w:pStyle w:val="ListParagraph"/>
        <w:tabs>
          <w:tab w:val="left" w:pos="5040"/>
        </w:tabs>
      </w:pPr>
    </w:p>
    <w:p w:rsidR="00911E6B" w:rsidRPr="009835F0" w:rsidRDefault="00911E6B" w:rsidP="00880F98">
      <w:pPr>
        <w:pStyle w:val="ListParagraph"/>
        <w:numPr>
          <w:ilvl w:val="0"/>
          <w:numId w:val="59"/>
        </w:numPr>
        <w:tabs>
          <w:tab w:val="left" w:pos="5040"/>
        </w:tabs>
        <w:ind w:left="720"/>
        <w:contextualSpacing/>
      </w:pPr>
      <w:r>
        <w:t>CHAPTER TWENTY-THREE</w:t>
      </w:r>
    </w:p>
    <w:p w:rsidR="00A913E6" w:rsidRPr="0066658C" w:rsidRDefault="00A913E6" w:rsidP="00A913E6">
      <w:pPr>
        <w:ind w:left="720"/>
        <w:rPr>
          <w:i/>
          <w:color w:val="000000" w:themeColor="text1"/>
        </w:rPr>
      </w:pPr>
      <w:r w:rsidRPr="0066658C">
        <w:rPr>
          <w:i/>
          <w:color w:val="000000" w:themeColor="text1"/>
        </w:rPr>
        <w:t>1) Jeru</w:t>
      </w:r>
      <w:r w:rsidR="0066658C">
        <w:rPr>
          <w:i/>
          <w:color w:val="000000" w:themeColor="text1"/>
        </w:rPr>
        <w:t xml:space="preserve">salem 2) </w:t>
      </w:r>
      <w:proofErr w:type="spellStart"/>
      <w:r w:rsidR="0066658C">
        <w:rPr>
          <w:i/>
          <w:color w:val="000000" w:themeColor="text1"/>
        </w:rPr>
        <w:t>Antipatris</w:t>
      </w:r>
      <w:proofErr w:type="spellEnd"/>
      <w:r w:rsidR="0066658C">
        <w:rPr>
          <w:i/>
          <w:color w:val="000000" w:themeColor="text1"/>
        </w:rPr>
        <w:t xml:space="preserve"> 3) </w:t>
      </w:r>
      <w:proofErr w:type="spellStart"/>
      <w:r w:rsidR="0066658C">
        <w:rPr>
          <w:i/>
          <w:color w:val="000000" w:themeColor="text1"/>
        </w:rPr>
        <w:t>Ceaserea</w:t>
      </w:r>
      <w:proofErr w:type="spellEnd"/>
    </w:p>
    <w:p w:rsidR="00911E6B" w:rsidRDefault="00911E6B" w:rsidP="00911E6B">
      <w:pPr>
        <w:tabs>
          <w:tab w:val="left" w:pos="5040"/>
        </w:tabs>
        <w:rPr>
          <w:b/>
          <w:sz w:val="28"/>
          <w:szCs w:val="28"/>
        </w:rPr>
      </w:pPr>
    </w:p>
    <w:p w:rsidR="00911E6B" w:rsidRDefault="00911E6B" w:rsidP="00880F98">
      <w:pPr>
        <w:pStyle w:val="ListParagraph"/>
        <w:numPr>
          <w:ilvl w:val="0"/>
          <w:numId w:val="61"/>
        </w:numPr>
        <w:tabs>
          <w:tab w:val="left" w:pos="5040"/>
        </w:tabs>
        <w:contextualSpacing/>
      </w:pPr>
      <w:r>
        <w:t>Paul Before the Council</w:t>
      </w:r>
      <w:r>
        <w:tab/>
      </w:r>
      <w:r>
        <w:tab/>
        <w:t>(22:30) 23:1-11</w:t>
      </w:r>
    </w:p>
    <w:p w:rsidR="00911E6B" w:rsidRDefault="00911E6B" w:rsidP="00911E6B">
      <w:pPr>
        <w:pStyle w:val="ListParagraph"/>
        <w:tabs>
          <w:tab w:val="left" w:pos="5040"/>
        </w:tabs>
      </w:pPr>
    </w:p>
    <w:p w:rsidR="00911E6B" w:rsidRPr="00932FC6" w:rsidRDefault="00911E6B" w:rsidP="00880F98">
      <w:pPr>
        <w:pStyle w:val="ListParagraph"/>
        <w:numPr>
          <w:ilvl w:val="0"/>
          <w:numId w:val="61"/>
        </w:numPr>
        <w:tabs>
          <w:tab w:val="left" w:pos="5040"/>
        </w:tabs>
        <w:contextualSpacing/>
      </w:pPr>
      <w:r>
        <w:t>The Plot to Kill Paul</w:t>
      </w:r>
      <w:r>
        <w:tab/>
      </w:r>
      <w:r>
        <w:tab/>
        <w:t>vs. 12-22</w:t>
      </w:r>
    </w:p>
    <w:p w:rsidR="00911E6B" w:rsidRDefault="00911E6B" w:rsidP="00911E6B">
      <w:pPr>
        <w:pStyle w:val="ListParagraph"/>
        <w:tabs>
          <w:tab w:val="left" w:pos="5040"/>
        </w:tabs>
      </w:pPr>
    </w:p>
    <w:p w:rsidR="00911E6B" w:rsidRPr="00932FC6" w:rsidRDefault="00911E6B" w:rsidP="00880F98">
      <w:pPr>
        <w:pStyle w:val="ListParagraph"/>
        <w:numPr>
          <w:ilvl w:val="0"/>
          <w:numId w:val="61"/>
        </w:numPr>
        <w:tabs>
          <w:tab w:val="left" w:pos="5040"/>
        </w:tabs>
        <w:contextualSpacing/>
      </w:pPr>
      <w:r>
        <w:t>Paul Sent to Felix the Governor</w:t>
      </w:r>
      <w:r>
        <w:tab/>
      </w:r>
      <w:r>
        <w:tab/>
        <w:t>vs. 23-35</w:t>
      </w:r>
    </w:p>
    <w:p w:rsidR="00911E6B" w:rsidRDefault="00911E6B" w:rsidP="00911E6B">
      <w:pPr>
        <w:pStyle w:val="ListParagraph"/>
        <w:tabs>
          <w:tab w:val="left" w:pos="5040"/>
        </w:tabs>
      </w:pPr>
    </w:p>
    <w:p w:rsidR="00911E6B" w:rsidRDefault="00911E6B" w:rsidP="00880F98">
      <w:pPr>
        <w:pStyle w:val="ListParagraph"/>
        <w:numPr>
          <w:ilvl w:val="0"/>
          <w:numId w:val="59"/>
        </w:numPr>
        <w:tabs>
          <w:tab w:val="left" w:pos="5040"/>
        </w:tabs>
        <w:ind w:left="720"/>
        <w:contextualSpacing/>
      </w:pPr>
      <w:r>
        <w:t>CHAPTER TWENTY-FOUR</w:t>
      </w:r>
    </w:p>
    <w:p w:rsidR="00A913E6" w:rsidRPr="004E0320" w:rsidRDefault="004E0320" w:rsidP="00A913E6">
      <w:pPr>
        <w:ind w:left="720"/>
        <w:rPr>
          <w:i/>
          <w:color w:val="000000" w:themeColor="text1"/>
        </w:rPr>
      </w:pPr>
      <w:r w:rsidRPr="004E0320">
        <w:rPr>
          <w:i/>
          <w:color w:val="000000" w:themeColor="text1"/>
        </w:rPr>
        <w:t xml:space="preserve">3) </w:t>
      </w:r>
      <w:proofErr w:type="spellStart"/>
      <w:r w:rsidRPr="004E0320">
        <w:rPr>
          <w:i/>
          <w:color w:val="000000" w:themeColor="text1"/>
        </w:rPr>
        <w:t>Ceaserea</w:t>
      </w:r>
      <w:proofErr w:type="spellEnd"/>
    </w:p>
    <w:p w:rsidR="00911E6B" w:rsidRDefault="00911E6B" w:rsidP="00911E6B">
      <w:pPr>
        <w:pStyle w:val="ListParagraph"/>
        <w:tabs>
          <w:tab w:val="left" w:pos="5040"/>
        </w:tabs>
      </w:pPr>
    </w:p>
    <w:p w:rsidR="00911E6B" w:rsidRDefault="00911E6B" w:rsidP="00880F98">
      <w:pPr>
        <w:pStyle w:val="ListParagraph"/>
        <w:numPr>
          <w:ilvl w:val="0"/>
          <w:numId w:val="66"/>
        </w:numPr>
        <w:tabs>
          <w:tab w:val="left" w:pos="5040"/>
        </w:tabs>
        <w:ind w:left="720"/>
        <w:contextualSpacing/>
      </w:pPr>
      <w:r>
        <w:t>Paul Before Felix at Caesarea</w:t>
      </w:r>
      <w:r>
        <w:tab/>
      </w:r>
      <w:r>
        <w:tab/>
        <w:t>vs. 1-9</w:t>
      </w:r>
    </w:p>
    <w:p w:rsidR="00911E6B" w:rsidRDefault="00911E6B" w:rsidP="00911E6B">
      <w:pPr>
        <w:pStyle w:val="ListParagraph"/>
        <w:tabs>
          <w:tab w:val="left" w:pos="5040"/>
        </w:tabs>
      </w:pPr>
    </w:p>
    <w:p w:rsidR="00911E6B" w:rsidRDefault="00911E6B" w:rsidP="00880F98">
      <w:pPr>
        <w:pStyle w:val="ListParagraph"/>
        <w:numPr>
          <w:ilvl w:val="0"/>
          <w:numId w:val="66"/>
        </w:numPr>
        <w:tabs>
          <w:tab w:val="left" w:pos="5040"/>
        </w:tabs>
        <w:ind w:left="720"/>
        <w:contextualSpacing/>
      </w:pPr>
      <w:r>
        <w:t>Paul’s Defense Before Felix</w:t>
      </w:r>
      <w:r>
        <w:tab/>
      </w:r>
      <w:r>
        <w:tab/>
        <w:t>vs. 10-23</w:t>
      </w:r>
    </w:p>
    <w:p w:rsidR="00911E6B" w:rsidRDefault="00911E6B" w:rsidP="00911E6B">
      <w:pPr>
        <w:pStyle w:val="ListParagraph"/>
        <w:tabs>
          <w:tab w:val="left" w:pos="5040"/>
        </w:tabs>
      </w:pPr>
    </w:p>
    <w:p w:rsidR="00911E6B" w:rsidRDefault="00911E6B" w:rsidP="00880F98">
      <w:pPr>
        <w:pStyle w:val="ListParagraph"/>
        <w:numPr>
          <w:ilvl w:val="0"/>
          <w:numId w:val="66"/>
        </w:numPr>
        <w:tabs>
          <w:tab w:val="left" w:pos="5040"/>
        </w:tabs>
        <w:ind w:left="720"/>
        <w:contextualSpacing/>
      </w:pPr>
      <w:r>
        <w:t>Paul Held in Custody</w:t>
      </w:r>
      <w:r>
        <w:tab/>
      </w:r>
      <w:r>
        <w:tab/>
        <w:t>vs. 24-27</w:t>
      </w:r>
    </w:p>
    <w:p w:rsidR="00911E6B" w:rsidRDefault="00911E6B" w:rsidP="00911E6B">
      <w:pPr>
        <w:pStyle w:val="ListParagraph"/>
        <w:tabs>
          <w:tab w:val="left" w:pos="5040"/>
        </w:tabs>
      </w:pPr>
    </w:p>
    <w:p w:rsidR="00911E6B" w:rsidRPr="009835F0" w:rsidRDefault="00911E6B" w:rsidP="00880F98">
      <w:pPr>
        <w:pStyle w:val="ListParagraph"/>
        <w:numPr>
          <w:ilvl w:val="0"/>
          <w:numId w:val="59"/>
        </w:numPr>
        <w:tabs>
          <w:tab w:val="left" w:pos="5040"/>
        </w:tabs>
        <w:ind w:left="720"/>
        <w:contextualSpacing/>
      </w:pPr>
      <w:r>
        <w:t>CHAPTER TWENTY-FIVE</w:t>
      </w:r>
    </w:p>
    <w:p w:rsidR="00911E6B" w:rsidRDefault="00911E6B" w:rsidP="00911E6B">
      <w:pPr>
        <w:tabs>
          <w:tab w:val="left" w:pos="5040"/>
        </w:tabs>
        <w:rPr>
          <w:b/>
          <w:sz w:val="28"/>
          <w:szCs w:val="28"/>
        </w:rPr>
      </w:pPr>
    </w:p>
    <w:p w:rsidR="00911E6B" w:rsidRDefault="00911E6B" w:rsidP="00880F98">
      <w:pPr>
        <w:pStyle w:val="ListParagraph"/>
        <w:numPr>
          <w:ilvl w:val="0"/>
          <w:numId w:val="65"/>
        </w:numPr>
        <w:tabs>
          <w:tab w:val="left" w:pos="5040"/>
        </w:tabs>
        <w:contextualSpacing/>
      </w:pPr>
      <w:r>
        <w:t>Paul Appeals to the Emperor</w:t>
      </w:r>
      <w:r>
        <w:tab/>
      </w:r>
      <w:r>
        <w:tab/>
        <w:t>vs. 1-12</w:t>
      </w:r>
    </w:p>
    <w:p w:rsidR="00911E6B" w:rsidRDefault="00911E6B" w:rsidP="00911E6B">
      <w:pPr>
        <w:pStyle w:val="ListParagraph"/>
        <w:tabs>
          <w:tab w:val="left" w:pos="5040"/>
        </w:tabs>
      </w:pPr>
    </w:p>
    <w:p w:rsidR="00911E6B" w:rsidRPr="00932FC6" w:rsidRDefault="00911E6B" w:rsidP="00880F98">
      <w:pPr>
        <w:pStyle w:val="ListParagraph"/>
        <w:numPr>
          <w:ilvl w:val="0"/>
          <w:numId w:val="65"/>
        </w:numPr>
        <w:tabs>
          <w:tab w:val="left" w:pos="5040"/>
        </w:tabs>
        <w:contextualSpacing/>
      </w:pPr>
      <w:r>
        <w:t>Festus Consults King Agrippa</w:t>
      </w:r>
      <w:r>
        <w:tab/>
      </w:r>
      <w:r>
        <w:tab/>
        <w:t>vs. 13-22</w:t>
      </w:r>
    </w:p>
    <w:p w:rsidR="00911E6B" w:rsidRDefault="00911E6B" w:rsidP="00911E6B">
      <w:pPr>
        <w:pStyle w:val="ListParagraph"/>
        <w:tabs>
          <w:tab w:val="left" w:pos="5040"/>
        </w:tabs>
      </w:pPr>
    </w:p>
    <w:p w:rsidR="00911E6B" w:rsidRPr="008F197A" w:rsidRDefault="00911E6B" w:rsidP="00880F98">
      <w:pPr>
        <w:pStyle w:val="ListParagraph"/>
        <w:numPr>
          <w:ilvl w:val="0"/>
          <w:numId w:val="65"/>
        </w:numPr>
        <w:tabs>
          <w:tab w:val="left" w:pos="5040"/>
        </w:tabs>
        <w:contextualSpacing/>
      </w:pPr>
      <w:r>
        <w:t>Paul Brought Before King Agrippa</w:t>
      </w:r>
      <w:r>
        <w:tab/>
      </w:r>
      <w:r>
        <w:tab/>
        <w:t>vs. 23-27</w:t>
      </w:r>
    </w:p>
    <w:p w:rsidR="00383E0B" w:rsidRDefault="00383E0B"/>
    <w:p w:rsidR="00911E6B" w:rsidRDefault="00911E6B" w:rsidP="00880F98">
      <w:pPr>
        <w:pStyle w:val="ListParagraph"/>
        <w:numPr>
          <w:ilvl w:val="0"/>
          <w:numId w:val="59"/>
        </w:numPr>
        <w:tabs>
          <w:tab w:val="left" w:pos="5040"/>
        </w:tabs>
        <w:ind w:left="720"/>
        <w:contextualSpacing/>
      </w:pPr>
      <w:r>
        <w:lastRenderedPageBreak/>
        <w:t>CHAPTER TWENTY-SIX</w:t>
      </w:r>
    </w:p>
    <w:p w:rsidR="00911E6B" w:rsidRPr="00680C32" w:rsidRDefault="00911E6B" w:rsidP="00911E6B">
      <w:pPr>
        <w:pStyle w:val="ListParagraph"/>
        <w:tabs>
          <w:tab w:val="left" w:pos="5040"/>
        </w:tabs>
        <w:rPr>
          <w:sz w:val="16"/>
          <w:szCs w:val="16"/>
        </w:rPr>
      </w:pPr>
    </w:p>
    <w:p w:rsidR="00911E6B" w:rsidRDefault="00911E6B" w:rsidP="00880F98">
      <w:pPr>
        <w:pStyle w:val="ListParagraph"/>
        <w:numPr>
          <w:ilvl w:val="0"/>
          <w:numId w:val="62"/>
        </w:numPr>
        <w:tabs>
          <w:tab w:val="left" w:pos="5040"/>
        </w:tabs>
        <w:ind w:left="720"/>
        <w:contextualSpacing/>
      </w:pPr>
      <w:r>
        <w:t>Paul Defends Himself Before Agrippa</w:t>
      </w:r>
      <w:r>
        <w:tab/>
      </w:r>
      <w:r>
        <w:tab/>
        <w:t>vs. 1-11</w:t>
      </w:r>
    </w:p>
    <w:p w:rsidR="00911E6B" w:rsidRDefault="00911E6B" w:rsidP="00911E6B">
      <w:pPr>
        <w:pStyle w:val="ListParagraph"/>
        <w:tabs>
          <w:tab w:val="left" w:pos="5040"/>
        </w:tabs>
      </w:pPr>
    </w:p>
    <w:p w:rsidR="00911E6B" w:rsidRDefault="00911E6B" w:rsidP="00880F98">
      <w:pPr>
        <w:pStyle w:val="ListParagraph"/>
        <w:numPr>
          <w:ilvl w:val="0"/>
          <w:numId w:val="62"/>
        </w:numPr>
        <w:tabs>
          <w:tab w:val="left" w:pos="5040"/>
        </w:tabs>
        <w:ind w:left="720"/>
        <w:contextualSpacing/>
      </w:pPr>
      <w:r>
        <w:t>Paul Tells of His Conversion</w:t>
      </w:r>
      <w:r>
        <w:tab/>
      </w:r>
      <w:r>
        <w:tab/>
        <w:t>vs. 12-18</w:t>
      </w:r>
    </w:p>
    <w:p w:rsidR="00911E6B" w:rsidRPr="00680C32" w:rsidRDefault="00911E6B" w:rsidP="00911E6B">
      <w:pPr>
        <w:tabs>
          <w:tab w:val="left" w:pos="5040"/>
        </w:tabs>
        <w:rPr>
          <w:sz w:val="16"/>
          <w:szCs w:val="16"/>
        </w:rPr>
      </w:pPr>
    </w:p>
    <w:p w:rsidR="00911E6B" w:rsidRDefault="00911E6B" w:rsidP="00880F98">
      <w:pPr>
        <w:pStyle w:val="ListParagraph"/>
        <w:numPr>
          <w:ilvl w:val="0"/>
          <w:numId w:val="62"/>
        </w:numPr>
        <w:tabs>
          <w:tab w:val="left" w:pos="5040"/>
        </w:tabs>
        <w:ind w:left="720"/>
        <w:contextualSpacing/>
      </w:pPr>
      <w:r>
        <w:t>Paul Tells of His Preaching</w:t>
      </w:r>
      <w:r>
        <w:tab/>
      </w:r>
      <w:r>
        <w:tab/>
        <w:t>vs. 19-23</w:t>
      </w:r>
    </w:p>
    <w:p w:rsidR="00911E6B" w:rsidRPr="00680C32" w:rsidRDefault="00911E6B" w:rsidP="00911E6B">
      <w:pPr>
        <w:tabs>
          <w:tab w:val="left" w:pos="5040"/>
        </w:tabs>
        <w:rPr>
          <w:sz w:val="16"/>
          <w:szCs w:val="16"/>
        </w:rPr>
      </w:pPr>
    </w:p>
    <w:p w:rsidR="00383E0B" w:rsidRDefault="00911E6B" w:rsidP="00880F98">
      <w:pPr>
        <w:pStyle w:val="ListParagraph"/>
        <w:numPr>
          <w:ilvl w:val="0"/>
          <w:numId w:val="62"/>
        </w:numPr>
        <w:tabs>
          <w:tab w:val="left" w:pos="5040"/>
        </w:tabs>
        <w:ind w:left="720"/>
        <w:contextualSpacing/>
      </w:pPr>
      <w:r>
        <w:t>Appeals to Agrippa to Believe</w:t>
      </w:r>
      <w:r>
        <w:tab/>
      </w:r>
      <w:r>
        <w:tab/>
        <w:t>vs. 24-32</w:t>
      </w:r>
    </w:p>
    <w:p w:rsidR="00383E0B" w:rsidRPr="00680C32" w:rsidRDefault="00383E0B" w:rsidP="00383E0B">
      <w:pPr>
        <w:pStyle w:val="ListParagraph"/>
        <w:rPr>
          <w:snapToGrid w:val="0"/>
          <w:sz w:val="16"/>
          <w:szCs w:val="16"/>
        </w:rPr>
      </w:pPr>
    </w:p>
    <w:p w:rsidR="00383E0B" w:rsidRPr="00383E0B" w:rsidRDefault="00383E0B" w:rsidP="00383E0B">
      <w:pPr>
        <w:pStyle w:val="ListParagraph"/>
        <w:tabs>
          <w:tab w:val="left" w:pos="5040"/>
        </w:tabs>
        <w:contextualSpacing/>
      </w:pPr>
      <w:r w:rsidRPr="00383E0B">
        <w:rPr>
          <w:snapToGrid w:val="0"/>
        </w:rPr>
        <w:t xml:space="preserve">v. 32 </w:t>
      </w:r>
      <w:proofErr w:type="gramStart"/>
      <w:r>
        <w:t>Some</w:t>
      </w:r>
      <w:proofErr w:type="gramEnd"/>
      <w:r>
        <w:t xml:space="preserve"> appealed to Caesar just as Paul did.</w:t>
      </w:r>
    </w:p>
    <w:p w:rsidR="00383E0B" w:rsidRPr="00660211" w:rsidRDefault="00383E0B" w:rsidP="00880F98">
      <w:pPr>
        <w:pStyle w:val="ListParagraph"/>
        <w:numPr>
          <w:ilvl w:val="1"/>
          <w:numId w:val="80"/>
        </w:numPr>
        <w:ind w:left="1080"/>
        <w:rPr>
          <w:snapToGrid w:val="0"/>
        </w:rPr>
      </w:pPr>
      <w:r>
        <w:t xml:space="preserve">Some were condemned to </w:t>
      </w:r>
      <w:r w:rsidR="004E0320">
        <w:t>gladiatorial</w:t>
      </w:r>
      <w:r>
        <w:t xml:space="preserve"> shows of the Roman arena to feed the immoral and violent </w:t>
      </w:r>
      <w:r>
        <w:rPr>
          <w:rStyle w:val="Emphasis"/>
        </w:rPr>
        <w:t>cravings</w:t>
      </w:r>
      <w:r>
        <w:t xml:space="preserve"> of the general public.</w:t>
      </w:r>
    </w:p>
    <w:p w:rsidR="00383E0B" w:rsidRPr="0030442F" w:rsidRDefault="00383E0B" w:rsidP="00880F98">
      <w:pPr>
        <w:pStyle w:val="ListParagraph"/>
        <w:numPr>
          <w:ilvl w:val="1"/>
          <w:numId w:val="80"/>
        </w:numPr>
        <w:ind w:left="1080"/>
        <w:rPr>
          <w:snapToGrid w:val="0"/>
        </w:rPr>
      </w:pPr>
      <w:proofErr w:type="gramStart"/>
      <w:r>
        <w:t>Believer’s</w:t>
      </w:r>
      <w:proofErr w:type="gramEnd"/>
      <w:r>
        <w:t xml:space="preserve"> are counted among the worthless, violators, useless, prisoners outcast of society. </w:t>
      </w:r>
    </w:p>
    <w:p w:rsidR="00383E0B" w:rsidRPr="0030442F" w:rsidRDefault="00383E0B" w:rsidP="00880F98">
      <w:pPr>
        <w:pStyle w:val="ListParagraph"/>
        <w:numPr>
          <w:ilvl w:val="1"/>
          <w:numId w:val="80"/>
        </w:numPr>
        <w:ind w:left="1080"/>
        <w:rPr>
          <w:snapToGrid w:val="0"/>
        </w:rPr>
      </w:pPr>
      <w:r>
        <w:t xml:space="preserve">Believers are often conceived as being useless, unproductive, and worthless by society—especially where Christian believers are a minority. Christian believers seldom will be esteemed by society. Persecution and abuse are the fate of the believer </w:t>
      </w:r>
    </w:p>
    <w:p w:rsidR="00911E6B" w:rsidRPr="009165BB" w:rsidRDefault="00911E6B" w:rsidP="00911E6B">
      <w:pPr>
        <w:pStyle w:val="ListParagraph"/>
        <w:tabs>
          <w:tab w:val="left" w:pos="5040"/>
        </w:tabs>
        <w:rPr>
          <w:sz w:val="16"/>
          <w:szCs w:val="16"/>
        </w:rPr>
      </w:pPr>
    </w:p>
    <w:p w:rsidR="00911E6B" w:rsidRPr="009835F0" w:rsidRDefault="00911E6B" w:rsidP="00880F98">
      <w:pPr>
        <w:pStyle w:val="ListParagraph"/>
        <w:numPr>
          <w:ilvl w:val="0"/>
          <w:numId w:val="59"/>
        </w:numPr>
        <w:tabs>
          <w:tab w:val="left" w:pos="5040"/>
        </w:tabs>
        <w:ind w:left="720"/>
        <w:contextualSpacing/>
      </w:pPr>
      <w:r>
        <w:t>CHAPTER TWENTY-SEVEN</w:t>
      </w:r>
    </w:p>
    <w:p w:rsidR="00A913E6" w:rsidRPr="004E0320" w:rsidRDefault="00A913E6" w:rsidP="00A913E6">
      <w:pPr>
        <w:ind w:left="720"/>
        <w:rPr>
          <w:i/>
          <w:color w:val="000000" w:themeColor="text1"/>
        </w:rPr>
      </w:pPr>
      <w:r w:rsidRPr="004E0320">
        <w:rPr>
          <w:i/>
          <w:color w:val="000000" w:themeColor="text1"/>
        </w:rPr>
        <w:t xml:space="preserve">3) </w:t>
      </w:r>
      <w:proofErr w:type="spellStart"/>
      <w:r w:rsidRPr="004E0320">
        <w:rPr>
          <w:i/>
          <w:color w:val="000000" w:themeColor="text1"/>
        </w:rPr>
        <w:t>Ceaserea</w:t>
      </w:r>
      <w:proofErr w:type="spellEnd"/>
      <w:r w:rsidRPr="004E0320">
        <w:rPr>
          <w:i/>
          <w:color w:val="000000" w:themeColor="text1"/>
        </w:rPr>
        <w:t xml:space="preserve"> 4</w:t>
      </w:r>
      <w:proofErr w:type="gramStart"/>
      <w:r w:rsidRPr="004E0320">
        <w:rPr>
          <w:i/>
          <w:color w:val="000000" w:themeColor="text1"/>
        </w:rPr>
        <w:t>)  Sidon</w:t>
      </w:r>
      <w:proofErr w:type="gramEnd"/>
      <w:r w:rsidRPr="004E0320">
        <w:rPr>
          <w:i/>
          <w:color w:val="000000" w:themeColor="text1"/>
        </w:rPr>
        <w:t xml:space="preserve"> 5) Cyprus 6) M</w:t>
      </w:r>
      <w:r w:rsidR="004E0320" w:rsidRPr="004E0320">
        <w:rPr>
          <w:i/>
          <w:color w:val="000000" w:themeColor="text1"/>
        </w:rPr>
        <w:t>yra 7) Cnidus 8) Crete 9) Malta</w:t>
      </w:r>
    </w:p>
    <w:p w:rsidR="00911E6B" w:rsidRPr="009165BB" w:rsidRDefault="00911E6B" w:rsidP="00911E6B">
      <w:pPr>
        <w:tabs>
          <w:tab w:val="left" w:pos="5040"/>
        </w:tabs>
        <w:rPr>
          <w:sz w:val="16"/>
          <w:szCs w:val="16"/>
        </w:rPr>
      </w:pPr>
    </w:p>
    <w:p w:rsidR="00911E6B" w:rsidRDefault="00911E6B" w:rsidP="00880F98">
      <w:pPr>
        <w:pStyle w:val="ListParagraph"/>
        <w:numPr>
          <w:ilvl w:val="0"/>
          <w:numId w:val="63"/>
        </w:numPr>
        <w:tabs>
          <w:tab w:val="left" w:pos="5040"/>
        </w:tabs>
        <w:contextualSpacing/>
      </w:pPr>
      <w:r>
        <w:t>Paul begins Sailing for Rome</w:t>
      </w:r>
      <w:r>
        <w:tab/>
      </w:r>
      <w:r>
        <w:tab/>
        <w:t>vs. 1-12</w:t>
      </w:r>
    </w:p>
    <w:p w:rsidR="00911E6B" w:rsidRDefault="00911E6B" w:rsidP="00880F98">
      <w:pPr>
        <w:pStyle w:val="ListParagraph"/>
        <w:numPr>
          <w:ilvl w:val="0"/>
          <w:numId w:val="67"/>
        </w:numPr>
        <w:tabs>
          <w:tab w:val="left" w:pos="5040"/>
        </w:tabs>
        <w:contextualSpacing/>
      </w:pPr>
      <w:r>
        <w:t xml:space="preserve">From </w:t>
      </w:r>
      <w:proofErr w:type="spellStart"/>
      <w:r>
        <w:t>Caeserea</w:t>
      </w:r>
      <w:proofErr w:type="spellEnd"/>
      <w:r>
        <w:t xml:space="preserve"> to Sidon</w:t>
      </w:r>
    </w:p>
    <w:p w:rsidR="00911E6B" w:rsidRDefault="00911E6B" w:rsidP="00880F98">
      <w:pPr>
        <w:pStyle w:val="ListParagraph"/>
        <w:numPr>
          <w:ilvl w:val="0"/>
          <w:numId w:val="67"/>
        </w:numPr>
        <w:tabs>
          <w:tab w:val="left" w:pos="5040"/>
        </w:tabs>
        <w:contextualSpacing/>
      </w:pPr>
      <w:r>
        <w:t>From Sidon along the Coast of Cilicia to Myra</w:t>
      </w:r>
    </w:p>
    <w:p w:rsidR="00911E6B" w:rsidRDefault="00911E6B" w:rsidP="00880F98">
      <w:pPr>
        <w:pStyle w:val="ListParagraph"/>
        <w:numPr>
          <w:ilvl w:val="0"/>
          <w:numId w:val="67"/>
        </w:numPr>
        <w:tabs>
          <w:tab w:val="left" w:pos="5040"/>
        </w:tabs>
        <w:contextualSpacing/>
      </w:pPr>
      <w:r>
        <w:t>From Myra along the coast of Cnidus, from thence southwest past Salome to Fair Havens</w:t>
      </w:r>
    </w:p>
    <w:p w:rsidR="00911E6B" w:rsidRPr="009165BB" w:rsidRDefault="00911E6B" w:rsidP="00911E6B">
      <w:pPr>
        <w:pStyle w:val="ListParagraph"/>
        <w:tabs>
          <w:tab w:val="left" w:pos="5040"/>
        </w:tabs>
        <w:rPr>
          <w:sz w:val="16"/>
          <w:szCs w:val="16"/>
        </w:rPr>
      </w:pPr>
    </w:p>
    <w:p w:rsidR="00911E6B" w:rsidRPr="00D90B0F" w:rsidRDefault="00911E6B" w:rsidP="00880F98">
      <w:pPr>
        <w:pStyle w:val="ListParagraph"/>
        <w:numPr>
          <w:ilvl w:val="0"/>
          <w:numId w:val="63"/>
        </w:numPr>
        <w:tabs>
          <w:tab w:val="left" w:pos="5040"/>
        </w:tabs>
        <w:contextualSpacing/>
      </w:pPr>
      <w:r>
        <w:t>The Storm Euroclydon</w:t>
      </w:r>
      <w:r>
        <w:tab/>
      </w:r>
      <w:r>
        <w:tab/>
        <w:t>vs. 13-38</w:t>
      </w:r>
    </w:p>
    <w:p w:rsidR="00911E6B" w:rsidRPr="009165BB" w:rsidRDefault="00911E6B" w:rsidP="00911E6B">
      <w:pPr>
        <w:pStyle w:val="ListParagraph"/>
        <w:tabs>
          <w:tab w:val="left" w:pos="5040"/>
        </w:tabs>
        <w:rPr>
          <w:sz w:val="16"/>
          <w:szCs w:val="16"/>
        </w:rPr>
      </w:pPr>
    </w:p>
    <w:p w:rsidR="00911E6B" w:rsidRPr="00964C9E" w:rsidRDefault="00911E6B" w:rsidP="00880F98">
      <w:pPr>
        <w:pStyle w:val="ListParagraph"/>
        <w:numPr>
          <w:ilvl w:val="0"/>
          <w:numId w:val="63"/>
        </w:numPr>
        <w:tabs>
          <w:tab w:val="left" w:pos="5040"/>
        </w:tabs>
        <w:contextualSpacing/>
      </w:pPr>
      <w:r>
        <w:t>The Shipwreck</w:t>
      </w:r>
      <w:r>
        <w:tab/>
      </w:r>
      <w:r>
        <w:tab/>
        <w:t>vs. 39-44</w:t>
      </w:r>
    </w:p>
    <w:p w:rsidR="00911E6B" w:rsidRDefault="00911E6B" w:rsidP="00880F98">
      <w:pPr>
        <w:pStyle w:val="ListParagraph"/>
        <w:numPr>
          <w:ilvl w:val="0"/>
          <w:numId w:val="68"/>
        </w:numPr>
        <w:tabs>
          <w:tab w:val="left" w:pos="5040"/>
        </w:tabs>
        <w:contextualSpacing/>
      </w:pPr>
      <w:r>
        <w:t>The ship was broken into 2 pieces</w:t>
      </w:r>
    </w:p>
    <w:p w:rsidR="00911E6B" w:rsidRDefault="00911E6B" w:rsidP="00880F98">
      <w:pPr>
        <w:pStyle w:val="ListParagraph"/>
        <w:numPr>
          <w:ilvl w:val="0"/>
          <w:numId w:val="68"/>
        </w:numPr>
        <w:tabs>
          <w:tab w:val="left" w:pos="5040"/>
        </w:tabs>
        <w:contextualSpacing/>
      </w:pPr>
      <w:r>
        <w:t>276 souls were aboard the ship</w:t>
      </w:r>
    </w:p>
    <w:p w:rsidR="00911E6B" w:rsidRDefault="00911E6B" w:rsidP="00880F98">
      <w:pPr>
        <w:pStyle w:val="ListParagraph"/>
        <w:numPr>
          <w:ilvl w:val="0"/>
          <w:numId w:val="68"/>
        </w:numPr>
        <w:tabs>
          <w:tab w:val="left" w:pos="5040"/>
        </w:tabs>
        <w:contextualSpacing/>
      </w:pPr>
      <w:r>
        <w:t>They all escaped to land safely</w:t>
      </w:r>
    </w:p>
    <w:p w:rsidR="00383E0B" w:rsidRPr="00487FCE" w:rsidRDefault="00383E0B" w:rsidP="00383E0B">
      <w:pPr>
        <w:ind w:firstLine="720"/>
        <w:rPr>
          <w:color w:val="000000" w:themeColor="text1"/>
        </w:rPr>
      </w:pPr>
    </w:p>
    <w:p w:rsidR="00383E0B" w:rsidRPr="00487FCE" w:rsidRDefault="00383E0B" w:rsidP="00383E0B">
      <w:pPr>
        <w:ind w:firstLine="720"/>
        <w:rPr>
          <w:color w:val="000000" w:themeColor="text1"/>
        </w:rPr>
      </w:pPr>
      <w:r w:rsidRPr="00487FCE">
        <w:rPr>
          <w:color w:val="000000" w:themeColor="text1"/>
        </w:rPr>
        <w:t>Paul the prisoner is the hero of the voyage and shipwreck, a wonderful example of God's providential care even though they didn’t pay attention to the warning Paul was giving them. This was God’s way of helping them to know He knows all things. (John 15:15)</w:t>
      </w:r>
    </w:p>
    <w:p w:rsidR="00383E0B" w:rsidRPr="00487FCE" w:rsidRDefault="00383E0B" w:rsidP="00383E0B">
      <w:pPr>
        <w:ind w:left="360" w:hanging="360"/>
        <w:rPr>
          <w:i/>
          <w:color w:val="000000" w:themeColor="text1"/>
        </w:rPr>
      </w:pPr>
      <w:r w:rsidRPr="00487FCE">
        <w:rPr>
          <w:color w:val="000000" w:themeColor="text1"/>
        </w:rPr>
        <w:t xml:space="preserve">Ro 1:10 </w:t>
      </w:r>
      <w:r w:rsidRPr="00487FCE">
        <w:rPr>
          <w:i/>
          <w:color w:val="000000" w:themeColor="text1"/>
        </w:rPr>
        <w:t>Making request, if by any means now at length I might have a prosperous journey by the will of God to come unto you.</w:t>
      </w:r>
    </w:p>
    <w:p w:rsidR="00487FCE" w:rsidRDefault="00487FCE" w:rsidP="00383E0B">
      <w:pPr>
        <w:ind w:firstLine="720"/>
      </w:pPr>
    </w:p>
    <w:p w:rsidR="00383E0B" w:rsidRDefault="00383E0B" w:rsidP="00383E0B">
      <w:pPr>
        <w:ind w:firstLine="720"/>
      </w:pPr>
      <w:r>
        <w:t>One of the most dramatic fascinating scenes imaginable; the detail given here on shipping and a shipwreck in the ancient world is one of the most graphic in all literature. At the same time, it is a picture of a believer's great trust and of God's great care. As such it is a challenging lesson for every believer to trust God through all the trials of life, even through the most terrifying trials. Like Paul we must live through the trials and troubles of life.</w:t>
      </w:r>
    </w:p>
    <w:p w:rsidR="00383E0B" w:rsidRDefault="00383E0B" w:rsidP="003E2543">
      <w:pPr>
        <w:ind w:firstLine="720"/>
      </w:pPr>
      <w:r>
        <w:lastRenderedPageBreak/>
        <w:t xml:space="preserve">Paul and Jonah faced the same type of storm in the same sea, but two different motives, two different experiences and two different outcomes. </w:t>
      </w:r>
      <w:r>
        <w:rPr>
          <w:rStyle w:val="Strong"/>
        </w:rPr>
        <w:t xml:space="preserve">Paul, a prisoner </w:t>
      </w:r>
      <w:r w:rsidRPr="005F087D">
        <w:rPr>
          <w:rStyle w:val="Strong"/>
          <w:b w:val="0"/>
        </w:rPr>
        <w:t xml:space="preserve">was aimlessly sailing for fourteen days through a terrifying storm, hungry, shipwrecked, cold, snake bitten, thought of as a murderer and stranded on the Island called </w:t>
      </w:r>
      <w:proofErr w:type="spellStart"/>
      <w:r w:rsidRPr="005F087D">
        <w:rPr>
          <w:rStyle w:val="Strong"/>
          <w:b w:val="0"/>
        </w:rPr>
        <w:t>Melita</w:t>
      </w:r>
      <w:proofErr w:type="spellEnd"/>
      <w:r w:rsidR="003E2543">
        <w:rPr>
          <w:rStyle w:val="Strong"/>
          <w:b w:val="0"/>
        </w:rPr>
        <w:t>.</w:t>
      </w:r>
    </w:p>
    <w:p w:rsidR="00383E0B" w:rsidRDefault="00383E0B" w:rsidP="00383E0B"/>
    <w:p w:rsidR="00911E6B" w:rsidRDefault="00911E6B" w:rsidP="00880F98">
      <w:pPr>
        <w:pStyle w:val="ListParagraph"/>
        <w:numPr>
          <w:ilvl w:val="0"/>
          <w:numId w:val="59"/>
        </w:numPr>
        <w:tabs>
          <w:tab w:val="left" w:pos="5040"/>
        </w:tabs>
        <w:ind w:left="720"/>
        <w:contextualSpacing/>
      </w:pPr>
      <w:r>
        <w:t>CHAPTER TWENTY-EIGHT</w:t>
      </w:r>
    </w:p>
    <w:p w:rsidR="00A913E6" w:rsidRPr="004E0320" w:rsidRDefault="00A913E6" w:rsidP="00A913E6">
      <w:pPr>
        <w:ind w:left="720"/>
        <w:rPr>
          <w:i/>
          <w:color w:val="000000" w:themeColor="text1"/>
        </w:rPr>
      </w:pPr>
      <w:r w:rsidRPr="004E0320">
        <w:rPr>
          <w:i/>
          <w:color w:val="000000" w:themeColor="text1"/>
        </w:rPr>
        <w:t xml:space="preserve">9) Malta 10) </w:t>
      </w:r>
      <w:proofErr w:type="spellStart"/>
      <w:r w:rsidRPr="004E0320">
        <w:rPr>
          <w:i/>
          <w:color w:val="000000" w:themeColor="text1"/>
        </w:rPr>
        <w:t>Syracus</w:t>
      </w:r>
      <w:proofErr w:type="spellEnd"/>
      <w:r w:rsidRPr="004E0320">
        <w:rPr>
          <w:i/>
          <w:color w:val="000000" w:themeColor="text1"/>
        </w:rPr>
        <w:t xml:space="preserve"> 11) </w:t>
      </w:r>
      <w:proofErr w:type="spellStart"/>
      <w:r w:rsidRPr="004E0320">
        <w:rPr>
          <w:i/>
          <w:color w:val="000000" w:themeColor="text1"/>
        </w:rPr>
        <w:t>Rhegium</w:t>
      </w:r>
      <w:proofErr w:type="spellEnd"/>
      <w:r w:rsidRPr="004E0320">
        <w:rPr>
          <w:i/>
          <w:color w:val="000000" w:themeColor="text1"/>
        </w:rPr>
        <w:t xml:space="preserve"> 12) </w:t>
      </w:r>
      <w:proofErr w:type="spellStart"/>
      <w:r w:rsidRPr="004E0320">
        <w:rPr>
          <w:i/>
          <w:color w:val="000000" w:themeColor="text1"/>
        </w:rPr>
        <w:t>Puteoli</w:t>
      </w:r>
      <w:proofErr w:type="spellEnd"/>
      <w:r w:rsidRPr="004E0320">
        <w:rPr>
          <w:i/>
          <w:color w:val="000000" w:themeColor="text1"/>
        </w:rPr>
        <w:t xml:space="preserve"> 13) Forum </w:t>
      </w:r>
      <w:proofErr w:type="spellStart"/>
      <w:r w:rsidRPr="004E0320">
        <w:rPr>
          <w:i/>
          <w:color w:val="000000" w:themeColor="text1"/>
        </w:rPr>
        <w:t>Appius</w:t>
      </w:r>
      <w:proofErr w:type="spellEnd"/>
      <w:r w:rsidRPr="004E0320">
        <w:rPr>
          <w:i/>
          <w:color w:val="000000" w:themeColor="text1"/>
        </w:rPr>
        <w:t xml:space="preserve"> 14) Three Taverns 15) Rome</w:t>
      </w:r>
    </w:p>
    <w:p w:rsidR="00911E6B" w:rsidRDefault="00911E6B" w:rsidP="00911E6B">
      <w:pPr>
        <w:pStyle w:val="ListParagraph"/>
        <w:tabs>
          <w:tab w:val="left" w:pos="5040"/>
        </w:tabs>
      </w:pPr>
    </w:p>
    <w:p w:rsidR="00911E6B" w:rsidRDefault="00911E6B" w:rsidP="00880F98">
      <w:pPr>
        <w:pStyle w:val="ListParagraph"/>
        <w:numPr>
          <w:ilvl w:val="0"/>
          <w:numId w:val="64"/>
        </w:numPr>
        <w:tabs>
          <w:tab w:val="left" w:pos="5040"/>
        </w:tabs>
        <w:ind w:left="720"/>
        <w:contextualSpacing/>
      </w:pPr>
      <w:r>
        <w:t>Paul on the Island of Malta</w:t>
      </w:r>
      <w:r>
        <w:tab/>
      </w:r>
      <w:r>
        <w:tab/>
        <w:t>vs. 1-10</w:t>
      </w:r>
    </w:p>
    <w:p w:rsidR="003E2543" w:rsidRDefault="003E2543" w:rsidP="003E2543">
      <w:pPr>
        <w:tabs>
          <w:tab w:val="left" w:pos="5040"/>
        </w:tabs>
        <w:contextualSpacing/>
      </w:pPr>
    </w:p>
    <w:p w:rsidR="003E2543" w:rsidRDefault="003E2543" w:rsidP="003E2543">
      <w:pPr>
        <w:tabs>
          <w:tab w:val="left" w:pos="5040"/>
        </w:tabs>
        <w:ind w:firstLine="720"/>
        <w:contextualSpacing/>
      </w:pPr>
      <w:proofErr w:type="spellStart"/>
      <w:r w:rsidRPr="005F087D">
        <w:rPr>
          <w:rStyle w:val="Strong"/>
          <w:b w:val="0"/>
        </w:rPr>
        <w:t>Melita</w:t>
      </w:r>
      <w:proofErr w:type="spellEnd"/>
      <w:r w:rsidRPr="005F087D">
        <w:rPr>
          <w:rStyle w:val="Strong"/>
          <w:b w:val="0"/>
        </w:rPr>
        <w:t xml:space="preserve"> </w:t>
      </w:r>
      <w:r>
        <w:rPr>
          <w:rStyle w:val="Strong"/>
          <w:b w:val="0"/>
        </w:rPr>
        <w:t>or Malta were inhabited by</w:t>
      </w:r>
      <w:r w:rsidRPr="005F087D">
        <w:rPr>
          <w:rStyle w:val="Strong"/>
          <w:b w:val="0"/>
        </w:rPr>
        <w:t xml:space="preserve"> </w:t>
      </w:r>
      <w:r>
        <w:rPr>
          <w:rStyle w:val="Strong"/>
          <w:b w:val="0"/>
        </w:rPr>
        <w:t>“</w:t>
      </w:r>
      <w:r w:rsidRPr="005F087D">
        <w:rPr>
          <w:rStyle w:val="Strong"/>
          <w:b w:val="0"/>
        </w:rPr>
        <w:t>barbarians</w:t>
      </w:r>
      <w:r>
        <w:rPr>
          <w:rStyle w:val="Strong"/>
          <w:b w:val="0"/>
        </w:rPr>
        <w:t>”</w:t>
      </w:r>
      <w:r w:rsidRPr="005F087D">
        <w:rPr>
          <w:rStyle w:val="Strong"/>
          <w:b w:val="0"/>
        </w:rPr>
        <w:t xml:space="preserve"> </w:t>
      </w:r>
      <w:r>
        <w:rPr>
          <w:rStyle w:val="Strong"/>
          <w:b w:val="0"/>
        </w:rPr>
        <w:t xml:space="preserve">but those with </w:t>
      </w:r>
      <w:r>
        <w:rPr>
          <w:rStyle w:val="Strong"/>
        </w:rPr>
        <w:t xml:space="preserve">diseases were healed: God's </w:t>
      </w:r>
      <w:r w:rsidRPr="005F087D">
        <w:rPr>
          <w:rStyle w:val="Strong"/>
          <w:b w:val="0"/>
        </w:rPr>
        <w:t xml:space="preserve">Providential Care, </w:t>
      </w:r>
      <w:r w:rsidRPr="005F087D">
        <w:rPr>
          <w:rStyle w:val="Strong"/>
          <w:b w:val="0"/>
          <w:u w:val="single"/>
        </w:rPr>
        <w:t>Power</w:t>
      </w:r>
      <w:r>
        <w:rPr>
          <w:rStyle w:val="Strong"/>
        </w:rPr>
        <w:t xml:space="preserve"> </w:t>
      </w:r>
      <w:r w:rsidRPr="00F57457">
        <w:rPr>
          <w:rStyle w:val="Strong"/>
          <w:b w:val="0"/>
        </w:rPr>
        <w:t>and</w:t>
      </w:r>
      <w:r>
        <w:rPr>
          <w:rStyle w:val="Strong"/>
        </w:rPr>
        <w:t xml:space="preserve"> </w:t>
      </w:r>
      <w:r w:rsidRPr="005F087D">
        <w:rPr>
          <w:rStyle w:val="Strong"/>
          <w:b w:val="0"/>
          <w:u w:val="single"/>
        </w:rPr>
        <w:t>Protection</w:t>
      </w:r>
      <w:r w:rsidRPr="003E2543">
        <w:rPr>
          <w:rStyle w:val="Strong"/>
          <w:b w:val="0"/>
        </w:rPr>
        <w:t xml:space="preserve"> is seen</w:t>
      </w:r>
      <w:r w:rsidRPr="003E2543">
        <w:rPr>
          <w:rStyle w:val="Strong"/>
        </w:rPr>
        <w:t xml:space="preserve"> </w:t>
      </w:r>
      <w:r>
        <w:rPr>
          <w:rStyle w:val="Strong"/>
          <w:b w:val="0"/>
        </w:rPr>
        <w:t>t</w:t>
      </w:r>
      <w:r w:rsidRPr="00F57457">
        <w:rPr>
          <w:rStyle w:val="Strong"/>
          <w:b w:val="0"/>
        </w:rPr>
        <w:t>hrough</w:t>
      </w:r>
      <w:r>
        <w:rPr>
          <w:rStyle w:val="Strong"/>
        </w:rPr>
        <w:t xml:space="preserve"> </w:t>
      </w:r>
      <w:r w:rsidRPr="005F087D">
        <w:rPr>
          <w:rStyle w:val="Strong"/>
          <w:b w:val="0"/>
        </w:rPr>
        <w:t xml:space="preserve">trial upon trial upon </w:t>
      </w:r>
      <w:proofErr w:type="gramStart"/>
      <w:r w:rsidRPr="005F087D">
        <w:rPr>
          <w:rStyle w:val="Strong"/>
          <w:b w:val="0"/>
        </w:rPr>
        <w:t>trial</w:t>
      </w:r>
      <w:r>
        <w:rPr>
          <w:rStyle w:val="Strong"/>
          <w:b w:val="0"/>
        </w:rPr>
        <w:t xml:space="preserve">  28:</w:t>
      </w:r>
      <w:r w:rsidRPr="00F57457">
        <w:rPr>
          <w:rStyle w:val="Strong"/>
          <w:b w:val="0"/>
        </w:rPr>
        <w:t>1</w:t>
      </w:r>
      <w:proofErr w:type="gramEnd"/>
      <w:r w:rsidRPr="00F57457">
        <w:rPr>
          <w:rStyle w:val="Strong"/>
          <w:b w:val="0"/>
        </w:rPr>
        <w:t>-15</w:t>
      </w:r>
    </w:p>
    <w:p w:rsidR="00911E6B" w:rsidRDefault="00911E6B" w:rsidP="00880F98">
      <w:pPr>
        <w:pStyle w:val="ListParagraph"/>
        <w:numPr>
          <w:ilvl w:val="0"/>
          <w:numId w:val="69"/>
        </w:numPr>
        <w:tabs>
          <w:tab w:val="left" w:pos="5040"/>
        </w:tabs>
        <w:contextualSpacing/>
      </w:pPr>
      <w:r>
        <w:t>People of the Island build a fire and le</w:t>
      </w:r>
      <w:r w:rsidR="009E2CBA">
        <w:t>t</w:t>
      </w:r>
      <w:r>
        <w:t xml:space="preserve"> the ship’s crew warm themselves</w:t>
      </w:r>
    </w:p>
    <w:p w:rsidR="00911E6B" w:rsidRDefault="00911E6B" w:rsidP="00880F98">
      <w:pPr>
        <w:pStyle w:val="ListParagraph"/>
        <w:numPr>
          <w:ilvl w:val="0"/>
          <w:numId w:val="69"/>
        </w:numPr>
        <w:tabs>
          <w:tab w:val="left" w:pos="5040"/>
        </w:tabs>
        <w:contextualSpacing/>
      </w:pPr>
      <w:r>
        <w:t>A viper fastens himself onto Paul’s hand and Paul shakes it into the fire</w:t>
      </w:r>
    </w:p>
    <w:p w:rsidR="00911E6B" w:rsidRDefault="00911E6B" w:rsidP="00880F98">
      <w:pPr>
        <w:pStyle w:val="ListParagraph"/>
        <w:numPr>
          <w:ilvl w:val="0"/>
          <w:numId w:val="69"/>
        </w:numPr>
        <w:tabs>
          <w:tab w:val="left" w:pos="5040"/>
        </w:tabs>
        <w:contextualSpacing/>
      </w:pPr>
      <w:r>
        <w:t>Many people on the island are healed</w:t>
      </w:r>
    </w:p>
    <w:p w:rsidR="00911E6B" w:rsidRDefault="00911E6B" w:rsidP="00880F98">
      <w:pPr>
        <w:pStyle w:val="ListParagraph"/>
        <w:numPr>
          <w:ilvl w:val="0"/>
          <w:numId w:val="69"/>
        </w:numPr>
        <w:tabs>
          <w:tab w:val="left" w:pos="5040"/>
        </w:tabs>
        <w:contextualSpacing/>
      </w:pPr>
      <w:r>
        <w:t>They depart from the island after three months</w:t>
      </w:r>
    </w:p>
    <w:p w:rsidR="00911E6B" w:rsidRDefault="00911E6B" w:rsidP="00911E6B">
      <w:pPr>
        <w:pStyle w:val="ListParagraph"/>
        <w:tabs>
          <w:tab w:val="left" w:pos="5040"/>
        </w:tabs>
        <w:ind w:left="1080"/>
      </w:pPr>
    </w:p>
    <w:p w:rsidR="00911E6B" w:rsidRDefault="00911E6B" w:rsidP="00880F98">
      <w:pPr>
        <w:pStyle w:val="ListParagraph"/>
        <w:numPr>
          <w:ilvl w:val="0"/>
          <w:numId w:val="64"/>
        </w:numPr>
        <w:tabs>
          <w:tab w:val="left" w:pos="5040"/>
        </w:tabs>
        <w:ind w:left="720"/>
        <w:contextualSpacing/>
      </w:pPr>
      <w:r>
        <w:t>Paul Arrives at Rome</w:t>
      </w:r>
      <w:r>
        <w:tab/>
      </w:r>
      <w:r>
        <w:tab/>
        <w:t>vs. 11-16</w:t>
      </w:r>
    </w:p>
    <w:p w:rsidR="00911E6B" w:rsidRDefault="00911E6B" w:rsidP="00880F98">
      <w:pPr>
        <w:pStyle w:val="ListParagraph"/>
        <w:numPr>
          <w:ilvl w:val="0"/>
          <w:numId w:val="70"/>
        </w:numPr>
        <w:tabs>
          <w:tab w:val="left" w:pos="5040"/>
        </w:tabs>
        <w:contextualSpacing/>
      </w:pPr>
      <w:r>
        <w:t>Malta to Syracuse</w:t>
      </w:r>
    </w:p>
    <w:p w:rsidR="00911E6B" w:rsidRDefault="00911E6B" w:rsidP="00880F98">
      <w:pPr>
        <w:pStyle w:val="ListParagraph"/>
        <w:numPr>
          <w:ilvl w:val="0"/>
          <w:numId w:val="70"/>
        </w:numPr>
        <w:tabs>
          <w:tab w:val="left" w:pos="5040"/>
        </w:tabs>
        <w:contextualSpacing/>
      </w:pPr>
      <w:r>
        <w:t xml:space="preserve">Syracuse to </w:t>
      </w:r>
      <w:proofErr w:type="spellStart"/>
      <w:r>
        <w:t>Rhegium</w:t>
      </w:r>
      <w:proofErr w:type="spellEnd"/>
    </w:p>
    <w:p w:rsidR="00911E6B" w:rsidRDefault="00911E6B" w:rsidP="00880F98">
      <w:pPr>
        <w:pStyle w:val="ListParagraph"/>
        <w:numPr>
          <w:ilvl w:val="0"/>
          <w:numId w:val="70"/>
        </w:numPr>
        <w:tabs>
          <w:tab w:val="left" w:pos="5040"/>
        </w:tabs>
        <w:contextualSpacing/>
      </w:pPr>
      <w:proofErr w:type="spellStart"/>
      <w:r>
        <w:t>Rhegium</w:t>
      </w:r>
      <w:proofErr w:type="spellEnd"/>
      <w:r>
        <w:t xml:space="preserve"> to </w:t>
      </w:r>
      <w:proofErr w:type="spellStart"/>
      <w:r>
        <w:t>Puteoli</w:t>
      </w:r>
      <w:proofErr w:type="spellEnd"/>
    </w:p>
    <w:p w:rsidR="00911E6B" w:rsidRDefault="00911E6B" w:rsidP="00880F98">
      <w:pPr>
        <w:pStyle w:val="ListParagraph"/>
        <w:numPr>
          <w:ilvl w:val="0"/>
          <w:numId w:val="70"/>
        </w:numPr>
        <w:tabs>
          <w:tab w:val="left" w:pos="5040"/>
        </w:tabs>
        <w:contextualSpacing/>
      </w:pPr>
      <w:r>
        <w:t xml:space="preserve">From </w:t>
      </w:r>
      <w:proofErr w:type="spellStart"/>
      <w:r>
        <w:t>Puteoli</w:t>
      </w:r>
      <w:proofErr w:type="spellEnd"/>
      <w:r>
        <w:t xml:space="preserve"> through </w:t>
      </w:r>
      <w:proofErr w:type="spellStart"/>
      <w:r>
        <w:t>Appii</w:t>
      </w:r>
      <w:proofErr w:type="spellEnd"/>
      <w:r>
        <w:t xml:space="preserve"> Forum and Three Taverns to Rome</w:t>
      </w:r>
    </w:p>
    <w:p w:rsidR="00911E6B" w:rsidRDefault="00911E6B" w:rsidP="00911E6B">
      <w:pPr>
        <w:pStyle w:val="ListParagraph"/>
        <w:tabs>
          <w:tab w:val="left" w:pos="5040"/>
        </w:tabs>
      </w:pPr>
    </w:p>
    <w:p w:rsidR="00911E6B" w:rsidRDefault="00911E6B" w:rsidP="00880F98">
      <w:pPr>
        <w:pStyle w:val="ListParagraph"/>
        <w:numPr>
          <w:ilvl w:val="0"/>
          <w:numId w:val="64"/>
        </w:numPr>
        <w:tabs>
          <w:tab w:val="left" w:pos="5040"/>
        </w:tabs>
        <w:ind w:left="720"/>
        <w:contextualSpacing/>
      </w:pPr>
      <w:r>
        <w:t>Paul and Jewish Leaders in Rome</w:t>
      </w:r>
      <w:r>
        <w:tab/>
      </w:r>
      <w:r>
        <w:tab/>
        <w:t>vs. 17-22</w:t>
      </w:r>
    </w:p>
    <w:p w:rsidR="00911E6B" w:rsidRDefault="00911E6B" w:rsidP="00911E6B">
      <w:pPr>
        <w:pStyle w:val="ListParagraph"/>
        <w:tabs>
          <w:tab w:val="left" w:pos="5040"/>
        </w:tabs>
      </w:pPr>
    </w:p>
    <w:p w:rsidR="00911E6B" w:rsidRDefault="00911E6B" w:rsidP="00911E6B">
      <w:pPr>
        <w:pStyle w:val="ListParagraph"/>
        <w:tabs>
          <w:tab w:val="left" w:pos="5040"/>
        </w:tabs>
      </w:pPr>
    </w:p>
    <w:p w:rsidR="00911E6B" w:rsidRDefault="00911E6B" w:rsidP="00880F98">
      <w:pPr>
        <w:pStyle w:val="ListParagraph"/>
        <w:numPr>
          <w:ilvl w:val="0"/>
          <w:numId w:val="64"/>
        </w:numPr>
        <w:tabs>
          <w:tab w:val="left" w:pos="5040"/>
        </w:tabs>
        <w:ind w:left="720"/>
        <w:contextualSpacing/>
      </w:pPr>
      <w:r>
        <w:t>Paul Preaches in Rome</w:t>
      </w:r>
      <w:r>
        <w:tab/>
      </w:r>
      <w:r>
        <w:tab/>
        <w:t>vs. 23-31</w:t>
      </w:r>
    </w:p>
    <w:p w:rsidR="00911E6B" w:rsidRDefault="00911E6B" w:rsidP="00911E6B">
      <w:pPr>
        <w:tabs>
          <w:tab w:val="left" w:pos="5040"/>
        </w:tabs>
        <w:rPr>
          <w:b/>
          <w:sz w:val="28"/>
          <w:szCs w:val="28"/>
        </w:rPr>
      </w:pPr>
    </w:p>
    <w:p w:rsidR="00911E6B" w:rsidRDefault="00911E6B" w:rsidP="00911E6B">
      <w:pPr>
        <w:ind w:firstLine="720"/>
      </w:pPr>
      <w:r>
        <w:t>Paul stays two years at Rome in his own hired house (though under guard) preaching and teaching the Lord Jesus with all confidence.</w:t>
      </w:r>
    </w:p>
    <w:p w:rsidR="00911E6B" w:rsidRDefault="00911E6B" w:rsidP="00383E0B">
      <w:pPr>
        <w:ind w:firstLine="720"/>
      </w:pPr>
      <w:r>
        <w:t xml:space="preserve">See Addendum, </w:t>
      </w:r>
      <w:r w:rsidRPr="00A12104">
        <w:rPr>
          <w:i/>
        </w:rPr>
        <w:t>Chart 3</w:t>
      </w:r>
      <w:r>
        <w:t xml:space="preserve"> for a list of some “places” in the book of Acts.</w:t>
      </w:r>
      <w:r>
        <w:br w:type="page"/>
      </w:r>
    </w:p>
    <w:p w:rsidR="00911E6B" w:rsidRDefault="00911E6B" w:rsidP="00911E6B">
      <w:pPr>
        <w:pStyle w:val="Heading1"/>
      </w:pPr>
      <w:bookmarkStart w:id="27" w:name="_Toc306970550"/>
      <w:r>
        <w:lastRenderedPageBreak/>
        <w:t>ADDENDUM</w:t>
      </w:r>
      <w:bookmarkEnd w:id="27"/>
    </w:p>
    <w:p w:rsidR="00911E6B" w:rsidRDefault="00911E6B" w:rsidP="00911E6B">
      <w:pPr>
        <w:jc w:val="center"/>
      </w:pPr>
      <w:r>
        <w:t>(Charts and Additional Notes)</w:t>
      </w:r>
    </w:p>
    <w:p w:rsidR="00911E6B" w:rsidRDefault="00911E6B" w:rsidP="00911E6B">
      <w:pPr>
        <w:pStyle w:val="ListParagraph"/>
        <w:tabs>
          <w:tab w:val="left" w:pos="5040"/>
        </w:tabs>
      </w:pPr>
    </w:p>
    <w:p w:rsidR="00911E6B" w:rsidRDefault="00911E6B" w:rsidP="00911E6B">
      <w:pPr>
        <w:rPr>
          <w:b/>
          <w:sz w:val="28"/>
          <w:szCs w:val="28"/>
        </w:rPr>
      </w:pPr>
    </w:p>
    <w:tbl>
      <w:tblPr>
        <w:tblStyle w:val="TableGrid"/>
        <w:tblW w:w="0" w:type="auto"/>
        <w:tblLook w:val="04A0"/>
      </w:tblPr>
      <w:tblGrid>
        <w:gridCol w:w="4084"/>
        <w:gridCol w:w="2354"/>
        <w:gridCol w:w="2418"/>
      </w:tblGrid>
      <w:tr w:rsidR="00911E6B" w:rsidTr="00CF6F66">
        <w:trPr>
          <w:trHeight w:val="530"/>
        </w:trPr>
        <w:tc>
          <w:tcPr>
            <w:tcW w:w="9576" w:type="dxa"/>
            <w:gridSpan w:val="3"/>
          </w:tcPr>
          <w:p w:rsidR="00911E6B" w:rsidRPr="00FA3779" w:rsidRDefault="00911E6B" w:rsidP="00CF6F66">
            <w:pPr>
              <w:jc w:val="center"/>
              <w:rPr>
                <w:b/>
                <w:sz w:val="28"/>
                <w:szCs w:val="28"/>
              </w:rPr>
            </w:pPr>
            <w:r w:rsidRPr="00FA3779">
              <w:rPr>
                <w:b/>
                <w:sz w:val="28"/>
                <w:szCs w:val="28"/>
              </w:rPr>
              <w:t>(Chart 1) Both Peter and Paul do many of the same things</w:t>
            </w:r>
          </w:p>
          <w:p w:rsidR="00911E6B" w:rsidRPr="00D25B86" w:rsidRDefault="00911E6B" w:rsidP="00CF6F66">
            <w:pPr>
              <w:jc w:val="center"/>
              <w:rPr>
                <w:b/>
              </w:rPr>
            </w:pPr>
            <w:r w:rsidRPr="00FA3779">
              <w:rPr>
                <w:b/>
                <w:sz w:val="28"/>
                <w:szCs w:val="28"/>
              </w:rPr>
              <w:t xml:space="preserve"> </w:t>
            </w:r>
            <w:proofErr w:type="gramStart"/>
            <w:r w:rsidRPr="00FA3779">
              <w:rPr>
                <w:b/>
                <w:sz w:val="28"/>
                <w:szCs w:val="28"/>
              </w:rPr>
              <w:t>and</w:t>
            </w:r>
            <w:proofErr w:type="gramEnd"/>
            <w:r w:rsidRPr="00FA3779">
              <w:rPr>
                <w:b/>
                <w:sz w:val="28"/>
                <w:szCs w:val="28"/>
              </w:rPr>
              <w:t xml:space="preserve"> experience many of the same problems</w:t>
            </w:r>
            <w:r>
              <w:rPr>
                <w:b/>
                <w:sz w:val="28"/>
                <w:szCs w:val="28"/>
              </w:rPr>
              <w:t xml:space="preserve"> in Acts</w:t>
            </w:r>
            <w:r w:rsidRPr="00FA3779">
              <w:rPr>
                <w:b/>
                <w:sz w:val="28"/>
                <w:szCs w:val="28"/>
              </w:rPr>
              <w:t>.</w:t>
            </w:r>
          </w:p>
        </w:tc>
      </w:tr>
      <w:tr w:rsidR="00911E6B" w:rsidTr="00CF6F66">
        <w:tc>
          <w:tcPr>
            <w:tcW w:w="4428" w:type="dxa"/>
          </w:tcPr>
          <w:p w:rsidR="00911E6B" w:rsidRPr="00D25B86" w:rsidRDefault="00911E6B" w:rsidP="00CF6F66">
            <w:pPr>
              <w:jc w:val="center"/>
              <w:rPr>
                <w:b/>
              </w:rPr>
            </w:pPr>
          </w:p>
        </w:tc>
        <w:tc>
          <w:tcPr>
            <w:tcW w:w="2520" w:type="dxa"/>
          </w:tcPr>
          <w:p w:rsidR="00911E6B" w:rsidRPr="00D25B86" w:rsidRDefault="00911E6B" w:rsidP="00CF6F66">
            <w:pPr>
              <w:jc w:val="center"/>
              <w:rPr>
                <w:b/>
              </w:rPr>
            </w:pPr>
            <w:r>
              <w:rPr>
                <w:b/>
              </w:rPr>
              <w:t>Peter</w:t>
            </w:r>
            <w:r w:rsidRPr="00D25B86">
              <w:rPr>
                <w:b/>
              </w:rPr>
              <w:t xml:space="preserve"> (Acts 1-12)</w:t>
            </w:r>
          </w:p>
        </w:tc>
        <w:tc>
          <w:tcPr>
            <w:tcW w:w="2628" w:type="dxa"/>
          </w:tcPr>
          <w:p w:rsidR="00911E6B" w:rsidRPr="00D25B86" w:rsidRDefault="00911E6B" w:rsidP="00CF6F66">
            <w:pPr>
              <w:jc w:val="center"/>
              <w:rPr>
                <w:b/>
              </w:rPr>
            </w:pPr>
            <w:r w:rsidRPr="00D25B86">
              <w:rPr>
                <w:b/>
              </w:rPr>
              <w:t>Paul (Acts 13-28)</w:t>
            </w:r>
          </w:p>
        </w:tc>
      </w:tr>
      <w:tr w:rsidR="00911E6B" w:rsidTr="00CF6F66">
        <w:tc>
          <w:tcPr>
            <w:tcW w:w="4428" w:type="dxa"/>
          </w:tcPr>
          <w:p w:rsidR="00911E6B" w:rsidRDefault="00911E6B" w:rsidP="00CF6F66">
            <w:r>
              <w:t>Witness to Risen Christ</w:t>
            </w:r>
          </w:p>
        </w:tc>
        <w:tc>
          <w:tcPr>
            <w:tcW w:w="2520" w:type="dxa"/>
          </w:tcPr>
          <w:p w:rsidR="00911E6B" w:rsidRDefault="00911E6B" w:rsidP="00CF6F66">
            <w:r>
              <w:t>1:21-22</w:t>
            </w:r>
          </w:p>
        </w:tc>
        <w:tc>
          <w:tcPr>
            <w:tcW w:w="2628" w:type="dxa"/>
          </w:tcPr>
          <w:p w:rsidR="00911E6B" w:rsidRDefault="00911E6B" w:rsidP="00CF6F66">
            <w:r>
              <w:t>23:11; 26:16</w:t>
            </w:r>
          </w:p>
        </w:tc>
      </w:tr>
      <w:tr w:rsidR="00911E6B" w:rsidTr="00CF6F66">
        <w:tc>
          <w:tcPr>
            <w:tcW w:w="4428" w:type="dxa"/>
          </w:tcPr>
          <w:p w:rsidR="00911E6B" w:rsidRDefault="00911E6B" w:rsidP="00CF6F66">
            <w:r>
              <w:t>Spirit initiates</w:t>
            </w:r>
          </w:p>
        </w:tc>
        <w:tc>
          <w:tcPr>
            <w:tcW w:w="2520" w:type="dxa"/>
          </w:tcPr>
          <w:p w:rsidR="00911E6B" w:rsidRDefault="00911E6B" w:rsidP="00CF6F66">
            <w:r>
              <w:t>2:1-40</w:t>
            </w:r>
          </w:p>
        </w:tc>
        <w:tc>
          <w:tcPr>
            <w:tcW w:w="2628" w:type="dxa"/>
          </w:tcPr>
          <w:p w:rsidR="00911E6B" w:rsidRDefault="00911E6B" w:rsidP="00CF6F66">
            <w:r>
              <w:t>13:1-40</w:t>
            </w:r>
          </w:p>
        </w:tc>
      </w:tr>
      <w:tr w:rsidR="00911E6B" w:rsidTr="00CF6F66">
        <w:tc>
          <w:tcPr>
            <w:tcW w:w="4428" w:type="dxa"/>
          </w:tcPr>
          <w:p w:rsidR="00911E6B" w:rsidRDefault="00911E6B" w:rsidP="00CF6F66">
            <w:r>
              <w:t>Heals lame and speech</w:t>
            </w:r>
          </w:p>
        </w:tc>
        <w:tc>
          <w:tcPr>
            <w:tcW w:w="2520" w:type="dxa"/>
          </w:tcPr>
          <w:p w:rsidR="00911E6B" w:rsidRDefault="00911E6B" w:rsidP="00CF6F66">
            <w:r>
              <w:t>3:12-26</w:t>
            </w:r>
          </w:p>
        </w:tc>
        <w:tc>
          <w:tcPr>
            <w:tcW w:w="2628" w:type="dxa"/>
          </w:tcPr>
          <w:p w:rsidR="00911E6B" w:rsidRDefault="00911E6B" w:rsidP="00CF6F66">
            <w:r>
              <w:t>13:1-40</w:t>
            </w:r>
          </w:p>
        </w:tc>
      </w:tr>
      <w:tr w:rsidR="00911E6B" w:rsidTr="00CF6F66">
        <w:tc>
          <w:tcPr>
            <w:tcW w:w="4428" w:type="dxa"/>
          </w:tcPr>
          <w:p w:rsidR="00911E6B" w:rsidRDefault="00911E6B" w:rsidP="00CF6F66">
            <w:r>
              <w:t>Defended by Pharisees in Sanhedrin</w:t>
            </w:r>
          </w:p>
        </w:tc>
        <w:tc>
          <w:tcPr>
            <w:tcW w:w="2520" w:type="dxa"/>
          </w:tcPr>
          <w:p w:rsidR="00911E6B" w:rsidRDefault="00911E6B" w:rsidP="00CF6F66">
            <w:r>
              <w:t>5:34-39</w:t>
            </w:r>
          </w:p>
        </w:tc>
        <w:tc>
          <w:tcPr>
            <w:tcW w:w="2628" w:type="dxa"/>
          </w:tcPr>
          <w:p w:rsidR="00911E6B" w:rsidRDefault="00911E6B" w:rsidP="00CF6F66">
            <w:r>
              <w:t>23:9</w:t>
            </w:r>
          </w:p>
        </w:tc>
      </w:tr>
      <w:tr w:rsidR="00911E6B" w:rsidTr="00CF6F66">
        <w:tc>
          <w:tcPr>
            <w:tcW w:w="4428" w:type="dxa"/>
          </w:tcPr>
          <w:p w:rsidR="00911E6B" w:rsidRDefault="00911E6B" w:rsidP="00CF6F66">
            <w:r>
              <w:t>Appoints leaders with prayer/laying on of hands</w:t>
            </w:r>
          </w:p>
        </w:tc>
        <w:tc>
          <w:tcPr>
            <w:tcW w:w="2520" w:type="dxa"/>
          </w:tcPr>
          <w:p w:rsidR="00911E6B" w:rsidRDefault="00911E6B" w:rsidP="00CF6F66">
            <w:r>
              <w:t>6:1-6</w:t>
            </w:r>
          </w:p>
        </w:tc>
        <w:tc>
          <w:tcPr>
            <w:tcW w:w="2628" w:type="dxa"/>
          </w:tcPr>
          <w:p w:rsidR="00911E6B" w:rsidRDefault="00911E6B" w:rsidP="00CF6F66">
            <w:r>
              <w:t>14:23</w:t>
            </w:r>
          </w:p>
        </w:tc>
      </w:tr>
      <w:tr w:rsidR="00911E6B" w:rsidTr="00CF6F66">
        <w:tc>
          <w:tcPr>
            <w:tcW w:w="4428" w:type="dxa"/>
          </w:tcPr>
          <w:p w:rsidR="00911E6B" w:rsidRDefault="00911E6B" w:rsidP="00CF6F66">
            <w:r>
              <w:t>Persecution (stoning) leads to wider mission</w:t>
            </w:r>
          </w:p>
        </w:tc>
        <w:tc>
          <w:tcPr>
            <w:tcW w:w="2520" w:type="dxa"/>
          </w:tcPr>
          <w:p w:rsidR="00911E6B" w:rsidRDefault="00911E6B" w:rsidP="00CF6F66">
            <w:r>
              <w:t>[6:8-8:4, Stephen]</w:t>
            </w:r>
          </w:p>
        </w:tc>
        <w:tc>
          <w:tcPr>
            <w:tcW w:w="2628" w:type="dxa"/>
          </w:tcPr>
          <w:p w:rsidR="00911E6B" w:rsidRDefault="00911E6B" w:rsidP="00CF6F66">
            <w:r>
              <w:t>14:19-23</w:t>
            </w:r>
          </w:p>
        </w:tc>
      </w:tr>
      <w:tr w:rsidR="00911E6B" w:rsidTr="00CF6F66">
        <w:tc>
          <w:tcPr>
            <w:tcW w:w="4428" w:type="dxa"/>
          </w:tcPr>
          <w:p w:rsidR="00911E6B" w:rsidRDefault="00911E6B" w:rsidP="00CF6F66">
            <w:r>
              <w:t>Accused of acting verses Moses</w:t>
            </w:r>
          </w:p>
        </w:tc>
        <w:tc>
          <w:tcPr>
            <w:tcW w:w="2520" w:type="dxa"/>
          </w:tcPr>
          <w:p w:rsidR="00911E6B" w:rsidRDefault="00911E6B" w:rsidP="00CF6F66">
            <w:r>
              <w:t>[6:13-14, Stephen}</w:t>
            </w:r>
          </w:p>
        </w:tc>
        <w:tc>
          <w:tcPr>
            <w:tcW w:w="2628" w:type="dxa"/>
          </w:tcPr>
          <w:p w:rsidR="00911E6B" w:rsidRDefault="00911E6B" w:rsidP="00CF6F66">
            <w:r>
              <w:t>21:20-21; 25:8</w:t>
            </w:r>
          </w:p>
        </w:tc>
      </w:tr>
      <w:tr w:rsidR="00911E6B" w:rsidTr="00CF6F66">
        <w:tc>
          <w:tcPr>
            <w:tcW w:w="4428" w:type="dxa"/>
          </w:tcPr>
          <w:p w:rsidR="00911E6B" w:rsidRDefault="00911E6B" w:rsidP="00CF6F66">
            <w:r>
              <w:t>Encounters a magician</w:t>
            </w:r>
          </w:p>
        </w:tc>
        <w:tc>
          <w:tcPr>
            <w:tcW w:w="2520" w:type="dxa"/>
          </w:tcPr>
          <w:p w:rsidR="00911E6B" w:rsidRDefault="00911E6B" w:rsidP="00CF6F66">
            <w:r>
              <w:t>8:9-24</w:t>
            </w:r>
          </w:p>
        </w:tc>
        <w:tc>
          <w:tcPr>
            <w:tcW w:w="2628" w:type="dxa"/>
          </w:tcPr>
          <w:p w:rsidR="00911E6B" w:rsidRDefault="00911E6B" w:rsidP="00CF6F66">
            <w:r>
              <w:t>13:6-12</w:t>
            </w:r>
          </w:p>
        </w:tc>
      </w:tr>
      <w:tr w:rsidR="00911E6B" w:rsidTr="00CF6F66">
        <w:tc>
          <w:tcPr>
            <w:tcW w:w="4428" w:type="dxa"/>
          </w:tcPr>
          <w:p w:rsidR="00911E6B" w:rsidRDefault="00911E6B" w:rsidP="00CF6F66">
            <w:r>
              <w:t>Laying on hands gives Spirit</w:t>
            </w:r>
          </w:p>
        </w:tc>
        <w:tc>
          <w:tcPr>
            <w:tcW w:w="2520" w:type="dxa"/>
          </w:tcPr>
          <w:p w:rsidR="00911E6B" w:rsidRDefault="00911E6B" w:rsidP="00CF6F66">
            <w:r>
              <w:t>8:14-17</w:t>
            </w:r>
          </w:p>
        </w:tc>
        <w:tc>
          <w:tcPr>
            <w:tcW w:w="2628" w:type="dxa"/>
          </w:tcPr>
          <w:p w:rsidR="00911E6B" w:rsidRDefault="00911E6B" w:rsidP="00CF6F66">
            <w:r>
              <w:t>19:1-6</w:t>
            </w:r>
          </w:p>
        </w:tc>
      </w:tr>
      <w:tr w:rsidR="00911E6B" w:rsidTr="00CF6F66">
        <w:tc>
          <w:tcPr>
            <w:tcW w:w="4428" w:type="dxa"/>
          </w:tcPr>
          <w:p w:rsidR="00911E6B" w:rsidRDefault="00911E6B" w:rsidP="00CF6F66">
            <w:r>
              <w:t>Raises the dead</w:t>
            </w:r>
          </w:p>
        </w:tc>
        <w:tc>
          <w:tcPr>
            <w:tcW w:w="2520" w:type="dxa"/>
          </w:tcPr>
          <w:p w:rsidR="00911E6B" w:rsidRDefault="00911E6B" w:rsidP="00CF6F66">
            <w:r>
              <w:t>9:36-43</w:t>
            </w:r>
          </w:p>
        </w:tc>
        <w:tc>
          <w:tcPr>
            <w:tcW w:w="2628" w:type="dxa"/>
          </w:tcPr>
          <w:p w:rsidR="00911E6B" w:rsidRDefault="00911E6B" w:rsidP="00CF6F66">
            <w:r>
              <w:t>20:9-12</w:t>
            </w:r>
          </w:p>
        </w:tc>
      </w:tr>
      <w:tr w:rsidR="00911E6B" w:rsidTr="00CF6F66">
        <w:tc>
          <w:tcPr>
            <w:tcW w:w="4428" w:type="dxa"/>
          </w:tcPr>
          <w:p w:rsidR="00911E6B" w:rsidRDefault="00911E6B" w:rsidP="00CF6F66">
            <w:r>
              <w:t>Gentiles try to worship him</w:t>
            </w:r>
          </w:p>
        </w:tc>
        <w:tc>
          <w:tcPr>
            <w:tcW w:w="2520" w:type="dxa"/>
          </w:tcPr>
          <w:p w:rsidR="00911E6B" w:rsidRDefault="00911E6B" w:rsidP="00CF6F66">
            <w:r>
              <w:t>10:25-2</w:t>
            </w:r>
          </w:p>
        </w:tc>
        <w:tc>
          <w:tcPr>
            <w:tcW w:w="2628" w:type="dxa"/>
          </w:tcPr>
          <w:p w:rsidR="00911E6B" w:rsidRDefault="00911E6B" w:rsidP="00CF6F66">
            <w:r>
              <w:t>14:13-15</w:t>
            </w:r>
          </w:p>
        </w:tc>
      </w:tr>
      <w:tr w:rsidR="00911E6B" w:rsidTr="00CF6F66">
        <w:tc>
          <w:tcPr>
            <w:tcW w:w="4428" w:type="dxa"/>
          </w:tcPr>
          <w:p w:rsidR="00911E6B" w:rsidRDefault="00911E6B" w:rsidP="00CF6F66">
            <w:r>
              <w:t>Defends Gentile mission in Jerusalem</w:t>
            </w:r>
          </w:p>
        </w:tc>
        <w:tc>
          <w:tcPr>
            <w:tcW w:w="2520" w:type="dxa"/>
          </w:tcPr>
          <w:p w:rsidR="00911E6B" w:rsidRDefault="00911E6B" w:rsidP="00CF6F66">
            <w:r>
              <w:t>Ch. 11</w:t>
            </w:r>
          </w:p>
        </w:tc>
        <w:tc>
          <w:tcPr>
            <w:tcW w:w="2628" w:type="dxa"/>
          </w:tcPr>
          <w:p w:rsidR="00911E6B" w:rsidRDefault="00911E6B" w:rsidP="00CF6F66">
            <w:r>
              <w:t>Ch. 21</w:t>
            </w:r>
          </w:p>
        </w:tc>
      </w:tr>
      <w:tr w:rsidR="00911E6B" w:rsidTr="00CF6F66">
        <w:tc>
          <w:tcPr>
            <w:tcW w:w="4428" w:type="dxa"/>
          </w:tcPr>
          <w:p w:rsidR="00911E6B" w:rsidRDefault="00911E6B" w:rsidP="00CF6F66">
            <w:r>
              <w:t>Imprisoned at Jewish feast</w:t>
            </w:r>
          </w:p>
        </w:tc>
        <w:tc>
          <w:tcPr>
            <w:tcW w:w="2520" w:type="dxa"/>
          </w:tcPr>
          <w:p w:rsidR="00911E6B" w:rsidRDefault="00911E6B" w:rsidP="00CF6F66">
            <w:r>
              <w:t>12:4-7</w:t>
            </w:r>
          </w:p>
        </w:tc>
        <w:tc>
          <w:tcPr>
            <w:tcW w:w="2628" w:type="dxa"/>
          </w:tcPr>
          <w:p w:rsidR="00911E6B" w:rsidRDefault="00911E6B" w:rsidP="00CF6F66">
            <w:r>
              <w:t>21:16-28</w:t>
            </w:r>
          </w:p>
        </w:tc>
      </w:tr>
      <w:tr w:rsidR="00911E6B" w:rsidTr="00CF6F66">
        <w:tc>
          <w:tcPr>
            <w:tcW w:w="4428" w:type="dxa"/>
          </w:tcPr>
          <w:p w:rsidR="00911E6B" w:rsidRDefault="00911E6B" w:rsidP="00CF6F66">
            <w:r>
              <w:t>Delivered from prison</w:t>
            </w:r>
          </w:p>
        </w:tc>
        <w:tc>
          <w:tcPr>
            <w:tcW w:w="2520" w:type="dxa"/>
          </w:tcPr>
          <w:p w:rsidR="00911E6B" w:rsidRDefault="00911E6B" w:rsidP="00CF6F66">
            <w:r>
              <w:t>12:6-11</w:t>
            </w:r>
          </w:p>
        </w:tc>
        <w:tc>
          <w:tcPr>
            <w:tcW w:w="2628" w:type="dxa"/>
          </w:tcPr>
          <w:p w:rsidR="00911E6B" w:rsidRDefault="00911E6B" w:rsidP="00CF6F66">
            <w:r>
              <w:t>16:24-26</w:t>
            </w:r>
          </w:p>
        </w:tc>
      </w:tr>
      <w:tr w:rsidR="00911E6B" w:rsidTr="00CF6F66">
        <w:tc>
          <w:tcPr>
            <w:tcW w:w="4428" w:type="dxa"/>
          </w:tcPr>
          <w:p w:rsidR="00911E6B" w:rsidRDefault="00911E6B" w:rsidP="00CF6F66">
            <w:r>
              <w:t>Conclusion: Success of the Word of God</w:t>
            </w:r>
          </w:p>
        </w:tc>
        <w:tc>
          <w:tcPr>
            <w:tcW w:w="2520" w:type="dxa"/>
          </w:tcPr>
          <w:p w:rsidR="00911E6B" w:rsidRDefault="00911E6B" w:rsidP="00CF6F66">
            <w:r>
              <w:t>12:24</w:t>
            </w:r>
          </w:p>
        </w:tc>
        <w:tc>
          <w:tcPr>
            <w:tcW w:w="2628" w:type="dxa"/>
          </w:tcPr>
          <w:p w:rsidR="00911E6B" w:rsidRDefault="00911E6B" w:rsidP="00CF6F66">
            <w:r>
              <w:t>28:30-31</w:t>
            </w:r>
          </w:p>
        </w:tc>
      </w:tr>
    </w:tbl>
    <w:p w:rsidR="00911E6B" w:rsidRDefault="00911E6B" w:rsidP="00911E6B"/>
    <w:p w:rsidR="00911E6B" w:rsidRDefault="00911E6B" w:rsidP="00911E6B">
      <w:r>
        <w:br w:type="page"/>
      </w:r>
    </w:p>
    <w:tbl>
      <w:tblPr>
        <w:tblStyle w:val="TableGrid"/>
        <w:tblW w:w="0" w:type="auto"/>
        <w:tblLook w:val="04A0"/>
      </w:tblPr>
      <w:tblGrid>
        <w:gridCol w:w="4435"/>
        <w:gridCol w:w="4421"/>
      </w:tblGrid>
      <w:tr w:rsidR="00911E6B" w:rsidTr="00911E6B">
        <w:tc>
          <w:tcPr>
            <w:tcW w:w="8856" w:type="dxa"/>
            <w:gridSpan w:val="2"/>
          </w:tcPr>
          <w:p w:rsidR="00911E6B" w:rsidRPr="007B5ACC" w:rsidRDefault="00911E6B" w:rsidP="00CF6F66">
            <w:pPr>
              <w:jc w:val="center"/>
              <w:rPr>
                <w:b/>
                <w:sz w:val="28"/>
                <w:szCs w:val="28"/>
              </w:rPr>
            </w:pPr>
            <w:r>
              <w:rPr>
                <w:b/>
                <w:sz w:val="28"/>
                <w:szCs w:val="28"/>
              </w:rPr>
              <w:lastRenderedPageBreak/>
              <w:t>(Chart 2) Portrayal</w:t>
            </w:r>
            <w:r w:rsidRPr="007B5ACC">
              <w:rPr>
                <w:b/>
                <w:sz w:val="28"/>
                <w:szCs w:val="28"/>
              </w:rPr>
              <w:t xml:space="preserve"> of the Apostles</w:t>
            </w:r>
            <w:r>
              <w:rPr>
                <w:b/>
                <w:sz w:val="28"/>
                <w:szCs w:val="28"/>
              </w:rPr>
              <w:t xml:space="preserve"> </w:t>
            </w:r>
          </w:p>
        </w:tc>
      </w:tr>
      <w:tr w:rsidR="00911E6B" w:rsidTr="00911E6B">
        <w:tc>
          <w:tcPr>
            <w:tcW w:w="8856" w:type="dxa"/>
            <w:gridSpan w:val="2"/>
          </w:tcPr>
          <w:p w:rsidR="00911E6B" w:rsidRDefault="00911E6B" w:rsidP="00CF6F66">
            <w:pPr>
              <w:tabs>
                <w:tab w:val="left" w:pos="2700"/>
              </w:tabs>
              <w:jc w:val="center"/>
            </w:pPr>
            <w:r>
              <w:t>The portrayal of the apostles in Acts is very similar to the portrayal of Jesus in Luke’s Gospel.</w:t>
            </w:r>
          </w:p>
        </w:tc>
      </w:tr>
      <w:tr w:rsidR="00911E6B" w:rsidTr="00911E6B">
        <w:tc>
          <w:tcPr>
            <w:tcW w:w="4435" w:type="dxa"/>
          </w:tcPr>
          <w:p w:rsidR="00911E6B" w:rsidRPr="007B5ACC" w:rsidRDefault="00911E6B" w:rsidP="00CF6F66">
            <w:pPr>
              <w:jc w:val="center"/>
              <w:rPr>
                <w:b/>
              </w:rPr>
            </w:pPr>
            <w:r w:rsidRPr="007B5ACC">
              <w:rPr>
                <w:b/>
              </w:rPr>
              <w:t>The Apostles in Acts</w:t>
            </w:r>
          </w:p>
        </w:tc>
        <w:tc>
          <w:tcPr>
            <w:tcW w:w="4421" w:type="dxa"/>
          </w:tcPr>
          <w:p w:rsidR="00911E6B" w:rsidRPr="007B5ACC" w:rsidRDefault="00911E6B" w:rsidP="00CF6F66">
            <w:pPr>
              <w:jc w:val="center"/>
              <w:rPr>
                <w:b/>
              </w:rPr>
            </w:pPr>
            <w:r w:rsidRPr="007B5ACC">
              <w:rPr>
                <w:b/>
              </w:rPr>
              <w:t>Jesus in Luke’s Gospel</w:t>
            </w:r>
          </w:p>
        </w:tc>
      </w:tr>
      <w:tr w:rsidR="00911E6B" w:rsidTr="00911E6B">
        <w:tc>
          <w:tcPr>
            <w:tcW w:w="4435" w:type="dxa"/>
          </w:tcPr>
          <w:p w:rsidR="00911E6B" w:rsidRDefault="00911E6B" w:rsidP="00CF6F66">
            <w:r>
              <w:t>The Holy Ghost descends on the apostles at Pentecost (2:1-4)</w:t>
            </w:r>
          </w:p>
        </w:tc>
        <w:tc>
          <w:tcPr>
            <w:tcW w:w="4421" w:type="dxa"/>
          </w:tcPr>
          <w:p w:rsidR="00911E6B" w:rsidRDefault="00911E6B" w:rsidP="00CF6F66">
            <w:r>
              <w:t>The Holy Ghost descends at His baptism (3:21-22)</w:t>
            </w:r>
          </w:p>
        </w:tc>
      </w:tr>
      <w:tr w:rsidR="00911E6B" w:rsidTr="00911E6B">
        <w:tc>
          <w:tcPr>
            <w:tcW w:w="4435" w:type="dxa"/>
          </w:tcPr>
          <w:p w:rsidR="00911E6B" w:rsidRDefault="00911E6B" w:rsidP="00CF6F66">
            <w:r>
              <w:t>Peter preaches, quoting from the prophet Joel (2:16-36)</w:t>
            </w:r>
          </w:p>
        </w:tc>
        <w:tc>
          <w:tcPr>
            <w:tcW w:w="4421" w:type="dxa"/>
          </w:tcPr>
          <w:p w:rsidR="00911E6B" w:rsidRDefault="00911E6B" w:rsidP="00CF6F66">
            <w:r>
              <w:t>Jesus preaches after reading form the prophet Isaiah (4:14-30)</w:t>
            </w:r>
          </w:p>
        </w:tc>
      </w:tr>
      <w:tr w:rsidR="00911E6B" w:rsidTr="00911E6B">
        <w:tc>
          <w:tcPr>
            <w:tcW w:w="4435" w:type="dxa"/>
          </w:tcPr>
          <w:p w:rsidR="00911E6B" w:rsidRDefault="00911E6B" w:rsidP="00CF6F66">
            <w:r>
              <w:t>The apostles call people to join them (2:37-41,47b)</w:t>
            </w:r>
          </w:p>
        </w:tc>
        <w:tc>
          <w:tcPr>
            <w:tcW w:w="4421" w:type="dxa"/>
          </w:tcPr>
          <w:p w:rsidR="00911E6B" w:rsidRDefault="00911E6B" w:rsidP="00CF6F66">
            <w:r>
              <w:t>Jesus calls His first followers (5:1-11, 27-32)</w:t>
            </w:r>
          </w:p>
        </w:tc>
      </w:tr>
      <w:tr w:rsidR="00911E6B" w:rsidTr="00911E6B">
        <w:tc>
          <w:tcPr>
            <w:tcW w:w="4435" w:type="dxa"/>
          </w:tcPr>
          <w:p w:rsidR="00911E6B" w:rsidRDefault="00911E6B" w:rsidP="00CF6F66">
            <w:r>
              <w:t>Peter and John heal a lame beggar (3:1-10)</w:t>
            </w:r>
          </w:p>
        </w:tc>
        <w:tc>
          <w:tcPr>
            <w:tcW w:w="4421" w:type="dxa"/>
          </w:tcPr>
          <w:p w:rsidR="00911E6B" w:rsidRDefault="00911E6B" w:rsidP="00CF6F66">
            <w:r>
              <w:t>Jesus heals a blind beggar (18:35-43)</w:t>
            </w:r>
          </w:p>
        </w:tc>
      </w:tr>
      <w:tr w:rsidR="00911E6B" w:rsidTr="00911E6B">
        <w:tc>
          <w:tcPr>
            <w:tcW w:w="4435" w:type="dxa"/>
          </w:tcPr>
          <w:p w:rsidR="00911E6B" w:rsidRDefault="00911E6B" w:rsidP="00CF6F66">
            <w:r>
              <w:t>The High priest arrests some of the apostles and questions them before the council (4:1-22)</w:t>
            </w:r>
          </w:p>
        </w:tc>
        <w:tc>
          <w:tcPr>
            <w:tcW w:w="4421" w:type="dxa"/>
          </w:tcPr>
          <w:p w:rsidR="00911E6B" w:rsidRDefault="00911E6B" w:rsidP="00CF6F66">
            <w:r>
              <w:t>Jesus is arrested and interrogated by the council (22:47-71)</w:t>
            </w:r>
          </w:p>
        </w:tc>
      </w:tr>
      <w:tr w:rsidR="00911E6B" w:rsidTr="00911E6B">
        <w:tc>
          <w:tcPr>
            <w:tcW w:w="4435" w:type="dxa"/>
          </w:tcPr>
          <w:p w:rsidR="00911E6B" w:rsidRDefault="00911E6B" w:rsidP="00CF6F66">
            <w:r>
              <w:t>The “narrator” summarizes the “signs and wonders” of the apostles, especially the healings and deliverances (5:12-16; 8:6-7,13)</w:t>
            </w:r>
          </w:p>
        </w:tc>
        <w:tc>
          <w:tcPr>
            <w:tcW w:w="4421" w:type="dxa"/>
          </w:tcPr>
          <w:p w:rsidR="00911E6B" w:rsidRDefault="00911E6B" w:rsidP="00CF6F66">
            <w:r>
              <w:t>The “narrator” summarizes the healing and delivering activity of Jesus (4:40-41; 6:17-19)</w:t>
            </w:r>
          </w:p>
        </w:tc>
      </w:tr>
      <w:tr w:rsidR="00911E6B" w:rsidTr="00911E6B">
        <w:tc>
          <w:tcPr>
            <w:tcW w:w="4435" w:type="dxa"/>
          </w:tcPr>
          <w:p w:rsidR="00911E6B" w:rsidRDefault="00911E6B" w:rsidP="00CF6F66">
            <w:r>
              <w:t>The sick are healed through Peter’s shadow and Paul’s handkerchiefs or aprons (19:11-12)</w:t>
            </w:r>
          </w:p>
        </w:tc>
        <w:tc>
          <w:tcPr>
            <w:tcW w:w="4421" w:type="dxa"/>
          </w:tcPr>
          <w:p w:rsidR="00911E6B" w:rsidRDefault="00911E6B" w:rsidP="00CF6F66">
            <w:r>
              <w:t>A woman is healed when she touches the fringes of Jesus’ clothing (8:43-48)</w:t>
            </w:r>
          </w:p>
        </w:tc>
      </w:tr>
      <w:tr w:rsidR="00911E6B" w:rsidTr="00911E6B">
        <w:tc>
          <w:tcPr>
            <w:tcW w:w="4435" w:type="dxa"/>
          </w:tcPr>
          <w:p w:rsidR="00911E6B" w:rsidRDefault="00911E6B" w:rsidP="00CF6F66">
            <w:r>
              <w:t>Jewish leaders want to kill the apostles, because of their teachings (5:17-42)</w:t>
            </w:r>
          </w:p>
        </w:tc>
        <w:tc>
          <w:tcPr>
            <w:tcW w:w="4421" w:type="dxa"/>
          </w:tcPr>
          <w:p w:rsidR="00911E6B" w:rsidRDefault="00911E6B" w:rsidP="00CF6F66">
            <w:r>
              <w:t>Jewish leaders plot to kill Jesus, partly due to His teachings (19:45-48)</w:t>
            </w:r>
          </w:p>
        </w:tc>
      </w:tr>
      <w:tr w:rsidR="00911E6B" w:rsidTr="00911E6B">
        <w:tc>
          <w:tcPr>
            <w:tcW w:w="4435" w:type="dxa"/>
          </w:tcPr>
          <w:p w:rsidR="00911E6B" w:rsidRDefault="00911E6B" w:rsidP="00CF6F66">
            <w:r>
              <w:t>Peter raises Tabitha (</w:t>
            </w:r>
            <w:proofErr w:type="spellStart"/>
            <w:r>
              <w:t>Dorcas</w:t>
            </w:r>
            <w:proofErr w:type="spellEnd"/>
            <w:r>
              <w:t>) from the dead (9:36-42)</w:t>
            </w:r>
          </w:p>
        </w:tc>
        <w:tc>
          <w:tcPr>
            <w:tcW w:w="4421" w:type="dxa"/>
          </w:tcPr>
          <w:p w:rsidR="00911E6B" w:rsidRDefault="00911E6B" w:rsidP="00CF6F66">
            <w:r>
              <w:t>Jesus raises a widow’s son form the dead (7:11-17)</w:t>
            </w:r>
          </w:p>
        </w:tc>
      </w:tr>
      <w:tr w:rsidR="00911E6B" w:rsidTr="00911E6B">
        <w:tc>
          <w:tcPr>
            <w:tcW w:w="4435" w:type="dxa"/>
          </w:tcPr>
          <w:p w:rsidR="00911E6B" w:rsidRDefault="00911E6B" w:rsidP="00CF6F66">
            <w:r>
              <w:t>The apostles encounter a pious Roman centurion) (10:1-48)</w:t>
            </w:r>
          </w:p>
        </w:tc>
        <w:tc>
          <w:tcPr>
            <w:tcW w:w="4421" w:type="dxa"/>
          </w:tcPr>
          <w:p w:rsidR="00911E6B" w:rsidRDefault="00911E6B" w:rsidP="00CF6F66">
            <w:r>
              <w:t>Jesus heals the son of a faithful Roman centurion (7:1-10)</w:t>
            </w:r>
          </w:p>
        </w:tc>
      </w:tr>
      <w:tr w:rsidR="00911E6B" w:rsidTr="00911E6B">
        <w:tc>
          <w:tcPr>
            <w:tcW w:w="4435" w:type="dxa"/>
          </w:tcPr>
          <w:p w:rsidR="00911E6B" w:rsidRDefault="00911E6B" w:rsidP="00CF6F66">
            <w:r>
              <w:t>Paul felt compelled by the Spirit to go to Jerusalem, despite the dangers that await him there (19:21; 21:8-17)</w:t>
            </w:r>
          </w:p>
        </w:tc>
        <w:tc>
          <w:tcPr>
            <w:tcW w:w="4421" w:type="dxa"/>
          </w:tcPr>
          <w:p w:rsidR="00911E6B" w:rsidRDefault="00911E6B" w:rsidP="00CF6F66">
            <w:r>
              <w:t>Jesus is determined to go to Jerusalem, despite the dangers that await Him there (9:51; 13:33; 19:11-28)</w:t>
            </w:r>
          </w:p>
        </w:tc>
      </w:tr>
      <w:tr w:rsidR="00911E6B" w:rsidTr="00911E6B">
        <w:tc>
          <w:tcPr>
            <w:tcW w:w="4435" w:type="dxa"/>
          </w:tcPr>
          <w:p w:rsidR="00911E6B" w:rsidRDefault="00911E6B" w:rsidP="00CF6F66">
            <w:r>
              <w:t>Paul is welcomed in Jerusalem by the believers and soon goes to the temple (21:17-26)</w:t>
            </w:r>
          </w:p>
        </w:tc>
        <w:tc>
          <w:tcPr>
            <w:tcW w:w="4421" w:type="dxa"/>
          </w:tcPr>
          <w:p w:rsidR="00911E6B" w:rsidRDefault="00911E6B" w:rsidP="00CF6F66">
            <w:r>
              <w:t>Jesus is welcomed in Jerusalem by  large crowds and soon goes to the temple (19:28-48)</w:t>
            </w:r>
          </w:p>
        </w:tc>
      </w:tr>
      <w:tr w:rsidR="00911E6B" w:rsidTr="00911E6B">
        <w:tc>
          <w:tcPr>
            <w:tcW w:w="4435" w:type="dxa"/>
          </w:tcPr>
          <w:p w:rsidR="00911E6B" w:rsidRDefault="00911E6B" w:rsidP="00CF6F66">
            <w:r>
              <w:t>Paul is seized by a Jewish mob that wants him killed, but later stands trial before Roman governors (21:30-36; 23:23-26:32</w:t>
            </w:r>
          </w:p>
        </w:tc>
        <w:tc>
          <w:tcPr>
            <w:tcW w:w="4421" w:type="dxa"/>
          </w:tcPr>
          <w:p w:rsidR="00911E6B" w:rsidRDefault="00911E6B" w:rsidP="00CF6F66">
            <w:r>
              <w:t>Jesus is arrested by a Jewish mob, but is later turned over to the Roman procurator for trial (22:47-54; 23:1-25)</w:t>
            </w:r>
          </w:p>
        </w:tc>
      </w:tr>
      <w:tr w:rsidR="00911E6B" w:rsidTr="00911E6B">
        <w:tc>
          <w:tcPr>
            <w:tcW w:w="4435" w:type="dxa"/>
          </w:tcPr>
          <w:p w:rsidR="00911E6B" w:rsidRDefault="00911E6B" w:rsidP="00CF6F66">
            <w:r>
              <w:t>Paul argues against the Sadducees, who do not believe in the resurrection (23:6-9)</w:t>
            </w:r>
          </w:p>
        </w:tc>
        <w:tc>
          <w:tcPr>
            <w:tcW w:w="4421" w:type="dxa"/>
          </w:tcPr>
          <w:p w:rsidR="00911E6B" w:rsidRDefault="00911E6B" w:rsidP="00CF6F66">
            <w:r>
              <w:t>Jesus is questioned by some Sadducees who dispute the concept of resurrection (20:29-38)</w:t>
            </w:r>
          </w:p>
        </w:tc>
      </w:tr>
      <w:tr w:rsidR="00911E6B" w:rsidTr="00911E6B">
        <w:tc>
          <w:tcPr>
            <w:tcW w:w="4435" w:type="dxa"/>
          </w:tcPr>
          <w:p w:rsidR="00911E6B" w:rsidRDefault="00911E6B" w:rsidP="00CF6F66">
            <w:r>
              <w:t>Paul takes bread, gives thanks, and breaks it, and eats (27:35: 20:7-11)</w:t>
            </w:r>
          </w:p>
        </w:tc>
        <w:tc>
          <w:tcPr>
            <w:tcW w:w="4421" w:type="dxa"/>
          </w:tcPr>
          <w:p w:rsidR="00911E6B" w:rsidRDefault="00911E6B" w:rsidP="00CF6F66">
            <w:r>
              <w:t>Jesus takes bread, says a blessing, breaks it, and gives it to the disciples to eat (27:35; 24:30)</w:t>
            </w:r>
          </w:p>
        </w:tc>
      </w:tr>
      <w:tr w:rsidR="00911E6B" w:rsidTr="00911E6B">
        <w:tc>
          <w:tcPr>
            <w:tcW w:w="4435" w:type="dxa"/>
          </w:tcPr>
          <w:p w:rsidR="00911E6B" w:rsidRDefault="00911E6B" w:rsidP="00CF6F66">
            <w:r>
              <w:t>As he is being stoned to death, Stephen hands his spirit over to the Lord Jesus and forgives his executioners (7:59-60)</w:t>
            </w:r>
          </w:p>
        </w:tc>
        <w:tc>
          <w:tcPr>
            <w:tcW w:w="4421" w:type="dxa"/>
          </w:tcPr>
          <w:p w:rsidR="00911E6B" w:rsidRDefault="00911E6B" w:rsidP="00CF6F66">
            <w:r>
              <w:t>As he is dying on the cross, Jesus forgives His executioners and hands His spirit over to God (23:34,46)</w:t>
            </w:r>
          </w:p>
        </w:tc>
      </w:tr>
    </w:tbl>
    <w:p w:rsidR="00911E6B" w:rsidRDefault="00911E6B" w:rsidP="00911E6B"/>
    <w:tbl>
      <w:tblPr>
        <w:tblStyle w:val="TableGrid"/>
        <w:tblW w:w="0" w:type="auto"/>
        <w:tblLook w:val="04A0"/>
      </w:tblPr>
      <w:tblGrid>
        <w:gridCol w:w="4415"/>
        <w:gridCol w:w="4441"/>
      </w:tblGrid>
      <w:tr w:rsidR="00911E6B" w:rsidTr="00CF6F66">
        <w:trPr>
          <w:trHeight w:val="638"/>
        </w:trPr>
        <w:tc>
          <w:tcPr>
            <w:tcW w:w="9576" w:type="dxa"/>
            <w:gridSpan w:val="2"/>
            <w:vAlign w:val="center"/>
          </w:tcPr>
          <w:p w:rsidR="00911E6B" w:rsidRPr="00316243" w:rsidRDefault="00911E6B" w:rsidP="00CF6F66">
            <w:pPr>
              <w:jc w:val="center"/>
              <w:rPr>
                <w:b/>
                <w:sz w:val="28"/>
                <w:szCs w:val="28"/>
              </w:rPr>
            </w:pPr>
            <w:r w:rsidRPr="00316243">
              <w:rPr>
                <w:b/>
                <w:sz w:val="28"/>
                <w:szCs w:val="28"/>
              </w:rPr>
              <w:lastRenderedPageBreak/>
              <w:t xml:space="preserve">(Chart 3) </w:t>
            </w:r>
            <w:r>
              <w:rPr>
                <w:b/>
                <w:sz w:val="28"/>
                <w:szCs w:val="28"/>
              </w:rPr>
              <w:t xml:space="preserve">“Places Where Paul” </w:t>
            </w:r>
            <w:r w:rsidRPr="00316243">
              <w:rPr>
                <w:b/>
                <w:sz w:val="28"/>
                <w:szCs w:val="28"/>
              </w:rPr>
              <w:t>in Acts</w:t>
            </w:r>
          </w:p>
        </w:tc>
      </w:tr>
      <w:tr w:rsidR="00911E6B" w:rsidTr="00CF6F66">
        <w:tc>
          <w:tcPr>
            <w:tcW w:w="4788" w:type="dxa"/>
          </w:tcPr>
          <w:p w:rsidR="00911E6B" w:rsidRDefault="00911E6B" w:rsidP="00CF6F66">
            <w:r>
              <w:t>Places where the Lord appeared to Paul</w:t>
            </w:r>
          </w:p>
        </w:tc>
        <w:tc>
          <w:tcPr>
            <w:tcW w:w="4788" w:type="dxa"/>
          </w:tcPr>
          <w:p w:rsidR="00911E6B" w:rsidRDefault="00911E6B" w:rsidP="00CF6F66">
            <w:r>
              <w:t>Troas, Near Corinth, Jerusalem, in the ship at sea before the island of Malta</w:t>
            </w:r>
          </w:p>
        </w:tc>
      </w:tr>
      <w:tr w:rsidR="00911E6B" w:rsidTr="00CF6F66">
        <w:tc>
          <w:tcPr>
            <w:tcW w:w="4788" w:type="dxa"/>
          </w:tcPr>
          <w:p w:rsidR="00911E6B" w:rsidRDefault="00911E6B" w:rsidP="00CF6F66">
            <w:r>
              <w:t>Places where new churches were established</w:t>
            </w:r>
          </w:p>
        </w:tc>
        <w:tc>
          <w:tcPr>
            <w:tcW w:w="4788" w:type="dxa"/>
          </w:tcPr>
          <w:p w:rsidR="00911E6B" w:rsidRDefault="00911E6B" w:rsidP="00CF6F66">
            <w:r>
              <w:t xml:space="preserve">Jerusalem, Antioch, </w:t>
            </w:r>
            <w:proofErr w:type="spellStart"/>
            <w:r>
              <w:t>Derbe</w:t>
            </w:r>
            <w:proofErr w:type="spellEnd"/>
            <w:r>
              <w:t xml:space="preserve">, Ephesus, </w:t>
            </w:r>
            <w:proofErr w:type="spellStart"/>
            <w:r>
              <w:t>Tyre</w:t>
            </w:r>
            <w:proofErr w:type="spellEnd"/>
            <w:r>
              <w:t xml:space="preserve">, </w:t>
            </w:r>
            <w:proofErr w:type="spellStart"/>
            <w:r>
              <w:t>Ptolemais</w:t>
            </w:r>
            <w:proofErr w:type="spellEnd"/>
            <w:r>
              <w:t xml:space="preserve">, </w:t>
            </w:r>
            <w:proofErr w:type="spellStart"/>
            <w:r>
              <w:t>Ceaserea</w:t>
            </w:r>
            <w:proofErr w:type="spellEnd"/>
            <w:r>
              <w:t xml:space="preserve">, Sidon, </w:t>
            </w:r>
            <w:proofErr w:type="spellStart"/>
            <w:r>
              <w:t>Puteoli</w:t>
            </w:r>
            <w:proofErr w:type="spellEnd"/>
            <w:r>
              <w:t>, Rome</w:t>
            </w:r>
          </w:p>
        </w:tc>
      </w:tr>
      <w:tr w:rsidR="00911E6B" w:rsidTr="00CF6F66">
        <w:tc>
          <w:tcPr>
            <w:tcW w:w="4788" w:type="dxa"/>
          </w:tcPr>
          <w:p w:rsidR="00911E6B" w:rsidRDefault="00911E6B" w:rsidP="00CF6F66">
            <w:r>
              <w:t>Places where Paul met Jewish opposition</w:t>
            </w:r>
          </w:p>
        </w:tc>
        <w:tc>
          <w:tcPr>
            <w:tcW w:w="4788" w:type="dxa"/>
          </w:tcPr>
          <w:p w:rsidR="00911E6B" w:rsidRDefault="00911E6B" w:rsidP="00CF6F66">
            <w:r>
              <w:t xml:space="preserve">Damascus, </w:t>
            </w:r>
            <w:proofErr w:type="spellStart"/>
            <w:r>
              <w:t>Iconium</w:t>
            </w:r>
            <w:proofErr w:type="spellEnd"/>
            <w:r>
              <w:t xml:space="preserve">, </w:t>
            </w:r>
            <w:proofErr w:type="spellStart"/>
            <w:r>
              <w:t>Lystra</w:t>
            </w:r>
            <w:proofErr w:type="spellEnd"/>
            <w:r>
              <w:t xml:space="preserve">, Thessalonica, Berea, Corinth, Jerusalem, </w:t>
            </w:r>
            <w:proofErr w:type="spellStart"/>
            <w:r>
              <w:t>Ceaserea</w:t>
            </w:r>
            <w:proofErr w:type="spellEnd"/>
          </w:p>
        </w:tc>
      </w:tr>
      <w:tr w:rsidR="00911E6B" w:rsidTr="00CF6F66">
        <w:tc>
          <w:tcPr>
            <w:tcW w:w="4788" w:type="dxa"/>
          </w:tcPr>
          <w:p w:rsidR="00911E6B" w:rsidRDefault="00911E6B" w:rsidP="00CF6F66">
            <w:r>
              <w:t>Places where Paul worked among Gentiles</w:t>
            </w:r>
          </w:p>
        </w:tc>
        <w:tc>
          <w:tcPr>
            <w:tcW w:w="4788" w:type="dxa"/>
          </w:tcPr>
          <w:p w:rsidR="00911E6B" w:rsidRDefault="00911E6B" w:rsidP="00CF6F66">
            <w:r>
              <w:t>Philippi, Athens, Corinth, Ephesus</w:t>
            </w:r>
          </w:p>
        </w:tc>
      </w:tr>
      <w:tr w:rsidR="00911E6B" w:rsidTr="00CF6F66">
        <w:tc>
          <w:tcPr>
            <w:tcW w:w="4788" w:type="dxa"/>
          </w:tcPr>
          <w:p w:rsidR="00911E6B" w:rsidRDefault="00911E6B" w:rsidP="00CF6F66">
            <w:r>
              <w:t>Places where people were won to Christ</w:t>
            </w:r>
          </w:p>
        </w:tc>
        <w:tc>
          <w:tcPr>
            <w:tcW w:w="4788" w:type="dxa"/>
          </w:tcPr>
          <w:p w:rsidR="00911E6B" w:rsidRDefault="00911E6B" w:rsidP="00CF6F66">
            <w:proofErr w:type="spellStart"/>
            <w:r>
              <w:t>Iconium</w:t>
            </w:r>
            <w:proofErr w:type="spellEnd"/>
            <w:r>
              <w:t xml:space="preserve">, </w:t>
            </w:r>
            <w:proofErr w:type="spellStart"/>
            <w:r>
              <w:t>Lystra</w:t>
            </w:r>
            <w:proofErr w:type="spellEnd"/>
            <w:r>
              <w:t>, Philippi, Thessalonica, Berea, Corinth, Malta, Rome</w:t>
            </w:r>
          </w:p>
        </w:tc>
      </w:tr>
    </w:tbl>
    <w:p w:rsidR="00911E6B" w:rsidRDefault="00911E6B" w:rsidP="00911E6B"/>
    <w:tbl>
      <w:tblPr>
        <w:tblStyle w:val="TableGrid"/>
        <w:tblW w:w="0" w:type="auto"/>
        <w:tblLook w:val="04A0"/>
      </w:tblPr>
      <w:tblGrid>
        <w:gridCol w:w="467"/>
        <w:gridCol w:w="4955"/>
        <w:gridCol w:w="3434"/>
      </w:tblGrid>
      <w:tr w:rsidR="00911E6B" w:rsidTr="00CF6F66">
        <w:tc>
          <w:tcPr>
            <w:tcW w:w="9576" w:type="dxa"/>
            <w:gridSpan w:val="3"/>
          </w:tcPr>
          <w:p w:rsidR="00911E6B" w:rsidRDefault="00911E6B" w:rsidP="00CF6F66">
            <w:pPr>
              <w:jc w:val="center"/>
              <w:rPr>
                <w:b/>
                <w:sz w:val="28"/>
                <w:szCs w:val="28"/>
              </w:rPr>
            </w:pPr>
            <w:r>
              <w:rPr>
                <w:b/>
                <w:sz w:val="28"/>
                <w:szCs w:val="28"/>
              </w:rPr>
              <w:t>(Chart 4) Notable Sermons in Acts</w:t>
            </w:r>
          </w:p>
        </w:tc>
      </w:tr>
      <w:tr w:rsidR="00911E6B" w:rsidTr="00CF6F66">
        <w:tc>
          <w:tcPr>
            <w:tcW w:w="9576" w:type="dxa"/>
            <w:gridSpan w:val="3"/>
          </w:tcPr>
          <w:p w:rsidR="00911E6B" w:rsidRPr="00E92BD0" w:rsidRDefault="00911E6B" w:rsidP="00CF6F66">
            <w:pPr>
              <w:jc w:val="center"/>
              <w:rPr>
                <w:i/>
              </w:rPr>
            </w:pPr>
            <w:r w:rsidRPr="00E92BD0">
              <w:rPr>
                <w:i/>
              </w:rPr>
              <w:t xml:space="preserve">I Peter 4:11 If any man speak, let him speak as the oracles of God; if any man minister, let him do it as of the ability which God </w:t>
            </w:r>
            <w:proofErr w:type="spellStart"/>
            <w:r w:rsidRPr="00E92BD0">
              <w:rPr>
                <w:i/>
              </w:rPr>
              <w:t>giveth</w:t>
            </w:r>
            <w:proofErr w:type="spellEnd"/>
            <w:r w:rsidRPr="00E92BD0">
              <w:rPr>
                <w:i/>
              </w:rPr>
              <w:t>: that God in all things may be glorified through Jesus Christ, to whom be praise and dominion for ever and ever. Amen.</w:t>
            </w:r>
          </w:p>
        </w:tc>
      </w:tr>
      <w:tr w:rsidR="00911E6B" w:rsidTr="00CF6F66">
        <w:tc>
          <w:tcPr>
            <w:tcW w:w="468" w:type="dxa"/>
          </w:tcPr>
          <w:p w:rsidR="00911E6B" w:rsidRPr="00E92BD0" w:rsidRDefault="00911E6B" w:rsidP="00CF6F66">
            <w:pPr>
              <w:jc w:val="center"/>
              <w:rPr>
                <w:b/>
              </w:rPr>
            </w:pPr>
            <w:r>
              <w:rPr>
                <w:b/>
              </w:rPr>
              <w:t>#</w:t>
            </w:r>
          </w:p>
        </w:tc>
        <w:tc>
          <w:tcPr>
            <w:tcW w:w="5400" w:type="dxa"/>
          </w:tcPr>
          <w:p w:rsidR="00911E6B" w:rsidRPr="00E92BD0" w:rsidRDefault="00911E6B" w:rsidP="00CF6F66">
            <w:pPr>
              <w:jc w:val="center"/>
              <w:rPr>
                <w:b/>
              </w:rPr>
            </w:pPr>
            <w:r w:rsidRPr="00E92BD0">
              <w:rPr>
                <w:b/>
              </w:rPr>
              <w:t>Description</w:t>
            </w:r>
          </w:p>
        </w:tc>
        <w:tc>
          <w:tcPr>
            <w:tcW w:w="3708" w:type="dxa"/>
          </w:tcPr>
          <w:p w:rsidR="00911E6B" w:rsidRPr="00E92BD0" w:rsidRDefault="00911E6B" w:rsidP="00CF6F66">
            <w:pPr>
              <w:jc w:val="center"/>
              <w:rPr>
                <w:b/>
              </w:rPr>
            </w:pPr>
            <w:r w:rsidRPr="00E92BD0">
              <w:rPr>
                <w:b/>
              </w:rPr>
              <w:t>Reference</w:t>
            </w:r>
            <w:r>
              <w:rPr>
                <w:b/>
              </w:rPr>
              <w:t xml:space="preserve"> (Acts)</w:t>
            </w:r>
          </w:p>
        </w:tc>
      </w:tr>
      <w:tr w:rsidR="00911E6B" w:rsidTr="00CF6F66">
        <w:tc>
          <w:tcPr>
            <w:tcW w:w="468" w:type="dxa"/>
          </w:tcPr>
          <w:p w:rsidR="00911E6B" w:rsidRDefault="00911E6B" w:rsidP="00CF6F66">
            <w:r>
              <w:t>1</w:t>
            </w:r>
          </w:p>
        </w:tc>
        <w:tc>
          <w:tcPr>
            <w:tcW w:w="5400" w:type="dxa"/>
          </w:tcPr>
          <w:p w:rsidR="00911E6B" w:rsidRPr="00E92BD0" w:rsidRDefault="00911E6B" w:rsidP="00CF6F66">
            <w:r>
              <w:t>Peter’s sermon on Judas and his successor</w:t>
            </w:r>
          </w:p>
        </w:tc>
        <w:tc>
          <w:tcPr>
            <w:tcW w:w="3708" w:type="dxa"/>
          </w:tcPr>
          <w:p w:rsidR="00911E6B" w:rsidRPr="00E92BD0" w:rsidRDefault="00911E6B" w:rsidP="00CF6F66">
            <w:r>
              <w:t>1:16-22</w:t>
            </w:r>
          </w:p>
        </w:tc>
      </w:tr>
      <w:tr w:rsidR="00911E6B" w:rsidTr="00CF6F66">
        <w:tc>
          <w:tcPr>
            <w:tcW w:w="468" w:type="dxa"/>
          </w:tcPr>
          <w:p w:rsidR="00911E6B" w:rsidRDefault="00911E6B" w:rsidP="00CF6F66">
            <w:r>
              <w:t>2</w:t>
            </w:r>
          </w:p>
        </w:tc>
        <w:tc>
          <w:tcPr>
            <w:tcW w:w="5400" w:type="dxa"/>
          </w:tcPr>
          <w:p w:rsidR="00911E6B" w:rsidRPr="00E92BD0" w:rsidRDefault="00911E6B" w:rsidP="00CF6F66">
            <w:r>
              <w:t>Peter’s sermon on the day of Pentecost</w:t>
            </w:r>
          </w:p>
        </w:tc>
        <w:tc>
          <w:tcPr>
            <w:tcW w:w="3708" w:type="dxa"/>
          </w:tcPr>
          <w:p w:rsidR="00911E6B" w:rsidRPr="00E92BD0" w:rsidRDefault="00911E6B" w:rsidP="00CF6F66">
            <w:r>
              <w:t>2:14-36</w:t>
            </w:r>
          </w:p>
        </w:tc>
      </w:tr>
      <w:tr w:rsidR="00911E6B" w:rsidTr="00CF6F66">
        <w:tc>
          <w:tcPr>
            <w:tcW w:w="468" w:type="dxa"/>
          </w:tcPr>
          <w:p w:rsidR="00911E6B" w:rsidRDefault="00911E6B" w:rsidP="00CF6F66">
            <w:r>
              <w:t>3</w:t>
            </w:r>
          </w:p>
        </w:tc>
        <w:tc>
          <w:tcPr>
            <w:tcW w:w="5400" w:type="dxa"/>
          </w:tcPr>
          <w:p w:rsidR="00911E6B" w:rsidRPr="00E92BD0" w:rsidRDefault="00911E6B" w:rsidP="00CF6F66">
            <w:r>
              <w:t>Peter’s sermon in Solomon’s Colonnade</w:t>
            </w:r>
          </w:p>
        </w:tc>
        <w:tc>
          <w:tcPr>
            <w:tcW w:w="3708" w:type="dxa"/>
          </w:tcPr>
          <w:p w:rsidR="00911E6B" w:rsidRPr="00E92BD0" w:rsidRDefault="00911E6B" w:rsidP="00CF6F66">
            <w:r>
              <w:t>3:12-26</w:t>
            </w:r>
          </w:p>
        </w:tc>
      </w:tr>
      <w:tr w:rsidR="00911E6B" w:rsidTr="00CF6F66">
        <w:tc>
          <w:tcPr>
            <w:tcW w:w="468" w:type="dxa"/>
          </w:tcPr>
          <w:p w:rsidR="00911E6B" w:rsidRDefault="00911E6B" w:rsidP="00CF6F66">
            <w:r>
              <w:t>4</w:t>
            </w:r>
          </w:p>
        </w:tc>
        <w:tc>
          <w:tcPr>
            <w:tcW w:w="5400" w:type="dxa"/>
          </w:tcPr>
          <w:p w:rsidR="00911E6B" w:rsidRPr="00E92BD0" w:rsidRDefault="00911E6B" w:rsidP="00CF6F66">
            <w:r>
              <w:t>Peter’s sermon before the Council</w:t>
            </w:r>
          </w:p>
        </w:tc>
        <w:tc>
          <w:tcPr>
            <w:tcW w:w="3708" w:type="dxa"/>
          </w:tcPr>
          <w:p w:rsidR="00911E6B" w:rsidRPr="00E92BD0" w:rsidRDefault="00911E6B" w:rsidP="00CF6F66">
            <w:r>
              <w:t>4:8-12</w:t>
            </w:r>
          </w:p>
        </w:tc>
      </w:tr>
      <w:tr w:rsidR="00911E6B" w:rsidTr="00CF6F66">
        <w:tc>
          <w:tcPr>
            <w:tcW w:w="468" w:type="dxa"/>
          </w:tcPr>
          <w:p w:rsidR="00911E6B" w:rsidRDefault="00911E6B" w:rsidP="00CF6F66">
            <w:r>
              <w:t>5</w:t>
            </w:r>
          </w:p>
        </w:tc>
        <w:tc>
          <w:tcPr>
            <w:tcW w:w="5400" w:type="dxa"/>
          </w:tcPr>
          <w:p w:rsidR="00911E6B" w:rsidRPr="00E92BD0" w:rsidRDefault="00911E6B" w:rsidP="00CF6F66">
            <w:proofErr w:type="spellStart"/>
            <w:r>
              <w:t>Gamaliel’s</w:t>
            </w:r>
            <w:proofErr w:type="spellEnd"/>
            <w:r>
              <w:t xml:space="preserve"> sermon before the Council</w:t>
            </w:r>
          </w:p>
        </w:tc>
        <w:tc>
          <w:tcPr>
            <w:tcW w:w="3708" w:type="dxa"/>
          </w:tcPr>
          <w:p w:rsidR="00911E6B" w:rsidRPr="00E92BD0" w:rsidRDefault="00911E6B" w:rsidP="00CF6F66">
            <w:r>
              <w:t>5:35-39</w:t>
            </w:r>
          </w:p>
        </w:tc>
      </w:tr>
      <w:tr w:rsidR="00911E6B" w:rsidTr="00CF6F66">
        <w:tc>
          <w:tcPr>
            <w:tcW w:w="468" w:type="dxa"/>
          </w:tcPr>
          <w:p w:rsidR="00911E6B" w:rsidRDefault="00911E6B" w:rsidP="00CF6F66">
            <w:r>
              <w:t>6</w:t>
            </w:r>
          </w:p>
        </w:tc>
        <w:tc>
          <w:tcPr>
            <w:tcW w:w="5400" w:type="dxa"/>
          </w:tcPr>
          <w:p w:rsidR="00911E6B" w:rsidRPr="00E92BD0" w:rsidRDefault="00911E6B" w:rsidP="00CF6F66">
            <w:r>
              <w:t>Stephen’s sermon before the Council</w:t>
            </w:r>
          </w:p>
        </w:tc>
        <w:tc>
          <w:tcPr>
            <w:tcW w:w="3708" w:type="dxa"/>
          </w:tcPr>
          <w:p w:rsidR="00911E6B" w:rsidRPr="00E92BD0" w:rsidRDefault="00911E6B" w:rsidP="00CF6F66">
            <w:r>
              <w:t>7:2-53</w:t>
            </w:r>
          </w:p>
        </w:tc>
      </w:tr>
      <w:tr w:rsidR="00911E6B" w:rsidTr="00CF6F66">
        <w:tc>
          <w:tcPr>
            <w:tcW w:w="468" w:type="dxa"/>
          </w:tcPr>
          <w:p w:rsidR="00911E6B" w:rsidRDefault="00911E6B" w:rsidP="00CF6F66">
            <w:r>
              <w:t>7</w:t>
            </w:r>
          </w:p>
        </w:tc>
        <w:tc>
          <w:tcPr>
            <w:tcW w:w="5400" w:type="dxa"/>
          </w:tcPr>
          <w:p w:rsidR="00911E6B" w:rsidRDefault="00911E6B" w:rsidP="00CF6F66">
            <w:r>
              <w:t>Peter’s sermon in Cornelius’ house</w:t>
            </w:r>
          </w:p>
        </w:tc>
        <w:tc>
          <w:tcPr>
            <w:tcW w:w="3708" w:type="dxa"/>
          </w:tcPr>
          <w:p w:rsidR="00911E6B" w:rsidRPr="00E92BD0" w:rsidRDefault="00911E6B" w:rsidP="00CF6F66">
            <w:r>
              <w:t>10:34-43</w:t>
            </w:r>
          </w:p>
        </w:tc>
      </w:tr>
      <w:tr w:rsidR="00911E6B" w:rsidTr="00CF6F66">
        <w:tc>
          <w:tcPr>
            <w:tcW w:w="468" w:type="dxa"/>
          </w:tcPr>
          <w:p w:rsidR="00911E6B" w:rsidRDefault="00911E6B" w:rsidP="00CF6F66">
            <w:r>
              <w:t>8</w:t>
            </w:r>
          </w:p>
        </w:tc>
        <w:tc>
          <w:tcPr>
            <w:tcW w:w="5400" w:type="dxa"/>
          </w:tcPr>
          <w:p w:rsidR="00911E6B" w:rsidRDefault="00911E6B" w:rsidP="00CF6F66">
            <w:r>
              <w:t>Peter’s defense to the church in Jerusalem</w:t>
            </w:r>
          </w:p>
        </w:tc>
        <w:tc>
          <w:tcPr>
            <w:tcW w:w="3708" w:type="dxa"/>
          </w:tcPr>
          <w:p w:rsidR="00911E6B" w:rsidRPr="00E92BD0" w:rsidRDefault="00911E6B" w:rsidP="00CF6F66">
            <w:r>
              <w:t>11:14-17</w:t>
            </w:r>
          </w:p>
        </w:tc>
      </w:tr>
      <w:tr w:rsidR="00911E6B" w:rsidTr="00CF6F66">
        <w:tc>
          <w:tcPr>
            <w:tcW w:w="468" w:type="dxa"/>
          </w:tcPr>
          <w:p w:rsidR="00911E6B" w:rsidRDefault="00911E6B" w:rsidP="00CF6F66">
            <w:r>
              <w:t>9</w:t>
            </w:r>
          </w:p>
        </w:tc>
        <w:tc>
          <w:tcPr>
            <w:tcW w:w="5400" w:type="dxa"/>
          </w:tcPr>
          <w:p w:rsidR="00911E6B" w:rsidRDefault="00911E6B" w:rsidP="00CF6F66">
            <w:r>
              <w:t xml:space="preserve">Paul’s sermon in the synagogue at Antioch of </w:t>
            </w:r>
            <w:proofErr w:type="spellStart"/>
            <w:r>
              <w:t>Pisidia</w:t>
            </w:r>
            <w:proofErr w:type="spellEnd"/>
          </w:p>
        </w:tc>
        <w:tc>
          <w:tcPr>
            <w:tcW w:w="3708" w:type="dxa"/>
          </w:tcPr>
          <w:p w:rsidR="00911E6B" w:rsidRPr="00E92BD0" w:rsidRDefault="00911E6B" w:rsidP="00CF6F66">
            <w:r>
              <w:t>13:16-41</w:t>
            </w:r>
          </w:p>
        </w:tc>
      </w:tr>
      <w:tr w:rsidR="00911E6B" w:rsidTr="00CF6F66">
        <w:tc>
          <w:tcPr>
            <w:tcW w:w="468" w:type="dxa"/>
          </w:tcPr>
          <w:p w:rsidR="00911E6B" w:rsidRDefault="00911E6B" w:rsidP="00CF6F66">
            <w:r>
              <w:t>10</w:t>
            </w:r>
          </w:p>
        </w:tc>
        <w:tc>
          <w:tcPr>
            <w:tcW w:w="5400" w:type="dxa"/>
          </w:tcPr>
          <w:p w:rsidR="00911E6B" w:rsidRDefault="00911E6B" w:rsidP="00CF6F66">
            <w:r>
              <w:t xml:space="preserve">Paul and Barnabas’ appeal in </w:t>
            </w:r>
            <w:proofErr w:type="spellStart"/>
            <w:r>
              <w:t>Lystra</w:t>
            </w:r>
            <w:proofErr w:type="spellEnd"/>
          </w:p>
        </w:tc>
        <w:tc>
          <w:tcPr>
            <w:tcW w:w="3708" w:type="dxa"/>
          </w:tcPr>
          <w:p w:rsidR="00911E6B" w:rsidRPr="00E92BD0" w:rsidRDefault="00911E6B" w:rsidP="00CF6F66">
            <w:r>
              <w:t>14:15-17</w:t>
            </w:r>
          </w:p>
        </w:tc>
      </w:tr>
      <w:tr w:rsidR="00911E6B" w:rsidTr="00CF6F66">
        <w:tc>
          <w:tcPr>
            <w:tcW w:w="468" w:type="dxa"/>
          </w:tcPr>
          <w:p w:rsidR="00911E6B" w:rsidRDefault="00911E6B" w:rsidP="00CF6F66">
            <w:r>
              <w:t>11</w:t>
            </w:r>
          </w:p>
        </w:tc>
        <w:tc>
          <w:tcPr>
            <w:tcW w:w="5400" w:type="dxa"/>
          </w:tcPr>
          <w:p w:rsidR="00911E6B" w:rsidRDefault="00911E6B" w:rsidP="00CF6F66">
            <w:r>
              <w:t>Peters sermon at the Jerusalem council</w:t>
            </w:r>
          </w:p>
        </w:tc>
        <w:tc>
          <w:tcPr>
            <w:tcW w:w="3708" w:type="dxa"/>
          </w:tcPr>
          <w:p w:rsidR="00911E6B" w:rsidRPr="00E92BD0" w:rsidRDefault="00911E6B" w:rsidP="00CF6F66">
            <w:r>
              <w:t>15:7-11</w:t>
            </w:r>
          </w:p>
        </w:tc>
      </w:tr>
      <w:tr w:rsidR="00911E6B" w:rsidTr="00CF6F66">
        <w:tc>
          <w:tcPr>
            <w:tcW w:w="468" w:type="dxa"/>
          </w:tcPr>
          <w:p w:rsidR="00911E6B" w:rsidRDefault="00911E6B" w:rsidP="00CF6F66">
            <w:r>
              <w:t>12</w:t>
            </w:r>
          </w:p>
        </w:tc>
        <w:tc>
          <w:tcPr>
            <w:tcW w:w="5400" w:type="dxa"/>
          </w:tcPr>
          <w:p w:rsidR="00911E6B" w:rsidRDefault="00911E6B" w:rsidP="00CF6F66">
            <w:r>
              <w:t>James sermon at the Jerusalem council</w:t>
            </w:r>
          </w:p>
        </w:tc>
        <w:tc>
          <w:tcPr>
            <w:tcW w:w="3708" w:type="dxa"/>
          </w:tcPr>
          <w:p w:rsidR="00911E6B" w:rsidRPr="00E92BD0" w:rsidRDefault="00911E6B" w:rsidP="00CF6F66">
            <w:r>
              <w:t>15:13-21</w:t>
            </w:r>
          </w:p>
        </w:tc>
      </w:tr>
      <w:tr w:rsidR="00911E6B" w:rsidTr="00CF6F66">
        <w:tc>
          <w:tcPr>
            <w:tcW w:w="468" w:type="dxa"/>
          </w:tcPr>
          <w:p w:rsidR="00911E6B" w:rsidRDefault="00911E6B" w:rsidP="00CF6F66">
            <w:r>
              <w:t>13</w:t>
            </w:r>
          </w:p>
        </w:tc>
        <w:tc>
          <w:tcPr>
            <w:tcW w:w="5400" w:type="dxa"/>
          </w:tcPr>
          <w:p w:rsidR="00911E6B" w:rsidRDefault="00911E6B" w:rsidP="00CF6F66">
            <w:proofErr w:type="spellStart"/>
            <w:r>
              <w:t>Pauls</w:t>
            </w:r>
            <w:proofErr w:type="spellEnd"/>
            <w:r>
              <w:t xml:space="preserve"> sermon in Athens</w:t>
            </w:r>
          </w:p>
        </w:tc>
        <w:tc>
          <w:tcPr>
            <w:tcW w:w="3708" w:type="dxa"/>
          </w:tcPr>
          <w:p w:rsidR="00911E6B" w:rsidRPr="00E92BD0" w:rsidRDefault="00911E6B" w:rsidP="00CF6F66">
            <w:r>
              <w:t>17:22-31</w:t>
            </w:r>
          </w:p>
        </w:tc>
      </w:tr>
      <w:tr w:rsidR="00911E6B" w:rsidTr="00CF6F66">
        <w:tc>
          <w:tcPr>
            <w:tcW w:w="468" w:type="dxa"/>
          </w:tcPr>
          <w:p w:rsidR="00911E6B" w:rsidRDefault="00911E6B" w:rsidP="00CF6F66">
            <w:r>
              <w:t>14</w:t>
            </w:r>
          </w:p>
        </w:tc>
        <w:tc>
          <w:tcPr>
            <w:tcW w:w="5400" w:type="dxa"/>
          </w:tcPr>
          <w:p w:rsidR="00911E6B" w:rsidRDefault="00911E6B" w:rsidP="00CF6F66">
            <w:r>
              <w:t>Demetrius’ sermon in the Ephesian theater</w:t>
            </w:r>
          </w:p>
        </w:tc>
        <w:tc>
          <w:tcPr>
            <w:tcW w:w="3708" w:type="dxa"/>
          </w:tcPr>
          <w:p w:rsidR="00911E6B" w:rsidRPr="00E92BD0" w:rsidRDefault="00911E6B" w:rsidP="00CF6F66">
            <w:r>
              <w:t>19:25-27</w:t>
            </w:r>
          </w:p>
        </w:tc>
      </w:tr>
      <w:tr w:rsidR="00911E6B" w:rsidTr="00CF6F66">
        <w:tc>
          <w:tcPr>
            <w:tcW w:w="468" w:type="dxa"/>
          </w:tcPr>
          <w:p w:rsidR="00911E6B" w:rsidRDefault="00911E6B" w:rsidP="00CF6F66">
            <w:r>
              <w:t>15</w:t>
            </w:r>
          </w:p>
        </w:tc>
        <w:tc>
          <w:tcPr>
            <w:tcW w:w="5400" w:type="dxa"/>
          </w:tcPr>
          <w:p w:rsidR="00911E6B" w:rsidRDefault="00911E6B" w:rsidP="00CF6F66">
            <w:r>
              <w:t>Paul’s farewell message to Ephesian elders</w:t>
            </w:r>
          </w:p>
        </w:tc>
        <w:tc>
          <w:tcPr>
            <w:tcW w:w="3708" w:type="dxa"/>
          </w:tcPr>
          <w:p w:rsidR="00911E6B" w:rsidRPr="00E92BD0" w:rsidRDefault="00911E6B" w:rsidP="00CF6F66">
            <w:r>
              <w:t>20:18-35</w:t>
            </w:r>
          </w:p>
        </w:tc>
      </w:tr>
      <w:tr w:rsidR="00911E6B" w:rsidTr="00CF6F66">
        <w:tc>
          <w:tcPr>
            <w:tcW w:w="468" w:type="dxa"/>
          </w:tcPr>
          <w:p w:rsidR="00911E6B" w:rsidRDefault="00911E6B" w:rsidP="00CF6F66">
            <w:r>
              <w:t>16</w:t>
            </w:r>
          </w:p>
        </w:tc>
        <w:tc>
          <w:tcPr>
            <w:tcW w:w="5400" w:type="dxa"/>
          </w:tcPr>
          <w:p w:rsidR="00911E6B" w:rsidRDefault="00911E6B" w:rsidP="00CF6F66">
            <w:r>
              <w:t>Paul’s defense before the mob</w:t>
            </w:r>
          </w:p>
        </w:tc>
        <w:tc>
          <w:tcPr>
            <w:tcW w:w="3708" w:type="dxa"/>
          </w:tcPr>
          <w:p w:rsidR="00911E6B" w:rsidRPr="00E92BD0" w:rsidRDefault="00911E6B" w:rsidP="00CF6F66">
            <w:r>
              <w:t>22:1-21</w:t>
            </w:r>
          </w:p>
        </w:tc>
      </w:tr>
      <w:tr w:rsidR="00911E6B" w:rsidTr="00CF6F66">
        <w:tc>
          <w:tcPr>
            <w:tcW w:w="468" w:type="dxa"/>
          </w:tcPr>
          <w:p w:rsidR="00911E6B" w:rsidRDefault="00911E6B" w:rsidP="00CF6F66">
            <w:r>
              <w:t>17</w:t>
            </w:r>
          </w:p>
        </w:tc>
        <w:tc>
          <w:tcPr>
            <w:tcW w:w="5400" w:type="dxa"/>
          </w:tcPr>
          <w:p w:rsidR="00911E6B" w:rsidRDefault="00911E6B" w:rsidP="00CF6F66">
            <w:r>
              <w:t>Paul’s defense before the Council</w:t>
            </w:r>
          </w:p>
        </w:tc>
        <w:tc>
          <w:tcPr>
            <w:tcW w:w="3708" w:type="dxa"/>
          </w:tcPr>
          <w:p w:rsidR="00911E6B" w:rsidRPr="00E92BD0" w:rsidRDefault="00911E6B" w:rsidP="00CF6F66">
            <w:r>
              <w:t>23:1-6</w:t>
            </w:r>
          </w:p>
        </w:tc>
      </w:tr>
      <w:tr w:rsidR="00911E6B" w:rsidTr="00CF6F66">
        <w:tc>
          <w:tcPr>
            <w:tcW w:w="468" w:type="dxa"/>
          </w:tcPr>
          <w:p w:rsidR="00911E6B" w:rsidRDefault="00911E6B" w:rsidP="00CF6F66">
            <w:r>
              <w:t>18</w:t>
            </w:r>
          </w:p>
        </w:tc>
        <w:tc>
          <w:tcPr>
            <w:tcW w:w="5400" w:type="dxa"/>
          </w:tcPr>
          <w:p w:rsidR="00911E6B" w:rsidRDefault="00911E6B" w:rsidP="00CF6F66">
            <w:r>
              <w:t>Paul’s defense before Felix</w:t>
            </w:r>
          </w:p>
        </w:tc>
        <w:tc>
          <w:tcPr>
            <w:tcW w:w="3708" w:type="dxa"/>
          </w:tcPr>
          <w:p w:rsidR="00911E6B" w:rsidRPr="00E92BD0" w:rsidRDefault="00911E6B" w:rsidP="00CF6F66">
            <w:r>
              <w:t>24:10-21</w:t>
            </w:r>
          </w:p>
        </w:tc>
      </w:tr>
      <w:tr w:rsidR="00911E6B" w:rsidTr="00CF6F66">
        <w:tc>
          <w:tcPr>
            <w:tcW w:w="468" w:type="dxa"/>
          </w:tcPr>
          <w:p w:rsidR="00911E6B" w:rsidRDefault="00911E6B" w:rsidP="00CF6F66">
            <w:r>
              <w:t>19</w:t>
            </w:r>
          </w:p>
        </w:tc>
        <w:tc>
          <w:tcPr>
            <w:tcW w:w="5400" w:type="dxa"/>
          </w:tcPr>
          <w:p w:rsidR="00911E6B" w:rsidRDefault="00911E6B" w:rsidP="00CF6F66">
            <w:r>
              <w:t>Paul’s defense before Festus</w:t>
            </w:r>
          </w:p>
        </w:tc>
        <w:tc>
          <w:tcPr>
            <w:tcW w:w="3708" w:type="dxa"/>
          </w:tcPr>
          <w:p w:rsidR="00911E6B" w:rsidRPr="00E92BD0" w:rsidRDefault="00911E6B" w:rsidP="00CF6F66">
            <w:r>
              <w:t>25:8,10,11</w:t>
            </w:r>
          </w:p>
        </w:tc>
      </w:tr>
      <w:tr w:rsidR="00911E6B" w:rsidTr="00CF6F66">
        <w:tc>
          <w:tcPr>
            <w:tcW w:w="468" w:type="dxa"/>
          </w:tcPr>
          <w:p w:rsidR="00911E6B" w:rsidRDefault="00911E6B" w:rsidP="00CF6F66">
            <w:r>
              <w:t>20</w:t>
            </w:r>
          </w:p>
        </w:tc>
        <w:tc>
          <w:tcPr>
            <w:tcW w:w="5400" w:type="dxa"/>
          </w:tcPr>
          <w:p w:rsidR="00911E6B" w:rsidRDefault="00911E6B" w:rsidP="00CF6F66">
            <w:r>
              <w:t>Paul’s defense before Agrippa</w:t>
            </w:r>
          </w:p>
        </w:tc>
        <w:tc>
          <w:tcPr>
            <w:tcW w:w="3708" w:type="dxa"/>
          </w:tcPr>
          <w:p w:rsidR="00911E6B" w:rsidRPr="00E92BD0" w:rsidRDefault="00911E6B" w:rsidP="00CF6F66">
            <w:r>
              <w:t>26:1-23</w:t>
            </w:r>
          </w:p>
        </w:tc>
      </w:tr>
      <w:tr w:rsidR="00911E6B" w:rsidTr="00CF6F66">
        <w:tc>
          <w:tcPr>
            <w:tcW w:w="468" w:type="dxa"/>
          </w:tcPr>
          <w:p w:rsidR="00911E6B" w:rsidRDefault="00911E6B" w:rsidP="00CF6F66">
            <w:r>
              <w:t>21</w:t>
            </w:r>
          </w:p>
        </w:tc>
        <w:tc>
          <w:tcPr>
            <w:tcW w:w="5400" w:type="dxa"/>
          </w:tcPr>
          <w:p w:rsidR="00911E6B" w:rsidRDefault="00911E6B" w:rsidP="00CF6F66">
            <w:r>
              <w:t>Paul’s sermon to his shipmates</w:t>
            </w:r>
          </w:p>
        </w:tc>
        <w:tc>
          <w:tcPr>
            <w:tcW w:w="3708" w:type="dxa"/>
          </w:tcPr>
          <w:p w:rsidR="00911E6B" w:rsidRPr="00E92BD0" w:rsidRDefault="00911E6B" w:rsidP="00CF6F66">
            <w:r>
              <w:t>27:21-26</w:t>
            </w:r>
          </w:p>
        </w:tc>
      </w:tr>
      <w:tr w:rsidR="00911E6B" w:rsidTr="00CF6F66">
        <w:tc>
          <w:tcPr>
            <w:tcW w:w="468" w:type="dxa"/>
          </w:tcPr>
          <w:p w:rsidR="00911E6B" w:rsidRDefault="00911E6B" w:rsidP="00CF6F66">
            <w:r>
              <w:t>22</w:t>
            </w:r>
          </w:p>
        </w:tc>
        <w:tc>
          <w:tcPr>
            <w:tcW w:w="5400" w:type="dxa"/>
          </w:tcPr>
          <w:p w:rsidR="00911E6B" w:rsidRDefault="00911E6B" w:rsidP="00CF6F66">
            <w:r>
              <w:t>Paul’s testimony to the Jews in Rome</w:t>
            </w:r>
          </w:p>
        </w:tc>
        <w:tc>
          <w:tcPr>
            <w:tcW w:w="3708" w:type="dxa"/>
          </w:tcPr>
          <w:p w:rsidR="00911E6B" w:rsidRPr="00E92BD0" w:rsidRDefault="00911E6B" w:rsidP="00CF6F66">
            <w:r>
              <w:t>28:17-20,25-28</w:t>
            </w:r>
          </w:p>
        </w:tc>
      </w:tr>
    </w:tbl>
    <w:p w:rsidR="00911E6B" w:rsidRDefault="00911E6B" w:rsidP="00911E6B">
      <w:pPr>
        <w:rPr>
          <w:b/>
          <w:sz w:val="28"/>
          <w:szCs w:val="28"/>
        </w:rPr>
      </w:pPr>
    </w:p>
    <w:p w:rsidR="00911E6B" w:rsidRDefault="00911E6B" w:rsidP="00911E6B">
      <w:pPr>
        <w:rPr>
          <w:b/>
          <w:sz w:val="28"/>
          <w:szCs w:val="28"/>
        </w:rPr>
      </w:pPr>
    </w:p>
    <w:p w:rsidR="00911E6B" w:rsidRDefault="00911E6B">
      <w:r>
        <w:br w:type="page"/>
      </w:r>
    </w:p>
    <w:tbl>
      <w:tblPr>
        <w:tblStyle w:val="TableGrid"/>
        <w:tblpPr w:leftFromText="180" w:rightFromText="180" w:vertAnchor="text" w:tblpY="1"/>
        <w:tblOverlap w:val="never"/>
        <w:tblW w:w="0" w:type="auto"/>
        <w:tblLook w:val="04A0"/>
      </w:tblPr>
      <w:tblGrid>
        <w:gridCol w:w="993"/>
        <w:gridCol w:w="413"/>
        <w:gridCol w:w="764"/>
        <w:gridCol w:w="530"/>
        <w:gridCol w:w="522"/>
        <w:gridCol w:w="451"/>
        <w:gridCol w:w="418"/>
        <w:gridCol w:w="535"/>
        <w:gridCol w:w="524"/>
        <w:gridCol w:w="744"/>
        <w:gridCol w:w="400"/>
        <w:gridCol w:w="346"/>
        <w:gridCol w:w="524"/>
        <w:gridCol w:w="521"/>
        <w:gridCol w:w="15"/>
        <w:gridCol w:w="536"/>
        <w:gridCol w:w="620"/>
      </w:tblGrid>
      <w:tr w:rsidR="00911E6B" w:rsidTr="00911E6B">
        <w:trPr>
          <w:trHeight w:val="638"/>
        </w:trPr>
        <w:tc>
          <w:tcPr>
            <w:tcW w:w="8856" w:type="dxa"/>
            <w:gridSpan w:val="17"/>
            <w:vAlign w:val="center"/>
          </w:tcPr>
          <w:p w:rsidR="00911E6B" w:rsidRDefault="00911E6B" w:rsidP="00CF6F66">
            <w:pPr>
              <w:jc w:val="center"/>
              <w:rPr>
                <w:b/>
                <w:sz w:val="28"/>
                <w:szCs w:val="28"/>
              </w:rPr>
            </w:pPr>
            <w:r>
              <w:rPr>
                <w:b/>
                <w:sz w:val="28"/>
                <w:szCs w:val="28"/>
              </w:rPr>
              <w:lastRenderedPageBreak/>
              <w:t>(Chart 5) Rulers During the Times of Acts</w:t>
            </w:r>
          </w:p>
        </w:tc>
      </w:tr>
      <w:tr w:rsidR="00911E6B" w:rsidRPr="00177F9C" w:rsidTr="00911E6B">
        <w:trPr>
          <w:trHeight w:val="377"/>
        </w:trPr>
        <w:tc>
          <w:tcPr>
            <w:tcW w:w="1406" w:type="dxa"/>
            <w:gridSpan w:val="2"/>
          </w:tcPr>
          <w:p w:rsidR="00911E6B" w:rsidRPr="00F03540" w:rsidRDefault="00911E6B" w:rsidP="00CF6F66"/>
        </w:tc>
        <w:tc>
          <w:tcPr>
            <w:tcW w:w="7450" w:type="dxa"/>
            <w:gridSpan w:val="15"/>
            <w:vAlign w:val="bottom"/>
          </w:tcPr>
          <w:p w:rsidR="00911E6B" w:rsidRPr="00177F9C" w:rsidRDefault="00911E6B" w:rsidP="00CF6F66">
            <w:pPr>
              <w:jc w:val="center"/>
              <w:rPr>
                <w:b/>
              </w:rPr>
            </w:pPr>
            <w:r>
              <w:rPr>
                <w:b/>
              </w:rPr>
              <w:t>THE BOOK OF ACTS</w:t>
            </w:r>
          </w:p>
        </w:tc>
      </w:tr>
      <w:tr w:rsidR="00911E6B" w:rsidRPr="005F3CC9" w:rsidTr="00911E6B">
        <w:tc>
          <w:tcPr>
            <w:tcW w:w="1406" w:type="dxa"/>
            <w:gridSpan w:val="2"/>
          </w:tcPr>
          <w:p w:rsidR="00911E6B" w:rsidRPr="005F3CC9" w:rsidRDefault="00911E6B" w:rsidP="00CF6F66">
            <w:pPr>
              <w:rPr>
                <w:i/>
              </w:rPr>
            </w:pPr>
            <w:r w:rsidRPr="005F3CC9">
              <w:rPr>
                <w:i/>
              </w:rPr>
              <w:t>Chapter</w:t>
            </w:r>
          </w:p>
        </w:tc>
        <w:tc>
          <w:tcPr>
            <w:tcW w:w="764" w:type="dxa"/>
          </w:tcPr>
          <w:p w:rsidR="00911E6B" w:rsidRPr="005F3CC9" w:rsidRDefault="00911E6B" w:rsidP="00CF6F66">
            <w:r w:rsidRPr="005F3CC9">
              <w:t>1</w:t>
            </w:r>
          </w:p>
        </w:tc>
        <w:tc>
          <w:tcPr>
            <w:tcW w:w="2980" w:type="dxa"/>
            <w:gridSpan w:val="6"/>
            <w:vAlign w:val="center"/>
          </w:tcPr>
          <w:p w:rsidR="00911E6B" w:rsidRPr="005F3CC9" w:rsidRDefault="00911E6B" w:rsidP="00CF6F66">
            <w:r w:rsidRPr="005F3CC9">
              <w:t>8</w:t>
            </w:r>
          </w:p>
        </w:tc>
        <w:tc>
          <w:tcPr>
            <w:tcW w:w="2535" w:type="dxa"/>
            <w:gridSpan w:val="5"/>
          </w:tcPr>
          <w:p w:rsidR="00911E6B" w:rsidRPr="005F3CC9" w:rsidRDefault="00911E6B" w:rsidP="00CF6F66">
            <w:r w:rsidRPr="005F3CC9">
              <w:t>13                                    28</w:t>
            </w:r>
          </w:p>
        </w:tc>
        <w:tc>
          <w:tcPr>
            <w:tcW w:w="1171" w:type="dxa"/>
            <w:gridSpan w:val="3"/>
          </w:tcPr>
          <w:p w:rsidR="00911E6B" w:rsidRPr="005F3CC9" w:rsidRDefault="00911E6B" w:rsidP="00CF6F66"/>
        </w:tc>
      </w:tr>
      <w:tr w:rsidR="00911E6B" w:rsidRPr="005F3CC9" w:rsidTr="00911E6B">
        <w:tc>
          <w:tcPr>
            <w:tcW w:w="993" w:type="dxa"/>
            <w:vAlign w:val="center"/>
          </w:tcPr>
          <w:p w:rsidR="00911E6B" w:rsidRPr="005F3CC9" w:rsidRDefault="00911E6B" w:rsidP="00CF6F66">
            <w:pPr>
              <w:jc w:val="right"/>
            </w:pPr>
          </w:p>
        </w:tc>
        <w:tc>
          <w:tcPr>
            <w:tcW w:w="1177" w:type="dxa"/>
            <w:gridSpan w:val="2"/>
            <w:vAlign w:val="center"/>
          </w:tcPr>
          <w:p w:rsidR="00911E6B" w:rsidRPr="005F3CC9" w:rsidRDefault="00911E6B" w:rsidP="00CF6F66">
            <w:pPr>
              <w:jc w:val="right"/>
            </w:pPr>
            <w:r w:rsidRPr="005F3CC9">
              <w:t>Jerusalem</w:t>
            </w:r>
          </w:p>
        </w:tc>
        <w:tc>
          <w:tcPr>
            <w:tcW w:w="2980" w:type="dxa"/>
            <w:gridSpan w:val="6"/>
            <w:vAlign w:val="center"/>
          </w:tcPr>
          <w:p w:rsidR="00911E6B" w:rsidRPr="005F3CC9" w:rsidRDefault="00911E6B" w:rsidP="00CF6F66">
            <w:pPr>
              <w:jc w:val="center"/>
            </w:pPr>
            <w:r w:rsidRPr="005F3CC9">
              <w:t>Judea &amp; Samaria</w:t>
            </w:r>
          </w:p>
        </w:tc>
        <w:tc>
          <w:tcPr>
            <w:tcW w:w="3706" w:type="dxa"/>
            <w:gridSpan w:val="8"/>
          </w:tcPr>
          <w:p w:rsidR="00911E6B" w:rsidRPr="005F3CC9" w:rsidRDefault="00911E6B" w:rsidP="00CF6F66">
            <w:r w:rsidRPr="005F3CC9">
              <w:t>Uttermost Parts of Earth</w:t>
            </w:r>
          </w:p>
        </w:tc>
      </w:tr>
      <w:tr w:rsidR="00911E6B" w:rsidTr="00911E6B">
        <w:trPr>
          <w:trHeight w:val="377"/>
        </w:trPr>
        <w:tc>
          <w:tcPr>
            <w:tcW w:w="8856" w:type="dxa"/>
            <w:gridSpan w:val="17"/>
            <w:vAlign w:val="bottom"/>
          </w:tcPr>
          <w:p w:rsidR="00911E6B" w:rsidRPr="00177F9C" w:rsidRDefault="00911E6B" w:rsidP="00CF6F66">
            <w:pPr>
              <w:jc w:val="center"/>
              <w:rPr>
                <w:b/>
              </w:rPr>
            </w:pPr>
            <w:r>
              <w:rPr>
                <w:b/>
              </w:rPr>
              <w:t>ROMAN EMPERORS</w:t>
            </w:r>
          </w:p>
        </w:tc>
      </w:tr>
      <w:tr w:rsidR="00911E6B" w:rsidTr="00911E6B">
        <w:trPr>
          <w:cantSplit/>
          <w:trHeight w:val="1134"/>
        </w:trPr>
        <w:tc>
          <w:tcPr>
            <w:tcW w:w="2700" w:type="dxa"/>
            <w:gridSpan w:val="4"/>
            <w:textDirection w:val="btLr"/>
            <w:vAlign w:val="center"/>
          </w:tcPr>
          <w:p w:rsidR="00911E6B" w:rsidRPr="00F03540" w:rsidRDefault="00911E6B" w:rsidP="00CF6F66">
            <w:pPr>
              <w:ind w:left="113" w:right="113"/>
              <w:jc w:val="center"/>
              <w:rPr>
                <w:b/>
              </w:rPr>
            </w:pPr>
            <w:r w:rsidRPr="00F03540">
              <w:t>Tiberius</w:t>
            </w:r>
          </w:p>
        </w:tc>
        <w:tc>
          <w:tcPr>
            <w:tcW w:w="973" w:type="dxa"/>
            <w:gridSpan w:val="2"/>
            <w:textDirection w:val="btLr"/>
            <w:vAlign w:val="center"/>
          </w:tcPr>
          <w:p w:rsidR="00911E6B" w:rsidRPr="00F03540" w:rsidRDefault="00911E6B" w:rsidP="00CF6F66">
            <w:pPr>
              <w:ind w:left="113" w:right="113"/>
              <w:jc w:val="center"/>
            </w:pPr>
            <w:r w:rsidRPr="00F03540">
              <w:t>Caligula</w:t>
            </w:r>
          </w:p>
        </w:tc>
        <w:tc>
          <w:tcPr>
            <w:tcW w:w="2621" w:type="dxa"/>
            <w:gridSpan w:val="5"/>
            <w:textDirection w:val="btLr"/>
            <w:vAlign w:val="center"/>
          </w:tcPr>
          <w:p w:rsidR="00911E6B" w:rsidRPr="00F03540" w:rsidRDefault="00911E6B" w:rsidP="00CF6F66">
            <w:pPr>
              <w:ind w:left="113" w:right="113"/>
              <w:jc w:val="center"/>
            </w:pPr>
            <w:r>
              <w:t>Claudius</w:t>
            </w:r>
          </w:p>
        </w:tc>
        <w:tc>
          <w:tcPr>
            <w:tcW w:w="2562" w:type="dxa"/>
            <w:gridSpan w:val="6"/>
            <w:textDirection w:val="btLr"/>
            <w:vAlign w:val="center"/>
          </w:tcPr>
          <w:p w:rsidR="00911E6B" w:rsidRPr="009117C8" w:rsidRDefault="00911E6B" w:rsidP="00CF6F66">
            <w:pPr>
              <w:ind w:left="113" w:right="113"/>
              <w:jc w:val="center"/>
            </w:pPr>
            <w:r w:rsidRPr="009117C8">
              <w:t>Nero</w:t>
            </w:r>
          </w:p>
        </w:tc>
      </w:tr>
      <w:tr w:rsidR="00911E6B" w:rsidTr="00911E6B">
        <w:trPr>
          <w:trHeight w:val="413"/>
        </w:trPr>
        <w:tc>
          <w:tcPr>
            <w:tcW w:w="8856" w:type="dxa"/>
            <w:gridSpan w:val="17"/>
            <w:vAlign w:val="bottom"/>
          </w:tcPr>
          <w:p w:rsidR="00911E6B" w:rsidRPr="00177F9C" w:rsidRDefault="00911E6B" w:rsidP="00CF6F66">
            <w:pPr>
              <w:jc w:val="center"/>
              <w:rPr>
                <w:b/>
              </w:rPr>
            </w:pPr>
            <w:r>
              <w:rPr>
                <w:b/>
              </w:rPr>
              <w:t>JUDEAN PROCURATORS</w:t>
            </w:r>
          </w:p>
        </w:tc>
      </w:tr>
      <w:tr w:rsidR="00911E6B" w:rsidTr="00911E6B">
        <w:trPr>
          <w:cantSplit/>
          <w:trHeight w:val="1340"/>
        </w:trPr>
        <w:tc>
          <w:tcPr>
            <w:tcW w:w="993" w:type="dxa"/>
            <w:textDirection w:val="btLr"/>
            <w:vAlign w:val="center"/>
          </w:tcPr>
          <w:p w:rsidR="00911E6B" w:rsidRPr="00F03540" w:rsidRDefault="00911E6B" w:rsidP="00CF6F66">
            <w:pPr>
              <w:ind w:left="113" w:right="113"/>
              <w:jc w:val="center"/>
              <w:rPr>
                <w:b/>
              </w:rPr>
            </w:pPr>
          </w:p>
        </w:tc>
        <w:tc>
          <w:tcPr>
            <w:tcW w:w="1177" w:type="dxa"/>
            <w:gridSpan w:val="2"/>
            <w:textDirection w:val="btLr"/>
            <w:vAlign w:val="center"/>
          </w:tcPr>
          <w:p w:rsidR="00911E6B" w:rsidRPr="00F03540" w:rsidRDefault="00911E6B" w:rsidP="00CF6F66">
            <w:pPr>
              <w:ind w:left="113" w:right="113"/>
              <w:jc w:val="center"/>
              <w:rPr>
                <w:b/>
              </w:rPr>
            </w:pPr>
            <w:r w:rsidRPr="00F03540">
              <w:t>Pontius Pilate</w:t>
            </w:r>
          </w:p>
        </w:tc>
        <w:tc>
          <w:tcPr>
            <w:tcW w:w="530" w:type="dxa"/>
            <w:textDirection w:val="btLr"/>
            <w:vAlign w:val="center"/>
          </w:tcPr>
          <w:p w:rsidR="00911E6B" w:rsidRPr="00F03540" w:rsidRDefault="00911E6B" w:rsidP="00CF6F66">
            <w:pPr>
              <w:ind w:left="113" w:right="113"/>
              <w:jc w:val="center"/>
            </w:pPr>
            <w:r w:rsidRPr="00F03540">
              <w:t>Marcellus</w:t>
            </w:r>
          </w:p>
        </w:tc>
        <w:tc>
          <w:tcPr>
            <w:tcW w:w="522" w:type="dxa"/>
            <w:textDirection w:val="btLr"/>
            <w:vAlign w:val="center"/>
          </w:tcPr>
          <w:p w:rsidR="00911E6B" w:rsidRPr="00210924" w:rsidRDefault="00911E6B" w:rsidP="00CF6F66">
            <w:pPr>
              <w:ind w:left="113" w:right="113"/>
              <w:jc w:val="center"/>
            </w:pPr>
            <w:proofErr w:type="spellStart"/>
            <w:r w:rsidRPr="00210924">
              <w:t>Marullus</w:t>
            </w:r>
            <w:proofErr w:type="spellEnd"/>
          </w:p>
          <w:p w:rsidR="00911E6B" w:rsidRPr="00F03540" w:rsidRDefault="00911E6B" w:rsidP="00CF6F66">
            <w:pPr>
              <w:ind w:left="113" w:right="113"/>
              <w:jc w:val="center"/>
              <w:rPr>
                <w:b/>
              </w:rPr>
            </w:pPr>
          </w:p>
        </w:tc>
        <w:tc>
          <w:tcPr>
            <w:tcW w:w="869" w:type="dxa"/>
            <w:gridSpan w:val="2"/>
            <w:textDirection w:val="btLr"/>
            <w:vAlign w:val="center"/>
          </w:tcPr>
          <w:p w:rsidR="00911E6B" w:rsidRPr="00210924" w:rsidRDefault="00911E6B" w:rsidP="00CF6F66">
            <w:pPr>
              <w:ind w:left="113" w:right="113"/>
              <w:jc w:val="center"/>
            </w:pPr>
            <w:r w:rsidRPr="00210924">
              <w:t>King Agrippa I</w:t>
            </w:r>
          </w:p>
        </w:tc>
        <w:tc>
          <w:tcPr>
            <w:tcW w:w="535" w:type="dxa"/>
            <w:textDirection w:val="btLr"/>
            <w:vAlign w:val="center"/>
          </w:tcPr>
          <w:p w:rsidR="00911E6B" w:rsidRPr="00210924" w:rsidRDefault="00911E6B" w:rsidP="00CF6F66">
            <w:pPr>
              <w:ind w:left="113" w:right="113"/>
              <w:jc w:val="center"/>
            </w:pPr>
            <w:proofErr w:type="spellStart"/>
            <w:r w:rsidRPr="00210924">
              <w:t>Fadus</w:t>
            </w:r>
            <w:proofErr w:type="spellEnd"/>
          </w:p>
        </w:tc>
        <w:tc>
          <w:tcPr>
            <w:tcW w:w="524" w:type="dxa"/>
            <w:textDirection w:val="btLr"/>
            <w:vAlign w:val="center"/>
          </w:tcPr>
          <w:p w:rsidR="00911E6B" w:rsidRPr="00210924" w:rsidRDefault="00911E6B" w:rsidP="00CF6F66">
            <w:pPr>
              <w:ind w:left="113" w:right="113"/>
              <w:jc w:val="center"/>
            </w:pPr>
            <w:r w:rsidRPr="00210924">
              <w:t>Alexander</w:t>
            </w:r>
          </w:p>
        </w:tc>
        <w:tc>
          <w:tcPr>
            <w:tcW w:w="744" w:type="dxa"/>
            <w:textDirection w:val="btLr"/>
            <w:vAlign w:val="center"/>
          </w:tcPr>
          <w:p w:rsidR="00911E6B" w:rsidRPr="00210924" w:rsidRDefault="00911E6B" w:rsidP="00CF6F66">
            <w:pPr>
              <w:ind w:left="113" w:right="113"/>
              <w:jc w:val="center"/>
            </w:pPr>
            <w:proofErr w:type="spellStart"/>
            <w:r w:rsidRPr="00210924">
              <w:t>Cumanus</w:t>
            </w:r>
            <w:proofErr w:type="spellEnd"/>
          </w:p>
        </w:tc>
        <w:tc>
          <w:tcPr>
            <w:tcW w:w="746" w:type="dxa"/>
            <w:gridSpan w:val="2"/>
            <w:textDirection w:val="btLr"/>
            <w:vAlign w:val="center"/>
          </w:tcPr>
          <w:p w:rsidR="00911E6B" w:rsidRPr="00210924" w:rsidRDefault="00911E6B" w:rsidP="00CF6F66">
            <w:pPr>
              <w:ind w:left="113" w:right="113"/>
              <w:jc w:val="center"/>
            </w:pPr>
            <w:r w:rsidRPr="00210924">
              <w:t>Felix</w:t>
            </w:r>
          </w:p>
        </w:tc>
        <w:tc>
          <w:tcPr>
            <w:tcW w:w="524" w:type="dxa"/>
            <w:textDirection w:val="btLr"/>
            <w:vAlign w:val="center"/>
          </w:tcPr>
          <w:p w:rsidR="00911E6B" w:rsidRPr="00210924" w:rsidRDefault="00911E6B" w:rsidP="00CF6F66">
            <w:pPr>
              <w:ind w:left="113" w:right="113"/>
              <w:jc w:val="center"/>
            </w:pPr>
            <w:r w:rsidRPr="00210924">
              <w:t>Festus</w:t>
            </w:r>
          </w:p>
        </w:tc>
        <w:tc>
          <w:tcPr>
            <w:tcW w:w="536" w:type="dxa"/>
            <w:gridSpan w:val="2"/>
            <w:textDirection w:val="btLr"/>
            <w:vAlign w:val="center"/>
          </w:tcPr>
          <w:p w:rsidR="00911E6B" w:rsidRPr="00210924" w:rsidRDefault="00911E6B" w:rsidP="00CF6F66">
            <w:pPr>
              <w:ind w:left="113" w:right="113"/>
              <w:jc w:val="center"/>
            </w:pPr>
            <w:r w:rsidRPr="00210924">
              <w:t>Albinus</w:t>
            </w:r>
          </w:p>
        </w:tc>
        <w:tc>
          <w:tcPr>
            <w:tcW w:w="536" w:type="dxa"/>
            <w:textDirection w:val="btLr"/>
            <w:vAlign w:val="center"/>
          </w:tcPr>
          <w:p w:rsidR="00911E6B" w:rsidRPr="00210924" w:rsidRDefault="00911E6B" w:rsidP="00CF6F66">
            <w:pPr>
              <w:ind w:left="113" w:right="113"/>
              <w:jc w:val="center"/>
            </w:pPr>
            <w:proofErr w:type="spellStart"/>
            <w:r w:rsidRPr="00210924">
              <w:t>Florus</w:t>
            </w:r>
            <w:proofErr w:type="spellEnd"/>
          </w:p>
        </w:tc>
        <w:tc>
          <w:tcPr>
            <w:tcW w:w="620" w:type="dxa"/>
            <w:textDirection w:val="btLr"/>
          </w:tcPr>
          <w:p w:rsidR="00911E6B" w:rsidRPr="00210924" w:rsidRDefault="00911E6B" w:rsidP="00CF6F66">
            <w:pPr>
              <w:ind w:left="113" w:right="113"/>
              <w:jc w:val="center"/>
            </w:pPr>
          </w:p>
        </w:tc>
      </w:tr>
      <w:tr w:rsidR="00911E6B" w:rsidTr="00911E6B">
        <w:trPr>
          <w:trHeight w:val="440"/>
        </w:trPr>
        <w:tc>
          <w:tcPr>
            <w:tcW w:w="8856" w:type="dxa"/>
            <w:gridSpan w:val="17"/>
            <w:vAlign w:val="bottom"/>
          </w:tcPr>
          <w:p w:rsidR="00911E6B" w:rsidRPr="00177F9C" w:rsidRDefault="00911E6B" w:rsidP="00CF6F66">
            <w:pPr>
              <w:jc w:val="center"/>
              <w:rPr>
                <w:b/>
              </w:rPr>
            </w:pPr>
            <w:r>
              <w:rPr>
                <w:b/>
              </w:rPr>
              <w:t>HIGH PRIESTS</w:t>
            </w:r>
          </w:p>
        </w:tc>
      </w:tr>
      <w:tr w:rsidR="00911E6B" w:rsidTr="00911E6B">
        <w:trPr>
          <w:cantSplit/>
          <w:trHeight w:val="1385"/>
        </w:trPr>
        <w:tc>
          <w:tcPr>
            <w:tcW w:w="2170" w:type="dxa"/>
            <w:gridSpan w:val="3"/>
            <w:textDirection w:val="btLr"/>
            <w:vAlign w:val="center"/>
          </w:tcPr>
          <w:p w:rsidR="00911E6B" w:rsidRPr="00F03540" w:rsidRDefault="00911E6B" w:rsidP="00CF6F66">
            <w:pPr>
              <w:ind w:left="113" w:right="113"/>
              <w:jc w:val="center"/>
              <w:rPr>
                <w:b/>
              </w:rPr>
            </w:pPr>
            <w:proofErr w:type="spellStart"/>
            <w:r w:rsidRPr="00F03540">
              <w:t>Caiphas</w:t>
            </w:r>
            <w:proofErr w:type="spellEnd"/>
          </w:p>
        </w:tc>
        <w:tc>
          <w:tcPr>
            <w:tcW w:w="530" w:type="dxa"/>
            <w:textDirection w:val="btLr"/>
          </w:tcPr>
          <w:p w:rsidR="00911E6B" w:rsidRPr="005F3CC9" w:rsidRDefault="00911E6B" w:rsidP="00CF6F66">
            <w:pPr>
              <w:ind w:left="113" w:right="113"/>
            </w:pPr>
            <w:r w:rsidRPr="005F3CC9">
              <w:t>Jonathan</w:t>
            </w:r>
          </w:p>
        </w:tc>
        <w:tc>
          <w:tcPr>
            <w:tcW w:w="522" w:type="dxa"/>
            <w:textDirection w:val="btLr"/>
          </w:tcPr>
          <w:p w:rsidR="00911E6B" w:rsidRPr="005F3CC9" w:rsidRDefault="00911E6B" w:rsidP="00CF6F66">
            <w:pPr>
              <w:ind w:left="113" w:right="113"/>
            </w:pPr>
            <w:proofErr w:type="spellStart"/>
            <w:r>
              <w:t>Theophilus</w:t>
            </w:r>
            <w:proofErr w:type="spellEnd"/>
          </w:p>
        </w:tc>
        <w:tc>
          <w:tcPr>
            <w:tcW w:w="1404" w:type="dxa"/>
            <w:gridSpan w:val="3"/>
            <w:textDirection w:val="btLr"/>
          </w:tcPr>
          <w:p w:rsidR="00911E6B" w:rsidRDefault="00911E6B" w:rsidP="00CF6F66">
            <w:pPr>
              <w:ind w:left="113" w:right="113"/>
            </w:pPr>
            <w:r>
              <w:t>Simon</w:t>
            </w:r>
          </w:p>
          <w:p w:rsidR="00911E6B" w:rsidRDefault="00911E6B" w:rsidP="00CF6F66">
            <w:pPr>
              <w:ind w:left="113" w:right="113"/>
            </w:pPr>
            <w:r>
              <w:t>Matthias</w:t>
            </w:r>
          </w:p>
          <w:p w:rsidR="00911E6B" w:rsidRDefault="00911E6B" w:rsidP="00CF6F66">
            <w:pPr>
              <w:ind w:left="113" w:right="113"/>
            </w:pPr>
            <w:r>
              <w:t>Elion</w:t>
            </w:r>
          </w:p>
          <w:p w:rsidR="00911E6B" w:rsidRPr="005F3CC9" w:rsidRDefault="00911E6B" w:rsidP="00CF6F66">
            <w:pPr>
              <w:ind w:left="113" w:right="113"/>
            </w:pPr>
            <w:r>
              <w:t>Joseph</w:t>
            </w:r>
          </w:p>
        </w:tc>
        <w:tc>
          <w:tcPr>
            <w:tcW w:w="2014" w:type="dxa"/>
            <w:gridSpan w:val="4"/>
            <w:textDirection w:val="btLr"/>
            <w:vAlign w:val="center"/>
          </w:tcPr>
          <w:p w:rsidR="00911E6B" w:rsidRPr="005F3CC9" w:rsidRDefault="00911E6B" w:rsidP="00CF6F66">
            <w:pPr>
              <w:ind w:left="113" w:right="113"/>
              <w:jc w:val="center"/>
            </w:pPr>
            <w:r>
              <w:t>Ananias</w:t>
            </w:r>
          </w:p>
        </w:tc>
        <w:tc>
          <w:tcPr>
            <w:tcW w:w="524" w:type="dxa"/>
            <w:textDirection w:val="btLr"/>
          </w:tcPr>
          <w:p w:rsidR="00911E6B" w:rsidRPr="005F3CC9" w:rsidRDefault="00911E6B" w:rsidP="00CF6F66">
            <w:pPr>
              <w:ind w:left="113" w:right="113"/>
            </w:pPr>
            <w:r>
              <w:t>Ishmael</w:t>
            </w:r>
          </w:p>
        </w:tc>
        <w:tc>
          <w:tcPr>
            <w:tcW w:w="1072" w:type="dxa"/>
            <w:gridSpan w:val="3"/>
            <w:textDirection w:val="btLr"/>
          </w:tcPr>
          <w:p w:rsidR="00911E6B" w:rsidRDefault="00911E6B" w:rsidP="00CF6F66">
            <w:pPr>
              <w:ind w:left="113" w:right="113"/>
            </w:pPr>
            <w:r>
              <w:t>Joseph</w:t>
            </w:r>
          </w:p>
          <w:p w:rsidR="00911E6B" w:rsidRDefault="00911E6B" w:rsidP="00CF6F66">
            <w:pPr>
              <w:ind w:left="113" w:right="113"/>
            </w:pPr>
            <w:proofErr w:type="spellStart"/>
            <w:r>
              <w:t>Annanus</w:t>
            </w:r>
            <w:proofErr w:type="spellEnd"/>
          </w:p>
          <w:p w:rsidR="00911E6B" w:rsidRPr="005F3CC9" w:rsidRDefault="00911E6B" w:rsidP="00CF6F66">
            <w:pPr>
              <w:ind w:left="113" w:right="113"/>
            </w:pPr>
            <w:r>
              <w:t>Jesus</w:t>
            </w:r>
          </w:p>
        </w:tc>
        <w:tc>
          <w:tcPr>
            <w:tcW w:w="620" w:type="dxa"/>
            <w:textDirection w:val="btLr"/>
          </w:tcPr>
          <w:p w:rsidR="00911E6B" w:rsidRPr="005F3CC9" w:rsidRDefault="00911E6B" w:rsidP="00CF6F66">
            <w:pPr>
              <w:ind w:left="113" w:right="113"/>
            </w:pPr>
          </w:p>
        </w:tc>
      </w:tr>
    </w:tbl>
    <w:p w:rsidR="00911E6B" w:rsidRDefault="00911E6B" w:rsidP="00911E6B">
      <w:pPr>
        <w:rPr>
          <w:b/>
          <w:sz w:val="28"/>
          <w:szCs w:val="28"/>
        </w:rPr>
      </w:pPr>
      <w:r>
        <w:rPr>
          <w:b/>
          <w:sz w:val="28"/>
          <w:szCs w:val="28"/>
        </w:rPr>
        <w:br w:type="textWrapping" w:clear="all"/>
      </w:r>
      <w:r>
        <w:rPr>
          <w:b/>
          <w:sz w:val="28"/>
          <w:szCs w:val="28"/>
        </w:rPr>
        <w:br w:type="page"/>
      </w:r>
    </w:p>
    <w:tbl>
      <w:tblPr>
        <w:tblStyle w:val="TableGrid"/>
        <w:tblW w:w="9409" w:type="dxa"/>
        <w:tblLayout w:type="fixed"/>
        <w:tblLook w:val="04A0"/>
      </w:tblPr>
      <w:tblGrid>
        <w:gridCol w:w="1258"/>
        <w:gridCol w:w="2052"/>
        <w:gridCol w:w="1300"/>
        <w:gridCol w:w="1045"/>
        <w:gridCol w:w="1352"/>
        <w:gridCol w:w="1736"/>
        <w:gridCol w:w="254"/>
        <w:gridCol w:w="412"/>
      </w:tblGrid>
      <w:tr w:rsidR="00911E6B" w:rsidTr="00CF6F66">
        <w:trPr>
          <w:trHeight w:val="611"/>
        </w:trPr>
        <w:tc>
          <w:tcPr>
            <w:tcW w:w="9409" w:type="dxa"/>
            <w:gridSpan w:val="8"/>
            <w:vAlign w:val="center"/>
          </w:tcPr>
          <w:p w:rsidR="00911E6B" w:rsidRDefault="00911E6B" w:rsidP="00CF6F66">
            <w:pPr>
              <w:jc w:val="center"/>
              <w:rPr>
                <w:b/>
                <w:sz w:val="28"/>
                <w:szCs w:val="28"/>
              </w:rPr>
            </w:pPr>
            <w:r>
              <w:rPr>
                <w:b/>
                <w:sz w:val="28"/>
                <w:szCs w:val="28"/>
              </w:rPr>
              <w:lastRenderedPageBreak/>
              <w:t>(Chart 6) TIMING OF PAUL’S EPISTLES ADDED TO THE NEW TESTAMENT</w:t>
            </w:r>
          </w:p>
        </w:tc>
      </w:tr>
      <w:tr w:rsidR="00911E6B" w:rsidTr="00CF6F66">
        <w:trPr>
          <w:trHeight w:val="576"/>
        </w:trPr>
        <w:tc>
          <w:tcPr>
            <w:tcW w:w="1258" w:type="dxa"/>
            <w:vAlign w:val="bottom"/>
          </w:tcPr>
          <w:p w:rsidR="00911E6B" w:rsidRPr="00E61EDA" w:rsidRDefault="00911E6B" w:rsidP="00CF6F66">
            <w:pPr>
              <w:jc w:val="center"/>
            </w:pPr>
            <w:r w:rsidRPr="00E61EDA">
              <w:t>GROUP</w:t>
            </w:r>
          </w:p>
        </w:tc>
        <w:tc>
          <w:tcPr>
            <w:tcW w:w="2052" w:type="dxa"/>
            <w:vAlign w:val="bottom"/>
          </w:tcPr>
          <w:p w:rsidR="00911E6B" w:rsidRPr="00E61EDA" w:rsidRDefault="00911E6B" w:rsidP="00CF6F66">
            <w:pPr>
              <w:jc w:val="center"/>
            </w:pPr>
            <w:r w:rsidRPr="00E61EDA">
              <w:t>SETTING</w:t>
            </w:r>
          </w:p>
        </w:tc>
        <w:tc>
          <w:tcPr>
            <w:tcW w:w="1300" w:type="dxa"/>
            <w:vAlign w:val="bottom"/>
          </w:tcPr>
          <w:p w:rsidR="00911E6B" w:rsidRPr="00E61EDA" w:rsidRDefault="00911E6B" w:rsidP="00CF6F66">
            <w:pPr>
              <w:jc w:val="center"/>
            </w:pPr>
            <w:r w:rsidRPr="00E61EDA">
              <w:t>EPISTLE</w:t>
            </w:r>
          </w:p>
        </w:tc>
        <w:tc>
          <w:tcPr>
            <w:tcW w:w="1045" w:type="dxa"/>
            <w:vAlign w:val="bottom"/>
          </w:tcPr>
          <w:p w:rsidR="00911E6B" w:rsidRPr="00E61EDA" w:rsidRDefault="00911E6B" w:rsidP="00CF6F66">
            <w:pPr>
              <w:jc w:val="center"/>
            </w:pPr>
            <w:r w:rsidRPr="00E61EDA">
              <w:t>DATE A.D.</w:t>
            </w:r>
          </w:p>
        </w:tc>
        <w:tc>
          <w:tcPr>
            <w:tcW w:w="1352" w:type="dxa"/>
            <w:vAlign w:val="bottom"/>
          </w:tcPr>
          <w:p w:rsidR="00911E6B" w:rsidRPr="00E61EDA" w:rsidRDefault="00911E6B" w:rsidP="00CF6F66">
            <w:pPr>
              <w:jc w:val="center"/>
            </w:pPr>
            <w:r w:rsidRPr="00E61EDA">
              <w:t>MAIN SUBJECTS</w:t>
            </w:r>
          </w:p>
        </w:tc>
        <w:tc>
          <w:tcPr>
            <w:tcW w:w="1736" w:type="dxa"/>
            <w:vAlign w:val="bottom"/>
          </w:tcPr>
          <w:p w:rsidR="00911E6B" w:rsidRPr="00E61EDA" w:rsidRDefault="00911E6B" w:rsidP="00CF6F66">
            <w:pPr>
              <w:jc w:val="center"/>
            </w:pPr>
            <w:r w:rsidRPr="00E61EDA">
              <w:t>GENERAL PURPOSES</w:t>
            </w:r>
          </w:p>
        </w:tc>
        <w:tc>
          <w:tcPr>
            <w:tcW w:w="254" w:type="dxa"/>
            <w:vMerge w:val="restart"/>
          </w:tcPr>
          <w:p w:rsidR="00911E6B" w:rsidRDefault="00911E6B" w:rsidP="00CF6F66">
            <w:pPr>
              <w:ind w:left="-120"/>
              <w:rPr>
                <w:b/>
                <w:sz w:val="28"/>
                <w:szCs w:val="28"/>
              </w:rPr>
            </w:pPr>
          </w:p>
        </w:tc>
        <w:tc>
          <w:tcPr>
            <w:tcW w:w="411" w:type="dxa"/>
            <w:vMerge w:val="restart"/>
            <w:textDirection w:val="btLr"/>
            <w:vAlign w:val="center"/>
          </w:tcPr>
          <w:p w:rsidR="00911E6B" w:rsidRPr="001B73CA" w:rsidRDefault="00911E6B" w:rsidP="00CF6F66">
            <w:pPr>
              <w:ind w:left="113" w:right="113"/>
              <w:jc w:val="center"/>
            </w:pPr>
            <w:r w:rsidRPr="001B73CA">
              <w:t>To Churches</w:t>
            </w:r>
          </w:p>
        </w:tc>
      </w:tr>
      <w:tr w:rsidR="00911E6B" w:rsidTr="00CF6F66">
        <w:trPr>
          <w:trHeight w:val="576"/>
        </w:trPr>
        <w:tc>
          <w:tcPr>
            <w:tcW w:w="1258" w:type="dxa"/>
            <w:vMerge w:val="restart"/>
            <w:vAlign w:val="center"/>
          </w:tcPr>
          <w:p w:rsidR="00911E6B" w:rsidRDefault="00911E6B" w:rsidP="00CF6F66">
            <w:pPr>
              <w:jc w:val="center"/>
              <w:rPr>
                <w:b/>
                <w:sz w:val="28"/>
                <w:szCs w:val="28"/>
              </w:rPr>
            </w:pPr>
            <w:r>
              <w:rPr>
                <w:b/>
                <w:sz w:val="28"/>
                <w:szCs w:val="28"/>
              </w:rPr>
              <w:t xml:space="preserve">1 </w:t>
            </w:r>
          </w:p>
          <w:p w:rsidR="00911E6B" w:rsidRDefault="00911E6B" w:rsidP="00CF6F66">
            <w:pPr>
              <w:jc w:val="center"/>
              <w:rPr>
                <w:b/>
                <w:sz w:val="28"/>
                <w:szCs w:val="28"/>
              </w:rPr>
            </w:pPr>
            <w:r>
              <w:rPr>
                <w:b/>
                <w:sz w:val="28"/>
                <w:szCs w:val="28"/>
              </w:rPr>
              <w:t>Travel Epistles</w:t>
            </w:r>
          </w:p>
        </w:tc>
        <w:tc>
          <w:tcPr>
            <w:tcW w:w="2052" w:type="dxa"/>
          </w:tcPr>
          <w:p w:rsidR="00911E6B" w:rsidRPr="001B73CA" w:rsidRDefault="00911E6B" w:rsidP="00CF6F66">
            <w:pPr>
              <w:jc w:val="center"/>
            </w:pPr>
            <w:r w:rsidRPr="001B73CA">
              <w:t xml:space="preserve">Between </w:t>
            </w:r>
            <w:r>
              <w:t>1</w:t>
            </w:r>
            <w:r w:rsidRPr="001B73CA">
              <w:rPr>
                <w:vertAlign w:val="superscript"/>
              </w:rPr>
              <w:t>st</w:t>
            </w:r>
            <w:r>
              <w:t xml:space="preserve"> </w:t>
            </w:r>
            <w:r w:rsidRPr="001B73CA">
              <w:t xml:space="preserve"> and </w:t>
            </w:r>
            <w:r>
              <w:t>2</w:t>
            </w:r>
            <w:r w:rsidRPr="001B73CA">
              <w:rPr>
                <w:vertAlign w:val="superscript"/>
              </w:rPr>
              <w:t>nd</w:t>
            </w:r>
            <w:r>
              <w:t xml:space="preserve"> </w:t>
            </w:r>
            <w:r w:rsidRPr="001B73CA">
              <w:t xml:space="preserve"> Journeys</w:t>
            </w:r>
          </w:p>
        </w:tc>
        <w:tc>
          <w:tcPr>
            <w:tcW w:w="1300" w:type="dxa"/>
          </w:tcPr>
          <w:p w:rsidR="00911E6B" w:rsidRPr="001B73CA" w:rsidRDefault="00911E6B" w:rsidP="00CF6F66">
            <w:r w:rsidRPr="001B73CA">
              <w:t>Galatians</w:t>
            </w:r>
          </w:p>
        </w:tc>
        <w:tc>
          <w:tcPr>
            <w:tcW w:w="1045" w:type="dxa"/>
          </w:tcPr>
          <w:p w:rsidR="00911E6B" w:rsidRPr="001B73CA" w:rsidRDefault="00911E6B" w:rsidP="00CF6F66">
            <w:pPr>
              <w:jc w:val="center"/>
            </w:pPr>
            <w:r w:rsidRPr="001B73CA">
              <w:t>48</w:t>
            </w:r>
          </w:p>
        </w:tc>
        <w:tc>
          <w:tcPr>
            <w:tcW w:w="1352" w:type="dxa"/>
            <w:vMerge w:val="restart"/>
            <w:vAlign w:val="center"/>
          </w:tcPr>
          <w:p w:rsidR="00911E6B" w:rsidRPr="001B73CA" w:rsidRDefault="00911E6B" w:rsidP="00CF6F66">
            <w:pPr>
              <w:jc w:val="center"/>
            </w:pPr>
            <w:r w:rsidRPr="001B73CA">
              <w:t>Salvation at Present and in the Future</w:t>
            </w:r>
          </w:p>
        </w:tc>
        <w:tc>
          <w:tcPr>
            <w:tcW w:w="1736" w:type="dxa"/>
            <w:vMerge w:val="restart"/>
            <w:vAlign w:val="center"/>
          </w:tcPr>
          <w:p w:rsidR="00911E6B" w:rsidRPr="001B73CA" w:rsidRDefault="00911E6B" w:rsidP="00CF6F66">
            <w:pPr>
              <w:jc w:val="center"/>
            </w:pPr>
            <w:r w:rsidRPr="001B73CA">
              <w:t>Evangelizing</w:t>
            </w: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tcPr>
          <w:p w:rsidR="00911E6B" w:rsidRDefault="00911E6B" w:rsidP="00CF6F66">
            <w:pPr>
              <w:rPr>
                <w:b/>
                <w:sz w:val="28"/>
                <w:szCs w:val="28"/>
              </w:rPr>
            </w:pPr>
          </w:p>
        </w:tc>
        <w:tc>
          <w:tcPr>
            <w:tcW w:w="2052" w:type="dxa"/>
          </w:tcPr>
          <w:p w:rsidR="00911E6B" w:rsidRPr="001B73CA" w:rsidRDefault="00911E6B" w:rsidP="00CF6F66">
            <w:pPr>
              <w:jc w:val="center"/>
            </w:pPr>
            <w:r>
              <w:t>2</w:t>
            </w:r>
            <w:r w:rsidRPr="001B73CA">
              <w:rPr>
                <w:vertAlign w:val="superscript"/>
              </w:rPr>
              <w:t>nd</w:t>
            </w:r>
            <w:r>
              <w:t xml:space="preserve"> </w:t>
            </w:r>
            <w:r w:rsidRPr="001B73CA">
              <w:t xml:space="preserve"> Journey</w:t>
            </w:r>
          </w:p>
        </w:tc>
        <w:tc>
          <w:tcPr>
            <w:tcW w:w="1300" w:type="dxa"/>
            <w:vAlign w:val="center"/>
          </w:tcPr>
          <w:p w:rsidR="00911E6B" w:rsidRPr="001B73CA" w:rsidRDefault="00911E6B" w:rsidP="00CF6F66">
            <w:r w:rsidRPr="001B73CA">
              <w:t xml:space="preserve">I &amp; II </w:t>
            </w:r>
            <w:proofErr w:type="spellStart"/>
            <w:r w:rsidRPr="001B73CA">
              <w:t>Thessa</w:t>
            </w:r>
            <w:r>
              <w:t>-</w:t>
            </w:r>
            <w:r w:rsidRPr="001B73CA">
              <w:t>lonians</w:t>
            </w:r>
            <w:proofErr w:type="spellEnd"/>
          </w:p>
        </w:tc>
        <w:tc>
          <w:tcPr>
            <w:tcW w:w="1045" w:type="dxa"/>
          </w:tcPr>
          <w:p w:rsidR="00911E6B" w:rsidRPr="001B73CA" w:rsidRDefault="00911E6B" w:rsidP="00CF6F66">
            <w:pPr>
              <w:jc w:val="center"/>
            </w:pPr>
            <w:r w:rsidRPr="001B73CA">
              <w:t>52</w:t>
            </w:r>
          </w:p>
        </w:tc>
        <w:tc>
          <w:tcPr>
            <w:tcW w:w="1352" w:type="dxa"/>
            <w:vMerge/>
          </w:tcPr>
          <w:p w:rsidR="00911E6B" w:rsidRPr="001B73CA" w:rsidRDefault="00911E6B" w:rsidP="00CF6F66"/>
        </w:tc>
        <w:tc>
          <w:tcPr>
            <w:tcW w:w="1736" w:type="dxa"/>
            <w:vMerge/>
          </w:tcPr>
          <w:p w:rsidR="00911E6B" w:rsidRPr="001B73CA" w:rsidRDefault="00911E6B" w:rsidP="00CF6F66">
            <w:pPr>
              <w:rPr>
                <w:b/>
              </w:rPr>
            </w:pP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tcPr>
          <w:p w:rsidR="00911E6B" w:rsidRDefault="00911E6B" w:rsidP="00CF6F66">
            <w:pPr>
              <w:rPr>
                <w:b/>
                <w:sz w:val="28"/>
                <w:szCs w:val="28"/>
              </w:rPr>
            </w:pPr>
          </w:p>
        </w:tc>
        <w:tc>
          <w:tcPr>
            <w:tcW w:w="2052" w:type="dxa"/>
            <w:vMerge w:val="restart"/>
            <w:vAlign w:val="center"/>
          </w:tcPr>
          <w:p w:rsidR="00911E6B" w:rsidRPr="001B73CA" w:rsidRDefault="00911E6B" w:rsidP="00CF6F66">
            <w:pPr>
              <w:jc w:val="center"/>
            </w:pPr>
            <w:r>
              <w:t>3</w:t>
            </w:r>
            <w:r w:rsidRPr="001B73CA">
              <w:rPr>
                <w:vertAlign w:val="superscript"/>
              </w:rPr>
              <w:t>rd</w:t>
            </w:r>
            <w:r>
              <w:t xml:space="preserve"> </w:t>
            </w:r>
            <w:r w:rsidRPr="001B73CA">
              <w:t xml:space="preserve"> Journey</w:t>
            </w:r>
          </w:p>
        </w:tc>
        <w:tc>
          <w:tcPr>
            <w:tcW w:w="1300" w:type="dxa"/>
            <w:vAlign w:val="center"/>
          </w:tcPr>
          <w:p w:rsidR="00911E6B" w:rsidRPr="001B73CA" w:rsidRDefault="00911E6B" w:rsidP="00CF6F66">
            <w:r w:rsidRPr="001B73CA">
              <w:t>I &amp; II Corinth</w:t>
            </w:r>
            <w:r>
              <w:t>-</w:t>
            </w:r>
            <w:proofErr w:type="spellStart"/>
            <w:r w:rsidRPr="001B73CA">
              <w:t>ians</w:t>
            </w:r>
            <w:proofErr w:type="spellEnd"/>
          </w:p>
        </w:tc>
        <w:tc>
          <w:tcPr>
            <w:tcW w:w="1045" w:type="dxa"/>
          </w:tcPr>
          <w:p w:rsidR="00911E6B" w:rsidRPr="001B73CA" w:rsidRDefault="00911E6B" w:rsidP="00CF6F66">
            <w:pPr>
              <w:jc w:val="center"/>
            </w:pPr>
            <w:r w:rsidRPr="001B73CA">
              <w:t>55</w:t>
            </w:r>
          </w:p>
        </w:tc>
        <w:tc>
          <w:tcPr>
            <w:tcW w:w="1352" w:type="dxa"/>
            <w:vMerge/>
          </w:tcPr>
          <w:p w:rsidR="00911E6B" w:rsidRPr="001B73CA" w:rsidRDefault="00911E6B" w:rsidP="00CF6F66"/>
        </w:tc>
        <w:tc>
          <w:tcPr>
            <w:tcW w:w="1736" w:type="dxa"/>
            <w:vMerge/>
          </w:tcPr>
          <w:p w:rsidR="00911E6B" w:rsidRPr="001B73CA" w:rsidRDefault="00911E6B" w:rsidP="00CF6F66">
            <w:pPr>
              <w:rPr>
                <w:b/>
              </w:rPr>
            </w:pP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tcPr>
          <w:p w:rsidR="00911E6B" w:rsidRDefault="00911E6B" w:rsidP="00CF6F66">
            <w:pP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Romans</w:t>
            </w:r>
          </w:p>
        </w:tc>
        <w:tc>
          <w:tcPr>
            <w:tcW w:w="1045" w:type="dxa"/>
          </w:tcPr>
          <w:p w:rsidR="00911E6B" w:rsidRPr="001B73CA" w:rsidRDefault="00911E6B" w:rsidP="00CF6F66">
            <w:pPr>
              <w:jc w:val="center"/>
            </w:pPr>
            <w:r w:rsidRPr="001B73CA">
              <w:t>56</w:t>
            </w:r>
          </w:p>
        </w:tc>
        <w:tc>
          <w:tcPr>
            <w:tcW w:w="1352" w:type="dxa"/>
            <w:vMerge/>
          </w:tcPr>
          <w:p w:rsidR="00911E6B" w:rsidRPr="001B73CA" w:rsidRDefault="00911E6B" w:rsidP="00CF6F66"/>
        </w:tc>
        <w:tc>
          <w:tcPr>
            <w:tcW w:w="1736" w:type="dxa"/>
            <w:vMerge/>
          </w:tcPr>
          <w:p w:rsidR="00911E6B" w:rsidRPr="001B73CA" w:rsidRDefault="00911E6B" w:rsidP="00CF6F66">
            <w:pPr>
              <w:rPr>
                <w:b/>
              </w:rPr>
            </w:pP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562"/>
        </w:trPr>
        <w:tc>
          <w:tcPr>
            <w:tcW w:w="1258" w:type="dxa"/>
            <w:vMerge w:val="restart"/>
            <w:vAlign w:val="center"/>
          </w:tcPr>
          <w:p w:rsidR="00911E6B" w:rsidRDefault="00911E6B" w:rsidP="00CF6F66">
            <w:pPr>
              <w:jc w:val="center"/>
              <w:rPr>
                <w:b/>
                <w:sz w:val="28"/>
                <w:szCs w:val="28"/>
              </w:rPr>
            </w:pPr>
            <w:r>
              <w:rPr>
                <w:b/>
                <w:sz w:val="28"/>
                <w:szCs w:val="28"/>
              </w:rPr>
              <w:t>2</w:t>
            </w:r>
          </w:p>
          <w:p w:rsidR="00911E6B" w:rsidRDefault="00911E6B" w:rsidP="00CF6F66">
            <w:pPr>
              <w:jc w:val="center"/>
              <w:rPr>
                <w:b/>
                <w:sz w:val="28"/>
                <w:szCs w:val="28"/>
              </w:rPr>
            </w:pPr>
            <w:r>
              <w:rPr>
                <w:b/>
                <w:sz w:val="28"/>
                <w:szCs w:val="28"/>
              </w:rPr>
              <w:t>Prison Epistles</w:t>
            </w:r>
          </w:p>
        </w:tc>
        <w:tc>
          <w:tcPr>
            <w:tcW w:w="2052" w:type="dxa"/>
            <w:vMerge w:val="restart"/>
            <w:vAlign w:val="center"/>
          </w:tcPr>
          <w:p w:rsidR="00911E6B" w:rsidRPr="001B73CA" w:rsidRDefault="00911E6B" w:rsidP="00CF6F66">
            <w:pPr>
              <w:jc w:val="center"/>
            </w:pPr>
            <w:r w:rsidRPr="001B73CA">
              <w:t>1</w:t>
            </w:r>
            <w:r w:rsidRPr="001B73CA">
              <w:rPr>
                <w:vertAlign w:val="superscript"/>
              </w:rPr>
              <w:t>st</w:t>
            </w:r>
            <w:r w:rsidRPr="001B73CA">
              <w:t xml:space="preserve"> Roman Imprisonment</w:t>
            </w:r>
          </w:p>
        </w:tc>
        <w:tc>
          <w:tcPr>
            <w:tcW w:w="1300" w:type="dxa"/>
            <w:vAlign w:val="center"/>
          </w:tcPr>
          <w:p w:rsidR="00911E6B" w:rsidRPr="001B73CA" w:rsidRDefault="00911E6B" w:rsidP="00CF6F66">
            <w:r w:rsidRPr="001B73CA">
              <w:t>Colossians</w:t>
            </w:r>
          </w:p>
        </w:tc>
        <w:tc>
          <w:tcPr>
            <w:tcW w:w="1045" w:type="dxa"/>
            <w:vMerge w:val="restart"/>
            <w:vAlign w:val="center"/>
          </w:tcPr>
          <w:p w:rsidR="00911E6B" w:rsidRPr="001B73CA" w:rsidRDefault="00911E6B" w:rsidP="00CF6F66">
            <w:pPr>
              <w:jc w:val="center"/>
            </w:pPr>
            <w:r w:rsidRPr="001B73CA">
              <w:t>61</w:t>
            </w:r>
          </w:p>
        </w:tc>
        <w:tc>
          <w:tcPr>
            <w:tcW w:w="1352" w:type="dxa"/>
            <w:vMerge w:val="restart"/>
            <w:vAlign w:val="center"/>
          </w:tcPr>
          <w:p w:rsidR="00911E6B" w:rsidRPr="001B73CA" w:rsidRDefault="00911E6B" w:rsidP="00CF6F66">
            <w:pPr>
              <w:jc w:val="center"/>
            </w:pPr>
            <w:r w:rsidRPr="001B73CA">
              <w:t>Christ and the Christian Life</w:t>
            </w:r>
          </w:p>
        </w:tc>
        <w:tc>
          <w:tcPr>
            <w:tcW w:w="1736" w:type="dxa"/>
            <w:vMerge w:val="restart"/>
            <w:vAlign w:val="center"/>
          </w:tcPr>
          <w:p w:rsidR="00911E6B" w:rsidRPr="001B73CA" w:rsidRDefault="00911E6B" w:rsidP="00CF6F66">
            <w:pPr>
              <w:jc w:val="center"/>
            </w:pPr>
            <w:r w:rsidRPr="001B73CA">
              <w:t>Edifying</w:t>
            </w: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vAlign w:val="center"/>
          </w:tcPr>
          <w:p w:rsidR="00911E6B" w:rsidRDefault="00911E6B" w:rsidP="00CF6F66">
            <w:pPr>
              <w:jc w:val="cente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Ephesians</w:t>
            </w:r>
          </w:p>
        </w:tc>
        <w:tc>
          <w:tcPr>
            <w:tcW w:w="1045" w:type="dxa"/>
            <w:vMerge/>
          </w:tcPr>
          <w:p w:rsidR="00911E6B" w:rsidRPr="001B73CA" w:rsidRDefault="00911E6B" w:rsidP="00CF6F66">
            <w:pPr>
              <w:jc w:val="center"/>
            </w:pPr>
          </w:p>
        </w:tc>
        <w:tc>
          <w:tcPr>
            <w:tcW w:w="1352" w:type="dxa"/>
            <w:vMerge/>
          </w:tcPr>
          <w:p w:rsidR="00911E6B" w:rsidRPr="001B73CA" w:rsidRDefault="00911E6B" w:rsidP="00CF6F66"/>
        </w:tc>
        <w:tc>
          <w:tcPr>
            <w:tcW w:w="1736" w:type="dxa"/>
            <w:vMerge/>
          </w:tcPr>
          <w:p w:rsidR="00911E6B" w:rsidRPr="001B73CA" w:rsidRDefault="00911E6B" w:rsidP="00CF6F66"/>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vAlign w:val="center"/>
          </w:tcPr>
          <w:p w:rsidR="00911E6B" w:rsidRDefault="00911E6B" w:rsidP="00CF6F66">
            <w:pPr>
              <w:jc w:val="cente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Philemon</w:t>
            </w:r>
          </w:p>
        </w:tc>
        <w:tc>
          <w:tcPr>
            <w:tcW w:w="1045" w:type="dxa"/>
            <w:vMerge/>
          </w:tcPr>
          <w:p w:rsidR="00911E6B" w:rsidRPr="001B73CA" w:rsidRDefault="00911E6B" w:rsidP="00CF6F66">
            <w:pPr>
              <w:jc w:val="center"/>
            </w:pPr>
          </w:p>
        </w:tc>
        <w:tc>
          <w:tcPr>
            <w:tcW w:w="1352" w:type="dxa"/>
            <w:vMerge/>
          </w:tcPr>
          <w:p w:rsidR="00911E6B" w:rsidRPr="001B73CA" w:rsidRDefault="00911E6B" w:rsidP="00CF6F66"/>
        </w:tc>
        <w:tc>
          <w:tcPr>
            <w:tcW w:w="1736" w:type="dxa"/>
            <w:vMerge/>
          </w:tcPr>
          <w:p w:rsidR="00911E6B" w:rsidRPr="001B73CA" w:rsidRDefault="00911E6B" w:rsidP="00CF6F66"/>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vAlign w:val="center"/>
          </w:tcPr>
          <w:p w:rsidR="00911E6B" w:rsidRDefault="00911E6B" w:rsidP="00CF6F66">
            <w:pPr>
              <w:jc w:val="cente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Philippians</w:t>
            </w:r>
          </w:p>
        </w:tc>
        <w:tc>
          <w:tcPr>
            <w:tcW w:w="1045" w:type="dxa"/>
            <w:vMerge/>
          </w:tcPr>
          <w:p w:rsidR="00911E6B" w:rsidRPr="001B73CA" w:rsidRDefault="00911E6B" w:rsidP="00CF6F66">
            <w:pPr>
              <w:jc w:val="center"/>
            </w:pPr>
          </w:p>
        </w:tc>
        <w:tc>
          <w:tcPr>
            <w:tcW w:w="1352" w:type="dxa"/>
            <w:vMerge/>
          </w:tcPr>
          <w:p w:rsidR="00911E6B" w:rsidRPr="001B73CA" w:rsidRDefault="00911E6B" w:rsidP="00CF6F66"/>
        </w:tc>
        <w:tc>
          <w:tcPr>
            <w:tcW w:w="1736" w:type="dxa"/>
            <w:vMerge/>
          </w:tcPr>
          <w:p w:rsidR="00911E6B" w:rsidRPr="001B73CA" w:rsidRDefault="00911E6B" w:rsidP="00CF6F66"/>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cantSplit/>
          <w:trHeight w:val="1117"/>
        </w:trPr>
        <w:tc>
          <w:tcPr>
            <w:tcW w:w="1258" w:type="dxa"/>
            <w:vMerge w:val="restart"/>
            <w:vAlign w:val="center"/>
          </w:tcPr>
          <w:p w:rsidR="00911E6B" w:rsidRDefault="00911E6B" w:rsidP="00CF6F66">
            <w:pPr>
              <w:jc w:val="center"/>
              <w:rPr>
                <w:b/>
                <w:sz w:val="28"/>
                <w:szCs w:val="28"/>
              </w:rPr>
            </w:pPr>
            <w:r>
              <w:rPr>
                <w:b/>
                <w:sz w:val="28"/>
                <w:szCs w:val="28"/>
              </w:rPr>
              <w:t>3 Pastoral Epistles</w:t>
            </w:r>
          </w:p>
        </w:tc>
        <w:tc>
          <w:tcPr>
            <w:tcW w:w="2052" w:type="dxa"/>
            <w:vMerge w:val="restart"/>
            <w:vAlign w:val="center"/>
          </w:tcPr>
          <w:p w:rsidR="00911E6B" w:rsidRPr="001B73CA" w:rsidRDefault="00911E6B" w:rsidP="00CF6F66">
            <w:pPr>
              <w:jc w:val="center"/>
            </w:pPr>
            <w:r w:rsidRPr="001B73CA">
              <w:t>Release</w:t>
            </w:r>
          </w:p>
        </w:tc>
        <w:tc>
          <w:tcPr>
            <w:tcW w:w="1300" w:type="dxa"/>
            <w:vAlign w:val="center"/>
          </w:tcPr>
          <w:p w:rsidR="00911E6B" w:rsidRPr="001B73CA" w:rsidRDefault="00911E6B" w:rsidP="00CF6F66">
            <w:r w:rsidRPr="001B73CA">
              <w:t>I Timothy</w:t>
            </w:r>
          </w:p>
        </w:tc>
        <w:tc>
          <w:tcPr>
            <w:tcW w:w="1045" w:type="dxa"/>
          </w:tcPr>
          <w:p w:rsidR="00911E6B" w:rsidRPr="001B73CA" w:rsidRDefault="00911E6B" w:rsidP="00CF6F66">
            <w:pPr>
              <w:jc w:val="center"/>
            </w:pPr>
            <w:r w:rsidRPr="001B73CA">
              <w:t>62</w:t>
            </w:r>
          </w:p>
        </w:tc>
        <w:tc>
          <w:tcPr>
            <w:tcW w:w="1352" w:type="dxa"/>
            <w:vMerge w:val="restart"/>
            <w:vAlign w:val="center"/>
          </w:tcPr>
          <w:p w:rsidR="00911E6B" w:rsidRPr="001B73CA" w:rsidRDefault="00911E6B" w:rsidP="00CF6F66">
            <w:pPr>
              <w:jc w:val="center"/>
            </w:pPr>
            <w:r w:rsidRPr="001B73CA">
              <w:t>Church and its Workers</w:t>
            </w:r>
          </w:p>
        </w:tc>
        <w:tc>
          <w:tcPr>
            <w:tcW w:w="1736" w:type="dxa"/>
            <w:vMerge w:val="restart"/>
            <w:vAlign w:val="center"/>
          </w:tcPr>
          <w:p w:rsidR="00911E6B" w:rsidRPr="001B73CA" w:rsidRDefault="00911E6B" w:rsidP="00CF6F66">
            <w:pPr>
              <w:jc w:val="center"/>
            </w:pPr>
            <w:r w:rsidRPr="001B73CA">
              <w:t>Establishing</w:t>
            </w:r>
          </w:p>
        </w:tc>
        <w:tc>
          <w:tcPr>
            <w:tcW w:w="254" w:type="dxa"/>
            <w:vMerge/>
          </w:tcPr>
          <w:p w:rsidR="00911E6B" w:rsidRPr="001B73CA" w:rsidRDefault="00911E6B" w:rsidP="00CF6F66">
            <w:pPr>
              <w:rPr>
                <w:b/>
              </w:rPr>
            </w:pPr>
          </w:p>
        </w:tc>
        <w:tc>
          <w:tcPr>
            <w:tcW w:w="411" w:type="dxa"/>
            <w:vMerge w:val="restart"/>
            <w:textDirection w:val="btLr"/>
            <w:vAlign w:val="center"/>
          </w:tcPr>
          <w:p w:rsidR="00911E6B" w:rsidRPr="001B73CA" w:rsidRDefault="00911E6B" w:rsidP="00CF6F66">
            <w:pPr>
              <w:ind w:left="113" w:right="113"/>
              <w:jc w:val="center"/>
            </w:pPr>
            <w:r w:rsidRPr="001B73CA">
              <w:t>To Individuals</w:t>
            </w:r>
          </w:p>
        </w:tc>
      </w:tr>
      <w:tr w:rsidR="00911E6B" w:rsidTr="00CF6F66">
        <w:trPr>
          <w:cantSplit/>
          <w:trHeight w:val="1117"/>
        </w:trPr>
        <w:tc>
          <w:tcPr>
            <w:tcW w:w="1258" w:type="dxa"/>
            <w:vMerge/>
          </w:tcPr>
          <w:p w:rsidR="00911E6B" w:rsidRDefault="00911E6B" w:rsidP="00CF6F66">
            <w:pP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Titus</w:t>
            </w:r>
          </w:p>
        </w:tc>
        <w:tc>
          <w:tcPr>
            <w:tcW w:w="1045" w:type="dxa"/>
          </w:tcPr>
          <w:p w:rsidR="00911E6B" w:rsidRPr="001B73CA" w:rsidRDefault="00911E6B" w:rsidP="00CF6F66">
            <w:pPr>
              <w:jc w:val="center"/>
            </w:pPr>
            <w:r w:rsidRPr="001B73CA">
              <w:t>62</w:t>
            </w:r>
          </w:p>
        </w:tc>
        <w:tc>
          <w:tcPr>
            <w:tcW w:w="1352" w:type="dxa"/>
            <w:vMerge/>
          </w:tcPr>
          <w:p w:rsidR="00911E6B" w:rsidRPr="001B73CA" w:rsidRDefault="00911E6B" w:rsidP="00CF6F66">
            <w:pPr>
              <w:rPr>
                <w:b/>
              </w:rPr>
            </w:pPr>
          </w:p>
        </w:tc>
        <w:tc>
          <w:tcPr>
            <w:tcW w:w="1736" w:type="dxa"/>
            <w:vMerge/>
          </w:tcPr>
          <w:p w:rsidR="00911E6B" w:rsidRPr="001B73CA" w:rsidRDefault="00911E6B" w:rsidP="00CF6F66"/>
        </w:tc>
        <w:tc>
          <w:tcPr>
            <w:tcW w:w="254" w:type="dxa"/>
            <w:vMerge/>
          </w:tcPr>
          <w:p w:rsidR="00911E6B" w:rsidRPr="001B73CA" w:rsidRDefault="00911E6B" w:rsidP="00CF6F66">
            <w:pPr>
              <w:rPr>
                <w:b/>
              </w:rPr>
            </w:pPr>
          </w:p>
        </w:tc>
        <w:tc>
          <w:tcPr>
            <w:tcW w:w="411" w:type="dxa"/>
            <w:vMerge/>
            <w:textDirection w:val="btLr"/>
          </w:tcPr>
          <w:p w:rsidR="00911E6B" w:rsidRPr="001B73CA" w:rsidRDefault="00911E6B" w:rsidP="00CF6F66">
            <w:pPr>
              <w:ind w:left="113" w:right="113"/>
              <w:rPr>
                <w:b/>
              </w:rPr>
            </w:pPr>
          </w:p>
        </w:tc>
      </w:tr>
      <w:tr w:rsidR="00911E6B" w:rsidTr="00CF6F66">
        <w:trPr>
          <w:cantSplit/>
          <w:trHeight w:val="1117"/>
        </w:trPr>
        <w:tc>
          <w:tcPr>
            <w:tcW w:w="1258" w:type="dxa"/>
            <w:vMerge/>
          </w:tcPr>
          <w:p w:rsidR="00911E6B" w:rsidRDefault="00911E6B" w:rsidP="00CF6F66">
            <w:pPr>
              <w:rPr>
                <w:b/>
                <w:sz w:val="28"/>
                <w:szCs w:val="28"/>
              </w:rPr>
            </w:pPr>
          </w:p>
        </w:tc>
        <w:tc>
          <w:tcPr>
            <w:tcW w:w="2052" w:type="dxa"/>
            <w:vAlign w:val="center"/>
          </w:tcPr>
          <w:p w:rsidR="00911E6B" w:rsidRPr="001B73CA" w:rsidRDefault="00911E6B" w:rsidP="00CF6F66">
            <w:pPr>
              <w:jc w:val="center"/>
            </w:pPr>
            <w:r w:rsidRPr="001B73CA">
              <w:t>2</w:t>
            </w:r>
            <w:r w:rsidRPr="001B73CA">
              <w:rPr>
                <w:vertAlign w:val="superscript"/>
              </w:rPr>
              <w:t>nd</w:t>
            </w:r>
            <w:r w:rsidRPr="001B73CA">
              <w:t xml:space="preserve"> Roman Imprisonment</w:t>
            </w:r>
          </w:p>
        </w:tc>
        <w:tc>
          <w:tcPr>
            <w:tcW w:w="1300" w:type="dxa"/>
            <w:vAlign w:val="center"/>
          </w:tcPr>
          <w:p w:rsidR="00911E6B" w:rsidRPr="001B73CA" w:rsidRDefault="00911E6B" w:rsidP="00CF6F66">
            <w:r w:rsidRPr="001B73CA">
              <w:t>2 Timothy</w:t>
            </w:r>
          </w:p>
        </w:tc>
        <w:tc>
          <w:tcPr>
            <w:tcW w:w="1045" w:type="dxa"/>
            <w:vAlign w:val="center"/>
          </w:tcPr>
          <w:p w:rsidR="00911E6B" w:rsidRPr="001B73CA" w:rsidRDefault="00911E6B" w:rsidP="00CF6F66">
            <w:pPr>
              <w:jc w:val="center"/>
            </w:pPr>
            <w:r w:rsidRPr="001B73CA">
              <w:t>67</w:t>
            </w:r>
          </w:p>
        </w:tc>
        <w:tc>
          <w:tcPr>
            <w:tcW w:w="1352" w:type="dxa"/>
            <w:vMerge/>
          </w:tcPr>
          <w:p w:rsidR="00911E6B" w:rsidRPr="001B73CA" w:rsidRDefault="00911E6B" w:rsidP="00CF6F66">
            <w:pPr>
              <w:rPr>
                <w:b/>
              </w:rPr>
            </w:pPr>
          </w:p>
        </w:tc>
        <w:tc>
          <w:tcPr>
            <w:tcW w:w="1736" w:type="dxa"/>
            <w:vAlign w:val="center"/>
          </w:tcPr>
          <w:p w:rsidR="00911E6B" w:rsidRPr="001B73CA" w:rsidRDefault="00911E6B" w:rsidP="00CF6F66">
            <w:pPr>
              <w:jc w:val="center"/>
            </w:pPr>
            <w:r w:rsidRPr="001B73CA">
              <w:t>Personal Farewell</w:t>
            </w:r>
          </w:p>
        </w:tc>
        <w:tc>
          <w:tcPr>
            <w:tcW w:w="254" w:type="dxa"/>
            <w:vMerge/>
          </w:tcPr>
          <w:p w:rsidR="00911E6B" w:rsidRPr="001B73CA" w:rsidRDefault="00911E6B" w:rsidP="00CF6F66">
            <w:pPr>
              <w:rPr>
                <w:b/>
              </w:rPr>
            </w:pPr>
          </w:p>
        </w:tc>
        <w:tc>
          <w:tcPr>
            <w:tcW w:w="411" w:type="dxa"/>
            <w:vMerge/>
            <w:textDirection w:val="btLr"/>
          </w:tcPr>
          <w:p w:rsidR="00911E6B" w:rsidRPr="001B73CA" w:rsidRDefault="00911E6B" w:rsidP="00CF6F66">
            <w:pPr>
              <w:ind w:left="113" w:right="113"/>
              <w:rPr>
                <w:b/>
              </w:rPr>
            </w:pPr>
          </w:p>
        </w:tc>
      </w:tr>
    </w:tbl>
    <w:p w:rsidR="00911E6B" w:rsidRDefault="00911E6B" w:rsidP="00911E6B">
      <w:pPr>
        <w:rPr>
          <w:b/>
          <w:sz w:val="28"/>
          <w:szCs w:val="28"/>
        </w:rPr>
      </w:pPr>
    </w:p>
    <w:p w:rsidR="00911E6B" w:rsidRDefault="00911E6B" w:rsidP="00911E6B">
      <w:pPr>
        <w:rPr>
          <w:b/>
          <w:sz w:val="28"/>
          <w:szCs w:val="28"/>
        </w:rPr>
      </w:pPr>
      <w:r>
        <w:rPr>
          <w:b/>
          <w:sz w:val="28"/>
          <w:szCs w:val="28"/>
        </w:rPr>
        <w:br w:type="page"/>
      </w:r>
    </w:p>
    <w:tbl>
      <w:tblPr>
        <w:tblStyle w:val="TableGrid"/>
        <w:tblW w:w="0" w:type="auto"/>
        <w:tblLook w:val="04A0"/>
      </w:tblPr>
      <w:tblGrid>
        <w:gridCol w:w="4912"/>
        <w:gridCol w:w="2168"/>
        <w:gridCol w:w="1776"/>
      </w:tblGrid>
      <w:tr w:rsidR="00911E6B" w:rsidTr="00CF6F66">
        <w:tc>
          <w:tcPr>
            <w:tcW w:w="9576" w:type="dxa"/>
            <w:gridSpan w:val="3"/>
            <w:tcBorders>
              <w:top w:val="single" w:sz="12" w:space="0" w:color="auto"/>
              <w:left w:val="single" w:sz="12" w:space="0" w:color="auto"/>
              <w:bottom w:val="single" w:sz="12" w:space="0" w:color="auto"/>
              <w:right w:val="single" w:sz="12" w:space="0" w:color="auto"/>
            </w:tcBorders>
          </w:tcPr>
          <w:p w:rsidR="00911E6B" w:rsidRPr="00EA7A8B" w:rsidRDefault="00911E6B" w:rsidP="00CF6F66">
            <w:pPr>
              <w:tabs>
                <w:tab w:val="left" w:pos="2925"/>
              </w:tabs>
              <w:jc w:val="center"/>
              <w:rPr>
                <w:sz w:val="28"/>
                <w:szCs w:val="28"/>
              </w:rPr>
            </w:pPr>
            <w:r>
              <w:rPr>
                <w:sz w:val="28"/>
                <w:szCs w:val="28"/>
              </w:rPr>
              <w:lastRenderedPageBreak/>
              <w:t xml:space="preserve">(Chart 7) </w:t>
            </w:r>
            <w:r w:rsidRPr="00EA7A8B">
              <w:rPr>
                <w:sz w:val="28"/>
                <w:szCs w:val="28"/>
              </w:rPr>
              <w:t>Approximate Timeline of Paul’s Life</w:t>
            </w:r>
            <w:r>
              <w:rPr>
                <w:sz w:val="28"/>
                <w:szCs w:val="28"/>
              </w:rPr>
              <w:t xml:space="preserve"> (Noting Timothy &amp; Titus)</w:t>
            </w:r>
          </w:p>
        </w:tc>
      </w:tr>
      <w:tr w:rsidR="00911E6B" w:rsidTr="00CF6F66">
        <w:tc>
          <w:tcPr>
            <w:tcW w:w="5328" w:type="dxa"/>
            <w:tcBorders>
              <w:top w:val="single" w:sz="12" w:space="0" w:color="auto"/>
              <w:left w:val="single" w:sz="12" w:space="0" w:color="auto"/>
              <w:bottom w:val="single" w:sz="12" w:space="0" w:color="auto"/>
              <w:right w:val="single" w:sz="12" w:space="0" w:color="auto"/>
            </w:tcBorders>
          </w:tcPr>
          <w:p w:rsidR="00911E6B" w:rsidRPr="00EA7A8B" w:rsidRDefault="00911E6B" w:rsidP="00CF6F66">
            <w:pPr>
              <w:tabs>
                <w:tab w:val="left" w:pos="2925"/>
              </w:tabs>
              <w:jc w:val="center"/>
              <w:rPr>
                <w:i/>
              </w:rPr>
            </w:pPr>
            <w:r w:rsidRPr="00EA7A8B">
              <w:rPr>
                <w:i/>
              </w:rPr>
              <w:t>Events</w:t>
            </w:r>
          </w:p>
        </w:tc>
        <w:tc>
          <w:tcPr>
            <w:tcW w:w="2340" w:type="dxa"/>
            <w:tcBorders>
              <w:top w:val="single" w:sz="12" w:space="0" w:color="auto"/>
              <w:left w:val="single" w:sz="12" w:space="0" w:color="auto"/>
              <w:bottom w:val="single" w:sz="12" w:space="0" w:color="auto"/>
              <w:right w:val="single" w:sz="12" w:space="0" w:color="auto"/>
            </w:tcBorders>
          </w:tcPr>
          <w:p w:rsidR="00911E6B" w:rsidRPr="00EA7A8B" w:rsidRDefault="00911E6B" w:rsidP="00CF6F66">
            <w:pPr>
              <w:tabs>
                <w:tab w:val="left" w:pos="2925"/>
              </w:tabs>
              <w:jc w:val="center"/>
              <w:rPr>
                <w:i/>
              </w:rPr>
            </w:pPr>
            <w:r w:rsidRPr="00EA7A8B">
              <w:rPr>
                <w:i/>
              </w:rPr>
              <w:t>Scripture</w:t>
            </w:r>
          </w:p>
        </w:tc>
        <w:tc>
          <w:tcPr>
            <w:tcW w:w="1908" w:type="dxa"/>
            <w:tcBorders>
              <w:top w:val="single" w:sz="12" w:space="0" w:color="auto"/>
              <w:left w:val="single" w:sz="12" w:space="0" w:color="auto"/>
              <w:bottom w:val="single" w:sz="12" w:space="0" w:color="auto"/>
              <w:right w:val="single" w:sz="12" w:space="0" w:color="auto"/>
            </w:tcBorders>
          </w:tcPr>
          <w:p w:rsidR="00911E6B" w:rsidRPr="00EA7A8B" w:rsidRDefault="00911E6B" w:rsidP="00CF6F66">
            <w:pPr>
              <w:tabs>
                <w:tab w:val="left" w:pos="2925"/>
              </w:tabs>
              <w:jc w:val="center"/>
              <w:rPr>
                <w:i/>
              </w:rPr>
            </w:pPr>
            <w:r w:rsidRPr="00EA7A8B">
              <w:rPr>
                <w:i/>
              </w:rPr>
              <w:t>Date</w:t>
            </w:r>
          </w:p>
        </w:tc>
      </w:tr>
      <w:tr w:rsidR="00911E6B" w:rsidTr="00CF6F66">
        <w:tc>
          <w:tcPr>
            <w:tcW w:w="5328" w:type="dxa"/>
            <w:tcBorders>
              <w:top w:val="single" w:sz="12"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Birth</w:t>
            </w:r>
          </w:p>
        </w:tc>
        <w:tc>
          <w:tcPr>
            <w:tcW w:w="2340" w:type="dxa"/>
            <w:tcBorders>
              <w:top w:val="single" w:sz="12"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12"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Around the time of Christ’s birth</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Conversion</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9:1-19a</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33</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Default="00911E6B" w:rsidP="00880F98">
            <w:pPr>
              <w:pStyle w:val="ListParagraph"/>
              <w:numPr>
                <w:ilvl w:val="0"/>
                <w:numId w:val="71"/>
              </w:numPr>
              <w:tabs>
                <w:tab w:val="left" w:pos="2925"/>
              </w:tabs>
              <w:ind w:left="360"/>
              <w:contextualSpacing/>
            </w:pPr>
            <w:r>
              <w:t>1</w:t>
            </w:r>
            <w:r w:rsidRPr="00EA7A8B">
              <w:rPr>
                <w:vertAlign w:val="superscript"/>
              </w:rPr>
              <w:t>st</w:t>
            </w:r>
            <w:r>
              <w:t xml:space="preserve">  Missionary Journey</w:t>
            </w:r>
          </w:p>
          <w:p w:rsidR="00911E6B" w:rsidRPr="00C04A6B" w:rsidRDefault="00911E6B" w:rsidP="00CF6F66">
            <w:pPr>
              <w:pStyle w:val="ListParagraph"/>
              <w:tabs>
                <w:tab w:val="left" w:pos="2925"/>
              </w:tabs>
              <w:ind w:left="360"/>
              <w:rPr>
                <w:b/>
              </w:rPr>
            </w:pPr>
            <w:r w:rsidRPr="00C04A6B">
              <w:rPr>
                <w:b/>
              </w:rPr>
              <w:t>&lt;TIMOTHY CONVERTED AT DERBE</w:t>
            </w:r>
          </w:p>
          <w:p w:rsidR="00911E6B" w:rsidRPr="00C04A6B" w:rsidRDefault="00911E6B" w:rsidP="00CF6F66">
            <w:pPr>
              <w:pStyle w:val="ListParagraph"/>
              <w:tabs>
                <w:tab w:val="left" w:pos="2925"/>
              </w:tabs>
              <w:ind w:left="360"/>
              <w:rPr>
                <w:b/>
              </w:rPr>
            </w:pPr>
            <w:r w:rsidRPr="00C04A6B">
              <w:rPr>
                <w:b/>
              </w:rPr>
              <w:t>Probably in his late teens.&gt;</w:t>
            </w:r>
          </w:p>
          <w:p w:rsidR="00911E6B" w:rsidRPr="00C04A6B" w:rsidRDefault="00911E6B" w:rsidP="00CF6F66">
            <w:pPr>
              <w:pStyle w:val="ListParagraph"/>
              <w:tabs>
                <w:tab w:val="left" w:pos="2925"/>
              </w:tabs>
              <w:ind w:left="360"/>
            </w:pPr>
            <w:r>
              <w:t>Galatians written possibly at the end of the mission, from Antioch.</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13:1-14:28</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47-48</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Default="00911E6B" w:rsidP="00880F98">
            <w:pPr>
              <w:pStyle w:val="ListParagraph"/>
              <w:numPr>
                <w:ilvl w:val="0"/>
                <w:numId w:val="71"/>
              </w:numPr>
              <w:tabs>
                <w:tab w:val="left" w:pos="2925"/>
              </w:tabs>
              <w:ind w:left="360"/>
              <w:contextualSpacing/>
            </w:pPr>
            <w:r>
              <w:t>At the Jerusalem Council</w:t>
            </w:r>
          </w:p>
          <w:p w:rsidR="00911E6B" w:rsidRPr="00C04A6B" w:rsidRDefault="00911E6B" w:rsidP="00CF6F66">
            <w:pPr>
              <w:pStyle w:val="ListParagraph"/>
              <w:tabs>
                <w:tab w:val="left" w:pos="2925"/>
              </w:tabs>
              <w:ind w:left="360"/>
              <w:rPr>
                <w:b/>
              </w:rPr>
            </w:pPr>
            <w:r w:rsidRPr="00C04A6B">
              <w:rPr>
                <w:b/>
              </w:rPr>
              <w:t>&lt;TITUS ACCOMPIES PAUL&gt;</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15:1-35; Gal. 2:1</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49</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Default="00911E6B" w:rsidP="00880F98">
            <w:pPr>
              <w:pStyle w:val="ListParagraph"/>
              <w:numPr>
                <w:ilvl w:val="0"/>
                <w:numId w:val="71"/>
              </w:numPr>
              <w:tabs>
                <w:tab w:val="left" w:pos="2925"/>
              </w:tabs>
              <w:ind w:left="360"/>
              <w:contextualSpacing/>
            </w:pPr>
            <w:r>
              <w:t>2</w:t>
            </w:r>
            <w:r w:rsidRPr="00EA7A8B">
              <w:rPr>
                <w:vertAlign w:val="superscript"/>
              </w:rPr>
              <w:t>nd</w:t>
            </w:r>
            <w:r>
              <w:t xml:space="preserve">  Missionary Journey</w:t>
            </w:r>
          </w:p>
          <w:p w:rsidR="00911E6B" w:rsidRPr="00C04A6B" w:rsidRDefault="00911E6B" w:rsidP="00CF6F66">
            <w:pPr>
              <w:pStyle w:val="ListParagraph"/>
              <w:tabs>
                <w:tab w:val="left" w:pos="2925"/>
              </w:tabs>
              <w:ind w:left="360"/>
              <w:rPr>
                <w:b/>
              </w:rPr>
            </w:pPr>
            <w:r w:rsidRPr="00C04A6B">
              <w:rPr>
                <w:b/>
              </w:rPr>
              <w:t>&lt;TIMOTHY JOINS PAUL&gt;</w:t>
            </w:r>
          </w:p>
          <w:p w:rsidR="00911E6B" w:rsidRPr="00EA7A8B" w:rsidRDefault="00911E6B" w:rsidP="00CF6F66">
            <w:pPr>
              <w:pStyle w:val="ListParagraph"/>
              <w:tabs>
                <w:tab w:val="left" w:pos="2925"/>
              </w:tabs>
              <w:ind w:left="360"/>
            </w:pPr>
            <w:r>
              <w:t>Included the first mission to Thessalonica. 1 &amp; 2 Thessalonians written from Corinth</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15:36-18:22</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49-52</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C04A6B" w:rsidRDefault="00911E6B" w:rsidP="00880F98">
            <w:pPr>
              <w:pStyle w:val="ListParagraph"/>
              <w:numPr>
                <w:ilvl w:val="0"/>
                <w:numId w:val="71"/>
              </w:numPr>
              <w:tabs>
                <w:tab w:val="left" w:pos="2925"/>
              </w:tabs>
              <w:ind w:left="360"/>
              <w:contextualSpacing/>
            </w:pPr>
            <w:r>
              <w:t>3</w:t>
            </w:r>
            <w:r w:rsidRPr="009C47D5">
              <w:rPr>
                <w:vertAlign w:val="superscript"/>
              </w:rPr>
              <w:t>rd</w:t>
            </w:r>
            <w:r>
              <w:t xml:space="preserve"> Missionary Journey </w:t>
            </w:r>
            <w:r w:rsidRPr="00C04A6B">
              <w:rPr>
                <w:b/>
              </w:rPr>
              <w:t>&lt;ABOUT 3 YEARS IN EPHESUS, WITH TIMOTHY&gt;</w:t>
            </w:r>
          </w:p>
          <w:p w:rsidR="00911E6B" w:rsidRPr="00C04A6B" w:rsidRDefault="00911E6B" w:rsidP="00CF6F66">
            <w:pPr>
              <w:pStyle w:val="ListParagraph"/>
              <w:tabs>
                <w:tab w:val="left" w:pos="2925"/>
              </w:tabs>
              <w:ind w:left="360"/>
            </w:pPr>
            <w:r>
              <w:t xml:space="preserve">Included at least two visits to Macedonia (Acts 20:1-3; 2 Cor. 2:12-13) </w:t>
            </w:r>
            <w:r w:rsidRPr="00C04A6B">
              <w:rPr>
                <w:b/>
              </w:rPr>
              <w:t>&lt;TITUS MINISTERS IN CORINTH&gt;</w:t>
            </w:r>
            <w:r>
              <w:rPr>
                <w:b/>
              </w:rPr>
              <w:t xml:space="preserve"> </w:t>
            </w:r>
            <w:r w:rsidRPr="00C04A6B">
              <w:t>1 &amp; 2 Corinthians and Romans written</w:t>
            </w:r>
          </w:p>
        </w:tc>
        <w:tc>
          <w:tcPr>
            <w:tcW w:w="2340" w:type="dxa"/>
            <w:tcBorders>
              <w:top w:val="single" w:sz="6" w:space="0" w:color="auto"/>
              <w:left w:val="single" w:sz="6" w:space="0" w:color="auto"/>
              <w:bottom w:val="single" w:sz="6" w:space="0" w:color="auto"/>
              <w:right w:val="single" w:sz="6" w:space="0" w:color="auto"/>
            </w:tcBorders>
          </w:tcPr>
          <w:p w:rsidR="00911E6B" w:rsidRDefault="00911E6B" w:rsidP="00CF6F66">
            <w:pPr>
              <w:tabs>
                <w:tab w:val="left" w:pos="2925"/>
              </w:tabs>
            </w:pPr>
            <w:r>
              <w:t>Acts 18:23-21:17</w:t>
            </w:r>
          </w:p>
          <w:p w:rsidR="00911E6B" w:rsidRDefault="00911E6B" w:rsidP="00CF6F66">
            <w:pPr>
              <w:tabs>
                <w:tab w:val="left" w:pos="2925"/>
              </w:tabs>
            </w:pPr>
          </w:p>
          <w:p w:rsidR="00911E6B" w:rsidRDefault="00911E6B" w:rsidP="00CF6F66">
            <w:pPr>
              <w:tabs>
                <w:tab w:val="left" w:pos="2925"/>
              </w:tabs>
            </w:pPr>
          </w:p>
          <w:p w:rsidR="00911E6B" w:rsidRDefault="00911E6B" w:rsidP="00CF6F66">
            <w:pPr>
              <w:tabs>
                <w:tab w:val="left" w:pos="2925"/>
              </w:tabs>
            </w:pPr>
          </w:p>
          <w:p w:rsidR="00911E6B" w:rsidRPr="00EA7A8B" w:rsidRDefault="00911E6B" w:rsidP="00CF6F66">
            <w:pPr>
              <w:tabs>
                <w:tab w:val="left" w:pos="2925"/>
              </w:tabs>
            </w:pPr>
            <w:r>
              <w:t>2 Cor. 7:6, 13, 14; 8:6,16,23</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52-56</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Arrest at Jerusalem</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21:18-23:30</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56</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9C47D5" w:rsidRDefault="00911E6B" w:rsidP="00880F98">
            <w:pPr>
              <w:pStyle w:val="ListParagraph"/>
              <w:numPr>
                <w:ilvl w:val="0"/>
                <w:numId w:val="71"/>
              </w:numPr>
              <w:tabs>
                <w:tab w:val="left" w:pos="2925"/>
              </w:tabs>
              <w:ind w:left="360"/>
              <w:contextualSpacing/>
            </w:pPr>
            <w:r>
              <w:t>Appearances before governors Felix and Festus</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23:31-25:12</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56-58</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1160A" w:rsidRDefault="00911E6B" w:rsidP="00880F98">
            <w:pPr>
              <w:pStyle w:val="ListParagraph"/>
              <w:numPr>
                <w:ilvl w:val="0"/>
                <w:numId w:val="71"/>
              </w:numPr>
              <w:tabs>
                <w:tab w:val="left" w:pos="2925"/>
              </w:tabs>
              <w:ind w:left="360"/>
              <w:contextualSpacing/>
            </w:pPr>
            <w:r>
              <w:t>Appearance before King Agrippa</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25:13-26:32</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58</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Journey to Rome and imprisonment. Written from prison: Colossians, Ephesians, Philemon, Philippians</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27:1-28:31</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58-61</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Release from prison</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Phil. 22; Phil. 1:25</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62</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C04A6B" w:rsidRDefault="00911E6B" w:rsidP="00880F98">
            <w:pPr>
              <w:pStyle w:val="ListParagraph"/>
              <w:numPr>
                <w:ilvl w:val="0"/>
                <w:numId w:val="71"/>
              </w:numPr>
              <w:tabs>
                <w:tab w:val="left" w:pos="2925"/>
              </w:tabs>
              <w:ind w:left="360"/>
              <w:contextualSpacing/>
            </w:pPr>
            <w:r>
              <w:t xml:space="preserve">Travels after release; </w:t>
            </w:r>
            <w:r w:rsidRPr="00C04A6B">
              <w:t xml:space="preserve">Eventually reaches Asia Minor </w:t>
            </w:r>
            <w:r w:rsidRPr="00C04A6B">
              <w:rPr>
                <w:b/>
              </w:rPr>
              <w:t>&lt;LEAVES TIMOTHY AT EPHESUS (I Tim. 1:3)&gt;</w:t>
            </w:r>
            <w:r w:rsidRPr="00C04A6B">
              <w:t>Goes to Macedonia</w:t>
            </w:r>
            <w:r w:rsidRPr="00C04A6B">
              <w:rPr>
                <w:b/>
              </w:rPr>
              <w:t>&lt;WRITES TO TIMOTHY&gt;</w:t>
            </w:r>
          </w:p>
          <w:p w:rsidR="00911E6B" w:rsidRPr="00780289" w:rsidRDefault="00911E6B" w:rsidP="00911E6B">
            <w:pPr>
              <w:pStyle w:val="ListParagraph"/>
              <w:tabs>
                <w:tab w:val="left" w:pos="2925"/>
              </w:tabs>
              <w:ind w:left="360"/>
            </w:pPr>
            <w:r>
              <w:t xml:space="preserve">Possibly returns to Ephesus; </w:t>
            </w:r>
            <w:r w:rsidRPr="00C04A6B">
              <w:t>Goes to Crete</w:t>
            </w:r>
            <w:r w:rsidRPr="00C04A6B">
              <w:rPr>
                <w:b/>
              </w:rPr>
              <w:t>&lt;LEAVES TITUS AT CRETE (Titus 1:5)&gt;</w:t>
            </w:r>
            <w:r>
              <w:rPr>
                <w:b/>
              </w:rPr>
              <w:t xml:space="preserve"> </w:t>
            </w:r>
            <w:r>
              <w:t xml:space="preserve">Goes to Corinth </w:t>
            </w:r>
            <w:r w:rsidRPr="00911E6B">
              <w:rPr>
                <w:b/>
              </w:rPr>
              <w:t>&lt;WRITES TO TITUS&gt;</w:t>
            </w:r>
            <w:r>
              <w:rPr>
                <w:b/>
              </w:rPr>
              <w:t xml:space="preserve"> </w:t>
            </w:r>
            <w:r>
              <w:t>Other Journeys</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rsidR="00911E6B" w:rsidRPr="00EA7A8B" w:rsidRDefault="00911E6B" w:rsidP="00CF6F66">
            <w:pPr>
              <w:tabs>
                <w:tab w:val="left" w:pos="2925"/>
              </w:tabs>
            </w:pPr>
            <w:r>
              <w:t>A.D. 62-66</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Burning of Rome; persecution by Nero</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rsidR="00911E6B" w:rsidRPr="00EA7A8B" w:rsidRDefault="00911E6B" w:rsidP="00CF6F66">
            <w:pPr>
              <w:tabs>
                <w:tab w:val="left" w:pos="2925"/>
              </w:tabs>
            </w:pPr>
            <w:r>
              <w:t>A.D. 64</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Second Arrest (At Troas?)</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rsidR="00911E6B" w:rsidRPr="00EA7A8B" w:rsidRDefault="00911E6B" w:rsidP="00CF6F66">
            <w:pPr>
              <w:tabs>
                <w:tab w:val="left" w:pos="2925"/>
              </w:tabs>
            </w:pPr>
            <w:r>
              <w:t>A.D. 66 or 67</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Default="00911E6B" w:rsidP="00880F98">
            <w:pPr>
              <w:pStyle w:val="ListParagraph"/>
              <w:numPr>
                <w:ilvl w:val="0"/>
                <w:numId w:val="71"/>
              </w:numPr>
              <w:tabs>
                <w:tab w:val="left" w:pos="2925"/>
              </w:tabs>
              <w:ind w:left="360"/>
              <w:contextualSpacing/>
            </w:pPr>
            <w:r>
              <w:t>Second Imprisonment at Rome</w:t>
            </w:r>
          </w:p>
          <w:p w:rsidR="00911E6B" w:rsidRPr="00780289" w:rsidRDefault="00911E6B" w:rsidP="00CF6F66">
            <w:pPr>
              <w:pStyle w:val="ListParagraph"/>
              <w:tabs>
                <w:tab w:val="left" w:pos="2925"/>
              </w:tabs>
              <w:ind w:left="360"/>
              <w:rPr>
                <w:b/>
              </w:rPr>
            </w:pPr>
            <w:r w:rsidRPr="00780289">
              <w:rPr>
                <w:b/>
              </w:rPr>
              <w:t>&lt;Writes 2</w:t>
            </w:r>
            <w:r w:rsidRPr="00780289">
              <w:rPr>
                <w:b/>
                <w:vertAlign w:val="superscript"/>
              </w:rPr>
              <w:t>nd</w:t>
            </w:r>
            <w:r w:rsidRPr="00780289">
              <w:rPr>
                <w:b/>
              </w:rPr>
              <w:t xml:space="preserve"> Letter to Timothy&gt;</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rsidR="00911E6B" w:rsidRPr="00EA7A8B" w:rsidRDefault="00911E6B" w:rsidP="00CF6F66">
            <w:pPr>
              <w:tabs>
                <w:tab w:val="left" w:pos="2925"/>
              </w:tabs>
            </w:pPr>
            <w:r>
              <w:t>A.D. 67</w:t>
            </w:r>
          </w:p>
        </w:tc>
      </w:tr>
      <w:tr w:rsidR="00911E6B" w:rsidTr="00CF6F66">
        <w:tc>
          <w:tcPr>
            <w:tcW w:w="5328" w:type="dxa"/>
            <w:tcBorders>
              <w:top w:val="single" w:sz="6" w:space="0" w:color="auto"/>
              <w:left w:val="single" w:sz="4" w:space="0" w:color="auto"/>
              <w:bottom w:val="single" w:sz="4"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Paul’s death, executed by Nero</w:t>
            </w:r>
          </w:p>
        </w:tc>
        <w:tc>
          <w:tcPr>
            <w:tcW w:w="2340" w:type="dxa"/>
            <w:tcBorders>
              <w:top w:val="single" w:sz="6" w:space="0" w:color="auto"/>
              <w:left w:val="single" w:sz="6" w:space="0" w:color="auto"/>
              <w:bottom w:val="single" w:sz="4"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4" w:space="0" w:color="auto"/>
              <w:right w:val="single" w:sz="4" w:space="0" w:color="auto"/>
            </w:tcBorders>
            <w:vAlign w:val="center"/>
          </w:tcPr>
          <w:p w:rsidR="00911E6B" w:rsidRPr="00780289" w:rsidRDefault="00911E6B" w:rsidP="00CF6F66">
            <w:pPr>
              <w:tabs>
                <w:tab w:val="left" w:pos="2925"/>
              </w:tabs>
            </w:pPr>
            <w:r>
              <w:t>A.D. 67</w:t>
            </w:r>
          </w:p>
        </w:tc>
      </w:tr>
    </w:tbl>
    <w:p w:rsidR="00911E6B" w:rsidRPr="00911E6B" w:rsidRDefault="00911E6B" w:rsidP="00911E6B"/>
    <w:sectPr w:rsidR="00911E6B" w:rsidRPr="00911E6B" w:rsidSect="00EE529A">
      <w:headerReference w:type="default" r:id="rId13"/>
      <w:footerReference w:type="default" r:id="rId14"/>
      <w:endnotePr>
        <w:numFmt w:val="decimal"/>
      </w:endnotePr>
      <w:type w:val="continuous"/>
      <w:pgSz w:w="12240" w:h="15840" w:code="1"/>
      <w:pgMar w:top="1440" w:right="180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F98" w:rsidRDefault="00880F98">
      <w:r>
        <w:separator/>
      </w:r>
    </w:p>
    <w:p w:rsidR="00880F98" w:rsidRDefault="00880F98"/>
    <w:p w:rsidR="00880F98" w:rsidRDefault="00880F98"/>
    <w:p w:rsidR="00880F98" w:rsidRDefault="00880F98" w:rsidP="004E0076"/>
  </w:endnote>
  <w:endnote w:type="continuationSeparator" w:id="0">
    <w:p w:rsidR="00880F98" w:rsidRDefault="00880F98">
      <w:r>
        <w:continuationSeparator/>
      </w:r>
    </w:p>
    <w:p w:rsidR="00880F98" w:rsidRDefault="00880F98"/>
    <w:p w:rsidR="00880F98" w:rsidRDefault="00880F98"/>
    <w:p w:rsidR="00880F98" w:rsidRDefault="00880F98" w:rsidP="004E007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HebraicaII">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F1F" w:rsidRDefault="00192F1F" w:rsidP="00F831AB">
    <w:pPr>
      <w:pStyle w:val="Footer"/>
      <w:jc w:val="center"/>
    </w:pPr>
    <w:fldSimple w:instr=" PAGE   \* MERGEFORMAT ">
      <w:r w:rsidR="00940960">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F98" w:rsidRDefault="00880F98">
      <w:r>
        <w:separator/>
      </w:r>
    </w:p>
    <w:p w:rsidR="00880F98" w:rsidRDefault="00880F98"/>
    <w:p w:rsidR="00880F98" w:rsidRDefault="00880F98"/>
    <w:p w:rsidR="00880F98" w:rsidRDefault="00880F98" w:rsidP="004E0076"/>
  </w:footnote>
  <w:footnote w:type="continuationSeparator" w:id="0">
    <w:p w:rsidR="00880F98" w:rsidRDefault="00880F98">
      <w:r>
        <w:continuationSeparator/>
      </w:r>
    </w:p>
    <w:p w:rsidR="00880F98" w:rsidRDefault="00880F98"/>
    <w:p w:rsidR="00880F98" w:rsidRDefault="00880F98"/>
    <w:p w:rsidR="00880F98" w:rsidRDefault="00880F98"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F1F" w:rsidRPr="00BE1617" w:rsidRDefault="00192F1F" w:rsidP="00F36236">
    <w:pPr>
      <w:pStyle w:val="Header"/>
      <w:jc w:val="center"/>
      <w:rPr>
        <w:color w:val="7F7F7F" w:themeColor="text1" w:themeTint="80"/>
      </w:rPr>
    </w:pPr>
    <w:r w:rsidRPr="00BE1617">
      <w:rPr>
        <w:color w:val="7F7F7F" w:themeColor="text1" w:themeTint="80"/>
      </w:rPr>
      <w:t>Deliverance Bible Institute</w:t>
    </w:r>
  </w:p>
  <w:p w:rsidR="00192F1F" w:rsidRPr="00BE1617" w:rsidRDefault="00192F1F" w:rsidP="00F36236">
    <w:pPr>
      <w:pStyle w:val="Header"/>
      <w:jc w:val="center"/>
      <w:rPr>
        <w:color w:val="7F7F7F" w:themeColor="text1" w:themeTint="80"/>
        <w:sz w:val="28"/>
        <w:szCs w:val="28"/>
      </w:rPr>
    </w:pPr>
    <w:r>
      <w:rPr>
        <w:color w:val="7F7F7F" w:themeColor="text1" w:themeTint="80"/>
        <w:sz w:val="28"/>
        <w:szCs w:val="28"/>
      </w:rPr>
      <w:t>ACTS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3940"/>
    <w:multiLevelType w:val="hybridMultilevel"/>
    <w:tmpl w:val="05F26D20"/>
    <w:lvl w:ilvl="0" w:tplc="1D70CD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1A23"/>
    <w:multiLevelType w:val="hybridMultilevel"/>
    <w:tmpl w:val="FB30E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86A20"/>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525253"/>
    <w:multiLevelType w:val="multilevel"/>
    <w:tmpl w:val="13BEC1EA"/>
    <w:lvl w:ilvl="0">
      <w:start w:val="14"/>
      <w:numFmt w:val="decimal"/>
      <w:lvlText w:val="%1-"/>
      <w:lvlJc w:val="left"/>
      <w:pPr>
        <w:ind w:left="615" w:hanging="615"/>
      </w:pPr>
      <w:rPr>
        <w:rFonts w:hint="default"/>
      </w:rPr>
    </w:lvl>
    <w:lvl w:ilvl="1">
      <w:start w:val="1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9332CFA"/>
    <w:multiLevelType w:val="hybridMultilevel"/>
    <w:tmpl w:val="60809628"/>
    <w:lvl w:ilvl="0" w:tplc="1B4A6646">
      <w:start w:val="1"/>
      <w:numFmt w:val="upperRoman"/>
      <w:pStyle w:val="Heading2"/>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8"/>
        <w:szCs w:val="28"/>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C73807"/>
    <w:multiLevelType w:val="hybridMultilevel"/>
    <w:tmpl w:val="06ECC9AA"/>
    <w:lvl w:ilvl="0" w:tplc="DAD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250821"/>
    <w:multiLevelType w:val="hybridMultilevel"/>
    <w:tmpl w:val="EEF277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79599E"/>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F20D9B"/>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2107CA"/>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B87842"/>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5037DE"/>
    <w:multiLevelType w:val="hybridMultilevel"/>
    <w:tmpl w:val="FC980D5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D131465"/>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D7702CC"/>
    <w:multiLevelType w:val="hybridMultilevel"/>
    <w:tmpl w:val="1BAA9994"/>
    <w:lvl w:ilvl="0" w:tplc="8BA01F5A">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065AD"/>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F66E3C"/>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401CE9"/>
    <w:multiLevelType w:val="hybridMultilevel"/>
    <w:tmpl w:val="C7B60E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FEE366A"/>
    <w:multiLevelType w:val="hybridMultilevel"/>
    <w:tmpl w:val="F7AA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72382F"/>
    <w:multiLevelType w:val="hybridMultilevel"/>
    <w:tmpl w:val="2758DE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1C963E3"/>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722FE9"/>
    <w:multiLevelType w:val="hybridMultilevel"/>
    <w:tmpl w:val="827E9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4473CD"/>
    <w:multiLevelType w:val="hybridMultilevel"/>
    <w:tmpl w:val="9A3EDE48"/>
    <w:lvl w:ilvl="0" w:tplc="580E937E">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700"/>
        </w:tabs>
        <w:ind w:left="2700" w:hanging="720"/>
      </w:pPr>
      <w:rPr>
        <w:rFonts w:hint="default"/>
      </w:rPr>
    </w:lvl>
    <w:lvl w:ilvl="3" w:tplc="7328300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888180F"/>
    <w:multiLevelType w:val="hybridMultilevel"/>
    <w:tmpl w:val="56FED9D4"/>
    <w:lvl w:ilvl="0" w:tplc="EDCAFCA2">
      <w:start w:val="1"/>
      <w:numFmt w:val="upperLetter"/>
      <w:lvlText w:val="%1."/>
      <w:lvlJc w:val="left"/>
      <w:pPr>
        <w:tabs>
          <w:tab w:val="num" w:pos="4680"/>
        </w:tabs>
        <w:ind w:left="4680" w:hanging="36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4">
    <w:nsid w:val="290264FD"/>
    <w:multiLevelType w:val="hybridMultilevel"/>
    <w:tmpl w:val="FD728F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E8621E"/>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1937FD"/>
    <w:multiLevelType w:val="hybridMultilevel"/>
    <w:tmpl w:val="7D86E7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2B7CC3"/>
    <w:multiLevelType w:val="hybridMultilevel"/>
    <w:tmpl w:val="9AC29BF2"/>
    <w:lvl w:ilvl="0" w:tplc="AE407A2A">
      <w:start w:val="1"/>
      <w:numFmt w:val="upperRoman"/>
      <w:lvlText w:val="%1."/>
      <w:lvlJc w:val="left"/>
      <w:pPr>
        <w:tabs>
          <w:tab w:val="num" w:pos="2700"/>
        </w:tabs>
        <w:ind w:left="2700" w:hanging="720"/>
      </w:pPr>
      <w:rPr>
        <w:rFonts w:hint="default"/>
      </w:rPr>
    </w:lvl>
    <w:lvl w:ilvl="1" w:tplc="23D64ACE">
      <w:start w:val="1"/>
      <w:numFmt w:val="upperLetter"/>
      <w:lvlText w:val="%2."/>
      <w:lvlJc w:val="left"/>
      <w:pPr>
        <w:tabs>
          <w:tab w:val="num" w:pos="3060"/>
        </w:tabs>
        <w:ind w:left="3060" w:hanging="360"/>
      </w:pPr>
      <w:rPr>
        <w:rFonts w:hint="default"/>
      </w:r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9">
    <w:nsid w:val="2BDE28CD"/>
    <w:multiLevelType w:val="hybridMultilevel"/>
    <w:tmpl w:val="DEAC2E20"/>
    <w:lvl w:ilvl="0" w:tplc="32CAEA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3060" w:hanging="72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CED2EEA"/>
    <w:multiLevelType w:val="hybridMultilevel"/>
    <w:tmpl w:val="1EFE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BF3DC5"/>
    <w:multiLevelType w:val="hybridMultilevel"/>
    <w:tmpl w:val="DF02F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F2E31C0"/>
    <w:multiLevelType w:val="hybridMultilevel"/>
    <w:tmpl w:val="6868F28C"/>
    <w:lvl w:ilvl="0" w:tplc="CBCCC7B4">
      <w:start w:val="1"/>
      <w:numFmt w:val="decimal"/>
      <w:lvlText w:val="%1."/>
      <w:lvlJc w:val="left"/>
      <w:pPr>
        <w:ind w:left="1440" w:hanging="720"/>
      </w:pPr>
      <w:rPr>
        <w:rFonts w:ascii="Times New Roman" w:eastAsiaTheme="minorHAnsi" w:hAnsi="Times New Roman"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rPr>
        <w:rFonts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F6C0015"/>
    <w:multiLevelType w:val="hybridMultilevel"/>
    <w:tmpl w:val="C0505E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32FA521B"/>
    <w:multiLevelType w:val="hybridMultilevel"/>
    <w:tmpl w:val="E4AAC9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38240386"/>
    <w:multiLevelType w:val="hybridMultilevel"/>
    <w:tmpl w:val="ACB2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92870EA"/>
    <w:multiLevelType w:val="hybridMultilevel"/>
    <w:tmpl w:val="319CA33E"/>
    <w:lvl w:ilvl="0" w:tplc="32C28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9DD12CA"/>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9E41D57"/>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39FF1A73"/>
    <w:multiLevelType w:val="hybridMultilevel"/>
    <w:tmpl w:val="D11E283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AD4D03"/>
    <w:multiLevelType w:val="hybridMultilevel"/>
    <w:tmpl w:val="4448FD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3C6E1192"/>
    <w:multiLevelType w:val="hybridMultilevel"/>
    <w:tmpl w:val="A2DE9E1E"/>
    <w:lvl w:ilvl="0" w:tplc="580E937E">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FC88AE64">
      <w:start w:val="1"/>
      <w:numFmt w:val="lowerLetter"/>
      <w:lvlText w:val="%3."/>
      <w:lvlJc w:val="left"/>
      <w:pPr>
        <w:tabs>
          <w:tab w:val="num" w:pos="2700"/>
        </w:tabs>
        <w:ind w:left="2700" w:hanging="720"/>
      </w:pPr>
      <w:rPr>
        <w:rFonts w:hint="default"/>
      </w:rPr>
    </w:lvl>
    <w:lvl w:ilvl="3" w:tplc="7328300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3D162613"/>
    <w:multiLevelType w:val="hybridMultilevel"/>
    <w:tmpl w:val="ACB2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D511A32"/>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D8F4D39"/>
    <w:multiLevelType w:val="hybridMultilevel"/>
    <w:tmpl w:val="97C2799A"/>
    <w:lvl w:ilvl="0" w:tplc="5F9EB566">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FF30292"/>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0FA6F77"/>
    <w:multiLevelType w:val="hybridMultilevel"/>
    <w:tmpl w:val="F4087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3554E0F"/>
    <w:multiLevelType w:val="hybridMultilevel"/>
    <w:tmpl w:val="6E263B58"/>
    <w:lvl w:ilvl="0" w:tplc="39ACED8E">
      <w:start w:val="1"/>
      <w:numFmt w:val="upperRoman"/>
      <w:lvlText w:val="%1."/>
      <w:lvlJc w:val="left"/>
      <w:pPr>
        <w:ind w:left="1080" w:hanging="720"/>
      </w:pPr>
      <w:rPr>
        <w:rFonts w:hint="default"/>
        <w:b w:val="0"/>
      </w:rPr>
    </w:lvl>
    <w:lvl w:ilvl="1" w:tplc="337A39EE">
      <w:start w:val="1"/>
      <w:numFmt w:val="decimal"/>
      <w:lvlText w:val="%2."/>
      <w:lvlJc w:val="left"/>
      <w:pPr>
        <w:ind w:left="1440" w:hanging="360"/>
      </w:pPr>
      <w:rPr>
        <w:rFonts w:ascii="Times New Roman" w:eastAsiaTheme="minorHAnsi" w:hAnsi="Times New Roman"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35D0E1B"/>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5812450"/>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711163D"/>
    <w:multiLevelType w:val="hybridMultilevel"/>
    <w:tmpl w:val="A822D3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478E535B"/>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85F20E6"/>
    <w:multiLevelType w:val="hybridMultilevel"/>
    <w:tmpl w:val="46F6A62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start w:val="1"/>
      <w:numFmt w:val="lowerLetter"/>
      <w:lvlText w:val="%3."/>
      <w:lvlJc w:val="left"/>
      <w:pPr>
        <w:ind w:left="2700" w:hanging="720"/>
      </w:pPr>
      <w:rPr>
        <w:rFonts w:hint="default"/>
      </w:rPr>
    </w:lvl>
    <w:lvl w:ilvl="3" w:tplc="3998E9C8">
      <w:start w:val="1"/>
      <w:numFmt w:val="upperRoman"/>
      <w:lvlText w:val="%4."/>
      <w:lvlJc w:val="left"/>
      <w:pPr>
        <w:ind w:left="3240" w:hanging="720"/>
      </w:pPr>
      <w:rPr>
        <w:rFonts w:hint="default"/>
      </w:r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97B47B0"/>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49B555E4"/>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D684A6A"/>
    <w:multiLevelType w:val="hybridMultilevel"/>
    <w:tmpl w:val="364C5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4EF25D33"/>
    <w:multiLevelType w:val="hybridMultilevel"/>
    <w:tmpl w:val="BF744E4C"/>
    <w:lvl w:ilvl="0" w:tplc="EDC68C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59C1C9C"/>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6443129"/>
    <w:multiLevelType w:val="hybridMultilevel"/>
    <w:tmpl w:val="60A29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68876C8"/>
    <w:multiLevelType w:val="hybridMultilevel"/>
    <w:tmpl w:val="7D86E7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DB5242F"/>
    <w:multiLevelType w:val="hybridMultilevel"/>
    <w:tmpl w:val="2250BC84"/>
    <w:lvl w:ilvl="0" w:tplc="8BA01F5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E1C294B"/>
    <w:multiLevelType w:val="hybridMultilevel"/>
    <w:tmpl w:val="3EFEF408"/>
    <w:lvl w:ilvl="0" w:tplc="C804C2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64">
    <w:nsid w:val="5F4532C5"/>
    <w:multiLevelType w:val="hybridMultilevel"/>
    <w:tmpl w:val="F6F2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FBA2B8C"/>
    <w:multiLevelType w:val="hybridMultilevel"/>
    <w:tmpl w:val="C06A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0142792"/>
    <w:multiLevelType w:val="hybridMultilevel"/>
    <w:tmpl w:val="0644D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1B51864"/>
    <w:multiLevelType w:val="hybridMultilevel"/>
    <w:tmpl w:val="1572F876"/>
    <w:lvl w:ilvl="0" w:tplc="F3B622E2">
      <w:start w:val="1"/>
      <w:numFmt w:val="decimal"/>
      <w:lvlText w:val="%1)"/>
      <w:lvlJc w:val="left"/>
      <w:pPr>
        <w:ind w:left="108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1E3172F"/>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660F132B"/>
    <w:multiLevelType w:val="hybridMultilevel"/>
    <w:tmpl w:val="C4F2FF70"/>
    <w:lvl w:ilvl="0" w:tplc="49EEC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67667B60"/>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AB61815"/>
    <w:multiLevelType w:val="hybridMultilevel"/>
    <w:tmpl w:val="0D282F0A"/>
    <w:lvl w:ilvl="0" w:tplc="8BA01F5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6D344323"/>
    <w:multiLevelType w:val="hybridMultilevel"/>
    <w:tmpl w:val="C968121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6DEB1854"/>
    <w:multiLevelType w:val="hybridMultilevel"/>
    <w:tmpl w:val="EDF689DC"/>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F8212A8"/>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0083FF5"/>
    <w:multiLevelType w:val="hybridMultilevel"/>
    <w:tmpl w:val="C72803D8"/>
    <w:lvl w:ilvl="0" w:tplc="546E6A06">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70E551DE"/>
    <w:multiLevelType w:val="hybridMultilevel"/>
    <w:tmpl w:val="C4187348"/>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F00C7E9C">
      <w:start w:val="1"/>
      <w:numFmt w:val="upperRoman"/>
      <w:lvlText w:val="%3."/>
      <w:lvlJc w:val="left"/>
      <w:pPr>
        <w:ind w:left="2700" w:hanging="720"/>
      </w:pPr>
      <w:rPr>
        <w:rFonts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3387227"/>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73775F35"/>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4B35156"/>
    <w:multiLevelType w:val="hybridMultilevel"/>
    <w:tmpl w:val="DE482AE4"/>
    <w:lvl w:ilvl="0" w:tplc="D1CC3878">
      <w:start w:val="1"/>
      <w:numFmt w:val="upperLetter"/>
      <w:pStyle w:val="Heading3"/>
      <w:lvlText w:val="%1."/>
      <w:lvlJc w:val="left"/>
      <w:pPr>
        <w:ind w:left="720" w:hanging="360"/>
      </w:pPr>
      <w:rPr>
        <w:rFonts w:hint="default"/>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nsid w:val="76463FBF"/>
    <w:multiLevelType w:val="hybridMultilevel"/>
    <w:tmpl w:val="5DB44702"/>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82">
    <w:nsid w:val="770D076F"/>
    <w:multiLevelType w:val="hybridMultilevel"/>
    <w:tmpl w:val="DF9888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nsid w:val="78622418"/>
    <w:multiLevelType w:val="hybridMultilevel"/>
    <w:tmpl w:val="3696A74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6B5AC5B2">
      <w:start w:val="1"/>
      <w:numFmt w:val="upperRoman"/>
      <w:lvlText w:val="%3."/>
      <w:lvlJc w:val="left"/>
      <w:pPr>
        <w:ind w:left="3780" w:hanging="72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4">
    <w:nsid w:val="793D7671"/>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98F442C"/>
    <w:multiLevelType w:val="hybridMultilevel"/>
    <w:tmpl w:val="0E9CCA08"/>
    <w:lvl w:ilvl="0" w:tplc="04090019">
      <w:start w:val="1"/>
      <w:numFmt w:val="lowerLetter"/>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6">
    <w:nsid w:val="7FE2513B"/>
    <w:multiLevelType w:val="hybridMultilevel"/>
    <w:tmpl w:val="214A8ED8"/>
    <w:lvl w:ilvl="0" w:tplc="933E148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63"/>
  </w:num>
  <w:num w:numId="2">
    <w:abstractNumId w:val="25"/>
  </w:num>
  <w:num w:numId="3">
    <w:abstractNumId w:val="81"/>
  </w:num>
  <w:num w:numId="4">
    <w:abstractNumId w:val="9"/>
  </w:num>
  <w:num w:numId="5">
    <w:abstractNumId w:val="4"/>
  </w:num>
  <w:num w:numId="6">
    <w:abstractNumId w:val="79"/>
  </w:num>
  <w:num w:numId="7">
    <w:abstractNumId w:val="86"/>
    <w:lvlOverride w:ilvl="0">
      <w:startOverride w:val="1"/>
    </w:lvlOverride>
  </w:num>
  <w:num w:numId="8">
    <w:abstractNumId w:val="35"/>
    <w:lvlOverride w:ilvl="0">
      <w:startOverride w:val="1"/>
    </w:lvlOverride>
  </w:num>
  <w:num w:numId="9">
    <w:abstractNumId w:val="53"/>
  </w:num>
  <w:num w:numId="10">
    <w:abstractNumId w:val="32"/>
  </w:num>
  <w:num w:numId="11">
    <w:abstractNumId w:val="48"/>
  </w:num>
  <w:num w:numId="12">
    <w:abstractNumId w:val="62"/>
  </w:num>
  <w:num w:numId="13">
    <w:abstractNumId w:val="41"/>
  </w:num>
  <w:num w:numId="14">
    <w:abstractNumId w:val="42"/>
  </w:num>
  <w:num w:numId="15">
    <w:abstractNumId w:val="34"/>
  </w:num>
  <w:num w:numId="16">
    <w:abstractNumId w:val="17"/>
  </w:num>
  <w:num w:numId="17">
    <w:abstractNumId w:val="76"/>
  </w:num>
  <w:num w:numId="18">
    <w:abstractNumId w:val="83"/>
  </w:num>
  <w:num w:numId="19">
    <w:abstractNumId w:val="79"/>
    <w:lvlOverride w:ilvl="0">
      <w:startOverride w:val="1"/>
    </w:lvlOverride>
  </w:num>
  <w:num w:numId="20">
    <w:abstractNumId w:val="79"/>
    <w:lvlOverride w:ilvl="0">
      <w:startOverride w:val="1"/>
    </w:lvlOverride>
  </w:num>
  <w:num w:numId="21">
    <w:abstractNumId w:val="59"/>
  </w:num>
  <w:num w:numId="22">
    <w:abstractNumId w:val="18"/>
  </w:num>
  <w:num w:numId="23">
    <w:abstractNumId w:val="65"/>
  </w:num>
  <w:num w:numId="24">
    <w:abstractNumId w:val="79"/>
    <w:lvlOverride w:ilvl="0">
      <w:startOverride w:val="1"/>
    </w:lvlOverride>
  </w:num>
  <w:num w:numId="25">
    <w:abstractNumId w:val="27"/>
  </w:num>
  <w:num w:numId="26">
    <w:abstractNumId w:val="30"/>
  </w:num>
  <w:num w:numId="27">
    <w:abstractNumId w:val="73"/>
  </w:num>
  <w:num w:numId="28">
    <w:abstractNumId w:val="67"/>
  </w:num>
  <w:num w:numId="29">
    <w:abstractNumId w:val="70"/>
  </w:num>
  <w:num w:numId="30">
    <w:abstractNumId w:val="33"/>
  </w:num>
  <w:num w:numId="31">
    <w:abstractNumId w:val="2"/>
  </w:num>
  <w:num w:numId="32">
    <w:abstractNumId w:val="74"/>
  </w:num>
  <w:num w:numId="33">
    <w:abstractNumId w:val="37"/>
  </w:num>
  <w:num w:numId="34">
    <w:abstractNumId w:val="75"/>
  </w:num>
  <w:num w:numId="35">
    <w:abstractNumId w:val="44"/>
  </w:num>
  <w:num w:numId="36">
    <w:abstractNumId w:val="13"/>
  </w:num>
  <w:num w:numId="37">
    <w:abstractNumId w:val="10"/>
  </w:num>
  <w:num w:numId="38">
    <w:abstractNumId w:val="84"/>
  </w:num>
  <w:num w:numId="39">
    <w:abstractNumId w:val="26"/>
  </w:num>
  <w:num w:numId="40">
    <w:abstractNumId w:val="78"/>
  </w:num>
  <w:num w:numId="41">
    <w:abstractNumId w:val="24"/>
  </w:num>
  <w:num w:numId="42">
    <w:abstractNumId w:val="29"/>
  </w:num>
  <w:num w:numId="43">
    <w:abstractNumId w:val="64"/>
  </w:num>
  <w:num w:numId="44">
    <w:abstractNumId w:val="43"/>
  </w:num>
  <w:num w:numId="45">
    <w:abstractNumId w:val="50"/>
  </w:num>
  <w:num w:numId="46">
    <w:abstractNumId w:val="39"/>
  </w:num>
  <w:num w:numId="47">
    <w:abstractNumId w:val="46"/>
  </w:num>
  <w:num w:numId="48">
    <w:abstractNumId w:val="11"/>
  </w:num>
  <w:num w:numId="49">
    <w:abstractNumId w:val="49"/>
  </w:num>
  <w:num w:numId="50">
    <w:abstractNumId w:val="61"/>
  </w:num>
  <w:num w:numId="51">
    <w:abstractNumId w:val="52"/>
  </w:num>
  <w:num w:numId="52">
    <w:abstractNumId w:val="58"/>
  </w:num>
  <w:num w:numId="53">
    <w:abstractNumId w:val="45"/>
  </w:num>
  <w:num w:numId="54">
    <w:abstractNumId w:val="55"/>
  </w:num>
  <w:num w:numId="55">
    <w:abstractNumId w:val="68"/>
  </w:num>
  <w:num w:numId="56">
    <w:abstractNumId w:val="8"/>
  </w:num>
  <w:num w:numId="57">
    <w:abstractNumId w:val="16"/>
  </w:num>
  <w:num w:numId="58">
    <w:abstractNumId w:val="57"/>
  </w:num>
  <w:num w:numId="59">
    <w:abstractNumId w:val="80"/>
  </w:num>
  <w:num w:numId="60">
    <w:abstractNumId w:val="54"/>
  </w:num>
  <w:num w:numId="61">
    <w:abstractNumId w:val="20"/>
  </w:num>
  <w:num w:numId="62">
    <w:abstractNumId w:val="71"/>
  </w:num>
  <w:num w:numId="63">
    <w:abstractNumId w:val="15"/>
  </w:num>
  <w:num w:numId="64">
    <w:abstractNumId w:val="77"/>
  </w:num>
  <w:num w:numId="65">
    <w:abstractNumId w:val="7"/>
  </w:num>
  <w:num w:numId="66">
    <w:abstractNumId w:val="38"/>
  </w:num>
  <w:num w:numId="67">
    <w:abstractNumId w:val="69"/>
  </w:num>
  <w:num w:numId="68">
    <w:abstractNumId w:val="19"/>
  </w:num>
  <w:num w:numId="69">
    <w:abstractNumId w:val="72"/>
  </w:num>
  <w:num w:numId="70">
    <w:abstractNumId w:val="5"/>
  </w:num>
  <w:num w:numId="71">
    <w:abstractNumId w:val="47"/>
  </w:num>
  <w:num w:numId="72">
    <w:abstractNumId w:val="40"/>
  </w:num>
  <w:num w:numId="73">
    <w:abstractNumId w:val="22"/>
  </w:num>
  <w:num w:numId="74">
    <w:abstractNumId w:val="31"/>
  </w:num>
  <w:num w:numId="75">
    <w:abstractNumId w:val="51"/>
  </w:num>
  <w:num w:numId="76">
    <w:abstractNumId w:val="82"/>
  </w:num>
  <w:num w:numId="77">
    <w:abstractNumId w:val="86"/>
    <w:lvlOverride w:ilvl="0">
      <w:startOverride w:val="1"/>
    </w:lvlOverride>
  </w:num>
  <w:num w:numId="78">
    <w:abstractNumId w:val="56"/>
  </w:num>
  <w:num w:numId="79">
    <w:abstractNumId w:val="21"/>
  </w:num>
  <w:num w:numId="80">
    <w:abstractNumId w:val="14"/>
  </w:num>
  <w:num w:numId="81">
    <w:abstractNumId w:val="3"/>
  </w:num>
  <w:num w:numId="82">
    <w:abstractNumId w:val="60"/>
  </w:num>
  <w:num w:numId="83">
    <w:abstractNumId w:val="36"/>
  </w:num>
  <w:num w:numId="84">
    <w:abstractNumId w:val="0"/>
  </w:num>
  <w:num w:numId="85">
    <w:abstractNumId w:val="1"/>
  </w:num>
  <w:num w:numId="86">
    <w:abstractNumId w:val="85"/>
  </w:num>
  <w:num w:numId="87">
    <w:abstractNumId w:val="6"/>
  </w:num>
  <w:num w:numId="88">
    <w:abstractNumId w:val="23"/>
  </w:num>
  <w:num w:numId="89">
    <w:abstractNumId w:val="28"/>
  </w:num>
  <w:num w:numId="90">
    <w:abstractNumId w:val="79"/>
    <w:lvlOverride w:ilvl="0">
      <w:startOverride w:val="1"/>
    </w:lvlOverride>
  </w:num>
  <w:num w:numId="91">
    <w:abstractNumId w:val="66"/>
  </w:num>
  <w:num w:numId="92">
    <w:abstractNumId w:val="86"/>
    <w:lvlOverride w:ilvl="0">
      <w:startOverride w:val="1"/>
    </w:lvlOverride>
  </w:num>
  <w:num w:numId="93">
    <w:abstractNumId w:val="12"/>
  </w:num>
  <w:num w:numId="94">
    <w:abstractNumId w:val="86"/>
    <w:lvlOverride w:ilvl="0">
      <w:startOverride w:val="1"/>
    </w:lvlOverride>
  </w:num>
  <w:numIdMacAtCleanup w:val="9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6146"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rsids>
    <w:rsidRoot w:val="00EA0D20"/>
    <w:rsid w:val="00000FCD"/>
    <w:rsid w:val="000023B5"/>
    <w:rsid w:val="00003B00"/>
    <w:rsid w:val="0000684C"/>
    <w:rsid w:val="00007E89"/>
    <w:rsid w:val="000128E5"/>
    <w:rsid w:val="00012993"/>
    <w:rsid w:val="00012B16"/>
    <w:rsid w:val="00014E5C"/>
    <w:rsid w:val="00014F1C"/>
    <w:rsid w:val="000158AD"/>
    <w:rsid w:val="00016A99"/>
    <w:rsid w:val="0002072D"/>
    <w:rsid w:val="00021593"/>
    <w:rsid w:val="00021AD3"/>
    <w:rsid w:val="00025644"/>
    <w:rsid w:val="0002609C"/>
    <w:rsid w:val="000270A5"/>
    <w:rsid w:val="00033196"/>
    <w:rsid w:val="000332B9"/>
    <w:rsid w:val="0003461D"/>
    <w:rsid w:val="000346D4"/>
    <w:rsid w:val="00034E55"/>
    <w:rsid w:val="00035F80"/>
    <w:rsid w:val="00037432"/>
    <w:rsid w:val="000428E6"/>
    <w:rsid w:val="0004447D"/>
    <w:rsid w:val="00044B39"/>
    <w:rsid w:val="00046586"/>
    <w:rsid w:val="00050FDA"/>
    <w:rsid w:val="00051095"/>
    <w:rsid w:val="000544DD"/>
    <w:rsid w:val="00055728"/>
    <w:rsid w:val="00056FCD"/>
    <w:rsid w:val="00057B3E"/>
    <w:rsid w:val="00057B76"/>
    <w:rsid w:val="00060442"/>
    <w:rsid w:val="0006069C"/>
    <w:rsid w:val="0006208C"/>
    <w:rsid w:val="00063B70"/>
    <w:rsid w:val="0006520B"/>
    <w:rsid w:val="00065482"/>
    <w:rsid w:val="00066069"/>
    <w:rsid w:val="000679B0"/>
    <w:rsid w:val="00072244"/>
    <w:rsid w:val="00072A63"/>
    <w:rsid w:val="00075E61"/>
    <w:rsid w:val="00076CD6"/>
    <w:rsid w:val="00076DA7"/>
    <w:rsid w:val="00080399"/>
    <w:rsid w:val="00080C89"/>
    <w:rsid w:val="00080CFA"/>
    <w:rsid w:val="00083526"/>
    <w:rsid w:val="000873E4"/>
    <w:rsid w:val="00087D19"/>
    <w:rsid w:val="00091CD9"/>
    <w:rsid w:val="00094BAF"/>
    <w:rsid w:val="00094C90"/>
    <w:rsid w:val="00094CC3"/>
    <w:rsid w:val="00094F39"/>
    <w:rsid w:val="000A082E"/>
    <w:rsid w:val="000A0D30"/>
    <w:rsid w:val="000A1D1B"/>
    <w:rsid w:val="000A7249"/>
    <w:rsid w:val="000B019A"/>
    <w:rsid w:val="000B163F"/>
    <w:rsid w:val="000B48F2"/>
    <w:rsid w:val="000B638A"/>
    <w:rsid w:val="000B6E5F"/>
    <w:rsid w:val="000C0EEB"/>
    <w:rsid w:val="000C1A35"/>
    <w:rsid w:val="000C3FC7"/>
    <w:rsid w:val="000C4114"/>
    <w:rsid w:val="000C7411"/>
    <w:rsid w:val="000D6B7D"/>
    <w:rsid w:val="000E019D"/>
    <w:rsid w:val="000E0A4D"/>
    <w:rsid w:val="000E1BE2"/>
    <w:rsid w:val="000E44B9"/>
    <w:rsid w:val="000E66A5"/>
    <w:rsid w:val="000E75EF"/>
    <w:rsid w:val="000F1A05"/>
    <w:rsid w:val="000F2034"/>
    <w:rsid w:val="000F3680"/>
    <w:rsid w:val="000F41D9"/>
    <w:rsid w:val="000F448A"/>
    <w:rsid w:val="000F6A3E"/>
    <w:rsid w:val="000F6E8F"/>
    <w:rsid w:val="000F7763"/>
    <w:rsid w:val="000F788C"/>
    <w:rsid w:val="001019CB"/>
    <w:rsid w:val="0010203D"/>
    <w:rsid w:val="0010284C"/>
    <w:rsid w:val="00104361"/>
    <w:rsid w:val="00104792"/>
    <w:rsid w:val="00112477"/>
    <w:rsid w:val="001125B9"/>
    <w:rsid w:val="00113D66"/>
    <w:rsid w:val="00113F07"/>
    <w:rsid w:val="00114E62"/>
    <w:rsid w:val="00115B96"/>
    <w:rsid w:val="001164F1"/>
    <w:rsid w:val="0012143A"/>
    <w:rsid w:val="00121700"/>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2B85"/>
    <w:rsid w:val="0013454D"/>
    <w:rsid w:val="001350A0"/>
    <w:rsid w:val="001354DD"/>
    <w:rsid w:val="00140629"/>
    <w:rsid w:val="00140A94"/>
    <w:rsid w:val="001422F9"/>
    <w:rsid w:val="00143C80"/>
    <w:rsid w:val="0014449F"/>
    <w:rsid w:val="0014617D"/>
    <w:rsid w:val="0014620C"/>
    <w:rsid w:val="00146325"/>
    <w:rsid w:val="0014788E"/>
    <w:rsid w:val="00147D93"/>
    <w:rsid w:val="00150C63"/>
    <w:rsid w:val="001549BC"/>
    <w:rsid w:val="001627D0"/>
    <w:rsid w:val="00162BFD"/>
    <w:rsid w:val="00163EF2"/>
    <w:rsid w:val="00165C53"/>
    <w:rsid w:val="00166B32"/>
    <w:rsid w:val="00175F2A"/>
    <w:rsid w:val="00177B3F"/>
    <w:rsid w:val="00180258"/>
    <w:rsid w:val="0018047A"/>
    <w:rsid w:val="001805DA"/>
    <w:rsid w:val="00182B25"/>
    <w:rsid w:val="00184D83"/>
    <w:rsid w:val="00184E27"/>
    <w:rsid w:val="001851FC"/>
    <w:rsid w:val="001868D1"/>
    <w:rsid w:val="00190A9D"/>
    <w:rsid w:val="001913E7"/>
    <w:rsid w:val="001920B9"/>
    <w:rsid w:val="00192F1F"/>
    <w:rsid w:val="00196E84"/>
    <w:rsid w:val="0019746D"/>
    <w:rsid w:val="001977E3"/>
    <w:rsid w:val="001A0E30"/>
    <w:rsid w:val="001A3041"/>
    <w:rsid w:val="001A510B"/>
    <w:rsid w:val="001B1C48"/>
    <w:rsid w:val="001B2B29"/>
    <w:rsid w:val="001B3DDA"/>
    <w:rsid w:val="001B414A"/>
    <w:rsid w:val="001B57DA"/>
    <w:rsid w:val="001B5C63"/>
    <w:rsid w:val="001B5E89"/>
    <w:rsid w:val="001B5FA1"/>
    <w:rsid w:val="001B6B23"/>
    <w:rsid w:val="001B779D"/>
    <w:rsid w:val="001C016C"/>
    <w:rsid w:val="001C1610"/>
    <w:rsid w:val="001C20E1"/>
    <w:rsid w:val="001C4CA0"/>
    <w:rsid w:val="001C65E6"/>
    <w:rsid w:val="001D059B"/>
    <w:rsid w:val="001D0C7F"/>
    <w:rsid w:val="001D4F66"/>
    <w:rsid w:val="001D5282"/>
    <w:rsid w:val="001D5632"/>
    <w:rsid w:val="001D5693"/>
    <w:rsid w:val="001D5915"/>
    <w:rsid w:val="001D6545"/>
    <w:rsid w:val="001D6F1C"/>
    <w:rsid w:val="001E19AB"/>
    <w:rsid w:val="001E37D3"/>
    <w:rsid w:val="001E4FC5"/>
    <w:rsid w:val="001F0227"/>
    <w:rsid w:val="001F094D"/>
    <w:rsid w:val="001F0CD8"/>
    <w:rsid w:val="001F1F42"/>
    <w:rsid w:val="001F3578"/>
    <w:rsid w:val="001F5192"/>
    <w:rsid w:val="001F5BC4"/>
    <w:rsid w:val="0020154A"/>
    <w:rsid w:val="002016C7"/>
    <w:rsid w:val="002023B3"/>
    <w:rsid w:val="00202FCA"/>
    <w:rsid w:val="002039EE"/>
    <w:rsid w:val="0020432C"/>
    <w:rsid w:val="002043A7"/>
    <w:rsid w:val="00206F86"/>
    <w:rsid w:val="00207249"/>
    <w:rsid w:val="002103CB"/>
    <w:rsid w:val="00211A83"/>
    <w:rsid w:val="00213758"/>
    <w:rsid w:val="00214ECF"/>
    <w:rsid w:val="00215AA3"/>
    <w:rsid w:val="0022135E"/>
    <w:rsid w:val="00222959"/>
    <w:rsid w:val="00222CA8"/>
    <w:rsid w:val="00225BAD"/>
    <w:rsid w:val="00225BFF"/>
    <w:rsid w:val="00226256"/>
    <w:rsid w:val="00230542"/>
    <w:rsid w:val="00230B7C"/>
    <w:rsid w:val="002310B5"/>
    <w:rsid w:val="00233069"/>
    <w:rsid w:val="002346AD"/>
    <w:rsid w:val="00234E12"/>
    <w:rsid w:val="00235D6C"/>
    <w:rsid w:val="0023744F"/>
    <w:rsid w:val="0023789D"/>
    <w:rsid w:val="00241B8F"/>
    <w:rsid w:val="00244E04"/>
    <w:rsid w:val="00250443"/>
    <w:rsid w:val="00252872"/>
    <w:rsid w:val="00253A2D"/>
    <w:rsid w:val="00253E36"/>
    <w:rsid w:val="00254D28"/>
    <w:rsid w:val="0025574B"/>
    <w:rsid w:val="00255A44"/>
    <w:rsid w:val="0025645B"/>
    <w:rsid w:val="00256DBC"/>
    <w:rsid w:val="002576FB"/>
    <w:rsid w:val="002614BC"/>
    <w:rsid w:val="00261DEC"/>
    <w:rsid w:val="002623F5"/>
    <w:rsid w:val="00264981"/>
    <w:rsid w:val="00266DA3"/>
    <w:rsid w:val="0026772C"/>
    <w:rsid w:val="00271CE4"/>
    <w:rsid w:val="00274120"/>
    <w:rsid w:val="002751FE"/>
    <w:rsid w:val="0027797F"/>
    <w:rsid w:val="002817C6"/>
    <w:rsid w:val="00283567"/>
    <w:rsid w:val="00287B4F"/>
    <w:rsid w:val="0029304E"/>
    <w:rsid w:val="002932B6"/>
    <w:rsid w:val="002942A1"/>
    <w:rsid w:val="00297912"/>
    <w:rsid w:val="002A03E3"/>
    <w:rsid w:val="002A188F"/>
    <w:rsid w:val="002A1F00"/>
    <w:rsid w:val="002A1F68"/>
    <w:rsid w:val="002A3494"/>
    <w:rsid w:val="002A34FB"/>
    <w:rsid w:val="002A6230"/>
    <w:rsid w:val="002A7234"/>
    <w:rsid w:val="002A7272"/>
    <w:rsid w:val="002A7B39"/>
    <w:rsid w:val="002B0328"/>
    <w:rsid w:val="002B2557"/>
    <w:rsid w:val="002B4C5D"/>
    <w:rsid w:val="002B5469"/>
    <w:rsid w:val="002B5690"/>
    <w:rsid w:val="002B6769"/>
    <w:rsid w:val="002C0401"/>
    <w:rsid w:val="002C0790"/>
    <w:rsid w:val="002C10D5"/>
    <w:rsid w:val="002C381E"/>
    <w:rsid w:val="002C429F"/>
    <w:rsid w:val="002C51FB"/>
    <w:rsid w:val="002C5D58"/>
    <w:rsid w:val="002C75E6"/>
    <w:rsid w:val="002D142C"/>
    <w:rsid w:val="002D14ED"/>
    <w:rsid w:val="002D35E8"/>
    <w:rsid w:val="002D4E85"/>
    <w:rsid w:val="002D56B6"/>
    <w:rsid w:val="002D5967"/>
    <w:rsid w:val="002E0FEF"/>
    <w:rsid w:val="002E3C7D"/>
    <w:rsid w:val="002E4729"/>
    <w:rsid w:val="002E4DC0"/>
    <w:rsid w:val="002E4EDD"/>
    <w:rsid w:val="002E6BFA"/>
    <w:rsid w:val="002E7362"/>
    <w:rsid w:val="002F05AC"/>
    <w:rsid w:val="002F0D63"/>
    <w:rsid w:val="002F2582"/>
    <w:rsid w:val="002F2B04"/>
    <w:rsid w:val="002F2F15"/>
    <w:rsid w:val="002F4A50"/>
    <w:rsid w:val="002F63CB"/>
    <w:rsid w:val="002F6965"/>
    <w:rsid w:val="002F697C"/>
    <w:rsid w:val="0030442F"/>
    <w:rsid w:val="00304FFE"/>
    <w:rsid w:val="0030576E"/>
    <w:rsid w:val="00306E51"/>
    <w:rsid w:val="003070FB"/>
    <w:rsid w:val="0030786A"/>
    <w:rsid w:val="00307C42"/>
    <w:rsid w:val="00315A64"/>
    <w:rsid w:val="00316C7A"/>
    <w:rsid w:val="00320360"/>
    <w:rsid w:val="00321BD6"/>
    <w:rsid w:val="003246EC"/>
    <w:rsid w:val="00324C13"/>
    <w:rsid w:val="00326571"/>
    <w:rsid w:val="00330B16"/>
    <w:rsid w:val="00330F5A"/>
    <w:rsid w:val="00331C13"/>
    <w:rsid w:val="00334B7F"/>
    <w:rsid w:val="003350B8"/>
    <w:rsid w:val="00335B29"/>
    <w:rsid w:val="00335CAA"/>
    <w:rsid w:val="0034144D"/>
    <w:rsid w:val="00341E77"/>
    <w:rsid w:val="003439BC"/>
    <w:rsid w:val="003478C7"/>
    <w:rsid w:val="00350E2C"/>
    <w:rsid w:val="0035337F"/>
    <w:rsid w:val="0035683E"/>
    <w:rsid w:val="003576BF"/>
    <w:rsid w:val="00361E8E"/>
    <w:rsid w:val="00362030"/>
    <w:rsid w:val="00362BE3"/>
    <w:rsid w:val="003667E0"/>
    <w:rsid w:val="00370090"/>
    <w:rsid w:val="00372DA7"/>
    <w:rsid w:val="003738B0"/>
    <w:rsid w:val="0037799A"/>
    <w:rsid w:val="003809E2"/>
    <w:rsid w:val="0038357B"/>
    <w:rsid w:val="00383E0B"/>
    <w:rsid w:val="00384600"/>
    <w:rsid w:val="00384885"/>
    <w:rsid w:val="0038658E"/>
    <w:rsid w:val="003A0616"/>
    <w:rsid w:val="003A21A2"/>
    <w:rsid w:val="003A2CE1"/>
    <w:rsid w:val="003A3D9B"/>
    <w:rsid w:val="003A5B75"/>
    <w:rsid w:val="003A7741"/>
    <w:rsid w:val="003A782D"/>
    <w:rsid w:val="003B01FC"/>
    <w:rsid w:val="003B0890"/>
    <w:rsid w:val="003B1071"/>
    <w:rsid w:val="003B2B60"/>
    <w:rsid w:val="003B369A"/>
    <w:rsid w:val="003B4BF7"/>
    <w:rsid w:val="003B4CAA"/>
    <w:rsid w:val="003B68A1"/>
    <w:rsid w:val="003B7AD3"/>
    <w:rsid w:val="003B7D61"/>
    <w:rsid w:val="003C140C"/>
    <w:rsid w:val="003C7193"/>
    <w:rsid w:val="003C77B5"/>
    <w:rsid w:val="003D2E64"/>
    <w:rsid w:val="003D361A"/>
    <w:rsid w:val="003D4DF3"/>
    <w:rsid w:val="003D5276"/>
    <w:rsid w:val="003D57AB"/>
    <w:rsid w:val="003E02AF"/>
    <w:rsid w:val="003E2543"/>
    <w:rsid w:val="003E5368"/>
    <w:rsid w:val="003E5EC2"/>
    <w:rsid w:val="003E6FC1"/>
    <w:rsid w:val="003F0C43"/>
    <w:rsid w:val="003F192B"/>
    <w:rsid w:val="003F40DD"/>
    <w:rsid w:val="003F595B"/>
    <w:rsid w:val="003F6745"/>
    <w:rsid w:val="003F77F0"/>
    <w:rsid w:val="00400EB0"/>
    <w:rsid w:val="00404BF2"/>
    <w:rsid w:val="00406AB6"/>
    <w:rsid w:val="00410FC9"/>
    <w:rsid w:val="00413121"/>
    <w:rsid w:val="00413B1C"/>
    <w:rsid w:val="00414EFF"/>
    <w:rsid w:val="00415870"/>
    <w:rsid w:val="00416165"/>
    <w:rsid w:val="00416EEC"/>
    <w:rsid w:val="00417878"/>
    <w:rsid w:val="00421D44"/>
    <w:rsid w:val="0042213E"/>
    <w:rsid w:val="0042380B"/>
    <w:rsid w:val="00425949"/>
    <w:rsid w:val="00425EE4"/>
    <w:rsid w:val="004305FD"/>
    <w:rsid w:val="004324B3"/>
    <w:rsid w:val="004331E1"/>
    <w:rsid w:val="00433500"/>
    <w:rsid w:val="00433883"/>
    <w:rsid w:val="00433B98"/>
    <w:rsid w:val="0043409B"/>
    <w:rsid w:val="004347C0"/>
    <w:rsid w:val="00437104"/>
    <w:rsid w:val="0043753B"/>
    <w:rsid w:val="00442335"/>
    <w:rsid w:val="00442662"/>
    <w:rsid w:val="00442A6B"/>
    <w:rsid w:val="004446E4"/>
    <w:rsid w:val="00445408"/>
    <w:rsid w:val="00446E1B"/>
    <w:rsid w:val="00451B6E"/>
    <w:rsid w:val="00452F1C"/>
    <w:rsid w:val="00453EC1"/>
    <w:rsid w:val="00454C62"/>
    <w:rsid w:val="00454D5D"/>
    <w:rsid w:val="004554F1"/>
    <w:rsid w:val="00456E24"/>
    <w:rsid w:val="00464110"/>
    <w:rsid w:val="00464591"/>
    <w:rsid w:val="0046522A"/>
    <w:rsid w:val="0046567D"/>
    <w:rsid w:val="00465831"/>
    <w:rsid w:val="0046668D"/>
    <w:rsid w:val="00466FF0"/>
    <w:rsid w:val="004700B0"/>
    <w:rsid w:val="00473FE1"/>
    <w:rsid w:val="00481588"/>
    <w:rsid w:val="004818D9"/>
    <w:rsid w:val="00481F71"/>
    <w:rsid w:val="00483D7B"/>
    <w:rsid w:val="0048414D"/>
    <w:rsid w:val="00484995"/>
    <w:rsid w:val="0048608B"/>
    <w:rsid w:val="00486B5E"/>
    <w:rsid w:val="00487796"/>
    <w:rsid w:val="00487FCE"/>
    <w:rsid w:val="004919B2"/>
    <w:rsid w:val="00493F43"/>
    <w:rsid w:val="0049477E"/>
    <w:rsid w:val="004956C7"/>
    <w:rsid w:val="004965F4"/>
    <w:rsid w:val="00497AC5"/>
    <w:rsid w:val="00497DA3"/>
    <w:rsid w:val="004A10B9"/>
    <w:rsid w:val="004A34EC"/>
    <w:rsid w:val="004A4B19"/>
    <w:rsid w:val="004A4C9E"/>
    <w:rsid w:val="004A59B4"/>
    <w:rsid w:val="004A7813"/>
    <w:rsid w:val="004B270E"/>
    <w:rsid w:val="004B30DD"/>
    <w:rsid w:val="004B6650"/>
    <w:rsid w:val="004B6F18"/>
    <w:rsid w:val="004B75C1"/>
    <w:rsid w:val="004B7B25"/>
    <w:rsid w:val="004B7C71"/>
    <w:rsid w:val="004C0B5B"/>
    <w:rsid w:val="004C1835"/>
    <w:rsid w:val="004C29D0"/>
    <w:rsid w:val="004C2C3B"/>
    <w:rsid w:val="004C4D79"/>
    <w:rsid w:val="004C58A4"/>
    <w:rsid w:val="004C5CA6"/>
    <w:rsid w:val="004C627E"/>
    <w:rsid w:val="004C7629"/>
    <w:rsid w:val="004D0186"/>
    <w:rsid w:val="004D0917"/>
    <w:rsid w:val="004D2420"/>
    <w:rsid w:val="004D40F0"/>
    <w:rsid w:val="004D421B"/>
    <w:rsid w:val="004D678C"/>
    <w:rsid w:val="004E0076"/>
    <w:rsid w:val="004E0320"/>
    <w:rsid w:val="004E051B"/>
    <w:rsid w:val="004E090F"/>
    <w:rsid w:val="004E2B95"/>
    <w:rsid w:val="004E4566"/>
    <w:rsid w:val="004E6EDE"/>
    <w:rsid w:val="004F08DF"/>
    <w:rsid w:val="004F0AAF"/>
    <w:rsid w:val="004F0E1E"/>
    <w:rsid w:val="004F23FF"/>
    <w:rsid w:val="004F3597"/>
    <w:rsid w:val="004F5C06"/>
    <w:rsid w:val="004F5E2B"/>
    <w:rsid w:val="004F6C32"/>
    <w:rsid w:val="00500B72"/>
    <w:rsid w:val="00502F39"/>
    <w:rsid w:val="005036D2"/>
    <w:rsid w:val="00511772"/>
    <w:rsid w:val="00511EA7"/>
    <w:rsid w:val="00512A18"/>
    <w:rsid w:val="00513AF5"/>
    <w:rsid w:val="00521A8C"/>
    <w:rsid w:val="005225C6"/>
    <w:rsid w:val="005231EB"/>
    <w:rsid w:val="00523C6F"/>
    <w:rsid w:val="0052561C"/>
    <w:rsid w:val="0052571D"/>
    <w:rsid w:val="0052613F"/>
    <w:rsid w:val="00526E9F"/>
    <w:rsid w:val="00527B7E"/>
    <w:rsid w:val="005303E4"/>
    <w:rsid w:val="00530E3F"/>
    <w:rsid w:val="005310B1"/>
    <w:rsid w:val="0053246D"/>
    <w:rsid w:val="00533578"/>
    <w:rsid w:val="00536800"/>
    <w:rsid w:val="0053725B"/>
    <w:rsid w:val="00537D8F"/>
    <w:rsid w:val="0054123C"/>
    <w:rsid w:val="00542690"/>
    <w:rsid w:val="0054476D"/>
    <w:rsid w:val="0054713A"/>
    <w:rsid w:val="005473F0"/>
    <w:rsid w:val="00550A6A"/>
    <w:rsid w:val="005516E1"/>
    <w:rsid w:val="00551965"/>
    <w:rsid w:val="0055224B"/>
    <w:rsid w:val="005534FA"/>
    <w:rsid w:val="005549EC"/>
    <w:rsid w:val="005557EB"/>
    <w:rsid w:val="005568B4"/>
    <w:rsid w:val="0056119D"/>
    <w:rsid w:val="00561D63"/>
    <w:rsid w:val="005621A3"/>
    <w:rsid w:val="00562764"/>
    <w:rsid w:val="00563826"/>
    <w:rsid w:val="00563DBB"/>
    <w:rsid w:val="00563E7E"/>
    <w:rsid w:val="0056439C"/>
    <w:rsid w:val="00564D35"/>
    <w:rsid w:val="0056589A"/>
    <w:rsid w:val="00567864"/>
    <w:rsid w:val="00570C4E"/>
    <w:rsid w:val="005736A3"/>
    <w:rsid w:val="00573B26"/>
    <w:rsid w:val="00574F0C"/>
    <w:rsid w:val="005754C5"/>
    <w:rsid w:val="00577733"/>
    <w:rsid w:val="005811CC"/>
    <w:rsid w:val="00586B05"/>
    <w:rsid w:val="0058728A"/>
    <w:rsid w:val="00591130"/>
    <w:rsid w:val="00591BA3"/>
    <w:rsid w:val="0059533D"/>
    <w:rsid w:val="005A09E1"/>
    <w:rsid w:val="005A0CD3"/>
    <w:rsid w:val="005A14EE"/>
    <w:rsid w:val="005A33D1"/>
    <w:rsid w:val="005A36F4"/>
    <w:rsid w:val="005A6FA4"/>
    <w:rsid w:val="005A7E26"/>
    <w:rsid w:val="005B5030"/>
    <w:rsid w:val="005B53F4"/>
    <w:rsid w:val="005C1342"/>
    <w:rsid w:val="005C25D3"/>
    <w:rsid w:val="005C3201"/>
    <w:rsid w:val="005C46AE"/>
    <w:rsid w:val="005C4EA1"/>
    <w:rsid w:val="005D0AC6"/>
    <w:rsid w:val="005D1F03"/>
    <w:rsid w:val="005D3464"/>
    <w:rsid w:val="005D3DB1"/>
    <w:rsid w:val="005D431F"/>
    <w:rsid w:val="005D511A"/>
    <w:rsid w:val="005D54B6"/>
    <w:rsid w:val="005D7D62"/>
    <w:rsid w:val="005E0A7D"/>
    <w:rsid w:val="005E370B"/>
    <w:rsid w:val="005E4EFB"/>
    <w:rsid w:val="005E7160"/>
    <w:rsid w:val="005F087D"/>
    <w:rsid w:val="005F2CB5"/>
    <w:rsid w:val="005F4150"/>
    <w:rsid w:val="005F629A"/>
    <w:rsid w:val="005F7FAF"/>
    <w:rsid w:val="00600CB7"/>
    <w:rsid w:val="00603A3D"/>
    <w:rsid w:val="0060646E"/>
    <w:rsid w:val="006103A4"/>
    <w:rsid w:val="00610826"/>
    <w:rsid w:val="006108AB"/>
    <w:rsid w:val="00610A90"/>
    <w:rsid w:val="00610AD9"/>
    <w:rsid w:val="00611CAF"/>
    <w:rsid w:val="00611FE8"/>
    <w:rsid w:val="00612BA4"/>
    <w:rsid w:val="006155C8"/>
    <w:rsid w:val="00615B04"/>
    <w:rsid w:val="00616FFF"/>
    <w:rsid w:val="00620181"/>
    <w:rsid w:val="00622239"/>
    <w:rsid w:val="0062469B"/>
    <w:rsid w:val="0062474E"/>
    <w:rsid w:val="00624BF3"/>
    <w:rsid w:val="00624F34"/>
    <w:rsid w:val="00630ACA"/>
    <w:rsid w:val="00631D3F"/>
    <w:rsid w:val="00631FC2"/>
    <w:rsid w:val="00632BE0"/>
    <w:rsid w:val="00633B5D"/>
    <w:rsid w:val="006343FC"/>
    <w:rsid w:val="006354D1"/>
    <w:rsid w:val="00635BCF"/>
    <w:rsid w:val="00636924"/>
    <w:rsid w:val="00636E63"/>
    <w:rsid w:val="00644AD8"/>
    <w:rsid w:val="00644DA5"/>
    <w:rsid w:val="0064525F"/>
    <w:rsid w:val="00647A82"/>
    <w:rsid w:val="00647C6B"/>
    <w:rsid w:val="00651210"/>
    <w:rsid w:val="00651764"/>
    <w:rsid w:val="00652BAD"/>
    <w:rsid w:val="00652EC1"/>
    <w:rsid w:val="006537ED"/>
    <w:rsid w:val="00653C0E"/>
    <w:rsid w:val="00654001"/>
    <w:rsid w:val="00655298"/>
    <w:rsid w:val="006553C0"/>
    <w:rsid w:val="0066020C"/>
    <w:rsid w:val="00660211"/>
    <w:rsid w:val="00660D0D"/>
    <w:rsid w:val="006615F0"/>
    <w:rsid w:val="00662258"/>
    <w:rsid w:val="006623F5"/>
    <w:rsid w:val="00662FB8"/>
    <w:rsid w:val="0066348A"/>
    <w:rsid w:val="006634FC"/>
    <w:rsid w:val="0066391C"/>
    <w:rsid w:val="00663A59"/>
    <w:rsid w:val="00664EC1"/>
    <w:rsid w:val="00665A57"/>
    <w:rsid w:val="0066658C"/>
    <w:rsid w:val="00667546"/>
    <w:rsid w:val="0067039E"/>
    <w:rsid w:val="006723E8"/>
    <w:rsid w:val="006735BD"/>
    <w:rsid w:val="0067426A"/>
    <w:rsid w:val="00675E0F"/>
    <w:rsid w:val="00676BC8"/>
    <w:rsid w:val="00680073"/>
    <w:rsid w:val="00680B49"/>
    <w:rsid w:val="00680C32"/>
    <w:rsid w:val="00680F9A"/>
    <w:rsid w:val="00684B8E"/>
    <w:rsid w:val="00691076"/>
    <w:rsid w:val="00691FAE"/>
    <w:rsid w:val="00692575"/>
    <w:rsid w:val="00693DB1"/>
    <w:rsid w:val="00694B8A"/>
    <w:rsid w:val="00694D4A"/>
    <w:rsid w:val="006951E2"/>
    <w:rsid w:val="006954ED"/>
    <w:rsid w:val="006A03CE"/>
    <w:rsid w:val="006A07B4"/>
    <w:rsid w:val="006A16DD"/>
    <w:rsid w:val="006A2497"/>
    <w:rsid w:val="006A6474"/>
    <w:rsid w:val="006A6B8C"/>
    <w:rsid w:val="006A6E37"/>
    <w:rsid w:val="006A704C"/>
    <w:rsid w:val="006A70BF"/>
    <w:rsid w:val="006B5BD8"/>
    <w:rsid w:val="006B7575"/>
    <w:rsid w:val="006C1687"/>
    <w:rsid w:val="006C2B85"/>
    <w:rsid w:val="006C659A"/>
    <w:rsid w:val="006C7FED"/>
    <w:rsid w:val="006D0578"/>
    <w:rsid w:val="006D0610"/>
    <w:rsid w:val="006D15E9"/>
    <w:rsid w:val="006D1A5E"/>
    <w:rsid w:val="006D212E"/>
    <w:rsid w:val="006D4320"/>
    <w:rsid w:val="006D4CEA"/>
    <w:rsid w:val="006D52A0"/>
    <w:rsid w:val="006D6321"/>
    <w:rsid w:val="006D643D"/>
    <w:rsid w:val="006E378B"/>
    <w:rsid w:val="006E3F4C"/>
    <w:rsid w:val="006E5E6E"/>
    <w:rsid w:val="006E786D"/>
    <w:rsid w:val="006F4A95"/>
    <w:rsid w:val="006F5AB5"/>
    <w:rsid w:val="007063A3"/>
    <w:rsid w:val="00716D48"/>
    <w:rsid w:val="007209A3"/>
    <w:rsid w:val="00720EAE"/>
    <w:rsid w:val="00720F3C"/>
    <w:rsid w:val="007227E1"/>
    <w:rsid w:val="00723FB1"/>
    <w:rsid w:val="007304D2"/>
    <w:rsid w:val="00733070"/>
    <w:rsid w:val="00733388"/>
    <w:rsid w:val="00736288"/>
    <w:rsid w:val="00737121"/>
    <w:rsid w:val="00740733"/>
    <w:rsid w:val="007407E0"/>
    <w:rsid w:val="00743656"/>
    <w:rsid w:val="0074649D"/>
    <w:rsid w:val="00746ADE"/>
    <w:rsid w:val="007475A6"/>
    <w:rsid w:val="00747A29"/>
    <w:rsid w:val="00747B73"/>
    <w:rsid w:val="00750861"/>
    <w:rsid w:val="00751039"/>
    <w:rsid w:val="00751467"/>
    <w:rsid w:val="0075169A"/>
    <w:rsid w:val="00757C35"/>
    <w:rsid w:val="007656B9"/>
    <w:rsid w:val="007660A8"/>
    <w:rsid w:val="007667B1"/>
    <w:rsid w:val="0077257E"/>
    <w:rsid w:val="00774992"/>
    <w:rsid w:val="00777AAE"/>
    <w:rsid w:val="0078020C"/>
    <w:rsid w:val="007857C9"/>
    <w:rsid w:val="00786FB9"/>
    <w:rsid w:val="00787E88"/>
    <w:rsid w:val="00794875"/>
    <w:rsid w:val="00796D78"/>
    <w:rsid w:val="007A093B"/>
    <w:rsid w:val="007A21C0"/>
    <w:rsid w:val="007A277C"/>
    <w:rsid w:val="007A4635"/>
    <w:rsid w:val="007A5742"/>
    <w:rsid w:val="007A774C"/>
    <w:rsid w:val="007B0640"/>
    <w:rsid w:val="007B0CB1"/>
    <w:rsid w:val="007B1663"/>
    <w:rsid w:val="007B3E5E"/>
    <w:rsid w:val="007C0E9D"/>
    <w:rsid w:val="007C2C55"/>
    <w:rsid w:val="007C4ECF"/>
    <w:rsid w:val="007C5185"/>
    <w:rsid w:val="007D087C"/>
    <w:rsid w:val="007D0B9F"/>
    <w:rsid w:val="007D33DB"/>
    <w:rsid w:val="007D3830"/>
    <w:rsid w:val="007D4C6E"/>
    <w:rsid w:val="007D69DF"/>
    <w:rsid w:val="007E0581"/>
    <w:rsid w:val="007E10AB"/>
    <w:rsid w:val="007E54D5"/>
    <w:rsid w:val="007E640C"/>
    <w:rsid w:val="007F017A"/>
    <w:rsid w:val="007F0C1E"/>
    <w:rsid w:val="007F114B"/>
    <w:rsid w:val="007F2CFF"/>
    <w:rsid w:val="007F49A3"/>
    <w:rsid w:val="007F7F4B"/>
    <w:rsid w:val="00801147"/>
    <w:rsid w:val="0080263C"/>
    <w:rsid w:val="00802D6E"/>
    <w:rsid w:val="00806187"/>
    <w:rsid w:val="00807EBA"/>
    <w:rsid w:val="00812228"/>
    <w:rsid w:val="00812AC1"/>
    <w:rsid w:val="00812CBB"/>
    <w:rsid w:val="0081354F"/>
    <w:rsid w:val="00814560"/>
    <w:rsid w:val="00822022"/>
    <w:rsid w:val="00823640"/>
    <w:rsid w:val="0082428D"/>
    <w:rsid w:val="0082474A"/>
    <w:rsid w:val="008259CA"/>
    <w:rsid w:val="00826413"/>
    <w:rsid w:val="00826CF9"/>
    <w:rsid w:val="00830D4D"/>
    <w:rsid w:val="00832A73"/>
    <w:rsid w:val="00833079"/>
    <w:rsid w:val="00834303"/>
    <w:rsid w:val="00836070"/>
    <w:rsid w:val="008365A3"/>
    <w:rsid w:val="0084051C"/>
    <w:rsid w:val="008409BA"/>
    <w:rsid w:val="00842B81"/>
    <w:rsid w:val="00843003"/>
    <w:rsid w:val="0084424A"/>
    <w:rsid w:val="00851297"/>
    <w:rsid w:val="00852554"/>
    <w:rsid w:val="00852F51"/>
    <w:rsid w:val="00853554"/>
    <w:rsid w:val="00854539"/>
    <w:rsid w:val="00854F6D"/>
    <w:rsid w:val="00857859"/>
    <w:rsid w:val="008612A5"/>
    <w:rsid w:val="008638A2"/>
    <w:rsid w:val="008670F4"/>
    <w:rsid w:val="00874A3B"/>
    <w:rsid w:val="00876F80"/>
    <w:rsid w:val="00877D0F"/>
    <w:rsid w:val="00880B24"/>
    <w:rsid w:val="00880C1D"/>
    <w:rsid w:val="00880F98"/>
    <w:rsid w:val="0088117E"/>
    <w:rsid w:val="00881EA9"/>
    <w:rsid w:val="0088284B"/>
    <w:rsid w:val="008841AC"/>
    <w:rsid w:val="008844A0"/>
    <w:rsid w:val="00887ACC"/>
    <w:rsid w:val="00890CBA"/>
    <w:rsid w:val="00891117"/>
    <w:rsid w:val="00891BAE"/>
    <w:rsid w:val="0089651D"/>
    <w:rsid w:val="00896B66"/>
    <w:rsid w:val="00897311"/>
    <w:rsid w:val="00897635"/>
    <w:rsid w:val="008A2A87"/>
    <w:rsid w:val="008B2766"/>
    <w:rsid w:val="008B30D5"/>
    <w:rsid w:val="008B48FF"/>
    <w:rsid w:val="008B4A02"/>
    <w:rsid w:val="008B6D73"/>
    <w:rsid w:val="008C008E"/>
    <w:rsid w:val="008C02F6"/>
    <w:rsid w:val="008C0499"/>
    <w:rsid w:val="008C0995"/>
    <w:rsid w:val="008C70C6"/>
    <w:rsid w:val="008D269D"/>
    <w:rsid w:val="008D32D1"/>
    <w:rsid w:val="008D5457"/>
    <w:rsid w:val="008D79C5"/>
    <w:rsid w:val="008E0972"/>
    <w:rsid w:val="008E36CA"/>
    <w:rsid w:val="008F0781"/>
    <w:rsid w:val="008F5649"/>
    <w:rsid w:val="008F7F6D"/>
    <w:rsid w:val="00906993"/>
    <w:rsid w:val="0090724D"/>
    <w:rsid w:val="009103B2"/>
    <w:rsid w:val="00911876"/>
    <w:rsid w:val="00911E6B"/>
    <w:rsid w:val="009128E6"/>
    <w:rsid w:val="0091372C"/>
    <w:rsid w:val="00913A10"/>
    <w:rsid w:val="009145B6"/>
    <w:rsid w:val="009165BB"/>
    <w:rsid w:val="009170A2"/>
    <w:rsid w:val="009208E7"/>
    <w:rsid w:val="009219BF"/>
    <w:rsid w:val="00924805"/>
    <w:rsid w:val="00924915"/>
    <w:rsid w:val="00925054"/>
    <w:rsid w:val="009252F9"/>
    <w:rsid w:val="009273B4"/>
    <w:rsid w:val="00935CA6"/>
    <w:rsid w:val="0093691A"/>
    <w:rsid w:val="00937C90"/>
    <w:rsid w:val="00940343"/>
    <w:rsid w:val="0094034A"/>
    <w:rsid w:val="00940960"/>
    <w:rsid w:val="00940A8F"/>
    <w:rsid w:val="00943339"/>
    <w:rsid w:val="00943837"/>
    <w:rsid w:val="009479ED"/>
    <w:rsid w:val="0095033B"/>
    <w:rsid w:val="00950981"/>
    <w:rsid w:val="00954F36"/>
    <w:rsid w:val="00955A80"/>
    <w:rsid w:val="009575FE"/>
    <w:rsid w:val="00957800"/>
    <w:rsid w:val="00957E5C"/>
    <w:rsid w:val="00960239"/>
    <w:rsid w:val="009637B6"/>
    <w:rsid w:val="0096471B"/>
    <w:rsid w:val="00964DEB"/>
    <w:rsid w:val="009651F7"/>
    <w:rsid w:val="0096565F"/>
    <w:rsid w:val="00966CD4"/>
    <w:rsid w:val="00970A3A"/>
    <w:rsid w:val="00970B4E"/>
    <w:rsid w:val="00972BC0"/>
    <w:rsid w:val="00973417"/>
    <w:rsid w:val="00973C7D"/>
    <w:rsid w:val="00975BB3"/>
    <w:rsid w:val="00975C20"/>
    <w:rsid w:val="00976331"/>
    <w:rsid w:val="00976A6B"/>
    <w:rsid w:val="00976D49"/>
    <w:rsid w:val="0098020B"/>
    <w:rsid w:val="009812DA"/>
    <w:rsid w:val="0098181B"/>
    <w:rsid w:val="00982D22"/>
    <w:rsid w:val="00985CD1"/>
    <w:rsid w:val="0098693A"/>
    <w:rsid w:val="00986AC3"/>
    <w:rsid w:val="0098727C"/>
    <w:rsid w:val="009905D0"/>
    <w:rsid w:val="00993838"/>
    <w:rsid w:val="009959B3"/>
    <w:rsid w:val="0099742F"/>
    <w:rsid w:val="009A2987"/>
    <w:rsid w:val="009A34B0"/>
    <w:rsid w:val="009A355C"/>
    <w:rsid w:val="009A72F4"/>
    <w:rsid w:val="009B2FD2"/>
    <w:rsid w:val="009B42C2"/>
    <w:rsid w:val="009B4DC7"/>
    <w:rsid w:val="009B6415"/>
    <w:rsid w:val="009B6FEC"/>
    <w:rsid w:val="009C43A1"/>
    <w:rsid w:val="009C45CC"/>
    <w:rsid w:val="009D2EED"/>
    <w:rsid w:val="009D4FAC"/>
    <w:rsid w:val="009D5891"/>
    <w:rsid w:val="009D6637"/>
    <w:rsid w:val="009D6843"/>
    <w:rsid w:val="009D758C"/>
    <w:rsid w:val="009E043F"/>
    <w:rsid w:val="009E1143"/>
    <w:rsid w:val="009E1B1B"/>
    <w:rsid w:val="009E28E0"/>
    <w:rsid w:val="009E2CBA"/>
    <w:rsid w:val="009E2CEC"/>
    <w:rsid w:val="009E2F03"/>
    <w:rsid w:val="009E5562"/>
    <w:rsid w:val="009E6228"/>
    <w:rsid w:val="009E6374"/>
    <w:rsid w:val="009E66E8"/>
    <w:rsid w:val="009E6EB8"/>
    <w:rsid w:val="009E745F"/>
    <w:rsid w:val="009F0ECF"/>
    <w:rsid w:val="009F12EA"/>
    <w:rsid w:val="009F47A9"/>
    <w:rsid w:val="009F5A12"/>
    <w:rsid w:val="009F5D35"/>
    <w:rsid w:val="009F78A1"/>
    <w:rsid w:val="00A041CB"/>
    <w:rsid w:val="00A061D5"/>
    <w:rsid w:val="00A102D5"/>
    <w:rsid w:val="00A12C79"/>
    <w:rsid w:val="00A144EE"/>
    <w:rsid w:val="00A1666D"/>
    <w:rsid w:val="00A20066"/>
    <w:rsid w:val="00A23EC6"/>
    <w:rsid w:val="00A260B1"/>
    <w:rsid w:val="00A26AF2"/>
    <w:rsid w:val="00A27C6A"/>
    <w:rsid w:val="00A303FF"/>
    <w:rsid w:val="00A30803"/>
    <w:rsid w:val="00A31FF0"/>
    <w:rsid w:val="00A32CA6"/>
    <w:rsid w:val="00A32EDE"/>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57C3C"/>
    <w:rsid w:val="00A6227E"/>
    <w:rsid w:val="00A62838"/>
    <w:rsid w:val="00A62A31"/>
    <w:rsid w:val="00A62FAC"/>
    <w:rsid w:val="00A64621"/>
    <w:rsid w:val="00A64D7E"/>
    <w:rsid w:val="00A659EF"/>
    <w:rsid w:val="00A663A9"/>
    <w:rsid w:val="00A664E8"/>
    <w:rsid w:val="00A70221"/>
    <w:rsid w:val="00A72D12"/>
    <w:rsid w:val="00A738A2"/>
    <w:rsid w:val="00A73A01"/>
    <w:rsid w:val="00A743FD"/>
    <w:rsid w:val="00A75890"/>
    <w:rsid w:val="00A778AE"/>
    <w:rsid w:val="00A806DF"/>
    <w:rsid w:val="00A821F1"/>
    <w:rsid w:val="00A84A58"/>
    <w:rsid w:val="00A85348"/>
    <w:rsid w:val="00A9040B"/>
    <w:rsid w:val="00A913E6"/>
    <w:rsid w:val="00A92485"/>
    <w:rsid w:val="00A9659C"/>
    <w:rsid w:val="00A96A7A"/>
    <w:rsid w:val="00AA0A22"/>
    <w:rsid w:val="00AA11D9"/>
    <w:rsid w:val="00AA141A"/>
    <w:rsid w:val="00AA1F50"/>
    <w:rsid w:val="00AA2B81"/>
    <w:rsid w:val="00AA34EC"/>
    <w:rsid w:val="00AA68D5"/>
    <w:rsid w:val="00AB2989"/>
    <w:rsid w:val="00AB3DCE"/>
    <w:rsid w:val="00AB5FF5"/>
    <w:rsid w:val="00AC43AB"/>
    <w:rsid w:val="00AC5066"/>
    <w:rsid w:val="00AC7635"/>
    <w:rsid w:val="00AC7720"/>
    <w:rsid w:val="00AC7E6B"/>
    <w:rsid w:val="00AD1FFC"/>
    <w:rsid w:val="00AD2E33"/>
    <w:rsid w:val="00AD3D37"/>
    <w:rsid w:val="00AD5671"/>
    <w:rsid w:val="00AE077B"/>
    <w:rsid w:val="00AE2F35"/>
    <w:rsid w:val="00AE3803"/>
    <w:rsid w:val="00AE42F7"/>
    <w:rsid w:val="00AE4EAE"/>
    <w:rsid w:val="00AF164C"/>
    <w:rsid w:val="00AF220C"/>
    <w:rsid w:val="00AF34E2"/>
    <w:rsid w:val="00AF4027"/>
    <w:rsid w:val="00AF4C05"/>
    <w:rsid w:val="00AF58AC"/>
    <w:rsid w:val="00AF7130"/>
    <w:rsid w:val="00B01E2C"/>
    <w:rsid w:val="00B024BB"/>
    <w:rsid w:val="00B03F73"/>
    <w:rsid w:val="00B06236"/>
    <w:rsid w:val="00B074CB"/>
    <w:rsid w:val="00B11ED6"/>
    <w:rsid w:val="00B13132"/>
    <w:rsid w:val="00B173EC"/>
    <w:rsid w:val="00B1752A"/>
    <w:rsid w:val="00B2123B"/>
    <w:rsid w:val="00B2187B"/>
    <w:rsid w:val="00B2784A"/>
    <w:rsid w:val="00B310C1"/>
    <w:rsid w:val="00B3146D"/>
    <w:rsid w:val="00B31539"/>
    <w:rsid w:val="00B31835"/>
    <w:rsid w:val="00B322B7"/>
    <w:rsid w:val="00B3529B"/>
    <w:rsid w:val="00B36406"/>
    <w:rsid w:val="00B402AE"/>
    <w:rsid w:val="00B40820"/>
    <w:rsid w:val="00B40B74"/>
    <w:rsid w:val="00B4669E"/>
    <w:rsid w:val="00B50351"/>
    <w:rsid w:val="00B50F4B"/>
    <w:rsid w:val="00B51105"/>
    <w:rsid w:val="00B5279A"/>
    <w:rsid w:val="00B53F4F"/>
    <w:rsid w:val="00B5418C"/>
    <w:rsid w:val="00B544DD"/>
    <w:rsid w:val="00B558F8"/>
    <w:rsid w:val="00B55C0D"/>
    <w:rsid w:val="00B5665F"/>
    <w:rsid w:val="00B575E2"/>
    <w:rsid w:val="00B57D6F"/>
    <w:rsid w:val="00B603DA"/>
    <w:rsid w:val="00B616FE"/>
    <w:rsid w:val="00B63779"/>
    <w:rsid w:val="00B63817"/>
    <w:rsid w:val="00B63BAA"/>
    <w:rsid w:val="00B65456"/>
    <w:rsid w:val="00B66693"/>
    <w:rsid w:val="00B67ECD"/>
    <w:rsid w:val="00B72071"/>
    <w:rsid w:val="00B760CA"/>
    <w:rsid w:val="00B76E97"/>
    <w:rsid w:val="00B7700F"/>
    <w:rsid w:val="00B77C3C"/>
    <w:rsid w:val="00B80E86"/>
    <w:rsid w:val="00B84808"/>
    <w:rsid w:val="00B84835"/>
    <w:rsid w:val="00B85651"/>
    <w:rsid w:val="00B85DAE"/>
    <w:rsid w:val="00B86506"/>
    <w:rsid w:val="00B86A10"/>
    <w:rsid w:val="00B9190C"/>
    <w:rsid w:val="00B931F8"/>
    <w:rsid w:val="00B94B0C"/>
    <w:rsid w:val="00B95127"/>
    <w:rsid w:val="00B95696"/>
    <w:rsid w:val="00B97F83"/>
    <w:rsid w:val="00BA1DEB"/>
    <w:rsid w:val="00BA20CA"/>
    <w:rsid w:val="00BA2EB7"/>
    <w:rsid w:val="00BA3727"/>
    <w:rsid w:val="00BA4491"/>
    <w:rsid w:val="00BA52D1"/>
    <w:rsid w:val="00BA6751"/>
    <w:rsid w:val="00BA6CB5"/>
    <w:rsid w:val="00BA74B8"/>
    <w:rsid w:val="00BA7D79"/>
    <w:rsid w:val="00BB1635"/>
    <w:rsid w:val="00BB2A31"/>
    <w:rsid w:val="00BB37A8"/>
    <w:rsid w:val="00BB3CBE"/>
    <w:rsid w:val="00BB3F78"/>
    <w:rsid w:val="00BB6F8D"/>
    <w:rsid w:val="00BB7191"/>
    <w:rsid w:val="00BB7CA5"/>
    <w:rsid w:val="00BC17C8"/>
    <w:rsid w:val="00BC1954"/>
    <w:rsid w:val="00BC25AF"/>
    <w:rsid w:val="00BC3C8E"/>
    <w:rsid w:val="00BC3F2A"/>
    <w:rsid w:val="00BC4820"/>
    <w:rsid w:val="00BC5EDD"/>
    <w:rsid w:val="00BC6709"/>
    <w:rsid w:val="00BD0CC2"/>
    <w:rsid w:val="00BD0D05"/>
    <w:rsid w:val="00BD1C17"/>
    <w:rsid w:val="00BD299A"/>
    <w:rsid w:val="00BD353A"/>
    <w:rsid w:val="00BD3825"/>
    <w:rsid w:val="00BD406D"/>
    <w:rsid w:val="00BD43E9"/>
    <w:rsid w:val="00BD6F4A"/>
    <w:rsid w:val="00BD7110"/>
    <w:rsid w:val="00BD7869"/>
    <w:rsid w:val="00BE1617"/>
    <w:rsid w:val="00BE1FE1"/>
    <w:rsid w:val="00BE312C"/>
    <w:rsid w:val="00BE5C61"/>
    <w:rsid w:val="00BE72EF"/>
    <w:rsid w:val="00BF1A09"/>
    <w:rsid w:val="00BF28F0"/>
    <w:rsid w:val="00BF4425"/>
    <w:rsid w:val="00BF57F9"/>
    <w:rsid w:val="00BF5BE8"/>
    <w:rsid w:val="00BF6EA2"/>
    <w:rsid w:val="00BF7B57"/>
    <w:rsid w:val="00C00120"/>
    <w:rsid w:val="00C013FE"/>
    <w:rsid w:val="00C02C0A"/>
    <w:rsid w:val="00C03D9C"/>
    <w:rsid w:val="00C050DB"/>
    <w:rsid w:val="00C06923"/>
    <w:rsid w:val="00C10960"/>
    <w:rsid w:val="00C125B0"/>
    <w:rsid w:val="00C129BF"/>
    <w:rsid w:val="00C12B35"/>
    <w:rsid w:val="00C13257"/>
    <w:rsid w:val="00C148CB"/>
    <w:rsid w:val="00C1704D"/>
    <w:rsid w:val="00C17BDB"/>
    <w:rsid w:val="00C20416"/>
    <w:rsid w:val="00C21174"/>
    <w:rsid w:val="00C211A9"/>
    <w:rsid w:val="00C2219C"/>
    <w:rsid w:val="00C2238B"/>
    <w:rsid w:val="00C23371"/>
    <w:rsid w:val="00C23986"/>
    <w:rsid w:val="00C24D83"/>
    <w:rsid w:val="00C253DB"/>
    <w:rsid w:val="00C274CF"/>
    <w:rsid w:val="00C3014F"/>
    <w:rsid w:val="00C304D3"/>
    <w:rsid w:val="00C30887"/>
    <w:rsid w:val="00C30BA8"/>
    <w:rsid w:val="00C312EB"/>
    <w:rsid w:val="00C326F8"/>
    <w:rsid w:val="00C32FBE"/>
    <w:rsid w:val="00C34B36"/>
    <w:rsid w:val="00C35099"/>
    <w:rsid w:val="00C3615C"/>
    <w:rsid w:val="00C41BC6"/>
    <w:rsid w:val="00C45ACE"/>
    <w:rsid w:val="00C45D6E"/>
    <w:rsid w:val="00C46079"/>
    <w:rsid w:val="00C46191"/>
    <w:rsid w:val="00C464C4"/>
    <w:rsid w:val="00C51602"/>
    <w:rsid w:val="00C52F9C"/>
    <w:rsid w:val="00C55921"/>
    <w:rsid w:val="00C57D4A"/>
    <w:rsid w:val="00C57DDB"/>
    <w:rsid w:val="00C626D5"/>
    <w:rsid w:val="00C655DA"/>
    <w:rsid w:val="00C678EC"/>
    <w:rsid w:val="00C82FA1"/>
    <w:rsid w:val="00C84897"/>
    <w:rsid w:val="00C849CC"/>
    <w:rsid w:val="00C85B89"/>
    <w:rsid w:val="00C86B1D"/>
    <w:rsid w:val="00C8773B"/>
    <w:rsid w:val="00C87DA9"/>
    <w:rsid w:val="00C90CAA"/>
    <w:rsid w:val="00C90F25"/>
    <w:rsid w:val="00C910A6"/>
    <w:rsid w:val="00C916BB"/>
    <w:rsid w:val="00C93EAF"/>
    <w:rsid w:val="00C93F20"/>
    <w:rsid w:val="00C957B7"/>
    <w:rsid w:val="00C96792"/>
    <w:rsid w:val="00C96A62"/>
    <w:rsid w:val="00C97231"/>
    <w:rsid w:val="00CA15CE"/>
    <w:rsid w:val="00CA386D"/>
    <w:rsid w:val="00CA7810"/>
    <w:rsid w:val="00CA7F4D"/>
    <w:rsid w:val="00CB1252"/>
    <w:rsid w:val="00CB44DE"/>
    <w:rsid w:val="00CB6604"/>
    <w:rsid w:val="00CC4EC8"/>
    <w:rsid w:val="00CC5E55"/>
    <w:rsid w:val="00CC60CE"/>
    <w:rsid w:val="00CC6CE3"/>
    <w:rsid w:val="00CD5569"/>
    <w:rsid w:val="00CD5ADE"/>
    <w:rsid w:val="00CD72D2"/>
    <w:rsid w:val="00CD7A42"/>
    <w:rsid w:val="00CE2E39"/>
    <w:rsid w:val="00CE3984"/>
    <w:rsid w:val="00CF0A16"/>
    <w:rsid w:val="00CF0CF0"/>
    <w:rsid w:val="00CF40E4"/>
    <w:rsid w:val="00CF486A"/>
    <w:rsid w:val="00CF4B90"/>
    <w:rsid w:val="00CF6359"/>
    <w:rsid w:val="00CF6969"/>
    <w:rsid w:val="00CF6E99"/>
    <w:rsid w:val="00CF6F66"/>
    <w:rsid w:val="00D007AD"/>
    <w:rsid w:val="00D01285"/>
    <w:rsid w:val="00D01A25"/>
    <w:rsid w:val="00D0280B"/>
    <w:rsid w:val="00D03418"/>
    <w:rsid w:val="00D0573D"/>
    <w:rsid w:val="00D06C76"/>
    <w:rsid w:val="00D07689"/>
    <w:rsid w:val="00D07927"/>
    <w:rsid w:val="00D110BA"/>
    <w:rsid w:val="00D11ECE"/>
    <w:rsid w:val="00D12C63"/>
    <w:rsid w:val="00D14BD5"/>
    <w:rsid w:val="00D17EAC"/>
    <w:rsid w:val="00D20A29"/>
    <w:rsid w:val="00D21B6B"/>
    <w:rsid w:val="00D21FD8"/>
    <w:rsid w:val="00D24A66"/>
    <w:rsid w:val="00D2541A"/>
    <w:rsid w:val="00D26B0C"/>
    <w:rsid w:val="00D308E2"/>
    <w:rsid w:val="00D3188C"/>
    <w:rsid w:val="00D33119"/>
    <w:rsid w:val="00D33C94"/>
    <w:rsid w:val="00D33E1D"/>
    <w:rsid w:val="00D35D31"/>
    <w:rsid w:val="00D35F8F"/>
    <w:rsid w:val="00D37F25"/>
    <w:rsid w:val="00D40291"/>
    <w:rsid w:val="00D40BBE"/>
    <w:rsid w:val="00D413EC"/>
    <w:rsid w:val="00D42595"/>
    <w:rsid w:val="00D45175"/>
    <w:rsid w:val="00D46387"/>
    <w:rsid w:val="00D50DF6"/>
    <w:rsid w:val="00D52DF0"/>
    <w:rsid w:val="00D56178"/>
    <w:rsid w:val="00D57F3F"/>
    <w:rsid w:val="00D640C2"/>
    <w:rsid w:val="00D644F8"/>
    <w:rsid w:val="00D71C67"/>
    <w:rsid w:val="00D71E60"/>
    <w:rsid w:val="00D72617"/>
    <w:rsid w:val="00D72E45"/>
    <w:rsid w:val="00D738EA"/>
    <w:rsid w:val="00D741E4"/>
    <w:rsid w:val="00D763D0"/>
    <w:rsid w:val="00D80A67"/>
    <w:rsid w:val="00D84FC5"/>
    <w:rsid w:val="00D876BA"/>
    <w:rsid w:val="00D87DBB"/>
    <w:rsid w:val="00D921F0"/>
    <w:rsid w:val="00D94533"/>
    <w:rsid w:val="00D94782"/>
    <w:rsid w:val="00D94E1E"/>
    <w:rsid w:val="00DA2B6C"/>
    <w:rsid w:val="00DA534A"/>
    <w:rsid w:val="00DA632C"/>
    <w:rsid w:val="00DA633B"/>
    <w:rsid w:val="00DA76C7"/>
    <w:rsid w:val="00DB06CC"/>
    <w:rsid w:val="00DB0E5D"/>
    <w:rsid w:val="00DB17F3"/>
    <w:rsid w:val="00DB24EB"/>
    <w:rsid w:val="00DB36FB"/>
    <w:rsid w:val="00DB54A5"/>
    <w:rsid w:val="00DB7CF6"/>
    <w:rsid w:val="00DC0227"/>
    <w:rsid w:val="00DC0A55"/>
    <w:rsid w:val="00DC0E80"/>
    <w:rsid w:val="00DC1B37"/>
    <w:rsid w:val="00DC1CCE"/>
    <w:rsid w:val="00DC400A"/>
    <w:rsid w:val="00DC45B3"/>
    <w:rsid w:val="00DC5143"/>
    <w:rsid w:val="00DC7221"/>
    <w:rsid w:val="00DD0A34"/>
    <w:rsid w:val="00DD0EA5"/>
    <w:rsid w:val="00DD1D40"/>
    <w:rsid w:val="00DD7FDA"/>
    <w:rsid w:val="00DE0BBB"/>
    <w:rsid w:val="00DE1405"/>
    <w:rsid w:val="00DE2B29"/>
    <w:rsid w:val="00DE31D1"/>
    <w:rsid w:val="00DE6BB1"/>
    <w:rsid w:val="00DE7E4F"/>
    <w:rsid w:val="00DF081A"/>
    <w:rsid w:val="00DF4FB4"/>
    <w:rsid w:val="00DF5BD2"/>
    <w:rsid w:val="00DF7D8B"/>
    <w:rsid w:val="00E03AEC"/>
    <w:rsid w:val="00E060B9"/>
    <w:rsid w:val="00E06494"/>
    <w:rsid w:val="00E0677C"/>
    <w:rsid w:val="00E07109"/>
    <w:rsid w:val="00E07569"/>
    <w:rsid w:val="00E10450"/>
    <w:rsid w:val="00E1180E"/>
    <w:rsid w:val="00E11C3B"/>
    <w:rsid w:val="00E13774"/>
    <w:rsid w:val="00E14F7F"/>
    <w:rsid w:val="00E151A4"/>
    <w:rsid w:val="00E164A1"/>
    <w:rsid w:val="00E17877"/>
    <w:rsid w:val="00E17B2C"/>
    <w:rsid w:val="00E22FB6"/>
    <w:rsid w:val="00E238D0"/>
    <w:rsid w:val="00E2557E"/>
    <w:rsid w:val="00E328F3"/>
    <w:rsid w:val="00E33FC6"/>
    <w:rsid w:val="00E34075"/>
    <w:rsid w:val="00E34A25"/>
    <w:rsid w:val="00E35408"/>
    <w:rsid w:val="00E358F2"/>
    <w:rsid w:val="00E35DA4"/>
    <w:rsid w:val="00E37FBF"/>
    <w:rsid w:val="00E40366"/>
    <w:rsid w:val="00E41245"/>
    <w:rsid w:val="00E45750"/>
    <w:rsid w:val="00E5019F"/>
    <w:rsid w:val="00E50A9D"/>
    <w:rsid w:val="00E50B46"/>
    <w:rsid w:val="00E5131C"/>
    <w:rsid w:val="00E53ABA"/>
    <w:rsid w:val="00E5444B"/>
    <w:rsid w:val="00E55F05"/>
    <w:rsid w:val="00E5745F"/>
    <w:rsid w:val="00E60B17"/>
    <w:rsid w:val="00E62C28"/>
    <w:rsid w:val="00E6473B"/>
    <w:rsid w:val="00E66681"/>
    <w:rsid w:val="00E6677F"/>
    <w:rsid w:val="00E66D25"/>
    <w:rsid w:val="00E71251"/>
    <w:rsid w:val="00E71A7A"/>
    <w:rsid w:val="00E71AB1"/>
    <w:rsid w:val="00E72402"/>
    <w:rsid w:val="00E73CA1"/>
    <w:rsid w:val="00E7440B"/>
    <w:rsid w:val="00E7490D"/>
    <w:rsid w:val="00E74923"/>
    <w:rsid w:val="00E753E6"/>
    <w:rsid w:val="00E76AC5"/>
    <w:rsid w:val="00E82169"/>
    <w:rsid w:val="00E82506"/>
    <w:rsid w:val="00E82FE2"/>
    <w:rsid w:val="00E832D7"/>
    <w:rsid w:val="00E83C3E"/>
    <w:rsid w:val="00E852D9"/>
    <w:rsid w:val="00E86978"/>
    <w:rsid w:val="00E913AB"/>
    <w:rsid w:val="00E91C65"/>
    <w:rsid w:val="00E968E9"/>
    <w:rsid w:val="00E96CCD"/>
    <w:rsid w:val="00E97CFF"/>
    <w:rsid w:val="00EA09F4"/>
    <w:rsid w:val="00EA0D20"/>
    <w:rsid w:val="00EA1065"/>
    <w:rsid w:val="00EA1DD5"/>
    <w:rsid w:val="00EA303D"/>
    <w:rsid w:val="00EA3062"/>
    <w:rsid w:val="00EA3A41"/>
    <w:rsid w:val="00EA3D58"/>
    <w:rsid w:val="00EA4271"/>
    <w:rsid w:val="00EA56E6"/>
    <w:rsid w:val="00EB0894"/>
    <w:rsid w:val="00EB0DA2"/>
    <w:rsid w:val="00EB1139"/>
    <w:rsid w:val="00EB2426"/>
    <w:rsid w:val="00EB260C"/>
    <w:rsid w:val="00EB2EAE"/>
    <w:rsid w:val="00EB3C02"/>
    <w:rsid w:val="00EB3C36"/>
    <w:rsid w:val="00EB5690"/>
    <w:rsid w:val="00EB6214"/>
    <w:rsid w:val="00EB7782"/>
    <w:rsid w:val="00EB7C81"/>
    <w:rsid w:val="00EB7F45"/>
    <w:rsid w:val="00EC3A96"/>
    <w:rsid w:val="00EC5FD3"/>
    <w:rsid w:val="00ED1593"/>
    <w:rsid w:val="00ED323C"/>
    <w:rsid w:val="00ED3A9C"/>
    <w:rsid w:val="00ED599F"/>
    <w:rsid w:val="00ED6999"/>
    <w:rsid w:val="00ED709D"/>
    <w:rsid w:val="00EE2661"/>
    <w:rsid w:val="00EE2DBB"/>
    <w:rsid w:val="00EE529A"/>
    <w:rsid w:val="00EE5C25"/>
    <w:rsid w:val="00EE5E51"/>
    <w:rsid w:val="00EE5FA2"/>
    <w:rsid w:val="00EE660A"/>
    <w:rsid w:val="00EE67A8"/>
    <w:rsid w:val="00EE689F"/>
    <w:rsid w:val="00EE7655"/>
    <w:rsid w:val="00EF08C6"/>
    <w:rsid w:val="00EF1D43"/>
    <w:rsid w:val="00EF3FB3"/>
    <w:rsid w:val="00EF461B"/>
    <w:rsid w:val="00EF6FF6"/>
    <w:rsid w:val="00F00583"/>
    <w:rsid w:val="00F0164F"/>
    <w:rsid w:val="00F073EB"/>
    <w:rsid w:val="00F075B0"/>
    <w:rsid w:val="00F10CF4"/>
    <w:rsid w:val="00F10EB9"/>
    <w:rsid w:val="00F12446"/>
    <w:rsid w:val="00F130BB"/>
    <w:rsid w:val="00F141D1"/>
    <w:rsid w:val="00F1756B"/>
    <w:rsid w:val="00F20BCE"/>
    <w:rsid w:val="00F20F11"/>
    <w:rsid w:val="00F221A7"/>
    <w:rsid w:val="00F23917"/>
    <w:rsid w:val="00F242AF"/>
    <w:rsid w:val="00F249FA"/>
    <w:rsid w:val="00F30348"/>
    <w:rsid w:val="00F3196C"/>
    <w:rsid w:val="00F36236"/>
    <w:rsid w:val="00F3776C"/>
    <w:rsid w:val="00F4244E"/>
    <w:rsid w:val="00F42B20"/>
    <w:rsid w:val="00F44596"/>
    <w:rsid w:val="00F45522"/>
    <w:rsid w:val="00F45842"/>
    <w:rsid w:val="00F46460"/>
    <w:rsid w:val="00F47E26"/>
    <w:rsid w:val="00F50A93"/>
    <w:rsid w:val="00F513E6"/>
    <w:rsid w:val="00F5181E"/>
    <w:rsid w:val="00F553E2"/>
    <w:rsid w:val="00F571F1"/>
    <w:rsid w:val="00F57457"/>
    <w:rsid w:val="00F574D6"/>
    <w:rsid w:val="00F57703"/>
    <w:rsid w:val="00F61693"/>
    <w:rsid w:val="00F61F94"/>
    <w:rsid w:val="00F62BA0"/>
    <w:rsid w:val="00F634CE"/>
    <w:rsid w:val="00F63BD3"/>
    <w:rsid w:val="00F64643"/>
    <w:rsid w:val="00F64979"/>
    <w:rsid w:val="00F65F27"/>
    <w:rsid w:val="00F67EE6"/>
    <w:rsid w:val="00F71052"/>
    <w:rsid w:val="00F73E97"/>
    <w:rsid w:val="00F753FA"/>
    <w:rsid w:val="00F76CC5"/>
    <w:rsid w:val="00F80CCB"/>
    <w:rsid w:val="00F8138D"/>
    <w:rsid w:val="00F82AC6"/>
    <w:rsid w:val="00F831AB"/>
    <w:rsid w:val="00F839CC"/>
    <w:rsid w:val="00F83BD2"/>
    <w:rsid w:val="00F84397"/>
    <w:rsid w:val="00F84995"/>
    <w:rsid w:val="00F84DAE"/>
    <w:rsid w:val="00F870C2"/>
    <w:rsid w:val="00F8723F"/>
    <w:rsid w:val="00F87FD1"/>
    <w:rsid w:val="00F92AC2"/>
    <w:rsid w:val="00F92CEA"/>
    <w:rsid w:val="00F93D02"/>
    <w:rsid w:val="00F948B2"/>
    <w:rsid w:val="00F96792"/>
    <w:rsid w:val="00F97D85"/>
    <w:rsid w:val="00FA0886"/>
    <w:rsid w:val="00FA0E51"/>
    <w:rsid w:val="00FA13D1"/>
    <w:rsid w:val="00FA27DD"/>
    <w:rsid w:val="00FA47F3"/>
    <w:rsid w:val="00FA4C0D"/>
    <w:rsid w:val="00FA6D28"/>
    <w:rsid w:val="00FA7085"/>
    <w:rsid w:val="00FA7131"/>
    <w:rsid w:val="00FA7D80"/>
    <w:rsid w:val="00FB0395"/>
    <w:rsid w:val="00FB208D"/>
    <w:rsid w:val="00FB348F"/>
    <w:rsid w:val="00FB7BB9"/>
    <w:rsid w:val="00FC20A9"/>
    <w:rsid w:val="00FC276F"/>
    <w:rsid w:val="00FC2B99"/>
    <w:rsid w:val="00FC2BAB"/>
    <w:rsid w:val="00FC58DA"/>
    <w:rsid w:val="00FD2F45"/>
    <w:rsid w:val="00FD3A4F"/>
    <w:rsid w:val="00FD7211"/>
    <w:rsid w:val="00FD75C9"/>
    <w:rsid w:val="00FE0B14"/>
    <w:rsid w:val="00FE18CA"/>
    <w:rsid w:val="00FE26A3"/>
    <w:rsid w:val="00FE31C2"/>
    <w:rsid w:val="00FE6F6D"/>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6146" style="v-text-anchor:middle" fillcolor="none [3214]">
      <v:fill color="none [3214]"/>
      <v:textbox style="layout-flow:vertical;mso-layout-flow-alt:bottom-to-top" inset="0,0,0,0"/>
    </o:shapedefaults>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E7440B"/>
    <w:pPr>
      <w:keepNext/>
      <w:numPr>
        <w:numId w:val="5"/>
      </w:numPr>
      <w:outlineLvl w:val="1"/>
    </w:pPr>
    <w:rPr>
      <w:sz w:val="28"/>
    </w:rPr>
  </w:style>
  <w:style w:type="paragraph" w:styleId="Heading3">
    <w:name w:val="heading 3"/>
    <w:basedOn w:val="Normal"/>
    <w:next w:val="Normal"/>
    <w:link w:val="Heading3Char"/>
    <w:qFormat/>
    <w:rsid w:val="00F63BD3"/>
    <w:pPr>
      <w:numPr>
        <w:numId w:val="6"/>
      </w:numPr>
      <w:outlineLvl w:val="2"/>
    </w:pPr>
  </w:style>
  <w:style w:type="paragraph" w:styleId="Heading4">
    <w:name w:val="heading 4"/>
    <w:basedOn w:val="Normal"/>
    <w:next w:val="Normal"/>
    <w:link w:val="Heading4Char"/>
    <w:qFormat/>
    <w:rsid w:val="00F63BD3"/>
    <w:pPr>
      <w:numPr>
        <w:numId w:val="7"/>
      </w:numPr>
      <w:outlineLvl w:val="3"/>
    </w:pPr>
  </w:style>
  <w:style w:type="paragraph" w:styleId="Heading5">
    <w:name w:val="heading 5"/>
    <w:basedOn w:val="Style1"/>
    <w:next w:val="Normal"/>
    <w:link w:val="Heading5Char"/>
    <w:qFormat/>
    <w:rsid w:val="00F63BD3"/>
    <w:pPr>
      <w:numPr>
        <w:numId w:val="8"/>
      </w:numPr>
      <w:outlineLvl w:val="4"/>
    </w:pPr>
  </w:style>
  <w:style w:type="paragraph" w:styleId="Heading6">
    <w:name w:val="heading 6"/>
    <w:basedOn w:val="Normal"/>
    <w:next w:val="Normal"/>
    <w:link w:val="Heading6Char"/>
    <w:uiPriority w:val="9"/>
    <w:qFormat/>
    <w:rsid w:val="00F63BD3"/>
    <w:pPr>
      <w:numPr>
        <w:numId w:val="9"/>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5D58"/>
    <w:pPr>
      <w:tabs>
        <w:tab w:val="right" w:leader="dot" w:pos="8630"/>
      </w:tabs>
      <w:spacing w:before="240"/>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E7440B"/>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rPr>
      <w:sz w:val="28"/>
      <w:szCs w:val="24"/>
    </w:rPr>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text2">
    <w:name w:val="text2"/>
    <w:basedOn w:val="Normal"/>
    <w:rsid w:val="009E2F03"/>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028594">
      <w:bodyDiv w:val="1"/>
      <w:marLeft w:val="0"/>
      <w:marRight w:val="0"/>
      <w:marTop w:val="0"/>
      <w:marBottom w:val="0"/>
      <w:divBdr>
        <w:top w:val="none" w:sz="0" w:space="0" w:color="auto"/>
        <w:left w:val="none" w:sz="0" w:space="0" w:color="auto"/>
        <w:bottom w:val="none" w:sz="0" w:space="0" w:color="auto"/>
        <w:right w:val="none" w:sz="0" w:space="0" w:color="auto"/>
      </w:divBdr>
      <w:divsChild>
        <w:div w:id="417411649">
          <w:marLeft w:val="0"/>
          <w:marRight w:val="0"/>
          <w:marTop w:val="0"/>
          <w:marBottom w:val="0"/>
          <w:divBdr>
            <w:top w:val="none" w:sz="0" w:space="0" w:color="auto"/>
            <w:left w:val="none" w:sz="0" w:space="0" w:color="auto"/>
            <w:bottom w:val="none" w:sz="0" w:space="0" w:color="auto"/>
            <w:right w:val="none" w:sz="0" w:space="0" w:color="auto"/>
          </w:divBdr>
          <w:divsChild>
            <w:div w:id="1963684966">
              <w:marLeft w:val="0"/>
              <w:marRight w:val="0"/>
              <w:marTop w:val="0"/>
              <w:marBottom w:val="0"/>
              <w:divBdr>
                <w:top w:val="none" w:sz="0" w:space="0" w:color="auto"/>
                <w:left w:val="none" w:sz="0" w:space="0" w:color="auto"/>
                <w:bottom w:val="none" w:sz="0" w:space="0" w:color="auto"/>
                <w:right w:val="none" w:sz="0" w:space="0" w:color="auto"/>
              </w:divBdr>
              <w:divsChild>
                <w:div w:id="651831205">
                  <w:marLeft w:val="0"/>
                  <w:marRight w:val="0"/>
                  <w:marTop w:val="0"/>
                  <w:marBottom w:val="0"/>
                  <w:divBdr>
                    <w:top w:val="none" w:sz="0" w:space="0" w:color="auto"/>
                    <w:left w:val="none" w:sz="0" w:space="0" w:color="auto"/>
                    <w:bottom w:val="none" w:sz="0" w:space="0" w:color="auto"/>
                    <w:right w:val="none" w:sz="0" w:space="0" w:color="auto"/>
                  </w:divBdr>
                  <w:divsChild>
                    <w:div w:id="1408261137">
                      <w:marLeft w:val="0"/>
                      <w:marRight w:val="0"/>
                      <w:marTop w:val="0"/>
                      <w:marBottom w:val="0"/>
                      <w:divBdr>
                        <w:top w:val="none" w:sz="0" w:space="0" w:color="auto"/>
                        <w:left w:val="none" w:sz="0" w:space="0" w:color="auto"/>
                        <w:bottom w:val="none" w:sz="0" w:space="0" w:color="auto"/>
                        <w:right w:val="none" w:sz="0" w:space="0" w:color="auto"/>
                      </w:divBdr>
                      <w:divsChild>
                        <w:div w:id="3906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58276">
      <w:bodyDiv w:val="1"/>
      <w:marLeft w:val="0"/>
      <w:marRight w:val="0"/>
      <w:marTop w:val="0"/>
      <w:marBottom w:val="0"/>
      <w:divBdr>
        <w:top w:val="none" w:sz="0" w:space="0" w:color="auto"/>
        <w:left w:val="none" w:sz="0" w:space="0" w:color="auto"/>
        <w:bottom w:val="none" w:sz="0" w:space="0" w:color="auto"/>
        <w:right w:val="none" w:sz="0" w:space="0" w:color="auto"/>
      </w:divBdr>
    </w:div>
    <w:div w:id="678510622">
      <w:bodyDiv w:val="1"/>
      <w:marLeft w:val="0"/>
      <w:marRight w:val="0"/>
      <w:marTop w:val="0"/>
      <w:marBottom w:val="0"/>
      <w:divBdr>
        <w:top w:val="none" w:sz="0" w:space="0" w:color="auto"/>
        <w:left w:val="none" w:sz="0" w:space="0" w:color="auto"/>
        <w:bottom w:val="none" w:sz="0" w:space="0" w:color="auto"/>
        <w:right w:val="none" w:sz="0" w:space="0" w:color="auto"/>
      </w:divBdr>
    </w:div>
    <w:div w:id="845559710">
      <w:bodyDiv w:val="1"/>
      <w:marLeft w:val="0"/>
      <w:marRight w:val="0"/>
      <w:marTop w:val="0"/>
      <w:marBottom w:val="0"/>
      <w:divBdr>
        <w:top w:val="none" w:sz="0" w:space="0" w:color="auto"/>
        <w:left w:val="none" w:sz="0" w:space="0" w:color="auto"/>
        <w:bottom w:val="none" w:sz="0" w:space="0" w:color="auto"/>
        <w:right w:val="none" w:sz="0" w:space="0" w:color="auto"/>
      </w:divBdr>
    </w:div>
    <w:div w:id="1587109307">
      <w:bodyDiv w:val="1"/>
      <w:marLeft w:val="0"/>
      <w:marRight w:val="0"/>
      <w:marTop w:val="0"/>
      <w:marBottom w:val="0"/>
      <w:divBdr>
        <w:top w:val="none" w:sz="0" w:space="0" w:color="auto"/>
        <w:left w:val="none" w:sz="0" w:space="0" w:color="auto"/>
        <w:bottom w:val="none" w:sz="0" w:space="0" w:color="auto"/>
        <w:right w:val="none" w:sz="0" w:space="0" w:color="auto"/>
      </w:divBdr>
    </w:div>
    <w:div w:id="1610971155">
      <w:bodyDiv w:val="1"/>
      <w:marLeft w:val="0"/>
      <w:marRight w:val="0"/>
      <w:marTop w:val="0"/>
      <w:marBottom w:val="0"/>
      <w:divBdr>
        <w:top w:val="none" w:sz="0" w:space="0" w:color="auto"/>
        <w:left w:val="none" w:sz="0" w:space="0" w:color="auto"/>
        <w:bottom w:val="none" w:sz="0" w:space="0" w:color="auto"/>
        <w:right w:val="none" w:sz="0" w:space="0" w:color="auto"/>
      </w:divBdr>
    </w:div>
    <w:div w:id="1635477407">
      <w:bodyDiv w:val="1"/>
      <w:marLeft w:val="0"/>
      <w:marRight w:val="0"/>
      <w:marTop w:val="0"/>
      <w:marBottom w:val="0"/>
      <w:divBdr>
        <w:top w:val="none" w:sz="0" w:space="0" w:color="auto"/>
        <w:left w:val="none" w:sz="0" w:space="0" w:color="auto"/>
        <w:bottom w:val="none" w:sz="0" w:space="0" w:color="auto"/>
        <w:right w:val="none" w:sz="0" w:space="0" w:color="auto"/>
      </w:divBdr>
    </w:div>
    <w:div w:id="164076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7743A-7826-497B-AA81-80EB7B1D9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2815</TotalTime>
  <Pages>44</Pages>
  <Words>10860</Words>
  <Characters>61908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72623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Jr</cp:lastModifiedBy>
  <cp:revision>150</cp:revision>
  <cp:lastPrinted>2011-11-04T20:48:00Z</cp:lastPrinted>
  <dcterms:created xsi:type="dcterms:W3CDTF">2010-10-13T11:56:00Z</dcterms:created>
  <dcterms:modified xsi:type="dcterms:W3CDTF">2011-11-04T21:59:00Z</dcterms:modified>
</cp:coreProperties>
</file>