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9" w:rsidRDefault="00CD5ADE" w:rsidP="00CD5ADE">
      <w:pPr>
        <w:jc w:val="right"/>
      </w:pPr>
      <w:r>
        <w:t>FIRST YEAR</w:t>
      </w:r>
    </w:p>
    <w:p w:rsidR="00044B39" w:rsidRDefault="00044B39" w:rsidP="00CD5ADE">
      <w:pPr>
        <w:jc w:val="both"/>
      </w:pPr>
    </w:p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tbl>
      <w:tblPr>
        <w:tblpPr w:leftFromText="187" w:rightFromText="187" w:vertAnchor="page" w:horzAnchor="page" w:tblpX="4063" w:tblpY="7321"/>
        <w:tblW w:w="4339" w:type="pct"/>
        <w:tblLook w:val="04A0"/>
      </w:tblPr>
      <w:tblGrid>
        <w:gridCol w:w="7685"/>
      </w:tblGrid>
      <w:tr w:rsidR="00AF5847" w:rsidTr="00AF5847">
        <w:trPr>
          <w:trHeight w:val="909"/>
        </w:trPr>
        <w:tc>
          <w:tcPr>
            <w:tcW w:w="0" w:type="auto"/>
          </w:tcPr>
          <w:p w:rsidR="00AF5847" w:rsidRDefault="008348FA" w:rsidP="00AF5847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</w:rPr>
              <w:t>Epistles i</w:t>
            </w:r>
          </w:p>
        </w:tc>
      </w:tr>
      <w:tr w:rsidR="00AF5847" w:rsidTr="00AF5847">
        <w:trPr>
          <w:trHeight w:val="533"/>
        </w:trPr>
        <w:tc>
          <w:tcPr>
            <w:tcW w:w="0" w:type="auto"/>
          </w:tcPr>
          <w:p w:rsidR="00AF5847" w:rsidRDefault="008348FA" w:rsidP="00AF5847">
            <w:pPr>
              <w:pStyle w:val="NoSpacing"/>
              <w:rPr>
                <w:color w:val="7F7F7F" w:themeColor="background1" w:themeShade="7F"/>
              </w:rPr>
            </w:pPr>
            <w:r>
              <w:rPr>
                <w:rFonts w:ascii="Cambria" w:hAnsi="Cambria"/>
                <w:sz w:val="44"/>
                <w:szCs w:val="44"/>
              </w:rPr>
              <w:t>Letters to the Church</w:t>
            </w:r>
          </w:p>
        </w:tc>
      </w:tr>
    </w:tbl>
    <w:p w:rsidR="00D26B0C" w:rsidRPr="00012B16" w:rsidRDefault="00947560" w:rsidP="00ED1593">
      <w:pPr>
        <w:jc w:val="right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rect id="_x0000_s1588" style="position:absolute;left:0;text-align:left;margin-left:282.55pt;margin-top:427.7pt;width:194.45pt;height:134.65pt;z-index:251657728;mso-position-horizontal-relative:text;mso-position-vertical-relative:text" strokecolor="white">
            <v:textbox style="mso-next-textbox:#_x0000_s1588">
              <w:txbxContent>
                <w:p w:rsidR="008216D0" w:rsidRPr="00454C62" w:rsidRDefault="008216D0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DELIVERANCE BIBLE INSTITUTE</w:t>
                  </w:r>
                </w:p>
                <w:p w:rsidR="008216D0" w:rsidRDefault="008216D0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Portland, Maine, USA</w:t>
                  </w:r>
                </w:p>
                <w:p w:rsidR="008216D0" w:rsidRPr="00ED1593" w:rsidRDefault="008216D0" w:rsidP="00ED1593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</w:p>
                <w:p w:rsidR="008216D0" w:rsidRPr="00454C62" w:rsidRDefault="008216D0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 xml:space="preserve">LANDMARK MISSIONS             </w:t>
                  </w:r>
                </w:p>
                <w:p w:rsidR="008216D0" w:rsidRDefault="008216D0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McGaheysville, Virginia, USA</w:t>
                  </w:r>
                </w:p>
                <w:p w:rsidR="008216D0" w:rsidRPr="00ED1593" w:rsidRDefault="008216D0" w:rsidP="00ED1593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</w:p>
                <w:p w:rsidR="008216D0" w:rsidRPr="00454C62" w:rsidRDefault="008216D0" w:rsidP="00012B1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SAFEHAVEN ORPHANAGE</w:t>
                  </w:r>
                </w:p>
                <w:p w:rsidR="008216D0" w:rsidRPr="00ED1593" w:rsidRDefault="008216D0" w:rsidP="00012B16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Moshi, Kilimanjaro Region, TZ</w:t>
                  </w:r>
                </w:p>
                <w:p w:rsidR="008216D0" w:rsidRDefault="008216D0" w:rsidP="00ED1593"/>
                <w:p w:rsidR="008216D0" w:rsidRDefault="008216D0"/>
              </w:txbxContent>
            </v:textbox>
          </v:rect>
        </w:pict>
      </w:r>
      <w:r w:rsidR="0096471B">
        <w:rPr>
          <w:noProof/>
          <w:sz w:val="48"/>
          <w:szCs w:val="48"/>
          <w:u w:val="single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1417320</wp:posOffset>
            </wp:positionV>
            <wp:extent cx="4114800" cy="3619500"/>
            <wp:effectExtent l="0" t="0" r="0" b="0"/>
            <wp:wrapNone/>
            <wp:docPr id="560" name="Picture 560" descr="DBIeagle_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DBIeagle_me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10FD">
        <w:rPr>
          <w:noProof/>
          <w:sz w:val="48"/>
          <w:szCs w:val="48"/>
          <w:u w:val="single"/>
        </w:rPr>
        <w:t>COURSE WORK</w:t>
      </w:r>
      <w:r w:rsidR="00ED1593" w:rsidRPr="00012B16">
        <w:rPr>
          <w:sz w:val="48"/>
          <w:szCs w:val="48"/>
          <w:u w:val="single"/>
        </w:rPr>
        <w:t xml:space="preserve"> BOOK</w:t>
      </w:r>
      <w:r w:rsidR="00FB348F" w:rsidRPr="00012B16">
        <w:rPr>
          <w:sz w:val="48"/>
          <w:szCs w:val="48"/>
          <w:u w:val="single"/>
        </w:rPr>
        <w:br w:type="page"/>
      </w:r>
    </w:p>
    <w:tbl>
      <w:tblPr>
        <w:tblW w:w="5000" w:type="pct"/>
        <w:jc w:val="center"/>
        <w:tblLook w:val="04A0"/>
      </w:tblPr>
      <w:tblGrid>
        <w:gridCol w:w="8856"/>
      </w:tblGrid>
      <w:tr w:rsidR="004331E1" w:rsidTr="0037799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64979" w:rsidRDefault="00F64979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4331E1" w:rsidRPr="00AF5847" w:rsidRDefault="008348FA" w:rsidP="008348FA">
            <w:pPr>
              <w:pStyle w:val="NoSpacing"/>
              <w:jc w:val="center"/>
              <w:rPr>
                <w:rFonts w:ascii="Cambria" w:hAnsi="Cambria"/>
                <w:sz w:val="76"/>
                <w:szCs w:val="76"/>
              </w:rPr>
            </w:pPr>
            <w:r>
              <w:rPr>
                <w:rFonts w:ascii="Cambria" w:hAnsi="Cambria"/>
                <w:sz w:val="76"/>
                <w:szCs w:val="76"/>
              </w:rPr>
              <w:t>Epistles I</w:t>
            </w:r>
          </w:p>
        </w:tc>
      </w:tr>
      <w:tr w:rsidR="004331E1" w:rsidTr="0037799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331E1" w:rsidRDefault="008348FA" w:rsidP="008348FA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Letters to the Church</w:t>
            </w:r>
          </w:p>
        </w:tc>
      </w:tr>
      <w:tr w:rsidR="004331E1" w:rsidTr="0037799A">
        <w:trPr>
          <w:trHeight w:val="360"/>
          <w:jc w:val="center"/>
        </w:trPr>
        <w:tc>
          <w:tcPr>
            <w:tcW w:w="5000" w:type="pct"/>
            <w:vAlign w:val="center"/>
          </w:tcPr>
          <w:p w:rsidR="004331E1" w:rsidRDefault="004331E1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Pr="00403B2A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7560">
        <w:fldChar w:fldCharType="begin"/>
      </w:r>
      <w:r w:rsidR="002C429F">
        <w:instrText xml:space="preserve"> TOC \o "1-2" \h \z \u </w:instrText>
      </w:r>
      <w:r w:rsidRPr="00947560">
        <w:fldChar w:fldCharType="separate"/>
      </w:r>
      <w:hyperlink w:anchor="_Toc239992159" w:history="1">
        <w:r w:rsidR="00963CF3" w:rsidRPr="00B745E3">
          <w:rPr>
            <w:rStyle w:val="Hyperlink"/>
            <w:noProof/>
          </w:rPr>
          <w:t>I Corinthians: Study Questions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0" w:history="1">
        <w:r w:rsidR="00963CF3" w:rsidRPr="00B745E3">
          <w:rPr>
            <w:rStyle w:val="Hyperlink"/>
            <w:noProof/>
          </w:rPr>
          <w:t>I Corinthians: Test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1" w:history="1">
        <w:r w:rsidR="00963CF3" w:rsidRPr="00B745E3">
          <w:rPr>
            <w:rStyle w:val="Hyperlink"/>
            <w:noProof/>
          </w:rPr>
          <w:t>II Corinthians: Study Questions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2" w:history="1">
        <w:r w:rsidR="00963CF3" w:rsidRPr="00B745E3">
          <w:rPr>
            <w:rStyle w:val="Hyperlink"/>
            <w:noProof/>
          </w:rPr>
          <w:t>II Corintians: Test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3" w:history="1">
        <w:r w:rsidR="00963CF3" w:rsidRPr="00B745E3">
          <w:rPr>
            <w:rStyle w:val="Hyperlink"/>
            <w:noProof/>
          </w:rPr>
          <w:t>Galatians: Study Questions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4" w:history="1">
        <w:r w:rsidR="00963CF3" w:rsidRPr="00B745E3">
          <w:rPr>
            <w:rStyle w:val="Hyperlink"/>
            <w:noProof/>
          </w:rPr>
          <w:t>Galatians: Test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5" w:history="1">
        <w:r w:rsidR="00963CF3" w:rsidRPr="00B745E3">
          <w:rPr>
            <w:rStyle w:val="Hyperlink"/>
            <w:noProof/>
          </w:rPr>
          <w:t>Ephesians: Study Questions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6" w:history="1">
        <w:r w:rsidR="00963CF3" w:rsidRPr="00B745E3">
          <w:rPr>
            <w:rStyle w:val="Hyperlink"/>
            <w:noProof/>
          </w:rPr>
          <w:t>Ephesians: Test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7" w:history="1">
        <w:r w:rsidR="00963CF3" w:rsidRPr="00B745E3">
          <w:rPr>
            <w:rStyle w:val="Hyperlink"/>
            <w:noProof/>
          </w:rPr>
          <w:t>Philippians: Study Questions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8" w:history="1">
        <w:r w:rsidR="00963CF3" w:rsidRPr="00B745E3">
          <w:rPr>
            <w:rStyle w:val="Hyperlink"/>
            <w:noProof/>
          </w:rPr>
          <w:t>Philippians: Test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69" w:history="1">
        <w:r w:rsidR="00963CF3" w:rsidRPr="00B745E3">
          <w:rPr>
            <w:rStyle w:val="Hyperlink"/>
            <w:noProof/>
          </w:rPr>
          <w:t>Colossians: Study Questions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3CF3" w:rsidRDefault="009475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9992170" w:history="1">
        <w:r w:rsidR="00963CF3" w:rsidRPr="00B745E3">
          <w:rPr>
            <w:rStyle w:val="Hyperlink"/>
            <w:noProof/>
          </w:rPr>
          <w:t>Colossians: test</w:t>
        </w:r>
        <w:r w:rsidR="00963C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3CF3">
          <w:rPr>
            <w:noProof/>
            <w:webHidden/>
          </w:rPr>
          <w:instrText xml:space="preserve"> PAGEREF _Toc239992170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C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010D" w:rsidRPr="00800BE7" w:rsidRDefault="00947560" w:rsidP="00044EF3">
      <w:pPr>
        <w:pStyle w:val="Style0"/>
      </w:pPr>
      <w:r>
        <w:fldChar w:fldCharType="end"/>
      </w:r>
      <w:r w:rsidR="00D26B0C">
        <w:br w:type="page"/>
      </w:r>
      <w:bookmarkStart w:id="0" w:name="_Toc231836308"/>
      <w:bookmarkStart w:id="1" w:name="_Toc235935140"/>
      <w:bookmarkStart w:id="2" w:name="_Toc239992159"/>
      <w:r w:rsidR="008348FA">
        <w:t>I Corinthians</w:t>
      </w:r>
      <w:r w:rsidR="0060010D" w:rsidRPr="00800BE7">
        <w:t>: Study Questions</w:t>
      </w:r>
      <w:bookmarkEnd w:id="0"/>
      <w:bookmarkEnd w:id="1"/>
      <w:bookmarkEnd w:id="2"/>
    </w:p>
    <w:p w:rsidR="0060010D" w:rsidRPr="00802F28" w:rsidRDefault="0060010D" w:rsidP="0060010D">
      <w:pPr>
        <w:ind w:left="450" w:hanging="450"/>
        <w:rPr>
          <w:color w:val="000000"/>
          <w:sz w:val="22"/>
          <w:szCs w:val="22"/>
          <w:u w:val="single"/>
        </w:rPr>
      </w:pPr>
    </w:p>
    <w:p w:rsidR="0060010D" w:rsidRPr="00802F28" w:rsidRDefault="0060010D" w:rsidP="0060010D">
      <w:pPr>
        <w:ind w:left="450" w:hanging="450"/>
        <w:rPr>
          <w:color w:val="000000"/>
          <w:sz w:val="22"/>
          <w:szCs w:val="22"/>
        </w:rPr>
      </w:pPr>
    </w:p>
    <w:p w:rsidR="0060010D" w:rsidRPr="00802F28" w:rsidRDefault="0060010D" w:rsidP="0060010D">
      <w:pPr>
        <w:ind w:left="450" w:hanging="450"/>
        <w:rPr>
          <w:color w:val="000000"/>
          <w:sz w:val="22"/>
          <w:szCs w:val="22"/>
        </w:rPr>
      </w:pPr>
      <w:r w:rsidRPr="00802F28">
        <w:rPr>
          <w:color w:val="000000"/>
          <w:sz w:val="22"/>
          <w:szCs w:val="22"/>
        </w:rPr>
        <w:tab/>
      </w:r>
    </w:p>
    <w:p w:rsidR="008348FA" w:rsidRDefault="008348FA" w:rsidP="008348FA">
      <w:pPr>
        <w:jc w:val="center"/>
        <w:rPr>
          <w:sz w:val="48"/>
        </w:rPr>
      </w:pPr>
      <w:bookmarkStart w:id="3" w:name="_Toc231836309"/>
      <w:bookmarkStart w:id="4" w:name="_Toc235935141"/>
      <w:r>
        <w:rPr>
          <w:sz w:val="48"/>
        </w:rPr>
        <w:t>Study Questions</w:t>
      </w:r>
    </w:p>
    <w:p w:rsidR="008348FA" w:rsidRDefault="008348FA" w:rsidP="008348FA">
      <w:pPr>
        <w:jc w:val="center"/>
        <w:rPr>
          <w:sz w:val="28"/>
        </w:rPr>
      </w:pPr>
    </w:p>
    <w:p w:rsidR="008348FA" w:rsidRDefault="008348FA" w:rsidP="008348FA">
      <w:pPr>
        <w:jc w:val="center"/>
        <w:rPr>
          <w:sz w:val="48"/>
        </w:rPr>
      </w:pPr>
      <w:r>
        <w:rPr>
          <w:sz w:val="48"/>
        </w:rPr>
        <w:t>I Corinthians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1.</w:t>
      </w:r>
      <w:r>
        <w:tab/>
        <w:t xml:space="preserve">Before arriving in Corinth, Paul visited ________________________ </w:t>
      </w:r>
    </w:p>
    <w:p w:rsidR="008348FA" w:rsidRDefault="008348FA" w:rsidP="008348FA"/>
    <w:p w:rsidR="008348FA" w:rsidRDefault="008348FA" w:rsidP="008348FA">
      <w:pPr>
        <w:ind w:firstLine="720"/>
      </w:pPr>
      <w:r>
        <w:t>where he saw the city wholly given over to ________________________.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2.</w:t>
      </w:r>
      <w:r>
        <w:tab/>
        <w:t>The Corinthian church was apparently quite large.  True or False</w:t>
      </w:r>
    </w:p>
    <w:p w:rsidR="008348FA" w:rsidRDefault="008348FA" w:rsidP="008348FA"/>
    <w:p w:rsidR="008348FA" w:rsidRDefault="008348FA" w:rsidP="008348FA"/>
    <w:p w:rsidR="008348FA" w:rsidRDefault="008348FA" w:rsidP="008348FA">
      <w:r>
        <w:t>3.</w:t>
      </w:r>
      <w:r>
        <w:tab/>
        <w:t>How long did Paul stay in Corinth?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4.</w:t>
      </w:r>
      <w:r>
        <w:tab/>
        <w:t>Give a brief summary of what took place in Corinth in Acts 18:1-11.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5.</w:t>
      </w:r>
      <w:r>
        <w:tab/>
        <w:t>Describe Corinth as a city.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6.</w:t>
      </w:r>
      <w:r>
        <w:tab/>
        <w:t xml:space="preserve">The more ________________________  ________________________ </w:t>
      </w:r>
    </w:p>
    <w:p w:rsidR="008348FA" w:rsidRDefault="008348FA" w:rsidP="008348FA"/>
    <w:p w:rsidR="008348FA" w:rsidRDefault="008348FA" w:rsidP="008348FA">
      <w:pPr>
        <w:ind w:firstLine="720"/>
      </w:pPr>
      <w:r>
        <w:t xml:space="preserve">we know and act upon the stronger our conscience will </w:t>
      </w:r>
    </w:p>
    <w:p w:rsidR="008348FA" w:rsidRDefault="008348FA" w:rsidP="008348FA">
      <w:pPr>
        <w:ind w:firstLine="720"/>
      </w:pPr>
    </w:p>
    <w:p w:rsidR="008348FA" w:rsidRDefault="008348FA" w:rsidP="008348FA">
      <w:pPr>
        <w:ind w:firstLine="720"/>
      </w:pPr>
      <w:r>
        <w:t>________________________.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7.</w:t>
      </w:r>
      <w:r>
        <w:tab/>
        <w:t>What must we have to balance our knowledge?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8.</w:t>
      </w:r>
      <w:r>
        <w:tab/>
        <w:t>Who must take heed and care for the weak?  Give reference, also.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9.</w:t>
      </w:r>
      <w:r>
        <w:tab/>
        <w:t>What balances the Christian’s authority?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10.</w:t>
      </w:r>
      <w:r>
        <w:tab/>
        <w:t>What balances the Christian’s freedom?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11.</w:t>
      </w:r>
      <w:r>
        <w:tab/>
        <w:t>Love excels ________________________ gifts.</w:t>
      </w:r>
    </w:p>
    <w:p w:rsidR="008348FA" w:rsidRDefault="008348FA" w:rsidP="008348FA"/>
    <w:p w:rsidR="008348FA" w:rsidRDefault="008348FA" w:rsidP="008348FA"/>
    <w:p w:rsidR="008348FA" w:rsidRDefault="008348FA" w:rsidP="008348FA">
      <w:r>
        <w:t>12.</w:t>
      </w:r>
      <w:r>
        <w:tab/>
        <w:t>What is the chief test of any spiritual manifestations?</w:t>
      </w:r>
    </w:p>
    <w:p w:rsidR="008348FA" w:rsidRDefault="008348FA" w:rsidP="008348FA">
      <w:r>
        <w:tab/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60010D" w:rsidRPr="00800BE7" w:rsidRDefault="001C2DCE" w:rsidP="00044EF3">
      <w:pPr>
        <w:pStyle w:val="Style0"/>
      </w:pPr>
      <w:r w:rsidRPr="00802F28">
        <w:rPr>
          <w:sz w:val="22"/>
          <w:szCs w:val="22"/>
        </w:rPr>
        <w:br w:type="page"/>
      </w:r>
      <w:bookmarkStart w:id="5" w:name="_Toc239992160"/>
      <w:r w:rsidR="008348FA">
        <w:t>I Corinthians</w:t>
      </w:r>
      <w:r w:rsidR="0060010D" w:rsidRPr="00800BE7">
        <w:t>: Test</w:t>
      </w:r>
      <w:bookmarkEnd w:id="3"/>
      <w:bookmarkEnd w:id="4"/>
      <w:bookmarkEnd w:id="5"/>
    </w:p>
    <w:p w:rsidR="0060010D" w:rsidRPr="00802F28" w:rsidRDefault="0060010D" w:rsidP="0060010D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  <w:u w:val="single"/>
        </w:rPr>
      </w:pPr>
    </w:p>
    <w:p w:rsidR="0060010D" w:rsidRPr="00802F28" w:rsidRDefault="0060010D" w:rsidP="0060010D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</w:p>
    <w:p w:rsidR="0060010D" w:rsidRPr="00802F28" w:rsidRDefault="0060010D" w:rsidP="00044EF3">
      <w:pPr>
        <w:pStyle w:val="Style0"/>
      </w:pPr>
      <w:r w:rsidRPr="00802F28">
        <w:br w:type="page"/>
      </w:r>
      <w:bookmarkStart w:id="6" w:name="_Toc231836312"/>
      <w:bookmarkStart w:id="7" w:name="_Toc235935143"/>
      <w:bookmarkStart w:id="8" w:name="_Toc239992161"/>
      <w:r w:rsidR="008348FA">
        <w:t>II Corinthians</w:t>
      </w:r>
      <w:r w:rsidRPr="00802F28">
        <w:t>: Study Questions</w:t>
      </w:r>
      <w:bookmarkEnd w:id="6"/>
      <w:bookmarkEnd w:id="7"/>
      <w:bookmarkEnd w:id="8"/>
    </w:p>
    <w:p w:rsidR="0060010D" w:rsidRPr="00802F28" w:rsidRDefault="0060010D" w:rsidP="0060010D">
      <w:pPr>
        <w:rPr>
          <w:color w:val="000000"/>
          <w:sz w:val="22"/>
          <w:szCs w:val="22"/>
        </w:rPr>
      </w:pPr>
    </w:p>
    <w:p w:rsidR="008348FA" w:rsidRDefault="008348FA" w:rsidP="008348FA"/>
    <w:p w:rsidR="008348FA" w:rsidRDefault="008348FA" w:rsidP="008348FA">
      <w:r>
        <w:t>1.</w:t>
      </w:r>
      <w:r>
        <w:tab/>
        <w:t>What was the purpose of writing this epistle?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2.</w:t>
      </w:r>
      <w:r>
        <w:tab/>
        <w:t>Give the theme.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3.</w:t>
      </w:r>
      <w:r>
        <w:tab/>
        <w:t>Why did Paul delay his visit to Corinth?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4.</w:t>
      </w:r>
      <w:r>
        <w:tab/>
        <w:t>What was Paul’s motive in 2:6?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5.</w:t>
      </w:r>
      <w:r>
        <w:tab/>
        <w:t>Explain in your own words 2:14-17.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6.</w:t>
      </w:r>
      <w:r>
        <w:tab/>
        <w:t>Give an example in your own life that compares to 4:8-9.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pPr>
        <w:ind w:left="720" w:hanging="720"/>
      </w:pPr>
      <w:r>
        <w:t>7.</w:t>
      </w:r>
      <w:r>
        <w:tab/>
        <w:t>Knowing the terror of the Lord, how would you persuade men to serve God that have no confidence in you?  5:11</w:t>
      </w:r>
    </w:p>
    <w:p w:rsidR="008348FA" w:rsidRDefault="008348FA" w:rsidP="008348FA"/>
    <w:p w:rsidR="008348FA" w:rsidRDefault="008348FA" w:rsidP="008348FA">
      <w:r>
        <w:tab/>
      </w:r>
    </w:p>
    <w:p w:rsidR="008348FA" w:rsidRDefault="008348FA" w:rsidP="008348FA"/>
    <w:p w:rsidR="008348FA" w:rsidRDefault="008348FA" w:rsidP="008348FA"/>
    <w:p w:rsidR="008348FA" w:rsidRDefault="008348FA" w:rsidP="008348FA">
      <w:pPr>
        <w:ind w:left="720" w:hanging="720"/>
      </w:pPr>
    </w:p>
    <w:p w:rsidR="008348FA" w:rsidRDefault="008348FA" w:rsidP="008348FA">
      <w:pPr>
        <w:ind w:left="720" w:hanging="720"/>
      </w:pPr>
    </w:p>
    <w:p w:rsidR="008348FA" w:rsidRDefault="008348FA" w:rsidP="008348FA">
      <w:pPr>
        <w:ind w:left="720" w:hanging="720"/>
      </w:pPr>
      <w:r>
        <w:t>8.</w:t>
      </w:r>
      <w:r>
        <w:tab/>
        <w:t>Count how many times the name Almighty is used in the New Testament.  Record the one in II Corinthians.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pPr>
        <w:ind w:left="720" w:hanging="720"/>
      </w:pPr>
      <w:r>
        <w:t>9.</w:t>
      </w:r>
      <w:r>
        <w:tab/>
        <w:t>What place and what person did Paul use as an example who gave an offering?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10.</w:t>
      </w:r>
      <w:r>
        <w:tab/>
        <w:t>When Paul gave his advice, 8:10,11, what were his exact words?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pPr>
        <w:ind w:left="720" w:hanging="720"/>
      </w:pPr>
      <w:r>
        <w:t>11.</w:t>
      </w:r>
      <w:r>
        <w:tab/>
        <w:t>List some of the things Paul mentioned as a thorn in the flesh and what was their purpose?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12.</w:t>
      </w:r>
      <w:r>
        <w:tab/>
        <w:t>Record signs of an apostle in 12:12.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13.</w:t>
      </w:r>
      <w:r>
        <w:tab/>
        <w:t>Compare 12:16 with 7:2.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>
      <w:r>
        <w:t>14.</w:t>
      </w:r>
      <w:r>
        <w:tab/>
        <w:t>What was Paul’s farewell message?</w:t>
      </w:r>
    </w:p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8348FA" w:rsidRDefault="008348FA" w:rsidP="008348FA"/>
    <w:p w:rsidR="0060010D" w:rsidRDefault="0060010D" w:rsidP="00044EF3">
      <w:pPr>
        <w:pStyle w:val="Style0"/>
      </w:pPr>
      <w:r w:rsidRPr="00802F28">
        <w:br w:type="page"/>
      </w:r>
      <w:bookmarkStart w:id="9" w:name="_Toc231836313"/>
      <w:bookmarkStart w:id="10" w:name="_Toc235935144"/>
      <w:bookmarkStart w:id="11" w:name="_Toc239992162"/>
      <w:r w:rsidR="00EA710E">
        <w:t>II Corintians</w:t>
      </w:r>
      <w:r w:rsidRPr="00802F28">
        <w:t>: Test</w:t>
      </w:r>
      <w:bookmarkEnd w:id="9"/>
      <w:bookmarkEnd w:id="10"/>
      <w:bookmarkEnd w:id="11"/>
    </w:p>
    <w:p w:rsidR="00EA710E" w:rsidRDefault="00EA710E" w:rsidP="00044EF3">
      <w:pPr>
        <w:pStyle w:val="Style0"/>
      </w:pPr>
    </w:p>
    <w:p w:rsidR="00EA710E" w:rsidRPr="00802F28" w:rsidRDefault="00EA710E" w:rsidP="00044EF3">
      <w:pPr>
        <w:pStyle w:val="Style0"/>
      </w:pPr>
    </w:p>
    <w:p w:rsidR="0060010D" w:rsidRPr="00802F28" w:rsidRDefault="00EA710E" w:rsidP="00044EF3">
      <w:pPr>
        <w:pStyle w:val="Style0"/>
      </w:pPr>
      <w:bookmarkStart w:id="12" w:name="_Toc231836315"/>
      <w:bookmarkStart w:id="13" w:name="_Toc235935145"/>
      <w:bookmarkStart w:id="14" w:name="_Toc239992163"/>
      <w:r>
        <w:t>Galatians</w:t>
      </w:r>
      <w:r w:rsidR="0060010D" w:rsidRPr="00802F28">
        <w:t xml:space="preserve">: Study </w:t>
      </w:r>
      <w:r w:rsidR="0060010D" w:rsidRPr="00044EF3">
        <w:t>Questions</w:t>
      </w:r>
      <w:bookmarkEnd w:id="12"/>
      <w:bookmarkEnd w:id="13"/>
      <w:bookmarkEnd w:id="14"/>
    </w:p>
    <w:p w:rsidR="0060010D" w:rsidRPr="00802F28" w:rsidRDefault="0060010D" w:rsidP="0060010D">
      <w:pPr>
        <w:rPr>
          <w:color w:val="000000"/>
          <w:sz w:val="22"/>
          <w:szCs w:val="22"/>
        </w:rPr>
      </w:pPr>
    </w:p>
    <w:p w:rsidR="0060010D" w:rsidRPr="00802F28" w:rsidRDefault="00EA710E" w:rsidP="00044EF3">
      <w:pPr>
        <w:pStyle w:val="Style0"/>
      </w:pPr>
      <w:bookmarkStart w:id="15" w:name="_Toc231836316"/>
      <w:bookmarkStart w:id="16" w:name="_Toc235935146"/>
      <w:bookmarkStart w:id="17" w:name="_Toc239992164"/>
      <w:r>
        <w:t>Galatians</w:t>
      </w:r>
      <w:r w:rsidR="0060010D" w:rsidRPr="00802F28">
        <w:t>: Test</w:t>
      </w:r>
      <w:bookmarkEnd w:id="15"/>
      <w:bookmarkEnd w:id="16"/>
      <w:bookmarkEnd w:id="17"/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  <w:r w:rsidRPr="00802F28">
        <w:rPr>
          <w:b/>
          <w:bCs/>
          <w:color w:val="000000"/>
          <w:kern w:val="28"/>
          <w:sz w:val="22"/>
          <w:szCs w:val="22"/>
        </w:rPr>
        <w:t>1.</w:t>
      </w:r>
      <w:r w:rsidRPr="00802F28">
        <w:rPr>
          <w:color w:val="000000"/>
          <w:kern w:val="28"/>
          <w:sz w:val="22"/>
          <w:szCs w:val="22"/>
        </w:rPr>
        <w:t xml:space="preserve"> What is a favorite method of teaching?</w:t>
      </w:r>
    </w:p>
    <w:p w:rsidR="0060010D" w:rsidRPr="00802F28" w:rsidRDefault="00EA710E" w:rsidP="00044EF3">
      <w:pPr>
        <w:pStyle w:val="Style0"/>
      </w:pPr>
      <w:bookmarkStart w:id="18" w:name="_Toc231836318"/>
      <w:bookmarkStart w:id="19" w:name="_Toc239992165"/>
      <w:r>
        <w:t>Ephesians</w:t>
      </w:r>
      <w:r w:rsidR="0060010D" w:rsidRPr="00802F28">
        <w:t xml:space="preserve">: </w:t>
      </w:r>
      <w:bookmarkEnd w:id="18"/>
      <w:r w:rsidR="0060010D" w:rsidRPr="00802F28">
        <w:t xml:space="preserve">Study </w:t>
      </w:r>
      <w:r w:rsidR="0060010D" w:rsidRPr="00044EF3">
        <w:t>Questions</w:t>
      </w:r>
      <w:bookmarkEnd w:id="19"/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EA710E" w:rsidRDefault="00EA710E" w:rsidP="00EA710E">
      <w:pPr>
        <w:jc w:val="center"/>
        <w:rPr>
          <w:sz w:val="48"/>
        </w:rPr>
      </w:pPr>
      <w:r>
        <w:rPr>
          <w:sz w:val="48"/>
        </w:rPr>
        <w:t>Study Questions</w:t>
      </w:r>
    </w:p>
    <w:p w:rsidR="00EA710E" w:rsidRDefault="00EA710E" w:rsidP="00EA710E">
      <w:pPr>
        <w:jc w:val="center"/>
        <w:rPr>
          <w:sz w:val="28"/>
        </w:rPr>
      </w:pPr>
    </w:p>
    <w:p w:rsidR="00EA710E" w:rsidRDefault="00EA710E" w:rsidP="00EA710E">
      <w:pPr>
        <w:jc w:val="center"/>
        <w:rPr>
          <w:sz w:val="48"/>
        </w:rPr>
      </w:pPr>
      <w:r>
        <w:rPr>
          <w:sz w:val="48"/>
        </w:rPr>
        <w:t>Ephesians</w:t>
      </w:r>
    </w:p>
    <w:p w:rsidR="00343D16" w:rsidRPr="00CF522D" w:rsidRDefault="00343D16" w:rsidP="00343D16">
      <w:pPr>
        <w:jc w:val="center"/>
      </w:pPr>
      <w:r w:rsidRPr="00CF522D">
        <w:t>Study Questions</w:t>
      </w:r>
    </w:p>
    <w:p w:rsidR="00343D16" w:rsidRPr="00CF522D" w:rsidRDefault="00343D16" w:rsidP="00343D16">
      <w:pPr>
        <w:jc w:val="center"/>
      </w:pPr>
    </w:p>
    <w:p w:rsidR="00343D16" w:rsidRPr="00CF522D" w:rsidRDefault="00343D16" w:rsidP="00343D16">
      <w:pPr>
        <w:jc w:val="center"/>
      </w:pPr>
      <w:r w:rsidRPr="00CF522D">
        <w:t>Ephesians</w:t>
      </w:r>
    </w:p>
    <w:p w:rsidR="00343D16" w:rsidRPr="00CF522D" w:rsidRDefault="00343D16" w:rsidP="00343D16">
      <w:pPr>
        <w:jc w:val="center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</w:pPr>
      <w:r w:rsidRPr="00CF522D">
        <w:t>1.</w:t>
      </w:r>
      <w:r w:rsidRPr="00CF522D">
        <w:tab/>
        <w:t>Have you read the whole book of Ephesians;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</w:pPr>
      <w:r w:rsidRPr="00CF522D">
        <w:tab/>
        <w:t>Straight through without any disruptions?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</w:pPr>
      <w:r w:rsidRPr="00CF522D">
        <w:t>2.</w:t>
      </w:r>
      <w:r w:rsidRPr="00CF522D">
        <w:tab/>
        <w:t>Write out Paul’s introductions in 1:1 and 3:1.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36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</w:pPr>
      <w:r w:rsidRPr="00CF522D">
        <w:t>3.</w:t>
      </w:r>
      <w:r w:rsidRPr="00CF522D">
        <w:tab/>
        <w:t>What is the theme of the book of Ephesians?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4.</w:t>
      </w:r>
      <w:r w:rsidRPr="00CF522D">
        <w:tab/>
        <w:t>Do you think the message of Ephesians was too deep for the young converts of Ephesus?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5.</w:t>
      </w:r>
      <w:r w:rsidRPr="00CF522D">
        <w:tab/>
        <w:t>Who should be reading and studying Ephesians today?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6.</w:t>
      </w:r>
      <w:r w:rsidRPr="00CF522D">
        <w:tab/>
        <w:t>Describe Paul’s two prayers.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--1:15-23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--3:14-21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7.</w:t>
      </w:r>
      <w:r w:rsidRPr="00CF522D">
        <w:tab/>
        <w:t>What three words does Paul use to identify the Christians and himself? Ephesians 1:1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8.</w:t>
      </w:r>
      <w:r w:rsidRPr="00CF522D">
        <w:tab/>
        <w:t>What is God’s eternal purpose?</w:t>
      </w:r>
      <w:r w:rsidRPr="00CF522D">
        <w:tab/>
        <w:t>3:11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9.</w:t>
      </w:r>
      <w:r w:rsidRPr="00CF522D">
        <w:tab/>
        <w:t>Why does God want total control of your life? 1:11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10.</w:t>
      </w:r>
      <w:r w:rsidRPr="00CF522D">
        <w:tab/>
        <w:t>What does the word “make” mean here in this verse? 3:9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11.</w:t>
      </w:r>
      <w:r w:rsidRPr="00CF522D">
        <w:tab/>
        <w:t xml:space="preserve">How many times is the word </w:t>
      </w:r>
      <w:r w:rsidRPr="00CF522D">
        <w:rPr>
          <w:u w:val="single"/>
        </w:rPr>
        <w:t>in</w:t>
      </w:r>
      <w:r w:rsidRPr="00CF522D">
        <w:t xml:space="preserve"> used in Ephesians?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12.</w:t>
      </w:r>
      <w:r w:rsidRPr="00CF522D">
        <w:tab/>
        <w:t xml:space="preserve">How many times is the word </w:t>
      </w:r>
      <w:r w:rsidRPr="00CF522D">
        <w:rPr>
          <w:u w:val="single"/>
        </w:rPr>
        <w:t>sin</w:t>
      </w:r>
      <w:r w:rsidRPr="00CF522D">
        <w:t xml:space="preserve"> used in Ephesians?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13.</w:t>
      </w:r>
      <w:r w:rsidRPr="00CF522D">
        <w:tab/>
        <w:t>Show how the triune God prepares for our redemption?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14.</w:t>
      </w:r>
      <w:r w:rsidRPr="00CF522D">
        <w:tab/>
        <w:t>What position was Paul in while he was interceding and praying? 3:14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15.</w:t>
      </w:r>
      <w:r w:rsidRPr="00CF522D">
        <w:tab/>
        <w:t>List the three things that God bestowed upon every obedient believer?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16.</w:t>
      </w:r>
      <w:r w:rsidRPr="00CF522D">
        <w:tab/>
        <w:t>What three things must every believer reflect to walk worthy?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17.</w:t>
      </w:r>
      <w:r w:rsidRPr="00CF522D">
        <w:tab/>
        <w:t>Read 4:1-32 (Show as many signs as you can of a healthy walk and a sinful walk.)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18.</w:t>
      </w:r>
      <w:r w:rsidRPr="00CF522D">
        <w:tab/>
        <w:t>What does readiness require?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19.</w:t>
      </w:r>
      <w:r w:rsidRPr="00CF522D">
        <w:tab/>
        <w:t>Compare these Scriptures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Ephesians</w:t>
      </w:r>
      <w:r w:rsidRPr="00CF522D">
        <w:tab/>
      </w:r>
      <w:r w:rsidRPr="00CF522D">
        <w:tab/>
        <w:t>Colossians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  <w:tab w:val="left" w:pos="1426"/>
          <w:tab w:val="left" w:pos="3596"/>
        </w:tabs>
        <w:ind w:left="720" w:hanging="720"/>
      </w:pPr>
      <w:r w:rsidRPr="00CF522D">
        <w:tab/>
      </w:r>
      <w:r w:rsidRPr="00CF522D">
        <w:tab/>
        <w:t>1:1, 2</w:t>
      </w:r>
      <w:r w:rsidRPr="00CF522D">
        <w:tab/>
      </w:r>
      <w:r w:rsidRPr="00CF522D">
        <w:tab/>
        <w:t>1:1,2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1:4</w:t>
      </w:r>
      <w:r w:rsidRPr="00CF522D">
        <w:tab/>
      </w:r>
      <w:r w:rsidRPr="00CF522D">
        <w:tab/>
      </w:r>
      <w:r w:rsidRPr="00CF522D">
        <w:tab/>
        <w:t>1:22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1:7</w:t>
      </w:r>
      <w:r w:rsidRPr="00CF522D">
        <w:tab/>
      </w:r>
      <w:r w:rsidRPr="00CF522D">
        <w:tab/>
      </w:r>
      <w:r w:rsidRPr="00CF522D">
        <w:tab/>
        <w:t>1:14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1:10</w:t>
      </w:r>
      <w:r w:rsidRPr="00CF522D">
        <w:tab/>
      </w:r>
      <w:r w:rsidRPr="00CF522D">
        <w:tab/>
      </w:r>
      <w:r w:rsidRPr="00CF522D">
        <w:tab/>
        <w:t>1:20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1:15-17</w:t>
      </w:r>
      <w:r w:rsidRPr="00CF522D">
        <w:tab/>
      </w:r>
      <w:r w:rsidRPr="00CF522D">
        <w:tab/>
        <w:t>1:3-4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1:18</w:t>
      </w:r>
      <w:r w:rsidRPr="00CF522D">
        <w:tab/>
      </w:r>
      <w:r w:rsidRPr="00CF522D">
        <w:tab/>
      </w:r>
      <w:r w:rsidRPr="00CF522D">
        <w:tab/>
        <w:t>1:17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1:21-23</w:t>
      </w:r>
      <w:r w:rsidRPr="00CF522D">
        <w:tab/>
      </w:r>
      <w:r w:rsidRPr="00CF522D">
        <w:tab/>
        <w:t>1:16, 18-19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2:1,2, 12</w:t>
      </w:r>
      <w:r w:rsidRPr="00CF522D">
        <w:tab/>
      </w:r>
      <w:r w:rsidRPr="00CF522D">
        <w:tab/>
        <w:t>1:21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 xml:space="preserve">             </w:t>
      </w:r>
      <w:r w:rsidRPr="00CF522D">
        <w:tab/>
        <w:t>2:15</w:t>
      </w:r>
      <w:r w:rsidRPr="00CF522D">
        <w:tab/>
      </w:r>
      <w:r w:rsidRPr="00CF522D">
        <w:tab/>
      </w:r>
      <w:r w:rsidRPr="00CF522D">
        <w:tab/>
        <w:t>2:14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2:16</w:t>
      </w:r>
      <w:r w:rsidRPr="00CF522D">
        <w:tab/>
      </w:r>
      <w:r w:rsidRPr="00CF522D">
        <w:tab/>
      </w:r>
      <w:r w:rsidRPr="00CF522D">
        <w:tab/>
        <w:t>1:20, 22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3:1-3</w:t>
      </w:r>
      <w:r w:rsidRPr="00CF522D">
        <w:tab/>
      </w:r>
      <w:r w:rsidRPr="00CF522D">
        <w:tab/>
      </w:r>
      <w:r w:rsidRPr="00CF522D">
        <w:tab/>
        <w:t>1:24-26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3:7-9</w:t>
      </w:r>
      <w:r w:rsidRPr="00CF522D">
        <w:tab/>
      </w:r>
      <w:r w:rsidRPr="00CF522D">
        <w:tab/>
      </w:r>
      <w:r w:rsidRPr="00CF522D">
        <w:tab/>
        <w:t>1:23, 5, 27, 18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4:1</w:t>
      </w:r>
      <w:r w:rsidRPr="00CF522D">
        <w:tab/>
      </w:r>
      <w:r w:rsidRPr="00CF522D">
        <w:tab/>
      </w:r>
      <w:r w:rsidRPr="00CF522D">
        <w:tab/>
        <w:t>1:10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4:2-4</w:t>
      </w:r>
      <w:r w:rsidRPr="00CF522D">
        <w:tab/>
      </w:r>
      <w:r w:rsidRPr="00CF522D">
        <w:tab/>
      </w:r>
      <w:r w:rsidRPr="00CF522D">
        <w:tab/>
        <w:t>3:12-15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4:16</w:t>
      </w:r>
      <w:r w:rsidRPr="00CF522D">
        <w:tab/>
      </w:r>
      <w:r w:rsidRPr="00CF522D">
        <w:tab/>
      </w:r>
      <w:r w:rsidRPr="00CF522D">
        <w:tab/>
        <w:t>2:19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4:22-24</w:t>
      </w:r>
      <w:r w:rsidRPr="00CF522D">
        <w:tab/>
      </w:r>
      <w:r w:rsidRPr="00CF522D">
        <w:tab/>
        <w:t>3:9-10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4:25-26</w:t>
      </w:r>
      <w:r w:rsidRPr="00CF522D">
        <w:tab/>
      </w:r>
      <w:r w:rsidRPr="00CF522D">
        <w:tab/>
        <w:t>3:8-9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4:29</w:t>
      </w:r>
      <w:r w:rsidRPr="00CF522D">
        <w:tab/>
      </w:r>
      <w:r w:rsidRPr="00CF522D">
        <w:tab/>
      </w:r>
      <w:r w:rsidRPr="00CF522D">
        <w:tab/>
        <w:t>3:8; 4:6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ab/>
      </w:r>
      <w:r w:rsidRPr="00CF522D">
        <w:tab/>
        <w:t>4:31</w:t>
      </w:r>
      <w:r w:rsidRPr="00CF522D">
        <w:tab/>
      </w:r>
      <w:r w:rsidRPr="00CF522D">
        <w:tab/>
      </w:r>
      <w:r w:rsidRPr="00CF522D">
        <w:tab/>
        <w:t>3:8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firstLine="720"/>
      </w:pPr>
      <w:r w:rsidRPr="00CF522D">
        <w:t>4:32</w:t>
      </w:r>
      <w:r w:rsidRPr="00CF522D">
        <w:tab/>
      </w:r>
      <w:r w:rsidRPr="00CF522D">
        <w:tab/>
      </w:r>
      <w:r w:rsidRPr="00CF522D">
        <w:tab/>
        <w:t xml:space="preserve">3:12-13 </w:t>
      </w: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firstLine="720"/>
      </w:pPr>
    </w:p>
    <w:p w:rsidR="00343D16" w:rsidRPr="00CF522D" w:rsidRDefault="00343D16" w:rsidP="00343D16">
      <w:pPr>
        <w:pStyle w:val="Header"/>
        <w:tabs>
          <w:tab w:val="clear" w:pos="4320"/>
          <w:tab w:val="clear" w:pos="8640"/>
        </w:tabs>
        <w:ind w:left="720" w:hanging="720"/>
      </w:pPr>
      <w:r w:rsidRPr="00CF522D">
        <w:t>20.</w:t>
      </w:r>
      <w:r w:rsidRPr="00CF522D">
        <w:tab/>
        <w:t>From what you have learned from your study of Ephesians, how can that help fellow Christians right now?</w:t>
      </w:r>
    </w:p>
    <w:p w:rsidR="00EA710E" w:rsidRDefault="00EA710E" w:rsidP="00EA710E"/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60010D" w:rsidRPr="00802F28" w:rsidRDefault="00EA710E" w:rsidP="00044EF3">
      <w:pPr>
        <w:pStyle w:val="Style0"/>
      </w:pPr>
      <w:bookmarkStart w:id="20" w:name="_Toc235935147"/>
      <w:bookmarkStart w:id="21" w:name="_Toc239992166"/>
      <w:r>
        <w:t>Ephesians</w:t>
      </w:r>
      <w:r w:rsidR="0060010D" w:rsidRPr="00802F28">
        <w:t>: Test</w:t>
      </w:r>
      <w:bookmarkEnd w:id="20"/>
      <w:bookmarkEnd w:id="21"/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0A3016" w:rsidRPr="00802F28" w:rsidRDefault="00EA710E" w:rsidP="00044EF3">
      <w:pPr>
        <w:pStyle w:val="Style0"/>
      </w:pPr>
      <w:bookmarkStart w:id="22" w:name="_Toc239992167"/>
      <w:bookmarkStart w:id="23" w:name="_Toc231836321"/>
      <w:bookmarkStart w:id="24" w:name="_Toc235935149"/>
      <w:r>
        <w:t>Philippians:</w:t>
      </w:r>
      <w:r w:rsidR="000A3016" w:rsidRPr="00802F28">
        <w:t xml:space="preserve"> Study </w:t>
      </w:r>
      <w:r w:rsidR="000A3016" w:rsidRPr="00044EF3">
        <w:t>Questions</w:t>
      </w:r>
      <w:bookmarkEnd w:id="22"/>
    </w:p>
    <w:p w:rsidR="000A3016" w:rsidRPr="00802F28" w:rsidRDefault="000A3016" w:rsidP="000A3016">
      <w:pPr>
        <w:rPr>
          <w:color w:val="000000"/>
          <w:sz w:val="22"/>
          <w:szCs w:val="22"/>
        </w:rPr>
      </w:pPr>
    </w:p>
    <w:p w:rsidR="0060010D" w:rsidRPr="00802F28" w:rsidRDefault="00EA710E" w:rsidP="00044EF3">
      <w:pPr>
        <w:pStyle w:val="Style0"/>
      </w:pPr>
      <w:bookmarkStart w:id="25" w:name="_Toc239992168"/>
      <w:r>
        <w:t>Philippians</w:t>
      </w:r>
      <w:r w:rsidR="0060010D" w:rsidRPr="00802F28">
        <w:t>: Test</w:t>
      </w:r>
      <w:bookmarkEnd w:id="23"/>
      <w:bookmarkEnd w:id="24"/>
      <w:bookmarkEnd w:id="25"/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  <w:u w:val="single"/>
        </w:rPr>
      </w:pPr>
      <w:r w:rsidRPr="00802F28">
        <w:rPr>
          <w:color w:val="000000"/>
          <w:kern w:val="28"/>
          <w:sz w:val="22"/>
          <w:szCs w:val="22"/>
        </w:rPr>
        <w:t xml:space="preserve">             3. </w:t>
      </w:r>
      <w:r w:rsidRPr="00802F28">
        <w:rPr>
          <w:color w:val="000000"/>
          <w:kern w:val="28"/>
          <w:sz w:val="22"/>
          <w:szCs w:val="22"/>
          <w:u w:val="single"/>
        </w:rPr>
        <w:t>Application</w:t>
      </w:r>
    </w:p>
    <w:p w:rsidR="0060010D" w:rsidRPr="00802F28" w:rsidRDefault="0060010D" w:rsidP="0060010D">
      <w:pPr>
        <w:ind w:firstLine="720"/>
        <w:rPr>
          <w:color w:val="000000"/>
          <w:sz w:val="22"/>
          <w:szCs w:val="22"/>
          <w:u w:val="single"/>
        </w:rPr>
      </w:pPr>
    </w:p>
    <w:p w:rsidR="0060010D" w:rsidRPr="00802F28" w:rsidRDefault="0060010D" w:rsidP="0060010D">
      <w:pPr>
        <w:ind w:firstLine="720"/>
        <w:rPr>
          <w:color w:val="000000"/>
          <w:sz w:val="22"/>
          <w:szCs w:val="22"/>
        </w:rPr>
      </w:pPr>
    </w:p>
    <w:p w:rsidR="0060010D" w:rsidRPr="00802F28" w:rsidRDefault="0060010D" w:rsidP="0060010D">
      <w:pPr>
        <w:ind w:firstLine="720"/>
        <w:rPr>
          <w:color w:val="000000"/>
          <w:sz w:val="22"/>
          <w:szCs w:val="22"/>
        </w:rPr>
      </w:pPr>
    </w:p>
    <w:p w:rsidR="0060010D" w:rsidRPr="00802F28" w:rsidRDefault="0060010D">
      <w:pPr>
        <w:rPr>
          <w:sz w:val="22"/>
          <w:szCs w:val="22"/>
        </w:rPr>
      </w:pPr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</w:p>
    <w:p w:rsidR="000B571C" w:rsidRPr="00802F28" w:rsidRDefault="000B571C" w:rsidP="000B571C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0B571C" w:rsidRPr="00802F28" w:rsidRDefault="00EA710E" w:rsidP="00044EF3">
      <w:pPr>
        <w:pStyle w:val="Style0"/>
      </w:pPr>
      <w:bookmarkStart w:id="26" w:name="_Toc239992169"/>
      <w:r>
        <w:t>Colossians</w:t>
      </w:r>
      <w:r w:rsidR="000B571C" w:rsidRPr="00802F28">
        <w:t xml:space="preserve">: </w:t>
      </w:r>
      <w:r w:rsidR="000B571C" w:rsidRPr="00044EF3">
        <w:t>Study</w:t>
      </w:r>
      <w:r w:rsidR="000B571C" w:rsidRPr="00802F28">
        <w:t xml:space="preserve"> Questions</w:t>
      </w:r>
      <w:bookmarkEnd w:id="26"/>
    </w:p>
    <w:p w:rsidR="000B571C" w:rsidRPr="00802F28" w:rsidRDefault="000B571C" w:rsidP="000B571C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p w:rsidR="0060010D" w:rsidRPr="00802F28" w:rsidRDefault="00EA710E" w:rsidP="00044EF3">
      <w:pPr>
        <w:pStyle w:val="Style0"/>
      </w:pPr>
      <w:bookmarkStart w:id="27" w:name="_Toc231836327"/>
      <w:bookmarkStart w:id="28" w:name="_Toc239992170"/>
      <w:r>
        <w:t>Colossians</w:t>
      </w:r>
      <w:r w:rsidR="0060010D" w:rsidRPr="00802F28">
        <w:t xml:space="preserve">: </w:t>
      </w:r>
      <w:bookmarkEnd w:id="27"/>
      <w:r w:rsidR="0060010D" w:rsidRPr="00802F28">
        <w:t>test</w:t>
      </w:r>
      <w:bookmarkEnd w:id="28"/>
    </w:p>
    <w:p w:rsidR="0060010D" w:rsidRPr="00802F28" w:rsidRDefault="0060010D" w:rsidP="0060010D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2"/>
          <w:szCs w:val="22"/>
        </w:rPr>
      </w:pPr>
    </w:p>
    <w:sectPr w:rsidR="0060010D" w:rsidRPr="00802F28" w:rsidSect="00802F28">
      <w:headerReference w:type="default" r:id="rId9"/>
      <w:footerReference w:type="default" r:id="rId10"/>
      <w:endnotePr>
        <w:numFmt w:val="decimal"/>
      </w:endnotePr>
      <w:pgSz w:w="12240" w:h="15840" w:code="1"/>
      <w:pgMar w:top="1440" w:right="1800" w:bottom="1440" w:left="1800" w:header="720" w:footer="720" w:gutter="0"/>
      <w:pgBorders w:display="firstPage"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9AB" w:rsidRDefault="005C29AB">
      <w:r>
        <w:separator/>
      </w:r>
    </w:p>
    <w:p w:rsidR="005C29AB" w:rsidRDefault="005C29AB"/>
  </w:endnote>
  <w:endnote w:type="continuationSeparator" w:id="0">
    <w:p w:rsidR="005C29AB" w:rsidRDefault="005C29AB">
      <w:r>
        <w:continuationSeparator/>
      </w:r>
    </w:p>
    <w:p w:rsidR="005C29AB" w:rsidRDefault="005C29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6D0" w:rsidRDefault="00947560">
    <w:pPr>
      <w:pStyle w:val="Footer"/>
      <w:jc w:val="center"/>
    </w:pPr>
    <w:fldSimple w:instr=" PAGE   \* MERGEFORMAT ">
      <w:r w:rsidR="00343D16">
        <w:rPr>
          <w:noProof/>
        </w:rPr>
        <w:t>9</w:t>
      </w:r>
    </w:fldSimple>
  </w:p>
  <w:p w:rsidR="008216D0" w:rsidRDefault="008216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9AB" w:rsidRDefault="005C29AB">
      <w:r>
        <w:separator/>
      </w:r>
    </w:p>
    <w:p w:rsidR="005C29AB" w:rsidRDefault="005C29AB"/>
  </w:footnote>
  <w:footnote w:type="continuationSeparator" w:id="0">
    <w:p w:rsidR="005C29AB" w:rsidRDefault="005C29AB">
      <w:r>
        <w:continuationSeparator/>
      </w:r>
    </w:p>
    <w:p w:rsidR="005C29AB" w:rsidRDefault="005C29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6D0" w:rsidRPr="008B3233" w:rsidRDefault="008216D0" w:rsidP="00F36236">
    <w:pPr>
      <w:pStyle w:val="Header"/>
      <w:jc w:val="center"/>
    </w:pPr>
    <w:r>
      <w:t>Deliverance Bible Institute</w:t>
    </w:r>
  </w:p>
  <w:p w:rsidR="008216D0" w:rsidRPr="00FB59A4" w:rsidRDefault="008348FA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EPISTLES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379"/>
    <w:multiLevelType w:val="hybridMultilevel"/>
    <w:tmpl w:val="AA54F2BE"/>
    <w:lvl w:ilvl="0" w:tplc="E136572C">
      <w:start w:val="1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E53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95951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CB35170"/>
    <w:multiLevelType w:val="singleLevel"/>
    <w:tmpl w:val="0409000F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E5667"/>
    <w:multiLevelType w:val="hybridMultilevel"/>
    <w:tmpl w:val="FE3017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940BB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3D85000"/>
    <w:multiLevelType w:val="hybridMultilevel"/>
    <w:tmpl w:val="2A1E1C7C"/>
    <w:lvl w:ilvl="0" w:tplc="1FA684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8E7A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40D7B"/>
    <w:multiLevelType w:val="singleLevel"/>
    <w:tmpl w:val="0409000F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6517749"/>
    <w:multiLevelType w:val="hybridMultilevel"/>
    <w:tmpl w:val="565ECA0A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85F20E6"/>
    <w:multiLevelType w:val="hybridMultilevel"/>
    <w:tmpl w:val="9DF8D8C2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F5DA2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14">
    <w:nsid w:val="63B96A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45B1B96"/>
    <w:multiLevelType w:val="hybridMultilevel"/>
    <w:tmpl w:val="505EB714"/>
    <w:lvl w:ilvl="0" w:tplc="0590E06E">
      <w:start w:val="1"/>
      <w:numFmt w:val="upperRoman"/>
      <w:pStyle w:val="Heading2"/>
      <w:lvlText w:val="%1."/>
      <w:lvlJc w:val="left"/>
      <w:pPr>
        <w:ind w:left="1080" w:hanging="720"/>
      </w:pPr>
      <w:rPr>
        <w:rFonts w:cs="Times New Roman" w:hint="default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4B35156"/>
    <w:multiLevelType w:val="hybridMultilevel"/>
    <w:tmpl w:val="473AD1B4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E4A40"/>
    <w:multiLevelType w:val="singleLevel"/>
    <w:tmpl w:val="0409000F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D5E652D"/>
    <w:multiLevelType w:val="hybridMultilevel"/>
    <w:tmpl w:val="FDC63A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FE2513B"/>
    <w:multiLevelType w:val="hybridMultilevel"/>
    <w:tmpl w:val="DA6628AE"/>
    <w:lvl w:ilvl="0" w:tplc="E3A01660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4"/>
  </w:num>
  <w:num w:numId="5">
    <w:abstractNumId w:val="15"/>
  </w:num>
  <w:num w:numId="6">
    <w:abstractNumId w:val="16"/>
  </w:num>
  <w:num w:numId="7">
    <w:abstractNumId w:val="20"/>
    <w:lvlOverride w:ilvl="0">
      <w:startOverride w:val="1"/>
    </w:lvlOverride>
  </w:num>
  <w:num w:numId="8">
    <w:abstractNumId w:val="11"/>
  </w:num>
  <w:num w:numId="9">
    <w:abstractNumId w:val="10"/>
  </w:num>
  <w:num w:numId="10">
    <w:abstractNumId w:val="14"/>
  </w:num>
  <w:num w:numId="11">
    <w:abstractNumId w:val="12"/>
  </w:num>
  <w:num w:numId="12">
    <w:abstractNumId w:val="19"/>
  </w:num>
  <w:num w:numId="13">
    <w:abstractNumId w:val="2"/>
  </w:num>
  <w:num w:numId="14">
    <w:abstractNumId w:val="18"/>
  </w:num>
  <w:num w:numId="15">
    <w:abstractNumId w:val="9"/>
  </w:num>
  <w:num w:numId="16">
    <w:abstractNumId w:val="3"/>
  </w:num>
  <w:num w:numId="17">
    <w:abstractNumId w:val="5"/>
  </w:num>
  <w:num w:numId="18">
    <w:abstractNumId w:val="7"/>
  </w:num>
  <w:num w:numId="19">
    <w:abstractNumId w:val="1"/>
  </w:num>
  <w:num w:numId="20">
    <w:abstractNumId w:val="6"/>
  </w:num>
  <w:num w:numId="21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90114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60010D"/>
    <w:rsid w:val="00000FCD"/>
    <w:rsid w:val="000023B5"/>
    <w:rsid w:val="00003B00"/>
    <w:rsid w:val="000128E5"/>
    <w:rsid w:val="00012993"/>
    <w:rsid w:val="00012B16"/>
    <w:rsid w:val="00014E5C"/>
    <w:rsid w:val="00014F1C"/>
    <w:rsid w:val="00016A99"/>
    <w:rsid w:val="00033196"/>
    <w:rsid w:val="0003461D"/>
    <w:rsid w:val="000346D4"/>
    <w:rsid w:val="00034E55"/>
    <w:rsid w:val="00035F80"/>
    <w:rsid w:val="0004447D"/>
    <w:rsid w:val="00044B39"/>
    <w:rsid w:val="00044EF3"/>
    <w:rsid w:val="00046586"/>
    <w:rsid w:val="00055728"/>
    <w:rsid w:val="00056FCD"/>
    <w:rsid w:val="00060442"/>
    <w:rsid w:val="0006208C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A082E"/>
    <w:rsid w:val="000A0D30"/>
    <w:rsid w:val="000A1D1B"/>
    <w:rsid w:val="000A3016"/>
    <w:rsid w:val="000A7249"/>
    <w:rsid w:val="000B571C"/>
    <w:rsid w:val="000B6E5F"/>
    <w:rsid w:val="000C1A35"/>
    <w:rsid w:val="000C3FC7"/>
    <w:rsid w:val="000C7411"/>
    <w:rsid w:val="000D6B7D"/>
    <w:rsid w:val="000E0A4D"/>
    <w:rsid w:val="000E66A5"/>
    <w:rsid w:val="000F41D9"/>
    <w:rsid w:val="000F6E8F"/>
    <w:rsid w:val="001019CB"/>
    <w:rsid w:val="0010203D"/>
    <w:rsid w:val="00104361"/>
    <w:rsid w:val="00107D24"/>
    <w:rsid w:val="00112477"/>
    <w:rsid w:val="001125B9"/>
    <w:rsid w:val="00113D66"/>
    <w:rsid w:val="00114E62"/>
    <w:rsid w:val="00121700"/>
    <w:rsid w:val="00124CF2"/>
    <w:rsid w:val="0012592A"/>
    <w:rsid w:val="001278C5"/>
    <w:rsid w:val="00127979"/>
    <w:rsid w:val="00127992"/>
    <w:rsid w:val="001304AE"/>
    <w:rsid w:val="00130ED9"/>
    <w:rsid w:val="00131C69"/>
    <w:rsid w:val="00132A1F"/>
    <w:rsid w:val="001350A0"/>
    <w:rsid w:val="001354DD"/>
    <w:rsid w:val="00140629"/>
    <w:rsid w:val="00140A94"/>
    <w:rsid w:val="00143C80"/>
    <w:rsid w:val="00146325"/>
    <w:rsid w:val="0014788E"/>
    <w:rsid w:val="00175F2A"/>
    <w:rsid w:val="00180258"/>
    <w:rsid w:val="001805DA"/>
    <w:rsid w:val="00182B25"/>
    <w:rsid w:val="00184D83"/>
    <w:rsid w:val="001868D1"/>
    <w:rsid w:val="001913E7"/>
    <w:rsid w:val="00196E84"/>
    <w:rsid w:val="0019746D"/>
    <w:rsid w:val="001977E3"/>
    <w:rsid w:val="001A0D3A"/>
    <w:rsid w:val="001A0E30"/>
    <w:rsid w:val="001A2955"/>
    <w:rsid w:val="001A3041"/>
    <w:rsid w:val="001B1C48"/>
    <w:rsid w:val="001B2B29"/>
    <w:rsid w:val="001B3DDA"/>
    <w:rsid w:val="001B57DA"/>
    <w:rsid w:val="001B5C63"/>
    <w:rsid w:val="001B5FA1"/>
    <w:rsid w:val="001B6B23"/>
    <w:rsid w:val="001B779D"/>
    <w:rsid w:val="001C1610"/>
    <w:rsid w:val="001C2DCE"/>
    <w:rsid w:val="001D059B"/>
    <w:rsid w:val="001D0C7F"/>
    <w:rsid w:val="001D5632"/>
    <w:rsid w:val="001D6F1C"/>
    <w:rsid w:val="001F094D"/>
    <w:rsid w:val="001F3578"/>
    <w:rsid w:val="001F5192"/>
    <w:rsid w:val="001F5BC4"/>
    <w:rsid w:val="002016C7"/>
    <w:rsid w:val="002023B3"/>
    <w:rsid w:val="0020432C"/>
    <w:rsid w:val="00207249"/>
    <w:rsid w:val="002103CB"/>
    <w:rsid w:val="00211A83"/>
    <w:rsid w:val="0022135E"/>
    <w:rsid w:val="00222959"/>
    <w:rsid w:val="00225BAD"/>
    <w:rsid w:val="002310B5"/>
    <w:rsid w:val="00234E12"/>
    <w:rsid w:val="00235D6C"/>
    <w:rsid w:val="0023744F"/>
    <w:rsid w:val="0023789D"/>
    <w:rsid w:val="00253E36"/>
    <w:rsid w:val="0025574B"/>
    <w:rsid w:val="00255A44"/>
    <w:rsid w:val="00264981"/>
    <w:rsid w:val="00266DA3"/>
    <w:rsid w:val="00271CE4"/>
    <w:rsid w:val="00274120"/>
    <w:rsid w:val="002751FE"/>
    <w:rsid w:val="0027797F"/>
    <w:rsid w:val="002932B6"/>
    <w:rsid w:val="002942A1"/>
    <w:rsid w:val="00297912"/>
    <w:rsid w:val="002A10FD"/>
    <w:rsid w:val="002A1F00"/>
    <w:rsid w:val="002A3494"/>
    <w:rsid w:val="002A7234"/>
    <w:rsid w:val="002B0328"/>
    <w:rsid w:val="002B4C5D"/>
    <w:rsid w:val="002B5690"/>
    <w:rsid w:val="002C0790"/>
    <w:rsid w:val="002C10D5"/>
    <w:rsid w:val="002C2B2D"/>
    <w:rsid w:val="002C381E"/>
    <w:rsid w:val="002C429F"/>
    <w:rsid w:val="002C51FB"/>
    <w:rsid w:val="002C75E6"/>
    <w:rsid w:val="002D5967"/>
    <w:rsid w:val="002E0FEF"/>
    <w:rsid w:val="002E4729"/>
    <w:rsid w:val="002E4EDD"/>
    <w:rsid w:val="002E6BFA"/>
    <w:rsid w:val="002F0D63"/>
    <w:rsid w:val="002F2B04"/>
    <w:rsid w:val="002F4A50"/>
    <w:rsid w:val="0030786A"/>
    <w:rsid w:val="00315A64"/>
    <w:rsid w:val="003246EC"/>
    <w:rsid w:val="00330B16"/>
    <w:rsid w:val="00334B7F"/>
    <w:rsid w:val="003350B8"/>
    <w:rsid w:val="00335B29"/>
    <w:rsid w:val="0034144D"/>
    <w:rsid w:val="00343D16"/>
    <w:rsid w:val="00350E2C"/>
    <w:rsid w:val="00362030"/>
    <w:rsid w:val="003667E0"/>
    <w:rsid w:val="00370090"/>
    <w:rsid w:val="003738B0"/>
    <w:rsid w:val="0037799A"/>
    <w:rsid w:val="0038357B"/>
    <w:rsid w:val="00384600"/>
    <w:rsid w:val="003A0616"/>
    <w:rsid w:val="003A5B75"/>
    <w:rsid w:val="003A782D"/>
    <w:rsid w:val="003B0890"/>
    <w:rsid w:val="003B1071"/>
    <w:rsid w:val="003B4BF7"/>
    <w:rsid w:val="003B4CAA"/>
    <w:rsid w:val="003B7D61"/>
    <w:rsid w:val="003C77B5"/>
    <w:rsid w:val="003D7F45"/>
    <w:rsid w:val="003E5EC2"/>
    <w:rsid w:val="003E6FC1"/>
    <w:rsid w:val="003F2631"/>
    <w:rsid w:val="003F595B"/>
    <w:rsid w:val="003F77F0"/>
    <w:rsid w:val="00406AB6"/>
    <w:rsid w:val="00410FC9"/>
    <w:rsid w:val="00413121"/>
    <w:rsid w:val="00414EFF"/>
    <w:rsid w:val="00415870"/>
    <w:rsid w:val="00416165"/>
    <w:rsid w:val="00416EEC"/>
    <w:rsid w:val="0042213E"/>
    <w:rsid w:val="00425949"/>
    <w:rsid w:val="004324B3"/>
    <w:rsid w:val="004331E1"/>
    <w:rsid w:val="00433500"/>
    <w:rsid w:val="00433883"/>
    <w:rsid w:val="00437104"/>
    <w:rsid w:val="00442335"/>
    <w:rsid w:val="004446E4"/>
    <w:rsid w:val="00446E1B"/>
    <w:rsid w:val="00452F1C"/>
    <w:rsid w:val="00454C62"/>
    <w:rsid w:val="00454D5D"/>
    <w:rsid w:val="00464110"/>
    <w:rsid w:val="0046567D"/>
    <w:rsid w:val="0046668D"/>
    <w:rsid w:val="00473FE1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7813"/>
    <w:rsid w:val="004B270E"/>
    <w:rsid w:val="004B75C1"/>
    <w:rsid w:val="004B7B25"/>
    <w:rsid w:val="004C4D79"/>
    <w:rsid w:val="004C58A4"/>
    <w:rsid w:val="004C627E"/>
    <w:rsid w:val="004D0917"/>
    <w:rsid w:val="004D2420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11EA7"/>
    <w:rsid w:val="005130DC"/>
    <w:rsid w:val="00513AF5"/>
    <w:rsid w:val="00521A8C"/>
    <w:rsid w:val="005231EB"/>
    <w:rsid w:val="0052571D"/>
    <w:rsid w:val="00530E3F"/>
    <w:rsid w:val="00533578"/>
    <w:rsid w:val="0053725B"/>
    <w:rsid w:val="00537D8F"/>
    <w:rsid w:val="0054123C"/>
    <w:rsid w:val="005516E1"/>
    <w:rsid w:val="00551965"/>
    <w:rsid w:val="0055224B"/>
    <w:rsid w:val="005534FA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811CC"/>
    <w:rsid w:val="00586B05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C29AB"/>
    <w:rsid w:val="005D0AC6"/>
    <w:rsid w:val="005D1F03"/>
    <w:rsid w:val="005D3464"/>
    <w:rsid w:val="005D431F"/>
    <w:rsid w:val="005D54B6"/>
    <w:rsid w:val="005D7D62"/>
    <w:rsid w:val="005E0A7D"/>
    <w:rsid w:val="005E370B"/>
    <w:rsid w:val="005F629A"/>
    <w:rsid w:val="005F7FAF"/>
    <w:rsid w:val="0060010D"/>
    <w:rsid w:val="00600CB7"/>
    <w:rsid w:val="00610826"/>
    <w:rsid w:val="006108AB"/>
    <w:rsid w:val="00610A90"/>
    <w:rsid w:val="00611CAF"/>
    <w:rsid w:val="00611FE8"/>
    <w:rsid w:val="00616FFF"/>
    <w:rsid w:val="00624F34"/>
    <w:rsid w:val="00631D3F"/>
    <w:rsid w:val="00632BE0"/>
    <w:rsid w:val="006343FC"/>
    <w:rsid w:val="00636924"/>
    <w:rsid w:val="00644AD8"/>
    <w:rsid w:val="00644DA5"/>
    <w:rsid w:val="00651764"/>
    <w:rsid w:val="00652BAD"/>
    <w:rsid w:val="00652EC1"/>
    <w:rsid w:val="006537ED"/>
    <w:rsid w:val="00655298"/>
    <w:rsid w:val="00660D0D"/>
    <w:rsid w:val="006615F0"/>
    <w:rsid w:val="00662258"/>
    <w:rsid w:val="00662FB8"/>
    <w:rsid w:val="006634FC"/>
    <w:rsid w:val="00667546"/>
    <w:rsid w:val="0067039E"/>
    <w:rsid w:val="006723E8"/>
    <w:rsid w:val="0067426A"/>
    <w:rsid w:val="00675E0F"/>
    <w:rsid w:val="00680073"/>
    <w:rsid w:val="00680B49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5BD8"/>
    <w:rsid w:val="006C1687"/>
    <w:rsid w:val="006C2B85"/>
    <w:rsid w:val="006C7FED"/>
    <w:rsid w:val="006D1A5E"/>
    <w:rsid w:val="006D4320"/>
    <w:rsid w:val="006D4CEA"/>
    <w:rsid w:val="006D6321"/>
    <w:rsid w:val="006D643D"/>
    <w:rsid w:val="006E3F4C"/>
    <w:rsid w:val="006E5E6E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55BDE"/>
    <w:rsid w:val="00774992"/>
    <w:rsid w:val="007857C9"/>
    <w:rsid w:val="00794875"/>
    <w:rsid w:val="007A4635"/>
    <w:rsid w:val="007A5742"/>
    <w:rsid w:val="007B0640"/>
    <w:rsid w:val="007B1663"/>
    <w:rsid w:val="007C0E9D"/>
    <w:rsid w:val="007C2C55"/>
    <w:rsid w:val="007D0B9F"/>
    <w:rsid w:val="007D3830"/>
    <w:rsid w:val="007D4C6E"/>
    <w:rsid w:val="007E10AB"/>
    <w:rsid w:val="007E640C"/>
    <w:rsid w:val="007F49A3"/>
    <w:rsid w:val="0080263C"/>
    <w:rsid w:val="00802F28"/>
    <w:rsid w:val="00807EBA"/>
    <w:rsid w:val="00812AC1"/>
    <w:rsid w:val="00814560"/>
    <w:rsid w:val="008216D0"/>
    <w:rsid w:val="00822022"/>
    <w:rsid w:val="008259CA"/>
    <w:rsid w:val="00832A73"/>
    <w:rsid w:val="008348FA"/>
    <w:rsid w:val="00836070"/>
    <w:rsid w:val="008365A3"/>
    <w:rsid w:val="0084051C"/>
    <w:rsid w:val="008409BA"/>
    <w:rsid w:val="00842B81"/>
    <w:rsid w:val="00843003"/>
    <w:rsid w:val="0084424A"/>
    <w:rsid w:val="00852F51"/>
    <w:rsid w:val="00853554"/>
    <w:rsid w:val="008638A2"/>
    <w:rsid w:val="00864006"/>
    <w:rsid w:val="00874A3B"/>
    <w:rsid w:val="00877D0F"/>
    <w:rsid w:val="00880C1D"/>
    <w:rsid w:val="0088117E"/>
    <w:rsid w:val="00881EA9"/>
    <w:rsid w:val="00896B66"/>
    <w:rsid w:val="00897311"/>
    <w:rsid w:val="008A2A87"/>
    <w:rsid w:val="008B2766"/>
    <w:rsid w:val="008B4A02"/>
    <w:rsid w:val="008B6D73"/>
    <w:rsid w:val="008C008E"/>
    <w:rsid w:val="008C02F6"/>
    <w:rsid w:val="008C16CC"/>
    <w:rsid w:val="008C70C6"/>
    <w:rsid w:val="008D269D"/>
    <w:rsid w:val="008D5457"/>
    <w:rsid w:val="008F0781"/>
    <w:rsid w:val="008F5649"/>
    <w:rsid w:val="00906EB1"/>
    <w:rsid w:val="0090724D"/>
    <w:rsid w:val="009103B2"/>
    <w:rsid w:val="0091372C"/>
    <w:rsid w:val="00913A10"/>
    <w:rsid w:val="00914CE2"/>
    <w:rsid w:val="009219BF"/>
    <w:rsid w:val="00924915"/>
    <w:rsid w:val="009273B4"/>
    <w:rsid w:val="00935CA6"/>
    <w:rsid w:val="00940A8F"/>
    <w:rsid w:val="00943339"/>
    <w:rsid w:val="00947560"/>
    <w:rsid w:val="0095033B"/>
    <w:rsid w:val="00955A80"/>
    <w:rsid w:val="009637B6"/>
    <w:rsid w:val="00963CF3"/>
    <w:rsid w:val="0096471B"/>
    <w:rsid w:val="00964DEB"/>
    <w:rsid w:val="00970A3A"/>
    <w:rsid w:val="00970B4E"/>
    <w:rsid w:val="00972BC0"/>
    <w:rsid w:val="00975C20"/>
    <w:rsid w:val="00976D49"/>
    <w:rsid w:val="0098020B"/>
    <w:rsid w:val="009812DA"/>
    <w:rsid w:val="0098693A"/>
    <w:rsid w:val="00986AC3"/>
    <w:rsid w:val="0099742F"/>
    <w:rsid w:val="009A2987"/>
    <w:rsid w:val="009A72F4"/>
    <w:rsid w:val="009B42C2"/>
    <w:rsid w:val="009B4DC7"/>
    <w:rsid w:val="009B6415"/>
    <w:rsid w:val="009B6FEC"/>
    <w:rsid w:val="009D5891"/>
    <w:rsid w:val="009D6637"/>
    <w:rsid w:val="009D758C"/>
    <w:rsid w:val="009E043F"/>
    <w:rsid w:val="009E1143"/>
    <w:rsid w:val="009E2CEC"/>
    <w:rsid w:val="009E5562"/>
    <w:rsid w:val="009E6228"/>
    <w:rsid w:val="009E66E8"/>
    <w:rsid w:val="009F12EA"/>
    <w:rsid w:val="009F16E4"/>
    <w:rsid w:val="009F5D35"/>
    <w:rsid w:val="009F78A1"/>
    <w:rsid w:val="00A041CB"/>
    <w:rsid w:val="00A23EC6"/>
    <w:rsid w:val="00A260B1"/>
    <w:rsid w:val="00A26AF2"/>
    <w:rsid w:val="00A27C6A"/>
    <w:rsid w:val="00A31FF0"/>
    <w:rsid w:val="00A32EDE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2E03"/>
    <w:rsid w:val="00A535D0"/>
    <w:rsid w:val="00A53763"/>
    <w:rsid w:val="00A5488B"/>
    <w:rsid w:val="00A552F3"/>
    <w:rsid w:val="00A6036D"/>
    <w:rsid w:val="00A6227E"/>
    <w:rsid w:val="00A64621"/>
    <w:rsid w:val="00A64D7E"/>
    <w:rsid w:val="00A659EF"/>
    <w:rsid w:val="00A72D12"/>
    <w:rsid w:val="00A743FD"/>
    <w:rsid w:val="00A75890"/>
    <w:rsid w:val="00A778AE"/>
    <w:rsid w:val="00A9040B"/>
    <w:rsid w:val="00A9659C"/>
    <w:rsid w:val="00AA0A22"/>
    <w:rsid w:val="00AA11D9"/>
    <w:rsid w:val="00AA34EC"/>
    <w:rsid w:val="00AA68D5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47"/>
    <w:rsid w:val="00AF58AC"/>
    <w:rsid w:val="00AF7130"/>
    <w:rsid w:val="00B01E2C"/>
    <w:rsid w:val="00B024BB"/>
    <w:rsid w:val="00B06236"/>
    <w:rsid w:val="00B074CB"/>
    <w:rsid w:val="00B310C1"/>
    <w:rsid w:val="00B3146D"/>
    <w:rsid w:val="00B402AE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7700F"/>
    <w:rsid w:val="00B77C3C"/>
    <w:rsid w:val="00B85651"/>
    <w:rsid w:val="00B86506"/>
    <w:rsid w:val="00B931F8"/>
    <w:rsid w:val="00B95696"/>
    <w:rsid w:val="00B97F83"/>
    <w:rsid w:val="00BA3727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F57F9"/>
    <w:rsid w:val="00BF6EA2"/>
    <w:rsid w:val="00BF7B57"/>
    <w:rsid w:val="00C013FE"/>
    <w:rsid w:val="00C03D9C"/>
    <w:rsid w:val="00C06923"/>
    <w:rsid w:val="00C10960"/>
    <w:rsid w:val="00C129BF"/>
    <w:rsid w:val="00C1704D"/>
    <w:rsid w:val="00C20416"/>
    <w:rsid w:val="00C23371"/>
    <w:rsid w:val="00C23986"/>
    <w:rsid w:val="00C253DB"/>
    <w:rsid w:val="00C3014F"/>
    <w:rsid w:val="00C304D3"/>
    <w:rsid w:val="00C312EB"/>
    <w:rsid w:val="00C326F8"/>
    <w:rsid w:val="00C32FBE"/>
    <w:rsid w:val="00C34B36"/>
    <w:rsid w:val="00C35099"/>
    <w:rsid w:val="00C3615C"/>
    <w:rsid w:val="00C45D6E"/>
    <w:rsid w:val="00C46079"/>
    <w:rsid w:val="00C46191"/>
    <w:rsid w:val="00C52F9C"/>
    <w:rsid w:val="00C655DA"/>
    <w:rsid w:val="00C8773B"/>
    <w:rsid w:val="00C87DA9"/>
    <w:rsid w:val="00C90F25"/>
    <w:rsid w:val="00C910A6"/>
    <w:rsid w:val="00C957B7"/>
    <w:rsid w:val="00C96792"/>
    <w:rsid w:val="00CA15CE"/>
    <w:rsid w:val="00CA386D"/>
    <w:rsid w:val="00CA7810"/>
    <w:rsid w:val="00CA7F4D"/>
    <w:rsid w:val="00CB1252"/>
    <w:rsid w:val="00CC4EC8"/>
    <w:rsid w:val="00CC6CE3"/>
    <w:rsid w:val="00CD5569"/>
    <w:rsid w:val="00CD5ADE"/>
    <w:rsid w:val="00CD7A42"/>
    <w:rsid w:val="00CE2E39"/>
    <w:rsid w:val="00CE3984"/>
    <w:rsid w:val="00CE6AA7"/>
    <w:rsid w:val="00CF40E4"/>
    <w:rsid w:val="00CF6969"/>
    <w:rsid w:val="00CF6E99"/>
    <w:rsid w:val="00D0280B"/>
    <w:rsid w:val="00D03418"/>
    <w:rsid w:val="00D07927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2595"/>
    <w:rsid w:val="00D50DF6"/>
    <w:rsid w:val="00D53093"/>
    <w:rsid w:val="00D56178"/>
    <w:rsid w:val="00D71E60"/>
    <w:rsid w:val="00D72E45"/>
    <w:rsid w:val="00D738EA"/>
    <w:rsid w:val="00D763D0"/>
    <w:rsid w:val="00D84FC5"/>
    <w:rsid w:val="00D921F0"/>
    <w:rsid w:val="00D947EA"/>
    <w:rsid w:val="00DA534A"/>
    <w:rsid w:val="00DA632C"/>
    <w:rsid w:val="00DA633B"/>
    <w:rsid w:val="00DA76C7"/>
    <w:rsid w:val="00DB0E5D"/>
    <w:rsid w:val="00DB24EB"/>
    <w:rsid w:val="00DB54A5"/>
    <w:rsid w:val="00DC1B37"/>
    <w:rsid w:val="00DC400A"/>
    <w:rsid w:val="00DC6A59"/>
    <w:rsid w:val="00DC7221"/>
    <w:rsid w:val="00DD0A34"/>
    <w:rsid w:val="00DD7FDA"/>
    <w:rsid w:val="00DE0BBB"/>
    <w:rsid w:val="00DE1405"/>
    <w:rsid w:val="00DE2B29"/>
    <w:rsid w:val="00DE6BB1"/>
    <w:rsid w:val="00DE7E4F"/>
    <w:rsid w:val="00DF081A"/>
    <w:rsid w:val="00DF7D8B"/>
    <w:rsid w:val="00E060B9"/>
    <w:rsid w:val="00E06494"/>
    <w:rsid w:val="00E10450"/>
    <w:rsid w:val="00E1180E"/>
    <w:rsid w:val="00E164A1"/>
    <w:rsid w:val="00E17B2C"/>
    <w:rsid w:val="00E22FB6"/>
    <w:rsid w:val="00E328F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3ABA"/>
    <w:rsid w:val="00E5745F"/>
    <w:rsid w:val="00E60B17"/>
    <w:rsid w:val="00E62C28"/>
    <w:rsid w:val="00E6677F"/>
    <w:rsid w:val="00E71251"/>
    <w:rsid w:val="00E71A7A"/>
    <w:rsid w:val="00E71AB1"/>
    <w:rsid w:val="00E73CA1"/>
    <w:rsid w:val="00E7490D"/>
    <w:rsid w:val="00E74923"/>
    <w:rsid w:val="00E82FE2"/>
    <w:rsid w:val="00E84782"/>
    <w:rsid w:val="00E852D9"/>
    <w:rsid w:val="00E913AB"/>
    <w:rsid w:val="00E91C65"/>
    <w:rsid w:val="00E96CCD"/>
    <w:rsid w:val="00EA1DD5"/>
    <w:rsid w:val="00EA3D58"/>
    <w:rsid w:val="00EA710E"/>
    <w:rsid w:val="00EB0894"/>
    <w:rsid w:val="00EB0DA2"/>
    <w:rsid w:val="00EB5690"/>
    <w:rsid w:val="00EB7F45"/>
    <w:rsid w:val="00EC3A96"/>
    <w:rsid w:val="00ED1593"/>
    <w:rsid w:val="00ED323C"/>
    <w:rsid w:val="00ED6999"/>
    <w:rsid w:val="00ED709D"/>
    <w:rsid w:val="00EE2661"/>
    <w:rsid w:val="00EE5C25"/>
    <w:rsid w:val="00EE5E51"/>
    <w:rsid w:val="00EE5FA2"/>
    <w:rsid w:val="00EE660A"/>
    <w:rsid w:val="00EE7655"/>
    <w:rsid w:val="00EF08C6"/>
    <w:rsid w:val="00EF6FF6"/>
    <w:rsid w:val="00F0164F"/>
    <w:rsid w:val="00F073EB"/>
    <w:rsid w:val="00F10CF4"/>
    <w:rsid w:val="00F10EB9"/>
    <w:rsid w:val="00F141D1"/>
    <w:rsid w:val="00F20F11"/>
    <w:rsid w:val="00F221A7"/>
    <w:rsid w:val="00F242AF"/>
    <w:rsid w:val="00F3196C"/>
    <w:rsid w:val="00F36236"/>
    <w:rsid w:val="00F3776C"/>
    <w:rsid w:val="00F4244E"/>
    <w:rsid w:val="00F44596"/>
    <w:rsid w:val="00F45842"/>
    <w:rsid w:val="00F47E26"/>
    <w:rsid w:val="00F553E2"/>
    <w:rsid w:val="00F568F1"/>
    <w:rsid w:val="00F61693"/>
    <w:rsid w:val="00F634CE"/>
    <w:rsid w:val="00F64643"/>
    <w:rsid w:val="00F64979"/>
    <w:rsid w:val="00F66293"/>
    <w:rsid w:val="00F67EE6"/>
    <w:rsid w:val="00F71052"/>
    <w:rsid w:val="00F76CC5"/>
    <w:rsid w:val="00F80F85"/>
    <w:rsid w:val="00F82AC6"/>
    <w:rsid w:val="00F839CC"/>
    <w:rsid w:val="00F83BD2"/>
    <w:rsid w:val="00F84397"/>
    <w:rsid w:val="00F870C2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7BB9"/>
    <w:rsid w:val="00FC2B99"/>
    <w:rsid w:val="00FC58DA"/>
    <w:rsid w:val="00FD2F45"/>
    <w:rsid w:val="00FD3A4F"/>
    <w:rsid w:val="00FE0B14"/>
    <w:rsid w:val="00FE18CA"/>
    <w:rsid w:val="00FE26A3"/>
    <w:rsid w:val="00FF1881"/>
    <w:rsid w:val="00FF2AB4"/>
    <w:rsid w:val="00FF615F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numPr>
        <w:numId w:val="5"/>
      </w:numPr>
      <w:ind w:left="36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E2B29"/>
    <w:pPr>
      <w:numPr>
        <w:numId w:val="7"/>
      </w:numPr>
      <w:ind w:left="1080"/>
      <w:outlineLvl w:val="3"/>
    </w:pPr>
  </w:style>
  <w:style w:type="paragraph" w:styleId="Heading5">
    <w:name w:val="heading 5"/>
    <w:basedOn w:val="Style1"/>
    <w:next w:val="Normal"/>
    <w:link w:val="Heading5Char"/>
    <w:qFormat/>
    <w:rsid w:val="00935CA6"/>
    <w:pPr>
      <w:numPr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numPr>
        <w:numId w:val="8"/>
      </w:numPr>
      <w:ind w:left="1800"/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BodyText">
    <w:name w:val="Body Text"/>
    <w:basedOn w:val="Normal"/>
    <w:link w:val="BodyTextChar"/>
    <w:uiPriority w:val="99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35CA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CA6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qFormat/>
    <w:rsid w:val="00935C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35CA6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5CA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E2B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35CA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E2B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35CA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0280B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5298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5CA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5CA6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1"/>
    <w:link w:val="Style0Char"/>
    <w:qFormat/>
    <w:rsid w:val="001C2DCE"/>
    <w:rPr>
      <w:sz w:val="28"/>
    </w:r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1C2DCE"/>
    <w:rPr>
      <w:b/>
      <w:bCs/>
      <w:szCs w:val="48"/>
    </w:rPr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uiPriority w:val="99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workboo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DA753-A1E1-44A5-927D-0DE68B91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workbook_template</Template>
  <TotalTime>9</TotalTime>
  <Pages>10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Genesis</vt:lpstr>
      <vt:lpstr>Chapter 1: Study Questions</vt:lpstr>
      <vt:lpstr>Chapter 1: Test</vt:lpstr>
      <vt:lpstr>Chapter 2: Study Questions</vt:lpstr>
      <vt:lpstr>Chapter 2: Test</vt:lpstr>
      <vt:lpstr>Chapter 3: Study Questions</vt:lpstr>
      <vt:lpstr/>
      <vt:lpstr>Chapter 3: Test</vt:lpstr>
      <vt:lpstr>Chapter 4: Study Questions</vt:lpstr>
      <vt:lpstr>Chapter 4: Test</vt:lpstr>
      <vt:lpstr>Chapter 5 Study Questions</vt:lpstr>
      <vt:lpstr>Chapter 5: Test</vt:lpstr>
      <vt:lpstr>Chapter 6 Quiz</vt:lpstr>
      <vt:lpstr>Chapter 6: Test</vt:lpstr>
      <vt:lpstr>Chapter 7: Study Questions</vt:lpstr>
      <vt:lpstr>Chapter 7: Test</vt:lpstr>
      <vt:lpstr>Chapter 8: Study Questions</vt:lpstr>
      <vt:lpstr>Chapter 8: test</vt:lpstr>
      <vt:lpstr>Chapter 9: Study Questions</vt:lpstr>
      <vt:lpstr>Chapter 9 test</vt:lpstr>
      <vt:lpstr>Chapter 10: Study Questions</vt:lpstr>
      <vt:lpstr>Chapter 10 Test</vt:lpstr>
      <vt:lpstr>Chapter 11: Study Questions</vt:lpstr>
      <vt:lpstr>    </vt:lpstr>
      <vt:lpstr>Chapter 11 Test</vt:lpstr>
      <vt:lpstr>Chapter 12: Study Questions</vt:lpstr>
      <vt:lpstr>Chapter 12 Study Questions</vt:lpstr>
      <vt:lpstr>Chapter 12: test</vt:lpstr>
      <vt:lpstr>Final Exam</vt:lpstr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 Reynolds, Jr.</cp:lastModifiedBy>
  <cp:revision>8</cp:revision>
  <cp:lastPrinted>2009-07-25T04:50:00Z</cp:lastPrinted>
  <dcterms:created xsi:type="dcterms:W3CDTF">2009-09-06T13:08:00Z</dcterms:created>
  <dcterms:modified xsi:type="dcterms:W3CDTF">2009-09-06T19:51:00Z</dcterms:modified>
</cp:coreProperties>
</file>