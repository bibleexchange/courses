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39" w:rsidRDefault="00CD5ADE" w:rsidP="00D93D63">
      <w:pPr>
        <w:pStyle w:val="Heading3"/>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firstRow="1" w:lastRow="0" w:firstColumn="1" w:lastColumn="0" w:noHBand="0" w:noVBand="1"/>
      </w:tblPr>
      <w:tblGrid>
        <w:gridCol w:w="7685"/>
      </w:tblGrid>
      <w:tr w:rsidR="00044B39" w:rsidTr="00044B39">
        <w:trPr>
          <w:trHeight w:val="909"/>
        </w:trPr>
        <w:tc>
          <w:tcPr>
            <w:tcW w:w="0" w:type="auto"/>
          </w:tcPr>
          <w:p w:rsidR="00044B39" w:rsidRDefault="00204C2F" w:rsidP="00044B39">
            <w:pPr>
              <w:pStyle w:val="NoSpacing"/>
              <w:rPr>
                <w:b/>
                <w:bCs/>
                <w:caps/>
                <w:sz w:val="72"/>
                <w:szCs w:val="72"/>
              </w:rPr>
            </w:pPr>
            <w:r>
              <w:rPr>
                <w:b/>
                <w:bCs/>
                <w:caps/>
                <w:sz w:val="72"/>
                <w:szCs w:val="72"/>
              </w:rPr>
              <w:t>Pentateuch</w:t>
            </w:r>
          </w:p>
        </w:tc>
      </w:tr>
      <w:tr w:rsidR="00044B39" w:rsidTr="00044B39">
        <w:trPr>
          <w:trHeight w:val="533"/>
        </w:trPr>
        <w:tc>
          <w:tcPr>
            <w:tcW w:w="0" w:type="auto"/>
          </w:tcPr>
          <w:p w:rsidR="00044B39" w:rsidRDefault="00204C2F" w:rsidP="00044B39">
            <w:pPr>
              <w:pStyle w:val="NoSpacing"/>
              <w:rPr>
                <w:color w:val="7F7F7F" w:themeColor="background1" w:themeShade="7F"/>
              </w:rPr>
            </w:pPr>
            <w:r>
              <w:rPr>
                <w:rFonts w:ascii="Cambria" w:hAnsi="Cambria"/>
                <w:sz w:val="44"/>
                <w:szCs w:val="44"/>
              </w:rPr>
              <w:t>First Five Books of the Bible</w:t>
            </w:r>
          </w:p>
        </w:tc>
      </w:tr>
    </w:tbl>
    <w:p w:rsidR="00D26B0C" w:rsidRPr="00012B16" w:rsidRDefault="00D93D63" w:rsidP="00ED1593">
      <w:pPr>
        <w:jc w:val="right"/>
        <w:rPr>
          <w:sz w:val="48"/>
          <w:szCs w:val="48"/>
          <w:u w:val="single"/>
        </w:rPr>
      </w:pPr>
      <w:r>
        <w:rPr>
          <w:noProof/>
          <w:sz w:val="48"/>
          <w:szCs w:val="48"/>
          <w:u w:val="single"/>
        </w:rPr>
        <mc:AlternateContent>
          <mc:Choice Requires="wps">
            <w:drawing>
              <wp:anchor distT="0" distB="0" distL="114300" distR="114300" simplePos="0" relativeHeight="251657728" behindDoc="0" locked="0" layoutInCell="1" allowOverlap="1">
                <wp:simplePos x="0" y="0"/>
                <wp:positionH relativeFrom="column">
                  <wp:posOffset>3234055</wp:posOffset>
                </wp:positionH>
                <wp:positionV relativeFrom="paragraph">
                  <wp:posOffset>6088380</wp:posOffset>
                </wp:positionV>
                <wp:extent cx="2469515" cy="1053465"/>
                <wp:effectExtent l="5080" t="11430" r="11430" b="11430"/>
                <wp:wrapNone/>
                <wp:docPr id="13" name="Rectangle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53465"/>
                        </a:xfrm>
                        <a:prstGeom prst="rect">
                          <a:avLst/>
                        </a:prstGeom>
                        <a:solidFill>
                          <a:srgbClr val="FFFFFF"/>
                        </a:solidFill>
                        <a:ln w="9525">
                          <a:solidFill>
                            <a:srgbClr val="FFFFFF"/>
                          </a:solidFill>
                          <a:miter lim="800000"/>
                          <a:headEnd/>
                          <a:tailEnd/>
                        </a:ln>
                      </wps:spPr>
                      <wps:txbx>
                        <w:txbxContent>
                          <w:p w:rsidR="00447A42" w:rsidRPr="00454C62" w:rsidRDefault="00447A42" w:rsidP="00ED1593">
                            <w:pPr>
                              <w:pStyle w:val="NoSpacing"/>
                              <w:rPr>
                                <w:b/>
                                <w:sz w:val="28"/>
                                <w:szCs w:val="28"/>
                              </w:rPr>
                            </w:pPr>
                            <w:r w:rsidRPr="00454C62">
                              <w:rPr>
                                <w:b/>
                                <w:sz w:val="28"/>
                                <w:szCs w:val="28"/>
                              </w:rPr>
                              <w:t>DELIVERANCE BIBLE INSTITUTE</w:t>
                            </w:r>
                          </w:p>
                          <w:p w:rsidR="00447A42" w:rsidRDefault="00447A42" w:rsidP="00ED1593">
                            <w:pPr>
                              <w:pStyle w:val="NoSpacing"/>
                              <w:rPr>
                                <w:i/>
                                <w:sz w:val="24"/>
                                <w:szCs w:val="24"/>
                              </w:rPr>
                            </w:pPr>
                            <w:r>
                              <w:rPr>
                                <w:i/>
                                <w:sz w:val="24"/>
                                <w:szCs w:val="24"/>
                              </w:rPr>
                              <w:t>Portland, Maine, USA</w:t>
                            </w:r>
                          </w:p>
                          <w:p w:rsidR="00447A42" w:rsidRDefault="00447A42" w:rsidP="00ED1593"/>
                          <w:p w:rsidR="00447A42" w:rsidRDefault="00447A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4" o:spid="_x0000_s1026" style="position:absolute;left:0;text-align:left;margin-left:254.65pt;margin-top:479.4pt;width:194.45pt;height:8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" strokecolor="white">
                <v:textbox>
                  <w:txbxContent>
                    <w:p w:rsidR="00447A42" w:rsidRPr="00454C62" w:rsidRDefault="00447A42" w:rsidP="00ED1593">
                      <w:pPr>
                        <w:pStyle w:val="NoSpacing"/>
                        <w:rPr>
                          <w:b/>
                          <w:sz w:val="28"/>
                          <w:szCs w:val="28"/>
                        </w:rPr>
                      </w:pPr>
                      <w:r w:rsidRPr="00454C62">
                        <w:rPr>
                          <w:b/>
                          <w:sz w:val="28"/>
                          <w:szCs w:val="28"/>
                        </w:rPr>
                        <w:t>DELIVERANCE BIBLE INSTITUTE</w:t>
                      </w:r>
                    </w:p>
                    <w:p w:rsidR="00447A42" w:rsidRDefault="00447A42" w:rsidP="00ED1593">
                      <w:pPr>
                        <w:pStyle w:val="NoSpacing"/>
                        <w:rPr>
                          <w:i/>
                          <w:sz w:val="24"/>
                          <w:szCs w:val="24"/>
                        </w:rPr>
                      </w:pPr>
                      <w:r>
                        <w:rPr>
                          <w:i/>
                          <w:sz w:val="24"/>
                          <w:szCs w:val="24"/>
                        </w:rPr>
                        <w:t>Portland, Maine, USA</w:t>
                      </w:r>
                    </w:p>
                    <w:p w:rsidR="00447A42" w:rsidRDefault="00447A42" w:rsidP="00ED1593"/>
                    <w:p w:rsidR="00447A42" w:rsidRDefault="00447A42"/>
                  </w:txbxContent>
                </v:textbox>
              </v:rect>
            </w:pict>
          </mc:Fallback>
        </mc:AlternateContent>
      </w:r>
      <w:r w:rsidR="0096471B">
        <w:rPr>
          <w:noProof/>
          <w:sz w:val="48"/>
          <w:szCs w:val="48"/>
          <w:u w:val="single"/>
        </w:rPr>
        <w:drawing>
          <wp:anchor distT="0" distB="0" distL="114300" distR="114300" simplePos="0" relativeHeight="2516505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sidR="002A10FD">
        <w:rPr>
          <w:noProof/>
          <w:sz w:val="48"/>
          <w:szCs w:val="48"/>
          <w:u w:val="single"/>
        </w:rPr>
        <w:t>WORK</w:t>
      </w:r>
      <w:r w:rsidR="00ED1593" w:rsidRPr="00012B16">
        <w:rPr>
          <w:sz w:val="48"/>
          <w:szCs w:val="48"/>
          <w:u w:val="single"/>
        </w:rPr>
        <w:t>BOOK</w:t>
      </w:r>
      <w:r w:rsidR="00FB348F" w:rsidRPr="00012B16">
        <w:rPr>
          <w:sz w:val="48"/>
          <w:szCs w:val="48"/>
          <w:u w:val="single"/>
        </w:rPr>
        <w:br w:type="page"/>
      </w:r>
    </w:p>
    <w:tbl>
      <w:tblPr>
        <w:tblW w:w="5000" w:type="pct"/>
        <w:jc w:val="center"/>
        <w:tblLook w:val="04A0" w:firstRow="1" w:lastRow="0" w:firstColumn="1" w:lastColumn="0" w:noHBand="0" w:noVBand="1"/>
      </w:tblPr>
      <w:tblGrid>
        <w:gridCol w:w="8856"/>
      </w:tblGrid>
      <w:tr w:rsidR="004331E1" w:rsidTr="0037799A">
        <w:trPr>
          <w:trHeight w:val="1440"/>
          <w:jc w:val="center"/>
        </w:trPr>
        <w:tc>
          <w:tcPr>
            <w:tcW w:w="5000" w:type="pct"/>
            <w:tcBorders>
              <w:bottom w:val="single" w:sz="4" w:space="0" w:color="4F81BD"/>
            </w:tcBorders>
            <w:vAlign w:val="center"/>
          </w:tcPr>
          <w:p w:rsidR="00F64979" w:rsidRDefault="00F64979" w:rsidP="001B3DDA">
            <w:pPr>
              <w:pStyle w:val="NoSpacing"/>
              <w:jc w:val="center"/>
              <w:rPr>
                <w:rFonts w:ascii="Cambria" w:hAnsi="Cambria"/>
                <w:sz w:val="80"/>
                <w:szCs w:val="80"/>
              </w:rPr>
            </w:pPr>
          </w:p>
          <w:p w:rsidR="004331E1" w:rsidRDefault="00C6528C" w:rsidP="001B3DDA">
            <w:pPr>
              <w:pStyle w:val="NoSpacing"/>
              <w:jc w:val="center"/>
              <w:rPr>
                <w:rFonts w:ascii="Cambria" w:hAnsi="Cambria"/>
                <w:sz w:val="80"/>
                <w:szCs w:val="80"/>
              </w:rPr>
            </w:pPr>
            <w:r>
              <w:rPr>
                <w:rFonts w:ascii="Cambria" w:hAnsi="Cambria"/>
                <w:sz w:val="80"/>
                <w:szCs w:val="80"/>
              </w:rPr>
              <w:t>Pentateuch</w:t>
            </w:r>
          </w:p>
        </w:tc>
      </w:tr>
      <w:tr w:rsidR="004331E1" w:rsidTr="0037799A">
        <w:trPr>
          <w:trHeight w:val="720"/>
          <w:jc w:val="center"/>
        </w:trPr>
        <w:tc>
          <w:tcPr>
            <w:tcW w:w="5000" w:type="pct"/>
            <w:tcBorders>
              <w:top w:val="single" w:sz="4" w:space="0" w:color="4F81BD"/>
            </w:tcBorders>
            <w:vAlign w:val="center"/>
          </w:tcPr>
          <w:p w:rsidR="004331E1" w:rsidRDefault="00C6528C" w:rsidP="00600CB7">
            <w:pPr>
              <w:pStyle w:val="NoSpacing"/>
              <w:jc w:val="center"/>
              <w:rPr>
                <w:rFonts w:ascii="Cambria" w:hAnsi="Cambria"/>
                <w:sz w:val="44"/>
                <w:szCs w:val="44"/>
              </w:rPr>
            </w:pPr>
            <w:r>
              <w:rPr>
                <w:rFonts w:ascii="Cambria" w:hAnsi="Cambria"/>
                <w:sz w:val="44"/>
                <w:szCs w:val="44"/>
              </w:rPr>
              <w:t>First Five Books of the Bible</w:t>
            </w:r>
          </w:p>
        </w:tc>
      </w:tr>
      <w:tr w:rsidR="004331E1" w:rsidTr="0037799A">
        <w:trPr>
          <w:trHeight w:val="360"/>
          <w:jc w:val="center"/>
        </w:trPr>
        <w:tc>
          <w:tcPr>
            <w:tcW w:w="5000" w:type="pct"/>
            <w:vAlign w:val="center"/>
          </w:tcPr>
          <w:p w:rsidR="00F64979" w:rsidRPr="00403B2A" w:rsidRDefault="00F64979" w:rsidP="0037799A">
            <w:pPr>
              <w:pStyle w:val="NoSpacing"/>
              <w:jc w:val="center"/>
              <w:rPr>
                <w:b/>
                <w:bCs/>
              </w:rPr>
            </w:pPr>
          </w:p>
        </w:tc>
      </w:tr>
    </w:tbl>
    <w:p w:rsidR="0070790E" w:rsidRDefault="002D5F6C">
      <w:pPr>
        <w:pStyle w:val="TOC1"/>
        <w:tabs>
          <w:tab w:val="right" w:leader="dot" w:pos="8630"/>
        </w:tabs>
        <w:rPr>
          <w:rFonts w:asciiTheme="minorHAnsi" w:eastAsiaTheme="minorEastAsia" w:hAnsiTheme="minorHAnsi" w:cstheme="minorBidi"/>
          <w:noProof/>
          <w:sz w:val="22"/>
          <w:szCs w:val="22"/>
        </w:rPr>
      </w:pPr>
      <w:r>
        <w:fldChar w:fldCharType="begin"/>
      </w:r>
      <w:r w:rsidR="002C429F">
        <w:instrText xml:space="preserve"> TOC \o "1-2" \h \z \u </w:instrText>
      </w:r>
      <w:r>
        <w:fldChar w:fldCharType="separate"/>
      </w:r>
      <w:hyperlink w:anchor="_Toc242847120" w:history="1">
        <w:r w:rsidR="0070790E" w:rsidRPr="005125A0">
          <w:rPr>
            <w:rStyle w:val="Hyperlink"/>
            <w:noProof/>
          </w:rPr>
          <w:t>Syllabus</w:t>
        </w:r>
        <w:r w:rsidR="0070790E">
          <w:rPr>
            <w:noProof/>
            <w:webHidden/>
          </w:rPr>
          <w:tab/>
        </w:r>
        <w:r>
          <w:rPr>
            <w:noProof/>
            <w:webHidden/>
          </w:rPr>
          <w:fldChar w:fldCharType="begin"/>
        </w:r>
        <w:r w:rsidR="0070790E">
          <w:rPr>
            <w:noProof/>
            <w:webHidden/>
          </w:rPr>
          <w:instrText xml:space="preserve"> PAGEREF _Toc242847120 \h </w:instrText>
        </w:r>
        <w:r>
          <w:rPr>
            <w:noProof/>
            <w:webHidden/>
          </w:rPr>
        </w:r>
        <w:r>
          <w:rPr>
            <w:noProof/>
            <w:webHidden/>
          </w:rPr>
          <w:fldChar w:fldCharType="separate"/>
        </w:r>
        <w:r w:rsidR="00D93D63">
          <w:rPr>
            <w:noProof/>
            <w:webHidden/>
          </w:rPr>
          <w:t>2</w:t>
        </w:r>
        <w:r>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1" w:history="1">
        <w:r w:rsidR="0070790E" w:rsidRPr="005125A0">
          <w:rPr>
            <w:rStyle w:val="Hyperlink"/>
            <w:noProof/>
          </w:rPr>
          <w:t>Calendar</w:t>
        </w:r>
        <w:r w:rsidR="0070790E">
          <w:rPr>
            <w:noProof/>
            <w:webHidden/>
          </w:rPr>
          <w:tab/>
        </w:r>
        <w:r w:rsidR="002D5F6C">
          <w:rPr>
            <w:noProof/>
            <w:webHidden/>
          </w:rPr>
          <w:fldChar w:fldCharType="begin"/>
        </w:r>
        <w:r w:rsidR="0070790E">
          <w:rPr>
            <w:noProof/>
            <w:webHidden/>
          </w:rPr>
          <w:instrText xml:space="preserve"> PAGEREF _Toc242847121 \h </w:instrText>
        </w:r>
        <w:r w:rsidR="002D5F6C">
          <w:rPr>
            <w:noProof/>
            <w:webHidden/>
          </w:rPr>
        </w:r>
        <w:r w:rsidR="002D5F6C">
          <w:rPr>
            <w:noProof/>
            <w:webHidden/>
          </w:rPr>
          <w:fldChar w:fldCharType="separate"/>
        </w:r>
        <w:r w:rsidR="00D93D63">
          <w:rPr>
            <w:noProof/>
            <w:webHidden/>
          </w:rPr>
          <w:t>3</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2" w:history="1">
        <w:r w:rsidR="0070790E" w:rsidRPr="005125A0">
          <w:rPr>
            <w:rStyle w:val="Hyperlink"/>
            <w:noProof/>
          </w:rPr>
          <w:t>LESSON 1</w:t>
        </w:r>
        <w:r w:rsidR="0070790E">
          <w:rPr>
            <w:noProof/>
            <w:webHidden/>
          </w:rPr>
          <w:tab/>
        </w:r>
        <w:r w:rsidR="002D5F6C">
          <w:rPr>
            <w:noProof/>
            <w:webHidden/>
          </w:rPr>
          <w:fldChar w:fldCharType="begin"/>
        </w:r>
        <w:r w:rsidR="0070790E">
          <w:rPr>
            <w:noProof/>
            <w:webHidden/>
          </w:rPr>
          <w:instrText xml:space="preserve"> PAGEREF _Toc242847122 \h </w:instrText>
        </w:r>
        <w:r w:rsidR="002D5F6C">
          <w:rPr>
            <w:noProof/>
            <w:webHidden/>
          </w:rPr>
        </w:r>
        <w:r w:rsidR="002D5F6C">
          <w:rPr>
            <w:noProof/>
            <w:webHidden/>
          </w:rPr>
          <w:fldChar w:fldCharType="separate"/>
        </w:r>
        <w:r w:rsidR="00D93D63">
          <w:rPr>
            <w:noProof/>
            <w:webHidden/>
          </w:rPr>
          <w:t>4</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3" w:history="1">
        <w:r w:rsidR="0070790E" w:rsidRPr="005125A0">
          <w:rPr>
            <w:rStyle w:val="Hyperlink"/>
            <w:noProof/>
          </w:rPr>
          <w:t>LESSON 2</w:t>
        </w:r>
        <w:r w:rsidR="0070790E">
          <w:rPr>
            <w:noProof/>
            <w:webHidden/>
          </w:rPr>
          <w:tab/>
        </w:r>
        <w:r w:rsidR="002D5F6C">
          <w:rPr>
            <w:noProof/>
            <w:webHidden/>
          </w:rPr>
          <w:fldChar w:fldCharType="begin"/>
        </w:r>
        <w:r w:rsidR="0070790E">
          <w:rPr>
            <w:noProof/>
            <w:webHidden/>
          </w:rPr>
          <w:instrText xml:space="preserve"> PAGEREF _Toc242847123 \h </w:instrText>
        </w:r>
        <w:r w:rsidR="002D5F6C">
          <w:rPr>
            <w:noProof/>
            <w:webHidden/>
          </w:rPr>
        </w:r>
        <w:r w:rsidR="002D5F6C">
          <w:rPr>
            <w:noProof/>
            <w:webHidden/>
          </w:rPr>
          <w:fldChar w:fldCharType="separate"/>
        </w:r>
        <w:r w:rsidR="00D93D63">
          <w:rPr>
            <w:noProof/>
            <w:webHidden/>
          </w:rPr>
          <w:t>6</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4" w:history="1">
        <w:r w:rsidR="0070790E" w:rsidRPr="005125A0">
          <w:rPr>
            <w:rStyle w:val="Hyperlink"/>
            <w:noProof/>
          </w:rPr>
          <w:t>LESSON 3</w:t>
        </w:r>
        <w:r w:rsidR="0070790E">
          <w:rPr>
            <w:noProof/>
            <w:webHidden/>
          </w:rPr>
          <w:tab/>
        </w:r>
        <w:r w:rsidR="002D5F6C">
          <w:rPr>
            <w:noProof/>
            <w:webHidden/>
          </w:rPr>
          <w:fldChar w:fldCharType="begin"/>
        </w:r>
        <w:r w:rsidR="0070790E">
          <w:rPr>
            <w:noProof/>
            <w:webHidden/>
          </w:rPr>
          <w:instrText xml:space="preserve"> PAGEREF _Toc242847124 \h </w:instrText>
        </w:r>
        <w:r w:rsidR="002D5F6C">
          <w:rPr>
            <w:noProof/>
            <w:webHidden/>
          </w:rPr>
        </w:r>
        <w:r w:rsidR="002D5F6C">
          <w:rPr>
            <w:noProof/>
            <w:webHidden/>
          </w:rPr>
          <w:fldChar w:fldCharType="separate"/>
        </w:r>
        <w:r w:rsidR="00D93D63">
          <w:rPr>
            <w:noProof/>
            <w:webHidden/>
          </w:rPr>
          <w:t>7</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5" w:history="1">
        <w:r w:rsidR="0070790E" w:rsidRPr="005125A0">
          <w:rPr>
            <w:rStyle w:val="Hyperlink"/>
            <w:noProof/>
          </w:rPr>
          <w:t>LESSON 4</w:t>
        </w:r>
        <w:r w:rsidR="0070790E">
          <w:rPr>
            <w:noProof/>
            <w:webHidden/>
          </w:rPr>
          <w:tab/>
        </w:r>
        <w:r w:rsidR="002D5F6C">
          <w:rPr>
            <w:noProof/>
            <w:webHidden/>
          </w:rPr>
          <w:fldChar w:fldCharType="begin"/>
        </w:r>
        <w:r w:rsidR="0070790E">
          <w:rPr>
            <w:noProof/>
            <w:webHidden/>
          </w:rPr>
          <w:instrText xml:space="preserve"> PAGEREF _Toc242847125 \h </w:instrText>
        </w:r>
        <w:r w:rsidR="002D5F6C">
          <w:rPr>
            <w:noProof/>
            <w:webHidden/>
          </w:rPr>
          <w:fldChar w:fldCharType="separate"/>
        </w:r>
        <w:r w:rsidR="00D93D63">
          <w:rPr>
            <w:b/>
            <w:bCs/>
            <w:noProof/>
            <w:webHidden/>
          </w:rPr>
          <w:t>Error! Bookmark not defined.</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6" w:history="1">
        <w:r w:rsidR="0070790E" w:rsidRPr="005125A0">
          <w:rPr>
            <w:rStyle w:val="Hyperlink"/>
            <w:noProof/>
          </w:rPr>
          <w:t>LESSON 5</w:t>
        </w:r>
        <w:r w:rsidR="0070790E">
          <w:rPr>
            <w:noProof/>
            <w:webHidden/>
          </w:rPr>
          <w:tab/>
        </w:r>
        <w:r w:rsidR="002D5F6C">
          <w:rPr>
            <w:noProof/>
            <w:webHidden/>
          </w:rPr>
          <w:fldChar w:fldCharType="begin"/>
        </w:r>
        <w:r w:rsidR="0070790E">
          <w:rPr>
            <w:noProof/>
            <w:webHidden/>
          </w:rPr>
          <w:instrText xml:space="preserve"> PAGEREF _Toc242847126 \h </w:instrText>
        </w:r>
        <w:r w:rsidR="002D5F6C">
          <w:rPr>
            <w:noProof/>
            <w:webHidden/>
          </w:rPr>
        </w:r>
        <w:r w:rsidR="002D5F6C">
          <w:rPr>
            <w:noProof/>
            <w:webHidden/>
          </w:rPr>
          <w:fldChar w:fldCharType="separate"/>
        </w:r>
        <w:r w:rsidR="00D93D63">
          <w:rPr>
            <w:noProof/>
            <w:webHidden/>
          </w:rPr>
          <w:t>10</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7" w:history="1">
        <w:r w:rsidR="0070790E" w:rsidRPr="005125A0">
          <w:rPr>
            <w:rStyle w:val="Hyperlink"/>
            <w:noProof/>
          </w:rPr>
          <w:t>LESSON 6</w:t>
        </w:r>
        <w:r w:rsidR="0070790E">
          <w:rPr>
            <w:noProof/>
            <w:webHidden/>
          </w:rPr>
          <w:tab/>
        </w:r>
        <w:r w:rsidR="002D5F6C">
          <w:rPr>
            <w:noProof/>
            <w:webHidden/>
          </w:rPr>
          <w:fldChar w:fldCharType="begin"/>
        </w:r>
        <w:r w:rsidR="0070790E">
          <w:rPr>
            <w:noProof/>
            <w:webHidden/>
          </w:rPr>
          <w:instrText xml:space="preserve"> PAGEREF _Toc242847127 \h </w:instrText>
        </w:r>
        <w:r w:rsidR="002D5F6C">
          <w:rPr>
            <w:noProof/>
            <w:webHidden/>
          </w:rPr>
        </w:r>
        <w:r w:rsidR="002D5F6C">
          <w:rPr>
            <w:noProof/>
            <w:webHidden/>
          </w:rPr>
          <w:fldChar w:fldCharType="separate"/>
        </w:r>
        <w:r w:rsidR="00D93D63">
          <w:rPr>
            <w:noProof/>
            <w:webHidden/>
          </w:rPr>
          <w:t>12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8" w:history="1">
        <w:r w:rsidR="0070790E" w:rsidRPr="005125A0">
          <w:rPr>
            <w:rStyle w:val="Hyperlink"/>
            <w:noProof/>
          </w:rPr>
          <w:t>LESSON 7</w:t>
        </w:r>
        <w:r w:rsidR="0070790E">
          <w:rPr>
            <w:noProof/>
            <w:webHidden/>
          </w:rPr>
          <w:tab/>
        </w:r>
        <w:r w:rsidR="002D5F6C">
          <w:rPr>
            <w:noProof/>
            <w:webHidden/>
          </w:rPr>
          <w:fldChar w:fldCharType="begin"/>
        </w:r>
        <w:r w:rsidR="0070790E">
          <w:rPr>
            <w:noProof/>
            <w:webHidden/>
          </w:rPr>
          <w:instrText xml:space="preserve"> PAGEREF _Toc242847128 \h </w:instrText>
        </w:r>
        <w:r w:rsidR="002D5F6C">
          <w:rPr>
            <w:noProof/>
            <w:webHidden/>
          </w:rPr>
        </w:r>
        <w:r w:rsidR="002D5F6C">
          <w:rPr>
            <w:noProof/>
            <w:webHidden/>
          </w:rPr>
          <w:fldChar w:fldCharType="separate"/>
        </w:r>
        <w:r w:rsidR="00D93D63">
          <w:rPr>
            <w:noProof/>
            <w:webHidden/>
          </w:rPr>
          <w:t>12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29" w:history="1">
        <w:r w:rsidR="0070790E" w:rsidRPr="005125A0">
          <w:rPr>
            <w:rStyle w:val="Hyperlink"/>
            <w:noProof/>
          </w:rPr>
          <w:t>LESSON 8</w:t>
        </w:r>
        <w:r w:rsidR="0070790E">
          <w:rPr>
            <w:noProof/>
            <w:webHidden/>
          </w:rPr>
          <w:tab/>
        </w:r>
        <w:r w:rsidR="002D5F6C">
          <w:rPr>
            <w:noProof/>
            <w:webHidden/>
          </w:rPr>
          <w:fldChar w:fldCharType="begin"/>
        </w:r>
        <w:r w:rsidR="0070790E">
          <w:rPr>
            <w:noProof/>
            <w:webHidden/>
          </w:rPr>
          <w:instrText xml:space="preserve"> PAGEREF _Toc242847129 \h </w:instrText>
        </w:r>
        <w:r w:rsidR="002D5F6C">
          <w:rPr>
            <w:noProof/>
            <w:webHidden/>
          </w:rPr>
        </w:r>
        <w:r w:rsidR="002D5F6C">
          <w:rPr>
            <w:noProof/>
            <w:webHidden/>
          </w:rPr>
          <w:fldChar w:fldCharType="separate"/>
        </w:r>
        <w:r w:rsidR="00D93D63">
          <w:rPr>
            <w:noProof/>
            <w:webHidden/>
          </w:rPr>
          <w:t>12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0" w:history="1">
        <w:r w:rsidR="0070790E" w:rsidRPr="005125A0">
          <w:rPr>
            <w:rStyle w:val="Hyperlink"/>
            <w:noProof/>
          </w:rPr>
          <w:t>LESSON 9</w:t>
        </w:r>
        <w:r w:rsidR="0070790E">
          <w:rPr>
            <w:noProof/>
            <w:webHidden/>
          </w:rPr>
          <w:tab/>
        </w:r>
        <w:r w:rsidR="002D5F6C">
          <w:rPr>
            <w:noProof/>
            <w:webHidden/>
          </w:rPr>
          <w:fldChar w:fldCharType="begin"/>
        </w:r>
        <w:r w:rsidR="0070790E">
          <w:rPr>
            <w:noProof/>
            <w:webHidden/>
          </w:rPr>
          <w:instrText xml:space="preserve"> PAGEREF _Toc242847130 \h </w:instrText>
        </w:r>
        <w:r w:rsidR="002D5F6C">
          <w:rPr>
            <w:noProof/>
            <w:webHidden/>
          </w:rPr>
        </w:r>
        <w:r w:rsidR="002D5F6C">
          <w:rPr>
            <w:noProof/>
            <w:webHidden/>
          </w:rPr>
          <w:fldChar w:fldCharType="separate"/>
        </w:r>
        <w:r w:rsidR="00D93D63">
          <w:rPr>
            <w:noProof/>
            <w:webHidden/>
          </w:rPr>
          <w:t>16</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1" w:history="1">
        <w:r w:rsidR="0070790E" w:rsidRPr="005125A0">
          <w:rPr>
            <w:rStyle w:val="Hyperlink"/>
            <w:noProof/>
          </w:rPr>
          <w:t>LESSON 10</w:t>
        </w:r>
        <w:r w:rsidR="0070790E">
          <w:rPr>
            <w:noProof/>
            <w:webHidden/>
          </w:rPr>
          <w:tab/>
        </w:r>
        <w:r w:rsidR="002D5F6C">
          <w:rPr>
            <w:noProof/>
            <w:webHidden/>
          </w:rPr>
          <w:fldChar w:fldCharType="begin"/>
        </w:r>
        <w:r w:rsidR="0070790E">
          <w:rPr>
            <w:noProof/>
            <w:webHidden/>
          </w:rPr>
          <w:instrText xml:space="preserve"> PAGEREF _Toc242847131 \h </w:instrText>
        </w:r>
        <w:r w:rsidR="002D5F6C">
          <w:rPr>
            <w:noProof/>
            <w:webHidden/>
          </w:rPr>
        </w:r>
        <w:r w:rsidR="002D5F6C">
          <w:rPr>
            <w:noProof/>
            <w:webHidden/>
          </w:rPr>
          <w:fldChar w:fldCharType="separate"/>
        </w:r>
        <w:r w:rsidR="00D93D63">
          <w:rPr>
            <w:noProof/>
            <w:webHidden/>
          </w:rPr>
          <w:t>17</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2" w:history="1">
        <w:r w:rsidR="0070790E" w:rsidRPr="005125A0">
          <w:rPr>
            <w:rStyle w:val="Hyperlink"/>
            <w:noProof/>
          </w:rPr>
          <w:t>Genesis Assignment Check List</w:t>
        </w:r>
        <w:r w:rsidR="0070790E">
          <w:rPr>
            <w:noProof/>
            <w:webHidden/>
          </w:rPr>
          <w:tab/>
        </w:r>
        <w:r w:rsidR="002D5F6C">
          <w:rPr>
            <w:noProof/>
            <w:webHidden/>
          </w:rPr>
          <w:fldChar w:fldCharType="begin"/>
        </w:r>
        <w:r w:rsidR="0070790E">
          <w:rPr>
            <w:noProof/>
            <w:webHidden/>
          </w:rPr>
          <w:instrText xml:space="preserve"> PAGEREF _Toc242847132 \h </w:instrText>
        </w:r>
        <w:r w:rsidR="002D5F6C">
          <w:rPr>
            <w:noProof/>
            <w:webHidden/>
          </w:rPr>
        </w:r>
        <w:r w:rsidR="002D5F6C">
          <w:rPr>
            <w:noProof/>
            <w:webHidden/>
          </w:rPr>
          <w:fldChar w:fldCharType="separate"/>
        </w:r>
        <w:r w:rsidR="00D93D63">
          <w:rPr>
            <w:noProof/>
            <w:webHidden/>
          </w:rPr>
          <w:t>19</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3" w:history="1">
        <w:r w:rsidR="0070790E" w:rsidRPr="005125A0">
          <w:rPr>
            <w:rStyle w:val="Hyperlink"/>
            <w:noProof/>
          </w:rPr>
          <w:t>LESSON 11</w:t>
        </w:r>
        <w:r w:rsidR="0070790E">
          <w:rPr>
            <w:noProof/>
            <w:webHidden/>
          </w:rPr>
          <w:tab/>
        </w:r>
        <w:r w:rsidR="002D5F6C">
          <w:rPr>
            <w:noProof/>
            <w:webHidden/>
          </w:rPr>
          <w:fldChar w:fldCharType="begin"/>
        </w:r>
        <w:r w:rsidR="0070790E">
          <w:rPr>
            <w:noProof/>
            <w:webHidden/>
          </w:rPr>
          <w:instrText xml:space="preserve"> PAGEREF _Toc242847133 \h </w:instrText>
        </w:r>
        <w:r w:rsidR="002D5F6C">
          <w:rPr>
            <w:noProof/>
            <w:webHidden/>
          </w:rPr>
        </w:r>
        <w:r w:rsidR="002D5F6C">
          <w:rPr>
            <w:noProof/>
            <w:webHidden/>
          </w:rPr>
          <w:fldChar w:fldCharType="separate"/>
        </w:r>
        <w:r w:rsidR="00D93D63">
          <w:rPr>
            <w:noProof/>
            <w:webHidden/>
          </w:rPr>
          <w:t>20</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4" w:history="1">
        <w:r w:rsidR="0070790E" w:rsidRPr="005125A0">
          <w:rPr>
            <w:rStyle w:val="Hyperlink"/>
            <w:noProof/>
          </w:rPr>
          <w:t>LESSON 12</w:t>
        </w:r>
        <w:r w:rsidR="0070790E">
          <w:rPr>
            <w:noProof/>
            <w:webHidden/>
          </w:rPr>
          <w:tab/>
        </w:r>
        <w:r w:rsidR="002D5F6C">
          <w:rPr>
            <w:noProof/>
            <w:webHidden/>
          </w:rPr>
          <w:fldChar w:fldCharType="begin"/>
        </w:r>
        <w:r w:rsidR="0070790E">
          <w:rPr>
            <w:noProof/>
            <w:webHidden/>
          </w:rPr>
          <w:instrText xml:space="preserve"> PAGEREF _Toc242847134 \h </w:instrText>
        </w:r>
        <w:r w:rsidR="002D5F6C">
          <w:rPr>
            <w:noProof/>
            <w:webHidden/>
          </w:rPr>
        </w:r>
        <w:r w:rsidR="002D5F6C">
          <w:rPr>
            <w:noProof/>
            <w:webHidden/>
          </w:rPr>
          <w:fldChar w:fldCharType="separate"/>
        </w:r>
        <w:r w:rsidR="00D93D63">
          <w:rPr>
            <w:noProof/>
            <w:webHidden/>
          </w:rPr>
          <w:t>21</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5" w:history="1">
        <w:r w:rsidR="0070790E" w:rsidRPr="005125A0">
          <w:rPr>
            <w:rStyle w:val="Hyperlink"/>
            <w:noProof/>
          </w:rPr>
          <w:t>LESSON 13</w:t>
        </w:r>
        <w:r w:rsidR="0070790E">
          <w:rPr>
            <w:noProof/>
            <w:webHidden/>
          </w:rPr>
          <w:tab/>
        </w:r>
        <w:r w:rsidR="002D5F6C">
          <w:rPr>
            <w:noProof/>
            <w:webHidden/>
          </w:rPr>
          <w:fldChar w:fldCharType="begin"/>
        </w:r>
        <w:r w:rsidR="0070790E">
          <w:rPr>
            <w:noProof/>
            <w:webHidden/>
          </w:rPr>
          <w:instrText xml:space="preserve"> PAGEREF _Toc242847135 \h </w:instrText>
        </w:r>
        <w:r w:rsidR="002D5F6C">
          <w:rPr>
            <w:noProof/>
            <w:webHidden/>
          </w:rPr>
        </w:r>
        <w:r w:rsidR="002D5F6C">
          <w:rPr>
            <w:noProof/>
            <w:webHidden/>
          </w:rPr>
          <w:fldChar w:fldCharType="separate"/>
        </w:r>
        <w:r w:rsidR="00D93D63">
          <w:rPr>
            <w:noProof/>
            <w:webHidden/>
          </w:rPr>
          <w:t>22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6" w:history="1">
        <w:r w:rsidR="0070790E" w:rsidRPr="005125A0">
          <w:rPr>
            <w:rStyle w:val="Hyperlink"/>
            <w:noProof/>
          </w:rPr>
          <w:t>LESSON 14</w:t>
        </w:r>
        <w:r w:rsidR="0070790E">
          <w:rPr>
            <w:noProof/>
            <w:webHidden/>
          </w:rPr>
          <w:tab/>
        </w:r>
        <w:r w:rsidR="002D5F6C">
          <w:rPr>
            <w:noProof/>
            <w:webHidden/>
          </w:rPr>
          <w:fldChar w:fldCharType="begin"/>
        </w:r>
        <w:r w:rsidR="0070790E">
          <w:rPr>
            <w:noProof/>
            <w:webHidden/>
          </w:rPr>
          <w:instrText xml:space="preserve"> PAGEREF _Toc242847136 \h </w:instrText>
        </w:r>
        <w:r w:rsidR="002D5F6C">
          <w:rPr>
            <w:noProof/>
            <w:webHidden/>
          </w:rPr>
        </w:r>
        <w:r w:rsidR="002D5F6C">
          <w:rPr>
            <w:noProof/>
            <w:webHidden/>
          </w:rPr>
          <w:fldChar w:fldCharType="separate"/>
        </w:r>
        <w:r w:rsidR="00D93D63">
          <w:rPr>
            <w:noProof/>
            <w:webHidden/>
          </w:rPr>
          <w:t>24</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7" w:history="1">
        <w:r w:rsidR="0070790E" w:rsidRPr="005125A0">
          <w:rPr>
            <w:rStyle w:val="Hyperlink"/>
            <w:noProof/>
          </w:rPr>
          <w:t>LESSON 15</w:t>
        </w:r>
        <w:r w:rsidR="0070790E">
          <w:rPr>
            <w:noProof/>
            <w:webHidden/>
          </w:rPr>
          <w:tab/>
        </w:r>
        <w:r w:rsidR="002D5F6C">
          <w:rPr>
            <w:noProof/>
            <w:webHidden/>
          </w:rPr>
          <w:fldChar w:fldCharType="begin"/>
        </w:r>
        <w:r w:rsidR="0070790E">
          <w:rPr>
            <w:noProof/>
            <w:webHidden/>
          </w:rPr>
          <w:instrText xml:space="preserve"> PAGEREF _Toc242847137 \h </w:instrText>
        </w:r>
        <w:r w:rsidR="002D5F6C">
          <w:rPr>
            <w:noProof/>
            <w:webHidden/>
          </w:rPr>
        </w:r>
        <w:r w:rsidR="002D5F6C">
          <w:rPr>
            <w:noProof/>
            <w:webHidden/>
          </w:rPr>
          <w:fldChar w:fldCharType="separate"/>
        </w:r>
        <w:r w:rsidR="00D93D63">
          <w:rPr>
            <w:noProof/>
            <w:webHidden/>
          </w:rPr>
          <w:t>25</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8" w:history="1">
        <w:r w:rsidR="0070790E" w:rsidRPr="005125A0">
          <w:rPr>
            <w:rStyle w:val="Hyperlink"/>
            <w:noProof/>
          </w:rPr>
          <w:t>LESSON 16</w:t>
        </w:r>
        <w:r w:rsidR="0070790E">
          <w:rPr>
            <w:noProof/>
            <w:webHidden/>
          </w:rPr>
          <w:tab/>
        </w:r>
        <w:r w:rsidR="002D5F6C">
          <w:rPr>
            <w:noProof/>
            <w:webHidden/>
          </w:rPr>
          <w:fldChar w:fldCharType="begin"/>
        </w:r>
        <w:r w:rsidR="0070790E">
          <w:rPr>
            <w:noProof/>
            <w:webHidden/>
          </w:rPr>
          <w:instrText xml:space="preserve"> PAGEREF _Toc242847138 \h </w:instrText>
        </w:r>
        <w:r w:rsidR="002D5F6C">
          <w:rPr>
            <w:noProof/>
            <w:webHidden/>
          </w:rPr>
        </w:r>
        <w:r w:rsidR="002D5F6C">
          <w:rPr>
            <w:noProof/>
            <w:webHidden/>
          </w:rPr>
          <w:fldChar w:fldCharType="separate"/>
        </w:r>
        <w:r w:rsidR="00D93D63">
          <w:rPr>
            <w:noProof/>
            <w:webHidden/>
          </w:rPr>
          <w:t>28</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39" w:history="1">
        <w:r w:rsidR="0070790E" w:rsidRPr="005125A0">
          <w:rPr>
            <w:rStyle w:val="Hyperlink"/>
            <w:noProof/>
          </w:rPr>
          <w:t>LESSON 17</w:t>
        </w:r>
        <w:r w:rsidR="0070790E">
          <w:rPr>
            <w:noProof/>
            <w:webHidden/>
          </w:rPr>
          <w:tab/>
        </w:r>
        <w:r w:rsidR="002D5F6C">
          <w:rPr>
            <w:noProof/>
            <w:webHidden/>
          </w:rPr>
          <w:fldChar w:fldCharType="begin"/>
        </w:r>
        <w:r w:rsidR="0070790E">
          <w:rPr>
            <w:noProof/>
            <w:webHidden/>
          </w:rPr>
          <w:instrText xml:space="preserve"> PAGEREF _Toc242847139 \h </w:instrText>
        </w:r>
        <w:r w:rsidR="002D5F6C">
          <w:rPr>
            <w:noProof/>
            <w:webHidden/>
          </w:rPr>
        </w:r>
        <w:r w:rsidR="002D5F6C">
          <w:rPr>
            <w:noProof/>
            <w:webHidden/>
          </w:rPr>
          <w:fldChar w:fldCharType="separate"/>
        </w:r>
        <w:r w:rsidR="00D93D63">
          <w:rPr>
            <w:noProof/>
            <w:webHidden/>
          </w:rPr>
          <w:t>29</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0" w:history="1">
        <w:r w:rsidR="0070790E" w:rsidRPr="005125A0">
          <w:rPr>
            <w:rStyle w:val="Hyperlink"/>
            <w:noProof/>
          </w:rPr>
          <w:t>LESSON 18</w:t>
        </w:r>
        <w:r w:rsidR="0070790E">
          <w:rPr>
            <w:noProof/>
            <w:webHidden/>
          </w:rPr>
          <w:tab/>
        </w:r>
        <w:r w:rsidR="002D5F6C">
          <w:rPr>
            <w:noProof/>
            <w:webHidden/>
          </w:rPr>
          <w:fldChar w:fldCharType="begin"/>
        </w:r>
        <w:r w:rsidR="0070790E">
          <w:rPr>
            <w:noProof/>
            <w:webHidden/>
          </w:rPr>
          <w:instrText xml:space="preserve"> PAGEREF _Toc242847140 \h </w:instrText>
        </w:r>
        <w:r w:rsidR="002D5F6C">
          <w:rPr>
            <w:noProof/>
            <w:webHidden/>
          </w:rPr>
        </w:r>
        <w:r w:rsidR="002D5F6C">
          <w:rPr>
            <w:noProof/>
            <w:webHidden/>
          </w:rPr>
          <w:fldChar w:fldCharType="separate"/>
        </w:r>
        <w:r w:rsidR="00D93D63">
          <w:rPr>
            <w:noProof/>
            <w:webHidden/>
          </w:rPr>
          <w:t>31</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1" w:history="1">
        <w:r w:rsidR="0070790E" w:rsidRPr="005125A0">
          <w:rPr>
            <w:rStyle w:val="Hyperlink"/>
            <w:noProof/>
          </w:rPr>
          <w:t>LESSON 19</w:t>
        </w:r>
        <w:r w:rsidR="0070790E">
          <w:rPr>
            <w:noProof/>
            <w:webHidden/>
          </w:rPr>
          <w:tab/>
        </w:r>
        <w:r w:rsidR="002D5F6C">
          <w:rPr>
            <w:noProof/>
            <w:webHidden/>
          </w:rPr>
          <w:fldChar w:fldCharType="begin"/>
        </w:r>
        <w:r w:rsidR="0070790E">
          <w:rPr>
            <w:noProof/>
            <w:webHidden/>
          </w:rPr>
          <w:instrText xml:space="preserve"> PAGEREF _Toc242847141 \h </w:instrText>
        </w:r>
        <w:r w:rsidR="002D5F6C">
          <w:rPr>
            <w:noProof/>
            <w:webHidden/>
          </w:rPr>
        </w:r>
        <w:r w:rsidR="002D5F6C">
          <w:rPr>
            <w:noProof/>
            <w:webHidden/>
          </w:rPr>
          <w:fldChar w:fldCharType="separate"/>
        </w:r>
        <w:r w:rsidR="00D93D63">
          <w:rPr>
            <w:noProof/>
            <w:webHidden/>
          </w:rPr>
          <w:t>32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2" w:history="1">
        <w:r w:rsidR="0070790E" w:rsidRPr="005125A0">
          <w:rPr>
            <w:rStyle w:val="Hyperlink"/>
            <w:noProof/>
          </w:rPr>
          <w:t>LESSON 20</w:t>
        </w:r>
        <w:r w:rsidR="0070790E">
          <w:rPr>
            <w:noProof/>
            <w:webHidden/>
          </w:rPr>
          <w:tab/>
        </w:r>
        <w:r w:rsidR="002D5F6C">
          <w:rPr>
            <w:noProof/>
            <w:webHidden/>
          </w:rPr>
          <w:fldChar w:fldCharType="begin"/>
        </w:r>
        <w:r w:rsidR="0070790E">
          <w:rPr>
            <w:noProof/>
            <w:webHidden/>
          </w:rPr>
          <w:instrText xml:space="preserve"> PAGEREF _Toc242847142 \h </w:instrText>
        </w:r>
        <w:r w:rsidR="002D5F6C">
          <w:rPr>
            <w:noProof/>
            <w:webHidden/>
          </w:rPr>
        </w:r>
        <w:r w:rsidR="002D5F6C">
          <w:rPr>
            <w:noProof/>
            <w:webHidden/>
          </w:rPr>
          <w:fldChar w:fldCharType="separate"/>
        </w:r>
        <w:r w:rsidR="00D93D63">
          <w:rPr>
            <w:noProof/>
            <w:webHidden/>
          </w:rPr>
          <w:t>33</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3" w:history="1">
        <w:r w:rsidR="0070790E" w:rsidRPr="005125A0">
          <w:rPr>
            <w:rStyle w:val="Hyperlink"/>
            <w:noProof/>
          </w:rPr>
          <w:t>LESSON 21</w:t>
        </w:r>
        <w:r w:rsidR="0070790E">
          <w:rPr>
            <w:noProof/>
            <w:webHidden/>
          </w:rPr>
          <w:tab/>
        </w:r>
        <w:r w:rsidR="002D5F6C">
          <w:rPr>
            <w:noProof/>
            <w:webHidden/>
          </w:rPr>
          <w:fldChar w:fldCharType="begin"/>
        </w:r>
        <w:r w:rsidR="0070790E">
          <w:rPr>
            <w:noProof/>
            <w:webHidden/>
          </w:rPr>
          <w:instrText xml:space="preserve"> PAGEREF _Toc242847143 \h </w:instrText>
        </w:r>
        <w:r w:rsidR="002D5F6C">
          <w:rPr>
            <w:noProof/>
            <w:webHidden/>
          </w:rPr>
        </w:r>
        <w:r w:rsidR="002D5F6C">
          <w:rPr>
            <w:noProof/>
            <w:webHidden/>
          </w:rPr>
          <w:fldChar w:fldCharType="separate"/>
        </w:r>
        <w:r w:rsidR="00D93D63">
          <w:rPr>
            <w:noProof/>
            <w:webHidden/>
          </w:rPr>
          <w:t>34</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4" w:history="1">
        <w:r w:rsidR="0070790E" w:rsidRPr="005125A0">
          <w:rPr>
            <w:rStyle w:val="Hyperlink"/>
            <w:noProof/>
          </w:rPr>
          <w:t>LESSON 22</w:t>
        </w:r>
        <w:r w:rsidR="0070790E">
          <w:rPr>
            <w:noProof/>
            <w:webHidden/>
          </w:rPr>
          <w:tab/>
        </w:r>
        <w:r w:rsidR="002D5F6C">
          <w:rPr>
            <w:noProof/>
            <w:webHidden/>
          </w:rPr>
          <w:fldChar w:fldCharType="begin"/>
        </w:r>
        <w:r w:rsidR="0070790E">
          <w:rPr>
            <w:noProof/>
            <w:webHidden/>
          </w:rPr>
          <w:instrText xml:space="preserve"> PAGEREF _Toc242847144 \h </w:instrText>
        </w:r>
        <w:r w:rsidR="002D5F6C">
          <w:rPr>
            <w:noProof/>
            <w:webHidden/>
          </w:rPr>
        </w:r>
        <w:r w:rsidR="002D5F6C">
          <w:rPr>
            <w:noProof/>
            <w:webHidden/>
          </w:rPr>
          <w:fldChar w:fldCharType="separate"/>
        </w:r>
        <w:r w:rsidR="00D93D63">
          <w:rPr>
            <w:noProof/>
            <w:webHidden/>
          </w:rPr>
          <w:t>36</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5" w:history="1">
        <w:r w:rsidR="0070790E" w:rsidRPr="005125A0">
          <w:rPr>
            <w:rStyle w:val="Hyperlink"/>
            <w:noProof/>
          </w:rPr>
          <w:t>LESSON 23</w:t>
        </w:r>
        <w:r w:rsidR="0070790E">
          <w:rPr>
            <w:noProof/>
            <w:webHidden/>
          </w:rPr>
          <w:tab/>
        </w:r>
        <w:r w:rsidR="002D5F6C">
          <w:rPr>
            <w:noProof/>
            <w:webHidden/>
          </w:rPr>
          <w:fldChar w:fldCharType="begin"/>
        </w:r>
        <w:r w:rsidR="0070790E">
          <w:rPr>
            <w:noProof/>
            <w:webHidden/>
          </w:rPr>
          <w:instrText xml:space="preserve"> PAGEREF _Toc242847145 \h </w:instrText>
        </w:r>
        <w:r w:rsidR="002D5F6C">
          <w:rPr>
            <w:noProof/>
            <w:webHidden/>
          </w:rPr>
        </w:r>
        <w:r w:rsidR="002D5F6C">
          <w:rPr>
            <w:noProof/>
            <w:webHidden/>
          </w:rPr>
          <w:fldChar w:fldCharType="separate"/>
        </w:r>
        <w:r w:rsidR="00D93D63">
          <w:rPr>
            <w:noProof/>
            <w:webHidden/>
          </w:rPr>
          <w:t>40</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6" w:history="1">
        <w:r w:rsidR="0070790E" w:rsidRPr="005125A0">
          <w:rPr>
            <w:rStyle w:val="Hyperlink"/>
            <w:noProof/>
          </w:rPr>
          <w:t>LESSON 24</w:t>
        </w:r>
        <w:r w:rsidR="0070790E">
          <w:rPr>
            <w:noProof/>
            <w:webHidden/>
          </w:rPr>
          <w:tab/>
        </w:r>
        <w:r w:rsidR="002D5F6C">
          <w:rPr>
            <w:noProof/>
            <w:webHidden/>
          </w:rPr>
          <w:fldChar w:fldCharType="begin"/>
        </w:r>
        <w:r w:rsidR="0070790E">
          <w:rPr>
            <w:noProof/>
            <w:webHidden/>
          </w:rPr>
          <w:instrText xml:space="preserve"> PAGEREF _Toc242847146 \h </w:instrText>
        </w:r>
        <w:r w:rsidR="002D5F6C">
          <w:rPr>
            <w:noProof/>
            <w:webHidden/>
          </w:rPr>
        </w:r>
        <w:r w:rsidR="002D5F6C">
          <w:rPr>
            <w:noProof/>
            <w:webHidden/>
          </w:rPr>
          <w:fldChar w:fldCharType="separate"/>
        </w:r>
        <w:r w:rsidR="00D93D63">
          <w:rPr>
            <w:noProof/>
            <w:webHidden/>
          </w:rPr>
          <w:t>42</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7" w:history="1">
        <w:r w:rsidR="0070790E" w:rsidRPr="005125A0">
          <w:rPr>
            <w:rStyle w:val="Hyperlink"/>
            <w:noProof/>
          </w:rPr>
          <w:t>LESSON 25</w:t>
        </w:r>
        <w:r w:rsidR="0070790E">
          <w:rPr>
            <w:noProof/>
            <w:webHidden/>
          </w:rPr>
          <w:tab/>
        </w:r>
        <w:r w:rsidR="002D5F6C">
          <w:rPr>
            <w:noProof/>
            <w:webHidden/>
          </w:rPr>
          <w:fldChar w:fldCharType="begin"/>
        </w:r>
        <w:r w:rsidR="0070790E">
          <w:rPr>
            <w:noProof/>
            <w:webHidden/>
          </w:rPr>
          <w:instrText xml:space="preserve"> PAGEREF _Toc242847147 \h </w:instrText>
        </w:r>
        <w:r w:rsidR="002D5F6C">
          <w:rPr>
            <w:noProof/>
            <w:webHidden/>
          </w:rPr>
        </w:r>
        <w:r w:rsidR="002D5F6C">
          <w:rPr>
            <w:noProof/>
            <w:webHidden/>
          </w:rPr>
          <w:fldChar w:fldCharType="separate"/>
        </w:r>
        <w:r w:rsidR="00D93D63">
          <w:rPr>
            <w:noProof/>
            <w:webHidden/>
          </w:rPr>
          <w:t>43</w:t>
        </w:r>
        <w:r w:rsidR="002D5F6C">
          <w:rPr>
            <w:noProof/>
            <w:webHidden/>
          </w:rPr>
          <w:fldChar w:fldCharType="end"/>
        </w:r>
      </w:hyperlink>
    </w:p>
    <w:p w:rsidR="0070790E" w:rsidRDefault="002228E0">
      <w:pPr>
        <w:pStyle w:val="TOC1"/>
        <w:tabs>
          <w:tab w:val="right" w:leader="dot" w:pos="8630"/>
        </w:tabs>
        <w:rPr>
          <w:rFonts w:asciiTheme="minorHAnsi" w:eastAsiaTheme="minorEastAsia" w:hAnsiTheme="minorHAnsi" w:cstheme="minorBidi"/>
          <w:noProof/>
          <w:sz w:val="22"/>
          <w:szCs w:val="22"/>
        </w:rPr>
      </w:pPr>
      <w:hyperlink w:anchor="_Toc242847148" w:history="1">
        <w:r w:rsidR="0070790E" w:rsidRPr="005125A0">
          <w:rPr>
            <w:rStyle w:val="Hyperlink"/>
            <w:noProof/>
          </w:rPr>
          <w:t>LESSON 26</w:t>
        </w:r>
        <w:r w:rsidR="0070790E">
          <w:rPr>
            <w:noProof/>
            <w:webHidden/>
          </w:rPr>
          <w:tab/>
        </w:r>
        <w:r w:rsidR="002D5F6C">
          <w:rPr>
            <w:noProof/>
            <w:webHidden/>
          </w:rPr>
          <w:fldChar w:fldCharType="begin"/>
        </w:r>
        <w:r w:rsidR="0070790E">
          <w:rPr>
            <w:noProof/>
            <w:webHidden/>
          </w:rPr>
          <w:instrText xml:space="preserve"> PAGEREF _Toc242847148 \h </w:instrText>
        </w:r>
        <w:r w:rsidR="002D5F6C">
          <w:rPr>
            <w:noProof/>
            <w:webHidden/>
          </w:rPr>
        </w:r>
        <w:r w:rsidR="002D5F6C">
          <w:rPr>
            <w:noProof/>
            <w:webHidden/>
          </w:rPr>
          <w:fldChar w:fldCharType="separate"/>
        </w:r>
        <w:r w:rsidR="00D93D63">
          <w:rPr>
            <w:noProof/>
            <w:webHidden/>
          </w:rPr>
          <w:t>44</w:t>
        </w:r>
        <w:r w:rsidR="002D5F6C">
          <w:rPr>
            <w:noProof/>
            <w:webHidden/>
          </w:rPr>
          <w:fldChar w:fldCharType="end"/>
        </w:r>
      </w:hyperlink>
    </w:p>
    <w:p w:rsidR="0070790E" w:rsidRDefault="002228E0" w:rsidP="0070790E">
      <w:pPr>
        <w:pStyle w:val="TOC1"/>
        <w:tabs>
          <w:tab w:val="right" w:leader="dot" w:pos="8630"/>
        </w:tabs>
        <w:rPr>
          <w:rFonts w:asciiTheme="minorHAnsi" w:eastAsiaTheme="minorEastAsia" w:hAnsiTheme="minorHAnsi" w:cstheme="minorBidi"/>
          <w:noProof/>
          <w:sz w:val="22"/>
          <w:szCs w:val="22"/>
        </w:rPr>
      </w:pPr>
      <w:hyperlink w:anchor="_Toc242847149" w:history="1">
        <w:r w:rsidR="0070790E" w:rsidRPr="005125A0">
          <w:rPr>
            <w:rStyle w:val="Hyperlink"/>
            <w:noProof/>
          </w:rPr>
          <w:t>FINAL EXAM</w:t>
        </w:r>
        <w:r w:rsidR="0070790E">
          <w:rPr>
            <w:noProof/>
            <w:webHidden/>
          </w:rPr>
          <w:tab/>
        </w:r>
        <w:r w:rsidR="002D5F6C">
          <w:rPr>
            <w:noProof/>
            <w:webHidden/>
          </w:rPr>
          <w:fldChar w:fldCharType="begin"/>
        </w:r>
        <w:r w:rsidR="0070790E">
          <w:rPr>
            <w:noProof/>
            <w:webHidden/>
          </w:rPr>
          <w:instrText xml:space="preserve"> PAGEREF _Toc242847149 \h </w:instrText>
        </w:r>
        <w:r w:rsidR="002D5F6C">
          <w:rPr>
            <w:noProof/>
            <w:webHidden/>
          </w:rPr>
        </w:r>
        <w:r w:rsidR="002D5F6C">
          <w:rPr>
            <w:noProof/>
            <w:webHidden/>
          </w:rPr>
          <w:fldChar w:fldCharType="separate"/>
        </w:r>
        <w:r w:rsidR="00D93D63">
          <w:rPr>
            <w:noProof/>
            <w:webHidden/>
          </w:rPr>
          <w:t>46</w:t>
        </w:r>
        <w:r w:rsidR="002D5F6C">
          <w:rPr>
            <w:noProof/>
            <w:webHidden/>
          </w:rPr>
          <w:fldChar w:fldCharType="end"/>
        </w:r>
      </w:hyperlink>
    </w:p>
    <w:p w:rsidR="00C6528C" w:rsidRPr="004E0076" w:rsidRDefault="002D5F6C" w:rsidP="00F3536A">
      <w:pPr>
        <w:pStyle w:val="Heading1"/>
      </w:pPr>
      <w:r>
        <w:lastRenderedPageBreak/>
        <w:fldChar w:fldCharType="end"/>
      </w:r>
      <w:bookmarkStart w:id="0" w:name="_Toc236239811"/>
      <w:bookmarkStart w:id="1" w:name="_Toc242847120"/>
      <w:r w:rsidR="00C6528C" w:rsidRPr="004E0076">
        <w:t>Syllabus</w:t>
      </w:r>
      <w:bookmarkEnd w:id="0"/>
      <w:bookmarkEnd w:id="1"/>
    </w:p>
    <w:p w:rsidR="00C6528C" w:rsidRPr="00190A9D" w:rsidRDefault="00C6528C" w:rsidP="00C6528C"/>
    <w:p w:rsidR="00C6528C" w:rsidRPr="00190A9D" w:rsidRDefault="00C6528C" w:rsidP="00C6528C"/>
    <w:p w:rsidR="00C6528C" w:rsidRPr="00190A9D" w:rsidRDefault="00C6528C" w:rsidP="00C6528C">
      <w:pPr>
        <w:rPr>
          <w:sz w:val="28"/>
        </w:rPr>
      </w:pPr>
      <w:r w:rsidRPr="00190A9D">
        <w:rPr>
          <w:sz w:val="28"/>
        </w:rPr>
        <w:t>What is the Pentateuch?</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The first five books of God’s Holy Word which contain the record of the beginning and origin of all things and shadows of all subsequent Biblical revelation.</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One of the most diverse and powerful studies of the Bible.</w:t>
      </w:r>
    </w:p>
    <w:p w:rsidR="00C6528C" w:rsidRPr="00190A9D" w:rsidRDefault="00C6528C" w:rsidP="00B70380">
      <w:pPr>
        <w:pStyle w:val="BodyTextIndent"/>
        <w:numPr>
          <w:ilvl w:val="0"/>
          <w:numId w:val="26"/>
        </w:numPr>
        <w:tabs>
          <w:tab w:val="clear" w:pos="1060"/>
          <w:tab w:val="clear" w:pos="1620"/>
          <w:tab w:val="num" w:pos="1080"/>
        </w:tabs>
        <w:ind w:left="1080" w:hanging="360"/>
        <w:rPr>
          <w:u w:val="single"/>
        </w:rPr>
      </w:pPr>
      <w:r w:rsidRPr="00190A9D">
        <w:rPr>
          <w:u w:val="single"/>
        </w:rPr>
        <w:t>Essentially, the Pentateuch is the foundation of all spiritual truth and social principle!</w:t>
      </w:r>
    </w:p>
    <w:p w:rsidR="00C6528C" w:rsidRPr="00190A9D" w:rsidRDefault="00C6528C" w:rsidP="00C6528C">
      <w:pPr>
        <w:tabs>
          <w:tab w:val="num" w:pos="1080"/>
        </w:tabs>
        <w:ind w:left="1080" w:hanging="360"/>
        <w:jc w:val="center"/>
      </w:pPr>
    </w:p>
    <w:p w:rsidR="00C6528C" w:rsidRPr="00190A9D" w:rsidRDefault="00C6528C" w:rsidP="00C6528C">
      <w:pPr>
        <w:tabs>
          <w:tab w:val="num" w:pos="1080"/>
        </w:tabs>
        <w:ind w:left="1080" w:hanging="1080"/>
      </w:pPr>
      <w:r w:rsidRPr="00190A9D">
        <w:t>What does this course involve?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reading the textbook and responding to the essays by answering questions.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Each section will conclude with Study Questions that are answered ‘open book’ which prepares you for the test that follows. The test is not ‘open book’ but is taken by memory.</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consecutively reading each of the five books of the Pentateuch at the same time producing a question and answer from each chapter. </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You will be studying on your own various topics relating to the Pentateuch; such as: </w:t>
      </w:r>
      <w:r w:rsidRPr="00190A9D">
        <w:rPr>
          <w:i/>
          <w:iCs/>
        </w:rPr>
        <w:t>The Feasts of the Lord</w:t>
      </w:r>
      <w:r w:rsidRPr="00190A9D">
        <w:t xml:space="preserve">, and </w:t>
      </w:r>
      <w:r w:rsidRPr="00190A9D">
        <w:rPr>
          <w:i/>
          <w:iCs/>
        </w:rPr>
        <w:t>Murmurings in the Wilderness</w:t>
      </w:r>
      <w:r w:rsidRPr="00190A9D">
        <w:t>.</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be memorizing Scripture.</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You will complete an open book Final Exam at the conclusion of this course that will test your understanding of the Pentateuch.</w:t>
      </w:r>
    </w:p>
    <w:p w:rsidR="00C6528C" w:rsidRPr="00190A9D" w:rsidRDefault="00C6528C" w:rsidP="00C6528C">
      <w:pPr>
        <w:pStyle w:val="BodyTextIndent"/>
        <w:tabs>
          <w:tab w:val="clear" w:pos="1060"/>
        </w:tabs>
      </w:pPr>
    </w:p>
    <w:p w:rsidR="00C6528C" w:rsidRPr="00190A9D" w:rsidRDefault="00C6528C" w:rsidP="00C6528C">
      <w:pPr>
        <w:pStyle w:val="BodyTextIndent"/>
        <w:tabs>
          <w:tab w:val="clear" w:pos="1060"/>
        </w:tabs>
      </w:pPr>
      <w:r w:rsidRPr="00190A9D">
        <w:t>How is this Course Divided?</w:t>
      </w:r>
    </w:p>
    <w:p w:rsidR="00C6528C" w:rsidRPr="00190A9D" w:rsidRDefault="00C6528C" w:rsidP="00B70380">
      <w:pPr>
        <w:pStyle w:val="BodyTextIndent"/>
        <w:numPr>
          <w:ilvl w:val="0"/>
          <w:numId w:val="26"/>
        </w:numPr>
        <w:tabs>
          <w:tab w:val="clear" w:pos="1060"/>
          <w:tab w:val="clear" w:pos="1620"/>
          <w:tab w:val="num" w:pos="1080"/>
        </w:tabs>
        <w:ind w:left="1080" w:hanging="360"/>
      </w:pPr>
      <w:r w:rsidRPr="00190A9D">
        <w:t xml:space="preserve">This course is divided into five (5) main sections. Each section will conclude with: 1) a special assignment 2) study questions and 3) a test. </w:t>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1: Genesis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2: Exodus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3: Leviticus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4: Numbers</w:t>
      </w:r>
      <w:r w:rsidRPr="00190A9D">
        <w:tab/>
      </w:r>
    </w:p>
    <w:p w:rsidR="00C6528C" w:rsidRPr="00190A9D" w:rsidRDefault="00C6528C" w:rsidP="00B70380">
      <w:pPr>
        <w:pStyle w:val="BodyTextIndent"/>
        <w:numPr>
          <w:ilvl w:val="0"/>
          <w:numId w:val="27"/>
        </w:numPr>
        <w:tabs>
          <w:tab w:val="clear" w:pos="1060"/>
          <w:tab w:val="left" w:pos="3960"/>
          <w:tab w:val="left" w:pos="5400"/>
          <w:tab w:val="left" w:pos="5940"/>
        </w:tabs>
        <w:ind w:left="1800"/>
      </w:pPr>
      <w:r w:rsidRPr="00190A9D">
        <w:t>Section 5: Deuteronomy</w:t>
      </w:r>
      <w:r w:rsidRPr="00190A9D">
        <w:tab/>
      </w:r>
    </w:p>
    <w:p w:rsidR="00C6528C" w:rsidRPr="00190A9D" w:rsidRDefault="00C6528C" w:rsidP="00C6528C"/>
    <w:p w:rsidR="00C6528C" w:rsidRDefault="00C6528C" w:rsidP="00C6528C">
      <w:r w:rsidRPr="00190A9D">
        <w:t>All assignments in this course are either:</w:t>
      </w:r>
    </w:p>
    <w:p w:rsidR="00C6528C" w:rsidRPr="00190A9D" w:rsidRDefault="00C6528C" w:rsidP="00C6528C"/>
    <w:p w:rsidR="00C6528C" w:rsidRPr="00190A9D" w:rsidRDefault="00C6528C" w:rsidP="00C6528C">
      <w:pPr>
        <w:pStyle w:val="Heading3"/>
        <w:rPr>
          <w:b/>
        </w:rPr>
      </w:pPr>
      <w:r w:rsidRPr="00190A9D">
        <w:rPr>
          <w:b/>
        </w:rPr>
        <w:t>Open Book</w:t>
      </w:r>
    </w:p>
    <w:p w:rsidR="00C6528C" w:rsidRPr="00190A9D" w:rsidRDefault="00C6528C" w:rsidP="00C6528C">
      <w:pPr>
        <w:ind w:firstLine="720"/>
      </w:pPr>
      <w:r w:rsidRPr="00190A9D">
        <w:t xml:space="preserve">Resources may be used to answer questions; such as, this textbook, the Bible, commentaries, and etc. </w:t>
      </w:r>
      <w:r w:rsidRPr="00190A9D">
        <w:rPr>
          <w:i/>
        </w:rPr>
        <w:t>OR</w:t>
      </w:r>
      <w:r w:rsidRPr="00190A9D">
        <w:t>,</w:t>
      </w:r>
    </w:p>
    <w:p w:rsidR="00C6528C" w:rsidRPr="00190A9D" w:rsidRDefault="00C6528C" w:rsidP="00C6528C"/>
    <w:p w:rsidR="00C6528C" w:rsidRPr="00190A9D" w:rsidRDefault="00C6528C" w:rsidP="00C6528C">
      <w:pPr>
        <w:pStyle w:val="Heading3"/>
        <w:rPr>
          <w:b/>
        </w:rPr>
      </w:pPr>
      <w:r w:rsidRPr="00190A9D">
        <w:rPr>
          <w:b/>
        </w:rPr>
        <w:t xml:space="preserve">Closed Book </w:t>
      </w:r>
    </w:p>
    <w:p w:rsidR="00C6528C" w:rsidRDefault="00C6528C" w:rsidP="00C6528C">
      <w:r w:rsidRPr="00190A9D">
        <w:t>No resources are to be used. Closed book assignments are by memory only and are designed to test your memory as well as comprehension.</w:t>
      </w:r>
      <w:r w:rsidR="00204C2F">
        <w:br w:type="page"/>
      </w:r>
    </w:p>
    <w:p w:rsidR="00C6528C" w:rsidRPr="00C6528C" w:rsidRDefault="00C6528C" w:rsidP="00C6528C">
      <w:pPr>
        <w:pStyle w:val="Heading1"/>
      </w:pPr>
      <w:bookmarkStart w:id="2" w:name="_Toc242847121"/>
      <w:r w:rsidRPr="00C6528C">
        <w:lastRenderedPageBreak/>
        <w:t>Calendar</w:t>
      </w:r>
      <w:bookmarkEnd w:id="2"/>
    </w:p>
    <w:p w:rsidR="00204C2F" w:rsidRPr="005D7CB8" w:rsidRDefault="00204C2F" w:rsidP="00204C2F">
      <w:pPr>
        <w:rPr>
          <w:rFonts w:ascii="Cambria" w:hAnsi="Cambria"/>
          <w:i/>
          <w:iCs/>
        </w:rPr>
      </w:pPr>
    </w:p>
    <w:p w:rsidR="00204C2F" w:rsidRPr="005D7CB8" w:rsidRDefault="00204C2F" w:rsidP="00204C2F">
      <w:pPr>
        <w:ind w:left="900" w:hanging="900"/>
        <w:rPr>
          <w:rFonts w:ascii="Cambria" w:hAnsi="Cambria"/>
        </w:rPr>
      </w:pPr>
      <w:r w:rsidRPr="005D7CB8">
        <w:rPr>
          <w:rFonts w:ascii="Cambria" w:hAnsi="Cambria"/>
          <w:i/>
          <w:iCs/>
        </w:rPr>
        <w:t xml:space="preserve">NOTE: This </w:t>
      </w:r>
      <w:r w:rsidR="00BF7851">
        <w:rPr>
          <w:rFonts w:ascii="Cambria" w:hAnsi="Cambria"/>
          <w:i/>
          <w:iCs/>
        </w:rPr>
        <w:t xml:space="preserve">calendar is subject to </w:t>
      </w:r>
      <w:r w:rsidRPr="005D7CB8">
        <w:rPr>
          <w:rFonts w:ascii="Cambria" w:hAnsi="Cambria"/>
          <w:i/>
          <w:iCs/>
        </w:rPr>
        <w:t>change and is provided only for the purpose of giving the student a general understanding of the what’s and when’s of this course.</w:t>
      </w:r>
    </w:p>
    <w:p w:rsidR="00204C2F" w:rsidRDefault="00204C2F" w:rsidP="00204C2F">
      <w:pPr>
        <w:rPr>
          <w:rFonts w:ascii="Pilgrim" w:hAnsi="Pilgrim"/>
        </w:rPr>
      </w:pPr>
    </w:p>
    <w:p w:rsidR="00204C2F" w:rsidRPr="0041614B" w:rsidRDefault="00535C2C" w:rsidP="00204C2F">
      <w:pPr>
        <w:pStyle w:val="Header"/>
        <w:tabs>
          <w:tab w:val="clear" w:pos="4320"/>
          <w:tab w:val="clear" w:pos="8640"/>
        </w:tabs>
      </w:pPr>
      <w:r>
        <w:t xml:space="preserve">Lesson </w:t>
      </w:r>
      <w:r w:rsidR="00204C2F" w:rsidRPr="0041614B">
        <w:t>1</w:t>
      </w:r>
      <w:r w:rsidR="00204C2F" w:rsidRPr="0041614B">
        <w:tab/>
        <w:t xml:space="preserve">INTRODUCTION, </w:t>
      </w:r>
      <w:r w:rsidR="00204C2F" w:rsidRPr="0041614B">
        <w:rPr>
          <w:i/>
          <w:iCs/>
        </w:rPr>
        <w:t>Section 1 – Genesis</w:t>
      </w:r>
      <w:r w:rsidR="00204C2F" w:rsidRPr="0041614B">
        <w:t xml:space="preserve"> begins</w:t>
      </w:r>
    </w:p>
    <w:p w:rsidR="00204C2F" w:rsidRPr="0041614B" w:rsidRDefault="00535C2C" w:rsidP="00204C2F">
      <w:pPr>
        <w:pStyle w:val="Header"/>
        <w:tabs>
          <w:tab w:val="clear" w:pos="4320"/>
          <w:tab w:val="clear" w:pos="8640"/>
          <w:tab w:val="left" w:pos="450"/>
        </w:tabs>
      </w:pPr>
      <w:r>
        <w:t xml:space="preserve">Lesson </w:t>
      </w:r>
      <w:r w:rsidR="00F06A4F">
        <w:t>2</w:t>
      </w:r>
      <w:r w:rsidR="00F06A4F">
        <w:tab/>
        <w:t>Genesis 1-7</w:t>
      </w:r>
      <w:r w:rsidR="00204C2F" w:rsidRPr="0041614B">
        <w:t xml:space="preserve"> &amp; Q&amp;A due</w:t>
      </w:r>
    </w:p>
    <w:p w:rsidR="00204C2F" w:rsidRPr="0041614B" w:rsidRDefault="00535C2C" w:rsidP="00204C2F">
      <w:pPr>
        <w:pStyle w:val="Header"/>
        <w:tabs>
          <w:tab w:val="clear" w:pos="4320"/>
          <w:tab w:val="clear" w:pos="8640"/>
          <w:tab w:val="left" w:pos="450"/>
        </w:tabs>
      </w:pPr>
      <w:r>
        <w:t xml:space="preserve">Lesson </w:t>
      </w:r>
      <w:r w:rsidR="00F06A4F">
        <w:t>3</w:t>
      </w:r>
      <w:r w:rsidR="00F06A4F">
        <w:tab/>
        <w:t>Genesis 8-14</w:t>
      </w:r>
      <w:r w:rsidR="00204C2F" w:rsidRPr="0041614B">
        <w:t xml:space="preserve"> &amp; Q&amp;A due</w:t>
      </w:r>
    </w:p>
    <w:p w:rsidR="00204C2F" w:rsidRPr="0041614B" w:rsidRDefault="00535C2C" w:rsidP="00204C2F">
      <w:pPr>
        <w:pStyle w:val="Header"/>
        <w:tabs>
          <w:tab w:val="clear" w:pos="4320"/>
          <w:tab w:val="clear" w:pos="8640"/>
          <w:tab w:val="left" w:pos="0"/>
        </w:tabs>
      </w:pPr>
      <w:r>
        <w:t xml:space="preserve">Lesson </w:t>
      </w:r>
      <w:r w:rsidR="00F06A4F">
        <w:t>4</w:t>
      </w:r>
      <w:r w:rsidR="00F06A4F">
        <w:tab/>
        <w:t>Genesis 15-21</w:t>
      </w:r>
      <w:r w:rsidR="00204C2F" w:rsidRPr="0041614B">
        <w:t xml:space="preserve"> &amp; Q&amp;A due</w:t>
      </w:r>
    </w:p>
    <w:p w:rsidR="00204C2F" w:rsidRPr="0041614B" w:rsidRDefault="00535C2C" w:rsidP="00204C2F">
      <w:pPr>
        <w:pStyle w:val="Header"/>
        <w:tabs>
          <w:tab w:val="clear" w:pos="4320"/>
          <w:tab w:val="clear" w:pos="8640"/>
          <w:tab w:val="left" w:pos="450"/>
          <w:tab w:val="left" w:pos="1440"/>
        </w:tabs>
        <w:ind w:left="2880" w:hanging="2880"/>
      </w:pPr>
      <w:r>
        <w:t xml:space="preserve">Lesson </w:t>
      </w:r>
      <w:r w:rsidR="00F06A4F">
        <w:t>5</w:t>
      </w:r>
      <w:r w:rsidR="00F06A4F">
        <w:tab/>
        <w:t>Genesis 22-28</w:t>
      </w:r>
      <w:r w:rsidR="00204C2F" w:rsidRPr="0041614B">
        <w:t xml:space="preserve"> &amp; Q&amp;A due/ </w:t>
      </w:r>
      <w:r w:rsidR="00204C2F" w:rsidRPr="0041614B">
        <w:rPr>
          <w:i/>
          <w:iCs/>
        </w:rPr>
        <w:t>Section 1 – Genesis</w:t>
      </w:r>
      <w:r w:rsidR="00204C2F" w:rsidRPr="0041614B">
        <w:t xml:space="preserve"> Study Questions due</w:t>
      </w:r>
    </w:p>
    <w:p w:rsidR="00204C2F" w:rsidRPr="0041614B" w:rsidRDefault="00535C2C" w:rsidP="00EF675A">
      <w:pPr>
        <w:pStyle w:val="Header"/>
        <w:tabs>
          <w:tab w:val="clear" w:pos="4320"/>
          <w:tab w:val="clear" w:pos="8640"/>
          <w:tab w:val="left" w:pos="450"/>
          <w:tab w:val="left" w:pos="1440"/>
        </w:tabs>
        <w:ind w:left="2880" w:hanging="2880"/>
      </w:pPr>
      <w:r w:rsidRPr="00535C2C">
        <w:rPr>
          <w:b/>
        </w:rPr>
        <w:t xml:space="preserve">Lesson </w:t>
      </w:r>
      <w:r w:rsidR="00204C2F" w:rsidRPr="00535C2C">
        <w:rPr>
          <w:b/>
        </w:rPr>
        <w:t>6</w:t>
      </w:r>
      <w:r w:rsidR="00F06A4F">
        <w:tab/>
        <w:t>Genesis 29-35</w:t>
      </w:r>
      <w:r w:rsidR="00204C2F" w:rsidRPr="0041614B">
        <w:t xml:space="preserve"> &amp; Q&amp;A due/ </w:t>
      </w:r>
      <w:r w:rsidR="00204C2F" w:rsidRPr="0041614B">
        <w:rPr>
          <w:b/>
          <w:bCs/>
        </w:rPr>
        <w:t>Quiz / ‘Personality Report’</w:t>
      </w:r>
    </w:p>
    <w:p w:rsidR="00204C2F" w:rsidRPr="0041614B" w:rsidRDefault="00535C2C" w:rsidP="00EF675A">
      <w:pPr>
        <w:pStyle w:val="Header"/>
        <w:tabs>
          <w:tab w:val="clear" w:pos="4320"/>
          <w:tab w:val="clear" w:pos="8640"/>
          <w:tab w:val="left" w:pos="450"/>
        </w:tabs>
      </w:pPr>
      <w:r>
        <w:t xml:space="preserve">Lesson </w:t>
      </w:r>
      <w:r w:rsidR="00204C2F" w:rsidRPr="0041614B">
        <w:t>7</w:t>
      </w:r>
      <w:r w:rsidR="00204C2F" w:rsidRPr="0041614B">
        <w:tab/>
      </w:r>
      <w:r w:rsidR="00204C2F" w:rsidRPr="0041614B">
        <w:rPr>
          <w:i/>
          <w:iCs/>
        </w:rPr>
        <w:t xml:space="preserve">Section2 – Exodus </w:t>
      </w:r>
      <w:r w:rsidR="00204C2F" w:rsidRPr="0041614B">
        <w:t>begins</w:t>
      </w:r>
    </w:p>
    <w:p w:rsidR="00204C2F" w:rsidRPr="0041614B" w:rsidRDefault="00447A42" w:rsidP="00EF675A">
      <w:pPr>
        <w:pStyle w:val="Header"/>
        <w:tabs>
          <w:tab w:val="clear" w:pos="4320"/>
          <w:tab w:val="clear" w:pos="8640"/>
          <w:tab w:val="left" w:pos="450"/>
        </w:tabs>
        <w:rPr>
          <w:bCs/>
        </w:rPr>
      </w:pPr>
      <w:r>
        <w:rPr>
          <w:bCs/>
        </w:rPr>
        <w:t xml:space="preserve"> </w:t>
      </w:r>
      <w:r w:rsidR="00535C2C">
        <w:t xml:space="preserve">Lesson </w:t>
      </w:r>
      <w:r w:rsidR="00204C2F" w:rsidRPr="0041614B">
        <w:rPr>
          <w:bCs/>
        </w:rPr>
        <w:t>8</w:t>
      </w:r>
      <w:r w:rsidR="00204C2F" w:rsidRPr="0041614B">
        <w:rPr>
          <w:bCs/>
        </w:rPr>
        <w:tab/>
      </w:r>
      <w:r w:rsidR="00204C2F" w:rsidRPr="0041614B">
        <w:t>Exodus 1-10 &amp; Q&amp;A due</w:t>
      </w:r>
    </w:p>
    <w:p w:rsidR="00447A42" w:rsidRDefault="00535C2C" w:rsidP="00EF675A">
      <w:pPr>
        <w:pStyle w:val="Header"/>
        <w:tabs>
          <w:tab w:val="clear" w:pos="4320"/>
          <w:tab w:val="clear" w:pos="8640"/>
          <w:tab w:val="left" w:pos="450"/>
        </w:tabs>
      </w:pPr>
      <w:r>
        <w:t xml:space="preserve">Lesson </w:t>
      </w:r>
      <w:r w:rsidR="00204C2F" w:rsidRPr="0041614B">
        <w:t>9</w:t>
      </w:r>
      <w:r w:rsidR="00204C2F" w:rsidRPr="0041614B">
        <w:tab/>
        <w:t>Exodus 11-20 &amp; Q&amp;A due</w:t>
      </w:r>
    </w:p>
    <w:p w:rsidR="00204C2F" w:rsidRDefault="00535C2C" w:rsidP="00EF675A">
      <w:pPr>
        <w:pStyle w:val="Header"/>
        <w:tabs>
          <w:tab w:val="clear" w:pos="4320"/>
          <w:tab w:val="clear" w:pos="8640"/>
          <w:tab w:val="left" w:pos="450"/>
        </w:tabs>
      </w:pPr>
      <w:r>
        <w:t xml:space="preserve">Lesson </w:t>
      </w:r>
      <w:r w:rsidR="00204C2F" w:rsidRPr="0041614B">
        <w:t>10</w:t>
      </w:r>
      <w:r w:rsidR="00204C2F" w:rsidRPr="0041614B">
        <w:tab/>
        <w:t>Exodus 21-30 &amp; Q&amp;A due</w:t>
      </w:r>
    </w:p>
    <w:p w:rsidR="00447A42" w:rsidRPr="0041614B" w:rsidRDefault="00535C2C" w:rsidP="00EF675A">
      <w:pPr>
        <w:pStyle w:val="Header"/>
        <w:tabs>
          <w:tab w:val="clear" w:pos="4320"/>
          <w:tab w:val="clear" w:pos="8640"/>
          <w:tab w:val="left" w:pos="360"/>
          <w:tab w:val="left" w:pos="450"/>
          <w:tab w:val="left" w:pos="1440"/>
        </w:tabs>
        <w:ind w:left="2880" w:hanging="2880"/>
      </w:pPr>
      <w:r>
        <w:t xml:space="preserve">Lesson </w:t>
      </w:r>
      <w:r w:rsidR="00204C2F" w:rsidRPr="0041614B">
        <w:t>11</w:t>
      </w:r>
      <w:r w:rsidR="00204C2F" w:rsidRPr="0041614B">
        <w:tab/>
      </w:r>
      <w:r w:rsidR="00204C2F" w:rsidRPr="0041614B">
        <w:rPr>
          <w:i/>
          <w:iCs/>
        </w:rPr>
        <w:t>Section 2 – Exodus</w:t>
      </w:r>
      <w:r w:rsidR="00204C2F" w:rsidRPr="0041614B">
        <w:t xml:space="preserve"> Study Questions due</w:t>
      </w:r>
      <w:r w:rsidR="00204C2F" w:rsidRPr="0041614B">
        <w:rPr>
          <w:bCs/>
        </w:rPr>
        <w:t>/Exodus 31-40 &amp; Q&amp;A</w:t>
      </w:r>
      <w:r w:rsidR="00204C2F" w:rsidRPr="0041614B">
        <w:t xml:space="preserve"> </w:t>
      </w:r>
    </w:p>
    <w:p w:rsidR="00204C2F" w:rsidRPr="0041614B" w:rsidRDefault="00535C2C" w:rsidP="00EF675A">
      <w:pPr>
        <w:pStyle w:val="Header"/>
        <w:tabs>
          <w:tab w:val="clear" w:pos="4320"/>
          <w:tab w:val="clear" w:pos="8640"/>
          <w:tab w:val="left" w:pos="360"/>
          <w:tab w:val="left" w:pos="450"/>
          <w:tab w:val="left" w:pos="1440"/>
        </w:tabs>
        <w:ind w:left="2880" w:hanging="2880"/>
      </w:pPr>
      <w:r w:rsidRPr="00535C2C">
        <w:rPr>
          <w:b/>
        </w:rPr>
        <w:t xml:space="preserve">Lesson </w:t>
      </w:r>
      <w:r w:rsidR="00204C2F" w:rsidRPr="00535C2C">
        <w:rPr>
          <w:b/>
        </w:rPr>
        <w:t>12</w:t>
      </w:r>
      <w:r w:rsidR="00204C2F" w:rsidRPr="0041614B">
        <w:tab/>
      </w:r>
      <w:r w:rsidR="00204C2F" w:rsidRPr="0041614B">
        <w:rPr>
          <w:b/>
          <w:bCs/>
        </w:rPr>
        <w:t>Quiz / ‘Exodus Sermon’</w:t>
      </w:r>
    </w:p>
    <w:p w:rsidR="00204C2F" w:rsidRPr="0041614B" w:rsidRDefault="00535C2C" w:rsidP="00EF675A">
      <w:pPr>
        <w:pStyle w:val="Header"/>
        <w:tabs>
          <w:tab w:val="clear" w:pos="4320"/>
          <w:tab w:val="clear" w:pos="8640"/>
          <w:tab w:val="left" w:pos="360"/>
          <w:tab w:val="left" w:pos="450"/>
          <w:tab w:val="left" w:pos="1440"/>
        </w:tabs>
        <w:ind w:left="2880" w:hanging="2880"/>
      </w:pPr>
      <w:r>
        <w:t xml:space="preserve">Lesson </w:t>
      </w:r>
      <w:r w:rsidR="00204C2F" w:rsidRPr="0041614B">
        <w:t>13</w:t>
      </w:r>
      <w:r w:rsidR="00204C2F" w:rsidRPr="0041614B">
        <w:tab/>
      </w:r>
      <w:r w:rsidR="00204C2F" w:rsidRPr="0041614B">
        <w:rPr>
          <w:i/>
          <w:iCs/>
        </w:rPr>
        <w:t xml:space="preserve">Section 3 – Leviticus </w:t>
      </w:r>
      <w:r w:rsidR="00204C2F" w:rsidRPr="0041614B">
        <w:t>begins</w:t>
      </w:r>
    </w:p>
    <w:p w:rsidR="00204C2F" w:rsidRPr="0041614B" w:rsidRDefault="00535C2C" w:rsidP="00EF675A">
      <w:pPr>
        <w:pStyle w:val="Header"/>
        <w:tabs>
          <w:tab w:val="clear" w:pos="4320"/>
          <w:tab w:val="clear" w:pos="8640"/>
          <w:tab w:val="left" w:pos="450"/>
          <w:tab w:val="left" w:pos="1440"/>
        </w:tabs>
        <w:ind w:left="2880" w:hanging="2880"/>
        <w:rPr>
          <w:bCs/>
        </w:rPr>
      </w:pPr>
      <w:r>
        <w:t xml:space="preserve">Lesson </w:t>
      </w:r>
      <w:r w:rsidR="00204C2F" w:rsidRPr="0041614B">
        <w:rPr>
          <w:bCs/>
        </w:rPr>
        <w:t>14</w:t>
      </w:r>
      <w:r w:rsidR="00204C2F" w:rsidRPr="0041614B">
        <w:rPr>
          <w:bCs/>
        </w:rPr>
        <w:tab/>
      </w:r>
      <w:r w:rsidR="00204C2F" w:rsidRPr="0041614B">
        <w:rPr>
          <w:i/>
          <w:iCs/>
        </w:rPr>
        <w:t xml:space="preserve"> </w:t>
      </w:r>
      <w:r w:rsidR="00204C2F" w:rsidRPr="0041614B">
        <w:t>Leviticus 1-10 &amp; Q&amp;A due</w:t>
      </w:r>
    </w:p>
    <w:p w:rsidR="00204C2F" w:rsidRPr="0041614B" w:rsidRDefault="00535C2C" w:rsidP="00EF675A">
      <w:pPr>
        <w:pStyle w:val="Header"/>
        <w:tabs>
          <w:tab w:val="clear" w:pos="4320"/>
          <w:tab w:val="clear" w:pos="8640"/>
          <w:tab w:val="left" w:pos="450"/>
        </w:tabs>
      </w:pPr>
      <w:r>
        <w:t xml:space="preserve">Lesson </w:t>
      </w:r>
      <w:r w:rsidR="00204C2F" w:rsidRPr="0041614B">
        <w:t>15</w:t>
      </w:r>
      <w:r w:rsidR="00204C2F" w:rsidRPr="0041614B">
        <w:tab/>
      </w:r>
      <w:r w:rsidR="00204C2F" w:rsidRPr="0041614B">
        <w:rPr>
          <w:bCs/>
        </w:rPr>
        <w:t xml:space="preserve"> </w:t>
      </w:r>
      <w:r w:rsidR="00204C2F" w:rsidRPr="0041614B">
        <w:t>Leviticus 11-20 &amp; Q&amp;A due</w:t>
      </w:r>
    </w:p>
    <w:p w:rsidR="00204C2F" w:rsidRPr="0041614B" w:rsidRDefault="00535C2C" w:rsidP="00EF675A">
      <w:pPr>
        <w:pStyle w:val="Header"/>
        <w:tabs>
          <w:tab w:val="clear" w:pos="4320"/>
          <w:tab w:val="clear" w:pos="8640"/>
          <w:tab w:val="left" w:pos="450"/>
          <w:tab w:val="left" w:pos="1440"/>
        </w:tabs>
        <w:ind w:left="2880" w:hanging="2880"/>
      </w:pPr>
      <w:r>
        <w:t xml:space="preserve">Lesson </w:t>
      </w:r>
      <w:r w:rsidR="00204C2F" w:rsidRPr="0041614B">
        <w:t>16</w:t>
      </w:r>
      <w:r w:rsidR="00204C2F" w:rsidRPr="0041614B">
        <w:tab/>
      </w:r>
      <w:r w:rsidR="00204C2F" w:rsidRPr="0041614B">
        <w:rPr>
          <w:i/>
          <w:iCs/>
        </w:rPr>
        <w:t>Section 3 – Leviticus</w:t>
      </w:r>
      <w:r w:rsidR="00204C2F" w:rsidRPr="0041614B">
        <w:t xml:space="preserve"> Study Questions due / Leviticus 21-27 &amp; Q&amp;A due</w:t>
      </w:r>
    </w:p>
    <w:p w:rsidR="00204C2F" w:rsidRPr="0041614B" w:rsidRDefault="00535C2C" w:rsidP="00EF675A">
      <w:pPr>
        <w:pStyle w:val="Header"/>
        <w:tabs>
          <w:tab w:val="clear" w:pos="4320"/>
          <w:tab w:val="clear" w:pos="8640"/>
          <w:tab w:val="left" w:pos="450"/>
          <w:tab w:val="left" w:pos="1440"/>
        </w:tabs>
        <w:ind w:left="2880" w:hanging="2880"/>
        <w:rPr>
          <w:b/>
        </w:rPr>
      </w:pPr>
      <w:r w:rsidRPr="00535C2C">
        <w:rPr>
          <w:b/>
        </w:rPr>
        <w:t xml:space="preserve">Lesson </w:t>
      </w:r>
      <w:r w:rsidR="00204C2F" w:rsidRPr="00535C2C">
        <w:rPr>
          <w:b/>
        </w:rPr>
        <w:t>17</w:t>
      </w:r>
      <w:r w:rsidR="00204C2F" w:rsidRPr="0041614B">
        <w:rPr>
          <w:b/>
        </w:rPr>
        <w:tab/>
      </w:r>
      <w:r w:rsidR="00204C2F" w:rsidRPr="0041614B">
        <w:rPr>
          <w:b/>
          <w:bCs/>
        </w:rPr>
        <w:t>Quiz / ‘Holiness Hot Seat’</w:t>
      </w:r>
    </w:p>
    <w:p w:rsidR="00204C2F" w:rsidRPr="0041614B" w:rsidRDefault="00535C2C" w:rsidP="00EF675A">
      <w:pPr>
        <w:pStyle w:val="Header"/>
        <w:tabs>
          <w:tab w:val="clear" w:pos="4320"/>
          <w:tab w:val="clear" w:pos="8640"/>
          <w:tab w:val="left" w:pos="450"/>
          <w:tab w:val="left" w:pos="1440"/>
        </w:tabs>
        <w:ind w:left="2880" w:hanging="2880"/>
      </w:pPr>
      <w:r>
        <w:t xml:space="preserve">Lesson </w:t>
      </w:r>
      <w:r w:rsidR="00204C2F" w:rsidRPr="0041614B">
        <w:t>18</w:t>
      </w:r>
      <w:r w:rsidR="00204C2F" w:rsidRPr="0041614B">
        <w:tab/>
      </w:r>
      <w:r w:rsidR="00204C2F" w:rsidRPr="0041614B">
        <w:rPr>
          <w:i/>
          <w:iCs/>
        </w:rPr>
        <w:t xml:space="preserve">Section 4 – Numbers </w:t>
      </w:r>
      <w:r w:rsidR="00204C2F" w:rsidRPr="0041614B">
        <w:t>begins / Numbers 1-10 &amp; Q&amp;A due</w:t>
      </w:r>
    </w:p>
    <w:p w:rsidR="00204C2F" w:rsidRPr="0041614B" w:rsidRDefault="00535C2C" w:rsidP="00EF675A">
      <w:pPr>
        <w:pStyle w:val="Header"/>
        <w:tabs>
          <w:tab w:val="clear" w:pos="4320"/>
          <w:tab w:val="clear" w:pos="8640"/>
          <w:tab w:val="left" w:pos="450"/>
          <w:tab w:val="left" w:pos="1440"/>
        </w:tabs>
        <w:ind w:left="2880" w:hanging="2880"/>
      </w:pPr>
      <w:r>
        <w:t>Lesson 19</w:t>
      </w:r>
      <w:r w:rsidR="00204C2F" w:rsidRPr="0041614B">
        <w:rPr>
          <w:bCs/>
        </w:rPr>
        <w:tab/>
      </w:r>
      <w:r w:rsidR="00204C2F" w:rsidRPr="0041614B">
        <w:t>Numbers 11-20 &amp; Q&amp;A due</w:t>
      </w:r>
    </w:p>
    <w:p w:rsidR="00204C2F" w:rsidRPr="0041614B" w:rsidRDefault="00535C2C" w:rsidP="00EF675A">
      <w:pPr>
        <w:pStyle w:val="Header"/>
        <w:tabs>
          <w:tab w:val="clear" w:pos="4320"/>
          <w:tab w:val="clear" w:pos="8640"/>
          <w:tab w:val="left" w:pos="450"/>
          <w:tab w:val="left" w:pos="1440"/>
        </w:tabs>
      </w:pPr>
      <w:r>
        <w:t>Lesson 20</w:t>
      </w:r>
      <w:r w:rsidR="00204C2F" w:rsidRPr="0041614B">
        <w:tab/>
        <w:t>Numbers 21-30 &amp; Q&amp;A due</w:t>
      </w:r>
    </w:p>
    <w:p w:rsidR="00204C2F" w:rsidRPr="0041614B" w:rsidRDefault="00535C2C" w:rsidP="00EF675A">
      <w:pPr>
        <w:pStyle w:val="Header"/>
        <w:tabs>
          <w:tab w:val="clear" w:pos="4320"/>
          <w:tab w:val="clear" w:pos="8640"/>
          <w:tab w:val="left" w:pos="450"/>
          <w:tab w:val="left" w:pos="1440"/>
        </w:tabs>
        <w:ind w:left="2880" w:hanging="2880"/>
      </w:pPr>
      <w:r>
        <w:t xml:space="preserve">Lesson </w:t>
      </w:r>
      <w:r w:rsidR="00204C2F" w:rsidRPr="0041614B">
        <w:t>21</w:t>
      </w:r>
      <w:r w:rsidR="00204C2F" w:rsidRPr="0041614B">
        <w:tab/>
      </w:r>
      <w:r w:rsidR="00204C2F" w:rsidRPr="0041614B">
        <w:rPr>
          <w:i/>
          <w:iCs/>
        </w:rPr>
        <w:t xml:space="preserve">Section 4 – Numbers </w:t>
      </w:r>
      <w:r w:rsidR="00204C2F" w:rsidRPr="0041614B">
        <w:t>Study Questions due / Numbers 31-36 &amp; Q&amp;A due</w:t>
      </w:r>
    </w:p>
    <w:p w:rsidR="00204C2F" w:rsidRPr="00535C2C" w:rsidRDefault="00535C2C" w:rsidP="00204C2F">
      <w:pPr>
        <w:pStyle w:val="Header"/>
        <w:tabs>
          <w:tab w:val="clear" w:pos="4320"/>
          <w:tab w:val="clear" w:pos="8640"/>
          <w:tab w:val="left" w:pos="450"/>
          <w:tab w:val="left" w:pos="1440"/>
        </w:tabs>
        <w:ind w:left="2880" w:hanging="2880"/>
        <w:rPr>
          <w:b/>
        </w:rPr>
      </w:pPr>
      <w:r w:rsidRPr="00535C2C">
        <w:rPr>
          <w:b/>
        </w:rPr>
        <w:t xml:space="preserve">Lesson </w:t>
      </w:r>
      <w:r w:rsidR="00204C2F" w:rsidRPr="00535C2C">
        <w:rPr>
          <w:b/>
        </w:rPr>
        <w:t>21</w:t>
      </w:r>
      <w:r w:rsidR="00204C2F" w:rsidRPr="00535C2C">
        <w:rPr>
          <w:b/>
        </w:rPr>
        <w:tab/>
      </w:r>
      <w:r w:rsidR="00204C2F" w:rsidRPr="00535C2C">
        <w:rPr>
          <w:b/>
          <w:bCs/>
        </w:rPr>
        <w:t>Quiz / ‘Dialogues’</w:t>
      </w:r>
    </w:p>
    <w:p w:rsidR="00204C2F" w:rsidRPr="0041614B" w:rsidRDefault="00535C2C" w:rsidP="00204C2F">
      <w:pPr>
        <w:pStyle w:val="Header"/>
        <w:tabs>
          <w:tab w:val="clear" w:pos="4320"/>
          <w:tab w:val="clear" w:pos="8640"/>
          <w:tab w:val="left" w:pos="450"/>
          <w:tab w:val="left" w:pos="1440"/>
        </w:tabs>
        <w:ind w:left="2880" w:hanging="2880"/>
      </w:pPr>
      <w:r>
        <w:t xml:space="preserve">Lesson </w:t>
      </w:r>
      <w:r w:rsidR="00204C2F" w:rsidRPr="0041614B">
        <w:t>22</w:t>
      </w:r>
      <w:r w:rsidR="00204C2F" w:rsidRPr="0041614B">
        <w:tab/>
      </w:r>
      <w:r w:rsidR="00204C2F" w:rsidRPr="0041614B">
        <w:rPr>
          <w:i/>
          <w:iCs/>
        </w:rPr>
        <w:t xml:space="preserve">Section 5 – Deuteronomy </w:t>
      </w:r>
      <w:r w:rsidR="00204C2F" w:rsidRPr="0041614B">
        <w:t xml:space="preserve">begins / </w:t>
      </w:r>
      <w:r w:rsidR="00204C2F" w:rsidRPr="0041614B">
        <w:rPr>
          <w:i/>
          <w:iCs/>
        </w:rPr>
        <w:t xml:space="preserve">Deuteronomy </w:t>
      </w:r>
      <w:r w:rsidR="00204C2F" w:rsidRPr="0041614B">
        <w:t>1-10 &amp; Q&amp;A due</w:t>
      </w:r>
    </w:p>
    <w:p w:rsidR="00204C2F" w:rsidRPr="0041614B" w:rsidRDefault="00535C2C" w:rsidP="00204C2F">
      <w:pPr>
        <w:pStyle w:val="Header"/>
        <w:tabs>
          <w:tab w:val="clear" w:pos="4320"/>
          <w:tab w:val="clear" w:pos="8640"/>
          <w:tab w:val="left" w:pos="450"/>
          <w:tab w:val="left" w:pos="1440"/>
        </w:tabs>
        <w:ind w:left="2880" w:hanging="2880"/>
      </w:pPr>
      <w:r>
        <w:t xml:space="preserve">Lesson </w:t>
      </w:r>
      <w:r w:rsidR="00204C2F" w:rsidRPr="0041614B">
        <w:t>23</w:t>
      </w:r>
      <w:r w:rsidR="00204C2F" w:rsidRPr="0041614B">
        <w:tab/>
      </w:r>
      <w:r w:rsidR="00204C2F" w:rsidRPr="0041614B">
        <w:rPr>
          <w:i/>
          <w:iCs/>
        </w:rPr>
        <w:t xml:space="preserve">Deuteronomy </w:t>
      </w:r>
      <w:r w:rsidR="00204C2F" w:rsidRPr="0041614B">
        <w:t>11-20 &amp; Q&amp;A due</w:t>
      </w:r>
    </w:p>
    <w:p w:rsidR="00204C2F" w:rsidRPr="0041614B" w:rsidRDefault="00535C2C" w:rsidP="00204C2F">
      <w:pPr>
        <w:pStyle w:val="Header"/>
        <w:tabs>
          <w:tab w:val="clear" w:pos="4320"/>
          <w:tab w:val="clear" w:pos="8640"/>
          <w:tab w:val="left" w:pos="450"/>
          <w:tab w:val="left" w:pos="1440"/>
          <w:tab w:val="left" w:pos="2880"/>
        </w:tabs>
        <w:ind w:left="2970" w:hanging="2970"/>
        <w:rPr>
          <w:bCs/>
        </w:rPr>
      </w:pPr>
      <w:r>
        <w:t xml:space="preserve">Lesson </w:t>
      </w:r>
      <w:r w:rsidR="00204C2F" w:rsidRPr="0041614B">
        <w:rPr>
          <w:bCs/>
        </w:rPr>
        <w:t>24</w:t>
      </w:r>
      <w:r w:rsidR="00204C2F" w:rsidRPr="0041614B">
        <w:rPr>
          <w:bCs/>
        </w:rPr>
        <w:tab/>
      </w:r>
      <w:r w:rsidR="00204C2F" w:rsidRPr="0041614B">
        <w:rPr>
          <w:i/>
          <w:iCs/>
        </w:rPr>
        <w:t xml:space="preserve">Deuteronomy </w:t>
      </w:r>
      <w:r w:rsidR="00204C2F" w:rsidRPr="0041614B">
        <w:t xml:space="preserve">21-30 &amp; Q&amp;A due/ </w:t>
      </w:r>
    </w:p>
    <w:p w:rsidR="00204C2F" w:rsidRPr="0041614B" w:rsidRDefault="00535C2C" w:rsidP="00204C2F">
      <w:pPr>
        <w:pStyle w:val="Header"/>
        <w:tabs>
          <w:tab w:val="clear" w:pos="4320"/>
          <w:tab w:val="clear" w:pos="8640"/>
          <w:tab w:val="left" w:pos="450"/>
          <w:tab w:val="left" w:pos="1440"/>
        </w:tabs>
        <w:ind w:left="2880" w:hanging="2880"/>
      </w:pPr>
      <w:r>
        <w:t xml:space="preserve">Lesson </w:t>
      </w:r>
      <w:r w:rsidR="00204C2F" w:rsidRPr="0041614B">
        <w:t>25</w:t>
      </w:r>
      <w:r w:rsidR="00204C2F" w:rsidRPr="0041614B">
        <w:tab/>
      </w:r>
      <w:r w:rsidR="00204C2F" w:rsidRPr="0041614B">
        <w:rPr>
          <w:i/>
          <w:iCs/>
        </w:rPr>
        <w:t>Deuteronomy 3</w:t>
      </w:r>
      <w:r w:rsidR="00204C2F" w:rsidRPr="0041614B">
        <w:t xml:space="preserve">1-34 &amp; Q&amp;A due/ </w:t>
      </w:r>
      <w:r w:rsidR="00204C2F" w:rsidRPr="0041614B">
        <w:rPr>
          <w:i/>
          <w:iCs/>
        </w:rPr>
        <w:t xml:space="preserve">Section 5 – Deuteronomy </w:t>
      </w:r>
      <w:r w:rsidR="00204C2F" w:rsidRPr="0041614B">
        <w:t>Study Questions due</w:t>
      </w:r>
    </w:p>
    <w:p w:rsidR="00204C2F" w:rsidRPr="0041614B" w:rsidRDefault="00535C2C" w:rsidP="00204C2F">
      <w:pPr>
        <w:pStyle w:val="Header"/>
        <w:tabs>
          <w:tab w:val="clear" w:pos="4320"/>
          <w:tab w:val="clear" w:pos="8640"/>
          <w:tab w:val="left" w:pos="450"/>
          <w:tab w:val="left" w:pos="1440"/>
        </w:tabs>
        <w:ind w:left="2880" w:hanging="2880"/>
      </w:pPr>
      <w:r>
        <w:t xml:space="preserve">Lesson </w:t>
      </w:r>
      <w:r w:rsidR="00204C2F" w:rsidRPr="0041614B">
        <w:t>26</w:t>
      </w:r>
      <w:r w:rsidR="00204C2F" w:rsidRPr="0041614B">
        <w:tab/>
      </w:r>
      <w:r w:rsidR="00204C2F" w:rsidRPr="0041614B">
        <w:rPr>
          <w:b/>
          <w:bCs/>
        </w:rPr>
        <w:t>Quiz / ‘Memorize Deut. 6:4-16’</w:t>
      </w:r>
    </w:p>
    <w:p w:rsidR="00204C2F" w:rsidRPr="0041614B" w:rsidRDefault="00535C2C" w:rsidP="00204C2F">
      <w:pPr>
        <w:pStyle w:val="Header"/>
        <w:tabs>
          <w:tab w:val="clear" w:pos="4320"/>
          <w:tab w:val="clear" w:pos="8640"/>
          <w:tab w:val="left" w:pos="450"/>
        </w:tabs>
      </w:pPr>
      <w:r>
        <w:t xml:space="preserve">Lesson </w:t>
      </w:r>
      <w:r w:rsidR="00204C2F" w:rsidRPr="0041614B">
        <w:t>27</w:t>
      </w:r>
      <w:r w:rsidR="00204C2F" w:rsidRPr="0041614B">
        <w:tab/>
        <w:t>FINAL EXAM / ALL ASSIGNMENTS DUE</w:t>
      </w:r>
    </w:p>
    <w:p w:rsidR="00204C2F" w:rsidRDefault="00204C2F" w:rsidP="00204C2F">
      <w:pPr>
        <w:pStyle w:val="Header"/>
        <w:tabs>
          <w:tab w:val="clear" w:pos="4320"/>
          <w:tab w:val="clear" w:pos="8640"/>
        </w:tabs>
      </w:pPr>
      <w:r>
        <w:tab/>
      </w:r>
    </w:p>
    <w:p w:rsidR="00204C2F" w:rsidRDefault="00204C2F" w:rsidP="00204C2F">
      <w:pPr>
        <w:rPr>
          <w:rFonts w:ascii="Arial" w:hAnsi="Arial" w:cs="Arial"/>
        </w:rPr>
      </w:pPr>
      <w:r>
        <w:rPr>
          <w:rFonts w:ascii="Arial" w:hAnsi="Arial" w:cs="Arial"/>
        </w:rPr>
        <w:br w:type="page"/>
      </w:r>
    </w:p>
    <w:p w:rsidR="00340FF2" w:rsidRPr="00D81ECF" w:rsidRDefault="006D274E" w:rsidP="00D81ECF">
      <w:pPr>
        <w:pStyle w:val="Heading1"/>
      </w:pPr>
      <w:bookmarkStart w:id="3" w:name="_Toc242847122"/>
      <w:r>
        <w:lastRenderedPageBreak/>
        <w:t>LESSON 1</w:t>
      </w:r>
      <w:bookmarkEnd w:id="3"/>
    </w:p>
    <w:p w:rsidR="00F3536A" w:rsidRPr="00C92F3B" w:rsidRDefault="00F3536A" w:rsidP="00F3536A">
      <w:pPr>
        <w:rPr>
          <w:b/>
          <w:sz w:val="28"/>
          <w:szCs w:val="28"/>
        </w:rPr>
      </w:pPr>
      <w:r w:rsidRPr="00C92F3B">
        <w:rPr>
          <w:b/>
          <w:sz w:val="28"/>
          <w:szCs w:val="28"/>
        </w:rPr>
        <w:t>Class Ou</w:t>
      </w:r>
      <w:r w:rsidR="00340FF2" w:rsidRPr="00C92F3B">
        <w:rPr>
          <w:b/>
          <w:sz w:val="28"/>
          <w:szCs w:val="28"/>
        </w:rPr>
        <w:t>t</w:t>
      </w:r>
      <w:r w:rsidRPr="00C92F3B">
        <w:rPr>
          <w:b/>
          <w:sz w:val="28"/>
          <w:szCs w:val="28"/>
        </w:rPr>
        <w:t>line:</w:t>
      </w:r>
    </w:p>
    <w:p w:rsidR="00E62634" w:rsidRDefault="00F3536A" w:rsidP="00B70380">
      <w:pPr>
        <w:pStyle w:val="ListParagraph"/>
        <w:numPr>
          <w:ilvl w:val="0"/>
          <w:numId w:val="28"/>
        </w:numPr>
      </w:pPr>
      <w:r>
        <w:t>Class Orientation</w:t>
      </w:r>
      <w:r w:rsidR="00C92F3B">
        <w:t xml:space="preserve">, </w:t>
      </w:r>
      <w:r>
        <w:t>Syllabus</w:t>
      </w:r>
      <w:r w:rsidR="00C92F3B">
        <w:t xml:space="preserve">, </w:t>
      </w:r>
      <w:r>
        <w:t>Calendar</w:t>
      </w:r>
    </w:p>
    <w:p w:rsidR="00E62634" w:rsidRDefault="00B407ED" w:rsidP="00B70380">
      <w:pPr>
        <w:pStyle w:val="ListParagraph"/>
        <w:numPr>
          <w:ilvl w:val="0"/>
          <w:numId w:val="28"/>
        </w:numPr>
      </w:pPr>
      <w:r>
        <w:t>Choose Personality Report Subject</w:t>
      </w:r>
      <w:r w:rsidR="0087048B">
        <w:t xml:space="preserve">. </w:t>
      </w:r>
      <w:r w:rsidR="0087048B" w:rsidRPr="0087048B">
        <w:rPr>
          <w:u w:val="single"/>
        </w:rPr>
        <w:t>Due for LESSON 9</w:t>
      </w:r>
      <w:r w:rsidR="0087048B">
        <w:t>.</w:t>
      </w:r>
    </w:p>
    <w:p w:rsidR="00C92F3B" w:rsidRDefault="00FC12C7" w:rsidP="00B70380">
      <w:pPr>
        <w:pStyle w:val="ListParagraph"/>
        <w:numPr>
          <w:ilvl w:val="0"/>
          <w:numId w:val="28"/>
        </w:numPr>
      </w:pPr>
      <w:r>
        <w:t>Study TEXTBOOK pages 0-3</w:t>
      </w:r>
      <w:r w:rsidR="00C92F3B">
        <w:t>.</w:t>
      </w:r>
    </w:p>
    <w:p w:rsidR="0001766C" w:rsidRDefault="0001766C" w:rsidP="00B70380">
      <w:pPr>
        <w:pStyle w:val="ListParagraph"/>
        <w:numPr>
          <w:ilvl w:val="0"/>
          <w:numId w:val="28"/>
        </w:numPr>
      </w:pPr>
      <w:r>
        <w:t>Complete “Who’s Who in the Book of Genesis” on next page.</w:t>
      </w:r>
    </w:p>
    <w:p w:rsidR="00C92F3B" w:rsidRDefault="00A82E0C" w:rsidP="00B70380">
      <w:pPr>
        <w:pStyle w:val="ListParagraph"/>
        <w:numPr>
          <w:ilvl w:val="0"/>
          <w:numId w:val="28"/>
        </w:numPr>
      </w:pPr>
      <w:r>
        <w:t>Read Genesis Chapters 1-7</w:t>
      </w:r>
      <w:r w:rsidR="00C92F3B">
        <w:t xml:space="preserve"> and compose a question</w:t>
      </w:r>
      <w:r w:rsidR="0001766C">
        <w:t xml:space="preserve"> for each section below:</w:t>
      </w:r>
    </w:p>
    <w:p w:rsidR="00B8688F" w:rsidRDefault="00B8688F" w:rsidP="00B8688F">
      <w:pPr>
        <w:rPr>
          <w:b/>
          <w:sz w:val="20"/>
          <w:szCs w:val="20"/>
          <w:u w:val="single"/>
        </w:rPr>
      </w:pPr>
    </w:p>
    <w:p w:rsidR="00B8688F" w:rsidRPr="00B8688F" w:rsidRDefault="00B8688F" w:rsidP="00B8688F">
      <w:pPr>
        <w:rPr>
          <w:b/>
          <w:sz w:val="20"/>
          <w:szCs w:val="20"/>
          <w:u w:val="single"/>
        </w:rPr>
      </w:pPr>
      <w:bookmarkStart w:id="4" w:name="OLE_LINK1"/>
      <w:bookmarkStart w:id="5" w:name="OLE_LINK2"/>
      <w:r w:rsidRPr="00B8688F">
        <w:rPr>
          <w:b/>
          <w:sz w:val="20"/>
          <w:szCs w:val="20"/>
          <w:u w:val="single"/>
        </w:rPr>
        <w:t>GENESIS CHAPTER ONE QUESTION, ANSWER, &amp; VERSE:</w:t>
      </w:r>
    </w:p>
    <w:p w:rsidR="0001766C" w:rsidRDefault="0001766C" w:rsidP="0001766C">
      <w:r w:rsidRPr="0001766C">
        <w:rPr>
          <w:b/>
        </w:rPr>
        <w:t>EXAMPLE</w:t>
      </w:r>
      <w:r>
        <w:t xml:space="preserve">: </w:t>
      </w:r>
      <w:r w:rsidRPr="0001766C">
        <w:rPr>
          <w:i/>
        </w:rPr>
        <w:t>What did God call the firmament? ANSWER: V.8 “Heaven”</w:t>
      </w:r>
    </w:p>
    <w:p w:rsidR="0001766C" w:rsidRPr="00B8688F" w:rsidRDefault="0001766C" w:rsidP="00B407ED">
      <w:pPr>
        <w:pStyle w:val="ListParagraph"/>
        <w:ind w:left="1080"/>
        <w:rPr>
          <w:sz w:val="20"/>
          <w:szCs w:val="20"/>
        </w:rPr>
      </w:pPr>
    </w:p>
    <w:p w:rsidR="00B8688F" w:rsidRPr="00A82E0C" w:rsidRDefault="00B8688F" w:rsidP="00C92F3B">
      <w:pPr>
        <w:rPr>
          <w:sz w:val="16"/>
          <w:szCs w:val="16"/>
          <w:u w:val="single"/>
        </w:rPr>
      </w:pPr>
    </w:p>
    <w:p w:rsidR="00B8688F" w:rsidRPr="00A82E0C" w:rsidRDefault="00B8688F" w:rsidP="00C92F3B">
      <w:pPr>
        <w:rPr>
          <w:sz w:val="16"/>
          <w:szCs w:val="16"/>
          <w:u w:val="single"/>
        </w:rPr>
      </w:pPr>
    </w:p>
    <w:p w:rsidR="00B8688F" w:rsidRPr="00B8688F" w:rsidRDefault="00B8688F" w:rsidP="00C92F3B">
      <w:pPr>
        <w:rPr>
          <w:sz w:val="20"/>
          <w:szCs w:val="20"/>
          <w:u w:val="single"/>
        </w:rPr>
      </w:pPr>
    </w:p>
    <w:p w:rsidR="00B8688F" w:rsidRPr="00B8688F" w:rsidRDefault="00B8688F" w:rsidP="00C92F3B">
      <w:pPr>
        <w:rPr>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TWO</w:t>
      </w:r>
      <w:r w:rsidRPr="00B8688F">
        <w:rPr>
          <w:b/>
          <w:sz w:val="20"/>
          <w:szCs w:val="20"/>
          <w:u w:val="single"/>
        </w:rPr>
        <w:t xml:space="preserve"> QUESTION, ANSWER, &amp; VERSE:</w:t>
      </w:r>
    </w:p>
    <w:p w:rsidR="00B8688F" w:rsidRPr="00B8688F" w:rsidRDefault="00B8688F" w:rsidP="00B8688F">
      <w:pPr>
        <w:rPr>
          <w:b/>
          <w:sz w:val="20"/>
          <w:szCs w:val="20"/>
          <w:u w:val="single"/>
        </w:rPr>
      </w:pPr>
    </w:p>
    <w:p w:rsidR="00B8688F" w:rsidRPr="00B8688F" w:rsidRDefault="00B8688F" w:rsidP="00B8688F">
      <w:pPr>
        <w:rPr>
          <w:b/>
          <w:sz w:val="20"/>
          <w:szCs w:val="20"/>
          <w:u w:val="single"/>
        </w:rPr>
      </w:pPr>
    </w:p>
    <w:p w:rsidR="00B8688F" w:rsidRPr="00A82E0C" w:rsidRDefault="00B8688F" w:rsidP="00B8688F">
      <w:pPr>
        <w:rPr>
          <w:b/>
          <w:sz w:val="16"/>
          <w:szCs w:val="16"/>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THREE</w:t>
      </w:r>
      <w:r w:rsidRPr="00B8688F">
        <w:rPr>
          <w:b/>
          <w:sz w:val="20"/>
          <w:szCs w:val="20"/>
          <w:u w:val="single"/>
        </w:rPr>
        <w:t xml:space="preserve"> QUESTION, ANSWER, &amp; VERSE:</w:t>
      </w: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FOUR</w:t>
      </w:r>
      <w:r w:rsidRPr="00B8688F">
        <w:rPr>
          <w:b/>
          <w:sz w:val="20"/>
          <w:szCs w:val="20"/>
          <w:u w:val="single"/>
        </w:rPr>
        <w:t xml:space="preserve"> QUESTION, ANSWER, &amp; VERSE:</w:t>
      </w:r>
    </w:p>
    <w:p w:rsidR="00B8688F" w:rsidRPr="00B8688F" w:rsidRDefault="00B8688F" w:rsidP="00B8688F">
      <w:pPr>
        <w:rPr>
          <w:b/>
          <w:sz w:val="22"/>
          <w:szCs w:val="22"/>
          <w:u w:val="single"/>
        </w:rPr>
      </w:pPr>
    </w:p>
    <w:p w:rsidR="00B8688F" w:rsidRPr="00A82E0C" w:rsidRDefault="00B8688F" w:rsidP="00B8688F">
      <w:pPr>
        <w:rPr>
          <w:b/>
          <w:sz w:val="16"/>
          <w:szCs w:val="16"/>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2"/>
          <w:szCs w:val="22"/>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FIVE</w:t>
      </w:r>
      <w:r w:rsidRPr="00B8688F">
        <w:rPr>
          <w:b/>
          <w:sz w:val="20"/>
          <w:szCs w:val="20"/>
          <w:u w:val="single"/>
        </w:rPr>
        <w:t xml:space="preserve"> QUESTION, ANSWER, &amp; VERSE:</w:t>
      </w: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SIX</w:t>
      </w:r>
      <w:r w:rsidRPr="00B8688F">
        <w:rPr>
          <w:b/>
          <w:sz w:val="20"/>
          <w:szCs w:val="20"/>
          <w:u w:val="single"/>
        </w:rPr>
        <w:t xml:space="preserve"> QUESTION, ANSWER, &amp; VERSE:</w:t>
      </w:r>
    </w:p>
    <w:p w:rsidR="00B8688F" w:rsidRDefault="00B8688F" w:rsidP="00B8688F">
      <w:pPr>
        <w:rPr>
          <w:b/>
          <w:sz w:val="20"/>
          <w:szCs w:val="20"/>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Default="00B8688F" w:rsidP="00B8688F">
      <w:pPr>
        <w:rPr>
          <w:b/>
          <w:sz w:val="20"/>
          <w:szCs w:val="20"/>
          <w:u w:val="single"/>
        </w:rPr>
      </w:pPr>
    </w:p>
    <w:p w:rsidR="00B8688F" w:rsidRPr="00A82E0C" w:rsidRDefault="00B8688F" w:rsidP="00B8688F">
      <w:pPr>
        <w:rPr>
          <w:b/>
          <w:sz w:val="16"/>
          <w:szCs w:val="16"/>
          <w:u w:val="single"/>
        </w:rPr>
      </w:pPr>
    </w:p>
    <w:p w:rsidR="00B8688F" w:rsidRPr="00B8688F" w:rsidRDefault="00B8688F" w:rsidP="00B8688F">
      <w:pPr>
        <w:rPr>
          <w:b/>
          <w:sz w:val="20"/>
          <w:szCs w:val="20"/>
          <w:u w:val="single"/>
        </w:rPr>
      </w:pPr>
    </w:p>
    <w:p w:rsidR="00B8688F" w:rsidRPr="00B8688F" w:rsidRDefault="00B8688F" w:rsidP="00B8688F">
      <w:pPr>
        <w:rPr>
          <w:b/>
          <w:sz w:val="20"/>
          <w:szCs w:val="20"/>
          <w:u w:val="single"/>
        </w:rPr>
      </w:pPr>
      <w:r w:rsidRPr="00B8688F">
        <w:rPr>
          <w:b/>
          <w:sz w:val="20"/>
          <w:szCs w:val="20"/>
          <w:u w:val="single"/>
        </w:rPr>
        <w:t xml:space="preserve">GENESIS CHAPTER </w:t>
      </w:r>
      <w:r w:rsidR="00A82E0C">
        <w:rPr>
          <w:b/>
          <w:sz w:val="20"/>
          <w:szCs w:val="20"/>
          <w:u w:val="single"/>
        </w:rPr>
        <w:t>SEVEN</w:t>
      </w:r>
      <w:r w:rsidRPr="00B8688F">
        <w:rPr>
          <w:b/>
          <w:sz w:val="20"/>
          <w:szCs w:val="20"/>
          <w:u w:val="single"/>
        </w:rPr>
        <w:t xml:space="preserve"> QUESTION, ANSWER, &amp; VERSE:</w:t>
      </w:r>
    </w:p>
    <w:bookmarkEnd w:id="4"/>
    <w:bookmarkEnd w:id="5"/>
    <w:p w:rsidR="00B8688F" w:rsidRPr="00B8688F" w:rsidRDefault="00B8688F" w:rsidP="00B8688F">
      <w:pPr>
        <w:rPr>
          <w:b/>
          <w:sz w:val="20"/>
          <w:szCs w:val="20"/>
          <w:u w:val="single"/>
        </w:rPr>
      </w:pPr>
    </w:p>
    <w:p w:rsidR="00C92F3B" w:rsidRDefault="00C92F3B" w:rsidP="00340FF2">
      <w:pPr>
        <w:ind w:left="-360"/>
      </w:pPr>
    </w:p>
    <w:p w:rsidR="00B8688F" w:rsidRDefault="00B8688F" w:rsidP="00340FF2">
      <w:pPr>
        <w:ind w:left="-360"/>
        <w:rPr>
          <w:rFonts w:ascii="Arial" w:hAnsi="Arial" w:cs="Arial"/>
          <w:sz w:val="36"/>
        </w:rPr>
      </w:pPr>
    </w:p>
    <w:p w:rsidR="00340FF2" w:rsidRPr="0001766C" w:rsidRDefault="00340FF2" w:rsidP="00340FF2">
      <w:pPr>
        <w:pStyle w:val="Title"/>
        <w:ind w:left="-360"/>
      </w:pPr>
      <w:r w:rsidRPr="0001766C">
        <w:rPr>
          <w:noProof/>
          <w:sz w:val="20"/>
        </w:rPr>
        <w:drawing>
          <wp:anchor distT="0" distB="0" distL="114300" distR="114300" simplePos="0" relativeHeight="251656704" behindDoc="0" locked="0" layoutInCell="1" allowOverlap="1">
            <wp:simplePos x="0" y="0"/>
            <wp:positionH relativeFrom="column">
              <wp:posOffset>4037330</wp:posOffset>
            </wp:positionH>
            <wp:positionV relativeFrom="paragraph">
              <wp:posOffset>-77470</wp:posOffset>
            </wp:positionV>
            <wp:extent cx="191770" cy="191770"/>
            <wp:effectExtent l="19050" t="0" r="0" b="0"/>
            <wp:wrapNone/>
            <wp:docPr id="1" name="Picture 7"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stion"/>
                    <pic:cNvPicPr>
                      <a:picLocks noChangeAspect="1" noChangeArrowheads="1"/>
                    </pic:cNvPicPr>
                  </pic:nvPicPr>
                  <pic:blipFill>
                    <a:blip r:embed="rId10"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5680" behindDoc="0" locked="0" layoutInCell="1" allowOverlap="1">
            <wp:simplePos x="0" y="0"/>
            <wp:positionH relativeFrom="column">
              <wp:posOffset>4838700</wp:posOffset>
            </wp:positionH>
            <wp:positionV relativeFrom="paragraph">
              <wp:posOffset>152400</wp:posOffset>
            </wp:positionV>
            <wp:extent cx="228600" cy="228600"/>
            <wp:effectExtent l="19050" t="0" r="0" b="0"/>
            <wp:wrapNone/>
            <wp:docPr id="8" name="Picture 6"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stion"/>
                    <pic:cNvPicPr>
                      <a:picLocks noChangeAspect="1" noChangeArrowheads="1"/>
                    </pic:cNvPicPr>
                  </pic:nvPicPr>
                  <pic:blipFill>
                    <a:blip r:embed="rId10" cstate="print"/>
                    <a:srcRect/>
                    <a:stretch>
                      <a:fillRect/>
                    </a:stretch>
                  </pic:blipFill>
                  <pic:spPr bwMode="auto">
                    <a:xfrm>
                      <a:off x="0" y="0"/>
                      <a:ext cx="228600" cy="228600"/>
                    </a:xfrm>
                    <a:prstGeom prst="rect">
                      <a:avLst/>
                    </a:prstGeom>
                    <a:noFill/>
                  </pic:spPr>
                </pic:pic>
              </a:graphicData>
            </a:graphic>
          </wp:anchor>
        </w:drawing>
      </w:r>
      <w:r w:rsidRPr="0001766C">
        <w:rPr>
          <w:noProof/>
          <w:sz w:val="20"/>
        </w:rPr>
        <w:drawing>
          <wp:anchor distT="0" distB="0" distL="114300" distR="114300" simplePos="0" relativeHeight="251654656" behindDoc="0" locked="0" layoutInCell="1" allowOverlap="1">
            <wp:simplePos x="0" y="0"/>
            <wp:positionH relativeFrom="column">
              <wp:posOffset>4495800</wp:posOffset>
            </wp:positionH>
            <wp:positionV relativeFrom="paragraph">
              <wp:posOffset>-190500</wp:posOffset>
            </wp:positionV>
            <wp:extent cx="304800" cy="304800"/>
            <wp:effectExtent l="19050" t="0" r="0" b="0"/>
            <wp:wrapNone/>
            <wp:docPr id="9" name="Picture 5"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pic:spPr>
                </pic:pic>
              </a:graphicData>
            </a:graphic>
          </wp:anchor>
        </w:drawing>
      </w:r>
      <w:r w:rsidRPr="0001766C">
        <w:rPr>
          <w:noProof/>
          <w:sz w:val="20"/>
        </w:rPr>
        <w:drawing>
          <wp:anchor distT="0" distB="0" distL="114300" distR="114300" simplePos="0" relativeHeight="251653632" behindDoc="0" locked="0" layoutInCell="1" allowOverlap="1">
            <wp:simplePos x="0" y="0"/>
            <wp:positionH relativeFrom="column">
              <wp:posOffset>685800</wp:posOffset>
            </wp:positionH>
            <wp:positionV relativeFrom="paragraph">
              <wp:posOffset>-342900</wp:posOffset>
            </wp:positionV>
            <wp:extent cx="191770" cy="191770"/>
            <wp:effectExtent l="19050" t="0" r="0" b="0"/>
            <wp:wrapNone/>
            <wp:docPr id="10" name="Picture 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stion"/>
                    <pic:cNvPicPr>
                      <a:picLocks noChangeAspect="1" noChangeArrowheads="1"/>
                    </pic:cNvPicPr>
                  </pic:nvPicPr>
                  <pic:blipFill>
                    <a:blip r:embed="rId10" cstate="print"/>
                    <a:srcRect/>
                    <a:stretch>
                      <a:fillRect/>
                    </a:stretch>
                  </pic:blipFill>
                  <pic:spPr bwMode="auto">
                    <a:xfrm>
                      <a:off x="0" y="0"/>
                      <a:ext cx="191770" cy="191770"/>
                    </a:xfrm>
                    <a:prstGeom prst="rect">
                      <a:avLst/>
                    </a:prstGeom>
                    <a:noFill/>
                  </pic:spPr>
                </pic:pic>
              </a:graphicData>
            </a:graphic>
          </wp:anchor>
        </w:drawing>
      </w:r>
      <w:r w:rsidRPr="0001766C">
        <w:rPr>
          <w:noProof/>
          <w:sz w:val="20"/>
        </w:rPr>
        <w:drawing>
          <wp:anchor distT="0" distB="0" distL="114300" distR="114300" simplePos="0" relativeHeight="251652608" behindDoc="0" locked="0" layoutInCell="1" allowOverlap="1">
            <wp:simplePos x="0" y="0"/>
            <wp:positionH relativeFrom="column">
              <wp:posOffset>800100</wp:posOffset>
            </wp:positionH>
            <wp:positionV relativeFrom="paragraph">
              <wp:posOffset>114300</wp:posOffset>
            </wp:positionV>
            <wp:extent cx="237490" cy="237490"/>
            <wp:effectExtent l="19050" t="0" r="0" b="0"/>
            <wp:wrapNone/>
            <wp:docPr id="11" name="Picture 3"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stion"/>
                    <pic:cNvPicPr>
                      <a:picLocks noChangeAspect="1" noChangeArrowheads="1"/>
                    </pic:cNvPicPr>
                  </pic:nvPicPr>
                  <pic:blipFill>
                    <a:blip r:embed="rId10" cstate="print"/>
                    <a:srcRect/>
                    <a:stretch>
                      <a:fillRect/>
                    </a:stretch>
                  </pic:blipFill>
                  <pic:spPr bwMode="auto">
                    <a:xfrm>
                      <a:off x="0" y="0"/>
                      <a:ext cx="237490" cy="237490"/>
                    </a:xfrm>
                    <a:prstGeom prst="rect">
                      <a:avLst/>
                    </a:prstGeom>
                    <a:noFill/>
                  </pic:spPr>
                </pic:pic>
              </a:graphicData>
            </a:graphic>
          </wp:anchor>
        </w:drawing>
      </w:r>
      <w:r w:rsidRPr="0001766C">
        <w:rPr>
          <w:noProof/>
          <w:sz w:val="20"/>
        </w:rPr>
        <w:drawing>
          <wp:anchor distT="0" distB="0" distL="114300" distR="114300" simplePos="0" relativeHeight="251651584" behindDoc="0" locked="0" layoutInCell="1" allowOverlap="1">
            <wp:simplePos x="0" y="0"/>
            <wp:positionH relativeFrom="column">
              <wp:posOffset>1371600</wp:posOffset>
            </wp:positionH>
            <wp:positionV relativeFrom="paragraph">
              <wp:posOffset>-114300</wp:posOffset>
            </wp:positionV>
            <wp:extent cx="304800" cy="304800"/>
            <wp:effectExtent l="19050" t="0" r="0" b="0"/>
            <wp:wrapNone/>
            <wp:docPr id="12" name="Picture 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
                    <pic:cNvPicPr>
                      <a:picLocks noChangeAspect="1" noChangeArrowheads="1"/>
                    </pic:cNvPicPr>
                  </pic:nvPicPr>
                  <pic:blipFill>
                    <a:blip r:embed="rId10" cstate="print"/>
                    <a:srcRect/>
                    <a:stretch>
                      <a:fillRect/>
                    </a:stretch>
                  </pic:blipFill>
                  <pic:spPr bwMode="auto">
                    <a:xfrm>
                      <a:off x="0" y="0"/>
                      <a:ext cx="304800" cy="304800"/>
                    </a:xfrm>
                    <a:prstGeom prst="rect">
                      <a:avLst/>
                    </a:prstGeom>
                    <a:noFill/>
                  </pic:spPr>
                </pic:pic>
              </a:graphicData>
            </a:graphic>
          </wp:anchor>
        </w:drawing>
      </w:r>
      <w:r w:rsidRPr="0001766C">
        <w:t xml:space="preserve">Who’s Who </w:t>
      </w:r>
    </w:p>
    <w:p w:rsidR="00340FF2" w:rsidRPr="0001766C" w:rsidRDefault="00D93D63" w:rsidP="00340FF2">
      <w:pPr>
        <w:pStyle w:val="Title"/>
        <w:ind w:left="-360"/>
      </w:pPr>
      <w:r>
        <w:rPr>
          <w:noProof/>
          <w:sz w:val="20"/>
        </w:rPr>
        <mc:AlternateContent>
          <mc:Choice Requires="wps">
            <w:drawing>
              <wp:anchor distT="0" distB="0" distL="114300" distR="114300" simplePos="0" relativeHeight="251659776" behindDoc="0" locked="0" layoutInCell="1" allowOverlap="1">
                <wp:simplePos x="0" y="0"/>
                <wp:positionH relativeFrom="column">
                  <wp:posOffset>5257800</wp:posOffset>
                </wp:positionH>
                <wp:positionV relativeFrom="paragraph">
                  <wp:posOffset>163830</wp:posOffset>
                </wp:positionV>
                <wp:extent cx="1143000" cy="7086600"/>
                <wp:effectExtent l="9525" t="11430" r="9525" b="7620"/>
                <wp:wrapNone/>
                <wp:docPr id="7"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086600"/>
                        </a:xfrm>
                        <a:prstGeom prst="rect">
                          <a:avLst/>
                        </a:prstGeom>
                        <a:solidFill>
                          <a:srgbClr val="FFFFFF"/>
                        </a:solidFill>
                        <a:ln w="9525">
                          <a:solidFill>
                            <a:srgbClr val="000000"/>
                          </a:solidFill>
                          <a:miter lim="800000"/>
                          <a:headEnd/>
                          <a:tailEnd/>
                        </a:ln>
                      </wps:spPr>
                      <wps:txbx>
                        <w:txbxContent>
                          <w:p w:rsidR="00447A42" w:rsidRDefault="00447A42" w:rsidP="00340FF2">
                            <w:pPr>
                              <w:rPr>
                                <w:sz w:val="28"/>
                              </w:rPr>
                            </w:pPr>
                            <w:r>
                              <w:rPr>
                                <w:sz w:val="28"/>
                              </w:rPr>
                              <w:t>Abel</w:t>
                            </w:r>
                          </w:p>
                          <w:p w:rsidR="00447A42" w:rsidRDefault="00447A42" w:rsidP="00340FF2">
                            <w:pPr>
                              <w:rPr>
                                <w:sz w:val="28"/>
                              </w:rPr>
                            </w:pPr>
                            <w:r>
                              <w:rPr>
                                <w:sz w:val="28"/>
                              </w:rPr>
                              <w:t>Abraham</w:t>
                            </w:r>
                          </w:p>
                          <w:p w:rsidR="00447A42" w:rsidRDefault="00447A42" w:rsidP="00340FF2">
                            <w:pPr>
                              <w:rPr>
                                <w:sz w:val="28"/>
                              </w:rPr>
                            </w:pPr>
                            <w:r>
                              <w:rPr>
                                <w:sz w:val="28"/>
                              </w:rPr>
                              <w:t>Adam</w:t>
                            </w:r>
                          </w:p>
                          <w:p w:rsidR="00447A42" w:rsidRDefault="00447A42" w:rsidP="00340FF2">
                            <w:pPr>
                              <w:rPr>
                                <w:sz w:val="28"/>
                              </w:rPr>
                            </w:pPr>
                            <w:r>
                              <w:rPr>
                                <w:sz w:val="28"/>
                              </w:rPr>
                              <w:t>Benjamin</w:t>
                            </w:r>
                          </w:p>
                          <w:p w:rsidR="00447A42" w:rsidRDefault="00447A42" w:rsidP="00340FF2">
                            <w:pPr>
                              <w:rPr>
                                <w:sz w:val="28"/>
                              </w:rPr>
                            </w:pPr>
                            <w:r>
                              <w:rPr>
                                <w:sz w:val="28"/>
                              </w:rPr>
                              <w:t>Cain</w:t>
                            </w:r>
                          </w:p>
                          <w:p w:rsidR="00447A42" w:rsidRDefault="00447A42" w:rsidP="00340FF2">
                            <w:pPr>
                              <w:rPr>
                                <w:sz w:val="28"/>
                              </w:rPr>
                            </w:pPr>
                            <w:r>
                              <w:rPr>
                                <w:sz w:val="28"/>
                              </w:rPr>
                              <w:t>Eliezer</w:t>
                            </w:r>
                          </w:p>
                          <w:p w:rsidR="00447A42" w:rsidRDefault="00447A42" w:rsidP="00340FF2">
                            <w:pPr>
                              <w:rPr>
                                <w:sz w:val="28"/>
                              </w:rPr>
                            </w:pPr>
                            <w:r>
                              <w:rPr>
                                <w:sz w:val="28"/>
                              </w:rPr>
                              <w:t>Enoch</w:t>
                            </w:r>
                          </w:p>
                          <w:p w:rsidR="00447A42" w:rsidRDefault="00447A42" w:rsidP="00340FF2">
                            <w:pPr>
                              <w:rPr>
                                <w:sz w:val="28"/>
                              </w:rPr>
                            </w:pPr>
                            <w:r>
                              <w:rPr>
                                <w:sz w:val="28"/>
                              </w:rPr>
                              <w:t>Ephraim</w:t>
                            </w:r>
                          </w:p>
                          <w:p w:rsidR="00447A42" w:rsidRDefault="00447A42" w:rsidP="00340FF2">
                            <w:pPr>
                              <w:rPr>
                                <w:sz w:val="28"/>
                              </w:rPr>
                            </w:pPr>
                            <w:r>
                              <w:rPr>
                                <w:sz w:val="28"/>
                              </w:rPr>
                              <w:t>Esau</w:t>
                            </w:r>
                          </w:p>
                          <w:p w:rsidR="00447A42" w:rsidRDefault="00447A42" w:rsidP="00340FF2">
                            <w:pPr>
                              <w:rPr>
                                <w:sz w:val="28"/>
                              </w:rPr>
                            </w:pPr>
                            <w:r>
                              <w:rPr>
                                <w:sz w:val="28"/>
                              </w:rPr>
                              <w:t>Eve</w:t>
                            </w:r>
                          </w:p>
                          <w:p w:rsidR="00447A42" w:rsidRDefault="00447A42" w:rsidP="00340FF2">
                            <w:pPr>
                              <w:rPr>
                                <w:sz w:val="28"/>
                              </w:rPr>
                            </w:pPr>
                            <w:r>
                              <w:rPr>
                                <w:sz w:val="28"/>
                              </w:rPr>
                              <w:t>Hagar</w:t>
                            </w:r>
                          </w:p>
                          <w:p w:rsidR="00447A42" w:rsidRDefault="00447A42" w:rsidP="00340FF2">
                            <w:pPr>
                              <w:rPr>
                                <w:sz w:val="28"/>
                              </w:rPr>
                            </w:pPr>
                            <w:r>
                              <w:rPr>
                                <w:sz w:val="28"/>
                              </w:rPr>
                              <w:t>Ham</w:t>
                            </w:r>
                          </w:p>
                          <w:p w:rsidR="00447A42" w:rsidRDefault="00447A42" w:rsidP="00340FF2">
                            <w:pPr>
                              <w:rPr>
                                <w:sz w:val="28"/>
                              </w:rPr>
                            </w:pPr>
                            <w:r>
                              <w:rPr>
                                <w:sz w:val="28"/>
                              </w:rPr>
                              <w:t>Isaac</w:t>
                            </w:r>
                          </w:p>
                          <w:p w:rsidR="00447A42" w:rsidRDefault="00447A42" w:rsidP="00340FF2">
                            <w:pPr>
                              <w:rPr>
                                <w:sz w:val="28"/>
                              </w:rPr>
                            </w:pPr>
                            <w:r>
                              <w:rPr>
                                <w:sz w:val="28"/>
                              </w:rPr>
                              <w:t>Ishmael</w:t>
                            </w:r>
                          </w:p>
                          <w:p w:rsidR="00447A42" w:rsidRDefault="00447A42" w:rsidP="00340FF2">
                            <w:pPr>
                              <w:rPr>
                                <w:sz w:val="28"/>
                              </w:rPr>
                            </w:pPr>
                            <w:r>
                              <w:rPr>
                                <w:sz w:val="28"/>
                              </w:rPr>
                              <w:t>Jacob</w:t>
                            </w:r>
                          </w:p>
                          <w:p w:rsidR="00447A42" w:rsidRDefault="00447A42" w:rsidP="00340FF2">
                            <w:pPr>
                              <w:rPr>
                                <w:sz w:val="28"/>
                              </w:rPr>
                            </w:pPr>
                            <w:r>
                              <w:rPr>
                                <w:sz w:val="28"/>
                              </w:rPr>
                              <w:t>Japheth</w:t>
                            </w:r>
                          </w:p>
                          <w:p w:rsidR="00447A42" w:rsidRDefault="00447A42" w:rsidP="00340FF2">
                            <w:pPr>
                              <w:rPr>
                                <w:sz w:val="28"/>
                              </w:rPr>
                            </w:pPr>
                            <w:r>
                              <w:rPr>
                                <w:sz w:val="28"/>
                              </w:rPr>
                              <w:t>Joseph</w:t>
                            </w:r>
                          </w:p>
                          <w:p w:rsidR="00447A42" w:rsidRDefault="00447A42" w:rsidP="00340FF2">
                            <w:pPr>
                              <w:rPr>
                                <w:sz w:val="28"/>
                              </w:rPr>
                            </w:pPr>
                            <w:r>
                              <w:rPr>
                                <w:sz w:val="28"/>
                              </w:rPr>
                              <w:t>Judah</w:t>
                            </w:r>
                          </w:p>
                          <w:p w:rsidR="00447A42" w:rsidRDefault="00447A42" w:rsidP="00340FF2">
                            <w:pPr>
                              <w:rPr>
                                <w:sz w:val="28"/>
                              </w:rPr>
                            </w:pPr>
                            <w:r>
                              <w:rPr>
                                <w:sz w:val="28"/>
                              </w:rPr>
                              <w:t>Laban</w:t>
                            </w:r>
                          </w:p>
                          <w:p w:rsidR="00447A42" w:rsidRDefault="00447A42" w:rsidP="00340FF2">
                            <w:pPr>
                              <w:rPr>
                                <w:sz w:val="28"/>
                              </w:rPr>
                            </w:pPr>
                            <w:r>
                              <w:rPr>
                                <w:sz w:val="28"/>
                              </w:rPr>
                              <w:t>Leah</w:t>
                            </w:r>
                          </w:p>
                          <w:p w:rsidR="00447A42" w:rsidRDefault="00447A42" w:rsidP="00340FF2">
                            <w:pPr>
                              <w:rPr>
                                <w:sz w:val="28"/>
                              </w:rPr>
                            </w:pPr>
                            <w:r>
                              <w:rPr>
                                <w:sz w:val="28"/>
                              </w:rPr>
                              <w:t>Lot</w:t>
                            </w:r>
                          </w:p>
                          <w:p w:rsidR="00447A42" w:rsidRDefault="00447A42" w:rsidP="00340FF2">
                            <w:pPr>
                              <w:rPr>
                                <w:sz w:val="28"/>
                              </w:rPr>
                            </w:pPr>
                            <w:r>
                              <w:rPr>
                                <w:sz w:val="28"/>
                              </w:rPr>
                              <w:t>Manasseh</w:t>
                            </w:r>
                          </w:p>
                          <w:p w:rsidR="00447A42" w:rsidRDefault="00447A42" w:rsidP="00340FF2">
                            <w:pPr>
                              <w:rPr>
                                <w:sz w:val="28"/>
                              </w:rPr>
                            </w:pPr>
                            <w:r>
                              <w:rPr>
                                <w:sz w:val="28"/>
                              </w:rPr>
                              <w:t>Melchizedek</w:t>
                            </w:r>
                          </w:p>
                          <w:p w:rsidR="00447A42" w:rsidRDefault="00447A42" w:rsidP="00340FF2">
                            <w:pPr>
                              <w:rPr>
                                <w:sz w:val="28"/>
                              </w:rPr>
                            </w:pPr>
                            <w:r>
                              <w:rPr>
                                <w:sz w:val="28"/>
                              </w:rPr>
                              <w:t>Methuselah</w:t>
                            </w:r>
                          </w:p>
                          <w:p w:rsidR="00447A42" w:rsidRDefault="00447A42" w:rsidP="00340FF2">
                            <w:pPr>
                              <w:rPr>
                                <w:sz w:val="28"/>
                              </w:rPr>
                            </w:pPr>
                            <w:r>
                              <w:rPr>
                                <w:sz w:val="28"/>
                              </w:rPr>
                              <w:t>Noah</w:t>
                            </w:r>
                          </w:p>
                          <w:p w:rsidR="00447A42" w:rsidRDefault="00447A42" w:rsidP="00340FF2">
                            <w:pPr>
                              <w:rPr>
                                <w:sz w:val="28"/>
                              </w:rPr>
                            </w:pPr>
                            <w:r>
                              <w:rPr>
                                <w:sz w:val="28"/>
                              </w:rPr>
                              <w:t>Pharaoh</w:t>
                            </w:r>
                          </w:p>
                          <w:p w:rsidR="00447A42" w:rsidRDefault="00447A42" w:rsidP="00340FF2">
                            <w:pPr>
                              <w:rPr>
                                <w:sz w:val="28"/>
                              </w:rPr>
                            </w:pPr>
                            <w:r>
                              <w:rPr>
                                <w:sz w:val="28"/>
                              </w:rPr>
                              <w:t>Potiphar</w:t>
                            </w:r>
                          </w:p>
                          <w:p w:rsidR="00447A42" w:rsidRDefault="00447A42" w:rsidP="00340FF2">
                            <w:pPr>
                              <w:rPr>
                                <w:sz w:val="28"/>
                              </w:rPr>
                            </w:pPr>
                            <w:r>
                              <w:rPr>
                                <w:sz w:val="28"/>
                              </w:rPr>
                              <w:t>Rachel</w:t>
                            </w:r>
                          </w:p>
                          <w:p w:rsidR="00447A42" w:rsidRDefault="00447A42" w:rsidP="00340FF2">
                            <w:pPr>
                              <w:rPr>
                                <w:sz w:val="28"/>
                              </w:rPr>
                            </w:pPr>
                            <w:r>
                              <w:rPr>
                                <w:sz w:val="28"/>
                              </w:rPr>
                              <w:t>Rebekah</w:t>
                            </w:r>
                          </w:p>
                          <w:p w:rsidR="00447A42" w:rsidRDefault="00447A42" w:rsidP="00340FF2">
                            <w:pPr>
                              <w:rPr>
                                <w:sz w:val="28"/>
                              </w:rPr>
                            </w:pPr>
                            <w:r>
                              <w:rPr>
                                <w:sz w:val="28"/>
                              </w:rPr>
                              <w:t>Reuben</w:t>
                            </w:r>
                          </w:p>
                          <w:p w:rsidR="00447A42" w:rsidRDefault="00447A42" w:rsidP="00340FF2">
                            <w:pPr>
                              <w:rPr>
                                <w:sz w:val="28"/>
                              </w:rPr>
                            </w:pPr>
                            <w:r>
                              <w:rPr>
                                <w:sz w:val="28"/>
                              </w:rPr>
                              <w:t>Sarah</w:t>
                            </w:r>
                          </w:p>
                          <w:p w:rsidR="00447A42" w:rsidRDefault="00447A42" w:rsidP="00340FF2">
                            <w:pPr>
                              <w:rPr>
                                <w:sz w:val="28"/>
                              </w:rPr>
                            </w:pPr>
                            <w:r>
                              <w:rPr>
                                <w:sz w:val="28"/>
                              </w:rPr>
                              <w:t>Seth</w:t>
                            </w:r>
                          </w:p>
                          <w:p w:rsidR="00447A42" w:rsidRDefault="00447A42" w:rsidP="00340FF2">
                            <w:pPr>
                              <w:rPr>
                                <w:sz w:val="28"/>
                              </w:rPr>
                            </w:pPr>
                            <w:r>
                              <w:rPr>
                                <w:sz w:val="28"/>
                              </w:rPr>
                              <w:t>Shem</w:t>
                            </w:r>
                          </w:p>
                          <w:p w:rsidR="00447A42" w:rsidRDefault="00447A42" w:rsidP="00340FF2">
                            <w:r>
                              <w:rPr>
                                <w:sz w:val="28"/>
                              </w:rPr>
                              <w:t>Terah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3" o:spid="_x0000_s1027" type="#_x0000_t202" style="position:absolute;left:0;text-align:left;margin-left:414pt;margin-top:12.9pt;width:90pt;height:55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">
                <v:textbox>
                  <w:txbxContent>
                    <w:p w:rsidR="00447A42" w:rsidRDefault="00447A42" w:rsidP="00340FF2">
                      <w:pPr>
                        <w:rPr>
                          <w:sz w:val="28"/>
                        </w:rPr>
                      </w:pPr>
                      <w:r>
                        <w:rPr>
                          <w:sz w:val="28"/>
                        </w:rPr>
                        <w:t>Abel</w:t>
                      </w:r>
                    </w:p>
                    <w:p w:rsidR="00447A42" w:rsidRDefault="00447A42" w:rsidP="00340FF2">
                      <w:pPr>
                        <w:rPr>
                          <w:sz w:val="28"/>
                        </w:rPr>
                      </w:pPr>
                      <w:r>
                        <w:rPr>
                          <w:sz w:val="28"/>
                        </w:rPr>
                        <w:t>Abraham</w:t>
                      </w:r>
                    </w:p>
                    <w:p w:rsidR="00447A42" w:rsidRDefault="00447A42" w:rsidP="00340FF2">
                      <w:pPr>
                        <w:rPr>
                          <w:sz w:val="28"/>
                        </w:rPr>
                      </w:pPr>
                      <w:r>
                        <w:rPr>
                          <w:sz w:val="28"/>
                        </w:rPr>
                        <w:t>Adam</w:t>
                      </w:r>
                    </w:p>
                    <w:p w:rsidR="00447A42" w:rsidRDefault="00447A42" w:rsidP="00340FF2">
                      <w:pPr>
                        <w:rPr>
                          <w:sz w:val="28"/>
                        </w:rPr>
                      </w:pPr>
                      <w:r>
                        <w:rPr>
                          <w:sz w:val="28"/>
                        </w:rPr>
                        <w:t>Benjamin</w:t>
                      </w:r>
                    </w:p>
                    <w:p w:rsidR="00447A42" w:rsidRDefault="00447A42" w:rsidP="00340FF2">
                      <w:pPr>
                        <w:rPr>
                          <w:sz w:val="28"/>
                        </w:rPr>
                      </w:pPr>
                      <w:r>
                        <w:rPr>
                          <w:sz w:val="28"/>
                        </w:rPr>
                        <w:t>Cain</w:t>
                      </w:r>
                    </w:p>
                    <w:p w:rsidR="00447A42" w:rsidRDefault="00447A42" w:rsidP="00340FF2">
                      <w:pPr>
                        <w:rPr>
                          <w:sz w:val="28"/>
                        </w:rPr>
                      </w:pPr>
                      <w:r>
                        <w:rPr>
                          <w:sz w:val="28"/>
                        </w:rPr>
                        <w:t>Eliezer</w:t>
                      </w:r>
                    </w:p>
                    <w:p w:rsidR="00447A42" w:rsidRDefault="00447A42" w:rsidP="00340FF2">
                      <w:pPr>
                        <w:rPr>
                          <w:sz w:val="28"/>
                        </w:rPr>
                      </w:pPr>
                      <w:r>
                        <w:rPr>
                          <w:sz w:val="28"/>
                        </w:rPr>
                        <w:t>Enoch</w:t>
                      </w:r>
                    </w:p>
                    <w:p w:rsidR="00447A42" w:rsidRDefault="00447A42" w:rsidP="00340FF2">
                      <w:pPr>
                        <w:rPr>
                          <w:sz w:val="28"/>
                        </w:rPr>
                      </w:pPr>
                      <w:r>
                        <w:rPr>
                          <w:sz w:val="28"/>
                        </w:rPr>
                        <w:t>Ephraim</w:t>
                      </w:r>
                    </w:p>
                    <w:p w:rsidR="00447A42" w:rsidRDefault="00447A42" w:rsidP="00340FF2">
                      <w:pPr>
                        <w:rPr>
                          <w:sz w:val="28"/>
                        </w:rPr>
                      </w:pPr>
                      <w:r>
                        <w:rPr>
                          <w:sz w:val="28"/>
                        </w:rPr>
                        <w:t>Esau</w:t>
                      </w:r>
                    </w:p>
                    <w:p w:rsidR="00447A42" w:rsidRDefault="00447A42" w:rsidP="00340FF2">
                      <w:pPr>
                        <w:rPr>
                          <w:sz w:val="28"/>
                        </w:rPr>
                      </w:pPr>
                      <w:r>
                        <w:rPr>
                          <w:sz w:val="28"/>
                        </w:rPr>
                        <w:t>Eve</w:t>
                      </w:r>
                    </w:p>
                    <w:p w:rsidR="00447A42" w:rsidRDefault="00447A42" w:rsidP="00340FF2">
                      <w:pPr>
                        <w:rPr>
                          <w:sz w:val="28"/>
                        </w:rPr>
                      </w:pPr>
                      <w:r>
                        <w:rPr>
                          <w:sz w:val="28"/>
                        </w:rPr>
                        <w:t>Hagar</w:t>
                      </w:r>
                    </w:p>
                    <w:p w:rsidR="00447A42" w:rsidRDefault="00447A42" w:rsidP="00340FF2">
                      <w:pPr>
                        <w:rPr>
                          <w:sz w:val="28"/>
                        </w:rPr>
                      </w:pPr>
                      <w:r>
                        <w:rPr>
                          <w:sz w:val="28"/>
                        </w:rPr>
                        <w:t>Ham</w:t>
                      </w:r>
                    </w:p>
                    <w:p w:rsidR="00447A42" w:rsidRDefault="00447A42" w:rsidP="00340FF2">
                      <w:pPr>
                        <w:rPr>
                          <w:sz w:val="28"/>
                        </w:rPr>
                      </w:pPr>
                      <w:r>
                        <w:rPr>
                          <w:sz w:val="28"/>
                        </w:rPr>
                        <w:t>Isaac</w:t>
                      </w:r>
                    </w:p>
                    <w:p w:rsidR="00447A42" w:rsidRDefault="00447A42" w:rsidP="00340FF2">
                      <w:pPr>
                        <w:rPr>
                          <w:sz w:val="28"/>
                        </w:rPr>
                      </w:pPr>
                      <w:r>
                        <w:rPr>
                          <w:sz w:val="28"/>
                        </w:rPr>
                        <w:t>Ishmael</w:t>
                      </w:r>
                    </w:p>
                    <w:p w:rsidR="00447A42" w:rsidRDefault="00447A42" w:rsidP="00340FF2">
                      <w:pPr>
                        <w:rPr>
                          <w:sz w:val="28"/>
                        </w:rPr>
                      </w:pPr>
                      <w:r>
                        <w:rPr>
                          <w:sz w:val="28"/>
                        </w:rPr>
                        <w:t>Jacob</w:t>
                      </w:r>
                    </w:p>
                    <w:p w:rsidR="00447A42" w:rsidRDefault="00447A42" w:rsidP="00340FF2">
                      <w:pPr>
                        <w:rPr>
                          <w:sz w:val="28"/>
                        </w:rPr>
                      </w:pPr>
                      <w:r>
                        <w:rPr>
                          <w:sz w:val="28"/>
                        </w:rPr>
                        <w:t>Japheth</w:t>
                      </w:r>
                    </w:p>
                    <w:p w:rsidR="00447A42" w:rsidRDefault="00447A42" w:rsidP="00340FF2">
                      <w:pPr>
                        <w:rPr>
                          <w:sz w:val="28"/>
                        </w:rPr>
                      </w:pPr>
                      <w:r>
                        <w:rPr>
                          <w:sz w:val="28"/>
                        </w:rPr>
                        <w:t>Joseph</w:t>
                      </w:r>
                    </w:p>
                    <w:p w:rsidR="00447A42" w:rsidRDefault="00447A42" w:rsidP="00340FF2">
                      <w:pPr>
                        <w:rPr>
                          <w:sz w:val="28"/>
                        </w:rPr>
                      </w:pPr>
                      <w:r>
                        <w:rPr>
                          <w:sz w:val="28"/>
                        </w:rPr>
                        <w:t>Judah</w:t>
                      </w:r>
                    </w:p>
                    <w:p w:rsidR="00447A42" w:rsidRDefault="00447A42" w:rsidP="00340FF2">
                      <w:pPr>
                        <w:rPr>
                          <w:sz w:val="28"/>
                        </w:rPr>
                      </w:pPr>
                      <w:r>
                        <w:rPr>
                          <w:sz w:val="28"/>
                        </w:rPr>
                        <w:t>Laban</w:t>
                      </w:r>
                    </w:p>
                    <w:p w:rsidR="00447A42" w:rsidRDefault="00447A42" w:rsidP="00340FF2">
                      <w:pPr>
                        <w:rPr>
                          <w:sz w:val="28"/>
                        </w:rPr>
                      </w:pPr>
                      <w:r>
                        <w:rPr>
                          <w:sz w:val="28"/>
                        </w:rPr>
                        <w:t>Leah</w:t>
                      </w:r>
                    </w:p>
                    <w:p w:rsidR="00447A42" w:rsidRDefault="00447A42" w:rsidP="00340FF2">
                      <w:pPr>
                        <w:rPr>
                          <w:sz w:val="28"/>
                        </w:rPr>
                      </w:pPr>
                      <w:r>
                        <w:rPr>
                          <w:sz w:val="28"/>
                        </w:rPr>
                        <w:t>Lot</w:t>
                      </w:r>
                    </w:p>
                    <w:p w:rsidR="00447A42" w:rsidRDefault="00447A42" w:rsidP="00340FF2">
                      <w:pPr>
                        <w:rPr>
                          <w:sz w:val="28"/>
                        </w:rPr>
                      </w:pPr>
                      <w:r>
                        <w:rPr>
                          <w:sz w:val="28"/>
                        </w:rPr>
                        <w:t>Manasseh</w:t>
                      </w:r>
                    </w:p>
                    <w:p w:rsidR="00447A42" w:rsidRDefault="00447A42" w:rsidP="00340FF2">
                      <w:pPr>
                        <w:rPr>
                          <w:sz w:val="28"/>
                        </w:rPr>
                      </w:pPr>
                      <w:r>
                        <w:rPr>
                          <w:sz w:val="28"/>
                        </w:rPr>
                        <w:t>Melchizedek</w:t>
                      </w:r>
                    </w:p>
                    <w:p w:rsidR="00447A42" w:rsidRDefault="00447A42" w:rsidP="00340FF2">
                      <w:pPr>
                        <w:rPr>
                          <w:sz w:val="28"/>
                        </w:rPr>
                      </w:pPr>
                      <w:r>
                        <w:rPr>
                          <w:sz w:val="28"/>
                        </w:rPr>
                        <w:t>Methuselah</w:t>
                      </w:r>
                    </w:p>
                    <w:p w:rsidR="00447A42" w:rsidRDefault="00447A42" w:rsidP="00340FF2">
                      <w:pPr>
                        <w:rPr>
                          <w:sz w:val="28"/>
                        </w:rPr>
                      </w:pPr>
                      <w:r>
                        <w:rPr>
                          <w:sz w:val="28"/>
                        </w:rPr>
                        <w:t>Noah</w:t>
                      </w:r>
                    </w:p>
                    <w:p w:rsidR="00447A42" w:rsidRDefault="00447A42" w:rsidP="00340FF2">
                      <w:pPr>
                        <w:rPr>
                          <w:sz w:val="28"/>
                        </w:rPr>
                      </w:pPr>
                      <w:r>
                        <w:rPr>
                          <w:sz w:val="28"/>
                        </w:rPr>
                        <w:t>Pharaoh</w:t>
                      </w:r>
                    </w:p>
                    <w:p w:rsidR="00447A42" w:rsidRDefault="00447A42" w:rsidP="00340FF2">
                      <w:pPr>
                        <w:rPr>
                          <w:sz w:val="28"/>
                        </w:rPr>
                      </w:pPr>
                      <w:r>
                        <w:rPr>
                          <w:sz w:val="28"/>
                        </w:rPr>
                        <w:t>Potiphar</w:t>
                      </w:r>
                    </w:p>
                    <w:p w:rsidR="00447A42" w:rsidRDefault="00447A42" w:rsidP="00340FF2">
                      <w:pPr>
                        <w:rPr>
                          <w:sz w:val="28"/>
                        </w:rPr>
                      </w:pPr>
                      <w:r>
                        <w:rPr>
                          <w:sz w:val="28"/>
                        </w:rPr>
                        <w:t>Rachel</w:t>
                      </w:r>
                    </w:p>
                    <w:p w:rsidR="00447A42" w:rsidRDefault="00447A42" w:rsidP="00340FF2">
                      <w:pPr>
                        <w:rPr>
                          <w:sz w:val="28"/>
                        </w:rPr>
                      </w:pPr>
                      <w:r>
                        <w:rPr>
                          <w:sz w:val="28"/>
                        </w:rPr>
                        <w:t>Rebekah</w:t>
                      </w:r>
                    </w:p>
                    <w:p w:rsidR="00447A42" w:rsidRDefault="00447A42" w:rsidP="00340FF2">
                      <w:pPr>
                        <w:rPr>
                          <w:sz w:val="28"/>
                        </w:rPr>
                      </w:pPr>
                      <w:r>
                        <w:rPr>
                          <w:sz w:val="28"/>
                        </w:rPr>
                        <w:t>Reuben</w:t>
                      </w:r>
                    </w:p>
                    <w:p w:rsidR="00447A42" w:rsidRDefault="00447A42" w:rsidP="00340FF2">
                      <w:pPr>
                        <w:rPr>
                          <w:sz w:val="28"/>
                        </w:rPr>
                      </w:pPr>
                      <w:r>
                        <w:rPr>
                          <w:sz w:val="28"/>
                        </w:rPr>
                        <w:t>Sarah</w:t>
                      </w:r>
                    </w:p>
                    <w:p w:rsidR="00447A42" w:rsidRDefault="00447A42" w:rsidP="00340FF2">
                      <w:pPr>
                        <w:rPr>
                          <w:sz w:val="28"/>
                        </w:rPr>
                      </w:pPr>
                      <w:r>
                        <w:rPr>
                          <w:sz w:val="28"/>
                        </w:rPr>
                        <w:t>Seth</w:t>
                      </w:r>
                    </w:p>
                    <w:p w:rsidR="00447A42" w:rsidRDefault="00447A42" w:rsidP="00340FF2">
                      <w:pPr>
                        <w:rPr>
                          <w:sz w:val="28"/>
                        </w:rPr>
                      </w:pPr>
                      <w:r>
                        <w:rPr>
                          <w:sz w:val="28"/>
                        </w:rPr>
                        <w:t>Shem</w:t>
                      </w:r>
                    </w:p>
                    <w:p w:rsidR="00447A42" w:rsidRDefault="00447A42" w:rsidP="00340FF2">
                      <w:r>
                        <w:rPr>
                          <w:sz w:val="28"/>
                        </w:rPr>
                        <w:t>Terah</w:t>
                      </w:r>
                    </w:p>
                  </w:txbxContent>
                </v:textbox>
              </v:shape>
            </w:pict>
          </mc:Fallback>
        </mc:AlternateContent>
      </w:r>
      <w:r w:rsidR="00340FF2" w:rsidRPr="0001766C">
        <w:t>In the Book of Genesis</w:t>
      </w:r>
    </w:p>
    <w:p w:rsidR="00340FF2" w:rsidRPr="00FE014E" w:rsidRDefault="00340FF2" w:rsidP="00340FF2">
      <w:pPr>
        <w:ind w:left="-360"/>
        <w:rPr>
          <w:color w:val="000000" w:themeColor="text1"/>
        </w:rPr>
      </w:pPr>
    </w:p>
    <w:p w:rsidR="00340FF2" w:rsidRPr="0001766C" w:rsidRDefault="00340FF2" w:rsidP="00B70380">
      <w:pPr>
        <w:numPr>
          <w:ilvl w:val="0"/>
          <w:numId w:val="11"/>
        </w:numPr>
        <w:ind w:left="-360"/>
        <w:rPr>
          <w:sz w:val="28"/>
        </w:rPr>
      </w:pPr>
      <w:bookmarkStart w:id="6" w:name="OLE_LINK3"/>
      <w:bookmarkStart w:id="7" w:name="OLE_LINK4"/>
      <w:r w:rsidRPr="00FE014E">
        <w:rPr>
          <w:color w:val="000000" w:themeColor="text1"/>
          <w:sz w:val="28"/>
        </w:rPr>
        <w:t>_</w:t>
      </w:r>
      <w:r w:rsidR="00A00404" w:rsidRPr="00FE014E">
        <w:rPr>
          <w:color w:val="000000" w:themeColor="text1"/>
          <w:sz w:val="28"/>
        </w:rPr>
        <w:t>______</w:t>
      </w:r>
      <w:r w:rsidRPr="00FE014E">
        <w:rPr>
          <w:color w:val="000000" w:themeColor="text1"/>
          <w:sz w:val="28"/>
        </w:rPr>
        <w:t>___________</w:t>
      </w:r>
      <w:bookmarkEnd w:id="6"/>
      <w:bookmarkEnd w:id="7"/>
      <w:r w:rsidRPr="0001766C">
        <w:rPr>
          <w:sz w:val="28"/>
        </w:rPr>
        <w:t xml:space="preserve"> Jacob’s favorite wife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Sarah’s handmaid </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Joseph’s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Ruler of Egypt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Jacob’s oldest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First person to die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never died</w:t>
      </w:r>
    </w:p>
    <w:p w:rsidR="00335583"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names means </w:t>
      </w:r>
      <w:r w:rsidR="00340FF2" w:rsidRPr="0001766C">
        <w:rPr>
          <w:i/>
          <w:iCs/>
          <w:sz w:val="28"/>
        </w:rPr>
        <w:t>of the ground; red earth</w:t>
      </w:r>
      <w:r w:rsidR="00340FF2" w:rsidRPr="0001766C">
        <w:rPr>
          <w:sz w:val="28"/>
        </w:rPr>
        <w:t>.</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t>Oldest man that ever lived, died before his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name means </w:t>
      </w:r>
      <w:r w:rsidR="00340FF2" w:rsidRPr="0001766C">
        <w:rPr>
          <w:i/>
          <w:iCs/>
          <w:sz w:val="28"/>
        </w:rPr>
        <w:t>rest; comfort; consolation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Jacob’s youngest son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Son of Noah, Father of Hebrews &amp; Arabs</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father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Woman</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Abraham’s nephew who lived in Sodom</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Sarah’s child of Promise</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The first murderer</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Abraham and Hagar’s son</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 xml:space="preserve"> Joseph’s Oldest Son</w:t>
      </w:r>
    </w:p>
    <w:p w:rsidR="00340FF2" w:rsidRPr="00A00404" w:rsidRDefault="00A00404" w:rsidP="00B70380">
      <w:pPr>
        <w:numPr>
          <w:ilvl w:val="0"/>
          <w:numId w:val="11"/>
        </w:numPr>
        <w:ind w:left="-360"/>
        <w:rPr>
          <w:sz w:val="28"/>
        </w:rPr>
      </w:pPr>
      <w:r w:rsidRPr="00A00404">
        <w:rPr>
          <w:sz w:val="28"/>
        </w:rPr>
        <w:t>__________________</w:t>
      </w:r>
      <w:r w:rsidR="00340FF2" w:rsidRPr="0001766C">
        <w:t>Son of Noah, Father of Egyptians &amp; Ethiopians</w:t>
      </w:r>
    </w:p>
    <w:p w:rsidR="00A00404" w:rsidRDefault="00A00404" w:rsidP="00B70380">
      <w:pPr>
        <w:numPr>
          <w:ilvl w:val="0"/>
          <w:numId w:val="11"/>
        </w:numPr>
        <w:ind w:left="-360"/>
        <w:rPr>
          <w:sz w:val="28"/>
        </w:rPr>
      </w:pPr>
      <w:r w:rsidRPr="0001766C">
        <w:rPr>
          <w:sz w:val="28"/>
        </w:rPr>
        <w:t>_</w:t>
      </w:r>
      <w:r>
        <w:rPr>
          <w:sz w:val="28"/>
        </w:rPr>
        <w:t>______</w:t>
      </w:r>
      <w:r w:rsidRPr="0001766C">
        <w:rPr>
          <w:sz w:val="28"/>
        </w:rPr>
        <w:t>___________</w:t>
      </w:r>
      <w:r w:rsidR="00340FF2" w:rsidRPr="0001766C">
        <w:rPr>
          <w:sz w:val="28"/>
        </w:rPr>
        <w:t>Priest of God to whom Abraham Paid tithes</w:t>
      </w:r>
    </w:p>
    <w:p w:rsidR="00A00404" w:rsidRDefault="00A00404" w:rsidP="00B70380">
      <w:pPr>
        <w:numPr>
          <w:ilvl w:val="0"/>
          <w:numId w:val="11"/>
        </w:numPr>
        <w:ind w:left="-360"/>
        <w:rPr>
          <w:sz w:val="28"/>
        </w:rPr>
      </w:pPr>
      <w:r w:rsidRPr="00A00404">
        <w:rPr>
          <w:sz w:val="28"/>
        </w:rPr>
        <w:t>__________________</w:t>
      </w:r>
      <w:r w:rsidR="00340FF2" w:rsidRPr="0001766C">
        <w:t>Captain of the Guard in Egypt, Bought Joseph</w:t>
      </w:r>
    </w:p>
    <w:p w:rsidR="00340FF2" w:rsidRPr="00A00404" w:rsidRDefault="00A00404" w:rsidP="00B70380">
      <w:pPr>
        <w:numPr>
          <w:ilvl w:val="0"/>
          <w:numId w:val="11"/>
        </w:numPr>
        <w:ind w:left="-360"/>
        <w:rPr>
          <w:sz w:val="28"/>
        </w:rPr>
      </w:pPr>
      <w:r w:rsidRPr="00A00404">
        <w:rPr>
          <w:sz w:val="28"/>
        </w:rPr>
        <w:t>__________________</w:t>
      </w:r>
      <w:r w:rsidR="00340FF2" w:rsidRPr="00A00404">
        <w:rPr>
          <w:sz w:val="28"/>
        </w:rPr>
        <w:t xml:space="preserve"> Despised his birthright</w:t>
      </w:r>
    </w:p>
    <w:p w:rsidR="00340FF2" w:rsidRPr="0001766C" w:rsidRDefault="00A00404" w:rsidP="00B70380">
      <w:pPr>
        <w:numPr>
          <w:ilvl w:val="0"/>
          <w:numId w:val="11"/>
        </w:numPr>
        <w:tabs>
          <w:tab w:val="clear" w:pos="720"/>
          <w:tab w:val="left" w:pos="-270"/>
        </w:tabs>
        <w:ind w:left="2250" w:right="1080" w:hanging="2970"/>
        <w:rPr>
          <w:sz w:val="28"/>
        </w:rPr>
      </w:pPr>
      <w:r w:rsidRPr="0001766C">
        <w:rPr>
          <w:sz w:val="28"/>
        </w:rPr>
        <w:t>_</w:t>
      </w:r>
      <w:r>
        <w:rPr>
          <w:sz w:val="28"/>
        </w:rPr>
        <w:t>______</w:t>
      </w:r>
      <w:r w:rsidRPr="0001766C">
        <w:rPr>
          <w:sz w:val="28"/>
        </w:rPr>
        <w:t>___________</w:t>
      </w:r>
      <w:r w:rsidR="00340FF2" w:rsidRPr="0001766C">
        <w:rPr>
          <w:sz w:val="28"/>
        </w:rPr>
        <w:t xml:space="preserve">name means </w:t>
      </w:r>
      <w:r w:rsidR="00340FF2" w:rsidRPr="0001766C">
        <w:rPr>
          <w:i/>
          <w:iCs/>
          <w:sz w:val="28"/>
        </w:rPr>
        <w:t>supplanter</w:t>
      </w:r>
      <w:r w:rsidR="00340FF2" w:rsidRPr="0001766C">
        <w:rPr>
          <w:sz w:val="28"/>
        </w:rPr>
        <w:t xml:space="preserve"> (to overthrow by tripping up; to replace by treachery)</w:t>
      </w:r>
    </w:p>
    <w:p w:rsidR="00340FF2" w:rsidRPr="0001766C" w:rsidRDefault="00A00404" w:rsidP="00B70380">
      <w:pPr>
        <w:numPr>
          <w:ilvl w:val="0"/>
          <w:numId w:val="11"/>
        </w:numPr>
        <w:ind w:left="-360"/>
        <w:rPr>
          <w:sz w:val="28"/>
        </w:rPr>
      </w:pPr>
      <w:r w:rsidRPr="0001766C">
        <w:rPr>
          <w:sz w:val="28"/>
        </w:rPr>
        <w:t>_</w:t>
      </w:r>
      <w:r>
        <w:rPr>
          <w:sz w:val="28"/>
        </w:rPr>
        <w:t>______</w:t>
      </w:r>
      <w:r w:rsidRPr="0001766C">
        <w:rPr>
          <w:sz w:val="28"/>
        </w:rPr>
        <w:t>__________</w:t>
      </w:r>
      <w:r w:rsidR="00340FF2" w:rsidRPr="0001766C">
        <w:rPr>
          <w:sz w:val="28"/>
        </w:rPr>
        <w:t>Isaac’s Wife</w:t>
      </w:r>
    </w:p>
    <w:p w:rsidR="00340FF2" w:rsidRPr="0001766C" w:rsidRDefault="00A00404" w:rsidP="00B70380">
      <w:pPr>
        <w:numPr>
          <w:ilvl w:val="0"/>
          <w:numId w:val="11"/>
        </w:numPr>
        <w:ind w:left="-360"/>
        <w:rPr>
          <w:sz w:val="28"/>
        </w:rPr>
      </w:pPr>
      <w:r w:rsidRPr="0001766C">
        <w:rPr>
          <w:sz w:val="28"/>
        </w:rPr>
        <w:t>_</w:t>
      </w:r>
      <w:r>
        <w:rPr>
          <w:sz w:val="28"/>
        </w:rPr>
        <w:t>_______</w:t>
      </w:r>
      <w:r w:rsidRPr="0001766C">
        <w:rPr>
          <w:sz w:val="28"/>
        </w:rPr>
        <w:t>_________</w:t>
      </w:r>
      <w:r w:rsidR="00340FF2" w:rsidRPr="0001766C">
        <w:rPr>
          <w:sz w:val="28"/>
        </w:rPr>
        <w:t>Jacob’s Uncle, Brother of Rebecca</w:t>
      </w:r>
    </w:p>
    <w:p w:rsidR="00340FF2" w:rsidRPr="0001766C" w:rsidRDefault="00A00404" w:rsidP="00B70380">
      <w:pPr>
        <w:numPr>
          <w:ilvl w:val="0"/>
          <w:numId w:val="11"/>
        </w:numPr>
        <w:ind w:left="-360"/>
        <w:rPr>
          <w:sz w:val="28"/>
        </w:rPr>
      </w:pPr>
      <w:r w:rsidRPr="0001766C">
        <w:rPr>
          <w:sz w:val="28"/>
        </w:rPr>
        <w:t>_</w:t>
      </w:r>
      <w:r>
        <w:rPr>
          <w:sz w:val="28"/>
        </w:rPr>
        <w:t>________</w:t>
      </w:r>
      <w:r w:rsidRPr="0001766C">
        <w:rPr>
          <w:sz w:val="28"/>
        </w:rPr>
        <w:t>________</w:t>
      </w:r>
      <w:r w:rsidR="00340FF2" w:rsidRPr="0001766C">
        <w:rPr>
          <w:sz w:val="28"/>
        </w:rPr>
        <w:t>Beautiful wife of Abraham</w:t>
      </w:r>
    </w:p>
    <w:p w:rsidR="00A00404" w:rsidRDefault="00A00404" w:rsidP="00B70380">
      <w:pPr>
        <w:numPr>
          <w:ilvl w:val="0"/>
          <w:numId w:val="11"/>
        </w:numPr>
        <w:ind w:left="-360"/>
        <w:rPr>
          <w:sz w:val="28"/>
        </w:rPr>
      </w:pPr>
      <w:r w:rsidRPr="0001766C">
        <w:rPr>
          <w:sz w:val="28"/>
        </w:rPr>
        <w:t>_</w:t>
      </w:r>
      <w:r>
        <w:rPr>
          <w:sz w:val="28"/>
        </w:rPr>
        <w:t>_________</w:t>
      </w:r>
      <w:r w:rsidRPr="0001766C">
        <w:rPr>
          <w:sz w:val="28"/>
        </w:rPr>
        <w:t>_______</w:t>
      </w:r>
      <w:r w:rsidR="00340FF2" w:rsidRPr="0001766C">
        <w:rPr>
          <w:sz w:val="28"/>
        </w:rPr>
        <w:t>Laban’s Eldest Daughter, Jacob’s wife</w:t>
      </w:r>
    </w:p>
    <w:p w:rsidR="00340FF2" w:rsidRPr="00A00404" w:rsidRDefault="00A00404" w:rsidP="00B70380">
      <w:pPr>
        <w:numPr>
          <w:ilvl w:val="0"/>
          <w:numId w:val="11"/>
        </w:numPr>
        <w:ind w:left="-360"/>
        <w:rPr>
          <w:sz w:val="28"/>
        </w:rPr>
      </w:pPr>
      <w:r w:rsidRPr="00A00404">
        <w:rPr>
          <w:sz w:val="28"/>
        </w:rPr>
        <w:t>_______</w:t>
      </w:r>
      <w:r>
        <w:rPr>
          <w:sz w:val="28"/>
        </w:rPr>
        <w:t>__________</w:t>
      </w:r>
      <w:r w:rsidR="00340FF2" w:rsidRPr="00A00404">
        <w:rPr>
          <w:sz w:val="28"/>
        </w:rPr>
        <w:t>Jacob’s son through whom the Redeemer would come</w:t>
      </w:r>
    </w:p>
    <w:p w:rsidR="00340FF2" w:rsidRPr="0001766C" w:rsidRDefault="00A00404" w:rsidP="00B70380">
      <w:pPr>
        <w:numPr>
          <w:ilvl w:val="0"/>
          <w:numId w:val="11"/>
        </w:numPr>
        <w:ind w:left="-360"/>
        <w:rPr>
          <w:sz w:val="28"/>
        </w:rPr>
      </w:pPr>
      <w:r w:rsidRPr="0001766C">
        <w:rPr>
          <w:sz w:val="28"/>
        </w:rPr>
        <w:t>_</w:t>
      </w:r>
      <w:r>
        <w:rPr>
          <w:sz w:val="28"/>
        </w:rPr>
        <w:t>_______________</w:t>
      </w:r>
      <w:r w:rsidRPr="0001766C">
        <w:rPr>
          <w:sz w:val="28"/>
        </w:rPr>
        <w:t>_</w:t>
      </w:r>
      <w:r w:rsidR="00340FF2" w:rsidRPr="0001766C">
        <w:rPr>
          <w:sz w:val="28"/>
        </w:rPr>
        <w:t>Saved Israel from Famine</w:t>
      </w:r>
    </w:p>
    <w:p w:rsidR="00340FF2" w:rsidRPr="0001766C" w:rsidRDefault="00A00404" w:rsidP="00B70380">
      <w:pPr>
        <w:numPr>
          <w:ilvl w:val="0"/>
          <w:numId w:val="11"/>
        </w:numPr>
        <w:ind w:left="-360"/>
        <w:rPr>
          <w:sz w:val="28"/>
        </w:rPr>
      </w:pPr>
      <w:r w:rsidRPr="0001766C">
        <w:rPr>
          <w:sz w:val="28"/>
        </w:rPr>
        <w:t>_</w:t>
      </w:r>
      <w:r>
        <w:rPr>
          <w:sz w:val="28"/>
        </w:rPr>
        <w:t>______________</w:t>
      </w:r>
      <w:r w:rsidRPr="0001766C">
        <w:rPr>
          <w:sz w:val="28"/>
        </w:rPr>
        <w:t>__</w:t>
      </w:r>
      <w:r w:rsidR="00340FF2" w:rsidRPr="0001766C">
        <w:rPr>
          <w:sz w:val="28"/>
        </w:rPr>
        <w:t>Adam’s son that replaced Abel</w:t>
      </w:r>
    </w:p>
    <w:p w:rsidR="00340FF2" w:rsidRPr="0001766C" w:rsidRDefault="00A00404" w:rsidP="00B70380">
      <w:pPr>
        <w:numPr>
          <w:ilvl w:val="0"/>
          <w:numId w:val="11"/>
        </w:numPr>
        <w:ind w:left="-360"/>
        <w:rPr>
          <w:sz w:val="28"/>
        </w:rPr>
      </w:pPr>
      <w:r w:rsidRPr="0001766C">
        <w:rPr>
          <w:sz w:val="28"/>
        </w:rPr>
        <w:t>_</w:t>
      </w:r>
      <w:r>
        <w:rPr>
          <w:sz w:val="28"/>
        </w:rPr>
        <w:t>_____________</w:t>
      </w:r>
      <w:r w:rsidRPr="0001766C">
        <w:rPr>
          <w:sz w:val="28"/>
        </w:rPr>
        <w:t>___</w:t>
      </w:r>
      <w:r w:rsidR="00340FF2" w:rsidRPr="0001766C">
        <w:rPr>
          <w:sz w:val="28"/>
        </w:rPr>
        <w:t>The first Hebrew</w:t>
      </w:r>
    </w:p>
    <w:p w:rsidR="00A00404" w:rsidRDefault="00A00404" w:rsidP="00B70380">
      <w:pPr>
        <w:numPr>
          <w:ilvl w:val="0"/>
          <w:numId w:val="11"/>
        </w:numPr>
        <w:ind w:left="-360"/>
        <w:rPr>
          <w:sz w:val="28"/>
        </w:rPr>
      </w:pPr>
      <w:r w:rsidRPr="0001766C">
        <w:rPr>
          <w:sz w:val="28"/>
        </w:rPr>
        <w:t>_</w:t>
      </w:r>
      <w:r>
        <w:rPr>
          <w:sz w:val="28"/>
        </w:rPr>
        <w:t>____________</w:t>
      </w:r>
      <w:r w:rsidRPr="0001766C">
        <w:rPr>
          <w:sz w:val="28"/>
        </w:rPr>
        <w:t>____</w:t>
      </w:r>
      <w:r w:rsidR="00340FF2" w:rsidRPr="0001766C">
        <w:rPr>
          <w:sz w:val="28"/>
        </w:rPr>
        <w:t>Abraham’s servant who went for Isaac’s Bride</w:t>
      </w:r>
    </w:p>
    <w:p w:rsidR="00E92CD2" w:rsidRPr="00A00404" w:rsidRDefault="00340FF2" w:rsidP="00B70380">
      <w:pPr>
        <w:numPr>
          <w:ilvl w:val="0"/>
          <w:numId w:val="11"/>
        </w:numPr>
        <w:ind w:left="-360"/>
        <w:rPr>
          <w:sz w:val="28"/>
        </w:rPr>
      </w:pPr>
      <w:r w:rsidRPr="00A00404">
        <w:rPr>
          <w:sz w:val="28"/>
        </w:rPr>
        <w:t>_</w:t>
      </w:r>
      <w:r w:rsidR="00A00404" w:rsidRPr="00A00404">
        <w:rPr>
          <w:sz w:val="28"/>
        </w:rPr>
        <w:t>_______</w:t>
      </w:r>
      <w:r w:rsidR="00A00404">
        <w:rPr>
          <w:sz w:val="28"/>
        </w:rPr>
        <w:t>___</w:t>
      </w:r>
      <w:r w:rsidR="00A00404" w:rsidRPr="00A00404">
        <w:rPr>
          <w:sz w:val="28"/>
        </w:rPr>
        <w:t>______</w:t>
      </w:r>
      <w:r w:rsidRPr="00A00404">
        <w:rPr>
          <w:sz w:val="28"/>
        </w:rPr>
        <w:t>Son of Noah, Father of the Greeks &amp; Romans</w:t>
      </w:r>
      <w:r w:rsidRPr="0001766C">
        <w:t xml:space="preserve"> </w:t>
      </w:r>
      <w:r w:rsidR="00E92CD2">
        <w:br w:type="page"/>
      </w:r>
    </w:p>
    <w:p w:rsidR="00E62634" w:rsidRDefault="005556F2" w:rsidP="00D81ECF">
      <w:pPr>
        <w:pStyle w:val="Heading1"/>
      </w:pPr>
      <w:bookmarkStart w:id="8" w:name="_Toc242847123"/>
      <w:r>
        <w:lastRenderedPageBreak/>
        <w:t>LESSON 2</w:t>
      </w:r>
      <w:bookmarkEnd w:id="8"/>
    </w:p>
    <w:p w:rsidR="0001766C" w:rsidRPr="00C92F3B" w:rsidRDefault="0001766C" w:rsidP="005A40A6">
      <w:pPr>
        <w:rPr>
          <w:b/>
          <w:sz w:val="28"/>
          <w:szCs w:val="28"/>
        </w:rPr>
      </w:pPr>
      <w:r w:rsidRPr="00C92F3B">
        <w:rPr>
          <w:b/>
          <w:sz w:val="28"/>
          <w:szCs w:val="28"/>
        </w:rPr>
        <w:t>Class Outline:</w:t>
      </w:r>
    </w:p>
    <w:p w:rsidR="0001766C" w:rsidRDefault="0001766C" w:rsidP="005A40A6">
      <w:pPr>
        <w:pStyle w:val="ListParagraph"/>
        <w:numPr>
          <w:ilvl w:val="0"/>
          <w:numId w:val="38"/>
        </w:numPr>
      </w:pPr>
      <w:r>
        <w:t>Study TEXTBOOK pages 4-6.</w:t>
      </w:r>
    </w:p>
    <w:p w:rsidR="0001766C" w:rsidRDefault="008F588D" w:rsidP="005A40A6">
      <w:pPr>
        <w:pStyle w:val="ListParagraph"/>
        <w:numPr>
          <w:ilvl w:val="0"/>
          <w:numId w:val="38"/>
        </w:numPr>
      </w:pPr>
      <w:r>
        <w:t>Read Genesis Chapters 8-14</w:t>
      </w:r>
      <w:r w:rsidR="0001766C">
        <w:t xml:space="preserve"> and compose a question for each section below:</w:t>
      </w:r>
    </w:p>
    <w:p w:rsidR="005A40A6" w:rsidRDefault="005A40A6" w:rsidP="005A40A6">
      <w:pPr>
        <w:jc w:val="both"/>
        <w:rPr>
          <w:b/>
          <w:sz w:val="20"/>
          <w:szCs w:val="20"/>
          <w:u w:val="single"/>
        </w:rPr>
      </w:pPr>
    </w:p>
    <w:p w:rsidR="00B8688F" w:rsidRPr="00B8688F" w:rsidRDefault="00B8688F" w:rsidP="005A40A6">
      <w:pPr>
        <w:jc w:val="both"/>
        <w:rPr>
          <w:b/>
          <w:sz w:val="20"/>
          <w:szCs w:val="20"/>
          <w:u w:val="single"/>
        </w:rPr>
      </w:pPr>
      <w:r w:rsidRPr="00B8688F">
        <w:rPr>
          <w:b/>
          <w:sz w:val="20"/>
          <w:szCs w:val="20"/>
          <w:u w:val="single"/>
        </w:rPr>
        <w:t xml:space="preserve">GENESIS CHAPTER </w:t>
      </w:r>
      <w:r w:rsidR="008F588D">
        <w:rPr>
          <w:b/>
          <w:sz w:val="20"/>
          <w:szCs w:val="20"/>
          <w:u w:val="single"/>
        </w:rPr>
        <w:t>ELEVEN</w:t>
      </w:r>
      <w:r w:rsidRPr="00B8688F">
        <w:rPr>
          <w:b/>
          <w:sz w:val="20"/>
          <w:szCs w:val="20"/>
          <w:u w:val="single"/>
        </w:rPr>
        <w:t xml:space="preserve"> QUESTION, ANSWER, &amp; VERSE:</w:t>
      </w:r>
    </w:p>
    <w:p w:rsidR="00B8688F" w:rsidRPr="00B8688F" w:rsidRDefault="00B8688F" w:rsidP="005918A4">
      <w:pPr>
        <w:spacing w:line="720" w:lineRule="atLeast"/>
        <w:jc w:val="both"/>
        <w:rPr>
          <w:b/>
          <w:sz w:val="20"/>
          <w:szCs w:val="20"/>
          <w:u w:val="single"/>
        </w:rPr>
      </w:pPr>
      <w:r w:rsidRPr="00B8688F">
        <w:rPr>
          <w:b/>
          <w:sz w:val="20"/>
          <w:szCs w:val="20"/>
          <w:u w:val="single"/>
        </w:rPr>
        <w:t xml:space="preserve">GENESIS CHAPTER </w:t>
      </w:r>
      <w:r w:rsidR="008F588D">
        <w:rPr>
          <w:b/>
          <w:sz w:val="20"/>
          <w:szCs w:val="20"/>
          <w:u w:val="single"/>
        </w:rPr>
        <w:t>TWELVE</w:t>
      </w:r>
      <w:r w:rsidRPr="00B8688F">
        <w:rPr>
          <w:b/>
          <w:sz w:val="20"/>
          <w:szCs w:val="20"/>
          <w:u w:val="single"/>
        </w:rPr>
        <w:t xml:space="preserve"> QUESTION, ANSWER, &amp; VERSE:</w:t>
      </w:r>
    </w:p>
    <w:p w:rsidR="00B8688F" w:rsidRPr="00B8688F" w:rsidRDefault="00B8688F" w:rsidP="005918A4">
      <w:pPr>
        <w:spacing w:line="720" w:lineRule="atLeast"/>
        <w:jc w:val="both"/>
        <w:rPr>
          <w:b/>
          <w:sz w:val="20"/>
          <w:szCs w:val="20"/>
          <w:u w:val="single"/>
        </w:rPr>
      </w:pPr>
      <w:r w:rsidRPr="00B8688F">
        <w:rPr>
          <w:b/>
          <w:sz w:val="20"/>
          <w:szCs w:val="20"/>
          <w:u w:val="single"/>
        </w:rPr>
        <w:t xml:space="preserve">GENESIS CHAPTER </w:t>
      </w:r>
      <w:r w:rsidR="008F588D">
        <w:rPr>
          <w:b/>
          <w:sz w:val="20"/>
          <w:szCs w:val="20"/>
          <w:u w:val="single"/>
        </w:rPr>
        <w:t>THIRTEEN</w:t>
      </w:r>
      <w:r w:rsidRPr="00B8688F">
        <w:rPr>
          <w:b/>
          <w:sz w:val="20"/>
          <w:szCs w:val="20"/>
          <w:u w:val="single"/>
        </w:rPr>
        <w:t xml:space="preserve"> QUESTION, ANSWER, &amp; VERSE:</w:t>
      </w:r>
    </w:p>
    <w:p w:rsidR="00B8688F" w:rsidRPr="00B8688F" w:rsidRDefault="00B8688F" w:rsidP="005918A4">
      <w:pPr>
        <w:spacing w:line="720" w:lineRule="atLeast"/>
        <w:jc w:val="both"/>
        <w:rPr>
          <w:b/>
          <w:sz w:val="20"/>
          <w:szCs w:val="20"/>
          <w:u w:val="single"/>
        </w:rPr>
      </w:pPr>
      <w:r w:rsidRPr="00B8688F">
        <w:rPr>
          <w:b/>
          <w:sz w:val="20"/>
          <w:szCs w:val="20"/>
          <w:u w:val="single"/>
        </w:rPr>
        <w:t xml:space="preserve">GENESIS CHAPTER </w:t>
      </w:r>
      <w:r w:rsidR="008F588D">
        <w:rPr>
          <w:b/>
          <w:sz w:val="20"/>
          <w:szCs w:val="20"/>
          <w:u w:val="single"/>
        </w:rPr>
        <w:t>FOURTEEN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FIFTEEN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SIXTEEN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SEVENTEEN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EIGHTEEN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NINETEEN</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w:t>
      </w:r>
      <w:r w:rsidRPr="00B8688F">
        <w:rPr>
          <w:b/>
          <w:sz w:val="20"/>
          <w:szCs w:val="20"/>
          <w:u w:val="single"/>
        </w:rPr>
        <w:t xml:space="preserve"> QUESTION, ANSWER, &amp; VERSE:</w:t>
      </w:r>
    </w:p>
    <w:p w:rsidR="005918A4"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TWENTY-ONE</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TWENTY-TWO</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TWENTY-THREE</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TWENTY-FOUR</w:t>
      </w:r>
      <w:r w:rsidRPr="00B8688F">
        <w:rPr>
          <w:b/>
          <w:sz w:val="20"/>
          <w:szCs w:val="20"/>
          <w:u w:val="single"/>
        </w:rPr>
        <w:t xml:space="preserve"> QUESTION, ANSWER, &amp; VERSE:</w:t>
      </w:r>
    </w:p>
    <w:p w:rsidR="005918A4" w:rsidRPr="00B8688F" w:rsidRDefault="005918A4" w:rsidP="005918A4">
      <w:pPr>
        <w:spacing w:line="720" w:lineRule="atLeast"/>
        <w:jc w:val="both"/>
        <w:rPr>
          <w:b/>
          <w:sz w:val="20"/>
          <w:szCs w:val="20"/>
          <w:u w:val="single"/>
        </w:rPr>
      </w:pPr>
      <w:r w:rsidRPr="00B8688F">
        <w:rPr>
          <w:b/>
          <w:sz w:val="20"/>
          <w:szCs w:val="20"/>
          <w:u w:val="single"/>
        </w:rPr>
        <w:t xml:space="preserve">GENESIS CHAPTER </w:t>
      </w:r>
      <w:r>
        <w:rPr>
          <w:b/>
          <w:sz w:val="20"/>
          <w:szCs w:val="20"/>
          <w:u w:val="single"/>
        </w:rPr>
        <w:t>TWENTY-FIVE</w:t>
      </w:r>
      <w:r w:rsidRPr="00B8688F">
        <w:rPr>
          <w:b/>
          <w:sz w:val="20"/>
          <w:szCs w:val="20"/>
          <w:u w:val="single"/>
        </w:rPr>
        <w:t xml:space="preserve"> QUESTION, ANSWER, &amp; VERSE:</w:t>
      </w:r>
    </w:p>
    <w:p w:rsidR="005918A4" w:rsidRDefault="005918A4" w:rsidP="005918A4">
      <w:pPr>
        <w:ind w:left="-360"/>
      </w:pPr>
    </w:p>
    <w:p w:rsidR="00E62634" w:rsidRPr="00E62634" w:rsidRDefault="005556F2" w:rsidP="00C31DFF">
      <w:pPr>
        <w:pStyle w:val="Heading1"/>
      </w:pPr>
      <w:bookmarkStart w:id="9" w:name="_Toc242847124"/>
      <w:r>
        <w:lastRenderedPageBreak/>
        <w:t>LESSON 3</w:t>
      </w:r>
      <w:bookmarkEnd w:id="9"/>
    </w:p>
    <w:p w:rsidR="00C31DFF" w:rsidRPr="00C92F3B" w:rsidRDefault="00C31DFF" w:rsidP="00C31DFF">
      <w:pPr>
        <w:rPr>
          <w:b/>
          <w:sz w:val="28"/>
          <w:szCs w:val="28"/>
        </w:rPr>
      </w:pPr>
      <w:r w:rsidRPr="00C92F3B">
        <w:rPr>
          <w:b/>
          <w:sz w:val="28"/>
          <w:szCs w:val="28"/>
        </w:rPr>
        <w:t>Class Outline:</w:t>
      </w:r>
    </w:p>
    <w:p w:rsidR="00C31DFF" w:rsidRDefault="00C31DFF" w:rsidP="00B70380">
      <w:pPr>
        <w:pStyle w:val="ListParagraph"/>
        <w:numPr>
          <w:ilvl w:val="0"/>
          <w:numId w:val="39"/>
        </w:numPr>
      </w:pPr>
      <w:r>
        <w:t xml:space="preserve">Study TEXTBOOK pages </w:t>
      </w:r>
      <w:r w:rsidR="00D45ECD">
        <w:t>12</w:t>
      </w:r>
      <w:r>
        <w:t>-</w:t>
      </w:r>
      <w:r w:rsidR="00D45ECD">
        <w:t>20a</w:t>
      </w:r>
      <w:r>
        <w:t>.</w:t>
      </w:r>
    </w:p>
    <w:p w:rsidR="00C31DFF" w:rsidRDefault="00C31DFF" w:rsidP="00B70380">
      <w:pPr>
        <w:pStyle w:val="ListParagraph"/>
        <w:numPr>
          <w:ilvl w:val="0"/>
          <w:numId w:val="39"/>
        </w:numPr>
      </w:pPr>
      <w:r>
        <w:t>Complete “Illustrations from Genesis” on following page.</w:t>
      </w:r>
    </w:p>
    <w:p w:rsidR="00C31DFF" w:rsidRDefault="008F588D" w:rsidP="00B70380">
      <w:pPr>
        <w:pStyle w:val="ListParagraph"/>
        <w:numPr>
          <w:ilvl w:val="0"/>
          <w:numId w:val="39"/>
        </w:numPr>
      </w:pPr>
      <w:r>
        <w:t xml:space="preserve">Read Genesis Chapters </w:t>
      </w:r>
      <w:r w:rsidR="00D45ECD">
        <w:t>25</w:t>
      </w:r>
      <w:r>
        <w:t>-</w:t>
      </w:r>
      <w:r w:rsidR="00D45ECD">
        <w:t>38</w:t>
      </w:r>
      <w:r w:rsidR="00C31DFF">
        <w:t xml:space="preserve"> and com</w:t>
      </w:r>
      <w:r w:rsidR="00D45ECD">
        <w:t>pose a question &amp; answer for each chapter</w:t>
      </w:r>
      <w:r w:rsidR="00C31DFF">
        <w:t>:</w:t>
      </w:r>
    </w:p>
    <w:p w:rsidR="00D45ECD" w:rsidRDefault="00D45ECD" w:rsidP="00D45ECD">
      <w:pPr>
        <w:pStyle w:val="ListParagraph"/>
        <w:numPr>
          <w:ilvl w:val="0"/>
          <w:numId w:val="39"/>
        </w:numPr>
      </w:pPr>
      <w:r>
        <w:t>Complete “Noah’s Ark Questionnaire” on following page.</w:t>
      </w:r>
    </w:p>
    <w:p w:rsidR="00C31DFF" w:rsidRDefault="00C31DFF" w:rsidP="00C31DFF"/>
    <w:p w:rsidR="00D45ECD" w:rsidRPr="00B8688F" w:rsidRDefault="00D45ECD" w:rsidP="00D45ECD">
      <w:pPr>
        <w:rPr>
          <w:b/>
          <w:sz w:val="20"/>
          <w:szCs w:val="20"/>
          <w:u w:val="single"/>
        </w:rPr>
      </w:pPr>
      <w:bookmarkStart w:id="10" w:name="_Toc242844860"/>
      <w:r w:rsidRPr="00B8688F">
        <w:rPr>
          <w:b/>
          <w:sz w:val="20"/>
          <w:szCs w:val="20"/>
          <w:u w:val="single"/>
        </w:rPr>
        <w:t xml:space="preserve">GENESIS CHAPTER </w:t>
      </w:r>
      <w:r>
        <w:rPr>
          <w:b/>
          <w:sz w:val="20"/>
          <w:szCs w:val="20"/>
          <w:u w:val="single"/>
        </w:rPr>
        <w:t>TWENTY-SIX</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TWENTY-SEVEN</w:t>
      </w:r>
      <w:r w:rsidRPr="00B8688F">
        <w:rPr>
          <w:b/>
          <w:sz w:val="20"/>
          <w:szCs w:val="20"/>
          <w:u w:val="single"/>
        </w:rPr>
        <w:t xml:space="preserve"> QUESTION, ANSWER, &amp; VERSE:</w:t>
      </w:r>
    </w:p>
    <w:p w:rsidR="00D45ECD" w:rsidRDefault="00D45ECD" w:rsidP="00D45ECD">
      <w:pPr>
        <w:rPr>
          <w:b/>
          <w:sz w:val="20"/>
          <w:szCs w:val="20"/>
          <w:u w:val="single"/>
        </w:rPr>
      </w:pPr>
    </w:p>
    <w:p w:rsidR="00D45ECD"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TWENTY-EIGHT</w:t>
      </w:r>
      <w:r w:rsidRPr="00B8688F">
        <w:rPr>
          <w:b/>
          <w:sz w:val="20"/>
          <w:szCs w:val="20"/>
          <w:u w:val="single"/>
        </w:rPr>
        <w:t xml:space="preserve"> QUESTION, ANSWER, &amp; VERSE:</w:t>
      </w:r>
    </w:p>
    <w:p w:rsidR="00D45ECD" w:rsidRDefault="00D45ECD" w:rsidP="00D45ECD">
      <w:pPr>
        <w:rPr>
          <w:b/>
          <w:u w:val="single"/>
        </w:rPr>
      </w:pPr>
    </w:p>
    <w:p w:rsidR="00D45ECD" w:rsidRPr="00B8688F" w:rsidRDefault="00D45ECD" w:rsidP="00D45ECD">
      <w:pPr>
        <w:rPr>
          <w:b/>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45ECD" w:rsidRDefault="00D45ECD" w:rsidP="00D45ECD">
      <w:pPr>
        <w:rPr>
          <w:b/>
          <w:sz w:val="20"/>
          <w:szCs w:val="20"/>
          <w:u w:val="single"/>
        </w:rPr>
      </w:pPr>
    </w:p>
    <w:p w:rsidR="00D45ECD"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45ECD" w:rsidRPr="00B8688F"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45ECD" w:rsidRDefault="00D45ECD" w:rsidP="00D45ECD"/>
    <w:p w:rsidR="00D45ECD" w:rsidRDefault="00D45ECD" w:rsidP="00D45ECD"/>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 xml:space="preserve">THIRTY-SIX </w:t>
      </w:r>
      <w:r w:rsidRPr="00B8688F">
        <w:rPr>
          <w:b/>
          <w:sz w:val="20"/>
          <w:szCs w:val="20"/>
          <w:u w:val="single"/>
        </w:rPr>
        <w:t xml:space="preserve"> QUESTION, ANSWER, &amp; VERSE:</w:t>
      </w:r>
    </w:p>
    <w:p w:rsidR="00D45ECD" w:rsidRDefault="00D45ECD" w:rsidP="00D45ECD">
      <w:pPr>
        <w:rPr>
          <w:b/>
          <w:sz w:val="20"/>
          <w:szCs w:val="20"/>
          <w:u w:val="single"/>
        </w:rPr>
      </w:pPr>
    </w:p>
    <w:p w:rsidR="00D45ECD" w:rsidRPr="00B8688F"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THIRTY-SEVEN</w:t>
      </w:r>
      <w:r w:rsidRPr="00B8688F">
        <w:rPr>
          <w:b/>
          <w:sz w:val="20"/>
          <w:szCs w:val="20"/>
          <w:u w:val="single"/>
        </w:rPr>
        <w:t xml:space="preserve"> QUESTION, ANSWER, &amp; VERSE:</w:t>
      </w:r>
    </w:p>
    <w:p w:rsidR="00D45ECD" w:rsidRDefault="00D45ECD" w:rsidP="00D45ECD">
      <w:pPr>
        <w:rPr>
          <w:b/>
          <w:sz w:val="20"/>
          <w:szCs w:val="20"/>
          <w:u w:val="single"/>
        </w:rPr>
      </w:pPr>
    </w:p>
    <w:p w:rsidR="00D45ECD" w:rsidRDefault="00D45ECD" w:rsidP="00D45ECD">
      <w:pPr>
        <w:rPr>
          <w:b/>
          <w:sz w:val="20"/>
          <w:szCs w:val="20"/>
          <w:u w:val="single"/>
        </w:rPr>
      </w:pPr>
    </w:p>
    <w:p w:rsidR="00D45ECD" w:rsidRPr="00B8688F" w:rsidRDefault="00D45ECD" w:rsidP="00D45ECD">
      <w:pPr>
        <w:rPr>
          <w:b/>
          <w:sz w:val="20"/>
          <w:szCs w:val="20"/>
          <w:u w:val="single"/>
        </w:rPr>
      </w:pPr>
      <w:r w:rsidRPr="00B8688F">
        <w:rPr>
          <w:b/>
          <w:sz w:val="20"/>
          <w:szCs w:val="20"/>
          <w:u w:val="single"/>
        </w:rPr>
        <w:t xml:space="preserve">GENESIS CHAPTER </w:t>
      </w:r>
      <w:r>
        <w:rPr>
          <w:b/>
          <w:sz w:val="20"/>
          <w:szCs w:val="20"/>
          <w:u w:val="single"/>
        </w:rPr>
        <w:t>THIRTY-EIGHT</w:t>
      </w:r>
      <w:r w:rsidRPr="00B8688F">
        <w:rPr>
          <w:b/>
          <w:sz w:val="20"/>
          <w:szCs w:val="20"/>
          <w:u w:val="single"/>
        </w:rPr>
        <w:t xml:space="preserve"> QUESTION, ANSWER, &amp; VERSE:</w:t>
      </w:r>
    </w:p>
    <w:p w:rsidR="00D45ECD" w:rsidRDefault="00D45ECD" w:rsidP="00D45ECD">
      <w:pPr>
        <w:pStyle w:val="Header"/>
        <w:tabs>
          <w:tab w:val="clear" w:pos="4320"/>
        </w:tabs>
        <w:jc w:val="center"/>
      </w:pPr>
      <w:r>
        <w:br w:type="page"/>
      </w:r>
    </w:p>
    <w:p w:rsidR="0001766C" w:rsidRPr="0070790E" w:rsidRDefault="0001766C" w:rsidP="0070790E">
      <w:pPr>
        <w:jc w:val="center"/>
        <w:rPr>
          <w:b/>
          <w:sz w:val="36"/>
          <w:szCs w:val="36"/>
        </w:rPr>
      </w:pPr>
      <w:r w:rsidRPr="0070790E">
        <w:rPr>
          <w:b/>
          <w:sz w:val="36"/>
          <w:szCs w:val="36"/>
        </w:rPr>
        <w:lastRenderedPageBreak/>
        <w:t>ILLUSTRATIONS FROM GENESIS</w:t>
      </w:r>
      <w:bookmarkEnd w:id="10"/>
    </w:p>
    <w:p w:rsidR="0001766C" w:rsidRDefault="0001766C" w:rsidP="00C31DFF">
      <w:pPr>
        <w:pStyle w:val="ListParagraph"/>
        <w:ind w:left="0"/>
        <w:contextualSpacing/>
        <w:jc w:val="center"/>
      </w:pPr>
      <w:r>
        <w:t>GENESIS CONTAINS ILLUSTRATIONS OF MULTITUDES OF CONCEPTS</w:t>
      </w:r>
    </w:p>
    <w:p w:rsidR="00241E63" w:rsidRDefault="00241E63" w:rsidP="00241E63">
      <w:pPr>
        <w:pStyle w:val="ListParagraph"/>
        <w:ind w:left="0"/>
        <w:contextualSpacing/>
      </w:pPr>
    </w:p>
    <w:p w:rsidR="00241E63" w:rsidRDefault="00241E63" w:rsidP="00241E63">
      <w:pPr>
        <w:pStyle w:val="ListParagraph"/>
        <w:ind w:left="0"/>
        <w:contextualSpacing/>
      </w:pPr>
      <w:r>
        <w:t xml:space="preserve">INSTRUCTIONS: Fill in </w:t>
      </w:r>
      <w:r w:rsidRPr="00241E63">
        <w:rPr>
          <w:u w:val="single"/>
        </w:rPr>
        <w:t>all</w:t>
      </w:r>
      <w:r>
        <w:t xml:space="preserve"> the blanks.</w:t>
      </w:r>
    </w:p>
    <w:p w:rsidR="009109F8" w:rsidRDefault="009109F8" w:rsidP="00241E63">
      <w:pPr>
        <w:pStyle w:val="ListParagraph"/>
        <w:ind w:left="0"/>
        <w:contextual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68"/>
        <w:gridCol w:w="3745"/>
        <w:gridCol w:w="1943"/>
      </w:tblGrid>
      <w:tr w:rsidR="0001766C" w:rsidTr="00241E63">
        <w:tc>
          <w:tcPr>
            <w:tcW w:w="3168" w:type="dxa"/>
            <w:shd w:val="pct15" w:color="auto" w:fill="auto"/>
          </w:tcPr>
          <w:p w:rsidR="0001766C" w:rsidRDefault="0001766C" w:rsidP="00463686">
            <w:pPr>
              <w:jc w:val="center"/>
              <w:rPr>
                <w:b/>
                <w:bCs/>
                <w:sz w:val="28"/>
              </w:rPr>
            </w:pPr>
            <w:r>
              <w:rPr>
                <w:b/>
                <w:bCs/>
                <w:sz w:val="28"/>
              </w:rPr>
              <w:t>CONCEPT</w:t>
            </w:r>
          </w:p>
        </w:tc>
        <w:tc>
          <w:tcPr>
            <w:tcW w:w="3745" w:type="dxa"/>
            <w:shd w:val="pct15" w:color="auto" w:fill="auto"/>
          </w:tcPr>
          <w:p w:rsidR="0001766C" w:rsidRDefault="0001766C" w:rsidP="00463686">
            <w:pPr>
              <w:jc w:val="center"/>
              <w:rPr>
                <w:b/>
                <w:bCs/>
                <w:sz w:val="28"/>
              </w:rPr>
            </w:pPr>
            <w:r>
              <w:rPr>
                <w:b/>
                <w:bCs/>
                <w:sz w:val="28"/>
              </w:rPr>
              <w:t>ACCOUNT</w:t>
            </w:r>
          </w:p>
        </w:tc>
        <w:tc>
          <w:tcPr>
            <w:tcW w:w="1943" w:type="dxa"/>
            <w:shd w:val="pct15" w:color="auto" w:fill="auto"/>
          </w:tcPr>
          <w:p w:rsidR="0001766C" w:rsidRDefault="0001766C" w:rsidP="00463686">
            <w:pPr>
              <w:jc w:val="center"/>
              <w:rPr>
                <w:b/>
                <w:bCs/>
                <w:sz w:val="28"/>
              </w:rPr>
            </w:pPr>
            <w:r>
              <w:rPr>
                <w:b/>
                <w:bCs/>
                <w:sz w:val="28"/>
              </w:rPr>
              <w:t>REFERENCE</w:t>
            </w:r>
          </w:p>
        </w:tc>
      </w:tr>
      <w:tr w:rsidR="0001766C" w:rsidTr="009109F8">
        <w:tc>
          <w:tcPr>
            <w:tcW w:w="3168" w:type="dxa"/>
            <w:vAlign w:val="center"/>
          </w:tcPr>
          <w:p w:rsidR="0001766C" w:rsidRDefault="0001766C" w:rsidP="009109F8">
            <w:r>
              <w:t>ANGER/JEALOUSY</w:t>
            </w:r>
          </w:p>
        </w:tc>
        <w:tc>
          <w:tcPr>
            <w:tcW w:w="3745" w:type="dxa"/>
            <w:vAlign w:val="center"/>
          </w:tcPr>
          <w:p w:rsidR="0001766C" w:rsidRDefault="0001766C" w:rsidP="009109F8">
            <w:r>
              <w:t>CAIN KILLING ABEL</w:t>
            </w:r>
          </w:p>
        </w:tc>
        <w:tc>
          <w:tcPr>
            <w:tcW w:w="1943" w:type="dxa"/>
            <w:vAlign w:val="center"/>
          </w:tcPr>
          <w:p w:rsidR="0001766C" w:rsidRDefault="0001766C" w:rsidP="009109F8">
            <w:r>
              <w:t>11:1-15</w:t>
            </w:r>
          </w:p>
        </w:tc>
      </w:tr>
      <w:tr w:rsidR="0001766C" w:rsidTr="009109F8">
        <w:tc>
          <w:tcPr>
            <w:tcW w:w="3168" w:type="dxa"/>
            <w:vAlign w:val="center"/>
          </w:tcPr>
          <w:p w:rsidR="0001766C" w:rsidRDefault="0001766C" w:rsidP="009109F8">
            <w:r>
              <w:t>BRIDE OF CHRIST</w:t>
            </w:r>
          </w:p>
        </w:tc>
        <w:tc>
          <w:tcPr>
            <w:tcW w:w="3745" w:type="dxa"/>
            <w:vAlign w:val="center"/>
          </w:tcPr>
          <w:p w:rsidR="0001766C" w:rsidRDefault="0001766C" w:rsidP="009109F8">
            <w:r>
              <w:t>ISAAC &amp; REBEKAH</w:t>
            </w:r>
          </w:p>
        </w:tc>
        <w:tc>
          <w:tcPr>
            <w:tcW w:w="1943" w:type="dxa"/>
            <w:vAlign w:val="center"/>
          </w:tcPr>
          <w:p w:rsidR="0001766C" w:rsidRDefault="0001766C" w:rsidP="009109F8"/>
        </w:tc>
      </w:tr>
      <w:tr w:rsidR="0001766C" w:rsidTr="009109F8">
        <w:tc>
          <w:tcPr>
            <w:tcW w:w="3168" w:type="dxa"/>
            <w:vAlign w:val="center"/>
          </w:tcPr>
          <w:p w:rsidR="0001766C" w:rsidRDefault="0001766C" w:rsidP="009109F8">
            <w:r>
              <w:t>CARNAL/OLD MAN</w:t>
            </w:r>
          </w:p>
        </w:tc>
        <w:tc>
          <w:tcPr>
            <w:tcW w:w="3745" w:type="dxa"/>
            <w:vAlign w:val="center"/>
          </w:tcPr>
          <w:p w:rsidR="0001766C" w:rsidRDefault="0001766C" w:rsidP="009109F8">
            <w:r>
              <w:t>TERAH HAD TO DIE FIRST</w:t>
            </w:r>
          </w:p>
        </w:tc>
        <w:tc>
          <w:tcPr>
            <w:tcW w:w="1943" w:type="dxa"/>
            <w:vAlign w:val="center"/>
          </w:tcPr>
          <w:p w:rsidR="0001766C" w:rsidRDefault="0001766C" w:rsidP="009109F8">
            <w:r>
              <w:t>11:31,32; 12:1-3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DIPLOMACY</w:t>
            </w:r>
          </w:p>
        </w:tc>
        <w:tc>
          <w:tcPr>
            <w:tcW w:w="3745" w:type="dxa"/>
            <w:vAlign w:val="center"/>
          </w:tcPr>
          <w:p w:rsidR="0001766C" w:rsidRDefault="0001766C" w:rsidP="009109F8">
            <w:r>
              <w:t>JACOBS GIFT TO ESAU</w:t>
            </w:r>
          </w:p>
        </w:tc>
        <w:tc>
          <w:tcPr>
            <w:tcW w:w="1943" w:type="dxa"/>
            <w:vAlign w:val="center"/>
          </w:tcPr>
          <w:p w:rsidR="0001766C" w:rsidRDefault="0001766C" w:rsidP="009109F8">
            <w:r>
              <w:t>32:13-20</w:t>
            </w:r>
          </w:p>
        </w:tc>
      </w:tr>
      <w:tr w:rsidR="0001766C" w:rsidTr="009109F8">
        <w:tc>
          <w:tcPr>
            <w:tcW w:w="3168" w:type="dxa"/>
            <w:vAlign w:val="center"/>
          </w:tcPr>
          <w:p w:rsidR="0001766C" w:rsidRDefault="0001766C" w:rsidP="009109F8">
            <w:r>
              <w:t>FAITH</w:t>
            </w:r>
          </w:p>
        </w:tc>
        <w:tc>
          <w:tcPr>
            <w:tcW w:w="3745" w:type="dxa"/>
            <w:vAlign w:val="center"/>
          </w:tcPr>
          <w:p w:rsidR="0001766C" w:rsidRPr="00241E63" w:rsidRDefault="0001766C" w:rsidP="009109F8">
            <w:pPr>
              <w:rPr>
                <w:color w:val="FFFFFF" w:themeColor="background1"/>
              </w:rPr>
            </w:pPr>
            <w:r w:rsidRPr="00241E63">
              <w:rPr>
                <w:color w:val="FFFFFF" w:themeColor="background1"/>
              </w:rPr>
              <w:t>GOD WILL PROVIDE HIMSELF</w:t>
            </w:r>
          </w:p>
        </w:tc>
        <w:tc>
          <w:tcPr>
            <w:tcW w:w="1943" w:type="dxa"/>
            <w:vAlign w:val="center"/>
          </w:tcPr>
          <w:p w:rsidR="0001766C" w:rsidRPr="00241E63" w:rsidRDefault="0001766C" w:rsidP="009109F8">
            <w:pPr>
              <w:rPr>
                <w:color w:val="FFFFFF" w:themeColor="background1"/>
              </w:rPr>
            </w:pPr>
            <w:r w:rsidRPr="00241E63">
              <w:rPr>
                <w:color w:val="FFFFFF" w:themeColor="background1"/>
              </w:rPr>
              <w:t>22:7-8</w:t>
            </w:r>
          </w:p>
        </w:tc>
      </w:tr>
      <w:tr w:rsidR="0001766C" w:rsidTr="009109F8">
        <w:tc>
          <w:tcPr>
            <w:tcW w:w="3168" w:type="dxa"/>
            <w:vAlign w:val="center"/>
          </w:tcPr>
          <w:p w:rsidR="0001766C" w:rsidRDefault="0001766C" w:rsidP="009109F8">
            <w:r>
              <w:t>FRIENDSHIP</w:t>
            </w:r>
          </w:p>
        </w:tc>
        <w:tc>
          <w:tcPr>
            <w:tcW w:w="3745" w:type="dxa"/>
            <w:vAlign w:val="center"/>
          </w:tcPr>
          <w:p w:rsidR="0001766C" w:rsidRDefault="0001766C" w:rsidP="009109F8">
            <w:r>
              <w:t>ABRAHAM IS THERE FOR LOT</w:t>
            </w:r>
          </w:p>
        </w:tc>
        <w:tc>
          <w:tcPr>
            <w:tcW w:w="1943" w:type="dxa"/>
            <w:vAlign w:val="center"/>
          </w:tcPr>
          <w:p w:rsidR="0001766C" w:rsidRDefault="0001766C" w:rsidP="009109F8">
            <w:r>
              <w:t>14:14-16</w:t>
            </w:r>
          </w:p>
        </w:tc>
      </w:tr>
      <w:tr w:rsidR="0001766C" w:rsidTr="009109F8">
        <w:tc>
          <w:tcPr>
            <w:tcW w:w="3168" w:type="dxa"/>
            <w:vAlign w:val="center"/>
          </w:tcPr>
          <w:p w:rsidR="0001766C" w:rsidRDefault="0001766C" w:rsidP="009109F8">
            <w:r>
              <w:t>GENEROSITY</w:t>
            </w:r>
          </w:p>
        </w:tc>
        <w:tc>
          <w:tcPr>
            <w:tcW w:w="3745" w:type="dxa"/>
            <w:vAlign w:val="center"/>
          </w:tcPr>
          <w:p w:rsidR="0001766C" w:rsidRDefault="0001766C" w:rsidP="009109F8">
            <w:r>
              <w:t>EGYPT SHARES GRAIN</w:t>
            </w:r>
          </w:p>
        </w:tc>
        <w:tc>
          <w:tcPr>
            <w:tcW w:w="1943" w:type="dxa"/>
            <w:vAlign w:val="center"/>
          </w:tcPr>
          <w:p w:rsidR="0001766C" w:rsidRDefault="0001766C" w:rsidP="009109F8">
            <w:r>
              <w:t>41:56-57</w:t>
            </w:r>
          </w:p>
        </w:tc>
      </w:tr>
      <w:tr w:rsidR="0001766C" w:rsidTr="009109F8">
        <w:tc>
          <w:tcPr>
            <w:tcW w:w="3168" w:type="dxa"/>
            <w:vAlign w:val="center"/>
          </w:tcPr>
          <w:p w:rsidR="0001766C" w:rsidRDefault="0001766C" w:rsidP="009109F8">
            <w:r>
              <w:t>GOD’S SUPREMECY</w:t>
            </w:r>
          </w:p>
        </w:tc>
        <w:tc>
          <w:tcPr>
            <w:tcW w:w="3745" w:type="dxa"/>
            <w:vAlign w:val="center"/>
          </w:tcPr>
          <w:p w:rsidR="0001766C" w:rsidRPr="00241E63" w:rsidRDefault="0001766C" w:rsidP="009109F8">
            <w:pPr>
              <w:rPr>
                <w:color w:val="FFFFFF" w:themeColor="background1"/>
              </w:rPr>
            </w:pPr>
            <w:r w:rsidRPr="00241E63">
              <w:rPr>
                <w:color w:val="FFFFFF" w:themeColor="background1"/>
              </w:rPr>
              <w:t>IN THE BEGINNING GOD</w:t>
            </w:r>
          </w:p>
        </w:tc>
        <w:tc>
          <w:tcPr>
            <w:tcW w:w="1943" w:type="dxa"/>
            <w:vAlign w:val="center"/>
          </w:tcPr>
          <w:p w:rsidR="0001766C" w:rsidRPr="00241E63" w:rsidRDefault="0001766C" w:rsidP="009109F8">
            <w:pPr>
              <w:rPr>
                <w:color w:val="FFFFFF" w:themeColor="background1"/>
              </w:rPr>
            </w:pPr>
            <w:r w:rsidRPr="00241E63">
              <w:rPr>
                <w:color w:val="FFFFFF" w:themeColor="background1"/>
              </w:rPr>
              <w:t>1:1</w:t>
            </w:r>
          </w:p>
        </w:tc>
      </w:tr>
      <w:tr w:rsidR="0001766C" w:rsidTr="009109F8">
        <w:tc>
          <w:tcPr>
            <w:tcW w:w="3168" w:type="dxa"/>
            <w:vAlign w:val="center"/>
          </w:tcPr>
          <w:p w:rsidR="0001766C" w:rsidRDefault="0001766C" w:rsidP="009109F8">
            <w:r>
              <w:t>GOD SPEAKS TO MAN</w:t>
            </w:r>
          </w:p>
        </w:tc>
        <w:tc>
          <w:tcPr>
            <w:tcW w:w="3745" w:type="dxa"/>
            <w:vAlign w:val="center"/>
          </w:tcPr>
          <w:p w:rsidR="0001766C" w:rsidRPr="00241E63" w:rsidRDefault="0001766C" w:rsidP="009109F8">
            <w:pPr>
              <w:rPr>
                <w:color w:val="FFFFFF" w:themeColor="background1"/>
              </w:rPr>
            </w:pPr>
            <w:r w:rsidRPr="00241E63">
              <w:rPr>
                <w:color w:val="FFFFFF" w:themeColor="background1"/>
              </w:rPr>
              <w:t>JOSEPH’S DREAMS</w:t>
            </w:r>
          </w:p>
        </w:tc>
        <w:tc>
          <w:tcPr>
            <w:tcW w:w="1943" w:type="dxa"/>
            <w:vAlign w:val="center"/>
          </w:tcPr>
          <w:p w:rsidR="0001766C" w:rsidRPr="00241E63" w:rsidRDefault="0001766C" w:rsidP="009109F8">
            <w:pPr>
              <w:rPr>
                <w:color w:val="FFFFFF" w:themeColor="background1"/>
              </w:rPr>
            </w:pPr>
            <w:r w:rsidRPr="00241E63">
              <w:rPr>
                <w:color w:val="FFFFFF" w:themeColor="background1"/>
              </w:rPr>
              <w:t>37:5-9</w:t>
            </w:r>
          </w:p>
        </w:tc>
      </w:tr>
      <w:tr w:rsidR="0001766C" w:rsidTr="009109F8">
        <w:tc>
          <w:tcPr>
            <w:tcW w:w="3168" w:type="dxa"/>
            <w:vAlign w:val="center"/>
          </w:tcPr>
          <w:p w:rsidR="0001766C" w:rsidRDefault="0001766C" w:rsidP="009109F8">
            <w:r>
              <w:t>GLORY GIVEN TO GOD</w:t>
            </w:r>
          </w:p>
        </w:tc>
        <w:tc>
          <w:tcPr>
            <w:tcW w:w="3745" w:type="dxa"/>
            <w:vAlign w:val="center"/>
          </w:tcPr>
          <w:p w:rsidR="0001766C" w:rsidRDefault="0001766C" w:rsidP="009109F8">
            <w:r>
              <w:t>JOSEPH BEFORE PHARAOH</w:t>
            </w:r>
          </w:p>
        </w:tc>
        <w:tc>
          <w:tcPr>
            <w:tcW w:w="1943" w:type="dxa"/>
            <w:vAlign w:val="center"/>
          </w:tcPr>
          <w:p w:rsidR="0001766C" w:rsidRDefault="0001766C" w:rsidP="009109F8">
            <w:r>
              <w:t>41:16</w:t>
            </w:r>
          </w:p>
        </w:tc>
      </w:tr>
      <w:tr w:rsidR="0001766C" w:rsidTr="009109F8">
        <w:tc>
          <w:tcPr>
            <w:tcW w:w="3168" w:type="dxa"/>
            <w:vAlign w:val="center"/>
          </w:tcPr>
          <w:p w:rsidR="0001766C" w:rsidRDefault="0001766C" w:rsidP="009109F8">
            <w:r>
              <w:t>HATE</w:t>
            </w:r>
          </w:p>
        </w:tc>
        <w:tc>
          <w:tcPr>
            <w:tcW w:w="3745" w:type="dxa"/>
            <w:vAlign w:val="center"/>
          </w:tcPr>
          <w:p w:rsidR="0001766C" w:rsidRDefault="0001766C" w:rsidP="009109F8">
            <w:r>
              <w:t>JOSEPH’S BROTHERS HATE</w:t>
            </w:r>
          </w:p>
        </w:tc>
        <w:tc>
          <w:tcPr>
            <w:tcW w:w="1943" w:type="dxa"/>
            <w:vAlign w:val="center"/>
          </w:tcPr>
          <w:p w:rsidR="0001766C" w:rsidRPr="00241E63" w:rsidRDefault="0001766C" w:rsidP="009109F8">
            <w:pPr>
              <w:rPr>
                <w:color w:val="FFFFFF" w:themeColor="background1"/>
              </w:rPr>
            </w:pPr>
            <w:r w:rsidRPr="00241E63">
              <w:rPr>
                <w:color w:val="FFFFFF" w:themeColor="background1"/>
              </w:rPr>
              <w:t>37:4</w:t>
            </w:r>
          </w:p>
        </w:tc>
      </w:tr>
      <w:tr w:rsidR="0001766C" w:rsidTr="009109F8">
        <w:tc>
          <w:tcPr>
            <w:tcW w:w="3168" w:type="dxa"/>
            <w:vAlign w:val="center"/>
          </w:tcPr>
          <w:p w:rsidR="0001766C" w:rsidRDefault="0001766C" w:rsidP="009109F8">
            <w:r>
              <w:t>JUDGMENT</w:t>
            </w:r>
          </w:p>
        </w:tc>
        <w:tc>
          <w:tcPr>
            <w:tcW w:w="3745" w:type="dxa"/>
            <w:vAlign w:val="center"/>
          </w:tcPr>
          <w:p w:rsidR="0001766C" w:rsidRPr="00241E63" w:rsidRDefault="0001766C" w:rsidP="009109F8">
            <w:pPr>
              <w:rPr>
                <w:color w:val="FFFFFF" w:themeColor="background1"/>
              </w:rPr>
            </w:pPr>
            <w:r w:rsidRPr="00241E63">
              <w:rPr>
                <w:color w:val="FFFFFF" w:themeColor="background1"/>
              </w:rPr>
              <w:t>THE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6:13-17</w:t>
            </w:r>
          </w:p>
        </w:tc>
      </w:tr>
      <w:tr w:rsidR="0001766C" w:rsidTr="009109F8">
        <w:tc>
          <w:tcPr>
            <w:tcW w:w="3168" w:type="dxa"/>
            <w:vAlign w:val="center"/>
          </w:tcPr>
          <w:p w:rsidR="0001766C" w:rsidRDefault="0001766C" w:rsidP="009109F8">
            <w:r>
              <w:t>HONESTY</w:t>
            </w:r>
          </w:p>
        </w:tc>
        <w:tc>
          <w:tcPr>
            <w:tcW w:w="3745" w:type="dxa"/>
            <w:vAlign w:val="center"/>
          </w:tcPr>
          <w:p w:rsidR="0001766C" w:rsidRDefault="0001766C" w:rsidP="009109F8">
            <w:r>
              <w:t>MONEY IN SACKS RETURNED</w:t>
            </w:r>
          </w:p>
        </w:tc>
        <w:tc>
          <w:tcPr>
            <w:tcW w:w="1943" w:type="dxa"/>
            <w:vAlign w:val="center"/>
          </w:tcPr>
          <w:p w:rsidR="0001766C" w:rsidRDefault="0001766C" w:rsidP="009109F8">
            <w:r>
              <w:t>43:19-22</w:t>
            </w:r>
          </w:p>
        </w:tc>
      </w:tr>
      <w:tr w:rsidR="0001766C" w:rsidTr="009109F8">
        <w:tc>
          <w:tcPr>
            <w:tcW w:w="3168" w:type="dxa"/>
            <w:vAlign w:val="center"/>
          </w:tcPr>
          <w:p w:rsidR="0001766C" w:rsidRDefault="0001766C" w:rsidP="009109F8">
            <w:r>
              <w:t>HOPE</w:t>
            </w:r>
          </w:p>
        </w:tc>
        <w:tc>
          <w:tcPr>
            <w:tcW w:w="3745" w:type="dxa"/>
            <w:vAlign w:val="center"/>
          </w:tcPr>
          <w:p w:rsidR="0001766C" w:rsidRDefault="0001766C" w:rsidP="009109F8">
            <w:r>
              <w:t>JOSEPH’S HOPE OF FREEDOM</w:t>
            </w:r>
          </w:p>
        </w:tc>
        <w:tc>
          <w:tcPr>
            <w:tcW w:w="1943" w:type="dxa"/>
            <w:vAlign w:val="center"/>
          </w:tcPr>
          <w:p w:rsidR="0001766C" w:rsidRPr="00241E63" w:rsidRDefault="0001766C" w:rsidP="009109F8">
            <w:pPr>
              <w:rPr>
                <w:color w:val="FFFFFF" w:themeColor="background1"/>
              </w:rPr>
            </w:pPr>
            <w:r w:rsidRPr="00241E63">
              <w:rPr>
                <w:color w:val="FFFFFF" w:themeColor="background1"/>
              </w:rPr>
              <w:t>40:14</w:t>
            </w:r>
          </w:p>
        </w:tc>
      </w:tr>
      <w:tr w:rsidR="0001766C" w:rsidTr="009109F8">
        <w:tc>
          <w:tcPr>
            <w:tcW w:w="3168" w:type="dxa"/>
            <w:vAlign w:val="center"/>
          </w:tcPr>
          <w:p w:rsidR="0001766C" w:rsidRDefault="0001766C" w:rsidP="009109F8">
            <w:r>
              <w:t>HUMILITY</w:t>
            </w:r>
          </w:p>
        </w:tc>
        <w:tc>
          <w:tcPr>
            <w:tcW w:w="3745" w:type="dxa"/>
            <w:vAlign w:val="center"/>
          </w:tcPr>
          <w:p w:rsidR="0001766C" w:rsidRDefault="0001766C" w:rsidP="009109F8">
            <w:r>
              <w:t>JACOB BOWING TO ESAU</w:t>
            </w:r>
          </w:p>
        </w:tc>
        <w:tc>
          <w:tcPr>
            <w:tcW w:w="1943" w:type="dxa"/>
            <w:vAlign w:val="center"/>
          </w:tcPr>
          <w:p w:rsidR="0001766C" w:rsidRDefault="0001766C" w:rsidP="009109F8">
            <w:r>
              <w:t>33:3</w:t>
            </w:r>
          </w:p>
        </w:tc>
      </w:tr>
      <w:tr w:rsidR="0001766C" w:rsidTr="009109F8">
        <w:tc>
          <w:tcPr>
            <w:tcW w:w="3168" w:type="dxa"/>
            <w:vAlign w:val="center"/>
          </w:tcPr>
          <w:p w:rsidR="0001766C" w:rsidRDefault="0001766C" w:rsidP="009109F8">
            <w:r>
              <w:t>KINDNESS</w:t>
            </w:r>
          </w:p>
        </w:tc>
        <w:tc>
          <w:tcPr>
            <w:tcW w:w="3745" w:type="dxa"/>
            <w:vAlign w:val="center"/>
          </w:tcPr>
          <w:p w:rsidR="0001766C" w:rsidRDefault="0001766C" w:rsidP="009109F8">
            <w:r>
              <w:t>RACHEL HELPED ELIEZER</w:t>
            </w:r>
          </w:p>
        </w:tc>
        <w:tc>
          <w:tcPr>
            <w:tcW w:w="1943" w:type="dxa"/>
            <w:vAlign w:val="center"/>
          </w:tcPr>
          <w:p w:rsidR="0001766C" w:rsidRPr="00241E63" w:rsidRDefault="0001766C" w:rsidP="009109F8">
            <w:pPr>
              <w:rPr>
                <w:color w:val="FFFFFF" w:themeColor="background1"/>
              </w:rPr>
            </w:pPr>
            <w:r w:rsidRPr="00241E63">
              <w:rPr>
                <w:color w:val="FFFFFF" w:themeColor="background1"/>
              </w:rPr>
              <w:t>24:17-20</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LOVE</w:t>
            </w:r>
          </w:p>
        </w:tc>
        <w:tc>
          <w:tcPr>
            <w:tcW w:w="3745" w:type="dxa"/>
            <w:vAlign w:val="center"/>
          </w:tcPr>
          <w:p w:rsidR="0001766C" w:rsidRPr="00241E63" w:rsidRDefault="0001766C" w:rsidP="009109F8">
            <w:pPr>
              <w:rPr>
                <w:color w:val="FFFFFF" w:themeColor="background1"/>
              </w:rPr>
            </w:pPr>
            <w:r w:rsidRPr="00241E63">
              <w:rPr>
                <w:color w:val="FFFFFF" w:themeColor="background1"/>
              </w:rPr>
              <w:t>JACOB LOVED JOSEPH</w:t>
            </w:r>
          </w:p>
        </w:tc>
        <w:tc>
          <w:tcPr>
            <w:tcW w:w="1943" w:type="dxa"/>
            <w:vAlign w:val="center"/>
          </w:tcPr>
          <w:p w:rsidR="0001766C" w:rsidRPr="00241E63" w:rsidRDefault="0001766C" w:rsidP="009109F8">
            <w:pPr>
              <w:rPr>
                <w:color w:val="FFFFFF" w:themeColor="background1"/>
              </w:rPr>
            </w:pPr>
            <w:r w:rsidRPr="00241E63">
              <w:rPr>
                <w:color w:val="FFFFFF" w:themeColor="background1"/>
              </w:rPr>
              <w:t>37:3</w:t>
            </w:r>
          </w:p>
        </w:tc>
      </w:tr>
      <w:tr w:rsidR="0001766C" w:rsidTr="009109F8">
        <w:tc>
          <w:tcPr>
            <w:tcW w:w="3168" w:type="dxa"/>
            <w:vAlign w:val="center"/>
          </w:tcPr>
          <w:p w:rsidR="0001766C" w:rsidRDefault="0001766C" w:rsidP="009109F8">
            <w:r>
              <w:t>LYING/DECPTION</w:t>
            </w:r>
          </w:p>
        </w:tc>
        <w:tc>
          <w:tcPr>
            <w:tcW w:w="3745" w:type="dxa"/>
            <w:vAlign w:val="center"/>
          </w:tcPr>
          <w:p w:rsidR="0001766C" w:rsidRDefault="0001766C" w:rsidP="009109F8">
            <w:r>
              <w:t>RACHEL HID LABAN’S IDOLS</w:t>
            </w:r>
          </w:p>
        </w:tc>
        <w:tc>
          <w:tcPr>
            <w:tcW w:w="1943" w:type="dxa"/>
            <w:vAlign w:val="center"/>
          </w:tcPr>
          <w:p w:rsidR="0001766C" w:rsidRDefault="0001766C" w:rsidP="009109F8">
            <w:r>
              <w:t>31:34-35</w:t>
            </w:r>
          </w:p>
        </w:tc>
      </w:tr>
      <w:tr w:rsidR="0001766C" w:rsidTr="009109F8">
        <w:tc>
          <w:tcPr>
            <w:tcW w:w="3168" w:type="dxa"/>
            <w:vAlign w:val="center"/>
          </w:tcPr>
          <w:p w:rsidR="0001766C" w:rsidRDefault="0001766C" w:rsidP="009109F8">
            <w:r>
              <w:t>MURDERING’S CONSEQ.</w:t>
            </w:r>
          </w:p>
        </w:tc>
        <w:tc>
          <w:tcPr>
            <w:tcW w:w="3745" w:type="dxa"/>
            <w:vAlign w:val="center"/>
          </w:tcPr>
          <w:p w:rsidR="0001766C" w:rsidRDefault="0001766C" w:rsidP="009109F8">
            <w:r>
              <w:t>BLOOD FOR BLOOD</w:t>
            </w:r>
          </w:p>
        </w:tc>
        <w:tc>
          <w:tcPr>
            <w:tcW w:w="1943" w:type="dxa"/>
            <w:vAlign w:val="center"/>
          </w:tcPr>
          <w:p w:rsidR="0001766C" w:rsidRDefault="0001766C" w:rsidP="009109F8">
            <w:r>
              <w:t>4:6</w:t>
            </w:r>
          </w:p>
        </w:tc>
      </w:tr>
      <w:tr w:rsidR="0001766C" w:rsidTr="009109F8">
        <w:tc>
          <w:tcPr>
            <w:tcW w:w="3168" w:type="dxa"/>
            <w:vAlign w:val="center"/>
          </w:tcPr>
          <w:p w:rsidR="0001766C" w:rsidRDefault="0001766C" w:rsidP="009109F8">
            <w:r>
              <w:t>PATIENCE</w:t>
            </w:r>
          </w:p>
        </w:tc>
        <w:tc>
          <w:tcPr>
            <w:tcW w:w="3745" w:type="dxa"/>
            <w:vAlign w:val="center"/>
          </w:tcPr>
          <w:p w:rsidR="0001766C" w:rsidRDefault="0001766C" w:rsidP="009109F8">
            <w:r>
              <w:t>JACOB WORKED 7 YEARS</w:t>
            </w:r>
          </w:p>
        </w:tc>
        <w:tc>
          <w:tcPr>
            <w:tcW w:w="1943" w:type="dxa"/>
            <w:vAlign w:val="center"/>
          </w:tcPr>
          <w:p w:rsidR="0001766C" w:rsidRDefault="0001766C" w:rsidP="009109F8">
            <w:r>
              <w:t>29:20</w:t>
            </w:r>
          </w:p>
        </w:tc>
      </w:tr>
      <w:tr w:rsidR="0001766C" w:rsidTr="009109F8">
        <w:tc>
          <w:tcPr>
            <w:tcW w:w="3168" w:type="dxa"/>
            <w:vAlign w:val="center"/>
          </w:tcPr>
          <w:p w:rsidR="0001766C" w:rsidRDefault="0001766C" w:rsidP="009109F8">
            <w:r>
              <w:t>POLYGAMY DANGERS</w:t>
            </w:r>
          </w:p>
        </w:tc>
        <w:tc>
          <w:tcPr>
            <w:tcW w:w="3745" w:type="dxa"/>
            <w:vAlign w:val="center"/>
          </w:tcPr>
          <w:p w:rsidR="0001766C" w:rsidRDefault="0001766C" w:rsidP="009109F8">
            <w:r>
              <w:t>RACHEL &amp; LEAH</w:t>
            </w:r>
          </w:p>
        </w:tc>
        <w:tc>
          <w:tcPr>
            <w:tcW w:w="1943" w:type="dxa"/>
            <w:vAlign w:val="center"/>
          </w:tcPr>
          <w:p w:rsidR="0001766C" w:rsidRDefault="0001766C" w:rsidP="009109F8">
            <w:r>
              <w:t>29:30</w:t>
            </w:r>
          </w:p>
        </w:tc>
      </w:tr>
      <w:tr w:rsidR="0001766C" w:rsidTr="009109F8">
        <w:tc>
          <w:tcPr>
            <w:tcW w:w="3168" w:type="dxa"/>
            <w:vAlign w:val="center"/>
          </w:tcPr>
          <w:p w:rsidR="0001766C" w:rsidRDefault="0001766C" w:rsidP="009109F8">
            <w:r>
              <w:t>SIN’S CONSEQUENCE</w:t>
            </w:r>
          </w:p>
        </w:tc>
        <w:tc>
          <w:tcPr>
            <w:tcW w:w="3745" w:type="dxa"/>
            <w:vAlign w:val="center"/>
          </w:tcPr>
          <w:p w:rsidR="0001766C" w:rsidRDefault="0001766C" w:rsidP="009109F8">
            <w:r>
              <w:t>DESTRUCTION OF SODOM</w:t>
            </w:r>
          </w:p>
        </w:tc>
        <w:tc>
          <w:tcPr>
            <w:tcW w:w="1943" w:type="dxa"/>
            <w:vAlign w:val="center"/>
          </w:tcPr>
          <w:p w:rsidR="0001766C" w:rsidRPr="00241E63" w:rsidRDefault="0001766C" w:rsidP="009109F8">
            <w:pPr>
              <w:rPr>
                <w:color w:val="FFFFFF" w:themeColor="background1"/>
              </w:rPr>
            </w:pPr>
            <w:r w:rsidRPr="00241E63">
              <w:rPr>
                <w:color w:val="FFFFFF" w:themeColor="background1"/>
              </w:rPr>
              <w:t>18:20-21; 19:24</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THANKSGIVING</w:t>
            </w:r>
          </w:p>
        </w:tc>
        <w:tc>
          <w:tcPr>
            <w:tcW w:w="3745" w:type="dxa"/>
            <w:vAlign w:val="center"/>
          </w:tcPr>
          <w:p w:rsidR="0001766C" w:rsidRDefault="0001766C" w:rsidP="009109F8">
            <w:r>
              <w:t>NOAH SACRIFICED TO GOD</w:t>
            </w:r>
          </w:p>
        </w:tc>
        <w:tc>
          <w:tcPr>
            <w:tcW w:w="1943" w:type="dxa"/>
            <w:vAlign w:val="center"/>
          </w:tcPr>
          <w:p w:rsidR="0001766C" w:rsidRDefault="0001766C" w:rsidP="009109F8">
            <w:r>
              <w:t>8:20</w:t>
            </w:r>
          </w:p>
        </w:tc>
      </w:tr>
      <w:tr w:rsidR="0001766C" w:rsidTr="009109F8">
        <w:tc>
          <w:tcPr>
            <w:tcW w:w="3168" w:type="dxa"/>
            <w:vAlign w:val="center"/>
          </w:tcPr>
          <w:p w:rsidR="0001766C" w:rsidRDefault="0001766C" w:rsidP="009109F8">
            <w:r>
              <w:t>TITHING</w:t>
            </w:r>
          </w:p>
        </w:tc>
        <w:tc>
          <w:tcPr>
            <w:tcW w:w="3745" w:type="dxa"/>
            <w:vAlign w:val="center"/>
          </w:tcPr>
          <w:p w:rsidR="0001766C" w:rsidRDefault="0001766C" w:rsidP="009109F8">
            <w:r>
              <w:t>JACOB GIVES TENTH OF ALL</w:t>
            </w:r>
          </w:p>
        </w:tc>
        <w:tc>
          <w:tcPr>
            <w:tcW w:w="1943" w:type="dxa"/>
            <w:vAlign w:val="center"/>
          </w:tcPr>
          <w:p w:rsidR="0001766C" w:rsidRDefault="0001766C" w:rsidP="009109F8">
            <w:r>
              <w:t>28:20-22</w:t>
            </w:r>
          </w:p>
        </w:tc>
      </w:tr>
      <w:tr w:rsidR="0001766C" w:rsidTr="009109F8">
        <w:tc>
          <w:tcPr>
            <w:tcW w:w="3168" w:type="dxa"/>
            <w:vAlign w:val="center"/>
          </w:tcPr>
          <w:p w:rsidR="0001766C" w:rsidRDefault="0001766C" w:rsidP="009109F8">
            <w:r>
              <w:t>UNBELIEF</w:t>
            </w:r>
          </w:p>
        </w:tc>
        <w:tc>
          <w:tcPr>
            <w:tcW w:w="3745" w:type="dxa"/>
            <w:vAlign w:val="center"/>
          </w:tcPr>
          <w:p w:rsidR="0001766C" w:rsidRDefault="0001766C" w:rsidP="009109F8">
            <w:r>
              <w:t>SARAH LAUGHED</w:t>
            </w:r>
          </w:p>
        </w:tc>
        <w:tc>
          <w:tcPr>
            <w:tcW w:w="1943" w:type="dxa"/>
            <w:vAlign w:val="center"/>
          </w:tcPr>
          <w:p w:rsidR="0001766C" w:rsidRDefault="0001766C" w:rsidP="009109F8">
            <w:r>
              <w:t>18:10-13</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UNITY</w:t>
            </w:r>
          </w:p>
        </w:tc>
        <w:tc>
          <w:tcPr>
            <w:tcW w:w="3745" w:type="dxa"/>
            <w:vAlign w:val="center"/>
          </w:tcPr>
          <w:p w:rsidR="0001766C" w:rsidRDefault="0001766C" w:rsidP="009109F8">
            <w:r>
              <w:t>NOAH’S ARK</w:t>
            </w:r>
          </w:p>
        </w:tc>
        <w:tc>
          <w:tcPr>
            <w:tcW w:w="1943" w:type="dxa"/>
            <w:vAlign w:val="center"/>
          </w:tcPr>
          <w:p w:rsidR="0001766C" w:rsidRDefault="0001766C" w:rsidP="009109F8">
            <w:r>
              <w:t>7:13-14</w:t>
            </w:r>
          </w:p>
        </w:tc>
      </w:tr>
      <w:tr w:rsidR="0001766C" w:rsidTr="009109F8">
        <w:tc>
          <w:tcPr>
            <w:tcW w:w="3168" w:type="dxa"/>
            <w:vAlign w:val="center"/>
          </w:tcPr>
          <w:p w:rsidR="0001766C" w:rsidRDefault="0001766C" w:rsidP="009109F8">
            <w:r>
              <w:t>WAYS, GOD’S VS. MAN’S</w:t>
            </w:r>
          </w:p>
        </w:tc>
        <w:tc>
          <w:tcPr>
            <w:tcW w:w="3745" w:type="dxa"/>
            <w:vAlign w:val="center"/>
          </w:tcPr>
          <w:p w:rsidR="0001766C" w:rsidRDefault="0001766C" w:rsidP="009109F8">
            <w:r>
              <w:t>SARAH &amp; HAGAR &amp; ISHMAEL</w:t>
            </w:r>
          </w:p>
        </w:tc>
        <w:tc>
          <w:tcPr>
            <w:tcW w:w="1943" w:type="dxa"/>
            <w:vAlign w:val="center"/>
          </w:tcPr>
          <w:p w:rsidR="0001766C" w:rsidRPr="00241E63" w:rsidRDefault="0001766C" w:rsidP="009109F8">
            <w:pPr>
              <w:rPr>
                <w:color w:val="FFFFFF" w:themeColor="background1"/>
              </w:rPr>
            </w:pPr>
            <w:r w:rsidRPr="00241E63">
              <w:rPr>
                <w:color w:val="FFFFFF" w:themeColor="background1"/>
              </w:rPr>
              <w:t>Ch. 16-18; 21</w:t>
            </w:r>
          </w:p>
        </w:tc>
      </w:tr>
      <w:tr w:rsidR="0001766C" w:rsidTr="009109F8">
        <w:tc>
          <w:tcPr>
            <w:tcW w:w="3168" w:type="dxa"/>
            <w:vAlign w:val="center"/>
          </w:tcPr>
          <w:p w:rsidR="0001766C" w:rsidRDefault="0001766C" w:rsidP="009109F8">
            <w:r>
              <w:t>WALKING WITH GOD</w:t>
            </w:r>
          </w:p>
        </w:tc>
        <w:tc>
          <w:tcPr>
            <w:tcW w:w="3745" w:type="dxa"/>
            <w:vAlign w:val="center"/>
          </w:tcPr>
          <w:p w:rsidR="0001766C" w:rsidRDefault="0001766C" w:rsidP="009109F8">
            <w:r>
              <w:t>ENOCH</w:t>
            </w:r>
          </w:p>
        </w:tc>
        <w:tc>
          <w:tcPr>
            <w:tcW w:w="1943" w:type="dxa"/>
            <w:vAlign w:val="center"/>
          </w:tcPr>
          <w:p w:rsidR="0001766C" w:rsidRDefault="0001766C" w:rsidP="009109F8">
            <w:r>
              <w:t>5:24</w:t>
            </w:r>
          </w:p>
        </w:tc>
      </w:tr>
      <w:tr w:rsidR="0001766C" w:rsidTr="009109F8">
        <w:tc>
          <w:tcPr>
            <w:tcW w:w="3168" w:type="dxa"/>
            <w:vAlign w:val="center"/>
          </w:tcPr>
          <w:p w:rsidR="0001766C" w:rsidRDefault="0001766C" w:rsidP="009109F8">
            <w:r w:rsidRPr="00241E63">
              <w:t>FORGIVENESS</w:t>
            </w:r>
          </w:p>
        </w:tc>
        <w:tc>
          <w:tcPr>
            <w:tcW w:w="3745" w:type="dxa"/>
            <w:vAlign w:val="center"/>
          </w:tcPr>
          <w:p w:rsidR="0001766C" w:rsidRDefault="0001766C" w:rsidP="009109F8">
            <w:r>
              <w:t>JOSEPH FORGIVES BROTHERS</w:t>
            </w:r>
          </w:p>
        </w:tc>
        <w:tc>
          <w:tcPr>
            <w:tcW w:w="1943" w:type="dxa"/>
            <w:vAlign w:val="center"/>
          </w:tcPr>
          <w:p w:rsidR="0001766C" w:rsidRPr="00241E63" w:rsidRDefault="0001766C" w:rsidP="009109F8">
            <w:pPr>
              <w:rPr>
                <w:color w:val="FFFFFF" w:themeColor="background1"/>
              </w:rPr>
            </w:pPr>
            <w:r w:rsidRPr="00241E63">
              <w:rPr>
                <w:color w:val="FFFFFF" w:themeColor="background1"/>
              </w:rPr>
              <w:t>Ch. 45</w:t>
            </w:r>
          </w:p>
        </w:tc>
      </w:tr>
      <w:tr w:rsidR="0001766C" w:rsidTr="009109F8">
        <w:tc>
          <w:tcPr>
            <w:tcW w:w="3168" w:type="dxa"/>
            <w:vAlign w:val="center"/>
          </w:tcPr>
          <w:p w:rsidR="0001766C" w:rsidRDefault="0001766C" w:rsidP="009109F8">
            <w:r>
              <w:t>GRACE</w:t>
            </w:r>
          </w:p>
        </w:tc>
        <w:tc>
          <w:tcPr>
            <w:tcW w:w="3745" w:type="dxa"/>
            <w:vAlign w:val="center"/>
          </w:tcPr>
          <w:p w:rsidR="0001766C" w:rsidRPr="00241E63" w:rsidRDefault="0001766C" w:rsidP="009109F8">
            <w:pPr>
              <w:rPr>
                <w:color w:val="FFFFFF" w:themeColor="background1"/>
              </w:rPr>
            </w:pPr>
            <w:r w:rsidRPr="00241E63">
              <w:rPr>
                <w:color w:val="FFFFFF" w:themeColor="background1"/>
              </w:rPr>
              <w:t>NOAH SAVED FROM FLOOD</w:t>
            </w:r>
          </w:p>
        </w:tc>
        <w:tc>
          <w:tcPr>
            <w:tcW w:w="1943" w:type="dxa"/>
            <w:vAlign w:val="center"/>
          </w:tcPr>
          <w:p w:rsidR="0001766C" w:rsidRPr="00241E63" w:rsidRDefault="0001766C" w:rsidP="009109F8">
            <w:pPr>
              <w:rPr>
                <w:color w:val="FFFFFF" w:themeColor="background1"/>
              </w:rPr>
            </w:pPr>
            <w:r w:rsidRPr="00241E63">
              <w:rPr>
                <w:color w:val="FFFFFF" w:themeColor="background1"/>
              </w:rPr>
              <w:t>6:18</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JEALOUSY</w:t>
            </w:r>
          </w:p>
        </w:tc>
        <w:tc>
          <w:tcPr>
            <w:tcW w:w="3745" w:type="dxa"/>
            <w:vAlign w:val="center"/>
          </w:tcPr>
          <w:p w:rsidR="0001766C" w:rsidRDefault="0001766C" w:rsidP="009109F8">
            <w:r>
              <w:t>RACHEL WANTING CHILDREN</w:t>
            </w:r>
          </w:p>
        </w:tc>
        <w:tc>
          <w:tcPr>
            <w:tcW w:w="1943" w:type="dxa"/>
            <w:vAlign w:val="center"/>
          </w:tcPr>
          <w:p w:rsidR="0001766C" w:rsidRDefault="0001766C" w:rsidP="009109F8">
            <w:r>
              <w:t>30:1</w:t>
            </w:r>
          </w:p>
        </w:tc>
      </w:tr>
      <w:tr w:rsidR="0001766C" w:rsidTr="009109F8">
        <w:tc>
          <w:tcPr>
            <w:tcW w:w="3168" w:type="dxa"/>
            <w:vAlign w:val="center"/>
          </w:tcPr>
          <w:p w:rsidR="0001766C" w:rsidRDefault="0001766C" w:rsidP="009109F8">
            <w:r>
              <w:t>JOY</w:t>
            </w:r>
          </w:p>
        </w:tc>
        <w:tc>
          <w:tcPr>
            <w:tcW w:w="3745" w:type="dxa"/>
            <w:vAlign w:val="center"/>
          </w:tcPr>
          <w:p w:rsidR="0001766C" w:rsidRDefault="0001766C" w:rsidP="009109F8">
            <w:r>
              <w:t>SARAH REJOICES OVER ISAAC</w:t>
            </w:r>
          </w:p>
        </w:tc>
        <w:tc>
          <w:tcPr>
            <w:tcW w:w="1943" w:type="dxa"/>
            <w:vAlign w:val="center"/>
          </w:tcPr>
          <w:p w:rsidR="0001766C" w:rsidRDefault="0001766C" w:rsidP="009109F8">
            <w:r>
              <w:t>21:6</w:t>
            </w:r>
          </w:p>
        </w:tc>
      </w:tr>
      <w:tr w:rsidR="0001766C" w:rsidTr="009109F8">
        <w:tc>
          <w:tcPr>
            <w:tcW w:w="3168" w:type="dxa"/>
            <w:vAlign w:val="center"/>
          </w:tcPr>
          <w:p w:rsidR="0001766C" w:rsidRPr="00241E63" w:rsidRDefault="0001766C" w:rsidP="009109F8">
            <w:pPr>
              <w:rPr>
                <w:color w:val="FFFFFF" w:themeColor="background1"/>
              </w:rPr>
            </w:pPr>
            <w:r w:rsidRPr="00241E63">
              <w:rPr>
                <w:color w:val="FFFFFF" w:themeColor="background1"/>
              </w:rPr>
              <w:t>PRAYER ANSWERED</w:t>
            </w:r>
          </w:p>
        </w:tc>
        <w:tc>
          <w:tcPr>
            <w:tcW w:w="3745" w:type="dxa"/>
            <w:vAlign w:val="center"/>
          </w:tcPr>
          <w:p w:rsidR="0001766C" w:rsidRPr="00241E63" w:rsidRDefault="0001766C" w:rsidP="009109F8">
            <w:pPr>
              <w:rPr>
                <w:color w:val="FFFFFF" w:themeColor="background1"/>
              </w:rPr>
            </w:pPr>
            <w:r w:rsidRPr="00241E63">
              <w:rPr>
                <w:color w:val="FFFFFF" w:themeColor="background1"/>
              </w:rPr>
              <w:t>RACHELS ASKS FOR A SON</w:t>
            </w:r>
          </w:p>
        </w:tc>
        <w:tc>
          <w:tcPr>
            <w:tcW w:w="1943" w:type="dxa"/>
            <w:vAlign w:val="center"/>
          </w:tcPr>
          <w:p w:rsidR="0001766C" w:rsidRPr="00241E63" w:rsidRDefault="0001766C" w:rsidP="009109F8">
            <w:pPr>
              <w:rPr>
                <w:color w:val="FFFFFF" w:themeColor="background1"/>
              </w:rPr>
            </w:pPr>
            <w:r w:rsidRPr="00241E63">
              <w:rPr>
                <w:color w:val="FFFFFF" w:themeColor="background1"/>
              </w:rPr>
              <w:t>30:22-24</w:t>
            </w:r>
          </w:p>
        </w:tc>
      </w:tr>
      <w:tr w:rsidR="0001766C" w:rsidTr="009109F8">
        <w:tc>
          <w:tcPr>
            <w:tcW w:w="3168" w:type="dxa"/>
            <w:vAlign w:val="center"/>
          </w:tcPr>
          <w:p w:rsidR="0001766C" w:rsidRDefault="0001766C" w:rsidP="009109F8">
            <w:r>
              <w:t>RESTORATION</w:t>
            </w:r>
          </w:p>
        </w:tc>
        <w:tc>
          <w:tcPr>
            <w:tcW w:w="3745" w:type="dxa"/>
            <w:vAlign w:val="center"/>
          </w:tcPr>
          <w:p w:rsidR="0001766C" w:rsidRDefault="0001766C" w:rsidP="009109F8">
            <w:r>
              <w:t>ISAAC REDUG THE WELLS</w:t>
            </w:r>
          </w:p>
        </w:tc>
        <w:tc>
          <w:tcPr>
            <w:tcW w:w="1943" w:type="dxa"/>
            <w:vAlign w:val="center"/>
          </w:tcPr>
          <w:p w:rsidR="0001766C" w:rsidRDefault="0001766C" w:rsidP="009109F8">
            <w:r>
              <w:t>26:18</w:t>
            </w:r>
          </w:p>
        </w:tc>
      </w:tr>
      <w:tr w:rsidR="0001766C" w:rsidTr="009109F8">
        <w:tc>
          <w:tcPr>
            <w:tcW w:w="3168" w:type="dxa"/>
            <w:vAlign w:val="center"/>
          </w:tcPr>
          <w:p w:rsidR="0001766C" w:rsidRDefault="0001766C" w:rsidP="009109F8">
            <w:r>
              <w:t>TEMPATION</w:t>
            </w:r>
          </w:p>
        </w:tc>
        <w:tc>
          <w:tcPr>
            <w:tcW w:w="3745" w:type="dxa"/>
            <w:vAlign w:val="center"/>
          </w:tcPr>
          <w:p w:rsidR="0001766C" w:rsidRPr="00241E63" w:rsidRDefault="0001766C" w:rsidP="009109F8">
            <w:pPr>
              <w:rPr>
                <w:color w:val="FFFFFF" w:themeColor="background1"/>
              </w:rPr>
            </w:pPr>
            <w:r w:rsidRPr="00241E63">
              <w:rPr>
                <w:color w:val="FFFFFF" w:themeColor="background1"/>
              </w:rPr>
              <w:t>POTIPHAR’S WIFE</w:t>
            </w:r>
          </w:p>
        </w:tc>
        <w:tc>
          <w:tcPr>
            <w:tcW w:w="1943" w:type="dxa"/>
            <w:vAlign w:val="center"/>
          </w:tcPr>
          <w:p w:rsidR="0001766C" w:rsidRPr="00241E63" w:rsidRDefault="0001766C" w:rsidP="009109F8">
            <w:pPr>
              <w:rPr>
                <w:color w:val="FFFFFF" w:themeColor="background1"/>
              </w:rPr>
            </w:pPr>
            <w:r w:rsidRPr="00241E63">
              <w:rPr>
                <w:color w:val="FFFFFF" w:themeColor="background1"/>
              </w:rPr>
              <w:t>39:7-10</w:t>
            </w:r>
          </w:p>
        </w:tc>
      </w:tr>
      <w:tr w:rsidR="0001766C" w:rsidTr="009109F8">
        <w:tc>
          <w:tcPr>
            <w:tcW w:w="3168" w:type="dxa"/>
            <w:vAlign w:val="center"/>
          </w:tcPr>
          <w:p w:rsidR="0001766C" w:rsidRDefault="0001766C" w:rsidP="009109F8">
            <w:r>
              <w:t>VICTORY</w:t>
            </w:r>
          </w:p>
        </w:tc>
        <w:tc>
          <w:tcPr>
            <w:tcW w:w="3745" w:type="dxa"/>
            <w:vAlign w:val="center"/>
          </w:tcPr>
          <w:p w:rsidR="0001766C" w:rsidRDefault="0001766C" w:rsidP="009109F8">
            <w:r>
              <w:t>ABRAHAM WINS BATTLE</w:t>
            </w:r>
          </w:p>
        </w:tc>
        <w:tc>
          <w:tcPr>
            <w:tcW w:w="1943" w:type="dxa"/>
            <w:vAlign w:val="center"/>
          </w:tcPr>
          <w:p w:rsidR="0001766C" w:rsidRDefault="0001766C" w:rsidP="009109F8">
            <w:r>
              <w:t>14:11-16</w:t>
            </w:r>
          </w:p>
        </w:tc>
      </w:tr>
      <w:tr w:rsidR="0001766C" w:rsidTr="009109F8">
        <w:tc>
          <w:tcPr>
            <w:tcW w:w="3168" w:type="dxa"/>
            <w:vAlign w:val="center"/>
          </w:tcPr>
          <w:p w:rsidR="0001766C" w:rsidRDefault="0001766C" w:rsidP="009109F8">
            <w:r>
              <w:t>WINE, DANGER OF</w:t>
            </w:r>
          </w:p>
        </w:tc>
        <w:tc>
          <w:tcPr>
            <w:tcW w:w="3745" w:type="dxa"/>
            <w:vAlign w:val="center"/>
          </w:tcPr>
          <w:p w:rsidR="0001766C" w:rsidRDefault="0001766C" w:rsidP="009109F8">
            <w:r>
              <w:t>OPPORTUNITY FOR HAM’S SIN</w:t>
            </w:r>
          </w:p>
        </w:tc>
        <w:tc>
          <w:tcPr>
            <w:tcW w:w="1943" w:type="dxa"/>
            <w:vAlign w:val="center"/>
          </w:tcPr>
          <w:p w:rsidR="0001766C" w:rsidRDefault="0001766C" w:rsidP="009109F8">
            <w:r>
              <w:t>9:20-22</w:t>
            </w:r>
          </w:p>
        </w:tc>
      </w:tr>
      <w:tr w:rsidR="0001766C" w:rsidTr="009109F8">
        <w:tc>
          <w:tcPr>
            <w:tcW w:w="3168" w:type="dxa"/>
            <w:vAlign w:val="center"/>
          </w:tcPr>
          <w:p w:rsidR="0001766C" w:rsidRDefault="0001766C" w:rsidP="009109F8">
            <w:r>
              <w:t>WISDOM</w:t>
            </w:r>
          </w:p>
        </w:tc>
        <w:tc>
          <w:tcPr>
            <w:tcW w:w="3745" w:type="dxa"/>
            <w:vAlign w:val="center"/>
          </w:tcPr>
          <w:p w:rsidR="0001766C" w:rsidRPr="00241E63" w:rsidRDefault="0001766C" w:rsidP="009109F8">
            <w:pPr>
              <w:rPr>
                <w:color w:val="FFFFFF" w:themeColor="background1"/>
              </w:rPr>
            </w:pPr>
            <w:r w:rsidRPr="00241E63">
              <w:rPr>
                <w:color w:val="FFFFFF" w:themeColor="background1"/>
              </w:rPr>
              <w:t>ABRAM &amp; LOT SEPARATE</w:t>
            </w:r>
          </w:p>
        </w:tc>
        <w:tc>
          <w:tcPr>
            <w:tcW w:w="1943" w:type="dxa"/>
            <w:vAlign w:val="center"/>
          </w:tcPr>
          <w:p w:rsidR="0001766C" w:rsidRPr="00241E63" w:rsidRDefault="0001766C" w:rsidP="009109F8">
            <w:pPr>
              <w:rPr>
                <w:color w:val="FFFFFF" w:themeColor="background1"/>
              </w:rPr>
            </w:pPr>
            <w:r w:rsidRPr="00241E63">
              <w:rPr>
                <w:color w:val="FFFFFF" w:themeColor="background1"/>
              </w:rPr>
              <w:t>13:7-12</w:t>
            </w:r>
          </w:p>
        </w:tc>
      </w:tr>
    </w:tbl>
    <w:p w:rsidR="00B8688F" w:rsidRDefault="00B8688F" w:rsidP="00B8688F">
      <w:pPr>
        <w:rPr>
          <w:b/>
          <w:sz w:val="20"/>
          <w:szCs w:val="20"/>
          <w:u w:val="single"/>
        </w:rPr>
      </w:pPr>
    </w:p>
    <w:p w:rsidR="00C31DFF" w:rsidRDefault="00C31DFF" w:rsidP="00B8688F">
      <w:pPr>
        <w:pStyle w:val="Header"/>
        <w:tabs>
          <w:tab w:val="clear" w:pos="4320"/>
        </w:tabs>
        <w:jc w:val="center"/>
        <w:rPr>
          <w:b/>
          <w:bCs/>
          <w:sz w:val="28"/>
        </w:rPr>
      </w:pPr>
      <w:r>
        <w:rPr>
          <w:b/>
          <w:bCs/>
          <w:sz w:val="28"/>
        </w:rPr>
        <w:lastRenderedPageBreak/>
        <w:t>NOAH’SARK QUESTIONAIRRE</w:t>
      </w:r>
    </w:p>
    <w:p w:rsidR="00E96329" w:rsidRPr="00DD7FDA" w:rsidRDefault="00E96329" w:rsidP="00B8688F">
      <w:pPr>
        <w:pStyle w:val="Header"/>
        <w:tabs>
          <w:tab w:val="clear" w:pos="4320"/>
        </w:tabs>
        <w:jc w:val="center"/>
      </w:pPr>
    </w:p>
    <w:p w:rsidR="00C31DFF" w:rsidRDefault="00C31DFF" w:rsidP="00B70380">
      <w:pPr>
        <w:pStyle w:val="Header"/>
        <w:numPr>
          <w:ilvl w:val="0"/>
          <w:numId w:val="23"/>
        </w:numPr>
        <w:tabs>
          <w:tab w:val="clear" w:pos="4320"/>
        </w:tabs>
        <w:rPr>
          <w:b/>
          <w:bCs/>
        </w:rPr>
      </w:pPr>
      <w:r>
        <w:rPr>
          <w:b/>
          <w:bCs/>
        </w:rPr>
        <w:t>How long did it take to build the Ark?</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It took Noah 120 years to build the Ark. In order to save faithful and his family, God waited until The ark was ready before he punished the wickedness of man. All the while Noah was building, he was preaching! </w:t>
      </w:r>
      <w:r w:rsidRPr="00D113EF">
        <w:rPr>
          <w:i/>
          <w:iCs/>
          <w:color w:val="FFFFFF" w:themeColor="background1"/>
        </w:rPr>
        <w:t>Gen. 6:3; I Peter 3:20; 2 Pt. 2:5</w:t>
      </w:r>
    </w:p>
    <w:p w:rsidR="00C31DFF" w:rsidRDefault="00C31DFF" w:rsidP="00C31DFF">
      <w:pPr>
        <w:pStyle w:val="Header"/>
        <w:tabs>
          <w:tab w:val="clear" w:pos="4320"/>
        </w:tabs>
        <w:ind w:left="360"/>
        <w:rPr>
          <w:b/>
          <w:bCs/>
        </w:rPr>
      </w:pPr>
    </w:p>
    <w:p w:rsidR="00C31DFF" w:rsidRDefault="00C31DFF" w:rsidP="00B70380">
      <w:pPr>
        <w:pStyle w:val="Header"/>
        <w:numPr>
          <w:ilvl w:val="0"/>
          <w:numId w:val="23"/>
        </w:numPr>
        <w:tabs>
          <w:tab w:val="clear" w:pos="4320"/>
        </w:tabs>
        <w:rPr>
          <w:b/>
          <w:bCs/>
        </w:rPr>
      </w:pPr>
      <w:r>
        <w:rPr>
          <w:b/>
          <w:bCs/>
        </w:rPr>
        <w:t>How old was Noah when the Flood began?</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Noah was 600 years old at the beginning of the Flood. Noah lived a total of 950 years. </w:t>
      </w:r>
      <w:r w:rsidRPr="00D113EF">
        <w:rPr>
          <w:i/>
          <w:iCs/>
          <w:color w:val="FFFFFF" w:themeColor="background1"/>
        </w:rPr>
        <w:t>Gen. 7:6; 9:28,29</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What were the dimensions of the Ark with their feet equivalents?</w:t>
      </w:r>
    </w:p>
    <w:p w:rsidR="00C31DFF" w:rsidRPr="00D113EF" w:rsidRDefault="00C31DFF" w:rsidP="00C31DFF">
      <w:pPr>
        <w:pStyle w:val="Header"/>
        <w:tabs>
          <w:tab w:val="clear" w:pos="4320"/>
          <w:tab w:val="clear" w:pos="8640"/>
        </w:tabs>
        <w:ind w:left="720" w:right="-180"/>
        <w:rPr>
          <w:color w:val="FFFFFF" w:themeColor="background1"/>
        </w:rPr>
      </w:pPr>
      <w:r w:rsidRPr="00D113EF">
        <w:rPr>
          <w:color w:val="FFFFFF" w:themeColor="background1"/>
        </w:rPr>
        <w:t>300 cubits long = 450 ft.</w:t>
      </w:r>
      <w:r w:rsidRPr="00D113EF">
        <w:rPr>
          <w:color w:val="FFFFFF" w:themeColor="background1"/>
        </w:rPr>
        <w:tab/>
        <w:t>30 cubits high = 45 ft.</w:t>
      </w:r>
      <w:r w:rsidRPr="00D113EF">
        <w:rPr>
          <w:color w:val="FFFFFF" w:themeColor="background1"/>
        </w:rPr>
        <w:tab/>
      </w:r>
      <w:r w:rsidRPr="00D113EF">
        <w:rPr>
          <w:color w:val="FFFFFF" w:themeColor="background1"/>
        </w:rPr>
        <w:tab/>
        <w:t>50 cubits wide = 75 ft.</w:t>
      </w:r>
    </w:p>
    <w:p w:rsidR="00C31DFF" w:rsidRPr="00D113EF" w:rsidRDefault="00C31DFF" w:rsidP="00C31DFF">
      <w:pPr>
        <w:pStyle w:val="Header"/>
        <w:tabs>
          <w:tab w:val="clear" w:pos="4320"/>
          <w:tab w:val="clear" w:pos="8640"/>
        </w:tabs>
        <w:ind w:left="720" w:right="-180"/>
        <w:rPr>
          <w:i/>
          <w:iCs/>
          <w:color w:val="FFFFFF" w:themeColor="background1"/>
        </w:rPr>
      </w:pPr>
      <w:r w:rsidRPr="00D113EF">
        <w:rPr>
          <w:i/>
          <w:iCs/>
          <w:color w:val="FFFFFF" w:themeColor="background1"/>
        </w:rPr>
        <w:t>1 cubit = 1.5 feet; Gen. 6:15</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Make a couple comparisons with some things to the Ark to illustrate its size?</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The Ark was as long as 1.5 football fields and as high as a 5-story building.</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many decks did the Ark have?</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The ark was divided into three decks. </w:t>
      </w:r>
      <w:r w:rsidRPr="00D113EF">
        <w:rPr>
          <w:i/>
          <w:iCs/>
          <w:color w:val="FFFFFF" w:themeColor="background1"/>
        </w:rPr>
        <w:t>Gen. 6:16</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did God instruct Noah to take seven of the clean animals?</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 xml:space="preserve">The reason is that clean animals were used for sacrifice. </w:t>
      </w:r>
      <w:r w:rsidRPr="00D113EF">
        <w:rPr>
          <w:i/>
          <w:iCs/>
          <w:color w:val="FFFFFF" w:themeColor="background1"/>
        </w:rPr>
        <w:t>Gen. 8:20</w:t>
      </w:r>
      <w:r w:rsidRPr="00D113EF">
        <w:rPr>
          <w:color w:val="FFFFFF" w:themeColor="background1"/>
        </w:rPr>
        <w:t xml:space="preserve"> </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long did it rain?</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It rained for forty days and forty nights. </w:t>
      </w:r>
      <w:r w:rsidRPr="00D113EF">
        <w:rPr>
          <w:i/>
          <w:iCs/>
          <w:color w:val="FFFFFF" w:themeColor="background1"/>
        </w:rPr>
        <w:t>Gen. 7:12</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Why was God so angry with man that He would cause such a flood?</w:t>
      </w:r>
    </w:p>
    <w:p w:rsidR="00C31DFF" w:rsidRPr="00D113EF" w:rsidRDefault="00C31DFF" w:rsidP="00C31DFF">
      <w:pPr>
        <w:pStyle w:val="Header"/>
        <w:tabs>
          <w:tab w:val="clear" w:pos="4320"/>
        </w:tabs>
        <w:ind w:left="720"/>
        <w:rPr>
          <w:i/>
          <w:iCs/>
          <w:color w:val="FFFFFF" w:themeColor="background1"/>
        </w:rPr>
      </w:pPr>
      <w:r w:rsidRPr="00D113EF">
        <w:rPr>
          <w:color w:val="FFFFFF" w:themeColor="background1"/>
        </w:rPr>
        <w:t xml:space="preserve">God saw the wickedness of man and repented that He had made him. </w:t>
      </w:r>
      <w:r w:rsidRPr="00D113EF">
        <w:rPr>
          <w:i/>
          <w:iCs/>
          <w:color w:val="FFFFFF" w:themeColor="background1"/>
        </w:rPr>
        <w:t>Gen. 6:5-7</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rPr>
          <w:b/>
          <w:bCs/>
        </w:rPr>
      </w:pPr>
      <w:r>
        <w:rPr>
          <w:b/>
          <w:bCs/>
        </w:rPr>
        <w:t>How long was Noah and his family with the animals in the ark?</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BEGAN TO RAIN: 17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600</w:t>
      </w:r>
      <w:r w:rsidRPr="00D113EF">
        <w:rPr>
          <w:color w:val="FFFFFF" w:themeColor="background1"/>
          <w:vertAlign w:val="superscript"/>
        </w:rPr>
        <w:t>th</w:t>
      </w:r>
      <w:r w:rsidRPr="00D113EF">
        <w:rPr>
          <w:color w:val="FFFFFF" w:themeColor="background1"/>
        </w:rPr>
        <w:t xml:space="preserve"> year. </w:t>
      </w:r>
      <w:r w:rsidRPr="00D113EF">
        <w:rPr>
          <w:i/>
          <w:iCs/>
          <w:color w:val="FFFFFF" w:themeColor="background1"/>
        </w:rPr>
        <w:t>Gen. 7:4,11</w:t>
      </w:r>
      <w:r w:rsidRPr="00D113EF">
        <w:rPr>
          <w:color w:val="FFFFFF" w:themeColor="background1"/>
        </w:rPr>
        <w:t xml:space="preserve"> </w:t>
      </w:r>
    </w:p>
    <w:p w:rsidR="00C31DFF" w:rsidRPr="00D113EF" w:rsidRDefault="00C31DFF" w:rsidP="00C31DFF">
      <w:pPr>
        <w:pStyle w:val="Header"/>
        <w:tabs>
          <w:tab w:val="clear" w:pos="4320"/>
        </w:tabs>
        <w:ind w:left="720"/>
        <w:rPr>
          <w:color w:val="FFFFFF" w:themeColor="background1"/>
        </w:rPr>
      </w:pPr>
      <w:r w:rsidRPr="00D113EF">
        <w:rPr>
          <w:color w:val="FFFFFF" w:themeColor="background1"/>
        </w:rPr>
        <w:t>EXITED: 27</w:t>
      </w:r>
      <w:r w:rsidRPr="00D113EF">
        <w:rPr>
          <w:color w:val="FFFFFF" w:themeColor="background1"/>
          <w:vertAlign w:val="superscript"/>
        </w:rPr>
        <w:t>th</w:t>
      </w:r>
      <w:r w:rsidRPr="00D113EF">
        <w:rPr>
          <w:color w:val="FFFFFF" w:themeColor="background1"/>
        </w:rPr>
        <w:t xml:space="preserve"> day of the 2</w:t>
      </w:r>
      <w:r w:rsidRPr="00D113EF">
        <w:rPr>
          <w:color w:val="FFFFFF" w:themeColor="background1"/>
          <w:vertAlign w:val="superscript"/>
        </w:rPr>
        <w:t>nd</w:t>
      </w:r>
      <w:r w:rsidRPr="00D113EF">
        <w:rPr>
          <w:color w:val="FFFFFF" w:themeColor="background1"/>
        </w:rPr>
        <w:t xml:space="preserve"> month of Noah’s 601</w:t>
      </w:r>
      <w:r w:rsidRPr="00D113EF">
        <w:rPr>
          <w:color w:val="FFFFFF" w:themeColor="background1"/>
          <w:vertAlign w:val="superscript"/>
        </w:rPr>
        <w:t>st</w:t>
      </w:r>
      <w:r w:rsidRPr="00D113EF">
        <w:rPr>
          <w:color w:val="FFFFFF" w:themeColor="background1"/>
        </w:rPr>
        <w:t xml:space="preserve"> year. </w:t>
      </w:r>
      <w:r w:rsidRPr="00D113EF">
        <w:rPr>
          <w:i/>
          <w:iCs/>
          <w:color w:val="FFFFFF" w:themeColor="background1"/>
        </w:rPr>
        <w:t>Gen. 8:13,14</w:t>
      </w:r>
    </w:p>
    <w:p w:rsidR="00C31DFF" w:rsidRDefault="00C31DFF" w:rsidP="00C31DFF">
      <w:pPr>
        <w:pStyle w:val="Header"/>
        <w:tabs>
          <w:tab w:val="clear" w:pos="4320"/>
        </w:tabs>
        <w:rPr>
          <w:b/>
          <w:bCs/>
        </w:rPr>
      </w:pPr>
    </w:p>
    <w:p w:rsidR="00C31DFF" w:rsidRDefault="00C31DFF" w:rsidP="00B70380">
      <w:pPr>
        <w:pStyle w:val="Header"/>
        <w:numPr>
          <w:ilvl w:val="0"/>
          <w:numId w:val="23"/>
        </w:numPr>
        <w:tabs>
          <w:tab w:val="clear" w:pos="4320"/>
        </w:tabs>
      </w:pPr>
      <w:r>
        <w:rPr>
          <w:b/>
          <w:bCs/>
        </w:rPr>
        <w:t>Write God’s Promise signified by the rainbow and a New Testament verse that speaks of God’s next method of cataclysmic judgment.</w:t>
      </w:r>
    </w:p>
    <w:p w:rsidR="00C31DFF" w:rsidRDefault="00C31DFF" w:rsidP="00C31DFF">
      <w:pPr>
        <w:pStyle w:val="Header"/>
        <w:tabs>
          <w:tab w:val="clear" w:pos="4320"/>
        </w:tabs>
        <w:ind w:left="720"/>
      </w:pPr>
    </w:p>
    <w:p w:rsidR="00C31DFF" w:rsidRPr="00D113EF" w:rsidRDefault="00C31DFF" w:rsidP="00C31DFF">
      <w:pPr>
        <w:pStyle w:val="Header"/>
        <w:tabs>
          <w:tab w:val="clear" w:pos="4320"/>
        </w:tabs>
        <w:ind w:left="720"/>
        <w:rPr>
          <w:color w:val="FFFFFF" w:themeColor="background1"/>
          <w:u w:val="single"/>
        </w:rPr>
      </w:pPr>
      <w:r w:rsidRPr="00D113EF">
        <w:rPr>
          <w:color w:val="FFFFFF" w:themeColor="background1"/>
          <w:u w:val="single"/>
        </w:rPr>
        <w:t xml:space="preserve">Genesis 9:14,15 </w:t>
      </w:r>
    </w:p>
    <w:p w:rsidR="00C31DFF" w:rsidRPr="00D113EF" w:rsidRDefault="00C31DFF" w:rsidP="00C31DFF">
      <w:pPr>
        <w:pStyle w:val="Header"/>
        <w:tabs>
          <w:tab w:val="clear" w:pos="4320"/>
          <w:tab w:val="left" w:pos="1440"/>
        </w:tabs>
        <w:ind w:left="720"/>
        <w:rPr>
          <w:color w:val="FFFFFF" w:themeColor="background1"/>
        </w:rPr>
      </w:pPr>
      <w:r w:rsidRPr="00D113EF">
        <w:rPr>
          <w:color w:val="FFFFFF" w:themeColor="background1"/>
        </w:rPr>
        <w:tab/>
        <w:t>And it shall come to pass, when I bring a cloud over the earth, that the bow shall be seen in the cloud:</w:t>
      </w:r>
    </w:p>
    <w:p w:rsidR="00E96329" w:rsidRDefault="00C31DFF" w:rsidP="00D45ECD">
      <w:pPr>
        <w:pStyle w:val="Heading1"/>
      </w:pPr>
      <w:r w:rsidRPr="00D113EF">
        <w:rPr>
          <w:color w:val="FFFFFF" w:themeColor="background1"/>
        </w:rPr>
        <w:tab/>
        <w:t>And I will remem</w:t>
      </w:r>
      <w:r w:rsidR="00D45ECD" w:rsidRPr="00D45ECD">
        <w:t xml:space="preserve"> </w:t>
      </w:r>
    </w:p>
    <w:p w:rsidR="00E96329" w:rsidRDefault="00E96329">
      <w:pPr>
        <w:rPr>
          <w:b/>
          <w:bCs/>
          <w:sz w:val="48"/>
          <w:szCs w:val="48"/>
        </w:rPr>
      </w:pPr>
      <w:r>
        <w:br w:type="page"/>
      </w:r>
    </w:p>
    <w:p w:rsidR="00D45ECD" w:rsidRDefault="00D45ECD" w:rsidP="00D45ECD">
      <w:pPr>
        <w:pStyle w:val="Heading1"/>
      </w:pPr>
      <w:r>
        <w:lastRenderedPageBreak/>
        <w:t>LESSON 4</w:t>
      </w:r>
    </w:p>
    <w:p w:rsidR="00E415FA" w:rsidRPr="00E415FA" w:rsidRDefault="00E415FA" w:rsidP="00E415FA">
      <w:pPr>
        <w:rPr>
          <w:iCs/>
        </w:rPr>
      </w:pPr>
      <w:bookmarkStart w:id="11" w:name="_Toc242847126"/>
      <w:r w:rsidRPr="0003226D">
        <w:t>Answer</w:t>
      </w:r>
      <w:r>
        <w:t xml:space="preserve"> the following question in a 200-4</w:t>
      </w:r>
      <w:r w:rsidRPr="0003226D">
        <w:t>00 word essay:  “</w:t>
      </w:r>
      <w:r w:rsidRPr="00E415FA">
        <w:rPr>
          <w:b/>
        </w:rPr>
        <w:t>How do we see the conflict between Isaac and Ishmael continuing today</w:t>
      </w:r>
      <w:r w:rsidRPr="0003226D">
        <w:t>?</w:t>
      </w:r>
      <w:r>
        <w:t xml:space="preserve"> (Refer to </w:t>
      </w:r>
      <w:r w:rsidRPr="00E415FA">
        <w:rPr>
          <w:iCs/>
        </w:rPr>
        <w:t>PAGE 23 of TEXTBOOK: V. Abraham C.)</w:t>
      </w:r>
    </w:p>
    <w:p w:rsidR="00E96329" w:rsidRPr="00E96329" w:rsidRDefault="00E96329" w:rsidP="00E96329"/>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THIRTY-NINE</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FORTY-ONE</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r w:rsidRPr="00B8688F">
        <w:rPr>
          <w:b/>
          <w:sz w:val="20"/>
          <w:szCs w:val="20"/>
          <w:u w:val="single"/>
        </w:rPr>
        <w:t xml:space="preserve">GENESIS CHAPTER </w:t>
      </w:r>
      <w:r>
        <w:rPr>
          <w:b/>
          <w:sz w:val="20"/>
          <w:szCs w:val="20"/>
          <w:u w:val="single"/>
        </w:rPr>
        <w:t>FORTY-TWO</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FORTY-THREE</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FORTY-FOUR</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FORTY-FIVE</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FORTY-SIX</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FORTY-SEVEN</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Pr="00B8688F" w:rsidRDefault="00E96329" w:rsidP="00E96329">
      <w:pPr>
        <w:rPr>
          <w:b/>
          <w:sz w:val="20"/>
          <w:szCs w:val="20"/>
          <w:u w:val="single"/>
        </w:rPr>
      </w:pPr>
      <w:r w:rsidRPr="00B8688F">
        <w:rPr>
          <w:b/>
          <w:sz w:val="20"/>
          <w:szCs w:val="20"/>
          <w:u w:val="single"/>
        </w:rPr>
        <w:t xml:space="preserve">GENESIS CHAPTER </w:t>
      </w:r>
      <w:r>
        <w:rPr>
          <w:b/>
          <w:sz w:val="20"/>
          <w:szCs w:val="20"/>
          <w:u w:val="single"/>
        </w:rPr>
        <w:t>FORTY-EIGHT</w:t>
      </w:r>
      <w:r w:rsidRPr="00B8688F">
        <w:rPr>
          <w:b/>
          <w:sz w:val="20"/>
          <w:szCs w:val="20"/>
          <w:u w:val="single"/>
        </w:rPr>
        <w:t xml:space="preserve"> QUESTION, ANSWER, &amp; VERSE:</w:t>
      </w:r>
    </w:p>
    <w:p w:rsidR="00E96329" w:rsidRDefault="00E96329" w:rsidP="00E96329">
      <w:pPr>
        <w:rPr>
          <w:b/>
          <w:sz w:val="20"/>
          <w:szCs w:val="20"/>
          <w:u w:val="single"/>
        </w:rPr>
      </w:pPr>
    </w:p>
    <w:p w:rsidR="00E96329" w:rsidRDefault="00E96329" w:rsidP="00E96329">
      <w:pPr>
        <w:rPr>
          <w:b/>
          <w:sz w:val="20"/>
          <w:szCs w:val="20"/>
          <w:u w:val="single"/>
        </w:rPr>
      </w:pPr>
    </w:p>
    <w:p w:rsidR="00E96329" w:rsidRPr="00B8688F" w:rsidRDefault="00E96329" w:rsidP="00E96329">
      <w:pPr>
        <w:rPr>
          <w:b/>
          <w:sz w:val="20"/>
          <w:szCs w:val="20"/>
          <w:u w:val="single"/>
        </w:rPr>
      </w:pPr>
    </w:p>
    <w:p w:rsidR="00E96329" w:rsidRDefault="00E96329">
      <w:pPr>
        <w:rPr>
          <w:b/>
          <w:bCs/>
          <w:sz w:val="48"/>
          <w:szCs w:val="48"/>
        </w:rPr>
      </w:pPr>
      <w:r w:rsidRPr="00B8688F">
        <w:rPr>
          <w:b/>
          <w:sz w:val="20"/>
          <w:szCs w:val="20"/>
          <w:u w:val="single"/>
        </w:rPr>
        <w:t xml:space="preserve">GENESIS CHAPTER </w:t>
      </w:r>
      <w:r>
        <w:rPr>
          <w:b/>
          <w:sz w:val="20"/>
          <w:szCs w:val="20"/>
          <w:u w:val="single"/>
        </w:rPr>
        <w:t>FORTY-NINE</w:t>
      </w:r>
      <w:r w:rsidRPr="00B8688F">
        <w:rPr>
          <w:b/>
          <w:sz w:val="20"/>
          <w:szCs w:val="20"/>
          <w:u w:val="single"/>
        </w:rPr>
        <w:t xml:space="preserve"> QUESTION, ANSWER, &amp; VERSE:</w:t>
      </w:r>
    </w:p>
    <w:p w:rsidR="00C31DFF" w:rsidRDefault="005556F2" w:rsidP="00D81ECF">
      <w:pPr>
        <w:pStyle w:val="Heading1"/>
      </w:pPr>
      <w:r>
        <w:lastRenderedPageBreak/>
        <w:t>LESSON 5</w:t>
      </w:r>
      <w:bookmarkEnd w:id="11"/>
    </w:p>
    <w:p w:rsidR="00C31DFF" w:rsidRPr="00C92F3B" w:rsidRDefault="00C31DFF" w:rsidP="00C31DFF">
      <w:pPr>
        <w:rPr>
          <w:b/>
          <w:sz w:val="28"/>
          <w:szCs w:val="28"/>
        </w:rPr>
      </w:pPr>
      <w:r w:rsidRPr="00C92F3B">
        <w:rPr>
          <w:b/>
          <w:sz w:val="28"/>
          <w:szCs w:val="28"/>
        </w:rPr>
        <w:t>Class Outline:</w:t>
      </w:r>
    </w:p>
    <w:p w:rsidR="00C31DFF" w:rsidRDefault="00381652" w:rsidP="00B70380">
      <w:pPr>
        <w:pStyle w:val="ListParagraph"/>
        <w:numPr>
          <w:ilvl w:val="0"/>
          <w:numId w:val="41"/>
        </w:numPr>
      </w:pPr>
      <w:r>
        <w:t>Study TEXTBOOK pages 15</w:t>
      </w:r>
      <w:r w:rsidR="00C31DFF">
        <w:t>-17.</w:t>
      </w:r>
    </w:p>
    <w:p w:rsidR="00C31DFF" w:rsidRDefault="008F588D" w:rsidP="00B70380">
      <w:pPr>
        <w:pStyle w:val="ListParagraph"/>
        <w:numPr>
          <w:ilvl w:val="0"/>
          <w:numId w:val="41"/>
        </w:numPr>
      </w:pPr>
      <w:r>
        <w:t>Read Genesis Chapters 29-35</w:t>
      </w:r>
      <w:r w:rsidR="00C31DFF">
        <w:t xml:space="preserve"> and compose a question for each section below:</w:t>
      </w:r>
    </w:p>
    <w:p w:rsidR="00B8688F" w:rsidRDefault="00B8688F" w:rsidP="00B8688F"/>
    <w:p w:rsidR="00B8688F" w:rsidRPr="00B8688F" w:rsidRDefault="00B8688F" w:rsidP="00B8688F">
      <w:pPr>
        <w:rPr>
          <w:b/>
          <w:u w:val="single"/>
        </w:rPr>
      </w:pPr>
    </w:p>
    <w:p w:rsidR="00B8688F" w:rsidRDefault="00B8688F">
      <w:pPr>
        <w:rPr>
          <w:b/>
          <w:bCs/>
          <w:sz w:val="48"/>
          <w:szCs w:val="48"/>
        </w:rPr>
      </w:pPr>
      <w:r>
        <w:br w:type="page"/>
      </w:r>
    </w:p>
    <w:p w:rsidR="00912A83" w:rsidRPr="00912A83" w:rsidRDefault="005556F2" w:rsidP="00D81ECF">
      <w:pPr>
        <w:pStyle w:val="Heading1"/>
      </w:pPr>
      <w:bookmarkStart w:id="12" w:name="_Toc242847127"/>
      <w:r>
        <w:lastRenderedPageBreak/>
        <w:t>LESSON 6</w:t>
      </w:r>
      <w:bookmarkEnd w:id="12"/>
    </w:p>
    <w:p w:rsidR="0003226D" w:rsidRPr="00C92F3B" w:rsidRDefault="0003226D" w:rsidP="0003226D">
      <w:pPr>
        <w:rPr>
          <w:b/>
          <w:sz w:val="28"/>
          <w:szCs w:val="28"/>
        </w:rPr>
      </w:pPr>
      <w:r w:rsidRPr="00C92F3B">
        <w:rPr>
          <w:b/>
          <w:sz w:val="28"/>
          <w:szCs w:val="28"/>
        </w:rPr>
        <w:t>Class Outline:</w:t>
      </w:r>
    </w:p>
    <w:p w:rsidR="0003226D" w:rsidRPr="0003226D" w:rsidRDefault="0003226D" w:rsidP="00B70380">
      <w:pPr>
        <w:pStyle w:val="ListParagraph"/>
        <w:numPr>
          <w:ilvl w:val="0"/>
          <w:numId w:val="43"/>
        </w:numPr>
      </w:pPr>
      <w:r w:rsidRPr="0003226D">
        <w:t>Study TEXTBOOK pages 18-20a.</w:t>
      </w:r>
    </w:p>
    <w:p w:rsidR="0003226D" w:rsidRPr="0003226D" w:rsidRDefault="0070790E" w:rsidP="00B70380">
      <w:pPr>
        <w:pStyle w:val="ListParagraph"/>
        <w:numPr>
          <w:ilvl w:val="0"/>
          <w:numId w:val="43"/>
        </w:numPr>
      </w:pPr>
      <w:r>
        <w:t>Read Genesis Chapters 36-42</w:t>
      </w:r>
      <w:r w:rsidR="0003226D" w:rsidRPr="0003226D">
        <w:t xml:space="preserve"> and compose a question for each section below:</w:t>
      </w:r>
    </w:p>
    <w:p w:rsidR="0003226D" w:rsidRDefault="0003226D" w:rsidP="0003226D"/>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E96329" w:rsidRDefault="00E96329" w:rsidP="00E96329">
      <w:pPr>
        <w:rPr>
          <w:b/>
          <w:sz w:val="20"/>
          <w:szCs w:val="20"/>
          <w:u w:val="single"/>
        </w:rPr>
      </w:pPr>
    </w:p>
    <w:p w:rsidR="00E96329" w:rsidRPr="008F588D" w:rsidRDefault="00E96329" w:rsidP="00E96329">
      <w:pPr>
        <w:rPr>
          <w:b/>
          <w:sz w:val="20"/>
          <w:szCs w:val="20"/>
          <w:u w:val="single"/>
        </w:rPr>
      </w:pPr>
      <w:r w:rsidRPr="00B8688F">
        <w:rPr>
          <w:b/>
          <w:sz w:val="20"/>
          <w:szCs w:val="20"/>
          <w:u w:val="single"/>
        </w:rPr>
        <w:t xml:space="preserve">GENESIS CHAPTER </w:t>
      </w:r>
      <w:r>
        <w:rPr>
          <w:b/>
          <w:sz w:val="20"/>
          <w:szCs w:val="20"/>
          <w:u w:val="single"/>
        </w:rPr>
        <w:t>FIFTY</w:t>
      </w:r>
      <w:r w:rsidRPr="00B8688F">
        <w:rPr>
          <w:b/>
          <w:sz w:val="20"/>
          <w:szCs w:val="20"/>
          <w:u w:val="single"/>
        </w:rPr>
        <w:t xml:space="preserve"> QUESTION, ANSWER, &amp; VERSE:</w:t>
      </w:r>
    </w:p>
    <w:p w:rsidR="008F588D" w:rsidRDefault="008F588D" w:rsidP="0003226D"/>
    <w:p w:rsidR="008F588D" w:rsidRPr="008F588D" w:rsidRDefault="008F588D" w:rsidP="008F588D"/>
    <w:p w:rsidR="005556F2" w:rsidRDefault="005556F2" w:rsidP="005556F2">
      <w:pPr>
        <w:pStyle w:val="Heading1"/>
      </w:pPr>
      <w:bookmarkStart w:id="13" w:name="_Toc242847128"/>
      <w:r>
        <w:t>LESSON 7</w:t>
      </w:r>
      <w:bookmarkEnd w:id="13"/>
    </w:p>
    <w:p w:rsidR="0003226D" w:rsidRPr="00C92F3B" w:rsidRDefault="0003226D" w:rsidP="0003226D">
      <w:pPr>
        <w:rPr>
          <w:b/>
          <w:sz w:val="28"/>
          <w:szCs w:val="28"/>
        </w:rPr>
      </w:pPr>
      <w:r w:rsidRPr="00C92F3B">
        <w:rPr>
          <w:b/>
          <w:sz w:val="28"/>
          <w:szCs w:val="28"/>
        </w:rPr>
        <w:t>Class Outline:</w:t>
      </w:r>
    </w:p>
    <w:p w:rsidR="0003226D" w:rsidRDefault="0003226D" w:rsidP="00B70380">
      <w:pPr>
        <w:pStyle w:val="ListParagraph"/>
        <w:numPr>
          <w:ilvl w:val="0"/>
          <w:numId w:val="44"/>
        </w:numPr>
      </w:pPr>
      <w:r>
        <w:t>Study TEXTBOOK pages 20b-23.</w:t>
      </w:r>
    </w:p>
    <w:p w:rsidR="0003226D" w:rsidRDefault="0003226D" w:rsidP="00C27F40"/>
    <w:p w:rsidR="00E63C50" w:rsidRPr="008F588D" w:rsidRDefault="00E63C50">
      <w:pPr>
        <w:rPr>
          <w:b/>
          <w:sz w:val="20"/>
          <w:szCs w:val="20"/>
          <w:u w:val="single"/>
        </w:rPr>
      </w:pPr>
    </w:p>
    <w:p w:rsidR="005556F2" w:rsidRDefault="005556F2" w:rsidP="005556F2">
      <w:pPr>
        <w:pStyle w:val="Heading1"/>
      </w:pPr>
      <w:bookmarkStart w:id="14" w:name="_Toc242847129"/>
      <w:r>
        <w:t>LESSON 8</w:t>
      </w:r>
      <w:bookmarkEnd w:id="14"/>
    </w:p>
    <w:p w:rsidR="00C27F40" w:rsidRPr="00C92F3B" w:rsidRDefault="00C27F40" w:rsidP="00C27F40">
      <w:pPr>
        <w:rPr>
          <w:b/>
          <w:sz w:val="28"/>
          <w:szCs w:val="28"/>
        </w:rPr>
      </w:pPr>
      <w:r w:rsidRPr="00C92F3B">
        <w:rPr>
          <w:b/>
          <w:sz w:val="28"/>
          <w:szCs w:val="28"/>
        </w:rPr>
        <w:t>Class Outline:</w:t>
      </w:r>
    </w:p>
    <w:p w:rsidR="00C27F40" w:rsidRDefault="00C27F40" w:rsidP="00B70380">
      <w:pPr>
        <w:pStyle w:val="ListParagraph"/>
        <w:numPr>
          <w:ilvl w:val="0"/>
          <w:numId w:val="45"/>
        </w:numPr>
      </w:pPr>
      <w:r>
        <w:t>Study TEXTBOOK pages 24-26.</w:t>
      </w:r>
    </w:p>
    <w:p w:rsidR="00C27F40" w:rsidRPr="0012141F" w:rsidRDefault="00C27F40" w:rsidP="00B70380">
      <w:pPr>
        <w:pStyle w:val="ListParagraph"/>
        <w:numPr>
          <w:ilvl w:val="0"/>
          <w:numId w:val="45"/>
        </w:numPr>
        <w:rPr>
          <w:iCs/>
        </w:rPr>
      </w:pPr>
      <w:r>
        <w:t>Complete Study Questions on the following two pages.</w:t>
      </w:r>
    </w:p>
    <w:p w:rsidR="0012141F" w:rsidRPr="0012141F" w:rsidRDefault="0012141F" w:rsidP="0012141F">
      <w:pPr>
        <w:pStyle w:val="ListParagraph"/>
        <w:numPr>
          <w:ilvl w:val="0"/>
          <w:numId w:val="28"/>
        </w:numPr>
      </w:pPr>
      <w:r>
        <w:rPr>
          <w:u w:val="single"/>
        </w:rPr>
        <w:t xml:space="preserve">DUE </w:t>
      </w:r>
      <w:r w:rsidRPr="0087048B">
        <w:rPr>
          <w:u w:val="single"/>
        </w:rPr>
        <w:t>LESSON</w:t>
      </w:r>
      <w:r w:rsidR="00CA59F5">
        <w:rPr>
          <w:u w:val="single"/>
        </w:rPr>
        <w:t xml:space="preserve"> 14</w:t>
      </w:r>
      <w:r w:rsidRPr="0087048B">
        <w:rPr>
          <w:u w:val="single"/>
        </w:rPr>
        <w:t xml:space="preserve"> </w:t>
      </w:r>
      <w:r>
        <w:t>: Chose a text and prepare a sermon from out of Exodus.</w:t>
      </w:r>
    </w:p>
    <w:p w:rsidR="00C27F40" w:rsidRDefault="00C27F40" w:rsidP="00B70380">
      <w:pPr>
        <w:pStyle w:val="ListParagraph"/>
        <w:numPr>
          <w:ilvl w:val="0"/>
          <w:numId w:val="45"/>
        </w:numPr>
      </w:pPr>
      <w:r>
        <w:t xml:space="preserve">Read </w:t>
      </w:r>
      <w:r w:rsidR="00E63C50">
        <w:t>Exodus chapters 1-7</w:t>
      </w:r>
      <w:r>
        <w:t xml:space="preserve"> and compose a question for each section below:</w:t>
      </w:r>
    </w:p>
    <w:p w:rsidR="00C27F40" w:rsidRDefault="00C27F40" w:rsidP="00C27F40"/>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ONE QUESTION, ANSWER, &amp; VERSE:</w:t>
      </w:r>
    </w:p>
    <w:p w:rsidR="00883287" w:rsidRPr="00B8688F" w:rsidRDefault="00883287" w:rsidP="00883287">
      <w:pPr>
        <w:pStyle w:val="ListParagraph"/>
        <w:ind w:left="1080"/>
        <w:rPr>
          <w:sz w:val="20"/>
          <w:szCs w:val="20"/>
        </w:rPr>
      </w:pPr>
    </w:p>
    <w:p w:rsidR="00883287" w:rsidRPr="00A82E0C" w:rsidRDefault="00883287" w:rsidP="00883287">
      <w:pPr>
        <w:rPr>
          <w:sz w:val="16"/>
          <w:szCs w:val="16"/>
          <w:u w:val="single"/>
        </w:rPr>
      </w:pPr>
    </w:p>
    <w:p w:rsidR="00883287" w:rsidRPr="00A82E0C" w:rsidRDefault="00883287" w:rsidP="00883287">
      <w:pPr>
        <w:rPr>
          <w:sz w:val="16"/>
          <w:szCs w:val="16"/>
          <w:u w:val="single"/>
        </w:rPr>
      </w:pPr>
    </w:p>
    <w:p w:rsidR="00883287" w:rsidRDefault="00883287" w:rsidP="00883287">
      <w:pPr>
        <w:rPr>
          <w:sz w:val="20"/>
          <w:szCs w:val="20"/>
          <w:u w:val="single"/>
        </w:rPr>
      </w:pPr>
    </w:p>
    <w:p w:rsidR="00883287" w:rsidRPr="00B8688F" w:rsidRDefault="00883287" w:rsidP="00883287">
      <w:pPr>
        <w:rPr>
          <w:sz w:val="20"/>
          <w:szCs w:val="20"/>
          <w:u w:val="single"/>
        </w:rPr>
      </w:pPr>
    </w:p>
    <w:p w:rsidR="00883287" w:rsidRPr="00B8688F" w:rsidRDefault="00883287" w:rsidP="00883287">
      <w:pPr>
        <w:rPr>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TWO</w:t>
      </w:r>
      <w:r w:rsidRPr="00B8688F">
        <w:rPr>
          <w:b/>
          <w:sz w:val="20"/>
          <w:szCs w:val="20"/>
          <w:u w:val="single"/>
        </w:rPr>
        <w:t xml:space="preserve"> QUESTION, ANSWER, &amp; VERSE:</w:t>
      </w:r>
    </w:p>
    <w:p w:rsidR="00883287" w:rsidRPr="00B8688F" w:rsidRDefault="00883287" w:rsidP="00883287">
      <w:pPr>
        <w:rPr>
          <w:b/>
          <w:sz w:val="20"/>
          <w:szCs w:val="20"/>
          <w:u w:val="single"/>
        </w:rPr>
      </w:pPr>
    </w:p>
    <w:p w:rsidR="00883287" w:rsidRPr="00B8688F"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16"/>
          <w:szCs w:val="16"/>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THREE</w:t>
      </w:r>
      <w:r w:rsidRPr="00B8688F">
        <w:rPr>
          <w:b/>
          <w:sz w:val="20"/>
          <w:szCs w:val="20"/>
          <w:u w:val="single"/>
        </w:rPr>
        <w:t xml:space="preserve"> QUESTION, ANSWER, &amp; VERSE:</w:t>
      </w: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lastRenderedPageBreak/>
        <w:t>EXODUS</w:t>
      </w:r>
      <w:r w:rsidRPr="00B8688F">
        <w:rPr>
          <w:b/>
          <w:sz w:val="20"/>
          <w:szCs w:val="20"/>
          <w:u w:val="single"/>
        </w:rPr>
        <w:t xml:space="preserve"> CHAPTER </w:t>
      </w:r>
      <w:r>
        <w:rPr>
          <w:b/>
          <w:sz w:val="20"/>
          <w:szCs w:val="20"/>
          <w:u w:val="single"/>
        </w:rPr>
        <w:t>FOUR</w:t>
      </w:r>
      <w:r w:rsidRPr="00B8688F">
        <w:rPr>
          <w:b/>
          <w:sz w:val="20"/>
          <w:szCs w:val="20"/>
          <w:u w:val="single"/>
        </w:rPr>
        <w:t xml:space="preserve"> QUESTION, ANSWER, &amp; VERSE:</w:t>
      </w:r>
    </w:p>
    <w:p w:rsidR="00883287" w:rsidRPr="00B8688F" w:rsidRDefault="00883287" w:rsidP="00883287">
      <w:pPr>
        <w:rPr>
          <w:b/>
          <w:sz w:val="22"/>
          <w:szCs w:val="22"/>
          <w:u w:val="single"/>
        </w:rPr>
      </w:pPr>
    </w:p>
    <w:p w:rsidR="00883287" w:rsidRPr="00A82E0C" w:rsidRDefault="00883287" w:rsidP="00883287">
      <w:pPr>
        <w:rPr>
          <w:b/>
          <w:sz w:val="16"/>
          <w:szCs w:val="16"/>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2"/>
          <w:szCs w:val="22"/>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FIVE</w:t>
      </w:r>
      <w:r w:rsidRPr="00B8688F">
        <w:rPr>
          <w:b/>
          <w:sz w:val="20"/>
          <w:szCs w:val="20"/>
          <w:u w:val="single"/>
        </w:rPr>
        <w:t xml:space="preserve"> QUESTION, ANSWER, &amp; VERSE:</w:t>
      </w: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20"/>
          <w:szCs w:val="20"/>
          <w:u w:val="single"/>
        </w:rPr>
      </w:pPr>
    </w:p>
    <w:p w:rsidR="00883287" w:rsidRDefault="00883287" w:rsidP="00883287">
      <w:pPr>
        <w:rPr>
          <w:b/>
          <w:sz w:val="16"/>
          <w:szCs w:val="16"/>
          <w:u w:val="single"/>
        </w:rPr>
      </w:pPr>
    </w:p>
    <w:p w:rsidR="00883287" w:rsidRPr="00A82E0C" w:rsidRDefault="00883287" w:rsidP="00883287">
      <w:pPr>
        <w:rPr>
          <w:b/>
          <w:sz w:val="16"/>
          <w:szCs w:val="16"/>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SIX</w:t>
      </w:r>
      <w:r w:rsidRPr="00B8688F">
        <w:rPr>
          <w:b/>
          <w:sz w:val="20"/>
          <w:szCs w:val="20"/>
          <w:u w:val="single"/>
        </w:rPr>
        <w:t xml:space="preserve"> QUESTION, ANSWER, &amp; VERSE:</w:t>
      </w:r>
    </w:p>
    <w:p w:rsidR="00883287" w:rsidRDefault="00883287" w:rsidP="00883287">
      <w:pPr>
        <w:rPr>
          <w:b/>
          <w:sz w:val="20"/>
          <w:szCs w:val="20"/>
          <w:u w:val="single"/>
        </w:rPr>
      </w:pP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Default="00883287" w:rsidP="00883287">
      <w:pPr>
        <w:rPr>
          <w:b/>
          <w:sz w:val="20"/>
          <w:szCs w:val="20"/>
          <w:u w:val="single"/>
        </w:rPr>
      </w:pPr>
    </w:p>
    <w:p w:rsidR="00883287" w:rsidRDefault="00883287" w:rsidP="00883287">
      <w:pPr>
        <w:rPr>
          <w:b/>
          <w:sz w:val="20"/>
          <w:szCs w:val="20"/>
          <w:u w:val="single"/>
        </w:rPr>
      </w:pPr>
    </w:p>
    <w:p w:rsidR="00883287" w:rsidRPr="00A82E0C" w:rsidRDefault="00883287" w:rsidP="00883287">
      <w:pPr>
        <w:rPr>
          <w:b/>
          <w:sz w:val="16"/>
          <w:szCs w:val="16"/>
          <w:u w:val="single"/>
        </w:rPr>
      </w:pPr>
    </w:p>
    <w:p w:rsidR="00883287" w:rsidRPr="00B8688F" w:rsidRDefault="00883287" w:rsidP="00883287">
      <w:pPr>
        <w:rPr>
          <w:b/>
          <w:sz w:val="20"/>
          <w:szCs w:val="20"/>
          <w:u w:val="single"/>
        </w:rPr>
      </w:pPr>
    </w:p>
    <w:p w:rsidR="00883287" w:rsidRPr="00B8688F" w:rsidRDefault="00883287" w:rsidP="00883287">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SEVEN</w:t>
      </w:r>
      <w:r w:rsidRPr="00B8688F">
        <w:rPr>
          <w:b/>
          <w:sz w:val="20"/>
          <w:szCs w:val="20"/>
          <w:u w:val="single"/>
        </w:rPr>
        <w:t xml:space="preserve"> QUESTION, ANSWER, &amp; VERSE:</w:t>
      </w:r>
    </w:p>
    <w:p w:rsidR="008F588D" w:rsidRPr="00B8688F" w:rsidRDefault="008F588D" w:rsidP="008F588D">
      <w:pPr>
        <w:rPr>
          <w:b/>
          <w:u w:val="single"/>
        </w:rPr>
      </w:pPr>
    </w:p>
    <w:p w:rsidR="00883287" w:rsidRDefault="00883287">
      <w:pPr>
        <w:rPr>
          <w:sz w:val="28"/>
          <w:szCs w:val="28"/>
        </w:rPr>
      </w:pPr>
    </w:p>
    <w:p w:rsidR="00C27F40" w:rsidRDefault="00C27F40" w:rsidP="00C27F40">
      <w:pPr>
        <w:jc w:val="center"/>
      </w:pPr>
      <w:r w:rsidRPr="00FB59A4">
        <w:rPr>
          <w:sz w:val="28"/>
          <w:szCs w:val="28"/>
        </w:rPr>
        <w:t>STUDY QUESTIONS</w:t>
      </w:r>
    </w:p>
    <w:p w:rsidR="00C27F40" w:rsidRPr="00A0296F" w:rsidRDefault="00C27F40" w:rsidP="00C27F40"/>
    <w:p w:rsidR="00C27F40" w:rsidRPr="00A0296F" w:rsidRDefault="00C27F40" w:rsidP="00B70380">
      <w:pPr>
        <w:pStyle w:val="ListParagraph"/>
        <w:numPr>
          <w:ilvl w:val="0"/>
          <w:numId w:val="25"/>
        </w:numPr>
        <w:contextualSpacing/>
        <w:rPr>
          <w:sz w:val="28"/>
          <w:szCs w:val="28"/>
        </w:rPr>
      </w:pPr>
      <w:r>
        <w:t>What does ‘Pentateuch’ &amp; ‘Torah’ mean?</w:t>
      </w:r>
    </w:p>
    <w:p w:rsidR="00C27F40" w:rsidRPr="003E26E6" w:rsidRDefault="00C27F40" w:rsidP="00C27F40">
      <w:pPr>
        <w:ind w:left="1080"/>
        <w:rPr>
          <w:i/>
          <w:color w:val="FFFFFF" w:themeColor="background1"/>
        </w:rPr>
      </w:pPr>
      <w:r w:rsidRPr="003E26E6">
        <w:rPr>
          <w:color w:val="FFFFFF" w:themeColor="background1"/>
        </w:rPr>
        <w:t xml:space="preserve">Pentateuch means </w:t>
      </w:r>
      <w:r w:rsidRPr="003E26E6">
        <w:rPr>
          <w:i/>
          <w:color w:val="FFFFFF" w:themeColor="background1"/>
        </w:rPr>
        <w:t>five scrolls</w:t>
      </w:r>
    </w:p>
    <w:p w:rsidR="00C27F40" w:rsidRPr="003E26E6" w:rsidRDefault="00C27F40" w:rsidP="00C27F40">
      <w:pPr>
        <w:ind w:left="1080"/>
        <w:rPr>
          <w:i/>
          <w:color w:val="FFFFFF" w:themeColor="background1"/>
        </w:rPr>
      </w:pPr>
      <w:r w:rsidRPr="003E26E6">
        <w:rPr>
          <w:color w:val="FFFFFF" w:themeColor="background1"/>
        </w:rPr>
        <w:t xml:space="preserve">Torah means </w:t>
      </w:r>
      <w:r w:rsidRPr="003E26E6">
        <w:rPr>
          <w:i/>
          <w:color w:val="FFFFFF" w:themeColor="background1"/>
        </w:rPr>
        <w:t>the law</w:t>
      </w:r>
    </w:p>
    <w:p w:rsidR="00C27F40" w:rsidRDefault="00C27F40" w:rsidP="00B70380">
      <w:pPr>
        <w:numPr>
          <w:ilvl w:val="0"/>
          <w:numId w:val="25"/>
        </w:numPr>
      </w:pPr>
      <w:r>
        <w:t>What is the outstanding and predominant theme of all Scripture?</w:t>
      </w:r>
    </w:p>
    <w:p w:rsidR="00C27F40" w:rsidRPr="00115572" w:rsidRDefault="00C27F40" w:rsidP="00C27F40">
      <w:pPr>
        <w:ind w:left="1080"/>
        <w:rPr>
          <w:color w:val="FFFFFF" w:themeColor="background1"/>
        </w:rPr>
      </w:pPr>
      <w:r w:rsidRPr="00115572">
        <w:rPr>
          <w:color w:val="FFFFFF" w:themeColor="background1"/>
        </w:rPr>
        <w:t>The redemption of mankind through a divinely appointed Savior.</w:t>
      </w:r>
    </w:p>
    <w:p w:rsidR="00C27F40" w:rsidRDefault="00C27F40" w:rsidP="00C27F40"/>
    <w:p w:rsidR="00C27F40" w:rsidRDefault="00C27F40" w:rsidP="00B70380">
      <w:pPr>
        <w:numPr>
          <w:ilvl w:val="0"/>
          <w:numId w:val="25"/>
        </w:numPr>
      </w:pPr>
      <w:r>
        <w:t>Give the description for each of the following books: (</w:t>
      </w:r>
      <w:r w:rsidRPr="00200FAF">
        <w:rPr>
          <w:u w:val="single"/>
        </w:rPr>
        <w:t>MEMORIZE</w:t>
      </w:r>
      <w:r>
        <w:t>)</w:t>
      </w:r>
    </w:p>
    <w:p w:rsidR="00C27F40" w:rsidRPr="005341CF" w:rsidRDefault="00C27F40" w:rsidP="00C27F40">
      <w:pPr>
        <w:ind w:left="720"/>
        <w:rPr>
          <w:color w:val="FF0000"/>
        </w:rPr>
      </w:pPr>
      <w:r>
        <w:t>GENESIS—</w:t>
      </w:r>
      <w:r w:rsidRPr="003E26E6">
        <w:rPr>
          <w:color w:val="FFFFFF" w:themeColor="background1"/>
        </w:rPr>
        <w:t>is the book of origins—of the beginning of life, and of ruin through sin. 1:1</w:t>
      </w:r>
    </w:p>
    <w:p w:rsidR="00C27F40" w:rsidRDefault="00C27F40" w:rsidP="00C27F40">
      <w:pPr>
        <w:ind w:left="720"/>
      </w:pPr>
    </w:p>
    <w:p w:rsidR="00C27F40" w:rsidRPr="003E26E6" w:rsidRDefault="00C27F40" w:rsidP="00C27F40">
      <w:pPr>
        <w:ind w:left="720"/>
        <w:rPr>
          <w:color w:val="FFFFFF" w:themeColor="background1"/>
        </w:rPr>
      </w:pPr>
      <w:r>
        <w:t>EXODUS—</w:t>
      </w:r>
      <w:r w:rsidRPr="003E26E6">
        <w:rPr>
          <w:color w:val="FFFFFF" w:themeColor="background1"/>
        </w:rPr>
        <w:t xml:space="preserve">is the book of redemption—the first need of a ruined race. 12:13 </w:t>
      </w:r>
    </w:p>
    <w:p w:rsidR="00C27F40" w:rsidRDefault="00C27F40" w:rsidP="00C27F40">
      <w:pPr>
        <w:ind w:left="720"/>
      </w:pPr>
    </w:p>
    <w:p w:rsidR="00C27F40" w:rsidRPr="00BB0C3F" w:rsidRDefault="00C27F40" w:rsidP="00C27F40">
      <w:pPr>
        <w:ind w:left="720"/>
        <w:rPr>
          <w:color w:val="FF0000"/>
        </w:rPr>
      </w:pPr>
      <w:r>
        <w:t>LEVITICUS—</w:t>
      </w:r>
      <w:r w:rsidRPr="003E26E6">
        <w:rPr>
          <w:color w:val="FFFFFF" w:themeColor="background1"/>
        </w:rPr>
        <w:t>is the book of worship and communion—the proper exercise of the redeemed. 5:15</w:t>
      </w:r>
    </w:p>
    <w:p w:rsidR="00C27F40" w:rsidRDefault="00C27F40" w:rsidP="00C27F40">
      <w:pPr>
        <w:ind w:left="720"/>
      </w:pPr>
    </w:p>
    <w:p w:rsidR="00C27F40" w:rsidRPr="00BB0C3F" w:rsidRDefault="00C27F40" w:rsidP="00C27F40">
      <w:pPr>
        <w:ind w:left="720"/>
        <w:rPr>
          <w:color w:val="FF0000"/>
        </w:rPr>
      </w:pPr>
      <w:r>
        <w:t>NUMBERS—</w:t>
      </w:r>
      <w:r w:rsidRPr="003E26E6">
        <w:rPr>
          <w:color w:val="FFFFFF" w:themeColor="background1"/>
        </w:rPr>
        <w:t>speaks of experiences of a pilgrim people; the redeemed passing through a hostile scene to a promised inheritance. 10:13</w:t>
      </w:r>
    </w:p>
    <w:p w:rsidR="00C27F40" w:rsidRDefault="00C27F40" w:rsidP="00C27F40">
      <w:pPr>
        <w:ind w:left="720"/>
      </w:pPr>
    </w:p>
    <w:p w:rsidR="00C27F40" w:rsidRPr="003E26E6" w:rsidRDefault="00C27F40" w:rsidP="00C27F40">
      <w:pPr>
        <w:ind w:left="720"/>
        <w:rPr>
          <w:color w:val="FFFFFF" w:themeColor="background1"/>
        </w:rPr>
      </w:pPr>
      <w:r>
        <w:t>DEUTERONOMY—</w:t>
      </w:r>
      <w:r w:rsidRPr="003E26E6">
        <w:rPr>
          <w:color w:val="FFFFFF" w:themeColor="background1"/>
        </w:rPr>
        <w:t xml:space="preserve">is retrospective and prospective. It is a book of instruction and </w:t>
      </w:r>
      <w:r w:rsidRPr="003E26E6">
        <w:rPr>
          <w:b/>
          <w:color w:val="FFFFFF" w:themeColor="background1"/>
          <w:u w:val="single"/>
        </w:rPr>
        <w:t>rememberance</w:t>
      </w:r>
      <w:r w:rsidRPr="003E26E6">
        <w:rPr>
          <w:color w:val="FFFFFF" w:themeColor="background1"/>
        </w:rPr>
        <w:t xml:space="preserve"> for the redeemed about to enter into their inheritance. 4:9</w:t>
      </w:r>
    </w:p>
    <w:p w:rsidR="00C27F40" w:rsidRDefault="00C27F40" w:rsidP="00C27F40">
      <w:pPr>
        <w:ind w:left="720"/>
      </w:pPr>
    </w:p>
    <w:p w:rsidR="00C27F40" w:rsidRDefault="00C27F40" w:rsidP="00B70380">
      <w:pPr>
        <w:numPr>
          <w:ilvl w:val="0"/>
          <w:numId w:val="25"/>
        </w:numPr>
      </w:pPr>
      <w:r>
        <w:t>List the Sons of Jacob by order of their birth noting who their mother was as well.</w:t>
      </w:r>
    </w:p>
    <w:p w:rsidR="00C27F40" w:rsidRPr="003E26E6" w:rsidRDefault="00C27F40" w:rsidP="00C27F40">
      <w:pPr>
        <w:ind w:left="720"/>
        <w:rPr>
          <w:color w:val="FFFFFF" w:themeColor="background1"/>
        </w:rPr>
      </w:pPr>
      <w:r w:rsidRPr="00E32EA1">
        <w:rPr>
          <w:color w:val="FFFFFF" w:themeColor="background1"/>
        </w:rPr>
        <w:t xml:space="preserve">1) </w:t>
      </w:r>
      <w:r w:rsidRPr="00E32EA1">
        <w:rPr>
          <w:i/>
          <w:color w:val="FFFFFF" w:themeColor="background1"/>
        </w:rPr>
        <w:t>Reuben</w:t>
      </w:r>
      <w:r w:rsidRPr="003E26E6">
        <w:rPr>
          <w:i/>
          <w:color w:val="FFFFFF" w:themeColor="background1"/>
        </w:rPr>
        <w:t xml:space="preserve"> </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7) Gad </w:t>
      </w:r>
      <w:r w:rsidRPr="003E26E6">
        <w:rPr>
          <w:color w:val="FFFFFF" w:themeColor="background1"/>
        </w:rPr>
        <w:tab/>
      </w:r>
      <w:r w:rsidRPr="003E26E6">
        <w:rPr>
          <w:color w:val="FFFFFF" w:themeColor="background1"/>
        </w:rPr>
        <w:tab/>
        <w:t>-Zilpah</w:t>
      </w:r>
    </w:p>
    <w:p w:rsidR="00C27F40" w:rsidRPr="003E26E6" w:rsidRDefault="00C27F40" w:rsidP="00C27F40">
      <w:pPr>
        <w:ind w:left="720"/>
        <w:rPr>
          <w:color w:val="FFFFFF" w:themeColor="background1"/>
        </w:rPr>
      </w:pPr>
      <w:r w:rsidRPr="003E26E6">
        <w:rPr>
          <w:color w:val="FFFFFF" w:themeColor="background1"/>
        </w:rPr>
        <w:lastRenderedPageBreak/>
        <w:t xml:space="preserve">2) </w:t>
      </w:r>
      <w:r w:rsidRPr="003E26E6">
        <w:rPr>
          <w:i/>
          <w:color w:val="FFFFFF" w:themeColor="background1"/>
        </w:rPr>
        <w:t>Simeon</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8) Asher</w:t>
      </w:r>
      <w:r w:rsidRPr="003E26E6">
        <w:rPr>
          <w:color w:val="FFFFFF" w:themeColor="background1"/>
        </w:rPr>
        <w:tab/>
        <w:t>-Zilpah</w:t>
      </w:r>
    </w:p>
    <w:p w:rsidR="00C27F40" w:rsidRPr="003E26E6" w:rsidRDefault="00C27F40" w:rsidP="00C27F40">
      <w:pPr>
        <w:ind w:left="720"/>
        <w:rPr>
          <w:color w:val="FFFFFF" w:themeColor="background1"/>
        </w:rPr>
      </w:pPr>
      <w:r w:rsidRPr="003E26E6">
        <w:rPr>
          <w:color w:val="FFFFFF" w:themeColor="background1"/>
        </w:rPr>
        <w:t xml:space="preserve">3) </w:t>
      </w:r>
      <w:r w:rsidRPr="003E26E6">
        <w:rPr>
          <w:i/>
          <w:color w:val="FFFFFF" w:themeColor="background1"/>
        </w:rPr>
        <w:t>Levi</w:t>
      </w:r>
      <w:r w:rsidRPr="003E26E6">
        <w:rPr>
          <w:i/>
          <w:color w:val="FFFFFF" w:themeColor="background1"/>
        </w:rPr>
        <w:tab/>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9) </w:t>
      </w:r>
      <w:r w:rsidRPr="003E26E6">
        <w:rPr>
          <w:i/>
          <w:color w:val="FFFFFF" w:themeColor="background1"/>
        </w:rPr>
        <w:t>Issachar</w:t>
      </w:r>
      <w:r w:rsidRPr="003E26E6">
        <w:rPr>
          <w:i/>
          <w:color w:val="FFFFFF" w:themeColor="background1"/>
        </w:rPr>
        <w:tab/>
        <w:t>-Leah</w:t>
      </w:r>
    </w:p>
    <w:p w:rsidR="00C27F40" w:rsidRPr="003E26E6" w:rsidRDefault="00C27F40" w:rsidP="00C27F40">
      <w:pPr>
        <w:ind w:left="720"/>
        <w:rPr>
          <w:color w:val="FFFFFF" w:themeColor="background1"/>
        </w:rPr>
      </w:pPr>
      <w:r w:rsidRPr="003E26E6">
        <w:rPr>
          <w:color w:val="FFFFFF" w:themeColor="background1"/>
        </w:rPr>
        <w:t xml:space="preserve">4) </w:t>
      </w:r>
      <w:r w:rsidRPr="003E26E6">
        <w:rPr>
          <w:i/>
          <w:color w:val="FFFFFF" w:themeColor="background1"/>
        </w:rPr>
        <w:t>Judah</w:t>
      </w:r>
      <w:r w:rsidRPr="003E26E6">
        <w:rPr>
          <w:i/>
          <w:color w:val="FFFFFF" w:themeColor="background1"/>
        </w:rPr>
        <w:tab/>
        <w:t>-Leah</w:t>
      </w:r>
      <w:r w:rsidRPr="003E26E6">
        <w:rPr>
          <w:i/>
          <w:color w:val="FFFFFF" w:themeColor="background1"/>
        </w:rPr>
        <w:tab/>
      </w:r>
      <w:r w:rsidRPr="003E26E6">
        <w:rPr>
          <w:color w:val="FFFFFF" w:themeColor="background1"/>
        </w:rPr>
        <w:tab/>
      </w:r>
      <w:r w:rsidRPr="003E26E6">
        <w:rPr>
          <w:color w:val="FFFFFF" w:themeColor="background1"/>
        </w:rPr>
        <w:tab/>
        <w:t xml:space="preserve">10) </w:t>
      </w:r>
      <w:r w:rsidRPr="003E26E6">
        <w:rPr>
          <w:i/>
          <w:color w:val="FFFFFF" w:themeColor="background1"/>
        </w:rPr>
        <w:t>Zebulun</w:t>
      </w:r>
      <w:r w:rsidRPr="003E26E6">
        <w:rPr>
          <w:i/>
          <w:color w:val="FFFFFF" w:themeColor="background1"/>
        </w:rPr>
        <w:tab/>
        <w:t>-Leah</w:t>
      </w:r>
    </w:p>
    <w:p w:rsidR="00C27F40" w:rsidRPr="003E26E6" w:rsidRDefault="00C27F40" w:rsidP="00C27F40">
      <w:pPr>
        <w:ind w:left="720"/>
        <w:rPr>
          <w:color w:val="FFFFFF" w:themeColor="background1"/>
        </w:rPr>
      </w:pPr>
      <w:r w:rsidRPr="003E26E6">
        <w:rPr>
          <w:color w:val="FFFFFF" w:themeColor="background1"/>
        </w:rPr>
        <w:t>5) Dan</w:t>
      </w:r>
      <w:r w:rsidRPr="003E26E6">
        <w:rPr>
          <w:color w:val="FFFFFF" w:themeColor="background1"/>
        </w:rPr>
        <w:tab/>
      </w:r>
      <w:r w:rsidRPr="003E26E6">
        <w:rPr>
          <w:color w:val="FFFFFF" w:themeColor="background1"/>
        </w:rPr>
        <w:tab/>
        <w:t>-Bilhah</w:t>
      </w:r>
      <w:r w:rsidRPr="003E26E6">
        <w:rPr>
          <w:color w:val="FFFFFF" w:themeColor="background1"/>
        </w:rPr>
        <w:tab/>
      </w:r>
      <w:r w:rsidRPr="003E26E6">
        <w:rPr>
          <w:color w:val="FFFFFF" w:themeColor="background1"/>
        </w:rPr>
        <w:tab/>
      </w:r>
      <w:r w:rsidRPr="003E26E6">
        <w:rPr>
          <w:color w:val="FFFFFF" w:themeColor="background1"/>
        </w:rPr>
        <w:tab/>
        <w:t xml:space="preserve">11) </w:t>
      </w:r>
      <w:r w:rsidRPr="003E26E6">
        <w:rPr>
          <w:b/>
          <w:color w:val="FFFFFF" w:themeColor="background1"/>
        </w:rPr>
        <w:t>Joseph</w:t>
      </w:r>
      <w:r w:rsidRPr="003E26E6">
        <w:rPr>
          <w:b/>
          <w:color w:val="FFFFFF" w:themeColor="background1"/>
        </w:rPr>
        <w:tab/>
        <w:t>-Rachel</w:t>
      </w:r>
    </w:p>
    <w:p w:rsidR="00C27F40" w:rsidRPr="003E26E6" w:rsidRDefault="00C27F40" w:rsidP="00C27F40">
      <w:pPr>
        <w:ind w:left="720"/>
        <w:rPr>
          <w:color w:val="FFFFFF" w:themeColor="background1"/>
        </w:rPr>
      </w:pPr>
      <w:r w:rsidRPr="003E26E6">
        <w:rPr>
          <w:color w:val="FFFFFF" w:themeColor="background1"/>
        </w:rPr>
        <w:t>6) Naphtali</w:t>
      </w:r>
      <w:r w:rsidRPr="003E26E6">
        <w:rPr>
          <w:color w:val="FFFFFF" w:themeColor="background1"/>
        </w:rPr>
        <w:tab/>
        <w:t>-Bilhah</w:t>
      </w:r>
      <w:r w:rsidRPr="003E26E6">
        <w:rPr>
          <w:color w:val="FFFFFF" w:themeColor="background1"/>
        </w:rPr>
        <w:tab/>
      </w:r>
      <w:r w:rsidRPr="003E26E6">
        <w:rPr>
          <w:color w:val="FFFFFF" w:themeColor="background1"/>
        </w:rPr>
        <w:tab/>
      </w:r>
      <w:r w:rsidRPr="003E26E6">
        <w:rPr>
          <w:color w:val="FFFFFF" w:themeColor="background1"/>
        </w:rPr>
        <w:tab/>
        <w:t xml:space="preserve">12) </w:t>
      </w:r>
      <w:r w:rsidRPr="003E26E6">
        <w:rPr>
          <w:b/>
          <w:color w:val="FFFFFF" w:themeColor="background1"/>
        </w:rPr>
        <w:t>Benjamin</w:t>
      </w:r>
      <w:r w:rsidRPr="003E26E6">
        <w:rPr>
          <w:b/>
          <w:color w:val="FFFFFF" w:themeColor="background1"/>
        </w:rPr>
        <w:tab/>
        <w:t>-Rachel</w:t>
      </w:r>
    </w:p>
    <w:p w:rsidR="00C27F40" w:rsidRDefault="00C27F40" w:rsidP="00C27F40">
      <w:pPr>
        <w:ind w:left="720"/>
      </w:pPr>
    </w:p>
    <w:p w:rsidR="00C27F40" w:rsidRDefault="00C27F40" w:rsidP="00B70380">
      <w:pPr>
        <w:numPr>
          <w:ilvl w:val="0"/>
          <w:numId w:val="25"/>
        </w:numPr>
      </w:pPr>
      <w:r>
        <w:t>List the references and ‘title’ for each of the ten divisions of Genesis keyed by the word “generation.” (use separate paper)</w:t>
      </w:r>
    </w:p>
    <w:p w:rsidR="00C27F40" w:rsidRDefault="00C27F40" w:rsidP="00C27F40">
      <w:pPr>
        <w:ind w:left="360"/>
      </w:pPr>
    </w:p>
    <w:p w:rsidR="00C27F40" w:rsidRDefault="00C27F40" w:rsidP="00B70380">
      <w:pPr>
        <w:numPr>
          <w:ilvl w:val="0"/>
          <w:numId w:val="25"/>
        </w:numPr>
      </w:pPr>
      <w:r>
        <w:t xml:space="preserve">Give a heading to each of the following chapters considering the major happening in each (use separate paper): </w:t>
      </w:r>
      <w:r w:rsidRPr="00D334FC">
        <w:rPr>
          <w:b/>
        </w:rPr>
        <w:t>1</w:t>
      </w:r>
      <w:r>
        <w:t>,</w:t>
      </w:r>
      <w:r w:rsidRPr="00D334FC">
        <w:rPr>
          <w:b/>
        </w:rPr>
        <w:t>3</w:t>
      </w:r>
      <w:r>
        <w:t>,4,</w:t>
      </w:r>
      <w:r w:rsidRPr="00D334FC">
        <w:rPr>
          <w:b/>
        </w:rPr>
        <w:t>6</w:t>
      </w:r>
      <w:r>
        <w:t>,</w:t>
      </w:r>
      <w:r w:rsidRPr="00D334FC">
        <w:rPr>
          <w:b/>
        </w:rPr>
        <w:t>19</w:t>
      </w:r>
      <w:r>
        <w:t>,24,32,37,45,</w:t>
      </w:r>
      <w:r w:rsidRPr="00D334FC">
        <w:rPr>
          <w:b/>
        </w:rPr>
        <w:t>49</w:t>
      </w:r>
      <w:r>
        <w:t>. (</w:t>
      </w:r>
      <w:r w:rsidRPr="00D334FC">
        <w:rPr>
          <w:u w:val="single"/>
        </w:rPr>
        <w:t>MEMORIZE BOLD NUMBERS</w:t>
      </w:r>
      <w:r>
        <w:t>)</w:t>
      </w:r>
    </w:p>
    <w:p w:rsidR="00C27F40" w:rsidRDefault="00C27F40" w:rsidP="00C27F40"/>
    <w:p w:rsidR="00C27F40" w:rsidRDefault="00C27F40" w:rsidP="00B70380">
      <w:pPr>
        <w:numPr>
          <w:ilvl w:val="0"/>
          <w:numId w:val="25"/>
        </w:numPr>
      </w:pPr>
      <w:r>
        <w:t>What do the following names mean?</w:t>
      </w:r>
    </w:p>
    <w:p w:rsidR="00C27F40" w:rsidRDefault="00D93D63" w:rsidP="00C27F40">
      <w:pPr>
        <w:ind w:left="720"/>
      </w:pPr>
      <w:r>
        <w:rPr>
          <w:noProof/>
        </w:rPr>
        <mc:AlternateContent>
          <mc:Choice Requires="wps">
            <w:drawing>
              <wp:anchor distT="0" distB="0" distL="114300" distR="114300" simplePos="0" relativeHeight="251658752" behindDoc="0" locked="0" layoutInCell="1" allowOverlap="1">
                <wp:simplePos x="0" y="0"/>
                <wp:positionH relativeFrom="column">
                  <wp:posOffset>3543300</wp:posOffset>
                </wp:positionH>
                <wp:positionV relativeFrom="paragraph">
                  <wp:posOffset>40005</wp:posOffset>
                </wp:positionV>
                <wp:extent cx="0" cy="685800"/>
                <wp:effectExtent l="9525" t="11430" r="9525" b="7620"/>
                <wp:wrapNone/>
                <wp:docPr id="6" name="Line 5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15pt" to="279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MT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"/>
            </w:pict>
          </mc:Fallback>
        </mc:AlternateContent>
      </w:r>
      <w:r w:rsidR="00C27F40">
        <w:t xml:space="preserve">Adam </w:t>
      </w:r>
      <w:r w:rsidR="00C27F40" w:rsidRPr="00E32EA1">
        <w:rPr>
          <w:color w:val="FFFFFF" w:themeColor="background1"/>
        </w:rPr>
        <w:t>– earthy; red</w:t>
      </w:r>
      <w:r w:rsidR="00C27F40" w:rsidRPr="00E32EA1">
        <w:rPr>
          <w:color w:val="FFFFFF" w:themeColor="background1"/>
        </w:rPr>
        <w:tab/>
      </w:r>
      <w:r w:rsidR="00C27F40">
        <w:tab/>
      </w:r>
      <w:r w:rsidR="00C27F40">
        <w:tab/>
      </w:r>
      <w:r w:rsidR="00C27F40">
        <w:tab/>
      </w:r>
      <w:r w:rsidR="00C27F40">
        <w:tab/>
        <w:t>Isaac</w:t>
      </w:r>
      <w:r w:rsidR="00C27F40" w:rsidRPr="00E32EA1">
        <w:rPr>
          <w:color w:val="FFFFFF" w:themeColor="background1"/>
        </w:rPr>
        <w:t xml:space="preserve"> – laughter</w:t>
      </w:r>
    </w:p>
    <w:p w:rsidR="00C27F40" w:rsidRDefault="00C27F40" w:rsidP="00C27F40">
      <w:pPr>
        <w:ind w:left="720"/>
      </w:pPr>
      <w:r>
        <w:t xml:space="preserve">Abraham </w:t>
      </w:r>
      <w:r w:rsidRPr="00E32EA1">
        <w:rPr>
          <w:color w:val="FFFFFF" w:themeColor="background1"/>
        </w:rPr>
        <w:t>– father of a great multitude</w:t>
      </w:r>
      <w:r>
        <w:tab/>
      </w:r>
      <w:r>
        <w:tab/>
        <w:t xml:space="preserve">Jacob </w:t>
      </w:r>
      <w:r w:rsidRPr="00E32EA1">
        <w:rPr>
          <w:color w:val="FFFFFF" w:themeColor="background1"/>
        </w:rPr>
        <w:t>– supplanter</w:t>
      </w:r>
      <w:r w:rsidRPr="00E32EA1">
        <w:rPr>
          <w:color w:val="FFFFFF" w:themeColor="background1"/>
        </w:rPr>
        <w:tab/>
      </w:r>
    </w:p>
    <w:p w:rsidR="00C27F40" w:rsidRDefault="00C27F40" w:rsidP="00C27F40">
      <w:pPr>
        <w:ind w:left="720" w:right="-540"/>
      </w:pPr>
      <w:r>
        <w:t>Joseph</w:t>
      </w:r>
      <w:r>
        <w:tab/>
      </w:r>
      <w:r w:rsidRPr="00E32EA1">
        <w:rPr>
          <w:color w:val="FFFFFF" w:themeColor="background1"/>
        </w:rPr>
        <w:t>– increase; addition; added</w:t>
      </w:r>
      <w:r w:rsidRPr="00E32EA1">
        <w:rPr>
          <w:color w:val="FFFFFF" w:themeColor="background1"/>
        </w:rPr>
        <w:tab/>
      </w:r>
      <w:r>
        <w:tab/>
      </w:r>
      <w:r>
        <w:tab/>
        <w:t>Benjamin</w:t>
      </w:r>
      <w:r w:rsidRPr="00E32EA1">
        <w:rPr>
          <w:color w:val="FFFFFF" w:themeColor="background1"/>
        </w:rPr>
        <w:t>– son of the right hand</w:t>
      </w:r>
    </w:p>
    <w:p w:rsidR="00C27F40" w:rsidRPr="00E32EA1" w:rsidRDefault="00C27F40" w:rsidP="00C27F40">
      <w:pPr>
        <w:ind w:left="720" w:right="-540"/>
        <w:rPr>
          <w:color w:val="FFFFFF" w:themeColor="background1"/>
        </w:rPr>
      </w:pPr>
      <w:r>
        <w:t xml:space="preserve">Rebekah </w:t>
      </w:r>
      <w:r w:rsidRPr="00E32EA1">
        <w:rPr>
          <w:color w:val="FFFFFF" w:themeColor="background1"/>
        </w:rPr>
        <w:t>– ensarer (</w:t>
      </w:r>
      <w:r w:rsidRPr="00E32EA1">
        <w:rPr>
          <w:i/>
          <w:color w:val="FFFFFF" w:themeColor="background1"/>
        </w:rPr>
        <w:t>as by her beauty</w:t>
      </w:r>
      <w:r w:rsidRPr="00E32EA1">
        <w:rPr>
          <w:color w:val="FFFFFF" w:themeColor="background1"/>
        </w:rPr>
        <w:t>); a noose;</w:t>
      </w:r>
      <w:r w:rsidRPr="00E32EA1">
        <w:rPr>
          <w:color w:val="FFFFFF" w:themeColor="background1"/>
        </w:rPr>
        <w:tab/>
        <w:t>Noah – rest; consolation; repose</w:t>
      </w:r>
    </w:p>
    <w:p w:rsidR="00C27F40" w:rsidRPr="00E32EA1" w:rsidRDefault="00C27F40" w:rsidP="00C27F40">
      <w:pPr>
        <w:ind w:left="1800"/>
        <w:rPr>
          <w:color w:val="FFFFFF" w:themeColor="background1"/>
        </w:rPr>
      </w:pPr>
      <w:r w:rsidRPr="00E32EA1">
        <w:rPr>
          <w:color w:val="FFFFFF" w:themeColor="background1"/>
        </w:rPr>
        <w:t>flatterer; fat; a quarrel appeased</w:t>
      </w:r>
    </w:p>
    <w:p w:rsidR="00C27F40" w:rsidRDefault="00C27F40">
      <w:r>
        <w:br w:type="page"/>
      </w:r>
    </w:p>
    <w:p w:rsidR="00C27F40" w:rsidRDefault="00C27F40" w:rsidP="00B70380">
      <w:pPr>
        <w:numPr>
          <w:ilvl w:val="0"/>
          <w:numId w:val="25"/>
        </w:numPr>
        <w:sectPr w:rsidR="00C27F40" w:rsidSect="006D274E">
          <w:headerReference w:type="default" r:id="rId11"/>
          <w:footerReference w:type="default" r:id="rId12"/>
          <w:footerReference w:type="first" r:id="rId13"/>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lastRenderedPageBreak/>
        <w:t>Connect each man with his age at the end of his life. (Use a straightedge!)</w:t>
      </w:r>
    </w:p>
    <w:p w:rsidR="00C27F40" w:rsidRDefault="00C27F40" w:rsidP="00C27F40">
      <w:pPr>
        <w:ind w:left="2520"/>
      </w:pPr>
      <w:r>
        <w:lastRenderedPageBreak/>
        <w:t>Adam</w:t>
      </w:r>
    </w:p>
    <w:p w:rsidR="00C27F40" w:rsidRDefault="00C27F40" w:rsidP="00C27F40">
      <w:pPr>
        <w:ind w:left="2520"/>
      </w:pPr>
      <w:r>
        <w:t>Enos</w:t>
      </w:r>
    </w:p>
    <w:p w:rsidR="00C27F40" w:rsidRDefault="00C27F40" w:rsidP="00C27F40">
      <w:pPr>
        <w:ind w:left="2520"/>
      </w:pPr>
      <w:r>
        <w:t>Mahalaleel</w:t>
      </w:r>
    </w:p>
    <w:p w:rsidR="00C27F40" w:rsidRDefault="00C27F40" w:rsidP="00C27F40">
      <w:pPr>
        <w:ind w:left="2520"/>
      </w:pPr>
      <w:r>
        <w:t>Shem</w:t>
      </w:r>
    </w:p>
    <w:p w:rsidR="00C27F40" w:rsidRDefault="00C27F40" w:rsidP="00C27F40">
      <w:pPr>
        <w:ind w:left="2520"/>
      </w:pPr>
      <w:r>
        <w:t>Noah</w:t>
      </w:r>
    </w:p>
    <w:p w:rsidR="00C27F40" w:rsidRDefault="00C27F40" w:rsidP="00C27F40">
      <w:pPr>
        <w:ind w:left="2520"/>
      </w:pPr>
      <w:r>
        <w:t>Arphaxad</w:t>
      </w:r>
    </w:p>
    <w:p w:rsidR="00C27F40" w:rsidRDefault="00C27F40" w:rsidP="00C27F40">
      <w:pPr>
        <w:ind w:left="2520"/>
      </w:pPr>
      <w:r>
        <w:t>Salah</w:t>
      </w:r>
    </w:p>
    <w:p w:rsidR="00C27F40" w:rsidRDefault="00C27F40" w:rsidP="00C27F40">
      <w:pPr>
        <w:ind w:left="2520"/>
      </w:pPr>
      <w:r>
        <w:t>Eber</w:t>
      </w:r>
    </w:p>
    <w:p w:rsidR="00C27F40" w:rsidRDefault="00C27F40" w:rsidP="00C27F40">
      <w:pPr>
        <w:ind w:left="2520"/>
      </w:pPr>
      <w:r>
        <w:t>Peleg</w:t>
      </w:r>
    </w:p>
    <w:p w:rsidR="00C27F40" w:rsidRDefault="00C27F40" w:rsidP="00C27F40">
      <w:pPr>
        <w:ind w:left="2520"/>
      </w:pPr>
      <w:r>
        <w:t>Reu</w:t>
      </w:r>
    </w:p>
    <w:p w:rsidR="00C27F40" w:rsidRDefault="00C27F40" w:rsidP="00C27F40">
      <w:pPr>
        <w:ind w:left="2520"/>
      </w:pPr>
      <w:r>
        <w:t>Serug</w:t>
      </w:r>
    </w:p>
    <w:p w:rsidR="00C27F40" w:rsidRDefault="00C27F40" w:rsidP="00C27F40">
      <w:pPr>
        <w:ind w:left="2520"/>
      </w:pPr>
      <w:r>
        <w:t>Nahor</w:t>
      </w:r>
    </w:p>
    <w:p w:rsidR="00C27F40" w:rsidRDefault="00C27F40" w:rsidP="00C27F40">
      <w:pPr>
        <w:ind w:left="2520"/>
      </w:pPr>
      <w:r>
        <w:t>Terah</w:t>
      </w:r>
    </w:p>
    <w:p w:rsidR="00C27F40" w:rsidRDefault="00C27F40" w:rsidP="00C27F40">
      <w:pPr>
        <w:ind w:left="2520"/>
      </w:pPr>
      <w:r>
        <w:t>Seth</w:t>
      </w:r>
    </w:p>
    <w:p w:rsidR="00C27F40" w:rsidRDefault="00C27F40" w:rsidP="00C27F40">
      <w:pPr>
        <w:ind w:left="2520"/>
      </w:pPr>
      <w:r>
        <w:t>Cainan</w:t>
      </w:r>
    </w:p>
    <w:p w:rsidR="00C27F40" w:rsidRDefault="00C27F40" w:rsidP="00C27F40">
      <w:pPr>
        <w:ind w:left="2520"/>
      </w:pPr>
      <w:r>
        <w:t>Jared</w:t>
      </w:r>
    </w:p>
    <w:p w:rsidR="00C27F40" w:rsidRDefault="00C27F40" w:rsidP="00C27F40">
      <w:pPr>
        <w:ind w:left="2520"/>
      </w:pPr>
      <w:r>
        <w:t>Enoch</w:t>
      </w:r>
    </w:p>
    <w:p w:rsidR="00C27F40" w:rsidRDefault="00C27F40" w:rsidP="00C27F40">
      <w:pPr>
        <w:ind w:left="2520"/>
      </w:pPr>
      <w:r>
        <w:t>Methuselah</w:t>
      </w:r>
    </w:p>
    <w:p w:rsidR="00C27F40" w:rsidRDefault="00C27F40" w:rsidP="00C27F40">
      <w:pPr>
        <w:ind w:left="2520"/>
      </w:pPr>
      <w:r>
        <w:t>Lamech</w:t>
      </w:r>
    </w:p>
    <w:p w:rsidR="00C27F40" w:rsidRPr="00B96EC9" w:rsidRDefault="00C27F40" w:rsidP="00C27F40">
      <w:pPr>
        <w:rPr>
          <w:color w:val="FF0000"/>
        </w:rPr>
      </w:pPr>
    </w:p>
    <w:p w:rsidR="00115572" w:rsidRDefault="00115572" w:rsidP="00115572">
      <w:pPr>
        <w:ind w:left="1440"/>
      </w:pPr>
      <w:r>
        <w:lastRenderedPageBreak/>
        <w:t>912</w:t>
      </w:r>
    </w:p>
    <w:p w:rsidR="00115572" w:rsidRDefault="00115572" w:rsidP="00115572">
      <w:pPr>
        <w:ind w:left="1440"/>
      </w:pPr>
      <w:r>
        <w:t>205</w:t>
      </w:r>
    </w:p>
    <w:p w:rsidR="00115572" w:rsidRDefault="00115572" w:rsidP="00115572">
      <w:pPr>
        <w:ind w:left="1440"/>
      </w:pPr>
      <w:r>
        <w:t>148</w:t>
      </w:r>
    </w:p>
    <w:p w:rsidR="00115572" w:rsidRDefault="00115572" w:rsidP="00115572">
      <w:pPr>
        <w:ind w:left="1440"/>
      </w:pPr>
      <w:r>
        <w:t>230</w:t>
      </w:r>
    </w:p>
    <w:p w:rsidR="00115572" w:rsidRDefault="00115572" w:rsidP="00115572">
      <w:pPr>
        <w:ind w:left="1440"/>
      </w:pPr>
      <w:r>
        <w:t>239</w:t>
      </w:r>
    </w:p>
    <w:p w:rsidR="00115572" w:rsidRDefault="00115572" w:rsidP="00115572">
      <w:pPr>
        <w:ind w:left="1440"/>
      </w:pPr>
      <w:r>
        <w:t>239</w:t>
      </w:r>
    </w:p>
    <w:p w:rsidR="00115572" w:rsidRDefault="00115572" w:rsidP="00115572">
      <w:pPr>
        <w:ind w:left="1440"/>
      </w:pPr>
      <w:r>
        <w:t>464</w:t>
      </w:r>
    </w:p>
    <w:p w:rsidR="00115572" w:rsidRDefault="00115572" w:rsidP="00115572">
      <w:pPr>
        <w:ind w:left="1440"/>
      </w:pPr>
      <w:r>
        <w:t>433</w:t>
      </w:r>
    </w:p>
    <w:p w:rsidR="00115572" w:rsidRDefault="00115572" w:rsidP="00115572">
      <w:pPr>
        <w:ind w:left="1440"/>
      </w:pPr>
      <w:r>
        <w:t>438</w:t>
      </w:r>
    </w:p>
    <w:p w:rsidR="00115572" w:rsidRDefault="00115572" w:rsidP="00115572">
      <w:pPr>
        <w:ind w:left="1440"/>
      </w:pPr>
      <w:r>
        <w:t>600</w:t>
      </w:r>
    </w:p>
    <w:p w:rsidR="00115572" w:rsidRDefault="00115572" w:rsidP="00115572">
      <w:pPr>
        <w:ind w:left="1440"/>
      </w:pPr>
      <w:r>
        <w:t>950</w:t>
      </w:r>
    </w:p>
    <w:p w:rsidR="00115572" w:rsidRDefault="00115572" w:rsidP="00115572">
      <w:pPr>
        <w:ind w:left="1440"/>
      </w:pPr>
      <w:r>
        <w:t>777</w:t>
      </w:r>
    </w:p>
    <w:p w:rsidR="00115572" w:rsidRDefault="00115572" w:rsidP="00115572">
      <w:pPr>
        <w:ind w:left="1440"/>
      </w:pPr>
      <w:r>
        <w:t>969</w:t>
      </w:r>
    </w:p>
    <w:p w:rsidR="00115572" w:rsidRDefault="00115572" w:rsidP="00115572">
      <w:pPr>
        <w:ind w:left="1440"/>
      </w:pPr>
      <w:r>
        <w:t>365</w:t>
      </w:r>
    </w:p>
    <w:p w:rsidR="00115572" w:rsidRDefault="00115572" w:rsidP="00115572">
      <w:pPr>
        <w:ind w:left="1440"/>
      </w:pPr>
      <w:r>
        <w:t>962</w:t>
      </w:r>
    </w:p>
    <w:p w:rsidR="00115572" w:rsidRDefault="00115572" w:rsidP="00115572">
      <w:pPr>
        <w:ind w:left="1440"/>
      </w:pPr>
      <w:r>
        <w:t>895</w:t>
      </w:r>
    </w:p>
    <w:p w:rsidR="00115572" w:rsidRDefault="00115572" w:rsidP="00115572">
      <w:pPr>
        <w:ind w:left="1440"/>
      </w:pPr>
      <w:r>
        <w:t>910</w:t>
      </w:r>
    </w:p>
    <w:p w:rsidR="00115572" w:rsidRDefault="00115572" w:rsidP="00115572">
      <w:pPr>
        <w:ind w:left="1440"/>
      </w:pPr>
      <w:r>
        <w:t>905</w:t>
      </w:r>
    </w:p>
    <w:p w:rsidR="00115572" w:rsidRDefault="00115572" w:rsidP="00115572">
      <w:pPr>
        <w:ind w:left="1440"/>
      </w:pPr>
      <w:r>
        <w:t>930</w:t>
      </w:r>
    </w:p>
    <w:p w:rsidR="00C27F40" w:rsidRDefault="00C27F40" w:rsidP="00C27F40">
      <w:pPr>
        <w:sectPr w:rsidR="00C27F40" w:rsidSect="006D274E">
          <w:type w:val="continuous"/>
          <w:pgSz w:w="12240" w:h="15840" w:code="1"/>
          <w:pgMar w:top="1440" w:right="1800" w:bottom="1440" w:left="1800" w:header="720" w:footer="720" w:gutter="0"/>
          <w:cols w:num="2" w:space="720"/>
          <w:docGrid w:linePitch="360"/>
        </w:sectPr>
      </w:pPr>
    </w:p>
    <w:p w:rsidR="00C27F40" w:rsidRDefault="00C27F40" w:rsidP="00B70380">
      <w:pPr>
        <w:numPr>
          <w:ilvl w:val="0"/>
          <w:numId w:val="25"/>
        </w:numPr>
      </w:pPr>
      <w:r>
        <w:lastRenderedPageBreak/>
        <w:t>Find the references to the following firsts in Genesis:</w:t>
      </w:r>
    </w:p>
    <w:p w:rsidR="00C27F40" w:rsidRPr="00E32EA1" w:rsidRDefault="00C27F40" w:rsidP="00C27F40">
      <w:pPr>
        <w:ind w:left="720"/>
        <w:rPr>
          <w:color w:val="FFFFFF" w:themeColor="background1"/>
        </w:rPr>
      </w:pPr>
      <w:r>
        <w:t>ALTAR</w:t>
      </w:r>
      <w:r>
        <w:tab/>
      </w:r>
      <w:r>
        <w:tab/>
      </w:r>
      <w:r>
        <w:tab/>
      </w:r>
      <w:r>
        <w:tab/>
      </w:r>
      <w:r w:rsidRPr="00E32EA1">
        <w:rPr>
          <w:color w:val="FFFFFF" w:themeColor="background1"/>
        </w:rPr>
        <w:t>- 8:20, Noah builded an altar</w:t>
      </w:r>
    </w:p>
    <w:p w:rsidR="00C27F40" w:rsidRPr="00E32EA1" w:rsidRDefault="00C27F40" w:rsidP="00C27F40">
      <w:pPr>
        <w:ind w:left="720"/>
        <w:rPr>
          <w:color w:val="FFFFFF" w:themeColor="background1"/>
        </w:rPr>
      </w:pPr>
      <w:r>
        <w:t>CAVE DWELLER</w:t>
      </w:r>
      <w:r>
        <w:tab/>
      </w:r>
      <w:r>
        <w:tab/>
      </w:r>
      <w:r>
        <w:tab/>
      </w:r>
      <w:r w:rsidRPr="00E32EA1">
        <w:rPr>
          <w:color w:val="FFFFFF" w:themeColor="background1"/>
        </w:rPr>
        <w:t>- 19:30, Lot dwelt in a cave</w:t>
      </w:r>
    </w:p>
    <w:p w:rsidR="00C27F40" w:rsidRPr="00E32EA1" w:rsidRDefault="00C27F40" w:rsidP="00C27F40">
      <w:pPr>
        <w:ind w:left="720"/>
        <w:rPr>
          <w:color w:val="FFFFFF" w:themeColor="background1"/>
        </w:rPr>
      </w:pPr>
      <w:r>
        <w:t>CHILD NAMED BEFORE BIRTH</w:t>
      </w:r>
      <w:r>
        <w:tab/>
      </w:r>
      <w:r w:rsidRPr="00E32EA1">
        <w:rPr>
          <w:color w:val="FFFFFF" w:themeColor="background1"/>
        </w:rPr>
        <w:t>- 16:11, Ishmael</w:t>
      </w:r>
    </w:p>
    <w:p w:rsidR="00C27F40" w:rsidRPr="00E32EA1" w:rsidRDefault="00C27F40" w:rsidP="00C27F40">
      <w:pPr>
        <w:ind w:left="720"/>
        <w:rPr>
          <w:color w:val="FFFFFF" w:themeColor="background1"/>
        </w:rPr>
      </w:pPr>
      <w:r>
        <w:t>COFFIN</w:t>
      </w:r>
      <w:r>
        <w:tab/>
      </w:r>
      <w:r>
        <w:tab/>
      </w:r>
      <w:r>
        <w:tab/>
      </w:r>
      <w:r>
        <w:tab/>
      </w:r>
      <w:r w:rsidRPr="00E32EA1">
        <w:rPr>
          <w:color w:val="FFFFFF" w:themeColor="background1"/>
        </w:rPr>
        <w:t>- 50:26, Joseph…in a coffin in Egypt</w:t>
      </w:r>
    </w:p>
    <w:p w:rsidR="00C27F40" w:rsidRPr="00E32EA1" w:rsidRDefault="00C27F40" w:rsidP="00C27F40">
      <w:pPr>
        <w:ind w:left="720"/>
        <w:rPr>
          <w:color w:val="FFFFFF" w:themeColor="background1"/>
        </w:rPr>
      </w:pPr>
      <w:r>
        <w:t>KISS</w:t>
      </w:r>
      <w:r>
        <w:tab/>
      </w:r>
      <w:r>
        <w:tab/>
      </w:r>
      <w:r>
        <w:tab/>
      </w:r>
      <w:r>
        <w:tab/>
      </w:r>
      <w:r>
        <w:tab/>
      </w:r>
      <w:r w:rsidRPr="00E32EA1">
        <w:rPr>
          <w:color w:val="FFFFFF" w:themeColor="background1"/>
        </w:rPr>
        <w:t>- 27:27, Isaac kissed Jacob</w:t>
      </w:r>
    </w:p>
    <w:p w:rsidR="00C27F40" w:rsidRPr="00E32EA1" w:rsidRDefault="00C27F40" w:rsidP="00C27F40">
      <w:pPr>
        <w:ind w:left="720"/>
        <w:rPr>
          <w:color w:val="FFFFFF" w:themeColor="background1"/>
        </w:rPr>
      </w:pPr>
      <w:r>
        <w:t>FIRST PROPHECY</w:t>
      </w:r>
      <w:r>
        <w:tab/>
      </w:r>
      <w:r>
        <w:tab/>
      </w:r>
      <w:r>
        <w:tab/>
      </w:r>
      <w:r w:rsidRPr="00E32EA1">
        <w:rPr>
          <w:color w:val="FFFFFF" w:themeColor="background1"/>
        </w:rPr>
        <w:t>- 3:15, Promise of the Redeemer</w:t>
      </w:r>
    </w:p>
    <w:p w:rsidR="00C27F40" w:rsidRPr="00E32EA1" w:rsidRDefault="00C27F40" w:rsidP="00C27F40">
      <w:pPr>
        <w:ind w:left="720"/>
        <w:rPr>
          <w:color w:val="FFFFFF" w:themeColor="background1"/>
        </w:rPr>
      </w:pPr>
      <w:r>
        <w:t>WOMAN THIEF</w:t>
      </w:r>
      <w:r>
        <w:tab/>
      </w:r>
      <w:r>
        <w:tab/>
      </w:r>
      <w:r>
        <w:tab/>
      </w:r>
      <w:r w:rsidRPr="00E32EA1">
        <w:rPr>
          <w:color w:val="FFFFFF" w:themeColor="background1"/>
        </w:rPr>
        <w:t>- 31:19, Rachel had stolen the images</w:t>
      </w:r>
    </w:p>
    <w:p w:rsidR="00C27F40" w:rsidRDefault="00C27F40" w:rsidP="00C27F40"/>
    <w:p w:rsidR="00C27F40" w:rsidRDefault="00C27F40" w:rsidP="00B70380">
      <w:pPr>
        <w:numPr>
          <w:ilvl w:val="0"/>
          <w:numId w:val="25"/>
        </w:numPr>
      </w:pPr>
      <w:r>
        <w:t>What are the key verses of Genesis? (</w:t>
      </w:r>
      <w:r w:rsidRPr="002A57BF">
        <w:rPr>
          <w:u w:val="single"/>
        </w:rPr>
        <w:t xml:space="preserve">Memorize </w:t>
      </w:r>
      <w:r w:rsidR="00115572">
        <w:rPr>
          <w:u w:val="single"/>
        </w:rPr>
        <w:t xml:space="preserve">both </w:t>
      </w:r>
      <w:r w:rsidRPr="002A57BF">
        <w:rPr>
          <w:u w:val="single"/>
        </w:rPr>
        <w:t>references</w:t>
      </w:r>
      <w:r>
        <w:t>)</w:t>
      </w:r>
    </w:p>
    <w:p w:rsidR="00C27F40" w:rsidRDefault="00C27F40" w:rsidP="00C27F40">
      <w:pPr>
        <w:ind w:left="720"/>
        <w:rPr>
          <w:b/>
          <w:color w:val="FF0000"/>
        </w:rPr>
      </w:pPr>
    </w:p>
    <w:p w:rsidR="00C27F40" w:rsidRPr="00115572" w:rsidRDefault="00C27F40" w:rsidP="00C27F40">
      <w:pPr>
        <w:ind w:left="720"/>
        <w:rPr>
          <w:b/>
          <w:color w:val="FFFFFF" w:themeColor="background1"/>
        </w:rPr>
      </w:pPr>
      <w:r w:rsidRPr="00115572">
        <w:rPr>
          <w:b/>
          <w:color w:val="FFFFFF" w:themeColor="background1"/>
        </w:rPr>
        <w:t>1:31</w:t>
      </w:r>
    </w:p>
    <w:p w:rsidR="00C27F40" w:rsidRPr="00115572" w:rsidRDefault="00C27F40" w:rsidP="00C27F40">
      <w:pPr>
        <w:ind w:left="720"/>
        <w:rPr>
          <w:color w:val="FFFFFF" w:themeColor="background1"/>
        </w:rPr>
      </w:pPr>
      <w:r w:rsidRPr="00115572">
        <w:rPr>
          <w:color w:val="FFFFFF" w:themeColor="background1"/>
        </w:rPr>
        <w:t>And God saw every thing that he had made, and, behold, it was very good. And the evening and the morning were the sixth day.</w:t>
      </w:r>
    </w:p>
    <w:p w:rsidR="00C27F40" w:rsidRPr="00115572" w:rsidRDefault="00C27F40" w:rsidP="00C27F40">
      <w:pPr>
        <w:ind w:left="720"/>
        <w:rPr>
          <w:color w:val="FFFFFF" w:themeColor="background1"/>
        </w:rPr>
      </w:pPr>
    </w:p>
    <w:p w:rsidR="00C27F40" w:rsidRPr="00115572" w:rsidRDefault="00C27F40" w:rsidP="00C27F40">
      <w:pPr>
        <w:ind w:left="720"/>
        <w:rPr>
          <w:b/>
          <w:color w:val="FFFFFF" w:themeColor="background1"/>
        </w:rPr>
      </w:pPr>
      <w:r w:rsidRPr="00115572">
        <w:rPr>
          <w:b/>
          <w:color w:val="FFFFFF" w:themeColor="background1"/>
        </w:rPr>
        <w:t>12:1-3</w:t>
      </w:r>
    </w:p>
    <w:p w:rsidR="00C27F40" w:rsidRPr="00115572" w:rsidRDefault="00C27F40" w:rsidP="00C27F40">
      <w:pPr>
        <w:ind w:left="720"/>
        <w:rPr>
          <w:color w:val="FFFFFF" w:themeColor="background1"/>
        </w:rPr>
      </w:pPr>
      <w:r w:rsidRPr="00115572">
        <w:rPr>
          <w:color w:val="FFFFFF" w:themeColor="background1"/>
        </w:rPr>
        <w:tab/>
        <w:t>Now the LORD had said unto Abram, Get thee out of thy country, and from thy kindred, and from thy father's house, unto a land that I will shew thee:</w:t>
      </w:r>
    </w:p>
    <w:p w:rsidR="00C27F40" w:rsidRPr="00115572" w:rsidRDefault="00C27F40" w:rsidP="00C27F40">
      <w:pPr>
        <w:ind w:left="720"/>
        <w:rPr>
          <w:color w:val="FFFFFF" w:themeColor="background1"/>
        </w:rPr>
      </w:pPr>
      <w:r w:rsidRPr="00115572">
        <w:rPr>
          <w:color w:val="FFFFFF" w:themeColor="background1"/>
        </w:rPr>
        <w:tab/>
        <w:t>And I will make of thee a great nation, and I will bless thee, and make thy name great; and thou shalt be a blessing:</w:t>
      </w:r>
    </w:p>
    <w:p w:rsidR="00E92CD2" w:rsidRPr="00115572" w:rsidRDefault="00C27F40" w:rsidP="00C27F40">
      <w:pPr>
        <w:rPr>
          <w:b/>
          <w:bCs/>
          <w:color w:val="FFFFFF" w:themeColor="background1"/>
          <w:sz w:val="48"/>
          <w:szCs w:val="48"/>
        </w:rPr>
      </w:pPr>
      <w:r w:rsidRPr="00115572">
        <w:rPr>
          <w:color w:val="FFFFFF" w:themeColor="background1"/>
        </w:rPr>
        <w:tab/>
        <w:t>And I will bless them that bless thee, and curse him that curseth thee: and in thee shall all families of the earth be blessed.</w:t>
      </w:r>
    </w:p>
    <w:p w:rsidR="00C27F40" w:rsidRDefault="00C27F40">
      <w:pPr>
        <w:rPr>
          <w:b/>
          <w:bCs/>
          <w:sz w:val="48"/>
          <w:szCs w:val="48"/>
        </w:rPr>
      </w:pPr>
    </w:p>
    <w:p w:rsidR="00912A83" w:rsidRPr="00912A83" w:rsidRDefault="005556F2" w:rsidP="00C27F40">
      <w:pPr>
        <w:pStyle w:val="Heading1"/>
      </w:pPr>
      <w:bookmarkStart w:id="15" w:name="_Toc242847130"/>
      <w:r>
        <w:lastRenderedPageBreak/>
        <w:t>LESSON 9</w:t>
      </w:r>
      <w:bookmarkEnd w:id="15"/>
    </w:p>
    <w:p w:rsidR="00C27F40" w:rsidRPr="00C92F3B" w:rsidRDefault="00C27F40" w:rsidP="00C27F40">
      <w:pPr>
        <w:rPr>
          <w:b/>
          <w:sz w:val="28"/>
          <w:szCs w:val="28"/>
        </w:rPr>
      </w:pPr>
      <w:r w:rsidRPr="00C92F3B">
        <w:rPr>
          <w:b/>
          <w:sz w:val="28"/>
          <w:szCs w:val="28"/>
        </w:rPr>
        <w:t>Class Outline:</w:t>
      </w:r>
    </w:p>
    <w:p w:rsidR="00C27F40" w:rsidRDefault="00C27F40" w:rsidP="00B70380">
      <w:pPr>
        <w:pStyle w:val="ListParagraph"/>
        <w:numPr>
          <w:ilvl w:val="0"/>
          <w:numId w:val="46"/>
        </w:numPr>
      </w:pPr>
      <w:r>
        <w:t>Study TEXTBOOK pag</w:t>
      </w:r>
      <w:r w:rsidR="00953963">
        <w:t>e</w:t>
      </w:r>
      <w:r>
        <w:t xml:space="preserve"> 27.</w:t>
      </w:r>
    </w:p>
    <w:p w:rsidR="00C27F40" w:rsidRPr="00953963" w:rsidRDefault="00C27F40" w:rsidP="00B70380">
      <w:pPr>
        <w:pStyle w:val="ListParagraph"/>
        <w:numPr>
          <w:ilvl w:val="0"/>
          <w:numId w:val="46"/>
        </w:numPr>
        <w:rPr>
          <w:iCs/>
        </w:rPr>
      </w:pPr>
      <w:r>
        <w:t>Grade Study Questions and prepare for Quiz in next lesson.</w:t>
      </w:r>
    </w:p>
    <w:p w:rsidR="00953963" w:rsidRPr="00C27F40" w:rsidRDefault="00953963" w:rsidP="00B70380">
      <w:pPr>
        <w:pStyle w:val="ListParagraph"/>
        <w:numPr>
          <w:ilvl w:val="0"/>
          <w:numId w:val="46"/>
        </w:numPr>
        <w:rPr>
          <w:iCs/>
        </w:rPr>
      </w:pPr>
      <w:r>
        <w:t xml:space="preserve">Give Personality </w:t>
      </w:r>
      <w:r w:rsidR="0087048B">
        <w:t>R</w:t>
      </w:r>
      <w:r>
        <w:t>eport orally.</w:t>
      </w:r>
    </w:p>
    <w:p w:rsidR="00C27F40" w:rsidRDefault="00FE014E" w:rsidP="00FE014E">
      <w:pPr>
        <w:pStyle w:val="ListParagraph"/>
        <w:numPr>
          <w:ilvl w:val="0"/>
          <w:numId w:val="46"/>
        </w:numPr>
      </w:pPr>
      <w:r>
        <w:t>Read Exodus Chapters 8-14</w:t>
      </w:r>
      <w:r w:rsidR="00C27F40">
        <w:t xml:space="preserve"> and compose a question for each section below:</w:t>
      </w:r>
    </w:p>
    <w:p w:rsidR="00C27F40" w:rsidRDefault="00C27F40" w:rsidP="00C27F40"/>
    <w:p w:rsidR="008F588D" w:rsidRPr="00B8688F" w:rsidRDefault="00FE014E" w:rsidP="008F588D">
      <w:pPr>
        <w:rPr>
          <w:b/>
          <w:sz w:val="20"/>
          <w:szCs w:val="20"/>
          <w:u w:val="single"/>
        </w:rPr>
      </w:pPr>
      <w:r>
        <w:rPr>
          <w:b/>
          <w:sz w:val="20"/>
          <w:szCs w:val="20"/>
          <w:u w:val="single"/>
        </w:rPr>
        <w:t>EXODUS</w:t>
      </w:r>
      <w:r w:rsidR="008F588D" w:rsidRPr="00B8688F">
        <w:rPr>
          <w:b/>
          <w:sz w:val="20"/>
          <w:szCs w:val="20"/>
          <w:u w:val="single"/>
        </w:rPr>
        <w:t xml:space="preserve"> CHAPTER </w:t>
      </w:r>
      <w:r>
        <w:rPr>
          <w:b/>
          <w:sz w:val="20"/>
          <w:szCs w:val="20"/>
          <w:u w:val="single"/>
        </w:rPr>
        <w:t>EIGHT</w:t>
      </w:r>
      <w:r w:rsidR="008F588D"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NINE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ELEVEN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TWELVE</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THIRTEEN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463686" w:rsidRPr="008F588D" w:rsidRDefault="008F588D">
      <w:pPr>
        <w:rPr>
          <w:b/>
          <w:sz w:val="20"/>
          <w:szCs w:val="20"/>
          <w:u w:val="single"/>
        </w:rPr>
      </w:pPr>
      <w:r w:rsidRPr="00B8688F">
        <w:rPr>
          <w:b/>
          <w:sz w:val="20"/>
          <w:szCs w:val="20"/>
          <w:u w:val="single"/>
        </w:rPr>
        <w:t xml:space="preserve">GENESIS CHAPTER </w:t>
      </w:r>
      <w:r w:rsidR="00FE014E">
        <w:rPr>
          <w:b/>
          <w:sz w:val="20"/>
          <w:szCs w:val="20"/>
          <w:u w:val="single"/>
        </w:rPr>
        <w:t>FOURTEEN</w:t>
      </w:r>
      <w:r w:rsidRPr="00B8688F">
        <w:rPr>
          <w:b/>
          <w:sz w:val="20"/>
          <w:szCs w:val="20"/>
          <w:u w:val="single"/>
        </w:rPr>
        <w:t xml:space="preserve"> QUESTION, ANSWER, &amp; VERSE:</w:t>
      </w:r>
    </w:p>
    <w:p w:rsidR="005556F2" w:rsidRDefault="005556F2" w:rsidP="005556F2">
      <w:pPr>
        <w:pStyle w:val="Heading1"/>
      </w:pPr>
      <w:bookmarkStart w:id="16" w:name="_Toc242847131"/>
      <w:r>
        <w:lastRenderedPageBreak/>
        <w:t>LESSON 10</w:t>
      </w:r>
      <w:bookmarkEnd w:id="16"/>
    </w:p>
    <w:p w:rsidR="0087048B" w:rsidRDefault="0087048B" w:rsidP="00130F01"/>
    <w:p w:rsidR="00130F01" w:rsidRPr="00C92F3B" w:rsidRDefault="00130F01" w:rsidP="00130F01">
      <w:pPr>
        <w:rPr>
          <w:b/>
          <w:sz w:val="28"/>
          <w:szCs w:val="28"/>
        </w:rPr>
      </w:pPr>
      <w:r w:rsidRPr="00C92F3B">
        <w:rPr>
          <w:b/>
          <w:sz w:val="28"/>
          <w:szCs w:val="28"/>
        </w:rPr>
        <w:t>Class Outline:</w:t>
      </w:r>
    </w:p>
    <w:p w:rsidR="00E23863" w:rsidRDefault="00E23863" w:rsidP="00E23863">
      <w:pPr>
        <w:pStyle w:val="ListParagraph"/>
        <w:numPr>
          <w:ilvl w:val="0"/>
          <w:numId w:val="47"/>
        </w:numPr>
      </w:pPr>
      <w:r>
        <w:t>Exodus Begins.</w:t>
      </w:r>
      <w:r w:rsidR="00130F01">
        <w:t>Study TEXTBOOK page</w:t>
      </w:r>
      <w:r w:rsidR="0020081B">
        <w:t>s</w:t>
      </w:r>
      <w:r w:rsidR="00130F01">
        <w:t xml:space="preserve"> 28-29a.</w:t>
      </w:r>
      <w:r>
        <w:t xml:space="preserve"> </w:t>
      </w:r>
    </w:p>
    <w:p w:rsidR="0087048B" w:rsidRDefault="0087048B" w:rsidP="00B70380">
      <w:pPr>
        <w:pStyle w:val="ListParagraph"/>
        <w:numPr>
          <w:ilvl w:val="0"/>
          <w:numId w:val="47"/>
        </w:numPr>
      </w:pPr>
      <w:r>
        <w:t>Complete Quiz on the following page.</w:t>
      </w:r>
    </w:p>
    <w:p w:rsidR="0087048B" w:rsidRDefault="0087048B" w:rsidP="00B70380">
      <w:pPr>
        <w:pStyle w:val="ListParagraph"/>
        <w:numPr>
          <w:ilvl w:val="0"/>
          <w:numId w:val="47"/>
        </w:numPr>
      </w:pPr>
      <w:r>
        <w:t>Exodus Begins.</w:t>
      </w:r>
    </w:p>
    <w:p w:rsidR="00130F01" w:rsidRDefault="00130F01" w:rsidP="00B70380">
      <w:pPr>
        <w:pStyle w:val="ListParagraph"/>
        <w:numPr>
          <w:ilvl w:val="0"/>
          <w:numId w:val="47"/>
        </w:numPr>
      </w:pPr>
      <w:r>
        <w:t xml:space="preserve">Read </w:t>
      </w:r>
      <w:r w:rsidR="00FE014E">
        <w:t>Exodus</w:t>
      </w:r>
      <w:r>
        <w:t xml:space="preserve"> Chapters 1</w:t>
      </w:r>
      <w:r w:rsidR="00FE014E">
        <w:t>5-21</w:t>
      </w:r>
      <w:r>
        <w:t xml:space="preserve"> and compose a question for each section below:</w:t>
      </w:r>
    </w:p>
    <w:p w:rsidR="00130F01" w:rsidRDefault="00130F01" w:rsidP="00130F01"/>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FIFTEEN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SIXTEEN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SEVENTEEN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EIGHTTEEN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NINETEEN</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TWENTY</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FE014E" w:rsidRPr="00B8688F" w:rsidRDefault="00FE014E" w:rsidP="00FE014E">
      <w:pPr>
        <w:rPr>
          <w:b/>
          <w:sz w:val="20"/>
          <w:szCs w:val="20"/>
          <w:u w:val="single"/>
        </w:rPr>
      </w:pPr>
      <w:r>
        <w:rPr>
          <w:b/>
          <w:sz w:val="20"/>
          <w:szCs w:val="20"/>
          <w:u w:val="single"/>
        </w:rPr>
        <w:t>EXODUS</w:t>
      </w:r>
      <w:r w:rsidRPr="00B8688F">
        <w:rPr>
          <w:b/>
          <w:sz w:val="20"/>
          <w:szCs w:val="20"/>
          <w:u w:val="single"/>
        </w:rPr>
        <w:t xml:space="preserve"> CHAPTER </w:t>
      </w:r>
      <w:r>
        <w:rPr>
          <w:b/>
          <w:sz w:val="20"/>
          <w:szCs w:val="20"/>
          <w:u w:val="single"/>
        </w:rPr>
        <w:t>TWENTY-ONE</w:t>
      </w:r>
      <w:r w:rsidRPr="00B8688F">
        <w:rPr>
          <w:b/>
          <w:sz w:val="20"/>
          <w:szCs w:val="20"/>
          <w:u w:val="single"/>
        </w:rPr>
        <w:t xml:space="preserve"> QUESTION, ANSWER, &amp; VERSE:</w:t>
      </w:r>
    </w:p>
    <w:p w:rsidR="008F588D" w:rsidRDefault="008F588D" w:rsidP="008F588D">
      <w:pPr>
        <w:rPr>
          <w:b/>
          <w:u w:val="single"/>
        </w:rPr>
      </w:pPr>
    </w:p>
    <w:p w:rsidR="00C31DFF" w:rsidRPr="00FB59A4" w:rsidRDefault="00C31DFF" w:rsidP="00C31DFF">
      <w:pPr>
        <w:jc w:val="center"/>
        <w:rPr>
          <w:sz w:val="28"/>
          <w:szCs w:val="28"/>
        </w:rPr>
      </w:pPr>
      <w:r>
        <w:rPr>
          <w:sz w:val="28"/>
          <w:szCs w:val="28"/>
        </w:rPr>
        <w:lastRenderedPageBreak/>
        <w:t>QUIZ</w:t>
      </w:r>
    </w:p>
    <w:p w:rsidR="00C31DFF" w:rsidRDefault="00C31DFF" w:rsidP="00C31DFF">
      <w:pPr>
        <w:jc w:val="center"/>
      </w:pPr>
      <w:r>
        <w:t>Section 1 – Genesis</w:t>
      </w:r>
    </w:p>
    <w:p w:rsidR="00C31DFF" w:rsidRDefault="00C31DFF" w:rsidP="00C31DFF"/>
    <w:p w:rsidR="00C31DFF" w:rsidRDefault="00C31DFF" w:rsidP="00B70380">
      <w:pPr>
        <w:numPr>
          <w:ilvl w:val="0"/>
          <w:numId w:val="13"/>
        </w:numPr>
      </w:pPr>
      <w:r>
        <w:t>What does ‘Pentateuch’ &amp; ‘Torah’ mean?</w:t>
      </w:r>
    </w:p>
    <w:p w:rsidR="00C31DFF" w:rsidRPr="00FE014E" w:rsidRDefault="00C31DFF" w:rsidP="00C31DFF">
      <w:pPr>
        <w:ind w:left="1080"/>
        <w:rPr>
          <w:i/>
          <w:color w:val="FFFFFF" w:themeColor="background1"/>
          <w:u w:val="single"/>
        </w:rPr>
      </w:pPr>
      <w:r w:rsidRPr="00FE014E">
        <w:rPr>
          <w:color w:val="FFFFFF" w:themeColor="background1"/>
          <w:u w:val="single"/>
        </w:rPr>
        <w:t xml:space="preserve">Pentateuch means </w:t>
      </w:r>
      <w:r w:rsidRPr="00FE014E">
        <w:rPr>
          <w:i/>
          <w:color w:val="FFFFFF" w:themeColor="background1"/>
          <w:u w:val="single"/>
        </w:rPr>
        <w:t>five scrolls</w:t>
      </w:r>
    </w:p>
    <w:p w:rsidR="00C31DFF" w:rsidRPr="00FE014E" w:rsidRDefault="00C31DFF" w:rsidP="00C31DFF">
      <w:pPr>
        <w:ind w:left="1080"/>
        <w:rPr>
          <w:i/>
          <w:color w:val="FFFFFF" w:themeColor="background1"/>
          <w:u w:val="single"/>
        </w:rPr>
      </w:pPr>
      <w:r w:rsidRPr="00FE014E">
        <w:rPr>
          <w:color w:val="FFFFFF" w:themeColor="background1"/>
          <w:u w:val="single"/>
        </w:rPr>
        <w:t xml:space="preserve">Torah means </w:t>
      </w:r>
      <w:r w:rsidRPr="00FE014E">
        <w:rPr>
          <w:i/>
          <w:color w:val="FFFFFF" w:themeColor="background1"/>
          <w:u w:val="single"/>
        </w:rPr>
        <w:t>the law</w:t>
      </w:r>
    </w:p>
    <w:p w:rsidR="00C31DFF" w:rsidRDefault="00C31DFF" w:rsidP="00C31DFF">
      <w:pPr>
        <w:ind w:left="360"/>
      </w:pPr>
    </w:p>
    <w:p w:rsidR="00C31DFF" w:rsidRDefault="00C31DFF" w:rsidP="00B70380">
      <w:pPr>
        <w:numPr>
          <w:ilvl w:val="0"/>
          <w:numId w:val="13"/>
        </w:numPr>
      </w:pPr>
      <w:r>
        <w:t>What is the outstanding and predominant theme of all Scripture?</w:t>
      </w:r>
    </w:p>
    <w:p w:rsidR="00C31DFF" w:rsidRPr="00FE014E" w:rsidRDefault="00C31DFF" w:rsidP="00C31DFF">
      <w:pPr>
        <w:ind w:left="1080"/>
        <w:rPr>
          <w:color w:val="FFFFFF" w:themeColor="background1"/>
          <w:u w:val="single"/>
        </w:rPr>
      </w:pPr>
      <w:r w:rsidRPr="00FE014E">
        <w:rPr>
          <w:color w:val="FFFFFF" w:themeColor="background1"/>
          <w:u w:val="single"/>
        </w:rPr>
        <w:t>The redemption of mankind through a divinely appointed Savior.</w:t>
      </w:r>
    </w:p>
    <w:p w:rsidR="00C31DFF" w:rsidRDefault="00C31DFF" w:rsidP="00C31DFF">
      <w:pPr>
        <w:ind w:left="1080"/>
      </w:pPr>
    </w:p>
    <w:p w:rsidR="00C31DFF" w:rsidRDefault="00C31DFF" w:rsidP="00B70380">
      <w:pPr>
        <w:numPr>
          <w:ilvl w:val="0"/>
          <w:numId w:val="13"/>
        </w:numPr>
      </w:pPr>
      <w:r>
        <w:t>Give the description for each of the following books:</w:t>
      </w:r>
    </w:p>
    <w:p w:rsidR="00C31DFF" w:rsidRDefault="00C31DFF" w:rsidP="00C31DFF">
      <w:pPr>
        <w:ind w:left="720"/>
      </w:pPr>
    </w:p>
    <w:p w:rsidR="00C31DFF" w:rsidRDefault="00C31DFF" w:rsidP="00C31DFF">
      <w:pPr>
        <w:ind w:left="720"/>
      </w:pPr>
      <w:r>
        <w:t>GENESIS—</w:t>
      </w:r>
      <w:r w:rsidRPr="003C6B7D">
        <w:rPr>
          <w:color w:val="FF0000"/>
        </w:rPr>
        <w:t xml:space="preserve"> </w:t>
      </w:r>
      <w:r w:rsidRPr="00FE014E">
        <w:rPr>
          <w:color w:val="FFFFFF" w:themeColor="background1"/>
          <w:u w:val="single"/>
        </w:rPr>
        <w:t>is the book of origins—of the beginning of life, and of ruin through sin. 1:1</w:t>
      </w:r>
    </w:p>
    <w:p w:rsidR="00C31DFF" w:rsidRDefault="00C31DFF" w:rsidP="00C31DFF">
      <w:pPr>
        <w:ind w:left="720"/>
      </w:pPr>
    </w:p>
    <w:p w:rsidR="00C31DFF" w:rsidRDefault="00C31DFF" w:rsidP="00C31DFF">
      <w:pPr>
        <w:ind w:left="720"/>
      </w:pPr>
      <w:r>
        <w:t>EXODUS—</w:t>
      </w:r>
      <w:r w:rsidRPr="00FE014E">
        <w:rPr>
          <w:color w:val="FFFFFF" w:themeColor="background1"/>
          <w:u w:val="single"/>
        </w:rPr>
        <w:t xml:space="preserve"> is the book of redemption—the first need of a ruined race. 12:13</w:t>
      </w:r>
    </w:p>
    <w:p w:rsidR="00C31DFF" w:rsidRDefault="00C31DFF" w:rsidP="00C31DFF">
      <w:pPr>
        <w:ind w:left="720"/>
      </w:pPr>
    </w:p>
    <w:p w:rsidR="00C31DFF" w:rsidRPr="00BB0C3F" w:rsidRDefault="00C31DFF" w:rsidP="00C31DFF">
      <w:pPr>
        <w:ind w:left="720"/>
        <w:rPr>
          <w:color w:val="FF0000"/>
        </w:rPr>
      </w:pPr>
      <w:r>
        <w:t>LEVITICUS—</w:t>
      </w:r>
      <w:r w:rsidRPr="003C6B7D">
        <w:rPr>
          <w:color w:val="FF0000"/>
        </w:rPr>
        <w:t xml:space="preserve"> </w:t>
      </w:r>
      <w:r w:rsidRPr="00FE014E">
        <w:rPr>
          <w:color w:val="FFFFFF" w:themeColor="background1"/>
          <w:u w:val="single"/>
        </w:rPr>
        <w:t>is the book of worship and communion—the proper exercise of the redeemed. 5:15</w:t>
      </w:r>
    </w:p>
    <w:p w:rsidR="00C31DFF" w:rsidRDefault="00C31DFF" w:rsidP="00C31DFF">
      <w:pPr>
        <w:ind w:left="720"/>
      </w:pPr>
    </w:p>
    <w:p w:rsidR="00C31DFF" w:rsidRPr="00FE014E" w:rsidRDefault="00C31DFF" w:rsidP="00C31DFF">
      <w:pPr>
        <w:ind w:left="720"/>
        <w:rPr>
          <w:color w:val="FFFFFF" w:themeColor="background1"/>
          <w:u w:val="single"/>
        </w:rPr>
      </w:pPr>
      <w:r>
        <w:t>NUMBERS—</w:t>
      </w:r>
      <w:r w:rsidRPr="003C6B7D">
        <w:rPr>
          <w:color w:val="FF0000"/>
        </w:rPr>
        <w:t xml:space="preserve"> </w:t>
      </w:r>
      <w:r w:rsidRPr="00FE014E">
        <w:rPr>
          <w:color w:val="FFFFFF" w:themeColor="background1"/>
          <w:u w:val="single"/>
        </w:rPr>
        <w:t>speaks of experiences of a pilgrim people; the redeemed passing through a hostile scene to a promised inheritance. 10:13</w:t>
      </w:r>
    </w:p>
    <w:p w:rsidR="00C31DFF" w:rsidRDefault="00C31DFF" w:rsidP="00C31DFF">
      <w:pPr>
        <w:ind w:left="720"/>
      </w:pPr>
    </w:p>
    <w:p w:rsidR="00C31DFF" w:rsidRDefault="00C31DFF" w:rsidP="00C31DFF">
      <w:pPr>
        <w:ind w:left="720"/>
      </w:pPr>
      <w:r>
        <w:t>DEUTERONOMY—</w:t>
      </w:r>
      <w:r w:rsidRPr="003C6B7D">
        <w:rPr>
          <w:color w:val="FF0000"/>
        </w:rPr>
        <w:t xml:space="preserve"> </w:t>
      </w:r>
      <w:r w:rsidRPr="00FE014E">
        <w:rPr>
          <w:color w:val="FFFFFF" w:themeColor="background1"/>
          <w:u w:val="single"/>
        </w:rPr>
        <w:t xml:space="preserve">is retrospective and prospective. It is a book of instruction and </w:t>
      </w:r>
      <w:r w:rsidRPr="00FE014E">
        <w:rPr>
          <w:b/>
          <w:color w:val="FFFFFF" w:themeColor="background1"/>
          <w:u w:val="single"/>
        </w:rPr>
        <w:t>rememberance</w:t>
      </w:r>
      <w:r w:rsidRPr="00FE014E">
        <w:rPr>
          <w:color w:val="FFFFFF" w:themeColor="background1"/>
          <w:u w:val="single"/>
        </w:rPr>
        <w:t xml:space="preserve"> for the redeemed about to enter into their inheritance. 4:9</w:t>
      </w:r>
    </w:p>
    <w:p w:rsidR="00C31DFF" w:rsidRDefault="00C31DFF" w:rsidP="00C31DFF">
      <w:pPr>
        <w:ind w:left="360"/>
      </w:pPr>
    </w:p>
    <w:p w:rsidR="00C31DFF" w:rsidRDefault="00C31DFF" w:rsidP="00B70380">
      <w:pPr>
        <w:numPr>
          <w:ilvl w:val="0"/>
          <w:numId w:val="13"/>
        </w:numPr>
      </w:pPr>
      <w:r>
        <w:t xml:space="preserve">Give a heading to each of the following chapters considering the major happening in each: </w:t>
      </w:r>
    </w:p>
    <w:p w:rsidR="00C31DFF" w:rsidRDefault="00C31DFF" w:rsidP="00C31DFF">
      <w:pPr>
        <w:ind w:left="360" w:firstLine="360"/>
        <w:rPr>
          <w:b/>
        </w:rPr>
      </w:pPr>
    </w:p>
    <w:p w:rsidR="00C31DFF" w:rsidRDefault="00C31DFF" w:rsidP="00C31DFF">
      <w:pPr>
        <w:ind w:left="360" w:firstLine="360"/>
      </w:pPr>
      <w:r w:rsidRPr="00D334FC">
        <w:rPr>
          <w:b/>
        </w:rPr>
        <w:t>1</w:t>
      </w:r>
      <w:r>
        <w:tab/>
      </w:r>
      <w:r w:rsidRPr="00FE014E">
        <w:rPr>
          <w:color w:val="FFFFFF" w:themeColor="background1"/>
          <w:u w:val="single"/>
        </w:rPr>
        <w:t>- Creation</w:t>
      </w:r>
      <w:r w:rsidRPr="00FE014E">
        <w:rPr>
          <w:color w:val="FFFFFF" w:themeColor="background1"/>
          <w:u w:val="single"/>
        </w:rPr>
        <w:tab/>
      </w:r>
      <w:r>
        <w:tab/>
      </w:r>
      <w:r>
        <w:tab/>
      </w:r>
      <w:r w:rsidRPr="00D334FC">
        <w:rPr>
          <w:b/>
        </w:rPr>
        <w:t>3</w:t>
      </w:r>
      <w:r>
        <w:tab/>
      </w:r>
      <w:r w:rsidRPr="00FE014E">
        <w:rPr>
          <w:color w:val="FFFFFF" w:themeColor="background1"/>
          <w:u w:val="single"/>
        </w:rPr>
        <w:t>- The Fall of Man</w:t>
      </w:r>
      <w:r w:rsidRPr="00FE014E">
        <w:rPr>
          <w:color w:val="FFFFFF" w:themeColor="background1"/>
          <w:u w:val="single"/>
        </w:rPr>
        <w:tab/>
      </w:r>
      <w:r>
        <w:tab/>
      </w:r>
    </w:p>
    <w:p w:rsidR="00C31DFF" w:rsidRDefault="00C31DFF" w:rsidP="00C31DFF">
      <w:pPr>
        <w:ind w:left="360" w:firstLine="360"/>
        <w:rPr>
          <w:b/>
        </w:rPr>
      </w:pPr>
    </w:p>
    <w:p w:rsidR="00C31DFF" w:rsidRDefault="00C31DFF" w:rsidP="00C31DFF">
      <w:pPr>
        <w:ind w:left="360" w:firstLine="360"/>
        <w:rPr>
          <w:b/>
        </w:rPr>
      </w:pPr>
    </w:p>
    <w:p w:rsidR="00C31DFF" w:rsidRDefault="00C31DFF" w:rsidP="00C31DFF">
      <w:pPr>
        <w:ind w:left="360" w:firstLine="360"/>
      </w:pPr>
      <w:r w:rsidRPr="00D334FC">
        <w:rPr>
          <w:b/>
        </w:rPr>
        <w:t>6</w:t>
      </w:r>
      <w:r>
        <w:tab/>
      </w:r>
      <w:r w:rsidRPr="00FE014E">
        <w:rPr>
          <w:color w:val="FFFFFF" w:themeColor="background1"/>
          <w:u w:val="single"/>
        </w:rPr>
        <w:t>- Noah Built the Ark</w:t>
      </w:r>
      <w:r w:rsidRPr="00FE014E">
        <w:rPr>
          <w:color w:val="FFFFFF" w:themeColor="background1"/>
          <w:u w:val="single"/>
        </w:rPr>
        <w:tab/>
      </w:r>
      <w:r>
        <w:tab/>
      </w:r>
      <w:r w:rsidRPr="00D334FC">
        <w:rPr>
          <w:b/>
        </w:rPr>
        <w:t>19</w:t>
      </w:r>
      <w:r>
        <w:tab/>
      </w:r>
      <w:r w:rsidRPr="00FE014E">
        <w:rPr>
          <w:color w:val="FFFFFF" w:themeColor="background1"/>
          <w:u w:val="single"/>
        </w:rPr>
        <w:t>- Sodom &amp; Gomorrah</w:t>
      </w:r>
      <w:r w:rsidRPr="00FE014E">
        <w:rPr>
          <w:color w:val="FFFFFF" w:themeColor="background1"/>
          <w:u w:val="single"/>
        </w:rPr>
        <w:tab/>
      </w:r>
      <w:r>
        <w:tab/>
      </w:r>
      <w:r>
        <w:tab/>
      </w:r>
    </w:p>
    <w:p w:rsidR="00C31DFF" w:rsidRDefault="00C31DFF" w:rsidP="00C31DFF">
      <w:pPr>
        <w:ind w:left="360" w:firstLine="360"/>
        <w:rPr>
          <w:b/>
        </w:rPr>
      </w:pPr>
    </w:p>
    <w:p w:rsidR="00C31DFF" w:rsidRDefault="00C31DFF" w:rsidP="00C31DFF">
      <w:pPr>
        <w:ind w:left="360" w:firstLine="360"/>
        <w:rPr>
          <w:b/>
        </w:rPr>
      </w:pPr>
    </w:p>
    <w:p w:rsidR="00C31DFF" w:rsidRPr="00FE014E" w:rsidRDefault="00C31DFF" w:rsidP="00C31DFF">
      <w:pPr>
        <w:ind w:left="360" w:firstLine="360"/>
        <w:rPr>
          <w:color w:val="FFFFFF" w:themeColor="background1"/>
          <w:u w:val="single"/>
        </w:rPr>
      </w:pPr>
      <w:r w:rsidRPr="00D334FC">
        <w:rPr>
          <w:b/>
        </w:rPr>
        <w:t>49</w:t>
      </w:r>
      <w:r>
        <w:rPr>
          <w:b/>
        </w:rPr>
        <w:tab/>
      </w:r>
      <w:r w:rsidRPr="00FE014E">
        <w:rPr>
          <w:color w:val="FFFFFF" w:themeColor="background1"/>
          <w:u w:val="single"/>
        </w:rPr>
        <w:t>- Jacob Blesses his Sons</w:t>
      </w:r>
    </w:p>
    <w:p w:rsidR="00C31DFF" w:rsidRDefault="00C31DFF" w:rsidP="00C31DFF"/>
    <w:p w:rsidR="00C31DFF" w:rsidRDefault="00C31DFF" w:rsidP="00C31DFF"/>
    <w:p w:rsidR="00C31DFF" w:rsidRDefault="00C31DFF" w:rsidP="00B70380">
      <w:pPr>
        <w:numPr>
          <w:ilvl w:val="0"/>
          <w:numId w:val="13"/>
        </w:numPr>
      </w:pPr>
      <w:r>
        <w:t>What are the key verses of Genesis?</w:t>
      </w:r>
    </w:p>
    <w:p w:rsidR="00C31DFF" w:rsidRPr="00FE014E" w:rsidRDefault="00C31DFF" w:rsidP="00C31DFF">
      <w:pPr>
        <w:ind w:left="720"/>
        <w:rPr>
          <w:color w:val="FFFFFF" w:themeColor="background1"/>
          <w:u w:val="single"/>
        </w:rPr>
      </w:pPr>
      <w:r w:rsidRPr="00FE014E">
        <w:rPr>
          <w:color w:val="FFFFFF" w:themeColor="background1"/>
          <w:u w:val="single"/>
        </w:rPr>
        <w:t>1:31 &amp; 12:1-3</w:t>
      </w:r>
    </w:p>
    <w:p w:rsidR="00E92CD2" w:rsidRDefault="00E92CD2">
      <w:pPr>
        <w:rPr>
          <w:b/>
          <w:bCs/>
          <w:sz w:val="48"/>
          <w:szCs w:val="48"/>
        </w:rPr>
      </w:pPr>
    </w:p>
    <w:p w:rsidR="00DD21C6" w:rsidRDefault="00130F01" w:rsidP="00DD21C6">
      <w:pPr>
        <w:jc w:val="center"/>
      </w:pPr>
      <w:r>
        <w:br w:type="page"/>
      </w:r>
    </w:p>
    <w:p w:rsidR="00DD21C6" w:rsidRDefault="00DD21C6" w:rsidP="00DD21C6">
      <w:pPr>
        <w:jc w:val="center"/>
      </w:pPr>
    </w:p>
    <w:p w:rsidR="00DD21C6" w:rsidRDefault="00DD21C6" w:rsidP="00DD21C6">
      <w:pPr>
        <w:pStyle w:val="Heading1"/>
      </w:pPr>
      <w:bookmarkStart w:id="17" w:name="_Toc242844868"/>
      <w:bookmarkStart w:id="18" w:name="_Toc242847132"/>
      <w:r>
        <w:t>Genesis Assignment Check List</w:t>
      </w:r>
      <w:bookmarkEnd w:id="17"/>
      <w:bookmarkEnd w:id="18"/>
    </w:p>
    <w:p w:rsidR="00DD21C6" w:rsidRDefault="00DD21C6" w:rsidP="00DD21C6">
      <w:pPr>
        <w:ind w:left="360"/>
        <w:jc w:val="center"/>
        <w:rPr>
          <w:b/>
          <w:bCs/>
          <w:i/>
          <w:iCs/>
        </w:rPr>
      </w:pPr>
    </w:p>
    <w:p w:rsidR="007D2E90" w:rsidRDefault="007D2E90" w:rsidP="00DD21C6">
      <w:pPr>
        <w:ind w:left="360"/>
        <w:jc w:val="center"/>
        <w:rPr>
          <w:b/>
          <w:bCs/>
          <w:i/>
          <w:iCs/>
        </w:rPr>
      </w:pPr>
    </w:p>
    <w:p w:rsidR="00DD21C6" w:rsidRDefault="00D93D63" w:rsidP="00DD21C6">
      <w:r>
        <w:rPr>
          <w:noProof/>
        </w:rPr>
        <mc:AlternateContent>
          <mc:Choice Requires="wps">
            <w:drawing>
              <wp:anchor distT="0" distB="0" distL="114300" distR="114300" simplePos="0" relativeHeight="251660800" behindDoc="0" locked="0" layoutInCell="1" allowOverlap="1">
                <wp:simplePos x="0" y="0"/>
                <wp:positionH relativeFrom="column">
                  <wp:posOffset>-330200</wp:posOffset>
                </wp:positionH>
                <wp:positionV relativeFrom="paragraph">
                  <wp:posOffset>3810</wp:posOffset>
                </wp:positionV>
                <wp:extent cx="5816600" cy="1638300"/>
                <wp:effectExtent l="12700" t="13335" r="9525" b="5715"/>
                <wp:wrapNone/>
                <wp:docPr id="5"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6600" cy="1638300"/>
                        </a:xfrm>
                        <a:prstGeom prst="bracePair">
                          <a:avLst>
                            <a:gd name="adj" fmla="val 8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578" o:spid="_x0000_s1026" type="#_x0000_t186" style="position:absolute;margin-left:-26pt;margin-top:.3pt;width:458pt;height:12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"/>
            </w:pict>
          </mc:Fallback>
        </mc:AlternateContent>
      </w:r>
      <w:r w:rsidR="00DD21C6">
        <w:t>READ THE BOOK OF GENESIS &amp; WRITE QUESTIONS</w:t>
      </w:r>
    </w:p>
    <w:p w:rsidR="00DD21C6" w:rsidRDefault="00DD21C6" w:rsidP="00B70380">
      <w:pPr>
        <w:numPr>
          <w:ilvl w:val="0"/>
          <w:numId w:val="12"/>
        </w:numPr>
        <w:tabs>
          <w:tab w:val="left" w:pos="360"/>
        </w:tabs>
        <w:ind w:left="1800" w:hanging="1800"/>
      </w:pPr>
      <w:r>
        <w:t>__________</w:t>
      </w:r>
      <w:r>
        <w:tab/>
        <w:t>Read Genesis 1-7 writing a question &amp; answer for each chapter.</w:t>
      </w:r>
    </w:p>
    <w:p w:rsidR="00DD21C6" w:rsidRDefault="00DD21C6" w:rsidP="00B70380">
      <w:pPr>
        <w:numPr>
          <w:ilvl w:val="0"/>
          <w:numId w:val="12"/>
        </w:numPr>
        <w:tabs>
          <w:tab w:val="left" w:pos="360"/>
        </w:tabs>
        <w:ind w:left="1800" w:hanging="1800"/>
      </w:pPr>
      <w:r>
        <w:t>__________</w:t>
      </w:r>
      <w:r>
        <w:tab/>
        <w:t>Read Genesis 8-14 writing a question &amp; answer for each chapter.</w:t>
      </w:r>
    </w:p>
    <w:p w:rsidR="00DD21C6" w:rsidRDefault="00DD21C6" w:rsidP="00B70380">
      <w:pPr>
        <w:numPr>
          <w:ilvl w:val="0"/>
          <w:numId w:val="12"/>
        </w:numPr>
        <w:tabs>
          <w:tab w:val="left" w:pos="360"/>
        </w:tabs>
        <w:ind w:left="1800" w:hanging="1800"/>
      </w:pPr>
      <w:r>
        <w:t>__________</w:t>
      </w:r>
      <w:r>
        <w:tab/>
        <w:t>Read Genesis 15-21 writing a question &amp; answer for each chapter.</w:t>
      </w:r>
    </w:p>
    <w:p w:rsidR="00DD21C6" w:rsidRDefault="00DD21C6" w:rsidP="00B70380">
      <w:pPr>
        <w:numPr>
          <w:ilvl w:val="0"/>
          <w:numId w:val="12"/>
        </w:numPr>
        <w:tabs>
          <w:tab w:val="left" w:pos="360"/>
        </w:tabs>
        <w:ind w:left="1800" w:hanging="1800"/>
      </w:pPr>
      <w:r>
        <w:t>__________</w:t>
      </w:r>
      <w:r>
        <w:tab/>
        <w:t>Read Genesis 22-28 writing a question &amp; answer for each chapter.</w:t>
      </w:r>
    </w:p>
    <w:p w:rsidR="00DD21C6" w:rsidRDefault="00DD21C6" w:rsidP="00B70380">
      <w:pPr>
        <w:numPr>
          <w:ilvl w:val="0"/>
          <w:numId w:val="12"/>
        </w:numPr>
        <w:tabs>
          <w:tab w:val="left" w:pos="360"/>
        </w:tabs>
        <w:ind w:left="1800" w:hanging="1800"/>
      </w:pPr>
      <w:r>
        <w:t>__________</w:t>
      </w:r>
      <w:r>
        <w:tab/>
        <w:t>Read Genesis 29-35 writing a question &amp; answer for each chapter.</w:t>
      </w:r>
    </w:p>
    <w:p w:rsidR="00DD21C6" w:rsidRDefault="00DD21C6" w:rsidP="00B70380">
      <w:pPr>
        <w:numPr>
          <w:ilvl w:val="0"/>
          <w:numId w:val="12"/>
        </w:numPr>
        <w:tabs>
          <w:tab w:val="left" w:pos="360"/>
        </w:tabs>
        <w:ind w:left="1800" w:hanging="1800"/>
      </w:pPr>
      <w:r>
        <w:t>__________</w:t>
      </w:r>
      <w:r>
        <w:tab/>
        <w:t>Read Genesis 36-42 writing a question &amp; answer for each chapter.</w:t>
      </w:r>
    </w:p>
    <w:p w:rsidR="00DD21C6" w:rsidRDefault="00DD21C6" w:rsidP="00B70380">
      <w:pPr>
        <w:numPr>
          <w:ilvl w:val="0"/>
          <w:numId w:val="12"/>
        </w:numPr>
        <w:tabs>
          <w:tab w:val="left" w:pos="360"/>
        </w:tabs>
        <w:ind w:left="1800" w:hanging="1800"/>
      </w:pPr>
      <w:r>
        <w:t>__________</w:t>
      </w:r>
      <w:r>
        <w:tab/>
        <w:t>Read Genesis 43-50 writing a question &amp; answer for each chapter.</w:t>
      </w:r>
    </w:p>
    <w:p w:rsidR="00DD21C6" w:rsidRDefault="00DD21C6" w:rsidP="00DD21C6">
      <w:pPr>
        <w:tabs>
          <w:tab w:val="left" w:pos="360"/>
        </w:tabs>
        <w:ind w:left="1800" w:hanging="1800"/>
      </w:pPr>
    </w:p>
    <w:p w:rsidR="00DD21C6" w:rsidRDefault="00DD21C6" w:rsidP="00B70380">
      <w:pPr>
        <w:numPr>
          <w:ilvl w:val="0"/>
          <w:numId w:val="12"/>
        </w:numPr>
        <w:tabs>
          <w:tab w:val="left" w:pos="360"/>
          <w:tab w:val="left" w:pos="1440"/>
        </w:tabs>
        <w:ind w:left="1800" w:hanging="1800"/>
      </w:pPr>
      <w:r>
        <w:t xml:space="preserve">__________ </w:t>
      </w:r>
      <w:r>
        <w:tab/>
      </w:r>
      <w:r>
        <w:rPr>
          <w:i/>
          <w:iCs/>
        </w:rPr>
        <w:t xml:space="preserve">Illustrations from Genesis </w:t>
      </w:r>
      <w:r>
        <w:t>page</w:t>
      </w:r>
      <w:r w:rsidR="0043500C">
        <w:t xml:space="preserve"> </w:t>
      </w:r>
      <w:r w:rsidR="006D0E4F">
        <w:t>8.</w:t>
      </w:r>
    </w:p>
    <w:p w:rsidR="00DD21C6" w:rsidRDefault="00DD21C6" w:rsidP="00B70380">
      <w:pPr>
        <w:numPr>
          <w:ilvl w:val="0"/>
          <w:numId w:val="12"/>
        </w:numPr>
        <w:tabs>
          <w:tab w:val="left" w:pos="360"/>
          <w:tab w:val="left" w:pos="1440"/>
        </w:tabs>
        <w:ind w:left="1800" w:hanging="1800"/>
      </w:pPr>
      <w:r>
        <w:t xml:space="preserve">__________ </w:t>
      </w:r>
      <w:r>
        <w:tab/>
      </w:r>
      <w:r>
        <w:rPr>
          <w:i/>
          <w:iCs/>
        </w:rPr>
        <w:t>Who’s Who</w:t>
      </w:r>
      <w:r>
        <w:t xml:space="preserve"> page</w:t>
      </w:r>
      <w:r w:rsidR="006D0E4F">
        <w:t xml:space="preserve"> 5.</w:t>
      </w:r>
    </w:p>
    <w:p w:rsidR="00DD21C6" w:rsidRDefault="0043500C" w:rsidP="00B70380">
      <w:pPr>
        <w:numPr>
          <w:ilvl w:val="0"/>
          <w:numId w:val="12"/>
        </w:numPr>
        <w:tabs>
          <w:tab w:val="left" w:pos="360"/>
        </w:tabs>
        <w:ind w:left="1800" w:hanging="1800"/>
      </w:pPr>
      <w:r>
        <w:t>__________</w:t>
      </w:r>
      <w:r>
        <w:tab/>
        <w:t>Summarize the s</w:t>
      </w:r>
      <w:r w:rsidR="00DD21C6">
        <w:t xml:space="preserve">even days of Creation and </w:t>
      </w:r>
      <w:r>
        <w:t>memorize</w:t>
      </w:r>
      <w:r w:rsidR="00DD21C6">
        <w:t xml:space="preserve"> your list.</w:t>
      </w:r>
    </w:p>
    <w:p w:rsidR="00DD21C6" w:rsidRDefault="00DD21C6" w:rsidP="00B70380">
      <w:pPr>
        <w:numPr>
          <w:ilvl w:val="0"/>
          <w:numId w:val="12"/>
        </w:numPr>
        <w:tabs>
          <w:tab w:val="left" w:pos="360"/>
        </w:tabs>
        <w:ind w:left="1800" w:hanging="1800"/>
      </w:pPr>
      <w:r>
        <w:t>__________</w:t>
      </w:r>
      <w:r>
        <w:tab/>
      </w:r>
      <w:r>
        <w:rPr>
          <w:i/>
          <w:iCs/>
        </w:rPr>
        <w:t>Ark Questionnaire</w:t>
      </w:r>
      <w:r>
        <w:tab/>
      </w:r>
      <w:r w:rsidR="006D0E4F">
        <w:t xml:space="preserve"> page 10.</w:t>
      </w:r>
    </w:p>
    <w:p w:rsidR="00DD21C6" w:rsidRDefault="00DD21C6" w:rsidP="00B70380">
      <w:pPr>
        <w:numPr>
          <w:ilvl w:val="0"/>
          <w:numId w:val="12"/>
        </w:numPr>
        <w:tabs>
          <w:tab w:val="left" w:pos="360"/>
        </w:tabs>
        <w:ind w:left="1800" w:hanging="1800"/>
      </w:pPr>
      <w:r>
        <w:t>__________</w:t>
      </w:r>
      <w:r>
        <w:tab/>
      </w:r>
      <w:r>
        <w:rPr>
          <w:i/>
          <w:iCs/>
        </w:rPr>
        <w:t>Differences Before and After the Flood</w:t>
      </w:r>
      <w:r>
        <w:t xml:space="preserve"> Summary</w:t>
      </w:r>
      <w:r w:rsidR="006D0E4F">
        <w:t>. Pages 16-17 of TEXTBOOK.</w:t>
      </w:r>
    </w:p>
    <w:p w:rsidR="00DD21C6" w:rsidRDefault="00DD21C6" w:rsidP="00B70380">
      <w:pPr>
        <w:numPr>
          <w:ilvl w:val="0"/>
          <w:numId w:val="12"/>
        </w:numPr>
        <w:tabs>
          <w:tab w:val="left" w:pos="360"/>
        </w:tabs>
        <w:ind w:left="1800" w:hanging="1800"/>
      </w:pPr>
      <w:r>
        <w:t>__________</w:t>
      </w:r>
      <w:r>
        <w:tab/>
        <w:t>How does the Conflict between Isaac and Ishmael continue today? 200 words minimum.</w:t>
      </w:r>
      <w:r w:rsidR="006D0E4F">
        <w:t xml:space="preserve"> S</w:t>
      </w:r>
    </w:p>
    <w:p w:rsidR="00DD21C6" w:rsidRDefault="00DD21C6" w:rsidP="00B70380">
      <w:pPr>
        <w:numPr>
          <w:ilvl w:val="0"/>
          <w:numId w:val="12"/>
        </w:numPr>
        <w:tabs>
          <w:tab w:val="left" w:pos="360"/>
        </w:tabs>
        <w:ind w:left="1800" w:hanging="1800"/>
      </w:pPr>
      <w:r>
        <w:t>__________</w:t>
      </w:r>
      <w:r>
        <w:tab/>
        <w:t>Draw and color Joseph’s dreams.</w:t>
      </w:r>
    </w:p>
    <w:p w:rsidR="00DD21C6" w:rsidRDefault="00DD21C6" w:rsidP="00B70380">
      <w:pPr>
        <w:numPr>
          <w:ilvl w:val="0"/>
          <w:numId w:val="12"/>
        </w:numPr>
        <w:tabs>
          <w:tab w:val="left" w:pos="360"/>
        </w:tabs>
        <w:ind w:left="1800" w:hanging="1800"/>
      </w:pPr>
      <w:r>
        <w:t>__________</w:t>
      </w:r>
      <w:r>
        <w:tab/>
      </w:r>
      <w:r>
        <w:rPr>
          <w:i/>
          <w:iCs/>
        </w:rPr>
        <w:t>Personality Report</w:t>
      </w:r>
      <w:r>
        <w:t xml:space="preserve"> (400-600 words)</w:t>
      </w:r>
    </w:p>
    <w:p w:rsidR="00DD21C6" w:rsidRDefault="00DD21C6" w:rsidP="00B70380">
      <w:pPr>
        <w:numPr>
          <w:ilvl w:val="0"/>
          <w:numId w:val="12"/>
        </w:numPr>
        <w:tabs>
          <w:tab w:val="left" w:pos="360"/>
        </w:tabs>
        <w:ind w:left="1800" w:hanging="1800"/>
      </w:pPr>
      <w:r>
        <w:t>__________</w:t>
      </w:r>
      <w:r>
        <w:tab/>
        <w:t>Section Study Questions</w:t>
      </w:r>
    </w:p>
    <w:p w:rsidR="00DD21C6" w:rsidRDefault="00DD21C6" w:rsidP="00B70380">
      <w:pPr>
        <w:numPr>
          <w:ilvl w:val="0"/>
          <w:numId w:val="12"/>
        </w:numPr>
        <w:tabs>
          <w:tab w:val="left" w:pos="360"/>
        </w:tabs>
        <w:ind w:left="1800" w:hanging="1800"/>
      </w:pPr>
      <w:r>
        <w:t>__________</w:t>
      </w:r>
      <w:r>
        <w:tab/>
        <w:t>Section Quiz</w:t>
      </w:r>
    </w:p>
    <w:p w:rsidR="00DD21C6" w:rsidRDefault="00DD21C6" w:rsidP="00DD21C6">
      <w:pPr>
        <w:tabs>
          <w:tab w:val="left" w:pos="360"/>
        </w:tabs>
      </w:pPr>
    </w:p>
    <w:p w:rsidR="00130F01" w:rsidRPr="00883287" w:rsidRDefault="00DD21C6">
      <w:r>
        <w:br w:type="page"/>
      </w:r>
    </w:p>
    <w:p w:rsidR="00E92CD2" w:rsidRDefault="005556F2" w:rsidP="00DD21C6">
      <w:pPr>
        <w:pStyle w:val="Heading1"/>
      </w:pPr>
      <w:bookmarkStart w:id="19" w:name="_Toc242847133"/>
      <w:r>
        <w:lastRenderedPageBreak/>
        <w:t>LESSON 11</w:t>
      </w:r>
      <w:bookmarkEnd w:id="19"/>
    </w:p>
    <w:p w:rsidR="00DD21C6" w:rsidRDefault="00DD21C6" w:rsidP="008F588D">
      <w:pPr>
        <w:rPr>
          <w:b/>
          <w:sz w:val="28"/>
          <w:szCs w:val="28"/>
        </w:rPr>
      </w:pPr>
    </w:p>
    <w:p w:rsidR="008F588D" w:rsidRPr="00C92F3B" w:rsidRDefault="008F588D" w:rsidP="008F588D">
      <w:pPr>
        <w:rPr>
          <w:b/>
          <w:sz w:val="28"/>
          <w:szCs w:val="28"/>
        </w:rPr>
      </w:pPr>
      <w:r w:rsidRPr="00C92F3B">
        <w:rPr>
          <w:b/>
          <w:sz w:val="28"/>
          <w:szCs w:val="28"/>
        </w:rPr>
        <w:t>Class Outline:</w:t>
      </w:r>
    </w:p>
    <w:p w:rsidR="00DD21C6" w:rsidRDefault="00DD21C6" w:rsidP="00CA59F5">
      <w:pPr>
        <w:pStyle w:val="ListParagraph"/>
        <w:numPr>
          <w:ilvl w:val="0"/>
          <w:numId w:val="48"/>
        </w:numPr>
      </w:pPr>
      <w:r>
        <w:t>Study TEXTBOOK pages 29b-32a</w:t>
      </w:r>
      <w:r w:rsidR="008F588D">
        <w:t>.</w:t>
      </w:r>
    </w:p>
    <w:p w:rsidR="008F588D" w:rsidRDefault="008F588D" w:rsidP="00B70380">
      <w:pPr>
        <w:pStyle w:val="ListParagraph"/>
        <w:numPr>
          <w:ilvl w:val="0"/>
          <w:numId w:val="48"/>
        </w:numPr>
      </w:pPr>
      <w:r>
        <w:t xml:space="preserve">Read </w:t>
      </w:r>
      <w:r w:rsidR="00CA59F5">
        <w:t>Exodus Chapters 22-28</w:t>
      </w:r>
      <w:r>
        <w:t xml:space="preserve"> and compose a question for each section below:</w:t>
      </w:r>
    </w:p>
    <w:p w:rsidR="008F588D" w:rsidRDefault="008F588D" w:rsidP="008F588D"/>
    <w:p w:rsidR="008F588D" w:rsidRPr="00B8688F" w:rsidRDefault="00CA59F5" w:rsidP="008F588D">
      <w:pPr>
        <w:rPr>
          <w:b/>
          <w:sz w:val="20"/>
          <w:szCs w:val="20"/>
          <w:u w:val="single"/>
        </w:rPr>
      </w:pPr>
      <w:r>
        <w:rPr>
          <w:b/>
          <w:sz w:val="20"/>
          <w:szCs w:val="20"/>
          <w:u w:val="single"/>
        </w:rPr>
        <w:t>EXDOUS</w:t>
      </w:r>
      <w:r w:rsidR="008F588D" w:rsidRPr="00B8688F">
        <w:rPr>
          <w:b/>
          <w:sz w:val="20"/>
          <w:szCs w:val="20"/>
          <w:u w:val="single"/>
        </w:rPr>
        <w:t xml:space="preserve"> CHAPTER </w:t>
      </w:r>
      <w:r w:rsidR="008F588D">
        <w:rPr>
          <w:b/>
          <w:sz w:val="20"/>
          <w:szCs w:val="20"/>
          <w:u w:val="single"/>
        </w:rPr>
        <w:t>TWENT-</w:t>
      </w:r>
      <w:r>
        <w:rPr>
          <w:b/>
          <w:sz w:val="20"/>
          <w:szCs w:val="20"/>
          <w:u w:val="single"/>
        </w:rPr>
        <w:t xml:space="preserve">TWO </w:t>
      </w:r>
      <w:r w:rsidR="008F588D"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TWENT-THREE </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TWENT-FOUR </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TWENT-FIVE </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TWENT-SIX </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TWENT-SEVEN </w:t>
      </w:r>
      <w:r w:rsidRPr="00B8688F">
        <w:rPr>
          <w:b/>
          <w:sz w:val="20"/>
          <w:szCs w:val="20"/>
          <w:u w:val="single"/>
        </w:rPr>
        <w:t xml:space="preserve"> QUESTION, ANSWER, &amp; VERSE:</w:t>
      </w: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Default="008F588D" w:rsidP="008F588D">
      <w:pPr>
        <w:rPr>
          <w:b/>
          <w:sz w:val="20"/>
          <w:szCs w:val="20"/>
          <w:u w:val="single"/>
        </w:rPr>
      </w:pPr>
    </w:p>
    <w:p w:rsidR="008F588D" w:rsidRPr="00B8688F" w:rsidRDefault="008F588D" w:rsidP="008F588D">
      <w:pPr>
        <w:rPr>
          <w:b/>
          <w:sz w:val="20"/>
          <w:szCs w:val="20"/>
          <w:u w:val="single"/>
        </w:rPr>
      </w:pPr>
    </w:p>
    <w:p w:rsidR="008F588D" w:rsidRPr="00B8688F" w:rsidRDefault="008F588D" w:rsidP="008F588D">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TWENT-EIGHT </w:t>
      </w:r>
      <w:r w:rsidRPr="00B8688F">
        <w:rPr>
          <w:b/>
          <w:sz w:val="20"/>
          <w:szCs w:val="20"/>
          <w:u w:val="single"/>
        </w:rPr>
        <w:t xml:space="preserve"> QUESTION, ANSWER, &amp; VERSE:</w:t>
      </w:r>
    </w:p>
    <w:p w:rsidR="008F588D" w:rsidRPr="00B8688F" w:rsidRDefault="008F588D" w:rsidP="008F588D">
      <w:pPr>
        <w:rPr>
          <w:b/>
          <w:u w:val="single"/>
        </w:rPr>
      </w:pPr>
    </w:p>
    <w:p w:rsidR="008F588D" w:rsidRPr="00340FF2" w:rsidRDefault="008F588D" w:rsidP="008F588D"/>
    <w:p w:rsidR="00E92CD2" w:rsidRDefault="005556F2" w:rsidP="00DD21C6">
      <w:pPr>
        <w:pStyle w:val="Heading1"/>
      </w:pPr>
      <w:bookmarkStart w:id="20" w:name="_Toc242847134"/>
      <w:r>
        <w:lastRenderedPageBreak/>
        <w:t>LESSON 12</w:t>
      </w:r>
      <w:bookmarkEnd w:id="20"/>
    </w:p>
    <w:p w:rsidR="00DD21C6" w:rsidRDefault="00DD21C6" w:rsidP="00DD21C6">
      <w:pPr>
        <w:rPr>
          <w:b/>
          <w:sz w:val="28"/>
          <w:szCs w:val="28"/>
        </w:r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49"/>
        </w:numPr>
      </w:pPr>
      <w:r>
        <w:t>Study TEXTBOOK pages 32b-35.</w:t>
      </w:r>
    </w:p>
    <w:p w:rsidR="00DD21C6" w:rsidRDefault="00DD21C6" w:rsidP="00B70380">
      <w:pPr>
        <w:pStyle w:val="ListParagraph"/>
        <w:numPr>
          <w:ilvl w:val="0"/>
          <w:numId w:val="49"/>
        </w:numPr>
      </w:pPr>
      <w:r>
        <w:t xml:space="preserve">Read </w:t>
      </w:r>
      <w:r w:rsidR="00CA59F5">
        <w:t>Exodus Chapters 29-35</w:t>
      </w:r>
      <w:r>
        <w:t xml:space="preserve"> and compose a question for each section below:</w:t>
      </w:r>
    </w:p>
    <w:p w:rsidR="00DD21C6" w:rsidRDefault="00DD21C6" w:rsidP="00DD21C6"/>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TWENT-NINE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THIRTY-ONE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THIRTY-TWO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THIRTY-THREE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THIRTY-FOUR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THIRTY-FIVE </w:t>
      </w:r>
      <w:r w:rsidRPr="00B8688F">
        <w:rPr>
          <w:b/>
          <w:sz w:val="20"/>
          <w:szCs w:val="20"/>
          <w:u w:val="single"/>
        </w:rPr>
        <w:t xml:space="preserve"> QUESTION, ANSWER, &amp; VERSE:</w:t>
      </w:r>
    </w:p>
    <w:p w:rsidR="00DD21C6" w:rsidRPr="00B8688F" w:rsidRDefault="00DD21C6" w:rsidP="00DD21C6">
      <w:pPr>
        <w:rPr>
          <w:b/>
          <w:u w:val="single"/>
        </w:rPr>
      </w:pPr>
    </w:p>
    <w:p w:rsidR="00DD21C6" w:rsidRPr="00340FF2" w:rsidRDefault="00DD21C6" w:rsidP="00DD21C6"/>
    <w:p w:rsidR="00B407ED" w:rsidRDefault="005556F2" w:rsidP="00DD21C6">
      <w:pPr>
        <w:pStyle w:val="Heading1"/>
      </w:pPr>
      <w:bookmarkStart w:id="21" w:name="_Toc242847135"/>
      <w:r>
        <w:lastRenderedPageBreak/>
        <w:t>LESSON 13</w:t>
      </w:r>
      <w:bookmarkEnd w:id="21"/>
    </w:p>
    <w:p w:rsidR="00DD21C6" w:rsidRDefault="00DD21C6" w:rsidP="00DD21C6">
      <w:pPr>
        <w:rPr>
          <w:b/>
          <w:sz w:val="28"/>
          <w:szCs w:val="28"/>
        </w:r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0"/>
        </w:numPr>
      </w:pPr>
      <w:r>
        <w:t>Study TEXTBOOK pages 35-37.</w:t>
      </w:r>
    </w:p>
    <w:p w:rsidR="00DD21C6" w:rsidRPr="00C27F40" w:rsidRDefault="00DD21C6" w:rsidP="00B70380">
      <w:pPr>
        <w:pStyle w:val="ListParagraph"/>
        <w:numPr>
          <w:ilvl w:val="0"/>
          <w:numId w:val="50"/>
        </w:numPr>
        <w:rPr>
          <w:iCs/>
        </w:rPr>
      </w:pPr>
      <w:r>
        <w:t>Complete Study Que</w:t>
      </w:r>
      <w:r w:rsidR="00CA59F5">
        <w:t>stions on the following page.</w:t>
      </w:r>
    </w:p>
    <w:p w:rsidR="00DD21C6" w:rsidRDefault="00DD21C6" w:rsidP="00B70380">
      <w:pPr>
        <w:pStyle w:val="ListParagraph"/>
        <w:numPr>
          <w:ilvl w:val="0"/>
          <w:numId w:val="50"/>
        </w:numPr>
      </w:pPr>
      <w:r>
        <w:t>Read Genesis Ch</w:t>
      </w:r>
      <w:r w:rsidR="00CA59F5">
        <w:t>apters 36-40</w:t>
      </w:r>
      <w:r>
        <w:t xml:space="preserve"> and compose a question for each section below:</w:t>
      </w:r>
    </w:p>
    <w:p w:rsidR="00DD21C6" w:rsidRDefault="00DD21C6" w:rsidP="00DD21C6"/>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THIRTY-SIX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THRITY-SEVN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THRITY-EIGHT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THIRTY-NOINE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Pr="00B8688F" w:rsidRDefault="00CA59F5" w:rsidP="00CA59F5">
      <w:pPr>
        <w:rPr>
          <w:b/>
          <w:sz w:val="20"/>
          <w:szCs w:val="20"/>
          <w:u w:val="single"/>
        </w:rPr>
      </w:pPr>
      <w:r>
        <w:rPr>
          <w:b/>
          <w:sz w:val="20"/>
          <w:szCs w:val="20"/>
          <w:u w:val="single"/>
        </w:rPr>
        <w:t>EXDOUS</w:t>
      </w:r>
      <w:r w:rsidRPr="00B8688F">
        <w:rPr>
          <w:b/>
          <w:sz w:val="20"/>
          <w:szCs w:val="20"/>
          <w:u w:val="single"/>
        </w:rPr>
        <w:t xml:space="preserve"> CHAPTER </w:t>
      </w:r>
      <w:r>
        <w:rPr>
          <w:b/>
          <w:sz w:val="20"/>
          <w:szCs w:val="20"/>
          <w:u w:val="single"/>
        </w:rPr>
        <w:t xml:space="preserve">FORTY </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CA59F5" w:rsidRDefault="00CA59F5">
      <w:pPr>
        <w:rPr>
          <w:sz w:val="28"/>
          <w:szCs w:val="28"/>
        </w:rPr>
      </w:pPr>
      <w:r>
        <w:rPr>
          <w:sz w:val="28"/>
          <w:szCs w:val="28"/>
        </w:rPr>
        <w:br w:type="page"/>
      </w:r>
    </w:p>
    <w:p w:rsidR="00B91264" w:rsidRPr="0000528B" w:rsidRDefault="00B91264" w:rsidP="00B91264">
      <w:pPr>
        <w:jc w:val="center"/>
        <w:rPr>
          <w:sz w:val="28"/>
          <w:szCs w:val="28"/>
        </w:rPr>
      </w:pPr>
      <w:r w:rsidRPr="0000528B">
        <w:rPr>
          <w:sz w:val="28"/>
          <w:szCs w:val="28"/>
        </w:rPr>
        <w:lastRenderedPageBreak/>
        <w:t>STUDY QUESTIONS</w:t>
      </w:r>
    </w:p>
    <w:p w:rsidR="00B91264" w:rsidRDefault="00B91264" w:rsidP="00B91264">
      <w:pPr>
        <w:jc w:val="center"/>
      </w:pPr>
      <w:r>
        <w:t>Section 2 – Exodus</w:t>
      </w:r>
    </w:p>
    <w:p w:rsidR="00B91264" w:rsidRDefault="00B91264" w:rsidP="00B91264"/>
    <w:p w:rsidR="00B91264" w:rsidRDefault="00B91264" w:rsidP="00B70380">
      <w:pPr>
        <w:numPr>
          <w:ilvl w:val="0"/>
          <w:numId w:val="42"/>
        </w:numPr>
      </w:pPr>
      <w:r>
        <w:t>What does Exodus mean?</w:t>
      </w:r>
    </w:p>
    <w:p w:rsidR="00B91264" w:rsidRDefault="00B91264" w:rsidP="00B91264">
      <w:pPr>
        <w:ind w:left="720"/>
      </w:pPr>
    </w:p>
    <w:p w:rsidR="00B91264" w:rsidRDefault="00B91264" w:rsidP="00B91264">
      <w:pPr>
        <w:ind w:left="720"/>
      </w:pPr>
    </w:p>
    <w:p w:rsidR="00B91264" w:rsidRDefault="00B91264" w:rsidP="00B70380">
      <w:pPr>
        <w:numPr>
          <w:ilvl w:val="0"/>
          <w:numId w:val="42"/>
        </w:numPr>
      </w:pPr>
      <w:r>
        <w:t>What is the Hebrew title for this book and what does it mean?</w:t>
      </w:r>
    </w:p>
    <w:p w:rsidR="00B91264" w:rsidRDefault="00B91264" w:rsidP="00B91264">
      <w:pPr>
        <w:ind w:left="360"/>
      </w:pPr>
    </w:p>
    <w:p w:rsidR="00B91264" w:rsidRDefault="00B91264" w:rsidP="00B91264">
      <w:pPr>
        <w:ind w:left="360"/>
      </w:pPr>
    </w:p>
    <w:p w:rsidR="00B91264" w:rsidRDefault="00B91264" w:rsidP="00B70380">
      <w:pPr>
        <w:numPr>
          <w:ilvl w:val="0"/>
          <w:numId w:val="42"/>
        </w:numPr>
      </w:pPr>
      <w:r>
        <w:t>What is underlying theme of Exodus?</w:t>
      </w:r>
    </w:p>
    <w:p w:rsidR="00B91264" w:rsidRDefault="00B91264" w:rsidP="00B91264"/>
    <w:p w:rsidR="00B91264" w:rsidRDefault="00B91264" w:rsidP="00B91264"/>
    <w:p w:rsidR="00B91264" w:rsidRDefault="00B91264" w:rsidP="00B91264">
      <w:pPr>
        <w:ind w:left="360"/>
      </w:pPr>
      <w:r>
        <w:t>4-10. Outline Exodus &amp; Memorize this outline:</w:t>
      </w:r>
    </w:p>
    <w:p w:rsidR="00B91264" w:rsidRDefault="00B91264" w:rsidP="00B91264">
      <w:pPr>
        <w:ind w:left="360"/>
      </w:pPr>
    </w:p>
    <w:p w:rsidR="00B91264" w:rsidRDefault="00B91264" w:rsidP="00B70380">
      <w:pPr>
        <w:numPr>
          <w:ilvl w:val="0"/>
          <w:numId w:val="14"/>
        </w:numPr>
      </w:pPr>
      <w:r>
        <w:t>The _____________ of God’s People</w:t>
      </w:r>
    </w:p>
    <w:p w:rsidR="00B91264" w:rsidRDefault="00B91264" w:rsidP="00B70380">
      <w:pPr>
        <w:numPr>
          <w:ilvl w:val="0"/>
          <w:numId w:val="14"/>
        </w:numPr>
      </w:pPr>
      <w:r>
        <w:t>The ____________ of Moses to be the Leader of God’s People.</w:t>
      </w:r>
    </w:p>
    <w:p w:rsidR="00B91264" w:rsidRDefault="00B91264" w:rsidP="00B70380">
      <w:pPr>
        <w:numPr>
          <w:ilvl w:val="0"/>
          <w:numId w:val="14"/>
        </w:numPr>
      </w:pPr>
      <w:r>
        <w:t>The _____________ for Pharaoh to release God’s People.</w:t>
      </w:r>
    </w:p>
    <w:p w:rsidR="00B91264" w:rsidRDefault="00B91264" w:rsidP="00B70380">
      <w:pPr>
        <w:numPr>
          <w:ilvl w:val="0"/>
          <w:numId w:val="14"/>
        </w:numPr>
      </w:pPr>
      <w:r>
        <w:t>The _____________ for God’s people.</w:t>
      </w:r>
    </w:p>
    <w:p w:rsidR="00B91264" w:rsidRDefault="00B91264" w:rsidP="00B70380">
      <w:pPr>
        <w:numPr>
          <w:ilvl w:val="0"/>
          <w:numId w:val="14"/>
        </w:numPr>
      </w:pPr>
      <w:r>
        <w:t>The _____________ of God’s people from Egypt.</w:t>
      </w:r>
    </w:p>
    <w:p w:rsidR="00B91264" w:rsidRDefault="00B91264" w:rsidP="00B70380">
      <w:pPr>
        <w:numPr>
          <w:ilvl w:val="0"/>
          <w:numId w:val="14"/>
        </w:numPr>
      </w:pPr>
      <w:r>
        <w:t>The _____________________ to God’s people.</w:t>
      </w:r>
    </w:p>
    <w:p w:rsidR="00B91264" w:rsidRDefault="00B91264" w:rsidP="00B70380">
      <w:pPr>
        <w:numPr>
          <w:ilvl w:val="0"/>
          <w:numId w:val="14"/>
        </w:numPr>
      </w:pPr>
      <w:r>
        <w:t>The ____________________ of the _____________________ by God’s people.</w:t>
      </w:r>
    </w:p>
    <w:p w:rsidR="00B91264" w:rsidRDefault="00B91264" w:rsidP="00B91264">
      <w:pPr>
        <w:ind w:left="1440"/>
      </w:pPr>
    </w:p>
    <w:p w:rsidR="00B91264" w:rsidRDefault="00B91264" w:rsidP="00B70380">
      <w:pPr>
        <w:numPr>
          <w:ilvl w:val="0"/>
          <w:numId w:val="15"/>
        </w:numPr>
        <w:ind w:left="720"/>
      </w:pPr>
      <w:r>
        <w:t>The book of Exodus comprises a period of about how many years?</w:t>
      </w:r>
    </w:p>
    <w:p w:rsidR="00B91264" w:rsidRDefault="00B91264" w:rsidP="00B91264">
      <w:pPr>
        <w:ind w:left="720"/>
      </w:pPr>
    </w:p>
    <w:p w:rsidR="00B91264" w:rsidRDefault="00B91264" w:rsidP="00B91264">
      <w:pPr>
        <w:ind w:left="720"/>
      </w:pPr>
    </w:p>
    <w:p w:rsidR="00B91264" w:rsidRDefault="00B91264" w:rsidP="00B70380">
      <w:pPr>
        <w:numPr>
          <w:ilvl w:val="0"/>
          <w:numId w:val="15"/>
        </w:numPr>
        <w:ind w:left="720"/>
      </w:pPr>
      <w:r>
        <w:t xml:space="preserve">What is the name of the people History tells us invaded Egypt about the time of Joseph’s death? </w:t>
      </w:r>
    </w:p>
    <w:p w:rsidR="00B91264" w:rsidRDefault="00B91264" w:rsidP="00B91264">
      <w:pPr>
        <w:pStyle w:val="ListParagraph"/>
      </w:pPr>
    </w:p>
    <w:p w:rsidR="00B91264" w:rsidRDefault="00B91264" w:rsidP="00B91264">
      <w:pPr>
        <w:pStyle w:val="ListParagraph"/>
      </w:pPr>
    </w:p>
    <w:p w:rsidR="00B91264" w:rsidRDefault="00B91264" w:rsidP="00B70380">
      <w:pPr>
        <w:numPr>
          <w:ilvl w:val="0"/>
          <w:numId w:val="15"/>
        </w:numPr>
        <w:ind w:left="720"/>
      </w:pPr>
      <w:r>
        <w:t xml:space="preserve">They were called shepherd kings, but which direction did they come from? </w:t>
      </w:r>
    </w:p>
    <w:p w:rsidR="00B91264" w:rsidRDefault="00B91264" w:rsidP="00B91264">
      <w:pPr>
        <w:pStyle w:val="ListParagraph"/>
      </w:pPr>
    </w:p>
    <w:p w:rsidR="00B91264" w:rsidRDefault="00B91264" w:rsidP="00B91264">
      <w:pPr>
        <w:pStyle w:val="ListParagraph"/>
      </w:pPr>
    </w:p>
    <w:p w:rsidR="00B91264" w:rsidRDefault="00B91264" w:rsidP="00B70380">
      <w:pPr>
        <w:numPr>
          <w:ilvl w:val="0"/>
          <w:numId w:val="15"/>
        </w:numPr>
        <w:ind w:left="720"/>
      </w:pPr>
      <w:r>
        <w:t>Write 2 to 3 Paragraphs on The first Commandment. Exodus 20:3</w:t>
      </w:r>
    </w:p>
    <w:p w:rsidR="00B91264" w:rsidRDefault="00B91264" w:rsidP="00B91264"/>
    <w:p w:rsidR="00B91264" w:rsidRDefault="00B91264" w:rsidP="00B91264"/>
    <w:p w:rsidR="00B91264" w:rsidRDefault="00B91264" w:rsidP="00B91264"/>
    <w:p w:rsidR="00B91264" w:rsidRDefault="00B91264" w:rsidP="00B91264"/>
    <w:p w:rsidR="00B91264" w:rsidRDefault="00B91264" w:rsidP="00B70380">
      <w:pPr>
        <w:numPr>
          <w:ilvl w:val="0"/>
          <w:numId w:val="15"/>
        </w:numPr>
        <w:ind w:left="720"/>
      </w:pPr>
      <w:r>
        <w:t>Were the Jews the only race escaping Israel? (explain answer)</w:t>
      </w:r>
    </w:p>
    <w:p w:rsidR="00B91264" w:rsidRDefault="00B91264" w:rsidP="00B91264">
      <w:pPr>
        <w:tabs>
          <w:tab w:val="left" w:pos="360"/>
        </w:tabs>
        <w:jc w:val="center"/>
      </w:pPr>
    </w:p>
    <w:p w:rsidR="00B91264" w:rsidRDefault="00B91264" w:rsidP="00DD21C6">
      <w:pPr>
        <w:rPr>
          <w:sz w:val="20"/>
          <w:szCs w:val="20"/>
        </w:rPr>
      </w:pPr>
    </w:p>
    <w:p w:rsidR="00B91264" w:rsidRPr="00B91264" w:rsidRDefault="00B91264" w:rsidP="00DD21C6">
      <w:pPr>
        <w:rPr>
          <w:sz w:val="20"/>
          <w:szCs w:val="20"/>
        </w:rPr>
      </w:pPr>
    </w:p>
    <w:p w:rsidR="00DD21C6" w:rsidRPr="00B8688F" w:rsidRDefault="00DD21C6" w:rsidP="00DD21C6">
      <w:pPr>
        <w:rPr>
          <w:b/>
          <w:u w:val="single"/>
        </w:rPr>
      </w:pPr>
    </w:p>
    <w:p w:rsidR="00B91264" w:rsidRDefault="00B91264">
      <w:pPr>
        <w:rPr>
          <w:b/>
          <w:bCs/>
          <w:sz w:val="48"/>
          <w:szCs w:val="48"/>
        </w:rPr>
      </w:pPr>
      <w:r>
        <w:br w:type="page"/>
      </w:r>
    </w:p>
    <w:p w:rsidR="005556F2" w:rsidRDefault="005556F2" w:rsidP="005556F2">
      <w:pPr>
        <w:pStyle w:val="Heading1"/>
      </w:pPr>
      <w:bookmarkStart w:id="22" w:name="_Toc242847136"/>
      <w:r>
        <w:lastRenderedPageBreak/>
        <w:t>LESSON 14</w:t>
      </w:r>
      <w:bookmarkEnd w:id="22"/>
    </w:p>
    <w:p w:rsidR="00DD21C6" w:rsidRPr="00C92F3B" w:rsidRDefault="00DD21C6" w:rsidP="00DD21C6">
      <w:pPr>
        <w:rPr>
          <w:b/>
          <w:sz w:val="28"/>
          <w:szCs w:val="28"/>
        </w:rPr>
      </w:pPr>
      <w:r w:rsidRPr="00C92F3B">
        <w:rPr>
          <w:b/>
          <w:sz w:val="28"/>
          <w:szCs w:val="28"/>
        </w:rPr>
        <w:t>Class Outline:</w:t>
      </w:r>
    </w:p>
    <w:p w:rsidR="00DD21C6" w:rsidRDefault="00883287" w:rsidP="00B70380">
      <w:pPr>
        <w:pStyle w:val="ListParagraph"/>
        <w:numPr>
          <w:ilvl w:val="0"/>
          <w:numId w:val="51"/>
        </w:numPr>
      </w:pPr>
      <w:r>
        <w:t>Study TEXTBOOK pages 37-38</w:t>
      </w:r>
      <w:r w:rsidR="00DD21C6">
        <w:t>.</w:t>
      </w:r>
      <w:r>
        <w:t xml:space="preserve"> Finish Exodus</w:t>
      </w:r>
    </w:p>
    <w:p w:rsidR="00DD21C6" w:rsidRPr="0012141F" w:rsidRDefault="00883287" w:rsidP="00B70380">
      <w:pPr>
        <w:pStyle w:val="ListParagraph"/>
        <w:numPr>
          <w:ilvl w:val="0"/>
          <w:numId w:val="51"/>
        </w:numPr>
        <w:rPr>
          <w:iCs/>
        </w:rPr>
      </w:pPr>
      <w:r>
        <w:t>Grade and review Study Questions for Quiz in next lesson.</w:t>
      </w:r>
    </w:p>
    <w:p w:rsidR="0012141F" w:rsidRPr="00C27F40" w:rsidRDefault="0012141F" w:rsidP="00B70380">
      <w:pPr>
        <w:pStyle w:val="ListParagraph"/>
        <w:numPr>
          <w:ilvl w:val="0"/>
          <w:numId w:val="51"/>
        </w:numPr>
        <w:rPr>
          <w:iCs/>
        </w:rPr>
      </w:pPr>
      <w:r>
        <w:t>Exodus Sermon</w:t>
      </w:r>
      <w:r w:rsidR="00310304">
        <w:t xml:space="preserve"> assignment completed.</w:t>
      </w:r>
    </w:p>
    <w:p w:rsidR="00DD21C6" w:rsidRDefault="00DD21C6" w:rsidP="00B70380">
      <w:pPr>
        <w:pStyle w:val="ListParagraph"/>
        <w:numPr>
          <w:ilvl w:val="0"/>
          <w:numId w:val="51"/>
        </w:numPr>
      </w:pPr>
      <w:r>
        <w:t xml:space="preserve">Read </w:t>
      </w:r>
      <w:r w:rsidR="00310304">
        <w:t>Leviticus</w:t>
      </w:r>
      <w:r>
        <w:t xml:space="preserve">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92CD2" w:rsidRDefault="00E92CD2">
      <w:pPr>
        <w:rPr>
          <w:b/>
          <w:bCs/>
          <w:sz w:val="48"/>
          <w:szCs w:val="48"/>
        </w:rPr>
      </w:pPr>
    </w:p>
    <w:p w:rsidR="005556F2" w:rsidRDefault="005556F2" w:rsidP="005556F2">
      <w:pPr>
        <w:pStyle w:val="Heading1"/>
      </w:pPr>
      <w:bookmarkStart w:id="23" w:name="_Toc242847137"/>
      <w:r>
        <w:t>LESSON 15</w:t>
      </w:r>
      <w:bookmarkEnd w:id="23"/>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2"/>
        </w:numPr>
      </w:pPr>
      <w:r>
        <w:t>Study TEXT</w:t>
      </w:r>
      <w:r w:rsidR="00D81ECF">
        <w:t>BOOK page 39.</w:t>
      </w:r>
      <w:r w:rsidR="00937342">
        <w:t xml:space="preserve"> Exodus end.</w:t>
      </w:r>
    </w:p>
    <w:p w:rsidR="00D81ECF" w:rsidRPr="00D81ECF" w:rsidRDefault="00DD21C6" w:rsidP="00B70380">
      <w:pPr>
        <w:pStyle w:val="ListParagraph"/>
        <w:numPr>
          <w:ilvl w:val="0"/>
          <w:numId w:val="52"/>
        </w:numPr>
        <w:rPr>
          <w:iCs/>
        </w:rPr>
      </w:pPr>
      <w:r>
        <w:t>Complete Study Questions on the following two pages.</w:t>
      </w:r>
    </w:p>
    <w:p w:rsidR="00D81ECF" w:rsidRPr="00D81ECF" w:rsidRDefault="00D81ECF" w:rsidP="00B70380">
      <w:pPr>
        <w:pStyle w:val="ListParagraph"/>
        <w:numPr>
          <w:ilvl w:val="0"/>
          <w:numId w:val="52"/>
        </w:numPr>
        <w:rPr>
          <w:iCs/>
        </w:rPr>
      </w:pPr>
      <w:r w:rsidRPr="00D81ECF">
        <w:rPr>
          <w:b/>
        </w:rPr>
        <w:t xml:space="preserve">SECTION ASSIGNMENT: </w:t>
      </w:r>
      <w:r w:rsidRPr="00D81ECF">
        <w:rPr>
          <w:i/>
        </w:rPr>
        <w:t>Holiness Hot Seat</w:t>
      </w:r>
      <w:r>
        <w:t xml:space="preserve">. </w:t>
      </w:r>
      <w:r w:rsidRPr="003F6253">
        <w:t xml:space="preserve">This </w:t>
      </w:r>
      <w:r>
        <w:t>assignment is twofold:</w:t>
      </w:r>
    </w:p>
    <w:p w:rsidR="00D81ECF" w:rsidRDefault="00D81ECF" w:rsidP="00B70380">
      <w:pPr>
        <w:numPr>
          <w:ilvl w:val="0"/>
          <w:numId w:val="24"/>
        </w:numPr>
        <w:ind w:left="1440"/>
      </w:pPr>
      <w:r>
        <w:t>Prepare 10 relevant questions on the topic of ‘holiness.’</w:t>
      </w:r>
    </w:p>
    <w:p w:rsidR="00D81ECF" w:rsidRDefault="00D81ECF" w:rsidP="00B70380">
      <w:pPr>
        <w:numPr>
          <w:ilvl w:val="0"/>
          <w:numId w:val="24"/>
        </w:numPr>
        <w:ind w:left="1440"/>
      </w:pPr>
      <w:r>
        <w:t>Gather Scriptures and prepare solid biblical arguments in answer to these questions.</w:t>
      </w:r>
      <w:r w:rsidRPr="00D81ECF">
        <w:rPr>
          <w:i/>
        </w:rPr>
        <w:t xml:space="preserve"> </w:t>
      </w:r>
      <w:r w:rsidRPr="00D81ECF">
        <w:t>Scriptures used are not limited to, but should include, the Pentateuch.</w:t>
      </w:r>
      <w:r>
        <w:t xml:space="preserve"> Due for LESSON 18.</w:t>
      </w:r>
    </w:p>
    <w:p w:rsidR="00D81ECF" w:rsidRPr="00D81ECF" w:rsidRDefault="00D81ECF" w:rsidP="00B70380">
      <w:pPr>
        <w:pStyle w:val="ListParagraph"/>
        <w:numPr>
          <w:ilvl w:val="0"/>
          <w:numId w:val="52"/>
        </w:numPr>
      </w:pPr>
      <w:r>
        <w:t>Complete Quiz on following page.</w:t>
      </w:r>
    </w:p>
    <w:p w:rsidR="00DD21C6" w:rsidRDefault="00DD21C6" w:rsidP="00B70380">
      <w:pPr>
        <w:pStyle w:val="ListParagraph"/>
        <w:numPr>
          <w:ilvl w:val="0"/>
          <w:numId w:val="52"/>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 w:rsidR="00D81ECF" w:rsidRDefault="00D81ECF">
      <w:pPr>
        <w:rPr>
          <w:sz w:val="28"/>
          <w:szCs w:val="28"/>
        </w:rPr>
      </w:pPr>
      <w:r>
        <w:rPr>
          <w:sz w:val="28"/>
          <w:szCs w:val="28"/>
        </w:rPr>
        <w:br w:type="page"/>
      </w:r>
    </w:p>
    <w:p w:rsidR="00D81ECF" w:rsidRPr="00FB59A4" w:rsidRDefault="00D81ECF" w:rsidP="00D81ECF">
      <w:pPr>
        <w:jc w:val="center"/>
        <w:rPr>
          <w:sz w:val="28"/>
          <w:szCs w:val="28"/>
        </w:rPr>
      </w:pPr>
      <w:r>
        <w:rPr>
          <w:sz w:val="28"/>
          <w:szCs w:val="28"/>
        </w:rPr>
        <w:lastRenderedPageBreak/>
        <w:t>QUIZ</w:t>
      </w:r>
    </w:p>
    <w:p w:rsidR="00D81ECF" w:rsidRDefault="00D81ECF" w:rsidP="00D81ECF">
      <w:pPr>
        <w:jc w:val="center"/>
      </w:pPr>
      <w:r>
        <w:t>Section 2 – Exodus</w:t>
      </w:r>
    </w:p>
    <w:p w:rsidR="00D81ECF" w:rsidRDefault="00D81ECF" w:rsidP="00D81ECF"/>
    <w:p w:rsidR="00D81ECF" w:rsidRDefault="00D81ECF" w:rsidP="00D81ECF"/>
    <w:p w:rsidR="00D81ECF" w:rsidRDefault="00D81ECF" w:rsidP="00B70380">
      <w:pPr>
        <w:numPr>
          <w:ilvl w:val="0"/>
          <w:numId w:val="16"/>
        </w:numPr>
      </w:pPr>
      <w:r>
        <w:t>What does Exodus mean?</w:t>
      </w:r>
    </w:p>
    <w:p w:rsidR="00D81ECF" w:rsidRDefault="00D81ECF" w:rsidP="00D81ECF">
      <w:pPr>
        <w:ind w:left="720"/>
      </w:pPr>
    </w:p>
    <w:p w:rsidR="00D81ECF" w:rsidRDefault="00D81ECF" w:rsidP="00D81ECF">
      <w:pPr>
        <w:ind w:left="720"/>
      </w:pPr>
    </w:p>
    <w:p w:rsidR="00D81ECF" w:rsidRDefault="00D81ECF" w:rsidP="00D81ECF">
      <w:pPr>
        <w:ind w:left="720"/>
      </w:pPr>
    </w:p>
    <w:p w:rsidR="00D81ECF" w:rsidRDefault="00D81ECF" w:rsidP="00B70380">
      <w:pPr>
        <w:numPr>
          <w:ilvl w:val="0"/>
          <w:numId w:val="16"/>
        </w:numPr>
      </w:pPr>
      <w:r>
        <w:t>What is underlying theme of Exodus?</w:t>
      </w:r>
    </w:p>
    <w:p w:rsidR="00D81ECF" w:rsidRDefault="00D81ECF" w:rsidP="00D81ECF"/>
    <w:p w:rsidR="00D81ECF" w:rsidRDefault="00D81ECF" w:rsidP="00D81ECF"/>
    <w:p w:rsidR="00D81ECF" w:rsidRDefault="00D81ECF" w:rsidP="00D81ECF"/>
    <w:p w:rsidR="00D81ECF" w:rsidRDefault="00D81ECF" w:rsidP="00D81ECF">
      <w:pPr>
        <w:ind w:left="1440"/>
      </w:pPr>
    </w:p>
    <w:p w:rsidR="00D81ECF" w:rsidRDefault="00D81ECF" w:rsidP="00B70380">
      <w:pPr>
        <w:numPr>
          <w:ilvl w:val="0"/>
          <w:numId w:val="16"/>
        </w:numPr>
      </w:pPr>
      <w:r>
        <w:t>The book of Exodus comprises a period of about how many years?</w:t>
      </w:r>
    </w:p>
    <w:p w:rsidR="00D81ECF" w:rsidRDefault="00D81ECF" w:rsidP="00D81ECF">
      <w:pPr>
        <w:ind w:left="720"/>
      </w:pPr>
    </w:p>
    <w:p w:rsidR="00D81ECF" w:rsidRDefault="00D81ECF" w:rsidP="00D81ECF">
      <w:pPr>
        <w:ind w:left="720"/>
      </w:pPr>
    </w:p>
    <w:p w:rsidR="00D81ECF" w:rsidRDefault="00D81ECF" w:rsidP="00D81ECF">
      <w:pPr>
        <w:ind w:left="720"/>
      </w:pPr>
    </w:p>
    <w:p w:rsidR="00D81ECF" w:rsidRDefault="00D81ECF" w:rsidP="00B70380">
      <w:pPr>
        <w:numPr>
          <w:ilvl w:val="0"/>
          <w:numId w:val="16"/>
        </w:numPr>
      </w:pPr>
      <w:r>
        <w:t xml:space="preserve">What is the name of the people History tells us invaded Egypt about the time of Joseph’s death? </w:t>
      </w:r>
    </w:p>
    <w:p w:rsidR="00D81ECF" w:rsidRDefault="00D81ECF" w:rsidP="00D81ECF">
      <w:pPr>
        <w:pStyle w:val="ListParagraph"/>
      </w:pPr>
    </w:p>
    <w:p w:rsidR="00D81ECF" w:rsidRDefault="00D81ECF" w:rsidP="00D81ECF">
      <w:pPr>
        <w:pStyle w:val="ListParagraph"/>
      </w:pPr>
    </w:p>
    <w:p w:rsidR="00D81ECF" w:rsidRDefault="00D81ECF" w:rsidP="00D81ECF">
      <w:pPr>
        <w:pStyle w:val="ListParagraph"/>
      </w:pPr>
    </w:p>
    <w:p w:rsidR="00D81ECF" w:rsidRDefault="00D81ECF" w:rsidP="00B70380">
      <w:pPr>
        <w:numPr>
          <w:ilvl w:val="0"/>
          <w:numId w:val="16"/>
        </w:numPr>
      </w:pPr>
      <w:r>
        <w:t>Write 2 to 3 Sentences on The first Commandment. Exodus 20:3</w:t>
      </w:r>
    </w:p>
    <w:p w:rsidR="00D81ECF" w:rsidRDefault="00D81ECF" w:rsidP="00D81ECF"/>
    <w:p w:rsidR="00D81ECF" w:rsidRDefault="00D81ECF" w:rsidP="00D81ECF"/>
    <w:p w:rsidR="00D81ECF" w:rsidRDefault="00D81ECF" w:rsidP="00D81ECF"/>
    <w:p w:rsidR="00D81ECF" w:rsidRDefault="00D81ECF" w:rsidP="00D81ECF">
      <w:pPr>
        <w:tabs>
          <w:tab w:val="left" w:pos="360"/>
        </w:tabs>
        <w:jc w:val="center"/>
      </w:pPr>
    </w:p>
    <w:p w:rsidR="00D81ECF" w:rsidRDefault="00D81ECF" w:rsidP="00D81ECF">
      <w:r>
        <w:t>BONUS Were the Jews the only race escaping Israel? (explain answer)</w:t>
      </w:r>
    </w:p>
    <w:p w:rsidR="00D81ECF" w:rsidRPr="00FD2867" w:rsidRDefault="00D81ECF" w:rsidP="00D81ECF"/>
    <w:p w:rsidR="00D81ECF" w:rsidRDefault="00D81ECF" w:rsidP="00340FF2"/>
    <w:p w:rsidR="00D81ECF" w:rsidRDefault="00D81ECF" w:rsidP="00340FF2"/>
    <w:p w:rsidR="00EE7FFB" w:rsidRDefault="00EE7FFB">
      <w:pPr>
        <w:rPr>
          <w:b/>
          <w:bCs/>
          <w:sz w:val="48"/>
          <w:szCs w:val="48"/>
        </w:rPr>
      </w:pPr>
      <w:r>
        <w:br w:type="page"/>
      </w:r>
    </w:p>
    <w:p w:rsidR="005556F2" w:rsidRDefault="005556F2" w:rsidP="00340FF2">
      <w:pPr>
        <w:pStyle w:val="Heading1"/>
      </w:pPr>
      <w:bookmarkStart w:id="24" w:name="_Toc242847138"/>
      <w:r>
        <w:lastRenderedPageBreak/>
        <w:t>LESSON 16</w:t>
      </w:r>
      <w:bookmarkEnd w:id="24"/>
    </w:p>
    <w:p w:rsidR="00DD21C6" w:rsidRPr="00C92F3B" w:rsidRDefault="00DD21C6" w:rsidP="00DD21C6">
      <w:pPr>
        <w:rPr>
          <w:b/>
          <w:sz w:val="28"/>
          <w:szCs w:val="28"/>
        </w:rPr>
      </w:pPr>
      <w:r w:rsidRPr="00C92F3B">
        <w:rPr>
          <w:b/>
          <w:sz w:val="28"/>
          <w:szCs w:val="28"/>
        </w:rPr>
        <w:t>Class Outline:</w:t>
      </w:r>
    </w:p>
    <w:p w:rsidR="00DD21C6" w:rsidRDefault="00EE7FFB" w:rsidP="00B70380">
      <w:pPr>
        <w:pStyle w:val="ListParagraph"/>
        <w:numPr>
          <w:ilvl w:val="0"/>
          <w:numId w:val="53"/>
        </w:numPr>
      </w:pPr>
      <w:r>
        <w:t>Study TEXTBOOK pages 40-42</w:t>
      </w:r>
      <w:r w:rsidR="00DD21C6">
        <w:t>.</w:t>
      </w:r>
      <w:r>
        <w:t xml:space="preserve"> Leviticus start.</w:t>
      </w:r>
    </w:p>
    <w:p w:rsidR="00DD21C6" w:rsidRPr="00EE7FFB" w:rsidRDefault="00EE7FFB" w:rsidP="00B70380">
      <w:pPr>
        <w:pStyle w:val="ListParagraph"/>
        <w:numPr>
          <w:ilvl w:val="0"/>
          <w:numId w:val="53"/>
        </w:numPr>
        <w:tabs>
          <w:tab w:val="left" w:pos="900"/>
        </w:tabs>
        <w:rPr>
          <w:b/>
        </w:rPr>
      </w:pPr>
      <w:r w:rsidRPr="00EE7FFB">
        <w:t xml:space="preserve">Answer the following question in approximately 250 words. (Count does not include required supportive Scriptures.): </w:t>
      </w:r>
      <w:r w:rsidRPr="00EE7FFB">
        <w:rPr>
          <w:b/>
          <w:u w:val="single"/>
        </w:rPr>
        <w:t>How</w:t>
      </w:r>
      <w:r w:rsidRPr="00EE7FFB">
        <w:t xml:space="preserve"> can an unholy person approach a holy God?</w:t>
      </w:r>
    </w:p>
    <w:p w:rsidR="00DD21C6" w:rsidRDefault="00DD21C6" w:rsidP="00B70380">
      <w:pPr>
        <w:pStyle w:val="ListParagraph"/>
        <w:numPr>
          <w:ilvl w:val="0"/>
          <w:numId w:val="53"/>
        </w:numPr>
      </w:pPr>
      <w:r w:rsidRPr="00EE7FFB">
        <w:t>Read Genesis Chapters 1-5 and</w:t>
      </w:r>
      <w:r>
        <w:t xml:space="preserve">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340FF2" w:rsidRDefault="00340FF2" w:rsidP="00EE7FFB"/>
    <w:p w:rsidR="003E5D73" w:rsidRDefault="005556F2" w:rsidP="00EE7FFB">
      <w:pPr>
        <w:pStyle w:val="Heading1"/>
      </w:pPr>
      <w:bookmarkStart w:id="25" w:name="_Toc242847139"/>
      <w:r>
        <w:lastRenderedPageBreak/>
        <w:t>LESSON 17</w:t>
      </w:r>
      <w:bookmarkEnd w:id="25"/>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4"/>
        </w:numPr>
      </w:pPr>
      <w:r>
        <w:t>St</w:t>
      </w:r>
      <w:r w:rsidR="00EE7FFB">
        <w:t>udy TEXTBOOK pages 43-44</w:t>
      </w:r>
      <w:r>
        <w:t>.</w:t>
      </w:r>
    </w:p>
    <w:p w:rsidR="00DD21C6" w:rsidRPr="00C27F40" w:rsidRDefault="00DD21C6" w:rsidP="00B70380">
      <w:pPr>
        <w:pStyle w:val="ListParagraph"/>
        <w:numPr>
          <w:ilvl w:val="0"/>
          <w:numId w:val="54"/>
        </w:numPr>
        <w:rPr>
          <w:iCs/>
        </w:rPr>
      </w:pPr>
      <w:r>
        <w:t>Complete Study Questions on the following two pages.</w:t>
      </w:r>
    </w:p>
    <w:p w:rsidR="00DD21C6" w:rsidRDefault="00DD21C6" w:rsidP="00B70380">
      <w:pPr>
        <w:pStyle w:val="ListParagraph"/>
        <w:numPr>
          <w:ilvl w:val="0"/>
          <w:numId w:val="54"/>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E7FFB" w:rsidRDefault="00EE7FFB">
      <w:r>
        <w:br w:type="page"/>
      </w:r>
    </w:p>
    <w:p w:rsidR="00EE7FFB" w:rsidRDefault="00EE7FFB" w:rsidP="00EE7FFB">
      <w:pPr>
        <w:jc w:val="center"/>
      </w:pPr>
      <w:r>
        <w:lastRenderedPageBreak/>
        <w:t>Section 3 – Leviticus</w:t>
      </w:r>
    </w:p>
    <w:p w:rsidR="00EE7FFB" w:rsidRDefault="00EE7FFB" w:rsidP="00EE7FFB"/>
    <w:p w:rsidR="00EE7FFB" w:rsidRDefault="00EE7FFB" w:rsidP="00B70380">
      <w:pPr>
        <w:numPr>
          <w:ilvl w:val="0"/>
          <w:numId w:val="64"/>
        </w:numPr>
      </w:pPr>
      <w:r>
        <w:t>Write Leviticus 20:7-8. VERBATIM.</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B70380">
      <w:pPr>
        <w:numPr>
          <w:ilvl w:val="0"/>
          <w:numId w:val="64"/>
        </w:numPr>
      </w:pPr>
      <w:r>
        <w:t>Were the Levites the first priests? Give Scripture.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Explain the title given to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How do the Hebrews refer to this book?</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are the two key thoughts of Leviticus?</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Is the Levitical priesthood, as Divinely instituted, the fullness of God’s will for worship and service to God? Explain with Scripture.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time period does the book of Leviticus encapsulate?</w:t>
      </w: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64"/>
        </w:numPr>
      </w:pPr>
      <w:r>
        <w:t>What significant idea can be found in Leviticus 16? (clue: verses 29 &amp; 30)</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Pr="00AA17FF" w:rsidRDefault="00EE7FFB" w:rsidP="00B70380">
      <w:pPr>
        <w:numPr>
          <w:ilvl w:val="0"/>
          <w:numId w:val="64"/>
        </w:numPr>
      </w:pPr>
      <w:r>
        <w:t xml:space="preserve">The word </w:t>
      </w:r>
      <w:r w:rsidRPr="00AA17FF">
        <w:rPr>
          <w:i/>
        </w:rPr>
        <w:t>sin</w:t>
      </w:r>
      <w:r>
        <w:t xml:space="preserve"> can be found in 70 verses in the book of Leviticus. Using the book of Leviticus as your dictionary, answer the following question: </w:t>
      </w:r>
      <w:r w:rsidRPr="00AA17FF">
        <w:rPr>
          <w:b/>
          <w:u w:val="single"/>
        </w:rPr>
        <w:t>What is sin?</w:t>
      </w:r>
    </w:p>
    <w:p w:rsidR="00EE7FFB" w:rsidRDefault="00EE7FFB" w:rsidP="00EE7FFB">
      <w:pPr>
        <w:ind w:left="720"/>
        <w:rPr>
          <w:b/>
          <w:u w:val="single"/>
        </w:rPr>
      </w:pPr>
    </w:p>
    <w:p w:rsidR="00EE7FFB" w:rsidRDefault="00EE7FFB" w:rsidP="00EE7FFB">
      <w:pPr>
        <w:ind w:left="720"/>
        <w:rPr>
          <w:b/>
          <w:u w:val="single"/>
        </w:rPr>
      </w:pPr>
    </w:p>
    <w:p w:rsidR="00EE7FFB" w:rsidRDefault="00EE7FFB" w:rsidP="00EE7FFB">
      <w:pPr>
        <w:ind w:left="720"/>
      </w:pPr>
    </w:p>
    <w:p w:rsidR="00EE7FFB" w:rsidRDefault="00EE7FFB" w:rsidP="00B70380">
      <w:pPr>
        <w:numPr>
          <w:ilvl w:val="0"/>
          <w:numId w:val="64"/>
        </w:numPr>
      </w:pPr>
      <w:r>
        <w:t>List the five offerings described in Chapters 1 thru 7.</w:t>
      </w:r>
    </w:p>
    <w:p w:rsidR="00EE7FFB" w:rsidRDefault="00EE7FFB" w:rsidP="00EE7FFB"/>
    <w:p w:rsidR="00EE7FFB" w:rsidRDefault="00EE7FFB" w:rsidP="00EE7FFB"/>
    <w:p w:rsidR="00EE7FFB" w:rsidRDefault="00EE7FFB" w:rsidP="00EE7FFB"/>
    <w:p w:rsidR="00EE7FFB" w:rsidRDefault="00EE7FFB" w:rsidP="00B70380">
      <w:pPr>
        <w:numPr>
          <w:ilvl w:val="0"/>
          <w:numId w:val="64"/>
        </w:numPr>
      </w:pPr>
      <w:r>
        <w:t>From Chapter 23, list the 7 feasts.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B407ED" w:rsidRDefault="00EE7FFB" w:rsidP="00B70380">
      <w:pPr>
        <w:numPr>
          <w:ilvl w:val="0"/>
          <w:numId w:val="64"/>
        </w:numPr>
      </w:pPr>
      <w:r>
        <w:t>In your own words using up to three sentences: What is true Bible holiness?</w:t>
      </w:r>
    </w:p>
    <w:p w:rsidR="00EE7FFB" w:rsidRDefault="00EE7FFB" w:rsidP="00EE7FFB"/>
    <w:p w:rsidR="00EE7FFB" w:rsidRPr="00EE7FFB" w:rsidRDefault="00EE7FFB" w:rsidP="00B70380">
      <w:pPr>
        <w:numPr>
          <w:ilvl w:val="0"/>
          <w:numId w:val="64"/>
        </w:numPr>
      </w:pPr>
      <w:r>
        <w:t>What is the Hebrew title for this book and what does it mean?</w:t>
      </w:r>
    </w:p>
    <w:p w:rsidR="005556F2" w:rsidRDefault="005556F2" w:rsidP="00340FF2">
      <w:pPr>
        <w:pStyle w:val="Heading1"/>
      </w:pPr>
      <w:bookmarkStart w:id="26" w:name="_Toc242847140"/>
      <w:r>
        <w:lastRenderedPageBreak/>
        <w:t>LESSON 18</w:t>
      </w:r>
      <w:bookmarkEnd w:id="26"/>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5"/>
        </w:numPr>
      </w:pPr>
      <w:r>
        <w:t>Study TEXTBOOK pages 24-26.</w:t>
      </w:r>
    </w:p>
    <w:p w:rsidR="00DD21C6" w:rsidRPr="00C27F40" w:rsidRDefault="00DD21C6" w:rsidP="00B70380">
      <w:pPr>
        <w:pStyle w:val="ListParagraph"/>
        <w:numPr>
          <w:ilvl w:val="0"/>
          <w:numId w:val="55"/>
        </w:numPr>
        <w:rPr>
          <w:iCs/>
        </w:rPr>
      </w:pPr>
      <w:r>
        <w:t>Complete Study Questions on the following two pages.</w:t>
      </w:r>
    </w:p>
    <w:p w:rsidR="00DD21C6" w:rsidRDefault="00DD21C6" w:rsidP="00B70380">
      <w:pPr>
        <w:pStyle w:val="ListParagraph"/>
        <w:numPr>
          <w:ilvl w:val="0"/>
          <w:numId w:val="55"/>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5556F2" w:rsidRDefault="005556F2" w:rsidP="005556F2">
      <w:pPr>
        <w:pStyle w:val="Heading1"/>
      </w:pPr>
      <w:bookmarkStart w:id="27" w:name="_Toc242847141"/>
      <w:r>
        <w:lastRenderedPageBreak/>
        <w:t>LESSON 19</w:t>
      </w:r>
      <w:bookmarkEnd w:id="27"/>
    </w:p>
    <w:p w:rsidR="003E5D73" w:rsidRDefault="003E5D73" w:rsidP="00B70380">
      <w:pPr>
        <w:pStyle w:val="ListParagraph"/>
        <w:numPr>
          <w:ilvl w:val="0"/>
          <w:numId w:val="30"/>
        </w:numPr>
      </w:pPr>
      <w:r>
        <w:t>START NUMBERS</w:t>
      </w:r>
    </w:p>
    <w:p w:rsidR="003E5D73" w:rsidRPr="00B407ED" w:rsidRDefault="003E5D73" w:rsidP="00B70380">
      <w:pPr>
        <w:pStyle w:val="ListParagraph"/>
        <w:numPr>
          <w:ilvl w:val="0"/>
          <w:numId w:val="30"/>
        </w:numPr>
      </w:pPr>
      <w:r>
        <w:t>Leviticus Quiz</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6"/>
        </w:numPr>
      </w:pPr>
      <w:r>
        <w:t>Study TEXTBOOK pages 24-26.</w:t>
      </w:r>
    </w:p>
    <w:p w:rsidR="00DD21C6" w:rsidRPr="00C27F40" w:rsidRDefault="00DD21C6" w:rsidP="00B70380">
      <w:pPr>
        <w:pStyle w:val="ListParagraph"/>
        <w:numPr>
          <w:ilvl w:val="0"/>
          <w:numId w:val="56"/>
        </w:numPr>
        <w:rPr>
          <w:iCs/>
        </w:rPr>
      </w:pPr>
      <w:r>
        <w:t>Complete Study Questions on the following two pages.</w:t>
      </w:r>
    </w:p>
    <w:p w:rsidR="00DD21C6" w:rsidRDefault="00DD21C6" w:rsidP="00B70380">
      <w:pPr>
        <w:pStyle w:val="ListParagraph"/>
        <w:numPr>
          <w:ilvl w:val="0"/>
          <w:numId w:val="56"/>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E7FFB" w:rsidRPr="00FB59A4" w:rsidRDefault="00EE7FFB" w:rsidP="00EE7FFB">
      <w:pPr>
        <w:jc w:val="center"/>
        <w:rPr>
          <w:sz w:val="28"/>
          <w:szCs w:val="28"/>
        </w:rPr>
      </w:pPr>
      <w:r>
        <w:rPr>
          <w:sz w:val="28"/>
          <w:szCs w:val="28"/>
        </w:rPr>
        <w:lastRenderedPageBreak/>
        <w:t>QUIZ</w:t>
      </w:r>
    </w:p>
    <w:p w:rsidR="00EE7FFB" w:rsidRDefault="00EE7FFB" w:rsidP="00EE7FFB">
      <w:pPr>
        <w:jc w:val="center"/>
      </w:pPr>
      <w:r>
        <w:t>Section 3 – Leviticus</w:t>
      </w:r>
    </w:p>
    <w:p w:rsidR="00EE7FFB" w:rsidRDefault="00EE7FFB" w:rsidP="00EE7FFB"/>
    <w:p w:rsidR="00EE7FFB" w:rsidRDefault="00EE7FFB" w:rsidP="00EE7FFB"/>
    <w:p w:rsidR="00EE7FFB" w:rsidRDefault="00EE7FFB" w:rsidP="00B70380">
      <w:pPr>
        <w:numPr>
          <w:ilvl w:val="0"/>
          <w:numId w:val="17"/>
        </w:numPr>
      </w:pPr>
      <w:r>
        <w:t>Write Leviticus 20:7-8. VERBATIM.</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B70380">
      <w:pPr>
        <w:numPr>
          <w:ilvl w:val="0"/>
          <w:numId w:val="17"/>
        </w:numPr>
      </w:pPr>
      <w:r>
        <w:t>Were the Levites the first priests? Give Scripture.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Explain the title given to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What are the two key thoughts of Leviticus?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numPr>
          <w:ilvl w:val="0"/>
          <w:numId w:val="17"/>
        </w:numPr>
      </w:pPr>
      <w:r>
        <w:t>In your own words using up to three sentences: What is true Bible holiness?</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340FF2"/>
    <w:p w:rsidR="00EE7FFB" w:rsidRDefault="00EE7FFB" w:rsidP="00340FF2"/>
    <w:p w:rsidR="00D93D63" w:rsidRDefault="00D93D63">
      <w:pPr>
        <w:rPr>
          <w:b/>
          <w:bCs/>
          <w:sz w:val="48"/>
          <w:szCs w:val="48"/>
        </w:rPr>
      </w:pPr>
      <w:bookmarkStart w:id="28" w:name="_Toc242847142"/>
      <w:r>
        <w:br w:type="page"/>
      </w:r>
    </w:p>
    <w:p w:rsidR="005556F2" w:rsidRDefault="005556F2" w:rsidP="00340FF2">
      <w:pPr>
        <w:pStyle w:val="Heading1"/>
      </w:pPr>
      <w:bookmarkStart w:id="29" w:name="_GoBack"/>
      <w:bookmarkEnd w:id="29"/>
      <w:r>
        <w:lastRenderedPageBreak/>
        <w:t>LESSON 20</w:t>
      </w:r>
      <w:bookmarkEnd w:id="28"/>
    </w:p>
    <w:p w:rsidR="00B407ED" w:rsidRDefault="00B407ED" w:rsidP="00B407ED">
      <w:r>
        <w:t xml:space="preserve">Pages </w:t>
      </w:r>
      <w:r w:rsidR="00E92CD2">
        <w:t>49-50</w:t>
      </w:r>
    </w:p>
    <w:p w:rsidR="00B407ED" w:rsidRDefault="00B407ED" w:rsidP="00B407ED"/>
    <w:p w:rsidR="003E5D73" w:rsidRDefault="003E5D73" w:rsidP="003E5D73">
      <w:r>
        <w:t>Class Ouline:</w:t>
      </w:r>
    </w:p>
    <w:p w:rsidR="003E5D73" w:rsidRDefault="003E5D73" w:rsidP="00B70380">
      <w:pPr>
        <w:pStyle w:val="ListParagraph"/>
        <w:numPr>
          <w:ilvl w:val="0"/>
          <w:numId w:val="31"/>
        </w:num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7"/>
        </w:numPr>
      </w:pPr>
      <w:r>
        <w:t>Study TEXTBOOK pages 24-26.</w:t>
      </w:r>
    </w:p>
    <w:p w:rsidR="00DD21C6" w:rsidRPr="00C27F40" w:rsidRDefault="00DD21C6" w:rsidP="00B70380">
      <w:pPr>
        <w:pStyle w:val="ListParagraph"/>
        <w:numPr>
          <w:ilvl w:val="0"/>
          <w:numId w:val="57"/>
        </w:numPr>
        <w:rPr>
          <w:iCs/>
        </w:rPr>
      </w:pPr>
      <w:r>
        <w:t>Complete Study Questions on the following two pages.</w:t>
      </w:r>
    </w:p>
    <w:p w:rsidR="00DD21C6" w:rsidRDefault="00DD21C6" w:rsidP="00B70380">
      <w:pPr>
        <w:pStyle w:val="ListParagraph"/>
        <w:numPr>
          <w:ilvl w:val="0"/>
          <w:numId w:val="57"/>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lastRenderedPageBreak/>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Pr="00B407ED" w:rsidRDefault="00B407ED" w:rsidP="00B407ED"/>
    <w:p w:rsidR="005556F2" w:rsidRDefault="005556F2" w:rsidP="005556F2">
      <w:pPr>
        <w:pStyle w:val="Heading1"/>
      </w:pPr>
      <w:bookmarkStart w:id="30" w:name="_Toc242847143"/>
      <w:r>
        <w:t>LESSON 21</w:t>
      </w:r>
      <w:bookmarkEnd w:id="30"/>
    </w:p>
    <w:p w:rsidR="00B407ED" w:rsidRDefault="00B407ED" w:rsidP="00B407ED">
      <w:r>
        <w:t xml:space="preserve">Pages </w:t>
      </w:r>
      <w:r w:rsidR="00E92CD2">
        <w:t>51-52</w:t>
      </w:r>
    </w:p>
    <w:p w:rsidR="003E5D73" w:rsidRDefault="003E5D73" w:rsidP="003E5D73">
      <w:r>
        <w:t>Class Ouline:</w:t>
      </w:r>
    </w:p>
    <w:p w:rsidR="003E5D73" w:rsidRDefault="003E5D73" w:rsidP="00B70380">
      <w:pPr>
        <w:pStyle w:val="ListParagraph"/>
        <w:numPr>
          <w:ilvl w:val="0"/>
          <w:numId w:val="32"/>
        </w:numPr>
      </w:pPr>
      <w:r>
        <w:t>Numbers Study Questions</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8"/>
        </w:numPr>
      </w:pPr>
      <w:r>
        <w:t>Study TEXTBOOK pages 24-26.</w:t>
      </w:r>
    </w:p>
    <w:p w:rsidR="00DD21C6" w:rsidRPr="00C27F40" w:rsidRDefault="00DD21C6" w:rsidP="00B70380">
      <w:pPr>
        <w:pStyle w:val="ListParagraph"/>
        <w:numPr>
          <w:ilvl w:val="0"/>
          <w:numId w:val="58"/>
        </w:numPr>
        <w:rPr>
          <w:iCs/>
        </w:rPr>
      </w:pPr>
      <w:r>
        <w:t>Complete Study Questions on the following two pages.</w:t>
      </w:r>
    </w:p>
    <w:p w:rsidR="00DD21C6" w:rsidRDefault="00DD21C6" w:rsidP="00B70380">
      <w:pPr>
        <w:pStyle w:val="ListParagraph"/>
        <w:numPr>
          <w:ilvl w:val="0"/>
          <w:numId w:val="58"/>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Default="00B407ED" w:rsidP="00B407ED"/>
    <w:p w:rsidR="00EE7FFB" w:rsidRDefault="00EE7FFB" w:rsidP="00EE7FFB"/>
    <w:p w:rsidR="00EE7FFB" w:rsidRDefault="00EE7FFB" w:rsidP="00B70380">
      <w:pPr>
        <w:numPr>
          <w:ilvl w:val="0"/>
          <w:numId w:val="65"/>
        </w:numPr>
      </w:pPr>
      <w:r>
        <w:t>From what is the title “Numbers” derived?</w:t>
      </w:r>
    </w:p>
    <w:p w:rsidR="00EE7FFB" w:rsidRDefault="00EE7FFB" w:rsidP="00EE7FFB">
      <w:pPr>
        <w:ind w:left="360"/>
      </w:pPr>
    </w:p>
    <w:p w:rsidR="00EE7FFB" w:rsidRDefault="00EE7FFB" w:rsidP="00EE7FFB">
      <w:pPr>
        <w:ind w:left="360"/>
      </w:pPr>
    </w:p>
    <w:p w:rsidR="00EE7FFB" w:rsidRDefault="00EE7FFB" w:rsidP="00B70380">
      <w:pPr>
        <w:numPr>
          <w:ilvl w:val="0"/>
          <w:numId w:val="65"/>
        </w:numPr>
      </w:pPr>
      <w:r>
        <w:t>What does this book record, generally speaking?</w:t>
      </w:r>
    </w:p>
    <w:p w:rsidR="00EE7FFB" w:rsidRDefault="00EE7FFB" w:rsidP="00EE7FFB">
      <w:pPr>
        <w:ind w:left="720"/>
      </w:pPr>
    </w:p>
    <w:p w:rsidR="00EE7FFB" w:rsidRDefault="00EE7FFB" w:rsidP="00EE7FFB">
      <w:pPr>
        <w:ind w:left="720"/>
      </w:pPr>
    </w:p>
    <w:p w:rsidR="00EE7FFB" w:rsidRDefault="00EE7FFB" w:rsidP="00B70380">
      <w:pPr>
        <w:numPr>
          <w:ilvl w:val="0"/>
          <w:numId w:val="65"/>
        </w:numPr>
      </w:pPr>
      <w:r>
        <w:t>Write verbatim the key verse of this book.</w:t>
      </w:r>
    </w:p>
    <w:p w:rsidR="00EE7FFB" w:rsidRDefault="00EE7FFB" w:rsidP="00EE7FFB">
      <w:pPr>
        <w:pStyle w:val="ListParagraph"/>
      </w:pPr>
    </w:p>
    <w:p w:rsidR="00EE7FFB" w:rsidRDefault="00EE7FFB" w:rsidP="00EE7FFB">
      <w:pPr>
        <w:pStyle w:val="ListParagraph"/>
      </w:pPr>
    </w:p>
    <w:p w:rsidR="00EE7FFB" w:rsidRDefault="00EE7FFB" w:rsidP="00EE7FFB"/>
    <w:p w:rsidR="00EE7FFB" w:rsidRDefault="00EE7FFB" w:rsidP="00B70380">
      <w:pPr>
        <w:pStyle w:val="ListParagraph"/>
        <w:numPr>
          <w:ilvl w:val="0"/>
          <w:numId w:val="65"/>
        </w:numPr>
        <w:contextualSpacing/>
      </w:pPr>
      <w:r>
        <w:t>What was the criteria for the census taken in Numbers chapter one?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Was the sum of the Levites taken with these? Explain your answer.</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Draw/illustrate the order of encampment of the tribes in the wilderness.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Draw/illustrate the order of marching of the tribes in the wilderness.</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Who were the Kohathites, Gershonites, and Merarites?</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Explain briefly the provision of the ‘Cities of Refuge.’</w:t>
      </w: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65"/>
        </w:numPr>
        <w:contextualSpacing/>
      </w:pPr>
      <w:r>
        <w:t>Write about one of the wilderness ‘murmurings’ in 3-10 sentences.</w:t>
      </w:r>
    </w:p>
    <w:p w:rsidR="00EE7FFB" w:rsidRDefault="00EE7FFB" w:rsidP="00B70380">
      <w:pPr>
        <w:pStyle w:val="ListParagraph"/>
        <w:numPr>
          <w:ilvl w:val="0"/>
          <w:numId w:val="65"/>
        </w:numPr>
        <w:contextualSpacing/>
      </w:pPr>
      <w:r>
        <w:t>What is the main theme of each of the following chapters?</w:t>
      </w:r>
    </w:p>
    <w:p w:rsidR="00EE7FFB" w:rsidRDefault="00EE7FFB" w:rsidP="00EE7FFB">
      <w:pPr>
        <w:pStyle w:val="ListParagraph"/>
      </w:pPr>
      <w:r>
        <w:t>Chapter 10--</w:t>
      </w:r>
    </w:p>
    <w:p w:rsidR="00EE7FFB" w:rsidRDefault="00EE7FFB" w:rsidP="00EE7FFB">
      <w:pPr>
        <w:pStyle w:val="ListParagraph"/>
      </w:pPr>
      <w:r>
        <w:t>Chapter 19--</w:t>
      </w:r>
    </w:p>
    <w:p w:rsidR="00EE7FFB" w:rsidRDefault="00EE7FFB" w:rsidP="00EE7FFB">
      <w:pPr>
        <w:pStyle w:val="ListParagraph"/>
      </w:pPr>
      <w:r>
        <w:t>Chapter 21--</w:t>
      </w:r>
    </w:p>
    <w:p w:rsidR="00EE7FFB" w:rsidRDefault="00EE7FFB" w:rsidP="00EE7FFB"/>
    <w:p w:rsidR="00EE7FFB" w:rsidRDefault="00EE7FFB" w:rsidP="005556F2">
      <w:pPr>
        <w:pStyle w:val="Heading1"/>
      </w:pPr>
    </w:p>
    <w:p w:rsidR="005556F2" w:rsidRDefault="005556F2" w:rsidP="005556F2">
      <w:pPr>
        <w:pStyle w:val="Heading1"/>
      </w:pPr>
      <w:bookmarkStart w:id="31" w:name="_Toc242847144"/>
      <w:r>
        <w:t>LESSON 22</w:t>
      </w:r>
      <w:bookmarkEnd w:id="31"/>
    </w:p>
    <w:p w:rsidR="0045640E" w:rsidRDefault="0045640E" w:rsidP="0045640E">
      <w:r>
        <w:t>Pages 53-54</w:t>
      </w:r>
    </w:p>
    <w:p w:rsidR="0045640E" w:rsidRDefault="0045640E" w:rsidP="0045640E"/>
    <w:p w:rsidR="003E5D73" w:rsidRDefault="003E5D73" w:rsidP="003E5D73">
      <w:r>
        <w:t>Class Ouline:</w:t>
      </w:r>
    </w:p>
    <w:p w:rsidR="003E5D73" w:rsidRDefault="003E5D73" w:rsidP="00B70380">
      <w:pPr>
        <w:pStyle w:val="ListParagraph"/>
        <w:numPr>
          <w:ilvl w:val="0"/>
          <w:numId w:val="33"/>
        </w:numPr>
      </w:pPr>
      <w:r>
        <w:t>FINISH NUMBERS</w:t>
      </w:r>
    </w:p>
    <w:p w:rsidR="003E5D73" w:rsidRPr="00B407ED" w:rsidRDefault="003E5D73" w:rsidP="003E5D73"/>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59"/>
        </w:numPr>
      </w:pPr>
      <w:r>
        <w:t>Study TEXTBOOK pages 24-26.</w:t>
      </w:r>
    </w:p>
    <w:p w:rsidR="00DD21C6" w:rsidRPr="00C27F40" w:rsidRDefault="00DD21C6" w:rsidP="00B70380">
      <w:pPr>
        <w:pStyle w:val="ListParagraph"/>
        <w:numPr>
          <w:ilvl w:val="0"/>
          <w:numId w:val="59"/>
        </w:numPr>
        <w:rPr>
          <w:iCs/>
        </w:rPr>
      </w:pPr>
      <w:r>
        <w:t>Complete Study Questions on the following two pages.</w:t>
      </w:r>
    </w:p>
    <w:p w:rsidR="00DD21C6" w:rsidRDefault="00DD21C6" w:rsidP="00B70380">
      <w:pPr>
        <w:pStyle w:val="ListParagraph"/>
        <w:numPr>
          <w:ilvl w:val="0"/>
          <w:numId w:val="59"/>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E92CD2" w:rsidRDefault="00E92CD2">
      <w:pPr>
        <w:rPr>
          <w:b/>
          <w:bCs/>
          <w:sz w:val="48"/>
          <w:szCs w:val="48"/>
        </w:rPr>
      </w:pPr>
    </w:p>
    <w:p w:rsidR="00D81ECF" w:rsidRPr="0070790E" w:rsidRDefault="00D81ECF" w:rsidP="0070790E">
      <w:pPr>
        <w:jc w:val="center"/>
        <w:rPr>
          <w:b/>
          <w:sz w:val="32"/>
          <w:szCs w:val="32"/>
        </w:rPr>
      </w:pPr>
      <w:bookmarkStart w:id="32" w:name="_Toc242833069"/>
      <w:bookmarkStart w:id="33" w:name="_Toc242844887"/>
      <w:r w:rsidRPr="0070790E">
        <w:rPr>
          <w:b/>
          <w:sz w:val="32"/>
          <w:szCs w:val="32"/>
        </w:rPr>
        <w:t>The Murmurings</w:t>
      </w:r>
      <w:bookmarkEnd w:id="32"/>
      <w:bookmarkEnd w:id="33"/>
    </w:p>
    <w:p w:rsidR="00D81ECF" w:rsidRDefault="00D81ECF" w:rsidP="00D81ECF">
      <w:pPr>
        <w:jc w:val="center"/>
      </w:pPr>
    </w:p>
    <w:p w:rsidR="00D81ECF" w:rsidRDefault="00D81ECF" w:rsidP="00D81ECF">
      <w:pPr>
        <w:jc w:val="center"/>
      </w:pPr>
      <w:r>
        <w:t xml:space="preserve">Much of what is recorded in Numbers is preserved </w:t>
      </w:r>
    </w:p>
    <w:p w:rsidR="00D81ECF" w:rsidRDefault="00D81ECF" w:rsidP="00D81ECF">
      <w:pPr>
        <w:jc w:val="center"/>
      </w:pPr>
      <w:r>
        <w:t>for us not for the purpose of imitation but of warning!</w:t>
      </w:r>
    </w:p>
    <w:p w:rsidR="00D81ECF" w:rsidRDefault="00D81ECF" w:rsidP="00D81ECF"/>
    <w:p w:rsidR="00D81ECF" w:rsidRDefault="00D81ECF" w:rsidP="00D81ECF">
      <w:r>
        <w:t>(Numbers 14:22 – “ten times” literary form to express many times, over and over)</w:t>
      </w:r>
    </w:p>
    <w:p w:rsidR="00D81ECF" w:rsidRDefault="00D81ECF" w:rsidP="00D81ECF"/>
    <w:p w:rsidR="00D81ECF" w:rsidRDefault="00D81ECF" w:rsidP="00B70380">
      <w:pPr>
        <w:numPr>
          <w:ilvl w:val="0"/>
          <w:numId w:val="18"/>
        </w:numPr>
      </w:pPr>
      <w:r>
        <w:t>11:3</w:t>
      </w:r>
    </w:p>
    <w:p w:rsidR="00D81ECF" w:rsidRDefault="00D81ECF" w:rsidP="00D81ECF">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ind w:left="720"/>
      </w:pPr>
    </w:p>
    <w:p w:rsidR="00D81ECF" w:rsidRDefault="00D81ECF" w:rsidP="00B70380">
      <w:pPr>
        <w:numPr>
          <w:ilvl w:val="0"/>
          <w:numId w:val="18"/>
        </w:numPr>
      </w:pPr>
      <w:r>
        <w:t>11:4-10,33</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12:1-16</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14:1-45</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 w:rsidR="00D81ECF" w:rsidRDefault="00D81ECF" w:rsidP="00B70380">
      <w:pPr>
        <w:numPr>
          <w:ilvl w:val="0"/>
          <w:numId w:val="18"/>
        </w:numPr>
      </w:pPr>
      <w:r>
        <w:t xml:space="preserve">16:1-40 </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16:41-50</w:t>
      </w:r>
    </w:p>
    <w:p w:rsidR="00D81ECF" w:rsidRDefault="00D81ECF" w:rsidP="00D81ECF">
      <w:pPr>
        <w:pStyle w:val="BodyText"/>
      </w:pPr>
      <w:r>
        <w:lastRenderedPageBreak/>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D81ECF"/>
    <w:p w:rsidR="00D81ECF" w:rsidRDefault="00D81ECF" w:rsidP="00B70380">
      <w:pPr>
        <w:numPr>
          <w:ilvl w:val="0"/>
          <w:numId w:val="18"/>
        </w:numPr>
      </w:pPr>
      <w:r>
        <w:t>20:1-29</w:t>
      </w:r>
    </w:p>
    <w:p w:rsidR="00D81ECF" w:rsidRDefault="00D81ECF" w:rsidP="00D81ECF">
      <w:r>
        <w:t>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B70380">
      <w:pPr>
        <w:numPr>
          <w:ilvl w:val="0"/>
          <w:numId w:val="18"/>
        </w:numPr>
      </w:pPr>
      <w:r>
        <w:t>21:4-9</w:t>
      </w:r>
    </w:p>
    <w:p w:rsidR="00D81ECF" w:rsidRDefault="00D81ECF" w:rsidP="00D81ECF">
      <w:pPr>
        <w:pStyle w:val="BodyText"/>
      </w:pPr>
      <w:r>
        <w:t>________________________________________________________________________________________________________________________________________________________________________________________________________________________</w:t>
      </w:r>
    </w:p>
    <w:p w:rsidR="00D81ECF" w:rsidRDefault="00D81ECF" w:rsidP="00D81ECF">
      <w:pPr>
        <w:rPr>
          <w:color w:val="999999"/>
        </w:rPr>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rsidP="00D81ECF">
      <w:pPr>
        <w:tabs>
          <w:tab w:val="left" w:pos="360"/>
        </w:tabs>
      </w:pPr>
    </w:p>
    <w:p w:rsidR="00D81ECF" w:rsidRDefault="00D81ECF">
      <w:pPr>
        <w:rPr>
          <w:b/>
          <w:bCs/>
          <w:sz w:val="48"/>
          <w:szCs w:val="48"/>
        </w:rPr>
      </w:pPr>
    </w:p>
    <w:p w:rsidR="00D81ECF" w:rsidRDefault="00D81ECF">
      <w:pPr>
        <w:rPr>
          <w:b/>
          <w:bCs/>
          <w:sz w:val="48"/>
          <w:szCs w:val="48"/>
        </w:rPr>
      </w:pPr>
    </w:p>
    <w:p w:rsidR="00EE7FFB" w:rsidRDefault="00EE7FFB">
      <w:pPr>
        <w:rPr>
          <w:b/>
          <w:bCs/>
          <w:sz w:val="48"/>
          <w:szCs w:val="48"/>
        </w:rPr>
      </w:pPr>
      <w:r>
        <w:br w:type="page"/>
      </w:r>
    </w:p>
    <w:p w:rsidR="005556F2" w:rsidRDefault="005556F2" w:rsidP="005556F2">
      <w:pPr>
        <w:pStyle w:val="Heading1"/>
      </w:pPr>
      <w:bookmarkStart w:id="34" w:name="_Toc242847145"/>
      <w:r>
        <w:lastRenderedPageBreak/>
        <w:t>LESSON 23</w:t>
      </w:r>
      <w:bookmarkEnd w:id="34"/>
    </w:p>
    <w:p w:rsidR="00B407ED" w:rsidRDefault="00B407ED" w:rsidP="00B407ED">
      <w:r>
        <w:t xml:space="preserve">Pages </w:t>
      </w:r>
      <w:r w:rsidR="0045640E">
        <w:t>55-56</w:t>
      </w:r>
    </w:p>
    <w:p w:rsidR="00B407ED" w:rsidRDefault="00B407ED" w:rsidP="00B407ED"/>
    <w:p w:rsidR="003E5D73" w:rsidRDefault="003E5D73" w:rsidP="003E5D73">
      <w:r>
        <w:t>Class Ouline:</w:t>
      </w:r>
    </w:p>
    <w:p w:rsidR="003E5D73" w:rsidRDefault="003E5D73" w:rsidP="00B70380">
      <w:pPr>
        <w:pStyle w:val="ListParagraph"/>
        <w:numPr>
          <w:ilvl w:val="0"/>
          <w:numId w:val="34"/>
        </w:numPr>
      </w:pPr>
      <w:r>
        <w:t>NUMBERS QUIZ</w:t>
      </w:r>
    </w:p>
    <w:p w:rsidR="003E5D73" w:rsidRDefault="003E5D73" w:rsidP="00B70380">
      <w:pPr>
        <w:pStyle w:val="ListParagraph"/>
        <w:numPr>
          <w:ilvl w:val="0"/>
          <w:numId w:val="34"/>
        </w:numPr>
      </w:pPr>
      <w:r>
        <w:t>Start Deuteronomy</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0"/>
        </w:numPr>
      </w:pPr>
      <w:r>
        <w:t>Study TEXTBOOK pages 24-26.</w:t>
      </w:r>
    </w:p>
    <w:p w:rsidR="00DD21C6" w:rsidRPr="00C27F40" w:rsidRDefault="00DD21C6" w:rsidP="00B70380">
      <w:pPr>
        <w:pStyle w:val="ListParagraph"/>
        <w:numPr>
          <w:ilvl w:val="0"/>
          <w:numId w:val="60"/>
        </w:numPr>
        <w:rPr>
          <w:iCs/>
        </w:rPr>
      </w:pPr>
      <w:r>
        <w:t>Complete Study Questions on the following two pages.</w:t>
      </w:r>
    </w:p>
    <w:p w:rsidR="00DD21C6" w:rsidRDefault="00DD21C6" w:rsidP="00B70380">
      <w:pPr>
        <w:pStyle w:val="ListParagraph"/>
        <w:numPr>
          <w:ilvl w:val="0"/>
          <w:numId w:val="60"/>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Default="00B407ED" w:rsidP="00B407ED"/>
    <w:p w:rsidR="00EE7FFB" w:rsidRPr="00FB59A4" w:rsidRDefault="00EE7FFB" w:rsidP="00EE7FFB">
      <w:pPr>
        <w:jc w:val="center"/>
        <w:rPr>
          <w:sz w:val="28"/>
          <w:szCs w:val="28"/>
        </w:rPr>
      </w:pPr>
      <w:r>
        <w:rPr>
          <w:sz w:val="28"/>
          <w:szCs w:val="28"/>
        </w:rPr>
        <w:t>QUIZ</w:t>
      </w:r>
    </w:p>
    <w:p w:rsidR="00EE7FFB" w:rsidRDefault="00EE7FFB" w:rsidP="00EE7FFB">
      <w:pPr>
        <w:jc w:val="center"/>
      </w:pPr>
      <w:r>
        <w:t>Section 4 – Numbers</w:t>
      </w:r>
    </w:p>
    <w:p w:rsidR="00EE7FFB" w:rsidRDefault="00EE7FFB" w:rsidP="00EE7FFB"/>
    <w:p w:rsidR="00EE7FFB" w:rsidRDefault="00EE7FFB" w:rsidP="00EE7FFB"/>
    <w:p w:rsidR="00EE7FFB" w:rsidRDefault="00EE7FFB" w:rsidP="00EE7FFB"/>
    <w:p w:rsidR="00EE7FFB" w:rsidRDefault="00EE7FFB" w:rsidP="00B70380">
      <w:pPr>
        <w:numPr>
          <w:ilvl w:val="0"/>
          <w:numId w:val="19"/>
        </w:numPr>
      </w:pPr>
      <w:r>
        <w:t>What is the Hebrew title for this book and what does it mean?</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360"/>
      </w:pPr>
    </w:p>
    <w:p w:rsidR="00EE7FFB" w:rsidRDefault="00EE7FFB" w:rsidP="00B70380">
      <w:pPr>
        <w:numPr>
          <w:ilvl w:val="0"/>
          <w:numId w:val="19"/>
        </w:numPr>
      </w:pPr>
      <w:r>
        <w:t>What does this book record, generally speaking?</w:t>
      </w: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EE7FFB">
      <w:pPr>
        <w:ind w:left="720"/>
      </w:pPr>
    </w:p>
    <w:p w:rsidR="00EE7FFB" w:rsidRDefault="00EE7FFB" w:rsidP="00B70380">
      <w:pPr>
        <w:numPr>
          <w:ilvl w:val="0"/>
          <w:numId w:val="19"/>
        </w:numPr>
      </w:pPr>
      <w:r>
        <w:t>What is the reference of the key verse of this book?</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 w:rsidR="00EE7FFB" w:rsidRDefault="00EE7FFB" w:rsidP="00B70380">
      <w:pPr>
        <w:pStyle w:val="ListParagraph"/>
        <w:numPr>
          <w:ilvl w:val="0"/>
          <w:numId w:val="19"/>
        </w:numPr>
        <w:contextualSpacing/>
      </w:pPr>
      <w:r>
        <w:t>What was the criteria for the census taken in Numbers chapter one?</w:t>
      </w: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EE7FFB">
      <w:pPr>
        <w:pStyle w:val="ListParagraph"/>
      </w:pPr>
    </w:p>
    <w:p w:rsidR="00EE7FFB" w:rsidRDefault="00EE7FFB" w:rsidP="00B70380">
      <w:pPr>
        <w:pStyle w:val="ListParagraph"/>
        <w:numPr>
          <w:ilvl w:val="0"/>
          <w:numId w:val="19"/>
        </w:numPr>
        <w:contextualSpacing/>
      </w:pPr>
      <w:r>
        <w:t>Who were the Kohathites, Gershonites, and Merarites?</w:t>
      </w:r>
    </w:p>
    <w:p w:rsidR="00EE7FFB" w:rsidRDefault="00EE7FFB" w:rsidP="00B407ED"/>
    <w:p w:rsidR="00EE7FFB" w:rsidRDefault="00EE7FFB" w:rsidP="00B407ED"/>
    <w:p w:rsidR="00B8495E" w:rsidRDefault="00B8495E" w:rsidP="00B8495E">
      <w:pPr>
        <w:ind w:left="360"/>
      </w:pPr>
    </w:p>
    <w:p w:rsidR="00B8495E" w:rsidRDefault="00B8495E" w:rsidP="00B70380">
      <w:pPr>
        <w:numPr>
          <w:ilvl w:val="0"/>
          <w:numId w:val="20"/>
        </w:numPr>
      </w:pPr>
      <w:r>
        <w:t>“</w:t>
      </w:r>
      <w:r>
        <w:rPr>
          <w:b/>
          <w:bCs/>
        </w:rPr>
        <w:t>Remember</w:t>
      </w:r>
      <w:r>
        <w:t>” one of the key words of this book occurs 18 times.</w:t>
      </w:r>
      <w:r>
        <w:rPr>
          <w:vertAlign w:val="superscript"/>
        </w:rPr>
        <w:t>1</w:t>
      </w:r>
    </w:p>
    <w:p w:rsidR="00B8495E" w:rsidRDefault="00B8495E" w:rsidP="00B8495E"/>
    <w:p w:rsidR="00B8495E" w:rsidRDefault="00B8495E" w:rsidP="00B8495E">
      <w:pPr>
        <w:rPr>
          <w:sz w:val="28"/>
        </w:rPr>
      </w:pPr>
      <w:r>
        <w:rPr>
          <w:sz w:val="28"/>
        </w:rPr>
        <w:t>5:15</w:t>
      </w:r>
      <w:r>
        <w:tab/>
      </w:r>
      <w:r>
        <w:rPr>
          <w:color w:val="808080"/>
        </w:rPr>
        <w:t>__________________________________________________________________</w:t>
      </w:r>
    </w:p>
    <w:p w:rsidR="00B8495E" w:rsidRDefault="00B8495E" w:rsidP="00B8495E">
      <w:r>
        <w:rPr>
          <w:sz w:val="28"/>
        </w:rPr>
        <w:t>7:18</w:t>
      </w:r>
      <w:r>
        <w:tab/>
      </w:r>
      <w:r>
        <w:rPr>
          <w:color w:val="808080"/>
        </w:rPr>
        <w:t>__________________________________________________________________</w:t>
      </w:r>
    </w:p>
    <w:p w:rsidR="00B8495E" w:rsidRDefault="00B8495E" w:rsidP="00B8495E">
      <w:r>
        <w:rPr>
          <w:sz w:val="28"/>
        </w:rPr>
        <w:t>8:2</w:t>
      </w:r>
      <w:r>
        <w:tab/>
      </w:r>
      <w:r>
        <w:rPr>
          <w:color w:val="808080"/>
        </w:rPr>
        <w:t>__________________________________________________________________</w:t>
      </w:r>
    </w:p>
    <w:p w:rsidR="00B8495E" w:rsidRDefault="00B8495E" w:rsidP="00B8495E">
      <w:r>
        <w:rPr>
          <w:sz w:val="28"/>
        </w:rPr>
        <w:t>8:18</w:t>
      </w:r>
      <w:r>
        <w:tab/>
      </w:r>
      <w:r>
        <w:rPr>
          <w:color w:val="808080"/>
        </w:rPr>
        <w:t>__________________________________________________________________</w:t>
      </w:r>
    </w:p>
    <w:p w:rsidR="00B8495E" w:rsidRDefault="00B8495E" w:rsidP="00B8495E">
      <w:r>
        <w:rPr>
          <w:sz w:val="28"/>
        </w:rPr>
        <w:t>9:7</w:t>
      </w:r>
      <w:r>
        <w:tab/>
      </w:r>
      <w:r>
        <w:rPr>
          <w:color w:val="808080"/>
        </w:rPr>
        <w:t>__________________________________________________________________</w:t>
      </w:r>
    </w:p>
    <w:p w:rsidR="00B8495E" w:rsidRDefault="00B8495E" w:rsidP="00B8495E">
      <w:r>
        <w:rPr>
          <w:sz w:val="28"/>
        </w:rPr>
        <w:t>9:27</w:t>
      </w:r>
      <w:r>
        <w:tab/>
      </w:r>
      <w:r>
        <w:rPr>
          <w:color w:val="808080"/>
        </w:rPr>
        <w:t>__________________________________________________________________</w:t>
      </w:r>
    </w:p>
    <w:p w:rsidR="00B8495E" w:rsidRDefault="00B8495E" w:rsidP="00B8495E">
      <w:r>
        <w:rPr>
          <w:sz w:val="28"/>
        </w:rPr>
        <w:lastRenderedPageBreak/>
        <w:t>15:15</w:t>
      </w:r>
      <w:r>
        <w:tab/>
      </w:r>
      <w:r>
        <w:rPr>
          <w:color w:val="808080"/>
        </w:rPr>
        <w:t>__________________________________________________________________</w:t>
      </w:r>
    </w:p>
    <w:p w:rsidR="00B8495E" w:rsidRDefault="00B8495E" w:rsidP="00B8495E">
      <w:r>
        <w:rPr>
          <w:sz w:val="28"/>
        </w:rPr>
        <w:t>16:3</w:t>
      </w:r>
      <w:r>
        <w:tab/>
      </w:r>
      <w:r>
        <w:rPr>
          <w:color w:val="808080"/>
        </w:rPr>
        <w:t>__________________________________________________________________</w:t>
      </w:r>
    </w:p>
    <w:p w:rsidR="00B8495E" w:rsidRDefault="00B8495E" w:rsidP="00B8495E">
      <w:r>
        <w:rPr>
          <w:sz w:val="28"/>
        </w:rPr>
        <w:t>16:12</w:t>
      </w:r>
      <w:r>
        <w:tab/>
      </w:r>
      <w:r>
        <w:rPr>
          <w:color w:val="808080"/>
        </w:rPr>
        <w:t>__________________________________________________________________</w:t>
      </w:r>
    </w:p>
    <w:p w:rsidR="00B8495E" w:rsidRDefault="00B8495E" w:rsidP="00B8495E">
      <w:r>
        <w:rPr>
          <w:sz w:val="28"/>
        </w:rPr>
        <w:t>24:9</w:t>
      </w:r>
      <w:r>
        <w:tab/>
      </w:r>
      <w:r>
        <w:rPr>
          <w:color w:val="808080"/>
        </w:rPr>
        <w:t>__________________________________________________________________</w:t>
      </w:r>
    </w:p>
    <w:p w:rsidR="00B8495E" w:rsidRDefault="00B8495E" w:rsidP="00B8495E">
      <w:r>
        <w:rPr>
          <w:sz w:val="28"/>
        </w:rPr>
        <w:t>24:18</w:t>
      </w:r>
      <w:r>
        <w:tab/>
      </w:r>
      <w:r>
        <w:rPr>
          <w:color w:val="808080"/>
        </w:rPr>
        <w:t>__________________________________________________________________</w:t>
      </w:r>
    </w:p>
    <w:p w:rsidR="00B8495E" w:rsidRDefault="00B8495E" w:rsidP="00B8495E">
      <w:r>
        <w:rPr>
          <w:sz w:val="28"/>
        </w:rPr>
        <w:t>24:22</w:t>
      </w:r>
      <w:r>
        <w:tab/>
      </w:r>
      <w:r>
        <w:rPr>
          <w:color w:val="808080"/>
        </w:rPr>
        <w:t>__________________________________________________________________</w:t>
      </w:r>
    </w:p>
    <w:p w:rsidR="00B8495E" w:rsidRDefault="00B8495E" w:rsidP="00B8495E">
      <w:r>
        <w:rPr>
          <w:sz w:val="28"/>
        </w:rPr>
        <w:t>25:17</w:t>
      </w:r>
      <w:r>
        <w:tab/>
      </w:r>
      <w:r>
        <w:rPr>
          <w:color w:val="808080"/>
        </w:rPr>
        <w:t>__________________________________________________________________</w:t>
      </w:r>
    </w:p>
    <w:p w:rsidR="00B8495E" w:rsidRDefault="00B8495E" w:rsidP="00B8495E">
      <w:r>
        <w:rPr>
          <w:sz w:val="28"/>
        </w:rPr>
        <w:t>32:7</w:t>
      </w:r>
      <w:r>
        <w:tab/>
      </w:r>
      <w:r>
        <w:rPr>
          <w:color w:val="808080"/>
        </w:rPr>
        <w:t>__________________________________________________________________</w:t>
      </w:r>
    </w:p>
    <w:p w:rsidR="00B8495E" w:rsidRDefault="00B8495E" w:rsidP="00B8495E"/>
    <w:p w:rsidR="00B8495E" w:rsidRDefault="00B8495E" w:rsidP="00B407ED"/>
    <w:p w:rsidR="00B8495E" w:rsidRPr="00B407ED" w:rsidRDefault="00B8495E" w:rsidP="00B407ED"/>
    <w:p w:rsidR="005556F2" w:rsidRDefault="00340FF2" w:rsidP="00340FF2">
      <w:pPr>
        <w:pStyle w:val="Heading1"/>
      </w:pPr>
      <w:bookmarkStart w:id="35" w:name="_Toc242847146"/>
      <w:r>
        <w:t>L</w:t>
      </w:r>
      <w:r w:rsidR="005556F2">
        <w:t>ESSON 24</w:t>
      </w:r>
      <w:bookmarkEnd w:id="35"/>
    </w:p>
    <w:p w:rsidR="00B407ED" w:rsidRDefault="00B407ED" w:rsidP="00B407ED">
      <w:r>
        <w:t xml:space="preserve">Pages </w:t>
      </w:r>
      <w:r w:rsidR="0045640E">
        <w:t>57-58</w:t>
      </w:r>
    </w:p>
    <w:p w:rsidR="00B407ED" w:rsidRDefault="00B407ED" w:rsidP="00B407ED"/>
    <w:p w:rsidR="00B407ED" w:rsidRDefault="00B407ED" w:rsidP="0045640E">
      <w:r>
        <w:t>Class Ouline:</w:t>
      </w:r>
    </w:p>
    <w:p w:rsidR="0045640E" w:rsidRDefault="0045640E" w:rsidP="00B70380">
      <w:pPr>
        <w:pStyle w:val="ListParagraph"/>
        <w:numPr>
          <w:ilvl w:val="0"/>
          <w:numId w:val="35"/>
        </w:numPr>
      </w:pPr>
      <w:r>
        <w:t>SECTION 5: Deuteronomy SQ</w:t>
      </w:r>
    </w:p>
    <w:p w:rsidR="0045640E" w:rsidRDefault="0045640E" w:rsidP="00B70380">
      <w:pPr>
        <w:pStyle w:val="ListParagraph"/>
        <w:numPr>
          <w:ilvl w:val="0"/>
          <w:numId w:val="35"/>
        </w:numPr>
      </w:pP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1"/>
        </w:numPr>
      </w:pPr>
      <w:r>
        <w:t>Study TEXTBOOK pages 24-26.</w:t>
      </w:r>
    </w:p>
    <w:p w:rsidR="00DD21C6" w:rsidRPr="00C27F40" w:rsidRDefault="00DD21C6" w:rsidP="00B70380">
      <w:pPr>
        <w:pStyle w:val="ListParagraph"/>
        <w:numPr>
          <w:ilvl w:val="0"/>
          <w:numId w:val="61"/>
        </w:numPr>
        <w:rPr>
          <w:iCs/>
        </w:rPr>
      </w:pPr>
      <w:r>
        <w:t>Complete Study Questions on the following two pages.</w:t>
      </w:r>
    </w:p>
    <w:p w:rsidR="00DD21C6" w:rsidRDefault="00DD21C6" w:rsidP="00B70380">
      <w:pPr>
        <w:pStyle w:val="ListParagraph"/>
        <w:numPr>
          <w:ilvl w:val="0"/>
          <w:numId w:val="61"/>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B407ED" w:rsidRPr="00B407ED" w:rsidRDefault="00B407ED" w:rsidP="00B407ED"/>
    <w:p w:rsidR="005556F2" w:rsidRDefault="005556F2" w:rsidP="00340FF2">
      <w:pPr>
        <w:pStyle w:val="Heading1"/>
      </w:pPr>
      <w:bookmarkStart w:id="36" w:name="_Toc242847147"/>
      <w:r>
        <w:t>LESSON 25</w:t>
      </w:r>
      <w:bookmarkEnd w:id="36"/>
    </w:p>
    <w:p w:rsidR="00B407ED" w:rsidRDefault="0045640E" w:rsidP="00B407ED">
      <w:r>
        <w:t>Pages 59-60</w:t>
      </w:r>
    </w:p>
    <w:p w:rsidR="0045640E" w:rsidRDefault="0045640E" w:rsidP="00B407ED"/>
    <w:p w:rsidR="00B407ED" w:rsidRDefault="00B407ED" w:rsidP="00B407ED">
      <w:r>
        <w:t>Class Ouline:</w:t>
      </w:r>
    </w:p>
    <w:p w:rsidR="0045640E" w:rsidRDefault="003E5D73" w:rsidP="00B70380">
      <w:pPr>
        <w:pStyle w:val="ListParagraph"/>
        <w:numPr>
          <w:ilvl w:val="0"/>
          <w:numId w:val="36"/>
        </w:numPr>
      </w:pPr>
      <w:r>
        <w:t>Deuteronomy Finish</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2"/>
        </w:numPr>
      </w:pPr>
      <w:r>
        <w:t>Study TEXTBOOK pages 24-26.</w:t>
      </w:r>
    </w:p>
    <w:p w:rsidR="00DD21C6" w:rsidRPr="00C27F40" w:rsidRDefault="00DD21C6" w:rsidP="00B70380">
      <w:pPr>
        <w:pStyle w:val="ListParagraph"/>
        <w:numPr>
          <w:ilvl w:val="0"/>
          <w:numId w:val="62"/>
        </w:numPr>
        <w:rPr>
          <w:iCs/>
        </w:rPr>
      </w:pPr>
      <w:r>
        <w:t>Complete Study Questions on the following two pages.</w:t>
      </w:r>
    </w:p>
    <w:p w:rsidR="00DD21C6" w:rsidRDefault="00DD21C6" w:rsidP="00B70380">
      <w:pPr>
        <w:pStyle w:val="ListParagraph"/>
        <w:numPr>
          <w:ilvl w:val="0"/>
          <w:numId w:val="62"/>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 w:rsidR="0045640E" w:rsidRDefault="0045640E" w:rsidP="00340FF2">
      <w:pPr>
        <w:pStyle w:val="Heading1"/>
      </w:pPr>
      <w:bookmarkStart w:id="37" w:name="_Toc242847148"/>
      <w:r>
        <w:t>LESSON 26</w:t>
      </w:r>
      <w:bookmarkEnd w:id="37"/>
    </w:p>
    <w:p w:rsidR="0045640E" w:rsidRDefault="0045640E" w:rsidP="0045640E"/>
    <w:p w:rsidR="0045640E" w:rsidRDefault="0045640E" w:rsidP="0045640E">
      <w:r>
        <w:t>Class Ouline:</w:t>
      </w:r>
    </w:p>
    <w:p w:rsidR="0045640E" w:rsidRDefault="0045640E" w:rsidP="00B70380">
      <w:pPr>
        <w:pStyle w:val="ListParagraph"/>
        <w:numPr>
          <w:ilvl w:val="0"/>
          <w:numId w:val="37"/>
        </w:numPr>
      </w:pPr>
      <w:r>
        <w:t>SECTION 5: Deuteronomy QUZ</w:t>
      </w:r>
    </w:p>
    <w:p w:rsidR="0045640E" w:rsidRDefault="0045640E" w:rsidP="00B70380">
      <w:pPr>
        <w:pStyle w:val="ListParagraph"/>
        <w:numPr>
          <w:ilvl w:val="0"/>
          <w:numId w:val="37"/>
        </w:numPr>
      </w:pPr>
      <w:r>
        <w:t>REVIEW</w:t>
      </w:r>
    </w:p>
    <w:p w:rsidR="00DD21C6" w:rsidRPr="00C92F3B" w:rsidRDefault="00DD21C6" w:rsidP="00DD21C6">
      <w:pPr>
        <w:rPr>
          <w:b/>
          <w:sz w:val="28"/>
          <w:szCs w:val="28"/>
        </w:rPr>
      </w:pPr>
      <w:r w:rsidRPr="00C92F3B">
        <w:rPr>
          <w:b/>
          <w:sz w:val="28"/>
          <w:szCs w:val="28"/>
        </w:rPr>
        <w:t>Class Outline:</w:t>
      </w:r>
    </w:p>
    <w:p w:rsidR="00DD21C6" w:rsidRDefault="00DD21C6" w:rsidP="00B70380">
      <w:pPr>
        <w:pStyle w:val="ListParagraph"/>
        <w:numPr>
          <w:ilvl w:val="0"/>
          <w:numId w:val="63"/>
        </w:numPr>
      </w:pPr>
      <w:r>
        <w:t>Study TEXTBOOK pages 24-26.</w:t>
      </w:r>
    </w:p>
    <w:p w:rsidR="00DD21C6" w:rsidRPr="00C27F40" w:rsidRDefault="00DD21C6" w:rsidP="00B70380">
      <w:pPr>
        <w:pStyle w:val="ListParagraph"/>
        <w:numPr>
          <w:ilvl w:val="0"/>
          <w:numId w:val="63"/>
        </w:numPr>
        <w:rPr>
          <w:iCs/>
        </w:rPr>
      </w:pPr>
      <w:r>
        <w:t>Complete Study Questions on the following two pages.</w:t>
      </w:r>
    </w:p>
    <w:p w:rsidR="00DD21C6" w:rsidRDefault="00DD21C6" w:rsidP="00B70380">
      <w:pPr>
        <w:pStyle w:val="ListParagraph"/>
        <w:numPr>
          <w:ilvl w:val="0"/>
          <w:numId w:val="63"/>
        </w:numPr>
      </w:pPr>
      <w:r>
        <w:t>Read Genesis Chapters 1-5 and compose a question for each section below:</w:t>
      </w:r>
    </w:p>
    <w:p w:rsidR="00DD21C6" w:rsidRDefault="00DD21C6" w:rsidP="00DD21C6"/>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TWENT-NINE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THIRTY-ONE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THIRTY-TWO</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THIRTY-THREE</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THIRTY-FOUR</w:t>
      </w:r>
      <w:r w:rsidRPr="00B8688F">
        <w:rPr>
          <w:b/>
          <w:sz w:val="20"/>
          <w:szCs w:val="20"/>
          <w:u w:val="single"/>
        </w:rPr>
        <w:t xml:space="preserve"> QUESTION, ANSWER, &amp; VERSE:</w:t>
      </w: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p>
    <w:p w:rsidR="00DD21C6" w:rsidRPr="00B8688F" w:rsidRDefault="00DD21C6" w:rsidP="00DD21C6">
      <w:pPr>
        <w:rPr>
          <w:b/>
          <w:sz w:val="20"/>
          <w:szCs w:val="20"/>
          <w:u w:val="single"/>
        </w:rPr>
      </w:pPr>
      <w:r w:rsidRPr="00B8688F">
        <w:rPr>
          <w:b/>
          <w:sz w:val="20"/>
          <w:szCs w:val="20"/>
          <w:u w:val="single"/>
        </w:rPr>
        <w:t xml:space="preserve">GENESIS CHAPTER </w:t>
      </w:r>
      <w:r>
        <w:rPr>
          <w:b/>
          <w:sz w:val="20"/>
          <w:szCs w:val="20"/>
          <w:u w:val="single"/>
        </w:rPr>
        <w:t>THIRTY-FIVE</w:t>
      </w:r>
      <w:r w:rsidRPr="00B8688F">
        <w:rPr>
          <w:b/>
          <w:sz w:val="20"/>
          <w:szCs w:val="20"/>
          <w:u w:val="single"/>
        </w:rPr>
        <w:t xml:space="preserve"> QUESTION, ANSWER, &amp; VERSE:</w:t>
      </w:r>
    </w:p>
    <w:p w:rsidR="00DD21C6" w:rsidRPr="00B8688F" w:rsidRDefault="00DD21C6" w:rsidP="00DD21C6">
      <w:pPr>
        <w:rPr>
          <w:b/>
          <w:u w:val="single"/>
        </w:rPr>
      </w:pPr>
    </w:p>
    <w:p w:rsidR="00340FF2" w:rsidRDefault="00340FF2" w:rsidP="00340FF2">
      <w:pPr>
        <w:pStyle w:val="ListParagraph"/>
        <w:ind w:left="1080"/>
      </w:pPr>
    </w:p>
    <w:p w:rsidR="00DD21C6" w:rsidRDefault="00DD21C6">
      <w:pPr>
        <w:rPr>
          <w:b/>
          <w:bCs/>
          <w:sz w:val="48"/>
          <w:szCs w:val="48"/>
        </w:rPr>
      </w:pPr>
      <w:r>
        <w:br w:type="page"/>
      </w:r>
    </w:p>
    <w:p w:rsidR="00B91264" w:rsidRPr="00B91264" w:rsidRDefault="00B91264" w:rsidP="0070790E">
      <w:pPr>
        <w:pStyle w:val="Heading1"/>
      </w:pPr>
      <w:bookmarkStart w:id="38" w:name="_Toc242847149"/>
      <w:r w:rsidRPr="00B91264">
        <w:lastRenderedPageBreak/>
        <w:t>FINAL EXAM</w:t>
      </w:r>
      <w:bookmarkEnd w:id="38"/>
    </w:p>
    <w:p w:rsidR="00B91264" w:rsidRDefault="00B91264" w:rsidP="00B91264"/>
    <w:p w:rsidR="00B91264" w:rsidRDefault="00B91264" w:rsidP="00B70380">
      <w:pPr>
        <w:numPr>
          <w:ilvl w:val="0"/>
          <w:numId w:val="22"/>
        </w:numPr>
      </w:pPr>
      <w:r>
        <w:t>What is the outstanding and predominant theme of all Scripture?</w:t>
      </w:r>
    </w:p>
    <w:p w:rsidR="00B91264" w:rsidRDefault="00B91264" w:rsidP="00B91264"/>
    <w:p w:rsidR="00B91264" w:rsidRDefault="00B91264" w:rsidP="00B91264"/>
    <w:p w:rsidR="00B91264" w:rsidRDefault="00B91264" w:rsidP="00B70380">
      <w:pPr>
        <w:numPr>
          <w:ilvl w:val="0"/>
          <w:numId w:val="22"/>
        </w:numPr>
      </w:pPr>
      <w:r>
        <w:t>What does “Pentateuch” mean?</w:t>
      </w:r>
    </w:p>
    <w:p w:rsidR="00B91264" w:rsidRDefault="00B91264" w:rsidP="00B91264"/>
    <w:p w:rsidR="00B91264" w:rsidRDefault="00B91264" w:rsidP="00B70380">
      <w:pPr>
        <w:numPr>
          <w:ilvl w:val="0"/>
          <w:numId w:val="22"/>
        </w:numPr>
      </w:pPr>
      <w:r>
        <w:t>What is the Pentateuch known as to the Jews and what does it mean?</w:t>
      </w:r>
    </w:p>
    <w:p w:rsidR="00B91264" w:rsidRDefault="00B91264" w:rsidP="00B91264"/>
    <w:p w:rsidR="00B91264" w:rsidRDefault="00B91264" w:rsidP="00B70380">
      <w:pPr>
        <w:numPr>
          <w:ilvl w:val="0"/>
          <w:numId w:val="22"/>
        </w:numPr>
      </w:pPr>
      <w:r>
        <w:t>Who wrote the Pentateuch?</w:t>
      </w:r>
    </w:p>
    <w:p w:rsidR="00B91264" w:rsidRDefault="00B91264" w:rsidP="00B91264"/>
    <w:p w:rsidR="00B91264" w:rsidRDefault="00B91264" w:rsidP="00B70380">
      <w:pPr>
        <w:numPr>
          <w:ilvl w:val="0"/>
          <w:numId w:val="22"/>
        </w:numPr>
      </w:pPr>
      <w:r>
        <w:t xml:space="preserve">COMPLETE THE FOLLOWING: </w:t>
      </w:r>
    </w:p>
    <w:p w:rsidR="00B91264" w:rsidRDefault="00B91264" w:rsidP="00B91264">
      <w:pPr>
        <w:pStyle w:val="BodyTextIndent"/>
      </w:pPr>
      <w:r>
        <w:t>In the Pentateuch, we have a true and logical introduction ______ _________ _______________ ______________; and in type an ________________ of Divine revelation.</w:t>
      </w:r>
    </w:p>
    <w:p w:rsidR="00B91264" w:rsidRDefault="00B91264" w:rsidP="00B91264">
      <w:pPr>
        <w:ind w:left="360"/>
      </w:pPr>
    </w:p>
    <w:p w:rsidR="00B91264" w:rsidRDefault="00B91264" w:rsidP="0070790E">
      <w:pPr>
        <w:pStyle w:val="Heading2"/>
      </w:pPr>
      <w:bookmarkStart w:id="39" w:name="_Toc242833071"/>
      <w:bookmarkStart w:id="40" w:name="_Toc242844889"/>
      <w:bookmarkStart w:id="41" w:name="_Toc242847150"/>
      <w:r>
        <w:t>GENESIS</w:t>
      </w:r>
      <w:bookmarkEnd w:id="39"/>
      <w:bookmarkEnd w:id="40"/>
      <w:bookmarkEnd w:id="41"/>
    </w:p>
    <w:p w:rsidR="00B91264" w:rsidRDefault="00B91264" w:rsidP="00B91264">
      <w:pPr>
        <w:jc w:val="center"/>
      </w:pPr>
      <w:r>
        <w:t>“The Book of Beginnings”</w:t>
      </w:r>
    </w:p>
    <w:p w:rsidR="00B91264" w:rsidRDefault="00B91264" w:rsidP="00B91264"/>
    <w:p w:rsidR="00B91264" w:rsidRDefault="00B91264" w:rsidP="00B70380">
      <w:pPr>
        <w:numPr>
          <w:ilvl w:val="0"/>
          <w:numId w:val="22"/>
        </w:numPr>
      </w:pPr>
      <w:r>
        <w:t>What does “Genesis” mean?</w:t>
      </w:r>
    </w:p>
    <w:p w:rsidR="00B91264" w:rsidRDefault="00B91264" w:rsidP="00B91264"/>
    <w:p w:rsidR="00B91264" w:rsidRDefault="00B91264" w:rsidP="00B70380">
      <w:pPr>
        <w:numPr>
          <w:ilvl w:val="0"/>
          <w:numId w:val="22"/>
        </w:numPr>
      </w:pPr>
      <w:r>
        <w:t>What two books of the Bible were probably written first?</w:t>
      </w:r>
    </w:p>
    <w:p w:rsidR="00B91264" w:rsidRDefault="00B91264" w:rsidP="00B91264"/>
    <w:p w:rsidR="00B91264" w:rsidRDefault="00B91264" w:rsidP="00B70380">
      <w:pPr>
        <w:numPr>
          <w:ilvl w:val="0"/>
          <w:numId w:val="22"/>
        </w:numPr>
      </w:pPr>
      <w:r>
        <w:t>Where can we find the covenant made to Abraham that is central to all Scripture?</w:t>
      </w:r>
    </w:p>
    <w:p w:rsidR="00B91264" w:rsidRDefault="00B91264" w:rsidP="00B91264"/>
    <w:p w:rsidR="00B91264" w:rsidRDefault="00B91264" w:rsidP="00B70380">
      <w:pPr>
        <w:numPr>
          <w:ilvl w:val="0"/>
          <w:numId w:val="22"/>
        </w:numPr>
      </w:pPr>
      <w:r>
        <w:t>How many years was Israel in Egypt before their great deliverance?</w:t>
      </w:r>
    </w:p>
    <w:p w:rsidR="00B91264" w:rsidRDefault="00B91264" w:rsidP="00B91264"/>
    <w:p w:rsidR="00B91264" w:rsidRDefault="00B91264" w:rsidP="00B70380">
      <w:pPr>
        <w:numPr>
          <w:ilvl w:val="0"/>
          <w:numId w:val="22"/>
        </w:numPr>
      </w:pPr>
      <w:r>
        <w:t>Give an example reference of an Old Testament prophecy with its New Testament fulfillment reference:</w:t>
      </w:r>
    </w:p>
    <w:p w:rsidR="00B91264" w:rsidRDefault="00B91264" w:rsidP="00B91264"/>
    <w:p w:rsidR="00B91264" w:rsidRDefault="00B91264" w:rsidP="00B91264"/>
    <w:p w:rsidR="00B91264" w:rsidRDefault="00B91264" w:rsidP="00B70380">
      <w:pPr>
        <w:numPr>
          <w:ilvl w:val="0"/>
          <w:numId w:val="22"/>
        </w:numPr>
      </w:pPr>
      <w:r>
        <w:t>List the sons of Jacob grouped according to their mothers:</w: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70380">
      <w:pPr>
        <w:numPr>
          <w:ilvl w:val="0"/>
          <w:numId w:val="22"/>
        </w:numPr>
      </w:pPr>
      <w:r>
        <w:t>Briefly describe one of Joseph’s dreams</w:t>
      </w:r>
    </w:p>
    <w:p w:rsidR="00B91264" w:rsidRDefault="00B91264" w:rsidP="00B91264">
      <w:pPr>
        <w:ind w:left="360"/>
      </w:pPr>
    </w:p>
    <w:p w:rsidR="00B91264" w:rsidRDefault="00B91264" w:rsidP="00B91264">
      <w:pPr>
        <w:ind w:left="360"/>
      </w:pPr>
    </w:p>
    <w:p w:rsidR="00B91264" w:rsidRDefault="00B91264" w:rsidP="00B91264">
      <w:pPr>
        <w:ind w:left="360"/>
      </w:pPr>
    </w:p>
    <w:p w:rsidR="00B91264" w:rsidRDefault="00B91264" w:rsidP="00B91264"/>
    <w:p w:rsidR="00B91264" w:rsidRDefault="00B91264" w:rsidP="00B91264">
      <w:pPr>
        <w:pStyle w:val="Heading2"/>
      </w:pPr>
      <w:bookmarkStart w:id="42" w:name="_Toc242833072"/>
      <w:bookmarkStart w:id="43" w:name="_Toc242844890"/>
      <w:bookmarkStart w:id="44" w:name="_Toc242847151"/>
      <w:r>
        <w:lastRenderedPageBreak/>
        <w:t>EXODUS</w:t>
      </w:r>
      <w:bookmarkEnd w:id="42"/>
      <w:bookmarkEnd w:id="43"/>
      <w:bookmarkEnd w:id="44"/>
    </w:p>
    <w:p w:rsidR="00B91264" w:rsidRDefault="00B91264" w:rsidP="00B91264">
      <w:pPr>
        <w:jc w:val="center"/>
      </w:pPr>
      <w:r>
        <w:t>“The Book of Redemption”</w:t>
      </w:r>
    </w:p>
    <w:p w:rsidR="00B91264" w:rsidRDefault="00B91264" w:rsidP="00B91264">
      <w:pPr>
        <w:jc w:val="center"/>
      </w:pPr>
    </w:p>
    <w:p w:rsidR="00B91264" w:rsidRDefault="00B91264" w:rsidP="00B70380">
      <w:pPr>
        <w:numPr>
          <w:ilvl w:val="0"/>
          <w:numId w:val="22"/>
        </w:numPr>
      </w:pPr>
      <w:r>
        <w:t>What is the book of Exodus essentially about? (2 to 3 sentences)</w:t>
      </w:r>
    </w:p>
    <w:p w:rsidR="00B91264" w:rsidRDefault="00B91264" w:rsidP="00B91264"/>
    <w:p w:rsidR="00B91264" w:rsidRDefault="00B91264" w:rsidP="00B91264"/>
    <w:p w:rsidR="00B91264" w:rsidRDefault="00B91264" w:rsidP="00B70380">
      <w:pPr>
        <w:numPr>
          <w:ilvl w:val="0"/>
          <w:numId w:val="22"/>
        </w:numPr>
      </w:pPr>
      <w:r>
        <w:t>What is the Hebrew title of this book and what does it mean?</w:t>
      </w:r>
    </w:p>
    <w:p w:rsidR="00B91264" w:rsidRDefault="00B91264" w:rsidP="00B91264"/>
    <w:p w:rsidR="00B91264" w:rsidRDefault="00B91264" w:rsidP="00B91264"/>
    <w:p w:rsidR="00B91264" w:rsidRDefault="00B91264" w:rsidP="00B70380">
      <w:pPr>
        <w:numPr>
          <w:ilvl w:val="0"/>
          <w:numId w:val="22"/>
        </w:numPr>
      </w:pPr>
      <w:r>
        <w:t>On what mount did Moses receive the Ten Commandments?</w:t>
      </w:r>
    </w:p>
    <w:p w:rsidR="00B91264" w:rsidRDefault="00B91264" w:rsidP="00B91264"/>
    <w:p w:rsidR="00B91264" w:rsidRDefault="00B91264" w:rsidP="00B91264"/>
    <w:p w:rsidR="00B91264" w:rsidRDefault="00B91264" w:rsidP="00B70380">
      <w:pPr>
        <w:numPr>
          <w:ilvl w:val="0"/>
          <w:numId w:val="22"/>
        </w:numPr>
      </w:pPr>
      <w:r>
        <w:t>Give the reference to where we find the first record of the Ten Commandments?</w:t>
      </w:r>
    </w:p>
    <w:p w:rsidR="00B91264" w:rsidRDefault="00B91264" w:rsidP="00B91264"/>
    <w:p w:rsidR="00B91264" w:rsidRDefault="00B91264" w:rsidP="00B91264"/>
    <w:p w:rsidR="00B91264" w:rsidRDefault="00B91264" w:rsidP="00B70380">
      <w:pPr>
        <w:numPr>
          <w:ilvl w:val="0"/>
          <w:numId w:val="22"/>
        </w:numPr>
      </w:pPr>
      <w:r>
        <w:t>List one of the ten plagues and what false god it was directed against and a description of that false god.</w:t>
      </w:r>
    </w:p>
    <w:p w:rsidR="00B91264" w:rsidRDefault="00B91264" w:rsidP="00B91264">
      <w:pPr>
        <w:ind w:left="360"/>
      </w:pPr>
    </w:p>
    <w:p w:rsidR="00B91264" w:rsidRDefault="00B91264" w:rsidP="00B91264"/>
    <w:p w:rsidR="00B91264" w:rsidRDefault="00B91264" w:rsidP="00B91264">
      <w:pPr>
        <w:pStyle w:val="Heading2"/>
      </w:pPr>
      <w:bookmarkStart w:id="45" w:name="_Toc242833073"/>
      <w:bookmarkStart w:id="46" w:name="_Toc242844891"/>
      <w:bookmarkStart w:id="47" w:name="_Toc242847152"/>
      <w:r>
        <w:t>LEVITICUS</w:t>
      </w:r>
      <w:bookmarkEnd w:id="45"/>
      <w:bookmarkEnd w:id="46"/>
      <w:bookmarkEnd w:id="47"/>
    </w:p>
    <w:p w:rsidR="00B91264" w:rsidRDefault="00B91264" w:rsidP="00B91264">
      <w:pPr>
        <w:jc w:val="center"/>
      </w:pPr>
      <w:r>
        <w:t>“The Book of Worship and Communion”</w:t>
      </w:r>
    </w:p>
    <w:p w:rsidR="00B91264" w:rsidRDefault="00B91264" w:rsidP="00B91264"/>
    <w:p w:rsidR="00B91264" w:rsidRDefault="00B91264" w:rsidP="00B70380">
      <w:pPr>
        <w:numPr>
          <w:ilvl w:val="0"/>
          <w:numId w:val="22"/>
        </w:numPr>
      </w:pPr>
      <w:r>
        <w:t>Where does the name “Leviticus” come from?</w:t>
      </w:r>
    </w:p>
    <w:p w:rsidR="00B91264" w:rsidRDefault="00B91264" w:rsidP="00B91264"/>
    <w:p w:rsidR="00B91264" w:rsidRDefault="00B91264" w:rsidP="00B91264"/>
    <w:p w:rsidR="00B91264" w:rsidRDefault="00B91264" w:rsidP="00B70380">
      <w:pPr>
        <w:numPr>
          <w:ilvl w:val="0"/>
          <w:numId w:val="22"/>
        </w:numPr>
      </w:pPr>
      <w:r>
        <w:t>In what chapter do we read about the Day of Atonement?</w:t>
      </w:r>
    </w:p>
    <w:p w:rsidR="00B91264" w:rsidRDefault="00B91264" w:rsidP="00B91264"/>
    <w:p w:rsidR="00B91264" w:rsidRDefault="00B91264" w:rsidP="00B91264"/>
    <w:p w:rsidR="00B91264" w:rsidRDefault="00B91264" w:rsidP="00B70380">
      <w:pPr>
        <w:numPr>
          <w:ilvl w:val="0"/>
          <w:numId w:val="22"/>
        </w:numPr>
      </w:pPr>
      <w:r>
        <w:t>How many Chapters are in each book of the Pentateuch?</w:t>
      </w:r>
    </w:p>
    <w:p w:rsidR="00B91264" w:rsidRDefault="00B91264" w:rsidP="00B91264">
      <w:pPr>
        <w:ind w:left="720" w:right="-540"/>
      </w:pPr>
      <w:r>
        <w:t>GENESIS __________</w:t>
      </w:r>
      <w:r>
        <w:tab/>
        <w:t>EXODUS __________</w:t>
      </w:r>
      <w:r>
        <w:tab/>
        <w:t>LEVITICUS __________</w:t>
      </w:r>
    </w:p>
    <w:p w:rsidR="00B91264" w:rsidRDefault="00B91264" w:rsidP="00B91264">
      <w:pPr>
        <w:ind w:left="720"/>
      </w:pPr>
      <w:r>
        <w:t>NUMBERS __________</w:t>
      </w:r>
      <w:r>
        <w:tab/>
        <w:t>DEUTERONOMY __________</w:t>
      </w:r>
    </w:p>
    <w:p w:rsidR="00B91264" w:rsidRDefault="00B91264" w:rsidP="00B91264"/>
    <w:p w:rsidR="00B91264" w:rsidRDefault="00B91264" w:rsidP="00B70380">
      <w:pPr>
        <w:numPr>
          <w:ilvl w:val="0"/>
          <w:numId w:val="22"/>
        </w:numPr>
      </w:pPr>
      <w:r>
        <w:t>What is a keyword to the book of Leviticus?</w:t>
      </w:r>
    </w:p>
    <w:p w:rsidR="00B91264" w:rsidRDefault="00B91264" w:rsidP="00B91264"/>
    <w:p w:rsidR="00B91264" w:rsidRDefault="00B91264" w:rsidP="00B91264">
      <w:pPr>
        <w:pStyle w:val="Heading2"/>
      </w:pPr>
      <w:bookmarkStart w:id="48" w:name="_Toc242833074"/>
      <w:bookmarkStart w:id="49" w:name="_Toc242844892"/>
      <w:bookmarkStart w:id="50" w:name="_Toc242847153"/>
      <w:r>
        <w:t>NUMBERS</w:t>
      </w:r>
      <w:bookmarkEnd w:id="48"/>
      <w:bookmarkEnd w:id="49"/>
      <w:bookmarkEnd w:id="50"/>
    </w:p>
    <w:p w:rsidR="00B91264" w:rsidRDefault="00B91264" w:rsidP="00B91264">
      <w:pPr>
        <w:jc w:val="center"/>
      </w:pPr>
      <w:r>
        <w:t>“The Book of Pilgrimage”</w:t>
      </w:r>
    </w:p>
    <w:p w:rsidR="00B91264" w:rsidRDefault="00B91264" w:rsidP="00B91264"/>
    <w:p w:rsidR="00B91264" w:rsidRDefault="00B91264" w:rsidP="00B70380">
      <w:pPr>
        <w:pStyle w:val="Header"/>
        <w:numPr>
          <w:ilvl w:val="0"/>
          <w:numId w:val="22"/>
        </w:numPr>
        <w:tabs>
          <w:tab w:val="clear" w:pos="4320"/>
          <w:tab w:val="clear" w:pos="8640"/>
        </w:tabs>
      </w:pPr>
      <w:r>
        <w:t>Numbers is a record of what?</w:t>
      </w:r>
    </w:p>
    <w:p w:rsidR="00B91264" w:rsidRDefault="00B91264" w:rsidP="00B91264">
      <w:pPr>
        <w:pStyle w:val="Header"/>
        <w:tabs>
          <w:tab w:val="clear" w:pos="4320"/>
          <w:tab w:val="clear" w:pos="8640"/>
        </w:tabs>
      </w:pPr>
    </w:p>
    <w:p w:rsidR="00B91264" w:rsidRDefault="00B91264" w:rsidP="00B91264">
      <w:pPr>
        <w:pStyle w:val="Header"/>
        <w:tabs>
          <w:tab w:val="clear" w:pos="4320"/>
          <w:tab w:val="clear" w:pos="8640"/>
        </w:tabs>
      </w:pPr>
    </w:p>
    <w:p w:rsidR="00B91264" w:rsidRDefault="00B91264" w:rsidP="00B70380">
      <w:pPr>
        <w:numPr>
          <w:ilvl w:val="0"/>
          <w:numId w:val="22"/>
        </w:numPr>
      </w:pPr>
      <w:r>
        <w:t>How old would you have to be to be considered a “man of war?”</w:t>
      </w:r>
    </w:p>
    <w:p w:rsidR="00B91264" w:rsidRDefault="00B91264" w:rsidP="00B91264"/>
    <w:p w:rsidR="00B91264" w:rsidRDefault="00B91264" w:rsidP="00B91264"/>
    <w:p w:rsidR="00B91264" w:rsidRDefault="00B91264" w:rsidP="00B70380">
      <w:pPr>
        <w:numPr>
          <w:ilvl w:val="0"/>
          <w:numId w:val="22"/>
        </w:numPr>
      </w:pPr>
      <w:r>
        <w:t>Which tribe had the smallest number of ‘men of war?’</w:t>
      </w:r>
    </w:p>
    <w:p w:rsidR="00B91264" w:rsidRDefault="00B91264" w:rsidP="00B91264"/>
    <w:p w:rsidR="00B91264" w:rsidRDefault="00B91264" w:rsidP="00B70380">
      <w:pPr>
        <w:numPr>
          <w:ilvl w:val="0"/>
          <w:numId w:val="22"/>
        </w:numPr>
      </w:pPr>
      <w:r>
        <w:lastRenderedPageBreak/>
        <w:t>(DOUBLE POINTS VALUE) Sketch the order of encampment of the tribes during their wilderness journeys:</w:t>
      </w:r>
    </w:p>
    <w:p w:rsidR="00B91264" w:rsidRDefault="00B91264" w:rsidP="00B91264"/>
    <w:p w:rsidR="00B91264" w:rsidRDefault="002228E0" w:rsidP="00B91264">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606" type="#_x0000_t136" style="position:absolute;margin-left:274.5pt;margin-top:6pt;width:10.1pt;height:17.3pt;z-index:251664896">
            <v:shadow color="#868686"/>
            <v:textpath style="font-family:&quot;Arial Black&quot;;font-size:24pt;v-text-kern:t" trim="t" fitpath="t" string="N"/>
          </v:shape>
        </w:pict>
      </w:r>
    </w:p>
    <w:p w:rsidR="00B91264" w:rsidRDefault="00D93D63" w:rsidP="00B91264">
      <w:r>
        <w:rPr>
          <w:noProof/>
          <w:sz w:val="20"/>
        </w:rPr>
        <mc:AlternateContent>
          <mc:Choice Requires="wps">
            <w:drawing>
              <wp:anchor distT="0" distB="0" distL="114300" distR="114300" simplePos="0" relativeHeight="251662848" behindDoc="0" locked="0" layoutInCell="1" allowOverlap="1">
                <wp:simplePos x="0" y="0"/>
                <wp:positionH relativeFrom="column">
                  <wp:posOffset>3543300</wp:posOffset>
                </wp:positionH>
                <wp:positionV relativeFrom="paragraph">
                  <wp:posOffset>120650</wp:posOffset>
                </wp:positionV>
                <wp:extent cx="0" cy="571500"/>
                <wp:effectExtent l="57150" t="15875" r="57150" b="22225"/>
                <wp:wrapNone/>
                <wp:docPr id="4" name="Line 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0"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9.5pt" to="279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">
                <v:stroke startarrow="block" endarrow="block"/>
              </v:line>
            </w:pict>
          </mc:Fallback>
        </mc:AlternateContent>
      </w:r>
    </w:p>
    <w:p w:rsidR="00B91264" w:rsidRDefault="00D93D63" w:rsidP="00B91264">
      <w:r>
        <w:rPr>
          <w:noProof/>
          <w:sz w:val="20"/>
        </w:rPr>
        <mc:AlternateContent>
          <mc:Choice Requires="wps">
            <w:drawing>
              <wp:anchor distT="0" distB="0" distL="114300" distR="114300" simplePos="0" relativeHeight="251661824" behindDoc="0" locked="0" layoutInCell="1" allowOverlap="1">
                <wp:simplePos x="0" y="0"/>
                <wp:positionH relativeFrom="column">
                  <wp:posOffset>2057400</wp:posOffset>
                </wp:positionH>
                <wp:positionV relativeFrom="paragraph">
                  <wp:posOffset>60325</wp:posOffset>
                </wp:positionV>
                <wp:extent cx="1371600" cy="342900"/>
                <wp:effectExtent l="9525" t="12700" r="9525" b="6350"/>
                <wp:wrapNone/>
                <wp:docPr id="3"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w="9525">
                          <a:solidFill>
                            <a:srgbClr val="000000"/>
                          </a:solidFill>
                          <a:miter lim="800000"/>
                          <a:headEnd/>
                          <a:tailEnd/>
                        </a:ln>
                      </wps:spPr>
                      <wps:txbx>
                        <w:txbxContent>
                          <w:p w:rsidR="00447A42" w:rsidRDefault="00447A42" w:rsidP="00B91264">
                            <w:r>
                              <w:t>TABERNACLE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9" o:spid="_x0000_s1028" type="#_x0000_t202" style="position:absolute;margin-left:162pt;margin-top:4.75pt;width:108pt;height:2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">
                <v:textbox>
                  <w:txbxContent>
                    <w:p w:rsidR="00447A42" w:rsidRDefault="00447A42" w:rsidP="00B91264">
                      <w:r>
                        <w:t>TABERNACLE</w:t>
                      </w:r>
                    </w:p>
                  </w:txbxContent>
                </v:textbox>
              </v:shape>
            </w:pict>
          </mc:Fallback>
        </mc:AlternateContent>
      </w:r>
    </w:p>
    <w:p w:rsidR="00B91264" w:rsidRDefault="00D93D63" w:rsidP="00B91264">
      <w:r>
        <w:rPr>
          <w:noProof/>
          <w:sz w:val="20"/>
        </w:rPr>
        <mc:AlternateContent>
          <mc:Choice Requires="wps">
            <w:drawing>
              <wp:anchor distT="0" distB="0" distL="114300" distR="114300" simplePos="0" relativeHeight="251663872" behindDoc="0" locked="0" layoutInCell="1" allowOverlap="1">
                <wp:simplePos x="0" y="0"/>
                <wp:positionH relativeFrom="column">
                  <wp:posOffset>3257550</wp:posOffset>
                </wp:positionH>
                <wp:positionV relativeFrom="paragraph">
                  <wp:posOffset>37465</wp:posOffset>
                </wp:positionV>
                <wp:extent cx="571500" cy="0"/>
                <wp:effectExtent l="19050" t="56515" r="19050" b="57785"/>
                <wp:wrapNone/>
                <wp:docPr id="2" name="Line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1" o:spid="_x0000_s1026" style="position:absolute;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2.95pt" to="301.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">
                <v:stroke startarrow="block" endarrow="block"/>
              </v:line>
            </w:pict>
          </mc:Fallback>
        </mc:AlternateConten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p w:rsidR="00B91264" w:rsidRDefault="00B91264" w:rsidP="00B91264">
      <w:pPr>
        <w:pStyle w:val="Heading2"/>
      </w:pPr>
      <w:bookmarkStart w:id="51" w:name="_Toc242833075"/>
      <w:bookmarkStart w:id="52" w:name="_Toc242844893"/>
      <w:bookmarkStart w:id="53" w:name="_Toc242847154"/>
      <w:r>
        <w:t>DEUTERONOMY</w:t>
      </w:r>
      <w:bookmarkEnd w:id="51"/>
      <w:bookmarkEnd w:id="52"/>
      <w:bookmarkEnd w:id="53"/>
    </w:p>
    <w:p w:rsidR="00B91264" w:rsidRDefault="00B91264" w:rsidP="00B91264">
      <w:pPr>
        <w:jc w:val="center"/>
      </w:pPr>
      <w:r>
        <w:t>“The Book of Instruction and Remembrance”</w:t>
      </w:r>
    </w:p>
    <w:p w:rsidR="00B91264" w:rsidRDefault="00B91264" w:rsidP="00B91264">
      <w:pPr>
        <w:jc w:val="center"/>
      </w:pPr>
    </w:p>
    <w:p w:rsidR="00B91264" w:rsidRDefault="00B91264" w:rsidP="00B70380">
      <w:pPr>
        <w:pStyle w:val="Header"/>
        <w:numPr>
          <w:ilvl w:val="0"/>
          <w:numId w:val="22"/>
        </w:numPr>
        <w:tabs>
          <w:tab w:val="clear" w:pos="4320"/>
          <w:tab w:val="clear" w:pos="8640"/>
        </w:tabs>
      </w:pPr>
      <w:r>
        <w:t>How many new laws are contained in the book of Deuteronomy?</w:t>
      </w:r>
    </w:p>
    <w:p w:rsidR="00B91264" w:rsidRDefault="00B91264" w:rsidP="00B91264">
      <w:pPr>
        <w:pStyle w:val="Header"/>
        <w:tabs>
          <w:tab w:val="clear" w:pos="4320"/>
          <w:tab w:val="clear" w:pos="8640"/>
        </w:tabs>
      </w:pPr>
    </w:p>
    <w:p w:rsidR="00B91264" w:rsidRDefault="00B91264" w:rsidP="00B70380">
      <w:pPr>
        <w:numPr>
          <w:ilvl w:val="0"/>
          <w:numId w:val="22"/>
        </w:numPr>
      </w:pPr>
      <w:r>
        <w:t>What is one of the key words of this book?</w:t>
      </w:r>
    </w:p>
    <w:p w:rsidR="00B91264" w:rsidRDefault="00B91264" w:rsidP="00B91264"/>
    <w:p w:rsidR="00B91264" w:rsidRDefault="00B91264" w:rsidP="00B70380">
      <w:pPr>
        <w:numPr>
          <w:ilvl w:val="0"/>
          <w:numId w:val="22"/>
        </w:numPr>
      </w:pPr>
      <w:r>
        <w:t xml:space="preserve"> Why is the repetition of this book necessary?</w:t>
      </w:r>
    </w:p>
    <w:p w:rsidR="00B91264" w:rsidRDefault="00B91264" w:rsidP="00B91264"/>
    <w:p w:rsidR="00B91264" w:rsidRDefault="00B91264" w:rsidP="00B91264"/>
    <w:p w:rsidR="00B91264" w:rsidRDefault="00B91264" w:rsidP="00B91264"/>
    <w:p w:rsidR="00B91264" w:rsidRDefault="00B91264" w:rsidP="00B70380">
      <w:pPr>
        <w:numPr>
          <w:ilvl w:val="0"/>
          <w:numId w:val="22"/>
        </w:numPr>
      </w:pPr>
      <w:r>
        <w:t>What was Joshua’s ministry? Give Scripture upon which you have founded your answer)</w:t>
      </w:r>
    </w:p>
    <w:p w:rsidR="00B91264" w:rsidRDefault="00B91264" w:rsidP="00B91264"/>
    <w:p w:rsidR="00B91264" w:rsidRDefault="00B91264" w:rsidP="00B91264"/>
    <w:p w:rsidR="00B91264" w:rsidRDefault="00B91264" w:rsidP="00B91264"/>
    <w:p w:rsidR="00B91264" w:rsidRDefault="00B91264" w:rsidP="00B91264"/>
    <w:p w:rsidR="00B91264" w:rsidRDefault="00B91264" w:rsidP="00B91264">
      <w:r>
        <w:rPr>
          <w:b/>
          <w:bCs/>
        </w:rPr>
        <w:t>BONUS</w:t>
      </w:r>
      <w:r>
        <w:t xml:space="preserve"> (WORTH 5 POINTS)</w:t>
      </w:r>
    </w:p>
    <w:p w:rsidR="00B91264" w:rsidRDefault="00B91264" w:rsidP="00B91264">
      <w:r>
        <w:tab/>
        <w:t>Is God’s heart fulfilled in punishing and bringing judgment or when is H</w:t>
      </w:r>
      <w:r>
        <w:rPr>
          <w:vanish/>
        </w:rPr>
        <w:t>h</w:t>
      </w:r>
      <w:r>
        <w:t>is heart truly fulfilled?</w:t>
      </w:r>
    </w:p>
    <w:p w:rsidR="00B91264" w:rsidRDefault="00B91264" w:rsidP="00B91264"/>
    <w:p w:rsidR="00204C2F" w:rsidRDefault="00204C2F" w:rsidP="00204C2F">
      <w:pPr>
        <w:rPr>
          <w:i/>
          <w:iCs/>
        </w:rPr>
      </w:pPr>
    </w:p>
    <w:p w:rsidR="00204C2F" w:rsidRPr="003C6B7D" w:rsidRDefault="00204C2F" w:rsidP="00204C2F">
      <w:pPr>
        <w:ind w:left="720"/>
        <w:rPr>
          <w:color w:val="FF0000"/>
        </w:rPr>
      </w:pPr>
    </w:p>
    <w:p w:rsidR="00204C2F" w:rsidRDefault="00204C2F" w:rsidP="00204C2F">
      <w:pPr>
        <w:ind w:left="360"/>
      </w:pPr>
    </w:p>
    <w:p w:rsidR="00204C2F" w:rsidRPr="00FD2867" w:rsidRDefault="00204C2F" w:rsidP="00EE7FFB">
      <w:pPr>
        <w:jc w:val="center"/>
      </w:pPr>
      <w:r>
        <w:rPr>
          <w:sz w:val="28"/>
          <w:szCs w:val="28"/>
        </w:rPr>
        <w:br w:type="page"/>
      </w:r>
    </w:p>
    <w:p w:rsidR="00204C2F" w:rsidRPr="00FB59A4" w:rsidRDefault="00204C2F" w:rsidP="00204C2F">
      <w:pPr>
        <w:jc w:val="center"/>
        <w:rPr>
          <w:sz w:val="28"/>
          <w:szCs w:val="28"/>
        </w:rPr>
      </w:pPr>
      <w:r w:rsidRPr="00FB59A4">
        <w:rPr>
          <w:sz w:val="28"/>
          <w:szCs w:val="28"/>
        </w:rPr>
        <w:lastRenderedPageBreak/>
        <w:t>STUDY QUESTIONS</w:t>
      </w:r>
    </w:p>
    <w:p w:rsidR="00204C2F" w:rsidRDefault="00204C2F" w:rsidP="00204C2F">
      <w:pPr>
        <w:jc w:val="center"/>
      </w:pPr>
      <w:r>
        <w:t>Section 5 – Deuteronomy</w:t>
      </w:r>
    </w:p>
    <w:p w:rsidR="00204C2F" w:rsidRDefault="00204C2F" w:rsidP="00204C2F"/>
    <w:p w:rsidR="00204C2F" w:rsidRDefault="00204C2F" w:rsidP="00B70380">
      <w:pPr>
        <w:numPr>
          <w:ilvl w:val="0"/>
          <w:numId w:val="65"/>
        </w:numPr>
      </w:pPr>
      <w:r>
        <w:t>Explain the title of this book.</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65"/>
        </w:numPr>
      </w:pPr>
      <w:r>
        <w:t>Write the key verse to this book and its reference.</w:t>
      </w:r>
    </w:p>
    <w:p w:rsidR="00204C2F" w:rsidRDefault="00204C2F" w:rsidP="00204C2F">
      <w:pPr>
        <w:ind w:left="360"/>
      </w:pPr>
    </w:p>
    <w:p w:rsidR="00204C2F" w:rsidRDefault="00204C2F" w:rsidP="00204C2F">
      <w:pPr>
        <w:ind w:left="360"/>
      </w:pPr>
    </w:p>
    <w:p w:rsidR="00204C2F" w:rsidRDefault="00204C2F" w:rsidP="00204C2F">
      <w:pPr>
        <w:ind w:left="360"/>
      </w:pPr>
    </w:p>
    <w:p w:rsidR="00204C2F" w:rsidRDefault="00204C2F" w:rsidP="00B70380">
      <w:pPr>
        <w:numPr>
          <w:ilvl w:val="0"/>
          <w:numId w:val="65"/>
        </w:numPr>
      </w:pPr>
      <w:r>
        <w:t>Why was this book of ‘reviews’, ‘remembrance’, and ‘repetition’ even necessary?</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65"/>
        </w:numPr>
      </w:pPr>
      <w:r>
        <w:t>What is repeatedly given has a motive for Israel’s obedience?</w:t>
      </w:r>
    </w:p>
    <w:p w:rsidR="00204C2F" w:rsidRDefault="00204C2F" w:rsidP="00204C2F">
      <w:pPr>
        <w:pStyle w:val="ListParagraph"/>
      </w:pPr>
    </w:p>
    <w:p w:rsidR="00204C2F" w:rsidRDefault="00204C2F" w:rsidP="00204C2F">
      <w:pPr>
        <w:pStyle w:val="ListParagraph"/>
      </w:pPr>
    </w:p>
    <w:p w:rsidR="00204C2F" w:rsidRDefault="00204C2F" w:rsidP="00204C2F"/>
    <w:p w:rsidR="00204C2F" w:rsidRDefault="00204C2F" w:rsidP="00B70380">
      <w:pPr>
        <w:pStyle w:val="ListParagraph"/>
        <w:numPr>
          <w:ilvl w:val="0"/>
          <w:numId w:val="65"/>
        </w:numPr>
        <w:contextualSpacing/>
      </w:pPr>
      <w:r>
        <w:t>Why would we say that Deuteronomy is the most integral part of the Pentateuch?</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Moses admonishes in Deuteronomy to ‘remember especially’ something. What was it? Give reference.</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What two pieces of geography were the Israelites not to contend for or try to possess?</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Using the details given in the book of Deuteronomy, describe Joshua. Give all references to verses used.</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What was Joshua’s ministry essentially?</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65"/>
        </w:numPr>
        <w:contextualSpacing/>
      </w:pPr>
      <w:r>
        <w:t>Present and explain the laws established concerning marriage in Deuteronomy. Give all references to texts used.</w:t>
      </w:r>
    </w:p>
    <w:p w:rsidR="00204C2F" w:rsidRDefault="00204C2F" w:rsidP="00204C2F"/>
    <w:p w:rsidR="00204C2F" w:rsidRPr="00FB59A4" w:rsidRDefault="00204C2F" w:rsidP="00204C2F">
      <w:pPr>
        <w:jc w:val="center"/>
        <w:rPr>
          <w:sz w:val="28"/>
          <w:szCs w:val="28"/>
        </w:rPr>
      </w:pPr>
      <w:r>
        <w:rPr>
          <w:sz w:val="28"/>
          <w:szCs w:val="28"/>
        </w:rPr>
        <w:br w:type="page"/>
      </w:r>
      <w:r>
        <w:rPr>
          <w:sz w:val="28"/>
          <w:szCs w:val="28"/>
        </w:rPr>
        <w:lastRenderedPageBreak/>
        <w:t>QUIZ</w:t>
      </w:r>
    </w:p>
    <w:p w:rsidR="00204C2F" w:rsidRDefault="00204C2F" w:rsidP="00204C2F">
      <w:pPr>
        <w:jc w:val="center"/>
      </w:pPr>
      <w:r>
        <w:t>Section 5 – Deuteronomy</w:t>
      </w:r>
    </w:p>
    <w:p w:rsidR="00204C2F" w:rsidRDefault="00204C2F" w:rsidP="00204C2F"/>
    <w:p w:rsidR="00204C2F" w:rsidRDefault="00204C2F" w:rsidP="00204C2F"/>
    <w:p w:rsidR="00204C2F" w:rsidRDefault="00204C2F" w:rsidP="00204C2F"/>
    <w:p w:rsidR="00204C2F" w:rsidRDefault="00204C2F" w:rsidP="00B70380">
      <w:pPr>
        <w:numPr>
          <w:ilvl w:val="0"/>
          <w:numId w:val="21"/>
        </w:numPr>
      </w:pPr>
      <w:r>
        <w:t>Explain the title of this book.</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21"/>
        </w:numPr>
      </w:pPr>
      <w:r>
        <w:t>Write the key verse to this book and its reference.</w:t>
      </w:r>
    </w:p>
    <w:p w:rsidR="00204C2F" w:rsidRDefault="00204C2F" w:rsidP="00204C2F">
      <w:pPr>
        <w:ind w:left="360"/>
      </w:pPr>
    </w:p>
    <w:p w:rsidR="00204C2F" w:rsidRDefault="00204C2F" w:rsidP="00204C2F">
      <w:pPr>
        <w:ind w:left="360"/>
      </w:pPr>
    </w:p>
    <w:p w:rsidR="00204C2F" w:rsidRDefault="00204C2F" w:rsidP="00204C2F">
      <w:pPr>
        <w:ind w:left="360"/>
      </w:pPr>
    </w:p>
    <w:p w:rsidR="00204C2F" w:rsidRDefault="00204C2F" w:rsidP="00B70380">
      <w:pPr>
        <w:numPr>
          <w:ilvl w:val="0"/>
          <w:numId w:val="21"/>
        </w:numPr>
      </w:pPr>
      <w:r>
        <w:t>Why was this book of ‘reviews’, ‘remembrance’, and ‘repetition’ even necessary?</w:t>
      </w:r>
    </w:p>
    <w:p w:rsidR="00204C2F" w:rsidRDefault="00204C2F" w:rsidP="00204C2F">
      <w:pPr>
        <w:ind w:left="720"/>
      </w:pPr>
    </w:p>
    <w:p w:rsidR="00204C2F" w:rsidRDefault="00204C2F" w:rsidP="00204C2F">
      <w:pPr>
        <w:ind w:left="720"/>
      </w:pPr>
    </w:p>
    <w:p w:rsidR="00204C2F" w:rsidRDefault="00204C2F" w:rsidP="00204C2F">
      <w:pPr>
        <w:ind w:left="720"/>
      </w:pPr>
    </w:p>
    <w:p w:rsidR="00204C2F" w:rsidRDefault="00204C2F" w:rsidP="00B70380">
      <w:pPr>
        <w:numPr>
          <w:ilvl w:val="0"/>
          <w:numId w:val="21"/>
        </w:numPr>
      </w:pPr>
      <w:r>
        <w:t>What is repeatedly given has a motive for Israel’s obedience?</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 xml:space="preserve">Moses admonishes in Deuteronomy to ‘remember especially’ something. What was it? </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 xml:space="preserve">Describe Joshua. </w:t>
      </w: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204C2F">
      <w:pPr>
        <w:pStyle w:val="ListParagraph"/>
      </w:pPr>
    </w:p>
    <w:p w:rsidR="00204C2F" w:rsidRDefault="00204C2F" w:rsidP="00B70380">
      <w:pPr>
        <w:pStyle w:val="ListParagraph"/>
        <w:numPr>
          <w:ilvl w:val="0"/>
          <w:numId w:val="21"/>
        </w:numPr>
        <w:contextualSpacing/>
      </w:pPr>
      <w:r>
        <w:t>What was Joshua’s ministry essentially?</w:t>
      </w:r>
    </w:p>
    <w:sectPr w:rsidR="00204C2F" w:rsidSect="006D274E">
      <w:headerReference w:type="default" r:id="rId14"/>
      <w:footerReference w:type="default" r:id="rId15"/>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8E0" w:rsidRDefault="002228E0">
      <w:r>
        <w:separator/>
      </w:r>
    </w:p>
    <w:p w:rsidR="002228E0" w:rsidRDefault="002228E0"/>
  </w:endnote>
  <w:endnote w:type="continuationSeparator" w:id="0">
    <w:p w:rsidR="002228E0" w:rsidRDefault="002228E0">
      <w:r>
        <w:continuationSeparator/>
      </w:r>
    </w:p>
    <w:p w:rsidR="002228E0" w:rsidRDefault="002228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ilgrim">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870816"/>
      <w:docPartObj>
        <w:docPartGallery w:val="Page Numbers (Bottom of Page)"/>
        <w:docPartUnique/>
      </w:docPartObj>
    </w:sdtPr>
    <w:sdtEndPr/>
    <w:sdtContent>
      <w:p w:rsidR="00447A42" w:rsidRDefault="0005317E" w:rsidP="006D274E">
        <w:pPr>
          <w:pStyle w:val="Footer"/>
          <w:jc w:val="center"/>
        </w:pPr>
        <w:r>
          <w:fldChar w:fldCharType="begin"/>
        </w:r>
        <w:r>
          <w:instrText xml:space="preserve"> PAGE   \* MERGEFORMAT </w:instrText>
        </w:r>
        <w:r>
          <w:fldChar w:fldCharType="separate"/>
        </w:r>
        <w:r w:rsidR="00D93D63">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A42" w:rsidRDefault="00447A42" w:rsidP="00204C2F">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A42" w:rsidRDefault="0005317E">
    <w:pPr>
      <w:pStyle w:val="Footer"/>
      <w:jc w:val="center"/>
    </w:pPr>
    <w:r>
      <w:fldChar w:fldCharType="begin"/>
    </w:r>
    <w:r>
      <w:instrText xml:space="preserve"> PAGE   \* MERGEFORMAT </w:instrText>
    </w:r>
    <w:r>
      <w:fldChar w:fldCharType="separate"/>
    </w:r>
    <w:r w:rsidR="00D93D63">
      <w:rPr>
        <w:noProof/>
      </w:rPr>
      <w:t>31</w:t>
    </w:r>
    <w:r>
      <w:rPr>
        <w:noProof/>
      </w:rPr>
      <w:fldChar w:fldCharType="end"/>
    </w:r>
  </w:p>
  <w:p w:rsidR="00447A42" w:rsidRDefault="00447A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8E0" w:rsidRDefault="002228E0">
      <w:r>
        <w:separator/>
      </w:r>
    </w:p>
    <w:p w:rsidR="002228E0" w:rsidRDefault="002228E0"/>
  </w:footnote>
  <w:footnote w:type="continuationSeparator" w:id="0">
    <w:p w:rsidR="002228E0" w:rsidRDefault="002228E0">
      <w:r>
        <w:continuationSeparator/>
      </w:r>
    </w:p>
    <w:p w:rsidR="002228E0" w:rsidRDefault="002228E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A42" w:rsidRPr="00204C2F" w:rsidRDefault="00447A42" w:rsidP="00E62634">
    <w:pPr>
      <w:pStyle w:val="Header"/>
      <w:jc w:val="center"/>
      <w:rPr>
        <w:color w:val="7F7F7F" w:themeColor="text1" w:themeTint="80"/>
        <w:sz w:val="28"/>
        <w:szCs w:val="28"/>
      </w:rPr>
    </w:pPr>
    <w:r w:rsidRPr="00204C2F">
      <w:rPr>
        <w:color w:val="7F7F7F" w:themeColor="text1" w:themeTint="80"/>
        <w:sz w:val="28"/>
        <w:szCs w:val="28"/>
      </w:rPr>
      <w:t>Deliverance Bible Institute</w:t>
    </w:r>
  </w:p>
  <w:p w:rsidR="00447A42" w:rsidRPr="00204C2F" w:rsidRDefault="00447A42" w:rsidP="00E62634">
    <w:pPr>
      <w:pStyle w:val="Header"/>
      <w:jc w:val="center"/>
      <w:rPr>
        <w:color w:val="7F7F7F" w:themeColor="text1" w:themeTint="80"/>
        <w:sz w:val="28"/>
        <w:szCs w:val="28"/>
      </w:rPr>
    </w:pPr>
    <w:r w:rsidRPr="00204C2F">
      <w:rPr>
        <w:color w:val="7F7F7F" w:themeColor="text1" w:themeTint="80"/>
        <w:sz w:val="28"/>
        <w:szCs w:val="28"/>
      </w:rPr>
      <w:t>PENTATEUCH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7A42" w:rsidRPr="008B3233" w:rsidRDefault="00447A42" w:rsidP="00F36236">
    <w:pPr>
      <w:pStyle w:val="Header"/>
      <w:jc w:val="center"/>
    </w:pPr>
    <w:r>
      <w:t>Deliverance Bible Institute</w:t>
    </w:r>
  </w:p>
  <w:p w:rsidR="00447A42" w:rsidRPr="00FB59A4" w:rsidRDefault="00447A42" w:rsidP="00F36236">
    <w:pPr>
      <w:pStyle w:val="Header"/>
      <w:jc w:val="center"/>
      <w:rPr>
        <w:sz w:val="28"/>
        <w:szCs w:val="28"/>
      </w:rPr>
    </w:pPr>
    <w:r>
      <w:rPr>
        <w:sz w:val="28"/>
        <w:szCs w:val="28"/>
      </w:rPr>
      <w:t>PENTATEUCH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4D75"/>
    <w:multiLevelType w:val="hybridMultilevel"/>
    <w:tmpl w:val="660A1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4C1E4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D437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9221C"/>
    <w:multiLevelType w:val="hybridMultilevel"/>
    <w:tmpl w:val="42807330"/>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D66D82"/>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D368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3A61D1"/>
    <w:multiLevelType w:val="hybridMultilevel"/>
    <w:tmpl w:val="B8BEF9D4"/>
    <w:lvl w:ilvl="0" w:tplc="D87E126A">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8330F8C"/>
    <w:multiLevelType w:val="hybridMultilevel"/>
    <w:tmpl w:val="15861C3E"/>
    <w:lvl w:ilvl="0" w:tplc="C030A9D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7738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D047E"/>
    <w:multiLevelType w:val="hybridMultilevel"/>
    <w:tmpl w:val="1FF09026"/>
    <w:lvl w:ilvl="0" w:tplc="411A087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40B75AA"/>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8415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A071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2D064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A42C81"/>
    <w:multiLevelType w:val="hybridMultilevel"/>
    <w:tmpl w:val="C7D001C8"/>
    <w:lvl w:ilvl="0" w:tplc="4E1AB47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5CD44F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nsid w:val="382D43E1"/>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A4FEC"/>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9514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6A7A48"/>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154E9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D7D53"/>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5AD477C"/>
    <w:multiLevelType w:val="hybridMultilevel"/>
    <w:tmpl w:val="340C0B76"/>
    <w:lvl w:ilvl="0" w:tplc="9EA2221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nsid w:val="46352F98"/>
    <w:multiLevelType w:val="hybridMultilevel"/>
    <w:tmpl w:val="7F486A3E"/>
    <w:lvl w:ilvl="0" w:tplc="F47842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EE6D5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EF16E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A87654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49727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63649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F879ED"/>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EB3742"/>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15F6BA7"/>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1D2313F"/>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FA3153"/>
    <w:multiLevelType w:val="hybridMultilevel"/>
    <w:tmpl w:val="47AAA0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3256680"/>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8B41A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A674C2"/>
    <w:multiLevelType w:val="hybridMultilevel"/>
    <w:tmpl w:val="18025BEE"/>
    <w:lvl w:ilvl="0" w:tplc="C7324350">
      <w:start w:val="1"/>
      <w:numFmt w:val="decimal"/>
      <w:lvlText w:val="%1."/>
      <w:lvlJc w:val="left"/>
      <w:pPr>
        <w:tabs>
          <w:tab w:val="num" w:pos="720"/>
        </w:tabs>
        <w:ind w:left="720" w:hanging="360"/>
      </w:pPr>
      <w:rPr>
        <w:rFonts w:ascii="Times New Roman" w:hAnsi="Times New Roman" w:hint="default"/>
        <w:b w:val="0"/>
        <w:i w:val="0"/>
        <w:caps w:val="0"/>
        <w:strike w:val="0"/>
        <w:dstrike w:val="0"/>
        <w:vanish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5E0C358A"/>
    <w:multiLevelType w:val="hybridMultilevel"/>
    <w:tmpl w:val="9AE0E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12134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5">
    <w:nsid w:val="5FF91AA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1327F50"/>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639354B9"/>
    <w:multiLevelType w:val="hybridMultilevel"/>
    <w:tmpl w:val="8F6A3868"/>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44441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72B1BF7"/>
    <w:multiLevelType w:val="hybridMultilevel"/>
    <w:tmpl w:val="1DB862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6A7140D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C0B40A7"/>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C682911"/>
    <w:multiLevelType w:val="hybridMultilevel"/>
    <w:tmpl w:val="B40818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6FDD502B"/>
    <w:multiLevelType w:val="hybridMultilevel"/>
    <w:tmpl w:val="39E69C1C"/>
    <w:lvl w:ilvl="0" w:tplc="74C65138">
      <w:numFmt w:val="bullet"/>
      <w:lvlText w:val=""/>
      <w:lvlJc w:val="left"/>
      <w:pPr>
        <w:tabs>
          <w:tab w:val="num" w:pos="1620"/>
        </w:tabs>
        <w:ind w:left="1620" w:hanging="90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nsid w:val="70B114C3"/>
    <w:multiLevelType w:val="hybridMultilevel"/>
    <w:tmpl w:val="68AE57A2"/>
    <w:lvl w:ilvl="0" w:tplc="686C823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FD74EE"/>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2B6F36"/>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60">
    <w:nsid w:val="76EF7B53"/>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9587155"/>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71293B"/>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F8D1614"/>
    <w:multiLevelType w:val="hybridMultilevel"/>
    <w:tmpl w:val="1DEE9F5C"/>
    <w:lvl w:ilvl="0" w:tplc="231678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4"/>
  </w:num>
  <w:num w:numId="2">
    <w:abstractNumId w:val="13"/>
  </w:num>
  <w:num w:numId="3">
    <w:abstractNumId w:val="59"/>
  </w:num>
  <w:num w:numId="4">
    <w:abstractNumId w:val="6"/>
  </w:num>
  <w:num w:numId="5">
    <w:abstractNumId w:val="57"/>
  </w:num>
  <w:num w:numId="6">
    <w:abstractNumId w:val="58"/>
  </w:num>
  <w:num w:numId="7">
    <w:abstractNumId w:val="64"/>
    <w:lvlOverride w:ilvl="0">
      <w:startOverride w:val="1"/>
    </w:lvlOverride>
  </w:num>
  <w:num w:numId="8">
    <w:abstractNumId w:val="28"/>
  </w:num>
  <w:num w:numId="9">
    <w:abstractNumId w:val="18"/>
  </w:num>
  <w:num w:numId="10">
    <w:abstractNumId w:val="26"/>
  </w:num>
  <w:num w:numId="11">
    <w:abstractNumId w:val="16"/>
  </w:num>
  <w:num w:numId="12">
    <w:abstractNumId w:val="41"/>
  </w:num>
  <w:num w:numId="13">
    <w:abstractNumId w:val="38"/>
  </w:num>
  <w:num w:numId="14">
    <w:abstractNumId w:val="10"/>
  </w:num>
  <w:num w:numId="15">
    <w:abstractNumId w:val="25"/>
  </w:num>
  <w:num w:numId="16">
    <w:abstractNumId w:val="36"/>
  </w:num>
  <w:num w:numId="17">
    <w:abstractNumId w:val="24"/>
  </w:num>
  <w:num w:numId="18">
    <w:abstractNumId w:val="49"/>
  </w:num>
  <w:num w:numId="19">
    <w:abstractNumId w:val="46"/>
  </w:num>
  <w:num w:numId="20">
    <w:abstractNumId w:val="3"/>
  </w:num>
  <w:num w:numId="21">
    <w:abstractNumId w:val="52"/>
  </w:num>
  <w:num w:numId="22">
    <w:abstractNumId w:val="0"/>
  </w:num>
  <w:num w:numId="23">
    <w:abstractNumId w:val="7"/>
  </w:num>
  <w:num w:numId="24">
    <w:abstractNumId w:val="27"/>
  </w:num>
  <w:num w:numId="25">
    <w:abstractNumId w:val="21"/>
  </w:num>
  <w:num w:numId="26">
    <w:abstractNumId w:val="53"/>
  </w:num>
  <w:num w:numId="27">
    <w:abstractNumId w:val="42"/>
  </w:num>
  <w:num w:numId="28">
    <w:abstractNumId w:val="39"/>
  </w:num>
  <w:num w:numId="29">
    <w:abstractNumId w:val="51"/>
  </w:num>
  <w:num w:numId="30">
    <w:abstractNumId w:val="2"/>
  </w:num>
  <w:num w:numId="31">
    <w:abstractNumId w:val="34"/>
  </w:num>
  <w:num w:numId="32">
    <w:abstractNumId w:val="33"/>
  </w:num>
  <w:num w:numId="33">
    <w:abstractNumId w:val="9"/>
  </w:num>
  <w:num w:numId="34">
    <w:abstractNumId w:val="60"/>
  </w:num>
  <w:num w:numId="35">
    <w:abstractNumId w:val="56"/>
  </w:num>
  <w:num w:numId="36">
    <w:abstractNumId w:val="17"/>
  </w:num>
  <w:num w:numId="37">
    <w:abstractNumId w:val="37"/>
  </w:num>
  <w:num w:numId="38">
    <w:abstractNumId w:val="50"/>
  </w:num>
  <w:num w:numId="39">
    <w:abstractNumId w:val="61"/>
  </w:num>
  <w:num w:numId="40">
    <w:abstractNumId w:val="32"/>
  </w:num>
  <w:num w:numId="41">
    <w:abstractNumId w:val="40"/>
  </w:num>
  <w:num w:numId="42">
    <w:abstractNumId w:val="54"/>
  </w:num>
  <w:num w:numId="43">
    <w:abstractNumId w:val="55"/>
  </w:num>
  <w:num w:numId="44">
    <w:abstractNumId w:val="20"/>
  </w:num>
  <w:num w:numId="45">
    <w:abstractNumId w:val="31"/>
  </w:num>
  <w:num w:numId="46">
    <w:abstractNumId w:val="15"/>
  </w:num>
  <w:num w:numId="47">
    <w:abstractNumId w:val="30"/>
  </w:num>
  <w:num w:numId="48">
    <w:abstractNumId w:val="62"/>
  </w:num>
  <w:num w:numId="49">
    <w:abstractNumId w:val="1"/>
  </w:num>
  <w:num w:numId="50">
    <w:abstractNumId w:val="29"/>
  </w:num>
  <w:num w:numId="51">
    <w:abstractNumId w:val="35"/>
  </w:num>
  <w:num w:numId="52">
    <w:abstractNumId w:val="12"/>
  </w:num>
  <w:num w:numId="53">
    <w:abstractNumId w:val="8"/>
  </w:num>
  <w:num w:numId="54">
    <w:abstractNumId w:val="5"/>
  </w:num>
  <w:num w:numId="55">
    <w:abstractNumId w:val="45"/>
  </w:num>
  <w:num w:numId="56">
    <w:abstractNumId w:val="19"/>
  </w:num>
  <w:num w:numId="57">
    <w:abstractNumId w:val="43"/>
  </w:num>
  <w:num w:numId="58">
    <w:abstractNumId w:val="22"/>
  </w:num>
  <w:num w:numId="59">
    <w:abstractNumId w:val="63"/>
  </w:num>
  <w:num w:numId="60">
    <w:abstractNumId w:val="23"/>
  </w:num>
  <w:num w:numId="61">
    <w:abstractNumId w:val="14"/>
  </w:num>
  <w:num w:numId="62">
    <w:abstractNumId w:val="48"/>
  </w:num>
  <w:num w:numId="63">
    <w:abstractNumId w:val="11"/>
  </w:num>
  <w:num w:numId="64">
    <w:abstractNumId w:val="47"/>
  </w:num>
  <w:num w:numId="65">
    <w:abstractNumId w:val="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74E"/>
    <w:rsid w:val="00000FCD"/>
    <w:rsid w:val="000023B5"/>
    <w:rsid w:val="00003B00"/>
    <w:rsid w:val="000128E5"/>
    <w:rsid w:val="00012993"/>
    <w:rsid w:val="00012B16"/>
    <w:rsid w:val="00014E5C"/>
    <w:rsid w:val="00014F1C"/>
    <w:rsid w:val="00016A99"/>
    <w:rsid w:val="0001766C"/>
    <w:rsid w:val="0003226D"/>
    <w:rsid w:val="00033196"/>
    <w:rsid w:val="0003461D"/>
    <w:rsid w:val="000346D4"/>
    <w:rsid w:val="00034E55"/>
    <w:rsid w:val="00035F80"/>
    <w:rsid w:val="0004447D"/>
    <w:rsid w:val="00044B39"/>
    <w:rsid w:val="00046586"/>
    <w:rsid w:val="0005317E"/>
    <w:rsid w:val="00055728"/>
    <w:rsid w:val="00056FCD"/>
    <w:rsid w:val="00060442"/>
    <w:rsid w:val="0006208C"/>
    <w:rsid w:val="0006520B"/>
    <w:rsid w:val="00066069"/>
    <w:rsid w:val="00076DA7"/>
    <w:rsid w:val="00080C89"/>
    <w:rsid w:val="00086D82"/>
    <w:rsid w:val="000873E4"/>
    <w:rsid w:val="00087D19"/>
    <w:rsid w:val="00091CD9"/>
    <w:rsid w:val="00094468"/>
    <w:rsid w:val="00094BAF"/>
    <w:rsid w:val="00094C90"/>
    <w:rsid w:val="000A082E"/>
    <w:rsid w:val="000A0D30"/>
    <w:rsid w:val="000A1D1B"/>
    <w:rsid w:val="000A7249"/>
    <w:rsid w:val="000B6E5F"/>
    <w:rsid w:val="000C1A35"/>
    <w:rsid w:val="000C3FC7"/>
    <w:rsid w:val="000C6F6D"/>
    <w:rsid w:val="000C7411"/>
    <w:rsid w:val="000D6B7D"/>
    <w:rsid w:val="000E0A4D"/>
    <w:rsid w:val="000E66A5"/>
    <w:rsid w:val="000F41D9"/>
    <w:rsid w:val="000F6E8F"/>
    <w:rsid w:val="001019CB"/>
    <w:rsid w:val="0010203D"/>
    <w:rsid w:val="00104361"/>
    <w:rsid w:val="00111F90"/>
    <w:rsid w:val="00112477"/>
    <w:rsid w:val="001125B9"/>
    <w:rsid w:val="00113D66"/>
    <w:rsid w:val="00114E62"/>
    <w:rsid w:val="00115572"/>
    <w:rsid w:val="0012141F"/>
    <w:rsid w:val="00121700"/>
    <w:rsid w:val="00124CF2"/>
    <w:rsid w:val="0012592A"/>
    <w:rsid w:val="00126C2D"/>
    <w:rsid w:val="001278C5"/>
    <w:rsid w:val="00127979"/>
    <w:rsid w:val="00127992"/>
    <w:rsid w:val="001304AE"/>
    <w:rsid w:val="00130ED9"/>
    <w:rsid w:val="00130F01"/>
    <w:rsid w:val="00131C69"/>
    <w:rsid w:val="00132A1F"/>
    <w:rsid w:val="001350A0"/>
    <w:rsid w:val="001354DD"/>
    <w:rsid w:val="00140629"/>
    <w:rsid w:val="00140A94"/>
    <w:rsid w:val="00143C80"/>
    <w:rsid w:val="00146325"/>
    <w:rsid w:val="0014788E"/>
    <w:rsid w:val="00175F2A"/>
    <w:rsid w:val="00180258"/>
    <w:rsid w:val="001805DA"/>
    <w:rsid w:val="00182B25"/>
    <w:rsid w:val="00184D83"/>
    <w:rsid w:val="001868D1"/>
    <w:rsid w:val="001913E7"/>
    <w:rsid w:val="00196E84"/>
    <w:rsid w:val="0019746D"/>
    <w:rsid w:val="001977E3"/>
    <w:rsid w:val="001A0E30"/>
    <w:rsid w:val="001A3041"/>
    <w:rsid w:val="001B1C48"/>
    <w:rsid w:val="001B2B29"/>
    <w:rsid w:val="001B3DDA"/>
    <w:rsid w:val="001B57DA"/>
    <w:rsid w:val="001B5C63"/>
    <w:rsid w:val="001B5FA1"/>
    <w:rsid w:val="001B6B23"/>
    <w:rsid w:val="001B779D"/>
    <w:rsid w:val="001C1610"/>
    <w:rsid w:val="001D059B"/>
    <w:rsid w:val="001D0C7F"/>
    <w:rsid w:val="001D5632"/>
    <w:rsid w:val="001D6F1C"/>
    <w:rsid w:val="001F094D"/>
    <w:rsid w:val="001F3578"/>
    <w:rsid w:val="001F5192"/>
    <w:rsid w:val="001F5BC4"/>
    <w:rsid w:val="002000A3"/>
    <w:rsid w:val="0020081B"/>
    <w:rsid w:val="002016C7"/>
    <w:rsid w:val="002023B3"/>
    <w:rsid w:val="0020432C"/>
    <w:rsid w:val="00204C2F"/>
    <w:rsid w:val="00207249"/>
    <w:rsid w:val="002103CB"/>
    <w:rsid w:val="00211A83"/>
    <w:rsid w:val="0022135E"/>
    <w:rsid w:val="002228E0"/>
    <w:rsid w:val="00222959"/>
    <w:rsid w:val="00225BAD"/>
    <w:rsid w:val="002310B5"/>
    <w:rsid w:val="00234E12"/>
    <w:rsid w:val="00235D6C"/>
    <w:rsid w:val="0023744F"/>
    <w:rsid w:val="0023789D"/>
    <w:rsid w:val="00241E63"/>
    <w:rsid w:val="00253E36"/>
    <w:rsid w:val="0025574B"/>
    <w:rsid w:val="00255A44"/>
    <w:rsid w:val="00264981"/>
    <w:rsid w:val="00266DA3"/>
    <w:rsid w:val="00271CE4"/>
    <w:rsid w:val="00274120"/>
    <w:rsid w:val="002751FE"/>
    <w:rsid w:val="0027797F"/>
    <w:rsid w:val="002932B6"/>
    <w:rsid w:val="002942A1"/>
    <w:rsid w:val="00297912"/>
    <w:rsid w:val="002A10FD"/>
    <w:rsid w:val="002A1F00"/>
    <w:rsid w:val="002A3494"/>
    <w:rsid w:val="002A7234"/>
    <w:rsid w:val="002B0328"/>
    <w:rsid w:val="002B4C5D"/>
    <w:rsid w:val="002B5690"/>
    <w:rsid w:val="002C0790"/>
    <w:rsid w:val="002C10D5"/>
    <w:rsid w:val="002C381E"/>
    <w:rsid w:val="002C429F"/>
    <w:rsid w:val="002C51FB"/>
    <w:rsid w:val="002C75E6"/>
    <w:rsid w:val="002D5967"/>
    <w:rsid w:val="002D5F6C"/>
    <w:rsid w:val="002E0FEF"/>
    <w:rsid w:val="002E4729"/>
    <w:rsid w:val="002E4EDD"/>
    <w:rsid w:val="002E6BFA"/>
    <w:rsid w:val="002F0D63"/>
    <w:rsid w:val="002F2B04"/>
    <w:rsid w:val="002F4A50"/>
    <w:rsid w:val="0030786A"/>
    <w:rsid w:val="00310304"/>
    <w:rsid w:val="00315A64"/>
    <w:rsid w:val="003246EC"/>
    <w:rsid w:val="00330B16"/>
    <w:rsid w:val="003334DF"/>
    <w:rsid w:val="00334B7F"/>
    <w:rsid w:val="003350B8"/>
    <w:rsid w:val="00335583"/>
    <w:rsid w:val="00335B29"/>
    <w:rsid w:val="00340FF2"/>
    <w:rsid w:val="0034144D"/>
    <w:rsid w:val="00350E2C"/>
    <w:rsid w:val="00362030"/>
    <w:rsid w:val="003667E0"/>
    <w:rsid w:val="00370090"/>
    <w:rsid w:val="003738B0"/>
    <w:rsid w:val="0037799A"/>
    <w:rsid w:val="00381652"/>
    <w:rsid w:val="0038357B"/>
    <w:rsid w:val="00384600"/>
    <w:rsid w:val="00392394"/>
    <w:rsid w:val="00395781"/>
    <w:rsid w:val="003A0616"/>
    <w:rsid w:val="003A5B75"/>
    <w:rsid w:val="003A782D"/>
    <w:rsid w:val="003B0890"/>
    <w:rsid w:val="003B1071"/>
    <w:rsid w:val="003B4BF7"/>
    <w:rsid w:val="003B4CAA"/>
    <w:rsid w:val="003B7D61"/>
    <w:rsid w:val="003C77B5"/>
    <w:rsid w:val="003E26E6"/>
    <w:rsid w:val="003E5D73"/>
    <w:rsid w:val="003E5EC2"/>
    <w:rsid w:val="003E6FC1"/>
    <w:rsid w:val="003F2631"/>
    <w:rsid w:val="003F595B"/>
    <w:rsid w:val="003F77F0"/>
    <w:rsid w:val="00406AB6"/>
    <w:rsid w:val="00410FC9"/>
    <w:rsid w:val="00413121"/>
    <w:rsid w:val="00414EFF"/>
    <w:rsid w:val="00415870"/>
    <w:rsid w:val="0041614B"/>
    <w:rsid w:val="00416165"/>
    <w:rsid w:val="00416EEC"/>
    <w:rsid w:val="0041701F"/>
    <w:rsid w:val="0042213E"/>
    <w:rsid w:val="00425949"/>
    <w:rsid w:val="004324B3"/>
    <w:rsid w:val="004331E1"/>
    <w:rsid w:val="00433500"/>
    <w:rsid w:val="00433883"/>
    <w:rsid w:val="0043500C"/>
    <w:rsid w:val="00437104"/>
    <w:rsid w:val="00442335"/>
    <w:rsid w:val="004446E4"/>
    <w:rsid w:val="00446E1B"/>
    <w:rsid w:val="00447A42"/>
    <w:rsid w:val="00452F1C"/>
    <w:rsid w:val="00454C62"/>
    <w:rsid w:val="00454D5D"/>
    <w:rsid w:val="0045640E"/>
    <w:rsid w:val="00463686"/>
    <w:rsid w:val="00464110"/>
    <w:rsid w:val="0046567D"/>
    <w:rsid w:val="0046668D"/>
    <w:rsid w:val="00473FE1"/>
    <w:rsid w:val="0048414D"/>
    <w:rsid w:val="00484995"/>
    <w:rsid w:val="00487796"/>
    <w:rsid w:val="00493F43"/>
    <w:rsid w:val="0049477E"/>
    <w:rsid w:val="004956C7"/>
    <w:rsid w:val="004965F4"/>
    <w:rsid w:val="00497DA3"/>
    <w:rsid w:val="004A10B9"/>
    <w:rsid w:val="004A34EC"/>
    <w:rsid w:val="004A4B19"/>
    <w:rsid w:val="004A4C9E"/>
    <w:rsid w:val="004A7813"/>
    <w:rsid w:val="004B270E"/>
    <w:rsid w:val="004B75C1"/>
    <w:rsid w:val="004B7B25"/>
    <w:rsid w:val="004C4D79"/>
    <w:rsid w:val="004C58A4"/>
    <w:rsid w:val="004C627E"/>
    <w:rsid w:val="004D0917"/>
    <w:rsid w:val="004D2420"/>
    <w:rsid w:val="004D421B"/>
    <w:rsid w:val="004E090F"/>
    <w:rsid w:val="004E4566"/>
    <w:rsid w:val="004E6EDE"/>
    <w:rsid w:val="004F08DF"/>
    <w:rsid w:val="004F23FF"/>
    <w:rsid w:val="004F3597"/>
    <w:rsid w:val="004F5C06"/>
    <w:rsid w:val="004F6C32"/>
    <w:rsid w:val="00500B72"/>
    <w:rsid w:val="00502F39"/>
    <w:rsid w:val="00511EA7"/>
    <w:rsid w:val="005130DC"/>
    <w:rsid w:val="00513AF5"/>
    <w:rsid w:val="00521A8C"/>
    <w:rsid w:val="005231EB"/>
    <w:rsid w:val="0052571D"/>
    <w:rsid w:val="00530E3F"/>
    <w:rsid w:val="00533578"/>
    <w:rsid w:val="00535C2C"/>
    <w:rsid w:val="0053725B"/>
    <w:rsid w:val="00537D8F"/>
    <w:rsid w:val="00540F6E"/>
    <w:rsid w:val="0054123C"/>
    <w:rsid w:val="005516E1"/>
    <w:rsid w:val="00551965"/>
    <w:rsid w:val="0055224B"/>
    <w:rsid w:val="005534FA"/>
    <w:rsid w:val="005556F2"/>
    <w:rsid w:val="005557EB"/>
    <w:rsid w:val="005568B4"/>
    <w:rsid w:val="00562764"/>
    <w:rsid w:val="00564D35"/>
    <w:rsid w:val="0056589A"/>
    <w:rsid w:val="00567864"/>
    <w:rsid w:val="00570C4E"/>
    <w:rsid w:val="005736A3"/>
    <w:rsid w:val="00573B26"/>
    <w:rsid w:val="00574F0C"/>
    <w:rsid w:val="005754C5"/>
    <w:rsid w:val="005811CC"/>
    <w:rsid w:val="00586B05"/>
    <w:rsid w:val="005918A4"/>
    <w:rsid w:val="00591BA3"/>
    <w:rsid w:val="0059533D"/>
    <w:rsid w:val="005A09E1"/>
    <w:rsid w:val="005A0CD3"/>
    <w:rsid w:val="005A14EE"/>
    <w:rsid w:val="005A33D1"/>
    <w:rsid w:val="005A40A6"/>
    <w:rsid w:val="005A6FA4"/>
    <w:rsid w:val="005B5030"/>
    <w:rsid w:val="005B53F4"/>
    <w:rsid w:val="005C1342"/>
    <w:rsid w:val="005D0AC6"/>
    <w:rsid w:val="005D1F03"/>
    <w:rsid w:val="005D3464"/>
    <w:rsid w:val="005D431F"/>
    <w:rsid w:val="005D54B6"/>
    <w:rsid w:val="005D7D62"/>
    <w:rsid w:val="005E0A7D"/>
    <w:rsid w:val="005E370B"/>
    <w:rsid w:val="005F629A"/>
    <w:rsid w:val="005F7FAF"/>
    <w:rsid w:val="00600CB7"/>
    <w:rsid w:val="00610826"/>
    <w:rsid w:val="006108AB"/>
    <w:rsid w:val="00610A90"/>
    <w:rsid w:val="00611CAF"/>
    <w:rsid w:val="00611FE8"/>
    <w:rsid w:val="00616FFF"/>
    <w:rsid w:val="00624F34"/>
    <w:rsid w:val="00631D3F"/>
    <w:rsid w:val="00632BE0"/>
    <w:rsid w:val="006343FC"/>
    <w:rsid w:val="00636924"/>
    <w:rsid w:val="00644AD8"/>
    <w:rsid w:val="00644DA5"/>
    <w:rsid w:val="00651764"/>
    <w:rsid w:val="00652BAD"/>
    <w:rsid w:val="00652EC1"/>
    <w:rsid w:val="006537ED"/>
    <w:rsid w:val="00655298"/>
    <w:rsid w:val="00660D0D"/>
    <w:rsid w:val="006615F0"/>
    <w:rsid w:val="0066199D"/>
    <w:rsid w:val="00662258"/>
    <w:rsid w:val="00662FB8"/>
    <w:rsid w:val="006634FC"/>
    <w:rsid w:val="00667546"/>
    <w:rsid w:val="0067039E"/>
    <w:rsid w:val="006723E8"/>
    <w:rsid w:val="0067426A"/>
    <w:rsid w:val="00675E0F"/>
    <w:rsid w:val="00680073"/>
    <w:rsid w:val="00680B49"/>
    <w:rsid w:val="00691076"/>
    <w:rsid w:val="00691FAE"/>
    <w:rsid w:val="00693DB1"/>
    <w:rsid w:val="00694B8A"/>
    <w:rsid w:val="00694D4A"/>
    <w:rsid w:val="006951E2"/>
    <w:rsid w:val="006954ED"/>
    <w:rsid w:val="006A07B4"/>
    <w:rsid w:val="006A16DD"/>
    <w:rsid w:val="006A6474"/>
    <w:rsid w:val="006A704C"/>
    <w:rsid w:val="006A70BF"/>
    <w:rsid w:val="006B5BD8"/>
    <w:rsid w:val="006C1687"/>
    <w:rsid w:val="006C2B85"/>
    <w:rsid w:val="006C7FED"/>
    <w:rsid w:val="006D0E4F"/>
    <w:rsid w:val="006D1A5E"/>
    <w:rsid w:val="006D274E"/>
    <w:rsid w:val="006D4320"/>
    <w:rsid w:val="006D4CEA"/>
    <w:rsid w:val="006D6321"/>
    <w:rsid w:val="006D643D"/>
    <w:rsid w:val="006E3F4C"/>
    <w:rsid w:val="006E5E6E"/>
    <w:rsid w:val="006E6CF5"/>
    <w:rsid w:val="0070790E"/>
    <w:rsid w:val="00716D48"/>
    <w:rsid w:val="00717699"/>
    <w:rsid w:val="00720EAE"/>
    <w:rsid w:val="00733070"/>
    <w:rsid w:val="00740733"/>
    <w:rsid w:val="007407E0"/>
    <w:rsid w:val="00743656"/>
    <w:rsid w:val="0074649D"/>
    <w:rsid w:val="00747A29"/>
    <w:rsid w:val="00747B73"/>
    <w:rsid w:val="00751039"/>
    <w:rsid w:val="00751467"/>
    <w:rsid w:val="0075169A"/>
    <w:rsid w:val="00751F43"/>
    <w:rsid w:val="0076335F"/>
    <w:rsid w:val="00774992"/>
    <w:rsid w:val="007857C9"/>
    <w:rsid w:val="00794875"/>
    <w:rsid w:val="007A4635"/>
    <w:rsid w:val="007A5742"/>
    <w:rsid w:val="007B0640"/>
    <w:rsid w:val="007B1663"/>
    <w:rsid w:val="007C0E9D"/>
    <w:rsid w:val="007C2C55"/>
    <w:rsid w:val="007D0B9F"/>
    <w:rsid w:val="007D2E90"/>
    <w:rsid w:val="007D3830"/>
    <w:rsid w:val="007D4C6E"/>
    <w:rsid w:val="007E10AB"/>
    <w:rsid w:val="007E640C"/>
    <w:rsid w:val="007E698E"/>
    <w:rsid w:val="007F49A3"/>
    <w:rsid w:val="0080263C"/>
    <w:rsid w:val="00806F31"/>
    <w:rsid w:val="00807EBA"/>
    <w:rsid w:val="00812AC1"/>
    <w:rsid w:val="00814560"/>
    <w:rsid w:val="00822022"/>
    <w:rsid w:val="008259CA"/>
    <w:rsid w:val="00832A73"/>
    <w:rsid w:val="00836070"/>
    <w:rsid w:val="008365A3"/>
    <w:rsid w:val="0084051C"/>
    <w:rsid w:val="008409BA"/>
    <w:rsid w:val="00842B81"/>
    <w:rsid w:val="00843003"/>
    <w:rsid w:val="0084424A"/>
    <w:rsid w:val="00852F51"/>
    <w:rsid w:val="00853554"/>
    <w:rsid w:val="008638A2"/>
    <w:rsid w:val="0087048B"/>
    <w:rsid w:val="00874A3B"/>
    <w:rsid w:val="00877D0F"/>
    <w:rsid w:val="00880C1D"/>
    <w:rsid w:val="0088117E"/>
    <w:rsid w:val="00881EA9"/>
    <w:rsid w:val="00883287"/>
    <w:rsid w:val="00896B66"/>
    <w:rsid w:val="00897311"/>
    <w:rsid w:val="008A2A87"/>
    <w:rsid w:val="008A3F0A"/>
    <w:rsid w:val="008B2766"/>
    <w:rsid w:val="008B4A02"/>
    <w:rsid w:val="008B6D73"/>
    <w:rsid w:val="008C008E"/>
    <w:rsid w:val="008C02F6"/>
    <w:rsid w:val="008C70C6"/>
    <w:rsid w:val="008D269D"/>
    <w:rsid w:val="008D5457"/>
    <w:rsid w:val="008F0781"/>
    <w:rsid w:val="008F5649"/>
    <w:rsid w:val="008F588D"/>
    <w:rsid w:val="0090724D"/>
    <w:rsid w:val="009103B2"/>
    <w:rsid w:val="009109F8"/>
    <w:rsid w:val="00912A83"/>
    <w:rsid w:val="0091372C"/>
    <w:rsid w:val="00913A10"/>
    <w:rsid w:val="009219BF"/>
    <w:rsid w:val="00924915"/>
    <w:rsid w:val="009273B4"/>
    <w:rsid w:val="00935CA6"/>
    <w:rsid w:val="00937342"/>
    <w:rsid w:val="00940A8F"/>
    <w:rsid w:val="00943339"/>
    <w:rsid w:val="0095033B"/>
    <w:rsid w:val="00953963"/>
    <w:rsid w:val="00955A80"/>
    <w:rsid w:val="009637B6"/>
    <w:rsid w:val="0096471B"/>
    <w:rsid w:val="00964DEB"/>
    <w:rsid w:val="00970A3A"/>
    <w:rsid w:val="00970B4E"/>
    <w:rsid w:val="00972BC0"/>
    <w:rsid w:val="00975C20"/>
    <w:rsid w:val="00976D49"/>
    <w:rsid w:val="0098020B"/>
    <w:rsid w:val="009812DA"/>
    <w:rsid w:val="0098693A"/>
    <w:rsid w:val="00986AC3"/>
    <w:rsid w:val="0099742F"/>
    <w:rsid w:val="009A2987"/>
    <w:rsid w:val="009A72F4"/>
    <w:rsid w:val="009B42C2"/>
    <w:rsid w:val="009B4DC7"/>
    <w:rsid w:val="009B6415"/>
    <w:rsid w:val="009B6FEC"/>
    <w:rsid w:val="009D5891"/>
    <w:rsid w:val="009D6637"/>
    <w:rsid w:val="009D758C"/>
    <w:rsid w:val="009E043F"/>
    <w:rsid w:val="009E1143"/>
    <w:rsid w:val="009E2CEC"/>
    <w:rsid w:val="009E5562"/>
    <w:rsid w:val="009E6228"/>
    <w:rsid w:val="009E66E8"/>
    <w:rsid w:val="009F12EA"/>
    <w:rsid w:val="009F5D35"/>
    <w:rsid w:val="009F78A1"/>
    <w:rsid w:val="00A00404"/>
    <w:rsid w:val="00A01B7E"/>
    <w:rsid w:val="00A041CB"/>
    <w:rsid w:val="00A1452E"/>
    <w:rsid w:val="00A23EC6"/>
    <w:rsid w:val="00A260B1"/>
    <w:rsid w:val="00A26AF2"/>
    <w:rsid w:val="00A27C6A"/>
    <w:rsid w:val="00A31FF0"/>
    <w:rsid w:val="00A32EDE"/>
    <w:rsid w:val="00A37582"/>
    <w:rsid w:val="00A400AA"/>
    <w:rsid w:val="00A409F3"/>
    <w:rsid w:val="00A410FF"/>
    <w:rsid w:val="00A428F3"/>
    <w:rsid w:val="00A45E83"/>
    <w:rsid w:val="00A4691A"/>
    <w:rsid w:val="00A4697B"/>
    <w:rsid w:val="00A50663"/>
    <w:rsid w:val="00A535D0"/>
    <w:rsid w:val="00A53763"/>
    <w:rsid w:val="00A5488B"/>
    <w:rsid w:val="00A552F3"/>
    <w:rsid w:val="00A6227E"/>
    <w:rsid w:val="00A64621"/>
    <w:rsid w:val="00A64D7E"/>
    <w:rsid w:val="00A659EF"/>
    <w:rsid w:val="00A72D12"/>
    <w:rsid w:val="00A743FD"/>
    <w:rsid w:val="00A75890"/>
    <w:rsid w:val="00A778AE"/>
    <w:rsid w:val="00A82E0C"/>
    <w:rsid w:val="00A9040B"/>
    <w:rsid w:val="00A9659C"/>
    <w:rsid w:val="00AA0A22"/>
    <w:rsid w:val="00AA11D9"/>
    <w:rsid w:val="00AA34EC"/>
    <w:rsid w:val="00AA5E38"/>
    <w:rsid w:val="00AA68D5"/>
    <w:rsid w:val="00AC43AB"/>
    <w:rsid w:val="00AC7635"/>
    <w:rsid w:val="00AC7720"/>
    <w:rsid w:val="00AD1FFC"/>
    <w:rsid w:val="00AD3D37"/>
    <w:rsid w:val="00AD5671"/>
    <w:rsid w:val="00AE4EAE"/>
    <w:rsid w:val="00AF220C"/>
    <w:rsid w:val="00AF4C05"/>
    <w:rsid w:val="00AF58AC"/>
    <w:rsid w:val="00AF7130"/>
    <w:rsid w:val="00B01E2C"/>
    <w:rsid w:val="00B024BB"/>
    <w:rsid w:val="00B06236"/>
    <w:rsid w:val="00B074CB"/>
    <w:rsid w:val="00B310C1"/>
    <w:rsid w:val="00B3146D"/>
    <w:rsid w:val="00B33B81"/>
    <w:rsid w:val="00B402AE"/>
    <w:rsid w:val="00B407ED"/>
    <w:rsid w:val="00B40820"/>
    <w:rsid w:val="00B40B74"/>
    <w:rsid w:val="00B50F4B"/>
    <w:rsid w:val="00B51105"/>
    <w:rsid w:val="00B5418C"/>
    <w:rsid w:val="00B544DD"/>
    <w:rsid w:val="00B55C0D"/>
    <w:rsid w:val="00B575E2"/>
    <w:rsid w:val="00B603DA"/>
    <w:rsid w:val="00B616FE"/>
    <w:rsid w:val="00B63779"/>
    <w:rsid w:val="00B65456"/>
    <w:rsid w:val="00B70380"/>
    <w:rsid w:val="00B7700F"/>
    <w:rsid w:val="00B77C3C"/>
    <w:rsid w:val="00B8495E"/>
    <w:rsid w:val="00B85651"/>
    <w:rsid w:val="00B86506"/>
    <w:rsid w:val="00B8688F"/>
    <w:rsid w:val="00B91264"/>
    <w:rsid w:val="00B931F8"/>
    <w:rsid w:val="00B95696"/>
    <w:rsid w:val="00B97F83"/>
    <w:rsid w:val="00BA3727"/>
    <w:rsid w:val="00BA5020"/>
    <w:rsid w:val="00BA6CB5"/>
    <w:rsid w:val="00BA74B8"/>
    <w:rsid w:val="00BA7D79"/>
    <w:rsid w:val="00BB1635"/>
    <w:rsid w:val="00BB37A8"/>
    <w:rsid w:val="00BB7191"/>
    <w:rsid w:val="00BB7CA5"/>
    <w:rsid w:val="00BC17C8"/>
    <w:rsid w:val="00BC25AF"/>
    <w:rsid w:val="00BC3C8E"/>
    <w:rsid w:val="00BC3F2A"/>
    <w:rsid w:val="00BC5EDD"/>
    <w:rsid w:val="00BC6709"/>
    <w:rsid w:val="00BD0CC2"/>
    <w:rsid w:val="00BD0D05"/>
    <w:rsid w:val="00BD299A"/>
    <w:rsid w:val="00BD7110"/>
    <w:rsid w:val="00BE312C"/>
    <w:rsid w:val="00BE4243"/>
    <w:rsid w:val="00BF57F9"/>
    <w:rsid w:val="00BF6EA2"/>
    <w:rsid w:val="00BF7851"/>
    <w:rsid w:val="00BF7B57"/>
    <w:rsid w:val="00C00C25"/>
    <w:rsid w:val="00C013FE"/>
    <w:rsid w:val="00C03D9C"/>
    <w:rsid w:val="00C06923"/>
    <w:rsid w:val="00C10960"/>
    <w:rsid w:val="00C129BF"/>
    <w:rsid w:val="00C1704D"/>
    <w:rsid w:val="00C20416"/>
    <w:rsid w:val="00C23371"/>
    <w:rsid w:val="00C23986"/>
    <w:rsid w:val="00C253DB"/>
    <w:rsid w:val="00C27F40"/>
    <w:rsid w:val="00C3014F"/>
    <w:rsid w:val="00C304D3"/>
    <w:rsid w:val="00C312EB"/>
    <w:rsid w:val="00C31DFF"/>
    <w:rsid w:val="00C326F8"/>
    <w:rsid w:val="00C32FBE"/>
    <w:rsid w:val="00C34B36"/>
    <w:rsid w:val="00C35099"/>
    <w:rsid w:val="00C3615C"/>
    <w:rsid w:val="00C45D6E"/>
    <w:rsid w:val="00C46079"/>
    <w:rsid w:val="00C46191"/>
    <w:rsid w:val="00C52F9C"/>
    <w:rsid w:val="00C61172"/>
    <w:rsid w:val="00C6528C"/>
    <w:rsid w:val="00C655DA"/>
    <w:rsid w:val="00C8773B"/>
    <w:rsid w:val="00C87DA9"/>
    <w:rsid w:val="00C90F25"/>
    <w:rsid w:val="00C910A6"/>
    <w:rsid w:val="00C92F3B"/>
    <w:rsid w:val="00C957B7"/>
    <w:rsid w:val="00C96792"/>
    <w:rsid w:val="00CA15CE"/>
    <w:rsid w:val="00CA386D"/>
    <w:rsid w:val="00CA59F5"/>
    <w:rsid w:val="00CA7810"/>
    <w:rsid w:val="00CA7F4D"/>
    <w:rsid w:val="00CB1252"/>
    <w:rsid w:val="00CC4EC8"/>
    <w:rsid w:val="00CC6CE3"/>
    <w:rsid w:val="00CD5569"/>
    <w:rsid w:val="00CD5ADE"/>
    <w:rsid w:val="00CD7A42"/>
    <w:rsid w:val="00CE2E39"/>
    <w:rsid w:val="00CE3984"/>
    <w:rsid w:val="00CF40E4"/>
    <w:rsid w:val="00CF6969"/>
    <w:rsid w:val="00CF6E99"/>
    <w:rsid w:val="00D0280B"/>
    <w:rsid w:val="00D03418"/>
    <w:rsid w:val="00D07927"/>
    <w:rsid w:val="00D110BA"/>
    <w:rsid w:val="00D113EF"/>
    <w:rsid w:val="00D12C63"/>
    <w:rsid w:val="00D14BD5"/>
    <w:rsid w:val="00D21B6B"/>
    <w:rsid w:val="00D21FD8"/>
    <w:rsid w:val="00D24A66"/>
    <w:rsid w:val="00D26B0C"/>
    <w:rsid w:val="00D3188C"/>
    <w:rsid w:val="00D33E1D"/>
    <w:rsid w:val="00D35D31"/>
    <w:rsid w:val="00D40BBE"/>
    <w:rsid w:val="00D42595"/>
    <w:rsid w:val="00D45ECD"/>
    <w:rsid w:val="00D50DF6"/>
    <w:rsid w:val="00D56178"/>
    <w:rsid w:val="00D6447C"/>
    <w:rsid w:val="00D71E60"/>
    <w:rsid w:val="00D72E45"/>
    <w:rsid w:val="00D738EA"/>
    <w:rsid w:val="00D763D0"/>
    <w:rsid w:val="00D81ECF"/>
    <w:rsid w:val="00D84FC5"/>
    <w:rsid w:val="00D921F0"/>
    <w:rsid w:val="00D93D63"/>
    <w:rsid w:val="00DA534A"/>
    <w:rsid w:val="00DA632C"/>
    <w:rsid w:val="00DA633B"/>
    <w:rsid w:val="00DA76C7"/>
    <w:rsid w:val="00DB0E5D"/>
    <w:rsid w:val="00DB24EB"/>
    <w:rsid w:val="00DB54A5"/>
    <w:rsid w:val="00DC1B37"/>
    <w:rsid w:val="00DC400A"/>
    <w:rsid w:val="00DC7221"/>
    <w:rsid w:val="00DD0A34"/>
    <w:rsid w:val="00DD21C6"/>
    <w:rsid w:val="00DD7FDA"/>
    <w:rsid w:val="00DE0BBB"/>
    <w:rsid w:val="00DE1405"/>
    <w:rsid w:val="00DE2B29"/>
    <w:rsid w:val="00DE6BB1"/>
    <w:rsid w:val="00DE7E4F"/>
    <w:rsid w:val="00DF081A"/>
    <w:rsid w:val="00DF7D8B"/>
    <w:rsid w:val="00E060B9"/>
    <w:rsid w:val="00E06494"/>
    <w:rsid w:val="00E0667C"/>
    <w:rsid w:val="00E10450"/>
    <w:rsid w:val="00E1180E"/>
    <w:rsid w:val="00E164A1"/>
    <w:rsid w:val="00E17B2C"/>
    <w:rsid w:val="00E22FB6"/>
    <w:rsid w:val="00E23863"/>
    <w:rsid w:val="00E328F3"/>
    <w:rsid w:val="00E32EA1"/>
    <w:rsid w:val="00E34075"/>
    <w:rsid w:val="00E358F2"/>
    <w:rsid w:val="00E37FBF"/>
    <w:rsid w:val="00E40366"/>
    <w:rsid w:val="00E41245"/>
    <w:rsid w:val="00E415FA"/>
    <w:rsid w:val="00E45750"/>
    <w:rsid w:val="00E50A9D"/>
    <w:rsid w:val="00E50B46"/>
    <w:rsid w:val="00E5131C"/>
    <w:rsid w:val="00E53ABA"/>
    <w:rsid w:val="00E5745F"/>
    <w:rsid w:val="00E60B17"/>
    <w:rsid w:val="00E62634"/>
    <w:rsid w:val="00E62C28"/>
    <w:rsid w:val="00E63C50"/>
    <w:rsid w:val="00E6677F"/>
    <w:rsid w:val="00E71251"/>
    <w:rsid w:val="00E71A7A"/>
    <w:rsid w:val="00E71AB1"/>
    <w:rsid w:val="00E73CA1"/>
    <w:rsid w:val="00E7490D"/>
    <w:rsid w:val="00E74923"/>
    <w:rsid w:val="00E82FE2"/>
    <w:rsid w:val="00E852D9"/>
    <w:rsid w:val="00E913AB"/>
    <w:rsid w:val="00E91C65"/>
    <w:rsid w:val="00E92CD2"/>
    <w:rsid w:val="00E94FCF"/>
    <w:rsid w:val="00E96329"/>
    <w:rsid w:val="00E96CCD"/>
    <w:rsid w:val="00EA1DD5"/>
    <w:rsid w:val="00EA3D58"/>
    <w:rsid w:val="00EB0894"/>
    <w:rsid w:val="00EB0DA2"/>
    <w:rsid w:val="00EB5690"/>
    <w:rsid w:val="00EB7F45"/>
    <w:rsid w:val="00EC3A96"/>
    <w:rsid w:val="00ED1593"/>
    <w:rsid w:val="00ED323C"/>
    <w:rsid w:val="00ED6999"/>
    <w:rsid w:val="00ED709D"/>
    <w:rsid w:val="00EE2661"/>
    <w:rsid w:val="00EE5C25"/>
    <w:rsid w:val="00EE5E51"/>
    <w:rsid w:val="00EE5FA2"/>
    <w:rsid w:val="00EE660A"/>
    <w:rsid w:val="00EE6873"/>
    <w:rsid w:val="00EE7655"/>
    <w:rsid w:val="00EE7FFB"/>
    <w:rsid w:val="00EF08C6"/>
    <w:rsid w:val="00EF675A"/>
    <w:rsid w:val="00EF6FF6"/>
    <w:rsid w:val="00F0164F"/>
    <w:rsid w:val="00F06A4F"/>
    <w:rsid w:val="00F073EB"/>
    <w:rsid w:val="00F10CF4"/>
    <w:rsid w:val="00F10EB9"/>
    <w:rsid w:val="00F141D1"/>
    <w:rsid w:val="00F20F11"/>
    <w:rsid w:val="00F221A7"/>
    <w:rsid w:val="00F242AF"/>
    <w:rsid w:val="00F3196C"/>
    <w:rsid w:val="00F3536A"/>
    <w:rsid w:val="00F36236"/>
    <w:rsid w:val="00F3776C"/>
    <w:rsid w:val="00F4244E"/>
    <w:rsid w:val="00F44596"/>
    <w:rsid w:val="00F45842"/>
    <w:rsid w:val="00F47E26"/>
    <w:rsid w:val="00F553E2"/>
    <w:rsid w:val="00F61693"/>
    <w:rsid w:val="00F634CE"/>
    <w:rsid w:val="00F64643"/>
    <w:rsid w:val="00F64979"/>
    <w:rsid w:val="00F67EE6"/>
    <w:rsid w:val="00F71052"/>
    <w:rsid w:val="00F76CC5"/>
    <w:rsid w:val="00F82AC6"/>
    <w:rsid w:val="00F839CC"/>
    <w:rsid w:val="00F83BD2"/>
    <w:rsid w:val="00F84397"/>
    <w:rsid w:val="00F870C2"/>
    <w:rsid w:val="00F92AC2"/>
    <w:rsid w:val="00F93390"/>
    <w:rsid w:val="00F93D02"/>
    <w:rsid w:val="00F948B2"/>
    <w:rsid w:val="00F97D85"/>
    <w:rsid w:val="00FA0886"/>
    <w:rsid w:val="00FA0E51"/>
    <w:rsid w:val="00FA13D1"/>
    <w:rsid w:val="00FA47F3"/>
    <w:rsid w:val="00FA7085"/>
    <w:rsid w:val="00FA7131"/>
    <w:rsid w:val="00FB0395"/>
    <w:rsid w:val="00FB348F"/>
    <w:rsid w:val="00FB7BB9"/>
    <w:rsid w:val="00FC12C7"/>
    <w:rsid w:val="00FC2B99"/>
    <w:rsid w:val="00FC58DA"/>
    <w:rsid w:val="00FD2F45"/>
    <w:rsid w:val="00FD3A4F"/>
    <w:rsid w:val="00FE014E"/>
    <w:rsid w:val="00FE0B14"/>
    <w:rsid w:val="00FE18CA"/>
    <w:rsid w:val="00FE26A3"/>
    <w:rsid w:val="00FE2F57"/>
    <w:rsid w:val="00FF1881"/>
    <w:rsid w:val="00FF2AB4"/>
    <w:rsid w:val="00FF7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1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uiPriority w:val="9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rPr>
      <w:sz w:val="28"/>
      <w:szCs w:val="24"/>
    </w:rPr>
  </w:style>
  <w:style w:type="character" w:customStyle="1" w:styleId="Heading2bChar">
    <w:name w:val="Heading 2b Char"/>
    <w:basedOn w:val="Heading2Char"/>
    <w:link w:val="Heading2b"/>
    <w:rsid w:val="0006208C"/>
    <w:rPr>
      <w:sz w:val="28"/>
      <w:szCs w:val="24"/>
    </w:rPr>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semiHidden/>
    <w:unhideWhenUsed/>
    <w:rsid w:val="00807EBA"/>
    <w:pPr>
      <w:spacing w:before="100" w:beforeAutospacing="1" w:after="100" w:afterAutospacing="1"/>
    </w:pPr>
  </w:style>
  <w:style w:type="numbering" w:customStyle="1" w:styleId="WayShouldBe">
    <w:name w:val="WayShouldBe"/>
    <w:rsid w:val="00204C2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workbook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465AB-EB42-4F5A-B494-CFA7AA7FF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workbook_template</Template>
  <TotalTime>2</TotalTime>
  <Pages>51</Pages>
  <Words>6255</Words>
  <Characters>35658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41830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cp:lastModifiedBy>
  <cp:revision>2</cp:revision>
  <cp:lastPrinted>2012-12-18T13:50:00Z</cp:lastPrinted>
  <dcterms:created xsi:type="dcterms:W3CDTF">2012-12-18T13:52:00Z</dcterms:created>
  <dcterms:modified xsi:type="dcterms:W3CDTF">2012-12-18T13:52:00Z</dcterms:modified>
</cp:coreProperties>
</file>