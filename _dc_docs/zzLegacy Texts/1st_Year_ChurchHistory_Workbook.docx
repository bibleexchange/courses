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763"/>
      </w:tblGrid>
      <w:tr w:rsidR="00044B39" w:rsidTr="00044B39">
        <w:trPr>
          <w:trHeight w:val="909"/>
        </w:trPr>
        <w:tc>
          <w:tcPr>
            <w:tcW w:w="0" w:type="auto"/>
          </w:tcPr>
          <w:p w:rsidR="00044B39" w:rsidRDefault="003D504A" w:rsidP="003D504A">
            <w:pPr>
              <w:pStyle w:val="NoSpacing"/>
              <w:rPr>
                <w:b/>
                <w:bCs/>
                <w:caps/>
                <w:sz w:val="72"/>
                <w:szCs w:val="72"/>
              </w:rPr>
            </w:pPr>
            <w:r>
              <w:rPr>
                <w:b/>
                <w:bCs/>
                <w:caps/>
                <w:sz w:val="72"/>
                <w:szCs w:val="72"/>
              </w:rPr>
              <w:t>church history</w:t>
            </w:r>
          </w:p>
        </w:tc>
      </w:tr>
      <w:tr w:rsidR="00044B39" w:rsidTr="00044B39">
        <w:trPr>
          <w:trHeight w:val="533"/>
        </w:trPr>
        <w:tc>
          <w:tcPr>
            <w:tcW w:w="0" w:type="auto"/>
          </w:tcPr>
          <w:p w:rsidR="00044B39" w:rsidRDefault="003D504A" w:rsidP="00044B39">
            <w:pPr>
              <w:pStyle w:val="NoSpacing"/>
              <w:rPr>
                <w:color w:val="7F7F7F" w:themeColor="background1" w:themeShade="7F"/>
              </w:rPr>
            </w:pPr>
            <w:r w:rsidRPr="00F544A3">
              <w:rPr>
                <w:rFonts w:ascii="Times New Roman" w:hAnsi="Times New Roman"/>
                <w:sz w:val="44"/>
                <w:szCs w:val="44"/>
              </w:rPr>
              <w:t xml:space="preserve">A Historical Parallel to the </w:t>
            </w:r>
            <w:r w:rsidRPr="00F544A3">
              <w:rPr>
                <w:rFonts w:ascii="Times New Roman" w:hAnsi="Times New Roman"/>
                <w:sz w:val="44"/>
                <w:szCs w:val="44"/>
              </w:rPr>
              <w:br w:type="textWrapping" w:clear="all"/>
              <w:t>Seven Churches of Asia</w:t>
            </w:r>
          </w:p>
        </w:tc>
      </w:tr>
    </w:tbl>
    <w:p w:rsidR="00D26B0C" w:rsidRPr="00012B16" w:rsidRDefault="00567644" w:rsidP="00ED1593">
      <w:pPr>
        <w:jc w:val="right"/>
        <w:rPr>
          <w:sz w:val="48"/>
          <w:szCs w:val="48"/>
          <w:u w:val="single"/>
        </w:rPr>
      </w:pPr>
      <w:r>
        <w:rPr>
          <w:noProof/>
          <w:sz w:val="48"/>
          <w:szCs w:val="48"/>
          <w:u w:val="single"/>
        </w:rPr>
        <w:pict>
          <v:rect id="_x0000_s1588" style="position:absolute;left:0;text-align:left;margin-left:214.5pt;margin-top:477.6pt;width:262.5pt;height:84.75pt;z-index:251658240;mso-position-horizontal-relative:text;mso-position-vertical-relative:text" strokecolor="white">
            <v:textbox style="mso-next-textbox:#_x0000_s1588">
              <w:txbxContent>
                <w:p w:rsidR="005F11F7" w:rsidRPr="00454C62" w:rsidRDefault="005F11F7" w:rsidP="00ED1593">
                  <w:pPr>
                    <w:pStyle w:val="NoSpacing"/>
                    <w:rPr>
                      <w:b/>
                      <w:sz w:val="28"/>
                      <w:szCs w:val="28"/>
                    </w:rPr>
                  </w:pPr>
                  <w:r w:rsidRPr="00454C62">
                    <w:rPr>
                      <w:b/>
                      <w:sz w:val="28"/>
                      <w:szCs w:val="28"/>
                    </w:rPr>
                    <w:t>DELIVERANCE BIBLE INSTITUTE</w:t>
                  </w:r>
                </w:p>
                <w:p w:rsidR="005F11F7" w:rsidRDefault="005F11F7" w:rsidP="00ED1593">
                  <w:pPr>
                    <w:pStyle w:val="NoSpacing"/>
                    <w:rPr>
                      <w:i/>
                      <w:sz w:val="24"/>
                      <w:szCs w:val="24"/>
                    </w:rPr>
                  </w:pPr>
                  <w:r>
                    <w:rPr>
                      <w:i/>
                      <w:sz w:val="24"/>
                      <w:szCs w:val="24"/>
                    </w:rPr>
                    <w:t>Portland, Maine, USA</w:t>
                  </w:r>
                </w:p>
                <w:p w:rsidR="005F11F7" w:rsidRPr="00ED1593" w:rsidRDefault="005F11F7" w:rsidP="00ED1593">
                  <w:pPr>
                    <w:pStyle w:val="NoSpacing"/>
                    <w:rPr>
                      <w:i/>
                      <w:color w:val="76923C"/>
                      <w:sz w:val="24"/>
                      <w:szCs w:val="24"/>
                    </w:rPr>
                  </w:pPr>
                </w:p>
                <w:p w:rsidR="005F11F7" w:rsidRPr="005041C9" w:rsidRDefault="005F11F7" w:rsidP="00012B16">
                  <w:pPr>
                    <w:pStyle w:val="NoSpacing"/>
                    <w:rPr>
                      <w:b/>
                      <w:color w:val="FFFFFF" w:themeColor="background1"/>
                      <w:sz w:val="28"/>
                      <w:szCs w:val="28"/>
                    </w:rPr>
                  </w:pPr>
                  <w:r w:rsidRPr="005041C9">
                    <w:rPr>
                      <w:b/>
                      <w:color w:val="FFFFFF" w:themeColor="background1"/>
                      <w:sz w:val="28"/>
                      <w:szCs w:val="28"/>
                    </w:rPr>
                    <w:t>Deliverance Bible Institute of Tanzania</w:t>
                  </w:r>
                </w:p>
                <w:p w:rsidR="005F11F7" w:rsidRPr="005041C9" w:rsidRDefault="005F11F7" w:rsidP="00012B16">
                  <w:pPr>
                    <w:pStyle w:val="NoSpacing"/>
                    <w:rPr>
                      <w:i/>
                      <w:color w:val="FFFFFF" w:themeColor="background1"/>
                      <w:sz w:val="24"/>
                      <w:szCs w:val="24"/>
                    </w:rPr>
                  </w:pPr>
                  <w:r w:rsidRPr="005041C9">
                    <w:rPr>
                      <w:i/>
                      <w:color w:val="FFFFFF" w:themeColor="background1"/>
                      <w:sz w:val="24"/>
                      <w:szCs w:val="24"/>
                    </w:rPr>
                    <w:t>Moshi, Kilimanjaro Region, TZ</w:t>
                  </w:r>
                </w:p>
                <w:p w:rsidR="005F11F7" w:rsidRDefault="005F11F7" w:rsidP="00ED1593"/>
                <w:p w:rsidR="005F11F7" w:rsidRDefault="005F11F7"/>
              </w:txbxContent>
            </v:textbox>
          </v:rect>
        </w:pict>
      </w:r>
      <w:r w:rsidR="003D504A">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1550670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r w:rsidR="002A10FD">
        <w:rPr>
          <w:noProof/>
          <w:sz w:val="48"/>
          <w:szCs w:val="48"/>
          <w:u w:val="single"/>
        </w:rPr>
        <w:t>COURSE WORK</w:t>
      </w:r>
      <w:r w:rsidR="00ED1593" w:rsidRPr="00012B16">
        <w:rPr>
          <w:sz w:val="48"/>
          <w:szCs w:val="48"/>
          <w:u w:val="single"/>
        </w:rPr>
        <w:t xml:space="preserve"> BOOK</w:t>
      </w:r>
      <w:r w:rsidR="00FB348F" w:rsidRPr="00012B16">
        <w:rPr>
          <w:sz w:val="48"/>
          <w:szCs w:val="48"/>
          <w:u w:val="single"/>
        </w:rPr>
        <w:br w:type="page"/>
      </w:r>
    </w:p>
    <w:tbl>
      <w:tblPr>
        <w:tblW w:w="5000" w:type="pct"/>
        <w:jc w:val="center"/>
        <w:tblLook w:val="04A0" w:firstRow="1" w:lastRow="0" w:firstColumn="1" w:lastColumn="0" w:noHBand="0" w:noVBand="1"/>
      </w:tblPr>
      <w:tblGrid>
        <w:gridCol w:w="894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1B1858" w:rsidP="001B3DDA">
            <w:pPr>
              <w:pStyle w:val="NoSpacing"/>
              <w:jc w:val="center"/>
              <w:rPr>
                <w:rFonts w:ascii="Cambria" w:hAnsi="Cambria"/>
                <w:sz w:val="80"/>
                <w:szCs w:val="80"/>
              </w:rPr>
            </w:pPr>
            <w:r>
              <w:rPr>
                <w:rFonts w:ascii="Cambria" w:hAnsi="Cambria"/>
                <w:sz w:val="80"/>
                <w:szCs w:val="80"/>
              </w:rPr>
              <w:t>Church History</w:t>
            </w:r>
          </w:p>
        </w:tc>
      </w:tr>
      <w:tr w:rsidR="004331E1" w:rsidTr="0037799A">
        <w:trPr>
          <w:trHeight w:val="720"/>
          <w:jc w:val="center"/>
        </w:trPr>
        <w:tc>
          <w:tcPr>
            <w:tcW w:w="5000" w:type="pct"/>
            <w:tcBorders>
              <w:top w:val="single" w:sz="4" w:space="0" w:color="4F81BD"/>
            </w:tcBorders>
            <w:vAlign w:val="center"/>
          </w:tcPr>
          <w:p w:rsidR="004331E1" w:rsidRDefault="001B1858" w:rsidP="00600CB7">
            <w:pPr>
              <w:pStyle w:val="NoSpacing"/>
              <w:jc w:val="center"/>
              <w:rPr>
                <w:rFonts w:ascii="Cambria" w:hAnsi="Cambria"/>
                <w:sz w:val="44"/>
                <w:szCs w:val="44"/>
              </w:rPr>
            </w:pPr>
            <w:r w:rsidRPr="00F544A3">
              <w:rPr>
                <w:rFonts w:ascii="Times New Roman" w:hAnsi="Times New Roman"/>
                <w:sz w:val="44"/>
                <w:szCs w:val="44"/>
              </w:rPr>
              <w:t xml:space="preserve">A Historical Parallel to the </w:t>
            </w:r>
            <w:r w:rsidRPr="00F544A3">
              <w:rPr>
                <w:rFonts w:ascii="Times New Roman" w:hAnsi="Times New Roman"/>
                <w:sz w:val="44"/>
                <w:szCs w:val="44"/>
              </w:rPr>
              <w:br w:type="textWrapping" w:clear="all"/>
              <w:t>Seven Churches of Asia</w:t>
            </w:r>
          </w:p>
        </w:tc>
      </w:tr>
      <w:tr w:rsidR="004331E1" w:rsidTr="0037799A">
        <w:trPr>
          <w:trHeight w:val="360"/>
          <w:jc w:val="center"/>
        </w:trPr>
        <w:tc>
          <w:tcPr>
            <w:tcW w:w="5000" w:type="pct"/>
            <w:vAlign w:val="center"/>
          </w:tcPr>
          <w:p w:rsidR="004331E1" w:rsidRDefault="004331E1" w:rsidP="0037799A">
            <w:pPr>
              <w:pStyle w:val="NoSpacing"/>
              <w:jc w:val="center"/>
              <w:rPr>
                <w:b/>
                <w:bCs/>
              </w:rPr>
            </w:pPr>
          </w:p>
          <w:p w:rsidR="00F64979" w:rsidRPr="00403B2A" w:rsidRDefault="00F64979" w:rsidP="0037799A">
            <w:pPr>
              <w:pStyle w:val="NoSpacing"/>
              <w:jc w:val="center"/>
              <w:rPr>
                <w:b/>
                <w:bCs/>
              </w:rPr>
            </w:pPr>
          </w:p>
        </w:tc>
      </w:tr>
    </w:tbl>
    <w:p w:rsidR="00B47A50" w:rsidRDefault="00864D46">
      <w:pPr>
        <w:pStyle w:val="TOC1"/>
        <w:tabs>
          <w:tab w:val="right" w:leader="dot" w:pos="8720"/>
        </w:tabs>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274067839" w:history="1">
        <w:r w:rsidR="00B47A50" w:rsidRPr="00700FE7">
          <w:rPr>
            <w:rStyle w:val="Hyperlink"/>
            <w:noProof/>
          </w:rPr>
          <w:t>1 - INTRODUCTION:  Study Questions</w:t>
        </w:r>
        <w:r w:rsidR="00B47A50">
          <w:rPr>
            <w:noProof/>
            <w:webHidden/>
          </w:rPr>
          <w:tab/>
        </w:r>
        <w:r>
          <w:rPr>
            <w:noProof/>
            <w:webHidden/>
          </w:rPr>
          <w:fldChar w:fldCharType="begin"/>
        </w:r>
        <w:r w:rsidR="00B47A50">
          <w:rPr>
            <w:noProof/>
            <w:webHidden/>
          </w:rPr>
          <w:instrText xml:space="preserve"> PAGEREF _Toc274067839 \h </w:instrText>
        </w:r>
        <w:r>
          <w:rPr>
            <w:noProof/>
            <w:webHidden/>
          </w:rPr>
        </w:r>
        <w:r>
          <w:rPr>
            <w:noProof/>
            <w:webHidden/>
          </w:rPr>
          <w:fldChar w:fldCharType="separate"/>
        </w:r>
        <w:r w:rsidR="00D76B6B">
          <w:rPr>
            <w:noProof/>
            <w:webHidden/>
          </w:rPr>
          <w:t>2</w:t>
        </w:r>
        <w:r>
          <w:rPr>
            <w:noProof/>
            <w:webHidden/>
          </w:rPr>
          <w:fldChar w:fldCharType="end"/>
        </w:r>
      </w:hyperlink>
    </w:p>
    <w:p w:rsidR="00B47A50" w:rsidRDefault="00567644">
      <w:pPr>
        <w:pStyle w:val="TOC1"/>
        <w:tabs>
          <w:tab w:val="left" w:pos="480"/>
          <w:tab w:val="right" w:leader="dot" w:pos="8720"/>
        </w:tabs>
        <w:rPr>
          <w:rStyle w:val="Hyperlink"/>
          <w:noProof/>
        </w:rPr>
      </w:pPr>
      <w:hyperlink w:anchor="_Toc274067840" w:history="1">
        <w:r w:rsidR="00B47A50" w:rsidRPr="00700FE7">
          <w:rPr>
            <w:rStyle w:val="Hyperlink"/>
            <w:noProof/>
          </w:rPr>
          <w:t>1-</w:t>
        </w:r>
        <w:r w:rsidR="00B47A50">
          <w:rPr>
            <w:rFonts w:asciiTheme="minorHAnsi" w:eastAsiaTheme="minorEastAsia" w:hAnsiTheme="minorHAnsi" w:cstheme="minorBidi"/>
            <w:noProof/>
            <w:sz w:val="22"/>
            <w:szCs w:val="22"/>
          </w:rPr>
          <w:tab/>
        </w:r>
        <w:r w:rsidR="00B47A50" w:rsidRPr="00700FE7">
          <w:rPr>
            <w:rStyle w:val="Hyperlink"/>
            <w:noProof/>
          </w:rPr>
          <w:t>INTRODUCTION:  Quiz</w:t>
        </w:r>
        <w:r w:rsidR="00B47A50">
          <w:rPr>
            <w:noProof/>
            <w:webHidden/>
          </w:rPr>
          <w:tab/>
        </w:r>
        <w:r w:rsidR="00864D46">
          <w:rPr>
            <w:noProof/>
            <w:webHidden/>
          </w:rPr>
          <w:fldChar w:fldCharType="begin"/>
        </w:r>
        <w:r w:rsidR="00B47A50">
          <w:rPr>
            <w:noProof/>
            <w:webHidden/>
          </w:rPr>
          <w:instrText xml:space="preserve"> PAGEREF _Toc274067840 \h </w:instrText>
        </w:r>
        <w:r w:rsidR="00864D46">
          <w:rPr>
            <w:noProof/>
            <w:webHidden/>
          </w:rPr>
        </w:r>
        <w:r w:rsidR="00864D46">
          <w:rPr>
            <w:noProof/>
            <w:webHidden/>
          </w:rPr>
          <w:fldChar w:fldCharType="separate"/>
        </w:r>
        <w:r w:rsidR="00D76B6B">
          <w:rPr>
            <w:noProof/>
            <w:webHidden/>
          </w:rPr>
          <w:t>3</w:t>
        </w:r>
        <w:r w:rsidR="00864D46">
          <w:rPr>
            <w:noProof/>
            <w:webHidden/>
          </w:rPr>
          <w:fldChar w:fldCharType="end"/>
        </w:r>
      </w:hyperlink>
    </w:p>
    <w:p w:rsidR="00B47A50" w:rsidRPr="00B47A50" w:rsidRDefault="00B47A50" w:rsidP="00B47A50">
      <w:pPr>
        <w:rPr>
          <w:rFonts w:eastAsiaTheme="minorEastAsia"/>
          <w:noProof/>
        </w:rPr>
      </w:pPr>
    </w:p>
    <w:p w:rsidR="00B47A50" w:rsidRDefault="00567644">
      <w:pPr>
        <w:pStyle w:val="TOC1"/>
        <w:tabs>
          <w:tab w:val="right" w:leader="dot" w:pos="8720"/>
        </w:tabs>
        <w:rPr>
          <w:rFonts w:asciiTheme="minorHAnsi" w:eastAsiaTheme="minorEastAsia" w:hAnsiTheme="minorHAnsi" w:cstheme="minorBidi"/>
          <w:noProof/>
          <w:sz w:val="22"/>
          <w:szCs w:val="22"/>
        </w:rPr>
      </w:pPr>
      <w:hyperlink w:anchor="_Toc274067841" w:history="1">
        <w:r w:rsidR="00B47A50" w:rsidRPr="00700FE7">
          <w:rPr>
            <w:rStyle w:val="Hyperlink"/>
            <w:noProof/>
          </w:rPr>
          <w:t>2 – THE APOSTOLIC CHURCH:  Study Questions</w:t>
        </w:r>
        <w:r w:rsidR="00B47A50">
          <w:rPr>
            <w:noProof/>
            <w:webHidden/>
          </w:rPr>
          <w:tab/>
        </w:r>
        <w:r w:rsidR="00864D46">
          <w:rPr>
            <w:noProof/>
            <w:webHidden/>
          </w:rPr>
          <w:fldChar w:fldCharType="begin"/>
        </w:r>
        <w:r w:rsidR="00B47A50">
          <w:rPr>
            <w:noProof/>
            <w:webHidden/>
          </w:rPr>
          <w:instrText xml:space="preserve"> PAGEREF _Toc274067841 \h </w:instrText>
        </w:r>
        <w:r w:rsidR="00864D46">
          <w:rPr>
            <w:noProof/>
            <w:webHidden/>
          </w:rPr>
        </w:r>
        <w:r w:rsidR="00864D46">
          <w:rPr>
            <w:noProof/>
            <w:webHidden/>
          </w:rPr>
          <w:fldChar w:fldCharType="separate"/>
        </w:r>
        <w:r w:rsidR="00D76B6B">
          <w:rPr>
            <w:noProof/>
            <w:webHidden/>
          </w:rPr>
          <w:t>3</w:t>
        </w:r>
        <w:r w:rsidR="00864D46">
          <w:rPr>
            <w:noProof/>
            <w:webHidden/>
          </w:rPr>
          <w:fldChar w:fldCharType="end"/>
        </w:r>
      </w:hyperlink>
    </w:p>
    <w:p w:rsidR="00B47A50" w:rsidRDefault="00567644">
      <w:pPr>
        <w:pStyle w:val="TOC1"/>
        <w:tabs>
          <w:tab w:val="left" w:pos="480"/>
          <w:tab w:val="right" w:leader="dot" w:pos="8720"/>
        </w:tabs>
        <w:rPr>
          <w:rFonts w:asciiTheme="minorHAnsi" w:eastAsiaTheme="minorEastAsia" w:hAnsiTheme="minorHAnsi" w:cstheme="minorBidi"/>
          <w:noProof/>
          <w:sz w:val="22"/>
          <w:szCs w:val="22"/>
        </w:rPr>
      </w:pPr>
      <w:hyperlink w:anchor="_Toc274067842" w:history="1">
        <w:r w:rsidR="00B47A50" w:rsidRPr="00700FE7">
          <w:rPr>
            <w:rStyle w:val="Hyperlink"/>
            <w:noProof/>
          </w:rPr>
          <w:t>2-</w:t>
        </w:r>
        <w:r w:rsidR="00B47A50">
          <w:rPr>
            <w:rFonts w:asciiTheme="minorHAnsi" w:eastAsiaTheme="minorEastAsia" w:hAnsiTheme="minorHAnsi" w:cstheme="minorBidi"/>
            <w:noProof/>
            <w:sz w:val="22"/>
            <w:szCs w:val="22"/>
          </w:rPr>
          <w:tab/>
        </w:r>
        <w:r w:rsidR="00B47A50" w:rsidRPr="00700FE7">
          <w:rPr>
            <w:rStyle w:val="Hyperlink"/>
            <w:noProof/>
          </w:rPr>
          <w:t>THE APOSTOLIC CHURCH:  Quiz</w:t>
        </w:r>
        <w:r w:rsidR="00B47A50">
          <w:rPr>
            <w:noProof/>
            <w:webHidden/>
          </w:rPr>
          <w:tab/>
        </w:r>
        <w:r w:rsidR="00864D46">
          <w:rPr>
            <w:noProof/>
            <w:webHidden/>
          </w:rPr>
          <w:fldChar w:fldCharType="begin"/>
        </w:r>
        <w:r w:rsidR="00B47A50">
          <w:rPr>
            <w:noProof/>
            <w:webHidden/>
          </w:rPr>
          <w:instrText xml:space="preserve"> PAGEREF _Toc274067842 \h </w:instrText>
        </w:r>
        <w:r w:rsidR="00864D46">
          <w:rPr>
            <w:noProof/>
            <w:webHidden/>
          </w:rPr>
        </w:r>
        <w:r w:rsidR="00864D46">
          <w:rPr>
            <w:noProof/>
            <w:webHidden/>
          </w:rPr>
          <w:fldChar w:fldCharType="separate"/>
        </w:r>
        <w:r w:rsidR="00D76B6B">
          <w:rPr>
            <w:noProof/>
            <w:webHidden/>
          </w:rPr>
          <w:t>6</w:t>
        </w:r>
        <w:r w:rsidR="00864D46">
          <w:rPr>
            <w:noProof/>
            <w:webHidden/>
          </w:rPr>
          <w:fldChar w:fldCharType="end"/>
        </w:r>
      </w:hyperlink>
    </w:p>
    <w:p w:rsidR="00B47A50" w:rsidRDefault="00B47A50">
      <w:pPr>
        <w:pStyle w:val="TOC1"/>
        <w:tabs>
          <w:tab w:val="right" w:leader="dot" w:pos="8720"/>
        </w:tabs>
        <w:rPr>
          <w:rStyle w:val="Hyperlink"/>
          <w:noProof/>
        </w:rPr>
      </w:pPr>
    </w:p>
    <w:p w:rsidR="00B47A50" w:rsidRDefault="00567644">
      <w:pPr>
        <w:pStyle w:val="TOC1"/>
        <w:tabs>
          <w:tab w:val="right" w:leader="dot" w:pos="8720"/>
        </w:tabs>
        <w:rPr>
          <w:rFonts w:asciiTheme="minorHAnsi" w:eastAsiaTheme="minorEastAsia" w:hAnsiTheme="minorHAnsi" w:cstheme="minorBidi"/>
          <w:noProof/>
          <w:sz w:val="22"/>
          <w:szCs w:val="22"/>
        </w:rPr>
      </w:pPr>
      <w:hyperlink w:anchor="_Toc274067843" w:history="1">
        <w:r w:rsidR="00B47A50" w:rsidRPr="00700FE7">
          <w:rPr>
            <w:rStyle w:val="Hyperlink"/>
            <w:noProof/>
          </w:rPr>
          <w:t>3 - THE PERSECUTED CHURCH:  Study Questions</w:t>
        </w:r>
        <w:r w:rsidR="00B47A50">
          <w:rPr>
            <w:noProof/>
            <w:webHidden/>
          </w:rPr>
          <w:tab/>
        </w:r>
        <w:r w:rsidR="00864D46">
          <w:rPr>
            <w:noProof/>
            <w:webHidden/>
          </w:rPr>
          <w:fldChar w:fldCharType="begin"/>
        </w:r>
        <w:r w:rsidR="00B47A50">
          <w:rPr>
            <w:noProof/>
            <w:webHidden/>
          </w:rPr>
          <w:instrText xml:space="preserve"> PAGEREF _Toc274067843 \h </w:instrText>
        </w:r>
        <w:r w:rsidR="00864D46">
          <w:rPr>
            <w:noProof/>
            <w:webHidden/>
          </w:rPr>
        </w:r>
        <w:r w:rsidR="00864D46">
          <w:rPr>
            <w:noProof/>
            <w:webHidden/>
          </w:rPr>
          <w:fldChar w:fldCharType="separate"/>
        </w:r>
        <w:r w:rsidR="00D76B6B">
          <w:rPr>
            <w:noProof/>
            <w:webHidden/>
          </w:rPr>
          <w:t>7</w:t>
        </w:r>
        <w:r w:rsidR="00864D46">
          <w:rPr>
            <w:noProof/>
            <w:webHidden/>
          </w:rPr>
          <w:fldChar w:fldCharType="end"/>
        </w:r>
      </w:hyperlink>
    </w:p>
    <w:p w:rsidR="00B47A50" w:rsidRDefault="00567644">
      <w:pPr>
        <w:pStyle w:val="TOC1"/>
        <w:tabs>
          <w:tab w:val="left" w:pos="480"/>
          <w:tab w:val="right" w:leader="dot" w:pos="8720"/>
        </w:tabs>
        <w:rPr>
          <w:rFonts w:asciiTheme="minorHAnsi" w:eastAsiaTheme="minorEastAsia" w:hAnsiTheme="minorHAnsi" w:cstheme="minorBidi"/>
          <w:noProof/>
          <w:sz w:val="22"/>
          <w:szCs w:val="22"/>
        </w:rPr>
      </w:pPr>
      <w:hyperlink w:anchor="_Toc274067844" w:history="1">
        <w:r w:rsidR="00B47A50" w:rsidRPr="00700FE7">
          <w:rPr>
            <w:rStyle w:val="Hyperlink"/>
            <w:noProof/>
          </w:rPr>
          <w:t>3-</w:t>
        </w:r>
        <w:r w:rsidR="00B47A50">
          <w:rPr>
            <w:rFonts w:asciiTheme="minorHAnsi" w:eastAsiaTheme="minorEastAsia" w:hAnsiTheme="minorHAnsi" w:cstheme="minorBidi"/>
            <w:noProof/>
            <w:sz w:val="22"/>
            <w:szCs w:val="22"/>
          </w:rPr>
          <w:tab/>
        </w:r>
        <w:r w:rsidR="00B47A50" w:rsidRPr="00700FE7">
          <w:rPr>
            <w:rStyle w:val="Hyperlink"/>
            <w:noProof/>
          </w:rPr>
          <w:t>THE PERSECUTED CHURCH:  Quiz</w:t>
        </w:r>
        <w:r w:rsidR="00B47A50">
          <w:rPr>
            <w:noProof/>
            <w:webHidden/>
          </w:rPr>
          <w:tab/>
        </w:r>
        <w:r w:rsidR="00864D46">
          <w:rPr>
            <w:noProof/>
            <w:webHidden/>
          </w:rPr>
          <w:fldChar w:fldCharType="begin"/>
        </w:r>
        <w:r w:rsidR="00B47A50">
          <w:rPr>
            <w:noProof/>
            <w:webHidden/>
          </w:rPr>
          <w:instrText xml:space="preserve"> PAGEREF _Toc274067844 \h </w:instrText>
        </w:r>
        <w:r w:rsidR="00864D46">
          <w:rPr>
            <w:noProof/>
            <w:webHidden/>
          </w:rPr>
        </w:r>
        <w:r w:rsidR="00864D46">
          <w:rPr>
            <w:noProof/>
            <w:webHidden/>
          </w:rPr>
          <w:fldChar w:fldCharType="separate"/>
        </w:r>
        <w:r w:rsidR="00D76B6B">
          <w:rPr>
            <w:noProof/>
            <w:webHidden/>
          </w:rPr>
          <w:t>9</w:t>
        </w:r>
        <w:r w:rsidR="00864D46">
          <w:rPr>
            <w:noProof/>
            <w:webHidden/>
          </w:rPr>
          <w:fldChar w:fldCharType="end"/>
        </w:r>
      </w:hyperlink>
    </w:p>
    <w:p w:rsidR="00B47A50" w:rsidRDefault="00B47A50">
      <w:pPr>
        <w:pStyle w:val="TOC1"/>
        <w:tabs>
          <w:tab w:val="right" w:leader="dot" w:pos="8720"/>
        </w:tabs>
        <w:rPr>
          <w:rStyle w:val="Hyperlink"/>
          <w:noProof/>
        </w:rPr>
      </w:pPr>
    </w:p>
    <w:p w:rsidR="00B47A50" w:rsidRDefault="00567644">
      <w:pPr>
        <w:pStyle w:val="TOC1"/>
        <w:tabs>
          <w:tab w:val="right" w:leader="dot" w:pos="8720"/>
        </w:tabs>
        <w:rPr>
          <w:rFonts w:asciiTheme="minorHAnsi" w:eastAsiaTheme="minorEastAsia" w:hAnsiTheme="minorHAnsi" w:cstheme="minorBidi"/>
          <w:noProof/>
          <w:sz w:val="22"/>
          <w:szCs w:val="22"/>
        </w:rPr>
      </w:pPr>
      <w:hyperlink w:anchor="_Toc274067845" w:history="1">
        <w:r w:rsidR="00B47A50" w:rsidRPr="00700FE7">
          <w:rPr>
            <w:rStyle w:val="Hyperlink"/>
            <w:noProof/>
          </w:rPr>
          <w:t>4 - THE IMPERIAL CHURCH:  Study Questions</w:t>
        </w:r>
        <w:r w:rsidR="00B47A50">
          <w:rPr>
            <w:noProof/>
            <w:webHidden/>
          </w:rPr>
          <w:tab/>
        </w:r>
        <w:r w:rsidR="00864D46">
          <w:rPr>
            <w:noProof/>
            <w:webHidden/>
          </w:rPr>
          <w:fldChar w:fldCharType="begin"/>
        </w:r>
        <w:r w:rsidR="00B47A50">
          <w:rPr>
            <w:noProof/>
            <w:webHidden/>
          </w:rPr>
          <w:instrText xml:space="preserve"> PAGEREF _Toc274067845 \h </w:instrText>
        </w:r>
        <w:r w:rsidR="00864D46">
          <w:rPr>
            <w:noProof/>
            <w:webHidden/>
          </w:rPr>
        </w:r>
        <w:r w:rsidR="00864D46">
          <w:rPr>
            <w:noProof/>
            <w:webHidden/>
          </w:rPr>
          <w:fldChar w:fldCharType="separate"/>
        </w:r>
        <w:r w:rsidR="00D76B6B">
          <w:rPr>
            <w:noProof/>
            <w:webHidden/>
          </w:rPr>
          <w:t>10</w:t>
        </w:r>
        <w:r w:rsidR="00864D46">
          <w:rPr>
            <w:noProof/>
            <w:webHidden/>
          </w:rPr>
          <w:fldChar w:fldCharType="end"/>
        </w:r>
      </w:hyperlink>
    </w:p>
    <w:p w:rsidR="00B47A50" w:rsidRDefault="00567644">
      <w:pPr>
        <w:pStyle w:val="TOC1"/>
        <w:tabs>
          <w:tab w:val="left" w:pos="480"/>
          <w:tab w:val="right" w:leader="dot" w:pos="8720"/>
        </w:tabs>
        <w:rPr>
          <w:rFonts w:asciiTheme="minorHAnsi" w:eastAsiaTheme="minorEastAsia" w:hAnsiTheme="minorHAnsi" w:cstheme="minorBidi"/>
          <w:noProof/>
          <w:sz w:val="22"/>
          <w:szCs w:val="22"/>
        </w:rPr>
      </w:pPr>
      <w:hyperlink w:anchor="_Toc274067846" w:history="1">
        <w:r w:rsidR="00B47A50" w:rsidRPr="00700FE7">
          <w:rPr>
            <w:rStyle w:val="Hyperlink"/>
            <w:noProof/>
          </w:rPr>
          <w:t>4-</w:t>
        </w:r>
        <w:r w:rsidR="00B47A50">
          <w:rPr>
            <w:rFonts w:asciiTheme="minorHAnsi" w:eastAsiaTheme="minorEastAsia" w:hAnsiTheme="minorHAnsi" w:cstheme="minorBidi"/>
            <w:noProof/>
            <w:sz w:val="22"/>
            <w:szCs w:val="22"/>
          </w:rPr>
          <w:tab/>
        </w:r>
        <w:r w:rsidR="00B47A50" w:rsidRPr="00700FE7">
          <w:rPr>
            <w:rStyle w:val="Hyperlink"/>
            <w:noProof/>
          </w:rPr>
          <w:t>THE IMPERIAL CHURCH:  Quiz</w:t>
        </w:r>
        <w:r w:rsidR="00B47A50">
          <w:rPr>
            <w:noProof/>
            <w:webHidden/>
          </w:rPr>
          <w:tab/>
        </w:r>
        <w:r w:rsidR="00864D46">
          <w:rPr>
            <w:noProof/>
            <w:webHidden/>
          </w:rPr>
          <w:fldChar w:fldCharType="begin"/>
        </w:r>
        <w:r w:rsidR="00B47A50">
          <w:rPr>
            <w:noProof/>
            <w:webHidden/>
          </w:rPr>
          <w:instrText xml:space="preserve"> PAGEREF _Toc274067846 \h </w:instrText>
        </w:r>
        <w:r w:rsidR="00864D46">
          <w:rPr>
            <w:noProof/>
            <w:webHidden/>
          </w:rPr>
        </w:r>
        <w:r w:rsidR="00864D46">
          <w:rPr>
            <w:noProof/>
            <w:webHidden/>
          </w:rPr>
          <w:fldChar w:fldCharType="separate"/>
        </w:r>
        <w:r w:rsidR="00D76B6B">
          <w:rPr>
            <w:noProof/>
            <w:webHidden/>
          </w:rPr>
          <w:t>12</w:t>
        </w:r>
        <w:r w:rsidR="00864D46">
          <w:rPr>
            <w:noProof/>
            <w:webHidden/>
          </w:rPr>
          <w:fldChar w:fldCharType="end"/>
        </w:r>
      </w:hyperlink>
    </w:p>
    <w:p w:rsidR="00B47A50" w:rsidRDefault="00B47A50">
      <w:pPr>
        <w:pStyle w:val="TOC1"/>
        <w:tabs>
          <w:tab w:val="right" w:leader="dot" w:pos="8720"/>
        </w:tabs>
        <w:rPr>
          <w:rStyle w:val="Hyperlink"/>
          <w:noProof/>
        </w:rPr>
      </w:pPr>
    </w:p>
    <w:p w:rsidR="00B47A50" w:rsidRDefault="00567644">
      <w:pPr>
        <w:pStyle w:val="TOC1"/>
        <w:tabs>
          <w:tab w:val="right" w:leader="dot" w:pos="8720"/>
        </w:tabs>
        <w:rPr>
          <w:rFonts w:asciiTheme="minorHAnsi" w:eastAsiaTheme="minorEastAsia" w:hAnsiTheme="minorHAnsi" w:cstheme="minorBidi"/>
          <w:noProof/>
          <w:sz w:val="22"/>
          <w:szCs w:val="22"/>
        </w:rPr>
      </w:pPr>
      <w:hyperlink w:anchor="_Toc274067847" w:history="1">
        <w:r w:rsidR="00B47A50" w:rsidRPr="00700FE7">
          <w:rPr>
            <w:rStyle w:val="Hyperlink"/>
            <w:noProof/>
          </w:rPr>
          <w:t>5 - THE MEDIEVAL CHURCH:  Study Questions</w:t>
        </w:r>
        <w:r w:rsidR="00B47A50">
          <w:rPr>
            <w:noProof/>
            <w:webHidden/>
          </w:rPr>
          <w:tab/>
        </w:r>
        <w:r w:rsidR="00864D46">
          <w:rPr>
            <w:noProof/>
            <w:webHidden/>
          </w:rPr>
          <w:fldChar w:fldCharType="begin"/>
        </w:r>
        <w:r w:rsidR="00B47A50">
          <w:rPr>
            <w:noProof/>
            <w:webHidden/>
          </w:rPr>
          <w:instrText xml:space="preserve"> PAGEREF _Toc274067847 \h </w:instrText>
        </w:r>
        <w:r w:rsidR="00864D46">
          <w:rPr>
            <w:noProof/>
            <w:webHidden/>
          </w:rPr>
        </w:r>
        <w:r w:rsidR="00864D46">
          <w:rPr>
            <w:noProof/>
            <w:webHidden/>
          </w:rPr>
          <w:fldChar w:fldCharType="separate"/>
        </w:r>
        <w:r w:rsidR="00D76B6B">
          <w:rPr>
            <w:noProof/>
            <w:webHidden/>
          </w:rPr>
          <w:t>12</w:t>
        </w:r>
        <w:r w:rsidR="00864D46">
          <w:rPr>
            <w:noProof/>
            <w:webHidden/>
          </w:rPr>
          <w:fldChar w:fldCharType="end"/>
        </w:r>
      </w:hyperlink>
    </w:p>
    <w:p w:rsidR="00B47A50" w:rsidRDefault="00567644">
      <w:pPr>
        <w:pStyle w:val="TOC1"/>
        <w:tabs>
          <w:tab w:val="left" w:pos="480"/>
          <w:tab w:val="right" w:leader="dot" w:pos="8720"/>
        </w:tabs>
        <w:rPr>
          <w:rFonts w:asciiTheme="minorHAnsi" w:eastAsiaTheme="minorEastAsia" w:hAnsiTheme="minorHAnsi" w:cstheme="minorBidi"/>
          <w:noProof/>
          <w:sz w:val="22"/>
          <w:szCs w:val="22"/>
        </w:rPr>
      </w:pPr>
      <w:hyperlink w:anchor="_Toc274067848" w:history="1">
        <w:r w:rsidR="00B47A50" w:rsidRPr="00700FE7">
          <w:rPr>
            <w:rStyle w:val="Hyperlink"/>
            <w:noProof/>
          </w:rPr>
          <w:t>5-</w:t>
        </w:r>
        <w:r w:rsidR="00B47A50">
          <w:rPr>
            <w:rFonts w:asciiTheme="minorHAnsi" w:eastAsiaTheme="minorEastAsia" w:hAnsiTheme="minorHAnsi" w:cstheme="minorBidi"/>
            <w:noProof/>
            <w:sz w:val="22"/>
            <w:szCs w:val="22"/>
          </w:rPr>
          <w:tab/>
        </w:r>
        <w:r w:rsidR="00B47A50" w:rsidRPr="00700FE7">
          <w:rPr>
            <w:rStyle w:val="Hyperlink"/>
            <w:noProof/>
          </w:rPr>
          <w:t>THE MEDIEVAL CHURCH:  Quiz</w:t>
        </w:r>
        <w:r w:rsidR="00B47A50">
          <w:rPr>
            <w:noProof/>
            <w:webHidden/>
          </w:rPr>
          <w:tab/>
        </w:r>
        <w:r w:rsidR="00864D46">
          <w:rPr>
            <w:noProof/>
            <w:webHidden/>
          </w:rPr>
          <w:fldChar w:fldCharType="begin"/>
        </w:r>
        <w:r w:rsidR="00B47A50">
          <w:rPr>
            <w:noProof/>
            <w:webHidden/>
          </w:rPr>
          <w:instrText xml:space="preserve"> PAGEREF _Toc274067848 \h </w:instrText>
        </w:r>
        <w:r w:rsidR="00864D46">
          <w:rPr>
            <w:noProof/>
            <w:webHidden/>
          </w:rPr>
        </w:r>
        <w:r w:rsidR="00864D46">
          <w:rPr>
            <w:noProof/>
            <w:webHidden/>
          </w:rPr>
          <w:fldChar w:fldCharType="separate"/>
        </w:r>
        <w:r w:rsidR="00D76B6B">
          <w:rPr>
            <w:noProof/>
            <w:webHidden/>
          </w:rPr>
          <w:t>15</w:t>
        </w:r>
        <w:r w:rsidR="00864D46">
          <w:rPr>
            <w:noProof/>
            <w:webHidden/>
          </w:rPr>
          <w:fldChar w:fldCharType="end"/>
        </w:r>
      </w:hyperlink>
    </w:p>
    <w:p w:rsidR="00B47A50" w:rsidRDefault="00B47A50">
      <w:pPr>
        <w:pStyle w:val="TOC1"/>
        <w:tabs>
          <w:tab w:val="right" w:leader="dot" w:pos="8720"/>
        </w:tabs>
        <w:rPr>
          <w:rStyle w:val="Hyperlink"/>
          <w:noProof/>
        </w:rPr>
      </w:pPr>
    </w:p>
    <w:p w:rsidR="00B47A50" w:rsidRDefault="00567644">
      <w:pPr>
        <w:pStyle w:val="TOC1"/>
        <w:tabs>
          <w:tab w:val="right" w:leader="dot" w:pos="8720"/>
        </w:tabs>
        <w:rPr>
          <w:rFonts w:asciiTheme="minorHAnsi" w:eastAsiaTheme="minorEastAsia" w:hAnsiTheme="minorHAnsi" w:cstheme="minorBidi"/>
          <w:noProof/>
          <w:sz w:val="22"/>
          <w:szCs w:val="22"/>
        </w:rPr>
      </w:pPr>
      <w:hyperlink w:anchor="_Toc274067849" w:history="1">
        <w:r w:rsidR="00B47A50" w:rsidRPr="00700FE7">
          <w:rPr>
            <w:rStyle w:val="Hyperlink"/>
            <w:noProof/>
          </w:rPr>
          <w:t>6 - THE REFORMED CHURCH:  Study Questions</w:t>
        </w:r>
        <w:r w:rsidR="00B47A50">
          <w:rPr>
            <w:noProof/>
            <w:webHidden/>
          </w:rPr>
          <w:tab/>
        </w:r>
        <w:r w:rsidR="00864D46">
          <w:rPr>
            <w:noProof/>
            <w:webHidden/>
          </w:rPr>
          <w:fldChar w:fldCharType="begin"/>
        </w:r>
        <w:r w:rsidR="00B47A50">
          <w:rPr>
            <w:noProof/>
            <w:webHidden/>
          </w:rPr>
          <w:instrText xml:space="preserve"> PAGEREF _Toc274067849 \h </w:instrText>
        </w:r>
        <w:r w:rsidR="00864D46">
          <w:rPr>
            <w:noProof/>
            <w:webHidden/>
          </w:rPr>
        </w:r>
        <w:r w:rsidR="00864D46">
          <w:rPr>
            <w:noProof/>
            <w:webHidden/>
          </w:rPr>
          <w:fldChar w:fldCharType="separate"/>
        </w:r>
        <w:r w:rsidR="00D76B6B">
          <w:rPr>
            <w:noProof/>
            <w:webHidden/>
          </w:rPr>
          <w:t>16</w:t>
        </w:r>
        <w:r w:rsidR="00864D46">
          <w:rPr>
            <w:noProof/>
            <w:webHidden/>
          </w:rPr>
          <w:fldChar w:fldCharType="end"/>
        </w:r>
      </w:hyperlink>
    </w:p>
    <w:p w:rsidR="00B47A50" w:rsidRDefault="00567644">
      <w:pPr>
        <w:pStyle w:val="TOC1"/>
        <w:tabs>
          <w:tab w:val="left" w:pos="480"/>
          <w:tab w:val="right" w:leader="dot" w:pos="8720"/>
        </w:tabs>
        <w:rPr>
          <w:rFonts w:asciiTheme="minorHAnsi" w:eastAsiaTheme="minorEastAsia" w:hAnsiTheme="minorHAnsi" w:cstheme="minorBidi"/>
          <w:noProof/>
          <w:sz w:val="22"/>
          <w:szCs w:val="22"/>
        </w:rPr>
      </w:pPr>
      <w:hyperlink w:anchor="_Toc274067850" w:history="1">
        <w:r w:rsidR="00B47A50" w:rsidRPr="00700FE7">
          <w:rPr>
            <w:rStyle w:val="Hyperlink"/>
            <w:noProof/>
          </w:rPr>
          <w:t>6-</w:t>
        </w:r>
        <w:r w:rsidR="00B47A50">
          <w:rPr>
            <w:rFonts w:asciiTheme="minorHAnsi" w:eastAsiaTheme="minorEastAsia" w:hAnsiTheme="minorHAnsi" w:cstheme="minorBidi"/>
            <w:noProof/>
            <w:sz w:val="22"/>
            <w:szCs w:val="22"/>
          </w:rPr>
          <w:tab/>
        </w:r>
        <w:r w:rsidR="00B47A50" w:rsidRPr="00700FE7">
          <w:rPr>
            <w:rStyle w:val="Hyperlink"/>
            <w:noProof/>
          </w:rPr>
          <w:t>THE REFORMED CHURCH:  Quiz</w:t>
        </w:r>
        <w:r w:rsidR="00B47A50">
          <w:rPr>
            <w:noProof/>
            <w:webHidden/>
          </w:rPr>
          <w:tab/>
        </w:r>
        <w:r w:rsidR="00864D46">
          <w:rPr>
            <w:noProof/>
            <w:webHidden/>
          </w:rPr>
          <w:fldChar w:fldCharType="begin"/>
        </w:r>
        <w:r w:rsidR="00B47A50">
          <w:rPr>
            <w:noProof/>
            <w:webHidden/>
          </w:rPr>
          <w:instrText xml:space="preserve"> PAGEREF _Toc274067850 \h </w:instrText>
        </w:r>
        <w:r w:rsidR="00864D46">
          <w:rPr>
            <w:noProof/>
            <w:webHidden/>
          </w:rPr>
        </w:r>
        <w:r w:rsidR="00864D46">
          <w:rPr>
            <w:noProof/>
            <w:webHidden/>
          </w:rPr>
          <w:fldChar w:fldCharType="separate"/>
        </w:r>
        <w:r w:rsidR="00D76B6B">
          <w:rPr>
            <w:noProof/>
            <w:webHidden/>
          </w:rPr>
          <w:t>18</w:t>
        </w:r>
        <w:r w:rsidR="00864D46">
          <w:rPr>
            <w:noProof/>
            <w:webHidden/>
          </w:rPr>
          <w:fldChar w:fldCharType="end"/>
        </w:r>
      </w:hyperlink>
    </w:p>
    <w:p w:rsidR="00B47A50" w:rsidRDefault="00B47A50">
      <w:pPr>
        <w:pStyle w:val="TOC1"/>
        <w:tabs>
          <w:tab w:val="right" w:leader="dot" w:pos="8720"/>
        </w:tabs>
        <w:rPr>
          <w:rStyle w:val="Hyperlink"/>
          <w:noProof/>
        </w:rPr>
      </w:pPr>
    </w:p>
    <w:p w:rsidR="00B47A50" w:rsidRDefault="00567644">
      <w:pPr>
        <w:pStyle w:val="TOC1"/>
        <w:tabs>
          <w:tab w:val="right" w:leader="dot" w:pos="8720"/>
        </w:tabs>
        <w:rPr>
          <w:rFonts w:asciiTheme="minorHAnsi" w:eastAsiaTheme="minorEastAsia" w:hAnsiTheme="minorHAnsi" w:cstheme="minorBidi"/>
          <w:noProof/>
          <w:sz w:val="22"/>
          <w:szCs w:val="22"/>
        </w:rPr>
      </w:pPr>
      <w:hyperlink w:anchor="_Toc274067851" w:history="1">
        <w:r w:rsidR="00B47A50" w:rsidRPr="00700FE7">
          <w:rPr>
            <w:rStyle w:val="Hyperlink"/>
            <w:noProof/>
          </w:rPr>
          <w:t>7 - THE MODERN CHURCH:  Study Questions</w:t>
        </w:r>
        <w:r w:rsidR="00B47A50">
          <w:rPr>
            <w:noProof/>
            <w:webHidden/>
          </w:rPr>
          <w:tab/>
        </w:r>
        <w:r w:rsidR="00864D46">
          <w:rPr>
            <w:noProof/>
            <w:webHidden/>
          </w:rPr>
          <w:fldChar w:fldCharType="begin"/>
        </w:r>
        <w:r w:rsidR="00B47A50">
          <w:rPr>
            <w:noProof/>
            <w:webHidden/>
          </w:rPr>
          <w:instrText xml:space="preserve"> PAGEREF _Toc274067851 \h </w:instrText>
        </w:r>
        <w:r w:rsidR="00864D46">
          <w:rPr>
            <w:noProof/>
            <w:webHidden/>
          </w:rPr>
        </w:r>
        <w:r w:rsidR="00864D46">
          <w:rPr>
            <w:noProof/>
            <w:webHidden/>
          </w:rPr>
          <w:fldChar w:fldCharType="separate"/>
        </w:r>
        <w:r w:rsidR="00D76B6B">
          <w:rPr>
            <w:noProof/>
            <w:webHidden/>
          </w:rPr>
          <w:t>19</w:t>
        </w:r>
        <w:r w:rsidR="00864D46">
          <w:rPr>
            <w:noProof/>
            <w:webHidden/>
          </w:rPr>
          <w:fldChar w:fldCharType="end"/>
        </w:r>
      </w:hyperlink>
    </w:p>
    <w:p w:rsidR="00B47A50" w:rsidRDefault="00567644">
      <w:pPr>
        <w:pStyle w:val="TOC1"/>
        <w:tabs>
          <w:tab w:val="left" w:pos="480"/>
          <w:tab w:val="right" w:leader="dot" w:pos="8720"/>
        </w:tabs>
        <w:rPr>
          <w:rFonts w:asciiTheme="minorHAnsi" w:eastAsiaTheme="minorEastAsia" w:hAnsiTheme="minorHAnsi" w:cstheme="minorBidi"/>
          <w:noProof/>
          <w:sz w:val="22"/>
          <w:szCs w:val="22"/>
        </w:rPr>
      </w:pPr>
      <w:hyperlink w:anchor="_Toc274067852" w:history="1">
        <w:r w:rsidR="00B47A50" w:rsidRPr="00700FE7">
          <w:rPr>
            <w:rStyle w:val="Hyperlink"/>
            <w:noProof/>
          </w:rPr>
          <w:t>7-</w:t>
        </w:r>
        <w:r w:rsidR="00B47A50">
          <w:rPr>
            <w:rFonts w:asciiTheme="minorHAnsi" w:eastAsiaTheme="minorEastAsia" w:hAnsiTheme="minorHAnsi" w:cstheme="minorBidi"/>
            <w:noProof/>
            <w:sz w:val="22"/>
            <w:szCs w:val="22"/>
          </w:rPr>
          <w:tab/>
        </w:r>
        <w:r w:rsidR="00B47A50" w:rsidRPr="00700FE7">
          <w:rPr>
            <w:rStyle w:val="Hyperlink"/>
            <w:noProof/>
          </w:rPr>
          <w:t>THE MODERN CHURCH:  Quiz</w:t>
        </w:r>
        <w:r w:rsidR="00B47A50">
          <w:rPr>
            <w:noProof/>
            <w:webHidden/>
          </w:rPr>
          <w:tab/>
        </w:r>
        <w:r w:rsidR="00864D46">
          <w:rPr>
            <w:noProof/>
            <w:webHidden/>
          </w:rPr>
          <w:fldChar w:fldCharType="begin"/>
        </w:r>
        <w:r w:rsidR="00B47A50">
          <w:rPr>
            <w:noProof/>
            <w:webHidden/>
          </w:rPr>
          <w:instrText xml:space="preserve"> PAGEREF _Toc274067852 \h </w:instrText>
        </w:r>
        <w:r w:rsidR="00864D46">
          <w:rPr>
            <w:noProof/>
            <w:webHidden/>
          </w:rPr>
        </w:r>
        <w:r w:rsidR="00864D46">
          <w:rPr>
            <w:noProof/>
            <w:webHidden/>
          </w:rPr>
          <w:fldChar w:fldCharType="separate"/>
        </w:r>
        <w:r w:rsidR="00D76B6B">
          <w:rPr>
            <w:noProof/>
            <w:webHidden/>
          </w:rPr>
          <w:t>20</w:t>
        </w:r>
        <w:r w:rsidR="00864D46">
          <w:rPr>
            <w:noProof/>
            <w:webHidden/>
          </w:rPr>
          <w:fldChar w:fldCharType="end"/>
        </w:r>
      </w:hyperlink>
    </w:p>
    <w:p w:rsidR="00B47A50" w:rsidRDefault="00B47A50">
      <w:pPr>
        <w:pStyle w:val="TOC1"/>
        <w:tabs>
          <w:tab w:val="right" w:leader="dot" w:pos="8720"/>
        </w:tabs>
        <w:rPr>
          <w:rStyle w:val="Hyperlink"/>
          <w:noProof/>
        </w:rPr>
      </w:pPr>
    </w:p>
    <w:p w:rsidR="00B47A50" w:rsidRDefault="00567644">
      <w:pPr>
        <w:pStyle w:val="TOC1"/>
        <w:tabs>
          <w:tab w:val="right" w:leader="dot" w:pos="8720"/>
        </w:tabs>
        <w:rPr>
          <w:rFonts w:asciiTheme="minorHAnsi" w:eastAsiaTheme="minorEastAsia" w:hAnsiTheme="minorHAnsi" w:cstheme="minorBidi"/>
          <w:noProof/>
          <w:sz w:val="22"/>
          <w:szCs w:val="22"/>
        </w:rPr>
      </w:pPr>
      <w:hyperlink w:anchor="_Toc274067853" w:history="1">
        <w:r w:rsidR="00B47A50" w:rsidRPr="00700FE7">
          <w:rPr>
            <w:rStyle w:val="Hyperlink"/>
            <w:noProof/>
          </w:rPr>
          <w:t>8 - THE LAODICEAN CHURCH:  Study Questions</w:t>
        </w:r>
        <w:r w:rsidR="00B47A50">
          <w:rPr>
            <w:noProof/>
            <w:webHidden/>
          </w:rPr>
          <w:tab/>
        </w:r>
        <w:r w:rsidR="00864D46">
          <w:rPr>
            <w:noProof/>
            <w:webHidden/>
          </w:rPr>
          <w:fldChar w:fldCharType="begin"/>
        </w:r>
        <w:r w:rsidR="00B47A50">
          <w:rPr>
            <w:noProof/>
            <w:webHidden/>
          </w:rPr>
          <w:instrText xml:space="preserve"> PAGEREF _Toc274067853 \h </w:instrText>
        </w:r>
        <w:r w:rsidR="00864D46">
          <w:rPr>
            <w:noProof/>
            <w:webHidden/>
          </w:rPr>
        </w:r>
        <w:r w:rsidR="00864D46">
          <w:rPr>
            <w:noProof/>
            <w:webHidden/>
          </w:rPr>
          <w:fldChar w:fldCharType="separate"/>
        </w:r>
        <w:r w:rsidR="00D76B6B">
          <w:rPr>
            <w:noProof/>
            <w:webHidden/>
          </w:rPr>
          <w:t>21</w:t>
        </w:r>
        <w:r w:rsidR="00864D46">
          <w:rPr>
            <w:noProof/>
            <w:webHidden/>
          </w:rPr>
          <w:fldChar w:fldCharType="end"/>
        </w:r>
      </w:hyperlink>
    </w:p>
    <w:p w:rsidR="00B47A50" w:rsidRDefault="00567644">
      <w:pPr>
        <w:pStyle w:val="TOC1"/>
        <w:tabs>
          <w:tab w:val="left" w:pos="480"/>
          <w:tab w:val="right" w:leader="dot" w:pos="8720"/>
        </w:tabs>
        <w:rPr>
          <w:rFonts w:asciiTheme="minorHAnsi" w:eastAsiaTheme="minorEastAsia" w:hAnsiTheme="minorHAnsi" w:cstheme="minorBidi"/>
          <w:noProof/>
          <w:sz w:val="22"/>
          <w:szCs w:val="22"/>
        </w:rPr>
      </w:pPr>
      <w:hyperlink w:anchor="_Toc274067854" w:history="1">
        <w:r w:rsidR="00B47A50" w:rsidRPr="00700FE7">
          <w:rPr>
            <w:rStyle w:val="Hyperlink"/>
            <w:noProof/>
          </w:rPr>
          <w:t>8-</w:t>
        </w:r>
        <w:r w:rsidR="00B47A50">
          <w:rPr>
            <w:rFonts w:asciiTheme="minorHAnsi" w:eastAsiaTheme="minorEastAsia" w:hAnsiTheme="minorHAnsi" w:cstheme="minorBidi"/>
            <w:noProof/>
            <w:sz w:val="22"/>
            <w:szCs w:val="22"/>
          </w:rPr>
          <w:tab/>
        </w:r>
        <w:r w:rsidR="00B47A50" w:rsidRPr="00700FE7">
          <w:rPr>
            <w:rStyle w:val="Hyperlink"/>
            <w:noProof/>
          </w:rPr>
          <w:t>THE LAODICEAN CHURCH:  Quiz</w:t>
        </w:r>
        <w:r w:rsidR="00B47A50">
          <w:rPr>
            <w:noProof/>
            <w:webHidden/>
          </w:rPr>
          <w:tab/>
        </w:r>
        <w:r w:rsidR="00864D46">
          <w:rPr>
            <w:noProof/>
            <w:webHidden/>
          </w:rPr>
          <w:fldChar w:fldCharType="begin"/>
        </w:r>
        <w:r w:rsidR="00B47A50">
          <w:rPr>
            <w:noProof/>
            <w:webHidden/>
          </w:rPr>
          <w:instrText xml:space="preserve"> PAGEREF _Toc274067854 \h </w:instrText>
        </w:r>
        <w:r w:rsidR="00864D46">
          <w:rPr>
            <w:noProof/>
            <w:webHidden/>
          </w:rPr>
        </w:r>
        <w:r w:rsidR="00864D46">
          <w:rPr>
            <w:noProof/>
            <w:webHidden/>
          </w:rPr>
          <w:fldChar w:fldCharType="separate"/>
        </w:r>
        <w:r w:rsidR="00D76B6B">
          <w:rPr>
            <w:noProof/>
            <w:webHidden/>
          </w:rPr>
          <w:t>22</w:t>
        </w:r>
        <w:r w:rsidR="00864D46">
          <w:rPr>
            <w:noProof/>
            <w:webHidden/>
          </w:rPr>
          <w:fldChar w:fldCharType="end"/>
        </w:r>
      </w:hyperlink>
    </w:p>
    <w:p w:rsidR="00B47A50" w:rsidRDefault="00B47A50">
      <w:pPr>
        <w:pStyle w:val="TOC1"/>
        <w:tabs>
          <w:tab w:val="right" w:leader="dot" w:pos="8720"/>
        </w:tabs>
        <w:rPr>
          <w:rStyle w:val="Hyperlink"/>
          <w:noProof/>
        </w:rPr>
      </w:pPr>
    </w:p>
    <w:p w:rsidR="00B47A50" w:rsidRDefault="00567644">
      <w:pPr>
        <w:pStyle w:val="TOC1"/>
        <w:tabs>
          <w:tab w:val="right" w:leader="dot" w:pos="8720"/>
        </w:tabs>
        <w:rPr>
          <w:rFonts w:asciiTheme="minorHAnsi" w:eastAsiaTheme="minorEastAsia" w:hAnsiTheme="minorHAnsi" w:cstheme="minorBidi"/>
          <w:noProof/>
          <w:sz w:val="22"/>
          <w:szCs w:val="22"/>
        </w:rPr>
      </w:pPr>
      <w:hyperlink w:anchor="_Toc274067855" w:history="1">
        <w:r w:rsidR="00B47A50" w:rsidRPr="00700FE7">
          <w:rPr>
            <w:rStyle w:val="Hyperlink"/>
            <w:noProof/>
          </w:rPr>
          <w:t>Major Assignments Descriptions</w:t>
        </w:r>
        <w:r w:rsidR="00B47A50">
          <w:rPr>
            <w:noProof/>
            <w:webHidden/>
          </w:rPr>
          <w:tab/>
        </w:r>
        <w:r w:rsidR="00864D46">
          <w:rPr>
            <w:noProof/>
            <w:webHidden/>
          </w:rPr>
          <w:fldChar w:fldCharType="begin"/>
        </w:r>
        <w:r w:rsidR="00B47A50">
          <w:rPr>
            <w:noProof/>
            <w:webHidden/>
          </w:rPr>
          <w:instrText xml:space="preserve"> PAGEREF _Toc274067855 \h </w:instrText>
        </w:r>
        <w:r w:rsidR="00864D46">
          <w:rPr>
            <w:noProof/>
            <w:webHidden/>
          </w:rPr>
        </w:r>
        <w:r w:rsidR="00864D46">
          <w:rPr>
            <w:noProof/>
            <w:webHidden/>
          </w:rPr>
          <w:fldChar w:fldCharType="separate"/>
        </w:r>
        <w:r w:rsidR="00D76B6B">
          <w:rPr>
            <w:noProof/>
            <w:webHidden/>
          </w:rPr>
          <w:t>23</w:t>
        </w:r>
        <w:r w:rsidR="00864D46">
          <w:rPr>
            <w:noProof/>
            <w:webHidden/>
          </w:rPr>
          <w:fldChar w:fldCharType="end"/>
        </w:r>
      </w:hyperlink>
    </w:p>
    <w:p w:rsidR="005F46DF" w:rsidRPr="00F544A3" w:rsidRDefault="00864D46" w:rsidP="005F46DF">
      <w:pPr>
        <w:rPr>
          <w:b/>
        </w:rPr>
      </w:pPr>
      <w:r>
        <w:fldChar w:fldCharType="end"/>
      </w:r>
      <w:r w:rsidR="005F46DF">
        <w:rPr>
          <w:b/>
          <w:sz w:val="28"/>
          <w:szCs w:val="28"/>
        </w:rPr>
        <w:br w:type="page"/>
      </w:r>
    </w:p>
    <w:p w:rsidR="005F46DF" w:rsidRPr="005F46DF" w:rsidRDefault="003C5E1F" w:rsidP="003C5E1F">
      <w:pPr>
        <w:pStyle w:val="Heading1"/>
      </w:pPr>
      <w:bookmarkStart w:id="0" w:name="_Toc274067839"/>
      <w:r>
        <w:lastRenderedPageBreak/>
        <w:t xml:space="preserve">1 - </w:t>
      </w:r>
      <w:r w:rsidR="005F46DF">
        <w:t>INTRODUCTION</w:t>
      </w:r>
      <w:r>
        <w:t xml:space="preserve">: </w:t>
      </w:r>
      <w:r w:rsidR="00AA5CA4">
        <w:br w:type="textWrapping" w:clear="all"/>
      </w:r>
      <w:r w:rsidRPr="0041183E">
        <w:rPr>
          <w:sz w:val="28"/>
          <w:szCs w:val="28"/>
        </w:rPr>
        <w:t>Study Questions</w:t>
      </w:r>
      <w:bookmarkEnd w:id="0"/>
    </w:p>
    <w:p w:rsidR="003C5E1F" w:rsidRPr="00FF41B1" w:rsidRDefault="003C5E1F" w:rsidP="003C5E1F">
      <w:pPr>
        <w:pStyle w:val="ListParagraph"/>
        <w:ind w:left="360"/>
      </w:pPr>
    </w:p>
    <w:p w:rsidR="00FF41B1" w:rsidRDefault="004001F2" w:rsidP="00FF41B1">
      <w:pPr>
        <w:pStyle w:val="ListParagraph"/>
        <w:numPr>
          <w:ilvl w:val="0"/>
          <w:numId w:val="14"/>
        </w:numPr>
        <w:ind w:left="360"/>
      </w:pPr>
      <w:r>
        <w:t>Explain Matthew 16:18. Be sure to answer the question: “Is Peter the foundation of the church?</w:t>
      </w:r>
      <w:proofErr w:type="gramStart"/>
      <w:r>
        <w:t>”.</w:t>
      </w:r>
      <w:proofErr w:type="gramEnd"/>
    </w:p>
    <w:p w:rsidR="004001F2" w:rsidRPr="00853962" w:rsidRDefault="00853962" w:rsidP="00853962">
      <w:pPr>
        <w:ind w:left="360"/>
        <w:rPr>
          <w:color w:val="FFFFFF" w:themeColor="background1"/>
          <w:u w:val="single"/>
        </w:rPr>
      </w:pPr>
      <w:r w:rsidRPr="00853962">
        <w:rPr>
          <w:color w:val="FFFFFF" w:themeColor="background1"/>
          <w:u w:val="single"/>
        </w:rPr>
        <w:t>Jesus is talking to Peter, but Peter is not the rock foundation of the Church.  JESUS IS THE ROCK UPON WHICH THE CHURCH IS BUILT!  Jesus is the stone which the builder’s rejected, and the chief cornerstone.</w:t>
      </w:r>
    </w:p>
    <w:p w:rsidR="003C5E1F" w:rsidRDefault="00853962" w:rsidP="004001F2">
      <w:pPr>
        <w:pStyle w:val="ListParagraph"/>
        <w:numPr>
          <w:ilvl w:val="0"/>
          <w:numId w:val="14"/>
        </w:numPr>
        <w:ind w:left="360"/>
      </w:pPr>
      <w:r>
        <w:t>What is the Greek word for “church” and what does it mean?</w:t>
      </w:r>
    </w:p>
    <w:p w:rsidR="00853962" w:rsidRPr="00853962" w:rsidRDefault="00853962" w:rsidP="00853962">
      <w:pPr>
        <w:pStyle w:val="ListParagraph"/>
        <w:ind w:left="360"/>
        <w:rPr>
          <w:color w:val="FFFFFF" w:themeColor="background1"/>
          <w:u w:val="single"/>
        </w:rPr>
      </w:pPr>
      <w:proofErr w:type="gramStart"/>
      <w:r w:rsidRPr="00853962">
        <w:rPr>
          <w:color w:val="FFFFFF" w:themeColor="background1"/>
          <w:u w:val="single"/>
        </w:rPr>
        <w:t>the</w:t>
      </w:r>
      <w:proofErr w:type="gramEnd"/>
      <w:r w:rsidRPr="00853962">
        <w:rPr>
          <w:color w:val="FFFFFF" w:themeColor="background1"/>
          <w:u w:val="single"/>
        </w:rPr>
        <w:t xml:space="preserve"> Greek word for church is </w:t>
      </w:r>
      <w:proofErr w:type="spellStart"/>
      <w:r w:rsidRPr="00853962">
        <w:rPr>
          <w:i/>
          <w:color w:val="FFFFFF" w:themeColor="background1"/>
          <w:u w:val="single"/>
        </w:rPr>
        <w:t>Ekklesia</w:t>
      </w:r>
      <w:proofErr w:type="spellEnd"/>
      <w:r w:rsidRPr="00853962">
        <w:rPr>
          <w:i/>
          <w:color w:val="FFFFFF" w:themeColor="background1"/>
          <w:u w:val="single"/>
        </w:rPr>
        <w:t xml:space="preserve"> </w:t>
      </w:r>
      <w:r w:rsidRPr="00853962">
        <w:rPr>
          <w:color w:val="FFFFFF" w:themeColor="background1"/>
          <w:u w:val="single"/>
        </w:rPr>
        <w:t xml:space="preserve">which means </w:t>
      </w:r>
      <w:r w:rsidRPr="00853962">
        <w:rPr>
          <w:i/>
          <w:color w:val="FFFFFF" w:themeColor="background1"/>
          <w:u w:val="single"/>
        </w:rPr>
        <w:t>those called together or those called out</w:t>
      </w:r>
      <w:r w:rsidRPr="00853962">
        <w:rPr>
          <w:color w:val="FFFFFF" w:themeColor="background1"/>
          <w:u w:val="single"/>
        </w:rPr>
        <w:t>.</w:t>
      </w:r>
    </w:p>
    <w:p w:rsidR="00853962" w:rsidRDefault="00853962" w:rsidP="00DF625C">
      <w:pPr>
        <w:pStyle w:val="ListParagraph"/>
        <w:numPr>
          <w:ilvl w:val="0"/>
          <w:numId w:val="14"/>
        </w:numPr>
        <w:spacing w:line="480" w:lineRule="auto"/>
        <w:ind w:left="360"/>
      </w:pPr>
      <w:r>
        <w:t>The word “church” today most often refers to the ______</w:t>
      </w:r>
      <w:r w:rsidRPr="00853962">
        <w:rPr>
          <w:color w:val="FFFFFF" w:themeColor="background1"/>
          <w:u w:val="single"/>
        </w:rPr>
        <w:t>buildings</w:t>
      </w:r>
      <w:r>
        <w:t>________ … but it more accurately refers to the ____</w:t>
      </w:r>
      <w:r w:rsidRPr="00853962">
        <w:rPr>
          <w:color w:val="FFFFFF" w:themeColor="background1"/>
          <w:u w:val="single"/>
        </w:rPr>
        <w:t>people</w:t>
      </w:r>
      <w:r>
        <w:t>_____.</w:t>
      </w:r>
    </w:p>
    <w:p w:rsidR="00853962" w:rsidRDefault="00DF625C" w:rsidP="004001F2">
      <w:pPr>
        <w:pStyle w:val="ListParagraph"/>
        <w:numPr>
          <w:ilvl w:val="0"/>
          <w:numId w:val="14"/>
        </w:numPr>
        <w:ind w:left="360"/>
      </w:pPr>
      <w:r>
        <w:t>After what great event did the Lord add daily to the church?</w:t>
      </w:r>
    </w:p>
    <w:p w:rsidR="00DF625C" w:rsidRPr="00DF625C" w:rsidRDefault="00DF625C" w:rsidP="00DF625C">
      <w:pPr>
        <w:ind w:left="360"/>
        <w:rPr>
          <w:color w:val="FFFFFF" w:themeColor="background1"/>
          <w:u w:val="single"/>
        </w:rPr>
      </w:pPr>
      <w:proofErr w:type="gramStart"/>
      <w:r w:rsidRPr="00DF625C">
        <w:rPr>
          <w:color w:val="FFFFFF" w:themeColor="background1"/>
          <w:u w:val="single"/>
        </w:rPr>
        <w:t>The experience of the Holy Ghost in the Upper Room on the day of Pentecost.</w:t>
      </w:r>
      <w:proofErr w:type="gramEnd"/>
    </w:p>
    <w:p w:rsidR="00DF625C" w:rsidRDefault="00DF625C" w:rsidP="00DF625C"/>
    <w:p w:rsidR="00853962" w:rsidRDefault="00DF625C" w:rsidP="004001F2">
      <w:pPr>
        <w:pStyle w:val="ListParagraph"/>
        <w:numPr>
          <w:ilvl w:val="0"/>
          <w:numId w:val="14"/>
        </w:numPr>
        <w:ind w:left="360"/>
      </w:pPr>
      <w:r>
        <w:t xml:space="preserve">Who is the </w:t>
      </w:r>
      <w:r w:rsidRPr="00DF625C">
        <w:rPr>
          <w:i/>
        </w:rPr>
        <w:t>head</w:t>
      </w:r>
      <w:r>
        <w:t xml:space="preserve"> of the church? Give Scripture reference.</w:t>
      </w:r>
    </w:p>
    <w:p w:rsidR="00DF625C" w:rsidRPr="00DF625C" w:rsidRDefault="00DF625C" w:rsidP="00DF625C">
      <w:pPr>
        <w:pStyle w:val="ListParagraph"/>
        <w:ind w:left="360"/>
        <w:rPr>
          <w:color w:val="FFFFFF" w:themeColor="background1"/>
          <w:u w:val="single"/>
        </w:rPr>
      </w:pPr>
      <w:r w:rsidRPr="00DF625C">
        <w:rPr>
          <w:color w:val="FFFFFF" w:themeColor="background1"/>
          <w:u w:val="single"/>
        </w:rPr>
        <w:t>Jesus Christ is the head of the church.</w:t>
      </w:r>
    </w:p>
    <w:p w:rsidR="00853962" w:rsidRPr="007C67F5" w:rsidRDefault="00DF625C" w:rsidP="007C67F5">
      <w:pPr>
        <w:pStyle w:val="ListParagraph"/>
        <w:numPr>
          <w:ilvl w:val="0"/>
          <w:numId w:val="14"/>
        </w:numPr>
        <w:ind w:left="360"/>
      </w:pPr>
      <w:r>
        <w:t>Can you be saved and not part of the body of Christ? Explain your answer.</w:t>
      </w:r>
    </w:p>
    <w:p w:rsidR="00DF625C" w:rsidRPr="00DF625C" w:rsidRDefault="00DF625C" w:rsidP="00DF625C">
      <w:pPr>
        <w:pStyle w:val="ListParagraph"/>
        <w:ind w:left="360"/>
        <w:rPr>
          <w:color w:val="FFFFFF" w:themeColor="background1"/>
          <w:u w:val="single"/>
        </w:rPr>
      </w:pPr>
      <w:r w:rsidRPr="00DF625C">
        <w:rPr>
          <w:color w:val="FFFFFF" w:themeColor="background1"/>
          <w:u w:val="single"/>
        </w:rPr>
        <w:t>Yes. WE are saved by the blood of Jesus, but we must be baptized by the Holy Ghost into the body of Christ.</w:t>
      </w:r>
    </w:p>
    <w:p w:rsidR="00853962" w:rsidRDefault="00010F92" w:rsidP="004001F2">
      <w:pPr>
        <w:pStyle w:val="ListParagraph"/>
        <w:numPr>
          <w:ilvl w:val="0"/>
          <w:numId w:val="14"/>
        </w:numPr>
        <w:ind w:left="360"/>
      </w:pPr>
      <w:r>
        <w:t>When did the church begin?</w:t>
      </w:r>
    </w:p>
    <w:p w:rsidR="00010F92" w:rsidRPr="00010F92" w:rsidRDefault="00010F92" w:rsidP="00010F92">
      <w:pPr>
        <w:pStyle w:val="ListParagraph"/>
        <w:ind w:left="360"/>
        <w:rPr>
          <w:color w:val="FFFFFF" w:themeColor="background1"/>
          <w:u w:val="single"/>
        </w:rPr>
      </w:pPr>
      <w:proofErr w:type="gramStart"/>
      <w:r w:rsidRPr="00010F92">
        <w:rPr>
          <w:color w:val="FFFFFF" w:themeColor="background1"/>
          <w:u w:val="single"/>
        </w:rPr>
        <w:t>On the day of Pentecost.</w:t>
      </w:r>
      <w:proofErr w:type="gramEnd"/>
    </w:p>
    <w:p w:rsidR="00853962" w:rsidRDefault="00010F92" w:rsidP="004001F2">
      <w:pPr>
        <w:pStyle w:val="ListParagraph"/>
        <w:numPr>
          <w:ilvl w:val="0"/>
          <w:numId w:val="14"/>
        </w:numPr>
        <w:ind w:left="360"/>
      </w:pPr>
      <w:r>
        <w:t>What is the central event of all history?</w:t>
      </w:r>
    </w:p>
    <w:p w:rsidR="00010F92" w:rsidRPr="00010F92" w:rsidRDefault="00010F92" w:rsidP="00010F92">
      <w:pPr>
        <w:pStyle w:val="ListParagraph"/>
        <w:ind w:left="360"/>
        <w:rPr>
          <w:color w:val="FFFFFF" w:themeColor="background1"/>
          <w:u w:val="single"/>
        </w:rPr>
      </w:pPr>
      <w:proofErr w:type="gramStart"/>
      <w:r w:rsidRPr="00010F92">
        <w:rPr>
          <w:color w:val="FFFFFF" w:themeColor="background1"/>
          <w:u w:val="single"/>
        </w:rPr>
        <w:t>The birth of Jesus Christ.</w:t>
      </w:r>
      <w:proofErr w:type="gramEnd"/>
    </w:p>
    <w:p w:rsidR="00853962" w:rsidRDefault="00010F92" w:rsidP="004001F2">
      <w:pPr>
        <w:pStyle w:val="ListParagraph"/>
        <w:numPr>
          <w:ilvl w:val="0"/>
          <w:numId w:val="14"/>
        </w:numPr>
        <w:ind w:left="360"/>
      </w:pPr>
      <w:r>
        <w:t>When and where was the term “Christian” first used?</w:t>
      </w:r>
    </w:p>
    <w:p w:rsidR="00010F92" w:rsidRPr="00010F92" w:rsidRDefault="00010F92" w:rsidP="00010F92">
      <w:pPr>
        <w:pStyle w:val="ListParagraph"/>
        <w:ind w:left="360"/>
        <w:rPr>
          <w:color w:val="FFFFFF" w:themeColor="background1"/>
          <w:u w:val="single"/>
        </w:rPr>
      </w:pPr>
      <w:r w:rsidRPr="00010F92">
        <w:rPr>
          <w:color w:val="FFFFFF" w:themeColor="background1"/>
          <w:u w:val="single"/>
        </w:rPr>
        <w:t>The term Christian was first used in Antioch around AD 40.</w:t>
      </w:r>
    </w:p>
    <w:p w:rsidR="00853962" w:rsidRDefault="00010F92" w:rsidP="004001F2">
      <w:pPr>
        <w:pStyle w:val="ListParagraph"/>
        <w:numPr>
          <w:ilvl w:val="0"/>
          <w:numId w:val="14"/>
        </w:numPr>
        <w:ind w:left="360"/>
      </w:pPr>
      <w:r>
        <w:t>Give any reason at all why we should study church history?</w:t>
      </w:r>
    </w:p>
    <w:p w:rsidR="00010F92" w:rsidRPr="00010F92" w:rsidRDefault="00010F92" w:rsidP="00010F92">
      <w:pPr>
        <w:pStyle w:val="ListParagraph"/>
        <w:ind w:left="360"/>
        <w:rPr>
          <w:color w:val="FFFFFF" w:themeColor="background1"/>
          <w:u w:val="single"/>
        </w:rPr>
      </w:pPr>
      <w:r w:rsidRPr="00010F92">
        <w:rPr>
          <w:color w:val="FFFFFF" w:themeColor="background1"/>
          <w:u w:val="single"/>
        </w:rPr>
        <w:t>Appreciation of our heritage, so that we might learn from it, build up our faith, enrich or knowledge</w:t>
      </w:r>
    </w:p>
    <w:p w:rsidR="00853962" w:rsidRDefault="00010F92" w:rsidP="004001F2">
      <w:pPr>
        <w:pStyle w:val="ListParagraph"/>
        <w:numPr>
          <w:ilvl w:val="0"/>
          <w:numId w:val="14"/>
        </w:numPr>
        <w:ind w:left="360"/>
      </w:pPr>
      <w:r>
        <w:t>List the Seven Periods of Church History with their corresponding church of Asian from Revelation 2 &amp; 3.</w:t>
      </w:r>
    </w:p>
    <w:p w:rsidR="00853962" w:rsidRDefault="00853962" w:rsidP="00010F92">
      <w:pPr>
        <w:pStyle w:val="ListParagraph"/>
        <w:ind w:left="360"/>
      </w:pP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APOSTOLIC CHURCH – Ephesus</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PERSECUTED CHURCH – Smyrna</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 xml:space="preserve">THE IMPERIAL CHURCH – </w:t>
      </w:r>
      <w:proofErr w:type="spellStart"/>
      <w:r w:rsidRPr="00010F92">
        <w:rPr>
          <w:b/>
          <w:color w:val="FFFFFF" w:themeColor="background1"/>
          <w:u w:val="single"/>
        </w:rPr>
        <w:t>Pergamos</w:t>
      </w:r>
      <w:proofErr w:type="spellEnd"/>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MEDIEVAL CHURCH – Thyatira</w:t>
      </w:r>
      <w:r w:rsidRPr="00010F92">
        <w:rPr>
          <w:b/>
          <w:i/>
          <w:color w:val="FFFFFF" w:themeColor="background1"/>
          <w:u w:val="single"/>
        </w:rPr>
        <w:t xml:space="preserve"> </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REFORMED CHURCH – Sardis</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MODERN CHURCH – Philadelphia</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LAODICEAN CHURCH – Laodicea</w:t>
      </w:r>
    </w:p>
    <w:p w:rsidR="00853962" w:rsidRDefault="00853962" w:rsidP="00853962"/>
    <w:p w:rsidR="00853962" w:rsidRDefault="00853962" w:rsidP="00853962"/>
    <w:p w:rsidR="003C5E1F" w:rsidRPr="005F46DF" w:rsidRDefault="003C5E1F" w:rsidP="0041183E">
      <w:pPr>
        <w:pStyle w:val="Heading1"/>
        <w:numPr>
          <w:ilvl w:val="0"/>
          <w:numId w:val="15"/>
        </w:numPr>
        <w:ind w:left="0" w:firstLine="0"/>
      </w:pPr>
      <w:bookmarkStart w:id="1" w:name="_Toc274067840"/>
      <w:r>
        <w:t xml:space="preserve">INTRODUCTION: </w:t>
      </w:r>
      <w:r w:rsidR="00AA5CA4">
        <w:br w:type="textWrapping" w:clear="all"/>
      </w:r>
      <w:r w:rsidRPr="0041183E">
        <w:rPr>
          <w:sz w:val="28"/>
          <w:szCs w:val="28"/>
        </w:rPr>
        <w:t>Quiz</w:t>
      </w:r>
      <w:bookmarkEnd w:id="1"/>
    </w:p>
    <w:p w:rsidR="007C67F5" w:rsidRDefault="007C67F5" w:rsidP="007C67F5">
      <w:pPr>
        <w:pStyle w:val="ListParagraph"/>
        <w:ind w:left="360"/>
      </w:pPr>
      <w:bookmarkStart w:id="2" w:name="_Toc274067841"/>
    </w:p>
    <w:p w:rsidR="007C67F5" w:rsidRDefault="007C67F5" w:rsidP="007C67F5">
      <w:pPr>
        <w:pStyle w:val="ListParagraph"/>
        <w:numPr>
          <w:ilvl w:val="0"/>
          <w:numId w:val="25"/>
        </w:numPr>
        <w:ind w:left="360"/>
      </w:pPr>
      <w:r>
        <w:t>What is the Greek word for “church” and what does it mean?</w:t>
      </w:r>
    </w:p>
    <w:p w:rsidR="007C67F5" w:rsidRPr="007C67F5" w:rsidRDefault="007C67F5" w:rsidP="007C67F5">
      <w:pPr>
        <w:pStyle w:val="ListParagraph"/>
        <w:ind w:left="360"/>
        <w:rPr>
          <w:color w:val="FFFFFF" w:themeColor="background1"/>
          <w:u w:val="single"/>
        </w:rPr>
      </w:pPr>
      <w:proofErr w:type="gramStart"/>
      <w:r w:rsidRPr="00853962">
        <w:rPr>
          <w:color w:val="FFFFFF" w:themeColor="background1"/>
          <w:u w:val="single"/>
        </w:rPr>
        <w:t>the</w:t>
      </w:r>
      <w:proofErr w:type="gramEnd"/>
      <w:r w:rsidRPr="00853962">
        <w:rPr>
          <w:color w:val="FFFFFF" w:themeColor="background1"/>
          <w:u w:val="single"/>
        </w:rPr>
        <w:t xml:space="preserve"> Greek word for church is </w:t>
      </w:r>
      <w:proofErr w:type="spellStart"/>
      <w:r w:rsidRPr="00853962">
        <w:rPr>
          <w:i/>
          <w:color w:val="FFFFFF" w:themeColor="background1"/>
          <w:u w:val="single"/>
        </w:rPr>
        <w:t>Ekklesia</w:t>
      </w:r>
      <w:proofErr w:type="spellEnd"/>
      <w:r w:rsidRPr="00853962">
        <w:rPr>
          <w:i/>
          <w:color w:val="FFFFFF" w:themeColor="background1"/>
          <w:u w:val="single"/>
        </w:rPr>
        <w:t xml:space="preserve"> </w:t>
      </w:r>
      <w:r w:rsidRPr="00853962">
        <w:rPr>
          <w:color w:val="FFFFFF" w:themeColor="background1"/>
          <w:u w:val="single"/>
        </w:rPr>
        <w:t xml:space="preserve">which means </w:t>
      </w:r>
      <w:r w:rsidRPr="00853962">
        <w:rPr>
          <w:i/>
          <w:color w:val="FFFFFF" w:themeColor="background1"/>
          <w:u w:val="single"/>
        </w:rPr>
        <w:t xml:space="preserve">those called together or those </w:t>
      </w:r>
      <w:r w:rsidRPr="007C67F5">
        <w:rPr>
          <w:i/>
          <w:color w:val="FFFFFF" w:themeColor="background1"/>
          <w:u w:val="single"/>
        </w:rPr>
        <w:t>called out</w:t>
      </w:r>
      <w:r w:rsidRPr="007C67F5">
        <w:rPr>
          <w:color w:val="FFFFFF" w:themeColor="background1"/>
          <w:u w:val="single"/>
        </w:rPr>
        <w:t>.</w:t>
      </w:r>
    </w:p>
    <w:p w:rsidR="007C67F5" w:rsidRDefault="007C67F5" w:rsidP="007C67F5">
      <w:pPr>
        <w:pStyle w:val="ListParagraph"/>
        <w:ind w:left="360"/>
      </w:pPr>
    </w:p>
    <w:p w:rsidR="007C67F5" w:rsidRDefault="007C67F5" w:rsidP="007C67F5">
      <w:pPr>
        <w:pStyle w:val="ListParagraph"/>
        <w:numPr>
          <w:ilvl w:val="0"/>
          <w:numId w:val="25"/>
        </w:numPr>
        <w:ind w:left="360"/>
      </w:pPr>
      <w:r>
        <w:t>After what great event did the Lord add daily to the church?</w:t>
      </w:r>
    </w:p>
    <w:p w:rsidR="007C67F5" w:rsidRPr="00DF625C" w:rsidRDefault="007C67F5" w:rsidP="007C67F5">
      <w:pPr>
        <w:ind w:left="360"/>
        <w:rPr>
          <w:color w:val="FFFFFF" w:themeColor="background1"/>
          <w:u w:val="single"/>
        </w:rPr>
      </w:pPr>
      <w:proofErr w:type="gramStart"/>
      <w:r w:rsidRPr="00DF625C">
        <w:rPr>
          <w:color w:val="FFFFFF" w:themeColor="background1"/>
          <w:u w:val="single"/>
        </w:rPr>
        <w:t>The experience of the Holy Ghost in the Upper Room on the day of Pentecost.</w:t>
      </w:r>
      <w:proofErr w:type="gramEnd"/>
    </w:p>
    <w:p w:rsidR="007C67F5" w:rsidRDefault="007C67F5" w:rsidP="007C67F5"/>
    <w:p w:rsidR="007C67F5" w:rsidRDefault="007C67F5" w:rsidP="007C67F5">
      <w:pPr>
        <w:pStyle w:val="ListParagraph"/>
        <w:numPr>
          <w:ilvl w:val="0"/>
          <w:numId w:val="25"/>
        </w:numPr>
        <w:ind w:left="360"/>
      </w:pPr>
      <w:r>
        <w:t xml:space="preserve">Who is the </w:t>
      </w:r>
      <w:r w:rsidRPr="00DF625C">
        <w:rPr>
          <w:i/>
        </w:rPr>
        <w:t>head</w:t>
      </w:r>
      <w:r>
        <w:t xml:space="preserve"> of the church? Give Scripture reference.</w:t>
      </w:r>
    </w:p>
    <w:p w:rsidR="007C67F5" w:rsidRPr="00DF625C" w:rsidRDefault="007C67F5" w:rsidP="007C67F5">
      <w:pPr>
        <w:pStyle w:val="ListParagraph"/>
        <w:ind w:left="360"/>
        <w:rPr>
          <w:color w:val="FFFFFF" w:themeColor="background1"/>
          <w:u w:val="single"/>
        </w:rPr>
      </w:pPr>
      <w:r w:rsidRPr="00DF625C">
        <w:rPr>
          <w:color w:val="FFFFFF" w:themeColor="background1"/>
          <w:u w:val="single"/>
        </w:rPr>
        <w:t>Jesus Christ is the head of the church.</w:t>
      </w:r>
    </w:p>
    <w:p w:rsidR="007C67F5" w:rsidRPr="007C67F5" w:rsidRDefault="007C67F5" w:rsidP="007C67F5">
      <w:pPr>
        <w:pStyle w:val="ListParagraph"/>
        <w:numPr>
          <w:ilvl w:val="0"/>
          <w:numId w:val="25"/>
        </w:numPr>
        <w:ind w:left="360"/>
      </w:pPr>
      <w:r>
        <w:t>Can you be saved and not part of the body of Christ? Explain your answer.</w:t>
      </w:r>
    </w:p>
    <w:p w:rsidR="007C67F5" w:rsidRPr="00DF625C" w:rsidRDefault="007C67F5" w:rsidP="007C67F5">
      <w:pPr>
        <w:pStyle w:val="ListParagraph"/>
        <w:ind w:left="360"/>
        <w:rPr>
          <w:color w:val="FFFFFF" w:themeColor="background1"/>
          <w:u w:val="single"/>
        </w:rPr>
      </w:pPr>
      <w:r w:rsidRPr="00DF625C">
        <w:rPr>
          <w:color w:val="FFFFFF" w:themeColor="background1"/>
          <w:u w:val="single"/>
        </w:rPr>
        <w:t>Yes. WE are saved by the blood of Jesus, but we must be baptized by the Holy Ghost into the body of Christ.</w:t>
      </w:r>
    </w:p>
    <w:p w:rsidR="007C67F5" w:rsidRDefault="007C67F5" w:rsidP="007C67F5">
      <w:pPr>
        <w:pStyle w:val="ListParagraph"/>
        <w:numPr>
          <w:ilvl w:val="0"/>
          <w:numId w:val="25"/>
        </w:numPr>
        <w:ind w:left="360"/>
      </w:pPr>
      <w:r>
        <w:t>When did the church begin?</w:t>
      </w:r>
    </w:p>
    <w:p w:rsidR="007C67F5" w:rsidRPr="00010F92" w:rsidRDefault="007C67F5" w:rsidP="007C67F5">
      <w:pPr>
        <w:pStyle w:val="ListParagraph"/>
        <w:ind w:left="360"/>
        <w:rPr>
          <w:color w:val="FFFFFF" w:themeColor="background1"/>
          <w:u w:val="single"/>
        </w:rPr>
      </w:pPr>
      <w:proofErr w:type="gramStart"/>
      <w:r w:rsidRPr="00010F92">
        <w:rPr>
          <w:color w:val="FFFFFF" w:themeColor="background1"/>
          <w:u w:val="single"/>
        </w:rPr>
        <w:t>On the day of Pentecost.</w:t>
      </w:r>
      <w:proofErr w:type="gramEnd"/>
    </w:p>
    <w:p w:rsidR="007C67F5" w:rsidRDefault="007C67F5" w:rsidP="007C67F5">
      <w:pPr>
        <w:pStyle w:val="ListParagraph"/>
        <w:ind w:left="360"/>
      </w:pPr>
    </w:p>
    <w:p w:rsidR="007C67F5" w:rsidRPr="007C67F5" w:rsidRDefault="007C67F5" w:rsidP="007C67F5">
      <w:pPr>
        <w:pStyle w:val="ListParagraph"/>
        <w:ind w:left="360"/>
      </w:pPr>
    </w:p>
    <w:p w:rsidR="007C67F5" w:rsidRDefault="007C67F5" w:rsidP="007C67F5">
      <w:pPr>
        <w:pStyle w:val="ListParagraph"/>
        <w:numPr>
          <w:ilvl w:val="0"/>
          <w:numId w:val="25"/>
        </w:numPr>
        <w:ind w:left="360"/>
      </w:pPr>
      <w:r>
        <w:t>When and where was the term “Christian” first used?</w:t>
      </w:r>
    </w:p>
    <w:p w:rsidR="007C67F5" w:rsidRPr="00010F92" w:rsidRDefault="007C67F5" w:rsidP="007C67F5">
      <w:pPr>
        <w:pStyle w:val="ListParagraph"/>
        <w:ind w:left="360"/>
        <w:rPr>
          <w:color w:val="FFFFFF" w:themeColor="background1"/>
          <w:u w:val="single"/>
        </w:rPr>
      </w:pPr>
      <w:r w:rsidRPr="00010F92">
        <w:rPr>
          <w:color w:val="FFFFFF" w:themeColor="background1"/>
          <w:u w:val="single"/>
        </w:rPr>
        <w:t>The term Christian was first used in Antioch around AD 40.</w:t>
      </w:r>
    </w:p>
    <w:p w:rsidR="007C67F5" w:rsidRDefault="007C67F5" w:rsidP="007C67F5">
      <w:pPr>
        <w:pStyle w:val="ListParagraph"/>
        <w:ind w:left="360"/>
      </w:pPr>
    </w:p>
    <w:p w:rsidR="007C67F5" w:rsidRPr="007C67F5" w:rsidRDefault="007C67F5" w:rsidP="007C67F5">
      <w:pPr>
        <w:pStyle w:val="ListParagraph"/>
        <w:numPr>
          <w:ilvl w:val="0"/>
          <w:numId w:val="25"/>
        </w:numPr>
        <w:ind w:left="360"/>
        <w:rPr>
          <w:color w:val="000000" w:themeColor="text1"/>
        </w:rPr>
      </w:pPr>
      <w:r>
        <w:t>List t</w:t>
      </w:r>
      <w:r w:rsidR="00473EA2">
        <w:t>he corresponding church of Asia</w:t>
      </w:r>
      <w:r>
        <w:t xml:space="preserve"> from Revelation</w:t>
      </w:r>
      <w:r w:rsidR="00473EA2">
        <w:t>s</w:t>
      </w:r>
      <w:r>
        <w:t xml:space="preserve"> </w:t>
      </w:r>
      <w:r w:rsidR="00473EA2">
        <w:t xml:space="preserve">chapters </w:t>
      </w:r>
      <w:r>
        <w:t xml:space="preserve">2 &amp; 3 with the seven periods </w:t>
      </w:r>
      <w:r w:rsidRPr="007C67F5">
        <w:rPr>
          <w:color w:val="000000" w:themeColor="text1"/>
        </w:rPr>
        <w:t>of Church History.</w:t>
      </w:r>
    </w:p>
    <w:p w:rsidR="007C67F5" w:rsidRPr="007C67F5" w:rsidRDefault="007C67F5" w:rsidP="007C67F5">
      <w:pPr>
        <w:pStyle w:val="ListParagraph"/>
        <w:ind w:left="360"/>
        <w:rPr>
          <w:color w:val="000000" w:themeColor="text1"/>
        </w:rPr>
      </w:pPr>
    </w:p>
    <w:p w:rsidR="007C67F5" w:rsidRPr="007C67F5" w:rsidRDefault="007C67F5" w:rsidP="007C67F5">
      <w:pPr>
        <w:pStyle w:val="ListParagraph"/>
        <w:numPr>
          <w:ilvl w:val="0"/>
          <w:numId w:val="26"/>
        </w:numPr>
        <w:spacing w:line="360" w:lineRule="auto"/>
        <w:rPr>
          <w:color w:val="000000" w:themeColor="text1"/>
          <w:u w:val="single"/>
        </w:rPr>
      </w:pPr>
      <w:r w:rsidRPr="007C67F5">
        <w:rPr>
          <w:color w:val="000000" w:themeColor="text1"/>
        </w:rPr>
        <w:t>THE APOSTOLIC CHURCH –</w:t>
      </w:r>
      <w:r w:rsidRPr="00473EA2">
        <w:rPr>
          <w:color w:val="000000" w:themeColor="text1"/>
        </w:rPr>
        <w:t xml:space="preserve"> </w:t>
      </w:r>
      <w:r w:rsidRPr="007C67F5">
        <w:rPr>
          <w:color w:val="FFFFFF" w:themeColor="background1"/>
          <w:u w:val="single"/>
        </w:rPr>
        <w:t>Ephesus</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rPr>
          <w:color w:val="000000" w:themeColor="text1"/>
        </w:rPr>
        <w:t>THE PERSECUTED CHURCH –</w:t>
      </w:r>
      <w:r w:rsidRPr="00473EA2">
        <w:rPr>
          <w:color w:val="000000" w:themeColor="text1"/>
        </w:rPr>
        <w:t xml:space="preserve"> </w:t>
      </w:r>
      <w:r w:rsidRPr="007C67F5">
        <w:rPr>
          <w:color w:val="FFFFFF" w:themeColor="background1"/>
          <w:u w:val="single"/>
        </w:rPr>
        <w:t>Smyrna</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rPr>
          <w:color w:val="000000" w:themeColor="text1"/>
        </w:rPr>
        <w:t>THE IMPERIAL CHURCH –</w:t>
      </w:r>
      <w:r w:rsidRPr="00473EA2">
        <w:rPr>
          <w:color w:val="FFFFFF" w:themeColor="background1"/>
          <w:u w:val="single"/>
        </w:rPr>
        <w:t xml:space="preserve"> </w:t>
      </w:r>
      <w:proofErr w:type="spellStart"/>
      <w:r w:rsidRPr="00473EA2">
        <w:rPr>
          <w:color w:val="FFFFFF" w:themeColor="background1"/>
          <w:u w:val="single"/>
        </w:rPr>
        <w:t>Pergamos</w:t>
      </w:r>
      <w:proofErr w:type="spellEnd"/>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rPr>
          <w:color w:val="000000" w:themeColor="text1"/>
        </w:rPr>
        <w:t>THE MEDIEVAL CHURCH –</w:t>
      </w:r>
      <w:r w:rsidRPr="00473EA2">
        <w:rPr>
          <w:color w:val="000000" w:themeColor="text1"/>
        </w:rPr>
        <w:t xml:space="preserve"> </w:t>
      </w:r>
      <w:r w:rsidRPr="00473EA2">
        <w:rPr>
          <w:color w:val="FFFFFF" w:themeColor="background1"/>
          <w:u w:val="single"/>
        </w:rPr>
        <w:t>Thyatira</w:t>
      </w:r>
      <w:r w:rsidRPr="00473EA2">
        <w:rPr>
          <w:i/>
          <w:color w:val="FFFFFF" w:themeColor="background1"/>
          <w:u w:val="single"/>
        </w:rPr>
        <w:t xml:space="preserve"> </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rPr>
          <w:color w:val="000000" w:themeColor="text1"/>
        </w:rPr>
        <w:t>THE REFORMED CHURCH –</w:t>
      </w:r>
      <w:r w:rsidRPr="00473EA2">
        <w:rPr>
          <w:color w:val="000000" w:themeColor="text1"/>
        </w:rPr>
        <w:t xml:space="preserve"> </w:t>
      </w:r>
      <w:r w:rsidRPr="007C67F5">
        <w:rPr>
          <w:color w:val="FFFFFF" w:themeColor="background1"/>
          <w:u w:val="single"/>
        </w:rPr>
        <w:t>Sardis</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rPr>
          <w:color w:val="000000" w:themeColor="text1"/>
        </w:rPr>
        <w:t>THE MODERN CHURCH –</w:t>
      </w:r>
      <w:r w:rsidRPr="00473EA2">
        <w:rPr>
          <w:color w:val="000000" w:themeColor="text1"/>
        </w:rPr>
        <w:t xml:space="preserve"> </w:t>
      </w:r>
      <w:r w:rsidRPr="007C67F5">
        <w:rPr>
          <w:color w:val="FFFFFF" w:themeColor="background1"/>
          <w:u w:val="single"/>
        </w:rPr>
        <w:t>Philadelphia</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t xml:space="preserve">THE LAODICEAN CHURCH - </w:t>
      </w:r>
      <w:r w:rsidRPr="00473EA2">
        <w:rPr>
          <w:color w:val="FFFFFF" w:themeColor="background1"/>
          <w:u w:val="single"/>
        </w:rPr>
        <w:t>Laodicea</w:t>
      </w:r>
    </w:p>
    <w:p w:rsidR="007C67F5" w:rsidRDefault="007C67F5">
      <w:pPr>
        <w:rPr>
          <w:b/>
          <w:bCs/>
          <w:color w:val="000000" w:themeColor="text1"/>
          <w:sz w:val="48"/>
          <w:szCs w:val="48"/>
          <w:u w:val="single"/>
        </w:rPr>
      </w:pPr>
      <w:r>
        <w:rPr>
          <w:color w:val="000000" w:themeColor="text1"/>
          <w:u w:val="single"/>
        </w:rPr>
        <w:br w:type="page"/>
      </w:r>
    </w:p>
    <w:p w:rsidR="00AA5CA4" w:rsidRPr="005F46DF" w:rsidRDefault="00AA5CA4" w:rsidP="007C67F5">
      <w:pPr>
        <w:pStyle w:val="Heading1"/>
      </w:pPr>
      <w:r w:rsidRPr="007C67F5">
        <w:rPr>
          <w:color w:val="000000" w:themeColor="text1"/>
        </w:rPr>
        <w:lastRenderedPageBreak/>
        <w:t xml:space="preserve">2 – THE APOSTOLIC CHURCH: </w:t>
      </w:r>
      <w:r w:rsidRPr="007C67F5">
        <w:rPr>
          <w:color w:val="000000" w:themeColor="text1"/>
        </w:rPr>
        <w:br w:type="textWrapping" w:clear="all"/>
        <w:t>Study Qu</w:t>
      </w:r>
      <w:r>
        <w:t>estions</w:t>
      </w:r>
      <w:bookmarkEnd w:id="2"/>
    </w:p>
    <w:p w:rsidR="00977AD6" w:rsidRDefault="00977AD6" w:rsidP="00977AD6"/>
    <w:p w:rsidR="00977AD6" w:rsidRDefault="00977AD6" w:rsidP="00977AD6">
      <w:pPr>
        <w:pStyle w:val="ListParagraph"/>
        <w:numPr>
          <w:ilvl w:val="1"/>
          <w:numId w:val="27"/>
        </w:numPr>
        <w:ind w:left="360"/>
      </w:pPr>
      <w:r>
        <w:t xml:space="preserve">Which of the Seven Churches described in the Book of Revelation corresponds to the Apostolic Period, and what is the meaning of this church name? </w:t>
      </w:r>
      <w:r w:rsidRPr="00977AD6">
        <w:rPr>
          <w:color w:val="FFFFFF"/>
          <w:u w:val="single"/>
        </w:rPr>
        <w:t>Ephesus – desirable</w:t>
      </w:r>
      <w:r>
        <w:t xml:space="preserve"> </w:t>
      </w:r>
    </w:p>
    <w:p w:rsidR="00977AD6" w:rsidRDefault="00977AD6" w:rsidP="00977AD6">
      <w:pPr>
        <w:pStyle w:val="ListParagraph"/>
        <w:ind w:left="360"/>
      </w:pPr>
    </w:p>
    <w:p w:rsidR="009B64D8" w:rsidRDefault="009B64D8" w:rsidP="009B64D8">
      <w:pPr>
        <w:pStyle w:val="ListParagraph"/>
        <w:ind w:left="360"/>
      </w:pPr>
    </w:p>
    <w:p w:rsidR="00977AD6" w:rsidRDefault="00977AD6" w:rsidP="00977AD6">
      <w:pPr>
        <w:pStyle w:val="ListParagraph"/>
        <w:numPr>
          <w:ilvl w:val="0"/>
          <w:numId w:val="27"/>
        </w:numPr>
        <w:ind w:left="360"/>
      </w:pPr>
      <w:r>
        <w:t>When did the church begin?</w:t>
      </w:r>
    </w:p>
    <w:p w:rsidR="00977AD6" w:rsidRPr="00977AD6" w:rsidRDefault="00977AD6" w:rsidP="00977AD6">
      <w:pPr>
        <w:pStyle w:val="ListParagraph"/>
        <w:ind w:left="360"/>
        <w:rPr>
          <w:color w:val="FFFFFF"/>
          <w:u w:val="single"/>
        </w:rPr>
      </w:pPr>
      <w:r w:rsidRPr="00977AD6">
        <w:rPr>
          <w:color w:val="FFFFFF"/>
          <w:u w:val="single"/>
        </w:rPr>
        <w:t>The church began on the day of Pentecost.</w:t>
      </w:r>
    </w:p>
    <w:p w:rsidR="00977AD6" w:rsidRDefault="00977AD6" w:rsidP="00977AD6">
      <w:pPr>
        <w:pStyle w:val="ListParagraph"/>
        <w:ind w:left="360"/>
      </w:pPr>
    </w:p>
    <w:p w:rsidR="00977AD6" w:rsidRDefault="00977AD6" w:rsidP="00977AD6">
      <w:pPr>
        <w:pStyle w:val="ListParagraph"/>
        <w:numPr>
          <w:ilvl w:val="0"/>
          <w:numId w:val="27"/>
        </w:numPr>
        <w:ind w:left="360"/>
      </w:pPr>
      <w:r>
        <w:t>What were the three effects of the Holy Spirit upon the church?</w:t>
      </w:r>
    </w:p>
    <w:p w:rsidR="00977AD6" w:rsidRPr="00977AD6" w:rsidRDefault="00977AD6" w:rsidP="00977AD6">
      <w:pPr>
        <w:pStyle w:val="ListParagraph"/>
        <w:ind w:left="360"/>
        <w:rPr>
          <w:color w:val="FFFFFF" w:themeColor="background1"/>
          <w:u w:val="single"/>
        </w:rPr>
      </w:pPr>
      <w:r w:rsidRPr="00977AD6">
        <w:rPr>
          <w:b/>
          <w:color w:val="FFFFFF"/>
          <w:u w:val="single"/>
        </w:rPr>
        <w:t>Illuminating</w:t>
      </w:r>
      <w:r w:rsidRPr="00977AD6">
        <w:rPr>
          <w:color w:val="FFFFFF"/>
          <w:u w:val="single"/>
        </w:rPr>
        <w:t xml:space="preserve"> – The Holy Spirit illuminated their minds to understand what they were not able to understand before. </w:t>
      </w:r>
      <w:r w:rsidRPr="00977AD6">
        <w:rPr>
          <w:b/>
          <w:color w:val="FFFFFF"/>
          <w:u w:val="single"/>
        </w:rPr>
        <w:t>Empowering</w:t>
      </w:r>
      <w:r w:rsidRPr="00977AD6">
        <w:rPr>
          <w:color w:val="FFFFFF"/>
          <w:u w:val="single"/>
        </w:rPr>
        <w:t xml:space="preserve"> – The Holy Spirit empowered them to preach and to work miracles.</w:t>
      </w:r>
      <w:r w:rsidRPr="00977AD6">
        <w:rPr>
          <w:color w:val="FFFFFF" w:themeColor="background1"/>
          <w:u w:val="single"/>
        </w:rPr>
        <w:t xml:space="preserve"> </w:t>
      </w:r>
      <w:r w:rsidRPr="00977AD6">
        <w:rPr>
          <w:b/>
          <w:color w:val="FFFFFF"/>
          <w:u w:val="single"/>
        </w:rPr>
        <w:t xml:space="preserve">Abiding </w:t>
      </w:r>
      <w:r w:rsidRPr="00977AD6">
        <w:rPr>
          <w:color w:val="FFFFFF"/>
          <w:u w:val="single"/>
        </w:rPr>
        <w:t>– The Abiding presence of the Holy Spirit was with them.  (</w:t>
      </w:r>
      <w:r w:rsidRPr="00977AD6">
        <w:rPr>
          <w:color w:val="FFFFFF" w:themeColor="background1"/>
          <w:u w:val="single"/>
        </w:rPr>
        <w:t>Simplified</w:t>
      </w:r>
      <w:r w:rsidRPr="00977AD6">
        <w:rPr>
          <w:color w:val="FFFFFF"/>
          <w:u w:val="single"/>
        </w:rPr>
        <w:t>)</w:t>
      </w:r>
    </w:p>
    <w:p w:rsidR="00977AD6" w:rsidRDefault="00977AD6" w:rsidP="00977AD6">
      <w:pPr>
        <w:pStyle w:val="ListParagraph"/>
        <w:numPr>
          <w:ilvl w:val="0"/>
          <w:numId w:val="27"/>
        </w:numPr>
        <w:ind w:left="360"/>
      </w:pPr>
      <w:r>
        <w:t>What race were the original members of the church?</w:t>
      </w:r>
    </w:p>
    <w:p w:rsidR="00977AD6" w:rsidRPr="00977AD6" w:rsidRDefault="00977AD6" w:rsidP="00977AD6">
      <w:pPr>
        <w:pStyle w:val="ListParagraph"/>
        <w:ind w:left="360"/>
        <w:rPr>
          <w:color w:val="FFFFFF" w:themeColor="background1"/>
          <w:u w:val="single"/>
        </w:rPr>
      </w:pPr>
      <w:r w:rsidRPr="00977AD6">
        <w:rPr>
          <w:color w:val="FFFFFF"/>
          <w:u w:val="single"/>
        </w:rPr>
        <w:t>The original members were all Jews.</w:t>
      </w:r>
    </w:p>
    <w:p w:rsidR="009B64D8" w:rsidRDefault="009B64D8" w:rsidP="009B64D8">
      <w:pPr>
        <w:pStyle w:val="ListParagraph"/>
        <w:ind w:left="360"/>
      </w:pPr>
    </w:p>
    <w:p w:rsidR="00977AD6" w:rsidRDefault="00977AD6" w:rsidP="00977AD6">
      <w:pPr>
        <w:pStyle w:val="ListParagraph"/>
        <w:numPr>
          <w:ilvl w:val="0"/>
          <w:numId w:val="27"/>
        </w:numPr>
        <w:ind w:left="360"/>
      </w:pPr>
      <w:r>
        <w:t>What were the basic doctrines of the Apostolic Church? (Give 3)</w:t>
      </w:r>
    </w:p>
    <w:p w:rsidR="00977AD6" w:rsidRPr="00977AD6" w:rsidRDefault="00977AD6" w:rsidP="00977AD6">
      <w:pPr>
        <w:pStyle w:val="ListParagraph"/>
        <w:ind w:left="360"/>
        <w:rPr>
          <w:color w:val="FFFFFF" w:themeColor="background1"/>
          <w:u w:val="single"/>
        </w:rPr>
      </w:pPr>
      <w:r w:rsidRPr="00977AD6">
        <w:rPr>
          <w:color w:val="FFFFFF"/>
          <w:u w:val="single"/>
        </w:rPr>
        <w:t>Jesus was the Messiah – Acts 2:36</w:t>
      </w:r>
    </w:p>
    <w:p w:rsidR="00977AD6" w:rsidRPr="00977AD6" w:rsidRDefault="00977AD6" w:rsidP="00977AD6">
      <w:pPr>
        <w:pStyle w:val="ListParagraph"/>
        <w:ind w:left="360"/>
        <w:rPr>
          <w:color w:val="FFFFFF" w:themeColor="background1"/>
          <w:u w:val="single"/>
        </w:rPr>
      </w:pPr>
      <w:r w:rsidRPr="00977AD6">
        <w:rPr>
          <w:color w:val="FFFFFF"/>
          <w:u w:val="single"/>
        </w:rPr>
        <w:t>The Resurrection of Christ – Acts 2:30-32</w:t>
      </w:r>
    </w:p>
    <w:p w:rsidR="00977AD6" w:rsidRPr="00977AD6" w:rsidRDefault="00977AD6" w:rsidP="00977AD6">
      <w:pPr>
        <w:pStyle w:val="ListParagraph"/>
        <w:ind w:left="360"/>
        <w:rPr>
          <w:color w:val="FFFFFF" w:themeColor="background1"/>
          <w:u w:val="single"/>
        </w:rPr>
      </w:pPr>
      <w:r w:rsidRPr="00977AD6">
        <w:rPr>
          <w:color w:val="FFFFFF"/>
          <w:u w:val="single"/>
        </w:rPr>
        <w:t>The Return of Christ – Acts 1:9-11, I Thess. 4:15-17</w:t>
      </w:r>
    </w:p>
    <w:p w:rsidR="00977AD6" w:rsidRPr="00977AD6" w:rsidRDefault="00977AD6" w:rsidP="00977AD6">
      <w:pPr>
        <w:pStyle w:val="ListParagraph"/>
        <w:ind w:left="360"/>
        <w:rPr>
          <w:color w:val="FFFFFF" w:themeColor="background1"/>
          <w:u w:val="single"/>
        </w:rPr>
      </w:pPr>
      <w:r w:rsidRPr="00977AD6">
        <w:rPr>
          <w:color w:val="FFFFFF"/>
          <w:u w:val="single"/>
        </w:rPr>
        <w:t>(Scripture not required for answer to be correct)</w:t>
      </w:r>
    </w:p>
    <w:p w:rsidR="00977AD6" w:rsidRDefault="00977AD6" w:rsidP="00977AD6">
      <w:pPr>
        <w:pStyle w:val="ListParagraph"/>
        <w:numPr>
          <w:ilvl w:val="0"/>
          <w:numId w:val="27"/>
        </w:numPr>
        <w:ind w:left="360"/>
      </w:pPr>
      <w:r>
        <w:t>What was the defect of the Apostolic Church?</w:t>
      </w:r>
    </w:p>
    <w:p w:rsidR="00977AD6" w:rsidRPr="00977AD6" w:rsidRDefault="00977AD6" w:rsidP="00977AD6">
      <w:pPr>
        <w:pStyle w:val="ListParagraph"/>
        <w:ind w:left="360"/>
        <w:rPr>
          <w:color w:val="FFFFFF" w:themeColor="background1"/>
          <w:u w:val="single"/>
        </w:rPr>
      </w:pPr>
      <w:r w:rsidRPr="00977AD6">
        <w:rPr>
          <w:color w:val="FFFFFF"/>
          <w:u w:val="single"/>
        </w:rPr>
        <w:t>They lacked missionary vision.</w:t>
      </w:r>
    </w:p>
    <w:p w:rsidR="009B64D8" w:rsidRDefault="009B64D8" w:rsidP="009B64D8">
      <w:pPr>
        <w:pStyle w:val="ListParagraph"/>
        <w:ind w:left="360"/>
      </w:pPr>
    </w:p>
    <w:p w:rsidR="00977AD6" w:rsidRDefault="00977AD6" w:rsidP="00977AD6">
      <w:pPr>
        <w:pStyle w:val="ListParagraph"/>
        <w:numPr>
          <w:ilvl w:val="0"/>
          <w:numId w:val="27"/>
        </w:numPr>
        <w:ind w:left="360"/>
      </w:pPr>
      <w:r>
        <w:t>Who was the first Christian martyr?</w:t>
      </w:r>
    </w:p>
    <w:p w:rsidR="00977AD6" w:rsidRPr="00977AD6" w:rsidRDefault="00977AD6" w:rsidP="00977AD6">
      <w:pPr>
        <w:pStyle w:val="ListParagraph"/>
        <w:ind w:left="360"/>
        <w:rPr>
          <w:color w:val="FFFFFF" w:themeColor="background1"/>
          <w:u w:val="single"/>
        </w:rPr>
      </w:pPr>
      <w:r w:rsidRPr="00977AD6">
        <w:rPr>
          <w:color w:val="FFFFFF"/>
          <w:u w:val="single"/>
        </w:rPr>
        <w:t>Stephen was the first Christian martyr.</w:t>
      </w:r>
    </w:p>
    <w:p w:rsidR="00977AD6" w:rsidRDefault="00977AD6" w:rsidP="00977AD6">
      <w:pPr>
        <w:pStyle w:val="ListParagraph"/>
        <w:numPr>
          <w:ilvl w:val="0"/>
          <w:numId w:val="27"/>
        </w:numPr>
        <w:ind w:left="360"/>
      </w:pPr>
      <w:r>
        <w:t>What was significant about the church established in Samaria?</w:t>
      </w:r>
    </w:p>
    <w:p w:rsidR="00977AD6" w:rsidRPr="00977AD6" w:rsidRDefault="00977AD6" w:rsidP="00977AD6">
      <w:pPr>
        <w:pStyle w:val="ListParagraph"/>
        <w:ind w:left="360"/>
        <w:rPr>
          <w:color w:val="FFFFFF" w:themeColor="background1"/>
          <w:u w:val="single"/>
        </w:rPr>
      </w:pPr>
      <w:r w:rsidRPr="00977AD6">
        <w:rPr>
          <w:color w:val="FFFFFF"/>
          <w:u w:val="single"/>
        </w:rPr>
        <w:t>This was the first church outside of Judaism.</w:t>
      </w:r>
    </w:p>
    <w:p w:rsidR="00977AD6" w:rsidRDefault="00977AD6" w:rsidP="00977AD6">
      <w:pPr>
        <w:pStyle w:val="ListParagraph"/>
        <w:numPr>
          <w:ilvl w:val="0"/>
          <w:numId w:val="27"/>
        </w:numPr>
        <w:ind w:left="360"/>
      </w:pPr>
      <w:r>
        <w:t>Who was the pastor of the Jerusalem Church?</w:t>
      </w:r>
    </w:p>
    <w:p w:rsidR="00977AD6" w:rsidRPr="00977AD6" w:rsidRDefault="00977AD6" w:rsidP="00977AD6">
      <w:pPr>
        <w:pStyle w:val="ListParagraph"/>
        <w:ind w:left="360"/>
        <w:rPr>
          <w:color w:val="FFFFFF" w:themeColor="background1"/>
          <w:u w:val="single"/>
        </w:rPr>
      </w:pPr>
      <w:r w:rsidRPr="00977AD6">
        <w:rPr>
          <w:rFonts w:ascii="Georgia" w:hAnsi="Georgia" w:cs="Georgia"/>
          <w:color w:val="FFFFFF"/>
          <w:sz w:val="22"/>
          <w:szCs w:val="22"/>
          <w:u w:val="single"/>
        </w:rPr>
        <w:t>James was</w:t>
      </w:r>
      <w:r w:rsidRPr="00977AD6">
        <w:rPr>
          <w:rFonts w:ascii="Georgia" w:hAnsi="Georgia" w:cs="Georgia"/>
          <w:i/>
          <w:color w:val="FFFFFF"/>
          <w:sz w:val="22"/>
          <w:szCs w:val="22"/>
          <w:u w:val="single"/>
        </w:rPr>
        <w:t xml:space="preserve"> </w:t>
      </w:r>
      <w:r w:rsidRPr="00977AD6">
        <w:rPr>
          <w:color w:val="FFFFFF"/>
          <w:u w:val="single"/>
        </w:rPr>
        <w:t>the Pa</w:t>
      </w:r>
      <w:r w:rsidRPr="00977AD6">
        <w:rPr>
          <w:color w:val="FFFFFF" w:themeColor="background1"/>
          <w:u w:val="single"/>
        </w:rPr>
        <w:t>stor of the Jerusalem Church. (</w:t>
      </w:r>
      <w:r w:rsidRPr="00977AD6">
        <w:rPr>
          <w:color w:val="FFFFFF"/>
          <w:u w:val="single"/>
        </w:rPr>
        <w:t xml:space="preserve">The brother </w:t>
      </w:r>
      <w:proofErr w:type="gramStart"/>
      <w:r w:rsidRPr="00977AD6">
        <w:rPr>
          <w:color w:val="FFFFFF"/>
          <w:u w:val="single"/>
        </w:rPr>
        <w:t>of  the</w:t>
      </w:r>
      <w:proofErr w:type="gramEnd"/>
      <w:r w:rsidRPr="00977AD6">
        <w:rPr>
          <w:color w:val="FFFFFF"/>
          <w:u w:val="single"/>
        </w:rPr>
        <w:t xml:space="preserve"> Lord )</w:t>
      </w:r>
    </w:p>
    <w:p w:rsidR="00977AD6" w:rsidRDefault="00977AD6" w:rsidP="00977AD6">
      <w:pPr>
        <w:pStyle w:val="ListParagraph"/>
        <w:numPr>
          <w:ilvl w:val="0"/>
          <w:numId w:val="27"/>
        </w:numPr>
        <w:ind w:left="360"/>
      </w:pPr>
      <w:r>
        <w:t>How can it be determined that Peter was not in Rome during this period? Give a complete answer.</w:t>
      </w:r>
    </w:p>
    <w:p w:rsidR="00977AD6" w:rsidRPr="00977AD6" w:rsidRDefault="00977AD6" w:rsidP="00977AD6">
      <w:pPr>
        <w:pStyle w:val="ListParagraph"/>
        <w:ind w:left="360"/>
        <w:rPr>
          <w:color w:val="FFFFFF" w:themeColor="background1"/>
          <w:u w:val="single"/>
        </w:rPr>
      </w:pPr>
      <w:r w:rsidRPr="00977AD6">
        <w:rPr>
          <w:color w:val="FFFFFF"/>
          <w:u w:val="single"/>
        </w:rPr>
        <w:t xml:space="preserve">Paul’s greeting to the Roman church in Romans 16 does not include Peter.  If </w:t>
      </w:r>
      <w:r w:rsidRPr="00977AD6">
        <w:rPr>
          <w:color w:val="FFFFFF"/>
          <w:u w:val="single"/>
        </w:rPr>
        <w:tab/>
        <w:t xml:space="preserve">Peter had been in Rome Paul certainly would </w:t>
      </w:r>
      <w:r w:rsidRPr="00977AD6">
        <w:rPr>
          <w:color w:val="FFFFFF" w:themeColor="background1"/>
          <w:u w:val="single"/>
        </w:rPr>
        <w:t xml:space="preserve">have greeted him.  The Book of </w:t>
      </w:r>
      <w:r w:rsidRPr="00977AD6">
        <w:rPr>
          <w:color w:val="FFFFFF"/>
          <w:u w:val="single"/>
        </w:rPr>
        <w:t xml:space="preserve">Acts places Peter in Jerusalem.  Peter was not in Rome during this period. </w:t>
      </w:r>
    </w:p>
    <w:p w:rsidR="00977AD6" w:rsidRDefault="00977AD6" w:rsidP="00977AD6">
      <w:pPr>
        <w:pStyle w:val="ListParagraph"/>
        <w:ind w:left="360"/>
      </w:pPr>
    </w:p>
    <w:p w:rsidR="00977AD6" w:rsidRDefault="00977AD6" w:rsidP="00977AD6">
      <w:pPr>
        <w:pStyle w:val="ListParagraph"/>
        <w:numPr>
          <w:ilvl w:val="0"/>
          <w:numId w:val="27"/>
        </w:numPr>
        <w:ind w:left="360"/>
      </w:pPr>
      <w:r>
        <w:t>Describe the council at Jerusalem.</w:t>
      </w:r>
    </w:p>
    <w:p w:rsidR="00977AD6" w:rsidRPr="00977AD6" w:rsidRDefault="00977AD6" w:rsidP="00977AD6">
      <w:pPr>
        <w:pStyle w:val="ListParagraph"/>
        <w:ind w:left="360"/>
        <w:rPr>
          <w:color w:val="FFFFFF" w:themeColor="background1"/>
          <w:u w:val="single"/>
        </w:rPr>
      </w:pPr>
      <w:r w:rsidRPr="00977AD6">
        <w:rPr>
          <w:color w:val="FFFFFF"/>
          <w:u w:val="single"/>
        </w:rPr>
        <w:t>The Apostles called a council of elders togeth</w:t>
      </w:r>
      <w:r w:rsidRPr="00977AD6">
        <w:rPr>
          <w:color w:val="FFFFFF" w:themeColor="background1"/>
          <w:u w:val="single"/>
        </w:rPr>
        <w:t xml:space="preserve">er to settle the question of </w:t>
      </w:r>
      <w:r w:rsidRPr="00977AD6">
        <w:rPr>
          <w:color w:val="FFFFFF"/>
          <w:u w:val="single"/>
        </w:rPr>
        <w:t>whether the Gentiles should keep the cerem</w:t>
      </w:r>
      <w:r w:rsidRPr="00977AD6">
        <w:rPr>
          <w:color w:val="FFFFFF" w:themeColor="background1"/>
          <w:u w:val="single"/>
        </w:rPr>
        <w:t xml:space="preserve">onial Law of Moses.  Some of </w:t>
      </w:r>
      <w:r w:rsidRPr="00977AD6">
        <w:rPr>
          <w:color w:val="FFFFFF"/>
          <w:u w:val="single"/>
        </w:rPr>
        <w:t>the people were insisting that the Gentiles be circ</w:t>
      </w:r>
      <w:r w:rsidRPr="00977AD6">
        <w:rPr>
          <w:color w:val="FFFFFF" w:themeColor="background1"/>
          <w:u w:val="single"/>
        </w:rPr>
        <w:t xml:space="preserve">umcised. The council concluded </w:t>
      </w:r>
      <w:r w:rsidRPr="00977AD6">
        <w:rPr>
          <w:color w:val="FFFFFF"/>
          <w:u w:val="single"/>
        </w:rPr>
        <w:t>that the ceremonial Law was not binding on the Gentiles.</w:t>
      </w:r>
    </w:p>
    <w:p w:rsidR="009B64D8" w:rsidRDefault="009B64D8">
      <w:pPr>
        <w:rPr>
          <w:i/>
        </w:rPr>
      </w:pPr>
      <w:r>
        <w:rPr>
          <w:i/>
        </w:rPr>
        <w:br w:type="page"/>
      </w:r>
    </w:p>
    <w:p w:rsidR="00977AD6" w:rsidRDefault="009B64D8" w:rsidP="009B64D8">
      <w:pPr>
        <w:jc w:val="right"/>
      </w:pPr>
      <w:r>
        <w:rPr>
          <w:i/>
        </w:rPr>
        <w:lastRenderedPageBreak/>
        <w:t>Apostolic Study Questions</w:t>
      </w:r>
      <w:r>
        <w:t>, continued</w:t>
      </w:r>
    </w:p>
    <w:p w:rsidR="009B64D8" w:rsidRDefault="009B64D8" w:rsidP="009B64D8">
      <w:pPr>
        <w:jc w:val="right"/>
      </w:pPr>
    </w:p>
    <w:p w:rsidR="00977AD6" w:rsidRDefault="00977AD6" w:rsidP="00977AD6">
      <w:pPr>
        <w:pStyle w:val="ListParagraph"/>
        <w:numPr>
          <w:ilvl w:val="0"/>
          <w:numId w:val="27"/>
        </w:numPr>
        <w:ind w:left="360"/>
      </w:pPr>
      <w:r>
        <w:t>Who were the leaders of this period?</w:t>
      </w:r>
    </w:p>
    <w:p w:rsidR="00977AD6" w:rsidRPr="009B64D8" w:rsidRDefault="00977AD6" w:rsidP="009B64D8">
      <w:pPr>
        <w:pStyle w:val="ListParagraph"/>
        <w:ind w:left="360"/>
        <w:rPr>
          <w:color w:val="FFFFFF" w:themeColor="background1"/>
          <w:u w:val="single"/>
        </w:rPr>
      </w:pPr>
      <w:r w:rsidRPr="009B64D8">
        <w:rPr>
          <w:color w:val="FFFFFF"/>
          <w:u w:val="single"/>
        </w:rPr>
        <w:t>Peter, Paul, James and John</w:t>
      </w:r>
    </w:p>
    <w:p w:rsidR="009B64D8" w:rsidRDefault="009B64D8" w:rsidP="009B64D8">
      <w:pPr>
        <w:pStyle w:val="ListParagraph"/>
        <w:ind w:left="360"/>
      </w:pPr>
    </w:p>
    <w:p w:rsidR="00977AD6" w:rsidRDefault="00977AD6" w:rsidP="00977AD6">
      <w:pPr>
        <w:pStyle w:val="ListParagraph"/>
        <w:numPr>
          <w:ilvl w:val="0"/>
          <w:numId w:val="27"/>
        </w:numPr>
        <w:ind w:left="360"/>
      </w:pPr>
      <w:r>
        <w:t>Describe the fall of Jerusalem.</w:t>
      </w:r>
      <w:r w:rsidR="009B64D8">
        <w:t xml:space="preserve"> (</w:t>
      </w:r>
      <w:r w:rsidR="009B64D8" w:rsidRPr="009B64D8">
        <w:rPr>
          <w:i/>
        </w:rPr>
        <w:t>Give 5 major details</w:t>
      </w:r>
      <w:r w:rsidR="009B64D8">
        <w:t>)</w:t>
      </w:r>
    </w:p>
    <w:p w:rsidR="009B64D8" w:rsidRPr="009B64D8" w:rsidRDefault="00977AD6" w:rsidP="009B64D8">
      <w:pPr>
        <w:pStyle w:val="ListParagraph"/>
        <w:ind w:left="360"/>
        <w:rPr>
          <w:color w:val="FFFFFF" w:themeColor="background1"/>
          <w:u w:val="single"/>
        </w:rPr>
      </w:pPr>
      <w:r w:rsidRPr="009B64D8">
        <w:rPr>
          <w:color w:val="FFFFFF"/>
          <w:u w:val="single"/>
        </w:rPr>
        <w:t>The Jews broke out in rebellion against Roman rule in AD 66. (Date not required)</w:t>
      </w:r>
    </w:p>
    <w:p w:rsidR="00977AD6" w:rsidRPr="009B64D8" w:rsidRDefault="00977AD6" w:rsidP="009B64D8">
      <w:pPr>
        <w:pStyle w:val="ListParagraph"/>
        <w:ind w:left="360"/>
        <w:rPr>
          <w:color w:val="FFFFFF"/>
          <w:u w:val="single"/>
        </w:rPr>
      </w:pPr>
      <w:r w:rsidRPr="009B64D8">
        <w:rPr>
          <w:color w:val="FFFFFF"/>
          <w:u w:val="single"/>
        </w:rPr>
        <w:t>The Roman General Titus destroyed the city of Jerusalem.</w:t>
      </w:r>
    </w:p>
    <w:p w:rsidR="009B64D8" w:rsidRPr="009B64D8" w:rsidRDefault="00977AD6" w:rsidP="009B64D8">
      <w:pPr>
        <w:pStyle w:val="ListParagraph"/>
        <w:ind w:left="360"/>
        <w:rPr>
          <w:color w:val="FFFFFF" w:themeColor="background1"/>
          <w:u w:val="single"/>
        </w:rPr>
      </w:pPr>
      <w:r w:rsidRPr="009B64D8">
        <w:rPr>
          <w:color w:val="FFFFFF"/>
          <w:u w:val="single"/>
        </w:rPr>
        <w:t>The city caught on fire which caused the gold to melt between the bricks.</w:t>
      </w:r>
    </w:p>
    <w:p w:rsidR="009B64D8" w:rsidRPr="009B64D8" w:rsidRDefault="00977AD6" w:rsidP="009B64D8">
      <w:pPr>
        <w:pStyle w:val="ListParagraph"/>
        <w:ind w:left="360"/>
        <w:rPr>
          <w:color w:val="FFFFFF" w:themeColor="background1"/>
          <w:u w:val="single"/>
        </w:rPr>
      </w:pPr>
      <w:r w:rsidRPr="009B64D8">
        <w:rPr>
          <w:color w:val="FFFFFF"/>
          <w:u w:val="single"/>
        </w:rPr>
        <w:t>Soldiers took apart the temple brick by brick to retrieve the gold.</w:t>
      </w:r>
    </w:p>
    <w:p w:rsidR="00977AD6" w:rsidRPr="009B64D8" w:rsidRDefault="00977AD6" w:rsidP="009B64D8">
      <w:pPr>
        <w:pStyle w:val="ListParagraph"/>
        <w:ind w:left="360"/>
        <w:rPr>
          <w:color w:val="FFFFFF" w:themeColor="background1"/>
          <w:u w:val="single"/>
        </w:rPr>
      </w:pPr>
      <w:r w:rsidRPr="009B64D8">
        <w:rPr>
          <w:color w:val="FFFFFF"/>
          <w:u w:val="single"/>
        </w:rPr>
        <w:t>This event fulfilled the prophecy of Jesus concerning the temple.</w:t>
      </w:r>
    </w:p>
    <w:p w:rsidR="009B64D8" w:rsidRDefault="009B64D8" w:rsidP="009B64D8">
      <w:pPr>
        <w:pStyle w:val="ListParagraph"/>
        <w:ind w:left="360"/>
      </w:pPr>
    </w:p>
    <w:p w:rsidR="009B64D8" w:rsidRDefault="009B64D8" w:rsidP="009B64D8">
      <w:pPr>
        <w:pStyle w:val="ListParagraph"/>
        <w:ind w:left="360"/>
      </w:pPr>
    </w:p>
    <w:p w:rsidR="009B64D8" w:rsidRDefault="009B64D8" w:rsidP="009B64D8">
      <w:pPr>
        <w:pStyle w:val="ListParagraph"/>
        <w:ind w:left="360"/>
      </w:pPr>
    </w:p>
    <w:p w:rsidR="009B64D8" w:rsidRDefault="009B64D8" w:rsidP="009B64D8">
      <w:pPr>
        <w:pStyle w:val="ListParagraph"/>
        <w:ind w:left="360"/>
      </w:pPr>
    </w:p>
    <w:p w:rsidR="009B64D8" w:rsidRDefault="009B64D8" w:rsidP="009B64D8">
      <w:pPr>
        <w:pStyle w:val="ListParagraph"/>
        <w:ind w:left="360"/>
      </w:pPr>
    </w:p>
    <w:p w:rsidR="00977AD6" w:rsidRDefault="00977AD6" w:rsidP="00977AD6">
      <w:pPr>
        <w:pStyle w:val="ListParagraph"/>
        <w:numPr>
          <w:ilvl w:val="0"/>
          <w:numId w:val="27"/>
        </w:numPr>
        <w:ind w:left="360"/>
      </w:pPr>
      <w:r>
        <w:t xml:space="preserve">Give a simple definition for the word </w:t>
      </w:r>
      <w:proofErr w:type="spellStart"/>
      <w:r>
        <w:t>Nicolaitanes</w:t>
      </w:r>
      <w:proofErr w:type="spellEnd"/>
      <w:r>
        <w:t>.</w:t>
      </w:r>
    </w:p>
    <w:p w:rsidR="00977AD6" w:rsidRPr="009B64D8" w:rsidRDefault="00977AD6" w:rsidP="009B64D8">
      <w:pPr>
        <w:pStyle w:val="ListParagraph"/>
        <w:ind w:left="360"/>
        <w:rPr>
          <w:color w:val="FFFFFF" w:themeColor="background1"/>
          <w:u w:val="single"/>
        </w:rPr>
      </w:pPr>
      <w:proofErr w:type="gramStart"/>
      <w:r w:rsidRPr="009B64D8">
        <w:rPr>
          <w:color w:val="FFFFFF"/>
          <w:u w:val="single"/>
        </w:rPr>
        <w:t>To conquer (or control) the people.</w:t>
      </w:r>
      <w:proofErr w:type="gramEnd"/>
      <w:r w:rsidRPr="009B64D8">
        <w:rPr>
          <w:color w:val="FFFFFF"/>
          <w:u w:val="single"/>
        </w:rPr>
        <w:t xml:space="preserve"> (</w:t>
      </w:r>
      <w:proofErr w:type="gramStart"/>
      <w:r w:rsidRPr="009B64D8">
        <w:rPr>
          <w:color w:val="FFFFFF"/>
          <w:u w:val="single"/>
        </w:rPr>
        <w:t>or</w:t>
      </w:r>
      <w:proofErr w:type="gramEnd"/>
      <w:r w:rsidRPr="009B64D8">
        <w:rPr>
          <w:color w:val="FFFFFF"/>
          <w:u w:val="single"/>
        </w:rPr>
        <w:t xml:space="preserve"> laity) </w:t>
      </w:r>
    </w:p>
    <w:p w:rsidR="009B64D8" w:rsidRDefault="009B64D8" w:rsidP="009B64D8">
      <w:pPr>
        <w:pStyle w:val="ListParagraph"/>
        <w:ind w:left="360"/>
      </w:pPr>
    </w:p>
    <w:p w:rsidR="009B64D8" w:rsidRDefault="009B64D8" w:rsidP="009B64D8">
      <w:pPr>
        <w:pStyle w:val="ListParagraph"/>
        <w:ind w:left="360"/>
      </w:pPr>
    </w:p>
    <w:p w:rsidR="009B64D8" w:rsidRDefault="009B64D8" w:rsidP="009B64D8">
      <w:pPr>
        <w:pStyle w:val="ListParagraph"/>
        <w:ind w:left="360"/>
      </w:pPr>
    </w:p>
    <w:p w:rsidR="00977AD6" w:rsidRDefault="009B64D8" w:rsidP="00977AD6">
      <w:pPr>
        <w:pStyle w:val="ListParagraph"/>
        <w:numPr>
          <w:ilvl w:val="0"/>
          <w:numId w:val="27"/>
        </w:numPr>
        <w:ind w:left="360"/>
      </w:pPr>
      <w:r>
        <w:t>Memorize and write</w:t>
      </w:r>
      <w:r w:rsidR="00977AD6">
        <w:t xml:space="preserve"> verbatim Daniel 2:21.</w:t>
      </w:r>
    </w:p>
    <w:p w:rsidR="00977AD6" w:rsidRPr="009B64D8" w:rsidRDefault="00977AD6" w:rsidP="009B64D8">
      <w:pPr>
        <w:pStyle w:val="ListParagraph"/>
        <w:ind w:left="360"/>
        <w:rPr>
          <w:color w:val="FFFFFF"/>
          <w:u w:val="single"/>
        </w:rPr>
      </w:pPr>
      <w:r w:rsidRPr="009B64D8">
        <w:rPr>
          <w:color w:val="FFFFFF"/>
          <w:u w:val="single"/>
        </w:rPr>
        <w:t xml:space="preserve">And he </w:t>
      </w:r>
      <w:proofErr w:type="spellStart"/>
      <w:r w:rsidRPr="009B64D8">
        <w:rPr>
          <w:color w:val="FFFFFF"/>
          <w:u w:val="single"/>
        </w:rPr>
        <w:t>changeth</w:t>
      </w:r>
      <w:proofErr w:type="spellEnd"/>
      <w:r w:rsidRPr="009B64D8">
        <w:rPr>
          <w:color w:val="FFFFFF"/>
          <w:u w:val="single"/>
        </w:rPr>
        <w:t xml:space="preserve"> the times and the seasons: he </w:t>
      </w:r>
      <w:proofErr w:type="spellStart"/>
      <w:r w:rsidRPr="009B64D8">
        <w:rPr>
          <w:color w:val="FFFFFF"/>
          <w:u w:val="single"/>
        </w:rPr>
        <w:t>removeth</w:t>
      </w:r>
      <w:proofErr w:type="spellEnd"/>
      <w:r w:rsidRPr="009B64D8">
        <w:rPr>
          <w:color w:val="FFFFFF"/>
          <w:u w:val="single"/>
        </w:rPr>
        <w:t xml:space="preserve"> kings, and </w:t>
      </w:r>
      <w:proofErr w:type="spellStart"/>
      <w:r w:rsidRPr="009B64D8">
        <w:rPr>
          <w:color w:val="FFFFFF"/>
          <w:u w:val="single"/>
        </w:rPr>
        <w:t>setteth</w:t>
      </w:r>
      <w:proofErr w:type="spellEnd"/>
      <w:r w:rsidRPr="009B64D8">
        <w:rPr>
          <w:color w:val="FFFFFF"/>
          <w:u w:val="single"/>
        </w:rPr>
        <w:t xml:space="preserve"> up </w:t>
      </w:r>
      <w:r w:rsidRPr="009B64D8">
        <w:rPr>
          <w:color w:val="FFFFFF"/>
          <w:u w:val="single"/>
        </w:rPr>
        <w:tab/>
        <w:t xml:space="preserve">kings: he </w:t>
      </w:r>
      <w:proofErr w:type="spellStart"/>
      <w:r w:rsidRPr="009B64D8">
        <w:rPr>
          <w:color w:val="FFFFFF"/>
          <w:u w:val="single"/>
        </w:rPr>
        <w:t>giveth</w:t>
      </w:r>
      <w:proofErr w:type="spellEnd"/>
      <w:r w:rsidRPr="009B64D8">
        <w:rPr>
          <w:color w:val="FFFFFF"/>
          <w:u w:val="single"/>
        </w:rPr>
        <w:t xml:space="preserve"> wisdom unto the wise, a</w:t>
      </w:r>
      <w:r w:rsidR="009B64D8" w:rsidRPr="009B64D8">
        <w:rPr>
          <w:color w:val="FFFFFF" w:themeColor="background1"/>
          <w:u w:val="single"/>
        </w:rPr>
        <w:t xml:space="preserve">nd knowledge to them that know </w:t>
      </w:r>
      <w:r w:rsidRPr="009B64D8">
        <w:rPr>
          <w:color w:val="FFFFFF"/>
          <w:u w:val="single"/>
        </w:rPr>
        <w:t xml:space="preserve">understanding: </w:t>
      </w:r>
    </w:p>
    <w:p w:rsidR="00977AD6" w:rsidRPr="00E55884" w:rsidRDefault="00977AD6" w:rsidP="00977AD6">
      <w:pPr>
        <w:pStyle w:val="ListParagraph"/>
        <w:ind w:left="360"/>
      </w:pPr>
    </w:p>
    <w:p w:rsidR="00AA5CA4" w:rsidRDefault="00AA5CA4" w:rsidP="00977AD6">
      <w:pPr>
        <w:pStyle w:val="ListParagraph"/>
      </w:pPr>
    </w:p>
    <w:p w:rsidR="007C67F5" w:rsidRDefault="007C67F5">
      <w:pPr>
        <w:rPr>
          <w:b/>
          <w:bCs/>
          <w:sz w:val="48"/>
          <w:szCs w:val="48"/>
        </w:rPr>
      </w:pPr>
      <w:bookmarkStart w:id="3" w:name="_Toc274067842"/>
      <w:r>
        <w:br w:type="page"/>
      </w:r>
    </w:p>
    <w:p w:rsidR="00AA5CA4" w:rsidRPr="005F46DF" w:rsidRDefault="00AA5CA4" w:rsidP="00AD3D3C">
      <w:pPr>
        <w:pStyle w:val="Heading1"/>
        <w:numPr>
          <w:ilvl w:val="0"/>
          <w:numId w:val="15"/>
        </w:numPr>
        <w:ind w:left="0" w:firstLine="0"/>
      </w:pPr>
      <w:r w:rsidRPr="00F544A3">
        <w:lastRenderedPageBreak/>
        <w:t>THE APOSTOLIC CHURCH</w:t>
      </w:r>
      <w:r>
        <w:t xml:space="preserve">: </w:t>
      </w:r>
      <w:r>
        <w:br w:type="textWrapping" w:clear="all"/>
        <w:t>Quiz</w:t>
      </w:r>
      <w:bookmarkEnd w:id="3"/>
    </w:p>
    <w:p w:rsidR="009B64D8" w:rsidRDefault="009B64D8" w:rsidP="00AD3D3C"/>
    <w:p w:rsidR="009B64D8" w:rsidRDefault="009B64D8" w:rsidP="009B64D8">
      <w:pPr>
        <w:pStyle w:val="ListParagraph"/>
        <w:numPr>
          <w:ilvl w:val="1"/>
          <w:numId w:val="27"/>
        </w:numPr>
        <w:ind w:left="360"/>
      </w:pPr>
      <w:r>
        <w:t xml:space="preserve">Which of the Seven Churches described in the Book of Revelation corresponds to the Apostolic Period, and what is the meaning of this church name? </w:t>
      </w:r>
      <w:r w:rsidRPr="00977AD6">
        <w:rPr>
          <w:color w:val="FFFFFF"/>
          <w:u w:val="single"/>
        </w:rPr>
        <w:t>Ephesus – desirable</w:t>
      </w:r>
      <w:r>
        <w:t xml:space="preserve"> </w:t>
      </w:r>
    </w:p>
    <w:p w:rsidR="009B64D8" w:rsidRDefault="009B64D8" w:rsidP="009B64D8">
      <w:pPr>
        <w:pStyle w:val="ListParagraph"/>
        <w:ind w:left="360" w:hanging="360"/>
      </w:pPr>
    </w:p>
    <w:p w:rsidR="009B64D8" w:rsidRDefault="009B64D8" w:rsidP="009B64D8">
      <w:pPr>
        <w:pStyle w:val="ListParagraph"/>
        <w:ind w:left="360" w:hanging="360"/>
      </w:pPr>
    </w:p>
    <w:p w:rsidR="009B64D8" w:rsidRDefault="009B64D8" w:rsidP="009B64D8">
      <w:pPr>
        <w:pStyle w:val="ListParagraph"/>
        <w:numPr>
          <w:ilvl w:val="1"/>
          <w:numId w:val="27"/>
        </w:numPr>
        <w:ind w:left="360"/>
      </w:pPr>
      <w:r>
        <w:t>When did the church begin?</w:t>
      </w:r>
    </w:p>
    <w:p w:rsidR="009B64D8" w:rsidRPr="00977AD6" w:rsidRDefault="009B64D8" w:rsidP="009B64D8">
      <w:pPr>
        <w:pStyle w:val="ListParagraph"/>
        <w:ind w:left="360" w:hanging="360"/>
        <w:rPr>
          <w:color w:val="FFFFFF"/>
          <w:u w:val="single"/>
        </w:rPr>
      </w:pPr>
      <w:r w:rsidRPr="00977AD6">
        <w:rPr>
          <w:color w:val="FFFFFF"/>
          <w:u w:val="single"/>
        </w:rPr>
        <w:t>The church began on the day of Pentecost.</w:t>
      </w:r>
    </w:p>
    <w:p w:rsidR="009B64D8" w:rsidRDefault="009B64D8" w:rsidP="009B64D8">
      <w:pPr>
        <w:pStyle w:val="ListParagraph"/>
        <w:ind w:left="360" w:hanging="360"/>
      </w:pPr>
    </w:p>
    <w:p w:rsidR="009B64D8" w:rsidRDefault="009B64D8" w:rsidP="009B64D8">
      <w:pPr>
        <w:pStyle w:val="ListParagraph"/>
        <w:numPr>
          <w:ilvl w:val="1"/>
          <w:numId w:val="27"/>
        </w:numPr>
        <w:ind w:left="360"/>
      </w:pPr>
      <w:r>
        <w:t>What were the three effects of the Holy Spirit upon the church?</w:t>
      </w:r>
    </w:p>
    <w:p w:rsidR="009B64D8" w:rsidRPr="00977AD6" w:rsidRDefault="009B64D8" w:rsidP="009B64D8">
      <w:pPr>
        <w:pStyle w:val="ListParagraph"/>
        <w:ind w:left="360" w:hanging="360"/>
        <w:rPr>
          <w:color w:val="FFFFFF" w:themeColor="background1"/>
          <w:u w:val="single"/>
        </w:rPr>
      </w:pPr>
      <w:r w:rsidRPr="00977AD6">
        <w:rPr>
          <w:b/>
          <w:color w:val="FFFFFF"/>
          <w:u w:val="single"/>
        </w:rPr>
        <w:t>Illuminating</w:t>
      </w:r>
      <w:r w:rsidRPr="00977AD6">
        <w:rPr>
          <w:color w:val="FFFFFF"/>
          <w:u w:val="single"/>
        </w:rPr>
        <w:t xml:space="preserve"> – The Holy Spirit illuminated their minds to understand what they were not able to understand before. </w:t>
      </w:r>
      <w:r w:rsidRPr="00977AD6">
        <w:rPr>
          <w:b/>
          <w:color w:val="FFFFFF"/>
          <w:u w:val="single"/>
        </w:rPr>
        <w:t>Empowering</w:t>
      </w:r>
      <w:r w:rsidRPr="00977AD6">
        <w:rPr>
          <w:color w:val="FFFFFF"/>
          <w:u w:val="single"/>
        </w:rPr>
        <w:t xml:space="preserve"> – The Holy Spirit empowered them to preach and to work miracles.</w:t>
      </w:r>
      <w:r w:rsidRPr="00977AD6">
        <w:rPr>
          <w:color w:val="FFFFFF" w:themeColor="background1"/>
          <w:u w:val="single"/>
        </w:rPr>
        <w:t xml:space="preserve"> </w:t>
      </w:r>
      <w:r w:rsidRPr="00977AD6">
        <w:rPr>
          <w:b/>
          <w:color w:val="FFFFFF"/>
          <w:u w:val="single"/>
        </w:rPr>
        <w:t xml:space="preserve">Abiding </w:t>
      </w:r>
      <w:r w:rsidRPr="00977AD6">
        <w:rPr>
          <w:color w:val="FFFFFF"/>
          <w:u w:val="single"/>
        </w:rPr>
        <w:t>– The Abiding presence of the Holy Spirit was with them.  (</w:t>
      </w:r>
      <w:r w:rsidRPr="00977AD6">
        <w:rPr>
          <w:color w:val="FFFFFF" w:themeColor="background1"/>
          <w:u w:val="single"/>
        </w:rPr>
        <w:t>Simplified</w:t>
      </w:r>
      <w:r w:rsidRPr="00977AD6">
        <w:rPr>
          <w:color w:val="FFFFFF"/>
          <w:u w:val="single"/>
        </w:rPr>
        <w:t>)</w:t>
      </w:r>
    </w:p>
    <w:p w:rsidR="009B64D8" w:rsidRDefault="009B64D8" w:rsidP="009B64D8">
      <w:pPr>
        <w:pStyle w:val="ListParagraph"/>
        <w:numPr>
          <w:ilvl w:val="1"/>
          <w:numId w:val="27"/>
        </w:numPr>
        <w:ind w:left="360"/>
      </w:pPr>
      <w:r>
        <w:t>What race were the original members of the church?</w:t>
      </w:r>
    </w:p>
    <w:p w:rsidR="009B64D8" w:rsidRPr="00977AD6" w:rsidRDefault="009B64D8" w:rsidP="009B64D8">
      <w:pPr>
        <w:pStyle w:val="ListParagraph"/>
        <w:ind w:left="360" w:hanging="360"/>
        <w:rPr>
          <w:color w:val="FFFFFF" w:themeColor="background1"/>
          <w:u w:val="single"/>
        </w:rPr>
      </w:pPr>
      <w:r w:rsidRPr="00977AD6">
        <w:rPr>
          <w:color w:val="FFFFFF"/>
          <w:u w:val="single"/>
        </w:rPr>
        <w:t>The original members were all Jews.</w:t>
      </w:r>
    </w:p>
    <w:p w:rsidR="009B64D8" w:rsidRDefault="009B64D8" w:rsidP="009B64D8">
      <w:pPr>
        <w:pStyle w:val="ListParagraph"/>
        <w:ind w:left="360" w:hanging="360"/>
      </w:pPr>
    </w:p>
    <w:p w:rsidR="009B64D8" w:rsidRDefault="009B64D8" w:rsidP="009B64D8">
      <w:pPr>
        <w:pStyle w:val="ListParagraph"/>
        <w:numPr>
          <w:ilvl w:val="1"/>
          <w:numId w:val="27"/>
        </w:numPr>
        <w:ind w:left="360"/>
      </w:pPr>
      <w:r>
        <w:t>What were the basic doctrines of the Apostolic Church? (Give 3)</w:t>
      </w:r>
    </w:p>
    <w:p w:rsidR="009B64D8" w:rsidRPr="00977AD6" w:rsidRDefault="009B64D8" w:rsidP="009B64D8">
      <w:pPr>
        <w:pStyle w:val="ListParagraph"/>
        <w:ind w:left="360" w:hanging="360"/>
        <w:rPr>
          <w:color w:val="FFFFFF" w:themeColor="background1"/>
          <w:u w:val="single"/>
        </w:rPr>
      </w:pPr>
      <w:r w:rsidRPr="00977AD6">
        <w:rPr>
          <w:color w:val="FFFFFF"/>
          <w:u w:val="single"/>
        </w:rPr>
        <w:t>Jesus was the Messiah – Acts 2:36</w:t>
      </w:r>
    </w:p>
    <w:p w:rsidR="009B64D8" w:rsidRPr="00977AD6" w:rsidRDefault="009B64D8" w:rsidP="009B64D8">
      <w:pPr>
        <w:pStyle w:val="ListParagraph"/>
        <w:ind w:left="360" w:hanging="360"/>
        <w:rPr>
          <w:color w:val="FFFFFF" w:themeColor="background1"/>
          <w:u w:val="single"/>
        </w:rPr>
      </w:pPr>
      <w:r w:rsidRPr="00977AD6">
        <w:rPr>
          <w:color w:val="FFFFFF"/>
          <w:u w:val="single"/>
        </w:rPr>
        <w:t>The Resurrection of Christ – Acts 2:30-32</w:t>
      </w:r>
    </w:p>
    <w:p w:rsidR="009B64D8" w:rsidRPr="00977AD6" w:rsidRDefault="009B64D8" w:rsidP="009B64D8">
      <w:pPr>
        <w:pStyle w:val="ListParagraph"/>
        <w:ind w:left="360" w:hanging="360"/>
        <w:rPr>
          <w:color w:val="FFFFFF" w:themeColor="background1"/>
          <w:u w:val="single"/>
        </w:rPr>
      </w:pPr>
      <w:r w:rsidRPr="00977AD6">
        <w:rPr>
          <w:color w:val="FFFFFF"/>
          <w:u w:val="single"/>
        </w:rPr>
        <w:t>The Return of Christ – Acts 1:9-11, I Thess. 4:15-17</w:t>
      </w:r>
    </w:p>
    <w:p w:rsidR="009B64D8" w:rsidRPr="00977AD6" w:rsidRDefault="009B64D8" w:rsidP="009B64D8">
      <w:pPr>
        <w:pStyle w:val="ListParagraph"/>
        <w:ind w:left="360" w:hanging="360"/>
        <w:rPr>
          <w:color w:val="FFFFFF" w:themeColor="background1"/>
          <w:u w:val="single"/>
        </w:rPr>
      </w:pPr>
      <w:r w:rsidRPr="00977AD6">
        <w:rPr>
          <w:color w:val="FFFFFF"/>
          <w:u w:val="single"/>
        </w:rPr>
        <w:t>(Scripture not required for answer to be correct)</w:t>
      </w:r>
    </w:p>
    <w:p w:rsidR="009B64D8" w:rsidRDefault="009B64D8" w:rsidP="009B64D8">
      <w:pPr>
        <w:pStyle w:val="ListParagraph"/>
        <w:numPr>
          <w:ilvl w:val="1"/>
          <w:numId w:val="27"/>
        </w:numPr>
        <w:ind w:left="360"/>
      </w:pPr>
      <w:r>
        <w:t>What was the defect of the Apostolic Church?</w:t>
      </w:r>
    </w:p>
    <w:p w:rsidR="009B64D8" w:rsidRPr="00977AD6" w:rsidRDefault="009B64D8" w:rsidP="009B64D8">
      <w:pPr>
        <w:pStyle w:val="ListParagraph"/>
        <w:ind w:left="360" w:hanging="360"/>
        <w:rPr>
          <w:color w:val="FFFFFF" w:themeColor="background1"/>
          <w:u w:val="single"/>
        </w:rPr>
      </w:pPr>
      <w:r w:rsidRPr="00977AD6">
        <w:rPr>
          <w:color w:val="FFFFFF"/>
          <w:u w:val="single"/>
        </w:rPr>
        <w:t>They lacked missionary vision.</w:t>
      </w:r>
    </w:p>
    <w:p w:rsidR="009B64D8" w:rsidRDefault="009B64D8" w:rsidP="009B64D8">
      <w:pPr>
        <w:pStyle w:val="ListParagraph"/>
        <w:ind w:left="360" w:hanging="360"/>
      </w:pPr>
    </w:p>
    <w:p w:rsidR="009B64D8" w:rsidRDefault="009B64D8" w:rsidP="009B64D8">
      <w:pPr>
        <w:pStyle w:val="ListParagraph"/>
        <w:numPr>
          <w:ilvl w:val="1"/>
          <w:numId w:val="27"/>
        </w:numPr>
        <w:ind w:left="360"/>
      </w:pPr>
      <w:r>
        <w:t>Who was the first Christian martyr?</w:t>
      </w:r>
    </w:p>
    <w:p w:rsidR="009B64D8" w:rsidRPr="00977AD6" w:rsidRDefault="009B64D8" w:rsidP="009B64D8">
      <w:pPr>
        <w:pStyle w:val="ListParagraph"/>
        <w:ind w:left="360" w:hanging="360"/>
        <w:rPr>
          <w:color w:val="FFFFFF" w:themeColor="background1"/>
          <w:u w:val="single"/>
        </w:rPr>
      </w:pPr>
      <w:r w:rsidRPr="00977AD6">
        <w:rPr>
          <w:color w:val="FFFFFF"/>
          <w:u w:val="single"/>
        </w:rPr>
        <w:t>Stephen was the first Christian martyr.</w:t>
      </w:r>
    </w:p>
    <w:p w:rsidR="00FF1FFA" w:rsidRDefault="00FF1FFA" w:rsidP="00FF1FFA">
      <w:pPr>
        <w:pStyle w:val="ListParagraph"/>
        <w:ind w:left="360"/>
      </w:pPr>
    </w:p>
    <w:p w:rsidR="009B64D8" w:rsidRDefault="009B64D8" w:rsidP="009B64D8">
      <w:pPr>
        <w:pStyle w:val="ListParagraph"/>
        <w:numPr>
          <w:ilvl w:val="1"/>
          <w:numId w:val="27"/>
        </w:numPr>
        <w:ind w:left="360"/>
      </w:pPr>
      <w:r>
        <w:t>Who was the pastor of the Jerusalem Church?</w:t>
      </w:r>
    </w:p>
    <w:p w:rsidR="009B64D8" w:rsidRPr="00977AD6" w:rsidRDefault="009B64D8" w:rsidP="009B64D8">
      <w:pPr>
        <w:pStyle w:val="ListParagraph"/>
        <w:ind w:left="360" w:hanging="360"/>
        <w:rPr>
          <w:color w:val="FFFFFF" w:themeColor="background1"/>
          <w:u w:val="single"/>
        </w:rPr>
      </w:pPr>
      <w:r w:rsidRPr="00977AD6">
        <w:rPr>
          <w:rFonts w:ascii="Georgia" w:hAnsi="Georgia" w:cs="Georgia"/>
          <w:color w:val="FFFFFF"/>
          <w:sz w:val="22"/>
          <w:szCs w:val="22"/>
          <w:u w:val="single"/>
        </w:rPr>
        <w:t>James was</w:t>
      </w:r>
      <w:r w:rsidRPr="00977AD6">
        <w:rPr>
          <w:rFonts w:ascii="Georgia" w:hAnsi="Georgia" w:cs="Georgia"/>
          <w:i/>
          <w:color w:val="FFFFFF"/>
          <w:sz w:val="22"/>
          <w:szCs w:val="22"/>
          <w:u w:val="single"/>
        </w:rPr>
        <w:t xml:space="preserve"> </w:t>
      </w:r>
      <w:r w:rsidRPr="00977AD6">
        <w:rPr>
          <w:color w:val="FFFFFF"/>
          <w:u w:val="single"/>
        </w:rPr>
        <w:t>the Pa</w:t>
      </w:r>
      <w:r w:rsidRPr="00977AD6">
        <w:rPr>
          <w:color w:val="FFFFFF" w:themeColor="background1"/>
          <w:u w:val="single"/>
        </w:rPr>
        <w:t>stor of the Jerusalem Church. (</w:t>
      </w:r>
      <w:r w:rsidRPr="00977AD6">
        <w:rPr>
          <w:color w:val="FFFFFF"/>
          <w:u w:val="single"/>
        </w:rPr>
        <w:t xml:space="preserve">The brother </w:t>
      </w:r>
      <w:proofErr w:type="gramStart"/>
      <w:r w:rsidRPr="00977AD6">
        <w:rPr>
          <w:color w:val="FFFFFF"/>
          <w:u w:val="single"/>
        </w:rPr>
        <w:t>of  the</w:t>
      </w:r>
      <w:proofErr w:type="gramEnd"/>
      <w:r w:rsidRPr="00977AD6">
        <w:rPr>
          <w:color w:val="FFFFFF"/>
          <w:u w:val="single"/>
        </w:rPr>
        <w:t xml:space="preserve"> Lord )</w:t>
      </w:r>
    </w:p>
    <w:p w:rsidR="009B64D8" w:rsidRDefault="009B64D8" w:rsidP="009B64D8">
      <w:pPr>
        <w:pStyle w:val="ListParagraph"/>
        <w:numPr>
          <w:ilvl w:val="1"/>
          <w:numId w:val="27"/>
        </w:numPr>
        <w:ind w:left="360"/>
      </w:pPr>
      <w:r>
        <w:t>How can it be determined that Peter was not in Rome during this period? Give a complete answer.</w:t>
      </w:r>
    </w:p>
    <w:p w:rsidR="009B64D8" w:rsidRPr="00977AD6" w:rsidRDefault="009B64D8" w:rsidP="009B64D8">
      <w:pPr>
        <w:pStyle w:val="ListParagraph"/>
        <w:ind w:left="360" w:hanging="360"/>
        <w:rPr>
          <w:color w:val="FFFFFF" w:themeColor="background1"/>
          <w:u w:val="single"/>
        </w:rPr>
      </w:pPr>
      <w:r w:rsidRPr="00977AD6">
        <w:rPr>
          <w:color w:val="FFFFFF"/>
          <w:u w:val="single"/>
        </w:rPr>
        <w:t xml:space="preserve">Paul’s greeting to the Roman church in Romans 16 does not include Peter.  If </w:t>
      </w:r>
      <w:r w:rsidRPr="00977AD6">
        <w:rPr>
          <w:color w:val="FFFFFF"/>
          <w:u w:val="single"/>
        </w:rPr>
        <w:tab/>
        <w:t xml:space="preserve">Peter had been in Rome Paul certainly would </w:t>
      </w:r>
      <w:r w:rsidRPr="00977AD6">
        <w:rPr>
          <w:color w:val="FFFFFF" w:themeColor="background1"/>
          <w:u w:val="single"/>
        </w:rPr>
        <w:t xml:space="preserve">have greeted him.  The Book of </w:t>
      </w:r>
      <w:r w:rsidRPr="00977AD6">
        <w:rPr>
          <w:color w:val="FFFFFF"/>
          <w:u w:val="single"/>
        </w:rPr>
        <w:t xml:space="preserve">Acts places Peter in Jerusalem.  Peter was not in Rome during this period. </w:t>
      </w:r>
    </w:p>
    <w:p w:rsidR="009B64D8" w:rsidRDefault="009B64D8" w:rsidP="009B64D8">
      <w:pPr>
        <w:pStyle w:val="ListParagraph"/>
        <w:ind w:left="360" w:hanging="360"/>
      </w:pPr>
    </w:p>
    <w:p w:rsidR="009B64D8" w:rsidRDefault="009B64D8" w:rsidP="009B64D8">
      <w:pPr>
        <w:pStyle w:val="ListParagraph"/>
        <w:numPr>
          <w:ilvl w:val="1"/>
          <w:numId w:val="27"/>
        </w:numPr>
        <w:ind w:left="360"/>
      </w:pPr>
      <w:r>
        <w:t>Write verbatim Daniel 2:21 from memory.</w:t>
      </w:r>
    </w:p>
    <w:p w:rsidR="009B64D8" w:rsidRPr="009B64D8" w:rsidRDefault="009B64D8" w:rsidP="009B64D8">
      <w:pPr>
        <w:pStyle w:val="ListParagraph"/>
        <w:ind w:left="360" w:hanging="360"/>
        <w:rPr>
          <w:color w:val="FFFFFF"/>
          <w:u w:val="single"/>
        </w:rPr>
      </w:pPr>
      <w:r w:rsidRPr="009B64D8">
        <w:rPr>
          <w:color w:val="FFFFFF"/>
          <w:u w:val="single"/>
        </w:rPr>
        <w:t xml:space="preserve">And he </w:t>
      </w:r>
      <w:proofErr w:type="spellStart"/>
      <w:r w:rsidRPr="009B64D8">
        <w:rPr>
          <w:color w:val="FFFFFF"/>
          <w:u w:val="single"/>
        </w:rPr>
        <w:t>changeth</w:t>
      </w:r>
      <w:proofErr w:type="spellEnd"/>
      <w:r w:rsidRPr="009B64D8">
        <w:rPr>
          <w:color w:val="FFFFFF"/>
          <w:u w:val="single"/>
        </w:rPr>
        <w:t xml:space="preserve"> the times and the seasons: he </w:t>
      </w:r>
      <w:proofErr w:type="spellStart"/>
      <w:r w:rsidRPr="009B64D8">
        <w:rPr>
          <w:color w:val="FFFFFF"/>
          <w:u w:val="single"/>
        </w:rPr>
        <w:t>removeth</w:t>
      </w:r>
      <w:proofErr w:type="spellEnd"/>
      <w:r w:rsidRPr="009B64D8">
        <w:rPr>
          <w:color w:val="FFFFFF"/>
          <w:u w:val="single"/>
        </w:rPr>
        <w:t xml:space="preserve"> kings, and </w:t>
      </w:r>
      <w:proofErr w:type="spellStart"/>
      <w:r w:rsidRPr="009B64D8">
        <w:rPr>
          <w:color w:val="FFFFFF"/>
          <w:u w:val="single"/>
        </w:rPr>
        <w:t>setteth</w:t>
      </w:r>
      <w:proofErr w:type="spellEnd"/>
      <w:r w:rsidRPr="009B64D8">
        <w:rPr>
          <w:color w:val="FFFFFF"/>
          <w:u w:val="single"/>
        </w:rPr>
        <w:t xml:space="preserve"> up </w:t>
      </w:r>
      <w:r w:rsidRPr="009B64D8">
        <w:rPr>
          <w:color w:val="FFFFFF"/>
          <w:u w:val="single"/>
        </w:rPr>
        <w:tab/>
        <w:t xml:space="preserve">kings: he </w:t>
      </w:r>
      <w:proofErr w:type="spellStart"/>
      <w:r w:rsidRPr="009B64D8">
        <w:rPr>
          <w:color w:val="FFFFFF"/>
          <w:u w:val="single"/>
        </w:rPr>
        <w:t>giveth</w:t>
      </w:r>
      <w:proofErr w:type="spellEnd"/>
      <w:r w:rsidRPr="009B64D8">
        <w:rPr>
          <w:color w:val="FFFFFF"/>
          <w:u w:val="single"/>
        </w:rPr>
        <w:t xml:space="preserve"> wisdom unto the wise, a</w:t>
      </w:r>
      <w:r w:rsidRPr="009B64D8">
        <w:rPr>
          <w:color w:val="FFFFFF" w:themeColor="background1"/>
          <w:u w:val="single"/>
        </w:rPr>
        <w:t xml:space="preserve">nd knowledge to them that know </w:t>
      </w:r>
      <w:r w:rsidRPr="009B64D8">
        <w:rPr>
          <w:color w:val="FFFFFF"/>
          <w:u w:val="single"/>
        </w:rPr>
        <w:t xml:space="preserve">understanding: </w:t>
      </w:r>
    </w:p>
    <w:p w:rsidR="009B64D8" w:rsidRPr="00E55884" w:rsidRDefault="009B64D8" w:rsidP="009B64D8">
      <w:pPr>
        <w:pStyle w:val="ListParagraph"/>
        <w:ind w:left="360" w:hanging="360"/>
      </w:pPr>
    </w:p>
    <w:p w:rsidR="009B64D8" w:rsidRDefault="009B64D8" w:rsidP="009B64D8">
      <w:pPr>
        <w:pStyle w:val="ListParagraph"/>
        <w:ind w:left="360" w:hanging="360"/>
      </w:pPr>
    </w:p>
    <w:p w:rsidR="00AA5CA4" w:rsidRDefault="00AA5CA4" w:rsidP="00FF1FFA">
      <w:pPr>
        <w:ind w:left="360" w:hanging="360"/>
      </w:pPr>
      <w:r>
        <w:br w:type="page"/>
      </w:r>
    </w:p>
    <w:p w:rsidR="00AA5CA4" w:rsidRPr="005F46DF" w:rsidRDefault="002607AF" w:rsidP="00AA5CA4">
      <w:pPr>
        <w:pStyle w:val="Heading1"/>
      </w:pPr>
      <w:bookmarkStart w:id="4" w:name="_Toc274067843"/>
      <w:r>
        <w:lastRenderedPageBreak/>
        <w:t>3</w:t>
      </w:r>
      <w:r w:rsidR="00AA5CA4">
        <w:t xml:space="preserve"> - </w:t>
      </w:r>
      <w:r w:rsidR="00AA5CA4" w:rsidRPr="00F544A3">
        <w:t>THE PERSECUTED CHURCH</w:t>
      </w:r>
      <w:r w:rsidR="00AA5CA4">
        <w:t xml:space="preserve">: </w:t>
      </w:r>
      <w:r w:rsidR="00AA5CA4">
        <w:br w:type="textWrapping" w:clear="all"/>
        <w:t>Study Questions</w:t>
      </w:r>
      <w:bookmarkEnd w:id="4"/>
    </w:p>
    <w:p w:rsidR="00C84F8C" w:rsidRDefault="00C84F8C" w:rsidP="00C84F8C"/>
    <w:p w:rsidR="00C84F8C" w:rsidRDefault="00C84F8C" w:rsidP="00C84F8C">
      <w:r>
        <w:t>1.</w:t>
      </w:r>
      <w:r>
        <w:tab/>
        <w:t xml:space="preserve">Which of the Seven Churches described in the Book of Revelation corresponds to </w:t>
      </w:r>
      <w:r>
        <w:tab/>
        <w:t>the Persecuted Period, and what is the meaning of this church name?</w:t>
      </w:r>
    </w:p>
    <w:p w:rsidR="00C84F8C" w:rsidRDefault="00C84F8C" w:rsidP="00C84F8C"/>
    <w:p w:rsidR="00C84F8C" w:rsidRPr="00C84F8C" w:rsidRDefault="00C84F8C" w:rsidP="00C84F8C">
      <w:pPr>
        <w:rPr>
          <w:color w:val="FFFFFF"/>
          <w:u w:val="single"/>
        </w:rPr>
      </w:pPr>
      <w:r>
        <w:tab/>
      </w:r>
      <w:r w:rsidRPr="00C84F8C">
        <w:rPr>
          <w:color w:val="FFFFFF"/>
          <w:u w:val="single"/>
        </w:rPr>
        <w:t>Smyrna - Crushed</w:t>
      </w:r>
    </w:p>
    <w:p w:rsidR="00C84F8C" w:rsidRDefault="00C84F8C" w:rsidP="00C84F8C"/>
    <w:p w:rsidR="00C84F8C" w:rsidRDefault="00C84F8C" w:rsidP="00C84F8C">
      <w:r>
        <w:t xml:space="preserve">2.  </w:t>
      </w:r>
      <w:r>
        <w:tab/>
        <w:t>What was the Edict of Constantine?</w:t>
      </w:r>
    </w:p>
    <w:p w:rsidR="00C84F8C" w:rsidRPr="00C84F8C" w:rsidRDefault="00C84F8C" w:rsidP="00C84F8C">
      <w:pPr>
        <w:rPr>
          <w:color w:val="FFFFFF"/>
          <w:u w:val="single"/>
        </w:rPr>
      </w:pPr>
    </w:p>
    <w:p w:rsidR="00C84F8C" w:rsidRPr="00C84F8C" w:rsidRDefault="00C84F8C" w:rsidP="00C84F8C">
      <w:pPr>
        <w:rPr>
          <w:color w:val="FFFFFF"/>
          <w:u w:val="single"/>
        </w:rPr>
      </w:pPr>
      <w:r w:rsidRPr="00C84F8C">
        <w:rPr>
          <w:color w:val="FFFFFF"/>
          <w:u w:val="single"/>
        </w:rPr>
        <w:tab/>
        <w:t xml:space="preserve">The Edict of Constantine was an official decree that ended the killing of </w:t>
      </w:r>
      <w:r w:rsidRPr="00C84F8C">
        <w:rPr>
          <w:color w:val="FFFFFF"/>
          <w:u w:val="single"/>
        </w:rPr>
        <w:tab/>
        <w:t xml:space="preserve">Christians in the Roman </w:t>
      </w:r>
      <w:proofErr w:type="gramStart"/>
      <w:r w:rsidRPr="00C84F8C">
        <w:rPr>
          <w:color w:val="FFFFFF"/>
          <w:u w:val="single"/>
        </w:rPr>
        <w:t>empire</w:t>
      </w:r>
      <w:proofErr w:type="gramEnd"/>
      <w:r w:rsidRPr="00C84F8C">
        <w:rPr>
          <w:color w:val="FFFFFF"/>
          <w:u w:val="single"/>
        </w:rPr>
        <w:t>.</w:t>
      </w:r>
    </w:p>
    <w:p w:rsidR="00C84F8C" w:rsidRDefault="00C84F8C" w:rsidP="00C84F8C"/>
    <w:p w:rsidR="00C84F8C" w:rsidRDefault="00C84F8C" w:rsidP="00C84F8C">
      <w:r>
        <w:t xml:space="preserve">3.  </w:t>
      </w:r>
      <w:r>
        <w:tab/>
        <w:t>List seven causes of Imperial Persecution.</w:t>
      </w:r>
    </w:p>
    <w:p w:rsidR="00C84F8C" w:rsidRDefault="00C84F8C" w:rsidP="00C84F8C"/>
    <w:p w:rsidR="00C84F8C" w:rsidRPr="00C84F8C" w:rsidRDefault="00C84F8C" w:rsidP="00C84F8C">
      <w:pPr>
        <w:ind w:left="720"/>
        <w:rPr>
          <w:color w:val="FFFFFF"/>
          <w:u w:val="single"/>
        </w:rPr>
      </w:pPr>
      <w:r w:rsidRPr="00C84F8C">
        <w:rPr>
          <w:color w:val="FFFFFF"/>
          <w:u w:val="single"/>
        </w:rPr>
        <w:t>Heathen worship was hospitable to new</w:t>
      </w:r>
      <w:r w:rsidRPr="00C84F8C">
        <w:rPr>
          <w:color w:val="FFFFFF" w:themeColor="background1"/>
          <w:u w:val="single"/>
        </w:rPr>
        <w:t xml:space="preserve"> gods while Christianity was </w:t>
      </w:r>
      <w:r w:rsidRPr="00C84F8C">
        <w:rPr>
          <w:color w:val="FFFFFF"/>
          <w:u w:val="single"/>
        </w:rPr>
        <w:t>exclusive to the worship of the One True God.</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Idol worship was interwoven with life.</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Emperor worship – Christians would not worship the Emperor.</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 xml:space="preserve">Judaism had been an allowed religion in the Roman </w:t>
      </w:r>
      <w:r w:rsidRPr="00C84F8C">
        <w:rPr>
          <w:color w:val="FFFFFF"/>
          <w:u w:val="single"/>
        </w:rPr>
        <w:tab/>
        <w:t>Empire.</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Secret meetings of the Christians (aroused suspicion)</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Equality in the church (went against Roman society)</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Business interests were threatened by Christianity</w:t>
      </w:r>
    </w:p>
    <w:p w:rsidR="00C84F8C" w:rsidRDefault="00C84F8C" w:rsidP="00C84F8C"/>
    <w:p w:rsidR="00C84F8C" w:rsidRDefault="00C84F8C" w:rsidP="00C84F8C"/>
    <w:p w:rsidR="00C84F8C" w:rsidRDefault="00C84F8C" w:rsidP="00C84F8C">
      <w:r>
        <w:t xml:space="preserve">4. </w:t>
      </w:r>
      <w:r>
        <w:tab/>
        <w:t xml:space="preserve">How many different times of intense persecution did the church suffer during this </w:t>
      </w:r>
      <w:r>
        <w:tab/>
      </w:r>
      <w:proofErr w:type="gramStart"/>
      <w:r>
        <w:t>period ?</w:t>
      </w:r>
      <w:proofErr w:type="gramEnd"/>
      <w:r>
        <w:t xml:space="preserve"> </w:t>
      </w:r>
    </w:p>
    <w:p w:rsidR="00C84F8C" w:rsidRDefault="00C84F8C" w:rsidP="00C84F8C"/>
    <w:p w:rsidR="00C84F8C" w:rsidRPr="00C84F8C" w:rsidRDefault="00C84F8C" w:rsidP="00C84F8C">
      <w:pPr>
        <w:rPr>
          <w:color w:val="FFFFFF"/>
          <w:u w:val="single"/>
        </w:rPr>
      </w:pPr>
      <w:r>
        <w:tab/>
      </w:r>
      <w:r w:rsidRPr="00C84F8C">
        <w:rPr>
          <w:color w:val="FFFFFF"/>
          <w:u w:val="single"/>
        </w:rPr>
        <w:t>There were ten periods of intense persecution.</w:t>
      </w:r>
    </w:p>
    <w:p w:rsidR="00C84F8C" w:rsidRDefault="00C84F8C" w:rsidP="00C84F8C"/>
    <w:p w:rsidR="00C84F8C" w:rsidRDefault="00C84F8C" w:rsidP="00C84F8C">
      <w:r>
        <w:t xml:space="preserve">5. </w:t>
      </w:r>
      <w:r>
        <w:tab/>
        <w:t>What is the last of these persecutions called and which Emperor led this attack?</w:t>
      </w:r>
    </w:p>
    <w:p w:rsidR="00C84F8C" w:rsidRDefault="00C84F8C" w:rsidP="00C84F8C"/>
    <w:p w:rsidR="00C84F8C" w:rsidRPr="00C84F8C" w:rsidRDefault="00C84F8C" w:rsidP="00C84F8C">
      <w:pPr>
        <w:rPr>
          <w:color w:val="FFFFFF"/>
          <w:u w:val="single"/>
        </w:rPr>
      </w:pPr>
      <w:r>
        <w:tab/>
      </w:r>
      <w:r w:rsidRPr="00C84F8C">
        <w:rPr>
          <w:color w:val="FFFFFF"/>
          <w:u w:val="single"/>
        </w:rPr>
        <w:t>The Great persecution led by Diocletian.</w:t>
      </w:r>
    </w:p>
    <w:p w:rsidR="00C84F8C" w:rsidRDefault="00C84F8C" w:rsidP="00C84F8C"/>
    <w:p w:rsidR="00C84F8C" w:rsidRDefault="00C84F8C" w:rsidP="00C84F8C">
      <w:r>
        <w:t xml:space="preserve">6. </w:t>
      </w:r>
      <w:r>
        <w:tab/>
        <w:t xml:space="preserve">List four leaders of the persecuted period. </w:t>
      </w:r>
    </w:p>
    <w:p w:rsidR="00C84F8C" w:rsidRDefault="00C84F8C" w:rsidP="00C84F8C"/>
    <w:p w:rsidR="00C84F8C" w:rsidRPr="00C84F8C" w:rsidRDefault="00C84F8C" w:rsidP="00C84F8C">
      <w:pPr>
        <w:rPr>
          <w:color w:val="FFFFFF"/>
          <w:u w:val="single"/>
        </w:rPr>
      </w:pPr>
      <w:r>
        <w:tab/>
      </w:r>
      <w:r w:rsidRPr="00C84F8C">
        <w:rPr>
          <w:color w:val="FFFFFF"/>
          <w:u w:val="single"/>
        </w:rPr>
        <w:t xml:space="preserve">Ignatius, Justin Martyr, Polycarp, and </w:t>
      </w:r>
      <w:proofErr w:type="spellStart"/>
      <w:r w:rsidRPr="00C84F8C">
        <w:rPr>
          <w:color w:val="FFFFFF"/>
          <w:u w:val="single"/>
        </w:rPr>
        <w:t>Ireneus</w:t>
      </w:r>
      <w:proofErr w:type="spellEnd"/>
    </w:p>
    <w:p w:rsidR="00C84F8C" w:rsidRDefault="00C84F8C" w:rsidP="00C84F8C"/>
    <w:p w:rsidR="00C84F8C" w:rsidRDefault="00C84F8C" w:rsidP="00C84F8C">
      <w:pPr>
        <w:jc w:val="right"/>
      </w:pPr>
      <w:r>
        <w:rPr>
          <w:i/>
        </w:rPr>
        <w:lastRenderedPageBreak/>
        <w:t>Persecuted Study Questions</w:t>
      </w:r>
      <w:r>
        <w:t>, continued</w:t>
      </w:r>
    </w:p>
    <w:p w:rsidR="00C84F8C" w:rsidRDefault="00C84F8C" w:rsidP="00C84F8C"/>
    <w:p w:rsidR="00C84F8C" w:rsidRDefault="00C84F8C" w:rsidP="00C84F8C">
      <w:r>
        <w:t>7.</w:t>
      </w:r>
      <w:r>
        <w:tab/>
        <w:t>Which two of these leaders had been taught by the Apostle John?</w:t>
      </w:r>
    </w:p>
    <w:p w:rsidR="00C84F8C" w:rsidRDefault="00C84F8C" w:rsidP="00C84F8C"/>
    <w:p w:rsidR="00C84F8C" w:rsidRPr="00C84F8C" w:rsidRDefault="00C84F8C" w:rsidP="00C84F8C">
      <w:pPr>
        <w:rPr>
          <w:color w:val="FFFFFF"/>
          <w:u w:val="single"/>
        </w:rPr>
      </w:pPr>
      <w:r>
        <w:tab/>
      </w:r>
      <w:r w:rsidRPr="00C84F8C">
        <w:rPr>
          <w:color w:val="FFFFFF"/>
          <w:u w:val="single"/>
        </w:rPr>
        <w:t>Ignatius and Polycarp</w:t>
      </w:r>
    </w:p>
    <w:p w:rsidR="00C84F8C" w:rsidRDefault="00C84F8C" w:rsidP="00C84F8C"/>
    <w:p w:rsidR="00C84F8C" w:rsidRDefault="00C84F8C" w:rsidP="00C84F8C">
      <w:r>
        <w:t>8.</w:t>
      </w:r>
      <w:r>
        <w:tab/>
        <w:t xml:space="preserve">Who was the successor of James as head of the </w:t>
      </w:r>
      <w:smartTag w:uri="urn:schemas-microsoft-com:office:smarttags" w:element="place">
        <w:smartTag w:uri="urn:schemas-microsoft-com:office:smarttags" w:element="PlaceName">
          <w:r>
            <w:t>Jerusalem</w:t>
          </w:r>
        </w:smartTag>
        <w:r>
          <w:t xml:space="preserve"> </w:t>
        </w:r>
        <w:smartTag w:uri="urn:schemas-microsoft-com:office:smarttags" w:element="PlaceType">
          <w:r>
            <w:t>Church</w:t>
          </w:r>
        </w:smartTag>
      </w:smartTag>
      <w:r>
        <w:t>?</w:t>
      </w:r>
    </w:p>
    <w:p w:rsidR="00C84F8C" w:rsidRDefault="00C84F8C" w:rsidP="00C84F8C"/>
    <w:p w:rsidR="00C84F8C" w:rsidRPr="00C84F8C" w:rsidRDefault="00C84F8C" w:rsidP="00C84F8C">
      <w:pPr>
        <w:rPr>
          <w:color w:val="FFFFFF"/>
          <w:u w:val="single"/>
        </w:rPr>
      </w:pPr>
      <w:r>
        <w:tab/>
      </w:r>
      <w:r w:rsidRPr="00C84F8C">
        <w:rPr>
          <w:color w:val="FFFFFF"/>
          <w:u w:val="single"/>
        </w:rPr>
        <w:t>Simeon was the successor of James as head of the Jerusalem Church.</w:t>
      </w:r>
    </w:p>
    <w:p w:rsidR="00C84F8C" w:rsidRDefault="00C84F8C" w:rsidP="00C84F8C"/>
    <w:p w:rsidR="00C84F8C" w:rsidRDefault="00C84F8C" w:rsidP="00C84F8C">
      <w:r>
        <w:t>9.</w:t>
      </w:r>
      <w:r>
        <w:tab/>
        <w:t>What is the meaning of the word “canon”? (As it relates to the Bible)</w:t>
      </w:r>
    </w:p>
    <w:p w:rsidR="00C84F8C" w:rsidRDefault="00C84F8C" w:rsidP="00C84F8C"/>
    <w:p w:rsidR="00C84F8C" w:rsidRPr="00C84F8C" w:rsidRDefault="00C84F8C" w:rsidP="00C84F8C">
      <w:pPr>
        <w:rPr>
          <w:color w:val="FFFFFF"/>
          <w:u w:val="single"/>
        </w:rPr>
      </w:pPr>
      <w:r>
        <w:tab/>
      </w:r>
      <w:r w:rsidRPr="00C84F8C">
        <w:rPr>
          <w:color w:val="FFFFFF"/>
          <w:u w:val="single"/>
        </w:rPr>
        <w:t>The word canon means a rod, rule or measuring device.</w:t>
      </w:r>
    </w:p>
    <w:p w:rsidR="00C84F8C" w:rsidRDefault="00C84F8C" w:rsidP="00C84F8C"/>
    <w:p w:rsidR="00C84F8C" w:rsidRPr="00C84F8C" w:rsidRDefault="00C84F8C" w:rsidP="00C84F8C">
      <w:pPr>
        <w:rPr>
          <w:color w:val="FFFFFF"/>
          <w:u w:val="single"/>
        </w:rPr>
      </w:pPr>
      <w:r>
        <w:tab/>
      </w:r>
      <w:r w:rsidRPr="00C84F8C">
        <w:rPr>
          <w:color w:val="FFFFFF"/>
          <w:u w:val="single"/>
        </w:rPr>
        <w:t>(Refers to the Biblical books that were judged to be of Divine origin)</w:t>
      </w:r>
    </w:p>
    <w:p w:rsidR="00C84F8C" w:rsidRDefault="00C84F8C" w:rsidP="00C84F8C"/>
    <w:p w:rsidR="00C84F8C" w:rsidRDefault="00C84F8C" w:rsidP="00C84F8C">
      <w:r>
        <w:t>10.</w:t>
      </w:r>
      <w:r>
        <w:tab/>
        <w:t xml:space="preserve">What is the earliest date that we can place the formation of the New Testament </w:t>
      </w:r>
      <w:r>
        <w:tab/>
        <w:t>Canon?</w:t>
      </w:r>
    </w:p>
    <w:p w:rsidR="00C84F8C" w:rsidRDefault="00C84F8C" w:rsidP="00C84F8C"/>
    <w:p w:rsidR="00C84F8C" w:rsidRPr="00C84F8C" w:rsidRDefault="00C84F8C" w:rsidP="00C84F8C">
      <w:pPr>
        <w:rPr>
          <w:color w:val="FFFFFF"/>
          <w:u w:val="single"/>
        </w:rPr>
      </w:pPr>
      <w:r>
        <w:tab/>
      </w:r>
      <w:r w:rsidRPr="00C84F8C">
        <w:rPr>
          <w:color w:val="FFFFFF"/>
          <w:u w:val="single"/>
        </w:rPr>
        <w:t>AD 300</w:t>
      </w:r>
    </w:p>
    <w:p w:rsidR="00C84F8C" w:rsidRDefault="00C84F8C" w:rsidP="00C84F8C"/>
    <w:p w:rsidR="00C84F8C" w:rsidRDefault="00C84F8C" w:rsidP="00C84F8C">
      <w:r>
        <w:t>11.</w:t>
      </w:r>
      <w:r>
        <w:tab/>
        <w:t>Who were the Gnostics?</w:t>
      </w:r>
    </w:p>
    <w:p w:rsidR="00C84F8C" w:rsidRDefault="00C84F8C" w:rsidP="00C84F8C"/>
    <w:p w:rsidR="00C84F8C" w:rsidRPr="00C84F8C" w:rsidRDefault="00C84F8C" w:rsidP="00C84F8C">
      <w:pPr>
        <w:rPr>
          <w:color w:val="FFFFFF"/>
          <w:u w:val="single"/>
        </w:rPr>
      </w:pPr>
      <w:r>
        <w:tab/>
      </w:r>
      <w:r w:rsidRPr="00C84F8C">
        <w:rPr>
          <w:color w:val="FFFFFF"/>
          <w:u w:val="single"/>
        </w:rPr>
        <w:t xml:space="preserve">Taught that people could be saved by secret knowledge.  </w:t>
      </w:r>
    </w:p>
    <w:p w:rsidR="00C84F8C" w:rsidRDefault="00C84F8C" w:rsidP="00C84F8C"/>
    <w:p w:rsidR="00C84F8C" w:rsidRDefault="00C84F8C" w:rsidP="00C84F8C">
      <w:r>
        <w:t>12.</w:t>
      </w:r>
      <w:r>
        <w:tab/>
        <w:t xml:space="preserve">Who were the </w:t>
      </w:r>
      <w:proofErr w:type="spellStart"/>
      <w:r>
        <w:t>Judiazers</w:t>
      </w:r>
      <w:proofErr w:type="spellEnd"/>
      <w:r>
        <w:t>?</w:t>
      </w:r>
    </w:p>
    <w:p w:rsidR="00C84F8C" w:rsidRDefault="00C84F8C" w:rsidP="00C84F8C"/>
    <w:p w:rsidR="00C84F8C" w:rsidRPr="00C84F8C" w:rsidRDefault="00C84F8C" w:rsidP="00C84F8C">
      <w:pPr>
        <w:rPr>
          <w:color w:val="FFFFFF"/>
          <w:u w:val="single"/>
        </w:rPr>
      </w:pPr>
      <w:r>
        <w:tab/>
      </w:r>
      <w:r w:rsidRPr="00C84F8C">
        <w:rPr>
          <w:color w:val="FFFFFF"/>
          <w:u w:val="single"/>
        </w:rPr>
        <w:t xml:space="preserve">They continued in the ceremonial Law of Moses, and were trying to influence </w:t>
      </w:r>
      <w:r w:rsidRPr="00C84F8C">
        <w:rPr>
          <w:color w:val="FFFFFF"/>
          <w:u w:val="single"/>
        </w:rPr>
        <w:tab/>
        <w:t>others to do the same.</w:t>
      </w:r>
    </w:p>
    <w:p w:rsidR="00C84F8C" w:rsidRDefault="00C84F8C" w:rsidP="00C84F8C"/>
    <w:p w:rsidR="00C84F8C" w:rsidRDefault="00C84F8C" w:rsidP="00C84F8C">
      <w:r>
        <w:t>13.</w:t>
      </w:r>
      <w:r>
        <w:tab/>
        <w:t>How was this Church period purified?</w:t>
      </w:r>
    </w:p>
    <w:p w:rsidR="00C84F8C" w:rsidRDefault="00C84F8C" w:rsidP="00C84F8C"/>
    <w:p w:rsidR="00C84F8C" w:rsidRPr="00C84F8C" w:rsidRDefault="00C84F8C" w:rsidP="00C84F8C">
      <w:pPr>
        <w:rPr>
          <w:color w:val="FFFFFF"/>
          <w:u w:val="single"/>
        </w:rPr>
      </w:pPr>
      <w:r>
        <w:tab/>
      </w:r>
      <w:r w:rsidRPr="00C84F8C">
        <w:rPr>
          <w:color w:val="FFFFFF"/>
          <w:u w:val="single"/>
        </w:rPr>
        <w:t>They were purified through persecution.</w:t>
      </w:r>
    </w:p>
    <w:p w:rsidR="00C84F8C" w:rsidRDefault="00C84F8C" w:rsidP="00C84F8C"/>
    <w:p w:rsidR="00C84F8C" w:rsidRDefault="00C84F8C" w:rsidP="00C84F8C">
      <w:r>
        <w:t>14.</w:t>
      </w:r>
      <w:r>
        <w:tab/>
        <w:t>What did persecution do to the Church?</w:t>
      </w:r>
    </w:p>
    <w:p w:rsidR="00C84F8C" w:rsidRPr="00C84F8C" w:rsidRDefault="00C84F8C" w:rsidP="00C84F8C">
      <w:pPr>
        <w:ind w:left="720"/>
        <w:rPr>
          <w:u w:val="single"/>
        </w:rPr>
      </w:pPr>
    </w:p>
    <w:p w:rsidR="00C84F8C" w:rsidRPr="00C84F8C" w:rsidRDefault="00C84F8C" w:rsidP="00C84F8C">
      <w:pPr>
        <w:ind w:left="720"/>
        <w:rPr>
          <w:color w:val="FFFFFF"/>
          <w:u w:val="single"/>
        </w:rPr>
      </w:pPr>
      <w:r w:rsidRPr="00C84F8C">
        <w:rPr>
          <w:color w:val="FFFFFF"/>
          <w:u w:val="single"/>
        </w:rPr>
        <w:t>Persecution caused the Church to spread  the Gospel throughout the known world.</w:t>
      </w:r>
    </w:p>
    <w:p w:rsidR="00C84F8C" w:rsidRDefault="00C84F8C" w:rsidP="00C84F8C"/>
    <w:p w:rsidR="00C84F8C" w:rsidRDefault="00C84F8C" w:rsidP="00C84F8C">
      <w:r>
        <w:t>15.</w:t>
      </w:r>
      <w:r>
        <w:tab/>
        <w:t>Briefly describe this period in your own words.</w:t>
      </w:r>
    </w:p>
    <w:p w:rsidR="00C84F8C" w:rsidRPr="00C84F8C" w:rsidRDefault="00C84F8C" w:rsidP="00C84F8C">
      <w:pPr>
        <w:ind w:left="720"/>
        <w:rPr>
          <w:u w:val="single"/>
        </w:rPr>
      </w:pPr>
    </w:p>
    <w:p w:rsidR="00C84F8C" w:rsidRPr="00C84F8C" w:rsidRDefault="00C84F8C" w:rsidP="00C84F8C">
      <w:pPr>
        <w:ind w:left="720"/>
        <w:rPr>
          <w:color w:val="FFFFFF"/>
          <w:u w:val="single"/>
        </w:rPr>
      </w:pPr>
      <w:r w:rsidRPr="00C84F8C">
        <w:rPr>
          <w:color w:val="FFFFFF"/>
          <w:u w:val="single"/>
        </w:rPr>
        <w:t xml:space="preserve">This was a period of intense persecution.  Many </w:t>
      </w:r>
      <w:r w:rsidRPr="00C84F8C">
        <w:rPr>
          <w:color w:val="FFFFFF" w:themeColor="background1"/>
          <w:u w:val="single"/>
        </w:rPr>
        <w:t xml:space="preserve">Christians were martyred.  The </w:t>
      </w:r>
      <w:r w:rsidRPr="00C84F8C">
        <w:rPr>
          <w:color w:val="FFFFFF"/>
          <w:u w:val="single"/>
        </w:rPr>
        <w:t>Church lacked missionary zeal and persecution caused the spread of the Gospel.</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(answers will vary – must have some type of a summary)</w:t>
      </w:r>
    </w:p>
    <w:p w:rsidR="00C84F8C" w:rsidRPr="00C84F8C" w:rsidRDefault="00C84F8C" w:rsidP="00C84F8C"/>
    <w:p w:rsidR="00AA5CA4" w:rsidRPr="005F46DF" w:rsidRDefault="00AA5CA4" w:rsidP="00AA5CA4">
      <w:pPr>
        <w:pStyle w:val="Heading1"/>
        <w:numPr>
          <w:ilvl w:val="0"/>
          <w:numId w:val="15"/>
        </w:numPr>
      </w:pPr>
      <w:bookmarkStart w:id="5" w:name="_Toc274067844"/>
      <w:r w:rsidRPr="00F544A3">
        <w:lastRenderedPageBreak/>
        <w:t>THE PERSECUTED CHURCH</w:t>
      </w:r>
      <w:r>
        <w:t xml:space="preserve">: </w:t>
      </w:r>
      <w:r>
        <w:br w:type="textWrapping" w:clear="all"/>
        <w:t>Quiz</w:t>
      </w:r>
      <w:bookmarkEnd w:id="5"/>
    </w:p>
    <w:p w:rsidR="00473EA2" w:rsidRDefault="00473EA2" w:rsidP="00473EA2"/>
    <w:p w:rsidR="00473EA2" w:rsidRDefault="00473EA2" w:rsidP="00473EA2">
      <w:r>
        <w:t>1.</w:t>
      </w:r>
      <w:r>
        <w:tab/>
        <w:t xml:space="preserve">Which of the Seven Churches described in the Book of Revelation corresponds to </w:t>
      </w:r>
      <w:r>
        <w:tab/>
        <w:t>the Persecuted Period, and what is the meaning of this church name?</w:t>
      </w:r>
    </w:p>
    <w:p w:rsidR="00473EA2" w:rsidRDefault="00473EA2" w:rsidP="00473EA2"/>
    <w:p w:rsidR="00473EA2" w:rsidRPr="00473EA2" w:rsidRDefault="00473EA2" w:rsidP="00473EA2">
      <w:pPr>
        <w:rPr>
          <w:color w:val="FFFFFF"/>
          <w:u w:val="single"/>
        </w:rPr>
      </w:pPr>
      <w:r>
        <w:tab/>
      </w:r>
      <w:r w:rsidRPr="00C84F8C">
        <w:rPr>
          <w:color w:val="FFFFFF"/>
          <w:u w:val="single"/>
        </w:rPr>
        <w:t>Smyrna - Crushed</w:t>
      </w:r>
    </w:p>
    <w:p w:rsidR="00473EA2" w:rsidRDefault="00473EA2" w:rsidP="00473EA2">
      <w:r>
        <w:t xml:space="preserve">2.  </w:t>
      </w:r>
      <w:r>
        <w:tab/>
        <w:t>What was the Edict of Constantine?</w:t>
      </w:r>
    </w:p>
    <w:p w:rsidR="00473EA2" w:rsidRPr="00C84F8C" w:rsidRDefault="00473EA2" w:rsidP="00473EA2">
      <w:pPr>
        <w:rPr>
          <w:color w:val="FFFFFF"/>
          <w:u w:val="single"/>
        </w:rPr>
      </w:pPr>
    </w:p>
    <w:p w:rsidR="00473EA2" w:rsidRPr="00473EA2" w:rsidRDefault="00473EA2" w:rsidP="00473EA2">
      <w:pPr>
        <w:rPr>
          <w:color w:val="FFFFFF"/>
          <w:u w:val="single"/>
        </w:rPr>
      </w:pPr>
      <w:r w:rsidRPr="00C84F8C">
        <w:rPr>
          <w:color w:val="FFFFFF"/>
          <w:u w:val="single"/>
        </w:rPr>
        <w:tab/>
        <w:t xml:space="preserve">The Edict of Constantine was an official decree that ended the killing of </w:t>
      </w:r>
      <w:r w:rsidRPr="00C84F8C">
        <w:rPr>
          <w:color w:val="FFFFFF"/>
          <w:u w:val="single"/>
        </w:rPr>
        <w:tab/>
        <w:t>Christians in the Roman empire.</w:t>
      </w:r>
    </w:p>
    <w:p w:rsidR="00473EA2" w:rsidRDefault="00473EA2" w:rsidP="00473EA2">
      <w:r>
        <w:t>3-6. List at least four of seven causes of Imperial Persecution.</w:t>
      </w:r>
    </w:p>
    <w:p w:rsidR="00473EA2" w:rsidRPr="00FA1F10" w:rsidRDefault="00473EA2" w:rsidP="00FA1F10">
      <w:pPr>
        <w:ind w:left="360" w:firstLine="360"/>
        <w:rPr>
          <w:color w:val="FFFFFF" w:themeColor="background1"/>
          <w:u w:val="single"/>
        </w:rPr>
      </w:pPr>
      <w:r w:rsidRPr="00FA1F10">
        <w:rPr>
          <w:color w:val="FFFFFF" w:themeColor="background1"/>
          <w:u w:val="single"/>
        </w:rPr>
        <w:t>Heathen worship was hospitable to new gods while Christianity was exclusive to the worship of the One True God.</w:t>
      </w:r>
      <w:r w:rsidR="00FA1F10" w:rsidRPr="00FA1F10">
        <w:rPr>
          <w:color w:val="FFFFFF" w:themeColor="background1"/>
          <w:u w:val="single"/>
        </w:rPr>
        <w:t xml:space="preserve"> </w:t>
      </w:r>
      <w:r w:rsidRPr="00FA1F10">
        <w:rPr>
          <w:color w:val="FFFFFF" w:themeColor="background1"/>
          <w:u w:val="single"/>
        </w:rPr>
        <w:t>Idol worship was interwoven with life.</w:t>
      </w:r>
      <w:r w:rsidR="00FA1F10" w:rsidRPr="00FA1F10">
        <w:rPr>
          <w:color w:val="FFFFFF" w:themeColor="background1"/>
          <w:u w:val="single"/>
        </w:rPr>
        <w:t xml:space="preserve"> </w:t>
      </w:r>
      <w:r w:rsidRPr="00FA1F10">
        <w:rPr>
          <w:color w:val="FFFFFF" w:themeColor="background1"/>
          <w:u w:val="single"/>
        </w:rPr>
        <w:t>Emperor worship – Christians would not worship the Emperor.</w:t>
      </w:r>
      <w:r w:rsidR="00FA1F10" w:rsidRPr="00FA1F10">
        <w:rPr>
          <w:color w:val="FFFFFF" w:themeColor="background1"/>
          <w:u w:val="single"/>
        </w:rPr>
        <w:t xml:space="preserve"> </w:t>
      </w:r>
      <w:r w:rsidRPr="00FA1F10">
        <w:rPr>
          <w:color w:val="FFFFFF" w:themeColor="background1"/>
          <w:u w:val="single"/>
        </w:rPr>
        <w:t>Judaism had been an</w:t>
      </w:r>
      <w:r w:rsidR="00FA1F10" w:rsidRPr="00FA1F10">
        <w:rPr>
          <w:color w:val="FFFFFF" w:themeColor="background1"/>
          <w:u w:val="single"/>
        </w:rPr>
        <w:t xml:space="preserve"> allowed religion in the Roman </w:t>
      </w:r>
      <w:r w:rsidRPr="00FA1F10">
        <w:rPr>
          <w:color w:val="FFFFFF" w:themeColor="background1"/>
          <w:u w:val="single"/>
        </w:rPr>
        <w:t>Empire.</w:t>
      </w:r>
      <w:r w:rsidR="00FA1F10" w:rsidRPr="00FA1F10">
        <w:rPr>
          <w:color w:val="FFFFFF" w:themeColor="background1"/>
          <w:u w:val="single"/>
        </w:rPr>
        <w:t xml:space="preserve"> </w:t>
      </w:r>
      <w:r w:rsidRPr="00FA1F10">
        <w:rPr>
          <w:color w:val="FFFFFF" w:themeColor="background1"/>
          <w:u w:val="single"/>
        </w:rPr>
        <w:t>Secret meetings of the Christians (aroused suspicion)</w:t>
      </w:r>
      <w:r w:rsidR="00FA1F10" w:rsidRPr="00FA1F10">
        <w:rPr>
          <w:color w:val="FFFFFF" w:themeColor="background1"/>
          <w:u w:val="single"/>
        </w:rPr>
        <w:t xml:space="preserve"> </w:t>
      </w:r>
      <w:r w:rsidRPr="00FA1F10">
        <w:rPr>
          <w:color w:val="FFFFFF" w:themeColor="background1"/>
          <w:u w:val="single"/>
        </w:rPr>
        <w:t>Equality in the church (went against Roman society)</w:t>
      </w:r>
      <w:r w:rsidR="00FA1F10" w:rsidRPr="00FA1F10">
        <w:rPr>
          <w:color w:val="FFFFFF" w:themeColor="background1"/>
          <w:u w:val="single"/>
        </w:rPr>
        <w:t xml:space="preserve"> </w:t>
      </w:r>
      <w:r w:rsidRPr="00FA1F10">
        <w:rPr>
          <w:color w:val="FFFFFF" w:themeColor="background1"/>
          <w:u w:val="single"/>
        </w:rPr>
        <w:t>Business interests were threatened by Christianity</w:t>
      </w:r>
    </w:p>
    <w:p w:rsidR="00473EA2" w:rsidRDefault="00473EA2" w:rsidP="00473EA2"/>
    <w:p w:rsidR="00473EA2" w:rsidRPr="00473EA2" w:rsidRDefault="00FA1F10" w:rsidP="00473EA2">
      <w:r>
        <w:t>7</w:t>
      </w:r>
      <w:r w:rsidR="00473EA2">
        <w:t xml:space="preserve">. </w:t>
      </w:r>
      <w:r w:rsidR="00473EA2">
        <w:tab/>
        <w:t xml:space="preserve">How many different times of intense persecution did the church suffer during this </w:t>
      </w:r>
      <w:r w:rsidR="00473EA2">
        <w:tab/>
        <w:t xml:space="preserve">period ? </w:t>
      </w:r>
      <w:r w:rsidR="00473EA2">
        <w:tab/>
      </w:r>
      <w:r w:rsidR="00473EA2" w:rsidRPr="00C84F8C">
        <w:rPr>
          <w:color w:val="FFFFFF"/>
          <w:u w:val="single"/>
        </w:rPr>
        <w:t>There were ten periods of intense persecution.</w:t>
      </w:r>
    </w:p>
    <w:p w:rsidR="00FA1F10" w:rsidRDefault="00FA1F10" w:rsidP="00473EA2"/>
    <w:p w:rsidR="00473EA2" w:rsidRDefault="00FA1F10" w:rsidP="00473EA2">
      <w:r>
        <w:t>8</w:t>
      </w:r>
      <w:r w:rsidR="00473EA2">
        <w:t xml:space="preserve">. </w:t>
      </w:r>
      <w:r w:rsidR="00473EA2">
        <w:tab/>
        <w:t xml:space="preserve">List four leaders of the persecuted period. </w:t>
      </w:r>
    </w:p>
    <w:p w:rsidR="00473EA2" w:rsidRPr="00473EA2" w:rsidRDefault="00473EA2" w:rsidP="00473EA2">
      <w:pPr>
        <w:rPr>
          <w:color w:val="FFFFFF"/>
          <w:u w:val="single"/>
        </w:rPr>
      </w:pPr>
      <w:r>
        <w:tab/>
      </w:r>
      <w:r w:rsidRPr="00C84F8C">
        <w:rPr>
          <w:color w:val="FFFFFF"/>
          <w:u w:val="single"/>
        </w:rPr>
        <w:t xml:space="preserve">Ignatius, Justin Martyr, Polycarp, and </w:t>
      </w:r>
      <w:proofErr w:type="spellStart"/>
      <w:r w:rsidRPr="00C84F8C">
        <w:rPr>
          <w:color w:val="FFFFFF"/>
          <w:u w:val="single"/>
        </w:rPr>
        <w:t>Ireneus</w:t>
      </w:r>
      <w:proofErr w:type="spellEnd"/>
    </w:p>
    <w:p w:rsidR="00473EA2" w:rsidRDefault="00FA1F10" w:rsidP="00473EA2">
      <w:r>
        <w:t>9</w:t>
      </w:r>
      <w:r w:rsidR="00473EA2">
        <w:t>.</w:t>
      </w:r>
      <w:r w:rsidR="00473EA2">
        <w:tab/>
        <w:t>Who was the successor of James as head of the Jerusalem Church?</w:t>
      </w:r>
    </w:p>
    <w:p w:rsidR="00473EA2" w:rsidRPr="00FA1F10" w:rsidRDefault="00473EA2" w:rsidP="00473EA2">
      <w:pPr>
        <w:rPr>
          <w:color w:val="FFFFFF"/>
          <w:u w:val="single"/>
        </w:rPr>
      </w:pPr>
      <w:r>
        <w:tab/>
      </w:r>
      <w:r w:rsidRPr="00C84F8C">
        <w:rPr>
          <w:color w:val="FFFFFF"/>
          <w:u w:val="single"/>
        </w:rPr>
        <w:t>Simeon was the successor of James as head of the Jerusalem Church.</w:t>
      </w:r>
    </w:p>
    <w:p w:rsidR="00473EA2" w:rsidRPr="00FA1F10" w:rsidRDefault="00473EA2" w:rsidP="00473EA2">
      <w:r>
        <w:t>10.</w:t>
      </w:r>
      <w:r>
        <w:tab/>
        <w:t xml:space="preserve">What is the earliest date that we can place the formation of the New Testament </w:t>
      </w:r>
      <w:r>
        <w:tab/>
        <w:t>Canon?</w:t>
      </w:r>
      <w:r>
        <w:tab/>
      </w:r>
      <w:r w:rsidRPr="00C84F8C">
        <w:rPr>
          <w:color w:val="FFFFFF"/>
          <w:u w:val="single"/>
        </w:rPr>
        <w:t>AD 300</w:t>
      </w:r>
    </w:p>
    <w:p w:rsidR="00FA1F10" w:rsidRDefault="00FA1F10" w:rsidP="00473EA2"/>
    <w:p w:rsidR="00473EA2" w:rsidRDefault="00473EA2" w:rsidP="00473EA2">
      <w:r>
        <w:t>11.</w:t>
      </w:r>
      <w:r>
        <w:tab/>
        <w:t>Who were the Gnostics?</w:t>
      </w:r>
    </w:p>
    <w:p w:rsidR="00473EA2" w:rsidRPr="00C84F8C" w:rsidRDefault="00473EA2" w:rsidP="00473EA2">
      <w:pPr>
        <w:rPr>
          <w:color w:val="FFFFFF"/>
          <w:u w:val="single"/>
        </w:rPr>
      </w:pPr>
      <w:r>
        <w:tab/>
      </w:r>
      <w:r w:rsidRPr="00C84F8C">
        <w:rPr>
          <w:color w:val="FFFFFF"/>
          <w:u w:val="single"/>
        </w:rPr>
        <w:t xml:space="preserve">Taught that people could be saved by secret knowledge.  </w:t>
      </w:r>
    </w:p>
    <w:p w:rsidR="00473EA2" w:rsidRDefault="00473EA2" w:rsidP="00473EA2"/>
    <w:p w:rsidR="00473EA2" w:rsidRDefault="00473EA2" w:rsidP="00473EA2">
      <w:r>
        <w:t>12.</w:t>
      </w:r>
      <w:r>
        <w:tab/>
        <w:t xml:space="preserve">Who were the </w:t>
      </w:r>
      <w:proofErr w:type="spellStart"/>
      <w:r>
        <w:t>Judiazers</w:t>
      </w:r>
      <w:proofErr w:type="spellEnd"/>
      <w:r>
        <w:t>?</w:t>
      </w:r>
    </w:p>
    <w:p w:rsidR="00473EA2" w:rsidRPr="00FA1F10" w:rsidRDefault="00473EA2" w:rsidP="00473EA2">
      <w:pPr>
        <w:rPr>
          <w:color w:val="FFFFFF"/>
          <w:u w:val="single"/>
        </w:rPr>
      </w:pPr>
      <w:r>
        <w:tab/>
      </w:r>
      <w:r w:rsidRPr="00C84F8C">
        <w:rPr>
          <w:color w:val="FFFFFF"/>
          <w:u w:val="single"/>
        </w:rPr>
        <w:t xml:space="preserve">They continued in the ceremonial Law of Moses, and were trying to influence </w:t>
      </w:r>
      <w:r w:rsidRPr="00C84F8C">
        <w:rPr>
          <w:color w:val="FFFFFF"/>
          <w:u w:val="single"/>
        </w:rPr>
        <w:tab/>
        <w:t>others to do the same.</w:t>
      </w:r>
    </w:p>
    <w:p w:rsidR="00473EA2" w:rsidRDefault="00473EA2" w:rsidP="00473EA2">
      <w:r>
        <w:t>13.</w:t>
      </w:r>
      <w:r>
        <w:tab/>
        <w:t>How was this Church period purified?</w:t>
      </w:r>
    </w:p>
    <w:p w:rsidR="00473EA2" w:rsidRPr="00C84F8C" w:rsidRDefault="00473EA2" w:rsidP="00473EA2">
      <w:pPr>
        <w:rPr>
          <w:color w:val="FFFFFF"/>
          <w:u w:val="single"/>
        </w:rPr>
      </w:pPr>
      <w:r>
        <w:tab/>
      </w:r>
      <w:r w:rsidRPr="00C84F8C">
        <w:rPr>
          <w:color w:val="FFFFFF"/>
          <w:u w:val="single"/>
        </w:rPr>
        <w:t>They were purified through persecution.</w:t>
      </w:r>
    </w:p>
    <w:p w:rsidR="00473EA2" w:rsidRDefault="00473EA2" w:rsidP="00473EA2"/>
    <w:p w:rsidR="00473EA2" w:rsidRPr="00FA1F10" w:rsidRDefault="00473EA2" w:rsidP="00FA1F10">
      <w:r>
        <w:t>14.</w:t>
      </w:r>
      <w:r>
        <w:tab/>
        <w:t>What did persecution do to the Church?</w:t>
      </w:r>
    </w:p>
    <w:p w:rsidR="00473EA2" w:rsidRPr="00FA1F10" w:rsidRDefault="00473EA2" w:rsidP="00FA1F10">
      <w:pPr>
        <w:ind w:left="720"/>
        <w:rPr>
          <w:color w:val="FFFFFF"/>
          <w:u w:val="single"/>
        </w:rPr>
      </w:pPr>
      <w:r w:rsidRPr="00C84F8C">
        <w:rPr>
          <w:color w:val="FFFFFF"/>
          <w:u w:val="single"/>
        </w:rPr>
        <w:t>Persecution caused the Church to spread  the Gospel throughout the known world.</w:t>
      </w:r>
    </w:p>
    <w:p w:rsidR="00473EA2" w:rsidRPr="00FA1F10" w:rsidRDefault="00473EA2" w:rsidP="00FA1F10">
      <w:r>
        <w:t>15.</w:t>
      </w:r>
      <w:r>
        <w:tab/>
        <w:t>Briefly describe this period in your own words.</w:t>
      </w:r>
    </w:p>
    <w:p w:rsidR="00473EA2" w:rsidRPr="00FA1F10" w:rsidRDefault="00473EA2" w:rsidP="00FA1F10">
      <w:pPr>
        <w:ind w:left="720"/>
        <w:rPr>
          <w:color w:val="FFFFFF" w:themeColor="background1"/>
          <w:u w:val="single"/>
        </w:rPr>
      </w:pPr>
      <w:r w:rsidRPr="00FA1F10">
        <w:rPr>
          <w:color w:val="FFFFFF" w:themeColor="background1"/>
          <w:u w:val="single"/>
        </w:rPr>
        <w:t>This was a period of intense persecution.  Many Christians were martyred.  The Church lacked missionary zeal and persecution caused the spread of the Gospel.</w:t>
      </w:r>
    </w:p>
    <w:p w:rsidR="00AA5CA4" w:rsidRPr="00FA1F10" w:rsidRDefault="00473EA2" w:rsidP="00FA1F10">
      <w:pPr>
        <w:ind w:left="720"/>
        <w:rPr>
          <w:b/>
          <w:bCs/>
          <w:sz w:val="48"/>
          <w:szCs w:val="48"/>
        </w:rPr>
      </w:pPr>
      <w:r w:rsidRPr="00FA1F10">
        <w:rPr>
          <w:color w:val="FFFFFF" w:themeColor="background1"/>
          <w:u w:val="single"/>
        </w:rPr>
        <w:t>(answers will vary – must have some type of a summary)</w:t>
      </w:r>
      <w:r w:rsidR="00AA5CA4" w:rsidRPr="00FA1F10">
        <w:rPr>
          <w:b/>
          <w:bCs/>
          <w:sz w:val="48"/>
          <w:szCs w:val="48"/>
        </w:rPr>
        <w:br w:type="page"/>
      </w:r>
    </w:p>
    <w:p w:rsidR="00AA5CA4" w:rsidRDefault="002607AF" w:rsidP="00870173">
      <w:pPr>
        <w:pStyle w:val="Heading1"/>
      </w:pPr>
      <w:bookmarkStart w:id="6" w:name="_Toc274067845"/>
      <w:r>
        <w:lastRenderedPageBreak/>
        <w:t>4</w:t>
      </w:r>
      <w:r w:rsidR="00AA5CA4">
        <w:t xml:space="preserve"> - </w:t>
      </w:r>
      <w:r w:rsidRPr="00F544A3">
        <w:t>THE IMPERIAL CHURCH</w:t>
      </w:r>
      <w:r w:rsidR="00AA5CA4">
        <w:t xml:space="preserve">: </w:t>
      </w:r>
      <w:r w:rsidR="002D0F8F">
        <w:br w:type="textWrapping" w:clear="all"/>
      </w:r>
      <w:r w:rsidR="00AA5CA4">
        <w:t>Study Questions</w:t>
      </w:r>
      <w:bookmarkEnd w:id="6"/>
    </w:p>
    <w:p w:rsidR="002B7C51" w:rsidRDefault="002B7C51" w:rsidP="002B7C51">
      <w:pPr>
        <w:rPr>
          <w:sz w:val="28"/>
          <w:szCs w:val="28"/>
        </w:rPr>
      </w:pPr>
    </w:p>
    <w:p w:rsidR="002B7C51" w:rsidRPr="001C018A" w:rsidRDefault="002B7C51" w:rsidP="002B7C51">
      <w:r w:rsidRPr="001C018A">
        <w:t>1.</w:t>
      </w:r>
      <w:r w:rsidRPr="001C018A">
        <w:tab/>
        <w:t>Which of the Seven Churches described in the Book of</w:t>
      </w:r>
    </w:p>
    <w:p w:rsidR="002B7C51" w:rsidRPr="001C018A" w:rsidRDefault="002B7C51" w:rsidP="002B7C51">
      <w:r w:rsidRPr="001C018A">
        <w:tab/>
        <w:t>Revelation correspond to this period, and what is the meaning</w:t>
      </w:r>
    </w:p>
    <w:p w:rsidR="002B7C51" w:rsidRPr="001C018A" w:rsidRDefault="002B7C51" w:rsidP="002B7C51">
      <w:r w:rsidRPr="001C018A">
        <w:tab/>
        <w:t>of this church name?</w:t>
      </w:r>
    </w:p>
    <w:p w:rsidR="002B7C51" w:rsidRDefault="002B7C51" w:rsidP="002B7C51">
      <w:pPr>
        <w:rPr>
          <w:sz w:val="28"/>
          <w:szCs w:val="28"/>
        </w:rPr>
      </w:pPr>
      <w:r>
        <w:rPr>
          <w:sz w:val="28"/>
          <w:szCs w:val="28"/>
        </w:rPr>
        <w:tab/>
      </w:r>
    </w:p>
    <w:p w:rsidR="002B7C51" w:rsidRPr="00CB0D84" w:rsidRDefault="002B7C51" w:rsidP="002B7C51">
      <w:pPr>
        <w:rPr>
          <w:color w:val="FFFFFF" w:themeColor="background1"/>
          <w:u w:val="single"/>
        </w:rPr>
      </w:pPr>
      <w:r w:rsidRPr="00CB0D84">
        <w:rPr>
          <w:color w:val="FFFFFF" w:themeColor="background1"/>
          <w:sz w:val="28"/>
          <w:szCs w:val="28"/>
          <w:u w:val="single"/>
        </w:rPr>
        <w:tab/>
      </w:r>
      <w:proofErr w:type="spellStart"/>
      <w:r w:rsidRPr="00CB0D84">
        <w:rPr>
          <w:color w:val="FFFFFF" w:themeColor="background1"/>
          <w:u w:val="single"/>
        </w:rPr>
        <w:t>Pergamos</w:t>
      </w:r>
      <w:proofErr w:type="spellEnd"/>
      <w:r w:rsidRPr="00CB0D84">
        <w:rPr>
          <w:color w:val="FFFFFF" w:themeColor="background1"/>
          <w:u w:val="single"/>
        </w:rPr>
        <w:t xml:space="preserve"> means married</w:t>
      </w:r>
    </w:p>
    <w:p w:rsidR="002B7C51" w:rsidRPr="002C53DF" w:rsidRDefault="002B7C51" w:rsidP="002B7C51"/>
    <w:p w:rsidR="002B7C51" w:rsidRPr="00D66495" w:rsidRDefault="002B7C51" w:rsidP="002B7C51">
      <w:r>
        <w:t>2</w:t>
      </w:r>
      <w:r w:rsidRPr="00D66495">
        <w:t>.</w:t>
      </w:r>
      <w:r w:rsidRPr="00D66495">
        <w:tab/>
        <w:t xml:space="preserve">How does </w:t>
      </w:r>
      <w:r w:rsidRPr="00D66495">
        <w:rPr>
          <w:i/>
        </w:rPr>
        <w:t>eating things sacrificed to idols</w:t>
      </w:r>
      <w:r>
        <w:rPr>
          <w:i/>
        </w:rPr>
        <w:t xml:space="preserve"> </w:t>
      </w:r>
      <w:r>
        <w:t>(Rev. 2:14)</w:t>
      </w:r>
      <w:r w:rsidRPr="00D66495">
        <w:t xml:space="preserve"> apply to this period?</w:t>
      </w:r>
    </w:p>
    <w:p w:rsidR="002B7C51" w:rsidRPr="00D66495" w:rsidRDefault="002B7C51" w:rsidP="002B7C51"/>
    <w:p w:rsidR="002B7C51" w:rsidRPr="00CB0D84" w:rsidRDefault="002B7C51" w:rsidP="002B7C51">
      <w:pPr>
        <w:rPr>
          <w:color w:val="FFFFFF" w:themeColor="background1"/>
          <w:u w:val="single"/>
        </w:rPr>
      </w:pPr>
      <w:r w:rsidRPr="00CB0D84">
        <w:rPr>
          <w:color w:val="FFFFFF" w:themeColor="background1"/>
          <w:u w:val="single"/>
        </w:rPr>
        <w:tab/>
        <w:t xml:space="preserve">The eating of things sacrificed to idols is in reference to the Roman Catholic </w:t>
      </w:r>
      <w:r w:rsidRPr="00CB0D84">
        <w:rPr>
          <w:color w:val="FFFFFF" w:themeColor="background1"/>
          <w:u w:val="single"/>
        </w:rPr>
        <w:tab/>
        <w:t xml:space="preserve">wafer that was eaten by the Catholics and sacrificed each week in the mass.  </w:t>
      </w:r>
    </w:p>
    <w:p w:rsidR="002B7C51" w:rsidRPr="00D66495" w:rsidRDefault="002B7C51" w:rsidP="002B7C51">
      <w:r>
        <w:tab/>
      </w:r>
      <w:r>
        <w:tab/>
      </w:r>
    </w:p>
    <w:p w:rsidR="002B7C51" w:rsidRPr="00D66495" w:rsidRDefault="002B7C51" w:rsidP="002B7C51">
      <w:r>
        <w:t>3</w:t>
      </w:r>
      <w:r w:rsidRPr="00D66495">
        <w:t>.</w:t>
      </w:r>
      <w:r w:rsidRPr="00D66495">
        <w:tab/>
        <w:t>What sign did Constantine supposedly see in the sky?</w:t>
      </w:r>
    </w:p>
    <w:p w:rsidR="002B7C51" w:rsidRDefault="002B7C51" w:rsidP="002B7C51"/>
    <w:p w:rsidR="002B7C51" w:rsidRPr="00CB0D84" w:rsidRDefault="002B7C51" w:rsidP="002B7C51">
      <w:pPr>
        <w:rPr>
          <w:color w:val="FFFFFF" w:themeColor="background1"/>
          <w:u w:val="single"/>
        </w:rPr>
      </w:pPr>
      <w:r>
        <w:tab/>
      </w:r>
      <w:r w:rsidRPr="00CB0D84">
        <w:rPr>
          <w:color w:val="FFFFFF" w:themeColor="background1"/>
          <w:u w:val="single"/>
        </w:rPr>
        <w:t>A cross</w:t>
      </w:r>
    </w:p>
    <w:p w:rsidR="002B7C51" w:rsidRPr="00D66495" w:rsidRDefault="002B7C51" w:rsidP="002B7C51"/>
    <w:p w:rsidR="002B7C51" w:rsidRPr="00D66495" w:rsidRDefault="002B7C51" w:rsidP="002B7C51">
      <w:r>
        <w:t>4</w:t>
      </w:r>
      <w:r w:rsidRPr="00D66495">
        <w:t>.</w:t>
      </w:r>
      <w:r w:rsidRPr="00D66495">
        <w:tab/>
        <w:t>What evidence reveals the pagan nature of the actual sign he saw?</w:t>
      </w:r>
    </w:p>
    <w:p w:rsidR="002B7C51" w:rsidRPr="00CB0D84" w:rsidRDefault="002B7C51" w:rsidP="002B7C51">
      <w:pPr>
        <w:rPr>
          <w:color w:val="FFFFFF" w:themeColor="background1"/>
          <w:u w:val="single"/>
        </w:rPr>
      </w:pPr>
    </w:p>
    <w:p w:rsidR="002B7C51" w:rsidRPr="00CB0D84" w:rsidRDefault="002B7C51" w:rsidP="002B7C51">
      <w:pPr>
        <w:rPr>
          <w:color w:val="FFFFFF" w:themeColor="background1"/>
          <w:u w:val="single"/>
        </w:rPr>
      </w:pPr>
      <w:r w:rsidRPr="00CB0D84">
        <w:rPr>
          <w:color w:val="FFFFFF" w:themeColor="background1"/>
          <w:u w:val="single"/>
        </w:rPr>
        <w:tab/>
        <w:t xml:space="preserve">Archeological evidence shows us </w:t>
      </w:r>
      <w:r w:rsidRPr="00CB0D84">
        <w:rPr>
          <w:i/>
          <w:color w:val="FFFFFF" w:themeColor="background1"/>
          <w:u w:val="single"/>
        </w:rPr>
        <w:t>this cross</w:t>
      </w:r>
      <w:r w:rsidRPr="00CB0D84">
        <w:rPr>
          <w:color w:val="FFFFFF" w:themeColor="background1"/>
          <w:u w:val="single"/>
        </w:rPr>
        <w:t xml:space="preserve"> was the Egyptian ankh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t xml:space="preserve">which is a cross with a loop on top.  Constantine had the ankh put on the shields </w:t>
      </w:r>
      <w:r w:rsidRPr="00CB0D84">
        <w:rPr>
          <w:color w:val="FFFFFF" w:themeColor="background1"/>
          <w:u w:val="single"/>
        </w:rPr>
        <w:tab/>
        <w:t>of the soldiers.</w:t>
      </w:r>
    </w:p>
    <w:p w:rsidR="002B7C51" w:rsidRPr="00121399" w:rsidRDefault="002B7C51" w:rsidP="002B7C51"/>
    <w:p w:rsidR="002B7C51" w:rsidRPr="00121399" w:rsidRDefault="002B7C51" w:rsidP="002B7C51">
      <w:r>
        <w:t>5</w:t>
      </w:r>
      <w:r w:rsidRPr="00121399">
        <w:t>.</w:t>
      </w:r>
      <w:r w:rsidRPr="00121399">
        <w:tab/>
        <w:t>Who was the first historical pope?</w:t>
      </w:r>
    </w:p>
    <w:p w:rsidR="002B7C51" w:rsidRPr="00121399" w:rsidRDefault="002B7C51" w:rsidP="002B7C51"/>
    <w:p w:rsidR="002B7C51" w:rsidRPr="00CB0D84" w:rsidRDefault="002B7C51" w:rsidP="002B7C51">
      <w:pPr>
        <w:rPr>
          <w:color w:val="FFFFFF" w:themeColor="background1"/>
          <w:u w:val="single"/>
        </w:rPr>
      </w:pPr>
      <w:r>
        <w:rPr>
          <w:sz w:val="28"/>
          <w:szCs w:val="28"/>
        </w:rPr>
        <w:tab/>
      </w:r>
      <w:r w:rsidRPr="00CB0D84">
        <w:rPr>
          <w:color w:val="FFFFFF" w:themeColor="background1"/>
          <w:u w:val="single"/>
        </w:rPr>
        <w:t>Constantine was the first historical pope.</w:t>
      </w:r>
    </w:p>
    <w:p w:rsidR="002B7C51" w:rsidRPr="006C29EC" w:rsidRDefault="002B7C51" w:rsidP="002B7C51"/>
    <w:p w:rsidR="002B7C51" w:rsidRPr="00F86D3E" w:rsidRDefault="002B7C51" w:rsidP="002B7C51">
      <w:r>
        <w:t>6</w:t>
      </w:r>
      <w:r w:rsidRPr="00F86D3E">
        <w:t>.</w:t>
      </w:r>
      <w:r w:rsidRPr="00F86D3E">
        <w:tab/>
        <w:t xml:space="preserve">What idol became the representation of </w:t>
      </w:r>
      <w:proofErr w:type="spellStart"/>
      <w:r w:rsidRPr="00F86D3E">
        <w:t>baal</w:t>
      </w:r>
      <w:proofErr w:type="spellEnd"/>
      <w:r w:rsidRPr="00F86D3E">
        <w:t xml:space="preserve"> worship?</w:t>
      </w:r>
    </w:p>
    <w:p w:rsidR="002B7C51" w:rsidRPr="00CB0D84" w:rsidRDefault="002B7C51" w:rsidP="002B7C51">
      <w:pPr>
        <w:rPr>
          <w:color w:val="FFFFFF" w:themeColor="background1"/>
          <w:u w:val="single"/>
        </w:rPr>
      </w:pPr>
    </w:p>
    <w:p w:rsidR="002B7C51" w:rsidRPr="00CB0D84" w:rsidRDefault="002B7C51" w:rsidP="002B7C51">
      <w:pPr>
        <w:rPr>
          <w:color w:val="FFFFFF" w:themeColor="background1"/>
          <w:u w:val="single"/>
        </w:rPr>
      </w:pPr>
      <w:r w:rsidRPr="00CB0D84">
        <w:rPr>
          <w:color w:val="FFFFFF" w:themeColor="background1"/>
          <w:u w:val="single"/>
        </w:rPr>
        <w:tab/>
        <w:t xml:space="preserve">Mother - infant idols (statues) became the representation of this </w:t>
      </w:r>
    </w:p>
    <w:p w:rsidR="002B7C51" w:rsidRPr="00CB0D84" w:rsidRDefault="002B7C51" w:rsidP="002B7C51">
      <w:pPr>
        <w:rPr>
          <w:color w:val="FFFFFF" w:themeColor="background1"/>
          <w:u w:val="single"/>
        </w:rPr>
      </w:pPr>
      <w:r w:rsidRPr="00CB0D84">
        <w:rPr>
          <w:color w:val="FFFFFF" w:themeColor="background1"/>
          <w:u w:val="single"/>
        </w:rPr>
        <w:tab/>
        <w:t xml:space="preserve">pagan cult of </w:t>
      </w:r>
      <w:proofErr w:type="spellStart"/>
      <w:r w:rsidRPr="00CB0D84">
        <w:rPr>
          <w:color w:val="FFFFFF" w:themeColor="background1"/>
          <w:u w:val="single"/>
        </w:rPr>
        <w:t>baal</w:t>
      </w:r>
      <w:proofErr w:type="spellEnd"/>
      <w:r w:rsidRPr="00CB0D84">
        <w:rPr>
          <w:color w:val="FFFFFF" w:themeColor="background1"/>
          <w:u w:val="single"/>
        </w:rPr>
        <w:t xml:space="preserve"> worship.</w:t>
      </w:r>
    </w:p>
    <w:p w:rsidR="002B7C51" w:rsidRPr="00F86D3E" w:rsidRDefault="002B7C51" w:rsidP="002B7C51"/>
    <w:p w:rsidR="002B7C51" w:rsidRPr="00F86D3E" w:rsidRDefault="002B7C51" w:rsidP="002B7C51">
      <w:r>
        <w:t>7</w:t>
      </w:r>
      <w:r w:rsidRPr="00F86D3E">
        <w:t>.</w:t>
      </w:r>
      <w:r w:rsidRPr="00F86D3E">
        <w:tab/>
        <w:t xml:space="preserve">What archeological evidence reveals that Mary worship had pagan </w:t>
      </w:r>
      <w:r w:rsidRPr="00F86D3E">
        <w:tab/>
        <w:t>origins?</w:t>
      </w:r>
    </w:p>
    <w:p w:rsidR="002B7C51" w:rsidRDefault="002B7C51" w:rsidP="002B7C51"/>
    <w:p w:rsidR="002B7C51" w:rsidRPr="00CB0D84" w:rsidRDefault="002B7C51" w:rsidP="002B7C51">
      <w:pPr>
        <w:rPr>
          <w:color w:val="FFFFFF" w:themeColor="background1"/>
          <w:u w:val="single"/>
        </w:rPr>
      </w:pPr>
      <w:r w:rsidRPr="00CB0D84">
        <w:rPr>
          <w:color w:val="FFFFFF" w:themeColor="background1"/>
          <w:u w:val="single"/>
        </w:rPr>
        <w:tab/>
        <w:t xml:space="preserve">The catholic statues of Mary and the baby Jesus look exactly like the ancient </w:t>
      </w:r>
      <w:r w:rsidRPr="00CB0D84">
        <w:rPr>
          <w:color w:val="FFFFFF" w:themeColor="background1"/>
          <w:u w:val="single"/>
        </w:rPr>
        <w:tab/>
        <w:t xml:space="preserve">pagan idols.  The artifacts of these ancient idols show the connection between </w:t>
      </w:r>
      <w:r w:rsidRPr="00CB0D84">
        <w:rPr>
          <w:color w:val="FFFFFF" w:themeColor="background1"/>
          <w:u w:val="single"/>
        </w:rPr>
        <w:tab/>
      </w:r>
      <w:proofErr w:type="spellStart"/>
      <w:r w:rsidRPr="00CB0D84">
        <w:rPr>
          <w:color w:val="FFFFFF" w:themeColor="background1"/>
          <w:u w:val="single"/>
        </w:rPr>
        <w:t>baal</w:t>
      </w:r>
      <w:proofErr w:type="spellEnd"/>
      <w:r w:rsidRPr="00CB0D84">
        <w:rPr>
          <w:color w:val="FFFFFF" w:themeColor="background1"/>
          <w:u w:val="single"/>
        </w:rPr>
        <w:t xml:space="preserve"> worship and Roman Catholicism. </w:t>
      </w:r>
    </w:p>
    <w:p w:rsidR="002B7C51" w:rsidRPr="00F86D3E" w:rsidRDefault="002B7C51" w:rsidP="002B7C51">
      <w:r>
        <w:t xml:space="preserve">  </w:t>
      </w:r>
    </w:p>
    <w:p w:rsidR="002B7C51" w:rsidRDefault="002B7C51">
      <w:r>
        <w:br w:type="page"/>
      </w:r>
    </w:p>
    <w:p w:rsidR="002B7C51" w:rsidRDefault="002B7C51" w:rsidP="002B7C51">
      <w:pPr>
        <w:jc w:val="right"/>
      </w:pPr>
      <w:r>
        <w:rPr>
          <w:i/>
        </w:rPr>
        <w:lastRenderedPageBreak/>
        <w:t>Imperial Study Questions</w:t>
      </w:r>
      <w:r>
        <w:t>, continued</w:t>
      </w:r>
    </w:p>
    <w:p w:rsidR="002B7C51" w:rsidRDefault="002B7C51" w:rsidP="002B7C51"/>
    <w:p w:rsidR="002B7C51" w:rsidRPr="00F86D3E" w:rsidRDefault="002B7C51" w:rsidP="002B7C51">
      <w:r>
        <w:t>8</w:t>
      </w:r>
      <w:r w:rsidRPr="00F86D3E">
        <w:t>.</w:t>
      </w:r>
      <w:r w:rsidRPr="00F86D3E">
        <w:tab/>
        <w:t xml:space="preserve">Give Scripture to show the title: “the queen of heaven” was in use </w:t>
      </w:r>
      <w:r w:rsidRPr="00F86D3E">
        <w:tab/>
        <w:t xml:space="preserve">long before it </w:t>
      </w:r>
      <w:r>
        <w:tab/>
      </w:r>
      <w:r w:rsidRPr="00F86D3E">
        <w:t>was used in reference to Mary.</w:t>
      </w:r>
    </w:p>
    <w:p w:rsidR="002B7C51" w:rsidRDefault="002B7C51" w:rsidP="002B7C51"/>
    <w:p w:rsidR="002B7C51" w:rsidRPr="00CB0D84" w:rsidRDefault="002B7C51" w:rsidP="002B7C51">
      <w:pPr>
        <w:rPr>
          <w:color w:val="FFFFFF" w:themeColor="background1"/>
          <w:u w:val="single"/>
        </w:rPr>
      </w:pPr>
      <w:r w:rsidRPr="00CB0D84">
        <w:rPr>
          <w:color w:val="FFFFFF" w:themeColor="background1"/>
          <w:u w:val="single"/>
        </w:rPr>
        <w:tab/>
        <w:t xml:space="preserve">Baal the sun god and </w:t>
      </w:r>
      <w:proofErr w:type="spellStart"/>
      <w:r w:rsidRPr="00CB0D84">
        <w:rPr>
          <w:color w:val="FFFFFF" w:themeColor="background1"/>
          <w:u w:val="single"/>
        </w:rPr>
        <w:t>Ashteroth</w:t>
      </w:r>
      <w:proofErr w:type="spellEnd"/>
      <w:r w:rsidRPr="00CB0D84">
        <w:rPr>
          <w:color w:val="FFFFFF" w:themeColor="background1"/>
          <w:u w:val="single"/>
        </w:rPr>
        <w:t xml:space="preserve"> “the queen of heaven” were worshipped in </w:t>
      </w:r>
      <w:r w:rsidRPr="00CB0D84">
        <w:rPr>
          <w:color w:val="FFFFFF" w:themeColor="background1"/>
          <w:u w:val="single"/>
        </w:rPr>
        <w:tab/>
      </w:r>
      <w:r w:rsidRPr="00CB0D84">
        <w:rPr>
          <w:color w:val="FFFFFF" w:themeColor="background1"/>
          <w:u w:val="single"/>
        </w:rPr>
        <w:tab/>
        <w:t>the Old Testament. – Judges 2:13, 10:16, I Sam. 7:14, 12:10.</w:t>
      </w:r>
    </w:p>
    <w:p w:rsidR="002B7C51" w:rsidRPr="00CB0D84" w:rsidRDefault="002B7C51" w:rsidP="002B7C51">
      <w:pPr>
        <w:rPr>
          <w:color w:val="FFFFFF" w:themeColor="background1"/>
          <w:u w:val="single"/>
        </w:rPr>
      </w:pPr>
      <w:r w:rsidRPr="00CB0D84">
        <w:rPr>
          <w:color w:val="FFFFFF" w:themeColor="background1"/>
          <w:u w:val="single"/>
        </w:rPr>
        <w:tab/>
        <w:t>Cakes were made to the “queen of heaven”- Jer. 7:18, 44:17-19.</w:t>
      </w:r>
      <w:r w:rsidRPr="00CB0D84">
        <w:rPr>
          <w:color w:val="FFFFFF" w:themeColor="background1"/>
          <w:u w:val="single"/>
        </w:rPr>
        <w:tab/>
        <w:t xml:space="preserve"> </w:t>
      </w:r>
    </w:p>
    <w:p w:rsidR="002B7C51" w:rsidRPr="00CB0D84" w:rsidRDefault="002B7C51" w:rsidP="002B7C51">
      <w:pPr>
        <w:rPr>
          <w:color w:val="FFFFFF" w:themeColor="background1"/>
          <w:u w:val="single"/>
        </w:rPr>
      </w:pPr>
      <w:r w:rsidRPr="00CB0D84">
        <w:rPr>
          <w:color w:val="FFFFFF" w:themeColor="background1"/>
          <w:u w:val="single"/>
        </w:rPr>
        <w:tab/>
        <w:t>(One Scripture is sufficient)</w:t>
      </w:r>
    </w:p>
    <w:p w:rsidR="00CB0D84" w:rsidRDefault="00CB0D84" w:rsidP="002B7C51"/>
    <w:p w:rsidR="00CB0D84" w:rsidRPr="00F86D3E" w:rsidRDefault="00CB0D84" w:rsidP="002B7C51"/>
    <w:p w:rsidR="002B7C51" w:rsidRPr="00F86D3E" w:rsidRDefault="002B7C51" w:rsidP="002B7C51">
      <w:r>
        <w:t>9</w:t>
      </w:r>
      <w:r w:rsidRPr="00F86D3E">
        <w:t>.</w:t>
      </w:r>
      <w:r w:rsidRPr="00F86D3E">
        <w:tab/>
        <w:t>What formed a natural barrier between The Eastern and Western</w:t>
      </w:r>
      <w:r w:rsidR="000769FA">
        <w:t xml:space="preserve"> </w:t>
      </w:r>
      <w:r w:rsidRPr="00F86D3E">
        <w:t>Empires of Rome?</w:t>
      </w:r>
    </w:p>
    <w:p w:rsidR="002B7C51" w:rsidRPr="00F86D3E" w:rsidRDefault="002B7C51" w:rsidP="002B7C51"/>
    <w:p w:rsidR="002B7C51" w:rsidRPr="00CB0D84" w:rsidRDefault="002B7C51" w:rsidP="002B7C51">
      <w:pPr>
        <w:rPr>
          <w:color w:val="FFFFFF" w:themeColor="background1"/>
          <w:u w:val="single"/>
        </w:rPr>
      </w:pPr>
      <w:r>
        <w:tab/>
      </w:r>
      <w:r w:rsidRPr="00CB0D84">
        <w:rPr>
          <w:color w:val="FFFFFF" w:themeColor="background1"/>
          <w:u w:val="single"/>
        </w:rPr>
        <w:t>The Adriatic Sea</w:t>
      </w:r>
    </w:p>
    <w:p w:rsidR="002B7C51" w:rsidRPr="00F86D3E" w:rsidRDefault="002B7C51" w:rsidP="002B7C51"/>
    <w:p w:rsidR="002B7C51" w:rsidRPr="00F86D3E" w:rsidRDefault="002B7C51" w:rsidP="002B7C51">
      <w:r>
        <w:t>10</w:t>
      </w:r>
      <w:r w:rsidRPr="00F86D3E">
        <w:t>.</w:t>
      </w:r>
      <w:r w:rsidRPr="00F86D3E">
        <w:tab/>
        <w:t>Who was referred to as “the golden mouth” because of his</w:t>
      </w:r>
      <w:r w:rsidR="000769FA">
        <w:t xml:space="preserve"> </w:t>
      </w:r>
      <w:r w:rsidRPr="00F86D3E">
        <w:t>eloquence?</w:t>
      </w:r>
    </w:p>
    <w:p w:rsidR="002B7C51" w:rsidRPr="00F86D3E" w:rsidRDefault="002B7C51" w:rsidP="002B7C51"/>
    <w:p w:rsidR="002B7C51" w:rsidRPr="00CB0D84" w:rsidRDefault="002B7C51" w:rsidP="002B7C51">
      <w:pPr>
        <w:rPr>
          <w:color w:val="FFFFFF" w:themeColor="background1"/>
          <w:u w:val="single"/>
        </w:rPr>
      </w:pPr>
      <w:r w:rsidRPr="00CB0D84">
        <w:rPr>
          <w:color w:val="FFFFFF" w:themeColor="background1"/>
          <w:sz w:val="28"/>
          <w:szCs w:val="28"/>
          <w:u w:val="single"/>
        </w:rPr>
        <w:tab/>
      </w:r>
      <w:r w:rsidRPr="00CB0D84">
        <w:rPr>
          <w:color w:val="FFFFFF" w:themeColor="background1"/>
          <w:u w:val="single"/>
        </w:rPr>
        <w:t>John Chrysostom</w:t>
      </w:r>
    </w:p>
    <w:p w:rsidR="002B7C51" w:rsidRPr="00567CE8" w:rsidRDefault="002B7C51" w:rsidP="002B7C51"/>
    <w:p w:rsidR="002B7C51" w:rsidRPr="000769FA" w:rsidRDefault="002B7C51" w:rsidP="002B7C51">
      <w:r>
        <w:t>11</w:t>
      </w:r>
      <w:r w:rsidRPr="00F86D3E">
        <w:t>.</w:t>
      </w:r>
      <w:r w:rsidRPr="00F86D3E">
        <w:tab/>
        <w:t>What do the exiles of the Christian leaders of this period indicate</w:t>
      </w:r>
      <w:r w:rsidR="000769FA">
        <w:t xml:space="preserve"> </w:t>
      </w:r>
      <w:r w:rsidRPr="001934CC">
        <w:t>to us</w:t>
      </w:r>
      <w:r>
        <w:rPr>
          <w:sz w:val="28"/>
          <w:szCs w:val="28"/>
        </w:rPr>
        <w:t>?</w:t>
      </w:r>
    </w:p>
    <w:p w:rsidR="002B7C51" w:rsidRDefault="002B7C51" w:rsidP="002B7C51">
      <w:pPr>
        <w:rPr>
          <w:sz w:val="28"/>
          <w:szCs w:val="28"/>
        </w:rPr>
      </w:pPr>
    </w:p>
    <w:p w:rsidR="002B7C51" w:rsidRPr="00CB0D84" w:rsidRDefault="002B7C51" w:rsidP="002B7C51">
      <w:pPr>
        <w:rPr>
          <w:color w:val="FFFFFF" w:themeColor="background1"/>
          <w:u w:val="single"/>
        </w:rPr>
      </w:pPr>
      <w:r>
        <w:rPr>
          <w:sz w:val="28"/>
          <w:szCs w:val="28"/>
        </w:rPr>
        <w:tab/>
      </w:r>
      <w:r w:rsidRPr="00CB0D84">
        <w:rPr>
          <w:color w:val="FFFFFF" w:themeColor="background1"/>
          <w:u w:val="single"/>
        </w:rPr>
        <w:t xml:space="preserve">The exiles of these men indicate they were not popular with the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t xml:space="preserve">Roman Church leaders.   The Roman Church would eventually force out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t>anyone that opposed their pagan lies.</w:t>
      </w:r>
    </w:p>
    <w:p w:rsidR="002B7C51" w:rsidRPr="00474A64" w:rsidRDefault="002B7C51" w:rsidP="002B7C51">
      <w:r>
        <w:tab/>
      </w:r>
      <w:r>
        <w:tab/>
      </w:r>
      <w:r>
        <w:tab/>
      </w:r>
    </w:p>
    <w:p w:rsidR="002B7C51" w:rsidRDefault="002B7C51" w:rsidP="002B7C51">
      <w:r w:rsidRPr="00F86D3E">
        <w:t>12.</w:t>
      </w:r>
      <w:r w:rsidRPr="00F86D3E">
        <w:tab/>
        <w:t>Describe the melting of Christianity with paganism during this</w:t>
      </w:r>
      <w:r w:rsidR="000769FA">
        <w:t xml:space="preserve"> </w:t>
      </w:r>
      <w:r w:rsidRPr="00F86D3E">
        <w:t>period?</w:t>
      </w:r>
    </w:p>
    <w:p w:rsidR="002B7C51" w:rsidRPr="00CB0D84" w:rsidRDefault="002B7C51" w:rsidP="002B7C51">
      <w:pPr>
        <w:rPr>
          <w:color w:val="FFFFFF" w:themeColor="background1"/>
          <w:u w:val="single"/>
        </w:rPr>
      </w:pPr>
    </w:p>
    <w:p w:rsidR="002B7C51" w:rsidRPr="00CB0D84" w:rsidRDefault="002B7C51" w:rsidP="002B7C51">
      <w:pPr>
        <w:rPr>
          <w:color w:val="FFFFFF" w:themeColor="background1"/>
          <w:u w:val="single"/>
        </w:rPr>
      </w:pPr>
      <w:r w:rsidRPr="00CB0D84">
        <w:rPr>
          <w:color w:val="FFFFFF" w:themeColor="background1"/>
          <w:u w:val="single"/>
        </w:rPr>
        <w:tab/>
        <w:t>The church was infiltrated by paganism, and became married to the world.</w:t>
      </w:r>
    </w:p>
    <w:p w:rsidR="002B7C51" w:rsidRPr="00CB0D84" w:rsidRDefault="002B7C51" w:rsidP="002B7C51">
      <w:pPr>
        <w:rPr>
          <w:color w:val="FFFFFF" w:themeColor="background1"/>
          <w:u w:val="single"/>
        </w:rPr>
      </w:pPr>
      <w:r w:rsidRPr="00CB0D84">
        <w:rPr>
          <w:color w:val="FFFFFF" w:themeColor="background1"/>
          <w:u w:val="single"/>
        </w:rPr>
        <w:tab/>
        <w:t xml:space="preserve">This infiltration of paganism would be the beginning of what would become the </w:t>
      </w:r>
      <w:r w:rsidRPr="00CB0D84">
        <w:rPr>
          <w:color w:val="FFFFFF" w:themeColor="background1"/>
          <w:u w:val="single"/>
        </w:rPr>
        <w:tab/>
        <w:t>Roman Catholic Church.</w:t>
      </w:r>
    </w:p>
    <w:p w:rsidR="002B7C51" w:rsidRPr="00CB0D84" w:rsidRDefault="002B7C51" w:rsidP="002B7C51">
      <w:pPr>
        <w:rPr>
          <w:color w:val="FFFFFF" w:themeColor="background1"/>
          <w:u w:val="single"/>
        </w:rPr>
      </w:pPr>
    </w:p>
    <w:p w:rsidR="002B7C51" w:rsidRPr="00CB0D84" w:rsidRDefault="002B7C51" w:rsidP="002B7C51">
      <w:pPr>
        <w:rPr>
          <w:color w:val="FFFFFF" w:themeColor="background1"/>
          <w:u w:val="single"/>
        </w:rPr>
      </w:pPr>
      <w:r w:rsidRPr="00CB0D84">
        <w:rPr>
          <w:color w:val="FFFFFF" w:themeColor="background1"/>
          <w:u w:val="single"/>
        </w:rPr>
        <w:tab/>
        <w:t>(answers will vary a brief summary statement is required)</w:t>
      </w:r>
    </w:p>
    <w:p w:rsidR="002B7C51" w:rsidRDefault="002B7C51" w:rsidP="002B7C51">
      <w:pPr>
        <w:jc w:val="center"/>
        <w:rPr>
          <w:sz w:val="28"/>
          <w:szCs w:val="28"/>
        </w:rPr>
      </w:pPr>
    </w:p>
    <w:p w:rsidR="002B7C51" w:rsidRDefault="002B7C51" w:rsidP="002B7C51">
      <w:pPr>
        <w:jc w:val="center"/>
        <w:rPr>
          <w:sz w:val="28"/>
          <w:szCs w:val="28"/>
        </w:rPr>
      </w:pPr>
    </w:p>
    <w:p w:rsidR="002B7C51" w:rsidRDefault="002B7C51" w:rsidP="002B7C51">
      <w:pPr>
        <w:jc w:val="center"/>
        <w:rPr>
          <w:sz w:val="28"/>
          <w:szCs w:val="28"/>
        </w:rPr>
      </w:pPr>
    </w:p>
    <w:p w:rsidR="002B7C51" w:rsidRDefault="002B7C51" w:rsidP="002B7C51">
      <w:pPr>
        <w:jc w:val="center"/>
        <w:rPr>
          <w:sz w:val="28"/>
          <w:szCs w:val="28"/>
        </w:rPr>
      </w:pPr>
    </w:p>
    <w:p w:rsidR="002B7C51" w:rsidRPr="004C1C5A" w:rsidRDefault="002B7C51" w:rsidP="002B7C51">
      <w:pPr>
        <w:jc w:val="center"/>
        <w:rPr>
          <w:sz w:val="28"/>
          <w:szCs w:val="28"/>
        </w:rPr>
      </w:pPr>
    </w:p>
    <w:p w:rsidR="002B7C51" w:rsidRPr="002B7C51" w:rsidRDefault="002B7C51" w:rsidP="002B7C51"/>
    <w:p w:rsidR="00AA5CA4" w:rsidRDefault="00AA5CA4" w:rsidP="00AA5CA4"/>
    <w:p w:rsidR="007C67F5" w:rsidRDefault="007C67F5">
      <w:pPr>
        <w:rPr>
          <w:b/>
          <w:bCs/>
          <w:sz w:val="48"/>
          <w:szCs w:val="48"/>
        </w:rPr>
      </w:pPr>
      <w:bookmarkStart w:id="7" w:name="_Toc274067846"/>
      <w:r>
        <w:br w:type="page"/>
      </w:r>
    </w:p>
    <w:p w:rsidR="00AA5CA4" w:rsidRPr="005F46DF" w:rsidRDefault="002607AF" w:rsidP="00010374">
      <w:pPr>
        <w:pStyle w:val="Heading1"/>
        <w:numPr>
          <w:ilvl w:val="0"/>
          <w:numId w:val="15"/>
        </w:numPr>
        <w:ind w:left="0" w:firstLine="0"/>
      </w:pPr>
      <w:r w:rsidRPr="00F544A3">
        <w:lastRenderedPageBreak/>
        <w:t>THE IMPERIAL CHURCH</w:t>
      </w:r>
      <w:r w:rsidR="00AA5CA4">
        <w:t xml:space="preserve">: </w:t>
      </w:r>
      <w:r w:rsidR="002D0F8F">
        <w:br w:type="textWrapping" w:clear="all"/>
      </w:r>
      <w:r w:rsidR="00AA5CA4">
        <w:t>Quiz</w:t>
      </w:r>
      <w:bookmarkEnd w:id="7"/>
    </w:p>
    <w:p w:rsidR="005F11F7" w:rsidRDefault="005F11F7" w:rsidP="005F11F7">
      <w:pPr>
        <w:rPr>
          <w:sz w:val="28"/>
          <w:szCs w:val="28"/>
        </w:rPr>
      </w:pPr>
      <w:bookmarkStart w:id="8" w:name="_Toc274067847"/>
    </w:p>
    <w:p w:rsidR="005F11F7" w:rsidRPr="001C018A" w:rsidRDefault="005F11F7" w:rsidP="005F11F7">
      <w:pPr>
        <w:pStyle w:val="Heading4"/>
        <w:tabs>
          <w:tab w:val="clear" w:pos="990"/>
        </w:tabs>
        <w:ind w:left="360"/>
      </w:pPr>
      <w:r w:rsidRPr="005F11F7">
        <w:t>Which of the Seven Churches described in the Book of Revelation correspond to this</w:t>
      </w:r>
      <w:r w:rsidRPr="001C018A">
        <w:t xml:space="preserve"> period, and what is the meaning</w:t>
      </w:r>
      <w:r>
        <w:t xml:space="preserve"> </w:t>
      </w:r>
      <w:r w:rsidRPr="001C018A">
        <w:t>of this church name?</w:t>
      </w:r>
    </w:p>
    <w:p w:rsidR="005F11F7" w:rsidRDefault="005F11F7" w:rsidP="005F11F7">
      <w:pPr>
        <w:rPr>
          <w:sz w:val="28"/>
          <w:szCs w:val="28"/>
        </w:rPr>
      </w:pPr>
      <w:r>
        <w:rPr>
          <w:sz w:val="28"/>
          <w:szCs w:val="28"/>
        </w:rPr>
        <w:tab/>
      </w:r>
    </w:p>
    <w:p w:rsidR="005F11F7" w:rsidRPr="005F11F7" w:rsidRDefault="005F11F7" w:rsidP="005F11F7">
      <w:pPr>
        <w:rPr>
          <w:color w:val="FFFFFF" w:themeColor="background1"/>
          <w:u w:val="single"/>
        </w:rPr>
      </w:pPr>
      <w:r w:rsidRPr="00CB0D84">
        <w:rPr>
          <w:color w:val="FFFFFF" w:themeColor="background1"/>
          <w:sz w:val="28"/>
          <w:szCs w:val="28"/>
          <w:u w:val="single"/>
        </w:rPr>
        <w:tab/>
      </w:r>
      <w:proofErr w:type="spellStart"/>
      <w:r w:rsidRPr="00CB0D84">
        <w:rPr>
          <w:color w:val="FFFFFF" w:themeColor="background1"/>
          <w:u w:val="single"/>
        </w:rPr>
        <w:t>Pergamos</w:t>
      </w:r>
      <w:proofErr w:type="spellEnd"/>
      <w:r w:rsidRPr="00CB0D84">
        <w:rPr>
          <w:color w:val="FFFFFF" w:themeColor="background1"/>
          <w:u w:val="single"/>
        </w:rPr>
        <w:t xml:space="preserve"> means married</w:t>
      </w:r>
    </w:p>
    <w:p w:rsidR="005F11F7" w:rsidRPr="00D66495" w:rsidRDefault="005F11F7" w:rsidP="005F11F7">
      <w:pPr>
        <w:pStyle w:val="Heading4"/>
        <w:tabs>
          <w:tab w:val="clear" w:pos="990"/>
        </w:tabs>
        <w:ind w:left="360"/>
      </w:pPr>
      <w:r w:rsidRPr="00D66495">
        <w:t xml:space="preserve">How does </w:t>
      </w:r>
      <w:r w:rsidRPr="00D66495">
        <w:rPr>
          <w:i/>
        </w:rPr>
        <w:t>eating things sacrificed to idols</w:t>
      </w:r>
      <w:r>
        <w:rPr>
          <w:i/>
        </w:rPr>
        <w:t xml:space="preserve"> </w:t>
      </w:r>
      <w:r>
        <w:t>(Rev. 2:14)</w:t>
      </w:r>
      <w:r w:rsidRPr="00D66495">
        <w:t xml:space="preserve"> apply to this period?</w:t>
      </w:r>
    </w:p>
    <w:p w:rsidR="005F11F7" w:rsidRPr="00CB0D84" w:rsidRDefault="005F11F7" w:rsidP="005F11F7">
      <w:pPr>
        <w:rPr>
          <w:color w:val="FFFFFF" w:themeColor="background1"/>
          <w:u w:val="single"/>
        </w:rPr>
      </w:pPr>
      <w:r w:rsidRPr="00CB0D84">
        <w:rPr>
          <w:color w:val="FFFFFF" w:themeColor="background1"/>
          <w:u w:val="single"/>
        </w:rPr>
        <w:tab/>
        <w:t xml:space="preserve">The eating of things sacrificed to idols is in reference to the Roman Catholic </w:t>
      </w:r>
      <w:r w:rsidRPr="00CB0D84">
        <w:rPr>
          <w:color w:val="FFFFFF" w:themeColor="background1"/>
          <w:u w:val="single"/>
        </w:rPr>
        <w:tab/>
        <w:t xml:space="preserve">wafer that was eaten by the Catholics and sacrificed each week in the mass.  </w:t>
      </w:r>
    </w:p>
    <w:p w:rsidR="005F11F7" w:rsidRPr="00D66495" w:rsidRDefault="005F11F7" w:rsidP="005F11F7">
      <w:r>
        <w:tab/>
      </w:r>
      <w:r>
        <w:tab/>
      </w:r>
    </w:p>
    <w:p w:rsidR="005F11F7" w:rsidRDefault="005F11F7" w:rsidP="005F11F7">
      <w:pPr>
        <w:pStyle w:val="Heading4"/>
        <w:tabs>
          <w:tab w:val="clear" w:pos="990"/>
        </w:tabs>
        <w:ind w:left="360"/>
      </w:pPr>
      <w:r w:rsidRPr="00D66495">
        <w:t>What sign did Constantine supposedly see in the sky?</w:t>
      </w:r>
    </w:p>
    <w:p w:rsidR="005F11F7" w:rsidRPr="00366320" w:rsidRDefault="005F11F7" w:rsidP="005F11F7">
      <w:pPr>
        <w:rPr>
          <w:color w:val="FFFFFF" w:themeColor="background1"/>
          <w:u w:val="single"/>
        </w:rPr>
      </w:pPr>
      <w:r>
        <w:tab/>
      </w:r>
      <w:r w:rsidRPr="00CB0D84">
        <w:rPr>
          <w:color w:val="FFFFFF" w:themeColor="background1"/>
          <w:u w:val="single"/>
        </w:rPr>
        <w:t>A cross</w:t>
      </w:r>
    </w:p>
    <w:p w:rsidR="005F11F7" w:rsidRPr="00121399" w:rsidRDefault="005F11F7" w:rsidP="005F11F7">
      <w:pPr>
        <w:pStyle w:val="Heading4"/>
        <w:tabs>
          <w:tab w:val="clear" w:pos="990"/>
        </w:tabs>
        <w:ind w:left="360"/>
      </w:pPr>
      <w:r w:rsidRPr="00121399">
        <w:t>Who was the first historical pope?</w:t>
      </w:r>
    </w:p>
    <w:p w:rsidR="005F11F7" w:rsidRPr="00366320" w:rsidRDefault="005F11F7" w:rsidP="005F11F7">
      <w:pPr>
        <w:rPr>
          <w:color w:val="FFFFFF" w:themeColor="background1"/>
          <w:u w:val="single"/>
        </w:rPr>
      </w:pPr>
      <w:r>
        <w:rPr>
          <w:sz w:val="28"/>
          <w:szCs w:val="28"/>
        </w:rPr>
        <w:tab/>
      </w:r>
      <w:r w:rsidRPr="00CB0D84">
        <w:rPr>
          <w:color w:val="FFFFFF" w:themeColor="background1"/>
          <w:u w:val="single"/>
        </w:rPr>
        <w:t>Constantine was the first historical pope.</w:t>
      </w:r>
    </w:p>
    <w:p w:rsidR="005F11F7" w:rsidRPr="00366320" w:rsidRDefault="005F11F7" w:rsidP="005F11F7">
      <w:pPr>
        <w:pStyle w:val="Heading4"/>
        <w:tabs>
          <w:tab w:val="clear" w:pos="990"/>
        </w:tabs>
        <w:ind w:left="360"/>
      </w:pPr>
      <w:r w:rsidRPr="00F86D3E">
        <w:t xml:space="preserve">What idol became the representation of </w:t>
      </w:r>
      <w:proofErr w:type="spellStart"/>
      <w:r w:rsidRPr="00F86D3E">
        <w:t>baal</w:t>
      </w:r>
      <w:proofErr w:type="spellEnd"/>
      <w:r w:rsidRPr="00F86D3E">
        <w:t xml:space="preserve"> worship?</w:t>
      </w:r>
    </w:p>
    <w:p w:rsidR="005F11F7" w:rsidRPr="00CB0D84" w:rsidRDefault="005F11F7" w:rsidP="005F11F7">
      <w:pPr>
        <w:rPr>
          <w:color w:val="FFFFFF" w:themeColor="background1"/>
          <w:u w:val="single"/>
        </w:rPr>
      </w:pPr>
      <w:r w:rsidRPr="00CB0D84">
        <w:rPr>
          <w:color w:val="FFFFFF" w:themeColor="background1"/>
          <w:u w:val="single"/>
        </w:rPr>
        <w:tab/>
        <w:t xml:space="preserve">Mother - infant idols (statues) became the representation of this </w:t>
      </w:r>
    </w:p>
    <w:p w:rsidR="005F11F7" w:rsidRPr="005F11F7" w:rsidRDefault="005F11F7" w:rsidP="005F11F7">
      <w:pPr>
        <w:rPr>
          <w:color w:val="FFFFFF" w:themeColor="background1"/>
          <w:u w:val="single"/>
        </w:rPr>
      </w:pPr>
      <w:r w:rsidRPr="00CB0D84">
        <w:rPr>
          <w:color w:val="FFFFFF" w:themeColor="background1"/>
          <w:u w:val="single"/>
        </w:rPr>
        <w:tab/>
        <w:t xml:space="preserve">pagan cult of </w:t>
      </w:r>
      <w:proofErr w:type="spellStart"/>
      <w:r w:rsidRPr="00CB0D84">
        <w:rPr>
          <w:color w:val="FFFFFF" w:themeColor="background1"/>
          <w:u w:val="single"/>
        </w:rPr>
        <w:t>baal</w:t>
      </w:r>
      <w:proofErr w:type="spellEnd"/>
      <w:r w:rsidRPr="00CB0D84">
        <w:rPr>
          <w:color w:val="FFFFFF" w:themeColor="background1"/>
          <w:u w:val="single"/>
        </w:rPr>
        <w:t xml:space="preserve"> worship.</w:t>
      </w:r>
    </w:p>
    <w:p w:rsidR="005F11F7" w:rsidRDefault="005F11F7" w:rsidP="005F11F7">
      <w:pPr>
        <w:pStyle w:val="Heading4"/>
        <w:tabs>
          <w:tab w:val="clear" w:pos="990"/>
        </w:tabs>
        <w:ind w:left="360"/>
      </w:pPr>
      <w:r w:rsidRPr="00F86D3E">
        <w:t xml:space="preserve">What archeological evidence reveals that Mary worship had pagan </w:t>
      </w:r>
      <w:r w:rsidRPr="00F86D3E">
        <w:tab/>
        <w:t>origins?</w:t>
      </w:r>
    </w:p>
    <w:p w:rsidR="005F11F7" w:rsidRPr="00CB0D84" w:rsidRDefault="005F11F7" w:rsidP="005F11F7">
      <w:pPr>
        <w:rPr>
          <w:color w:val="FFFFFF" w:themeColor="background1"/>
          <w:u w:val="single"/>
        </w:rPr>
      </w:pPr>
      <w:r w:rsidRPr="00CB0D84">
        <w:rPr>
          <w:color w:val="FFFFFF" w:themeColor="background1"/>
          <w:u w:val="single"/>
        </w:rPr>
        <w:tab/>
        <w:t xml:space="preserve">The catholic statues of Mary and the baby Jesus look exactly like the ancient </w:t>
      </w:r>
      <w:r w:rsidRPr="00CB0D84">
        <w:rPr>
          <w:color w:val="FFFFFF" w:themeColor="background1"/>
          <w:u w:val="single"/>
        </w:rPr>
        <w:tab/>
        <w:t xml:space="preserve">pagan idols.  The artifacts of these ancient idols show the connection between </w:t>
      </w:r>
      <w:r w:rsidRPr="00CB0D84">
        <w:rPr>
          <w:color w:val="FFFFFF" w:themeColor="background1"/>
          <w:u w:val="single"/>
        </w:rPr>
        <w:tab/>
      </w:r>
      <w:proofErr w:type="spellStart"/>
      <w:r w:rsidRPr="00CB0D84">
        <w:rPr>
          <w:color w:val="FFFFFF" w:themeColor="background1"/>
          <w:u w:val="single"/>
        </w:rPr>
        <w:t>baal</w:t>
      </w:r>
      <w:proofErr w:type="spellEnd"/>
      <w:r w:rsidRPr="00CB0D84">
        <w:rPr>
          <w:color w:val="FFFFFF" w:themeColor="background1"/>
          <w:u w:val="single"/>
        </w:rPr>
        <w:t xml:space="preserve"> worship and Roman Catholicism. </w:t>
      </w:r>
    </w:p>
    <w:p w:rsidR="005F11F7" w:rsidRDefault="005F11F7" w:rsidP="005F11F7">
      <w:r>
        <w:t xml:space="preserve">  </w:t>
      </w:r>
    </w:p>
    <w:p w:rsidR="005F11F7" w:rsidRDefault="005F11F7" w:rsidP="005F11F7">
      <w:pPr>
        <w:pStyle w:val="Heading4"/>
        <w:tabs>
          <w:tab w:val="clear" w:pos="990"/>
        </w:tabs>
        <w:ind w:left="360"/>
      </w:pPr>
      <w:r w:rsidRPr="005F11F7">
        <w:t>Give Scripture to show the title: “t</w:t>
      </w:r>
      <w:r w:rsidR="00366320">
        <w:t xml:space="preserve">he queen of heaven” was in use </w:t>
      </w:r>
      <w:r w:rsidRPr="005F11F7">
        <w:t>long before it</w:t>
      </w:r>
      <w:r w:rsidRPr="00F86D3E">
        <w:t xml:space="preserve"> was used in reference to Mary.</w:t>
      </w:r>
    </w:p>
    <w:p w:rsidR="005F11F7" w:rsidRPr="00CB0D84" w:rsidRDefault="005F11F7" w:rsidP="005F11F7">
      <w:pPr>
        <w:rPr>
          <w:color w:val="FFFFFF" w:themeColor="background1"/>
          <w:u w:val="single"/>
        </w:rPr>
      </w:pPr>
      <w:r w:rsidRPr="00CB0D84">
        <w:rPr>
          <w:color w:val="FFFFFF" w:themeColor="background1"/>
          <w:u w:val="single"/>
        </w:rPr>
        <w:tab/>
        <w:t xml:space="preserve">Baal the sun god and </w:t>
      </w:r>
      <w:proofErr w:type="spellStart"/>
      <w:r w:rsidRPr="00CB0D84">
        <w:rPr>
          <w:color w:val="FFFFFF" w:themeColor="background1"/>
          <w:u w:val="single"/>
        </w:rPr>
        <w:t>Ashteroth</w:t>
      </w:r>
      <w:proofErr w:type="spellEnd"/>
      <w:r w:rsidRPr="00CB0D84">
        <w:rPr>
          <w:color w:val="FFFFFF" w:themeColor="background1"/>
          <w:u w:val="single"/>
        </w:rPr>
        <w:t xml:space="preserve"> “the queen of heaven” were worshipped in </w:t>
      </w:r>
      <w:r w:rsidRPr="00CB0D84">
        <w:rPr>
          <w:color w:val="FFFFFF" w:themeColor="background1"/>
          <w:u w:val="single"/>
        </w:rPr>
        <w:tab/>
      </w:r>
      <w:r w:rsidRPr="00CB0D84">
        <w:rPr>
          <w:color w:val="FFFFFF" w:themeColor="background1"/>
          <w:u w:val="single"/>
        </w:rPr>
        <w:tab/>
        <w:t>the Old Testament. – Judges 2:13, 10:16, I Sam. 7:14, 12:10.</w:t>
      </w:r>
    </w:p>
    <w:p w:rsidR="005F11F7" w:rsidRPr="00CB0D84" w:rsidRDefault="005F11F7" w:rsidP="005F11F7">
      <w:pPr>
        <w:rPr>
          <w:color w:val="FFFFFF" w:themeColor="background1"/>
          <w:u w:val="single"/>
        </w:rPr>
      </w:pPr>
      <w:r w:rsidRPr="00CB0D84">
        <w:rPr>
          <w:color w:val="FFFFFF" w:themeColor="background1"/>
          <w:u w:val="single"/>
        </w:rPr>
        <w:tab/>
        <w:t>Cakes were made to the “queen of heaven”- Jer. 7:18, 44:17-19.</w:t>
      </w:r>
      <w:r w:rsidRPr="00CB0D84">
        <w:rPr>
          <w:color w:val="FFFFFF" w:themeColor="background1"/>
          <w:u w:val="single"/>
        </w:rPr>
        <w:tab/>
        <w:t xml:space="preserve"> </w:t>
      </w:r>
    </w:p>
    <w:p w:rsidR="005F11F7" w:rsidRPr="005F11F7" w:rsidRDefault="005F11F7" w:rsidP="005F11F7">
      <w:pPr>
        <w:rPr>
          <w:color w:val="FFFFFF" w:themeColor="background1"/>
          <w:u w:val="single"/>
        </w:rPr>
      </w:pPr>
      <w:r w:rsidRPr="00CB0D84">
        <w:rPr>
          <w:color w:val="FFFFFF" w:themeColor="background1"/>
          <w:u w:val="single"/>
        </w:rPr>
        <w:tab/>
        <w:t>(One Scripture is sufficient)</w:t>
      </w:r>
    </w:p>
    <w:p w:rsidR="005F11F7" w:rsidRPr="00F86D3E" w:rsidRDefault="005F11F7" w:rsidP="005F11F7">
      <w:pPr>
        <w:pStyle w:val="Heading4"/>
        <w:tabs>
          <w:tab w:val="clear" w:pos="990"/>
        </w:tabs>
        <w:ind w:left="360"/>
      </w:pPr>
      <w:r w:rsidRPr="00F86D3E">
        <w:t>What formed a natural barrier between The Eastern and Western</w:t>
      </w:r>
      <w:r>
        <w:t xml:space="preserve"> </w:t>
      </w:r>
      <w:r w:rsidRPr="00F86D3E">
        <w:t>Empires of Rome?</w:t>
      </w:r>
    </w:p>
    <w:p w:rsidR="005F11F7" w:rsidRPr="00F86D3E" w:rsidRDefault="005F11F7" w:rsidP="005F11F7"/>
    <w:p w:rsidR="005F11F7" w:rsidRPr="00CB0D84" w:rsidRDefault="005F11F7" w:rsidP="005F11F7">
      <w:pPr>
        <w:rPr>
          <w:color w:val="FFFFFF" w:themeColor="background1"/>
          <w:u w:val="single"/>
        </w:rPr>
      </w:pPr>
      <w:r>
        <w:tab/>
      </w:r>
      <w:r w:rsidRPr="00CB0D84">
        <w:rPr>
          <w:color w:val="FFFFFF" w:themeColor="background1"/>
          <w:u w:val="single"/>
        </w:rPr>
        <w:t>The Adriatic Sea</w:t>
      </w:r>
    </w:p>
    <w:p w:rsidR="005F11F7" w:rsidRPr="00F86D3E" w:rsidRDefault="005F11F7" w:rsidP="005F11F7"/>
    <w:p w:rsidR="005F11F7" w:rsidRPr="00F86D3E" w:rsidRDefault="005F11F7" w:rsidP="005F11F7">
      <w:pPr>
        <w:pStyle w:val="Heading4"/>
        <w:tabs>
          <w:tab w:val="clear" w:pos="990"/>
        </w:tabs>
        <w:ind w:left="360"/>
      </w:pPr>
      <w:r w:rsidRPr="00F86D3E">
        <w:t>Who was referred to as “the golden mouth” because of his</w:t>
      </w:r>
      <w:r>
        <w:t xml:space="preserve"> </w:t>
      </w:r>
      <w:r w:rsidRPr="00F86D3E">
        <w:t>eloquence?</w:t>
      </w:r>
    </w:p>
    <w:p w:rsidR="005F11F7" w:rsidRPr="00F86D3E" w:rsidRDefault="005F11F7" w:rsidP="005F11F7"/>
    <w:p w:rsidR="005F11F7" w:rsidRPr="00CB0D84" w:rsidRDefault="005F11F7" w:rsidP="005F11F7">
      <w:pPr>
        <w:rPr>
          <w:color w:val="FFFFFF" w:themeColor="background1"/>
          <w:u w:val="single"/>
        </w:rPr>
      </w:pPr>
      <w:r w:rsidRPr="00CB0D84">
        <w:rPr>
          <w:color w:val="FFFFFF" w:themeColor="background1"/>
          <w:sz w:val="28"/>
          <w:szCs w:val="28"/>
          <w:u w:val="single"/>
        </w:rPr>
        <w:tab/>
      </w:r>
      <w:r w:rsidRPr="00CB0D84">
        <w:rPr>
          <w:color w:val="FFFFFF" w:themeColor="background1"/>
          <w:u w:val="single"/>
        </w:rPr>
        <w:t>John Chrysostom</w:t>
      </w:r>
    </w:p>
    <w:p w:rsidR="005F11F7" w:rsidRPr="00567CE8" w:rsidRDefault="005F11F7" w:rsidP="005F11F7"/>
    <w:p w:rsidR="005F11F7" w:rsidRPr="00366320" w:rsidRDefault="005F11F7" w:rsidP="005F11F7">
      <w:pPr>
        <w:pStyle w:val="Heading4"/>
        <w:tabs>
          <w:tab w:val="clear" w:pos="990"/>
        </w:tabs>
        <w:ind w:left="360"/>
      </w:pPr>
      <w:r w:rsidRPr="00F86D3E">
        <w:t>Describe the melting of Christianity with paganism during this</w:t>
      </w:r>
      <w:r>
        <w:t xml:space="preserve"> </w:t>
      </w:r>
      <w:r w:rsidRPr="00F86D3E">
        <w:t>period?</w:t>
      </w:r>
    </w:p>
    <w:p w:rsidR="005F11F7" w:rsidRPr="00CB0D84" w:rsidRDefault="005F11F7" w:rsidP="005F11F7">
      <w:pPr>
        <w:rPr>
          <w:color w:val="FFFFFF" w:themeColor="background1"/>
          <w:u w:val="single"/>
        </w:rPr>
      </w:pPr>
      <w:r w:rsidRPr="00CB0D84">
        <w:rPr>
          <w:color w:val="FFFFFF" w:themeColor="background1"/>
          <w:u w:val="single"/>
        </w:rPr>
        <w:tab/>
        <w:t>The church was infiltrated by paganism, and became married to the world.</w:t>
      </w:r>
    </w:p>
    <w:p w:rsidR="005F11F7" w:rsidRPr="00CB0D84" w:rsidRDefault="005F11F7" w:rsidP="005F11F7">
      <w:pPr>
        <w:rPr>
          <w:color w:val="FFFFFF" w:themeColor="background1"/>
          <w:u w:val="single"/>
        </w:rPr>
      </w:pPr>
      <w:r w:rsidRPr="00CB0D84">
        <w:rPr>
          <w:color w:val="FFFFFF" w:themeColor="background1"/>
          <w:u w:val="single"/>
        </w:rPr>
        <w:tab/>
        <w:t xml:space="preserve">This infiltration of paganism would be the beginning of what would become the </w:t>
      </w:r>
      <w:r w:rsidRPr="00CB0D84">
        <w:rPr>
          <w:color w:val="FFFFFF" w:themeColor="background1"/>
          <w:u w:val="single"/>
        </w:rPr>
        <w:tab/>
        <w:t>Roman Catholic Church.</w:t>
      </w:r>
    </w:p>
    <w:p w:rsidR="005F11F7" w:rsidRPr="00CB0D84" w:rsidRDefault="005F11F7" w:rsidP="005F11F7">
      <w:pPr>
        <w:rPr>
          <w:color w:val="FFFFFF" w:themeColor="background1"/>
          <w:u w:val="single"/>
        </w:rPr>
      </w:pPr>
    </w:p>
    <w:p w:rsidR="005F11F7" w:rsidRPr="00CB0D84" w:rsidRDefault="005F11F7" w:rsidP="005F11F7">
      <w:pPr>
        <w:rPr>
          <w:color w:val="FFFFFF" w:themeColor="background1"/>
          <w:u w:val="single"/>
        </w:rPr>
      </w:pPr>
      <w:r w:rsidRPr="00CB0D84">
        <w:rPr>
          <w:color w:val="FFFFFF" w:themeColor="background1"/>
          <w:u w:val="single"/>
        </w:rPr>
        <w:tab/>
        <w:t>(answers will vary a brief summary statement is required)</w:t>
      </w:r>
    </w:p>
    <w:p w:rsidR="005F11F7" w:rsidRDefault="005F11F7" w:rsidP="005F11F7">
      <w:pPr>
        <w:jc w:val="center"/>
        <w:rPr>
          <w:sz w:val="28"/>
          <w:szCs w:val="28"/>
        </w:rPr>
      </w:pPr>
    </w:p>
    <w:p w:rsidR="00AA5CA4" w:rsidRPr="005F46DF" w:rsidRDefault="002607AF" w:rsidP="00AA5CA4">
      <w:pPr>
        <w:pStyle w:val="Heading1"/>
      </w:pPr>
      <w:r>
        <w:lastRenderedPageBreak/>
        <w:t>5</w:t>
      </w:r>
      <w:r w:rsidR="00AA5CA4">
        <w:t xml:space="preserve"> - </w:t>
      </w:r>
      <w:r w:rsidRPr="00F544A3">
        <w:t>THE MEDIEVAL CHURCH</w:t>
      </w:r>
      <w:r w:rsidR="00AA5CA4">
        <w:t xml:space="preserve">: </w:t>
      </w:r>
      <w:r>
        <w:br w:type="textWrapping" w:clear="all"/>
      </w:r>
      <w:r w:rsidR="00AA5CA4">
        <w:t>Study Questions</w:t>
      </w:r>
      <w:bookmarkEnd w:id="8"/>
    </w:p>
    <w:p w:rsidR="00AA5CA4" w:rsidRDefault="00AA5CA4" w:rsidP="00AA5CA4">
      <w:pPr>
        <w:pStyle w:val="ListParagraph"/>
        <w:ind w:left="360"/>
      </w:pPr>
    </w:p>
    <w:p w:rsidR="00D811E1" w:rsidRPr="004F3A74" w:rsidRDefault="00D811E1" w:rsidP="00D811E1">
      <w:r w:rsidRPr="004F3A74">
        <w:t>1.</w:t>
      </w:r>
      <w:r w:rsidRPr="004F3A74">
        <w:tab/>
        <w:t>Which of the seven churches descr</w:t>
      </w:r>
      <w:r>
        <w:t xml:space="preserve">ibed in the book of Revelation </w:t>
      </w:r>
      <w:r w:rsidRPr="004F3A74">
        <w:t xml:space="preserve">correspond to </w:t>
      </w:r>
      <w:r>
        <w:tab/>
      </w:r>
      <w:r w:rsidRPr="004F3A74">
        <w:t>the Medieval period, and what is the meaning of this church name?</w:t>
      </w:r>
    </w:p>
    <w:p w:rsidR="00D811E1" w:rsidRDefault="00D811E1" w:rsidP="00D811E1"/>
    <w:p w:rsidR="00D811E1" w:rsidRPr="00CB0D84" w:rsidRDefault="00D811E1" w:rsidP="00D811E1">
      <w:pPr>
        <w:rPr>
          <w:color w:val="FFFFFF" w:themeColor="background1"/>
          <w:u w:val="single"/>
        </w:rPr>
      </w:pPr>
      <w:r>
        <w:tab/>
      </w:r>
      <w:r w:rsidRPr="00CB0D84">
        <w:rPr>
          <w:color w:val="FFFFFF" w:themeColor="background1"/>
          <w:u w:val="single"/>
        </w:rPr>
        <w:t>Thyatira means continual sacrifice</w:t>
      </w:r>
    </w:p>
    <w:p w:rsidR="00D811E1" w:rsidRPr="004F3A74" w:rsidRDefault="00D811E1" w:rsidP="00D811E1"/>
    <w:p w:rsidR="00D811E1" w:rsidRPr="004F3A74" w:rsidRDefault="00D811E1" w:rsidP="00D811E1">
      <w:r>
        <w:t>2.</w:t>
      </w:r>
      <w:r>
        <w:tab/>
        <w:t>According to Rev. 2:20</w:t>
      </w:r>
      <w:r w:rsidRPr="004F3A74">
        <w:t xml:space="preserve"> who was being seduced by Jezebel?</w:t>
      </w:r>
    </w:p>
    <w:p w:rsidR="00D811E1" w:rsidRDefault="00D811E1" w:rsidP="00D811E1">
      <w:pPr>
        <w:rPr>
          <w:sz w:val="28"/>
          <w:szCs w:val="28"/>
        </w:rPr>
      </w:pPr>
      <w:r>
        <w:rPr>
          <w:sz w:val="28"/>
          <w:szCs w:val="28"/>
        </w:rPr>
        <w:tab/>
      </w:r>
    </w:p>
    <w:p w:rsidR="00D811E1" w:rsidRPr="00CB0D84" w:rsidRDefault="00D811E1" w:rsidP="00D811E1">
      <w:pPr>
        <w:rPr>
          <w:color w:val="FFFFFF" w:themeColor="background1"/>
          <w:sz w:val="28"/>
          <w:szCs w:val="28"/>
          <w:u w:val="single"/>
        </w:rPr>
      </w:pPr>
      <w:r>
        <w:rPr>
          <w:sz w:val="28"/>
          <w:szCs w:val="28"/>
        </w:rPr>
        <w:tab/>
      </w:r>
      <w:r w:rsidRPr="00CB0D84">
        <w:rPr>
          <w:color w:val="FFFFFF" w:themeColor="background1"/>
          <w:u w:val="single"/>
        </w:rPr>
        <w:t xml:space="preserve">The servants of Jesus were being seduced by Jezebel.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p>
    <w:p w:rsidR="00D811E1" w:rsidRPr="004F3A74" w:rsidRDefault="00D811E1" w:rsidP="00D811E1">
      <w:r w:rsidRPr="004F3A74">
        <w:t>3.</w:t>
      </w:r>
      <w:r w:rsidRPr="004F3A74">
        <w:tab/>
        <w:t>Explain how Jezebel who would have b</w:t>
      </w:r>
      <w:r>
        <w:t xml:space="preserve">een dead at the time John received the </w:t>
      </w:r>
      <w:r>
        <w:tab/>
        <w:t xml:space="preserve">Book of Revelation could still have taught and </w:t>
      </w:r>
      <w:r w:rsidRPr="004F3A74">
        <w:t>seduce</w:t>
      </w:r>
      <w:r>
        <w:t>d people</w:t>
      </w:r>
      <w:r w:rsidRPr="004F3A74">
        <w:t>.</w:t>
      </w:r>
    </w:p>
    <w:p w:rsidR="00D811E1" w:rsidRDefault="00D811E1" w:rsidP="00D811E1">
      <w:pPr>
        <w:rPr>
          <w:sz w:val="28"/>
          <w:szCs w:val="28"/>
        </w:rPr>
      </w:pPr>
    </w:p>
    <w:p w:rsidR="00D811E1" w:rsidRPr="00CB0D84" w:rsidRDefault="00D811E1" w:rsidP="00D811E1">
      <w:pPr>
        <w:rPr>
          <w:color w:val="FFFFFF" w:themeColor="background1"/>
          <w:sz w:val="28"/>
          <w:szCs w:val="28"/>
          <w:u w:val="single"/>
        </w:rPr>
      </w:pPr>
      <w:r>
        <w:rPr>
          <w:sz w:val="28"/>
          <w:szCs w:val="28"/>
        </w:rPr>
        <w:tab/>
      </w:r>
      <w:r w:rsidRPr="00CB0D84">
        <w:rPr>
          <w:color w:val="FFFFFF" w:themeColor="background1"/>
          <w:u w:val="single"/>
        </w:rPr>
        <w:t xml:space="preserve">This Scripture refers to the seductive false worship spirit of </w:t>
      </w:r>
      <w:r w:rsidRPr="00CB0D84">
        <w:rPr>
          <w:color w:val="FFFFFF" w:themeColor="background1"/>
          <w:u w:val="single"/>
        </w:rPr>
        <w:tab/>
        <w:t>Jezebel.</w:t>
      </w:r>
    </w:p>
    <w:p w:rsidR="00D811E1" w:rsidRDefault="00D811E1" w:rsidP="00D811E1">
      <w:pPr>
        <w:rPr>
          <w:sz w:val="28"/>
          <w:szCs w:val="28"/>
        </w:rPr>
      </w:pPr>
    </w:p>
    <w:p w:rsidR="00D811E1" w:rsidRDefault="00D811E1" w:rsidP="00D811E1">
      <w:r>
        <w:t>4.</w:t>
      </w:r>
      <w:r>
        <w:tab/>
      </w:r>
      <w:r w:rsidRPr="00D56084">
        <w:t>How does eating things sacrificed to i</w:t>
      </w:r>
      <w:r>
        <w:t xml:space="preserve">dols still correspond to this church </w:t>
      </w:r>
      <w:r w:rsidRPr="00D56084">
        <w:t>period?</w:t>
      </w:r>
    </w:p>
    <w:p w:rsidR="00D811E1" w:rsidRPr="00CB0D84" w:rsidRDefault="00D811E1" w:rsidP="00D811E1">
      <w:pPr>
        <w:tabs>
          <w:tab w:val="left" w:pos="600"/>
          <w:tab w:val="left" w:pos="720"/>
        </w:tabs>
        <w:rPr>
          <w:color w:val="FFFFFF" w:themeColor="background1"/>
          <w:u w:val="single"/>
        </w:rPr>
      </w:pPr>
      <w:r>
        <w:tab/>
      </w:r>
      <w:r w:rsidRPr="00CB0D84">
        <w:rPr>
          <w:color w:val="FFFFFF" w:themeColor="background1"/>
          <w:u w:val="single"/>
        </w:rPr>
        <w:tab/>
        <w:t xml:space="preserve">The Scripture again refers to fornication and eating things sacrificed to idols.   </w:t>
      </w:r>
    </w:p>
    <w:p w:rsidR="00D811E1" w:rsidRPr="000769FA" w:rsidRDefault="00D811E1" w:rsidP="00D811E1">
      <w:pPr>
        <w:rPr>
          <w:color w:val="FFFFFF" w:themeColor="background1"/>
          <w:u w:val="single"/>
        </w:rPr>
      </w:pPr>
      <w:r w:rsidRPr="00CB0D84">
        <w:rPr>
          <w:color w:val="FFFFFF" w:themeColor="background1"/>
          <w:u w:val="single"/>
        </w:rPr>
        <w:tab/>
        <w:t xml:space="preserve">This again refers to the </w:t>
      </w:r>
      <w:proofErr w:type="spellStart"/>
      <w:r w:rsidRPr="00CB0D84">
        <w:rPr>
          <w:color w:val="FFFFFF" w:themeColor="background1"/>
          <w:u w:val="single"/>
        </w:rPr>
        <w:t>eucharist</w:t>
      </w:r>
      <w:proofErr w:type="spellEnd"/>
      <w:r w:rsidRPr="00CB0D84">
        <w:rPr>
          <w:color w:val="FFFFFF" w:themeColor="background1"/>
          <w:u w:val="single"/>
        </w:rPr>
        <w:t xml:space="preserve"> of Roman Catholicism which was and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t>still is sacrificed every week in the mass.</w:t>
      </w:r>
    </w:p>
    <w:p w:rsidR="00D811E1" w:rsidRPr="004F3A74" w:rsidRDefault="00D811E1" w:rsidP="00D811E1">
      <w:r>
        <w:t>5</w:t>
      </w:r>
      <w:r w:rsidRPr="004F3A74">
        <w:t>.</w:t>
      </w:r>
      <w:r>
        <w:tab/>
      </w:r>
      <w:r w:rsidRPr="004F3A74">
        <w:t>Why is this period called the dark ages?</w:t>
      </w:r>
    </w:p>
    <w:p w:rsidR="00D811E1" w:rsidRDefault="00D811E1" w:rsidP="00D811E1"/>
    <w:p w:rsidR="00D811E1" w:rsidRPr="00CB0D84" w:rsidRDefault="00D811E1" w:rsidP="00D811E1">
      <w:pPr>
        <w:ind w:left="720"/>
        <w:rPr>
          <w:color w:val="FFFFFF" w:themeColor="background1"/>
          <w:u w:val="single"/>
        </w:rPr>
      </w:pPr>
      <w:r w:rsidRPr="00CB0D84">
        <w:rPr>
          <w:color w:val="FFFFFF" w:themeColor="background1"/>
          <w:u w:val="single"/>
        </w:rPr>
        <w:t>The light of God's Word was taken from the people.</w:t>
      </w:r>
    </w:p>
    <w:p w:rsidR="00D811E1" w:rsidRPr="004F3A74" w:rsidRDefault="00D811E1" w:rsidP="00D811E1">
      <w:r w:rsidRPr="004F3A74">
        <w:tab/>
      </w:r>
    </w:p>
    <w:p w:rsidR="00D811E1" w:rsidRPr="004F3A74" w:rsidRDefault="00D811E1" w:rsidP="00D811E1">
      <w:r>
        <w:t>6.</w:t>
      </w:r>
      <w:r>
        <w:tab/>
        <w:t>What came to a halt during this period?</w:t>
      </w:r>
    </w:p>
    <w:p w:rsidR="00D811E1" w:rsidRDefault="00D811E1" w:rsidP="00D811E1">
      <w:pPr>
        <w:ind w:left="720"/>
        <w:rPr>
          <w:sz w:val="28"/>
          <w:szCs w:val="28"/>
        </w:rPr>
      </w:pPr>
      <w:r>
        <w:rPr>
          <w:sz w:val="28"/>
          <w:szCs w:val="28"/>
        </w:rPr>
        <w:tab/>
      </w:r>
    </w:p>
    <w:p w:rsidR="00D811E1" w:rsidRPr="00CB0D84" w:rsidRDefault="00D811E1" w:rsidP="00D811E1">
      <w:pPr>
        <w:ind w:left="720"/>
        <w:rPr>
          <w:color w:val="FFFFFF" w:themeColor="background1"/>
          <w:u w:val="single"/>
        </w:rPr>
      </w:pPr>
      <w:r w:rsidRPr="00CB0D84">
        <w:rPr>
          <w:color w:val="FFFFFF" w:themeColor="background1"/>
          <w:u w:val="single"/>
        </w:rPr>
        <w:t>Civilization came to a halt.</w:t>
      </w:r>
    </w:p>
    <w:p w:rsidR="00D811E1" w:rsidRPr="003F6579" w:rsidRDefault="00D811E1" w:rsidP="00D811E1"/>
    <w:p w:rsidR="00D811E1" w:rsidRPr="00701E02" w:rsidRDefault="00D811E1" w:rsidP="00D811E1">
      <w:r>
        <w:t>7</w:t>
      </w:r>
      <w:r w:rsidRPr="00701E02">
        <w:t>.</w:t>
      </w:r>
      <w:r w:rsidRPr="00701E02">
        <w:tab/>
        <w:t xml:space="preserve">Who dominated </w:t>
      </w:r>
      <w:smartTag w:uri="urn:schemas-microsoft-com:office:smarttags" w:element="place">
        <w:r w:rsidRPr="00701E02">
          <w:t>Europe</w:t>
        </w:r>
      </w:smartTag>
      <w:r w:rsidRPr="00701E02">
        <w:t xml:space="preserve"> during this period?</w:t>
      </w:r>
    </w:p>
    <w:p w:rsidR="00D811E1" w:rsidRDefault="00D811E1" w:rsidP="00D811E1">
      <w:pPr>
        <w:rPr>
          <w:sz w:val="28"/>
          <w:szCs w:val="28"/>
        </w:rPr>
      </w:pPr>
    </w:p>
    <w:p w:rsidR="00D811E1" w:rsidRPr="00CB0D84" w:rsidRDefault="00D811E1" w:rsidP="00D811E1">
      <w:pPr>
        <w:rPr>
          <w:color w:val="FFFFFF" w:themeColor="background1"/>
          <w:u w:val="single"/>
        </w:rPr>
      </w:pPr>
      <w:r>
        <w:rPr>
          <w:sz w:val="28"/>
          <w:szCs w:val="28"/>
        </w:rPr>
        <w:tab/>
      </w:r>
      <w:r w:rsidRPr="00CB0D84">
        <w:rPr>
          <w:color w:val="FFFFFF" w:themeColor="background1"/>
          <w:u w:val="single"/>
        </w:rPr>
        <w:t>The Roman Catholic Church dominated Europe.</w:t>
      </w:r>
    </w:p>
    <w:p w:rsidR="00D811E1" w:rsidRDefault="00D811E1" w:rsidP="00D811E1">
      <w:pPr>
        <w:rPr>
          <w:sz w:val="28"/>
          <w:szCs w:val="28"/>
        </w:rPr>
      </w:pPr>
    </w:p>
    <w:p w:rsidR="00D811E1" w:rsidRDefault="00D811E1">
      <w:r>
        <w:br w:type="page"/>
      </w:r>
    </w:p>
    <w:p w:rsidR="00D811E1" w:rsidRDefault="00D811E1" w:rsidP="00D811E1">
      <w:pPr>
        <w:jc w:val="right"/>
      </w:pPr>
      <w:r>
        <w:rPr>
          <w:i/>
        </w:rPr>
        <w:lastRenderedPageBreak/>
        <w:t>Medieval Study Questions</w:t>
      </w:r>
      <w:r>
        <w:t>, continued</w:t>
      </w:r>
    </w:p>
    <w:p w:rsidR="00D811E1" w:rsidRDefault="00D811E1" w:rsidP="00D811E1"/>
    <w:p w:rsidR="00D811E1" w:rsidRPr="003F6579" w:rsidRDefault="00D811E1" w:rsidP="00D811E1">
      <w:r>
        <w:t>8</w:t>
      </w:r>
      <w:r w:rsidRPr="00701E02">
        <w:t>.</w:t>
      </w:r>
      <w:r w:rsidRPr="00701E02">
        <w:tab/>
      </w:r>
      <w:r>
        <w:t>Briefly d</w:t>
      </w:r>
      <w:r w:rsidRPr="00701E02">
        <w:t>escribe the inquisition.</w:t>
      </w:r>
      <w:r w:rsidR="000769FA">
        <w:t xml:space="preserve"> (2 to 5 sentences)</w:t>
      </w:r>
    </w:p>
    <w:p w:rsidR="00D811E1" w:rsidRDefault="00D811E1" w:rsidP="00D811E1">
      <w:pPr>
        <w:rPr>
          <w:sz w:val="28"/>
          <w:szCs w:val="28"/>
        </w:rPr>
      </w:pPr>
    </w:p>
    <w:p w:rsidR="00D811E1" w:rsidRPr="00CB0D84" w:rsidRDefault="00D811E1" w:rsidP="00D811E1">
      <w:pPr>
        <w:ind w:left="720"/>
        <w:rPr>
          <w:color w:val="FFFFFF" w:themeColor="background1"/>
          <w:u w:val="single"/>
        </w:rPr>
      </w:pPr>
      <w:r w:rsidRPr="00CB0D84">
        <w:rPr>
          <w:color w:val="FFFFFF" w:themeColor="background1"/>
          <w:u w:val="single"/>
        </w:rPr>
        <w:t>A special court set up in the 1200’s to deal with the heretics.</w:t>
      </w:r>
    </w:p>
    <w:p w:rsidR="00D811E1" w:rsidRPr="00CB0D84" w:rsidRDefault="00D811E1" w:rsidP="00D811E1">
      <w:pPr>
        <w:ind w:left="720"/>
        <w:rPr>
          <w:color w:val="FFFFFF" w:themeColor="background1"/>
          <w:u w:val="single"/>
        </w:rPr>
      </w:pPr>
      <w:r w:rsidRPr="00CB0D84">
        <w:rPr>
          <w:color w:val="FFFFFF" w:themeColor="background1"/>
          <w:u w:val="single"/>
        </w:rPr>
        <w:t>Anyone who disagreed with The Roman Catholic Church was deemed a heretic. The heretics were hunted down and brought to trial by the Catholics. Many Christians were brutally killed and tortured.</w:t>
      </w:r>
    </w:p>
    <w:p w:rsidR="00D811E1" w:rsidRDefault="00D811E1" w:rsidP="00D811E1">
      <w:pPr>
        <w:ind w:left="720"/>
      </w:pPr>
    </w:p>
    <w:p w:rsidR="00D811E1" w:rsidRPr="00987C29" w:rsidRDefault="00D811E1" w:rsidP="00D811E1">
      <w:pPr>
        <w:ind w:left="720"/>
      </w:pPr>
      <w:r>
        <w:t xml:space="preserve"> </w:t>
      </w:r>
    </w:p>
    <w:p w:rsidR="00D811E1" w:rsidRDefault="00D811E1" w:rsidP="00D811E1">
      <w:pPr>
        <w:rPr>
          <w:sz w:val="28"/>
          <w:szCs w:val="28"/>
        </w:rPr>
      </w:pPr>
    </w:p>
    <w:p w:rsidR="00D811E1" w:rsidRPr="00701E02" w:rsidRDefault="00D811E1" w:rsidP="00D811E1">
      <w:r>
        <w:t>9</w:t>
      </w:r>
      <w:r w:rsidRPr="00701E02">
        <w:t>.</w:t>
      </w:r>
      <w:r w:rsidRPr="00701E02">
        <w:tab/>
        <w:t>Briefly describe the Holy Wars.</w:t>
      </w:r>
      <w:r w:rsidR="000769FA">
        <w:t xml:space="preserve"> (2 to 5 sentences)</w:t>
      </w:r>
    </w:p>
    <w:p w:rsidR="00D811E1" w:rsidRPr="00CB0D84" w:rsidRDefault="00D811E1" w:rsidP="00D811E1">
      <w:pPr>
        <w:rPr>
          <w:color w:val="FFFFFF" w:themeColor="background1"/>
          <w:u w:val="single"/>
        </w:rPr>
      </w:pPr>
    </w:p>
    <w:p w:rsidR="00D811E1" w:rsidRPr="00CB0D84" w:rsidRDefault="00D811E1" w:rsidP="00D811E1">
      <w:pPr>
        <w:ind w:left="720"/>
        <w:rPr>
          <w:color w:val="FFFFFF" w:themeColor="background1"/>
          <w:u w:val="single"/>
        </w:rPr>
      </w:pPr>
      <w:r w:rsidRPr="00CB0D84">
        <w:rPr>
          <w:color w:val="FFFFFF" w:themeColor="background1"/>
          <w:u w:val="single"/>
        </w:rPr>
        <w:t>These wars were an attempt by the Roman Church to retake the Holy Land from the Muslims.  The Catholics wanted to drive the Muslims out of Jerusalem and reclaim the city for the pope.  The crusaders failed to free the Holy Land from the dominion of the Mohammedans.</w:t>
      </w:r>
    </w:p>
    <w:p w:rsidR="00D811E1" w:rsidRDefault="00D811E1" w:rsidP="00D811E1">
      <w:pPr>
        <w:rPr>
          <w:sz w:val="28"/>
          <w:szCs w:val="28"/>
        </w:rPr>
      </w:pPr>
    </w:p>
    <w:p w:rsidR="00D811E1" w:rsidRDefault="00D811E1" w:rsidP="00D811E1">
      <w:pPr>
        <w:rPr>
          <w:sz w:val="28"/>
          <w:szCs w:val="28"/>
        </w:rPr>
      </w:pPr>
    </w:p>
    <w:p w:rsidR="00D811E1" w:rsidRPr="00253975" w:rsidRDefault="00D811E1" w:rsidP="00D811E1">
      <w:r>
        <w:t>10</w:t>
      </w:r>
      <w:r w:rsidRPr="00253975">
        <w:t>.</w:t>
      </w:r>
      <w:r w:rsidRPr="00253975">
        <w:tab/>
        <w:t>Why is John Wycliffe referred to as the Morning Star of the Reformation?</w:t>
      </w:r>
    </w:p>
    <w:p w:rsidR="00D811E1" w:rsidRPr="00701E02" w:rsidRDefault="00D811E1" w:rsidP="00D811E1">
      <w:pPr>
        <w:rPr>
          <w:sz w:val="22"/>
          <w:szCs w:val="22"/>
        </w:rPr>
      </w:pPr>
    </w:p>
    <w:p w:rsidR="00D811E1" w:rsidRPr="00CB0D84" w:rsidRDefault="00D811E1" w:rsidP="00D811E1">
      <w:pPr>
        <w:rPr>
          <w:color w:val="FFFFFF" w:themeColor="background1"/>
          <w:sz w:val="28"/>
          <w:szCs w:val="28"/>
          <w:u w:val="single"/>
        </w:rPr>
      </w:pPr>
      <w:r>
        <w:rPr>
          <w:sz w:val="28"/>
          <w:szCs w:val="28"/>
        </w:rPr>
        <w:tab/>
      </w:r>
      <w:r w:rsidRPr="00CB0D84">
        <w:rPr>
          <w:color w:val="FFFFFF" w:themeColor="background1"/>
          <w:u w:val="single"/>
        </w:rPr>
        <w:t xml:space="preserve"> Wycliffe’s preaching and Bible translation prepared the way for The </w:t>
      </w:r>
      <w:r w:rsidRPr="00CB0D84">
        <w:rPr>
          <w:color w:val="FFFFFF" w:themeColor="background1"/>
          <w:u w:val="single"/>
        </w:rPr>
        <w:tab/>
        <w:t>Reformation.</w:t>
      </w:r>
    </w:p>
    <w:p w:rsidR="00D811E1" w:rsidRDefault="00D811E1" w:rsidP="00D811E1">
      <w:pPr>
        <w:rPr>
          <w:sz w:val="28"/>
          <w:szCs w:val="28"/>
        </w:rPr>
      </w:pPr>
    </w:p>
    <w:p w:rsidR="00D811E1" w:rsidRDefault="00D811E1" w:rsidP="00D811E1">
      <w:pPr>
        <w:rPr>
          <w:sz w:val="28"/>
          <w:szCs w:val="28"/>
        </w:rPr>
      </w:pPr>
    </w:p>
    <w:p w:rsidR="00D811E1" w:rsidRPr="008770D3" w:rsidRDefault="00D811E1" w:rsidP="00D811E1">
      <w:r>
        <w:t>11</w:t>
      </w:r>
      <w:r w:rsidRPr="008770D3">
        <w:t>.</w:t>
      </w:r>
      <w:r w:rsidRPr="008770D3">
        <w:tab/>
        <w:t>Why was John Huss killed?</w:t>
      </w:r>
    </w:p>
    <w:p w:rsidR="00D811E1" w:rsidRDefault="00D811E1" w:rsidP="00D811E1"/>
    <w:p w:rsidR="00D811E1" w:rsidRPr="00CB0D84" w:rsidRDefault="00D811E1" w:rsidP="00D811E1">
      <w:pPr>
        <w:rPr>
          <w:color w:val="FFFFFF" w:themeColor="background1"/>
          <w:u w:val="single"/>
        </w:rPr>
      </w:pPr>
      <w:r>
        <w:tab/>
      </w:r>
      <w:r w:rsidRPr="00CB0D84">
        <w:rPr>
          <w:color w:val="FFFFFF" w:themeColor="background1"/>
          <w:u w:val="single"/>
        </w:rPr>
        <w:t xml:space="preserve">He strongly opposed the Authority of the Pope and the lies of Romanism.  He was </w:t>
      </w:r>
      <w:r w:rsidRPr="00CB0D84">
        <w:rPr>
          <w:color w:val="FFFFFF" w:themeColor="background1"/>
          <w:u w:val="single"/>
        </w:rPr>
        <w:tab/>
        <w:t xml:space="preserve">condemned as a heretic and burned at the stake by a council of the Roman </w:t>
      </w:r>
      <w:r w:rsidRPr="00CB0D84">
        <w:rPr>
          <w:color w:val="FFFFFF" w:themeColor="background1"/>
          <w:u w:val="single"/>
        </w:rPr>
        <w:tab/>
        <w:t xml:space="preserve">Catholic Church.  </w:t>
      </w:r>
    </w:p>
    <w:p w:rsidR="00D811E1" w:rsidRPr="00D811E1" w:rsidRDefault="00D811E1" w:rsidP="00D811E1"/>
    <w:p w:rsidR="00AA5CA4" w:rsidRDefault="00AA5CA4" w:rsidP="00945420"/>
    <w:p w:rsidR="00AA5CA4" w:rsidRDefault="00AA5CA4" w:rsidP="00AA5CA4"/>
    <w:p w:rsidR="007C67F5" w:rsidRDefault="007C67F5">
      <w:pPr>
        <w:rPr>
          <w:b/>
          <w:bCs/>
          <w:sz w:val="48"/>
          <w:szCs w:val="48"/>
        </w:rPr>
      </w:pPr>
      <w:bookmarkStart w:id="9" w:name="_Toc274067848"/>
      <w:r>
        <w:br w:type="page"/>
      </w:r>
    </w:p>
    <w:p w:rsidR="00AA5CA4" w:rsidRPr="005F46DF" w:rsidRDefault="002607AF" w:rsidP="000769FA">
      <w:pPr>
        <w:pStyle w:val="Heading1"/>
        <w:numPr>
          <w:ilvl w:val="0"/>
          <w:numId w:val="15"/>
        </w:numPr>
        <w:ind w:left="0" w:firstLine="0"/>
      </w:pPr>
      <w:r w:rsidRPr="00F544A3">
        <w:lastRenderedPageBreak/>
        <w:t>THE MEDIEVAL CHURCH</w:t>
      </w:r>
      <w:r w:rsidR="00AA5CA4">
        <w:t xml:space="preserve">: </w:t>
      </w:r>
      <w:r>
        <w:br w:type="textWrapping" w:clear="all"/>
      </w:r>
      <w:r w:rsidR="00AA5CA4">
        <w:t>Quiz</w:t>
      </w:r>
      <w:bookmarkEnd w:id="9"/>
    </w:p>
    <w:p w:rsidR="007239D7" w:rsidRDefault="007239D7" w:rsidP="007239D7"/>
    <w:p w:rsidR="007239D7" w:rsidRPr="004F3A74" w:rsidRDefault="007239D7" w:rsidP="007239D7">
      <w:r w:rsidRPr="004F3A74">
        <w:t>1.</w:t>
      </w:r>
      <w:r w:rsidRPr="004F3A74">
        <w:tab/>
        <w:t>Which of the seven churches descr</w:t>
      </w:r>
      <w:r>
        <w:t xml:space="preserve">ibed in the book of Revelation </w:t>
      </w:r>
      <w:r w:rsidRPr="004F3A74">
        <w:t xml:space="preserve">correspond to </w:t>
      </w:r>
      <w:r>
        <w:tab/>
      </w:r>
      <w:r w:rsidRPr="004F3A74">
        <w:t>the Medieval period, and what is the meaning of this church name?</w:t>
      </w:r>
    </w:p>
    <w:p w:rsidR="007239D7" w:rsidRDefault="007239D7" w:rsidP="007239D7"/>
    <w:p w:rsidR="007239D7" w:rsidRPr="00CB0D84" w:rsidRDefault="007239D7" w:rsidP="007239D7">
      <w:pPr>
        <w:rPr>
          <w:color w:val="FFFFFF" w:themeColor="background1"/>
          <w:u w:val="single"/>
        </w:rPr>
      </w:pPr>
      <w:r>
        <w:tab/>
      </w:r>
      <w:r w:rsidRPr="00CB0D84">
        <w:rPr>
          <w:color w:val="FFFFFF" w:themeColor="background1"/>
          <w:u w:val="single"/>
        </w:rPr>
        <w:t>Thyatira means continual sacrifice</w:t>
      </w:r>
    </w:p>
    <w:p w:rsidR="007239D7" w:rsidRPr="004F3A74" w:rsidRDefault="007239D7" w:rsidP="007239D7"/>
    <w:p w:rsidR="007239D7" w:rsidRPr="004F3A74" w:rsidRDefault="007239D7" w:rsidP="007239D7">
      <w:r>
        <w:t>2.</w:t>
      </w:r>
      <w:r>
        <w:tab/>
        <w:t>According to Rev. 2:20</w:t>
      </w:r>
      <w:r w:rsidRPr="004F3A74">
        <w:t xml:space="preserve"> who was being seduced by Jezebel?</w:t>
      </w:r>
    </w:p>
    <w:p w:rsidR="007239D7" w:rsidRDefault="007239D7" w:rsidP="007239D7">
      <w:pPr>
        <w:rPr>
          <w:sz w:val="28"/>
          <w:szCs w:val="28"/>
        </w:rPr>
      </w:pPr>
      <w:r>
        <w:rPr>
          <w:sz w:val="28"/>
          <w:szCs w:val="28"/>
        </w:rPr>
        <w:tab/>
      </w:r>
    </w:p>
    <w:p w:rsidR="007239D7" w:rsidRPr="00CB0D84" w:rsidRDefault="007239D7" w:rsidP="007239D7">
      <w:pPr>
        <w:rPr>
          <w:color w:val="FFFFFF" w:themeColor="background1"/>
          <w:sz w:val="28"/>
          <w:szCs w:val="28"/>
          <w:u w:val="single"/>
        </w:rPr>
      </w:pPr>
      <w:r>
        <w:rPr>
          <w:sz w:val="28"/>
          <w:szCs w:val="28"/>
        </w:rPr>
        <w:tab/>
      </w:r>
      <w:r w:rsidRPr="00CB0D84">
        <w:rPr>
          <w:color w:val="FFFFFF" w:themeColor="background1"/>
          <w:u w:val="single"/>
        </w:rPr>
        <w:t xml:space="preserve">The servants of Jesus were being seduced by Jezebel.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p>
    <w:p w:rsidR="007239D7" w:rsidRPr="004F3A74" w:rsidRDefault="007239D7" w:rsidP="007239D7">
      <w:r w:rsidRPr="004F3A74">
        <w:t>3.</w:t>
      </w:r>
      <w:r w:rsidRPr="004F3A74">
        <w:tab/>
        <w:t>Explain how Jezebel who would have b</w:t>
      </w:r>
      <w:r>
        <w:t xml:space="preserve">een dead at the time John received the </w:t>
      </w:r>
      <w:r>
        <w:tab/>
        <w:t xml:space="preserve">Book of Revelation could still have taught and </w:t>
      </w:r>
      <w:r w:rsidRPr="004F3A74">
        <w:t>seduce</w:t>
      </w:r>
      <w:r>
        <w:t>d people</w:t>
      </w:r>
      <w:r w:rsidRPr="004F3A74">
        <w:t>.</w:t>
      </w:r>
    </w:p>
    <w:p w:rsidR="007239D7" w:rsidRDefault="007239D7" w:rsidP="007239D7">
      <w:pPr>
        <w:rPr>
          <w:sz w:val="28"/>
          <w:szCs w:val="28"/>
        </w:rPr>
      </w:pPr>
    </w:p>
    <w:p w:rsidR="007239D7" w:rsidRPr="00CB0D84" w:rsidRDefault="007239D7" w:rsidP="007239D7">
      <w:pPr>
        <w:rPr>
          <w:color w:val="FFFFFF" w:themeColor="background1"/>
          <w:sz w:val="28"/>
          <w:szCs w:val="28"/>
          <w:u w:val="single"/>
        </w:rPr>
      </w:pPr>
      <w:r>
        <w:rPr>
          <w:sz w:val="28"/>
          <w:szCs w:val="28"/>
        </w:rPr>
        <w:tab/>
      </w:r>
      <w:r w:rsidRPr="00CB0D84">
        <w:rPr>
          <w:color w:val="FFFFFF" w:themeColor="background1"/>
          <w:u w:val="single"/>
        </w:rPr>
        <w:t xml:space="preserve">This Scripture refers to the seductive false worship spirit of </w:t>
      </w:r>
      <w:r w:rsidRPr="00CB0D84">
        <w:rPr>
          <w:color w:val="FFFFFF" w:themeColor="background1"/>
          <w:u w:val="single"/>
        </w:rPr>
        <w:tab/>
        <w:t>Jezebel.</w:t>
      </w:r>
    </w:p>
    <w:p w:rsidR="007239D7" w:rsidRDefault="007239D7" w:rsidP="007239D7">
      <w:pPr>
        <w:rPr>
          <w:sz w:val="28"/>
          <w:szCs w:val="28"/>
        </w:rPr>
      </w:pPr>
    </w:p>
    <w:p w:rsidR="007239D7" w:rsidRDefault="007239D7" w:rsidP="007239D7">
      <w:r>
        <w:t>4.</w:t>
      </w:r>
      <w:r>
        <w:tab/>
      </w:r>
      <w:r w:rsidRPr="00D56084">
        <w:t>How does eating things sacrificed to i</w:t>
      </w:r>
      <w:r>
        <w:t xml:space="preserve">dols still correspond to this church </w:t>
      </w:r>
      <w:r w:rsidR="000769FA">
        <w:t>period?</w:t>
      </w:r>
    </w:p>
    <w:p w:rsidR="007239D7" w:rsidRPr="00CB0D84" w:rsidRDefault="007239D7" w:rsidP="007239D7">
      <w:pPr>
        <w:tabs>
          <w:tab w:val="left" w:pos="600"/>
          <w:tab w:val="left" w:pos="720"/>
        </w:tabs>
        <w:rPr>
          <w:color w:val="FFFFFF" w:themeColor="background1"/>
          <w:u w:val="single"/>
        </w:rPr>
      </w:pPr>
      <w:r>
        <w:tab/>
      </w:r>
      <w:r w:rsidRPr="00CB0D84">
        <w:rPr>
          <w:color w:val="FFFFFF" w:themeColor="background1"/>
          <w:u w:val="single"/>
        </w:rPr>
        <w:tab/>
        <w:t xml:space="preserve">The Scripture again refers to fornication and eating things sacrificed to idols.   </w:t>
      </w:r>
    </w:p>
    <w:p w:rsidR="007239D7" w:rsidRPr="000769FA" w:rsidRDefault="007239D7" w:rsidP="007239D7">
      <w:pPr>
        <w:rPr>
          <w:color w:val="FFFFFF" w:themeColor="background1"/>
          <w:u w:val="single"/>
        </w:rPr>
      </w:pPr>
      <w:r w:rsidRPr="00CB0D84">
        <w:rPr>
          <w:color w:val="FFFFFF" w:themeColor="background1"/>
          <w:u w:val="single"/>
        </w:rPr>
        <w:tab/>
        <w:t xml:space="preserve">This again refers to the </w:t>
      </w:r>
      <w:proofErr w:type="spellStart"/>
      <w:r w:rsidRPr="00CB0D84">
        <w:rPr>
          <w:color w:val="FFFFFF" w:themeColor="background1"/>
          <w:u w:val="single"/>
        </w:rPr>
        <w:t>eucharist</w:t>
      </w:r>
      <w:proofErr w:type="spellEnd"/>
      <w:r w:rsidRPr="00CB0D84">
        <w:rPr>
          <w:color w:val="FFFFFF" w:themeColor="background1"/>
          <w:u w:val="single"/>
        </w:rPr>
        <w:t xml:space="preserve"> of Roman Catholicism which was and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t>still is sacrificed every week in the mass.</w:t>
      </w:r>
    </w:p>
    <w:p w:rsidR="007239D7" w:rsidRDefault="007239D7" w:rsidP="007239D7">
      <w:r>
        <w:t>5</w:t>
      </w:r>
      <w:r w:rsidRPr="004F3A74">
        <w:t>.</w:t>
      </w:r>
      <w:r>
        <w:tab/>
      </w:r>
      <w:r w:rsidRPr="004F3A74">
        <w:t>Why is this period called the dark ages</w:t>
      </w:r>
      <w:r w:rsidR="000769FA">
        <w:t>?</w:t>
      </w:r>
    </w:p>
    <w:p w:rsidR="007239D7" w:rsidRPr="00CB0D84" w:rsidRDefault="007239D7" w:rsidP="007239D7">
      <w:pPr>
        <w:ind w:left="720"/>
        <w:rPr>
          <w:color w:val="FFFFFF" w:themeColor="background1"/>
          <w:u w:val="single"/>
        </w:rPr>
      </w:pPr>
      <w:r w:rsidRPr="00CB0D84">
        <w:rPr>
          <w:color w:val="FFFFFF" w:themeColor="background1"/>
          <w:u w:val="single"/>
        </w:rPr>
        <w:t>The light of God's Word was taken from the people.</w:t>
      </w:r>
    </w:p>
    <w:p w:rsidR="007239D7" w:rsidRPr="004F3A74" w:rsidRDefault="007239D7" w:rsidP="007239D7">
      <w:r w:rsidRPr="004F3A74">
        <w:tab/>
      </w:r>
    </w:p>
    <w:p w:rsidR="007239D7" w:rsidRPr="000769FA" w:rsidRDefault="007239D7" w:rsidP="007239D7">
      <w:r>
        <w:t>7</w:t>
      </w:r>
      <w:r w:rsidRPr="00701E02">
        <w:t>.</w:t>
      </w:r>
      <w:r w:rsidRPr="00701E02">
        <w:tab/>
        <w:t>Who dominated Europe</w:t>
      </w:r>
      <w:r w:rsidR="000769FA">
        <w:t xml:space="preserve"> during this period?</w:t>
      </w:r>
    </w:p>
    <w:p w:rsidR="007239D7" w:rsidRPr="00CB0D84" w:rsidRDefault="007239D7" w:rsidP="007239D7">
      <w:pPr>
        <w:rPr>
          <w:color w:val="FFFFFF" w:themeColor="background1"/>
          <w:u w:val="single"/>
        </w:rPr>
      </w:pPr>
      <w:r>
        <w:rPr>
          <w:sz w:val="28"/>
          <w:szCs w:val="28"/>
        </w:rPr>
        <w:tab/>
      </w:r>
      <w:r w:rsidRPr="00CB0D84">
        <w:rPr>
          <w:color w:val="FFFFFF" w:themeColor="background1"/>
          <w:u w:val="single"/>
        </w:rPr>
        <w:t>The Roman Catholic Church dominated Europe.</w:t>
      </w:r>
    </w:p>
    <w:p w:rsidR="007239D7" w:rsidRDefault="007239D7" w:rsidP="007239D7">
      <w:pPr>
        <w:rPr>
          <w:sz w:val="28"/>
          <w:szCs w:val="28"/>
        </w:rPr>
      </w:pPr>
    </w:p>
    <w:p w:rsidR="007239D7" w:rsidRPr="000769FA" w:rsidRDefault="007239D7" w:rsidP="007239D7">
      <w:r>
        <w:t>8</w:t>
      </w:r>
      <w:r w:rsidRPr="00701E02">
        <w:t>.</w:t>
      </w:r>
      <w:r w:rsidRPr="00701E02">
        <w:tab/>
      </w:r>
      <w:r>
        <w:t>Briefly d</w:t>
      </w:r>
      <w:r w:rsidRPr="00701E02">
        <w:t>escribe the inquisition.</w:t>
      </w:r>
      <w:r w:rsidR="000769FA">
        <w:t xml:space="preserve"> (2 to 5 sentences)</w:t>
      </w:r>
    </w:p>
    <w:p w:rsidR="007239D7" w:rsidRPr="00CB0D84" w:rsidRDefault="007239D7" w:rsidP="007239D7">
      <w:pPr>
        <w:ind w:left="720"/>
        <w:rPr>
          <w:color w:val="FFFFFF" w:themeColor="background1"/>
          <w:u w:val="single"/>
        </w:rPr>
      </w:pPr>
      <w:r w:rsidRPr="00CB0D84">
        <w:rPr>
          <w:color w:val="FFFFFF" w:themeColor="background1"/>
          <w:u w:val="single"/>
        </w:rPr>
        <w:t>A special court set up in the 1200’s to deal with the heretics.</w:t>
      </w:r>
    </w:p>
    <w:p w:rsidR="007239D7" w:rsidRPr="000769FA" w:rsidRDefault="007239D7" w:rsidP="000769FA">
      <w:pPr>
        <w:ind w:left="720"/>
        <w:rPr>
          <w:color w:val="FFFFFF" w:themeColor="background1"/>
          <w:u w:val="single"/>
        </w:rPr>
      </w:pPr>
      <w:r w:rsidRPr="00CB0D84">
        <w:rPr>
          <w:color w:val="FFFFFF" w:themeColor="background1"/>
          <w:u w:val="single"/>
        </w:rPr>
        <w:t>Anyone who disagreed with The Roman Catholic Church was deemed a heretic. The heretics were hunted down and brought to trial by the Catholics. Many Christians were brutally killed and tortured.</w:t>
      </w:r>
    </w:p>
    <w:p w:rsidR="007239D7" w:rsidRPr="000769FA" w:rsidRDefault="007239D7" w:rsidP="007239D7">
      <w:r>
        <w:t>9</w:t>
      </w:r>
      <w:r w:rsidRPr="00701E02">
        <w:t>.</w:t>
      </w:r>
      <w:r w:rsidRPr="00701E02">
        <w:tab/>
      </w:r>
      <w:r w:rsidR="000769FA">
        <w:t>Briefly describe the Holy Wars. (2 to 5 sentences)</w:t>
      </w:r>
    </w:p>
    <w:p w:rsidR="007239D7" w:rsidRPr="000769FA" w:rsidRDefault="007239D7" w:rsidP="000769FA">
      <w:pPr>
        <w:ind w:left="720"/>
        <w:rPr>
          <w:color w:val="FFFFFF" w:themeColor="background1"/>
          <w:u w:val="single"/>
        </w:rPr>
      </w:pPr>
      <w:r w:rsidRPr="00CB0D84">
        <w:rPr>
          <w:color w:val="FFFFFF" w:themeColor="background1"/>
          <w:u w:val="single"/>
        </w:rPr>
        <w:t>These wars were an attempt by the Roman Church to retake the Holy Land from the Muslims.  The Catholics wanted to drive the Muslims out of Jerusalem and reclaim the city for the pope.  The crusaders failed to free the Holy Land from the dominion of the Mohammedans.</w:t>
      </w:r>
    </w:p>
    <w:p w:rsidR="007239D7" w:rsidRPr="00253975" w:rsidRDefault="007239D7" w:rsidP="007239D7">
      <w:r>
        <w:t>10</w:t>
      </w:r>
      <w:r w:rsidRPr="00253975">
        <w:t>.</w:t>
      </w:r>
      <w:r w:rsidRPr="00253975">
        <w:tab/>
        <w:t>Why is John Wycliffe referred to as the Morning Star of the Reformation?</w:t>
      </w:r>
    </w:p>
    <w:p w:rsidR="007239D7" w:rsidRPr="00701E02" w:rsidRDefault="007239D7" w:rsidP="007239D7">
      <w:pPr>
        <w:rPr>
          <w:sz w:val="22"/>
          <w:szCs w:val="22"/>
        </w:rPr>
      </w:pPr>
    </w:p>
    <w:p w:rsidR="007239D7" w:rsidRPr="000769FA" w:rsidRDefault="007239D7" w:rsidP="007239D7">
      <w:pPr>
        <w:rPr>
          <w:color w:val="FFFFFF" w:themeColor="background1"/>
          <w:sz w:val="28"/>
          <w:szCs w:val="28"/>
          <w:u w:val="single"/>
        </w:rPr>
      </w:pPr>
      <w:r>
        <w:rPr>
          <w:sz w:val="28"/>
          <w:szCs w:val="28"/>
        </w:rPr>
        <w:tab/>
      </w:r>
      <w:r w:rsidRPr="00CB0D84">
        <w:rPr>
          <w:color w:val="FFFFFF" w:themeColor="background1"/>
          <w:u w:val="single"/>
        </w:rPr>
        <w:t xml:space="preserve"> Wycliffe’s preaching and Bible translation prepared the way for The </w:t>
      </w:r>
      <w:r w:rsidRPr="00CB0D84">
        <w:rPr>
          <w:color w:val="FFFFFF" w:themeColor="background1"/>
          <w:u w:val="single"/>
        </w:rPr>
        <w:tab/>
        <w:t>Reformation.</w:t>
      </w:r>
    </w:p>
    <w:p w:rsidR="00AA5CA4" w:rsidRPr="005F46DF" w:rsidRDefault="00925ABA" w:rsidP="00AA5CA4">
      <w:pPr>
        <w:pStyle w:val="Heading1"/>
      </w:pPr>
      <w:bookmarkStart w:id="10" w:name="_Toc274067849"/>
      <w:r>
        <w:lastRenderedPageBreak/>
        <w:t>6</w:t>
      </w:r>
      <w:r w:rsidR="00AA5CA4">
        <w:t xml:space="preserve"> - </w:t>
      </w:r>
      <w:r w:rsidR="002607AF" w:rsidRPr="00F544A3">
        <w:t>THE REFORMED CHURCH</w:t>
      </w:r>
      <w:r w:rsidR="00AA5CA4">
        <w:t xml:space="preserve">: </w:t>
      </w:r>
      <w:r>
        <w:br w:type="textWrapping" w:clear="all"/>
      </w:r>
      <w:r w:rsidR="00AA5CA4">
        <w:t>Study Questions</w:t>
      </w:r>
      <w:bookmarkEnd w:id="10"/>
    </w:p>
    <w:p w:rsidR="00AA5CA4" w:rsidRDefault="00AA5CA4" w:rsidP="00AA5CA4">
      <w:pPr>
        <w:pStyle w:val="ListParagraph"/>
        <w:ind w:left="360"/>
      </w:pPr>
    </w:p>
    <w:p w:rsidR="00CB0D84" w:rsidRDefault="00CB0D84" w:rsidP="00CB0D84">
      <w:pPr>
        <w:jc w:val="both"/>
      </w:pPr>
      <w:r>
        <w:t>1.</w:t>
      </w:r>
      <w:r>
        <w:tab/>
        <w:t xml:space="preserve">Which of the seven churches described in the book of Revelation correspond to </w:t>
      </w:r>
      <w:r>
        <w:tab/>
        <w:t>the Reformed Church period, and what is the meaning of this church name?</w:t>
      </w:r>
    </w:p>
    <w:p w:rsidR="00CB0D84" w:rsidRDefault="00CB0D84" w:rsidP="00CB0D84"/>
    <w:p w:rsidR="00CB0D84" w:rsidRPr="00CB0D84" w:rsidRDefault="00CB0D84" w:rsidP="00CB0D84">
      <w:pPr>
        <w:rPr>
          <w:color w:val="FFFFFF" w:themeColor="background1"/>
          <w:u w:val="single"/>
        </w:rPr>
      </w:pPr>
      <w:r>
        <w:tab/>
      </w:r>
      <w:r w:rsidRPr="00CB0D84">
        <w:rPr>
          <w:color w:val="FFFFFF" w:themeColor="background1"/>
          <w:u w:val="single"/>
        </w:rPr>
        <w:t>Sardis means remnant</w:t>
      </w:r>
    </w:p>
    <w:p w:rsidR="00CB0D84" w:rsidRDefault="00CB0D84" w:rsidP="00CB0D84"/>
    <w:p w:rsidR="00CB0D84" w:rsidRDefault="00CB0D84" w:rsidP="00CB0D84">
      <w:r>
        <w:t>2.</w:t>
      </w:r>
      <w:r>
        <w:tab/>
        <w:t>What did God do to end the dark ages?</w:t>
      </w:r>
    </w:p>
    <w:p w:rsidR="00CB0D84" w:rsidRDefault="00CB0D84" w:rsidP="00CB0D84"/>
    <w:p w:rsidR="00CB0D84" w:rsidRPr="00CB0D84" w:rsidRDefault="00CB0D84" w:rsidP="00CB0D84">
      <w:pPr>
        <w:rPr>
          <w:color w:val="FFFFFF" w:themeColor="background1"/>
          <w:u w:val="single"/>
        </w:rPr>
      </w:pPr>
      <w:r>
        <w:tab/>
      </w:r>
      <w:r w:rsidRPr="00CB0D84">
        <w:rPr>
          <w:color w:val="FFFFFF" w:themeColor="background1"/>
          <w:u w:val="single"/>
        </w:rPr>
        <w:t xml:space="preserve">The light of the Gospel  drove back the darkness of </w:t>
      </w:r>
      <w:r w:rsidRPr="00CB0D84">
        <w:rPr>
          <w:color w:val="FFFFFF" w:themeColor="background1"/>
          <w:u w:val="single"/>
        </w:rPr>
        <w:tab/>
        <w:t xml:space="preserve">Romanism.  God turned on </w:t>
      </w:r>
      <w:r w:rsidRPr="00CB0D84">
        <w:rPr>
          <w:color w:val="FFFFFF" w:themeColor="background1"/>
          <w:u w:val="single"/>
        </w:rPr>
        <w:tab/>
        <w:t>the light of the Word to end the dark ages.</w:t>
      </w:r>
    </w:p>
    <w:p w:rsidR="00CB0D84" w:rsidRDefault="00CB0D84" w:rsidP="00CB0D84"/>
    <w:p w:rsidR="00CB0D84" w:rsidRDefault="00CB0D84" w:rsidP="00CB0D84">
      <w:r>
        <w:t>3.</w:t>
      </w:r>
      <w:r>
        <w:tab/>
        <w:t>What restored civilization to Europe?</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THE LIGHT OF THE WORD</w:t>
      </w:r>
      <w:r w:rsidRPr="00CB0D84">
        <w:rPr>
          <w:b/>
          <w:color w:val="FFFFFF" w:themeColor="background1"/>
          <w:sz w:val="32"/>
          <w:u w:val="single"/>
        </w:rPr>
        <w:t xml:space="preserve"> </w:t>
      </w:r>
      <w:r w:rsidRPr="00CB0D84">
        <w:rPr>
          <w:color w:val="FFFFFF" w:themeColor="background1"/>
          <w:u w:val="single"/>
        </w:rPr>
        <w:t>restored civilization to Europe.</w:t>
      </w:r>
    </w:p>
    <w:p w:rsidR="00CB0D84" w:rsidRDefault="00CB0D84" w:rsidP="00CB0D84">
      <w:r>
        <w:tab/>
      </w:r>
      <w:r>
        <w:tab/>
      </w:r>
    </w:p>
    <w:p w:rsidR="00CB0D84" w:rsidRDefault="00CB0D84" w:rsidP="00CB0D84">
      <w:r>
        <w:t>4.</w:t>
      </w:r>
      <w:r>
        <w:tab/>
        <w:t>What was the first book ever printed?</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The first book printed was the Bible.</w:t>
      </w:r>
      <w:r w:rsidRPr="00CB0D84">
        <w:rPr>
          <w:color w:val="FFFFFF" w:themeColor="background1"/>
          <w:u w:val="single"/>
        </w:rPr>
        <w:tab/>
      </w:r>
    </w:p>
    <w:p w:rsidR="00CB0D84" w:rsidRDefault="00CB0D84" w:rsidP="00CB0D84"/>
    <w:p w:rsidR="00CB0D84" w:rsidRDefault="00CB0D84" w:rsidP="00CB0D84">
      <w:r>
        <w:t>5.</w:t>
      </w:r>
      <w:r>
        <w:tab/>
        <w:t>What name was given to those who protested the Roman Catholic Church?</w:t>
      </w:r>
    </w:p>
    <w:p w:rsidR="00CB0D84" w:rsidRDefault="00CB0D84" w:rsidP="00CB0D84">
      <w:r>
        <w:tab/>
      </w:r>
    </w:p>
    <w:p w:rsidR="00CB0D84" w:rsidRPr="00CB0D84" w:rsidRDefault="00CB0D84" w:rsidP="00CB0D84">
      <w:pPr>
        <w:rPr>
          <w:color w:val="FFFFFF" w:themeColor="background1"/>
          <w:u w:val="single"/>
        </w:rPr>
      </w:pPr>
      <w:r w:rsidRPr="00CB0D84">
        <w:rPr>
          <w:color w:val="FFFFFF" w:themeColor="background1"/>
          <w:u w:val="single"/>
        </w:rPr>
        <w:tab/>
        <w:t>Protestants</w:t>
      </w:r>
    </w:p>
    <w:p w:rsidR="00CB0D84" w:rsidRDefault="00CB0D84" w:rsidP="00CB0D84"/>
    <w:p w:rsidR="00CB0D84" w:rsidRDefault="00CB0D84" w:rsidP="00CB0D84">
      <w:r>
        <w:t>6.</w:t>
      </w:r>
      <w:r>
        <w:tab/>
        <w:t>Who is considered to be the father of the Reformation?</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Martin Luther</w:t>
      </w:r>
    </w:p>
    <w:p w:rsidR="00CB0D84" w:rsidRDefault="00CB0D84" w:rsidP="00CB0D84"/>
    <w:p w:rsidR="00CB0D84" w:rsidRDefault="00CB0D84" w:rsidP="00CB0D84">
      <w:r>
        <w:t>7.</w:t>
      </w:r>
      <w:r>
        <w:tab/>
        <w:t>What event helped to spark the light of the Reformation?</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Martin Luther nailed 95 theses to the oaken door of the Wittenberg Cathedral</w:t>
      </w:r>
    </w:p>
    <w:p w:rsidR="00CB0D84" w:rsidRPr="00CB0D84" w:rsidRDefault="00CB0D84" w:rsidP="00CB0D84">
      <w:pPr>
        <w:rPr>
          <w:color w:val="FFFFFF" w:themeColor="background1"/>
          <w:u w:val="single"/>
        </w:rPr>
      </w:pPr>
      <w:r w:rsidRPr="00CB0D84">
        <w:rPr>
          <w:color w:val="FFFFFF" w:themeColor="background1"/>
          <w:u w:val="single"/>
        </w:rPr>
        <w:tab/>
        <w:t>on Oct. 31, 1517.</w:t>
      </w:r>
    </w:p>
    <w:p w:rsidR="00CB0D84" w:rsidRPr="00CB0D84" w:rsidRDefault="00CB0D84" w:rsidP="00CB0D84">
      <w:pPr>
        <w:rPr>
          <w:color w:val="FFFFFF" w:themeColor="background1"/>
          <w:u w:val="single"/>
        </w:rPr>
      </w:pPr>
    </w:p>
    <w:p w:rsidR="00CB0D84" w:rsidRDefault="00CB0D84" w:rsidP="00CB0D84"/>
    <w:p w:rsidR="00CB0D84" w:rsidRDefault="00CB0D84" w:rsidP="00CB0D84">
      <w:r>
        <w:t>8.</w:t>
      </w:r>
      <w:r>
        <w:tab/>
        <w:t xml:space="preserve">What were the Protestants in </w:t>
      </w:r>
      <w:smartTag w:uri="urn:schemas-microsoft-com:office:smarttags" w:element="place">
        <w:smartTag w:uri="urn:schemas-microsoft-com:office:smarttags" w:element="country-region">
          <w:r>
            <w:t>France</w:t>
          </w:r>
        </w:smartTag>
      </w:smartTag>
      <w:r>
        <w:t xml:space="preserve"> called?</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The Protestants in France were called Huguenots.</w:t>
      </w:r>
    </w:p>
    <w:p w:rsidR="00CB0D84" w:rsidRDefault="00CB0D84" w:rsidP="00CB0D84"/>
    <w:p w:rsidR="00CB0D84" w:rsidRDefault="00CB0D84">
      <w:r>
        <w:br w:type="page"/>
      </w:r>
    </w:p>
    <w:p w:rsidR="00CB0D84" w:rsidRDefault="00CB0D84" w:rsidP="00CB0D84">
      <w:pPr>
        <w:jc w:val="right"/>
      </w:pPr>
      <w:r>
        <w:rPr>
          <w:i/>
        </w:rPr>
        <w:lastRenderedPageBreak/>
        <w:t>Reformed Study Questions</w:t>
      </w:r>
      <w:r>
        <w:t>, continued</w:t>
      </w:r>
    </w:p>
    <w:p w:rsidR="00CB0D84" w:rsidRDefault="00CB0D84" w:rsidP="00CB0D84"/>
    <w:p w:rsidR="00CB0D84" w:rsidRDefault="00CB0D84" w:rsidP="00CB0D84">
      <w:r>
        <w:t>9.</w:t>
      </w:r>
      <w:r>
        <w:tab/>
        <w:t xml:space="preserve">What provided fertile ground for the Reformation in </w:t>
      </w:r>
      <w:smartTag w:uri="urn:schemas-microsoft-com:office:smarttags" w:element="country-region">
        <w:smartTag w:uri="urn:schemas-microsoft-com:office:smarttags" w:element="place">
          <w:r>
            <w:t>England</w:t>
          </w:r>
        </w:smartTag>
      </w:smartTag>
      <w:r>
        <w:t>?</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 xml:space="preserve">The Wycliffe Bible spread throughout the land. The Light of The Word in the </w:t>
      </w:r>
      <w:r w:rsidRPr="00CB0D84">
        <w:rPr>
          <w:color w:val="FFFFFF" w:themeColor="background1"/>
          <w:u w:val="single"/>
        </w:rPr>
        <w:tab/>
        <w:t xml:space="preserve">hands of the people provided </w:t>
      </w:r>
      <w:r w:rsidRPr="00CB0D84">
        <w:rPr>
          <w:color w:val="FFFFFF" w:themeColor="background1"/>
          <w:u w:val="single"/>
        </w:rPr>
        <w:tab/>
        <w:t>fertile ground for the Reformation in England.</w:t>
      </w:r>
    </w:p>
    <w:p w:rsidR="00CB0D84" w:rsidRDefault="00CB0D84" w:rsidP="00CB0D84">
      <w:r>
        <w:tab/>
      </w:r>
    </w:p>
    <w:p w:rsidR="00CB0D84" w:rsidRDefault="00CB0D84" w:rsidP="00CB0D84"/>
    <w:p w:rsidR="00CB0D84" w:rsidRDefault="00CB0D84" w:rsidP="00CB0D84"/>
    <w:p w:rsidR="00CB0D84" w:rsidRDefault="00CB0D84" w:rsidP="00CB0D84">
      <w:r>
        <w:t>10.</w:t>
      </w:r>
      <w:r>
        <w:tab/>
        <w:t>Who were the Separatists?</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Separatists were those who wanted to separate from the Church of England.</w:t>
      </w:r>
    </w:p>
    <w:p w:rsidR="00CB0D84" w:rsidRDefault="00CB0D84" w:rsidP="00CB0D84">
      <w:r>
        <w:tab/>
      </w:r>
    </w:p>
    <w:p w:rsidR="00CB0D84" w:rsidRDefault="00CB0D84" w:rsidP="00CB0D84">
      <w:r>
        <w:t>11.</w:t>
      </w:r>
      <w:r>
        <w:tab/>
        <w:t>Who were the Puritans?</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Puritans were those who wanted to purify the Church of England.</w:t>
      </w:r>
    </w:p>
    <w:p w:rsidR="00CB0D84" w:rsidRDefault="00CB0D84" w:rsidP="00CB0D84"/>
    <w:p w:rsidR="00CB0D84" w:rsidRDefault="00CB0D84" w:rsidP="00CB0D84">
      <w:r>
        <w:t>12.</w:t>
      </w:r>
      <w:r>
        <w:tab/>
        <w:t xml:space="preserve">Who led the Reformation in </w:t>
      </w:r>
      <w:smartTag w:uri="urn:schemas-microsoft-com:office:smarttags" w:element="country-region">
        <w:smartTag w:uri="urn:schemas-microsoft-com:office:smarttags" w:element="place">
          <w:r>
            <w:t>Scotland</w:t>
          </w:r>
        </w:smartTag>
      </w:smartTag>
      <w:r>
        <w:t>?</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John Knox led the Reformation in Scotland.</w:t>
      </w:r>
    </w:p>
    <w:p w:rsidR="00CB0D84" w:rsidRDefault="00CB0D84" w:rsidP="00CB0D84"/>
    <w:p w:rsidR="00CB0D84" w:rsidRDefault="00CB0D84" w:rsidP="00CB0D84">
      <w:r>
        <w:t>13.</w:t>
      </w:r>
      <w:r>
        <w:tab/>
        <w:t xml:space="preserve">Why did the pilgrims come to the </w:t>
      </w:r>
      <w:smartTag w:uri="urn:schemas-microsoft-com:office:smarttags" w:element="place">
        <w:r>
          <w:t>New World</w:t>
        </w:r>
      </w:smartTag>
      <w:r>
        <w:t>?</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 xml:space="preserve">They came for religious freedom from the oppression of the Church of England.  </w:t>
      </w:r>
    </w:p>
    <w:p w:rsidR="00CB0D84" w:rsidRDefault="00CB0D84" w:rsidP="00CB0D84"/>
    <w:p w:rsidR="00CB0D84" w:rsidRDefault="00CB0D84" w:rsidP="00CB0D84">
      <w:r>
        <w:t>14.</w:t>
      </w:r>
      <w:r>
        <w:tab/>
        <w:t>What was the Mayflower Compact based upon?</w:t>
      </w:r>
      <w:r>
        <w:tab/>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 xml:space="preserve">(The Mayflower Compact was the first document of self-government of the New </w:t>
      </w:r>
      <w:r w:rsidRPr="00CB0D84">
        <w:rPr>
          <w:color w:val="FFFFFF" w:themeColor="background1"/>
          <w:u w:val="single"/>
        </w:rPr>
        <w:tab/>
        <w:t xml:space="preserve">World.)  The Mayflower Compact based upon Biblical </w:t>
      </w:r>
      <w:proofErr w:type="spellStart"/>
      <w:r w:rsidRPr="00CB0D84">
        <w:rPr>
          <w:color w:val="FFFFFF" w:themeColor="background1"/>
          <w:u w:val="single"/>
        </w:rPr>
        <w:t>principals</w:t>
      </w:r>
      <w:proofErr w:type="spellEnd"/>
      <w:r w:rsidRPr="00CB0D84">
        <w:rPr>
          <w:color w:val="FFFFFF" w:themeColor="background1"/>
          <w:u w:val="single"/>
        </w:rPr>
        <w:t>.</w:t>
      </w:r>
      <w:r w:rsidRPr="00CB0D84">
        <w:rPr>
          <w:color w:val="FFFFFF" w:themeColor="background1"/>
          <w:u w:val="single"/>
        </w:rPr>
        <w:tab/>
      </w:r>
    </w:p>
    <w:p w:rsidR="00CB0D84" w:rsidRDefault="00CB0D84" w:rsidP="00CB0D84"/>
    <w:p w:rsidR="00CB0D84" w:rsidRDefault="00CB0D84" w:rsidP="00CB0D84">
      <w:r>
        <w:t>15.</w:t>
      </w:r>
      <w:r>
        <w:tab/>
        <w:t>Who led a counter Reformation against the Protestants?</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The Jesuits led a counter reformation against the Protestants.</w:t>
      </w:r>
    </w:p>
    <w:p w:rsidR="00CB0D84" w:rsidRDefault="00CB0D84" w:rsidP="00CB0D84"/>
    <w:p w:rsidR="00CB0D84" w:rsidRDefault="00CB0D84" w:rsidP="00CB0D84">
      <w:r>
        <w:tab/>
      </w:r>
    </w:p>
    <w:p w:rsidR="00CB0D84" w:rsidRPr="00CB0D84" w:rsidRDefault="00CB0D84" w:rsidP="00CB0D84"/>
    <w:p w:rsidR="00AA5CA4" w:rsidRDefault="00AA5CA4" w:rsidP="00AA5CA4"/>
    <w:p w:rsidR="007C67F5" w:rsidRDefault="007C67F5">
      <w:pPr>
        <w:rPr>
          <w:b/>
          <w:bCs/>
          <w:sz w:val="48"/>
          <w:szCs w:val="48"/>
        </w:rPr>
      </w:pPr>
      <w:bookmarkStart w:id="11" w:name="_Toc274067850"/>
      <w:r>
        <w:br w:type="page"/>
      </w:r>
    </w:p>
    <w:p w:rsidR="00AA5CA4" w:rsidRPr="005F46DF" w:rsidRDefault="002607AF" w:rsidP="00091617">
      <w:pPr>
        <w:pStyle w:val="Heading1"/>
        <w:numPr>
          <w:ilvl w:val="0"/>
          <w:numId w:val="15"/>
        </w:numPr>
        <w:ind w:left="0" w:firstLine="0"/>
      </w:pPr>
      <w:r w:rsidRPr="00F544A3">
        <w:lastRenderedPageBreak/>
        <w:t>THE REFORMED CHURCH</w:t>
      </w:r>
      <w:r w:rsidR="00AA5CA4">
        <w:t xml:space="preserve">: </w:t>
      </w:r>
      <w:r w:rsidR="00925ABA">
        <w:br w:type="textWrapping" w:clear="all"/>
      </w:r>
      <w:r w:rsidR="00AA5CA4">
        <w:t>Quiz</w:t>
      </w:r>
      <w:bookmarkEnd w:id="11"/>
    </w:p>
    <w:p w:rsidR="00091617" w:rsidRDefault="00091617" w:rsidP="00091617">
      <w:pPr>
        <w:jc w:val="both"/>
      </w:pPr>
    </w:p>
    <w:p w:rsidR="00091617" w:rsidRDefault="00091617" w:rsidP="00091617">
      <w:pPr>
        <w:jc w:val="both"/>
      </w:pPr>
      <w:r>
        <w:t>1.</w:t>
      </w:r>
      <w:r>
        <w:tab/>
        <w:t xml:space="preserve">Which of the seven churches described in the book of Revelation correspond to </w:t>
      </w:r>
      <w:r>
        <w:tab/>
        <w:t>the Reformed Church period, and what is the meaning of this church name?</w:t>
      </w:r>
    </w:p>
    <w:p w:rsidR="00091617" w:rsidRPr="00091617" w:rsidRDefault="00091617" w:rsidP="00091617">
      <w:pPr>
        <w:rPr>
          <w:color w:val="FFFFFF" w:themeColor="background1"/>
          <w:u w:val="single"/>
        </w:rPr>
      </w:pPr>
      <w:r>
        <w:tab/>
      </w:r>
      <w:r w:rsidRPr="00CB0D84">
        <w:rPr>
          <w:color w:val="FFFFFF" w:themeColor="background1"/>
          <w:u w:val="single"/>
        </w:rPr>
        <w:t>Sardis means remnant</w:t>
      </w:r>
    </w:p>
    <w:p w:rsidR="00091617" w:rsidRDefault="00091617" w:rsidP="00091617">
      <w:r>
        <w:t>2.</w:t>
      </w:r>
      <w:r>
        <w:tab/>
        <w:t>What did God do to end the dark ages?</w:t>
      </w:r>
    </w:p>
    <w:p w:rsidR="00091617" w:rsidRPr="00091617" w:rsidRDefault="00091617" w:rsidP="00091617">
      <w:pPr>
        <w:rPr>
          <w:color w:val="FFFFFF" w:themeColor="background1"/>
          <w:u w:val="single"/>
        </w:rPr>
      </w:pPr>
      <w:r>
        <w:tab/>
      </w:r>
      <w:r w:rsidRPr="00CB0D84">
        <w:rPr>
          <w:color w:val="FFFFFF" w:themeColor="background1"/>
          <w:u w:val="single"/>
        </w:rPr>
        <w:t xml:space="preserve">The light of the Gospel  drove back the darkness of </w:t>
      </w:r>
      <w:r w:rsidRPr="00CB0D84">
        <w:rPr>
          <w:color w:val="FFFFFF" w:themeColor="background1"/>
          <w:u w:val="single"/>
        </w:rPr>
        <w:tab/>
        <w:t xml:space="preserve">Romanism.  God turned on </w:t>
      </w:r>
      <w:r w:rsidRPr="00CB0D84">
        <w:rPr>
          <w:color w:val="FFFFFF" w:themeColor="background1"/>
          <w:u w:val="single"/>
        </w:rPr>
        <w:tab/>
        <w:t>the light of the Word to end the dark ages.</w:t>
      </w:r>
    </w:p>
    <w:p w:rsidR="00091617" w:rsidRDefault="00091617" w:rsidP="00091617">
      <w:r>
        <w:t>3.</w:t>
      </w:r>
      <w:r>
        <w:tab/>
        <w:t>What name was given to those who protested the Roman Catholic Church?</w:t>
      </w:r>
    </w:p>
    <w:p w:rsidR="00091617" w:rsidRDefault="00091617" w:rsidP="00091617">
      <w:r>
        <w:tab/>
      </w:r>
    </w:p>
    <w:p w:rsidR="00091617" w:rsidRPr="00CB0D84" w:rsidRDefault="00091617" w:rsidP="00091617">
      <w:pPr>
        <w:rPr>
          <w:color w:val="FFFFFF" w:themeColor="background1"/>
          <w:u w:val="single"/>
        </w:rPr>
      </w:pPr>
      <w:r w:rsidRPr="00CB0D84">
        <w:rPr>
          <w:color w:val="FFFFFF" w:themeColor="background1"/>
          <w:u w:val="single"/>
        </w:rPr>
        <w:tab/>
        <w:t>Protestants</w:t>
      </w:r>
    </w:p>
    <w:p w:rsidR="00091617" w:rsidRDefault="00091617" w:rsidP="00091617"/>
    <w:p w:rsidR="00091617" w:rsidRDefault="00091617" w:rsidP="00091617">
      <w:r>
        <w:t>4.</w:t>
      </w:r>
      <w:r>
        <w:tab/>
        <w:t>Who is considered to be the father of the Reformation?</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Martin Luther</w:t>
      </w:r>
    </w:p>
    <w:p w:rsidR="00091617" w:rsidRDefault="00091617" w:rsidP="00091617"/>
    <w:p w:rsidR="00091617" w:rsidRDefault="00091617" w:rsidP="00091617">
      <w:r>
        <w:t>5.</w:t>
      </w:r>
      <w:r>
        <w:tab/>
        <w:t>What event helped to spark the light of the Reformation?</w:t>
      </w:r>
    </w:p>
    <w:p w:rsidR="00091617" w:rsidRPr="00CB0D84" w:rsidRDefault="00091617" w:rsidP="00091617">
      <w:pPr>
        <w:rPr>
          <w:color w:val="FFFFFF" w:themeColor="background1"/>
          <w:u w:val="single"/>
        </w:rPr>
      </w:pPr>
      <w:r w:rsidRPr="00CB0D84">
        <w:rPr>
          <w:color w:val="FFFFFF" w:themeColor="background1"/>
          <w:u w:val="single"/>
        </w:rPr>
        <w:tab/>
        <w:t>Martin Luther nailed 95 theses to the oaken door of the Wittenberg Cathedral</w:t>
      </w:r>
    </w:p>
    <w:p w:rsidR="00091617" w:rsidRPr="00CB0D84" w:rsidRDefault="00091617" w:rsidP="00091617">
      <w:pPr>
        <w:rPr>
          <w:color w:val="FFFFFF" w:themeColor="background1"/>
          <w:u w:val="single"/>
        </w:rPr>
      </w:pPr>
      <w:r w:rsidRPr="00CB0D84">
        <w:rPr>
          <w:color w:val="FFFFFF" w:themeColor="background1"/>
          <w:u w:val="single"/>
        </w:rPr>
        <w:tab/>
        <w:t>on Oct. 31, 1517.</w:t>
      </w:r>
    </w:p>
    <w:p w:rsidR="00091617" w:rsidRDefault="00091617" w:rsidP="00091617"/>
    <w:p w:rsidR="00091617" w:rsidRDefault="00091617" w:rsidP="00091617">
      <w:r>
        <w:t>6.</w:t>
      </w:r>
      <w:r>
        <w:tab/>
        <w:t>What were the Protestants in France called?</w:t>
      </w:r>
    </w:p>
    <w:p w:rsidR="00091617" w:rsidRPr="00091617" w:rsidRDefault="00091617" w:rsidP="00091617">
      <w:pPr>
        <w:rPr>
          <w:color w:val="FFFFFF" w:themeColor="background1"/>
          <w:u w:val="single"/>
        </w:rPr>
      </w:pPr>
      <w:r w:rsidRPr="00CB0D84">
        <w:rPr>
          <w:color w:val="FFFFFF" w:themeColor="background1"/>
          <w:u w:val="single"/>
        </w:rPr>
        <w:tab/>
        <w:t>The Protestants in France were called Huguenots.</w:t>
      </w:r>
    </w:p>
    <w:p w:rsidR="00091617" w:rsidRDefault="00091617" w:rsidP="00091617">
      <w:r>
        <w:t>7.</w:t>
      </w:r>
      <w:r>
        <w:tab/>
        <w:t>What provided fertile ground for the Reformation in England?</w:t>
      </w:r>
    </w:p>
    <w:p w:rsidR="00091617" w:rsidRPr="00CB0D84" w:rsidRDefault="00091617" w:rsidP="00091617">
      <w:pPr>
        <w:rPr>
          <w:color w:val="FFFFFF" w:themeColor="background1"/>
          <w:u w:val="single"/>
        </w:rPr>
      </w:pPr>
      <w:r w:rsidRPr="00CB0D84">
        <w:rPr>
          <w:color w:val="FFFFFF" w:themeColor="background1"/>
          <w:u w:val="single"/>
        </w:rPr>
        <w:tab/>
        <w:t xml:space="preserve">The Wycliffe Bible spread throughout the land. The Light of The Word in the </w:t>
      </w:r>
      <w:r w:rsidRPr="00CB0D84">
        <w:rPr>
          <w:color w:val="FFFFFF" w:themeColor="background1"/>
          <w:u w:val="single"/>
        </w:rPr>
        <w:tab/>
        <w:t xml:space="preserve">hands of the people provided </w:t>
      </w:r>
      <w:r w:rsidRPr="00CB0D84">
        <w:rPr>
          <w:color w:val="FFFFFF" w:themeColor="background1"/>
          <w:u w:val="single"/>
        </w:rPr>
        <w:tab/>
        <w:t>fertile ground for the Reformation in England.</w:t>
      </w:r>
    </w:p>
    <w:p w:rsidR="00091617" w:rsidRDefault="00091617" w:rsidP="00091617">
      <w:r>
        <w:tab/>
      </w:r>
    </w:p>
    <w:p w:rsidR="00091617" w:rsidRDefault="00091617" w:rsidP="00091617"/>
    <w:p w:rsidR="00091617" w:rsidRDefault="00091617" w:rsidP="00091617">
      <w:r>
        <w:t>8.</w:t>
      </w:r>
      <w:r>
        <w:tab/>
        <w:t>Who were the Separatists?</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Separatists were those who wanted to separate from the Church of England.</w:t>
      </w:r>
    </w:p>
    <w:p w:rsidR="00091617" w:rsidRDefault="00091617" w:rsidP="00091617">
      <w:r>
        <w:tab/>
      </w:r>
    </w:p>
    <w:p w:rsidR="00091617" w:rsidRDefault="00091617" w:rsidP="00091617">
      <w:r>
        <w:t>9.</w:t>
      </w:r>
      <w:r>
        <w:tab/>
        <w:t>Who were the Puritans?</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Puritans were those who wanted to purify the Church of England.</w:t>
      </w:r>
    </w:p>
    <w:p w:rsidR="00091617" w:rsidRDefault="00091617" w:rsidP="00091617"/>
    <w:p w:rsidR="00091617" w:rsidRDefault="00091617" w:rsidP="00091617">
      <w:r>
        <w:t>10.</w:t>
      </w:r>
      <w:r>
        <w:tab/>
        <w:t xml:space="preserve">Who led the Reformation in </w:t>
      </w:r>
      <w:smartTag w:uri="urn:schemas-microsoft-com:office:smarttags" w:element="country-region">
        <w:smartTag w:uri="urn:schemas-microsoft-com:office:smarttags" w:element="place">
          <w:r>
            <w:t>Scotland</w:t>
          </w:r>
        </w:smartTag>
      </w:smartTag>
      <w:r>
        <w:t>?</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John Knox led the Reformation in Scotland.</w:t>
      </w:r>
    </w:p>
    <w:p w:rsidR="00091617" w:rsidRDefault="00091617" w:rsidP="00091617"/>
    <w:p w:rsidR="00AA5CA4" w:rsidRDefault="00AA5CA4">
      <w:pPr>
        <w:rPr>
          <w:b/>
          <w:bCs/>
          <w:sz w:val="48"/>
          <w:szCs w:val="48"/>
        </w:rPr>
      </w:pPr>
      <w:r>
        <w:rPr>
          <w:b/>
          <w:bCs/>
          <w:sz w:val="48"/>
          <w:szCs w:val="48"/>
        </w:rPr>
        <w:br w:type="page"/>
      </w:r>
    </w:p>
    <w:p w:rsidR="00AA5CA4" w:rsidRPr="005F46DF" w:rsidRDefault="00925ABA" w:rsidP="00AA5CA4">
      <w:pPr>
        <w:pStyle w:val="Heading1"/>
      </w:pPr>
      <w:bookmarkStart w:id="12" w:name="_Toc274067851"/>
      <w:r>
        <w:lastRenderedPageBreak/>
        <w:t>7</w:t>
      </w:r>
      <w:r w:rsidR="00AA5CA4">
        <w:t xml:space="preserve"> - </w:t>
      </w:r>
      <w:r w:rsidRPr="00F544A3">
        <w:t>THE MODERN CHURCH</w:t>
      </w:r>
      <w:r w:rsidR="00AA5CA4">
        <w:t xml:space="preserve">: </w:t>
      </w:r>
      <w:r>
        <w:br w:type="textWrapping" w:clear="all"/>
      </w:r>
      <w:r w:rsidR="00AA5CA4">
        <w:t>Study Questions</w:t>
      </w:r>
      <w:bookmarkEnd w:id="12"/>
    </w:p>
    <w:p w:rsidR="00AA5CA4" w:rsidRDefault="00AA5CA4" w:rsidP="00945420"/>
    <w:p w:rsidR="00CB0D84" w:rsidRPr="00B11149" w:rsidRDefault="00CB0D84" w:rsidP="00084EDC">
      <w:pPr>
        <w:pStyle w:val="Heading4"/>
        <w:tabs>
          <w:tab w:val="left" w:pos="360"/>
        </w:tabs>
        <w:ind w:left="360"/>
      </w:pPr>
      <w:r w:rsidRPr="00B11149">
        <w:t>Which of the seven churches described in the Book of Revelation</w:t>
      </w:r>
      <w:r w:rsidR="00084EDC">
        <w:t xml:space="preserve"> corresponds to </w:t>
      </w:r>
      <w:r>
        <w:t>the Modern Church</w:t>
      </w:r>
      <w:r w:rsidRPr="00B11149">
        <w:t xml:space="preserve"> period, and what</w:t>
      </w:r>
      <w:r w:rsidR="005E0062">
        <w:t xml:space="preserve"> is the meaning of this church </w:t>
      </w:r>
      <w:r w:rsidRPr="00B11149">
        <w:t>name?</w:t>
      </w:r>
    </w:p>
    <w:p w:rsidR="00CB0D84" w:rsidRPr="00084EDC" w:rsidRDefault="00CB0D84" w:rsidP="00084EDC">
      <w:pPr>
        <w:pStyle w:val="Heading4"/>
        <w:numPr>
          <w:ilvl w:val="0"/>
          <w:numId w:val="0"/>
        </w:numPr>
        <w:tabs>
          <w:tab w:val="left" w:pos="360"/>
        </w:tabs>
        <w:ind w:left="360"/>
        <w:rPr>
          <w:color w:val="FFFFFF" w:themeColor="background1"/>
          <w:u w:val="single"/>
        </w:rPr>
      </w:pPr>
      <w:r>
        <w:tab/>
      </w:r>
      <w:r w:rsidRPr="00084EDC">
        <w:rPr>
          <w:color w:val="FFFFFF" w:themeColor="background1"/>
          <w:u w:val="single"/>
        </w:rPr>
        <w:t xml:space="preserve">Philadelphia </w:t>
      </w:r>
      <w:r w:rsidR="00084EDC" w:rsidRPr="00084EDC">
        <w:rPr>
          <w:color w:val="FFFFFF" w:themeColor="background1"/>
          <w:u w:val="single"/>
        </w:rPr>
        <w:t xml:space="preserve">and it </w:t>
      </w:r>
      <w:r w:rsidRPr="00084EDC">
        <w:rPr>
          <w:color w:val="FFFFFF" w:themeColor="background1"/>
          <w:u w:val="single"/>
        </w:rPr>
        <w:t xml:space="preserve">means </w:t>
      </w:r>
      <w:r w:rsidRPr="00084EDC">
        <w:rPr>
          <w:i/>
          <w:color w:val="FFFFFF" w:themeColor="background1"/>
          <w:u w:val="single"/>
        </w:rPr>
        <w:t>brotherly love</w:t>
      </w:r>
      <w:r w:rsidRPr="00084EDC">
        <w:rPr>
          <w:color w:val="FFFFFF" w:themeColor="background1"/>
          <w:u w:val="single"/>
        </w:rPr>
        <w:t>.</w:t>
      </w:r>
    </w:p>
    <w:p w:rsidR="00CB0D84" w:rsidRPr="00B11149" w:rsidRDefault="00CB0D84" w:rsidP="00084EDC">
      <w:pPr>
        <w:pStyle w:val="Heading4"/>
        <w:tabs>
          <w:tab w:val="left" w:pos="360"/>
        </w:tabs>
        <w:ind w:left="360"/>
      </w:pPr>
      <w:r w:rsidRPr="00B11149">
        <w:t>Brie</w:t>
      </w:r>
      <w:r>
        <w:t>fly describe the Modern Church period.</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ab/>
        <w:t>This was a period of a concentrated missionary effort and great revivals.</w:t>
      </w:r>
    </w:p>
    <w:p w:rsidR="00CB0D84" w:rsidRPr="00B11149" w:rsidRDefault="00CB0D84" w:rsidP="00084EDC">
      <w:pPr>
        <w:pStyle w:val="Heading4"/>
        <w:numPr>
          <w:ilvl w:val="0"/>
          <w:numId w:val="0"/>
        </w:numPr>
        <w:tabs>
          <w:tab w:val="left" w:pos="360"/>
        </w:tabs>
        <w:ind w:left="360"/>
      </w:pPr>
    </w:p>
    <w:p w:rsidR="00CB0D84" w:rsidRPr="00B11149" w:rsidRDefault="00CB0D84" w:rsidP="00084EDC">
      <w:pPr>
        <w:pStyle w:val="Heading4"/>
        <w:tabs>
          <w:tab w:val="left" w:pos="360"/>
        </w:tabs>
        <w:ind w:left="360"/>
      </w:pPr>
      <w:r w:rsidRPr="00B11149">
        <w:t>What was The Great Awakening?</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The Great Awakening was a mighty revival in b</w:t>
      </w:r>
      <w:r w:rsidR="00084EDC" w:rsidRPr="00084EDC">
        <w:rPr>
          <w:color w:val="FFFFFF" w:themeColor="background1"/>
          <w:u w:val="single"/>
        </w:rPr>
        <w:t xml:space="preserve">oth England and America in the </w:t>
      </w:r>
      <w:r w:rsidRPr="00084EDC">
        <w:rPr>
          <w:color w:val="FFFFFF" w:themeColor="background1"/>
          <w:u w:val="single"/>
        </w:rPr>
        <w:t>early 1700”s.</w:t>
      </w:r>
    </w:p>
    <w:p w:rsidR="00CB0D84" w:rsidRPr="00B11149" w:rsidRDefault="00CB0D84" w:rsidP="00084EDC">
      <w:pPr>
        <w:pStyle w:val="Heading4"/>
        <w:numPr>
          <w:ilvl w:val="0"/>
          <w:numId w:val="0"/>
        </w:numPr>
        <w:tabs>
          <w:tab w:val="left" w:pos="360"/>
        </w:tabs>
        <w:ind w:left="360"/>
      </w:pPr>
    </w:p>
    <w:p w:rsidR="00084EDC" w:rsidRDefault="00CB0D84" w:rsidP="00084EDC">
      <w:pPr>
        <w:pStyle w:val="Heading4"/>
        <w:tabs>
          <w:tab w:val="left" w:pos="360"/>
        </w:tabs>
        <w:ind w:left="360"/>
      </w:pPr>
      <w:r w:rsidRPr="00B11149">
        <w:t>Who were the leaders of The Second Great Awakening?</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Charles Finney, D.L. Moody, and Charles Spurgeon</w:t>
      </w:r>
    </w:p>
    <w:p w:rsidR="00CB0D84" w:rsidRPr="00B11149" w:rsidRDefault="00CB0D84" w:rsidP="00084EDC">
      <w:pPr>
        <w:pStyle w:val="Heading4"/>
        <w:numPr>
          <w:ilvl w:val="0"/>
          <w:numId w:val="0"/>
        </w:numPr>
        <w:tabs>
          <w:tab w:val="left" w:pos="360"/>
        </w:tabs>
        <w:ind w:left="360"/>
      </w:pPr>
    </w:p>
    <w:p w:rsidR="00CB0D84" w:rsidRPr="00B11149" w:rsidRDefault="00CB0D84" w:rsidP="00084EDC">
      <w:pPr>
        <w:pStyle w:val="Heading4"/>
        <w:tabs>
          <w:tab w:val="left" w:pos="360"/>
        </w:tabs>
        <w:ind w:left="360"/>
      </w:pPr>
      <w:r w:rsidRPr="00B11149">
        <w:t>How did doctrinal beliefs hinder the evangelizing of heathen nations?</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 xml:space="preserve">The Calvinist doctrine of the predestination of the elect was the common belief of </w:t>
      </w:r>
      <w:r w:rsidRPr="00084EDC">
        <w:rPr>
          <w:color w:val="FFFFFF" w:themeColor="background1"/>
          <w:u w:val="single"/>
        </w:rPr>
        <w:tab/>
        <w:t xml:space="preserve">the church during this period.  Heathen nations were believed to be predestined to </w:t>
      </w:r>
      <w:r w:rsidRPr="00084EDC">
        <w:rPr>
          <w:color w:val="FFFFFF" w:themeColor="background1"/>
          <w:u w:val="single"/>
        </w:rPr>
        <w:tab/>
        <w:t xml:space="preserve">be dammed with no hope of Salvation.   It was because of the adherence to this </w:t>
      </w:r>
      <w:r w:rsidRPr="00084EDC">
        <w:rPr>
          <w:color w:val="FFFFFF" w:themeColor="background1"/>
          <w:u w:val="single"/>
        </w:rPr>
        <w:tab/>
        <w:t xml:space="preserve">false doctrine that it was thought to be unnecessary to travel to heathen nations </w:t>
      </w:r>
      <w:r w:rsidRPr="00084EDC">
        <w:rPr>
          <w:color w:val="FFFFFF" w:themeColor="background1"/>
          <w:u w:val="single"/>
        </w:rPr>
        <w:tab/>
        <w:t>since they couldn’t be saved</w:t>
      </w:r>
    </w:p>
    <w:p w:rsidR="00CB0D84" w:rsidRPr="00B11149" w:rsidRDefault="00CB0D84" w:rsidP="00084EDC">
      <w:pPr>
        <w:pStyle w:val="Heading4"/>
        <w:numPr>
          <w:ilvl w:val="0"/>
          <w:numId w:val="0"/>
        </w:numPr>
        <w:tabs>
          <w:tab w:val="left" w:pos="360"/>
        </w:tabs>
        <w:ind w:left="360"/>
      </w:pPr>
    </w:p>
    <w:p w:rsidR="00084EDC" w:rsidRDefault="00CB0D84" w:rsidP="00084EDC">
      <w:pPr>
        <w:pStyle w:val="Heading4"/>
        <w:tabs>
          <w:tab w:val="left" w:pos="360"/>
        </w:tabs>
        <w:ind w:left="360"/>
      </w:pPr>
      <w:r w:rsidRPr="00B11149">
        <w:t>Who was William Carey?</w:t>
      </w:r>
      <w:r w:rsidR="00084EDC">
        <w:t xml:space="preserve"> (2-5 details concerning William Carey)</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William Carey is the father of the modern missionary movement.</w:t>
      </w:r>
      <w:r w:rsidR="00084EDC" w:rsidRPr="00084EDC">
        <w:rPr>
          <w:color w:val="FFFFFF" w:themeColor="background1"/>
          <w:u w:val="single"/>
        </w:rPr>
        <w:t xml:space="preserve"> </w:t>
      </w:r>
      <w:r w:rsidRPr="00084EDC">
        <w:rPr>
          <w:color w:val="FFFFFF" w:themeColor="background1"/>
          <w:u w:val="single"/>
        </w:rPr>
        <w:t>He formed the first missionary societ</w:t>
      </w:r>
      <w:r w:rsidR="00084EDC" w:rsidRPr="00084EDC">
        <w:rPr>
          <w:color w:val="FFFFFF" w:themeColor="background1"/>
          <w:u w:val="single"/>
        </w:rPr>
        <w:t xml:space="preserve">y.  He was the first modern </w:t>
      </w:r>
      <w:r w:rsidRPr="00084EDC">
        <w:rPr>
          <w:color w:val="FFFFFF" w:themeColor="background1"/>
          <w:u w:val="single"/>
        </w:rPr>
        <w:t>missionary that went to a foreign</w:t>
      </w:r>
      <w:r w:rsidR="00084EDC" w:rsidRPr="00084EDC">
        <w:rPr>
          <w:color w:val="FFFFFF" w:themeColor="background1"/>
          <w:u w:val="single"/>
        </w:rPr>
        <w:t xml:space="preserve"> country for the purpose of </w:t>
      </w:r>
      <w:r w:rsidRPr="00084EDC">
        <w:rPr>
          <w:color w:val="FFFFFF" w:themeColor="background1"/>
          <w:u w:val="single"/>
        </w:rPr>
        <w:t>evangelizing a heathen nation.  He was</w:t>
      </w:r>
      <w:r w:rsidR="00084EDC" w:rsidRPr="00084EDC">
        <w:rPr>
          <w:color w:val="FFFFFF" w:themeColor="background1"/>
          <w:u w:val="single"/>
        </w:rPr>
        <w:t xml:space="preserve"> the first missionary to </w:t>
      </w:r>
      <w:r w:rsidRPr="00084EDC">
        <w:rPr>
          <w:color w:val="FFFFFF" w:themeColor="background1"/>
          <w:u w:val="single"/>
        </w:rPr>
        <w:t>India.</w:t>
      </w:r>
    </w:p>
    <w:p w:rsidR="00CB0D84" w:rsidRPr="00B11149" w:rsidRDefault="00CB0D84" w:rsidP="00084EDC">
      <w:pPr>
        <w:pStyle w:val="Heading4"/>
        <w:numPr>
          <w:ilvl w:val="0"/>
          <w:numId w:val="0"/>
        </w:numPr>
        <w:tabs>
          <w:tab w:val="left" w:pos="360"/>
        </w:tabs>
        <w:ind w:left="360"/>
      </w:pPr>
    </w:p>
    <w:p w:rsidR="00084EDC" w:rsidRDefault="00CB0D84" w:rsidP="00084EDC">
      <w:pPr>
        <w:pStyle w:val="Heading4"/>
        <w:tabs>
          <w:tab w:val="left" w:pos="360"/>
        </w:tabs>
        <w:ind w:left="360"/>
      </w:pPr>
      <w:r w:rsidRPr="00B11149">
        <w:t>Who was called the pathfinder of Africa?</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David Livingstone</w:t>
      </w:r>
    </w:p>
    <w:p w:rsidR="00CB0D84" w:rsidRPr="00B11149" w:rsidRDefault="00CB0D84" w:rsidP="00084EDC">
      <w:pPr>
        <w:pStyle w:val="Heading4"/>
        <w:numPr>
          <w:ilvl w:val="0"/>
          <w:numId w:val="0"/>
        </w:numPr>
        <w:tabs>
          <w:tab w:val="left" w:pos="360"/>
        </w:tabs>
        <w:ind w:left="360"/>
      </w:pPr>
    </w:p>
    <w:p w:rsidR="00084EDC" w:rsidRDefault="00CB0D84" w:rsidP="00084EDC">
      <w:pPr>
        <w:pStyle w:val="Heading4"/>
        <w:ind w:left="360"/>
      </w:pPr>
      <w:r w:rsidRPr="00B11149">
        <w:t>Briefly describe the Azusa Street revival.</w:t>
      </w:r>
    </w:p>
    <w:p w:rsidR="00CB0D84" w:rsidRPr="00084EDC" w:rsidRDefault="00084EDC" w:rsidP="00084EDC">
      <w:pPr>
        <w:pStyle w:val="Heading4"/>
        <w:numPr>
          <w:ilvl w:val="0"/>
          <w:numId w:val="0"/>
        </w:numPr>
        <w:ind w:left="360"/>
        <w:rPr>
          <w:color w:val="FFFFFF" w:themeColor="background1"/>
          <w:u w:val="single"/>
        </w:rPr>
      </w:pPr>
      <w:r w:rsidRPr="00084EDC">
        <w:rPr>
          <w:color w:val="FFFFFF" w:themeColor="background1"/>
          <w:u w:val="single"/>
        </w:rPr>
        <w:t xml:space="preserve"> </w:t>
      </w:r>
      <w:r w:rsidR="00CB0D84" w:rsidRPr="00084EDC">
        <w:rPr>
          <w:color w:val="FFFFFF" w:themeColor="background1"/>
          <w:u w:val="single"/>
        </w:rPr>
        <w:t>It was a mighty outpouring of the Holy Gho</w:t>
      </w:r>
      <w:r w:rsidRPr="00084EDC">
        <w:rPr>
          <w:color w:val="FFFFFF" w:themeColor="background1"/>
          <w:u w:val="single"/>
        </w:rPr>
        <w:t xml:space="preserve">st in Los Angeles California </w:t>
      </w:r>
      <w:r w:rsidR="00CB0D84" w:rsidRPr="00084EDC">
        <w:rPr>
          <w:color w:val="FFFFFF" w:themeColor="background1"/>
          <w:u w:val="single"/>
        </w:rPr>
        <w:t>at the turn of the century.  God was restoring Pentecost to the Church.</w:t>
      </w:r>
    </w:p>
    <w:p w:rsidR="00084EDC" w:rsidRPr="00084EDC" w:rsidRDefault="00084EDC" w:rsidP="00084EDC"/>
    <w:p w:rsidR="00CB0D84" w:rsidRPr="00B11149" w:rsidRDefault="00CB0D84" w:rsidP="00084EDC">
      <w:pPr>
        <w:pStyle w:val="Heading4"/>
        <w:tabs>
          <w:tab w:val="left" w:pos="360"/>
        </w:tabs>
        <w:ind w:left="360"/>
      </w:pPr>
      <w:r w:rsidRPr="00B11149">
        <w:t>Who were other notable preachers of this period?</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Billy Sunday and Smith Wigglesworth</w:t>
      </w:r>
    </w:p>
    <w:p w:rsidR="00CB0D84" w:rsidRPr="00B11149" w:rsidRDefault="00CB0D84" w:rsidP="00084EDC">
      <w:pPr>
        <w:pStyle w:val="Heading4"/>
        <w:numPr>
          <w:ilvl w:val="0"/>
          <w:numId w:val="0"/>
        </w:numPr>
        <w:tabs>
          <w:tab w:val="left" w:pos="360"/>
        </w:tabs>
        <w:ind w:left="360"/>
      </w:pPr>
    </w:p>
    <w:p w:rsidR="00084EDC" w:rsidRDefault="00CB0D84" w:rsidP="00084EDC">
      <w:pPr>
        <w:pStyle w:val="Heading4"/>
        <w:tabs>
          <w:tab w:val="left" w:pos="360"/>
        </w:tabs>
        <w:ind w:left="360"/>
      </w:pPr>
      <w:r w:rsidRPr="00B11149">
        <w:t>Who were the preache</w:t>
      </w:r>
      <w:r w:rsidR="00084EDC">
        <w:t>rs of the 1950’s Tent Revivals?</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Oral Roberts, A.A. Alan, Jack Coe, and William Branham</w:t>
      </w:r>
    </w:p>
    <w:p w:rsidR="00CB0D84" w:rsidRPr="00CB0D84" w:rsidRDefault="00CB0D84" w:rsidP="00CB0D84"/>
    <w:p w:rsidR="007C67F5" w:rsidRDefault="007C67F5">
      <w:pPr>
        <w:rPr>
          <w:b/>
          <w:bCs/>
          <w:sz w:val="48"/>
          <w:szCs w:val="48"/>
        </w:rPr>
      </w:pPr>
      <w:bookmarkStart w:id="13" w:name="_Toc274067852"/>
      <w:r>
        <w:br w:type="page"/>
      </w:r>
    </w:p>
    <w:p w:rsidR="00AA5CA4" w:rsidRPr="005F46DF" w:rsidRDefault="00925ABA" w:rsidP="00FA6D50">
      <w:pPr>
        <w:pStyle w:val="Heading1"/>
        <w:numPr>
          <w:ilvl w:val="0"/>
          <w:numId w:val="15"/>
        </w:numPr>
        <w:ind w:left="0" w:firstLine="0"/>
      </w:pPr>
      <w:r w:rsidRPr="00F544A3">
        <w:lastRenderedPageBreak/>
        <w:t>THE MODERN CHURCH</w:t>
      </w:r>
      <w:r w:rsidR="00AA5CA4">
        <w:t xml:space="preserve">: </w:t>
      </w:r>
      <w:r>
        <w:br w:type="textWrapping" w:clear="all"/>
      </w:r>
      <w:r w:rsidR="00AA5CA4">
        <w:t>Quiz</w:t>
      </w:r>
      <w:bookmarkEnd w:id="13"/>
    </w:p>
    <w:p w:rsidR="005E0062" w:rsidRDefault="005E0062" w:rsidP="005E0062"/>
    <w:p w:rsidR="005E0062" w:rsidRPr="00B11149" w:rsidRDefault="005E0062" w:rsidP="005E0062">
      <w:pPr>
        <w:pStyle w:val="Heading4"/>
        <w:numPr>
          <w:ilvl w:val="0"/>
          <w:numId w:val="30"/>
        </w:numPr>
        <w:tabs>
          <w:tab w:val="left" w:pos="360"/>
        </w:tabs>
        <w:ind w:left="360"/>
      </w:pPr>
      <w:r w:rsidRPr="00B11149">
        <w:t>Which of the seven churches described in the Book of Revelation</w:t>
      </w:r>
      <w:r>
        <w:t xml:space="preserve"> corresponds to the Modern Church</w:t>
      </w:r>
      <w:r w:rsidRPr="00B11149">
        <w:t xml:space="preserve"> period, and what</w:t>
      </w:r>
      <w:r>
        <w:t xml:space="preserve"> is the meaning of this church </w:t>
      </w:r>
      <w:r w:rsidRPr="00B11149">
        <w:t>name?</w:t>
      </w:r>
    </w:p>
    <w:p w:rsidR="005E0062" w:rsidRPr="00084EDC" w:rsidRDefault="005E0062" w:rsidP="005E0062">
      <w:pPr>
        <w:pStyle w:val="Heading4"/>
        <w:numPr>
          <w:ilvl w:val="0"/>
          <w:numId w:val="0"/>
        </w:numPr>
        <w:tabs>
          <w:tab w:val="left" w:pos="360"/>
        </w:tabs>
        <w:ind w:left="360"/>
        <w:rPr>
          <w:color w:val="FFFFFF" w:themeColor="background1"/>
          <w:u w:val="single"/>
        </w:rPr>
      </w:pPr>
      <w:r>
        <w:tab/>
      </w:r>
      <w:r w:rsidRPr="00084EDC">
        <w:rPr>
          <w:color w:val="FFFFFF" w:themeColor="background1"/>
          <w:u w:val="single"/>
        </w:rPr>
        <w:t xml:space="preserve">Philadelphia and it means </w:t>
      </w:r>
      <w:r w:rsidRPr="00084EDC">
        <w:rPr>
          <w:i/>
          <w:color w:val="FFFFFF" w:themeColor="background1"/>
          <w:u w:val="single"/>
        </w:rPr>
        <w:t>brotherly love</w:t>
      </w:r>
      <w:r w:rsidRPr="00084EDC">
        <w:rPr>
          <w:color w:val="FFFFFF" w:themeColor="background1"/>
          <w:u w:val="single"/>
        </w:rPr>
        <w:t>.</w:t>
      </w:r>
    </w:p>
    <w:p w:rsidR="005E0062" w:rsidRPr="00B11149" w:rsidRDefault="005E0062" w:rsidP="005E0062">
      <w:pPr>
        <w:pStyle w:val="Heading4"/>
        <w:tabs>
          <w:tab w:val="left" w:pos="360"/>
        </w:tabs>
        <w:ind w:left="360"/>
      </w:pPr>
      <w:r w:rsidRPr="00B11149">
        <w:t>Brie</w:t>
      </w:r>
      <w:r>
        <w:t>fly describe the Modern Church period.</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ab/>
        <w:t>This was a period of a concentrated missionary effort and great revivals.</w:t>
      </w:r>
    </w:p>
    <w:p w:rsidR="005E0062" w:rsidRPr="00B11149" w:rsidRDefault="005E0062" w:rsidP="005E0062">
      <w:pPr>
        <w:pStyle w:val="Heading4"/>
        <w:numPr>
          <w:ilvl w:val="0"/>
          <w:numId w:val="0"/>
        </w:numPr>
        <w:tabs>
          <w:tab w:val="left" w:pos="360"/>
        </w:tabs>
        <w:ind w:left="360"/>
      </w:pPr>
    </w:p>
    <w:p w:rsidR="005E0062" w:rsidRPr="00B11149" w:rsidRDefault="005E0062" w:rsidP="005E0062">
      <w:pPr>
        <w:pStyle w:val="Heading4"/>
        <w:tabs>
          <w:tab w:val="left" w:pos="360"/>
        </w:tabs>
        <w:ind w:left="360"/>
      </w:pPr>
      <w:r w:rsidRPr="00B11149">
        <w:t>What was The Great Awakening?</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The Great Awakening was a mighty revival in both England and America in the early 1700”s.</w:t>
      </w:r>
    </w:p>
    <w:p w:rsidR="005E0062" w:rsidRPr="00B11149" w:rsidRDefault="005E0062" w:rsidP="005E0062">
      <w:pPr>
        <w:pStyle w:val="Heading4"/>
        <w:numPr>
          <w:ilvl w:val="0"/>
          <w:numId w:val="0"/>
        </w:numPr>
        <w:tabs>
          <w:tab w:val="left" w:pos="360"/>
        </w:tabs>
        <w:ind w:left="360"/>
      </w:pPr>
    </w:p>
    <w:p w:rsidR="005E0062" w:rsidRDefault="005E0062" w:rsidP="005E0062">
      <w:pPr>
        <w:pStyle w:val="Heading4"/>
        <w:tabs>
          <w:tab w:val="left" w:pos="360"/>
        </w:tabs>
        <w:ind w:left="360"/>
      </w:pPr>
      <w:r w:rsidRPr="00B11149">
        <w:t>Who were the leaders of The Second Great Awakening?</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Charles Finney, D.L. Moody, and Charles Spurgeon</w:t>
      </w:r>
    </w:p>
    <w:p w:rsidR="005E0062" w:rsidRPr="00B11149" w:rsidRDefault="005E0062" w:rsidP="005E0062">
      <w:pPr>
        <w:pStyle w:val="Heading4"/>
        <w:numPr>
          <w:ilvl w:val="0"/>
          <w:numId w:val="0"/>
        </w:numPr>
        <w:tabs>
          <w:tab w:val="left" w:pos="360"/>
        </w:tabs>
        <w:ind w:left="360"/>
      </w:pPr>
    </w:p>
    <w:p w:rsidR="005E0062" w:rsidRPr="00B11149" w:rsidRDefault="005E0062" w:rsidP="005E0062">
      <w:pPr>
        <w:pStyle w:val="Heading4"/>
        <w:tabs>
          <w:tab w:val="left" w:pos="360"/>
        </w:tabs>
        <w:ind w:left="360"/>
      </w:pPr>
      <w:r w:rsidRPr="00B11149">
        <w:t>How did doctrinal beliefs hinder the evangelizing of heathen nations?</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 xml:space="preserve">The Calvinist doctrine of the predestination of the elect was the common belief of </w:t>
      </w:r>
      <w:r w:rsidRPr="00084EDC">
        <w:rPr>
          <w:color w:val="FFFFFF" w:themeColor="background1"/>
          <w:u w:val="single"/>
        </w:rPr>
        <w:tab/>
        <w:t xml:space="preserve">the church during this period.  Heathen nations were believed to be predestined to </w:t>
      </w:r>
      <w:r w:rsidRPr="00084EDC">
        <w:rPr>
          <w:color w:val="FFFFFF" w:themeColor="background1"/>
          <w:u w:val="single"/>
        </w:rPr>
        <w:tab/>
        <w:t xml:space="preserve">be dammed with no hope of Salvation.   It was because of the adherence to this </w:t>
      </w:r>
      <w:r w:rsidRPr="00084EDC">
        <w:rPr>
          <w:color w:val="FFFFFF" w:themeColor="background1"/>
          <w:u w:val="single"/>
        </w:rPr>
        <w:tab/>
        <w:t xml:space="preserve">false doctrine that it was thought to be unnecessary to travel to heathen nations </w:t>
      </w:r>
      <w:r w:rsidRPr="00084EDC">
        <w:rPr>
          <w:color w:val="FFFFFF" w:themeColor="background1"/>
          <w:u w:val="single"/>
        </w:rPr>
        <w:tab/>
        <w:t>since they couldn’t be saved</w:t>
      </w:r>
    </w:p>
    <w:p w:rsidR="005E0062" w:rsidRPr="00B11149" w:rsidRDefault="005E0062" w:rsidP="005E0062">
      <w:pPr>
        <w:pStyle w:val="Heading4"/>
        <w:numPr>
          <w:ilvl w:val="0"/>
          <w:numId w:val="0"/>
        </w:numPr>
        <w:tabs>
          <w:tab w:val="left" w:pos="360"/>
        </w:tabs>
        <w:ind w:left="360"/>
      </w:pPr>
    </w:p>
    <w:p w:rsidR="005E0062" w:rsidRDefault="005E0062" w:rsidP="005E0062">
      <w:pPr>
        <w:pStyle w:val="Heading4"/>
        <w:tabs>
          <w:tab w:val="left" w:pos="360"/>
        </w:tabs>
        <w:ind w:left="360"/>
      </w:pPr>
      <w:r w:rsidRPr="00B11149">
        <w:t>Who was William Carey?</w:t>
      </w:r>
      <w:r>
        <w:t xml:space="preserve"> (2-5 details concerning William Carey)</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William Carey is the father of the modern missionary movement. He formed the first missionary society.  He was the first modern missionary that went to a foreign country for the purpose of evangelizing a heathen nation.  He was the first missionary to India.</w:t>
      </w:r>
    </w:p>
    <w:p w:rsidR="005E0062" w:rsidRPr="00B11149" w:rsidRDefault="005E0062" w:rsidP="005E0062">
      <w:pPr>
        <w:pStyle w:val="Heading4"/>
        <w:numPr>
          <w:ilvl w:val="0"/>
          <w:numId w:val="0"/>
        </w:numPr>
        <w:tabs>
          <w:tab w:val="left" w:pos="360"/>
        </w:tabs>
        <w:ind w:left="360"/>
      </w:pPr>
    </w:p>
    <w:p w:rsidR="005E0062" w:rsidRDefault="005E0062" w:rsidP="005E0062">
      <w:pPr>
        <w:pStyle w:val="Heading4"/>
        <w:tabs>
          <w:tab w:val="left" w:pos="360"/>
        </w:tabs>
        <w:ind w:left="360"/>
      </w:pPr>
      <w:r w:rsidRPr="00B11149">
        <w:t>Who was called the pathfinder of Africa?</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David Livingstone</w:t>
      </w:r>
    </w:p>
    <w:p w:rsidR="005E0062" w:rsidRPr="00B11149" w:rsidRDefault="005E0062" w:rsidP="005E0062">
      <w:pPr>
        <w:pStyle w:val="Heading4"/>
        <w:numPr>
          <w:ilvl w:val="0"/>
          <w:numId w:val="0"/>
        </w:numPr>
        <w:tabs>
          <w:tab w:val="left" w:pos="360"/>
        </w:tabs>
        <w:ind w:left="360"/>
      </w:pPr>
    </w:p>
    <w:p w:rsidR="005E0062" w:rsidRDefault="005E0062" w:rsidP="005E0062">
      <w:pPr>
        <w:pStyle w:val="Heading4"/>
        <w:ind w:left="360"/>
      </w:pPr>
      <w:r w:rsidRPr="00B11149">
        <w:t>Briefly describe the Azusa Street revival.</w:t>
      </w:r>
    </w:p>
    <w:p w:rsidR="005E0062" w:rsidRPr="00084EDC" w:rsidRDefault="005E0062" w:rsidP="005E0062">
      <w:pPr>
        <w:pStyle w:val="Heading4"/>
        <w:numPr>
          <w:ilvl w:val="0"/>
          <w:numId w:val="0"/>
        </w:numPr>
        <w:ind w:left="360"/>
        <w:rPr>
          <w:color w:val="FFFFFF" w:themeColor="background1"/>
          <w:u w:val="single"/>
        </w:rPr>
      </w:pPr>
      <w:r w:rsidRPr="00084EDC">
        <w:rPr>
          <w:color w:val="FFFFFF" w:themeColor="background1"/>
          <w:u w:val="single"/>
        </w:rPr>
        <w:t xml:space="preserve"> It was a mighty outpouring of the Holy Ghost in Los Angeles California at the turn of the century.  God was restoring Pentecost to the Church.</w:t>
      </w:r>
    </w:p>
    <w:p w:rsidR="005E0062" w:rsidRPr="00084EDC" w:rsidRDefault="005E0062" w:rsidP="005E0062"/>
    <w:p w:rsidR="005E0062" w:rsidRPr="00B11149" w:rsidRDefault="005E0062" w:rsidP="005E0062">
      <w:pPr>
        <w:pStyle w:val="Heading4"/>
        <w:tabs>
          <w:tab w:val="left" w:pos="360"/>
        </w:tabs>
        <w:ind w:left="360"/>
      </w:pPr>
      <w:r w:rsidRPr="00B11149">
        <w:t>Who were other notable preachers of this period?</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Billy Sunday and Smith Wigglesworth</w:t>
      </w:r>
    </w:p>
    <w:p w:rsidR="005E0062" w:rsidRPr="00B11149" w:rsidRDefault="005E0062" w:rsidP="005E0062">
      <w:pPr>
        <w:pStyle w:val="Heading4"/>
        <w:numPr>
          <w:ilvl w:val="0"/>
          <w:numId w:val="0"/>
        </w:numPr>
        <w:tabs>
          <w:tab w:val="left" w:pos="360"/>
        </w:tabs>
        <w:ind w:left="360"/>
      </w:pPr>
    </w:p>
    <w:p w:rsidR="005E0062" w:rsidRDefault="005E0062" w:rsidP="005E0062">
      <w:pPr>
        <w:pStyle w:val="Heading4"/>
        <w:tabs>
          <w:tab w:val="left" w:pos="360"/>
        </w:tabs>
        <w:ind w:left="360"/>
      </w:pPr>
      <w:r w:rsidRPr="00B11149">
        <w:t>Who were the preache</w:t>
      </w:r>
      <w:r>
        <w:t>rs of the 1950’s Tent Revivals?</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Oral Roberts, A.A. Alan, Jack Coe, and William Branham</w:t>
      </w:r>
    </w:p>
    <w:p w:rsidR="005E0062" w:rsidRPr="00CB0D84" w:rsidRDefault="005E0062" w:rsidP="005E0062"/>
    <w:p w:rsidR="00AA5CA4" w:rsidRPr="005E0062" w:rsidRDefault="00AA5CA4" w:rsidP="005E0062">
      <w:pPr>
        <w:rPr>
          <w:b/>
          <w:bCs/>
          <w:sz w:val="48"/>
          <w:szCs w:val="48"/>
        </w:rPr>
      </w:pPr>
      <w:r>
        <w:br w:type="page"/>
      </w:r>
    </w:p>
    <w:p w:rsidR="00AA5CA4" w:rsidRPr="005F46DF" w:rsidRDefault="00925ABA" w:rsidP="00AA5CA4">
      <w:pPr>
        <w:pStyle w:val="Heading1"/>
      </w:pPr>
      <w:bookmarkStart w:id="14" w:name="_Toc274067853"/>
      <w:r>
        <w:lastRenderedPageBreak/>
        <w:t>8</w:t>
      </w:r>
      <w:r w:rsidR="00AA5CA4">
        <w:t xml:space="preserve"> - </w:t>
      </w:r>
      <w:r w:rsidRPr="00F544A3">
        <w:t>THE LAODICEAN CHURCH</w:t>
      </w:r>
      <w:r w:rsidR="00AA5CA4">
        <w:t xml:space="preserve">: </w:t>
      </w:r>
      <w:r>
        <w:br w:type="textWrapping" w:clear="all"/>
      </w:r>
      <w:r w:rsidR="00AA5CA4">
        <w:t>Study Questions</w:t>
      </w:r>
      <w:bookmarkEnd w:id="14"/>
    </w:p>
    <w:p w:rsidR="00AA5CA4" w:rsidRDefault="00AA5CA4" w:rsidP="00AA5CA4">
      <w:pPr>
        <w:pStyle w:val="ListParagraph"/>
        <w:ind w:left="360"/>
      </w:pPr>
    </w:p>
    <w:p w:rsidR="00CB0D84" w:rsidRDefault="00CB0D84" w:rsidP="00FA6D50">
      <w:pPr>
        <w:pStyle w:val="Heading4"/>
        <w:numPr>
          <w:ilvl w:val="0"/>
          <w:numId w:val="31"/>
        </w:numPr>
        <w:tabs>
          <w:tab w:val="left" w:pos="360"/>
        </w:tabs>
        <w:ind w:left="360"/>
      </w:pPr>
      <w:r>
        <w:t>What does the word Laodicea mean?</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Laodicea means rule by the people</w:t>
      </w:r>
    </w:p>
    <w:p w:rsidR="00CB0D84" w:rsidRDefault="00CB0D84" w:rsidP="00FA6D50">
      <w:pPr>
        <w:pStyle w:val="Heading4"/>
        <w:numPr>
          <w:ilvl w:val="0"/>
          <w:numId w:val="0"/>
        </w:numPr>
        <w:tabs>
          <w:tab w:val="left" w:pos="360"/>
        </w:tabs>
        <w:ind w:left="360"/>
      </w:pPr>
    </w:p>
    <w:p w:rsidR="00FA6D50" w:rsidRDefault="00CB0D84" w:rsidP="00FA6D50">
      <w:pPr>
        <w:pStyle w:val="Heading4"/>
        <w:tabs>
          <w:tab w:val="left" w:pos="360"/>
        </w:tabs>
        <w:ind w:left="360"/>
      </w:pPr>
      <w:r>
        <w:t xml:space="preserve">Why did Jesus say He would </w:t>
      </w:r>
      <w:proofErr w:type="spellStart"/>
      <w:r>
        <w:t>spue</w:t>
      </w:r>
      <w:proofErr w:type="spellEnd"/>
      <w:r>
        <w:t xml:space="preserve"> this church out of His mouth?</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Because they were lukewarm.</w:t>
      </w:r>
    </w:p>
    <w:p w:rsidR="00CB0D84" w:rsidRDefault="00CB0D84" w:rsidP="00FA6D50">
      <w:pPr>
        <w:pStyle w:val="Heading4"/>
        <w:numPr>
          <w:ilvl w:val="0"/>
          <w:numId w:val="0"/>
        </w:numPr>
        <w:tabs>
          <w:tab w:val="left" w:pos="360"/>
        </w:tabs>
        <w:ind w:left="360"/>
      </w:pPr>
    </w:p>
    <w:p w:rsidR="00FA6D50" w:rsidRDefault="00CB0D84" w:rsidP="00FA6D50">
      <w:pPr>
        <w:pStyle w:val="Heading4"/>
        <w:tabs>
          <w:tab w:val="left" w:pos="360"/>
        </w:tabs>
        <w:ind w:left="360"/>
      </w:pPr>
      <w:r>
        <w:t>How did Jesus describe this church period in Rev 3:17?</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 Thou art wretched, and miserable, and poor, and blind, and naked</w:t>
      </w:r>
      <w:r w:rsidRPr="00AD3D3C">
        <w:rPr>
          <w:i/>
          <w:color w:val="FFFFFF" w:themeColor="background1"/>
          <w:u w:val="single"/>
        </w:rPr>
        <w:t>.</w:t>
      </w:r>
    </w:p>
    <w:p w:rsidR="00CB0D84" w:rsidRDefault="00CB0D84" w:rsidP="00FA6D50">
      <w:pPr>
        <w:pStyle w:val="Heading4"/>
        <w:numPr>
          <w:ilvl w:val="0"/>
          <w:numId w:val="0"/>
        </w:numPr>
        <w:tabs>
          <w:tab w:val="left" w:pos="360"/>
        </w:tabs>
        <w:ind w:left="360"/>
      </w:pPr>
    </w:p>
    <w:p w:rsidR="00FA6D50" w:rsidRDefault="00CB0D84" w:rsidP="00FA6D50">
      <w:pPr>
        <w:pStyle w:val="Heading4"/>
        <w:tabs>
          <w:tab w:val="left" w:pos="360"/>
        </w:tabs>
        <w:ind w:left="360"/>
      </w:pPr>
      <w:r>
        <w:t>Briefly describe the phrase: New Evangelicals.</w:t>
      </w:r>
    </w:p>
    <w:p w:rsidR="00CB0D84" w:rsidRPr="00FA6D50" w:rsidRDefault="00CB0D84" w:rsidP="00FA6D50">
      <w:pPr>
        <w:pStyle w:val="Heading4"/>
        <w:numPr>
          <w:ilvl w:val="0"/>
          <w:numId w:val="0"/>
        </w:numPr>
        <w:tabs>
          <w:tab w:val="left" w:pos="360"/>
        </w:tabs>
        <w:ind w:left="360"/>
        <w:rPr>
          <w:color w:val="FFFFFF" w:themeColor="background1"/>
          <w:u w:val="single"/>
        </w:rPr>
      </w:pPr>
      <w:r w:rsidRPr="00FA6D50">
        <w:rPr>
          <w:color w:val="FFFFFF" w:themeColor="background1"/>
          <w:u w:val="single"/>
        </w:rPr>
        <w:t>This phrase describes those who were pro</w:t>
      </w:r>
      <w:r w:rsidR="00FA6D50" w:rsidRPr="00FA6D50">
        <w:rPr>
          <w:color w:val="FFFFFF" w:themeColor="background1"/>
          <w:u w:val="single"/>
        </w:rPr>
        <w:t xml:space="preserve">moting a new modern religion of </w:t>
      </w:r>
      <w:r w:rsidRPr="00FA6D50">
        <w:rPr>
          <w:color w:val="FFFFFF" w:themeColor="background1"/>
          <w:u w:val="single"/>
        </w:rPr>
        <w:t>compromise.</w:t>
      </w:r>
    </w:p>
    <w:p w:rsidR="00CB0D84" w:rsidRDefault="00CB0D84" w:rsidP="00FA6D50">
      <w:pPr>
        <w:pStyle w:val="Heading4"/>
        <w:numPr>
          <w:ilvl w:val="0"/>
          <w:numId w:val="0"/>
        </w:numPr>
        <w:tabs>
          <w:tab w:val="left" w:pos="360"/>
        </w:tabs>
        <w:ind w:left="360"/>
      </w:pPr>
    </w:p>
    <w:p w:rsidR="00CB0D84" w:rsidRDefault="00CB0D84" w:rsidP="00FA6D50">
      <w:pPr>
        <w:pStyle w:val="Heading4"/>
        <w:tabs>
          <w:tab w:val="left" w:pos="360"/>
        </w:tabs>
        <w:ind w:left="360"/>
      </w:pPr>
      <w:r>
        <w:t>What evidence reveals that Billy Graham promoted a new wave of liberalism?</w:t>
      </w:r>
    </w:p>
    <w:p w:rsidR="00AD3D3C" w:rsidRPr="00AD3D3C" w:rsidRDefault="00CB0D84"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He demanded that liberals sponsor crusades alongside the fundamentalists.</w:t>
      </w:r>
      <w:r w:rsidR="00FA6D50" w:rsidRPr="00AD3D3C">
        <w:rPr>
          <w:color w:val="FFFFFF" w:themeColor="background1"/>
          <w:u w:val="single"/>
        </w:rPr>
        <w:t xml:space="preserve"> </w:t>
      </w:r>
      <w:r w:rsidRPr="00AD3D3C">
        <w:rPr>
          <w:color w:val="FFFFFF" w:themeColor="background1"/>
          <w:u w:val="single"/>
        </w:rPr>
        <w:t>He started what was called the inclusive poli</w:t>
      </w:r>
      <w:r w:rsidR="00FA6D50" w:rsidRPr="00AD3D3C">
        <w:rPr>
          <w:color w:val="FFFFFF" w:themeColor="background1"/>
          <w:u w:val="single"/>
        </w:rPr>
        <w:t xml:space="preserve">cy, which was to include the </w:t>
      </w:r>
      <w:r w:rsidRPr="00AD3D3C">
        <w:rPr>
          <w:color w:val="FFFFFF" w:themeColor="background1"/>
          <w:u w:val="single"/>
        </w:rPr>
        <w:t>world rather than to separate from the w</w:t>
      </w:r>
      <w:r w:rsidR="00FA6D50" w:rsidRPr="00AD3D3C">
        <w:rPr>
          <w:color w:val="FFFFFF" w:themeColor="background1"/>
          <w:u w:val="single"/>
        </w:rPr>
        <w:t xml:space="preserve">orld.  He brought in worldly </w:t>
      </w:r>
      <w:r w:rsidRPr="00AD3D3C">
        <w:rPr>
          <w:color w:val="FFFFFF" w:themeColor="background1"/>
          <w:u w:val="single"/>
        </w:rPr>
        <w:t>entertainers to sing gospel songs at the crusades.  There was a close association with Catholics in the Crusa</w:t>
      </w:r>
      <w:r w:rsidR="00AD3D3C" w:rsidRPr="00AD3D3C">
        <w:rPr>
          <w:color w:val="FFFFFF" w:themeColor="background1"/>
          <w:u w:val="single"/>
        </w:rPr>
        <w:t xml:space="preserve">des.  He refers to those in </w:t>
      </w:r>
      <w:r w:rsidR="00AD3D3C" w:rsidRPr="00AD3D3C">
        <w:rPr>
          <w:color w:val="FFFFFF" w:themeColor="background1"/>
          <w:u w:val="single"/>
        </w:rPr>
        <w:tab/>
      </w:r>
      <w:r w:rsidRPr="00AD3D3C">
        <w:rPr>
          <w:color w:val="FFFFFF" w:themeColor="background1"/>
          <w:u w:val="single"/>
        </w:rPr>
        <w:t>Romanism as our Catholic brothers.</w:t>
      </w:r>
    </w:p>
    <w:p w:rsidR="00CB0D84" w:rsidRPr="00AD3D3C" w:rsidRDefault="00CB0D84"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(A brief summary of some of these facts are acceptable.)</w:t>
      </w:r>
    </w:p>
    <w:p w:rsidR="00CB0D84" w:rsidRDefault="00CB0D84" w:rsidP="00FA6D50">
      <w:pPr>
        <w:pStyle w:val="Heading4"/>
        <w:tabs>
          <w:tab w:val="left" w:pos="360"/>
        </w:tabs>
        <w:ind w:left="360"/>
      </w:pPr>
      <w:r>
        <w:t>In what false church did the charismatic movement begin?</w:t>
      </w:r>
    </w:p>
    <w:p w:rsidR="00CB0D84" w:rsidRPr="00AD3D3C" w:rsidRDefault="00CB0D84" w:rsidP="00AD3D3C">
      <w:pPr>
        <w:pStyle w:val="Heading4"/>
        <w:numPr>
          <w:ilvl w:val="0"/>
          <w:numId w:val="0"/>
        </w:numPr>
        <w:tabs>
          <w:tab w:val="left" w:pos="360"/>
        </w:tabs>
        <w:ind w:left="360"/>
        <w:rPr>
          <w:color w:val="FFFFFF" w:themeColor="background1"/>
        </w:rPr>
      </w:pPr>
      <w:r w:rsidRPr="00AD3D3C">
        <w:rPr>
          <w:color w:val="FFFFFF" w:themeColor="background1"/>
        </w:rPr>
        <w:t>The Roman Catholic Church.</w:t>
      </w:r>
    </w:p>
    <w:p w:rsidR="00CB0D84" w:rsidRDefault="00CB0D84" w:rsidP="00AD3D3C">
      <w:pPr>
        <w:pStyle w:val="Heading4"/>
        <w:numPr>
          <w:ilvl w:val="0"/>
          <w:numId w:val="0"/>
        </w:numPr>
        <w:tabs>
          <w:tab w:val="left" w:pos="360"/>
        </w:tabs>
        <w:ind w:left="360"/>
      </w:pPr>
    </w:p>
    <w:p w:rsidR="00CB0D84" w:rsidRDefault="00CB0D84" w:rsidP="00FA6D50">
      <w:pPr>
        <w:pStyle w:val="Heading4"/>
        <w:tabs>
          <w:tab w:val="left" w:pos="360"/>
        </w:tabs>
        <w:ind w:left="360"/>
      </w:pPr>
      <w:r>
        <w:t xml:space="preserve">What type of gospel has replaced the Gospel of Jesus Christ in many of our </w:t>
      </w:r>
      <w:r>
        <w:tab/>
        <w:t>modern churches?</w:t>
      </w:r>
    </w:p>
    <w:p w:rsidR="00CB0D84" w:rsidRPr="00AD3D3C" w:rsidRDefault="00CB0D84"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gospel of prosperity has replaced the Gospel of Jesus Christ in many of our </w:t>
      </w:r>
      <w:r w:rsidRPr="00AD3D3C">
        <w:rPr>
          <w:color w:val="FFFFFF" w:themeColor="background1"/>
          <w:u w:val="single"/>
        </w:rPr>
        <w:tab/>
        <w:t>modern churches.</w:t>
      </w:r>
    </w:p>
    <w:p w:rsidR="00CB0D84" w:rsidRDefault="00CB0D84" w:rsidP="00FA6D50">
      <w:pPr>
        <w:pStyle w:val="Heading4"/>
        <w:numPr>
          <w:ilvl w:val="0"/>
          <w:numId w:val="0"/>
        </w:numPr>
        <w:tabs>
          <w:tab w:val="left" w:pos="360"/>
        </w:tabs>
        <w:ind w:left="360"/>
      </w:pPr>
    </w:p>
    <w:p w:rsidR="00FA6D50" w:rsidRDefault="00CB0D84" w:rsidP="00FA6D50">
      <w:pPr>
        <w:pStyle w:val="Heading4"/>
        <w:tabs>
          <w:tab w:val="left" w:pos="360"/>
        </w:tabs>
        <w:ind w:left="360"/>
      </w:pPr>
      <w:r>
        <w:t>Give an example of a false doctrine fad that ha</w:t>
      </w:r>
      <w:r w:rsidR="00AD3D3C">
        <w:t xml:space="preserve">s swept through the </w:t>
      </w:r>
      <w:proofErr w:type="spellStart"/>
      <w:r w:rsidR="00AD3D3C">
        <w:t>Laodicean</w:t>
      </w:r>
      <w:proofErr w:type="spellEnd"/>
      <w:r w:rsidR="00AD3D3C">
        <w:t xml:space="preserve"> </w:t>
      </w:r>
      <w:r>
        <w:t>church.</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emphasis is on wealth and monetary gain.  Blab </w:t>
      </w:r>
      <w:r w:rsidR="00FA6D50" w:rsidRPr="00AD3D3C">
        <w:rPr>
          <w:color w:val="FFFFFF" w:themeColor="background1"/>
          <w:u w:val="single"/>
        </w:rPr>
        <w:t xml:space="preserve">it and grab it and name it and </w:t>
      </w:r>
      <w:r w:rsidRPr="00AD3D3C">
        <w:rPr>
          <w:color w:val="FFFFFF" w:themeColor="background1"/>
          <w:u w:val="single"/>
        </w:rPr>
        <w:t xml:space="preserve">claim it.  One example is the </w:t>
      </w:r>
      <w:proofErr w:type="spellStart"/>
      <w:r w:rsidRPr="00AD3D3C">
        <w:rPr>
          <w:i/>
          <w:color w:val="FFFFFF" w:themeColor="background1"/>
          <w:u w:val="single"/>
        </w:rPr>
        <w:t>Jabez</w:t>
      </w:r>
      <w:proofErr w:type="spellEnd"/>
      <w:r w:rsidRPr="00AD3D3C">
        <w:rPr>
          <w:i/>
          <w:color w:val="FFFFFF" w:themeColor="background1"/>
          <w:u w:val="single"/>
        </w:rPr>
        <w:t xml:space="preserve"> prayer</w:t>
      </w:r>
      <w:r w:rsidRPr="00AD3D3C">
        <w:rPr>
          <w:color w:val="FFFFFF" w:themeColor="background1"/>
          <w:u w:val="single"/>
        </w:rPr>
        <w:t>.  (Answers may vary)</w:t>
      </w:r>
    </w:p>
    <w:p w:rsidR="00CB0D84" w:rsidRDefault="00CB0D84" w:rsidP="00FA6D50">
      <w:pPr>
        <w:pStyle w:val="Heading4"/>
        <w:numPr>
          <w:ilvl w:val="0"/>
          <w:numId w:val="0"/>
        </w:numPr>
        <w:tabs>
          <w:tab w:val="left" w:pos="360"/>
        </w:tabs>
        <w:ind w:left="360"/>
      </w:pPr>
      <w:r>
        <w:tab/>
      </w:r>
    </w:p>
    <w:p w:rsidR="00CB0D84" w:rsidRDefault="00CB0D84" w:rsidP="00FA6D50">
      <w:pPr>
        <w:pStyle w:val="Heading4"/>
        <w:tabs>
          <w:tab w:val="left" w:pos="360"/>
        </w:tabs>
        <w:ind w:left="360"/>
      </w:pPr>
      <w:r>
        <w:t>How did Jesus say this church described itself? (Rev. 3:17)</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Because thou </w:t>
      </w:r>
      <w:proofErr w:type="spellStart"/>
      <w:r w:rsidRPr="00AD3D3C">
        <w:rPr>
          <w:color w:val="FFFFFF" w:themeColor="background1"/>
          <w:u w:val="single"/>
        </w:rPr>
        <w:t>sayest</w:t>
      </w:r>
      <w:proofErr w:type="spellEnd"/>
      <w:r w:rsidRPr="00AD3D3C">
        <w:rPr>
          <w:color w:val="FFFFFF" w:themeColor="background1"/>
          <w:u w:val="single"/>
        </w:rPr>
        <w:t xml:space="preserve">, I am rich, and increased with goods, and have need of </w:t>
      </w:r>
      <w:r w:rsidRPr="00AD3D3C">
        <w:rPr>
          <w:color w:val="FFFFFF" w:themeColor="background1"/>
          <w:u w:val="single"/>
        </w:rPr>
        <w:tab/>
        <w:t>nothing;</w:t>
      </w:r>
    </w:p>
    <w:p w:rsidR="00CB0D84" w:rsidRDefault="00CB0D84" w:rsidP="00FA6D50">
      <w:pPr>
        <w:pStyle w:val="Heading4"/>
        <w:numPr>
          <w:ilvl w:val="0"/>
          <w:numId w:val="0"/>
        </w:numPr>
        <w:tabs>
          <w:tab w:val="left" w:pos="360"/>
        </w:tabs>
        <w:ind w:left="360"/>
      </w:pPr>
    </w:p>
    <w:p w:rsidR="00FA6D50" w:rsidRPr="00FA6D50" w:rsidRDefault="00CB0D84" w:rsidP="00FA6D50">
      <w:pPr>
        <w:pStyle w:val="Heading4"/>
        <w:tabs>
          <w:tab w:val="left" w:pos="360"/>
        </w:tabs>
        <w:ind w:left="360"/>
      </w:pPr>
      <w:r>
        <w:t xml:space="preserve">Briefly describe the </w:t>
      </w:r>
      <w:proofErr w:type="spellStart"/>
      <w:r>
        <w:t>Laodicean</w:t>
      </w:r>
      <w:proofErr w:type="spellEnd"/>
      <w:r>
        <w:t xml:space="preserve"> church period?</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church is in a lukewarm condition. Much of the church is asleep. </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There is much worldliness and compromise in the churches today.</w:t>
      </w:r>
    </w:p>
    <w:p w:rsidR="00AA5CA4" w:rsidRDefault="00AA5CA4" w:rsidP="00AA5CA4"/>
    <w:p w:rsidR="007C67F5" w:rsidRDefault="007C67F5">
      <w:pPr>
        <w:rPr>
          <w:b/>
          <w:bCs/>
          <w:sz w:val="48"/>
          <w:szCs w:val="48"/>
        </w:rPr>
      </w:pPr>
      <w:bookmarkStart w:id="15" w:name="_Toc274067854"/>
      <w:r>
        <w:br w:type="page"/>
      </w:r>
    </w:p>
    <w:p w:rsidR="00AA5CA4" w:rsidRPr="005F46DF" w:rsidRDefault="00925ABA" w:rsidP="00AD3D3C">
      <w:pPr>
        <w:pStyle w:val="Heading1"/>
        <w:numPr>
          <w:ilvl w:val="0"/>
          <w:numId w:val="15"/>
        </w:numPr>
        <w:ind w:left="0" w:firstLine="0"/>
      </w:pPr>
      <w:r w:rsidRPr="00F544A3">
        <w:lastRenderedPageBreak/>
        <w:t>THE LAODICEAN CHURCH</w:t>
      </w:r>
      <w:r w:rsidR="00AA5CA4">
        <w:t xml:space="preserve">: </w:t>
      </w:r>
      <w:r>
        <w:br w:type="textWrapping" w:clear="all"/>
      </w:r>
      <w:r w:rsidR="00AA5CA4">
        <w:t>Quiz</w:t>
      </w:r>
      <w:bookmarkEnd w:id="15"/>
    </w:p>
    <w:p w:rsidR="00AD3D3C" w:rsidRDefault="00AD3D3C" w:rsidP="00AD3D3C">
      <w:pPr>
        <w:pStyle w:val="ListParagraph"/>
        <w:ind w:left="360"/>
      </w:pPr>
    </w:p>
    <w:p w:rsidR="00AD3D3C" w:rsidRDefault="00AD3D3C" w:rsidP="00AD3D3C">
      <w:pPr>
        <w:pStyle w:val="Heading4"/>
        <w:numPr>
          <w:ilvl w:val="0"/>
          <w:numId w:val="32"/>
        </w:numPr>
        <w:tabs>
          <w:tab w:val="left" w:pos="360"/>
        </w:tabs>
        <w:ind w:left="360"/>
      </w:pPr>
      <w:r>
        <w:t>What does the word Laodicea mean?</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Laodicea means rule by the people</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 xml:space="preserve">Why did Jesus say He would </w:t>
      </w:r>
      <w:proofErr w:type="spellStart"/>
      <w:r>
        <w:t>spue</w:t>
      </w:r>
      <w:proofErr w:type="spellEnd"/>
      <w:r>
        <w:t xml:space="preserve"> this church out of His mouth?</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Because they were lukewarm.</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How did Jesus describe this church period in Rev 3:17?</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 Thou art wretched, and miserable, and poor, and blind, and naked</w:t>
      </w:r>
      <w:r w:rsidRPr="00AD3D3C">
        <w:rPr>
          <w:i/>
          <w:color w:val="FFFFFF" w:themeColor="background1"/>
          <w:u w:val="single"/>
        </w:rPr>
        <w:t>.</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Briefly describe the phrase: New Evangelicals.</w:t>
      </w:r>
    </w:p>
    <w:p w:rsidR="00AD3D3C" w:rsidRPr="00FA6D50" w:rsidRDefault="00AD3D3C" w:rsidP="00AD3D3C">
      <w:pPr>
        <w:pStyle w:val="Heading4"/>
        <w:numPr>
          <w:ilvl w:val="0"/>
          <w:numId w:val="0"/>
        </w:numPr>
        <w:tabs>
          <w:tab w:val="left" w:pos="360"/>
        </w:tabs>
        <w:ind w:left="360"/>
        <w:rPr>
          <w:color w:val="FFFFFF" w:themeColor="background1"/>
          <w:u w:val="single"/>
        </w:rPr>
      </w:pPr>
      <w:r w:rsidRPr="00FA6D50">
        <w:rPr>
          <w:color w:val="FFFFFF" w:themeColor="background1"/>
          <w:u w:val="single"/>
        </w:rPr>
        <w:t>This phrase describes those who were promoting a new modern religion of compromise.</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What evidence reveals that Billy Graham promoted a new wave of liberalism?</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He demanded that liberals sponsor crusades alongside the fundamentalists. He started what was called the inclusive policy, which was to include the world rather than to separate from the world.  He brought in worldly entertainers to sing gospel songs at the crusades.  There was a close association with Catholics in the Crusades.  He refers to those in </w:t>
      </w:r>
      <w:r w:rsidRPr="00AD3D3C">
        <w:rPr>
          <w:color w:val="FFFFFF" w:themeColor="background1"/>
          <w:u w:val="single"/>
        </w:rPr>
        <w:tab/>
        <w:t>Romanism as our Catholic brothers.</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(A brief summary of some of these facts are acceptable.)</w:t>
      </w:r>
    </w:p>
    <w:p w:rsidR="00AD3D3C" w:rsidRDefault="00AD3D3C" w:rsidP="00AD3D3C">
      <w:pPr>
        <w:pStyle w:val="Heading4"/>
        <w:tabs>
          <w:tab w:val="left" w:pos="360"/>
        </w:tabs>
        <w:ind w:left="360"/>
      </w:pPr>
      <w:r>
        <w:t>In what false church did the charismatic movement begin?</w:t>
      </w:r>
    </w:p>
    <w:p w:rsidR="00AD3D3C" w:rsidRPr="00AD3D3C" w:rsidRDefault="00AD3D3C" w:rsidP="00AD3D3C">
      <w:pPr>
        <w:pStyle w:val="Heading4"/>
        <w:numPr>
          <w:ilvl w:val="0"/>
          <w:numId w:val="0"/>
        </w:numPr>
        <w:tabs>
          <w:tab w:val="left" w:pos="360"/>
        </w:tabs>
        <w:ind w:left="360"/>
        <w:rPr>
          <w:color w:val="FFFFFF" w:themeColor="background1"/>
        </w:rPr>
      </w:pPr>
      <w:r w:rsidRPr="00AD3D3C">
        <w:rPr>
          <w:color w:val="FFFFFF" w:themeColor="background1"/>
        </w:rPr>
        <w:t>The Roman Catholic Church.</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 xml:space="preserve">What type of gospel has replaced the Gospel of Jesus Christ in many of our </w:t>
      </w:r>
      <w:r>
        <w:tab/>
        <w:t>modern churches?</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gospel of prosperity has replaced the Gospel of Jesus Christ in many of our </w:t>
      </w:r>
      <w:r w:rsidRPr="00AD3D3C">
        <w:rPr>
          <w:color w:val="FFFFFF" w:themeColor="background1"/>
          <w:u w:val="single"/>
        </w:rPr>
        <w:tab/>
        <w:t>modern churches.</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 xml:space="preserve">Give an example of a false doctrine fad that has swept through the </w:t>
      </w:r>
      <w:proofErr w:type="spellStart"/>
      <w:r>
        <w:t>Laodicean</w:t>
      </w:r>
      <w:proofErr w:type="spellEnd"/>
      <w:r>
        <w:t xml:space="preserve"> church.</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emphasis is on wealth and monetary gain.  Blab it and grab it and name it and claim it.  One example is the </w:t>
      </w:r>
      <w:proofErr w:type="spellStart"/>
      <w:r w:rsidRPr="00AD3D3C">
        <w:rPr>
          <w:i/>
          <w:color w:val="FFFFFF" w:themeColor="background1"/>
          <w:u w:val="single"/>
        </w:rPr>
        <w:t>Jabez</w:t>
      </w:r>
      <w:proofErr w:type="spellEnd"/>
      <w:r w:rsidRPr="00AD3D3C">
        <w:rPr>
          <w:i/>
          <w:color w:val="FFFFFF" w:themeColor="background1"/>
          <w:u w:val="single"/>
        </w:rPr>
        <w:t xml:space="preserve"> prayer</w:t>
      </w:r>
      <w:r w:rsidRPr="00AD3D3C">
        <w:rPr>
          <w:color w:val="FFFFFF" w:themeColor="background1"/>
          <w:u w:val="single"/>
        </w:rPr>
        <w:t>.  (Answers may vary)</w:t>
      </w:r>
    </w:p>
    <w:p w:rsidR="00AD3D3C" w:rsidRDefault="00AD3D3C" w:rsidP="00AD3D3C">
      <w:pPr>
        <w:pStyle w:val="Heading4"/>
        <w:numPr>
          <w:ilvl w:val="0"/>
          <w:numId w:val="0"/>
        </w:numPr>
        <w:tabs>
          <w:tab w:val="left" w:pos="360"/>
        </w:tabs>
        <w:ind w:left="360"/>
      </w:pPr>
      <w:r>
        <w:tab/>
      </w:r>
    </w:p>
    <w:p w:rsidR="00AD3D3C" w:rsidRDefault="00AD3D3C" w:rsidP="00AD3D3C">
      <w:pPr>
        <w:pStyle w:val="Heading4"/>
        <w:tabs>
          <w:tab w:val="left" w:pos="360"/>
        </w:tabs>
        <w:ind w:left="360"/>
      </w:pPr>
      <w:r>
        <w:t>How did Jesus say this church described itself? (Rev. 3:17)</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Because thou </w:t>
      </w:r>
      <w:proofErr w:type="spellStart"/>
      <w:r w:rsidRPr="00AD3D3C">
        <w:rPr>
          <w:color w:val="FFFFFF" w:themeColor="background1"/>
          <w:u w:val="single"/>
        </w:rPr>
        <w:t>sayest</w:t>
      </w:r>
      <w:proofErr w:type="spellEnd"/>
      <w:r w:rsidRPr="00AD3D3C">
        <w:rPr>
          <w:color w:val="FFFFFF" w:themeColor="background1"/>
          <w:u w:val="single"/>
        </w:rPr>
        <w:t xml:space="preserve">, I am rich, and increased with goods, and have need of </w:t>
      </w:r>
      <w:r w:rsidRPr="00AD3D3C">
        <w:rPr>
          <w:color w:val="FFFFFF" w:themeColor="background1"/>
          <w:u w:val="single"/>
        </w:rPr>
        <w:tab/>
        <w:t>nothing;</w:t>
      </w:r>
    </w:p>
    <w:p w:rsidR="00AD3D3C" w:rsidRDefault="00AD3D3C" w:rsidP="00AD3D3C">
      <w:pPr>
        <w:pStyle w:val="Heading4"/>
        <w:numPr>
          <w:ilvl w:val="0"/>
          <w:numId w:val="0"/>
        </w:numPr>
        <w:tabs>
          <w:tab w:val="left" w:pos="360"/>
        </w:tabs>
        <w:ind w:left="360"/>
      </w:pPr>
    </w:p>
    <w:p w:rsidR="00AD3D3C" w:rsidRPr="00FA6D50" w:rsidRDefault="00AD3D3C" w:rsidP="00AD3D3C">
      <w:pPr>
        <w:pStyle w:val="Heading4"/>
        <w:tabs>
          <w:tab w:val="left" w:pos="360"/>
        </w:tabs>
        <w:ind w:left="360"/>
      </w:pPr>
      <w:r>
        <w:t xml:space="preserve">Briefly describe the </w:t>
      </w:r>
      <w:proofErr w:type="spellStart"/>
      <w:r>
        <w:t>Laodicean</w:t>
      </w:r>
      <w:proofErr w:type="spellEnd"/>
      <w:r>
        <w:t xml:space="preserve"> church period?</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church is in a lukewarm condition. Much of the church is asleep. </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There is much worldliness and compromise in the churches today.</w:t>
      </w:r>
    </w:p>
    <w:p w:rsidR="00C56820" w:rsidRPr="00773BF3" w:rsidRDefault="00C56820" w:rsidP="00C56820">
      <w:pPr>
        <w:rPr>
          <w:sz w:val="28"/>
          <w:szCs w:val="28"/>
        </w:rPr>
      </w:pPr>
    </w:p>
    <w:p w:rsidR="008F1FCF" w:rsidRDefault="008F1FCF">
      <w:r>
        <w:br w:type="page"/>
      </w:r>
    </w:p>
    <w:p w:rsidR="00A53763" w:rsidRDefault="008F1FCF" w:rsidP="008F1FCF">
      <w:pPr>
        <w:pStyle w:val="Heading1"/>
      </w:pPr>
      <w:bookmarkStart w:id="16" w:name="_Toc274067855"/>
      <w:r>
        <w:lastRenderedPageBreak/>
        <w:t>Major Assignments Descriptions</w:t>
      </w:r>
      <w:bookmarkEnd w:id="16"/>
    </w:p>
    <w:p w:rsidR="008F1FCF" w:rsidRDefault="008F1FCF" w:rsidP="008F1FCF"/>
    <w:p w:rsidR="008F1FCF" w:rsidRPr="007E71F3" w:rsidRDefault="008F1FCF" w:rsidP="008F1FCF">
      <w:pPr>
        <w:rPr>
          <w:sz w:val="28"/>
          <w:szCs w:val="28"/>
          <w:u w:val="single"/>
        </w:rPr>
      </w:pPr>
      <w:r w:rsidRPr="007E71F3">
        <w:rPr>
          <w:sz w:val="28"/>
          <w:szCs w:val="28"/>
          <w:u w:val="single"/>
        </w:rPr>
        <w:t>ONE:</w:t>
      </w:r>
      <w:r w:rsidR="003503FB">
        <w:rPr>
          <w:sz w:val="28"/>
          <w:szCs w:val="28"/>
          <w:u w:val="single"/>
        </w:rPr>
        <w:t xml:space="preserve"> Written &amp;</w:t>
      </w:r>
      <w:r w:rsidR="007E71F3" w:rsidRPr="007E71F3">
        <w:rPr>
          <w:sz w:val="28"/>
          <w:szCs w:val="28"/>
          <w:u w:val="single"/>
        </w:rPr>
        <w:t xml:space="preserve"> Oral Report on any of the Early Apostles</w:t>
      </w:r>
    </w:p>
    <w:p w:rsidR="008F1FCF" w:rsidRDefault="008F1FCF" w:rsidP="008F1FCF"/>
    <w:p w:rsidR="007E71F3" w:rsidRDefault="007E71F3" w:rsidP="007E71F3">
      <w:pPr>
        <w:pStyle w:val="ListParagraph"/>
        <w:numPr>
          <w:ilvl w:val="0"/>
          <w:numId w:val="16"/>
        </w:numPr>
      </w:pPr>
      <w:r>
        <w:t>LIMITS: 3-6 minutes; 300-600 words</w:t>
      </w:r>
    </w:p>
    <w:p w:rsidR="007E71F3" w:rsidRDefault="007E71F3" w:rsidP="007E71F3">
      <w:pPr>
        <w:pStyle w:val="ListParagraph"/>
        <w:numPr>
          <w:ilvl w:val="0"/>
          <w:numId w:val="16"/>
        </w:numPr>
      </w:pPr>
      <w:r>
        <w:t>Each student will do one.</w:t>
      </w:r>
    </w:p>
    <w:p w:rsidR="007E71F3" w:rsidRDefault="007E71F3" w:rsidP="007E71F3">
      <w:pPr>
        <w:pStyle w:val="ListParagraph"/>
        <w:numPr>
          <w:ilvl w:val="0"/>
          <w:numId w:val="16"/>
        </w:numPr>
      </w:pPr>
      <w:r>
        <w:t>Choices will be limited to any of the original 12 disciples &amp; the Apostle Paul.</w:t>
      </w:r>
    </w:p>
    <w:p w:rsidR="007E71F3" w:rsidRDefault="007E71F3" w:rsidP="007E71F3">
      <w:pPr>
        <w:pStyle w:val="ListParagraph"/>
        <w:numPr>
          <w:ilvl w:val="0"/>
          <w:numId w:val="16"/>
        </w:numPr>
      </w:pPr>
      <w:r>
        <w:t>Report should include details about:</w:t>
      </w:r>
    </w:p>
    <w:p w:rsidR="007E71F3" w:rsidRDefault="007E71F3" w:rsidP="007E71F3">
      <w:pPr>
        <w:pStyle w:val="ListParagraph"/>
        <w:numPr>
          <w:ilvl w:val="1"/>
          <w:numId w:val="16"/>
        </w:numPr>
      </w:pPr>
      <w:r>
        <w:t>Personality</w:t>
      </w:r>
      <w:r w:rsidR="0079634C">
        <w:t>/Character</w:t>
      </w:r>
    </w:p>
    <w:p w:rsidR="007E71F3" w:rsidRDefault="007E71F3" w:rsidP="007E71F3">
      <w:pPr>
        <w:pStyle w:val="ListParagraph"/>
        <w:numPr>
          <w:ilvl w:val="1"/>
          <w:numId w:val="16"/>
        </w:numPr>
      </w:pPr>
      <w:r>
        <w:t>Birth &amp; death</w:t>
      </w:r>
    </w:p>
    <w:p w:rsidR="007E71F3" w:rsidRDefault="007E71F3" w:rsidP="007E71F3">
      <w:pPr>
        <w:pStyle w:val="ListParagraph"/>
        <w:numPr>
          <w:ilvl w:val="1"/>
          <w:numId w:val="16"/>
        </w:numPr>
      </w:pPr>
      <w:r>
        <w:t>Accomplishments</w:t>
      </w:r>
    </w:p>
    <w:p w:rsidR="007E71F3" w:rsidRDefault="007E71F3" w:rsidP="008F1FCF"/>
    <w:p w:rsidR="0079634C" w:rsidRDefault="0079634C" w:rsidP="008F1FCF"/>
    <w:p w:rsidR="008F1FCF" w:rsidRPr="007E71F3" w:rsidRDefault="008F1FCF" w:rsidP="008F1FCF">
      <w:pPr>
        <w:rPr>
          <w:sz w:val="28"/>
          <w:szCs w:val="28"/>
          <w:u w:val="single"/>
        </w:rPr>
      </w:pPr>
      <w:r w:rsidRPr="007E71F3">
        <w:rPr>
          <w:sz w:val="28"/>
          <w:szCs w:val="28"/>
          <w:u w:val="single"/>
        </w:rPr>
        <w:t>TWO:</w:t>
      </w:r>
      <w:r w:rsidR="007E71F3" w:rsidRPr="007E71F3">
        <w:rPr>
          <w:sz w:val="28"/>
          <w:szCs w:val="28"/>
          <w:u w:val="single"/>
        </w:rPr>
        <w:t xml:space="preserve"> </w:t>
      </w:r>
      <w:r w:rsidR="003503FB">
        <w:rPr>
          <w:sz w:val="28"/>
          <w:szCs w:val="28"/>
          <w:u w:val="single"/>
        </w:rPr>
        <w:t xml:space="preserve">Written &amp; </w:t>
      </w:r>
      <w:r w:rsidR="007E71F3" w:rsidRPr="007E71F3">
        <w:rPr>
          <w:sz w:val="28"/>
          <w:szCs w:val="28"/>
          <w:u w:val="single"/>
        </w:rPr>
        <w:t>Oral Report on Christian Persecution</w:t>
      </w:r>
    </w:p>
    <w:p w:rsidR="007E71F3" w:rsidRDefault="007E71F3" w:rsidP="007E71F3"/>
    <w:p w:rsidR="007E71F3" w:rsidRDefault="009879CB" w:rsidP="007E71F3">
      <w:pPr>
        <w:pStyle w:val="ListParagraph"/>
        <w:numPr>
          <w:ilvl w:val="0"/>
          <w:numId w:val="16"/>
        </w:numPr>
      </w:pPr>
      <w:r>
        <w:t>LIMITS: 3-6 minutes; 400-7</w:t>
      </w:r>
      <w:r w:rsidR="007E71F3">
        <w:t>00 words</w:t>
      </w:r>
    </w:p>
    <w:p w:rsidR="007E71F3" w:rsidRDefault="007E71F3" w:rsidP="007E71F3">
      <w:pPr>
        <w:pStyle w:val="ListParagraph"/>
        <w:numPr>
          <w:ilvl w:val="0"/>
          <w:numId w:val="16"/>
        </w:numPr>
      </w:pPr>
      <w:r>
        <w:t>Each student will do one.</w:t>
      </w:r>
    </w:p>
    <w:p w:rsidR="00495199" w:rsidRPr="007C67F5" w:rsidRDefault="00495199" w:rsidP="007E71F3">
      <w:pPr>
        <w:pStyle w:val="ListParagraph"/>
        <w:numPr>
          <w:ilvl w:val="0"/>
          <w:numId w:val="16"/>
        </w:numPr>
      </w:pPr>
      <w:r>
        <w:t xml:space="preserve">Use at least one example from </w:t>
      </w:r>
      <w:r w:rsidRPr="00495199">
        <w:rPr>
          <w:i/>
        </w:rPr>
        <w:t>Foxe’s Book of Martyrs</w:t>
      </w:r>
    </w:p>
    <w:p w:rsidR="007C67F5" w:rsidRDefault="007C67F5" w:rsidP="007E71F3">
      <w:pPr>
        <w:pStyle w:val="ListParagraph"/>
        <w:numPr>
          <w:ilvl w:val="0"/>
          <w:numId w:val="16"/>
        </w:numPr>
      </w:pPr>
      <w:r>
        <w:t>You may use more recent examples, as well.</w:t>
      </w:r>
    </w:p>
    <w:p w:rsidR="007C67F5" w:rsidRDefault="007C67F5" w:rsidP="007E71F3">
      <w:pPr>
        <w:pStyle w:val="ListParagraph"/>
        <w:numPr>
          <w:ilvl w:val="0"/>
          <w:numId w:val="16"/>
        </w:numPr>
      </w:pPr>
      <w:r>
        <w:t>Expound on the effect of persecution on the church.</w:t>
      </w:r>
    </w:p>
    <w:p w:rsidR="007C67F5" w:rsidRDefault="009879CB" w:rsidP="007E71F3">
      <w:pPr>
        <w:pStyle w:val="ListParagraph"/>
        <w:numPr>
          <w:ilvl w:val="0"/>
          <w:numId w:val="16"/>
        </w:numPr>
      </w:pPr>
      <w:r>
        <w:t>Answer the question: “How should a Christian respond to persecution?”</w:t>
      </w:r>
    </w:p>
    <w:p w:rsidR="008F1FCF" w:rsidRDefault="008F1FCF" w:rsidP="008F1FCF"/>
    <w:p w:rsidR="007E71F3" w:rsidRDefault="007E71F3" w:rsidP="008F1FCF"/>
    <w:p w:rsidR="008F1FCF" w:rsidRPr="007E71F3" w:rsidRDefault="008F1FCF" w:rsidP="008F1FCF">
      <w:pPr>
        <w:rPr>
          <w:sz w:val="28"/>
          <w:szCs w:val="28"/>
          <w:u w:val="single"/>
        </w:rPr>
      </w:pPr>
      <w:r w:rsidRPr="007E71F3">
        <w:rPr>
          <w:sz w:val="28"/>
          <w:szCs w:val="28"/>
          <w:u w:val="single"/>
        </w:rPr>
        <w:t>THREE:</w:t>
      </w:r>
      <w:r w:rsidR="007E71F3">
        <w:rPr>
          <w:sz w:val="28"/>
          <w:szCs w:val="28"/>
          <w:u w:val="single"/>
        </w:rPr>
        <w:t xml:space="preserve"> Read a Biographical Book and Write a Book Report </w:t>
      </w:r>
    </w:p>
    <w:p w:rsidR="007E71F3" w:rsidRDefault="007E71F3" w:rsidP="007E71F3"/>
    <w:p w:rsidR="007E71F3" w:rsidRDefault="007E71F3" w:rsidP="007E71F3">
      <w:pPr>
        <w:pStyle w:val="ListParagraph"/>
        <w:numPr>
          <w:ilvl w:val="0"/>
          <w:numId w:val="16"/>
        </w:numPr>
      </w:pPr>
      <w:r>
        <w:t>LIMITS: 3-6 minutes; 300-600 words</w:t>
      </w:r>
    </w:p>
    <w:p w:rsidR="007E71F3" w:rsidRDefault="007E71F3" w:rsidP="007E71F3">
      <w:pPr>
        <w:pStyle w:val="ListParagraph"/>
        <w:numPr>
          <w:ilvl w:val="0"/>
          <w:numId w:val="16"/>
        </w:numPr>
      </w:pPr>
      <w:r>
        <w:t>Each student will do one.</w:t>
      </w:r>
    </w:p>
    <w:p w:rsidR="007C67F5" w:rsidRDefault="007C67F5" w:rsidP="007E71F3">
      <w:pPr>
        <w:pStyle w:val="ListParagraph"/>
        <w:numPr>
          <w:ilvl w:val="0"/>
          <w:numId w:val="16"/>
        </w:numPr>
      </w:pPr>
      <w:r>
        <w:t>The book must be at least 110 pages in length.</w:t>
      </w:r>
    </w:p>
    <w:p w:rsidR="008F1FCF" w:rsidRDefault="008F1FCF" w:rsidP="008F1FCF"/>
    <w:p w:rsidR="007E71F3" w:rsidRDefault="007E71F3" w:rsidP="008F1FCF"/>
    <w:p w:rsidR="007E71F3" w:rsidRDefault="007E71F3" w:rsidP="008F1FCF"/>
    <w:p w:rsidR="008F1FCF" w:rsidRDefault="008F1FCF" w:rsidP="008F1FCF">
      <w:pPr>
        <w:rPr>
          <w:sz w:val="28"/>
          <w:szCs w:val="28"/>
          <w:u w:val="single"/>
        </w:rPr>
      </w:pPr>
      <w:r w:rsidRPr="007E71F3">
        <w:rPr>
          <w:sz w:val="28"/>
          <w:szCs w:val="28"/>
          <w:u w:val="single"/>
        </w:rPr>
        <w:t>FOUR:</w:t>
      </w:r>
      <w:r w:rsidR="007E71F3">
        <w:rPr>
          <w:sz w:val="28"/>
          <w:szCs w:val="28"/>
          <w:u w:val="single"/>
        </w:rPr>
        <w:t xml:space="preserve"> Written</w:t>
      </w:r>
      <w:r w:rsidR="003503FB">
        <w:rPr>
          <w:sz w:val="28"/>
          <w:szCs w:val="28"/>
          <w:u w:val="single"/>
        </w:rPr>
        <w:t xml:space="preserve"> &amp; Oral</w:t>
      </w:r>
      <w:r w:rsidR="007E71F3">
        <w:rPr>
          <w:sz w:val="28"/>
          <w:szCs w:val="28"/>
          <w:u w:val="single"/>
        </w:rPr>
        <w:t xml:space="preserve"> Report on a Positive Contemporary Influence</w:t>
      </w:r>
    </w:p>
    <w:p w:rsidR="007E71F3" w:rsidRDefault="007E71F3" w:rsidP="007E71F3"/>
    <w:p w:rsidR="007E71F3" w:rsidRDefault="007E71F3" w:rsidP="007E71F3">
      <w:pPr>
        <w:pStyle w:val="ListParagraph"/>
        <w:numPr>
          <w:ilvl w:val="0"/>
          <w:numId w:val="16"/>
        </w:numPr>
      </w:pPr>
      <w:r>
        <w:t>LIMITS: 3-6 minutes; 300-600 words</w:t>
      </w:r>
    </w:p>
    <w:p w:rsidR="007E71F3" w:rsidRDefault="007E71F3" w:rsidP="007E71F3">
      <w:pPr>
        <w:pStyle w:val="ListParagraph"/>
        <w:numPr>
          <w:ilvl w:val="0"/>
          <w:numId w:val="16"/>
        </w:numPr>
      </w:pPr>
      <w:r>
        <w:t>Each student will do one.</w:t>
      </w:r>
    </w:p>
    <w:p w:rsidR="007C67F5" w:rsidRDefault="007C67F5" w:rsidP="007E71F3">
      <w:pPr>
        <w:pStyle w:val="ListParagraph"/>
        <w:numPr>
          <w:ilvl w:val="0"/>
          <w:numId w:val="16"/>
        </w:numPr>
      </w:pPr>
      <w:r>
        <w:t>Much attention is given to negative influences in this church age. The subject of this report is a discovery and presentation of some POSITIVE influences in this age.</w:t>
      </w:r>
    </w:p>
    <w:p w:rsidR="007E71F3" w:rsidRPr="007E71F3" w:rsidRDefault="007E71F3" w:rsidP="008F1FCF">
      <w:pPr>
        <w:rPr>
          <w:sz w:val="28"/>
          <w:szCs w:val="28"/>
          <w:u w:val="single"/>
        </w:rPr>
      </w:pPr>
    </w:p>
    <w:p w:rsidR="0006705B" w:rsidRDefault="0006705B">
      <w:r>
        <w:br w:type="page"/>
      </w:r>
    </w:p>
    <w:p w:rsidR="0006705B" w:rsidRDefault="0006705B" w:rsidP="0006705B">
      <w:pPr>
        <w:pStyle w:val="Heading1"/>
      </w:pPr>
      <w:r>
        <w:lastRenderedPageBreak/>
        <w:t>Final Exam</w:t>
      </w:r>
    </w:p>
    <w:p w:rsidR="00AD3D3C" w:rsidRDefault="00AD3D3C" w:rsidP="00AD3D3C"/>
    <w:p w:rsidR="00AD3D3C" w:rsidRDefault="00AD3D3C" w:rsidP="00AD3D3C">
      <w:pPr>
        <w:pStyle w:val="ListParagraph"/>
        <w:numPr>
          <w:ilvl w:val="0"/>
          <w:numId w:val="33"/>
        </w:numPr>
        <w:ind w:left="360"/>
      </w:pPr>
      <w:r>
        <w:t>What is the Greek word for “church” and what does it mean?</w:t>
      </w:r>
    </w:p>
    <w:p w:rsidR="00AD3D3C" w:rsidRPr="007B06C3" w:rsidRDefault="00AD3D3C" w:rsidP="007B06C3">
      <w:pPr>
        <w:pStyle w:val="ListParagraph"/>
        <w:ind w:left="360"/>
        <w:rPr>
          <w:color w:val="FFFFFF" w:themeColor="background1"/>
          <w:u w:val="single"/>
        </w:rPr>
      </w:pPr>
      <w:r w:rsidRPr="00853962">
        <w:rPr>
          <w:color w:val="FFFFFF" w:themeColor="background1"/>
          <w:u w:val="single"/>
        </w:rPr>
        <w:t xml:space="preserve">the Greek word for church is </w:t>
      </w:r>
      <w:proofErr w:type="spellStart"/>
      <w:r w:rsidRPr="00853962">
        <w:rPr>
          <w:i/>
          <w:color w:val="FFFFFF" w:themeColor="background1"/>
          <w:u w:val="single"/>
        </w:rPr>
        <w:t>Ekklesia</w:t>
      </w:r>
      <w:proofErr w:type="spellEnd"/>
      <w:r w:rsidRPr="00853962">
        <w:rPr>
          <w:i/>
          <w:color w:val="FFFFFF" w:themeColor="background1"/>
          <w:u w:val="single"/>
        </w:rPr>
        <w:t xml:space="preserve"> </w:t>
      </w:r>
      <w:r w:rsidRPr="00853962">
        <w:rPr>
          <w:color w:val="FFFFFF" w:themeColor="background1"/>
          <w:u w:val="single"/>
        </w:rPr>
        <w:t xml:space="preserve">which means </w:t>
      </w:r>
      <w:r w:rsidRPr="00853962">
        <w:rPr>
          <w:i/>
          <w:color w:val="FFFFFF" w:themeColor="background1"/>
          <w:u w:val="single"/>
        </w:rPr>
        <w:t xml:space="preserve">those called together or those </w:t>
      </w:r>
      <w:r w:rsidRPr="007C67F5">
        <w:rPr>
          <w:i/>
          <w:color w:val="FFFFFF" w:themeColor="background1"/>
          <w:u w:val="single"/>
        </w:rPr>
        <w:t>called out</w:t>
      </w:r>
      <w:r w:rsidRPr="007C67F5">
        <w:rPr>
          <w:color w:val="FFFFFF" w:themeColor="background1"/>
          <w:u w:val="single"/>
        </w:rPr>
        <w:t>.</w:t>
      </w:r>
    </w:p>
    <w:p w:rsidR="00AD3D3C" w:rsidRDefault="00AD3D3C" w:rsidP="00AD3D3C">
      <w:pPr>
        <w:pStyle w:val="ListParagraph"/>
        <w:numPr>
          <w:ilvl w:val="0"/>
          <w:numId w:val="33"/>
        </w:numPr>
        <w:ind w:left="360"/>
      </w:pPr>
      <w:r>
        <w:t xml:space="preserve">Who is the </w:t>
      </w:r>
      <w:r w:rsidRPr="00DF625C">
        <w:rPr>
          <w:i/>
        </w:rPr>
        <w:t>head</w:t>
      </w:r>
      <w:r>
        <w:t xml:space="preserve"> of the church? Give Scripture reference.</w:t>
      </w:r>
    </w:p>
    <w:p w:rsidR="00AD3D3C" w:rsidRPr="00DF625C" w:rsidRDefault="00AD3D3C" w:rsidP="00AD3D3C">
      <w:pPr>
        <w:pStyle w:val="ListParagraph"/>
        <w:ind w:left="360"/>
        <w:rPr>
          <w:color w:val="FFFFFF" w:themeColor="background1"/>
          <w:u w:val="single"/>
        </w:rPr>
      </w:pPr>
      <w:r w:rsidRPr="00DF625C">
        <w:rPr>
          <w:color w:val="FFFFFF" w:themeColor="background1"/>
          <w:u w:val="single"/>
        </w:rPr>
        <w:t>Jesus Christ is the head of the church.</w:t>
      </w:r>
    </w:p>
    <w:p w:rsidR="00AD3D3C" w:rsidRPr="007C67F5" w:rsidRDefault="00AD3D3C" w:rsidP="00AD3D3C">
      <w:pPr>
        <w:pStyle w:val="ListParagraph"/>
        <w:numPr>
          <w:ilvl w:val="0"/>
          <w:numId w:val="33"/>
        </w:numPr>
        <w:ind w:left="360"/>
      </w:pPr>
      <w:r>
        <w:t>Can you be saved and not part of the body of Christ? Explain your answer.</w:t>
      </w:r>
    </w:p>
    <w:p w:rsidR="00AD3D3C" w:rsidRPr="00DF625C" w:rsidRDefault="00AD3D3C" w:rsidP="00AD3D3C">
      <w:pPr>
        <w:pStyle w:val="ListParagraph"/>
        <w:ind w:left="360"/>
        <w:rPr>
          <w:color w:val="FFFFFF" w:themeColor="background1"/>
          <w:u w:val="single"/>
        </w:rPr>
      </w:pPr>
      <w:r w:rsidRPr="00DF625C">
        <w:rPr>
          <w:color w:val="FFFFFF" w:themeColor="background1"/>
          <w:u w:val="single"/>
        </w:rPr>
        <w:t>Yes. WE are saved by the blood of Jesus, but we must be baptized by the Holy Ghost into the body of Christ.</w:t>
      </w:r>
    </w:p>
    <w:p w:rsidR="00AD3D3C" w:rsidRDefault="00AD3D3C" w:rsidP="00AD3D3C">
      <w:pPr>
        <w:pStyle w:val="ListParagraph"/>
        <w:numPr>
          <w:ilvl w:val="0"/>
          <w:numId w:val="33"/>
        </w:numPr>
        <w:ind w:left="360"/>
      </w:pPr>
      <w:r>
        <w:t>When did the church begin?</w:t>
      </w:r>
    </w:p>
    <w:p w:rsidR="00AD3D3C" w:rsidRPr="00010F92" w:rsidRDefault="00AD3D3C" w:rsidP="00AD3D3C">
      <w:pPr>
        <w:pStyle w:val="ListParagraph"/>
        <w:ind w:left="360"/>
        <w:rPr>
          <w:color w:val="FFFFFF" w:themeColor="background1"/>
          <w:u w:val="single"/>
        </w:rPr>
      </w:pPr>
      <w:r w:rsidRPr="00010F92">
        <w:rPr>
          <w:color w:val="FFFFFF" w:themeColor="background1"/>
          <w:u w:val="single"/>
        </w:rPr>
        <w:t>On the day of Pentecost.</w:t>
      </w:r>
    </w:p>
    <w:p w:rsidR="00AD3D3C" w:rsidRDefault="00AD3D3C" w:rsidP="00AD3D3C">
      <w:pPr>
        <w:pStyle w:val="ListParagraph"/>
        <w:ind w:left="360"/>
      </w:pPr>
    </w:p>
    <w:p w:rsidR="00AD3D3C" w:rsidRPr="007C67F5" w:rsidRDefault="00AD3D3C" w:rsidP="00AD3D3C">
      <w:pPr>
        <w:pStyle w:val="ListParagraph"/>
        <w:ind w:left="360"/>
      </w:pPr>
    </w:p>
    <w:p w:rsidR="00AD3D3C" w:rsidRDefault="00AD3D3C" w:rsidP="00AD3D3C">
      <w:pPr>
        <w:pStyle w:val="ListParagraph"/>
        <w:numPr>
          <w:ilvl w:val="0"/>
          <w:numId w:val="33"/>
        </w:numPr>
        <w:ind w:left="360"/>
      </w:pPr>
      <w:r>
        <w:t>When and where was the term “Christian” first used?</w:t>
      </w:r>
    </w:p>
    <w:p w:rsidR="00AD3D3C" w:rsidRPr="00010F92" w:rsidRDefault="00AD3D3C" w:rsidP="00AD3D3C">
      <w:pPr>
        <w:pStyle w:val="ListParagraph"/>
        <w:ind w:left="360"/>
        <w:rPr>
          <w:color w:val="FFFFFF" w:themeColor="background1"/>
          <w:u w:val="single"/>
        </w:rPr>
      </w:pPr>
      <w:r w:rsidRPr="00010F92">
        <w:rPr>
          <w:color w:val="FFFFFF" w:themeColor="background1"/>
          <w:u w:val="single"/>
        </w:rPr>
        <w:t>The term Christian was first used in Antioch around AD 40.</w:t>
      </w:r>
    </w:p>
    <w:p w:rsidR="00AD3D3C" w:rsidRDefault="00AD3D3C" w:rsidP="00AD3D3C">
      <w:pPr>
        <w:pStyle w:val="ListParagraph"/>
        <w:ind w:left="360"/>
      </w:pPr>
    </w:p>
    <w:p w:rsidR="00AD3D3C" w:rsidRPr="007B06C3" w:rsidRDefault="001E128F" w:rsidP="007B06C3">
      <w:pPr>
        <w:pStyle w:val="ListParagraph"/>
        <w:numPr>
          <w:ilvl w:val="1"/>
          <w:numId w:val="36"/>
        </w:numPr>
        <w:rPr>
          <w:color w:val="000000" w:themeColor="text1"/>
        </w:rPr>
      </w:pPr>
      <w:r>
        <w:t xml:space="preserve">A) </w:t>
      </w:r>
      <w:r w:rsidR="00AD3D3C">
        <w:t xml:space="preserve">List the </w:t>
      </w:r>
      <w:r>
        <w:t>Seven Church Periods, B</w:t>
      </w:r>
      <w:proofErr w:type="gramStart"/>
      <w:r>
        <w:t>)name</w:t>
      </w:r>
      <w:proofErr w:type="gramEnd"/>
      <w:r>
        <w:t xml:space="preserve"> each </w:t>
      </w:r>
      <w:r w:rsidR="00AD3D3C">
        <w:t xml:space="preserve">corresponding church of Asia </w:t>
      </w:r>
      <w:r>
        <w:t xml:space="preserve">from Revelations chapters 2 &amp; 3, c)give </w:t>
      </w:r>
      <w:r w:rsidR="007B06C3">
        <w:rPr>
          <w:color w:val="000000" w:themeColor="text1"/>
        </w:rPr>
        <w:t>a simple definition of their names</w:t>
      </w:r>
      <w:r>
        <w:rPr>
          <w:color w:val="000000" w:themeColor="text1"/>
        </w:rPr>
        <w:t>, and d) a brief description of each period</w:t>
      </w:r>
      <w:r w:rsidR="00AD3D3C" w:rsidRPr="005A35DC">
        <w:rPr>
          <w:color w:val="000000" w:themeColor="text1"/>
        </w:rPr>
        <w:t>.</w:t>
      </w:r>
    </w:p>
    <w:p w:rsidR="00AD3D3C" w:rsidRPr="001E128F" w:rsidRDefault="00AD3D3C" w:rsidP="000113F2">
      <w:pPr>
        <w:pStyle w:val="ListParagraph"/>
        <w:numPr>
          <w:ilvl w:val="0"/>
          <w:numId w:val="33"/>
        </w:numPr>
        <w:spacing w:line="360" w:lineRule="auto"/>
        <w:rPr>
          <w:color w:val="FFFFFF" w:themeColor="background1"/>
          <w:u w:val="single"/>
        </w:rPr>
      </w:pPr>
      <w:r w:rsidRPr="001E128F">
        <w:rPr>
          <w:color w:val="FFFFFF" w:themeColor="background1"/>
        </w:rPr>
        <w:t xml:space="preserve">THE APOSTOLIC CHURCH – </w:t>
      </w:r>
      <w:r w:rsidRPr="001E128F">
        <w:rPr>
          <w:color w:val="FFFFFF" w:themeColor="background1"/>
          <w:u w:val="single"/>
        </w:rPr>
        <w:t>Ephesus</w:t>
      </w:r>
    </w:p>
    <w:p w:rsidR="00AD3D3C" w:rsidRPr="001E128F" w:rsidRDefault="00AD3D3C" w:rsidP="000113F2">
      <w:pPr>
        <w:pStyle w:val="ListParagraph"/>
        <w:numPr>
          <w:ilvl w:val="0"/>
          <w:numId w:val="33"/>
        </w:numPr>
        <w:spacing w:line="360" w:lineRule="auto"/>
        <w:rPr>
          <w:color w:val="FFFFFF" w:themeColor="background1"/>
          <w:u w:val="single"/>
        </w:rPr>
      </w:pPr>
      <w:r w:rsidRPr="001E128F">
        <w:rPr>
          <w:color w:val="FFFFFF" w:themeColor="background1"/>
        </w:rPr>
        <w:t xml:space="preserve">THE PERSECUTED CHURCH – </w:t>
      </w:r>
      <w:r w:rsidRPr="001E128F">
        <w:rPr>
          <w:color w:val="FFFFFF" w:themeColor="background1"/>
          <w:u w:val="single"/>
        </w:rPr>
        <w:t>Smyrna</w:t>
      </w:r>
    </w:p>
    <w:p w:rsidR="00AD3D3C" w:rsidRPr="001E128F" w:rsidRDefault="00AD3D3C" w:rsidP="000113F2">
      <w:pPr>
        <w:pStyle w:val="ListParagraph"/>
        <w:numPr>
          <w:ilvl w:val="0"/>
          <w:numId w:val="33"/>
        </w:numPr>
        <w:spacing w:line="360" w:lineRule="auto"/>
        <w:rPr>
          <w:color w:val="FFFFFF" w:themeColor="background1"/>
          <w:u w:val="single"/>
        </w:rPr>
      </w:pPr>
      <w:r w:rsidRPr="001E128F">
        <w:rPr>
          <w:color w:val="FFFFFF" w:themeColor="background1"/>
        </w:rPr>
        <w:t>THE IMPERIAL CHURCH –</w:t>
      </w:r>
      <w:r w:rsidRPr="001E128F">
        <w:rPr>
          <w:color w:val="FFFFFF" w:themeColor="background1"/>
          <w:u w:val="single"/>
        </w:rPr>
        <w:t xml:space="preserve"> </w:t>
      </w:r>
      <w:proofErr w:type="spellStart"/>
      <w:r w:rsidRPr="001E128F">
        <w:rPr>
          <w:color w:val="FFFFFF" w:themeColor="background1"/>
          <w:u w:val="single"/>
        </w:rPr>
        <w:t>Pergamos</w:t>
      </w:r>
      <w:proofErr w:type="spellEnd"/>
    </w:p>
    <w:p w:rsidR="00AD3D3C" w:rsidRPr="001E128F" w:rsidRDefault="00AD3D3C" w:rsidP="000113F2">
      <w:pPr>
        <w:pStyle w:val="ListParagraph"/>
        <w:numPr>
          <w:ilvl w:val="0"/>
          <w:numId w:val="33"/>
        </w:numPr>
        <w:spacing w:line="360" w:lineRule="auto"/>
        <w:rPr>
          <w:color w:val="FFFFFF" w:themeColor="background1"/>
          <w:u w:val="single"/>
        </w:rPr>
      </w:pPr>
      <w:r w:rsidRPr="001E128F">
        <w:rPr>
          <w:color w:val="FFFFFF" w:themeColor="background1"/>
        </w:rPr>
        <w:t xml:space="preserve">THE MEDIEVAL CHURCH – </w:t>
      </w:r>
      <w:r w:rsidRPr="001E128F">
        <w:rPr>
          <w:color w:val="FFFFFF" w:themeColor="background1"/>
          <w:u w:val="single"/>
        </w:rPr>
        <w:t>Thyatira</w:t>
      </w:r>
      <w:r w:rsidRPr="001E128F">
        <w:rPr>
          <w:i/>
          <w:color w:val="FFFFFF" w:themeColor="background1"/>
          <w:u w:val="single"/>
        </w:rPr>
        <w:t xml:space="preserve"> </w:t>
      </w:r>
    </w:p>
    <w:p w:rsidR="00AD3D3C" w:rsidRPr="001E128F" w:rsidRDefault="00AD3D3C" w:rsidP="000113F2">
      <w:pPr>
        <w:pStyle w:val="ListParagraph"/>
        <w:numPr>
          <w:ilvl w:val="0"/>
          <w:numId w:val="33"/>
        </w:numPr>
        <w:spacing w:line="360" w:lineRule="auto"/>
        <w:rPr>
          <w:color w:val="FFFFFF" w:themeColor="background1"/>
          <w:u w:val="single"/>
        </w:rPr>
      </w:pPr>
      <w:r w:rsidRPr="001E128F">
        <w:rPr>
          <w:color w:val="FFFFFF" w:themeColor="background1"/>
        </w:rPr>
        <w:t xml:space="preserve">THE REFORMED CHURCH – </w:t>
      </w:r>
      <w:r w:rsidRPr="001E128F">
        <w:rPr>
          <w:color w:val="FFFFFF" w:themeColor="background1"/>
          <w:u w:val="single"/>
        </w:rPr>
        <w:t>Sardis</w:t>
      </w:r>
    </w:p>
    <w:p w:rsidR="00AD3D3C" w:rsidRPr="001E128F" w:rsidRDefault="00AD3D3C" w:rsidP="000113F2">
      <w:pPr>
        <w:pStyle w:val="ListParagraph"/>
        <w:numPr>
          <w:ilvl w:val="0"/>
          <w:numId w:val="33"/>
        </w:numPr>
        <w:spacing w:line="360" w:lineRule="auto"/>
        <w:rPr>
          <w:color w:val="FFFFFF" w:themeColor="background1"/>
          <w:u w:val="single"/>
        </w:rPr>
      </w:pPr>
      <w:r w:rsidRPr="001E128F">
        <w:rPr>
          <w:color w:val="FFFFFF" w:themeColor="background1"/>
        </w:rPr>
        <w:t xml:space="preserve">THE MODERN CHURCH – </w:t>
      </w:r>
      <w:r w:rsidRPr="001E128F">
        <w:rPr>
          <w:color w:val="FFFFFF" w:themeColor="background1"/>
          <w:u w:val="single"/>
        </w:rPr>
        <w:t>Philadelphia</w:t>
      </w:r>
    </w:p>
    <w:p w:rsidR="00AD3D3C" w:rsidRPr="001E128F" w:rsidRDefault="00AD3D3C" w:rsidP="000113F2">
      <w:pPr>
        <w:pStyle w:val="ListParagraph"/>
        <w:numPr>
          <w:ilvl w:val="0"/>
          <w:numId w:val="33"/>
        </w:numPr>
        <w:spacing w:line="360" w:lineRule="auto"/>
        <w:rPr>
          <w:color w:val="FFFFFF" w:themeColor="background1"/>
          <w:u w:val="single"/>
        </w:rPr>
      </w:pPr>
      <w:r w:rsidRPr="001E128F">
        <w:rPr>
          <w:color w:val="FFFFFF" w:themeColor="background1"/>
        </w:rPr>
        <w:t xml:space="preserve">THE LAODICEAN CHURCH - </w:t>
      </w:r>
      <w:r w:rsidRPr="001E128F">
        <w:rPr>
          <w:color w:val="FFFFFF" w:themeColor="background1"/>
          <w:u w:val="single"/>
        </w:rPr>
        <w:t>Laodicea</w:t>
      </w:r>
    </w:p>
    <w:p w:rsidR="00AD3D3C" w:rsidRDefault="00AD3D3C" w:rsidP="00AD3D3C"/>
    <w:p w:rsidR="000113F2" w:rsidRDefault="000113F2" w:rsidP="000113F2">
      <w:r>
        <w:t xml:space="preserve">13-15. </w:t>
      </w:r>
      <w:r w:rsidR="00AD3D3C" w:rsidRPr="000113F2">
        <w:t>What were the three effects of the Holy Spirit upon the church?</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 xml:space="preserve">Illuminating – The Holy Spirit illuminated their minds to understand what they were not able to understand before. </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 xml:space="preserve">Empowering – The Holy Spirit empowered them to preach and to work miracles. </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Abiding – The Abiding presence of the Holy Spirit was with them.  (Simplified)</w:t>
      </w:r>
    </w:p>
    <w:p w:rsidR="000113F2" w:rsidRDefault="000113F2" w:rsidP="000113F2">
      <w:pPr>
        <w:rPr>
          <w:color w:val="000000" w:themeColor="text1"/>
        </w:rPr>
      </w:pPr>
    </w:p>
    <w:p w:rsidR="000113F2" w:rsidRPr="000113F2" w:rsidRDefault="000113F2" w:rsidP="000113F2">
      <w:r w:rsidRPr="000113F2">
        <w:rPr>
          <w:color w:val="000000" w:themeColor="text1"/>
        </w:rPr>
        <w:t xml:space="preserve">16-18. </w:t>
      </w:r>
      <w:r w:rsidR="00AD3D3C" w:rsidRPr="000113F2">
        <w:rPr>
          <w:color w:val="000000" w:themeColor="text1"/>
        </w:rPr>
        <w:t>What were the basic doctrines of the Apostolic Church? (Give 3)</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Jesus was the Messiah – Acts 2:36</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The Resurrection of Christ – Acts 2:30-32</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The Return of Christ – Acts 1:9-11, I Thess. 4:15-17</w:t>
      </w:r>
    </w:p>
    <w:p w:rsidR="000113F2" w:rsidRPr="000113F2" w:rsidRDefault="00AD3D3C" w:rsidP="000113F2">
      <w:pPr>
        <w:pStyle w:val="ListParagraph"/>
        <w:rPr>
          <w:color w:val="FFFFFF" w:themeColor="background1"/>
          <w:u w:val="single"/>
        </w:rPr>
      </w:pPr>
      <w:r w:rsidRPr="000113F2">
        <w:rPr>
          <w:color w:val="FFFFFF" w:themeColor="background1"/>
          <w:u w:val="single"/>
        </w:rPr>
        <w:t>(Scripture not required for answer to be correct)</w:t>
      </w:r>
    </w:p>
    <w:p w:rsidR="000113F2" w:rsidRDefault="00AD3D3C" w:rsidP="000113F2">
      <w:pPr>
        <w:pStyle w:val="ListParagraph"/>
        <w:numPr>
          <w:ilvl w:val="0"/>
          <w:numId w:val="33"/>
        </w:numPr>
        <w:ind w:left="360"/>
      </w:pPr>
      <w:r>
        <w:t>What was the defect of the Apostolic Church?</w:t>
      </w:r>
    </w:p>
    <w:p w:rsidR="00AD3D3C" w:rsidRPr="000113F2" w:rsidRDefault="000113F2" w:rsidP="000113F2">
      <w:pPr>
        <w:pStyle w:val="ListParagraph"/>
        <w:ind w:left="360"/>
      </w:pPr>
      <w:r>
        <w:t xml:space="preserve"> </w:t>
      </w:r>
      <w:r w:rsidR="00AD3D3C" w:rsidRPr="000113F2">
        <w:rPr>
          <w:color w:val="FFFFFF"/>
          <w:u w:val="single"/>
        </w:rPr>
        <w:t>They lacked missionary vision.</w:t>
      </w:r>
    </w:p>
    <w:p w:rsidR="00AD3D3C" w:rsidRDefault="00AD3D3C" w:rsidP="000113F2">
      <w:pPr>
        <w:pStyle w:val="ListParagraph"/>
        <w:numPr>
          <w:ilvl w:val="0"/>
          <w:numId w:val="33"/>
        </w:numPr>
        <w:ind w:left="360"/>
      </w:pPr>
      <w:r>
        <w:t>Who was the first Christian martyr?</w:t>
      </w:r>
    </w:p>
    <w:p w:rsidR="00AD3D3C" w:rsidRPr="00977AD6" w:rsidRDefault="00AD3D3C" w:rsidP="00AD3D3C">
      <w:pPr>
        <w:pStyle w:val="ListParagraph"/>
        <w:ind w:left="360" w:hanging="360"/>
        <w:rPr>
          <w:color w:val="FFFFFF" w:themeColor="background1"/>
          <w:u w:val="single"/>
        </w:rPr>
      </w:pPr>
      <w:r w:rsidRPr="00977AD6">
        <w:rPr>
          <w:color w:val="FFFFFF"/>
          <w:u w:val="single"/>
        </w:rPr>
        <w:lastRenderedPageBreak/>
        <w:t>Stephen was the first Christian martyr.</w:t>
      </w:r>
    </w:p>
    <w:p w:rsidR="00AD3D3C" w:rsidRDefault="007B06C3" w:rsidP="007B06C3">
      <w:pPr>
        <w:jc w:val="right"/>
      </w:pPr>
      <w:r>
        <w:rPr>
          <w:i/>
        </w:rPr>
        <w:t>Final Exam</w:t>
      </w:r>
      <w:r>
        <w:t>, page 2</w:t>
      </w:r>
    </w:p>
    <w:p w:rsidR="000113F2" w:rsidRDefault="00AD3D3C" w:rsidP="000113F2">
      <w:pPr>
        <w:pStyle w:val="ListParagraph"/>
        <w:numPr>
          <w:ilvl w:val="0"/>
          <w:numId w:val="33"/>
        </w:numPr>
        <w:ind w:left="360"/>
      </w:pPr>
      <w:r>
        <w:t>Who was the pastor of the Jerusalem Church?</w:t>
      </w:r>
    </w:p>
    <w:p w:rsidR="000113F2" w:rsidRPr="000113F2" w:rsidRDefault="00AD3D3C" w:rsidP="000113F2">
      <w:pPr>
        <w:pStyle w:val="ListParagraph"/>
        <w:ind w:left="360"/>
      </w:pPr>
      <w:r w:rsidRPr="000113F2">
        <w:rPr>
          <w:rFonts w:ascii="Georgia" w:hAnsi="Georgia" w:cs="Georgia"/>
          <w:color w:val="FFFFFF"/>
          <w:sz w:val="22"/>
          <w:szCs w:val="22"/>
          <w:u w:val="single"/>
        </w:rPr>
        <w:t>James was</w:t>
      </w:r>
      <w:r w:rsidRPr="000113F2">
        <w:rPr>
          <w:rFonts w:ascii="Georgia" w:hAnsi="Georgia" w:cs="Georgia"/>
          <w:i/>
          <w:color w:val="FFFFFF"/>
          <w:sz w:val="22"/>
          <w:szCs w:val="22"/>
          <w:u w:val="single"/>
        </w:rPr>
        <w:t xml:space="preserve"> </w:t>
      </w:r>
      <w:r w:rsidRPr="000113F2">
        <w:rPr>
          <w:color w:val="FFFFFF"/>
          <w:u w:val="single"/>
        </w:rPr>
        <w:t>the Pa</w:t>
      </w:r>
      <w:r w:rsidRPr="000113F2">
        <w:rPr>
          <w:color w:val="FFFFFF" w:themeColor="background1"/>
          <w:u w:val="single"/>
        </w:rPr>
        <w:t>stor of the Jerusalem Church. (</w:t>
      </w:r>
      <w:r w:rsidRPr="000113F2">
        <w:rPr>
          <w:color w:val="FFFFFF"/>
          <w:u w:val="single"/>
        </w:rPr>
        <w:t>The brother of  the Lord )</w:t>
      </w:r>
    </w:p>
    <w:p w:rsidR="000113F2" w:rsidRPr="000113F2" w:rsidRDefault="00AD3D3C" w:rsidP="00AD3D3C">
      <w:pPr>
        <w:pStyle w:val="ListParagraph"/>
        <w:numPr>
          <w:ilvl w:val="0"/>
          <w:numId w:val="33"/>
        </w:numPr>
        <w:ind w:left="360"/>
      </w:pPr>
      <w:r w:rsidRPr="000113F2">
        <w:rPr>
          <w:color w:val="000000" w:themeColor="text1"/>
        </w:rPr>
        <w:t>What was the Edict of Constantine?</w:t>
      </w:r>
    </w:p>
    <w:p w:rsidR="007B06C3" w:rsidRPr="007B06C3" w:rsidRDefault="00AD3D3C" w:rsidP="007B06C3">
      <w:pPr>
        <w:pStyle w:val="ListParagraph"/>
        <w:ind w:left="360"/>
        <w:rPr>
          <w:color w:val="FFFFFF" w:themeColor="background1"/>
        </w:rPr>
      </w:pPr>
      <w:r w:rsidRPr="007B06C3">
        <w:rPr>
          <w:color w:val="FFFFFF" w:themeColor="background1"/>
          <w:u w:val="single"/>
        </w:rPr>
        <w:t>The Edict of Constantine was an official de</w:t>
      </w:r>
      <w:r w:rsidR="000113F2" w:rsidRPr="007B06C3">
        <w:rPr>
          <w:color w:val="FFFFFF" w:themeColor="background1"/>
          <w:u w:val="single"/>
        </w:rPr>
        <w:t xml:space="preserve">cree that ended the killing of </w:t>
      </w:r>
      <w:r w:rsidRPr="007B06C3">
        <w:rPr>
          <w:color w:val="FFFFFF" w:themeColor="background1"/>
          <w:u w:val="single"/>
        </w:rPr>
        <w:t>Christians in the Roman empire.</w:t>
      </w:r>
    </w:p>
    <w:p w:rsidR="000113F2" w:rsidRPr="000113F2" w:rsidRDefault="00551057" w:rsidP="007B06C3">
      <w:r>
        <w:rPr>
          <w:color w:val="000000" w:themeColor="text1"/>
        </w:rPr>
        <w:t>23-26</w:t>
      </w:r>
      <w:r w:rsidR="00AD3D3C" w:rsidRPr="007B06C3">
        <w:rPr>
          <w:color w:val="000000" w:themeColor="text1"/>
        </w:rPr>
        <w:t>. List at least four of seven causes of Imperial Persecution.</w:t>
      </w:r>
    </w:p>
    <w:p w:rsidR="007B06C3" w:rsidRPr="007B06C3" w:rsidRDefault="00AD3D3C" w:rsidP="007B06C3">
      <w:pPr>
        <w:pStyle w:val="ListParagraph"/>
        <w:numPr>
          <w:ilvl w:val="0"/>
          <w:numId w:val="33"/>
        </w:numPr>
        <w:rPr>
          <w:color w:val="FFFFFF" w:themeColor="background1"/>
        </w:rPr>
      </w:pPr>
      <w:r w:rsidRPr="007B06C3">
        <w:rPr>
          <w:color w:val="FFFFFF" w:themeColor="background1"/>
          <w:u w:val="single"/>
        </w:rPr>
        <w:t xml:space="preserve">Heathen worship was hospitable to new gods while Christianity was exclusive to the worship of the One True God. </w:t>
      </w:r>
    </w:p>
    <w:p w:rsidR="007B06C3" w:rsidRPr="007B06C3" w:rsidRDefault="00AD3D3C" w:rsidP="007B06C3">
      <w:pPr>
        <w:pStyle w:val="ListParagraph"/>
        <w:numPr>
          <w:ilvl w:val="0"/>
          <w:numId w:val="33"/>
        </w:numPr>
        <w:rPr>
          <w:color w:val="FFFFFF" w:themeColor="background1"/>
        </w:rPr>
      </w:pPr>
      <w:r w:rsidRPr="007B06C3">
        <w:rPr>
          <w:color w:val="FFFFFF" w:themeColor="background1"/>
          <w:u w:val="single"/>
        </w:rPr>
        <w:t>Idol worship was interwoven with life.</w:t>
      </w:r>
    </w:p>
    <w:p w:rsidR="007B06C3" w:rsidRPr="007B06C3" w:rsidRDefault="00AD3D3C" w:rsidP="007B06C3">
      <w:pPr>
        <w:pStyle w:val="ListParagraph"/>
        <w:numPr>
          <w:ilvl w:val="0"/>
          <w:numId w:val="33"/>
        </w:numPr>
        <w:rPr>
          <w:color w:val="FFFFFF" w:themeColor="background1"/>
        </w:rPr>
      </w:pPr>
      <w:r w:rsidRPr="007B06C3">
        <w:rPr>
          <w:color w:val="FFFFFF" w:themeColor="background1"/>
          <w:u w:val="single"/>
        </w:rPr>
        <w:t xml:space="preserve"> Emperor worship – Christians would not worship the Emperor. </w:t>
      </w:r>
    </w:p>
    <w:p w:rsidR="007B06C3" w:rsidRPr="007B06C3" w:rsidRDefault="00AD3D3C" w:rsidP="00551057">
      <w:pPr>
        <w:pStyle w:val="ListParagraph"/>
        <w:rPr>
          <w:color w:val="FFFFFF" w:themeColor="background1"/>
        </w:rPr>
      </w:pPr>
      <w:r w:rsidRPr="007B06C3">
        <w:rPr>
          <w:color w:val="FFFFFF" w:themeColor="background1"/>
          <w:u w:val="single"/>
        </w:rPr>
        <w:t xml:space="preserve">Judaism had been an allowed religion in the Roman Empire. </w:t>
      </w:r>
    </w:p>
    <w:p w:rsidR="007B06C3" w:rsidRPr="007B06C3" w:rsidRDefault="00AD3D3C" w:rsidP="00551057">
      <w:pPr>
        <w:pStyle w:val="ListParagraph"/>
        <w:rPr>
          <w:color w:val="FFFFFF" w:themeColor="background1"/>
        </w:rPr>
      </w:pPr>
      <w:r w:rsidRPr="007B06C3">
        <w:rPr>
          <w:color w:val="FFFFFF" w:themeColor="background1"/>
          <w:u w:val="single"/>
        </w:rPr>
        <w:t xml:space="preserve">Secret meetings of the Christians (aroused suspicion) </w:t>
      </w:r>
    </w:p>
    <w:p w:rsidR="007B06C3" w:rsidRPr="007B06C3" w:rsidRDefault="00AD3D3C" w:rsidP="00551057">
      <w:pPr>
        <w:pStyle w:val="ListParagraph"/>
        <w:rPr>
          <w:color w:val="FFFFFF" w:themeColor="background1"/>
        </w:rPr>
      </w:pPr>
      <w:r w:rsidRPr="007B06C3">
        <w:rPr>
          <w:color w:val="FFFFFF" w:themeColor="background1"/>
          <w:u w:val="single"/>
        </w:rPr>
        <w:t>Equality in the church (went against Roman society)</w:t>
      </w:r>
    </w:p>
    <w:p w:rsidR="007B06C3" w:rsidRPr="009445A6" w:rsidRDefault="00AD3D3C" w:rsidP="009445A6">
      <w:pPr>
        <w:pStyle w:val="ListParagraph"/>
        <w:numPr>
          <w:ilvl w:val="0"/>
          <w:numId w:val="33"/>
        </w:numPr>
        <w:rPr>
          <w:color w:val="FFFFFF" w:themeColor="background1"/>
        </w:rPr>
      </w:pPr>
      <w:r w:rsidRPr="007B06C3">
        <w:rPr>
          <w:color w:val="FFFFFF" w:themeColor="background1"/>
          <w:u w:val="single"/>
        </w:rPr>
        <w:t xml:space="preserve"> Business interests were threatened by Christianity</w:t>
      </w:r>
      <w:bookmarkStart w:id="17" w:name="_GoBack"/>
      <w:bookmarkEnd w:id="17"/>
    </w:p>
    <w:p w:rsidR="000113F2" w:rsidRPr="007B06C3" w:rsidRDefault="00AD3D3C" w:rsidP="007B06C3">
      <w:pPr>
        <w:pStyle w:val="ListParagraph"/>
        <w:numPr>
          <w:ilvl w:val="0"/>
          <w:numId w:val="33"/>
        </w:numPr>
        <w:ind w:left="360"/>
      </w:pPr>
      <w:r w:rsidRPr="000113F2">
        <w:rPr>
          <w:color w:val="000000" w:themeColor="text1"/>
        </w:rPr>
        <w:t>How many different times of intense persecution did</w:t>
      </w:r>
      <w:r w:rsidR="007B06C3">
        <w:rPr>
          <w:color w:val="000000" w:themeColor="text1"/>
        </w:rPr>
        <w:t xml:space="preserve"> the church suffer during this </w:t>
      </w:r>
      <w:proofErr w:type="gramStart"/>
      <w:r w:rsidRPr="000113F2">
        <w:rPr>
          <w:color w:val="000000" w:themeColor="text1"/>
        </w:rPr>
        <w:t>period ?</w:t>
      </w:r>
      <w:proofErr w:type="gramEnd"/>
      <w:r w:rsidRPr="000113F2">
        <w:rPr>
          <w:color w:val="000000" w:themeColor="text1"/>
        </w:rPr>
        <w:t xml:space="preserve"> </w:t>
      </w:r>
      <w:r w:rsidRPr="00551057">
        <w:rPr>
          <w:color w:val="FFFFFF" w:themeColor="background1"/>
          <w:u w:val="single"/>
        </w:rPr>
        <w:t>There were ten periods of intense persecution.</w:t>
      </w:r>
    </w:p>
    <w:p w:rsidR="007B06C3" w:rsidRPr="000113F2" w:rsidRDefault="007B06C3" w:rsidP="007B06C3"/>
    <w:p w:rsidR="000113F2" w:rsidRPr="000113F2" w:rsidRDefault="00AD3D3C" w:rsidP="00AD3D3C">
      <w:pPr>
        <w:pStyle w:val="ListParagraph"/>
        <w:numPr>
          <w:ilvl w:val="0"/>
          <w:numId w:val="33"/>
        </w:numPr>
        <w:ind w:left="360"/>
      </w:pPr>
      <w:r w:rsidRPr="000113F2">
        <w:rPr>
          <w:color w:val="000000" w:themeColor="text1"/>
        </w:rPr>
        <w:t xml:space="preserve">What is the earliest date that we can place the </w:t>
      </w:r>
      <w:r w:rsidR="000113F2">
        <w:rPr>
          <w:color w:val="000000" w:themeColor="text1"/>
        </w:rPr>
        <w:t xml:space="preserve">formation of the New Testament </w:t>
      </w:r>
      <w:r w:rsidRPr="000113F2">
        <w:rPr>
          <w:color w:val="000000" w:themeColor="text1"/>
        </w:rPr>
        <w:t>Canon?</w:t>
      </w:r>
    </w:p>
    <w:p w:rsidR="000113F2" w:rsidRPr="007B06C3" w:rsidRDefault="00AD3D3C" w:rsidP="007B06C3">
      <w:pPr>
        <w:pStyle w:val="ListParagraph"/>
        <w:ind w:left="360"/>
        <w:rPr>
          <w:color w:val="FFFFFF" w:themeColor="background1"/>
          <w:u w:val="single"/>
        </w:rPr>
      </w:pPr>
      <w:r w:rsidRPr="007B06C3">
        <w:rPr>
          <w:color w:val="FFFFFF" w:themeColor="background1"/>
          <w:u w:val="single"/>
        </w:rPr>
        <w:t>AD 300</w:t>
      </w:r>
    </w:p>
    <w:p w:rsidR="007B06C3" w:rsidRPr="007B06C3" w:rsidRDefault="007B06C3" w:rsidP="007B06C3">
      <w:pPr>
        <w:pStyle w:val="ListParagraph"/>
        <w:ind w:left="360"/>
      </w:pPr>
    </w:p>
    <w:p w:rsidR="000113F2" w:rsidRPr="000113F2" w:rsidRDefault="00AD3D3C" w:rsidP="007B06C3">
      <w:pPr>
        <w:pStyle w:val="ListParagraph"/>
        <w:numPr>
          <w:ilvl w:val="0"/>
          <w:numId w:val="33"/>
        </w:numPr>
        <w:ind w:left="360"/>
      </w:pPr>
      <w:r w:rsidRPr="007B06C3">
        <w:rPr>
          <w:color w:val="000000" w:themeColor="text1"/>
        </w:rPr>
        <w:t>How was this Church period purified?</w:t>
      </w:r>
    </w:p>
    <w:p w:rsidR="000113F2" w:rsidRPr="007B06C3" w:rsidRDefault="00AD3D3C" w:rsidP="007B06C3">
      <w:pPr>
        <w:pStyle w:val="ListParagraph"/>
        <w:ind w:left="360"/>
        <w:rPr>
          <w:color w:val="FFFFFF" w:themeColor="background1"/>
        </w:rPr>
      </w:pPr>
      <w:r w:rsidRPr="007B06C3">
        <w:rPr>
          <w:color w:val="FFFFFF" w:themeColor="background1"/>
          <w:u w:val="single"/>
        </w:rPr>
        <w:t>They were purified through persecution.</w:t>
      </w:r>
    </w:p>
    <w:p w:rsidR="000113F2" w:rsidRPr="000113F2" w:rsidRDefault="00AD3D3C" w:rsidP="000113F2">
      <w:pPr>
        <w:pStyle w:val="ListParagraph"/>
        <w:numPr>
          <w:ilvl w:val="0"/>
          <w:numId w:val="33"/>
        </w:numPr>
        <w:ind w:left="360"/>
      </w:pPr>
      <w:r w:rsidRPr="000113F2">
        <w:rPr>
          <w:color w:val="000000" w:themeColor="text1"/>
        </w:rPr>
        <w:t>What did persecution do to the Church?</w:t>
      </w:r>
    </w:p>
    <w:p w:rsidR="00AD3D3C" w:rsidRPr="00A044CC" w:rsidRDefault="00AD3D3C" w:rsidP="007B06C3">
      <w:pPr>
        <w:pStyle w:val="ListParagraph"/>
        <w:ind w:left="360"/>
        <w:rPr>
          <w:color w:val="FFFFFF" w:themeColor="background1"/>
        </w:rPr>
      </w:pPr>
      <w:r w:rsidRPr="00A044CC">
        <w:rPr>
          <w:color w:val="FFFFFF" w:themeColor="background1"/>
          <w:u w:val="single"/>
        </w:rPr>
        <w:t>Persecution caused the Church to spread  the Gospel throughout the known world.</w:t>
      </w:r>
    </w:p>
    <w:p w:rsidR="00AD3D3C" w:rsidRDefault="00AD3D3C" w:rsidP="00AD3D3C">
      <w:pPr>
        <w:pStyle w:val="ListParagraph"/>
        <w:ind w:left="360"/>
      </w:pPr>
    </w:p>
    <w:p w:rsidR="00AD3D3C" w:rsidRDefault="00AD3D3C" w:rsidP="001A2841">
      <w:pPr>
        <w:pStyle w:val="ListParagraph"/>
        <w:numPr>
          <w:ilvl w:val="0"/>
          <w:numId w:val="33"/>
        </w:numPr>
        <w:ind w:left="360"/>
      </w:pPr>
      <w:r w:rsidRPr="004F3A74">
        <w:t xml:space="preserve">Why is this </w:t>
      </w:r>
      <w:r w:rsidR="001A2841">
        <w:t xml:space="preserve">Medieval Church </w:t>
      </w:r>
      <w:r w:rsidRPr="004F3A74">
        <w:t>period called the dark ages</w:t>
      </w:r>
      <w:r>
        <w:t>?</w:t>
      </w:r>
    </w:p>
    <w:p w:rsidR="00AD3D3C" w:rsidRPr="00CB0D84" w:rsidRDefault="00AD3D3C" w:rsidP="00AD3D3C">
      <w:pPr>
        <w:ind w:left="720"/>
        <w:rPr>
          <w:color w:val="FFFFFF" w:themeColor="background1"/>
          <w:u w:val="single"/>
        </w:rPr>
      </w:pPr>
      <w:r w:rsidRPr="00CB0D84">
        <w:rPr>
          <w:color w:val="FFFFFF" w:themeColor="background1"/>
          <w:u w:val="single"/>
        </w:rPr>
        <w:t>The light of God's Word was taken from the people.</w:t>
      </w:r>
    </w:p>
    <w:p w:rsidR="00AD3D3C" w:rsidRPr="004F3A74" w:rsidRDefault="00AD3D3C" w:rsidP="00AD3D3C">
      <w:r w:rsidRPr="004F3A74">
        <w:tab/>
      </w:r>
    </w:p>
    <w:p w:rsidR="00AD3D3C" w:rsidRPr="000769FA" w:rsidRDefault="00AD3D3C" w:rsidP="001A2841">
      <w:pPr>
        <w:pStyle w:val="ListParagraph"/>
        <w:numPr>
          <w:ilvl w:val="0"/>
          <w:numId w:val="33"/>
        </w:numPr>
        <w:ind w:left="360"/>
      </w:pPr>
      <w:r w:rsidRPr="00701E02">
        <w:t>Who dominated Europe</w:t>
      </w:r>
      <w:r>
        <w:t xml:space="preserve"> during this period?</w:t>
      </w:r>
    </w:p>
    <w:p w:rsidR="00AD3D3C" w:rsidRPr="00A044CC" w:rsidRDefault="00AD3D3C" w:rsidP="00AD3D3C">
      <w:pPr>
        <w:rPr>
          <w:color w:val="FFFFFF" w:themeColor="background1"/>
          <w:u w:val="single"/>
        </w:rPr>
      </w:pPr>
      <w:r>
        <w:rPr>
          <w:sz w:val="28"/>
          <w:szCs w:val="28"/>
        </w:rPr>
        <w:tab/>
      </w:r>
      <w:r w:rsidRPr="00CB0D84">
        <w:rPr>
          <w:color w:val="FFFFFF" w:themeColor="background1"/>
          <w:u w:val="single"/>
        </w:rPr>
        <w:t>The Roman Catholic Church dominated Europe.</w:t>
      </w:r>
    </w:p>
    <w:p w:rsidR="00AD3D3C" w:rsidRPr="00A044CC" w:rsidRDefault="00AD3D3C" w:rsidP="00AD3D3C">
      <w:pPr>
        <w:pStyle w:val="ListParagraph"/>
        <w:numPr>
          <w:ilvl w:val="0"/>
          <w:numId w:val="33"/>
        </w:numPr>
        <w:ind w:left="360"/>
      </w:pPr>
      <w:r w:rsidRPr="00253975">
        <w:t>Why is John Wycliffe referred to as the Morning Star of the Reformation?</w:t>
      </w:r>
    </w:p>
    <w:p w:rsidR="00AD3D3C" w:rsidRPr="00A044CC" w:rsidRDefault="00AD3D3C" w:rsidP="00AD3D3C">
      <w:pPr>
        <w:rPr>
          <w:color w:val="FFFFFF" w:themeColor="background1"/>
          <w:sz w:val="28"/>
          <w:szCs w:val="28"/>
          <w:u w:val="single"/>
        </w:rPr>
      </w:pPr>
      <w:r>
        <w:rPr>
          <w:sz w:val="28"/>
          <w:szCs w:val="28"/>
        </w:rPr>
        <w:tab/>
      </w:r>
      <w:r w:rsidRPr="00CB0D84">
        <w:rPr>
          <w:color w:val="FFFFFF" w:themeColor="background1"/>
          <w:u w:val="single"/>
        </w:rPr>
        <w:t xml:space="preserve"> Wycliffe’s preaching and Bible translation prepared the way for The </w:t>
      </w:r>
      <w:r w:rsidRPr="00CB0D84">
        <w:rPr>
          <w:color w:val="FFFFFF" w:themeColor="background1"/>
          <w:u w:val="single"/>
        </w:rPr>
        <w:tab/>
        <w:t>Reformation.</w:t>
      </w:r>
    </w:p>
    <w:p w:rsidR="00AD3D3C" w:rsidRDefault="00AD3D3C" w:rsidP="00A044CC">
      <w:pPr>
        <w:pStyle w:val="ListParagraph"/>
        <w:numPr>
          <w:ilvl w:val="0"/>
          <w:numId w:val="33"/>
        </w:numPr>
        <w:ind w:left="360"/>
      </w:pPr>
      <w:r>
        <w:t>What did God do to end the dark ages?</w:t>
      </w:r>
    </w:p>
    <w:p w:rsidR="00AD3D3C" w:rsidRPr="00091617" w:rsidRDefault="00AD3D3C" w:rsidP="00AD3D3C">
      <w:pPr>
        <w:rPr>
          <w:color w:val="FFFFFF" w:themeColor="background1"/>
          <w:u w:val="single"/>
        </w:rPr>
      </w:pPr>
      <w:r>
        <w:tab/>
      </w:r>
      <w:r w:rsidRPr="00CB0D84">
        <w:rPr>
          <w:color w:val="FFFFFF" w:themeColor="background1"/>
          <w:u w:val="single"/>
        </w:rPr>
        <w:t>The light of the Gospel  drove back the darknes</w:t>
      </w:r>
      <w:r w:rsidR="00A044CC">
        <w:rPr>
          <w:color w:val="FFFFFF" w:themeColor="background1"/>
          <w:u w:val="single"/>
        </w:rPr>
        <w:t xml:space="preserve">s of </w:t>
      </w:r>
      <w:r w:rsidR="00A044CC">
        <w:rPr>
          <w:color w:val="FFFFFF" w:themeColor="background1"/>
          <w:u w:val="single"/>
        </w:rPr>
        <w:tab/>
        <w:t xml:space="preserve">Romanism.  God turned on </w:t>
      </w:r>
      <w:r w:rsidRPr="00CB0D84">
        <w:rPr>
          <w:color w:val="FFFFFF" w:themeColor="background1"/>
          <w:u w:val="single"/>
        </w:rPr>
        <w:t>the light of the Word to end the dark ages.</w:t>
      </w:r>
    </w:p>
    <w:p w:rsidR="00AD3D3C" w:rsidRDefault="00AD3D3C" w:rsidP="00A044CC">
      <w:pPr>
        <w:pStyle w:val="ListParagraph"/>
        <w:numPr>
          <w:ilvl w:val="0"/>
          <w:numId w:val="33"/>
        </w:numPr>
        <w:ind w:left="360"/>
      </w:pPr>
      <w:r>
        <w:t>What name was given to those who protested the Roman Catholic Church?</w:t>
      </w:r>
    </w:p>
    <w:p w:rsidR="00AD3D3C" w:rsidRDefault="00AD3D3C" w:rsidP="00AD3D3C">
      <w:r>
        <w:tab/>
      </w:r>
    </w:p>
    <w:p w:rsidR="00AD3D3C" w:rsidRPr="00A044CC" w:rsidRDefault="00AD3D3C" w:rsidP="00AD3D3C">
      <w:pPr>
        <w:rPr>
          <w:color w:val="FFFFFF" w:themeColor="background1"/>
          <w:u w:val="single"/>
        </w:rPr>
      </w:pPr>
      <w:r w:rsidRPr="00CB0D84">
        <w:rPr>
          <w:color w:val="FFFFFF" w:themeColor="background1"/>
          <w:u w:val="single"/>
        </w:rPr>
        <w:tab/>
        <w:t>Protestants</w:t>
      </w:r>
    </w:p>
    <w:p w:rsidR="00AD3D3C" w:rsidRDefault="00AD3D3C" w:rsidP="00AD3D3C">
      <w:pPr>
        <w:pStyle w:val="ListParagraph"/>
        <w:numPr>
          <w:ilvl w:val="0"/>
          <w:numId w:val="33"/>
        </w:numPr>
        <w:ind w:left="360"/>
      </w:pPr>
      <w:r>
        <w:t>Who is considered to be the father of the Reformation?</w:t>
      </w:r>
    </w:p>
    <w:p w:rsidR="00AD3D3C" w:rsidRPr="00A044CC" w:rsidRDefault="00AD3D3C" w:rsidP="00AD3D3C">
      <w:pPr>
        <w:rPr>
          <w:color w:val="FFFFFF" w:themeColor="background1"/>
          <w:u w:val="single"/>
        </w:rPr>
      </w:pPr>
      <w:r w:rsidRPr="00CB0D84">
        <w:rPr>
          <w:color w:val="FFFFFF" w:themeColor="background1"/>
          <w:u w:val="single"/>
        </w:rPr>
        <w:tab/>
        <w:t>Martin Luther</w:t>
      </w:r>
    </w:p>
    <w:p w:rsidR="00AD3D3C" w:rsidRPr="00A044CC" w:rsidRDefault="00AD3D3C" w:rsidP="00A044CC">
      <w:pPr>
        <w:pStyle w:val="ListParagraph"/>
        <w:numPr>
          <w:ilvl w:val="0"/>
          <w:numId w:val="33"/>
        </w:numPr>
        <w:ind w:left="360"/>
        <w:rPr>
          <w:color w:val="000000" w:themeColor="text1"/>
        </w:rPr>
      </w:pPr>
      <w:r>
        <w:t>What event helped to spark the light of the Reformat</w:t>
      </w:r>
      <w:r w:rsidRPr="00A044CC">
        <w:rPr>
          <w:color w:val="000000" w:themeColor="text1"/>
        </w:rPr>
        <w:t>ion?</w:t>
      </w:r>
    </w:p>
    <w:p w:rsidR="00AD3D3C" w:rsidRPr="00A044CC" w:rsidRDefault="00AD3D3C" w:rsidP="00A044CC">
      <w:pPr>
        <w:ind w:left="360"/>
        <w:rPr>
          <w:color w:val="FFFFFF" w:themeColor="background1"/>
          <w:u w:val="single"/>
        </w:rPr>
      </w:pPr>
      <w:r w:rsidRPr="00A044CC">
        <w:rPr>
          <w:color w:val="FFFFFF" w:themeColor="background1"/>
          <w:u w:val="single"/>
        </w:rPr>
        <w:t>Martin Luther nailed 95 theses to the oaken door of the Wittenberg Cathedral</w:t>
      </w:r>
      <w:r w:rsidR="00A044CC" w:rsidRPr="00A044CC">
        <w:rPr>
          <w:color w:val="FFFFFF" w:themeColor="background1"/>
          <w:u w:val="single"/>
        </w:rPr>
        <w:t xml:space="preserve"> </w:t>
      </w:r>
      <w:r w:rsidRPr="00A044CC">
        <w:rPr>
          <w:color w:val="FFFFFF" w:themeColor="background1"/>
          <w:u w:val="single"/>
        </w:rPr>
        <w:t>on Oct. 31, 1517.</w:t>
      </w:r>
    </w:p>
    <w:p w:rsidR="00AD3D3C" w:rsidRDefault="00A044CC" w:rsidP="00A044CC">
      <w:pPr>
        <w:jc w:val="right"/>
      </w:pPr>
      <w:r>
        <w:rPr>
          <w:i/>
        </w:rPr>
        <w:lastRenderedPageBreak/>
        <w:t>Final Exam</w:t>
      </w:r>
      <w:r>
        <w:t>, page 3</w:t>
      </w:r>
    </w:p>
    <w:p w:rsidR="00AD3D3C" w:rsidRDefault="00AD3D3C" w:rsidP="00A044CC">
      <w:pPr>
        <w:pStyle w:val="ListParagraph"/>
        <w:numPr>
          <w:ilvl w:val="0"/>
          <w:numId w:val="33"/>
        </w:numPr>
        <w:ind w:left="360"/>
      </w:pPr>
      <w:r>
        <w:t>What provided fertile ground for the Reformation in England?</w:t>
      </w:r>
    </w:p>
    <w:p w:rsidR="00AD3D3C" w:rsidRPr="00A044CC" w:rsidRDefault="00AD3D3C" w:rsidP="00AD3D3C">
      <w:pPr>
        <w:rPr>
          <w:color w:val="FFFFFF" w:themeColor="background1"/>
          <w:u w:val="single"/>
        </w:rPr>
      </w:pPr>
      <w:r w:rsidRPr="00CB0D84">
        <w:rPr>
          <w:color w:val="FFFFFF" w:themeColor="background1"/>
          <w:u w:val="single"/>
        </w:rPr>
        <w:tab/>
        <w:t xml:space="preserve">The Wycliffe Bible spread throughout the land. The Light of The Word in the </w:t>
      </w:r>
      <w:r w:rsidRPr="00CB0D84">
        <w:rPr>
          <w:color w:val="FFFFFF" w:themeColor="background1"/>
          <w:u w:val="single"/>
        </w:rPr>
        <w:tab/>
        <w:t xml:space="preserve">hands of the people provided </w:t>
      </w:r>
      <w:r w:rsidRPr="00CB0D84">
        <w:rPr>
          <w:color w:val="FFFFFF" w:themeColor="background1"/>
          <w:u w:val="single"/>
        </w:rPr>
        <w:tab/>
        <w:t>fertile ground for the Reformation in England.</w:t>
      </w:r>
    </w:p>
    <w:p w:rsidR="00AD3D3C" w:rsidRDefault="00AD3D3C" w:rsidP="00A044CC">
      <w:pPr>
        <w:pStyle w:val="ListParagraph"/>
        <w:numPr>
          <w:ilvl w:val="0"/>
          <w:numId w:val="33"/>
        </w:numPr>
        <w:ind w:left="360"/>
      </w:pPr>
      <w:r>
        <w:t>Who led the Reformation in Scotland?</w:t>
      </w:r>
    </w:p>
    <w:p w:rsidR="00945420" w:rsidRPr="00A044CC" w:rsidRDefault="00AD3D3C" w:rsidP="00AD3D3C">
      <w:pPr>
        <w:rPr>
          <w:color w:val="FFFFFF" w:themeColor="background1"/>
          <w:u w:val="single"/>
        </w:rPr>
      </w:pPr>
      <w:r w:rsidRPr="00CB0D84">
        <w:rPr>
          <w:color w:val="FFFFFF" w:themeColor="background1"/>
          <w:u w:val="single"/>
        </w:rPr>
        <w:tab/>
        <w:t>John Knox led the Reformation in Scotland.</w:t>
      </w:r>
    </w:p>
    <w:p w:rsidR="00AD3D3C" w:rsidRPr="00B11149" w:rsidRDefault="00AD3D3C" w:rsidP="00A044CC">
      <w:pPr>
        <w:pStyle w:val="Heading4"/>
        <w:numPr>
          <w:ilvl w:val="0"/>
          <w:numId w:val="33"/>
        </w:numPr>
        <w:tabs>
          <w:tab w:val="clear" w:pos="990"/>
          <w:tab w:val="left" w:pos="360"/>
        </w:tabs>
        <w:ind w:left="360"/>
      </w:pPr>
      <w:r w:rsidRPr="00B11149">
        <w:t>What was The Great Awakening?</w:t>
      </w:r>
    </w:p>
    <w:p w:rsidR="00AD3D3C" w:rsidRPr="00084EDC" w:rsidRDefault="00AD3D3C" w:rsidP="00AD3D3C">
      <w:pPr>
        <w:pStyle w:val="Heading4"/>
        <w:numPr>
          <w:ilvl w:val="0"/>
          <w:numId w:val="0"/>
        </w:numPr>
        <w:tabs>
          <w:tab w:val="left" w:pos="360"/>
        </w:tabs>
        <w:ind w:left="360"/>
        <w:rPr>
          <w:color w:val="FFFFFF" w:themeColor="background1"/>
          <w:u w:val="single"/>
        </w:rPr>
      </w:pPr>
      <w:r w:rsidRPr="00084EDC">
        <w:rPr>
          <w:color w:val="FFFFFF" w:themeColor="background1"/>
          <w:u w:val="single"/>
        </w:rPr>
        <w:t>The Great Awakening was a mighty revival in both England and America in the early 1700”s.</w:t>
      </w:r>
    </w:p>
    <w:p w:rsidR="00AD3D3C" w:rsidRPr="00B11149" w:rsidRDefault="00AD3D3C" w:rsidP="00AD3D3C">
      <w:pPr>
        <w:pStyle w:val="Heading4"/>
        <w:numPr>
          <w:ilvl w:val="0"/>
          <w:numId w:val="0"/>
        </w:numPr>
        <w:tabs>
          <w:tab w:val="left" w:pos="360"/>
        </w:tabs>
        <w:ind w:left="360"/>
      </w:pPr>
    </w:p>
    <w:p w:rsidR="00AD3D3C" w:rsidRPr="00B11149" w:rsidRDefault="00AD3D3C" w:rsidP="00A044CC">
      <w:pPr>
        <w:pStyle w:val="Heading4"/>
        <w:numPr>
          <w:ilvl w:val="0"/>
          <w:numId w:val="33"/>
        </w:numPr>
        <w:tabs>
          <w:tab w:val="left" w:pos="360"/>
        </w:tabs>
        <w:ind w:left="360"/>
      </w:pPr>
      <w:r w:rsidRPr="00B11149">
        <w:t>How did doctrinal beliefs hinder the evangelizing of heathen nations?</w:t>
      </w:r>
    </w:p>
    <w:p w:rsidR="00AD3D3C" w:rsidRPr="00A044CC" w:rsidRDefault="00AD3D3C" w:rsidP="00A044CC">
      <w:pPr>
        <w:pStyle w:val="Heading4"/>
        <w:numPr>
          <w:ilvl w:val="0"/>
          <w:numId w:val="0"/>
        </w:numPr>
        <w:tabs>
          <w:tab w:val="left" w:pos="360"/>
        </w:tabs>
        <w:ind w:left="360"/>
        <w:rPr>
          <w:color w:val="FFFFFF" w:themeColor="background1"/>
          <w:u w:val="single"/>
        </w:rPr>
      </w:pPr>
      <w:r w:rsidRPr="00084EDC">
        <w:rPr>
          <w:color w:val="FFFFFF" w:themeColor="background1"/>
          <w:u w:val="single"/>
        </w:rPr>
        <w:t xml:space="preserve">The Calvinist doctrine of the predestination of the elect was the common belief of </w:t>
      </w:r>
      <w:r w:rsidRPr="00084EDC">
        <w:rPr>
          <w:color w:val="FFFFFF" w:themeColor="background1"/>
          <w:u w:val="single"/>
        </w:rPr>
        <w:tab/>
        <w:t xml:space="preserve">the church during this period.  Heathen nations were believed to be predestined to </w:t>
      </w:r>
      <w:r w:rsidRPr="00084EDC">
        <w:rPr>
          <w:color w:val="FFFFFF" w:themeColor="background1"/>
          <w:u w:val="single"/>
        </w:rPr>
        <w:tab/>
        <w:t xml:space="preserve">be dammed with no hope of Salvation.   It was because of the adherence to this </w:t>
      </w:r>
      <w:r w:rsidRPr="00084EDC">
        <w:rPr>
          <w:color w:val="FFFFFF" w:themeColor="background1"/>
          <w:u w:val="single"/>
        </w:rPr>
        <w:tab/>
        <w:t xml:space="preserve">false doctrine that it was thought to be unnecessary to travel to heathen nations </w:t>
      </w:r>
      <w:r w:rsidRPr="00084EDC">
        <w:rPr>
          <w:color w:val="FFFFFF" w:themeColor="background1"/>
          <w:u w:val="single"/>
        </w:rPr>
        <w:tab/>
        <w:t>since they couldn’t be saved</w:t>
      </w:r>
    </w:p>
    <w:p w:rsidR="00AD3D3C" w:rsidRDefault="00AD3D3C" w:rsidP="00A044CC">
      <w:pPr>
        <w:pStyle w:val="Heading4"/>
        <w:numPr>
          <w:ilvl w:val="0"/>
          <w:numId w:val="33"/>
        </w:numPr>
        <w:tabs>
          <w:tab w:val="left" w:pos="360"/>
        </w:tabs>
        <w:ind w:left="360"/>
      </w:pPr>
      <w:r w:rsidRPr="00B11149">
        <w:t>Who was William Carey?</w:t>
      </w:r>
      <w:r>
        <w:t xml:space="preserve"> (2-5 details concerning William Carey)</w:t>
      </w:r>
    </w:p>
    <w:p w:rsidR="00AD3D3C" w:rsidRPr="00A044CC" w:rsidRDefault="00AD3D3C" w:rsidP="00A044CC">
      <w:pPr>
        <w:pStyle w:val="Heading4"/>
        <w:numPr>
          <w:ilvl w:val="0"/>
          <w:numId w:val="0"/>
        </w:numPr>
        <w:tabs>
          <w:tab w:val="left" w:pos="360"/>
        </w:tabs>
        <w:ind w:left="360"/>
        <w:rPr>
          <w:color w:val="FFFFFF" w:themeColor="background1"/>
          <w:u w:val="single"/>
        </w:rPr>
      </w:pPr>
      <w:r w:rsidRPr="00084EDC">
        <w:rPr>
          <w:color w:val="FFFFFF" w:themeColor="background1"/>
          <w:u w:val="single"/>
        </w:rPr>
        <w:t>William Carey is the father of the modern missionary movement. He formed the first missionary society.  He was the first modern missionary that went to a foreign country for the purpose of evangelizing a heathen nation.  He was the first missionary to India.</w:t>
      </w:r>
    </w:p>
    <w:p w:rsidR="00AD3D3C" w:rsidRDefault="00AD3D3C" w:rsidP="00A044CC">
      <w:pPr>
        <w:pStyle w:val="Heading4"/>
        <w:numPr>
          <w:ilvl w:val="0"/>
          <w:numId w:val="33"/>
        </w:numPr>
        <w:tabs>
          <w:tab w:val="left" w:pos="360"/>
        </w:tabs>
        <w:ind w:left="360"/>
      </w:pPr>
      <w:r w:rsidRPr="00B11149">
        <w:t>Who was called the pathfinder of Africa?</w:t>
      </w:r>
    </w:p>
    <w:p w:rsidR="00AD3D3C" w:rsidRPr="00A044CC" w:rsidRDefault="00AD3D3C" w:rsidP="00A044CC">
      <w:pPr>
        <w:pStyle w:val="Heading4"/>
        <w:numPr>
          <w:ilvl w:val="0"/>
          <w:numId w:val="0"/>
        </w:numPr>
        <w:tabs>
          <w:tab w:val="left" w:pos="360"/>
        </w:tabs>
        <w:ind w:left="360"/>
        <w:rPr>
          <w:color w:val="FFFFFF" w:themeColor="background1"/>
          <w:u w:val="single"/>
        </w:rPr>
      </w:pPr>
      <w:r w:rsidRPr="00084EDC">
        <w:rPr>
          <w:color w:val="FFFFFF" w:themeColor="background1"/>
          <w:u w:val="single"/>
        </w:rPr>
        <w:t>David Livingstone</w:t>
      </w:r>
    </w:p>
    <w:p w:rsidR="00AD3D3C" w:rsidRDefault="00AD3D3C" w:rsidP="00A044CC">
      <w:pPr>
        <w:pStyle w:val="Heading4"/>
        <w:numPr>
          <w:ilvl w:val="0"/>
          <w:numId w:val="33"/>
        </w:numPr>
        <w:ind w:left="360"/>
      </w:pPr>
      <w:r w:rsidRPr="00B11149">
        <w:t>Briefly describe the Azusa Street revival.</w:t>
      </w:r>
    </w:p>
    <w:p w:rsidR="00AD3D3C" w:rsidRPr="00A044CC" w:rsidRDefault="00AD3D3C" w:rsidP="00A044CC">
      <w:pPr>
        <w:pStyle w:val="Heading4"/>
        <w:numPr>
          <w:ilvl w:val="0"/>
          <w:numId w:val="0"/>
        </w:numPr>
        <w:ind w:left="360"/>
        <w:rPr>
          <w:color w:val="FFFFFF" w:themeColor="background1"/>
          <w:u w:val="single"/>
        </w:rPr>
      </w:pPr>
      <w:r w:rsidRPr="00084EDC">
        <w:rPr>
          <w:color w:val="FFFFFF" w:themeColor="background1"/>
          <w:u w:val="single"/>
        </w:rPr>
        <w:t xml:space="preserve"> It was a mighty outpouring of the Holy Ghost in Los Angeles California at the turn of the century.  God was restoring Pentecost to the Church.</w:t>
      </w:r>
    </w:p>
    <w:p w:rsidR="00AD3D3C" w:rsidRDefault="00AD3D3C" w:rsidP="00A044CC">
      <w:pPr>
        <w:pStyle w:val="Heading4"/>
        <w:numPr>
          <w:ilvl w:val="0"/>
          <w:numId w:val="33"/>
        </w:numPr>
        <w:tabs>
          <w:tab w:val="clear" w:pos="990"/>
          <w:tab w:val="left" w:pos="360"/>
        </w:tabs>
        <w:ind w:left="360"/>
      </w:pPr>
      <w:r>
        <w:t>What does the word Laodicea mean?</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Laodicea means rule by the people</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 xml:space="preserve">How did Jesus describe </w:t>
      </w:r>
      <w:r w:rsidR="00A044CC">
        <w:t xml:space="preserve">the </w:t>
      </w:r>
      <w:proofErr w:type="spellStart"/>
      <w:r w:rsidR="00A044CC">
        <w:t>Laodicean</w:t>
      </w:r>
      <w:proofErr w:type="spellEnd"/>
      <w:r w:rsidR="00A044CC">
        <w:t xml:space="preserve"> </w:t>
      </w:r>
      <w:r>
        <w:t>church period in Rev 3:17?</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 Thou art wretched, and miserable, and poor, and blind, and naked</w:t>
      </w:r>
      <w:r w:rsidRPr="00AD3D3C">
        <w:rPr>
          <w:i/>
          <w:color w:val="FFFFFF" w:themeColor="background1"/>
          <w:u w:val="single"/>
        </w:rPr>
        <w:t>.</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Briefly describe the phrase: New Evangelicals.</w:t>
      </w:r>
    </w:p>
    <w:p w:rsidR="00AD3D3C" w:rsidRPr="00AD3D3C" w:rsidRDefault="00AD3D3C" w:rsidP="00A044CC">
      <w:pPr>
        <w:pStyle w:val="Heading4"/>
        <w:numPr>
          <w:ilvl w:val="0"/>
          <w:numId w:val="0"/>
        </w:numPr>
        <w:tabs>
          <w:tab w:val="left" w:pos="360"/>
        </w:tabs>
        <w:ind w:left="360"/>
        <w:rPr>
          <w:color w:val="FFFFFF" w:themeColor="background1"/>
          <w:u w:val="single"/>
        </w:rPr>
      </w:pPr>
      <w:r w:rsidRPr="00FA6D50">
        <w:rPr>
          <w:color w:val="FFFFFF" w:themeColor="background1"/>
          <w:u w:val="single"/>
        </w:rPr>
        <w:t>This phrase describes those who were promoting a new modern religion of compromise.</w:t>
      </w:r>
      <w:r w:rsidR="00A044CC">
        <w:rPr>
          <w:color w:val="FFFFFF" w:themeColor="background1"/>
          <w:u w:val="single"/>
        </w:rPr>
        <w:t xml:space="preserve"> </w:t>
      </w:r>
      <w:r w:rsidRPr="00AD3D3C">
        <w:rPr>
          <w:color w:val="FFFFFF" w:themeColor="background1"/>
          <w:u w:val="single"/>
        </w:rPr>
        <w:t>brief summary of some of these facts are acceptable.)</w:t>
      </w:r>
    </w:p>
    <w:p w:rsidR="00AD3D3C" w:rsidRDefault="00AD3D3C" w:rsidP="00A044CC">
      <w:pPr>
        <w:pStyle w:val="Heading4"/>
        <w:numPr>
          <w:ilvl w:val="0"/>
          <w:numId w:val="33"/>
        </w:numPr>
        <w:tabs>
          <w:tab w:val="left" w:pos="360"/>
        </w:tabs>
        <w:ind w:left="360"/>
      </w:pPr>
      <w:r>
        <w:t>In what false church did the charismatic movement begin?</w:t>
      </w:r>
    </w:p>
    <w:p w:rsidR="00AD3D3C" w:rsidRPr="00AD3D3C" w:rsidRDefault="00AD3D3C" w:rsidP="00AD3D3C">
      <w:pPr>
        <w:pStyle w:val="Heading4"/>
        <w:numPr>
          <w:ilvl w:val="0"/>
          <w:numId w:val="0"/>
        </w:numPr>
        <w:tabs>
          <w:tab w:val="left" w:pos="360"/>
        </w:tabs>
        <w:ind w:left="360"/>
        <w:rPr>
          <w:color w:val="FFFFFF" w:themeColor="background1"/>
        </w:rPr>
      </w:pPr>
      <w:r w:rsidRPr="00AD3D3C">
        <w:rPr>
          <w:color w:val="FFFFFF" w:themeColor="background1"/>
        </w:rPr>
        <w:t>The Roman Catholic Church.</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 xml:space="preserve">What type of gospel has replaced the Gospel </w:t>
      </w:r>
      <w:r w:rsidR="00A044CC">
        <w:t xml:space="preserve">of Jesus Christ in many of our </w:t>
      </w:r>
      <w:r>
        <w:t>modern churches?</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gospel of prosperity has replaced the Gospel of Jesus Christ in many of our </w:t>
      </w:r>
      <w:r w:rsidRPr="00AD3D3C">
        <w:rPr>
          <w:color w:val="FFFFFF" w:themeColor="background1"/>
          <w:u w:val="single"/>
        </w:rPr>
        <w:tab/>
        <w:t>modern churches.</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 xml:space="preserve">Give an example of a false doctrine fad that has swept through the </w:t>
      </w:r>
      <w:proofErr w:type="spellStart"/>
      <w:r>
        <w:t>Laodicean</w:t>
      </w:r>
      <w:proofErr w:type="spellEnd"/>
      <w:r>
        <w:t xml:space="preserve"> church.</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emphasis is on wealth and monetary gain.  Blab it and grab it and name it and claim it.  One example is the </w:t>
      </w:r>
      <w:proofErr w:type="spellStart"/>
      <w:r w:rsidRPr="00AD3D3C">
        <w:rPr>
          <w:i/>
          <w:color w:val="FFFFFF" w:themeColor="background1"/>
          <w:u w:val="single"/>
        </w:rPr>
        <w:t>Jabez</w:t>
      </w:r>
      <w:proofErr w:type="spellEnd"/>
      <w:r w:rsidRPr="00AD3D3C">
        <w:rPr>
          <w:i/>
          <w:color w:val="FFFFFF" w:themeColor="background1"/>
          <w:u w:val="single"/>
        </w:rPr>
        <w:t xml:space="preserve"> prayer</w:t>
      </w:r>
      <w:r w:rsidRPr="00AD3D3C">
        <w:rPr>
          <w:color w:val="FFFFFF" w:themeColor="background1"/>
          <w:u w:val="single"/>
        </w:rPr>
        <w:t>.  (Answers may vary)</w:t>
      </w:r>
    </w:p>
    <w:p w:rsidR="008F1FCF" w:rsidRDefault="00AD3D3C" w:rsidP="00A044CC">
      <w:pPr>
        <w:pStyle w:val="Heading4"/>
        <w:numPr>
          <w:ilvl w:val="0"/>
          <w:numId w:val="0"/>
        </w:numPr>
        <w:tabs>
          <w:tab w:val="left" w:pos="360"/>
        </w:tabs>
        <w:ind w:left="360"/>
      </w:pPr>
      <w:r>
        <w:tab/>
      </w:r>
    </w:p>
    <w:sectPr w:rsidR="008F1FCF" w:rsidSect="00F9001F">
      <w:headerReference w:type="default" r:id="rId10"/>
      <w:footerReference w:type="default" r:id="rId11"/>
      <w:endnotePr>
        <w:numFmt w:val="decimal"/>
      </w:endnotePr>
      <w:pgSz w:w="12240" w:h="15840"/>
      <w:pgMar w:top="1440" w:right="171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644" w:rsidRDefault="00567644">
      <w:r>
        <w:separator/>
      </w:r>
    </w:p>
    <w:p w:rsidR="00567644" w:rsidRDefault="00567644"/>
  </w:endnote>
  <w:endnote w:type="continuationSeparator" w:id="0">
    <w:p w:rsidR="00567644" w:rsidRDefault="00567644">
      <w:r>
        <w:continuationSeparator/>
      </w:r>
    </w:p>
    <w:p w:rsidR="00567644" w:rsidRDefault="005676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1F7" w:rsidRDefault="005F11F7">
    <w:pPr>
      <w:pStyle w:val="Footer"/>
      <w:jc w:val="center"/>
    </w:pPr>
    <w:r>
      <w:t xml:space="preserve">WORKBOOK - </w:t>
    </w:r>
    <w:r w:rsidR="00567644">
      <w:fldChar w:fldCharType="begin"/>
    </w:r>
    <w:r w:rsidR="00567644">
      <w:instrText xml:space="preserve"> PAGE   \* MERGEFORMAT </w:instrText>
    </w:r>
    <w:r w:rsidR="00567644">
      <w:fldChar w:fldCharType="separate"/>
    </w:r>
    <w:r w:rsidR="009445A6">
      <w:rPr>
        <w:noProof/>
      </w:rPr>
      <w:t>5</w:t>
    </w:r>
    <w:r w:rsidR="00567644">
      <w:rPr>
        <w:noProof/>
      </w:rPr>
      <w:fldChar w:fldCharType="end"/>
    </w:r>
  </w:p>
  <w:p w:rsidR="005F11F7" w:rsidRDefault="005F1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644" w:rsidRDefault="00567644">
      <w:r>
        <w:separator/>
      </w:r>
    </w:p>
    <w:p w:rsidR="00567644" w:rsidRDefault="00567644"/>
  </w:footnote>
  <w:footnote w:type="continuationSeparator" w:id="0">
    <w:p w:rsidR="00567644" w:rsidRDefault="00567644">
      <w:r>
        <w:continuationSeparator/>
      </w:r>
    </w:p>
    <w:p w:rsidR="00567644" w:rsidRDefault="005676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1F7" w:rsidRPr="008B3233" w:rsidRDefault="005F11F7" w:rsidP="00F36236">
    <w:pPr>
      <w:pStyle w:val="Header"/>
      <w:jc w:val="center"/>
    </w:pPr>
    <w:r>
      <w:t>Deliverance Bible Institute</w:t>
    </w:r>
  </w:p>
  <w:p w:rsidR="005F11F7" w:rsidRPr="00FB59A4" w:rsidRDefault="005F11F7" w:rsidP="00F36236">
    <w:pPr>
      <w:pStyle w:val="Header"/>
      <w:jc w:val="center"/>
      <w:rPr>
        <w:sz w:val="28"/>
        <w:szCs w:val="28"/>
      </w:rPr>
    </w:pPr>
    <w:r>
      <w:rPr>
        <w:sz w:val="28"/>
        <w:szCs w:val="28"/>
      </w:rPr>
      <w:t>CHURCH HISTORY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799"/>
    <w:multiLevelType w:val="hybridMultilevel"/>
    <w:tmpl w:val="D2D614A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236F0"/>
    <w:multiLevelType w:val="hybridMultilevel"/>
    <w:tmpl w:val="A976C77A"/>
    <w:lvl w:ilvl="0" w:tplc="D2047FEC">
      <w:start w:val="6"/>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F058B"/>
    <w:multiLevelType w:val="hybridMultilevel"/>
    <w:tmpl w:val="46465228"/>
    <w:lvl w:ilvl="0" w:tplc="2ED292A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F516A"/>
    <w:multiLevelType w:val="hybridMultilevel"/>
    <w:tmpl w:val="1250DC64"/>
    <w:lvl w:ilvl="0" w:tplc="D2DCCFDE">
      <w:start w:val="7"/>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00087"/>
    <w:multiLevelType w:val="hybridMultilevel"/>
    <w:tmpl w:val="C428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464FE"/>
    <w:multiLevelType w:val="hybridMultilevel"/>
    <w:tmpl w:val="D076E1B8"/>
    <w:lvl w:ilvl="0" w:tplc="ECD425DC">
      <w:start w:val="1"/>
      <w:numFmt w:val="bullet"/>
      <w:lvlText w:val=""/>
      <w:lvlJc w:val="left"/>
      <w:pPr>
        <w:ind w:left="1440" w:hanging="360"/>
      </w:pPr>
      <w:rPr>
        <w:rFonts w:ascii="Symbol" w:hAnsi="Symbol" w:hint="default"/>
        <w:color w:val="FFFFFF" w:themeColor="background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CA686D"/>
    <w:multiLevelType w:val="hybridMultilevel"/>
    <w:tmpl w:val="9470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A7D01"/>
    <w:multiLevelType w:val="hybridMultilevel"/>
    <w:tmpl w:val="1B40A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A4532"/>
    <w:multiLevelType w:val="hybridMultilevel"/>
    <w:tmpl w:val="CD640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76895"/>
    <w:multiLevelType w:val="hybridMultilevel"/>
    <w:tmpl w:val="25AC9A60"/>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F20E3"/>
    <w:multiLevelType w:val="singleLevel"/>
    <w:tmpl w:val="D4E052DE"/>
    <w:lvl w:ilvl="0">
      <w:start w:val="1"/>
      <w:numFmt w:val="decimal"/>
      <w:lvlText w:val="%1."/>
      <w:lvlJc w:val="left"/>
      <w:pPr>
        <w:tabs>
          <w:tab w:val="num" w:pos="720"/>
        </w:tabs>
        <w:ind w:left="720" w:hanging="360"/>
      </w:pPr>
      <w:rPr>
        <w:rFonts w:hint="default"/>
      </w:rPr>
    </w:lvl>
  </w:abstractNum>
  <w:abstractNum w:abstractNumId="13">
    <w:nsid w:val="30142381"/>
    <w:multiLevelType w:val="hybridMultilevel"/>
    <w:tmpl w:val="CD64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9407A4A"/>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39BC32F0"/>
    <w:multiLevelType w:val="hybridMultilevel"/>
    <w:tmpl w:val="5DB68D24"/>
    <w:lvl w:ilvl="0" w:tplc="3934FF0C">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E4B29"/>
    <w:multiLevelType w:val="hybridMultilevel"/>
    <w:tmpl w:val="5DB68D24"/>
    <w:lvl w:ilvl="0" w:tplc="3934FF0C">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822BC"/>
    <w:multiLevelType w:val="multilevel"/>
    <w:tmpl w:val="57AE0BA2"/>
    <w:lvl w:ilvl="0">
      <w:start w:val="6"/>
      <w:numFmt w:val="decimal"/>
      <w:lvlText w:val="%1-"/>
      <w:lvlJc w:val="left"/>
      <w:pPr>
        <w:ind w:left="504" w:hanging="504"/>
      </w:pPr>
      <w:rPr>
        <w:rFonts w:hint="default"/>
        <w:color w:val="auto"/>
      </w:rPr>
    </w:lvl>
    <w:lvl w:ilvl="1">
      <w:start w:val="12"/>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9">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46AF7"/>
    <w:multiLevelType w:val="hybridMultilevel"/>
    <w:tmpl w:val="BE2C47A0"/>
    <w:lvl w:ilvl="0" w:tplc="B470C08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4D2370"/>
    <w:multiLevelType w:val="hybridMultilevel"/>
    <w:tmpl w:val="CD64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775E2D"/>
    <w:multiLevelType w:val="hybridMultilevel"/>
    <w:tmpl w:val="C87CB234"/>
    <w:lvl w:ilvl="0" w:tplc="C7A6DCB0">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F10808"/>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5">
    <w:nsid w:val="61FD63C1"/>
    <w:multiLevelType w:val="hybridMultilevel"/>
    <w:tmpl w:val="AF88886E"/>
    <w:lvl w:ilvl="0" w:tplc="856C28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45B1B96"/>
    <w:multiLevelType w:val="hybridMultilevel"/>
    <w:tmpl w:val="6F08EF8C"/>
    <w:lvl w:ilvl="0" w:tplc="0590E06E">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30">
    <w:nsid w:val="7FE2513B"/>
    <w:multiLevelType w:val="hybridMultilevel"/>
    <w:tmpl w:val="DC0E7D64"/>
    <w:lvl w:ilvl="0" w:tplc="E3A01660">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4"/>
  </w:num>
  <w:num w:numId="2">
    <w:abstractNumId w:val="11"/>
  </w:num>
  <w:num w:numId="3">
    <w:abstractNumId w:val="29"/>
  </w:num>
  <w:num w:numId="4">
    <w:abstractNumId w:val="5"/>
  </w:num>
  <w:num w:numId="5">
    <w:abstractNumId w:val="27"/>
  </w:num>
  <w:num w:numId="6">
    <w:abstractNumId w:val="28"/>
  </w:num>
  <w:num w:numId="7">
    <w:abstractNumId w:val="30"/>
    <w:lvlOverride w:ilvl="0">
      <w:startOverride w:val="1"/>
    </w:lvlOverride>
  </w:num>
  <w:num w:numId="8">
    <w:abstractNumId w:val="19"/>
  </w:num>
  <w:num w:numId="9">
    <w:abstractNumId w:val="14"/>
  </w:num>
  <w:num w:numId="10">
    <w:abstractNumId w:val="23"/>
  </w:num>
  <w:num w:numId="11">
    <w:abstractNumId w:val="15"/>
  </w:num>
  <w:num w:numId="12">
    <w:abstractNumId w:val="12"/>
  </w:num>
  <w:num w:numId="13">
    <w:abstractNumId w:val="17"/>
  </w:num>
  <w:num w:numId="14">
    <w:abstractNumId w:val="21"/>
  </w:num>
  <w:num w:numId="15">
    <w:abstractNumId w:val="2"/>
  </w:num>
  <w:num w:numId="16">
    <w:abstractNumId w:val="10"/>
  </w:num>
  <w:num w:numId="17">
    <w:abstractNumId w:val="4"/>
  </w:num>
  <w:num w:numId="18">
    <w:abstractNumId w:val="9"/>
  </w:num>
  <w:num w:numId="19">
    <w:abstractNumId w:val="25"/>
  </w:num>
  <w:num w:numId="20">
    <w:abstractNumId w:val="22"/>
  </w:num>
  <w:num w:numId="21">
    <w:abstractNumId w:val="30"/>
  </w:num>
  <w:num w:numId="22">
    <w:abstractNumId w:val="30"/>
    <w:lvlOverride w:ilvl="0">
      <w:startOverride w:val="1"/>
    </w:lvlOverride>
  </w:num>
  <w:num w:numId="23">
    <w:abstractNumId w:val="30"/>
    <w:lvlOverride w:ilvl="0">
      <w:startOverride w:val="1"/>
    </w:lvlOverride>
  </w:num>
  <w:num w:numId="24">
    <w:abstractNumId w:val="30"/>
    <w:lvlOverride w:ilvl="0">
      <w:startOverride w:val="1"/>
    </w:lvlOverride>
  </w:num>
  <w:num w:numId="25">
    <w:abstractNumId w:val="13"/>
  </w:num>
  <w:num w:numId="26">
    <w:abstractNumId w:val="16"/>
  </w:num>
  <w:num w:numId="27">
    <w:abstractNumId w:val="0"/>
  </w:num>
  <w:num w:numId="28">
    <w:abstractNumId w:val="6"/>
  </w:num>
  <w:num w:numId="29">
    <w:abstractNumId w:val="20"/>
  </w:num>
  <w:num w:numId="30">
    <w:abstractNumId w:val="30"/>
    <w:lvlOverride w:ilvl="0">
      <w:startOverride w:val="1"/>
    </w:lvlOverride>
  </w:num>
  <w:num w:numId="31">
    <w:abstractNumId w:val="30"/>
    <w:lvlOverride w:ilvl="0">
      <w:startOverride w:val="1"/>
    </w:lvlOverride>
  </w:num>
  <w:num w:numId="32">
    <w:abstractNumId w:val="30"/>
    <w:lvlOverride w:ilvl="0">
      <w:startOverride w:val="1"/>
    </w:lvlOverride>
  </w:num>
  <w:num w:numId="33">
    <w:abstractNumId w:val="8"/>
  </w:num>
  <w:num w:numId="34">
    <w:abstractNumId w:val="3"/>
  </w:num>
  <w:num w:numId="35">
    <w:abstractNumId w:val="1"/>
  </w:num>
  <w:num w:numId="36">
    <w:abstractNumId w:val="18"/>
  </w:num>
  <w:num w:numId="37">
    <w:abstractNumId w:val="27"/>
  </w:num>
  <w:num w:numId="38">
    <w:abstractNumId w:val="28"/>
  </w:num>
  <w:num w:numId="39">
    <w:abstractNumId w:val="30"/>
  </w:num>
  <w:num w:numId="40">
    <w:abstractNumId w:val="14"/>
  </w:num>
  <w:num w:numId="41">
    <w:abstractNumId w:val="19"/>
  </w:num>
  <w:num w:numId="42">
    <w:abstractNumId w:val="19"/>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0C7680"/>
    <w:rsid w:val="00000FCD"/>
    <w:rsid w:val="000023B5"/>
    <w:rsid w:val="00003B00"/>
    <w:rsid w:val="00010374"/>
    <w:rsid w:val="00010F92"/>
    <w:rsid w:val="000113F2"/>
    <w:rsid w:val="000128E5"/>
    <w:rsid w:val="00012993"/>
    <w:rsid w:val="00012B16"/>
    <w:rsid w:val="00014E5C"/>
    <w:rsid w:val="00014F1C"/>
    <w:rsid w:val="00016A99"/>
    <w:rsid w:val="00033196"/>
    <w:rsid w:val="0003461D"/>
    <w:rsid w:val="000346D4"/>
    <w:rsid w:val="00034E55"/>
    <w:rsid w:val="00035F80"/>
    <w:rsid w:val="000442C0"/>
    <w:rsid w:val="0004447D"/>
    <w:rsid w:val="00044B39"/>
    <w:rsid w:val="00046586"/>
    <w:rsid w:val="00055728"/>
    <w:rsid w:val="00056FCD"/>
    <w:rsid w:val="00060442"/>
    <w:rsid w:val="0006208C"/>
    <w:rsid w:val="0006520B"/>
    <w:rsid w:val="00066069"/>
    <w:rsid w:val="0006705B"/>
    <w:rsid w:val="000769FA"/>
    <w:rsid w:val="00076DA7"/>
    <w:rsid w:val="00080C89"/>
    <w:rsid w:val="00084EDC"/>
    <w:rsid w:val="000873E4"/>
    <w:rsid w:val="00087D19"/>
    <w:rsid w:val="00091617"/>
    <w:rsid w:val="00091CD9"/>
    <w:rsid w:val="00094BAF"/>
    <w:rsid w:val="00094C90"/>
    <w:rsid w:val="000A082E"/>
    <w:rsid w:val="000A0D30"/>
    <w:rsid w:val="000A1D1B"/>
    <w:rsid w:val="000A7249"/>
    <w:rsid w:val="000B6E5F"/>
    <w:rsid w:val="000C1A35"/>
    <w:rsid w:val="000C3FC7"/>
    <w:rsid w:val="000C7411"/>
    <w:rsid w:val="000C7680"/>
    <w:rsid w:val="000D6B7D"/>
    <w:rsid w:val="000E0A4D"/>
    <w:rsid w:val="000E66A5"/>
    <w:rsid w:val="000F41D9"/>
    <w:rsid w:val="000F6E8F"/>
    <w:rsid w:val="001019CB"/>
    <w:rsid w:val="0010203D"/>
    <w:rsid w:val="00104361"/>
    <w:rsid w:val="00107390"/>
    <w:rsid w:val="00112477"/>
    <w:rsid w:val="001125B9"/>
    <w:rsid w:val="00113D66"/>
    <w:rsid w:val="00114E62"/>
    <w:rsid w:val="0012139C"/>
    <w:rsid w:val="00121700"/>
    <w:rsid w:val="00124CF2"/>
    <w:rsid w:val="0012592A"/>
    <w:rsid w:val="001278C5"/>
    <w:rsid w:val="00127979"/>
    <w:rsid w:val="00127992"/>
    <w:rsid w:val="001304AE"/>
    <w:rsid w:val="00130ED9"/>
    <w:rsid w:val="00131C69"/>
    <w:rsid w:val="00132367"/>
    <w:rsid w:val="00132A1F"/>
    <w:rsid w:val="001350A0"/>
    <w:rsid w:val="001354DD"/>
    <w:rsid w:val="00140629"/>
    <w:rsid w:val="00140A94"/>
    <w:rsid w:val="00143C80"/>
    <w:rsid w:val="00146325"/>
    <w:rsid w:val="0014788E"/>
    <w:rsid w:val="00162E24"/>
    <w:rsid w:val="001648DD"/>
    <w:rsid w:val="00175F2A"/>
    <w:rsid w:val="00180258"/>
    <w:rsid w:val="001805DA"/>
    <w:rsid w:val="00182B25"/>
    <w:rsid w:val="00184D83"/>
    <w:rsid w:val="001868D1"/>
    <w:rsid w:val="001913E7"/>
    <w:rsid w:val="00196E84"/>
    <w:rsid w:val="0019746D"/>
    <w:rsid w:val="001977E3"/>
    <w:rsid w:val="001A0E30"/>
    <w:rsid w:val="001A2172"/>
    <w:rsid w:val="001A2841"/>
    <w:rsid w:val="001A3041"/>
    <w:rsid w:val="001B1858"/>
    <w:rsid w:val="001B1C48"/>
    <w:rsid w:val="001B2B29"/>
    <w:rsid w:val="001B3DDA"/>
    <w:rsid w:val="001B57DA"/>
    <w:rsid w:val="001B5C63"/>
    <w:rsid w:val="001B5FA1"/>
    <w:rsid w:val="001B6B23"/>
    <w:rsid w:val="001B779D"/>
    <w:rsid w:val="001C1610"/>
    <w:rsid w:val="001D059B"/>
    <w:rsid w:val="001D0C7F"/>
    <w:rsid w:val="001D5632"/>
    <w:rsid w:val="001D6F1C"/>
    <w:rsid w:val="001E128F"/>
    <w:rsid w:val="001F094D"/>
    <w:rsid w:val="001F3578"/>
    <w:rsid w:val="001F5192"/>
    <w:rsid w:val="001F5BC4"/>
    <w:rsid w:val="002016C7"/>
    <w:rsid w:val="002023B3"/>
    <w:rsid w:val="0020432C"/>
    <w:rsid w:val="00207249"/>
    <w:rsid w:val="002103CB"/>
    <w:rsid w:val="00211A83"/>
    <w:rsid w:val="0022135E"/>
    <w:rsid w:val="00222959"/>
    <w:rsid w:val="00225BAD"/>
    <w:rsid w:val="002310B5"/>
    <w:rsid w:val="00234E12"/>
    <w:rsid w:val="00235D6C"/>
    <w:rsid w:val="0023744F"/>
    <w:rsid w:val="0023789D"/>
    <w:rsid w:val="00253E36"/>
    <w:rsid w:val="0025574B"/>
    <w:rsid w:val="00255A44"/>
    <w:rsid w:val="002607AF"/>
    <w:rsid w:val="00264981"/>
    <w:rsid w:val="00266DA3"/>
    <w:rsid w:val="00271CE4"/>
    <w:rsid w:val="00274120"/>
    <w:rsid w:val="002751FE"/>
    <w:rsid w:val="0027797F"/>
    <w:rsid w:val="002932B6"/>
    <w:rsid w:val="002942A1"/>
    <w:rsid w:val="00297912"/>
    <w:rsid w:val="002A10FD"/>
    <w:rsid w:val="002A1F00"/>
    <w:rsid w:val="002A3494"/>
    <w:rsid w:val="002A7234"/>
    <w:rsid w:val="002B0328"/>
    <w:rsid w:val="002B4C5D"/>
    <w:rsid w:val="002B5690"/>
    <w:rsid w:val="002B7C51"/>
    <w:rsid w:val="002C0790"/>
    <w:rsid w:val="002C10D5"/>
    <w:rsid w:val="002C381E"/>
    <w:rsid w:val="002C429F"/>
    <w:rsid w:val="002C51FB"/>
    <w:rsid w:val="002C75E6"/>
    <w:rsid w:val="002D0F8F"/>
    <w:rsid w:val="002D5967"/>
    <w:rsid w:val="002E0FEF"/>
    <w:rsid w:val="002E4729"/>
    <w:rsid w:val="002E4EDD"/>
    <w:rsid w:val="002E6BFA"/>
    <w:rsid w:val="002F0D63"/>
    <w:rsid w:val="002F2B04"/>
    <w:rsid w:val="002F4A50"/>
    <w:rsid w:val="0030786A"/>
    <w:rsid w:val="00315A64"/>
    <w:rsid w:val="003246EC"/>
    <w:rsid w:val="00330B16"/>
    <w:rsid w:val="00334B7F"/>
    <w:rsid w:val="003350B8"/>
    <w:rsid w:val="00335B29"/>
    <w:rsid w:val="0034144D"/>
    <w:rsid w:val="003503FB"/>
    <w:rsid w:val="00350E2C"/>
    <w:rsid w:val="00362030"/>
    <w:rsid w:val="00366320"/>
    <w:rsid w:val="003667E0"/>
    <w:rsid w:val="00370090"/>
    <w:rsid w:val="003738B0"/>
    <w:rsid w:val="0037799A"/>
    <w:rsid w:val="0038357B"/>
    <w:rsid w:val="00384600"/>
    <w:rsid w:val="003A01D7"/>
    <w:rsid w:val="003A0616"/>
    <w:rsid w:val="003A5B75"/>
    <w:rsid w:val="003A782D"/>
    <w:rsid w:val="003B0890"/>
    <w:rsid w:val="003B1071"/>
    <w:rsid w:val="003B4BF7"/>
    <w:rsid w:val="003B4CAA"/>
    <w:rsid w:val="003B7D61"/>
    <w:rsid w:val="003C5E1F"/>
    <w:rsid w:val="003C77B5"/>
    <w:rsid w:val="003D504A"/>
    <w:rsid w:val="003E283E"/>
    <w:rsid w:val="003E5EC2"/>
    <w:rsid w:val="003E6FC1"/>
    <w:rsid w:val="003F2631"/>
    <w:rsid w:val="003F595B"/>
    <w:rsid w:val="003F5B78"/>
    <w:rsid w:val="003F77F0"/>
    <w:rsid w:val="004001F2"/>
    <w:rsid w:val="00406AB6"/>
    <w:rsid w:val="00410FC9"/>
    <w:rsid w:val="0041183E"/>
    <w:rsid w:val="00413121"/>
    <w:rsid w:val="00414EFF"/>
    <w:rsid w:val="00415870"/>
    <w:rsid w:val="00416165"/>
    <w:rsid w:val="00416EEC"/>
    <w:rsid w:val="0042213E"/>
    <w:rsid w:val="00425949"/>
    <w:rsid w:val="004324B3"/>
    <w:rsid w:val="004331E1"/>
    <w:rsid w:val="00433500"/>
    <w:rsid w:val="00433883"/>
    <w:rsid w:val="00437104"/>
    <w:rsid w:val="00442335"/>
    <w:rsid w:val="004446E4"/>
    <w:rsid w:val="00446E1B"/>
    <w:rsid w:val="00452F1C"/>
    <w:rsid w:val="00454C62"/>
    <w:rsid w:val="00454D5D"/>
    <w:rsid w:val="00464110"/>
    <w:rsid w:val="0046567D"/>
    <w:rsid w:val="0046668D"/>
    <w:rsid w:val="00473EA2"/>
    <w:rsid w:val="00473FE1"/>
    <w:rsid w:val="0048414D"/>
    <w:rsid w:val="00484995"/>
    <w:rsid w:val="00487796"/>
    <w:rsid w:val="00493F43"/>
    <w:rsid w:val="0049477E"/>
    <w:rsid w:val="00495199"/>
    <w:rsid w:val="004956C7"/>
    <w:rsid w:val="004965F4"/>
    <w:rsid w:val="00497DA3"/>
    <w:rsid w:val="004A10B9"/>
    <w:rsid w:val="004A34EC"/>
    <w:rsid w:val="004A4B19"/>
    <w:rsid w:val="004A4C9E"/>
    <w:rsid w:val="004A7813"/>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041C9"/>
    <w:rsid w:val="00511EA7"/>
    <w:rsid w:val="005130DC"/>
    <w:rsid w:val="00513AF5"/>
    <w:rsid w:val="00521A8C"/>
    <w:rsid w:val="005231EB"/>
    <w:rsid w:val="0052571D"/>
    <w:rsid w:val="00527610"/>
    <w:rsid w:val="00530E3F"/>
    <w:rsid w:val="00533578"/>
    <w:rsid w:val="0053725B"/>
    <w:rsid w:val="00537D8F"/>
    <w:rsid w:val="0054123C"/>
    <w:rsid w:val="00551057"/>
    <w:rsid w:val="005516E1"/>
    <w:rsid w:val="00551965"/>
    <w:rsid w:val="0055224B"/>
    <w:rsid w:val="005534FA"/>
    <w:rsid w:val="00554BAD"/>
    <w:rsid w:val="005557EB"/>
    <w:rsid w:val="005568B4"/>
    <w:rsid w:val="00562764"/>
    <w:rsid w:val="00564D35"/>
    <w:rsid w:val="0056589A"/>
    <w:rsid w:val="00567644"/>
    <w:rsid w:val="00567864"/>
    <w:rsid w:val="00570C4E"/>
    <w:rsid w:val="005736A3"/>
    <w:rsid w:val="00573B26"/>
    <w:rsid w:val="00574F0C"/>
    <w:rsid w:val="005754C5"/>
    <w:rsid w:val="005811CC"/>
    <w:rsid w:val="00586B05"/>
    <w:rsid w:val="00591BA3"/>
    <w:rsid w:val="0059533D"/>
    <w:rsid w:val="00595522"/>
    <w:rsid w:val="005A09E1"/>
    <w:rsid w:val="005A0CD3"/>
    <w:rsid w:val="005A14EE"/>
    <w:rsid w:val="005A33D1"/>
    <w:rsid w:val="005A35DC"/>
    <w:rsid w:val="005A6FA4"/>
    <w:rsid w:val="005B5030"/>
    <w:rsid w:val="005B53F4"/>
    <w:rsid w:val="005C1342"/>
    <w:rsid w:val="005D0AC6"/>
    <w:rsid w:val="005D1F03"/>
    <w:rsid w:val="005D3464"/>
    <w:rsid w:val="005D431F"/>
    <w:rsid w:val="005D54B6"/>
    <w:rsid w:val="005D7D62"/>
    <w:rsid w:val="005E0062"/>
    <w:rsid w:val="005E0A7D"/>
    <w:rsid w:val="005E370B"/>
    <w:rsid w:val="005F11F7"/>
    <w:rsid w:val="005F3916"/>
    <w:rsid w:val="005F46DF"/>
    <w:rsid w:val="005F629A"/>
    <w:rsid w:val="005F7FAF"/>
    <w:rsid w:val="00600CB7"/>
    <w:rsid w:val="00610826"/>
    <w:rsid w:val="006108AB"/>
    <w:rsid w:val="00610A90"/>
    <w:rsid w:val="00611CAF"/>
    <w:rsid w:val="00611FE8"/>
    <w:rsid w:val="00616FFF"/>
    <w:rsid w:val="00624F34"/>
    <w:rsid w:val="00631D3F"/>
    <w:rsid w:val="00632BE0"/>
    <w:rsid w:val="006343FC"/>
    <w:rsid w:val="00636924"/>
    <w:rsid w:val="00644AD8"/>
    <w:rsid w:val="00644DA5"/>
    <w:rsid w:val="00651764"/>
    <w:rsid w:val="00652BAD"/>
    <w:rsid w:val="00652EC1"/>
    <w:rsid w:val="006537ED"/>
    <w:rsid w:val="00655298"/>
    <w:rsid w:val="006603E5"/>
    <w:rsid w:val="00660D0D"/>
    <w:rsid w:val="006615F0"/>
    <w:rsid w:val="00662258"/>
    <w:rsid w:val="00662FB8"/>
    <w:rsid w:val="006634FC"/>
    <w:rsid w:val="00667546"/>
    <w:rsid w:val="0067039E"/>
    <w:rsid w:val="006723E8"/>
    <w:rsid w:val="0067426A"/>
    <w:rsid w:val="00675E0F"/>
    <w:rsid w:val="00680073"/>
    <w:rsid w:val="00680B49"/>
    <w:rsid w:val="00691076"/>
    <w:rsid w:val="00691FAE"/>
    <w:rsid w:val="00693DB1"/>
    <w:rsid w:val="00694B8A"/>
    <w:rsid w:val="00694D4A"/>
    <w:rsid w:val="006951E2"/>
    <w:rsid w:val="006954ED"/>
    <w:rsid w:val="006A07B4"/>
    <w:rsid w:val="006A0C47"/>
    <w:rsid w:val="006A16DD"/>
    <w:rsid w:val="006A61E4"/>
    <w:rsid w:val="006A6474"/>
    <w:rsid w:val="006A704C"/>
    <w:rsid w:val="006A70BF"/>
    <w:rsid w:val="006B5BD8"/>
    <w:rsid w:val="006C1687"/>
    <w:rsid w:val="006C2B85"/>
    <w:rsid w:val="006C7FED"/>
    <w:rsid w:val="006D1A5E"/>
    <w:rsid w:val="006D4320"/>
    <w:rsid w:val="006D4CEA"/>
    <w:rsid w:val="006D6321"/>
    <w:rsid w:val="006D643D"/>
    <w:rsid w:val="006E3F4C"/>
    <w:rsid w:val="006E5E6E"/>
    <w:rsid w:val="007150CC"/>
    <w:rsid w:val="00716D48"/>
    <w:rsid w:val="007176E4"/>
    <w:rsid w:val="00720EAE"/>
    <w:rsid w:val="007239D7"/>
    <w:rsid w:val="007317BB"/>
    <w:rsid w:val="00733070"/>
    <w:rsid w:val="0073361C"/>
    <w:rsid w:val="00735591"/>
    <w:rsid w:val="00740733"/>
    <w:rsid w:val="007407E0"/>
    <w:rsid w:val="00743656"/>
    <w:rsid w:val="00743801"/>
    <w:rsid w:val="007462AA"/>
    <w:rsid w:val="0074649D"/>
    <w:rsid w:val="00747A29"/>
    <w:rsid w:val="00747B73"/>
    <w:rsid w:val="00751039"/>
    <w:rsid w:val="00751467"/>
    <w:rsid w:val="0075169A"/>
    <w:rsid w:val="00764D5F"/>
    <w:rsid w:val="00774992"/>
    <w:rsid w:val="007857C9"/>
    <w:rsid w:val="00794875"/>
    <w:rsid w:val="0079634C"/>
    <w:rsid w:val="007A4635"/>
    <w:rsid w:val="007A5742"/>
    <w:rsid w:val="007B0640"/>
    <w:rsid w:val="007B06C3"/>
    <w:rsid w:val="007B1663"/>
    <w:rsid w:val="007C0E9D"/>
    <w:rsid w:val="007C2C55"/>
    <w:rsid w:val="007C339D"/>
    <w:rsid w:val="007C67F5"/>
    <w:rsid w:val="007D0B9F"/>
    <w:rsid w:val="007D3830"/>
    <w:rsid w:val="007D4C6E"/>
    <w:rsid w:val="007E10AB"/>
    <w:rsid w:val="007E640C"/>
    <w:rsid w:val="007E71F3"/>
    <w:rsid w:val="007F49A3"/>
    <w:rsid w:val="0080263C"/>
    <w:rsid w:val="00807EBA"/>
    <w:rsid w:val="00812AC1"/>
    <w:rsid w:val="00814560"/>
    <w:rsid w:val="00822022"/>
    <w:rsid w:val="008259CA"/>
    <w:rsid w:val="0083077B"/>
    <w:rsid w:val="00832A73"/>
    <w:rsid w:val="00836070"/>
    <w:rsid w:val="008365A3"/>
    <w:rsid w:val="0084051C"/>
    <w:rsid w:val="008409BA"/>
    <w:rsid w:val="00842B81"/>
    <w:rsid w:val="00843003"/>
    <w:rsid w:val="0084424A"/>
    <w:rsid w:val="00852F51"/>
    <w:rsid w:val="00853554"/>
    <w:rsid w:val="00853962"/>
    <w:rsid w:val="008638A2"/>
    <w:rsid w:val="00864D46"/>
    <w:rsid w:val="00870173"/>
    <w:rsid w:val="00874A3B"/>
    <w:rsid w:val="0087674B"/>
    <w:rsid w:val="00877D0F"/>
    <w:rsid w:val="00880C1D"/>
    <w:rsid w:val="0088117E"/>
    <w:rsid w:val="00881EA9"/>
    <w:rsid w:val="008958DC"/>
    <w:rsid w:val="00896B66"/>
    <w:rsid w:val="00897311"/>
    <w:rsid w:val="008A2A87"/>
    <w:rsid w:val="008B2766"/>
    <w:rsid w:val="008B4A02"/>
    <w:rsid w:val="008B6D73"/>
    <w:rsid w:val="008C008E"/>
    <w:rsid w:val="008C02F6"/>
    <w:rsid w:val="008C70C6"/>
    <w:rsid w:val="008D269D"/>
    <w:rsid w:val="008D5457"/>
    <w:rsid w:val="008F0781"/>
    <w:rsid w:val="008F1FCF"/>
    <w:rsid w:val="008F5649"/>
    <w:rsid w:val="0090724D"/>
    <w:rsid w:val="009103B2"/>
    <w:rsid w:val="0091372C"/>
    <w:rsid w:val="00913A10"/>
    <w:rsid w:val="009219BF"/>
    <w:rsid w:val="00924915"/>
    <w:rsid w:val="00925ABA"/>
    <w:rsid w:val="009273B4"/>
    <w:rsid w:val="00935CA6"/>
    <w:rsid w:val="00940A8F"/>
    <w:rsid w:val="00943339"/>
    <w:rsid w:val="009445A6"/>
    <w:rsid w:val="00945420"/>
    <w:rsid w:val="0095033B"/>
    <w:rsid w:val="00955A80"/>
    <w:rsid w:val="009637B6"/>
    <w:rsid w:val="0096471B"/>
    <w:rsid w:val="00964DEB"/>
    <w:rsid w:val="00970A3A"/>
    <w:rsid w:val="00970B4E"/>
    <w:rsid w:val="00972BC0"/>
    <w:rsid w:val="00974CD1"/>
    <w:rsid w:val="00975C20"/>
    <w:rsid w:val="00976D49"/>
    <w:rsid w:val="00977AD6"/>
    <w:rsid w:val="0098020B"/>
    <w:rsid w:val="009812DA"/>
    <w:rsid w:val="0098693A"/>
    <w:rsid w:val="00986AC3"/>
    <w:rsid w:val="009879CB"/>
    <w:rsid w:val="0099742F"/>
    <w:rsid w:val="009A2987"/>
    <w:rsid w:val="009A72F4"/>
    <w:rsid w:val="009B42C2"/>
    <w:rsid w:val="009B4DC7"/>
    <w:rsid w:val="009B6415"/>
    <w:rsid w:val="009B64D8"/>
    <w:rsid w:val="009B6FEC"/>
    <w:rsid w:val="009D5891"/>
    <w:rsid w:val="009D6637"/>
    <w:rsid w:val="009D758C"/>
    <w:rsid w:val="009E043F"/>
    <w:rsid w:val="009E1143"/>
    <w:rsid w:val="009E2CEC"/>
    <w:rsid w:val="009E5562"/>
    <w:rsid w:val="009E6228"/>
    <w:rsid w:val="009E66E8"/>
    <w:rsid w:val="009F12EA"/>
    <w:rsid w:val="009F5D35"/>
    <w:rsid w:val="009F78A1"/>
    <w:rsid w:val="00A041CB"/>
    <w:rsid w:val="00A044CC"/>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1441"/>
    <w:rsid w:val="00A6227E"/>
    <w:rsid w:val="00A62A24"/>
    <w:rsid w:val="00A62D7C"/>
    <w:rsid w:val="00A64621"/>
    <w:rsid w:val="00A64D7E"/>
    <w:rsid w:val="00A659EF"/>
    <w:rsid w:val="00A72D12"/>
    <w:rsid w:val="00A743FD"/>
    <w:rsid w:val="00A75890"/>
    <w:rsid w:val="00A778AE"/>
    <w:rsid w:val="00A9040B"/>
    <w:rsid w:val="00A9659C"/>
    <w:rsid w:val="00AA0A22"/>
    <w:rsid w:val="00AA11D9"/>
    <w:rsid w:val="00AA34EC"/>
    <w:rsid w:val="00AA5CA4"/>
    <w:rsid w:val="00AA68D5"/>
    <w:rsid w:val="00AC2D31"/>
    <w:rsid w:val="00AC43AB"/>
    <w:rsid w:val="00AC7635"/>
    <w:rsid w:val="00AC7720"/>
    <w:rsid w:val="00AD1FFC"/>
    <w:rsid w:val="00AD3D37"/>
    <w:rsid w:val="00AD3D3C"/>
    <w:rsid w:val="00AD5671"/>
    <w:rsid w:val="00AE2EC8"/>
    <w:rsid w:val="00AE4EAE"/>
    <w:rsid w:val="00AF220C"/>
    <w:rsid w:val="00AF4C05"/>
    <w:rsid w:val="00AF58AC"/>
    <w:rsid w:val="00AF7130"/>
    <w:rsid w:val="00AF77BC"/>
    <w:rsid w:val="00B01E2C"/>
    <w:rsid w:val="00B024BB"/>
    <w:rsid w:val="00B06236"/>
    <w:rsid w:val="00B074CB"/>
    <w:rsid w:val="00B310C1"/>
    <w:rsid w:val="00B3146D"/>
    <w:rsid w:val="00B402AE"/>
    <w:rsid w:val="00B40820"/>
    <w:rsid w:val="00B40B74"/>
    <w:rsid w:val="00B47A50"/>
    <w:rsid w:val="00B50F4B"/>
    <w:rsid w:val="00B51105"/>
    <w:rsid w:val="00B5418C"/>
    <w:rsid w:val="00B544DD"/>
    <w:rsid w:val="00B55C0D"/>
    <w:rsid w:val="00B575E2"/>
    <w:rsid w:val="00B603DA"/>
    <w:rsid w:val="00B616FE"/>
    <w:rsid w:val="00B63779"/>
    <w:rsid w:val="00B65456"/>
    <w:rsid w:val="00B7700F"/>
    <w:rsid w:val="00B77C3C"/>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F57F9"/>
    <w:rsid w:val="00BF6EA2"/>
    <w:rsid w:val="00BF7B57"/>
    <w:rsid w:val="00C013FE"/>
    <w:rsid w:val="00C03D9C"/>
    <w:rsid w:val="00C06923"/>
    <w:rsid w:val="00C10960"/>
    <w:rsid w:val="00C129BF"/>
    <w:rsid w:val="00C16FFD"/>
    <w:rsid w:val="00C1704D"/>
    <w:rsid w:val="00C20416"/>
    <w:rsid w:val="00C23371"/>
    <w:rsid w:val="00C23986"/>
    <w:rsid w:val="00C253DB"/>
    <w:rsid w:val="00C3014F"/>
    <w:rsid w:val="00C304D3"/>
    <w:rsid w:val="00C312EB"/>
    <w:rsid w:val="00C326F8"/>
    <w:rsid w:val="00C32FBE"/>
    <w:rsid w:val="00C3315D"/>
    <w:rsid w:val="00C34B36"/>
    <w:rsid w:val="00C35099"/>
    <w:rsid w:val="00C3615C"/>
    <w:rsid w:val="00C45D6E"/>
    <w:rsid w:val="00C46079"/>
    <w:rsid w:val="00C46191"/>
    <w:rsid w:val="00C52F9C"/>
    <w:rsid w:val="00C56820"/>
    <w:rsid w:val="00C655DA"/>
    <w:rsid w:val="00C84F8C"/>
    <w:rsid w:val="00C8773B"/>
    <w:rsid w:val="00C87DA9"/>
    <w:rsid w:val="00C90F25"/>
    <w:rsid w:val="00C910A6"/>
    <w:rsid w:val="00C957B7"/>
    <w:rsid w:val="00C96792"/>
    <w:rsid w:val="00CA15CE"/>
    <w:rsid w:val="00CA386D"/>
    <w:rsid w:val="00CA7810"/>
    <w:rsid w:val="00CA7F4D"/>
    <w:rsid w:val="00CB0D84"/>
    <w:rsid w:val="00CB1252"/>
    <w:rsid w:val="00CC4EC8"/>
    <w:rsid w:val="00CC6CE3"/>
    <w:rsid w:val="00CD5569"/>
    <w:rsid w:val="00CD5ADE"/>
    <w:rsid w:val="00CD7A42"/>
    <w:rsid w:val="00CE068E"/>
    <w:rsid w:val="00CE2E39"/>
    <w:rsid w:val="00CE3984"/>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2595"/>
    <w:rsid w:val="00D50DF6"/>
    <w:rsid w:val="00D56178"/>
    <w:rsid w:val="00D71E60"/>
    <w:rsid w:val="00D72E45"/>
    <w:rsid w:val="00D738EA"/>
    <w:rsid w:val="00D74199"/>
    <w:rsid w:val="00D763D0"/>
    <w:rsid w:val="00D76B6B"/>
    <w:rsid w:val="00D811E1"/>
    <w:rsid w:val="00D84FC5"/>
    <w:rsid w:val="00D921F0"/>
    <w:rsid w:val="00DA1103"/>
    <w:rsid w:val="00DA534A"/>
    <w:rsid w:val="00DA632C"/>
    <w:rsid w:val="00DA633B"/>
    <w:rsid w:val="00DA76C7"/>
    <w:rsid w:val="00DB0E5D"/>
    <w:rsid w:val="00DB1FFD"/>
    <w:rsid w:val="00DB24EB"/>
    <w:rsid w:val="00DB2A17"/>
    <w:rsid w:val="00DB54A5"/>
    <w:rsid w:val="00DC1B37"/>
    <w:rsid w:val="00DC400A"/>
    <w:rsid w:val="00DC7221"/>
    <w:rsid w:val="00DD0A34"/>
    <w:rsid w:val="00DD7FDA"/>
    <w:rsid w:val="00DE0BBB"/>
    <w:rsid w:val="00DE1405"/>
    <w:rsid w:val="00DE2B29"/>
    <w:rsid w:val="00DE6BB1"/>
    <w:rsid w:val="00DE7E4F"/>
    <w:rsid w:val="00DF081A"/>
    <w:rsid w:val="00DF625C"/>
    <w:rsid w:val="00DF7D8B"/>
    <w:rsid w:val="00E060B9"/>
    <w:rsid w:val="00E06494"/>
    <w:rsid w:val="00E10450"/>
    <w:rsid w:val="00E1180E"/>
    <w:rsid w:val="00E164A1"/>
    <w:rsid w:val="00E17B2C"/>
    <w:rsid w:val="00E21EFF"/>
    <w:rsid w:val="00E22FB6"/>
    <w:rsid w:val="00E328F3"/>
    <w:rsid w:val="00E34075"/>
    <w:rsid w:val="00E358F2"/>
    <w:rsid w:val="00E37FBF"/>
    <w:rsid w:val="00E40366"/>
    <w:rsid w:val="00E41245"/>
    <w:rsid w:val="00E45750"/>
    <w:rsid w:val="00E47D33"/>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82FE2"/>
    <w:rsid w:val="00E852D9"/>
    <w:rsid w:val="00E859EE"/>
    <w:rsid w:val="00E913AB"/>
    <w:rsid w:val="00E91C65"/>
    <w:rsid w:val="00E96CCD"/>
    <w:rsid w:val="00EA1DD5"/>
    <w:rsid w:val="00EA3D58"/>
    <w:rsid w:val="00EA7684"/>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F08C6"/>
    <w:rsid w:val="00EF6FF6"/>
    <w:rsid w:val="00F00722"/>
    <w:rsid w:val="00F0164F"/>
    <w:rsid w:val="00F073EB"/>
    <w:rsid w:val="00F10CF4"/>
    <w:rsid w:val="00F10EB9"/>
    <w:rsid w:val="00F129B5"/>
    <w:rsid w:val="00F141D1"/>
    <w:rsid w:val="00F20F11"/>
    <w:rsid w:val="00F221A7"/>
    <w:rsid w:val="00F242AF"/>
    <w:rsid w:val="00F3196C"/>
    <w:rsid w:val="00F36236"/>
    <w:rsid w:val="00F3776C"/>
    <w:rsid w:val="00F4244E"/>
    <w:rsid w:val="00F44596"/>
    <w:rsid w:val="00F45842"/>
    <w:rsid w:val="00F47E26"/>
    <w:rsid w:val="00F553E2"/>
    <w:rsid w:val="00F61693"/>
    <w:rsid w:val="00F634CE"/>
    <w:rsid w:val="00F64643"/>
    <w:rsid w:val="00F64979"/>
    <w:rsid w:val="00F67EE6"/>
    <w:rsid w:val="00F71052"/>
    <w:rsid w:val="00F76CC5"/>
    <w:rsid w:val="00F82AC6"/>
    <w:rsid w:val="00F839CC"/>
    <w:rsid w:val="00F83BD2"/>
    <w:rsid w:val="00F84397"/>
    <w:rsid w:val="00F870C2"/>
    <w:rsid w:val="00F9001F"/>
    <w:rsid w:val="00F92AC2"/>
    <w:rsid w:val="00F93D02"/>
    <w:rsid w:val="00F948B2"/>
    <w:rsid w:val="00F97D85"/>
    <w:rsid w:val="00FA0886"/>
    <w:rsid w:val="00FA0E51"/>
    <w:rsid w:val="00FA13D1"/>
    <w:rsid w:val="00FA1F10"/>
    <w:rsid w:val="00FA47F3"/>
    <w:rsid w:val="00FA6D50"/>
    <w:rsid w:val="00FA7085"/>
    <w:rsid w:val="00FA7131"/>
    <w:rsid w:val="00FB0395"/>
    <w:rsid w:val="00FB348F"/>
    <w:rsid w:val="00FB7BB9"/>
    <w:rsid w:val="00FC2B99"/>
    <w:rsid w:val="00FC58DA"/>
    <w:rsid w:val="00FD2F45"/>
    <w:rsid w:val="00FD3A4F"/>
    <w:rsid w:val="00FE0B14"/>
    <w:rsid w:val="00FE18CA"/>
    <w:rsid w:val="00FE26A3"/>
    <w:rsid w:val="00FF12BD"/>
    <w:rsid w:val="00FF1881"/>
    <w:rsid w:val="00FF1FFA"/>
    <w:rsid w:val="00FF2AB4"/>
    <w:rsid w:val="00FF41B1"/>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3F2"/>
    <w:rPr>
      <w:sz w:val="24"/>
      <w:szCs w:val="24"/>
    </w:rPr>
  </w:style>
  <w:style w:type="paragraph" w:styleId="Heading1">
    <w:name w:val="heading 1"/>
    <w:basedOn w:val="Normal"/>
    <w:next w:val="Normal"/>
    <w:link w:val="Heading1Char"/>
    <w:qFormat/>
    <w:rsid w:val="000113F2"/>
    <w:pPr>
      <w:keepNext/>
      <w:jc w:val="center"/>
      <w:outlineLvl w:val="0"/>
    </w:pPr>
    <w:rPr>
      <w:b/>
      <w:bCs/>
      <w:sz w:val="48"/>
      <w:szCs w:val="48"/>
    </w:rPr>
  </w:style>
  <w:style w:type="paragraph" w:styleId="Heading2">
    <w:name w:val="heading 2"/>
    <w:basedOn w:val="Normal"/>
    <w:next w:val="Normal"/>
    <w:link w:val="Heading2Char"/>
    <w:qFormat/>
    <w:rsid w:val="000113F2"/>
    <w:pPr>
      <w:keepNext/>
      <w:numPr>
        <w:numId w:val="37"/>
      </w:numPr>
      <w:outlineLvl w:val="1"/>
    </w:pPr>
    <w:rPr>
      <w:sz w:val="28"/>
    </w:rPr>
  </w:style>
  <w:style w:type="paragraph" w:styleId="Heading3">
    <w:name w:val="heading 3"/>
    <w:basedOn w:val="Normal"/>
    <w:next w:val="Normal"/>
    <w:link w:val="Heading3Char"/>
    <w:qFormat/>
    <w:rsid w:val="000113F2"/>
    <w:pPr>
      <w:numPr>
        <w:numId w:val="38"/>
      </w:numPr>
      <w:outlineLvl w:val="2"/>
    </w:pPr>
  </w:style>
  <w:style w:type="paragraph" w:styleId="Heading4">
    <w:name w:val="heading 4"/>
    <w:basedOn w:val="Normal"/>
    <w:next w:val="Normal"/>
    <w:link w:val="Heading4Char"/>
    <w:qFormat/>
    <w:rsid w:val="000113F2"/>
    <w:pPr>
      <w:numPr>
        <w:numId w:val="39"/>
      </w:numPr>
      <w:tabs>
        <w:tab w:val="left" w:pos="990"/>
      </w:tabs>
      <w:outlineLvl w:val="3"/>
    </w:pPr>
  </w:style>
  <w:style w:type="paragraph" w:styleId="Heading5">
    <w:name w:val="heading 5"/>
    <w:basedOn w:val="Style1"/>
    <w:next w:val="Normal"/>
    <w:link w:val="Heading5Char"/>
    <w:qFormat/>
    <w:rsid w:val="000113F2"/>
    <w:pPr>
      <w:numPr>
        <w:numId w:val="40"/>
      </w:numPr>
      <w:outlineLvl w:val="4"/>
    </w:pPr>
  </w:style>
  <w:style w:type="paragraph" w:styleId="Heading6">
    <w:name w:val="heading 6"/>
    <w:basedOn w:val="Normal"/>
    <w:next w:val="Normal"/>
    <w:link w:val="Heading6Char"/>
    <w:uiPriority w:val="9"/>
    <w:qFormat/>
    <w:rsid w:val="000113F2"/>
    <w:pPr>
      <w:numPr>
        <w:numId w:val="42"/>
      </w:numPr>
      <w:outlineLvl w:val="5"/>
    </w:pPr>
    <w:rPr>
      <w:snapToGrid w:val="0"/>
    </w:rPr>
  </w:style>
  <w:style w:type="paragraph" w:styleId="Heading7">
    <w:name w:val="heading 7"/>
    <w:basedOn w:val="Heading6"/>
    <w:next w:val="Normal"/>
    <w:link w:val="Heading7Char"/>
    <w:uiPriority w:val="9"/>
    <w:qFormat/>
    <w:rsid w:val="000113F2"/>
    <w:pPr>
      <w:numPr>
        <w:ilvl w:val="1"/>
      </w:numPr>
      <w:outlineLvl w:val="6"/>
    </w:pPr>
  </w:style>
  <w:style w:type="paragraph" w:styleId="Heading8">
    <w:name w:val="heading 8"/>
    <w:basedOn w:val="Normal"/>
    <w:next w:val="Normal"/>
    <w:link w:val="Heading8Char"/>
    <w:uiPriority w:val="9"/>
    <w:qFormat/>
    <w:rsid w:val="000113F2"/>
    <w:pPr>
      <w:keepNext/>
      <w:jc w:val="center"/>
      <w:outlineLvl w:val="7"/>
    </w:pPr>
    <w:rPr>
      <w:sz w:val="32"/>
    </w:rPr>
  </w:style>
  <w:style w:type="paragraph" w:styleId="Heading9">
    <w:name w:val="heading 9"/>
    <w:basedOn w:val="Normal"/>
    <w:next w:val="Normal"/>
    <w:link w:val="Heading9Char"/>
    <w:uiPriority w:val="9"/>
    <w:qFormat/>
    <w:rsid w:val="000113F2"/>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0113F2"/>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0113F2"/>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0113F2"/>
    <w:rPr>
      <w:rFonts w:ascii="Calibri" w:hAnsi="Calibri"/>
      <w:sz w:val="22"/>
      <w:szCs w:val="22"/>
    </w:rPr>
  </w:style>
  <w:style w:type="character" w:customStyle="1" w:styleId="NoSpacingChar">
    <w:name w:val="No Spacing Char"/>
    <w:basedOn w:val="DefaultParagraphFont"/>
    <w:link w:val="NoSpacing"/>
    <w:uiPriority w:val="1"/>
    <w:rsid w:val="000113F2"/>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0113F2"/>
    <w:pPr>
      <w:spacing w:after="60"/>
      <w:jc w:val="center"/>
      <w:outlineLvl w:val="1"/>
    </w:pPr>
    <w:rPr>
      <w:rFonts w:ascii="Cambria" w:hAnsi="Cambria"/>
    </w:rPr>
  </w:style>
  <w:style w:type="character" w:customStyle="1" w:styleId="SubtitleChar">
    <w:name w:val="Subtitle Char"/>
    <w:basedOn w:val="DefaultParagraphFont"/>
    <w:link w:val="Subtitle"/>
    <w:rsid w:val="000113F2"/>
    <w:rPr>
      <w:rFonts w:ascii="Cambria" w:hAnsi="Cambria"/>
      <w:sz w:val="24"/>
      <w:szCs w:val="24"/>
    </w:rPr>
  </w:style>
  <w:style w:type="character" w:customStyle="1" w:styleId="Heading1Char">
    <w:name w:val="Heading 1 Char"/>
    <w:basedOn w:val="DefaultParagraphFont"/>
    <w:link w:val="Heading1"/>
    <w:rsid w:val="000113F2"/>
    <w:rPr>
      <w:b/>
      <w:bCs/>
      <w:sz w:val="48"/>
      <w:szCs w:val="48"/>
    </w:rPr>
  </w:style>
  <w:style w:type="character" w:customStyle="1" w:styleId="Heading2Char">
    <w:name w:val="Heading 2 Char"/>
    <w:basedOn w:val="DefaultParagraphFont"/>
    <w:link w:val="Heading2"/>
    <w:rsid w:val="000113F2"/>
    <w:rPr>
      <w:sz w:val="28"/>
      <w:szCs w:val="24"/>
    </w:rPr>
  </w:style>
  <w:style w:type="character" w:customStyle="1" w:styleId="Heading3Char">
    <w:name w:val="Heading 3 Char"/>
    <w:basedOn w:val="DefaultParagraphFont"/>
    <w:link w:val="Heading3"/>
    <w:rsid w:val="000113F2"/>
    <w:rPr>
      <w:sz w:val="24"/>
      <w:szCs w:val="24"/>
    </w:rPr>
  </w:style>
  <w:style w:type="character" w:customStyle="1" w:styleId="Heading4Char">
    <w:name w:val="Heading 4 Char"/>
    <w:basedOn w:val="DefaultParagraphFont"/>
    <w:link w:val="Heading4"/>
    <w:rsid w:val="000113F2"/>
    <w:rPr>
      <w:sz w:val="24"/>
      <w:szCs w:val="24"/>
    </w:rPr>
  </w:style>
  <w:style w:type="character" w:customStyle="1" w:styleId="Heading5Char">
    <w:name w:val="Heading 5 Char"/>
    <w:basedOn w:val="DefaultParagraphFont"/>
    <w:link w:val="Heading5"/>
    <w:rsid w:val="000113F2"/>
    <w:rPr>
      <w:sz w:val="24"/>
      <w:szCs w:val="24"/>
    </w:rPr>
  </w:style>
  <w:style w:type="character" w:customStyle="1" w:styleId="Heading6Char">
    <w:name w:val="Heading 6 Char"/>
    <w:basedOn w:val="DefaultParagraphFont"/>
    <w:link w:val="Heading6"/>
    <w:uiPriority w:val="9"/>
    <w:rsid w:val="000113F2"/>
    <w:rPr>
      <w:snapToGrid w:val="0"/>
      <w:sz w:val="24"/>
      <w:szCs w:val="24"/>
    </w:rPr>
  </w:style>
  <w:style w:type="character" w:customStyle="1" w:styleId="Heading7Char">
    <w:name w:val="Heading 7 Char"/>
    <w:basedOn w:val="DefaultParagraphFont"/>
    <w:link w:val="Heading7"/>
    <w:uiPriority w:val="9"/>
    <w:rsid w:val="000113F2"/>
    <w:rPr>
      <w:snapToGrid w:val="0"/>
      <w:sz w:val="24"/>
      <w:szCs w:val="24"/>
    </w:rPr>
  </w:style>
  <w:style w:type="character" w:customStyle="1" w:styleId="Heading8Char">
    <w:name w:val="Heading 8 Char"/>
    <w:basedOn w:val="DefaultParagraphFont"/>
    <w:link w:val="Heading8"/>
    <w:uiPriority w:val="9"/>
    <w:rsid w:val="000113F2"/>
    <w:rPr>
      <w:sz w:val="32"/>
      <w:szCs w:val="24"/>
    </w:rPr>
  </w:style>
  <w:style w:type="character" w:customStyle="1" w:styleId="Heading9Char">
    <w:name w:val="Heading 9 Char"/>
    <w:basedOn w:val="DefaultParagraphFont"/>
    <w:link w:val="Heading9"/>
    <w:uiPriority w:val="9"/>
    <w:rsid w:val="000113F2"/>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0113F2"/>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0113F2"/>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0113F2"/>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0113F2"/>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character" w:styleId="Emphasis">
    <w:name w:val="Emphasis"/>
    <w:basedOn w:val="DefaultParagraphFont"/>
    <w:uiPriority w:val="20"/>
    <w:qFormat/>
    <w:rsid w:val="000113F2"/>
    <w:rPr>
      <w:i/>
      <w:iCs/>
    </w:rPr>
  </w:style>
  <w:style w:type="character" w:customStyle="1" w:styleId="ListParagraphChar">
    <w:name w:val="List Paragraph Char"/>
    <w:basedOn w:val="DefaultParagraphFont"/>
    <w:link w:val="ListParagraph"/>
    <w:uiPriority w:val="34"/>
    <w:locked/>
    <w:rsid w:val="000113F2"/>
    <w:rPr>
      <w:sz w:val="24"/>
      <w:szCs w:val="24"/>
    </w:rPr>
  </w:style>
  <w:style w:type="character" w:styleId="BookTitle">
    <w:name w:val="Book Title"/>
    <w:basedOn w:val="DefaultParagraphFont"/>
    <w:uiPriority w:val="33"/>
    <w:qFormat/>
    <w:rsid w:val="000113F2"/>
    <w:rPr>
      <w:b/>
      <w:bCs/>
      <w:smallCaps/>
      <w:spacing w:val="5"/>
    </w:rPr>
  </w:style>
  <w:style w:type="paragraph" w:styleId="TOCHeading">
    <w:name w:val="TOC Heading"/>
    <w:basedOn w:val="Heading1"/>
    <w:next w:val="Normal"/>
    <w:uiPriority w:val="39"/>
    <w:semiHidden/>
    <w:unhideWhenUsed/>
    <w:qFormat/>
    <w:rsid w:val="000113F2"/>
    <w:pPr>
      <w:keepLines/>
      <w:spacing w:before="480" w:line="276" w:lineRule="auto"/>
      <w:outlineLvl w:val="9"/>
    </w:pPr>
    <w:rPr>
      <w:rFonts w:ascii="Cambria" w:hAnsi="Cambria"/>
      <w:color w:val="365F91"/>
      <w:sz w:val="28"/>
      <w:szCs w:val="28"/>
    </w:rPr>
  </w:style>
  <w:style w:type="paragraph" w:customStyle="1" w:styleId="test">
    <w:name w:val="test"/>
    <w:basedOn w:val="ListParagraph"/>
    <w:link w:val="testChar"/>
    <w:qFormat/>
    <w:rsid w:val="000113F2"/>
    <w:pPr>
      <w:numPr>
        <w:ilvl w:val="1"/>
        <w:numId w:val="43"/>
      </w:numPr>
      <w:snapToGrid w:val="0"/>
    </w:pPr>
    <w:rPr>
      <w:color w:val="000000" w:themeColor="text1"/>
    </w:rPr>
  </w:style>
  <w:style w:type="character" w:customStyle="1" w:styleId="testChar">
    <w:name w:val="test Char"/>
    <w:basedOn w:val="ListParagraphChar"/>
    <w:link w:val="test"/>
    <w:locked/>
    <w:rsid w:val="000113F2"/>
    <w:rPr>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290E2-445C-4036-98BA-A3170F58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135</TotalTime>
  <Pages>27</Pages>
  <Words>5941</Words>
  <Characters>33869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39731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G. Reynolds, Jr.</cp:lastModifiedBy>
  <cp:revision>24</cp:revision>
  <cp:lastPrinted>2011-05-18T18:20:00Z</cp:lastPrinted>
  <dcterms:created xsi:type="dcterms:W3CDTF">2011-04-08T11:28:00Z</dcterms:created>
  <dcterms:modified xsi:type="dcterms:W3CDTF">2013-02-07T13:45:00Z</dcterms:modified>
</cp:coreProperties>
</file>