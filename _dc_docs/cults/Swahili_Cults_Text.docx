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Default="00CD5ADE" w:rsidP="00CD5ADE">
      <w:pPr>
        <w:jc w:val="right"/>
      </w:pPr>
      <w:r>
        <w:t>FIRST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3973" w:tblpY="7801"/>
        <w:tblW w:w="4339" w:type="pct"/>
        <w:tblLook w:val="04A0"/>
      </w:tblPr>
      <w:tblGrid>
        <w:gridCol w:w="7685"/>
      </w:tblGrid>
      <w:tr w:rsidR="00044B39" w:rsidTr="00044B39">
        <w:trPr>
          <w:trHeight w:val="909"/>
        </w:trPr>
        <w:tc>
          <w:tcPr>
            <w:tcW w:w="0" w:type="auto"/>
          </w:tcPr>
          <w:p w:rsidR="00044B39" w:rsidRDefault="00E01A91" w:rsidP="00044B39">
            <w:pPr>
              <w:pStyle w:val="NoSpacing"/>
              <w:rPr>
                <w:b/>
                <w:bCs/>
                <w:caps/>
                <w:sz w:val="72"/>
                <w:szCs w:val="72"/>
              </w:rPr>
            </w:pPr>
            <w:r>
              <w:rPr>
                <w:b/>
                <w:bCs/>
                <w:caps/>
                <w:sz w:val="72"/>
                <w:szCs w:val="72"/>
              </w:rPr>
              <w:t>Cults</w:t>
            </w:r>
          </w:p>
        </w:tc>
      </w:tr>
      <w:tr w:rsidR="00044B39" w:rsidTr="00044B39">
        <w:trPr>
          <w:trHeight w:val="533"/>
        </w:trPr>
        <w:tc>
          <w:tcPr>
            <w:tcW w:w="0" w:type="auto"/>
          </w:tcPr>
          <w:p w:rsidR="00044B39" w:rsidRDefault="00BC76FF" w:rsidP="00044B39">
            <w:pPr>
              <w:pStyle w:val="NoSpacing"/>
              <w:rPr>
                <w:color w:val="7F7F7F" w:themeColor="background1" w:themeShade="7F"/>
              </w:rPr>
            </w:pPr>
            <w:r>
              <w:rPr>
                <w:rFonts w:ascii="Cambria" w:hAnsi="Cambria"/>
                <w:sz w:val="44"/>
                <w:szCs w:val="44"/>
              </w:rPr>
              <w:t>Confronting</w:t>
            </w:r>
            <w:r w:rsidR="00E01A91">
              <w:rPr>
                <w:rFonts w:ascii="Cambria" w:hAnsi="Cambria"/>
                <w:sz w:val="44"/>
                <w:szCs w:val="44"/>
              </w:rPr>
              <w:t xml:space="preserve"> the Enemies of Truth</w:t>
            </w:r>
          </w:p>
        </w:tc>
      </w:tr>
    </w:tbl>
    <w:p w:rsidR="00D26B0C" w:rsidRPr="00012B16" w:rsidRDefault="00E83CB1" w:rsidP="00ED1593">
      <w:pPr>
        <w:jc w:val="right"/>
        <w:rPr>
          <w:sz w:val="48"/>
          <w:szCs w:val="48"/>
          <w:u w:val="single"/>
        </w:rPr>
      </w:pPr>
      <w:r>
        <w:rPr>
          <w:noProof/>
          <w:sz w:val="48"/>
          <w:szCs w:val="48"/>
          <w:u w:val="single"/>
        </w:rPr>
        <w:pict>
          <v:rect id="_x0000_s1588" style="position:absolute;left:0;text-align:left;margin-left:282.55pt;margin-top:493.3pt;width:194.45pt;height:69.05pt;z-index:251658240;mso-position-horizontal-relative:text;mso-position-vertical-relative:text" strokecolor="white">
            <v:textbox style="mso-next-textbox:#_x0000_s1588">
              <w:txbxContent>
                <w:p w:rsidR="005E5722" w:rsidRPr="00454C62" w:rsidRDefault="005E5722" w:rsidP="00ED1593">
                  <w:pPr>
                    <w:pStyle w:val="NoSpacing"/>
                    <w:rPr>
                      <w:b/>
                      <w:sz w:val="28"/>
                      <w:szCs w:val="28"/>
                    </w:rPr>
                  </w:pPr>
                  <w:r w:rsidRPr="00454C62">
                    <w:rPr>
                      <w:b/>
                      <w:sz w:val="28"/>
                      <w:szCs w:val="28"/>
                    </w:rPr>
                    <w:t>DELIVERANCE BIBLE INSTITUTE</w:t>
                  </w:r>
                </w:p>
                <w:p w:rsidR="005E5722" w:rsidRDefault="005E5722" w:rsidP="00ED1593">
                  <w:pPr>
                    <w:pStyle w:val="NoSpacing"/>
                    <w:rPr>
                      <w:i/>
                      <w:sz w:val="24"/>
                      <w:szCs w:val="24"/>
                    </w:rPr>
                  </w:pPr>
                  <w:r>
                    <w:rPr>
                      <w:i/>
                      <w:sz w:val="24"/>
                      <w:szCs w:val="24"/>
                    </w:rPr>
                    <w:t>Portland, Maine, USA</w:t>
                  </w:r>
                </w:p>
                <w:p w:rsidR="005E5722" w:rsidRDefault="005E5722" w:rsidP="00ED1593"/>
                <w:p w:rsidR="005E5722" w:rsidRDefault="005E5722"/>
              </w:txbxContent>
            </v:textbox>
          </v:rect>
        </w:pict>
      </w:r>
      <w:r w:rsidR="0096471B">
        <w:rPr>
          <w:noProof/>
          <w:sz w:val="48"/>
          <w:szCs w:val="48"/>
          <w:u w:val="single"/>
        </w:rPr>
        <w:drawing>
          <wp:anchor distT="0" distB="0" distL="114300" distR="114300" simplePos="0" relativeHeight="251663360" behindDoc="1" locked="0" layoutInCell="1" allowOverlap="1">
            <wp:simplePos x="0" y="0"/>
            <wp:positionH relativeFrom="column">
              <wp:posOffset>-590550</wp:posOffset>
            </wp:positionH>
            <wp:positionV relativeFrom="paragraph">
              <wp:posOffset>1417320</wp:posOffset>
            </wp:positionV>
            <wp:extent cx="4114800" cy="361950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14800" cy="3619500"/>
                    </a:xfrm>
                    <a:prstGeom prst="rect">
                      <a:avLst/>
                    </a:prstGeom>
                    <a:noFill/>
                  </pic:spPr>
                </pic:pic>
              </a:graphicData>
            </a:graphic>
          </wp:anchor>
        </w:drawing>
      </w:r>
      <w:r w:rsidR="00ED1593" w:rsidRPr="00012B16">
        <w:rPr>
          <w:sz w:val="48"/>
          <w:szCs w:val="48"/>
          <w:u w:val="single"/>
        </w:rPr>
        <w:t>TEXT BOOK</w:t>
      </w:r>
      <w:r w:rsidR="00FB348F" w:rsidRPr="00012B16">
        <w:rPr>
          <w:sz w:val="48"/>
          <w:szCs w:val="48"/>
          <w:u w:val="single"/>
        </w:rPr>
        <w:br w:type="page"/>
      </w:r>
    </w:p>
    <w:tbl>
      <w:tblPr>
        <w:tblW w:w="5000" w:type="pct"/>
        <w:jc w:val="center"/>
        <w:tblLook w:val="04A0"/>
      </w:tblPr>
      <w:tblGrid>
        <w:gridCol w:w="8856"/>
      </w:tblGrid>
      <w:tr w:rsidR="004331E1" w:rsidTr="0037799A">
        <w:trPr>
          <w:trHeight w:val="1440"/>
          <w:jc w:val="center"/>
        </w:trPr>
        <w:tc>
          <w:tcPr>
            <w:tcW w:w="5000" w:type="pct"/>
            <w:tcBorders>
              <w:bottom w:val="single" w:sz="4" w:space="0" w:color="4F81BD"/>
            </w:tcBorders>
            <w:vAlign w:val="center"/>
          </w:tcPr>
          <w:p w:rsidR="004331E1" w:rsidRDefault="006653B1" w:rsidP="001B3DDA">
            <w:pPr>
              <w:pStyle w:val="NoSpacing"/>
              <w:jc w:val="center"/>
              <w:rPr>
                <w:rFonts w:ascii="Cambria" w:hAnsi="Cambria"/>
                <w:sz w:val="80"/>
                <w:szCs w:val="80"/>
              </w:rPr>
            </w:pPr>
            <w:r>
              <w:rPr>
                <w:rFonts w:ascii="Cambria" w:hAnsi="Cambria"/>
                <w:sz w:val="80"/>
                <w:szCs w:val="80"/>
              </w:rPr>
              <w:lastRenderedPageBreak/>
              <w:t>Ma Ibada</w:t>
            </w:r>
          </w:p>
        </w:tc>
      </w:tr>
      <w:tr w:rsidR="004331E1" w:rsidTr="0037799A">
        <w:trPr>
          <w:trHeight w:val="720"/>
          <w:jc w:val="center"/>
        </w:trPr>
        <w:tc>
          <w:tcPr>
            <w:tcW w:w="5000" w:type="pct"/>
            <w:tcBorders>
              <w:top w:val="single" w:sz="4" w:space="0" w:color="4F81BD"/>
            </w:tcBorders>
            <w:vAlign w:val="center"/>
          </w:tcPr>
          <w:p w:rsidR="00BC76FF" w:rsidRDefault="006653B1" w:rsidP="00E01A91">
            <w:pPr>
              <w:pStyle w:val="NoSpacing"/>
              <w:jc w:val="center"/>
              <w:rPr>
                <w:rFonts w:ascii="Cambria" w:hAnsi="Cambria"/>
                <w:sz w:val="44"/>
                <w:szCs w:val="44"/>
              </w:rPr>
            </w:pPr>
            <w:r>
              <w:rPr>
                <w:rFonts w:ascii="Cambria" w:hAnsi="Cambria"/>
                <w:sz w:val="44"/>
                <w:szCs w:val="44"/>
                <w:lang w:val="en-GB"/>
              </w:rPr>
              <w:t>Yenye Kushambulia Ma Aomi Wa K</w:t>
            </w:r>
            <w:r w:rsidRPr="006653B1">
              <w:rPr>
                <w:rFonts w:ascii="Cambria" w:hAnsi="Cambria"/>
                <w:sz w:val="44"/>
                <w:szCs w:val="44"/>
                <w:lang w:val="en-GB"/>
              </w:rPr>
              <w:t>weli</w:t>
            </w:r>
            <w:r w:rsidRPr="006653B1">
              <w:rPr>
                <w:rFonts w:ascii="Cambria" w:hAnsi="Cambria"/>
                <w:sz w:val="44"/>
                <w:szCs w:val="44"/>
              </w:rPr>
              <w:t xml:space="preserve"> </w:t>
            </w:r>
          </w:p>
          <w:p w:rsidR="00BC76FF" w:rsidRDefault="00BC76FF" w:rsidP="00E01A91">
            <w:pPr>
              <w:pStyle w:val="NoSpacing"/>
              <w:jc w:val="center"/>
              <w:rPr>
                <w:rFonts w:ascii="Cambria" w:hAnsi="Cambria"/>
                <w:sz w:val="44"/>
                <w:szCs w:val="44"/>
              </w:rPr>
            </w:pPr>
          </w:p>
        </w:tc>
      </w:tr>
    </w:tbl>
    <w:p w:rsidR="00514593" w:rsidRDefault="00E83CB1">
      <w:pPr>
        <w:pStyle w:val="TOC1"/>
        <w:tabs>
          <w:tab w:val="right" w:leader="dot" w:pos="8630"/>
        </w:tabs>
        <w:rPr>
          <w:rStyle w:val="Hyperlink"/>
          <w:noProof/>
        </w:rPr>
      </w:pPr>
      <w:r w:rsidRPr="00E83CB1">
        <w:fldChar w:fldCharType="begin"/>
      </w:r>
      <w:r w:rsidR="002C429F">
        <w:instrText xml:space="preserve"> TOC \o "1-2" \h \z \u </w:instrText>
      </w:r>
      <w:r w:rsidRPr="00E83CB1">
        <w:fldChar w:fldCharType="separate"/>
      </w:r>
      <w:hyperlink w:anchor="_Toc236228757" w:history="1">
        <w:r w:rsidR="00514593" w:rsidRPr="009764DE">
          <w:rPr>
            <w:rStyle w:val="Hyperlink"/>
            <w:noProof/>
          </w:rPr>
          <w:t>INTROD</w:t>
        </w:r>
        <w:r w:rsidR="00514593" w:rsidRPr="009764DE">
          <w:rPr>
            <w:rStyle w:val="Hyperlink"/>
            <w:noProof/>
          </w:rPr>
          <w:t>U</w:t>
        </w:r>
        <w:r w:rsidR="00514593" w:rsidRPr="009764DE">
          <w:rPr>
            <w:rStyle w:val="Hyperlink"/>
            <w:noProof/>
          </w:rPr>
          <w:t>CTION</w:t>
        </w:r>
        <w:r w:rsidR="00514593">
          <w:rPr>
            <w:noProof/>
            <w:webHidden/>
          </w:rPr>
          <w:tab/>
        </w:r>
        <w:r>
          <w:rPr>
            <w:noProof/>
            <w:webHidden/>
          </w:rPr>
          <w:fldChar w:fldCharType="begin"/>
        </w:r>
        <w:r w:rsidR="00514593">
          <w:rPr>
            <w:noProof/>
            <w:webHidden/>
          </w:rPr>
          <w:instrText xml:space="preserve"> PAGEREF _Toc236228757 \h </w:instrText>
        </w:r>
        <w:r>
          <w:rPr>
            <w:noProof/>
            <w:webHidden/>
          </w:rPr>
        </w:r>
        <w:r>
          <w:rPr>
            <w:noProof/>
            <w:webHidden/>
          </w:rPr>
          <w:fldChar w:fldCharType="separate"/>
        </w:r>
        <w:r w:rsidR="00A31D0E">
          <w:rPr>
            <w:noProof/>
            <w:webHidden/>
          </w:rPr>
          <w:t>2</w:t>
        </w:r>
        <w:r>
          <w:rPr>
            <w:noProof/>
            <w:webHidden/>
          </w:rPr>
          <w:fldChar w:fldCharType="end"/>
        </w:r>
      </w:hyperlink>
    </w:p>
    <w:p w:rsidR="00514593" w:rsidRPr="00514593" w:rsidRDefault="00514593" w:rsidP="00514593">
      <w:pPr>
        <w:rPr>
          <w:rFonts w:eastAsiaTheme="minorEastAsia"/>
          <w:noProof/>
        </w:rPr>
      </w:pPr>
    </w:p>
    <w:p w:rsidR="00514593" w:rsidRDefault="00E83CB1">
      <w:pPr>
        <w:pStyle w:val="TOC1"/>
        <w:tabs>
          <w:tab w:val="right" w:leader="dot" w:pos="8630"/>
        </w:tabs>
        <w:rPr>
          <w:rFonts w:asciiTheme="minorHAnsi" w:eastAsiaTheme="minorEastAsia" w:hAnsiTheme="minorHAnsi" w:cstheme="minorBidi"/>
          <w:noProof/>
          <w:sz w:val="22"/>
          <w:szCs w:val="22"/>
        </w:rPr>
      </w:pPr>
      <w:hyperlink w:anchor="_Toc236228758" w:history="1">
        <w:r w:rsidR="00514593" w:rsidRPr="009764DE">
          <w:rPr>
            <w:rStyle w:val="Hyperlink"/>
            <w:noProof/>
          </w:rPr>
          <w:t>Why P</w:t>
        </w:r>
        <w:r w:rsidR="00514593" w:rsidRPr="009764DE">
          <w:rPr>
            <w:rStyle w:val="Hyperlink"/>
            <w:noProof/>
          </w:rPr>
          <w:t>e</w:t>
        </w:r>
        <w:r w:rsidR="00514593" w:rsidRPr="009764DE">
          <w:rPr>
            <w:rStyle w:val="Hyperlink"/>
            <w:noProof/>
          </w:rPr>
          <w:t>ople are Attracted to Cults</w:t>
        </w:r>
        <w:r w:rsidR="00514593">
          <w:rPr>
            <w:noProof/>
            <w:webHidden/>
          </w:rPr>
          <w:tab/>
        </w:r>
        <w:r>
          <w:rPr>
            <w:noProof/>
            <w:webHidden/>
          </w:rPr>
          <w:fldChar w:fldCharType="begin"/>
        </w:r>
        <w:r w:rsidR="00514593">
          <w:rPr>
            <w:noProof/>
            <w:webHidden/>
          </w:rPr>
          <w:instrText xml:space="preserve"> PAGEREF _Toc236228758 \h </w:instrText>
        </w:r>
        <w:r>
          <w:rPr>
            <w:noProof/>
            <w:webHidden/>
          </w:rPr>
        </w:r>
        <w:r>
          <w:rPr>
            <w:noProof/>
            <w:webHidden/>
          </w:rPr>
          <w:fldChar w:fldCharType="separate"/>
        </w:r>
        <w:r w:rsidR="00A31D0E">
          <w:rPr>
            <w:noProof/>
            <w:webHidden/>
          </w:rPr>
          <w:t>4</w:t>
        </w:r>
        <w:r>
          <w:rPr>
            <w:noProof/>
            <w:webHidden/>
          </w:rPr>
          <w:fldChar w:fldCharType="end"/>
        </w:r>
      </w:hyperlink>
    </w:p>
    <w:p w:rsidR="00514593" w:rsidRPr="00514593" w:rsidRDefault="00514593" w:rsidP="00514593">
      <w:pPr>
        <w:rPr>
          <w:rFonts w:eastAsiaTheme="minorEastAsia"/>
          <w:noProof/>
        </w:rPr>
      </w:pPr>
    </w:p>
    <w:p w:rsidR="00514593" w:rsidRDefault="00E83CB1">
      <w:pPr>
        <w:pStyle w:val="TOC1"/>
        <w:tabs>
          <w:tab w:val="right" w:leader="dot" w:pos="8630"/>
        </w:tabs>
        <w:rPr>
          <w:rFonts w:asciiTheme="minorHAnsi" w:eastAsiaTheme="minorEastAsia" w:hAnsiTheme="minorHAnsi" w:cstheme="minorBidi"/>
          <w:noProof/>
          <w:sz w:val="22"/>
          <w:szCs w:val="22"/>
        </w:rPr>
      </w:pPr>
      <w:hyperlink w:anchor="_Toc236228764" w:history="1">
        <w:r w:rsidR="00514593" w:rsidRPr="009764DE">
          <w:rPr>
            <w:rStyle w:val="Hyperlink"/>
            <w:noProof/>
          </w:rPr>
          <w:t>The Marks of a Cult</w:t>
        </w:r>
        <w:r w:rsidR="00514593">
          <w:rPr>
            <w:noProof/>
            <w:webHidden/>
          </w:rPr>
          <w:tab/>
        </w:r>
        <w:r>
          <w:rPr>
            <w:noProof/>
            <w:webHidden/>
          </w:rPr>
          <w:fldChar w:fldCharType="begin"/>
        </w:r>
        <w:r w:rsidR="00514593">
          <w:rPr>
            <w:noProof/>
            <w:webHidden/>
          </w:rPr>
          <w:instrText xml:space="preserve"> PAGEREF _Toc236228764 \h </w:instrText>
        </w:r>
        <w:r>
          <w:rPr>
            <w:noProof/>
            <w:webHidden/>
          </w:rPr>
        </w:r>
        <w:r>
          <w:rPr>
            <w:noProof/>
            <w:webHidden/>
          </w:rPr>
          <w:fldChar w:fldCharType="separate"/>
        </w:r>
        <w:r w:rsidR="00A31D0E">
          <w:rPr>
            <w:noProof/>
            <w:webHidden/>
          </w:rPr>
          <w:t>6</w:t>
        </w:r>
        <w:r>
          <w:rPr>
            <w:noProof/>
            <w:webHidden/>
          </w:rPr>
          <w:fldChar w:fldCharType="end"/>
        </w:r>
      </w:hyperlink>
    </w:p>
    <w:p w:rsidR="00514593" w:rsidRDefault="00E83CB1">
      <w:pPr>
        <w:pStyle w:val="TOC2"/>
        <w:rPr>
          <w:rFonts w:asciiTheme="minorHAnsi" w:eastAsiaTheme="minorEastAsia" w:hAnsiTheme="minorHAnsi" w:cstheme="minorBidi"/>
          <w:noProof/>
          <w:sz w:val="22"/>
          <w:szCs w:val="22"/>
        </w:rPr>
      </w:pPr>
      <w:hyperlink w:anchor="_Toc236228765" w:history="1">
        <w:r w:rsidR="00514593" w:rsidRPr="009764DE">
          <w:rPr>
            <w:rStyle w:val="Hyperlink"/>
            <w:noProof/>
          </w:rPr>
          <w:t>I.</w:t>
        </w:r>
        <w:r w:rsidR="00514593">
          <w:rPr>
            <w:rFonts w:asciiTheme="minorHAnsi" w:eastAsiaTheme="minorEastAsia" w:hAnsiTheme="minorHAnsi" w:cstheme="minorBidi"/>
            <w:noProof/>
            <w:sz w:val="22"/>
            <w:szCs w:val="22"/>
          </w:rPr>
          <w:tab/>
        </w:r>
        <w:r w:rsidR="00514593" w:rsidRPr="009764DE">
          <w:rPr>
            <w:rStyle w:val="Hyperlink"/>
            <w:noProof/>
          </w:rPr>
          <w:t>Extra-Biblical Rev</w:t>
        </w:r>
        <w:r w:rsidR="00514593" w:rsidRPr="009764DE">
          <w:rPr>
            <w:rStyle w:val="Hyperlink"/>
            <w:noProof/>
          </w:rPr>
          <w:t>e</w:t>
        </w:r>
        <w:r w:rsidR="00514593" w:rsidRPr="009764DE">
          <w:rPr>
            <w:rStyle w:val="Hyperlink"/>
            <w:noProof/>
          </w:rPr>
          <w:t>lations</w:t>
        </w:r>
        <w:r w:rsidR="00514593">
          <w:rPr>
            <w:noProof/>
            <w:webHidden/>
          </w:rPr>
          <w:tab/>
        </w:r>
        <w:r>
          <w:rPr>
            <w:noProof/>
            <w:webHidden/>
          </w:rPr>
          <w:fldChar w:fldCharType="begin"/>
        </w:r>
        <w:r w:rsidR="00514593">
          <w:rPr>
            <w:noProof/>
            <w:webHidden/>
          </w:rPr>
          <w:instrText xml:space="preserve"> PAGEREF _Toc236228765 \h </w:instrText>
        </w:r>
        <w:r>
          <w:rPr>
            <w:noProof/>
            <w:webHidden/>
          </w:rPr>
        </w:r>
        <w:r>
          <w:rPr>
            <w:noProof/>
            <w:webHidden/>
          </w:rPr>
          <w:fldChar w:fldCharType="separate"/>
        </w:r>
        <w:r w:rsidR="00A31D0E">
          <w:rPr>
            <w:noProof/>
            <w:webHidden/>
          </w:rPr>
          <w:t>6</w:t>
        </w:r>
        <w:r>
          <w:rPr>
            <w:noProof/>
            <w:webHidden/>
          </w:rPr>
          <w:fldChar w:fldCharType="end"/>
        </w:r>
      </w:hyperlink>
    </w:p>
    <w:p w:rsidR="00514593" w:rsidRDefault="00E83CB1">
      <w:pPr>
        <w:pStyle w:val="TOC2"/>
        <w:rPr>
          <w:rFonts w:asciiTheme="minorHAnsi" w:eastAsiaTheme="minorEastAsia" w:hAnsiTheme="minorHAnsi" w:cstheme="minorBidi"/>
          <w:noProof/>
          <w:sz w:val="22"/>
          <w:szCs w:val="22"/>
        </w:rPr>
      </w:pPr>
      <w:hyperlink w:anchor="_Toc236228766" w:history="1">
        <w:r w:rsidR="00514593" w:rsidRPr="009764DE">
          <w:rPr>
            <w:rStyle w:val="Hyperlink"/>
            <w:noProof/>
          </w:rPr>
          <w:t>II.</w:t>
        </w:r>
        <w:r w:rsidR="00514593">
          <w:rPr>
            <w:rFonts w:asciiTheme="minorHAnsi" w:eastAsiaTheme="minorEastAsia" w:hAnsiTheme="minorHAnsi" w:cstheme="minorBidi"/>
            <w:noProof/>
            <w:sz w:val="22"/>
            <w:szCs w:val="22"/>
          </w:rPr>
          <w:tab/>
        </w:r>
        <w:r w:rsidR="00514593" w:rsidRPr="009764DE">
          <w:rPr>
            <w:rStyle w:val="Hyperlink"/>
            <w:noProof/>
          </w:rPr>
          <w:t>Segmented Biblical attention</w:t>
        </w:r>
        <w:r w:rsidR="00514593">
          <w:rPr>
            <w:noProof/>
            <w:webHidden/>
          </w:rPr>
          <w:tab/>
        </w:r>
        <w:r>
          <w:rPr>
            <w:noProof/>
            <w:webHidden/>
          </w:rPr>
          <w:fldChar w:fldCharType="begin"/>
        </w:r>
        <w:r w:rsidR="00514593">
          <w:rPr>
            <w:noProof/>
            <w:webHidden/>
          </w:rPr>
          <w:instrText xml:space="preserve"> PAGEREF _Toc236228766 \h </w:instrText>
        </w:r>
        <w:r>
          <w:rPr>
            <w:noProof/>
            <w:webHidden/>
          </w:rPr>
        </w:r>
        <w:r>
          <w:rPr>
            <w:noProof/>
            <w:webHidden/>
          </w:rPr>
          <w:fldChar w:fldCharType="separate"/>
        </w:r>
        <w:r w:rsidR="00A31D0E">
          <w:rPr>
            <w:noProof/>
            <w:webHidden/>
          </w:rPr>
          <w:t>6</w:t>
        </w:r>
        <w:r>
          <w:rPr>
            <w:noProof/>
            <w:webHidden/>
          </w:rPr>
          <w:fldChar w:fldCharType="end"/>
        </w:r>
      </w:hyperlink>
    </w:p>
    <w:p w:rsidR="00514593" w:rsidRDefault="00E83CB1">
      <w:pPr>
        <w:pStyle w:val="TOC2"/>
        <w:rPr>
          <w:rFonts w:asciiTheme="minorHAnsi" w:eastAsiaTheme="minorEastAsia" w:hAnsiTheme="minorHAnsi" w:cstheme="minorBidi"/>
          <w:noProof/>
          <w:sz w:val="22"/>
          <w:szCs w:val="22"/>
        </w:rPr>
      </w:pPr>
      <w:hyperlink w:anchor="_Toc236228767" w:history="1">
        <w:r w:rsidR="00514593" w:rsidRPr="009764DE">
          <w:rPr>
            <w:rStyle w:val="Hyperlink"/>
            <w:noProof/>
          </w:rPr>
          <w:t>III.</w:t>
        </w:r>
        <w:r w:rsidR="00514593">
          <w:rPr>
            <w:rFonts w:asciiTheme="minorHAnsi" w:eastAsiaTheme="minorEastAsia" w:hAnsiTheme="minorHAnsi" w:cstheme="minorBidi"/>
            <w:noProof/>
            <w:sz w:val="22"/>
            <w:szCs w:val="22"/>
          </w:rPr>
          <w:tab/>
        </w:r>
        <w:r w:rsidR="00514593" w:rsidRPr="009764DE">
          <w:rPr>
            <w:rStyle w:val="Hyperlink"/>
            <w:noProof/>
          </w:rPr>
          <w:t>Producing Their Own Salvation</w:t>
        </w:r>
        <w:r w:rsidR="00514593">
          <w:rPr>
            <w:noProof/>
            <w:webHidden/>
          </w:rPr>
          <w:tab/>
        </w:r>
        <w:r>
          <w:rPr>
            <w:noProof/>
            <w:webHidden/>
          </w:rPr>
          <w:fldChar w:fldCharType="begin"/>
        </w:r>
        <w:r w:rsidR="00514593">
          <w:rPr>
            <w:noProof/>
            <w:webHidden/>
          </w:rPr>
          <w:instrText xml:space="preserve"> PAGEREF _Toc236228767 \h </w:instrText>
        </w:r>
        <w:r>
          <w:rPr>
            <w:noProof/>
            <w:webHidden/>
          </w:rPr>
        </w:r>
        <w:r>
          <w:rPr>
            <w:noProof/>
            <w:webHidden/>
          </w:rPr>
          <w:fldChar w:fldCharType="separate"/>
        </w:r>
        <w:r w:rsidR="00A31D0E">
          <w:rPr>
            <w:noProof/>
            <w:webHidden/>
          </w:rPr>
          <w:t>9</w:t>
        </w:r>
        <w:r>
          <w:rPr>
            <w:noProof/>
            <w:webHidden/>
          </w:rPr>
          <w:fldChar w:fldCharType="end"/>
        </w:r>
      </w:hyperlink>
    </w:p>
    <w:p w:rsidR="00514593" w:rsidRDefault="00E83CB1">
      <w:pPr>
        <w:pStyle w:val="TOC2"/>
        <w:rPr>
          <w:rFonts w:asciiTheme="minorHAnsi" w:eastAsiaTheme="minorEastAsia" w:hAnsiTheme="minorHAnsi" w:cstheme="minorBidi"/>
          <w:noProof/>
          <w:sz w:val="22"/>
          <w:szCs w:val="22"/>
        </w:rPr>
      </w:pPr>
      <w:hyperlink w:anchor="_Toc236228768" w:history="1">
        <w:r w:rsidR="00514593" w:rsidRPr="009764DE">
          <w:rPr>
            <w:rStyle w:val="Hyperlink"/>
            <w:noProof/>
          </w:rPr>
          <w:t>IV.</w:t>
        </w:r>
        <w:r w:rsidR="00514593">
          <w:rPr>
            <w:rFonts w:asciiTheme="minorHAnsi" w:eastAsiaTheme="minorEastAsia" w:hAnsiTheme="minorHAnsi" w:cstheme="minorBidi"/>
            <w:noProof/>
            <w:sz w:val="22"/>
            <w:szCs w:val="22"/>
          </w:rPr>
          <w:tab/>
        </w:r>
        <w:r w:rsidR="00514593" w:rsidRPr="009764DE">
          <w:rPr>
            <w:rStyle w:val="Hyperlink"/>
            <w:noProof/>
          </w:rPr>
          <w:t>Slaves to the Structure</w:t>
        </w:r>
        <w:r w:rsidR="00514593">
          <w:rPr>
            <w:noProof/>
            <w:webHidden/>
          </w:rPr>
          <w:tab/>
        </w:r>
        <w:r>
          <w:rPr>
            <w:noProof/>
            <w:webHidden/>
          </w:rPr>
          <w:fldChar w:fldCharType="begin"/>
        </w:r>
        <w:r w:rsidR="00514593">
          <w:rPr>
            <w:noProof/>
            <w:webHidden/>
          </w:rPr>
          <w:instrText xml:space="preserve"> PAGEREF _Toc236228768 \h </w:instrText>
        </w:r>
        <w:r>
          <w:rPr>
            <w:noProof/>
            <w:webHidden/>
          </w:rPr>
        </w:r>
        <w:r>
          <w:rPr>
            <w:noProof/>
            <w:webHidden/>
          </w:rPr>
          <w:fldChar w:fldCharType="separate"/>
        </w:r>
        <w:r w:rsidR="00A31D0E">
          <w:rPr>
            <w:noProof/>
            <w:webHidden/>
          </w:rPr>
          <w:t>10</w:t>
        </w:r>
        <w:r>
          <w:rPr>
            <w:noProof/>
            <w:webHidden/>
          </w:rPr>
          <w:fldChar w:fldCharType="end"/>
        </w:r>
      </w:hyperlink>
    </w:p>
    <w:p w:rsidR="00514593" w:rsidRDefault="00E83CB1">
      <w:pPr>
        <w:pStyle w:val="TOC2"/>
        <w:rPr>
          <w:rFonts w:asciiTheme="minorHAnsi" w:eastAsiaTheme="minorEastAsia" w:hAnsiTheme="minorHAnsi" w:cstheme="minorBidi"/>
          <w:noProof/>
          <w:sz w:val="22"/>
          <w:szCs w:val="22"/>
        </w:rPr>
      </w:pPr>
      <w:hyperlink w:anchor="_Toc236228769" w:history="1">
        <w:r w:rsidR="00514593" w:rsidRPr="009764DE">
          <w:rPr>
            <w:rStyle w:val="Hyperlink"/>
            <w:noProof/>
          </w:rPr>
          <w:t>V.</w:t>
        </w:r>
        <w:r w:rsidR="00514593">
          <w:rPr>
            <w:rFonts w:asciiTheme="minorHAnsi" w:eastAsiaTheme="minorEastAsia" w:hAnsiTheme="minorHAnsi" w:cstheme="minorBidi"/>
            <w:noProof/>
            <w:sz w:val="22"/>
            <w:szCs w:val="22"/>
          </w:rPr>
          <w:tab/>
        </w:r>
        <w:r w:rsidR="00514593" w:rsidRPr="009764DE">
          <w:rPr>
            <w:rStyle w:val="Hyperlink"/>
            <w:noProof/>
          </w:rPr>
          <w:t>Devotion to the Irrational</w:t>
        </w:r>
        <w:r w:rsidR="00514593">
          <w:rPr>
            <w:noProof/>
            <w:webHidden/>
          </w:rPr>
          <w:tab/>
        </w:r>
        <w:r>
          <w:rPr>
            <w:noProof/>
            <w:webHidden/>
          </w:rPr>
          <w:fldChar w:fldCharType="begin"/>
        </w:r>
        <w:r w:rsidR="00514593">
          <w:rPr>
            <w:noProof/>
            <w:webHidden/>
          </w:rPr>
          <w:instrText xml:space="preserve"> PAGEREF _Toc236228769 \h </w:instrText>
        </w:r>
        <w:r>
          <w:rPr>
            <w:noProof/>
            <w:webHidden/>
          </w:rPr>
        </w:r>
        <w:r>
          <w:rPr>
            <w:noProof/>
            <w:webHidden/>
          </w:rPr>
          <w:fldChar w:fldCharType="separate"/>
        </w:r>
        <w:r w:rsidR="00A31D0E">
          <w:rPr>
            <w:noProof/>
            <w:webHidden/>
          </w:rPr>
          <w:t>12</w:t>
        </w:r>
        <w:r>
          <w:rPr>
            <w:noProof/>
            <w:webHidden/>
          </w:rPr>
          <w:fldChar w:fldCharType="end"/>
        </w:r>
      </w:hyperlink>
    </w:p>
    <w:p w:rsidR="00514593" w:rsidRDefault="00E83CB1">
      <w:pPr>
        <w:pStyle w:val="TOC2"/>
        <w:rPr>
          <w:rFonts w:asciiTheme="minorHAnsi" w:eastAsiaTheme="minorEastAsia" w:hAnsiTheme="minorHAnsi" w:cstheme="minorBidi"/>
          <w:noProof/>
          <w:sz w:val="22"/>
          <w:szCs w:val="22"/>
        </w:rPr>
      </w:pPr>
      <w:hyperlink w:anchor="_Toc236228770" w:history="1">
        <w:r w:rsidR="00514593" w:rsidRPr="009764DE">
          <w:rPr>
            <w:rStyle w:val="Hyperlink"/>
            <w:noProof/>
          </w:rPr>
          <w:t>VI.</w:t>
        </w:r>
        <w:r w:rsidR="00514593">
          <w:rPr>
            <w:rFonts w:asciiTheme="minorHAnsi" w:eastAsiaTheme="minorEastAsia" w:hAnsiTheme="minorHAnsi" w:cstheme="minorBidi"/>
            <w:noProof/>
            <w:sz w:val="22"/>
            <w:szCs w:val="22"/>
          </w:rPr>
          <w:tab/>
        </w:r>
        <w:r w:rsidR="00514593" w:rsidRPr="009764DE">
          <w:rPr>
            <w:rStyle w:val="Hyperlink"/>
            <w:noProof/>
          </w:rPr>
          <w:t>Exclusive of Others</w:t>
        </w:r>
        <w:r w:rsidR="00514593">
          <w:rPr>
            <w:noProof/>
            <w:webHidden/>
          </w:rPr>
          <w:tab/>
        </w:r>
        <w:r>
          <w:rPr>
            <w:noProof/>
            <w:webHidden/>
          </w:rPr>
          <w:fldChar w:fldCharType="begin"/>
        </w:r>
        <w:r w:rsidR="00514593">
          <w:rPr>
            <w:noProof/>
            <w:webHidden/>
          </w:rPr>
          <w:instrText xml:space="preserve"> PAGEREF _Toc236228770 \h </w:instrText>
        </w:r>
        <w:r>
          <w:rPr>
            <w:noProof/>
            <w:webHidden/>
          </w:rPr>
        </w:r>
        <w:r>
          <w:rPr>
            <w:noProof/>
            <w:webHidden/>
          </w:rPr>
          <w:fldChar w:fldCharType="separate"/>
        </w:r>
        <w:r w:rsidR="00A31D0E">
          <w:rPr>
            <w:noProof/>
            <w:webHidden/>
          </w:rPr>
          <w:t>13</w:t>
        </w:r>
        <w:r>
          <w:rPr>
            <w:noProof/>
            <w:webHidden/>
          </w:rPr>
          <w:fldChar w:fldCharType="end"/>
        </w:r>
      </w:hyperlink>
    </w:p>
    <w:p w:rsidR="00514593" w:rsidRDefault="00E83CB1">
      <w:pPr>
        <w:pStyle w:val="TOC2"/>
        <w:rPr>
          <w:rFonts w:asciiTheme="minorHAnsi" w:eastAsiaTheme="minorEastAsia" w:hAnsiTheme="minorHAnsi" w:cstheme="minorBidi"/>
          <w:noProof/>
          <w:sz w:val="22"/>
          <w:szCs w:val="22"/>
        </w:rPr>
      </w:pPr>
      <w:hyperlink w:anchor="_Toc236228771" w:history="1">
        <w:r w:rsidR="00514593" w:rsidRPr="009764DE">
          <w:rPr>
            <w:rStyle w:val="Hyperlink"/>
            <w:noProof/>
          </w:rPr>
          <w:t>VII.</w:t>
        </w:r>
        <w:r w:rsidR="00514593">
          <w:rPr>
            <w:rFonts w:asciiTheme="minorHAnsi" w:eastAsiaTheme="minorEastAsia" w:hAnsiTheme="minorHAnsi" w:cstheme="minorBidi"/>
            <w:noProof/>
            <w:sz w:val="22"/>
            <w:szCs w:val="22"/>
          </w:rPr>
          <w:tab/>
        </w:r>
        <w:r w:rsidR="00514593" w:rsidRPr="009764DE">
          <w:rPr>
            <w:rStyle w:val="Hyperlink"/>
            <w:noProof/>
          </w:rPr>
          <w:t>Uncertain Hope</w:t>
        </w:r>
        <w:r w:rsidR="00514593">
          <w:rPr>
            <w:noProof/>
            <w:webHidden/>
          </w:rPr>
          <w:tab/>
        </w:r>
        <w:r>
          <w:rPr>
            <w:noProof/>
            <w:webHidden/>
          </w:rPr>
          <w:fldChar w:fldCharType="begin"/>
        </w:r>
        <w:r w:rsidR="00514593">
          <w:rPr>
            <w:noProof/>
            <w:webHidden/>
          </w:rPr>
          <w:instrText xml:space="preserve"> PAGEREF _Toc236228771 \h </w:instrText>
        </w:r>
        <w:r>
          <w:rPr>
            <w:noProof/>
            <w:webHidden/>
          </w:rPr>
        </w:r>
        <w:r>
          <w:rPr>
            <w:noProof/>
            <w:webHidden/>
          </w:rPr>
          <w:fldChar w:fldCharType="separate"/>
        </w:r>
        <w:r w:rsidR="00A31D0E">
          <w:rPr>
            <w:noProof/>
            <w:webHidden/>
          </w:rPr>
          <w:t>14</w:t>
        </w:r>
        <w:r>
          <w:rPr>
            <w:noProof/>
            <w:webHidden/>
          </w:rPr>
          <w:fldChar w:fldCharType="end"/>
        </w:r>
      </w:hyperlink>
    </w:p>
    <w:p w:rsidR="00514593" w:rsidRDefault="00E83CB1">
      <w:pPr>
        <w:pStyle w:val="TOC2"/>
        <w:rPr>
          <w:rFonts w:asciiTheme="minorHAnsi" w:eastAsiaTheme="minorEastAsia" w:hAnsiTheme="minorHAnsi" w:cstheme="minorBidi"/>
          <w:noProof/>
          <w:sz w:val="22"/>
          <w:szCs w:val="22"/>
        </w:rPr>
      </w:pPr>
      <w:hyperlink w:anchor="_Toc236228772" w:history="1">
        <w:r w:rsidR="00514593" w:rsidRPr="009764DE">
          <w:rPr>
            <w:rStyle w:val="Hyperlink"/>
            <w:noProof/>
          </w:rPr>
          <w:t>VIII.</w:t>
        </w:r>
        <w:r w:rsidR="00514593">
          <w:rPr>
            <w:rFonts w:asciiTheme="minorHAnsi" w:eastAsiaTheme="minorEastAsia" w:hAnsiTheme="minorHAnsi" w:cstheme="minorBidi"/>
            <w:noProof/>
            <w:sz w:val="22"/>
            <w:szCs w:val="22"/>
          </w:rPr>
          <w:tab/>
        </w:r>
        <w:r w:rsidR="00514593" w:rsidRPr="009764DE">
          <w:rPr>
            <w:rStyle w:val="Hyperlink"/>
            <w:noProof/>
          </w:rPr>
          <w:t>Presenting a New Leader (worship of man)</w:t>
        </w:r>
        <w:r w:rsidR="00514593">
          <w:rPr>
            <w:noProof/>
            <w:webHidden/>
          </w:rPr>
          <w:tab/>
        </w:r>
        <w:r>
          <w:rPr>
            <w:noProof/>
            <w:webHidden/>
          </w:rPr>
          <w:fldChar w:fldCharType="begin"/>
        </w:r>
        <w:r w:rsidR="00514593">
          <w:rPr>
            <w:noProof/>
            <w:webHidden/>
          </w:rPr>
          <w:instrText xml:space="preserve"> PAGEREF _Toc236228772 \h </w:instrText>
        </w:r>
        <w:r>
          <w:rPr>
            <w:noProof/>
            <w:webHidden/>
          </w:rPr>
        </w:r>
        <w:r>
          <w:rPr>
            <w:noProof/>
            <w:webHidden/>
          </w:rPr>
          <w:fldChar w:fldCharType="separate"/>
        </w:r>
        <w:r w:rsidR="00A31D0E">
          <w:rPr>
            <w:noProof/>
            <w:webHidden/>
          </w:rPr>
          <w:t>14</w:t>
        </w:r>
        <w:r>
          <w:rPr>
            <w:noProof/>
            <w:webHidden/>
          </w:rPr>
          <w:fldChar w:fldCharType="end"/>
        </w:r>
      </w:hyperlink>
    </w:p>
    <w:p w:rsidR="00514593" w:rsidRDefault="00E83CB1">
      <w:pPr>
        <w:pStyle w:val="TOC2"/>
        <w:rPr>
          <w:rFonts w:asciiTheme="minorHAnsi" w:eastAsiaTheme="minorEastAsia" w:hAnsiTheme="minorHAnsi" w:cstheme="minorBidi"/>
          <w:noProof/>
          <w:sz w:val="22"/>
          <w:szCs w:val="22"/>
        </w:rPr>
      </w:pPr>
      <w:hyperlink w:anchor="_Toc236228773" w:history="1">
        <w:r w:rsidR="00514593" w:rsidRPr="009764DE">
          <w:rPr>
            <w:rStyle w:val="Hyperlink"/>
            <w:noProof/>
          </w:rPr>
          <w:t>IX.</w:t>
        </w:r>
        <w:r w:rsidR="00514593">
          <w:rPr>
            <w:rFonts w:asciiTheme="minorHAnsi" w:eastAsiaTheme="minorEastAsia" w:hAnsiTheme="minorHAnsi" w:cstheme="minorBidi"/>
            <w:noProof/>
            <w:sz w:val="22"/>
            <w:szCs w:val="22"/>
          </w:rPr>
          <w:tab/>
        </w:r>
        <w:r w:rsidR="00514593" w:rsidRPr="009764DE">
          <w:rPr>
            <w:rStyle w:val="Hyperlink"/>
            <w:noProof/>
          </w:rPr>
          <w:t>Those that do not believe in the three Persons of the Godhead</w:t>
        </w:r>
        <w:r w:rsidR="00514593">
          <w:rPr>
            <w:noProof/>
            <w:webHidden/>
          </w:rPr>
          <w:tab/>
        </w:r>
        <w:r>
          <w:rPr>
            <w:noProof/>
            <w:webHidden/>
          </w:rPr>
          <w:fldChar w:fldCharType="begin"/>
        </w:r>
        <w:r w:rsidR="00514593">
          <w:rPr>
            <w:noProof/>
            <w:webHidden/>
          </w:rPr>
          <w:instrText xml:space="preserve"> PAGEREF _Toc236228773 \h </w:instrText>
        </w:r>
        <w:r>
          <w:rPr>
            <w:noProof/>
            <w:webHidden/>
          </w:rPr>
        </w:r>
        <w:r>
          <w:rPr>
            <w:noProof/>
            <w:webHidden/>
          </w:rPr>
          <w:fldChar w:fldCharType="separate"/>
        </w:r>
        <w:r w:rsidR="00A31D0E">
          <w:rPr>
            <w:noProof/>
            <w:webHidden/>
          </w:rPr>
          <w:t>14</w:t>
        </w:r>
        <w:r>
          <w:rPr>
            <w:noProof/>
            <w:webHidden/>
          </w:rPr>
          <w:fldChar w:fldCharType="end"/>
        </w:r>
      </w:hyperlink>
    </w:p>
    <w:p w:rsidR="00514593" w:rsidRDefault="00E83CB1">
      <w:pPr>
        <w:pStyle w:val="TOC2"/>
        <w:rPr>
          <w:rStyle w:val="Hyperlink"/>
          <w:noProof/>
        </w:rPr>
      </w:pPr>
      <w:hyperlink w:anchor="_Toc236228774" w:history="1">
        <w:r w:rsidR="00514593" w:rsidRPr="009764DE">
          <w:rPr>
            <w:rStyle w:val="Hyperlink"/>
            <w:noProof/>
          </w:rPr>
          <w:t>X.</w:t>
        </w:r>
        <w:r w:rsidR="00514593">
          <w:rPr>
            <w:rFonts w:asciiTheme="minorHAnsi" w:eastAsiaTheme="minorEastAsia" w:hAnsiTheme="minorHAnsi" w:cstheme="minorBidi"/>
            <w:noProof/>
            <w:sz w:val="22"/>
            <w:szCs w:val="22"/>
          </w:rPr>
          <w:tab/>
        </w:r>
        <w:r w:rsidR="00514593" w:rsidRPr="009764DE">
          <w:rPr>
            <w:rStyle w:val="Hyperlink"/>
            <w:noProof/>
          </w:rPr>
          <w:t>Financial Exploitation</w:t>
        </w:r>
        <w:r w:rsidR="00514593">
          <w:rPr>
            <w:noProof/>
            <w:webHidden/>
          </w:rPr>
          <w:tab/>
        </w:r>
        <w:r>
          <w:rPr>
            <w:noProof/>
            <w:webHidden/>
          </w:rPr>
          <w:fldChar w:fldCharType="begin"/>
        </w:r>
        <w:r w:rsidR="00514593">
          <w:rPr>
            <w:noProof/>
            <w:webHidden/>
          </w:rPr>
          <w:instrText xml:space="preserve"> PAGEREF _Toc236228774 \h </w:instrText>
        </w:r>
        <w:r>
          <w:rPr>
            <w:noProof/>
            <w:webHidden/>
          </w:rPr>
        </w:r>
        <w:r>
          <w:rPr>
            <w:noProof/>
            <w:webHidden/>
          </w:rPr>
          <w:fldChar w:fldCharType="separate"/>
        </w:r>
        <w:r w:rsidR="00A31D0E">
          <w:rPr>
            <w:noProof/>
            <w:webHidden/>
          </w:rPr>
          <w:t>14</w:t>
        </w:r>
        <w:r>
          <w:rPr>
            <w:noProof/>
            <w:webHidden/>
          </w:rPr>
          <w:fldChar w:fldCharType="end"/>
        </w:r>
      </w:hyperlink>
    </w:p>
    <w:p w:rsidR="00514593" w:rsidRPr="00514593" w:rsidRDefault="00514593" w:rsidP="00514593">
      <w:pPr>
        <w:rPr>
          <w:rFonts w:eastAsiaTheme="minorEastAsia"/>
          <w:noProof/>
        </w:rPr>
      </w:pPr>
    </w:p>
    <w:p w:rsidR="00514593" w:rsidRDefault="00E83CB1">
      <w:pPr>
        <w:pStyle w:val="TOC1"/>
        <w:tabs>
          <w:tab w:val="right" w:leader="dot" w:pos="8630"/>
        </w:tabs>
        <w:rPr>
          <w:rFonts w:asciiTheme="minorHAnsi" w:eastAsiaTheme="minorEastAsia" w:hAnsiTheme="minorHAnsi" w:cstheme="minorBidi"/>
          <w:noProof/>
          <w:sz w:val="22"/>
          <w:szCs w:val="22"/>
        </w:rPr>
      </w:pPr>
      <w:hyperlink w:anchor="_Toc236228775" w:history="1">
        <w:r w:rsidR="00514593" w:rsidRPr="009764DE">
          <w:rPr>
            <w:rStyle w:val="Hyperlink"/>
            <w:noProof/>
          </w:rPr>
          <w:t>Personal Safeguard</w:t>
        </w:r>
        <w:r w:rsidR="00514593" w:rsidRPr="009764DE">
          <w:rPr>
            <w:rStyle w:val="Hyperlink"/>
            <w:noProof/>
          </w:rPr>
          <w:t>s</w:t>
        </w:r>
        <w:r w:rsidR="00514593" w:rsidRPr="009764DE">
          <w:rPr>
            <w:rStyle w:val="Hyperlink"/>
            <w:noProof/>
          </w:rPr>
          <w:t xml:space="preserve"> Against Cults</w:t>
        </w:r>
        <w:r w:rsidR="00514593">
          <w:rPr>
            <w:noProof/>
            <w:webHidden/>
          </w:rPr>
          <w:tab/>
        </w:r>
        <w:r>
          <w:rPr>
            <w:noProof/>
            <w:webHidden/>
          </w:rPr>
          <w:fldChar w:fldCharType="begin"/>
        </w:r>
        <w:r w:rsidR="00514593">
          <w:rPr>
            <w:noProof/>
            <w:webHidden/>
          </w:rPr>
          <w:instrText xml:space="preserve"> PAGEREF _Toc236228775 \h </w:instrText>
        </w:r>
        <w:r>
          <w:rPr>
            <w:noProof/>
            <w:webHidden/>
          </w:rPr>
        </w:r>
        <w:r>
          <w:rPr>
            <w:noProof/>
            <w:webHidden/>
          </w:rPr>
          <w:fldChar w:fldCharType="separate"/>
        </w:r>
        <w:r w:rsidR="00A31D0E">
          <w:rPr>
            <w:noProof/>
            <w:webHidden/>
          </w:rPr>
          <w:t>15</w:t>
        </w:r>
        <w:r>
          <w:rPr>
            <w:noProof/>
            <w:webHidden/>
          </w:rPr>
          <w:fldChar w:fldCharType="end"/>
        </w:r>
      </w:hyperlink>
    </w:p>
    <w:p w:rsidR="00514593" w:rsidRPr="00514593" w:rsidRDefault="00514593" w:rsidP="00514593">
      <w:pPr>
        <w:rPr>
          <w:rFonts w:eastAsiaTheme="minorEastAsia"/>
          <w:noProof/>
        </w:rPr>
      </w:pPr>
    </w:p>
    <w:p w:rsidR="00514593" w:rsidRDefault="00E83CB1">
      <w:pPr>
        <w:pStyle w:val="TOC1"/>
        <w:tabs>
          <w:tab w:val="right" w:leader="dot" w:pos="8630"/>
        </w:tabs>
        <w:rPr>
          <w:rFonts w:asciiTheme="minorHAnsi" w:eastAsiaTheme="minorEastAsia" w:hAnsiTheme="minorHAnsi" w:cstheme="minorBidi"/>
          <w:noProof/>
          <w:sz w:val="22"/>
          <w:szCs w:val="22"/>
        </w:rPr>
      </w:pPr>
      <w:hyperlink w:anchor="_Toc236228780" w:history="1">
        <w:r w:rsidR="00514593" w:rsidRPr="009764DE">
          <w:rPr>
            <w:rStyle w:val="Hyperlink"/>
            <w:noProof/>
          </w:rPr>
          <w:t>The Christian Responsibility to Cults</w:t>
        </w:r>
        <w:r w:rsidR="00514593">
          <w:rPr>
            <w:noProof/>
            <w:webHidden/>
          </w:rPr>
          <w:tab/>
        </w:r>
        <w:r>
          <w:rPr>
            <w:noProof/>
            <w:webHidden/>
          </w:rPr>
          <w:fldChar w:fldCharType="begin"/>
        </w:r>
        <w:r w:rsidR="00514593">
          <w:rPr>
            <w:noProof/>
            <w:webHidden/>
          </w:rPr>
          <w:instrText xml:space="preserve"> PAGEREF _Toc236228780 \h </w:instrText>
        </w:r>
        <w:r>
          <w:rPr>
            <w:noProof/>
            <w:webHidden/>
          </w:rPr>
        </w:r>
        <w:r>
          <w:rPr>
            <w:noProof/>
            <w:webHidden/>
          </w:rPr>
          <w:fldChar w:fldCharType="separate"/>
        </w:r>
        <w:r w:rsidR="00A31D0E">
          <w:rPr>
            <w:noProof/>
            <w:webHidden/>
          </w:rPr>
          <w:t>18</w:t>
        </w:r>
        <w:r>
          <w:rPr>
            <w:noProof/>
            <w:webHidden/>
          </w:rPr>
          <w:fldChar w:fldCharType="end"/>
        </w:r>
      </w:hyperlink>
    </w:p>
    <w:p w:rsidR="00514593" w:rsidRDefault="00E83CB1">
      <w:pPr>
        <w:pStyle w:val="TOC2"/>
        <w:rPr>
          <w:rFonts w:asciiTheme="minorHAnsi" w:eastAsiaTheme="minorEastAsia" w:hAnsiTheme="minorHAnsi" w:cstheme="minorBidi"/>
          <w:noProof/>
          <w:sz w:val="22"/>
          <w:szCs w:val="22"/>
        </w:rPr>
      </w:pPr>
      <w:hyperlink w:anchor="_Toc236228781" w:history="1">
        <w:r w:rsidR="00514593" w:rsidRPr="009764DE">
          <w:rPr>
            <w:rStyle w:val="Hyperlink"/>
            <w:noProof/>
          </w:rPr>
          <w:t>I.</w:t>
        </w:r>
        <w:r w:rsidR="00514593">
          <w:rPr>
            <w:rFonts w:asciiTheme="minorHAnsi" w:eastAsiaTheme="minorEastAsia" w:hAnsiTheme="minorHAnsi" w:cstheme="minorBidi"/>
            <w:noProof/>
            <w:sz w:val="22"/>
            <w:szCs w:val="22"/>
          </w:rPr>
          <w:tab/>
        </w:r>
        <w:r w:rsidR="00514593" w:rsidRPr="009764DE">
          <w:rPr>
            <w:rStyle w:val="Hyperlink"/>
            <w:noProof/>
          </w:rPr>
          <w:t>The Power and Authority of the Believer</w:t>
        </w:r>
        <w:r w:rsidR="00514593">
          <w:rPr>
            <w:noProof/>
            <w:webHidden/>
          </w:rPr>
          <w:tab/>
        </w:r>
        <w:r>
          <w:rPr>
            <w:noProof/>
            <w:webHidden/>
          </w:rPr>
          <w:fldChar w:fldCharType="begin"/>
        </w:r>
        <w:r w:rsidR="00514593">
          <w:rPr>
            <w:noProof/>
            <w:webHidden/>
          </w:rPr>
          <w:instrText xml:space="preserve"> PAGEREF _Toc236228781 \h </w:instrText>
        </w:r>
        <w:r>
          <w:rPr>
            <w:noProof/>
            <w:webHidden/>
          </w:rPr>
        </w:r>
        <w:r>
          <w:rPr>
            <w:noProof/>
            <w:webHidden/>
          </w:rPr>
          <w:fldChar w:fldCharType="separate"/>
        </w:r>
        <w:r w:rsidR="00A31D0E">
          <w:rPr>
            <w:noProof/>
            <w:webHidden/>
          </w:rPr>
          <w:t>18</w:t>
        </w:r>
        <w:r>
          <w:rPr>
            <w:noProof/>
            <w:webHidden/>
          </w:rPr>
          <w:fldChar w:fldCharType="end"/>
        </w:r>
      </w:hyperlink>
    </w:p>
    <w:p w:rsidR="00514593" w:rsidRDefault="00E83CB1">
      <w:pPr>
        <w:pStyle w:val="TOC2"/>
        <w:rPr>
          <w:rStyle w:val="Hyperlink"/>
          <w:noProof/>
        </w:rPr>
      </w:pPr>
      <w:hyperlink w:anchor="_Toc236228782" w:history="1">
        <w:r w:rsidR="00514593" w:rsidRPr="009764DE">
          <w:rPr>
            <w:rStyle w:val="Hyperlink"/>
            <w:noProof/>
          </w:rPr>
          <w:t>II.</w:t>
        </w:r>
        <w:r w:rsidR="00514593">
          <w:rPr>
            <w:rFonts w:asciiTheme="minorHAnsi" w:eastAsiaTheme="minorEastAsia" w:hAnsiTheme="minorHAnsi" w:cstheme="minorBidi"/>
            <w:noProof/>
            <w:sz w:val="22"/>
            <w:szCs w:val="22"/>
          </w:rPr>
          <w:tab/>
        </w:r>
        <w:r w:rsidR="00514593" w:rsidRPr="009764DE">
          <w:rPr>
            <w:rStyle w:val="Hyperlink"/>
            <w:noProof/>
          </w:rPr>
          <w:t>The Need to Confront</w:t>
        </w:r>
        <w:r w:rsidR="00514593">
          <w:rPr>
            <w:noProof/>
            <w:webHidden/>
          </w:rPr>
          <w:tab/>
        </w:r>
        <w:r>
          <w:rPr>
            <w:noProof/>
            <w:webHidden/>
          </w:rPr>
          <w:fldChar w:fldCharType="begin"/>
        </w:r>
        <w:r w:rsidR="00514593">
          <w:rPr>
            <w:noProof/>
            <w:webHidden/>
          </w:rPr>
          <w:instrText xml:space="preserve"> PAGEREF _Toc236228782 \h </w:instrText>
        </w:r>
        <w:r>
          <w:rPr>
            <w:noProof/>
            <w:webHidden/>
          </w:rPr>
        </w:r>
        <w:r>
          <w:rPr>
            <w:noProof/>
            <w:webHidden/>
          </w:rPr>
          <w:fldChar w:fldCharType="separate"/>
        </w:r>
        <w:r w:rsidR="00A31D0E">
          <w:rPr>
            <w:noProof/>
            <w:webHidden/>
          </w:rPr>
          <w:t>20</w:t>
        </w:r>
        <w:r>
          <w:rPr>
            <w:noProof/>
            <w:webHidden/>
          </w:rPr>
          <w:fldChar w:fldCharType="end"/>
        </w:r>
      </w:hyperlink>
    </w:p>
    <w:p w:rsidR="00514593" w:rsidRPr="00514593" w:rsidRDefault="00514593" w:rsidP="00514593">
      <w:pPr>
        <w:rPr>
          <w:rFonts w:eastAsiaTheme="minorEastAsia"/>
          <w:noProof/>
        </w:rPr>
      </w:pPr>
    </w:p>
    <w:p w:rsidR="00514593" w:rsidRDefault="00E83CB1">
      <w:pPr>
        <w:pStyle w:val="TOC1"/>
        <w:tabs>
          <w:tab w:val="right" w:leader="dot" w:pos="8630"/>
        </w:tabs>
        <w:rPr>
          <w:rStyle w:val="Hyperlink"/>
          <w:noProof/>
        </w:rPr>
      </w:pPr>
      <w:hyperlink w:anchor="_Toc236228783" w:history="1">
        <w:r w:rsidR="00514593" w:rsidRPr="009764DE">
          <w:rPr>
            <w:rStyle w:val="Hyperlink"/>
            <w:noProof/>
          </w:rPr>
          <w:t>Cultic Philosophies in the Church</w:t>
        </w:r>
        <w:r w:rsidR="00514593">
          <w:rPr>
            <w:noProof/>
            <w:webHidden/>
          </w:rPr>
          <w:tab/>
        </w:r>
        <w:r>
          <w:rPr>
            <w:noProof/>
            <w:webHidden/>
          </w:rPr>
          <w:fldChar w:fldCharType="begin"/>
        </w:r>
        <w:r w:rsidR="00514593">
          <w:rPr>
            <w:noProof/>
            <w:webHidden/>
          </w:rPr>
          <w:instrText xml:space="preserve"> PAGEREF _Toc236228783 \h </w:instrText>
        </w:r>
        <w:r>
          <w:rPr>
            <w:noProof/>
            <w:webHidden/>
          </w:rPr>
        </w:r>
        <w:r>
          <w:rPr>
            <w:noProof/>
            <w:webHidden/>
          </w:rPr>
          <w:fldChar w:fldCharType="separate"/>
        </w:r>
        <w:r w:rsidR="00A31D0E">
          <w:rPr>
            <w:noProof/>
            <w:webHidden/>
          </w:rPr>
          <w:t>22</w:t>
        </w:r>
        <w:r>
          <w:rPr>
            <w:noProof/>
            <w:webHidden/>
          </w:rPr>
          <w:fldChar w:fldCharType="end"/>
        </w:r>
      </w:hyperlink>
    </w:p>
    <w:p w:rsidR="00DB3925" w:rsidRPr="00DB3925" w:rsidRDefault="00DB3925" w:rsidP="00DB3925">
      <w:pPr>
        <w:rPr>
          <w:rFonts w:eastAsiaTheme="minorEastAsia"/>
          <w:noProof/>
        </w:rPr>
      </w:pPr>
    </w:p>
    <w:p w:rsidR="00514593" w:rsidRDefault="00E83CB1">
      <w:pPr>
        <w:pStyle w:val="TOC1"/>
        <w:tabs>
          <w:tab w:val="right" w:leader="dot" w:pos="8630"/>
        </w:tabs>
        <w:rPr>
          <w:rStyle w:val="Hyperlink"/>
          <w:noProof/>
        </w:rPr>
      </w:pPr>
      <w:hyperlink w:anchor="_Toc236228793" w:history="1">
        <w:r w:rsidR="00514593" w:rsidRPr="009764DE">
          <w:rPr>
            <w:rStyle w:val="Hyperlink"/>
            <w:noProof/>
          </w:rPr>
          <w:t>Curious Fascination of the Darkness</w:t>
        </w:r>
        <w:r w:rsidR="00514593">
          <w:rPr>
            <w:noProof/>
            <w:webHidden/>
          </w:rPr>
          <w:tab/>
        </w:r>
        <w:r>
          <w:rPr>
            <w:noProof/>
            <w:webHidden/>
          </w:rPr>
          <w:fldChar w:fldCharType="begin"/>
        </w:r>
        <w:r w:rsidR="00514593">
          <w:rPr>
            <w:noProof/>
            <w:webHidden/>
          </w:rPr>
          <w:instrText xml:space="preserve"> PAGEREF _Toc236228793 \h </w:instrText>
        </w:r>
        <w:r>
          <w:rPr>
            <w:noProof/>
            <w:webHidden/>
          </w:rPr>
        </w:r>
        <w:r>
          <w:rPr>
            <w:noProof/>
            <w:webHidden/>
          </w:rPr>
          <w:fldChar w:fldCharType="separate"/>
        </w:r>
        <w:r w:rsidR="00A31D0E">
          <w:rPr>
            <w:noProof/>
            <w:webHidden/>
          </w:rPr>
          <w:t>28</w:t>
        </w:r>
        <w:r>
          <w:rPr>
            <w:noProof/>
            <w:webHidden/>
          </w:rPr>
          <w:fldChar w:fldCharType="end"/>
        </w:r>
      </w:hyperlink>
    </w:p>
    <w:p w:rsidR="00DB3925" w:rsidRPr="00DB3925" w:rsidRDefault="00DB3925" w:rsidP="00DB3925">
      <w:pPr>
        <w:rPr>
          <w:rFonts w:eastAsiaTheme="minorEastAsia"/>
          <w:noProof/>
        </w:rPr>
      </w:pPr>
    </w:p>
    <w:p w:rsidR="00514593" w:rsidRDefault="00E83CB1">
      <w:pPr>
        <w:pStyle w:val="TOC1"/>
        <w:tabs>
          <w:tab w:val="right" w:leader="dot" w:pos="8630"/>
        </w:tabs>
        <w:rPr>
          <w:rStyle w:val="Hyperlink"/>
          <w:noProof/>
        </w:rPr>
      </w:pPr>
      <w:hyperlink w:anchor="_Toc236228796" w:history="1">
        <w:r w:rsidR="00514593" w:rsidRPr="009764DE">
          <w:rPr>
            <w:rStyle w:val="Hyperlink"/>
            <w:noProof/>
          </w:rPr>
          <w:t>Dangers of Tolerating Evil</w:t>
        </w:r>
        <w:r w:rsidR="00514593">
          <w:rPr>
            <w:noProof/>
            <w:webHidden/>
          </w:rPr>
          <w:tab/>
        </w:r>
        <w:r>
          <w:rPr>
            <w:noProof/>
            <w:webHidden/>
          </w:rPr>
          <w:fldChar w:fldCharType="begin"/>
        </w:r>
        <w:r w:rsidR="00514593">
          <w:rPr>
            <w:noProof/>
            <w:webHidden/>
          </w:rPr>
          <w:instrText xml:space="preserve"> PAGEREF _Toc236228796 \h </w:instrText>
        </w:r>
        <w:r>
          <w:rPr>
            <w:noProof/>
            <w:webHidden/>
          </w:rPr>
        </w:r>
        <w:r>
          <w:rPr>
            <w:noProof/>
            <w:webHidden/>
          </w:rPr>
          <w:fldChar w:fldCharType="separate"/>
        </w:r>
        <w:r w:rsidR="00A31D0E">
          <w:rPr>
            <w:noProof/>
            <w:webHidden/>
          </w:rPr>
          <w:t>30</w:t>
        </w:r>
        <w:r>
          <w:rPr>
            <w:noProof/>
            <w:webHidden/>
          </w:rPr>
          <w:fldChar w:fldCharType="end"/>
        </w:r>
      </w:hyperlink>
    </w:p>
    <w:p w:rsidR="00DB3925" w:rsidRPr="00DB3925" w:rsidRDefault="00DB3925" w:rsidP="00DB3925">
      <w:pPr>
        <w:rPr>
          <w:rFonts w:eastAsiaTheme="minorEastAsia"/>
          <w:noProof/>
        </w:rPr>
      </w:pPr>
    </w:p>
    <w:p w:rsidR="00514593" w:rsidRDefault="00E83CB1">
      <w:pPr>
        <w:pStyle w:val="TOC1"/>
        <w:tabs>
          <w:tab w:val="right" w:leader="dot" w:pos="8630"/>
        </w:tabs>
        <w:rPr>
          <w:rFonts w:asciiTheme="minorHAnsi" w:eastAsiaTheme="minorEastAsia" w:hAnsiTheme="minorHAnsi" w:cstheme="minorBidi"/>
          <w:noProof/>
          <w:sz w:val="22"/>
          <w:szCs w:val="22"/>
        </w:rPr>
      </w:pPr>
      <w:hyperlink w:anchor="_Toc236228800" w:history="1">
        <w:r w:rsidR="00514593" w:rsidRPr="009764DE">
          <w:rPr>
            <w:rStyle w:val="Hyperlink"/>
            <w:noProof/>
          </w:rPr>
          <w:t>The Epistle of Jude</w:t>
        </w:r>
        <w:r w:rsidR="00514593">
          <w:rPr>
            <w:noProof/>
            <w:webHidden/>
          </w:rPr>
          <w:tab/>
        </w:r>
        <w:r>
          <w:rPr>
            <w:noProof/>
            <w:webHidden/>
          </w:rPr>
          <w:fldChar w:fldCharType="begin"/>
        </w:r>
        <w:r w:rsidR="00514593">
          <w:rPr>
            <w:noProof/>
            <w:webHidden/>
          </w:rPr>
          <w:instrText xml:space="preserve"> PAGEREF _Toc236228800 \h </w:instrText>
        </w:r>
        <w:r>
          <w:rPr>
            <w:noProof/>
            <w:webHidden/>
          </w:rPr>
        </w:r>
        <w:r>
          <w:rPr>
            <w:noProof/>
            <w:webHidden/>
          </w:rPr>
          <w:fldChar w:fldCharType="separate"/>
        </w:r>
        <w:r w:rsidR="00A31D0E">
          <w:rPr>
            <w:noProof/>
            <w:webHidden/>
          </w:rPr>
          <w:t>33</w:t>
        </w:r>
        <w:r>
          <w:rPr>
            <w:noProof/>
            <w:webHidden/>
          </w:rPr>
          <w:fldChar w:fldCharType="end"/>
        </w:r>
      </w:hyperlink>
    </w:p>
    <w:p w:rsidR="00E01A91" w:rsidRDefault="00E83CB1" w:rsidP="00E01A91">
      <w:pPr>
        <w:pStyle w:val="Heading1"/>
      </w:pPr>
      <w:r>
        <w:fldChar w:fldCharType="end"/>
      </w:r>
      <w:r w:rsidR="00D26B0C">
        <w:br w:type="page"/>
      </w:r>
      <w:r w:rsidR="006653B1">
        <w:t>UTANGULIZI</w:t>
      </w:r>
    </w:p>
    <w:p w:rsidR="004035EC" w:rsidRDefault="004035EC">
      <w:pPr>
        <w:rPr>
          <w:b/>
          <w:bCs/>
          <w:sz w:val="48"/>
          <w:szCs w:val="48"/>
        </w:rPr>
      </w:pPr>
    </w:p>
    <w:p w:rsidR="004035EC" w:rsidRPr="003B51EC" w:rsidRDefault="004035EC" w:rsidP="004035EC">
      <w:pPr>
        <w:pStyle w:val="Heading3"/>
      </w:pPr>
      <w:r w:rsidRPr="003B51EC">
        <w:t>C</w:t>
      </w:r>
      <w:r w:rsidR="00BC76FF">
        <w:t>lass Purpose &amp; Explanation</w:t>
      </w:r>
    </w:p>
    <w:p w:rsidR="004035EC" w:rsidRPr="00FE1073" w:rsidRDefault="004035EC" w:rsidP="004035EC">
      <w:pPr>
        <w:rPr>
          <w:b/>
          <w:bCs/>
        </w:rPr>
      </w:pPr>
    </w:p>
    <w:p w:rsidR="005E5722" w:rsidRDefault="005E5722" w:rsidP="005E5722">
      <w:pPr>
        <w:tabs>
          <w:tab w:val="left" w:pos="1440"/>
        </w:tabs>
        <w:ind w:firstLine="720"/>
        <w:jc w:val="both"/>
      </w:pPr>
      <w:r w:rsidRPr="004F657D">
        <w:t>Shabaa ya hii kasi ni kutumbua matos aya siku yetu ya leo na siya mafunzo ya ndani ya ibada. IBADA HATA MOJA haistahili zaidi angalisho yako. Ni ya muhimu kuwa nabusara wakali umechunguza ma Ibada kwa sababu pepo mbaya ambayo umeongozwa nao imeweza kutushawishi.</w:t>
      </w:r>
    </w:p>
    <w:p w:rsidR="005E5722" w:rsidRDefault="005E5722" w:rsidP="005E5722">
      <w:pPr>
        <w:tabs>
          <w:tab w:val="left" w:pos="1440"/>
        </w:tabs>
        <w:ind w:firstLine="720"/>
        <w:jc w:val="both"/>
      </w:pPr>
      <w:r w:rsidRPr="004F657D">
        <w:t>Tumehifaji kukaza ufahamu wa kweli. Biblia ni neno la Mungu, Mamlaka na Maisha ya juu zaidi.</w:t>
      </w:r>
    </w:p>
    <w:p w:rsidR="005E5722" w:rsidRDefault="005E5722" w:rsidP="005E5722">
      <w:pPr>
        <w:tabs>
          <w:tab w:val="left" w:pos="1440"/>
        </w:tabs>
        <w:jc w:val="both"/>
        <w:rPr>
          <w:lang w:val="en-GB"/>
        </w:rPr>
      </w:pPr>
      <w:r w:rsidRPr="004F657D">
        <w:rPr>
          <w:lang w:val="en-GB"/>
        </w:rPr>
        <w:t>II Peho 1 :2-4 ; 16-21 ; II Thimotheo 3 :13-17 ; Wafilipi 2 :16</w:t>
      </w:r>
    </w:p>
    <w:p w:rsidR="004035EC" w:rsidRDefault="004035EC" w:rsidP="005E5722"/>
    <w:p w:rsidR="005E5722" w:rsidRPr="004F657D" w:rsidRDefault="005E5722" w:rsidP="005E5722">
      <w:pPr>
        <w:numPr>
          <w:ilvl w:val="0"/>
          <w:numId w:val="16"/>
        </w:numPr>
        <w:tabs>
          <w:tab w:val="left" w:pos="1440"/>
        </w:tabs>
        <w:jc w:val="both"/>
        <w:rPr>
          <w:lang w:val="en-GB"/>
        </w:rPr>
      </w:pPr>
      <w:r w:rsidRPr="004F657D">
        <w:rPr>
          <w:lang w:val="en-GB"/>
        </w:rPr>
        <w:t>Imetupasa KUFUNZA kweli</w:t>
      </w:r>
      <w:r w:rsidRPr="004F657D">
        <w:rPr>
          <w:lang w:val="en-GB"/>
        </w:rPr>
        <w:tab/>
      </w:r>
      <w:r w:rsidRPr="004F657D">
        <w:rPr>
          <w:lang w:val="en-GB"/>
        </w:rPr>
        <w:tab/>
        <w:t>2 Timotheo 2:15</w:t>
      </w:r>
    </w:p>
    <w:p w:rsidR="005E5722" w:rsidRPr="004F657D" w:rsidRDefault="005E5722" w:rsidP="005E5722">
      <w:pPr>
        <w:numPr>
          <w:ilvl w:val="0"/>
          <w:numId w:val="16"/>
        </w:numPr>
        <w:tabs>
          <w:tab w:val="left" w:pos="1440"/>
        </w:tabs>
        <w:jc w:val="both"/>
        <w:rPr>
          <w:lang w:val="en-GB"/>
        </w:rPr>
      </w:pPr>
      <w:r w:rsidRPr="004F657D">
        <w:rPr>
          <w:lang w:val="en-GB"/>
        </w:rPr>
        <w:t xml:space="preserve">Imetupasa KUJUA kweli </w:t>
      </w:r>
      <w:r w:rsidRPr="004F657D">
        <w:rPr>
          <w:lang w:val="en-GB"/>
        </w:rPr>
        <w:tab/>
      </w:r>
      <w:r w:rsidRPr="004F657D">
        <w:rPr>
          <w:lang w:val="en-GB"/>
        </w:rPr>
        <w:tab/>
        <w:t>Yohano 8:32</w:t>
      </w:r>
    </w:p>
    <w:p w:rsidR="005E5722" w:rsidRPr="004F657D" w:rsidRDefault="005E5722" w:rsidP="005E5722">
      <w:pPr>
        <w:numPr>
          <w:ilvl w:val="0"/>
          <w:numId w:val="16"/>
        </w:numPr>
        <w:tabs>
          <w:tab w:val="left" w:pos="1440"/>
        </w:tabs>
        <w:jc w:val="both"/>
        <w:rPr>
          <w:lang w:val="en-GB"/>
        </w:rPr>
      </w:pPr>
      <w:r w:rsidRPr="004F657D">
        <w:rPr>
          <w:lang w:val="en-GB"/>
        </w:rPr>
        <w:t xml:space="preserve">Imetupasa KUPENDA kweli </w:t>
      </w:r>
      <w:r w:rsidRPr="004F657D">
        <w:rPr>
          <w:lang w:val="en-GB"/>
        </w:rPr>
        <w:tab/>
      </w:r>
      <w:r w:rsidRPr="004F657D">
        <w:rPr>
          <w:lang w:val="en-GB"/>
        </w:rPr>
        <w:tab/>
        <w:t>II Wathesalonike 2:10</w:t>
      </w:r>
    </w:p>
    <w:p w:rsidR="005E5722" w:rsidRPr="004F657D" w:rsidRDefault="005E5722" w:rsidP="005E5722">
      <w:pPr>
        <w:numPr>
          <w:ilvl w:val="0"/>
          <w:numId w:val="16"/>
        </w:numPr>
        <w:tabs>
          <w:tab w:val="left" w:pos="1440"/>
        </w:tabs>
        <w:jc w:val="both"/>
        <w:rPr>
          <w:lang w:val="en-GB"/>
        </w:rPr>
      </w:pPr>
      <w:r w:rsidRPr="004F657D">
        <w:rPr>
          <w:lang w:val="en-GB"/>
        </w:rPr>
        <w:t>Imetupasa KUZUIA UOVU</w:t>
      </w:r>
      <w:r w:rsidRPr="004F657D">
        <w:rPr>
          <w:lang w:val="en-GB"/>
        </w:rPr>
        <w:tab/>
      </w:r>
      <w:r w:rsidRPr="004F657D">
        <w:rPr>
          <w:lang w:val="en-GB"/>
        </w:rPr>
        <w:tab/>
        <w:t>II wathesalonike 2:7</w:t>
      </w:r>
    </w:p>
    <w:p w:rsidR="004035EC" w:rsidRPr="00FE1073" w:rsidRDefault="004035EC" w:rsidP="004035EC">
      <w:pPr>
        <w:ind w:left="2160"/>
      </w:pPr>
      <w:bookmarkStart w:id="0" w:name="OLE_LINK1"/>
    </w:p>
    <w:p w:rsidR="005E5722" w:rsidRPr="005E5722" w:rsidRDefault="005E5722" w:rsidP="005E5722">
      <w:pPr>
        <w:pStyle w:val="ListParagraph"/>
        <w:tabs>
          <w:tab w:val="left" w:pos="1440"/>
        </w:tabs>
        <w:jc w:val="both"/>
        <w:rPr>
          <w:lang w:val="en-GB"/>
        </w:rPr>
      </w:pPr>
      <w:r w:rsidRPr="005E5722">
        <w:rPr>
          <w:lang w:val="en-GB"/>
        </w:rPr>
        <w:t>Sungumzia kweli katika mapendo:</w:t>
      </w:r>
    </w:p>
    <w:p w:rsidR="004035EC" w:rsidRPr="00FE1073" w:rsidRDefault="005E5722" w:rsidP="00D42B00">
      <w:pPr>
        <w:numPr>
          <w:ilvl w:val="3"/>
          <w:numId w:val="15"/>
        </w:numPr>
      </w:pPr>
      <w:r>
        <w:t>Waefeso</w:t>
      </w:r>
      <w:r w:rsidR="004035EC" w:rsidRPr="00FE1073">
        <w:t xml:space="preserve"> 4:14-15</w:t>
      </w:r>
    </w:p>
    <w:p w:rsidR="004035EC" w:rsidRPr="00FE1073" w:rsidRDefault="00E83CB1" w:rsidP="00D42B00">
      <w:pPr>
        <w:numPr>
          <w:ilvl w:val="3"/>
          <w:numId w:val="15"/>
        </w:numPr>
      </w:pPr>
      <w:r>
        <w:rPr>
          <w:noProof/>
        </w:rPr>
        <w:pict>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_x0000_s1590" type="#_x0000_t78" style="position:absolute;left:0;text-align:left;margin-left:2.25pt;margin-top:2.45pt;width:120pt;height:39pt;z-index:251665408">
            <v:textbox style="mso-next-textbox:#_x0000_s1590">
              <w:txbxContent>
                <w:p w:rsidR="005E5722" w:rsidRDefault="005E5722" w:rsidP="005E5722">
                  <w:pPr>
                    <w:jc w:val="center"/>
                    <w:rPr>
                      <w:rFonts w:ascii="Verdana" w:hAnsi="Verdana"/>
                    </w:rPr>
                  </w:pPr>
                  <w:r w:rsidRPr="000929BA">
                    <w:rPr>
                      <w:rFonts w:ascii="Verdana" w:hAnsi="Verdana"/>
                    </w:rPr>
                    <w:t>UJIFUNZE</w:t>
                  </w:r>
                </w:p>
                <w:p w:rsidR="005E5722" w:rsidRPr="000929BA" w:rsidRDefault="005E5722" w:rsidP="005E5722">
                  <w:pPr>
                    <w:jc w:val="center"/>
                    <w:rPr>
                      <w:rFonts w:ascii="Verdana" w:hAnsi="Verdana"/>
                    </w:rPr>
                  </w:pPr>
                  <w:r w:rsidRPr="000929BA">
                    <w:rPr>
                      <w:rFonts w:ascii="Verdana" w:hAnsi="Verdana"/>
                    </w:rPr>
                    <w:t>hiyi andiko</w:t>
                  </w:r>
                </w:p>
                <w:p w:rsidR="005E5722" w:rsidRPr="005E5722" w:rsidRDefault="005E5722" w:rsidP="005E5722"/>
              </w:txbxContent>
            </v:textbox>
          </v:shape>
        </w:pict>
      </w:r>
      <w:r w:rsidR="004035EC" w:rsidRPr="00FE1073">
        <w:t xml:space="preserve">2 </w:t>
      </w:r>
      <w:r w:rsidR="00907136">
        <w:t>Wakorintho</w:t>
      </w:r>
      <w:r w:rsidR="005E5722">
        <w:t xml:space="preserve"> 2:</w:t>
      </w:r>
      <w:r w:rsidR="004035EC" w:rsidRPr="00FE1073">
        <w:t>14-15</w:t>
      </w:r>
    </w:p>
    <w:p w:rsidR="004035EC" w:rsidRPr="00FE1073" w:rsidRDefault="004035EC" w:rsidP="00D42B00">
      <w:pPr>
        <w:numPr>
          <w:ilvl w:val="3"/>
          <w:numId w:val="15"/>
        </w:numPr>
      </w:pPr>
      <w:r w:rsidRPr="00FE1073">
        <w:t xml:space="preserve">I </w:t>
      </w:r>
      <w:r w:rsidR="00907136">
        <w:t>Wakorintho</w:t>
      </w:r>
      <w:r w:rsidRPr="00FE1073">
        <w:t xml:space="preserve"> 2:1-16</w:t>
      </w:r>
    </w:p>
    <w:p w:rsidR="004035EC" w:rsidRPr="00FE1073" w:rsidRDefault="00907136" w:rsidP="00D42B00">
      <w:pPr>
        <w:numPr>
          <w:ilvl w:val="3"/>
          <w:numId w:val="15"/>
        </w:numPr>
      </w:pPr>
      <w:r>
        <w:t>Wagalatia</w:t>
      </w:r>
      <w:r w:rsidR="004035EC" w:rsidRPr="00FE1073">
        <w:t xml:space="preserve"> 4:16</w:t>
      </w:r>
    </w:p>
    <w:p w:rsidR="004035EC" w:rsidRPr="00FE1073" w:rsidRDefault="004035EC" w:rsidP="004035EC"/>
    <w:p w:rsidR="004035EC" w:rsidRPr="00907136" w:rsidRDefault="00907136" w:rsidP="009E5EBE">
      <w:pPr>
        <w:ind w:left="360" w:hanging="360"/>
        <w:rPr>
          <w:color w:val="FF0000"/>
        </w:rPr>
      </w:pPr>
      <w:r>
        <w:t>Zaburi</w:t>
      </w:r>
      <w:r w:rsidR="009E5EBE">
        <w:t xml:space="preserve"> 15:2—</w:t>
      </w:r>
      <w:r>
        <w:rPr>
          <w:lang w:val="en-GB"/>
        </w:rPr>
        <w:t>H</w:t>
      </w:r>
      <w:r w:rsidRPr="004F657D">
        <w:rPr>
          <w:lang w:val="en-GB"/>
        </w:rPr>
        <w:t xml:space="preserve">uyo ambae ametembea katika kweli na ametenda katika haki na </w:t>
      </w:r>
      <w:r w:rsidRPr="00907136">
        <w:rPr>
          <w:b/>
          <w:u w:val="single"/>
          <w:lang w:val="en-GB"/>
        </w:rPr>
        <w:t>kunena kweli toka moyo wake</w:t>
      </w:r>
      <w:r>
        <w:rPr>
          <w:b/>
          <w:u w:val="single"/>
          <w:lang w:val="en-GB"/>
        </w:rPr>
        <w:t>.</w:t>
      </w:r>
    </w:p>
    <w:bookmarkEnd w:id="0"/>
    <w:p w:rsidR="004035EC" w:rsidRPr="00FE1073" w:rsidRDefault="004035EC" w:rsidP="004035EC"/>
    <w:p w:rsidR="000F4A80" w:rsidRDefault="009C7720" w:rsidP="000F4A80">
      <w:pPr>
        <w:pStyle w:val="Heading3"/>
      </w:pPr>
      <w:r>
        <w:t xml:space="preserve">Be sure to </w:t>
      </w:r>
      <w:r w:rsidR="00B47B93">
        <w:t xml:space="preserve">begin to </w:t>
      </w:r>
      <w:r w:rsidR="004035EC" w:rsidRPr="00FE1073">
        <w:t xml:space="preserve">MEMORIZE </w:t>
      </w:r>
      <w:r w:rsidR="00B47B93">
        <w:t>the book of Jude as you take</w:t>
      </w:r>
      <w:r>
        <w:t xml:space="preserve"> this course.</w:t>
      </w:r>
      <w:r w:rsidR="00A344BC" w:rsidRPr="00A344BC">
        <w:rPr>
          <w:lang w:val="en-GB"/>
        </w:rPr>
        <w:t xml:space="preserve"> </w:t>
      </w:r>
      <w:r w:rsidR="00A344BC" w:rsidRPr="004F657D">
        <w:rPr>
          <w:lang w:val="en-GB"/>
        </w:rPr>
        <w:t>na hakikisho ya kuyafahamu atilini kitabu cha yuda kadini umejifunza hii kosi.</w:t>
      </w:r>
    </w:p>
    <w:p w:rsidR="00B47B93" w:rsidRDefault="00B47B93" w:rsidP="00B47B93">
      <w:pPr>
        <w:pStyle w:val="Heading3"/>
        <w:numPr>
          <w:ilvl w:val="0"/>
          <w:numId w:val="0"/>
        </w:numPr>
      </w:pPr>
    </w:p>
    <w:p w:rsidR="00907136" w:rsidRPr="004F657D" w:rsidRDefault="00907136" w:rsidP="00907136">
      <w:pPr>
        <w:jc w:val="both"/>
        <w:rPr>
          <w:lang w:val="en-GB"/>
        </w:rPr>
      </w:pPr>
      <w:r w:rsidRPr="004F657D">
        <w:rPr>
          <w:lang w:val="en-GB"/>
        </w:rPr>
        <w:t>Usome I Wakorintho 2:1-15</w:t>
      </w:r>
    </w:p>
    <w:p w:rsidR="004035EC" w:rsidRPr="00B47B93" w:rsidRDefault="00B47B93" w:rsidP="00B47B93">
      <w:pPr>
        <w:pStyle w:val="Heading3"/>
        <w:numPr>
          <w:ilvl w:val="0"/>
          <w:numId w:val="0"/>
        </w:numPr>
      </w:pPr>
      <w:r>
        <w:t>.</w:t>
      </w:r>
    </w:p>
    <w:p w:rsidR="004035EC" w:rsidRPr="00FE1073" w:rsidRDefault="004035EC" w:rsidP="004035EC">
      <w:pPr>
        <w:ind w:left="1440"/>
      </w:pPr>
    </w:p>
    <w:p w:rsidR="004035EC" w:rsidRPr="009C7720" w:rsidRDefault="009C7720" w:rsidP="009C7720">
      <w:pPr>
        <w:ind w:left="360" w:hanging="360"/>
        <w:rPr>
          <w:i/>
        </w:rPr>
      </w:pPr>
      <w:r>
        <w:t>1 Cor. 2:12—</w:t>
      </w:r>
      <w:r w:rsidR="004035EC" w:rsidRPr="009C7720">
        <w:rPr>
          <w:i/>
        </w:rPr>
        <w:t>Now we have received, not the spirit of the world, but the spirit which is of God; that we might know the things that are freely given to us of God.</w:t>
      </w:r>
    </w:p>
    <w:p w:rsidR="001551B5" w:rsidRDefault="001551B5" w:rsidP="009C7720">
      <w:pPr>
        <w:ind w:left="360" w:hanging="360"/>
      </w:pPr>
    </w:p>
    <w:p w:rsidR="004035EC" w:rsidRPr="009C7720" w:rsidRDefault="009C7720" w:rsidP="009C7720">
      <w:pPr>
        <w:ind w:left="360" w:hanging="360"/>
        <w:rPr>
          <w:i/>
        </w:rPr>
      </w:pPr>
      <w:r>
        <w:t>I Cor. 2:</w:t>
      </w:r>
      <w:r w:rsidR="004035EC">
        <w:t>14</w:t>
      </w:r>
      <w:r>
        <w:t>,</w:t>
      </w:r>
      <w:r w:rsidR="000F4A80">
        <w:t xml:space="preserve"> </w:t>
      </w:r>
      <w:r>
        <w:t>15—</w:t>
      </w:r>
      <w:r w:rsidR="004035EC" w:rsidRPr="009C7720">
        <w:rPr>
          <w:i/>
        </w:rPr>
        <w:t>But the natural man receiveth not the things of the Spirit of God: for they are foolishness unto him: neither can he know them, because they are spiritually discerned.</w:t>
      </w:r>
      <w:r w:rsidR="004035EC" w:rsidRPr="009C7720">
        <w:t>15</w:t>
      </w:r>
      <w:r w:rsidR="004035EC" w:rsidRPr="009C7720">
        <w:rPr>
          <w:i/>
        </w:rPr>
        <w:t xml:space="preserve"> But he that is spiritual judgeth all things, yet he himself is judged of no man.</w:t>
      </w:r>
    </w:p>
    <w:p w:rsidR="001551B5" w:rsidRDefault="001551B5" w:rsidP="009C7720">
      <w:pPr>
        <w:ind w:firstLine="720"/>
      </w:pPr>
    </w:p>
    <w:p w:rsidR="004035EC" w:rsidRPr="00FE1073" w:rsidRDefault="004035EC" w:rsidP="009C7720">
      <w:pPr>
        <w:ind w:firstLine="720"/>
      </w:pPr>
      <w:r w:rsidRPr="00FE1073">
        <w:t xml:space="preserve">Only the True believer in Jesus Christ that continues in the Word of God, taught and revealed by The Holy Ghost can properly understand the Truth so that he can </w:t>
      </w:r>
      <w:r>
        <w:t xml:space="preserve">discern and expose </w:t>
      </w:r>
      <w:r w:rsidRPr="00FE1073">
        <w:t>the false.</w:t>
      </w:r>
    </w:p>
    <w:p w:rsidR="004035EC" w:rsidRPr="00FE1073" w:rsidRDefault="004035EC" w:rsidP="004035EC">
      <w:pPr>
        <w:ind w:left="360"/>
      </w:pPr>
    </w:p>
    <w:p w:rsidR="001551B5" w:rsidRDefault="001551B5">
      <w:r>
        <w:br w:type="page"/>
      </w:r>
    </w:p>
    <w:p w:rsidR="004035EC" w:rsidRPr="00FE1073" w:rsidRDefault="004035EC" w:rsidP="004035EC">
      <w:pPr>
        <w:pStyle w:val="Heading3"/>
      </w:pPr>
      <w:r w:rsidRPr="00FE1073">
        <w:t>The Definition of a Cult</w:t>
      </w:r>
    </w:p>
    <w:p w:rsidR="001551B5" w:rsidRDefault="001551B5" w:rsidP="009C7720">
      <w:pPr>
        <w:numPr>
          <w:ilvl w:val="2"/>
          <w:numId w:val="0"/>
        </w:numPr>
        <w:ind w:firstLine="720"/>
      </w:pPr>
    </w:p>
    <w:p w:rsidR="004035EC" w:rsidRPr="00FE1073" w:rsidRDefault="001551B5" w:rsidP="001551B5">
      <w:pPr>
        <w:numPr>
          <w:ilvl w:val="2"/>
          <w:numId w:val="0"/>
        </w:numPr>
        <w:ind w:firstLine="720"/>
      </w:pPr>
      <w:r>
        <w:t>A cult is a r</w:t>
      </w:r>
      <w:r w:rsidR="004035EC" w:rsidRPr="00FE1073">
        <w:t>eligious movement where faith is distorted and truth is perverted into a lie.</w:t>
      </w:r>
      <w:r w:rsidR="00067C21">
        <w:t xml:space="preserve"> </w:t>
      </w:r>
      <w:r>
        <w:t>(</w:t>
      </w:r>
      <w:r w:rsidR="00067C21">
        <w:t>I Cor.2:15; Gal. 1:6-7; Col.</w:t>
      </w:r>
      <w:r w:rsidR="004035EC" w:rsidRPr="00FE1073">
        <w:t xml:space="preserve"> 2:8</w:t>
      </w:r>
      <w:r>
        <w:t>)</w:t>
      </w:r>
    </w:p>
    <w:p w:rsidR="001551B5" w:rsidRDefault="004035EC" w:rsidP="00D42B00">
      <w:pPr>
        <w:pStyle w:val="ListParagraph"/>
        <w:numPr>
          <w:ilvl w:val="3"/>
          <w:numId w:val="15"/>
        </w:numPr>
        <w:tabs>
          <w:tab w:val="clear" w:pos="2880"/>
          <w:tab w:val="num" w:pos="1080"/>
          <w:tab w:val="num" w:pos="2340"/>
        </w:tabs>
        <w:ind w:left="1080"/>
      </w:pPr>
      <w:r w:rsidRPr="00FE1073">
        <w:t>A religious perversion</w:t>
      </w:r>
    </w:p>
    <w:p w:rsidR="001551B5" w:rsidRDefault="004035EC" w:rsidP="00D42B00">
      <w:pPr>
        <w:pStyle w:val="ListParagraph"/>
        <w:numPr>
          <w:ilvl w:val="3"/>
          <w:numId w:val="15"/>
        </w:numPr>
        <w:tabs>
          <w:tab w:val="clear" w:pos="2880"/>
          <w:tab w:val="num" w:pos="1080"/>
          <w:tab w:val="num" w:pos="2340"/>
        </w:tabs>
        <w:ind w:left="1080"/>
      </w:pPr>
      <w:r w:rsidRPr="00FE1073">
        <w:t>An organized heresy</w:t>
      </w:r>
    </w:p>
    <w:p w:rsidR="004035EC" w:rsidRDefault="004035EC" w:rsidP="00D42B00">
      <w:pPr>
        <w:pStyle w:val="ListParagraph"/>
        <w:numPr>
          <w:ilvl w:val="3"/>
          <w:numId w:val="15"/>
        </w:numPr>
        <w:tabs>
          <w:tab w:val="clear" w:pos="2880"/>
          <w:tab w:val="num" w:pos="1080"/>
          <w:tab w:val="num" w:pos="2340"/>
        </w:tabs>
        <w:ind w:left="1080"/>
      </w:pPr>
      <w:r w:rsidRPr="00FE1073">
        <w:t>Strange beliefs and practices centered around false doctrine</w:t>
      </w:r>
    </w:p>
    <w:p w:rsidR="001551B5" w:rsidRPr="00FE1073" w:rsidRDefault="001551B5" w:rsidP="001551B5">
      <w:pPr>
        <w:pStyle w:val="ListParagraph"/>
        <w:tabs>
          <w:tab w:val="num" w:pos="2340"/>
        </w:tabs>
        <w:ind w:left="2880"/>
      </w:pPr>
    </w:p>
    <w:p w:rsidR="004035EC" w:rsidRDefault="004035EC" w:rsidP="009C7720">
      <w:pPr>
        <w:pStyle w:val="Heading4"/>
        <w:tabs>
          <w:tab w:val="left" w:pos="1080"/>
        </w:tabs>
        <w:ind w:left="0" w:firstLine="720"/>
      </w:pPr>
      <w:r w:rsidRPr="001551B5">
        <w:rPr>
          <w:b/>
        </w:rPr>
        <w:t>A Cult is a False Religion</w:t>
      </w:r>
      <w:r w:rsidR="009C7720" w:rsidRPr="001551B5">
        <w:rPr>
          <w:b/>
        </w:rPr>
        <w:t xml:space="preserve">. </w:t>
      </w:r>
      <w:r w:rsidRPr="009C7720">
        <w:t>A system of religious or spiritual beliefs, especially an informal and transient belief system regarded by others as misguided, unorthodox, extremist, or false, and directed by a charismatic, authoritarian leader</w:t>
      </w:r>
      <w:r w:rsidR="001551B5">
        <w:t>.</w:t>
      </w:r>
    </w:p>
    <w:p w:rsidR="004035EC" w:rsidRPr="00FE1073" w:rsidRDefault="004035EC" w:rsidP="009C7720">
      <w:pPr>
        <w:pStyle w:val="Heading4"/>
        <w:tabs>
          <w:tab w:val="num" w:pos="1080"/>
        </w:tabs>
        <w:ind w:left="0" w:firstLine="720"/>
      </w:pPr>
      <w:r w:rsidRPr="001551B5">
        <w:rPr>
          <w:b/>
        </w:rPr>
        <w:t xml:space="preserve">Warnings </w:t>
      </w:r>
      <w:r w:rsidR="009C7720" w:rsidRPr="001551B5">
        <w:rPr>
          <w:b/>
        </w:rPr>
        <w:t xml:space="preserve">about </w:t>
      </w:r>
      <w:r w:rsidRPr="001551B5">
        <w:rPr>
          <w:b/>
        </w:rPr>
        <w:t>Cults</w:t>
      </w:r>
      <w:r w:rsidR="009C7720">
        <w:t xml:space="preserve">. </w:t>
      </w:r>
      <w:r w:rsidRPr="00FE1073">
        <w:t>Cults feed their system of belief to people for the purpose of control rather than to feed for spiritual growth and good fruit to Glorify God.</w:t>
      </w:r>
      <w:r w:rsidR="009C7720">
        <w:t xml:space="preserve"> </w:t>
      </w:r>
      <w:r w:rsidRPr="00FE1073">
        <w:t>Cults idolize leaders, teachings and programs.</w:t>
      </w:r>
      <w:r w:rsidR="009C7720">
        <w:t xml:space="preserve"> </w:t>
      </w:r>
      <w:r w:rsidR="001551B5">
        <w:t>A Cult</w:t>
      </w:r>
      <w:r w:rsidRPr="00FE1073">
        <w:t xml:space="preserve"> can </w:t>
      </w:r>
      <w:r w:rsidR="001551B5">
        <w:t>arise out of</w:t>
      </w:r>
      <w:r w:rsidRPr="00FE1073">
        <w:t xml:space="preserve"> go</w:t>
      </w:r>
      <w:r w:rsidR="00A121CE">
        <w:t>ing</w:t>
      </w:r>
      <w:r w:rsidRPr="00FE1073">
        <w:t xml:space="preserve"> off track </w:t>
      </w:r>
      <w:r w:rsidR="00A121CE">
        <w:t>and</w:t>
      </w:r>
      <w:r w:rsidRPr="00FE1073">
        <w:t xml:space="preserve"> trying to appropriate </w:t>
      </w:r>
      <w:r w:rsidR="00A121CE">
        <w:t xml:space="preserve">even </w:t>
      </w:r>
      <w:r w:rsidRPr="00FE1073">
        <w:t>the promise</w:t>
      </w:r>
      <w:r w:rsidR="00A121CE">
        <w:t>s of God</w:t>
      </w:r>
      <w:r w:rsidRPr="00FE1073">
        <w:t xml:space="preserve"> through </w:t>
      </w:r>
      <w:r w:rsidRPr="00A121CE">
        <w:rPr>
          <w:u w:val="single"/>
        </w:rPr>
        <w:t>carnal thinking</w:t>
      </w:r>
      <w:r w:rsidRPr="00FE1073">
        <w:t>.</w:t>
      </w:r>
      <w:r>
        <w:t xml:space="preserve"> You can hurt somebody even with the truth by a wrong motive, self-righteous spirit or an unwise approach.</w:t>
      </w:r>
      <w:r w:rsidR="009C7720">
        <w:t xml:space="preserve"> </w:t>
      </w:r>
      <w:r w:rsidRPr="00FE1073">
        <w:t>Cultic practices are sprea</w:t>
      </w:r>
      <w:r w:rsidR="00067C21">
        <w:t>ding like wild fire because of the lukewarmness in the church.</w:t>
      </w:r>
      <w:r w:rsidRPr="00FE1073">
        <w:t xml:space="preserve"> </w:t>
      </w:r>
      <w:r w:rsidR="00067C21" w:rsidRPr="00FE1073">
        <w:t>When</w:t>
      </w:r>
      <w:r w:rsidRPr="00FE1073">
        <w:t xml:space="preserve"> the church is strong in the Lord and militant in God’s power</w:t>
      </w:r>
      <w:r w:rsidR="00067C21">
        <w:t>,</w:t>
      </w:r>
      <w:r w:rsidRPr="00FE1073">
        <w:t xml:space="preserve"> the gates of hell </w:t>
      </w:r>
      <w:r w:rsidRPr="00067C21">
        <w:rPr>
          <w:b/>
        </w:rPr>
        <w:t>cannot</w:t>
      </w:r>
      <w:r w:rsidRPr="00FE1073">
        <w:t xml:space="preserve"> prevail.</w:t>
      </w:r>
    </w:p>
    <w:p w:rsidR="004035EC" w:rsidRPr="00FE1073" w:rsidRDefault="004035EC" w:rsidP="004035EC"/>
    <w:p w:rsidR="004035EC" w:rsidRDefault="004035EC" w:rsidP="009C7720">
      <w:pPr>
        <w:ind w:left="360" w:hanging="360"/>
        <w:rPr>
          <w:i/>
        </w:rPr>
      </w:pPr>
      <w:r w:rsidRPr="00FE1073">
        <w:t>Mathew 16:18</w:t>
      </w:r>
      <w:r w:rsidR="009C7720">
        <w:t>,19</w:t>
      </w:r>
      <w:r w:rsidRPr="00FE1073">
        <w:t>—</w:t>
      </w:r>
      <w:r w:rsidRPr="00FE1073">
        <w:rPr>
          <w:i/>
        </w:rPr>
        <w:t>And I say also unto thee, That thou art Peter, and upon this rock I will build my church; and the gates of hel</w:t>
      </w:r>
      <w:r w:rsidR="009C7720">
        <w:rPr>
          <w:i/>
        </w:rPr>
        <w:t xml:space="preserve">l shall not prevail against it. </w:t>
      </w:r>
      <w:r w:rsidR="009C7720">
        <w:t xml:space="preserve">19 </w:t>
      </w:r>
      <w:r w:rsidRPr="00FE1073">
        <w:rPr>
          <w:i/>
        </w:rPr>
        <w:t>And I will give unto thee the keys of the kingdom of heaven: and whatsoever thou shalt bind on earth shall be bound in heaven: and whatsoever thou shalt loose on earth shall be loosed in heaven.</w:t>
      </w:r>
    </w:p>
    <w:p w:rsidR="009C7720" w:rsidRPr="00827A8D" w:rsidRDefault="009C7720" w:rsidP="009C7720">
      <w:pPr>
        <w:ind w:left="360" w:hanging="360"/>
        <w:rPr>
          <w:i/>
        </w:rPr>
      </w:pPr>
    </w:p>
    <w:p w:rsidR="004035EC" w:rsidRDefault="004035EC" w:rsidP="009C7720">
      <w:pPr>
        <w:ind w:firstLine="720"/>
      </w:pPr>
      <w:r w:rsidRPr="00FE1073">
        <w:t>Paul’s advice to the elders in regard to taking care of the church was the same as Christ advice to Peter.</w:t>
      </w:r>
    </w:p>
    <w:p w:rsidR="009C7720" w:rsidRPr="00FE1073" w:rsidRDefault="009C7720" w:rsidP="009C7720">
      <w:pPr>
        <w:ind w:left="360" w:hanging="360"/>
      </w:pPr>
    </w:p>
    <w:p w:rsidR="004035EC" w:rsidRPr="00827A8D" w:rsidRDefault="009C7720" w:rsidP="009C7720">
      <w:pPr>
        <w:ind w:left="360" w:hanging="360"/>
        <w:rPr>
          <w:i/>
        </w:rPr>
      </w:pPr>
      <w:r>
        <w:t>Acts 20:28-32—</w:t>
      </w:r>
      <w:r w:rsidR="004035EC" w:rsidRPr="003B51EC">
        <w:rPr>
          <w:i/>
        </w:rPr>
        <w:t>Take heed therefore unto yourselves, and to all the flock, …to feed the church of God”</w:t>
      </w:r>
    </w:p>
    <w:p w:rsidR="004035EC" w:rsidRPr="00B75A24" w:rsidRDefault="00B75A24" w:rsidP="00B75A24">
      <w:pPr>
        <w:ind w:left="360" w:hanging="360"/>
        <w:rPr>
          <w:i/>
        </w:rPr>
      </w:pPr>
      <w:r>
        <w:t>John 21:15-17—</w:t>
      </w:r>
      <w:r>
        <w:rPr>
          <w:i/>
        </w:rPr>
        <w:t>…</w:t>
      </w:r>
      <w:r w:rsidR="004035EC" w:rsidRPr="003B51EC">
        <w:rPr>
          <w:i/>
        </w:rPr>
        <w:t>Jesus saith to Simon Peter, Sim</w:t>
      </w:r>
      <w:r>
        <w:rPr>
          <w:i/>
        </w:rPr>
        <w:t xml:space="preserve">on, son of Jonas …feed my lambs. </w:t>
      </w:r>
      <w:r>
        <w:t xml:space="preserve">16 </w:t>
      </w:r>
      <w:r w:rsidR="004035EC" w:rsidRPr="003B51EC">
        <w:rPr>
          <w:i/>
        </w:rPr>
        <w:t>He saith to him agai</w:t>
      </w:r>
      <w:r>
        <w:rPr>
          <w:i/>
        </w:rPr>
        <w:t xml:space="preserve">n the second time…feed my sheep. </w:t>
      </w:r>
      <w:r>
        <w:t xml:space="preserve">17 </w:t>
      </w:r>
      <w:r w:rsidR="004035EC" w:rsidRPr="003B51EC">
        <w:rPr>
          <w:i/>
        </w:rPr>
        <w:t xml:space="preserve">He </w:t>
      </w:r>
      <w:r>
        <w:rPr>
          <w:i/>
        </w:rPr>
        <w:t>saith unto him the third time… f</w:t>
      </w:r>
      <w:r w:rsidR="004035EC" w:rsidRPr="003B51EC">
        <w:rPr>
          <w:i/>
        </w:rPr>
        <w:t>eed my sheep</w:t>
      </w:r>
      <w:r>
        <w:t>.</w:t>
      </w:r>
    </w:p>
    <w:p w:rsidR="004035EC" w:rsidRDefault="001551B5" w:rsidP="001551B5">
      <w:pPr>
        <w:ind w:right="-540"/>
      </w:pPr>
      <w:r>
        <w:t>Matt.</w:t>
      </w:r>
      <w:r w:rsidR="004035EC" w:rsidRPr="00FE1073">
        <w:t xml:space="preserve"> 7:15-23</w:t>
      </w:r>
      <w:r w:rsidR="004035EC">
        <w:t xml:space="preserve">; </w:t>
      </w:r>
      <w:r w:rsidR="004035EC" w:rsidRPr="00FE1073">
        <w:t>John 10:10-38</w:t>
      </w:r>
      <w:r w:rsidR="004035EC">
        <w:t xml:space="preserve">; </w:t>
      </w:r>
      <w:r>
        <w:t>I Tim.</w:t>
      </w:r>
      <w:r w:rsidR="004035EC">
        <w:t xml:space="preserve"> </w:t>
      </w:r>
      <w:r w:rsidR="004035EC" w:rsidRPr="00FE1073">
        <w:t>4:1-3</w:t>
      </w:r>
      <w:r>
        <w:t>; II Tim.</w:t>
      </w:r>
      <w:r w:rsidR="004035EC" w:rsidRPr="00FE1073">
        <w:t xml:space="preserve"> 3:1-4:5</w:t>
      </w:r>
      <w:r>
        <w:t>;</w:t>
      </w:r>
      <w:r w:rsidR="004035EC">
        <w:t xml:space="preserve"> </w:t>
      </w:r>
      <w:r w:rsidR="004035EC" w:rsidRPr="00FE1073">
        <w:t>II Peter 2:1-22</w:t>
      </w:r>
      <w:r>
        <w:t xml:space="preserve">; </w:t>
      </w:r>
      <w:r w:rsidR="004035EC">
        <w:t>Jude 1-2</w:t>
      </w:r>
    </w:p>
    <w:p w:rsidR="001551B5" w:rsidRPr="00FE1073" w:rsidRDefault="001551B5" w:rsidP="001551B5">
      <w:pPr>
        <w:ind w:right="-540"/>
      </w:pPr>
    </w:p>
    <w:p w:rsidR="004035EC" w:rsidRPr="00FE1073" w:rsidRDefault="004035EC" w:rsidP="004035EC">
      <w:pPr>
        <w:pStyle w:val="Heading3"/>
        <w:rPr>
          <w:u w:val="single"/>
        </w:rPr>
      </w:pPr>
      <w:bookmarkStart w:id="1" w:name="_Toc235533530"/>
      <w:r w:rsidRPr="00FE1073">
        <w:t xml:space="preserve">Exhortations - Examine your life </w:t>
      </w:r>
      <w:r w:rsidRPr="00FE1073">
        <w:rPr>
          <w:u w:val="single"/>
        </w:rPr>
        <w:t>by the Word.</w:t>
      </w:r>
      <w:bookmarkEnd w:id="1"/>
    </w:p>
    <w:p w:rsidR="004035EC" w:rsidRPr="00FE1073" w:rsidRDefault="004035EC" w:rsidP="004035EC"/>
    <w:p w:rsidR="004035EC" w:rsidRPr="001551B5" w:rsidRDefault="001551B5" w:rsidP="00067C21">
      <w:pPr>
        <w:overflowPunct w:val="0"/>
        <w:autoSpaceDE w:val="0"/>
        <w:autoSpaceDN w:val="0"/>
        <w:adjustRightInd w:val="0"/>
        <w:ind w:firstLine="720"/>
        <w:textAlignment w:val="baseline"/>
      </w:pPr>
      <w:r>
        <w:t>Every man</w:t>
      </w:r>
      <w:r w:rsidR="004035EC" w:rsidRPr="00FE1073">
        <w:t xml:space="preserve"> should</w:t>
      </w:r>
      <w:r w:rsidR="004035EC">
        <w:t xml:space="preserve"> make careful examination of his life before </w:t>
      </w:r>
      <w:r>
        <w:t>he studies</w:t>
      </w:r>
      <w:r w:rsidR="004035EC" w:rsidRPr="00FE1073">
        <w:t xml:space="preserve"> any kind of cult</w:t>
      </w:r>
      <w:r w:rsidR="004035EC">
        <w:t>ic</w:t>
      </w:r>
      <w:r w:rsidR="004035EC" w:rsidRPr="00FE1073">
        <w:t xml:space="preserve"> practices. </w:t>
      </w:r>
      <w:r w:rsidR="004035EC" w:rsidRPr="001551B5">
        <w:t>Paul’s admonitions and warnings should be cause enough for each of us to make careful doctrinal examination</w:t>
      </w:r>
      <w:r>
        <w:t>,</w:t>
      </w:r>
      <w:r w:rsidR="004035EC" w:rsidRPr="001551B5">
        <w:t xml:space="preserve"> as well</w:t>
      </w:r>
      <w:r>
        <w:t>.</w:t>
      </w:r>
    </w:p>
    <w:p w:rsidR="004035EC" w:rsidRPr="00FE1073" w:rsidRDefault="004035EC" w:rsidP="004035EC">
      <w:pPr>
        <w:ind w:left="1440"/>
      </w:pPr>
    </w:p>
    <w:p w:rsidR="004035EC" w:rsidRPr="00FE1073" w:rsidRDefault="001551B5" w:rsidP="001551B5">
      <w:r>
        <w:t>II Cor.</w:t>
      </w:r>
      <w:r w:rsidR="004035EC" w:rsidRPr="00FE1073">
        <w:t xml:space="preserve"> 13:5</w:t>
      </w:r>
      <w:r>
        <w:t>; I Cor.</w:t>
      </w:r>
      <w:r w:rsidR="004035EC" w:rsidRPr="00FE1073">
        <w:t xml:space="preserve"> 11:28, 31-32</w:t>
      </w:r>
      <w:r>
        <w:t>; I Tim.</w:t>
      </w:r>
      <w:r w:rsidR="004035EC" w:rsidRPr="00FE1073">
        <w:t xml:space="preserve"> 4:15-16</w:t>
      </w:r>
      <w:r>
        <w:t xml:space="preserve">; </w:t>
      </w:r>
      <w:r w:rsidR="004035EC" w:rsidRPr="00FE1073">
        <w:t>II Timothy 2:15</w:t>
      </w:r>
      <w:r>
        <w:t xml:space="preserve">; </w:t>
      </w:r>
      <w:r w:rsidR="004035EC" w:rsidRPr="00FE1073">
        <w:t>3:13-15</w:t>
      </w:r>
    </w:p>
    <w:p w:rsidR="00067C21" w:rsidRDefault="00067C21" w:rsidP="001551B5">
      <w:pPr>
        <w:ind w:firstLine="720"/>
      </w:pPr>
    </w:p>
    <w:p w:rsidR="004035EC" w:rsidRDefault="004035EC" w:rsidP="00067C21">
      <w:pPr>
        <w:ind w:firstLine="720"/>
        <w:rPr>
          <w:sz w:val="48"/>
          <w:szCs w:val="48"/>
        </w:rPr>
      </w:pPr>
      <w:r w:rsidRPr="00FE1073">
        <w:t xml:space="preserve">The only way to avoid chastening or shorten </w:t>
      </w:r>
      <w:r w:rsidR="001551B5">
        <w:t>spiritual correction is to</w:t>
      </w:r>
      <w:r w:rsidRPr="00FE1073">
        <w:t xml:space="preserve"> Repent and correct </w:t>
      </w:r>
      <w:r w:rsidR="001551B5">
        <w:t>your path immediately!</w:t>
      </w:r>
      <w:r>
        <w:br w:type="page"/>
      </w:r>
    </w:p>
    <w:p w:rsidR="00E01A91" w:rsidRPr="006653B1" w:rsidRDefault="006653B1" w:rsidP="006653B1">
      <w:pPr>
        <w:pStyle w:val="Heading1"/>
        <w:rPr>
          <w:lang w:val="fr-FR"/>
        </w:rPr>
      </w:pPr>
      <w:r>
        <w:rPr>
          <w:lang w:val="fr-FR"/>
        </w:rPr>
        <w:t>Mbona Watu Wanarutwa Na Ma I</w:t>
      </w:r>
      <w:r w:rsidRPr="006653B1">
        <w:rPr>
          <w:lang w:val="fr-FR"/>
        </w:rPr>
        <w:t>bada</w:t>
      </w:r>
    </w:p>
    <w:p w:rsidR="00560FB9" w:rsidRPr="00FE1073" w:rsidRDefault="00560FB9" w:rsidP="00560FB9"/>
    <w:p w:rsidR="00560FB9" w:rsidRDefault="00560FB9" w:rsidP="00560FB9">
      <w:pPr>
        <w:pStyle w:val="Heading2"/>
      </w:pPr>
      <w:bookmarkStart w:id="2" w:name="_Toc236228759"/>
      <w:r>
        <w:t>They have rejected the Gospel.</w:t>
      </w:r>
      <w:bookmarkEnd w:id="2"/>
    </w:p>
    <w:p w:rsidR="00560FB9" w:rsidRDefault="00560FB9" w:rsidP="00560FB9">
      <w:pPr>
        <w:ind w:firstLine="720"/>
      </w:pPr>
    </w:p>
    <w:p w:rsidR="00CA6EFD" w:rsidRDefault="00CA6EFD" w:rsidP="00560FB9">
      <w:pPr>
        <w:ind w:firstLine="720"/>
      </w:pPr>
      <w:r>
        <w:t>Because they have rejected the Gospel many are open to just about anything and especially susceptible to the cults.</w:t>
      </w:r>
    </w:p>
    <w:p w:rsidR="00560FB9" w:rsidRDefault="00A718E1" w:rsidP="00F104E4">
      <w:pPr>
        <w:pStyle w:val="Heading3"/>
        <w:numPr>
          <w:ilvl w:val="0"/>
          <w:numId w:val="17"/>
        </w:numPr>
        <w:ind w:left="0" w:firstLine="360"/>
      </w:pPr>
      <w:r>
        <w:t>Many people refuse to b</w:t>
      </w:r>
      <w:r w:rsidR="00560FB9" w:rsidRPr="00FE1073">
        <w:t xml:space="preserve">elieve the Gospel </w:t>
      </w:r>
      <w:r>
        <w:t>because it</w:t>
      </w:r>
      <w:r w:rsidR="00560FB9">
        <w:t xml:space="preserve"> </w:t>
      </w:r>
      <w:r w:rsidR="00560FB9" w:rsidRPr="00FE1073">
        <w:t>exposes sin and calls to repentance</w:t>
      </w:r>
      <w:r w:rsidR="005F3845">
        <w:t xml:space="preserve"> and there </w:t>
      </w:r>
      <w:r w:rsidR="00560FB9" w:rsidRPr="00FE1073">
        <w:t>is no fear of God in their heart.</w:t>
      </w:r>
      <w:r w:rsidR="00560FB9">
        <w:t xml:space="preserve"> </w:t>
      </w:r>
      <w:r w:rsidR="00560FB9" w:rsidRPr="00FE1073">
        <w:t>David</w:t>
      </w:r>
      <w:r w:rsidR="00560FB9">
        <w:t xml:space="preserve"> and Paul</w:t>
      </w:r>
      <w:r w:rsidR="00560FB9" w:rsidRPr="00FE1073">
        <w:t xml:space="preserve"> said it was because </w:t>
      </w:r>
      <w:r w:rsidR="005F3845">
        <w:t xml:space="preserve">there was </w:t>
      </w:r>
      <w:r w:rsidR="00560FB9" w:rsidRPr="00FE1073">
        <w:t>no fear of God before their eyes</w:t>
      </w:r>
      <w:r w:rsidR="00560FB9">
        <w:t>.</w:t>
      </w:r>
    </w:p>
    <w:p w:rsidR="00560FB9" w:rsidRDefault="00560FB9" w:rsidP="00A718E1">
      <w:pPr>
        <w:ind w:left="360" w:hanging="360"/>
      </w:pPr>
    </w:p>
    <w:p w:rsidR="00560FB9" w:rsidRDefault="00560FB9" w:rsidP="00A718E1">
      <w:pPr>
        <w:tabs>
          <w:tab w:val="left" w:pos="720"/>
          <w:tab w:val="left" w:pos="1440"/>
        </w:tabs>
        <w:ind w:left="360" w:hanging="360"/>
        <w:rPr>
          <w:i/>
        </w:rPr>
      </w:pPr>
      <w:r>
        <w:t>Psalms 36:1—</w:t>
      </w:r>
      <w:r w:rsidRPr="00FE1073">
        <w:t>&lt;&lt;</w:t>
      </w:r>
      <w:r w:rsidRPr="00455CD9">
        <w:rPr>
          <w:i/>
        </w:rPr>
        <w:t>To the chief Musician, A Psalm of David the servant of the LORD.&gt;&gt; The transgression of the wicked saith within my heart, that there is no fear of God before his eyes.</w:t>
      </w:r>
    </w:p>
    <w:p w:rsidR="00560FB9" w:rsidRPr="00FE1073" w:rsidRDefault="00560FB9" w:rsidP="00A718E1">
      <w:pPr>
        <w:tabs>
          <w:tab w:val="left" w:pos="720"/>
          <w:tab w:val="left" w:pos="1440"/>
        </w:tabs>
        <w:ind w:left="360" w:hanging="360"/>
      </w:pPr>
      <w:r>
        <w:t>Romans 3:18—</w:t>
      </w:r>
      <w:r w:rsidRPr="00455CD9">
        <w:rPr>
          <w:i/>
        </w:rPr>
        <w:t>There is no fear of God before their eyes.</w:t>
      </w:r>
    </w:p>
    <w:p w:rsidR="00560FB9" w:rsidRPr="005F3845" w:rsidRDefault="005F3845" w:rsidP="00A718E1">
      <w:pPr>
        <w:tabs>
          <w:tab w:val="left" w:pos="720"/>
          <w:tab w:val="left" w:pos="1440"/>
        </w:tabs>
        <w:ind w:left="360" w:hanging="360"/>
        <w:rPr>
          <w:i/>
        </w:rPr>
      </w:pPr>
      <w:r>
        <w:t>2 Peter 3:5—</w:t>
      </w:r>
      <w:r w:rsidR="00560FB9" w:rsidRPr="005F3845">
        <w:rPr>
          <w:i/>
        </w:rPr>
        <w:t>For this they willingly are ignor</w:t>
      </w:r>
      <w:r w:rsidRPr="005F3845">
        <w:rPr>
          <w:i/>
        </w:rPr>
        <w:t>ant of, that by the word of God</w:t>
      </w:r>
      <w:r w:rsidR="00560FB9" w:rsidRPr="005F3845">
        <w:rPr>
          <w:i/>
        </w:rPr>
        <w:t>…</w:t>
      </w:r>
    </w:p>
    <w:p w:rsidR="00560FB9" w:rsidRPr="00FE1073" w:rsidRDefault="00560FB9" w:rsidP="00A718E1">
      <w:pPr>
        <w:ind w:left="360" w:hanging="360"/>
      </w:pPr>
      <w:r w:rsidRPr="00FE1073">
        <w:t>John 3:19-20</w:t>
      </w:r>
      <w:r w:rsidR="005F3845">
        <w:rPr>
          <w:b/>
        </w:rPr>
        <w:t>—</w:t>
      </w:r>
      <w:r>
        <w:rPr>
          <w:b/>
        </w:rPr>
        <w:t>…</w:t>
      </w:r>
      <w:r w:rsidRPr="005F3845">
        <w:rPr>
          <w:i/>
        </w:rPr>
        <w:t xml:space="preserve">because their deeds were evil. </w:t>
      </w:r>
    </w:p>
    <w:p w:rsidR="00560FB9" w:rsidRDefault="005F3845" w:rsidP="005F3845">
      <w:pPr>
        <w:ind w:left="360" w:hanging="360"/>
      </w:pPr>
      <w:r>
        <w:t>Hebrews 6:4-6—</w:t>
      </w:r>
      <w:r w:rsidR="00560FB9" w:rsidRPr="005F3845">
        <w:rPr>
          <w:i/>
        </w:rPr>
        <w:t>For it is impossible for those who were once enlightened</w:t>
      </w:r>
      <w:r w:rsidR="00560FB9" w:rsidRPr="00FE1073">
        <w:t xml:space="preserve"> …6 </w:t>
      </w:r>
      <w:r w:rsidR="00560FB9" w:rsidRPr="005F3845">
        <w:rPr>
          <w:i/>
        </w:rPr>
        <w:t>If they shall fall away, to renew them again unto repentance</w:t>
      </w:r>
      <w:r w:rsidR="00560FB9" w:rsidRPr="00FE1073">
        <w:t xml:space="preserve">… </w:t>
      </w:r>
    </w:p>
    <w:p w:rsidR="00560FB9" w:rsidRDefault="00560FB9" w:rsidP="00A718E1">
      <w:pPr>
        <w:ind w:left="360" w:hanging="360"/>
        <w:rPr>
          <w:i/>
        </w:rPr>
      </w:pPr>
      <w:r w:rsidRPr="00FE1073">
        <w:t xml:space="preserve">Acts 13:46 </w:t>
      </w:r>
      <w:r w:rsidRPr="00A718E1">
        <w:rPr>
          <w:i/>
        </w:rPr>
        <w:t>Then Paul and Barnabas waxed bold, and said, It was necessary that the word of God should first have been spoken to you: but seeing ye put it from you, and judge yourselves unworthy of everlasting life, lo, we turn to the Gentiles.</w:t>
      </w:r>
    </w:p>
    <w:p w:rsidR="00CA6EFD" w:rsidRDefault="00CA6EFD" w:rsidP="00A718E1">
      <w:pPr>
        <w:ind w:left="360" w:hanging="360"/>
        <w:rPr>
          <w:i/>
        </w:rPr>
      </w:pPr>
    </w:p>
    <w:p w:rsidR="00CA6EFD" w:rsidRDefault="00CA6EFD" w:rsidP="00CA6EFD">
      <w:pPr>
        <w:pStyle w:val="Heading3"/>
      </w:pPr>
      <w:r>
        <w:t>Many reject and hate truth because of unbelief.</w:t>
      </w:r>
    </w:p>
    <w:p w:rsidR="00CA6EFD" w:rsidRPr="00CA6EFD" w:rsidRDefault="00CA6EFD" w:rsidP="00CA6EFD"/>
    <w:p w:rsidR="00CA6EFD" w:rsidRPr="00A45023" w:rsidRDefault="00CA6EFD" w:rsidP="00CA6EFD">
      <w:pPr>
        <w:ind w:left="360" w:hanging="360"/>
        <w:rPr>
          <w:i/>
        </w:rPr>
      </w:pPr>
      <w:r w:rsidRPr="00FE1073">
        <w:t>2 Thessalonians 2:1-12</w:t>
      </w:r>
      <w:r>
        <w:rPr>
          <w:b/>
        </w:rPr>
        <w:t>—</w:t>
      </w:r>
      <w:r w:rsidRPr="00A45023">
        <w:rPr>
          <w:i/>
        </w:rPr>
        <w:t>Now we beseech you, brethren… be not soon shaken in mind, or be troubled, neither by spirit, nor by word, nor by letter as from us, as that the day of Christ is at hand. 3) Let no man deceive you by any means…12) That they all might be damned who believed not the truth, but had pleasure in unrighteousness.</w:t>
      </w:r>
    </w:p>
    <w:p w:rsidR="00CA6EFD" w:rsidRPr="00A45023" w:rsidRDefault="00CA6EFD" w:rsidP="00CA6EFD">
      <w:pPr>
        <w:ind w:left="360" w:hanging="360"/>
        <w:rPr>
          <w:i/>
        </w:rPr>
      </w:pPr>
      <w:r w:rsidRPr="00FE1073">
        <w:t>1 Tim 4:1-2</w:t>
      </w:r>
      <w:r>
        <w:rPr>
          <w:b/>
        </w:rPr>
        <w:t>—</w:t>
      </w:r>
      <w:r w:rsidRPr="00A45023">
        <w:rPr>
          <w:i/>
        </w:rPr>
        <w:t xml:space="preserve">Now the Spirit speaketh expressly, that in the latter times some shall depart from the faith, giving heed to seducing spirits, and doctrines of devils; 2) Speaking lies in hypocrisy; having their conscience seared with a hot iron; </w:t>
      </w:r>
    </w:p>
    <w:p w:rsidR="00560FB9" w:rsidRPr="00FE1073" w:rsidRDefault="00560FB9" w:rsidP="00560FB9">
      <w:pPr>
        <w:pStyle w:val="Heading2"/>
        <w:numPr>
          <w:ilvl w:val="0"/>
          <w:numId w:val="0"/>
        </w:numPr>
        <w:tabs>
          <w:tab w:val="left" w:pos="720"/>
          <w:tab w:val="left" w:pos="1440"/>
        </w:tabs>
        <w:overflowPunct w:val="0"/>
        <w:autoSpaceDE w:val="0"/>
        <w:autoSpaceDN w:val="0"/>
        <w:adjustRightInd w:val="0"/>
        <w:ind w:left="1260"/>
        <w:textAlignment w:val="baseline"/>
        <w:rPr>
          <w:sz w:val="24"/>
        </w:rPr>
      </w:pPr>
    </w:p>
    <w:p w:rsidR="00560FB9" w:rsidRPr="00FE1073" w:rsidRDefault="005F3845" w:rsidP="005F3845">
      <w:pPr>
        <w:pStyle w:val="Heading2"/>
      </w:pPr>
      <w:bookmarkStart w:id="3" w:name="_Toc236228760"/>
      <w:r>
        <w:t>They have a l</w:t>
      </w:r>
      <w:r w:rsidR="00560FB9" w:rsidRPr="00FE1073">
        <w:t>ove for</w:t>
      </w:r>
      <w:r>
        <w:t xml:space="preserve"> darkness.</w:t>
      </w:r>
      <w:bookmarkEnd w:id="3"/>
    </w:p>
    <w:p w:rsidR="00560FB9" w:rsidRPr="00FE1073" w:rsidRDefault="00560FB9" w:rsidP="00560FB9"/>
    <w:p w:rsidR="00560FB9" w:rsidRDefault="005F3845" w:rsidP="00EE33E9">
      <w:pPr>
        <w:pStyle w:val="verse"/>
      </w:pPr>
      <w:r w:rsidRPr="00EE33E9">
        <w:rPr>
          <w:i w:val="0"/>
        </w:rPr>
        <w:t>John 1:11</w:t>
      </w:r>
      <w:r w:rsidRPr="005F3845">
        <w:t>—</w:t>
      </w:r>
      <w:r w:rsidR="00560FB9" w:rsidRPr="005F3845">
        <w:t>He came unto his own, and his own received him not.</w:t>
      </w:r>
    </w:p>
    <w:p w:rsidR="00560FB9" w:rsidRDefault="00560FB9" w:rsidP="00EE33E9">
      <w:pPr>
        <w:pStyle w:val="verse"/>
      </w:pPr>
      <w:r w:rsidRPr="00EE33E9">
        <w:rPr>
          <w:i w:val="0"/>
        </w:rPr>
        <w:t>John 3:19-21</w:t>
      </w:r>
      <w:r w:rsidR="005F3845" w:rsidRPr="005F3845">
        <w:t>—</w:t>
      </w:r>
      <w:r w:rsidRPr="005F3845">
        <w:t>And this is the condemnation, that light is come into the world, and men loved darkness rather than light, because their deeds were evil…20 For every one that doeth evil hateth the light, neither cometh to the light, lest his deeds should be reproved.</w:t>
      </w:r>
    </w:p>
    <w:p w:rsidR="00560FB9" w:rsidRDefault="005F3845" w:rsidP="005F3845">
      <w:pPr>
        <w:ind w:left="360" w:hanging="360"/>
      </w:pPr>
      <w:r>
        <w:t>Col. 1:13—</w:t>
      </w:r>
      <w:r w:rsidR="00560FB9" w:rsidRPr="005F3845">
        <w:rPr>
          <w:i/>
        </w:rPr>
        <w:t>Who hath delivered us from the power of darkness, and hath translated us into the kingdom of his dear Son:</w:t>
      </w:r>
      <w:r w:rsidR="00560FB9">
        <w:t xml:space="preserve"> </w:t>
      </w:r>
    </w:p>
    <w:p w:rsidR="005F3845" w:rsidRDefault="005F3845" w:rsidP="005F3845">
      <w:pPr>
        <w:ind w:left="360" w:hanging="360"/>
      </w:pPr>
      <w:r>
        <w:t>Rev. 16:10—</w:t>
      </w:r>
      <w:r w:rsidR="00A45023">
        <w:rPr>
          <w:i/>
        </w:rPr>
        <w:t>…</w:t>
      </w:r>
      <w:r w:rsidR="00560FB9" w:rsidRPr="005F3845">
        <w:rPr>
          <w:i/>
        </w:rPr>
        <w:t>his kingdom was full of darkness; and they gnawed their tongues for pain</w:t>
      </w:r>
      <w:r w:rsidR="00560FB9">
        <w:t>,</w:t>
      </w:r>
    </w:p>
    <w:p w:rsidR="005C0314" w:rsidRDefault="005C0314" w:rsidP="005F3845">
      <w:pPr>
        <w:ind w:left="360" w:hanging="360"/>
      </w:pPr>
    </w:p>
    <w:p w:rsidR="005F3845" w:rsidRDefault="00A45023" w:rsidP="005F3845">
      <w:pPr>
        <w:pStyle w:val="Heading2"/>
      </w:pPr>
      <w:bookmarkStart w:id="4" w:name="_Toc236228761"/>
      <w:r>
        <w:t>They are s</w:t>
      </w:r>
      <w:r w:rsidR="00560FB9" w:rsidRPr="00FE1073">
        <w:t>piritual</w:t>
      </w:r>
      <w:r>
        <w:t>ly immature.</w:t>
      </w:r>
      <w:bookmarkEnd w:id="4"/>
    </w:p>
    <w:p w:rsidR="005F3845" w:rsidRDefault="005F3845" w:rsidP="005F3845">
      <w:pPr>
        <w:pStyle w:val="Heading2"/>
        <w:numPr>
          <w:ilvl w:val="0"/>
          <w:numId w:val="0"/>
        </w:numPr>
        <w:ind w:left="360"/>
      </w:pPr>
    </w:p>
    <w:p w:rsidR="005F3845" w:rsidRDefault="005F3845" w:rsidP="005F3845">
      <w:pPr>
        <w:ind w:left="360" w:hanging="360"/>
      </w:pPr>
      <w:r>
        <w:t>Hebrews 5:11-14—</w:t>
      </w:r>
      <w:r w:rsidR="00560FB9" w:rsidRPr="005F3845">
        <w:rPr>
          <w:i/>
        </w:rPr>
        <w:t xml:space="preserve">For every one that useth milk is unskilful in the word of </w:t>
      </w:r>
      <w:r>
        <w:rPr>
          <w:i/>
        </w:rPr>
        <w:t>r</w:t>
      </w:r>
      <w:r w:rsidR="00560FB9" w:rsidRPr="005F3845">
        <w:rPr>
          <w:i/>
        </w:rPr>
        <w:t>ighteousness: for he is a babe.</w:t>
      </w:r>
      <w:r w:rsidR="00560FB9">
        <w:t xml:space="preserve"> </w:t>
      </w:r>
      <w:r w:rsidR="005C0314">
        <w:t>(I Peter 2:2)</w:t>
      </w:r>
    </w:p>
    <w:p w:rsidR="00560FB9" w:rsidRDefault="005F3845" w:rsidP="00A45023">
      <w:pPr>
        <w:ind w:left="360" w:hanging="360"/>
        <w:rPr>
          <w:i/>
        </w:rPr>
      </w:pPr>
      <w:r>
        <w:t>2 Timothy 3:16</w:t>
      </w:r>
      <w:r w:rsidR="00A45023">
        <w:t>,17</w:t>
      </w:r>
      <w:r>
        <w:t>—</w:t>
      </w:r>
      <w:r w:rsidR="00560FB9" w:rsidRPr="005F3845">
        <w:rPr>
          <w:i/>
        </w:rPr>
        <w:t>All scripture is given by inspiration of God, and is profitable for doctrine, for reproof, for correction, for instruction in righteousness:</w:t>
      </w:r>
      <w:r w:rsidR="00A45023">
        <w:rPr>
          <w:i/>
        </w:rPr>
        <w:t xml:space="preserve"> </w:t>
      </w:r>
      <w:r w:rsidR="00560FB9" w:rsidRPr="00FE1073">
        <w:t xml:space="preserve">17 </w:t>
      </w:r>
      <w:r w:rsidR="00560FB9" w:rsidRPr="00A45023">
        <w:rPr>
          <w:i/>
        </w:rPr>
        <w:t xml:space="preserve">That the man of God may be perfect, throughly furnished unto all good works. </w:t>
      </w:r>
    </w:p>
    <w:p w:rsidR="005C0314" w:rsidRDefault="005C0314" w:rsidP="00C83DC4">
      <w:pPr>
        <w:pStyle w:val="verse"/>
      </w:pPr>
      <w:r w:rsidRPr="00C83DC4">
        <w:rPr>
          <w:i w:val="0"/>
        </w:rPr>
        <w:t>1 Corinthians 3:1</w:t>
      </w:r>
      <w:r>
        <w:rPr>
          <w:b/>
        </w:rPr>
        <w:t>—</w:t>
      </w:r>
      <w:r w:rsidRPr="00A45023">
        <w:t>And I, brethren, could not speak unto you as unto spiritual, but as unto carnal, even as unto babes in Christ.</w:t>
      </w:r>
    </w:p>
    <w:p w:rsidR="00CA6EFD" w:rsidRDefault="00CA6EFD" w:rsidP="00A45023">
      <w:pPr>
        <w:ind w:left="360" w:hanging="360"/>
      </w:pPr>
    </w:p>
    <w:p w:rsidR="00560FB9" w:rsidRDefault="00526CD3" w:rsidP="005F3845">
      <w:pPr>
        <w:pStyle w:val="Heading2"/>
      </w:pPr>
      <w:bookmarkStart w:id="5" w:name="_Toc236228762"/>
      <w:r>
        <w:t>Their</w:t>
      </w:r>
      <w:r w:rsidR="00A45023">
        <w:t xml:space="preserve"> faith has been undermined by spiritual s</w:t>
      </w:r>
      <w:r w:rsidR="00560FB9" w:rsidRPr="00FE1073">
        <w:t>ubversion</w:t>
      </w:r>
      <w:r w:rsidR="00A45023">
        <w:t>.</w:t>
      </w:r>
      <w:bookmarkEnd w:id="5"/>
      <w:r w:rsidR="00560FB9" w:rsidRPr="00FE1073">
        <w:t xml:space="preserve"> </w:t>
      </w:r>
    </w:p>
    <w:p w:rsidR="005F3845" w:rsidRDefault="005F3845" w:rsidP="00560FB9">
      <w:pPr>
        <w:pStyle w:val="Heading2"/>
        <w:numPr>
          <w:ilvl w:val="0"/>
          <w:numId w:val="0"/>
        </w:numPr>
        <w:rPr>
          <w:sz w:val="24"/>
        </w:rPr>
      </w:pPr>
    </w:p>
    <w:p w:rsidR="00560FB9" w:rsidRPr="00A45023" w:rsidRDefault="00C83DC4" w:rsidP="00C83DC4">
      <w:pPr>
        <w:pStyle w:val="verse"/>
      </w:pPr>
      <w:r>
        <w:rPr>
          <w:i w:val="0"/>
        </w:rPr>
        <w:t>Gal.</w:t>
      </w:r>
      <w:r w:rsidR="00560FB9" w:rsidRPr="00C83DC4">
        <w:rPr>
          <w:i w:val="0"/>
        </w:rPr>
        <w:t xml:space="preserve"> 1:6-9</w:t>
      </w:r>
      <w:r w:rsidR="00A45023">
        <w:rPr>
          <w:b/>
        </w:rPr>
        <w:t>—</w:t>
      </w:r>
      <w:r w:rsidR="00560FB9" w:rsidRPr="00A45023">
        <w:t>I marvel that ye are so soon removed from him that called you into the grace of Christ unto another gospel: 7 Which is not another; but there be some that trouble you, and would pervert the gospel of Christ. 8 But though we, or an angel from heaven, preach any other gospel unto you than that which we have preached unto you, let him be accursed. 9 As we said before, so say I now again, If any man preach any other gospel unto you than that ye have received, let him be accursed.”</w:t>
      </w:r>
    </w:p>
    <w:p w:rsidR="00560FB9" w:rsidRPr="00A45023" w:rsidRDefault="00560FB9" w:rsidP="00C83DC4">
      <w:pPr>
        <w:pStyle w:val="verse"/>
      </w:pPr>
      <w:r w:rsidRPr="00C83DC4">
        <w:rPr>
          <w:i w:val="0"/>
        </w:rPr>
        <w:t>Gal. 3:3</w:t>
      </w:r>
      <w:r w:rsidR="00A45023" w:rsidRPr="00C83DC4">
        <w:rPr>
          <w:i w:val="0"/>
        </w:rPr>
        <w:t>,4</w:t>
      </w:r>
      <w:r w:rsidR="00A45023">
        <w:t>—</w:t>
      </w:r>
      <w:r w:rsidRPr="00A45023">
        <w:t>Are ye so foolish? having begun in the Spirit, are ye now made perfect by the flesh?</w:t>
      </w:r>
      <w:r w:rsidR="00A45023" w:rsidRPr="00A45023">
        <w:t xml:space="preserve"> </w:t>
      </w:r>
      <w:r w:rsidRPr="00A45023">
        <w:t>He therefore that ministereth to you the Spirit, and worketh miracles among you, doeth he it by the works of the law, or by the hearing of faith?</w:t>
      </w:r>
    </w:p>
    <w:p w:rsidR="00560FB9" w:rsidRPr="00CA6EFD" w:rsidRDefault="00560FB9" w:rsidP="00C83DC4">
      <w:pPr>
        <w:pStyle w:val="verse"/>
      </w:pPr>
      <w:r w:rsidRPr="00C83DC4">
        <w:rPr>
          <w:i w:val="0"/>
        </w:rPr>
        <w:t>2 Corinthians 11:13-15, 20</w:t>
      </w:r>
      <w:r w:rsidR="00C83DC4">
        <w:rPr>
          <w:b/>
        </w:rPr>
        <w:t>—</w:t>
      </w:r>
      <w:r w:rsidRPr="00CA6EFD">
        <w:t>For such are false apostles, deceitful workers, transforming themselves into the apostles of Christ. 14) And no marvel; for Satan himself is transformed into an angel of light. 15) Therefore it is no great thing if his ministers also be transformed as the ministers of righteousness; whose end shall be according to their works. 20) For ye suffer, if a man bring you into bondage, if a man devour you, if a man take of you, if a man exalt himself, if a man smite you on the fac</w:t>
      </w:r>
      <w:r w:rsidR="005C0314">
        <w:t>e.</w:t>
      </w:r>
    </w:p>
    <w:p w:rsidR="005C0314" w:rsidRPr="00C83DC4" w:rsidRDefault="005C0314" w:rsidP="00C83DC4">
      <w:pPr>
        <w:pStyle w:val="verse"/>
        <w:rPr>
          <w:i w:val="0"/>
        </w:rPr>
      </w:pPr>
      <w:r w:rsidRPr="00C83DC4">
        <w:rPr>
          <w:i w:val="0"/>
        </w:rPr>
        <w:t>Galatians 4:15-17</w:t>
      </w:r>
      <w:r w:rsidRPr="00C83DC4">
        <w:rPr>
          <w:b/>
          <w:i w:val="0"/>
        </w:rPr>
        <w:t xml:space="preserve">; </w:t>
      </w:r>
      <w:r w:rsidRPr="00C83DC4">
        <w:rPr>
          <w:i w:val="0"/>
        </w:rPr>
        <w:t>5:1; Ephesians 4:14</w:t>
      </w:r>
    </w:p>
    <w:p w:rsidR="00560FB9" w:rsidRPr="00FE1073" w:rsidRDefault="00560FB9" w:rsidP="00C83DC4">
      <w:pPr>
        <w:pStyle w:val="verse"/>
      </w:pPr>
    </w:p>
    <w:p w:rsidR="00560FB9" w:rsidRDefault="00526CD3" w:rsidP="00A45023">
      <w:pPr>
        <w:pStyle w:val="Heading2"/>
      </w:pPr>
      <w:bookmarkStart w:id="6" w:name="_Toc236228763"/>
      <w:r>
        <w:t>They have intellectual p</w:t>
      </w:r>
      <w:r w:rsidR="00560FB9" w:rsidRPr="00FE1073">
        <w:t>ride</w:t>
      </w:r>
      <w:r>
        <w:t>.</w:t>
      </w:r>
      <w:bookmarkEnd w:id="6"/>
    </w:p>
    <w:p w:rsidR="00560FB9" w:rsidRPr="000D13C4" w:rsidRDefault="00560FB9" w:rsidP="00560FB9"/>
    <w:p w:rsidR="00560FB9" w:rsidRPr="00FE1073" w:rsidRDefault="00560FB9" w:rsidP="005C0314">
      <w:pPr>
        <w:tabs>
          <w:tab w:val="left" w:pos="720"/>
          <w:tab w:val="left" w:pos="1440"/>
          <w:tab w:val="left" w:pos="1800"/>
        </w:tabs>
        <w:ind w:left="270" w:hanging="270"/>
      </w:pPr>
      <w:r w:rsidRPr="00FE1073">
        <w:t>2 Corinthians 11:3,4</w:t>
      </w:r>
      <w:r w:rsidR="005C0314">
        <w:rPr>
          <w:b/>
        </w:rPr>
        <w:t>—</w:t>
      </w:r>
      <w:r w:rsidRPr="005C0314">
        <w:rPr>
          <w:i/>
        </w:rPr>
        <w:t>But I fear, lest by any means, as the serpent beguiled Eve through his subtlety, so your minds should be corrupted from the simplicity that is in Christ. 4) For if he that cometh preacheth another Jesus, whom we have not preached, or if ye receive another spirit, which ye have not received, or another gospel, which ye have not accepted, ye might well bear with him.</w:t>
      </w:r>
    </w:p>
    <w:p w:rsidR="00560FB9" w:rsidRPr="00FE1073" w:rsidRDefault="00560FB9" w:rsidP="005C0314">
      <w:pPr>
        <w:tabs>
          <w:tab w:val="left" w:pos="720"/>
          <w:tab w:val="left" w:pos="1440"/>
          <w:tab w:val="left" w:pos="1800"/>
        </w:tabs>
        <w:ind w:left="270" w:hanging="270"/>
      </w:pPr>
      <w:r w:rsidRPr="00FE1073">
        <w:t>2 Corinthians 1:12</w:t>
      </w:r>
      <w:r w:rsidR="005C0314">
        <w:rPr>
          <w:b/>
        </w:rPr>
        <w:t>—</w:t>
      </w:r>
      <w:r w:rsidRPr="005C0314">
        <w:rPr>
          <w:i/>
        </w:rPr>
        <w:t>not with fleshly wisdom, but by the grace of God</w:t>
      </w:r>
      <w:r w:rsidR="005C0314">
        <w:rPr>
          <w:i/>
        </w:rPr>
        <w:t>…</w:t>
      </w:r>
    </w:p>
    <w:p w:rsidR="00560FB9" w:rsidRPr="005C0314" w:rsidRDefault="00560FB9" w:rsidP="005C0314">
      <w:pPr>
        <w:tabs>
          <w:tab w:val="left" w:pos="720"/>
          <w:tab w:val="left" w:pos="1440"/>
          <w:tab w:val="left" w:pos="1800"/>
        </w:tabs>
        <w:ind w:left="270" w:hanging="270"/>
        <w:rPr>
          <w:i/>
        </w:rPr>
      </w:pPr>
      <w:r w:rsidRPr="00FE1073">
        <w:t>1 Corinthians 1:19-21</w:t>
      </w:r>
      <w:r w:rsidR="005C0314">
        <w:rPr>
          <w:b/>
        </w:rPr>
        <w:t>—</w:t>
      </w:r>
      <w:r w:rsidRPr="005C0314">
        <w:rPr>
          <w:i/>
        </w:rPr>
        <w:t>For it is written, I will destroy the wisdom of the wise, and will bring to nothing the u</w:t>
      </w:r>
      <w:r w:rsidR="005C0314">
        <w:rPr>
          <w:i/>
        </w:rPr>
        <w:t xml:space="preserve">nderstanding of the prudent. </w:t>
      </w:r>
      <w:r w:rsidR="005C0314" w:rsidRPr="005C0314">
        <w:t>20</w:t>
      </w:r>
      <w:r w:rsidRPr="005C0314">
        <w:rPr>
          <w:i/>
        </w:rPr>
        <w:t xml:space="preserve"> Where is the wise? where is the scribe? where is the disputer of this world? hath not God made foolish the wisdom of this world? </w:t>
      </w:r>
      <w:r w:rsidRPr="005C0314">
        <w:t>2</w:t>
      </w:r>
      <w:r w:rsidR="005C0314" w:rsidRPr="005C0314">
        <w:t>1</w:t>
      </w:r>
      <w:r w:rsidRPr="005C0314">
        <w:rPr>
          <w:i/>
        </w:rPr>
        <w:t xml:space="preserve"> For after that in the wisdom of God the world by wisdom knew not God, it pleased God by the foolishness of preaching to save them that believe.”</w:t>
      </w:r>
    </w:p>
    <w:p w:rsidR="00560FB9" w:rsidRPr="005C0314" w:rsidRDefault="00560FB9" w:rsidP="005C0314">
      <w:pPr>
        <w:tabs>
          <w:tab w:val="left" w:pos="720"/>
          <w:tab w:val="left" w:pos="1440"/>
          <w:tab w:val="left" w:pos="1800"/>
        </w:tabs>
        <w:ind w:left="270" w:hanging="270"/>
        <w:rPr>
          <w:i/>
        </w:rPr>
      </w:pPr>
      <w:r w:rsidRPr="00FE1073">
        <w:t>Job 28:28</w:t>
      </w:r>
      <w:r w:rsidR="005C0314">
        <w:rPr>
          <w:b/>
        </w:rPr>
        <w:t>—</w:t>
      </w:r>
      <w:r w:rsidRPr="005C0314">
        <w:rPr>
          <w:i/>
        </w:rPr>
        <w:t>And unto man he said, Behold, the fear of the Lord, that is wisdom; and to depart from evil is</w:t>
      </w:r>
      <w:r w:rsidR="005C0314">
        <w:rPr>
          <w:i/>
        </w:rPr>
        <w:t xml:space="preserve"> understanding.</w:t>
      </w:r>
    </w:p>
    <w:p w:rsidR="00560FB9" w:rsidRPr="005C0314" w:rsidRDefault="00560FB9" w:rsidP="00560FB9">
      <w:pPr>
        <w:tabs>
          <w:tab w:val="left" w:pos="720"/>
          <w:tab w:val="left" w:pos="1440"/>
          <w:tab w:val="left" w:pos="1800"/>
        </w:tabs>
        <w:rPr>
          <w:i/>
        </w:rPr>
      </w:pPr>
    </w:p>
    <w:p w:rsidR="00E01A91" w:rsidRDefault="005E5722" w:rsidP="00E01A91">
      <w:pPr>
        <w:pStyle w:val="Heading1"/>
      </w:pPr>
      <w:bookmarkStart w:id="7" w:name="_Toc236228764"/>
      <w:r>
        <w:t>Dahili Ya I</w:t>
      </w:r>
      <w:r w:rsidRPr="005E5722">
        <w:t>bada</w:t>
      </w:r>
      <w:bookmarkEnd w:id="7"/>
    </w:p>
    <w:p w:rsidR="005C0314" w:rsidRPr="005C0314" w:rsidRDefault="005C0314" w:rsidP="005C0314"/>
    <w:p w:rsidR="00E01A91" w:rsidRDefault="00E30904" w:rsidP="00F104E4">
      <w:pPr>
        <w:pStyle w:val="Heading2"/>
        <w:numPr>
          <w:ilvl w:val="0"/>
          <w:numId w:val="34"/>
        </w:numPr>
        <w:ind w:left="360" w:hanging="360"/>
      </w:pPr>
      <w:bookmarkStart w:id="8" w:name="_Toc236228765"/>
      <w:r>
        <w:t>Extra-Biblical R</w:t>
      </w:r>
      <w:r w:rsidR="00E01A91" w:rsidRPr="00FE1073">
        <w:t>evelations</w:t>
      </w:r>
      <w:bookmarkEnd w:id="8"/>
      <w:r w:rsidR="00E01A91" w:rsidRPr="00FE1073">
        <w:t xml:space="preserve"> </w:t>
      </w:r>
    </w:p>
    <w:p w:rsidR="00E30904" w:rsidRDefault="00E30904" w:rsidP="00E30904">
      <w:pPr>
        <w:pStyle w:val="Heading2"/>
        <w:numPr>
          <w:ilvl w:val="0"/>
          <w:numId w:val="0"/>
        </w:numPr>
        <w:ind w:left="360"/>
      </w:pPr>
    </w:p>
    <w:p w:rsidR="002174FF" w:rsidRPr="009215FE" w:rsidRDefault="002174FF" w:rsidP="00C83DC4">
      <w:pPr>
        <w:ind w:firstLine="810"/>
      </w:pPr>
      <w:r w:rsidRPr="009215FE">
        <w:t xml:space="preserve">People that get involved with revelations that are </w:t>
      </w:r>
      <w:r w:rsidRPr="009215FE">
        <w:rPr>
          <w:b/>
          <w:u w:val="single"/>
        </w:rPr>
        <w:t>not</w:t>
      </w:r>
      <w:r w:rsidRPr="009215FE">
        <w:t xml:space="preserve"> in the bible are rebelling against the Supreme Authority.</w:t>
      </w:r>
      <w:r w:rsidR="009215FE" w:rsidRPr="009215FE">
        <w:t xml:space="preserve"> </w:t>
      </w:r>
      <w:r w:rsidR="00604CE9">
        <w:t>They do not</w:t>
      </w:r>
      <w:r w:rsidRPr="009215FE">
        <w:t xml:space="preserve"> believe that the bible is the only authority for revelation.</w:t>
      </w:r>
      <w:r w:rsidR="009215FE" w:rsidRPr="009215FE">
        <w:t xml:space="preserve"> </w:t>
      </w:r>
      <w:r w:rsidRPr="009215FE">
        <w:t>Extra-Biblical Revelations are not of God.</w:t>
      </w:r>
      <w:r w:rsidR="009215FE" w:rsidRPr="009215FE">
        <w:t xml:space="preserve"> </w:t>
      </w:r>
      <w:r w:rsidRPr="009215FE">
        <w:t xml:space="preserve">All revelation must be substantiated </w:t>
      </w:r>
      <w:r w:rsidR="009215FE" w:rsidRPr="009215FE">
        <w:t>by the</w:t>
      </w:r>
      <w:r w:rsidRPr="009215FE">
        <w:t xml:space="preserve"> Scriptures.</w:t>
      </w:r>
      <w:r w:rsidR="009215FE" w:rsidRPr="009215FE">
        <w:t xml:space="preserve"> </w:t>
      </w:r>
      <w:r w:rsidRPr="009215FE">
        <w:t xml:space="preserve">Divine Revelation must be absolutely equal to the scripture without altering one </w:t>
      </w:r>
      <w:r w:rsidR="009215FE">
        <w:t>principle</w:t>
      </w:r>
      <w:r w:rsidRPr="009215FE">
        <w:t xml:space="preserve">.    </w:t>
      </w:r>
    </w:p>
    <w:p w:rsidR="002174FF" w:rsidRDefault="002174FF" w:rsidP="002174FF"/>
    <w:p w:rsidR="002174FF" w:rsidRPr="008F51FD" w:rsidRDefault="002174FF" w:rsidP="009215FE">
      <w:pPr>
        <w:ind w:left="360" w:hanging="360"/>
        <w:rPr>
          <w:i/>
        </w:rPr>
      </w:pPr>
      <w:r>
        <w:t>1 Cor.2:13—</w:t>
      </w:r>
      <w:r w:rsidRPr="008F51FD">
        <w:rPr>
          <w:i/>
        </w:rPr>
        <w:t>Which things also we speak, not in the words which man's wisdom teacheth, but which the Holy Ghost teacheth; comparing spiritual things with spiritual.</w:t>
      </w:r>
    </w:p>
    <w:p w:rsidR="002174FF" w:rsidRDefault="002174FF" w:rsidP="002174FF">
      <w:r>
        <w:t xml:space="preserve"> </w:t>
      </w:r>
    </w:p>
    <w:p w:rsidR="002174FF" w:rsidRDefault="002174FF" w:rsidP="009215FE">
      <w:pPr>
        <w:ind w:firstLine="720"/>
        <w:rPr>
          <w:b/>
          <w:u w:val="single"/>
        </w:rPr>
      </w:pPr>
      <w:r>
        <w:t xml:space="preserve">The Holy Ghost </w:t>
      </w:r>
      <w:r>
        <w:rPr>
          <w:rStyle w:val="Strong"/>
        </w:rPr>
        <w:t>reveals truth</w:t>
      </w:r>
      <w:r w:rsidR="009215FE">
        <w:t xml:space="preserve"> to the righteous and w</w:t>
      </w:r>
      <w:r>
        <w:t xml:space="preserve">e place </w:t>
      </w:r>
      <w:r>
        <w:rPr>
          <w:rStyle w:val="Strong"/>
        </w:rPr>
        <w:t>no limit</w:t>
      </w:r>
      <w:r w:rsidR="009215FE">
        <w:t xml:space="preserve"> on further revelation.</w:t>
      </w:r>
      <w:r>
        <w:t xml:space="preserve"> </w:t>
      </w:r>
      <w:r w:rsidR="00D53220">
        <w:t>We do not</w:t>
      </w:r>
      <w:r>
        <w:t xml:space="preserve"> have faith in anything that contradicts or </w:t>
      </w:r>
      <w:r w:rsidRPr="00197E1C">
        <w:rPr>
          <w:b/>
          <w:u w:val="single"/>
        </w:rPr>
        <w:t>is not in the Bible.</w:t>
      </w:r>
    </w:p>
    <w:p w:rsidR="002174FF" w:rsidRDefault="002174FF" w:rsidP="002174FF"/>
    <w:p w:rsidR="002174FF" w:rsidRDefault="002174FF" w:rsidP="00D53220">
      <w:pPr>
        <w:ind w:left="360" w:hanging="360"/>
        <w:rPr>
          <w:i/>
        </w:rPr>
      </w:pPr>
      <w:r w:rsidRPr="00716F26">
        <w:t>De</w:t>
      </w:r>
      <w:r>
        <w:t>ut. 4:2—</w:t>
      </w:r>
      <w:r w:rsidRPr="00716F26">
        <w:rPr>
          <w:i/>
        </w:rPr>
        <w:t>Ye shall not add unto the word which I command you, neither shall ye diminish ought from it, that ye may keep the commandments of the LORD your God which I command you.</w:t>
      </w:r>
    </w:p>
    <w:p w:rsidR="002174FF" w:rsidRPr="00716F26" w:rsidRDefault="002174FF" w:rsidP="00D53220">
      <w:pPr>
        <w:ind w:left="360" w:hanging="360"/>
        <w:rPr>
          <w:i/>
        </w:rPr>
      </w:pPr>
      <w:r w:rsidRPr="00716F26">
        <w:t>De</w:t>
      </w:r>
      <w:r>
        <w:t>ut.</w:t>
      </w:r>
      <w:r w:rsidRPr="00716F26">
        <w:t xml:space="preserve"> 12:32</w:t>
      </w:r>
      <w:r>
        <w:rPr>
          <w:i/>
        </w:rPr>
        <w:t>—</w:t>
      </w:r>
      <w:r w:rsidRPr="00716F26">
        <w:rPr>
          <w:i/>
        </w:rPr>
        <w:t>What thing soever I command you, observe to do it: thou shalt not add thereto, nor diminish from it.</w:t>
      </w:r>
    </w:p>
    <w:p w:rsidR="002174FF" w:rsidRPr="00716F26" w:rsidRDefault="002174FF" w:rsidP="00D53220">
      <w:pPr>
        <w:ind w:left="360" w:hanging="360"/>
        <w:rPr>
          <w:i/>
        </w:rPr>
      </w:pPr>
      <w:r w:rsidRPr="008F51FD">
        <w:t>Pr</w:t>
      </w:r>
      <w:r>
        <w:t>ov.</w:t>
      </w:r>
      <w:r w:rsidRPr="008F51FD">
        <w:t xml:space="preserve"> 30:5</w:t>
      </w:r>
      <w:r>
        <w:rPr>
          <w:i/>
        </w:rPr>
        <w:t>—</w:t>
      </w:r>
      <w:r w:rsidRPr="00716F26">
        <w:rPr>
          <w:i/>
        </w:rPr>
        <w:t>Every word of God is pure: he is a shield unto th</w:t>
      </w:r>
      <w:r w:rsidR="00D53220">
        <w:rPr>
          <w:i/>
        </w:rPr>
        <w:t>em that put their trust in him.</w:t>
      </w:r>
      <w:r w:rsidRPr="00716F26">
        <w:rPr>
          <w:i/>
        </w:rPr>
        <w:t xml:space="preserve"> </w:t>
      </w:r>
      <w:r w:rsidRPr="00D53220">
        <w:t>6</w:t>
      </w:r>
      <w:r w:rsidRPr="00716F26">
        <w:rPr>
          <w:i/>
        </w:rPr>
        <w:t xml:space="preserve"> Add thou not unto his words, lest he reprove thee, and thou be found a liar.</w:t>
      </w:r>
    </w:p>
    <w:p w:rsidR="002174FF" w:rsidRDefault="002174FF" w:rsidP="002174FF"/>
    <w:p w:rsidR="00D53220" w:rsidRPr="00D53220" w:rsidRDefault="00D53220" w:rsidP="002174FF">
      <w:r>
        <w:t>There are many cults that claim ‘extra-biblical’ revelation:</w:t>
      </w:r>
    </w:p>
    <w:p w:rsidR="002174FF" w:rsidRPr="008F51FD" w:rsidRDefault="00D53220" w:rsidP="00F104E4">
      <w:pPr>
        <w:pStyle w:val="ListParagraph"/>
        <w:numPr>
          <w:ilvl w:val="0"/>
          <w:numId w:val="46"/>
        </w:numPr>
      </w:pPr>
      <w:r>
        <w:t xml:space="preserve">Islam -  </w:t>
      </w:r>
      <w:r w:rsidR="002174FF" w:rsidRPr="007844EC">
        <w:rPr>
          <w:u w:val="single"/>
        </w:rPr>
        <w:t>Koran</w:t>
      </w:r>
    </w:p>
    <w:p w:rsidR="002174FF" w:rsidRDefault="002174FF" w:rsidP="00F104E4">
      <w:pPr>
        <w:pStyle w:val="ListParagraph"/>
        <w:numPr>
          <w:ilvl w:val="0"/>
          <w:numId w:val="46"/>
        </w:numPr>
      </w:pPr>
      <w:r w:rsidRPr="008F51FD">
        <w:t xml:space="preserve">The </w:t>
      </w:r>
      <w:r>
        <w:t xml:space="preserve">Church </w:t>
      </w:r>
      <w:r w:rsidRPr="008F51FD">
        <w:t>of</w:t>
      </w:r>
      <w:r>
        <w:t xml:space="preserve"> Jesus Christ of</w:t>
      </w:r>
      <w:r w:rsidRPr="008F51FD">
        <w:t xml:space="preserve"> </w:t>
      </w:r>
      <w:r>
        <w:t>Latter day Saints -</w:t>
      </w:r>
      <w:r w:rsidRPr="00334210">
        <w:rPr>
          <w:u w:val="single"/>
        </w:rPr>
        <w:t>The book of Mormon</w:t>
      </w:r>
      <w:r>
        <w:t xml:space="preserve"> </w:t>
      </w:r>
    </w:p>
    <w:p w:rsidR="002174FF" w:rsidRDefault="002174FF" w:rsidP="00F104E4">
      <w:pPr>
        <w:pStyle w:val="ListParagraph"/>
        <w:numPr>
          <w:ilvl w:val="0"/>
          <w:numId w:val="46"/>
        </w:numPr>
      </w:pPr>
      <w:r>
        <w:t>Jehovah Witnesses-</w:t>
      </w:r>
      <w:r w:rsidRPr="00334210">
        <w:rPr>
          <w:u w:val="single"/>
        </w:rPr>
        <w:t>The New World Translation</w:t>
      </w:r>
    </w:p>
    <w:p w:rsidR="00B46921" w:rsidRPr="002C4B57" w:rsidRDefault="002174FF" w:rsidP="00F104E4">
      <w:pPr>
        <w:pStyle w:val="ListParagraph"/>
        <w:numPr>
          <w:ilvl w:val="0"/>
          <w:numId w:val="46"/>
        </w:numPr>
      </w:pPr>
      <w:r>
        <w:t>New Age-</w:t>
      </w:r>
      <w:r w:rsidRPr="00334210">
        <w:rPr>
          <w:u w:val="single"/>
        </w:rPr>
        <w:t>Urantia</w:t>
      </w:r>
      <w:r w:rsidR="00B46921">
        <w:rPr>
          <w:rStyle w:val="EndnoteReference"/>
          <w:u w:val="single"/>
        </w:rPr>
        <w:endnoteReference w:id="1"/>
      </w:r>
    </w:p>
    <w:p w:rsidR="002174FF" w:rsidRPr="002C4B57" w:rsidRDefault="002174FF" w:rsidP="00F104E4">
      <w:pPr>
        <w:pStyle w:val="ListParagraph"/>
        <w:numPr>
          <w:ilvl w:val="0"/>
          <w:numId w:val="46"/>
        </w:numPr>
      </w:pPr>
      <w:r w:rsidRPr="002C4B57">
        <w:t>Catholic-</w:t>
      </w:r>
      <w:r w:rsidRPr="002C4B57">
        <w:rPr>
          <w:u w:val="single"/>
        </w:rPr>
        <w:t>Apocrypha</w:t>
      </w:r>
    </w:p>
    <w:p w:rsidR="00D53220" w:rsidRPr="00334210" w:rsidRDefault="00D53220" w:rsidP="00D53220">
      <w:pPr>
        <w:pStyle w:val="ListParagraph"/>
      </w:pPr>
    </w:p>
    <w:p w:rsidR="002174FF" w:rsidRDefault="002174FF" w:rsidP="00604CE9">
      <w:pPr>
        <w:ind w:left="360" w:hanging="360"/>
        <w:rPr>
          <w:i/>
        </w:rPr>
      </w:pPr>
      <w:r>
        <w:t xml:space="preserve">II </w:t>
      </w:r>
      <w:r w:rsidRPr="00334210">
        <w:t xml:space="preserve">Co </w:t>
      </w:r>
      <w:r>
        <w:t>r.11:4—</w:t>
      </w:r>
      <w:r w:rsidRPr="002C4B57">
        <w:rPr>
          <w:i/>
        </w:rPr>
        <w:t xml:space="preserve">For if he that cometh preacheth </w:t>
      </w:r>
      <w:r w:rsidRPr="002C4B57">
        <w:rPr>
          <w:b/>
          <w:i/>
          <w:u w:val="single"/>
        </w:rPr>
        <w:t>another Jesus</w:t>
      </w:r>
      <w:r w:rsidRPr="002C4B57">
        <w:rPr>
          <w:i/>
        </w:rPr>
        <w:t xml:space="preserve">, whom we have not preached, or if ye receive </w:t>
      </w:r>
      <w:r w:rsidRPr="002C4B57">
        <w:rPr>
          <w:b/>
          <w:i/>
          <w:u w:val="single"/>
        </w:rPr>
        <w:t>another spirit</w:t>
      </w:r>
      <w:r w:rsidRPr="002C4B57">
        <w:rPr>
          <w:i/>
        </w:rPr>
        <w:t xml:space="preserve">, which ye have not received, or </w:t>
      </w:r>
      <w:r w:rsidRPr="002C4B57">
        <w:rPr>
          <w:b/>
          <w:i/>
          <w:u w:val="single"/>
        </w:rPr>
        <w:t>another gospel</w:t>
      </w:r>
      <w:r w:rsidRPr="002C4B57">
        <w:rPr>
          <w:i/>
        </w:rPr>
        <w:t>, which ye have not accepted, ye might well bear with him.</w:t>
      </w:r>
    </w:p>
    <w:p w:rsidR="002174FF" w:rsidRPr="002C4B57" w:rsidRDefault="002174FF" w:rsidP="00604CE9">
      <w:pPr>
        <w:ind w:left="360" w:hanging="360"/>
        <w:rPr>
          <w:i/>
        </w:rPr>
      </w:pPr>
      <w:r w:rsidRPr="002C4B57">
        <w:t>Ga</w:t>
      </w:r>
      <w:r>
        <w:t>l.</w:t>
      </w:r>
      <w:r w:rsidRPr="002C4B57">
        <w:t xml:space="preserve"> 1:6</w:t>
      </w:r>
      <w:r w:rsidR="00604CE9">
        <w:t>,7</w:t>
      </w:r>
      <w:r>
        <w:rPr>
          <w:i/>
        </w:rPr>
        <w:t>—</w:t>
      </w:r>
      <w:r w:rsidRPr="002C4B57">
        <w:rPr>
          <w:i/>
        </w:rPr>
        <w:t>I marvel that ye are so soon removed from him that called you into the grace of Christ unto another gospel:</w:t>
      </w:r>
      <w:r w:rsidRPr="002C4B57">
        <w:t xml:space="preserve"> 7</w:t>
      </w:r>
      <w:r>
        <w:rPr>
          <w:i/>
        </w:rPr>
        <w:t>—</w:t>
      </w:r>
      <w:r w:rsidRPr="002C4B57">
        <w:rPr>
          <w:i/>
        </w:rPr>
        <w:t>Which is not another; but there be some that trouble you, and would pervert the gospel of Christ.</w:t>
      </w:r>
    </w:p>
    <w:p w:rsidR="005C0314" w:rsidRPr="005C0314" w:rsidRDefault="005C0314" w:rsidP="005C0314"/>
    <w:p w:rsidR="00E01A91" w:rsidRDefault="00E01A91" w:rsidP="00E01A91">
      <w:pPr>
        <w:pStyle w:val="Heading2"/>
      </w:pPr>
      <w:bookmarkStart w:id="9" w:name="_Toc236228766"/>
      <w:r>
        <w:t>Segmented Biblical attention</w:t>
      </w:r>
      <w:bookmarkEnd w:id="9"/>
    </w:p>
    <w:p w:rsidR="005C0314" w:rsidRDefault="005C0314" w:rsidP="005C0314"/>
    <w:p w:rsidR="00C241D1" w:rsidRPr="00FE1073" w:rsidRDefault="00C241D1" w:rsidP="00C241D1">
      <w:pPr>
        <w:tabs>
          <w:tab w:val="left" w:pos="720"/>
          <w:tab w:val="left" w:pos="1440"/>
          <w:tab w:val="left" w:pos="2160"/>
          <w:tab w:val="left" w:pos="2880"/>
          <w:tab w:val="left" w:pos="3600"/>
          <w:tab w:val="left" w:pos="4320"/>
        </w:tabs>
      </w:pPr>
      <w:r w:rsidRPr="00FE1073">
        <w:tab/>
        <w:t>A.</w:t>
      </w:r>
      <w:r w:rsidRPr="00FE1073">
        <w:tab/>
        <w:t>Paying attention to fragments of Scripture, and missing the whole.</w:t>
      </w:r>
    </w:p>
    <w:p w:rsidR="00C241D1" w:rsidRPr="00FE1073" w:rsidRDefault="00C241D1" w:rsidP="00C241D1">
      <w:pPr>
        <w:tabs>
          <w:tab w:val="left" w:pos="720"/>
          <w:tab w:val="left" w:pos="1440"/>
          <w:tab w:val="left" w:pos="2160"/>
          <w:tab w:val="left" w:pos="2880"/>
          <w:tab w:val="left" w:pos="3600"/>
          <w:tab w:val="left" w:pos="4320"/>
        </w:tabs>
      </w:pPr>
    </w:p>
    <w:p w:rsidR="00C241D1" w:rsidRPr="00FE1073" w:rsidRDefault="00C241D1" w:rsidP="00604CE9">
      <w:pPr>
        <w:tabs>
          <w:tab w:val="left" w:pos="720"/>
          <w:tab w:val="left" w:pos="1440"/>
          <w:tab w:val="left" w:pos="2160"/>
          <w:tab w:val="left" w:pos="2880"/>
          <w:tab w:val="left" w:pos="3600"/>
          <w:tab w:val="left" w:pos="4320"/>
        </w:tabs>
        <w:ind w:left="360" w:hanging="360"/>
        <w:rPr>
          <w:b/>
          <w:u w:val="single"/>
        </w:rPr>
      </w:pPr>
      <w:r w:rsidRPr="00FE1073">
        <w:t>John 6:</w:t>
      </w:r>
      <w:r w:rsidR="00604CE9">
        <w:t>12—</w:t>
      </w:r>
      <w:r w:rsidRPr="00604CE9">
        <w:rPr>
          <w:i/>
        </w:rPr>
        <w:t xml:space="preserve">When they were filled, he said unto his disciples, </w:t>
      </w:r>
      <w:r w:rsidRPr="00604CE9">
        <w:rPr>
          <w:b/>
          <w:i/>
          <w:u w:val="single"/>
        </w:rPr>
        <w:t>Gather up the fragments that remain, that nothing be lost.</w:t>
      </w:r>
    </w:p>
    <w:p w:rsidR="00C241D1" w:rsidRPr="00FE1073" w:rsidRDefault="00C241D1" w:rsidP="00C241D1">
      <w:pPr>
        <w:tabs>
          <w:tab w:val="left" w:pos="720"/>
          <w:tab w:val="left" w:pos="1440"/>
          <w:tab w:val="left" w:pos="2160"/>
          <w:tab w:val="left" w:pos="2880"/>
          <w:tab w:val="left" w:pos="3600"/>
          <w:tab w:val="left" w:pos="4320"/>
        </w:tabs>
        <w:rPr>
          <w:b/>
          <w:u w:val="single"/>
        </w:rPr>
      </w:pPr>
    </w:p>
    <w:p w:rsidR="00C241D1" w:rsidRPr="00FE1073" w:rsidRDefault="00604CE9" w:rsidP="00604CE9">
      <w:pPr>
        <w:tabs>
          <w:tab w:val="left" w:pos="720"/>
          <w:tab w:val="left" w:pos="1440"/>
          <w:tab w:val="left" w:pos="2160"/>
          <w:tab w:val="left" w:pos="2880"/>
          <w:tab w:val="left" w:pos="3600"/>
          <w:tab w:val="left" w:pos="4320"/>
        </w:tabs>
        <w:ind w:left="360" w:hanging="360"/>
        <w:rPr>
          <w:b/>
          <w:u w:val="single"/>
        </w:rPr>
      </w:pPr>
      <w:r>
        <w:t>Acts 13:10—</w:t>
      </w:r>
      <w:r w:rsidR="00C241D1" w:rsidRPr="00604CE9">
        <w:rPr>
          <w:i/>
        </w:rPr>
        <w:t xml:space="preserve">And said, O full of all subtilty and all mischief, thou child of the devil, thou enemy of all righteousness, </w:t>
      </w:r>
      <w:r w:rsidR="00C241D1" w:rsidRPr="00604CE9">
        <w:rPr>
          <w:b/>
          <w:i/>
          <w:u w:val="single"/>
        </w:rPr>
        <w:t>wilt thou not cease to pervert the right ways of the Lord?</w:t>
      </w:r>
    </w:p>
    <w:p w:rsidR="00C241D1" w:rsidRPr="00FE1073" w:rsidRDefault="00C241D1" w:rsidP="00C241D1">
      <w:pPr>
        <w:tabs>
          <w:tab w:val="left" w:pos="720"/>
          <w:tab w:val="left" w:pos="1440"/>
          <w:tab w:val="left" w:pos="2160"/>
          <w:tab w:val="left" w:pos="2880"/>
          <w:tab w:val="left" w:pos="3600"/>
          <w:tab w:val="left" w:pos="4320"/>
        </w:tabs>
        <w:rPr>
          <w:b/>
          <w:u w:val="single"/>
        </w:rPr>
      </w:pPr>
    </w:p>
    <w:p w:rsidR="00C241D1" w:rsidRPr="00FE1073" w:rsidRDefault="00604CE9" w:rsidP="00C241D1">
      <w:pPr>
        <w:tabs>
          <w:tab w:val="left" w:pos="720"/>
          <w:tab w:val="left" w:pos="1440"/>
          <w:tab w:val="left" w:pos="2160"/>
          <w:tab w:val="left" w:pos="2880"/>
          <w:tab w:val="left" w:pos="3600"/>
          <w:tab w:val="left" w:pos="4320"/>
        </w:tabs>
      </w:pPr>
      <w:r>
        <w:t>Acts 20:27—</w:t>
      </w:r>
      <w:r w:rsidR="00C241D1" w:rsidRPr="00604CE9">
        <w:rPr>
          <w:i/>
        </w:rPr>
        <w:t xml:space="preserve">For I have not shunned to declare unto you </w:t>
      </w:r>
      <w:r w:rsidR="00C241D1" w:rsidRPr="00604CE9">
        <w:rPr>
          <w:b/>
          <w:i/>
          <w:u w:val="single"/>
        </w:rPr>
        <w:t>all the counsel of God</w:t>
      </w:r>
      <w:r w:rsidR="00C241D1" w:rsidRPr="00604CE9">
        <w:rPr>
          <w:i/>
        </w:rPr>
        <w:t>.</w:t>
      </w:r>
    </w:p>
    <w:p w:rsidR="00C241D1" w:rsidRPr="00FE1073" w:rsidRDefault="00C241D1" w:rsidP="00604CE9">
      <w:pPr>
        <w:pStyle w:val="Heading4"/>
        <w:numPr>
          <w:ilvl w:val="0"/>
          <w:numId w:val="0"/>
        </w:numPr>
        <w:ind w:left="1080"/>
      </w:pPr>
    </w:p>
    <w:p w:rsidR="00C241D1" w:rsidRDefault="00C241D1" w:rsidP="00353833">
      <w:pPr>
        <w:pStyle w:val="Heading4"/>
        <w:numPr>
          <w:ilvl w:val="0"/>
          <w:numId w:val="0"/>
        </w:numPr>
        <w:ind w:firstLine="720"/>
      </w:pPr>
      <w:r w:rsidRPr="00FE1073">
        <w:t xml:space="preserve">We need to adhere to all the </w:t>
      </w:r>
      <w:r w:rsidR="00353833">
        <w:rPr>
          <w:b/>
        </w:rPr>
        <w:t>COUNSE</w:t>
      </w:r>
      <w:r w:rsidRPr="00604CE9">
        <w:rPr>
          <w:b/>
        </w:rPr>
        <w:t>L OF GOD</w:t>
      </w:r>
      <w:r w:rsidRPr="00FE1073">
        <w:t xml:space="preserve"> </w:t>
      </w:r>
      <w:r w:rsidR="00604CE9">
        <w:t>(</w:t>
      </w:r>
      <w:r w:rsidRPr="00FE1073">
        <w:t>II Tim. 2:15; John 5:39; Rev. 3:18</w:t>
      </w:r>
      <w:r w:rsidR="00604CE9">
        <w:t>)</w:t>
      </w:r>
      <w:r w:rsidR="00353833">
        <w:t xml:space="preserve"> and all</w:t>
      </w:r>
      <w:r w:rsidRPr="00FE1073">
        <w:t xml:space="preserve"> Scripture is given by inspiration of God.</w:t>
      </w:r>
      <w:r w:rsidR="00353833">
        <w:t xml:space="preserve"> (</w:t>
      </w:r>
      <w:r w:rsidRPr="00FE1073">
        <w:t>II Tim. 3:16</w:t>
      </w:r>
      <w:r w:rsidR="00353833">
        <w:t>)</w:t>
      </w:r>
    </w:p>
    <w:p w:rsidR="00B561A1" w:rsidRDefault="00353833" w:rsidP="00B561A1">
      <w:pPr>
        <w:ind w:firstLine="720"/>
      </w:pPr>
      <w:r>
        <w:t>There are many people that purposely manipulate Scripture to benefit their own ends. That take portions of the truth and it make it to be whole.</w:t>
      </w:r>
      <w:r w:rsidR="00B561A1">
        <w:t xml:space="preserve"> </w:t>
      </w:r>
      <w:r>
        <w:t>A half-truth is a lie and their using Scripture under false pretenses is also lying.</w:t>
      </w:r>
    </w:p>
    <w:p w:rsidR="00C241D1" w:rsidRDefault="00B561A1" w:rsidP="00B561A1">
      <w:pPr>
        <w:ind w:firstLine="720"/>
      </w:pPr>
      <w:r>
        <w:t>Billy Sunday use to say, “</w:t>
      </w:r>
      <w:r w:rsidR="00C241D1">
        <w:t>An excuse is the skin of reason stuffed with a lie.</w:t>
      </w:r>
      <w:r>
        <w:t xml:space="preserve">” Well, it is a common practice of cults to take a skin of truth and stuff it full of lies. </w:t>
      </w:r>
      <w:r w:rsidR="00C241D1">
        <w:t>One word added or left out can</w:t>
      </w:r>
      <w:r>
        <w:t xml:space="preserve"> entirely</w:t>
      </w:r>
      <w:r w:rsidR="00C241D1">
        <w:t xml:space="preserve"> change the meaning of something</w:t>
      </w:r>
      <w:r>
        <w:t>,</w:t>
      </w:r>
      <w:r w:rsidR="00C241D1">
        <w:t xml:space="preserve"> and what </w:t>
      </w:r>
      <w:r>
        <w:t>use</w:t>
      </w:r>
      <w:r w:rsidR="00C241D1">
        <w:t xml:space="preserve"> to be the truth becomes a lie.</w:t>
      </w:r>
      <w:r>
        <w:t xml:space="preserve"> There is a great personal danger in changing the Word of God. (Revelation 22:18)</w:t>
      </w:r>
    </w:p>
    <w:p w:rsidR="00604CE9" w:rsidRDefault="00604CE9" w:rsidP="00C241D1">
      <w:pPr>
        <w:tabs>
          <w:tab w:val="left" w:pos="720"/>
          <w:tab w:val="left" w:pos="1440"/>
          <w:tab w:val="left" w:pos="2160"/>
          <w:tab w:val="left" w:pos="2880"/>
          <w:tab w:val="left" w:pos="3600"/>
          <w:tab w:val="left" w:pos="4320"/>
        </w:tabs>
      </w:pPr>
    </w:p>
    <w:p w:rsidR="00604CE9" w:rsidRDefault="00604CE9" w:rsidP="00604CE9">
      <w:r>
        <w:t>“</w:t>
      </w:r>
      <w:r w:rsidRPr="00604CE9">
        <w:t>O, what a tangled web we weave,</w:t>
      </w:r>
      <w:r w:rsidR="00B561A1">
        <w:t xml:space="preserve"> w</w:t>
      </w:r>
      <w:r w:rsidRPr="00604CE9">
        <w:t>hen first we practice to deceive!</w:t>
      </w:r>
      <w:r>
        <w:t>”</w:t>
      </w:r>
    </w:p>
    <w:p w:rsidR="00604CE9" w:rsidRPr="00604CE9" w:rsidRDefault="00604CE9" w:rsidP="00604CE9">
      <w:r>
        <w:t xml:space="preserve">—Sir Walter Scott, from his poem </w:t>
      </w:r>
      <w:r w:rsidRPr="00604CE9">
        <w:rPr>
          <w:u w:val="single"/>
        </w:rPr>
        <w:t>Marmion</w:t>
      </w:r>
    </w:p>
    <w:p w:rsidR="00C241D1" w:rsidRPr="00604CE9" w:rsidRDefault="00C241D1" w:rsidP="00604CE9"/>
    <w:p w:rsidR="00C241D1" w:rsidRPr="007B1F9D" w:rsidRDefault="00C241D1" w:rsidP="00604CE9">
      <w:pPr>
        <w:tabs>
          <w:tab w:val="left" w:pos="720"/>
          <w:tab w:val="left" w:pos="1440"/>
          <w:tab w:val="left" w:pos="2160"/>
          <w:tab w:val="left" w:pos="2880"/>
          <w:tab w:val="left" w:pos="3600"/>
          <w:tab w:val="left" w:pos="4320"/>
        </w:tabs>
        <w:ind w:firstLine="720"/>
      </w:pPr>
      <w:r w:rsidRPr="007B1F9D">
        <w:t xml:space="preserve">We must not fail to pay attention to the </w:t>
      </w:r>
      <w:r w:rsidRPr="007B1F9D">
        <w:rPr>
          <w:u w:val="single"/>
        </w:rPr>
        <w:t>entire</w:t>
      </w:r>
      <w:r w:rsidR="00604CE9">
        <w:t xml:space="preserve"> </w:t>
      </w:r>
      <w:r w:rsidRPr="007B1F9D">
        <w:t xml:space="preserve">message of the </w:t>
      </w:r>
      <w:r w:rsidRPr="007B1F9D">
        <w:rPr>
          <w:u w:val="single"/>
        </w:rPr>
        <w:t>entire</w:t>
      </w:r>
      <w:r w:rsidRPr="007B1F9D">
        <w:t xml:space="preserve"> Word of God!</w:t>
      </w:r>
    </w:p>
    <w:p w:rsidR="00C241D1" w:rsidRPr="00FE1073" w:rsidRDefault="00C241D1" w:rsidP="00C241D1">
      <w:pPr>
        <w:tabs>
          <w:tab w:val="left" w:pos="720"/>
          <w:tab w:val="left" w:pos="1440"/>
          <w:tab w:val="left" w:pos="2160"/>
          <w:tab w:val="left" w:pos="2880"/>
          <w:tab w:val="left" w:pos="3600"/>
          <w:tab w:val="left" w:pos="4320"/>
        </w:tabs>
      </w:pPr>
    </w:p>
    <w:p w:rsidR="00C241D1" w:rsidRPr="00FE1073" w:rsidRDefault="00C241D1" w:rsidP="002B08D8">
      <w:pPr>
        <w:pStyle w:val="Heading3"/>
      </w:pPr>
      <w:r w:rsidRPr="00FE1073">
        <w:t xml:space="preserve">Over emphasizing one portion of Scripture to the </w:t>
      </w:r>
      <w:r w:rsidRPr="00753E4C">
        <w:rPr>
          <w:u w:val="single"/>
        </w:rPr>
        <w:t>exclusion</w:t>
      </w:r>
      <w:r>
        <w:t xml:space="preserve"> of </w:t>
      </w:r>
      <w:r w:rsidR="002B08D8">
        <w:t>others</w:t>
      </w:r>
      <w:r w:rsidRPr="00FE1073">
        <w:t>.</w:t>
      </w:r>
    </w:p>
    <w:p w:rsidR="00C241D1" w:rsidRPr="00FE1073" w:rsidRDefault="00C241D1" w:rsidP="00C241D1">
      <w:pPr>
        <w:tabs>
          <w:tab w:val="left" w:pos="720"/>
          <w:tab w:val="left" w:pos="1440"/>
          <w:tab w:val="left" w:pos="2160"/>
          <w:tab w:val="left" w:pos="2880"/>
          <w:tab w:val="left" w:pos="3600"/>
          <w:tab w:val="left" w:pos="4320"/>
        </w:tabs>
      </w:pPr>
    </w:p>
    <w:p w:rsidR="00C241D1" w:rsidRPr="00FE1073" w:rsidRDefault="00C241D1" w:rsidP="00FD5FBF">
      <w:pPr>
        <w:pStyle w:val="Heading4"/>
        <w:numPr>
          <w:ilvl w:val="0"/>
          <w:numId w:val="0"/>
        </w:numPr>
        <w:ind w:firstLine="720"/>
      </w:pPr>
      <w:r w:rsidRPr="00FE1073">
        <w:t>Jesus rebuked the Scribes and Pharisees for omitting</w:t>
      </w:r>
      <w:r w:rsidR="002B08D8">
        <w:t xml:space="preserve"> </w:t>
      </w:r>
      <w:r w:rsidRPr="00FE1073">
        <w:t>the weightier  matters of the Law. - Mt. 23:23.</w:t>
      </w:r>
      <w:r w:rsidR="00FD5FBF">
        <w:t xml:space="preserve"> They would s</w:t>
      </w:r>
      <w:r w:rsidRPr="00FE1073">
        <w:t xml:space="preserve">train at a gnat and swallow a camel.  </w:t>
      </w:r>
      <w:r w:rsidR="00FD5FBF">
        <w:t>(Mt. 23:24) In this error, they became c</w:t>
      </w:r>
      <w:r w:rsidRPr="00FE1073">
        <w:t>ut off from the truth.</w:t>
      </w:r>
      <w:r w:rsidR="00FD5FBF">
        <w:t xml:space="preserve"> </w:t>
      </w:r>
      <w:r w:rsidRPr="00FE1073">
        <w:t xml:space="preserve">Once we move away from the clear </w:t>
      </w:r>
      <w:r w:rsidR="00FD5FBF">
        <w:t xml:space="preserve">intentions </w:t>
      </w:r>
      <w:r w:rsidRPr="00FE1073">
        <w:t>of Scripture, we run the risk of becoming cut off from</w:t>
      </w:r>
      <w:r>
        <w:t xml:space="preserve"> </w:t>
      </w:r>
      <w:r w:rsidRPr="00FE1073">
        <w:t>the truth.</w:t>
      </w:r>
      <w:r w:rsidR="00FD5FBF">
        <w:t xml:space="preserve"> (</w:t>
      </w:r>
      <w:r w:rsidRPr="00FE1073">
        <w:t>II Thess. 2:10; Jer. 7:28; Rev. 22:19</w:t>
      </w:r>
      <w:r w:rsidR="00FD5FBF">
        <w:t>)</w:t>
      </w:r>
    </w:p>
    <w:p w:rsidR="00C241D1" w:rsidRPr="00FE1073" w:rsidRDefault="00C241D1" w:rsidP="00C241D1">
      <w:pPr>
        <w:tabs>
          <w:tab w:val="left" w:pos="720"/>
          <w:tab w:val="left" w:pos="1440"/>
          <w:tab w:val="left" w:pos="2160"/>
          <w:tab w:val="left" w:pos="2880"/>
          <w:tab w:val="left" w:pos="3600"/>
          <w:tab w:val="left" w:pos="4320"/>
        </w:tabs>
      </w:pPr>
    </w:p>
    <w:p w:rsidR="00C241D1" w:rsidRPr="00FE1073" w:rsidRDefault="00C241D1" w:rsidP="00FD5FBF">
      <w:pPr>
        <w:pStyle w:val="Heading3"/>
      </w:pPr>
      <w:r w:rsidRPr="00FE1073">
        <w:t>Examples of segmented Biblical attention.</w:t>
      </w:r>
    </w:p>
    <w:p w:rsidR="00C241D1" w:rsidRPr="00FE1073" w:rsidRDefault="00C241D1" w:rsidP="00C241D1">
      <w:pPr>
        <w:tabs>
          <w:tab w:val="left" w:pos="720"/>
          <w:tab w:val="left" w:pos="1440"/>
          <w:tab w:val="left" w:pos="2160"/>
          <w:tab w:val="left" w:pos="2880"/>
          <w:tab w:val="left" w:pos="3600"/>
          <w:tab w:val="left" w:pos="4320"/>
        </w:tabs>
      </w:pPr>
    </w:p>
    <w:p w:rsidR="00C241D1" w:rsidRPr="00FD5FBF" w:rsidRDefault="00C241D1" w:rsidP="00F104E4">
      <w:pPr>
        <w:pStyle w:val="Heading4"/>
        <w:numPr>
          <w:ilvl w:val="0"/>
          <w:numId w:val="47"/>
        </w:numPr>
        <w:tabs>
          <w:tab w:val="left" w:pos="1080"/>
        </w:tabs>
        <w:ind w:left="0" w:firstLine="720"/>
      </w:pPr>
      <w:r w:rsidRPr="00FD5FBF">
        <w:t xml:space="preserve">Some </w:t>
      </w:r>
      <w:r w:rsidR="00FD5FBF">
        <w:t>people</w:t>
      </w:r>
      <w:r w:rsidRPr="00FD5FBF">
        <w:t xml:space="preserve"> only regard Paul’s writings as being</w:t>
      </w:r>
      <w:r w:rsidR="00FD5FBF">
        <w:t xml:space="preserve"> </w:t>
      </w:r>
      <w:r w:rsidRPr="00FD5FBF">
        <w:t xml:space="preserve">inspired. </w:t>
      </w:r>
    </w:p>
    <w:p w:rsidR="00C241D1" w:rsidRPr="00FD5FBF" w:rsidRDefault="00C241D1" w:rsidP="00FD5FBF">
      <w:pPr>
        <w:pStyle w:val="Heading4"/>
        <w:numPr>
          <w:ilvl w:val="0"/>
          <w:numId w:val="0"/>
        </w:numPr>
        <w:ind w:left="1080"/>
      </w:pPr>
    </w:p>
    <w:p w:rsidR="00C241D1" w:rsidRPr="00FE1073" w:rsidRDefault="00C241D1" w:rsidP="00FD5FBF">
      <w:pPr>
        <w:pStyle w:val="Heading4"/>
      </w:pPr>
      <w:r w:rsidRPr="00FD5FBF">
        <w:t>Overemphasizing demons.</w:t>
      </w:r>
      <w:r w:rsidR="00FD5FBF">
        <w:t xml:space="preserve"> </w:t>
      </w:r>
      <w:r w:rsidRPr="00FE1073">
        <w:t>Every work of the flesh is not a demon.</w:t>
      </w:r>
      <w:r w:rsidR="00FD5FBF">
        <w:t xml:space="preserve"> Furthermore, every bad thing that happens in life is not necessarily the devil’s fault.  (Gal. 5:19-21)</w:t>
      </w:r>
    </w:p>
    <w:p w:rsidR="00C241D1" w:rsidRPr="00FE1073" w:rsidRDefault="00C241D1" w:rsidP="00C241D1">
      <w:pPr>
        <w:tabs>
          <w:tab w:val="left" w:pos="720"/>
          <w:tab w:val="left" w:pos="1440"/>
          <w:tab w:val="left" w:pos="2160"/>
          <w:tab w:val="left" w:pos="2880"/>
          <w:tab w:val="left" w:pos="3600"/>
          <w:tab w:val="left" w:pos="4320"/>
        </w:tabs>
      </w:pPr>
    </w:p>
    <w:p w:rsidR="00C241D1" w:rsidRPr="00FE1073" w:rsidRDefault="00C241D1" w:rsidP="00FD5FBF">
      <w:pPr>
        <w:pStyle w:val="Heading4"/>
      </w:pPr>
      <w:r w:rsidRPr="00FE1073">
        <w:t xml:space="preserve">Some believe </w:t>
      </w:r>
      <w:r w:rsidR="00FD5FBF">
        <w:t xml:space="preserve">that being water baptized </w:t>
      </w:r>
      <w:r w:rsidRPr="00FE1073">
        <w:t>a certain way is</w:t>
      </w:r>
      <w:r w:rsidR="00FD5FBF">
        <w:t xml:space="preserve"> </w:t>
      </w:r>
      <w:r w:rsidRPr="00FE1073">
        <w:t>essential to salvation.</w:t>
      </w:r>
    </w:p>
    <w:p w:rsidR="00C241D1" w:rsidRPr="00FE1073" w:rsidRDefault="00C241D1" w:rsidP="00C241D1">
      <w:pPr>
        <w:tabs>
          <w:tab w:val="left" w:pos="720"/>
          <w:tab w:val="left" w:pos="1440"/>
          <w:tab w:val="left" w:pos="2160"/>
          <w:tab w:val="left" w:pos="2880"/>
          <w:tab w:val="left" w:pos="3600"/>
          <w:tab w:val="left" w:pos="4320"/>
        </w:tabs>
      </w:pPr>
    </w:p>
    <w:p w:rsidR="00C241D1" w:rsidRDefault="00FD5FBF" w:rsidP="00FD5FBF">
      <w:pPr>
        <w:tabs>
          <w:tab w:val="left" w:pos="720"/>
          <w:tab w:val="left" w:pos="1440"/>
          <w:tab w:val="left" w:pos="2160"/>
          <w:tab w:val="left" w:pos="2880"/>
          <w:tab w:val="left" w:pos="3600"/>
          <w:tab w:val="left" w:pos="4320"/>
        </w:tabs>
        <w:ind w:firstLine="720"/>
      </w:pPr>
      <w:r>
        <w:t>There is no salvation in water for w</w:t>
      </w:r>
      <w:r w:rsidR="00C241D1">
        <w:t xml:space="preserve">e are saved through faith in </w:t>
      </w:r>
      <w:r w:rsidR="00C241D1" w:rsidRPr="00FE1073">
        <w:t>the Blood of Jesus</w:t>
      </w:r>
      <w:r>
        <w:t xml:space="preserve"> Christ which was </w:t>
      </w:r>
      <w:r w:rsidR="00C241D1">
        <w:t>shed for us</w:t>
      </w:r>
      <w:r w:rsidR="00C241D1" w:rsidRPr="00FE1073">
        <w:t>.</w:t>
      </w:r>
      <w:r>
        <w:t xml:space="preserve"> (</w:t>
      </w:r>
      <w:r w:rsidR="00C241D1" w:rsidRPr="00FE1073">
        <w:t xml:space="preserve">Rom. 5:9, </w:t>
      </w:r>
      <w:r w:rsidR="00C241D1">
        <w:t>Eph.1:7; Col. 1:14,20; Heb. 9:14</w:t>
      </w:r>
      <w:r>
        <w:t>)</w:t>
      </w:r>
    </w:p>
    <w:p w:rsidR="00FD5FBF" w:rsidRPr="00FE1073" w:rsidRDefault="00FD5FBF" w:rsidP="00FD5FBF">
      <w:pPr>
        <w:tabs>
          <w:tab w:val="left" w:pos="720"/>
          <w:tab w:val="left" w:pos="1440"/>
          <w:tab w:val="left" w:pos="2160"/>
          <w:tab w:val="left" w:pos="2880"/>
          <w:tab w:val="left" w:pos="3600"/>
          <w:tab w:val="left" w:pos="4320"/>
        </w:tabs>
        <w:ind w:firstLine="720"/>
      </w:pPr>
    </w:p>
    <w:p w:rsidR="00C241D1" w:rsidRPr="00FE1073" w:rsidRDefault="00FD5FBF" w:rsidP="00FD5FBF">
      <w:pPr>
        <w:pStyle w:val="Heading4"/>
      </w:pPr>
      <w:r>
        <w:t>The Jehovah Witnesses teach salvation by works.</w:t>
      </w:r>
    </w:p>
    <w:p w:rsidR="00FD5FBF" w:rsidRDefault="00FD5FBF" w:rsidP="00FD5FBF">
      <w:pPr>
        <w:tabs>
          <w:tab w:val="left" w:pos="720"/>
          <w:tab w:val="left" w:pos="1440"/>
          <w:tab w:val="left" w:pos="2160"/>
          <w:tab w:val="left" w:pos="2880"/>
          <w:tab w:val="left" w:pos="3600"/>
          <w:tab w:val="left" w:pos="4320"/>
        </w:tabs>
        <w:ind w:firstLine="720"/>
      </w:pPr>
    </w:p>
    <w:p w:rsidR="00C241D1" w:rsidRPr="00FE1073" w:rsidRDefault="00FD5FBF" w:rsidP="00FD5FBF">
      <w:pPr>
        <w:tabs>
          <w:tab w:val="left" w:pos="720"/>
          <w:tab w:val="left" w:pos="1440"/>
          <w:tab w:val="left" w:pos="2160"/>
          <w:tab w:val="left" w:pos="2880"/>
          <w:tab w:val="left" w:pos="3600"/>
          <w:tab w:val="left" w:pos="4320"/>
        </w:tabs>
        <w:ind w:firstLine="720"/>
      </w:pPr>
      <w:r>
        <w:t>Work</w:t>
      </w:r>
      <w:r w:rsidR="00C241D1" w:rsidRPr="00FE1073">
        <w:t xml:space="preserve"> are a result of faith.</w:t>
      </w:r>
      <w:r>
        <w:t xml:space="preserve"> (</w:t>
      </w:r>
      <w:r w:rsidR="00C241D1" w:rsidRPr="00FE1073">
        <w:t>James 2:17-26.</w:t>
      </w:r>
      <w:r>
        <w:t xml:space="preserve">) </w:t>
      </w:r>
      <w:r w:rsidR="00C241D1" w:rsidRPr="00FE1073">
        <w:t>Works cannot save</w:t>
      </w:r>
      <w:r w:rsidR="00C241D1">
        <w:t xml:space="preserve"> but works are produced in the believer’s life if you are saved.</w:t>
      </w:r>
      <w:r>
        <w:t xml:space="preserve"> (Eph. 2:8-10, Rom. 4:2-3; Titus)</w:t>
      </w:r>
    </w:p>
    <w:p w:rsidR="00C241D1" w:rsidRPr="00FE1073" w:rsidRDefault="00C241D1" w:rsidP="00FD5FBF">
      <w:pPr>
        <w:pStyle w:val="Heading4"/>
      </w:pPr>
      <w:r w:rsidRPr="00FE1073">
        <w:t xml:space="preserve">Turning </w:t>
      </w:r>
      <w:r w:rsidR="00AE65D1">
        <w:t xml:space="preserve">the </w:t>
      </w:r>
      <w:r w:rsidRPr="00FE1073">
        <w:t>grace</w:t>
      </w:r>
      <w:r w:rsidR="00AE65D1">
        <w:t xml:space="preserve"> of God</w:t>
      </w:r>
      <w:r w:rsidRPr="00FE1073">
        <w:t xml:space="preserve"> into a license to sin.</w:t>
      </w:r>
    </w:p>
    <w:p w:rsidR="00C241D1" w:rsidRPr="00FE1073" w:rsidRDefault="00FD5FBF" w:rsidP="00C241D1">
      <w:pPr>
        <w:tabs>
          <w:tab w:val="left" w:pos="720"/>
          <w:tab w:val="left" w:pos="1440"/>
          <w:tab w:val="left" w:pos="2160"/>
          <w:tab w:val="left" w:pos="2880"/>
          <w:tab w:val="left" w:pos="3600"/>
          <w:tab w:val="left" w:pos="4320"/>
        </w:tabs>
      </w:pPr>
      <w:r>
        <w:tab/>
      </w:r>
      <w:r>
        <w:tab/>
      </w:r>
      <w:r>
        <w:tab/>
      </w:r>
    </w:p>
    <w:p w:rsidR="00C241D1" w:rsidRPr="00FD5FBF" w:rsidRDefault="00FD5FBF" w:rsidP="00FD5FBF">
      <w:pPr>
        <w:tabs>
          <w:tab w:val="left" w:pos="720"/>
          <w:tab w:val="left" w:pos="1440"/>
          <w:tab w:val="left" w:pos="2160"/>
          <w:tab w:val="left" w:pos="2880"/>
          <w:tab w:val="left" w:pos="3600"/>
          <w:tab w:val="left" w:pos="4320"/>
        </w:tabs>
        <w:ind w:left="360" w:hanging="360"/>
        <w:rPr>
          <w:i/>
        </w:rPr>
      </w:pPr>
      <w:r>
        <w:t>Jude 4—</w:t>
      </w:r>
      <w:r w:rsidRPr="00FD5FBF">
        <w:rPr>
          <w:i/>
        </w:rPr>
        <w:t xml:space="preserve">For there are certain men crept in unawares, who were before of old ordained to this condemnation, ungodly men, </w:t>
      </w:r>
      <w:r w:rsidRPr="00D23744">
        <w:rPr>
          <w:i/>
          <w:u w:val="single"/>
        </w:rPr>
        <w:t>turning the grace of our God into lasciviousness</w:t>
      </w:r>
      <w:r w:rsidRPr="00FD5FBF">
        <w:rPr>
          <w:i/>
        </w:rPr>
        <w:t>, and denying the only Lord God, and our Lord Jesus Christ.</w:t>
      </w:r>
    </w:p>
    <w:p w:rsidR="00FD5FBF" w:rsidRDefault="00FD5FBF" w:rsidP="00FD5FBF">
      <w:pPr>
        <w:tabs>
          <w:tab w:val="left" w:pos="720"/>
          <w:tab w:val="left" w:pos="1440"/>
          <w:tab w:val="left" w:pos="2160"/>
          <w:tab w:val="left" w:pos="2880"/>
          <w:tab w:val="left" w:pos="3600"/>
          <w:tab w:val="left" w:pos="4320"/>
        </w:tabs>
        <w:ind w:left="360" w:hanging="360"/>
      </w:pPr>
    </w:p>
    <w:p w:rsidR="00D23744" w:rsidRDefault="00D23744" w:rsidP="00D23744">
      <w:pPr>
        <w:tabs>
          <w:tab w:val="left" w:pos="720"/>
          <w:tab w:val="left" w:pos="1440"/>
          <w:tab w:val="left" w:pos="2160"/>
          <w:tab w:val="left" w:pos="2880"/>
          <w:tab w:val="left" w:pos="3600"/>
          <w:tab w:val="left" w:pos="4320"/>
        </w:tabs>
        <w:ind w:firstLine="720"/>
      </w:pPr>
      <w:r>
        <w:t>There are some that teach faith without the works of a pure love. They turn the grace of which is the power to live above sin into a license to sin—</w:t>
      </w:r>
      <w:r w:rsidRPr="00D23744">
        <w:rPr>
          <w:i/>
        </w:rPr>
        <w:t>lasciviousness</w:t>
      </w:r>
      <w:r>
        <w:t>.</w:t>
      </w:r>
    </w:p>
    <w:p w:rsidR="00D23744" w:rsidRDefault="00D23744" w:rsidP="00D23744">
      <w:pPr>
        <w:tabs>
          <w:tab w:val="left" w:pos="720"/>
          <w:tab w:val="left" w:pos="1440"/>
          <w:tab w:val="left" w:pos="2160"/>
          <w:tab w:val="left" w:pos="2880"/>
          <w:tab w:val="left" w:pos="3600"/>
          <w:tab w:val="left" w:pos="4320"/>
        </w:tabs>
        <w:ind w:firstLine="720"/>
      </w:pPr>
      <w:r>
        <w:t xml:space="preserve">We are commanded over and over to </w:t>
      </w:r>
      <w:r w:rsidRPr="00D23744">
        <w:rPr>
          <w:b/>
        </w:rPr>
        <w:t>s</w:t>
      </w:r>
      <w:r w:rsidR="00C241D1" w:rsidRPr="00D23744">
        <w:rPr>
          <w:b/>
        </w:rPr>
        <w:t>in not</w:t>
      </w:r>
      <w:r>
        <w:t>. (</w:t>
      </w:r>
      <w:r w:rsidR="00C241D1" w:rsidRPr="00FE1073">
        <w:t>I Jn. 2:1-4</w:t>
      </w:r>
      <w:r>
        <w:t>; Rom.</w:t>
      </w:r>
      <w:r w:rsidR="00C241D1">
        <w:t xml:space="preserve"> 6:6, 11-20; 22-23; I Peter 4:1</w:t>
      </w:r>
      <w:r>
        <w:t>)</w:t>
      </w:r>
    </w:p>
    <w:p w:rsidR="00C241D1" w:rsidRPr="00FE1073" w:rsidRDefault="00C241D1" w:rsidP="00D23744">
      <w:pPr>
        <w:tabs>
          <w:tab w:val="left" w:pos="720"/>
          <w:tab w:val="left" w:pos="1440"/>
          <w:tab w:val="left" w:pos="2160"/>
          <w:tab w:val="left" w:pos="2880"/>
          <w:tab w:val="left" w:pos="3600"/>
          <w:tab w:val="left" w:pos="4320"/>
        </w:tabs>
        <w:ind w:firstLine="720"/>
      </w:pPr>
      <w:r w:rsidRPr="00FE1073">
        <w:t>We can lose our salvation</w:t>
      </w:r>
      <w:r>
        <w:t xml:space="preserve"> by dying spiritually</w:t>
      </w:r>
      <w:r w:rsidRPr="00FE1073">
        <w:t>.</w:t>
      </w:r>
      <w:r w:rsidR="006B3D9F">
        <w:t xml:space="preserve"> </w:t>
      </w:r>
      <w:r>
        <w:t>If you</w:t>
      </w:r>
      <w:r w:rsidR="006B3D9F">
        <w:t xml:space="preserve"> can be made alive you can </w:t>
      </w:r>
      <w:r>
        <w:t>die as well.</w:t>
      </w:r>
      <w:r w:rsidR="00D23744">
        <w:t xml:space="preserve"> (</w:t>
      </w:r>
      <w:r w:rsidRPr="00FE1073">
        <w:t>Ex. 32:33;</w:t>
      </w:r>
      <w:r>
        <w:t xml:space="preserve"> Rev. 22:19; Ezek. 3:20, 21; 18:24; 33:13</w:t>
      </w:r>
      <w:r w:rsidR="00D23744">
        <w:t>) There is no provision of covering as long as we remain in our sin.</w:t>
      </w:r>
      <w:r w:rsidR="006B3D9F">
        <w:t xml:space="preserve"> The only pattern for salvation is Christ’s message of repentance—turn around and stop sinning. There is only ONE sacrifice that can atone for sin and that is Christ’s.</w:t>
      </w:r>
    </w:p>
    <w:p w:rsidR="00C241D1" w:rsidRDefault="00C241D1" w:rsidP="00C241D1">
      <w:pPr>
        <w:tabs>
          <w:tab w:val="left" w:pos="720"/>
          <w:tab w:val="left" w:pos="1440"/>
          <w:tab w:val="left" w:pos="2160"/>
          <w:tab w:val="left" w:pos="2880"/>
          <w:tab w:val="left" w:pos="3600"/>
          <w:tab w:val="left" w:pos="4320"/>
        </w:tabs>
      </w:pPr>
    </w:p>
    <w:p w:rsidR="006B3D9F" w:rsidRDefault="006B3D9F" w:rsidP="006B3D9F">
      <w:pPr>
        <w:tabs>
          <w:tab w:val="left" w:pos="720"/>
          <w:tab w:val="left" w:pos="1440"/>
          <w:tab w:val="left" w:pos="2160"/>
          <w:tab w:val="left" w:pos="2880"/>
          <w:tab w:val="left" w:pos="3600"/>
          <w:tab w:val="left" w:pos="4320"/>
        </w:tabs>
        <w:ind w:left="360" w:hanging="360"/>
      </w:pPr>
      <w:r>
        <w:t>Heb 10:26—</w:t>
      </w:r>
      <w:r w:rsidRPr="006B3D9F">
        <w:rPr>
          <w:i/>
        </w:rPr>
        <w:t>For if we sin wilfully after that we have received the knowledge of the truth, there remaineth no more sacrifice for sins,</w:t>
      </w:r>
    </w:p>
    <w:p w:rsidR="006B3D9F" w:rsidRDefault="006B3D9F" w:rsidP="00C241D1">
      <w:pPr>
        <w:tabs>
          <w:tab w:val="left" w:pos="720"/>
          <w:tab w:val="left" w:pos="1440"/>
          <w:tab w:val="left" w:pos="2160"/>
          <w:tab w:val="left" w:pos="2880"/>
          <w:tab w:val="left" w:pos="3600"/>
          <w:tab w:val="left" w:pos="4320"/>
        </w:tabs>
      </w:pPr>
    </w:p>
    <w:p w:rsidR="00C241D1" w:rsidRPr="00FE1073" w:rsidRDefault="00C241D1" w:rsidP="006B3D9F">
      <w:pPr>
        <w:pStyle w:val="Heading4"/>
      </w:pPr>
      <w:r w:rsidRPr="00FE1073">
        <w:t>Charismatic’s take positive thinking to the extreme.</w:t>
      </w:r>
    </w:p>
    <w:p w:rsidR="00C241D1" w:rsidRPr="00FE1073" w:rsidRDefault="00C241D1" w:rsidP="00C241D1">
      <w:pPr>
        <w:tabs>
          <w:tab w:val="left" w:pos="720"/>
          <w:tab w:val="left" w:pos="1440"/>
          <w:tab w:val="left" w:pos="2160"/>
          <w:tab w:val="left" w:pos="2880"/>
          <w:tab w:val="left" w:pos="3600"/>
          <w:tab w:val="left" w:pos="4320"/>
        </w:tabs>
      </w:pPr>
      <w:r w:rsidRPr="00FE1073">
        <w:tab/>
      </w:r>
      <w:r w:rsidRPr="00FE1073">
        <w:tab/>
      </w:r>
      <w:r w:rsidRPr="00FE1073">
        <w:tab/>
      </w:r>
    </w:p>
    <w:p w:rsidR="00C241D1" w:rsidRDefault="007F010F" w:rsidP="007F010F">
      <w:pPr>
        <w:tabs>
          <w:tab w:val="left" w:pos="1440"/>
          <w:tab w:val="left" w:pos="2160"/>
          <w:tab w:val="left" w:pos="2880"/>
          <w:tab w:val="left" w:pos="3600"/>
          <w:tab w:val="left" w:pos="4320"/>
        </w:tabs>
        <w:ind w:firstLine="720"/>
      </w:pPr>
      <w:r>
        <w:t xml:space="preserve">The ‘Faith Movement” in Charismatic circles has failed to recognize that </w:t>
      </w:r>
      <w:r w:rsidR="00C241D1" w:rsidRPr="00FE1073">
        <w:t>God’s promises are conditional.</w:t>
      </w:r>
    </w:p>
    <w:p w:rsidR="007F010F" w:rsidRDefault="00C241D1" w:rsidP="00F104E4">
      <w:pPr>
        <w:pStyle w:val="ListParagraph"/>
        <w:numPr>
          <w:ilvl w:val="0"/>
          <w:numId w:val="46"/>
        </w:numPr>
        <w:tabs>
          <w:tab w:val="left" w:pos="720"/>
          <w:tab w:val="left" w:pos="1440"/>
          <w:tab w:val="left" w:pos="2160"/>
          <w:tab w:val="left" w:pos="2880"/>
          <w:tab w:val="left" w:pos="3600"/>
          <w:tab w:val="left" w:pos="4320"/>
        </w:tabs>
      </w:pPr>
      <w:r w:rsidRPr="00FE1073">
        <w:t>Faith is essential. -  M</w:t>
      </w:r>
      <w:r>
        <w:t>a</w:t>
      </w:r>
      <w:r w:rsidRPr="00FE1073">
        <w:t>t</w:t>
      </w:r>
      <w:r>
        <w:t xml:space="preserve">hew </w:t>
      </w:r>
      <w:r w:rsidRPr="00FE1073">
        <w:t>21:22.</w:t>
      </w:r>
    </w:p>
    <w:p w:rsidR="007F010F" w:rsidRDefault="00C241D1" w:rsidP="00F104E4">
      <w:pPr>
        <w:pStyle w:val="ListParagraph"/>
        <w:numPr>
          <w:ilvl w:val="0"/>
          <w:numId w:val="46"/>
        </w:numPr>
        <w:tabs>
          <w:tab w:val="left" w:pos="720"/>
          <w:tab w:val="left" w:pos="1440"/>
          <w:tab w:val="left" w:pos="2160"/>
          <w:tab w:val="left" w:pos="2880"/>
          <w:tab w:val="left" w:pos="3600"/>
          <w:tab w:val="left" w:pos="4320"/>
        </w:tabs>
      </w:pPr>
      <w:r>
        <w:t>Holiness is essential – Hebrews 12:14</w:t>
      </w:r>
    </w:p>
    <w:p w:rsidR="00C241D1" w:rsidRPr="00FE1073" w:rsidRDefault="00C241D1" w:rsidP="00F104E4">
      <w:pPr>
        <w:pStyle w:val="ListParagraph"/>
        <w:numPr>
          <w:ilvl w:val="0"/>
          <w:numId w:val="46"/>
        </w:numPr>
        <w:tabs>
          <w:tab w:val="left" w:pos="720"/>
          <w:tab w:val="left" w:pos="1440"/>
          <w:tab w:val="left" w:pos="2160"/>
          <w:tab w:val="left" w:pos="2880"/>
          <w:tab w:val="left" w:pos="3600"/>
          <w:tab w:val="left" w:pos="4320"/>
        </w:tabs>
      </w:pPr>
      <w:r>
        <w:t>Living right is essential. – John 15:7</w:t>
      </w:r>
    </w:p>
    <w:p w:rsidR="00C241D1" w:rsidRPr="00FE1073" w:rsidRDefault="00C241D1" w:rsidP="00C241D1">
      <w:pPr>
        <w:tabs>
          <w:tab w:val="left" w:pos="720"/>
          <w:tab w:val="left" w:pos="1440"/>
          <w:tab w:val="left" w:pos="2160"/>
          <w:tab w:val="left" w:pos="2880"/>
          <w:tab w:val="left" w:pos="3600"/>
          <w:tab w:val="left" w:pos="4320"/>
        </w:tabs>
      </w:pPr>
    </w:p>
    <w:p w:rsidR="00C241D1" w:rsidRPr="00FE1073" w:rsidRDefault="007F010F" w:rsidP="007F010F">
      <w:pPr>
        <w:pStyle w:val="Heading4"/>
      </w:pPr>
      <w:r>
        <w:t>Among the “Prosperity Teachers” f</w:t>
      </w:r>
      <w:r w:rsidR="00C241D1" w:rsidRPr="00FE1073">
        <w:t>inancial success is used to measure spirituality.</w:t>
      </w:r>
    </w:p>
    <w:p w:rsidR="00C241D1" w:rsidRPr="00FE1073" w:rsidRDefault="00C241D1" w:rsidP="00C241D1">
      <w:pPr>
        <w:tabs>
          <w:tab w:val="left" w:pos="720"/>
          <w:tab w:val="left" w:pos="1440"/>
          <w:tab w:val="left" w:pos="2160"/>
          <w:tab w:val="left" w:pos="2880"/>
          <w:tab w:val="left" w:pos="3600"/>
          <w:tab w:val="left" w:pos="4320"/>
        </w:tabs>
      </w:pPr>
    </w:p>
    <w:p w:rsidR="00C241D1" w:rsidRDefault="007F010F" w:rsidP="001C555D">
      <w:pPr>
        <w:tabs>
          <w:tab w:val="left" w:pos="720"/>
          <w:tab w:val="left" w:pos="1440"/>
          <w:tab w:val="left" w:pos="2160"/>
          <w:tab w:val="left" w:pos="2880"/>
          <w:tab w:val="left" w:pos="3600"/>
          <w:tab w:val="left" w:pos="4320"/>
        </w:tabs>
      </w:pPr>
      <w:r>
        <w:t xml:space="preserve">But </w:t>
      </w:r>
      <w:r w:rsidR="00C241D1" w:rsidRPr="00FE1073">
        <w:t xml:space="preserve">God has promised to meet our </w:t>
      </w:r>
      <w:r w:rsidR="00C241D1" w:rsidRPr="007F010F">
        <w:rPr>
          <w:i/>
        </w:rPr>
        <w:t>needs</w:t>
      </w:r>
      <w:r w:rsidR="00C241D1" w:rsidRPr="00FE1073">
        <w:t xml:space="preserve"> not our </w:t>
      </w:r>
      <w:r w:rsidR="00C241D1" w:rsidRPr="007F010F">
        <w:rPr>
          <w:i/>
        </w:rPr>
        <w:t>g</w:t>
      </w:r>
      <w:r w:rsidRPr="007F010F">
        <w:rPr>
          <w:i/>
        </w:rPr>
        <w:t>reeds</w:t>
      </w:r>
      <w:r>
        <w:t>. Philippians 4:19 is a promise</w:t>
      </w:r>
      <w:r w:rsidR="00C241D1">
        <w:t xml:space="preserve"> given to those that have given unselfishly over and over again. It is not a promise to encourage people to give to get but to remind the faithful that the Lord is truly faithful and won’t forget them.</w:t>
      </w:r>
      <w:r w:rsidR="001C555D">
        <w:t xml:space="preserve"> (Many h</w:t>
      </w:r>
      <w:r w:rsidR="001C555D" w:rsidRPr="00FE1073">
        <w:t xml:space="preserve">eroes of the faith </w:t>
      </w:r>
      <w:r w:rsidR="001C555D">
        <w:t>have been</w:t>
      </w:r>
      <w:r w:rsidR="001C555D" w:rsidRPr="00FE1073">
        <w:t xml:space="preserve"> described as destitute</w:t>
      </w:r>
      <w:r w:rsidR="001C555D">
        <w:t xml:space="preserve"> by temporal measures</w:t>
      </w:r>
      <w:r w:rsidR="001C555D" w:rsidRPr="00FE1073">
        <w:t>.</w:t>
      </w:r>
      <w:r w:rsidR="001C555D">
        <w:t xml:space="preserve"> Hebrews</w:t>
      </w:r>
      <w:r w:rsidR="001C555D" w:rsidRPr="00FE1073">
        <w:t xml:space="preserve"> 11:37</w:t>
      </w:r>
      <w:r w:rsidR="001C555D">
        <w:t>)</w:t>
      </w:r>
    </w:p>
    <w:p w:rsidR="00C241D1" w:rsidRDefault="00C241D1" w:rsidP="00C241D1">
      <w:pPr>
        <w:tabs>
          <w:tab w:val="left" w:pos="720"/>
          <w:tab w:val="left" w:pos="1440"/>
          <w:tab w:val="left" w:pos="2160"/>
          <w:tab w:val="left" w:pos="2880"/>
          <w:tab w:val="left" w:pos="3600"/>
          <w:tab w:val="left" w:pos="4320"/>
        </w:tabs>
      </w:pPr>
    </w:p>
    <w:p w:rsidR="00C241D1" w:rsidRPr="007F010F" w:rsidRDefault="007F010F" w:rsidP="007F010F">
      <w:pPr>
        <w:tabs>
          <w:tab w:val="left" w:pos="720"/>
          <w:tab w:val="left" w:pos="1440"/>
          <w:tab w:val="left" w:pos="2160"/>
          <w:tab w:val="left" w:pos="2880"/>
          <w:tab w:val="left" w:pos="3600"/>
          <w:tab w:val="left" w:pos="4320"/>
        </w:tabs>
        <w:ind w:left="360" w:hanging="360"/>
        <w:rPr>
          <w:i/>
        </w:rPr>
      </w:pPr>
      <w:r>
        <w:t>Philippians 4:19—</w:t>
      </w:r>
      <w:r w:rsidR="00C241D1" w:rsidRPr="007F010F">
        <w:rPr>
          <w:i/>
        </w:rPr>
        <w:t xml:space="preserve">But my God shall supply </w:t>
      </w:r>
      <w:r w:rsidR="00C241D1" w:rsidRPr="007F010F">
        <w:rPr>
          <w:i/>
          <w:u w:val="single"/>
        </w:rPr>
        <w:t xml:space="preserve">all </w:t>
      </w:r>
      <w:r w:rsidR="00C241D1" w:rsidRPr="007F010F">
        <w:rPr>
          <w:b/>
          <w:i/>
          <w:u w:val="single"/>
        </w:rPr>
        <w:t>your</w:t>
      </w:r>
      <w:r w:rsidR="00C241D1" w:rsidRPr="007F010F">
        <w:rPr>
          <w:i/>
          <w:u w:val="single"/>
        </w:rPr>
        <w:t xml:space="preserve"> need</w:t>
      </w:r>
      <w:r w:rsidR="00C241D1" w:rsidRPr="007F010F">
        <w:rPr>
          <w:i/>
        </w:rPr>
        <w:t xml:space="preserve"> according to his riches in glory by Christ Jesus.</w:t>
      </w:r>
    </w:p>
    <w:p w:rsidR="00C241D1" w:rsidRPr="00FE1073" w:rsidRDefault="00C241D1" w:rsidP="00C241D1">
      <w:pPr>
        <w:tabs>
          <w:tab w:val="left" w:pos="720"/>
          <w:tab w:val="left" w:pos="1440"/>
          <w:tab w:val="left" w:pos="2160"/>
          <w:tab w:val="left" w:pos="2880"/>
          <w:tab w:val="left" w:pos="3600"/>
          <w:tab w:val="left" w:pos="4320"/>
        </w:tabs>
      </w:pPr>
    </w:p>
    <w:p w:rsidR="00A92D1E" w:rsidRDefault="00A92D1E">
      <w:pPr>
        <w:rPr>
          <w:sz w:val="28"/>
        </w:rPr>
      </w:pPr>
      <w:r>
        <w:br w:type="page"/>
      </w:r>
    </w:p>
    <w:p w:rsidR="00E01A91" w:rsidRDefault="00E30904" w:rsidP="00E30904">
      <w:pPr>
        <w:pStyle w:val="Heading2"/>
      </w:pPr>
      <w:bookmarkStart w:id="10" w:name="_Toc236228767"/>
      <w:r>
        <w:t>Producing Their Own S</w:t>
      </w:r>
      <w:r w:rsidR="00E01A91" w:rsidRPr="00FE1073">
        <w:t>alvation</w:t>
      </w:r>
      <w:bookmarkEnd w:id="10"/>
    </w:p>
    <w:p w:rsidR="005C0314" w:rsidRDefault="005C0314" w:rsidP="005C0314"/>
    <w:p w:rsidR="001C555D" w:rsidRDefault="001C555D" w:rsidP="001C555D">
      <w:pPr>
        <w:pStyle w:val="Heading4"/>
        <w:numPr>
          <w:ilvl w:val="0"/>
          <w:numId w:val="0"/>
        </w:numPr>
        <w:ind w:firstLine="720"/>
      </w:pPr>
      <w:r w:rsidRPr="00FE1073">
        <w:t xml:space="preserve">The </w:t>
      </w:r>
      <w:r>
        <w:t xml:space="preserve">philosophies of the </w:t>
      </w:r>
      <w:r w:rsidR="00DF6532">
        <w:t>Judaizers</w:t>
      </w:r>
      <w:r w:rsidRPr="00FE1073">
        <w:t xml:space="preserve"> are still at work.</w:t>
      </w:r>
      <w:r w:rsidR="00DF6532">
        <w:t xml:space="preserve"> </w:t>
      </w:r>
      <w:r w:rsidRPr="00FE1073">
        <w:t>The devil is convincing people to go back to the Old</w:t>
      </w:r>
      <w:r>
        <w:t xml:space="preserve"> </w:t>
      </w:r>
      <w:r w:rsidRPr="00FE1073">
        <w:t xml:space="preserve">Covenant.  </w:t>
      </w:r>
      <w:r>
        <w:t>Others</w:t>
      </w:r>
      <w:r w:rsidRPr="00FE1073">
        <w:t xml:space="preserve"> are trying to observe both the Old and</w:t>
      </w:r>
      <w:r>
        <w:t xml:space="preserve"> </w:t>
      </w:r>
      <w:r w:rsidRPr="00FE1073">
        <w:t xml:space="preserve">the New Covenant.  </w:t>
      </w:r>
      <w:r>
        <w:t xml:space="preserve">They are trying to obtain justification before God by the keeping of the Law. </w:t>
      </w:r>
      <w:r w:rsidRPr="00FE1073">
        <w:t>This is against Scripture.</w:t>
      </w:r>
    </w:p>
    <w:p w:rsidR="001C555D" w:rsidRDefault="001C555D" w:rsidP="001C555D">
      <w:pPr>
        <w:pStyle w:val="Heading4"/>
        <w:numPr>
          <w:ilvl w:val="0"/>
          <w:numId w:val="0"/>
        </w:numPr>
        <w:ind w:firstLine="720"/>
      </w:pPr>
      <w:r w:rsidRPr="00FE1073">
        <w:t>The ceremonial law has been abolished.</w:t>
      </w:r>
      <w:r>
        <w:t xml:space="preserve"> (Col. 2:14-17)</w:t>
      </w:r>
    </w:p>
    <w:p w:rsidR="001C555D" w:rsidRDefault="001C555D" w:rsidP="001C555D">
      <w:pPr>
        <w:pStyle w:val="Heading4"/>
        <w:numPr>
          <w:ilvl w:val="0"/>
          <w:numId w:val="0"/>
        </w:numPr>
        <w:ind w:firstLine="720"/>
      </w:pPr>
      <w:r>
        <w:t>The law as a whole has been fulfilled in Christ. What every Believer needs to understand is that through faith in Jesus Christ we are made righteous and through the righteousness of Christ that comes to us from faith to faith we can and must fulfill all the moral laws of God. The Grace of God has the power to cause us to live above the law and is not merely a license for lawlessness.</w:t>
      </w:r>
    </w:p>
    <w:p w:rsidR="001C555D" w:rsidRDefault="001C555D" w:rsidP="001C555D">
      <w:pPr>
        <w:tabs>
          <w:tab w:val="left" w:pos="720"/>
          <w:tab w:val="left" w:pos="1440"/>
          <w:tab w:val="left" w:pos="2160"/>
          <w:tab w:val="left" w:pos="2880"/>
          <w:tab w:val="left" w:pos="3600"/>
          <w:tab w:val="left" w:pos="4320"/>
        </w:tabs>
      </w:pPr>
    </w:p>
    <w:p w:rsidR="001C7B6F" w:rsidRPr="001C7B6F" w:rsidRDefault="001C7B6F" w:rsidP="001C7B6F">
      <w:pPr>
        <w:tabs>
          <w:tab w:val="left" w:pos="720"/>
          <w:tab w:val="left" w:pos="1440"/>
          <w:tab w:val="left" w:pos="2160"/>
          <w:tab w:val="left" w:pos="2880"/>
          <w:tab w:val="left" w:pos="3600"/>
          <w:tab w:val="left" w:pos="4320"/>
        </w:tabs>
        <w:ind w:left="360" w:hanging="360"/>
        <w:rPr>
          <w:i/>
        </w:rPr>
      </w:pPr>
      <w:r w:rsidRPr="00587465">
        <w:t>Ro</w:t>
      </w:r>
      <w:r>
        <w:t>m. 10:4—</w:t>
      </w:r>
      <w:r w:rsidRPr="001C7B6F">
        <w:rPr>
          <w:i/>
        </w:rPr>
        <w:t xml:space="preserve">For Christ is the </w:t>
      </w:r>
      <w:r w:rsidRPr="001C7B6F">
        <w:rPr>
          <w:i/>
          <w:u w:val="single"/>
        </w:rPr>
        <w:t>end of the law</w:t>
      </w:r>
      <w:r w:rsidRPr="001C7B6F">
        <w:rPr>
          <w:i/>
        </w:rPr>
        <w:t xml:space="preserve"> for righteousness to every</w:t>
      </w:r>
      <w:r>
        <w:rPr>
          <w:i/>
        </w:rPr>
        <w:t xml:space="preserve">one that </w:t>
      </w:r>
      <w:r w:rsidRPr="001C7B6F">
        <w:rPr>
          <w:i/>
        </w:rPr>
        <w:t>believeth.</w:t>
      </w:r>
    </w:p>
    <w:p w:rsidR="001C7B6F" w:rsidRDefault="001C7B6F" w:rsidP="001C7B6F">
      <w:pPr>
        <w:tabs>
          <w:tab w:val="left" w:pos="720"/>
          <w:tab w:val="left" w:pos="1440"/>
          <w:tab w:val="left" w:pos="2160"/>
          <w:tab w:val="left" w:pos="2880"/>
          <w:tab w:val="left" w:pos="3600"/>
          <w:tab w:val="left" w:pos="4320"/>
        </w:tabs>
        <w:ind w:left="360" w:hanging="360"/>
      </w:pPr>
      <w:r>
        <w:t>Matt. 5:17—</w:t>
      </w:r>
      <w:r w:rsidRPr="001C7B6F">
        <w:rPr>
          <w:i/>
        </w:rPr>
        <w:t>Think not that I am come to destroy the law, or the prophets: I am not come to destroy, but to fulfil.</w:t>
      </w:r>
    </w:p>
    <w:p w:rsidR="001C7B6F" w:rsidRDefault="001C7B6F" w:rsidP="001C555D">
      <w:pPr>
        <w:tabs>
          <w:tab w:val="left" w:pos="720"/>
          <w:tab w:val="left" w:pos="1440"/>
          <w:tab w:val="left" w:pos="2160"/>
          <w:tab w:val="left" w:pos="2880"/>
          <w:tab w:val="left" w:pos="3600"/>
          <w:tab w:val="left" w:pos="4320"/>
        </w:tabs>
        <w:ind w:left="360" w:hanging="360"/>
      </w:pPr>
    </w:p>
    <w:p w:rsidR="001C555D" w:rsidRDefault="001C555D" w:rsidP="001C555D">
      <w:pPr>
        <w:tabs>
          <w:tab w:val="left" w:pos="720"/>
          <w:tab w:val="left" w:pos="1440"/>
          <w:tab w:val="left" w:pos="2160"/>
          <w:tab w:val="left" w:pos="2880"/>
          <w:tab w:val="left" w:pos="3600"/>
          <w:tab w:val="left" w:pos="4320"/>
        </w:tabs>
        <w:ind w:left="360" w:hanging="360"/>
      </w:pPr>
      <w:r>
        <w:t>Gal. 2:16—</w:t>
      </w:r>
      <w:r w:rsidRPr="001C555D">
        <w:rPr>
          <w:i/>
        </w:rPr>
        <w:t>Knowing that a man is not justified by the works of the law, but by the faith</w:t>
      </w:r>
      <w:r>
        <w:t>…</w:t>
      </w:r>
    </w:p>
    <w:p w:rsidR="001C555D" w:rsidRDefault="001C7B6F" w:rsidP="001C555D">
      <w:pPr>
        <w:tabs>
          <w:tab w:val="left" w:pos="720"/>
          <w:tab w:val="left" w:pos="1440"/>
          <w:tab w:val="left" w:pos="2160"/>
          <w:tab w:val="left" w:pos="2880"/>
          <w:tab w:val="left" w:pos="3600"/>
          <w:tab w:val="left" w:pos="4320"/>
        </w:tabs>
        <w:ind w:left="360" w:hanging="360"/>
      </w:pPr>
      <w:r>
        <w:t>Gal. 3:11—</w:t>
      </w:r>
      <w:r w:rsidR="001C555D" w:rsidRPr="001C7B6F">
        <w:rPr>
          <w:i/>
        </w:rPr>
        <w:t>But that no man is justified by the law in the sight of God, it is evident: for, The just shall live by faith.</w:t>
      </w:r>
    </w:p>
    <w:p w:rsidR="001C555D" w:rsidRDefault="001C7B6F" w:rsidP="001C555D">
      <w:pPr>
        <w:tabs>
          <w:tab w:val="left" w:pos="720"/>
          <w:tab w:val="left" w:pos="1440"/>
          <w:tab w:val="left" w:pos="2160"/>
          <w:tab w:val="left" w:pos="2880"/>
          <w:tab w:val="left" w:pos="3600"/>
          <w:tab w:val="left" w:pos="4320"/>
        </w:tabs>
        <w:ind w:left="360" w:hanging="360"/>
      </w:pPr>
      <w:r>
        <w:t>Rom.</w:t>
      </w:r>
      <w:r w:rsidR="001C555D">
        <w:t xml:space="preserve"> 13:8 </w:t>
      </w:r>
      <w:r>
        <w:t>…</w:t>
      </w:r>
      <w:r w:rsidR="001C555D" w:rsidRPr="001C7B6F">
        <w:rPr>
          <w:i/>
        </w:rPr>
        <w:t xml:space="preserve"> for he that loveth another hath fulfilled the law.</w:t>
      </w:r>
    </w:p>
    <w:p w:rsidR="001C555D" w:rsidRDefault="001C7B6F" w:rsidP="001C555D">
      <w:pPr>
        <w:tabs>
          <w:tab w:val="left" w:pos="720"/>
          <w:tab w:val="left" w:pos="1440"/>
          <w:tab w:val="left" w:pos="2160"/>
          <w:tab w:val="left" w:pos="2880"/>
          <w:tab w:val="left" w:pos="3600"/>
          <w:tab w:val="left" w:pos="4320"/>
        </w:tabs>
        <w:ind w:left="360" w:hanging="360"/>
      </w:pPr>
      <w:r>
        <w:t>Rom. 13:10—…</w:t>
      </w:r>
      <w:r w:rsidR="001C555D">
        <w:t xml:space="preserve"> </w:t>
      </w:r>
      <w:r w:rsidR="001C555D" w:rsidRPr="001C7B6F">
        <w:rPr>
          <w:i/>
        </w:rPr>
        <w:t>therefore love is the fulfilling of the law</w:t>
      </w:r>
      <w:r w:rsidR="001C555D">
        <w:t>.</w:t>
      </w:r>
    </w:p>
    <w:p w:rsidR="001C555D" w:rsidRDefault="001C7B6F" w:rsidP="001C555D">
      <w:pPr>
        <w:tabs>
          <w:tab w:val="left" w:pos="720"/>
          <w:tab w:val="left" w:pos="1440"/>
          <w:tab w:val="left" w:pos="2160"/>
          <w:tab w:val="left" w:pos="2880"/>
          <w:tab w:val="left" w:pos="3600"/>
          <w:tab w:val="left" w:pos="4320"/>
        </w:tabs>
        <w:ind w:left="360" w:hanging="360"/>
      </w:pPr>
      <w:r>
        <w:t xml:space="preserve"> Gal.</w:t>
      </w:r>
      <w:r w:rsidR="001C555D">
        <w:t xml:space="preserve"> 5</w:t>
      </w:r>
      <w:r>
        <w:t>:14—</w:t>
      </w:r>
      <w:r w:rsidR="001C555D" w:rsidRPr="001C7B6F">
        <w:rPr>
          <w:i/>
        </w:rPr>
        <w:t>For all the law is fulfilled in one word</w:t>
      </w:r>
      <w:r w:rsidRPr="001C7B6F">
        <w:rPr>
          <w:i/>
        </w:rPr>
        <w:t>, even in this; Thou shalt love</w:t>
      </w:r>
      <w:r>
        <w:t>…</w:t>
      </w:r>
    </w:p>
    <w:p w:rsidR="001C555D" w:rsidRPr="001C7B6F" w:rsidRDefault="001C7B6F" w:rsidP="001C555D">
      <w:pPr>
        <w:tabs>
          <w:tab w:val="left" w:pos="720"/>
          <w:tab w:val="left" w:pos="1440"/>
          <w:tab w:val="left" w:pos="2160"/>
          <w:tab w:val="left" w:pos="2880"/>
          <w:tab w:val="left" w:pos="3600"/>
          <w:tab w:val="left" w:pos="4320"/>
        </w:tabs>
        <w:ind w:left="360" w:hanging="360"/>
        <w:rPr>
          <w:i/>
        </w:rPr>
      </w:pPr>
      <w:r>
        <w:t xml:space="preserve"> James 2:8—</w:t>
      </w:r>
      <w:r w:rsidR="001C555D" w:rsidRPr="001C7B6F">
        <w:rPr>
          <w:i/>
        </w:rPr>
        <w:t>If ye fulfil the royal law according to the scripture, Thou shalt love thy neighbour as thyself, ye do well:</w:t>
      </w:r>
    </w:p>
    <w:p w:rsidR="001C555D" w:rsidRPr="00FE1073" w:rsidRDefault="001C555D" w:rsidP="001C555D">
      <w:pPr>
        <w:tabs>
          <w:tab w:val="left" w:pos="720"/>
          <w:tab w:val="left" w:pos="1440"/>
          <w:tab w:val="left" w:pos="2160"/>
          <w:tab w:val="left" w:pos="2880"/>
          <w:tab w:val="left" w:pos="3600"/>
          <w:tab w:val="left" w:pos="4320"/>
        </w:tabs>
      </w:pPr>
      <w:r w:rsidRPr="00FE1073">
        <w:tab/>
      </w:r>
      <w:r w:rsidRPr="00FE1073">
        <w:tab/>
      </w:r>
      <w:r w:rsidRPr="00FE1073">
        <w:tab/>
      </w:r>
      <w:r w:rsidRPr="00FE1073">
        <w:tab/>
      </w:r>
    </w:p>
    <w:p w:rsidR="001C555D" w:rsidRDefault="001C555D" w:rsidP="001C7B6F">
      <w:pPr>
        <w:tabs>
          <w:tab w:val="left" w:pos="720"/>
          <w:tab w:val="left" w:pos="1440"/>
          <w:tab w:val="left" w:pos="2160"/>
          <w:tab w:val="left" w:pos="2880"/>
          <w:tab w:val="left" w:pos="3600"/>
          <w:tab w:val="left" w:pos="4320"/>
        </w:tabs>
        <w:ind w:firstLine="720"/>
      </w:pPr>
      <w:r w:rsidRPr="00FE1073">
        <w:t xml:space="preserve">Salvation is a gift to all who receive Jesus as their Savior.  </w:t>
      </w:r>
      <w:r w:rsidR="001C7B6F">
        <w:t xml:space="preserve">(Rom. 1:16, 10:9-13) </w:t>
      </w:r>
      <w:r w:rsidRPr="00FE1073">
        <w:t>There is no difference between the Jew and the</w:t>
      </w:r>
      <w:r w:rsidR="001C7B6F">
        <w:t xml:space="preserve"> Gentile—salvation is </w:t>
      </w:r>
      <w:r w:rsidR="001C7B6F" w:rsidRPr="001C7B6F">
        <w:rPr>
          <w:i/>
        </w:rPr>
        <w:t>by grace through faith</w:t>
      </w:r>
      <w:r w:rsidR="001C7B6F">
        <w:t>. (Eph. 2:8,11-22) Christ brought an end to the ceremonial law and satisfied the moral law so that obedience to Christ is life.</w:t>
      </w:r>
    </w:p>
    <w:p w:rsidR="001C7B6F" w:rsidRDefault="001C7B6F" w:rsidP="001C7B6F">
      <w:pPr>
        <w:tabs>
          <w:tab w:val="left" w:pos="720"/>
          <w:tab w:val="left" w:pos="1440"/>
          <w:tab w:val="left" w:pos="2160"/>
          <w:tab w:val="left" w:pos="2880"/>
          <w:tab w:val="left" w:pos="3600"/>
          <w:tab w:val="left" w:pos="4320"/>
        </w:tabs>
        <w:ind w:firstLine="720"/>
      </w:pPr>
    </w:p>
    <w:p w:rsidR="001C7B6F" w:rsidRDefault="001C7B6F" w:rsidP="001C7B6F">
      <w:pPr>
        <w:tabs>
          <w:tab w:val="left" w:pos="720"/>
          <w:tab w:val="left" w:pos="1440"/>
          <w:tab w:val="left" w:pos="2160"/>
          <w:tab w:val="left" w:pos="2880"/>
          <w:tab w:val="left" w:pos="3600"/>
          <w:tab w:val="left" w:pos="4320"/>
        </w:tabs>
        <w:ind w:left="360" w:hanging="360"/>
      </w:pPr>
      <w:r>
        <w:t>John 15:10—</w:t>
      </w:r>
      <w:r w:rsidRPr="001C7B6F">
        <w:rPr>
          <w:i/>
        </w:rPr>
        <w:t>If ye keep my commandments, ye shall abide in my love; even as I have kept my Father's commandments, and abide in his love.</w:t>
      </w:r>
    </w:p>
    <w:p w:rsidR="001C7B6F" w:rsidRPr="001C7B6F" w:rsidRDefault="001C7B6F" w:rsidP="001C7B6F">
      <w:pPr>
        <w:tabs>
          <w:tab w:val="left" w:pos="720"/>
          <w:tab w:val="left" w:pos="1440"/>
          <w:tab w:val="left" w:pos="2160"/>
          <w:tab w:val="left" w:pos="2880"/>
          <w:tab w:val="left" w:pos="3600"/>
          <w:tab w:val="left" w:pos="4320"/>
        </w:tabs>
        <w:ind w:left="360" w:hanging="360"/>
        <w:rPr>
          <w:i/>
        </w:rPr>
      </w:pPr>
      <w:r>
        <w:t>Romans 6:6—</w:t>
      </w:r>
      <w:r w:rsidRPr="001C7B6F">
        <w:rPr>
          <w:i/>
        </w:rPr>
        <w:t xml:space="preserve">Knowing this, that our old man is crucified with him, that the body of sin might be destroyed, that </w:t>
      </w:r>
      <w:r w:rsidRPr="001C7B6F">
        <w:rPr>
          <w:i/>
          <w:u w:val="single"/>
        </w:rPr>
        <w:t>henceforth we should not serve sin</w:t>
      </w:r>
      <w:r w:rsidRPr="001C7B6F">
        <w:rPr>
          <w:i/>
        </w:rPr>
        <w:t>.</w:t>
      </w:r>
    </w:p>
    <w:p w:rsidR="001C555D" w:rsidRDefault="001C555D" w:rsidP="00BC76FF"/>
    <w:p w:rsidR="00D608F1" w:rsidRDefault="00D608F1">
      <w:pPr>
        <w:rPr>
          <w:sz w:val="28"/>
        </w:rPr>
      </w:pPr>
      <w:r>
        <w:br w:type="page"/>
      </w:r>
    </w:p>
    <w:p w:rsidR="00E01A91" w:rsidRDefault="00E01A91" w:rsidP="00E01A91">
      <w:pPr>
        <w:pStyle w:val="Heading2"/>
      </w:pPr>
      <w:bookmarkStart w:id="11" w:name="_Toc236228768"/>
      <w:r>
        <w:t>Slaves to the Structure</w:t>
      </w:r>
      <w:bookmarkEnd w:id="11"/>
    </w:p>
    <w:p w:rsidR="005C0314" w:rsidRDefault="005C0314" w:rsidP="005C0314"/>
    <w:p w:rsidR="00FA5DEE" w:rsidRDefault="002E66A3" w:rsidP="00F104E4">
      <w:pPr>
        <w:pStyle w:val="Heading3"/>
        <w:numPr>
          <w:ilvl w:val="0"/>
          <w:numId w:val="49"/>
        </w:numPr>
      </w:pPr>
      <w:r w:rsidRPr="00197F96">
        <w:t>Cults bring their followers into slavery.</w:t>
      </w:r>
      <w:r w:rsidR="00197F96" w:rsidRPr="00197F96">
        <w:t xml:space="preserve"> </w:t>
      </w:r>
    </w:p>
    <w:p w:rsidR="00FA5DEE" w:rsidRPr="00D608F1" w:rsidRDefault="00FA5DEE" w:rsidP="00FA5DEE">
      <w:pPr>
        <w:pStyle w:val="Heading2"/>
        <w:numPr>
          <w:ilvl w:val="0"/>
          <w:numId w:val="0"/>
        </w:numPr>
        <w:ind w:firstLine="720"/>
        <w:rPr>
          <w:sz w:val="24"/>
        </w:rPr>
      </w:pPr>
    </w:p>
    <w:p w:rsidR="00197F96" w:rsidRPr="00D608F1" w:rsidRDefault="00197F96" w:rsidP="00C83DC4">
      <w:pPr>
        <w:ind w:firstLine="720"/>
      </w:pPr>
      <w:r w:rsidRPr="00D608F1">
        <w:t xml:space="preserve">They bring people into </w:t>
      </w:r>
      <w:r w:rsidR="002E66A3" w:rsidRPr="00D608F1">
        <w:t>Psych</w:t>
      </w:r>
      <w:r w:rsidRPr="00D608F1">
        <w:t>ological slavery – mind control, as well as, spiritual slavery—bound by sin, bound by religion.</w:t>
      </w:r>
      <w:r w:rsidR="00D608F1" w:rsidRPr="00D608F1">
        <w:t xml:space="preserve"> </w:t>
      </w:r>
      <w:r w:rsidRPr="00D608F1">
        <w:t>Cults create a scenario for complete dependence on the cult. They will supply the basic needs of the people, so that the individual cannot imagine their personal identity without the cult. Because of this infant-like dependence on the group there is much fear involved with leaving the cult no matter how harsh its negative aspects get.</w:t>
      </w:r>
    </w:p>
    <w:p w:rsidR="00C33164" w:rsidRPr="00D608F1" w:rsidRDefault="00C33164" w:rsidP="00C33164">
      <w:pPr>
        <w:ind w:firstLine="720"/>
      </w:pPr>
      <w:r w:rsidRPr="00D608F1">
        <w:t xml:space="preserve">They make slaves of the people by overpowering them with harsh controlling leaders. The leadership in essence becomes the master and lord of each individual’s “salvation.” This is exactly </w:t>
      </w:r>
      <w:r w:rsidR="00DF6532">
        <w:t>what God accused the Nicolaitans</w:t>
      </w:r>
      <w:r w:rsidRPr="00D608F1">
        <w:t xml:space="preserve"> of doing. God </w:t>
      </w:r>
      <w:r w:rsidRPr="00D608F1">
        <w:rPr>
          <w:b/>
        </w:rPr>
        <w:t>hated</w:t>
      </w:r>
      <w:r w:rsidR="002E66A3" w:rsidRPr="00D608F1">
        <w:t xml:space="preserve"> th</w:t>
      </w:r>
      <w:r w:rsidR="00DF6532">
        <w:t>e deeds of the Nicolaitan</w:t>
      </w:r>
      <w:r w:rsidRPr="00D608F1">
        <w:t xml:space="preserve">s in Ephesus (Rev. 2:6) and the doctrines of the </w:t>
      </w:r>
      <w:r w:rsidR="00DF6532" w:rsidRPr="00D608F1">
        <w:t>Nicolaitans</w:t>
      </w:r>
      <w:r w:rsidRPr="00D608F1">
        <w:t xml:space="preserve"> in Pergamos (Rev. 2:15). </w:t>
      </w:r>
    </w:p>
    <w:p w:rsidR="00C33164" w:rsidRPr="00D608F1" w:rsidRDefault="002E66A3" w:rsidP="00C33164">
      <w:pPr>
        <w:ind w:firstLine="720"/>
      </w:pPr>
      <w:r w:rsidRPr="00D608F1">
        <w:t xml:space="preserve">That which was only </w:t>
      </w:r>
      <w:r w:rsidRPr="00D608F1">
        <w:rPr>
          <w:u w:val="single"/>
        </w:rPr>
        <w:t>deeds</w:t>
      </w:r>
      <w:r w:rsidRPr="00D608F1">
        <w:t xml:space="preserve"> in Ephesus became </w:t>
      </w:r>
      <w:r w:rsidRPr="00D608F1">
        <w:rPr>
          <w:u w:val="single"/>
        </w:rPr>
        <w:t>doctrines</w:t>
      </w:r>
      <w:r w:rsidRPr="00D608F1">
        <w:t xml:space="preserve"> in Pergamos.</w:t>
      </w:r>
      <w:r w:rsidR="00C33164" w:rsidRPr="00D608F1">
        <w:t xml:space="preserve"> </w:t>
      </w:r>
      <w:r w:rsidRPr="00D608F1">
        <w:t>God hates the deeds and God hates the doctrines.</w:t>
      </w:r>
      <w:r w:rsidR="00C33164" w:rsidRPr="00D608F1">
        <w:t xml:space="preserve"> </w:t>
      </w:r>
      <w:r w:rsidRPr="00D608F1">
        <w:t>They tried to corral those who were doing that which God hated.</w:t>
      </w:r>
      <w:r w:rsidR="00DF6532">
        <w:t xml:space="preserve"> </w:t>
      </w:r>
      <w:r w:rsidRPr="00D608F1">
        <w:t xml:space="preserve">These were, as is commonly supposed, a sect of the Gnostics, who taught the most impure doctrines, and followed the most impure practices. They are also supposed to have derived their origin from Nicolas, one </w:t>
      </w:r>
      <w:r w:rsidR="00C33164" w:rsidRPr="00D608F1">
        <w:t xml:space="preserve">of the seven deacons mentioned in </w:t>
      </w:r>
      <w:r w:rsidRPr="00D608F1">
        <w:t>Acts 6:5</w:t>
      </w:r>
      <w:r w:rsidR="00C33164" w:rsidRPr="00D608F1">
        <w:t xml:space="preserve">. The more natural and obvious supposition is that the </w:t>
      </w:r>
      <w:r w:rsidR="00DF6532" w:rsidRPr="00D608F1">
        <w:t>Nicolaitans</w:t>
      </w:r>
      <w:r w:rsidR="00C33164" w:rsidRPr="00D608F1">
        <w:t xml:space="preserve"> taught the same things which Balaam did.</w:t>
      </w:r>
    </w:p>
    <w:p w:rsidR="002E66A3" w:rsidRPr="00D608F1" w:rsidRDefault="002E66A3" w:rsidP="00C33164">
      <w:pPr>
        <w:ind w:firstLine="720"/>
      </w:pPr>
      <w:r w:rsidRPr="00D608F1">
        <w:t xml:space="preserve">The </w:t>
      </w:r>
      <w:r w:rsidR="00DF6532" w:rsidRPr="00D608F1">
        <w:t>Nicolaitans</w:t>
      </w:r>
      <w:r w:rsidRPr="00D608F1">
        <w:t xml:space="preserve"> taught the community of wives, that adultery and fornication were things indifferent, that eating meats offered to idols was quite lawful; and mixed several pagan rites with the Christian ceremonie</w:t>
      </w:r>
      <w:r w:rsidR="00DF6532">
        <w:t xml:space="preserve">s. Augustine, Irenaeus, Clement, </w:t>
      </w:r>
      <w:r w:rsidRPr="00D608F1">
        <w:t>Alexandrinus, and Tertullian, have spoken concerning them.</w:t>
      </w:r>
    </w:p>
    <w:p w:rsidR="00C33164" w:rsidRPr="00FE1073" w:rsidRDefault="00C33164" w:rsidP="00C33164">
      <w:pPr>
        <w:ind w:firstLine="720"/>
      </w:pPr>
    </w:p>
    <w:p w:rsidR="002E66A3" w:rsidRPr="00C33164" w:rsidRDefault="002E66A3" w:rsidP="00C33164">
      <w:pPr>
        <w:ind w:firstLine="720"/>
      </w:pPr>
      <w:r w:rsidRPr="00C33164">
        <w:rPr>
          <w:b/>
        </w:rPr>
        <w:t>Nicolaus</w:t>
      </w:r>
      <w:r w:rsidR="00C33164">
        <w:t xml:space="preserve"> means </w:t>
      </w:r>
      <w:r w:rsidRPr="00C33164">
        <w:rPr>
          <w:i/>
        </w:rPr>
        <w:t xml:space="preserve">victorious over the people; </w:t>
      </w:r>
      <w:r w:rsidR="00C33164" w:rsidRPr="00C33164">
        <w:t xml:space="preserve">(Nicolaus </w:t>
      </w:r>
      <w:r w:rsidR="00C33164">
        <w:t xml:space="preserve">&amp; </w:t>
      </w:r>
      <w:r w:rsidRPr="00C33164">
        <w:t>Balaam</w:t>
      </w:r>
      <w:r w:rsidR="00C33164">
        <w:t xml:space="preserve"> were heretics.</w:t>
      </w:r>
      <w:r w:rsidRPr="00C33164">
        <w:t>)</w:t>
      </w:r>
    </w:p>
    <w:p w:rsidR="002E66A3" w:rsidRPr="00FE1073" w:rsidRDefault="002E66A3" w:rsidP="002E66A3"/>
    <w:p w:rsidR="00F10A1E" w:rsidRDefault="00D54CE3" w:rsidP="00F10A1E">
      <w:pPr>
        <w:ind w:firstLine="720"/>
        <w:rPr>
          <w:i/>
        </w:rPr>
      </w:pPr>
      <w:r>
        <w:rPr>
          <w:b/>
        </w:rPr>
        <w:t>“</w:t>
      </w:r>
      <w:r w:rsidR="002E66A3" w:rsidRPr="00C33164">
        <w:rPr>
          <w:b/>
        </w:rPr>
        <w:t>nikos</w:t>
      </w:r>
      <w:r>
        <w:rPr>
          <w:b/>
        </w:rPr>
        <w:t>”</w:t>
      </w:r>
      <w:r w:rsidR="002E66A3" w:rsidRPr="00FE1073">
        <w:t xml:space="preserve"> </w:t>
      </w:r>
      <w:r>
        <w:rPr>
          <w:i/>
        </w:rPr>
        <w:t xml:space="preserve">a conquest; </w:t>
      </w:r>
      <w:r w:rsidR="002E66A3" w:rsidRPr="00C33164">
        <w:rPr>
          <w:i/>
        </w:rPr>
        <w:t>triumph:--victory.</w:t>
      </w:r>
      <w:r w:rsidR="002E66A3" w:rsidRPr="00FE1073">
        <w:t xml:space="preserve">“Nike”    </w:t>
      </w:r>
      <w:r w:rsidR="002E66A3" w:rsidRPr="00C33164">
        <w:rPr>
          <w:i/>
        </w:rPr>
        <w:t>the means of success:</w:t>
      </w:r>
    </w:p>
    <w:p w:rsidR="00F10A1E" w:rsidRDefault="00C33164" w:rsidP="00F10A1E">
      <w:pPr>
        <w:ind w:firstLine="720"/>
        <w:rPr>
          <w:i/>
        </w:rPr>
      </w:pPr>
      <w:r>
        <w:t xml:space="preserve"> (</w:t>
      </w:r>
      <w:r w:rsidR="00DF6532">
        <w:t>Nico</w:t>
      </w:r>
      <w:r w:rsidR="00DF6532" w:rsidRPr="00D54CE3">
        <w:rPr>
          <w:b/>
        </w:rPr>
        <w:t>L</w:t>
      </w:r>
      <w:r w:rsidR="00DF6532">
        <w:rPr>
          <w:b/>
        </w:rPr>
        <w:t>AITANS</w:t>
      </w:r>
      <w:r>
        <w:sym w:font="Wingdings" w:char="F0E0"/>
      </w:r>
      <w:r>
        <w:t>Lao</w:t>
      </w:r>
      <w:r w:rsidR="00D54CE3">
        <w:t>-</w:t>
      </w:r>
      <w:r>
        <w:t>diceans )</w:t>
      </w:r>
    </w:p>
    <w:p w:rsidR="00F10A1E" w:rsidRDefault="002E66A3" w:rsidP="00F10A1E">
      <w:pPr>
        <w:ind w:firstLine="720"/>
        <w:rPr>
          <w:i/>
        </w:rPr>
      </w:pPr>
      <w:r w:rsidRPr="00FE1073">
        <w:t xml:space="preserve"> “</w:t>
      </w:r>
      <w:r w:rsidRPr="00F10A1E">
        <w:rPr>
          <w:b/>
        </w:rPr>
        <w:t>Laos</w:t>
      </w:r>
      <w:r w:rsidR="00F10A1E">
        <w:t>” t</w:t>
      </w:r>
      <w:r w:rsidRPr="00F10A1E">
        <w:rPr>
          <w:i/>
        </w:rPr>
        <w:t>he people</w:t>
      </w:r>
      <w:r w:rsidR="00F10A1E">
        <w:rPr>
          <w:i/>
        </w:rPr>
        <w:t xml:space="preserve">, </w:t>
      </w:r>
      <w:r w:rsidRPr="00F10A1E">
        <w:rPr>
          <w:i/>
        </w:rPr>
        <w:t>Laity  (organization)</w:t>
      </w:r>
    </w:p>
    <w:p w:rsidR="002E66A3" w:rsidRDefault="002E66A3" w:rsidP="00F10A1E">
      <w:pPr>
        <w:ind w:firstLine="720"/>
      </w:pPr>
      <w:r w:rsidRPr="00FE1073">
        <w:t>“</w:t>
      </w:r>
      <w:r w:rsidRPr="00F10A1E">
        <w:rPr>
          <w:b/>
        </w:rPr>
        <w:t>Dike</w:t>
      </w:r>
      <w:r w:rsidR="00F10A1E">
        <w:t xml:space="preserve">” </w:t>
      </w:r>
      <w:r w:rsidRPr="00FE1073">
        <w:t xml:space="preserve">right (as self-evident) self justice, </w:t>
      </w:r>
      <w:r w:rsidR="0046562D">
        <w:t>g</w:t>
      </w:r>
      <w:r w:rsidR="00F10A1E">
        <w:t xml:space="preserve">overnment </w:t>
      </w:r>
      <w:r w:rsidRPr="00FE1073">
        <w:t>by the people</w:t>
      </w:r>
    </w:p>
    <w:p w:rsidR="00F10A1E" w:rsidRPr="00F10A1E" w:rsidRDefault="00F10A1E" w:rsidP="00F10A1E">
      <w:pPr>
        <w:ind w:firstLine="720"/>
        <w:rPr>
          <w:i/>
        </w:rPr>
      </w:pPr>
    </w:p>
    <w:p w:rsidR="002E66A3" w:rsidRPr="00F10A1E" w:rsidRDefault="00F10A1E" w:rsidP="00F10A1E">
      <w:pPr>
        <w:ind w:firstLine="720"/>
        <w:rPr>
          <w:b/>
        </w:rPr>
      </w:pPr>
      <w:r w:rsidRPr="00F10A1E">
        <w:rPr>
          <w:b/>
        </w:rPr>
        <w:t xml:space="preserve">The deeds and doctrines of the </w:t>
      </w:r>
      <w:r w:rsidR="00DF6532" w:rsidRPr="00F10A1E">
        <w:rPr>
          <w:b/>
        </w:rPr>
        <w:t>Nicolaitans</w:t>
      </w:r>
      <w:r w:rsidRPr="00F10A1E">
        <w:rPr>
          <w:b/>
        </w:rPr>
        <w:t xml:space="preserve"> emphasized t</w:t>
      </w:r>
      <w:r>
        <w:rPr>
          <w:b/>
        </w:rPr>
        <w:t>he c</w:t>
      </w:r>
      <w:r w:rsidRPr="00F10A1E">
        <w:rPr>
          <w:b/>
        </w:rPr>
        <w:t>lergy controlling the laity.</w:t>
      </w:r>
    </w:p>
    <w:p w:rsidR="002E66A3" w:rsidRPr="00FE1073" w:rsidRDefault="00F10A1E" w:rsidP="00F10A1E">
      <w:pPr>
        <w:ind w:firstLine="720"/>
      </w:pPr>
      <w:r>
        <w:t>The church s</w:t>
      </w:r>
      <w:r w:rsidR="002E66A3" w:rsidRPr="00FE1073">
        <w:t>hould be well organized acco</w:t>
      </w:r>
      <w:r w:rsidR="00D54CE3">
        <w:t>rding to the truth in the B</w:t>
      </w:r>
      <w:r>
        <w:t>ible, but o</w:t>
      </w:r>
      <w:r w:rsidR="002E66A3" w:rsidRPr="00FE1073">
        <w:t>rganization must not take God’s place.</w:t>
      </w:r>
      <w:r>
        <w:t xml:space="preserve"> People</w:t>
      </w:r>
      <w:r w:rsidR="002E66A3" w:rsidRPr="00FE1073">
        <w:t xml:space="preserve"> need guidance as well as </w:t>
      </w:r>
      <w:r>
        <w:t xml:space="preserve">doctrines, but at no time should we become </w:t>
      </w:r>
      <w:r w:rsidRPr="008612AB">
        <w:rPr>
          <w:b/>
        </w:rPr>
        <w:t>lords</w:t>
      </w:r>
      <w:r>
        <w:t xml:space="preserve"> over </w:t>
      </w:r>
      <w:r w:rsidR="008612AB">
        <w:t>another man’s</w:t>
      </w:r>
      <w:r>
        <w:t xml:space="preserve"> faith.</w:t>
      </w:r>
      <w:r w:rsidR="00D54CE3">
        <w:t xml:space="preserve"> The same God that saved you is well able to save and keep others! Do not seek to </w:t>
      </w:r>
      <w:r w:rsidR="00D54CE3" w:rsidRPr="00D54CE3">
        <w:rPr>
          <w:b/>
        </w:rPr>
        <w:t>control</w:t>
      </w:r>
      <w:r w:rsidR="00D54CE3">
        <w:t xml:space="preserve"> another man’s experience.</w:t>
      </w:r>
    </w:p>
    <w:p w:rsidR="002E66A3" w:rsidRDefault="002E66A3" w:rsidP="002E66A3"/>
    <w:p w:rsidR="00D54CE3" w:rsidRPr="00D54CE3" w:rsidRDefault="00D54CE3" w:rsidP="00D608F1">
      <w:pPr>
        <w:ind w:left="360" w:right="-90" w:hanging="360"/>
        <w:rPr>
          <w:i/>
        </w:rPr>
      </w:pPr>
      <w:r>
        <w:t>1 Peter 5:3—</w:t>
      </w:r>
      <w:r w:rsidRPr="00D54CE3">
        <w:rPr>
          <w:b/>
          <w:i/>
        </w:rPr>
        <w:t>Neither as being lords</w:t>
      </w:r>
      <w:r w:rsidRPr="00D54CE3">
        <w:rPr>
          <w:i/>
        </w:rPr>
        <w:t xml:space="preserve"> over God's heritage, but being </w:t>
      </w:r>
      <w:r w:rsidRPr="00D54CE3">
        <w:rPr>
          <w:b/>
          <w:i/>
        </w:rPr>
        <w:t>ensamples</w:t>
      </w:r>
      <w:r w:rsidRPr="00D54CE3">
        <w:rPr>
          <w:i/>
        </w:rPr>
        <w:t xml:space="preserve"> to the flock.</w:t>
      </w:r>
    </w:p>
    <w:p w:rsidR="00F10A1E" w:rsidRPr="00D54CE3" w:rsidRDefault="00D54CE3" w:rsidP="00D54CE3">
      <w:pPr>
        <w:ind w:left="360" w:hanging="360"/>
        <w:rPr>
          <w:i/>
        </w:rPr>
      </w:pPr>
      <w:r>
        <w:t>2 Cor. 1:24—</w:t>
      </w:r>
      <w:r w:rsidRPr="00D54CE3">
        <w:rPr>
          <w:i/>
        </w:rPr>
        <w:t xml:space="preserve">Not </w:t>
      </w:r>
      <w:r w:rsidRPr="00D54CE3">
        <w:rPr>
          <w:b/>
          <w:i/>
        </w:rPr>
        <w:t>for that we have dominion</w:t>
      </w:r>
      <w:r w:rsidRPr="00D54CE3">
        <w:rPr>
          <w:i/>
        </w:rPr>
        <w:t xml:space="preserve"> over your faith, but are </w:t>
      </w:r>
      <w:r w:rsidRPr="00D54CE3">
        <w:rPr>
          <w:b/>
          <w:i/>
        </w:rPr>
        <w:t>helpers</w:t>
      </w:r>
      <w:r w:rsidRPr="00D54CE3">
        <w:rPr>
          <w:i/>
        </w:rPr>
        <w:t xml:space="preserve"> of your joy: for by faith ye stand.</w:t>
      </w:r>
      <w:r>
        <w:rPr>
          <w:i/>
        </w:rPr>
        <w:t xml:space="preserve"> </w:t>
      </w:r>
      <w:r w:rsidRPr="00D54CE3">
        <w:t>(</w:t>
      </w:r>
      <w:r>
        <w:t>I Cor. 9:12,18; 10:33)</w:t>
      </w:r>
    </w:p>
    <w:p w:rsidR="00D608F1" w:rsidRDefault="002E66A3" w:rsidP="0046562D">
      <w:pPr>
        <w:ind w:left="360" w:hanging="360"/>
      </w:pPr>
      <w:r w:rsidRPr="00FE1073">
        <w:t>John 7:1</w:t>
      </w:r>
      <w:r w:rsidR="00F10A1E">
        <w:t>7—</w:t>
      </w:r>
      <w:r w:rsidRPr="00F10A1E">
        <w:rPr>
          <w:i/>
          <w:u w:val="single"/>
        </w:rPr>
        <w:t>If any man will do his will</w:t>
      </w:r>
      <w:r w:rsidRPr="00F10A1E">
        <w:rPr>
          <w:i/>
        </w:rPr>
        <w:t>, he shall know of the doctrine, whether it be of God, or whether I speak of myself.</w:t>
      </w:r>
      <w:r w:rsidR="00D608F1">
        <w:br w:type="page"/>
      </w:r>
    </w:p>
    <w:p w:rsidR="00FA5DEE" w:rsidRPr="00FA5DEE" w:rsidRDefault="00FA5DEE" w:rsidP="00D608F1">
      <w:pPr>
        <w:pStyle w:val="Heading3"/>
      </w:pPr>
      <w:r>
        <w:t>Truth makes men free.</w:t>
      </w:r>
    </w:p>
    <w:p w:rsidR="00FA5DEE" w:rsidRDefault="00FA5DEE" w:rsidP="00F10A1E">
      <w:pPr>
        <w:ind w:left="360" w:hanging="360"/>
      </w:pPr>
    </w:p>
    <w:p w:rsidR="00D608F1" w:rsidRDefault="00D608F1" w:rsidP="00F10A1E">
      <w:pPr>
        <w:ind w:left="360" w:hanging="360"/>
        <w:rPr>
          <w:i/>
        </w:rPr>
      </w:pPr>
      <w:r>
        <w:t>John 8:32—</w:t>
      </w:r>
      <w:r w:rsidRPr="00FA5DEE">
        <w:rPr>
          <w:i/>
        </w:rPr>
        <w:t>And ye shall know the truth, and the truth shall make you free.</w:t>
      </w:r>
    </w:p>
    <w:p w:rsidR="00D608F1" w:rsidRDefault="00D608F1" w:rsidP="00F10A1E">
      <w:pPr>
        <w:ind w:left="360" w:hanging="360"/>
      </w:pPr>
    </w:p>
    <w:p w:rsidR="00D608F1" w:rsidRPr="00FE1073" w:rsidRDefault="00D608F1" w:rsidP="00F104E4">
      <w:pPr>
        <w:pStyle w:val="Heading4"/>
        <w:numPr>
          <w:ilvl w:val="0"/>
          <w:numId w:val="48"/>
        </w:numPr>
        <w:ind w:left="1080"/>
      </w:pPr>
      <w:r w:rsidRPr="00FE1073">
        <w:t>The Holy Spirit brings liberty. - II Cor. 3:17, Gal. 5:1.</w:t>
      </w:r>
    </w:p>
    <w:p w:rsidR="00D608F1" w:rsidRDefault="00D608F1" w:rsidP="00F10A1E">
      <w:pPr>
        <w:ind w:left="360" w:hanging="360"/>
      </w:pPr>
    </w:p>
    <w:p w:rsidR="002E66A3" w:rsidRPr="00FE1073" w:rsidRDefault="00F10A1E" w:rsidP="00F10A1E">
      <w:pPr>
        <w:ind w:left="360" w:hanging="360"/>
      </w:pPr>
      <w:r>
        <w:t>John 16:13—</w:t>
      </w:r>
      <w:r w:rsidR="002E66A3" w:rsidRPr="00F10A1E">
        <w:rPr>
          <w:i/>
        </w:rPr>
        <w:t xml:space="preserve">Howbeit when he, the Spirit of truth, is come, </w:t>
      </w:r>
      <w:r w:rsidR="002E66A3" w:rsidRPr="00F10A1E">
        <w:rPr>
          <w:i/>
          <w:u w:val="single"/>
        </w:rPr>
        <w:t>he will guide you</w:t>
      </w:r>
      <w:r w:rsidR="002E66A3" w:rsidRPr="00F10A1E">
        <w:rPr>
          <w:i/>
        </w:rPr>
        <w:t xml:space="preserve"> into all truth: for he shall not speak of himself; but whatsoever he shall hear, that shall he speak: and he will shew you things to come.</w:t>
      </w:r>
    </w:p>
    <w:p w:rsidR="00D608F1" w:rsidRDefault="00D608F1" w:rsidP="00D54CE3">
      <w:pPr>
        <w:ind w:firstLine="720"/>
      </w:pPr>
    </w:p>
    <w:p w:rsidR="00D54CE3" w:rsidRDefault="00D54CE3" w:rsidP="00D54CE3">
      <w:pPr>
        <w:ind w:firstLine="720"/>
      </w:pPr>
      <w:r>
        <w:t xml:space="preserve">God’s working is not a force, might or power of man that disregards the individual’s liberty in Christ and freedom of choice, but is </w:t>
      </w:r>
      <w:r w:rsidRPr="00D54CE3">
        <w:rPr>
          <w:b/>
        </w:rPr>
        <w:t>by the Spirit of God</w:t>
      </w:r>
      <w:r>
        <w:t>.</w:t>
      </w:r>
      <w:r w:rsidR="008612AB">
        <w:t xml:space="preserve"> God’s Spirit will LEAD men and not DRIVE them. (Rom. 8:14; Gal. 5:18)</w:t>
      </w:r>
    </w:p>
    <w:p w:rsidR="00D54CE3" w:rsidRDefault="00D54CE3" w:rsidP="00D54CE3">
      <w:pPr>
        <w:ind w:left="360" w:hanging="360"/>
      </w:pPr>
    </w:p>
    <w:p w:rsidR="002E66A3" w:rsidRDefault="00D54CE3" w:rsidP="00D54CE3">
      <w:pPr>
        <w:ind w:left="360" w:hanging="360"/>
      </w:pPr>
      <w:r>
        <w:t>Zechariah 4:6—</w:t>
      </w:r>
      <w:r w:rsidR="00A92D1E">
        <w:rPr>
          <w:i/>
        </w:rPr>
        <w:t>…</w:t>
      </w:r>
      <w:r w:rsidR="002E66A3" w:rsidRPr="00D54CE3">
        <w:rPr>
          <w:i/>
        </w:rPr>
        <w:t xml:space="preserve"> Not by might, nor by power, but by my spirit, saith the LORD of hosts.</w:t>
      </w:r>
      <w:r w:rsidR="002E66A3" w:rsidRPr="00FE1073">
        <w:t xml:space="preserve"> </w:t>
      </w:r>
    </w:p>
    <w:p w:rsidR="00FA5DEE" w:rsidRPr="00FE1073" w:rsidRDefault="00FA5DEE" w:rsidP="00FA5DEE"/>
    <w:p w:rsidR="00FA5DEE" w:rsidRPr="00FE1073" w:rsidRDefault="00FA5DEE" w:rsidP="00D608F1">
      <w:pPr>
        <w:pStyle w:val="Heading4"/>
      </w:pPr>
      <w:r w:rsidRPr="00FE1073">
        <w:t xml:space="preserve">We have been bought with a price. </w:t>
      </w:r>
    </w:p>
    <w:p w:rsidR="00FA5DEE" w:rsidRPr="00FE1073" w:rsidRDefault="00FA5DEE" w:rsidP="00FA5DEE">
      <w:pPr>
        <w:ind w:left="1440"/>
      </w:pPr>
      <w:r w:rsidRPr="00FE1073">
        <w:t xml:space="preserve"> </w:t>
      </w:r>
      <w:r w:rsidRPr="00FE1073">
        <w:tab/>
      </w:r>
    </w:p>
    <w:p w:rsidR="00FA5DEE" w:rsidRPr="00D608F1" w:rsidRDefault="00D608F1" w:rsidP="00D608F1">
      <w:pPr>
        <w:ind w:left="360" w:hanging="360"/>
        <w:rPr>
          <w:i/>
        </w:rPr>
      </w:pPr>
      <w:r>
        <w:t>I</w:t>
      </w:r>
      <w:r w:rsidR="00FA5DEE" w:rsidRPr="00D608F1">
        <w:t xml:space="preserve"> Cor. 7:23</w:t>
      </w:r>
      <w:r>
        <w:rPr>
          <w:i/>
        </w:rPr>
        <w:t>—</w:t>
      </w:r>
      <w:r w:rsidR="00FA5DEE" w:rsidRPr="00D608F1">
        <w:rPr>
          <w:i/>
        </w:rPr>
        <w:t xml:space="preserve">Ye are </w:t>
      </w:r>
      <w:r w:rsidR="00FA5DEE" w:rsidRPr="00D608F1">
        <w:rPr>
          <w:b/>
          <w:i/>
        </w:rPr>
        <w:t>bought</w:t>
      </w:r>
      <w:r w:rsidR="00FA5DEE" w:rsidRPr="00D608F1">
        <w:rPr>
          <w:i/>
        </w:rPr>
        <w:t xml:space="preserve"> with a price; be not ye the servants of men.</w:t>
      </w:r>
      <w:r w:rsidR="00FA5DEE" w:rsidRPr="00D608F1">
        <w:rPr>
          <w:i/>
        </w:rPr>
        <w:tab/>
      </w:r>
    </w:p>
    <w:p w:rsidR="00FA5DEE" w:rsidRPr="00D608F1" w:rsidRDefault="00D608F1" w:rsidP="00D608F1">
      <w:pPr>
        <w:ind w:left="360" w:hanging="360"/>
        <w:rPr>
          <w:i/>
        </w:rPr>
      </w:pPr>
      <w:r>
        <w:t>I</w:t>
      </w:r>
      <w:r w:rsidRPr="00D608F1">
        <w:t xml:space="preserve"> Cor. 6:19</w:t>
      </w:r>
      <w:r>
        <w:rPr>
          <w:i/>
        </w:rPr>
        <w:t>—</w:t>
      </w:r>
      <w:r w:rsidR="00FA5DEE" w:rsidRPr="00D608F1">
        <w:rPr>
          <w:i/>
        </w:rPr>
        <w:t xml:space="preserve">What? know ye not that your body is the temple of the Holy Ghost which is in you, which ye have of God, and ye are not your own?20 For ye are </w:t>
      </w:r>
      <w:r w:rsidR="00FA5DEE" w:rsidRPr="00D608F1">
        <w:rPr>
          <w:b/>
          <w:i/>
        </w:rPr>
        <w:t>bought</w:t>
      </w:r>
      <w:r w:rsidR="00FA5DEE" w:rsidRPr="00D608F1">
        <w:rPr>
          <w:i/>
        </w:rPr>
        <w:t xml:space="preserve"> with a price: therefore glorify God in your body, and in your spirit, which are God's.</w:t>
      </w:r>
    </w:p>
    <w:p w:rsidR="00FA5DEE" w:rsidRPr="00D608F1" w:rsidRDefault="00D608F1" w:rsidP="00D608F1">
      <w:pPr>
        <w:ind w:left="360" w:hanging="360"/>
        <w:rPr>
          <w:i/>
        </w:rPr>
      </w:pPr>
      <w:r>
        <w:t>I</w:t>
      </w:r>
      <w:r w:rsidR="00FA5DEE" w:rsidRPr="00D608F1">
        <w:t xml:space="preserve"> Peter 1:18</w:t>
      </w:r>
      <w:r>
        <w:rPr>
          <w:i/>
        </w:rPr>
        <w:t>—</w:t>
      </w:r>
      <w:r w:rsidR="00FA5DEE" w:rsidRPr="00D608F1">
        <w:rPr>
          <w:i/>
        </w:rPr>
        <w:t xml:space="preserve">Forasmuch as ye know that ye were not </w:t>
      </w:r>
      <w:r w:rsidR="00FA5DEE" w:rsidRPr="00D608F1">
        <w:rPr>
          <w:b/>
          <w:i/>
        </w:rPr>
        <w:t>redeemed</w:t>
      </w:r>
      <w:r w:rsidR="00FA5DEE" w:rsidRPr="00D608F1">
        <w:rPr>
          <w:i/>
        </w:rPr>
        <w:t xml:space="preserve"> with corruptible things, as silver and gold, from your vain conversation received by tradition from your fathers; 19 But with the precious blood of Christ, as of a lamb without blemish and without spot:</w:t>
      </w:r>
    </w:p>
    <w:p w:rsidR="00FA5DEE" w:rsidRPr="00FE1073" w:rsidRDefault="00FA5DEE" w:rsidP="00FA5DEE"/>
    <w:p w:rsidR="00FA5DEE" w:rsidRDefault="00FA5DEE" w:rsidP="00D608F1">
      <w:pPr>
        <w:pStyle w:val="Heading4"/>
      </w:pPr>
      <w:r w:rsidRPr="00FE1073">
        <w:t>Christians beco</w:t>
      </w:r>
      <w:r w:rsidR="00D608F1">
        <w:t xml:space="preserve">me servants to God by choice. </w:t>
      </w:r>
      <w:r w:rsidRPr="00FE1073">
        <w:t>Rom. 1:1.</w:t>
      </w:r>
    </w:p>
    <w:p w:rsidR="00D608F1" w:rsidRPr="00D608F1" w:rsidRDefault="00D608F1" w:rsidP="00D608F1"/>
    <w:p w:rsidR="00FA5DEE" w:rsidRPr="00FE1073" w:rsidRDefault="00D608F1" w:rsidP="00D608F1">
      <w:pPr>
        <w:pStyle w:val="Heading5"/>
      </w:pPr>
      <w:r>
        <w:rPr>
          <w:i/>
          <w:iCs/>
        </w:rPr>
        <w:t>d</w:t>
      </w:r>
      <w:r w:rsidR="00FA5DEE" w:rsidRPr="00FE1073">
        <w:rPr>
          <w:i/>
          <w:iCs/>
        </w:rPr>
        <w:t xml:space="preserve">oulos </w:t>
      </w:r>
      <w:r w:rsidR="00FA5DEE" w:rsidRPr="00FE1073">
        <w:t>- A love slave, one who chose to continue</w:t>
      </w:r>
      <w:r>
        <w:t xml:space="preserve"> </w:t>
      </w:r>
      <w:r w:rsidR="00FA5DEE" w:rsidRPr="00FE1073">
        <w:t xml:space="preserve">his servitude.     </w:t>
      </w:r>
    </w:p>
    <w:p w:rsidR="00D608F1" w:rsidRPr="00D608F1" w:rsidRDefault="00D608F1" w:rsidP="00D608F1">
      <w:pPr>
        <w:ind w:left="360" w:hanging="360"/>
        <w:rPr>
          <w:i/>
        </w:rPr>
      </w:pPr>
    </w:p>
    <w:p w:rsidR="00FA5DEE" w:rsidRPr="00D608F1" w:rsidRDefault="00D608F1" w:rsidP="00D608F1">
      <w:pPr>
        <w:ind w:left="360" w:hanging="360"/>
        <w:rPr>
          <w:i/>
        </w:rPr>
      </w:pPr>
      <w:r w:rsidRPr="00D608F1">
        <w:rPr>
          <w:i/>
        </w:rPr>
        <w:t>John 12:26—</w:t>
      </w:r>
      <w:r w:rsidR="00FA5DEE" w:rsidRPr="00D608F1">
        <w:rPr>
          <w:i/>
        </w:rPr>
        <w:t xml:space="preserve">If any man serve me, let him follow me; and where I am, there shall also my servant be: if any man serve me, him will my Father honour.  </w:t>
      </w:r>
    </w:p>
    <w:p w:rsidR="00FA5DEE" w:rsidRPr="00D608F1" w:rsidRDefault="00FA5DEE" w:rsidP="00D608F1">
      <w:pPr>
        <w:ind w:left="360" w:hanging="360"/>
        <w:rPr>
          <w:i/>
        </w:rPr>
      </w:pPr>
      <w:r w:rsidRPr="00D608F1">
        <w:rPr>
          <w:i/>
        </w:rPr>
        <w:t>Philippians 2:22</w:t>
      </w:r>
      <w:r w:rsidR="00D608F1" w:rsidRPr="00D608F1">
        <w:rPr>
          <w:i/>
        </w:rPr>
        <w:t>—…</w:t>
      </w:r>
      <w:r w:rsidRPr="00D608F1">
        <w:rPr>
          <w:i/>
        </w:rPr>
        <w:t xml:space="preserve">, as a son with the father, he hath served </w:t>
      </w:r>
      <w:r w:rsidRPr="00D608F1">
        <w:rPr>
          <w:b/>
          <w:i/>
        </w:rPr>
        <w:t>with me</w:t>
      </w:r>
      <w:r w:rsidRPr="00D608F1">
        <w:rPr>
          <w:i/>
        </w:rPr>
        <w:t xml:space="preserve"> in the gospel.</w:t>
      </w:r>
    </w:p>
    <w:p w:rsidR="00FA5DEE" w:rsidRPr="00D608F1" w:rsidRDefault="00FA5DEE" w:rsidP="00D608F1">
      <w:pPr>
        <w:ind w:left="360" w:hanging="360"/>
        <w:rPr>
          <w:i/>
        </w:rPr>
      </w:pPr>
      <w:r w:rsidRPr="00D608F1">
        <w:rPr>
          <w:i/>
        </w:rPr>
        <w:t>Romans 1:1</w:t>
      </w:r>
      <w:r w:rsidR="00D608F1" w:rsidRPr="00D608F1">
        <w:rPr>
          <w:i/>
        </w:rPr>
        <w:t>—</w:t>
      </w:r>
      <w:r w:rsidRPr="00D608F1">
        <w:rPr>
          <w:i/>
        </w:rPr>
        <w:t xml:space="preserve">Paul, </w:t>
      </w:r>
      <w:r w:rsidRPr="00D608F1">
        <w:rPr>
          <w:b/>
          <w:i/>
        </w:rPr>
        <w:t>a servant of Jesus Christ</w:t>
      </w:r>
      <w:r w:rsidRPr="00D608F1">
        <w:rPr>
          <w:i/>
        </w:rPr>
        <w:t>, called to be an apostle, separated unto the gospel of God,</w:t>
      </w:r>
    </w:p>
    <w:p w:rsidR="00FA5DEE" w:rsidRPr="00D608F1" w:rsidRDefault="00D608F1" w:rsidP="00D608F1">
      <w:pPr>
        <w:ind w:left="360" w:hanging="360"/>
        <w:rPr>
          <w:b/>
          <w:i/>
        </w:rPr>
      </w:pPr>
      <w:r w:rsidRPr="00D608F1">
        <w:rPr>
          <w:i/>
        </w:rPr>
        <w:t>Acts 27:23—</w:t>
      </w:r>
      <w:r>
        <w:rPr>
          <w:i/>
        </w:rPr>
        <w:t xml:space="preserve">… </w:t>
      </w:r>
      <w:r w:rsidR="00FA5DEE" w:rsidRPr="00D608F1">
        <w:rPr>
          <w:i/>
        </w:rPr>
        <w:t xml:space="preserve">God, </w:t>
      </w:r>
      <w:r w:rsidR="00FA5DEE" w:rsidRPr="00D608F1">
        <w:rPr>
          <w:b/>
          <w:i/>
        </w:rPr>
        <w:t>whose I am, and whom I serve</w:t>
      </w:r>
      <w:r>
        <w:rPr>
          <w:b/>
          <w:i/>
        </w:rPr>
        <w:t>.</w:t>
      </w:r>
    </w:p>
    <w:p w:rsidR="00FA5DEE" w:rsidRPr="00FE1073" w:rsidRDefault="00FA5DEE" w:rsidP="00F104E4">
      <w:pPr>
        <w:numPr>
          <w:ilvl w:val="0"/>
          <w:numId w:val="24"/>
        </w:numPr>
      </w:pPr>
      <w:r w:rsidRPr="00FE1073">
        <w:t>Committed to The Lord Jesus Christ through the Power of The Holy Ghost</w:t>
      </w:r>
    </w:p>
    <w:p w:rsidR="00FA5DEE" w:rsidRPr="00FE1073" w:rsidRDefault="00FA5DEE" w:rsidP="00F104E4">
      <w:pPr>
        <w:numPr>
          <w:ilvl w:val="0"/>
          <w:numId w:val="24"/>
        </w:numPr>
      </w:pPr>
      <w:r w:rsidRPr="00FE1073">
        <w:t>Committed to the Gospel</w:t>
      </w:r>
    </w:p>
    <w:p w:rsidR="00FA5DEE" w:rsidRPr="00FE1073" w:rsidRDefault="00FA5DEE" w:rsidP="00F104E4">
      <w:pPr>
        <w:numPr>
          <w:ilvl w:val="0"/>
          <w:numId w:val="24"/>
        </w:numPr>
      </w:pPr>
      <w:r w:rsidRPr="00FE1073">
        <w:t>Committed to the Work and Service of God</w:t>
      </w:r>
    </w:p>
    <w:p w:rsidR="00FA5DEE" w:rsidRPr="00FE1073" w:rsidRDefault="00FA5DEE" w:rsidP="00FA5DEE"/>
    <w:p w:rsidR="00FA5DEE" w:rsidRPr="00FE1073" w:rsidRDefault="00FA5DEE" w:rsidP="00D608F1">
      <w:pPr>
        <w:pStyle w:val="Heading5"/>
      </w:pPr>
      <w:r w:rsidRPr="00FE1073">
        <w:rPr>
          <w:i/>
        </w:rPr>
        <w:t>ap-os'-tol-os-  (“Called”)</w:t>
      </w:r>
      <w:r w:rsidRPr="00FE1073">
        <w:rPr>
          <w:b/>
        </w:rPr>
        <w:t>Chosen</w:t>
      </w:r>
      <w:r w:rsidRPr="00FE1073">
        <w:t>,(</w:t>
      </w:r>
      <w:r w:rsidRPr="00FE1073">
        <w:rPr>
          <w:u w:val="single"/>
        </w:rPr>
        <w:t>separated</w:t>
      </w:r>
      <w:r w:rsidRPr="00FE1073">
        <w:t xml:space="preserve">) Loved and sent. </w:t>
      </w:r>
    </w:p>
    <w:p w:rsidR="00FA5DEE" w:rsidRPr="00FE1073" w:rsidRDefault="00FA5DEE" w:rsidP="00FA5DEE">
      <w:r w:rsidRPr="00FE1073">
        <w:tab/>
      </w:r>
    </w:p>
    <w:p w:rsidR="00FA5DEE" w:rsidRPr="00FE1073" w:rsidRDefault="00FA5DEE" w:rsidP="00D608F1">
      <w:pPr>
        <w:ind w:firstLine="720"/>
      </w:pPr>
      <w:r w:rsidRPr="00FE1073">
        <w:t>A delegate; specially, an ambassador of the Gospel; officially a commissioner of Christ ("apostle") (with miraculous powers):--apost</w:t>
      </w:r>
      <w:r w:rsidR="00D608F1">
        <w:t xml:space="preserve">le, messenger, he that is sent. </w:t>
      </w:r>
      <w:r w:rsidRPr="00FE1073">
        <w:t xml:space="preserve">Mat.22:14; John 15:16; </w:t>
      </w:r>
      <w:r w:rsidRPr="00FE1073">
        <w:rPr>
          <w:b/>
          <w:u w:val="single"/>
        </w:rPr>
        <w:t>Acts 9:15</w:t>
      </w:r>
      <w:r w:rsidRPr="00FE1073">
        <w:t>; Eph. 1:4; James 2:5; I Peter 2:4,9; Rev. 17:14</w:t>
      </w:r>
    </w:p>
    <w:p w:rsidR="002E66A3" w:rsidRPr="00FE1073" w:rsidRDefault="00A92D1E" w:rsidP="00A92D1E">
      <w:pPr>
        <w:pStyle w:val="Heading2"/>
      </w:pPr>
      <w:bookmarkStart w:id="12" w:name="_Toc236228769"/>
      <w:r>
        <w:t>Devotion to the Irrational</w:t>
      </w:r>
      <w:bookmarkEnd w:id="12"/>
    </w:p>
    <w:p w:rsidR="002E66A3" w:rsidRDefault="002E66A3" w:rsidP="00A92D1E">
      <w:pPr>
        <w:ind w:left="360"/>
      </w:pPr>
      <w:r w:rsidRPr="00FE1073">
        <w:t>Judges 17:6; 18:1; 19:1; 21:25</w:t>
      </w:r>
    </w:p>
    <w:p w:rsidR="00A92D1E" w:rsidRDefault="00A92D1E" w:rsidP="00A92D1E">
      <w:pPr>
        <w:ind w:firstLine="720"/>
      </w:pPr>
    </w:p>
    <w:p w:rsidR="005B7E12" w:rsidRDefault="00A92D1E" w:rsidP="00A92D1E">
      <w:pPr>
        <w:ind w:firstLine="720"/>
      </w:pPr>
      <w:r>
        <w:t xml:space="preserve">This church age is hopelessly addicted to the latest trend or fad. </w:t>
      </w:r>
      <w:r w:rsidR="000F5632">
        <w:t>This problem has graduated to the extent it does not seem to matter to people how Scripturally sound something is or isn’t as long as it is ‘new.’ This results over and over to the production of and devotion to philosophies that are not only inconsistent with Scripture, but are irrational in general.</w:t>
      </w:r>
      <w:r w:rsidR="005B7E12">
        <w:t xml:space="preserve"> Many trends of our day may not be biblically wrong in their premise, but their methods must be tested by the Word. </w:t>
      </w:r>
    </w:p>
    <w:p w:rsidR="005B7E12" w:rsidRDefault="005B7E12" w:rsidP="00A92D1E">
      <w:pPr>
        <w:ind w:firstLine="720"/>
      </w:pPr>
    </w:p>
    <w:p w:rsidR="00A92D1E" w:rsidRDefault="005B7E12" w:rsidP="005B7E12">
      <w:pPr>
        <w:tabs>
          <w:tab w:val="left" w:pos="1620"/>
        </w:tabs>
        <w:ind w:left="360" w:hanging="360"/>
      </w:pPr>
      <w:r>
        <w:t>I Cor. 2:15—</w:t>
      </w:r>
      <w:r w:rsidRPr="005B7E12">
        <w:rPr>
          <w:i/>
        </w:rPr>
        <w:t>But he that is spiritual judgeth all things, yet he himself is judged of no man</w:t>
      </w:r>
      <w:r w:rsidRPr="005B7E12">
        <w:t>.</w:t>
      </w:r>
    </w:p>
    <w:p w:rsidR="00A92D1E" w:rsidRPr="00FE1073" w:rsidRDefault="00A92D1E" w:rsidP="00A92D1E">
      <w:pPr>
        <w:ind w:firstLine="720"/>
      </w:pPr>
    </w:p>
    <w:p w:rsidR="002E66A3" w:rsidRPr="00E05F4F" w:rsidRDefault="00A92D1E" w:rsidP="00F104E4">
      <w:pPr>
        <w:numPr>
          <w:ilvl w:val="0"/>
          <w:numId w:val="22"/>
        </w:numPr>
        <w:ind w:left="720"/>
        <w:rPr>
          <w:b/>
        </w:rPr>
      </w:pPr>
      <w:r w:rsidRPr="00E05F4F">
        <w:rPr>
          <w:b/>
        </w:rPr>
        <w:t>Not-“Purpose Driven”</w:t>
      </w:r>
      <w:r w:rsidR="002E66A3" w:rsidRPr="00E05F4F">
        <w:rPr>
          <w:b/>
        </w:rPr>
        <w:t xml:space="preserve">   </w:t>
      </w:r>
      <w:r w:rsidRPr="00E05F4F">
        <w:rPr>
          <w:b/>
        </w:rPr>
        <w:tab/>
        <w:t>-</w:t>
      </w:r>
      <w:r w:rsidR="002E66A3" w:rsidRPr="00E05F4F">
        <w:rPr>
          <w:b/>
        </w:rPr>
        <w:t>We need to be led by The Holy Ghost</w:t>
      </w:r>
      <w:r w:rsidRPr="00E05F4F">
        <w:rPr>
          <w:b/>
        </w:rPr>
        <w:t>.</w:t>
      </w:r>
    </w:p>
    <w:p w:rsidR="000F5632" w:rsidRDefault="000F5632" w:rsidP="000F5632"/>
    <w:p w:rsidR="000F5632" w:rsidRDefault="00A81E9F" w:rsidP="00A81E9F">
      <w:r>
        <w:t>BIBLICALLY IRRATIONAL: Fitting God into the box of man’s philosophies.</w:t>
      </w:r>
    </w:p>
    <w:p w:rsidR="000F5632" w:rsidRDefault="000F5632" w:rsidP="000F5632"/>
    <w:p w:rsidR="00301276" w:rsidRDefault="00A81E9F" w:rsidP="000F5632">
      <w:r>
        <w:t xml:space="preserve">“By the end of the journey </w:t>
      </w:r>
      <w:r w:rsidR="00301276">
        <w:t xml:space="preserve">[A 40 day commitment to reading his book] </w:t>
      </w:r>
      <w:r w:rsidRPr="00301276">
        <w:rPr>
          <w:u w:val="single"/>
        </w:rPr>
        <w:t>you will know God’s purpose for your life</w:t>
      </w:r>
      <w:r>
        <w:t xml:space="preserve"> and will understand the big picture-how all the pieces of your life fit together</w:t>
      </w:r>
      <w:r w:rsidR="00301276">
        <w:t>.</w:t>
      </w:r>
      <w:r>
        <w:t>”</w:t>
      </w:r>
    </w:p>
    <w:p w:rsidR="00A81E9F" w:rsidRPr="00301276" w:rsidRDefault="00301276" w:rsidP="000F5632">
      <w:pPr>
        <w:rPr>
          <w:i/>
        </w:rPr>
      </w:pPr>
      <w:r>
        <w:t xml:space="preserve">—Rick Warren in </w:t>
      </w:r>
      <w:r>
        <w:rPr>
          <w:i/>
        </w:rPr>
        <w:t>The Purpose-Driven Life</w:t>
      </w:r>
    </w:p>
    <w:p w:rsidR="00A81E9F" w:rsidRPr="00FE1073" w:rsidRDefault="00A81E9F" w:rsidP="000F5632"/>
    <w:p w:rsidR="00A92D1E" w:rsidRPr="00E05F4F" w:rsidRDefault="00A92D1E" w:rsidP="00F104E4">
      <w:pPr>
        <w:numPr>
          <w:ilvl w:val="0"/>
          <w:numId w:val="22"/>
        </w:numPr>
        <w:ind w:left="720"/>
        <w:rPr>
          <w:b/>
        </w:rPr>
      </w:pPr>
      <w:r w:rsidRPr="00E05F4F">
        <w:rPr>
          <w:b/>
        </w:rPr>
        <w:t>Not-“Promise Keepers”</w:t>
      </w:r>
      <w:r w:rsidR="002E66A3" w:rsidRPr="00E05F4F">
        <w:rPr>
          <w:b/>
        </w:rPr>
        <w:t xml:space="preserve"> </w:t>
      </w:r>
      <w:r w:rsidRPr="00E05F4F">
        <w:rPr>
          <w:b/>
        </w:rPr>
        <w:tab/>
        <w:t>-</w:t>
      </w:r>
      <w:r w:rsidR="002E66A3" w:rsidRPr="00E05F4F">
        <w:rPr>
          <w:b/>
        </w:rPr>
        <w:t xml:space="preserve">We need to be </w:t>
      </w:r>
      <w:r w:rsidRPr="00E05F4F">
        <w:rPr>
          <w:b/>
        </w:rPr>
        <w:t>filled</w:t>
      </w:r>
      <w:r w:rsidR="002E66A3" w:rsidRPr="00E05F4F">
        <w:rPr>
          <w:b/>
        </w:rPr>
        <w:t xml:space="preserve"> </w:t>
      </w:r>
      <w:r w:rsidRPr="00E05F4F">
        <w:rPr>
          <w:b/>
        </w:rPr>
        <w:t>with</w:t>
      </w:r>
      <w:r w:rsidR="002E66A3" w:rsidRPr="00E05F4F">
        <w:rPr>
          <w:b/>
        </w:rPr>
        <w:t xml:space="preserve"> The Holy Ghost</w:t>
      </w:r>
      <w:r w:rsidRPr="00E05F4F">
        <w:rPr>
          <w:b/>
        </w:rPr>
        <w:t>.</w:t>
      </w:r>
    </w:p>
    <w:p w:rsidR="000F5632" w:rsidRDefault="000F5632" w:rsidP="000F5632"/>
    <w:p w:rsidR="00A81E9F" w:rsidRDefault="00A81E9F" w:rsidP="00A81E9F">
      <w:r>
        <w:t xml:space="preserve">BIBLICALLY IRRATIONAL: </w:t>
      </w:r>
      <w:r w:rsidR="00E05F4F">
        <w:t>Unity at the expense of true Gospel.</w:t>
      </w:r>
    </w:p>
    <w:p w:rsidR="005B7E12" w:rsidRDefault="005B7E12" w:rsidP="00A81E9F"/>
    <w:p w:rsidR="005B7E12" w:rsidRDefault="005B7E12" w:rsidP="00A81E9F">
      <w:r>
        <w:t xml:space="preserve">“It's so </w:t>
      </w:r>
      <w:r>
        <w:rPr>
          <w:rStyle w:val="Emphasis"/>
        </w:rPr>
        <w:t>diluted</w:t>
      </w:r>
      <w:r>
        <w:t xml:space="preserve"> and </w:t>
      </w:r>
      <w:r>
        <w:rPr>
          <w:rStyle w:val="Emphasis"/>
        </w:rPr>
        <w:t>deluded</w:t>
      </w:r>
      <w:r>
        <w:t>, you can't get very much out of it."</w:t>
      </w:r>
    </w:p>
    <w:p w:rsidR="000F5632" w:rsidRDefault="005B7E12" w:rsidP="000F5632">
      <w:r>
        <w:t>—former Promise Keepers member</w:t>
      </w:r>
    </w:p>
    <w:p w:rsidR="0001575E" w:rsidRDefault="0001575E" w:rsidP="000F5632"/>
    <w:p w:rsidR="005B7E12" w:rsidRDefault="0001575E" w:rsidP="000F5632">
      <w:r>
        <w:t xml:space="preserve">"Promise Keepers' teachings are a strange mixture of truth and error. Its methods for promoting these teachings are questionable. Some Scriptural values are taught...they are mingled with pop-psychology and have an ecumenical emphasis, while a charismatic aura pervades the proceedings. One of the Promise Keepers' stated goals is to 'break down denominational barriers, including Catholic, liberals, charismatics, and neo-evangelicals under its banner. It urges its members to 'break down the walls that separate us, to be a bridge builder, and to pray daily for unity among Christians in your community.'" </w:t>
      </w:r>
      <w:r>
        <w:br/>
        <w:t>—A  resolution passed at a Fellowship of Fundamental Bible Churches</w:t>
      </w:r>
      <w:r>
        <w:br/>
      </w:r>
    </w:p>
    <w:p w:rsidR="002E66A3" w:rsidRPr="00E05F4F" w:rsidRDefault="002E66A3" w:rsidP="00F104E4">
      <w:pPr>
        <w:numPr>
          <w:ilvl w:val="0"/>
          <w:numId w:val="22"/>
        </w:numPr>
        <w:ind w:left="720"/>
        <w:rPr>
          <w:b/>
        </w:rPr>
      </w:pPr>
      <w:r w:rsidRPr="00E05F4F">
        <w:rPr>
          <w:b/>
        </w:rPr>
        <w:t>Not-</w:t>
      </w:r>
      <w:r w:rsidR="00A92D1E" w:rsidRPr="00E05F4F">
        <w:rPr>
          <w:b/>
        </w:rPr>
        <w:t>“Your Best Life N</w:t>
      </w:r>
      <w:r w:rsidRPr="00E05F4F">
        <w:rPr>
          <w:b/>
        </w:rPr>
        <w:t>ow</w:t>
      </w:r>
      <w:r w:rsidR="00A92D1E" w:rsidRPr="00E05F4F">
        <w:rPr>
          <w:b/>
        </w:rPr>
        <w:t>”</w:t>
      </w:r>
      <w:r w:rsidRPr="00E05F4F">
        <w:rPr>
          <w:b/>
        </w:rPr>
        <w:t xml:space="preserve"> </w:t>
      </w:r>
      <w:r w:rsidR="00A92D1E" w:rsidRPr="00E05F4F">
        <w:rPr>
          <w:b/>
        </w:rPr>
        <w:tab/>
        <w:t>-</w:t>
      </w:r>
      <w:r w:rsidRPr="00E05F4F">
        <w:rPr>
          <w:b/>
        </w:rPr>
        <w:t xml:space="preserve">We </w:t>
      </w:r>
      <w:r w:rsidR="00A92D1E" w:rsidRPr="00E05F4F">
        <w:rPr>
          <w:b/>
        </w:rPr>
        <w:t>need to abide in The Holy Ghost.</w:t>
      </w:r>
    </w:p>
    <w:p w:rsidR="002E66A3" w:rsidRDefault="002E66A3" w:rsidP="002E66A3">
      <w:pPr>
        <w:ind w:left="1800"/>
      </w:pPr>
    </w:p>
    <w:p w:rsidR="00A81E9F" w:rsidRDefault="00A81E9F" w:rsidP="00A81E9F">
      <w:r>
        <w:t xml:space="preserve">BIBLICALLY IRRATIONAL: </w:t>
      </w:r>
      <w:r w:rsidR="00D2385E">
        <w:t>Telling the people only what want to hear.</w:t>
      </w:r>
    </w:p>
    <w:p w:rsidR="000F5632" w:rsidRDefault="000F5632" w:rsidP="002E66A3">
      <w:pPr>
        <w:ind w:left="1800"/>
      </w:pPr>
    </w:p>
    <w:p w:rsidR="00D2385E" w:rsidRDefault="00FA5DEE" w:rsidP="00D2385E">
      <w:r>
        <w:t>“I don't use it [the word ‘sinner’]. I never thought about it. But I probably don't. But most people already know what they're doing wrong. When I get them to church I want to tell them that you can change. … So I don't go down the road of condemning.”</w:t>
      </w:r>
    </w:p>
    <w:p w:rsidR="00D2385E" w:rsidRPr="00FE1073" w:rsidRDefault="00D2385E" w:rsidP="00D2385E">
      <w:r>
        <w:t>—Joel Osteen on the “Larry King Live” show</w:t>
      </w:r>
    </w:p>
    <w:p w:rsidR="00774A24" w:rsidRDefault="00774A24" w:rsidP="00774A24"/>
    <w:p w:rsidR="00774A24" w:rsidRPr="00E05F4F" w:rsidRDefault="00774A24" w:rsidP="00F104E4">
      <w:pPr>
        <w:numPr>
          <w:ilvl w:val="0"/>
          <w:numId w:val="22"/>
        </w:numPr>
        <w:ind w:left="720"/>
        <w:rPr>
          <w:b/>
        </w:rPr>
      </w:pPr>
      <w:r w:rsidRPr="00E05F4F">
        <w:rPr>
          <w:b/>
        </w:rPr>
        <w:t>Not-</w:t>
      </w:r>
      <w:r>
        <w:rPr>
          <w:b/>
        </w:rPr>
        <w:t>“</w:t>
      </w:r>
      <w:r w:rsidR="000D5EE8">
        <w:rPr>
          <w:b/>
        </w:rPr>
        <w:t>The Battle</w:t>
      </w:r>
      <w:r w:rsidR="00D95762">
        <w:rPr>
          <w:b/>
        </w:rPr>
        <w:t>field</w:t>
      </w:r>
      <w:r w:rsidR="000D5EE8">
        <w:rPr>
          <w:b/>
        </w:rPr>
        <w:t xml:space="preserve"> of the Mind</w:t>
      </w:r>
      <w:r w:rsidRPr="00E05F4F">
        <w:rPr>
          <w:b/>
        </w:rPr>
        <w:t xml:space="preserve">” </w:t>
      </w:r>
      <w:r w:rsidRPr="00E05F4F">
        <w:rPr>
          <w:b/>
        </w:rPr>
        <w:tab/>
        <w:t>-We need to</w:t>
      </w:r>
      <w:r w:rsidR="000D5EE8">
        <w:rPr>
          <w:b/>
        </w:rPr>
        <w:t xml:space="preserve"> be fed</w:t>
      </w:r>
      <w:r w:rsidRPr="00E05F4F">
        <w:rPr>
          <w:b/>
        </w:rPr>
        <w:t xml:space="preserve"> </w:t>
      </w:r>
      <w:r w:rsidR="003C7C1E">
        <w:rPr>
          <w:b/>
        </w:rPr>
        <w:t xml:space="preserve">by </w:t>
      </w:r>
      <w:r w:rsidRPr="00E05F4F">
        <w:rPr>
          <w:b/>
        </w:rPr>
        <w:t>The Holy Ghost.</w:t>
      </w:r>
    </w:p>
    <w:p w:rsidR="00774A24" w:rsidRDefault="00774A24" w:rsidP="00774A24">
      <w:pPr>
        <w:ind w:left="1800"/>
      </w:pPr>
    </w:p>
    <w:p w:rsidR="00774A24" w:rsidRDefault="008C16E6" w:rsidP="00774A24">
      <w:r>
        <w:t xml:space="preserve">BIBLICALLY IRRATIONAL: </w:t>
      </w:r>
      <w:r w:rsidR="003C7C1E">
        <w:t xml:space="preserve">Using the Bible to get the door open. </w:t>
      </w:r>
    </w:p>
    <w:p w:rsidR="008C16E6" w:rsidRDefault="008C16E6" w:rsidP="00774A24"/>
    <w:p w:rsidR="00774A24" w:rsidRPr="003C7C1E" w:rsidRDefault="008C16E6" w:rsidP="008C16E6">
      <w:pPr>
        <w:rPr>
          <w:i/>
        </w:rPr>
      </w:pPr>
      <w:r>
        <w:t xml:space="preserve">Answering the question: </w:t>
      </w:r>
      <w:r>
        <w:rPr>
          <w:rStyle w:val="Strong"/>
          <w:b w:val="0"/>
          <w:color w:val="000000" w:themeColor="text1"/>
        </w:rPr>
        <w:t>“</w:t>
      </w:r>
      <w:r w:rsidRPr="003C7C1E">
        <w:rPr>
          <w:rStyle w:val="Strong"/>
          <w:b w:val="0"/>
          <w:i/>
          <w:color w:val="000000" w:themeColor="text1"/>
        </w:rPr>
        <w:t>What Happened from the Cross to The Throne?”</w:t>
      </w:r>
    </w:p>
    <w:p w:rsidR="00774A24" w:rsidRPr="008C16E6" w:rsidRDefault="000D5EE8" w:rsidP="00774A24">
      <w:pPr>
        <w:rPr>
          <w:b/>
          <w:bCs/>
          <w:color w:val="FFCCFF"/>
          <w:sz w:val="31"/>
          <w:szCs w:val="31"/>
        </w:rPr>
      </w:pPr>
      <w:r>
        <w:t>“</w:t>
      </w:r>
      <w:r w:rsidR="008C16E6" w:rsidRPr="008C16E6">
        <w:rPr>
          <w:rStyle w:val="Strong"/>
          <w:b w:val="0"/>
          <w:color w:val="000000" w:themeColor="text1"/>
        </w:rPr>
        <w:t>The Bible can’t even find any way to explain this. Not really. That’s why you’ve got to get it by revelation. There are no words to explain what I’m telling you. I’ve got to just trust God that He’s putting it into your spirit like He put it into mine.”</w:t>
      </w:r>
      <w:r w:rsidR="008C16E6" w:rsidRPr="008C16E6">
        <w:rPr>
          <w:b/>
          <w:bCs/>
          <w:color w:val="000000" w:themeColor="text1"/>
        </w:rPr>
        <w:br/>
      </w:r>
      <w:r>
        <w:t xml:space="preserve">—Joyce Meyer, author of </w:t>
      </w:r>
      <w:r>
        <w:rPr>
          <w:i/>
        </w:rPr>
        <w:t>The Battle</w:t>
      </w:r>
      <w:r w:rsidR="00D95762">
        <w:rPr>
          <w:i/>
        </w:rPr>
        <w:t>field</w:t>
      </w:r>
      <w:r>
        <w:rPr>
          <w:i/>
        </w:rPr>
        <w:t xml:space="preserve"> of the Mind</w:t>
      </w:r>
    </w:p>
    <w:p w:rsidR="00774A24" w:rsidRDefault="00774A24" w:rsidP="00A92D1E">
      <w:pPr>
        <w:ind w:firstLine="720"/>
      </w:pPr>
    </w:p>
    <w:p w:rsidR="002E66A3" w:rsidRPr="00FE1073" w:rsidRDefault="002E66A3" w:rsidP="00A92D1E">
      <w:pPr>
        <w:ind w:firstLine="720"/>
      </w:pPr>
      <w:r w:rsidRPr="00FE1073">
        <w:t>Thi</w:t>
      </w:r>
      <w:r w:rsidR="00A92D1E">
        <w:t xml:space="preserve">s generation as a whole does not </w:t>
      </w:r>
      <w:r w:rsidRPr="00FE1073">
        <w:t>want anything</w:t>
      </w:r>
      <w:r w:rsidR="00A92D1E">
        <w:t xml:space="preserve"> to do with really serving God </w:t>
      </w:r>
      <w:r w:rsidRPr="00FE1073">
        <w:t>and truly follow</w:t>
      </w:r>
      <w:r w:rsidR="00A92D1E">
        <w:t xml:space="preserve">ing the Gospel of Jesus Christ </w:t>
      </w:r>
      <w:r w:rsidRPr="00FE1073">
        <w:t>by departing completely from sin.</w:t>
      </w:r>
      <w:r w:rsidR="00A92D1E">
        <w:t xml:space="preserve"> </w:t>
      </w:r>
      <w:r w:rsidRPr="00FE1073">
        <w:t>People have committed themselves</w:t>
      </w:r>
      <w:r w:rsidR="00A92D1E">
        <w:t xml:space="preserve"> instead</w:t>
      </w:r>
      <w:r w:rsidRPr="00FE1073">
        <w:t>:</w:t>
      </w:r>
    </w:p>
    <w:p w:rsidR="00757D67" w:rsidRDefault="00757D67" w:rsidP="00F104E4">
      <w:pPr>
        <w:numPr>
          <w:ilvl w:val="0"/>
          <w:numId w:val="23"/>
        </w:numPr>
        <w:sectPr w:rsidR="00757D67" w:rsidSect="00DB3925">
          <w:headerReference w:type="default" r:id="rId9"/>
          <w:footerReference w:type="default" r:id="rId10"/>
          <w:endnotePr>
            <w:numFmt w:val="decimal"/>
          </w:endnotePr>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pPr>
    </w:p>
    <w:p w:rsidR="002E66A3" w:rsidRPr="00FE1073" w:rsidRDefault="002E66A3" w:rsidP="00F104E4">
      <w:pPr>
        <w:numPr>
          <w:ilvl w:val="0"/>
          <w:numId w:val="23"/>
        </w:numPr>
        <w:tabs>
          <w:tab w:val="clear" w:pos="780"/>
        </w:tabs>
        <w:ind w:left="360"/>
      </w:pPr>
      <w:r w:rsidRPr="00FE1073">
        <w:t xml:space="preserve">to people </w:t>
      </w:r>
    </w:p>
    <w:p w:rsidR="002E66A3" w:rsidRPr="00FE1073" w:rsidRDefault="002E66A3" w:rsidP="00F104E4">
      <w:pPr>
        <w:numPr>
          <w:ilvl w:val="0"/>
          <w:numId w:val="23"/>
        </w:numPr>
        <w:tabs>
          <w:tab w:val="clear" w:pos="780"/>
        </w:tabs>
        <w:ind w:left="360"/>
      </w:pPr>
      <w:r w:rsidRPr="00FE1073">
        <w:t>to things</w:t>
      </w:r>
    </w:p>
    <w:p w:rsidR="002E66A3" w:rsidRPr="00FE1073" w:rsidRDefault="002E66A3" w:rsidP="00F104E4">
      <w:pPr>
        <w:numPr>
          <w:ilvl w:val="0"/>
          <w:numId w:val="23"/>
        </w:numPr>
        <w:tabs>
          <w:tab w:val="clear" w:pos="780"/>
        </w:tabs>
        <w:ind w:left="360"/>
      </w:pPr>
      <w:r w:rsidRPr="00FE1073">
        <w:t>to agendas</w:t>
      </w:r>
    </w:p>
    <w:p w:rsidR="002E66A3" w:rsidRPr="00FE1073" w:rsidRDefault="002E66A3" w:rsidP="00F104E4">
      <w:pPr>
        <w:numPr>
          <w:ilvl w:val="0"/>
          <w:numId w:val="23"/>
        </w:numPr>
        <w:tabs>
          <w:tab w:val="clear" w:pos="780"/>
        </w:tabs>
        <w:ind w:left="360"/>
      </w:pPr>
      <w:r w:rsidRPr="00FE1073">
        <w:t>to agencies</w:t>
      </w:r>
    </w:p>
    <w:p w:rsidR="002E66A3" w:rsidRPr="00FE1073" w:rsidRDefault="002E66A3" w:rsidP="00F104E4">
      <w:pPr>
        <w:numPr>
          <w:ilvl w:val="0"/>
          <w:numId w:val="23"/>
        </w:numPr>
        <w:tabs>
          <w:tab w:val="clear" w:pos="780"/>
        </w:tabs>
        <w:ind w:left="360"/>
      </w:pPr>
      <w:r w:rsidRPr="00FE1073">
        <w:t>To operation a/b/c</w:t>
      </w:r>
    </w:p>
    <w:p w:rsidR="002E66A3" w:rsidRPr="00FE1073" w:rsidRDefault="002E66A3" w:rsidP="00F104E4">
      <w:pPr>
        <w:numPr>
          <w:ilvl w:val="0"/>
          <w:numId w:val="23"/>
        </w:numPr>
        <w:tabs>
          <w:tab w:val="clear" w:pos="780"/>
        </w:tabs>
        <w:ind w:left="360"/>
      </w:pPr>
      <w:r w:rsidRPr="00FE1073">
        <w:t>To big corporation</w:t>
      </w:r>
    </w:p>
    <w:p w:rsidR="00757D67" w:rsidRDefault="00757D67" w:rsidP="00757D67">
      <w:pPr>
        <w:ind w:left="360"/>
        <w:sectPr w:rsidR="00757D67" w:rsidSect="00757D67">
          <w:endnotePr>
            <w:numFmt w:val="decimal"/>
          </w:endnotePr>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cols w:num="3" w:space="720"/>
          <w:titlePg/>
          <w:docGrid w:linePitch="360"/>
        </w:sectPr>
      </w:pPr>
    </w:p>
    <w:p w:rsidR="00757D67" w:rsidRPr="00FE1073" w:rsidRDefault="00757D67" w:rsidP="00F104E4">
      <w:pPr>
        <w:numPr>
          <w:ilvl w:val="0"/>
          <w:numId w:val="23"/>
        </w:numPr>
        <w:tabs>
          <w:tab w:val="clear" w:pos="780"/>
        </w:tabs>
        <w:ind w:left="360"/>
      </w:pPr>
      <w:r w:rsidRPr="00FE1073">
        <w:t>To government control---disabling the individual of responsibility</w:t>
      </w:r>
    </w:p>
    <w:p w:rsidR="00757D67" w:rsidRDefault="00757D67" w:rsidP="002E66A3">
      <w:pPr>
        <w:sectPr w:rsidR="00757D67" w:rsidSect="00757D67">
          <w:endnotePr>
            <w:numFmt w:val="decimal"/>
          </w:endnotePr>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cols w:space="720"/>
          <w:titlePg/>
          <w:docGrid w:linePitch="360"/>
        </w:sectPr>
      </w:pPr>
    </w:p>
    <w:p w:rsidR="002E66A3" w:rsidRPr="00FE1073" w:rsidRDefault="002E66A3" w:rsidP="002E66A3"/>
    <w:p w:rsidR="002E66A3" w:rsidRPr="00FE1073" w:rsidRDefault="00A92D1E" w:rsidP="00A92D1E">
      <w:pPr>
        <w:ind w:left="360" w:hanging="360"/>
      </w:pPr>
      <w:r>
        <w:t>John 12:26—</w:t>
      </w:r>
      <w:r w:rsidR="002E66A3" w:rsidRPr="00A92D1E">
        <w:rPr>
          <w:i/>
        </w:rPr>
        <w:t>If any man serve me, let him follow me; and where I am, there shall also my servant be: if any man serve me, him will my Father honour.</w:t>
      </w:r>
    </w:p>
    <w:p w:rsidR="005C0314" w:rsidRPr="005C0314" w:rsidRDefault="005C0314" w:rsidP="005C0314"/>
    <w:p w:rsidR="00E01A91" w:rsidRDefault="00E01A91" w:rsidP="00E01A91">
      <w:pPr>
        <w:pStyle w:val="Heading2"/>
      </w:pPr>
      <w:bookmarkStart w:id="13" w:name="_Toc236228770"/>
      <w:r>
        <w:t>Exclusive of Others</w:t>
      </w:r>
      <w:bookmarkEnd w:id="13"/>
    </w:p>
    <w:p w:rsidR="005C0314" w:rsidRDefault="005C0314" w:rsidP="005C0314"/>
    <w:p w:rsidR="00CC5AB1" w:rsidRDefault="00F279AE" w:rsidP="00F104E4">
      <w:pPr>
        <w:pStyle w:val="Heading3"/>
        <w:numPr>
          <w:ilvl w:val="0"/>
          <w:numId w:val="51"/>
        </w:numPr>
      </w:pPr>
      <w:r>
        <w:rPr>
          <w:b/>
          <w:bCs/>
        </w:rPr>
        <w:t>Cults become exclusive of all others</w:t>
      </w:r>
      <w:r w:rsidR="00CC5AB1">
        <w:t xml:space="preserve">. </w:t>
      </w:r>
    </w:p>
    <w:p w:rsidR="00CC5AB1" w:rsidRDefault="00CC5AB1" w:rsidP="00CC5AB1">
      <w:pPr>
        <w:pStyle w:val="Heading3"/>
        <w:numPr>
          <w:ilvl w:val="0"/>
          <w:numId w:val="0"/>
        </w:numPr>
        <w:ind w:firstLine="720"/>
        <w:rPr>
          <w:b/>
          <w:bCs/>
        </w:rPr>
      </w:pPr>
    </w:p>
    <w:p w:rsidR="002E66A3" w:rsidRDefault="002E66A3" w:rsidP="00CC5AB1">
      <w:pPr>
        <w:pStyle w:val="Heading3"/>
        <w:numPr>
          <w:ilvl w:val="0"/>
          <w:numId w:val="0"/>
        </w:numPr>
        <w:ind w:firstLine="720"/>
      </w:pPr>
      <w:r w:rsidRPr="00FE1073">
        <w:t>Those outside the group are considered enemies.</w:t>
      </w:r>
      <w:r w:rsidR="00CC5AB1">
        <w:t xml:space="preserve"> </w:t>
      </w:r>
      <w:r w:rsidRPr="00FE1073">
        <w:t>They alone have the answers.</w:t>
      </w:r>
      <w:r w:rsidR="00CC5AB1">
        <w:t xml:space="preserve"> </w:t>
      </w:r>
      <w:r w:rsidRPr="00FE1073">
        <w:t xml:space="preserve">Their </w:t>
      </w:r>
      <w:r w:rsidRPr="00CC5AB1">
        <w:rPr>
          <w:b/>
        </w:rPr>
        <w:t>group</w:t>
      </w:r>
      <w:r w:rsidRPr="00FE1073">
        <w:t xml:space="preserve"> is the only way of salvation.</w:t>
      </w:r>
    </w:p>
    <w:p w:rsidR="002E66A3" w:rsidRPr="00FE1073" w:rsidRDefault="002E66A3" w:rsidP="00F104E4">
      <w:pPr>
        <w:pStyle w:val="Heading4"/>
        <w:numPr>
          <w:ilvl w:val="0"/>
          <w:numId w:val="50"/>
        </w:numPr>
        <w:ind w:left="1080"/>
      </w:pPr>
      <w:r w:rsidRPr="00FE1073">
        <w:t xml:space="preserve">Jehovah Witnesses declare their </w:t>
      </w:r>
      <w:r w:rsidR="00CC5AB1">
        <w:t>group is the only way to God</w:t>
      </w:r>
      <w:r w:rsidRPr="00FE1073">
        <w:t>.</w:t>
      </w:r>
    </w:p>
    <w:p w:rsidR="002E66A3" w:rsidRPr="00FE1073" w:rsidRDefault="002E66A3" w:rsidP="00CC5AB1">
      <w:pPr>
        <w:pStyle w:val="Heading4"/>
      </w:pPr>
      <w:r w:rsidRPr="00FE1073">
        <w:t>Mormons believe their group is the way.</w:t>
      </w:r>
    </w:p>
    <w:p w:rsidR="002E66A3" w:rsidRDefault="002E66A3" w:rsidP="00CC5AB1">
      <w:pPr>
        <w:pStyle w:val="Heading4"/>
      </w:pPr>
      <w:r w:rsidRPr="00FE1073">
        <w:t>Catholics believe their religion saves them</w:t>
      </w:r>
    </w:p>
    <w:p w:rsidR="00CC5AB1" w:rsidRPr="00CC5AB1" w:rsidRDefault="00CC5AB1" w:rsidP="00CC5AB1"/>
    <w:p w:rsidR="002E66A3" w:rsidRPr="00FE1073" w:rsidRDefault="002E66A3" w:rsidP="00CC5AB1">
      <w:pPr>
        <w:pStyle w:val="Heading3"/>
      </w:pPr>
      <w:r w:rsidRPr="00F279AE">
        <w:rPr>
          <w:b/>
        </w:rPr>
        <w:t>Jesus is the only way for Salvation</w:t>
      </w:r>
      <w:r w:rsidR="00CC5AB1">
        <w:t>. (Acts 4:10-12</w:t>
      </w:r>
      <w:r w:rsidR="00757D67">
        <w:t>; Rom. 10:13</w:t>
      </w:r>
      <w:r w:rsidR="00CC5AB1">
        <w:t>)</w:t>
      </w:r>
    </w:p>
    <w:p w:rsidR="002E66A3" w:rsidRPr="00FE1073" w:rsidRDefault="002E66A3" w:rsidP="002E66A3">
      <w:pPr>
        <w:ind w:left="1080"/>
      </w:pPr>
    </w:p>
    <w:p w:rsidR="002E66A3" w:rsidRPr="00FC4EEF" w:rsidRDefault="002E66A3" w:rsidP="009619D7">
      <w:pPr>
        <w:ind w:firstLine="720"/>
      </w:pPr>
      <w:r w:rsidRPr="00FE1073">
        <w:t xml:space="preserve">Salvation, Healing and Deliverance are available to </w:t>
      </w:r>
      <w:r w:rsidRPr="00F279AE">
        <w:rPr>
          <w:b/>
        </w:rPr>
        <w:t>all who come to</w:t>
      </w:r>
      <w:r w:rsidRPr="00FE1073">
        <w:t xml:space="preserve"> </w:t>
      </w:r>
      <w:r w:rsidRPr="00F279AE">
        <w:rPr>
          <w:b/>
        </w:rPr>
        <w:t>Jesus</w:t>
      </w:r>
      <w:r w:rsidRPr="00FE1073">
        <w:t>.</w:t>
      </w:r>
      <w:r w:rsidR="00FC4EEF">
        <w:t xml:space="preserve"> </w:t>
      </w:r>
    </w:p>
    <w:p w:rsidR="002E66A3" w:rsidRPr="00CC5AB1" w:rsidRDefault="00FC4EEF" w:rsidP="00CC5AB1">
      <w:pPr>
        <w:ind w:left="360" w:hanging="360"/>
        <w:rPr>
          <w:i/>
        </w:rPr>
      </w:pPr>
      <w:r w:rsidRPr="00FC4EEF">
        <w:t>1 Peter 2:24</w:t>
      </w:r>
      <w:r>
        <w:rPr>
          <w:i/>
        </w:rPr>
        <w:t>—</w:t>
      </w:r>
      <w:r w:rsidR="002E66A3" w:rsidRPr="00CC5AB1">
        <w:rPr>
          <w:i/>
        </w:rPr>
        <w:t xml:space="preserve">Who his own self bare our sins in his own body on the tree, that we, being dead to sins, should live unto righteousness: by whose stripes ye were healed. </w:t>
      </w:r>
    </w:p>
    <w:p w:rsidR="002E66A3" w:rsidRPr="00F279AE" w:rsidRDefault="002E66A3" w:rsidP="00F279AE">
      <w:pPr>
        <w:ind w:left="360" w:hanging="360"/>
      </w:pPr>
      <w:r w:rsidRPr="00FC4EEF">
        <w:t>James 5:13 -16; Mat.10:1; Mark 6:13; Luke9:2; Psalms 103:2-5</w:t>
      </w:r>
      <w:r w:rsidR="00F279AE">
        <w:t xml:space="preserve">; </w:t>
      </w:r>
      <w:r w:rsidR="00F279AE" w:rsidRPr="00757D67">
        <w:t>Jer. 33:6</w:t>
      </w:r>
      <w:r w:rsidR="00F279AE">
        <w:rPr>
          <w:i/>
        </w:rPr>
        <w:t>;</w:t>
      </w:r>
      <w:r w:rsidR="00F279AE" w:rsidRPr="00757D67">
        <w:t xml:space="preserve"> 46:1</w:t>
      </w:r>
      <w:r w:rsidR="00F279AE">
        <w:rPr>
          <w:i/>
        </w:rPr>
        <w:t>—</w:t>
      </w:r>
      <w:r w:rsidR="00F279AE" w:rsidRPr="00CC5AB1">
        <w:rPr>
          <w:i/>
        </w:rPr>
        <w:t xml:space="preserve"> </w:t>
      </w:r>
      <w:r w:rsidR="00F279AE" w:rsidRPr="00FC4EEF">
        <w:t>(Read Hebrews 4:15-16)</w:t>
      </w:r>
      <w:r w:rsidR="00F279AE">
        <w:rPr>
          <w:i/>
        </w:rPr>
        <w:t xml:space="preserve">; </w:t>
      </w:r>
      <w:r w:rsidR="00F279AE" w:rsidRPr="00757D67">
        <w:t>Ex. 15:26</w:t>
      </w:r>
      <w:r w:rsidR="00F279AE">
        <w:t xml:space="preserve">; </w:t>
      </w:r>
      <w:r w:rsidR="00F279AE" w:rsidRPr="00FC4EEF">
        <w:t>Psalms 107:20</w:t>
      </w:r>
      <w:r w:rsidR="00F279AE">
        <w:t xml:space="preserve">; </w:t>
      </w:r>
      <w:r w:rsidR="00F279AE" w:rsidRPr="00FC4EEF">
        <w:t>Isaiah 53:5</w:t>
      </w:r>
      <w:r w:rsidR="00F279AE">
        <w:rPr>
          <w:i/>
        </w:rPr>
        <w:t xml:space="preserve">; </w:t>
      </w:r>
      <w:r w:rsidR="00FC4EEF" w:rsidRPr="00FC4EEF">
        <w:t>Read Jeremiah</w:t>
      </w:r>
      <w:r w:rsidRPr="00FC4EEF">
        <w:t xml:space="preserve"> 30:12 -17</w:t>
      </w:r>
      <w:r w:rsidR="00FC4EEF">
        <w:t>.</w:t>
      </w:r>
    </w:p>
    <w:p w:rsidR="00F279AE" w:rsidRDefault="00F279AE" w:rsidP="00F279AE">
      <w:pPr>
        <w:ind w:left="360" w:hanging="360"/>
      </w:pPr>
    </w:p>
    <w:p w:rsidR="00F279AE" w:rsidRDefault="00FC4EEF" w:rsidP="00F279AE">
      <w:pPr>
        <w:ind w:left="360" w:hanging="360"/>
        <w:rPr>
          <w:i/>
        </w:rPr>
      </w:pPr>
      <w:r w:rsidRPr="00FC4EEF">
        <w:t>Mark 9:23</w:t>
      </w:r>
      <w:r>
        <w:rPr>
          <w:i/>
        </w:rPr>
        <w:t>—…</w:t>
      </w:r>
      <w:r w:rsidR="002E66A3" w:rsidRPr="00CC5AB1">
        <w:rPr>
          <w:i/>
        </w:rPr>
        <w:t xml:space="preserve"> If thou canst believe, all things are possible to </w:t>
      </w:r>
      <w:r w:rsidR="002E66A3" w:rsidRPr="00F279AE">
        <w:rPr>
          <w:b/>
          <w:i/>
        </w:rPr>
        <w:t>him that believeth</w:t>
      </w:r>
      <w:r w:rsidR="002E66A3" w:rsidRPr="00CC5AB1">
        <w:rPr>
          <w:i/>
        </w:rPr>
        <w:t xml:space="preserve">.  </w:t>
      </w:r>
    </w:p>
    <w:p w:rsidR="002E66A3" w:rsidRPr="00F279AE" w:rsidRDefault="00FC4EEF" w:rsidP="00F279AE">
      <w:pPr>
        <w:ind w:left="360" w:hanging="360"/>
        <w:rPr>
          <w:i/>
        </w:rPr>
      </w:pPr>
      <w:r>
        <w:rPr>
          <w:i/>
        </w:rPr>
        <w:t xml:space="preserve"> </w:t>
      </w:r>
      <w:r w:rsidR="00F279AE">
        <w:t>John 11:40;</w:t>
      </w:r>
      <w:r w:rsidR="00F279AE">
        <w:rPr>
          <w:i/>
        </w:rPr>
        <w:t xml:space="preserve"> </w:t>
      </w:r>
      <w:r w:rsidR="002E66A3" w:rsidRPr="00FC4EEF">
        <w:t xml:space="preserve">2 Chron. 16:12; Psalms 147:3; Luke 6:19; Luke 7:21; Mat. 13:58; Mark 6:56 </w:t>
      </w:r>
    </w:p>
    <w:p w:rsidR="00F279AE" w:rsidRDefault="00F279AE" w:rsidP="00CC5AB1">
      <w:pPr>
        <w:ind w:left="360" w:hanging="360"/>
      </w:pPr>
    </w:p>
    <w:p w:rsidR="002E66A3" w:rsidRPr="00CC5AB1" w:rsidRDefault="00FC4EEF" w:rsidP="00CC5AB1">
      <w:pPr>
        <w:ind w:left="360" w:hanging="360"/>
        <w:rPr>
          <w:i/>
        </w:rPr>
      </w:pPr>
      <w:r w:rsidRPr="00FC4EEF">
        <w:t>2 Chron. 36:16—</w:t>
      </w:r>
      <w:r w:rsidR="002E66A3" w:rsidRPr="00CC5AB1">
        <w:rPr>
          <w:i/>
        </w:rPr>
        <w:t xml:space="preserve">But they mocked the messengers of God, and despised his words, and misused his prophets, until the wrath of the LORD arose against his people, </w:t>
      </w:r>
      <w:r w:rsidR="002E66A3" w:rsidRPr="00F279AE">
        <w:rPr>
          <w:b/>
          <w:i/>
        </w:rPr>
        <w:t>till there was no remedy</w:t>
      </w:r>
      <w:r w:rsidR="002E66A3" w:rsidRPr="00CC5AB1">
        <w:rPr>
          <w:i/>
        </w:rPr>
        <w:t>. {remedy: Heb. healing}</w:t>
      </w:r>
    </w:p>
    <w:p w:rsidR="002E66A3" w:rsidRPr="00F279AE" w:rsidRDefault="002E66A3" w:rsidP="00CC5AB1">
      <w:pPr>
        <w:ind w:left="360" w:hanging="360"/>
        <w:rPr>
          <w:b/>
          <w:i/>
        </w:rPr>
      </w:pPr>
      <w:r w:rsidRPr="00757D67">
        <w:t>Luke 17:5</w:t>
      </w:r>
      <w:r w:rsidR="00757D67">
        <w:rPr>
          <w:i/>
        </w:rPr>
        <w:t>—</w:t>
      </w:r>
      <w:r w:rsidRPr="00CC5AB1">
        <w:rPr>
          <w:i/>
        </w:rPr>
        <w:t xml:space="preserve">And the apostles said unto the Lord, </w:t>
      </w:r>
      <w:r w:rsidRPr="00F279AE">
        <w:rPr>
          <w:b/>
          <w:i/>
        </w:rPr>
        <w:t>Increase our faith.</w:t>
      </w:r>
    </w:p>
    <w:p w:rsidR="00BC76FF" w:rsidRDefault="00510220" w:rsidP="00E01A91">
      <w:pPr>
        <w:pStyle w:val="Heading2"/>
      </w:pPr>
      <w:bookmarkStart w:id="14" w:name="_Toc236228771"/>
      <w:r>
        <w:t>Uncertain Hope</w:t>
      </w:r>
      <w:bookmarkEnd w:id="14"/>
    </w:p>
    <w:p w:rsidR="00BC76FF" w:rsidRDefault="00BC76FF" w:rsidP="00BC76FF">
      <w:pPr>
        <w:pStyle w:val="Heading2"/>
        <w:numPr>
          <w:ilvl w:val="0"/>
          <w:numId w:val="0"/>
        </w:numPr>
        <w:ind w:left="360"/>
      </w:pPr>
    </w:p>
    <w:p w:rsidR="00814644" w:rsidRPr="00510220" w:rsidRDefault="00814644" w:rsidP="00C83DC4">
      <w:pPr>
        <w:ind w:firstLine="720"/>
      </w:pPr>
      <w:r w:rsidRPr="00510220">
        <w:t xml:space="preserve">Cults produce uncertainties instead of certain hope—could be, maybe, someday, possibly, might be, etc. </w:t>
      </w:r>
    </w:p>
    <w:p w:rsidR="00814644" w:rsidRDefault="00814644" w:rsidP="009619D7"/>
    <w:p w:rsidR="00814644" w:rsidRDefault="00814644" w:rsidP="009619D7">
      <w:pPr>
        <w:pStyle w:val="verse"/>
      </w:pPr>
      <w:r w:rsidRPr="009619D7">
        <w:rPr>
          <w:i w:val="0"/>
        </w:rPr>
        <w:t>Jer .18:12</w:t>
      </w:r>
      <w:r>
        <w:t>—</w:t>
      </w:r>
      <w:r w:rsidRPr="00485404">
        <w:t xml:space="preserve">And they said, </w:t>
      </w:r>
      <w:r w:rsidRPr="00510220">
        <w:rPr>
          <w:b/>
        </w:rPr>
        <w:t>There is no hope</w:t>
      </w:r>
      <w:r w:rsidRPr="00485404">
        <w:t xml:space="preserve">: but we will walk after </w:t>
      </w:r>
      <w:r w:rsidRPr="00510220">
        <w:rPr>
          <w:b/>
        </w:rPr>
        <w:t>our own devices</w:t>
      </w:r>
      <w:r w:rsidRPr="00485404">
        <w:t>, and we will every one do the imagination of his evil heart.</w:t>
      </w:r>
    </w:p>
    <w:p w:rsidR="00814644" w:rsidRDefault="00814644" w:rsidP="00814644"/>
    <w:p w:rsidR="00814644" w:rsidRDefault="00814644" w:rsidP="00814644">
      <w:pPr>
        <w:ind w:firstLine="720"/>
      </w:pPr>
      <w:r w:rsidRPr="00485404">
        <w:t xml:space="preserve">God didn’t leave man without </w:t>
      </w:r>
      <w:r>
        <w:t xml:space="preserve">a </w:t>
      </w:r>
      <w:r w:rsidRPr="00814644">
        <w:rPr>
          <w:b/>
        </w:rPr>
        <w:t>Hope of Salvation</w:t>
      </w:r>
      <w:r>
        <w:t>.</w:t>
      </w:r>
    </w:p>
    <w:p w:rsidR="00814644" w:rsidRPr="00323A1D" w:rsidRDefault="00814644" w:rsidP="00814644">
      <w:pPr>
        <w:rPr>
          <w:i/>
        </w:rPr>
      </w:pPr>
      <w:r>
        <w:t>I Peter 3:</w:t>
      </w:r>
      <w:r w:rsidRPr="00323A1D">
        <w:t>15</w:t>
      </w:r>
      <w:r>
        <w:rPr>
          <w:i/>
        </w:rPr>
        <w:t>—…</w:t>
      </w:r>
      <w:r w:rsidRPr="00323A1D">
        <w:rPr>
          <w:i/>
        </w:rPr>
        <w:t xml:space="preserve"> be re</w:t>
      </w:r>
      <w:r>
        <w:rPr>
          <w:i/>
        </w:rPr>
        <w:t>ady always to give an answer…</w:t>
      </w:r>
      <w:r w:rsidRPr="00323A1D">
        <w:rPr>
          <w:i/>
        </w:rPr>
        <w:t>a re</w:t>
      </w:r>
      <w:r>
        <w:rPr>
          <w:i/>
        </w:rPr>
        <w:t xml:space="preserve">ason of the </w:t>
      </w:r>
      <w:r w:rsidRPr="00814644">
        <w:rPr>
          <w:b/>
          <w:i/>
        </w:rPr>
        <w:t>hope</w:t>
      </w:r>
      <w:r>
        <w:rPr>
          <w:i/>
        </w:rPr>
        <w:t xml:space="preserve"> that is in you… </w:t>
      </w:r>
    </w:p>
    <w:p w:rsidR="00814644" w:rsidRDefault="00814644" w:rsidP="00814644">
      <w:pPr>
        <w:rPr>
          <w:i/>
        </w:rPr>
      </w:pPr>
      <w:r w:rsidRPr="00485404">
        <w:t>Ro</w:t>
      </w:r>
      <w:r>
        <w:t>m. 8:20—</w:t>
      </w:r>
      <w:r>
        <w:rPr>
          <w:i/>
        </w:rPr>
        <w:t>…</w:t>
      </w:r>
      <w:r w:rsidRPr="00485404">
        <w:rPr>
          <w:i/>
        </w:rPr>
        <w:t xml:space="preserve"> by reason of him who hath subjected the same </w:t>
      </w:r>
      <w:r w:rsidRPr="00814644">
        <w:rPr>
          <w:b/>
          <w:i/>
        </w:rPr>
        <w:t>in hope</w:t>
      </w:r>
      <w:r w:rsidRPr="00485404">
        <w:rPr>
          <w:i/>
        </w:rPr>
        <w:t>,</w:t>
      </w:r>
    </w:p>
    <w:p w:rsidR="00814644" w:rsidRPr="00485404" w:rsidRDefault="00814644" w:rsidP="00814644">
      <w:pPr>
        <w:rPr>
          <w:i/>
        </w:rPr>
      </w:pPr>
      <w:r w:rsidRPr="00485404">
        <w:t>Heb</w:t>
      </w:r>
      <w:r>
        <w:t>rews 6:19—</w:t>
      </w:r>
      <w:r w:rsidRPr="00485404">
        <w:rPr>
          <w:i/>
        </w:rPr>
        <w:t>Which hope we</w:t>
      </w:r>
      <w:r>
        <w:rPr>
          <w:i/>
        </w:rPr>
        <w:t xml:space="preserve"> have as an </w:t>
      </w:r>
      <w:r w:rsidRPr="00814644">
        <w:rPr>
          <w:b/>
          <w:i/>
        </w:rPr>
        <w:t>anchor of the soul</w:t>
      </w:r>
      <w:r>
        <w:rPr>
          <w:i/>
        </w:rPr>
        <w:t>…</w:t>
      </w:r>
    </w:p>
    <w:p w:rsidR="00E01A91" w:rsidRDefault="00E01A91" w:rsidP="00814644">
      <w:pPr>
        <w:ind w:firstLine="720"/>
      </w:pPr>
    </w:p>
    <w:p w:rsidR="00BC76FF" w:rsidRDefault="00F279AE" w:rsidP="00E01A91">
      <w:pPr>
        <w:pStyle w:val="Heading2"/>
      </w:pPr>
      <w:bookmarkStart w:id="15" w:name="_Toc236228772"/>
      <w:r>
        <w:t>Presenting a New Leader (worship of man)</w:t>
      </w:r>
      <w:bookmarkEnd w:id="15"/>
      <w:r>
        <w:t xml:space="preserve"> </w:t>
      </w:r>
    </w:p>
    <w:p w:rsidR="00BC76FF" w:rsidRDefault="00BC76FF" w:rsidP="00BC76FF">
      <w:pPr>
        <w:pStyle w:val="Heading2"/>
        <w:numPr>
          <w:ilvl w:val="0"/>
          <w:numId w:val="0"/>
        </w:numPr>
        <w:ind w:left="360"/>
      </w:pPr>
    </w:p>
    <w:p w:rsidR="00814644" w:rsidRDefault="00E01A91" w:rsidP="0013139C">
      <w:pPr>
        <w:ind w:firstLine="360"/>
      </w:pPr>
      <w:r w:rsidRPr="00FE1073">
        <w:t>They have not the faith</w:t>
      </w:r>
      <w:r>
        <w:t xml:space="preserve"> in Jesus Christ</w:t>
      </w:r>
      <w:r w:rsidRPr="00FE1073">
        <w:t>.</w:t>
      </w:r>
      <w:r>
        <w:t xml:space="preserve"> </w:t>
      </w:r>
      <w:r w:rsidR="00814644">
        <w:t>Their followers are</w:t>
      </w:r>
      <w:r>
        <w:t xml:space="preserve"> ruled and driven apart from</w:t>
      </w:r>
      <w:r w:rsidRPr="00FE1073">
        <w:t xml:space="preserve"> Love</w:t>
      </w:r>
      <w:r>
        <w:t xml:space="preserve"> of Christ</w:t>
      </w:r>
      <w:r w:rsidR="00510220">
        <w:t xml:space="preserve"> by human leadership. </w:t>
      </w:r>
      <w:r w:rsidR="00814644" w:rsidRPr="00FE1073">
        <w:t>They have not the faith</w:t>
      </w:r>
      <w:r w:rsidR="00814644">
        <w:t xml:space="preserve"> in Jesus Christ</w:t>
      </w:r>
      <w:r w:rsidR="0013139C">
        <w:t xml:space="preserve"> because too much emphasis is placed on human leadership. </w:t>
      </w:r>
    </w:p>
    <w:p w:rsidR="00814644" w:rsidRDefault="00814644" w:rsidP="00814644">
      <w:r>
        <w:t xml:space="preserve"> </w:t>
      </w:r>
    </w:p>
    <w:p w:rsidR="0013139C" w:rsidRDefault="00814644" w:rsidP="0013139C">
      <w:pPr>
        <w:ind w:left="360" w:hanging="360"/>
      </w:pPr>
      <w:r w:rsidRPr="00323A1D">
        <w:rPr>
          <w:i/>
        </w:rPr>
        <w:t xml:space="preserve">John 12:26 If any </w:t>
      </w:r>
      <w:r w:rsidR="0013139C">
        <w:rPr>
          <w:i/>
        </w:rPr>
        <w:t xml:space="preserve">man serve me, let him </w:t>
      </w:r>
      <w:r w:rsidR="0013139C" w:rsidRPr="0013139C">
        <w:rPr>
          <w:b/>
          <w:i/>
        </w:rPr>
        <w:t>follow me</w:t>
      </w:r>
      <w:r w:rsidR="0013139C">
        <w:rPr>
          <w:i/>
        </w:rPr>
        <w:t>…</w:t>
      </w:r>
      <w:r w:rsidRPr="00323A1D">
        <w:rPr>
          <w:i/>
        </w:rPr>
        <w:t>.</w:t>
      </w:r>
      <w:r w:rsidR="0013139C">
        <w:rPr>
          <w:i/>
        </w:rPr>
        <w:t xml:space="preserve"> </w:t>
      </w:r>
      <w:r w:rsidR="0013139C">
        <w:t>(Mat. 4:19;</w:t>
      </w:r>
      <w:r w:rsidR="0013139C" w:rsidRPr="0013139C">
        <w:t xml:space="preserve"> </w:t>
      </w:r>
      <w:r w:rsidR="0013139C" w:rsidRPr="00323A1D">
        <w:t>M</w:t>
      </w:r>
      <w:r w:rsidR="0013139C">
        <w:t>a</w:t>
      </w:r>
      <w:r w:rsidR="0013139C" w:rsidRPr="00323A1D">
        <w:t>r</w:t>
      </w:r>
      <w:r w:rsidR="0013139C">
        <w:t>k 12:33;)</w:t>
      </w:r>
    </w:p>
    <w:p w:rsidR="00814644" w:rsidRPr="00323A1D" w:rsidRDefault="00814644" w:rsidP="00814644">
      <w:pPr>
        <w:rPr>
          <w:i/>
        </w:rPr>
      </w:pPr>
    </w:p>
    <w:p w:rsidR="00BC76FF" w:rsidRDefault="00E01A91" w:rsidP="00E01A91">
      <w:pPr>
        <w:pStyle w:val="Heading2"/>
      </w:pPr>
      <w:bookmarkStart w:id="16" w:name="_Toc236228773"/>
      <w:r w:rsidRPr="00FE1073">
        <w:t xml:space="preserve">Those that do not believe </w:t>
      </w:r>
      <w:r w:rsidR="00131745">
        <w:t>in</w:t>
      </w:r>
      <w:r w:rsidRPr="00FE1073">
        <w:t xml:space="preserve"> the three Persons of the Godhead</w:t>
      </w:r>
      <w:bookmarkEnd w:id="16"/>
      <w:r w:rsidRPr="00FE1073">
        <w:t xml:space="preserve"> </w:t>
      </w:r>
    </w:p>
    <w:p w:rsidR="008F51F9" w:rsidRDefault="008F51F9" w:rsidP="008F51F9"/>
    <w:p w:rsidR="008F51F9" w:rsidRDefault="008F51F9" w:rsidP="003956A5">
      <w:pPr>
        <w:ind w:firstLine="720"/>
      </w:pPr>
      <w:r>
        <w:t xml:space="preserve">There is absolutely one God. </w:t>
      </w:r>
      <w:r w:rsidR="003956A5">
        <w:t xml:space="preserve">God is three Persons: </w:t>
      </w:r>
      <w:r>
        <w:t xml:space="preserve">Father, Son and the Holy Ghost. </w:t>
      </w:r>
      <w:r w:rsidRPr="00FE1073">
        <w:t>Father</w:t>
      </w:r>
      <w:r>
        <w:t>,</w:t>
      </w:r>
      <w:r w:rsidRPr="00FE1073">
        <w:t xml:space="preserve"> Son </w:t>
      </w:r>
      <w:r>
        <w:t>and Holy Ghost are co-equal and co-e</w:t>
      </w:r>
      <w:r w:rsidRPr="00FE1073">
        <w:t>ternal.</w:t>
      </w:r>
    </w:p>
    <w:p w:rsidR="008F51F9" w:rsidRDefault="008F51F9" w:rsidP="008F51F9"/>
    <w:p w:rsidR="008F51F9" w:rsidRPr="003956A5" w:rsidRDefault="008F51F9" w:rsidP="008F51F9">
      <w:r w:rsidRPr="001756DB">
        <w:rPr>
          <w:i/>
        </w:rPr>
        <w:t>Eph 2:1</w:t>
      </w:r>
      <w:r w:rsidR="00875182">
        <w:rPr>
          <w:i/>
        </w:rPr>
        <w:t>8—</w:t>
      </w:r>
      <w:r w:rsidRPr="001756DB">
        <w:rPr>
          <w:i/>
        </w:rPr>
        <w:t xml:space="preserve">For through </w:t>
      </w:r>
      <w:r w:rsidRPr="001756DB">
        <w:rPr>
          <w:i/>
          <w:u w:val="single"/>
        </w:rPr>
        <w:t>him</w:t>
      </w:r>
      <w:r w:rsidRPr="001756DB">
        <w:rPr>
          <w:i/>
        </w:rPr>
        <w:t xml:space="preserve"> we both have access by </w:t>
      </w:r>
      <w:r w:rsidRPr="001756DB">
        <w:rPr>
          <w:i/>
          <w:u w:val="single"/>
        </w:rPr>
        <w:t>one Spirit</w:t>
      </w:r>
      <w:r w:rsidRPr="001756DB">
        <w:rPr>
          <w:i/>
        </w:rPr>
        <w:t xml:space="preserve"> unto the </w:t>
      </w:r>
      <w:r w:rsidRPr="001756DB">
        <w:rPr>
          <w:i/>
          <w:u w:val="single"/>
        </w:rPr>
        <w:t>Father</w:t>
      </w:r>
      <w:r w:rsidRPr="001756DB">
        <w:rPr>
          <w:i/>
        </w:rPr>
        <w:t>.</w:t>
      </w:r>
      <w:r w:rsidR="00875182">
        <w:rPr>
          <w:i/>
        </w:rPr>
        <w:t xml:space="preserve"> </w:t>
      </w:r>
      <w:r w:rsidR="00875182">
        <w:t>(Matt. 3:16,17; I</w:t>
      </w:r>
      <w:r>
        <w:t xml:space="preserve"> </w:t>
      </w:r>
      <w:r w:rsidRPr="00B50A49">
        <w:t>Co</w:t>
      </w:r>
      <w:r>
        <w:t>r.</w:t>
      </w:r>
      <w:r w:rsidRPr="00B50A49">
        <w:t xml:space="preserve"> 8:6</w:t>
      </w:r>
      <w:r w:rsidR="003956A5">
        <w:rPr>
          <w:i/>
        </w:rPr>
        <w:t>;</w:t>
      </w:r>
      <w:r>
        <w:t>12:3</w:t>
      </w:r>
      <w:r w:rsidR="00875182">
        <w:t>)</w:t>
      </w:r>
    </w:p>
    <w:p w:rsidR="00BC76FF" w:rsidRDefault="00BC76FF" w:rsidP="00BC76FF">
      <w:pPr>
        <w:pStyle w:val="Heading2"/>
        <w:numPr>
          <w:ilvl w:val="0"/>
          <w:numId w:val="0"/>
        </w:numPr>
        <w:ind w:left="360"/>
      </w:pPr>
    </w:p>
    <w:p w:rsidR="00E01A91" w:rsidRPr="00F01589" w:rsidRDefault="00E01A91" w:rsidP="00E01A91">
      <w:pPr>
        <w:pStyle w:val="Heading2"/>
        <w:rPr>
          <w:b/>
          <w:bCs/>
        </w:rPr>
      </w:pPr>
      <w:bookmarkStart w:id="17" w:name="_Toc236228774"/>
      <w:r>
        <w:t>Financial Exploitation</w:t>
      </w:r>
      <w:bookmarkEnd w:id="17"/>
    </w:p>
    <w:p w:rsidR="00131745" w:rsidRPr="00FE1073" w:rsidRDefault="00131745" w:rsidP="00131745"/>
    <w:p w:rsidR="00757D67" w:rsidRDefault="00757D67" w:rsidP="009619D7">
      <w:pPr>
        <w:ind w:firstLine="720"/>
      </w:pPr>
      <w:r w:rsidRPr="00554B73">
        <w:rPr>
          <w:b/>
        </w:rPr>
        <w:t>Merchandising the message</w:t>
      </w:r>
      <w:r w:rsidR="00554B73">
        <w:rPr>
          <w:b/>
        </w:rPr>
        <w:t xml:space="preserve">, </w:t>
      </w:r>
      <w:r w:rsidR="00554B73" w:rsidRPr="00FE1073">
        <w:t>When you always must pay a membership fee</w:t>
      </w:r>
      <w:r w:rsidR="00554B73">
        <w:t xml:space="preserve"> to be involved</w:t>
      </w:r>
      <w:r w:rsidR="00554B73" w:rsidRPr="00FE1073">
        <w:t>.</w:t>
      </w:r>
      <w:r w:rsidR="00131745" w:rsidRPr="00FE1073">
        <w:t xml:space="preserve"> </w:t>
      </w:r>
      <w:r>
        <w:t>(</w:t>
      </w:r>
      <w:r w:rsidR="00131745" w:rsidRPr="00FE1073">
        <w:t>II Pet. 2:1-3</w:t>
      </w:r>
      <w:r>
        <w:t xml:space="preserve">) </w:t>
      </w:r>
      <w:r w:rsidR="00131745" w:rsidRPr="00FE1073">
        <w:t>Many cults are only interested in money.</w:t>
      </w:r>
      <w:r>
        <w:t xml:space="preserve"> </w:t>
      </w:r>
      <w:r w:rsidR="00131745" w:rsidRPr="00FE1073">
        <w:t>This includes charismatic leaders.</w:t>
      </w:r>
      <w:r>
        <w:t xml:space="preserve"> It is shame how people who profess to be ministers of the Gospel Manipulate</w:t>
      </w:r>
      <w:r w:rsidR="00131745" w:rsidRPr="00FE1073">
        <w:t xml:space="preserve"> people to give money.</w:t>
      </w:r>
    </w:p>
    <w:p w:rsidR="00757D67" w:rsidRDefault="00757D67" w:rsidP="009619D7">
      <w:pPr>
        <w:ind w:firstLine="720"/>
      </w:pPr>
      <w:r>
        <w:t>People give on the lie they can</w:t>
      </w:r>
      <w:r w:rsidR="00131745" w:rsidRPr="00FE1073">
        <w:t xml:space="preserve"> purcha</w:t>
      </w:r>
      <w:r>
        <w:t xml:space="preserve">se salvation, God’s blessing or favor, health and well being, or a </w:t>
      </w:r>
      <w:r w:rsidR="007A46DD">
        <w:t>guaranteed</w:t>
      </w:r>
      <w:r>
        <w:t xml:space="preserve"> prosperous return.</w:t>
      </w:r>
      <w:r w:rsidRPr="00FE1073">
        <w:t xml:space="preserve"> </w:t>
      </w:r>
      <w:r w:rsidR="00131745" w:rsidRPr="00FE1073">
        <w:t>Roman Catholics</w:t>
      </w:r>
      <w:r>
        <w:t xml:space="preserve"> are deceived into paying money to free souls from ‘</w:t>
      </w:r>
      <w:r w:rsidR="007A46DD">
        <w:t>purgatory</w:t>
      </w:r>
      <w:r>
        <w:t>’</w:t>
      </w:r>
      <w:r w:rsidR="007A46DD">
        <w:t xml:space="preserve"> or gain some kind of justification.</w:t>
      </w:r>
    </w:p>
    <w:p w:rsidR="00131745" w:rsidRPr="00FE1073" w:rsidRDefault="00131745" w:rsidP="009619D7">
      <w:pPr>
        <w:ind w:firstLine="720"/>
      </w:pPr>
      <w:r w:rsidRPr="00FE1073">
        <w:tab/>
      </w:r>
      <w:r w:rsidRPr="00FE1073">
        <w:tab/>
      </w:r>
    </w:p>
    <w:p w:rsidR="00131745" w:rsidRDefault="00131745" w:rsidP="009619D7">
      <w:pPr>
        <w:ind w:firstLine="720"/>
        <w:rPr>
          <w:b/>
          <w:bCs/>
          <w:sz w:val="48"/>
          <w:szCs w:val="48"/>
        </w:rPr>
      </w:pPr>
      <w:r>
        <w:t>Salvation comes</w:t>
      </w:r>
      <w:r w:rsidRPr="00FE1073">
        <w:t xml:space="preserve"> free</w:t>
      </w:r>
      <w:r>
        <w:t xml:space="preserve"> because of the blood of Jesus that was shed</w:t>
      </w:r>
      <w:r w:rsidRPr="00FE1073">
        <w:t>.</w:t>
      </w:r>
      <w:r w:rsidR="007A46DD">
        <w:t xml:space="preserve"> </w:t>
      </w:r>
      <w:r w:rsidRPr="00FE1073">
        <w:t xml:space="preserve">The </w:t>
      </w:r>
      <w:r w:rsidRPr="003956A5">
        <w:rPr>
          <w:b/>
        </w:rPr>
        <w:t>gift</w:t>
      </w:r>
      <w:r w:rsidRPr="00FE1073">
        <w:t xml:space="preserve"> of God is eternal life. - Rom. 6:23.</w:t>
      </w:r>
      <w:r w:rsidR="007A46DD">
        <w:t xml:space="preserve"> </w:t>
      </w:r>
      <w:r w:rsidRPr="00FE1073">
        <w:t xml:space="preserve">Justified </w:t>
      </w:r>
      <w:r w:rsidRPr="003956A5">
        <w:rPr>
          <w:b/>
        </w:rPr>
        <w:t>freely</w:t>
      </w:r>
      <w:r w:rsidRPr="00FE1073">
        <w:t xml:space="preserve"> by His grace. - Rom. 3:24.</w:t>
      </w:r>
      <w:r w:rsidR="007A46DD">
        <w:t xml:space="preserve"> </w:t>
      </w:r>
      <w:r>
        <w:t>God's blessing can</w:t>
      </w:r>
      <w:r w:rsidRPr="00FE1073">
        <w:t xml:space="preserve">not be </w:t>
      </w:r>
      <w:r w:rsidRPr="003956A5">
        <w:rPr>
          <w:b/>
        </w:rPr>
        <w:t>purchased</w:t>
      </w:r>
      <w:r w:rsidRPr="00FE1073">
        <w:t xml:space="preserve"> with money. </w:t>
      </w:r>
      <w:r w:rsidR="007A46DD">
        <w:t xml:space="preserve">- Acts 8:18-24. </w:t>
      </w:r>
      <w:r>
        <w:t>But always remember the price Jesus paid on the cross.</w:t>
      </w:r>
      <w:r w:rsidR="007A46DD">
        <w:t xml:space="preserve"> </w:t>
      </w:r>
      <w:r>
        <w:t>The price of our sin debt was paid in full.</w:t>
      </w:r>
      <w:r w:rsidR="007A46DD">
        <w:t xml:space="preserve"> </w:t>
      </w:r>
      <w:r>
        <w:t>John 19:30 “</w:t>
      </w:r>
      <w:r w:rsidRPr="003956A5">
        <w:rPr>
          <w:b/>
          <w:i/>
        </w:rPr>
        <w:t>It is Finished</w:t>
      </w:r>
      <w:r w:rsidR="007A46DD">
        <w:t>”—</w:t>
      </w:r>
      <w:r>
        <w:t>Redemption is accomplished.</w:t>
      </w:r>
      <w:r>
        <w:br w:type="page"/>
      </w:r>
    </w:p>
    <w:p w:rsidR="00E01A91" w:rsidRDefault="00E01A91" w:rsidP="00E01A91">
      <w:pPr>
        <w:pStyle w:val="Heading1"/>
      </w:pPr>
      <w:bookmarkStart w:id="18" w:name="_Toc236228775"/>
      <w:r>
        <w:t>Personal Safeguards Against Cults</w:t>
      </w:r>
      <w:bookmarkEnd w:id="18"/>
    </w:p>
    <w:p w:rsidR="00C241D1" w:rsidRDefault="00C241D1" w:rsidP="00C241D1">
      <w:pPr>
        <w:pStyle w:val="Heading2"/>
        <w:numPr>
          <w:ilvl w:val="0"/>
          <w:numId w:val="0"/>
        </w:numPr>
        <w:ind w:left="360"/>
      </w:pPr>
    </w:p>
    <w:p w:rsidR="0011361C" w:rsidRDefault="00E01A91" w:rsidP="0011361C">
      <w:pPr>
        <w:pStyle w:val="Heading2"/>
        <w:numPr>
          <w:ilvl w:val="0"/>
          <w:numId w:val="10"/>
        </w:numPr>
        <w:ind w:left="360" w:hanging="360"/>
      </w:pPr>
      <w:bookmarkStart w:id="19" w:name="_Toc236228776"/>
      <w:r>
        <w:t>Spiritual Growth</w:t>
      </w:r>
      <w:bookmarkEnd w:id="19"/>
    </w:p>
    <w:p w:rsidR="0011361C" w:rsidRDefault="0011361C" w:rsidP="0011361C">
      <w:pPr>
        <w:pStyle w:val="Heading2"/>
        <w:numPr>
          <w:ilvl w:val="0"/>
          <w:numId w:val="0"/>
        </w:numPr>
        <w:ind w:left="360"/>
      </w:pPr>
    </w:p>
    <w:p w:rsidR="00C241D1" w:rsidRPr="00FE1073" w:rsidRDefault="00C241D1" w:rsidP="0011361C">
      <w:pPr>
        <w:ind w:firstLine="720"/>
      </w:pPr>
      <w:r w:rsidRPr="00FE1073">
        <w:t>The spiritual infant must not tarry too long in infancy</w:t>
      </w:r>
      <w:r w:rsidR="0011361C">
        <w:t xml:space="preserve"> </w:t>
      </w:r>
      <w:r w:rsidRPr="00FE1073">
        <w:t>It is a critical time because they are easily taken advantage of by cultists.  God has designed it to be a time of much growth and if one lays back or holds back (especially in rebellion, diso</w:t>
      </w:r>
      <w:r>
        <w:t>bedience, doubt, or fear) it will be detrimental to their</w:t>
      </w:r>
      <w:r w:rsidRPr="00FE1073">
        <w:t xml:space="preserve"> spiritual growth.  </w:t>
      </w:r>
    </w:p>
    <w:p w:rsidR="0011361C" w:rsidRDefault="0011361C" w:rsidP="00C241D1">
      <w:pPr>
        <w:tabs>
          <w:tab w:val="left" w:pos="720"/>
        </w:tabs>
      </w:pPr>
    </w:p>
    <w:p w:rsidR="00C241D1" w:rsidRPr="0011361C" w:rsidRDefault="00C241D1" w:rsidP="0011361C">
      <w:pPr>
        <w:ind w:left="360" w:hanging="360"/>
        <w:rPr>
          <w:i/>
        </w:rPr>
      </w:pPr>
      <w:r w:rsidRPr="00FE1073">
        <w:t>1 Peter 2:2</w:t>
      </w:r>
      <w:r w:rsidR="0011361C">
        <w:rPr>
          <w:b/>
        </w:rPr>
        <w:t>—</w:t>
      </w:r>
      <w:r w:rsidRPr="0011361C">
        <w:rPr>
          <w:i/>
        </w:rPr>
        <w:t xml:space="preserve">As newborn babes, desire the sincere milk of the word, that ye may grow thereby:” They need to receive and be fed. </w:t>
      </w:r>
    </w:p>
    <w:p w:rsidR="0011361C" w:rsidRDefault="0011361C" w:rsidP="0011361C">
      <w:pPr>
        <w:ind w:firstLine="720"/>
        <w:jc w:val="center"/>
      </w:pPr>
    </w:p>
    <w:p w:rsidR="00C241D1" w:rsidRDefault="00C241D1" w:rsidP="0011361C">
      <w:pPr>
        <w:ind w:firstLine="720"/>
      </w:pPr>
      <w:r w:rsidRPr="00FE1073">
        <w:t>The most important thing in the life of a new Christian is spiritual growth.</w:t>
      </w:r>
      <w:r w:rsidR="0011361C">
        <w:t xml:space="preserve"> The </w:t>
      </w:r>
      <w:r w:rsidRPr="00FE1073">
        <w:t>key to developing Christian maturity is the study of God’s Word</w:t>
      </w:r>
    </w:p>
    <w:p w:rsidR="00C241D1" w:rsidRDefault="00C241D1" w:rsidP="00C241D1">
      <w:pPr>
        <w:tabs>
          <w:tab w:val="left" w:pos="360"/>
        </w:tabs>
        <w:jc w:val="center"/>
      </w:pPr>
    </w:p>
    <w:p w:rsidR="0011361C" w:rsidRDefault="00C241D1" w:rsidP="0011361C">
      <w:pPr>
        <w:ind w:left="360" w:hanging="360"/>
        <w:rPr>
          <w:i/>
        </w:rPr>
      </w:pPr>
      <w:r w:rsidRPr="00FE1073">
        <w:t>1 T</w:t>
      </w:r>
      <w:r>
        <w:t>imothy 4:</w:t>
      </w:r>
      <w:r w:rsidR="0011361C">
        <w:t>16—</w:t>
      </w:r>
      <w:r w:rsidRPr="0011361C">
        <w:rPr>
          <w:i/>
        </w:rPr>
        <w:t>Take heed unto thyself, and unto the doctrine; continue in them:</w:t>
      </w:r>
      <w:r w:rsidR="00DF6532">
        <w:rPr>
          <w:i/>
        </w:rPr>
        <w:t xml:space="preserve"> for in doing </w:t>
      </w:r>
      <w:r w:rsidRPr="0011361C">
        <w:rPr>
          <w:i/>
        </w:rPr>
        <w:t>this thou shalt both save thyself, and them that hear thee.</w:t>
      </w:r>
    </w:p>
    <w:p w:rsidR="0011361C" w:rsidRDefault="0011361C" w:rsidP="0011361C">
      <w:pPr>
        <w:ind w:left="360" w:hanging="360"/>
        <w:rPr>
          <w:i/>
        </w:rPr>
      </w:pPr>
    </w:p>
    <w:p w:rsidR="0011361C" w:rsidRDefault="00C241D1" w:rsidP="0011361C">
      <w:pPr>
        <w:ind w:left="360" w:hanging="360"/>
        <w:rPr>
          <w:i/>
        </w:rPr>
      </w:pPr>
      <w:r w:rsidRPr="00FE1073">
        <w:t>2 Timothy 2</w:t>
      </w:r>
      <w:r>
        <w:t>:</w:t>
      </w:r>
      <w:r w:rsidR="0011361C">
        <w:t>15—</w:t>
      </w:r>
      <w:r w:rsidRPr="0011361C">
        <w:rPr>
          <w:i/>
        </w:rPr>
        <w:t>Study to shew thyself appr</w:t>
      </w:r>
      <w:r w:rsidR="0011361C">
        <w:rPr>
          <w:i/>
        </w:rPr>
        <w:t xml:space="preserve">oved unto God, a workman that </w:t>
      </w:r>
      <w:r w:rsidRPr="0011361C">
        <w:rPr>
          <w:i/>
        </w:rPr>
        <w:t>needeth not to be ashamed, rightly dividing the word of truth.</w:t>
      </w:r>
    </w:p>
    <w:p w:rsidR="0011361C" w:rsidRDefault="0011361C" w:rsidP="0011361C">
      <w:pPr>
        <w:ind w:left="360" w:hanging="360"/>
        <w:rPr>
          <w:i/>
        </w:rPr>
      </w:pPr>
    </w:p>
    <w:p w:rsidR="00C241D1" w:rsidRPr="0011361C" w:rsidRDefault="00C241D1" w:rsidP="0011361C">
      <w:pPr>
        <w:ind w:left="360" w:hanging="360"/>
        <w:rPr>
          <w:i/>
        </w:rPr>
      </w:pPr>
      <w:r w:rsidRPr="00FE1073">
        <w:t>John 8</w:t>
      </w:r>
      <w:r>
        <w:t>:</w:t>
      </w:r>
      <w:r w:rsidR="0011361C">
        <w:t>31-32—</w:t>
      </w:r>
      <w:r w:rsidRPr="0011361C">
        <w:rPr>
          <w:i/>
        </w:rPr>
        <w:t>Then said Jesus to those Jews which believed on him, If ye</w:t>
      </w:r>
      <w:r w:rsidR="0011361C">
        <w:rPr>
          <w:i/>
        </w:rPr>
        <w:t xml:space="preserve"> </w:t>
      </w:r>
      <w:r w:rsidRPr="0011361C">
        <w:rPr>
          <w:i/>
        </w:rPr>
        <w:t>continue in  my word, then are ye my disciples indeed;</w:t>
      </w:r>
      <w:r w:rsidR="0011361C">
        <w:rPr>
          <w:i/>
        </w:rPr>
        <w:t xml:space="preserve"> </w:t>
      </w:r>
      <w:r w:rsidRPr="0011361C">
        <w:t>32</w:t>
      </w:r>
      <w:r w:rsidRPr="0011361C">
        <w:rPr>
          <w:i/>
        </w:rPr>
        <w:t xml:space="preserve"> And ye shall know the truth, and the truth shall make you free.</w:t>
      </w:r>
    </w:p>
    <w:p w:rsidR="00C241D1" w:rsidRPr="0011361C" w:rsidRDefault="00C241D1" w:rsidP="00C241D1">
      <w:pPr>
        <w:rPr>
          <w:i/>
        </w:rPr>
      </w:pPr>
    </w:p>
    <w:p w:rsidR="00E01A91" w:rsidRDefault="00E01A91" w:rsidP="00E01A91">
      <w:pPr>
        <w:pStyle w:val="Heading2"/>
      </w:pPr>
      <w:bookmarkStart w:id="20" w:name="_Toc236228777"/>
      <w:r>
        <w:t>True Wisdom</w:t>
      </w:r>
      <w:bookmarkEnd w:id="20"/>
    </w:p>
    <w:p w:rsidR="00087CA6" w:rsidRPr="00FE1073" w:rsidRDefault="00087CA6" w:rsidP="00087CA6">
      <w:pPr>
        <w:tabs>
          <w:tab w:val="left" w:pos="360"/>
          <w:tab w:val="num" w:pos="1080"/>
        </w:tabs>
      </w:pPr>
    </w:p>
    <w:p w:rsidR="00087CA6" w:rsidRDefault="00087CA6" w:rsidP="0011361C">
      <w:pPr>
        <w:ind w:firstLine="720"/>
      </w:pPr>
      <w:r w:rsidRPr="00FE1073">
        <w:t>In what does</w:t>
      </w:r>
      <w:r w:rsidRPr="00FE1073">
        <w:rPr>
          <w:i/>
          <w:u w:val="single"/>
        </w:rPr>
        <w:t xml:space="preserve"> true wisdom</w:t>
      </w:r>
      <w:r w:rsidRPr="00FE1073">
        <w:t xml:space="preserve"> consist?</w:t>
      </w:r>
      <w:r w:rsidR="0011361C">
        <w:t xml:space="preserve"> </w:t>
      </w:r>
      <w:r w:rsidRPr="00FE1073">
        <w:t>True wisdom consists in simple obedience to God and His Word.</w:t>
      </w:r>
      <w:r w:rsidR="0011361C">
        <w:t xml:space="preserve"> We should seek after only the wisdom that comes from God.</w:t>
      </w:r>
    </w:p>
    <w:p w:rsidR="00087CA6" w:rsidRDefault="00087CA6" w:rsidP="00087CA6"/>
    <w:p w:rsidR="00E01A91" w:rsidRDefault="00E01A91" w:rsidP="00E01A91">
      <w:pPr>
        <w:pStyle w:val="Heading2"/>
      </w:pPr>
      <w:bookmarkStart w:id="21" w:name="_Toc236228778"/>
      <w:r>
        <w:t>Bible Memorization</w:t>
      </w:r>
      <w:bookmarkEnd w:id="21"/>
    </w:p>
    <w:p w:rsidR="00087CA6" w:rsidRDefault="00087CA6" w:rsidP="00087CA6"/>
    <w:p w:rsidR="00FF525A" w:rsidRDefault="00087CA6" w:rsidP="00FF525A">
      <w:pPr>
        <w:pStyle w:val="NormalWeb"/>
        <w:spacing w:before="0" w:beforeAutospacing="0" w:after="0" w:afterAutospacing="0"/>
        <w:ind w:firstLine="720"/>
      </w:pPr>
      <w:r w:rsidRPr="00FE1073">
        <w:t xml:space="preserve">Bible </w:t>
      </w:r>
      <w:r w:rsidR="0011361C" w:rsidRPr="00FE1073">
        <w:t>Memorization is</w:t>
      </w:r>
      <w:r w:rsidRPr="00FE1073">
        <w:t xml:space="preserve"> used to defeat the cults</w:t>
      </w:r>
      <w:r w:rsidR="00FF525A">
        <w:t xml:space="preserve">. </w:t>
      </w:r>
      <w:r w:rsidR="00FF525A" w:rsidRPr="00FE1073">
        <w:t xml:space="preserve">Memorize </w:t>
      </w:r>
      <w:r w:rsidR="00FF525A" w:rsidRPr="00FE1073">
        <w:rPr>
          <w:b/>
        </w:rPr>
        <w:t>only</w:t>
      </w:r>
      <w:r w:rsidR="00FF525A">
        <w:t xml:space="preserve"> the truth but don’t be </w:t>
      </w:r>
      <w:r w:rsidR="00FF525A" w:rsidRPr="00FE1073">
        <w:t>ignorant of the devil’s devices.</w:t>
      </w:r>
    </w:p>
    <w:p w:rsidR="00FF525A" w:rsidRDefault="00FF525A" w:rsidP="00FF525A">
      <w:pPr>
        <w:pStyle w:val="NormalWeb"/>
        <w:spacing w:before="0" w:beforeAutospacing="0" w:after="0" w:afterAutospacing="0"/>
        <w:ind w:firstLine="720"/>
      </w:pPr>
      <w:r>
        <w:t xml:space="preserve">                   </w:t>
      </w:r>
    </w:p>
    <w:p w:rsidR="00FF525A" w:rsidRDefault="00FF525A" w:rsidP="00FF525A">
      <w:pPr>
        <w:pStyle w:val="verse"/>
      </w:pPr>
      <w:r w:rsidRPr="00FF525A">
        <w:rPr>
          <w:i w:val="0"/>
        </w:rPr>
        <w:t>Ps</w:t>
      </w:r>
      <w:r>
        <w:rPr>
          <w:i w:val="0"/>
        </w:rPr>
        <w:t>.</w:t>
      </w:r>
      <w:r w:rsidRPr="00FF525A">
        <w:rPr>
          <w:i w:val="0"/>
        </w:rPr>
        <w:t xml:space="preserve"> 119:104—</w:t>
      </w:r>
      <w:r w:rsidRPr="00FE1073">
        <w:t xml:space="preserve">Through thy precepts I get understanding: therefore I </w:t>
      </w:r>
      <w:r w:rsidRPr="00FE1073">
        <w:rPr>
          <w:b/>
        </w:rPr>
        <w:t>hate every</w:t>
      </w:r>
      <w:r w:rsidRPr="00FE1073">
        <w:t xml:space="preserve"> </w:t>
      </w:r>
      <w:r w:rsidRPr="00FE1073">
        <w:rPr>
          <w:b/>
        </w:rPr>
        <w:t>false way</w:t>
      </w:r>
      <w:r w:rsidRPr="00FE1073">
        <w:t>.</w:t>
      </w:r>
    </w:p>
    <w:p w:rsidR="00FF525A" w:rsidRDefault="00FF525A" w:rsidP="00FF525A">
      <w:pPr>
        <w:pStyle w:val="verse"/>
      </w:pPr>
      <w:r w:rsidRPr="00FE1073">
        <w:t xml:space="preserve">                                                                                                                               </w:t>
      </w:r>
    </w:p>
    <w:p w:rsidR="00FF525A" w:rsidRDefault="00FF525A" w:rsidP="00FF525A">
      <w:pPr>
        <w:pStyle w:val="verse"/>
      </w:pPr>
      <w:r w:rsidRPr="00FF525A">
        <w:rPr>
          <w:i w:val="0"/>
        </w:rPr>
        <w:t>Ps</w:t>
      </w:r>
      <w:r>
        <w:rPr>
          <w:i w:val="0"/>
        </w:rPr>
        <w:t>.</w:t>
      </w:r>
      <w:r w:rsidRPr="00FF525A">
        <w:rPr>
          <w:i w:val="0"/>
        </w:rPr>
        <w:t xml:space="preserve"> 119:128</w:t>
      </w:r>
      <w:r>
        <w:t>—</w:t>
      </w:r>
      <w:r w:rsidRPr="00FE1073">
        <w:t xml:space="preserve">Therefore I esteem all thy precepts concerning all things to be right; and I </w:t>
      </w:r>
      <w:r w:rsidRPr="00FE1073">
        <w:rPr>
          <w:b/>
        </w:rPr>
        <w:t>hate every false way</w:t>
      </w:r>
      <w:r w:rsidRPr="00FE1073">
        <w:t xml:space="preserve">.     </w:t>
      </w:r>
    </w:p>
    <w:p w:rsidR="00FF525A" w:rsidRDefault="00FF525A" w:rsidP="00FF525A">
      <w:pPr>
        <w:pStyle w:val="verse"/>
      </w:pPr>
      <w:r w:rsidRPr="00FE1073">
        <w:t xml:space="preserve">                                                                                                                            </w:t>
      </w:r>
    </w:p>
    <w:p w:rsidR="00FF525A" w:rsidRDefault="00FF525A" w:rsidP="00FF525A">
      <w:pPr>
        <w:pStyle w:val="verse"/>
      </w:pPr>
      <w:r w:rsidRPr="00FF525A">
        <w:rPr>
          <w:i w:val="0"/>
        </w:rPr>
        <w:t>2 Peter 1:3—</w:t>
      </w:r>
      <w:r w:rsidRPr="00FE1073">
        <w:t>According as his divine power hath given unto us all things that pertain unto</w:t>
      </w:r>
      <w:r>
        <w:t xml:space="preserve"> </w:t>
      </w:r>
      <w:r w:rsidRPr="00FE1073">
        <w:t xml:space="preserve">life and godliness, through the knowledge of him that </w:t>
      </w:r>
      <w:r w:rsidRPr="00FE1073">
        <w:rPr>
          <w:b/>
        </w:rPr>
        <w:t>hath called us to glory and virtue</w:t>
      </w:r>
      <w:r w:rsidRPr="00FE1073">
        <w:t xml:space="preserve">:    </w:t>
      </w:r>
    </w:p>
    <w:p w:rsidR="00FF525A" w:rsidRDefault="00FF525A" w:rsidP="00FF525A">
      <w:pPr>
        <w:pStyle w:val="verse"/>
      </w:pPr>
      <w:r w:rsidRPr="00FE1073">
        <w:t xml:space="preserve">                                                                                                                                             </w:t>
      </w:r>
    </w:p>
    <w:p w:rsidR="00FF525A" w:rsidRPr="00FF525A" w:rsidRDefault="00FF525A" w:rsidP="00FF525A">
      <w:pPr>
        <w:pStyle w:val="verse"/>
        <w:rPr>
          <w:i w:val="0"/>
        </w:rPr>
      </w:pPr>
      <w:r w:rsidRPr="00FF525A">
        <w:rPr>
          <w:i w:val="0"/>
        </w:rPr>
        <w:t>1 Peter 5:10</w:t>
      </w:r>
      <w:r w:rsidRPr="00FF525A">
        <w:rPr>
          <w:b/>
          <w:i w:val="0"/>
        </w:rPr>
        <w:t xml:space="preserve">; </w:t>
      </w:r>
      <w:r w:rsidRPr="00FF525A">
        <w:rPr>
          <w:i w:val="0"/>
        </w:rPr>
        <w:t>1 Thess. 2:12; 1 Thess. 4:4; 7</w:t>
      </w:r>
      <w:r w:rsidRPr="00FF525A">
        <w:rPr>
          <w:b/>
          <w:i w:val="0"/>
        </w:rPr>
        <w:t xml:space="preserve">; </w:t>
      </w:r>
      <w:r w:rsidRPr="00FF525A">
        <w:rPr>
          <w:i w:val="0"/>
        </w:rPr>
        <w:t>John 17:17;</w:t>
      </w:r>
      <w:r w:rsidRPr="00FF525A">
        <w:rPr>
          <w:b/>
          <w:i w:val="0"/>
        </w:rPr>
        <w:t xml:space="preserve"> 2 </w:t>
      </w:r>
      <w:r w:rsidR="00DF6532" w:rsidRPr="00FF525A">
        <w:rPr>
          <w:b/>
          <w:i w:val="0"/>
        </w:rPr>
        <w:t>Thess</w:t>
      </w:r>
      <w:r w:rsidR="00DF6532">
        <w:rPr>
          <w:b/>
          <w:i w:val="0"/>
        </w:rPr>
        <w:t>.</w:t>
      </w:r>
      <w:r w:rsidRPr="00FF525A">
        <w:rPr>
          <w:b/>
          <w:i w:val="0"/>
        </w:rPr>
        <w:t xml:space="preserve"> 1:12         </w:t>
      </w:r>
    </w:p>
    <w:p w:rsidR="00087CA6" w:rsidRPr="00FE1073" w:rsidRDefault="00087CA6" w:rsidP="00F104E4">
      <w:pPr>
        <w:pStyle w:val="Heading3"/>
        <w:numPr>
          <w:ilvl w:val="0"/>
          <w:numId w:val="35"/>
        </w:numPr>
      </w:pPr>
      <w:r w:rsidRPr="00FE1073">
        <w:t>Memorize the Word of God.</w:t>
      </w:r>
    </w:p>
    <w:p w:rsidR="0011361C" w:rsidRDefault="0011361C" w:rsidP="0011361C"/>
    <w:p w:rsidR="00087CA6" w:rsidRPr="0011361C" w:rsidRDefault="00087CA6" w:rsidP="0011361C">
      <w:pPr>
        <w:ind w:firstLine="720"/>
      </w:pPr>
      <w:r w:rsidRPr="00FE1073">
        <w:t>The value of memorizing Scripture can never be overstated.</w:t>
      </w:r>
      <w:r w:rsidR="0011361C">
        <w:t xml:space="preserve"> </w:t>
      </w:r>
      <w:r>
        <w:t>Never, Never No Never</w:t>
      </w:r>
      <w:r w:rsidR="0011361C">
        <w:t xml:space="preserve">! </w:t>
      </w:r>
      <w:r w:rsidRPr="0011361C">
        <w:rPr>
          <w:iCs/>
        </w:rPr>
        <w:t>Ps</w:t>
      </w:r>
      <w:r w:rsidR="0011361C">
        <w:rPr>
          <w:iCs/>
        </w:rPr>
        <w:t>.</w:t>
      </w:r>
      <w:r w:rsidRPr="0011361C">
        <w:rPr>
          <w:iCs/>
        </w:rPr>
        <w:t xml:space="preserve"> 119:9-11</w:t>
      </w:r>
    </w:p>
    <w:p w:rsidR="00087CA6" w:rsidRPr="00FE1073" w:rsidRDefault="00087CA6" w:rsidP="00087CA6">
      <w:pPr>
        <w:ind w:left="1440"/>
        <w:rPr>
          <w:i/>
          <w:iCs/>
        </w:rPr>
      </w:pPr>
    </w:p>
    <w:p w:rsidR="00087CA6" w:rsidRPr="00FE1073" w:rsidRDefault="00087CA6" w:rsidP="0011361C">
      <w:pPr>
        <w:pStyle w:val="Heading3"/>
      </w:pPr>
      <w:r w:rsidRPr="00FE1073">
        <w:t>Memorize the word for spiritual wisdom and strength.</w:t>
      </w:r>
    </w:p>
    <w:p w:rsidR="00087CA6" w:rsidRPr="00FE1073" w:rsidRDefault="0011361C" w:rsidP="0011361C">
      <w:bookmarkStart w:id="22" w:name="_Toc235533531"/>
      <w:r>
        <w:t>Matt.</w:t>
      </w:r>
      <w:r w:rsidR="00087CA6" w:rsidRPr="00FE1073">
        <w:t xml:space="preserve"> 4:4</w:t>
      </w:r>
      <w:bookmarkEnd w:id="22"/>
      <w:r>
        <w:t>; II Cor.</w:t>
      </w:r>
      <w:r w:rsidR="00087CA6" w:rsidRPr="00FE1073">
        <w:t xml:space="preserve"> 3:6,15-18</w:t>
      </w:r>
      <w:r>
        <w:t xml:space="preserve">; </w:t>
      </w:r>
      <w:r w:rsidR="00087CA6" w:rsidRPr="00FE1073">
        <w:t>John 1:1-5,9, 12, 14, 17; 3:15, 16, 36; 5:39; 6:27, 35, 48, 51, 57-58, 68; 14:6;17:3; 20:31; I John 1:7; 2:24-26; 4:9; 5:11-13, 20</w:t>
      </w:r>
      <w:r>
        <w:t xml:space="preserve">; </w:t>
      </w:r>
      <w:r w:rsidR="00087CA6" w:rsidRPr="00FE1073">
        <w:t>II Peter 1:2-11</w:t>
      </w:r>
    </w:p>
    <w:p w:rsidR="00087CA6" w:rsidRPr="00FE1073" w:rsidRDefault="00087CA6" w:rsidP="00087CA6">
      <w:pPr>
        <w:ind w:left="2340"/>
      </w:pPr>
    </w:p>
    <w:p w:rsidR="00087CA6" w:rsidRPr="00FE1073" w:rsidRDefault="00087CA6" w:rsidP="0011361C">
      <w:pPr>
        <w:pStyle w:val="Heading3"/>
      </w:pPr>
      <w:bookmarkStart w:id="23" w:name="_Toc235533532"/>
      <w:r w:rsidRPr="00FE1073">
        <w:t>Memorize the Word for truth against the false.</w:t>
      </w:r>
      <w:bookmarkEnd w:id="23"/>
    </w:p>
    <w:p w:rsidR="00087CA6" w:rsidRPr="00FE1073" w:rsidRDefault="00087CA6" w:rsidP="0011361C">
      <w:r w:rsidRPr="00FE1073">
        <w:t>I Tim.6:20; II Tim. 2:16</w:t>
      </w:r>
    </w:p>
    <w:p w:rsidR="00087CA6" w:rsidRPr="00FE1073" w:rsidRDefault="00087CA6" w:rsidP="00087CA6">
      <w:pPr>
        <w:ind w:left="2160"/>
      </w:pPr>
    </w:p>
    <w:p w:rsidR="00087CA6" w:rsidRPr="00FE1073" w:rsidRDefault="0011361C" w:rsidP="00087CA6">
      <w:r>
        <w:t>John 8:32—</w:t>
      </w:r>
      <w:r w:rsidR="00087CA6" w:rsidRPr="0011361C">
        <w:rPr>
          <w:i/>
          <w:u w:val="single"/>
        </w:rPr>
        <w:t>And ye shall know the truth, and the truth shall make you free.</w:t>
      </w:r>
    </w:p>
    <w:p w:rsidR="00087CA6" w:rsidRPr="00FE1073" w:rsidRDefault="0011361C" w:rsidP="00087CA6">
      <w:r>
        <w:t>Psalms 119:11—</w:t>
      </w:r>
      <w:r w:rsidR="00087CA6" w:rsidRPr="0011361C">
        <w:rPr>
          <w:i/>
        </w:rPr>
        <w:t>Thy word have I hid in mine heart, that I might not sin against thee.</w:t>
      </w:r>
    </w:p>
    <w:p w:rsidR="00087CA6" w:rsidRPr="00FE1073" w:rsidRDefault="0011361C" w:rsidP="00087CA6">
      <w:r>
        <w:t>Ps alms 37:31—</w:t>
      </w:r>
      <w:r w:rsidR="00087CA6" w:rsidRPr="0011361C">
        <w:rPr>
          <w:i/>
        </w:rPr>
        <w:t>The law of his God is in his heart; none of his steps shall slide.</w:t>
      </w:r>
    </w:p>
    <w:p w:rsidR="00087CA6" w:rsidRPr="0011361C" w:rsidRDefault="0011361C" w:rsidP="0011361C">
      <w:pPr>
        <w:ind w:left="360" w:hanging="360"/>
        <w:rPr>
          <w:i/>
        </w:rPr>
      </w:pPr>
      <w:r>
        <w:t>Eph. 4:14—</w:t>
      </w:r>
      <w:r w:rsidR="00087CA6" w:rsidRPr="0011361C">
        <w:rPr>
          <w:i/>
        </w:rPr>
        <w:t>That we henceforth be no more children, tossed to and fro, and carried about with every wind of doctrine, by the sleight of men, and cunning craftiness, whereby they lie in wait to deceive;</w:t>
      </w:r>
    </w:p>
    <w:p w:rsidR="00087CA6" w:rsidRPr="0011361C" w:rsidRDefault="0011361C" w:rsidP="0011361C">
      <w:pPr>
        <w:ind w:left="360" w:hanging="360"/>
        <w:rPr>
          <w:i/>
        </w:rPr>
      </w:pPr>
      <w:r>
        <w:t>Col. 2:8—</w:t>
      </w:r>
      <w:r w:rsidR="00087CA6" w:rsidRPr="0011361C">
        <w:rPr>
          <w:i/>
        </w:rPr>
        <w:t>Beware lest any man spoil you through philosophy and vain deceit, after the tradition of men, after the rudiments of the world, and not after Christ.</w:t>
      </w:r>
    </w:p>
    <w:p w:rsidR="0011361C" w:rsidRDefault="0011361C" w:rsidP="0011361C">
      <w:pPr>
        <w:pStyle w:val="NormalWeb"/>
        <w:spacing w:before="0" w:beforeAutospacing="0" w:after="0" w:afterAutospacing="0"/>
      </w:pPr>
    </w:p>
    <w:p w:rsidR="00087CA6" w:rsidRPr="0011361C" w:rsidRDefault="0011361C" w:rsidP="0011361C">
      <w:pPr>
        <w:pStyle w:val="NormalWeb"/>
        <w:spacing w:before="0" w:beforeAutospacing="0" w:after="0" w:afterAutospacing="0"/>
        <w:rPr>
          <w:i/>
        </w:rPr>
      </w:pPr>
      <w:r>
        <w:t>Prov. 14:12—</w:t>
      </w:r>
      <w:r w:rsidR="00087CA6" w:rsidRPr="0011361C">
        <w:rPr>
          <w:i/>
        </w:rPr>
        <w:t xml:space="preserve">There is a way </w:t>
      </w:r>
      <w:r w:rsidR="00087CA6" w:rsidRPr="0011361C">
        <w:rPr>
          <w:b/>
          <w:i/>
          <w:u w:val="single"/>
        </w:rPr>
        <w:t>which</w:t>
      </w:r>
      <w:r w:rsidR="00087CA6" w:rsidRPr="0011361C">
        <w:rPr>
          <w:i/>
        </w:rPr>
        <w:t xml:space="preserve"> seemeth right unto a man</w:t>
      </w:r>
      <w:r>
        <w:rPr>
          <w:i/>
        </w:rPr>
        <w:t>…</w:t>
      </w:r>
      <w:r w:rsidR="00087CA6" w:rsidRPr="00C005C3">
        <w:t xml:space="preserve">                                </w:t>
      </w:r>
      <w:r>
        <w:t xml:space="preserve">                    Prov. 16:25—</w:t>
      </w:r>
      <w:r w:rsidR="00087CA6" w:rsidRPr="0011361C">
        <w:rPr>
          <w:i/>
        </w:rPr>
        <w:t xml:space="preserve">There is a way </w:t>
      </w:r>
      <w:r w:rsidR="00087CA6" w:rsidRPr="0011361C">
        <w:rPr>
          <w:b/>
          <w:i/>
          <w:u w:val="single"/>
        </w:rPr>
        <w:t>that</w:t>
      </w:r>
      <w:r>
        <w:rPr>
          <w:i/>
        </w:rPr>
        <w:t xml:space="preserve"> seemeth right unto a man…</w:t>
      </w:r>
    </w:p>
    <w:p w:rsidR="00087CA6" w:rsidRPr="00087CA6" w:rsidRDefault="00087CA6" w:rsidP="00087CA6"/>
    <w:p w:rsidR="00E01A91" w:rsidRPr="000B64D2" w:rsidRDefault="00E01A91" w:rsidP="00E01A91">
      <w:pPr>
        <w:pStyle w:val="Heading2"/>
      </w:pPr>
      <w:bookmarkStart w:id="24" w:name="_Toc236228779"/>
      <w:r>
        <w:t>Cle</w:t>
      </w:r>
      <w:r w:rsidR="002E66A3">
        <w:t>ar Biblical Understanding of  Truth</w:t>
      </w:r>
      <w:bookmarkEnd w:id="24"/>
    </w:p>
    <w:p w:rsidR="003A39FD" w:rsidRDefault="003A39FD" w:rsidP="003A39FD">
      <w:pPr>
        <w:pStyle w:val="Heading3"/>
        <w:numPr>
          <w:ilvl w:val="0"/>
          <w:numId w:val="0"/>
        </w:numPr>
        <w:ind w:left="720"/>
      </w:pPr>
    </w:p>
    <w:p w:rsidR="002E66A3" w:rsidRPr="00FE1073" w:rsidRDefault="002E66A3" w:rsidP="00F104E4">
      <w:pPr>
        <w:pStyle w:val="Heading3"/>
        <w:numPr>
          <w:ilvl w:val="0"/>
          <w:numId w:val="36"/>
        </w:numPr>
      </w:pPr>
      <w:r w:rsidRPr="00FE1073">
        <w:t xml:space="preserve">There is the truth of </w:t>
      </w:r>
      <w:r w:rsidRPr="003A39FD">
        <w:rPr>
          <w:rStyle w:val="Emphasis"/>
          <w:b/>
          <w:i w:val="0"/>
          <w:u w:val="single"/>
        </w:rPr>
        <w:t>Christianity</w:t>
      </w:r>
      <w:r w:rsidRPr="00FE1073">
        <w:t xml:space="preserve">, </w:t>
      </w:r>
    </w:p>
    <w:p w:rsidR="003A39FD" w:rsidRDefault="003A39FD" w:rsidP="003A39FD">
      <w:pPr>
        <w:pStyle w:val="Heading4"/>
        <w:numPr>
          <w:ilvl w:val="0"/>
          <w:numId w:val="0"/>
        </w:numPr>
        <w:ind w:left="720"/>
      </w:pPr>
    </w:p>
    <w:p w:rsidR="003A39FD" w:rsidRDefault="003A39FD" w:rsidP="003A39FD">
      <w:pPr>
        <w:pStyle w:val="Heading4"/>
        <w:numPr>
          <w:ilvl w:val="0"/>
          <w:numId w:val="0"/>
        </w:numPr>
        <w:ind w:firstLine="720"/>
      </w:pPr>
      <w:r>
        <w:t>It is a</w:t>
      </w:r>
      <w:r w:rsidR="002E66A3" w:rsidRPr="00FE1073">
        <w:t xml:space="preserve"> fact that </w:t>
      </w:r>
      <w:r>
        <w:t>there is a living and true God Who created the universe and W</w:t>
      </w:r>
      <w:r w:rsidR="002E66A3" w:rsidRPr="00FE1073">
        <w:t>ho loves us and has a plan for our lives. In the midst of a corrupt, depraved world that pulls every living thing down into the grave of death, there is the truth that God is and God loves.</w:t>
      </w:r>
      <w:r>
        <w:t xml:space="preserve"> It is man’s sin that has </w:t>
      </w:r>
      <w:r w:rsidR="002E66A3" w:rsidRPr="00FE1073">
        <w:t>brought corru</w:t>
      </w:r>
      <w:r>
        <w:t xml:space="preserve">ption and death into the world. </w:t>
      </w:r>
      <w:r w:rsidR="002E66A3" w:rsidRPr="00FE1073">
        <w:t>Christianity declares God's love for the world. He is not a God of hate who has left man in the dark, groping and grasping about, trying t</w:t>
      </w:r>
      <w:r w:rsidR="002E66A3">
        <w:t>o discover the truth about life and</w:t>
      </w:r>
      <w:r w:rsidR="002E66A3" w:rsidRPr="00FE1073">
        <w:t xml:space="preserve"> it</w:t>
      </w:r>
      <w:r>
        <w:t xml:space="preserve">s source, purpose, and end. </w:t>
      </w:r>
      <w:r w:rsidR="002E66A3" w:rsidRPr="00FE1073">
        <w:t xml:space="preserve">He is a God of love who has sent His </w:t>
      </w:r>
      <w:r w:rsidR="002E66A3">
        <w:t xml:space="preserve">only </w:t>
      </w:r>
      <w:r>
        <w:t xml:space="preserve">Son to remedy man’s problems. </w:t>
      </w:r>
      <w:r w:rsidR="002E66A3" w:rsidRPr="00FE1073">
        <w:t>God’s wa</w:t>
      </w:r>
      <w:r>
        <w:t xml:space="preserve">y is the true order of life. </w:t>
      </w:r>
    </w:p>
    <w:p w:rsidR="002E66A3" w:rsidRDefault="002E66A3" w:rsidP="003A39FD">
      <w:pPr>
        <w:pStyle w:val="Heading4"/>
        <w:numPr>
          <w:ilvl w:val="0"/>
          <w:numId w:val="0"/>
        </w:numPr>
        <w:ind w:firstLine="720"/>
      </w:pPr>
      <w:r w:rsidRPr="00FE1073">
        <w:t>John 1:1-5; 3:16-21;</w:t>
      </w:r>
      <w:r>
        <w:t xml:space="preserve"> </w:t>
      </w:r>
      <w:r w:rsidRPr="00FE1073">
        <w:t>8:32</w:t>
      </w:r>
      <w:r w:rsidRPr="00FE1073">
        <w:rPr>
          <w:b/>
        </w:rPr>
        <w:t>;</w:t>
      </w:r>
      <w:r>
        <w:rPr>
          <w:b/>
        </w:rPr>
        <w:t xml:space="preserve"> </w:t>
      </w:r>
      <w:r w:rsidRPr="00FE1073">
        <w:t>36;</w:t>
      </w:r>
      <w:r>
        <w:t xml:space="preserve"> </w:t>
      </w:r>
      <w:r w:rsidRPr="00FE1073">
        <w:t xml:space="preserve">14:6; 1Thess. 1:9 </w:t>
      </w:r>
    </w:p>
    <w:p w:rsidR="003A39FD" w:rsidRPr="003A39FD" w:rsidRDefault="003A39FD" w:rsidP="003A39FD"/>
    <w:p w:rsidR="002E66A3" w:rsidRPr="00FE1073" w:rsidRDefault="003A39FD" w:rsidP="00174F3B">
      <w:pPr>
        <w:pStyle w:val="Heading3"/>
      </w:pPr>
      <w:r>
        <w:t>True D</w:t>
      </w:r>
      <w:r w:rsidR="002E66A3" w:rsidRPr="00FE1073">
        <w:t>eit</w:t>
      </w:r>
      <w:r>
        <w:t>y and True H</w:t>
      </w:r>
      <w:r w:rsidR="002E66A3" w:rsidRPr="00FE1073">
        <w:t>umanity</w:t>
      </w:r>
    </w:p>
    <w:p w:rsidR="002E66A3" w:rsidRPr="00FE1073" w:rsidRDefault="002E66A3" w:rsidP="002E66A3"/>
    <w:p w:rsidR="002E66A3" w:rsidRPr="00FE1073" w:rsidRDefault="003A39FD" w:rsidP="00F104E4">
      <w:pPr>
        <w:pStyle w:val="Heading4"/>
        <w:numPr>
          <w:ilvl w:val="0"/>
          <w:numId w:val="37"/>
        </w:numPr>
        <w:ind w:left="1080"/>
      </w:pPr>
      <w:bookmarkStart w:id="25" w:name="_Toc235533542"/>
      <w:r>
        <w:t>The Fullness of God in Christ as a M</w:t>
      </w:r>
      <w:r w:rsidR="002E66A3" w:rsidRPr="00FE1073">
        <w:t>an</w:t>
      </w:r>
      <w:bookmarkEnd w:id="25"/>
    </w:p>
    <w:p w:rsidR="003A39FD" w:rsidRDefault="003A39FD" w:rsidP="003A39FD">
      <w:pPr>
        <w:ind w:firstLine="720"/>
      </w:pPr>
    </w:p>
    <w:p w:rsidR="002E66A3" w:rsidRPr="00FE1073" w:rsidRDefault="003A39FD" w:rsidP="003A39FD">
      <w:pPr>
        <w:ind w:firstLine="720"/>
      </w:pPr>
      <w:r>
        <w:t>Always view Christ from the S</w:t>
      </w:r>
      <w:r w:rsidR="002E66A3" w:rsidRPr="00FE1073">
        <w:t>cripture.</w:t>
      </w:r>
      <w:r>
        <w:t xml:space="preserve"> </w:t>
      </w:r>
      <w:r w:rsidR="002E66A3" w:rsidRPr="00FE1073">
        <w:t>Always view your position in Christ from the scripture.</w:t>
      </w:r>
    </w:p>
    <w:p w:rsidR="002E66A3" w:rsidRPr="00FE1073" w:rsidRDefault="002E66A3" w:rsidP="002E66A3">
      <w:pPr>
        <w:ind w:left="1980"/>
      </w:pPr>
    </w:p>
    <w:p w:rsidR="00FF525A" w:rsidRDefault="00FF525A">
      <w:bookmarkStart w:id="26" w:name="_Toc235533543"/>
      <w:r>
        <w:br w:type="page"/>
      </w:r>
    </w:p>
    <w:p w:rsidR="002E66A3" w:rsidRPr="00FE1073" w:rsidRDefault="003A39FD" w:rsidP="00174F3B">
      <w:pPr>
        <w:pStyle w:val="Heading4"/>
      </w:pPr>
      <w:r>
        <w:t>Viewing the Messiah in the S</w:t>
      </w:r>
      <w:r w:rsidR="002E66A3" w:rsidRPr="00FE1073">
        <w:t>cripture</w:t>
      </w:r>
      <w:bookmarkEnd w:id="26"/>
    </w:p>
    <w:p w:rsidR="002E66A3" w:rsidRPr="00FE1073" w:rsidRDefault="002E66A3" w:rsidP="002E66A3"/>
    <w:p w:rsidR="002E66A3" w:rsidRPr="00FE1073" w:rsidRDefault="002E66A3" w:rsidP="00875182">
      <w:pPr>
        <w:numPr>
          <w:ilvl w:val="2"/>
          <w:numId w:val="0"/>
        </w:numPr>
        <w:ind w:firstLine="720"/>
      </w:pPr>
      <w:r w:rsidRPr="00FE1073">
        <w:t>Christ put emph</w:t>
      </w:r>
      <w:r w:rsidR="00875182">
        <w:t>asis on the inspiration of the S</w:t>
      </w:r>
      <w:r w:rsidRPr="00FE1073">
        <w:t>criptures.</w:t>
      </w:r>
      <w:r w:rsidR="003A39FD">
        <w:t xml:space="preserve"> </w:t>
      </w:r>
      <w:r w:rsidRPr="00FE1073">
        <w:t>Christ is God’s Son, Lord and man as the Son of David.</w:t>
      </w:r>
      <w:r w:rsidR="003A39FD">
        <w:t xml:space="preserve"> </w:t>
      </w:r>
      <w:r w:rsidRPr="00FE1073">
        <w:t>Jesus Christ is the Messiah, both God and man, Divine and human.</w:t>
      </w:r>
      <w:r w:rsidR="00875182">
        <w:t xml:space="preserve"> </w:t>
      </w:r>
      <w:r w:rsidRPr="00FE1073">
        <w:t xml:space="preserve">Jesus </w:t>
      </w:r>
      <w:r w:rsidR="00875182">
        <w:t xml:space="preserve">questioned them </w:t>
      </w:r>
      <w:r w:rsidR="00087A55">
        <w:t>about what o</w:t>
      </w:r>
      <w:r w:rsidR="00875182">
        <w:t>thers were saying about H</w:t>
      </w:r>
      <w:r w:rsidR="00087A55">
        <w:t xml:space="preserve">im in order to </w:t>
      </w:r>
      <w:r w:rsidR="007868FA">
        <w:t>identify</w:t>
      </w:r>
      <w:r w:rsidR="00087A55">
        <w:t xml:space="preserve"> what they believed for themselves—less or more. Christ was not just telling them He was the Messiah, but was looking for them to receive that revelation from God like Peter did </w:t>
      </w:r>
      <w:r w:rsidR="007868FA">
        <w:t>in Matthew 16:17. They had already been given</w:t>
      </w:r>
      <w:r w:rsidR="003A39FD">
        <w:t xml:space="preserve"> </w:t>
      </w:r>
      <w:r w:rsidR="007868FA">
        <w:t>the</w:t>
      </w:r>
      <w:r w:rsidR="003A39FD">
        <w:t xml:space="preserve"> S</w:t>
      </w:r>
      <w:r w:rsidR="007868FA">
        <w:t xml:space="preserve">criptures that claim </w:t>
      </w:r>
      <w:r w:rsidRPr="00FE1073">
        <w:t xml:space="preserve">the Messiah would be Divine </w:t>
      </w:r>
      <w:r w:rsidR="007868FA">
        <w:t>and human, both Lord and Christ and they were responsible for that already. (</w:t>
      </w:r>
      <w:r w:rsidRPr="00875182">
        <w:rPr>
          <w:b/>
        </w:rPr>
        <w:t>Matthew 22:42-45;</w:t>
      </w:r>
      <w:r w:rsidRPr="00FE1073">
        <w:t xml:space="preserve"> 1 John 4:1-3; Colossians 2:9, 10 </w:t>
      </w:r>
      <w:r w:rsidR="007868FA">
        <w:t>)</w:t>
      </w:r>
    </w:p>
    <w:p w:rsidR="002E66A3" w:rsidRPr="00FE1073" w:rsidRDefault="002E66A3" w:rsidP="002E66A3">
      <w:pPr>
        <w:ind w:left="1980"/>
      </w:pPr>
      <w:r w:rsidRPr="00FE1073">
        <w:t xml:space="preserve"> </w:t>
      </w:r>
    </w:p>
    <w:p w:rsidR="002E66A3" w:rsidRDefault="003A39FD" w:rsidP="003A39FD">
      <w:pPr>
        <w:ind w:left="360" w:hanging="360"/>
        <w:rPr>
          <w:b/>
          <w:i/>
          <w:u w:val="single"/>
        </w:rPr>
      </w:pPr>
      <w:r>
        <w:t xml:space="preserve"> Acts 2:36—</w:t>
      </w:r>
      <w:r w:rsidR="002E66A3" w:rsidRPr="003A39FD">
        <w:rPr>
          <w:i/>
        </w:rPr>
        <w:t xml:space="preserve">Therefore let all the house of Israel know assuredly, that </w:t>
      </w:r>
      <w:r w:rsidR="002E66A3" w:rsidRPr="003A39FD">
        <w:rPr>
          <w:b/>
          <w:i/>
          <w:u w:val="single"/>
        </w:rPr>
        <w:t>God hath made that same Jesus, whom ye have crucified, both Lord and Christ.</w:t>
      </w:r>
    </w:p>
    <w:p w:rsidR="00E66AF7" w:rsidRPr="003A39FD" w:rsidRDefault="00E66AF7" w:rsidP="003A39FD">
      <w:pPr>
        <w:ind w:left="360" w:hanging="360"/>
        <w:rPr>
          <w:b/>
          <w:i/>
          <w:u w:val="single"/>
        </w:rPr>
      </w:pPr>
    </w:p>
    <w:p w:rsidR="002E66A3" w:rsidRPr="00FE1073" w:rsidRDefault="002E66A3" w:rsidP="002F2575">
      <w:pPr>
        <w:pStyle w:val="Heading3"/>
      </w:pPr>
      <w:r w:rsidRPr="00FE1073">
        <w:t>The Triune God</w:t>
      </w:r>
    </w:p>
    <w:p w:rsidR="002E66A3" w:rsidRPr="00FE1073" w:rsidRDefault="002E66A3" w:rsidP="002E66A3">
      <w:pPr>
        <w:ind w:left="1080"/>
      </w:pPr>
    </w:p>
    <w:p w:rsidR="002E66A3" w:rsidRPr="00FE1073" w:rsidRDefault="002E66A3" w:rsidP="002E66A3">
      <w:r w:rsidRPr="00FE1073">
        <w:rPr>
          <w:b/>
        </w:rPr>
        <w:t>Acts 10:38</w:t>
      </w:r>
      <w:r w:rsidRPr="00FE1073">
        <w:t>; 2 Cor. 13:14; Luke 4:18; Hebrews 1:9; Mat.3:16-17</w:t>
      </w:r>
    </w:p>
    <w:p w:rsidR="003A39FD" w:rsidRDefault="003A39FD" w:rsidP="002E66A3">
      <w:pPr>
        <w:rPr>
          <w:b/>
        </w:rPr>
        <w:sectPr w:rsidR="003A39FD" w:rsidSect="00757D67">
          <w:endnotePr>
            <w:numFmt w:val="decimal"/>
          </w:endnotePr>
          <w:type w:val="continuous"/>
          <w:pgSz w:w="12240" w:h="15840" w:code="1"/>
          <w:pgMar w:top="1440" w:right="1800" w:bottom="1440" w:left="1800" w:header="720" w:footer="720" w:gutter="0"/>
          <w:cols w:space="720"/>
          <w:titlePg/>
          <w:docGrid w:linePitch="360"/>
        </w:sectPr>
      </w:pPr>
    </w:p>
    <w:p w:rsidR="00045D2E" w:rsidRPr="00FE1073" w:rsidRDefault="002E66A3" w:rsidP="00045D2E">
      <w:r w:rsidRPr="00FE1073">
        <w:rPr>
          <w:b/>
        </w:rPr>
        <w:t>Peter’s Testimony</w:t>
      </w:r>
      <w:r w:rsidR="00045D2E">
        <w:rPr>
          <w:b/>
        </w:rPr>
        <w:t xml:space="preserve"> </w:t>
      </w:r>
      <w:r w:rsidR="00045D2E" w:rsidRPr="00FE1073">
        <w:t xml:space="preserve">Acts 4:25-27 </w:t>
      </w:r>
    </w:p>
    <w:p w:rsidR="002E66A3" w:rsidRPr="00FE1073" w:rsidRDefault="002E66A3" w:rsidP="002E66A3">
      <w:pPr>
        <w:rPr>
          <w:b/>
        </w:rPr>
      </w:pPr>
    </w:p>
    <w:p w:rsidR="00045D2E" w:rsidRPr="00045D2E" w:rsidRDefault="002E66A3" w:rsidP="00045D2E">
      <w:pPr>
        <w:rPr>
          <w:b/>
        </w:rPr>
      </w:pPr>
      <w:r w:rsidRPr="00FE1073">
        <w:rPr>
          <w:b/>
        </w:rPr>
        <w:t>Paul’s Testimony</w:t>
      </w:r>
      <w:r w:rsidR="00045D2E">
        <w:rPr>
          <w:b/>
        </w:rPr>
        <w:t xml:space="preserve"> </w:t>
      </w:r>
      <w:r w:rsidR="00045D2E" w:rsidRPr="00FE1073">
        <w:t xml:space="preserve">Acts 13:33 </w:t>
      </w:r>
    </w:p>
    <w:p w:rsidR="003A39FD" w:rsidRDefault="003A39FD" w:rsidP="002E66A3">
      <w:pPr>
        <w:rPr>
          <w:b/>
        </w:rPr>
        <w:sectPr w:rsidR="003A39FD" w:rsidSect="003A39FD">
          <w:endnotePr>
            <w:numFmt w:val="decimal"/>
          </w:endnotePr>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cols w:num="2" w:space="720"/>
          <w:titlePg/>
          <w:docGrid w:linePitch="360"/>
        </w:sectPr>
      </w:pPr>
    </w:p>
    <w:p w:rsidR="002E66A3" w:rsidRPr="00FE1073" w:rsidRDefault="002E66A3" w:rsidP="002E66A3">
      <w:pPr>
        <w:rPr>
          <w:b/>
        </w:rPr>
      </w:pPr>
      <w:r w:rsidRPr="00FE1073">
        <w:rPr>
          <w:b/>
        </w:rPr>
        <w:t>The Triune Testimony</w:t>
      </w:r>
    </w:p>
    <w:p w:rsidR="002E66A3" w:rsidRPr="00FE1073" w:rsidRDefault="002E66A3" w:rsidP="00F104E4">
      <w:pPr>
        <w:numPr>
          <w:ilvl w:val="0"/>
          <w:numId w:val="18"/>
        </w:numPr>
        <w:tabs>
          <w:tab w:val="left" w:pos="2520"/>
          <w:tab w:val="left" w:pos="5220"/>
          <w:tab w:val="left" w:pos="6480"/>
        </w:tabs>
        <w:ind w:left="360" w:hanging="180"/>
      </w:pPr>
      <w:r w:rsidRPr="00FE1073">
        <w:t xml:space="preserve">God the Ruler        </w:t>
      </w:r>
      <w:r w:rsidR="00D01E3E">
        <w:tab/>
      </w:r>
      <w:r w:rsidRPr="00FE1073">
        <w:t xml:space="preserve">voice of the </w:t>
      </w:r>
      <w:r w:rsidR="00D01E3E">
        <w:t xml:space="preserve">Father      </w:t>
      </w:r>
      <w:r w:rsidR="001574CB">
        <w:tab/>
      </w:r>
      <w:r w:rsidR="00D01E3E">
        <w:t>Psa.   2:1-6</w:t>
      </w:r>
      <w:r w:rsidR="00D01E3E">
        <w:tab/>
      </w:r>
      <w:r w:rsidRPr="00FE1073">
        <w:t>“Lord”</w:t>
      </w:r>
    </w:p>
    <w:p w:rsidR="009619D7" w:rsidRDefault="002E66A3" w:rsidP="00F104E4">
      <w:pPr>
        <w:numPr>
          <w:ilvl w:val="0"/>
          <w:numId w:val="18"/>
        </w:numPr>
        <w:tabs>
          <w:tab w:val="left" w:pos="2520"/>
          <w:tab w:val="left" w:pos="5220"/>
          <w:tab w:val="left" w:pos="5580"/>
          <w:tab w:val="left" w:pos="6480"/>
        </w:tabs>
        <w:ind w:left="360" w:hanging="180"/>
      </w:pPr>
      <w:r w:rsidRPr="00FE1073">
        <w:t xml:space="preserve">God the Mediator       </w:t>
      </w:r>
      <w:r w:rsidR="00D01E3E">
        <w:tab/>
      </w:r>
      <w:r w:rsidRPr="00FE1073">
        <w:t>voice of the Son</w:t>
      </w:r>
      <w:r w:rsidR="00D01E3E">
        <w:tab/>
      </w:r>
      <w:r w:rsidR="001574CB">
        <w:t xml:space="preserve">Psa.2: 7-9   </w:t>
      </w:r>
      <w:r w:rsidR="001574CB">
        <w:tab/>
      </w:r>
      <w:r w:rsidRPr="00FE1073">
        <w:t>“Son”</w:t>
      </w:r>
      <w:bookmarkStart w:id="27" w:name="_Toc235533544"/>
    </w:p>
    <w:p w:rsidR="002E66A3" w:rsidRPr="00FE1073" w:rsidRDefault="001574CB" w:rsidP="00F104E4">
      <w:pPr>
        <w:numPr>
          <w:ilvl w:val="0"/>
          <w:numId w:val="18"/>
        </w:numPr>
        <w:tabs>
          <w:tab w:val="left" w:pos="2520"/>
          <w:tab w:val="left" w:pos="5220"/>
          <w:tab w:val="left" w:pos="5580"/>
          <w:tab w:val="left" w:pos="6480"/>
        </w:tabs>
        <w:ind w:left="360" w:hanging="180"/>
      </w:pPr>
      <w:r>
        <w:t>God the Comforter</w:t>
      </w:r>
      <w:r>
        <w:tab/>
        <w:t>voice of the Holy Ghost</w:t>
      </w:r>
      <w:r>
        <w:tab/>
        <w:t xml:space="preserve">Psa. </w:t>
      </w:r>
      <w:r w:rsidR="002E66A3" w:rsidRPr="00FE1073">
        <w:t xml:space="preserve">10-12 </w:t>
      </w:r>
      <w:r>
        <w:tab/>
      </w:r>
      <w:r w:rsidR="002E66A3" w:rsidRPr="00FE1073">
        <w:t>“Trust in Him”</w:t>
      </w:r>
      <w:bookmarkEnd w:id="27"/>
    </w:p>
    <w:p w:rsidR="003A39FD" w:rsidRDefault="003A39FD" w:rsidP="002E66A3"/>
    <w:p w:rsidR="002E66A3" w:rsidRPr="00FE1073" w:rsidRDefault="003A39FD" w:rsidP="002E66A3">
      <w:r w:rsidRPr="00FE1073">
        <w:t xml:space="preserve">Luke24:49; </w:t>
      </w:r>
      <w:r w:rsidR="002E66A3" w:rsidRPr="00FE1073">
        <w:t>John 2:22;</w:t>
      </w:r>
      <w:r w:rsidR="00045D2E" w:rsidRPr="00045D2E">
        <w:t xml:space="preserve"> </w:t>
      </w:r>
      <w:r w:rsidR="00045D2E" w:rsidRPr="00FE1073">
        <w:t xml:space="preserve">8:17-18, 42; </w:t>
      </w:r>
      <w:r w:rsidR="002E66A3" w:rsidRPr="00FE1073">
        <w:t>12:16;14:16;15:26;16:7,13;17:1,3,5,21-26;</w:t>
      </w:r>
      <w:r w:rsidR="00045D2E">
        <w:t xml:space="preserve"> </w:t>
      </w:r>
      <w:r w:rsidR="00045D2E" w:rsidRPr="00FE1073">
        <w:t>14:26;</w:t>
      </w:r>
      <w:r w:rsidR="00045D2E">
        <w:t xml:space="preserve"> </w:t>
      </w:r>
      <w:r w:rsidR="00045D2E" w:rsidRPr="00FE1073">
        <w:t>Rom.15:30</w:t>
      </w:r>
      <w:r w:rsidR="00045D2E">
        <w:t xml:space="preserve">; </w:t>
      </w:r>
      <w:r w:rsidR="00045D2E" w:rsidRPr="00FE1073">
        <w:t>Gal. 4:6;</w:t>
      </w:r>
      <w:r w:rsidR="002E66A3" w:rsidRPr="00FE1073">
        <w:t xml:space="preserve">1 John 2:20, 23, 27; 5:7; 2Jn.1:9; </w:t>
      </w:r>
    </w:p>
    <w:p w:rsidR="002E66A3" w:rsidRPr="00FE1073" w:rsidRDefault="002E66A3" w:rsidP="002E66A3"/>
    <w:p w:rsidR="002E66A3" w:rsidRPr="00A870FB" w:rsidRDefault="002E66A3" w:rsidP="00A870FB">
      <w:pPr>
        <w:ind w:left="360" w:hanging="360"/>
      </w:pPr>
      <w:bookmarkStart w:id="28" w:name="_Toc235533545"/>
      <w:r w:rsidRPr="00FE1073">
        <w:t>2 Cor. 13:14—</w:t>
      </w:r>
      <w:r w:rsidRPr="00A870FB">
        <w:rPr>
          <w:i/>
        </w:rPr>
        <w:t xml:space="preserve">The grace of the </w:t>
      </w:r>
      <w:r w:rsidRPr="00A870FB">
        <w:rPr>
          <w:i/>
          <w:color w:val="000000"/>
          <w:u w:val="single"/>
        </w:rPr>
        <w:t>Lord Jesus Christ</w:t>
      </w:r>
      <w:r w:rsidRPr="00A870FB">
        <w:rPr>
          <w:i/>
        </w:rPr>
        <w:t xml:space="preserve">, and the love of </w:t>
      </w:r>
      <w:r w:rsidRPr="00A870FB">
        <w:rPr>
          <w:i/>
          <w:color w:val="000000"/>
          <w:u w:val="single"/>
        </w:rPr>
        <w:t>God</w:t>
      </w:r>
      <w:r w:rsidRPr="00A870FB">
        <w:rPr>
          <w:i/>
        </w:rPr>
        <w:t xml:space="preserve">, and the communion of the </w:t>
      </w:r>
      <w:r w:rsidRPr="00A870FB">
        <w:rPr>
          <w:i/>
          <w:color w:val="000000"/>
          <w:u w:val="single"/>
        </w:rPr>
        <w:t>Holy Ghost</w:t>
      </w:r>
      <w:r w:rsidRPr="00A870FB">
        <w:rPr>
          <w:i/>
        </w:rPr>
        <w:t>, be with you all. Amen</w:t>
      </w:r>
      <w:bookmarkEnd w:id="28"/>
      <w:r w:rsidR="00A870FB">
        <w:t xml:space="preserve"> </w:t>
      </w:r>
      <w:r w:rsidR="00A870FB" w:rsidRPr="00A870FB">
        <w:t>(</w:t>
      </w:r>
      <w:r w:rsidRPr="00A870FB">
        <w:t>Eph. 2:5-7, 10, 13, 14, 18</w:t>
      </w:r>
      <w:r w:rsidR="00A870FB" w:rsidRPr="00A870FB">
        <w:t>)</w:t>
      </w:r>
      <w:r w:rsidRPr="00FE1073">
        <w:t xml:space="preserve"> </w:t>
      </w:r>
    </w:p>
    <w:p w:rsidR="002E66A3" w:rsidRDefault="002E66A3" w:rsidP="002E66A3"/>
    <w:p w:rsidR="00A870FB" w:rsidRPr="00FE1073" w:rsidRDefault="00A870FB" w:rsidP="00A870FB">
      <w:pPr>
        <w:jc w:val="center"/>
      </w:pPr>
      <w:r>
        <w:rPr>
          <w:i/>
        </w:rPr>
        <w:t>The Father is God</w:t>
      </w:r>
      <w:r>
        <w:rPr>
          <w:i/>
        </w:rPr>
        <w:tab/>
        <w:t>-</w:t>
      </w:r>
      <w:r>
        <w:rPr>
          <w:i/>
        </w:rPr>
        <w:tab/>
      </w:r>
      <w:r w:rsidRPr="00FE1073">
        <w:rPr>
          <w:i/>
        </w:rPr>
        <w:t>The Son is God</w:t>
      </w:r>
      <w:r>
        <w:rPr>
          <w:i/>
        </w:rPr>
        <w:tab/>
        <w:t>-</w:t>
      </w:r>
      <w:r>
        <w:rPr>
          <w:i/>
        </w:rPr>
        <w:tab/>
      </w:r>
      <w:r w:rsidRPr="00FE1073">
        <w:rPr>
          <w:i/>
        </w:rPr>
        <w:t>The Holy Ghost is God</w:t>
      </w:r>
    </w:p>
    <w:p w:rsidR="002E66A3" w:rsidRPr="00A870FB" w:rsidRDefault="002E66A3" w:rsidP="00A870FB">
      <w:pPr>
        <w:ind w:left="360" w:hanging="360"/>
      </w:pPr>
      <w:r w:rsidRPr="00FE1073">
        <w:t>1 John 5:7—</w:t>
      </w:r>
      <w:r w:rsidRPr="00FE1073">
        <w:rPr>
          <w:i/>
        </w:rPr>
        <w:t>For there are three that bear record in heaven, the Father, the Word, and the Holy Ghost: and these three are one</w:t>
      </w:r>
      <w:r w:rsidRPr="00FE1073">
        <w:t>.</w:t>
      </w:r>
      <w:r w:rsidRPr="00FE1073">
        <w:rPr>
          <w:i/>
        </w:rPr>
        <w:t xml:space="preserve">       </w:t>
      </w:r>
    </w:p>
    <w:p w:rsidR="002E66A3" w:rsidRPr="00FE1073" w:rsidRDefault="002E66A3" w:rsidP="00045D2E">
      <w:pPr>
        <w:rPr>
          <w:i/>
        </w:rPr>
      </w:pPr>
      <w:r w:rsidRPr="00FE1073">
        <w:t>John 8:13, 14; 1 John 5:2</w:t>
      </w:r>
      <w:r w:rsidRPr="00FE1073">
        <w:rPr>
          <w:i/>
        </w:rPr>
        <w:t xml:space="preserve">, </w:t>
      </w:r>
      <w:r w:rsidRPr="00FE1073">
        <w:t>15</w:t>
      </w:r>
      <w:r w:rsidRPr="00FE1073">
        <w:rPr>
          <w:i/>
        </w:rPr>
        <w:t xml:space="preserve">, </w:t>
      </w:r>
      <w:r w:rsidRPr="00FE1073">
        <w:t>18, 19, 20</w:t>
      </w:r>
    </w:p>
    <w:p w:rsidR="002E66A3" w:rsidRPr="00FE1073" w:rsidRDefault="002E66A3" w:rsidP="002E66A3">
      <w:pPr>
        <w:rPr>
          <w:i/>
        </w:rPr>
      </w:pPr>
    </w:p>
    <w:p w:rsidR="002E66A3" w:rsidRPr="00FE1073" w:rsidRDefault="002E66A3" w:rsidP="00C35DA2">
      <w:pPr>
        <w:ind w:left="360" w:hanging="360"/>
        <w:rPr>
          <w:i/>
        </w:rPr>
      </w:pPr>
      <w:r w:rsidRPr="00FE1073">
        <w:t>1 John 2:18</w:t>
      </w:r>
      <w:r w:rsidR="00C35DA2">
        <w:rPr>
          <w:i/>
        </w:rPr>
        <w:t>-</w:t>
      </w:r>
      <w:r w:rsidR="00C35DA2">
        <w:t>24</w:t>
      </w:r>
      <w:r w:rsidR="00C35DA2">
        <w:rPr>
          <w:i/>
        </w:rPr>
        <w:t xml:space="preserve">—22 </w:t>
      </w:r>
      <w:r w:rsidRPr="00FE1073">
        <w:rPr>
          <w:i/>
        </w:rPr>
        <w:t>Who is a liar but he that denieth that Jesus is the Christ? He is antichrist, that denieth the Father and the Son.</w:t>
      </w:r>
      <w:r w:rsidR="00C35DA2">
        <w:rPr>
          <w:i/>
        </w:rPr>
        <w:t xml:space="preserve"> </w:t>
      </w:r>
      <w:r w:rsidRPr="00FE1073">
        <w:t>23</w:t>
      </w:r>
      <w:r w:rsidR="00C35DA2">
        <w:rPr>
          <w:i/>
        </w:rPr>
        <w:t xml:space="preserve"> </w:t>
      </w:r>
      <w:r w:rsidRPr="00FE1073">
        <w:rPr>
          <w:i/>
        </w:rPr>
        <w:t>Whosoever denieth the Son, the same hath not the Father: (but) he that acknowledgeth the Son hath the Father also.</w:t>
      </w:r>
    </w:p>
    <w:p w:rsidR="002E66A3" w:rsidRPr="00FE1073" w:rsidRDefault="002E66A3" w:rsidP="00C35DA2">
      <w:pPr>
        <w:ind w:left="360" w:hanging="360"/>
      </w:pPr>
    </w:p>
    <w:p w:rsidR="002E66A3" w:rsidRPr="00FE1073" w:rsidRDefault="00045D2E" w:rsidP="00045D2E">
      <w:pPr>
        <w:ind w:left="360" w:hanging="360"/>
      </w:pPr>
      <w:r>
        <w:t>1 John4:1—</w:t>
      </w:r>
      <w:r w:rsidR="002E66A3" w:rsidRPr="00045D2E">
        <w:rPr>
          <w:i/>
        </w:rPr>
        <w:t>Beloved, believe not every spirit, but try the spirits whether they are of God: because many false prophets are gone out into the world.</w:t>
      </w:r>
    </w:p>
    <w:p w:rsidR="002E66A3" w:rsidRPr="00FE1073" w:rsidRDefault="002E66A3" w:rsidP="00045D2E">
      <w:pPr>
        <w:ind w:left="360" w:hanging="360"/>
        <w:rPr>
          <w:i/>
        </w:rPr>
      </w:pPr>
      <w:r w:rsidRPr="00FE1073">
        <w:t>1 John4:14</w:t>
      </w:r>
      <w:r w:rsidRPr="00FE1073">
        <w:rPr>
          <w:i/>
        </w:rPr>
        <w:t>—And we have seen and do testify that the Father sent the Son to be the Saviour of the world.</w:t>
      </w:r>
    </w:p>
    <w:p w:rsidR="002E66A3" w:rsidRPr="00FE1073" w:rsidRDefault="002E66A3" w:rsidP="002E66A3">
      <w:pPr>
        <w:rPr>
          <w:i/>
        </w:rPr>
      </w:pPr>
      <w:r w:rsidRPr="00FE1073">
        <w:t>1 John2:26</w:t>
      </w:r>
      <w:r w:rsidRPr="00FE1073">
        <w:rPr>
          <w:i/>
        </w:rPr>
        <w:t>—These things have I written unto you concerning them that seduce you.</w:t>
      </w:r>
    </w:p>
    <w:p w:rsidR="002E66A3" w:rsidRDefault="002E66A3" w:rsidP="00045D2E">
      <w:pPr>
        <w:ind w:left="360" w:hanging="360"/>
        <w:rPr>
          <w:b/>
          <w:bCs/>
          <w:sz w:val="48"/>
          <w:szCs w:val="48"/>
        </w:rPr>
      </w:pPr>
      <w:r w:rsidRPr="00FE1073">
        <w:t>1 John 4:6—</w:t>
      </w:r>
      <w:r w:rsidRPr="00FE1073">
        <w:rPr>
          <w:i/>
        </w:rPr>
        <w:t>We are of God: he that knoweth God heareth us; he that is not of God heareth not us. Hereby know we the spirit of truth, and the spirit of error.</w:t>
      </w:r>
      <w:r>
        <w:br w:type="page"/>
      </w:r>
    </w:p>
    <w:p w:rsidR="00E01A91" w:rsidRDefault="00E01A91" w:rsidP="00E01A91">
      <w:pPr>
        <w:pStyle w:val="Heading1"/>
      </w:pPr>
      <w:bookmarkStart w:id="29" w:name="_Toc236228780"/>
      <w:r>
        <w:t>The Christian Responsibility to Cults</w:t>
      </w:r>
      <w:bookmarkEnd w:id="29"/>
    </w:p>
    <w:p w:rsidR="00087CA6" w:rsidRDefault="00087CA6" w:rsidP="00087CA6">
      <w:pPr>
        <w:pStyle w:val="Heading2"/>
        <w:numPr>
          <w:ilvl w:val="0"/>
          <w:numId w:val="0"/>
        </w:numPr>
        <w:ind w:left="360"/>
      </w:pPr>
    </w:p>
    <w:p w:rsidR="004B5003" w:rsidRPr="00FE1073" w:rsidRDefault="004B5003" w:rsidP="004B5003">
      <w:pPr>
        <w:ind w:firstLine="720"/>
      </w:pPr>
      <w:r w:rsidRPr="00FE1073">
        <w:t>What is every Christian’s primary responsibility with regard to cults?</w:t>
      </w:r>
      <w:r>
        <w:t xml:space="preserve"> </w:t>
      </w:r>
      <w:r w:rsidRPr="00FE1073">
        <w:t xml:space="preserve">To be </w:t>
      </w:r>
      <w:r>
        <w:t xml:space="preserve">true and faithful stewards with </w:t>
      </w:r>
      <w:r w:rsidRPr="00FE1073">
        <w:t>the Word of God!</w:t>
      </w:r>
      <w:r>
        <w:t xml:space="preserve"> </w:t>
      </w:r>
      <w:r w:rsidRPr="00FE1073">
        <w:t>What makes cultic points of view attractive?</w:t>
      </w:r>
      <w:r>
        <w:t xml:space="preserve"> They have parts of truth—some truth but it is the mixture that is dangerous</w:t>
      </w:r>
      <w:r w:rsidRPr="00FE1073">
        <w:t>.</w:t>
      </w:r>
      <w:r>
        <w:t xml:space="preserve"> We are duty bound to be so familiar with truth that we can detect when something is only a little ‘off.’ The Believer has been given power and authority over all the power of the enemy.</w:t>
      </w:r>
    </w:p>
    <w:p w:rsidR="004B5003" w:rsidRPr="00087CA6" w:rsidRDefault="004B5003" w:rsidP="004B5003"/>
    <w:p w:rsidR="004B5003" w:rsidRDefault="004B5003" w:rsidP="00F104E4">
      <w:pPr>
        <w:pStyle w:val="Heading2"/>
        <w:numPr>
          <w:ilvl w:val="0"/>
          <w:numId w:val="43"/>
        </w:numPr>
        <w:ind w:left="360" w:hanging="360"/>
      </w:pPr>
      <w:bookmarkStart w:id="30" w:name="_Toc236228781"/>
      <w:r>
        <w:t>The Power and Authority of the Believer</w:t>
      </w:r>
      <w:bookmarkEnd w:id="30"/>
    </w:p>
    <w:p w:rsidR="004B5003" w:rsidRDefault="004B5003" w:rsidP="004B5003"/>
    <w:p w:rsidR="004B5003" w:rsidRDefault="004B5003" w:rsidP="00F104E4">
      <w:pPr>
        <w:pStyle w:val="Heading3"/>
        <w:numPr>
          <w:ilvl w:val="0"/>
          <w:numId w:val="44"/>
        </w:numPr>
      </w:pPr>
      <w:r>
        <w:t>The Believer’s Power and Authority is from God.</w:t>
      </w:r>
    </w:p>
    <w:p w:rsidR="004B5003" w:rsidRDefault="004B5003" w:rsidP="004B5003"/>
    <w:p w:rsidR="004B5003" w:rsidRPr="00FE1073" w:rsidRDefault="004B5003" w:rsidP="004B5003">
      <w:pPr>
        <w:pStyle w:val="verse"/>
      </w:pPr>
      <w:r>
        <w:t>Luke 9:1—</w:t>
      </w:r>
      <w:r w:rsidRPr="00456CCD">
        <w:t>Then he called his twelve disciples together, and gave them power and authority over all devils, and to cure diseases.</w:t>
      </w:r>
    </w:p>
    <w:p w:rsidR="004B5003" w:rsidRPr="00FE1073" w:rsidRDefault="004B5003" w:rsidP="004B5003"/>
    <w:p w:rsidR="004B5003" w:rsidRPr="00FE1073" w:rsidRDefault="004B5003" w:rsidP="004B5003">
      <w:pPr>
        <w:pStyle w:val="verse"/>
      </w:pPr>
      <w:r w:rsidRPr="00456CCD">
        <w:rPr>
          <w:i w:val="0"/>
        </w:rPr>
        <w:t>1 Peter 5:8—</w:t>
      </w:r>
      <w:r w:rsidRPr="00FE1073">
        <w:rPr>
          <w:b/>
        </w:rPr>
        <w:t>Be sober, be vigilant</w:t>
      </w:r>
      <w:r w:rsidRPr="00FE1073">
        <w:t>; because your adversary the devil, as a roaring lion, walketh about, seeking whom he may devour:</w:t>
      </w:r>
    </w:p>
    <w:p w:rsidR="004B5003" w:rsidRDefault="004B5003" w:rsidP="004B5003"/>
    <w:p w:rsidR="004B5003" w:rsidRDefault="004B5003" w:rsidP="004B5003">
      <w:pPr>
        <w:sectPr w:rsidR="004B5003" w:rsidSect="004B5003">
          <w:type w:val="continuous"/>
          <w:pgSz w:w="12240" w:h="15840"/>
          <w:pgMar w:top="1440" w:right="1440" w:bottom="1440" w:left="1440" w:header="720" w:footer="720" w:gutter="0"/>
          <w:cols w:space="720"/>
          <w:docGrid w:linePitch="360"/>
        </w:sectPr>
      </w:pPr>
    </w:p>
    <w:p w:rsidR="004B5003" w:rsidRPr="00FE1073" w:rsidRDefault="004B5003" w:rsidP="00F104E4">
      <w:pPr>
        <w:numPr>
          <w:ilvl w:val="0"/>
          <w:numId w:val="25"/>
        </w:numPr>
      </w:pPr>
      <w:r>
        <w:t>Be of a sober spirit</w:t>
      </w:r>
    </w:p>
    <w:p w:rsidR="004B5003" w:rsidRPr="00FE1073" w:rsidRDefault="004B5003" w:rsidP="00F104E4">
      <w:pPr>
        <w:numPr>
          <w:ilvl w:val="0"/>
          <w:numId w:val="25"/>
        </w:numPr>
      </w:pPr>
      <w:r w:rsidRPr="00FE1073">
        <w:t>Be vigilant</w:t>
      </w:r>
    </w:p>
    <w:p w:rsidR="004B5003" w:rsidRDefault="004B5003" w:rsidP="004B5003">
      <w:pPr>
        <w:sectPr w:rsidR="004B5003" w:rsidSect="002174FF">
          <w:type w:val="continuous"/>
          <w:pgSz w:w="12240" w:h="15840"/>
          <w:pgMar w:top="1440" w:right="1440" w:bottom="1440" w:left="1440" w:header="720" w:footer="720" w:gutter="0"/>
          <w:cols w:space="720"/>
          <w:docGrid w:linePitch="360"/>
        </w:sectPr>
      </w:pPr>
    </w:p>
    <w:p w:rsidR="004B5003" w:rsidRPr="00FE1073" w:rsidRDefault="004B5003" w:rsidP="004B5003"/>
    <w:p w:rsidR="004B5003" w:rsidRPr="00FE1073" w:rsidRDefault="004B5003" w:rsidP="004B5003">
      <w:pPr>
        <w:ind w:firstLine="720"/>
      </w:pPr>
      <w:r>
        <w:t>The authority of the B</w:t>
      </w:r>
      <w:r w:rsidRPr="00FE1073">
        <w:t>eliever is over the devil a</w:t>
      </w:r>
      <w:r>
        <w:t>nd his efforts to destroy God’s p</w:t>
      </w:r>
      <w:r w:rsidRPr="00FE1073">
        <w:t>urpose for our lives.</w:t>
      </w:r>
      <w:r>
        <w:t xml:space="preserve"> </w:t>
      </w:r>
      <w:r w:rsidRPr="00FE1073">
        <w:rPr>
          <w:u w:val="single"/>
        </w:rPr>
        <w:t>One</w:t>
      </w:r>
      <w:r w:rsidRPr="00FE1073">
        <w:t xml:space="preserve"> of the </w:t>
      </w:r>
      <w:r w:rsidRPr="00FE1073">
        <w:rPr>
          <w:b/>
        </w:rPr>
        <w:t>most important messages</w:t>
      </w:r>
      <w:r w:rsidRPr="00FE1073">
        <w:t xml:space="preserve"> is to be considered in this lesson is that God has inves</w:t>
      </w:r>
      <w:r>
        <w:t>ted into the B</w:t>
      </w:r>
      <w:r w:rsidRPr="00FE1073">
        <w:t>eliever</w:t>
      </w:r>
      <w:r>
        <w:t xml:space="preserve"> His</w:t>
      </w:r>
      <w:r w:rsidRPr="00FE1073">
        <w:t xml:space="preserve"> power and authority.</w:t>
      </w:r>
    </w:p>
    <w:p w:rsidR="004B5003" w:rsidRPr="00FE1073" w:rsidRDefault="004B5003" w:rsidP="004B5003"/>
    <w:p w:rsidR="004B5003" w:rsidRDefault="004B5003" w:rsidP="004B5003">
      <w:pPr>
        <w:pStyle w:val="verse"/>
      </w:pPr>
      <w:r>
        <w:rPr>
          <w:i w:val="0"/>
        </w:rPr>
        <w:t>Lu</w:t>
      </w:r>
      <w:r w:rsidRPr="00456CCD">
        <w:rPr>
          <w:i w:val="0"/>
        </w:rPr>
        <w:t>ke 9:1—</w:t>
      </w:r>
      <w:r w:rsidRPr="00FE1073">
        <w:t xml:space="preserve">Then he called his twelve disciples together, and gave them </w:t>
      </w:r>
      <w:r w:rsidRPr="007F5AE4">
        <w:rPr>
          <w:b/>
        </w:rPr>
        <w:t>power</w:t>
      </w:r>
      <w:r w:rsidRPr="00FE1073">
        <w:t xml:space="preserve"> and </w:t>
      </w:r>
      <w:r w:rsidRPr="00FE1073">
        <w:rPr>
          <w:b/>
        </w:rPr>
        <w:t xml:space="preserve">authority </w:t>
      </w:r>
      <w:r w:rsidRPr="00FE1073">
        <w:t>over all devils, and to cure diseases.</w:t>
      </w:r>
    </w:p>
    <w:p w:rsidR="004B5003" w:rsidRDefault="004B5003" w:rsidP="004B5003">
      <w:pPr>
        <w:pStyle w:val="verse"/>
      </w:pPr>
      <w:r>
        <w:t>John 1:12—</w:t>
      </w:r>
      <w:r w:rsidRPr="00FE1073">
        <w:t xml:space="preserve">But as many as received him, to them gave he </w:t>
      </w:r>
      <w:r w:rsidRPr="00FE1073">
        <w:rPr>
          <w:b/>
        </w:rPr>
        <w:t>power</w:t>
      </w:r>
      <w:r w:rsidRPr="00FE1073">
        <w:t xml:space="preserve"> to become the sons of God, even to them that believe on his name</w:t>
      </w:r>
      <w:r>
        <w:t xml:space="preserve">. </w:t>
      </w:r>
    </w:p>
    <w:p w:rsidR="004B5003" w:rsidRDefault="004B5003" w:rsidP="004B5003">
      <w:pPr>
        <w:pStyle w:val="verse"/>
      </w:pPr>
      <w:r w:rsidRPr="00FE1073">
        <w:t>Mat</w:t>
      </w:r>
      <w:r>
        <w:t>t. 10:1—</w:t>
      </w:r>
      <w:r w:rsidRPr="00FE1073">
        <w:t xml:space="preserve">And when he had called unto him his twelve disciples, he gave them </w:t>
      </w:r>
      <w:r w:rsidRPr="00FE1073">
        <w:rPr>
          <w:b/>
        </w:rPr>
        <w:t xml:space="preserve">power </w:t>
      </w:r>
      <w:r w:rsidRPr="00FE1073">
        <w:t>against unclean spirits, to cast them out, and to heal all manner of sickness and all manner of disease.</w:t>
      </w:r>
      <w:r>
        <w:t xml:space="preserve"> </w:t>
      </w:r>
    </w:p>
    <w:p w:rsidR="004B5003" w:rsidRDefault="004B5003" w:rsidP="004B5003">
      <w:pPr>
        <w:pStyle w:val="verse"/>
      </w:pPr>
      <w:r>
        <w:t>2 Cor. 10:8—</w:t>
      </w:r>
      <w:r w:rsidRPr="00FE1073">
        <w:t xml:space="preserve">For though I should boast somewhat more of our </w:t>
      </w:r>
      <w:r w:rsidRPr="007F5AE4">
        <w:rPr>
          <w:b/>
        </w:rPr>
        <w:t>authority</w:t>
      </w:r>
      <w:r w:rsidRPr="00FE1073">
        <w:t>, which the Lord hath given us for edification, and not for your destruction, I should not be ashamed:</w:t>
      </w:r>
    </w:p>
    <w:p w:rsidR="004B5003" w:rsidRDefault="004B5003" w:rsidP="004B5003">
      <w:pPr>
        <w:pStyle w:val="verse"/>
      </w:pPr>
      <w:r w:rsidRPr="00FE1073">
        <w:t>Ti</w:t>
      </w:r>
      <w:r>
        <w:t>tus2:15—</w:t>
      </w:r>
      <w:r w:rsidRPr="00FE1073">
        <w:t xml:space="preserve">These things speak, and exhort, and rebuke with all </w:t>
      </w:r>
      <w:r w:rsidRPr="007F5AE4">
        <w:rPr>
          <w:b/>
        </w:rPr>
        <w:t>authority</w:t>
      </w:r>
      <w:r w:rsidRPr="00FE1073">
        <w:t>. Let no man despise thee.</w:t>
      </w:r>
    </w:p>
    <w:p w:rsidR="004B5003" w:rsidRPr="00FE1073" w:rsidRDefault="004B5003" w:rsidP="004B5003">
      <w:pPr>
        <w:pStyle w:val="verse"/>
      </w:pPr>
    </w:p>
    <w:p w:rsidR="004B5003" w:rsidRDefault="004B5003" w:rsidP="004B5003">
      <w:pPr>
        <w:ind w:firstLine="720"/>
      </w:pPr>
      <w:r>
        <w:t>The Believer cannot be hindered or stopped by the devil if he knows how to properly use what God has promised and provided. We must be aware of God’s provision, but we must also learn how to put that promise to practice.</w:t>
      </w:r>
    </w:p>
    <w:p w:rsidR="004B5003" w:rsidRDefault="004B5003" w:rsidP="004B5003">
      <w:pPr>
        <w:ind w:firstLine="720"/>
      </w:pPr>
      <w:r>
        <w:t xml:space="preserve">All that God has promised is added to our lives as we diligently </w:t>
      </w:r>
      <w:r w:rsidRPr="004C73B1">
        <w:rPr>
          <w:b/>
        </w:rPr>
        <w:t>believe</w:t>
      </w:r>
      <w:r>
        <w:t xml:space="preserve"> Him. Such faith requires implicit </w:t>
      </w:r>
      <w:r w:rsidRPr="004C73B1">
        <w:rPr>
          <w:b/>
        </w:rPr>
        <w:t>obedience</w:t>
      </w:r>
      <w:r>
        <w:t>. Believe and Obey.</w:t>
      </w:r>
      <w:r>
        <w:br w:type="page"/>
      </w:r>
    </w:p>
    <w:p w:rsidR="004B5003" w:rsidRDefault="004B5003" w:rsidP="004B5003">
      <w:pPr>
        <w:pStyle w:val="Heading3"/>
      </w:pPr>
      <w:r>
        <w:t>What does this Power and Authority Mean?</w:t>
      </w:r>
    </w:p>
    <w:p w:rsidR="004B5003" w:rsidRPr="00EB4B9E" w:rsidRDefault="004B5003" w:rsidP="004B5003">
      <w:pPr>
        <w:rPr>
          <w:sz w:val="16"/>
          <w:szCs w:val="16"/>
        </w:rPr>
      </w:pPr>
    </w:p>
    <w:p w:rsidR="004B5003" w:rsidRPr="00A46988" w:rsidRDefault="004B5003" w:rsidP="004B5003">
      <w:pPr>
        <w:ind w:firstLine="720"/>
        <w:rPr>
          <w:b/>
          <w:sz w:val="28"/>
          <w:szCs w:val="28"/>
        </w:rPr>
      </w:pPr>
      <w:r>
        <w:rPr>
          <w:b/>
          <w:sz w:val="28"/>
          <w:szCs w:val="28"/>
        </w:rPr>
        <w:t>Five</w:t>
      </w:r>
      <w:r w:rsidRPr="00A46988">
        <w:rPr>
          <w:b/>
          <w:sz w:val="28"/>
          <w:szCs w:val="28"/>
        </w:rPr>
        <w:t xml:space="preserve"> different Greek words…</w:t>
      </w:r>
    </w:p>
    <w:p w:rsidR="004B5003" w:rsidRDefault="004B5003" w:rsidP="004B5003">
      <w:r w:rsidRPr="00BD4090">
        <w:rPr>
          <w:b/>
        </w:rPr>
        <w:t>exousia</w:t>
      </w:r>
      <w:r>
        <w:t xml:space="preserve">, </w:t>
      </w:r>
      <w:r>
        <w:rPr>
          <w:b/>
        </w:rPr>
        <w:t>Gr.</w:t>
      </w:r>
      <w:r>
        <w:t xml:space="preserve"> authority; privilege</w:t>
      </w:r>
      <w:r w:rsidRPr="00FE1073">
        <w:t>,</w:t>
      </w:r>
      <w:r>
        <w:t xml:space="preserve"> capacity, competency, </w:t>
      </w:r>
      <w:r w:rsidRPr="00FE1073">
        <w:t xml:space="preserve">mastery </w:t>
      </w:r>
    </w:p>
    <w:p w:rsidR="004B5003" w:rsidRPr="002512B2" w:rsidRDefault="004B5003" w:rsidP="004B5003">
      <w:pPr>
        <w:rPr>
          <w:b/>
        </w:rPr>
      </w:pPr>
      <w:r>
        <w:rPr>
          <w:b/>
        </w:rPr>
        <w:t xml:space="preserve">dunamis, Gr. </w:t>
      </w:r>
      <w:r>
        <w:t>f</w:t>
      </w:r>
      <w:r w:rsidRPr="00FE1073">
        <w:t>orc</w:t>
      </w:r>
      <w:r>
        <w:t xml:space="preserve">e, specially, miraculous power </w:t>
      </w:r>
    </w:p>
    <w:p w:rsidR="004B5003" w:rsidRDefault="004B5003" w:rsidP="004B5003">
      <w:r>
        <w:rPr>
          <w:b/>
        </w:rPr>
        <w:t>k</w:t>
      </w:r>
      <w:r w:rsidRPr="002512B2">
        <w:rPr>
          <w:b/>
        </w:rPr>
        <w:t xml:space="preserve">ratos, Gr. </w:t>
      </w:r>
      <w:r>
        <w:t>v</w:t>
      </w:r>
      <w:r w:rsidRPr="00FE1073">
        <w:t>igor ("great") --dominion, might(-ily), power, strength.</w:t>
      </w:r>
    </w:p>
    <w:p w:rsidR="004B5003" w:rsidRDefault="004B5003" w:rsidP="004B5003">
      <w:r w:rsidRPr="002512B2">
        <w:rPr>
          <w:b/>
        </w:rPr>
        <w:t>arch</w:t>
      </w:r>
      <w:r>
        <w:rPr>
          <w:b/>
        </w:rPr>
        <w:t>e</w:t>
      </w:r>
      <w:r w:rsidRPr="002512B2">
        <w:rPr>
          <w:b/>
        </w:rPr>
        <w:t>, Gr.</w:t>
      </w:r>
      <w:r>
        <w:t xml:space="preserve">  a commencement, or chief,</w:t>
      </w:r>
      <w:r w:rsidRPr="00FE1073">
        <w:t>fir</w:t>
      </w:r>
      <w:r>
        <w:t>st (estate), magistrate, power</w:t>
      </w:r>
    </w:p>
    <w:p w:rsidR="004B5003" w:rsidRPr="00EB4B9E" w:rsidRDefault="004B5003" w:rsidP="004B5003">
      <w:pPr>
        <w:rPr>
          <w:b/>
          <w:sz w:val="16"/>
          <w:szCs w:val="16"/>
        </w:rPr>
      </w:pPr>
    </w:p>
    <w:p w:rsidR="004B5003" w:rsidRPr="00A46988" w:rsidRDefault="004B5003" w:rsidP="004B5003">
      <w:pPr>
        <w:ind w:firstLine="720"/>
        <w:rPr>
          <w:b/>
          <w:sz w:val="28"/>
          <w:szCs w:val="28"/>
        </w:rPr>
      </w:pPr>
      <w:r w:rsidRPr="00A46988">
        <w:rPr>
          <w:b/>
          <w:sz w:val="28"/>
          <w:szCs w:val="28"/>
        </w:rPr>
        <w:t>…that are translated</w:t>
      </w:r>
      <w:r>
        <w:rPr>
          <w:b/>
          <w:sz w:val="28"/>
          <w:szCs w:val="28"/>
        </w:rPr>
        <w:t xml:space="preserve"> almost interchangeably.</w:t>
      </w:r>
    </w:p>
    <w:p w:rsidR="004B5003" w:rsidRPr="00EB4B9E" w:rsidRDefault="004B5003" w:rsidP="004B5003">
      <w:pPr>
        <w:rPr>
          <w:b/>
          <w:sz w:val="16"/>
          <w:szCs w:val="16"/>
        </w:rPr>
      </w:pPr>
    </w:p>
    <w:tbl>
      <w:tblPr>
        <w:tblStyle w:val="TableGrid"/>
        <w:tblW w:w="0" w:type="auto"/>
        <w:tblLayout w:type="fixed"/>
        <w:tblLook w:val="04A0"/>
      </w:tblPr>
      <w:tblGrid>
        <w:gridCol w:w="1098"/>
        <w:gridCol w:w="1710"/>
        <w:gridCol w:w="1440"/>
        <w:gridCol w:w="1602"/>
        <w:gridCol w:w="1324"/>
        <w:gridCol w:w="1682"/>
      </w:tblGrid>
      <w:tr w:rsidR="004B5003" w:rsidTr="004B5003">
        <w:tc>
          <w:tcPr>
            <w:tcW w:w="1098" w:type="dxa"/>
            <w:shd w:val="clear" w:color="auto" w:fill="EEECE1" w:themeFill="background2"/>
          </w:tcPr>
          <w:p w:rsidR="004B5003" w:rsidRDefault="004B5003" w:rsidP="002174FF">
            <w:pPr>
              <w:rPr>
                <w:b/>
              </w:rPr>
            </w:pPr>
            <w:r>
              <w:rPr>
                <w:b/>
              </w:rPr>
              <w:t>Greek</w:t>
            </w:r>
          </w:p>
        </w:tc>
        <w:tc>
          <w:tcPr>
            <w:tcW w:w="1710" w:type="dxa"/>
            <w:shd w:val="clear" w:color="auto" w:fill="EEECE1" w:themeFill="background2"/>
          </w:tcPr>
          <w:p w:rsidR="004B5003" w:rsidRDefault="004B5003" w:rsidP="002174FF">
            <w:pPr>
              <w:jc w:val="center"/>
              <w:rPr>
                <w:b/>
              </w:rPr>
            </w:pPr>
            <w:r>
              <w:rPr>
                <w:b/>
              </w:rPr>
              <w:t>Col. 2:15</w:t>
            </w:r>
          </w:p>
        </w:tc>
        <w:tc>
          <w:tcPr>
            <w:tcW w:w="1440" w:type="dxa"/>
            <w:shd w:val="clear" w:color="auto" w:fill="EEECE1" w:themeFill="background2"/>
          </w:tcPr>
          <w:p w:rsidR="004B5003" w:rsidRDefault="004B5003" w:rsidP="002174FF">
            <w:pPr>
              <w:jc w:val="center"/>
              <w:rPr>
                <w:b/>
              </w:rPr>
            </w:pPr>
            <w:r>
              <w:rPr>
                <w:b/>
              </w:rPr>
              <w:t>Luke 9:1</w:t>
            </w:r>
          </w:p>
        </w:tc>
        <w:tc>
          <w:tcPr>
            <w:tcW w:w="1602" w:type="dxa"/>
            <w:shd w:val="clear" w:color="auto" w:fill="EEECE1" w:themeFill="background2"/>
          </w:tcPr>
          <w:p w:rsidR="004B5003" w:rsidRDefault="004B5003" w:rsidP="002174FF">
            <w:pPr>
              <w:jc w:val="center"/>
              <w:rPr>
                <w:b/>
              </w:rPr>
            </w:pPr>
            <w:r>
              <w:rPr>
                <w:b/>
              </w:rPr>
              <w:t>Luke 10:19</w:t>
            </w:r>
          </w:p>
        </w:tc>
        <w:tc>
          <w:tcPr>
            <w:tcW w:w="1324" w:type="dxa"/>
            <w:shd w:val="clear" w:color="auto" w:fill="EEECE1" w:themeFill="background2"/>
          </w:tcPr>
          <w:p w:rsidR="004B5003" w:rsidRDefault="004B5003" w:rsidP="002174FF">
            <w:pPr>
              <w:jc w:val="center"/>
              <w:rPr>
                <w:b/>
              </w:rPr>
            </w:pPr>
            <w:r>
              <w:rPr>
                <w:b/>
              </w:rPr>
              <w:t>Eph. 1:19</w:t>
            </w:r>
          </w:p>
        </w:tc>
        <w:tc>
          <w:tcPr>
            <w:tcW w:w="1682" w:type="dxa"/>
            <w:shd w:val="clear" w:color="auto" w:fill="EEECE1" w:themeFill="background2"/>
          </w:tcPr>
          <w:p w:rsidR="004B5003" w:rsidRDefault="004B5003" w:rsidP="002174FF">
            <w:pPr>
              <w:jc w:val="center"/>
              <w:rPr>
                <w:b/>
              </w:rPr>
            </w:pPr>
            <w:r>
              <w:rPr>
                <w:b/>
              </w:rPr>
              <w:t>Eph. 1:21</w:t>
            </w:r>
          </w:p>
        </w:tc>
      </w:tr>
      <w:tr w:rsidR="004B5003" w:rsidTr="004B5003">
        <w:tc>
          <w:tcPr>
            <w:tcW w:w="1098" w:type="dxa"/>
          </w:tcPr>
          <w:p w:rsidR="004B5003" w:rsidRPr="00505DE5" w:rsidRDefault="004B5003" w:rsidP="002174FF">
            <w:pPr>
              <w:rPr>
                <w:i/>
              </w:rPr>
            </w:pPr>
            <w:r w:rsidRPr="00505DE5">
              <w:rPr>
                <w:i/>
              </w:rPr>
              <w:t>exousia</w:t>
            </w:r>
          </w:p>
        </w:tc>
        <w:tc>
          <w:tcPr>
            <w:tcW w:w="1710" w:type="dxa"/>
          </w:tcPr>
          <w:p w:rsidR="004B5003" w:rsidRPr="00505DE5" w:rsidRDefault="004B5003" w:rsidP="002174FF">
            <w:pPr>
              <w:jc w:val="center"/>
            </w:pPr>
            <w:r w:rsidRPr="00505DE5">
              <w:t>“powers”</w:t>
            </w:r>
          </w:p>
        </w:tc>
        <w:tc>
          <w:tcPr>
            <w:tcW w:w="1440" w:type="dxa"/>
          </w:tcPr>
          <w:p w:rsidR="004B5003" w:rsidRPr="00505DE5" w:rsidRDefault="004B5003" w:rsidP="002174FF">
            <w:pPr>
              <w:jc w:val="center"/>
            </w:pPr>
            <w:r w:rsidRPr="00505DE5">
              <w:t>“authority”</w:t>
            </w:r>
          </w:p>
        </w:tc>
        <w:tc>
          <w:tcPr>
            <w:tcW w:w="1602" w:type="dxa"/>
          </w:tcPr>
          <w:p w:rsidR="004B5003" w:rsidRPr="00505DE5" w:rsidRDefault="004B5003" w:rsidP="002174FF">
            <w:pPr>
              <w:jc w:val="center"/>
            </w:pPr>
            <w:r w:rsidRPr="00505DE5">
              <w:t>“power”</w:t>
            </w:r>
          </w:p>
        </w:tc>
        <w:tc>
          <w:tcPr>
            <w:tcW w:w="1324" w:type="dxa"/>
          </w:tcPr>
          <w:p w:rsidR="004B5003" w:rsidRPr="00505DE5" w:rsidRDefault="004B5003" w:rsidP="002174FF">
            <w:pPr>
              <w:jc w:val="center"/>
            </w:pPr>
            <w:r w:rsidRPr="00505DE5">
              <w:t>-</w:t>
            </w:r>
          </w:p>
        </w:tc>
        <w:tc>
          <w:tcPr>
            <w:tcW w:w="1682" w:type="dxa"/>
          </w:tcPr>
          <w:p w:rsidR="004B5003" w:rsidRPr="00505DE5" w:rsidRDefault="004B5003" w:rsidP="002174FF">
            <w:pPr>
              <w:jc w:val="center"/>
            </w:pPr>
            <w:r w:rsidRPr="00505DE5">
              <w:t>“power”</w:t>
            </w:r>
          </w:p>
        </w:tc>
      </w:tr>
      <w:tr w:rsidR="004B5003" w:rsidTr="004B5003">
        <w:tc>
          <w:tcPr>
            <w:tcW w:w="1098" w:type="dxa"/>
          </w:tcPr>
          <w:p w:rsidR="004B5003" w:rsidRPr="00505DE5" w:rsidRDefault="004B5003" w:rsidP="002174FF">
            <w:pPr>
              <w:rPr>
                <w:i/>
              </w:rPr>
            </w:pPr>
            <w:r w:rsidRPr="00505DE5">
              <w:rPr>
                <w:i/>
              </w:rPr>
              <w:t>dunamis</w:t>
            </w:r>
          </w:p>
        </w:tc>
        <w:tc>
          <w:tcPr>
            <w:tcW w:w="1710" w:type="dxa"/>
          </w:tcPr>
          <w:p w:rsidR="004B5003" w:rsidRPr="00505DE5" w:rsidRDefault="004B5003" w:rsidP="002174FF">
            <w:pPr>
              <w:jc w:val="center"/>
            </w:pPr>
            <w:r w:rsidRPr="00505DE5">
              <w:t>-</w:t>
            </w:r>
          </w:p>
        </w:tc>
        <w:tc>
          <w:tcPr>
            <w:tcW w:w="1440" w:type="dxa"/>
          </w:tcPr>
          <w:p w:rsidR="004B5003" w:rsidRPr="00505DE5" w:rsidRDefault="004B5003" w:rsidP="002174FF">
            <w:pPr>
              <w:jc w:val="center"/>
            </w:pPr>
            <w:r w:rsidRPr="00505DE5">
              <w:t>“power”</w:t>
            </w:r>
          </w:p>
        </w:tc>
        <w:tc>
          <w:tcPr>
            <w:tcW w:w="1602" w:type="dxa"/>
          </w:tcPr>
          <w:p w:rsidR="004B5003" w:rsidRPr="00505DE5" w:rsidRDefault="004B5003" w:rsidP="002174FF">
            <w:pPr>
              <w:jc w:val="center"/>
            </w:pPr>
            <w:r w:rsidRPr="00505DE5">
              <w:t>“power”</w:t>
            </w:r>
          </w:p>
        </w:tc>
        <w:tc>
          <w:tcPr>
            <w:tcW w:w="1324" w:type="dxa"/>
          </w:tcPr>
          <w:p w:rsidR="004B5003" w:rsidRPr="00505DE5" w:rsidRDefault="004B5003" w:rsidP="002174FF">
            <w:pPr>
              <w:jc w:val="center"/>
            </w:pPr>
            <w:r w:rsidRPr="00505DE5">
              <w:t>“power”</w:t>
            </w:r>
          </w:p>
        </w:tc>
        <w:tc>
          <w:tcPr>
            <w:tcW w:w="1682" w:type="dxa"/>
          </w:tcPr>
          <w:p w:rsidR="004B5003" w:rsidRPr="00505DE5" w:rsidRDefault="004B5003" w:rsidP="002174FF">
            <w:pPr>
              <w:jc w:val="center"/>
            </w:pPr>
            <w:r w:rsidRPr="00505DE5">
              <w:t>“might”</w:t>
            </w:r>
          </w:p>
        </w:tc>
      </w:tr>
      <w:tr w:rsidR="004B5003" w:rsidTr="004B5003">
        <w:tc>
          <w:tcPr>
            <w:tcW w:w="1098" w:type="dxa"/>
          </w:tcPr>
          <w:p w:rsidR="004B5003" w:rsidRPr="00505DE5" w:rsidRDefault="004B5003" w:rsidP="002174FF">
            <w:pPr>
              <w:rPr>
                <w:i/>
              </w:rPr>
            </w:pPr>
            <w:r w:rsidRPr="00505DE5">
              <w:rPr>
                <w:i/>
              </w:rPr>
              <w:t>kratos</w:t>
            </w:r>
          </w:p>
        </w:tc>
        <w:tc>
          <w:tcPr>
            <w:tcW w:w="1710" w:type="dxa"/>
          </w:tcPr>
          <w:p w:rsidR="004B5003" w:rsidRPr="00505DE5" w:rsidRDefault="004B5003" w:rsidP="002174FF">
            <w:pPr>
              <w:jc w:val="center"/>
            </w:pPr>
            <w:r w:rsidRPr="00505DE5">
              <w:t>-</w:t>
            </w:r>
          </w:p>
        </w:tc>
        <w:tc>
          <w:tcPr>
            <w:tcW w:w="1440" w:type="dxa"/>
          </w:tcPr>
          <w:p w:rsidR="004B5003" w:rsidRPr="00505DE5" w:rsidRDefault="004B5003" w:rsidP="002174FF">
            <w:pPr>
              <w:jc w:val="center"/>
            </w:pPr>
            <w:r w:rsidRPr="00505DE5">
              <w:t>-</w:t>
            </w:r>
          </w:p>
        </w:tc>
        <w:tc>
          <w:tcPr>
            <w:tcW w:w="1602" w:type="dxa"/>
          </w:tcPr>
          <w:p w:rsidR="004B5003" w:rsidRPr="00505DE5" w:rsidRDefault="004B5003" w:rsidP="002174FF">
            <w:pPr>
              <w:jc w:val="center"/>
            </w:pPr>
            <w:r w:rsidRPr="00505DE5">
              <w:t>-</w:t>
            </w:r>
          </w:p>
        </w:tc>
        <w:tc>
          <w:tcPr>
            <w:tcW w:w="1324" w:type="dxa"/>
          </w:tcPr>
          <w:p w:rsidR="004B5003" w:rsidRPr="00505DE5" w:rsidRDefault="004B5003" w:rsidP="002174FF">
            <w:pPr>
              <w:jc w:val="center"/>
            </w:pPr>
            <w:r w:rsidRPr="00505DE5">
              <w:t>“power”</w:t>
            </w:r>
          </w:p>
        </w:tc>
        <w:tc>
          <w:tcPr>
            <w:tcW w:w="1682" w:type="dxa"/>
          </w:tcPr>
          <w:p w:rsidR="004B5003" w:rsidRPr="00505DE5" w:rsidRDefault="004B5003" w:rsidP="002174FF">
            <w:pPr>
              <w:jc w:val="center"/>
            </w:pPr>
            <w:r w:rsidRPr="00505DE5">
              <w:t>-</w:t>
            </w:r>
          </w:p>
        </w:tc>
      </w:tr>
      <w:tr w:rsidR="004B5003" w:rsidTr="004B5003">
        <w:tc>
          <w:tcPr>
            <w:tcW w:w="1098" w:type="dxa"/>
          </w:tcPr>
          <w:p w:rsidR="004B5003" w:rsidRPr="00505DE5" w:rsidRDefault="004B5003" w:rsidP="002174FF">
            <w:pPr>
              <w:rPr>
                <w:i/>
              </w:rPr>
            </w:pPr>
            <w:r w:rsidRPr="00505DE5">
              <w:rPr>
                <w:i/>
              </w:rPr>
              <w:t>arche</w:t>
            </w:r>
          </w:p>
        </w:tc>
        <w:tc>
          <w:tcPr>
            <w:tcW w:w="1710" w:type="dxa"/>
          </w:tcPr>
          <w:p w:rsidR="004B5003" w:rsidRPr="00505DE5" w:rsidRDefault="004B5003" w:rsidP="002174FF">
            <w:pPr>
              <w:jc w:val="center"/>
            </w:pPr>
            <w:r w:rsidRPr="00505DE5">
              <w:t>“principalities”</w:t>
            </w:r>
          </w:p>
        </w:tc>
        <w:tc>
          <w:tcPr>
            <w:tcW w:w="1440" w:type="dxa"/>
          </w:tcPr>
          <w:p w:rsidR="004B5003" w:rsidRPr="00505DE5" w:rsidRDefault="004B5003" w:rsidP="002174FF">
            <w:pPr>
              <w:jc w:val="center"/>
            </w:pPr>
            <w:r w:rsidRPr="00505DE5">
              <w:t>-</w:t>
            </w:r>
          </w:p>
        </w:tc>
        <w:tc>
          <w:tcPr>
            <w:tcW w:w="1602" w:type="dxa"/>
          </w:tcPr>
          <w:p w:rsidR="004B5003" w:rsidRPr="00505DE5" w:rsidRDefault="004B5003" w:rsidP="002174FF">
            <w:pPr>
              <w:jc w:val="center"/>
            </w:pPr>
            <w:r w:rsidRPr="00505DE5">
              <w:t>-</w:t>
            </w:r>
          </w:p>
        </w:tc>
        <w:tc>
          <w:tcPr>
            <w:tcW w:w="1324" w:type="dxa"/>
          </w:tcPr>
          <w:p w:rsidR="004B5003" w:rsidRPr="00505DE5" w:rsidRDefault="004B5003" w:rsidP="002174FF">
            <w:pPr>
              <w:jc w:val="center"/>
            </w:pPr>
            <w:r w:rsidRPr="00505DE5">
              <w:t>-</w:t>
            </w:r>
          </w:p>
        </w:tc>
        <w:tc>
          <w:tcPr>
            <w:tcW w:w="1682" w:type="dxa"/>
          </w:tcPr>
          <w:p w:rsidR="004B5003" w:rsidRPr="00505DE5" w:rsidRDefault="004B5003" w:rsidP="002174FF">
            <w:pPr>
              <w:jc w:val="center"/>
            </w:pPr>
            <w:r w:rsidRPr="00505DE5">
              <w:t>“principality”</w:t>
            </w:r>
          </w:p>
        </w:tc>
      </w:tr>
      <w:tr w:rsidR="004B5003" w:rsidTr="004B5003">
        <w:tc>
          <w:tcPr>
            <w:tcW w:w="1098" w:type="dxa"/>
          </w:tcPr>
          <w:p w:rsidR="004B5003" w:rsidRPr="00505DE5" w:rsidRDefault="004B5003" w:rsidP="002174FF">
            <w:pPr>
              <w:rPr>
                <w:i/>
              </w:rPr>
            </w:pPr>
            <w:r w:rsidRPr="00505DE5">
              <w:rPr>
                <w:i/>
              </w:rPr>
              <w:t>kuriotes</w:t>
            </w:r>
          </w:p>
        </w:tc>
        <w:tc>
          <w:tcPr>
            <w:tcW w:w="1710" w:type="dxa"/>
          </w:tcPr>
          <w:p w:rsidR="004B5003" w:rsidRPr="00505DE5" w:rsidRDefault="004B5003" w:rsidP="002174FF">
            <w:pPr>
              <w:jc w:val="center"/>
            </w:pPr>
            <w:r w:rsidRPr="00505DE5">
              <w:t>-</w:t>
            </w:r>
          </w:p>
        </w:tc>
        <w:tc>
          <w:tcPr>
            <w:tcW w:w="1440" w:type="dxa"/>
          </w:tcPr>
          <w:p w:rsidR="004B5003" w:rsidRPr="00505DE5" w:rsidRDefault="004B5003" w:rsidP="002174FF">
            <w:pPr>
              <w:jc w:val="center"/>
            </w:pPr>
            <w:r w:rsidRPr="00505DE5">
              <w:t>-</w:t>
            </w:r>
          </w:p>
        </w:tc>
        <w:tc>
          <w:tcPr>
            <w:tcW w:w="1602" w:type="dxa"/>
          </w:tcPr>
          <w:p w:rsidR="004B5003" w:rsidRPr="00505DE5" w:rsidRDefault="004B5003" w:rsidP="002174FF">
            <w:pPr>
              <w:jc w:val="center"/>
            </w:pPr>
            <w:r w:rsidRPr="00505DE5">
              <w:t>-</w:t>
            </w:r>
          </w:p>
        </w:tc>
        <w:tc>
          <w:tcPr>
            <w:tcW w:w="1324" w:type="dxa"/>
          </w:tcPr>
          <w:p w:rsidR="004B5003" w:rsidRPr="00505DE5" w:rsidRDefault="004B5003" w:rsidP="002174FF">
            <w:pPr>
              <w:jc w:val="center"/>
            </w:pPr>
            <w:r w:rsidRPr="00505DE5">
              <w:t>-</w:t>
            </w:r>
          </w:p>
        </w:tc>
        <w:tc>
          <w:tcPr>
            <w:tcW w:w="1682" w:type="dxa"/>
          </w:tcPr>
          <w:p w:rsidR="004B5003" w:rsidRPr="00505DE5" w:rsidRDefault="004B5003" w:rsidP="002174FF">
            <w:pPr>
              <w:jc w:val="center"/>
            </w:pPr>
            <w:r w:rsidRPr="00505DE5">
              <w:t>“dominion”</w:t>
            </w:r>
          </w:p>
        </w:tc>
      </w:tr>
    </w:tbl>
    <w:p w:rsidR="004B5003" w:rsidRPr="00EB4B9E" w:rsidRDefault="004B5003" w:rsidP="004B5003">
      <w:pPr>
        <w:ind w:left="360" w:hanging="360"/>
        <w:rPr>
          <w:sz w:val="16"/>
          <w:szCs w:val="16"/>
        </w:rPr>
      </w:pPr>
    </w:p>
    <w:p w:rsidR="004B5003" w:rsidRDefault="004B5003" w:rsidP="004B5003">
      <w:pPr>
        <w:ind w:firstLine="720"/>
      </w:pPr>
      <w:r w:rsidRPr="00505DE5">
        <w:t>Power and authority are</w:t>
      </w:r>
      <w:r>
        <w:t xml:space="preserve"> so intimately related, it is difficult to separate the one from the other. Both power and authority are promised and at no time do we have to be </w:t>
      </w:r>
      <w:r w:rsidRPr="00505DE5">
        <w:rPr>
          <w:b/>
        </w:rPr>
        <w:t>with</w:t>
      </w:r>
      <w:r>
        <w:t xml:space="preserve"> power and </w:t>
      </w:r>
      <w:r w:rsidRPr="00505DE5">
        <w:rPr>
          <w:b/>
        </w:rPr>
        <w:t>without</w:t>
      </w:r>
      <w:r w:rsidR="00DF6532">
        <w:t xml:space="preserve"> authority or vice</w:t>
      </w:r>
      <w:r>
        <w:t xml:space="preserve"> versa.</w:t>
      </w:r>
    </w:p>
    <w:p w:rsidR="004B5003" w:rsidRDefault="004B5003" w:rsidP="004B5003">
      <w:pPr>
        <w:ind w:firstLine="720"/>
      </w:pPr>
      <w:r>
        <w:t>For the sake of study, ‘power’ and ‘authority’ are distinct in that:</w:t>
      </w:r>
    </w:p>
    <w:p w:rsidR="004B5003" w:rsidRDefault="004B5003" w:rsidP="00F104E4">
      <w:pPr>
        <w:pStyle w:val="ListParagraph"/>
        <w:numPr>
          <w:ilvl w:val="0"/>
          <w:numId w:val="25"/>
        </w:numPr>
        <w:tabs>
          <w:tab w:val="clear" w:pos="720"/>
          <w:tab w:val="num" w:pos="1080"/>
          <w:tab w:val="left" w:pos="3600"/>
        </w:tabs>
        <w:ind w:left="1080"/>
      </w:pPr>
      <w:r>
        <w:t>Power is CAPACITY.</w:t>
      </w:r>
      <w:r>
        <w:tab/>
        <w:t>“18-Wheeler”</w:t>
      </w:r>
      <w:r>
        <w:tab/>
      </w:r>
      <w:r>
        <w:tab/>
        <w:t>-the capacity to go 80 mph</w:t>
      </w:r>
    </w:p>
    <w:p w:rsidR="004B5003" w:rsidRPr="00505DE5" w:rsidRDefault="004B5003" w:rsidP="00F104E4">
      <w:pPr>
        <w:pStyle w:val="ListParagraph"/>
        <w:numPr>
          <w:ilvl w:val="0"/>
          <w:numId w:val="25"/>
        </w:numPr>
        <w:tabs>
          <w:tab w:val="clear" w:pos="720"/>
          <w:tab w:val="num" w:pos="1080"/>
          <w:tab w:val="left" w:pos="3600"/>
        </w:tabs>
        <w:ind w:left="1080"/>
      </w:pPr>
      <w:r>
        <w:t>Authority is RIGHT.</w:t>
      </w:r>
      <w:r>
        <w:tab/>
        <w:t>“Police Officer”</w:t>
      </w:r>
      <w:r>
        <w:tab/>
        <w:t>-the right to say, “Stop!”</w:t>
      </w:r>
    </w:p>
    <w:p w:rsidR="004B5003" w:rsidRPr="00FE1073" w:rsidRDefault="004B5003" w:rsidP="004B5003"/>
    <w:p w:rsidR="004B5003" w:rsidRDefault="004B5003" w:rsidP="004B5003">
      <w:pPr>
        <w:pStyle w:val="Heading3"/>
      </w:pPr>
      <w:r>
        <w:t>Qualifications to Exercise the A</w:t>
      </w:r>
      <w:r w:rsidRPr="00FE1073">
        <w:t xml:space="preserve">uthority of God </w:t>
      </w:r>
    </w:p>
    <w:p w:rsidR="004B5003" w:rsidRPr="00FE1073" w:rsidRDefault="004B5003" w:rsidP="009619D7">
      <w:pPr>
        <w:ind w:left="720"/>
      </w:pPr>
      <w:r w:rsidRPr="00FE1073">
        <w:t>What are the Qualifications to exercise this Authority?</w:t>
      </w:r>
    </w:p>
    <w:p w:rsidR="004B5003" w:rsidRPr="00FE1073" w:rsidRDefault="004B5003" w:rsidP="004B5003">
      <w:pPr>
        <w:pStyle w:val="Heading2"/>
        <w:numPr>
          <w:ilvl w:val="0"/>
          <w:numId w:val="0"/>
        </w:numPr>
        <w:rPr>
          <w:sz w:val="24"/>
        </w:rPr>
      </w:pPr>
      <w:bookmarkStart w:id="31" w:name="_Toc235533558"/>
    </w:p>
    <w:p w:rsidR="004B5003" w:rsidRPr="00FE1073" w:rsidRDefault="004B5003" w:rsidP="00F104E4">
      <w:pPr>
        <w:pStyle w:val="Heading4"/>
        <w:numPr>
          <w:ilvl w:val="0"/>
          <w:numId w:val="45"/>
        </w:numPr>
        <w:ind w:left="1080"/>
      </w:pPr>
      <w:r>
        <w:t>We need to have right k</w:t>
      </w:r>
      <w:r w:rsidRPr="00FE1073">
        <w:t>nowledge</w:t>
      </w:r>
      <w:bookmarkEnd w:id="31"/>
      <w:r w:rsidRPr="00FE1073">
        <w:t xml:space="preserve"> with </w:t>
      </w:r>
      <w:r>
        <w:t>a true e</w:t>
      </w:r>
      <w:r w:rsidRPr="00FE1073">
        <w:t>xperience</w:t>
      </w:r>
      <w:r>
        <w:t>.</w:t>
      </w:r>
    </w:p>
    <w:p w:rsidR="004B5003" w:rsidRDefault="004B5003" w:rsidP="004B5003"/>
    <w:p w:rsidR="004B5003" w:rsidRPr="00FE1073" w:rsidRDefault="004B5003" w:rsidP="004B5003">
      <w:r>
        <w:t xml:space="preserve">Eph. 1:3, 19, 21 </w:t>
      </w:r>
      <w:r>
        <w:sym w:font="Wingdings" w:char="F0DF"/>
      </w:r>
      <w:r>
        <w:t xml:space="preserve">a </w:t>
      </w:r>
      <w:r w:rsidRPr="00FE1073">
        <w:t>place</w:t>
      </w:r>
      <w:r>
        <w:t xml:space="preserve"> or position of power and authority promised.</w:t>
      </w:r>
    </w:p>
    <w:p w:rsidR="004B5003" w:rsidRPr="00FE1073" w:rsidRDefault="004B5003" w:rsidP="004B5003">
      <w:r>
        <w:t xml:space="preserve">2 Peter 1:2-10 </w:t>
      </w:r>
      <w:r>
        <w:sym w:font="Wingdings" w:char="F0DF"/>
      </w:r>
      <w:r>
        <w:t xml:space="preserve">Are we using the power and </w:t>
      </w:r>
      <w:r w:rsidRPr="00FE1073">
        <w:t>authority</w:t>
      </w:r>
      <w:r>
        <w:t xml:space="preserve"> that is promised?</w:t>
      </w:r>
    </w:p>
    <w:p w:rsidR="004B5003" w:rsidRDefault="004B5003" w:rsidP="004B5003">
      <w:pPr>
        <w:ind w:left="360" w:hanging="360"/>
      </w:pPr>
    </w:p>
    <w:p w:rsidR="004B5003" w:rsidRDefault="004B5003" w:rsidP="004B5003">
      <w:pPr>
        <w:ind w:left="360" w:hanging="360"/>
      </w:pPr>
      <w:r w:rsidRPr="00FE1073">
        <w:t>Hebrews 12:2</w:t>
      </w:r>
      <w:r>
        <w:t>—</w:t>
      </w:r>
      <w:r w:rsidRPr="00066420">
        <w:rPr>
          <w:i/>
        </w:rPr>
        <w:t>Looking unto Jesus the author and finisher of our faith; who for the joy that was set before him endured the cross, despising the shame, and is set down at the right</w:t>
      </w:r>
      <w:r w:rsidRPr="00066420">
        <w:rPr>
          <w:b/>
          <w:i/>
        </w:rPr>
        <w:t xml:space="preserve"> hand</w:t>
      </w:r>
      <w:r w:rsidRPr="00066420">
        <w:rPr>
          <w:i/>
        </w:rPr>
        <w:t xml:space="preserve"> of the throne of God.</w:t>
      </w:r>
      <w:r>
        <w:t xml:space="preserve"> (</w:t>
      </w:r>
      <w:r w:rsidRPr="00FE1073">
        <w:t>Acts 19:14-16</w:t>
      </w:r>
      <w:r>
        <w:t>)</w:t>
      </w:r>
    </w:p>
    <w:p w:rsidR="004B5003" w:rsidRPr="00FE1073" w:rsidRDefault="004B5003" w:rsidP="004B5003"/>
    <w:p w:rsidR="004B5003" w:rsidRPr="00FE1073" w:rsidRDefault="004B5003" w:rsidP="004B5003">
      <w:pPr>
        <w:pStyle w:val="Heading4"/>
      </w:pPr>
      <w:bookmarkStart w:id="32" w:name="_Toc235533559"/>
      <w:r>
        <w:t>We need to exercise f</w:t>
      </w:r>
      <w:r w:rsidRPr="00FE1073">
        <w:t>aith</w:t>
      </w:r>
      <w:bookmarkEnd w:id="32"/>
      <w:r>
        <w:t xml:space="preserve"> with p</w:t>
      </w:r>
      <w:r w:rsidRPr="00FE1073">
        <w:t>ower</w:t>
      </w:r>
      <w:r>
        <w:t>.</w:t>
      </w:r>
    </w:p>
    <w:p w:rsidR="004B5003" w:rsidRPr="00FE1073" w:rsidRDefault="004B5003" w:rsidP="00F104E4">
      <w:pPr>
        <w:numPr>
          <w:ilvl w:val="0"/>
          <w:numId w:val="26"/>
        </w:numPr>
        <w:tabs>
          <w:tab w:val="clear" w:pos="2340"/>
          <w:tab w:val="num" w:pos="1440"/>
        </w:tabs>
        <w:ind w:left="1440"/>
      </w:pPr>
      <w:r w:rsidRPr="00FE1073">
        <w:t>To live in accordance wi</w:t>
      </w:r>
      <w:r>
        <w:t xml:space="preserve">th Truth </w:t>
      </w:r>
      <w:r w:rsidRPr="00FE1073">
        <w:t xml:space="preserve"> I Tim. 2:7; Titus 1:1</w:t>
      </w:r>
    </w:p>
    <w:p w:rsidR="004B5003" w:rsidRPr="00FE1073" w:rsidRDefault="004B5003" w:rsidP="00F104E4">
      <w:pPr>
        <w:numPr>
          <w:ilvl w:val="0"/>
          <w:numId w:val="26"/>
        </w:numPr>
        <w:tabs>
          <w:tab w:val="clear" w:pos="2340"/>
          <w:tab w:val="num" w:pos="1440"/>
        </w:tabs>
        <w:ind w:left="1440"/>
      </w:pPr>
      <w:r w:rsidRPr="00FE1073">
        <w:t>Faith with power  II Thes.1:11; Acts 6:8; I Cor. 2:5; I Pt. 1:5</w:t>
      </w:r>
    </w:p>
    <w:p w:rsidR="004B5003" w:rsidRDefault="004B5003" w:rsidP="004B5003">
      <w:pPr>
        <w:ind w:hanging="360"/>
      </w:pPr>
    </w:p>
    <w:p w:rsidR="004B5003" w:rsidRDefault="004B5003" w:rsidP="004B5003">
      <w:pPr>
        <w:ind w:hanging="360"/>
      </w:pPr>
      <w:r>
        <w:t>Matthew 23:23—</w:t>
      </w:r>
      <w:r w:rsidRPr="00066420">
        <w:rPr>
          <w:i/>
        </w:rPr>
        <w:t xml:space="preserve">Woe unto you, scribes and Pharisees, hypocrites! for ye pay tithe of mint and anise and cummin, and have omitted the </w:t>
      </w:r>
      <w:r w:rsidRPr="00066420">
        <w:rPr>
          <w:b/>
          <w:i/>
        </w:rPr>
        <w:t xml:space="preserve">weightier matters of the law, judgment, mercy, and </w:t>
      </w:r>
      <w:r w:rsidRPr="00066420">
        <w:rPr>
          <w:b/>
          <w:i/>
          <w:u w:val="single"/>
        </w:rPr>
        <w:t>faith</w:t>
      </w:r>
      <w:r w:rsidRPr="00066420">
        <w:rPr>
          <w:i/>
        </w:rPr>
        <w:t>: these ought ye to have done, and not to leave the other undone.</w:t>
      </w:r>
      <w:r w:rsidRPr="00FE1073">
        <w:t xml:space="preserve">  </w:t>
      </w:r>
    </w:p>
    <w:p w:rsidR="004B5003" w:rsidRDefault="004B5003" w:rsidP="004B5003">
      <w:pPr>
        <w:ind w:hanging="360"/>
      </w:pPr>
      <w:r w:rsidRPr="00FE1073">
        <w:t xml:space="preserve"> </w:t>
      </w:r>
    </w:p>
    <w:p w:rsidR="004B5003" w:rsidRPr="00FE1073" w:rsidRDefault="004B5003" w:rsidP="004B5003">
      <w:pPr>
        <w:pStyle w:val="Heading4"/>
      </w:pPr>
      <w:r>
        <w:t>We must demonstrate true h</w:t>
      </w:r>
      <w:r w:rsidRPr="00FE1073">
        <w:t>umility</w:t>
      </w:r>
      <w:r>
        <w:t>—complete confidence in God’s power.</w:t>
      </w:r>
    </w:p>
    <w:p w:rsidR="004B5003" w:rsidRPr="00FE1073" w:rsidRDefault="004B5003" w:rsidP="004B5003">
      <w:pPr>
        <w:ind w:left="720"/>
      </w:pPr>
      <w:r w:rsidRPr="00FE1073">
        <w:t xml:space="preserve">Luke 10:20; 2 Cor. 7:9; </w:t>
      </w:r>
      <w:r>
        <w:t>Rom.</w:t>
      </w:r>
      <w:r w:rsidRPr="00FE1073">
        <w:t xml:space="preserve"> 10:5; Gal. 2</w:t>
      </w:r>
      <w:r>
        <w:t xml:space="preserve">:20; </w:t>
      </w:r>
      <w:r w:rsidRPr="00FE1073">
        <w:t>James 4:6, 10; 1 Peter 5:5, 6; Micah</w:t>
      </w:r>
      <w:r>
        <w:t xml:space="preserve"> </w:t>
      </w:r>
      <w:r w:rsidRPr="00FE1073">
        <w:t xml:space="preserve">6:8; John 6:57 </w:t>
      </w:r>
    </w:p>
    <w:p w:rsidR="00E01A91" w:rsidRDefault="00E01A91" w:rsidP="00E01A91">
      <w:pPr>
        <w:pStyle w:val="Heading2"/>
      </w:pPr>
      <w:bookmarkStart w:id="33" w:name="_Toc236228782"/>
      <w:r>
        <w:t>The Need to Confront</w:t>
      </w:r>
      <w:bookmarkEnd w:id="33"/>
    </w:p>
    <w:p w:rsidR="002E66A3" w:rsidRDefault="002E66A3" w:rsidP="002E66A3">
      <w:pPr>
        <w:tabs>
          <w:tab w:val="num" w:pos="1080"/>
        </w:tabs>
      </w:pPr>
    </w:p>
    <w:p w:rsidR="002E66A3" w:rsidRDefault="004B5003" w:rsidP="00267766">
      <w:pPr>
        <w:ind w:firstLine="720"/>
      </w:pPr>
      <w:r>
        <w:t>Do we care</w:t>
      </w:r>
      <w:r w:rsidR="00267766">
        <w:t xml:space="preserve"> enough to c</w:t>
      </w:r>
      <w:r w:rsidR="002E66A3" w:rsidRPr="00FE1073">
        <w:t>onfront</w:t>
      </w:r>
      <w:r w:rsidR="00267766">
        <w:t xml:space="preserve">? </w:t>
      </w:r>
      <w:r w:rsidR="002E66A3" w:rsidRPr="00FE1073">
        <w:t xml:space="preserve">Before comfort </w:t>
      </w:r>
      <w:r w:rsidR="00267766">
        <w:t xml:space="preserve">there must be a true confronting. Read </w:t>
      </w:r>
      <w:r>
        <w:t>Galatians</w:t>
      </w:r>
      <w:r w:rsidR="002E66A3" w:rsidRPr="00FE1073">
        <w:t xml:space="preserve"> 6:1-10</w:t>
      </w:r>
      <w:r w:rsidR="00267766">
        <w:t>.</w:t>
      </w:r>
    </w:p>
    <w:p w:rsidR="00267766" w:rsidRPr="00FE1073" w:rsidRDefault="00267766" w:rsidP="00267766">
      <w:pPr>
        <w:ind w:firstLine="720"/>
      </w:pPr>
    </w:p>
    <w:p w:rsidR="002E66A3" w:rsidRPr="00267766" w:rsidRDefault="00267766" w:rsidP="00267766">
      <w:pPr>
        <w:ind w:left="360" w:hanging="360"/>
        <w:rPr>
          <w:i/>
        </w:rPr>
      </w:pPr>
      <w:r>
        <w:t>Gal. 6:1,2—</w:t>
      </w:r>
      <w:r w:rsidR="002E66A3" w:rsidRPr="00267766">
        <w:rPr>
          <w:i/>
        </w:rPr>
        <w:t xml:space="preserve">Brethren, if a man be overtaken in a fault, ye which are spiritual, restore such an one in the spirit of meekness; considering thyself, lest thou also be tempted. </w:t>
      </w:r>
      <w:r w:rsidR="002E66A3" w:rsidRPr="00267766">
        <w:t>2</w:t>
      </w:r>
      <w:r w:rsidR="002E66A3" w:rsidRPr="00267766">
        <w:rPr>
          <w:i/>
        </w:rPr>
        <w:t xml:space="preserve"> Bear ye one another's burdens, and so fulfill the law of Christ.</w:t>
      </w:r>
    </w:p>
    <w:p w:rsidR="002E66A3" w:rsidRPr="00FE1073" w:rsidRDefault="002E66A3" w:rsidP="002E66A3"/>
    <w:p w:rsidR="002E66A3" w:rsidRPr="00FE1073" w:rsidRDefault="002E66A3" w:rsidP="00267766">
      <w:pPr>
        <w:ind w:firstLine="720"/>
      </w:pPr>
      <w:r w:rsidRPr="00FE1073">
        <w:t>What is the Churches responsibility when a professing Christian commits a sin?</w:t>
      </w:r>
      <w:r w:rsidR="00267766">
        <w:t xml:space="preserve"> </w:t>
      </w:r>
      <w:r w:rsidRPr="00FE1073">
        <w:t>Confronting is for true brethren that are spiritual to do.</w:t>
      </w:r>
      <w:r w:rsidR="00267766">
        <w:t xml:space="preserve"> </w:t>
      </w:r>
      <w:r w:rsidRPr="00FE1073">
        <w:t>True brethren that are spiritual have the responsibility to confront the man that has been overtaken in a fault that he might be restored.</w:t>
      </w:r>
    </w:p>
    <w:p w:rsidR="002E66A3" w:rsidRPr="00FE1073" w:rsidRDefault="002E66A3" w:rsidP="002E66A3"/>
    <w:p w:rsidR="002E66A3" w:rsidRDefault="002E66A3" w:rsidP="00F104E4">
      <w:pPr>
        <w:pStyle w:val="Heading3"/>
        <w:numPr>
          <w:ilvl w:val="0"/>
          <w:numId w:val="40"/>
        </w:numPr>
      </w:pPr>
      <w:r w:rsidRPr="00267766">
        <w:rPr>
          <w:b/>
        </w:rPr>
        <w:t>Brethren</w:t>
      </w:r>
      <w:r w:rsidRPr="00FE1073">
        <w:t>, if a man be overtaken in a fault</w:t>
      </w:r>
      <w:r w:rsidR="00554B73">
        <w:t>…</w:t>
      </w:r>
    </w:p>
    <w:p w:rsidR="00554B73" w:rsidRPr="00554B73" w:rsidRDefault="00554B73" w:rsidP="00554B73"/>
    <w:p w:rsidR="002E66A3" w:rsidRPr="00FE1073" w:rsidRDefault="00554B73" w:rsidP="00554B73">
      <w:pPr>
        <w:pStyle w:val="Heading4"/>
        <w:numPr>
          <w:ilvl w:val="0"/>
          <w:numId w:val="0"/>
        </w:numPr>
        <w:ind w:firstLine="720"/>
      </w:pPr>
      <w:r>
        <w:t>A</w:t>
      </w:r>
      <w:r w:rsidR="002E66A3" w:rsidRPr="00FE1073">
        <w:t>lways confront the wrong with the truth.</w:t>
      </w:r>
      <w:r>
        <w:t xml:space="preserve"> </w:t>
      </w:r>
      <w:r w:rsidR="002E66A3" w:rsidRPr="00FE1073">
        <w:t>Spiritual brethren must use the truth of Gods’ Word to confront the wrong.</w:t>
      </w:r>
      <w:r>
        <w:t xml:space="preserve"> (</w:t>
      </w:r>
      <w:r w:rsidR="002E66A3" w:rsidRPr="00FE1073">
        <w:t>John 1:11; Ps 69:8; 122:8; 133:1; Prov. 6:10-19</w:t>
      </w:r>
      <w:r>
        <w:t>)</w:t>
      </w:r>
    </w:p>
    <w:p w:rsidR="002E66A3" w:rsidRDefault="002E66A3" w:rsidP="00554B73">
      <w:pPr>
        <w:pStyle w:val="Heading4"/>
        <w:numPr>
          <w:ilvl w:val="0"/>
          <w:numId w:val="0"/>
        </w:numPr>
        <w:ind w:firstLine="720"/>
      </w:pPr>
      <w:r w:rsidRPr="00FE1073">
        <w:t>Confronting wrong is always done while depending on the grace of God to help</w:t>
      </w:r>
      <w:r w:rsidR="00554B73">
        <w:t>. (</w:t>
      </w:r>
      <w:r w:rsidRPr="00FE1073">
        <w:t>Gal. 1:6; 2:21; 6:18</w:t>
      </w:r>
      <w:r w:rsidR="00554B73">
        <w:t xml:space="preserve">) </w:t>
      </w:r>
      <w:r w:rsidRPr="00FE1073">
        <w:t>Where the grace of God is depended on there will be boldness and a prayer life.</w:t>
      </w:r>
      <w:r w:rsidR="00554B73">
        <w:t xml:space="preserve"> </w:t>
      </w:r>
      <w:r w:rsidRPr="00FE1073">
        <w:t xml:space="preserve">Boldness and a </w:t>
      </w:r>
      <w:r w:rsidR="00554B73">
        <w:t xml:space="preserve">consistent </w:t>
      </w:r>
      <w:r w:rsidRPr="00FE1073">
        <w:t>prayer life is so important in striving for the r</w:t>
      </w:r>
      <w:r w:rsidR="00554B73">
        <w:t xml:space="preserve">estoration of the one overtaken. Because he is hurt, </w:t>
      </w:r>
      <w:r w:rsidR="00594874">
        <w:t xml:space="preserve">hopeless </w:t>
      </w:r>
      <w:r w:rsidRPr="00FE1073">
        <w:t>and many times bitter</w:t>
      </w:r>
      <w:r w:rsidR="00554B73">
        <w:t>,</w:t>
      </w:r>
      <w:r w:rsidRPr="00FE1073">
        <w:t xml:space="preserve"> it is impossible to renew him to repentance.</w:t>
      </w:r>
    </w:p>
    <w:p w:rsidR="00554B73" w:rsidRPr="00554B73" w:rsidRDefault="00554B73" w:rsidP="00554B73"/>
    <w:p w:rsidR="002E66A3" w:rsidRPr="00FE1073" w:rsidRDefault="00554B73" w:rsidP="002E66A3">
      <w:r>
        <w:t>Paul confronted Peter:</w:t>
      </w:r>
    </w:p>
    <w:p w:rsidR="00554B73" w:rsidRPr="00554B73" w:rsidRDefault="00554B73" w:rsidP="00554B73">
      <w:pPr>
        <w:ind w:left="360" w:hanging="360"/>
        <w:rPr>
          <w:i/>
        </w:rPr>
      </w:pPr>
      <w:r>
        <w:t>Galatians 2:11—</w:t>
      </w:r>
      <w:r w:rsidRPr="00554B73">
        <w:rPr>
          <w:i/>
        </w:rPr>
        <w:t>But when Peter was come to Antioch, I withstood him to the face, because he was to be blamed.</w:t>
      </w:r>
    </w:p>
    <w:p w:rsidR="00594874" w:rsidRPr="00594874" w:rsidRDefault="00594874" w:rsidP="00594874">
      <w:r>
        <w:t xml:space="preserve">In 3 John 1:9,10, Paul commits to confronting </w:t>
      </w:r>
      <w:r w:rsidRPr="00885ABB">
        <w:t>Diotrephes</w:t>
      </w:r>
      <w:r>
        <w:rPr>
          <w:i/>
        </w:rPr>
        <w:t xml:space="preserve"> </w:t>
      </w:r>
      <w:r>
        <w:t>during his next visit.</w:t>
      </w:r>
      <w:r w:rsidRPr="00594874">
        <w:rPr>
          <w:i/>
        </w:rPr>
        <w:t xml:space="preserve"> </w:t>
      </w:r>
    </w:p>
    <w:p w:rsidR="00594874" w:rsidRDefault="00594874" w:rsidP="00554B73">
      <w:pPr>
        <w:rPr>
          <w:b/>
        </w:rPr>
      </w:pPr>
    </w:p>
    <w:p w:rsidR="00554B73" w:rsidRPr="00554B73" w:rsidRDefault="00554B73" w:rsidP="00554B73">
      <w:pPr>
        <w:ind w:left="360" w:hanging="360"/>
        <w:rPr>
          <w:i/>
        </w:rPr>
      </w:pPr>
      <w:r>
        <w:t>I</w:t>
      </w:r>
      <w:r w:rsidRPr="00554B73">
        <w:t xml:space="preserve"> Cor.  8:12</w:t>
      </w:r>
      <w:r>
        <w:rPr>
          <w:i/>
        </w:rPr>
        <w:t>—</w:t>
      </w:r>
      <w:r w:rsidRPr="00554B73">
        <w:rPr>
          <w:i/>
        </w:rPr>
        <w:t xml:space="preserve">But when ye sin so against the brethren, and wound their weak conscience, </w:t>
      </w:r>
      <w:r w:rsidRPr="00554B73">
        <w:rPr>
          <w:i/>
          <w:u w:val="single"/>
        </w:rPr>
        <w:t>ye sin against Christ</w:t>
      </w:r>
      <w:r w:rsidRPr="00554B73">
        <w:rPr>
          <w:i/>
        </w:rPr>
        <w:t>.</w:t>
      </w:r>
    </w:p>
    <w:p w:rsidR="002E66A3" w:rsidRPr="00FE1073" w:rsidRDefault="002E66A3" w:rsidP="002E66A3">
      <w:r w:rsidRPr="00FE1073">
        <w:t>Ro</w:t>
      </w:r>
      <w:r w:rsidR="00594874">
        <w:t>m. 8:12—</w:t>
      </w:r>
      <w:r w:rsidRPr="00594874">
        <w:rPr>
          <w:i/>
        </w:rPr>
        <w:t xml:space="preserve">Therefore, brethren, </w:t>
      </w:r>
      <w:r w:rsidRPr="00594874">
        <w:rPr>
          <w:b/>
          <w:i/>
        </w:rPr>
        <w:t>we are debtors</w:t>
      </w:r>
      <w:r w:rsidRPr="00594874">
        <w:rPr>
          <w:i/>
        </w:rPr>
        <w:t>, not to the flesh, to live after the flesh.</w:t>
      </w:r>
    </w:p>
    <w:p w:rsidR="002E66A3" w:rsidRPr="00FE1073" w:rsidRDefault="002E66A3" w:rsidP="002E66A3">
      <w:r w:rsidRPr="00FE1073">
        <w:t>Rom</w:t>
      </w:r>
      <w:r w:rsidR="00594874">
        <w:t>.</w:t>
      </w:r>
      <w:r w:rsidR="00554B73">
        <w:t xml:space="preserve"> 7:4; 8:13; 9:3; 10:1; 11:25;</w:t>
      </w:r>
      <w:r w:rsidRPr="00FE1073">
        <w:t xml:space="preserve"> 15:15, 30; 16:17;  1 Cor. 1:10, 11; 3:1; 4:6; 6:5, 8; 7:24 </w:t>
      </w:r>
    </w:p>
    <w:p w:rsidR="002E66A3" w:rsidRPr="00FE1073" w:rsidRDefault="002E66A3" w:rsidP="002E66A3">
      <w:pPr>
        <w:rPr>
          <w:b/>
        </w:rPr>
      </w:pPr>
    </w:p>
    <w:p w:rsidR="002E66A3" w:rsidRPr="00FE1073" w:rsidRDefault="00594874" w:rsidP="00594874">
      <w:pPr>
        <w:ind w:left="360" w:hanging="360"/>
      </w:pPr>
      <w:r>
        <w:t>1John 3:16—</w:t>
      </w:r>
      <w:r w:rsidR="002E66A3" w:rsidRPr="00594874">
        <w:rPr>
          <w:i/>
        </w:rPr>
        <w:t>Hereby perceive we the love of God, because he laid down his life for us: and we ought to lay down our lives for the brethren.</w:t>
      </w:r>
    </w:p>
    <w:p w:rsidR="00885ABB" w:rsidRDefault="00594874" w:rsidP="00885ABB">
      <w:pPr>
        <w:ind w:firstLine="720"/>
        <w:rPr>
          <w:b/>
        </w:rPr>
      </w:pPr>
      <w:r>
        <w:rPr>
          <w:b/>
        </w:rPr>
        <w:t>Instead of watching our wounded sol</w:t>
      </w:r>
      <w:r w:rsidR="00885ABB">
        <w:rPr>
          <w:b/>
        </w:rPr>
        <w:t xml:space="preserve">diers fall to the way side and </w:t>
      </w:r>
      <w:r>
        <w:rPr>
          <w:b/>
        </w:rPr>
        <w:t>simply continuing on our solo march, we should carry a deep concern for our brethren that have fallen. We are commanded in this to the very extant of laying down our lives for the brethren—our life for theirs.</w:t>
      </w:r>
    </w:p>
    <w:p w:rsidR="002E66A3" w:rsidRPr="00885ABB" w:rsidRDefault="00885ABB" w:rsidP="00885ABB">
      <w:pPr>
        <w:ind w:firstLine="720"/>
        <w:rPr>
          <w:b/>
        </w:rPr>
      </w:pPr>
      <w:r>
        <w:t xml:space="preserve"> The word “fault”</w:t>
      </w:r>
      <w:r w:rsidR="002E66A3" w:rsidRPr="00FE1073">
        <w:t xml:space="preserve"> (trespass, or sin) means </w:t>
      </w:r>
      <w:r w:rsidR="002E66A3" w:rsidRPr="00885ABB">
        <w:rPr>
          <w:i/>
        </w:rPr>
        <w:t>to stumble or fall</w:t>
      </w:r>
      <w:r w:rsidR="002E66A3" w:rsidRPr="00FE1073">
        <w:t>.</w:t>
      </w:r>
      <w:r>
        <w:t xml:space="preserve"> No matter how many have fallen we need to carry to them a message of reconciliation to God</w:t>
      </w:r>
      <w:r>
        <w:rPr>
          <w:b/>
        </w:rPr>
        <w:t xml:space="preserve"> “Be reconciled to God.” </w:t>
      </w:r>
      <w:r>
        <w:t>Rom.</w:t>
      </w:r>
      <w:r w:rsidR="002E66A3" w:rsidRPr="00FE1073">
        <w:t xml:space="preserve"> 4:25; 5:15-20; II Cor. 5:17-20 </w:t>
      </w:r>
      <w:r>
        <w:t>; Eph.2:1-5—</w:t>
      </w:r>
      <w:r w:rsidRPr="00885ABB">
        <w:rPr>
          <w:b/>
          <w:i/>
        </w:rPr>
        <w:t>But</w:t>
      </w:r>
      <w:r w:rsidRPr="00885ABB">
        <w:rPr>
          <w:i/>
        </w:rPr>
        <w:t xml:space="preserve"> God</w:t>
      </w:r>
      <w:r>
        <w:t>…</w:t>
      </w:r>
    </w:p>
    <w:p w:rsidR="00885ABB" w:rsidRPr="00FE1073" w:rsidRDefault="00885ABB" w:rsidP="002E66A3"/>
    <w:p w:rsidR="002E66A3" w:rsidRDefault="00885ABB" w:rsidP="00885ABB">
      <w:pPr>
        <w:ind w:left="360" w:hanging="360"/>
      </w:pPr>
      <w:r>
        <w:t>James 5:16—</w:t>
      </w:r>
      <w:r w:rsidR="002E66A3" w:rsidRPr="00885ABB">
        <w:rPr>
          <w:b/>
          <w:i/>
        </w:rPr>
        <w:t>Confess your faults</w:t>
      </w:r>
      <w:r w:rsidR="002E66A3" w:rsidRPr="00885ABB">
        <w:rPr>
          <w:i/>
        </w:rPr>
        <w:t xml:space="preserve"> one to another, and pray one for another, that ye may be healed. The effectual fervent prayer of a righteous man availeth much.</w:t>
      </w:r>
    </w:p>
    <w:p w:rsidR="002E66A3" w:rsidRPr="00FE1073" w:rsidRDefault="002E66A3" w:rsidP="00267766">
      <w:pPr>
        <w:pStyle w:val="Heading3"/>
        <w:rPr>
          <w:b/>
        </w:rPr>
      </w:pPr>
      <w:r w:rsidRPr="00FE1073">
        <w:t xml:space="preserve">Ye </w:t>
      </w:r>
      <w:r w:rsidR="00885ABB">
        <w:t>that</w:t>
      </w:r>
      <w:r w:rsidRPr="00FE1073">
        <w:t xml:space="preserve"> are </w:t>
      </w:r>
      <w:r w:rsidRPr="00FE1073">
        <w:rPr>
          <w:b/>
        </w:rPr>
        <w:t>spiritual</w:t>
      </w:r>
      <w:r w:rsidR="00885ABB">
        <w:rPr>
          <w:b/>
        </w:rPr>
        <w:t>…</w:t>
      </w:r>
    </w:p>
    <w:p w:rsidR="002E66A3" w:rsidRPr="00FE1073" w:rsidRDefault="002E66A3" w:rsidP="002E66A3">
      <w:pPr>
        <w:ind w:left="720"/>
        <w:rPr>
          <w:b/>
        </w:rPr>
      </w:pPr>
    </w:p>
    <w:p w:rsidR="002E66A3" w:rsidRPr="00885ABB" w:rsidRDefault="00885ABB" w:rsidP="00885ABB">
      <w:pPr>
        <w:ind w:left="360" w:hanging="360"/>
      </w:pPr>
      <w:r w:rsidRPr="00885ABB">
        <w:t>I Cor. 2:15—</w:t>
      </w:r>
      <w:r w:rsidR="002E66A3" w:rsidRPr="00885ABB">
        <w:rPr>
          <w:i/>
        </w:rPr>
        <w:t>But he that is spiritual judgeth all things, yet he himself is judged of no man.</w:t>
      </w:r>
    </w:p>
    <w:p w:rsidR="002E66A3" w:rsidRPr="00885ABB" w:rsidRDefault="00885ABB" w:rsidP="00885ABB">
      <w:pPr>
        <w:ind w:left="360" w:hanging="360"/>
        <w:rPr>
          <w:i/>
        </w:rPr>
      </w:pPr>
      <w:r>
        <w:t xml:space="preserve">I Thess. </w:t>
      </w:r>
      <w:r w:rsidRPr="00885ABB">
        <w:t>5:21—</w:t>
      </w:r>
      <w:r w:rsidR="002E66A3" w:rsidRPr="00885ABB">
        <w:rPr>
          <w:i/>
        </w:rPr>
        <w:t>Prove all things; hold fast that which is good.</w:t>
      </w:r>
    </w:p>
    <w:p w:rsidR="00885ABB" w:rsidRPr="00FE1073" w:rsidRDefault="00885ABB" w:rsidP="00885ABB">
      <w:pPr>
        <w:ind w:left="360" w:hanging="360"/>
        <w:rPr>
          <w:b/>
        </w:rPr>
      </w:pPr>
    </w:p>
    <w:p w:rsidR="002E66A3" w:rsidRPr="00FE1073" w:rsidRDefault="002E66A3" w:rsidP="00F104E4">
      <w:pPr>
        <w:pStyle w:val="Heading4"/>
        <w:numPr>
          <w:ilvl w:val="0"/>
          <w:numId w:val="52"/>
        </w:numPr>
        <w:ind w:left="1080"/>
      </w:pPr>
      <w:r w:rsidRPr="00885ABB">
        <w:rPr>
          <w:b/>
        </w:rPr>
        <w:t>Restore</w:t>
      </w:r>
      <w:r w:rsidRPr="00FE1073">
        <w:t xml:space="preserve"> such an one  Mt 4:21  Mt 21:16   1Co 1:10</w:t>
      </w:r>
    </w:p>
    <w:p w:rsidR="002E66A3" w:rsidRPr="00FE1073" w:rsidRDefault="002E66A3" w:rsidP="00747083">
      <w:pPr>
        <w:pStyle w:val="Heading4"/>
      </w:pPr>
      <w:r w:rsidRPr="00FE1073">
        <w:t>In the spirit of meekness</w:t>
      </w:r>
    </w:p>
    <w:p w:rsidR="002E66A3" w:rsidRPr="00FE1073" w:rsidRDefault="002E66A3" w:rsidP="00747083">
      <w:pPr>
        <w:pStyle w:val="Heading4"/>
      </w:pPr>
      <w:r w:rsidRPr="00FE1073">
        <w:rPr>
          <w:b/>
        </w:rPr>
        <w:t>Considering thyself</w:t>
      </w:r>
      <w:r w:rsidRPr="00FE1073">
        <w:t>, lest thou also be tempted</w:t>
      </w:r>
    </w:p>
    <w:p w:rsidR="002E66A3" w:rsidRPr="00FE1073" w:rsidRDefault="002E66A3" w:rsidP="002E66A3"/>
    <w:p w:rsidR="002E66A3" w:rsidRDefault="0019605C" w:rsidP="00885ABB">
      <w:pPr>
        <w:pStyle w:val="Heading3"/>
      </w:pPr>
      <w:r w:rsidRPr="0019605C">
        <w:rPr>
          <w:b/>
        </w:rPr>
        <w:t>Bear</w:t>
      </w:r>
      <w:r>
        <w:t xml:space="preserve"> ye one another’s burdens…</w:t>
      </w:r>
    </w:p>
    <w:p w:rsidR="00885ABB" w:rsidRPr="00FE1073" w:rsidRDefault="0019605C" w:rsidP="00885ABB">
      <w:pPr>
        <w:ind w:firstLine="720"/>
      </w:pPr>
      <w:r>
        <w:t>The best possible way to r</w:t>
      </w:r>
      <w:r w:rsidR="00885ABB" w:rsidRPr="00FE1073">
        <w:t xml:space="preserve">estore someone is to </w:t>
      </w:r>
      <w:r w:rsidR="00885ABB" w:rsidRPr="00FE1073">
        <w:rPr>
          <w:b/>
        </w:rPr>
        <w:t>confront them face to face</w:t>
      </w:r>
      <w:r w:rsidR="00885ABB" w:rsidRPr="00FE1073">
        <w:t xml:space="preserve"> about their </w:t>
      </w:r>
      <w:r>
        <w:rPr>
          <w:u w:val="single"/>
        </w:rPr>
        <w:t>b</w:t>
      </w:r>
      <w:r w:rsidR="00885ABB" w:rsidRPr="00FE1073">
        <w:rPr>
          <w:u w:val="single"/>
        </w:rPr>
        <w:t>ehavior</w:t>
      </w:r>
      <w:r w:rsidR="00885ABB" w:rsidRPr="00FE1073">
        <w:t xml:space="preserve">, </w:t>
      </w:r>
      <w:r w:rsidR="00885ABB" w:rsidRPr="00FE1073">
        <w:rPr>
          <w:u w:val="single"/>
        </w:rPr>
        <w:t>beliefs</w:t>
      </w:r>
      <w:r w:rsidR="00885ABB" w:rsidRPr="00FE1073">
        <w:t xml:space="preserve"> and </w:t>
      </w:r>
      <w:r w:rsidR="00885ABB" w:rsidRPr="00FE1073">
        <w:rPr>
          <w:u w:val="single"/>
        </w:rPr>
        <w:t>attitudes</w:t>
      </w:r>
      <w:r w:rsidR="00885ABB" w:rsidRPr="0019605C">
        <w:t>.</w:t>
      </w:r>
      <w:r w:rsidRPr="0019605C">
        <w:t xml:space="preserve">  </w:t>
      </w:r>
      <w:r>
        <w:t>It is not easy and m</w:t>
      </w:r>
      <w:r w:rsidRPr="0019605C">
        <w:t>ost</w:t>
      </w:r>
      <w:r>
        <w:rPr>
          <w:u w:val="single"/>
        </w:rPr>
        <w:t xml:space="preserve"> </w:t>
      </w:r>
      <w:r w:rsidRPr="00FE1073">
        <w:t>people try to avoid confrontation</w:t>
      </w:r>
      <w:r>
        <w:t xml:space="preserve"> (Matt. 18:15), but it becomes so helpful and necessary. More often than not we are dealing with issues in </w:t>
      </w:r>
      <w:r w:rsidR="0052338D">
        <w:t>peoples’</w:t>
      </w:r>
      <w:r>
        <w:t xml:space="preserve"> lives that concern eternity.</w:t>
      </w:r>
      <w:r w:rsidR="004F07AE">
        <w:t xml:space="preserve"> Our own discomfort and unease are a small price to pay if we can win a brother!</w:t>
      </w:r>
    </w:p>
    <w:p w:rsidR="00885ABB" w:rsidRPr="00885ABB" w:rsidRDefault="00885ABB" w:rsidP="00885ABB"/>
    <w:p w:rsidR="002E66A3" w:rsidRPr="00FE1073" w:rsidRDefault="002E66A3" w:rsidP="00F104E4">
      <w:pPr>
        <w:pStyle w:val="Heading4"/>
        <w:numPr>
          <w:ilvl w:val="0"/>
          <w:numId w:val="41"/>
        </w:numPr>
        <w:ind w:left="1080"/>
      </w:pPr>
      <w:r w:rsidRPr="00FE1073">
        <w:t xml:space="preserve">Situations </w:t>
      </w:r>
      <w:r w:rsidR="0052338D">
        <w:t>when confrontation is necessary:</w:t>
      </w:r>
    </w:p>
    <w:p w:rsidR="002E66A3" w:rsidRPr="00FE1073" w:rsidRDefault="002E66A3" w:rsidP="00F104E4">
      <w:pPr>
        <w:pStyle w:val="Heading5"/>
        <w:numPr>
          <w:ilvl w:val="0"/>
          <w:numId w:val="53"/>
        </w:numPr>
      </w:pPr>
      <w:r w:rsidRPr="00FE1073">
        <w:t>When someone has offended or purposely hurt you.</w:t>
      </w:r>
    </w:p>
    <w:p w:rsidR="002E66A3" w:rsidRPr="00FE1073" w:rsidRDefault="002E66A3" w:rsidP="00747083">
      <w:pPr>
        <w:pStyle w:val="Heading5"/>
      </w:pPr>
      <w:r w:rsidRPr="00FE1073">
        <w:t>When someone is displeasing to God through their behavior</w:t>
      </w:r>
    </w:p>
    <w:p w:rsidR="002E66A3" w:rsidRPr="00FE1073" w:rsidRDefault="0052338D" w:rsidP="00747083">
      <w:pPr>
        <w:pStyle w:val="Heading5"/>
      </w:pPr>
      <w:r>
        <w:t>O</w:t>
      </w:r>
      <w:r w:rsidR="002E66A3" w:rsidRPr="00FE1073">
        <w:rPr>
          <w:b/>
        </w:rPr>
        <w:t>nly</w:t>
      </w:r>
      <w:r w:rsidR="002E66A3" w:rsidRPr="00FE1073">
        <w:t xml:space="preserve"> </w:t>
      </w:r>
      <w:r>
        <w:t xml:space="preserve">under submission to the Pastor and </w:t>
      </w:r>
      <w:r w:rsidR="002E66A3" w:rsidRPr="00FE1073">
        <w:t>in the fear of God.</w:t>
      </w:r>
    </w:p>
    <w:p w:rsidR="002E66A3" w:rsidRPr="00FE1073" w:rsidRDefault="002E66A3" w:rsidP="002E66A3">
      <w:pPr>
        <w:ind w:left="1440"/>
      </w:pPr>
    </w:p>
    <w:p w:rsidR="002E66A3" w:rsidRDefault="002E66A3" w:rsidP="00747083">
      <w:pPr>
        <w:pStyle w:val="Heading4"/>
      </w:pPr>
      <w:r w:rsidRPr="00FE1073">
        <w:t>Questions to ask yourself before confrontations.</w:t>
      </w:r>
    </w:p>
    <w:p w:rsidR="002E66A3" w:rsidRPr="004A2C45" w:rsidRDefault="002E66A3" w:rsidP="00F104E4">
      <w:pPr>
        <w:pStyle w:val="Heading5"/>
        <w:numPr>
          <w:ilvl w:val="0"/>
          <w:numId w:val="42"/>
        </w:numPr>
        <w:rPr>
          <w:b/>
        </w:rPr>
      </w:pPr>
      <w:r w:rsidRPr="004A2C45">
        <w:rPr>
          <w:b/>
        </w:rPr>
        <w:t>What is my motive?</w:t>
      </w:r>
    </w:p>
    <w:p w:rsidR="002E66A3" w:rsidRDefault="002E66A3" w:rsidP="00FB467E">
      <w:pPr>
        <w:pStyle w:val="Heading5"/>
        <w:numPr>
          <w:ilvl w:val="0"/>
          <w:numId w:val="0"/>
        </w:numPr>
        <w:ind w:firstLine="720"/>
      </w:pPr>
      <w:r w:rsidRPr="00FE1073">
        <w:t>Do I genuinely care about this person or are they just get</w:t>
      </w:r>
      <w:r w:rsidR="00747083">
        <w:t xml:space="preserve">ting on my nerves? </w:t>
      </w:r>
      <w:r w:rsidRPr="00FE1073">
        <w:t>Correc</w:t>
      </w:r>
      <w:r w:rsidR="00747083">
        <w:t>t motivation for confrontation includes:</w:t>
      </w:r>
      <w:r w:rsidR="00FB467E">
        <w:t xml:space="preserve"> 1)</w:t>
      </w:r>
      <w:r w:rsidRPr="00FE1073">
        <w:t>To restore the person to fellowship and growth.</w:t>
      </w:r>
      <w:r w:rsidR="00FB467E">
        <w:t xml:space="preserve"> 2)</w:t>
      </w:r>
      <w:r w:rsidRPr="00FE1073">
        <w:t>For God to show His love for them through you.</w:t>
      </w:r>
      <w:r w:rsidR="00FB467E">
        <w:t xml:space="preserve"> 3)</w:t>
      </w:r>
      <w:r w:rsidRPr="00FE1073">
        <w:t xml:space="preserve">To help </w:t>
      </w:r>
      <w:r w:rsidR="00747083">
        <w:t>the person</w:t>
      </w:r>
      <w:r w:rsidRPr="00FE1073">
        <w:t xml:space="preserve"> to know the truth and to love it and to live it</w:t>
      </w:r>
    </w:p>
    <w:p w:rsidR="002E66A3" w:rsidRPr="004A2C45" w:rsidRDefault="002E66A3" w:rsidP="00747083">
      <w:pPr>
        <w:pStyle w:val="Heading5"/>
        <w:rPr>
          <w:b/>
        </w:rPr>
      </w:pPr>
      <w:r w:rsidRPr="004A2C45">
        <w:rPr>
          <w:b/>
        </w:rPr>
        <w:t>Am I sure God is leading me to confront right now?</w:t>
      </w:r>
    </w:p>
    <w:p w:rsidR="002E66A3" w:rsidRPr="00FE1073" w:rsidRDefault="002E66A3" w:rsidP="004A2C45">
      <w:pPr>
        <w:ind w:firstLine="630"/>
      </w:pPr>
      <w:r w:rsidRPr="00FE1073">
        <w:t>Pray for the Holy Ghost</w:t>
      </w:r>
      <w:r w:rsidR="00747083">
        <w:t xml:space="preserve"> to deal with them and lead you.</w:t>
      </w:r>
      <w:r w:rsidR="004A2C45">
        <w:t xml:space="preserve"> </w:t>
      </w:r>
      <w:r w:rsidRPr="00FE1073">
        <w:t>Take your time and pray much about the confrontation. Am I sure God is leading</w:t>
      </w:r>
      <w:r w:rsidR="004A2C45">
        <w:t xml:space="preserve">? </w:t>
      </w:r>
      <w:r w:rsidRPr="00FE1073">
        <w:t>Have I fully examined mine own self in this area I desire to confront?</w:t>
      </w:r>
    </w:p>
    <w:p w:rsidR="002E66A3" w:rsidRDefault="002E66A3" w:rsidP="002E66A3">
      <w:r w:rsidRPr="00FE1073">
        <w:t xml:space="preserve">Mat. 7:3, 4; II Cor. 13:5 </w:t>
      </w:r>
    </w:p>
    <w:p w:rsidR="00EF4DD6" w:rsidRDefault="002E66A3" w:rsidP="00ED14F2">
      <w:pPr>
        <w:pStyle w:val="Heading5"/>
        <w:ind w:left="0" w:firstLine="720"/>
        <w:rPr>
          <w:b/>
        </w:rPr>
      </w:pPr>
      <w:r w:rsidRPr="004A2C45">
        <w:rPr>
          <w:b/>
        </w:rPr>
        <w:t>Have I really tried to understand the person’s action?</w:t>
      </w:r>
      <w:r w:rsidR="004A2C45" w:rsidRPr="004A2C45">
        <w:rPr>
          <w:b/>
        </w:rPr>
        <w:t xml:space="preserve"> </w:t>
      </w:r>
    </w:p>
    <w:p w:rsidR="002E66A3" w:rsidRPr="00ED14F2" w:rsidRDefault="002E66A3" w:rsidP="00EF4DD6">
      <w:pPr>
        <w:pStyle w:val="Heading5"/>
        <w:numPr>
          <w:ilvl w:val="0"/>
          <w:numId w:val="0"/>
        </w:numPr>
        <w:ind w:firstLine="720"/>
        <w:rPr>
          <w:b/>
        </w:rPr>
      </w:pPr>
      <w:r w:rsidRPr="00ED14F2">
        <w:t>Do I have the facts right?</w:t>
      </w:r>
      <w:r w:rsidR="00ED14F2">
        <w:rPr>
          <w:b/>
        </w:rPr>
        <w:t xml:space="preserve"> </w:t>
      </w:r>
      <w:r w:rsidR="00A870FB">
        <w:t>Go to the Brethren that can judge brethren r</w:t>
      </w:r>
      <w:r w:rsidRPr="00FE1073">
        <w:t>ighteously.</w:t>
      </w:r>
      <w:r w:rsidR="00A870FB">
        <w:t xml:space="preserve"> </w:t>
      </w:r>
      <w:r w:rsidRPr="00FE1073">
        <w:t xml:space="preserve"> </w:t>
      </w:r>
      <w:r w:rsidR="00C94F7B">
        <w:t>(</w:t>
      </w:r>
      <w:r w:rsidRPr="00C94F7B">
        <w:t>Deut. 1:16</w:t>
      </w:r>
      <w:r w:rsidR="00C94F7B">
        <w:t>)</w:t>
      </w:r>
    </w:p>
    <w:p w:rsidR="00ED14F2" w:rsidRDefault="002E66A3" w:rsidP="00ED14F2">
      <w:pPr>
        <w:pStyle w:val="Heading5"/>
        <w:rPr>
          <w:b/>
        </w:rPr>
      </w:pPr>
      <w:r w:rsidRPr="00FB467E">
        <w:rPr>
          <w:b/>
        </w:rPr>
        <w:t>Have I planned what I would say?</w:t>
      </w:r>
      <w:r w:rsidR="00ED14F2">
        <w:rPr>
          <w:b/>
        </w:rPr>
        <w:t xml:space="preserve"> </w:t>
      </w:r>
    </w:p>
    <w:p w:rsidR="002E66A3" w:rsidRPr="00C94F7B" w:rsidRDefault="002E66A3" w:rsidP="00C94F7B">
      <w:pPr>
        <w:pStyle w:val="Heading5"/>
        <w:numPr>
          <w:ilvl w:val="0"/>
          <w:numId w:val="0"/>
        </w:numPr>
        <w:ind w:firstLine="720"/>
        <w:rPr>
          <w:b/>
        </w:rPr>
      </w:pPr>
      <w:r w:rsidRPr="00FE1073">
        <w:t>Your tone of voice, the words and the way you u</w:t>
      </w:r>
      <w:r w:rsidR="00A870FB">
        <w:t>s</w:t>
      </w:r>
      <w:r w:rsidR="00EF4DD6">
        <w:t>e the words are very important. Especially do not</w:t>
      </w:r>
      <w:r w:rsidRPr="00FE1073">
        <w:t xml:space="preserve"> use anger</w:t>
      </w:r>
      <w:r w:rsidR="00A870FB">
        <w:t xml:space="preserve"> as your dominant expression.</w:t>
      </w:r>
      <w:r w:rsidR="00C94F7B">
        <w:rPr>
          <w:b/>
        </w:rPr>
        <w:t xml:space="preserve"> (</w:t>
      </w:r>
      <w:r w:rsidRPr="00FE1073">
        <w:t>Prov. 12:18; James 1:19; Psalms</w:t>
      </w:r>
      <w:r w:rsidR="00C94F7B">
        <w:t xml:space="preserve"> 115:3; Prov. 17:9; Deut. 13:14)</w:t>
      </w:r>
    </w:p>
    <w:p w:rsidR="002E66A3" w:rsidRDefault="002E66A3" w:rsidP="00A870FB">
      <w:pPr>
        <w:pStyle w:val="Heading5"/>
        <w:rPr>
          <w:b/>
        </w:rPr>
      </w:pPr>
      <w:r w:rsidRPr="00C94F7B">
        <w:rPr>
          <w:b/>
        </w:rPr>
        <w:t>Have I anticipated what they might</w:t>
      </w:r>
      <w:r w:rsidR="00C94F7B">
        <w:rPr>
          <w:b/>
        </w:rPr>
        <w:t xml:space="preserve"> say and how I would answer</w:t>
      </w:r>
      <w:r w:rsidRPr="00C94F7B">
        <w:rPr>
          <w:b/>
        </w:rPr>
        <w:t xml:space="preserve">?  </w:t>
      </w:r>
    </w:p>
    <w:p w:rsidR="00C94F7B" w:rsidRPr="00C94F7B" w:rsidRDefault="00C94F7B" w:rsidP="00C94F7B"/>
    <w:p w:rsidR="002E66A3" w:rsidRPr="00C94F7B" w:rsidRDefault="002E66A3" w:rsidP="00C94F7B">
      <w:pPr>
        <w:pStyle w:val="Heading5"/>
        <w:rPr>
          <w:b/>
        </w:rPr>
      </w:pPr>
      <w:r w:rsidRPr="00C94F7B">
        <w:rPr>
          <w:b/>
        </w:rPr>
        <w:t>Have I considered the consequences?</w:t>
      </w:r>
    </w:p>
    <w:p w:rsidR="002E66A3" w:rsidRPr="00FE1073" w:rsidRDefault="002E66A3" w:rsidP="00C94F7B">
      <w:pPr>
        <w:pStyle w:val="Heading5"/>
        <w:numPr>
          <w:ilvl w:val="0"/>
          <w:numId w:val="0"/>
        </w:numPr>
        <w:ind w:firstLine="720"/>
      </w:pPr>
      <w:r w:rsidRPr="00C94F7B">
        <w:t>Dangerous people and things need to be confronted and stopped</w:t>
      </w:r>
      <w:r w:rsidR="00FB467E" w:rsidRPr="00C94F7B">
        <w:t xml:space="preserve"> both in the</w:t>
      </w:r>
      <w:r w:rsidR="00FB467E">
        <w:t xml:space="preserve"> church and in society at large.</w:t>
      </w:r>
      <w:r w:rsidR="00C94F7B">
        <w:t xml:space="preserve"> (</w:t>
      </w:r>
      <w:r w:rsidR="00C94F7B" w:rsidRPr="00FE1073">
        <w:t>Ac</w:t>
      </w:r>
      <w:r w:rsidR="00C94F7B">
        <w:t>ts 20:26; Gal. 2:11; Mat. 16:23)</w:t>
      </w:r>
    </w:p>
    <w:p w:rsidR="002E66A3" w:rsidRPr="00FE1073" w:rsidRDefault="002E66A3" w:rsidP="002E66A3">
      <w:pPr>
        <w:ind w:left="1440"/>
      </w:pPr>
    </w:p>
    <w:p w:rsidR="002E66A3" w:rsidRDefault="00A870FB">
      <w:pPr>
        <w:rPr>
          <w:b/>
          <w:bCs/>
          <w:sz w:val="48"/>
          <w:szCs w:val="48"/>
        </w:rPr>
      </w:pPr>
      <w:r>
        <w:t xml:space="preserve">I </w:t>
      </w:r>
      <w:r w:rsidR="002E66A3" w:rsidRPr="00FE1073">
        <w:t xml:space="preserve">Sam. </w:t>
      </w:r>
      <w:r>
        <w:t>17:29—</w:t>
      </w:r>
      <w:r w:rsidR="002E66A3" w:rsidRPr="00A870FB">
        <w:rPr>
          <w:i/>
        </w:rPr>
        <w:t>And David said, What have I now done? Is there not a cause</w:t>
      </w:r>
      <w:r w:rsidR="002E66A3" w:rsidRPr="00FE1073">
        <w:t>?</w:t>
      </w:r>
      <w:r w:rsidR="002E66A3">
        <w:br w:type="page"/>
      </w:r>
    </w:p>
    <w:p w:rsidR="00E01A91" w:rsidRDefault="00E01A91" w:rsidP="00E01A91">
      <w:pPr>
        <w:pStyle w:val="Heading1"/>
      </w:pPr>
      <w:bookmarkStart w:id="34" w:name="_Toc236228783"/>
      <w:r>
        <w:t>Cultic Philosophies in the Church</w:t>
      </w:r>
      <w:bookmarkEnd w:id="34"/>
    </w:p>
    <w:p w:rsidR="00C241D1" w:rsidRDefault="00C241D1" w:rsidP="00087CA6">
      <w:pPr>
        <w:pStyle w:val="Heading2"/>
        <w:numPr>
          <w:ilvl w:val="0"/>
          <w:numId w:val="0"/>
        </w:numPr>
      </w:pPr>
    </w:p>
    <w:p w:rsidR="00087CA6" w:rsidRPr="00C005C3" w:rsidRDefault="00087CA6" w:rsidP="009619D7">
      <w:pPr>
        <w:ind w:firstLine="720"/>
      </w:pPr>
      <w:r w:rsidRPr="00C005C3">
        <w:t xml:space="preserve">The false </w:t>
      </w:r>
      <w:r w:rsidR="00C951AB" w:rsidRPr="00C005C3">
        <w:t>philosophies</w:t>
      </w:r>
      <w:r w:rsidR="00C951AB">
        <w:t xml:space="preserve"> of</w:t>
      </w:r>
      <w:r>
        <w:t xml:space="preserve"> the devil are creeping into the church.</w:t>
      </w:r>
      <w:r w:rsidR="008E38C3">
        <w:t xml:space="preserve"> Although most of them are not apparent</w:t>
      </w:r>
      <w:r w:rsidR="0056549B">
        <w:t>ly present</w:t>
      </w:r>
      <w:r w:rsidR="008E38C3">
        <w:t xml:space="preserve"> by name, careful observation shows their undeniable influence in the church.</w:t>
      </w:r>
    </w:p>
    <w:p w:rsidR="00087CA6" w:rsidRDefault="00087CA6" w:rsidP="00087CA6"/>
    <w:p w:rsidR="00E01A91" w:rsidRDefault="00E01A91" w:rsidP="00D42B00">
      <w:pPr>
        <w:pStyle w:val="Heading2"/>
        <w:numPr>
          <w:ilvl w:val="0"/>
          <w:numId w:val="11"/>
        </w:numPr>
        <w:tabs>
          <w:tab w:val="left" w:pos="540"/>
        </w:tabs>
        <w:ind w:left="540" w:hanging="540"/>
      </w:pPr>
      <w:bookmarkStart w:id="35" w:name="_Toc236228784"/>
      <w:r>
        <w:t>Gnosticism</w:t>
      </w:r>
      <w:bookmarkEnd w:id="35"/>
    </w:p>
    <w:p w:rsidR="00C241D1" w:rsidRDefault="00C241D1" w:rsidP="00C951AB">
      <w:pPr>
        <w:ind w:left="720"/>
      </w:pPr>
      <w:r w:rsidRPr="00FE1073">
        <w:t xml:space="preserve">What does the heresy of </w:t>
      </w:r>
      <w:r w:rsidRPr="00FE1073">
        <w:rPr>
          <w:i/>
          <w:u w:val="single"/>
        </w:rPr>
        <w:t>Gnosticism</w:t>
      </w:r>
      <w:r w:rsidRPr="00FE1073">
        <w:rPr>
          <w:i/>
        </w:rPr>
        <w:t xml:space="preserve"> </w:t>
      </w:r>
      <w:r w:rsidRPr="00FE1073">
        <w:t>deny and what does it</w:t>
      </w:r>
      <w:r w:rsidRPr="00FE1073">
        <w:rPr>
          <w:i/>
        </w:rPr>
        <w:t xml:space="preserve"> </w:t>
      </w:r>
      <w:r w:rsidRPr="00FE1073">
        <w:t>teach instead?</w:t>
      </w:r>
    </w:p>
    <w:p w:rsidR="00C951AB" w:rsidRPr="00FE1073" w:rsidRDefault="00C951AB" w:rsidP="00C951AB">
      <w:pPr>
        <w:ind w:left="720"/>
      </w:pPr>
    </w:p>
    <w:p w:rsidR="00C241D1" w:rsidRPr="00FE1073" w:rsidRDefault="00C241D1" w:rsidP="00F104E4">
      <w:pPr>
        <w:pStyle w:val="Heading3"/>
        <w:numPr>
          <w:ilvl w:val="0"/>
          <w:numId w:val="38"/>
        </w:numPr>
      </w:pPr>
      <w:r w:rsidRPr="00FE1073">
        <w:t>Denies that faith is essential to salvation.</w:t>
      </w:r>
    </w:p>
    <w:p w:rsidR="00C241D1" w:rsidRPr="00FE1073" w:rsidRDefault="00C241D1" w:rsidP="00C951AB">
      <w:pPr>
        <w:pStyle w:val="Heading3"/>
      </w:pPr>
      <w:r w:rsidRPr="00FE1073">
        <w:t>Teaches that knowledge is essential to salvation.</w:t>
      </w:r>
    </w:p>
    <w:p w:rsidR="00C241D1" w:rsidRDefault="00C241D1" w:rsidP="00C241D1"/>
    <w:p w:rsidR="008E38C3" w:rsidRDefault="0056549B" w:rsidP="0056549B">
      <w:pPr>
        <w:ind w:firstLine="720"/>
      </w:pPr>
      <w:r>
        <w:t>Gnostics emphasize k</w:t>
      </w:r>
      <w:r w:rsidR="008E38C3">
        <w:t>nowledge</w:t>
      </w:r>
      <w:r>
        <w:t xml:space="preserve"> [gnosis]</w:t>
      </w:r>
      <w:r w:rsidR="008E38C3">
        <w:t xml:space="preserve"> rather than </w:t>
      </w:r>
      <w:r>
        <w:t>f</w:t>
      </w:r>
      <w:r w:rsidR="008E38C3">
        <w:t>aith</w:t>
      </w:r>
      <w:r>
        <w:t xml:space="preserve"> [pistis]. </w:t>
      </w:r>
      <w:r w:rsidR="008E38C3">
        <w:t>Gnosticism is not by faith but</w:t>
      </w:r>
      <w:r w:rsidR="008E38C3" w:rsidRPr="00907F5B">
        <w:t xml:space="preserve"> </w:t>
      </w:r>
      <w:r>
        <w:t xml:space="preserve">is </w:t>
      </w:r>
      <w:r w:rsidR="008E38C3" w:rsidRPr="00907F5B">
        <w:t>intellectual</w:t>
      </w:r>
      <w:r>
        <w:t>. Gnosticism ideals</w:t>
      </w:r>
      <w:r w:rsidR="008E38C3" w:rsidRPr="00907F5B">
        <w:t xml:space="preserve"> </w:t>
      </w:r>
      <w:r w:rsidR="008E38C3">
        <w:t xml:space="preserve">so-called </w:t>
      </w:r>
      <w:r w:rsidR="008E38C3" w:rsidRPr="00907F5B">
        <w:t>rational knowledge</w:t>
      </w:r>
      <w:r>
        <w:t>.</w:t>
      </w:r>
    </w:p>
    <w:p w:rsidR="0056549B" w:rsidRDefault="0056549B" w:rsidP="0056549B">
      <w:pPr>
        <w:pStyle w:val="NormalWeb"/>
        <w:spacing w:before="0" w:beforeAutospacing="0" w:after="0" w:afterAutospacing="0"/>
        <w:ind w:firstLine="720"/>
        <w:rPr>
          <w:color w:val="000000"/>
        </w:rPr>
      </w:pPr>
      <w:r>
        <w:rPr>
          <w:color w:val="000000"/>
        </w:rPr>
        <w:t xml:space="preserve">The Gnostic’s </w:t>
      </w:r>
      <w:r w:rsidR="008E38C3" w:rsidRPr="00574232">
        <w:rPr>
          <w:color w:val="000000"/>
        </w:rPr>
        <w:t>con</w:t>
      </w:r>
      <w:r w:rsidR="008E38C3">
        <w:rPr>
          <w:color w:val="000000"/>
        </w:rPr>
        <w:t>cept</w:t>
      </w:r>
      <w:r>
        <w:rPr>
          <w:color w:val="000000"/>
        </w:rPr>
        <w:t xml:space="preserve"> of God</w:t>
      </w:r>
      <w:r w:rsidR="008E38C3">
        <w:rPr>
          <w:color w:val="000000"/>
        </w:rPr>
        <w:t xml:space="preserve"> is more subtle than </w:t>
      </w:r>
      <w:r w:rsidR="008E38C3" w:rsidRPr="00574232">
        <w:rPr>
          <w:color w:val="000000"/>
        </w:rPr>
        <w:t>most</w:t>
      </w:r>
      <w:r w:rsidR="008E38C3">
        <w:rPr>
          <w:color w:val="000000"/>
        </w:rPr>
        <w:t xml:space="preserve"> cults i</w:t>
      </w:r>
      <w:r w:rsidR="008E38C3" w:rsidRPr="00574232">
        <w:rPr>
          <w:color w:val="000000"/>
        </w:rPr>
        <w:t xml:space="preserve">n </w:t>
      </w:r>
      <w:r w:rsidR="008E38C3">
        <w:rPr>
          <w:color w:val="000000"/>
        </w:rPr>
        <w:t xml:space="preserve">that </w:t>
      </w:r>
      <w:r w:rsidR="008E38C3" w:rsidRPr="00574232">
        <w:rPr>
          <w:color w:val="000000"/>
        </w:rPr>
        <w:t xml:space="preserve">it unites and reconciles </w:t>
      </w:r>
      <w:r>
        <w:rPr>
          <w:color w:val="000000"/>
        </w:rPr>
        <w:t xml:space="preserve">all </w:t>
      </w:r>
      <w:r w:rsidR="008E38C3" w:rsidRPr="00574232">
        <w:rPr>
          <w:color w:val="000000"/>
        </w:rPr>
        <w:t xml:space="preserve">the </w:t>
      </w:r>
      <w:r>
        <w:rPr>
          <w:color w:val="000000"/>
        </w:rPr>
        <w:t>claims</w:t>
      </w:r>
      <w:r w:rsidR="008E38C3" w:rsidRPr="00574232">
        <w:rPr>
          <w:color w:val="000000"/>
        </w:rPr>
        <w:t xml:space="preserve"> of Mon</w:t>
      </w:r>
      <w:r>
        <w:rPr>
          <w:color w:val="000000"/>
        </w:rPr>
        <w:t xml:space="preserve">otheism, </w:t>
      </w:r>
      <w:r w:rsidR="008E38C3" w:rsidRPr="00574232">
        <w:rPr>
          <w:color w:val="000000"/>
        </w:rPr>
        <w:t xml:space="preserve">Polytheism, </w:t>
      </w:r>
      <w:r>
        <w:rPr>
          <w:color w:val="000000"/>
        </w:rPr>
        <w:t>Theism, Deism and Pantheism!</w:t>
      </w:r>
    </w:p>
    <w:p w:rsidR="0056549B" w:rsidRDefault="008E38C3" w:rsidP="0056549B">
      <w:pPr>
        <w:pStyle w:val="NormalWeb"/>
        <w:spacing w:before="0" w:beforeAutospacing="0" w:after="0" w:afterAutospacing="0"/>
        <w:ind w:firstLine="720"/>
        <w:rPr>
          <w:color w:val="000000"/>
        </w:rPr>
      </w:pPr>
      <w:r w:rsidRPr="00536D29">
        <w:rPr>
          <w:b/>
          <w:color w:val="000000"/>
        </w:rPr>
        <w:t>Theism</w:t>
      </w:r>
      <w:r>
        <w:rPr>
          <w:color w:val="000000"/>
        </w:rPr>
        <w:t>-</w:t>
      </w:r>
      <w:r w:rsidRPr="00536D29">
        <w:t xml:space="preserve"> </w:t>
      </w:r>
      <w:r w:rsidRPr="00536D29">
        <w:rPr>
          <w:color w:val="000000"/>
        </w:rPr>
        <w:t>belief that one God created</w:t>
      </w:r>
      <w:r>
        <w:rPr>
          <w:color w:val="000000"/>
        </w:rPr>
        <w:t xml:space="preserve"> and rules humans and the world</w:t>
      </w:r>
      <w:r w:rsidR="0056549B">
        <w:rPr>
          <w:color w:val="000000"/>
        </w:rPr>
        <w:t>.</w:t>
      </w:r>
    </w:p>
    <w:p w:rsidR="0056549B" w:rsidRDefault="008E38C3" w:rsidP="0056549B">
      <w:pPr>
        <w:pStyle w:val="NormalWeb"/>
        <w:spacing w:before="0" w:beforeAutospacing="0" w:after="0" w:afterAutospacing="0"/>
        <w:ind w:firstLine="720"/>
        <w:rPr>
          <w:color w:val="000000"/>
        </w:rPr>
      </w:pPr>
      <w:r w:rsidRPr="00536D29">
        <w:rPr>
          <w:b/>
          <w:color w:val="000000"/>
        </w:rPr>
        <w:t>Deism</w:t>
      </w:r>
      <w:r>
        <w:rPr>
          <w:color w:val="000000"/>
        </w:rPr>
        <w:t xml:space="preserve"> -</w:t>
      </w:r>
      <w:r w:rsidRPr="00536D29">
        <w:t xml:space="preserve"> </w:t>
      </w:r>
      <w:r w:rsidRPr="00536D29">
        <w:rPr>
          <w:color w:val="000000"/>
        </w:rPr>
        <w:t>a belief in God based on reason rather than revelation and involving the view that God has set the universe in motion but does not interfere with how it runs. Deism was especially influential in the 17th and 18th centuries.</w:t>
      </w:r>
    </w:p>
    <w:p w:rsidR="0056549B" w:rsidRDefault="008E38C3" w:rsidP="0056549B">
      <w:pPr>
        <w:pStyle w:val="NormalWeb"/>
        <w:spacing w:before="0" w:beforeAutospacing="0" w:after="0" w:afterAutospacing="0"/>
        <w:ind w:firstLine="720"/>
        <w:rPr>
          <w:color w:val="000000"/>
        </w:rPr>
      </w:pPr>
      <w:r w:rsidRPr="00536D29">
        <w:rPr>
          <w:b/>
          <w:color w:val="000000"/>
        </w:rPr>
        <w:t>Pantheism</w:t>
      </w:r>
      <w:r>
        <w:rPr>
          <w:color w:val="000000"/>
        </w:rPr>
        <w:t xml:space="preserve">- </w:t>
      </w:r>
      <w:r w:rsidRPr="00536D29">
        <w:rPr>
          <w:color w:val="000000"/>
        </w:rPr>
        <w:t>the belief that God and the material world are one and the same thing and that God is present in everything</w:t>
      </w:r>
    </w:p>
    <w:p w:rsidR="008E38C3" w:rsidRPr="0056549B" w:rsidRDefault="008E38C3" w:rsidP="0056549B">
      <w:pPr>
        <w:pStyle w:val="NormalWeb"/>
        <w:spacing w:before="0" w:beforeAutospacing="0" w:after="0" w:afterAutospacing="0"/>
        <w:ind w:firstLine="720"/>
        <w:rPr>
          <w:color w:val="000000"/>
        </w:rPr>
      </w:pPr>
      <w:r>
        <w:t>We need Faith in Jesus Chr</w:t>
      </w:r>
      <w:r w:rsidR="0056549B">
        <w:t>ist and to be p</w:t>
      </w:r>
      <w:r>
        <w:t>ersuaded b</w:t>
      </w:r>
      <w:r w:rsidR="0056549B">
        <w:t xml:space="preserve">y the facts of the Word of God. We need God’s </w:t>
      </w:r>
      <w:r>
        <w:t>grace</w:t>
      </w:r>
      <w:r w:rsidR="0056549B">
        <w:t xml:space="preserve"> in order</w:t>
      </w:r>
      <w:r>
        <w:t xml:space="preserve"> to live a moral and righteous life in the fear of God.</w:t>
      </w:r>
      <w:r w:rsidR="0056549B">
        <w:t xml:space="preserve"> </w:t>
      </w:r>
      <w:r w:rsidR="0056549B" w:rsidRPr="0056549B">
        <w:rPr>
          <w:b/>
        </w:rPr>
        <w:t>Knowledge alone is not enough.</w:t>
      </w:r>
    </w:p>
    <w:p w:rsidR="008E38C3" w:rsidRDefault="008E38C3" w:rsidP="00C241D1"/>
    <w:p w:rsidR="00E01A91" w:rsidRDefault="00E01A91" w:rsidP="00E01A91">
      <w:pPr>
        <w:pStyle w:val="Heading2"/>
        <w:tabs>
          <w:tab w:val="left" w:pos="540"/>
        </w:tabs>
        <w:ind w:left="540" w:hanging="540"/>
      </w:pPr>
      <w:bookmarkStart w:id="36" w:name="_Toc236228785"/>
      <w:r>
        <w:t>Phenomenalism</w:t>
      </w:r>
      <w:bookmarkEnd w:id="36"/>
    </w:p>
    <w:p w:rsidR="00C241D1" w:rsidRDefault="00C241D1" w:rsidP="00C951AB">
      <w:pPr>
        <w:ind w:left="720"/>
      </w:pPr>
      <w:r w:rsidRPr="00FE1073">
        <w:t xml:space="preserve">What does the heresy of </w:t>
      </w:r>
      <w:r w:rsidR="00C951AB">
        <w:rPr>
          <w:i/>
          <w:u w:val="single"/>
        </w:rPr>
        <w:t>p</w:t>
      </w:r>
      <w:r w:rsidR="00C951AB" w:rsidRPr="00FE1073">
        <w:rPr>
          <w:i/>
          <w:u w:val="single"/>
        </w:rPr>
        <w:t>henomenalism</w:t>
      </w:r>
      <w:r w:rsidRPr="00FE1073">
        <w:t xml:space="preserve"> deny and what does it teach instead?</w:t>
      </w:r>
    </w:p>
    <w:p w:rsidR="00C951AB" w:rsidRPr="00FE1073" w:rsidRDefault="00C951AB" w:rsidP="00C951AB">
      <w:pPr>
        <w:ind w:left="720"/>
      </w:pPr>
    </w:p>
    <w:p w:rsidR="00C241D1" w:rsidRPr="00FE1073" w:rsidRDefault="00C241D1" w:rsidP="00F104E4">
      <w:pPr>
        <w:pStyle w:val="Heading3"/>
        <w:numPr>
          <w:ilvl w:val="0"/>
          <w:numId w:val="39"/>
        </w:numPr>
      </w:pPr>
      <w:r w:rsidRPr="00FE1073">
        <w:t>Denies that the just shall live by faith.</w:t>
      </w:r>
    </w:p>
    <w:p w:rsidR="00C241D1" w:rsidRPr="00FE1073" w:rsidRDefault="00C241D1" w:rsidP="00C951AB">
      <w:pPr>
        <w:pStyle w:val="Heading3"/>
      </w:pPr>
      <w:r w:rsidRPr="00FE1073">
        <w:t>Teaches that the just shall live by sight.</w:t>
      </w:r>
    </w:p>
    <w:p w:rsidR="008E38C3" w:rsidRDefault="008E38C3" w:rsidP="008E38C3"/>
    <w:p w:rsidR="008E38C3" w:rsidRDefault="008E38C3" w:rsidP="0056549B">
      <w:pPr>
        <w:ind w:firstLine="720"/>
      </w:pPr>
      <w:r>
        <w:t xml:space="preserve">They reject the existence of </w:t>
      </w:r>
      <w:r w:rsidRPr="00ED1950">
        <w:t>God</w:t>
      </w:r>
      <w:r>
        <w:t xml:space="preserve"> and also deny that</w:t>
      </w:r>
      <w:r w:rsidR="0056549B">
        <w:t xml:space="preserve"> which is experienced by faith. </w:t>
      </w:r>
      <w:r>
        <w:t xml:space="preserve">Instead, sensory phenomena, is called "pure data" whose existence is to be considered before anything else: objects are </w:t>
      </w:r>
      <w:r>
        <w:rPr>
          <w:i/>
          <w:iCs/>
        </w:rPr>
        <w:t>logical constructions</w:t>
      </w:r>
      <w:r>
        <w:t xml:space="preserve"> o</w:t>
      </w:r>
      <w:r w:rsidRPr="0056549B">
        <w:rPr>
          <w:color w:val="000000" w:themeColor="text1"/>
        </w:rPr>
        <w:t>ut of sense-data or ideas</w:t>
      </w:r>
      <w:r w:rsidR="0056549B" w:rsidRPr="0056549B">
        <w:rPr>
          <w:color w:val="000000" w:themeColor="text1"/>
        </w:rPr>
        <w:t xml:space="preserve">. In </w:t>
      </w:r>
      <w:hyperlink r:id="rId11" w:tooltip="Epistemology" w:history="1">
        <w:r w:rsidR="0056549B" w:rsidRPr="0056549B">
          <w:rPr>
            <w:rStyle w:val="Hyperlink"/>
            <w:color w:val="000000" w:themeColor="text1"/>
            <w:u w:val="none"/>
          </w:rPr>
          <w:t>epistemology</w:t>
        </w:r>
      </w:hyperlink>
      <w:r w:rsidR="0056549B" w:rsidRPr="0056549B">
        <w:rPr>
          <w:color w:val="000000" w:themeColor="text1"/>
        </w:rPr>
        <w:t xml:space="preserve"> and the </w:t>
      </w:r>
      <w:hyperlink r:id="rId12" w:tooltip="Philosophy of perception" w:history="1">
        <w:r w:rsidR="0056549B" w:rsidRPr="0056549B">
          <w:rPr>
            <w:rStyle w:val="Hyperlink"/>
            <w:color w:val="000000" w:themeColor="text1"/>
            <w:u w:val="none"/>
          </w:rPr>
          <w:t>philosophy of perception</w:t>
        </w:r>
      </w:hyperlink>
      <w:r w:rsidR="0056549B" w:rsidRPr="0056549B">
        <w:rPr>
          <w:color w:val="000000" w:themeColor="text1"/>
        </w:rPr>
        <w:t xml:space="preserve">, </w:t>
      </w:r>
      <w:r w:rsidR="0056549B" w:rsidRPr="0056549B">
        <w:rPr>
          <w:b/>
          <w:bCs/>
          <w:color w:val="000000" w:themeColor="text1"/>
        </w:rPr>
        <w:t>phenomenalism</w:t>
      </w:r>
      <w:r w:rsidR="0056549B" w:rsidRPr="0056549B">
        <w:rPr>
          <w:color w:val="000000" w:themeColor="text1"/>
        </w:rPr>
        <w:t xml:space="preserve"> is the view that physical objects do not exist as things in themselves but only as perceptual </w:t>
      </w:r>
      <w:hyperlink r:id="rId13" w:tooltip="Phenomena" w:history="1">
        <w:r w:rsidR="0056549B" w:rsidRPr="0056549B">
          <w:rPr>
            <w:rStyle w:val="Hyperlink"/>
            <w:color w:val="000000" w:themeColor="text1"/>
            <w:u w:val="none"/>
          </w:rPr>
          <w:t>phenomena</w:t>
        </w:r>
      </w:hyperlink>
      <w:r w:rsidR="0056549B" w:rsidRPr="0056549B">
        <w:rPr>
          <w:color w:val="000000" w:themeColor="text1"/>
        </w:rPr>
        <w:t xml:space="preserve"> or sensory stimuli</w:t>
      </w:r>
      <w:r w:rsidR="0056549B">
        <w:rPr>
          <w:color w:val="000000" w:themeColor="text1"/>
        </w:rPr>
        <w:t xml:space="preserve"> </w:t>
      </w:r>
      <w:r>
        <w:t xml:space="preserve">situated in time and in space. </w:t>
      </w:r>
      <w:r w:rsidR="0056549B">
        <w:t xml:space="preserve">Simply, </w:t>
      </w:r>
      <w:r w:rsidR="0056549B" w:rsidRPr="0056549B">
        <w:rPr>
          <w:u w:val="single"/>
        </w:rPr>
        <w:t>objects exist only  because I perceive them to exist.</w:t>
      </w:r>
    </w:p>
    <w:p w:rsidR="0056549B" w:rsidRDefault="0056549B" w:rsidP="0056549B"/>
    <w:p w:rsidR="00A068C8" w:rsidRDefault="007C4BB3" w:rsidP="00A068C8">
      <w:r>
        <w:t>[</w:t>
      </w:r>
      <w:r w:rsidR="00A068C8">
        <w:t xml:space="preserve">Practical Athiests and </w:t>
      </w:r>
      <w:r>
        <w:t>Logical Positivists hold a somewhat parallel theory</w:t>
      </w:r>
      <w:r w:rsidR="00A068C8">
        <w:t xml:space="preserve"> </w:t>
      </w:r>
      <w:r>
        <w:t>in</w:t>
      </w:r>
      <w:r w:rsidR="00A068C8" w:rsidRPr="00ED1950">
        <w:t xml:space="preserve"> that </w:t>
      </w:r>
      <w:r w:rsidR="00A068C8" w:rsidRPr="007C4BB3">
        <w:rPr>
          <w:b/>
        </w:rPr>
        <w:t>knowledge</w:t>
      </w:r>
      <w:r w:rsidR="00A068C8" w:rsidRPr="00ED1950">
        <w:t xml:space="preserve"> can be acquired only through direct observation and experimentation,</w:t>
      </w:r>
      <w:r w:rsidR="00A068C8">
        <w:t xml:space="preserve"> and not through </w:t>
      </w:r>
      <w:r w:rsidR="00A068C8" w:rsidRPr="00ED1950">
        <w:t>theology</w:t>
      </w:r>
      <w:r>
        <w:t xml:space="preserve"> or faith.]</w:t>
      </w:r>
    </w:p>
    <w:p w:rsidR="00A068C8" w:rsidRDefault="00A068C8" w:rsidP="0056549B"/>
    <w:p w:rsidR="00A068C8" w:rsidRPr="0056549B" w:rsidRDefault="00A068C8" w:rsidP="0056549B"/>
    <w:p w:rsidR="00087CA6" w:rsidRDefault="00087CA6" w:rsidP="00E01A91">
      <w:pPr>
        <w:pStyle w:val="Heading2"/>
        <w:tabs>
          <w:tab w:val="left" w:pos="540"/>
        </w:tabs>
        <w:ind w:left="540" w:hanging="540"/>
      </w:pPr>
      <w:bookmarkStart w:id="37" w:name="_Toc236228786"/>
      <w:r>
        <w:t>Secularism</w:t>
      </w:r>
      <w:bookmarkEnd w:id="37"/>
    </w:p>
    <w:p w:rsidR="00C951AB" w:rsidRDefault="00C951AB" w:rsidP="00C951AB">
      <w:pPr>
        <w:pStyle w:val="NormalWeb"/>
        <w:spacing w:before="0" w:beforeAutospacing="0" w:after="0" w:afterAutospacing="0"/>
        <w:ind w:firstLine="720"/>
      </w:pPr>
    </w:p>
    <w:p w:rsidR="00087CA6" w:rsidRDefault="00DD5D56" w:rsidP="00C951AB">
      <w:pPr>
        <w:pStyle w:val="NormalWeb"/>
        <w:spacing w:before="0" w:beforeAutospacing="0" w:after="0" w:afterAutospacing="0"/>
        <w:ind w:firstLine="720"/>
      </w:pPr>
      <w:r>
        <w:t>Secularism is the e</w:t>
      </w:r>
      <w:r w:rsidR="00087CA6" w:rsidRPr="00FE1073">
        <w:t xml:space="preserve">xclusion </w:t>
      </w:r>
      <w:r>
        <w:t>of religion from public affairs;</w:t>
      </w:r>
      <w:r w:rsidR="00087CA6" w:rsidRPr="00FE1073">
        <w:t xml:space="preserve"> the belief that religion and religious bodies should have no part in political or civic affairs or in running public in</w:t>
      </w:r>
      <w:r w:rsidR="00C951AB">
        <w:t>stitutions, especially schools. Secularism is the r</w:t>
      </w:r>
      <w:r w:rsidR="00087CA6" w:rsidRPr="00FE1073">
        <w:t xml:space="preserve">ejection of religion or its exclusion from a philosophical or moral system </w:t>
      </w:r>
      <w:r w:rsidR="00C951AB">
        <w:t>.</w:t>
      </w:r>
      <w:r w:rsidR="00087CA6" w:rsidRPr="00FE1073">
        <w:t>Secularism is the false way.</w:t>
      </w:r>
      <w:r w:rsidR="00C951AB">
        <w:t xml:space="preserve"> Public Officials have suffered a great falling away in principles. We have come a long way since the days of George Washington, Thomas Jefferson or Abraham Lincoln—all were men who knew our public system’s success was ultimately dependent on God.</w:t>
      </w:r>
    </w:p>
    <w:p w:rsidR="00DD5D56" w:rsidRDefault="00C951AB" w:rsidP="00DD5D56">
      <w:pPr>
        <w:pStyle w:val="NormalWeb"/>
        <w:spacing w:before="0" w:beforeAutospacing="0" w:after="0" w:afterAutospacing="0"/>
        <w:ind w:firstLine="720"/>
      </w:pPr>
      <w:r>
        <w:t>The</w:t>
      </w:r>
      <w:r w:rsidR="00087CA6" w:rsidRPr="00C005C3">
        <w:t xml:space="preserve"> voice of </w:t>
      </w:r>
      <w:r w:rsidR="00087CA6" w:rsidRPr="00DD5D56">
        <w:rPr>
          <w:rStyle w:val="Emphasis"/>
          <w:i w:val="0"/>
        </w:rPr>
        <w:t>secularism</w:t>
      </w:r>
      <w:r>
        <w:rPr>
          <w:i/>
        </w:rPr>
        <w:t xml:space="preserve"> </w:t>
      </w:r>
      <w:r w:rsidR="00087CA6">
        <w:t>is seeking</w:t>
      </w:r>
      <w:r>
        <w:t xml:space="preserve"> our allegiance and much of its reasoning has </w:t>
      </w:r>
      <w:r w:rsidR="00DD5D56">
        <w:t xml:space="preserve">influenced </w:t>
      </w:r>
      <w:r>
        <w:t>even Christian thought. Many</w:t>
      </w:r>
      <w:r w:rsidR="00DD5D56">
        <w:t xml:space="preserve"> Christians</w:t>
      </w:r>
      <w:r>
        <w:t xml:space="preserve"> believe the church should not get involved in politics or public education.</w:t>
      </w:r>
      <w:r w:rsidR="00DD5D56">
        <w:t xml:space="preserve"> </w:t>
      </w:r>
      <w:r w:rsidR="00DF6532" w:rsidRPr="00DD5D56">
        <w:rPr>
          <w:u w:val="single"/>
        </w:rPr>
        <w:t xml:space="preserve">The </w:t>
      </w:r>
      <w:r w:rsidR="00DF6532">
        <w:rPr>
          <w:u w:val="single"/>
        </w:rPr>
        <w:t>church has allowed secularism</w:t>
      </w:r>
      <w:r w:rsidR="00DF6532" w:rsidRPr="00DD5D56">
        <w:rPr>
          <w:u w:val="single"/>
        </w:rPr>
        <w:t xml:space="preserve"> </w:t>
      </w:r>
      <w:r w:rsidR="00DF6532">
        <w:rPr>
          <w:u w:val="single"/>
        </w:rPr>
        <w:t xml:space="preserve">to </w:t>
      </w:r>
      <w:r w:rsidR="00DF6532" w:rsidRPr="00DD5D56">
        <w:rPr>
          <w:u w:val="single"/>
        </w:rPr>
        <w:t>intimidate it into a powerless corner of tolerance and apathy</w:t>
      </w:r>
      <w:r w:rsidR="00DF6532">
        <w:t>.</w:t>
      </w:r>
    </w:p>
    <w:p w:rsidR="00DD5D56" w:rsidRDefault="00087CA6" w:rsidP="00DD5D56">
      <w:pPr>
        <w:pStyle w:val="NormalWeb"/>
        <w:spacing w:before="0" w:beforeAutospacing="0" w:after="0" w:afterAutospacing="0"/>
        <w:ind w:firstLine="720"/>
      </w:pPr>
      <w:r w:rsidRPr="00C005C3">
        <w:t xml:space="preserve">Secularism claims this world is all there is. </w:t>
      </w:r>
      <w:r w:rsidR="00DD5D56">
        <w:t>They say that there is no D</w:t>
      </w:r>
      <w:r w:rsidRPr="00C005C3">
        <w:t>ivine being behind the scenes of this world. Their voice is heard saying</w:t>
      </w:r>
      <w:r w:rsidR="00DD5D56">
        <w:t>,</w:t>
      </w:r>
      <w:r w:rsidRPr="00C005C3">
        <w:t xml:space="preserve"> </w:t>
      </w:r>
      <w:r w:rsidR="00DD5D56">
        <w:t>“L</w:t>
      </w:r>
      <w:r w:rsidRPr="00C005C3">
        <w:t xml:space="preserve">ook at the universe, the earth, this age in which you live, for this is all there is. So live it up, </w:t>
      </w:r>
      <w:r w:rsidR="00DD5D56">
        <w:t>do what you want, and do it now—</w:t>
      </w:r>
      <w:r w:rsidRPr="00C005C3">
        <w:t>for today is the o</w:t>
      </w:r>
      <w:r w:rsidR="00DD5D56">
        <w:t>nly day to live for.”</w:t>
      </w:r>
    </w:p>
    <w:p w:rsidR="00087CA6" w:rsidRPr="00C005C3" w:rsidRDefault="00DD5D56" w:rsidP="009872B0">
      <w:pPr>
        <w:pStyle w:val="NormalWeb"/>
        <w:spacing w:before="0" w:beforeAutospacing="0" w:after="0" w:afterAutospacing="0"/>
        <w:ind w:firstLine="720"/>
      </w:pPr>
      <w:r>
        <w:t xml:space="preserve">For the sinner it is always a downhill road that gets worse and worse, but for the Believer it only gets better and better and the best is always yet to come. </w:t>
      </w:r>
      <w:r w:rsidR="009872B0">
        <w:t>A</w:t>
      </w:r>
      <w:r>
        <w:t xml:space="preserve"> popular trend of thought among Christian’s today that causes them to focus on the temporal more than the spiritual</w:t>
      </w:r>
      <w:r w:rsidR="009872B0">
        <w:t xml:space="preserve"> and eternal</w:t>
      </w:r>
      <w:r>
        <w:t xml:space="preserve"> is undoubtedly the influence of secularism at work.</w:t>
      </w:r>
    </w:p>
    <w:p w:rsidR="00087CA6" w:rsidRDefault="00087CA6" w:rsidP="00FF525A">
      <w:pPr>
        <w:pStyle w:val="NormalWeb"/>
        <w:spacing w:before="0" w:beforeAutospacing="0" w:after="0" w:afterAutospacing="0"/>
        <w:ind w:firstLine="720"/>
      </w:pPr>
      <w:r w:rsidRPr="00C005C3">
        <w:t xml:space="preserve">The emphasis of secularism is the here and now, </w:t>
      </w:r>
      <w:r w:rsidR="009872B0">
        <w:t xml:space="preserve">ultimately </w:t>
      </w:r>
      <w:r w:rsidRPr="00C005C3">
        <w:t>including the elimination of any thought of God. Hence, secularism allows us to live as we wish. "If it feels good, do it"—no consequences, no responsibility, no guilt</w:t>
      </w:r>
      <w:r w:rsidR="00DD1AF9">
        <w:t xml:space="preserve">, </w:t>
      </w:r>
      <w:r w:rsidRPr="00DD1AF9">
        <w:rPr>
          <w:i/>
        </w:rPr>
        <w:t>need of nothing</w:t>
      </w:r>
      <w:r w:rsidRPr="00C005C3">
        <w:t>.</w:t>
      </w:r>
      <w:r w:rsidR="00DD1AF9">
        <w:t xml:space="preserve"> </w:t>
      </w:r>
      <w:r w:rsidRPr="00C005C3">
        <w:t>This is the philosophy and the blatant message splashed across the television, movie screens, and most other forms of media in the world today</w:t>
      </w:r>
      <w:r>
        <w:t xml:space="preserve"> </w:t>
      </w:r>
      <w:r w:rsidR="00DD1AF9">
        <w:t>as well as within</w:t>
      </w:r>
      <w:r>
        <w:t xml:space="preserve"> </w:t>
      </w:r>
      <w:r w:rsidR="00DD1AF9">
        <w:t xml:space="preserve">the backslidden </w:t>
      </w:r>
      <w:r>
        <w:t>church.</w:t>
      </w:r>
    </w:p>
    <w:p w:rsidR="00FF525A" w:rsidRDefault="00FF525A" w:rsidP="00FF525A">
      <w:pPr>
        <w:pStyle w:val="NormalWeb"/>
        <w:spacing w:before="0" w:beforeAutospacing="0" w:after="0" w:afterAutospacing="0"/>
        <w:ind w:firstLine="720"/>
      </w:pPr>
    </w:p>
    <w:p w:rsidR="00087CA6" w:rsidRDefault="00F42751" w:rsidP="00FF525A">
      <w:pPr>
        <w:pStyle w:val="NormalWeb"/>
        <w:spacing w:before="0" w:beforeAutospacing="0" w:after="0" w:afterAutospacing="0"/>
        <w:ind w:left="360" w:hanging="360"/>
        <w:rPr>
          <w:i/>
        </w:rPr>
      </w:pPr>
      <w:r>
        <w:t>Re</w:t>
      </w:r>
      <w:r w:rsidR="00FF525A">
        <w:t>velation 3:17—</w:t>
      </w:r>
      <w:r w:rsidR="007C4BB3">
        <w:rPr>
          <w:i/>
        </w:rPr>
        <w:t>…</w:t>
      </w:r>
      <w:r w:rsidR="00087CA6" w:rsidRPr="00FF525A">
        <w:rPr>
          <w:i/>
        </w:rPr>
        <w:t xml:space="preserve"> thou art wretched, and miserable, and poor, and blind, and naked:</w:t>
      </w:r>
    </w:p>
    <w:p w:rsidR="00087CA6" w:rsidRPr="00FF525A" w:rsidRDefault="00FF525A" w:rsidP="00FF525A">
      <w:pPr>
        <w:pStyle w:val="NormalWeb"/>
        <w:spacing w:before="0" w:beforeAutospacing="0" w:after="0" w:afterAutospacing="0"/>
        <w:ind w:left="360" w:hanging="360"/>
        <w:rPr>
          <w:i/>
        </w:rPr>
      </w:pPr>
      <w:r>
        <w:t>Revelation 3:20—</w:t>
      </w:r>
      <w:r w:rsidR="00F42751" w:rsidRPr="00F42751">
        <w:rPr>
          <w:i/>
        </w:rPr>
        <w:t>Behold, I stand at the door, and knock: if any man hear my voice, and open the door, I will come in to him, and will sup with him, and he with me.</w:t>
      </w:r>
    </w:p>
    <w:p w:rsidR="00FF525A" w:rsidRDefault="00FF525A" w:rsidP="00FF525A">
      <w:pPr>
        <w:pStyle w:val="NormalWeb"/>
        <w:spacing w:before="0" w:beforeAutospacing="0" w:after="0" w:afterAutospacing="0"/>
      </w:pPr>
    </w:p>
    <w:p w:rsidR="00087CA6" w:rsidRPr="00C005C3" w:rsidRDefault="00087CA6" w:rsidP="00FF525A">
      <w:pPr>
        <w:pStyle w:val="NormalWeb"/>
        <w:spacing w:before="0" w:beforeAutospacing="0" w:after="0" w:afterAutospacing="0"/>
        <w:ind w:firstLine="720"/>
      </w:pPr>
      <w:r>
        <w:t>The Lord is on the outside knocking wanting to be invited in.</w:t>
      </w:r>
    </w:p>
    <w:p w:rsidR="00FF525A" w:rsidRDefault="00FF525A" w:rsidP="00FF525A">
      <w:pPr>
        <w:pStyle w:val="NormalWeb"/>
        <w:spacing w:before="0" w:beforeAutospacing="0" w:after="0" w:afterAutospacing="0"/>
        <w:ind w:firstLine="288"/>
        <w:jc w:val="center"/>
      </w:pPr>
    </w:p>
    <w:p w:rsidR="00E01A91" w:rsidRDefault="00E01A91" w:rsidP="00FF525A">
      <w:pPr>
        <w:pStyle w:val="Heading2"/>
        <w:tabs>
          <w:tab w:val="left" w:pos="540"/>
        </w:tabs>
        <w:ind w:left="540" w:hanging="540"/>
      </w:pPr>
      <w:bookmarkStart w:id="38" w:name="_Toc236228787"/>
      <w:r>
        <w:t>Humanism</w:t>
      </w:r>
      <w:bookmarkEnd w:id="38"/>
    </w:p>
    <w:p w:rsidR="002E66A3" w:rsidRDefault="002E66A3" w:rsidP="002E66A3"/>
    <w:p w:rsidR="007C4BB3" w:rsidRDefault="007C4BB3" w:rsidP="007C4BB3">
      <w:pPr>
        <w:pStyle w:val="NormalWeb"/>
        <w:spacing w:before="0" w:beforeAutospacing="0" w:after="0" w:afterAutospacing="0"/>
        <w:ind w:firstLine="720"/>
      </w:pPr>
      <w:r w:rsidRPr="007C4BB3">
        <w:rPr>
          <w:rStyle w:val="Emphasis"/>
          <w:i w:val="0"/>
        </w:rPr>
        <w:t>H</w:t>
      </w:r>
      <w:r w:rsidR="002E66A3" w:rsidRPr="007C4BB3">
        <w:rPr>
          <w:rStyle w:val="Emphasis"/>
          <w:i w:val="0"/>
        </w:rPr>
        <w:t>umanism</w:t>
      </w:r>
      <w:r w:rsidR="002E66A3" w:rsidRPr="00FE1073">
        <w:t xml:space="preserve"> </w:t>
      </w:r>
      <w:r w:rsidR="002E66A3">
        <w:t xml:space="preserve">claims that this is a </w:t>
      </w:r>
      <w:r>
        <w:t>man-</w:t>
      </w:r>
      <w:r w:rsidR="002E66A3" w:rsidRPr="00FE1073">
        <w:t xml:space="preserve">centered world having man as </w:t>
      </w:r>
      <w:r>
        <w:t>its</w:t>
      </w:r>
      <w:r w:rsidR="002E66A3" w:rsidRPr="00FE1073">
        <w:t xml:space="preserve"> highest authority. Ma</w:t>
      </w:r>
      <w:r>
        <w:t>n is the center of the universe and by default</w:t>
      </w:r>
      <w:r w:rsidR="002E66A3" w:rsidRPr="00FE1073">
        <w:t xml:space="preserve"> his own savior. When it comes to life, man must save himself by eliminating conflict and war and by developing technology, science, and medicine to extend his life and</w:t>
      </w:r>
      <w:r>
        <w:t xml:space="preserve"> to make life more comfortable.</w:t>
      </w:r>
    </w:p>
    <w:p w:rsidR="007C4BB3" w:rsidRDefault="002E66A3" w:rsidP="007C4BB3">
      <w:pPr>
        <w:pStyle w:val="NormalWeb"/>
        <w:spacing w:before="0" w:beforeAutospacing="0" w:after="0" w:afterAutospacing="0"/>
        <w:ind w:firstLine="720"/>
      </w:pPr>
      <w:r w:rsidRPr="00FE1073">
        <w:t xml:space="preserve">The world says that there is no god or power beyond man himself. Our health and life and future rest </w:t>
      </w:r>
      <w:r w:rsidR="007C4BB3">
        <w:t>completely</w:t>
      </w:r>
      <w:r w:rsidRPr="00FE1073">
        <w:t xml:space="preserve"> in our own</w:t>
      </w:r>
      <w:r>
        <w:t xml:space="preserve"> </w:t>
      </w:r>
      <w:r w:rsidRPr="00FE1073">
        <w:t xml:space="preserve">hands. We are the determining masters of our own fate. Humanism is </w:t>
      </w:r>
      <w:r w:rsidR="007C4BB3">
        <w:t>a</w:t>
      </w:r>
      <w:r w:rsidRPr="00FE1073">
        <w:t xml:space="preserve"> philosophy being taught so widely that it is weakening </w:t>
      </w:r>
      <w:r w:rsidR="007C4BB3" w:rsidRPr="007C4BB3">
        <w:t>the</w:t>
      </w:r>
      <w:r w:rsidR="007C4BB3">
        <w:rPr>
          <w:b/>
        </w:rPr>
        <w:t xml:space="preserve"> </w:t>
      </w:r>
      <w:r w:rsidRPr="00FE1073">
        <w:t>faith of multitudes worldwide.</w:t>
      </w:r>
    </w:p>
    <w:p w:rsidR="002E66A3" w:rsidRPr="00FE1073" w:rsidRDefault="007C4BB3" w:rsidP="00694C15">
      <w:pPr>
        <w:pStyle w:val="NormalWeb"/>
        <w:spacing w:before="0" w:beforeAutospacing="0" w:after="0" w:afterAutospacing="0"/>
        <w:ind w:firstLine="720"/>
      </w:pPr>
      <w:r>
        <w:t>Man is a spiritual creation and needs more than that which comes from the natural realm in order to truly live. (</w:t>
      </w:r>
      <w:r w:rsidRPr="00FE1073">
        <w:t>Mat</w:t>
      </w:r>
      <w:r>
        <w:t xml:space="preserve">thew </w:t>
      </w:r>
      <w:r w:rsidRPr="00FE1073">
        <w:t>4:4</w:t>
      </w:r>
      <w:r>
        <w:t>; Ps. 107:20</w:t>
      </w:r>
      <w:r w:rsidR="00694C15">
        <w:t>; Psalms 42:11;43:5;  Prov.</w:t>
      </w:r>
      <w:r w:rsidR="002E66A3" w:rsidRPr="00FE1073">
        <w:t xml:space="preserve"> 3:8;4</w:t>
      </w:r>
      <w:r w:rsidR="00694C15">
        <w:t xml:space="preserve">:22;12:18;13:17;16:24;  Jer. 30:17;33:6; </w:t>
      </w:r>
      <w:r w:rsidR="002E66A3" w:rsidRPr="00FE1073">
        <w:t>3 John 1:2; Prov. 3:5-14</w:t>
      </w:r>
      <w:r w:rsidR="00694C15">
        <w:t>)</w:t>
      </w:r>
    </w:p>
    <w:p w:rsidR="002E66A3" w:rsidRPr="00FE1073" w:rsidRDefault="00E01A91" w:rsidP="00AF6770">
      <w:pPr>
        <w:pStyle w:val="Heading2"/>
        <w:tabs>
          <w:tab w:val="left" w:pos="540"/>
        </w:tabs>
        <w:ind w:left="540" w:hanging="540"/>
      </w:pPr>
      <w:bookmarkStart w:id="39" w:name="_Toc236228788"/>
      <w:r>
        <w:t>Relativism</w:t>
      </w:r>
      <w:bookmarkEnd w:id="39"/>
    </w:p>
    <w:p w:rsidR="00AF6770" w:rsidRDefault="00AF6770" w:rsidP="00AF6770">
      <w:pPr>
        <w:ind w:firstLine="720"/>
      </w:pPr>
    </w:p>
    <w:p w:rsidR="00AF6770" w:rsidRPr="00FE1073" w:rsidRDefault="00AF6770" w:rsidP="00AF6770">
      <w:pPr>
        <w:ind w:firstLine="720"/>
      </w:pPr>
      <w:r>
        <w:rPr>
          <w:b/>
        </w:rPr>
        <w:t xml:space="preserve">Relativism </w:t>
      </w:r>
      <w:r w:rsidR="00AA19FE">
        <w:rPr>
          <w:b/>
        </w:rPr>
        <w:t xml:space="preserve">is a </w:t>
      </w:r>
      <w:r w:rsidR="00AA19FE">
        <w:t>b</w:t>
      </w:r>
      <w:r w:rsidRPr="00FE1073">
        <w:t xml:space="preserve">elief in changeable standards: the belief that concepts such as right and wrong, goodness and badness, or truth and falsehood are not absolute but change from culture to culture and situation to situation  </w:t>
      </w:r>
    </w:p>
    <w:p w:rsidR="002E66A3" w:rsidRPr="00FE1073" w:rsidRDefault="002E66A3" w:rsidP="00AF6770">
      <w:pPr>
        <w:ind w:firstLine="720"/>
      </w:pPr>
      <w:r w:rsidRPr="00FE1073">
        <w:t xml:space="preserve">Relativism </w:t>
      </w:r>
      <w:r w:rsidR="00AF6770">
        <w:t xml:space="preserve">is </w:t>
      </w:r>
      <w:r w:rsidRPr="00FE1073">
        <w:t>taught by people who say there are no moral absolutes, nothing to fear, and</w:t>
      </w:r>
      <w:r w:rsidR="00AF6770">
        <w:t xml:space="preserve"> to</w:t>
      </w:r>
      <w:r w:rsidRPr="00FE1073">
        <w:t xml:space="preserve"> question </w:t>
      </w:r>
      <w:r w:rsidR="00AF6770">
        <w:t xml:space="preserve">all </w:t>
      </w:r>
      <w:r w:rsidRPr="00FE1073">
        <w:t>authority. They say that the Ten Co</w:t>
      </w:r>
      <w:r w:rsidR="00AF6770">
        <w:t>mmandments are only suggestion and</w:t>
      </w:r>
      <w:r w:rsidRPr="00FE1073">
        <w:t xml:space="preserve"> not commandments. </w:t>
      </w:r>
    </w:p>
    <w:p w:rsidR="002E66A3" w:rsidRPr="00FE1073" w:rsidRDefault="00AF6770" w:rsidP="00AF6770">
      <w:pPr>
        <w:ind w:firstLine="720"/>
      </w:pPr>
      <w:r>
        <w:t>In relativism, e</w:t>
      </w:r>
      <w:r w:rsidR="002E66A3" w:rsidRPr="00FE1073">
        <w:t xml:space="preserve">ach situation determines what is right or wrong. An action may be wrong today, but right tomorrow. Then on another occasion and at a different time, it may be wrong again. This is what is known as </w:t>
      </w:r>
      <w:r w:rsidR="002E66A3" w:rsidRPr="00FE1073">
        <w:rPr>
          <w:rStyle w:val="Emphasis"/>
        </w:rPr>
        <w:t>situation ethics.</w:t>
      </w:r>
      <w:r w:rsidR="002E66A3" w:rsidRPr="00FE1073">
        <w:t xml:space="preserve"> This philosophy allows man to change the rules according to each situation. Therefore, there really are no rules. </w:t>
      </w:r>
    </w:p>
    <w:p w:rsidR="00AA19FE" w:rsidRDefault="002E66A3" w:rsidP="00AA19FE">
      <w:pPr>
        <w:ind w:firstLine="720"/>
      </w:pPr>
      <w:r w:rsidRPr="00FE1073">
        <w:t>Nothing is ever "</w:t>
      </w:r>
      <w:r w:rsidR="00AF6770">
        <w:t xml:space="preserve">always right" or "always wrong" </w:t>
      </w:r>
      <w:r w:rsidRPr="00FE1073">
        <w:t xml:space="preserve">for all behavior is relative. There simply are no moral absolutes </w:t>
      </w:r>
      <w:r w:rsidR="00AF6770">
        <w:t xml:space="preserve">or </w:t>
      </w:r>
      <w:r w:rsidRPr="00FE1073">
        <w:t xml:space="preserve">so they think.  </w:t>
      </w:r>
    </w:p>
    <w:p w:rsidR="002E66A3" w:rsidRDefault="00AF6770" w:rsidP="00AA19FE">
      <w:pPr>
        <w:ind w:firstLine="720"/>
      </w:pPr>
      <w:r>
        <w:t>Malachi 3:6; Hebrews 13:8; Prov. 24:21</w:t>
      </w:r>
    </w:p>
    <w:p w:rsidR="00AA19FE" w:rsidRDefault="00AA19FE" w:rsidP="00AA19FE">
      <w:pPr>
        <w:ind w:firstLine="720"/>
      </w:pPr>
    </w:p>
    <w:p w:rsidR="00E01A91" w:rsidRDefault="00E01A91" w:rsidP="00E01A91">
      <w:pPr>
        <w:pStyle w:val="Heading2"/>
        <w:tabs>
          <w:tab w:val="left" w:pos="540"/>
        </w:tabs>
        <w:ind w:left="540" w:hanging="540"/>
      </w:pPr>
      <w:bookmarkStart w:id="40" w:name="_Toc236228789"/>
      <w:r>
        <w:t>Materialism</w:t>
      </w:r>
      <w:bookmarkEnd w:id="40"/>
    </w:p>
    <w:p w:rsidR="00AF6770" w:rsidRDefault="00AF6770" w:rsidP="00AF6770"/>
    <w:p w:rsidR="00AF6770" w:rsidRPr="00FE1073" w:rsidRDefault="00AF6770" w:rsidP="00AF6770">
      <w:pPr>
        <w:ind w:firstLine="720"/>
      </w:pPr>
      <w:r w:rsidRPr="00AF6770">
        <w:rPr>
          <w:b/>
        </w:rPr>
        <w:t>Materialism</w:t>
      </w:r>
      <w:r>
        <w:t xml:space="preserve"> is a </w:t>
      </w:r>
      <w:r w:rsidRPr="00FE1073">
        <w:t>philosophy theory of the physical: the theory that physical matter is the only reality and that psychological states such as emotions, reason, thought, and desire will eventually be explai</w:t>
      </w:r>
      <w:r>
        <w:t xml:space="preserve">ned as physical functions. It </w:t>
      </w:r>
      <w:r w:rsidRPr="00FE1073">
        <w:t>focus on possessions: devotion to material wealth and possessions at the expense of sp</w:t>
      </w:r>
      <w:r>
        <w:t>iritual or intellectual values.</w:t>
      </w:r>
      <w:r w:rsidRPr="00FE1073">
        <w:t xml:space="preserve">                                                                                             </w:t>
      </w:r>
    </w:p>
    <w:p w:rsidR="002E66A3" w:rsidRPr="00FE1073" w:rsidRDefault="002E66A3" w:rsidP="00AF6770">
      <w:pPr>
        <w:ind w:firstLine="720"/>
      </w:pPr>
      <w:r w:rsidRPr="00FE1073">
        <w:t xml:space="preserve"> Materialism focuses only upon the material possessions and</w:t>
      </w:r>
      <w:r w:rsidR="00AF6770">
        <w:t xml:space="preserve"> pleasures of this world. The </w:t>
      </w:r>
      <w:r w:rsidRPr="00FE1073">
        <w:t>primary focus is a life of ease, comfort, and pleasure. Sensual pleasure and material possessions becom</w:t>
      </w:r>
      <w:r w:rsidR="00AF6770">
        <w:t>e the focus of a person's life in materialism.</w:t>
      </w:r>
    </w:p>
    <w:p w:rsidR="00AA19FE" w:rsidRDefault="00AF6770" w:rsidP="00AA19FE">
      <w:pPr>
        <w:ind w:firstLine="720"/>
      </w:pPr>
      <w:r>
        <w:t>“</w:t>
      </w:r>
      <w:r w:rsidR="002E66A3" w:rsidRPr="00FE1073">
        <w:t>There is nothing beyond this material universe; consequently, a person should enjoy the sensual pleasures and the comforts of this world every day of his life.</w:t>
      </w:r>
      <w:r>
        <w:t>”</w:t>
      </w:r>
      <w:r w:rsidR="002E66A3" w:rsidRPr="00FE1073">
        <w:t xml:space="preserve"> This philosophy is eating away at individuals and societies, arousing people to crave more and more possessions and more and more power and more and more pleasure. As a result, the work ethic and integrity of millions are being destroyed and the very stability of nations is being affected.  </w:t>
      </w:r>
    </w:p>
    <w:p w:rsidR="002E66A3" w:rsidRPr="00FE1073" w:rsidRDefault="002E66A3" w:rsidP="00AA19FE">
      <w:pPr>
        <w:ind w:firstLine="720"/>
      </w:pPr>
      <w:r w:rsidRPr="00FE1073">
        <w:t>Col 3:2 1 Tim. 6:5; 9, 10; 17; 1 John 2:15-17; 2 Tim. 2:4; Luke 8:14</w:t>
      </w:r>
    </w:p>
    <w:p w:rsidR="002E66A3" w:rsidRDefault="002E66A3" w:rsidP="002E66A3"/>
    <w:p w:rsidR="00E01A91" w:rsidRDefault="00E01A91" w:rsidP="00E01A91">
      <w:pPr>
        <w:pStyle w:val="Heading2"/>
        <w:tabs>
          <w:tab w:val="left" w:pos="540"/>
        </w:tabs>
        <w:ind w:left="540" w:hanging="540"/>
      </w:pPr>
      <w:bookmarkStart w:id="41" w:name="_Toc236228790"/>
      <w:r>
        <w:t>Pragmatism</w:t>
      </w:r>
      <w:bookmarkEnd w:id="41"/>
    </w:p>
    <w:p w:rsidR="002E66A3" w:rsidRDefault="002E66A3" w:rsidP="002E66A3"/>
    <w:p w:rsidR="002E66A3" w:rsidRPr="00FE1073" w:rsidRDefault="002E66A3" w:rsidP="00AF6770">
      <w:pPr>
        <w:ind w:firstLine="720"/>
      </w:pPr>
      <w:r w:rsidRPr="00AA19FE">
        <w:rPr>
          <w:b/>
        </w:rPr>
        <w:t>Pragmatism</w:t>
      </w:r>
      <w:r w:rsidRPr="00FE1073">
        <w:t xml:space="preserve"> claims that truth is determined by practical results. If it works, it is truth and it should be done. Therefore, if you find that some behavior or action works for you, if it pr</w:t>
      </w:r>
      <w:r w:rsidR="00AA19FE">
        <w:t xml:space="preserve">oduces the results you want </w:t>
      </w:r>
      <w:r w:rsidRPr="00FE1073">
        <w:t xml:space="preserve">then do it. It is </w:t>
      </w:r>
      <w:r w:rsidRPr="00AA19FE">
        <w:rPr>
          <w:i/>
        </w:rPr>
        <w:t>practical</w:t>
      </w:r>
      <w:r w:rsidR="00AA19FE">
        <w:t xml:space="preserve"> or</w:t>
      </w:r>
      <w:r w:rsidRPr="00FE1073">
        <w:t xml:space="preserve"> </w:t>
      </w:r>
      <w:r w:rsidRPr="00AA19FE">
        <w:rPr>
          <w:i/>
        </w:rPr>
        <w:t>pragmatic</w:t>
      </w:r>
      <w:r w:rsidRPr="00FE1073">
        <w:t xml:space="preserve"> for you.</w:t>
      </w:r>
    </w:p>
    <w:p w:rsidR="002E66A3" w:rsidRPr="00FE1073" w:rsidRDefault="002E66A3" w:rsidP="00AA19FE">
      <w:pPr>
        <w:ind w:firstLine="720"/>
      </w:pPr>
      <w:r w:rsidRPr="00FE1073">
        <w:t xml:space="preserve"> Even if it means disobeying God's commandments or God's Word, do it. "The end justifies the means" is a good example of this philosophy. For instance, if a salesperson or a company stretches the truth in advertising its product and as a result sells many more of the item, then the sales gimmick worked. Therefore it is the </w:t>
      </w:r>
      <w:r w:rsidR="00AA19FE">
        <w:t>“</w:t>
      </w:r>
      <w:r w:rsidRPr="00FE1073">
        <w:t>right thing</w:t>
      </w:r>
      <w:r w:rsidR="00AA19FE">
        <w:t>”</w:t>
      </w:r>
      <w:r w:rsidRPr="00FE1073">
        <w:t xml:space="preserve"> to do—even though the truth was stretched to a lie and the public was deceived.               </w:t>
      </w:r>
    </w:p>
    <w:p w:rsidR="002E66A3" w:rsidRDefault="002E66A3" w:rsidP="00AF6770">
      <w:pPr>
        <w:ind w:firstLine="720"/>
      </w:pPr>
      <w:r w:rsidRPr="00FE1073">
        <w:t xml:space="preserve"> Romans 3:4; Col. 3:9; Rev. 21:8 </w:t>
      </w:r>
    </w:p>
    <w:p w:rsidR="00E01A91" w:rsidRDefault="00E01A91" w:rsidP="00E01A91">
      <w:pPr>
        <w:pStyle w:val="Heading2"/>
        <w:tabs>
          <w:tab w:val="left" w:pos="540"/>
        </w:tabs>
        <w:ind w:left="540" w:hanging="540"/>
      </w:pPr>
      <w:bookmarkStart w:id="42" w:name="_Toc236228791"/>
      <w:r>
        <w:t xml:space="preserve">Evolution and its </w:t>
      </w:r>
      <w:r w:rsidR="00DC6AF6">
        <w:t>Hybrids</w:t>
      </w:r>
      <w:bookmarkEnd w:id="42"/>
    </w:p>
    <w:p w:rsidR="002E66A3" w:rsidRPr="00801729" w:rsidRDefault="002E66A3" w:rsidP="002E66A3">
      <w:pPr>
        <w:rPr>
          <w:sz w:val="16"/>
          <w:szCs w:val="16"/>
        </w:rPr>
      </w:pPr>
    </w:p>
    <w:p w:rsidR="002E66A3" w:rsidRDefault="002E66A3" w:rsidP="00F104E4">
      <w:pPr>
        <w:pStyle w:val="Heading3"/>
        <w:numPr>
          <w:ilvl w:val="0"/>
          <w:numId w:val="55"/>
        </w:numPr>
      </w:pPr>
      <w:r w:rsidRPr="00FE1073">
        <w:t>Theory vs. Faith</w:t>
      </w:r>
    </w:p>
    <w:p w:rsidR="00801729" w:rsidRPr="00801729" w:rsidRDefault="00801729" w:rsidP="00801729">
      <w:pPr>
        <w:rPr>
          <w:sz w:val="16"/>
          <w:szCs w:val="16"/>
        </w:rPr>
      </w:pPr>
    </w:p>
    <w:tbl>
      <w:tblPr>
        <w:tblStyle w:val="TableGrid"/>
        <w:tblW w:w="0" w:type="auto"/>
        <w:tblLook w:val="04A0"/>
      </w:tblPr>
      <w:tblGrid>
        <w:gridCol w:w="4428"/>
        <w:gridCol w:w="4428"/>
      </w:tblGrid>
      <w:tr w:rsidR="000B496C" w:rsidRPr="000B496C" w:rsidTr="000B496C">
        <w:tc>
          <w:tcPr>
            <w:tcW w:w="4428" w:type="dxa"/>
            <w:shd w:val="clear" w:color="auto" w:fill="EEECE1" w:themeFill="background2"/>
          </w:tcPr>
          <w:p w:rsidR="000B496C" w:rsidRPr="000B496C" w:rsidRDefault="000B496C" w:rsidP="000B496C">
            <w:pPr>
              <w:jc w:val="center"/>
              <w:rPr>
                <w:b/>
              </w:rPr>
            </w:pPr>
            <w:r w:rsidRPr="000B496C">
              <w:rPr>
                <w:b/>
              </w:rPr>
              <w:t xml:space="preserve">THEORY-Evolution is the </w:t>
            </w:r>
            <w:r>
              <w:rPr>
                <w:b/>
              </w:rPr>
              <w:t>Answer</w:t>
            </w:r>
          </w:p>
        </w:tc>
        <w:tc>
          <w:tcPr>
            <w:tcW w:w="4428" w:type="dxa"/>
            <w:shd w:val="clear" w:color="auto" w:fill="EEECE1" w:themeFill="background2"/>
          </w:tcPr>
          <w:p w:rsidR="000B496C" w:rsidRPr="000B496C" w:rsidRDefault="000B496C" w:rsidP="000B496C">
            <w:pPr>
              <w:jc w:val="center"/>
              <w:rPr>
                <w:b/>
              </w:rPr>
            </w:pPr>
            <w:r w:rsidRPr="000B496C">
              <w:rPr>
                <w:b/>
              </w:rPr>
              <w:t xml:space="preserve">FAITH-God is the </w:t>
            </w:r>
            <w:r>
              <w:rPr>
                <w:b/>
              </w:rPr>
              <w:t>Answer</w:t>
            </w:r>
          </w:p>
        </w:tc>
      </w:tr>
      <w:tr w:rsidR="000B496C" w:rsidTr="000B496C">
        <w:tc>
          <w:tcPr>
            <w:tcW w:w="4428" w:type="dxa"/>
          </w:tcPr>
          <w:p w:rsidR="000B496C" w:rsidRDefault="000B496C" w:rsidP="000B496C">
            <w:r>
              <w:t>Speculation, assumption,</w:t>
            </w:r>
            <w:r w:rsidR="00A85C56">
              <w:t xml:space="preserve"> </w:t>
            </w:r>
            <w:r>
              <w:t>supposition, presumption, guesses</w:t>
            </w:r>
          </w:p>
        </w:tc>
        <w:tc>
          <w:tcPr>
            <w:tcW w:w="4428" w:type="dxa"/>
          </w:tcPr>
          <w:p w:rsidR="000B496C" w:rsidRDefault="000B496C" w:rsidP="000B496C">
            <w:r>
              <w:t>Confidence, trust, assurance, conviction, devotion, obedience</w:t>
            </w:r>
          </w:p>
        </w:tc>
      </w:tr>
      <w:tr w:rsidR="000B496C" w:rsidTr="000B496C">
        <w:tc>
          <w:tcPr>
            <w:tcW w:w="4428" w:type="dxa"/>
          </w:tcPr>
          <w:p w:rsidR="000B496C" w:rsidRDefault="00B84C69" w:rsidP="000B496C">
            <w:r>
              <w:t>V</w:t>
            </w:r>
            <w:r w:rsidR="000B496C">
              <w:t>ague ideas that constantly change.</w:t>
            </w:r>
          </w:p>
        </w:tc>
        <w:tc>
          <w:tcPr>
            <w:tcW w:w="4428" w:type="dxa"/>
          </w:tcPr>
          <w:p w:rsidR="000B496C" w:rsidRDefault="00B84C69" w:rsidP="000B496C">
            <w:r>
              <w:t>Absolute</w:t>
            </w:r>
            <w:r w:rsidR="000B496C">
              <w:t xml:space="preserve"> facts that never change.</w:t>
            </w:r>
          </w:p>
        </w:tc>
      </w:tr>
      <w:tr w:rsidR="000B496C" w:rsidTr="000B496C">
        <w:tc>
          <w:tcPr>
            <w:tcW w:w="4428" w:type="dxa"/>
          </w:tcPr>
          <w:p w:rsidR="000B496C" w:rsidRDefault="000B496C" w:rsidP="000B496C">
            <w:r>
              <w:t>Put together by man’s thinking.</w:t>
            </w:r>
          </w:p>
        </w:tc>
        <w:tc>
          <w:tcPr>
            <w:tcW w:w="4428" w:type="dxa"/>
          </w:tcPr>
          <w:p w:rsidR="000B496C" w:rsidRDefault="000B496C" w:rsidP="000B496C">
            <w:r>
              <w:t>Built on God’s Word.</w:t>
            </w:r>
          </w:p>
        </w:tc>
      </w:tr>
      <w:tr w:rsidR="000B496C" w:rsidTr="000B496C">
        <w:tc>
          <w:tcPr>
            <w:tcW w:w="4428" w:type="dxa"/>
          </w:tcPr>
          <w:p w:rsidR="000B496C" w:rsidRDefault="000B496C" w:rsidP="000B496C">
            <w:r>
              <w:t>Underlying humanism is present.</w:t>
            </w:r>
          </w:p>
        </w:tc>
        <w:tc>
          <w:tcPr>
            <w:tcW w:w="4428" w:type="dxa"/>
          </w:tcPr>
          <w:p w:rsidR="000B496C" w:rsidRDefault="00B84C69" w:rsidP="00B84C69">
            <w:r>
              <w:t>God-centered view is present.</w:t>
            </w:r>
          </w:p>
        </w:tc>
      </w:tr>
      <w:tr w:rsidR="000B496C" w:rsidTr="000B496C">
        <w:tc>
          <w:tcPr>
            <w:tcW w:w="4428" w:type="dxa"/>
          </w:tcPr>
          <w:p w:rsidR="000B496C" w:rsidRDefault="00B84C69" w:rsidP="000B496C">
            <w:r>
              <w:t>Man has no absolute ‘purpose’ (accidental).</w:t>
            </w:r>
          </w:p>
        </w:tc>
        <w:tc>
          <w:tcPr>
            <w:tcW w:w="4428" w:type="dxa"/>
          </w:tcPr>
          <w:p w:rsidR="000B496C" w:rsidRDefault="00B84C69" w:rsidP="000B496C">
            <w:r>
              <w:t>Man’s purpose is to fellowship with God.</w:t>
            </w:r>
          </w:p>
        </w:tc>
      </w:tr>
      <w:tr w:rsidR="000B496C" w:rsidTr="000B496C">
        <w:tc>
          <w:tcPr>
            <w:tcW w:w="4428" w:type="dxa"/>
          </w:tcPr>
          <w:p w:rsidR="000B496C" w:rsidRDefault="00B84C69" w:rsidP="000B496C">
            <w:r>
              <w:t>Existence ends at death.</w:t>
            </w:r>
          </w:p>
        </w:tc>
        <w:tc>
          <w:tcPr>
            <w:tcW w:w="4428" w:type="dxa"/>
          </w:tcPr>
          <w:p w:rsidR="000B496C" w:rsidRDefault="00B84C69" w:rsidP="000B496C">
            <w:r>
              <w:t>Must answer to God’s final judgment.</w:t>
            </w:r>
          </w:p>
        </w:tc>
      </w:tr>
      <w:tr w:rsidR="000B496C" w:rsidTr="000B496C">
        <w:tc>
          <w:tcPr>
            <w:tcW w:w="4428" w:type="dxa"/>
          </w:tcPr>
          <w:p w:rsidR="000B496C" w:rsidRDefault="00B84C69" w:rsidP="000B496C">
            <w:r>
              <w:t>Shifting Sand</w:t>
            </w:r>
          </w:p>
        </w:tc>
        <w:tc>
          <w:tcPr>
            <w:tcW w:w="4428" w:type="dxa"/>
          </w:tcPr>
          <w:p w:rsidR="000B496C" w:rsidRDefault="00B84C69" w:rsidP="000B496C">
            <w:r>
              <w:t>Solid Rock</w:t>
            </w:r>
          </w:p>
        </w:tc>
      </w:tr>
      <w:tr w:rsidR="00801729" w:rsidTr="000B496C">
        <w:tc>
          <w:tcPr>
            <w:tcW w:w="4428" w:type="dxa"/>
          </w:tcPr>
          <w:p w:rsidR="00801729" w:rsidRDefault="00801729" w:rsidP="000B496C">
            <w:r>
              <w:t>Lies</w:t>
            </w:r>
          </w:p>
        </w:tc>
        <w:tc>
          <w:tcPr>
            <w:tcW w:w="4428" w:type="dxa"/>
          </w:tcPr>
          <w:p w:rsidR="00801729" w:rsidRDefault="00801729" w:rsidP="000B496C">
            <w:r>
              <w:t>Truth</w:t>
            </w:r>
          </w:p>
        </w:tc>
      </w:tr>
      <w:tr w:rsidR="00DC6AF6" w:rsidTr="000B496C">
        <w:tc>
          <w:tcPr>
            <w:tcW w:w="4428" w:type="dxa"/>
          </w:tcPr>
          <w:p w:rsidR="00DC6AF6" w:rsidRDefault="00DC6AF6" w:rsidP="000B496C">
            <w:r>
              <w:t>No provision for a savior.</w:t>
            </w:r>
          </w:p>
        </w:tc>
        <w:tc>
          <w:tcPr>
            <w:tcW w:w="4428" w:type="dxa"/>
          </w:tcPr>
          <w:p w:rsidR="00DC6AF6" w:rsidRDefault="00DC6AF6" w:rsidP="000B496C">
            <w:r>
              <w:t>Faith in Jesus is basis of salvation.</w:t>
            </w:r>
          </w:p>
        </w:tc>
      </w:tr>
    </w:tbl>
    <w:p w:rsidR="002E66A3" w:rsidRPr="00FE1073" w:rsidRDefault="00B84C69" w:rsidP="002E66A3">
      <w:r>
        <w:t xml:space="preserve">Gen. 2:7; </w:t>
      </w:r>
      <w:r w:rsidR="002E66A3" w:rsidRPr="00FE1073">
        <w:t>1Cor. 1:9</w:t>
      </w:r>
      <w:r>
        <w:t>; Heb 9:27</w:t>
      </w:r>
    </w:p>
    <w:p w:rsidR="002E66A3" w:rsidRPr="00FE1073" w:rsidRDefault="002E66A3" w:rsidP="002E66A3"/>
    <w:p w:rsidR="002E66A3" w:rsidRPr="00FE1073" w:rsidRDefault="002E66A3" w:rsidP="00B84C69">
      <w:pPr>
        <w:pStyle w:val="Heading3"/>
      </w:pPr>
      <w:r w:rsidRPr="00FE1073">
        <w:t>Origin of Evolution</w:t>
      </w:r>
    </w:p>
    <w:p w:rsidR="00B84C69" w:rsidRPr="00801729" w:rsidRDefault="00B84C69" w:rsidP="00B84C69">
      <w:pPr>
        <w:ind w:firstLine="720"/>
        <w:rPr>
          <w:sz w:val="16"/>
          <w:szCs w:val="16"/>
        </w:rPr>
      </w:pPr>
    </w:p>
    <w:p w:rsidR="00ED2450" w:rsidRDefault="002E66A3" w:rsidP="00ED2450">
      <w:pPr>
        <w:ind w:firstLine="720"/>
      </w:pPr>
      <w:r w:rsidRPr="00FE1073">
        <w:t xml:space="preserve">The theory of evolution has many beginnings that </w:t>
      </w:r>
      <w:r w:rsidR="00B84C69">
        <w:t>cannot</w:t>
      </w:r>
      <w:r w:rsidRPr="00FE1073">
        <w:t xml:space="preserve"> be agreed upon.</w:t>
      </w:r>
      <w:r w:rsidR="00B84C69">
        <w:t xml:space="preserve"> </w:t>
      </w:r>
      <w:r w:rsidRPr="00FE1073">
        <w:t>Evolution was a theory in Egypt</w:t>
      </w:r>
      <w:r w:rsidR="00B84C69">
        <w:t>; they</w:t>
      </w:r>
      <w:r w:rsidRPr="00FE1073">
        <w:t xml:space="preserve"> </w:t>
      </w:r>
      <w:r w:rsidR="00B84C69">
        <w:t>taught</w:t>
      </w:r>
      <w:r w:rsidRPr="00FE1073">
        <w:t xml:space="preserve"> that life evolved from the slime on the Nile River.</w:t>
      </w:r>
      <w:r w:rsidR="00B84C69">
        <w:t xml:space="preserve"> </w:t>
      </w:r>
      <w:r w:rsidRPr="00FE1073">
        <w:t>This made the Nile the object of their devotion.</w:t>
      </w:r>
      <w:r w:rsidR="00B84C69">
        <w:t xml:space="preserve"> Also, </w:t>
      </w:r>
      <w:r w:rsidRPr="00FE1073">
        <w:t>Aristo</w:t>
      </w:r>
      <w:r w:rsidR="00B84C69">
        <w:t xml:space="preserve">tle taught evolution in 400 BC. </w:t>
      </w:r>
      <w:r w:rsidRPr="00FE1073">
        <w:t>Charles Darwi</w:t>
      </w:r>
      <w:r w:rsidR="00B84C69">
        <w:t>n only wrote down some theories</w:t>
      </w:r>
      <w:r w:rsidR="00ED2450">
        <w:t xml:space="preserve"> without really any extensive </w:t>
      </w:r>
      <w:r w:rsidR="00ED2450" w:rsidRPr="00ED2450">
        <w:rPr>
          <w:b/>
        </w:rPr>
        <w:t>scientific</w:t>
      </w:r>
      <w:r w:rsidR="00ED2450">
        <w:rPr>
          <w:b/>
        </w:rPr>
        <w:t xml:space="preserve"> </w:t>
      </w:r>
      <w:r w:rsidR="00ED2450" w:rsidRPr="00ED2450">
        <w:t>work</w:t>
      </w:r>
      <w:r w:rsidR="00B84C69">
        <w:t xml:space="preserve">. </w:t>
      </w:r>
      <w:r w:rsidRPr="00FE1073">
        <w:t xml:space="preserve">Others have </w:t>
      </w:r>
      <w:r w:rsidR="00B84C69">
        <w:t>taken tho</w:t>
      </w:r>
      <w:r w:rsidRPr="00FE1073">
        <w:t>se ideas and have tried to make them popular.</w:t>
      </w:r>
    </w:p>
    <w:p w:rsidR="002E66A3" w:rsidRDefault="002E66A3" w:rsidP="00ED2450">
      <w:pPr>
        <w:ind w:firstLine="720"/>
      </w:pPr>
      <w:r w:rsidRPr="00FE1073">
        <w:t>Faith in creati</w:t>
      </w:r>
      <w:r w:rsidR="00ED2450">
        <w:t xml:space="preserve">on has absolutely one beginning: </w:t>
      </w:r>
      <w:r>
        <w:t>God created everything.</w:t>
      </w:r>
    </w:p>
    <w:p w:rsidR="00ED2450" w:rsidRPr="00801729" w:rsidRDefault="00ED2450" w:rsidP="00ED2450">
      <w:pPr>
        <w:pStyle w:val="Heading2"/>
        <w:numPr>
          <w:ilvl w:val="0"/>
          <w:numId w:val="0"/>
        </w:numPr>
        <w:ind w:left="360" w:hanging="360"/>
        <w:rPr>
          <w:sz w:val="16"/>
          <w:szCs w:val="16"/>
        </w:rPr>
      </w:pPr>
    </w:p>
    <w:p w:rsidR="002E66A3" w:rsidRPr="00FE1073" w:rsidRDefault="002E66A3" w:rsidP="009619D7">
      <w:pPr>
        <w:pStyle w:val="verse"/>
      </w:pPr>
      <w:r w:rsidRPr="009619D7">
        <w:rPr>
          <w:i w:val="0"/>
        </w:rPr>
        <w:t>Gen. 1:1</w:t>
      </w:r>
      <w:r w:rsidR="00ED2450">
        <w:t>—</w:t>
      </w:r>
      <w:r w:rsidRPr="00ED2450">
        <w:t>In the beginning God created the heaven and the earth.</w:t>
      </w:r>
    </w:p>
    <w:p w:rsidR="00ED2450" w:rsidRDefault="00ED2450" w:rsidP="002E66A3">
      <w:r w:rsidRPr="00C86F9B">
        <w:t>Ge</w:t>
      </w:r>
      <w:r>
        <w:t>n. 1:27; 2:4,</w:t>
      </w:r>
      <w:r w:rsidRPr="00FE1073">
        <w:t>7</w:t>
      </w:r>
      <w:r>
        <w:t xml:space="preserve">; 5:1 ,2; </w:t>
      </w:r>
      <w:r w:rsidRPr="00FE1073">
        <w:t>Col 1:16</w:t>
      </w:r>
      <w:r>
        <w:t xml:space="preserve">,17; </w:t>
      </w:r>
      <w:r w:rsidR="002E66A3" w:rsidRPr="00FE1073">
        <w:t>John 1:1-4; Gen. 1:26-27; Job 33:4; John 17:5</w:t>
      </w:r>
      <w:r>
        <w:t xml:space="preserve">; </w:t>
      </w:r>
    </w:p>
    <w:p w:rsidR="002E66A3" w:rsidRPr="00FE1073" w:rsidRDefault="002E66A3" w:rsidP="002E66A3"/>
    <w:p w:rsidR="002E66A3" w:rsidRPr="00FE1073" w:rsidRDefault="002E66A3" w:rsidP="00ED2450">
      <w:pPr>
        <w:pStyle w:val="Heading3"/>
      </w:pPr>
      <w:r w:rsidRPr="00FE1073">
        <w:t>The Theory of Evolution i</w:t>
      </w:r>
      <w:r w:rsidR="00ED2450">
        <w:t>s the foundation for humanism</w:t>
      </w:r>
      <w:r w:rsidR="00100B72">
        <w:t>, racism, and many other related dangerous ideas.</w:t>
      </w:r>
      <w:r w:rsidRPr="00FE1073">
        <w:t xml:space="preserve">      </w:t>
      </w:r>
    </w:p>
    <w:p w:rsidR="00ED2450" w:rsidRPr="00801729" w:rsidRDefault="00ED2450" w:rsidP="002E66A3">
      <w:pPr>
        <w:tabs>
          <w:tab w:val="left" w:pos="7110"/>
        </w:tabs>
        <w:ind w:left="990" w:right="-540"/>
        <w:rPr>
          <w:sz w:val="16"/>
          <w:szCs w:val="16"/>
        </w:rPr>
      </w:pPr>
    </w:p>
    <w:p w:rsidR="002E66A3" w:rsidRDefault="002E66A3" w:rsidP="00100B72">
      <w:pPr>
        <w:tabs>
          <w:tab w:val="left" w:pos="7110"/>
        </w:tabs>
        <w:ind w:right="-540" w:firstLine="720"/>
      </w:pPr>
      <w:r w:rsidRPr="00FE1073">
        <w:t>Humanism teaches that man is his own god leaving him to his own destruction</w:t>
      </w:r>
      <w:r w:rsidR="00100B72">
        <w:t xml:space="preserve"> or exaltation. Evolution and Humanism both lead to </w:t>
      </w:r>
      <w:r w:rsidR="00100B72" w:rsidRPr="00100B72">
        <w:rPr>
          <w:b/>
        </w:rPr>
        <w:t>racism</w:t>
      </w:r>
      <w:r w:rsidR="00100B72">
        <w:t xml:space="preserve">. </w:t>
      </w:r>
      <w:r w:rsidRPr="00100B72">
        <w:t xml:space="preserve">Read the whole title of </w:t>
      </w:r>
      <w:r w:rsidR="00100B72" w:rsidRPr="00100B72">
        <w:t>Darwin’s</w:t>
      </w:r>
      <w:r w:rsidRPr="00100B72">
        <w:t xml:space="preserve"> book</w:t>
      </w:r>
      <w:r w:rsidR="00100B72" w:rsidRPr="00100B72">
        <w:t>.</w:t>
      </w:r>
      <w:r w:rsidR="00100B72">
        <w:t xml:space="preserve"> (emphasis added)</w:t>
      </w:r>
    </w:p>
    <w:p w:rsidR="00801729" w:rsidRPr="00801729" w:rsidRDefault="00801729" w:rsidP="00100B72">
      <w:pPr>
        <w:tabs>
          <w:tab w:val="left" w:pos="7110"/>
        </w:tabs>
        <w:ind w:right="-540" w:firstLine="720"/>
        <w:rPr>
          <w:sz w:val="16"/>
          <w:szCs w:val="16"/>
        </w:rPr>
      </w:pPr>
    </w:p>
    <w:p w:rsidR="002E66A3" w:rsidRPr="00FE1073" w:rsidRDefault="00100B72" w:rsidP="00100B72">
      <w:pPr>
        <w:jc w:val="center"/>
      </w:pPr>
      <w:r>
        <w:t>"The Origin of Species by means of Natural Selection</w:t>
      </w:r>
      <w:r>
        <w:br/>
        <w:t xml:space="preserve">or, </w:t>
      </w:r>
      <w:r w:rsidRPr="00100B72">
        <w:rPr>
          <w:iCs/>
        </w:rPr>
        <w:t xml:space="preserve">The Preservation of </w:t>
      </w:r>
      <w:r w:rsidRPr="00100B72">
        <w:rPr>
          <w:b/>
          <w:iCs/>
          <w:u w:val="single"/>
        </w:rPr>
        <w:t>Favoured Races</w:t>
      </w:r>
      <w:r w:rsidRPr="00100B72">
        <w:rPr>
          <w:iCs/>
        </w:rPr>
        <w:t xml:space="preserve"> in the Struggle for Life</w:t>
      </w:r>
      <w:r>
        <w:t>"</w:t>
      </w:r>
    </w:p>
    <w:p w:rsidR="002E66A3" w:rsidRPr="00801729" w:rsidRDefault="002E66A3" w:rsidP="002E66A3">
      <w:pPr>
        <w:pStyle w:val="NoSpacing"/>
        <w:rPr>
          <w:rFonts w:ascii="Times New Roman" w:hAnsi="Times New Roman"/>
          <w:sz w:val="16"/>
          <w:szCs w:val="16"/>
        </w:rPr>
      </w:pPr>
    </w:p>
    <w:p w:rsidR="002E66A3" w:rsidRPr="00801729" w:rsidRDefault="002E66A3" w:rsidP="00801729">
      <w:pPr>
        <w:ind w:firstLine="720"/>
        <w:rPr>
          <w:b/>
        </w:rPr>
      </w:pPr>
      <w:r w:rsidRPr="00801729">
        <w:rPr>
          <w:b/>
        </w:rPr>
        <w:t>Evolution is the foundation for socialism</w:t>
      </w:r>
      <w:r w:rsidR="00100B72" w:rsidRPr="00801729">
        <w:rPr>
          <w:b/>
        </w:rPr>
        <w:t xml:space="preserve">, </w:t>
      </w:r>
      <w:r w:rsidRPr="00801729">
        <w:rPr>
          <w:b/>
        </w:rPr>
        <w:t>communism</w:t>
      </w:r>
      <w:r w:rsidR="00135249" w:rsidRPr="00801729">
        <w:rPr>
          <w:rStyle w:val="EndnoteReference"/>
          <w:b/>
        </w:rPr>
        <w:endnoteReference w:id="2"/>
      </w:r>
      <w:r w:rsidR="00100B72" w:rsidRPr="00801729">
        <w:rPr>
          <w:b/>
        </w:rPr>
        <w:t>, Nazism, one world religion, New World order</w:t>
      </w:r>
      <w:r w:rsidR="00801729" w:rsidRPr="00801729">
        <w:rPr>
          <w:b/>
        </w:rPr>
        <w:t>, and other types of racism</w:t>
      </w:r>
      <w:r w:rsidR="00100B72" w:rsidRPr="00801729">
        <w:rPr>
          <w:b/>
        </w:rPr>
        <w:t>.</w:t>
      </w:r>
    </w:p>
    <w:p w:rsidR="00100B72" w:rsidRPr="00801729" w:rsidRDefault="00100B72" w:rsidP="002E66A3">
      <w:pPr>
        <w:pStyle w:val="NoSpacing"/>
        <w:rPr>
          <w:rFonts w:ascii="Times New Roman" w:hAnsi="Times New Roman"/>
          <w:sz w:val="16"/>
          <w:szCs w:val="16"/>
        </w:rPr>
      </w:pPr>
    </w:p>
    <w:p w:rsidR="002E66A3" w:rsidRDefault="002E66A3" w:rsidP="00100B72">
      <w:pPr>
        <w:pStyle w:val="NoSpacing"/>
        <w:ind w:firstLine="720"/>
        <w:rPr>
          <w:rFonts w:ascii="Times New Roman" w:hAnsi="Times New Roman"/>
          <w:sz w:val="24"/>
          <w:szCs w:val="24"/>
        </w:rPr>
      </w:pPr>
      <w:r w:rsidRPr="00FE1073">
        <w:rPr>
          <w:rFonts w:ascii="Times New Roman" w:hAnsi="Times New Roman"/>
          <w:sz w:val="24"/>
          <w:szCs w:val="24"/>
        </w:rPr>
        <w:t>Evolution is based on slime, soup, rocks and a big bang that tries to destroy all moral values and lie to every person that will listen.</w:t>
      </w:r>
      <w:r w:rsidR="00135249">
        <w:rPr>
          <w:rFonts w:ascii="Times New Roman" w:hAnsi="Times New Roman"/>
          <w:sz w:val="24"/>
          <w:szCs w:val="24"/>
        </w:rPr>
        <w:t xml:space="preserve"> </w:t>
      </w:r>
    </w:p>
    <w:p w:rsidR="00135249" w:rsidRPr="00801729" w:rsidRDefault="00135249" w:rsidP="00100B72">
      <w:pPr>
        <w:pStyle w:val="NoSpacing"/>
        <w:ind w:firstLine="720"/>
        <w:rPr>
          <w:rFonts w:ascii="Times New Roman" w:hAnsi="Times New Roman"/>
          <w:sz w:val="16"/>
          <w:szCs w:val="16"/>
        </w:rPr>
      </w:pPr>
    </w:p>
    <w:p w:rsidR="002E66A3" w:rsidRDefault="00100B72" w:rsidP="00100B72">
      <w:pPr>
        <w:pStyle w:val="NoSpacing"/>
        <w:ind w:left="360" w:hanging="360"/>
        <w:rPr>
          <w:rFonts w:ascii="Times New Roman" w:hAnsi="Times New Roman"/>
          <w:sz w:val="24"/>
          <w:szCs w:val="24"/>
        </w:rPr>
      </w:pPr>
      <w:r>
        <w:rPr>
          <w:rFonts w:ascii="Times New Roman" w:hAnsi="Times New Roman"/>
          <w:sz w:val="24"/>
          <w:szCs w:val="24"/>
        </w:rPr>
        <w:t>John 8:44—</w:t>
      </w:r>
      <w:r w:rsidR="002E66A3" w:rsidRPr="00100B72">
        <w:rPr>
          <w:rFonts w:ascii="Times New Roman" w:hAnsi="Times New Roman"/>
          <w:i/>
          <w:sz w:val="24"/>
          <w:szCs w:val="24"/>
        </w:rPr>
        <w:t>Ye are of your father the devil, and the lusts of your father ye will do. He was a murderer from the beginning, and abode not in the truth, because there is no truth in him. When he speaketh a lie, he speaketh of his own: for he is a liar, and the father of it.</w:t>
      </w:r>
    </w:p>
    <w:p w:rsidR="002E66A3" w:rsidRPr="00260BDB" w:rsidRDefault="002E66A3" w:rsidP="00801729">
      <w:pPr>
        <w:rPr>
          <w:b/>
        </w:rPr>
      </w:pPr>
      <w:r w:rsidRPr="00260BDB">
        <w:rPr>
          <w:b/>
        </w:rPr>
        <w:t xml:space="preserve">Karl Marx’s </w:t>
      </w:r>
      <w:r w:rsidR="00801729" w:rsidRPr="00260BDB">
        <w:rPr>
          <w:b/>
        </w:rPr>
        <w:t xml:space="preserve"> 1848 </w:t>
      </w:r>
      <w:r w:rsidRPr="00260BDB">
        <w:rPr>
          <w:b/>
          <w:u w:val="single"/>
        </w:rPr>
        <w:t>Communist Manifesto</w:t>
      </w:r>
      <w:r w:rsidR="00801729" w:rsidRPr="00260BDB">
        <w:rPr>
          <w:b/>
        </w:rPr>
        <w:t xml:space="preserve">  outlined how to destroy a country:</w:t>
      </w:r>
    </w:p>
    <w:p w:rsidR="002E66A3" w:rsidRPr="00FE1073" w:rsidRDefault="002E66A3" w:rsidP="00F104E4">
      <w:pPr>
        <w:pStyle w:val="Heading4"/>
        <w:numPr>
          <w:ilvl w:val="0"/>
          <w:numId w:val="56"/>
        </w:numPr>
        <w:tabs>
          <w:tab w:val="left" w:pos="450"/>
        </w:tabs>
      </w:pPr>
      <w:r w:rsidRPr="00FE1073">
        <w:t>Abolish private property.</w:t>
      </w:r>
    </w:p>
    <w:p w:rsidR="002E66A3" w:rsidRPr="00FE1073" w:rsidRDefault="002E66A3" w:rsidP="00801729">
      <w:pPr>
        <w:pStyle w:val="Heading4"/>
        <w:tabs>
          <w:tab w:val="left" w:pos="450"/>
        </w:tabs>
        <w:ind w:left="720"/>
      </w:pPr>
      <w:r w:rsidRPr="00FE1073">
        <w:t>Heavy progressive income tax.</w:t>
      </w:r>
      <w:r w:rsidR="00801729">
        <w:t xml:space="preserve"> </w:t>
      </w:r>
      <w:r w:rsidRPr="00FE1073">
        <w:t xml:space="preserve">(The more </w:t>
      </w:r>
      <w:r w:rsidR="00801729">
        <w:t>they</w:t>
      </w:r>
      <w:r w:rsidRPr="00FE1073">
        <w:t xml:space="preserve"> make the more </w:t>
      </w:r>
      <w:r w:rsidR="00801729">
        <w:t>you</w:t>
      </w:r>
      <w:r w:rsidRPr="00FE1073">
        <w:t xml:space="preserve"> take</w:t>
      </w:r>
      <w:r w:rsidR="00801729">
        <w:t>.</w:t>
      </w:r>
      <w:r w:rsidRPr="00FE1073">
        <w:t>)</w:t>
      </w:r>
    </w:p>
    <w:p w:rsidR="002E66A3" w:rsidRPr="00FE1073" w:rsidRDefault="002E66A3" w:rsidP="00801729">
      <w:pPr>
        <w:pStyle w:val="Heading4"/>
        <w:tabs>
          <w:tab w:val="left" w:pos="450"/>
        </w:tabs>
        <w:ind w:left="720"/>
      </w:pPr>
      <w:r w:rsidRPr="00FE1073">
        <w:t>Abolish rights of inheritance.</w:t>
      </w:r>
    </w:p>
    <w:p w:rsidR="002E66A3" w:rsidRPr="00FE1073" w:rsidRDefault="002E66A3" w:rsidP="00801729">
      <w:pPr>
        <w:pStyle w:val="Heading4"/>
        <w:tabs>
          <w:tab w:val="left" w:pos="450"/>
        </w:tabs>
        <w:ind w:left="720"/>
      </w:pPr>
      <w:r w:rsidRPr="00FE1073">
        <w:t>Confiscation of property rights.</w:t>
      </w:r>
    </w:p>
    <w:p w:rsidR="002E66A3" w:rsidRPr="00FE1073" w:rsidRDefault="002E66A3" w:rsidP="00801729">
      <w:pPr>
        <w:pStyle w:val="Heading4"/>
        <w:tabs>
          <w:tab w:val="left" w:pos="450"/>
        </w:tabs>
        <w:ind w:left="720"/>
      </w:pPr>
      <w:r w:rsidRPr="00FE1073">
        <w:t xml:space="preserve">Central bank (owned and </w:t>
      </w:r>
      <w:r w:rsidR="00801729">
        <w:t xml:space="preserve"> </w:t>
      </w:r>
      <w:r w:rsidRPr="00FE1073">
        <w:t>operated by the federal government)</w:t>
      </w:r>
    </w:p>
    <w:p w:rsidR="002E66A3" w:rsidRPr="00801729" w:rsidRDefault="002E66A3" w:rsidP="00801729">
      <w:pPr>
        <w:pStyle w:val="Heading4"/>
        <w:tabs>
          <w:tab w:val="left" w:pos="450"/>
        </w:tabs>
        <w:ind w:left="720"/>
        <w:rPr>
          <w:b/>
        </w:rPr>
      </w:pPr>
      <w:r w:rsidRPr="00FE1073">
        <w:t xml:space="preserve">Government ownership of </w:t>
      </w:r>
      <w:r w:rsidRPr="00801729">
        <w:rPr>
          <w:b/>
        </w:rPr>
        <w:t>Communication</w:t>
      </w:r>
      <w:r w:rsidRPr="00FE1073">
        <w:t xml:space="preserve"> and </w:t>
      </w:r>
      <w:r w:rsidR="00801729">
        <w:rPr>
          <w:b/>
        </w:rPr>
        <w:t>TRANSPORTATION</w:t>
      </w:r>
      <w:r w:rsidR="00260BDB">
        <w:rPr>
          <w:b/>
        </w:rPr>
        <w:t>.</w:t>
      </w:r>
    </w:p>
    <w:p w:rsidR="002E66A3" w:rsidRPr="00FE1073" w:rsidRDefault="002E66A3" w:rsidP="00801729">
      <w:pPr>
        <w:pStyle w:val="Heading4"/>
        <w:tabs>
          <w:tab w:val="left" w:pos="450"/>
        </w:tabs>
        <w:ind w:left="720"/>
      </w:pPr>
      <w:r w:rsidRPr="00FE1073">
        <w:t>Government ownership of factories and agriculture.</w:t>
      </w:r>
    </w:p>
    <w:p w:rsidR="002E66A3" w:rsidRPr="00FE1073" w:rsidRDefault="002E66A3" w:rsidP="00801729">
      <w:pPr>
        <w:pStyle w:val="Heading4"/>
        <w:tabs>
          <w:tab w:val="left" w:pos="450"/>
        </w:tabs>
        <w:ind w:left="720"/>
      </w:pPr>
      <w:r w:rsidRPr="00FE1073">
        <w:t>Government control of labor.</w:t>
      </w:r>
    </w:p>
    <w:p w:rsidR="002E66A3" w:rsidRPr="00FE1073" w:rsidRDefault="002E66A3" w:rsidP="00801729">
      <w:pPr>
        <w:pStyle w:val="Heading4"/>
        <w:tabs>
          <w:tab w:val="left" w:pos="450"/>
        </w:tabs>
        <w:ind w:left="720"/>
      </w:pPr>
      <w:r w:rsidRPr="00FE1073">
        <w:t>Corporate farms, regional planning</w:t>
      </w:r>
    </w:p>
    <w:p w:rsidR="002E66A3" w:rsidRPr="00FE1073" w:rsidRDefault="002E66A3" w:rsidP="00801729">
      <w:pPr>
        <w:pStyle w:val="Heading4"/>
        <w:tabs>
          <w:tab w:val="left" w:pos="450"/>
        </w:tabs>
        <w:ind w:left="720"/>
      </w:pPr>
      <w:r w:rsidRPr="00FE1073">
        <w:t>Free education by government controlled schools</w:t>
      </w:r>
    </w:p>
    <w:p w:rsidR="002E66A3" w:rsidRPr="00FE1073" w:rsidRDefault="002E66A3" w:rsidP="00801729">
      <w:pPr>
        <w:pStyle w:val="Heading4"/>
        <w:tabs>
          <w:tab w:val="left" w:pos="450"/>
        </w:tabs>
        <w:ind w:left="720"/>
      </w:pPr>
      <w:r w:rsidRPr="00FE1073">
        <w:t xml:space="preserve"> Hitler said control the text book, control the state.</w:t>
      </w:r>
    </w:p>
    <w:p w:rsidR="002E66A3" w:rsidRPr="00FE1073" w:rsidRDefault="002E66A3" w:rsidP="002E66A3">
      <w:pPr>
        <w:pStyle w:val="ListParagraph"/>
        <w:ind w:left="630"/>
      </w:pPr>
    </w:p>
    <w:p w:rsidR="002E66A3" w:rsidRDefault="00260BDB" w:rsidP="00260BDB">
      <w:pPr>
        <w:ind w:firstLine="720"/>
      </w:pPr>
      <w:r>
        <w:t xml:space="preserve">Communism and socialism are the enemies of liberty and Capitalism. </w:t>
      </w:r>
      <w:r w:rsidR="002E66A3" w:rsidRPr="00FE1073">
        <w:t xml:space="preserve">Communism will destroy America if America doesn’t destroy communism. Communism </w:t>
      </w:r>
      <w:r>
        <w:t>robs</w:t>
      </w:r>
      <w:r w:rsidR="002E66A3" w:rsidRPr="00FE1073">
        <w:t xml:space="preserve"> </w:t>
      </w:r>
      <w:r>
        <w:t>the individual</w:t>
      </w:r>
      <w:r w:rsidR="002E66A3" w:rsidRPr="00FE1073">
        <w:t xml:space="preserve"> </w:t>
      </w:r>
      <w:r>
        <w:t>of the same opportunities</w:t>
      </w:r>
      <w:r w:rsidR="002E66A3" w:rsidRPr="00FE1073">
        <w:t xml:space="preserve"> that </w:t>
      </w:r>
      <w:r>
        <w:t>their</w:t>
      </w:r>
      <w:r w:rsidR="002E66A3" w:rsidRPr="00FE1073">
        <w:t xml:space="preserve"> forefathers had and many of them laid down their lives</w:t>
      </w:r>
      <w:r>
        <w:t xml:space="preserve"> to protect</w:t>
      </w:r>
      <w:r w:rsidR="002E66A3" w:rsidRPr="00FE1073">
        <w:t>.</w:t>
      </w:r>
    </w:p>
    <w:p w:rsidR="00260BDB" w:rsidRPr="00FE1073" w:rsidRDefault="00260BDB" w:rsidP="002E66A3"/>
    <w:p w:rsidR="002E66A3" w:rsidRPr="00FE1073" w:rsidRDefault="00260BDB" w:rsidP="002E66A3">
      <w:pPr>
        <w:jc w:val="center"/>
        <w:rPr>
          <w:b/>
        </w:rPr>
      </w:pPr>
      <w:r>
        <w:rPr>
          <w:b/>
        </w:rPr>
        <w:t>Communist R</w:t>
      </w:r>
      <w:r w:rsidR="002E66A3" w:rsidRPr="00FE1073">
        <w:rPr>
          <w:b/>
        </w:rPr>
        <w:t>ules for Revolution</w:t>
      </w:r>
    </w:p>
    <w:p w:rsidR="002E66A3" w:rsidRPr="00260BDB" w:rsidRDefault="002E66A3" w:rsidP="00F104E4">
      <w:pPr>
        <w:pStyle w:val="ListParagraph"/>
        <w:numPr>
          <w:ilvl w:val="0"/>
          <w:numId w:val="32"/>
        </w:numPr>
        <w:spacing w:line="276" w:lineRule="auto"/>
        <w:contextualSpacing/>
      </w:pPr>
      <w:r w:rsidRPr="00260BDB">
        <w:t>Corrupt the young; get them away from true religion.</w:t>
      </w:r>
    </w:p>
    <w:p w:rsidR="002E66A3" w:rsidRPr="00260BDB" w:rsidRDefault="002E66A3" w:rsidP="00F104E4">
      <w:pPr>
        <w:pStyle w:val="ListParagraph"/>
        <w:numPr>
          <w:ilvl w:val="0"/>
          <w:numId w:val="32"/>
        </w:numPr>
        <w:spacing w:line="276" w:lineRule="auto"/>
        <w:contextualSpacing/>
      </w:pPr>
      <w:r w:rsidRPr="00260BDB">
        <w:t>Break down the moral virtues.</w:t>
      </w:r>
    </w:p>
    <w:p w:rsidR="002E66A3" w:rsidRPr="00260BDB" w:rsidRDefault="002E66A3" w:rsidP="00F104E4">
      <w:pPr>
        <w:pStyle w:val="ListParagraph"/>
        <w:numPr>
          <w:ilvl w:val="0"/>
          <w:numId w:val="32"/>
        </w:numPr>
        <w:spacing w:line="276" w:lineRule="auto"/>
        <w:contextualSpacing/>
      </w:pPr>
      <w:r w:rsidRPr="00260BDB">
        <w:t>Encourage civil disorders and a soft government attitude towards crime.</w:t>
      </w:r>
    </w:p>
    <w:p w:rsidR="002E66A3" w:rsidRPr="00260BDB" w:rsidRDefault="002E66A3" w:rsidP="00F104E4">
      <w:pPr>
        <w:pStyle w:val="ListParagraph"/>
        <w:numPr>
          <w:ilvl w:val="0"/>
          <w:numId w:val="32"/>
        </w:numPr>
        <w:spacing w:line="276" w:lineRule="auto"/>
        <w:contextualSpacing/>
      </w:pPr>
      <w:r w:rsidRPr="00260BDB">
        <w:t>Divide the people into hostile groups (race/religion/homosexuality)</w:t>
      </w:r>
    </w:p>
    <w:p w:rsidR="002E66A3" w:rsidRPr="00260BDB" w:rsidRDefault="002E66A3" w:rsidP="00F104E4">
      <w:pPr>
        <w:pStyle w:val="ListParagraph"/>
        <w:numPr>
          <w:ilvl w:val="0"/>
          <w:numId w:val="32"/>
        </w:numPr>
        <w:spacing w:line="276" w:lineRule="auto"/>
        <w:contextualSpacing/>
      </w:pPr>
      <w:r w:rsidRPr="00260BDB">
        <w:t>Get the people’s mind off their government by focusin</w:t>
      </w:r>
      <w:r w:rsidR="00260BDB" w:rsidRPr="00260BDB">
        <w:t>g their attention on sports, sex, work, tolerance, etc.</w:t>
      </w:r>
    </w:p>
    <w:p w:rsidR="002E66A3" w:rsidRPr="00260BDB" w:rsidRDefault="002E66A3" w:rsidP="00F104E4">
      <w:pPr>
        <w:pStyle w:val="ListParagraph"/>
        <w:numPr>
          <w:ilvl w:val="0"/>
          <w:numId w:val="32"/>
        </w:numPr>
        <w:spacing w:line="276" w:lineRule="auto"/>
        <w:contextualSpacing/>
      </w:pPr>
      <w:r w:rsidRPr="00260BDB">
        <w:t>Get control of all media.</w:t>
      </w:r>
    </w:p>
    <w:p w:rsidR="002E66A3" w:rsidRPr="00260BDB" w:rsidRDefault="002E66A3" w:rsidP="00F104E4">
      <w:pPr>
        <w:pStyle w:val="ListParagraph"/>
        <w:numPr>
          <w:ilvl w:val="0"/>
          <w:numId w:val="32"/>
        </w:numPr>
        <w:spacing w:line="276" w:lineRule="auto"/>
        <w:contextualSpacing/>
      </w:pPr>
      <w:r w:rsidRPr="00260BDB">
        <w:t>Destroy people’s faith in their leaders.</w:t>
      </w:r>
    </w:p>
    <w:p w:rsidR="002E66A3" w:rsidRPr="00260BDB" w:rsidRDefault="00260BDB" w:rsidP="00F104E4">
      <w:pPr>
        <w:pStyle w:val="ListParagraph"/>
        <w:numPr>
          <w:ilvl w:val="0"/>
          <w:numId w:val="32"/>
        </w:numPr>
        <w:spacing w:line="276" w:lineRule="auto"/>
        <w:contextualSpacing/>
      </w:pPr>
      <w:r w:rsidRPr="00260BDB">
        <w:t>Cause the registration of all firearms on some pretext,</w:t>
      </w:r>
      <w:r w:rsidRPr="00260BDB">
        <w:br/>
        <w:t>with a view to confiscate them and leaving the populace helpless</w:t>
      </w:r>
    </w:p>
    <w:p w:rsidR="00260BDB" w:rsidRDefault="00260BDB" w:rsidP="00260BDB">
      <w:pPr>
        <w:ind w:left="360" w:hanging="360"/>
      </w:pPr>
    </w:p>
    <w:p w:rsidR="00260BDB" w:rsidRDefault="00260BDB" w:rsidP="00260BDB">
      <w:pPr>
        <w:ind w:left="360" w:hanging="360"/>
        <w:rPr>
          <w:b/>
        </w:rPr>
      </w:pPr>
      <w:r>
        <w:t>Isa. 42:5—</w:t>
      </w:r>
      <w:r w:rsidR="002E66A3" w:rsidRPr="00260BDB">
        <w:rPr>
          <w:i/>
        </w:rPr>
        <w:t>Thus saith God the LORD, he that created the heavens, and stretched them out; he that spread forth the earth, and that which cometh out of it; he that giveth breath unto the people upon it, and spirit to them that walk therein:</w:t>
      </w:r>
      <w:r w:rsidR="002E66A3" w:rsidRPr="00260BDB">
        <w:rPr>
          <w:b/>
          <w:i/>
        </w:rPr>
        <w:t xml:space="preserve">                                                                                                    </w:t>
      </w:r>
    </w:p>
    <w:p w:rsidR="002E66A3" w:rsidRPr="00FE1073" w:rsidRDefault="00260BDB" w:rsidP="00260BDB">
      <w:pPr>
        <w:ind w:left="360" w:hanging="360"/>
      </w:pPr>
      <w:r>
        <w:t>Mal 2:10—</w:t>
      </w:r>
      <w:r w:rsidR="002E66A3" w:rsidRPr="00260BDB">
        <w:rPr>
          <w:i/>
        </w:rPr>
        <w:t>Have we not all one father? hath not one God created us? why do we deal treacherously every man against his brother, by profaning the covenant of our fathers?</w:t>
      </w:r>
    </w:p>
    <w:p w:rsidR="002E66A3" w:rsidRPr="00FE1073" w:rsidRDefault="002E66A3" w:rsidP="002E66A3">
      <w:pPr>
        <w:rPr>
          <w:b/>
        </w:rPr>
      </w:pPr>
    </w:p>
    <w:p w:rsidR="002E66A3" w:rsidRPr="00FE1073" w:rsidRDefault="002E66A3" w:rsidP="00260BDB">
      <w:pPr>
        <w:ind w:firstLine="720"/>
        <w:rPr>
          <w:b/>
        </w:rPr>
      </w:pPr>
      <w:r w:rsidRPr="00FE1073">
        <w:rPr>
          <w:b/>
        </w:rPr>
        <w:t>America</w:t>
      </w:r>
      <w:r w:rsidR="00260BDB">
        <w:t xml:space="preserve"> has always been </w:t>
      </w:r>
      <w:r w:rsidR="00DC6AF6">
        <w:t xml:space="preserve">founded on </w:t>
      </w:r>
      <w:r w:rsidRPr="00FE1073">
        <w:t>Christian principles and from its very beginning</w:t>
      </w:r>
      <w:r w:rsidRPr="00FE1073">
        <w:rPr>
          <w:b/>
        </w:rPr>
        <w:t xml:space="preserve">  has been</w:t>
      </w:r>
      <w:r w:rsidR="008F690A">
        <w:rPr>
          <w:b/>
        </w:rPr>
        <w:t xml:space="preserve"> blessed of God.</w:t>
      </w:r>
      <w:r w:rsidRPr="00FE1073">
        <w:rPr>
          <w:b/>
        </w:rPr>
        <w:t xml:space="preserve">  </w:t>
      </w:r>
      <w:r w:rsidR="008F690A">
        <w:rPr>
          <w:b/>
        </w:rPr>
        <w:t>(</w:t>
      </w:r>
      <w:r w:rsidR="00260BDB">
        <w:t>Isaiah 18:2,7</w:t>
      </w:r>
      <w:r w:rsidR="00DC6AF6">
        <w:t>; Acts 2:5,21</w:t>
      </w:r>
      <w:r w:rsidR="008F690A">
        <w:t>)</w:t>
      </w:r>
    </w:p>
    <w:p w:rsidR="00DC6AF6" w:rsidRDefault="00DC6AF6" w:rsidP="00DC6AF6">
      <w:pPr>
        <w:pStyle w:val="ListParagraph"/>
        <w:spacing w:after="200" w:line="276" w:lineRule="auto"/>
        <w:contextualSpacing/>
      </w:pPr>
    </w:p>
    <w:p w:rsidR="002E66A3" w:rsidRPr="00FE1073" w:rsidRDefault="002E66A3" w:rsidP="00F104E4">
      <w:pPr>
        <w:pStyle w:val="ListParagraph"/>
        <w:numPr>
          <w:ilvl w:val="0"/>
          <w:numId w:val="33"/>
        </w:numPr>
        <w:spacing w:after="200" w:line="276" w:lineRule="auto"/>
        <w:contextualSpacing/>
      </w:pPr>
      <w:r w:rsidRPr="00FE1073">
        <w:t>From the beginning America has been protected with moral values.</w:t>
      </w:r>
    </w:p>
    <w:p w:rsidR="002E66A3" w:rsidRPr="00FE1073" w:rsidRDefault="002E66A3" w:rsidP="00F104E4">
      <w:pPr>
        <w:pStyle w:val="ListParagraph"/>
        <w:numPr>
          <w:ilvl w:val="0"/>
          <w:numId w:val="33"/>
        </w:numPr>
        <w:spacing w:after="200" w:line="276" w:lineRule="auto"/>
        <w:contextualSpacing/>
      </w:pPr>
      <w:r w:rsidRPr="00FE1073">
        <w:t>Real Americans must rise up now or this nation will fall as well.</w:t>
      </w:r>
    </w:p>
    <w:p w:rsidR="002E66A3" w:rsidRPr="00FE1073" w:rsidRDefault="002E66A3" w:rsidP="00F104E4">
      <w:pPr>
        <w:pStyle w:val="ListParagraph"/>
        <w:numPr>
          <w:ilvl w:val="0"/>
          <w:numId w:val="33"/>
        </w:numPr>
        <w:spacing w:after="200" w:line="276" w:lineRule="auto"/>
        <w:contextualSpacing/>
      </w:pPr>
      <w:r w:rsidRPr="00FE1073">
        <w:t>Jesus Christ is Lord and every knee shall bow.</w:t>
      </w:r>
    </w:p>
    <w:p w:rsidR="002E66A3" w:rsidRDefault="00DC6AF6" w:rsidP="00DC6AF6">
      <w:pPr>
        <w:ind w:left="360" w:hanging="360"/>
      </w:pPr>
      <w:r>
        <w:t>Jer. 50:12—</w:t>
      </w:r>
      <w:r w:rsidR="002E66A3" w:rsidRPr="00DC6AF6">
        <w:rPr>
          <w:i/>
        </w:rPr>
        <w:t xml:space="preserve">Your mother shall be sore confounded; she that bare you shall be ashamed: behold, </w:t>
      </w:r>
      <w:r w:rsidR="002E66A3" w:rsidRPr="00DC6AF6">
        <w:rPr>
          <w:b/>
          <w:i/>
          <w:u w:val="single"/>
        </w:rPr>
        <w:t>the hindermost of the nations</w:t>
      </w:r>
      <w:r w:rsidR="002E66A3" w:rsidRPr="00DC6AF6">
        <w:rPr>
          <w:i/>
        </w:rPr>
        <w:t xml:space="preserve"> shall be a wilderness, a dry land, and a desert</w:t>
      </w:r>
    </w:p>
    <w:p w:rsidR="00DC6AF6" w:rsidRPr="00FE1073" w:rsidRDefault="00DC6AF6" w:rsidP="00DC6AF6">
      <w:pPr>
        <w:ind w:left="360" w:hanging="360"/>
      </w:pPr>
    </w:p>
    <w:p w:rsidR="002E66A3" w:rsidRPr="00DC6AF6" w:rsidRDefault="00DC6AF6" w:rsidP="00DC6AF6">
      <w:pPr>
        <w:ind w:left="360" w:hanging="360"/>
        <w:rPr>
          <w:i/>
        </w:rPr>
      </w:pPr>
      <w:r>
        <w:t>Jer. 50:15—</w:t>
      </w:r>
      <w:r w:rsidR="002E66A3" w:rsidRPr="00DC6AF6">
        <w:rPr>
          <w:i/>
        </w:rPr>
        <w:t>Shout against her round about: she hath given her hand: her foundations are fallen, her walls are thrown down: for it is the vengeance of the LORD: take vengeance upon her; as she hath done, do unto her.</w:t>
      </w:r>
    </w:p>
    <w:p w:rsidR="002E66A3" w:rsidRPr="00DC6AF6" w:rsidRDefault="002E66A3" w:rsidP="002E66A3">
      <w:pPr>
        <w:rPr>
          <w:i/>
        </w:rPr>
      </w:pPr>
    </w:p>
    <w:p w:rsidR="002E66A3" w:rsidRPr="00DC6AF6" w:rsidRDefault="002E66A3" w:rsidP="00DC6AF6">
      <w:pPr>
        <w:pStyle w:val="NoSpacing"/>
        <w:ind w:firstLine="720"/>
        <w:rPr>
          <w:rFonts w:ascii="Times New Roman" w:hAnsi="Times New Roman"/>
          <w:b/>
          <w:sz w:val="24"/>
          <w:szCs w:val="24"/>
        </w:rPr>
      </w:pPr>
      <w:r w:rsidRPr="00DC6AF6">
        <w:rPr>
          <w:rFonts w:ascii="Times New Roman" w:hAnsi="Times New Roman"/>
          <w:b/>
          <w:sz w:val="24"/>
          <w:szCs w:val="24"/>
        </w:rPr>
        <w:t xml:space="preserve">God will Judge America for </w:t>
      </w:r>
      <w:r w:rsidR="00DC6AF6">
        <w:rPr>
          <w:rFonts w:ascii="Times New Roman" w:hAnsi="Times New Roman"/>
          <w:b/>
          <w:sz w:val="24"/>
          <w:szCs w:val="24"/>
        </w:rPr>
        <w:t xml:space="preserve">her </w:t>
      </w:r>
      <w:r w:rsidRPr="00DC6AF6">
        <w:rPr>
          <w:rFonts w:ascii="Times New Roman" w:hAnsi="Times New Roman"/>
          <w:b/>
          <w:sz w:val="24"/>
          <w:szCs w:val="24"/>
        </w:rPr>
        <w:t xml:space="preserve">sin if </w:t>
      </w:r>
      <w:r w:rsidR="00DC6AF6">
        <w:rPr>
          <w:rFonts w:ascii="Times New Roman" w:hAnsi="Times New Roman"/>
          <w:b/>
          <w:sz w:val="24"/>
          <w:szCs w:val="24"/>
        </w:rPr>
        <w:t>she does</w:t>
      </w:r>
      <w:r w:rsidRPr="00DC6AF6">
        <w:rPr>
          <w:rFonts w:ascii="Times New Roman" w:hAnsi="Times New Roman"/>
          <w:b/>
          <w:sz w:val="24"/>
          <w:szCs w:val="24"/>
        </w:rPr>
        <w:t xml:space="preserve"> not repent.</w:t>
      </w:r>
    </w:p>
    <w:p w:rsidR="002E66A3" w:rsidRPr="00FE1073" w:rsidRDefault="00E83CB1" w:rsidP="002E66A3">
      <w:pPr>
        <w:pStyle w:val="NoSpacing"/>
        <w:rPr>
          <w:rFonts w:ascii="Times New Roman" w:hAnsi="Times New Roman"/>
          <w:sz w:val="24"/>
          <w:szCs w:val="24"/>
        </w:rPr>
      </w:pPr>
      <w:r w:rsidRPr="00E83CB1">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598" type="#_x0000_t13" style="position:absolute;margin-left:169.75pt;margin-top:12.75pt;width:60.75pt;height:17.25pt;rotation:180;z-index:251669504" fillcolor="#eeece1 [3214]"/>
        </w:pict>
      </w:r>
    </w:p>
    <w:p w:rsidR="002E66A3" w:rsidRPr="00FE1073" w:rsidRDefault="002E66A3" w:rsidP="00DC6AF6">
      <w:pPr>
        <w:ind w:left="720"/>
      </w:pPr>
      <w:r w:rsidRPr="00FE1073">
        <w:t>Evolution is fabricated lies</w:t>
      </w:r>
      <w:r w:rsidR="00DC6AF6">
        <w:t>.</w:t>
      </w:r>
      <w:r w:rsidRPr="00FE1073">
        <w:t xml:space="preserve">       </w:t>
      </w:r>
    </w:p>
    <w:p w:rsidR="002E66A3" w:rsidRPr="00FE1073" w:rsidRDefault="00E83CB1" w:rsidP="00DC6AF6">
      <w:pPr>
        <w:pStyle w:val="Heading2"/>
        <w:numPr>
          <w:ilvl w:val="0"/>
          <w:numId w:val="0"/>
        </w:numPr>
        <w:ind w:left="720"/>
        <w:rPr>
          <w:sz w:val="24"/>
        </w:rPr>
      </w:pPr>
      <w:r w:rsidRPr="00E83CB1">
        <w:rPr>
          <w:noProof/>
          <w:color w:val="943634"/>
          <w:sz w:val="24"/>
        </w:rPr>
        <w:pict>
          <v:shape id="_x0000_s1594" type="#_x0000_t13" style="position:absolute;left:0;text-align:left;margin-left:-27pt;margin-top:11.6pt;width:60.75pt;height:17.25pt;z-index:251668480" fillcolor="#eeece1 [3214]"/>
        </w:pict>
      </w:r>
      <w:r w:rsidR="002E66A3" w:rsidRPr="00FE1073">
        <w:rPr>
          <w:sz w:val="24"/>
        </w:rPr>
        <w:t xml:space="preserve">  </w:t>
      </w:r>
      <w:bookmarkStart w:id="43" w:name="_Toc235533561"/>
    </w:p>
    <w:p w:rsidR="002E66A3" w:rsidRDefault="002E66A3" w:rsidP="009619D7">
      <w:pPr>
        <w:ind w:left="720"/>
      </w:pPr>
      <w:r w:rsidRPr="00FE1073">
        <w:t>Creation is founded upon the Word of God</w:t>
      </w:r>
      <w:bookmarkEnd w:id="43"/>
      <w:r w:rsidR="00DC6AF6">
        <w:t xml:space="preserve"> </w:t>
      </w:r>
    </w:p>
    <w:p w:rsidR="00DC6AF6" w:rsidRPr="00DC6AF6" w:rsidRDefault="00DC6AF6" w:rsidP="00DC6AF6"/>
    <w:p w:rsidR="002E66A3" w:rsidRPr="00DC6AF6" w:rsidRDefault="002E66A3" w:rsidP="00DC6AF6">
      <w:pPr>
        <w:ind w:left="360" w:hanging="360"/>
        <w:rPr>
          <w:i/>
        </w:rPr>
      </w:pPr>
      <w:r w:rsidRPr="00FE1073">
        <w:t>Heb 1:2</w:t>
      </w:r>
      <w:r w:rsidR="00DC6AF6">
        <w:t>,3—</w:t>
      </w:r>
      <w:r w:rsidRPr="00DC6AF6">
        <w:rPr>
          <w:i/>
        </w:rPr>
        <w:t xml:space="preserve">Hath in these last days spoken unto us by his Son, whom he hath appointed heir of all things, by </w:t>
      </w:r>
      <w:r w:rsidR="00DC6AF6">
        <w:rPr>
          <w:i/>
        </w:rPr>
        <w:t xml:space="preserve">whom also he made the worlds;  </w:t>
      </w:r>
      <w:r w:rsidRPr="00DC6AF6">
        <w:t>3</w:t>
      </w:r>
      <w:r w:rsidRPr="00DC6AF6">
        <w:rPr>
          <w:i/>
        </w:rPr>
        <w:t xml:space="preserve"> Who being the brightness of his glory, and the express image of his person, and upholding all things by the word of his power, when he had by himself purged our sins, sat down on the right hand of the Majesty on high;</w:t>
      </w:r>
    </w:p>
    <w:p w:rsidR="002E66A3" w:rsidRPr="00FE1073" w:rsidRDefault="002E66A3" w:rsidP="002E66A3"/>
    <w:p w:rsidR="002E66A3" w:rsidRPr="00E10031" w:rsidRDefault="002E66A3" w:rsidP="009619D7">
      <w:pPr>
        <w:ind w:firstLine="720"/>
      </w:pPr>
      <w:r>
        <w:t>Faith in Jesus Christ Is t</w:t>
      </w:r>
      <w:r w:rsidR="00DC6AF6">
        <w:t>he b</w:t>
      </w:r>
      <w:r w:rsidRPr="00FE1073">
        <w:t>asis of Salvation</w:t>
      </w:r>
      <w:r w:rsidR="00DC6AF6">
        <w:t>. Man’s theories will not save anybody.</w:t>
      </w:r>
    </w:p>
    <w:p w:rsidR="00AA0267" w:rsidRDefault="00AA0267" w:rsidP="00AA0267">
      <w:pPr>
        <w:ind w:left="360" w:hanging="360"/>
      </w:pPr>
    </w:p>
    <w:p w:rsidR="00AA0267" w:rsidRDefault="00AA0267" w:rsidP="00AA0267">
      <w:pPr>
        <w:ind w:left="360" w:hanging="360"/>
      </w:pPr>
      <w:r>
        <w:t>John 14:6—</w:t>
      </w:r>
      <w:r w:rsidR="002E66A3" w:rsidRPr="00AA0267">
        <w:rPr>
          <w:i/>
        </w:rPr>
        <w:t>Jesus saith unto him, I am the way, the truth, and the life: no man cometh unto the Father, but by me.</w:t>
      </w:r>
      <w:r>
        <w:t xml:space="preserve"> </w:t>
      </w:r>
    </w:p>
    <w:p w:rsidR="00AA0267" w:rsidRPr="00FE1073" w:rsidRDefault="00AA0267" w:rsidP="00AA0267">
      <w:r>
        <w:t>(</w:t>
      </w:r>
      <w:r w:rsidRPr="00FE1073">
        <w:t>Mathew 1:21</w:t>
      </w:r>
      <w:r>
        <w:t xml:space="preserve">; </w:t>
      </w:r>
      <w:r w:rsidRPr="00FE1073">
        <w:t>Mark 1:15</w:t>
      </w:r>
      <w:r>
        <w:t>; Luke 5:32; Acts 16:31; Rom. 10:9,10; I Cor. 3:11)</w:t>
      </w:r>
    </w:p>
    <w:p w:rsidR="002E66A3" w:rsidRPr="00FE1073" w:rsidRDefault="002E66A3" w:rsidP="002E66A3"/>
    <w:p w:rsidR="00E01A91" w:rsidRDefault="00E01A91" w:rsidP="00E01A91">
      <w:pPr>
        <w:pStyle w:val="Heading2"/>
        <w:tabs>
          <w:tab w:val="left" w:pos="720"/>
        </w:tabs>
      </w:pPr>
      <w:bookmarkStart w:id="44" w:name="_Toc236228792"/>
      <w:r>
        <w:t>Mindlessness</w:t>
      </w:r>
      <w:bookmarkEnd w:id="44"/>
    </w:p>
    <w:p w:rsidR="002E66A3" w:rsidRDefault="002E66A3" w:rsidP="002E66A3"/>
    <w:p w:rsidR="002E66A3" w:rsidRDefault="002E66A3" w:rsidP="00F104E4">
      <w:pPr>
        <w:pStyle w:val="Heading3"/>
        <w:numPr>
          <w:ilvl w:val="0"/>
          <w:numId w:val="54"/>
        </w:numPr>
      </w:pPr>
      <w:r w:rsidRPr="00AA0267">
        <w:rPr>
          <w:rStyle w:val="Emphasis"/>
          <w:b/>
          <w:i w:val="0"/>
        </w:rPr>
        <w:t>Mindlessness</w:t>
      </w:r>
      <w:r w:rsidRPr="00FE1073">
        <w:t xml:space="preserve"> is a path of life followed by many</w:t>
      </w:r>
      <w:r>
        <w:t>.</w:t>
      </w:r>
    </w:p>
    <w:p w:rsidR="00AA0267" w:rsidRDefault="00AA0267" w:rsidP="00AA0267">
      <w:pPr>
        <w:ind w:firstLine="720"/>
      </w:pPr>
    </w:p>
    <w:p w:rsidR="00AA0267" w:rsidRDefault="00AA0267" w:rsidP="00AA0267">
      <w:pPr>
        <w:pStyle w:val="NormalWeb"/>
        <w:spacing w:before="0" w:beforeAutospacing="0" w:after="0" w:afterAutospacing="0"/>
        <w:ind w:firstLine="720"/>
      </w:pPr>
      <w:r w:rsidRPr="00AA0267">
        <w:rPr>
          <w:b/>
        </w:rPr>
        <w:t>Mindless</w:t>
      </w:r>
      <w:r>
        <w:t xml:space="preserve"> </w:t>
      </w:r>
      <w:r w:rsidRPr="00AA0267">
        <w:rPr>
          <w:i/>
        </w:rPr>
        <w:t>a</w:t>
      </w:r>
      <w:r>
        <w:rPr>
          <w:i/>
        </w:rPr>
        <w:t>)</w:t>
      </w:r>
      <w:r>
        <w:t xml:space="preserve"> </w:t>
      </w:r>
      <w:r w:rsidRPr="00FE1073">
        <w:t>boring: uninteresting as a result of requirin</w:t>
      </w:r>
      <w:r>
        <w:t xml:space="preserve">g little mental effort. </w:t>
      </w:r>
      <w:r w:rsidRPr="00AA0267">
        <w:rPr>
          <w:i/>
        </w:rPr>
        <w:t>b</w:t>
      </w:r>
      <w:r>
        <w:rPr>
          <w:i/>
        </w:rPr>
        <w:t>)</w:t>
      </w:r>
      <w:r>
        <w:t>purp</w:t>
      </w:r>
      <w:r w:rsidRPr="00FE1073">
        <w:t>oseless: having no apparent p</w:t>
      </w:r>
      <w:r>
        <w:t>urpose or rational cause</w:t>
      </w:r>
      <w:r w:rsidRPr="00FE1073">
        <w:t>.</w:t>
      </w:r>
      <w:r>
        <w:t xml:space="preserve">  </w:t>
      </w:r>
      <w:r>
        <w:rPr>
          <w:i/>
        </w:rPr>
        <w:t>c)</w:t>
      </w:r>
      <w:r w:rsidRPr="00FE1073">
        <w:t xml:space="preserve">unconcerned: not careful or concerned .                                                                </w:t>
      </w:r>
    </w:p>
    <w:p w:rsidR="00AA0267" w:rsidRDefault="00AA0267" w:rsidP="00AA0267">
      <w:pPr>
        <w:pStyle w:val="NormalWeb"/>
        <w:spacing w:before="0" w:beforeAutospacing="0" w:after="0" w:afterAutospacing="0"/>
      </w:pPr>
    </w:p>
    <w:p w:rsidR="00AA0267" w:rsidRPr="00FE1073" w:rsidRDefault="00DF6532" w:rsidP="00AA0267">
      <w:pPr>
        <w:pStyle w:val="NormalWeb"/>
        <w:spacing w:before="0" w:beforeAutospacing="0" w:after="0" w:afterAutospacing="0"/>
      </w:pPr>
      <w:r>
        <w:t>Phil</w:t>
      </w:r>
      <w:r w:rsidR="00AA0267" w:rsidRPr="00FE1073">
        <w:t xml:space="preserve">. 2:5; Hebrews 12:2-3; Isaiah 26:3; 1 John 3:8                                                                                  </w:t>
      </w:r>
    </w:p>
    <w:p w:rsidR="00AA0267" w:rsidRDefault="00AA0267" w:rsidP="00AA0267">
      <w:pPr>
        <w:ind w:firstLine="720"/>
      </w:pPr>
    </w:p>
    <w:p w:rsidR="002E66A3" w:rsidRDefault="002E66A3" w:rsidP="00AA0267">
      <w:pPr>
        <w:ind w:firstLine="720"/>
      </w:pPr>
      <w:r w:rsidRPr="00FE1073">
        <w:t xml:space="preserve">Mindlessness indicates that a person walks through life thoughtlessly, seldom if ever giving attention to proper behavior, the future, God, or to any possibility of life beyond this world. </w:t>
      </w:r>
    </w:p>
    <w:p w:rsidR="00756CF9" w:rsidRDefault="002E66A3" w:rsidP="00AA0267">
      <w:pPr>
        <w:pStyle w:val="NormalWeb"/>
        <w:spacing w:before="0" w:beforeAutospacing="0" w:after="0" w:afterAutospacing="0"/>
        <w:ind w:firstLine="720"/>
        <w:rPr>
          <w:b/>
          <w:bCs/>
          <w:sz w:val="48"/>
          <w:szCs w:val="48"/>
        </w:rPr>
      </w:pPr>
      <w:r w:rsidRPr="00FE1073">
        <w:t xml:space="preserve">The mindless person lives just for today, wrapped up in his own life and thoughts, his own desires and wants. Little if anything concerns the person other than his own self-centered world. </w:t>
      </w:r>
      <w:r w:rsidR="00AA0267" w:rsidRPr="00FE1073">
        <w:t>We need to be led by the Holy Ghost not driven by some</w:t>
      </w:r>
      <w:r w:rsidR="00AA0267">
        <w:t xml:space="preserve"> selfish</w:t>
      </w:r>
      <w:r w:rsidR="00AA0267" w:rsidRPr="00FE1073">
        <w:t xml:space="preserve"> purpose.</w:t>
      </w:r>
      <w:r w:rsidR="00AA0267">
        <w:t xml:space="preserve"> </w:t>
      </w:r>
      <w:r w:rsidRPr="00FE1073">
        <w:t>A person with this mindset simply gets up each day and goes about his activities with no thought as to consequences or outcome or how his behavior might</w:t>
      </w:r>
      <w:r w:rsidR="00AA0267">
        <w:t xml:space="preserve"> a</w:t>
      </w:r>
      <w:r w:rsidR="00AA0267" w:rsidRPr="00FE1073">
        <w:t>ffect</w:t>
      </w:r>
      <w:r w:rsidRPr="00FE1073">
        <w:t xml:space="preserve"> others. There is no plan, no structure, nor purpose to the person's life other than to plow through another day.                                   </w:t>
      </w:r>
    </w:p>
    <w:p w:rsidR="00E01A91" w:rsidRDefault="00E01A91" w:rsidP="00E01A91">
      <w:pPr>
        <w:pStyle w:val="Heading1"/>
      </w:pPr>
      <w:bookmarkStart w:id="45" w:name="_Toc236228793"/>
      <w:r>
        <w:t>Curious Fascination of the Darkness</w:t>
      </w:r>
      <w:bookmarkEnd w:id="45"/>
    </w:p>
    <w:p w:rsidR="002E66A3" w:rsidRDefault="00E01A91" w:rsidP="002E66A3">
      <w:pPr>
        <w:pStyle w:val="Heading2"/>
        <w:numPr>
          <w:ilvl w:val="0"/>
          <w:numId w:val="0"/>
        </w:numPr>
        <w:ind w:left="360"/>
      </w:pPr>
      <w:r>
        <w:t xml:space="preserve"> </w:t>
      </w:r>
    </w:p>
    <w:p w:rsidR="00E01A91" w:rsidRDefault="00E01A91" w:rsidP="00D42B00">
      <w:pPr>
        <w:pStyle w:val="Heading2"/>
        <w:numPr>
          <w:ilvl w:val="0"/>
          <w:numId w:val="12"/>
        </w:numPr>
        <w:ind w:left="360" w:hanging="360"/>
      </w:pPr>
      <w:bookmarkStart w:id="46" w:name="_Toc236228794"/>
      <w:r>
        <w:t>Occult</w:t>
      </w:r>
      <w:bookmarkEnd w:id="46"/>
    </w:p>
    <w:p w:rsidR="002E66A3" w:rsidRPr="00FE1073" w:rsidRDefault="002E66A3" w:rsidP="002E66A3">
      <w:pPr>
        <w:jc w:val="center"/>
      </w:pPr>
    </w:p>
    <w:p w:rsidR="002E66A3" w:rsidRDefault="002E66A3" w:rsidP="00110A02">
      <w:pPr>
        <w:ind w:left="360" w:hanging="360"/>
        <w:rPr>
          <w:i/>
        </w:rPr>
      </w:pPr>
      <w:r w:rsidRPr="00110A02">
        <w:t>I John 4:1</w:t>
      </w:r>
      <w:r w:rsidR="00110A02">
        <w:t>—</w:t>
      </w:r>
      <w:r w:rsidRPr="00110A02">
        <w:rPr>
          <w:i/>
        </w:rPr>
        <w:t>Beloved, believe not every spirit, but</w:t>
      </w:r>
      <w:r w:rsidR="00752AB9">
        <w:rPr>
          <w:i/>
        </w:rPr>
        <w:t xml:space="preserve"> try the spirits whether they </w:t>
      </w:r>
      <w:r w:rsidRPr="00110A02">
        <w:rPr>
          <w:i/>
        </w:rPr>
        <w:t>are of God: because many false prophets are gone out into the world.</w:t>
      </w:r>
    </w:p>
    <w:p w:rsidR="00CF00F5" w:rsidRPr="00FE1073" w:rsidRDefault="00CF00F5" w:rsidP="00110A02">
      <w:pPr>
        <w:ind w:left="360" w:hanging="360"/>
      </w:pPr>
    </w:p>
    <w:p w:rsidR="00CF00F5" w:rsidRPr="00FB1866" w:rsidRDefault="00FB1866" w:rsidP="00F104E4">
      <w:pPr>
        <w:pStyle w:val="Heading3"/>
        <w:numPr>
          <w:ilvl w:val="0"/>
          <w:numId w:val="57"/>
        </w:numPr>
        <w:rPr>
          <w:b/>
        </w:rPr>
      </w:pPr>
      <w:bookmarkStart w:id="47" w:name="_Toc235533534"/>
      <w:r>
        <w:t>Definition of the Occult</w:t>
      </w:r>
    </w:p>
    <w:p w:rsidR="00CF00F5" w:rsidRDefault="00CF00F5" w:rsidP="00CF00F5">
      <w:pPr>
        <w:pStyle w:val="Heading4"/>
        <w:numPr>
          <w:ilvl w:val="0"/>
          <w:numId w:val="0"/>
        </w:numPr>
        <w:ind w:left="1080"/>
      </w:pPr>
    </w:p>
    <w:p w:rsidR="002E66A3" w:rsidRPr="00FB1866" w:rsidRDefault="002E66A3" w:rsidP="00FB1866">
      <w:pPr>
        <w:ind w:firstLine="720"/>
      </w:pPr>
      <w:r w:rsidRPr="00CF00F5">
        <w:t xml:space="preserve">The word Occult comes from the Latin word </w:t>
      </w:r>
      <w:r w:rsidRPr="00CF00F5">
        <w:rPr>
          <w:i/>
        </w:rPr>
        <w:t>ocultus</w:t>
      </w:r>
      <w:r w:rsidRPr="00CF00F5">
        <w:t>:</w:t>
      </w:r>
      <w:bookmarkEnd w:id="47"/>
      <w:r w:rsidRPr="00CF00F5">
        <w:t xml:space="preserve"> </w:t>
      </w:r>
      <w:r w:rsidR="00CF00F5">
        <w:t xml:space="preserve">things hidden, </w:t>
      </w:r>
      <w:r w:rsidRPr="00CF00F5">
        <w:t>secret, and mysterious</w:t>
      </w:r>
      <w:r w:rsidR="00CF00F5">
        <w:t>.</w:t>
      </w:r>
      <w:r w:rsidR="00FB1866">
        <w:t xml:space="preserve"> </w:t>
      </w:r>
      <w:r w:rsidRPr="00FE1073">
        <w:t xml:space="preserve">The occult deals with operations or events which seem to depend upon human powers </w:t>
      </w:r>
      <w:r w:rsidR="00CF00F5">
        <w:t>to</w:t>
      </w:r>
      <w:r w:rsidRPr="00FE1073">
        <w:t xml:space="preserve"> go far beyond the five senses.</w:t>
      </w:r>
      <w:r w:rsidR="00CF00F5">
        <w:t xml:space="preserve"> </w:t>
      </w:r>
      <w:r w:rsidRPr="00FE1073">
        <w:t>The occult deals with the superna</w:t>
      </w:r>
      <w:r w:rsidR="00CF00F5">
        <w:t>tural, the presence of demonic f</w:t>
      </w:r>
      <w:r w:rsidRPr="00FE1073">
        <w:t>orces</w:t>
      </w:r>
      <w:r w:rsidR="00CF00F5">
        <w:t>, and even the paranormal</w:t>
      </w:r>
      <w:r w:rsidRPr="00FE1073">
        <w:t>.</w:t>
      </w:r>
    </w:p>
    <w:p w:rsidR="002E66A3" w:rsidRPr="00FE1073" w:rsidRDefault="002E66A3" w:rsidP="002E66A3">
      <w:pPr>
        <w:rPr>
          <w:b/>
          <w:bCs/>
        </w:rPr>
      </w:pPr>
    </w:p>
    <w:p w:rsidR="002E66A3" w:rsidRPr="00FE1073" w:rsidRDefault="002E66A3" w:rsidP="00CF00F5">
      <w:pPr>
        <w:pStyle w:val="Heading3"/>
      </w:pPr>
      <w:bookmarkStart w:id="48" w:name="_Toc235533537"/>
      <w:r w:rsidRPr="00FE1073">
        <w:t>Danger of the Occult</w:t>
      </w:r>
      <w:bookmarkEnd w:id="48"/>
    </w:p>
    <w:p w:rsidR="00CF00F5" w:rsidRDefault="00CF00F5" w:rsidP="00CF00F5">
      <w:pPr>
        <w:pStyle w:val="Heading4"/>
        <w:numPr>
          <w:ilvl w:val="0"/>
          <w:numId w:val="0"/>
        </w:numPr>
        <w:ind w:left="1080"/>
      </w:pPr>
      <w:bookmarkStart w:id="49" w:name="_Toc235533538"/>
    </w:p>
    <w:p w:rsidR="002E66A3" w:rsidRPr="00FE1073" w:rsidRDefault="00FB1866" w:rsidP="00FB1866">
      <w:pPr>
        <w:pStyle w:val="Heading4"/>
        <w:numPr>
          <w:ilvl w:val="0"/>
          <w:numId w:val="0"/>
        </w:numPr>
        <w:ind w:firstLine="720"/>
      </w:pPr>
      <w:r>
        <w:t>It is dangerous</w:t>
      </w:r>
      <w:r w:rsidR="002E66A3" w:rsidRPr="00FE1073">
        <w:t xml:space="preserve"> to deny its existence or to be ignorant of its devices.</w:t>
      </w:r>
      <w:bookmarkEnd w:id="49"/>
      <w:r w:rsidR="00CF00F5">
        <w:t xml:space="preserve"> </w:t>
      </w:r>
      <w:r w:rsidR="002E66A3" w:rsidRPr="00FE1073">
        <w:t>An equal error is to have an unhealthy interest in the occult.</w:t>
      </w:r>
      <w:r w:rsidR="00CF00F5">
        <w:t xml:space="preserve"> </w:t>
      </w:r>
      <w:r>
        <w:t>(II Cor. 2:11; Rom. 16:9; I</w:t>
      </w:r>
      <w:r w:rsidR="002E66A3" w:rsidRPr="00FE1073">
        <w:t xml:space="preserve"> Tim. 4:1</w:t>
      </w:r>
      <w:r>
        <w:t>)</w:t>
      </w:r>
    </w:p>
    <w:p w:rsidR="002E66A3" w:rsidRPr="00FB1866" w:rsidRDefault="002E66A3" w:rsidP="00FB1866">
      <w:pPr>
        <w:pStyle w:val="Heading4"/>
        <w:numPr>
          <w:ilvl w:val="0"/>
          <w:numId w:val="0"/>
        </w:numPr>
        <w:ind w:firstLine="720"/>
        <w:rPr>
          <w:bCs/>
          <w:iCs/>
        </w:rPr>
      </w:pPr>
      <w:bookmarkStart w:id="50" w:name="_Toc235533539"/>
      <w:r w:rsidRPr="00FB1866">
        <w:rPr>
          <w:b/>
        </w:rPr>
        <w:t>A Major Warning</w:t>
      </w:r>
      <w:bookmarkEnd w:id="50"/>
      <w:r w:rsidR="00FB1866">
        <w:t xml:space="preserve">. </w:t>
      </w:r>
      <w:r w:rsidRPr="00FE1073">
        <w:t>Playing around with the occult will lead to serious mental and spiritual</w:t>
      </w:r>
      <w:r w:rsidR="00FB1866">
        <w:t xml:space="preserve"> problems. </w:t>
      </w:r>
      <w:bookmarkStart w:id="51" w:name="_Toc235533540"/>
      <w:r w:rsidR="00FB1866">
        <w:t xml:space="preserve"> </w:t>
      </w:r>
      <w:r w:rsidRPr="00FB1866">
        <w:rPr>
          <w:bCs/>
          <w:iCs/>
        </w:rPr>
        <w:t>Be Aware of the ongoing spiritual battle between</w:t>
      </w:r>
      <w:r w:rsidR="00FB1866">
        <w:rPr>
          <w:bCs/>
          <w:iCs/>
        </w:rPr>
        <w:t xml:space="preserve"> the Kingdom of God and the kingdom of s</w:t>
      </w:r>
      <w:r w:rsidRPr="00FB1866">
        <w:rPr>
          <w:bCs/>
          <w:iCs/>
        </w:rPr>
        <w:t xml:space="preserve">atan. </w:t>
      </w:r>
      <w:bookmarkEnd w:id="51"/>
      <w:r w:rsidRPr="00FE1073">
        <w:t>We need to be aware of the workings of the satanic realm but not to the point of unhealthy fascination, obsession or any kind of involvement.</w:t>
      </w:r>
      <w:r w:rsidR="00FB1866">
        <w:t xml:space="preserve"> </w:t>
      </w:r>
      <w:r w:rsidRPr="00FE1073">
        <w:t>God judges and condemns all traffic with demons.</w:t>
      </w:r>
      <w:r w:rsidR="00FB1866">
        <w:t xml:space="preserve"> (</w:t>
      </w:r>
      <w:r w:rsidRPr="00FE1073">
        <w:t>Ex. 20:3; Mat.4:10; John 12:31; I Cor. 10:20; Eph.4:27; 1 John 3:8</w:t>
      </w:r>
      <w:r w:rsidR="00FB1866">
        <w:t>)</w:t>
      </w:r>
      <w:r w:rsidRPr="00FE1073">
        <w:t xml:space="preserve"> </w:t>
      </w:r>
    </w:p>
    <w:p w:rsidR="002E66A3" w:rsidRPr="00FE1073" w:rsidRDefault="002E66A3" w:rsidP="002E66A3"/>
    <w:p w:rsidR="002E66A3" w:rsidRDefault="00FB1866" w:rsidP="00FB1866">
      <w:pPr>
        <w:ind w:left="360" w:hanging="360"/>
        <w:rPr>
          <w:i/>
        </w:rPr>
      </w:pPr>
      <w:r>
        <w:t>1 Tim. 4:1—</w:t>
      </w:r>
      <w:r w:rsidR="002E66A3" w:rsidRPr="00FB1866">
        <w:rPr>
          <w:i/>
        </w:rPr>
        <w:t>Now the Spirit speaketh expressly, that in the latter times some shall depart from the faith, giving heed to seducing spirits, and doctrines of devils;</w:t>
      </w:r>
    </w:p>
    <w:p w:rsidR="007107F0" w:rsidRPr="00FB1866" w:rsidRDefault="007107F0" w:rsidP="00FB1866">
      <w:pPr>
        <w:ind w:left="360" w:hanging="360"/>
        <w:rPr>
          <w:i/>
        </w:rPr>
      </w:pPr>
    </w:p>
    <w:p w:rsidR="00FB1866" w:rsidRDefault="00FB1866" w:rsidP="007107F0">
      <w:pPr>
        <w:pStyle w:val="Heading3"/>
        <w:tabs>
          <w:tab w:val="num" w:pos="360"/>
        </w:tabs>
      </w:pPr>
      <w:bookmarkStart w:id="52" w:name="_Toc235533541"/>
      <w:r>
        <w:t>Disciples of the Occult</w:t>
      </w:r>
      <w:r w:rsidR="002E66A3" w:rsidRPr="00FE1073">
        <w:rPr>
          <w:b/>
        </w:rPr>
        <w:tab/>
      </w:r>
      <w:r w:rsidR="002E66A3" w:rsidRPr="00FB1866">
        <w:tab/>
      </w:r>
      <w:r w:rsidR="002E66A3" w:rsidRPr="00FB1866">
        <w:tab/>
      </w:r>
      <w:r w:rsidR="002E66A3" w:rsidRPr="00FB1866">
        <w:tab/>
      </w:r>
    </w:p>
    <w:p w:rsidR="002E66A3" w:rsidRPr="00FB1866" w:rsidRDefault="00FF4D79" w:rsidP="007107F0">
      <w:pPr>
        <w:pStyle w:val="Heading3"/>
        <w:numPr>
          <w:ilvl w:val="0"/>
          <w:numId w:val="0"/>
        </w:numPr>
        <w:tabs>
          <w:tab w:val="num" w:pos="360"/>
        </w:tabs>
        <w:ind w:left="720"/>
      </w:pPr>
      <w:r>
        <w:t>What kind of people get involved in the o</w:t>
      </w:r>
      <w:r w:rsidR="002E66A3" w:rsidRPr="00FB1866">
        <w:t>ccult?</w:t>
      </w:r>
      <w:bookmarkEnd w:id="52"/>
    </w:p>
    <w:p w:rsidR="00D54A34" w:rsidRDefault="00D54A34" w:rsidP="007107F0">
      <w:pPr>
        <w:ind w:firstLine="720"/>
        <w:sectPr w:rsidR="00D54A34" w:rsidSect="00045D2E">
          <w:endnotePr>
            <w:numFmt w:val="decimal"/>
          </w:endnotePr>
          <w:type w:val="continuous"/>
          <w:pgSz w:w="12240" w:h="15840" w:code="1"/>
          <w:pgMar w:top="1440" w:right="1800" w:bottom="1440" w:left="1800" w:header="720" w:footer="720" w:gutter="0"/>
          <w:cols w:space="720"/>
          <w:titlePg/>
          <w:docGrid w:linePitch="360"/>
        </w:sectPr>
      </w:pPr>
    </w:p>
    <w:p w:rsidR="007107F0" w:rsidRDefault="007107F0" w:rsidP="007107F0">
      <w:pPr>
        <w:sectPr w:rsidR="007107F0" w:rsidSect="007107F0">
          <w:endnotePr>
            <w:numFmt w:val="decimal"/>
          </w:endnotePr>
          <w:type w:val="continuous"/>
          <w:pgSz w:w="12240" w:h="15840" w:code="1"/>
          <w:pgMar w:top="1440" w:right="1800" w:bottom="1440" w:left="1800" w:header="720" w:footer="720" w:gutter="0"/>
          <w:cols w:space="720"/>
          <w:titlePg/>
          <w:docGrid w:linePitch="360"/>
        </w:sectPr>
      </w:pPr>
      <w:r>
        <w:t>Curious,</w:t>
      </w:r>
      <w:r w:rsidR="002E66A3" w:rsidRPr="00FE1073">
        <w:t xml:space="preserve"> </w:t>
      </w:r>
      <w:r>
        <w:t xml:space="preserve">easily influenced, </w:t>
      </w:r>
      <w:r w:rsidR="002E66A3" w:rsidRPr="00FE1073">
        <w:t>dis</w:t>
      </w:r>
      <w:r w:rsidR="00FB1866">
        <w:t>satisfied</w:t>
      </w:r>
      <w:r>
        <w:t xml:space="preserve">, </w:t>
      </w:r>
      <w:r w:rsidR="00D54A34">
        <w:t>sad</w:t>
      </w:r>
      <w:r>
        <w:t xml:space="preserve">, </w:t>
      </w:r>
      <w:r w:rsidR="00FB1866">
        <w:t>rebellious</w:t>
      </w:r>
      <w:r>
        <w:t>, etc.</w:t>
      </w:r>
    </w:p>
    <w:p w:rsidR="002E66A3" w:rsidRPr="00FE1073" w:rsidRDefault="00D54A34" w:rsidP="007107F0">
      <w:pPr>
        <w:ind w:firstLine="720"/>
      </w:pPr>
      <w:r>
        <w:t xml:space="preserve">(Children </w:t>
      </w:r>
      <w:r w:rsidR="002E66A3" w:rsidRPr="00FE1073">
        <w:t xml:space="preserve">are </w:t>
      </w:r>
      <w:r>
        <w:t>greatly influence</w:t>
      </w:r>
      <w:r w:rsidR="007107F0">
        <w:t>d</w:t>
      </w:r>
      <w:r>
        <w:t xml:space="preserve"> and </w:t>
      </w:r>
      <w:r w:rsidR="002E66A3" w:rsidRPr="00FE1073">
        <w:t>programme</w:t>
      </w:r>
      <w:r>
        <w:t>d by the filthy habits of adults.)</w:t>
      </w:r>
    </w:p>
    <w:p w:rsidR="002E66A3" w:rsidRDefault="002E66A3" w:rsidP="007107F0">
      <w:r w:rsidRPr="00FE1073">
        <w:t xml:space="preserve">    </w:t>
      </w:r>
    </w:p>
    <w:p w:rsidR="002E66A3" w:rsidRPr="00FE1073" w:rsidRDefault="002E66A3" w:rsidP="007107F0">
      <w:r w:rsidRPr="00FE1073">
        <w:t xml:space="preserve"> Remember:</w:t>
      </w:r>
    </w:p>
    <w:p w:rsidR="002E66A3" w:rsidRPr="00FE1073" w:rsidRDefault="00FB1866" w:rsidP="007107F0">
      <w:pPr>
        <w:numPr>
          <w:ilvl w:val="0"/>
          <w:numId w:val="14"/>
        </w:numPr>
      </w:pPr>
      <w:r>
        <w:t>There is the Occult—</w:t>
      </w:r>
      <w:r w:rsidR="002E66A3" w:rsidRPr="00FE1073">
        <w:t xml:space="preserve">is </w:t>
      </w:r>
      <w:r w:rsidR="007107F0">
        <w:t xml:space="preserve">an </w:t>
      </w:r>
      <w:r w:rsidR="002E66A3" w:rsidRPr="00FE1073">
        <w:t>organized</w:t>
      </w:r>
      <w:r w:rsidR="007107F0">
        <w:t xml:space="preserve"> group.</w:t>
      </w:r>
    </w:p>
    <w:p w:rsidR="002E66A3" w:rsidRPr="00FE1073" w:rsidRDefault="002E66A3" w:rsidP="00D42B00">
      <w:pPr>
        <w:numPr>
          <w:ilvl w:val="0"/>
          <w:numId w:val="14"/>
        </w:numPr>
      </w:pPr>
      <w:r w:rsidRPr="00FE1073">
        <w:t xml:space="preserve">There </w:t>
      </w:r>
      <w:r w:rsidR="00FB1866">
        <w:t>are Occult practices—are</w:t>
      </w:r>
      <w:r w:rsidRPr="00FE1073">
        <w:t xml:space="preserve"> collected from the influence of </w:t>
      </w:r>
      <w:r w:rsidR="00FB1866">
        <w:t>the occult.</w:t>
      </w:r>
    </w:p>
    <w:p w:rsidR="00D54A34" w:rsidRDefault="00D54A34" w:rsidP="00FB1866">
      <w:pPr>
        <w:ind w:firstLine="720"/>
      </w:pPr>
    </w:p>
    <w:p w:rsidR="002E66A3" w:rsidRPr="00FE1073" w:rsidRDefault="00D54A34" w:rsidP="00FB1866">
      <w:pPr>
        <w:ind w:firstLine="720"/>
      </w:pPr>
      <w:r>
        <w:t xml:space="preserve">Most are totally unaware of it, but the occult influence is spread </w:t>
      </w:r>
      <w:r w:rsidR="002E66A3" w:rsidRPr="00FE1073">
        <w:t>through TV, books, Radio, schools, societies and internet.</w:t>
      </w:r>
    </w:p>
    <w:p w:rsidR="002E66A3" w:rsidRPr="00FE1073" w:rsidRDefault="002E66A3" w:rsidP="002E66A3"/>
    <w:p w:rsidR="002E66A3" w:rsidRPr="00FE1073" w:rsidRDefault="002E66A3" w:rsidP="00F104E4">
      <w:pPr>
        <w:pStyle w:val="Heading4"/>
        <w:numPr>
          <w:ilvl w:val="0"/>
          <w:numId w:val="58"/>
        </w:numPr>
        <w:ind w:left="1080"/>
      </w:pPr>
      <w:r w:rsidRPr="003F4AD4">
        <w:rPr>
          <w:b/>
        </w:rPr>
        <w:t>Escapist</w:t>
      </w:r>
      <w:r w:rsidR="003F4AD4">
        <w:rPr>
          <w:b/>
        </w:rPr>
        <w:t>s—</w:t>
      </w:r>
      <w:r>
        <w:t xml:space="preserve">one </w:t>
      </w:r>
      <w:r w:rsidRPr="00FE1073">
        <w:t>who will not accept responsibility</w:t>
      </w:r>
      <w:r w:rsidR="003F4AD4">
        <w:t xml:space="preserve"> and reality</w:t>
      </w:r>
      <w:r>
        <w:t>.</w:t>
      </w:r>
    </w:p>
    <w:p w:rsidR="002E66A3" w:rsidRPr="00FE1073" w:rsidRDefault="003F4AD4" w:rsidP="002E66A3">
      <w:pPr>
        <w:ind w:left="1440" w:firstLine="720"/>
      </w:pPr>
      <w:r>
        <w:t>An old cliché</w:t>
      </w:r>
      <w:r>
        <w:sym w:font="Wingdings" w:char="F0E0"/>
      </w:r>
      <w:r w:rsidR="002E66A3" w:rsidRPr="00FE1073">
        <w:t>The devil made me do it</w:t>
      </w:r>
    </w:p>
    <w:p w:rsidR="002E66A3" w:rsidRDefault="002E66A3" w:rsidP="003F4AD4">
      <w:pPr>
        <w:pStyle w:val="Heading4"/>
      </w:pPr>
      <w:r w:rsidRPr="003F4AD4">
        <w:rPr>
          <w:b/>
        </w:rPr>
        <w:t>Superstitious</w:t>
      </w:r>
      <w:r w:rsidR="003F4AD4">
        <w:rPr>
          <w:b/>
        </w:rPr>
        <w:t>—</w:t>
      </w:r>
      <w:r w:rsidR="003F4AD4">
        <w:t>explaining the natural by invisible forces and rules at work.</w:t>
      </w:r>
      <w:r w:rsidR="00B7440C">
        <w:t xml:space="preserve"> “O</w:t>
      </w:r>
      <w:r w:rsidR="00DF6532">
        <w:t>ld wives fables” and silly lore</w:t>
      </w:r>
      <w:r w:rsidR="00B7440C">
        <w:t xml:space="preserve"> of men.</w:t>
      </w:r>
    </w:p>
    <w:p w:rsidR="00B7440C" w:rsidRPr="00B7440C" w:rsidRDefault="00B7440C" w:rsidP="00B7440C"/>
    <w:p w:rsidR="002E66A3" w:rsidRPr="00B7440C" w:rsidRDefault="003F4AD4" w:rsidP="003F4AD4">
      <w:pPr>
        <w:pStyle w:val="Heading4"/>
        <w:rPr>
          <w:b/>
        </w:rPr>
      </w:pPr>
      <w:r w:rsidRPr="00B7440C">
        <w:rPr>
          <w:b/>
        </w:rPr>
        <w:t>Victims</w:t>
      </w:r>
    </w:p>
    <w:p w:rsidR="002E66A3" w:rsidRDefault="002E66A3" w:rsidP="00B7440C">
      <w:pPr>
        <w:ind w:firstLine="720"/>
      </w:pPr>
      <w:r w:rsidRPr="00FE1073">
        <w:t xml:space="preserve">Victims, </w:t>
      </w:r>
      <w:r w:rsidR="00B7440C">
        <w:t xml:space="preserve">yes </w:t>
      </w:r>
      <w:r w:rsidRPr="00FE1073">
        <w:t>but</w:t>
      </w:r>
      <w:r w:rsidR="00B7440C">
        <w:t xml:space="preserve"> were they watching, praying and really seeking the Lord?</w:t>
      </w:r>
    </w:p>
    <w:p w:rsidR="002E66A3" w:rsidRPr="00FE1073" w:rsidRDefault="002E66A3" w:rsidP="002E66A3">
      <w:pPr>
        <w:ind w:left="2160"/>
      </w:pPr>
    </w:p>
    <w:p w:rsidR="002E66A3" w:rsidRPr="00FE1073" w:rsidRDefault="002E66A3" w:rsidP="002E66A3">
      <w:pPr>
        <w:rPr>
          <w:b/>
          <w:u w:val="single"/>
        </w:rPr>
      </w:pPr>
      <w:r w:rsidRPr="00FE1073">
        <w:rPr>
          <w:b/>
          <w:u w:val="single"/>
        </w:rPr>
        <w:t>Victims but:</w:t>
      </w:r>
    </w:p>
    <w:p w:rsidR="00B7440C" w:rsidRDefault="00B7440C" w:rsidP="00B7440C">
      <w:pPr>
        <w:sectPr w:rsidR="00B7440C" w:rsidSect="00045D2E">
          <w:endnotePr>
            <w:numFmt w:val="decimal"/>
          </w:endnotePr>
          <w:type w:val="continuous"/>
          <w:pgSz w:w="12240" w:h="15840" w:code="1"/>
          <w:pgMar w:top="1440" w:right="1800" w:bottom="1440" w:left="1800" w:header="720" w:footer="720" w:gutter="0"/>
          <w:cols w:space="720"/>
          <w:titlePg/>
          <w:docGrid w:linePitch="360"/>
        </w:sectPr>
      </w:pPr>
    </w:p>
    <w:p w:rsidR="002E66A3" w:rsidRPr="00FE1073" w:rsidRDefault="00B7440C" w:rsidP="00F104E4">
      <w:pPr>
        <w:pStyle w:val="ListParagraph"/>
        <w:numPr>
          <w:ilvl w:val="0"/>
          <w:numId w:val="59"/>
        </w:numPr>
        <w:ind w:left="180" w:right="-180" w:hanging="180"/>
      </w:pPr>
      <w:r>
        <w:t>Uncommitted</w:t>
      </w:r>
    </w:p>
    <w:p w:rsidR="002E66A3" w:rsidRPr="00FE1073" w:rsidRDefault="002E66A3" w:rsidP="00F104E4">
      <w:pPr>
        <w:pStyle w:val="ListParagraph"/>
        <w:numPr>
          <w:ilvl w:val="0"/>
          <w:numId w:val="59"/>
        </w:numPr>
        <w:ind w:left="180" w:hanging="180"/>
      </w:pPr>
      <w:r w:rsidRPr="00FE1073">
        <w:t>Curious</w:t>
      </w:r>
    </w:p>
    <w:p w:rsidR="002E66A3" w:rsidRPr="00FE1073" w:rsidRDefault="00B7440C" w:rsidP="00F104E4">
      <w:pPr>
        <w:pStyle w:val="ListParagraph"/>
        <w:numPr>
          <w:ilvl w:val="0"/>
          <w:numId w:val="59"/>
        </w:numPr>
        <w:ind w:left="180" w:right="-90" w:hanging="180"/>
      </w:pPr>
      <w:r>
        <w:t>Gullible, Naive</w:t>
      </w:r>
    </w:p>
    <w:p w:rsidR="002E66A3" w:rsidRPr="00FE1073" w:rsidRDefault="002E66A3" w:rsidP="00F104E4">
      <w:pPr>
        <w:pStyle w:val="ListParagraph"/>
        <w:numPr>
          <w:ilvl w:val="0"/>
          <w:numId w:val="59"/>
        </w:numPr>
        <w:ind w:left="180" w:hanging="180"/>
      </w:pPr>
      <w:r w:rsidRPr="00FE1073">
        <w:t>Inconsistent</w:t>
      </w:r>
    </w:p>
    <w:p w:rsidR="00B7440C" w:rsidRDefault="00B7440C" w:rsidP="00F104E4">
      <w:pPr>
        <w:pStyle w:val="ListParagraph"/>
        <w:numPr>
          <w:ilvl w:val="0"/>
          <w:numId w:val="59"/>
        </w:numPr>
        <w:ind w:left="180" w:hanging="180"/>
      </w:pPr>
      <w:r>
        <w:t>Rebellious</w:t>
      </w:r>
      <w:r w:rsidR="002E66A3" w:rsidRPr="00FE1073">
        <w:t xml:space="preserve"> </w:t>
      </w:r>
    </w:p>
    <w:p w:rsidR="002E66A3" w:rsidRPr="00FE1073" w:rsidRDefault="00B7440C" w:rsidP="00F104E4">
      <w:pPr>
        <w:pStyle w:val="ListParagraph"/>
        <w:numPr>
          <w:ilvl w:val="0"/>
          <w:numId w:val="59"/>
        </w:numPr>
        <w:ind w:left="180" w:hanging="180"/>
      </w:pPr>
      <w:r>
        <w:t>C</w:t>
      </w:r>
      <w:r w:rsidR="002E66A3" w:rsidRPr="00FE1073">
        <w:t>razy</w:t>
      </w:r>
    </w:p>
    <w:p w:rsidR="002E66A3" w:rsidRPr="00FE1073" w:rsidRDefault="002E66A3" w:rsidP="00F104E4">
      <w:pPr>
        <w:pStyle w:val="ListParagraph"/>
        <w:numPr>
          <w:ilvl w:val="0"/>
          <w:numId w:val="59"/>
        </w:numPr>
        <w:ind w:left="180" w:hanging="180"/>
      </w:pPr>
      <w:r w:rsidRPr="00FE1073">
        <w:t>Conditioned</w:t>
      </w:r>
    </w:p>
    <w:p w:rsidR="002E66A3" w:rsidRPr="00FE1073" w:rsidRDefault="002E66A3" w:rsidP="00F104E4">
      <w:pPr>
        <w:pStyle w:val="ListParagraph"/>
        <w:numPr>
          <w:ilvl w:val="0"/>
          <w:numId w:val="59"/>
        </w:numPr>
        <w:ind w:left="180" w:hanging="180"/>
      </w:pPr>
      <w:r w:rsidRPr="00FE1073">
        <w:t>Credulous</w:t>
      </w:r>
    </w:p>
    <w:p w:rsidR="00B7440C" w:rsidRDefault="00B7440C" w:rsidP="002E66A3">
      <w:pPr>
        <w:sectPr w:rsidR="00B7440C" w:rsidSect="00B7440C">
          <w:endnotePr>
            <w:numFmt w:val="decimal"/>
          </w:endnotePr>
          <w:type w:val="continuous"/>
          <w:pgSz w:w="12240" w:h="15840" w:code="1"/>
          <w:pgMar w:top="1440" w:right="1800" w:bottom="1440" w:left="1800" w:header="720" w:footer="720" w:gutter="0"/>
          <w:cols w:num="4" w:space="720"/>
          <w:titlePg/>
          <w:docGrid w:linePitch="360"/>
        </w:sectPr>
      </w:pPr>
    </w:p>
    <w:p w:rsidR="002E66A3" w:rsidRPr="00FE1073" w:rsidRDefault="002E66A3" w:rsidP="002E66A3"/>
    <w:p w:rsidR="002E66A3" w:rsidRDefault="002E66A3" w:rsidP="00B7440C">
      <w:pPr>
        <w:ind w:firstLine="720"/>
      </w:pPr>
      <w:r w:rsidRPr="00FE1073">
        <w:t xml:space="preserve">Knowing God judges all dealings with the devil there should </w:t>
      </w:r>
      <w:r w:rsidR="00B7440C">
        <w:t xml:space="preserve">never be any room to negotiate </w:t>
      </w:r>
      <w:r w:rsidRPr="00FE1073">
        <w:t>or compromise with the devil.</w:t>
      </w:r>
      <w:r w:rsidR="00B7440C">
        <w:t xml:space="preserve"> </w:t>
      </w:r>
      <w:r w:rsidRPr="00FE1073">
        <w:t>As a Christian we are to be spiritually discerning all things.</w:t>
      </w:r>
    </w:p>
    <w:p w:rsidR="002E66A3" w:rsidRDefault="002E66A3" w:rsidP="002E66A3">
      <w:r w:rsidRPr="00FE1073">
        <w:t>1 Corinthians 2:15</w:t>
      </w:r>
      <w:r w:rsidR="00B7440C">
        <w:t xml:space="preserve">; 1Co 6:2,3; </w:t>
      </w:r>
      <w:r w:rsidR="00B7440C" w:rsidRPr="002D58EA">
        <w:t>1</w:t>
      </w:r>
      <w:r w:rsidR="00B7440C">
        <w:t xml:space="preserve"> </w:t>
      </w:r>
      <w:r w:rsidR="00B7440C" w:rsidRPr="002D58EA">
        <w:t>Co</w:t>
      </w:r>
      <w:r w:rsidR="00B7440C">
        <w:t xml:space="preserve">r. 11:31; </w:t>
      </w:r>
      <w:r w:rsidRPr="00FE1073">
        <w:t xml:space="preserve">Heb 5:14. </w:t>
      </w:r>
    </w:p>
    <w:p w:rsidR="002E66A3" w:rsidRDefault="002E66A3" w:rsidP="002E66A3"/>
    <w:p w:rsidR="00E01A91" w:rsidRDefault="00E01A91" w:rsidP="00E01A91">
      <w:pPr>
        <w:pStyle w:val="Heading2"/>
      </w:pPr>
      <w:bookmarkStart w:id="53" w:name="_Toc236228795"/>
      <w:r>
        <w:t>Witchcraft</w:t>
      </w:r>
      <w:bookmarkEnd w:id="53"/>
    </w:p>
    <w:p w:rsidR="007107F0" w:rsidRDefault="007107F0" w:rsidP="002E66A3">
      <w:pPr>
        <w:tabs>
          <w:tab w:val="num" w:pos="1080"/>
        </w:tabs>
        <w:ind w:left="1080" w:hanging="720"/>
      </w:pPr>
    </w:p>
    <w:p w:rsidR="002E66A3" w:rsidRPr="007107F0" w:rsidRDefault="002E66A3" w:rsidP="002E66A3">
      <w:pPr>
        <w:tabs>
          <w:tab w:val="num" w:pos="1080"/>
        </w:tabs>
        <w:ind w:left="1080" w:hanging="720"/>
        <w:rPr>
          <w:b/>
        </w:rPr>
      </w:pPr>
      <w:r w:rsidRPr="007107F0">
        <w:rPr>
          <w:b/>
        </w:rPr>
        <w:t>Witchcr</w:t>
      </w:r>
      <w:r w:rsidR="007107F0">
        <w:rPr>
          <w:b/>
        </w:rPr>
        <w:t>aft is evil in the sight of God.</w:t>
      </w:r>
    </w:p>
    <w:p w:rsidR="002E66A3" w:rsidRPr="007107F0" w:rsidRDefault="002E66A3" w:rsidP="002E66A3">
      <w:r w:rsidRPr="007107F0">
        <w:t>Gal. 5:21</w:t>
      </w:r>
      <w:r w:rsidR="007107F0">
        <w:t>—</w:t>
      </w:r>
      <w:r w:rsidRPr="007107F0">
        <w:t xml:space="preserve">… </w:t>
      </w:r>
      <w:r w:rsidRPr="007107F0">
        <w:rPr>
          <w:i/>
        </w:rPr>
        <w:t>they which do such things shall not inherit the kingdom of God</w:t>
      </w:r>
      <w:r w:rsidRPr="007107F0">
        <w:t>.</w:t>
      </w:r>
    </w:p>
    <w:p w:rsidR="002E66A3" w:rsidRPr="00FE1073" w:rsidRDefault="007107F0" w:rsidP="002E66A3">
      <w:r w:rsidRPr="007107F0">
        <w:t>I Sam. 15:23; II Chron.33:6; Gal. 5:20</w:t>
      </w:r>
      <w:r>
        <w:t>; I</w:t>
      </w:r>
      <w:r w:rsidR="002E66A3" w:rsidRPr="00FE1073">
        <w:t xml:space="preserve"> Tim. 4:1-2; Acts 13:6-12; Acts 19:19; Mark 13:22; Deut. 18:9-14 </w:t>
      </w:r>
    </w:p>
    <w:p w:rsidR="002E66A3" w:rsidRPr="00FE1073" w:rsidRDefault="002E66A3" w:rsidP="002E66A3"/>
    <w:p w:rsidR="007107F0" w:rsidRDefault="007107F0" w:rsidP="002E66A3">
      <w:pPr>
        <w:sectPr w:rsidR="007107F0" w:rsidSect="00045D2E">
          <w:endnotePr>
            <w:numFmt w:val="decimal"/>
          </w:endnotePr>
          <w:type w:val="continuous"/>
          <w:pgSz w:w="12240" w:h="15840" w:code="1"/>
          <w:pgMar w:top="1440" w:right="1800" w:bottom="1440" w:left="1800" w:header="720" w:footer="720" w:gutter="0"/>
          <w:cols w:space="720"/>
          <w:titlePg/>
          <w:docGrid w:linePitch="360"/>
        </w:sectPr>
      </w:pPr>
    </w:p>
    <w:p w:rsidR="007107F0" w:rsidRDefault="007107F0" w:rsidP="002E66A3">
      <w:r>
        <w:t>a</w:t>
      </w:r>
      <w:r w:rsidR="002E66A3" w:rsidRPr="00FE1073">
        <w:t xml:space="preserve">nkhs </w:t>
      </w:r>
    </w:p>
    <w:p w:rsidR="007107F0" w:rsidRDefault="002E66A3" w:rsidP="002E66A3">
      <w:r w:rsidRPr="00FE1073">
        <w:t xml:space="preserve">pyramids </w:t>
      </w:r>
      <w:r w:rsidR="007107F0">
        <w:t xml:space="preserve"> </w:t>
      </w:r>
    </w:p>
    <w:p w:rsidR="007107F0" w:rsidRDefault="007107F0" w:rsidP="002E66A3">
      <w:r>
        <w:t>lucky charms</w:t>
      </w:r>
    </w:p>
    <w:p w:rsidR="007107F0" w:rsidRDefault="002E66A3" w:rsidP="002E66A3">
      <w:r w:rsidRPr="00FE1073">
        <w:t xml:space="preserve">talisman </w:t>
      </w:r>
    </w:p>
    <w:p w:rsidR="007107F0" w:rsidRDefault="002E66A3" w:rsidP="002E66A3">
      <w:r w:rsidRPr="00FE1073">
        <w:t xml:space="preserve">amulet </w:t>
      </w:r>
    </w:p>
    <w:p w:rsidR="007107F0" w:rsidRDefault="002E66A3" w:rsidP="002E66A3">
      <w:r w:rsidRPr="00FE1073">
        <w:t xml:space="preserve">cryptogram </w:t>
      </w:r>
    </w:p>
    <w:p w:rsidR="007107F0" w:rsidRDefault="002E66A3" w:rsidP="002E66A3">
      <w:r w:rsidRPr="00FE1073">
        <w:t xml:space="preserve">Zodiac  medallions </w:t>
      </w:r>
    </w:p>
    <w:p w:rsidR="007107F0" w:rsidRDefault="002E66A3" w:rsidP="002E66A3">
      <w:r w:rsidRPr="00FE1073">
        <w:t xml:space="preserve">games </w:t>
      </w:r>
    </w:p>
    <w:p w:rsidR="007107F0" w:rsidRDefault="002E66A3" w:rsidP="002E66A3">
      <w:r w:rsidRPr="00FE1073">
        <w:t xml:space="preserve">rabbit foot </w:t>
      </w:r>
    </w:p>
    <w:p w:rsidR="007107F0" w:rsidRDefault="002E66A3" w:rsidP="002E66A3">
      <w:r w:rsidRPr="00FE1073">
        <w:t xml:space="preserve"> necklaces </w:t>
      </w:r>
    </w:p>
    <w:p w:rsidR="002E66A3" w:rsidRPr="00FE1073" w:rsidRDefault="002E66A3" w:rsidP="002E66A3">
      <w:r w:rsidRPr="00FE1073">
        <w:t xml:space="preserve">Cosmetics  </w:t>
      </w:r>
    </w:p>
    <w:p w:rsidR="007107F0" w:rsidRDefault="002E66A3" w:rsidP="002E66A3">
      <w:r w:rsidRPr="00FE1073">
        <w:t xml:space="preserve">bracelets </w:t>
      </w:r>
    </w:p>
    <w:p w:rsidR="007107F0" w:rsidRDefault="002E66A3" w:rsidP="002E66A3">
      <w:r w:rsidRPr="00FE1073">
        <w:t xml:space="preserve">rings  </w:t>
      </w:r>
    </w:p>
    <w:p w:rsidR="007107F0" w:rsidRDefault="002E66A3" w:rsidP="002E66A3">
      <w:r w:rsidRPr="00FE1073">
        <w:t xml:space="preserve">Deck of cards </w:t>
      </w:r>
    </w:p>
    <w:p w:rsidR="007107F0" w:rsidRDefault="002E66A3" w:rsidP="002E66A3">
      <w:r w:rsidRPr="00FE1073">
        <w:t xml:space="preserve">trinkets </w:t>
      </w:r>
    </w:p>
    <w:p w:rsidR="007107F0" w:rsidRDefault="002E66A3" w:rsidP="002E66A3">
      <w:r w:rsidRPr="00FE1073">
        <w:t xml:space="preserve">mascot </w:t>
      </w:r>
    </w:p>
    <w:p w:rsidR="007107F0" w:rsidRDefault="002E66A3" w:rsidP="002E66A3">
      <w:r w:rsidRPr="00FE1073">
        <w:t xml:space="preserve">astrology </w:t>
      </w:r>
    </w:p>
    <w:p w:rsidR="007107F0" w:rsidRDefault="007107F0" w:rsidP="002E66A3">
      <w:r>
        <w:t xml:space="preserve"> symbols</w:t>
      </w:r>
    </w:p>
    <w:p w:rsidR="007107F0" w:rsidRDefault="002E66A3" w:rsidP="002E66A3">
      <w:r w:rsidRPr="00FE1073">
        <w:t xml:space="preserve"> jewelr</w:t>
      </w:r>
      <w:r w:rsidR="007107F0">
        <w:t xml:space="preserve">y </w:t>
      </w:r>
    </w:p>
    <w:p w:rsidR="007107F0" w:rsidRDefault="002E66A3" w:rsidP="002E66A3">
      <w:r w:rsidRPr="00FE1073">
        <w:t xml:space="preserve">genie in a bottle </w:t>
      </w:r>
    </w:p>
    <w:p w:rsidR="007107F0" w:rsidRDefault="002E66A3" w:rsidP="002E66A3">
      <w:r w:rsidRPr="00FE1073">
        <w:t xml:space="preserve">lip stick </w:t>
      </w:r>
    </w:p>
    <w:p w:rsidR="007107F0" w:rsidRDefault="002E66A3" w:rsidP="002E66A3">
      <w:r w:rsidRPr="00FE1073">
        <w:t xml:space="preserve">earrings </w:t>
      </w:r>
    </w:p>
    <w:p w:rsidR="002E66A3" w:rsidRPr="00FE1073" w:rsidRDefault="002E66A3" w:rsidP="002E66A3">
      <w:r w:rsidRPr="00FE1073">
        <w:t>drugs</w:t>
      </w:r>
    </w:p>
    <w:p w:rsidR="007107F0" w:rsidRDefault="007107F0" w:rsidP="002E66A3">
      <w:pPr>
        <w:sectPr w:rsidR="007107F0" w:rsidSect="00A76A26">
          <w:endnotePr>
            <w:numFmt w:val="decimal"/>
          </w:endnotePr>
          <w:type w:val="continuous"/>
          <w:pgSz w:w="12240" w:h="15840" w:code="1"/>
          <w:pgMar w:top="1440" w:right="1800" w:bottom="1440" w:left="1800" w:header="720" w:footer="720" w:gutter="0"/>
          <w:cols w:num="5" w:space="190"/>
          <w:titlePg/>
          <w:docGrid w:linePitch="360"/>
        </w:sectPr>
      </w:pPr>
    </w:p>
    <w:p w:rsidR="002E66A3" w:rsidRPr="00FE1073" w:rsidRDefault="002E66A3" w:rsidP="002E66A3"/>
    <w:p w:rsidR="002E66A3" w:rsidRPr="00FE1073" w:rsidRDefault="002E66A3" w:rsidP="00F104E4">
      <w:pPr>
        <w:numPr>
          <w:ilvl w:val="0"/>
          <w:numId w:val="20"/>
        </w:numPr>
        <w:rPr>
          <w:b/>
        </w:rPr>
      </w:pPr>
      <w:r w:rsidRPr="00FE1073">
        <w:rPr>
          <w:b/>
        </w:rPr>
        <w:t xml:space="preserve">Beware that the devil exists    </w:t>
      </w:r>
    </w:p>
    <w:p w:rsidR="002E66A3" w:rsidRPr="00FE1073" w:rsidRDefault="002E66A3" w:rsidP="002E66A3">
      <w:pPr>
        <w:ind w:left="1080"/>
      </w:pPr>
      <w:r w:rsidRPr="00FE1073">
        <w:t>2 Cor. 11:14-15</w:t>
      </w:r>
    </w:p>
    <w:p w:rsidR="002E66A3" w:rsidRPr="00FE1073" w:rsidRDefault="002E66A3" w:rsidP="002E66A3">
      <w:pPr>
        <w:ind w:left="1080"/>
        <w:rPr>
          <w:b/>
        </w:rPr>
      </w:pPr>
    </w:p>
    <w:p w:rsidR="002E66A3" w:rsidRPr="00FE1073" w:rsidRDefault="002E66A3" w:rsidP="00F104E4">
      <w:pPr>
        <w:numPr>
          <w:ilvl w:val="0"/>
          <w:numId w:val="20"/>
        </w:numPr>
        <w:rPr>
          <w:b/>
        </w:rPr>
      </w:pPr>
      <w:r w:rsidRPr="00FE1073">
        <w:rPr>
          <w:b/>
        </w:rPr>
        <w:t>Beware of his motive</w:t>
      </w:r>
    </w:p>
    <w:p w:rsidR="002E66A3" w:rsidRPr="00FE1073" w:rsidRDefault="002E66A3" w:rsidP="00193C4A">
      <w:pPr>
        <w:ind w:left="1080"/>
      </w:pPr>
      <w:r w:rsidRPr="00FE1073">
        <w:t>He wants a</w:t>
      </w:r>
      <w:r w:rsidR="00193C4A">
        <w:t xml:space="preserve">doration worship attention  </w:t>
      </w:r>
      <w:r w:rsidRPr="00FE1073">
        <w:t>Mt 4:1-11</w:t>
      </w:r>
    </w:p>
    <w:p w:rsidR="002E66A3" w:rsidRPr="00FE1073" w:rsidRDefault="002E66A3" w:rsidP="002E66A3">
      <w:pPr>
        <w:ind w:left="1080"/>
        <w:rPr>
          <w:b/>
        </w:rPr>
      </w:pPr>
    </w:p>
    <w:p w:rsidR="002E66A3" w:rsidRPr="00FE1073" w:rsidRDefault="002E66A3" w:rsidP="00F104E4">
      <w:pPr>
        <w:numPr>
          <w:ilvl w:val="0"/>
          <w:numId w:val="20"/>
        </w:numPr>
        <w:rPr>
          <w:b/>
        </w:rPr>
      </w:pPr>
      <w:r w:rsidRPr="00FE1073">
        <w:rPr>
          <w:b/>
        </w:rPr>
        <w:t>Beware of his methods</w:t>
      </w:r>
    </w:p>
    <w:p w:rsidR="00193C4A" w:rsidRDefault="002E66A3" w:rsidP="00F104E4">
      <w:pPr>
        <w:numPr>
          <w:ilvl w:val="0"/>
          <w:numId w:val="21"/>
        </w:numPr>
      </w:pPr>
      <w:r w:rsidRPr="00FE1073">
        <w:t>To devour</w:t>
      </w:r>
      <w:r w:rsidR="00193C4A">
        <w:tab/>
      </w:r>
      <w:r w:rsidR="00193C4A">
        <w:tab/>
        <w:t>I</w:t>
      </w:r>
      <w:r w:rsidRPr="00FE1073">
        <w:t xml:space="preserve"> Peter 5:8</w:t>
      </w:r>
      <w:r w:rsidR="00193C4A">
        <w:t xml:space="preserve">; </w:t>
      </w:r>
      <w:r w:rsidRPr="00FE1073">
        <w:t>John 10:10</w:t>
      </w:r>
    </w:p>
    <w:p w:rsidR="002E66A3" w:rsidRPr="00FE1073" w:rsidRDefault="002E66A3" w:rsidP="00F104E4">
      <w:pPr>
        <w:numPr>
          <w:ilvl w:val="0"/>
          <w:numId w:val="21"/>
        </w:numPr>
      </w:pPr>
      <w:r w:rsidRPr="00FE1073">
        <w:t>To deceive</w:t>
      </w:r>
      <w:r w:rsidR="00193C4A">
        <w:tab/>
      </w:r>
      <w:r w:rsidR="00193C4A">
        <w:tab/>
      </w:r>
      <w:r w:rsidRPr="00FE1073">
        <w:t>2Co 11:3; 2Th 2:9-10</w:t>
      </w:r>
    </w:p>
    <w:p w:rsidR="002E66A3" w:rsidRPr="00FE1073" w:rsidRDefault="002E66A3" w:rsidP="002E66A3"/>
    <w:p w:rsidR="002E66A3" w:rsidRPr="00FE1073" w:rsidRDefault="00193C4A" w:rsidP="00193C4A">
      <w:pPr>
        <w:ind w:left="360" w:hanging="360"/>
      </w:pPr>
      <w:r>
        <w:t>Galatians 5:20—</w:t>
      </w:r>
      <w:r w:rsidR="002E66A3" w:rsidRPr="00193C4A">
        <w:rPr>
          <w:i/>
        </w:rPr>
        <w:t xml:space="preserve">Idolatry, </w:t>
      </w:r>
      <w:r w:rsidR="002E66A3" w:rsidRPr="00193C4A">
        <w:rPr>
          <w:b/>
          <w:i/>
        </w:rPr>
        <w:t>witchcraft</w:t>
      </w:r>
      <w:r w:rsidR="00D52E84">
        <w:rPr>
          <w:b/>
          <w:i/>
        </w:rPr>
        <w:t xml:space="preserve"> </w:t>
      </w:r>
      <w:r w:rsidR="00D52E84" w:rsidRPr="00D52E84">
        <w:t>[pharmakeia]</w:t>
      </w:r>
      <w:r w:rsidR="002E66A3" w:rsidRPr="00193C4A">
        <w:rPr>
          <w:i/>
        </w:rPr>
        <w:t>, hatred, variance, emulations, wrath, strife, seditions, heresies</w:t>
      </w:r>
      <w:r w:rsidR="002E66A3" w:rsidRPr="00FE1073">
        <w:t>,</w:t>
      </w:r>
    </w:p>
    <w:p w:rsidR="002E66A3" w:rsidRPr="00FE1073" w:rsidRDefault="00193C4A" w:rsidP="002E66A3">
      <w:r>
        <w:t>Revelation 9:21—</w:t>
      </w:r>
      <w:r w:rsidR="002E66A3" w:rsidRPr="00193C4A">
        <w:rPr>
          <w:i/>
        </w:rPr>
        <w:t>Neither rep</w:t>
      </w:r>
      <w:r w:rsidR="00D52E84">
        <w:rPr>
          <w:i/>
        </w:rPr>
        <w:t>ented they…</w:t>
      </w:r>
      <w:r w:rsidR="002E66A3" w:rsidRPr="00193C4A">
        <w:rPr>
          <w:i/>
        </w:rPr>
        <w:t xml:space="preserve">of their </w:t>
      </w:r>
      <w:r w:rsidR="002E66A3" w:rsidRPr="00193C4A">
        <w:rPr>
          <w:b/>
          <w:i/>
        </w:rPr>
        <w:t>sorceries</w:t>
      </w:r>
      <w:r w:rsidR="00D52E84">
        <w:rPr>
          <w:b/>
          <w:i/>
        </w:rPr>
        <w:t xml:space="preserve"> </w:t>
      </w:r>
      <w:r w:rsidR="00D52E84" w:rsidRPr="00D52E84">
        <w:t>[pharmakeia]</w:t>
      </w:r>
      <w:r>
        <w:t>…</w:t>
      </w:r>
    </w:p>
    <w:p w:rsidR="002E66A3" w:rsidRPr="00FE1073" w:rsidRDefault="00193C4A" w:rsidP="00193C4A">
      <w:r>
        <w:t>Revelation 18:23—</w:t>
      </w:r>
      <w:r>
        <w:rPr>
          <w:i/>
        </w:rPr>
        <w:t>…</w:t>
      </w:r>
      <w:r w:rsidR="002E66A3" w:rsidRPr="00193C4A">
        <w:rPr>
          <w:i/>
        </w:rPr>
        <w:t xml:space="preserve"> for by thy </w:t>
      </w:r>
      <w:r w:rsidR="002E66A3" w:rsidRPr="00193C4A">
        <w:rPr>
          <w:b/>
          <w:i/>
        </w:rPr>
        <w:t>sorceries</w:t>
      </w:r>
      <w:r w:rsidR="002E66A3" w:rsidRPr="00193C4A">
        <w:rPr>
          <w:i/>
        </w:rPr>
        <w:t xml:space="preserve"> </w:t>
      </w:r>
      <w:r w:rsidR="00D52E84" w:rsidRPr="00D52E84">
        <w:t>[pharmakeia]</w:t>
      </w:r>
      <w:r w:rsidR="00D52E84">
        <w:t xml:space="preserve"> </w:t>
      </w:r>
      <w:r w:rsidR="002E66A3" w:rsidRPr="00193C4A">
        <w:rPr>
          <w:i/>
        </w:rPr>
        <w:t>were all nations deceived.</w:t>
      </w:r>
    </w:p>
    <w:p w:rsidR="002E66A3" w:rsidRPr="00FE1073" w:rsidRDefault="002E66A3" w:rsidP="002E66A3">
      <w:r w:rsidRPr="00FE1073">
        <w:t xml:space="preserve"> </w:t>
      </w:r>
    </w:p>
    <w:p w:rsidR="002E66A3" w:rsidRPr="00193C4A" w:rsidRDefault="002E66A3" w:rsidP="00D52E84">
      <w:pPr>
        <w:ind w:firstLine="720"/>
        <w:rPr>
          <w:b/>
        </w:rPr>
      </w:pPr>
      <w:r w:rsidRPr="00FE1073">
        <w:t xml:space="preserve">   </w:t>
      </w:r>
      <w:r w:rsidR="00193C4A" w:rsidRPr="00FE1073">
        <w:rPr>
          <w:b/>
        </w:rPr>
        <w:t>P</w:t>
      </w:r>
      <w:r w:rsidRPr="00FE1073">
        <w:rPr>
          <w:b/>
        </w:rPr>
        <w:t>harmakeia</w:t>
      </w:r>
      <w:r w:rsidR="00193C4A">
        <w:t xml:space="preserve"> </w:t>
      </w:r>
      <w:r w:rsidR="00D43F08">
        <w:t>(Eng., pharmacy etc.) primarily signified the use of medicine, drugs, spells; then, poisoning; then sorcery. . . . In sorcery, the use of drugs, whether simple or potent, was generally accompanied by incantations and appeals to occult powers, with the provision of various charms, amulets, etc.</w:t>
      </w:r>
    </w:p>
    <w:p w:rsidR="002E66A3" w:rsidRPr="00FE1073" w:rsidRDefault="002E66A3" w:rsidP="00D43F08">
      <w:r w:rsidRPr="00FE1073">
        <w:rPr>
          <w:b/>
        </w:rPr>
        <w:t xml:space="preserve">   </w:t>
      </w:r>
    </w:p>
    <w:p w:rsidR="00756CF9" w:rsidRDefault="002E66A3" w:rsidP="00D52E84">
      <w:pPr>
        <w:ind w:firstLine="720"/>
        <w:rPr>
          <w:b/>
          <w:bCs/>
          <w:sz w:val="48"/>
          <w:szCs w:val="48"/>
        </w:rPr>
      </w:pPr>
      <w:r w:rsidRPr="00FE1073">
        <w:t xml:space="preserve">Sorcery and witchcraft are tied into the grossest sins and are </w:t>
      </w:r>
      <w:r w:rsidR="00950CA2">
        <w:t>j</w:t>
      </w:r>
      <w:r w:rsidRPr="00FE1073">
        <w:t>udged of God.</w:t>
      </w:r>
      <w:r w:rsidR="00756CF9">
        <w:br w:type="page"/>
      </w:r>
    </w:p>
    <w:p w:rsidR="00E01A91" w:rsidRDefault="000B0CEE" w:rsidP="00E01A91">
      <w:pPr>
        <w:pStyle w:val="Heading1"/>
      </w:pPr>
      <w:bookmarkStart w:id="54" w:name="_Toc236228796"/>
      <w:r>
        <w:t>Dangers of Tolerating Evil</w:t>
      </w:r>
      <w:bookmarkEnd w:id="54"/>
    </w:p>
    <w:p w:rsidR="000B0CEE" w:rsidRDefault="000B0CEE" w:rsidP="000B0CEE"/>
    <w:p w:rsidR="00A42648" w:rsidRDefault="00372ADA" w:rsidP="00372ADA">
      <w:pPr>
        <w:ind w:firstLine="810"/>
      </w:pPr>
      <w:r>
        <w:t>There are dangerous influences around us every day that are seemingly harmless. While we are intimidated by the voices of “Don’t be so strict. It’s just innocent fun.” millions of souls are being influenced and destroyed. We must be watchful and try the spirits according to the Word of God.</w:t>
      </w:r>
    </w:p>
    <w:p w:rsidR="00372ADA" w:rsidRDefault="00372ADA" w:rsidP="00372ADA">
      <w:pPr>
        <w:ind w:firstLine="810"/>
      </w:pPr>
      <w:r>
        <w:t xml:space="preserve"> Let us look at four examples of such influences. These four influences are widely promulgated as harmless, non-spiritual, or non-moral issues. On the contrary, </w:t>
      </w:r>
      <w:r w:rsidR="00A42648">
        <w:t>there are powerful spiritual influences at work behind these and many, many more issues.</w:t>
      </w:r>
      <w:r w:rsidR="00D4713A">
        <w:t xml:space="preserve"> This list is not at all extensive, but contains only a few examples taken out of a multitude of possibilities.</w:t>
      </w:r>
    </w:p>
    <w:p w:rsidR="00372ADA" w:rsidRPr="000B0CEE" w:rsidRDefault="00372ADA" w:rsidP="000B0CEE"/>
    <w:p w:rsidR="00E01A91" w:rsidRDefault="00E01A91" w:rsidP="00D42B00">
      <w:pPr>
        <w:pStyle w:val="Heading2"/>
        <w:numPr>
          <w:ilvl w:val="0"/>
          <w:numId w:val="13"/>
        </w:numPr>
        <w:ind w:left="540" w:hanging="540"/>
      </w:pPr>
      <w:bookmarkStart w:id="55" w:name="_Toc236228797"/>
      <w:r>
        <w:t>Virtual Reality</w:t>
      </w:r>
      <w:bookmarkEnd w:id="55"/>
    </w:p>
    <w:p w:rsidR="002E66A3" w:rsidRDefault="002E66A3" w:rsidP="002E66A3"/>
    <w:p w:rsidR="00DC2269" w:rsidRDefault="00DC2269" w:rsidP="00826B4E">
      <w:pPr>
        <w:ind w:firstLine="720"/>
      </w:pPr>
      <w:r>
        <w:t>People live in a make believe world. They become so attached with the imagined and concocted that they become completely detached from reality. The multitude of ideas involved with escaping reality into a ‘virtual reality’ involve role playing games, to video games, and the use of drugs and alcohol.</w:t>
      </w:r>
    </w:p>
    <w:p w:rsidR="00DC2269" w:rsidRDefault="00DC2269" w:rsidP="00826B4E">
      <w:pPr>
        <w:ind w:firstLine="720"/>
      </w:pPr>
    </w:p>
    <w:p w:rsidR="00D4713A" w:rsidRDefault="00D4713A" w:rsidP="00826B4E">
      <w:pPr>
        <w:ind w:firstLine="720"/>
      </w:pPr>
      <w:r>
        <w:t xml:space="preserve">The late dangerous Timothy </w:t>
      </w:r>
      <w:r w:rsidR="002E66A3" w:rsidRPr="00FE1073">
        <w:t>Francis Leary is an example of who we all need to stand strong against.</w:t>
      </w:r>
      <w:r>
        <w:t xml:space="preserve"> </w:t>
      </w:r>
      <w:r w:rsidR="002E66A3" w:rsidRPr="00FE1073">
        <w:t>President Richard Nixon once called him “the most dangerous man in America</w:t>
      </w:r>
      <w:r>
        <w:t>.</w:t>
      </w:r>
      <w:r w:rsidR="002E66A3" w:rsidRPr="00FE1073">
        <w:t>”</w:t>
      </w:r>
      <w:r>
        <w:t xml:space="preserve"> </w:t>
      </w:r>
      <w:r w:rsidR="00285732" w:rsidRPr="00826B4E">
        <w:rPr>
          <w:color w:val="000000" w:themeColor="text1"/>
        </w:rPr>
        <w:t xml:space="preserve">An icon of </w:t>
      </w:r>
      <w:hyperlink r:id="rId14" w:tooltip="Counterculture of the 1960s" w:history="1">
        <w:r w:rsidR="00285732" w:rsidRPr="00826B4E">
          <w:rPr>
            <w:rStyle w:val="Hyperlink"/>
            <w:color w:val="000000" w:themeColor="text1"/>
            <w:u w:val="none"/>
          </w:rPr>
          <w:t>1960s counterculture</w:t>
        </w:r>
      </w:hyperlink>
      <w:r w:rsidR="00285732" w:rsidRPr="00826B4E">
        <w:rPr>
          <w:color w:val="000000" w:themeColor="text1"/>
        </w:rPr>
        <w:t xml:space="preserve">, Leary is most famous as a proponent of the therapeutic, spiritual and emotional benefits of </w:t>
      </w:r>
      <w:hyperlink r:id="rId15" w:tooltip="LSD" w:history="1">
        <w:r w:rsidR="00285732" w:rsidRPr="00826B4E">
          <w:rPr>
            <w:rStyle w:val="Hyperlink"/>
            <w:color w:val="000000" w:themeColor="text1"/>
            <w:u w:val="none"/>
          </w:rPr>
          <w:t>LSD</w:t>
        </w:r>
      </w:hyperlink>
      <w:r w:rsidR="00285732" w:rsidRPr="00826B4E">
        <w:rPr>
          <w:color w:val="000000" w:themeColor="text1"/>
        </w:rPr>
        <w:t xml:space="preserve">. He coined and popularized the </w:t>
      </w:r>
      <w:hyperlink r:id="rId16" w:tooltip="Catch phrase" w:history="1">
        <w:r w:rsidR="00285732" w:rsidRPr="00826B4E">
          <w:rPr>
            <w:rStyle w:val="Hyperlink"/>
            <w:color w:val="000000" w:themeColor="text1"/>
            <w:u w:val="none"/>
          </w:rPr>
          <w:t>catch phrase</w:t>
        </w:r>
      </w:hyperlink>
      <w:r w:rsidR="00285732" w:rsidRPr="00826B4E">
        <w:rPr>
          <w:color w:val="000000" w:themeColor="text1"/>
        </w:rPr>
        <w:t xml:space="preserve"> "</w:t>
      </w:r>
      <w:hyperlink r:id="rId17" w:tooltip="Turn on, tune in, drop out" w:history="1">
        <w:r w:rsidR="00285732" w:rsidRPr="00826B4E">
          <w:rPr>
            <w:rStyle w:val="Hyperlink"/>
            <w:color w:val="000000" w:themeColor="text1"/>
            <w:u w:val="none"/>
          </w:rPr>
          <w:t>Turn on, tune in, drop out</w:t>
        </w:r>
      </w:hyperlink>
      <w:r w:rsidR="00285732" w:rsidRPr="00826B4E">
        <w:rPr>
          <w:color w:val="000000" w:themeColor="text1"/>
        </w:rPr>
        <w:t>."</w:t>
      </w:r>
      <w:r w:rsidR="00F44880">
        <w:t xml:space="preserve"> </w:t>
      </w:r>
      <w:r w:rsidR="002E66A3" w:rsidRPr="00FE1073">
        <w:t xml:space="preserve">Leary </w:t>
      </w:r>
      <w:r>
        <w:t>w</w:t>
      </w:r>
      <w:r w:rsidR="002E66A3" w:rsidRPr="00FE1073">
        <w:t>as a corrosive influence on society</w:t>
      </w:r>
      <w:r>
        <w:t xml:space="preserve"> and his ideas continue to infect our world.</w:t>
      </w:r>
    </w:p>
    <w:p w:rsidR="002E66A3" w:rsidRPr="00FE1073" w:rsidRDefault="002E66A3" w:rsidP="00D4713A">
      <w:pPr>
        <w:ind w:firstLine="720"/>
      </w:pPr>
    </w:p>
    <w:p w:rsidR="00F44880" w:rsidRPr="00F44880" w:rsidRDefault="00F44880" w:rsidP="00D4713A">
      <w:pPr>
        <w:ind w:firstLine="720"/>
        <w:rPr>
          <w:color w:val="000000"/>
          <w:sz w:val="22"/>
          <w:szCs w:val="22"/>
        </w:rPr>
      </w:pPr>
      <w:r w:rsidRPr="00F44880">
        <w:rPr>
          <w:color w:val="000000"/>
          <w:sz w:val="22"/>
          <w:szCs w:val="22"/>
        </w:rPr>
        <w:t>“During the 1980s and 90s the charismatic Leary styled himself as a postmodern guru, and celebrated computer technology as a utopian, boundary-demolishing force. He took leave of life in the style in which he had lived it, detailing his illness and drug-taking on a website. In 1997 a Spanish satellite carried some of his ashes into space.”</w:t>
      </w:r>
      <w:r>
        <w:rPr>
          <w:rStyle w:val="EndnoteReference"/>
          <w:color w:val="000000"/>
          <w:sz w:val="22"/>
          <w:szCs w:val="22"/>
        </w:rPr>
        <w:endnoteReference w:id="3"/>
      </w:r>
    </w:p>
    <w:p w:rsidR="00F44880" w:rsidRPr="00FE1073" w:rsidRDefault="00F44880" w:rsidP="00D4713A">
      <w:pPr>
        <w:ind w:firstLine="720"/>
      </w:pPr>
    </w:p>
    <w:p w:rsidR="002E66A3" w:rsidRPr="00FE1073" w:rsidRDefault="002E66A3" w:rsidP="00A662E7">
      <w:pPr>
        <w:ind w:firstLine="720"/>
      </w:pPr>
      <w:r w:rsidRPr="00FE1073">
        <w:t xml:space="preserve">Virtual Reality may seem harmless to some but the effects are startling, It can be used to take the place of the real person and </w:t>
      </w:r>
      <w:r w:rsidR="00A662E7">
        <w:t>result in the individual</w:t>
      </w:r>
      <w:r w:rsidRPr="00FE1073">
        <w:t xml:space="preserve"> doing things </w:t>
      </w:r>
      <w:r w:rsidR="00A662E7">
        <w:t>they</w:t>
      </w:r>
      <w:r w:rsidRPr="00FE1073">
        <w:t xml:space="preserve"> wouldn’t normally do.</w:t>
      </w:r>
      <w:r w:rsidR="00A662E7">
        <w:t xml:space="preserve"> Virtual Reality’s</w:t>
      </w:r>
      <w:r w:rsidRPr="00FE1073">
        <w:t xml:space="preserve"> development is heightened by the fact that many are instantly willing to believe </w:t>
      </w:r>
      <w:r w:rsidR="00A662E7">
        <w:t>that it</w:t>
      </w:r>
      <w:r w:rsidRPr="00FE1073">
        <w:t xml:space="preserve"> </w:t>
      </w:r>
      <w:r w:rsidR="00A662E7">
        <w:t xml:space="preserve">is </w:t>
      </w:r>
      <w:r w:rsidRPr="00FE1073">
        <w:t xml:space="preserve">in contrast </w:t>
      </w:r>
      <w:r w:rsidR="00A662E7">
        <w:t xml:space="preserve"> and unimposing on </w:t>
      </w:r>
      <w:r w:rsidRPr="00FE1073">
        <w:t>genuine reality.</w:t>
      </w:r>
      <w:r w:rsidR="00A662E7">
        <w:t xml:space="preserve"> There are undoubtedly many dangerous possibilities that result from such experimentation and philosophies. </w:t>
      </w:r>
      <w:r w:rsidR="00A662E7" w:rsidRPr="00A662E7">
        <w:rPr>
          <w:b/>
        </w:rPr>
        <w:t>It does have real life consequences.</w:t>
      </w:r>
    </w:p>
    <w:p w:rsidR="002E66A3" w:rsidRPr="00FE1073" w:rsidRDefault="002E66A3" w:rsidP="00D4713A">
      <w:pPr>
        <w:ind w:firstLine="720"/>
      </w:pPr>
    </w:p>
    <w:p w:rsidR="002E66A3" w:rsidRPr="00FE1073" w:rsidRDefault="002E66A3" w:rsidP="00A662E7">
      <w:pPr>
        <w:tabs>
          <w:tab w:val="num" w:pos="1080"/>
        </w:tabs>
      </w:pPr>
      <w:r w:rsidRPr="00FE1073">
        <w:t>The Word of God warned us of these things</w:t>
      </w:r>
    </w:p>
    <w:p w:rsidR="002E66A3" w:rsidRPr="00FE1073" w:rsidRDefault="002E66A3" w:rsidP="00D4713A">
      <w:pPr>
        <w:ind w:firstLine="720"/>
      </w:pPr>
    </w:p>
    <w:p w:rsidR="002E66A3" w:rsidRPr="00FE1073" w:rsidRDefault="00A662E7" w:rsidP="00A662E7">
      <w:pPr>
        <w:ind w:left="360" w:hanging="360"/>
      </w:pPr>
      <w:r>
        <w:t>Rev. 13:12—</w:t>
      </w:r>
      <w:r w:rsidR="002E66A3" w:rsidRPr="00A662E7">
        <w:rPr>
          <w:i/>
        </w:rPr>
        <w:t xml:space="preserve">And he exerciseth all the power of the first beast before him, and causeth the earth and them which dwell therein </w:t>
      </w:r>
      <w:r w:rsidR="002E66A3" w:rsidRPr="00A662E7">
        <w:rPr>
          <w:b/>
          <w:i/>
        </w:rPr>
        <w:t>to worship the first beast</w:t>
      </w:r>
      <w:r w:rsidR="002E66A3" w:rsidRPr="00A662E7">
        <w:rPr>
          <w:i/>
        </w:rPr>
        <w:t>, whose deadly wound was healed.</w:t>
      </w:r>
    </w:p>
    <w:p w:rsidR="002E66A3" w:rsidRPr="002E66A3" w:rsidRDefault="002E66A3" w:rsidP="002E66A3"/>
    <w:p w:rsidR="00E01A91" w:rsidRDefault="00E01A91" w:rsidP="00E01A91">
      <w:pPr>
        <w:pStyle w:val="Heading2"/>
        <w:ind w:left="540" w:hanging="540"/>
      </w:pPr>
      <w:bookmarkStart w:id="56" w:name="_Toc236228798"/>
      <w:r>
        <w:t>Homosexuality</w:t>
      </w:r>
      <w:bookmarkEnd w:id="56"/>
    </w:p>
    <w:p w:rsidR="002E66A3" w:rsidRDefault="002E66A3" w:rsidP="002E66A3"/>
    <w:p w:rsidR="002E66A3" w:rsidRPr="00FE1073" w:rsidRDefault="002E66A3" w:rsidP="001A209B">
      <w:pPr>
        <w:ind w:firstLine="720"/>
      </w:pPr>
      <w:r w:rsidRPr="00FE1073">
        <w:t>Homosexuality is an abomination in the sight of God</w:t>
      </w:r>
      <w:r w:rsidR="001A209B">
        <w:t xml:space="preserve"> and the trend of the world has been to soften toward it as time goes along. It is dangerous because of its rebellion against the order of God, it’s direct social impact and its indirect influences.</w:t>
      </w:r>
      <w:r w:rsidR="00C42240">
        <w:t xml:space="preserve"> The spirit of homosexuality is repulsive and infectious.</w:t>
      </w:r>
    </w:p>
    <w:p w:rsidR="002E66A3" w:rsidRPr="00FE1073" w:rsidRDefault="002E66A3" w:rsidP="002E66A3">
      <w:pPr>
        <w:rPr>
          <w:b/>
          <w:u w:val="single"/>
        </w:rPr>
      </w:pPr>
    </w:p>
    <w:p w:rsidR="002E66A3" w:rsidRPr="001A209B" w:rsidRDefault="002E66A3" w:rsidP="001A209B">
      <w:pPr>
        <w:ind w:left="360" w:hanging="360"/>
        <w:rPr>
          <w:bCs/>
        </w:rPr>
      </w:pPr>
      <w:r w:rsidRPr="001A209B">
        <w:rPr>
          <w:bCs/>
        </w:rPr>
        <w:t>Galatians 5:19</w:t>
      </w:r>
      <w:r w:rsidR="001A209B">
        <w:rPr>
          <w:bCs/>
        </w:rPr>
        <w:t>—</w:t>
      </w:r>
      <w:r w:rsidRPr="001A209B">
        <w:rPr>
          <w:bCs/>
          <w:i/>
        </w:rPr>
        <w:t>Now the works of the flesh are manifest, which are these; Adultery, fornication, uncleanness, lasciviousness,</w:t>
      </w:r>
    </w:p>
    <w:p w:rsidR="002E66A3" w:rsidRPr="00FE1073" w:rsidRDefault="002E66A3" w:rsidP="002E66A3">
      <w:pPr>
        <w:rPr>
          <w:b/>
          <w:bCs/>
          <w:u w:val="single"/>
        </w:rPr>
      </w:pPr>
      <w:r w:rsidRPr="00FE1073">
        <w:rPr>
          <w:b/>
          <w:bCs/>
        </w:rPr>
        <w:t xml:space="preserve"> </w:t>
      </w:r>
    </w:p>
    <w:p w:rsidR="002E66A3" w:rsidRPr="001A209B" w:rsidRDefault="001A209B" w:rsidP="002E66A3">
      <w:pPr>
        <w:rPr>
          <w:b/>
          <w:bCs/>
        </w:rPr>
      </w:pPr>
      <w:r w:rsidRPr="001A209B">
        <w:rPr>
          <w:b/>
          <w:bCs/>
        </w:rPr>
        <w:t>Homosexuality is adultery, fornication, uncleanness, and lasciviousness.</w:t>
      </w:r>
    </w:p>
    <w:p w:rsidR="001A209B" w:rsidRPr="00FE1073" w:rsidRDefault="001A209B" w:rsidP="002E66A3">
      <w:pPr>
        <w:rPr>
          <w:b/>
          <w:bCs/>
          <w:u w:val="single"/>
        </w:rPr>
      </w:pPr>
    </w:p>
    <w:p w:rsidR="002E66A3" w:rsidRPr="00FE1073" w:rsidRDefault="002E66A3" w:rsidP="002E66A3">
      <w:pPr>
        <w:rPr>
          <w:bCs/>
          <w:u w:val="single"/>
        </w:rPr>
      </w:pPr>
      <w:r w:rsidRPr="00FE1073">
        <w:rPr>
          <w:bCs/>
        </w:rPr>
        <w:t>Rev.22:14:15 (</w:t>
      </w:r>
      <w:r w:rsidRPr="00FE1073">
        <w:rPr>
          <w:bCs/>
          <w:u w:val="single"/>
        </w:rPr>
        <w:t>loving</w:t>
      </w:r>
      <w:r w:rsidRPr="00FE1073">
        <w:rPr>
          <w:bCs/>
        </w:rPr>
        <w:t xml:space="preserve"> that which is contrary to God and </w:t>
      </w:r>
      <w:r w:rsidRPr="00FE1073">
        <w:rPr>
          <w:bCs/>
          <w:u w:val="single"/>
        </w:rPr>
        <w:t>making up lies)</w:t>
      </w:r>
    </w:p>
    <w:p w:rsidR="002E66A3" w:rsidRPr="00FE1073" w:rsidRDefault="002E66A3" w:rsidP="002E66A3">
      <w:pPr>
        <w:rPr>
          <w:bCs/>
        </w:rPr>
      </w:pPr>
      <w:r w:rsidRPr="00FE1073">
        <w:rPr>
          <w:bCs/>
        </w:rPr>
        <w:t>John 8:44 Ye are of your father the devil and the lusts of your father you will do</w:t>
      </w:r>
    </w:p>
    <w:p w:rsidR="002E66A3" w:rsidRPr="00FE1073" w:rsidRDefault="002E66A3" w:rsidP="002E66A3">
      <w:pPr>
        <w:rPr>
          <w:bCs/>
        </w:rPr>
      </w:pPr>
    </w:p>
    <w:p w:rsidR="00C42240" w:rsidRPr="00C42240" w:rsidRDefault="00C42240" w:rsidP="00C42240">
      <w:pPr>
        <w:rPr>
          <w:bCs/>
        </w:rPr>
        <w:sectPr w:rsidR="00C42240" w:rsidRPr="00C42240" w:rsidSect="00045D2E">
          <w:endnotePr>
            <w:numFmt w:val="decimal"/>
          </w:endnotePr>
          <w:type w:val="continuous"/>
          <w:pgSz w:w="12240" w:h="15840" w:code="1"/>
          <w:pgMar w:top="1440" w:right="1800" w:bottom="1440" w:left="1800" w:header="720" w:footer="720" w:gutter="0"/>
          <w:cols w:space="720"/>
          <w:titlePg/>
          <w:docGrid w:linePitch="360"/>
        </w:sectPr>
      </w:pPr>
      <w:r w:rsidRPr="00C42240">
        <w:rPr>
          <w:b/>
          <w:bCs/>
        </w:rPr>
        <w:t>Revelation</w:t>
      </w:r>
      <w:r w:rsidR="002E66A3" w:rsidRPr="00C42240">
        <w:rPr>
          <w:b/>
          <w:bCs/>
        </w:rPr>
        <w:t xml:space="preserve"> 21:8</w:t>
      </w:r>
      <w:r>
        <w:rPr>
          <w:bCs/>
        </w:rPr>
        <w:t>:</w:t>
      </w:r>
    </w:p>
    <w:p w:rsidR="002E66A3" w:rsidRPr="00FE1073" w:rsidRDefault="002E66A3" w:rsidP="00C42240">
      <w:r w:rsidRPr="00FE1073">
        <w:t>Fearful</w:t>
      </w:r>
    </w:p>
    <w:p w:rsidR="002E66A3" w:rsidRPr="00FE1073" w:rsidRDefault="002E66A3" w:rsidP="00C42240">
      <w:r w:rsidRPr="00FE1073">
        <w:t>Unbelieving</w:t>
      </w:r>
    </w:p>
    <w:p w:rsidR="002E66A3" w:rsidRPr="00FE1073" w:rsidRDefault="002E66A3" w:rsidP="00C42240">
      <w:r w:rsidRPr="00FE1073">
        <w:t>Abominable</w:t>
      </w:r>
    </w:p>
    <w:p w:rsidR="002E66A3" w:rsidRPr="00FE1073" w:rsidRDefault="002E66A3" w:rsidP="00C42240">
      <w:r w:rsidRPr="00FE1073">
        <w:t>Murderers</w:t>
      </w:r>
    </w:p>
    <w:p w:rsidR="002E66A3" w:rsidRPr="00FE1073" w:rsidRDefault="002E66A3" w:rsidP="00C42240">
      <w:r w:rsidRPr="00FE1073">
        <w:t>Whoremongers</w:t>
      </w:r>
    </w:p>
    <w:p w:rsidR="002E66A3" w:rsidRPr="00FE1073" w:rsidRDefault="002E66A3" w:rsidP="00C42240">
      <w:r w:rsidRPr="00FE1073">
        <w:t>Sorcerers</w:t>
      </w:r>
    </w:p>
    <w:p w:rsidR="002E66A3" w:rsidRPr="00FE1073" w:rsidRDefault="002E66A3" w:rsidP="00C42240">
      <w:r w:rsidRPr="00FE1073">
        <w:t>Idolaters</w:t>
      </w:r>
    </w:p>
    <w:p w:rsidR="001A209B" w:rsidRDefault="001A209B" w:rsidP="00C42240">
      <w:r>
        <w:t>All liars</w:t>
      </w:r>
      <w:r w:rsidR="00C42240">
        <w:t>*</w:t>
      </w:r>
    </w:p>
    <w:p w:rsidR="00C42240" w:rsidRDefault="00C42240" w:rsidP="001A209B">
      <w:pPr>
        <w:rPr>
          <w:bCs/>
        </w:rPr>
        <w:sectPr w:rsidR="00C42240" w:rsidSect="00C42240">
          <w:endnotePr>
            <w:numFmt w:val="decimal"/>
          </w:endnotePr>
          <w:type w:val="continuous"/>
          <w:pgSz w:w="12240" w:h="15840" w:code="1"/>
          <w:pgMar w:top="1440" w:right="1800" w:bottom="1440" w:left="1800" w:header="720" w:footer="720" w:gutter="0"/>
          <w:cols w:num="4" w:space="720"/>
          <w:titlePg/>
          <w:docGrid w:linePitch="360"/>
        </w:sectPr>
      </w:pPr>
    </w:p>
    <w:p w:rsidR="001A209B" w:rsidRDefault="001A209B" w:rsidP="001A209B">
      <w:pPr>
        <w:rPr>
          <w:bCs/>
        </w:rPr>
      </w:pPr>
    </w:p>
    <w:p w:rsidR="002E66A3" w:rsidRDefault="00C42240" w:rsidP="00C42240">
      <w:pPr>
        <w:ind w:firstLine="720"/>
      </w:pPr>
      <w:r>
        <w:rPr>
          <w:bCs/>
        </w:rPr>
        <w:t>*</w:t>
      </w:r>
      <w:r w:rsidR="002E66A3" w:rsidRPr="001A209B">
        <w:rPr>
          <w:bCs/>
        </w:rPr>
        <w:t>It</w:t>
      </w:r>
      <w:r>
        <w:rPr>
          <w:bCs/>
        </w:rPr>
        <w:t>’s not a problem in their genes;</w:t>
      </w:r>
      <w:r w:rsidR="001A209B">
        <w:rPr>
          <w:bCs/>
        </w:rPr>
        <w:t xml:space="preserve"> </w:t>
      </w:r>
      <w:r>
        <w:t>i</w:t>
      </w:r>
      <w:r w:rsidR="001A209B">
        <w:t xml:space="preserve">t’s </w:t>
      </w:r>
      <w:r w:rsidR="002E66A3" w:rsidRPr="00FE1073">
        <w:t>an evil perverted spirit in their body</w:t>
      </w:r>
      <w:r>
        <w:t>. Homosexuality is a choice and an evil decision. No matter what excuses have been made, God will judge this sin of perversion.</w:t>
      </w:r>
    </w:p>
    <w:p w:rsidR="00C42240" w:rsidRPr="00FE1073" w:rsidRDefault="00C42240" w:rsidP="001A209B"/>
    <w:p w:rsidR="002E66A3" w:rsidRPr="00FE1073" w:rsidRDefault="002E66A3" w:rsidP="00F104E4">
      <w:pPr>
        <w:numPr>
          <w:ilvl w:val="0"/>
          <w:numId w:val="19"/>
        </w:numPr>
        <w:tabs>
          <w:tab w:val="left" w:pos="2700"/>
        </w:tabs>
        <w:rPr>
          <w:bCs/>
        </w:rPr>
      </w:pPr>
      <w:r w:rsidRPr="00FE1073">
        <w:rPr>
          <w:bCs/>
        </w:rPr>
        <w:t>Fire</w:t>
      </w:r>
    </w:p>
    <w:p w:rsidR="002E66A3" w:rsidRPr="00FE1073" w:rsidRDefault="002E66A3" w:rsidP="00F104E4">
      <w:pPr>
        <w:numPr>
          <w:ilvl w:val="0"/>
          <w:numId w:val="19"/>
        </w:numPr>
        <w:tabs>
          <w:tab w:val="left" w:pos="2700"/>
        </w:tabs>
        <w:rPr>
          <w:bCs/>
        </w:rPr>
      </w:pPr>
      <w:r w:rsidRPr="00FE1073">
        <w:rPr>
          <w:bCs/>
        </w:rPr>
        <w:t>Brimstone</w:t>
      </w:r>
    </w:p>
    <w:p w:rsidR="002E66A3" w:rsidRPr="00FE1073" w:rsidRDefault="002E66A3" w:rsidP="00F104E4">
      <w:pPr>
        <w:numPr>
          <w:ilvl w:val="0"/>
          <w:numId w:val="19"/>
        </w:numPr>
        <w:tabs>
          <w:tab w:val="left" w:pos="2700"/>
        </w:tabs>
        <w:rPr>
          <w:bCs/>
        </w:rPr>
      </w:pPr>
      <w:r w:rsidRPr="00FE1073">
        <w:rPr>
          <w:bCs/>
        </w:rPr>
        <w:t xml:space="preserve">Second death </w:t>
      </w:r>
    </w:p>
    <w:p w:rsidR="002E66A3" w:rsidRPr="00FE1073" w:rsidRDefault="002E66A3" w:rsidP="002E66A3">
      <w:pPr>
        <w:tabs>
          <w:tab w:val="left" w:pos="2700"/>
        </w:tabs>
        <w:rPr>
          <w:bCs/>
        </w:rPr>
      </w:pPr>
    </w:p>
    <w:p w:rsidR="002E66A3" w:rsidRPr="00FE1073" w:rsidRDefault="002E66A3" w:rsidP="002E66A3">
      <w:pPr>
        <w:tabs>
          <w:tab w:val="left" w:pos="2700"/>
        </w:tabs>
        <w:rPr>
          <w:bCs/>
        </w:rPr>
      </w:pPr>
      <w:r w:rsidRPr="00FE1073">
        <w:rPr>
          <w:bCs/>
        </w:rPr>
        <w:t>2 Corinthians 7:1; I John 1:7, 9; Isaiah 1:18</w:t>
      </w:r>
    </w:p>
    <w:p w:rsidR="002E66A3" w:rsidRPr="00FE1073" w:rsidRDefault="002E66A3" w:rsidP="002E66A3">
      <w:pPr>
        <w:tabs>
          <w:tab w:val="left" w:pos="2700"/>
        </w:tabs>
        <w:rPr>
          <w:bCs/>
        </w:rPr>
      </w:pPr>
    </w:p>
    <w:p w:rsidR="002E66A3" w:rsidRPr="00FE1073" w:rsidRDefault="002E66A3" w:rsidP="002E66A3">
      <w:pPr>
        <w:tabs>
          <w:tab w:val="left" w:pos="2700"/>
        </w:tabs>
        <w:rPr>
          <w:bCs/>
        </w:rPr>
      </w:pPr>
      <w:r w:rsidRPr="00FE1073">
        <w:rPr>
          <w:bCs/>
        </w:rPr>
        <w:t>The right decision for everyone is to be cleansed from every sin.</w:t>
      </w:r>
    </w:p>
    <w:p w:rsidR="002E66A3" w:rsidRPr="00FE1073" w:rsidRDefault="002E66A3" w:rsidP="002E66A3">
      <w:pPr>
        <w:tabs>
          <w:tab w:val="left" w:pos="2700"/>
        </w:tabs>
        <w:rPr>
          <w:bCs/>
        </w:rPr>
      </w:pPr>
    </w:p>
    <w:p w:rsidR="002E66A3" w:rsidRPr="009B684D" w:rsidRDefault="002E66A3" w:rsidP="009B684D">
      <w:pPr>
        <w:rPr>
          <w:b/>
        </w:rPr>
      </w:pPr>
      <w:bookmarkStart w:id="57" w:name="_Toc235533556"/>
      <w:r w:rsidRPr="009B684D">
        <w:rPr>
          <w:b/>
        </w:rPr>
        <w:t>James 1:14-15 Drawn away of his own lust and enticed</w:t>
      </w:r>
      <w:bookmarkEnd w:id="57"/>
    </w:p>
    <w:p w:rsidR="002E66A3" w:rsidRPr="00FE1073" w:rsidRDefault="002E66A3" w:rsidP="002E66A3">
      <w:pPr>
        <w:jc w:val="center"/>
      </w:pPr>
      <w:r w:rsidRPr="00FE1073">
        <w:t>Lust brings forth sin  ------------------sin brings forth death</w:t>
      </w:r>
    </w:p>
    <w:p w:rsidR="002E66A3" w:rsidRPr="00FE1073" w:rsidRDefault="002E66A3" w:rsidP="002E66A3">
      <w:pPr>
        <w:rPr>
          <w:bCs/>
        </w:rPr>
      </w:pPr>
      <w:r w:rsidRPr="00FE1073">
        <w:rPr>
          <w:bCs/>
        </w:rPr>
        <w:t>The unclean devils seek to live in a body.</w:t>
      </w:r>
      <w:r w:rsidR="00C42240">
        <w:rPr>
          <w:bCs/>
        </w:rPr>
        <w:t xml:space="preserve"> (</w:t>
      </w:r>
      <w:r w:rsidRPr="00FE1073">
        <w:rPr>
          <w:bCs/>
        </w:rPr>
        <w:t>Judges 19:23</w:t>
      </w:r>
      <w:r w:rsidR="00C42240">
        <w:rPr>
          <w:bCs/>
        </w:rPr>
        <w:t>)</w:t>
      </w:r>
    </w:p>
    <w:p w:rsidR="002E66A3" w:rsidRPr="00FE1073" w:rsidRDefault="002E66A3" w:rsidP="002E66A3">
      <w:pPr>
        <w:rPr>
          <w:bCs/>
          <w:u w:val="single"/>
        </w:rPr>
      </w:pPr>
    </w:p>
    <w:p w:rsidR="002E66A3" w:rsidRPr="00FE1073" w:rsidRDefault="002E66A3" w:rsidP="00C42240">
      <w:pPr>
        <w:ind w:firstLine="720"/>
        <w:rPr>
          <w:bCs/>
        </w:rPr>
      </w:pPr>
      <w:r w:rsidRPr="00FE1073">
        <w:rPr>
          <w:bCs/>
        </w:rPr>
        <w:t>God destroyed four cities with fire for Homosexuality.</w:t>
      </w:r>
      <w:r w:rsidR="00C42240">
        <w:rPr>
          <w:bCs/>
        </w:rPr>
        <w:t xml:space="preserve"> (</w:t>
      </w:r>
      <w:r w:rsidR="00C42240" w:rsidRPr="00FE1073">
        <w:rPr>
          <w:bCs/>
        </w:rPr>
        <w:t>Gen. 19:1-17; 23-28</w:t>
      </w:r>
      <w:r w:rsidR="00C42240">
        <w:rPr>
          <w:bCs/>
        </w:rPr>
        <w:t xml:space="preserve">) </w:t>
      </w:r>
      <w:r w:rsidRPr="00FE1073">
        <w:rPr>
          <w:bCs/>
        </w:rPr>
        <w:t xml:space="preserve">Even as Sodom and </w:t>
      </w:r>
      <w:r w:rsidR="00C42240" w:rsidRPr="00FE1073">
        <w:rPr>
          <w:bCs/>
        </w:rPr>
        <w:t>Gomorrah</w:t>
      </w:r>
      <w:r w:rsidRPr="00FE1073">
        <w:rPr>
          <w:bCs/>
        </w:rPr>
        <w:t xml:space="preserve">, and the cities about them in like manner, giving themselves over to fornication, and going after strange flesh, are set forth for an example, suffering the vengeance of eternal fire. </w:t>
      </w:r>
      <w:r w:rsidR="00C42240">
        <w:rPr>
          <w:bCs/>
        </w:rPr>
        <w:t xml:space="preserve">(Jude </w:t>
      </w:r>
      <w:r w:rsidR="00C42240" w:rsidRPr="00FE1073">
        <w:rPr>
          <w:bCs/>
        </w:rPr>
        <w:t>7</w:t>
      </w:r>
      <w:r w:rsidR="00C42240">
        <w:rPr>
          <w:bCs/>
        </w:rPr>
        <w:t>)</w:t>
      </w:r>
    </w:p>
    <w:p w:rsidR="002E66A3" w:rsidRPr="00FE1073" w:rsidRDefault="002E66A3" w:rsidP="002E66A3">
      <w:pPr>
        <w:rPr>
          <w:bCs/>
        </w:rPr>
      </w:pPr>
    </w:p>
    <w:p w:rsidR="002E66A3" w:rsidRPr="009B684D" w:rsidRDefault="002E66A3" w:rsidP="009B684D">
      <w:pPr>
        <w:rPr>
          <w:b/>
        </w:rPr>
      </w:pPr>
      <w:bookmarkStart w:id="58" w:name="_Toc235533557"/>
      <w:r w:rsidRPr="009B684D">
        <w:rPr>
          <w:b/>
        </w:rPr>
        <w:t xml:space="preserve">I Kings 14:24 Sodomites-abomination, </w:t>
      </w:r>
      <w:r w:rsidRPr="009B684D">
        <w:rPr>
          <w:b/>
          <w:u w:val="single"/>
        </w:rPr>
        <w:t>the</w:t>
      </w:r>
      <w:r w:rsidRPr="009B684D">
        <w:rPr>
          <w:b/>
        </w:rPr>
        <w:t xml:space="preserve"> </w:t>
      </w:r>
      <w:r w:rsidRPr="009B684D">
        <w:rPr>
          <w:b/>
          <w:u w:val="single"/>
        </w:rPr>
        <w:t>Lord</w:t>
      </w:r>
      <w:r w:rsidRPr="009B684D">
        <w:rPr>
          <w:b/>
        </w:rPr>
        <w:t xml:space="preserve"> </w:t>
      </w:r>
      <w:r w:rsidRPr="009B684D">
        <w:rPr>
          <w:b/>
          <w:u w:val="single"/>
        </w:rPr>
        <w:t>cast</w:t>
      </w:r>
      <w:r w:rsidRPr="009B684D">
        <w:rPr>
          <w:b/>
        </w:rPr>
        <w:t xml:space="preserve"> </w:t>
      </w:r>
      <w:r w:rsidRPr="009B684D">
        <w:rPr>
          <w:b/>
          <w:u w:val="single"/>
        </w:rPr>
        <w:t>out.</w:t>
      </w:r>
      <w:bookmarkEnd w:id="58"/>
    </w:p>
    <w:p w:rsidR="002E66A3" w:rsidRPr="00FE1073" w:rsidRDefault="002E66A3" w:rsidP="002E66A3">
      <w:pPr>
        <w:rPr>
          <w:bCs/>
        </w:rPr>
      </w:pPr>
    </w:p>
    <w:p w:rsidR="002E66A3" w:rsidRPr="00FE1073" w:rsidRDefault="002E66A3" w:rsidP="002E66A3">
      <w:pPr>
        <w:rPr>
          <w:bCs/>
        </w:rPr>
      </w:pPr>
      <w:r w:rsidRPr="00FE1073">
        <w:rPr>
          <w:bCs/>
        </w:rPr>
        <w:t>II Kings 23:7 Josiah broke down the Sodomites houses.</w:t>
      </w:r>
    </w:p>
    <w:p w:rsidR="002E66A3" w:rsidRPr="00FE1073" w:rsidRDefault="002E66A3" w:rsidP="002E66A3">
      <w:pPr>
        <w:rPr>
          <w:bCs/>
        </w:rPr>
      </w:pPr>
    </w:p>
    <w:p w:rsidR="00811C6C" w:rsidRPr="00811C6C" w:rsidRDefault="00811C6C" w:rsidP="00811C6C">
      <w:pPr>
        <w:rPr>
          <w:b/>
          <w:i/>
          <w:u w:val="single"/>
        </w:rPr>
      </w:pPr>
      <w:r w:rsidRPr="00FE1073">
        <w:t>Lev. 18:22</w:t>
      </w:r>
      <w:r w:rsidRPr="00811C6C">
        <w:t>—</w:t>
      </w:r>
      <w:r w:rsidRPr="00811C6C">
        <w:rPr>
          <w:b/>
          <w:i/>
          <w:u w:val="single"/>
        </w:rPr>
        <w:t xml:space="preserve">Thou shalt not </w:t>
      </w:r>
      <w:r w:rsidRPr="00811C6C">
        <w:rPr>
          <w:b/>
          <w:i/>
        </w:rPr>
        <w:t>lie with mankind, as with womankind:</w:t>
      </w:r>
      <w:r w:rsidRPr="00811C6C">
        <w:rPr>
          <w:b/>
          <w:i/>
          <w:u w:val="single"/>
        </w:rPr>
        <w:t xml:space="preserve"> it is abomination.</w:t>
      </w:r>
    </w:p>
    <w:p w:rsidR="002E66A3" w:rsidRPr="00FE1073" w:rsidRDefault="002E66A3" w:rsidP="002E66A3">
      <w:pPr>
        <w:rPr>
          <w:bCs/>
        </w:rPr>
      </w:pPr>
    </w:p>
    <w:p w:rsidR="00E01A91" w:rsidRDefault="00E01A91" w:rsidP="00E01A91">
      <w:pPr>
        <w:pStyle w:val="Heading2"/>
        <w:ind w:left="540" w:hanging="540"/>
      </w:pPr>
      <w:bookmarkStart w:id="59" w:name="_Toc236228799"/>
      <w:r>
        <w:t>Aids</w:t>
      </w:r>
      <w:bookmarkEnd w:id="59"/>
    </w:p>
    <w:p w:rsidR="002E66A3" w:rsidRPr="00FE1073" w:rsidRDefault="002E66A3" w:rsidP="002E66A3">
      <w:pPr>
        <w:jc w:val="center"/>
      </w:pPr>
    </w:p>
    <w:p w:rsidR="002E66A3" w:rsidRPr="00513324" w:rsidRDefault="00513324" w:rsidP="002E66A3">
      <w:pPr>
        <w:jc w:val="center"/>
        <w:rPr>
          <w:sz w:val="36"/>
          <w:szCs w:val="36"/>
        </w:rPr>
      </w:pPr>
      <w:r>
        <w:rPr>
          <w:sz w:val="36"/>
          <w:szCs w:val="36"/>
        </w:rPr>
        <w:t>Aids: Civil Rights or Civil Wrong?</w:t>
      </w:r>
    </w:p>
    <w:p w:rsidR="002E66A3" w:rsidRPr="00FE1073" w:rsidRDefault="002E66A3" w:rsidP="002E66A3">
      <w:pPr>
        <w:jc w:val="center"/>
      </w:pPr>
    </w:p>
    <w:p w:rsidR="002E66A3" w:rsidRPr="00FE1073" w:rsidRDefault="00513324" w:rsidP="00BD0394">
      <w:pPr>
        <w:ind w:firstLine="720"/>
      </w:pPr>
      <w:r>
        <w:t>T</w:t>
      </w:r>
      <w:r w:rsidRPr="00FE1073">
        <w:t>he Judgment of God on promiscuous living</w:t>
      </w:r>
      <w:r>
        <w:t xml:space="preserve"> has resulted in Aids</w:t>
      </w:r>
      <w:r w:rsidRPr="00FE1073">
        <w:t>.</w:t>
      </w:r>
      <w:r>
        <w:t xml:space="preserve"> Aids was widely spread in its American infancy primarily by homosexual men.</w:t>
      </w:r>
      <w:r w:rsidR="00BD0394">
        <w:t xml:space="preserve"> We fail to discern over and over the entirety of the consequences of our social blunders and spiritual errors.</w:t>
      </w:r>
    </w:p>
    <w:p w:rsidR="002E66A3" w:rsidRPr="0096103D" w:rsidRDefault="002E66A3" w:rsidP="002E66A3">
      <w:pPr>
        <w:rPr>
          <w:sz w:val="22"/>
          <w:szCs w:val="22"/>
        </w:rPr>
      </w:pPr>
    </w:p>
    <w:p w:rsidR="00BD0394" w:rsidRDefault="0096103D" w:rsidP="0096103D">
      <w:r>
        <w:rPr>
          <w:sz w:val="22"/>
          <w:szCs w:val="22"/>
        </w:rPr>
        <w:t>“</w:t>
      </w:r>
      <w:r w:rsidR="00BD0394" w:rsidRPr="0096103D">
        <w:rPr>
          <w:sz w:val="22"/>
          <w:szCs w:val="22"/>
        </w:rPr>
        <w:t>The widely accepted theory is that HIV/AIDS originated in a monkey or chimpanzee virus that "jumped species" in Africa. However, it is clear that the first AIDS cases were recorded in gay men in Manhattan in 1979, a few years before the epidemic was first noticed in Africa in 1982. It is now claimed that the human herpes-8 virus (also called the KS virus), discovered in 1994, also originated when a primate herpes virus jumped species in Africa. How two African species-jumping viruses ended up exclusively in gay men in Manhattan beginning in the late 1970s has never been satisfactorily explained</w:t>
      </w:r>
      <w:r w:rsidR="00BD0394">
        <w:rPr>
          <w:sz w:val="27"/>
          <w:szCs w:val="27"/>
        </w:rPr>
        <w:t>.</w:t>
      </w:r>
      <w:r>
        <w:rPr>
          <w:sz w:val="27"/>
          <w:szCs w:val="27"/>
        </w:rPr>
        <w:t>”</w:t>
      </w:r>
      <w:r w:rsidR="00BD0394">
        <w:rPr>
          <w:rStyle w:val="EndnoteReference"/>
          <w:sz w:val="27"/>
          <w:szCs w:val="27"/>
        </w:rPr>
        <w:endnoteReference w:id="4"/>
      </w:r>
    </w:p>
    <w:p w:rsidR="002E66A3" w:rsidRPr="00FE1073" w:rsidRDefault="002E66A3" w:rsidP="002E66A3"/>
    <w:p w:rsidR="002E66A3" w:rsidRPr="00FE1073" w:rsidRDefault="002E66A3" w:rsidP="0096103D">
      <w:pPr>
        <w:ind w:firstLine="720"/>
        <w:rPr>
          <w:b/>
          <w:u w:val="single"/>
        </w:rPr>
      </w:pPr>
      <w:r w:rsidRPr="00FE1073">
        <w:rPr>
          <w:u w:val="single"/>
        </w:rPr>
        <w:t>Responsible</w:t>
      </w:r>
      <w:r w:rsidRPr="00FE1073">
        <w:t xml:space="preserve"> and </w:t>
      </w:r>
      <w:r w:rsidRPr="00FE1073">
        <w:rPr>
          <w:u w:val="single"/>
        </w:rPr>
        <w:t>principled</w:t>
      </w:r>
      <w:r w:rsidRPr="00FE1073">
        <w:t xml:space="preserve"> </w:t>
      </w:r>
      <w:r w:rsidRPr="00FE1073">
        <w:rPr>
          <w:b/>
        </w:rPr>
        <w:t>action</w:t>
      </w:r>
      <w:r w:rsidRPr="00FE1073">
        <w:t xml:space="preserve"> must be </w:t>
      </w:r>
      <w:r w:rsidRPr="00FE1073">
        <w:rPr>
          <w:b/>
          <w:u w:val="single"/>
        </w:rPr>
        <w:t>taken now.</w:t>
      </w:r>
    </w:p>
    <w:p w:rsidR="002E66A3" w:rsidRPr="00FE1073" w:rsidRDefault="002E66A3" w:rsidP="002E66A3">
      <w:pPr>
        <w:rPr>
          <w:b/>
          <w:u w:val="single"/>
        </w:rPr>
      </w:pPr>
    </w:p>
    <w:p w:rsidR="002E66A3" w:rsidRPr="00FE1073" w:rsidRDefault="0096103D" w:rsidP="0096103D">
      <w:pPr>
        <w:ind w:firstLine="720"/>
      </w:pPr>
      <w:r>
        <w:t>Acquired Immunodeficiency S</w:t>
      </w:r>
      <w:r w:rsidR="002E66A3" w:rsidRPr="00FE1073">
        <w:t xml:space="preserve">yndrome </w:t>
      </w:r>
      <w:r>
        <w:t xml:space="preserve">(AIDS) is a </w:t>
      </w:r>
      <w:r w:rsidR="002E66A3" w:rsidRPr="00FE1073">
        <w:t>fatal transmissible disease of the immune system caused by the human immunodeficiency virus (HIV). HIV slowly attacks and destroys the immune system, the body's defense against infection, leaving an individual vulnerable to a variety of other infections and certain malignancies that eventually cause death. AIDS is the final stage of HIV infection, during which time fatal infections and cancers arise.</w:t>
      </w:r>
    </w:p>
    <w:p w:rsidR="002E66A3" w:rsidRPr="00FE1073" w:rsidRDefault="002E66A3" w:rsidP="002E66A3">
      <w:pPr>
        <w:rPr>
          <w:b/>
        </w:rPr>
      </w:pPr>
    </w:p>
    <w:p w:rsidR="002E66A3" w:rsidRPr="00FE1073" w:rsidRDefault="002E66A3" w:rsidP="002E66A3">
      <w:pPr>
        <w:rPr>
          <w:b/>
        </w:rPr>
      </w:pPr>
      <w:r w:rsidRPr="00FE1073">
        <w:rPr>
          <w:b/>
        </w:rPr>
        <w:t>The Emergence of AIDS</w:t>
      </w:r>
    </w:p>
    <w:p w:rsidR="002E66A3" w:rsidRPr="00FE1073" w:rsidRDefault="002E66A3" w:rsidP="00811C6C">
      <w:pPr>
        <w:ind w:firstLine="720"/>
      </w:pPr>
      <w:r w:rsidRPr="00FE1073">
        <w:t>AIDS was first reported in 1981 by investigat</w:t>
      </w:r>
      <w:r w:rsidR="00811C6C">
        <w:t xml:space="preserve">ors in New York and California. </w:t>
      </w:r>
      <w:r w:rsidRPr="00FE1073">
        <w:t xml:space="preserve">Initially most cases of AIDS in the United States were diagnosed in homosexual men, who contracted the virus primarily through sexual contact, and in intravenous drug users, who became infected mainly by sharing contaminated hypodermic needles. </w:t>
      </w:r>
    </w:p>
    <w:p w:rsidR="002E66A3" w:rsidRPr="00FE1073" w:rsidRDefault="002E66A3" w:rsidP="00811C6C">
      <w:pPr>
        <w:ind w:firstLine="720"/>
      </w:pPr>
    </w:p>
    <w:p w:rsidR="002E66A3" w:rsidRPr="00FE1073" w:rsidRDefault="002E66A3" w:rsidP="00811C6C">
      <w:pPr>
        <w:ind w:firstLine="720"/>
      </w:pPr>
      <w:r w:rsidRPr="00FE1073">
        <w:t xml:space="preserve">HIV/AIDS spread to epidemic proportions in the 1980s, particularly in Africa. Spread was likely facilitated by several factors, including increasing urbanization and long-distance travel in Africa, international travel, changing sexual morals, and intravenous drug use. By 2002 AIDS had claimed over 25 million lives worldwide. Approximately 40 million people throughout the world are infected with HIV. People living in sub-Saharan Africa account for more than 70 percent of all infections, and in some countries of the region the prevalence of HIV infection of inhabitants exceeds 10 percent of the population. </w:t>
      </w:r>
    </w:p>
    <w:p w:rsidR="002E66A3" w:rsidRPr="00FE1073" w:rsidRDefault="002E66A3" w:rsidP="00811C6C">
      <w:pPr>
        <w:ind w:firstLine="720"/>
      </w:pPr>
      <w:r w:rsidRPr="00FE1073">
        <w:t>HIV can survive outside of the body for 14 days. Therefore, don’t take it lightly or any other sexually transmitted diseases, such as syphilis, he</w:t>
      </w:r>
      <w:r w:rsidR="00DF6532">
        <w:t xml:space="preserve">rpes, gonorrhea, and chlamydia, </w:t>
      </w:r>
      <w:r w:rsidRPr="00FE1073">
        <w:rPr>
          <w:b/>
        </w:rPr>
        <w:t>which increase</w:t>
      </w:r>
      <w:r w:rsidRPr="00FE1073">
        <w:t xml:space="preserve"> the risk of contracting HIV.</w:t>
      </w:r>
    </w:p>
    <w:p w:rsidR="002E66A3" w:rsidRPr="00FE1073" w:rsidRDefault="002E66A3" w:rsidP="00811C6C">
      <w:pPr>
        <w:ind w:firstLine="720"/>
      </w:pPr>
    </w:p>
    <w:p w:rsidR="002E66A3" w:rsidRDefault="002E66A3">
      <w:pPr>
        <w:rPr>
          <w:b/>
          <w:bCs/>
          <w:sz w:val="48"/>
          <w:szCs w:val="48"/>
        </w:rPr>
      </w:pPr>
      <w:r>
        <w:br w:type="page"/>
      </w:r>
    </w:p>
    <w:p w:rsidR="00E01A91" w:rsidRDefault="00E01A91" w:rsidP="00E01A91">
      <w:pPr>
        <w:pStyle w:val="Heading1"/>
      </w:pPr>
      <w:bookmarkStart w:id="60" w:name="_Toc236228800"/>
      <w:r>
        <w:t>The Epistle of Jude</w:t>
      </w:r>
      <w:bookmarkEnd w:id="60"/>
    </w:p>
    <w:p w:rsidR="002E66A3" w:rsidRDefault="002E66A3" w:rsidP="002E66A3"/>
    <w:p w:rsidR="002E66A3" w:rsidRPr="00FE1073" w:rsidRDefault="002E66A3" w:rsidP="002E66A3"/>
    <w:p w:rsidR="002E66A3" w:rsidRPr="008C65E4" w:rsidRDefault="008C65E4" w:rsidP="008C65E4">
      <w:pPr>
        <w:ind w:left="360" w:hanging="360"/>
        <w:rPr>
          <w:i/>
        </w:rPr>
      </w:pPr>
      <w:r>
        <w:t>Jude 1,2—</w:t>
      </w:r>
      <w:r w:rsidR="002E66A3" w:rsidRPr="008C65E4">
        <w:rPr>
          <w:i/>
        </w:rPr>
        <w:t xml:space="preserve"> Jude, the servant of Jesus Christ, and brother of James, to them that are sanctified by God the Father, and preserved in Jesus Christ, and called:</w:t>
      </w:r>
      <w:r>
        <w:rPr>
          <w:i/>
        </w:rPr>
        <w:t xml:space="preserve"> </w:t>
      </w:r>
      <w:r w:rsidRPr="008C65E4">
        <w:t xml:space="preserve">2 </w:t>
      </w:r>
      <w:r w:rsidR="002E66A3" w:rsidRPr="008C65E4">
        <w:rPr>
          <w:i/>
        </w:rPr>
        <w:t>Mercy unto you, and peace, and love, be multiplied.</w:t>
      </w:r>
    </w:p>
    <w:p w:rsidR="002E66A3" w:rsidRPr="00FE1073" w:rsidRDefault="002E66A3" w:rsidP="002E66A3">
      <w:r w:rsidRPr="00FE1073">
        <w:tab/>
      </w:r>
    </w:p>
    <w:p w:rsidR="002E66A3" w:rsidRPr="00FE1073" w:rsidRDefault="002E66A3" w:rsidP="00F104E4">
      <w:pPr>
        <w:pStyle w:val="Heading2"/>
        <w:numPr>
          <w:ilvl w:val="0"/>
          <w:numId w:val="60"/>
        </w:numPr>
        <w:ind w:left="360" w:hanging="360"/>
      </w:pPr>
      <w:bookmarkStart w:id="61" w:name="_Toc236228801"/>
      <w:r w:rsidRPr="00FE1073">
        <w:t>There is a God</w:t>
      </w:r>
      <w:r>
        <w:t>---There is one True God</w:t>
      </w:r>
      <w:bookmarkEnd w:id="61"/>
    </w:p>
    <w:p w:rsidR="002E66A3" w:rsidRPr="00FE1073" w:rsidRDefault="002E66A3" w:rsidP="00F104E4">
      <w:pPr>
        <w:pStyle w:val="Heading3"/>
        <w:numPr>
          <w:ilvl w:val="0"/>
          <w:numId w:val="61"/>
        </w:numPr>
      </w:pPr>
      <w:r w:rsidRPr="00FE1073">
        <w:t>There is a God that sanctifies, preserves and calls</w:t>
      </w:r>
      <w:r w:rsidR="00184C7D">
        <w:t>,</w:t>
      </w:r>
      <w:r>
        <w:t xml:space="preserve"> </w:t>
      </w:r>
      <w:r w:rsidRPr="00FE1073">
        <w:t>v.1</w:t>
      </w:r>
    </w:p>
    <w:p w:rsidR="002E66A3" w:rsidRPr="00FE1073" w:rsidRDefault="002E66A3" w:rsidP="00184C7D">
      <w:pPr>
        <w:pStyle w:val="Heading3"/>
      </w:pPr>
      <w:r w:rsidRPr="00FE1073">
        <w:t>There is a God of Mercy, Peace and Love</w:t>
      </w:r>
      <w:r w:rsidR="00184C7D">
        <w:t>,</w:t>
      </w:r>
      <w:r>
        <w:t xml:space="preserve"> </w:t>
      </w:r>
      <w:r w:rsidRPr="00FE1073">
        <w:t>v.2</w:t>
      </w:r>
    </w:p>
    <w:p w:rsidR="002E66A3" w:rsidRPr="00FE1073" w:rsidRDefault="002E66A3" w:rsidP="00184C7D">
      <w:pPr>
        <w:pStyle w:val="Heading3"/>
      </w:pPr>
      <w:r w:rsidRPr="00FE1073">
        <w:t>There is a God of Glory, Majesty, Dominion and Power</w:t>
      </w:r>
      <w:r w:rsidR="00184C7D">
        <w:t>,</w:t>
      </w:r>
      <w:r w:rsidRPr="00FE1073">
        <w:t xml:space="preserve"> v.25</w:t>
      </w:r>
    </w:p>
    <w:p w:rsidR="002E66A3" w:rsidRPr="00FE1073" w:rsidRDefault="002E66A3" w:rsidP="00184C7D">
      <w:pPr>
        <w:pStyle w:val="Heading3"/>
      </w:pPr>
      <w:r w:rsidRPr="00FE1073">
        <w:t>There is a God of Grace, Faith and Judgment</w:t>
      </w:r>
      <w:r w:rsidR="00184C7D">
        <w:t xml:space="preserve">, </w:t>
      </w:r>
      <w:r w:rsidRPr="00FE1073">
        <w:t>vv.3-5</w:t>
      </w:r>
    </w:p>
    <w:p w:rsidR="009B684D" w:rsidRDefault="009B684D" w:rsidP="009B684D">
      <w:pPr>
        <w:pStyle w:val="Heading3"/>
        <w:numPr>
          <w:ilvl w:val="0"/>
          <w:numId w:val="0"/>
        </w:numPr>
        <w:ind w:left="720"/>
      </w:pPr>
    </w:p>
    <w:p w:rsidR="002E66A3" w:rsidRPr="00FE1073" w:rsidRDefault="002E66A3" w:rsidP="009B684D">
      <w:pPr>
        <w:pStyle w:val="Heading2"/>
      </w:pPr>
      <w:bookmarkStart w:id="62" w:name="_Toc236228802"/>
      <w:r w:rsidRPr="00FE1073">
        <w:t>There are some true servants of God.</w:t>
      </w:r>
      <w:r w:rsidR="00184C7D">
        <w:t xml:space="preserve"> </w:t>
      </w:r>
      <w:r w:rsidRPr="00FE1073">
        <w:t>v.1</w:t>
      </w:r>
      <w:bookmarkEnd w:id="62"/>
      <w:r w:rsidRPr="00FE1073">
        <w:tab/>
      </w:r>
    </w:p>
    <w:p w:rsidR="002E66A3" w:rsidRPr="00FE1073" w:rsidRDefault="002E66A3" w:rsidP="00F104E4">
      <w:pPr>
        <w:pStyle w:val="Heading3"/>
        <w:numPr>
          <w:ilvl w:val="0"/>
          <w:numId w:val="63"/>
        </w:numPr>
      </w:pPr>
      <w:r w:rsidRPr="00FE1073">
        <w:t>There are true servants of God The Father</w:t>
      </w:r>
      <w:r w:rsidR="00184C7D">
        <w:t xml:space="preserve">, </w:t>
      </w:r>
      <w:r w:rsidRPr="00FE1073">
        <w:t>v.1</w:t>
      </w:r>
    </w:p>
    <w:p w:rsidR="002E66A3" w:rsidRPr="00FE1073" w:rsidRDefault="00184C7D" w:rsidP="009B684D">
      <w:pPr>
        <w:ind w:left="1080"/>
      </w:pPr>
      <w:r>
        <w:t xml:space="preserve">Sanctified by God the Father, </w:t>
      </w:r>
      <w:r w:rsidR="002E66A3" w:rsidRPr="00FE1073">
        <w:t>v.1</w:t>
      </w:r>
    </w:p>
    <w:p w:rsidR="002E66A3" w:rsidRPr="00FE1073" w:rsidRDefault="002E66A3" w:rsidP="009B684D">
      <w:pPr>
        <w:pStyle w:val="Heading3"/>
      </w:pPr>
      <w:r w:rsidRPr="00FE1073">
        <w:t>There are some true servants of Jesus Christ the Son</w:t>
      </w:r>
      <w:r w:rsidR="00184C7D">
        <w:t xml:space="preserve">, </w:t>
      </w:r>
      <w:r w:rsidRPr="00FE1073">
        <w:t>v.1</w:t>
      </w:r>
    </w:p>
    <w:p w:rsidR="002E66A3" w:rsidRPr="00FE1073" w:rsidRDefault="002E66A3" w:rsidP="009B684D">
      <w:pPr>
        <w:ind w:left="1080"/>
      </w:pPr>
      <w:r w:rsidRPr="00FE1073">
        <w:t>Preserved in Jesus Christ, and called</w:t>
      </w:r>
      <w:r w:rsidR="00184C7D">
        <w:t xml:space="preserve">, </w:t>
      </w:r>
      <w:r w:rsidRPr="00FE1073">
        <w:t>v.1</w:t>
      </w:r>
    </w:p>
    <w:p w:rsidR="002E66A3" w:rsidRPr="00FE1073" w:rsidRDefault="002E66A3" w:rsidP="009B684D">
      <w:pPr>
        <w:pStyle w:val="Heading3"/>
      </w:pPr>
      <w:r w:rsidRPr="00FE1073">
        <w:t>There are some true servants of the Holy Ghost</w:t>
      </w:r>
      <w:r w:rsidR="00184C7D">
        <w:t xml:space="preserve">, </w:t>
      </w:r>
      <w:r w:rsidRPr="00FE1073">
        <w:t>v.20</w:t>
      </w:r>
    </w:p>
    <w:p w:rsidR="002E66A3" w:rsidRPr="00FE1073" w:rsidRDefault="002E66A3" w:rsidP="009B684D">
      <w:pPr>
        <w:ind w:left="1080"/>
      </w:pPr>
      <w:r w:rsidRPr="00FE1073">
        <w:t xml:space="preserve">Filled with a diligent Holy Faith, Love, Mercy, compassion, fear and purity. vv.3,20-24 </w:t>
      </w:r>
    </w:p>
    <w:p w:rsidR="002E66A3" w:rsidRPr="00FE1073" w:rsidRDefault="002E66A3" w:rsidP="002E66A3"/>
    <w:p w:rsidR="002E66A3" w:rsidRPr="00FE1073" w:rsidRDefault="00184C7D" w:rsidP="00184C7D">
      <w:pPr>
        <w:ind w:left="360" w:hanging="360"/>
      </w:pPr>
      <w:r>
        <w:t>Jude 3—</w:t>
      </w:r>
      <w:r w:rsidR="002E66A3" w:rsidRPr="00184C7D">
        <w:rPr>
          <w:i/>
        </w:rPr>
        <w:t>Beloved, when I gave all diligence to write unto you of the common salvation, it was needful for me to write unto you, and exhort you that ye should earnestly contend for the faith which was once delivered unto the saints.</w:t>
      </w:r>
      <w:r>
        <w:t xml:space="preserve"> </w:t>
      </w:r>
      <w:r w:rsidR="002E66A3" w:rsidRPr="00FE1073">
        <w:t xml:space="preserve">20 </w:t>
      </w:r>
      <w:r w:rsidR="002E66A3" w:rsidRPr="00184C7D">
        <w:rPr>
          <w:i/>
        </w:rPr>
        <w:t>But ye, beloved, building up yourselves on your most holy faith, praying in the Holy Ghost,</w:t>
      </w:r>
      <w:r w:rsidR="002E66A3" w:rsidRPr="00FE1073">
        <w:t xml:space="preserve"> 21 </w:t>
      </w:r>
      <w:r w:rsidR="002E66A3" w:rsidRPr="00184C7D">
        <w:rPr>
          <w:i/>
        </w:rPr>
        <w:t>Keep yourselves in the love of God, looking for the mercy of our Lord Jesus Christ unto eternal life.</w:t>
      </w:r>
    </w:p>
    <w:p w:rsidR="002E66A3" w:rsidRPr="00FE1073" w:rsidRDefault="002E66A3" w:rsidP="002E66A3"/>
    <w:p w:rsidR="002E66A3" w:rsidRPr="00184C7D" w:rsidRDefault="002E66A3" w:rsidP="00184C7D">
      <w:pPr>
        <w:ind w:firstLine="720"/>
      </w:pPr>
      <w:r w:rsidRPr="00FE1073">
        <w:t>There is an enemy</w:t>
      </w:r>
      <w:r w:rsidR="00184C7D">
        <w:t xml:space="preserve"> and his adversary is the devil. What does an enemy do? He attacks. We must be aware of the strategies of the enemy in order to maintain a strong defense and offense. </w:t>
      </w:r>
      <w:r w:rsidR="00DF6532">
        <w:t>Awareness of the enemy's tactics is important, but before that we must make sure of our position in Christ.</w:t>
      </w:r>
    </w:p>
    <w:p w:rsidR="002E66A3" w:rsidRDefault="002E66A3" w:rsidP="002E66A3">
      <w:pPr>
        <w:ind w:left="360"/>
      </w:pPr>
    </w:p>
    <w:p w:rsidR="002E66A3" w:rsidRPr="00FE1073" w:rsidRDefault="00184C7D" w:rsidP="00184C7D">
      <w:pPr>
        <w:ind w:left="360" w:hanging="360"/>
      </w:pPr>
      <w:r>
        <w:t>Jude 1:1—</w:t>
      </w:r>
      <w:r w:rsidR="002E66A3" w:rsidRPr="00184C7D">
        <w:rPr>
          <w:i/>
        </w:rPr>
        <w:t>Jude, the servant of Jesus Christ</w:t>
      </w:r>
    </w:p>
    <w:p w:rsidR="002E66A3" w:rsidRPr="00FE1073" w:rsidRDefault="002E66A3" w:rsidP="002E66A3">
      <w:pPr>
        <w:ind w:left="360"/>
      </w:pPr>
      <w:r w:rsidRPr="00FE1073">
        <w:t xml:space="preserve">Strengthen your position </w:t>
      </w:r>
      <w:r w:rsidRPr="00FE1073">
        <w:rPr>
          <w:b/>
        </w:rPr>
        <w:t>as a Christian</w:t>
      </w:r>
      <w:r w:rsidR="00184C7D">
        <w:t xml:space="preserve">: </w:t>
      </w:r>
      <w:r w:rsidRPr="00FE1073">
        <w:rPr>
          <w:b/>
          <w:u w:val="single"/>
        </w:rPr>
        <w:t>a Christ follower</w:t>
      </w:r>
      <w:r w:rsidR="00184C7D">
        <w:t>.</w:t>
      </w:r>
    </w:p>
    <w:p w:rsidR="002E66A3" w:rsidRPr="00FE1073" w:rsidRDefault="002E66A3" w:rsidP="002E66A3">
      <w:pPr>
        <w:ind w:left="360"/>
        <w:rPr>
          <w:b/>
          <w:u w:val="single"/>
        </w:rPr>
      </w:pPr>
      <w:r w:rsidRPr="00FE1073">
        <w:t xml:space="preserve">Strengthen your position </w:t>
      </w:r>
      <w:r w:rsidRPr="00FE1073">
        <w:rPr>
          <w:b/>
        </w:rPr>
        <w:t>as a leader</w:t>
      </w:r>
      <w:r w:rsidR="00184C7D">
        <w:rPr>
          <w:b/>
        </w:rPr>
        <w:t>:</w:t>
      </w:r>
      <w:r w:rsidRPr="00FE1073">
        <w:t xml:space="preserve"> </w:t>
      </w:r>
      <w:r w:rsidRPr="00FE1073">
        <w:rPr>
          <w:b/>
          <w:u w:val="single"/>
        </w:rPr>
        <w:t>Walk in His steps</w:t>
      </w:r>
      <w:r w:rsidR="00184C7D">
        <w:rPr>
          <w:b/>
          <w:u w:val="single"/>
        </w:rPr>
        <w:t>.</w:t>
      </w:r>
    </w:p>
    <w:p w:rsidR="002E66A3" w:rsidRPr="00FE1073" w:rsidRDefault="002E66A3" w:rsidP="002E66A3">
      <w:pPr>
        <w:ind w:left="360"/>
        <w:rPr>
          <w:b/>
          <w:u w:val="single"/>
        </w:rPr>
      </w:pPr>
    </w:p>
    <w:p w:rsidR="002E66A3" w:rsidRPr="00184C7D" w:rsidRDefault="00184C7D" w:rsidP="00184C7D">
      <w:pPr>
        <w:ind w:left="360" w:hanging="360"/>
        <w:rPr>
          <w:i/>
        </w:rPr>
      </w:pPr>
      <w:r>
        <w:t>I Peter 2:21—</w:t>
      </w:r>
      <w:r w:rsidR="002E66A3" w:rsidRPr="00184C7D">
        <w:rPr>
          <w:i/>
        </w:rPr>
        <w:t xml:space="preserve">For even hereunto were ye called: because Christ also suffered for us, leaving us an example, that ye should </w:t>
      </w:r>
      <w:r w:rsidR="002E66A3" w:rsidRPr="00184C7D">
        <w:rPr>
          <w:b/>
          <w:i/>
          <w:u w:val="single"/>
        </w:rPr>
        <w:t>follow his steps</w:t>
      </w:r>
      <w:r w:rsidR="002E66A3" w:rsidRPr="00184C7D">
        <w:rPr>
          <w:i/>
        </w:rPr>
        <w:t>:</w:t>
      </w:r>
    </w:p>
    <w:p w:rsidR="002E66A3" w:rsidRPr="00FE1073" w:rsidRDefault="00184C7D" w:rsidP="00184C7D">
      <w:pPr>
        <w:ind w:left="360" w:hanging="360"/>
      </w:pPr>
      <w:r>
        <w:t>Romans 4:12—</w:t>
      </w:r>
      <w:r w:rsidR="002E66A3" w:rsidRPr="00184C7D">
        <w:rPr>
          <w:i/>
        </w:rPr>
        <w:t xml:space="preserve">And the father of circumcision to them who are not of the circumcision only, but who </w:t>
      </w:r>
      <w:r w:rsidR="002E66A3" w:rsidRPr="00184C7D">
        <w:rPr>
          <w:b/>
          <w:i/>
        </w:rPr>
        <w:t>also walk in the steps of that faith</w:t>
      </w:r>
      <w:r w:rsidR="002E66A3" w:rsidRPr="00184C7D">
        <w:rPr>
          <w:i/>
        </w:rPr>
        <w:t xml:space="preserve"> of our father Abraham, which he had being yet uncircumcised.</w:t>
      </w:r>
    </w:p>
    <w:p w:rsidR="002E66A3" w:rsidRPr="00FE1073" w:rsidRDefault="002E66A3" w:rsidP="002E66A3"/>
    <w:p w:rsidR="002E66A3" w:rsidRPr="00FE1073" w:rsidRDefault="00184C7D" w:rsidP="00184C7D">
      <w:pPr>
        <w:ind w:firstLine="720"/>
      </w:pPr>
      <w:r>
        <w:t>We must make our position in Christ sure before we confront the enemy.</w:t>
      </w:r>
      <w:r w:rsidR="00381506">
        <w:t xml:space="preserve"> If there is a place in our life for the devil to get a hold of us, he is going to try!</w:t>
      </w:r>
    </w:p>
    <w:p w:rsidR="002E66A3" w:rsidRPr="00FE1073" w:rsidRDefault="002E66A3" w:rsidP="00381506">
      <w:pPr>
        <w:ind w:firstLine="720"/>
      </w:pPr>
      <w:r w:rsidRPr="00FE1073">
        <w:t xml:space="preserve">The </w:t>
      </w:r>
      <w:r w:rsidR="00381506">
        <w:t xml:space="preserve">main </w:t>
      </w:r>
      <w:r w:rsidRPr="00FE1073">
        <w:t xml:space="preserve">purpose in this </w:t>
      </w:r>
      <w:r w:rsidR="00381506">
        <w:t>chapter on Jude</w:t>
      </w:r>
      <w:r w:rsidRPr="00FE1073">
        <w:t xml:space="preserve"> is to aid in memorizing the </w:t>
      </w:r>
      <w:r w:rsidR="00381506">
        <w:t>Epistle</w:t>
      </w:r>
      <w:r w:rsidRPr="00FE1073">
        <w:t xml:space="preserve"> of Jude b</w:t>
      </w:r>
      <w:r w:rsidR="00381506">
        <w:t>y giving a better understanding of it.</w:t>
      </w:r>
    </w:p>
    <w:p w:rsidR="002E66A3" w:rsidRPr="00FE1073" w:rsidRDefault="002E66A3" w:rsidP="002E66A3">
      <w:r w:rsidRPr="00FE1073">
        <w:tab/>
      </w:r>
      <w:r w:rsidRPr="00381506">
        <w:rPr>
          <w:i/>
        </w:rPr>
        <w:t>Jude</w:t>
      </w:r>
      <w:r w:rsidRPr="00FE1073">
        <w:t xml:space="preserve"> is not addressed to any specific church or </w:t>
      </w:r>
      <w:r w:rsidR="00381506" w:rsidRPr="00FE1073">
        <w:t>individual;</w:t>
      </w:r>
      <w:r w:rsidRPr="00FE1073">
        <w:t xml:space="preserve"> therefore</w:t>
      </w:r>
      <w:r w:rsidR="00381506">
        <w:t>,</w:t>
      </w:r>
      <w:r w:rsidRPr="00FE1073">
        <w:t xml:space="preserve"> it is called a </w:t>
      </w:r>
      <w:r w:rsidRPr="00FE1073">
        <w:rPr>
          <w:i/>
        </w:rPr>
        <w:t>general epistle</w:t>
      </w:r>
      <w:r w:rsidRPr="00FE1073">
        <w:t>, and is written to all Christians everywh</w:t>
      </w:r>
      <w:r w:rsidR="00381506">
        <w:t>ere.</w:t>
      </w:r>
    </w:p>
    <w:p w:rsidR="002E66A3" w:rsidRPr="00FE1073" w:rsidRDefault="002E66A3" w:rsidP="00381506">
      <w:pPr>
        <w:ind w:firstLine="720"/>
      </w:pPr>
      <w:r w:rsidRPr="00FE1073">
        <w:t xml:space="preserve">Jude was inspired from the beginning and he begins his letter in a manner that </w:t>
      </w:r>
      <w:r w:rsidR="00381506">
        <w:t>was customary for his time;</w:t>
      </w:r>
      <w:r w:rsidRPr="00FE1073">
        <w:t xml:space="preserve"> which provides for the reader a place to get a grasp similar to the handle of a sword.</w:t>
      </w:r>
    </w:p>
    <w:p w:rsidR="002E66A3" w:rsidRPr="00FE1073" w:rsidRDefault="002E66A3" w:rsidP="00381506">
      <w:pPr>
        <w:ind w:firstLine="720"/>
      </w:pPr>
      <w:r w:rsidRPr="00FE1073">
        <w:t>Jude does write about the “common salvation.”  He does not change his purpose; he simply intensifies his focus and begins to focus on an extremely unstable area for Christians in general.  We have an adversary that is subtle but so violent.  He is on a “seek, kill, and de</w:t>
      </w:r>
      <w:r w:rsidR="00381506">
        <w:t xml:space="preserve">stroy” mission; </w:t>
      </w:r>
      <w:r w:rsidRPr="00FE1073">
        <w:t xml:space="preserve">a mission that is designed to discourage, deceive, and devour every child of God. </w:t>
      </w:r>
      <w:r w:rsidR="00381506">
        <w:t>(</w:t>
      </w:r>
      <w:r w:rsidRPr="00FE1073">
        <w:t>John 10:10; I Peter 5:8</w:t>
      </w:r>
      <w:r w:rsidR="00381506">
        <w:t>)</w:t>
      </w:r>
    </w:p>
    <w:p w:rsidR="002E66A3" w:rsidRPr="00FE1073" w:rsidRDefault="002E66A3" w:rsidP="00381506">
      <w:pPr>
        <w:ind w:firstLine="720"/>
      </w:pPr>
      <w:r w:rsidRPr="00FE1073">
        <w:t xml:space="preserve"> This sly enemy knows</w:t>
      </w:r>
      <w:r w:rsidR="00381506">
        <w:t xml:space="preserve"> that</w:t>
      </w:r>
      <w:r w:rsidRPr="00FE1073">
        <w:t xml:space="preserve"> the time to devour is during spiritual infancy, and the most success will be in the area of teaching or training.  Jude recognizes this and says, after much serious contemplation about salvation in general, it was necessary for him to focus on this area that </w:t>
      </w:r>
      <w:r w:rsidRPr="00FE1073">
        <w:rPr>
          <w:b/>
          <w:u w:val="single"/>
        </w:rPr>
        <w:t>the enemy attacks</w:t>
      </w:r>
      <w:r w:rsidRPr="00FE1073">
        <w:t>.</w:t>
      </w:r>
    </w:p>
    <w:p w:rsidR="002E66A3" w:rsidRPr="00FE1073" w:rsidRDefault="002E66A3" w:rsidP="00381506">
      <w:pPr>
        <w:ind w:firstLine="720"/>
      </w:pPr>
      <w:r w:rsidRPr="00FE1073">
        <w:t xml:space="preserve">  Therefore, Jude stands out as one of the great generals of the faith when it comes to training troops and arming them for withstanding the enemy.  His epistle gives us the philosophy and principles for an effective defense “against the wiles of the devil.”  </w:t>
      </w:r>
    </w:p>
    <w:p w:rsidR="002E66A3" w:rsidRPr="00FE1073" w:rsidRDefault="002E66A3" w:rsidP="00381506">
      <w:pPr>
        <w:ind w:firstLine="720"/>
      </w:pPr>
      <w:r w:rsidRPr="00FE1073">
        <w:t>Paul lays out the description of our adversary and of the soldier’s armor for contending with him</w:t>
      </w:r>
      <w:r w:rsidR="00381506">
        <w:t xml:space="preserve"> in Ephesians 6:10-18. </w:t>
      </w:r>
      <w:r w:rsidRPr="00FE1073">
        <w:t>Jude lays out the description of the soldier’s mind set and tactics for contending with the enemy.</w:t>
      </w:r>
    </w:p>
    <w:p w:rsidR="002E66A3" w:rsidRPr="00FE1073" w:rsidRDefault="002E66A3" w:rsidP="002E66A3"/>
    <w:p w:rsidR="002E66A3" w:rsidRDefault="00381506" w:rsidP="00381506">
      <w:pPr>
        <w:ind w:left="360" w:hanging="360"/>
        <w:rPr>
          <w:i/>
        </w:rPr>
      </w:pPr>
      <w:r>
        <w:t>Jude 4 –</w:t>
      </w:r>
      <w:r w:rsidR="002E66A3" w:rsidRPr="00FE1073">
        <w:rPr>
          <w:i/>
        </w:rPr>
        <w:t>For there are certain men crept in unawares, who were before of old ordained to this condemnation, ungodly men, turning the grace of our God into lasciviousness, and denying the only Lord God, and our Lord Jesus Christ.</w:t>
      </w:r>
    </w:p>
    <w:p w:rsidR="00381506" w:rsidRPr="00FE1073" w:rsidRDefault="00381506" w:rsidP="002E66A3"/>
    <w:p w:rsidR="002E66A3" w:rsidRPr="00E57016" w:rsidRDefault="002E66A3" w:rsidP="00381506">
      <w:pPr>
        <w:pStyle w:val="BodyText"/>
        <w:ind w:firstLine="720"/>
        <w:jc w:val="left"/>
        <w:rPr>
          <w:sz w:val="24"/>
        </w:rPr>
      </w:pPr>
      <w:r w:rsidRPr="00E57016">
        <w:rPr>
          <w:sz w:val="24"/>
        </w:rPr>
        <w:t>We have to fight for that which i</w:t>
      </w:r>
      <w:r w:rsidR="00381506">
        <w:rPr>
          <w:sz w:val="24"/>
        </w:rPr>
        <w:t>s right, wholesome, and blessed</w:t>
      </w:r>
      <w:r w:rsidRPr="00E57016">
        <w:rPr>
          <w:sz w:val="24"/>
        </w:rPr>
        <w:t xml:space="preserve"> because we have an adversary that is cunningly deceiving so many</w:t>
      </w:r>
      <w:r w:rsidR="00381506">
        <w:rPr>
          <w:sz w:val="24"/>
        </w:rPr>
        <w:t>. I</w:t>
      </w:r>
      <w:r w:rsidRPr="00E57016">
        <w:rPr>
          <w:sz w:val="24"/>
        </w:rPr>
        <w:t xml:space="preserve">t is for the sake of some that we need to form a bulwark and stand against his works.  His strategy is to use “certain men,” a variety of men, or men that </w:t>
      </w:r>
      <w:r w:rsidRPr="00E57016">
        <w:rPr>
          <w:i/>
          <w:sz w:val="24"/>
        </w:rPr>
        <w:t>look just like anybody else</w:t>
      </w:r>
      <w:r w:rsidRPr="00E57016">
        <w:rPr>
          <w:sz w:val="24"/>
        </w:rPr>
        <w:t xml:space="preserve">, to carry out his treachery.  They come in as it were </w:t>
      </w:r>
      <w:r w:rsidRPr="00E57016">
        <w:rPr>
          <w:i/>
          <w:sz w:val="24"/>
        </w:rPr>
        <w:t>through the side door</w:t>
      </w:r>
      <w:r w:rsidRPr="00E57016">
        <w:rPr>
          <w:sz w:val="24"/>
        </w:rPr>
        <w:t xml:space="preserve"> unnoticed, without any fanfare, just quietly.  These men have been previously selected for their mission of subversion.  They begin by interpreting the precious grace, mercy, and long-suffering of God as a license to be selfish and to commit sin.  They say words like: “We all sin a little every day.”  Then, they step down to: “It’s O.K. that we sin every day,” and then to: “God expects us to sin every day,” until they stoop to actual denial of the Father and the Son.  “</w:t>
      </w:r>
      <w:r w:rsidRPr="00381506">
        <w:rPr>
          <w:i/>
          <w:sz w:val="24"/>
        </w:rPr>
        <w:t>He is antichrist, that denieth the Father and the Son</w:t>
      </w:r>
      <w:r w:rsidRPr="00E57016">
        <w:rPr>
          <w:sz w:val="24"/>
        </w:rPr>
        <w:t>,” I John 2:22</w:t>
      </w:r>
    </w:p>
    <w:p w:rsidR="002E66A3" w:rsidRPr="00FE1073" w:rsidRDefault="002E66A3" w:rsidP="002E66A3"/>
    <w:p w:rsidR="002E66A3" w:rsidRPr="00FE1073" w:rsidRDefault="00381506" w:rsidP="002E66A3">
      <w:r>
        <w:t xml:space="preserve">Jude </w:t>
      </w:r>
      <w:r w:rsidR="002E66A3" w:rsidRPr="00FE1073">
        <w:t>5</w:t>
      </w:r>
      <w:r>
        <w:t>,7—</w:t>
      </w:r>
      <w:r w:rsidR="002E66A3" w:rsidRPr="00FE1073">
        <w:t xml:space="preserve"> </w:t>
      </w:r>
      <w:r w:rsidR="002E66A3" w:rsidRPr="00FE1073">
        <w:rPr>
          <w:i/>
        </w:rPr>
        <w:t>I will therefore put you in remembrance, though ye once knew this, how that the Lord, having saved the people out of the land of Egypt, afterward destroyed them that believed not.</w:t>
      </w:r>
      <w:r w:rsidR="002E66A3" w:rsidRPr="00FE1073">
        <w:t xml:space="preserve">6  </w:t>
      </w:r>
      <w:r w:rsidR="002E66A3" w:rsidRPr="00FE1073">
        <w:rPr>
          <w:i/>
        </w:rPr>
        <w:t>And the angels which kept not their first estate, but left their own habitation, He hath reserved in everlasting chains under darkness unto the judgment of the great day</w:t>
      </w:r>
    </w:p>
    <w:p w:rsidR="002E66A3" w:rsidRPr="00FE1073" w:rsidRDefault="002E66A3" w:rsidP="00F104E4">
      <w:pPr>
        <w:numPr>
          <w:ilvl w:val="0"/>
          <w:numId w:val="29"/>
        </w:numPr>
        <w:rPr>
          <w:i/>
        </w:rPr>
      </w:pPr>
      <w:r w:rsidRPr="00FE1073">
        <w:rPr>
          <w:i/>
        </w:rPr>
        <w:t>I will therefore put you in remembrance</w:t>
      </w:r>
    </w:p>
    <w:p w:rsidR="002E66A3" w:rsidRPr="00FE1073" w:rsidRDefault="002E66A3" w:rsidP="00F104E4">
      <w:pPr>
        <w:numPr>
          <w:ilvl w:val="0"/>
          <w:numId w:val="29"/>
        </w:numPr>
      </w:pPr>
      <w:r w:rsidRPr="00FE1073">
        <w:rPr>
          <w:i/>
        </w:rPr>
        <w:t>though ye once knew this</w:t>
      </w:r>
    </w:p>
    <w:p w:rsidR="002E66A3" w:rsidRPr="00FE1073" w:rsidRDefault="00381506" w:rsidP="002E66A3">
      <w:r>
        <w:t>“</w:t>
      </w:r>
      <w:r w:rsidR="002E66A3" w:rsidRPr="00FE1073">
        <w:t>Remember,” he says</w:t>
      </w:r>
      <w:r>
        <w:t>; o</w:t>
      </w:r>
      <w:r w:rsidR="002E66A3" w:rsidRPr="00FE1073">
        <w:t xml:space="preserve">r, </w:t>
      </w:r>
      <w:r>
        <w:t>“</w:t>
      </w:r>
      <w:r w:rsidR="002E66A3" w:rsidRPr="00FE1073">
        <w:t>I will remind you, though you have known all along</w:t>
      </w:r>
      <w:r>
        <w:t>.”</w:t>
      </w:r>
      <w:r w:rsidR="002E66A3" w:rsidRPr="00FE1073">
        <w:t xml:space="preserve">  </w:t>
      </w:r>
    </w:p>
    <w:p w:rsidR="002E66A3" w:rsidRPr="00FE1073" w:rsidRDefault="002E66A3" w:rsidP="00F104E4">
      <w:pPr>
        <w:numPr>
          <w:ilvl w:val="0"/>
          <w:numId w:val="30"/>
        </w:numPr>
      </w:pPr>
      <w:r w:rsidRPr="00FE1073">
        <w:rPr>
          <w:i/>
        </w:rPr>
        <w:t>how that the Lord, having saved the people out of the land of Egypt</w:t>
      </w:r>
    </w:p>
    <w:p w:rsidR="002E66A3" w:rsidRPr="00FE1073" w:rsidRDefault="002E66A3" w:rsidP="00F104E4">
      <w:pPr>
        <w:numPr>
          <w:ilvl w:val="0"/>
          <w:numId w:val="30"/>
        </w:numPr>
      </w:pPr>
      <w:r w:rsidRPr="00FE1073">
        <w:rPr>
          <w:i/>
        </w:rPr>
        <w:t>afterward destroyed them that believed not.</w:t>
      </w:r>
    </w:p>
    <w:p w:rsidR="002E66A3" w:rsidRPr="00FE1073" w:rsidRDefault="00722DC0" w:rsidP="00F104E4">
      <w:pPr>
        <w:numPr>
          <w:ilvl w:val="0"/>
          <w:numId w:val="30"/>
        </w:numPr>
      </w:pPr>
      <w:r>
        <w:rPr>
          <w:i/>
        </w:rPr>
        <w:t>Angels—</w:t>
      </w:r>
      <w:r w:rsidR="002E66A3" w:rsidRPr="00FE1073">
        <w:rPr>
          <w:i/>
        </w:rPr>
        <w:t xml:space="preserve"> reserved in everlasting chains under darkness unto the judgment of the great day</w:t>
      </w:r>
    </w:p>
    <w:p w:rsidR="002E66A3" w:rsidRPr="00FE1073" w:rsidRDefault="002E66A3" w:rsidP="002E66A3">
      <w:pPr>
        <w:ind w:left="720"/>
      </w:pPr>
    </w:p>
    <w:p w:rsidR="002E66A3" w:rsidRPr="00FE1073" w:rsidRDefault="002E66A3" w:rsidP="00722DC0">
      <w:pPr>
        <w:ind w:firstLine="720"/>
      </w:pPr>
      <w:r>
        <w:t xml:space="preserve">Jude gives a little </w:t>
      </w:r>
      <w:r w:rsidRPr="00FE1073">
        <w:t>history of apostasy</w:t>
      </w:r>
      <w:r>
        <w:t xml:space="preserve"> and some</w:t>
      </w:r>
      <w:r w:rsidRPr="00FE1073">
        <w:t xml:space="preserve"> examples of God’s judgment </w:t>
      </w:r>
      <w:r w:rsidR="00722DC0">
        <w:t>: 1)</w:t>
      </w:r>
      <w:r w:rsidRPr="00FE1073">
        <w:t>God delivered</w:t>
      </w:r>
      <w:r w:rsidR="00722DC0">
        <w:t xml:space="preserve"> and 2)God judged.</w:t>
      </w:r>
    </w:p>
    <w:p w:rsidR="002E66A3" w:rsidRPr="00FE1073" w:rsidRDefault="002E66A3" w:rsidP="00722DC0">
      <w:pPr>
        <w:ind w:firstLine="720"/>
      </w:pPr>
      <w:r w:rsidRPr="00FE1073">
        <w:t xml:space="preserve">Some do not maintain a position of safety (or, </w:t>
      </w:r>
      <w:r w:rsidRPr="00722DC0">
        <w:rPr>
          <w:i/>
        </w:rPr>
        <w:t>salvation</w:t>
      </w:r>
      <w:r w:rsidRPr="00FE1073">
        <w:t>).  First, there are those who God has delivered in the past, like Israel from Egypt.  Previous deliverance is not a guarantee of final, ultimate safety.  The answer is simply to continue submitting to and believing in God, the Father and His Son, Jesus Christ.  Be on guard against rebellion.  Next, there are the angels.  No ho</w:t>
      </w:r>
      <w:r w:rsidR="00722DC0">
        <w:t>nest man presumes to be angelic, but</w:t>
      </w:r>
      <w:r w:rsidRPr="00FE1073">
        <w:t xml:space="preserve"> even if he were, that condition is not a guarantee for safety.  The remedy here is </w:t>
      </w:r>
      <w:r w:rsidRPr="00722DC0">
        <w:rPr>
          <w:b/>
        </w:rPr>
        <w:t>vigilance</w:t>
      </w:r>
      <w:r w:rsidRPr="00FE1073">
        <w:t xml:space="preserve">, which is often connected with </w:t>
      </w:r>
      <w:r w:rsidRPr="00722DC0">
        <w:rPr>
          <w:b/>
        </w:rPr>
        <w:t>prayer</w:t>
      </w:r>
      <w:r w:rsidRPr="00FE1073">
        <w:t xml:space="preserve"> when it refers to the believer.  </w:t>
      </w:r>
    </w:p>
    <w:p w:rsidR="002E66A3" w:rsidRPr="00C53B04" w:rsidRDefault="002E66A3" w:rsidP="00F104E4">
      <w:pPr>
        <w:numPr>
          <w:ilvl w:val="0"/>
          <w:numId w:val="31"/>
        </w:numPr>
      </w:pPr>
      <w:r>
        <w:t xml:space="preserve">We cannot afford to take life so lightly. </w:t>
      </w:r>
    </w:p>
    <w:p w:rsidR="002E66A3" w:rsidRPr="00FE1073" w:rsidRDefault="002E66A3" w:rsidP="00F104E4">
      <w:pPr>
        <w:numPr>
          <w:ilvl w:val="0"/>
          <w:numId w:val="31"/>
        </w:numPr>
      </w:pPr>
      <w:r>
        <w:rPr>
          <w:i/>
        </w:rPr>
        <w:t>Y</w:t>
      </w:r>
      <w:r w:rsidRPr="00FE1073">
        <w:rPr>
          <w:i/>
        </w:rPr>
        <w:t>e should earnestly contend for the faith which was once delivered unto the saints.</w:t>
      </w:r>
    </w:p>
    <w:p w:rsidR="002E66A3" w:rsidRPr="00FE1073" w:rsidRDefault="002E66A3" w:rsidP="00F104E4">
      <w:pPr>
        <w:numPr>
          <w:ilvl w:val="0"/>
          <w:numId w:val="31"/>
        </w:numPr>
      </w:pPr>
      <w:r w:rsidRPr="00FE1073">
        <w:rPr>
          <w:i/>
        </w:rPr>
        <w:t>Stay believing</w:t>
      </w:r>
      <w:r>
        <w:rPr>
          <w:i/>
        </w:rPr>
        <w:t>, keep in His Love.</w:t>
      </w:r>
    </w:p>
    <w:p w:rsidR="002E66A3" w:rsidRPr="00FE1073" w:rsidRDefault="002E66A3" w:rsidP="002E66A3"/>
    <w:p w:rsidR="002E66A3" w:rsidRPr="00FE1073" w:rsidRDefault="002E66A3" w:rsidP="00722DC0">
      <w:pPr>
        <w:ind w:firstLine="720"/>
      </w:pPr>
      <w:r w:rsidRPr="00FE1073">
        <w:t>These angels were not watchful, and did not appreciate an</w:t>
      </w:r>
      <w:r w:rsidR="00722DC0">
        <w:t>d stay in their place of safety. T</w:t>
      </w:r>
      <w:r w:rsidRPr="00FE1073">
        <w:t>hus, they are being held as prisoners on death row.  Their judgment,</w:t>
      </w:r>
      <w:r w:rsidR="00722DC0">
        <w:t xml:space="preserve"> however, will not be momentary—</w:t>
      </w:r>
      <w:r w:rsidRPr="00FE1073">
        <w:t xml:space="preserve">it will be eternal. </w:t>
      </w:r>
      <w:r w:rsidR="00722DC0">
        <w:t>You cannot</w:t>
      </w:r>
      <w:r w:rsidRPr="00FE1073">
        <w:t xml:space="preserve"> befriend the devil </w:t>
      </w:r>
      <w:r w:rsidR="00722DC0">
        <w:t xml:space="preserve">at all and not suffer for it; </w:t>
      </w:r>
      <w:r w:rsidRPr="00FE1073">
        <w:t xml:space="preserve">the devil is </w:t>
      </w:r>
      <w:r w:rsidRPr="00722DC0">
        <w:rPr>
          <w:b/>
        </w:rPr>
        <w:t>always</w:t>
      </w:r>
      <w:r w:rsidRPr="00FE1073">
        <w:t xml:space="preserve"> an adversary. </w:t>
      </w:r>
    </w:p>
    <w:p w:rsidR="002E66A3" w:rsidRDefault="002E66A3" w:rsidP="002E66A3"/>
    <w:p w:rsidR="002E66A3" w:rsidRDefault="00722DC0" w:rsidP="00722DC0">
      <w:pPr>
        <w:ind w:left="360" w:hanging="360"/>
        <w:rPr>
          <w:i/>
        </w:rPr>
      </w:pPr>
      <w:r>
        <w:t>Jude 7—</w:t>
      </w:r>
      <w:r w:rsidR="002E66A3" w:rsidRPr="00FE1073">
        <w:rPr>
          <w:i/>
        </w:rPr>
        <w:t>Even as Sodom and Gomorrha, and the cities about them in like manner, giving themselves over to fornication, and going after strange flesh, are set forth for an example, suffering the vengeance of eternal fire.</w:t>
      </w:r>
    </w:p>
    <w:p w:rsidR="00722DC0" w:rsidRPr="00FE1073" w:rsidRDefault="00722DC0" w:rsidP="002E66A3"/>
    <w:p w:rsidR="002E66A3" w:rsidRPr="00FE1073" w:rsidRDefault="002E66A3" w:rsidP="002E66A3">
      <w:pPr>
        <w:ind w:firstLine="720"/>
      </w:pPr>
      <w:r w:rsidRPr="00FE1073">
        <w:t>There are those who are so ensnared by pleasure-seeking and promiscuity, like Sodom and Gomorra, who will not heed and obey the moral laws of God, which He has inscribed on the conscience of every human being, who also will be punished in Hell.  They refuse to forsake their vile, self-gratifying ways and flee to the place of refuge.  The antidote is to know and obey God’s Word.</w:t>
      </w:r>
    </w:p>
    <w:p w:rsidR="002E66A3" w:rsidRPr="00FE1073" w:rsidRDefault="002E66A3" w:rsidP="002E66A3"/>
    <w:p w:rsidR="002E66A3" w:rsidRPr="00FE1073" w:rsidRDefault="00722DC0" w:rsidP="00722DC0">
      <w:pPr>
        <w:ind w:left="360" w:hanging="360"/>
      </w:pPr>
      <w:r>
        <w:t>Jude 8—</w:t>
      </w:r>
      <w:r w:rsidR="002E66A3" w:rsidRPr="00FE1073">
        <w:rPr>
          <w:i/>
        </w:rPr>
        <w:t>Likewise also these filthy dreamers defile the flesh, despise dominion, and speak evil of dignities.</w:t>
      </w:r>
    </w:p>
    <w:p w:rsidR="00722DC0" w:rsidRDefault="002E66A3" w:rsidP="002E66A3">
      <w:r w:rsidRPr="00FE1073">
        <w:tab/>
      </w:r>
    </w:p>
    <w:p w:rsidR="002E66A3" w:rsidRDefault="002E66A3" w:rsidP="00722DC0">
      <w:pPr>
        <w:ind w:firstLine="720"/>
      </w:pPr>
      <w:r w:rsidRPr="00FE1073">
        <w:t>So also is the case with the false</w:t>
      </w:r>
      <w:r>
        <w:t xml:space="preserve"> teachers of his day and ours</w:t>
      </w:r>
      <w:r w:rsidRPr="00FE1073">
        <w:t xml:space="preserve">.  They also will be judged for their vile imaginations.  Jude says they soil both the thinking and the conduct with their corrupt ideas.  They reject or </w:t>
      </w:r>
      <w:r w:rsidRPr="00FE1073">
        <w:rPr>
          <w:i/>
        </w:rPr>
        <w:t>cast off</w:t>
      </w:r>
      <w:r w:rsidRPr="00FE1073">
        <w:t xml:space="preserve"> any form of government, including God’s authoritative Word.  Also, they attempt to undermine the position and influence of those that are ordained and established in positions of authority.  </w:t>
      </w:r>
    </w:p>
    <w:p w:rsidR="002E66A3" w:rsidRPr="00FE1073" w:rsidRDefault="002E66A3" w:rsidP="002E66A3">
      <w:r w:rsidRPr="00FE1073">
        <w:t>(Ephesian</w:t>
      </w:r>
      <w:bookmarkStart w:id="63" w:name="_Hlt442631766"/>
      <w:r w:rsidRPr="00FE1073">
        <w:t>s</w:t>
      </w:r>
      <w:bookmarkEnd w:id="63"/>
      <w:r w:rsidRPr="00FE1073">
        <w:t xml:space="preserve"> 4:11, 12; Hebrews 13:17)</w:t>
      </w:r>
    </w:p>
    <w:p w:rsidR="002E66A3" w:rsidRPr="00FE1073" w:rsidRDefault="002E66A3" w:rsidP="002E66A3"/>
    <w:p w:rsidR="002E66A3" w:rsidRDefault="00B47B93" w:rsidP="00B47B93">
      <w:pPr>
        <w:ind w:left="360" w:hanging="360"/>
        <w:rPr>
          <w:i/>
        </w:rPr>
      </w:pPr>
      <w:r>
        <w:t xml:space="preserve">Jude </w:t>
      </w:r>
      <w:r w:rsidR="002E66A3" w:rsidRPr="00FE1073">
        <w:t>9</w:t>
      </w:r>
      <w:r>
        <w:t>,10—</w:t>
      </w:r>
      <w:r w:rsidR="002E66A3" w:rsidRPr="00FE1073">
        <w:rPr>
          <w:i/>
        </w:rPr>
        <w:t>Yet Michael the archangel, when contending with the devil he disputed about the body of Moses, durst not bring against him a railing accusation, but said, The Lord rebuke thee.</w:t>
      </w:r>
      <w:r w:rsidR="002E66A3" w:rsidRPr="00FE1073">
        <w:t xml:space="preserve">10  </w:t>
      </w:r>
      <w:r w:rsidR="002E66A3" w:rsidRPr="00FE1073">
        <w:rPr>
          <w:i/>
        </w:rPr>
        <w:t>But these speak evil of those things which they know not: but what they know naturally, as brute beasts, in those things they corrupt themselves.</w:t>
      </w:r>
    </w:p>
    <w:p w:rsidR="00B47B93" w:rsidRPr="00FE1073" w:rsidRDefault="00B47B93" w:rsidP="002E66A3"/>
    <w:p w:rsidR="002E66A3" w:rsidRPr="00FE1073" w:rsidRDefault="002E66A3" w:rsidP="002E66A3">
      <w:r w:rsidRPr="00FE1073">
        <w:tab/>
        <w:t xml:space="preserve">Jude cautions us about railing against those in whom God has placed </w:t>
      </w:r>
      <w:r>
        <w:t xml:space="preserve">in </w:t>
      </w:r>
      <w:r w:rsidRPr="00FE1073">
        <w:t>power, authority, and anointing.  He uses as an illustration the time when</w:t>
      </w:r>
      <w:r>
        <w:t xml:space="preserve"> “Michael the archangel,” </w:t>
      </w:r>
      <w:r w:rsidR="00885D2E">
        <w:t>(</w:t>
      </w:r>
      <w:r w:rsidRPr="00FE1073">
        <w:t xml:space="preserve">a </w:t>
      </w:r>
      <w:r w:rsidRPr="00FE1073">
        <w:rPr>
          <w:i/>
        </w:rPr>
        <w:t>chief</w:t>
      </w:r>
      <w:r w:rsidR="00885D2E">
        <w:t xml:space="preserve"> angel </w:t>
      </w:r>
      <w:r w:rsidRPr="00FE1073">
        <w:t>and considered to be t</w:t>
      </w:r>
      <w:r w:rsidR="00885D2E">
        <w:t>he Angel of War)</w:t>
      </w:r>
      <w:r>
        <w:t xml:space="preserve"> did not </w:t>
      </w:r>
      <w:r w:rsidRPr="00FE1073">
        <w:t xml:space="preserve"> rail on Satan.  He points out that Michael instead used the Lord’s authority and rebuked him.  We need to understand that we have no power to thwart or combat the enemy in ourselves or on our own.  All that we have is found in His power and authority—“The blood of Jesus is against you, Satan; and, I rebuke you in the name of Jesus.”</w:t>
      </w:r>
    </w:p>
    <w:p w:rsidR="002E66A3" w:rsidRPr="00FE1073" w:rsidRDefault="002E66A3" w:rsidP="002E66A3"/>
    <w:p w:rsidR="002E66A3" w:rsidRDefault="00CE6CA1" w:rsidP="002E66A3">
      <w:pPr>
        <w:pStyle w:val="BodyText"/>
        <w:rPr>
          <w:i/>
          <w:sz w:val="24"/>
        </w:rPr>
      </w:pPr>
      <w:r>
        <w:rPr>
          <w:sz w:val="24"/>
        </w:rPr>
        <w:t xml:space="preserve">Jude </w:t>
      </w:r>
      <w:r w:rsidR="002E66A3" w:rsidRPr="00CE6CA1">
        <w:rPr>
          <w:sz w:val="24"/>
        </w:rPr>
        <w:t>11</w:t>
      </w:r>
      <w:r>
        <w:rPr>
          <w:sz w:val="24"/>
        </w:rPr>
        <w:t>—</w:t>
      </w:r>
      <w:r w:rsidR="002E66A3" w:rsidRPr="00CE6CA1">
        <w:rPr>
          <w:i/>
          <w:sz w:val="24"/>
        </w:rPr>
        <w:t>Woe unto them! for they have gone in the way of Cain, and ran greedily after the error of Balaam for reward, and perished in the gainsaying of Core.</w:t>
      </w:r>
    </w:p>
    <w:p w:rsidR="00CE6CA1" w:rsidRPr="00CE6CA1" w:rsidRDefault="00CE6CA1" w:rsidP="002E66A3">
      <w:pPr>
        <w:pStyle w:val="BodyText"/>
        <w:rPr>
          <w:sz w:val="24"/>
        </w:rPr>
      </w:pPr>
    </w:p>
    <w:p w:rsidR="002E66A3" w:rsidRPr="00FE1073" w:rsidRDefault="002E66A3" w:rsidP="002E66A3">
      <w:r w:rsidRPr="00FE1073">
        <w:tab/>
        <w:t>“Woe unto them!” Jude declares.  He says grief is coming their way because</w:t>
      </w:r>
      <w:r w:rsidR="00CE6CA1">
        <w:t xml:space="preserve">: (Compare with </w:t>
      </w:r>
      <w:r w:rsidRPr="00FE1073">
        <w:t>I John 2:15-17):</w:t>
      </w:r>
    </w:p>
    <w:p w:rsidR="002E66A3" w:rsidRDefault="002E66A3" w:rsidP="00F104E4">
      <w:pPr>
        <w:numPr>
          <w:ilvl w:val="0"/>
          <w:numId w:val="27"/>
        </w:numPr>
        <w:tabs>
          <w:tab w:val="clear" w:pos="1080"/>
          <w:tab w:val="num" w:pos="720"/>
        </w:tabs>
        <w:ind w:left="720"/>
      </w:pPr>
      <w:r w:rsidRPr="00FE1073">
        <w:t>They have acted according to their own design</w:t>
      </w:r>
      <w:r>
        <w:t xml:space="preserve"> and desires, like Cain.  </w:t>
      </w:r>
    </w:p>
    <w:p w:rsidR="002E66A3" w:rsidRPr="00FE1073" w:rsidRDefault="002E66A3" w:rsidP="00F104E4">
      <w:pPr>
        <w:numPr>
          <w:ilvl w:val="0"/>
          <w:numId w:val="27"/>
        </w:numPr>
        <w:tabs>
          <w:tab w:val="clear" w:pos="1080"/>
          <w:tab w:val="num" w:pos="720"/>
        </w:tabs>
        <w:ind w:left="720"/>
      </w:pPr>
      <w:r w:rsidRPr="00FE1073">
        <w:t>Cain’s initial grievance, his jealousy, and his ultimate act of selfishness (murder) stemmed from his own presumptuous plan and act to worship God in his own way.  Such thinking has been captured</w:t>
      </w:r>
      <w:r w:rsidR="00CE6CA1">
        <w:t xml:space="preserve"> in the refrain of a certain</w:t>
      </w:r>
      <w:r w:rsidRPr="00FE1073">
        <w:t xml:space="preserve"> song, which proclaims, “…and I did it my way.”  Cain’s way, which is the way of </w:t>
      </w:r>
      <w:r w:rsidRPr="00FE1073">
        <w:rPr>
          <w:i/>
        </w:rPr>
        <w:t>self</w:t>
      </w:r>
      <w:r w:rsidRPr="00FE1073">
        <w:t>, will lead to destruction.</w:t>
      </w:r>
    </w:p>
    <w:p w:rsidR="002E66A3" w:rsidRPr="00FE1073" w:rsidRDefault="002E66A3" w:rsidP="00F104E4">
      <w:pPr>
        <w:numPr>
          <w:ilvl w:val="0"/>
          <w:numId w:val="27"/>
        </w:numPr>
        <w:tabs>
          <w:tab w:val="clear" w:pos="1080"/>
          <w:tab w:val="num" w:pos="720"/>
        </w:tabs>
        <w:ind w:left="720"/>
      </w:pPr>
      <w:r w:rsidRPr="00FE1073">
        <w:t>They have reasoned from circumstances and human logic (and, have sought personal gain and glory), like Balaam (Numbers 22-24), who was not only willing,</w:t>
      </w:r>
      <w:r>
        <w:t xml:space="preserve"> but also sought God </w:t>
      </w:r>
      <w:r w:rsidRPr="00FE1073">
        <w:t>and actually went to curse God’s children simply because</w:t>
      </w:r>
      <w:r w:rsidR="00CE6CA1">
        <w:t xml:space="preserve"> of what</w:t>
      </w:r>
      <w:r w:rsidRPr="00FE1073">
        <w:t xml:space="preserve"> he</w:t>
      </w:r>
      <w:r w:rsidR="00CE6CA1">
        <w:t xml:space="preserve"> had</w:t>
      </w:r>
      <w:r w:rsidRPr="00FE1073">
        <w:t xml:space="preserve"> judged from what he had seen or heard.  Balak’s messenger had said, “Behold, there is a people come out from Egypt: behold, they cover the face of the earth, and they abide over against me: Come now therefore, I pray thee, curse me this people; for they are too mighty for me,” N</w:t>
      </w:r>
      <w:bookmarkStart w:id="64" w:name="_Hlt442641355"/>
      <w:r w:rsidRPr="00FE1073">
        <w:t>u</w:t>
      </w:r>
      <w:bookmarkEnd w:id="64"/>
      <w:r w:rsidRPr="00FE1073">
        <w:t>mbers 22:5, 6.</w:t>
      </w:r>
    </w:p>
    <w:p w:rsidR="002E66A3" w:rsidRDefault="002E66A3" w:rsidP="00F104E4">
      <w:pPr>
        <w:numPr>
          <w:ilvl w:val="0"/>
          <w:numId w:val="27"/>
        </w:numPr>
        <w:tabs>
          <w:tab w:val="clear" w:pos="1080"/>
          <w:tab w:val="num" w:pos="720"/>
        </w:tabs>
        <w:ind w:left="720"/>
      </w:pPr>
      <w:r w:rsidRPr="00FE1073">
        <w:t>They have also been contradictory and contentious, like Core (Korah, Numbers 16).  They have refused to admit the value, worth, authority, or position of others.  Pride, rebellion, and jealousy have been their adversary.</w:t>
      </w:r>
    </w:p>
    <w:p w:rsidR="002E66A3" w:rsidRDefault="002E66A3" w:rsidP="002E66A3"/>
    <w:p w:rsidR="002E66A3" w:rsidRPr="004C1B4A" w:rsidRDefault="004C1B4A" w:rsidP="004C1B4A">
      <w:pPr>
        <w:ind w:left="360" w:hanging="360"/>
      </w:pPr>
      <w:r>
        <w:t xml:space="preserve">Jude </w:t>
      </w:r>
      <w:r w:rsidR="002E66A3" w:rsidRPr="00FE1073">
        <w:t>12</w:t>
      </w:r>
      <w:r>
        <w:t>,13—</w:t>
      </w:r>
      <w:r w:rsidR="002E66A3" w:rsidRPr="00FE1073">
        <w:rPr>
          <w:i/>
        </w:rPr>
        <w:t>These are spots in your feasts of charity, when they feast with you, feeding themselves without fear: clouds they are without water, carried about of winds; trees whose fruit withereth, without fruit, twice dead, plucked up by the roots;</w:t>
      </w:r>
      <w:r w:rsidR="002E66A3" w:rsidRPr="00FE1073">
        <w:t xml:space="preserve">13  </w:t>
      </w:r>
      <w:r w:rsidR="002E66A3" w:rsidRPr="00FE1073">
        <w:rPr>
          <w:i/>
        </w:rPr>
        <w:t>Raging waves of the sea, foaming out their own shame; wandering stars, to whom is reserved the blackness of darkness for ever.</w:t>
      </w:r>
    </w:p>
    <w:p w:rsidR="004C1B4A" w:rsidRPr="00FE1073" w:rsidRDefault="004C1B4A" w:rsidP="002E66A3"/>
    <w:p w:rsidR="004C1B4A" w:rsidRDefault="002E66A3" w:rsidP="004C1B4A">
      <w:r w:rsidRPr="00FE1073">
        <w:tab/>
      </w:r>
      <w:r w:rsidR="00E95836">
        <w:t>Jude</w:t>
      </w:r>
      <w:r w:rsidRPr="00FE1073">
        <w:t xml:space="preserve"> further describes these crafty, presumptuous gainsayers or false teachers as:  “Spots in your feasts of charity,” “clouds…without water,” “trees whose fruit withereth,”</w:t>
      </w:r>
      <w:r w:rsidR="004C1B4A">
        <w:t xml:space="preserve"> “raging waves of the sea,” and</w:t>
      </w:r>
      <w:r w:rsidRPr="00FE1073">
        <w:t xml:space="preserve"> ”wandering stars.”  What is the meaning of this imagery?  What does Jude mean by these word picture</w:t>
      </w:r>
      <w:r w:rsidR="004C1B4A">
        <w:t>s?  These word pictures</w:t>
      </w:r>
      <w:r w:rsidRPr="00FE1073">
        <w:t xml:space="preserve"> depict the treacherous nature </w:t>
      </w:r>
      <w:r w:rsidR="004C1B4A">
        <w:t xml:space="preserve">and </w:t>
      </w:r>
      <w:r w:rsidRPr="00FE1073">
        <w:t xml:space="preserve">the instability of false teachers.  The word </w:t>
      </w:r>
      <w:r w:rsidRPr="00FE1073">
        <w:rPr>
          <w:i/>
        </w:rPr>
        <w:t>spots</w:t>
      </w:r>
      <w:r w:rsidRPr="00FE1073">
        <w:t xml:space="preserve"> should not be confused with </w:t>
      </w:r>
      <w:r w:rsidRPr="00FE1073">
        <w:rPr>
          <w:i/>
        </w:rPr>
        <w:t>soil</w:t>
      </w:r>
      <w:r w:rsidRPr="00FE1073">
        <w:t xml:space="preserve"> or </w:t>
      </w:r>
      <w:r w:rsidRPr="00FE1073">
        <w:rPr>
          <w:i/>
        </w:rPr>
        <w:t>blemishes</w:t>
      </w:r>
      <w:r w:rsidRPr="00FE1073">
        <w:t xml:space="preserve">.  This term denotes a </w:t>
      </w:r>
      <w:r w:rsidRPr="00FE1073">
        <w:rPr>
          <w:i/>
        </w:rPr>
        <w:t xml:space="preserve">ledge </w:t>
      </w:r>
      <w:r w:rsidRPr="00FE1073">
        <w:t xml:space="preserve">or </w:t>
      </w:r>
      <w:r w:rsidRPr="00FE1073">
        <w:rPr>
          <w:i/>
        </w:rPr>
        <w:t>reef</w:t>
      </w:r>
      <w:r w:rsidRPr="00FE1073">
        <w:t xml:space="preserve"> </w:t>
      </w:r>
      <w:r w:rsidRPr="00FE1073">
        <w:rPr>
          <w:i/>
        </w:rPr>
        <w:t>of rock</w:t>
      </w:r>
      <w:r w:rsidRPr="00FE1073">
        <w:t xml:space="preserve"> in the sea.  In other words, these men are like those hidden rocks that cause ships to wreck even though they are close to shore (home, harbor, safety) and without any con</w:t>
      </w:r>
      <w:r>
        <w:t>sideration of the fact that you</w:t>
      </w:r>
      <w:r w:rsidRPr="00FE1073">
        <w:t xml:space="preserve"> are sacrificing </w:t>
      </w:r>
      <w:r>
        <w:t>for the benefit of others “feasts of charity”</w:t>
      </w:r>
      <w:r w:rsidRPr="00FE1073">
        <w:t xml:space="preserve">. </w:t>
      </w:r>
      <w:r>
        <w:t>They are</w:t>
      </w:r>
      <w:r w:rsidRPr="00462F8F">
        <w:t xml:space="preserve"> as dangerous in the church as hidden rocks are in the ocean. </w:t>
      </w:r>
      <w:r w:rsidRPr="00FE1073">
        <w:t xml:space="preserve"> </w:t>
      </w:r>
    </w:p>
    <w:p w:rsidR="004C1B4A" w:rsidRDefault="002E66A3" w:rsidP="004C1B4A">
      <w:pPr>
        <w:ind w:firstLine="720"/>
      </w:pPr>
      <w:r w:rsidRPr="00FE1073">
        <w:t xml:space="preserve">Jude’s second word picture refers to them as resembling or appearing to be something that they are not.  It also refers to their changeable and undependable nature that is like the clouds, which are blown about by wind.  </w:t>
      </w:r>
    </w:p>
    <w:p w:rsidR="004C1B4A" w:rsidRDefault="002E66A3" w:rsidP="004C1B4A">
      <w:pPr>
        <w:ind w:firstLine="720"/>
      </w:pPr>
      <w:r w:rsidRPr="00FE1073">
        <w:t xml:space="preserve">Word picture number three portrays them to be like trees that have been blown over by a storm.  The leaves have dried up and blown away, the fruit still hangs on the branch but it has shriveled up, and the tree itself is dead because it has been “plucked up by the roots.”  Many lessons might be drawn from this word picture but here are just a few: </w:t>
      </w:r>
    </w:p>
    <w:p w:rsidR="004C1B4A" w:rsidRDefault="002E66A3" w:rsidP="00F104E4">
      <w:pPr>
        <w:pStyle w:val="ListParagraph"/>
        <w:numPr>
          <w:ilvl w:val="0"/>
          <w:numId w:val="62"/>
        </w:numPr>
        <w:ind w:left="1080"/>
      </w:pPr>
      <w:r w:rsidRPr="00FE1073">
        <w:t>They are not good for shade (pro</w:t>
      </w:r>
      <w:r w:rsidR="004C1B4A">
        <w:t>tection from the heat of life.)</w:t>
      </w:r>
    </w:p>
    <w:p w:rsidR="004C1B4A" w:rsidRDefault="004C1B4A" w:rsidP="00F104E4">
      <w:pPr>
        <w:pStyle w:val="ListParagraph"/>
        <w:numPr>
          <w:ilvl w:val="0"/>
          <w:numId w:val="62"/>
        </w:numPr>
        <w:ind w:left="1080"/>
      </w:pPr>
      <w:r>
        <w:t>T</w:t>
      </w:r>
      <w:r w:rsidR="002E66A3" w:rsidRPr="00FE1073">
        <w:t>hey are not useful as landmarks b</w:t>
      </w:r>
      <w:r>
        <w:t>ecause they have been uprooted.</w:t>
      </w:r>
    </w:p>
    <w:p w:rsidR="004C1B4A" w:rsidRDefault="004C1B4A" w:rsidP="00F104E4">
      <w:pPr>
        <w:pStyle w:val="ListParagraph"/>
        <w:numPr>
          <w:ilvl w:val="0"/>
          <w:numId w:val="62"/>
        </w:numPr>
        <w:ind w:left="1080"/>
      </w:pPr>
      <w:r>
        <w:t>T</w:t>
      </w:r>
      <w:r w:rsidR="002E66A3" w:rsidRPr="00FE1073">
        <w:t xml:space="preserve">hey are not dependable as a source of sustenance.  </w:t>
      </w:r>
    </w:p>
    <w:p w:rsidR="004C1B4A" w:rsidRDefault="004C1B4A" w:rsidP="004C1B4A">
      <w:pPr>
        <w:ind w:firstLine="720"/>
      </w:pPr>
    </w:p>
    <w:p w:rsidR="004C1B4A" w:rsidRDefault="002E66A3" w:rsidP="004C1B4A">
      <w:pPr>
        <w:ind w:firstLine="720"/>
      </w:pPr>
      <w:r w:rsidRPr="00FE1073">
        <w:t>Then, he pictures them as the churning, foaming, even wildly</w:t>
      </w:r>
      <w:r>
        <w:t xml:space="preserve"> raging “waves of the sea.”  </w:t>
      </w:r>
      <w:r w:rsidR="00DF6532">
        <w:t>False teachers</w:t>
      </w:r>
      <w:r w:rsidR="00DF6532" w:rsidRPr="00FE1073">
        <w:t xml:space="preserve"> can be </w:t>
      </w:r>
      <w:r w:rsidR="00DF6532">
        <w:t>very dangerous to</w:t>
      </w:r>
      <w:r w:rsidR="00DF6532" w:rsidRPr="00FE1073">
        <w:t xml:space="preserve"> thos</w:t>
      </w:r>
      <w:r w:rsidR="00DF6532">
        <w:t xml:space="preserve">e who are carried about by the tumult, </w:t>
      </w:r>
      <w:r w:rsidR="00DF6532" w:rsidRPr="00FE1073">
        <w:t xml:space="preserve">but, to the person who stands </w:t>
      </w:r>
      <w:r w:rsidR="00DF6532">
        <w:t>safely on shore (The Rock) the</w:t>
      </w:r>
      <w:r w:rsidR="00DF6532" w:rsidRPr="00FE1073">
        <w:t xml:space="preserve"> “raging”</w:t>
      </w:r>
      <w:r w:rsidR="00DF6532">
        <w:t xml:space="preserve"> of the false</w:t>
      </w:r>
      <w:r w:rsidR="00DF6532" w:rsidRPr="00FE1073">
        <w:t xml:space="preserve"> is merely boisterous</w:t>
      </w:r>
      <w:r w:rsidR="00DF6532">
        <w:t xml:space="preserve"> noise</w:t>
      </w:r>
      <w:r w:rsidR="00DF6532" w:rsidRPr="00FE1073">
        <w:t xml:space="preserve">.  </w:t>
      </w:r>
      <w:r>
        <w:t>It is the</w:t>
      </w:r>
      <w:r w:rsidRPr="00FE1073">
        <w:t xml:space="preserve"> noise </w:t>
      </w:r>
      <w:r>
        <w:t xml:space="preserve">they make </w:t>
      </w:r>
      <w:r w:rsidRPr="00FE1073">
        <w:t>that deceives</w:t>
      </w:r>
      <w:r>
        <w:t xml:space="preserve"> the unwary and ultimately drowns them in deceptions</w:t>
      </w:r>
      <w:r w:rsidRPr="00FE1073">
        <w:t xml:space="preserve">.  </w:t>
      </w:r>
    </w:p>
    <w:p w:rsidR="002E66A3" w:rsidRPr="00FE1073" w:rsidRDefault="002E66A3" w:rsidP="004C1B4A">
      <w:pPr>
        <w:ind w:firstLine="720"/>
      </w:pPr>
      <w:r w:rsidRPr="00FE1073">
        <w:t xml:space="preserve">Lastly, Jude presents them as “stars” or </w:t>
      </w:r>
      <w:r w:rsidRPr="00FE1073">
        <w:rPr>
          <w:i/>
        </w:rPr>
        <w:t>planets</w:t>
      </w:r>
      <w:r w:rsidRPr="00FE1073">
        <w:t xml:space="preserve"> that roam across the sky.  </w:t>
      </w:r>
      <w:r>
        <w:t>O</w:t>
      </w:r>
      <w:r w:rsidRPr="00FE1073">
        <w:t xml:space="preserve">ver time this term came to mean </w:t>
      </w:r>
      <w:r w:rsidRPr="00FE1073">
        <w:rPr>
          <w:i/>
        </w:rPr>
        <w:t>an erratic teacher</w:t>
      </w:r>
      <w:r w:rsidRPr="00FE1073">
        <w:t>.</w:t>
      </w:r>
    </w:p>
    <w:p w:rsidR="002E66A3" w:rsidRPr="00FE1073" w:rsidRDefault="002E66A3" w:rsidP="002E66A3">
      <w:r w:rsidRPr="00FE1073">
        <w:tab/>
        <w:t xml:space="preserve">Verses fourteen to nineteen continue with Jude’s vivid description of false teachers and God’s judgment on them and on those who are duped by them.  </w:t>
      </w:r>
    </w:p>
    <w:p w:rsidR="002E66A3" w:rsidRPr="00FE1073" w:rsidRDefault="002E66A3" w:rsidP="002E66A3">
      <w:r w:rsidRPr="00FE1073">
        <w:tab/>
        <w:t xml:space="preserve">Finally, Jude closes with words of praise to God and with wise counsel to those who want to do more than just “hold the fort.”  If you want to be a member of the </w:t>
      </w:r>
      <w:r w:rsidRPr="00FE1073">
        <w:rPr>
          <w:i/>
        </w:rPr>
        <w:t>special forces</w:t>
      </w:r>
      <w:r>
        <w:t xml:space="preserve"> (storm trooper, commando) Conqueror, Overcomer</w:t>
      </w:r>
      <w:r w:rsidRPr="00FE1073">
        <w:t xml:space="preserve"> you need to:</w:t>
      </w:r>
    </w:p>
    <w:p w:rsidR="002E66A3" w:rsidRPr="00FE1073" w:rsidRDefault="002E66A3" w:rsidP="00F104E4">
      <w:pPr>
        <w:numPr>
          <w:ilvl w:val="0"/>
          <w:numId w:val="28"/>
        </w:numPr>
        <w:tabs>
          <w:tab w:val="clear" w:pos="1080"/>
          <w:tab w:val="num" w:pos="720"/>
        </w:tabs>
        <w:ind w:left="720"/>
      </w:pPr>
      <w:r w:rsidRPr="00FE1073">
        <w:t>Establish and strengthen yourself in the faith.</w:t>
      </w:r>
      <w:r w:rsidR="004C1B4A">
        <w:t xml:space="preserve"> </w:t>
      </w:r>
      <w:r w:rsidR="004C1B4A" w:rsidRPr="00FE1073">
        <w:t>(like a weight trainer)</w:t>
      </w:r>
    </w:p>
    <w:p w:rsidR="002E66A3" w:rsidRPr="00FE1073" w:rsidRDefault="002E66A3" w:rsidP="00F104E4">
      <w:pPr>
        <w:numPr>
          <w:ilvl w:val="0"/>
          <w:numId w:val="28"/>
        </w:numPr>
        <w:tabs>
          <w:tab w:val="clear" w:pos="1080"/>
          <w:tab w:val="num" w:pos="720"/>
        </w:tabs>
        <w:ind w:left="720"/>
      </w:pPr>
      <w:r w:rsidRPr="00FE1073">
        <w:t>Pray in the Holy Ghost.</w:t>
      </w:r>
    </w:p>
    <w:p w:rsidR="002E66A3" w:rsidRPr="00FE1073" w:rsidRDefault="002E66A3" w:rsidP="00F104E4">
      <w:pPr>
        <w:numPr>
          <w:ilvl w:val="0"/>
          <w:numId w:val="28"/>
        </w:numPr>
        <w:tabs>
          <w:tab w:val="clear" w:pos="1080"/>
          <w:tab w:val="num" w:pos="720"/>
        </w:tabs>
        <w:ind w:left="720"/>
      </w:pPr>
      <w:r w:rsidRPr="00FE1073">
        <w:t>Keep yo</w:t>
      </w:r>
      <w:r w:rsidR="004C1B4A">
        <w:t xml:space="preserve">urself in the love of God. (You can be loyal to truth and yet </w:t>
      </w:r>
      <w:r w:rsidRPr="00FE1073">
        <w:t>lack love.)</w:t>
      </w:r>
    </w:p>
    <w:p w:rsidR="002E66A3" w:rsidRPr="00FE1073" w:rsidRDefault="002E66A3" w:rsidP="00F104E4">
      <w:pPr>
        <w:numPr>
          <w:ilvl w:val="0"/>
          <w:numId w:val="28"/>
        </w:numPr>
        <w:tabs>
          <w:tab w:val="clear" w:pos="1080"/>
          <w:tab w:val="num" w:pos="720"/>
        </w:tabs>
        <w:ind w:left="720"/>
      </w:pPr>
      <w:r w:rsidRPr="00FE1073">
        <w:t>Recognize the mercy of God at work in your life and in others.</w:t>
      </w:r>
    </w:p>
    <w:p w:rsidR="002E66A3" w:rsidRPr="00FE1073" w:rsidRDefault="004C1B4A" w:rsidP="00F104E4">
      <w:pPr>
        <w:numPr>
          <w:ilvl w:val="0"/>
          <w:numId w:val="28"/>
        </w:numPr>
        <w:tabs>
          <w:tab w:val="clear" w:pos="1080"/>
          <w:tab w:val="num" w:pos="720"/>
        </w:tabs>
        <w:ind w:left="720"/>
      </w:pPr>
      <w:r>
        <w:t>Have compassion on some. (M</w:t>
      </w:r>
      <w:r w:rsidR="002E66A3">
        <w:t>any</w:t>
      </w:r>
      <w:r w:rsidR="002E66A3" w:rsidRPr="00FE1073">
        <w:t xml:space="preserve"> will not let you help </w:t>
      </w:r>
      <w:r>
        <w:t>them.)</w:t>
      </w:r>
    </w:p>
    <w:p w:rsidR="002E66A3" w:rsidRPr="00FE1073" w:rsidRDefault="002E66A3" w:rsidP="00F104E4">
      <w:pPr>
        <w:numPr>
          <w:ilvl w:val="0"/>
          <w:numId w:val="28"/>
        </w:numPr>
        <w:tabs>
          <w:tab w:val="clear" w:pos="1080"/>
          <w:tab w:val="num" w:pos="720"/>
        </w:tabs>
        <w:ind w:left="720"/>
      </w:pPr>
      <w:r w:rsidRPr="00FE1073">
        <w:t>Be friend enough to others to tell them just like it is, plainly.</w:t>
      </w:r>
    </w:p>
    <w:p w:rsidR="002E66A3" w:rsidRPr="00FE1073" w:rsidRDefault="002E66A3" w:rsidP="00F104E4">
      <w:pPr>
        <w:numPr>
          <w:ilvl w:val="0"/>
          <w:numId w:val="28"/>
        </w:numPr>
        <w:tabs>
          <w:tab w:val="clear" w:pos="1080"/>
          <w:tab w:val="num" w:pos="720"/>
        </w:tabs>
        <w:ind w:left="720"/>
      </w:pPr>
      <w:r>
        <w:t>Remember that it is only Jesus w</w:t>
      </w:r>
      <w:r w:rsidRPr="00FE1073">
        <w:t>ho can keep us from falling.</w:t>
      </w:r>
    </w:p>
    <w:p w:rsidR="002E66A3" w:rsidRPr="00FE1073" w:rsidRDefault="002E66A3" w:rsidP="00F104E4">
      <w:pPr>
        <w:numPr>
          <w:ilvl w:val="0"/>
          <w:numId w:val="28"/>
        </w:numPr>
        <w:tabs>
          <w:tab w:val="clear" w:pos="1080"/>
          <w:tab w:val="num" w:pos="720"/>
        </w:tabs>
        <w:ind w:left="720"/>
      </w:pPr>
      <w:r w:rsidRPr="00FE1073">
        <w:t xml:space="preserve">Know that He will “present you faultless </w:t>
      </w:r>
      <w:r w:rsidR="004C1B4A">
        <w:t>before the presence of His glory</w:t>
      </w:r>
      <w:r w:rsidR="004C1B4A" w:rsidRPr="004C1B4A">
        <w:t xml:space="preserve"> with exceeding joy</w:t>
      </w:r>
      <w:r w:rsidR="00E95836">
        <w:t>.</w:t>
      </w:r>
      <w:r w:rsidRPr="00FE1073">
        <w:t>”</w:t>
      </w:r>
    </w:p>
    <w:p w:rsidR="002E66A3" w:rsidRPr="00FE1073" w:rsidRDefault="002E66A3" w:rsidP="00F104E4">
      <w:pPr>
        <w:numPr>
          <w:ilvl w:val="0"/>
          <w:numId w:val="28"/>
        </w:numPr>
        <w:tabs>
          <w:tab w:val="clear" w:pos="1080"/>
          <w:tab w:val="num" w:pos="720"/>
        </w:tabs>
        <w:ind w:left="720"/>
      </w:pPr>
      <w:r w:rsidRPr="004C1B4A">
        <w:rPr>
          <w:b/>
        </w:rPr>
        <w:t>Give “to the only wise God our Saviour…glory and majesty, dominion and power, both now and for ever</w:t>
      </w:r>
      <w:r w:rsidRPr="00FE1073">
        <w:t>.”</w:t>
      </w:r>
    </w:p>
    <w:p w:rsidR="006D0CD3" w:rsidRDefault="006D0CD3">
      <w:r>
        <w:br w:type="page"/>
      </w:r>
    </w:p>
    <w:p w:rsidR="00E95836" w:rsidRPr="006D0CD3" w:rsidRDefault="00E83CB1">
      <w:pPr>
        <w:rPr>
          <w:sz w:val="16"/>
          <w:szCs w:val="16"/>
        </w:rPr>
      </w:pPr>
      <w:r>
        <w:rPr>
          <w:noProof/>
          <w:sz w:val="16"/>
          <w:szCs w:val="16"/>
        </w:rPr>
        <w:pict>
          <v:rect id="_x0000_s1599" style="position:absolute;margin-left:-21.4pt;margin-top:-2.7pt;width:177.95pt;height:29.85pt;z-index:251670528" strokecolor="white [3212]"/>
        </w:pict>
      </w:r>
    </w:p>
    <w:sectPr w:rsidR="00E95836" w:rsidRPr="006D0CD3" w:rsidSect="00045D2E">
      <w:endnotePr>
        <w:numFmt w:val="decimal"/>
      </w:endnotePr>
      <w:type w:val="continuous"/>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35EE" w:rsidRDefault="009A35EE">
      <w:r>
        <w:separator/>
      </w:r>
    </w:p>
    <w:p w:rsidR="009A35EE" w:rsidRDefault="009A35EE"/>
  </w:endnote>
  <w:endnote w:type="continuationSeparator" w:id="0">
    <w:p w:rsidR="009A35EE" w:rsidRDefault="009A35EE">
      <w:r>
        <w:continuationSeparator/>
      </w:r>
    </w:p>
    <w:p w:rsidR="009A35EE" w:rsidRDefault="009A35EE"/>
  </w:endnote>
  <w:endnote w:id="1">
    <w:p w:rsidR="005E5722" w:rsidRPr="00514593" w:rsidRDefault="005E5722" w:rsidP="006D0CD3">
      <w:pPr>
        <w:pStyle w:val="Heading1"/>
        <w:rPr>
          <w:sz w:val="36"/>
          <w:szCs w:val="36"/>
        </w:rPr>
      </w:pPr>
      <w:r w:rsidRPr="00514593">
        <w:rPr>
          <w:sz w:val="36"/>
          <w:szCs w:val="36"/>
        </w:rPr>
        <w:t>Endnotes and Citations</w:t>
      </w:r>
    </w:p>
    <w:p w:rsidR="005E5722" w:rsidRPr="00E95836" w:rsidRDefault="005E5722" w:rsidP="00E95836">
      <w:pPr>
        <w:pStyle w:val="EndnoteText"/>
        <w:jc w:val="center"/>
        <w:rPr>
          <w:sz w:val="28"/>
          <w:szCs w:val="28"/>
        </w:rPr>
      </w:pPr>
    </w:p>
    <w:p w:rsidR="005E5722" w:rsidRDefault="005E5722">
      <w:pPr>
        <w:pStyle w:val="EndnoteText"/>
        <w:rPr>
          <w:sz w:val="24"/>
          <w:szCs w:val="24"/>
        </w:rPr>
      </w:pPr>
      <w:r w:rsidRPr="006D0CD3">
        <w:rPr>
          <w:rStyle w:val="EndnoteReference"/>
          <w:sz w:val="24"/>
          <w:szCs w:val="24"/>
        </w:rPr>
        <w:endnoteRef/>
      </w:r>
      <w:r w:rsidRPr="006D0CD3">
        <w:rPr>
          <w:sz w:val="24"/>
          <w:szCs w:val="24"/>
        </w:rPr>
        <w:t xml:space="preserve"> </w:t>
      </w:r>
      <w:r w:rsidRPr="006D0CD3">
        <w:rPr>
          <w:color w:val="000000" w:themeColor="text1"/>
          <w:sz w:val="24"/>
          <w:szCs w:val="24"/>
        </w:rPr>
        <w:t xml:space="preserve">A </w:t>
      </w:r>
      <w:hyperlink r:id="rId1" w:tooltip="Spirituality" w:history="1">
        <w:r w:rsidRPr="006D0CD3">
          <w:rPr>
            <w:color w:val="000000" w:themeColor="text1"/>
            <w:sz w:val="24"/>
            <w:szCs w:val="24"/>
          </w:rPr>
          <w:t>spiritual</w:t>
        </w:r>
      </w:hyperlink>
      <w:r w:rsidRPr="006D0CD3">
        <w:rPr>
          <w:color w:val="000000" w:themeColor="text1"/>
          <w:sz w:val="24"/>
          <w:szCs w:val="24"/>
        </w:rPr>
        <w:t xml:space="preserve"> and </w:t>
      </w:r>
      <w:hyperlink r:id="rId2" w:tooltip="Philosophy" w:history="1">
        <w:r w:rsidRPr="006D0CD3">
          <w:rPr>
            <w:color w:val="000000" w:themeColor="text1"/>
            <w:sz w:val="24"/>
            <w:szCs w:val="24"/>
          </w:rPr>
          <w:t>philosophical</w:t>
        </w:r>
      </w:hyperlink>
      <w:r w:rsidRPr="006D0CD3">
        <w:rPr>
          <w:color w:val="000000" w:themeColor="text1"/>
          <w:sz w:val="24"/>
          <w:szCs w:val="24"/>
        </w:rPr>
        <w:t xml:space="preserve"> book that discusses </w:t>
      </w:r>
      <w:hyperlink r:id="rId3" w:tooltip="God" w:history="1">
        <w:r w:rsidRPr="006D0CD3">
          <w:rPr>
            <w:color w:val="000000" w:themeColor="text1"/>
            <w:sz w:val="24"/>
            <w:szCs w:val="24"/>
          </w:rPr>
          <w:t>God</w:t>
        </w:r>
      </w:hyperlink>
      <w:r w:rsidRPr="006D0CD3">
        <w:rPr>
          <w:color w:val="000000" w:themeColor="text1"/>
          <w:sz w:val="24"/>
          <w:szCs w:val="24"/>
        </w:rPr>
        <w:t xml:space="preserve">, </w:t>
      </w:r>
      <w:hyperlink r:id="rId4" w:tooltip="Jesus" w:history="1">
        <w:r w:rsidRPr="006D0CD3">
          <w:rPr>
            <w:color w:val="000000" w:themeColor="text1"/>
            <w:sz w:val="24"/>
            <w:szCs w:val="24"/>
          </w:rPr>
          <w:t>Jesus</w:t>
        </w:r>
      </w:hyperlink>
      <w:r w:rsidRPr="006D0CD3">
        <w:rPr>
          <w:color w:val="000000" w:themeColor="text1"/>
          <w:sz w:val="24"/>
          <w:szCs w:val="24"/>
        </w:rPr>
        <w:t xml:space="preserve">, </w:t>
      </w:r>
      <w:hyperlink r:id="rId5" w:tooltip="Science" w:history="1">
        <w:r w:rsidRPr="006D0CD3">
          <w:rPr>
            <w:color w:val="000000" w:themeColor="text1"/>
            <w:sz w:val="24"/>
            <w:szCs w:val="24"/>
          </w:rPr>
          <w:t>science</w:t>
        </w:r>
      </w:hyperlink>
      <w:r w:rsidRPr="006D0CD3">
        <w:rPr>
          <w:color w:val="000000" w:themeColor="text1"/>
          <w:sz w:val="24"/>
          <w:szCs w:val="24"/>
        </w:rPr>
        <w:t xml:space="preserve">, </w:t>
      </w:r>
      <w:hyperlink r:id="rId6" w:tooltip="Cosmology" w:history="1">
        <w:r w:rsidRPr="006D0CD3">
          <w:rPr>
            <w:color w:val="000000" w:themeColor="text1"/>
            <w:sz w:val="24"/>
            <w:szCs w:val="24"/>
          </w:rPr>
          <w:t>cosmology</w:t>
        </w:r>
      </w:hyperlink>
      <w:r w:rsidRPr="006D0CD3">
        <w:rPr>
          <w:color w:val="000000" w:themeColor="text1"/>
          <w:sz w:val="24"/>
          <w:szCs w:val="24"/>
        </w:rPr>
        <w:t xml:space="preserve">, </w:t>
      </w:r>
      <w:hyperlink r:id="rId7" w:tooltip="Religion" w:history="1">
        <w:r w:rsidRPr="006D0CD3">
          <w:rPr>
            <w:color w:val="000000" w:themeColor="text1"/>
            <w:sz w:val="24"/>
            <w:szCs w:val="24"/>
          </w:rPr>
          <w:t>religion</w:t>
        </w:r>
      </w:hyperlink>
      <w:r w:rsidRPr="006D0CD3">
        <w:rPr>
          <w:color w:val="000000" w:themeColor="text1"/>
          <w:sz w:val="24"/>
          <w:szCs w:val="24"/>
        </w:rPr>
        <w:t xml:space="preserve">, </w:t>
      </w:r>
      <w:hyperlink r:id="rId8" w:tooltip="History" w:history="1">
        <w:r w:rsidRPr="006D0CD3">
          <w:rPr>
            <w:color w:val="000000" w:themeColor="text1"/>
            <w:sz w:val="24"/>
            <w:szCs w:val="24"/>
          </w:rPr>
          <w:t>history</w:t>
        </w:r>
      </w:hyperlink>
      <w:r w:rsidRPr="006D0CD3">
        <w:rPr>
          <w:color w:val="000000" w:themeColor="text1"/>
          <w:sz w:val="24"/>
          <w:szCs w:val="24"/>
        </w:rPr>
        <w:t xml:space="preserve"> and </w:t>
      </w:r>
      <w:hyperlink r:id="rId9" w:tooltip="Destiny" w:history="1">
        <w:r w:rsidRPr="006D0CD3">
          <w:rPr>
            <w:color w:val="000000" w:themeColor="text1"/>
            <w:sz w:val="24"/>
            <w:szCs w:val="24"/>
          </w:rPr>
          <w:t>destiny</w:t>
        </w:r>
      </w:hyperlink>
      <w:r w:rsidRPr="006D0CD3">
        <w:rPr>
          <w:color w:val="000000" w:themeColor="text1"/>
          <w:sz w:val="24"/>
          <w:szCs w:val="24"/>
        </w:rPr>
        <w:t xml:space="preserve">. It originated in </w:t>
      </w:r>
      <w:hyperlink r:id="rId10" w:tooltip="Chicago, Illinois" w:history="1">
        <w:r w:rsidRPr="006D0CD3">
          <w:rPr>
            <w:color w:val="000000" w:themeColor="text1"/>
            <w:sz w:val="24"/>
            <w:szCs w:val="24"/>
          </w:rPr>
          <w:t>Chicago, Illinois</w:t>
        </w:r>
      </w:hyperlink>
      <w:r w:rsidRPr="006D0CD3">
        <w:rPr>
          <w:color w:val="000000" w:themeColor="text1"/>
          <w:sz w:val="24"/>
          <w:szCs w:val="24"/>
        </w:rPr>
        <w:t xml:space="preserve">, </w:t>
      </w:r>
      <w:hyperlink r:id="rId11" w:tooltip="USA" w:history="1">
        <w:r w:rsidRPr="006D0CD3">
          <w:rPr>
            <w:color w:val="000000" w:themeColor="text1"/>
            <w:sz w:val="24"/>
            <w:szCs w:val="24"/>
          </w:rPr>
          <w:t>USA</w:t>
        </w:r>
      </w:hyperlink>
      <w:r w:rsidRPr="006D0CD3">
        <w:rPr>
          <w:color w:val="000000" w:themeColor="text1"/>
          <w:sz w:val="24"/>
          <w:szCs w:val="24"/>
        </w:rPr>
        <w:t xml:space="preserve">, sometime between 1924 and 1955. </w:t>
      </w:r>
      <w:r w:rsidRPr="006D0CD3">
        <w:rPr>
          <w:sz w:val="24"/>
          <w:szCs w:val="24"/>
        </w:rPr>
        <w:t xml:space="preserve">The </w:t>
      </w:r>
      <w:r w:rsidRPr="006D0CD3">
        <w:rPr>
          <w:sz w:val="24"/>
          <w:szCs w:val="24"/>
          <w:u w:val="single"/>
        </w:rPr>
        <w:t>Urantia Book</w:t>
      </w:r>
      <w:r w:rsidRPr="006D0CD3">
        <w:rPr>
          <w:sz w:val="24"/>
          <w:szCs w:val="24"/>
        </w:rPr>
        <w:t xml:space="preserve"> denies some fundamental Christian doctrines.</w:t>
      </w:r>
    </w:p>
    <w:p w:rsidR="005E5722" w:rsidRPr="006D0CD3" w:rsidRDefault="005E5722">
      <w:pPr>
        <w:pStyle w:val="EndnoteText"/>
        <w:rPr>
          <w:sz w:val="24"/>
          <w:szCs w:val="24"/>
        </w:rPr>
      </w:pPr>
    </w:p>
  </w:endnote>
  <w:endnote w:id="2">
    <w:p w:rsidR="005E5722" w:rsidRPr="006D0CD3" w:rsidRDefault="005E5722" w:rsidP="00135249">
      <w:r w:rsidRPr="006D0CD3">
        <w:rPr>
          <w:rStyle w:val="EndnoteReference"/>
        </w:rPr>
        <w:endnoteRef/>
      </w:r>
      <w:r w:rsidRPr="006D0CD3">
        <w:t xml:space="preserve"> Karl Marx is the founder of communism who had 6 children: 3 died by starvation as infants and 2 committed suicide. Only 6 people came to his funeral.</w:t>
      </w:r>
    </w:p>
    <w:p w:rsidR="005E5722" w:rsidRPr="006D0CD3" w:rsidRDefault="005E5722">
      <w:pPr>
        <w:pStyle w:val="EndnoteText"/>
        <w:rPr>
          <w:sz w:val="24"/>
          <w:szCs w:val="24"/>
        </w:rPr>
      </w:pPr>
    </w:p>
  </w:endnote>
  <w:endnote w:id="3">
    <w:p w:rsidR="005E5722" w:rsidRDefault="005E5722">
      <w:pPr>
        <w:pStyle w:val="EndnoteText"/>
        <w:rPr>
          <w:rFonts w:ascii="Arial" w:hAnsi="Arial" w:cs="Arial"/>
          <w:color w:val="000000"/>
          <w:sz w:val="24"/>
          <w:szCs w:val="24"/>
        </w:rPr>
      </w:pPr>
      <w:r w:rsidRPr="006D0CD3">
        <w:rPr>
          <w:rStyle w:val="EndnoteReference"/>
          <w:sz w:val="24"/>
          <w:szCs w:val="24"/>
        </w:rPr>
        <w:endnoteRef/>
      </w:r>
      <w:r w:rsidRPr="006D0CD3">
        <w:rPr>
          <w:sz w:val="24"/>
          <w:szCs w:val="24"/>
        </w:rPr>
        <w:t xml:space="preserve"> “</w:t>
      </w:r>
      <w:r w:rsidRPr="006D0CD3">
        <w:rPr>
          <w:rFonts w:ascii="Arial" w:hAnsi="Arial" w:cs="Arial"/>
          <w:sz w:val="24"/>
          <w:szCs w:val="24"/>
        </w:rPr>
        <w:t xml:space="preserve">Timothy Francis Leary”, </w:t>
      </w:r>
      <w:r w:rsidRPr="006D0CD3">
        <w:rPr>
          <w:rStyle w:val="Strong"/>
          <w:rFonts w:ascii="Arial" w:hAnsi="Arial" w:cs="Arial"/>
          <w:b w:val="0"/>
          <w:bCs w:val="0"/>
          <w:color w:val="000000"/>
          <w:sz w:val="24"/>
          <w:szCs w:val="24"/>
        </w:rPr>
        <w:t xml:space="preserve">The Columbia Encyclopedia, Sixth Edition </w:t>
      </w:r>
      <w:r w:rsidRPr="006D0CD3">
        <w:rPr>
          <w:rFonts w:ascii="Arial" w:hAnsi="Arial" w:cs="Arial"/>
          <w:color w:val="000000"/>
          <w:sz w:val="24"/>
          <w:szCs w:val="24"/>
        </w:rPr>
        <w:t>©2008 Columbia University Press</w:t>
      </w:r>
    </w:p>
    <w:p w:rsidR="005E5722" w:rsidRPr="006D0CD3" w:rsidRDefault="005E5722">
      <w:pPr>
        <w:pStyle w:val="EndnoteText"/>
        <w:rPr>
          <w:sz w:val="24"/>
          <w:szCs w:val="24"/>
        </w:rPr>
      </w:pPr>
    </w:p>
  </w:endnote>
  <w:endnote w:id="4">
    <w:p w:rsidR="005E5722" w:rsidRPr="006D0CD3" w:rsidRDefault="005E5722" w:rsidP="00BD0394">
      <w:r w:rsidRPr="006D0CD3">
        <w:rPr>
          <w:rStyle w:val="EndnoteReference"/>
        </w:rPr>
        <w:endnoteRef/>
      </w:r>
      <w:r w:rsidRPr="006D0CD3">
        <w:t xml:space="preserve"> </w:t>
      </w:r>
      <w:r w:rsidRPr="006D0CD3">
        <w:rPr>
          <w:bCs/>
        </w:rPr>
        <w:t>The Gay Experiment That Started AIDS In America</w:t>
      </w:r>
      <w:r w:rsidRPr="006D0CD3">
        <w:t xml:space="preserve"> By Alan Cantwell, M.D, www.rense.com</w:t>
      </w:r>
    </w:p>
    <w:p w:rsidR="005E5722" w:rsidRDefault="005E5722">
      <w:pPr>
        <w:pStyle w:val="EndnoteText"/>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722" w:rsidRDefault="005E5722">
    <w:pPr>
      <w:pStyle w:val="Footer"/>
      <w:jc w:val="center"/>
    </w:pPr>
    <w:fldSimple w:instr=" PAGE   \* MERGEFORMAT ">
      <w:r w:rsidR="009B30FF">
        <w:rPr>
          <w:noProof/>
        </w:rPr>
        <w:t>2</w:t>
      </w:r>
    </w:fldSimple>
  </w:p>
  <w:p w:rsidR="005E5722" w:rsidRDefault="005E57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35EE" w:rsidRDefault="009A35EE">
      <w:r>
        <w:separator/>
      </w:r>
    </w:p>
    <w:p w:rsidR="009A35EE" w:rsidRDefault="009A35EE"/>
  </w:footnote>
  <w:footnote w:type="continuationSeparator" w:id="0">
    <w:p w:rsidR="009A35EE" w:rsidRDefault="009A35EE">
      <w:r>
        <w:continuationSeparator/>
      </w:r>
    </w:p>
    <w:p w:rsidR="009A35EE" w:rsidRDefault="009A35E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722" w:rsidRPr="00FE1A6A" w:rsidRDefault="005E5722" w:rsidP="00F36236">
    <w:pPr>
      <w:pStyle w:val="Header"/>
      <w:jc w:val="center"/>
      <w:rPr>
        <w:color w:val="7F7F7F" w:themeColor="text1" w:themeTint="80"/>
      </w:rPr>
    </w:pPr>
    <w:r w:rsidRPr="00FE1A6A">
      <w:rPr>
        <w:color w:val="7F7F7F" w:themeColor="text1" w:themeTint="80"/>
      </w:rPr>
      <w:t>Deliverance Bible Institute</w:t>
    </w:r>
    <w:r>
      <w:rPr>
        <w:color w:val="7F7F7F" w:themeColor="text1" w:themeTint="80"/>
      </w:rPr>
      <w:t xml:space="preserve"> Tanzania</w:t>
    </w:r>
  </w:p>
  <w:p w:rsidR="005E5722" w:rsidRPr="00FE1A6A" w:rsidRDefault="005E5722" w:rsidP="00F36236">
    <w:pPr>
      <w:pStyle w:val="Header"/>
      <w:jc w:val="center"/>
      <w:rPr>
        <w:color w:val="7F7F7F" w:themeColor="text1" w:themeTint="80"/>
        <w:sz w:val="28"/>
        <w:szCs w:val="28"/>
      </w:rPr>
    </w:pPr>
    <w:r>
      <w:rPr>
        <w:color w:val="7F7F7F" w:themeColor="text1" w:themeTint="80"/>
        <w:sz w:val="28"/>
        <w:szCs w:val="28"/>
      </w:rPr>
      <w:t>MA IBADA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D723B"/>
    <w:multiLevelType w:val="hybridMultilevel"/>
    <w:tmpl w:val="BED0B83E"/>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
    <w:nsid w:val="15F17344"/>
    <w:multiLevelType w:val="hybridMultilevel"/>
    <w:tmpl w:val="050E2EB0"/>
    <w:lvl w:ilvl="0" w:tplc="8AF098E6">
      <w:start w:val="1"/>
      <w:numFmt w:val="decimal"/>
      <w:pStyle w:val="Style4"/>
      <w:lvlText w:val="%1)"/>
      <w:lvlJc w:val="left"/>
      <w:pPr>
        <w:ind w:left="720" w:hanging="360"/>
      </w:pPr>
      <w:rPr>
        <w:rFonts w:hint="default"/>
      </w:rPr>
    </w:lvl>
    <w:lvl w:ilvl="1" w:tplc="2BA833FA" w:tentative="1">
      <w:start w:val="1"/>
      <w:numFmt w:val="lowerLetter"/>
      <w:lvlText w:val="%2."/>
      <w:lvlJc w:val="left"/>
      <w:pPr>
        <w:ind w:left="1440" w:hanging="360"/>
      </w:pPr>
    </w:lvl>
    <w:lvl w:ilvl="2" w:tplc="B1F47F7C" w:tentative="1">
      <w:start w:val="1"/>
      <w:numFmt w:val="lowerRoman"/>
      <w:lvlText w:val="%3."/>
      <w:lvlJc w:val="right"/>
      <w:pPr>
        <w:ind w:left="2160" w:hanging="180"/>
      </w:pPr>
    </w:lvl>
    <w:lvl w:ilvl="3" w:tplc="FEA6D270" w:tentative="1">
      <w:start w:val="1"/>
      <w:numFmt w:val="decimal"/>
      <w:lvlText w:val="%4."/>
      <w:lvlJc w:val="left"/>
      <w:pPr>
        <w:ind w:left="2880" w:hanging="360"/>
      </w:pPr>
    </w:lvl>
    <w:lvl w:ilvl="4" w:tplc="E646895C"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6A5586"/>
    <w:multiLevelType w:val="hybridMultilevel"/>
    <w:tmpl w:val="5A922814"/>
    <w:lvl w:ilvl="0" w:tplc="8AF098E6">
      <w:start w:val="1"/>
      <w:numFmt w:val="upperLetter"/>
      <w:lvlText w:val="%1."/>
      <w:lvlJc w:val="left"/>
      <w:pPr>
        <w:tabs>
          <w:tab w:val="num" w:pos="1545"/>
        </w:tabs>
        <w:ind w:left="1545" w:hanging="360"/>
      </w:pPr>
      <w:rPr>
        <w:rFonts w:hint="default"/>
      </w:rPr>
    </w:lvl>
    <w:lvl w:ilvl="1" w:tplc="2BA833FA" w:tentative="1">
      <w:start w:val="1"/>
      <w:numFmt w:val="lowerLetter"/>
      <w:lvlText w:val="%2."/>
      <w:lvlJc w:val="left"/>
      <w:pPr>
        <w:tabs>
          <w:tab w:val="num" w:pos="2265"/>
        </w:tabs>
        <w:ind w:left="2265" w:hanging="360"/>
      </w:pPr>
    </w:lvl>
    <w:lvl w:ilvl="2" w:tplc="B1F47F7C" w:tentative="1">
      <w:start w:val="1"/>
      <w:numFmt w:val="lowerRoman"/>
      <w:lvlText w:val="%3."/>
      <w:lvlJc w:val="right"/>
      <w:pPr>
        <w:tabs>
          <w:tab w:val="num" w:pos="2985"/>
        </w:tabs>
        <w:ind w:left="2985" w:hanging="180"/>
      </w:pPr>
    </w:lvl>
    <w:lvl w:ilvl="3" w:tplc="FEA6D270" w:tentative="1">
      <w:start w:val="1"/>
      <w:numFmt w:val="decimal"/>
      <w:lvlText w:val="%4."/>
      <w:lvlJc w:val="left"/>
      <w:pPr>
        <w:tabs>
          <w:tab w:val="num" w:pos="3705"/>
        </w:tabs>
        <w:ind w:left="3705" w:hanging="360"/>
      </w:pPr>
    </w:lvl>
    <w:lvl w:ilvl="4" w:tplc="E646895C" w:tentative="1">
      <w:start w:val="1"/>
      <w:numFmt w:val="lowerLetter"/>
      <w:lvlText w:val="%5."/>
      <w:lvlJc w:val="left"/>
      <w:pPr>
        <w:tabs>
          <w:tab w:val="num" w:pos="4425"/>
        </w:tabs>
        <w:ind w:left="4425" w:hanging="360"/>
      </w:pPr>
    </w:lvl>
    <w:lvl w:ilvl="5" w:tplc="0409001B" w:tentative="1">
      <w:start w:val="1"/>
      <w:numFmt w:val="lowerRoman"/>
      <w:lvlText w:val="%6."/>
      <w:lvlJc w:val="right"/>
      <w:pPr>
        <w:tabs>
          <w:tab w:val="num" w:pos="5145"/>
        </w:tabs>
        <w:ind w:left="5145" w:hanging="180"/>
      </w:pPr>
    </w:lvl>
    <w:lvl w:ilvl="6" w:tplc="0409000F" w:tentative="1">
      <w:start w:val="1"/>
      <w:numFmt w:val="decimal"/>
      <w:lvlText w:val="%7."/>
      <w:lvlJc w:val="left"/>
      <w:pPr>
        <w:tabs>
          <w:tab w:val="num" w:pos="5865"/>
        </w:tabs>
        <w:ind w:left="5865" w:hanging="360"/>
      </w:pPr>
    </w:lvl>
    <w:lvl w:ilvl="7" w:tplc="04090019" w:tentative="1">
      <w:start w:val="1"/>
      <w:numFmt w:val="lowerLetter"/>
      <w:lvlText w:val="%8."/>
      <w:lvlJc w:val="left"/>
      <w:pPr>
        <w:tabs>
          <w:tab w:val="num" w:pos="6585"/>
        </w:tabs>
        <w:ind w:left="6585" w:hanging="360"/>
      </w:pPr>
    </w:lvl>
    <w:lvl w:ilvl="8" w:tplc="0409001B" w:tentative="1">
      <w:start w:val="1"/>
      <w:numFmt w:val="lowerRoman"/>
      <w:lvlText w:val="%9."/>
      <w:lvlJc w:val="right"/>
      <w:pPr>
        <w:tabs>
          <w:tab w:val="num" w:pos="7305"/>
        </w:tabs>
        <w:ind w:left="7305" w:hanging="180"/>
      </w:pPr>
    </w:lvl>
  </w:abstractNum>
  <w:abstractNum w:abstractNumId="3">
    <w:nsid w:val="1B677BA8"/>
    <w:multiLevelType w:val="hybridMultilevel"/>
    <w:tmpl w:val="78E08748"/>
    <w:lvl w:ilvl="0" w:tplc="8AF098E6">
      <w:start w:val="1"/>
      <w:numFmt w:val="bullet"/>
      <w:lvlText w:val=""/>
      <w:lvlJc w:val="left"/>
      <w:pPr>
        <w:tabs>
          <w:tab w:val="num" w:pos="2340"/>
        </w:tabs>
        <w:ind w:left="2340" w:hanging="360"/>
      </w:pPr>
      <w:rPr>
        <w:rFonts w:ascii="Symbol" w:hAnsi="Symbol" w:hint="default"/>
      </w:rPr>
    </w:lvl>
    <w:lvl w:ilvl="1" w:tplc="2BA833FA" w:tentative="1">
      <w:start w:val="1"/>
      <w:numFmt w:val="bullet"/>
      <w:lvlText w:val="o"/>
      <w:lvlJc w:val="left"/>
      <w:pPr>
        <w:tabs>
          <w:tab w:val="num" w:pos="3060"/>
        </w:tabs>
        <w:ind w:left="3060" w:hanging="360"/>
      </w:pPr>
      <w:rPr>
        <w:rFonts w:ascii="Courier New" w:hAnsi="Courier New" w:cs="Courier New" w:hint="default"/>
      </w:rPr>
    </w:lvl>
    <w:lvl w:ilvl="2" w:tplc="B1F47F7C" w:tentative="1">
      <w:start w:val="1"/>
      <w:numFmt w:val="bullet"/>
      <w:lvlText w:val=""/>
      <w:lvlJc w:val="left"/>
      <w:pPr>
        <w:tabs>
          <w:tab w:val="num" w:pos="3780"/>
        </w:tabs>
        <w:ind w:left="3780" w:hanging="360"/>
      </w:pPr>
      <w:rPr>
        <w:rFonts w:ascii="Wingdings" w:hAnsi="Wingdings" w:hint="default"/>
      </w:rPr>
    </w:lvl>
    <w:lvl w:ilvl="3" w:tplc="FEA6D270" w:tentative="1">
      <w:start w:val="1"/>
      <w:numFmt w:val="bullet"/>
      <w:lvlText w:val=""/>
      <w:lvlJc w:val="left"/>
      <w:pPr>
        <w:tabs>
          <w:tab w:val="num" w:pos="4500"/>
        </w:tabs>
        <w:ind w:left="4500" w:hanging="360"/>
      </w:pPr>
      <w:rPr>
        <w:rFonts w:ascii="Symbol" w:hAnsi="Symbol" w:hint="default"/>
      </w:rPr>
    </w:lvl>
    <w:lvl w:ilvl="4" w:tplc="E646895C" w:tentative="1">
      <w:start w:val="1"/>
      <w:numFmt w:val="bullet"/>
      <w:lvlText w:val="o"/>
      <w:lvlJc w:val="left"/>
      <w:pPr>
        <w:tabs>
          <w:tab w:val="num" w:pos="5220"/>
        </w:tabs>
        <w:ind w:left="5220" w:hanging="360"/>
      </w:pPr>
      <w:rPr>
        <w:rFonts w:ascii="Courier New" w:hAnsi="Courier New" w:cs="Courier New" w:hint="default"/>
      </w:rPr>
    </w:lvl>
    <w:lvl w:ilvl="5" w:tplc="0409001B" w:tentative="1">
      <w:start w:val="1"/>
      <w:numFmt w:val="bullet"/>
      <w:lvlText w:val=""/>
      <w:lvlJc w:val="left"/>
      <w:pPr>
        <w:tabs>
          <w:tab w:val="num" w:pos="5940"/>
        </w:tabs>
        <w:ind w:left="5940" w:hanging="360"/>
      </w:pPr>
      <w:rPr>
        <w:rFonts w:ascii="Wingdings" w:hAnsi="Wingdings" w:hint="default"/>
      </w:rPr>
    </w:lvl>
    <w:lvl w:ilvl="6" w:tplc="0409000F" w:tentative="1">
      <w:start w:val="1"/>
      <w:numFmt w:val="bullet"/>
      <w:lvlText w:val=""/>
      <w:lvlJc w:val="left"/>
      <w:pPr>
        <w:tabs>
          <w:tab w:val="num" w:pos="6660"/>
        </w:tabs>
        <w:ind w:left="6660" w:hanging="360"/>
      </w:pPr>
      <w:rPr>
        <w:rFonts w:ascii="Symbol" w:hAnsi="Symbol" w:hint="default"/>
      </w:rPr>
    </w:lvl>
    <w:lvl w:ilvl="7" w:tplc="04090019" w:tentative="1">
      <w:start w:val="1"/>
      <w:numFmt w:val="bullet"/>
      <w:lvlText w:val="o"/>
      <w:lvlJc w:val="left"/>
      <w:pPr>
        <w:tabs>
          <w:tab w:val="num" w:pos="7380"/>
        </w:tabs>
        <w:ind w:left="7380" w:hanging="360"/>
      </w:pPr>
      <w:rPr>
        <w:rFonts w:ascii="Courier New" w:hAnsi="Courier New" w:cs="Courier New" w:hint="default"/>
      </w:rPr>
    </w:lvl>
    <w:lvl w:ilvl="8" w:tplc="0409001B" w:tentative="1">
      <w:start w:val="1"/>
      <w:numFmt w:val="bullet"/>
      <w:lvlText w:val=""/>
      <w:lvlJc w:val="left"/>
      <w:pPr>
        <w:tabs>
          <w:tab w:val="num" w:pos="8100"/>
        </w:tabs>
        <w:ind w:left="8100" w:hanging="360"/>
      </w:pPr>
      <w:rPr>
        <w:rFonts w:ascii="Wingdings" w:hAnsi="Wingdings" w:hint="default"/>
      </w:rPr>
    </w:lvl>
  </w:abstractNum>
  <w:abstractNum w:abstractNumId="4">
    <w:nsid w:val="21283186"/>
    <w:multiLevelType w:val="hybridMultilevel"/>
    <w:tmpl w:val="52B41960"/>
    <w:lvl w:ilvl="0" w:tplc="8AF098E6">
      <w:start w:val="1"/>
      <w:numFmt w:val="bullet"/>
      <w:lvlText w:val=""/>
      <w:lvlJc w:val="left"/>
      <w:pPr>
        <w:ind w:left="720" w:hanging="360"/>
      </w:pPr>
      <w:rPr>
        <w:rFonts w:ascii="Symbol" w:hAnsi="Symbol" w:hint="default"/>
      </w:rPr>
    </w:lvl>
    <w:lvl w:ilvl="1" w:tplc="2BA833FA" w:tentative="1">
      <w:start w:val="1"/>
      <w:numFmt w:val="bullet"/>
      <w:lvlText w:val="o"/>
      <w:lvlJc w:val="left"/>
      <w:pPr>
        <w:ind w:left="1440" w:hanging="360"/>
      </w:pPr>
      <w:rPr>
        <w:rFonts w:ascii="Courier New" w:hAnsi="Courier New" w:cs="Courier New" w:hint="default"/>
      </w:rPr>
    </w:lvl>
    <w:lvl w:ilvl="2" w:tplc="B1F47F7C" w:tentative="1">
      <w:start w:val="1"/>
      <w:numFmt w:val="bullet"/>
      <w:lvlText w:val=""/>
      <w:lvlJc w:val="left"/>
      <w:pPr>
        <w:ind w:left="2160" w:hanging="360"/>
      </w:pPr>
      <w:rPr>
        <w:rFonts w:ascii="Wingdings" w:hAnsi="Wingdings" w:hint="default"/>
      </w:rPr>
    </w:lvl>
    <w:lvl w:ilvl="3" w:tplc="FEA6D270" w:tentative="1">
      <w:start w:val="1"/>
      <w:numFmt w:val="bullet"/>
      <w:lvlText w:val=""/>
      <w:lvlJc w:val="left"/>
      <w:pPr>
        <w:ind w:left="2880" w:hanging="360"/>
      </w:pPr>
      <w:rPr>
        <w:rFonts w:ascii="Symbol" w:hAnsi="Symbol" w:hint="default"/>
      </w:rPr>
    </w:lvl>
    <w:lvl w:ilvl="4" w:tplc="E646895C"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
    <w:nsid w:val="235705E6"/>
    <w:multiLevelType w:val="hybridMultilevel"/>
    <w:tmpl w:val="EC38D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5F60B6"/>
    <w:multiLevelType w:val="singleLevel"/>
    <w:tmpl w:val="CB90051E"/>
    <w:lvl w:ilvl="0">
      <w:start w:val="1"/>
      <w:numFmt w:val="decimal"/>
      <w:lvlText w:val="%1)"/>
      <w:lvlJc w:val="left"/>
      <w:pPr>
        <w:tabs>
          <w:tab w:val="num" w:pos="1080"/>
        </w:tabs>
        <w:ind w:left="1080" w:hanging="360"/>
      </w:pPr>
      <w:rPr>
        <w:rFonts w:hint="default"/>
      </w:rPr>
    </w:lvl>
  </w:abstractNum>
  <w:abstractNum w:abstractNumId="7">
    <w:nsid w:val="291A140E"/>
    <w:multiLevelType w:val="hybridMultilevel"/>
    <w:tmpl w:val="03F2B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7E0E76"/>
    <w:multiLevelType w:val="hybridMultilevel"/>
    <w:tmpl w:val="B2DC3C66"/>
    <w:lvl w:ilvl="0" w:tplc="DFA8E098">
      <w:start w:val="1"/>
      <w:numFmt w:val="upperRoman"/>
      <w:pStyle w:val="Style2"/>
      <w:lvlText w:val="%1."/>
      <w:lvlJc w:val="right"/>
      <w:pPr>
        <w:ind w:left="360" w:hanging="360"/>
      </w:pPr>
      <w:rPr>
        <w:rFonts w:hint="default"/>
      </w:rPr>
    </w:lvl>
    <w:lvl w:ilvl="1" w:tplc="DFCAEDD6" w:tentative="1">
      <w:start w:val="1"/>
      <w:numFmt w:val="lowerLetter"/>
      <w:lvlText w:val="%2."/>
      <w:lvlJc w:val="left"/>
      <w:pPr>
        <w:ind w:left="1440" w:hanging="360"/>
      </w:pPr>
    </w:lvl>
    <w:lvl w:ilvl="2" w:tplc="BFB07530" w:tentative="1">
      <w:start w:val="1"/>
      <w:numFmt w:val="lowerRoman"/>
      <w:lvlText w:val="%3."/>
      <w:lvlJc w:val="right"/>
      <w:pPr>
        <w:ind w:left="2160" w:hanging="180"/>
      </w:pPr>
    </w:lvl>
    <w:lvl w:ilvl="3" w:tplc="0DEA3826" w:tentative="1">
      <w:start w:val="1"/>
      <w:numFmt w:val="decimal"/>
      <w:lvlText w:val="%4."/>
      <w:lvlJc w:val="left"/>
      <w:pPr>
        <w:ind w:left="2880" w:hanging="360"/>
      </w:pPr>
    </w:lvl>
    <w:lvl w:ilvl="4" w:tplc="6B4CA49C" w:tentative="1">
      <w:start w:val="1"/>
      <w:numFmt w:val="lowerLetter"/>
      <w:lvlText w:val="%5."/>
      <w:lvlJc w:val="left"/>
      <w:pPr>
        <w:ind w:left="3600" w:hanging="360"/>
      </w:pPr>
    </w:lvl>
    <w:lvl w:ilvl="5" w:tplc="A364A566" w:tentative="1">
      <w:start w:val="1"/>
      <w:numFmt w:val="lowerRoman"/>
      <w:lvlText w:val="%6."/>
      <w:lvlJc w:val="right"/>
      <w:pPr>
        <w:ind w:left="4320" w:hanging="180"/>
      </w:pPr>
    </w:lvl>
    <w:lvl w:ilvl="6" w:tplc="E3001002" w:tentative="1">
      <w:start w:val="1"/>
      <w:numFmt w:val="decimal"/>
      <w:lvlText w:val="%7."/>
      <w:lvlJc w:val="left"/>
      <w:pPr>
        <w:ind w:left="5040" w:hanging="360"/>
      </w:pPr>
    </w:lvl>
    <w:lvl w:ilvl="7" w:tplc="9678E886" w:tentative="1">
      <w:start w:val="1"/>
      <w:numFmt w:val="lowerLetter"/>
      <w:lvlText w:val="%8."/>
      <w:lvlJc w:val="left"/>
      <w:pPr>
        <w:ind w:left="5760" w:hanging="360"/>
      </w:pPr>
    </w:lvl>
    <w:lvl w:ilvl="8" w:tplc="D92024A0" w:tentative="1">
      <w:start w:val="1"/>
      <w:numFmt w:val="lowerRoman"/>
      <w:lvlText w:val="%9."/>
      <w:lvlJc w:val="right"/>
      <w:pPr>
        <w:ind w:left="6480" w:hanging="180"/>
      </w:pPr>
    </w:lvl>
  </w:abstractNum>
  <w:abstractNum w:abstractNumId="9">
    <w:nsid w:val="2C54491E"/>
    <w:multiLevelType w:val="hybridMultilevel"/>
    <w:tmpl w:val="83F82494"/>
    <w:lvl w:ilvl="0" w:tplc="040C0003">
      <w:start w:val="1"/>
      <w:numFmt w:val="bullet"/>
      <w:lvlText w:val="o"/>
      <w:lvlJc w:val="left"/>
      <w:pPr>
        <w:tabs>
          <w:tab w:val="num" w:pos="720"/>
        </w:tabs>
        <w:ind w:left="720" w:hanging="360"/>
      </w:pPr>
      <w:rPr>
        <w:rFonts w:ascii="Courier New" w:hAnsi="Courier New" w:cs="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2F796C6F"/>
    <w:multiLevelType w:val="hybridMultilevel"/>
    <w:tmpl w:val="6BA06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6517749"/>
    <w:multiLevelType w:val="hybridMultilevel"/>
    <w:tmpl w:val="2B5253A8"/>
    <w:lvl w:ilvl="0" w:tplc="049899F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3B515FF2"/>
    <w:multiLevelType w:val="hybridMultilevel"/>
    <w:tmpl w:val="407AE1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C555BDE"/>
    <w:multiLevelType w:val="hybridMultilevel"/>
    <w:tmpl w:val="935C9C30"/>
    <w:lvl w:ilvl="0" w:tplc="8AF098E6">
      <w:start w:val="1"/>
      <w:numFmt w:val="bullet"/>
      <w:lvlText w:val=""/>
      <w:lvlJc w:val="left"/>
      <w:pPr>
        <w:ind w:left="720" w:hanging="360"/>
      </w:pPr>
      <w:rPr>
        <w:rFonts w:ascii="Symbol" w:hAnsi="Symbol" w:hint="default"/>
      </w:rPr>
    </w:lvl>
    <w:lvl w:ilvl="1" w:tplc="2BA833FA" w:tentative="1">
      <w:start w:val="1"/>
      <w:numFmt w:val="bullet"/>
      <w:lvlText w:val="o"/>
      <w:lvlJc w:val="left"/>
      <w:pPr>
        <w:ind w:left="1440" w:hanging="360"/>
      </w:pPr>
      <w:rPr>
        <w:rFonts w:ascii="Courier New" w:hAnsi="Courier New" w:cs="Courier New" w:hint="default"/>
      </w:rPr>
    </w:lvl>
    <w:lvl w:ilvl="2" w:tplc="B1F47F7C" w:tentative="1">
      <w:start w:val="1"/>
      <w:numFmt w:val="bullet"/>
      <w:lvlText w:val=""/>
      <w:lvlJc w:val="left"/>
      <w:pPr>
        <w:ind w:left="2160" w:hanging="360"/>
      </w:pPr>
      <w:rPr>
        <w:rFonts w:ascii="Wingdings" w:hAnsi="Wingdings" w:hint="default"/>
      </w:rPr>
    </w:lvl>
    <w:lvl w:ilvl="3" w:tplc="FEA6D270" w:tentative="1">
      <w:start w:val="1"/>
      <w:numFmt w:val="bullet"/>
      <w:lvlText w:val=""/>
      <w:lvlJc w:val="left"/>
      <w:pPr>
        <w:ind w:left="2880" w:hanging="360"/>
      </w:pPr>
      <w:rPr>
        <w:rFonts w:ascii="Symbol" w:hAnsi="Symbol" w:hint="default"/>
      </w:rPr>
    </w:lvl>
    <w:lvl w:ilvl="4" w:tplc="E646895C"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4">
    <w:nsid w:val="3E46397A"/>
    <w:multiLevelType w:val="hybridMultilevel"/>
    <w:tmpl w:val="9CC49DAE"/>
    <w:lvl w:ilvl="0" w:tplc="04090019">
      <w:start w:val="1"/>
      <w:numFmt w:val="bullet"/>
      <w:lvlText w:val=""/>
      <w:lvlJc w:val="left"/>
      <w:pPr>
        <w:tabs>
          <w:tab w:val="num" w:pos="2160"/>
        </w:tabs>
        <w:ind w:left="2160" w:hanging="360"/>
      </w:pPr>
      <w:rPr>
        <w:rFonts w:ascii="Symbol" w:hAnsi="Symbol" w:hint="default"/>
      </w:rPr>
    </w:lvl>
    <w:lvl w:ilvl="1" w:tplc="04090019" w:tentative="1">
      <w:start w:val="1"/>
      <w:numFmt w:val="bullet"/>
      <w:lvlText w:val="o"/>
      <w:lvlJc w:val="left"/>
      <w:pPr>
        <w:tabs>
          <w:tab w:val="num" w:pos="2880"/>
        </w:tabs>
        <w:ind w:left="2880" w:hanging="360"/>
      </w:pPr>
      <w:rPr>
        <w:rFonts w:ascii="Courier New" w:hAnsi="Courier New" w:cs="Courier New" w:hint="default"/>
      </w:rPr>
    </w:lvl>
    <w:lvl w:ilvl="2" w:tplc="0409001B" w:tentative="1">
      <w:start w:val="1"/>
      <w:numFmt w:val="bullet"/>
      <w:lvlText w:val=""/>
      <w:lvlJc w:val="left"/>
      <w:pPr>
        <w:tabs>
          <w:tab w:val="num" w:pos="3600"/>
        </w:tabs>
        <w:ind w:left="3600" w:hanging="360"/>
      </w:pPr>
      <w:rPr>
        <w:rFonts w:ascii="Wingdings" w:hAnsi="Wingdings" w:hint="default"/>
      </w:rPr>
    </w:lvl>
    <w:lvl w:ilvl="3" w:tplc="0409000F" w:tentative="1">
      <w:start w:val="1"/>
      <w:numFmt w:val="bullet"/>
      <w:lvlText w:val=""/>
      <w:lvlJc w:val="left"/>
      <w:pPr>
        <w:tabs>
          <w:tab w:val="num" w:pos="4320"/>
        </w:tabs>
        <w:ind w:left="4320" w:hanging="360"/>
      </w:pPr>
      <w:rPr>
        <w:rFonts w:ascii="Symbol" w:hAnsi="Symbol" w:hint="default"/>
      </w:rPr>
    </w:lvl>
    <w:lvl w:ilvl="4" w:tplc="04090019" w:tentative="1">
      <w:start w:val="1"/>
      <w:numFmt w:val="bullet"/>
      <w:lvlText w:val="o"/>
      <w:lvlJc w:val="left"/>
      <w:pPr>
        <w:tabs>
          <w:tab w:val="num" w:pos="5040"/>
        </w:tabs>
        <w:ind w:left="5040" w:hanging="360"/>
      </w:pPr>
      <w:rPr>
        <w:rFonts w:ascii="Courier New" w:hAnsi="Courier New" w:cs="Courier New" w:hint="default"/>
      </w:rPr>
    </w:lvl>
    <w:lvl w:ilvl="5" w:tplc="0409001B" w:tentative="1">
      <w:start w:val="1"/>
      <w:numFmt w:val="bullet"/>
      <w:lvlText w:val=""/>
      <w:lvlJc w:val="left"/>
      <w:pPr>
        <w:tabs>
          <w:tab w:val="num" w:pos="5760"/>
        </w:tabs>
        <w:ind w:left="5760" w:hanging="360"/>
      </w:pPr>
      <w:rPr>
        <w:rFonts w:ascii="Wingdings" w:hAnsi="Wingdings" w:hint="default"/>
      </w:rPr>
    </w:lvl>
    <w:lvl w:ilvl="6" w:tplc="0409000F" w:tentative="1">
      <w:start w:val="1"/>
      <w:numFmt w:val="bullet"/>
      <w:lvlText w:val=""/>
      <w:lvlJc w:val="left"/>
      <w:pPr>
        <w:tabs>
          <w:tab w:val="num" w:pos="6480"/>
        </w:tabs>
        <w:ind w:left="6480" w:hanging="360"/>
      </w:pPr>
      <w:rPr>
        <w:rFonts w:ascii="Symbol" w:hAnsi="Symbol" w:hint="default"/>
      </w:rPr>
    </w:lvl>
    <w:lvl w:ilvl="7" w:tplc="04090019" w:tentative="1">
      <w:start w:val="1"/>
      <w:numFmt w:val="bullet"/>
      <w:lvlText w:val="o"/>
      <w:lvlJc w:val="left"/>
      <w:pPr>
        <w:tabs>
          <w:tab w:val="num" w:pos="7200"/>
        </w:tabs>
        <w:ind w:left="7200" w:hanging="360"/>
      </w:pPr>
      <w:rPr>
        <w:rFonts w:ascii="Courier New" w:hAnsi="Courier New" w:cs="Courier New" w:hint="default"/>
      </w:rPr>
    </w:lvl>
    <w:lvl w:ilvl="8" w:tplc="0409001B" w:tentative="1">
      <w:start w:val="1"/>
      <w:numFmt w:val="bullet"/>
      <w:lvlText w:val=""/>
      <w:lvlJc w:val="left"/>
      <w:pPr>
        <w:tabs>
          <w:tab w:val="num" w:pos="7920"/>
        </w:tabs>
        <w:ind w:left="7920" w:hanging="360"/>
      </w:pPr>
      <w:rPr>
        <w:rFonts w:ascii="Wingdings" w:hAnsi="Wingdings" w:hint="default"/>
      </w:rPr>
    </w:lvl>
  </w:abstractNum>
  <w:abstractNum w:abstractNumId="15">
    <w:nsid w:val="485F20E6"/>
    <w:multiLevelType w:val="hybridMultilevel"/>
    <w:tmpl w:val="9DF8D8C2"/>
    <w:lvl w:ilvl="0" w:tplc="04090005">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start w:val="1"/>
      <w:numFmt w:val="lowerLetter"/>
      <w:pStyle w:val="Heading7"/>
      <w:lvlText w:val="%2)"/>
      <w:lvlJc w:val="left"/>
      <w:pPr>
        <w:ind w:left="1440" w:hanging="360"/>
      </w:pPr>
      <w:rPr>
        <w:rFonts w:ascii="Times New Roman" w:eastAsia="Times New Roman" w:hAnsi="Times New Roman" w:cs="Times New Roman"/>
      </w:r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6">
    <w:nsid w:val="506E420D"/>
    <w:multiLevelType w:val="hybridMultilevel"/>
    <w:tmpl w:val="4B5A320E"/>
    <w:lvl w:ilvl="0" w:tplc="25B882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2944965C" w:tentative="1">
      <w:start w:val="1"/>
      <w:numFmt w:val="lowerRoman"/>
      <w:lvlText w:val="%3."/>
      <w:lvlJc w:val="right"/>
      <w:pPr>
        <w:ind w:left="2160" w:hanging="180"/>
      </w:pPr>
    </w:lvl>
    <w:lvl w:ilvl="3" w:tplc="4998B920"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18">
    <w:nsid w:val="656B7743"/>
    <w:multiLevelType w:val="hybridMultilevel"/>
    <w:tmpl w:val="2FDA0896"/>
    <w:lvl w:ilvl="0" w:tplc="6FB6F4E6">
      <w:start w:val="1"/>
      <w:numFmt w:val="bullet"/>
      <w:lvlText w:val=""/>
      <w:lvlJc w:val="left"/>
      <w:pPr>
        <w:ind w:left="720" w:hanging="360"/>
      </w:pPr>
      <w:rPr>
        <w:rFonts w:ascii="Symbol" w:hAnsi="Symbol" w:hint="default"/>
      </w:rPr>
    </w:lvl>
    <w:lvl w:ilvl="1" w:tplc="D3A27774" w:tentative="1">
      <w:start w:val="1"/>
      <w:numFmt w:val="bullet"/>
      <w:lvlText w:val="o"/>
      <w:lvlJc w:val="left"/>
      <w:pPr>
        <w:ind w:left="1440" w:hanging="360"/>
      </w:pPr>
      <w:rPr>
        <w:rFonts w:ascii="Courier New" w:hAnsi="Courier New" w:cs="Courier New" w:hint="default"/>
      </w:rPr>
    </w:lvl>
    <w:lvl w:ilvl="2" w:tplc="3ADC5A68" w:tentative="1">
      <w:start w:val="1"/>
      <w:numFmt w:val="bullet"/>
      <w:lvlText w:val=""/>
      <w:lvlJc w:val="left"/>
      <w:pPr>
        <w:ind w:left="2160" w:hanging="360"/>
      </w:pPr>
      <w:rPr>
        <w:rFonts w:ascii="Wingdings" w:hAnsi="Wingdings" w:hint="default"/>
      </w:rPr>
    </w:lvl>
    <w:lvl w:ilvl="3" w:tplc="DF30B64E" w:tentative="1">
      <w:start w:val="1"/>
      <w:numFmt w:val="bullet"/>
      <w:lvlText w:val=""/>
      <w:lvlJc w:val="left"/>
      <w:pPr>
        <w:ind w:left="2880" w:hanging="360"/>
      </w:pPr>
      <w:rPr>
        <w:rFonts w:ascii="Symbol" w:hAnsi="Symbol" w:hint="default"/>
      </w:rPr>
    </w:lvl>
    <w:lvl w:ilvl="4" w:tplc="7868C7BE" w:tentative="1">
      <w:start w:val="1"/>
      <w:numFmt w:val="bullet"/>
      <w:lvlText w:val="o"/>
      <w:lvlJc w:val="left"/>
      <w:pPr>
        <w:ind w:left="3600" w:hanging="360"/>
      </w:pPr>
      <w:rPr>
        <w:rFonts w:ascii="Courier New" w:hAnsi="Courier New" w:cs="Courier New" w:hint="default"/>
      </w:rPr>
    </w:lvl>
    <w:lvl w:ilvl="5" w:tplc="5590F8CC" w:tentative="1">
      <w:start w:val="1"/>
      <w:numFmt w:val="bullet"/>
      <w:lvlText w:val=""/>
      <w:lvlJc w:val="left"/>
      <w:pPr>
        <w:ind w:left="4320" w:hanging="360"/>
      </w:pPr>
      <w:rPr>
        <w:rFonts w:ascii="Wingdings" w:hAnsi="Wingdings" w:hint="default"/>
      </w:rPr>
    </w:lvl>
    <w:lvl w:ilvl="6" w:tplc="32845A20" w:tentative="1">
      <w:start w:val="1"/>
      <w:numFmt w:val="bullet"/>
      <w:lvlText w:val=""/>
      <w:lvlJc w:val="left"/>
      <w:pPr>
        <w:ind w:left="5040" w:hanging="360"/>
      </w:pPr>
      <w:rPr>
        <w:rFonts w:ascii="Symbol" w:hAnsi="Symbol" w:hint="default"/>
      </w:rPr>
    </w:lvl>
    <w:lvl w:ilvl="7" w:tplc="0A1E6B5C" w:tentative="1">
      <w:start w:val="1"/>
      <w:numFmt w:val="bullet"/>
      <w:lvlText w:val="o"/>
      <w:lvlJc w:val="left"/>
      <w:pPr>
        <w:ind w:left="5760" w:hanging="360"/>
      </w:pPr>
      <w:rPr>
        <w:rFonts w:ascii="Courier New" w:hAnsi="Courier New" w:cs="Courier New" w:hint="default"/>
      </w:rPr>
    </w:lvl>
    <w:lvl w:ilvl="8" w:tplc="3C643C60" w:tentative="1">
      <w:start w:val="1"/>
      <w:numFmt w:val="bullet"/>
      <w:lvlText w:val=""/>
      <w:lvlJc w:val="left"/>
      <w:pPr>
        <w:ind w:left="6480" w:hanging="360"/>
      </w:pPr>
      <w:rPr>
        <w:rFonts w:ascii="Wingdings" w:hAnsi="Wingdings" w:hint="default"/>
      </w:rPr>
    </w:lvl>
  </w:abstractNum>
  <w:abstractNum w:abstractNumId="19">
    <w:nsid w:val="659013AE"/>
    <w:multiLevelType w:val="hybridMultilevel"/>
    <w:tmpl w:val="F51CE64C"/>
    <w:lvl w:ilvl="0" w:tplc="25B882AE">
      <w:start w:val="1"/>
      <w:numFmt w:val="upperLetter"/>
      <w:lvlText w:val="%1."/>
      <w:lvlJc w:val="left"/>
      <w:pPr>
        <w:ind w:left="1080" w:hanging="360"/>
      </w:pPr>
      <w:rPr>
        <w:rFonts w:hint="default"/>
      </w:rPr>
    </w:lvl>
    <w:lvl w:ilvl="1" w:tplc="04090019">
      <w:start w:val="1"/>
      <w:numFmt w:val="decimal"/>
      <w:lvlText w:val="%2."/>
      <w:lvlJc w:val="left"/>
      <w:pPr>
        <w:ind w:left="2250" w:hanging="360"/>
      </w:pPr>
      <w:rPr>
        <w:rFonts w:ascii="Arial" w:eastAsia="Times New Roman" w:hAnsi="Arial" w:cs="Arial"/>
      </w:rPr>
    </w:lvl>
    <w:lvl w:ilvl="2" w:tplc="2944965C">
      <w:start w:val="1"/>
      <w:numFmt w:val="lowerRoman"/>
      <w:lvlText w:val="%3."/>
      <w:lvlJc w:val="right"/>
      <w:pPr>
        <w:ind w:left="2520" w:hanging="180"/>
      </w:pPr>
    </w:lvl>
    <w:lvl w:ilvl="3" w:tplc="4998B920"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5D43BD4"/>
    <w:multiLevelType w:val="hybridMultilevel"/>
    <w:tmpl w:val="1E5892AE"/>
    <w:lvl w:ilvl="0" w:tplc="45AC307C">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1">
    <w:nsid w:val="67A85617"/>
    <w:multiLevelType w:val="hybridMultilevel"/>
    <w:tmpl w:val="F880CCC8"/>
    <w:lvl w:ilvl="0" w:tplc="F5348E54">
      <w:start w:val="1"/>
      <w:numFmt w:val="bullet"/>
      <w:lvlText w:val=""/>
      <w:lvlJc w:val="left"/>
      <w:pPr>
        <w:tabs>
          <w:tab w:val="num" w:pos="720"/>
        </w:tabs>
        <w:ind w:left="720" w:hanging="360"/>
      </w:pPr>
      <w:rPr>
        <w:rFonts w:ascii="Symbol" w:hAnsi="Symbol" w:hint="default"/>
      </w:rPr>
    </w:lvl>
    <w:lvl w:ilvl="1" w:tplc="9E964D14">
      <w:start w:val="1"/>
      <w:numFmt w:val="bullet"/>
      <w:lvlText w:val="o"/>
      <w:lvlJc w:val="left"/>
      <w:pPr>
        <w:tabs>
          <w:tab w:val="num" w:pos="1440"/>
        </w:tabs>
        <w:ind w:left="1440" w:hanging="360"/>
      </w:pPr>
      <w:rPr>
        <w:rFonts w:ascii="Courier New" w:hAnsi="Courier New" w:hint="default"/>
      </w:rPr>
    </w:lvl>
    <w:lvl w:ilvl="2" w:tplc="6002B1D2">
      <w:start w:val="1"/>
      <w:numFmt w:val="bullet"/>
      <w:lvlText w:val=""/>
      <w:lvlJc w:val="left"/>
      <w:pPr>
        <w:tabs>
          <w:tab w:val="num" w:pos="2160"/>
        </w:tabs>
        <w:ind w:left="2160" w:hanging="360"/>
      </w:pPr>
      <w:rPr>
        <w:rFonts w:ascii="Wingdings" w:hAnsi="Wingdings" w:hint="default"/>
      </w:rPr>
    </w:lvl>
    <w:lvl w:ilvl="3" w:tplc="77068A86">
      <w:start w:val="1"/>
      <w:numFmt w:val="bullet"/>
      <w:lvlText w:val=""/>
      <w:lvlJc w:val="left"/>
      <w:pPr>
        <w:tabs>
          <w:tab w:val="num" w:pos="2880"/>
        </w:tabs>
        <w:ind w:left="2880" w:hanging="360"/>
      </w:pPr>
      <w:rPr>
        <w:rFonts w:ascii="Symbol" w:hAnsi="Symbol" w:hint="default"/>
      </w:rPr>
    </w:lvl>
    <w:lvl w:ilvl="4" w:tplc="BFF47B54" w:tentative="1">
      <w:start w:val="1"/>
      <w:numFmt w:val="bullet"/>
      <w:lvlText w:val="o"/>
      <w:lvlJc w:val="left"/>
      <w:pPr>
        <w:tabs>
          <w:tab w:val="num" w:pos="3600"/>
        </w:tabs>
        <w:ind w:left="3600" w:hanging="360"/>
      </w:pPr>
      <w:rPr>
        <w:rFonts w:ascii="Courier New" w:hAnsi="Courier New" w:hint="default"/>
      </w:rPr>
    </w:lvl>
    <w:lvl w:ilvl="5" w:tplc="CE923DE4" w:tentative="1">
      <w:start w:val="1"/>
      <w:numFmt w:val="bullet"/>
      <w:lvlText w:val=""/>
      <w:lvlJc w:val="left"/>
      <w:pPr>
        <w:tabs>
          <w:tab w:val="num" w:pos="4320"/>
        </w:tabs>
        <w:ind w:left="4320" w:hanging="360"/>
      </w:pPr>
      <w:rPr>
        <w:rFonts w:ascii="Wingdings" w:hAnsi="Wingdings" w:hint="default"/>
      </w:rPr>
    </w:lvl>
    <w:lvl w:ilvl="6" w:tplc="E44CD2C4" w:tentative="1">
      <w:start w:val="1"/>
      <w:numFmt w:val="bullet"/>
      <w:lvlText w:val=""/>
      <w:lvlJc w:val="left"/>
      <w:pPr>
        <w:tabs>
          <w:tab w:val="num" w:pos="5040"/>
        </w:tabs>
        <w:ind w:left="5040" w:hanging="360"/>
      </w:pPr>
      <w:rPr>
        <w:rFonts w:ascii="Symbol" w:hAnsi="Symbol" w:hint="default"/>
      </w:rPr>
    </w:lvl>
    <w:lvl w:ilvl="7" w:tplc="5282ACF2" w:tentative="1">
      <w:start w:val="1"/>
      <w:numFmt w:val="bullet"/>
      <w:lvlText w:val="o"/>
      <w:lvlJc w:val="left"/>
      <w:pPr>
        <w:tabs>
          <w:tab w:val="num" w:pos="5760"/>
        </w:tabs>
        <w:ind w:left="5760" w:hanging="360"/>
      </w:pPr>
      <w:rPr>
        <w:rFonts w:ascii="Courier New" w:hAnsi="Courier New" w:hint="default"/>
      </w:rPr>
    </w:lvl>
    <w:lvl w:ilvl="8" w:tplc="66C4C262" w:tentative="1">
      <w:start w:val="1"/>
      <w:numFmt w:val="bullet"/>
      <w:lvlText w:val=""/>
      <w:lvlJc w:val="left"/>
      <w:pPr>
        <w:tabs>
          <w:tab w:val="num" w:pos="6480"/>
        </w:tabs>
        <w:ind w:left="6480" w:hanging="360"/>
      </w:pPr>
      <w:rPr>
        <w:rFonts w:ascii="Wingdings" w:hAnsi="Wingdings" w:hint="default"/>
      </w:rPr>
    </w:lvl>
  </w:abstractNum>
  <w:abstractNum w:abstractNumId="22">
    <w:nsid w:val="68B23DB6"/>
    <w:multiLevelType w:val="hybridMultilevel"/>
    <w:tmpl w:val="9F840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6D314E"/>
    <w:multiLevelType w:val="singleLevel"/>
    <w:tmpl w:val="528645C8"/>
    <w:lvl w:ilvl="0">
      <w:start w:val="1"/>
      <w:numFmt w:val="decimal"/>
      <w:lvlText w:val="%1)"/>
      <w:lvlJc w:val="left"/>
      <w:pPr>
        <w:tabs>
          <w:tab w:val="num" w:pos="1080"/>
        </w:tabs>
        <w:ind w:left="1080" w:hanging="360"/>
      </w:pPr>
      <w:rPr>
        <w:rFonts w:hint="default"/>
      </w:rPr>
    </w:lvl>
  </w:abstractNum>
  <w:abstractNum w:abstractNumId="24">
    <w:nsid w:val="707A3B70"/>
    <w:multiLevelType w:val="hybridMultilevel"/>
    <w:tmpl w:val="E4E826C8"/>
    <w:lvl w:ilvl="0" w:tplc="4E48A7D0">
      <w:start w:val="1"/>
      <w:numFmt w:val="bullet"/>
      <w:lvlText w:val=""/>
      <w:lvlJc w:val="left"/>
      <w:pPr>
        <w:tabs>
          <w:tab w:val="num" w:pos="720"/>
        </w:tabs>
        <w:ind w:left="720" w:hanging="360"/>
      </w:pPr>
      <w:rPr>
        <w:rFonts w:ascii="Symbol" w:hAnsi="Symbol" w:hint="default"/>
      </w:rPr>
    </w:lvl>
    <w:lvl w:ilvl="1" w:tplc="63B2FF58" w:tentative="1">
      <w:start w:val="1"/>
      <w:numFmt w:val="bullet"/>
      <w:lvlText w:val="o"/>
      <w:lvlJc w:val="left"/>
      <w:pPr>
        <w:tabs>
          <w:tab w:val="num" w:pos="1440"/>
        </w:tabs>
        <w:ind w:left="1440" w:hanging="360"/>
      </w:pPr>
      <w:rPr>
        <w:rFonts w:ascii="Courier New" w:hAnsi="Courier New" w:cs="Courier New" w:hint="default"/>
      </w:rPr>
    </w:lvl>
    <w:lvl w:ilvl="2" w:tplc="6D28F9A6" w:tentative="1">
      <w:start w:val="1"/>
      <w:numFmt w:val="bullet"/>
      <w:lvlText w:val=""/>
      <w:lvlJc w:val="left"/>
      <w:pPr>
        <w:tabs>
          <w:tab w:val="num" w:pos="2160"/>
        </w:tabs>
        <w:ind w:left="2160" w:hanging="360"/>
      </w:pPr>
      <w:rPr>
        <w:rFonts w:ascii="Wingdings" w:hAnsi="Wingdings" w:hint="default"/>
      </w:rPr>
    </w:lvl>
    <w:lvl w:ilvl="3" w:tplc="13527DBC" w:tentative="1">
      <w:start w:val="1"/>
      <w:numFmt w:val="bullet"/>
      <w:lvlText w:val=""/>
      <w:lvlJc w:val="left"/>
      <w:pPr>
        <w:tabs>
          <w:tab w:val="num" w:pos="2880"/>
        </w:tabs>
        <w:ind w:left="2880" w:hanging="360"/>
      </w:pPr>
      <w:rPr>
        <w:rFonts w:ascii="Symbol" w:hAnsi="Symbol" w:hint="default"/>
      </w:rPr>
    </w:lvl>
    <w:lvl w:ilvl="4" w:tplc="F8322F98" w:tentative="1">
      <w:start w:val="1"/>
      <w:numFmt w:val="bullet"/>
      <w:lvlText w:val="o"/>
      <w:lvlJc w:val="left"/>
      <w:pPr>
        <w:tabs>
          <w:tab w:val="num" w:pos="3600"/>
        </w:tabs>
        <w:ind w:left="3600" w:hanging="360"/>
      </w:pPr>
      <w:rPr>
        <w:rFonts w:ascii="Courier New" w:hAnsi="Courier New" w:cs="Courier New" w:hint="default"/>
      </w:rPr>
    </w:lvl>
    <w:lvl w:ilvl="5" w:tplc="41E66CAC" w:tentative="1">
      <w:start w:val="1"/>
      <w:numFmt w:val="bullet"/>
      <w:lvlText w:val=""/>
      <w:lvlJc w:val="left"/>
      <w:pPr>
        <w:tabs>
          <w:tab w:val="num" w:pos="4320"/>
        </w:tabs>
        <w:ind w:left="4320" w:hanging="360"/>
      </w:pPr>
      <w:rPr>
        <w:rFonts w:ascii="Wingdings" w:hAnsi="Wingdings" w:hint="default"/>
      </w:rPr>
    </w:lvl>
    <w:lvl w:ilvl="6" w:tplc="59ACB23C" w:tentative="1">
      <w:start w:val="1"/>
      <w:numFmt w:val="bullet"/>
      <w:lvlText w:val=""/>
      <w:lvlJc w:val="left"/>
      <w:pPr>
        <w:tabs>
          <w:tab w:val="num" w:pos="5040"/>
        </w:tabs>
        <w:ind w:left="5040" w:hanging="360"/>
      </w:pPr>
      <w:rPr>
        <w:rFonts w:ascii="Symbol" w:hAnsi="Symbol" w:hint="default"/>
      </w:rPr>
    </w:lvl>
    <w:lvl w:ilvl="7" w:tplc="4558CD32" w:tentative="1">
      <w:start w:val="1"/>
      <w:numFmt w:val="bullet"/>
      <w:lvlText w:val="o"/>
      <w:lvlJc w:val="left"/>
      <w:pPr>
        <w:tabs>
          <w:tab w:val="num" w:pos="5760"/>
        </w:tabs>
        <w:ind w:left="5760" w:hanging="360"/>
      </w:pPr>
      <w:rPr>
        <w:rFonts w:ascii="Courier New" w:hAnsi="Courier New" w:cs="Courier New" w:hint="default"/>
      </w:rPr>
    </w:lvl>
    <w:lvl w:ilvl="8" w:tplc="7B9EFA48" w:tentative="1">
      <w:start w:val="1"/>
      <w:numFmt w:val="bullet"/>
      <w:lvlText w:val=""/>
      <w:lvlJc w:val="left"/>
      <w:pPr>
        <w:tabs>
          <w:tab w:val="num" w:pos="6480"/>
        </w:tabs>
        <w:ind w:left="6480" w:hanging="360"/>
      </w:pPr>
      <w:rPr>
        <w:rFonts w:ascii="Wingdings" w:hAnsi="Wingdings" w:hint="default"/>
      </w:rPr>
    </w:lvl>
  </w:abstractNum>
  <w:abstractNum w:abstractNumId="25">
    <w:nsid w:val="745B1B96"/>
    <w:multiLevelType w:val="hybridMultilevel"/>
    <w:tmpl w:val="5FDE51E4"/>
    <w:lvl w:ilvl="0" w:tplc="518E1EF4">
      <w:start w:val="1"/>
      <w:numFmt w:val="upperRoman"/>
      <w:pStyle w:val="Heading2"/>
      <w:lvlText w:val="%1."/>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74B35156"/>
    <w:multiLevelType w:val="hybridMultilevel"/>
    <w:tmpl w:val="18C46B24"/>
    <w:lvl w:ilvl="0" w:tplc="D01C69B4">
      <w:start w:val="1"/>
      <w:numFmt w:val="upperLetter"/>
      <w:pStyle w:val="Heading3"/>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E50C0B"/>
    <w:multiLevelType w:val="hybridMultilevel"/>
    <w:tmpl w:val="063C9CDA"/>
    <w:lvl w:ilvl="0" w:tplc="1D82855C">
      <w:start w:val="1"/>
      <w:numFmt w:val="decimal"/>
      <w:pStyle w:val="Style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374DEB"/>
    <w:multiLevelType w:val="hybridMultilevel"/>
    <w:tmpl w:val="B62AED9A"/>
    <w:lvl w:ilvl="0" w:tplc="B51A5172">
      <w:start w:val="1"/>
      <w:numFmt w:val="bullet"/>
      <w:lvlText w:val=""/>
      <w:lvlJc w:val="left"/>
      <w:pPr>
        <w:tabs>
          <w:tab w:val="num" w:pos="720"/>
        </w:tabs>
        <w:ind w:left="72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nsid w:val="77E84EAC"/>
    <w:multiLevelType w:val="hybridMultilevel"/>
    <w:tmpl w:val="19A069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C535A38"/>
    <w:multiLevelType w:val="hybridMultilevel"/>
    <w:tmpl w:val="AD40FD94"/>
    <w:lvl w:ilvl="0" w:tplc="98B4D5B2">
      <w:start w:val="1"/>
      <w:numFmt w:val="bullet"/>
      <w:lvlText w:val=""/>
      <w:lvlJc w:val="left"/>
      <w:pPr>
        <w:tabs>
          <w:tab w:val="num" w:pos="780"/>
        </w:tabs>
        <w:ind w:left="780" w:hanging="360"/>
      </w:pPr>
      <w:rPr>
        <w:rFonts w:ascii="Symbol" w:hAnsi="Symbol" w:hint="default"/>
      </w:rPr>
    </w:lvl>
    <w:lvl w:ilvl="1" w:tplc="04090019" w:tentative="1">
      <w:start w:val="1"/>
      <w:numFmt w:val="bullet"/>
      <w:lvlText w:val="o"/>
      <w:lvlJc w:val="left"/>
      <w:pPr>
        <w:tabs>
          <w:tab w:val="num" w:pos="1500"/>
        </w:tabs>
        <w:ind w:left="1500" w:hanging="360"/>
      </w:pPr>
      <w:rPr>
        <w:rFonts w:ascii="Courier New" w:hAnsi="Courier New" w:cs="Courier New" w:hint="default"/>
      </w:rPr>
    </w:lvl>
    <w:lvl w:ilvl="2" w:tplc="0409001B" w:tentative="1">
      <w:start w:val="1"/>
      <w:numFmt w:val="bullet"/>
      <w:lvlText w:val=""/>
      <w:lvlJc w:val="left"/>
      <w:pPr>
        <w:tabs>
          <w:tab w:val="num" w:pos="2220"/>
        </w:tabs>
        <w:ind w:left="2220" w:hanging="360"/>
      </w:pPr>
      <w:rPr>
        <w:rFonts w:ascii="Wingdings" w:hAnsi="Wingdings" w:hint="default"/>
      </w:rPr>
    </w:lvl>
    <w:lvl w:ilvl="3" w:tplc="0409000F" w:tentative="1">
      <w:start w:val="1"/>
      <w:numFmt w:val="bullet"/>
      <w:lvlText w:val=""/>
      <w:lvlJc w:val="left"/>
      <w:pPr>
        <w:tabs>
          <w:tab w:val="num" w:pos="2940"/>
        </w:tabs>
        <w:ind w:left="2940" w:hanging="360"/>
      </w:pPr>
      <w:rPr>
        <w:rFonts w:ascii="Symbol" w:hAnsi="Symbol" w:hint="default"/>
      </w:rPr>
    </w:lvl>
    <w:lvl w:ilvl="4" w:tplc="04090019" w:tentative="1">
      <w:start w:val="1"/>
      <w:numFmt w:val="bullet"/>
      <w:lvlText w:val="o"/>
      <w:lvlJc w:val="left"/>
      <w:pPr>
        <w:tabs>
          <w:tab w:val="num" w:pos="3660"/>
        </w:tabs>
        <w:ind w:left="3660" w:hanging="360"/>
      </w:pPr>
      <w:rPr>
        <w:rFonts w:ascii="Courier New" w:hAnsi="Courier New" w:cs="Courier New" w:hint="default"/>
      </w:rPr>
    </w:lvl>
    <w:lvl w:ilvl="5" w:tplc="0409001B" w:tentative="1">
      <w:start w:val="1"/>
      <w:numFmt w:val="bullet"/>
      <w:lvlText w:val=""/>
      <w:lvlJc w:val="left"/>
      <w:pPr>
        <w:tabs>
          <w:tab w:val="num" w:pos="4380"/>
        </w:tabs>
        <w:ind w:left="4380" w:hanging="360"/>
      </w:pPr>
      <w:rPr>
        <w:rFonts w:ascii="Wingdings" w:hAnsi="Wingdings" w:hint="default"/>
      </w:rPr>
    </w:lvl>
    <w:lvl w:ilvl="6" w:tplc="0409000F" w:tentative="1">
      <w:start w:val="1"/>
      <w:numFmt w:val="bullet"/>
      <w:lvlText w:val=""/>
      <w:lvlJc w:val="left"/>
      <w:pPr>
        <w:tabs>
          <w:tab w:val="num" w:pos="5100"/>
        </w:tabs>
        <w:ind w:left="5100" w:hanging="360"/>
      </w:pPr>
      <w:rPr>
        <w:rFonts w:ascii="Symbol" w:hAnsi="Symbol" w:hint="default"/>
      </w:rPr>
    </w:lvl>
    <w:lvl w:ilvl="7" w:tplc="04090019" w:tentative="1">
      <w:start w:val="1"/>
      <w:numFmt w:val="bullet"/>
      <w:lvlText w:val="o"/>
      <w:lvlJc w:val="left"/>
      <w:pPr>
        <w:tabs>
          <w:tab w:val="num" w:pos="5820"/>
        </w:tabs>
        <w:ind w:left="5820" w:hanging="360"/>
      </w:pPr>
      <w:rPr>
        <w:rFonts w:ascii="Courier New" w:hAnsi="Courier New" w:cs="Courier New" w:hint="default"/>
      </w:rPr>
    </w:lvl>
    <w:lvl w:ilvl="8" w:tplc="0409001B" w:tentative="1">
      <w:start w:val="1"/>
      <w:numFmt w:val="bullet"/>
      <w:lvlText w:val=""/>
      <w:lvlJc w:val="left"/>
      <w:pPr>
        <w:tabs>
          <w:tab w:val="num" w:pos="6540"/>
        </w:tabs>
        <w:ind w:left="6540" w:hanging="360"/>
      </w:pPr>
      <w:rPr>
        <w:rFonts w:ascii="Wingdings" w:hAnsi="Wingdings" w:hint="default"/>
      </w:rPr>
    </w:lvl>
  </w:abstractNum>
  <w:abstractNum w:abstractNumId="31">
    <w:nsid w:val="7FE2513B"/>
    <w:multiLevelType w:val="hybridMultilevel"/>
    <w:tmpl w:val="68585A7E"/>
    <w:lvl w:ilvl="0" w:tplc="5A26F522">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8"/>
  </w:num>
  <w:num w:numId="3">
    <w:abstractNumId w:val="27"/>
  </w:num>
  <w:num w:numId="4">
    <w:abstractNumId w:val="1"/>
  </w:num>
  <w:num w:numId="5">
    <w:abstractNumId w:val="25"/>
  </w:num>
  <w:num w:numId="6">
    <w:abstractNumId w:val="26"/>
  </w:num>
  <w:num w:numId="7">
    <w:abstractNumId w:val="31"/>
    <w:lvlOverride w:ilvl="0">
      <w:startOverride w:val="1"/>
    </w:lvlOverride>
  </w:num>
  <w:num w:numId="8">
    <w:abstractNumId w:val="15"/>
  </w:num>
  <w:num w:numId="9">
    <w:abstractNumId w:val="11"/>
  </w:num>
  <w:num w:numId="10">
    <w:abstractNumId w:val="25"/>
    <w:lvlOverride w:ilvl="0">
      <w:startOverride w:val="1"/>
    </w:lvlOverride>
  </w:num>
  <w:num w:numId="11">
    <w:abstractNumId w:val="25"/>
    <w:lvlOverride w:ilvl="0">
      <w:startOverride w:val="1"/>
    </w:lvlOverride>
  </w:num>
  <w:num w:numId="12">
    <w:abstractNumId w:val="25"/>
    <w:lvlOverride w:ilvl="0">
      <w:startOverride w:val="1"/>
    </w:lvlOverride>
  </w:num>
  <w:num w:numId="13">
    <w:abstractNumId w:val="25"/>
    <w:lvlOverride w:ilvl="0">
      <w:startOverride w:val="1"/>
    </w:lvlOverride>
  </w:num>
  <w:num w:numId="14">
    <w:abstractNumId w:val="29"/>
  </w:num>
  <w:num w:numId="15">
    <w:abstractNumId w:val="28"/>
  </w:num>
  <w:num w:numId="16">
    <w:abstractNumId w:val="21"/>
  </w:num>
  <w:num w:numId="17">
    <w:abstractNumId w:val="26"/>
    <w:lvlOverride w:ilvl="0">
      <w:startOverride w:val="1"/>
    </w:lvlOverride>
  </w:num>
  <w:num w:numId="18">
    <w:abstractNumId w:val="0"/>
  </w:num>
  <w:num w:numId="19">
    <w:abstractNumId w:val="2"/>
  </w:num>
  <w:num w:numId="20">
    <w:abstractNumId w:val="19"/>
  </w:num>
  <w:num w:numId="21">
    <w:abstractNumId w:val="12"/>
  </w:num>
  <w:num w:numId="22">
    <w:abstractNumId w:val="14"/>
  </w:num>
  <w:num w:numId="23">
    <w:abstractNumId w:val="30"/>
  </w:num>
  <w:num w:numId="24">
    <w:abstractNumId w:val="24"/>
  </w:num>
  <w:num w:numId="25">
    <w:abstractNumId w:val="20"/>
  </w:num>
  <w:num w:numId="26">
    <w:abstractNumId w:val="3"/>
  </w:num>
  <w:num w:numId="27">
    <w:abstractNumId w:val="23"/>
  </w:num>
  <w:num w:numId="28">
    <w:abstractNumId w:val="6"/>
  </w:num>
  <w:num w:numId="29">
    <w:abstractNumId w:val="13"/>
  </w:num>
  <w:num w:numId="30">
    <w:abstractNumId w:val="22"/>
  </w:num>
  <w:num w:numId="31">
    <w:abstractNumId w:val="4"/>
  </w:num>
  <w:num w:numId="32">
    <w:abstractNumId w:val="16"/>
  </w:num>
  <w:num w:numId="33">
    <w:abstractNumId w:val="18"/>
  </w:num>
  <w:num w:numId="34">
    <w:abstractNumId w:val="25"/>
    <w:lvlOverride w:ilvl="0">
      <w:startOverride w:val="1"/>
    </w:lvlOverride>
  </w:num>
  <w:num w:numId="35">
    <w:abstractNumId w:val="26"/>
    <w:lvlOverride w:ilvl="0">
      <w:startOverride w:val="1"/>
    </w:lvlOverride>
  </w:num>
  <w:num w:numId="36">
    <w:abstractNumId w:val="26"/>
    <w:lvlOverride w:ilvl="0">
      <w:startOverride w:val="1"/>
    </w:lvlOverride>
  </w:num>
  <w:num w:numId="37">
    <w:abstractNumId w:val="31"/>
    <w:lvlOverride w:ilvl="0">
      <w:startOverride w:val="1"/>
    </w:lvlOverride>
  </w:num>
  <w:num w:numId="38">
    <w:abstractNumId w:val="26"/>
    <w:lvlOverride w:ilvl="0">
      <w:startOverride w:val="1"/>
    </w:lvlOverride>
  </w:num>
  <w:num w:numId="39">
    <w:abstractNumId w:val="26"/>
    <w:lvlOverride w:ilvl="0">
      <w:startOverride w:val="1"/>
    </w:lvlOverride>
  </w:num>
  <w:num w:numId="40">
    <w:abstractNumId w:val="26"/>
    <w:lvlOverride w:ilvl="0">
      <w:startOverride w:val="1"/>
    </w:lvlOverride>
  </w:num>
  <w:num w:numId="41">
    <w:abstractNumId w:val="31"/>
    <w:lvlOverride w:ilvl="0">
      <w:startOverride w:val="1"/>
    </w:lvlOverride>
  </w:num>
  <w:num w:numId="42">
    <w:abstractNumId w:val="11"/>
    <w:lvlOverride w:ilvl="0">
      <w:startOverride w:val="1"/>
    </w:lvlOverride>
  </w:num>
  <w:num w:numId="43">
    <w:abstractNumId w:val="25"/>
    <w:lvlOverride w:ilvl="0">
      <w:startOverride w:val="1"/>
    </w:lvlOverride>
  </w:num>
  <w:num w:numId="44">
    <w:abstractNumId w:val="26"/>
    <w:lvlOverride w:ilvl="0">
      <w:startOverride w:val="1"/>
    </w:lvlOverride>
  </w:num>
  <w:num w:numId="45">
    <w:abstractNumId w:val="31"/>
    <w:lvlOverride w:ilvl="0">
      <w:startOverride w:val="1"/>
    </w:lvlOverride>
  </w:num>
  <w:num w:numId="46">
    <w:abstractNumId w:val="7"/>
  </w:num>
  <w:num w:numId="47">
    <w:abstractNumId w:val="31"/>
    <w:lvlOverride w:ilvl="0">
      <w:startOverride w:val="1"/>
    </w:lvlOverride>
  </w:num>
  <w:num w:numId="48">
    <w:abstractNumId w:val="31"/>
    <w:lvlOverride w:ilvl="0">
      <w:startOverride w:val="1"/>
    </w:lvlOverride>
  </w:num>
  <w:num w:numId="49">
    <w:abstractNumId w:val="26"/>
    <w:lvlOverride w:ilvl="0">
      <w:startOverride w:val="1"/>
    </w:lvlOverride>
  </w:num>
  <w:num w:numId="50">
    <w:abstractNumId w:val="31"/>
    <w:lvlOverride w:ilvl="0">
      <w:startOverride w:val="1"/>
    </w:lvlOverride>
  </w:num>
  <w:num w:numId="51">
    <w:abstractNumId w:val="26"/>
    <w:lvlOverride w:ilvl="0">
      <w:startOverride w:val="1"/>
    </w:lvlOverride>
  </w:num>
  <w:num w:numId="52">
    <w:abstractNumId w:val="31"/>
    <w:lvlOverride w:ilvl="0">
      <w:startOverride w:val="1"/>
    </w:lvlOverride>
  </w:num>
  <w:num w:numId="53">
    <w:abstractNumId w:val="11"/>
    <w:lvlOverride w:ilvl="0">
      <w:startOverride w:val="1"/>
    </w:lvlOverride>
  </w:num>
  <w:num w:numId="54">
    <w:abstractNumId w:val="26"/>
    <w:lvlOverride w:ilvl="0">
      <w:startOverride w:val="1"/>
    </w:lvlOverride>
  </w:num>
  <w:num w:numId="55">
    <w:abstractNumId w:val="26"/>
    <w:lvlOverride w:ilvl="0">
      <w:startOverride w:val="1"/>
    </w:lvlOverride>
  </w:num>
  <w:num w:numId="56">
    <w:abstractNumId w:val="31"/>
    <w:lvlOverride w:ilvl="0">
      <w:startOverride w:val="1"/>
    </w:lvlOverride>
  </w:num>
  <w:num w:numId="57">
    <w:abstractNumId w:val="26"/>
    <w:lvlOverride w:ilvl="0">
      <w:startOverride w:val="1"/>
    </w:lvlOverride>
  </w:num>
  <w:num w:numId="58">
    <w:abstractNumId w:val="31"/>
    <w:lvlOverride w:ilvl="0">
      <w:startOverride w:val="1"/>
    </w:lvlOverride>
  </w:num>
  <w:num w:numId="59">
    <w:abstractNumId w:val="5"/>
  </w:num>
  <w:num w:numId="60">
    <w:abstractNumId w:val="25"/>
    <w:lvlOverride w:ilvl="0">
      <w:startOverride w:val="1"/>
    </w:lvlOverride>
  </w:num>
  <w:num w:numId="61">
    <w:abstractNumId w:val="26"/>
    <w:lvlOverride w:ilvl="0">
      <w:startOverride w:val="1"/>
    </w:lvlOverride>
  </w:num>
  <w:num w:numId="62">
    <w:abstractNumId w:val="10"/>
  </w:num>
  <w:num w:numId="63">
    <w:abstractNumId w:val="26"/>
    <w:lvlOverride w:ilvl="0">
      <w:startOverride w:val="1"/>
    </w:lvlOverride>
  </w:num>
  <w:num w:numId="64">
    <w:abstractNumId w:val="9"/>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attachedTemplate r:id="rId1"/>
  <w:defaultTabStop w:val="720"/>
  <w:drawingGridHorizontalSpacing w:val="120"/>
  <w:displayHorizontalDrawingGridEvery w:val="2"/>
  <w:noPunctuationKerning/>
  <w:characterSpacingControl w:val="doNotCompress"/>
  <w:savePreviewPicture/>
  <w:hdrShapeDefaults>
    <o:shapedefaults v:ext="edit" spidmax="98306"/>
  </w:hdrShapeDefaults>
  <w:footnotePr>
    <w:footnote w:id="-1"/>
    <w:footnote w:id="0"/>
  </w:footnotePr>
  <w:endnotePr>
    <w:numFmt w:val="decimal"/>
    <w:endnote w:id="-1"/>
    <w:endnote w:id="0"/>
  </w:endnotePr>
  <w:compat/>
  <w:rsids>
    <w:rsidRoot w:val="00756CF9"/>
    <w:rsid w:val="00000FCD"/>
    <w:rsid w:val="000023B5"/>
    <w:rsid w:val="00003B00"/>
    <w:rsid w:val="000128E5"/>
    <w:rsid w:val="00012993"/>
    <w:rsid w:val="00012B16"/>
    <w:rsid w:val="00014E5C"/>
    <w:rsid w:val="00014F1C"/>
    <w:rsid w:val="0001575E"/>
    <w:rsid w:val="00016A99"/>
    <w:rsid w:val="00033196"/>
    <w:rsid w:val="0003461D"/>
    <w:rsid w:val="000346D4"/>
    <w:rsid w:val="00034E55"/>
    <w:rsid w:val="00035F80"/>
    <w:rsid w:val="0004447D"/>
    <w:rsid w:val="00044B39"/>
    <w:rsid w:val="00045D2E"/>
    <w:rsid w:val="00046586"/>
    <w:rsid w:val="00055728"/>
    <w:rsid w:val="00056FCD"/>
    <w:rsid w:val="00060442"/>
    <w:rsid w:val="0006208C"/>
    <w:rsid w:val="0006520B"/>
    <w:rsid w:val="00066069"/>
    <w:rsid w:val="00067C21"/>
    <w:rsid w:val="00076DA7"/>
    <w:rsid w:val="00080C89"/>
    <w:rsid w:val="000873E4"/>
    <w:rsid w:val="00087A55"/>
    <w:rsid w:val="00087CA6"/>
    <w:rsid w:val="00087D19"/>
    <w:rsid w:val="00091CD9"/>
    <w:rsid w:val="00094BAF"/>
    <w:rsid w:val="00094C90"/>
    <w:rsid w:val="000A082E"/>
    <w:rsid w:val="000A0D30"/>
    <w:rsid w:val="000A1D1B"/>
    <w:rsid w:val="000A586D"/>
    <w:rsid w:val="000A7249"/>
    <w:rsid w:val="000B0CEE"/>
    <w:rsid w:val="000B496C"/>
    <w:rsid w:val="000B6E5F"/>
    <w:rsid w:val="000C1A35"/>
    <w:rsid w:val="000C3FC7"/>
    <w:rsid w:val="000C7411"/>
    <w:rsid w:val="000D5EE8"/>
    <w:rsid w:val="000D6B7D"/>
    <w:rsid w:val="000E0A4D"/>
    <w:rsid w:val="000E66A5"/>
    <w:rsid w:val="000F41D9"/>
    <w:rsid w:val="000F4A80"/>
    <w:rsid w:val="000F5632"/>
    <w:rsid w:val="000F6E8F"/>
    <w:rsid w:val="00100B72"/>
    <w:rsid w:val="001019CB"/>
    <w:rsid w:val="0010203D"/>
    <w:rsid w:val="00104361"/>
    <w:rsid w:val="00110A02"/>
    <w:rsid w:val="00112477"/>
    <w:rsid w:val="001125B9"/>
    <w:rsid w:val="0011361C"/>
    <w:rsid w:val="00113D66"/>
    <w:rsid w:val="00114E62"/>
    <w:rsid w:val="00121700"/>
    <w:rsid w:val="00124CF2"/>
    <w:rsid w:val="0012592A"/>
    <w:rsid w:val="001278C5"/>
    <w:rsid w:val="00127979"/>
    <w:rsid w:val="00127992"/>
    <w:rsid w:val="001304AE"/>
    <w:rsid w:val="00130ED9"/>
    <w:rsid w:val="0013139C"/>
    <w:rsid w:val="00131745"/>
    <w:rsid w:val="00131C69"/>
    <w:rsid w:val="00132A1F"/>
    <w:rsid w:val="001350A0"/>
    <w:rsid w:val="00135249"/>
    <w:rsid w:val="001354DD"/>
    <w:rsid w:val="00140629"/>
    <w:rsid w:val="00140A94"/>
    <w:rsid w:val="00143C80"/>
    <w:rsid w:val="00146325"/>
    <w:rsid w:val="0014788E"/>
    <w:rsid w:val="001551B5"/>
    <w:rsid w:val="001574CB"/>
    <w:rsid w:val="00174F3B"/>
    <w:rsid w:val="00175F2A"/>
    <w:rsid w:val="00180258"/>
    <w:rsid w:val="001805DA"/>
    <w:rsid w:val="00182B25"/>
    <w:rsid w:val="00184C7D"/>
    <w:rsid w:val="00184D83"/>
    <w:rsid w:val="001868D1"/>
    <w:rsid w:val="001913E7"/>
    <w:rsid w:val="00193C4A"/>
    <w:rsid w:val="0019605C"/>
    <w:rsid w:val="00196E84"/>
    <w:rsid w:val="0019746D"/>
    <w:rsid w:val="001977E3"/>
    <w:rsid w:val="00197F96"/>
    <w:rsid w:val="001A0E30"/>
    <w:rsid w:val="001A209B"/>
    <w:rsid w:val="001A3041"/>
    <w:rsid w:val="001B1C48"/>
    <w:rsid w:val="001B2B29"/>
    <w:rsid w:val="001B3DDA"/>
    <w:rsid w:val="001B57DA"/>
    <w:rsid w:val="001B5C63"/>
    <w:rsid w:val="001B5FA1"/>
    <w:rsid w:val="001B6B23"/>
    <w:rsid w:val="001B779D"/>
    <w:rsid w:val="001C1610"/>
    <w:rsid w:val="001C555D"/>
    <w:rsid w:val="001C7B6F"/>
    <w:rsid w:val="001D059B"/>
    <w:rsid w:val="001D0C7F"/>
    <w:rsid w:val="001D5632"/>
    <w:rsid w:val="001D6F1C"/>
    <w:rsid w:val="001F094D"/>
    <w:rsid w:val="001F3578"/>
    <w:rsid w:val="001F5192"/>
    <w:rsid w:val="001F5BC4"/>
    <w:rsid w:val="002016C7"/>
    <w:rsid w:val="002023B3"/>
    <w:rsid w:val="0020432C"/>
    <w:rsid w:val="00207249"/>
    <w:rsid w:val="002103CB"/>
    <w:rsid w:val="00211A83"/>
    <w:rsid w:val="002174FF"/>
    <w:rsid w:val="0022135E"/>
    <w:rsid w:val="00222959"/>
    <w:rsid w:val="00225BAD"/>
    <w:rsid w:val="002310B5"/>
    <w:rsid w:val="00234E12"/>
    <w:rsid w:val="00235D6C"/>
    <w:rsid w:val="00236258"/>
    <w:rsid w:val="0023744F"/>
    <w:rsid w:val="0023789D"/>
    <w:rsid w:val="00253E36"/>
    <w:rsid w:val="0025574B"/>
    <w:rsid w:val="00255A44"/>
    <w:rsid w:val="00260BDB"/>
    <w:rsid w:val="00264981"/>
    <w:rsid w:val="00266DA3"/>
    <w:rsid w:val="00267766"/>
    <w:rsid w:val="00271CE4"/>
    <w:rsid w:val="00274120"/>
    <w:rsid w:val="002751FE"/>
    <w:rsid w:val="0027797F"/>
    <w:rsid w:val="00285732"/>
    <w:rsid w:val="002932B6"/>
    <w:rsid w:val="002942A1"/>
    <w:rsid w:val="00297912"/>
    <w:rsid w:val="002A1F00"/>
    <w:rsid w:val="002A3494"/>
    <w:rsid w:val="002A7234"/>
    <w:rsid w:val="002B0328"/>
    <w:rsid w:val="002B08D8"/>
    <w:rsid w:val="002B4C5D"/>
    <w:rsid w:val="002B5690"/>
    <w:rsid w:val="002C0790"/>
    <w:rsid w:val="002C10D5"/>
    <w:rsid w:val="002C381E"/>
    <w:rsid w:val="002C429F"/>
    <w:rsid w:val="002C51FB"/>
    <w:rsid w:val="002C75E6"/>
    <w:rsid w:val="002D5967"/>
    <w:rsid w:val="002E0FEF"/>
    <w:rsid w:val="002E4729"/>
    <w:rsid w:val="002E4EDD"/>
    <w:rsid w:val="002E66A3"/>
    <w:rsid w:val="002E6BFA"/>
    <w:rsid w:val="002F0D63"/>
    <w:rsid w:val="002F2575"/>
    <w:rsid w:val="002F2B04"/>
    <w:rsid w:val="002F4A50"/>
    <w:rsid w:val="00301276"/>
    <w:rsid w:val="0030786A"/>
    <w:rsid w:val="00315A64"/>
    <w:rsid w:val="003246EC"/>
    <w:rsid w:val="00330B16"/>
    <w:rsid w:val="00334B7F"/>
    <w:rsid w:val="003350B8"/>
    <w:rsid w:val="00335B29"/>
    <w:rsid w:val="0034144D"/>
    <w:rsid w:val="00350E2C"/>
    <w:rsid w:val="00353833"/>
    <w:rsid w:val="00362030"/>
    <w:rsid w:val="003667E0"/>
    <w:rsid w:val="00370090"/>
    <w:rsid w:val="00372ADA"/>
    <w:rsid w:val="003738B0"/>
    <w:rsid w:val="0037799A"/>
    <w:rsid w:val="00381506"/>
    <w:rsid w:val="0038357B"/>
    <w:rsid w:val="00384600"/>
    <w:rsid w:val="003956A5"/>
    <w:rsid w:val="003A0616"/>
    <w:rsid w:val="003A39FD"/>
    <w:rsid w:val="003A5B75"/>
    <w:rsid w:val="003A782D"/>
    <w:rsid w:val="003B0890"/>
    <w:rsid w:val="003B1071"/>
    <w:rsid w:val="003B1131"/>
    <w:rsid w:val="003B4BF7"/>
    <w:rsid w:val="003B4CAA"/>
    <w:rsid w:val="003B7D61"/>
    <w:rsid w:val="003C77B5"/>
    <w:rsid w:val="003C7C1E"/>
    <w:rsid w:val="003E5EC2"/>
    <w:rsid w:val="003E6FC1"/>
    <w:rsid w:val="003F4AD4"/>
    <w:rsid w:val="003F595B"/>
    <w:rsid w:val="003F77F0"/>
    <w:rsid w:val="004035EC"/>
    <w:rsid w:val="00406AB6"/>
    <w:rsid w:val="00410FC9"/>
    <w:rsid w:val="00413121"/>
    <w:rsid w:val="00414EFF"/>
    <w:rsid w:val="00415870"/>
    <w:rsid w:val="00416165"/>
    <w:rsid w:val="00416EEC"/>
    <w:rsid w:val="0042213E"/>
    <w:rsid w:val="00425949"/>
    <w:rsid w:val="004324B3"/>
    <w:rsid w:val="004331E1"/>
    <w:rsid w:val="00433500"/>
    <w:rsid w:val="00433883"/>
    <w:rsid w:val="00435277"/>
    <w:rsid w:val="00437104"/>
    <w:rsid w:val="00442335"/>
    <w:rsid w:val="004446E4"/>
    <w:rsid w:val="00446E1B"/>
    <w:rsid w:val="00452F1C"/>
    <w:rsid w:val="00454C62"/>
    <w:rsid w:val="00454D5D"/>
    <w:rsid w:val="00456CCD"/>
    <w:rsid w:val="00464110"/>
    <w:rsid w:val="0046562D"/>
    <w:rsid w:val="0046567D"/>
    <w:rsid w:val="0046668D"/>
    <w:rsid w:val="00473FE1"/>
    <w:rsid w:val="0048414D"/>
    <w:rsid w:val="00484995"/>
    <w:rsid w:val="00487796"/>
    <w:rsid w:val="00493F43"/>
    <w:rsid w:val="0049477E"/>
    <w:rsid w:val="004956C7"/>
    <w:rsid w:val="004965F4"/>
    <w:rsid w:val="00497DA3"/>
    <w:rsid w:val="004A10B9"/>
    <w:rsid w:val="004A2C45"/>
    <w:rsid w:val="004A34EC"/>
    <w:rsid w:val="004A4B19"/>
    <w:rsid w:val="004A4C9E"/>
    <w:rsid w:val="004A7813"/>
    <w:rsid w:val="004B270E"/>
    <w:rsid w:val="004B2C09"/>
    <w:rsid w:val="004B5003"/>
    <w:rsid w:val="004B75C1"/>
    <w:rsid w:val="004B7B25"/>
    <w:rsid w:val="004C1B4A"/>
    <w:rsid w:val="004C4D79"/>
    <w:rsid w:val="004C58A4"/>
    <w:rsid w:val="004C627E"/>
    <w:rsid w:val="004C67D1"/>
    <w:rsid w:val="004D0917"/>
    <w:rsid w:val="004D2420"/>
    <w:rsid w:val="004D421B"/>
    <w:rsid w:val="004E090F"/>
    <w:rsid w:val="004E4566"/>
    <w:rsid w:val="004E6EDE"/>
    <w:rsid w:val="004F07AE"/>
    <w:rsid w:val="004F08DF"/>
    <w:rsid w:val="004F23FF"/>
    <w:rsid w:val="004F3597"/>
    <w:rsid w:val="004F5C06"/>
    <w:rsid w:val="004F6C32"/>
    <w:rsid w:val="00500B72"/>
    <w:rsid w:val="00502F39"/>
    <w:rsid w:val="00510220"/>
    <w:rsid w:val="00511EA7"/>
    <w:rsid w:val="00513324"/>
    <w:rsid w:val="00513AF5"/>
    <w:rsid w:val="00514593"/>
    <w:rsid w:val="00516D52"/>
    <w:rsid w:val="00521A8C"/>
    <w:rsid w:val="005231EB"/>
    <w:rsid w:val="0052338D"/>
    <w:rsid w:val="0052571D"/>
    <w:rsid w:val="00526CD3"/>
    <w:rsid w:val="00530E3F"/>
    <w:rsid w:val="00533578"/>
    <w:rsid w:val="0053725B"/>
    <w:rsid w:val="00537D8F"/>
    <w:rsid w:val="0054123C"/>
    <w:rsid w:val="005516E1"/>
    <w:rsid w:val="00551965"/>
    <w:rsid w:val="0055224B"/>
    <w:rsid w:val="005534FA"/>
    <w:rsid w:val="00554B73"/>
    <w:rsid w:val="005557EB"/>
    <w:rsid w:val="005568B4"/>
    <w:rsid w:val="00560FB9"/>
    <w:rsid w:val="00562764"/>
    <w:rsid w:val="00564D35"/>
    <w:rsid w:val="0056549B"/>
    <w:rsid w:val="0056589A"/>
    <w:rsid w:val="00567864"/>
    <w:rsid w:val="00570C4E"/>
    <w:rsid w:val="005736A3"/>
    <w:rsid w:val="00573B26"/>
    <w:rsid w:val="00574F0C"/>
    <w:rsid w:val="005754C5"/>
    <w:rsid w:val="005811CC"/>
    <w:rsid w:val="00586B05"/>
    <w:rsid w:val="00591BA3"/>
    <w:rsid w:val="00594874"/>
    <w:rsid w:val="0059533D"/>
    <w:rsid w:val="005A09E1"/>
    <w:rsid w:val="005A0CD3"/>
    <w:rsid w:val="005A14EE"/>
    <w:rsid w:val="005A33D1"/>
    <w:rsid w:val="005A6FA4"/>
    <w:rsid w:val="005B5030"/>
    <w:rsid w:val="005B53F4"/>
    <w:rsid w:val="005B7E12"/>
    <w:rsid w:val="005C0314"/>
    <w:rsid w:val="005C1342"/>
    <w:rsid w:val="005D0AC6"/>
    <w:rsid w:val="005D1F03"/>
    <w:rsid w:val="005D3464"/>
    <w:rsid w:val="005D431F"/>
    <w:rsid w:val="005D54B6"/>
    <w:rsid w:val="005D7D62"/>
    <w:rsid w:val="005E0A7D"/>
    <w:rsid w:val="005E370B"/>
    <w:rsid w:val="005E5722"/>
    <w:rsid w:val="005E6E02"/>
    <w:rsid w:val="005F3845"/>
    <w:rsid w:val="005F629A"/>
    <w:rsid w:val="005F7FAF"/>
    <w:rsid w:val="00600474"/>
    <w:rsid w:val="00600CB7"/>
    <w:rsid w:val="00604CE9"/>
    <w:rsid w:val="00610826"/>
    <w:rsid w:val="006108AB"/>
    <w:rsid w:val="00610A90"/>
    <w:rsid w:val="00611CAF"/>
    <w:rsid w:val="00611FE8"/>
    <w:rsid w:val="00616FFF"/>
    <w:rsid w:val="00624F34"/>
    <w:rsid w:val="00630F89"/>
    <w:rsid w:val="00631D3F"/>
    <w:rsid w:val="00632BE0"/>
    <w:rsid w:val="006343FC"/>
    <w:rsid w:val="00636924"/>
    <w:rsid w:val="00644AD8"/>
    <w:rsid w:val="00644DA5"/>
    <w:rsid w:val="00651764"/>
    <w:rsid w:val="00652BAD"/>
    <w:rsid w:val="00652EC1"/>
    <w:rsid w:val="006537ED"/>
    <w:rsid w:val="00655298"/>
    <w:rsid w:val="00660D0D"/>
    <w:rsid w:val="006615F0"/>
    <w:rsid w:val="00662258"/>
    <w:rsid w:val="00662FB8"/>
    <w:rsid w:val="0066305D"/>
    <w:rsid w:val="006634FC"/>
    <w:rsid w:val="006653B1"/>
    <w:rsid w:val="00667546"/>
    <w:rsid w:val="0067039E"/>
    <w:rsid w:val="006723E8"/>
    <w:rsid w:val="0067426A"/>
    <w:rsid w:val="00675E0F"/>
    <w:rsid w:val="00680073"/>
    <w:rsid w:val="00680B49"/>
    <w:rsid w:val="00691076"/>
    <w:rsid w:val="00691FAE"/>
    <w:rsid w:val="00693DB1"/>
    <w:rsid w:val="00694B8A"/>
    <w:rsid w:val="00694C15"/>
    <w:rsid w:val="00694D4A"/>
    <w:rsid w:val="006951E2"/>
    <w:rsid w:val="006954ED"/>
    <w:rsid w:val="006A07B4"/>
    <w:rsid w:val="006A16DD"/>
    <w:rsid w:val="006A6474"/>
    <w:rsid w:val="006A704C"/>
    <w:rsid w:val="006A70BF"/>
    <w:rsid w:val="006B3D9F"/>
    <w:rsid w:val="006B5BD8"/>
    <w:rsid w:val="006C1687"/>
    <w:rsid w:val="006C2B85"/>
    <w:rsid w:val="006C5C22"/>
    <w:rsid w:val="006C7FED"/>
    <w:rsid w:val="006D0CD3"/>
    <w:rsid w:val="006D1A5E"/>
    <w:rsid w:val="006D4320"/>
    <w:rsid w:val="006D4CEA"/>
    <w:rsid w:val="006D6321"/>
    <w:rsid w:val="006D643D"/>
    <w:rsid w:val="006E3F4C"/>
    <w:rsid w:val="006E5E6E"/>
    <w:rsid w:val="006F1EAD"/>
    <w:rsid w:val="007107F0"/>
    <w:rsid w:val="00716D48"/>
    <w:rsid w:val="00720EAE"/>
    <w:rsid w:val="00722DC0"/>
    <w:rsid w:val="00733070"/>
    <w:rsid w:val="00740733"/>
    <w:rsid w:val="007407E0"/>
    <w:rsid w:val="00743656"/>
    <w:rsid w:val="0074649D"/>
    <w:rsid w:val="00747083"/>
    <w:rsid w:val="00747A29"/>
    <w:rsid w:val="00747B73"/>
    <w:rsid w:val="00751039"/>
    <w:rsid w:val="00751467"/>
    <w:rsid w:val="0075169A"/>
    <w:rsid w:val="00752AB9"/>
    <w:rsid w:val="00756CF9"/>
    <w:rsid w:val="00757D67"/>
    <w:rsid w:val="00774992"/>
    <w:rsid w:val="00774A24"/>
    <w:rsid w:val="007857C9"/>
    <w:rsid w:val="007868FA"/>
    <w:rsid w:val="00794875"/>
    <w:rsid w:val="007A376F"/>
    <w:rsid w:val="007A4635"/>
    <w:rsid w:val="007A46DD"/>
    <w:rsid w:val="007A5742"/>
    <w:rsid w:val="007B0640"/>
    <w:rsid w:val="007B1663"/>
    <w:rsid w:val="007C0E9D"/>
    <w:rsid w:val="007C2C55"/>
    <w:rsid w:val="007C4BB3"/>
    <w:rsid w:val="007D0B9F"/>
    <w:rsid w:val="007D3830"/>
    <w:rsid w:val="007D4C6E"/>
    <w:rsid w:val="007D6B2E"/>
    <w:rsid w:val="007E10AB"/>
    <w:rsid w:val="007E640C"/>
    <w:rsid w:val="007E7C90"/>
    <w:rsid w:val="007F010F"/>
    <w:rsid w:val="007F165B"/>
    <w:rsid w:val="007F49A3"/>
    <w:rsid w:val="00801729"/>
    <w:rsid w:val="0080263C"/>
    <w:rsid w:val="00807EBA"/>
    <w:rsid w:val="00811C6C"/>
    <w:rsid w:val="00812AC1"/>
    <w:rsid w:val="00814560"/>
    <w:rsid w:val="00814644"/>
    <w:rsid w:val="00822022"/>
    <w:rsid w:val="008259CA"/>
    <w:rsid w:val="00826B4E"/>
    <w:rsid w:val="00832A73"/>
    <w:rsid w:val="00836070"/>
    <w:rsid w:val="008365A3"/>
    <w:rsid w:val="0084051C"/>
    <w:rsid w:val="008409BA"/>
    <w:rsid w:val="00842B81"/>
    <w:rsid w:val="00843003"/>
    <w:rsid w:val="0084424A"/>
    <w:rsid w:val="00852F51"/>
    <w:rsid w:val="00853554"/>
    <w:rsid w:val="008612AB"/>
    <w:rsid w:val="008638A2"/>
    <w:rsid w:val="00874A3B"/>
    <w:rsid w:val="00875182"/>
    <w:rsid w:val="00877D0F"/>
    <w:rsid w:val="00880C1D"/>
    <w:rsid w:val="0088117E"/>
    <w:rsid w:val="00881EA9"/>
    <w:rsid w:val="00885ABB"/>
    <w:rsid w:val="00885D2E"/>
    <w:rsid w:val="00896B66"/>
    <w:rsid w:val="00897311"/>
    <w:rsid w:val="008A17C5"/>
    <w:rsid w:val="008A2A87"/>
    <w:rsid w:val="008B2766"/>
    <w:rsid w:val="008B4A02"/>
    <w:rsid w:val="008B6D73"/>
    <w:rsid w:val="008C008E"/>
    <w:rsid w:val="008C02F6"/>
    <w:rsid w:val="008C16E6"/>
    <w:rsid w:val="008C65E4"/>
    <w:rsid w:val="008C6874"/>
    <w:rsid w:val="008C70C6"/>
    <w:rsid w:val="008D269D"/>
    <w:rsid w:val="008D5457"/>
    <w:rsid w:val="008E38C3"/>
    <w:rsid w:val="008F0781"/>
    <w:rsid w:val="008F51F9"/>
    <w:rsid w:val="008F5649"/>
    <w:rsid w:val="008F690A"/>
    <w:rsid w:val="00907136"/>
    <w:rsid w:val="0090724D"/>
    <w:rsid w:val="009103B2"/>
    <w:rsid w:val="00912354"/>
    <w:rsid w:val="0091372C"/>
    <w:rsid w:val="00913A10"/>
    <w:rsid w:val="009215FE"/>
    <w:rsid w:val="009219BF"/>
    <w:rsid w:val="00924915"/>
    <w:rsid w:val="009273B4"/>
    <w:rsid w:val="00935CA6"/>
    <w:rsid w:val="00940A8F"/>
    <w:rsid w:val="00943339"/>
    <w:rsid w:val="0095033B"/>
    <w:rsid w:val="00950CA2"/>
    <w:rsid w:val="00955A80"/>
    <w:rsid w:val="0096103D"/>
    <w:rsid w:val="009619D7"/>
    <w:rsid w:val="009637B6"/>
    <w:rsid w:val="0096471B"/>
    <w:rsid w:val="00964DEB"/>
    <w:rsid w:val="00970A3A"/>
    <w:rsid w:val="00970B4E"/>
    <w:rsid w:val="00972BC0"/>
    <w:rsid w:val="00975C20"/>
    <w:rsid w:val="00976D49"/>
    <w:rsid w:val="0098020B"/>
    <w:rsid w:val="009812DA"/>
    <w:rsid w:val="0098693A"/>
    <w:rsid w:val="00986AC3"/>
    <w:rsid w:val="009872B0"/>
    <w:rsid w:val="0099742F"/>
    <w:rsid w:val="009A2987"/>
    <w:rsid w:val="009A35EE"/>
    <w:rsid w:val="009A72F4"/>
    <w:rsid w:val="009B30FF"/>
    <w:rsid w:val="009B42C2"/>
    <w:rsid w:val="009B4DC7"/>
    <w:rsid w:val="009B6415"/>
    <w:rsid w:val="009B684D"/>
    <w:rsid w:val="009B6FEC"/>
    <w:rsid w:val="009C7720"/>
    <w:rsid w:val="009D27A8"/>
    <w:rsid w:val="009D5891"/>
    <w:rsid w:val="009D6637"/>
    <w:rsid w:val="009D758C"/>
    <w:rsid w:val="009E043F"/>
    <w:rsid w:val="009E1143"/>
    <w:rsid w:val="009E2CEC"/>
    <w:rsid w:val="009E5562"/>
    <w:rsid w:val="009E5EBE"/>
    <w:rsid w:val="009E6228"/>
    <w:rsid w:val="009E66E8"/>
    <w:rsid w:val="009F12EA"/>
    <w:rsid w:val="009F5D35"/>
    <w:rsid w:val="009F78A1"/>
    <w:rsid w:val="00A041CB"/>
    <w:rsid w:val="00A068C8"/>
    <w:rsid w:val="00A121CE"/>
    <w:rsid w:val="00A17138"/>
    <w:rsid w:val="00A23EC6"/>
    <w:rsid w:val="00A260B1"/>
    <w:rsid w:val="00A26AF2"/>
    <w:rsid w:val="00A27C6A"/>
    <w:rsid w:val="00A31D0E"/>
    <w:rsid w:val="00A31FF0"/>
    <w:rsid w:val="00A32EDE"/>
    <w:rsid w:val="00A344BC"/>
    <w:rsid w:val="00A37582"/>
    <w:rsid w:val="00A400AA"/>
    <w:rsid w:val="00A409F3"/>
    <w:rsid w:val="00A410FF"/>
    <w:rsid w:val="00A42648"/>
    <w:rsid w:val="00A428F3"/>
    <w:rsid w:val="00A45023"/>
    <w:rsid w:val="00A45E83"/>
    <w:rsid w:val="00A4691A"/>
    <w:rsid w:val="00A4697B"/>
    <w:rsid w:val="00A50663"/>
    <w:rsid w:val="00A535D0"/>
    <w:rsid w:val="00A53763"/>
    <w:rsid w:val="00A5488B"/>
    <w:rsid w:val="00A552F3"/>
    <w:rsid w:val="00A6227E"/>
    <w:rsid w:val="00A64621"/>
    <w:rsid w:val="00A64D7E"/>
    <w:rsid w:val="00A659EF"/>
    <w:rsid w:val="00A662E7"/>
    <w:rsid w:val="00A718E1"/>
    <w:rsid w:val="00A72D12"/>
    <w:rsid w:val="00A743FD"/>
    <w:rsid w:val="00A75890"/>
    <w:rsid w:val="00A76A26"/>
    <w:rsid w:val="00A778AE"/>
    <w:rsid w:val="00A81E9F"/>
    <w:rsid w:val="00A85C56"/>
    <w:rsid w:val="00A870FB"/>
    <w:rsid w:val="00A9040B"/>
    <w:rsid w:val="00A92D1E"/>
    <w:rsid w:val="00A9659C"/>
    <w:rsid w:val="00AA0267"/>
    <w:rsid w:val="00AA0A22"/>
    <w:rsid w:val="00AA11D9"/>
    <w:rsid w:val="00AA19FE"/>
    <w:rsid w:val="00AA34EC"/>
    <w:rsid w:val="00AA68D5"/>
    <w:rsid w:val="00AC43AB"/>
    <w:rsid w:val="00AC7635"/>
    <w:rsid w:val="00AC7720"/>
    <w:rsid w:val="00AD1FFC"/>
    <w:rsid w:val="00AD3D37"/>
    <w:rsid w:val="00AD5671"/>
    <w:rsid w:val="00AE4EAE"/>
    <w:rsid w:val="00AE65D1"/>
    <w:rsid w:val="00AF220C"/>
    <w:rsid w:val="00AF4C05"/>
    <w:rsid w:val="00AF58AC"/>
    <w:rsid w:val="00AF6770"/>
    <w:rsid w:val="00AF7130"/>
    <w:rsid w:val="00B01E2C"/>
    <w:rsid w:val="00B024BB"/>
    <w:rsid w:val="00B02821"/>
    <w:rsid w:val="00B06236"/>
    <w:rsid w:val="00B074CB"/>
    <w:rsid w:val="00B310C1"/>
    <w:rsid w:val="00B3146D"/>
    <w:rsid w:val="00B402AE"/>
    <w:rsid w:val="00B40820"/>
    <w:rsid w:val="00B40B74"/>
    <w:rsid w:val="00B46921"/>
    <w:rsid w:val="00B47B93"/>
    <w:rsid w:val="00B50F4B"/>
    <w:rsid w:val="00B51105"/>
    <w:rsid w:val="00B5418C"/>
    <w:rsid w:val="00B544DD"/>
    <w:rsid w:val="00B55C0D"/>
    <w:rsid w:val="00B561A1"/>
    <w:rsid w:val="00B575E2"/>
    <w:rsid w:val="00B603DA"/>
    <w:rsid w:val="00B616FE"/>
    <w:rsid w:val="00B63779"/>
    <w:rsid w:val="00B65456"/>
    <w:rsid w:val="00B7440C"/>
    <w:rsid w:val="00B75A24"/>
    <w:rsid w:val="00B7700F"/>
    <w:rsid w:val="00B77C3C"/>
    <w:rsid w:val="00B84C69"/>
    <w:rsid w:val="00B85651"/>
    <w:rsid w:val="00B86506"/>
    <w:rsid w:val="00B931F8"/>
    <w:rsid w:val="00B95696"/>
    <w:rsid w:val="00B97F83"/>
    <w:rsid w:val="00BA3727"/>
    <w:rsid w:val="00BA6CB5"/>
    <w:rsid w:val="00BA74B8"/>
    <w:rsid w:val="00BA7D79"/>
    <w:rsid w:val="00BB1635"/>
    <w:rsid w:val="00BB37A8"/>
    <w:rsid w:val="00BB7191"/>
    <w:rsid w:val="00BB7CA5"/>
    <w:rsid w:val="00BC17C8"/>
    <w:rsid w:val="00BC25AF"/>
    <w:rsid w:val="00BC3C8E"/>
    <w:rsid w:val="00BC3F2A"/>
    <w:rsid w:val="00BC5EDD"/>
    <w:rsid w:val="00BC6709"/>
    <w:rsid w:val="00BC76FF"/>
    <w:rsid w:val="00BD0394"/>
    <w:rsid w:val="00BD0CC2"/>
    <w:rsid w:val="00BD0D05"/>
    <w:rsid w:val="00BD299A"/>
    <w:rsid w:val="00BD7110"/>
    <w:rsid w:val="00BE312C"/>
    <w:rsid w:val="00BE5A1A"/>
    <w:rsid w:val="00BF57F9"/>
    <w:rsid w:val="00BF6EA2"/>
    <w:rsid w:val="00BF7B57"/>
    <w:rsid w:val="00C013FE"/>
    <w:rsid w:val="00C03D9C"/>
    <w:rsid w:val="00C06923"/>
    <w:rsid w:val="00C10960"/>
    <w:rsid w:val="00C129BF"/>
    <w:rsid w:val="00C1704D"/>
    <w:rsid w:val="00C20416"/>
    <w:rsid w:val="00C23371"/>
    <w:rsid w:val="00C23986"/>
    <w:rsid w:val="00C241D1"/>
    <w:rsid w:val="00C253DB"/>
    <w:rsid w:val="00C3014F"/>
    <w:rsid w:val="00C304D3"/>
    <w:rsid w:val="00C312EB"/>
    <w:rsid w:val="00C326F8"/>
    <w:rsid w:val="00C32FBE"/>
    <w:rsid w:val="00C33164"/>
    <w:rsid w:val="00C34B36"/>
    <w:rsid w:val="00C35099"/>
    <w:rsid w:val="00C35DA2"/>
    <w:rsid w:val="00C3615C"/>
    <w:rsid w:val="00C42240"/>
    <w:rsid w:val="00C45D6E"/>
    <w:rsid w:val="00C46079"/>
    <w:rsid w:val="00C46191"/>
    <w:rsid w:val="00C52F9C"/>
    <w:rsid w:val="00C655DA"/>
    <w:rsid w:val="00C71AD6"/>
    <w:rsid w:val="00C74EE5"/>
    <w:rsid w:val="00C83DC4"/>
    <w:rsid w:val="00C841D3"/>
    <w:rsid w:val="00C8773B"/>
    <w:rsid w:val="00C87DA9"/>
    <w:rsid w:val="00C90F25"/>
    <w:rsid w:val="00C910A6"/>
    <w:rsid w:val="00C94F7B"/>
    <w:rsid w:val="00C951AB"/>
    <w:rsid w:val="00C957B7"/>
    <w:rsid w:val="00C96792"/>
    <w:rsid w:val="00CA15CE"/>
    <w:rsid w:val="00CA386D"/>
    <w:rsid w:val="00CA6EFD"/>
    <w:rsid w:val="00CA7810"/>
    <w:rsid w:val="00CA7F4D"/>
    <w:rsid w:val="00CB1252"/>
    <w:rsid w:val="00CC4EC8"/>
    <w:rsid w:val="00CC5AB1"/>
    <w:rsid w:val="00CC6CE3"/>
    <w:rsid w:val="00CD5569"/>
    <w:rsid w:val="00CD5ADE"/>
    <w:rsid w:val="00CD7A42"/>
    <w:rsid w:val="00CE2E39"/>
    <w:rsid w:val="00CE3984"/>
    <w:rsid w:val="00CE6CA1"/>
    <w:rsid w:val="00CF00F5"/>
    <w:rsid w:val="00CF03F7"/>
    <w:rsid w:val="00CF40E4"/>
    <w:rsid w:val="00CF6969"/>
    <w:rsid w:val="00CF6E99"/>
    <w:rsid w:val="00D01E3E"/>
    <w:rsid w:val="00D0280B"/>
    <w:rsid w:val="00D03418"/>
    <w:rsid w:val="00D060A3"/>
    <w:rsid w:val="00D07927"/>
    <w:rsid w:val="00D110BA"/>
    <w:rsid w:val="00D12C63"/>
    <w:rsid w:val="00D14BD5"/>
    <w:rsid w:val="00D21B6B"/>
    <w:rsid w:val="00D21FD8"/>
    <w:rsid w:val="00D23744"/>
    <w:rsid w:val="00D2385E"/>
    <w:rsid w:val="00D24A66"/>
    <w:rsid w:val="00D26B0C"/>
    <w:rsid w:val="00D3188C"/>
    <w:rsid w:val="00D33E1D"/>
    <w:rsid w:val="00D35D31"/>
    <w:rsid w:val="00D40BBE"/>
    <w:rsid w:val="00D42595"/>
    <w:rsid w:val="00D42B00"/>
    <w:rsid w:val="00D43F08"/>
    <w:rsid w:val="00D4713A"/>
    <w:rsid w:val="00D50DF6"/>
    <w:rsid w:val="00D52E84"/>
    <w:rsid w:val="00D53220"/>
    <w:rsid w:val="00D54A34"/>
    <w:rsid w:val="00D54CE3"/>
    <w:rsid w:val="00D56178"/>
    <w:rsid w:val="00D608F1"/>
    <w:rsid w:val="00D71E60"/>
    <w:rsid w:val="00D72E45"/>
    <w:rsid w:val="00D738EA"/>
    <w:rsid w:val="00D763D0"/>
    <w:rsid w:val="00D82D92"/>
    <w:rsid w:val="00D84FC5"/>
    <w:rsid w:val="00D921F0"/>
    <w:rsid w:val="00D95762"/>
    <w:rsid w:val="00DA534A"/>
    <w:rsid w:val="00DA632C"/>
    <w:rsid w:val="00DA633B"/>
    <w:rsid w:val="00DA76C7"/>
    <w:rsid w:val="00DB0E5D"/>
    <w:rsid w:val="00DB24EB"/>
    <w:rsid w:val="00DB3925"/>
    <w:rsid w:val="00DB54A5"/>
    <w:rsid w:val="00DB5BE8"/>
    <w:rsid w:val="00DC0AC0"/>
    <w:rsid w:val="00DC1B37"/>
    <w:rsid w:val="00DC2269"/>
    <w:rsid w:val="00DC400A"/>
    <w:rsid w:val="00DC6AF6"/>
    <w:rsid w:val="00DC7221"/>
    <w:rsid w:val="00DD0A34"/>
    <w:rsid w:val="00DD1AF9"/>
    <w:rsid w:val="00DD5D56"/>
    <w:rsid w:val="00DD7FDA"/>
    <w:rsid w:val="00DE0BBB"/>
    <w:rsid w:val="00DE1405"/>
    <w:rsid w:val="00DE2B29"/>
    <w:rsid w:val="00DE6BB1"/>
    <w:rsid w:val="00DE7E4F"/>
    <w:rsid w:val="00DF081A"/>
    <w:rsid w:val="00DF6532"/>
    <w:rsid w:val="00DF7D8B"/>
    <w:rsid w:val="00E01A91"/>
    <w:rsid w:val="00E040AE"/>
    <w:rsid w:val="00E05CF4"/>
    <w:rsid w:val="00E05F4F"/>
    <w:rsid w:val="00E060B9"/>
    <w:rsid w:val="00E06494"/>
    <w:rsid w:val="00E10450"/>
    <w:rsid w:val="00E1180E"/>
    <w:rsid w:val="00E164A1"/>
    <w:rsid w:val="00E17B2C"/>
    <w:rsid w:val="00E22FB6"/>
    <w:rsid w:val="00E30904"/>
    <w:rsid w:val="00E328F3"/>
    <w:rsid w:val="00E34075"/>
    <w:rsid w:val="00E358F2"/>
    <w:rsid w:val="00E37FBF"/>
    <w:rsid w:val="00E40366"/>
    <w:rsid w:val="00E41245"/>
    <w:rsid w:val="00E45750"/>
    <w:rsid w:val="00E50A9D"/>
    <w:rsid w:val="00E50B46"/>
    <w:rsid w:val="00E5131C"/>
    <w:rsid w:val="00E53ABA"/>
    <w:rsid w:val="00E56A8E"/>
    <w:rsid w:val="00E57016"/>
    <w:rsid w:val="00E5745F"/>
    <w:rsid w:val="00E60B17"/>
    <w:rsid w:val="00E62C28"/>
    <w:rsid w:val="00E6677F"/>
    <w:rsid w:val="00E66AF7"/>
    <w:rsid w:val="00E71251"/>
    <w:rsid w:val="00E71A7A"/>
    <w:rsid w:val="00E71AB1"/>
    <w:rsid w:val="00E73CA1"/>
    <w:rsid w:val="00E7490D"/>
    <w:rsid w:val="00E74923"/>
    <w:rsid w:val="00E82FE2"/>
    <w:rsid w:val="00E83CB1"/>
    <w:rsid w:val="00E852D9"/>
    <w:rsid w:val="00E913AB"/>
    <w:rsid w:val="00E91C65"/>
    <w:rsid w:val="00E95836"/>
    <w:rsid w:val="00E96CCD"/>
    <w:rsid w:val="00EA1DD5"/>
    <w:rsid w:val="00EA3D58"/>
    <w:rsid w:val="00EA3E13"/>
    <w:rsid w:val="00EB0894"/>
    <w:rsid w:val="00EB0DA2"/>
    <w:rsid w:val="00EB5690"/>
    <w:rsid w:val="00EB7F45"/>
    <w:rsid w:val="00EC3A96"/>
    <w:rsid w:val="00ED14F2"/>
    <w:rsid w:val="00ED1593"/>
    <w:rsid w:val="00ED2450"/>
    <w:rsid w:val="00ED323C"/>
    <w:rsid w:val="00ED6999"/>
    <w:rsid w:val="00ED709D"/>
    <w:rsid w:val="00EE2661"/>
    <w:rsid w:val="00EE33E9"/>
    <w:rsid w:val="00EE5C25"/>
    <w:rsid w:val="00EE5E51"/>
    <w:rsid w:val="00EE5FA2"/>
    <w:rsid w:val="00EE660A"/>
    <w:rsid w:val="00EE7655"/>
    <w:rsid w:val="00EF08C6"/>
    <w:rsid w:val="00EF4DD6"/>
    <w:rsid w:val="00EF6FF6"/>
    <w:rsid w:val="00F0164F"/>
    <w:rsid w:val="00F073EB"/>
    <w:rsid w:val="00F104E4"/>
    <w:rsid w:val="00F10A1E"/>
    <w:rsid w:val="00F10CF4"/>
    <w:rsid w:val="00F10EB9"/>
    <w:rsid w:val="00F141D1"/>
    <w:rsid w:val="00F20F11"/>
    <w:rsid w:val="00F221A7"/>
    <w:rsid w:val="00F242AF"/>
    <w:rsid w:val="00F279AE"/>
    <w:rsid w:val="00F3196C"/>
    <w:rsid w:val="00F36236"/>
    <w:rsid w:val="00F3776C"/>
    <w:rsid w:val="00F4244E"/>
    <w:rsid w:val="00F42751"/>
    <w:rsid w:val="00F44596"/>
    <w:rsid w:val="00F44880"/>
    <w:rsid w:val="00F45842"/>
    <w:rsid w:val="00F47E26"/>
    <w:rsid w:val="00F553E2"/>
    <w:rsid w:val="00F61693"/>
    <w:rsid w:val="00F634CE"/>
    <w:rsid w:val="00F64643"/>
    <w:rsid w:val="00F64979"/>
    <w:rsid w:val="00F67EE6"/>
    <w:rsid w:val="00F71052"/>
    <w:rsid w:val="00F76CC5"/>
    <w:rsid w:val="00F82AC6"/>
    <w:rsid w:val="00F839CC"/>
    <w:rsid w:val="00F83AE1"/>
    <w:rsid w:val="00F83BD2"/>
    <w:rsid w:val="00F84397"/>
    <w:rsid w:val="00F870C2"/>
    <w:rsid w:val="00F92AC2"/>
    <w:rsid w:val="00F93D02"/>
    <w:rsid w:val="00F948B2"/>
    <w:rsid w:val="00F97D85"/>
    <w:rsid w:val="00FA0886"/>
    <w:rsid w:val="00FA0E51"/>
    <w:rsid w:val="00FA13D1"/>
    <w:rsid w:val="00FA47F3"/>
    <w:rsid w:val="00FA5DEE"/>
    <w:rsid w:val="00FA7085"/>
    <w:rsid w:val="00FA7131"/>
    <w:rsid w:val="00FB0395"/>
    <w:rsid w:val="00FB1866"/>
    <w:rsid w:val="00FB348F"/>
    <w:rsid w:val="00FB467E"/>
    <w:rsid w:val="00FB7BB9"/>
    <w:rsid w:val="00FC2B99"/>
    <w:rsid w:val="00FC4EEF"/>
    <w:rsid w:val="00FC58DA"/>
    <w:rsid w:val="00FD2F45"/>
    <w:rsid w:val="00FD3A4F"/>
    <w:rsid w:val="00FD5FBF"/>
    <w:rsid w:val="00FE0B14"/>
    <w:rsid w:val="00FE18CA"/>
    <w:rsid w:val="00FE1A6A"/>
    <w:rsid w:val="00FE26A3"/>
    <w:rsid w:val="00FF1881"/>
    <w:rsid w:val="00FF2AB4"/>
    <w:rsid w:val="00FF4D79"/>
    <w:rsid w:val="00FF525A"/>
    <w:rsid w:val="00FF7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83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722"/>
    <w:rPr>
      <w:sz w:val="24"/>
      <w:szCs w:val="24"/>
    </w:rPr>
  </w:style>
  <w:style w:type="paragraph" w:styleId="Heading1">
    <w:name w:val="heading 1"/>
    <w:basedOn w:val="Normal"/>
    <w:next w:val="Normal"/>
    <w:link w:val="Heading1Char"/>
    <w:qFormat/>
    <w:rsid w:val="00935CA6"/>
    <w:pPr>
      <w:keepNext/>
      <w:jc w:val="center"/>
      <w:outlineLvl w:val="0"/>
    </w:pPr>
    <w:rPr>
      <w:b/>
      <w:bCs/>
      <w:sz w:val="48"/>
      <w:szCs w:val="48"/>
    </w:rPr>
  </w:style>
  <w:style w:type="paragraph" w:styleId="Heading2">
    <w:name w:val="heading 2"/>
    <w:basedOn w:val="Normal"/>
    <w:next w:val="Normal"/>
    <w:link w:val="Heading2Char"/>
    <w:qFormat/>
    <w:rsid w:val="00DE2B29"/>
    <w:pPr>
      <w:keepNext/>
      <w:numPr>
        <w:numId w:val="5"/>
      </w:numPr>
      <w:ind w:left="360" w:hanging="360"/>
      <w:outlineLvl w:val="1"/>
    </w:pPr>
    <w:rPr>
      <w:sz w:val="28"/>
    </w:rPr>
  </w:style>
  <w:style w:type="paragraph" w:styleId="Heading3">
    <w:name w:val="heading 3"/>
    <w:basedOn w:val="Normal"/>
    <w:next w:val="Normal"/>
    <w:link w:val="Heading3Char"/>
    <w:qFormat/>
    <w:rsid w:val="00935CA6"/>
    <w:pPr>
      <w:numPr>
        <w:numId w:val="6"/>
      </w:numPr>
      <w:outlineLvl w:val="2"/>
    </w:pPr>
  </w:style>
  <w:style w:type="paragraph" w:styleId="Heading4">
    <w:name w:val="heading 4"/>
    <w:basedOn w:val="Normal"/>
    <w:next w:val="Normal"/>
    <w:link w:val="Heading4Char"/>
    <w:qFormat/>
    <w:rsid w:val="00DE2B29"/>
    <w:pPr>
      <w:numPr>
        <w:numId w:val="7"/>
      </w:numPr>
      <w:ind w:left="1080"/>
      <w:outlineLvl w:val="3"/>
    </w:pPr>
  </w:style>
  <w:style w:type="paragraph" w:styleId="Heading5">
    <w:name w:val="heading 5"/>
    <w:basedOn w:val="Style1"/>
    <w:next w:val="Normal"/>
    <w:link w:val="Heading5Char"/>
    <w:qFormat/>
    <w:rsid w:val="00935CA6"/>
    <w:pPr>
      <w:numPr>
        <w:numId w:val="9"/>
      </w:numPr>
      <w:outlineLvl w:val="4"/>
    </w:pPr>
  </w:style>
  <w:style w:type="paragraph" w:styleId="Heading6">
    <w:name w:val="heading 6"/>
    <w:basedOn w:val="Normal"/>
    <w:next w:val="Normal"/>
    <w:link w:val="Heading6Char"/>
    <w:uiPriority w:val="9"/>
    <w:qFormat/>
    <w:rsid w:val="00D0280B"/>
    <w:pPr>
      <w:numPr>
        <w:numId w:val="8"/>
      </w:numPr>
      <w:ind w:left="1800"/>
      <w:outlineLvl w:val="5"/>
    </w:pPr>
    <w:rPr>
      <w:snapToGrid w:val="0"/>
    </w:rPr>
  </w:style>
  <w:style w:type="paragraph" w:styleId="Heading7">
    <w:name w:val="heading 7"/>
    <w:basedOn w:val="Heading6"/>
    <w:next w:val="Normal"/>
    <w:link w:val="Heading7Char"/>
    <w:uiPriority w:val="9"/>
    <w:qFormat/>
    <w:rsid w:val="00655298"/>
    <w:pPr>
      <w:numPr>
        <w:ilvl w:val="1"/>
      </w:numPr>
      <w:ind w:left="2160"/>
      <w:outlineLvl w:val="6"/>
    </w:pPr>
  </w:style>
  <w:style w:type="paragraph" w:styleId="Heading8">
    <w:name w:val="heading 8"/>
    <w:basedOn w:val="Normal"/>
    <w:next w:val="Normal"/>
    <w:link w:val="Heading8Char"/>
    <w:uiPriority w:val="9"/>
    <w:qFormat/>
    <w:rsid w:val="00935CA6"/>
    <w:pPr>
      <w:keepNext/>
      <w:jc w:val="center"/>
      <w:outlineLvl w:val="7"/>
    </w:pPr>
    <w:rPr>
      <w:sz w:val="32"/>
    </w:rPr>
  </w:style>
  <w:style w:type="paragraph" w:styleId="Heading9">
    <w:name w:val="heading 9"/>
    <w:basedOn w:val="Normal"/>
    <w:next w:val="Normal"/>
    <w:link w:val="Heading9Char"/>
    <w:uiPriority w:val="9"/>
    <w:qFormat/>
    <w:rsid w:val="00935CA6"/>
    <w:pPr>
      <w:keepNext/>
      <w:ind w:left="360"/>
      <w:jc w:val="center"/>
      <w:outlineLvl w:val="8"/>
    </w:pPr>
    <w:rPr>
      <w:sz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uiPriority w:val="99"/>
    <w:semiHidden/>
    <w:rsid w:val="005D54B6"/>
  </w:style>
  <w:style w:type="paragraph" w:styleId="Title">
    <w:name w:val="Title"/>
    <w:basedOn w:val="Normal"/>
    <w:link w:val="TitleChar"/>
    <w:qFormat/>
    <w:rsid w:val="00935CA6"/>
    <w:pPr>
      <w:jc w:val="center"/>
    </w:pPr>
    <w:rPr>
      <w:sz w:val="36"/>
    </w:rPr>
  </w:style>
  <w:style w:type="paragraph" w:styleId="BodyText">
    <w:name w:val="Body Text"/>
    <w:basedOn w:val="Normal"/>
    <w:link w:val="BodyTextChar"/>
    <w:uiPriority w:val="99"/>
    <w:semiHidden/>
    <w:rsid w:val="005D54B6"/>
    <w:pPr>
      <w:jc w:val="both"/>
    </w:pPr>
    <w:rPr>
      <w:sz w:val="28"/>
    </w:rPr>
  </w:style>
  <w:style w:type="paragraph" w:styleId="BodyTextIndent">
    <w:name w:val="Body Text Indent"/>
    <w:basedOn w:val="Normal"/>
    <w:link w:val="BodyTextIndentChar"/>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semiHidden/>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935CA6"/>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935CA6"/>
    <w:rPr>
      <w:rFonts w:ascii="Calibri" w:hAnsi="Calibri"/>
      <w:sz w:val="22"/>
      <w:szCs w:val="22"/>
    </w:rPr>
  </w:style>
  <w:style w:type="character" w:customStyle="1" w:styleId="NoSpacingChar">
    <w:name w:val="No Spacing Char"/>
    <w:basedOn w:val="DefaultParagraphFont"/>
    <w:link w:val="NoSpacing"/>
    <w:uiPriority w:val="1"/>
    <w:rsid w:val="00935CA6"/>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935CA6"/>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935CA6"/>
    <w:rPr>
      <w:rFonts w:ascii="Cambria" w:hAnsi="Cambria"/>
      <w:sz w:val="24"/>
      <w:szCs w:val="24"/>
    </w:rPr>
  </w:style>
  <w:style w:type="character" w:customStyle="1" w:styleId="Heading1Char">
    <w:name w:val="Heading 1 Char"/>
    <w:basedOn w:val="DefaultParagraphFont"/>
    <w:link w:val="Heading1"/>
    <w:rsid w:val="00935CA6"/>
    <w:rPr>
      <w:b/>
      <w:bCs/>
      <w:sz w:val="48"/>
      <w:szCs w:val="48"/>
    </w:rPr>
  </w:style>
  <w:style w:type="character" w:customStyle="1" w:styleId="Heading2Char">
    <w:name w:val="Heading 2 Char"/>
    <w:basedOn w:val="DefaultParagraphFont"/>
    <w:link w:val="Heading2"/>
    <w:rsid w:val="00DE2B29"/>
    <w:rPr>
      <w:sz w:val="28"/>
      <w:szCs w:val="24"/>
    </w:rPr>
  </w:style>
  <w:style w:type="character" w:customStyle="1" w:styleId="Heading3Char">
    <w:name w:val="Heading 3 Char"/>
    <w:basedOn w:val="DefaultParagraphFont"/>
    <w:link w:val="Heading3"/>
    <w:rsid w:val="00935CA6"/>
    <w:rPr>
      <w:sz w:val="24"/>
      <w:szCs w:val="24"/>
    </w:rPr>
  </w:style>
  <w:style w:type="character" w:customStyle="1" w:styleId="Heading4Char">
    <w:name w:val="Heading 4 Char"/>
    <w:basedOn w:val="DefaultParagraphFont"/>
    <w:link w:val="Heading4"/>
    <w:rsid w:val="00DE2B29"/>
    <w:rPr>
      <w:sz w:val="24"/>
      <w:szCs w:val="24"/>
    </w:rPr>
  </w:style>
  <w:style w:type="character" w:customStyle="1" w:styleId="Heading5Char">
    <w:name w:val="Heading 5 Char"/>
    <w:basedOn w:val="DefaultParagraphFont"/>
    <w:link w:val="Heading5"/>
    <w:rsid w:val="00935CA6"/>
    <w:rPr>
      <w:sz w:val="24"/>
      <w:szCs w:val="24"/>
    </w:rPr>
  </w:style>
  <w:style w:type="character" w:customStyle="1" w:styleId="Heading6Char">
    <w:name w:val="Heading 6 Char"/>
    <w:basedOn w:val="DefaultParagraphFont"/>
    <w:link w:val="Heading6"/>
    <w:uiPriority w:val="9"/>
    <w:rsid w:val="00D0280B"/>
    <w:rPr>
      <w:snapToGrid w:val="0"/>
      <w:sz w:val="24"/>
      <w:szCs w:val="24"/>
    </w:rPr>
  </w:style>
  <w:style w:type="character" w:customStyle="1" w:styleId="Heading7Char">
    <w:name w:val="Heading 7 Char"/>
    <w:basedOn w:val="DefaultParagraphFont"/>
    <w:link w:val="Heading7"/>
    <w:uiPriority w:val="9"/>
    <w:rsid w:val="00655298"/>
    <w:rPr>
      <w:snapToGrid w:val="0"/>
      <w:sz w:val="24"/>
      <w:szCs w:val="24"/>
    </w:rPr>
  </w:style>
  <w:style w:type="character" w:customStyle="1" w:styleId="Heading8Char">
    <w:name w:val="Heading 8 Char"/>
    <w:basedOn w:val="DefaultParagraphFont"/>
    <w:link w:val="Heading8"/>
    <w:uiPriority w:val="9"/>
    <w:rsid w:val="00935CA6"/>
    <w:rPr>
      <w:sz w:val="32"/>
      <w:szCs w:val="24"/>
    </w:rPr>
  </w:style>
  <w:style w:type="character" w:customStyle="1" w:styleId="Heading9Char">
    <w:name w:val="Heading 9 Char"/>
    <w:basedOn w:val="DefaultParagraphFont"/>
    <w:link w:val="Heading9"/>
    <w:uiPriority w:val="9"/>
    <w:rsid w:val="00935CA6"/>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935CA6"/>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qFormat/>
    <w:rsid w:val="00935CA6"/>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935CA6"/>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uiPriority w:val="99"/>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character" w:styleId="Emphasis">
    <w:name w:val="Emphasis"/>
    <w:basedOn w:val="DefaultParagraphFont"/>
    <w:uiPriority w:val="20"/>
    <w:qFormat/>
    <w:rsid w:val="00087CA6"/>
    <w:rPr>
      <w:i/>
      <w:iCs/>
    </w:rPr>
  </w:style>
  <w:style w:type="paragraph" w:customStyle="1" w:styleId="verse">
    <w:name w:val="verse"/>
    <w:basedOn w:val="Normal"/>
    <w:link w:val="verseChar"/>
    <w:qFormat/>
    <w:rsid w:val="00456CCD"/>
    <w:pPr>
      <w:ind w:left="360" w:hanging="360"/>
    </w:pPr>
    <w:rPr>
      <w:i/>
    </w:rPr>
  </w:style>
  <w:style w:type="character" w:customStyle="1" w:styleId="verseChar">
    <w:name w:val="verse Char"/>
    <w:basedOn w:val="DefaultParagraphFont"/>
    <w:link w:val="verse"/>
    <w:rsid w:val="00456CCD"/>
    <w:rPr>
      <w:i/>
      <w:sz w:val="24"/>
      <w:szCs w:val="24"/>
    </w:rPr>
  </w:style>
  <w:style w:type="paragraph" w:styleId="HTMLPreformatted">
    <w:name w:val="HTML Preformatted"/>
    <w:basedOn w:val="Normal"/>
    <w:link w:val="HTMLPreformattedChar"/>
    <w:uiPriority w:val="99"/>
    <w:semiHidden/>
    <w:unhideWhenUsed/>
    <w:rsid w:val="0060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FFFFFF"/>
      <w:sz w:val="20"/>
      <w:szCs w:val="20"/>
    </w:rPr>
  </w:style>
  <w:style w:type="character" w:customStyle="1" w:styleId="HTMLPreformattedChar">
    <w:name w:val="HTML Preformatted Char"/>
    <w:basedOn w:val="DefaultParagraphFont"/>
    <w:link w:val="HTMLPreformatted"/>
    <w:uiPriority w:val="99"/>
    <w:semiHidden/>
    <w:rsid w:val="00604CE9"/>
    <w:rPr>
      <w:rFonts w:ascii="Courier New" w:hAnsi="Courier New" w:cs="Courier New"/>
      <w:color w:val="FFFFFF"/>
    </w:rPr>
  </w:style>
  <w:style w:type="character" w:customStyle="1" w:styleId="ordinarybold">
    <w:name w:val="ordinary_bold"/>
    <w:basedOn w:val="DefaultParagraphFont"/>
    <w:rsid w:val="00B561A1"/>
  </w:style>
</w:styles>
</file>

<file path=word/webSettings.xml><?xml version="1.0" encoding="utf-8"?>
<w:webSettings xmlns:r="http://schemas.openxmlformats.org/officeDocument/2006/relationships" xmlns:w="http://schemas.openxmlformats.org/wordprocessingml/2006/main">
  <w:divs>
    <w:div w:id="99110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en.wikipedia.org/wiki/Phenomen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Philosophy_of_perception" TargetMode="External"/><Relationship Id="rId17" Type="http://schemas.openxmlformats.org/officeDocument/2006/relationships/hyperlink" Target="http://en.wikipedia.org/wiki/Turn_on,_tune_in,_drop_out" TargetMode="External"/><Relationship Id="rId2" Type="http://schemas.openxmlformats.org/officeDocument/2006/relationships/numbering" Target="numbering.xml"/><Relationship Id="rId16" Type="http://schemas.openxmlformats.org/officeDocument/2006/relationships/hyperlink" Target="http://en.wikipedia.org/wiki/Catch_phra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Epistemology" TargetMode="External"/><Relationship Id="rId5" Type="http://schemas.openxmlformats.org/officeDocument/2006/relationships/webSettings" Target="webSettings.xml"/><Relationship Id="rId15" Type="http://schemas.openxmlformats.org/officeDocument/2006/relationships/hyperlink" Target="http://en.wikipedia.org/wiki/LSD"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en.wikipedia.org/wiki/Counterculture_of_the_1960s" TargetMode="External"/></Relationships>
</file>

<file path=word/_rels/endnotes.xml.rels><?xml version="1.0" encoding="UTF-8" standalone="yes"?>
<Relationships xmlns="http://schemas.openxmlformats.org/package/2006/relationships"><Relationship Id="rId8" Type="http://schemas.openxmlformats.org/officeDocument/2006/relationships/hyperlink" Target="http://en.wikipedia.org/wiki/History" TargetMode="External"/><Relationship Id="rId3" Type="http://schemas.openxmlformats.org/officeDocument/2006/relationships/hyperlink" Target="http://en.wikipedia.org/wiki/God" TargetMode="External"/><Relationship Id="rId7" Type="http://schemas.openxmlformats.org/officeDocument/2006/relationships/hyperlink" Target="http://en.wikipedia.org/wiki/Religion" TargetMode="External"/><Relationship Id="rId2" Type="http://schemas.openxmlformats.org/officeDocument/2006/relationships/hyperlink" Target="http://en.wikipedia.org/wiki/Philosophy" TargetMode="External"/><Relationship Id="rId1" Type="http://schemas.openxmlformats.org/officeDocument/2006/relationships/hyperlink" Target="http://en.wikipedia.org/wiki/Spirituality" TargetMode="External"/><Relationship Id="rId6" Type="http://schemas.openxmlformats.org/officeDocument/2006/relationships/hyperlink" Target="http://en.wikipedia.org/wiki/Cosmology" TargetMode="External"/><Relationship Id="rId11" Type="http://schemas.openxmlformats.org/officeDocument/2006/relationships/hyperlink" Target="http://en.wikipedia.org/wiki/USA" TargetMode="External"/><Relationship Id="rId5" Type="http://schemas.openxmlformats.org/officeDocument/2006/relationships/hyperlink" Target="http://en.wikipedia.org/wiki/Science" TargetMode="External"/><Relationship Id="rId10" Type="http://schemas.openxmlformats.org/officeDocument/2006/relationships/hyperlink" Target="http://en.wikipedia.org/wiki/Chicago,_Illinois" TargetMode="External"/><Relationship Id="rId4" Type="http://schemas.openxmlformats.org/officeDocument/2006/relationships/hyperlink" Target="http://en.wikipedia.org/wiki/Jesus" TargetMode="External"/><Relationship Id="rId9" Type="http://schemas.openxmlformats.org/officeDocument/2006/relationships/hyperlink" Target="http://en.wikipedia.org/wiki/Destin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98732-BA9B-4B38-89C7-A61342741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Cirriculum_template.dotx</Template>
  <TotalTime>54</TotalTime>
  <Pages>40</Pages>
  <Words>13197</Words>
  <Characters>75225</Characters>
  <Application>Microsoft Office Word</Application>
  <DocSecurity>0</DocSecurity>
  <Lines>626</Lines>
  <Paragraphs>176</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Genesis</vt:lpstr>
      <vt:lpstr>UTANGULIZI</vt:lpstr>
      <vt:lpstr>        Class Purpose &amp; Explanation</vt:lpstr>
      <vt:lpstr>        Be sure to begin to MEMORIZE the book of Jude as you take this course. na hakiki</vt:lpstr>
      <vt:lpstr>        </vt:lpstr>
      <vt:lpstr>        .</vt:lpstr>
      <vt:lpstr>        The Definition of a Cult</vt:lpstr>
      <vt:lpstr>        Exhortations - Examine your life by the Word.</vt:lpstr>
      <vt:lpstr>Mbona Watu Wanarutwa Na Ma Ibada</vt:lpstr>
      <vt:lpstr>    They have rejected the Gospel.</vt:lpstr>
      <vt:lpstr>        Many people refuse to believe the Gospel because it exposes sin and calls to rep</vt:lpstr>
      <vt:lpstr>        Many reject and hate truth because of unbelief.</vt:lpstr>
      <vt:lpstr>    </vt:lpstr>
      <vt:lpstr>    They have a love for darkness.</vt:lpstr>
      <vt:lpstr>    They are spiritually immature.</vt:lpstr>
      <vt:lpstr>    </vt:lpstr>
      <vt:lpstr>    Their faith has been undermined by spiritual subversion. </vt:lpstr>
      <vt:lpstr>    </vt:lpstr>
      <vt:lpstr>    They have intellectual pride.</vt:lpstr>
      <vt:lpstr>Dahili Ya Ibada</vt:lpstr>
      <vt:lpstr>    Extra-Biblical Revelations </vt:lpstr>
      <vt:lpstr>    </vt:lpstr>
      <vt:lpstr>    Segmented Biblical attention</vt:lpstr>
      <vt:lpstr>        Over emphasizing one portion of Scripture to the exclusion of others.</vt:lpstr>
      <vt:lpstr>        Examples of segmented Biblical attention.</vt:lpstr>
      <vt:lpstr>    Producing Their Own Salvation</vt:lpstr>
      <vt:lpstr>    Slaves to the Structure</vt:lpstr>
      <vt:lpstr>        Cults bring their followers into slavery. </vt:lpstr>
      <vt:lpstr>    </vt:lpstr>
      <vt:lpstr>        Truth makes men free.</vt:lpstr>
      <vt:lpstr>    Devotion to the Irrational</vt:lpstr>
      <vt:lpstr>    Exclusive of Others</vt:lpstr>
      <vt:lpstr>        Cults become exclusive of all others. </vt:lpstr>
      <vt:lpstr>        </vt:lpstr>
      <vt:lpstr>        Those outside the group are considered enemies. They alone have the answers. The</vt:lpstr>
      <vt:lpstr>        Jesus is the only way for Salvation. (Acts 4:10-12; Rom. 10:13)</vt:lpstr>
      <vt:lpstr>    Uncertain Hope</vt:lpstr>
      <vt:lpstr>    </vt:lpstr>
      <vt:lpstr>    Presenting a New Leader (worship of man) </vt:lpstr>
      <vt:lpstr>    </vt:lpstr>
      <vt:lpstr>    Those that do not believe in the three Persons of the Godhead </vt:lpstr>
      <vt:lpstr>    </vt:lpstr>
      <vt:lpstr>    Financial Exploitation</vt:lpstr>
      <vt:lpstr>Personal Safeguards Against Cults</vt:lpstr>
      <vt:lpstr>    </vt:lpstr>
      <vt:lpstr>    Spiritual Growth</vt:lpstr>
      <vt:lpstr>    </vt:lpstr>
      <vt:lpstr>    True Wisdom</vt:lpstr>
      <vt:lpstr>    Bible Memorization</vt:lpstr>
      <vt:lpstr>        Memorize the Word of God.</vt:lpstr>
      <vt:lpstr>        Memorize the word for spiritual wisdom and strength.</vt:lpstr>
      <vt:lpstr>        Memorize the Word for truth against the false.</vt:lpstr>
      <vt:lpstr>    Clear Biblical Understanding of  Truth</vt:lpstr>
      <vt:lpstr>        </vt:lpstr>
      <vt:lpstr>        There is the truth of Christianity, </vt:lpstr>
      <vt:lpstr>        True Deity and True Humanity</vt:lpstr>
      <vt:lpstr>        The Triune God</vt:lpstr>
      <vt:lpstr>The Christian Responsibility to Cults</vt:lpstr>
      <vt:lpstr>    </vt:lpstr>
      <vt:lpstr>    The Power and Authority of the Believer</vt:lpstr>
      <vt:lpstr>        The Believer’s Power and Authority is from God.</vt:lpstr>
      <vt:lpstr>        What does this Power and Authority Mean?</vt:lpstr>
      <vt:lpstr>        Qualifications to Exercise the Authority of God </vt:lpstr>
      <vt:lpstr>    </vt:lpstr>
      <vt:lpstr>    The Need to Confront</vt:lpstr>
      <vt:lpstr>        Brethren, if a man be overtaken in a fault…</vt:lpstr>
      <vt:lpstr>        Ye that are spiritual…</vt:lpstr>
      <vt:lpstr>        Bear ye one another’s burdens…</vt:lpstr>
      <vt:lpstr>Cultic Philosophies in the Church</vt:lpstr>
      <vt:lpstr>    </vt:lpstr>
      <vt:lpstr>    Gnosticism</vt:lpstr>
      <vt:lpstr>        Denies that faith is essential to salvation.</vt:lpstr>
      <vt:lpstr>        Teaches that knowledge is essential to salvation.</vt:lpstr>
      <vt:lpstr>    Phenomenalism</vt:lpstr>
      <vt:lpstr>        Denies that the just shall live by faith.</vt:lpstr>
      <vt:lpstr>        Teaches that the just shall live by sight.</vt:lpstr>
      <vt:lpstr>    Secularism</vt:lpstr>
      <vt:lpstr>    Humanism</vt:lpstr>
      <vt:lpstr>    Relativism</vt:lpstr>
      <vt:lpstr>    Materialism</vt:lpstr>
      <vt:lpstr>    Pragmatism</vt:lpstr>
      <vt:lpstr>    Evolution and its Hybrids</vt:lpstr>
      <vt:lpstr>        Theory vs. Faith</vt:lpstr>
      <vt:lpstr>        Origin of Evolution</vt:lpstr>
      <vt:lpstr>    </vt:lpstr>
      <vt:lpstr>        The Theory of Evolution is the foundation for humanism, racism, and many other r</vt:lpstr>
      <vt:lpstr>    </vt:lpstr>
      <vt:lpstr>    Mindlessness</vt:lpstr>
      <vt:lpstr>        Mindlessness is a path of life followed by many.</vt:lpstr>
      <vt:lpstr>Curious Fascination of the Darkness</vt:lpstr>
      <vt:lpstr>    </vt:lpstr>
      <vt:lpstr>    Occult</vt:lpstr>
      <vt:lpstr>        Definition of the Occult</vt:lpstr>
      <vt:lpstr>        Danger of the Occult</vt:lpstr>
      <vt:lpstr>        Disciples of the Occult				</vt:lpstr>
      <vt:lpstr>        What kind of people get involved in the occult?</vt:lpstr>
      <vt:lpstr>    Witchcraft</vt:lpstr>
      <vt:lpstr>Dangers of Tolerating Evil</vt:lpstr>
      <vt:lpstr>    Virtual Reality</vt:lpstr>
      <vt:lpstr>    Homosexuality</vt:lpstr>
      <vt:lpstr>    Aids</vt:lpstr>
    </vt:vector>
  </TitlesOfParts>
  <Company/>
  <LinksUpToDate>false</LinksUpToDate>
  <CharactersWithSpaces>88246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Stephen Reynolds, Jr.</cp:lastModifiedBy>
  <cp:revision>4</cp:revision>
  <cp:lastPrinted>2009-10-09T06:52:00Z</cp:lastPrinted>
  <dcterms:created xsi:type="dcterms:W3CDTF">2010-05-09T14:25:00Z</dcterms:created>
  <dcterms:modified xsi:type="dcterms:W3CDTF">2010-05-09T16:43:00Z</dcterms:modified>
</cp:coreProperties>
</file>