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A42392" w:rsidP="00BE1617">
            <w:pPr>
              <w:pStyle w:val="NoSpacing"/>
              <w:ind w:left="720"/>
              <w:rPr>
                <w:b/>
                <w:bCs/>
                <w:caps/>
                <w:sz w:val="72"/>
                <w:szCs w:val="72"/>
              </w:rPr>
            </w:pPr>
            <w:r>
              <w:rPr>
                <w:b/>
                <w:bCs/>
                <w:caps/>
                <w:sz w:val="72"/>
                <w:szCs w:val="72"/>
              </w:rPr>
              <w:t>english ii</w:t>
            </w:r>
          </w:p>
        </w:tc>
      </w:tr>
      <w:tr w:rsidR="00044B39" w:rsidTr="00044B39">
        <w:trPr>
          <w:trHeight w:val="533"/>
        </w:trPr>
        <w:tc>
          <w:tcPr>
            <w:tcW w:w="0" w:type="auto"/>
          </w:tcPr>
          <w:p w:rsidR="00044B39" w:rsidRDefault="00A42392" w:rsidP="00BE1617">
            <w:pPr>
              <w:pStyle w:val="NoSpacing"/>
              <w:ind w:left="720"/>
              <w:rPr>
                <w:color w:val="7F7F7F" w:themeColor="background1" w:themeShade="7F"/>
              </w:rPr>
            </w:pPr>
            <w:r>
              <w:rPr>
                <w:rFonts w:ascii="Cambria" w:hAnsi="Cambria"/>
                <w:sz w:val="44"/>
                <w:szCs w:val="44"/>
              </w:rPr>
              <w:t>Effective Christian Writing</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20352"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6D482A">
        <w:rPr>
          <w:noProof/>
          <w:sz w:val="48"/>
          <w:szCs w:val="48"/>
          <w:u w:val="single"/>
        </w:rPr>
        <w:pict>
          <v:rect id="_x0000_s1588" style="position:absolute;left:0;text-align:left;margin-left:249.45pt;margin-top:487.05pt;width:229.3pt;height:75.3pt;z-index:251621376;mso-position-horizontal-relative:text;mso-position-vertical-relative:text" strokecolor="white">
            <v:textbox style="mso-next-textbox:#_x0000_s1588">
              <w:txbxContent>
                <w:p w:rsidR="009576A3" w:rsidRPr="00454C62" w:rsidRDefault="009576A3" w:rsidP="00ED1593">
                  <w:pPr>
                    <w:pStyle w:val="NoSpacing"/>
                    <w:rPr>
                      <w:b/>
                      <w:sz w:val="28"/>
                      <w:szCs w:val="28"/>
                    </w:rPr>
                  </w:pPr>
                  <w:r w:rsidRPr="00454C62">
                    <w:rPr>
                      <w:b/>
                      <w:sz w:val="28"/>
                      <w:szCs w:val="28"/>
                    </w:rPr>
                    <w:t>DELIVERANCE BIBLE INSTITUTE</w:t>
                  </w:r>
                </w:p>
                <w:p w:rsidR="009576A3" w:rsidRDefault="009576A3"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A42392" w:rsidP="001B3DDA">
            <w:pPr>
              <w:pStyle w:val="NoSpacing"/>
              <w:jc w:val="center"/>
              <w:rPr>
                <w:rFonts w:ascii="Cambria" w:hAnsi="Cambria"/>
                <w:sz w:val="80"/>
                <w:szCs w:val="80"/>
              </w:rPr>
            </w:pPr>
            <w:r>
              <w:rPr>
                <w:rFonts w:ascii="Cambria" w:hAnsi="Cambria"/>
                <w:sz w:val="80"/>
                <w:szCs w:val="80"/>
              </w:rPr>
              <w:t>English II</w:t>
            </w:r>
          </w:p>
        </w:tc>
      </w:tr>
      <w:tr w:rsidR="004331E1" w:rsidTr="0037799A">
        <w:trPr>
          <w:trHeight w:val="360"/>
          <w:jc w:val="center"/>
        </w:trPr>
        <w:tc>
          <w:tcPr>
            <w:tcW w:w="5000" w:type="pct"/>
            <w:vAlign w:val="center"/>
          </w:tcPr>
          <w:p w:rsidR="00F64979" w:rsidRDefault="00A42392" w:rsidP="00A42392">
            <w:pPr>
              <w:pStyle w:val="NoSpacing"/>
              <w:jc w:val="center"/>
              <w:rPr>
                <w:rFonts w:ascii="Cambria" w:hAnsi="Cambria"/>
                <w:sz w:val="44"/>
                <w:szCs w:val="44"/>
              </w:rPr>
            </w:pPr>
            <w:r>
              <w:rPr>
                <w:rFonts w:ascii="Cambria" w:hAnsi="Cambria"/>
                <w:sz w:val="44"/>
                <w:szCs w:val="44"/>
              </w:rPr>
              <w:t>Effective Christian Writing</w:t>
            </w:r>
          </w:p>
          <w:p w:rsidR="00A42392" w:rsidRPr="00403B2A" w:rsidRDefault="00A42392" w:rsidP="00A42392">
            <w:pPr>
              <w:pStyle w:val="NoSpacing"/>
              <w:jc w:val="center"/>
              <w:rPr>
                <w:b/>
                <w:bCs/>
              </w:rPr>
            </w:pPr>
          </w:p>
        </w:tc>
      </w:tr>
    </w:tbl>
    <w:p w:rsidR="00934D9B" w:rsidRDefault="006D482A">
      <w:pPr>
        <w:pStyle w:val="TOC1"/>
        <w:rPr>
          <w:rFonts w:asciiTheme="minorHAnsi" w:eastAsiaTheme="minorEastAsia" w:hAnsiTheme="minorHAnsi" w:cstheme="minorBidi"/>
          <w:sz w:val="22"/>
          <w:szCs w:val="22"/>
        </w:rPr>
      </w:pPr>
      <w:r w:rsidRPr="006D482A">
        <w:fldChar w:fldCharType="begin"/>
      </w:r>
      <w:r w:rsidR="002C429F">
        <w:instrText xml:space="preserve"> TOC \o "1-2" \h \z \u </w:instrText>
      </w:r>
      <w:r w:rsidRPr="006D482A">
        <w:fldChar w:fldCharType="separate"/>
      </w:r>
      <w:hyperlink w:anchor="_Toc306946772" w:history="1">
        <w:r w:rsidR="00934D9B" w:rsidRPr="00CE4AE7">
          <w:rPr>
            <w:rStyle w:val="Hyperlink"/>
          </w:rPr>
          <w:t>Section One: The Philosophy of Writing</w:t>
        </w:r>
        <w:r w:rsidR="00934D9B">
          <w:rPr>
            <w:webHidden/>
          </w:rPr>
          <w:tab/>
        </w:r>
        <w:r>
          <w:rPr>
            <w:webHidden/>
          </w:rPr>
          <w:fldChar w:fldCharType="begin"/>
        </w:r>
        <w:r w:rsidR="00934D9B">
          <w:rPr>
            <w:webHidden/>
          </w:rPr>
          <w:instrText xml:space="preserve"> PAGEREF _Toc306946772 \h </w:instrText>
        </w:r>
        <w:r>
          <w:rPr>
            <w:webHidden/>
          </w:rPr>
        </w:r>
        <w:r>
          <w:rPr>
            <w:webHidden/>
          </w:rPr>
          <w:fldChar w:fldCharType="separate"/>
        </w:r>
        <w:r w:rsidR="001E28E4">
          <w:rPr>
            <w:webHidden/>
          </w:rPr>
          <w:t>2</w:t>
        </w:r>
        <w:r>
          <w:rPr>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73" w:history="1">
        <w:r w:rsidR="00934D9B" w:rsidRPr="00CE4AE7">
          <w:rPr>
            <w:rStyle w:val="Hyperlink"/>
            <w:noProof/>
          </w:rPr>
          <w:t>I.</w:t>
        </w:r>
        <w:r w:rsidR="00934D9B">
          <w:rPr>
            <w:rFonts w:asciiTheme="minorHAnsi" w:eastAsiaTheme="minorEastAsia" w:hAnsiTheme="minorHAnsi" w:cstheme="minorBidi"/>
            <w:noProof/>
            <w:sz w:val="22"/>
            <w:szCs w:val="22"/>
          </w:rPr>
          <w:tab/>
        </w:r>
        <w:r w:rsidR="00934D9B" w:rsidRPr="00CE4AE7">
          <w:rPr>
            <w:rStyle w:val="Hyperlink"/>
            <w:noProof/>
          </w:rPr>
          <w:t>The Preeminent Pen</w:t>
        </w:r>
        <w:r w:rsidR="00934D9B">
          <w:rPr>
            <w:noProof/>
            <w:webHidden/>
          </w:rPr>
          <w:tab/>
        </w:r>
        <w:r>
          <w:rPr>
            <w:noProof/>
            <w:webHidden/>
          </w:rPr>
          <w:fldChar w:fldCharType="begin"/>
        </w:r>
        <w:r w:rsidR="00934D9B">
          <w:rPr>
            <w:noProof/>
            <w:webHidden/>
          </w:rPr>
          <w:instrText xml:space="preserve"> PAGEREF _Toc306946773 \h </w:instrText>
        </w:r>
        <w:r>
          <w:rPr>
            <w:noProof/>
            <w:webHidden/>
          </w:rPr>
        </w:r>
        <w:r>
          <w:rPr>
            <w:noProof/>
            <w:webHidden/>
          </w:rPr>
          <w:fldChar w:fldCharType="separate"/>
        </w:r>
        <w:r w:rsidR="001E28E4">
          <w:rPr>
            <w:noProof/>
            <w:webHidden/>
          </w:rPr>
          <w:t>2</w:t>
        </w:r>
        <w:r>
          <w:rPr>
            <w:noProof/>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74" w:history="1">
        <w:r w:rsidR="00934D9B" w:rsidRPr="00CE4AE7">
          <w:rPr>
            <w:rStyle w:val="Hyperlink"/>
            <w:noProof/>
          </w:rPr>
          <w:t>II.</w:t>
        </w:r>
        <w:r w:rsidR="00934D9B">
          <w:rPr>
            <w:rFonts w:asciiTheme="minorHAnsi" w:eastAsiaTheme="minorEastAsia" w:hAnsiTheme="minorHAnsi" w:cstheme="minorBidi"/>
            <w:noProof/>
            <w:sz w:val="22"/>
            <w:szCs w:val="22"/>
          </w:rPr>
          <w:tab/>
        </w:r>
        <w:r w:rsidR="00934D9B" w:rsidRPr="00CE4AE7">
          <w:rPr>
            <w:rStyle w:val="Hyperlink"/>
            <w:noProof/>
          </w:rPr>
          <w:t>The Powerful Pen</w:t>
        </w:r>
        <w:r w:rsidR="00934D9B">
          <w:rPr>
            <w:noProof/>
            <w:webHidden/>
          </w:rPr>
          <w:tab/>
        </w:r>
        <w:r>
          <w:rPr>
            <w:noProof/>
            <w:webHidden/>
          </w:rPr>
          <w:fldChar w:fldCharType="begin"/>
        </w:r>
        <w:r w:rsidR="00934D9B">
          <w:rPr>
            <w:noProof/>
            <w:webHidden/>
          </w:rPr>
          <w:instrText xml:space="preserve"> PAGEREF _Toc306946774 \h </w:instrText>
        </w:r>
        <w:r>
          <w:rPr>
            <w:noProof/>
            <w:webHidden/>
          </w:rPr>
        </w:r>
        <w:r>
          <w:rPr>
            <w:noProof/>
            <w:webHidden/>
          </w:rPr>
          <w:fldChar w:fldCharType="separate"/>
        </w:r>
        <w:r w:rsidR="001E28E4">
          <w:rPr>
            <w:noProof/>
            <w:webHidden/>
          </w:rPr>
          <w:t>3</w:t>
        </w:r>
        <w:r>
          <w:rPr>
            <w:noProof/>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75" w:history="1">
        <w:r w:rsidR="00934D9B" w:rsidRPr="00CE4AE7">
          <w:rPr>
            <w:rStyle w:val="Hyperlink"/>
            <w:noProof/>
          </w:rPr>
          <w:t>III.</w:t>
        </w:r>
        <w:r w:rsidR="00934D9B">
          <w:rPr>
            <w:rFonts w:asciiTheme="minorHAnsi" w:eastAsiaTheme="minorEastAsia" w:hAnsiTheme="minorHAnsi" w:cstheme="minorBidi"/>
            <w:noProof/>
            <w:sz w:val="22"/>
            <w:szCs w:val="22"/>
          </w:rPr>
          <w:tab/>
        </w:r>
        <w:r w:rsidR="00934D9B" w:rsidRPr="00CE4AE7">
          <w:rPr>
            <w:rStyle w:val="Hyperlink"/>
            <w:noProof/>
          </w:rPr>
          <w:t>Perspicacious</w:t>
        </w:r>
        <w:r w:rsidR="00934D9B">
          <w:rPr>
            <w:noProof/>
            <w:webHidden/>
          </w:rPr>
          <w:tab/>
        </w:r>
        <w:r>
          <w:rPr>
            <w:noProof/>
            <w:webHidden/>
          </w:rPr>
          <w:fldChar w:fldCharType="begin"/>
        </w:r>
        <w:r w:rsidR="00934D9B">
          <w:rPr>
            <w:noProof/>
            <w:webHidden/>
          </w:rPr>
          <w:instrText xml:space="preserve"> PAGEREF _Toc306946775 \h </w:instrText>
        </w:r>
        <w:r>
          <w:rPr>
            <w:noProof/>
            <w:webHidden/>
          </w:rPr>
        </w:r>
        <w:r>
          <w:rPr>
            <w:noProof/>
            <w:webHidden/>
          </w:rPr>
          <w:fldChar w:fldCharType="separate"/>
        </w:r>
        <w:r w:rsidR="001E28E4">
          <w:rPr>
            <w:noProof/>
            <w:webHidden/>
          </w:rPr>
          <w:t>3</w:t>
        </w:r>
        <w:r>
          <w:rPr>
            <w:noProof/>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76" w:history="1">
        <w:r w:rsidR="00934D9B" w:rsidRPr="00CE4AE7">
          <w:rPr>
            <w:rStyle w:val="Hyperlink"/>
            <w:noProof/>
          </w:rPr>
          <w:t>IV.</w:t>
        </w:r>
        <w:r w:rsidR="00934D9B">
          <w:rPr>
            <w:rFonts w:asciiTheme="minorHAnsi" w:eastAsiaTheme="minorEastAsia" w:hAnsiTheme="minorHAnsi" w:cstheme="minorBidi"/>
            <w:noProof/>
            <w:sz w:val="22"/>
            <w:szCs w:val="22"/>
          </w:rPr>
          <w:tab/>
        </w:r>
        <w:r w:rsidR="00934D9B" w:rsidRPr="00CE4AE7">
          <w:rPr>
            <w:rStyle w:val="Hyperlink"/>
            <w:noProof/>
          </w:rPr>
          <w:t>Personable</w:t>
        </w:r>
        <w:r w:rsidR="00934D9B">
          <w:rPr>
            <w:noProof/>
            <w:webHidden/>
          </w:rPr>
          <w:tab/>
        </w:r>
        <w:r>
          <w:rPr>
            <w:noProof/>
            <w:webHidden/>
          </w:rPr>
          <w:fldChar w:fldCharType="begin"/>
        </w:r>
        <w:r w:rsidR="00934D9B">
          <w:rPr>
            <w:noProof/>
            <w:webHidden/>
          </w:rPr>
          <w:instrText xml:space="preserve"> PAGEREF _Toc306946776 \h </w:instrText>
        </w:r>
        <w:r>
          <w:rPr>
            <w:noProof/>
            <w:webHidden/>
          </w:rPr>
        </w:r>
        <w:r>
          <w:rPr>
            <w:noProof/>
            <w:webHidden/>
          </w:rPr>
          <w:fldChar w:fldCharType="separate"/>
        </w:r>
        <w:r w:rsidR="001E28E4">
          <w:rPr>
            <w:noProof/>
            <w:webHidden/>
          </w:rPr>
          <w:t>3</w:t>
        </w:r>
        <w:r>
          <w:rPr>
            <w:noProof/>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77" w:history="1">
        <w:r w:rsidR="00934D9B" w:rsidRPr="00CE4AE7">
          <w:rPr>
            <w:rStyle w:val="Hyperlink"/>
            <w:noProof/>
          </w:rPr>
          <w:t>V.</w:t>
        </w:r>
        <w:r w:rsidR="00934D9B">
          <w:rPr>
            <w:rFonts w:asciiTheme="minorHAnsi" w:eastAsiaTheme="minorEastAsia" w:hAnsiTheme="minorHAnsi" w:cstheme="minorBidi"/>
            <w:noProof/>
            <w:sz w:val="22"/>
            <w:szCs w:val="22"/>
          </w:rPr>
          <w:tab/>
        </w:r>
        <w:r w:rsidR="00934D9B" w:rsidRPr="00CE4AE7">
          <w:rPr>
            <w:rStyle w:val="Hyperlink"/>
            <w:noProof/>
          </w:rPr>
          <w:t>The Polished Pen</w:t>
        </w:r>
        <w:r w:rsidR="00934D9B">
          <w:rPr>
            <w:noProof/>
            <w:webHidden/>
          </w:rPr>
          <w:tab/>
        </w:r>
        <w:r>
          <w:rPr>
            <w:noProof/>
            <w:webHidden/>
          </w:rPr>
          <w:fldChar w:fldCharType="begin"/>
        </w:r>
        <w:r w:rsidR="00934D9B">
          <w:rPr>
            <w:noProof/>
            <w:webHidden/>
          </w:rPr>
          <w:instrText xml:space="preserve"> PAGEREF _Toc306946777 \h </w:instrText>
        </w:r>
        <w:r>
          <w:rPr>
            <w:noProof/>
            <w:webHidden/>
          </w:rPr>
        </w:r>
        <w:r>
          <w:rPr>
            <w:noProof/>
            <w:webHidden/>
          </w:rPr>
          <w:fldChar w:fldCharType="separate"/>
        </w:r>
        <w:r w:rsidR="001E28E4">
          <w:rPr>
            <w:noProof/>
            <w:webHidden/>
          </w:rPr>
          <w:t>3</w:t>
        </w:r>
        <w:r>
          <w:rPr>
            <w:noProof/>
            <w:webHidden/>
          </w:rPr>
          <w:fldChar w:fldCharType="end"/>
        </w:r>
      </w:hyperlink>
    </w:p>
    <w:p w:rsidR="00934D9B" w:rsidRDefault="006D482A">
      <w:pPr>
        <w:pStyle w:val="TOC1"/>
        <w:rPr>
          <w:rFonts w:asciiTheme="minorHAnsi" w:eastAsiaTheme="minorEastAsia" w:hAnsiTheme="minorHAnsi" w:cstheme="minorBidi"/>
          <w:sz w:val="22"/>
          <w:szCs w:val="22"/>
        </w:rPr>
      </w:pPr>
      <w:hyperlink w:anchor="_Toc306946778" w:history="1">
        <w:r w:rsidR="00934D9B" w:rsidRPr="00CE4AE7">
          <w:rPr>
            <w:rStyle w:val="Hyperlink"/>
          </w:rPr>
          <w:t>The Writer</w:t>
        </w:r>
        <w:r w:rsidR="00934D9B">
          <w:rPr>
            <w:webHidden/>
          </w:rPr>
          <w:tab/>
        </w:r>
        <w:r>
          <w:rPr>
            <w:webHidden/>
          </w:rPr>
          <w:fldChar w:fldCharType="begin"/>
        </w:r>
        <w:r w:rsidR="00934D9B">
          <w:rPr>
            <w:webHidden/>
          </w:rPr>
          <w:instrText xml:space="preserve"> PAGEREF _Toc306946778 \h </w:instrText>
        </w:r>
        <w:r>
          <w:rPr>
            <w:webHidden/>
          </w:rPr>
        </w:r>
        <w:r>
          <w:rPr>
            <w:webHidden/>
          </w:rPr>
          <w:fldChar w:fldCharType="separate"/>
        </w:r>
        <w:r w:rsidR="001E28E4">
          <w:rPr>
            <w:webHidden/>
          </w:rPr>
          <w:t>4</w:t>
        </w:r>
        <w:r>
          <w:rPr>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79" w:history="1">
        <w:r w:rsidR="00934D9B" w:rsidRPr="00CE4AE7">
          <w:rPr>
            <w:rStyle w:val="Hyperlink"/>
            <w:noProof/>
          </w:rPr>
          <w:t>I.</w:t>
        </w:r>
        <w:r w:rsidR="00934D9B">
          <w:rPr>
            <w:rFonts w:asciiTheme="minorHAnsi" w:eastAsiaTheme="minorEastAsia" w:hAnsiTheme="minorHAnsi" w:cstheme="minorBidi"/>
            <w:noProof/>
            <w:sz w:val="22"/>
            <w:szCs w:val="22"/>
          </w:rPr>
          <w:tab/>
        </w:r>
        <w:r w:rsidR="00934D9B" w:rsidRPr="00CE4AE7">
          <w:rPr>
            <w:rStyle w:val="Hyperlink"/>
            <w:noProof/>
          </w:rPr>
          <w:t>About the Writer</w:t>
        </w:r>
        <w:r w:rsidR="00934D9B">
          <w:rPr>
            <w:noProof/>
            <w:webHidden/>
          </w:rPr>
          <w:tab/>
        </w:r>
        <w:r>
          <w:rPr>
            <w:noProof/>
            <w:webHidden/>
          </w:rPr>
          <w:fldChar w:fldCharType="begin"/>
        </w:r>
        <w:r w:rsidR="00934D9B">
          <w:rPr>
            <w:noProof/>
            <w:webHidden/>
          </w:rPr>
          <w:instrText xml:space="preserve"> PAGEREF _Toc306946779 \h </w:instrText>
        </w:r>
        <w:r>
          <w:rPr>
            <w:noProof/>
            <w:webHidden/>
          </w:rPr>
        </w:r>
        <w:r>
          <w:rPr>
            <w:noProof/>
            <w:webHidden/>
          </w:rPr>
          <w:fldChar w:fldCharType="separate"/>
        </w:r>
        <w:r w:rsidR="001E28E4">
          <w:rPr>
            <w:noProof/>
            <w:webHidden/>
          </w:rPr>
          <w:t>4</w:t>
        </w:r>
        <w:r>
          <w:rPr>
            <w:noProof/>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80" w:history="1">
        <w:r w:rsidR="00934D9B" w:rsidRPr="00CE4AE7">
          <w:rPr>
            <w:rStyle w:val="Hyperlink"/>
            <w:noProof/>
          </w:rPr>
          <w:t>II.</w:t>
        </w:r>
        <w:r w:rsidR="00934D9B">
          <w:rPr>
            <w:rFonts w:asciiTheme="minorHAnsi" w:eastAsiaTheme="minorEastAsia" w:hAnsiTheme="minorHAnsi" w:cstheme="minorBidi"/>
            <w:noProof/>
            <w:sz w:val="22"/>
            <w:szCs w:val="22"/>
          </w:rPr>
          <w:tab/>
        </w:r>
        <w:r w:rsidR="00934D9B" w:rsidRPr="00CE4AE7">
          <w:rPr>
            <w:rStyle w:val="Hyperlink"/>
            <w:noProof/>
          </w:rPr>
          <w:t>You Can Be Successful in Your Writing</w:t>
        </w:r>
        <w:r w:rsidR="00934D9B">
          <w:rPr>
            <w:noProof/>
            <w:webHidden/>
          </w:rPr>
          <w:tab/>
        </w:r>
        <w:r>
          <w:rPr>
            <w:noProof/>
            <w:webHidden/>
          </w:rPr>
          <w:fldChar w:fldCharType="begin"/>
        </w:r>
        <w:r w:rsidR="00934D9B">
          <w:rPr>
            <w:noProof/>
            <w:webHidden/>
          </w:rPr>
          <w:instrText xml:space="preserve"> PAGEREF _Toc306946780 \h </w:instrText>
        </w:r>
        <w:r>
          <w:rPr>
            <w:noProof/>
            <w:webHidden/>
          </w:rPr>
        </w:r>
        <w:r>
          <w:rPr>
            <w:noProof/>
            <w:webHidden/>
          </w:rPr>
          <w:fldChar w:fldCharType="separate"/>
        </w:r>
        <w:r w:rsidR="001E28E4">
          <w:rPr>
            <w:noProof/>
            <w:webHidden/>
          </w:rPr>
          <w:t>6</w:t>
        </w:r>
        <w:r>
          <w:rPr>
            <w:noProof/>
            <w:webHidden/>
          </w:rPr>
          <w:fldChar w:fldCharType="end"/>
        </w:r>
      </w:hyperlink>
    </w:p>
    <w:p w:rsidR="00934D9B" w:rsidRDefault="006D482A">
      <w:pPr>
        <w:pStyle w:val="TOC1"/>
        <w:rPr>
          <w:rFonts w:asciiTheme="minorHAnsi" w:eastAsiaTheme="minorEastAsia" w:hAnsiTheme="minorHAnsi" w:cstheme="minorBidi"/>
          <w:sz w:val="22"/>
          <w:szCs w:val="22"/>
        </w:rPr>
      </w:pPr>
      <w:hyperlink w:anchor="_Toc306946781" w:history="1">
        <w:r w:rsidR="00934D9B" w:rsidRPr="00CE4AE7">
          <w:rPr>
            <w:rStyle w:val="Hyperlink"/>
          </w:rPr>
          <w:t>The Letter</w:t>
        </w:r>
        <w:r w:rsidR="00934D9B">
          <w:rPr>
            <w:webHidden/>
          </w:rPr>
          <w:tab/>
        </w:r>
        <w:r>
          <w:rPr>
            <w:webHidden/>
          </w:rPr>
          <w:fldChar w:fldCharType="begin"/>
        </w:r>
        <w:r w:rsidR="00934D9B">
          <w:rPr>
            <w:webHidden/>
          </w:rPr>
          <w:instrText xml:space="preserve"> PAGEREF _Toc306946781 \h </w:instrText>
        </w:r>
        <w:r>
          <w:rPr>
            <w:webHidden/>
          </w:rPr>
        </w:r>
        <w:r>
          <w:rPr>
            <w:webHidden/>
          </w:rPr>
          <w:fldChar w:fldCharType="separate"/>
        </w:r>
        <w:r w:rsidR="001E28E4">
          <w:rPr>
            <w:webHidden/>
          </w:rPr>
          <w:t>7</w:t>
        </w:r>
        <w:r>
          <w:rPr>
            <w:webHidden/>
          </w:rPr>
          <w:fldChar w:fldCharType="end"/>
        </w:r>
      </w:hyperlink>
    </w:p>
    <w:p w:rsidR="00934D9B" w:rsidRDefault="006D482A">
      <w:pPr>
        <w:pStyle w:val="TOC1"/>
        <w:rPr>
          <w:rFonts w:asciiTheme="minorHAnsi" w:eastAsiaTheme="minorEastAsia" w:hAnsiTheme="minorHAnsi" w:cstheme="minorBidi"/>
          <w:sz w:val="22"/>
          <w:szCs w:val="22"/>
        </w:rPr>
      </w:pPr>
      <w:hyperlink w:anchor="_Toc306946782" w:history="1">
        <w:r w:rsidR="00934D9B" w:rsidRPr="00CE4AE7">
          <w:rPr>
            <w:rStyle w:val="Hyperlink"/>
          </w:rPr>
          <w:t>The Word</w:t>
        </w:r>
        <w:r w:rsidR="00934D9B">
          <w:rPr>
            <w:webHidden/>
          </w:rPr>
          <w:tab/>
        </w:r>
        <w:r>
          <w:rPr>
            <w:webHidden/>
          </w:rPr>
          <w:fldChar w:fldCharType="begin"/>
        </w:r>
        <w:r w:rsidR="00934D9B">
          <w:rPr>
            <w:webHidden/>
          </w:rPr>
          <w:instrText xml:space="preserve"> PAGEREF _Toc306946782 \h </w:instrText>
        </w:r>
        <w:r>
          <w:rPr>
            <w:webHidden/>
          </w:rPr>
        </w:r>
        <w:r>
          <w:rPr>
            <w:webHidden/>
          </w:rPr>
          <w:fldChar w:fldCharType="separate"/>
        </w:r>
        <w:r w:rsidR="001E28E4">
          <w:rPr>
            <w:webHidden/>
          </w:rPr>
          <w:t>21</w:t>
        </w:r>
        <w:r>
          <w:rPr>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83" w:history="1">
        <w:r w:rsidR="00934D9B" w:rsidRPr="00CE4AE7">
          <w:rPr>
            <w:rStyle w:val="Hyperlink"/>
            <w:noProof/>
          </w:rPr>
          <w:t xml:space="preserve">“Fitly Spoken” </w:t>
        </w:r>
        <w:r w:rsidR="00934D9B" w:rsidRPr="00CE4AE7">
          <w:rPr>
            <w:rStyle w:val="Hyperlink"/>
            <w:i/>
            <w:iCs/>
            <w:noProof/>
          </w:rPr>
          <w:t>spoken upon the wheels</w:t>
        </w:r>
        <w:r w:rsidR="00934D9B">
          <w:rPr>
            <w:noProof/>
            <w:webHidden/>
          </w:rPr>
          <w:tab/>
        </w:r>
        <w:r>
          <w:rPr>
            <w:noProof/>
            <w:webHidden/>
          </w:rPr>
          <w:fldChar w:fldCharType="begin"/>
        </w:r>
        <w:r w:rsidR="00934D9B">
          <w:rPr>
            <w:noProof/>
            <w:webHidden/>
          </w:rPr>
          <w:instrText xml:space="preserve"> PAGEREF _Toc306946783 \h </w:instrText>
        </w:r>
        <w:r>
          <w:rPr>
            <w:noProof/>
            <w:webHidden/>
          </w:rPr>
        </w:r>
        <w:r>
          <w:rPr>
            <w:noProof/>
            <w:webHidden/>
          </w:rPr>
          <w:fldChar w:fldCharType="separate"/>
        </w:r>
        <w:r w:rsidR="001E28E4">
          <w:rPr>
            <w:noProof/>
            <w:webHidden/>
          </w:rPr>
          <w:t>21</w:t>
        </w:r>
        <w:r>
          <w:rPr>
            <w:noProof/>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84" w:history="1">
        <w:r w:rsidR="00934D9B" w:rsidRPr="00CE4AE7">
          <w:rPr>
            <w:rStyle w:val="Hyperlink"/>
            <w:noProof/>
          </w:rPr>
          <w:t>“Apples of Gold in Pictures of Silver”</w:t>
        </w:r>
        <w:r w:rsidR="00934D9B">
          <w:rPr>
            <w:noProof/>
            <w:webHidden/>
          </w:rPr>
          <w:tab/>
        </w:r>
        <w:r>
          <w:rPr>
            <w:noProof/>
            <w:webHidden/>
          </w:rPr>
          <w:fldChar w:fldCharType="begin"/>
        </w:r>
        <w:r w:rsidR="00934D9B">
          <w:rPr>
            <w:noProof/>
            <w:webHidden/>
          </w:rPr>
          <w:instrText xml:space="preserve"> PAGEREF _Toc306946784 \h </w:instrText>
        </w:r>
        <w:r>
          <w:rPr>
            <w:noProof/>
            <w:webHidden/>
          </w:rPr>
        </w:r>
        <w:r>
          <w:rPr>
            <w:noProof/>
            <w:webHidden/>
          </w:rPr>
          <w:fldChar w:fldCharType="separate"/>
        </w:r>
        <w:r w:rsidR="001E28E4">
          <w:rPr>
            <w:noProof/>
            <w:webHidden/>
          </w:rPr>
          <w:t>21</w:t>
        </w:r>
        <w:r>
          <w:rPr>
            <w:noProof/>
            <w:webHidden/>
          </w:rPr>
          <w:fldChar w:fldCharType="end"/>
        </w:r>
      </w:hyperlink>
    </w:p>
    <w:p w:rsidR="00934D9B" w:rsidRDefault="006D482A">
      <w:pPr>
        <w:pStyle w:val="TOC1"/>
        <w:rPr>
          <w:rFonts w:asciiTheme="minorHAnsi" w:eastAsiaTheme="minorEastAsia" w:hAnsiTheme="minorHAnsi" w:cstheme="minorBidi"/>
          <w:sz w:val="22"/>
          <w:szCs w:val="22"/>
        </w:rPr>
      </w:pPr>
      <w:hyperlink w:anchor="_Toc306946785" w:history="1">
        <w:r w:rsidR="00934D9B" w:rsidRPr="00CE4AE7">
          <w:rPr>
            <w:rStyle w:val="Hyperlink"/>
          </w:rPr>
          <w:t>The Sentence</w:t>
        </w:r>
        <w:r w:rsidR="00934D9B">
          <w:rPr>
            <w:webHidden/>
          </w:rPr>
          <w:tab/>
        </w:r>
        <w:r>
          <w:rPr>
            <w:webHidden/>
          </w:rPr>
          <w:fldChar w:fldCharType="begin"/>
        </w:r>
        <w:r w:rsidR="00934D9B">
          <w:rPr>
            <w:webHidden/>
          </w:rPr>
          <w:instrText xml:space="preserve"> PAGEREF _Toc306946785 \h </w:instrText>
        </w:r>
        <w:r>
          <w:rPr>
            <w:webHidden/>
          </w:rPr>
        </w:r>
        <w:r>
          <w:rPr>
            <w:webHidden/>
          </w:rPr>
          <w:fldChar w:fldCharType="separate"/>
        </w:r>
        <w:r w:rsidR="001E28E4">
          <w:rPr>
            <w:webHidden/>
          </w:rPr>
          <w:t>24</w:t>
        </w:r>
        <w:r>
          <w:rPr>
            <w:webHidden/>
          </w:rPr>
          <w:fldChar w:fldCharType="end"/>
        </w:r>
      </w:hyperlink>
    </w:p>
    <w:p w:rsidR="00934D9B" w:rsidRDefault="006D482A">
      <w:pPr>
        <w:pStyle w:val="TOC1"/>
        <w:rPr>
          <w:rFonts w:asciiTheme="minorHAnsi" w:eastAsiaTheme="minorEastAsia" w:hAnsiTheme="minorHAnsi" w:cstheme="minorBidi"/>
          <w:sz w:val="22"/>
          <w:szCs w:val="22"/>
        </w:rPr>
      </w:pPr>
      <w:hyperlink w:anchor="_Toc306946786" w:history="1">
        <w:r w:rsidR="00934D9B" w:rsidRPr="00CE4AE7">
          <w:rPr>
            <w:rStyle w:val="Hyperlink"/>
          </w:rPr>
          <w:t>Where Do I Begin?</w:t>
        </w:r>
        <w:r w:rsidR="00934D9B">
          <w:rPr>
            <w:webHidden/>
          </w:rPr>
          <w:tab/>
        </w:r>
        <w:r>
          <w:rPr>
            <w:webHidden/>
          </w:rPr>
          <w:fldChar w:fldCharType="begin"/>
        </w:r>
        <w:r w:rsidR="00934D9B">
          <w:rPr>
            <w:webHidden/>
          </w:rPr>
          <w:instrText xml:space="preserve"> PAGEREF _Toc306946786 \h </w:instrText>
        </w:r>
        <w:r>
          <w:rPr>
            <w:webHidden/>
          </w:rPr>
        </w:r>
        <w:r>
          <w:rPr>
            <w:webHidden/>
          </w:rPr>
          <w:fldChar w:fldCharType="separate"/>
        </w:r>
        <w:r w:rsidR="001E28E4">
          <w:rPr>
            <w:webHidden/>
          </w:rPr>
          <w:t>29</w:t>
        </w:r>
        <w:r>
          <w:rPr>
            <w:webHidden/>
          </w:rPr>
          <w:fldChar w:fldCharType="end"/>
        </w:r>
      </w:hyperlink>
    </w:p>
    <w:p w:rsidR="00934D9B" w:rsidRDefault="006D482A">
      <w:pPr>
        <w:pStyle w:val="TOC1"/>
        <w:rPr>
          <w:rFonts w:asciiTheme="minorHAnsi" w:eastAsiaTheme="minorEastAsia" w:hAnsiTheme="minorHAnsi" w:cstheme="minorBidi"/>
          <w:sz w:val="22"/>
          <w:szCs w:val="22"/>
        </w:rPr>
      </w:pPr>
      <w:hyperlink w:anchor="_Toc306946787" w:history="1">
        <w:r w:rsidR="00934D9B" w:rsidRPr="00CE4AE7">
          <w:rPr>
            <w:rStyle w:val="Hyperlink"/>
          </w:rPr>
          <w:t>C</w:t>
        </w:r>
        <w:r w:rsidR="00934D9B" w:rsidRPr="00CE4AE7">
          <w:rPr>
            <w:rStyle w:val="Hyperlink"/>
            <w:rFonts w:ascii="Arial" w:hAnsi="Arial" w:cs="Arial"/>
          </w:rPr>
          <w:t>reative Writing</w:t>
        </w:r>
        <w:r w:rsidR="00934D9B">
          <w:rPr>
            <w:webHidden/>
          </w:rPr>
          <w:tab/>
        </w:r>
        <w:r>
          <w:rPr>
            <w:webHidden/>
          </w:rPr>
          <w:fldChar w:fldCharType="begin"/>
        </w:r>
        <w:r w:rsidR="00934D9B">
          <w:rPr>
            <w:webHidden/>
          </w:rPr>
          <w:instrText xml:space="preserve"> PAGEREF _Toc306946787 \h </w:instrText>
        </w:r>
        <w:r>
          <w:rPr>
            <w:webHidden/>
          </w:rPr>
        </w:r>
        <w:r>
          <w:rPr>
            <w:webHidden/>
          </w:rPr>
          <w:fldChar w:fldCharType="separate"/>
        </w:r>
        <w:r w:rsidR="001E28E4">
          <w:rPr>
            <w:webHidden/>
          </w:rPr>
          <w:t>30</w:t>
        </w:r>
        <w:r>
          <w:rPr>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88" w:history="1">
        <w:r w:rsidR="00934D9B" w:rsidRPr="00CE4AE7">
          <w:rPr>
            <w:rStyle w:val="Hyperlink"/>
            <w:rFonts w:asciiTheme="majorHAnsi" w:hAnsiTheme="majorHAnsi"/>
            <w:noProof/>
          </w:rPr>
          <w:t>Criticizing Your Own Work</w:t>
        </w:r>
        <w:r w:rsidR="00934D9B">
          <w:rPr>
            <w:noProof/>
            <w:webHidden/>
          </w:rPr>
          <w:tab/>
        </w:r>
        <w:r>
          <w:rPr>
            <w:noProof/>
            <w:webHidden/>
          </w:rPr>
          <w:fldChar w:fldCharType="begin"/>
        </w:r>
        <w:r w:rsidR="00934D9B">
          <w:rPr>
            <w:noProof/>
            <w:webHidden/>
          </w:rPr>
          <w:instrText xml:space="preserve"> PAGEREF _Toc306946788 \h </w:instrText>
        </w:r>
        <w:r>
          <w:rPr>
            <w:noProof/>
            <w:webHidden/>
          </w:rPr>
        </w:r>
        <w:r>
          <w:rPr>
            <w:noProof/>
            <w:webHidden/>
          </w:rPr>
          <w:fldChar w:fldCharType="separate"/>
        </w:r>
        <w:r w:rsidR="001E28E4">
          <w:rPr>
            <w:noProof/>
            <w:webHidden/>
          </w:rPr>
          <w:t>31</w:t>
        </w:r>
        <w:r>
          <w:rPr>
            <w:noProof/>
            <w:webHidden/>
          </w:rPr>
          <w:fldChar w:fldCharType="end"/>
        </w:r>
      </w:hyperlink>
    </w:p>
    <w:p w:rsidR="00934D9B" w:rsidRDefault="006D482A">
      <w:pPr>
        <w:pStyle w:val="TOC1"/>
        <w:rPr>
          <w:rFonts w:asciiTheme="minorHAnsi" w:eastAsiaTheme="minorEastAsia" w:hAnsiTheme="minorHAnsi" w:cstheme="minorBidi"/>
          <w:sz w:val="22"/>
          <w:szCs w:val="22"/>
        </w:rPr>
      </w:pPr>
      <w:hyperlink w:anchor="_Toc306946789" w:history="1">
        <w:r w:rsidR="00934D9B" w:rsidRPr="00CE4AE7">
          <w:rPr>
            <w:rStyle w:val="Hyperlink"/>
          </w:rPr>
          <w:t>I. Unity</w:t>
        </w:r>
        <w:r w:rsidR="00934D9B">
          <w:rPr>
            <w:webHidden/>
          </w:rPr>
          <w:tab/>
        </w:r>
        <w:r>
          <w:rPr>
            <w:webHidden/>
          </w:rPr>
          <w:fldChar w:fldCharType="begin"/>
        </w:r>
        <w:r w:rsidR="00934D9B">
          <w:rPr>
            <w:webHidden/>
          </w:rPr>
          <w:instrText xml:space="preserve"> PAGEREF _Toc306946789 \h </w:instrText>
        </w:r>
        <w:r>
          <w:rPr>
            <w:webHidden/>
          </w:rPr>
        </w:r>
        <w:r>
          <w:rPr>
            <w:webHidden/>
          </w:rPr>
          <w:fldChar w:fldCharType="separate"/>
        </w:r>
        <w:r w:rsidR="001E28E4">
          <w:rPr>
            <w:webHidden/>
          </w:rPr>
          <w:t>33</w:t>
        </w:r>
        <w:r>
          <w:rPr>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90" w:history="1">
        <w:r w:rsidR="00934D9B" w:rsidRPr="00CE4AE7">
          <w:rPr>
            <w:rStyle w:val="Hyperlink"/>
            <w:noProof/>
          </w:rPr>
          <w:t>A.</w:t>
        </w:r>
        <w:r w:rsidR="00934D9B">
          <w:rPr>
            <w:rFonts w:asciiTheme="minorHAnsi" w:eastAsiaTheme="minorEastAsia" w:hAnsiTheme="minorHAnsi" w:cstheme="minorBidi"/>
            <w:noProof/>
            <w:sz w:val="22"/>
            <w:szCs w:val="22"/>
          </w:rPr>
          <w:tab/>
        </w:r>
        <w:r w:rsidR="00934D9B" w:rsidRPr="00CE4AE7">
          <w:rPr>
            <w:rStyle w:val="Hyperlink"/>
            <w:noProof/>
          </w:rPr>
          <w:t>The Law of Unity</w:t>
        </w:r>
        <w:r w:rsidR="00934D9B">
          <w:rPr>
            <w:noProof/>
            <w:webHidden/>
          </w:rPr>
          <w:tab/>
        </w:r>
        <w:r>
          <w:rPr>
            <w:noProof/>
            <w:webHidden/>
          </w:rPr>
          <w:fldChar w:fldCharType="begin"/>
        </w:r>
        <w:r w:rsidR="00934D9B">
          <w:rPr>
            <w:noProof/>
            <w:webHidden/>
          </w:rPr>
          <w:instrText xml:space="preserve"> PAGEREF _Toc306946790 \h </w:instrText>
        </w:r>
        <w:r>
          <w:rPr>
            <w:noProof/>
            <w:webHidden/>
          </w:rPr>
        </w:r>
        <w:r>
          <w:rPr>
            <w:noProof/>
            <w:webHidden/>
          </w:rPr>
          <w:fldChar w:fldCharType="separate"/>
        </w:r>
        <w:r w:rsidR="001E28E4">
          <w:rPr>
            <w:noProof/>
            <w:webHidden/>
          </w:rPr>
          <w:t>33</w:t>
        </w:r>
        <w:r>
          <w:rPr>
            <w:noProof/>
            <w:webHidden/>
          </w:rPr>
          <w:fldChar w:fldCharType="end"/>
        </w:r>
      </w:hyperlink>
    </w:p>
    <w:p w:rsidR="00934D9B" w:rsidRDefault="006D482A">
      <w:pPr>
        <w:pStyle w:val="TOC1"/>
        <w:rPr>
          <w:rFonts w:asciiTheme="minorHAnsi" w:eastAsiaTheme="minorEastAsia" w:hAnsiTheme="minorHAnsi" w:cstheme="minorBidi"/>
          <w:sz w:val="22"/>
          <w:szCs w:val="22"/>
        </w:rPr>
      </w:pPr>
      <w:hyperlink w:anchor="_Toc306946791" w:history="1">
        <w:r w:rsidR="00934D9B" w:rsidRPr="00CE4AE7">
          <w:rPr>
            <w:rStyle w:val="Hyperlink"/>
          </w:rPr>
          <w:t>II. Coherence</w:t>
        </w:r>
        <w:r w:rsidR="00934D9B">
          <w:rPr>
            <w:webHidden/>
          </w:rPr>
          <w:tab/>
        </w:r>
        <w:r>
          <w:rPr>
            <w:webHidden/>
          </w:rPr>
          <w:fldChar w:fldCharType="begin"/>
        </w:r>
        <w:r w:rsidR="00934D9B">
          <w:rPr>
            <w:webHidden/>
          </w:rPr>
          <w:instrText xml:space="preserve"> PAGEREF _Toc306946791 \h </w:instrText>
        </w:r>
        <w:r>
          <w:rPr>
            <w:webHidden/>
          </w:rPr>
        </w:r>
        <w:r>
          <w:rPr>
            <w:webHidden/>
          </w:rPr>
          <w:fldChar w:fldCharType="separate"/>
        </w:r>
        <w:r w:rsidR="001E28E4">
          <w:rPr>
            <w:webHidden/>
          </w:rPr>
          <w:t>34</w:t>
        </w:r>
        <w:r>
          <w:rPr>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92" w:history="1">
        <w:r w:rsidR="00934D9B" w:rsidRPr="00CE4AE7">
          <w:rPr>
            <w:rStyle w:val="Hyperlink"/>
            <w:noProof/>
          </w:rPr>
          <w:t>A.</w:t>
        </w:r>
        <w:r w:rsidR="00934D9B">
          <w:rPr>
            <w:rFonts w:asciiTheme="minorHAnsi" w:eastAsiaTheme="minorEastAsia" w:hAnsiTheme="minorHAnsi" w:cstheme="minorBidi"/>
            <w:noProof/>
            <w:sz w:val="22"/>
            <w:szCs w:val="22"/>
          </w:rPr>
          <w:tab/>
        </w:r>
        <w:r w:rsidR="00934D9B" w:rsidRPr="00CE4AE7">
          <w:rPr>
            <w:rStyle w:val="Hyperlink"/>
            <w:noProof/>
          </w:rPr>
          <w:t>The Law of Coherence</w:t>
        </w:r>
        <w:r w:rsidR="00934D9B">
          <w:rPr>
            <w:noProof/>
            <w:webHidden/>
          </w:rPr>
          <w:tab/>
        </w:r>
        <w:r>
          <w:rPr>
            <w:noProof/>
            <w:webHidden/>
          </w:rPr>
          <w:fldChar w:fldCharType="begin"/>
        </w:r>
        <w:r w:rsidR="00934D9B">
          <w:rPr>
            <w:noProof/>
            <w:webHidden/>
          </w:rPr>
          <w:instrText xml:space="preserve"> PAGEREF _Toc306946792 \h </w:instrText>
        </w:r>
        <w:r>
          <w:rPr>
            <w:noProof/>
            <w:webHidden/>
          </w:rPr>
        </w:r>
        <w:r>
          <w:rPr>
            <w:noProof/>
            <w:webHidden/>
          </w:rPr>
          <w:fldChar w:fldCharType="separate"/>
        </w:r>
        <w:r w:rsidR="001E28E4">
          <w:rPr>
            <w:noProof/>
            <w:webHidden/>
          </w:rPr>
          <w:t>34</w:t>
        </w:r>
        <w:r>
          <w:rPr>
            <w:noProof/>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93" w:history="1">
        <w:r w:rsidR="00934D9B" w:rsidRPr="00CE4AE7">
          <w:rPr>
            <w:rStyle w:val="Hyperlink"/>
            <w:noProof/>
          </w:rPr>
          <w:t>B.</w:t>
        </w:r>
        <w:r w:rsidR="00934D9B">
          <w:rPr>
            <w:rFonts w:asciiTheme="minorHAnsi" w:eastAsiaTheme="minorEastAsia" w:hAnsiTheme="minorHAnsi" w:cstheme="minorBidi"/>
            <w:noProof/>
            <w:sz w:val="22"/>
            <w:szCs w:val="22"/>
          </w:rPr>
          <w:tab/>
        </w:r>
        <w:r w:rsidR="00934D9B" w:rsidRPr="00CE4AE7">
          <w:rPr>
            <w:rStyle w:val="Hyperlink"/>
            <w:noProof/>
          </w:rPr>
          <w:t>Hindrances to Coherence in the Composition</w:t>
        </w:r>
        <w:r w:rsidR="00934D9B">
          <w:rPr>
            <w:noProof/>
            <w:webHidden/>
          </w:rPr>
          <w:tab/>
        </w:r>
        <w:r>
          <w:rPr>
            <w:noProof/>
            <w:webHidden/>
          </w:rPr>
          <w:fldChar w:fldCharType="begin"/>
        </w:r>
        <w:r w:rsidR="00934D9B">
          <w:rPr>
            <w:noProof/>
            <w:webHidden/>
          </w:rPr>
          <w:instrText xml:space="preserve"> PAGEREF _Toc306946793 \h </w:instrText>
        </w:r>
        <w:r>
          <w:rPr>
            <w:noProof/>
            <w:webHidden/>
          </w:rPr>
        </w:r>
        <w:r>
          <w:rPr>
            <w:noProof/>
            <w:webHidden/>
          </w:rPr>
          <w:fldChar w:fldCharType="separate"/>
        </w:r>
        <w:r w:rsidR="001E28E4">
          <w:rPr>
            <w:noProof/>
            <w:webHidden/>
          </w:rPr>
          <w:t>34</w:t>
        </w:r>
        <w:r>
          <w:rPr>
            <w:noProof/>
            <w:webHidden/>
          </w:rPr>
          <w:fldChar w:fldCharType="end"/>
        </w:r>
      </w:hyperlink>
    </w:p>
    <w:p w:rsidR="00934D9B" w:rsidRDefault="006D482A">
      <w:pPr>
        <w:pStyle w:val="TOC1"/>
        <w:rPr>
          <w:rFonts w:asciiTheme="minorHAnsi" w:eastAsiaTheme="minorEastAsia" w:hAnsiTheme="minorHAnsi" w:cstheme="minorBidi"/>
          <w:sz w:val="22"/>
          <w:szCs w:val="22"/>
        </w:rPr>
      </w:pPr>
      <w:hyperlink w:anchor="_Toc306946794" w:history="1">
        <w:r w:rsidR="00934D9B" w:rsidRPr="00CE4AE7">
          <w:rPr>
            <w:rStyle w:val="Hyperlink"/>
          </w:rPr>
          <w:t>III. Emphasis</w:t>
        </w:r>
        <w:r w:rsidR="00934D9B">
          <w:rPr>
            <w:webHidden/>
          </w:rPr>
          <w:tab/>
        </w:r>
        <w:r>
          <w:rPr>
            <w:webHidden/>
          </w:rPr>
          <w:fldChar w:fldCharType="begin"/>
        </w:r>
        <w:r w:rsidR="00934D9B">
          <w:rPr>
            <w:webHidden/>
          </w:rPr>
          <w:instrText xml:space="preserve"> PAGEREF _Toc306946794 \h </w:instrText>
        </w:r>
        <w:r>
          <w:rPr>
            <w:webHidden/>
          </w:rPr>
        </w:r>
        <w:r>
          <w:rPr>
            <w:webHidden/>
          </w:rPr>
          <w:fldChar w:fldCharType="separate"/>
        </w:r>
        <w:r w:rsidR="001E28E4">
          <w:rPr>
            <w:webHidden/>
          </w:rPr>
          <w:t>35</w:t>
        </w:r>
        <w:r>
          <w:rPr>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95" w:history="1">
        <w:r w:rsidR="00934D9B" w:rsidRPr="00CE4AE7">
          <w:rPr>
            <w:rStyle w:val="Hyperlink"/>
            <w:noProof/>
          </w:rPr>
          <w:t>A.</w:t>
        </w:r>
        <w:r w:rsidR="00934D9B">
          <w:rPr>
            <w:rFonts w:asciiTheme="minorHAnsi" w:eastAsiaTheme="minorEastAsia" w:hAnsiTheme="minorHAnsi" w:cstheme="minorBidi"/>
            <w:noProof/>
            <w:sz w:val="22"/>
            <w:szCs w:val="22"/>
          </w:rPr>
          <w:tab/>
        </w:r>
        <w:r w:rsidR="00934D9B" w:rsidRPr="00CE4AE7">
          <w:rPr>
            <w:rStyle w:val="Hyperlink"/>
            <w:noProof/>
          </w:rPr>
          <w:t>The Law of Emphasis</w:t>
        </w:r>
        <w:r w:rsidR="00934D9B">
          <w:rPr>
            <w:noProof/>
            <w:webHidden/>
          </w:rPr>
          <w:tab/>
        </w:r>
        <w:r>
          <w:rPr>
            <w:noProof/>
            <w:webHidden/>
          </w:rPr>
          <w:fldChar w:fldCharType="begin"/>
        </w:r>
        <w:r w:rsidR="00934D9B">
          <w:rPr>
            <w:noProof/>
            <w:webHidden/>
          </w:rPr>
          <w:instrText xml:space="preserve"> PAGEREF _Toc306946795 \h </w:instrText>
        </w:r>
        <w:r>
          <w:rPr>
            <w:noProof/>
            <w:webHidden/>
          </w:rPr>
        </w:r>
        <w:r>
          <w:rPr>
            <w:noProof/>
            <w:webHidden/>
          </w:rPr>
          <w:fldChar w:fldCharType="separate"/>
        </w:r>
        <w:r w:rsidR="001E28E4">
          <w:rPr>
            <w:noProof/>
            <w:webHidden/>
          </w:rPr>
          <w:t>35</w:t>
        </w:r>
        <w:r>
          <w:rPr>
            <w:noProof/>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96" w:history="1">
        <w:r w:rsidR="00934D9B" w:rsidRPr="00CE4AE7">
          <w:rPr>
            <w:rStyle w:val="Hyperlink"/>
            <w:noProof/>
          </w:rPr>
          <w:t>C.</w:t>
        </w:r>
        <w:r w:rsidR="00934D9B">
          <w:rPr>
            <w:rFonts w:asciiTheme="minorHAnsi" w:eastAsiaTheme="minorEastAsia" w:hAnsiTheme="minorHAnsi" w:cstheme="minorBidi"/>
            <w:noProof/>
            <w:sz w:val="22"/>
            <w:szCs w:val="22"/>
          </w:rPr>
          <w:tab/>
        </w:r>
        <w:r w:rsidR="00934D9B" w:rsidRPr="00CE4AE7">
          <w:rPr>
            <w:rStyle w:val="Hyperlink"/>
            <w:noProof/>
          </w:rPr>
          <w:t>Hindrances to Emphasis in the Composition</w:t>
        </w:r>
        <w:r w:rsidR="00934D9B">
          <w:rPr>
            <w:noProof/>
            <w:webHidden/>
          </w:rPr>
          <w:tab/>
        </w:r>
        <w:r>
          <w:rPr>
            <w:noProof/>
            <w:webHidden/>
          </w:rPr>
          <w:fldChar w:fldCharType="begin"/>
        </w:r>
        <w:r w:rsidR="00934D9B">
          <w:rPr>
            <w:noProof/>
            <w:webHidden/>
          </w:rPr>
          <w:instrText xml:space="preserve"> PAGEREF _Toc306946796 \h </w:instrText>
        </w:r>
        <w:r>
          <w:rPr>
            <w:noProof/>
            <w:webHidden/>
          </w:rPr>
        </w:r>
        <w:r>
          <w:rPr>
            <w:noProof/>
            <w:webHidden/>
          </w:rPr>
          <w:fldChar w:fldCharType="separate"/>
        </w:r>
        <w:r w:rsidR="001E28E4">
          <w:rPr>
            <w:noProof/>
            <w:webHidden/>
          </w:rPr>
          <w:t>35</w:t>
        </w:r>
        <w:r>
          <w:rPr>
            <w:noProof/>
            <w:webHidden/>
          </w:rPr>
          <w:fldChar w:fldCharType="end"/>
        </w:r>
      </w:hyperlink>
    </w:p>
    <w:p w:rsidR="00934D9B" w:rsidRDefault="006D482A">
      <w:pPr>
        <w:pStyle w:val="TOC1"/>
        <w:rPr>
          <w:rFonts w:asciiTheme="minorHAnsi" w:eastAsiaTheme="minorEastAsia" w:hAnsiTheme="minorHAnsi" w:cstheme="minorBidi"/>
          <w:sz w:val="22"/>
          <w:szCs w:val="22"/>
        </w:rPr>
      </w:pPr>
      <w:hyperlink w:anchor="_Toc306946797" w:history="1">
        <w:r w:rsidR="00934D9B" w:rsidRPr="00CE4AE7">
          <w:rPr>
            <w:rStyle w:val="Hyperlink"/>
          </w:rPr>
          <w:t>IV. Euphony</w:t>
        </w:r>
        <w:r w:rsidR="00934D9B">
          <w:rPr>
            <w:webHidden/>
          </w:rPr>
          <w:tab/>
        </w:r>
        <w:r>
          <w:rPr>
            <w:webHidden/>
          </w:rPr>
          <w:fldChar w:fldCharType="begin"/>
        </w:r>
        <w:r w:rsidR="00934D9B">
          <w:rPr>
            <w:webHidden/>
          </w:rPr>
          <w:instrText xml:space="preserve"> PAGEREF _Toc306946797 \h </w:instrText>
        </w:r>
        <w:r>
          <w:rPr>
            <w:webHidden/>
          </w:rPr>
        </w:r>
        <w:r>
          <w:rPr>
            <w:webHidden/>
          </w:rPr>
          <w:fldChar w:fldCharType="separate"/>
        </w:r>
        <w:r w:rsidR="001E28E4">
          <w:rPr>
            <w:webHidden/>
          </w:rPr>
          <w:t>36</w:t>
        </w:r>
        <w:r>
          <w:rPr>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98" w:history="1">
        <w:r w:rsidR="00934D9B" w:rsidRPr="00CE4AE7">
          <w:rPr>
            <w:rStyle w:val="Hyperlink"/>
            <w:noProof/>
          </w:rPr>
          <w:t>A.</w:t>
        </w:r>
        <w:r w:rsidR="00934D9B">
          <w:rPr>
            <w:rFonts w:asciiTheme="minorHAnsi" w:eastAsiaTheme="minorEastAsia" w:hAnsiTheme="minorHAnsi" w:cstheme="minorBidi"/>
            <w:noProof/>
            <w:sz w:val="22"/>
            <w:szCs w:val="22"/>
          </w:rPr>
          <w:tab/>
        </w:r>
        <w:r w:rsidR="00934D9B" w:rsidRPr="00CE4AE7">
          <w:rPr>
            <w:rStyle w:val="Hyperlink"/>
            <w:noProof/>
          </w:rPr>
          <w:t>The Law of Euphony</w:t>
        </w:r>
        <w:r w:rsidR="00934D9B">
          <w:rPr>
            <w:noProof/>
            <w:webHidden/>
          </w:rPr>
          <w:tab/>
        </w:r>
        <w:r>
          <w:rPr>
            <w:noProof/>
            <w:webHidden/>
          </w:rPr>
          <w:fldChar w:fldCharType="begin"/>
        </w:r>
        <w:r w:rsidR="00934D9B">
          <w:rPr>
            <w:noProof/>
            <w:webHidden/>
          </w:rPr>
          <w:instrText xml:space="preserve"> PAGEREF _Toc306946798 \h </w:instrText>
        </w:r>
        <w:r>
          <w:rPr>
            <w:noProof/>
            <w:webHidden/>
          </w:rPr>
        </w:r>
        <w:r>
          <w:rPr>
            <w:noProof/>
            <w:webHidden/>
          </w:rPr>
          <w:fldChar w:fldCharType="separate"/>
        </w:r>
        <w:r w:rsidR="001E28E4">
          <w:rPr>
            <w:noProof/>
            <w:webHidden/>
          </w:rPr>
          <w:t>36</w:t>
        </w:r>
        <w:r>
          <w:rPr>
            <w:noProof/>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799" w:history="1">
        <w:r w:rsidR="00934D9B" w:rsidRPr="00CE4AE7">
          <w:rPr>
            <w:rStyle w:val="Hyperlink"/>
            <w:noProof/>
          </w:rPr>
          <w:t>B.</w:t>
        </w:r>
        <w:r w:rsidR="00934D9B">
          <w:rPr>
            <w:rFonts w:asciiTheme="minorHAnsi" w:eastAsiaTheme="minorEastAsia" w:hAnsiTheme="minorHAnsi" w:cstheme="minorBidi"/>
            <w:noProof/>
            <w:sz w:val="22"/>
            <w:szCs w:val="22"/>
          </w:rPr>
          <w:tab/>
        </w:r>
        <w:r w:rsidR="00934D9B" w:rsidRPr="00CE4AE7">
          <w:rPr>
            <w:rStyle w:val="Hyperlink"/>
            <w:noProof/>
          </w:rPr>
          <w:t>Hindrances to Euphony in the Composition</w:t>
        </w:r>
        <w:r w:rsidR="00934D9B">
          <w:rPr>
            <w:noProof/>
            <w:webHidden/>
          </w:rPr>
          <w:tab/>
        </w:r>
        <w:r>
          <w:rPr>
            <w:noProof/>
            <w:webHidden/>
          </w:rPr>
          <w:fldChar w:fldCharType="begin"/>
        </w:r>
        <w:r w:rsidR="00934D9B">
          <w:rPr>
            <w:noProof/>
            <w:webHidden/>
          </w:rPr>
          <w:instrText xml:space="preserve"> PAGEREF _Toc306946799 \h </w:instrText>
        </w:r>
        <w:r>
          <w:rPr>
            <w:noProof/>
            <w:webHidden/>
          </w:rPr>
        </w:r>
        <w:r>
          <w:rPr>
            <w:noProof/>
            <w:webHidden/>
          </w:rPr>
          <w:fldChar w:fldCharType="separate"/>
        </w:r>
        <w:r w:rsidR="001E28E4">
          <w:rPr>
            <w:noProof/>
            <w:webHidden/>
          </w:rPr>
          <w:t>36</w:t>
        </w:r>
        <w:r>
          <w:rPr>
            <w:noProof/>
            <w:webHidden/>
          </w:rPr>
          <w:fldChar w:fldCharType="end"/>
        </w:r>
      </w:hyperlink>
    </w:p>
    <w:p w:rsidR="00934D9B" w:rsidRDefault="006D482A">
      <w:pPr>
        <w:pStyle w:val="TOC2"/>
        <w:rPr>
          <w:rFonts w:asciiTheme="minorHAnsi" w:eastAsiaTheme="minorEastAsia" w:hAnsiTheme="minorHAnsi" w:cstheme="minorBidi"/>
          <w:noProof/>
          <w:sz w:val="22"/>
          <w:szCs w:val="22"/>
        </w:rPr>
      </w:pPr>
      <w:hyperlink w:anchor="_Toc306946800" w:history="1">
        <w:r w:rsidR="00934D9B" w:rsidRPr="00CE4AE7">
          <w:rPr>
            <w:rStyle w:val="Hyperlink"/>
            <w:noProof/>
          </w:rPr>
          <w:t>C.</w:t>
        </w:r>
        <w:r w:rsidR="00934D9B">
          <w:rPr>
            <w:rFonts w:asciiTheme="minorHAnsi" w:eastAsiaTheme="minorEastAsia" w:hAnsiTheme="minorHAnsi" w:cstheme="minorBidi"/>
            <w:noProof/>
            <w:sz w:val="22"/>
            <w:szCs w:val="22"/>
          </w:rPr>
          <w:tab/>
        </w:r>
        <w:r w:rsidR="00934D9B" w:rsidRPr="00CE4AE7">
          <w:rPr>
            <w:rStyle w:val="Hyperlink"/>
            <w:noProof/>
          </w:rPr>
          <w:t>Means of Securing Euphony in the Composition</w:t>
        </w:r>
        <w:r w:rsidR="00934D9B">
          <w:rPr>
            <w:noProof/>
            <w:webHidden/>
          </w:rPr>
          <w:tab/>
        </w:r>
        <w:r>
          <w:rPr>
            <w:noProof/>
            <w:webHidden/>
          </w:rPr>
          <w:fldChar w:fldCharType="begin"/>
        </w:r>
        <w:r w:rsidR="00934D9B">
          <w:rPr>
            <w:noProof/>
            <w:webHidden/>
          </w:rPr>
          <w:instrText xml:space="preserve"> PAGEREF _Toc306946800 \h </w:instrText>
        </w:r>
        <w:r>
          <w:rPr>
            <w:noProof/>
            <w:webHidden/>
          </w:rPr>
        </w:r>
        <w:r>
          <w:rPr>
            <w:noProof/>
            <w:webHidden/>
          </w:rPr>
          <w:fldChar w:fldCharType="separate"/>
        </w:r>
        <w:r w:rsidR="001E28E4">
          <w:rPr>
            <w:noProof/>
            <w:webHidden/>
          </w:rPr>
          <w:t>37</w:t>
        </w:r>
        <w:r>
          <w:rPr>
            <w:noProof/>
            <w:webHidden/>
          </w:rPr>
          <w:fldChar w:fldCharType="end"/>
        </w:r>
      </w:hyperlink>
    </w:p>
    <w:p w:rsidR="001A7607" w:rsidRPr="004D6472" w:rsidRDefault="006D482A" w:rsidP="004D6472">
      <w:pPr>
        <w:pStyle w:val="Heading1"/>
        <w:jc w:val="left"/>
      </w:pPr>
      <w:r>
        <w:fldChar w:fldCharType="end"/>
      </w:r>
    </w:p>
    <w:p w:rsidR="004D6472" w:rsidRDefault="004D6472">
      <w:pPr>
        <w:rPr>
          <w:b/>
          <w:bCs/>
          <w:sz w:val="48"/>
          <w:szCs w:val="48"/>
        </w:rPr>
      </w:pPr>
      <w:r>
        <w:br w:type="page"/>
      </w:r>
    </w:p>
    <w:p w:rsidR="006E2534" w:rsidRDefault="00C27481" w:rsidP="003C140C">
      <w:pPr>
        <w:pStyle w:val="Heading1"/>
      </w:pPr>
      <w:bookmarkStart w:id="0" w:name="_Toc306946772"/>
      <w:r>
        <w:lastRenderedPageBreak/>
        <w:t xml:space="preserve">Section One: </w:t>
      </w:r>
      <w:r w:rsidR="00934D9B">
        <w:t>The Philosophy of Writing</w:t>
      </w:r>
      <w:bookmarkEnd w:id="0"/>
    </w:p>
    <w:p w:rsidR="00C66AD7" w:rsidRPr="00291E42" w:rsidRDefault="009576A3" w:rsidP="00C66AD7">
      <w:pPr>
        <w:rPr>
          <w:sz w:val="28"/>
          <w:szCs w:val="28"/>
        </w:rPr>
      </w:pPr>
      <w:r w:rsidRPr="00291E42">
        <w:rPr>
          <w:sz w:val="28"/>
          <w:szCs w:val="28"/>
        </w:rPr>
        <w:t>Introduction to the Pen</w:t>
      </w:r>
    </w:p>
    <w:p w:rsidR="009576A3" w:rsidRPr="00C66AD7" w:rsidRDefault="009576A3" w:rsidP="00C66AD7"/>
    <w:p w:rsidR="009576A3" w:rsidRDefault="009576A3" w:rsidP="009576A3">
      <w:pPr>
        <w:pStyle w:val="Heading3"/>
      </w:pPr>
      <w:r>
        <w:t>Peculiar Pen Facts</w:t>
      </w:r>
    </w:p>
    <w:p w:rsidR="009576A3" w:rsidRDefault="009576A3" w:rsidP="00BF104C">
      <w:pPr>
        <w:pStyle w:val="ListParagraph"/>
        <w:numPr>
          <w:ilvl w:val="1"/>
          <w:numId w:val="44"/>
        </w:numPr>
        <w:ind w:left="1080"/>
      </w:pPr>
      <w:r>
        <w:t xml:space="preserve">“pen” from the Latin </w:t>
      </w:r>
      <w:proofErr w:type="spellStart"/>
      <w:r>
        <w:t>penna</w:t>
      </w:r>
      <w:proofErr w:type="spellEnd"/>
      <w:r>
        <w:t>/</w:t>
      </w:r>
      <w:proofErr w:type="spellStart"/>
      <w:r>
        <w:t>pinna</w:t>
      </w:r>
      <w:proofErr w:type="spellEnd"/>
      <w:r>
        <w:t xml:space="preserve"> meaning feather (WEBSTER)</w:t>
      </w:r>
    </w:p>
    <w:p w:rsidR="009576A3" w:rsidRDefault="009576A3" w:rsidP="00BF104C">
      <w:pPr>
        <w:pStyle w:val="ListParagraph"/>
        <w:numPr>
          <w:ilvl w:val="1"/>
          <w:numId w:val="44"/>
        </w:numPr>
        <w:ind w:left="1080"/>
      </w:pPr>
      <w:r>
        <w:t>IT’S A FACT! “The rise and spread of Christianity increased the demand for permanent written religious documents.” (ENCARTA ENCYCLOPEDIA)</w:t>
      </w:r>
    </w:p>
    <w:p w:rsidR="009576A3" w:rsidRDefault="009576A3" w:rsidP="00BF104C">
      <w:pPr>
        <w:pStyle w:val="ListParagraph"/>
        <w:numPr>
          <w:ilvl w:val="1"/>
          <w:numId w:val="44"/>
        </w:numPr>
        <w:ind w:left="1080"/>
      </w:pPr>
      <w:r>
        <w:t>The quill pen was the principal writing implement for nearly 1300 years! (E.E.)</w:t>
      </w:r>
    </w:p>
    <w:p w:rsidR="009576A3" w:rsidRDefault="009576A3" w:rsidP="009576A3"/>
    <w:p w:rsidR="009576A3" w:rsidRDefault="00291E42" w:rsidP="00291E42">
      <w:pPr>
        <w:numPr>
          <w:ilvl w:val="1"/>
          <w:numId w:val="0"/>
        </w:numPr>
        <w:tabs>
          <w:tab w:val="num" w:pos="1440"/>
        </w:tabs>
        <w:ind w:left="1440" w:hanging="360"/>
      </w:pPr>
      <w:r>
        <w:rPr>
          <w:rFonts w:ascii="Ravie" w:hAnsi="Ravie"/>
          <w:i/>
          <w:iCs/>
          <w:noProof/>
        </w:rPr>
        <w:drawing>
          <wp:anchor distT="0" distB="0" distL="114300" distR="114300" simplePos="0" relativeHeight="251854848" behindDoc="0" locked="0" layoutInCell="1" allowOverlap="1">
            <wp:simplePos x="0" y="0"/>
            <wp:positionH relativeFrom="column">
              <wp:posOffset>499745</wp:posOffset>
            </wp:positionH>
            <wp:positionV relativeFrom="paragraph">
              <wp:posOffset>139065</wp:posOffset>
            </wp:positionV>
            <wp:extent cx="649605" cy="1419225"/>
            <wp:effectExtent l="19050" t="0" r="0" b="0"/>
            <wp:wrapNone/>
            <wp:docPr id="1475" name="Picture 1475" descr="..\Clipart &amp; Pics\quil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Clipart &amp; Pics\quill.TIF"/>
                    <pic:cNvPicPr>
                      <a:picLocks noChangeAspect="1" noChangeArrowheads="1"/>
                    </pic:cNvPicPr>
                  </pic:nvPicPr>
                  <pic:blipFill>
                    <a:blip r:embed="rId9" cstate="print"/>
                    <a:srcRect/>
                    <a:stretch>
                      <a:fillRect/>
                    </a:stretch>
                  </pic:blipFill>
                  <pic:spPr bwMode="auto">
                    <a:xfrm>
                      <a:off x="0" y="0"/>
                      <a:ext cx="649605" cy="1419225"/>
                    </a:xfrm>
                    <a:prstGeom prst="rect">
                      <a:avLst/>
                    </a:prstGeom>
                    <a:noFill/>
                    <a:ln w="9525">
                      <a:noFill/>
                      <a:miter lim="800000"/>
                      <a:headEnd/>
                      <a:tailEnd/>
                    </a:ln>
                  </pic:spPr>
                </pic:pic>
              </a:graphicData>
            </a:graphic>
          </wp:anchor>
        </w:drawing>
      </w:r>
      <w:r w:rsidR="009576A3">
        <w:rPr>
          <w:rFonts w:ascii="Ravie" w:hAnsi="Ravie"/>
          <w:i/>
          <w:iCs/>
        </w:rPr>
        <w:t>The Parade of the Pens!</w:t>
      </w:r>
    </w:p>
    <w:p w:rsidR="009576A3" w:rsidRDefault="009576A3" w:rsidP="009576A3">
      <w:pPr>
        <w:numPr>
          <w:ilvl w:val="2"/>
          <w:numId w:val="0"/>
        </w:numPr>
        <w:tabs>
          <w:tab w:val="num" w:pos="2340"/>
        </w:tabs>
        <w:ind w:left="2340" w:hanging="360"/>
      </w:pPr>
      <w:proofErr w:type="gramStart"/>
      <w:r>
        <w:t>Quill pen</w:t>
      </w:r>
      <w:r>
        <w:tab/>
      </w:r>
      <w:r>
        <w:tab/>
        <w:t>- 6</w:t>
      </w:r>
      <w:r>
        <w:rPr>
          <w:vertAlign w:val="superscript"/>
        </w:rPr>
        <w:t>th</w:t>
      </w:r>
      <w:r>
        <w:t xml:space="preserve"> Century A.D.</w:t>
      </w:r>
      <w:proofErr w:type="gramEnd"/>
    </w:p>
    <w:p w:rsidR="009576A3" w:rsidRDefault="009576A3" w:rsidP="009576A3">
      <w:pPr>
        <w:ind w:left="1980"/>
      </w:pPr>
    </w:p>
    <w:p w:rsidR="009576A3" w:rsidRDefault="009576A3" w:rsidP="009576A3">
      <w:pPr>
        <w:numPr>
          <w:ilvl w:val="2"/>
          <w:numId w:val="0"/>
        </w:numPr>
        <w:tabs>
          <w:tab w:val="left" w:pos="2340"/>
          <w:tab w:val="left" w:pos="4320"/>
        </w:tabs>
        <w:ind w:left="4500" w:hanging="2520"/>
      </w:pPr>
      <w:r>
        <w:t>Fountain pen</w:t>
      </w:r>
      <w:r>
        <w:tab/>
        <w:t>- 1884 Lewis Waterman patents first practical fountain pen with its own reservoir</w:t>
      </w:r>
    </w:p>
    <w:p w:rsidR="009576A3" w:rsidRDefault="009576A3" w:rsidP="009576A3">
      <w:pPr>
        <w:numPr>
          <w:ilvl w:val="2"/>
          <w:numId w:val="0"/>
        </w:numPr>
        <w:tabs>
          <w:tab w:val="left" w:pos="2340"/>
          <w:tab w:val="left" w:pos="4320"/>
        </w:tabs>
        <w:ind w:left="4500" w:hanging="2520"/>
      </w:pPr>
      <w:r>
        <w:t>Ball point pen</w:t>
      </w:r>
      <w:r>
        <w:tab/>
        <w:t>- 1938, first practical ball point pen invented by two Hungarian brothers</w:t>
      </w:r>
    </w:p>
    <w:p w:rsidR="009576A3" w:rsidRDefault="009576A3" w:rsidP="009576A3">
      <w:pPr>
        <w:numPr>
          <w:ilvl w:val="2"/>
          <w:numId w:val="0"/>
        </w:numPr>
        <w:tabs>
          <w:tab w:val="left" w:pos="2340"/>
          <w:tab w:val="left" w:pos="4320"/>
        </w:tabs>
        <w:ind w:left="4500" w:hanging="2520"/>
      </w:pPr>
      <w:r>
        <w:t>Fiber tip pen</w:t>
      </w:r>
      <w:r>
        <w:tab/>
        <w:t xml:space="preserve">- 1962, first practical fiber tip pen invented by Yukio </w:t>
      </w:r>
      <w:proofErr w:type="spellStart"/>
      <w:r>
        <w:t>Horie</w:t>
      </w:r>
      <w:proofErr w:type="spellEnd"/>
      <w:r>
        <w:t xml:space="preserve"> of Japan</w:t>
      </w:r>
    </w:p>
    <w:p w:rsidR="009576A3" w:rsidRDefault="009576A3" w:rsidP="009576A3">
      <w:pPr>
        <w:tabs>
          <w:tab w:val="left" w:pos="2340"/>
          <w:tab w:val="left" w:pos="4320"/>
        </w:tabs>
      </w:pPr>
    </w:p>
    <w:p w:rsidR="009576A3" w:rsidRDefault="009576A3" w:rsidP="009576A3">
      <w:pPr>
        <w:numPr>
          <w:ilvl w:val="1"/>
          <w:numId w:val="0"/>
        </w:numPr>
        <w:ind w:firstLine="720"/>
      </w:pPr>
      <w:r>
        <w:rPr>
          <w:u w:val="single"/>
        </w:rPr>
        <w:t>There is no lead in a lead pencil</w:t>
      </w:r>
      <w:r>
        <w:t>! A pencil does not contain any lead, but is composed of graphite (a form of carbon) and clay.</w:t>
      </w:r>
    </w:p>
    <w:p w:rsidR="009576A3" w:rsidRDefault="009576A3" w:rsidP="009576A3">
      <w:pPr>
        <w:ind w:left="1080"/>
      </w:pPr>
    </w:p>
    <w:p w:rsidR="009576A3" w:rsidRDefault="009576A3" w:rsidP="00291E42">
      <w:pPr>
        <w:pStyle w:val="Heading3"/>
      </w:pPr>
      <w:r>
        <w:t>Are You Prepared for the Pen?</w:t>
      </w:r>
    </w:p>
    <w:p w:rsidR="009576A3" w:rsidRDefault="009576A3" w:rsidP="00BF104C">
      <w:pPr>
        <w:pStyle w:val="ListParagraph"/>
        <w:numPr>
          <w:ilvl w:val="0"/>
          <w:numId w:val="45"/>
        </w:numPr>
        <w:ind w:left="1080"/>
      </w:pPr>
      <w:r>
        <w:t>Do you enjoy writing? ___________________________________________</w:t>
      </w:r>
    </w:p>
    <w:p w:rsidR="009576A3" w:rsidRDefault="009576A3" w:rsidP="00291E42">
      <w:pPr>
        <w:ind w:left="1080"/>
      </w:pPr>
    </w:p>
    <w:p w:rsidR="009576A3" w:rsidRDefault="009576A3" w:rsidP="00BF104C">
      <w:pPr>
        <w:pStyle w:val="ListParagraph"/>
        <w:numPr>
          <w:ilvl w:val="0"/>
          <w:numId w:val="45"/>
        </w:numPr>
        <w:ind w:left="1080"/>
      </w:pPr>
      <w:r>
        <w:t>Are you willing to do your best to make yourself prepared to work for the kingdom of God</w:t>
      </w:r>
      <w:proofErr w:type="gramStart"/>
      <w:r>
        <w:t>?_</w:t>
      </w:r>
      <w:proofErr w:type="gramEnd"/>
      <w:r>
        <w:t>____________________________________________</w:t>
      </w:r>
    </w:p>
    <w:p w:rsidR="009576A3" w:rsidRDefault="009576A3" w:rsidP="00291E42">
      <w:pPr>
        <w:ind w:left="1080"/>
      </w:pPr>
    </w:p>
    <w:p w:rsidR="009576A3" w:rsidRDefault="009576A3" w:rsidP="00BF104C">
      <w:pPr>
        <w:pStyle w:val="ListParagraph"/>
        <w:numPr>
          <w:ilvl w:val="0"/>
          <w:numId w:val="45"/>
        </w:numPr>
        <w:ind w:left="1080"/>
      </w:pPr>
      <w:r>
        <w:t>Write: a masterpiece of an essay._______________________</w:t>
      </w:r>
      <w:r w:rsidR="00291E42">
        <w:t xml:space="preserve">_____________ </w:t>
      </w:r>
      <w:r>
        <w:t>________________________________</w:t>
      </w:r>
      <w:r w:rsidR="00291E42">
        <w:t>____________________________</w:t>
      </w:r>
    </w:p>
    <w:p w:rsidR="009576A3" w:rsidRDefault="009576A3"/>
    <w:p w:rsidR="009576A3" w:rsidRDefault="009576A3" w:rsidP="009576A3">
      <w:pPr>
        <w:pStyle w:val="Heading2"/>
      </w:pPr>
      <w:bookmarkStart w:id="1" w:name="_Toc306946773"/>
      <w:r>
        <w:t>The Preeminent</w:t>
      </w:r>
      <w:r w:rsidR="00291E42">
        <w:t xml:space="preserve"> Pen</w:t>
      </w:r>
      <w:bookmarkEnd w:id="1"/>
    </w:p>
    <w:p w:rsidR="009576A3" w:rsidRDefault="009576A3" w:rsidP="009576A3">
      <w:pPr>
        <w:numPr>
          <w:ilvl w:val="1"/>
          <w:numId w:val="0"/>
        </w:numPr>
        <w:tabs>
          <w:tab w:val="num" w:pos="1440"/>
        </w:tabs>
        <w:ind w:left="1440" w:hanging="360"/>
      </w:pPr>
      <w:r>
        <w:rPr>
          <w:i/>
          <w:iCs/>
        </w:rPr>
        <w:t>Webster’s</w:t>
      </w:r>
      <w:r>
        <w:t>: preeminent: superiority; having paramount rank, dignity, or importance; outstanding</w:t>
      </w:r>
    </w:p>
    <w:p w:rsidR="009576A3" w:rsidRDefault="009576A3" w:rsidP="009576A3">
      <w:pPr>
        <w:ind w:left="1080"/>
      </w:pPr>
    </w:p>
    <w:p w:rsidR="009576A3" w:rsidRDefault="009576A3" w:rsidP="00BF104C">
      <w:pPr>
        <w:pStyle w:val="ListParagraph"/>
        <w:numPr>
          <w:ilvl w:val="0"/>
          <w:numId w:val="46"/>
        </w:numPr>
        <w:ind w:left="720"/>
      </w:pPr>
      <w:r>
        <w:t>Places of Use</w:t>
      </w:r>
    </w:p>
    <w:p w:rsidR="009576A3" w:rsidRPr="00291E42" w:rsidRDefault="009576A3" w:rsidP="00291E42">
      <w:pPr>
        <w:numPr>
          <w:ilvl w:val="2"/>
          <w:numId w:val="0"/>
        </w:numPr>
        <w:ind w:left="1080" w:hanging="360"/>
        <w:rPr>
          <w:sz w:val="28"/>
          <w:szCs w:val="28"/>
        </w:rPr>
      </w:pPr>
      <w:r w:rsidRPr="00291E42">
        <w:rPr>
          <w:sz w:val="28"/>
          <w:szCs w:val="28"/>
        </w:rPr>
        <w:t>_________________________________________________</w:t>
      </w:r>
      <w:r w:rsidR="00291E42" w:rsidRPr="00291E42">
        <w:rPr>
          <w:sz w:val="28"/>
          <w:szCs w:val="28"/>
        </w:rPr>
        <w:t>_______</w:t>
      </w:r>
    </w:p>
    <w:p w:rsidR="009576A3" w:rsidRPr="00291E42" w:rsidRDefault="009576A3" w:rsidP="00291E42">
      <w:pPr>
        <w:numPr>
          <w:ilvl w:val="2"/>
          <w:numId w:val="0"/>
        </w:numPr>
        <w:ind w:left="1080" w:hanging="360"/>
        <w:rPr>
          <w:sz w:val="28"/>
          <w:szCs w:val="28"/>
        </w:rPr>
      </w:pPr>
      <w:r w:rsidRPr="00291E42">
        <w:rPr>
          <w:sz w:val="28"/>
          <w:szCs w:val="28"/>
        </w:rPr>
        <w:t>_________________________________________________</w:t>
      </w:r>
      <w:r w:rsidR="00291E42" w:rsidRPr="00291E42">
        <w:rPr>
          <w:sz w:val="28"/>
          <w:szCs w:val="28"/>
        </w:rPr>
        <w:t>_______</w:t>
      </w:r>
    </w:p>
    <w:p w:rsidR="009576A3" w:rsidRDefault="009576A3" w:rsidP="00291E42">
      <w:pPr>
        <w:ind w:left="1080"/>
      </w:pPr>
    </w:p>
    <w:p w:rsidR="009576A3" w:rsidRPr="00291E42" w:rsidRDefault="009576A3" w:rsidP="00BF104C">
      <w:pPr>
        <w:pStyle w:val="ListParagraph"/>
        <w:numPr>
          <w:ilvl w:val="0"/>
          <w:numId w:val="46"/>
        </w:numPr>
        <w:ind w:left="720"/>
        <w:rPr>
          <w:sz w:val="28"/>
          <w:szCs w:val="28"/>
        </w:rPr>
      </w:pPr>
      <w:r>
        <w:t>Scope of Influence</w:t>
      </w:r>
    </w:p>
    <w:p w:rsidR="009576A3" w:rsidRPr="00291E42" w:rsidRDefault="009576A3" w:rsidP="00291E42">
      <w:pPr>
        <w:numPr>
          <w:ilvl w:val="2"/>
          <w:numId w:val="0"/>
        </w:numPr>
        <w:ind w:left="1080" w:hanging="360"/>
        <w:rPr>
          <w:sz w:val="28"/>
          <w:szCs w:val="28"/>
        </w:rPr>
      </w:pPr>
      <w:r w:rsidRPr="00291E42">
        <w:rPr>
          <w:sz w:val="28"/>
          <w:szCs w:val="28"/>
        </w:rPr>
        <w:t>_________________________________________________</w:t>
      </w:r>
      <w:r w:rsidR="00291E42" w:rsidRPr="00291E42">
        <w:rPr>
          <w:sz w:val="28"/>
          <w:szCs w:val="28"/>
        </w:rPr>
        <w:t>_______</w:t>
      </w:r>
    </w:p>
    <w:p w:rsidR="009576A3" w:rsidRPr="00291E42" w:rsidRDefault="009576A3" w:rsidP="00291E42">
      <w:pPr>
        <w:numPr>
          <w:ilvl w:val="2"/>
          <w:numId w:val="0"/>
        </w:numPr>
        <w:ind w:left="1080" w:hanging="360"/>
        <w:rPr>
          <w:sz w:val="28"/>
          <w:szCs w:val="28"/>
        </w:rPr>
      </w:pPr>
      <w:r w:rsidRPr="00291E42">
        <w:rPr>
          <w:sz w:val="28"/>
          <w:szCs w:val="28"/>
        </w:rPr>
        <w:t>_________________________________________________</w:t>
      </w:r>
      <w:r w:rsidR="00291E42" w:rsidRPr="00291E42">
        <w:rPr>
          <w:sz w:val="28"/>
          <w:szCs w:val="28"/>
        </w:rPr>
        <w:t>_______</w:t>
      </w:r>
    </w:p>
    <w:p w:rsidR="009576A3" w:rsidRDefault="00291E42" w:rsidP="009576A3">
      <w:pPr>
        <w:pStyle w:val="Heading2"/>
      </w:pPr>
      <w:bookmarkStart w:id="2" w:name="_Toc306946774"/>
      <w:r>
        <w:lastRenderedPageBreak/>
        <w:t xml:space="preserve">The </w:t>
      </w:r>
      <w:r w:rsidR="009576A3">
        <w:t>Powerful</w:t>
      </w:r>
      <w:r>
        <w:t xml:space="preserve"> Pen</w:t>
      </w:r>
      <w:bookmarkEnd w:id="2"/>
    </w:p>
    <w:p w:rsidR="009576A3" w:rsidRDefault="009576A3" w:rsidP="009576A3">
      <w:pPr>
        <w:numPr>
          <w:ilvl w:val="1"/>
          <w:numId w:val="0"/>
        </w:numPr>
        <w:tabs>
          <w:tab w:val="num" w:pos="1440"/>
        </w:tabs>
        <w:ind w:left="1440" w:hanging="360"/>
      </w:pPr>
      <w:r>
        <w:t>Have you been influenced by something that you have read?</w:t>
      </w:r>
    </w:p>
    <w:p w:rsidR="009576A3" w:rsidRDefault="009576A3" w:rsidP="009576A3">
      <w:pPr>
        <w:numPr>
          <w:ilvl w:val="1"/>
          <w:numId w:val="0"/>
        </w:numPr>
        <w:tabs>
          <w:tab w:val="num" w:pos="1440"/>
        </w:tabs>
        <w:ind w:left="1440" w:hanging="360"/>
      </w:pPr>
      <w:r>
        <w:t>“The Pen of a Ready Writer” Psalm 45:1 God can speak through your writing.</w:t>
      </w:r>
    </w:p>
    <w:p w:rsidR="009576A3" w:rsidRDefault="009576A3" w:rsidP="009576A3"/>
    <w:p w:rsidR="009576A3" w:rsidRDefault="009576A3" w:rsidP="009576A3">
      <w:pPr>
        <w:numPr>
          <w:ilvl w:val="1"/>
          <w:numId w:val="0"/>
        </w:numPr>
        <w:tabs>
          <w:tab w:val="num" w:pos="1440"/>
        </w:tabs>
        <w:ind w:left="1440" w:hanging="360"/>
      </w:pPr>
      <w:r>
        <w:t>Examples of Powerful &amp; I</w:t>
      </w:r>
      <w:r w:rsidR="00291E42">
        <w:t>nfluential pieces of literature:</w:t>
      </w:r>
    </w:p>
    <w:p w:rsidR="009576A3" w:rsidRDefault="006D482A" w:rsidP="009576A3">
      <w:r>
        <w:rPr>
          <w:noProof/>
          <w:lang w:eastAsia="zh-TW"/>
        </w:rPr>
        <w:pict>
          <v:shapetype id="_x0000_t202" coordsize="21600,21600" o:spt="202" path="m,l,21600r21600,l21600,xe">
            <v:stroke joinstyle="miter"/>
            <v:path gradientshapeok="t" o:connecttype="rect"/>
          </v:shapetype>
          <v:shape id="_x0000_s93641" type="#_x0000_t202" style="position:absolute;margin-left:-18pt;margin-top:3.1pt;width:467.45pt;height:53.5pt;z-index:251860992;mso-width-relative:margin;mso-height-relative:margin">
            <v:textbox>
              <w:txbxContent>
                <w:p w:rsidR="00291E42" w:rsidRPr="00291E42" w:rsidRDefault="00291E42" w:rsidP="00291E42"/>
              </w:txbxContent>
            </v:textbox>
          </v:shape>
        </w:pict>
      </w:r>
    </w:p>
    <w:p w:rsidR="00291E42" w:rsidRDefault="00291E42" w:rsidP="009576A3"/>
    <w:p w:rsidR="00291E42" w:rsidRDefault="00291E42" w:rsidP="009576A3"/>
    <w:p w:rsidR="00291E42" w:rsidRDefault="00291E42" w:rsidP="009576A3"/>
    <w:p w:rsidR="001F1391" w:rsidRDefault="001F1391" w:rsidP="009576A3">
      <w:pPr>
        <w:numPr>
          <w:ilvl w:val="1"/>
          <w:numId w:val="0"/>
        </w:numPr>
        <w:tabs>
          <w:tab w:val="num" w:pos="1440"/>
        </w:tabs>
        <w:ind w:left="1440" w:hanging="360"/>
        <w:rPr>
          <w:b/>
          <w:bCs/>
          <w:color w:val="000000"/>
        </w:rPr>
      </w:pPr>
    </w:p>
    <w:p w:rsidR="009576A3" w:rsidRDefault="006D482A" w:rsidP="009576A3">
      <w:pPr>
        <w:numPr>
          <w:ilvl w:val="1"/>
          <w:numId w:val="0"/>
        </w:numPr>
        <w:tabs>
          <w:tab w:val="num" w:pos="1440"/>
        </w:tabs>
        <w:ind w:left="1440" w:hanging="360"/>
      </w:pPr>
      <w:r w:rsidRPr="006D482A">
        <w:rPr>
          <w:noProof/>
          <w:sz w:val="20"/>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93639" type="#_x0000_t12" style="position:absolute;left:0;text-align:left;margin-left:27.4pt;margin-top:8.05pt;width:18pt;height:18pt;z-index:251858944" fillcolor="red" strokecolor="red"/>
        </w:pict>
      </w:r>
      <w:r w:rsidR="009576A3">
        <w:rPr>
          <w:b/>
          <w:bCs/>
          <w:color w:val="000000"/>
        </w:rPr>
        <w:t>ASSIGNMENT</w:t>
      </w:r>
      <w:r w:rsidR="00291E42">
        <w:t>: Write a minimum of 200</w:t>
      </w:r>
      <w:r w:rsidR="009576A3">
        <w:t xml:space="preserve"> words in answer to the question </w:t>
      </w:r>
      <w:r w:rsidR="009576A3">
        <w:sym w:font="Wingdings" w:char="F0E0"/>
      </w:r>
      <w:r w:rsidR="009576A3">
        <w:t xml:space="preserve"> </w:t>
      </w:r>
      <w:r w:rsidR="009576A3">
        <w:rPr>
          <w:i/>
          <w:iCs/>
        </w:rPr>
        <w:t xml:space="preserve">DOES GOOD WRITING </w:t>
      </w:r>
      <w:proofErr w:type="gramStart"/>
      <w:r w:rsidR="009576A3">
        <w:rPr>
          <w:i/>
          <w:iCs/>
        </w:rPr>
        <w:t>HAVE</w:t>
      </w:r>
      <w:proofErr w:type="gramEnd"/>
      <w:r w:rsidR="009576A3">
        <w:rPr>
          <w:i/>
          <w:iCs/>
        </w:rPr>
        <w:t xml:space="preserve"> AN IMPORTANT ROLE IN CHRISTIAN MINISTRY?</w:t>
      </w:r>
      <w:r w:rsidR="009576A3">
        <w:t xml:space="preserve"> (DUE 2 weeks from today.)</w:t>
      </w:r>
    </w:p>
    <w:p w:rsidR="009576A3" w:rsidRDefault="009576A3" w:rsidP="009576A3">
      <w:pPr>
        <w:rPr>
          <w:rFonts w:ascii="Tabitha" w:hAnsi="Tabitha"/>
          <w:sz w:val="28"/>
        </w:rPr>
      </w:pPr>
    </w:p>
    <w:p w:rsidR="009576A3" w:rsidRDefault="00291E42" w:rsidP="009576A3">
      <w:pPr>
        <w:pStyle w:val="Heading2"/>
      </w:pPr>
      <w:bookmarkStart w:id="3" w:name="_Toc306946775"/>
      <w:r>
        <w:t>Perspicacious</w:t>
      </w:r>
      <w:bookmarkEnd w:id="3"/>
    </w:p>
    <w:p w:rsidR="009576A3" w:rsidRDefault="009576A3" w:rsidP="009576A3">
      <w:pPr>
        <w:numPr>
          <w:ilvl w:val="1"/>
          <w:numId w:val="0"/>
        </w:numPr>
        <w:tabs>
          <w:tab w:val="num" w:pos="1440"/>
        </w:tabs>
        <w:ind w:left="1440" w:hanging="360"/>
      </w:pPr>
      <w:proofErr w:type="spellStart"/>
      <w:r w:rsidRPr="00291E42">
        <w:rPr>
          <w:iCs/>
        </w:rPr>
        <w:t>Websters</w:t>
      </w:r>
      <w:proofErr w:type="spellEnd"/>
      <w:r>
        <w:t xml:space="preserve">: “perspicacious” </w:t>
      </w:r>
      <w:r w:rsidRPr="00291E42">
        <w:rPr>
          <w:i/>
        </w:rPr>
        <w:t>plain to the understanding, especially because of clarity and precision of presentation</w:t>
      </w:r>
    </w:p>
    <w:p w:rsidR="009576A3" w:rsidRDefault="009576A3" w:rsidP="009576A3">
      <w:pPr>
        <w:ind w:left="1080"/>
      </w:pPr>
    </w:p>
    <w:p w:rsidR="009576A3" w:rsidRDefault="009576A3" w:rsidP="00BF104C">
      <w:pPr>
        <w:pStyle w:val="ListParagraph"/>
        <w:numPr>
          <w:ilvl w:val="0"/>
          <w:numId w:val="47"/>
        </w:numPr>
        <w:ind w:left="810"/>
      </w:pPr>
      <w:r>
        <w:t>Precision Expression – vocabulary; succinctness</w:t>
      </w:r>
    </w:p>
    <w:p w:rsidR="009576A3" w:rsidRDefault="009576A3" w:rsidP="00291E42">
      <w:pPr>
        <w:ind w:left="810"/>
      </w:pPr>
    </w:p>
    <w:p w:rsidR="009576A3" w:rsidRDefault="009576A3" w:rsidP="00BF104C">
      <w:pPr>
        <w:pStyle w:val="ListParagraph"/>
        <w:numPr>
          <w:ilvl w:val="0"/>
          <w:numId w:val="47"/>
        </w:numPr>
        <w:ind w:left="810"/>
      </w:pPr>
      <w:r>
        <w:t>Clear Expression – effectively communicating</w:t>
      </w:r>
    </w:p>
    <w:p w:rsidR="009576A3" w:rsidRDefault="009576A3" w:rsidP="009576A3"/>
    <w:p w:rsidR="009576A3" w:rsidRDefault="00291E42" w:rsidP="009576A3">
      <w:pPr>
        <w:pStyle w:val="Heading2"/>
      </w:pPr>
      <w:bookmarkStart w:id="4" w:name="_Toc306946776"/>
      <w:r>
        <w:t>Personable</w:t>
      </w:r>
      <w:bookmarkEnd w:id="4"/>
    </w:p>
    <w:p w:rsidR="009576A3" w:rsidRDefault="009576A3" w:rsidP="009576A3">
      <w:pPr>
        <w:numPr>
          <w:ilvl w:val="1"/>
          <w:numId w:val="0"/>
        </w:numPr>
        <w:tabs>
          <w:tab w:val="num" w:pos="1440"/>
        </w:tabs>
        <w:ind w:left="1440" w:hanging="360"/>
      </w:pPr>
      <w:r>
        <w:t xml:space="preserve">Webster’s: </w:t>
      </w:r>
      <w:r w:rsidRPr="00291E42">
        <w:rPr>
          <w:i/>
        </w:rPr>
        <w:t>pleasant or amiable in person; (amiable – generally agreeable)</w:t>
      </w:r>
    </w:p>
    <w:p w:rsidR="009576A3" w:rsidRDefault="009576A3" w:rsidP="009576A3">
      <w:pPr>
        <w:ind w:left="1080"/>
      </w:pPr>
    </w:p>
    <w:p w:rsidR="00291E42" w:rsidRDefault="009576A3" w:rsidP="00BF104C">
      <w:pPr>
        <w:pStyle w:val="Heading3"/>
        <w:numPr>
          <w:ilvl w:val="0"/>
          <w:numId w:val="48"/>
        </w:numPr>
      </w:pPr>
      <w:r>
        <w:t>Colorful Expression – How can your writing be ‘colorful’?</w:t>
      </w:r>
      <w:r w:rsidR="00291E42">
        <w:t xml:space="preserve"> </w:t>
      </w:r>
    </w:p>
    <w:p w:rsidR="009576A3" w:rsidRDefault="00291E42" w:rsidP="00291E42">
      <w:pPr>
        <w:pStyle w:val="Heading3"/>
        <w:numPr>
          <w:ilvl w:val="0"/>
          <w:numId w:val="0"/>
        </w:numPr>
        <w:ind w:left="720"/>
      </w:pPr>
      <w:r>
        <w:t>(</w:t>
      </w:r>
      <w:proofErr w:type="gramStart"/>
      <w:r w:rsidR="009576A3" w:rsidRPr="00291E42">
        <w:rPr>
          <w:u w:val="single"/>
        </w:rPr>
        <w:t>adjectives</w:t>
      </w:r>
      <w:proofErr w:type="gramEnd"/>
      <w:r>
        <w:t xml:space="preserve">, </w:t>
      </w:r>
      <w:r w:rsidR="009576A3" w:rsidRPr="00291E42">
        <w:rPr>
          <w:u w:val="single"/>
        </w:rPr>
        <w:t>detailed descriptions</w:t>
      </w:r>
      <w:r>
        <w:rPr>
          <w:u w:val="single"/>
        </w:rPr>
        <w:t>, etc.)</w:t>
      </w:r>
    </w:p>
    <w:p w:rsidR="009576A3" w:rsidRDefault="009576A3" w:rsidP="009576A3">
      <w:pPr>
        <w:ind w:left="1980"/>
      </w:pPr>
    </w:p>
    <w:p w:rsidR="00291E42" w:rsidRDefault="009576A3" w:rsidP="00291E42">
      <w:pPr>
        <w:pStyle w:val="Heading3"/>
        <w:tabs>
          <w:tab w:val="num" w:pos="2340"/>
        </w:tabs>
      </w:pPr>
      <w:r>
        <w:t>Beautiful Expression</w:t>
      </w:r>
    </w:p>
    <w:p w:rsidR="009576A3" w:rsidRDefault="009576A3" w:rsidP="00291E42">
      <w:pPr>
        <w:pStyle w:val="Heading3"/>
        <w:numPr>
          <w:ilvl w:val="0"/>
          <w:numId w:val="0"/>
        </w:numPr>
        <w:tabs>
          <w:tab w:val="num" w:pos="2340"/>
        </w:tabs>
        <w:ind w:left="720"/>
      </w:pPr>
      <w:r>
        <w:t>Poetic</w:t>
      </w:r>
      <w:r w:rsidR="00291E42">
        <w:t xml:space="preserve">, </w:t>
      </w:r>
      <w:r>
        <w:t>Pithy (having substance and point)</w:t>
      </w:r>
      <w:r w:rsidR="00291E42">
        <w:t xml:space="preserve">, </w:t>
      </w:r>
      <w:r>
        <w:t>Memorable</w:t>
      </w:r>
    </w:p>
    <w:p w:rsidR="009576A3" w:rsidRDefault="009576A3" w:rsidP="009576A3"/>
    <w:p w:rsidR="009576A3" w:rsidRDefault="009576A3" w:rsidP="00291E42">
      <w:pPr>
        <w:pStyle w:val="Heading2"/>
      </w:pPr>
      <w:bookmarkStart w:id="5" w:name="_Toc306946777"/>
      <w:r>
        <w:t>The Polished Pen</w:t>
      </w:r>
      <w:bookmarkEnd w:id="5"/>
      <w:r>
        <w:t xml:space="preserve"> </w:t>
      </w:r>
    </w:p>
    <w:p w:rsidR="009576A3" w:rsidRDefault="009576A3" w:rsidP="009576A3">
      <w:pPr>
        <w:ind w:left="1080"/>
      </w:pPr>
      <w:r>
        <w:t>There are three simple steps to developing a “polished pen”:</w:t>
      </w:r>
    </w:p>
    <w:p w:rsidR="009576A3" w:rsidRDefault="009576A3" w:rsidP="00BF104C">
      <w:pPr>
        <w:pStyle w:val="ListParagraph"/>
        <w:numPr>
          <w:ilvl w:val="0"/>
          <w:numId w:val="49"/>
        </w:numPr>
        <w:tabs>
          <w:tab w:val="num" w:pos="1800"/>
        </w:tabs>
      </w:pPr>
      <w:r>
        <w:t>Write</w:t>
      </w:r>
    </w:p>
    <w:p w:rsidR="009576A3" w:rsidRDefault="009576A3" w:rsidP="00BF104C">
      <w:pPr>
        <w:pStyle w:val="ListParagraph"/>
        <w:numPr>
          <w:ilvl w:val="0"/>
          <w:numId w:val="49"/>
        </w:numPr>
        <w:tabs>
          <w:tab w:val="num" w:pos="1800"/>
        </w:tabs>
      </w:pPr>
      <w:r>
        <w:t>Write</w:t>
      </w:r>
    </w:p>
    <w:p w:rsidR="009576A3" w:rsidRDefault="009576A3" w:rsidP="00BF104C">
      <w:pPr>
        <w:pStyle w:val="ListParagraph"/>
        <w:numPr>
          <w:ilvl w:val="0"/>
          <w:numId w:val="49"/>
        </w:numPr>
        <w:tabs>
          <w:tab w:val="num" w:pos="1800"/>
        </w:tabs>
      </w:pPr>
      <w:r>
        <w:t>Write</w:t>
      </w:r>
    </w:p>
    <w:p w:rsidR="009576A3" w:rsidRDefault="009576A3" w:rsidP="009576A3">
      <w:pPr>
        <w:pStyle w:val="Header"/>
        <w:tabs>
          <w:tab w:val="clear" w:pos="4320"/>
          <w:tab w:val="clear" w:pos="8640"/>
        </w:tabs>
      </w:pPr>
    </w:p>
    <w:p w:rsidR="009576A3" w:rsidRPr="004C7A3F" w:rsidRDefault="009576A3" w:rsidP="004C7A3F">
      <w:pPr>
        <w:pStyle w:val="Heading5"/>
        <w:numPr>
          <w:ilvl w:val="0"/>
          <w:numId w:val="0"/>
        </w:numPr>
        <w:rPr>
          <w:sz w:val="28"/>
          <w:szCs w:val="28"/>
        </w:rPr>
      </w:pPr>
      <w:r w:rsidRPr="004C7A3F">
        <w:rPr>
          <w:sz w:val="28"/>
          <w:szCs w:val="28"/>
        </w:rPr>
        <w:t>CONCLUSION</w:t>
      </w:r>
    </w:p>
    <w:p w:rsidR="009576A3" w:rsidRDefault="009576A3" w:rsidP="009576A3"/>
    <w:p w:rsidR="009576A3" w:rsidRDefault="004C7A3F" w:rsidP="001F1391">
      <w:pPr>
        <w:numPr>
          <w:ilvl w:val="1"/>
          <w:numId w:val="0"/>
        </w:numPr>
        <w:ind w:firstLine="720"/>
      </w:pPr>
      <w:r>
        <w:t xml:space="preserve">Build your vocabulary. </w:t>
      </w:r>
      <w:r w:rsidR="009576A3">
        <w:t>By next class get a notebook for your vocabulary words.</w:t>
      </w:r>
      <w:r w:rsidR="001F1391">
        <w:t xml:space="preserve"> During each lesson you will be given new words to add to your vocabulary notebook. You may also add some words of your own as you discover them!</w:t>
      </w: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rPr>
      </w:pPr>
    </w:p>
    <w:p w:rsidR="00A42392" w:rsidRPr="00A42392" w:rsidRDefault="00A42392" w:rsidP="00A42392">
      <w:pPr>
        <w:pStyle w:val="Header"/>
        <w:tabs>
          <w:tab w:val="clear" w:pos="4320"/>
          <w:tab w:val="clear" w:pos="8640"/>
        </w:tabs>
        <w:rPr>
          <w:rFonts w:asciiTheme="majorHAnsi" w:hAnsiTheme="majorHAnsi"/>
        </w:rPr>
      </w:pPr>
    </w:p>
    <w:p w:rsidR="00A42392" w:rsidRDefault="00464A7B" w:rsidP="001F1391">
      <w:pPr>
        <w:pStyle w:val="Heading1"/>
      </w:pPr>
      <w:bookmarkStart w:id="6" w:name="_Toc306946778"/>
      <w:r>
        <w:lastRenderedPageBreak/>
        <w:t>The Writer</w:t>
      </w:r>
      <w:bookmarkEnd w:id="6"/>
    </w:p>
    <w:p w:rsidR="00A42392" w:rsidRDefault="00A42392" w:rsidP="00A42392"/>
    <w:p w:rsidR="00A42392" w:rsidRDefault="00A42392" w:rsidP="001F1391">
      <w:pPr>
        <w:pStyle w:val="Heading3"/>
        <w:numPr>
          <w:ilvl w:val="0"/>
          <w:numId w:val="0"/>
        </w:numPr>
      </w:pPr>
      <w:r>
        <w:t>INTRODUCTION</w:t>
      </w:r>
    </w:p>
    <w:p w:rsidR="00A42392" w:rsidRDefault="00A42392" w:rsidP="00A42392">
      <w:pPr>
        <w:jc w:val="center"/>
      </w:pPr>
    </w:p>
    <w:p w:rsidR="00A42392" w:rsidRPr="004A29A0" w:rsidRDefault="00A42392" w:rsidP="00A42392">
      <w:pPr>
        <w:jc w:val="center"/>
        <w:rPr>
          <w:u w:val="single"/>
        </w:rPr>
      </w:pPr>
      <w:r w:rsidRPr="004A29A0">
        <w:rPr>
          <w:u w:val="single"/>
        </w:rPr>
        <w:t>Each Anxious Puzzled “Why”</w:t>
      </w:r>
    </w:p>
    <w:p w:rsidR="00A42392" w:rsidRDefault="00A42392" w:rsidP="00A42392">
      <w:pPr>
        <w:jc w:val="center"/>
        <w:sectPr w:rsidR="00A42392" w:rsidSect="00C27481">
          <w:headerReference w:type="default" r:id="rId10"/>
          <w:footerReference w:type="even" r:id="rId11"/>
          <w:footerReference w:type="default" r:id="rId12"/>
          <w:footerReference w:type="first" r:id="rId13"/>
          <w:type w:val="continuous"/>
          <w:pgSz w:w="12240" w:h="15840"/>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60"/>
        </w:sectPr>
      </w:pPr>
    </w:p>
    <w:p w:rsidR="00A42392" w:rsidRDefault="00A42392" w:rsidP="00A42392">
      <w:pPr>
        <w:jc w:val="center"/>
      </w:pPr>
      <w:r>
        <w:lastRenderedPageBreak/>
        <w:t>I know not, but God knows;</w:t>
      </w:r>
    </w:p>
    <w:p w:rsidR="00A42392" w:rsidRDefault="00A42392" w:rsidP="00A42392">
      <w:pPr>
        <w:jc w:val="center"/>
      </w:pPr>
      <w:r>
        <w:t>Oh, blessed rest from fear!</w:t>
      </w:r>
    </w:p>
    <w:p w:rsidR="00A42392" w:rsidRDefault="00A42392" w:rsidP="00A42392">
      <w:pPr>
        <w:jc w:val="center"/>
      </w:pPr>
      <w:r>
        <w:t>All my unfolding days</w:t>
      </w:r>
    </w:p>
    <w:p w:rsidR="00A42392" w:rsidRDefault="00A42392" w:rsidP="00A42392">
      <w:pPr>
        <w:jc w:val="center"/>
      </w:pPr>
      <w:r>
        <w:t>To Him are plain and clear</w:t>
      </w:r>
    </w:p>
    <w:p w:rsidR="00A42392" w:rsidRDefault="00A42392" w:rsidP="00A42392">
      <w:pPr>
        <w:jc w:val="center"/>
      </w:pPr>
      <w:r>
        <w:t>Each anxious puzzled “Why?”</w:t>
      </w:r>
    </w:p>
    <w:p w:rsidR="00A42392" w:rsidRDefault="00A42392" w:rsidP="00A42392">
      <w:pPr>
        <w:jc w:val="center"/>
      </w:pPr>
      <w:r>
        <w:t>From doubt and dread that grows,</w:t>
      </w:r>
    </w:p>
    <w:p w:rsidR="00A42392" w:rsidRDefault="00A42392" w:rsidP="00A42392">
      <w:pPr>
        <w:jc w:val="center"/>
      </w:pPr>
      <w:r>
        <w:t>Finds answer in this thought:</w:t>
      </w:r>
    </w:p>
    <w:p w:rsidR="00A42392" w:rsidRDefault="00A42392" w:rsidP="004A29A0">
      <w:pPr>
        <w:jc w:val="center"/>
      </w:pPr>
      <w:r>
        <w:t>I know not, but He knows.</w:t>
      </w:r>
      <w:r w:rsidR="004A29A0">
        <w:br w:type="column"/>
      </w:r>
      <w:r>
        <w:lastRenderedPageBreak/>
        <w:t>I cannot but God can;</w:t>
      </w:r>
    </w:p>
    <w:p w:rsidR="00A42392" w:rsidRDefault="00A42392" w:rsidP="00A42392">
      <w:pPr>
        <w:jc w:val="center"/>
      </w:pPr>
      <w:r>
        <w:t>Oh, balm for all my care!</w:t>
      </w:r>
    </w:p>
    <w:p w:rsidR="00A42392" w:rsidRDefault="00A42392" w:rsidP="00A42392">
      <w:pPr>
        <w:jc w:val="center"/>
      </w:pPr>
      <w:r>
        <w:t>The Burden that I drop</w:t>
      </w:r>
    </w:p>
    <w:p w:rsidR="00A42392" w:rsidRDefault="00A42392" w:rsidP="00A42392">
      <w:pPr>
        <w:jc w:val="center"/>
      </w:pPr>
      <w:r>
        <w:t>His hand will lift and bear,</w:t>
      </w:r>
    </w:p>
    <w:p w:rsidR="00A42392" w:rsidRDefault="00A42392" w:rsidP="00A42392">
      <w:pPr>
        <w:jc w:val="center"/>
      </w:pPr>
      <w:r>
        <w:t>Though eagle pinions tire—</w:t>
      </w:r>
    </w:p>
    <w:p w:rsidR="00A42392" w:rsidRDefault="00A42392" w:rsidP="00A42392">
      <w:pPr>
        <w:jc w:val="center"/>
      </w:pPr>
      <w:r>
        <w:t>I walk where once I ran,</w:t>
      </w:r>
    </w:p>
    <w:p w:rsidR="00A42392" w:rsidRDefault="00A42392" w:rsidP="00A42392">
      <w:pPr>
        <w:jc w:val="center"/>
      </w:pPr>
      <w:r>
        <w:t>This is my strength to know:</w:t>
      </w:r>
    </w:p>
    <w:p w:rsidR="00A42392" w:rsidRDefault="00A42392" w:rsidP="00A42392">
      <w:pPr>
        <w:jc w:val="center"/>
      </w:pPr>
      <w:r>
        <w:t>I cannot, but God can.</w:t>
      </w:r>
    </w:p>
    <w:p w:rsidR="00A42392" w:rsidRDefault="00A42392" w:rsidP="00A42392">
      <w:pPr>
        <w:jc w:val="right"/>
      </w:pPr>
    </w:p>
    <w:p w:rsidR="00A42392" w:rsidRDefault="00A42392" w:rsidP="00A42392">
      <w:pPr>
        <w:jc w:val="right"/>
        <w:sectPr w:rsidR="00A42392" w:rsidSect="00C27481">
          <w:type w:val="continuous"/>
          <w:pgSz w:w="12240" w:h="15840" w:code="1"/>
          <w:pgMar w:top="1440" w:right="1800" w:bottom="1440" w:left="1800" w:header="720" w:footer="720" w:gutter="0"/>
          <w:cols w:num="2" w:sep="1" w:space="720"/>
          <w:docGrid w:linePitch="360"/>
        </w:sectPr>
      </w:pPr>
      <w:r>
        <w:t>--ANNIE JOHNSON FLINT</w:t>
      </w:r>
    </w:p>
    <w:p w:rsidR="00A42392" w:rsidRDefault="00A42392" w:rsidP="00A42392"/>
    <w:p w:rsidR="001F1391" w:rsidRDefault="001F1391" w:rsidP="004A29A0">
      <w:pPr>
        <w:rPr>
          <w:i/>
          <w:iCs/>
        </w:rPr>
      </w:pPr>
      <w:r>
        <w:rPr>
          <w:i/>
          <w:iCs/>
        </w:rPr>
        <w:t xml:space="preserve">We will investigate the answer to the following question: </w:t>
      </w:r>
    </w:p>
    <w:p w:rsidR="00A42392" w:rsidRDefault="00A42392" w:rsidP="004A29A0">
      <w:pPr>
        <w:rPr>
          <w:i/>
          <w:iCs/>
        </w:rPr>
      </w:pPr>
      <w:r>
        <w:rPr>
          <w:i/>
          <w:iCs/>
        </w:rPr>
        <w:t>WHAT KIND OF PERSON DOES IT TAKE TO BE A SUCCESSFUL WRITER?</w:t>
      </w:r>
    </w:p>
    <w:p w:rsidR="00A42392" w:rsidRDefault="00A42392" w:rsidP="00A42392"/>
    <w:p w:rsidR="00A42392" w:rsidRPr="00723B87" w:rsidRDefault="00A42392" w:rsidP="00BF104C">
      <w:pPr>
        <w:pStyle w:val="Heading2"/>
        <w:numPr>
          <w:ilvl w:val="0"/>
          <w:numId w:val="51"/>
        </w:numPr>
      </w:pPr>
      <w:bookmarkStart w:id="7" w:name="_Toc306946779"/>
      <w:r w:rsidRPr="00723B87">
        <w:t>About the Writer</w:t>
      </w:r>
      <w:bookmarkEnd w:id="7"/>
    </w:p>
    <w:p w:rsidR="00A42392" w:rsidRDefault="00A42392" w:rsidP="00A42392"/>
    <w:p w:rsidR="00A42392" w:rsidRDefault="00A42392" w:rsidP="00BF104C">
      <w:pPr>
        <w:pStyle w:val="Heading3"/>
        <w:numPr>
          <w:ilvl w:val="0"/>
          <w:numId w:val="50"/>
        </w:numPr>
      </w:pPr>
      <w:r>
        <w:t>John C. Maxwell “The Treasure of a Friend”</w:t>
      </w:r>
      <w:r w:rsidR="004A29A0">
        <w:t xml:space="preserve"> from the </w:t>
      </w:r>
      <w:r w:rsidRPr="001F1391">
        <w:rPr>
          <w:i/>
        </w:rPr>
        <w:t>PREFACE</w:t>
      </w:r>
    </w:p>
    <w:p w:rsidR="00A42392" w:rsidRDefault="00A42392" w:rsidP="00A42392">
      <w:pPr>
        <w:jc w:val="center"/>
        <w:rPr>
          <w:i/>
          <w:iCs/>
        </w:rPr>
      </w:pPr>
    </w:p>
    <w:p w:rsidR="00A42392" w:rsidRDefault="00A42392" w:rsidP="001F1391">
      <w:pPr>
        <w:pStyle w:val="BodyTextIndent"/>
        <w:tabs>
          <w:tab w:val="clear" w:pos="1060"/>
        </w:tabs>
        <w:ind w:left="720" w:firstLine="720"/>
      </w:pPr>
      <w:r>
        <w:t xml:space="preserve">On December 18, 1998, I suffered a serious heart attack. At the time, I thought I wasn’t going to make it. </w:t>
      </w:r>
      <w:r w:rsidR="001F1391">
        <w:t>…</w:t>
      </w:r>
      <w:r>
        <w:t xml:space="preserve">You see, it happened during the Christmas party for my company, The INJOY Group. And because of that, my wife, children, and closest friends were all there. In what I expected were the last moments of my life, I was with the people who mattered most to me. I was able to tell them how much I love </w:t>
      </w:r>
      <w:proofErr w:type="spellStart"/>
      <w:r>
        <w:t>them.You</w:t>
      </w:r>
      <w:proofErr w:type="spellEnd"/>
      <w:r>
        <w:t xml:space="preserve"> see, every now and then I think we need to be reminded of the treasures we have around us. </w:t>
      </w:r>
      <w:proofErr w:type="gramStart"/>
      <w:r>
        <w:t xml:space="preserve">That’s why my friend Dan </w:t>
      </w:r>
      <w:proofErr w:type="spellStart"/>
      <w:r>
        <w:t>Reiland</w:t>
      </w:r>
      <w:proofErr w:type="spellEnd"/>
      <w:r>
        <w:t>, who was one of the people with me that night, and I wrote this book.</w:t>
      </w:r>
      <w:proofErr w:type="gramEnd"/>
      <w:r>
        <w:t xml:space="preserve"> We want to help you recognize the treasures you have in your life—and be able to do it without the heart attack!</w:t>
      </w:r>
    </w:p>
    <w:p w:rsidR="00A42392" w:rsidRDefault="00A42392" w:rsidP="00A42392">
      <w:pPr>
        <w:ind w:left="1080" w:firstLine="900"/>
      </w:pPr>
    </w:p>
    <w:p w:rsidR="00A42392" w:rsidRDefault="00A42392" w:rsidP="001F1391">
      <w:pPr>
        <w:pStyle w:val="Heading3"/>
      </w:pPr>
      <w:r>
        <w:t>George Mueller “The Autobiography of George Mueller”</w:t>
      </w:r>
    </w:p>
    <w:p w:rsidR="00A42392" w:rsidRDefault="00A42392" w:rsidP="00A42392"/>
    <w:p w:rsidR="00A42392" w:rsidRDefault="00A42392" w:rsidP="00A42392">
      <w:pPr>
        <w:jc w:val="center"/>
      </w:pPr>
      <w:r>
        <w:t>Chapter 1 “An Unlikely Preacher”</w:t>
      </w:r>
    </w:p>
    <w:p w:rsidR="001F1391" w:rsidRDefault="00A42392" w:rsidP="001F1391">
      <w:pPr>
        <w:pStyle w:val="BodyTextIndent2"/>
        <w:ind w:left="0" w:firstLine="720"/>
      </w:pPr>
      <w:r>
        <w:t xml:space="preserve">I was born at </w:t>
      </w:r>
      <w:proofErr w:type="spellStart"/>
      <w:r>
        <w:t>Kroppenstaedt</w:t>
      </w:r>
      <w:proofErr w:type="spellEnd"/>
      <w:r>
        <w:t xml:space="preserve"> in the kingdom of Prussia on September 27, 1805. My father, a tax collector, educated his children on worldly principles, and my brother and I slipped easily into many sins. Before I was ten years old, I had repeatedly stolen government money, which was entrusted to my father and forced him to make up the losses.</w:t>
      </w:r>
    </w:p>
    <w:p w:rsidR="001F1391" w:rsidRDefault="00A42392" w:rsidP="001F1391">
      <w:pPr>
        <w:pStyle w:val="BodyTextIndent2"/>
        <w:ind w:left="0" w:firstLine="720"/>
      </w:pPr>
      <w:r>
        <w:t xml:space="preserve">When I was eleven years old, my father sent me to </w:t>
      </w:r>
      <w:proofErr w:type="spellStart"/>
      <w:r>
        <w:t>Halberstadt</w:t>
      </w:r>
      <w:proofErr w:type="spellEnd"/>
      <w:r>
        <w:t xml:space="preserve"> to be prepared to study at the university. He wanted me to become a clergyman—not that I would serve </w:t>
      </w:r>
      <w:r>
        <w:lastRenderedPageBreak/>
        <w:t>God, but that I would have a comfortable life. Studying, reading novels, and indulging in sinful practices were my favorite pastimes.</w:t>
      </w:r>
    </w:p>
    <w:p w:rsidR="001F1391" w:rsidRDefault="00A42392" w:rsidP="001F1391">
      <w:pPr>
        <w:pStyle w:val="BodyTextIndent2"/>
        <w:ind w:left="0" w:firstLine="720"/>
      </w:pPr>
      <w:r>
        <w:t>My mother died suddenly when I was fourteen years old. That night I played cards until two in the morning, and went to a tavern the next day. Her death made no lasting impression on me. Instead, I grew worse.</w:t>
      </w:r>
    </w:p>
    <w:p w:rsidR="00A42392" w:rsidRDefault="00A42392" w:rsidP="00C84402">
      <w:pPr>
        <w:pStyle w:val="BodyTextIndent2"/>
        <w:ind w:left="0" w:firstLine="720"/>
      </w:pPr>
      <w:r>
        <w:t>Three days before my confirmation and communion, I was guilty of gross immorality. The day before my confirmation, I lied to the clergyman rather than confess my sins. In this state of heart, without prayer, true repentance, faith, or knowledge of the plan of salvation, I was confirmed and took part in the Lord’s Supper. Because I had some feeling about the solemnity of the occasion, I stayed home during the afternoon and evening.…</w:t>
      </w:r>
    </w:p>
    <w:p w:rsidR="00A42392" w:rsidRDefault="00A42392" w:rsidP="00A42392">
      <w:pPr>
        <w:ind w:left="1260" w:firstLine="720"/>
      </w:pPr>
    </w:p>
    <w:p w:rsidR="00A42392" w:rsidRDefault="00A42392" w:rsidP="001F1391">
      <w:pPr>
        <w:pStyle w:val="Heading3"/>
      </w:pPr>
      <w:r>
        <w:t>John Bunyan “The Pilgrim’s Progress”</w:t>
      </w:r>
    </w:p>
    <w:p w:rsidR="00A42392" w:rsidRDefault="00A42392" w:rsidP="00A42392">
      <w:pPr>
        <w:jc w:val="center"/>
      </w:pPr>
    </w:p>
    <w:p w:rsidR="00A42392" w:rsidRDefault="00A42392" w:rsidP="00A42392">
      <w:pPr>
        <w:jc w:val="center"/>
      </w:pPr>
      <w:r>
        <w:t>About the Author</w:t>
      </w:r>
    </w:p>
    <w:p w:rsidR="00A42392" w:rsidRDefault="00A42392" w:rsidP="00C84402">
      <w:pPr>
        <w:ind w:firstLine="720"/>
      </w:pPr>
      <w:r>
        <w:t xml:space="preserve">John Bunyan was born at </w:t>
      </w:r>
      <w:proofErr w:type="spellStart"/>
      <w:r>
        <w:t>Elstow</w:t>
      </w:r>
      <w:proofErr w:type="spellEnd"/>
      <w:r>
        <w:t xml:space="preserve"> near Bedford, England, in November, 1628. He was the son of Thomas Bunyan, a traveling tinker or general handyman. John went to the local grammar school with the poor children of the village where he learned to read and write. But it is probable that he had to leave his schooling early to learn the family trade.</w:t>
      </w:r>
    </w:p>
    <w:p w:rsidR="00A42392" w:rsidRDefault="00A42392" w:rsidP="00C84402">
      <w:pPr>
        <w:ind w:firstLine="720"/>
      </w:pPr>
      <w:r>
        <w:t xml:space="preserve">The most important element of Bunyan’s early training was his love for books. It is reported that he totally absorbed books of chivalric adventures as was as the writings of English Puritanism and even the famous </w:t>
      </w:r>
      <w:r>
        <w:rPr>
          <w:i/>
          <w:iCs/>
        </w:rPr>
        <w:t>Foxe’s Book of Martyrs</w:t>
      </w:r>
      <w:r>
        <w:t>. Most of all, he read and studied the Bible.</w:t>
      </w:r>
    </w:p>
    <w:p w:rsidR="00A42392" w:rsidRDefault="00A42392" w:rsidP="00C84402">
      <w:pPr>
        <w:ind w:firstLine="720"/>
      </w:pPr>
      <w:r>
        <w:t>An anonymous biographer has described John Bunyan as a man of tall stature, strong-boned, with a ruddy face, sparkling eyes, a moustache and high forehead. He was always dressed in plain and modest clothes.</w:t>
      </w:r>
    </w:p>
    <w:p w:rsidR="00A42392" w:rsidRDefault="00A42392" w:rsidP="00C84402">
      <w:pPr>
        <w:ind w:firstLine="720"/>
      </w:pPr>
      <w:r>
        <w:t>Although John Bunyan had a limited amount of schooling, his work as a writer was that of an accomplished artist. He handled all areas of writing—satire, heroic splendor, humor and spiritual fervor—with incomparable expertise. He was able to skillfully combine the spiritual principles of the Bible with the practical living of the common people he knew so well.</w:t>
      </w:r>
    </w:p>
    <w:p w:rsidR="00A42392" w:rsidRDefault="00A42392" w:rsidP="00C84402">
      <w:pPr>
        <w:ind w:firstLine="720"/>
      </w:pPr>
      <w:r>
        <w:t xml:space="preserve">One source has remarked of </w:t>
      </w:r>
      <w:r>
        <w:rPr>
          <w:i/>
          <w:iCs/>
        </w:rPr>
        <w:t xml:space="preserve">The Pilgrim’s Progress </w:t>
      </w:r>
      <w:r>
        <w:t>that from the sense of urgency established in the beginning of the journey to the splendor of the final scene when Pilgrims cross the river of death, Bunyan has captured the spiritual journey of every man and woman’s quest for God.</w:t>
      </w:r>
    </w:p>
    <w:p w:rsidR="00A42392" w:rsidRDefault="00A42392" w:rsidP="00A42392"/>
    <w:p w:rsidR="00A42392" w:rsidRDefault="00A42392" w:rsidP="00C84402">
      <w:pPr>
        <w:pStyle w:val="Heading3"/>
      </w:pPr>
      <w:r>
        <w:t xml:space="preserve">James R. Reynolds, Sr., </w:t>
      </w:r>
      <w:proofErr w:type="gramStart"/>
      <w:r>
        <w:rPr>
          <w:i/>
          <w:iCs/>
        </w:rPr>
        <w:t>The</w:t>
      </w:r>
      <w:proofErr w:type="gramEnd"/>
      <w:r>
        <w:rPr>
          <w:i/>
          <w:iCs/>
        </w:rPr>
        <w:t xml:space="preserve"> Bride of Christ</w:t>
      </w:r>
    </w:p>
    <w:p w:rsidR="00A42392" w:rsidRDefault="00A42392" w:rsidP="00A42392">
      <w:pPr>
        <w:ind w:left="1080"/>
      </w:pPr>
    </w:p>
    <w:p w:rsidR="00A42392" w:rsidRDefault="00A42392" w:rsidP="00A42392">
      <w:pPr>
        <w:jc w:val="center"/>
      </w:pPr>
      <w:r>
        <w:t>About the Author</w:t>
      </w:r>
    </w:p>
    <w:p w:rsidR="00A42392" w:rsidRDefault="00A42392" w:rsidP="00C84402">
      <w:pPr>
        <w:ind w:firstLine="720"/>
      </w:pPr>
      <w:r>
        <w:t>James Roosevelt Reynolds, Sr. was born in West Buxton, Maine on December 3, 1930. He is the father of 11 children. He made the decision to surrender his life over to the Lord Jesus as a direct result of his brother’s testimony after returning from military service in the Korean War. As the conductor pulled back the door of the train that James was on, he looked down, saw the glow on the faces of his brother and brother-in-law, and said in his heart, “I don’t know what you have, but I want it!”</w:t>
      </w:r>
    </w:p>
    <w:p w:rsidR="00A42392" w:rsidRDefault="00A42392" w:rsidP="00A42392">
      <w:pPr>
        <w:ind w:left="1080"/>
      </w:pPr>
    </w:p>
    <w:p w:rsidR="00A42392" w:rsidRDefault="00A42392" w:rsidP="00C84402">
      <w:pPr>
        <w:ind w:firstLine="720"/>
      </w:pPr>
      <w:r>
        <w:lastRenderedPageBreak/>
        <w:t>Since that day, God has worked miraculously on behalf of Rev. Reynolds. The Lord has healed him on several occasions. An example is the time that the Lord healed him of a heart condition, which had caused him to have several heart attacks beginning at the age of 29. At the age of 47, God gave him a new heart. He has never had another attack. Another example is back in 1992 when the Lord instantaneously healed him of broken bones incurred during a 70-foot fall. God has worked many miracles in his life, and through his ministry. By the help of the Lord, he has survived several tragic deaths of dearly loved ones, and he continues to serve his Master, Jesus Christ, selflessly with great faith and conviction.</w:t>
      </w:r>
    </w:p>
    <w:p w:rsidR="00A42392" w:rsidRDefault="00A42392" w:rsidP="00C84402">
      <w:pPr>
        <w:ind w:firstLine="720"/>
      </w:pPr>
    </w:p>
    <w:p w:rsidR="00A42392" w:rsidRDefault="00A42392" w:rsidP="00C84402">
      <w:pPr>
        <w:ind w:firstLine="720"/>
      </w:pPr>
      <w:r>
        <w:t>Rev. Reynolds has lived a life of vision and faithful service to the Lord. He has endeavored to found all aspects of his ministering on the infallible, inerrant, Holy Word of God. Pastor Reynolds has labored in his God-given call to the best of ability to “get the people to believe God” for over fifty years.</w:t>
      </w:r>
    </w:p>
    <w:p w:rsidR="00A42392" w:rsidRDefault="00A42392" w:rsidP="00A42392"/>
    <w:p w:rsidR="00A42392" w:rsidRDefault="00A42392" w:rsidP="00A42392">
      <w:pPr>
        <w:numPr>
          <w:ilvl w:val="1"/>
          <w:numId w:val="0"/>
        </w:numPr>
        <w:tabs>
          <w:tab w:val="num" w:pos="1440"/>
        </w:tabs>
        <w:ind w:left="1440" w:hanging="360"/>
      </w:pPr>
      <w:r>
        <w:t xml:space="preserve">E.M. Bounds, </w:t>
      </w:r>
      <w:proofErr w:type="gramStart"/>
      <w:r>
        <w:rPr>
          <w:i/>
          <w:iCs/>
        </w:rPr>
        <w:t>The</w:t>
      </w:r>
      <w:proofErr w:type="gramEnd"/>
      <w:r>
        <w:rPr>
          <w:i/>
          <w:iCs/>
        </w:rPr>
        <w:t xml:space="preserve"> Complete Works of E.M. Bounds on Prayer</w:t>
      </w:r>
    </w:p>
    <w:p w:rsidR="00A42392" w:rsidRDefault="00A42392" w:rsidP="00A42392">
      <w:pPr>
        <w:ind w:left="1080" w:firstLine="900"/>
      </w:pPr>
    </w:p>
    <w:p w:rsidR="00A42392" w:rsidRDefault="00A42392" w:rsidP="00A42392">
      <w:pPr>
        <w:jc w:val="center"/>
      </w:pPr>
      <w:r>
        <w:t>The Publisher’s Preface</w:t>
      </w:r>
    </w:p>
    <w:p w:rsidR="00A42392" w:rsidRDefault="00A42392" w:rsidP="00A42392">
      <w:pPr>
        <w:ind w:left="1080" w:firstLine="900"/>
      </w:pPr>
    </w:p>
    <w:p w:rsidR="00A42392" w:rsidRDefault="00A42392" w:rsidP="00C84402">
      <w:pPr>
        <w:ind w:firstLine="720"/>
      </w:pPr>
      <w:r>
        <w:t xml:space="preserve">For almost a century Edward </w:t>
      </w:r>
      <w:proofErr w:type="spellStart"/>
      <w:r>
        <w:t>McKendree</w:t>
      </w:r>
      <w:proofErr w:type="spellEnd"/>
      <w:r>
        <w:t xml:space="preserve"> </w:t>
      </w:r>
      <w:proofErr w:type="spellStart"/>
      <w:r>
        <w:t>Bounds’s</w:t>
      </w:r>
      <w:proofErr w:type="spellEnd"/>
      <w:r>
        <w:t xml:space="preserve"> books on prayer have been classic works, stimulating and inspiring Christians to become prayer warriors. A forceful writer and deep thinker, Bounds spent the last seventeen years of his life reading, writing, and praying. He rose at 4 a.m. daily for many years, and was </w:t>
      </w:r>
      <w:proofErr w:type="spellStart"/>
      <w:r>
        <w:t>indefatigueable</w:t>
      </w:r>
      <w:proofErr w:type="spellEnd"/>
      <w:r>
        <w:t xml:space="preserve"> in his study of the Bible.</w:t>
      </w:r>
    </w:p>
    <w:p w:rsidR="00A42392" w:rsidRDefault="00A42392" w:rsidP="00C84402">
      <w:pPr>
        <w:ind w:firstLine="720"/>
      </w:pPr>
      <w:r>
        <w:t>As breathing is a physical reality to us, so prayer was a reality to Bounds. He took the command, “Pray without Ceasing,” almost as literally as animate nature takes the law of the reflex nervous system, which controls our breathing.</w:t>
      </w:r>
    </w:p>
    <w:p w:rsidR="00A42392" w:rsidRDefault="00A42392" w:rsidP="00C84402">
      <w:pPr>
        <w:ind w:firstLine="720"/>
      </w:pPr>
      <w:r>
        <w:t>Because Bounds so diligently practiced what he preached, he was able to capture the essence of prayer, and his works live on to call today’s Christians to higher discipleship and energetic prayer life.…</w:t>
      </w:r>
    </w:p>
    <w:p w:rsidR="00A42392" w:rsidRDefault="00A42392" w:rsidP="00A42392"/>
    <w:p w:rsidR="00A42392" w:rsidRPr="00723B87" w:rsidRDefault="00A42392" w:rsidP="00C84402">
      <w:pPr>
        <w:pStyle w:val="Heading2"/>
      </w:pPr>
      <w:bookmarkStart w:id="8" w:name="_Toc306946780"/>
      <w:r w:rsidRPr="00723B87">
        <w:t>You Can Be Successful in Your Writing</w:t>
      </w:r>
      <w:bookmarkEnd w:id="8"/>
    </w:p>
    <w:p w:rsidR="00A42392" w:rsidRDefault="00A42392" w:rsidP="00A42392"/>
    <w:p w:rsidR="00A42392" w:rsidRDefault="00A42392" w:rsidP="00BF104C">
      <w:pPr>
        <w:pStyle w:val="Heading3"/>
        <w:numPr>
          <w:ilvl w:val="0"/>
          <w:numId w:val="52"/>
        </w:numPr>
      </w:pPr>
      <w:r>
        <w:t xml:space="preserve">The Lord must be your Helper. </w:t>
      </w:r>
    </w:p>
    <w:p w:rsidR="00A42392" w:rsidRDefault="00A42392" w:rsidP="00A42392">
      <w:pPr>
        <w:ind w:left="1080"/>
      </w:pPr>
    </w:p>
    <w:p w:rsidR="00A42392" w:rsidRDefault="00A42392" w:rsidP="00A42392">
      <w:pPr>
        <w:ind w:left="1080"/>
      </w:pPr>
      <w:r>
        <w:t>I Samuel 15:29</w:t>
      </w:r>
      <w:r>
        <w:tab/>
      </w:r>
      <w:r>
        <w:tab/>
        <w:t>Philippians 4:13</w:t>
      </w:r>
      <w:r>
        <w:tab/>
        <w:t>John 15:5</w:t>
      </w:r>
    </w:p>
    <w:p w:rsidR="00A42392" w:rsidRDefault="00A42392" w:rsidP="00A42392">
      <w:pPr>
        <w:ind w:left="1080"/>
      </w:pPr>
      <w:r>
        <w:t xml:space="preserve">2 </w:t>
      </w:r>
      <w:proofErr w:type="gramStart"/>
      <w:r>
        <w:t>Corinthians</w:t>
      </w:r>
      <w:proofErr w:type="gramEnd"/>
      <w:r>
        <w:t xml:space="preserve"> 12:9</w:t>
      </w:r>
      <w:r>
        <w:tab/>
      </w:r>
      <w:r>
        <w:tab/>
        <w:t>Psalm 54:4</w:t>
      </w:r>
      <w:r>
        <w:tab/>
      </w:r>
      <w:r>
        <w:tab/>
        <w:t>Psalm 116:6</w:t>
      </w:r>
    </w:p>
    <w:p w:rsidR="00A42392" w:rsidRDefault="00A42392" w:rsidP="00A42392">
      <w:pPr>
        <w:ind w:left="1080"/>
      </w:pPr>
      <w:r>
        <w:t>Isaiah 41:10</w:t>
      </w:r>
      <w:r>
        <w:tab/>
      </w:r>
      <w:r>
        <w:tab/>
        <w:t>Ephesians 3:20</w:t>
      </w:r>
      <w:r>
        <w:tab/>
        <w:t>Job 40:9</w:t>
      </w:r>
    </w:p>
    <w:p w:rsidR="00A42392" w:rsidRDefault="00A42392" w:rsidP="00A42392">
      <w:pPr>
        <w:ind w:left="1080"/>
      </w:pPr>
    </w:p>
    <w:p w:rsidR="00A42392" w:rsidRDefault="00A42392" w:rsidP="00C84402">
      <w:pPr>
        <w:pStyle w:val="Heading3"/>
      </w:pPr>
      <w:r>
        <w:t xml:space="preserve">You must care. </w:t>
      </w:r>
      <w:r>
        <w:tab/>
        <w:t>Ecclesiastes 9:10</w:t>
      </w:r>
      <w:r w:rsidR="00C84402">
        <w:tab/>
      </w:r>
      <w:r w:rsidR="00C84402">
        <w:tab/>
        <w:t xml:space="preserve"> &lt;PASSION&gt;</w:t>
      </w:r>
    </w:p>
    <w:p w:rsidR="00A42392" w:rsidRDefault="00A42392" w:rsidP="00A42392">
      <w:pPr>
        <w:ind w:left="1080"/>
      </w:pPr>
    </w:p>
    <w:p w:rsidR="00A42392" w:rsidRDefault="00A42392" w:rsidP="00C84402">
      <w:pPr>
        <w:numPr>
          <w:ilvl w:val="2"/>
          <w:numId w:val="12"/>
        </w:numPr>
        <w:tabs>
          <w:tab w:val="clear" w:pos="2340"/>
        </w:tabs>
        <w:ind w:left="720"/>
      </w:pPr>
      <w:r>
        <w:t>Poor handwriting and inexcusable errors left uncorrected tell about a heart that is disinterested and undisciplined.</w:t>
      </w:r>
    </w:p>
    <w:p w:rsidR="00A42392" w:rsidRDefault="00A42392" w:rsidP="00C84402">
      <w:pPr>
        <w:ind w:left="720"/>
      </w:pPr>
    </w:p>
    <w:p w:rsidR="00A42392" w:rsidRDefault="00A42392" w:rsidP="00C84402">
      <w:pPr>
        <w:numPr>
          <w:ilvl w:val="2"/>
          <w:numId w:val="12"/>
        </w:numPr>
        <w:tabs>
          <w:tab w:val="clear" w:pos="2340"/>
        </w:tabs>
        <w:ind w:left="720"/>
      </w:pPr>
      <w:r>
        <w:t xml:space="preserve">Would you be honored or embarrassed to have your writing displayed? </w:t>
      </w:r>
    </w:p>
    <w:p w:rsidR="00A42392" w:rsidRDefault="00A42392" w:rsidP="00A42392"/>
    <w:p w:rsidR="00A42392" w:rsidRDefault="00A42392" w:rsidP="00A42392"/>
    <w:p w:rsidR="00A42392" w:rsidRDefault="00A42392" w:rsidP="00A42392"/>
    <w:p w:rsidR="00A42392" w:rsidRDefault="00A42392" w:rsidP="00A42392">
      <w:pPr>
        <w:jc w:val="center"/>
      </w:pPr>
      <w:r>
        <w:t>There Are Two Possible Reasons Why You Might Not:</w:t>
      </w:r>
    </w:p>
    <w:p w:rsidR="00A42392" w:rsidRDefault="00A42392" w:rsidP="00A42392">
      <w:pPr>
        <w:jc w:val="center"/>
      </w:pPr>
    </w:p>
    <w:p w:rsidR="00A42392" w:rsidRDefault="00A42392" w:rsidP="00CF2BA2">
      <w:pPr>
        <w:pStyle w:val="BodyTextIndent3"/>
        <w:numPr>
          <w:ilvl w:val="3"/>
          <w:numId w:val="12"/>
        </w:numPr>
      </w:pPr>
      <w:r>
        <w:t>PRIDE. In hiding your candle under a bushel, you are not allowing the light of Christ to shine in the work of your hands. Matthew 5:14; 2 Corinthians 4:3</w:t>
      </w:r>
    </w:p>
    <w:p w:rsidR="00A42392" w:rsidRDefault="00A42392" w:rsidP="00A42392">
      <w:pPr>
        <w:pStyle w:val="BodyTextIndent3"/>
        <w:ind w:left="2520"/>
      </w:pPr>
    </w:p>
    <w:p w:rsidR="00A42392" w:rsidRDefault="00A42392" w:rsidP="00CF2BA2">
      <w:pPr>
        <w:numPr>
          <w:ilvl w:val="3"/>
          <w:numId w:val="12"/>
        </w:numPr>
      </w:pPr>
      <w:r>
        <w:t>You did not do your best.</w:t>
      </w:r>
    </w:p>
    <w:p w:rsidR="00A42392" w:rsidRDefault="00A42392" w:rsidP="00A42392"/>
    <w:p w:rsidR="00A42392" w:rsidRDefault="00A42392" w:rsidP="00CF2BA2">
      <w:pPr>
        <w:numPr>
          <w:ilvl w:val="1"/>
          <w:numId w:val="12"/>
        </w:numPr>
      </w:pPr>
      <w:r>
        <w:t>You must read and write.</w:t>
      </w:r>
    </w:p>
    <w:p w:rsidR="00A42392" w:rsidRDefault="00A42392" w:rsidP="00A42392">
      <w:pPr>
        <w:ind w:left="1080"/>
      </w:pPr>
    </w:p>
    <w:p w:rsidR="00A42392" w:rsidRDefault="00A42392" w:rsidP="00CF2BA2">
      <w:pPr>
        <w:numPr>
          <w:ilvl w:val="2"/>
          <w:numId w:val="12"/>
        </w:numPr>
      </w:pPr>
      <w:r>
        <w:t>A successful writer is one that has learned to be his own teacher.</w:t>
      </w:r>
    </w:p>
    <w:p w:rsidR="00A42392" w:rsidRDefault="00A42392" w:rsidP="00A42392"/>
    <w:p w:rsidR="00A42392" w:rsidRDefault="00A42392" w:rsidP="00A42392">
      <w:pPr>
        <w:ind w:left="1980"/>
      </w:pPr>
      <w:r>
        <w:t>“The two greatest problems in America are ignorance and apathy. I don’t know, and I don’t care.”</w:t>
      </w:r>
    </w:p>
    <w:p w:rsidR="00A42392" w:rsidRDefault="00A42392" w:rsidP="00A42392">
      <w:pPr>
        <w:ind w:left="1980"/>
      </w:pPr>
    </w:p>
    <w:p w:rsidR="00A42392" w:rsidRDefault="00A42392" w:rsidP="00CF2BA2">
      <w:pPr>
        <w:numPr>
          <w:ilvl w:val="2"/>
          <w:numId w:val="12"/>
        </w:numPr>
      </w:pPr>
      <w:r>
        <w:t>Draw treasures from the experiences and abilities of other writers.</w:t>
      </w:r>
    </w:p>
    <w:p w:rsidR="00A42392" w:rsidRDefault="00A42392" w:rsidP="00A42392">
      <w:pPr>
        <w:rPr>
          <w:rFonts w:ascii="Tabitha" w:hAnsi="Tabitha"/>
          <w:sz w:val="28"/>
        </w:rPr>
      </w:pPr>
    </w:p>
    <w:p w:rsidR="00A42392" w:rsidRDefault="00A42392" w:rsidP="00A42392">
      <w:r>
        <w:rPr>
          <w:rFonts w:ascii="Tabitha" w:hAnsi="Tabitha"/>
          <w:sz w:val="28"/>
        </w:rPr>
        <w:t>CONCLUSION</w:t>
      </w:r>
    </w:p>
    <w:p w:rsidR="00A42392" w:rsidRDefault="00A42392" w:rsidP="00A42392"/>
    <w:p w:rsidR="00A42392" w:rsidRDefault="00A42392" w:rsidP="00CF2BA2">
      <w:pPr>
        <w:pStyle w:val="Header"/>
        <w:numPr>
          <w:ilvl w:val="0"/>
          <w:numId w:val="13"/>
        </w:numPr>
        <w:tabs>
          <w:tab w:val="clear" w:pos="4320"/>
          <w:tab w:val="clear" w:pos="8640"/>
        </w:tabs>
      </w:pPr>
      <w:r>
        <w:t>In order to write, you must be the kind of person that has seen or experienced something.</w:t>
      </w:r>
    </w:p>
    <w:p w:rsidR="00A42392" w:rsidRDefault="00A42392" w:rsidP="00A42392">
      <w:pPr>
        <w:pStyle w:val="Header"/>
        <w:tabs>
          <w:tab w:val="clear" w:pos="4320"/>
          <w:tab w:val="clear" w:pos="8640"/>
        </w:tabs>
        <w:ind w:left="360"/>
      </w:pPr>
    </w:p>
    <w:p w:rsidR="00A42392" w:rsidRDefault="00A42392" w:rsidP="00CF2BA2">
      <w:pPr>
        <w:pStyle w:val="Header"/>
        <w:numPr>
          <w:ilvl w:val="0"/>
          <w:numId w:val="13"/>
        </w:numPr>
        <w:tabs>
          <w:tab w:val="clear" w:pos="4320"/>
          <w:tab w:val="clear" w:pos="8640"/>
        </w:tabs>
      </w:pPr>
      <w:r>
        <w:t>In order to successfully write, you must present your ability to the Lord as His instrument to use. John 1:23</w:t>
      </w:r>
    </w:p>
    <w:p w:rsidR="00A42392" w:rsidRDefault="00A42392" w:rsidP="00A42392">
      <w:pPr>
        <w:pStyle w:val="Header"/>
        <w:tabs>
          <w:tab w:val="clear" w:pos="4320"/>
          <w:tab w:val="clear" w:pos="8640"/>
        </w:tabs>
      </w:pPr>
    </w:p>
    <w:p w:rsidR="00672E67" w:rsidRDefault="00A42392" w:rsidP="00934D9B">
      <w:pPr>
        <w:pStyle w:val="Header"/>
        <w:numPr>
          <w:ilvl w:val="0"/>
          <w:numId w:val="13"/>
        </w:numPr>
        <w:tabs>
          <w:tab w:val="clear" w:pos="4320"/>
          <w:tab w:val="clear" w:pos="8640"/>
        </w:tabs>
      </w:pPr>
      <w:r>
        <w:t>It takes YOUR kind of person. (One that would sacrifice and dedicate themselves to the study of God’s Word and prayer. A person having a vision to see the Gospel spread abroad in clarity and purity.) Isaiah 6:8</w:t>
      </w:r>
    </w:p>
    <w:p w:rsidR="00934D9B" w:rsidRPr="00934D9B" w:rsidRDefault="00934D9B" w:rsidP="00934D9B">
      <w:pPr>
        <w:pStyle w:val="Header"/>
        <w:tabs>
          <w:tab w:val="clear" w:pos="4320"/>
          <w:tab w:val="clear" w:pos="8640"/>
        </w:tabs>
      </w:pPr>
    </w:p>
    <w:p w:rsidR="00716849" w:rsidRDefault="00716849">
      <w:pPr>
        <w:rPr>
          <w:sz w:val="28"/>
        </w:rPr>
      </w:pPr>
      <w:bookmarkStart w:id="9" w:name="_Toc306946781"/>
      <w:r>
        <w:rPr>
          <w:sz w:val="28"/>
        </w:rPr>
        <w:br w:type="page"/>
      </w:r>
    </w:p>
    <w:p w:rsidR="00716849" w:rsidRDefault="00716849" w:rsidP="00716849">
      <w:pPr>
        <w:jc w:val="center"/>
        <w:rPr>
          <w:sz w:val="28"/>
        </w:rPr>
      </w:pPr>
      <w:r>
        <w:rPr>
          <w:sz w:val="28"/>
        </w:rPr>
        <w:lastRenderedPageBreak/>
        <w:t>Preparation for Preaching</w:t>
      </w:r>
    </w:p>
    <w:p w:rsidR="00716849" w:rsidRDefault="00716849" w:rsidP="00716849">
      <w:pPr>
        <w:jc w:val="center"/>
        <w:rPr>
          <w:i/>
          <w:iCs/>
        </w:rPr>
      </w:pPr>
      <w:r>
        <w:rPr>
          <w:i/>
          <w:iCs/>
        </w:rPr>
        <w:t>A student’s essay</w:t>
      </w:r>
    </w:p>
    <w:p w:rsidR="00716849" w:rsidRDefault="00716849" w:rsidP="00716849"/>
    <w:p w:rsidR="00716849" w:rsidRDefault="00716849" w:rsidP="00716849">
      <w:pPr>
        <w:ind w:firstLine="720"/>
      </w:pPr>
      <w:r>
        <w:t>The time of preparing for preaching is vital to effectively satisfying the burden that God has given you to present the Gospel. As God’s “man of the hour” you must be fully ready to be used by the Lord. A wise proverb says, “You can do more than pray once you have prayed, but you can never do more than pray until you have prayed.” To preach you must begin on your knees allowing the Lord to prepare your heart and mind and anoint you with the Holy Ghost. As you pray and allow the Lord to lead you, develop thoughts and Scriptural principles to the point that you understand what you are going to preach. Careful study of etymologies, cultural peculiarities, and historical facts may bring the text into a new and brighter light. The more you study the Bible the more you will realize how little you really know. Allow this revelation to stir you to lean more heavily on the leading of God, and pray for more insight, wisdom, and understanding.</w:t>
      </w:r>
    </w:p>
    <w:p w:rsidR="00716849" w:rsidRDefault="00716849" w:rsidP="00716849">
      <w:pPr>
        <w:ind w:firstLine="720"/>
      </w:pPr>
      <w:r>
        <w:t>What is a messenger without a message? It is the preacher’s calling to seek for Holy Ghost direction for a message for every appointed time. As the Lord leads, you must decide what will be your text and develop a sermon outline. Is it the preacher' duty to merely put the message out giving no outstanding effort to preparation? The preacher’s duty as God’s messenger to men is to present the message with the best of his ability and faith. Practice will sharpen the edges of the preacher’s ability. A slipshod presentation of God’s Word reflects qualities antagonistic to the preacher’s essential goals in preaching. Carefully prune and polish your presentation as the Lord gives ability and develop that ability with practice. If you have lived right, prepared a good message, and presented it well to the audience, but the approval of God Almighty was not with you, what profit have you? Pray unceasingly for Divine approval.</w:t>
      </w:r>
    </w:p>
    <w:p w:rsidR="00716849" w:rsidRDefault="00716849" w:rsidP="00716849">
      <w:pPr>
        <w:ind w:firstLine="720"/>
      </w:pPr>
      <w:r>
        <w:t xml:space="preserve">“Our great object of glorifying God is to be mainly achieved by the winning of souls,” Charles H. Spurgeon. If your congregation leaves without coming to a point of decision by reason of no conviction in your preaching, </w:t>
      </w:r>
      <w:proofErr w:type="gramStart"/>
      <w:r>
        <w:t>your</w:t>
      </w:r>
      <w:proofErr w:type="gramEnd"/>
      <w:r>
        <w:t xml:space="preserve"> preaching then is ineffective and the blame is first on the preacher. Every sermon must confront the hearer and produce a crossroads to acceptance or refusal. Pray for the Holy Ghost to convict, stir, and draw the hearts of men to Christ. Most people are not healthy spiritually and do not come prepared to the House of God to receive, and the preacher must exercise his faith in their stead for the grace of God to reach down inside a person where the preacher cannot reach. Do not go before a congregation in such a way that brings undue attention to you as an individual or personality. The Lord needs a blank sheet on which to write His masterpiece, but if we clutter the page with inkblots and marks of our own agenda and personality that aren’t in perfect harmony with the Holy Ghost the Lord can’t write His masterpiece. Consistently live right with a conscience void of offense toward God and men. It has been said, “Walk the talk.” Use wisdom in preparing a place of meeting keeping the congregation in mind. As always, sandwich our acts of faith and preparation with sincere prayer to God for Holy Ghost anointing and His blessing. Preparation is more than half the battle—it will bring you to the very threshold of victory.</w:t>
      </w:r>
    </w:p>
    <w:p w:rsidR="00716849" w:rsidRDefault="00716849" w:rsidP="00716849">
      <w:r>
        <w:br w:type="page"/>
      </w:r>
    </w:p>
    <w:p w:rsidR="00716849" w:rsidRPr="00A42392" w:rsidRDefault="00716849" w:rsidP="00716849">
      <w:pPr>
        <w:pStyle w:val="Title"/>
        <w:rPr>
          <w:rFonts w:asciiTheme="majorHAnsi" w:hAnsiTheme="majorHAnsi"/>
        </w:rPr>
      </w:pPr>
      <w:r w:rsidRPr="00A42392">
        <w:rPr>
          <w:rFonts w:asciiTheme="majorHAnsi" w:hAnsiTheme="majorHAnsi"/>
        </w:rPr>
        <w:lastRenderedPageBreak/>
        <w:t>Study Questions I</w:t>
      </w:r>
    </w:p>
    <w:p w:rsidR="00716849" w:rsidRPr="00A42392" w:rsidRDefault="00716849" w:rsidP="00716849">
      <w:pPr>
        <w:rPr>
          <w:rFonts w:asciiTheme="majorHAnsi" w:hAnsiTheme="majorHAnsi"/>
        </w:rPr>
      </w:pPr>
    </w:p>
    <w:p w:rsidR="00716849" w:rsidRPr="00A42392" w:rsidRDefault="00716849" w:rsidP="00716849">
      <w:pPr>
        <w:jc w:val="center"/>
        <w:rPr>
          <w:rFonts w:asciiTheme="majorHAnsi" w:hAnsiTheme="majorHAnsi"/>
        </w:rPr>
      </w:pPr>
      <w:r w:rsidRPr="00A42392">
        <w:rPr>
          <w:rFonts w:asciiTheme="majorHAnsi" w:hAnsiTheme="majorHAnsi"/>
        </w:rPr>
        <w:t>“THE PEN</w:t>
      </w:r>
      <w:r>
        <w:rPr>
          <w:rFonts w:asciiTheme="majorHAnsi" w:hAnsiTheme="majorHAnsi"/>
        </w:rPr>
        <w:t xml:space="preserve"> &amp; THE WRITER</w:t>
      </w:r>
      <w:r w:rsidRPr="00A42392">
        <w:rPr>
          <w:rFonts w:asciiTheme="majorHAnsi" w:hAnsiTheme="majorHAnsi"/>
        </w:rPr>
        <w:t>”</w:t>
      </w:r>
    </w:p>
    <w:p w:rsidR="00716849" w:rsidRPr="00A42392" w:rsidRDefault="00716849" w:rsidP="00716849">
      <w:pPr>
        <w:rPr>
          <w:rFonts w:asciiTheme="majorHAnsi" w:hAnsiTheme="majorHAnsi"/>
        </w:rPr>
      </w:pPr>
    </w:p>
    <w:p w:rsidR="00716849" w:rsidRPr="00A42392" w:rsidRDefault="00716849" w:rsidP="00716849">
      <w:pPr>
        <w:rPr>
          <w:rFonts w:asciiTheme="majorHAnsi" w:hAnsiTheme="majorHAnsi"/>
        </w:rPr>
      </w:pPr>
    </w:p>
    <w:p w:rsidR="00716849" w:rsidRPr="00A42392" w:rsidRDefault="00716849" w:rsidP="00716849">
      <w:pPr>
        <w:numPr>
          <w:ilvl w:val="0"/>
          <w:numId w:val="10"/>
        </w:numPr>
        <w:rPr>
          <w:rFonts w:asciiTheme="majorHAnsi" w:hAnsiTheme="majorHAnsi"/>
        </w:rPr>
      </w:pPr>
      <w:r w:rsidRPr="00A42392">
        <w:rPr>
          <w:rFonts w:asciiTheme="majorHAnsi" w:hAnsiTheme="majorHAnsi"/>
        </w:rPr>
        <w:t>What is the Latin word from which “pen” comes, and what does it mean?</w:t>
      </w:r>
    </w:p>
    <w:p w:rsidR="00716849" w:rsidRPr="00A42392" w:rsidRDefault="00716849" w:rsidP="00716849">
      <w:pPr>
        <w:rPr>
          <w:rFonts w:asciiTheme="majorHAnsi" w:hAnsiTheme="majorHAnsi"/>
        </w:rPr>
      </w:pPr>
    </w:p>
    <w:p w:rsidR="00716849" w:rsidRPr="00A42392" w:rsidRDefault="00716849" w:rsidP="00716849">
      <w:pPr>
        <w:rPr>
          <w:rFonts w:asciiTheme="majorHAnsi" w:hAnsiTheme="majorHAnsi"/>
        </w:rPr>
      </w:pPr>
    </w:p>
    <w:p w:rsidR="00716849" w:rsidRPr="00A42392" w:rsidRDefault="00716849" w:rsidP="00716849">
      <w:pPr>
        <w:numPr>
          <w:ilvl w:val="0"/>
          <w:numId w:val="10"/>
        </w:numPr>
        <w:rPr>
          <w:rFonts w:asciiTheme="majorHAnsi" w:hAnsiTheme="majorHAnsi"/>
        </w:rPr>
      </w:pPr>
      <w:r w:rsidRPr="00A42392">
        <w:rPr>
          <w:rFonts w:asciiTheme="majorHAnsi" w:hAnsiTheme="majorHAnsi"/>
        </w:rPr>
        <w:t>Contrast pens and pencils. (Give at least three sets of details.)</w:t>
      </w:r>
    </w:p>
    <w:p w:rsidR="00716849" w:rsidRPr="00A42392" w:rsidRDefault="00716849" w:rsidP="00716849">
      <w:pPr>
        <w:rPr>
          <w:rFonts w:asciiTheme="majorHAnsi" w:hAnsiTheme="majorHAnsi"/>
        </w:rPr>
      </w:pPr>
    </w:p>
    <w:p w:rsidR="00716849" w:rsidRPr="00A42392" w:rsidRDefault="00716849" w:rsidP="00716849">
      <w:pPr>
        <w:rPr>
          <w:rFonts w:asciiTheme="majorHAnsi" w:hAnsiTheme="majorHAnsi"/>
        </w:rPr>
      </w:pPr>
    </w:p>
    <w:p w:rsidR="00716849" w:rsidRPr="00A42392" w:rsidRDefault="00716849" w:rsidP="00716849">
      <w:pPr>
        <w:rPr>
          <w:rFonts w:asciiTheme="majorHAnsi" w:hAnsiTheme="majorHAnsi"/>
        </w:rPr>
      </w:pPr>
    </w:p>
    <w:p w:rsidR="00716849" w:rsidRPr="00A42392" w:rsidRDefault="00716849" w:rsidP="00716849">
      <w:pPr>
        <w:rPr>
          <w:rFonts w:asciiTheme="majorHAnsi" w:hAnsiTheme="majorHAnsi"/>
        </w:rPr>
      </w:pPr>
    </w:p>
    <w:p w:rsidR="00716849" w:rsidRPr="00A42392" w:rsidRDefault="00716849" w:rsidP="00716849">
      <w:pPr>
        <w:numPr>
          <w:ilvl w:val="0"/>
          <w:numId w:val="10"/>
        </w:numPr>
        <w:rPr>
          <w:rFonts w:asciiTheme="majorHAnsi" w:hAnsiTheme="majorHAnsi"/>
        </w:rPr>
      </w:pPr>
      <w:r w:rsidRPr="00A42392">
        <w:rPr>
          <w:rFonts w:asciiTheme="majorHAnsi" w:hAnsiTheme="majorHAnsi"/>
        </w:rPr>
        <w:t>What does preeminent mean? (Give at least two synonyms.)</w:t>
      </w:r>
    </w:p>
    <w:p w:rsidR="00716849" w:rsidRPr="00A42392" w:rsidRDefault="00716849" w:rsidP="00716849">
      <w:pPr>
        <w:rPr>
          <w:rFonts w:asciiTheme="majorHAnsi" w:hAnsiTheme="majorHAnsi"/>
        </w:rPr>
      </w:pPr>
    </w:p>
    <w:p w:rsidR="00716849" w:rsidRPr="00A42392" w:rsidRDefault="00716849" w:rsidP="00716849">
      <w:pPr>
        <w:rPr>
          <w:rFonts w:asciiTheme="majorHAnsi" w:hAnsiTheme="majorHAnsi"/>
        </w:rPr>
      </w:pPr>
    </w:p>
    <w:p w:rsidR="00716849" w:rsidRPr="00A42392" w:rsidRDefault="00716849" w:rsidP="00716849">
      <w:pPr>
        <w:numPr>
          <w:ilvl w:val="0"/>
          <w:numId w:val="10"/>
        </w:numPr>
        <w:rPr>
          <w:rFonts w:asciiTheme="majorHAnsi" w:hAnsiTheme="majorHAnsi"/>
        </w:rPr>
      </w:pPr>
      <w:r w:rsidRPr="00A42392">
        <w:rPr>
          <w:rFonts w:asciiTheme="majorHAnsi" w:hAnsiTheme="majorHAnsi"/>
        </w:rPr>
        <w:t>Express how writing is, has been, or can be preeminent.</w:t>
      </w:r>
    </w:p>
    <w:p w:rsidR="00716849" w:rsidRPr="00A42392" w:rsidRDefault="00716849" w:rsidP="00716849">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____________________________________________________________________________________________________________________________________________________________________________________________________________________________________________________</w:t>
      </w:r>
    </w:p>
    <w:p w:rsidR="00716849" w:rsidRPr="00A42392" w:rsidRDefault="00716849" w:rsidP="00716849">
      <w:pPr>
        <w:rPr>
          <w:rFonts w:asciiTheme="majorHAnsi" w:hAnsiTheme="majorHAnsi"/>
        </w:rPr>
      </w:pPr>
    </w:p>
    <w:p w:rsidR="00716849" w:rsidRPr="00A42392" w:rsidRDefault="00716849" w:rsidP="00716849">
      <w:pPr>
        <w:numPr>
          <w:ilvl w:val="0"/>
          <w:numId w:val="10"/>
        </w:numPr>
        <w:rPr>
          <w:rFonts w:asciiTheme="majorHAnsi" w:hAnsiTheme="majorHAnsi"/>
        </w:rPr>
      </w:pPr>
      <w:r w:rsidRPr="00A42392">
        <w:rPr>
          <w:rFonts w:asciiTheme="majorHAnsi" w:hAnsiTheme="majorHAnsi"/>
        </w:rPr>
        <w:t>Write Out verbatim and memorize Psalm 45:1.</w:t>
      </w:r>
    </w:p>
    <w:p w:rsidR="00716849" w:rsidRPr="00A42392" w:rsidRDefault="00716849" w:rsidP="00716849">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w:t>
      </w:r>
    </w:p>
    <w:p w:rsidR="00716849" w:rsidRPr="00A42392" w:rsidRDefault="00716849" w:rsidP="00716849">
      <w:pPr>
        <w:rPr>
          <w:rFonts w:asciiTheme="majorHAnsi" w:hAnsiTheme="majorHAnsi"/>
        </w:rPr>
      </w:pPr>
    </w:p>
    <w:p w:rsidR="00716849" w:rsidRPr="00A42392" w:rsidRDefault="00716849" w:rsidP="00716849">
      <w:pPr>
        <w:numPr>
          <w:ilvl w:val="0"/>
          <w:numId w:val="10"/>
        </w:numPr>
        <w:rPr>
          <w:rFonts w:asciiTheme="majorHAnsi" w:hAnsiTheme="majorHAnsi"/>
        </w:rPr>
      </w:pPr>
      <w:r w:rsidRPr="00A42392">
        <w:rPr>
          <w:rFonts w:asciiTheme="majorHAnsi" w:hAnsiTheme="majorHAnsi"/>
        </w:rPr>
        <w:t>List at least two different pieces of literature that have influenced your own thinking and life.</w:t>
      </w:r>
    </w:p>
    <w:p w:rsidR="00716849" w:rsidRPr="00A42392" w:rsidRDefault="00716849" w:rsidP="00716849">
      <w:pPr>
        <w:rPr>
          <w:rFonts w:asciiTheme="majorHAnsi" w:hAnsiTheme="majorHAnsi"/>
        </w:rPr>
      </w:pPr>
    </w:p>
    <w:p w:rsidR="00716849" w:rsidRPr="00A42392" w:rsidRDefault="00716849" w:rsidP="00716849">
      <w:pPr>
        <w:rPr>
          <w:rFonts w:asciiTheme="majorHAnsi" w:hAnsiTheme="majorHAnsi"/>
        </w:rPr>
      </w:pPr>
    </w:p>
    <w:p w:rsidR="00716849" w:rsidRPr="00A42392" w:rsidRDefault="00716849" w:rsidP="00716849">
      <w:pPr>
        <w:numPr>
          <w:ilvl w:val="0"/>
          <w:numId w:val="10"/>
        </w:numPr>
        <w:rPr>
          <w:rFonts w:asciiTheme="majorHAnsi" w:hAnsiTheme="majorHAnsi"/>
        </w:rPr>
      </w:pPr>
      <w:r w:rsidRPr="00A42392">
        <w:rPr>
          <w:rFonts w:asciiTheme="majorHAnsi" w:hAnsiTheme="majorHAnsi"/>
        </w:rPr>
        <w:t xml:space="preserve">Answer the following question in one to two sentences: </w:t>
      </w:r>
      <w:r w:rsidRPr="00A42392">
        <w:rPr>
          <w:rFonts w:asciiTheme="majorHAnsi" w:hAnsiTheme="majorHAnsi"/>
          <w:i/>
          <w:iCs/>
        </w:rPr>
        <w:t>Does good writing have an important role in Christian ministry?</w:t>
      </w:r>
    </w:p>
    <w:p w:rsidR="00716849" w:rsidRPr="00A42392" w:rsidRDefault="00716849" w:rsidP="00716849">
      <w:pPr>
        <w:pStyle w:val="BodyText"/>
        <w:rPr>
          <w:rFonts w:asciiTheme="majorHAnsi" w:hAnsiTheme="majorHAnsi"/>
          <w:color w:val="C0C0C0"/>
        </w:rPr>
      </w:pPr>
      <w:r w:rsidRPr="00A42392">
        <w:rPr>
          <w:rFonts w:asciiTheme="majorHAnsi" w:hAnsiTheme="majorHAnsi"/>
          <w:color w:val="C0C0C0"/>
        </w:rPr>
        <w:t>_______________________________________________________________________________________________________________________________________________________________________________________</w:t>
      </w:r>
    </w:p>
    <w:p w:rsidR="00716849" w:rsidRPr="00A42392" w:rsidRDefault="00716849" w:rsidP="00716849">
      <w:pPr>
        <w:rPr>
          <w:rFonts w:asciiTheme="majorHAnsi" w:hAnsiTheme="majorHAnsi"/>
        </w:rPr>
      </w:pPr>
    </w:p>
    <w:p w:rsidR="00716849" w:rsidRPr="00A42392" w:rsidRDefault="00716849" w:rsidP="00716849">
      <w:pPr>
        <w:numPr>
          <w:ilvl w:val="0"/>
          <w:numId w:val="10"/>
        </w:numPr>
        <w:rPr>
          <w:rFonts w:asciiTheme="majorHAnsi" w:hAnsiTheme="majorHAnsi"/>
        </w:rPr>
      </w:pPr>
      <w:r w:rsidRPr="00A42392">
        <w:rPr>
          <w:rFonts w:asciiTheme="majorHAnsi" w:hAnsiTheme="majorHAnsi"/>
        </w:rPr>
        <w:t>What does perspicacious mean? (Give at least two synonyms.)</w:t>
      </w:r>
    </w:p>
    <w:p w:rsidR="00716849" w:rsidRPr="00A42392" w:rsidRDefault="00716849" w:rsidP="00716849">
      <w:pPr>
        <w:rPr>
          <w:rFonts w:asciiTheme="majorHAnsi" w:hAnsiTheme="majorHAnsi"/>
        </w:rPr>
      </w:pPr>
    </w:p>
    <w:p w:rsidR="00716849" w:rsidRPr="00A42392" w:rsidRDefault="00716849" w:rsidP="00716849">
      <w:pPr>
        <w:rPr>
          <w:rFonts w:asciiTheme="majorHAnsi" w:hAnsiTheme="majorHAnsi"/>
        </w:rPr>
      </w:pPr>
    </w:p>
    <w:p w:rsidR="00716849" w:rsidRPr="00A42392" w:rsidRDefault="00716849" w:rsidP="00716849">
      <w:pPr>
        <w:numPr>
          <w:ilvl w:val="0"/>
          <w:numId w:val="10"/>
        </w:numPr>
        <w:rPr>
          <w:rFonts w:asciiTheme="majorHAnsi" w:hAnsiTheme="majorHAnsi"/>
        </w:rPr>
      </w:pPr>
      <w:r w:rsidRPr="00A42392">
        <w:rPr>
          <w:rFonts w:asciiTheme="majorHAnsi" w:hAnsiTheme="majorHAnsi"/>
        </w:rPr>
        <w:t xml:space="preserve">Write a paragraph of at least 50 words expressing how a </w:t>
      </w:r>
      <w:proofErr w:type="spellStart"/>
      <w:r w:rsidRPr="00A42392">
        <w:rPr>
          <w:rFonts w:asciiTheme="majorHAnsi" w:hAnsiTheme="majorHAnsi"/>
        </w:rPr>
        <w:t>persons</w:t>
      </w:r>
      <w:proofErr w:type="spellEnd"/>
      <w:r w:rsidRPr="00A42392">
        <w:rPr>
          <w:rFonts w:asciiTheme="majorHAnsi" w:hAnsiTheme="majorHAnsi"/>
        </w:rPr>
        <w:t xml:space="preserve"> writing can be </w:t>
      </w:r>
      <w:r w:rsidRPr="00A42392">
        <w:rPr>
          <w:rFonts w:asciiTheme="majorHAnsi" w:hAnsiTheme="majorHAnsi"/>
          <w:i/>
          <w:iCs/>
        </w:rPr>
        <w:t>Personable.</w:t>
      </w:r>
      <w:r w:rsidRPr="00A42392">
        <w:rPr>
          <w:rFonts w:asciiTheme="majorHAnsi" w:hAnsiTheme="majorHAnsi"/>
        </w:rPr>
        <w:t xml:space="preserve"> (Use the back side of this page.)</w:t>
      </w:r>
    </w:p>
    <w:p w:rsidR="00716849" w:rsidRPr="00A42392" w:rsidRDefault="00716849" w:rsidP="00716849">
      <w:pPr>
        <w:pStyle w:val="Header"/>
        <w:tabs>
          <w:tab w:val="clear" w:pos="4320"/>
          <w:tab w:val="clear" w:pos="8640"/>
        </w:tabs>
        <w:rPr>
          <w:rFonts w:asciiTheme="majorHAnsi" w:hAnsiTheme="majorHAnsi"/>
        </w:rPr>
      </w:pPr>
    </w:p>
    <w:p w:rsidR="00716849" w:rsidRPr="00A42392" w:rsidRDefault="00716849" w:rsidP="00716849">
      <w:pPr>
        <w:numPr>
          <w:ilvl w:val="0"/>
          <w:numId w:val="10"/>
        </w:numPr>
        <w:rPr>
          <w:rFonts w:asciiTheme="majorHAnsi" w:hAnsiTheme="majorHAnsi"/>
        </w:rPr>
      </w:pPr>
      <w:r w:rsidRPr="00A42392">
        <w:rPr>
          <w:rFonts w:asciiTheme="majorHAnsi" w:hAnsiTheme="majorHAnsi"/>
        </w:rPr>
        <w:t>What are the five major points in the outline of “The Pen”?</w:t>
      </w:r>
    </w:p>
    <w:p w:rsidR="00716849" w:rsidRPr="00A42392" w:rsidRDefault="00716849" w:rsidP="00716849">
      <w:pPr>
        <w:pStyle w:val="Header"/>
        <w:tabs>
          <w:tab w:val="clear" w:pos="4320"/>
          <w:tab w:val="clear" w:pos="8640"/>
        </w:tabs>
        <w:rPr>
          <w:rFonts w:asciiTheme="majorHAnsi" w:hAnsiTheme="majorHAnsi"/>
        </w:rPr>
      </w:pPr>
    </w:p>
    <w:p w:rsidR="00716849" w:rsidRDefault="00716849" w:rsidP="00716849">
      <w:pPr>
        <w:jc w:val="center"/>
      </w:pPr>
    </w:p>
    <w:p w:rsidR="00716849" w:rsidRDefault="00716849" w:rsidP="00716849">
      <w:pPr>
        <w:numPr>
          <w:ilvl w:val="0"/>
          <w:numId w:val="10"/>
        </w:numPr>
      </w:pPr>
      <w:r>
        <w:lastRenderedPageBreak/>
        <w:t>Give sub-points A, B and C under major point “II. You Can Be Successful in Your Writing” along with corresponding Scripture references.</w:t>
      </w:r>
    </w:p>
    <w:p w:rsidR="00716849" w:rsidRDefault="00716849" w:rsidP="00716849">
      <w:pPr>
        <w:ind w:left="360"/>
      </w:pPr>
    </w:p>
    <w:p w:rsidR="00716849" w:rsidRDefault="00716849" w:rsidP="00716849">
      <w:pPr>
        <w:ind w:left="720"/>
      </w:pPr>
      <w:r>
        <w:t>A.______________________________________________</w:t>
      </w:r>
    </w:p>
    <w:p w:rsidR="00716849" w:rsidRDefault="00716849" w:rsidP="00716849">
      <w:pPr>
        <w:ind w:left="720"/>
      </w:pPr>
    </w:p>
    <w:p w:rsidR="00716849" w:rsidRDefault="00716849" w:rsidP="00716849">
      <w:pPr>
        <w:ind w:left="720"/>
      </w:pPr>
      <w:r>
        <w:t>B.______________________________________________</w:t>
      </w:r>
    </w:p>
    <w:p w:rsidR="00716849" w:rsidRDefault="00716849" w:rsidP="00716849">
      <w:pPr>
        <w:ind w:left="720"/>
      </w:pPr>
    </w:p>
    <w:p w:rsidR="00716849" w:rsidRDefault="00716849" w:rsidP="00716849">
      <w:pPr>
        <w:ind w:left="720"/>
      </w:pPr>
      <w:r>
        <w:t>C. ______________________________________________</w:t>
      </w:r>
    </w:p>
    <w:p w:rsidR="00716849" w:rsidRDefault="00716849" w:rsidP="00716849"/>
    <w:p w:rsidR="00716849" w:rsidRDefault="00716849" w:rsidP="00716849">
      <w:pPr>
        <w:numPr>
          <w:ilvl w:val="0"/>
          <w:numId w:val="10"/>
        </w:numPr>
      </w:pPr>
      <w:r>
        <w:t>Write a 200-word (minimum) essay answer to the question “What kind of a person does it take to be a successful writer?”</w:t>
      </w:r>
    </w:p>
    <w:p w:rsidR="00716849" w:rsidRDefault="00716849" w:rsidP="00716849">
      <w:pPr>
        <w:ind w:left="1260"/>
      </w:pPr>
      <w:r>
        <w:t>(Use a separate sheet of paper. Typed or in your BEST handwriting.)</w:t>
      </w:r>
    </w:p>
    <w:p w:rsidR="00716849" w:rsidRDefault="00716849" w:rsidP="00716849"/>
    <w:p w:rsidR="00716849" w:rsidRDefault="00716849" w:rsidP="00716849">
      <w:pPr>
        <w:numPr>
          <w:ilvl w:val="0"/>
          <w:numId w:val="10"/>
        </w:numPr>
      </w:pPr>
      <w:r>
        <w:t>What value are the writings and experiences of others to you?</w:t>
      </w:r>
    </w:p>
    <w:p w:rsidR="00716849" w:rsidRDefault="00716849" w:rsidP="00716849"/>
    <w:p w:rsidR="00A4130C" w:rsidRDefault="00A4130C" w:rsidP="00716849"/>
    <w:p w:rsidR="00A4130C" w:rsidRDefault="00A4130C" w:rsidP="00716849"/>
    <w:p w:rsidR="00716849" w:rsidRDefault="00716849" w:rsidP="00716849">
      <w:r>
        <w:t xml:space="preserve">Having read the student’s essay “Preparation for Preaching”, please respond to the following questions. </w:t>
      </w:r>
    </w:p>
    <w:p w:rsidR="00716849" w:rsidRDefault="00716849" w:rsidP="00716849"/>
    <w:p w:rsidR="00716849" w:rsidRDefault="00A4130C" w:rsidP="00716849">
      <w:pPr>
        <w:numPr>
          <w:ilvl w:val="0"/>
          <w:numId w:val="10"/>
        </w:numPr>
      </w:pPr>
      <w:r>
        <w:t>Give 3-5 details about the writer of the essay you discern from the content of the essay.</w:t>
      </w:r>
    </w:p>
    <w:p w:rsidR="00A4130C" w:rsidRDefault="00A4130C" w:rsidP="00A4130C"/>
    <w:p w:rsidR="00A4130C" w:rsidRDefault="00A4130C" w:rsidP="00A4130C"/>
    <w:p w:rsidR="00A4130C" w:rsidRDefault="00A4130C" w:rsidP="00A4130C"/>
    <w:p w:rsidR="00A4130C" w:rsidRDefault="00A4130C" w:rsidP="00A4130C"/>
    <w:p w:rsidR="00A4130C" w:rsidRDefault="00A4130C" w:rsidP="00A4130C"/>
    <w:p w:rsidR="00716849" w:rsidRDefault="00A4130C" w:rsidP="00716849">
      <w:pPr>
        <w:numPr>
          <w:ilvl w:val="0"/>
          <w:numId w:val="10"/>
        </w:numPr>
      </w:pPr>
      <w:r>
        <w:t>Give 3-5 details about the writer of the essay you discern from the way the essay is written.</w:t>
      </w:r>
    </w:p>
    <w:p w:rsidR="00716849" w:rsidRDefault="00716849" w:rsidP="00A4130C"/>
    <w:p w:rsidR="00716849" w:rsidRDefault="00716849" w:rsidP="00716849">
      <w:pPr>
        <w:ind w:left="720"/>
      </w:pPr>
    </w:p>
    <w:p w:rsidR="00716849" w:rsidRDefault="00716849" w:rsidP="00716849"/>
    <w:p w:rsidR="00716849" w:rsidRPr="00A42392" w:rsidRDefault="00716849" w:rsidP="00716849">
      <w:pPr>
        <w:pStyle w:val="Title"/>
        <w:rPr>
          <w:rFonts w:asciiTheme="majorHAnsi" w:hAnsiTheme="majorHAnsi"/>
        </w:rPr>
      </w:pPr>
      <w:r w:rsidRPr="00A42392">
        <w:rPr>
          <w:rFonts w:asciiTheme="majorHAnsi" w:hAnsiTheme="majorHAnsi"/>
        </w:rPr>
        <w:br w:type="page"/>
      </w:r>
      <w:r w:rsidRPr="00A42392">
        <w:rPr>
          <w:rFonts w:asciiTheme="majorHAnsi" w:hAnsiTheme="majorHAnsi"/>
        </w:rPr>
        <w:lastRenderedPageBreak/>
        <w:t>Quiz I</w:t>
      </w:r>
    </w:p>
    <w:p w:rsidR="00716849" w:rsidRPr="00A42392" w:rsidRDefault="00716849" w:rsidP="00716849">
      <w:pPr>
        <w:rPr>
          <w:rFonts w:asciiTheme="majorHAnsi" w:hAnsiTheme="majorHAnsi"/>
        </w:rPr>
      </w:pPr>
    </w:p>
    <w:p w:rsidR="00716849" w:rsidRPr="00A42392" w:rsidRDefault="00716849" w:rsidP="00716849">
      <w:pPr>
        <w:jc w:val="center"/>
        <w:rPr>
          <w:rFonts w:asciiTheme="majorHAnsi" w:hAnsiTheme="majorHAnsi"/>
        </w:rPr>
      </w:pPr>
      <w:r w:rsidRPr="00A42392">
        <w:rPr>
          <w:rFonts w:asciiTheme="majorHAnsi" w:hAnsiTheme="majorHAnsi"/>
        </w:rPr>
        <w:t>“THE PEN</w:t>
      </w:r>
      <w:r>
        <w:rPr>
          <w:rFonts w:asciiTheme="majorHAnsi" w:hAnsiTheme="majorHAnsi"/>
        </w:rPr>
        <w:t xml:space="preserve"> &amp; THE WRITER</w:t>
      </w:r>
      <w:r w:rsidRPr="00A42392">
        <w:rPr>
          <w:rFonts w:asciiTheme="majorHAnsi" w:hAnsiTheme="majorHAnsi"/>
        </w:rPr>
        <w:t>”</w:t>
      </w:r>
    </w:p>
    <w:p w:rsidR="00716849" w:rsidRPr="00A42392" w:rsidRDefault="00716849" w:rsidP="00716849">
      <w:pPr>
        <w:rPr>
          <w:rFonts w:asciiTheme="majorHAnsi" w:hAnsiTheme="majorHAnsi"/>
        </w:rPr>
      </w:pPr>
    </w:p>
    <w:p w:rsidR="00716849" w:rsidRDefault="00716849" w:rsidP="00716849">
      <w:pPr>
        <w:numPr>
          <w:ilvl w:val="0"/>
          <w:numId w:val="18"/>
        </w:numPr>
      </w:pPr>
      <w:r>
        <w:t xml:space="preserve">Express how writing is, has been, </w:t>
      </w:r>
      <w:r>
        <w:rPr>
          <w:i/>
          <w:iCs/>
        </w:rPr>
        <w:t>or</w:t>
      </w:r>
      <w:r>
        <w:t xml:space="preserve"> can be preeminent.</w:t>
      </w:r>
    </w:p>
    <w:p w:rsidR="00716849" w:rsidRDefault="00716849" w:rsidP="00716849">
      <w:pPr>
        <w:pStyle w:val="BodyText"/>
        <w:rPr>
          <w:color w:val="C0C0C0"/>
        </w:rPr>
      </w:pPr>
      <w:r>
        <w:rPr>
          <w:color w:val="C0C0C0"/>
        </w:rPr>
        <w:t>_______________________________________________________________________________________________________________________________________________________________________________________</w:t>
      </w:r>
    </w:p>
    <w:p w:rsidR="00716849" w:rsidRDefault="00716849" w:rsidP="00716849"/>
    <w:p w:rsidR="00716849" w:rsidRDefault="00716849" w:rsidP="00716849">
      <w:pPr>
        <w:numPr>
          <w:ilvl w:val="0"/>
          <w:numId w:val="18"/>
        </w:numPr>
      </w:pPr>
      <w:r>
        <w:t xml:space="preserve">Answer the following question in one to two sentences: </w:t>
      </w:r>
      <w:r>
        <w:rPr>
          <w:i/>
          <w:iCs/>
        </w:rPr>
        <w:t>Does good writing have an important role in Christian ministry?</w:t>
      </w:r>
    </w:p>
    <w:p w:rsidR="00716849" w:rsidRDefault="00716849" w:rsidP="00716849">
      <w:pPr>
        <w:pStyle w:val="BodyText"/>
        <w:rPr>
          <w:color w:val="C0C0C0"/>
        </w:rPr>
      </w:pPr>
      <w:r>
        <w:rPr>
          <w:color w:val="C0C0C0"/>
        </w:rPr>
        <w:t>_______________________________________________________________________________________________________________________________________________________________________________________</w:t>
      </w:r>
    </w:p>
    <w:p w:rsidR="00716849" w:rsidRDefault="00716849" w:rsidP="00716849"/>
    <w:p w:rsidR="00716849" w:rsidRDefault="00716849" w:rsidP="00716849">
      <w:pPr>
        <w:numPr>
          <w:ilvl w:val="0"/>
          <w:numId w:val="18"/>
        </w:numPr>
      </w:pPr>
      <w:r>
        <w:t>What does perspicacious mean? (Give at least two synonyms.)</w:t>
      </w:r>
    </w:p>
    <w:p w:rsidR="00716849" w:rsidRDefault="00716849" w:rsidP="00716849"/>
    <w:p w:rsidR="00716849" w:rsidRDefault="00716849" w:rsidP="00716849"/>
    <w:p w:rsidR="00716849" w:rsidRDefault="00716849" w:rsidP="00716849">
      <w:pPr>
        <w:numPr>
          <w:ilvl w:val="0"/>
          <w:numId w:val="18"/>
        </w:numPr>
      </w:pPr>
      <w:r>
        <w:t>What are the five major points in the outline of “The Pen”?</w:t>
      </w:r>
    </w:p>
    <w:p w:rsidR="00716849" w:rsidRDefault="00716849" w:rsidP="00716849">
      <w:pPr>
        <w:ind w:left="360"/>
      </w:pPr>
    </w:p>
    <w:p w:rsidR="00716849" w:rsidRDefault="00716849" w:rsidP="00716849"/>
    <w:p w:rsidR="00716849" w:rsidRDefault="00716849" w:rsidP="00716849"/>
    <w:p w:rsidR="00716849" w:rsidRDefault="00716849" w:rsidP="00716849">
      <w:pPr>
        <w:numPr>
          <w:ilvl w:val="0"/>
          <w:numId w:val="18"/>
        </w:numPr>
      </w:pPr>
      <w:r>
        <w:t xml:space="preserve">__________________ is key to clear communication and to presenting an </w:t>
      </w:r>
    </w:p>
    <w:p w:rsidR="00716849" w:rsidRDefault="00716849" w:rsidP="00716849">
      <w:pPr>
        <w:ind w:left="720"/>
      </w:pPr>
    </w:p>
    <w:p w:rsidR="00716849" w:rsidRDefault="00716849" w:rsidP="00716849">
      <w:pPr>
        <w:ind w:left="720"/>
      </w:pPr>
      <w:r>
        <w:t xml:space="preserve">_____________________ </w:t>
      </w:r>
      <w:proofErr w:type="gramStart"/>
      <w:r>
        <w:t>image</w:t>
      </w:r>
      <w:proofErr w:type="gramEnd"/>
      <w:r>
        <w:t xml:space="preserve"> of yourself…</w:t>
      </w:r>
    </w:p>
    <w:p w:rsidR="00716849" w:rsidRDefault="00716849" w:rsidP="00716849"/>
    <w:p w:rsidR="00716849" w:rsidRDefault="00716849" w:rsidP="00716849">
      <w:pPr>
        <w:numPr>
          <w:ilvl w:val="0"/>
          <w:numId w:val="18"/>
        </w:numPr>
      </w:pPr>
      <w:r>
        <w:t>What does haste make?</w:t>
      </w:r>
    </w:p>
    <w:p w:rsidR="00716849" w:rsidRDefault="00716849" w:rsidP="00716849"/>
    <w:p w:rsidR="00716849" w:rsidRDefault="00716849" w:rsidP="00716849"/>
    <w:p w:rsidR="00716849" w:rsidRDefault="00716849" w:rsidP="00716849">
      <w:pPr>
        <w:numPr>
          <w:ilvl w:val="0"/>
          <w:numId w:val="18"/>
        </w:numPr>
      </w:pPr>
      <w:r>
        <w:t>Give at least two messages poor penmanship sends to readers.</w:t>
      </w:r>
    </w:p>
    <w:p w:rsidR="00716849" w:rsidRDefault="00716849" w:rsidP="00716849">
      <w:pPr>
        <w:ind w:left="720"/>
      </w:pPr>
    </w:p>
    <w:p w:rsidR="00716849" w:rsidRDefault="00716849" w:rsidP="00716849">
      <w:pPr>
        <w:ind w:left="720"/>
      </w:pPr>
      <w:r>
        <w:t>1. ________________________________________________________________</w:t>
      </w:r>
    </w:p>
    <w:p w:rsidR="00716849" w:rsidRDefault="00716849" w:rsidP="00716849">
      <w:pPr>
        <w:ind w:left="720"/>
      </w:pPr>
    </w:p>
    <w:p w:rsidR="00716849" w:rsidRDefault="00716849" w:rsidP="00716849">
      <w:pPr>
        <w:ind w:left="720"/>
      </w:pPr>
      <w:r>
        <w:t>2. ________________________________________________________________</w:t>
      </w:r>
    </w:p>
    <w:p w:rsidR="00716849" w:rsidRDefault="00716849" w:rsidP="00716849"/>
    <w:p w:rsidR="00716849" w:rsidRDefault="00716849" w:rsidP="00716849">
      <w:pPr>
        <w:numPr>
          <w:ilvl w:val="0"/>
          <w:numId w:val="18"/>
        </w:numPr>
      </w:pPr>
      <w:r>
        <w:t>In what ways should you aspire for your writing to be described as?</w:t>
      </w:r>
    </w:p>
    <w:p w:rsidR="00716849" w:rsidRDefault="00716849" w:rsidP="00716849"/>
    <w:p w:rsidR="00716849" w:rsidRDefault="00716849" w:rsidP="00716849"/>
    <w:p w:rsidR="00716849" w:rsidRDefault="00716849" w:rsidP="00716849">
      <w:r>
        <w:rPr>
          <w:i/>
          <w:iCs/>
        </w:rPr>
        <w:t>Good penmanship essentially strengthens two areas of your writing</w:t>
      </w:r>
      <w:r>
        <w:t>:</w:t>
      </w:r>
    </w:p>
    <w:p w:rsidR="00716849" w:rsidRDefault="00716849" w:rsidP="00716849">
      <w:pPr>
        <w:ind w:left="360"/>
      </w:pPr>
    </w:p>
    <w:p w:rsidR="00716849" w:rsidRDefault="00716849" w:rsidP="00716849">
      <w:pPr>
        <w:numPr>
          <w:ilvl w:val="0"/>
          <w:numId w:val="18"/>
        </w:numPr>
      </w:pPr>
      <w:r>
        <w:t>________________________________________________________</w:t>
      </w:r>
    </w:p>
    <w:p w:rsidR="00716849" w:rsidRDefault="00716849" w:rsidP="00716849">
      <w:pPr>
        <w:pStyle w:val="BodyTextIndent"/>
        <w:ind w:firstLine="0"/>
      </w:pPr>
    </w:p>
    <w:p w:rsidR="00716849" w:rsidRDefault="00716849" w:rsidP="00716849">
      <w:pPr>
        <w:ind w:left="360"/>
      </w:pPr>
    </w:p>
    <w:p w:rsidR="00716849" w:rsidRDefault="00716849" w:rsidP="00716849">
      <w:pPr>
        <w:numPr>
          <w:ilvl w:val="0"/>
          <w:numId w:val="18"/>
        </w:numPr>
      </w:pPr>
      <w:r>
        <w:t>________________________________________________________</w:t>
      </w:r>
    </w:p>
    <w:p w:rsidR="00716849" w:rsidRDefault="00716849" w:rsidP="00716849">
      <w:pPr>
        <w:ind w:left="360"/>
        <w:rPr>
          <w:b/>
          <w:bCs/>
          <w:sz w:val="48"/>
          <w:szCs w:val="48"/>
        </w:rPr>
      </w:pPr>
      <w:r>
        <w:rPr>
          <w:i/>
          <w:iCs/>
        </w:rPr>
        <w:t>What kind of impression do you get from this essay about its author?</w:t>
      </w:r>
      <w:r>
        <w:br w:type="page"/>
      </w:r>
    </w:p>
    <w:p w:rsidR="00716849" w:rsidRDefault="00716849" w:rsidP="00716849">
      <w:pPr>
        <w:pStyle w:val="Heading1"/>
      </w:pPr>
      <w:r>
        <w:lastRenderedPageBreak/>
        <w:t>Section Two: The Parts of Writing</w:t>
      </w:r>
    </w:p>
    <w:p w:rsidR="00716849" w:rsidRPr="00716849" w:rsidRDefault="00716849" w:rsidP="00464A7B">
      <w:pPr>
        <w:pStyle w:val="Heading1"/>
        <w:rPr>
          <w:sz w:val="24"/>
          <w:szCs w:val="24"/>
        </w:rPr>
      </w:pPr>
    </w:p>
    <w:p w:rsidR="00A42392" w:rsidRDefault="00464A7B" w:rsidP="00464A7B">
      <w:pPr>
        <w:pStyle w:val="Heading1"/>
      </w:pPr>
      <w:r>
        <w:t>The Letter</w:t>
      </w:r>
      <w:bookmarkEnd w:id="9"/>
    </w:p>
    <w:p w:rsidR="00464A7B" w:rsidRDefault="00464A7B" w:rsidP="00464A7B"/>
    <w:p w:rsidR="00A42392" w:rsidRDefault="00A42392" w:rsidP="00A42392">
      <w:pPr>
        <w:jc w:val="center"/>
        <w:rPr>
          <w:i/>
          <w:iCs/>
        </w:rPr>
      </w:pPr>
      <w:r>
        <w:rPr>
          <w:i/>
          <w:iCs/>
        </w:rPr>
        <w:t xml:space="preserve">Ye see how large </w:t>
      </w:r>
      <w:proofErr w:type="gramStart"/>
      <w:r>
        <w:rPr>
          <w:i/>
          <w:iCs/>
        </w:rPr>
        <w:t>a letter</w:t>
      </w:r>
      <w:proofErr w:type="gramEnd"/>
      <w:r>
        <w:rPr>
          <w:i/>
          <w:iCs/>
        </w:rPr>
        <w:t xml:space="preserve"> I have written unto you with mine own hand.</w:t>
      </w:r>
    </w:p>
    <w:p w:rsidR="00A42392" w:rsidRDefault="00A42392" w:rsidP="00A42392">
      <w:pPr>
        <w:jc w:val="center"/>
      </w:pPr>
      <w:r>
        <w:t>Galatians 6:11</w:t>
      </w:r>
    </w:p>
    <w:p w:rsidR="00A42392" w:rsidRDefault="00A42392" w:rsidP="00A42392"/>
    <w:p w:rsidR="00A42392" w:rsidRPr="00716849" w:rsidRDefault="00A42392" w:rsidP="00716849">
      <w:pPr>
        <w:pStyle w:val="BodyTextIndent"/>
        <w:ind w:left="0" w:firstLine="720"/>
      </w:pPr>
      <w:r>
        <w:t xml:space="preserve">Proper penmanship is </w:t>
      </w:r>
      <w:proofErr w:type="gramStart"/>
      <w:r>
        <w:t>key</w:t>
      </w:r>
      <w:proofErr w:type="gramEnd"/>
      <w:r>
        <w:t xml:space="preserve"> to clear communication and to presenting an intelligent image of yourself and/or the ministry you represent. People make automatic judgments about others simply based on how they write. If you want your writing to paint a positive image of yourself in the minds of your readers, then you must take great care in developing good penmanship.</w:t>
      </w:r>
      <w:r w:rsidR="00716849">
        <w:t xml:space="preserve"> </w:t>
      </w:r>
      <w:r w:rsidRPr="00716849">
        <w:rPr>
          <w:i/>
          <w:iCs/>
        </w:rPr>
        <w:t>Haste makes waste.</w:t>
      </w:r>
    </w:p>
    <w:p w:rsidR="00A42392" w:rsidRDefault="00A42392" w:rsidP="00A42392">
      <w:pPr>
        <w:pStyle w:val="BodyTextIndent"/>
        <w:ind w:left="0" w:firstLine="720"/>
      </w:pPr>
      <w:r>
        <w:t xml:space="preserve">Take your time when writing to do it right. Anything worth doing is worth doing well. Too often we get in a hurry when writing for absolutely no reason at all. </w:t>
      </w:r>
    </w:p>
    <w:p w:rsidR="00A42392" w:rsidRDefault="00A42392" w:rsidP="00A42392">
      <w:pPr>
        <w:ind w:firstLine="720"/>
      </w:pPr>
      <w:r>
        <w:t xml:space="preserve">Developing good penmanship takes time. Steadiness and consistency are possible only through developing good habits when writing. </w:t>
      </w:r>
      <w:proofErr w:type="gramStart"/>
      <w:r>
        <w:t>When taking notes in church don’t be so rushed.</w:t>
      </w:r>
      <w:proofErr w:type="gramEnd"/>
      <w:r>
        <w:t xml:space="preserve"> When studying, don’t be quick to just scratch it down. Your writing is important; so, slow down and write!</w:t>
      </w:r>
    </w:p>
    <w:p w:rsidR="00A42392" w:rsidRDefault="00A42392" w:rsidP="00A42392"/>
    <w:p w:rsidR="00A42392" w:rsidRDefault="00A42392" w:rsidP="00A42392">
      <w:pPr>
        <w:pStyle w:val="BodyTextIndent"/>
        <w:ind w:firstLine="0"/>
      </w:pPr>
      <w:r>
        <w:t>Poor penmanship sends certain messages to the reader:</w:t>
      </w:r>
    </w:p>
    <w:p w:rsidR="00A42392" w:rsidRDefault="00A42392" w:rsidP="00CF2BA2">
      <w:pPr>
        <w:numPr>
          <w:ilvl w:val="0"/>
          <w:numId w:val="16"/>
        </w:numPr>
        <w:rPr>
          <w:i/>
          <w:iCs/>
        </w:rPr>
      </w:pPr>
      <w:r>
        <w:rPr>
          <w:i/>
          <w:iCs/>
        </w:rPr>
        <w:t>The writer does not think his writing is all that important. Why should I?</w:t>
      </w:r>
    </w:p>
    <w:p w:rsidR="00A42392" w:rsidRDefault="00A42392" w:rsidP="00CF2BA2">
      <w:pPr>
        <w:numPr>
          <w:ilvl w:val="0"/>
          <w:numId w:val="16"/>
        </w:numPr>
        <w:rPr>
          <w:i/>
          <w:iCs/>
        </w:rPr>
      </w:pPr>
      <w:r>
        <w:rPr>
          <w:i/>
          <w:iCs/>
        </w:rPr>
        <w:t>The writer wrote in a hurry; so, I will read in a hurry and probably just scan through the paper.</w:t>
      </w:r>
    </w:p>
    <w:p w:rsidR="00A42392" w:rsidRDefault="00A42392" w:rsidP="00CF2BA2">
      <w:pPr>
        <w:numPr>
          <w:ilvl w:val="0"/>
          <w:numId w:val="16"/>
        </w:numPr>
        <w:rPr>
          <w:i/>
          <w:iCs/>
        </w:rPr>
      </w:pPr>
      <w:r>
        <w:rPr>
          <w:i/>
          <w:iCs/>
        </w:rPr>
        <w:t>Not too much time was taken to write this paper; therefore, it must not be very valuable.</w:t>
      </w:r>
    </w:p>
    <w:p w:rsidR="00A42392" w:rsidRDefault="00A42392" w:rsidP="00CF2BA2">
      <w:pPr>
        <w:numPr>
          <w:ilvl w:val="0"/>
          <w:numId w:val="16"/>
        </w:numPr>
        <w:rPr>
          <w:i/>
          <w:iCs/>
        </w:rPr>
      </w:pPr>
      <w:r>
        <w:rPr>
          <w:i/>
          <w:iCs/>
        </w:rPr>
        <w:t>The writer must not think I am very important, or he would have written more neatly.</w:t>
      </w:r>
    </w:p>
    <w:p w:rsidR="00A42392" w:rsidRDefault="00A42392" w:rsidP="00CF2BA2">
      <w:pPr>
        <w:numPr>
          <w:ilvl w:val="0"/>
          <w:numId w:val="16"/>
        </w:numPr>
        <w:rPr>
          <w:i/>
          <w:iCs/>
        </w:rPr>
      </w:pPr>
      <w:r>
        <w:rPr>
          <w:i/>
          <w:iCs/>
        </w:rPr>
        <w:t>This paper must be just a rough draft; I won’t even bother reading it. I will read it when it is finished.</w:t>
      </w:r>
    </w:p>
    <w:p w:rsidR="00A42392" w:rsidRDefault="00A42392" w:rsidP="00CF2BA2">
      <w:pPr>
        <w:numPr>
          <w:ilvl w:val="0"/>
          <w:numId w:val="16"/>
        </w:numPr>
        <w:rPr>
          <w:i/>
          <w:iCs/>
        </w:rPr>
      </w:pPr>
      <w:r>
        <w:rPr>
          <w:i/>
          <w:iCs/>
        </w:rPr>
        <w:t>The writer doesn’t know how to write; therefore, he must not know what he is writing about either. I don’t care to read what they have written.</w:t>
      </w:r>
    </w:p>
    <w:p w:rsidR="00464A7B" w:rsidRDefault="00464A7B" w:rsidP="00A42392">
      <w:pPr>
        <w:ind w:firstLine="720"/>
      </w:pPr>
    </w:p>
    <w:p w:rsidR="00464A7B" w:rsidRDefault="00A42392" w:rsidP="00716849">
      <w:pPr>
        <w:ind w:firstLine="720"/>
      </w:pPr>
      <w:r>
        <w:t>Write in such a way that your penmanship could be described with the following adjectives:</w:t>
      </w:r>
      <w:r w:rsidR="00716849">
        <w:t xml:space="preserve"> </w:t>
      </w:r>
      <w:r w:rsidR="00716849">
        <w:sym w:font="Wingdings" w:char="F0E0"/>
      </w:r>
      <w:r w:rsidR="00C27481">
        <w:t>N</w:t>
      </w:r>
      <w:r>
        <w:t>eat</w:t>
      </w:r>
      <w:r w:rsidR="00C27481">
        <w:t xml:space="preserve">, </w:t>
      </w:r>
      <w:r>
        <w:t>sharp</w:t>
      </w:r>
      <w:r w:rsidR="00C27481">
        <w:t xml:space="preserve">, </w:t>
      </w:r>
      <w:r>
        <w:t>clear</w:t>
      </w:r>
      <w:r w:rsidR="00C27481">
        <w:t xml:space="preserve">, </w:t>
      </w:r>
      <w:r>
        <w:t>professional</w:t>
      </w:r>
    </w:p>
    <w:p w:rsidR="00464A7B" w:rsidRDefault="00464A7B" w:rsidP="00464A7B">
      <w:pPr>
        <w:ind w:left="720"/>
      </w:pPr>
    </w:p>
    <w:p w:rsidR="00A42392" w:rsidRDefault="00A42392" w:rsidP="00464A7B">
      <w:pPr>
        <w:ind w:left="720"/>
      </w:pPr>
      <w:r>
        <w:t>In conclusion, good penmanship essentially strengthens two areas:</w:t>
      </w:r>
    </w:p>
    <w:p w:rsidR="00A42392" w:rsidRDefault="00A42392" w:rsidP="00716849">
      <w:pPr>
        <w:numPr>
          <w:ilvl w:val="0"/>
          <w:numId w:val="17"/>
        </w:numPr>
      </w:pPr>
      <w:r>
        <w:t xml:space="preserve">IMAGE – Paints a picture in the </w:t>
      </w:r>
      <w:proofErr w:type="gramStart"/>
      <w:r>
        <w:t>readers</w:t>
      </w:r>
      <w:proofErr w:type="gramEnd"/>
      <w:r>
        <w:t xml:space="preserve"> mind of what kind of person you are, or what kind of ministry you represent, as well as, what kind of person you think your readers are.</w:t>
      </w:r>
    </w:p>
    <w:p w:rsidR="00A42392" w:rsidRDefault="00A42392" w:rsidP="00CF2BA2">
      <w:pPr>
        <w:numPr>
          <w:ilvl w:val="0"/>
          <w:numId w:val="17"/>
        </w:numPr>
      </w:pPr>
      <w:r>
        <w:t>VALUE – Neatness and professional appearance increase the value of your writing. Good handwriting gains the respect of your readers and adds verity to the content of your writing.</w:t>
      </w:r>
    </w:p>
    <w:p w:rsidR="00A42392" w:rsidRDefault="00A42392" w:rsidP="00A42392"/>
    <w:p w:rsidR="00464A7B" w:rsidRDefault="00A42392" w:rsidP="00716849">
      <w:pPr>
        <w:pStyle w:val="BodyTextIndent"/>
        <w:ind w:left="0" w:firstLine="720"/>
      </w:pPr>
      <w:r>
        <w:t>If you want to be taken serious and what you write to be deemed valuable, then take great care in developing good penmanship.</w:t>
      </w:r>
    </w:p>
    <w:p w:rsidR="00A42392" w:rsidRDefault="006D482A" w:rsidP="00464A7B">
      <w:pPr>
        <w:pStyle w:val="Title"/>
        <w:tabs>
          <w:tab w:val="center" w:pos="4320"/>
        </w:tabs>
        <w:jc w:val="left"/>
      </w:pPr>
      <w:r>
        <w:rPr>
          <w:noProof/>
        </w:rPr>
        <w:lastRenderedPageBreak/>
        <w:pict>
          <v:line id="_x0000_s93534" style="position:absolute;z-index:251751424" from="0,8.4pt" to="189pt,8.4pt" strokecolor="silver">
            <v:stroke dashstyle="dash"/>
          </v:line>
        </w:pict>
      </w:r>
      <w:r>
        <w:rPr>
          <w:noProof/>
        </w:rPr>
        <w:pict>
          <v:line id="_x0000_s93533" style="position:absolute;z-index:251750400" from=".5pt,18.4pt" to="189.5pt,18.4pt"/>
        </w:pict>
      </w:r>
      <w:r>
        <w:rPr>
          <w:noProof/>
        </w:rPr>
        <w:pict>
          <v:line id="_x0000_s93535" style="position:absolute;z-index:251752448" from="1pt,-.6pt" to="190pt,-.6pt"/>
        </w:pict>
      </w:r>
      <w:r w:rsidR="00464A7B">
        <w:tab/>
      </w:r>
    </w:p>
    <w:p w:rsidR="00A42392" w:rsidRDefault="006D482A" w:rsidP="00A42392">
      <w:r w:rsidRPr="006D482A">
        <w:rPr>
          <w:rFonts w:ascii="Times" w:hAnsi="Times"/>
          <w:noProof/>
          <w:sz w:val="20"/>
        </w:rPr>
        <w:pict>
          <v:line id="_x0000_s93553" style="position:absolute;z-index:251770880" from="252pt,147.05pt" to="441pt,147.05pt"/>
        </w:pict>
      </w:r>
      <w:r w:rsidRPr="006D482A">
        <w:rPr>
          <w:rFonts w:ascii="Times" w:hAnsi="Times"/>
          <w:noProof/>
          <w:sz w:val="20"/>
        </w:rPr>
        <w:pict>
          <v:line id="_x0000_s93552" style="position:absolute;z-index:251769856" from="251pt,156.05pt" to="440pt,156.05pt" strokecolor="silver">
            <v:stroke dashstyle="dash"/>
          </v:line>
        </w:pict>
      </w:r>
      <w:r w:rsidRPr="006D482A">
        <w:rPr>
          <w:rFonts w:ascii="Times" w:hAnsi="Times"/>
          <w:noProof/>
          <w:sz w:val="20"/>
        </w:rPr>
        <w:pict>
          <v:line id="_x0000_s93551" style="position:absolute;z-index:251768832" from="251.5pt,166.05pt" to="440.5pt,166.05pt"/>
        </w:pict>
      </w:r>
      <w:r w:rsidRPr="006D482A">
        <w:rPr>
          <w:rFonts w:ascii="Times" w:hAnsi="Times"/>
          <w:noProof/>
          <w:sz w:val="20"/>
        </w:rPr>
        <w:pict>
          <v:line id="_x0000_s93550" style="position:absolute;z-index:251767808" from="252pt,120.05pt" to="441pt,120.05pt"/>
        </w:pict>
      </w:r>
      <w:r w:rsidRPr="006D482A">
        <w:rPr>
          <w:rFonts w:ascii="Times" w:hAnsi="Times"/>
          <w:noProof/>
          <w:sz w:val="20"/>
        </w:rPr>
        <w:pict>
          <v:line id="_x0000_s93549" style="position:absolute;z-index:251766784" from="251pt,129.05pt" to="440pt,129.05pt" strokecolor="silver">
            <v:stroke dashstyle="dash"/>
          </v:line>
        </w:pict>
      </w:r>
      <w:r w:rsidRPr="006D482A">
        <w:rPr>
          <w:rFonts w:ascii="Times" w:hAnsi="Times"/>
          <w:noProof/>
          <w:sz w:val="20"/>
        </w:rPr>
        <w:pict>
          <v:line id="_x0000_s93548" style="position:absolute;z-index:251765760" from="251.5pt,139.05pt" to="440.5pt,139.05pt"/>
        </w:pict>
      </w:r>
      <w:r w:rsidRPr="006D482A">
        <w:rPr>
          <w:rFonts w:ascii="Times" w:hAnsi="Times"/>
          <w:noProof/>
          <w:sz w:val="20"/>
        </w:rPr>
        <w:pict>
          <v:line id="_x0000_s93547" style="position:absolute;z-index:251764736" from="252pt,93.05pt" to="441pt,93.05pt"/>
        </w:pict>
      </w:r>
      <w:r w:rsidRPr="006D482A">
        <w:rPr>
          <w:rFonts w:ascii="Times" w:hAnsi="Times"/>
          <w:noProof/>
          <w:sz w:val="20"/>
        </w:rPr>
        <w:pict>
          <v:line id="_x0000_s93546" style="position:absolute;z-index:251763712" from="251pt,102.05pt" to="440pt,102.05pt" strokecolor="silver">
            <v:stroke dashstyle="dash"/>
          </v:line>
        </w:pict>
      </w:r>
      <w:r w:rsidRPr="006D482A">
        <w:rPr>
          <w:rFonts w:ascii="Times" w:hAnsi="Times"/>
          <w:noProof/>
          <w:sz w:val="20"/>
        </w:rPr>
        <w:pict>
          <v:line id="_x0000_s93545" style="position:absolute;z-index:251762688" from="251.5pt,112.05pt" to="440.5pt,112.05pt"/>
        </w:pict>
      </w:r>
      <w:r w:rsidRPr="006D482A">
        <w:rPr>
          <w:rFonts w:ascii="Times" w:hAnsi="Times"/>
          <w:noProof/>
          <w:sz w:val="20"/>
        </w:rPr>
        <w:pict>
          <v:line id="_x0000_s93544" style="position:absolute;z-index:251761664" from="252pt,66.05pt" to="441pt,66.05pt"/>
        </w:pict>
      </w:r>
      <w:r w:rsidRPr="006D482A">
        <w:rPr>
          <w:rFonts w:ascii="Times" w:hAnsi="Times"/>
          <w:noProof/>
          <w:sz w:val="20"/>
        </w:rPr>
        <w:pict>
          <v:line id="_x0000_s93543" style="position:absolute;z-index:251760640" from="251pt,75.05pt" to="440pt,75.05pt" strokecolor="silver">
            <v:stroke dashstyle="dash"/>
          </v:line>
        </w:pict>
      </w:r>
      <w:r w:rsidRPr="006D482A">
        <w:rPr>
          <w:rFonts w:ascii="Times" w:hAnsi="Times"/>
          <w:noProof/>
          <w:sz w:val="20"/>
        </w:rPr>
        <w:pict>
          <v:line id="_x0000_s93542" style="position:absolute;z-index:251759616" from="251.5pt,85.05pt" to="440.5pt,85.05pt"/>
        </w:pict>
      </w:r>
      <w:r w:rsidRPr="006D482A">
        <w:rPr>
          <w:rFonts w:ascii="Times" w:hAnsi="Times"/>
          <w:noProof/>
          <w:sz w:val="20"/>
        </w:rPr>
        <w:pict>
          <v:line id="_x0000_s93541" style="position:absolute;z-index:251758592" from="252pt,40.05pt" to="441pt,40.05pt"/>
        </w:pict>
      </w:r>
      <w:r w:rsidRPr="006D482A">
        <w:rPr>
          <w:rFonts w:ascii="Times" w:hAnsi="Times"/>
          <w:noProof/>
          <w:sz w:val="20"/>
        </w:rPr>
        <w:pict>
          <v:line id="_x0000_s93540" style="position:absolute;z-index:251757568" from="251pt,49.05pt" to="440pt,49.05pt" strokecolor="silver">
            <v:stroke dashstyle="dash"/>
          </v:line>
        </w:pict>
      </w:r>
      <w:r w:rsidRPr="006D482A">
        <w:rPr>
          <w:rFonts w:ascii="Times" w:hAnsi="Times"/>
          <w:noProof/>
          <w:sz w:val="20"/>
        </w:rPr>
        <w:pict>
          <v:line id="_x0000_s93539" style="position:absolute;z-index:251756544" from="251.5pt,59.05pt" to="440.5pt,59.05pt"/>
        </w:pict>
      </w:r>
      <w:r w:rsidRPr="006D482A">
        <w:rPr>
          <w:rFonts w:ascii="Times" w:hAnsi="Times"/>
          <w:noProof/>
          <w:sz w:val="20"/>
        </w:rPr>
        <w:pict>
          <v:line id="_x0000_s93538" style="position:absolute;z-index:251755520" from="251pt,13.05pt" to="440pt,13.05pt"/>
        </w:pict>
      </w:r>
      <w:r w:rsidRPr="006D482A">
        <w:rPr>
          <w:rFonts w:ascii="Times" w:hAnsi="Times"/>
          <w:noProof/>
          <w:sz w:val="20"/>
        </w:rPr>
        <w:pict>
          <v:line id="_x0000_s93537" style="position:absolute;z-index:251754496" from="250pt,22.05pt" to="439pt,22.05pt" strokecolor="silver">
            <v:stroke dashstyle="dash"/>
          </v:line>
        </w:pict>
      </w:r>
      <w:r w:rsidRPr="006D482A">
        <w:rPr>
          <w:rFonts w:ascii="Times" w:hAnsi="Times"/>
          <w:noProof/>
          <w:sz w:val="20"/>
        </w:rPr>
        <w:pict>
          <v:line id="_x0000_s93536" style="position:absolute;z-index:251753472" from="250.5pt,32.05pt" to="439.5pt,32.05pt"/>
        </w:pict>
      </w:r>
      <w:r w:rsidRPr="006D482A">
        <w:rPr>
          <w:rFonts w:ascii="Times" w:hAnsi="Times"/>
          <w:noProof/>
          <w:sz w:val="20"/>
        </w:rPr>
        <w:pict>
          <v:line id="_x0000_s93556" style="position:absolute;z-index:251773952" from="252pt,-14.55pt" to="441pt,-14.55pt"/>
        </w:pict>
      </w:r>
      <w:r w:rsidRPr="006D482A">
        <w:rPr>
          <w:rFonts w:ascii="Times" w:hAnsi="Times"/>
          <w:noProof/>
          <w:sz w:val="20"/>
        </w:rPr>
        <w:pict>
          <v:line id="_x0000_s93555" style="position:absolute;z-index:251772928" from="251pt,-5.55pt" to="440pt,-5.55pt" strokecolor="silver">
            <v:stroke dashstyle="dash"/>
          </v:line>
        </w:pict>
      </w:r>
      <w:r w:rsidRPr="006D482A">
        <w:rPr>
          <w:rFonts w:ascii="Times" w:hAnsi="Times"/>
          <w:noProof/>
          <w:sz w:val="20"/>
        </w:rPr>
        <w:pict>
          <v:line id="_x0000_s93554" style="position:absolute;z-index:251771904" from="251.5pt,4.45pt" to="440.5pt,4.45pt"/>
        </w:pict>
      </w:r>
      <w:r w:rsidRPr="006D482A">
        <w:rPr>
          <w:rFonts w:ascii="Times" w:hAnsi="Times"/>
          <w:noProof/>
          <w:sz w:val="20"/>
        </w:rPr>
        <w:pict>
          <v:line id="_x0000_s93460" style="position:absolute;z-index:251675648" from="0,13.2pt" to="189pt,13.2pt"/>
        </w:pict>
      </w:r>
    </w:p>
    <w:p w:rsidR="00A42392" w:rsidRDefault="00A42392" w:rsidP="00A42392">
      <w:pPr>
        <w:sectPr w:rsidR="00A42392" w:rsidSect="00C27481">
          <w:headerReference w:type="default" r:id="rId14"/>
          <w:footerReference w:type="even" r:id="rId15"/>
          <w:type w:val="continuous"/>
          <w:pgSz w:w="12240" w:h="15840" w:code="1"/>
          <w:pgMar w:top="540" w:right="1800" w:bottom="1440" w:left="1800" w:header="720" w:footer="720" w:gutter="0"/>
          <w:cols w:space="720"/>
          <w:docGrid w:linePitch="360"/>
        </w:sectPr>
      </w:pPr>
    </w:p>
    <w:p w:rsidR="00A42392" w:rsidRDefault="006D482A" w:rsidP="00A42392">
      <w:pPr>
        <w:rPr>
          <w:rFonts w:ascii="Times" w:hAnsi="Times"/>
          <w:sz w:val="40"/>
        </w:rPr>
      </w:pPr>
      <w:r w:rsidRPr="006D482A">
        <w:rPr>
          <w:rFonts w:ascii="Times" w:hAnsi="Times"/>
          <w:noProof/>
          <w:sz w:val="20"/>
        </w:rPr>
        <w:lastRenderedPageBreak/>
        <w:pict>
          <v:line id="_x0000_s93459" style="position:absolute;z-index:251674624" from="-1pt,8.4pt" to="188pt,8.4pt" strokecolor="silver">
            <v:stroke dashstyle="dash"/>
          </v:line>
        </w:pict>
      </w:r>
      <w:r w:rsidRPr="006D482A">
        <w:rPr>
          <w:rFonts w:ascii="Times" w:hAnsi="Times"/>
          <w:noProof/>
          <w:sz w:val="20"/>
        </w:rPr>
        <w:pict>
          <v:line id="_x0000_s93458" style="position:absolute;z-index:251673600" from="-.5pt,18.4pt" to="188.5pt,18.4pt"/>
        </w:pict>
      </w:r>
    </w:p>
    <w:p w:rsidR="00A42392" w:rsidRDefault="00A42392" w:rsidP="00A42392">
      <w:pPr>
        <w:rPr>
          <w:rFonts w:ascii="Times" w:hAnsi="Times"/>
          <w:sz w:val="40"/>
        </w:rPr>
        <w:sectPr w:rsidR="00A42392">
          <w:type w:val="continuous"/>
          <w:pgSz w:w="12240" w:h="15840"/>
          <w:pgMar w:top="1440" w:right="1800" w:bottom="1440" w:left="1800" w:header="720" w:footer="720" w:gutter="0"/>
          <w:cols w:num="2" w:space="720"/>
          <w:docGrid w:linePitch="360"/>
        </w:sectPr>
      </w:pPr>
    </w:p>
    <w:p w:rsidR="00A42392" w:rsidRDefault="006D482A" w:rsidP="00A42392">
      <w:pPr>
        <w:rPr>
          <w:rFonts w:ascii="Times" w:hAnsi="Times"/>
        </w:rPr>
      </w:pPr>
      <w:r w:rsidRPr="006D482A">
        <w:rPr>
          <w:rFonts w:ascii="Times" w:hAnsi="Times"/>
          <w:noProof/>
          <w:sz w:val="20"/>
        </w:rPr>
        <w:lastRenderedPageBreak/>
        <w:pict>
          <v:line id="_x0000_s93462" style="position:absolute;z-index:251677696" from="0,12.4pt" to="189pt,12.4pt" strokecolor="silver">
            <v:stroke dashstyle="dash"/>
          </v:line>
        </w:pict>
      </w:r>
      <w:r w:rsidRPr="006D482A">
        <w:rPr>
          <w:rFonts w:ascii="Times" w:hAnsi="Times"/>
          <w:noProof/>
          <w:sz w:val="20"/>
        </w:rPr>
        <w:pict>
          <v:line id="_x0000_s93461" style="position:absolute;z-index:251676672" from=".5pt,22.4pt" to="189.5pt,22.4pt"/>
        </w:pict>
      </w:r>
      <w:r w:rsidRPr="006D482A">
        <w:rPr>
          <w:rFonts w:ascii="Times" w:hAnsi="Times"/>
          <w:noProof/>
          <w:sz w:val="20"/>
        </w:rPr>
        <w:pict>
          <v:line id="_x0000_s93463" style="position:absolute;z-index:251678720" from="1pt,3.4pt" to="190pt,3.4pt"/>
        </w:pict>
      </w:r>
    </w:p>
    <w:p w:rsidR="00A42392" w:rsidRDefault="006D482A" w:rsidP="00A42392">
      <w:pPr>
        <w:rPr>
          <w:rFonts w:ascii="Times" w:hAnsi="Times"/>
        </w:rPr>
      </w:pPr>
      <w:r w:rsidRPr="006D482A">
        <w:rPr>
          <w:rFonts w:ascii="Times" w:hAnsi="Times"/>
          <w:noProof/>
          <w:sz w:val="20"/>
        </w:rPr>
        <w:pict>
          <v:line id="_x0000_s93610" style="position:absolute;z-index:251829248" from="254pt,605.4pt" to="443pt,605.4pt"/>
        </w:pict>
      </w:r>
      <w:r w:rsidRPr="006D482A">
        <w:rPr>
          <w:rFonts w:ascii="Times" w:hAnsi="Times"/>
          <w:noProof/>
          <w:sz w:val="20"/>
        </w:rPr>
        <w:pict>
          <v:line id="_x0000_s93609" style="position:absolute;z-index:251828224" from="253pt,614.4pt" to="442pt,614.4pt" strokecolor="silver">
            <v:stroke dashstyle="dash"/>
          </v:line>
        </w:pict>
      </w:r>
      <w:r w:rsidRPr="006D482A">
        <w:rPr>
          <w:rFonts w:ascii="Times" w:hAnsi="Times"/>
          <w:noProof/>
          <w:sz w:val="20"/>
        </w:rPr>
        <w:pict>
          <v:line id="_x0000_s93608" style="position:absolute;z-index:251827200" from="253.5pt,624.4pt" to="442.5pt,624.4pt"/>
        </w:pict>
      </w:r>
      <w:r w:rsidRPr="006D482A">
        <w:rPr>
          <w:rFonts w:ascii="Times" w:hAnsi="Times"/>
          <w:noProof/>
          <w:sz w:val="20"/>
        </w:rPr>
        <w:pict>
          <v:line id="_x0000_s93607" style="position:absolute;z-index:251826176" from="254pt,578.4pt" to="443pt,578.4pt"/>
        </w:pict>
      </w:r>
      <w:r w:rsidRPr="006D482A">
        <w:rPr>
          <w:rFonts w:ascii="Times" w:hAnsi="Times"/>
          <w:noProof/>
          <w:sz w:val="20"/>
        </w:rPr>
        <w:pict>
          <v:line id="_x0000_s93606" style="position:absolute;z-index:251825152" from="253pt,587.4pt" to="442pt,587.4pt" strokecolor="silver">
            <v:stroke dashstyle="dash"/>
          </v:line>
        </w:pict>
      </w:r>
      <w:r w:rsidRPr="006D482A">
        <w:rPr>
          <w:rFonts w:ascii="Times" w:hAnsi="Times"/>
          <w:noProof/>
          <w:sz w:val="20"/>
        </w:rPr>
        <w:pict>
          <v:line id="_x0000_s93605" style="position:absolute;z-index:251824128" from="253.5pt,597.4pt" to="442.5pt,597.4pt"/>
        </w:pict>
      </w:r>
      <w:r w:rsidRPr="006D482A">
        <w:rPr>
          <w:rFonts w:ascii="Times" w:hAnsi="Times"/>
          <w:noProof/>
          <w:sz w:val="20"/>
        </w:rPr>
        <w:pict>
          <v:line id="_x0000_s93604" style="position:absolute;z-index:251823104" from="254pt,552.4pt" to="443pt,552.4pt"/>
        </w:pict>
      </w:r>
      <w:r w:rsidRPr="006D482A">
        <w:rPr>
          <w:rFonts w:ascii="Times" w:hAnsi="Times"/>
          <w:noProof/>
          <w:sz w:val="20"/>
        </w:rPr>
        <w:pict>
          <v:line id="_x0000_s93603" style="position:absolute;z-index:251822080" from="253pt,561.4pt" to="442pt,561.4pt" strokecolor="silver">
            <v:stroke dashstyle="dash"/>
          </v:line>
        </w:pict>
      </w:r>
      <w:r w:rsidRPr="006D482A">
        <w:rPr>
          <w:rFonts w:ascii="Times" w:hAnsi="Times"/>
          <w:noProof/>
          <w:sz w:val="20"/>
        </w:rPr>
        <w:pict>
          <v:line id="_x0000_s93602" style="position:absolute;z-index:251821056" from="253.5pt,571.4pt" to="442.5pt,571.4pt"/>
        </w:pict>
      </w:r>
      <w:r w:rsidRPr="006D482A">
        <w:rPr>
          <w:rFonts w:ascii="Times" w:hAnsi="Times"/>
          <w:noProof/>
          <w:sz w:val="20"/>
        </w:rPr>
        <w:pict>
          <v:line id="_x0000_s93601" style="position:absolute;z-index:251820032" from="253pt,525.4pt" to="442pt,525.4pt"/>
        </w:pict>
      </w:r>
      <w:r w:rsidRPr="006D482A">
        <w:rPr>
          <w:rFonts w:ascii="Times" w:hAnsi="Times"/>
          <w:noProof/>
          <w:sz w:val="20"/>
        </w:rPr>
        <w:pict>
          <v:line id="_x0000_s93600" style="position:absolute;z-index:251819008" from="252pt,534.4pt" to="441pt,534.4pt" strokecolor="silver">
            <v:stroke dashstyle="dash"/>
          </v:line>
        </w:pict>
      </w:r>
      <w:r w:rsidRPr="006D482A">
        <w:rPr>
          <w:rFonts w:ascii="Times" w:hAnsi="Times"/>
          <w:noProof/>
          <w:sz w:val="20"/>
        </w:rPr>
        <w:pict>
          <v:line id="_x0000_s93599" style="position:absolute;z-index:251817984" from="252.5pt,544.4pt" to="441.5pt,544.4pt"/>
        </w:pict>
      </w:r>
      <w:r w:rsidRPr="006D482A">
        <w:rPr>
          <w:rFonts w:ascii="Times" w:hAnsi="Times"/>
          <w:noProof/>
          <w:sz w:val="20"/>
        </w:rPr>
        <w:pict>
          <v:line id="_x0000_s93613" style="position:absolute;z-index:251832320" from="254pt,497.8pt" to="443pt,497.8pt"/>
        </w:pict>
      </w:r>
      <w:r w:rsidRPr="006D482A">
        <w:rPr>
          <w:rFonts w:ascii="Times" w:hAnsi="Times"/>
          <w:noProof/>
          <w:sz w:val="20"/>
        </w:rPr>
        <w:pict>
          <v:line id="_x0000_s93612" style="position:absolute;z-index:251831296" from="253pt,506.8pt" to="442pt,506.8pt" strokecolor="silver">
            <v:stroke dashstyle="dash"/>
          </v:line>
        </w:pict>
      </w:r>
      <w:r w:rsidRPr="006D482A">
        <w:rPr>
          <w:rFonts w:ascii="Times" w:hAnsi="Times"/>
          <w:noProof/>
          <w:sz w:val="20"/>
        </w:rPr>
        <w:pict>
          <v:line id="_x0000_s93611" style="position:absolute;z-index:251830272" from="253.5pt,516.8pt" to="442.5pt,516.8pt"/>
        </w:pict>
      </w:r>
      <w:r w:rsidRPr="006D482A">
        <w:rPr>
          <w:rFonts w:ascii="Times" w:hAnsi="Times"/>
          <w:noProof/>
          <w:sz w:val="20"/>
        </w:rPr>
        <w:pict>
          <v:line id="_x0000_s93596" style="position:absolute;z-index:251814912" from="253.5pt,327.2pt" to="442.5pt,327.2pt"/>
        </w:pict>
      </w:r>
      <w:r w:rsidRPr="006D482A">
        <w:rPr>
          <w:rFonts w:ascii="Times" w:hAnsi="Times"/>
          <w:noProof/>
          <w:sz w:val="20"/>
        </w:rPr>
        <w:pict>
          <v:line id="_x0000_s93595" style="position:absolute;z-index:251813888" from="254pt,469.8pt" to="443pt,469.8pt"/>
        </w:pict>
      </w:r>
      <w:r w:rsidRPr="006D482A">
        <w:rPr>
          <w:rFonts w:ascii="Times" w:hAnsi="Times"/>
          <w:noProof/>
          <w:sz w:val="20"/>
        </w:rPr>
        <w:pict>
          <v:line id="_x0000_s93594" style="position:absolute;z-index:251812864" from="253pt,478.8pt" to="442pt,478.8pt" strokecolor="silver">
            <v:stroke dashstyle="dash"/>
          </v:line>
        </w:pict>
      </w:r>
      <w:r w:rsidRPr="006D482A">
        <w:rPr>
          <w:rFonts w:ascii="Times" w:hAnsi="Times"/>
          <w:noProof/>
          <w:sz w:val="20"/>
        </w:rPr>
        <w:pict>
          <v:line id="_x0000_s93593" style="position:absolute;z-index:251811840" from="253.5pt,488.8pt" to="442.5pt,488.8pt"/>
        </w:pict>
      </w:r>
      <w:r w:rsidRPr="006D482A">
        <w:rPr>
          <w:rFonts w:ascii="Times" w:hAnsi="Times"/>
          <w:noProof/>
          <w:sz w:val="20"/>
        </w:rPr>
        <w:pict>
          <v:line id="_x0000_s93592" style="position:absolute;z-index:251810816" from="254pt,442.8pt" to="443pt,442.8pt"/>
        </w:pict>
      </w:r>
      <w:r w:rsidRPr="006D482A">
        <w:rPr>
          <w:rFonts w:ascii="Times" w:hAnsi="Times"/>
          <w:noProof/>
          <w:sz w:val="20"/>
        </w:rPr>
        <w:pict>
          <v:line id="_x0000_s93591" style="position:absolute;z-index:251809792" from="253pt,451.8pt" to="442pt,451.8pt" strokecolor="silver">
            <v:stroke dashstyle="dash"/>
          </v:line>
        </w:pict>
      </w:r>
      <w:r w:rsidRPr="006D482A">
        <w:rPr>
          <w:rFonts w:ascii="Times" w:hAnsi="Times"/>
          <w:noProof/>
          <w:sz w:val="20"/>
        </w:rPr>
        <w:pict>
          <v:line id="_x0000_s93590" style="position:absolute;z-index:251808768" from="253.5pt,461.8pt" to="442.5pt,461.8pt"/>
        </w:pict>
      </w:r>
      <w:r w:rsidRPr="006D482A">
        <w:rPr>
          <w:rFonts w:ascii="Times" w:hAnsi="Times"/>
          <w:noProof/>
          <w:sz w:val="20"/>
        </w:rPr>
        <w:pict>
          <v:line id="_x0000_s93589" style="position:absolute;z-index:251807744" from="254pt,415.8pt" to="443pt,415.8pt"/>
        </w:pict>
      </w:r>
      <w:r w:rsidRPr="006D482A">
        <w:rPr>
          <w:rFonts w:ascii="Times" w:hAnsi="Times"/>
          <w:noProof/>
          <w:sz w:val="20"/>
        </w:rPr>
        <w:pict>
          <v:line id="_x0000_s93588" style="position:absolute;z-index:251806720" from="253pt,424.8pt" to="442pt,424.8pt" strokecolor="silver">
            <v:stroke dashstyle="dash"/>
          </v:line>
        </w:pict>
      </w:r>
      <w:r w:rsidRPr="006D482A">
        <w:rPr>
          <w:rFonts w:ascii="Times" w:hAnsi="Times"/>
          <w:noProof/>
          <w:sz w:val="20"/>
        </w:rPr>
        <w:pict>
          <v:line id="_x0000_s93587" style="position:absolute;z-index:251805696" from="253.5pt,434.8pt" to="442.5pt,434.8pt"/>
        </w:pict>
      </w:r>
      <w:r w:rsidRPr="006D482A">
        <w:rPr>
          <w:rFonts w:ascii="Times" w:hAnsi="Times"/>
          <w:noProof/>
          <w:sz w:val="20"/>
        </w:rPr>
        <w:pict>
          <v:line id="_x0000_s93586" style="position:absolute;z-index:251804672" from="254pt,388.8pt" to="443pt,388.8pt"/>
        </w:pict>
      </w:r>
      <w:r w:rsidRPr="006D482A">
        <w:rPr>
          <w:rFonts w:ascii="Times" w:hAnsi="Times"/>
          <w:noProof/>
          <w:sz w:val="20"/>
        </w:rPr>
        <w:pict>
          <v:line id="_x0000_s93585" style="position:absolute;z-index:251803648" from="253pt,397.8pt" to="442pt,397.8pt" strokecolor="silver">
            <v:stroke dashstyle="dash"/>
          </v:line>
        </w:pict>
      </w:r>
      <w:r w:rsidRPr="006D482A">
        <w:rPr>
          <w:rFonts w:ascii="Times" w:hAnsi="Times"/>
          <w:noProof/>
          <w:sz w:val="20"/>
        </w:rPr>
        <w:pict>
          <v:line id="_x0000_s93584" style="position:absolute;z-index:251802624" from="253.5pt,407.8pt" to="442.5pt,407.8pt"/>
        </w:pict>
      </w:r>
      <w:r w:rsidRPr="006D482A">
        <w:rPr>
          <w:rFonts w:ascii="Times" w:hAnsi="Times"/>
          <w:noProof/>
          <w:sz w:val="20"/>
        </w:rPr>
        <w:pict>
          <v:line id="_x0000_s93583" style="position:absolute;z-index:251801600" from="254pt,362.8pt" to="443pt,362.8pt"/>
        </w:pict>
      </w:r>
      <w:r w:rsidRPr="006D482A">
        <w:rPr>
          <w:rFonts w:ascii="Times" w:hAnsi="Times"/>
          <w:noProof/>
          <w:sz w:val="20"/>
        </w:rPr>
        <w:pict>
          <v:line id="_x0000_s93582" style="position:absolute;z-index:251800576" from="253pt,371.8pt" to="442pt,371.8pt" strokecolor="silver">
            <v:stroke dashstyle="dash"/>
          </v:line>
        </w:pict>
      </w:r>
      <w:r w:rsidRPr="006D482A">
        <w:rPr>
          <w:rFonts w:ascii="Times" w:hAnsi="Times"/>
          <w:noProof/>
          <w:sz w:val="20"/>
        </w:rPr>
        <w:pict>
          <v:line id="_x0000_s93581" style="position:absolute;z-index:251799552" from="253.5pt,381.8pt" to="442.5pt,381.8pt"/>
        </w:pict>
      </w:r>
      <w:r w:rsidRPr="006D482A">
        <w:rPr>
          <w:rFonts w:ascii="Times" w:hAnsi="Times"/>
          <w:noProof/>
          <w:sz w:val="20"/>
        </w:rPr>
        <w:pict>
          <v:line id="_x0000_s93580" style="position:absolute;z-index:251798528" from="253pt,335.8pt" to="442pt,335.8pt"/>
        </w:pict>
      </w:r>
      <w:r w:rsidRPr="006D482A">
        <w:rPr>
          <w:rFonts w:ascii="Times" w:hAnsi="Times"/>
          <w:noProof/>
          <w:sz w:val="20"/>
        </w:rPr>
        <w:pict>
          <v:line id="_x0000_s93579" style="position:absolute;z-index:251797504" from="252pt,344.8pt" to="441pt,344.8pt" strokecolor="silver">
            <v:stroke dashstyle="dash"/>
          </v:line>
        </w:pict>
      </w:r>
      <w:r w:rsidRPr="006D482A">
        <w:rPr>
          <w:rFonts w:ascii="Times" w:hAnsi="Times"/>
          <w:noProof/>
          <w:sz w:val="20"/>
        </w:rPr>
        <w:pict>
          <v:line id="_x0000_s93578" style="position:absolute;z-index:251796480" from="252.5pt,354.8pt" to="441.5pt,354.8pt"/>
        </w:pict>
      </w:r>
      <w:r w:rsidRPr="006D482A">
        <w:rPr>
          <w:rFonts w:ascii="Times" w:hAnsi="Times"/>
          <w:noProof/>
          <w:sz w:val="20"/>
        </w:rPr>
        <w:pict>
          <v:line id="_x0000_s93598" style="position:absolute;z-index:251816960" from="254pt,308.2pt" to="443pt,308.2pt"/>
        </w:pict>
      </w:r>
      <w:r w:rsidRPr="006D482A">
        <w:rPr>
          <w:rFonts w:ascii="Times" w:hAnsi="Times"/>
          <w:noProof/>
          <w:sz w:val="20"/>
        </w:rPr>
        <w:pict>
          <v:line id="_x0000_s93597" style="position:absolute;z-index:251815936" from="253pt,317.2pt" to="442pt,317.2pt" strokecolor="silver">
            <v:stroke dashstyle="dash"/>
          </v:line>
        </w:pict>
      </w:r>
      <w:r w:rsidRPr="006D482A">
        <w:rPr>
          <w:rFonts w:ascii="Times" w:hAnsi="Times"/>
          <w:noProof/>
          <w:sz w:val="20"/>
        </w:rPr>
        <w:pict>
          <v:line id="_x0000_s93568" style="position:absolute;z-index:251786240" from="252pt,227.4pt" to="441pt,227.4pt"/>
        </w:pict>
      </w:r>
      <w:r w:rsidRPr="006D482A">
        <w:rPr>
          <w:rFonts w:ascii="Times" w:hAnsi="Times"/>
          <w:noProof/>
          <w:sz w:val="20"/>
        </w:rPr>
        <w:pict>
          <v:line id="_x0000_s93567" style="position:absolute;z-index:251785216" from="251pt,236.4pt" to="440pt,236.4pt" strokecolor="silver">
            <v:stroke dashstyle="dash"/>
          </v:line>
        </w:pict>
      </w:r>
      <w:r w:rsidRPr="006D482A">
        <w:rPr>
          <w:rFonts w:ascii="Times" w:hAnsi="Times"/>
          <w:noProof/>
          <w:sz w:val="20"/>
        </w:rPr>
        <w:pict>
          <v:line id="_x0000_s93566" style="position:absolute;z-index:251784192" from="251.5pt,246.4pt" to="440.5pt,246.4pt"/>
        </w:pict>
      </w:r>
      <w:r w:rsidRPr="006D482A">
        <w:rPr>
          <w:rFonts w:ascii="Times" w:hAnsi="Times"/>
          <w:noProof/>
          <w:sz w:val="20"/>
        </w:rPr>
        <w:pict>
          <v:line id="_x0000_s93565" style="position:absolute;z-index:251783168" from="252pt,200.4pt" to="441pt,200.4pt"/>
        </w:pict>
      </w:r>
      <w:r w:rsidRPr="006D482A">
        <w:rPr>
          <w:rFonts w:ascii="Times" w:hAnsi="Times"/>
          <w:noProof/>
          <w:sz w:val="20"/>
        </w:rPr>
        <w:pict>
          <v:line id="_x0000_s93564" style="position:absolute;z-index:251782144" from="251pt,209.4pt" to="440pt,209.4pt" strokecolor="silver">
            <v:stroke dashstyle="dash"/>
          </v:line>
        </w:pict>
      </w:r>
      <w:r w:rsidRPr="006D482A">
        <w:rPr>
          <w:rFonts w:ascii="Times" w:hAnsi="Times"/>
          <w:noProof/>
          <w:sz w:val="20"/>
        </w:rPr>
        <w:pict>
          <v:line id="_x0000_s93563" style="position:absolute;z-index:251781120" from="251.5pt,219.4pt" to="440.5pt,219.4pt"/>
        </w:pict>
      </w:r>
      <w:r w:rsidRPr="006D482A">
        <w:rPr>
          <w:rFonts w:ascii="Times" w:hAnsi="Times"/>
          <w:noProof/>
          <w:sz w:val="20"/>
        </w:rPr>
        <w:pict>
          <v:line id="_x0000_s93562" style="position:absolute;z-index:251780096" from="252pt,174.4pt" to="441pt,174.4pt"/>
        </w:pict>
      </w:r>
      <w:r w:rsidRPr="006D482A">
        <w:rPr>
          <w:rFonts w:ascii="Times" w:hAnsi="Times"/>
          <w:noProof/>
          <w:sz w:val="20"/>
        </w:rPr>
        <w:pict>
          <v:line id="_x0000_s93561" style="position:absolute;z-index:251779072" from="251pt,183.4pt" to="440pt,183.4pt" strokecolor="silver">
            <v:stroke dashstyle="dash"/>
          </v:line>
        </w:pict>
      </w:r>
      <w:r w:rsidRPr="006D482A">
        <w:rPr>
          <w:rFonts w:ascii="Times" w:hAnsi="Times"/>
          <w:noProof/>
          <w:sz w:val="20"/>
        </w:rPr>
        <w:pict>
          <v:line id="_x0000_s93560" style="position:absolute;z-index:251778048" from="251.5pt,193.4pt" to="440.5pt,193.4pt"/>
        </w:pict>
      </w:r>
      <w:r w:rsidRPr="006D482A">
        <w:rPr>
          <w:rFonts w:ascii="Times" w:hAnsi="Times"/>
          <w:noProof/>
          <w:sz w:val="20"/>
        </w:rPr>
        <w:pict>
          <v:line id="_x0000_s93559" style="position:absolute;z-index:251777024" from="251pt,147.4pt" to="440pt,147.4pt"/>
        </w:pict>
      </w:r>
      <w:r w:rsidRPr="006D482A">
        <w:rPr>
          <w:rFonts w:ascii="Times" w:hAnsi="Times"/>
          <w:noProof/>
          <w:sz w:val="20"/>
        </w:rPr>
        <w:pict>
          <v:line id="_x0000_s93558" style="position:absolute;z-index:251776000" from="250pt,156.4pt" to="439pt,156.4pt" strokecolor="silver">
            <v:stroke dashstyle="dash"/>
          </v:line>
        </w:pict>
      </w:r>
      <w:r w:rsidRPr="006D482A">
        <w:rPr>
          <w:rFonts w:ascii="Times" w:hAnsi="Times"/>
          <w:noProof/>
          <w:sz w:val="20"/>
        </w:rPr>
        <w:pict>
          <v:line id="_x0000_s93557" style="position:absolute;z-index:251774976" from="250.5pt,166.4pt" to="439.5pt,166.4pt"/>
        </w:pict>
      </w:r>
      <w:r w:rsidRPr="006D482A">
        <w:rPr>
          <w:rFonts w:ascii="Times" w:hAnsi="Times"/>
          <w:noProof/>
          <w:sz w:val="20"/>
        </w:rPr>
        <w:pict>
          <v:line id="_x0000_s93577" style="position:absolute;z-index:251795456" from="252pt,119.8pt" to="441pt,119.8pt"/>
        </w:pict>
      </w:r>
      <w:r w:rsidRPr="006D482A">
        <w:rPr>
          <w:rFonts w:ascii="Times" w:hAnsi="Times"/>
          <w:noProof/>
          <w:sz w:val="20"/>
        </w:rPr>
        <w:pict>
          <v:line id="_x0000_s93576" style="position:absolute;z-index:251794432" from="251pt,128.8pt" to="440pt,128.8pt" strokecolor="silver">
            <v:stroke dashstyle="dash"/>
          </v:line>
        </w:pict>
      </w:r>
      <w:r w:rsidRPr="006D482A">
        <w:rPr>
          <w:rFonts w:ascii="Times" w:hAnsi="Times"/>
          <w:noProof/>
          <w:sz w:val="20"/>
        </w:rPr>
        <w:pict>
          <v:line id="_x0000_s93575" style="position:absolute;z-index:251793408" from="251.5pt,138.8pt" to="440.5pt,138.8pt"/>
        </w:pict>
      </w:r>
      <w:r w:rsidRPr="006D482A">
        <w:rPr>
          <w:rFonts w:ascii="Times" w:hAnsi="Times"/>
          <w:noProof/>
          <w:sz w:val="20"/>
        </w:rPr>
        <w:pict>
          <v:line id="_x0000_s93574" style="position:absolute;z-index:251792384" from="252pt,281.4pt" to="441pt,281.4pt"/>
        </w:pict>
      </w:r>
      <w:r w:rsidRPr="006D482A">
        <w:rPr>
          <w:rFonts w:ascii="Times" w:hAnsi="Times"/>
          <w:noProof/>
          <w:sz w:val="20"/>
        </w:rPr>
        <w:pict>
          <v:line id="_x0000_s93573" style="position:absolute;z-index:251791360" from="251pt,290.4pt" to="440pt,290.4pt" strokecolor="silver">
            <v:stroke dashstyle="dash"/>
          </v:line>
        </w:pict>
      </w:r>
      <w:r w:rsidRPr="006D482A">
        <w:rPr>
          <w:rFonts w:ascii="Times" w:hAnsi="Times"/>
          <w:noProof/>
          <w:sz w:val="20"/>
        </w:rPr>
        <w:pict>
          <v:line id="_x0000_s93572" style="position:absolute;z-index:251790336" from="251.5pt,300.4pt" to="440.5pt,300.4pt"/>
        </w:pict>
      </w:r>
      <w:r w:rsidRPr="006D482A">
        <w:rPr>
          <w:rFonts w:ascii="Times" w:hAnsi="Times"/>
          <w:noProof/>
          <w:sz w:val="20"/>
        </w:rPr>
        <w:pict>
          <v:line id="_x0000_s93571" style="position:absolute;z-index:251789312" from="252pt,254.4pt" to="441pt,254.4pt"/>
        </w:pict>
      </w:r>
      <w:r w:rsidRPr="006D482A">
        <w:rPr>
          <w:rFonts w:ascii="Times" w:hAnsi="Times"/>
          <w:noProof/>
          <w:sz w:val="20"/>
        </w:rPr>
        <w:pict>
          <v:line id="_x0000_s93570" style="position:absolute;z-index:251788288" from="251pt,263.4pt" to="440pt,263.4pt" strokecolor="silver">
            <v:stroke dashstyle="dash"/>
          </v:line>
        </w:pict>
      </w:r>
      <w:r w:rsidRPr="006D482A">
        <w:rPr>
          <w:rFonts w:ascii="Times" w:hAnsi="Times"/>
          <w:noProof/>
          <w:sz w:val="20"/>
        </w:rPr>
        <w:pict>
          <v:line id="_x0000_s93569" style="position:absolute;z-index:251787264" from="251.5pt,273.4pt" to="440.5pt,273.4pt"/>
        </w:pict>
      </w:r>
      <w:r w:rsidRPr="006D482A">
        <w:rPr>
          <w:rFonts w:ascii="Times" w:hAnsi="Times"/>
          <w:noProof/>
          <w:sz w:val="20"/>
        </w:rPr>
        <w:pict>
          <v:line id="_x0000_s93530" style="position:absolute;z-index:251747328" from=".5pt,628.6pt" to="189.5pt,628.6pt"/>
        </w:pict>
      </w:r>
      <w:r w:rsidRPr="006D482A">
        <w:rPr>
          <w:rFonts w:ascii="Times" w:hAnsi="Times"/>
          <w:noProof/>
          <w:sz w:val="20"/>
        </w:rPr>
        <w:pict>
          <v:line id="_x0000_s93532" style="position:absolute;z-index:251749376" from="1pt,609.6pt" to="190pt,609.6pt"/>
        </w:pict>
      </w:r>
      <w:r w:rsidRPr="006D482A">
        <w:rPr>
          <w:rFonts w:ascii="Times" w:hAnsi="Times"/>
          <w:noProof/>
          <w:sz w:val="20"/>
        </w:rPr>
        <w:pict>
          <v:line id="_x0000_s93531" style="position:absolute;z-index:251748352" from="0,618.6pt" to="189pt,618.6pt" strokecolor="silver">
            <v:stroke dashstyle="dash"/>
          </v:line>
        </w:pict>
      </w:r>
      <w:r w:rsidRPr="006D482A">
        <w:rPr>
          <w:rFonts w:ascii="Times" w:hAnsi="Times"/>
          <w:noProof/>
          <w:sz w:val="20"/>
        </w:rPr>
        <w:pict>
          <v:line id="_x0000_s93527" style="position:absolute;z-index:251744256" from=".5pt,601.6pt" to="189.5pt,601.6pt"/>
        </w:pict>
      </w:r>
      <w:r w:rsidRPr="006D482A">
        <w:rPr>
          <w:rFonts w:ascii="Times" w:hAnsi="Times"/>
          <w:noProof/>
          <w:sz w:val="20"/>
        </w:rPr>
        <w:pict>
          <v:line id="_x0000_s93529" style="position:absolute;z-index:251746304" from="1pt,582.6pt" to="190pt,582.6pt"/>
        </w:pict>
      </w:r>
      <w:r w:rsidRPr="006D482A">
        <w:rPr>
          <w:rFonts w:ascii="Times" w:hAnsi="Times"/>
          <w:noProof/>
          <w:sz w:val="20"/>
        </w:rPr>
        <w:pict>
          <v:line id="_x0000_s93528" style="position:absolute;z-index:251745280" from="0,591.6pt" to="189pt,591.6pt" strokecolor="silver">
            <v:stroke dashstyle="dash"/>
          </v:line>
        </w:pict>
      </w:r>
      <w:r w:rsidRPr="006D482A">
        <w:rPr>
          <w:rFonts w:ascii="Times" w:hAnsi="Times"/>
          <w:noProof/>
          <w:sz w:val="20"/>
        </w:rPr>
        <w:pict>
          <v:line id="_x0000_s93524" style="position:absolute;z-index:251741184" from=".5pt,574.6pt" to="189.5pt,574.6pt"/>
        </w:pict>
      </w:r>
      <w:r w:rsidRPr="006D482A">
        <w:rPr>
          <w:rFonts w:ascii="Times" w:hAnsi="Times"/>
          <w:noProof/>
          <w:sz w:val="20"/>
        </w:rPr>
        <w:pict>
          <v:line id="_x0000_s93526" style="position:absolute;z-index:251743232" from="1pt,555.6pt" to="190pt,555.6pt"/>
        </w:pict>
      </w:r>
      <w:r w:rsidRPr="006D482A">
        <w:rPr>
          <w:rFonts w:ascii="Times" w:hAnsi="Times"/>
          <w:noProof/>
          <w:sz w:val="20"/>
        </w:rPr>
        <w:pict>
          <v:line id="_x0000_s93525" style="position:absolute;z-index:251742208" from="0,564.6pt" to="189pt,564.6pt" strokecolor="silver">
            <v:stroke dashstyle="dash"/>
          </v:line>
        </w:pict>
      </w:r>
      <w:r w:rsidRPr="006D482A">
        <w:rPr>
          <w:rFonts w:ascii="Times" w:hAnsi="Times"/>
          <w:noProof/>
          <w:sz w:val="20"/>
        </w:rPr>
        <w:pict>
          <v:line id="_x0000_s93522" style="position:absolute;z-index:251739136" from="0,538.6pt" to="189pt,538.6pt" strokecolor="silver">
            <v:stroke dashstyle="dash"/>
          </v:line>
        </w:pict>
      </w:r>
      <w:r w:rsidRPr="006D482A">
        <w:rPr>
          <w:rFonts w:ascii="Times" w:hAnsi="Times"/>
          <w:noProof/>
          <w:sz w:val="20"/>
        </w:rPr>
        <w:pict>
          <v:line id="_x0000_s93521" style="position:absolute;z-index:251738112" from=".5pt,548.6pt" to="189.5pt,548.6pt"/>
        </w:pict>
      </w:r>
      <w:r w:rsidRPr="006D482A">
        <w:rPr>
          <w:rFonts w:ascii="Times" w:hAnsi="Times"/>
          <w:noProof/>
          <w:sz w:val="20"/>
        </w:rPr>
        <w:pict>
          <v:line id="_x0000_s93523" style="position:absolute;z-index:251740160" from="1pt,529.6pt" to="190pt,529.6pt"/>
        </w:pict>
      </w:r>
      <w:r w:rsidRPr="006D482A">
        <w:rPr>
          <w:rFonts w:ascii="Times" w:hAnsi="Times"/>
          <w:noProof/>
          <w:sz w:val="20"/>
        </w:rPr>
        <w:pict>
          <v:line id="_x0000_s93518" style="position:absolute;z-index:251735040" from=".5pt,520.6pt" to="189.5pt,520.6pt"/>
        </w:pict>
      </w:r>
      <w:r w:rsidRPr="006D482A">
        <w:rPr>
          <w:rFonts w:ascii="Times" w:hAnsi="Times"/>
          <w:noProof/>
          <w:sz w:val="20"/>
        </w:rPr>
        <w:pict>
          <v:line id="_x0000_s93520" style="position:absolute;z-index:251737088" from="1pt,501.6pt" to="190pt,501.6pt"/>
        </w:pict>
      </w:r>
      <w:r w:rsidRPr="006D482A">
        <w:rPr>
          <w:rFonts w:ascii="Times" w:hAnsi="Times"/>
          <w:noProof/>
          <w:sz w:val="20"/>
        </w:rPr>
        <w:pict>
          <v:line id="_x0000_s93519" style="position:absolute;z-index:251736064" from="0,510.6pt" to="189pt,510.6pt" strokecolor="silver">
            <v:stroke dashstyle="dash"/>
          </v:line>
        </w:pict>
      </w:r>
      <w:r w:rsidRPr="006D482A">
        <w:rPr>
          <w:rFonts w:ascii="Times" w:hAnsi="Times"/>
          <w:noProof/>
          <w:sz w:val="20"/>
        </w:rPr>
        <w:pict>
          <v:line id="_x0000_s93515" style="position:absolute;z-index:251731968" from=".5pt,493.6pt" to="189.5pt,493.6pt"/>
        </w:pict>
      </w:r>
      <w:r w:rsidRPr="006D482A">
        <w:rPr>
          <w:rFonts w:ascii="Times" w:hAnsi="Times"/>
          <w:noProof/>
          <w:sz w:val="20"/>
        </w:rPr>
        <w:pict>
          <v:line id="_x0000_s93517" style="position:absolute;z-index:251734016" from="1pt,474.6pt" to="190pt,474.6pt"/>
        </w:pict>
      </w:r>
      <w:r w:rsidRPr="006D482A">
        <w:rPr>
          <w:rFonts w:ascii="Times" w:hAnsi="Times"/>
          <w:noProof/>
          <w:sz w:val="20"/>
        </w:rPr>
        <w:pict>
          <v:line id="_x0000_s93516" style="position:absolute;z-index:251732992" from="0,483.6pt" to="189pt,483.6pt" strokecolor="silver">
            <v:stroke dashstyle="dash"/>
          </v:line>
        </w:pict>
      </w:r>
      <w:r w:rsidRPr="006D482A">
        <w:rPr>
          <w:rFonts w:ascii="Times" w:hAnsi="Times"/>
          <w:noProof/>
          <w:sz w:val="20"/>
        </w:rPr>
        <w:pict>
          <v:line id="_x0000_s93513" style="position:absolute;z-index:251729920" from="-1pt,456.6pt" to="188pt,456.6pt" strokecolor="silver">
            <v:stroke dashstyle="dash"/>
          </v:line>
        </w:pict>
      </w:r>
      <w:r w:rsidRPr="006D482A">
        <w:rPr>
          <w:rFonts w:ascii="Times" w:hAnsi="Times"/>
          <w:noProof/>
          <w:sz w:val="20"/>
        </w:rPr>
        <w:pict>
          <v:line id="_x0000_s93512" style="position:absolute;z-index:251728896" from="-.5pt,466.6pt" to="188.5pt,466.6pt"/>
        </w:pict>
      </w:r>
      <w:r w:rsidRPr="006D482A">
        <w:rPr>
          <w:rFonts w:ascii="Times" w:hAnsi="Times"/>
          <w:noProof/>
          <w:sz w:val="20"/>
        </w:rPr>
        <w:pict>
          <v:line id="_x0000_s93514" style="position:absolute;z-index:251730944" from="0,447.6pt" to="189pt,447.6pt"/>
        </w:pict>
      </w:r>
      <w:r w:rsidRPr="006D482A">
        <w:rPr>
          <w:rFonts w:ascii="Times" w:hAnsi="Times"/>
          <w:noProof/>
          <w:sz w:val="20"/>
        </w:rPr>
        <w:pict>
          <v:line id="_x0000_s93509" style="position:absolute;z-index:251725824" from=".5pt,439.6pt" to="189.5pt,439.6pt"/>
        </w:pict>
      </w:r>
      <w:r w:rsidRPr="006D482A">
        <w:rPr>
          <w:rFonts w:ascii="Times" w:hAnsi="Times"/>
          <w:noProof/>
          <w:sz w:val="20"/>
        </w:rPr>
        <w:pict>
          <v:line id="_x0000_s93511" style="position:absolute;z-index:251727872" from="1pt,420.6pt" to="190pt,420.6pt"/>
        </w:pict>
      </w:r>
      <w:r w:rsidRPr="006D482A">
        <w:rPr>
          <w:rFonts w:ascii="Times" w:hAnsi="Times"/>
          <w:noProof/>
          <w:sz w:val="20"/>
        </w:rPr>
        <w:pict>
          <v:line id="_x0000_s93510" style="position:absolute;z-index:251726848" from="0,429.6pt" to="189pt,429.6pt" strokecolor="silver">
            <v:stroke dashstyle="dash"/>
          </v:line>
        </w:pict>
      </w:r>
      <w:r w:rsidRPr="006D482A">
        <w:rPr>
          <w:rFonts w:ascii="Times" w:hAnsi="Times"/>
          <w:noProof/>
          <w:sz w:val="20"/>
        </w:rPr>
        <w:pict>
          <v:line id="_x0000_s93507" style="position:absolute;z-index:251723776" from="0,403.6pt" to="189pt,403.6pt" strokecolor="silver">
            <v:stroke dashstyle="dash"/>
          </v:line>
        </w:pict>
      </w:r>
      <w:r w:rsidRPr="006D482A">
        <w:rPr>
          <w:rFonts w:ascii="Times" w:hAnsi="Times"/>
          <w:noProof/>
          <w:sz w:val="20"/>
        </w:rPr>
        <w:pict>
          <v:line id="_x0000_s93506" style="position:absolute;z-index:251722752" from=".5pt,413.6pt" to="189.5pt,413.6pt"/>
        </w:pict>
      </w:r>
      <w:r w:rsidRPr="006D482A">
        <w:rPr>
          <w:rFonts w:ascii="Times" w:hAnsi="Times"/>
          <w:noProof/>
          <w:sz w:val="20"/>
        </w:rPr>
        <w:pict>
          <v:line id="_x0000_s93508" style="position:absolute;z-index:251724800" from="1pt,394.6pt" to="190pt,394.6pt"/>
        </w:pict>
      </w:r>
      <w:r w:rsidRPr="006D482A">
        <w:rPr>
          <w:rFonts w:ascii="Times" w:hAnsi="Times"/>
          <w:noProof/>
          <w:sz w:val="20"/>
        </w:rPr>
        <w:pict>
          <v:line id="_x0000_s93503" style="position:absolute;z-index:251719680" from=".5pt,385.6pt" to="189.5pt,385.6pt"/>
        </w:pict>
      </w:r>
      <w:r w:rsidRPr="006D482A">
        <w:rPr>
          <w:rFonts w:ascii="Times" w:hAnsi="Times"/>
          <w:noProof/>
          <w:sz w:val="20"/>
        </w:rPr>
        <w:pict>
          <v:line id="_x0000_s93505" style="position:absolute;z-index:251721728" from="1pt,366.6pt" to="190pt,366.6pt"/>
        </w:pict>
      </w:r>
      <w:r w:rsidRPr="006D482A">
        <w:rPr>
          <w:rFonts w:ascii="Times" w:hAnsi="Times"/>
          <w:noProof/>
          <w:sz w:val="20"/>
        </w:rPr>
        <w:pict>
          <v:line id="_x0000_s93504" style="position:absolute;z-index:251720704" from="0,375.6pt" to="189pt,375.6pt" strokecolor="silver">
            <v:stroke dashstyle="dash"/>
          </v:line>
        </w:pict>
      </w:r>
      <w:r w:rsidRPr="006D482A">
        <w:rPr>
          <w:rFonts w:ascii="Times" w:hAnsi="Times"/>
          <w:noProof/>
          <w:sz w:val="20"/>
        </w:rPr>
        <w:pict>
          <v:line id="_x0000_s93500" style="position:absolute;z-index:251716608" from=".5pt,358.6pt" to="189.5pt,358.6pt"/>
        </w:pict>
      </w:r>
      <w:r w:rsidRPr="006D482A">
        <w:rPr>
          <w:rFonts w:ascii="Times" w:hAnsi="Times"/>
          <w:noProof/>
          <w:sz w:val="20"/>
        </w:rPr>
        <w:pict>
          <v:line id="_x0000_s93502" style="position:absolute;z-index:251718656" from="1pt,339.6pt" to="190pt,339.6pt"/>
        </w:pict>
      </w:r>
      <w:r w:rsidRPr="006D482A">
        <w:rPr>
          <w:rFonts w:ascii="Times" w:hAnsi="Times"/>
          <w:noProof/>
          <w:sz w:val="20"/>
        </w:rPr>
        <w:pict>
          <v:line id="_x0000_s93501" style="position:absolute;z-index:251717632" from="0,348.6pt" to="189pt,348.6pt" strokecolor="silver">
            <v:stroke dashstyle="dash"/>
          </v:line>
        </w:pict>
      </w:r>
      <w:r w:rsidRPr="006D482A">
        <w:rPr>
          <w:rFonts w:ascii="Times" w:hAnsi="Times"/>
          <w:noProof/>
          <w:sz w:val="20"/>
        </w:rPr>
        <w:pict>
          <v:line id="_x0000_s93497" style="position:absolute;z-index:251713536" from=".5pt,331.6pt" to="189.5pt,331.6pt"/>
        </w:pict>
      </w:r>
      <w:r w:rsidRPr="006D482A">
        <w:rPr>
          <w:rFonts w:ascii="Times" w:hAnsi="Times"/>
          <w:noProof/>
          <w:sz w:val="20"/>
        </w:rPr>
        <w:pict>
          <v:line id="_x0000_s93499" style="position:absolute;z-index:251715584" from="1pt,312.6pt" to="190pt,312.6pt"/>
        </w:pict>
      </w:r>
      <w:r w:rsidRPr="006D482A">
        <w:rPr>
          <w:rFonts w:ascii="Times" w:hAnsi="Times"/>
          <w:noProof/>
          <w:sz w:val="20"/>
        </w:rPr>
        <w:pict>
          <v:line id="_x0000_s93498" style="position:absolute;z-index:251714560" from="0,321.6pt" to="189pt,321.6pt" strokecolor="silver">
            <v:stroke dashstyle="dash"/>
          </v:line>
        </w:pict>
      </w:r>
      <w:r w:rsidRPr="006D482A">
        <w:rPr>
          <w:rFonts w:ascii="Times" w:hAnsi="Times"/>
          <w:noProof/>
          <w:sz w:val="20"/>
        </w:rPr>
        <w:pict>
          <v:line id="_x0000_s93494" style="position:absolute;z-index:251710464" from=".5pt,304.6pt" to="189.5pt,304.6pt"/>
        </w:pict>
      </w:r>
      <w:r w:rsidRPr="006D482A">
        <w:rPr>
          <w:rFonts w:ascii="Times" w:hAnsi="Times"/>
          <w:noProof/>
          <w:sz w:val="20"/>
        </w:rPr>
        <w:pict>
          <v:line id="_x0000_s93496" style="position:absolute;z-index:251712512" from="1pt,285.6pt" to="190pt,285.6pt"/>
        </w:pict>
      </w:r>
      <w:r w:rsidRPr="006D482A">
        <w:rPr>
          <w:rFonts w:ascii="Times" w:hAnsi="Times"/>
          <w:noProof/>
          <w:sz w:val="20"/>
        </w:rPr>
        <w:pict>
          <v:line id="_x0000_s93495" style="position:absolute;z-index:251711488" from="0,294.6pt" to="189pt,294.6pt" strokecolor="silver">
            <v:stroke dashstyle="dash"/>
          </v:line>
        </w:pict>
      </w:r>
      <w:r w:rsidRPr="006D482A">
        <w:rPr>
          <w:rFonts w:ascii="Times" w:hAnsi="Times"/>
          <w:noProof/>
          <w:sz w:val="20"/>
        </w:rPr>
        <w:pict>
          <v:line id="_x0000_s93491" style="position:absolute;z-index:251707392" from=".5pt,277.6pt" to="189.5pt,277.6pt"/>
        </w:pict>
      </w:r>
      <w:r w:rsidRPr="006D482A">
        <w:rPr>
          <w:rFonts w:ascii="Times" w:hAnsi="Times"/>
          <w:noProof/>
          <w:sz w:val="20"/>
        </w:rPr>
        <w:pict>
          <v:line id="_x0000_s93493" style="position:absolute;z-index:251709440" from="1pt,258.6pt" to="190pt,258.6pt"/>
        </w:pict>
      </w:r>
      <w:r w:rsidRPr="006D482A">
        <w:rPr>
          <w:rFonts w:ascii="Times" w:hAnsi="Times"/>
          <w:noProof/>
          <w:sz w:val="20"/>
        </w:rPr>
        <w:pict>
          <v:line id="_x0000_s93492" style="position:absolute;z-index:251708416" from="0,267.6pt" to="189pt,267.6pt" strokecolor="silver">
            <v:stroke dashstyle="dash"/>
          </v:line>
        </w:pict>
      </w:r>
      <w:r w:rsidRPr="006D482A">
        <w:rPr>
          <w:rFonts w:ascii="Times" w:hAnsi="Times"/>
          <w:noProof/>
          <w:sz w:val="20"/>
        </w:rPr>
        <w:pict>
          <v:line id="_x0000_s93488" style="position:absolute;z-index:251704320" from=".5pt,250.6pt" to="189.5pt,250.6pt"/>
        </w:pict>
      </w:r>
      <w:r w:rsidRPr="006D482A">
        <w:rPr>
          <w:rFonts w:ascii="Times" w:hAnsi="Times"/>
          <w:noProof/>
          <w:sz w:val="20"/>
        </w:rPr>
        <w:pict>
          <v:line id="_x0000_s93490" style="position:absolute;z-index:251706368" from="1pt,231.6pt" to="190pt,231.6pt"/>
        </w:pict>
      </w:r>
      <w:r w:rsidRPr="006D482A">
        <w:rPr>
          <w:rFonts w:ascii="Times" w:hAnsi="Times"/>
          <w:noProof/>
          <w:sz w:val="20"/>
        </w:rPr>
        <w:pict>
          <v:line id="_x0000_s93489" style="position:absolute;z-index:251705344" from="0,240.6pt" to="189pt,240.6pt" strokecolor="silver">
            <v:stroke dashstyle="dash"/>
          </v:line>
        </w:pict>
      </w:r>
      <w:r w:rsidRPr="006D482A">
        <w:rPr>
          <w:rFonts w:ascii="Times" w:hAnsi="Times"/>
          <w:noProof/>
          <w:sz w:val="20"/>
        </w:rPr>
        <w:pict>
          <v:line id="_x0000_s93486" style="position:absolute;z-index:251702272" from="0,214.6pt" to="189pt,214.6pt" strokecolor="silver">
            <v:stroke dashstyle="dash"/>
          </v:line>
        </w:pict>
      </w:r>
      <w:r w:rsidRPr="006D482A">
        <w:rPr>
          <w:rFonts w:ascii="Times" w:hAnsi="Times"/>
          <w:noProof/>
          <w:sz w:val="20"/>
        </w:rPr>
        <w:pict>
          <v:line id="_x0000_s93485" style="position:absolute;z-index:251701248" from=".5pt,224.6pt" to="189.5pt,224.6pt"/>
        </w:pict>
      </w:r>
      <w:r w:rsidRPr="006D482A">
        <w:rPr>
          <w:rFonts w:ascii="Times" w:hAnsi="Times"/>
          <w:noProof/>
          <w:sz w:val="20"/>
        </w:rPr>
        <w:pict>
          <v:line id="_x0000_s93487" style="position:absolute;z-index:251703296" from="1pt,205.6pt" to="190pt,205.6pt"/>
        </w:pict>
      </w:r>
      <w:r w:rsidRPr="006D482A">
        <w:rPr>
          <w:rFonts w:ascii="Times" w:hAnsi="Times"/>
          <w:noProof/>
          <w:sz w:val="20"/>
        </w:rPr>
        <w:pict>
          <v:line id="_x0000_s93482" style="position:absolute;z-index:251698176" from=".5pt,196.6pt" to="189.5pt,196.6pt"/>
        </w:pict>
      </w:r>
      <w:r w:rsidRPr="006D482A">
        <w:rPr>
          <w:rFonts w:ascii="Times" w:hAnsi="Times"/>
          <w:noProof/>
          <w:sz w:val="20"/>
        </w:rPr>
        <w:pict>
          <v:line id="_x0000_s93484" style="position:absolute;z-index:251700224" from="1pt,177.6pt" to="190pt,177.6pt"/>
        </w:pict>
      </w:r>
      <w:r w:rsidRPr="006D482A">
        <w:rPr>
          <w:rFonts w:ascii="Times" w:hAnsi="Times"/>
          <w:noProof/>
          <w:sz w:val="20"/>
        </w:rPr>
        <w:pict>
          <v:line id="_x0000_s93483" style="position:absolute;z-index:251699200" from="0,186.6pt" to="189pt,186.6pt" strokecolor="silver">
            <v:stroke dashstyle="dash"/>
          </v:line>
        </w:pict>
      </w:r>
      <w:r w:rsidRPr="006D482A">
        <w:rPr>
          <w:rFonts w:ascii="Times" w:hAnsi="Times"/>
          <w:noProof/>
          <w:sz w:val="20"/>
        </w:rPr>
        <w:pict>
          <v:line id="_x0000_s93479" style="position:absolute;z-index:251695104" from=".5pt,169.6pt" to="189.5pt,169.6pt"/>
        </w:pict>
      </w:r>
      <w:r w:rsidRPr="006D482A">
        <w:rPr>
          <w:rFonts w:ascii="Times" w:hAnsi="Times"/>
          <w:noProof/>
          <w:sz w:val="20"/>
        </w:rPr>
        <w:pict>
          <v:line id="_x0000_s93481" style="position:absolute;z-index:251697152" from="1pt,150.6pt" to="190pt,150.6pt"/>
        </w:pict>
      </w:r>
      <w:r w:rsidRPr="006D482A">
        <w:rPr>
          <w:rFonts w:ascii="Times" w:hAnsi="Times"/>
          <w:noProof/>
          <w:sz w:val="20"/>
        </w:rPr>
        <w:pict>
          <v:line id="_x0000_s93480" style="position:absolute;z-index:251696128" from="0,159.6pt" to="189pt,159.6pt" strokecolor="silver">
            <v:stroke dashstyle="dash"/>
          </v:line>
        </w:pict>
      </w:r>
      <w:r w:rsidRPr="006D482A">
        <w:rPr>
          <w:rFonts w:ascii="Times" w:hAnsi="Times"/>
          <w:noProof/>
          <w:sz w:val="20"/>
        </w:rPr>
        <w:pict>
          <v:line id="_x0000_s93476" style="position:absolute;z-index:251692032" from=".5pt,142.6pt" to="189.5pt,142.6pt"/>
        </w:pict>
      </w:r>
      <w:r w:rsidRPr="006D482A">
        <w:rPr>
          <w:rFonts w:ascii="Times" w:hAnsi="Times"/>
          <w:noProof/>
          <w:sz w:val="20"/>
        </w:rPr>
        <w:pict>
          <v:line id="_x0000_s93478" style="position:absolute;z-index:251694080" from="1pt,123.6pt" to="190pt,123.6pt"/>
        </w:pict>
      </w:r>
      <w:r w:rsidRPr="006D482A">
        <w:rPr>
          <w:rFonts w:ascii="Times" w:hAnsi="Times"/>
          <w:noProof/>
          <w:sz w:val="20"/>
        </w:rPr>
        <w:pict>
          <v:line id="_x0000_s93477" style="position:absolute;z-index:251693056" from="0,132.6pt" to="189pt,132.6pt" strokecolor="silver">
            <v:stroke dashstyle="dash"/>
          </v:line>
        </w:pict>
      </w:r>
      <w:r w:rsidRPr="006D482A">
        <w:rPr>
          <w:rFonts w:ascii="Times" w:hAnsi="Times"/>
          <w:noProof/>
          <w:sz w:val="20"/>
        </w:rPr>
        <w:pict>
          <v:line id="_x0000_s93473" style="position:absolute;z-index:251688960" from=".5pt,115.6pt" to="189.5pt,115.6pt"/>
        </w:pict>
      </w:r>
      <w:r w:rsidRPr="006D482A">
        <w:rPr>
          <w:rFonts w:ascii="Times" w:hAnsi="Times"/>
          <w:noProof/>
          <w:sz w:val="20"/>
        </w:rPr>
        <w:pict>
          <v:line id="_x0000_s93475" style="position:absolute;z-index:251691008" from="1pt,96.6pt" to="190pt,96.6pt"/>
        </w:pict>
      </w:r>
      <w:r w:rsidRPr="006D482A">
        <w:rPr>
          <w:rFonts w:ascii="Times" w:hAnsi="Times"/>
          <w:noProof/>
          <w:sz w:val="20"/>
        </w:rPr>
        <w:pict>
          <v:line id="_x0000_s93474" style="position:absolute;z-index:251689984" from="0,105.6pt" to="189pt,105.6pt" strokecolor="silver">
            <v:stroke dashstyle="dash"/>
          </v:line>
        </w:pict>
      </w:r>
      <w:r w:rsidRPr="006D482A">
        <w:rPr>
          <w:rFonts w:ascii="Times" w:hAnsi="Times"/>
          <w:noProof/>
          <w:sz w:val="20"/>
        </w:rPr>
        <w:pict>
          <v:line id="_x0000_s93472" style="position:absolute;z-index:251687936" from="1pt,69.6pt" to="190pt,69.6pt"/>
        </w:pict>
      </w:r>
      <w:r w:rsidRPr="006D482A">
        <w:rPr>
          <w:rFonts w:ascii="Times" w:hAnsi="Times"/>
          <w:noProof/>
          <w:sz w:val="20"/>
        </w:rPr>
        <w:pict>
          <v:line id="_x0000_s93471" style="position:absolute;z-index:251686912" from="0,78.6pt" to="189pt,78.6pt" strokecolor="silver">
            <v:stroke dashstyle="dash"/>
          </v:line>
        </w:pict>
      </w:r>
      <w:r w:rsidRPr="006D482A">
        <w:rPr>
          <w:rFonts w:ascii="Times" w:hAnsi="Times"/>
          <w:noProof/>
          <w:sz w:val="20"/>
        </w:rPr>
        <w:pict>
          <v:line id="_x0000_s93470" style="position:absolute;z-index:251685888" from=".5pt,88.6pt" to="189.5pt,88.6pt"/>
        </w:pict>
      </w:r>
      <w:r w:rsidRPr="006D482A">
        <w:rPr>
          <w:rFonts w:ascii="Times" w:hAnsi="Times"/>
          <w:noProof/>
          <w:sz w:val="20"/>
        </w:rPr>
        <w:pict>
          <v:line id="_x0000_s93469" style="position:absolute;z-index:251684864" from="1pt,42.6pt" to="190pt,42.6pt"/>
        </w:pict>
      </w:r>
      <w:r w:rsidRPr="006D482A">
        <w:rPr>
          <w:rFonts w:ascii="Times" w:hAnsi="Times"/>
          <w:noProof/>
          <w:sz w:val="20"/>
        </w:rPr>
        <w:pict>
          <v:line id="_x0000_s93468" style="position:absolute;z-index:251683840" from="0,51.6pt" to="189pt,51.6pt" strokecolor="silver">
            <v:stroke dashstyle="dash"/>
          </v:line>
        </w:pict>
      </w:r>
      <w:r w:rsidRPr="006D482A">
        <w:rPr>
          <w:rFonts w:ascii="Times" w:hAnsi="Times"/>
          <w:noProof/>
          <w:sz w:val="20"/>
        </w:rPr>
        <w:pict>
          <v:line id="_x0000_s93467" style="position:absolute;z-index:251682816" from=".5pt,61.6pt" to="189.5pt,61.6pt"/>
        </w:pict>
      </w:r>
      <w:r w:rsidRPr="006D482A">
        <w:rPr>
          <w:rFonts w:ascii="Times" w:hAnsi="Times"/>
          <w:noProof/>
          <w:sz w:val="20"/>
        </w:rPr>
        <w:pict>
          <v:line id="_x0000_s93466" style="position:absolute;z-index:251681792" from="1pt,15.6pt" to="190pt,15.6pt"/>
        </w:pict>
      </w:r>
      <w:r w:rsidRPr="006D482A">
        <w:rPr>
          <w:rFonts w:ascii="Times" w:hAnsi="Times"/>
          <w:noProof/>
          <w:sz w:val="20"/>
        </w:rPr>
        <w:pict>
          <v:line id="_x0000_s93465" style="position:absolute;z-index:251680768" from="0,24.6pt" to="189pt,24.6pt" strokecolor="silver">
            <v:stroke dashstyle="dash"/>
          </v:line>
        </w:pict>
      </w:r>
      <w:r w:rsidRPr="006D482A">
        <w:rPr>
          <w:rFonts w:ascii="Times" w:hAnsi="Times"/>
          <w:noProof/>
          <w:sz w:val="20"/>
        </w:rPr>
        <w:pict>
          <v:line id="_x0000_s93464" style="position:absolute;z-index:251679744" from=".5pt,34.6pt" to="189.5pt,34.6pt"/>
        </w:pict>
      </w:r>
    </w:p>
    <w:p w:rsidR="00716849" w:rsidRDefault="006D482A" w:rsidP="00716849">
      <w:pPr>
        <w:pStyle w:val="Title"/>
        <w:rPr>
          <w:i/>
          <w:iCs/>
        </w:rPr>
      </w:pPr>
      <w:r w:rsidRPr="006D482A">
        <w:rPr>
          <w:rFonts w:ascii="Times" w:hAnsi="Times"/>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3616" type="#_x0000_t136" style="position:absolute;left:0;text-align:left;margin-left:-200.35pt;margin-top:211.25pt;width:301.5pt;height:27pt;rotation:-90;z-index:251835392" fillcolor="black">
            <v:shadow color="#868686"/>
            <v:textpath style="font-family:&quot;Arial&quot;;font-size:24pt;v-text-kern:t" trim="t" fitpath="t" string="PENMANSHIP EXCERCISE"/>
          </v:shape>
        </w:pict>
      </w:r>
      <w:r w:rsidRPr="006D482A">
        <w:rPr>
          <w:noProof/>
          <w:sz w:val="20"/>
        </w:rPr>
        <w:pict>
          <v:shape id="_x0000_s93614" type="#_x0000_t136" style="position:absolute;left:0;text-align:left;margin-left:168.3pt;margin-top:225.1pt;width:133.5pt;height:20.25pt;rotation:-90;z-index:251833344" fillcolor="black">
            <v:shadow color="#868686"/>
            <v:textpath style="font-family:&quot;Arial&quot;;font-size:18pt;v-text-kern:t" trim="t" fitpath="t" string="--UPPERCASE--"/>
          </v:shape>
        </w:pict>
      </w:r>
      <w:r w:rsidRPr="006D482A">
        <w:rPr>
          <w:noProof/>
          <w:sz w:val="20"/>
        </w:rPr>
        <w:pict>
          <v:shape id="_x0000_s93615" type="#_x0000_t136" style="position:absolute;left:0;text-align:left;margin-left:-85.95pt;margin-top:224.35pt;width:138pt;height:20.25pt;rotation:-90;z-index:251834368" fillcolor="black">
            <v:shadow color="#868686"/>
            <v:textpath style="font-family:&quot;Arial&quot;;font-size:18pt;v-text-kern:t" trim="t" fitpath="t" string="--LOWERCASE--"/>
          </v:shape>
        </w:pict>
      </w:r>
      <w:r w:rsidR="00A42392">
        <w:br w:type="page"/>
      </w:r>
    </w:p>
    <w:p w:rsidR="0026497D" w:rsidRDefault="0026497D" w:rsidP="0026497D">
      <w:pPr>
        <w:pStyle w:val="Heading1"/>
      </w:pPr>
      <w:bookmarkStart w:id="10" w:name="_Toc306946782"/>
      <w:r>
        <w:lastRenderedPageBreak/>
        <w:t>The Word</w:t>
      </w:r>
      <w:bookmarkEnd w:id="10"/>
    </w:p>
    <w:p w:rsidR="00A42392" w:rsidRDefault="00A42392" w:rsidP="00A42392">
      <w:pPr>
        <w:pStyle w:val="BodyTextIndent"/>
        <w:ind w:left="0" w:firstLine="0"/>
        <w:jc w:val="center"/>
        <w:rPr>
          <w:i/>
          <w:iCs/>
          <w:sz w:val="32"/>
        </w:rPr>
      </w:pPr>
      <w:r>
        <w:rPr>
          <w:i/>
          <w:iCs/>
          <w:sz w:val="32"/>
        </w:rPr>
        <w:t>A word fitly spoken is like apples of gold in pictures of silver.</w:t>
      </w:r>
    </w:p>
    <w:p w:rsidR="00A42392" w:rsidRDefault="00DF3C6D" w:rsidP="00A42392">
      <w:pPr>
        <w:pStyle w:val="BodyTextIndent"/>
        <w:ind w:left="0" w:firstLine="0"/>
        <w:jc w:val="center"/>
      </w:pPr>
      <w:r>
        <w:t>Proverbs 25:11</w:t>
      </w:r>
    </w:p>
    <w:p w:rsidR="00A42392" w:rsidRDefault="00A42392" w:rsidP="00A42392">
      <w:pPr>
        <w:ind w:left="720"/>
      </w:pPr>
    </w:p>
    <w:p w:rsidR="00A42392" w:rsidRPr="00DF3C6D" w:rsidRDefault="00A42392" w:rsidP="00DF3C6D">
      <w:pPr>
        <w:pStyle w:val="Heading2"/>
        <w:numPr>
          <w:ilvl w:val="0"/>
          <w:numId w:val="0"/>
        </w:numPr>
        <w:jc w:val="center"/>
        <w:rPr>
          <w:sz w:val="24"/>
        </w:rPr>
      </w:pPr>
      <w:bookmarkStart w:id="11" w:name="_Toc306946783"/>
      <w:r w:rsidRPr="00DF3C6D">
        <w:rPr>
          <w:sz w:val="24"/>
        </w:rPr>
        <w:t xml:space="preserve">“Fitly </w:t>
      </w:r>
      <w:proofErr w:type="gramStart"/>
      <w:r w:rsidRPr="00DF3C6D">
        <w:rPr>
          <w:sz w:val="24"/>
        </w:rPr>
        <w:t>Spoken</w:t>
      </w:r>
      <w:proofErr w:type="gramEnd"/>
      <w:r w:rsidRPr="00DF3C6D">
        <w:rPr>
          <w:sz w:val="24"/>
        </w:rPr>
        <w:t>”</w:t>
      </w:r>
      <w:r w:rsidR="0026497D" w:rsidRPr="00DF3C6D">
        <w:rPr>
          <w:sz w:val="24"/>
        </w:rPr>
        <w:t xml:space="preserve"> </w:t>
      </w:r>
      <w:r w:rsidRPr="00DF3C6D">
        <w:rPr>
          <w:i/>
          <w:iCs/>
          <w:sz w:val="24"/>
        </w:rPr>
        <w:t>spoken upon the wheels</w:t>
      </w:r>
      <w:bookmarkEnd w:id="11"/>
      <w:r w:rsidR="00DF3C6D" w:rsidRPr="00DF3C6D">
        <w:rPr>
          <w:i/>
          <w:iCs/>
          <w:sz w:val="24"/>
        </w:rPr>
        <w:t xml:space="preserve"> Proverbs 15:23; Isaiah 50:4</w:t>
      </w:r>
    </w:p>
    <w:p w:rsidR="00A42392" w:rsidRDefault="00A42392" w:rsidP="00A42392">
      <w:pPr>
        <w:ind w:firstLine="720"/>
        <w:rPr>
          <w:i/>
          <w:iCs/>
        </w:rPr>
      </w:pPr>
      <w:r>
        <w:t>An observation, caution, reproof, or advice, that comes in naturally, runs smoothly along, is not forced nor dragged in, that appears to be without design, to rise out of the conversation, and though particularly relative to one point, will appear to the company t</w:t>
      </w:r>
      <w:r w:rsidR="00DF3C6D">
        <w:t xml:space="preserve">o suit all. </w:t>
      </w:r>
      <w:r>
        <w:t>--</w:t>
      </w:r>
      <w:r>
        <w:rPr>
          <w:i/>
          <w:iCs/>
        </w:rPr>
        <w:t xml:space="preserve"> Adam Clarke’s Commentary</w:t>
      </w:r>
    </w:p>
    <w:p w:rsidR="00A42392" w:rsidRDefault="00A42392" w:rsidP="00A42392">
      <w:pPr>
        <w:jc w:val="center"/>
      </w:pPr>
    </w:p>
    <w:p w:rsidR="00A42392" w:rsidRDefault="00A42392" w:rsidP="00A42392">
      <w:pPr>
        <w:pStyle w:val="Heading2"/>
        <w:numPr>
          <w:ilvl w:val="0"/>
          <w:numId w:val="0"/>
        </w:numPr>
        <w:jc w:val="center"/>
      </w:pPr>
      <w:bookmarkStart w:id="12" w:name="_Toc306946784"/>
      <w:r>
        <w:t>“Apples of Gold in Pictures of Silver”</w:t>
      </w:r>
      <w:bookmarkEnd w:id="12"/>
    </w:p>
    <w:p w:rsidR="00A42392" w:rsidRDefault="00A42392" w:rsidP="00DF3C6D">
      <w:pPr>
        <w:ind w:firstLine="720"/>
      </w:pPr>
      <w:r>
        <w:t xml:space="preserve">The comparison made here is of </w:t>
      </w:r>
      <w:r w:rsidR="00DF3C6D">
        <w:rPr>
          <w:i/>
          <w:iCs/>
        </w:rPr>
        <w:t>harmony</w:t>
      </w:r>
      <w:r>
        <w:rPr>
          <w:i/>
          <w:iCs/>
        </w:rPr>
        <w:t xml:space="preserve"> </w:t>
      </w:r>
      <w:r>
        <w:t xml:space="preserve">and </w:t>
      </w:r>
      <w:r w:rsidR="00DF3C6D">
        <w:rPr>
          <w:i/>
          <w:iCs/>
        </w:rPr>
        <w:t>its resulting power.</w:t>
      </w:r>
      <w:r>
        <w:rPr>
          <w:i/>
          <w:iCs/>
        </w:rPr>
        <w:t xml:space="preserve"> </w:t>
      </w:r>
      <w:r>
        <w:t>(</w:t>
      </w:r>
      <w:proofErr w:type="gramStart"/>
      <w:r>
        <w:t>i.e</w:t>
      </w:r>
      <w:proofErr w:type="gramEnd"/>
      <w:r>
        <w:t>. Husband and Wife/ Red and Green/ Peanut Butter and Jelly—appropriate; belonging; “go well together”)</w:t>
      </w:r>
    </w:p>
    <w:p w:rsidR="00A42392" w:rsidRDefault="00A42392" w:rsidP="00A42392">
      <w:pPr>
        <w:ind w:firstLine="720"/>
      </w:pPr>
      <w:r>
        <w:t>HOW CAN MY WRITING BE AS DESCRIBED IN PROVERBS 25:11?</w:t>
      </w:r>
    </w:p>
    <w:p w:rsidR="00A42392" w:rsidRDefault="00DF3C6D" w:rsidP="00DF3C6D">
      <w:pPr>
        <w:numPr>
          <w:ilvl w:val="0"/>
          <w:numId w:val="19"/>
        </w:numPr>
        <w:tabs>
          <w:tab w:val="clear" w:pos="1800"/>
        </w:tabs>
        <w:ind w:left="1080"/>
      </w:pPr>
      <w:r>
        <w:t>Care and Use Tact</w:t>
      </w:r>
    </w:p>
    <w:p w:rsidR="00A42392" w:rsidRDefault="00A42392" w:rsidP="00DF3C6D">
      <w:pPr>
        <w:numPr>
          <w:ilvl w:val="0"/>
          <w:numId w:val="19"/>
        </w:numPr>
        <w:tabs>
          <w:tab w:val="clear" w:pos="1800"/>
        </w:tabs>
        <w:ind w:left="1080"/>
      </w:pPr>
      <w:r>
        <w:t>Be Sincere &amp; Transparent</w:t>
      </w:r>
    </w:p>
    <w:p w:rsidR="00A42392" w:rsidRDefault="00A42392" w:rsidP="00DF3C6D">
      <w:pPr>
        <w:numPr>
          <w:ilvl w:val="0"/>
          <w:numId w:val="19"/>
        </w:numPr>
        <w:tabs>
          <w:tab w:val="clear" w:pos="1800"/>
        </w:tabs>
        <w:ind w:left="1080"/>
      </w:pPr>
      <w:r>
        <w:t>Do Not be Argumentative in My Presentation</w:t>
      </w:r>
    </w:p>
    <w:p w:rsidR="00A42392" w:rsidRDefault="00DF3C6D" w:rsidP="00DF3C6D">
      <w:pPr>
        <w:numPr>
          <w:ilvl w:val="0"/>
          <w:numId w:val="19"/>
        </w:numPr>
        <w:tabs>
          <w:tab w:val="clear" w:pos="1800"/>
        </w:tabs>
        <w:ind w:left="1080"/>
      </w:pPr>
      <w:r>
        <w:t xml:space="preserve">Do </w:t>
      </w:r>
      <w:proofErr w:type="gramStart"/>
      <w:r>
        <w:t>Not</w:t>
      </w:r>
      <w:proofErr w:type="gramEnd"/>
      <w:r>
        <w:t xml:space="preserve"> be a know-it-all.</w:t>
      </w:r>
    </w:p>
    <w:p w:rsidR="00A42392" w:rsidRDefault="00A42392" w:rsidP="00DF3C6D">
      <w:pPr>
        <w:numPr>
          <w:ilvl w:val="0"/>
          <w:numId w:val="19"/>
        </w:numPr>
        <w:tabs>
          <w:tab w:val="clear" w:pos="1800"/>
        </w:tabs>
        <w:ind w:left="1080"/>
      </w:pPr>
      <w:r>
        <w:t>Truly Un</w:t>
      </w:r>
      <w:r w:rsidR="00DF3C6D">
        <w:t>derstand:</w:t>
      </w:r>
      <w:r w:rsidR="00DF3C6D">
        <w:tab/>
        <w:t xml:space="preserve">1. </w:t>
      </w:r>
      <w:proofErr w:type="gramStart"/>
      <w:r w:rsidR="00DF3C6D">
        <w:t>The</w:t>
      </w:r>
      <w:proofErr w:type="gramEnd"/>
      <w:r w:rsidR="00DF3C6D">
        <w:t xml:space="preserve"> value of your message 2. The value of your audience</w:t>
      </w:r>
    </w:p>
    <w:p w:rsidR="00A42392" w:rsidRDefault="00A42392" w:rsidP="00DF3C6D">
      <w:pPr>
        <w:numPr>
          <w:ilvl w:val="0"/>
          <w:numId w:val="19"/>
        </w:numPr>
        <w:tabs>
          <w:tab w:val="clear" w:pos="1800"/>
        </w:tabs>
        <w:ind w:left="1080"/>
      </w:pPr>
      <w:r>
        <w:t>Be Practical</w:t>
      </w:r>
      <w:r w:rsidR="00DF3C6D">
        <w:t xml:space="preserve">: </w:t>
      </w:r>
      <w:r>
        <w:t>P</w:t>
      </w:r>
      <w:r w:rsidR="00DF3C6D">
        <w:t>erfect My Writing by Practice and Build</w:t>
      </w:r>
      <w:r>
        <w:t xml:space="preserve"> My Vocabulary </w:t>
      </w:r>
    </w:p>
    <w:p w:rsidR="00DF3C6D" w:rsidRPr="00DF3C6D" w:rsidRDefault="00DF3C6D" w:rsidP="00DF3C6D">
      <w:pPr>
        <w:rPr>
          <w:i/>
        </w:rPr>
      </w:pPr>
      <w:r w:rsidRPr="00DF3C6D">
        <w:rPr>
          <w:i/>
        </w:rPr>
        <w:t>A Quick Test of Vocabulary:</w:t>
      </w:r>
    </w:p>
    <w:p w:rsidR="00DF3C6D" w:rsidRDefault="00DF3C6D" w:rsidP="00DF3C6D">
      <w:r>
        <w:t>Use “mesmerize” in a sentence.</w:t>
      </w:r>
    </w:p>
    <w:p w:rsidR="00DF3C6D" w:rsidRDefault="00DF3C6D" w:rsidP="00DF3C6D">
      <w:r>
        <w:t>________________________________________________________________________</w:t>
      </w:r>
    </w:p>
    <w:p w:rsidR="00DF3C6D" w:rsidRDefault="00DF3C6D" w:rsidP="00DF3C6D"/>
    <w:p w:rsidR="00DF3C6D" w:rsidRDefault="00DF3C6D" w:rsidP="00DF3C6D">
      <w:r>
        <w:t>Define “melancholy”.</w:t>
      </w:r>
    </w:p>
    <w:p w:rsidR="00DF3C6D" w:rsidRDefault="00DF3C6D" w:rsidP="00DF3C6D">
      <w:r>
        <w:t>________________________________________________________________________</w:t>
      </w:r>
    </w:p>
    <w:p w:rsidR="00DF3C6D" w:rsidRDefault="00DF3C6D" w:rsidP="00DF3C6D"/>
    <w:p w:rsidR="00DF3C6D" w:rsidRDefault="00DF3C6D" w:rsidP="00DF3C6D">
      <w:r>
        <w:t>Give at least three synonyms of ‘faith’.</w:t>
      </w:r>
    </w:p>
    <w:p w:rsidR="00DF3C6D" w:rsidRDefault="00DF3C6D" w:rsidP="00DF3C6D">
      <w:r>
        <w:t>________________________________________________________________________</w:t>
      </w:r>
    </w:p>
    <w:p w:rsidR="00DF3C6D" w:rsidRDefault="00DF3C6D" w:rsidP="00DF3C6D"/>
    <w:p w:rsidR="00DF3C6D" w:rsidRDefault="00DF3C6D" w:rsidP="00DF3C6D">
      <w:r>
        <w:t>Define “love”</w:t>
      </w:r>
    </w:p>
    <w:p w:rsidR="00DF3C6D" w:rsidRDefault="00DF3C6D" w:rsidP="00DF3C6D">
      <w:r>
        <w:t>________________________________________________________________________</w:t>
      </w:r>
    </w:p>
    <w:p w:rsidR="00DF3C6D" w:rsidRDefault="00DF3C6D" w:rsidP="00DF3C6D"/>
    <w:p w:rsidR="00DF3C6D" w:rsidRDefault="00DF3C6D" w:rsidP="00DF3C6D">
      <w:r>
        <w:t>Use “solace” in a sentence.</w:t>
      </w:r>
    </w:p>
    <w:p w:rsidR="00DF3C6D" w:rsidRDefault="00DF3C6D" w:rsidP="00DF3C6D">
      <w:r>
        <w:t>________________________________________________________________________</w:t>
      </w:r>
    </w:p>
    <w:p w:rsidR="00DF3C6D" w:rsidRDefault="00DF3C6D" w:rsidP="00DF3C6D"/>
    <w:p w:rsidR="00DF3C6D" w:rsidRDefault="00DF3C6D" w:rsidP="00DF3C6D">
      <w:r>
        <w:t>Define “symmetry”.</w:t>
      </w:r>
    </w:p>
    <w:p w:rsidR="00DF3C6D" w:rsidRDefault="00DF3C6D" w:rsidP="00DF3C6D">
      <w:r>
        <w:t>________________________________________________________________________</w:t>
      </w:r>
    </w:p>
    <w:p w:rsidR="00DF3C6D" w:rsidRDefault="00DF3C6D" w:rsidP="00DF3C6D"/>
    <w:p w:rsidR="00DF3C6D" w:rsidRDefault="00DF3C6D" w:rsidP="00DF3C6D">
      <w:r>
        <w:t>Give at least three synonyms of ‘large’.</w:t>
      </w:r>
    </w:p>
    <w:p w:rsidR="00DF3C6D" w:rsidRDefault="00DF3C6D" w:rsidP="00DF3C6D">
      <w:r>
        <w:t>________________________________________________________________________</w:t>
      </w:r>
    </w:p>
    <w:p w:rsidR="00DF3C6D" w:rsidRDefault="00DF3C6D" w:rsidP="00DF3C6D"/>
    <w:p w:rsidR="00DF3C6D" w:rsidRDefault="00DF3C6D" w:rsidP="00DF3C6D">
      <w:r>
        <w:t>Define “semantics”.</w:t>
      </w:r>
    </w:p>
    <w:p w:rsidR="00DF3C6D" w:rsidRDefault="00DF3C6D" w:rsidP="00DF3C6D">
      <w:r>
        <w:t>________________________________________________________________________</w:t>
      </w:r>
      <w:r>
        <w:br w:type="page"/>
      </w:r>
    </w:p>
    <w:p w:rsidR="00DF3C6D" w:rsidRDefault="00DF3C6D" w:rsidP="00DF3C6D">
      <w:pPr>
        <w:pStyle w:val="Heading3"/>
        <w:numPr>
          <w:ilvl w:val="0"/>
          <w:numId w:val="0"/>
        </w:numPr>
        <w:ind w:left="720" w:hanging="360"/>
      </w:pPr>
      <w:r>
        <w:lastRenderedPageBreak/>
        <w:t>VOCABULARY EXERCISE</w:t>
      </w:r>
    </w:p>
    <w:p w:rsidR="00DF3C6D" w:rsidRDefault="00DF3C6D" w:rsidP="00DF3C6D"/>
    <w:p w:rsidR="00DF3C6D" w:rsidRDefault="00DF3C6D" w:rsidP="00DF3C6D">
      <w:pPr>
        <w:ind w:left="1980" w:hanging="1980"/>
      </w:pPr>
      <w:r>
        <w:t xml:space="preserve">INSTRUCTIONS: Beside each word write three synonyms of that word. </w:t>
      </w:r>
      <w:proofErr w:type="gramStart"/>
      <w:r>
        <w:t>Five minute time limit.</w:t>
      </w:r>
      <w:proofErr w:type="gramEnd"/>
    </w:p>
    <w:p w:rsidR="00DF3C6D" w:rsidRDefault="00DF3C6D" w:rsidP="00DF3C6D"/>
    <w:p w:rsidR="00DF3C6D" w:rsidRDefault="00DF3C6D" w:rsidP="00DF3C6D">
      <w:r>
        <w:t>BOUNDLESS</w:t>
      </w:r>
      <w:r>
        <w:tab/>
      </w:r>
      <w:r>
        <w:tab/>
        <w:t>--</w:t>
      </w:r>
      <w:r>
        <w:tab/>
        <w:t>________________________________________________</w:t>
      </w:r>
    </w:p>
    <w:p w:rsidR="00DF3C6D" w:rsidRDefault="00DF3C6D" w:rsidP="00DF3C6D"/>
    <w:p w:rsidR="00DF3C6D" w:rsidRDefault="00DF3C6D" w:rsidP="00DF3C6D">
      <w:r>
        <w:t>ADORE</w:t>
      </w:r>
      <w:r>
        <w:tab/>
      </w:r>
      <w:r>
        <w:tab/>
        <w:t>--</w:t>
      </w:r>
      <w:r>
        <w:tab/>
        <w:t>________________________________________________</w:t>
      </w:r>
    </w:p>
    <w:p w:rsidR="00DF3C6D" w:rsidRDefault="00DF3C6D" w:rsidP="00DF3C6D"/>
    <w:p w:rsidR="00DF3C6D" w:rsidRDefault="00DF3C6D" w:rsidP="00DF3C6D">
      <w:r>
        <w:t>TRUTH</w:t>
      </w:r>
      <w:r>
        <w:tab/>
      </w:r>
      <w:r>
        <w:tab/>
        <w:t>--</w:t>
      </w:r>
      <w:r>
        <w:tab/>
        <w:t>________________________________________________</w:t>
      </w:r>
    </w:p>
    <w:p w:rsidR="00DF3C6D" w:rsidRDefault="00DF3C6D" w:rsidP="00DF3C6D"/>
    <w:p w:rsidR="00DF3C6D" w:rsidRDefault="00DF3C6D" w:rsidP="00DF3C6D">
      <w:r>
        <w:t>CONQUER</w:t>
      </w:r>
      <w:r>
        <w:tab/>
      </w:r>
      <w:r>
        <w:tab/>
        <w:t>--</w:t>
      </w:r>
      <w:r>
        <w:tab/>
        <w:t>________________________________________________</w:t>
      </w:r>
    </w:p>
    <w:p w:rsidR="00DF3C6D" w:rsidRDefault="00DF3C6D" w:rsidP="00DF3C6D"/>
    <w:p w:rsidR="00DF3C6D" w:rsidRDefault="00DF3C6D" w:rsidP="00DF3C6D">
      <w:r>
        <w:t>HASTEN</w:t>
      </w:r>
      <w:r>
        <w:tab/>
      </w:r>
      <w:r>
        <w:tab/>
        <w:t>--</w:t>
      </w:r>
      <w:r>
        <w:tab/>
        <w:t>________________________________________________</w:t>
      </w:r>
    </w:p>
    <w:p w:rsidR="00DF3C6D" w:rsidRDefault="00DF3C6D" w:rsidP="00DF3C6D"/>
    <w:p w:rsidR="00DF3C6D" w:rsidRDefault="00DF3C6D" w:rsidP="00DF3C6D">
      <w:r>
        <w:t>COMMANDING</w:t>
      </w:r>
      <w:r>
        <w:tab/>
        <w:t>--</w:t>
      </w:r>
      <w:r>
        <w:tab/>
        <w:t>________________________________________________</w:t>
      </w:r>
    </w:p>
    <w:p w:rsidR="00DF3C6D" w:rsidRDefault="00DF3C6D" w:rsidP="00DF3C6D"/>
    <w:p w:rsidR="00DF3C6D" w:rsidRDefault="00DF3C6D" w:rsidP="00DF3C6D">
      <w:r>
        <w:t>GLOOMY</w:t>
      </w:r>
      <w:r>
        <w:tab/>
      </w:r>
      <w:r>
        <w:tab/>
        <w:t>--</w:t>
      </w:r>
      <w:r>
        <w:tab/>
        <w:t>________________________________________________</w:t>
      </w:r>
    </w:p>
    <w:p w:rsidR="00DF3C6D" w:rsidRDefault="00DF3C6D" w:rsidP="00DF3C6D"/>
    <w:p w:rsidR="00DF3C6D" w:rsidRDefault="00DF3C6D" w:rsidP="00DF3C6D">
      <w:r>
        <w:t>SUFFOCATE</w:t>
      </w:r>
      <w:r>
        <w:tab/>
      </w:r>
      <w:r>
        <w:tab/>
        <w:t>--</w:t>
      </w:r>
      <w:r>
        <w:tab/>
        <w:t>________________________________________________</w:t>
      </w:r>
    </w:p>
    <w:p w:rsidR="00DF3C6D" w:rsidRDefault="00DF3C6D" w:rsidP="00DF3C6D"/>
    <w:p w:rsidR="00DF3C6D" w:rsidRDefault="00DF3C6D" w:rsidP="00DF3C6D">
      <w:r>
        <w:t>ACCOMPLISH</w:t>
      </w:r>
      <w:r>
        <w:tab/>
        <w:t>--</w:t>
      </w:r>
      <w:r>
        <w:tab/>
        <w:t>________________________________________________</w:t>
      </w:r>
    </w:p>
    <w:p w:rsidR="00DF3C6D" w:rsidRDefault="00DF3C6D" w:rsidP="00DF3C6D"/>
    <w:p w:rsidR="00DF3C6D" w:rsidRDefault="00DF3C6D" w:rsidP="00DF3C6D">
      <w:r>
        <w:t>CURTAIL</w:t>
      </w:r>
      <w:r>
        <w:tab/>
      </w:r>
      <w:r>
        <w:tab/>
        <w:t>--</w:t>
      </w:r>
      <w:r>
        <w:tab/>
        <w:t>________________________________________________</w:t>
      </w:r>
    </w:p>
    <w:p w:rsidR="00DF3C6D" w:rsidRDefault="00DF3C6D" w:rsidP="00DF3C6D"/>
    <w:p w:rsidR="00DF3C6D" w:rsidRDefault="00DF3C6D" w:rsidP="00DF3C6D">
      <w:r>
        <w:t>VACILLATING</w:t>
      </w:r>
      <w:r>
        <w:tab/>
        <w:t>--</w:t>
      </w:r>
      <w:r>
        <w:tab/>
        <w:t>________________________________________________</w:t>
      </w:r>
    </w:p>
    <w:p w:rsidR="00DF3C6D" w:rsidRDefault="00DF3C6D" w:rsidP="00DF3C6D"/>
    <w:p w:rsidR="00DF3C6D" w:rsidRDefault="00DF3C6D" w:rsidP="00DF3C6D">
      <w:r>
        <w:t>SHRIEK</w:t>
      </w:r>
      <w:r>
        <w:tab/>
      </w:r>
      <w:r>
        <w:tab/>
        <w:t>--</w:t>
      </w:r>
      <w:r>
        <w:tab/>
        <w:t>________________________________________________</w:t>
      </w:r>
    </w:p>
    <w:p w:rsidR="00DF3C6D" w:rsidRDefault="00DF3C6D" w:rsidP="00DF3C6D"/>
    <w:p w:rsidR="00DF3C6D" w:rsidRDefault="00DF3C6D" w:rsidP="00DF3C6D">
      <w:r>
        <w:t>NEGLIGENT</w:t>
      </w:r>
      <w:r>
        <w:tab/>
      </w:r>
      <w:r>
        <w:tab/>
        <w:t>--</w:t>
      </w:r>
      <w:r>
        <w:tab/>
        <w:t>________________________________________________</w:t>
      </w:r>
    </w:p>
    <w:p w:rsidR="00DF3C6D" w:rsidRDefault="00DF3C6D" w:rsidP="00DF3C6D"/>
    <w:p w:rsidR="00DF3C6D" w:rsidRDefault="00DF3C6D" w:rsidP="00DF3C6D">
      <w:r>
        <w:t>RATIFY</w:t>
      </w:r>
      <w:r>
        <w:tab/>
      </w:r>
      <w:r>
        <w:tab/>
        <w:t>--</w:t>
      </w:r>
      <w:r>
        <w:tab/>
        <w:t>________________________________________________</w:t>
      </w:r>
    </w:p>
    <w:p w:rsidR="00DF3C6D" w:rsidRDefault="00DF3C6D" w:rsidP="00DF3C6D"/>
    <w:p w:rsidR="00DF3C6D" w:rsidRDefault="00DF3C6D" w:rsidP="00DF3C6D">
      <w:r>
        <w:t>PERPETUALLY</w:t>
      </w:r>
      <w:r>
        <w:tab/>
        <w:t>--</w:t>
      </w:r>
      <w:r>
        <w:tab/>
        <w:t>________________________________________________</w:t>
      </w:r>
    </w:p>
    <w:p w:rsidR="00DF3C6D" w:rsidRDefault="00DF3C6D" w:rsidP="00DF3C6D"/>
    <w:p w:rsidR="00DF3C6D" w:rsidRDefault="00DF3C6D" w:rsidP="00DF3C6D">
      <w:r>
        <w:t>HAPPY</w:t>
      </w:r>
      <w:r>
        <w:tab/>
      </w:r>
      <w:r>
        <w:tab/>
        <w:t>--</w:t>
      </w:r>
      <w:r>
        <w:tab/>
        <w:t>________________________________________________</w:t>
      </w:r>
    </w:p>
    <w:p w:rsidR="00DF3C6D" w:rsidRDefault="00DF3C6D" w:rsidP="00DF3C6D">
      <w:pPr>
        <w:ind w:firstLine="720"/>
        <w:rPr>
          <w:rFonts w:ascii="Tabitha" w:hAnsi="Tabitha"/>
          <w:sz w:val="40"/>
        </w:rPr>
      </w:pPr>
      <w:r>
        <w:br w:type="page"/>
      </w:r>
    </w:p>
    <w:p w:rsidR="0026497D" w:rsidRDefault="0026497D" w:rsidP="0026497D">
      <w:pPr>
        <w:pStyle w:val="Heading1"/>
      </w:pPr>
      <w:bookmarkStart w:id="13" w:name="_Toc306946785"/>
      <w:r>
        <w:lastRenderedPageBreak/>
        <w:t>The Sentence</w:t>
      </w:r>
      <w:bookmarkEnd w:id="13"/>
    </w:p>
    <w:p w:rsidR="00A42392" w:rsidRDefault="00A42392" w:rsidP="00A42392">
      <w:pPr>
        <w:ind w:left="3240"/>
        <w:rPr>
          <w:rFonts w:ascii="Segoe Script" w:hAnsi="Segoe Script"/>
          <w:i/>
          <w:iCs/>
          <w:sz w:val="16"/>
          <w:szCs w:val="16"/>
        </w:rPr>
      </w:pPr>
    </w:p>
    <w:p w:rsidR="00A42392" w:rsidRDefault="006D482A" w:rsidP="00A42392">
      <w:pPr>
        <w:jc w:val="center"/>
      </w:pPr>
      <w:r w:rsidRPr="006D482A">
        <w:rPr>
          <w:noProof/>
          <w:sz w:val="2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93630" type="#_x0000_t98" style="position:absolute;left:0;text-align:left;margin-left:4.5pt;margin-top:2.35pt;width:423pt;height:36pt;z-index:-251466752;mso-wrap-edited:f" wrapcoords="21294 0 1264 2400 -38 2400 -38 19200 0 21600 38 21600 268 21600 306 21600 421 19200 21638 19200 21638 900 21523 0 21294 0" filled="f"/>
        </w:pict>
      </w:r>
    </w:p>
    <w:p w:rsidR="00A42392" w:rsidRDefault="00A42392" w:rsidP="00A42392">
      <w:pPr>
        <w:jc w:val="center"/>
      </w:pPr>
      <w:r>
        <w:t>A sentence is a group of words, on one subject, expressing a complete thought.</w:t>
      </w:r>
    </w:p>
    <w:p w:rsidR="00A42392" w:rsidRDefault="00A42392" w:rsidP="00A42392"/>
    <w:p w:rsidR="00A42392" w:rsidRDefault="006D482A" w:rsidP="00A42392">
      <w:pPr>
        <w:jc w:val="center"/>
      </w:pPr>
      <w:r w:rsidRPr="006D482A">
        <w:rPr>
          <w:noProof/>
          <w:sz w:val="20"/>
          <w:u w:val="single"/>
        </w:rPr>
        <w:pict>
          <v:shape id="_x0000_s93631" type="#_x0000_t98" style="position:absolute;left:0;text-align:left;margin-left:2pt;margin-top:3.95pt;width:423pt;height:53.35pt;z-index:-251465728;mso-wrap-edited:f" wrapcoords="21294 0 1264 2400 -38 2400 -38 19200 0 21600 38 21600 268 21600 306 21600 421 19200 21638 19200 21638 900 21523 0 21294 0" filled="f"/>
        </w:pict>
      </w:r>
    </w:p>
    <w:p w:rsidR="00A42392" w:rsidRDefault="00A42392" w:rsidP="00A42392">
      <w:pPr>
        <w:jc w:val="center"/>
      </w:pPr>
      <w:r>
        <w:t xml:space="preserve">Using variety in how you form and express your sentences is </w:t>
      </w:r>
    </w:p>
    <w:p w:rsidR="00A42392" w:rsidRDefault="00A42392" w:rsidP="00A42392">
      <w:pPr>
        <w:jc w:val="center"/>
      </w:pPr>
      <w:proofErr w:type="gramStart"/>
      <w:r>
        <w:t>key</w:t>
      </w:r>
      <w:proofErr w:type="gramEnd"/>
      <w:r>
        <w:t xml:space="preserve"> to successful writing</w:t>
      </w:r>
    </w:p>
    <w:p w:rsidR="00A42392" w:rsidRDefault="00A42392" w:rsidP="00A42392"/>
    <w:p w:rsidR="00A42392" w:rsidRDefault="00A42392" w:rsidP="00A42392"/>
    <w:p w:rsidR="00A42392" w:rsidRDefault="00A42392" w:rsidP="00A42392">
      <w:r>
        <w:rPr>
          <w:u w:val="single"/>
        </w:rPr>
        <w:t>There are four types in regards to how a sentence may be expressed</w:t>
      </w:r>
      <w:r>
        <w:t>:</w:t>
      </w:r>
    </w:p>
    <w:p w:rsidR="00A42392" w:rsidRDefault="00A42392" w:rsidP="00CF2BA2">
      <w:pPr>
        <w:numPr>
          <w:ilvl w:val="1"/>
          <w:numId w:val="15"/>
        </w:numPr>
        <w:tabs>
          <w:tab w:val="clear" w:pos="1440"/>
        </w:tabs>
        <w:ind w:left="720" w:firstLine="0"/>
      </w:pPr>
      <w:r>
        <w:rPr>
          <w:b/>
          <w:bCs/>
        </w:rPr>
        <w:t>Declarative Sentences</w:t>
      </w:r>
      <w:r>
        <w:rPr>
          <w:b/>
          <w:bCs/>
        </w:rPr>
        <w:tab/>
      </w:r>
      <w:r>
        <w:tab/>
        <w:t>--</w:t>
      </w:r>
      <w:r>
        <w:tab/>
        <w:t>a statement is made</w:t>
      </w:r>
    </w:p>
    <w:p w:rsidR="00A42392" w:rsidRDefault="00A42392" w:rsidP="00A42392">
      <w:pPr>
        <w:ind w:left="1440" w:hanging="720"/>
      </w:pPr>
    </w:p>
    <w:p w:rsidR="00A42392" w:rsidRDefault="00A42392" w:rsidP="00A42392">
      <w:pPr>
        <w:ind w:left="1440"/>
        <w:rPr>
          <w:i/>
          <w:iCs/>
        </w:rPr>
      </w:pPr>
      <w:r>
        <w:rPr>
          <w:i/>
          <w:iCs/>
        </w:rPr>
        <w:t>Jesus is the sweetest name I know.</w:t>
      </w:r>
    </w:p>
    <w:p w:rsidR="00A42392" w:rsidRDefault="00A42392" w:rsidP="00A42392">
      <w:pPr>
        <w:ind w:left="1440" w:hanging="720"/>
      </w:pPr>
    </w:p>
    <w:p w:rsidR="00A42392" w:rsidRDefault="00A42392" w:rsidP="00CF2BA2">
      <w:pPr>
        <w:numPr>
          <w:ilvl w:val="1"/>
          <w:numId w:val="15"/>
        </w:numPr>
        <w:tabs>
          <w:tab w:val="clear" w:pos="1440"/>
        </w:tabs>
        <w:ind w:hanging="720"/>
      </w:pPr>
      <w:r>
        <w:rPr>
          <w:b/>
          <w:bCs/>
        </w:rPr>
        <w:t>Interrogative Sentences</w:t>
      </w:r>
      <w:r>
        <w:tab/>
      </w:r>
      <w:r>
        <w:tab/>
        <w:t>--</w:t>
      </w:r>
      <w:r>
        <w:tab/>
        <w:t>a question is made</w:t>
      </w:r>
    </w:p>
    <w:p w:rsidR="00A42392" w:rsidRDefault="00A42392" w:rsidP="00A42392">
      <w:pPr>
        <w:ind w:left="1440" w:hanging="720"/>
      </w:pPr>
    </w:p>
    <w:p w:rsidR="00A42392" w:rsidRDefault="00A42392" w:rsidP="00A42392">
      <w:pPr>
        <w:ind w:left="1440"/>
        <w:rPr>
          <w:i/>
          <w:iCs/>
        </w:rPr>
      </w:pPr>
      <w:r>
        <w:t xml:space="preserve">CH_RCH </w:t>
      </w:r>
      <w:r>
        <w:tab/>
      </w:r>
      <w:r>
        <w:rPr>
          <w:i/>
          <w:iCs/>
        </w:rPr>
        <w:t>What is missing?</w:t>
      </w:r>
    </w:p>
    <w:p w:rsidR="00A42392" w:rsidRDefault="00A42392" w:rsidP="00A42392">
      <w:pPr>
        <w:ind w:left="1440" w:hanging="720"/>
      </w:pPr>
    </w:p>
    <w:p w:rsidR="00A42392" w:rsidRDefault="00A42392" w:rsidP="00CF2BA2">
      <w:pPr>
        <w:numPr>
          <w:ilvl w:val="1"/>
          <w:numId w:val="15"/>
        </w:numPr>
        <w:tabs>
          <w:tab w:val="clear" w:pos="1440"/>
        </w:tabs>
        <w:ind w:hanging="720"/>
      </w:pPr>
      <w:r>
        <w:rPr>
          <w:b/>
          <w:bCs/>
        </w:rPr>
        <w:t>Imperative Sentences</w:t>
      </w:r>
      <w:r>
        <w:tab/>
      </w:r>
      <w:r>
        <w:tab/>
        <w:t>--</w:t>
      </w:r>
      <w:r>
        <w:tab/>
        <w:t>a command is given</w:t>
      </w:r>
    </w:p>
    <w:p w:rsidR="00A42392" w:rsidRDefault="00A42392" w:rsidP="00A42392">
      <w:pPr>
        <w:ind w:left="1440" w:hanging="720"/>
      </w:pPr>
    </w:p>
    <w:p w:rsidR="00A42392" w:rsidRDefault="00A42392" w:rsidP="00A42392">
      <w:pPr>
        <w:ind w:left="1440"/>
        <w:rPr>
          <w:i/>
          <w:iCs/>
        </w:rPr>
      </w:pPr>
      <w:r>
        <w:rPr>
          <w:i/>
          <w:iCs/>
        </w:rPr>
        <w:t>Rise, take up your bed, and walk.</w:t>
      </w:r>
    </w:p>
    <w:p w:rsidR="00A42392" w:rsidRDefault="00A42392" w:rsidP="00A42392">
      <w:pPr>
        <w:ind w:left="1440" w:hanging="720"/>
      </w:pPr>
    </w:p>
    <w:p w:rsidR="00A42392" w:rsidRDefault="00A42392" w:rsidP="00CF2BA2">
      <w:pPr>
        <w:numPr>
          <w:ilvl w:val="1"/>
          <w:numId w:val="15"/>
        </w:numPr>
        <w:tabs>
          <w:tab w:val="clear" w:pos="1440"/>
        </w:tabs>
        <w:ind w:hanging="720"/>
      </w:pPr>
      <w:r>
        <w:rPr>
          <w:b/>
          <w:bCs/>
        </w:rPr>
        <w:t>Exclamatory Sentences</w:t>
      </w:r>
      <w:r>
        <w:tab/>
      </w:r>
      <w:r>
        <w:tab/>
        <w:t>--</w:t>
      </w:r>
      <w:r>
        <w:tab/>
        <w:t>excitement is expressed</w:t>
      </w:r>
    </w:p>
    <w:p w:rsidR="00A42392" w:rsidRDefault="00A42392" w:rsidP="00A42392">
      <w:pPr>
        <w:ind w:left="1440" w:hanging="720"/>
      </w:pPr>
    </w:p>
    <w:p w:rsidR="00A42392" w:rsidRDefault="00A42392" w:rsidP="00A42392">
      <w:pPr>
        <w:ind w:left="1440"/>
        <w:rPr>
          <w:i/>
          <w:iCs/>
        </w:rPr>
      </w:pPr>
      <w:r>
        <w:rPr>
          <w:i/>
          <w:iCs/>
        </w:rPr>
        <w:t>Christ is not here; He has risen!</w:t>
      </w:r>
    </w:p>
    <w:p w:rsidR="00A42392" w:rsidRDefault="00A42392" w:rsidP="00A42392"/>
    <w:p w:rsidR="00DF3C6D" w:rsidRDefault="00DF3C6D" w:rsidP="00DF3C6D">
      <w:pPr>
        <w:ind w:firstLine="720"/>
      </w:pPr>
      <w:r>
        <w:t xml:space="preserve">Every sentence contains the elements that express at least one complete thought. There must be at least one noun used as a subject and at least one verb in agreement with that subject. </w:t>
      </w:r>
    </w:p>
    <w:p w:rsidR="00DF3C6D" w:rsidRDefault="00DF3C6D" w:rsidP="00DF3C6D">
      <w:pPr>
        <w:ind w:firstLine="720"/>
      </w:pPr>
      <w:r>
        <w:t xml:space="preserve">The simple sentence is comprised of one </w:t>
      </w:r>
      <w:r>
        <w:rPr>
          <w:i/>
          <w:iCs/>
        </w:rPr>
        <w:t>independent clause</w:t>
      </w:r>
      <w:r>
        <w:t>. This independent clause may consist of one verb and one subject or a combination of a single or compound verb with a single or compound subject. There are also three other kinds of sentences to experiment with.</w:t>
      </w:r>
    </w:p>
    <w:p w:rsidR="00A42392" w:rsidRDefault="00A42392" w:rsidP="00A42392">
      <w:r>
        <w:tab/>
      </w:r>
    </w:p>
    <w:p w:rsidR="00DF3C6D" w:rsidRDefault="00A42392" w:rsidP="00DF3C6D">
      <w:pPr>
        <w:pStyle w:val="ListParagraph"/>
        <w:numPr>
          <w:ilvl w:val="0"/>
          <w:numId w:val="16"/>
        </w:numPr>
        <w:rPr>
          <w:b/>
          <w:bCs/>
        </w:rPr>
      </w:pPr>
      <w:r w:rsidRPr="00DF3C6D">
        <w:rPr>
          <w:b/>
          <w:bCs/>
        </w:rPr>
        <w:t>Compound Sentences</w:t>
      </w:r>
    </w:p>
    <w:p w:rsidR="00DF3C6D" w:rsidRDefault="00A42392" w:rsidP="00A42392">
      <w:pPr>
        <w:pStyle w:val="ListParagraph"/>
        <w:numPr>
          <w:ilvl w:val="0"/>
          <w:numId w:val="16"/>
        </w:numPr>
        <w:rPr>
          <w:b/>
          <w:bCs/>
        </w:rPr>
      </w:pPr>
      <w:r w:rsidRPr="00DF3C6D">
        <w:rPr>
          <w:b/>
          <w:bCs/>
        </w:rPr>
        <w:t>Complex Sentences</w:t>
      </w:r>
    </w:p>
    <w:p w:rsidR="00A42392" w:rsidRPr="00DF3C6D" w:rsidRDefault="00A42392" w:rsidP="00A42392">
      <w:pPr>
        <w:pStyle w:val="ListParagraph"/>
        <w:numPr>
          <w:ilvl w:val="0"/>
          <w:numId w:val="16"/>
        </w:numPr>
        <w:rPr>
          <w:b/>
          <w:bCs/>
        </w:rPr>
      </w:pPr>
      <w:r w:rsidRPr="00DF3C6D">
        <w:rPr>
          <w:b/>
          <w:bCs/>
        </w:rPr>
        <w:t>Compound-Complex Sentences</w:t>
      </w:r>
    </w:p>
    <w:p w:rsidR="00DF3C6D" w:rsidRDefault="00DF3C6D" w:rsidP="00716849">
      <w:pPr>
        <w:pStyle w:val="Heading1"/>
        <w:rPr>
          <w:b w:val="0"/>
          <w:sz w:val="24"/>
          <w:szCs w:val="24"/>
        </w:rPr>
      </w:pPr>
    </w:p>
    <w:p w:rsidR="00716849" w:rsidRDefault="00DF3C6D" w:rsidP="00DF3C6D">
      <w:pPr>
        <w:pStyle w:val="Heading1"/>
        <w:ind w:firstLine="720"/>
      </w:pPr>
      <w:r>
        <w:rPr>
          <w:b w:val="0"/>
          <w:sz w:val="24"/>
          <w:szCs w:val="24"/>
        </w:rPr>
        <w:t xml:space="preserve">The run-on sentence is never effective. It is like feeding an infant a big bowl of potatoes using a table </w:t>
      </w:r>
      <w:proofErr w:type="spellStart"/>
      <w:r>
        <w:rPr>
          <w:b w:val="0"/>
          <w:sz w:val="24"/>
          <w:szCs w:val="24"/>
        </w:rPr>
        <w:t>sppon</w:t>
      </w:r>
      <w:proofErr w:type="spellEnd"/>
      <w:r>
        <w:rPr>
          <w:b w:val="0"/>
          <w:sz w:val="24"/>
          <w:szCs w:val="24"/>
        </w:rPr>
        <w:t>.</w:t>
      </w:r>
      <w:r w:rsidR="00A42392">
        <w:br w:type="page"/>
      </w:r>
      <w:r w:rsidR="00716849">
        <w:lastRenderedPageBreak/>
        <w:t>The Interview</w:t>
      </w:r>
    </w:p>
    <w:p w:rsidR="00DF3C6D" w:rsidRDefault="00DF3C6D" w:rsidP="00716849"/>
    <w:p w:rsidR="00716849" w:rsidRDefault="00716849" w:rsidP="00716849">
      <w:r>
        <w:t>Who do I interview?</w:t>
      </w:r>
    </w:p>
    <w:p w:rsidR="00716849" w:rsidRDefault="00716849" w:rsidP="00716849">
      <w:pPr>
        <w:pStyle w:val="ListParagraph"/>
        <w:numPr>
          <w:ilvl w:val="0"/>
          <w:numId w:val="53"/>
        </w:numPr>
        <w:contextualSpacing/>
      </w:pPr>
      <w:r>
        <w:t>An authority who is</w:t>
      </w:r>
    </w:p>
    <w:p w:rsidR="00716849" w:rsidRDefault="00716849" w:rsidP="00716849">
      <w:pPr>
        <w:pStyle w:val="ListParagraph"/>
        <w:numPr>
          <w:ilvl w:val="0"/>
          <w:numId w:val="53"/>
        </w:numPr>
        <w:contextualSpacing/>
      </w:pPr>
      <w:r>
        <w:t>Accessible and</w:t>
      </w:r>
    </w:p>
    <w:p w:rsidR="00716849" w:rsidRDefault="00716849" w:rsidP="00716849">
      <w:pPr>
        <w:pStyle w:val="ListParagraph"/>
        <w:numPr>
          <w:ilvl w:val="0"/>
          <w:numId w:val="53"/>
        </w:numPr>
        <w:contextualSpacing/>
      </w:pPr>
      <w:r>
        <w:t>Willing to give the needed information</w:t>
      </w:r>
    </w:p>
    <w:p w:rsidR="00716849" w:rsidRDefault="00716849" w:rsidP="00716849"/>
    <w:p w:rsidR="00716849" w:rsidRDefault="00716849" w:rsidP="00716849">
      <w:r>
        <w:t>Biographical Reference Books</w:t>
      </w:r>
    </w:p>
    <w:p w:rsidR="00716849" w:rsidRDefault="00716849" w:rsidP="00716849"/>
    <w:p w:rsidR="00716849" w:rsidRDefault="00DF3C6D" w:rsidP="00716849">
      <w:r>
        <w:t xml:space="preserve">The best source of information is usually the </w:t>
      </w:r>
      <w:r w:rsidR="00716849">
        <w:t xml:space="preserve">Personal </w:t>
      </w:r>
      <w:r>
        <w:t>Interview.</w:t>
      </w:r>
    </w:p>
    <w:p w:rsidR="00716849" w:rsidRDefault="00716849" w:rsidP="00716849"/>
    <w:p w:rsidR="00716849" w:rsidRDefault="00716849" w:rsidP="00DF3C6D">
      <w:pPr>
        <w:pStyle w:val="ListParagraph"/>
        <w:numPr>
          <w:ilvl w:val="0"/>
          <w:numId w:val="56"/>
        </w:numPr>
        <w:ind w:left="360"/>
      </w:pPr>
      <w:r>
        <w:t>Make an Appointment</w:t>
      </w:r>
    </w:p>
    <w:p w:rsidR="00716849" w:rsidRDefault="00716849" w:rsidP="00716849">
      <w:pPr>
        <w:pStyle w:val="ListParagraph"/>
        <w:numPr>
          <w:ilvl w:val="0"/>
          <w:numId w:val="53"/>
        </w:numPr>
        <w:contextualSpacing/>
      </w:pPr>
      <w:r>
        <w:t>Explain who you are</w:t>
      </w:r>
    </w:p>
    <w:p w:rsidR="00716849" w:rsidRDefault="00716849" w:rsidP="00716849">
      <w:pPr>
        <w:pStyle w:val="ListParagraph"/>
        <w:numPr>
          <w:ilvl w:val="0"/>
          <w:numId w:val="53"/>
        </w:numPr>
        <w:contextualSpacing/>
      </w:pPr>
      <w:r>
        <w:t>Subject Matter</w:t>
      </w:r>
    </w:p>
    <w:p w:rsidR="00716849" w:rsidRDefault="00716849" w:rsidP="00716849">
      <w:pPr>
        <w:pStyle w:val="ListParagraph"/>
        <w:numPr>
          <w:ilvl w:val="0"/>
          <w:numId w:val="53"/>
        </w:numPr>
        <w:contextualSpacing/>
      </w:pPr>
      <w:r>
        <w:t>Status of the Project</w:t>
      </w:r>
    </w:p>
    <w:p w:rsidR="00716849" w:rsidRDefault="00716849" w:rsidP="00716849">
      <w:pPr>
        <w:pStyle w:val="ListParagraph"/>
        <w:numPr>
          <w:ilvl w:val="0"/>
          <w:numId w:val="53"/>
        </w:numPr>
        <w:contextualSpacing/>
      </w:pPr>
      <w:r>
        <w:t>Suggest Alternative times for Interview</w:t>
      </w:r>
    </w:p>
    <w:p w:rsidR="00716849" w:rsidRDefault="00716849" w:rsidP="00716849">
      <w:pPr>
        <w:pStyle w:val="ListParagraph"/>
        <w:numPr>
          <w:ilvl w:val="0"/>
          <w:numId w:val="53"/>
        </w:numPr>
        <w:contextualSpacing/>
      </w:pPr>
      <w:r>
        <w:t>Suggest a specific place</w:t>
      </w:r>
    </w:p>
    <w:p w:rsidR="00716849" w:rsidRDefault="00716849" w:rsidP="00716849">
      <w:pPr>
        <w:pStyle w:val="ListParagraph"/>
        <w:numPr>
          <w:ilvl w:val="0"/>
          <w:numId w:val="53"/>
        </w:numPr>
        <w:contextualSpacing/>
      </w:pPr>
      <w:r>
        <w:t>Mention probable time you will need</w:t>
      </w:r>
    </w:p>
    <w:p w:rsidR="00716849" w:rsidRDefault="00716849" w:rsidP="00716849">
      <w:pPr>
        <w:pStyle w:val="ListParagraph"/>
        <w:numPr>
          <w:ilvl w:val="0"/>
          <w:numId w:val="53"/>
        </w:numPr>
        <w:contextualSpacing/>
      </w:pPr>
      <w:r>
        <w:t>Assure that  you will double check with them following the interview before using any direct quotations from them</w:t>
      </w:r>
    </w:p>
    <w:p w:rsidR="00716849" w:rsidRDefault="00716849" w:rsidP="00716849"/>
    <w:p w:rsidR="00716849" w:rsidRDefault="00716849" w:rsidP="00DF3C6D">
      <w:pPr>
        <w:pStyle w:val="ListParagraph"/>
        <w:numPr>
          <w:ilvl w:val="0"/>
          <w:numId w:val="56"/>
        </w:numPr>
        <w:ind w:left="360"/>
      </w:pPr>
      <w:r>
        <w:t>Prepare for the Interview</w:t>
      </w:r>
    </w:p>
    <w:p w:rsidR="00716849" w:rsidRDefault="00716849" w:rsidP="00716849">
      <w:pPr>
        <w:pStyle w:val="ListParagraph"/>
        <w:numPr>
          <w:ilvl w:val="0"/>
          <w:numId w:val="53"/>
        </w:numPr>
        <w:contextualSpacing/>
      </w:pPr>
      <w:r>
        <w:t>Know all you can about the topic before hand</w:t>
      </w:r>
    </w:p>
    <w:p w:rsidR="00716849" w:rsidRDefault="00716849" w:rsidP="00716849">
      <w:pPr>
        <w:pStyle w:val="ListParagraph"/>
        <w:numPr>
          <w:ilvl w:val="0"/>
          <w:numId w:val="53"/>
        </w:numPr>
        <w:contextualSpacing/>
      </w:pPr>
      <w:r>
        <w:t>Know all you can about the person you are interviewing</w:t>
      </w:r>
    </w:p>
    <w:p w:rsidR="00716849" w:rsidRDefault="00716849" w:rsidP="00716849">
      <w:pPr>
        <w:pStyle w:val="ListParagraph"/>
        <w:numPr>
          <w:ilvl w:val="0"/>
          <w:numId w:val="53"/>
        </w:numPr>
        <w:contextualSpacing/>
      </w:pPr>
      <w:r>
        <w:t>Prepare your line of questioning carefully</w:t>
      </w:r>
    </w:p>
    <w:p w:rsidR="00DF3C6D" w:rsidRDefault="00DF3C6D" w:rsidP="00DF3C6D">
      <w:pPr>
        <w:pStyle w:val="ListParagraph"/>
        <w:numPr>
          <w:ilvl w:val="1"/>
          <w:numId w:val="53"/>
        </w:numPr>
        <w:contextualSpacing/>
      </w:pPr>
      <w:r>
        <w:t>Make a List of all your questions.</w:t>
      </w:r>
    </w:p>
    <w:p w:rsidR="00DF3C6D" w:rsidRDefault="00DF3C6D" w:rsidP="00DF3C6D">
      <w:pPr>
        <w:pStyle w:val="ListParagraph"/>
        <w:numPr>
          <w:ilvl w:val="1"/>
          <w:numId w:val="53"/>
        </w:numPr>
        <w:contextualSpacing/>
      </w:pPr>
      <w:r>
        <w:t>Usually, listing them in order of importance is most helpful.</w:t>
      </w:r>
    </w:p>
    <w:p w:rsidR="00DF3C6D" w:rsidRDefault="00DF3C6D" w:rsidP="00DF3C6D">
      <w:pPr>
        <w:pStyle w:val="ListParagraph"/>
        <w:numPr>
          <w:ilvl w:val="1"/>
          <w:numId w:val="53"/>
        </w:numPr>
        <w:contextualSpacing/>
      </w:pPr>
      <w:r>
        <w:t xml:space="preserve">Maybe even give a preliminary line of questioning for the person to be interview to read </w:t>
      </w:r>
      <w:proofErr w:type="spellStart"/>
      <w:r>
        <w:t>before hand</w:t>
      </w:r>
      <w:proofErr w:type="spellEnd"/>
      <w:r>
        <w:t>.</w:t>
      </w:r>
    </w:p>
    <w:p w:rsidR="00716849" w:rsidRDefault="00716849" w:rsidP="00716849">
      <w:pPr>
        <w:pStyle w:val="ListParagraph"/>
      </w:pPr>
    </w:p>
    <w:p w:rsidR="00716849" w:rsidRDefault="00716849" w:rsidP="00DF3C6D">
      <w:pPr>
        <w:pStyle w:val="ListParagraph"/>
        <w:numPr>
          <w:ilvl w:val="0"/>
          <w:numId w:val="56"/>
        </w:numPr>
        <w:ind w:left="450"/>
      </w:pPr>
      <w:r>
        <w:t>Conducting the Interview</w:t>
      </w:r>
    </w:p>
    <w:p w:rsidR="00716849" w:rsidRDefault="00716849" w:rsidP="00716849">
      <w:pPr>
        <w:pStyle w:val="ListParagraph"/>
        <w:numPr>
          <w:ilvl w:val="0"/>
          <w:numId w:val="53"/>
        </w:numPr>
        <w:contextualSpacing/>
      </w:pPr>
      <w:r>
        <w:t>Be on time</w:t>
      </w:r>
    </w:p>
    <w:p w:rsidR="00716849" w:rsidRDefault="00716849" w:rsidP="00716849">
      <w:pPr>
        <w:pStyle w:val="ListParagraph"/>
        <w:numPr>
          <w:ilvl w:val="0"/>
          <w:numId w:val="53"/>
        </w:numPr>
        <w:contextualSpacing/>
      </w:pPr>
      <w:r>
        <w:t>Be neat and business like</w:t>
      </w:r>
    </w:p>
    <w:p w:rsidR="00716849" w:rsidRDefault="00716849" w:rsidP="00716849">
      <w:pPr>
        <w:pStyle w:val="ListParagraph"/>
        <w:numPr>
          <w:ilvl w:val="0"/>
          <w:numId w:val="53"/>
        </w:numPr>
        <w:contextualSpacing/>
      </w:pPr>
      <w:r>
        <w:t>Avoid excessive note taking</w:t>
      </w:r>
    </w:p>
    <w:p w:rsidR="00716849" w:rsidRDefault="00716849" w:rsidP="00716849">
      <w:pPr>
        <w:pStyle w:val="ListParagraph"/>
        <w:numPr>
          <w:ilvl w:val="0"/>
          <w:numId w:val="53"/>
        </w:numPr>
        <w:contextualSpacing/>
      </w:pPr>
      <w:r>
        <w:t>The follow up: Assure again that you will be double checking</w:t>
      </w:r>
    </w:p>
    <w:p w:rsidR="00A42392" w:rsidRDefault="00A42392" w:rsidP="00A42392">
      <w:pPr>
        <w:pStyle w:val="Title"/>
      </w:pPr>
      <w:r>
        <w:br w:type="page"/>
      </w:r>
      <w:r w:rsidR="00716849">
        <w:lastRenderedPageBreak/>
        <w:t>Study Questions II</w:t>
      </w:r>
    </w:p>
    <w:p w:rsidR="00A42392" w:rsidRDefault="00A42392" w:rsidP="00A42392"/>
    <w:p w:rsidR="00716849" w:rsidRPr="00716849" w:rsidRDefault="00A42392" w:rsidP="00716849">
      <w:pPr>
        <w:pStyle w:val="Title"/>
        <w:rPr>
          <w:sz w:val="24"/>
        </w:rPr>
      </w:pPr>
      <w:r>
        <w:rPr>
          <w:sz w:val="24"/>
        </w:rPr>
        <w:t xml:space="preserve">“THE </w:t>
      </w:r>
      <w:r w:rsidR="00DF3C6D">
        <w:rPr>
          <w:sz w:val="24"/>
        </w:rPr>
        <w:t>LETTER</w:t>
      </w:r>
      <w:r w:rsidR="00716849">
        <w:rPr>
          <w:sz w:val="24"/>
        </w:rPr>
        <w:t xml:space="preserve">, THE </w:t>
      </w:r>
      <w:r>
        <w:rPr>
          <w:sz w:val="24"/>
        </w:rPr>
        <w:t xml:space="preserve">WORD, THE SENTENCE &amp; </w:t>
      </w:r>
      <w:r w:rsidR="00716849">
        <w:rPr>
          <w:sz w:val="24"/>
        </w:rPr>
        <w:t>THE INTERVIEW</w:t>
      </w:r>
      <w:r>
        <w:rPr>
          <w:sz w:val="24"/>
        </w:rPr>
        <w:t>”</w:t>
      </w:r>
    </w:p>
    <w:p w:rsidR="00716849" w:rsidRDefault="00716849" w:rsidP="00716849"/>
    <w:p w:rsidR="00716849" w:rsidRDefault="00716849" w:rsidP="00716849">
      <w:pPr>
        <w:numPr>
          <w:ilvl w:val="0"/>
          <w:numId w:val="54"/>
        </w:numPr>
      </w:pPr>
      <w:r>
        <w:t xml:space="preserve">__________________ is key to clear communication and to presenting </w:t>
      </w:r>
      <w:proofErr w:type="gramStart"/>
      <w:r>
        <w:t>an</w:t>
      </w:r>
      <w:proofErr w:type="gramEnd"/>
      <w:r>
        <w:t xml:space="preserve"> _____________________ image of yourself…</w:t>
      </w:r>
    </w:p>
    <w:p w:rsidR="00716849" w:rsidRDefault="00716849" w:rsidP="00716849"/>
    <w:p w:rsidR="00716849" w:rsidRDefault="00716849" w:rsidP="00716849">
      <w:pPr>
        <w:numPr>
          <w:ilvl w:val="0"/>
          <w:numId w:val="54"/>
        </w:numPr>
      </w:pPr>
      <w:r>
        <w:t>What does haste make?</w:t>
      </w:r>
    </w:p>
    <w:p w:rsidR="00716849" w:rsidRDefault="00716849" w:rsidP="00716849"/>
    <w:p w:rsidR="00716849" w:rsidRDefault="00716849" w:rsidP="00716849">
      <w:pPr>
        <w:numPr>
          <w:ilvl w:val="0"/>
          <w:numId w:val="54"/>
        </w:numPr>
      </w:pPr>
      <w:r>
        <w:t>Is it true that we get in a rush when writing for no reason at all most of the time? Explain your answer.</w:t>
      </w:r>
    </w:p>
    <w:p w:rsidR="00716849" w:rsidRDefault="00716849" w:rsidP="00716849"/>
    <w:p w:rsidR="00716849" w:rsidRDefault="00716849" w:rsidP="00716849">
      <w:pPr>
        <w:numPr>
          <w:ilvl w:val="0"/>
          <w:numId w:val="54"/>
        </w:numPr>
      </w:pPr>
      <w:r>
        <w:t>Give at least two messages poor penmanship sends to readers.</w:t>
      </w:r>
    </w:p>
    <w:p w:rsidR="00716849" w:rsidRDefault="00716849" w:rsidP="00716849"/>
    <w:p w:rsidR="00716849" w:rsidRDefault="00716849" w:rsidP="00716849">
      <w:pPr>
        <w:numPr>
          <w:ilvl w:val="0"/>
          <w:numId w:val="54"/>
        </w:numPr>
      </w:pPr>
      <w:r>
        <w:t>In what ways should you aspire for your writing to be described as?</w:t>
      </w:r>
    </w:p>
    <w:p w:rsidR="00716849" w:rsidRDefault="00716849" w:rsidP="00716849"/>
    <w:p w:rsidR="00716849" w:rsidRDefault="00716849" w:rsidP="00716849">
      <w:r>
        <w:rPr>
          <w:i/>
          <w:iCs/>
        </w:rPr>
        <w:t>Good penmanship essentially strengthens two areas of your writing</w:t>
      </w:r>
      <w:r>
        <w:t>:</w:t>
      </w:r>
    </w:p>
    <w:p w:rsidR="00716849" w:rsidRDefault="00716849" w:rsidP="00716849">
      <w:pPr>
        <w:ind w:left="360"/>
      </w:pPr>
    </w:p>
    <w:p w:rsidR="00716849" w:rsidRDefault="00716849" w:rsidP="00716849">
      <w:pPr>
        <w:numPr>
          <w:ilvl w:val="0"/>
          <w:numId w:val="54"/>
        </w:numPr>
        <w:rPr>
          <w:sz w:val="28"/>
        </w:rPr>
      </w:pPr>
      <w:r>
        <w:rPr>
          <w:sz w:val="28"/>
        </w:rPr>
        <w:t>________________________________________________________________________________________________________________________________________________________________________</w:t>
      </w:r>
    </w:p>
    <w:p w:rsidR="00716849" w:rsidRDefault="00716849" w:rsidP="00716849">
      <w:pPr>
        <w:ind w:left="360"/>
        <w:rPr>
          <w:sz w:val="28"/>
        </w:rPr>
      </w:pPr>
    </w:p>
    <w:p w:rsidR="00716849" w:rsidRDefault="00716849" w:rsidP="00716849">
      <w:pPr>
        <w:numPr>
          <w:ilvl w:val="0"/>
          <w:numId w:val="54"/>
        </w:numPr>
      </w:pPr>
      <w:r>
        <w:rPr>
          <w:sz w:val="28"/>
        </w:rPr>
        <w:t>________________________________________________________________________________________________________________________________________________________________________</w:t>
      </w:r>
    </w:p>
    <w:p w:rsidR="00716849" w:rsidRDefault="00716849" w:rsidP="00716849">
      <w:pPr>
        <w:pStyle w:val="Header"/>
        <w:tabs>
          <w:tab w:val="clear" w:pos="4320"/>
          <w:tab w:val="clear" w:pos="8640"/>
        </w:tabs>
      </w:pPr>
    </w:p>
    <w:p w:rsidR="00DF3C6D" w:rsidRDefault="00DF3C6D" w:rsidP="00DF3C6D">
      <w:pPr>
        <w:pStyle w:val="BodyTextIndent"/>
        <w:ind w:left="0" w:firstLine="720"/>
      </w:pPr>
      <w:r>
        <w:t xml:space="preserve">Doubtless it was some ornament of the table, then well known. As </w:t>
      </w:r>
      <w:proofErr w:type="gramStart"/>
      <w:r>
        <w:t>that  it</w:t>
      </w:r>
      <w:proofErr w:type="gramEnd"/>
      <w:r>
        <w:t xml:space="preserve"> was _________________________________________________, so is a word fitly spoken to the ear.</w:t>
      </w:r>
      <w:r>
        <w:tab/>
        <w:t>--</w:t>
      </w:r>
      <w:r>
        <w:rPr>
          <w:i/>
          <w:iCs/>
        </w:rPr>
        <w:t>Matthew Henry’s Commentary on the Whole Bible</w:t>
      </w:r>
    </w:p>
    <w:p w:rsidR="00DF3C6D" w:rsidRDefault="00DF3C6D" w:rsidP="00DF3C6D">
      <w:pPr>
        <w:pStyle w:val="BodyTextIndent"/>
        <w:ind w:left="0" w:firstLine="720"/>
      </w:pPr>
      <w:r>
        <w:t>So the word spoken _______________________ and _______________________ is as much in its place, as the golden apples in the silver baskets.</w:t>
      </w:r>
      <w:r>
        <w:tab/>
        <w:t>--ACC</w:t>
      </w:r>
    </w:p>
    <w:p w:rsidR="00DF3C6D" w:rsidRDefault="00DF3C6D" w:rsidP="00DF3C6D">
      <w:pPr>
        <w:ind w:firstLine="720"/>
        <w:rPr>
          <w:i/>
          <w:iCs/>
        </w:rPr>
      </w:pPr>
      <w:r>
        <w:t>Either ______________ apples of golden color, in a silver network basket, or __________________ on silver embroidery.</w:t>
      </w:r>
      <w:r>
        <w:tab/>
        <w:t>--</w:t>
      </w:r>
      <w:r>
        <w:rPr>
          <w:i/>
          <w:iCs/>
        </w:rPr>
        <w:t>Jamieson-</w:t>
      </w:r>
      <w:proofErr w:type="spellStart"/>
      <w:r>
        <w:rPr>
          <w:i/>
          <w:iCs/>
        </w:rPr>
        <w:t>Fausset</w:t>
      </w:r>
      <w:proofErr w:type="spellEnd"/>
      <w:r>
        <w:rPr>
          <w:i/>
          <w:iCs/>
        </w:rPr>
        <w:t>-Brown Commentary</w:t>
      </w:r>
    </w:p>
    <w:p w:rsidR="00DF3C6D" w:rsidRDefault="00DF3C6D" w:rsidP="00DF3C6D"/>
    <w:p w:rsidR="00DF3C6D" w:rsidRDefault="00DF3C6D" w:rsidP="00DF3C6D"/>
    <w:p w:rsidR="00DF3C6D" w:rsidRDefault="00DF3C6D" w:rsidP="00A42392">
      <w:pPr>
        <w:pStyle w:val="Title"/>
        <w:jc w:val="left"/>
        <w:rPr>
          <w:sz w:val="24"/>
        </w:rPr>
      </w:pPr>
    </w:p>
    <w:p w:rsidR="00A42392" w:rsidRDefault="00A42392" w:rsidP="00A42392">
      <w:pPr>
        <w:pStyle w:val="Title"/>
      </w:pPr>
      <w:r>
        <w:rPr>
          <w:sz w:val="24"/>
        </w:rPr>
        <w:br w:type="page"/>
      </w:r>
      <w:r w:rsidR="00716849">
        <w:lastRenderedPageBreak/>
        <w:t>QUIZ II</w:t>
      </w:r>
    </w:p>
    <w:p w:rsidR="00A42392" w:rsidRDefault="00A42392" w:rsidP="00A42392"/>
    <w:p w:rsidR="00716849" w:rsidRPr="00716849" w:rsidRDefault="00716849" w:rsidP="00716849">
      <w:pPr>
        <w:pStyle w:val="Title"/>
        <w:rPr>
          <w:sz w:val="24"/>
        </w:rPr>
      </w:pPr>
      <w:r>
        <w:rPr>
          <w:sz w:val="24"/>
        </w:rPr>
        <w:t>“THE PEN, THE WORD, THE SENTENCE &amp; THE INTERVIEW”</w:t>
      </w:r>
    </w:p>
    <w:p w:rsidR="00A42392" w:rsidRDefault="00A42392" w:rsidP="00A42392">
      <w:pPr>
        <w:pStyle w:val="Title"/>
        <w:jc w:val="left"/>
        <w:rPr>
          <w:sz w:val="24"/>
        </w:rPr>
      </w:pPr>
    </w:p>
    <w:p w:rsidR="00A42392" w:rsidRDefault="00A42392" w:rsidP="00A42392">
      <w:pPr>
        <w:pStyle w:val="Title"/>
        <w:jc w:val="left"/>
        <w:rPr>
          <w:sz w:val="24"/>
        </w:rPr>
      </w:pPr>
      <w:r>
        <w:rPr>
          <w:sz w:val="24"/>
        </w:rPr>
        <w:t>1.</w:t>
      </w:r>
    </w:p>
    <w:p w:rsidR="00A42392" w:rsidRDefault="00A42392" w:rsidP="00A42392">
      <w:pPr>
        <w:pStyle w:val="Title"/>
        <w:jc w:val="left"/>
        <w:rPr>
          <w:sz w:val="24"/>
        </w:rPr>
      </w:pPr>
      <w:r>
        <w:rPr>
          <w:sz w:val="24"/>
        </w:rPr>
        <w:t>2.</w:t>
      </w:r>
    </w:p>
    <w:p w:rsidR="00E11FCF" w:rsidRDefault="00A42392" w:rsidP="006E2534">
      <w:pPr>
        <w:pStyle w:val="Title"/>
      </w:pPr>
      <w:r>
        <w:br w:type="page"/>
      </w:r>
    </w:p>
    <w:p w:rsidR="00E11FCF" w:rsidRDefault="00E11FCF" w:rsidP="00E11FCF">
      <w:pPr>
        <w:pStyle w:val="Heading1"/>
      </w:pPr>
      <w:bookmarkStart w:id="14" w:name="_Toc306946786"/>
      <w:r>
        <w:lastRenderedPageBreak/>
        <w:t>Where Do I Begin?</w:t>
      </w:r>
      <w:bookmarkEnd w:id="14"/>
    </w:p>
    <w:p w:rsidR="00E11FCF" w:rsidRPr="00E11FCF" w:rsidRDefault="00E11FCF" w:rsidP="006E2534">
      <w:pPr>
        <w:pStyle w:val="Title"/>
        <w:rPr>
          <w:sz w:val="24"/>
        </w:rPr>
      </w:pPr>
    </w:p>
    <w:p w:rsidR="00E11FCF" w:rsidRPr="00E11FCF" w:rsidRDefault="00E11FCF" w:rsidP="00E11FCF">
      <w:pPr>
        <w:pStyle w:val="Title"/>
        <w:numPr>
          <w:ilvl w:val="0"/>
          <w:numId w:val="42"/>
        </w:numPr>
        <w:jc w:val="left"/>
        <w:rPr>
          <w:sz w:val="24"/>
        </w:rPr>
      </w:pPr>
      <w:r w:rsidRPr="00E11FCF">
        <w:rPr>
          <w:sz w:val="24"/>
        </w:rPr>
        <w:t>Where do you want to end up?</w:t>
      </w:r>
    </w:p>
    <w:p w:rsidR="00E11FCF" w:rsidRPr="00E11FCF" w:rsidRDefault="00E11FCF" w:rsidP="00E11FCF">
      <w:pPr>
        <w:pStyle w:val="Title"/>
        <w:numPr>
          <w:ilvl w:val="0"/>
          <w:numId w:val="42"/>
        </w:numPr>
        <w:jc w:val="left"/>
        <w:rPr>
          <w:sz w:val="24"/>
        </w:rPr>
      </w:pPr>
      <w:r w:rsidRPr="00E11FCF">
        <w:rPr>
          <w:sz w:val="24"/>
        </w:rPr>
        <w:t>Brain Storming</w:t>
      </w:r>
    </w:p>
    <w:p w:rsidR="00E11FCF" w:rsidRDefault="00E11FCF">
      <w:pPr>
        <w:rPr>
          <w:sz w:val="36"/>
        </w:rPr>
      </w:pPr>
      <w:r>
        <w:br w:type="page"/>
      </w:r>
    </w:p>
    <w:p w:rsidR="00C66AD7" w:rsidRDefault="00C66AD7" w:rsidP="00C66AD7">
      <w:pPr>
        <w:pStyle w:val="Heading1"/>
      </w:pPr>
      <w:bookmarkStart w:id="15" w:name="_Toc306946787"/>
      <w:r>
        <w:lastRenderedPageBreak/>
        <w:t>C</w:t>
      </w:r>
      <w:r>
        <w:rPr>
          <w:rStyle w:val="Strong"/>
          <w:rFonts w:ascii="Arial" w:hAnsi="Arial" w:cs="Arial"/>
        </w:rPr>
        <w:t>reative Writing</w:t>
      </w:r>
      <w:bookmarkEnd w:id="15"/>
    </w:p>
    <w:p w:rsidR="00C66AD7" w:rsidRDefault="00C66AD7" w:rsidP="00C66AD7">
      <w:pPr>
        <w:rPr>
          <w:rFonts w:ascii="Arial" w:hAnsi="Arial" w:cs="Arial"/>
          <w:color w:val="000000"/>
        </w:rPr>
      </w:pPr>
    </w:p>
    <w:p w:rsidR="00C66AD7" w:rsidRDefault="00C66AD7" w:rsidP="00C66AD7">
      <w:pPr>
        <w:rPr>
          <w:rFonts w:ascii="Arial" w:hAnsi="Arial" w:cs="Arial"/>
          <w:color w:val="000000"/>
        </w:rPr>
      </w:pPr>
      <w:proofErr w:type="spellStart"/>
      <w:proofErr w:type="gramStart"/>
      <w:r>
        <w:rPr>
          <w:rFonts w:ascii="Arial" w:hAnsi="Arial" w:cs="Arial"/>
          <w:color w:val="000000"/>
        </w:rPr>
        <w:t>cre·</w:t>
      </w:r>
      <w:proofErr w:type="gramEnd"/>
      <w:r>
        <w:rPr>
          <w:rFonts w:ascii="Arial" w:hAnsi="Arial" w:cs="Arial"/>
          <w:color w:val="000000"/>
        </w:rPr>
        <w:t>a·tive</w:t>
      </w:r>
      <w:proofErr w:type="spellEnd"/>
      <w:r>
        <w:rPr>
          <w:rFonts w:ascii="Arial" w:hAnsi="Arial" w:cs="Arial"/>
          <w:color w:val="000000"/>
        </w:rPr>
        <w:t xml:space="preserve"> </w:t>
      </w:r>
      <w:proofErr w:type="spellStart"/>
      <w:r>
        <w:rPr>
          <w:rFonts w:ascii="Arial" w:hAnsi="Arial" w:cs="Arial"/>
          <w:color w:val="000000"/>
        </w:rPr>
        <w:t>writ·ing</w:t>
      </w:r>
      <w:proofErr w:type="spellEnd"/>
    </w:p>
    <w:p w:rsidR="00C66AD7" w:rsidRDefault="00C66AD7" w:rsidP="00C66AD7">
      <w:pPr>
        <w:numPr>
          <w:ilvl w:val="0"/>
          <w:numId w:val="43"/>
        </w:numPr>
        <w:spacing w:before="100" w:beforeAutospacing="1" w:after="100" w:afterAutospacing="1"/>
        <w:rPr>
          <w:rFonts w:ascii="Arial" w:hAnsi="Arial" w:cs="Arial"/>
          <w:color w:val="000000"/>
        </w:rPr>
      </w:pPr>
      <w:r>
        <w:rPr>
          <w:rFonts w:ascii="Arial" w:hAnsi="Arial" w:cs="Arial"/>
          <w:b/>
          <w:bCs/>
          <w:color w:val="000000"/>
        </w:rPr>
        <w:t>writing stories and poems:</w:t>
      </w:r>
      <w:r>
        <w:rPr>
          <w:rFonts w:ascii="Arial" w:hAnsi="Arial" w:cs="Arial"/>
          <w:color w:val="000000"/>
        </w:rPr>
        <w:t xml:space="preserve"> the writing of fiction, poetry, or drama, often as an exercise </w:t>
      </w:r>
    </w:p>
    <w:p w:rsidR="00C66AD7" w:rsidRDefault="00C66AD7" w:rsidP="00C66AD7">
      <w:pPr>
        <w:numPr>
          <w:ilvl w:val="0"/>
          <w:numId w:val="43"/>
        </w:numPr>
        <w:spacing w:before="100" w:beforeAutospacing="1" w:after="100" w:afterAutospacing="1"/>
        <w:rPr>
          <w:rFonts w:ascii="Arial" w:hAnsi="Arial" w:cs="Arial"/>
          <w:color w:val="000000"/>
        </w:rPr>
      </w:pPr>
      <w:r>
        <w:rPr>
          <w:rFonts w:ascii="Arial" w:hAnsi="Arial" w:cs="Arial"/>
          <w:b/>
          <w:bCs/>
          <w:color w:val="000000"/>
        </w:rPr>
        <w:t>stories and poems:</w:t>
      </w:r>
      <w:r>
        <w:rPr>
          <w:rFonts w:ascii="Arial" w:hAnsi="Arial" w:cs="Arial"/>
          <w:color w:val="000000"/>
        </w:rPr>
        <w:t xml:space="preserve"> works of fiction, poetry, or drama</w:t>
      </w:r>
    </w:p>
    <w:p w:rsidR="00C66AD7" w:rsidRDefault="00C66AD7">
      <w:pPr>
        <w:rPr>
          <w:rFonts w:asciiTheme="majorHAnsi" w:hAnsiTheme="majorHAnsi"/>
          <w:sz w:val="36"/>
        </w:rPr>
      </w:pPr>
      <w:r>
        <w:rPr>
          <w:rFonts w:asciiTheme="majorHAnsi" w:hAnsiTheme="majorHAnsi"/>
        </w:rPr>
        <w:br w:type="page"/>
      </w:r>
    </w:p>
    <w:p w:rsidR="006E2534" w:rsidRPr="00A42392" w:rsidRDefault="006E2534" w:rsidP="006E2534">
      <w:pPr>
        <w:pStyle w:val="Title"/>
        <w:rPr>
          <w:rFonts w:asciiTheme="majorHAnsi" w:hAnsiTheme="majorHAnsi"/>
        </w:rPr>
      </w:pPr>
      <w:r w:rsidRPr="00A42392">
        <w:rPr>
          <w:rFonts w:asciiTheme="majorHAnsi" w:hAnsiTheme="majorHAnsi"/>
        </w:rPr>
        <w:lastRenderedPageBreak/>
        <w:t>How to Improve Your Writing</w:t>
      </w:r>
    </w:p>
    <w:p w:rsidR="006E2534" w:rsidRPr="00A42392" w:rsidRDefault="006E2534" w:rsidP="006E2534">
      <w:pPr>
        <w:pStyle w:val="Subtitle"/>
        <w:spacing w:after="0"/>
        <w:rPr>
          <w:rFonts w:asciiTheme="majorHAnsi" w:hAnsiTheme="majorHAnsi"/>
        </w:rPr>
      </w:pPr>
      <w:bookmarkStart w:id="16" w:name="_Toc306946788"/>
      <w:r w:rsidRPr="00A42392">
        <w:rPr>
          <w:rFonts w:asciiTheme="majorHAnsi" w:hAnsiTheme="majorHAnsi"/>
        </w:rPr>
        <w:t>Criticizing Your Own Work</w:t>
      </w:r>
      <w:bookmarkEnd w:id="16"/>
    </w:p>
    <w:p w:rsidR="006E2534" w:rsidRPr="00A42392" w:rsidRDefault="006E2534" w:rsidP="006E2534">
      <w:pPr>
        <w:rPr>
          <w:rFonts w:asciiTheme="majorHAnsi" w:hAnsiTheme="majorHAnsi"/>
        </w:rPr>
      </w:pPr>
    </w:p>
    <w:p w:rsidR="006E2534" w:rsidRPr="00A42392" w:rsidRDefault="006E2534" w:rsidP="006E2534">
      <w:pPr>
        <w:rPr>
          <w:rFonts w:asciiTheme="majorHAnsi" w:hAnsiTheme="majorHAnsi"/>
        </w:rPr>
      </w:pPr>
      <w:r w:rsidRPr="00A42392">
        <w:rPr>
          <w:rFonts w:asciiTheme="majorHAnsi" w:hAnsiTheme="majorHAnsi"/>
        </w:rPr>
        <w:t>Criticize (</w:t>
      </w:r>
      <w:r w:rsidRPr="00A42392">
        <w:rPr>
          <w:rFonts w:asciiTheme="majorHAnsi" w:hAnsiTheme="majorHAnsi"/>
          <w:i/>
          <w:iCs/>
        </w:rPr>
        <w:t>Webster</w:t>
      </w:r>
      <w:r w:rsidRPr="00A42392">
        <w:rPr>
          <w:rFonts w:asciiTheme="majorHAnsi" w:hAnsiTheme="majorHAnsi"/>
        </w:rPr>
        <w:t>) – to find the merits and demerits of and judge accordingly</w:t>
      </w:r>
    </w:p>
    <w:p w:rsidR="006E2534" w:rsidRPr="00A42392" w:rsidRDefault="006E2534" w:rsidP="006E2534">
      <w:pPr>
        <w:rPr>
          <w:rFonts w:asciiTheme="majorHAnsi" w:hAnsiTheme="majorHAnsi"/>
          <w:u w:val="single"/>
        </w:rPr>
      </w:pPr>
    </w:p>
    <w:p w:rsidR="006E2534" w:rsidRPr="00A42392" w:rsidRDefault="006E2534" w:rsidP="006E2534">
      <w:pPr>
        <w:numPr>
          <w:ilvl w:val="0"/>
          <w:numId w:val="11"/>
        </w:numPr>
        <w:rPr>
          <w:rFonts w:asciiTheme="majorHAnsi" w:hAnsiTheme="majorHAnsi"/>
        </w:rPr>
      </w:pPr>
      <w:r w:rsidRPr="00A42392">
        <w:rPr>
          <w:rFonts w:asciiTheme="majorHAnsi" w:hAnsiTheme="majorHAnsi"/>
          <w:u w:val="single"/>
        </w:rPr>
        <w:t>How to Begin:</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Determine what you are going to say BEFORE you begin to write.</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Develop a structure. (At the very least, make a simple outline.)</w:t>
      </w:r>
    </w:p>
    <w:p w:rsidR="006E2534" w:rsidRPr="00A42392" w:rsidRDefault="006E2534" w:rsidP="006E2534">
      <w:pPr>
        <w:rPr>
          <w:rFonts w:asciiTheme="majorHAnsi" w:hAnsiTheme="majorHAnsi"/>
        </w:rPr>
      </w:pPr>
    </w:p>
    <w:p w:rsidR="006E2534" w:rsidRPr="00A42392" w:rsidRDefault="006E2534" w:rsidP="006E2534">
      <w:pPr>
        <w:numPr>
          <w:ilvl w:val="0"/>
          <w:numId w:val="11"/>
        </w:numPr>
        <w:rPr>
          <w:rFonts w:asciiTheme="majorHAnsi" w:hAnsiTheme="majorHAnsi"/>
        </w:rPr>
      </w:pPr>
      <w:r w:rsidRPr="00A42392">
        <w:rPr>
          <w:rFonts w:asciiTheme="majorHAnsi" w:hAnsiTheme="majorHAnsi"/>
          <w:u w:val="single"/>
        </w:rPr>
        <w:t>Are you equipped?</w:t>
      </w:r>
      <w:r w:rsidRPr="00A42392">
        <w:rPr>
          <w:rFonts w:asciiTheme="majorHAnsi" w:hAnsiTheme="majorHAnsi"/>
        </w:rPr>
        <w:t xml:space="preserve"> </w:t>
      </w:r>
    </w:p>
    <w:p w:rsidR="006E2534" w:rsidRPr="00A42392" w:rsidRDefault="006E2534" w:rsidP="006E2534">
      <w:pPr>
        <w:numPr>
          <w:ilvl w:val="1"/>
          <w:numId w:val="11"/>
        </w:numPr>
        <w:tabs>
          <w:tab w:val="clear" w:pos="1440"/>
          <w:tab w:val="left" w:pos="1080"/>
        </w:tabs>
        <w:ind w:left="1080"/>
        <w:rPr>
          <w:rFonts w:asciiTheme="majorHAnsi" w:hAnsiTheme="majorHAnsi"/>
        </w:rPr>
      </w:pPr>
      <w:r w:rsidRPr="00A42392">
        <w:rPr>
          <w:rFonts w:asciiTheme="majorHAnsi" w:hAnsiTheme="majorHAnsi"/>
        </w:rPr>
        <w:t>Dictionary</w:t>
      </w:r>
    </w:p>
    <w:p w:rsidR="006E2534" w:rsidRPr="00A42392" w:rsidRDefault="006E2534" w:rsidP="006E2534">
      <w:pPr>
        <w:numPr>
          <w:ilvl w:val="1"/>
          <w:numId w:val="11"/>
        </w:numPr>
        <w:tabs>
          <w:tab w:val="clear" w:pos="1440"/>
          <w:tab w:val="left" w:pos="1080"/>
        </w:tabs>
        <w:ind w:left="1080"/>
        <w:rPr>
          <w:rFonts w:asciiTheme="majorHAnsi" w:hAnsiTheme="majorHAnsi"/>
        </w:rPr>
      </w:pPr>
      <w:r w:rsidRPr="00A42392">
        <w:rPr>
          <w:rFonts w:asciiTheme="majorHAnsi" w:hAnsiTheme="majorHAnsi"/>
        </w:rPr>
        <w:t>Thesaurus</w:t>
      </w:r>
    </w:p>
    <w:p w:rsidR="006E2534" w:rsidRPr="00A42392" w:rsidRDefault="006E2534" w:rsidP="006E2534">
      <w:pPr>
        <w:numPr>
          <w:ilvl w:val="1"/>
          <w:numId w:val="11"/>
        </w:numPr>
        <w:tabs>
          <w:tab w:val="clear" w:pos="1440"/>
          <w:tab w:val="left" w:pos="1080"/>
        </w:tabs>
        <w:ind w:left="1080"/>
        <w:rPr>
          <w:rFonts w:asciiTheme="majorHAnsi" w:hAnsiTheme="majorHAnsi"/>
        </w:rPr>
      </w:pPr>
      <w:r w:rsidRPr="00A42392">
        <w:rPr>
          <w:rFonts w:asciiTheme="majorHAnsi" w:hAnsiTheme="majorHAnsi"/>
        </w:rPr>
        <w:t>Student’s English Handbook</w:t>
      </w:r>
    </w:p>
    <w:p w:rsidR="006E2534" w:rsidRPr="00A42392" w:rsidRDefault="006E2534" w:rsidP="006E2534">
      <w:pPr>
        <w:ind w:left="360"/>
        <w:rPr>
          <w:rFonts w:asciiTheme="majorHAnsi" w:hAnsiTheme="majorHAnsi"/>
        </w:rPr>
      </w:pPr>
    </w:p>
    <w:p w:rsidR="006E2534" w:rsidRPr="00A42392" w:rsidRDefault="006E2534" w:rsidP="006E2534">
      <w:pPr>
        <w:numPr>
          <w:ilvl w:val="0"/>
          <w:numId w:val="11"/>
        </w:numPr>
        <w:rPr>
          <w:rFonts w:asciiTheme="majorHAnsi" w:hAnsiTheme="majorHAnsi"/>
        </w:rPr>
      </w:pPr>
      <w:r w:rsidRPr="00A42392">
        <w:rPr>
          <w:rFonts w:asciiTheme="majorHAnsi" w:hAnsiTheme="majorHAnsi"/>
          <w:u w:val="single"/>
        </w:rPr>
        <w:t>Are your sentences logical and supportive?</w:t>
      </w:r>
      <w:r w:rsidRPr="00A42392">
        <w:rPr>
          <w:rFonts w:asciiTheme="majorHAnsi" w:hAnsiTheme="majorHAnsi"/>
        </w:rPr>
        <w:t xml:space="preserve"> (Paragraph Rules)</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Does each paragraph begin with a topic sentence?</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Do all the following sentences support the topic sentence? Do they detour from the topic? Do they include any unnecessary information?</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Do you restate the topic at the end of the paragraph? Do you reestablish what has been expressed or illustrated throughout the paragraph?</w:t>
      </w:r>
    </w:p>
    <w:p w:rsidR="006E2534" w:rsidRPr="00A42392" w:rsidRDefault="006E2534" w:rsidP="006E2534">
      <w:pPr>
        <w:rPr>
          <w:rFonts w:asciiTheme="majorHAnsi" w:hAnsiTheme="majorHAnsi"/>
        </w:rPr>
      </w:pPr>
    </w:p>
    <w:p w:rsidR="006E2534" w:rsidRPr="00A42392" w:rsidRDefault="006E2534" w:rsidP="006E2534">
      <w:pPr>
        <w:numPr>
          <w:ilvl w:val="0"/>
          <w:numId w:val="11"/>
        </w:numPr>
        <w:rPr>
          <w:rFonts w:asciiTheme="majorHAnsi" w:hAnsiTheme="majorHAnsi"/>
          <w:u w:val="single"/>
        </w:rPr>
      </w:pPr>
      <w:r w:rsidRPr="00A42392">
        <w:rPr>
          <w:rFonts w:asciiTheme="majorHAnsi" w:hAnsiTheme="majorHAnsi"/>
          <w:u w:val="single"/>
        </w:rPr>
        <w:t>Is it neat?</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Is it printed or cursive writing?</w:t>
      </w:r>
    </w:p>
    <w:p w:rsidR="006E2534" w:rsidRPr="00A42392" w:rsidRDefault="006E2534" w:rsidP="006E2534">
      <w:pPr>
        <w:numPr>
          <w:ilvl w:val="1"/>
          <w:numId w:val="11"/>
        </w:numPr>
        <w:tabs>
          <w:tab w:val="clear" w:pos="1440"/>
        </w:tabs>
        <w:ind w:left="1080"/>
        <w:rPr>
          <w:rFonts w:asciiTheme="majorHAnsi" w:hAnsiTheme="majorHAnsi"/>
        </w:rPr>
      </w:pPr>
      <w:r w:rsidRPr="00A42392">
        <w:rPr>
          <w:rFonts w:asciiTheme="majorHAnsi" w:hAnsiTheme="majorHAnsi"/>
        </w:rPr>
        <w:t>Is it your best penmanship or typed?</w:t>
      </w:r>
    </w:p>
    <w:p w:rsidR="006E2534" w:rsidRPr="00A42392" w:rsidRDefault="006E2534" w:rsidP="006E2534">
      <w:pPr>
        <w:ind w:left="360"/>
        <w:rPr>
          <w:rFonts w:asciiTheme="majorHAnsi" w:hAnsiTheme="majorHAnsi"/>
        </w:rPr>
      </w:pPr>
    </w:p>
    <w:p w:rsidR="006E2534" w:rsidRPr="00A42392" w:rsidRDefault="006E2534" w:rsidP="006E2534">
      <w:pPr>
        <w:numPr>
          <w:ilvl w:val="0"/>
          <w:numId w:val="11"/>
        </w:numPr>
        <w:rPr>
          <w:rFonts w:asciiTheme="majorHAnsi" w:hAnsiTheme="majorHAnsi"/>
          <w:u w:val="single"/>
        </w:rPr>
      </w:pPr>
      <w:r w:rsidRPr="00A42392">
        <w:rPr>
          <w:rFonts w:asciiTheme="majorHAnsi" w:hAnsiTheme="majorHAnsi"/>
          <w:u w:val="single"/>
        </w:rPr>
        <w:t xml:space="preserve">How is your spelling? </w:t>
      </w:r>
    </w:p>
    <w:p w:rsidR="006E2534" w:rsidRPr="00A42392" w:rsidRDefault="006E2534" w:rsidP="006E2534">
      <w:pPr>
        <w:numPr>
          <w:ilvl w:val="1"/>
          <w:numId w:val="11"/>
        </w:numPr>
        <w:tabs>
          <w:tab w:val="clear" w:pos="1440"/>
          <w:tab w:val="left" w:pos="1080"/>
        </w:tabs>
        <w:ind w:left="1080"/>
        <w:rPr>
          <w:rFonts w:asciiTheme="majorHAnsi" w:hAnsiTheme="majorHAnsi"/>
        </w:rPr>
      </w:pPr>
      <w:r w:rsidRPr="00A42392">
        <w:rPr>
          <w:rFonts w:asciiTheme="majorHAnsi" w:hAnsiTheme="majorHAnsi"/>
        </w:rPr>
        <w:t>Use a dictionary when writing.  “When in doubt, check it out!”</w:t>
      </w:r>
    </w:p>
    <w:p w:rsidR="006E2534" w:rsidRPr="00A42392" w:rsidRDefault="006E2534" w:rsidP="006E2534">
      <w:pPr>
        <w:numPr>
          <w:ilvl w:val="1"/>
          <w:numId w:val="11"/>
        </w:numPr>
        <w:tabs>
          <w:tab w:val="clear" w:pos="1440"/>
          <w:tab w:val="left" w:pos="1080"/>
        </w:tabs>
        <w:ind w:left="1080"/>
        <w:rPr>
          <w:rFonts w:asciiTheme="majorHAnsi" w:hAnsiTheme="majorHAnsi"/>
        </w:rPr>
      </w:pPr>
      <w:r w:rsidRPr="00A42392">
        <w:rPr>
          <w:rFonts w:asciiTheme="majorHAnsi" w:hAnsiTheme="majorHAnsi"/>
        </w:rPr>
        <w:t>Write out any misspelled words ten times.</w:t>
      </w:r>
    </w:p>
    <w:p w:rsidR="006E2534" w:rsidRPr="00A42392" w:rsidRDefault="006E2534" w:rsidP="006E2534">
      <w:pPr>
        <w:rPr>
          <w:rFonts w:asciiTheme="majorHAnsi" w:hAnsiTheme="majorHAnsi"/>
        </w:rPr>
      </w:pPr>
    </w:p>
    <w:p w:rsidR="006E2534" w:rsidRPr="00A42392" w:rsidRDefault="006E2534" w:rsidP="006E2534">
      <w:pPr>
        <w:numPr>
          <w:ilvl w:val="0"/>
          <w:numId w:val="11"/>
        </w:numPr>
        <w:rPr>
          <w:rFonts w:asciiTheme="majorHAnsi" w:hAnsiTheme="majorHAnsi"/>
          <w:u w:val="single"/>
        </w:rPr>
      </w:pPr>
      <w:r w:rsidRPr="00A42392">
        <w:rPr>
          <w:rFonts w:asciiTheme="majorHAnsi" w:hAnsiTheme="majorHAnsi"/>
          <w:u w:val="single"/>
        </w:rPr>
        <w:t>How is your punctuation?</w:t>
      </w:r>
    </w:p>
    <w:p w:rsidR="006E2534" w:rsidRPr="00A42392" w:rsidRDefault="006E2534" w:rsidP="006E2534">
      <w:pPr>
        <w:ind w:left="360"/>
        <w:rPr>
          <w:rFonts w:asciiTheme="majorHAnsi" w:hAnsiTheme="majorHAnsi"/>
        </w:rPr>
      </w:pPr>
    </w:p>
    <w:p w:rsidR="006E2534" w:rsidRPr="00A42392" w:rsidRDefault="006E2534" w:rsidP="006E2534">
      <w:pPr>
        <w:numPr>
          <w:ilvl w:val="0"/>
          <w:numId w:val="11"/>
        </w:numPr>
        <w:rPr>
          <w:rFonts w:asciiTheme="majorHAnsi" w:hAnsiTheme="majorHAnsi"/>
          <w:u w:val="single"/>
        </w:rPr>
      </w:pPr>
      <w:r w:rsidRPr="00A42392">
        <w:rPr>
          <w:rFonts w:asciiTheme="majorHAnsi" w:hAnsiTheme="majorHAnsi"/>
          <w:u w:val="single"/>
        </w:rPr>
        <w:t>How is your capitalization?</w:t>
      </w:r>
    </w:p>
    <w:p w:rsidR="006E2534" w:rsidRPr="00A42392" w:rsidRDefault="006E2534" w:rsidP="006E2534">
      <w:pPr>
        <w:numPr>
          <w:ilvl w:val="1"/>
          <w:numId w:val="11"/>
        </w:numPr>
        <w:tabs>
          <w:tab w:val="clear" w:pos="1440"/>
          <w:tab w:val="left" w:pos="1080"/>
        </w:tabs>
        <w:ind w:left="1080"/>
        <w:rPr>
          <w:rFonts w:asciiTheme="majorHAnsi" w:hAnsiTheme="majorHAnsi"/>
        </w:rPr>
      </w:pPr>
      <w:r w:rsidRPr="00A42392">
        <w:rPr>
          <w:rFonts w:asciiTheme="majorHAnsi" w:hAnsiTheme="majorHAnsi"/>
        </w:rPr>
        <w:t>Capitalize the first word of every sentence.</w:t>
      </w:r>
    </w:p>
    <w:p w:rsidR="006E2534" w:rsidRPr="00A42392" w:rsidRDefault="006E2534" w:rsidP="006E2534">
      <w:pPr>
        <w:numPr>
          <w:ilvl w:val="1"/>
          <w:numId w:val="11"/>
        </w:numPr>
        <w:tabs>
          <w:tab w:val="clear" w:pos="1440"/>
          <w:tab w:val="left" w:pos="1080"/>
        </w:tabs>
        <w:ind w:left="1080"/>
        <w:rPr>
          <w:rFonts w:asciiTheme="majorHAnsi" w:hAnsiTheme="majorHAnsi"/>
        </w:rPr>
      </w:pPr>
      <w:r w:rsidRPr="00A42392">
        <w:rPr>
          <w:rFonts w:asciiTheme="majorHAnsi" w:hAnsiTheme="majorHAnsi"/>
        </w:rPr>
        <w:t>Capitalize proper nouns. (</w:t>
      </w:r>
      <w:proofErr w:type="gramStart"/>
      <w:r w:rsidRPr="00A42392">
        <w:rPr>
          <w:rFonts w:asciiTheme="majorHAnsi" w:hAnsiTheme="majorHAnsi"/>
        </w:rPr>
        <w:t>i.e</w:t>
      </w:r>
      <w:proofErr w:type="gramEnd"/>
      <w:r w:rsidRPr="00A42392">
        <w:rPr>
          <w:rFonts w:asciiTheme="majorHAnsi" w:hAnsiTheme="majorHAnsi"/>
        </w:rPr>
        <w:t>. John, Wilbur, Susan, Mayflower, etc.)</w:t>
      </w:r>
    </w:p>
    <w:p w:rsidR="006E2534" w:rsidRPr="00A42392" w:rsidRDefault="006E2534" w:rsidP="006E2534">
      <w:pPr>
        <w:ind w:left="1080"/>
        <w:rPr>
          <w:rFonts w:asciiTheme="majorHAnsi" w:hAnsiTheme="majorHAnsi"/>
        </w:rPr>
      </w:pPr>
    </w:p>
    <w:p w:rsidR="006E2534" w:rsidRPr="00A42392" w:rsidRDefault="006E2534" w:rsidP="006E2534">
      <w:pPr>
        <w:numPr>
          <w:ilvl w:val="0"/>
          <w:numId w:val="11"/>
        </w:numPr>
        <w:rPr>
          <w:rFonts w:asciiTheme="majorHAnsi" w:hAnsiTheme="majorHAnsi"/>
          <w:u w:val="single"/>
        </w:rPr>
      </w:pPr>
      <w:r w:rsidRPr="00A42392">
        <w:rPr>
          <w:rFonts w:asciiTheme="majorHAnsi" w:hAnsiTheme="majorHAnsi"/>
          <w:u w:val="single"/>
        </w:rPr>
        <w:t>Have you started any sentences with a conjunction?</w:t>
      </w:r>
    </w:p>
    <w:p w:rsidR="006E2534" w:rsidRPr="00464A7B" w:rsidRDefault="006E2534" w:rsidP="006E2534">
      <w:pPr>
        <w:ind w:left="360"/>
        <w:rPr>
          <w:rFonts w:asciiTheme="majorHAnsi" w:hAnsiTheme="majorHAnsi"/>
          <w:sz w:val="16"/>
          <w:szCs w:val="16"/>
        </w:rPr>
      </w:pPr>
    </w:p>
    <w:p w:rsidR="006E2534" w:rsidRPr="00A42392" w:rsidRDefault="006E2534" w:rsidP="006E2534">
      <w:pPr>
        <w:numPr>
          <w:ilvl w:val="0"/>
          <w:numId w:val="11"/>
        </w:numPr>
        <w:rPr>
          <w:rFonts w:asciiTheme="majorHAnsi" w:hAnsiTheme="majorHAnsi"/>
          <w:u w:val="single"/>
        </w:rPr>
      </w:pPr>
      <w:r w:rsidRPr="00A42392">
        <w:rPr>
          <w:rFonts w:asciiTheme="majorHAnsi" w:hAnsiTheme="majorHAnsi"/>
          <w:u w:val="single"/>
        </w:rPr>
        <w:t>Have you ended any sentences with “to”?</w:t>
      </w:r>
    </w:p>
    <w:p w:rsidR="006E2534" w:rsidRPr="00464A7B" w:rsidRDefault="006E2534" w:rsidP="006E2534">
      <w:pPr>
        <w:ind w:left="360"/>
        <w:rPr>
          <w:rFonts w:asciiTheme="majorHAnsi" w:hAnsiTheme="majorHAnsi"/>
          <w:sz w:val="16"/>
          <w:szCs w:val="16"/>
        </w:rPr>
      </w:pPr>
    </w:p>
    <w:p w:rsidR="006E2534" w:rsidRPr="00A42392" w:rsidRDefault="006E2534" w:rsidP="006E2534">
      <w:pPr>
        <w:numPr>
          <w:ilvl w:val="0"/>
          <w:numId w:val="11"/>
        </w:numPr>
        <w:rPr>
          <w:rFonts w:asciiTheme="majorHAnsi" w:hAnsiTheme="majorHAnsi"/>
          <w:u w:val="single"/>
        </w:rPr>
      </w:pPr>
      <w:r w:rsidRPr="00A42392">
        <w:rPr>
          <w:rFonts w:asciiTheme="majorHAnsi" w:hAnsiTheme="majorHAnsi"/>
          <w:u w:val="single"/>
        </w:rPr>
        <w:t>Is it clear?</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Consider the people for whom you are writing.</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Are you to the point, or do you say a whole lot without saying much at all?</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Can the least intellectual person of your targeted readers understand it?</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Have you avoided using “passive voice”?</w:t>
      </w:r>
    </w:p>
    <w:p w:rsidR="006E2534" w:rsidRPr="00A42392"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Have you made your point? Have you answered the question?</w:t>
      </w:r>
    </w:p>
    <w:p w:rsidR="00E11FCF" w:rsidRDefault="006E2534" w:rsidP="006E2534">
      <w:pPr>
        <w:numPr>
          <w:ilvl w:val="1"/>
          <w:numId w:val="11"/>
        </w:numPr>
        <w:tabs>
          <w:tab w:val="clear" w:pos="1440"/>
          <w:tab w:val="num" w:pos="1080"/>
        </w:tabs>
        <w:ind w:left="1080"/>
        <w:rPr>
          <w:rFonts w:asciiTheme="majorHAnsi" w:hAnsiTheme="majorHAnsi"/>
        </w:rPr>
      </w:pPr>
      <w:r w:rsidRPr="00A42392">
        <w:rPr>
          <w:rFonts w:asciiTheme="majorHAnsi" w:hAnsiTheme="majorHAnsi"/>
        </w:rPr>
        <w:t>Have you chosen a good title?</w:t>
      </w:r>
    </w:p>
    <w:p w:rsidR="006E2534" w:rsidRPr="00A42392" w:rsidRDefault="00E11FCF" w:rsidP="002E2CB7">
      <w:pPr>
        <w:rPr>
          <w:rFonts w:asciiTheme="majorHAnsi" w:hAnsiTheme="majorHAnsi"/>
        </w:rPr>
      </w:pPr>
      <w:r>
        <w:rPr>
          <w:rFonts w:asciiTheme="majorHAnsi" w:hAnsiTheme="majorHAnsi"/>
        </w:rPr>
        <w:lastRenderedPageBreak/>
        <w:br w:type="page"/>
      </w:r>
    </w:p>
    <w:p w:rsidR="00A42392" w:rsidRDefault="00A42392" w:rsidP="00A42392">
      <w:pPr>
        <w:pStyle w:val="Title"/>
        <w:rPr>
          <w:b/>
          <w:bCs/>
          <w:sz w:val="40"/>
        </w:rPr>
      </w:pPr>
      <w:r>
        <w:rPr>
          <w:b/>
          <w:bCs/>
          <w:sz w:val="40"/>
        </w:rPr>
        <w:lastRenderedPageBreak/>
        <w:t>The Principles of Rhetoric</w:t>
      </w:r>
    </w:p>
    <w:p w:rsidR="00A42392" w:rsidRDefault="00A42392" w:rsidP="00A42392"/>
    <w:p w:rsidR="00A42392" w:rsidRDefault="00A42392" w:rsidP="00A42392">
      <w:r>
        <w:t>“The best style of writing, as well as the most forcible, is the plainest.”</w:t>
      </w:r>
    </w:p>
    <w:p w:rsidR="00A42392" w:rsidRDefault="00A42392" w:rsidP="00A42392">
      <w:pPr>
        <w:ind w:left="4320" w:firstLine="720"/>
      </w:pPr>
      <w:r>
        <w:t>—Horace Greely</w:t>
      </w:r>
    </w:p>
    <w:p w:rsidR="00A42392" w:rsidRDefault="00A42392" w:rsidP="00A42392"/>
    <w:p w:rsidR="00A42392" w:rsidRDefault="00A42392" w:rsidP="00A42392">
      <w:r>
        <w:t>“Successful writers learn at last what they should learn at first—to be intelligently simple.”</w:t>
      </w:r>
    </w:p>
    <w:p w:rsidR="00A42392" w:rsidRDefault="00A42392" w:rsidP="00A42392">
      <w:r>
        <w:tab/>
      </w:r>
      <w:r>
        <w:tab/>
      </w:r>
      <w:r>
        <w:tab/>
      </w:r>
      <w:r>
        <w:tab/>
      </w:r>
      <w:r>
        <w:tab/>
      </w:r>
      <w:r>
        <w:tab/>
      </w:r>
      <w:r>
        <w:tab/>
        <w:t>—H.W. Shaw</w:t>
      </w:r>
    </w:p>
    <w:p w:rsidR="00A42392" w:rsidRDefault="00A42392" w:rsidP="00CF2BA2">
      <w:pPr>
        <w:numPr>
          <w:ilvl w:val="0"/>
          <w:numId w:val="24"/>
        </w:numPr>
        <w:rPr>
          <w:sz w:val="28"/>
        </w:rPr>
        <w:sectPr w:rsidR="00A42392">
          <w:type w:val="continuous"/>
          <w:pgSz w:w="12240" w:h="15840"/>
          <w:pgMar w:top="1440" w:right="1800" w:bottom="1440" w:left="1800" w:header="720" w:footer="720" w:gutter="0"/>
          <w:pgNumType w:start="15"/>
          <w:cols w:space="720"/>
          <w:titlePg/>
          <w:docGrid w:linePitch="360"/>
        </w:sectPr>
      </w:pPr>
    </w:p>
    <w:p w:rsidR="00A42392" w:rsidRDefault="00A42392" w:rsidP="00A42392"/>
    <w:p w:rsidR="00A42392" w:rsidRDefault="00A42392" w:rsidP="00A42392">
      <w:r>
        <w:rPr>
          <w:noProof/>
          <w:sz w:val="20"/>
        </w:rPr>
        <w:drawing>
          <wp:anchor distT="0" distB="0" distL="114300" distR="114300" simplePos="0" relativeHeight="251841536" behindDoc="0" locked="0" layoutInCell="1" allowOverlap="1">
            <wp:simplePos x="0" y="0"/>
            <wp:positionH relativeFrom="column">
              <wp:posOffset>3124200</wp:posOffset>
            </wp:positionH>
            <wp:positionV relativeFrom="paragraph">
              <wp:posOffset>20320</wp:posOffset>
            </wp:positionV>
            <wp:extent cx="2133600" cy="1308100"/>
            <wp:effectExtent l="19050" t="0" r="0" b="0"/>
            <wp:wrapNone/>
            <wp:docPr id="1462" name="Picture 1462" descr="zebras with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zebras with border"/>
                    <pic:cNvPicPr>
                      <a:picLocks noChangeAspect="1" noChangeArrowheads="1"/>
                    </pic:cNvPicPr>
                  </pic:nvPicPr>
                  <pic:blipFill>
                    <a:blip r:embed="rId16" cstate="print"/>
                    <a:srcRect/>
                    <a:stretch>
                      <a:fillRect/>
                    </a:stretch>
                  </pic:blipFill>
                  <pic:spPr bwMode="auto">
                    <a:xfrm>
                      <a:off x="0" y="0"/>
                      <a:ext cx="2133600" cy="1308100"/>
                    </a:xfrm>
                    <a:prstGeom prst="rect">
                      <a:avLst/>
                    </a:prstGeom>
                    <a:noFill/>
                    <a:ln w="9525">
                      <a:noFill/>
                      <a:miter lim="800000"/>
                      <a:headEnd/>
                      <a:tailEnd/>
                    </a:ln>
                  </pic:spPr>
                </pic:pic>
              </a:graphicData>
            </a:graphic>
          </wp:anchor>
        </w:drawing>
      </w:r>
    </w:p>
    <w:p w:rsidR="00A42392" w:rsidRDefault="00A42392" w:rsidP="00A42392"/>
    <w:p w:rsidR="00A42392" w:rsidRDefault="00A42392" w:rsidP="00A42392">
      <w:pPr>
        <w:pStyle w:val="Heading1"/>
        <w:jc w:val="left"/>
        <w:rPr>
          <w:sz w:val="36"/>
        </w:rPr>
      </w:pPr>
      <w:bookmarkStart w:id="17" w:name="_Toc306946789"/>
      <w:r>
        <w:rPr>
          <w:sz w:val="36"/>
        </w:rPr>
        <w:t>I. Unity</w:t>
      </w:r>
      <w:bookmarkEnd w:id="17"/>
    </w:p>
    <w:p w:rsidR="00A42392" w:rsidRDefault="00A42392" w:rsidP="00A42392">
      <w:pPr>
        <w:ind w:firstLine="720"/>
        <w:rPr>
          <w:sz w:val="28"/>
        </w:rPr>
      </w:pPr>
      <w:r>
        <w:rPr>
          <w:sz w:val="28"/>
        </w:rPr>
        <w:t>(ONE)</w:t>
      </w:r>
    </w:p>
    <w:p w:rsidR="00A42392" w:rsidRDefault="00A42392" w:rsidP="00A42392"/>
    <w:p w:rsidR="00A42392" w:rsidRDefault="00A42392" w:rsidP="00A42392"/>
    <w:p w:rsidR="00A42392" w:rsidRDefault="00A42392" w:rsidP="00A42392"/>
    <w:p w:rsidR="00A42392" w:rsidRDefault="00A42392" w:rsidP="00CF2BA2">
      <w:pPr>
        <w:pStyle w:val="Heading2"/>
        <w:numPr>
          <w:ilvl w:val="0"/>
          <w:numId w:val="20"/>
        </w:numPr>
      </w:pPr>
      <w:bookmarkStart w:id="18" w:name="_Toc306946790"/>
      <w:r>
        <w:t>The Law of Unity</w:t>
      </w:r>
      <w:bookmarkEnd w:id="18"/>
    </w:p>
    <w:p w:rsidR="00A42392" w:rsidRDefault="00A42392" w:rsidP="00A42392"/>
    <w:p w:rsidR="00A42392" w:rsidRDefault="006D482A" w:rsidP="00A42392">
      <w:r w:rsidRPr="006D482A">
        <w:rPr>
          <w:noProof/>
          <w:sz w:val="20"/>
        </w:rPr>
        <w:pict>
          <v:shape id="_x0000_s93621" type="#_x0000_t202" style="position:absolute;margin-left:36pt;margin-top:5pt;width:369pt;height:1in;z-index:-251475968;mso-wrap-edited:f" wrapcoords="-43 0 -43 21600 21643 21600 21643 0 -43 0" fillcolor="#dcdcdc">
            <v:textbox>
              <w:txbxContent>
                <w:p w:rsidR="009576A3" w:rsidRDefault="009576A3" w:rsidP="00A42392"/>
              </w:txbxContent>
            </v:textbox>
          </v:shape>
        </w:pict>
      </w:r>
    </w:p>
    <w:p w:rsidR="00A42392" w:rsidRDefault="006D482A" w:rsidP="00A42392">
      <w:pPr>
        <w:pStyle w:val="BlockText"/>
      </w:pPr>
      <w:r w:rsidRPr="006D482A">
        <w:rPr>
          <w:noProof/>
          <w:sz w:val="20"/>
        </w:rPr>
        <w:pict>
          <v:shape id="_x0000_s93623" type="#_x0000_t202" style="position:absolute;left:0;text-align:left;margin-left:-36pt;margin-top:7.4pt;width:90pt;height:36pt;z-index:251842560" filled="f" stroked="f">
            <v:textbox>
              <w:txbxContent>
                <w:p w:rsidR="009576A3" w:rsidRDefault="009576A3" w:rsidP="00A42392">
                  <w:pPr>
                    <w:rPr>
                      <w:i/>
                      <w:iCs/>
                    </w:rPr>
                  </w:pPr>
                  <w:r>
                    <w:rPr>
                      <w:i/>
                      <w:iCs/>
                    </w:rPr>
                    <w:t>Unity</w:t>
                  </w:r>
                </w:p>
                <w:p w:rsidR="009576A3" w:rsidRDefault="009576A3" w:rsidP="00A42392">
                  <w:r>
                    <w:rPr>
                      <w:i/>
                      <w:iCs/>
                    </w:rPr>
                    <w:t>Requires</w:t>
                  </w:r>
                  <w:r>
                    <w:t>…</w:t>
                  </w:r>
                </w:p>
              </w:txbxContent>
            </v:textbox>
          </v:shape>
        </w:pict>
      </w:r>
      <w:r w:rsidR="00A42392">
        <w:t>All topics in a composition must be directly related to the subject and all topics necessary to a clear presentation of the subject must be included.</w:t>
      </w:r>
    </w:p>
    <w:p w:rsidR="00A42392" w:rsidRDefault="00A42392" w:rsidP="00A42392"/>
    <w:p w:rsidR="00A42392" w:rsidRDefault="00A42392" w:rsidP="00A42392"/>
    <w:p w:rsidR="00A42392" w:rsidRDefault="00A42392" w:rsidP="00CF2BA2">
      <w:pPr>
        <w:numPr>
          <w:ilvl w:val="0"/>
          <w:numId w:val="21"/>
        </w:numPr>
        <w:ind w:left="1080"/>
        <w:rPr>
          <w:sz w:val="28"/>
        </w:rPr>
      </w:pPr>
      <w:r>
        <w:rPr>
          <w:sz w:val="28"/>
        </w:rPr>
        <w:t>What is the central idea?</w:t>
      </w:r>
    </w:p>
    <w:p w:rsidR="00A42392" w:rsidRDefault="00A42392" w:rsidP="00CF2BA2">
      <w:pPr>
        <w:numPr>
          <w:ilvl w:val="0"/>
          <w:numId w:val="21"/>
        </w:numPr>
        <w:ind w:left="1080"/>
        <w:rPr>
          <w:sz w:val="28"/>
        </w:rPr>
      </w:pPr>
      <w:r>
        <w:rPr>
          <w:sz w:val="28"/>
        </w:rPr>
        <w:t>What is the point of view?</w:t>
      </w:r>
    </w:p>
    <w:p w:rsidR="00A42392" w:rsidRDefault="00A42392" w:rsidP="00CF2BA2">
      <w:pPr>
        <w:numPr>
          <w:ilvl w:val="0"/>
          <w:numId w:val="21"/>
        </w:numPr>
        <w:ind w:left="1080"/>
        <w:rPr>
          <w:sz w:val="28"/>
        </w:rPr>
      </w:pPr>
      <w:r>
        <w:rPr>
          <w:sz w:val="28"/>
        </w:rPr>
        <w:t>What beginning is needed?</w:t>
      </w:r>
    </w:p>
    <w:p w:rsidR="00A42392" w:rsidRDefault="00A42392" w:rsidP="00A42392"/>
    <w:p w:rsidR="00A42392" w:rsidRDefault="00A42392" w:rsidP="00A42392"/>
    <w:p w:rsidR="00A42392" w:rsidRDefault="00A42392" w:rsidP="00CF2BA2">
      <w:pPr>
        <w:numPr>
          <w:ilvl w:val="0"/>
          <w:numId w:val="20"/>
        </w:numPr>
        <w:rPr>
          <w:sz w:val="28"/>
        </w:rPr>
      </w:pPr>
      <w:r>
        <w:rPr>
          <w:sz w:val="28"/>
        </w:rPr>
        <w:t>Hindrances to Unity in the Composition</w:t>
      </w:r>
    </w:p>
    <w:p w:rsidR="00A42392" w:rsidRDefault="00A42392" w:rsidP="00A42392">
      <w:pPr>
        <w:ind w:left="360"/>
        <w:rPr>
          <w:sz w:val="28"/>
        </w:rPr>
      </w:pPr>
    </w:p>
    <w:p w:rsidR="00A42392" w:rsidRDefault="00A42392" w:rsidP="00CF2BA2">
      <w:pPr>
        <w:numPr>
          <w:ilvl w:val="1"/>
          <w:numId w:val="20"/>
        </w:numPr>
        <w:tabs>
          <w:tab w:val="clear" w:pos="1440"/>
        </w:tabs>
        <w:ind w:left="1080"/>
        <w:rPr>
          <w:sz w:val="28"/>
        </w:rPr>
      </w:pPr>
      <w:r>
        <w:rPr>
          <w:sz w:val="28"/>
        </w:rPr>
        <w:t xml:space="preserve">_________________________ </w:t>
      </w:r>
      <w:proofErr w:type="gramStart"/>
      <w:r>
        <w:rPr>
          <w:sz w:val="28"/>
        </w:rPr>
        <w:t>from</w:t>
      </w:r>
      <w:proofErr w:type="gramEnd"/>
      <w:r>
        <w:rPr>
          <w:sz w:val="28"/>
        </w:rPr>
        <w:t xml:space="preserve"> the central idea of the theme.</w:t>
      </w:r>
    </w:p>
    <w:p w:rsidR="00A42392" w:rsidRDefault="00A42392" w:rsidP="00A42392">
      <w:pPr>
        <w:ind w:left="720"/>
        <w:rPr>
          <w:sz w:val="28"/>
        </w:rPr>
      </w:pPr>
    </w:p>
    <w:p w:rsidR="00A42392" w:rsidRDefault="00A42392" w:rsidP="00CF2BA2">
      <w:pPr>
        <w:numPr>
          <w:ilvl w:val="1"/>
          <w:numId w:val="20"/>
        </w:numPr>
        <w:tabs>
          <w:tab w:val="clear" w:pos="1440"/>
        </w:tabs>
        <w:ind w:left="1080"/>
        <w:rPr>
          <w:sz w:val="28"/>
        </w:rPr>
      </w:pPr>
      <w:r>
        <w:rPr>
          <w:sz w:val="28"/>
        </w:rPr>
        <w:t xml:space="preserve">_________________________ </w:t>
      </w:r>
      <w:proofErr w:type="gramStart"/>
      <w:r>
        <w:rPr>
          <w:sz w:val="28"/>
        </w:rPr>
        <w:t>the</w:t>
      </w:r>
      <w:proofErr w:type="gramEnd"/>
      <w:r>
        <w:rPr>
          <w:sz w:val="28"/>
        </w:rPr>
        <w:t xml:space="preserve"> point of view carelessly.</w:t>
      </w:r>
    </w:p>
    <w:p w:rsidR="00A42392" w:rsidRDefault="00A42392" w:rsidP="00A42392">
      <w:pPr>
        <w:rPr>
          <w:sz w:val="28"/>
        </w:rPr>
      </w:pPr>
    </w:p>
    <w:p w:rsidR="00A42392" w:rsidRDefault="00A42392" w:rsidP="00CF2BA2">
      <w:pPr>
        <w:numPr>
          <w:ilvl w:val="1"/>
          <w:numId w:val="20"/>
        </w:numPr>
        <w:tabs>
          <w:tab w:val="clear" w:pos="1440"/>
        </w:tabs>
        <w:ind w:left="1080"/>
        <w:rPr>
          <w:sz w:val="28"/>
        </w:rPr>
      </w:pPr>
      <w:r>
        <w:rPr>
          <w:sz w:val="28"/>
        </w:rPr>
        <w:t xml:space="preserve">_________________________ </w:t>
      </w:r>
      <w:proofErr w:type="gramStart"/>
      <w:r>
        <w:rPr>
          <w:sz w:val="28"/>
        </w:rPr>
        <w:t>in</w:t>
      </w:r>
      <w:proofErr w:type="gramEnd"/>
      <w:r>
        <w:rPr>
          <w:sz w:val="28"/>
        </w:rPr>
        <w:t xml:space="preserve"> a hazy, uncertain manner.</w:t>
      </w:r>
    </w:p>
    <w:p w:rsidR="00A42392" w:rsidRDefault="00A42392" w:rsidP="00A42392">
      <w:pPr>
        <w:rPr>
          <w:sz w:val="28"/>
        </w:rPr>
      </w:pPr>
    </w:p>
    <w:p w:rsidR="00A42392" w:rsidRDefault="00A42392" w:rsidP="00A42392">
      <w:pPr>
        <w:ind w:left="720"/>
        <w:rPr>
          <w:sz w:val="28"/>
        </w:rPr>
      </w:pPr>
    </w:p>
    <w:p w:rsidR="00A42392" w:rsidRDefault="00A42392" w:rsidP="00CF2BA2">
      <w:pPr>
        <w:numPr>
          <w:ilvl w:val="0"/>
          <w:numId w:val="20"/>
        </w:numPr>
        <w:rPr>
          <w:sz w:val="28"/>
        </w:rPr>
      </w:pPr>
      <w:r>
        <w:rPr>
          <w:sz w:val="28"/>
        </w:rPr>
        <w:t>Means of Securing Unity in the Composition</w:t>
      </w:r>
    </w:p>
    <w:p w:rsidR="00A42392" w:rsidRDefault="00A42392" w:rsidP="00A42392">
      <w:pPr>
        <w:ind w:left="360"/>
        <w:rPr>
          <w:sz w:val="28"/>
        </w:rPr>
      </w:pPr>
    </w:p>
    <w:p w:rsidR="00A42392" w:rsidRDefault="00A42392" w:rsidP="00CF2BA2">
      <w:pPr>
        <w:numPr>
          <w:ilvl w:val="1"/>
          <w:numId w:val="20"/>
        </w:numPr>
        <w:tabs>
          <w:tab w:val="clear" w:pos="1440"/>
        </w:tabs>
        <w:ind w:left="1080"/>
        <w:rPr>
          <w:sz w:val="28"/>
        </w:rPr>
      </w:pPr>
      <w:r>
        <w:rPr>
          <w:sz w:val="28"/>
        </w:rPr>
        <w:t>Keep definitely in mind the _________________________ or idea.</w:t>
      </w:r>
    </w:p>
    <w:p w:rsidR="00A42392" w:rsidRDefault="00A42392" w:rsidP="00A42392">
      <w:pPr>
        <w:jc w:val="center"/>
        <w:rPr>
          <w:i/>
          <w:iCs/>
          <w:sz w:val="28"/>
        </w:rPr>
      </w:pPr>
      <w:r>
        <w:rPr>
          <w:i/>
          <w:iCs/>
          <w:sz w:val="28"/>
        </w:rPr>
        <w:t>What Belongs?</w:t>
      </w:r>
    </w:p>
    <w:p w:rsidR="00A42392" w:rsidRDefault="00A42392" w:rsidP="00A42392">
      <w:pPr>
        <w:jc w:val="center"/>
        <w:rPr>
          <w:i/>
          <w:iCs/>
          <w:sz w:val="28"/>
        </w:rPr>
      </w:pPr>
    </w:p>
    <w:p w:rsidR="00A42392" w:rsidRDefault="00A42392" w:rsidP="00CF2BA2">
      <w:pPr>
        <w:numPr>
          <w:ilvl w:val="1"/>
          <w:numId w:val="20"/>
        </w:numPr>
        <w:tabs>
          <w:tab w:val="clear" w:pos="1440"/>
        </w:tabs>
        <w:ind w:left="1080"/>
        <w:rPr>
          <w:sz w:val="28"/>
        </w:rPr>
      </w:pPr>
      <w:r>
        <w:rPr>
          <w:sz w:val="28"/>
        </w:rPr>
        <w:t>Determine the _________________________ and hold firmly to it.</w:t>
      </w:r>
    </w:p>
    <w:p w:rsidR="00A42392" w:rsidRDefault="00A42392" w:rsidP="00A42392">
      <w:pPr>
        <w:ind w:left="720"/>
        <w:rPr>
          <w:sz w:val="28"/>
        </w:rPr>
      </w:pPr>
    </w:p>
    <w:p w:rsidR="00A42392" w:rsidRDefault="00A42392" w:rsidP="00A42392">
      <w:pPr>
        <w:ind w:left="720"/>
        <w:jc w:val="center"/>
        <w:rPr>
          <w:i/>
          <w:iCs/>
          <w:sz w:val="28"/>
        </w:rPr>
      </w:pPr>
      <w:r>
        <w:rPr>
          <w:i/>
          <w:iCs/>
          <w:sz w:val="28"/>
        </w:rPr>
        <w:t>What is it?</w:t>
      </w:r>
    </w:p>
    <w:p w:rsidR="00A42392" w:rsidRDefault="00A42392" w:rsidP="00A42392">
      <w:pPr>
        <w:ind w:left="720"/>
        <w:jc w:val="center"/>
        <w:rPr>
          <w:i/>
          <w:iCs/>
          <w:sz w:val="28"/>
        </w:rPr>
      </w:pPr>
    </w:p>
    <w:p w:rsidR="00A42392" w:rsidRDefault="00A42392" w:rsidP="00A42392">
      <w:pPr>
        <w:ind w:left="720"/>
        <w:jc w:val="center"/>
        <w:rPr>
          <w:i/>
          <w:iCs/>
          <w:sz w:val="28"/>
        </w:rPr>
      </w:pPr>
    </w:p>
    <w:p w:rsidR="00A42392" w:rsidRDefault="00A42392" w:rsidP="00A42392">
      <w:pPr>
        <w:ind w:left="720"/>
        <w:rPr>
          <w:sz w:val="28"/>
        </w:rPr>
      </w:pPr>
    </w:p>
    <w:p w:rsidR="00A42392" w:rsidRDefault="00A42392" w:rsidP="00CF2BA2">
      <w:pPr>
        <w:numPr>
          <w:ilvl w:val="1"/>
          <w:numId w:val="20"/>
        </w:numPr>
        <w:tabs>
          <w:tab w:val="clear" w:pos="1440"/>
        </w:tabs>
        <w:ind w:left="1080"/>
        <w:rPr>
          <w:sz w:val="28"/>
        </w:rPr>
      </w:pPr>
      <w:r>
        <w:rPr>
          <w:sz w:val="28"/>
        </w:rPr>
        <w:t>Secure a good _________________________.</w:t>
      </w:r>
    </w:p>
    <w:p w:rsidR="00A42392" w:rsidRDefault="00A42392" w:rsidP="00A42392">
      <w:pPr>
        <w:rPr>
          <w:sz w:val="28"/>
        </w:rPr>
      </w:pPr>
    </w:p>
    <w:p w:rsidR="00A42392" w:rsidRDefault="00A42392" w:rsidP="00CF2BA2">
      <w:pPr>
        <w:numPr>
          <w:ilvl w:val="1"/>
          <w:numId w:val="20"/>
        </w:numPr>
        <w:tabs>
          <w:tab w:val="clear" w:pos="1440"/>
        </w:tabs>
        <w:ind w:left="1080"/>
        <w:rPr>
          <w:sz w:val="28"/>
        </w:rPr>
      </w:pPr>
      <w:r>
        <w:rPr>
          <w:sz w:val="28"/>
        </w:rPr>
        <w:t>Avoid _________________________.</w:t>
      </w:r>
    </w:p>
    <w:p w:rsidR="00A42392" w:rsidRDefault="00A42392" w:rsidP="00A42392">
      <w:pPr>
        <w:rPr>
          <w:sz w:val="28"/>
        </w:rPr>
      </w:pPr>
    </w:p>
    <w:p w:rsidR="00A42392" w:rsidRDefault="00A42392" w:rsidP="00A42392">
      <w:pPr>
        <w:rPr>
          <w:sz w:val="28"/>
        </w:rPr>
      </w:pPr>
      <w:r>
        <w:rPr>
          <w:noProof/>
          <w:sz w:val="20"/>
        </w:rPr>
        <w:drawing>
          <wp:anchor distT="0" distB="0" distL="114300" distR="114300" simplePos="0" relativeHeight="251844608" behindDoc="0" locked="0" layoutInCell="1" allowOverlap="1">
            <wp:simplePos x="0" y="0"/>
            <wp:positionH relativeFrom="column">
              <wp:posOffset>3479800</wp:posOffset>
            </wp:positionH>
            <wp:positionV relativeFrom="paragraph">
              <wp:posOffset>144780</wp:posOffset>
            </wp:positionV>
            <wp:extent cx="1701800" cy="1485900"/>
            <wp:effectExtent l="19050" t="0" r="0" b="0"/>
            <wp:wrapNone/>
            <wp:docPr id="1465" name="Picture 1465" descr="frogs in coh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frogs in coherence"/>
                    <pic:cNvPicPr>
                      <a:picLocks noChangeAspect="1" noChangeArrowheads="1"/>
                    </pic:cNvPicPr>
                  </pic:nvPicPr>
                  <pic:blipFill>
                    <a:blip r:embed="rId17" cstate="print"/>
                    <a:srcRect/>
                    <a:stretch>
                      <a:fillRect/>
                    </a:stretch>
                  </pic:blipFill>
                  <pic:spPr bwMode="auto">
                    <a:xfrm>
                      <a:off x="0" y="0"/>
                      <a:ext cx="1701800" cy="1485900"/>
                    </a:xfrm>
                    <a:prstGeom prst="rect">
                      <a:avLst/>
                    </a:prstGeom>
                    <a:noFill/>
                    <a:ln w="9525">
                      <a:noFill/>
                      <a:miter lim="800000"/>
                      <a:headEnd/>
                      <a:tailEnd/>
                    </a:ln>
                  </pic:spPr>
                </pic:pic>
              </a:graphicData>
            </a:graphic>
          </wp:anchor>
        </w:drawing>
      </w: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pStyle w:val="Heading1"/>
        <w:jc w:val="left"/>
        <w:rPr>
          <w:sz w:val="36"/>
        </w:rPr>
      </w:pPr>
      <w:bookmarkStart w:id="19" w:name="_Toc306946791"/>
      <w:r>
        <w:rPr>
          <w:sz w:val="36"/>
        </w:rPr>
        <w:t>II. Coherence</w:t>
      </w:r>
      <w:bookmarkEnd w:id="19"/>
    </w:p>
    <w:p w:rsidR="00A42392" w:rsidRDefault="00A42392" w:rsidP="00A42392">
      <w:pPr>
        <w:rPr>
          <w:sz w:val="28"/>
        </w:rPr>
      </w:pPr>
      <w:r>
        <w:tab/>
      </w:r>
      <w:r>
        <w:rPr>
          <w:sz w:val="28"/>
        </w:rPr>
        <w:t>(SENSE)</w:t>
      </w:r>
    </w:p>
    <w:p w:rsidR="00A42392" w:rsidRDefault="00A42392" w:rsidP="00A42392"/>
    <w:p w:rsidR="00A42392" w:rsidRDefault="00A42392" w:rsidP="00A42392"/>
    <w:p w:rsidR="00A42392" w:rsidRDefault="00A42392" w:rsidP="00CF2BA2">
      <w:pPr>
        <w:pStyle w:val="Heading2"/>
        <w:numPr>
          <w:ilvl w:val="1"/>
          <w:numId w:val="21"/>
        </w:numPr>
        <w:tabs>
          <w:tab w:val="clear" w:pos="1440"/>
        </w:tabs>
        <w:ind w:left="720"/>
      </w:pPr>
      <w:bookmarkStart w:id="20" w:name="_Toc306946792"/>
      <w:r>
        <w:t>The Law of Coherence</w:t>
      </w:r>
      <w:bookmarkEnd w:id="20"/>
    </w:p>
    <w:p w:rsidR="00A42392" w:rsidRDefault="00A42392" w:rsidP="00A42392"/>
    <w:p w:rsidR="00A42392" w:rsidRDefault="006D482A" w:rsidP="00A42392">
      <w:r w:rsidRPr="006D482A">
        <w:rPr>
          <w:noProof/>
          <w:sz w:val="20"/>
        </w:rPr>
        <w:pict>
          <v:shape id="_x0000_s93624" type="#_x0000_t202" style="position:absolute;margin-left:36pt;margin-top:5pt;width:369pt;height:1in;z-index:-251472896;mso-wrap-edited:f" wrapcoords="-43 0 -43 21600 21643 21600 21643 0 -43 0" fillcolor="#dcdcdc">
            <v:textbox>
              <w:txbxContent>
                <w:p w:rsidR="009576A3" w:rsidRDefault="009576A3" w:rsidP="00A42392"/>
              </w:txbxContent>
            </v:textbox>
          </v:shape>
        </w:pict>
      </w:r>
    </w:p>
    <w:p w:rsidR="00A42392" w:rsidRDefault="00A42392" w:rsidP="00A42392">
      <w:pPr>
        <w:pStyle w:val="BlockText"/>
      </w:pPr>
      <w:r>
        <w:t>All ideas that are connected in thought must be grouped together and the principal topics in a composition must be arranged according to their natural logical order.</w:t>
      </w:r>
    </w:p>
    <w:p w:rsidR="00A42392" w:rsidRDefault="00A42392" w:rsidP="00A42392"/>
    <w:p w:rsidR="00A42392" w:rsidRDefault="00A42392" w:rsidP="00A42392"/>
    <w:p w:rsidR="00A42392" w:rsidRDefault="00A42392" w:rsidP="00CF2BA2">
      <w:pPr>
        <w:pStyle w:val="Heading2"/>
        <w:numPr>
          <w:ilvl w:val="1"/>
          <w:numId w:val="21"/>
        </w:numPr>
        <w:tabs>
          <w:tab w:val="clear" w:pos="1440"/>
        </w:tabs>
        <w:ind w:left="720"/>
      </w:pPr>
      <w:bookmarkStart w:id="21" w:name="_Toc306946793"/>
      <w:r>
        <w:t>Hindrances to Coherence in the Composition</w:t>
      </w:r>
      <w:bookmarkEnd w:id="21"/>
    </w:p>
    <w:p w:rsidR="00A42392" w:rsidRDefault="00A42392" w:rsidP="00A42392">
      <w:pPr>
        <w:ind w:left="360"/>
        <w:rPr>
          <w:sz w:val="28"/>
        </w:rPr>
      </w:pPr>
    </w:p>
    <w:p w:rsidR="00A42392" w:rsidRDefault="00A42392" w:rsidP="00CF2BA2">
      <w:pPr>
        <w:numPr>
          <w:ilvl w:val="0"/>
          <w:numId w:val="22"/>
        </w:numPr>
        <w:tabs>
          <w:tab w:val="clear" w:pos="1440"/>
        </w:tabs>
        <w:ind w:left="1080"/>
        <w:rPr>
          <w:sz w:val="28"/>
        </w:rPr>
      </w:pPr>
      <w:r>
        <w:rPr>
          <w:sz w:val="28"/>
        </w:rPr>
        <w:t>Lack of definiteness in the _________________________.</w:t>
      </w:r>
    </w:p>
    <w:p w:rsidR="00A42392" w:rsidRDefault="00A42392" w:rsidP="00A42392">
      <w:pPr>
        <w:ind w:left="720"/>
        <w:rPr>
          <w:sz w:val="28"/>
        </w:rPr>
      </w:pPr>
    </w:p>
    <w:p w:rsidR="00A42392" w:rsidRDefault="00A42392" w:rsidP="00CF2BA2">
      <w:pPr>
        <w:numPr>
          <w:ilvl w:val="0"/>
          <w:numId w:val="22"/>
        </w:numPr>
        <w:tabs>
          <w:tab w:val="clear" w:pos="1440"/>
        </w:tabs>
        <w:ind w:left="1080"/>
        <w:rPr>
          <w:sz w:val="28"/>
        </w:rPr>
      </w:pPr>
      <w:r>
        <w:rPr>
          <w:sz w:val="28"/>
        </w:rPr>
        <w:t>Lack of _________________________ words and paragraphs to show the order and the relation of the parts.</w:t>
      </w: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r>
        <w:rPr>
          <w:sz w:val="28"/>
        </w:rPr>
        <w:t>C. Means of Securing Coherence</w:t>
      </w:r>
    </w:p>
    <w:p w:rsidR="00A42392" w:rsidRDefault="00A42392" w:rsidP="00A42392">
      <w:pPr>
        <w:ind w:left="1080"/>
        <w:rPr>
          <w:sz w:val="28"/>
        </w:rPr>
      </w:pPr>
    </w:p>
    <w:p w:rsidR="00A42392" w:rsidRDefault="00A42392" w:rsidP="00CF2BA2">
      <w:pPr>
        <w:numPr>
          <w:ilvl w:val="0"/>
          <w:numId w:val="23"/>
        </w:numPr>
        <w:ind w:left="1080"/>
        <w:rPr>
          <w:sz w:val="28"/>
        </w:rPr>
      </w:pPr>
      <w:r>
        <w:rPr>
          <w:sz w:val="28"/>
        </w:rPr>
        <w:t>Seek a definite, natural and logical _________________________.</w:t>
      </w:r>
    </w:p>
    <w:p w:rsidR="00A42392" w:rsidRDefault="00A42392" w:rsidP="00A42392">
      <w:pPr>
        <w:ind w:left="720"/>
        <w:rPr>
          <w:sz w:val="28"/>
        </w:rPr>
      </w:pPr>
    </w:p>
    <w:p w:rsidR="00A42392" w:rsidRDefault="00A42392" w:rsidP="00CF2BA2">
      <w:pPr>
        <w:numPr>
          <w:ilvl w:val="3"/>
          <w:numId w:val="12"/>
        </w:numPr>
        <w:tabs>
          <w:tab w:val="clear" w:pos="2880"/>
        </w:tabs>
        <w:ind w:left="1440"/>
        <w:rPr>
          <w:sz w:val="28"/>
        </w:rPr>
      </w:pPr>
      <w:r>
        <w:rPr>
          <w:sz w:val="28"/>
        </w:rPr>
        <w:t>We can use _____________________ order.</w:t>
      </w:r>
    </w:p>
    <w:p w:rsidR="00A42392" w:rsidRDefault="00A42392" w:rsidP="00A42392">
      <w:pPr>
        <w:ind w:left="1080"/>
        <w:rPr>
          <w:sz w:val="28"/>
        </w:rPr>
      </w:pPr>
    </w:p>
    <w:p w:rsidR="00A42392" w:rsidRDefault="00A42392" w:rsidP="00CF2BA2">
      <w:pPr>
        <w:numPr>
          <w:ilvl w:val="3"/>
          <w:numId w:val="12"/>
        </w:numPr>
        <w:tabs>
          <w:tab w:val="clear" w:pos="2880"/>
        </w:tabs>
        <w:ind w:left="1440"/>
        <w:rPr>
          <w:sz w:val="28"/>
        </w:rPr>
      </w:pPr>
      <w:proofErr w:type="gramStart"/>
      <w:r>
        <w:rPr>
          <w:sz w:val="28"/>
        </w:rPr>
        <w:t>Do not start</w:t>
      </w:r>
      <w:proofErr w:type="gramEnd"/>
      <w:r>
        <w:rPr>
          <w:sz w:val="28"/>
        </w:rPr>
        <w:t xml:space="preserve"> out with what would upset your audience; build _____________________ first.</w:t>
      </w:r>
    </w:p>
    <w:p w:rsidR="00A42392" w:rsidRDefault="00A42392" w:rsidP="00A42392">
      <w:pPr>
        <w:rPr>
          <w:sz w:val="28"/>
        </w:rPr>
      </w:pPr>
    </w:p>
    <w:p w:rsidR="00A42392" w:rsidRDefault="00A42392" w:rsidP="00CF2BA2">
      <w:pPr>
        <w:numPr>
          <w:ilvl w:val="0"/>
          <w:numId w:val="23"/>
        </w:numPr>
        <w:ind w:left="1080"/>
        <w:rPr>
          <w:sz w:val="28"/>
        </w:rPr>
      </w:pPr>
      <w:r>
        <w:rPr>
          <w:sz w:val="28"/>
        </w:rPr>
        <w:t>Use _____________________ words and sentences</w:t>
      </w:r>
    </w:p>
    <w:p w:rsidR="00A42392" w:rsidRDefault="00A42392" w:rsidP="00A42392">
      <w:pPr>
        <w:ind w:left="1080"/>
        <w:rPr>
          <w:sz w:val="28"/>
        </w:rPr>
      </w:pPr>
      <w:r>
        <w:rPr>
          <w:sz w:val="28"/>
        </w:rPr>
        <w:t>(Transitional paragraphs)</w:t>
      </w:r>
    </w:p>
    <w:p w:rsidR="00A42392" w:rsidRDefault="00A42392" w:rsidP="00A42392"/>
    <w:p w:rsidR="00A42392" w:rsidRDefault="00A42392" w:rsidP="00A42392">
      <w:pPr>
        <w:rPr>
          <w:sz w:val="28"/>
        </w:rPr>
      </w:pPr>
    </w:p>
    <w:p w:rsidR="00A42392" w:rsidRDefault="00A42392" w:rsidP="00A42392">
      <w:pPr>
        <w:rPr>
          <w:sz w:val="28"/>
        </w:rPr>
      </w:pPr>
    </w:p>
    <w:p w:rsidR="00A42392" w:rsidRDefault="00A42392" w:rsidP="00A42392">
      <w:pPr>
        <w:rPr>
          <w:sz w:val="28"/>
        </w:rPr>
      </w:pPr>
      <w:r>
        <w:rPr>
          <w:noProof/>
          <w:sz w:val="20"/>
        </w:rPr>
        <w:drawing>
          <wp:anchor distT="0" distB="0" distL="114300" distR="114300" simplePos="0" relativeHeight="251846656" behindDoc="0" locked="0" layoutInCell="1" allowOverlap="1">
            <wp:simplePos x="0" y="0"/>
            <wp:positionH relativeFrom="column">
              <wp:posOffset>2971800</wp:posOffset>
            </wp:positionH>
            <wp:positionV relativeFrom="paragraph">
              <wp:posOffset>17780</wp:posOffset>
            </wp:positionV>
            <wp:extent cx="2221865" cy="1663700"/>
            <wp:effectExtent l="19050" t="0" r="6985" b="0"/>
            <wp:wrapNone/>
            <wp:docPr id="1467" name="Picture 1467" descr="giraffe drinking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giraffe drinking water"/>
                    <pic:cNvPicPr>
                      <a:picLocks noChangeAspect="1" noChangeArrowheads="1"/>
                    </pic:cNvPicPr>
                  </pic:nvPicPr>
                  <pic:blipFill>
                    <a:blip r:embed="rId18" cstate="print"/>
                    <a:srcRect/>
                    <a:stretch>
                      <a:fillRect/>
                    </a:stretch>
                  </pic:blipFill>
                  <pic:spPr bwMode="auto">
                    <a:xfrm>
                      <a:off x="0" y="0"/>
                      <a:ext cx="2221865" cy="1663700"/>
                    </a:xfrm>
                    <a:prstGeom prst="rect">
                      <a:avLst/>
                    </a:prstGeom>
                    <a:noFill/>
                    <a:ln w="9525">
                      <a:noFill/>
                      <a:miter lim="800000"/>
                      <a:headEnd/>
                      <a:tailEnd/>
                    </a:ln>
                  </pic:spPr>
                </pic:pic>
              </a:graphicData>
            </a:graphic>
          </wp:anchor>
        </w:drawing>
      </w: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pStyle w:val="Heading1"/>
        <w:jc w:val="left"/>
        <w:rPr>
          <w:sz w:val="36"/>
        </w:rPr>
      </w:pPr>
      <w:bookmarkStart w:id="22" w:name="_Toc306946794"/>
      <w:r>
        <w:rPr>
          <w:sz w:val="36"/>
        </w:rPr>
        <w:t>III. Emphasis</w:t>
      </w:r>
      <w:bookmarkEnd w:id="22"/>
    </w:p>
    <w:p w:rsidR="00A42392" w:rsidRDefault="00A42392" w:rsidP="00A42392">
      <w:pPr>
        <w:rPr>
          <w:sz w:val="28"/>
        </w:rPr>
      </w:pPr>
      <w:r>
        <w:tab/>
      </w:r>
      <w:r>
        <w:rPr>
          <w:sz w:val="28"/>
        </w:rPr>
        <w:t>(IMPORTANT)</w:t>
      </w:r>
    </w:p>
    <w:p w:rsidR="00A42392" w:rsidRDefault="00A42392" w:rsidP="00A42392"/>
    <w:p w:rsidR="00A42392" w:rsidRDefault="00A42392" w:rsidP="00A42392"/>
    <w:p w:rsidR="00A42392" w:rsidRDefault="00A42392" w:rsidP="00CF2BA2">
      <w:pPr>
        <w:pStyle w:val="Heading2"/>
        <w:numPr>
          <w:ilvl w:val="2"/>
          <w:numId w:val="23"/>
        </w:numPr>
        <w:tabs>
          <w:tab w:val="clear" w:pos="2340"/>
        </w:tabs>
        <w:ind w:left="720"/>
      </w:pPr>
      <w:bookmarkStart w:id="23" w:name="_Toc306946795"/>
      <w:r>
        <w:t>The Law of Emphasis</w:t>
      </w:r>
      <w:bookmarkEnd w:id="23"/>
    </w:p>
    <w:p w:rsidR="00A42392" w:rsidRDefault="00A42392" w:rsidP="00A42392"/>
    <w:p w:rsidR="00A42392" w:rsidRDefault="006D482A" w:rsidP="00A42392">
      <w:r w:rsidRPr="006D482A">
        <w:rPr>
          <w:noProof/>
          <w:sz w:val="20"/>
        </w:rPr>
        <w:pict>
          <v:shape id="_x0000_s93626" type="#_x0000_t202" style="position:absolute;margin-left:36pt;margin-top:5pt;width:369pt;height:80.75pt;z-index:-251470848;mso-wrap-edited:f" wrapcoords="-43 0 -43 21600 21643 21600 21643 0 -43 0" fillcolor="#dcdcdc">
            <v:textbox>
              <w:txbxContent>
                <w:p w:rsidR="009576A3" w:rsidRDefault="009576A3" w:rsidP="00A42392"/>
              </w:txbxContent>
            </v:textbox>
          </v:shape>
        </w:pict>
      </w:r>
    </w:p>
    <w:p w:rsidR="00A42392" w:rsidRDefault="00A42392" w:rsidP="00A42392">
      <w:pPr>
        <w:pStyle w:val="BlockText"/>
      </w:pPr>
      <w:r>
        <w:t>The important topics of a composition must be given their correct proportion of space and that, whenever possible, the most important topic be placed so as to attract the attention of the reader.</w:t>
      </w:r>
    </w:p>
    <w:p w:rsidR="00A42392" w:rsidRDefault="00A42392" w:rsidP="00A42392"/>
    <w:p w:rsidR="00A42392" w:rsidRDefault="00A42392" w:rsidP="00A42392"/>
    <w:p w:rsidR="00A42392" w:rsidRDefault="00A42392" w:rsidP="00CF2BA2">
      <w:pPr>
        <w:pStyle w:val="BodyText"/>
        <w:numPr>
          <w:ilvl w:val="1"/>
          <w:numId w:val="15"/>
        </w:numPr>
        <w:jc w:val="left"/>
      </w:pPr>
      <w:r>
        <w:t>Which ideas should be developed most fully?</w:t>
      </w:r>
    </w:p>
    <w:p w:rsidR="00A42392" w:rsidRDefault="00A42392" w:rsidP="00CF2BA2">
      <w:pPr>
        <w:numPr>
          <w:ilvl w:val="1"/>
          <w:numId w:val="15"/>
        </w:numPr>
        <w:rPr>
          <w:sz w:val="28"/>
        </w:rPr>
      </w:pPr>
      <w:r>
        <w:rPr>
          <w:sz w:val="28"/>
        </w:rPr>
        <w:t>Which ideas should be reserved for an emphatic ending?</w:t>
      </w:r>
    </w:p>
    <w:p w:rsidR="00A42392" w:rsidRDefault="00A42392" w:rsidP="00A42392">
      <w:pPr>
        <w:rPr>
          <w:sz w:val="28"/>
        </w:rPr>
      </w:pPr>
    </w:p>
    <w:p w:rsidR="00A42392" w:rsidRDefault="00A42392" w:rsidP="00A42392">
      <w:pPr>
        <w:rPr>
          <w:sz w:val="28"/>
        </w:rPr>
      </w:pPr>
    </w:p>
    <w:p w:rsidR="00A42392" w:rsidRDefault="00A42392" w:rsidP="00CF2BA2">
      <w:pPr>
        <w:pStyle w:val="Heading2"/>
        <w:numPr>
          <w:ilvl w:val="1"/>
          <w:numId w:val="21"/>
        </w:numPr>
        <w:tabs>
          <w:tab w:val="clear" w:pos="1440"/>
        </w:tabs>
        <w:ind w:left="720"/>
      </w:pPr>
      <w:bookmarkStart w:id="24" w:name="_Toc306946796"/>
      <w:r>
        <w:t>Hindrances to Emphasis in the Composition</w:t>
      </w:r>
      <w:bookmarkEnd w:id="24"/>
    </w:p>
    <w:p w:rsidR="00A42392" w:rsidRDefault="00A42392" w:rsidP="00A42392">
      <w:pPr>
        <w:ind w:left="360"/>
        <w:rPr>
          <w:sz w:val="28"/>
        </w:rPr>
      </w:pPr>
    </w:p>
    <w:p w:rsidR="00A42392" w:rsidRDefault="00A42392" w:rsidP="00CF2BA2">
      <w:pPr>
        <w:numPr>
          <w:ilvl w:val="0"/>
          <w:numId w:val="25"/>
        </w:numPr>
        <w:rPr>
          <w:sz w:val="28"/>
        </w:rPr>
      </w:pPr>
      <w:r>
        <w:rPr>
          <w:sz w:val="28"/>
        </w:rPr>
        <w:t>Lack of _________________________.</w:t>
      </w:r>
    </w:p>
    <w:p w:rsidR="00A42392" w:rsidRDefault="00A42392" w:rsidP="00A42392">
      <w:pPr>
        <w:ind w:left="1080"/>
        <w:rPr>
          <w:sz w:val="28"/>
        </w:rPr>
      </w:pPr>
    </w:p>
    <w:p w:rsidR="00A42392" w:rsidRDefault="00A42392" w:rsidP="00CF2BA2">
      <w:pPr>
        <w:numPr>
          <w:ilvl w:val="0"/>
          <w:numId w:val="25"/>
        </w:numPr>
        <w:rPr>
          <w:sz w:val="28"/>
        </w:rPr>
      </w:pPr>
      <w:r>
        <w:rPr>
          <w:sz w:val="28"/>
        </w:rPr>
        <w:t>A weak and ineffective _______________________________.</w:t>
      </w:r>
    </w:p>
    <w:p w:rsidR="00A42392" w:rsidRDefault="00A42392" w:rsidP="00A42392">
      <w:pPr>
        <w:rPr>
          <w:sz w:val="28"/>
        </w:rPr>
      </w:pPr>
    </w:p>
    <w:p w:rsidR="00A42392" w:rsidRDefault="00A42392" w:rsidP="00A42392">
      <w:pPr>
        <w:rPr>
          <w:sz w:val="28"/>
        </w:rPr>
      </w:pPr>
      <w:r>
        <w:rPr>
          <w:sz w:val="28"/>
        </w:rPr>
        <w:t>C. Means of Securing Emphasis in the Composition</w:t>
      </w:r>
    </w:p>
    <w:p w:rsidR="00A42392" w:rsidRDefault="00A42392" w:rsidP="00A42392">
      <w:pPr>
        <w:rPr>
          <w:sz w:val="28"/>
        </w:rPr>
      </w:pPr>
    </w:p>
    <w:p w:rsidR="00A42392" w:rsidRDefault="00A42392" w:rsidP="00CF2BA2">
      <w:pPr>
        <w:numPr>
          <w:ilvl w:val="0"/>
          <w:numId w:val="26"/>
        </w:numPr>
        <w:spacing w:line="360" w:lineRule="auto"/>
        <w:rPr>
          <w:sz w:val="28"/>
        </w:rPr>
      </w:pPr>
      <w:r>
        <w:rPr>
          <w:sz w:val="28"/>
        </w:rPr>
        <w:t>Weigh carefully the relative _____________________ of ideas and give them _____________________ according to their importance.</w:t>
      </w:r>
    </w:p>
    <w:p w:rsidR="00A42392" w:rsidRDefault="00A42392" w:rsidP="00A42392">
      <w:pPr>
        <w:ind w:left="360"/>
        <w:rPr>
          <w:sz w:val="28"/>
        </w:rPr>
      </w:pPr>
    </w:p>
    <w:p w:rsidR="00A42392" w:rsidRDefault="00A42392" w:rsidP="00CF2BA2">
      <w:pPr>
        <w:numPr>
          <w:ilvl w:val="0"/>
          <w:numId w:val="26"/>
        </w:numPr>
        <w:spacing w:line="360" w:lineRule="auto"/>
        <w:rPr>
          <w:sz w:val="28"/>
        </w:rPr>
      </w:pPr>
      <w:r>
        <w:rPr>
          <w:sz w:val="28"/>
        </w:rPr>
        <w:t>Arrange the most _____________________ ideas so as to occupy the _____________________ places—the beginning or the ending.</w:t>
      </w:r>
    </w:p>
    <w:p w:rsidR="00A42392" w:rsidRDefault="00A42392" w:rsidP="00A42392">
      <w:pPr>
        <w:rPr>
          <w:sz w:val="28"/>
        </w:rPr>
      </w:pPr>
    </w:p>
    <w:p w:rsidR="00A42392" w:rsidRDefault="00A42392" w:rsidP="00CF2BA2">
      <w:pPr>
        <w:numPr>
          <w:ilvl w:val="0"/>
          <w:numId w:val="26"/>
        </w:numPr>
        <w:rPr>
          <w:sz w:val="28"/>
        </w:rPr>
      </w:pPr>
      <w:r>
        <w:rPr>
          <w:sz w:val="28"/>
        </w:rPr>
        <w:t>Employ the _____________________.</w:t>
      </w:r>
    </w:p>
    <w:p w:rsidR="00A42392" w:rsidRDefault="00A42392" w:rsidP="00A42392">
      <w:pPr>
        <w:rPr>
          <w:sz w:val="28"/>
        </w:rPr>
      </w:pPr>
    </w:p>
    <w:p w:rsidR="00A42392" w:rsidRDefault="00A42392" w:rsidP="00A42392">
      <w:pPr>
        <w:rPr>
          <w:sz w:val="28"/>
        </w:rPr>
      </w:pPr>
    </w:p>
    <w:p w:rsidR="00A42392" w:rsidRDefault="00A42392" w:rsidP="00A42392">
      <w:pPr>
        <w:ind w:left="720"/>
        <w:rPr>
          <w:sz w:val="28"/>
        </w:rPr>
      </w:pPr>
      <w:r>
        <w:rPr>
          <w:sz w:val="28"/>
        </w:rPr>
        <w:t>What is it?</w:t>
      </w:r>
    </w:p>
    <w:p w:rsidR="00A42392" w:rsidRDefault="00A42392" w:rsidP="00A42392"/>
    <w:p w:rsidR="00A42392" w:rsidRDefault="00A42392" w:rsidP="00A42392"/>
    <w:p w:rsidR="00A42392" w:rsidRDefault="00A42392" w:rsidP="00A42392"/>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rPr>
          <w:sz w:val="28"/>
        </w:rPr>
      </w:pPr>
      <w:r>
        <w:rPr>
          <w:noProof/>
          <w:sz w:val="20"/>
        </w:rPr>
        <w:drawing>
          <wp:anchor distT="0" distB="0" distL="114300" distR="114300" simplePos="0" relativeHeight="251848704" behindDoc="0" locked="0" layoutInCell="1" allowOverlap="1">
            <wp:simplePos x="0" y="0"/>
            <wp:positionH relativeFrom="column">
              <wp:posOffset>3378200</wp:posOffset>
            </wp:positionH>
            <wp:positionV relativeFrom="paragraph">
              <wp:posOffset>1270</wp:posOffset>
            </wp:positionV>
            <wp:extent cx="1879600" cy="1790700"/>
            <wp:effectExtent l="19050" t="0" r="6350" b="0"/>
            <wp:wrapNone/>
            <wp:docPr id="1469" name="Picture 1469" descr="rab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rabbits"/>
                    <pic:cNvPicPr>
                      <a:picLocks noChangeAspect="1" noChangeArrowheads="1"/>
                    </pic:cNvPicPr>
                  </pic:nvPicPr>
                  <pic:blipFill>
                    <a:blip r:embed="rId19" cstate="print"/>
                    <a:srcRect/>
                    <a:stretch>
                      <a:fillRect/>
                    </a:stretch>
                  </pic:blipFill>
                  <pic:spPr bwMode="auto">
                    <a:xfrm>
                      <a:off x="0" y="0"/>
                      <a:ext cx="1879600" cy="1790700"/>
                    </a:xfrm>
                    <a:prstGeom prst="rect">
                      <a:avLst/>
                    </a:prstGeom>
                    <a:noFill/>
                    <a:ln w="9525">
                      <a:noFill/>
                      <a:miter lim="800000"/>
                      <a:headEnd/>
                      <a:tailEnd/>
                    </a:ln>
                  </pic:spPr>
                </pic:pic>
              </a:graphicData>
            </a:graphic>
          </wp:anchor>
        </w:drawing>
      </w: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pStyle w:val="Heading1"/>
        <w:jc w:val="left"/>
        <w:rPr>
          <w:sz w:val="36"/>
        </w:rPr>
      </w:pPr>
      <w:bookmarkStart w:id="25" w:name="_Toc306946797"/>
      <w:r>
        <w:rPr>
          <w:sz w:val="36"/>
        </w:rPr>
        <w:t>IV. Euphony</w:t>
      </w:r>
      <w:bookmarkEnd w:id="25"/>
    </w:p>
    <w:p w:rsidR="00A42392" w:rsidRDefault="00A42392" w:rsidP="00A42392">
      <w:pPr>
        <w:rPr>
          <w:sz w:val="28"/>
        </w:rPr>
      </w:pPr>
      <w:r>
        <w:tab/>
      </w:r>
      <w:r>
        <w:rPr>
          <w:sz w:val="28"/>
        </w:rPr>
        <w:t>(GOOD SOUND)</w:t>
      </w:r>
    </w:p>
    <w:p w:rsidR="00A42392" w:rsidRDefault="00A42392" w:rsidP="00A42392"/>
    <w:p w:rsidR="00A42392" w:rsidRDefault="00A42392" w:rsidP="00A42392"/>
    <w:p w:rsidR="00A42392" w:rsidRDefault="00A42392" w:rsidP="00CF2BA2">
      <w:pPr>
        <w:pStyle w:val="Heading2"/>
        <w:numPr>
          <w:ilvl w:val="1"/>
          <w:numId w:val="25"/>
        </w:numPr>
        <w:tabs>
          <w:tab w:val="clear" w:pos="2160"/>
        </w:tabs>
        <w:ind w:left="720"/>
      </w:pPr>
      <w:bookmarkStart w:id="26" w:name="_Toc306946798"/>
      <w:r>
        <w:t>The Law of Euphony</w:t>
      </w:r>
      <w:bookmarkEnd w:id="26"/>
    </w:p>
    <w:p w:rsidR="00A42392" w:rsidRDefault="00A42392" w:rsidP="00A42392"/>
    <w:p w:rsidR="00A42392" w:rsidRDefault="006D482A" w:rsidP="00A42392">
      <w:r w:rsidRPr="006D482A">
        <w:rPr>
          <w:noProof/>
          <w:sz w:val="20"/>
        </w:rPr>
        <w:pict>
          <v:shape id="_x0000_s93628" type="#_x0000_t202" style="position:absolute;margin-left:36pt;margin-top:5pt;width:369pt;height:51.75pt;z-index:-251468800;mso-wrap-edited:f" wrapcoords="-43 0 -43 21600 21643 21600 21643 0 -43 0" fillcolor="#dcdcdc">
            <v:textbox>
              <w:txbxContent>
                <w:p w:rsidR="009576A3" w:rsidRDefault="009576A3" w:rsidP="00A42392"/>
              </w:txbxContent>
            </v:textbox>
          </v:shape>
        </w:pict>
      </w:r>
    </w:p>
    <w:p w:rsidR="00A42392" w:rsidRDefault="00A42392" w:rsidP="00A42392">
      <w:pPr>
        <w:pStyle w:val="BlockText"/>
      </w:pPr>
      <w:r>
        <w:t>The sentence must be so constructed that it has a pleasing effect on the ear without sacrificing sense for sound.</w:t>
      </w:r>
    </w:p>
    <w:p w:rsidR="00A42392" w:rsidRDefault="00A42392" w:rsidP="00A42392"/>
    <w:p w:rsidR="00A42392" w:rsidRDefault="00A42392" w:rsidP="00A42392"/>
    <w:p w:rsidR="00A42392" w:rsidRDefault="00A42392" w:rsidP="00CF2BA2">
      <w:pPr>
        <w:pStyle w:val="Heading2"/>
        <w:numPr>
          <w:ilvl w:val="1"/>
          <w:numId w:val="25"/>
        </w:numPr>
        <w:tabs>
          <w:tab w:val="clear" w:pos="2160"/>
        </w:tabs>
        <w:ind w:left="720"/>
      </w:pPr>
      <w:bookmarkStart w:id="27" w:name="_Toc306946799"/>
      <w:r>
        <w:t>Hindrances to Euphony in the Composition</w:t>
      </w:r>
      <w:bookmarkEnd w:id="27"/>
    </w:p>
    <w:p w:rsidR="00A42392" w:rsidRDefault="00A42392" w:rsidP="00A42392">
      <w:pPr>
        <w:ind w:left="360"/>
        <w:rPr>
          <w:sz w:val="28"/>
        </w:rPr>
      </w:pPr>
    </w:p>
    <w:p w:rsidR="00A42392" w:rsidRDefault="00A42392" w:rsidP="00CF2BA2">
      <w:pPr>
        <w:numPr>
          <w:ilvl w:val="0"/>
          <w:numId w:val="27"/>
        </w:numPr>
        <w:tabs>
          <w:tab w:val="clear" w:pos="720"/>
        </w:tabs>
        <w:ind w:left="1080"/>
        <w:rPr>
          <w:sz w:val="28"/>
        </w:rPr>
      </w:pPr>
      <w:r>
        <w:rPr>
          <w:sz w:val="28"/>
        </w:rPr>
        <w:t>Using words, or combinations of words, which are _____________ to pronounce.</w:t>
      </w:r>
    </w:p>
    <w:p w:rsidR="00A42392" w:rsidRDefault="00A42392" w:rsidP="00A42392">
      <w:pPr>
        <w:ind w:left="720"/>
        <w:rPr>
          <w:sz w:val="28"/>
        </w:rPr>
      </w:pPr>
    </w:p>
    <w:p w:rsidR="00A42392" w:rsidRDefault="00A42392" w:rsidP="00CF2BA2">
      <w:pPr>
        <w:numPr>
          <w:ilvl w:val="0"/>
          <w:numId w:val="27"/>
        </w:numPr>
        <w:tabs>
          <w:tab w:val="clear" w:pos="720"/>
        </w:tabs>
        <w:ind w:left="1080"/>
        <w:rPr>
          <w:sz w:val="28"/>
        </w:rPr>
      </w:pPr>
      <w:r>
        <w:rPr>
          <w:sz w:val="28"/>
        </w:rPr>
        <w:t xml:space="preserve">_________________ </w:t>
      </w:r>
      <w:proofErr w:type="gramStart"/>
      <w:r>
        <w:rPr>
          <w:sz w:val="28"/>
        </w:rPr>
        <w:t>the</w:t>
      </w:r>
      <w:proofErr w:type="gramEnd"/>
      <w:r>
        <w:rPr>
          <w:sz w:val="28"/>
        </w:rPr>
        <w:t xml:space="preserve"> same word.</w:t>
      </w:r>
    </w:p>
    <w:p w:rsidR="00A42392" w:rsidRDefault="00A42392" w:rsidP="00A42392">
      <w:pPr>
        <w:rPr>
          <w:sz w:val="28"/>
        </w:rPr>
      </w:pPr>
    </w:p>
    <w:p w:rsidR="00A42392" w:rsidRDefault="00A42392" w:rsidP="00CF2BA2">
      <w:pPr>
        <w:numPr>
          <w:ilvl w:val="0"/>
          <w:numId w:val="27"/>
        </w:numPr>
        <w:tabs>
          <w:tab w:val="clear" w:pos="720"/>
        </w:tabs>
        <w:ind w:left="1080"/>
        <w:rPr>
          <w:sz w:val="28"/>
        </w:rPr>
      </w:pPr>
      <w:r>
        <w:rPr>
          <w:sz w:val="28"/>
        </w:rPr>
        <w:t xml:space="preserve">_________________ </w:t>
      </w:r>
      <w:proofErr w:type="gramStart"/>
      <w:r>
        <w:rPr>
          <w:sz w:val="28"/>
        </w:rPr>
        <w:t>like</w:t>
      </w:r>
      <w:proofErr w:type="gramEnd"/>
      <w:r>
        <w:rPr>
          <w:sz w:val="28"/>
        </w:rPr>
        <w:t xml:space="preserve"> sounds.</w:t>
      </w:r>
    </w:p>
    <w:p w:rsidR="00A42392" w:rsidRDefault="00A42392" w:rsidP="00A42392">
      <w:pPr>
        <w:rPr>
          <w:sz w:val="28"/>
        </w:rPr>
      </w:pPr>
    </w:p>
    <w:p w:rsidR="00A42392" w:rsidRDefault="00A42392" w:rsidP="00CF2BA2">
      <w:pPr>
        <w:numPr>
          <w:ilvl w:val="0"/>
          <w:numId w:val="27"/>
        </w:numPr>
        <w:tabs>
          <w:tab w:val="clear" w:pos="720"/>
        </w:tabs>
        <w:ind w:left="1080"/>
        <w:rPr>
          <w:sz w:val="28"/>
        </w:rPr>
      </w:pPr>
      <w:r>
        <w:rPr>
          <w:sz w:val="28"/>
        </w:rPr>
        <w:t>Lack of _________________.</w:t>
      </w:r>
    </w:p>
    <w:p w:rsidR="00A42392" w:rsidRDefault="00A42392" w:rsidP="00A42392">
      <w:pPr>
        <w:rPr>
          <w:sz w:val="28"/>
        </w:rPr>
      </w:pPr>
    </w:p>
    <w:p w:rsidR="00A42392" w:rsidRDefault="00A42392" w:rsidP="00CF2BA2">
      <w:pPr>
        <w:numPr>
          <w:ilvl w:val="1"/>
          <w:numId w:val="27"/>
        </w:numPr>
        <w:rPr>
          <w:sz w:val="28"/>
        </w:rPr>
      </w:pPr>
      <w:r>
        <w:rPr>
          <w:sz w:val="28"/>
        </w:rPr>
        <w:lastRenderedPageBreak/>
        <w:t>Using too many __________________________.</w:t>
      </w:r>
    </w:p>
    <w:p w:rsidR="00A42392" w:rsidRDefault="00A42392" w:rsidP="00A42392">
      <w:pPr>
        <w:ind w:left="1080"/>
        <w:rPr>
          <w:sz w:val="28"/>
        </w:rPr>
      </w:pPr>
    </w:p>
    <w:p w:rsidR="00A42392" w:rsidRDefault="00A42392" w:rsidP="00CF2BA2">
      <w:pPr>
        <w:numPr>
          <w:ilvl w:val="1"/>
          <w:numId w:val="27"/>
        </w:numPr>
        <w:rPr>
          <w:sz w:val="28"/>
        </w:rPr>
      </w:pPr>
      <w:r>
        <w:rPr>
          <w:sz w:val="28"/>
        </w:rPr>
        <w:t>Using too many __________________________.</w:t>
      </w:r>
    </w:p>
    <w:p w:rsidR="00A42392" w:rsidRDefault="00A42392" w:rsidP="00A42392"/>
    <w:p w:rsidR="00A42392" w:rsidRDefault="00A42392" w:rsidP="00A42392"/>
    <w:p w:rsidR="00A42392" w:rsidRDefault="00A42392" w:rsidP="00CF2BA2">
      <w:pPr>
        <w:pStyle w:val="Heading2"/>
        <w:numPr>
          <w:ilvl w:val="1"/>
          <w:numId w:val="25"/>
        </w:numPr>
        <w:tabs>
          <w:tab w:val="clear" w:pos="2160"/>
        </w:tabs>
        <w:ind w:left="720"/>
      </w:pPr>
      <w:bookmarkStart w:id="28" w:name="_Toc306946800"/>
      <w:r>
        <w:t>Means of Securing Euphony in the Composition</w:t>
      </w:r>
      <w:bookmarkEnd w:id="28"/>
    </w:p>
    <w:p w:rsidR="00A42392" w:rsidRDefault="00A42392" w:rsidP="00A42392"/>
    <w:p w:rsidR="00A42392" w:rsidRDefault="00A42392" w:rsidP="00CF2BA2">
      <w:pPr>
        <w:numPr>
          <w:ilvl w:val="0"/>
          <w:numId w:val="28"/>
        </w:numPr>
        <w:spacing w:line="360" w:lineRule="auto"/>
        <w:rPr>
          <w:rFonts w:ascii="Tabitha" w:hAnsi="Tabitha"/>
          <w:color w:val="FFFFFF"/>
          <w:sz w:val="28"/>
        </w:rPr>
      </w:pPr>
      <w:r>
        <w:rPr>
          <w:sz w:val="28"/>
        </w:rPr>
        <w:t>Avoid using words that are __________________________ to pronounce; avoid creating tongue twisters.</w:t>
      </w:r>
    </w:p>
    <w:p w:rsidR="00A42392" w:rsidRDefault="00A42392" w:rsidP="00A42392">
      <w:pPr>
        <w:ind w:left="360"/>
        <w:rPr>
          <w:rFonts w:ascii="Tabitha" w:hAnsi="Tabitha"/>
          <w:color w:val="FFFFFF"/>
        </w:rPr>
      </w:pPr>
    </w:p>
    <w:p w:rsidR="00A42392" w:rsidRDefault="00A42392" w:rsidP="00CF2BA2">
      <w:pPr>
        <w:numPr>
          <w:ilvl w:val="0"/>
          <w:numId w:val="28"/>
        </w:numPr>
        <w:rPr>
          <w:rFonts w:ascii="Tabitha" w:hAnsi="Tabitha"/>
          <w:color w:val="FFFFFF"/>
          <w:sz w:val="52"/>
        </w:rPr>
      </w:pPr>
      <w:r>
        <w:rPr>
          <w:sz w:val="28"/>
        </w:rPr>
        <w:t>Avoid _____________________ the same word at brief intervals.</w:t>
      </w:r>
    </w:p>
    <w:p w:rsidR="00A42392" w:rsidRDefault="00A42392" w:rsidP="00A42392">
      <w:pPr>
        <w:rPr>
          <w:sz w:val="28"/>
        </w:rPr>
      </w:pPr>
    </w:p>
    <w:p w:rsidR="00A42392" w:rsidRDefault="00A42392" w:rsidP="00A42392">
      <w:pPr>
        <w:rPr>
          <w:sz w:val="28"/>
        </w:rPr>
      </w:pPr>
      <w:r>
        <w:rPr>
          <w:sz w:val="28"/>
        </w:rPr>
        <w:t>ILLUSTRATION</w:t>
      </w:r>
    </w:p>
    <w:p w:rsidR="00A42392" w:rsidRDefault="00A42392" w:rsidP="00A42392">
      <w:pPr>
        <w:pStyle w:val="BodyText"/>
      </w:pPr>
      <w:r>
        <w:t>The general ordered the captain to order the soldiers to keep good order.</w:t>
      </w:r>
    </w:p>
    <w:p w:rsidR="00A42392" w:rsidRDefault="00A42392" w:rsidP="00A42392">
      <w:pPr>
        <w:rPr>
          <w:sz w:val="28"/>
        </w:rPr>
      </w:pPr>
      <w:r>
        <w:rPr>
          <w:sz w:val="28"/>
        </w:rPr>
        <w:t>The general directed the captain to see that the soldiers observed good order.</w:t>
      </w:r>
    </w:p>
    <w:p w:rsidR="00A42392" w:rsidRDefault="00A42392" w:rsidP="00A42392">
      <w:pPr>
        <w:rPr>
          <w:sz w:val="28"/>
        </w:rPr>
      </w:pPr>
    </w:p>
    <w:p w:rsidR="00A42392" w:rsidRDefault="00A42392" w:rsidP="00CF2BA2">
      <w:pPr>
        <w:numPr>
          <w:ilvl w:val="0"/>
          <w:numId w:val="28"/>
        </w:numPr>
        <w:rPr>
          <w:sz w:val="28"/>
        </w:rPr>
      </w:pPr>
      <w:r>
        <w:rPr>
          <w:sz w:val="28"/>
        </w:rPr>
        <w:t>Avoid the __________________________ of like sounds.</w:t>
      </w:r>
    </w:p>
    <w:p w:rsidR="00A42392" w:rsidRDefault="00A42392" w:rsidP="00A42392">
      <w:pPr>
        <w:ind w:left="360"/>
        <w:rPr>
          <w:sz w:val="28"/>
        </w:rPr>
      </w:pPr>
    </w:p>
    <w:p w:rsidR="00A42392" w:rsidRDefault="00A42392" w:rsidP="00CF2BA2">
      <w:pPr>
        <w:numPr>
          <w:ilvl w:val="0"/>
          <w:numId w:val="28"/>
        </w:numPr>
        <w:spacing w:line="360" w:lineRule="auto"/>
        <w:rPr>
          <w:rFonts w:ascii="Tabitha" w:hAnsi="Tabitha"/>
          <w:color w:val="FFFFFF"/>
          <w:sz w:val="52"/>
        </w:rPr>
      </w:pPr>
      <w:r>
        <w:rPr>
          <w:sz w:val="28"/>
        </w:rPr>
        <w:t>Arrange the words so the accents come at ____________________ intervals for the reader or speaker.</w:t>
      </w:r>
    </w:p>
    <w:p w:rsidR="00A42392" w:rsidRDefault="00A42392" w:rsidP="00A42392">
      <w:pPr>
        <w:rPr>
          <w:sz w:val="28"/>
        </w:rPr>
      </w:pPr>
    </w:p>
    <w:p w:rsidR="00A42392" w:rsidRDefault="00A42392" w:rsidP="00A42392">
      <w:pPr>
        <w:rPr>
          <w:sz w:val="28"/>
        </w:rPr>
      </w:pPr>
    </w:p>
    <w:p w:rsidR="00A42392" w:rsidRDefault="00A42392" w:rsidP="00A42392">
      <w:pPr>
        <w:ind w:left="360"/>
        <w:rPr>
          <w:sz w:val="28"/>
        </w:rPr>
      </w:pPr>
      <w:r>
        <w:rPr>
          <w:sz w:val="28"/>
        </w:rPr>
        <w:t>Rhythm:</w:t>
      </w: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r>
        <w:rPr>
          <w:sz w:val="28"/>
        </w:rPr>
        <w:t>Monosyllables:</w:t>
      </w: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p>
    <w:p w:rsidR="00A42392" w:rsidRDefault="00A42392" w:rsidP="00A42392">
      <w:pPr>
        <w:ind w:left="360"/>
        <w:rPr>
          <w:sz w:val="28"/>
        </w:rPr>
      </w:pPr>
      <w:r>
        <w:rPr>
          <w:sz w:val="28"/>
        </w:rPr>
        <w:t>Polysyllables:</w:t>
      </w: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rPr>
          <w:sz w:val="28"/>
        </w:rPr>
      </w:pPr>
    </w:p>
    <w:p w:rsidR="00A42392" w:rsidRDefault="00A42392" w:rsidP="00A42392">
      <w:pPr>
        <w:rPr>
          <w:sz w:val="28"/>
        </w:rPr>
      </w:pPr>
      <w:r>
        <w:rPr>
          <w:sz w:val="28"/>
        </w:rPr>
        <w:lastRenderedPageBreak/>
        <w:t>SUMMARY</w:t>
      </w:r>
    </w:p>
    <w:p w:rsidR="00A42392" w:rsidRDefault="00A42392" w:rsidP="00A42392">
      <w:pPr>
        <w:rPr>
          <w:i/>
          <w:iCs/>
          <w:sz w:val="28"/>
        </w:rPr>
      </w:pPr>
      <w:r>
        <w:rPr>
          <w:i/>
          <w:iCs/>
          <w:sz w:val="28"/>
        </w:rPr>
        <w:t>The writer who wishes to make the most of his ideas should see that he has:</w:t>
      </w:r>
    </w:p>
    <w:p w:rsidR="00A42392" w:rsidRDefault="00A42392" w:rsidP="00CF2BA2">
      <w:pPr>
        <w:numPr>
          <w:ilvl w:val="0"/>
          <w:numId w:val="29"/>
        </w:numPr>
        <w:rPr>
          <w:sz w:val="28"/>
        </w:rPr>
      </w:pPr>
      <w:r>
        <w:rPr>
          <w:sz w:val="28"/>
        </w:rPr>
        <w:t>Used the best of his material;</w:t>
      </w:r>
    </w:p>
    <w:p w:rsidR="00A42392" w:rsidRDefault="00A42392" w:rsidP="00CF2BA2">
      <w:pPr>
        <w:numPr>
          <w:ilvl w:val="0"/>
          <w:numId w:val="29"/>
        </w:numPr>
        <w:rPr>
          <w:sz w:val="28"/>
        </w:rPr>
      </w:pPr>
      <w:r>
        <w:rPr>
          <w:sz w:val="28"/>
        </w:rPr>
        <w:t>Arranged his thoughts logically and emphatically;</w:t>
      </w:r>
    </w:p>
    <w:p w:rsidR="00A42392" w:rsidRDefault="00A42392" w:rsidP="00CF2BA2">
      <w:pPr>
        <w:numPr>
          <w:ilvl w:val="0"/>
          <w:numId w:val="29"/>
        </w:numPr>
        <w:rPr>
          <w:sz w:val="28"/>
        </w:rPr>
      </w:pPr>
      <w:r>
        <w:rPr>
          <w:sz w:val="28"/>
        </w:rPr>
        <w:t>Created a single definite impression;</w:t>
      </w:r>
    </w:p>
    <w:p w:rsidR="00A42392" w:rsidRDefault="00A42392" w:rsidP="00CF2BA2">
      <w:pPr>
        <w:numPr>
          <w:ilvl w:val="0"/>
          <w:numId w:val="29"/>
        </w:numPr>
        <w:rPr>
          <w:sz w:val="28"/>
        </w:rPr>
      </w:pPr>
      <w:r>
        <w:rPr>
          <w:sz w:val="28"/>
        </w:rPr>
        <w:t>Paid due attention to every part of his subject; and,</w:t>
      </w:r>
    </w:p>
    <w:p w:rsidR="00A42392" w:rsidRDefault="00A42392" w:rsidP="00CF2BA2">
      <w:pPr>
        <w:numPr>
          <w:ilvl w:val="0"/>
          <w:numId w:val="29"/>
        </w:numPr>
        <w:rPr>
          <w:sz w:val="28"/>
        </w:rPr>
      </w:pPr>
      <w:r>
        <w:rPr>
          <w:sz w:val="28"/>
        </w:rPr>
        <w:t>Proceeded from less to more interesting matter (climax).</w:t>
      </w:r>
    </w:p>
    <w:p w:rsidR="00A42392" w:rsidRDefault="00A42392" w:rsidP="00A42392">
      <w:pPr>
        <w:ind w:left="360"/>
        <w:rPr>
          <w:sz w:val="28"/>
        </w:rPr>
      </w:pPr>
    </w:p>
    <w:p w:rsidR="00A42392" w:rsidRDefault="00A42392" w:rsidP="00A42392">
      <w:pPr>
        <w:rPr>
          <w:sz w:val="28"/>
        </w:rPr>
      </w:pPr>
      <w:r>
        <w:rPr>
          <w:sz w:val="28"/>
        </w:rPr>
        <w:t>CONCLUSION</w:t>
      </w:r>
    </w:p>
    <w:p w:rsidR="00A42392" w:rsidRDefault="00A42392" w:rsidP="00A42392">
      <w:pPr>
        <w:ind w:left="720" w:firstLine="720"/>
        <w:rPr>
          <w:sz w:val="28"/>
        </w:rPr>
      </w:pPr>
      <w:r>
        <w:rPr>
          <w:sz w:val="28"/>
        </w:rPr>
        <w:t>The mastery of English as a tool cannot be taught—it must be learned. That is to say, one must acquire it through self-cultivation. Others may advise and encourage us, but they cannot give us command of our language. It is our task, as well as our privilege, to obtain a mastery of English and its conventions by our own endeavor.</w:t>
      </w:r>
    </w:p>
    <w:p w:rsidR="00A42392" w:rsidRDefault="00A42392" w:rsidP="00A42392">
      <w:pPr>
        <w:ind w:left="720" w:firstLine="720"/>
        <w:rPr>
          <w:sz w:val="28"/>
        </w:rPr>
      </w:pPr>
    </w:p>
    <w:p w:rsidR="00A42392" w:rsidRDefault="00A42392" w:rsidP="00A42392">
      <w:pPr>
        <w:ind w:left="720"/>
        <w:rPr>
          <w:sz w:val="28"/>
        </w:rPr>
      </w:pPr>
      <w:r>
        <w:rPr>
          <w:sz w:val="28"/>
        </w:rPr>
        <w:t>How can one master English?</w:t>
      </w:r>
    </w:p>
    <w:p w:rsidR="00A42392" w:rsidRDefault="00A42392" w:rsidP="00CF2BA2">
      <w:pPr>
        <w:numPr>
          <w:ilvl w:val="0"/>
          <w:numId w:val="30"/>
        </w:numPr>
        <w:rPr>
          <w:sz w:val="28"/>
        </w:rPr>
      </w:pPr>
      <w:r>
        <w:rPr>
          <w:sz w:val="28"/>
        </w:rPr>
        <w:t>Develop a real interest and desire to communicate in your speech and writing.</w:t>
      </w:r>
    </w:p>
    <w:p w:rsidR="00A42392" w:rsidRDefault="00A42392" w:rsidP="00CF2BA2">
      <w:pPr>
        <w:numPr>
          <w:ilvl w:val="0"/>
          <w:numId w:val="30"/>
        </w:numPr>
        <w:rPr>
          <w:sz w:val="28"/>
        </w:rPr>
      </w:pPr>
      <w:r>
        <w:rPr>
          <w:sz w:val="28"/>
        </w:rPr>
        <w:t>Learn increasingly to be your own guide and critic; i.e., constantly watch your everyday speech and take advantage of every opportunity for learning to write.</w:t>
      </w:r>
    </w:p>
    <w:p w:rsidR="00A42392" w:rsidRDefault="00A42392" w:rsidP="00A42392">
      <w:pPr>
        <w:ind w:left="720"/>
        <w:rPr>
          <w:rFonts w:ascii="Tabitha" w:hAnsi="Tabitha"/>
          <w:color w:val="FFFFFF"/>
          <w:sz w:val="52"/>
        </w:rPr>
      </w:pPr>
      <w:r>
        <w:rPr>
          <w:sz w:val="28"/>
        </w:rPr>
        <w:t xml:space="preserve">3. </w:t>
      </w:r>
      <w:r>
        <w:rPr>
          <w:sz w:val="28"/>
        </w:rPr>
        <w:tab/>
        <w:t>Find the companionship of the best writers and speakers.</w:t>
      </w:r>
    </w:p>
    <w:p w:rsidR="00A42392" w:rsidRDefault="00A42392" w:rsidP="00A42392">
      <w:pPr>
        <w:pStyle w:val="Title"/>
      </w:pPr>
      <w:r>
        <w:br w:type="page"/>
      </w:r>
      <w:r>
        <w:lastRenderedPageBreak/>
        <w:t>Study Questions IV</w:t>
      </w:r>
    </w:p>
    <w:p w:rsidR="00A42392" w:rsidRDefault="00A42392" w:rsidP="00A42392"/>
    <w:p w:rsidR="00A42392" w:rsidRDefault="00A42392" w:rsidP="00A42392">
      <w:pPr>
        <w:jc w:val="center"/>
      </w:pPr>
      <w:r>
        <w:t>“THE PRINCIPLES OF RHETORIC”</w:t>
      </w:r>
    </w:p>
    <w:p w:rsidR="00A42392" w:rsidRDefault="00A42392" w:rsidP="00A42392"/>
    <w:p w:rsidR="00A42392" w:rsidRDefault="00A42392" w:rsidP="00CF2BA2">
      <w:pPr>
        <w:pStyle w:val="Title"/>
        <w:numPr>
          <w:ilvl w:val="0"/>
          <w:numId w:val="39"/>
        </w:numPr>
        <w:jc w:val="left"/>
      </w:pPr>
      <w:r>
        <w:rPr>
          <w:sz w:val="28"/>
        </w:rPr>
        <w:t>What are the four principles</w:t>
      </w:r>
      <w:r>
        <w:t xml:space="preserve"> </w:t>
      </w:r>
      <w:r>
        <w:rPr>
          <w:sz w:val="28"/>
        </w:rPr>
        <w:t>of rhetoric covered in this section?</w:t>
      </w:r>
    </w:p>
    <w:p w:rsidR="00A42392" w:rsidRDefault="00A42392" w:rsidP="00A42392">
      <w:pPr>
        <w:pStyle w:val="Title"/>
        <w:ind w:left="720"/>
        <w:jc w:val="left"/>
        <w:rPr>
          <w:b/>
          <w:bCs/>
          <w:sz w:val="28"/>
        </w:rPr>
      </w:pPr>
      <w:r>
        <w:rPr>
          <w:b/>
          <w:bCs/>
          <w:sz w:val="28"/>
        </w:rPr>
        <w:t>UNITY</w:t>
      </w:r>
      <w:r>
        <w:rPr>
          <w:b/>
          <w:bCs/>
          <w:sz w:val="28"/>
        </w:rPr>
        <w:tab/>
        <w:t>COHERENCE</w:t>
      </w:r>
      <w:r>
        <w:rPr>
          <w:b/>
          <w:bCs/>
          <w:sz w:val="28"/>
        </w:rPr>
        <w:tab/>
        <w:t>EMPHASIS</w:t>
      </w:r>
      <w:r>
        <w:rPr>
          <w:b/>
          <w:bCs/>
          <w:sz w:val="28"/>
        </w:rPr>
        <w:tab/>
        <w:t>EUPHONY</w:t>
      </w:r>
    </w:p>
    <w:p w:rsidR="00A42392" w:rsidRDefault="00A42392" w:rsidP="00A42392">
      <w:pPr>
        <w:pStyle w:val="Title"/>
        <w:ind w:left="720"/>
        <w:jc w:val="left"/>
      </w:pPr>
    </w:p>
    <w:p w:rsidR="00A42392" w:rsidRDefault="00A42392" w:rsidP="00CF2BA2">
      <w:pPr>
        <w:pStyle w:val="Title"/>
        <w:numPr>
          <w:ilvl w:val="0"/>
          <w:numId w:val="39"/>
        </w:numPr>
        <w:jc w:val="left"/>
        <w:rPr>
          <w:sz w:val="28"/>
        </w:rPr>
      </w:pPr>
      <w:r>
        <w:rPr>
          <w:sz w:val="28"/>
        </w:rPr>
        <w:t>What is the Law of Unity?</w:t>
      </w:r>
    </w:p>
    <w:p w:rsidR="00A42392" w:rsidRDefault="00A42392" w:rsidP="00A42392">
      <w:pPr>
        <w:pStyle w:val="Title"/>
        <w:ind w:left="720"/>
        <w:jc w:val="left"/>
        <w:rPr>
          <w:b/>
          <w:bCs/>
          <w:sz w:val="28"/>
        </w:rPr>
      </w:pPr>
      <w:r>
        <w:rPr>
          <w:b/>
          <w:bCs/>
          <w:sz w:val="28"/>
        </w:rPr>
        <w:t>All topics in a composition must be directly related to the subject and all topics necessary to a clear presentation of the subject must be included.</w:t>
      </w:r>
    </w:p>
    <w:p w:rsidR="00A42392" w:rsidRDefault="00A42392" w:rsidP="00A42392">
      <w:pPr>
        <w:pStyle w:val="Title"/>
        <w:jc w:val="left"/>
      </w:pPr>
    </w:p>
    <w:p w:rsidR="00A42392" w:rsidRDefault="00A42392" w:rsidP="00CF2BA2">
      <w:pPr>
        <w:pStyle w:val="Title"/>
        <w:numPr>
          <w:ilvl w:val="0"/>
          <w:numId w:val="39"/>
        </w:numPr>
        <w:jc w:val="left"/>
        <w:rPr>
          <w:sz w:val="28"/>
        </w:rPr>
      </w:pPr>
      <w:r>
        <w:rPr>
          <w:sz w:val="28"/>
        </w:rPr>
        <w:t>What is the Law of Coherence?</w:t>
      </w:r>
    </w:p>
    <w:p w:rsidR="00A42392" w:rsidRDefault="00A42392" w:rsidP="00A42392">
      <w:pPr>
        <w:pStyle w:val="Title"/>
        <w:ind w:left="720"/>
        <w:jc w:val="left"/>
        <w:rPr>
          <w:b/>
          <w:bCs/>
          <w:sz w:val="28"/>
        </w:rPr>
      </w:pPr>
      <w:r>
        <w:rPr>
          <w:b/>
          <w:bCs/>
          <w:sz w:val="28"/>
        </w:rPr>
        <w:t>All ideas that are connected in thought must be grouped together and the principal topics in a composition must be arranged according to their natural logical order.</w:t>
      </w:r>
    </w:p>
    <w:p w:rsidR="00A42392" w:rsidRDefault="00A42392" w:rsidP="00A42392">
      <w:pPr>
        <w:pStyle w:val="Title"/>
        <w:jc w:val="left"/>
      </w:pPr>
    </w:p>
    <w:p w:rsidR="00A42392" w:rsidRDefault="00A42392" w:rsidP="00CF2BA2">
      <w:pPr>
        <w:pStyle w:val="Title"/>
        <w:numPr>
          <w:ilvl w:val="0"/>
          <w:numId w:val="39"/>
        </w:numPr>
        <w:jc w:val="left"/>
        <w:rPr>
          <w:sz w:val="28"/>
        </w:rPr>
      </w:pPr>
      <w:r>
        <w:rPr>
          <w:sz w:val="28"/>
        </w:rPr>
        <w:t>What is the Law of Emphasis?</w:t>
      </w:r>
    </w:p>
    <w:p w:rsidR="00A42392" w:rsidRDefault="00A42392" w:rsidP="00A42392">
      <w:pPr>
        <w:pStyle w:val="Title"/>
        <w:ind w:left="720"/>
        <w:jc w:val="left"/>
        <w:rPr>
          <w:b/>
          <w:bCs/>
          <w:sz w:val="28"/>
        </w:rPr>
      </w:pPr>
      <w:r>
        <w:rPr>
          <w:b/>
          <w:bCs/>
          <w:sz w:val="28"/>
        </w:rPr>
        <w:t>The important topics of a composition must be given their correct proportion of space and that, whenever possible, the most important topic be placed so as to attract the attention of the reader.</w:t>
      </w:r>
    </w:p>
    <w:p w:rsidR="00A42392" w:rsidRDefault="00A42392" w:rsidP="00A42392">
      <w:pPr>
        <w:pStyle w:val="Title"/>
        <w:jc w:val="left"/>
      </w:pPr>
    </w:p>
    <w:p w:rsidR="00A42392" w:rsidRDefault="00A42392" w:rsidP="00CF2BA2">
      <w:pPr>
        <w:pStyle w:val="Title"/>
        <w:numPr>
          <w:ilvl w:val="0"/>
          <w:numId w:val="39"/>
        </w:numPr>
        <w:jc w:val="left"/>
        <w:rPr>
          <w:sz w:val="28"/>
        </w:rPr>
      </w:pPr>
      <w:r>
        <w:rPr>
          <w:sz w:val="28"/>
        </w:rPr>
        <w:t>What is the Law of Euphony?</w:t>
      </w:r>
    </w:p>
    <w:p w:rsidR="00A42392" w:rsidRDefault="00A42392" w:rsidP="00A42392">
      <w:pPr>
        <w:pStyle w:val="Title"/>
        <w:ind w:left="720"/>
        <w:jc w:val="left"/>
        <w:rPr>
          <w:b/>
          <w:bCs/>
          <w:sz w:val="28"/>
        </w:rPr>
      </w:pPr>
      <w:r>
        <w:rPr>
          <w:b/>
          <w:bCs/>
          <w:sz w:val="28"/>
        </w:rPr>
        <w:t>The sentence must be so constructed that it has a pleasing effect on the ear without sacrificing sense for sound.</w:t>
      </w:r>
    </w:p>
    <w:p w:rsidR="00A42392" w:rsidRDefault="00A42392" w:rsidP="00A42392">
      <w:pPr>
        <w:pStyle w:val="Title"/>
        <w:jc w:val="left"/>
      </w:pPr>
    </w:p>
    <w:p w:rsidR="00A42392" w:rsidRDefault="00A42392" w:rsidP="00CF2BA2">
      <w:pPr>
        <w:pStyle w:val="Title"/>
        <w:numPr>
          <w:ilvl w:val="0"/>
          <w:numId w:val="39"/>
        </w:numPr>
        <w:jc w:val="left"/>
        <w:rPr>
          <w:sz w:val="28"/>
        </w:rPr>
      </w:pPr>
      <w:r>
        <w:rPr>
          <w:sz w:val="28"/>
        </w:rPr>
        <w:t>Express a hindrance to Unity as well as a means of securing unity.</w:t>
      </w:r>
    </w:p>
    <w:p w:rsidR="00A42392" w:rsidRDefault="00A42392" w:rsidP="00A42392">
      <w:pPr>
        <w:pStyle w:val="Title"/>
        <w:ind w:left="720"/>
        <w:jc w:val="left"/>
        <w:rPr>
          <w:b/>
          <w:bCs/>
          <w:sz w:val="28"/>
        </w:rPr>
      </w:pPr>
      <w:proofErr w:type="gramStart"/>
      <w:r>
        <w:rPr>
          <w:b/>
          <w:bCs/>
          <w:sz w:val="28"/>
        </w:rPr>
        <w:t>HINDERING: Digressing from the central idea of the theme.</w:t>
      </w:r>
      <w:proofErr w:type="gramEnd"/>
    </w:p>
    <w:p w:rsidR="00A42392" w:rsidRDefault="00A42392" w:rsidP="00A42392">
      <w:pPr>
        <w:pStyle w:val="Title"/>
        <w:ind w:left="720"/>
        <w:jc w:val="left"/>
        <w:rPr>
          <w:sz w:val="28"/>
        </w:rPr>
      </w:pPr>
      <w:proofErr w:type="gramStart"/>
      <w:r>
        <w:rPr>
          <w:b/>
          <w:bCs/>
          <w:sz w:val="28"/>
        </w:rPr>
        <w:t>SECURING: Keep definitely in mind the central idea of the theme.</w:t>
      </w:r>
      <w:proofErr w:type="gramEnd"/>
    </w:p>
    <w:p w:rsidR="00A42392" w:rsidRDefault="00A42392" w:rsidP="00A42392">
      <w:pPr>
        <w:pStyle w:val="Title"/>
        <w:jc w:val="left"/>
      </w:pPr>
    </w:p>
    <w:p w:rsidR="00A42392" w:rsidRDefault="00A42392" w:rsidP="00CF2BA2">
      <w:pPr>
        <w:pStyle w:val="Title"/>
        <w:numPr>
          <w:ilvl w:val="0"/>
          <w:numId w:val="39"/>
        </w:numPr>
        <w:jc w:val="left"/>
        <w:rPr>
          <w:sz w:val="28"/>
        </w:rPr>
      </w:pPr>
      <w:r>
        <w:rPr>
          <w:sz w:val="28"/>
        </w:rPr>
        <w:t>Express a hindrance to Coherence as well as a means of securing Coherence.</w:t>
      </w:r>
    </w:p>
    <w:p w:rsidR="00A42392" w:rsidRDefault="00A42392" w:rsidP="00A42392">
      <w:pPr>
        <w:pStyle w:val="Title"/>
        <w:ind w:left="720"/>
        <w:jc w:val="left"/>
        <w:rPr>
          <w:b/>
          <w:bCs/>
          <w:sz w:val="28"/>
        </w:rPr>
      </w:pPr>
      <w:proofErr w:type="gramStart"/>
      <w:r>
        <w:rPr>
          <w:b/>
          <w:bCs/>
          <w:sz w:val="28"/>
        </w:rPr>
        <w:t>HINDERING: Lack of connecting words and paragraphs to show the order and relation of the parts.</w:t>
      </w:r>
      <w:proofErr w:type="gramEnd"/>
    </w:p>
    <w:p w:rsidR="00A42392" w:rsidRDefault="00A42392" w:rsidP="00A42392">
      <w:pPr>
        <w:pStyle w:val="Title"/>
        <w:ind w:left="720"/>
        <w:jc w:val="left"/>
        <w:rPr>
          <w:sz w:val="28"/>
        </w:rPr>
      </w:pPr>
      <w:proofErr w:type="gramStart"/>
      <w:r>
        <w:rPr>
          <w:b/>
          <w:bCs/>
          <w:sz w:val="28"/>
        </w:rPr>
        <w:t>SECURING: Use connecting words and paragraphs.</w:t>
      </w:r>
      <w:proofErr w:type="gramEnd"/>
    </w:p>
    <w:p w:rsidR="00A42392" w:rsidRDefault="00A42392" w:rsidP="00A42392">
      <w:pPr>
        <w:pStyle w:val="Title"/>
        <w:jc w:val="left"/>
      </w:pPr>
    </w:p>
    <w:p w:rsidR="00A42392" w:rsidRDefault="00A42392" w:rsidP="00A42392">
      <w:pPr>
        <w:pStyle w:val="Title"/>
        <w:jc w:val="left"/>
      </w:pPr>
    </w:p>
    <w:p w:rsidR="00A42392" w:rsidRDefault="00A42392" w:rsidP="00A42392">
      <w:pPr>
        <w:pStyle w:val="Title"/>
        <w:jc w:val="right"/>
        <w:rPr>
          <w:sz w:val="24"/>
        </w:rPr>
      </w:pPr>
      <w:r>
        <w:rPr>
          <w:sz w:val="24"/>
        </w:rPr>
        <w:t>Page2, Study Questions</w:t>
      </w:r>
    </w:p>
    <w:p w:rsidR="00A42392" w:rsidRDefault="00A42392" w:rsidP="00A42392">
      <w:pPr>
        <w:pStyle w:val="Title"/>
        <w:jc w:val="right"/>
      </w:pPr>
      <w:r>
        <w:rPr>
          <w:sz w:val="24"/>
        </w:rPr>
        <w:t>“Principles of Rhetoric”</w:t>
      </w:r>
    </w:p>
    <w:p w:rsidR="00A42392" w:rsidRDefault="00A42392" w:rsidP="00A42392">
      <w:pPr>
        <w:pStyle w:val="Title"/>
        <w:jc w:val="right"/>
      </w:pPr>
    </w:p>
    <w:p w:rsidR="00A42392" w:rsidRDefault="00A42392" w:rsidP="00CF2BA2">
      <w:pPr>
        <w:pStyle w:val="Title"/>
        <w:numPr>
          <w:ilvl w:val="0"/>
          <w:numId w:val="39"/>
        </w:numPr>
        <w:jc w:val="left"/>
        <w:rPr>
          <w:sz w:val="28"/>
        </w:rPr>
      </w:pPr>
      <w:proofErr w:type="gramStart"/>
      <w:r>
        <w:rPr>
          <w:sz w:val="28"/>
        </w:rPr>
        <w:t xml:space="preserve">&amp; </w:t>
      </w:r>
      <w:r>
        <w:rPr>
          <w:b/>
          <w:bCs/>
          <w:sz w:val="28"/>
        </w:rPr>
        <w:t>9.</w:t>
      </w:r>
      <w:proofErr w:type="gramEnd"/>
      <w:r>
        <w:rPr>
          <w:sz w:val="28"/>
        </w:rPr>
        <w:t xml:space="preserve"> Express two hindrances to Emphasis as well as two means of securing Emphasis</w:t>
      </w:r>
    </w:p>
    <w:p w:rsidR="00A42392" w:rsidRDefault="00A42392" w:rsidP="00A42392">
      <w:pPr>
        <w:pStyle w:val="Title"/>
        <w:ind w:left="720"/>
        <w:jc w:val="left"/>
        <w:rPr>
          <w:b/>
          <w:bCs/>
          <w:sz w:val="28"/>
        </w:rPr>
      </w:pPr>
      <w:proofErr w:type="gramStart"/>
      <w:r>
        <w:rPr>
          <w:b/>
          <w:bCs/>
          <w:sz w:val="28"/>
        </w:rPr>
        <w:t>HINDERING 1: Lack of proportion.</w:t>
      </w:r>
      <w:proofErr w:type="gramEnd"/>
    </w:p>
    <w:p w:rsidR="00A42392" w:rsidRDefault="00A42392" w:rsidP="00A42392">
      <w:pPr>
        <w:pStyle w:val="Title"/>
        <w:ind w:left="720"/>
        <w:jc w:val="left"/>
        <w:rPr>
          <w:b/>
          <w:bCs/>
          <w:sz w:val="28"/>
        </w:rPr>
      </w:pPr>
      <w:proofErr w:type="gramStart"/>
      <w:r>
        <w:rPr>
          <w:b/>
          <w:bCs/>
          <w:sz w:val="28"/>
        </w:rPr>
        <w:t>HINDERING 2: A weak and ineffective beginning or ending.</w:t>
      </w:r>
      <w:proofErr w:type="gramEnd"/>
    </w:p>
    <w:p w:rsidR="00A42392" w:rsidRDefault="00A42392" w:rsidP="00A42392">
      <w:pPr>
        <w:pStyle w:val="Title"/>
        <w:ind w:left="720"/>
        <w:jc w:val="left"/>
        <w:rPr>
          <w:b/>
          <w:bCs/>
          <w:sz w:val="28"/>
        </w:rPr>
      </w:pPr>
    </w:p>
    <w:p w:rsidR="00A42392" w:rsidRDefault="00A42392" w:rsidP="00A42392">
      <w:pPr>
        <w:pStyle w:val="Title"/>
        <w:ind w:left="720"/>
        <w:jc w:val="left"/>
        <w:rPr>
          <w:b/>
          <w:bCs/>
          <w:sz w:val="28"/>
        </w:rPr>
      </w:pPr>
      <w:r>
        <w:rPr>
          <w:b/>
          <w:bCs/>
          <w:sz w:val="28"/>
        </w:rPr>
        <w:t xml:space="preserve">SECURING 1: Weigh carefully the relative value of </w:t>
      </w:r>
      <w:proofErr w:type="spellStart"/>
      <w:r>
        <w:rPr>
          <w:b/>
          <w:bCs/>
          <w:sz w:val="28"/>
        </w:rPr>
        <w:t>ideaas</w:t>
      </w:r>
      <w:proofErr w:type="spellEnd"/>
      <w:r>
        <w:rPr>
          <w:b/>
          <w:bCs/>
          <w:sz w:val="28"/>
        </w:rPr>
        <w:t xml:space="preserve"> and give them space according to their importance.</w:t>
      </w:r>
    </w:p>
    <w:p w:rsidR="00A42392" w:rsidRDefault="00A42392" w:rsidP="00A42392">
      <w:pPr>
        <w:pStyle w:val="Title"/>
        <w:ind w:left="720"/>
        <w:jc w:val="left"/>
        <w:rPr>
          <w:sz w:val="28"/>
        </w:rPr>
      </w:pPr>
      <w:r>
        <w:rPr>
          <w:b/>
          <w:bCs/>
          <w:sz w:val="28"/>
        </w:rPr>
        <w:t>SECURING 2: Arrange the most important ideas so as to occupy the important places—the beginning or the ending.</w:t>
      </w:r>
    </w:p>
    <w:p w:rsidR="00A42392" w:rsidRDefault="00A42392" w:rsidP="00A42392">
      <w:pPr>
        <w:pStyle w:val="Title"/>
        <w:jc w:val="left"/>
        <w:rPr>
          <w:sz w:val="28"/>
        </w:rPr>
      </w:pPr>
    </w:p>
    <w:p w:rsidR="00A42392" w:rsidRDefault="00A42392" w:rsidP="00A42392">
      <w:pPr>
        <w:pStyle w:val="Title"/>
        <w:ind w:left="360"/>
        <w:jc w:val="left"/>
        <w:rPr>
          <w:sz w:val="28"/>
        </w:rPr>
      </w:pPr>
      <w:r>
        <w:rPr>
          <w:b/>
          <w:bCs/>
          <w:sz w:val="28"/>
        </w:rPr>
        <w:t>10.</w:t>
      </w:r>
      <w:r>
        <w:rPr>
          <w:sz w:val="28"/>
        </w:rPr>
        <w:t xml:space="preserve"> Express a hindrance to Euphony as well as a means of securing unity</w:t>
      </w:r>
    </w:p>
    <w:p w:rsidR="00A42392" w:rsidRDefault="00A42392" w:rsidP="00A42392">
      <w:pPr>
        <w:pStyle w:val="Title"/>
        <w:ind w:left="720"/>
        <w:jc w:val="left"/>
        <w:rPr>
          <w:b/>
          <w:bCs/>
          <w:sz w:val="28"/>
        </w:rPr>
      </w:pPr>
      <w:proofErr w:type="gramStart"/>
      <w:r>
        <w:rPr>
          <w:b/>
          <w:bCs/>
          <w:sz w:val="28"/>
        </w:rPr>
        <w:t>HINDERING: Repeating the same word or like sounds.</w:t>
      </w:r>
      <w:proofErr w:type="gramEnd"/>
    </w:p>
    <w:p w:rsidR="00A42392" w:rsidRDefault="00A42392" w:rsidP="00A42392">
      <w:pPr>
        <w:pStyle w:val="Title"/>
        <w:ind w:left="720"/>
        <w:jc w:val="left"/>
        <w:rPr>
          <w:b/>
          <w:bCs/>
          <w:sz w:val="28"/>
        </w:rPr>
      </w:pPr>
      <w:proofErr w:type="gramStart"/>
      <w:r>
        <w:rPr>
          <w:b/>
          <w:bCs/>
          <w:sz w:val="28"/>
        </w:rPr>
        <w:t>SECURING: Avoid repeating the same word or like sounds at brief intervals.</w:t>
      </w:r>
      <w:proofErr w:type="gramEnd"/>
    </w:p>
    <w:p w:rsidR="00A42392" w:rsidRDefault="00A42392" w:rsidP="00A42392">
      <w:pPr>
        <w:pStyle w:val="Title"/>
        <w:jc w:val="left"/>
        <w:rPr>
          <w:sz w:val="28"/>
        </w:rPr>
      </w:pPr>
    </w:p>
    <w:p w:rsidR="00A42392" w:rsidRDefault="00A42392" w:rsidP="00A42392">
      <w:pPr>
        <w:pStyle w:val="Title"/>
        <w:jc w:val="left"/>
        <w:rPr>
          <w:sz w:val="28"/>
        </w:rPr>
      </w:pPr>
      <w:r>
        <w:rPr>
          <w:sz w:val="28"/>
        </w:rPr>
        <w:t>BONUS (ON QUIZ)</w:t>
      </w:r>
    </w:p>
    <w:p w:rsidR="00A42392" w:rsidRDefault="00A42392" w:rsidP="00A42392">
      <w:pPr>
        <w:pStyle w:val="Title"/>
        <w:jc w:val="left"/>
        <w:rPr>
          <w:sz w:val="28"/>
        </w:rPr>
      </w:pPr>
    </w:p>
    <w:p w:rsidR="00A42392" w:rsidRDefault="00A42392" w:rsidP="00A42392">
      <w:pPr>
        <w:pStyle w:val="Title"/>
        <w:ind w:left="360"/>
        <w:jc w:val="left"/>
        <w:rPr>
          <w:sz w:val="28"/>
        </w:rPr>
      </w:pPr>
      <w:r>
        <w:rPr>
          <w:b/>
          <w:bCs/>
          <w:sz w:val="28"/>
        </w:rPr>
        <w:t>How can one master English?</w:t>
      </w:r>
    </w:p>
    <w:p w:rsidR="00A42392" w:rsidRDefault="00A42392" w:rsidP="00A42392">
      <w:pPr>
        <w:pStyle w:val="Title"/>
        <w:ind w:left="360"/>
        <w:jc w:val="left"/>
        <w:rPr>
          <w:sz w:val="28"/>
        </w:rPr>
      </w:pPr>
    </w:p>
    <w:p w:rsidR="00A42392" w:rsidRDefault="00A42392" w:rsidP="00A42392">
      <w:pPr>
        <w:pStyle w:val="Title"/>
        <w:ind w:left="360"/>
        <w:jc w:val="left"/>
      </w:pPr>
    </w:p>
    <w:p w:rsidR="00A42392" w:rsidRDefault="00A42392" w:rsidP="00A42392">
      <w:pPr>
        <w:pStyle w:val="Title"/>
      </w:pPr>
      <w:r>
        <w:br w:type="page"/>
      </w:r>
      <w:r>
        <w:lastRenderedPageBreak/>
        <w:t>QUIZ IV</w:t>
      </w:r>
    </w:p>
    <w:p w:rsidR="00A42392" w:rsidRDefault="00A42392" w:rsidP="00A42392"/>
    <w:p w:rsidR="00A42392" w:rsidRDefault="00A42392" w:rsidP="00A42392">
      <w:pPr>
        <w:jc w:val="center"/>
      </w:pPr>
      <w:r>
        <w:t>“THE PRINCIPLES OF RHETORIC”</w:t>
      </w:r>
    </w:p>
    <w:p w:rsidR="00A42392" w:rsidRDefault="00A42392" w:rsidP="00A42392"/>
    <w:p w:rsidR="00A42392" w:rsidRDefault="00A42392" w:rsidP="00A42392">
      <w:pPr>
        <w:pStyle w:val="Title"/>
        <w:ind w:left="360"/>
        <w:jc w:val="left"/>
      </w:pPr>
      <w:r>
        <w:rPr>
          <w:b/>
          <w:bCs/>
          <w:sz w:val="28"/>
        </w:rPr>
        <w:t xml:space="preserve">1. </w:t>
      </w:r>
      <w:r>
        <w:rPr>
          <w:sz w:val="28"/>
        </w:rPr>
        <w:t>What are the four principles</w:t>
      </w:r>
      <w:r>
        <w:t xml:space="preserve"> </w:t>
      </w:r>
      <w:r>
        <w:rPr>
          <w:sz w:val="28"/>
        </w:rPr>
        <w:t>of rhetoric covered in this section?</w:t>
      </w:r>
    </w:p>
    <w:p w:rsidR="00A42392" w:rsidRDefault="00A42392" w:rsidP="00A42392">
      <w:pPr>
        <w:pStyle w:val="Title"/>
        <w:ind w:left="720"/>
        <w:jc w:val="left"/>
        <w:rPr>
          <w:b/>
          <w:bCs/>
          <w:sz w:val="28"/>
        </w:rPr>
      </w:pPr>
    </w:p>
    <w:p w:rsidR="00A42392" w:rsidRDefault="00A42392" w:rsidP="00A42392">
      <w:pPr>
        <w:pStyle w:val="Title"/>
        <w:jc w:val="left"/>
      </w:pPr>
    </w:p>
    <w:p w:rsidR="00A42392" w:rsidRDefault="00A42392" w:rsidP="00A42392">
      <w:pPr>
        <w:pStyle w:val="Title"/>
        <w:ind w:left="360"/>
        <w:jc w:val="left"/>
        <w:rPr>
          <w:sz w:val="28"/>
        </w:rPr>
      </w:pPr>
      <w:r>
        <w:rPr>
          <w:b/>
          <w:bCs/>
          <w:sz w:val="28"/>
        </w:rPr>
        <w:t xml:space="preserve">2. </w:t>
      </w:r>
      <w:r>
        <w:rPr>
          <w:sz w:val="28"/>
        </w:rPr>
        <w:t>What is the Law of Emphasis?</w:t>
      </w:r>
    </w:p>
    <w:p w:rsidR="00A42392" w:rsidRDefault="00A42392" w:rsidP="00A42392">
      <w:pPr>
        <w:pStyle w:val="Title"/>
        <w:ind w:left="720"/>
        <w:jc w:val="left"/>
        <w:rPr>
          <w:b/>
          <w:bCs/>
          <w:color w:val="FFFFFF"/>
          <w:sz w:val="28"/>
        </w:rPr>
      </w:pPr>
      <w:r>
        <w:rPr>
          <w:b/>
          <w:bCs/>
          <w:color w:val="FFFFFF"/>
          <w:sz w:val="28"/>
        </w:rPr>
        <w:t>The important topics of a composition must be given their correct proportion of space and that, whenever possible, the most important topic be placed so as to attract the attention of the reader.</w:t>
      </w:r>
    </w:p>
    <w:p w:rsidR="00A42392" w:rsidRDefault="00A42392" w:rsidP="00A42392">
      <w:pPr>
        <w:pStyle w:val="Title"/>
        <w:jc w:val="left"/>
      </w:pPr>
    </w:p>
    <w:p w:rsidR="00A42392" w:rsidRDefault="00A42392" w:rsidP="00A42392">
      <w:pPr>
        <w:pStyle w:val="Title"/>
        <w:ind w:left="360"/>
        <w:jc w:val="left"/>
        <w:rPr>
          <w:sz w:val="28"/>
        </w:rPr>
      </w:pPr>
      <w:r>
        <w:rPr>
          <w:b/>
          <w:bCs/>
          <w:sz w:val="28"/>
        </w:rPr>
        <w:t>3.</w:t>
      </w:r>
      <w:r>
        <w:rPr>
          <w:sz w:val="28"/>
        </w:rPr>
        <w:t xml:space="preserve"> What is the Law of Euphony?</w:t>
      </w:r>
    </w:p>
    <w:p w:rsidR="00A42392" w:rsidRDefault="00A42392" w:rsidP="00A42392">
      <w:pPr>
        <w:pStyle w:val="Title"/>
        <w:ind w:left="720"/>
        <w:jc w:val="left"/>
        <w:rPr>
          <w:b/>
          <w:bCs/>
          <w:color w:val="FFFFFF"/>
          <w:sz w:val="28"/>
        </w:rPr>
      </w:pPr>
      <w:r>
        <w:rPr>
          <w:b/>
          <w:bCs/>
          <w:color w:val="FFFFFF"/>
          <w:sz w:val="28"/>
        </w:rPr>
        <w:t>The sentence must be so constructed that it has a pleasing effect on the ear without sacrificing sense for sound.</w:t>
      </w:r>
    </w:p>
    <w:p w:rsidR="00A42392" w:rsidRDefault="00A42392" w:rsidP="00A42392">
      <w:pPr>
        <w:pStyle w:val="Title"/>
        <w:jc w:val="left"/>
      </w:pPr>
    </w:p>
    <w:p w:rsidR="00A42392" w:rsidRDefault="00A42392" w:rsidP="00A42392">
      <w:pPr>
        <w:pStyle w:val="Title"/>
        <w:jc w:val="left"/>
      </w:pPr>
    </w:p>
    <w:p w:rsidR="00A42392" w:rsidRDefault="00A42392" w:rsidP="00A42392">
      <w:pPr>
        <w:pStyle w:val="Title"/>
        <w:jc w:val="left"/>
      </w:pPr>
    </w:p>
    <w:p w:rsidR="00A42392" w:rsidRDefault="00A42392" w:rsidP="00A42392">
      <w:pPr>
        <w:pStyle w:val="Title"/>
        <w:ind w:left="360"/>
        <w:jc w:val="left"/>
        <w:rPr>
          <w:sz w:val="28"/>
        </w:rPr>
      </w:pPr>
      <w:r>
        <w:rPr>
          <w:b/>
          <w:bCs/>
          <w:sz w:val="28"/>
        </w:rPr>
        <w:t xml:space="preserve">4. </w:t>
      </w:r>
      <w:r>
        <w:rPr>
          <w:sz w:val="28"/>
        </w:rPr>
        <w:t>Express a hindrance to Unity as well as a means of securing unity.</w:t>
      </w:r>
    </w:p>
    <w:p w:rsidR="00A42392" w:rsidRDefault="00A42392" w:rsidP="00A42392">
      <w:pPr>
        <w:pStyle w:val="Title"/>
        <w:ind w:left="720"/>
        <w:jc w:val="left"/>
        <w:rPr>
          <w:b/>
          <w:bCs/>
          <w:color w:val="FFFFFF"/>
          <w:sz w:val="28"/>
        </w:rPr>
      </w:pPr>
      <w:proofErr w:type="gramStart"/>
      <w:r>
        <w:rPr>
          <w:b/>
          <w:bCs/>
          <w:color w:val="FFFFFF"/>
          <w:sz w:val="28"/>
        </w:rPr>
        <w:t>HINDERING: Digressing from the central idea of the theme.</w:t>
      </w:r>
      <w:proofErr w:type="gramEnd"/>
    </w:p>
    <w:p w:rsidR="00A42392" w:rsidRDefault="00A42392" w:rsidP="00A42392">
      <w:pPr>
        <w:pStyle w:val="Title"/>
        <w:ind w:left="720"/>
        <w:jc w:val="left"/>
        <w:rPr>
          <w:sz w:val="28"/>
        </w:rPr>
      </w:pPr>
      <w:proofErr w:type="gramStart"/>
      <w:r>
        <w:rPr>
          <w:b/>
          <w:bCs/>
          <w:color w:val="FFFFFF"/>
          <w:sz w:val="28"/>
        </w:rPr>
        <w:t>SECURING: Keep definitely in mind the central idea of the theme.</w:t>
      </w:r>
      <w:proofErr w:type="gramEnd"/>
    </w:p>
    <w:p w:rsidR="00A42392" w:rsidRDefault="00A42392" w:rsidP="00A42392">
      <w:pPr>
        <w:pStyle w:val="Title"/>
        <w:ind w:left="720" w:hanging="360"/>
        <w:jc w:val="left"/>
      </w:pPr>
    </w:p>
    <w:p w:rsidR="00A42392" w:rsidRDefault="00A42392" w:rsidP="00A42392">
      <w:pPr>
        <w:pStyle w:val="Title"/>
        <w:ind w:left="720" w:hanging="360"/>
        <w:jc w:val="left"/>
        <w:rPr>
          <w:sz w:val="28"/>
        </w:rPr>
      </w:pPr>
      <w:r>
        <w:rPr>
          <w:b/>
          <w:bCs/>
          <w:sz w:val="28"/>
        </w:rPr>
        <w:t xml:space="preserve">5. </w:t>
      </w:r>
      <w:r>
        <w:rPr>
          <w:sz w:val="28"/>
        </w:rPr>
        <w:t>Express a hindrance to Coherence as well as a means of securing Coherence.</w:t>
      </w:r>
    </w:p>
    <w:p w:rsidR="00A42392" w:rsidRDefault="00A42392" w:rsidP="00A42392">
      <w:pPr>
        <w:pStyle w:val="Title"/>
        <w:ind w:left="720"/>
        <w:jc w:val="left"/>
        <w:rPr>
          <w:b/>
          <w:bCs/>
          <w:color w:val="FFFFFF"/>
          <w:sz w:val="28"/>
        </w:rPr>
      </w:pPr>
      <w:proofErr w:type="gramStart"/>
      <w:r>
        <w:rPr>
          <w:b/>
          <w:bCs/>
          <w:color w:val="FFFFFF"/>
          <w:sz w:val="28"/>
        </w:rPr>
        <w:t>HINDERING: Lack of connecting words and paragraphs to show the order and relation of the parts.</w:t>
      </w:r>
      <w:proofErr w:type="gramEnd"/>
    </w:p>
    <w:p w:rsidR="00A42392" w:rsidRDefault="00A42392" w:rsidP="00A42392">
      <w:pPr>
        <w:pStyle w:val="Title"/>
        <w:ind w:left="720"/>
        <w:jc w:val="left"/>
        <w:rPr>
          <w:b/>
          <w:bCs/>
          <w:sz w:val="28"/>
        </w:rPr>
      </w:pPr>
      <w:proofErr w:type="gramStart"/>
      <w:r>
        <w:rPr>
          <w:b/>
          <w:bCs/>
          <w:color w:val="FFFFFF"/>
          <w:sz w:val="28"/>
        </w:rPr>
        <w:t>SECURING: Use connecting words and paragraphs.</w:t>
      </w:r>
      <w:proofErr w:type="gramEnd"/>
    </w:p>
    <w:p w:rsidR="00A42392" w:rsidRDefault="00A42392" w:rsidP="00A42392">
      <w:pPr>
        <w:pStyle w:val="Title"/>
        <w:jc w:val="left"/>
        <w:rPr>
          <w:sz w:val="28"/>
        </w:rPr>
      </w:pPr>
    </w:p>
    <w:p w:rsidR="00A42392" w:rsidRDefault="00A42392" w:rsidP="00A42392">
      <w:pPr>
        <w:pStyle w:val="Title"/>
        <w:jc w:val="left"/>
        <w:rPr>
          <w:sz w:val="28"/>
        </w:rPr>
      </w:pPr>
      <w:r>
        <w:rPr>
          <w:sz w:val="28"/>
        </w:rPr>
        <w:t xml:space="preserve">BONUS </w:t>
      </w:r>
    </w:p>
    <w:p w:rsidR="00A42392" w:rsidRPr="00A42392" w:rsidRDefault="00A42392" w:rsidP="00A42392">
      <w:r>
        <w:rPr>
          <w:b/>
          <w:bCs/>
          <w:sz w:val="28"/>
        </w:rPr>
        <w:t>How can one master English?</w:t>
      </w:r>
    </w:p>
    <w:sectPr w:rsidR="00A42392" w:rsidRPr="00A42392" w:rsidSect="00DF3C6D">
      <w:headerReference w:type="default" r:id="rId20"/>
      <w:footerReference w:type="default" r:id="rId21"/>
      <w:type w:val="continuous"/>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565" w:rsidRDefault="00581565">
      <w:r>
        <w:separator/>
      </w:r>
    </w:p>
    <w:p w:rsidR="00581565" w:rsidRDefault="00581565"/>
    <w:p w:rsidR="00581565" w:rsidRDefault="00581565"/>
    <w:p w:rsidR="00581565" w:rsidRDefault="00581565" w:rsidP="004E0076"/>
  </w:endnote>
  <w:endnote w:type="continuationSeparator" w:id="0">
    <w:p w:rsidR="00581565" w:rsidRDefault="00581565">
      <w:r>
        <w:continuationSeparator/>
      </w:r>
    </w:p>
    <w:p w:rsidR="00581565" w:rsidRDefault="00581565"/>
    <w:p w:rsidR="00581565" w:rsidRDefault="00581565"/>
    <w:p w:rsidR="00581565" w:rsidRDefault="00581565" w:rsidP="004E00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HebraicaII">
    <w:charset w:val="00"/>
    <w:family w:val="auto"/>
    <w:pitch w:val="variable"/>
    <w:sig w:usb0="00000003" w:usb1="00000000" w:usb2="00000000" w:usb3="00000000" w:csb0="00000001" w:csb1="00000000"/>
  </w:font>
  <w:font w:name="Ravie">
    <w:altName w:val="Courier New"/>
    <w:charset w:val="00"/>
    <w:family w:val="decorative"/>
    <w:pitch w:val="variable"/>
    <w:sig w:usb0="00000003" w:usb1="00000000" w:usb2="00000000" w:usb3="00000000" w:csb0="00000001" w:csb1="00000000"/>
  </w:font>
  <w:font w:name="Tabitha">
    <w:altName w:val="Courier New"/>
    <w:charset w:val="00"/>
    <w:family w:val="auto"/>
    <w:pitch w:val="variable"/>
    <w:sig w:usb0="00000001" w:usb1="00000000" w:usb2="00000000" w:usb3="00000000" w:csb0="00000009" w:csb1="00000000"/>
  </w:font>
  <w:font w:name="Times">
    <w:panose1 w:val="02020603050405020304"/>
    <w:charset w:val="00"/>
    <w:family w:val="roman"/>
    <w:notTrueType/>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6A3" w:rsidRDefault="006D482A">
    <w:pPr>
      <w:pStyle w:val="Footer"/>
      <w:framePr w:wrap="around" w:vAnchor="text" w:hAnchor="margin" w:xAlign="center" w:y="1"/>
      <w:rPr>
        <w:rStyle w:val="PageNumber"/>
      </w:rPr>
    </w:pPr>
    <w:r>
      <w:rPr>
        <w:rStyle w:val="PageNumber"/>
      </w:rPr>
      <w:fldChar w:fldCharType="begin"/>
    </w:r>
    <w:r w:rsidR="009576A3">
      <w:rPr>
        <w:rStyle w:val="PageNumber"/>
      </w:rPr>
      <w:instrText xml:space="preserve">PAGE  </w:instrText>
    </w:r>
    <w:r>
      <w:rPr>
        <w:rStyle w:val="PageNumber"/>
      </w:rPr>
      <w:fldChar w:fldCharType="end"/>
    </w:r>
  </w:p>
  <w:p w:rsidR="009576A3" w:rsidRDefault="009576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6A3" w:rsidRDefault="006D482A">
    <w:pPr>
      <w:pStyle w:val="Footer"/>
      <w:framePr w:wrap="around" w:vAnchor="text" w:hAnchor="margin" w:xAlign="center" w:y="1"/>
      <w:rPr>
        <w:rStyle w:val="PageNumber"/>
      </w:rPr>
    </w:pPr>
    <w:r>
      <w:rPr>
        <w:rStyle w:val="PageNumber"/>
      </w:rPr>
      <w:fldChar w:fldCharType="begin"/>
    </w:r>
    <w:r w:rsidR="009576A3">
      <w:rPr>
        <w:rStyle w:val="PageNumber"/>
      </w:rPr>
      <w:instrText xml:space="preserve">PAGE  </w:instrText>
    </w:r>
    <w:r>
      <w:rPr>
        <w:rStyle w:val="PageNumber"/>
      </w:rPr>
      <w:fldChar w:fldCharType="separate"/>
    </w:r>
    <w:r w:rsidR="00DF3C6D">
      <w:rPr>
        <w:rStyle w:val="PageNumber"/>
        <w:noProof/>
      </w:rPr>
      <w:t>11</w:t>
    </w:r>
    <w:r>
      <w:rPr>
        <w:rStyle w:val="PageNumber"/>
      </w:rPr>
      <w:fldChar w:fldCharType="end"/>
    </w:r>
  </w:p>
  <w:p w:rsidR="009576A3" w:rsidRDefault="009576A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481" w:rsidRDefault="006D482A">
    <w:pPr>
      <w:pStyle w:val="Footer"/>
    </w:pPr>
    <w:fldSimple w:instr=" PAGE   \* MERGEFORMAT ">
      <w:r w:rsidR="00DF3C6D">
        <w:rPr>
          <w:noProof/>
        </w:rPr>
        <w:t>0</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6A3" w:rsidRDefault="006D482A">
    <w:pPr>
      <w:pStyle w:val="Footer"/>
      <w:framePr w:wrap="around" w:vAnchor="text" w:hAnchor="margin" w:xAlign="center" w:y="1"/>
      <w:rPr>
        <w:rStyle w:val="PageNumber"/>
      </w:rPr>
    </w:pPr>
    <w:r>
      <w:rPr>
        <w:rStyle w:val="PageNumber"/>
      </w:rPr>
      <w:fldChar w:fldCharType="begin"/>
    </w:r>
    <w:r w:rsidR="009576A3">
      <w:rPr>
        <w:rStyle w:val="PageNumber"/>
      </w:rPr>
      <w:instrText xml:space="preserve">PAGE  </w:instrText>
    </w:r>
    <w:r>
      <w:rPr>
        <w:rStyle w:val="PageNumber"/>
      </w:rPr>
      <w:fldChar w:fldCharType="end"/>
    </w:r>
  </w:p>
  <w:p w:rsidR="009576A3" w:rsidRDefault="009576A3">
    <w:pPr>
      <w:pStyle w:val="Footer"/>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6A3" w:rsidRDefault="006D482A" w:rsidP="00F831AB">
    <w:pPr>
      <w:pStyle w:val="Footer"/>
      <w:jc w:val="center"/>
    </w:pPr>
    <w:fldSimple w:instr=" PAGE   \* MERGEFORMAT ">
      <w:r w:rsidR="00DF3C6D">
        <w:rPr>
          <w:noProof/>
        </w:rPr>
        <w:t>28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565" w:rsidRDefault="00581565">
      <w:r>
        <w:separator/>
      </w:r>
    </w:p>
    <w:p w:rsidR="00581565" w:rsidRDefault="00581565"/>
    <w:p w:rsidR="00581565" w:rsidRDefault="00581565"/>
    <w:p w:rsidR="00581565" w:rsidRDefault="00581565" w:rsidP="004E0076"/>
  </w:footnote>
  <w:footnote w:type="continuationSeparator" w:id="0">
    <w:p w:rsidR="00581565" w:rsidRDefault="00581565">
      <w:r>
        <w:continuationSeparator/>
      </w:r>
    </w:p>
    <w:p w:rsidR="00581565" w:rsidRDefault="00581565"/>
    <w:p w:rsidR="00581565" w:rsidRDefault="00581565"/>
    <w:p w:rsidR="00581565" w:rsidRDefault="00581565"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6A3" w:rsidRPr="00BE1617" w:rsidRDefault="009576A3" w:rsidP="00A42392">
    <w:pPr>
      <w:pStyle w:val="Header"/>
      <w:jc w:val="center"/>
      <w:rPr>
        <w:color w:val="7F7F7F" w:themeColor="text1" w:themeTint="80"/>
      </w:rPr>
    </w:pPr>
    <w:r w:rsidRPr="00BE1617">
      <w:rPr>
        <w:color w:val="7F7F7F" w:themeColor="text1" w:themeTint="80"/>
      </w:rPr>
      <w:t>Deliverance Bible Institute</w:t>
    </w:r>
  </w:p>
  <w:p w:rsidR="009576A3" w:rsidRPr="00A42392" w:rsidRDefault="009576A3" w:rsidP="00A42392">
    <w:pPr>
      <w:pStyle w:val="Header"/>
      <w:jc w:val="center"/>
      <w:rPr>
        <w:color w:val="7F7F7F" w:themeColor="text1" w:themeTint="80"/>
        <w:sz w:val="28"/>
        <w:szCs w:val="28"/>
      </w:rPr>
    </w:pPr>
    <w:r>
      <w:rPr>
        <w:color w:val="7F7F7F" w:themeColor="text1" w:themeTint="80"/>
        <w:sz w:val="28"/>
        <w:szCs w:val="28"/>
      </w:rPr>
      <w:t>ENGLISH II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6A3" w:rsidRPr="00BE1617" w:rsidRDefault="009576A3" w:rsidP="00464A7B">
    <w:pPr>
      <w:pStyle w:val="Header"/>
      <w:jc w:val="center"/>
      <w:rPr>
        <w:color w:val="7F7F7F" w:themeColor="text1" w:themeTint="80"/>
      </w:rPr>
    </w:pPr>
    <w:r w:rsidRPr="00BE1617">
      <w:rPr>
        <w:color w:val="7F7F7F" w:themeColor="text1" w:themeTint="80"/>
      </w:rPr>
      <w:t>Deliverance Bible Institute</w:t>
    </w:r>
  </w:p>
  <w:p w:rsidR="009576A3" w:rsidRPr="00464A7B" w:rsidRDefault="009576A3" w:rsidP="00464A7B">
    <w:pPr>
      <w:pStyle w:val="Header"/>
      <w:jc w:val="center"/>
      <w:rPr>
        <w:color w:val="7F7F7F" w:themeColor="text1" w:themeTint="80"/>
        <w:sz w:val="28"/>
        <w:szCs w:val="28"/>
      </w:rPr>
    </w:pPr>
    <w:r>
      <w:rPr>
        <w:color w:val="7F7F7F" w:themeColor="text1" w:themeTint="80"/>
        <w:sz w:val="28"/>
        <w:szCs w:val="28"/>
      </w:rPr>
      <w:t>ENGLISH II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6A3" w:rsidRPr="00BE1617" w:rsidRDefault="009576A3" w:rsidP="00F36236">
    <w:pPr>
      <w:pStyle w:val="Header"/>
      <w:jc w:val="center"/>
      <w:rPr>
        <w:color w:val="7F7F7F" w:themeColor="text1" w:themeTint="80"/>
      </w:rPr>
    </w:pPr>
    <w:r w:rsidRPr="00BE1617">
      <w:rPr>
        <w:color w:val="7F7F7F" w:themeColor="text1" w:themeTint="80"/>
      </w:rPr>
      <w:t>Deliverance Bible Institute</w:t>
    </w:r>
  </w:p>
  <w:p w:rsidR="009576A3" w:rsidRPr="00BE1617" w:rsidRDefault="009576A3" w:rsidP="00F36236">
    <w:pPr>
      <w:pStyle w:val="Header"/>
      <w:jc w:val="center"/>
      <w:rPr>
        <w:color w:val="7F7F7F" w:themeColor="text1" w:themeTint="80"/>
        <w:sz w:val="28"/>
        <w:szCs w:val="28"/>
      </w:rPr>
    </w:pPr>
    <w:r>
      <w:rPr>
        <w:color w:val="7F7F7F" w:themeColor="text1" w:themeTint="80"/>
        <w:sz w:val="28"/>
        <w:szCs w:val="28"/>
      </w:rPr>
      <w:t>GOSPEL OF JOHN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2135"/>
    <w:multiLevelType w:val="hybridMultilevel"/>
    <w:tmpl w:val="FA9AA09E"/>
    <w:lvl w:ilvl="0" w:tplc="7102D5E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1B3723"/>
    <w:multiLevelType w:val="hybridMultilevel"/>
    <w:tmpl w:val="F8BE3742"/>
    <w:lvl w:ilvl="0" w:tplc="F1D2B9CE">
      <w:start w:val="1"/>
      <w:numFmt w:val="upperLetter"/>
      <w:lvlText w:val="%1."/>
      <w:lvlJc w:val="left"/>
      <w:pPr>
        <w:tabs>
          <w:tab w:val="num" w:pos="720"/>
        </w:tabs>
        <w:ind w:left="720" w:hanging="360"/>
      </w:pPr>
      <w:rPr>
        <w:rFonts w:hint="default"/>
      </w:rPr>
    </w:lvl>
    <w:lvl w:ilvl="1" w:tplc="65AABDF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247E90"/>
    <w:multiLevelType w:val="hybridMultilevel"/>
    <w:tmpl w:val="776E4AEC"/>
    <w:lvl w:ilvl="0" w:tplc="89EE19FE">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nsid w:val="09332CFA"/>
    <w:multiLevelType w:val="hybridMultilevel"/>
    <w:tmpl w:val="1ABE69FC"/>
    <w:lvl w:ilvl="0" w:tplc="798A4762">
      <w:start w:val="1"/>
      <w:numFmt w:val="upperRoman"/>
      <w:pStyle w:val="Heading2"/>
      <w:lvlText w:val="%1."/>
      <w:lvlJc w:val="left"/>
      <w:pPr>
        <w:ind w:left="36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B1619B"/>
    <w:multiLevelType w:val="hybridMultilevel"/>
    <w:tmpl w:val="FFBA085A"/>
    <w:lvl w:ilvl="0" w:tplc="0409000F">
      <w:start w:val="1"/>
      <w:numFmt w:val="decimal"/>
      <w:lvlText w:val="%1."/>
      <w:lvlJc w:val="left"/>
      <w:pPr>
        <w:tabs>
          <w:tab w:val="num" w:pos="720"/>
        </w:tabs>
        <w:ind w:left="720" w:hanging="360"/>
      </w:pPr>
      <w:rPr>
        <w:rFonts w:hint="default"/>
      </w:rPr>
    </w:lvl>
    <w:lvl w:ilvl="1" w:tplc="BF5CE7E2">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764E6C"/>
    <w:multiLevelType w:val="hybridMultilevel"/>
    <w:tmpl w:val="DD4E8532"/>
    <w:lvl w:ilvl="0" w:tplc="51F459B8">
      <w:start w:val="1"/>
      <w:numFmt w:val="decimal"/>
      <w:lvlText w:val="%1."/>
      <w:lvlJc w:val="left"/>
      <w:pPr>
        <w:tabs>
          <w:tab w:val="num" w:pos="1440"/>
        </w:tabs>
        <w:ind w:left="1440" w:hanging="360"/>
      </w:pPr>
      <w:rPr>
        <w:rFonts w:hint="default"/>
      </w:rPr>
    </w:lvl>
    <w:lvl w:ilvl="1" w:tplc="462C9472">
      <w:start w:val="1"/>
      <w:numFmt w:val="upp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0DDA1A2E"/>
    <w:multiLevelType w:val="hybridMultilevel"/>
    <w:tmpl w:val="F4248C88"/>
    <w:lvl w:ilvl="0" w:tplc="76E0F53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EA91E49"/>
    <w:multiLevelType w:val="hybridMultilevel"/>
    <w:tmpl w:val="EC7A8E08"/>
    <w:lvl w:ilvl="0" w:tplc="2DCE7F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1937029"/>
    <w:multiLevelType w:val="hybridMultilevel"/>
    <w:tmpl w:val="6CBAAA94"/>
    <w:lvl w:ilvl="0" w:tplc="F4202266">
      <w:start w:val="1"/>
      <w:numFmt w:val="upperLetter"/>
      <w:lvlText w:val="%1."/>
      <w:lvlJc w:val="left"/>
      <w:pPr>
        <w:tabs>
          <w:tab w:val="num" w:pos="1800"/>
        </w:tabs>
        <w:ind w:left="1800" w:hanging="360"/>
      </w:pPr>
      <w:rPr>
        <w:rFonts w:hint="default"/>
      </w:rPr>
    </w:lvl>
    <w:lvl w:ilvl="1" w:tplc="967459A2">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12AE47AB"/>
    <w:multiLevelType w:val="hybridMultilevel"/>
    <w:tmpl w:val="7DDA90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DC02CF"/>
    <w:multiLevelType w:val="hybridMultilevel"/>
    <w:tmpl w:val="8BA024BC"/>
    <w:lvl w:ilvl="0" w:tplc="7C2E64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A70275"/>
    <w:multiLevelType w:val="hybridMultilevel"/>
    <w:tmpl w:val="6EF4EB6C"/>
    <w:lvl w:ilvl="0" w:tplc="5A304A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57A13BD"/>
    <w:multiLevelType w:val="hybridMultilevel"/>
    <w:tmpl w:val="AF001B46"/>
    <w:lvl w:ilvl="0" w:tplc="546E991E">
      <w:start w:val="1"/>
      <w:numFmt w:val="decimal"/>
      <w:lvlText w:val="%1."/>
      <w:lvlJc w:val="left"/>
      <w:pPr>
        <w:tabs>
          <w:tab w:val="num" w:pos="1080"/>
        </w:tabs>
        <w:ind w:left="1080" w:hanging="720"/>
      </w:pPr>
      <w:rPr>
        <w:rFonts w:ascii="Times New Roman" w:hAnsi="Times New Roman" w:hint="default"/>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AA3768"/>
    <w:multiLevelType w:val="hybridMultilevel"/>
    <w:tmpl w:val="AF1090DA"/>
    <w:lvl w:ilvl="0" w:tplc="C3E81E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DBB5394"/>
    <w:multiLevelType w:val="hybridMultilevel"/>
    <w:tmpl w:val="24F2A832"/>
    <w:lvl w:ilvl="0" w:tplc="9322FC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DD51BAA"/>
    <w:multiLevelType w:val="hybridMultilevel"/>
    <w:tmpl w:val="3216F01C"/>
    <w:lvl w:ilvl="0" w:tplc="4B0ECD04">
      <w:start w:val="1"/>
      <w:numFmt w:val="decimal"/>
      <w:lvlText w:val="%1."/>
      <w:lvlJc w:val="left"/>
      <w:pPr>
        <w:tabs>
          <w:tab w:val="num" w:pos="720"/>
        </w:tabs>
        <w:ind w:left="720" w:hanging="360"/>
      </w:pPr>
      <w:rPr>
        <w:rFonts w:hint="default"/>
      </w:rPr>
    </w:lvl>
    <w:lvl w:ilvl="1" w:tplc="02723BE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FEE1948"/>
    <w:multiLevelType w:val="hybridMultilevel"/>
    <w:tmpl w:val="09987722"/>
    <w:lvl w:ilvl="0" w:tplc="3D347D60">
      <w:start w:val="1"/>
      <w:numFmt w:val="decimal"/>
      <w:lvlText w:val="%1."/>
      <w:lvlJc w:val="left"/>
      <w:pPr>
        <w:tabs>
          <w:tab w:val="num" w:pos="720"/>
        </w:tabs>
        <w:ind w:left="720" w:hanging="360"/>
      </w:pPr>
      <w:rPr>
        <w:rFont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0995126"/>
    <w:multiLevelType w:val="hybridMultilevel"/>
    <w:tmpl w:val="00EA78BE"/>
    <w:lvl w:ilvl="0" w:tplc="7AF6D0A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33261E6"/>
    <w:multiLevelType w:val="hybridMultilevel"/>
    <w:tmpl w:val="9A1A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4A79D3"/>
    <w:multiLevelType w:val="hybridMultilevel"/>
    <w:tmpl w:val="A4B09592"/>
    <w:lvl w:ilvl="0" w:tplc="D1543EB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279A717E"/>
    <w:multiLevelType w:val="multilevel"/>
    <w:tmpl w:val="6DEE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A124178"/>
    <w:multiLevelType w:val="hybridMultilevel"/>
    <w:tmpl w:val="013C953A"/>
    <w:lvl w:ilvl="0" w:tplc="0409000F">
      <w:start w:val="1"/>
      <w:numFmt w:val="decimal"/>
      <w:lvlText w:val="%1."/>
      <w:lvlJc w:val="left"/>
      <w:pPr>
        <w:tabs>
          <w:tab w:val="num" w:pos="720"/>
        </w:tabs>
        <w:ind w:left="720" w:hanging="360"/>
      </w:pPr>
      <w:rPr>
        <w:rFonts w:hint="default"/>
      </w:rPr>
    </w:lvl>
    <w:lvl w:ilvl="1" w:tplc="FF761ABC">
      <w:start w:val="1"/>
      <w:numFmt w:val="lowerLetter"/>
      <w:lvlText w:val="%2."/>
      <w:lvlJc w:val="left"/>
      <w:pPr>
        <w:tabs>
          <w:tab w:val="num" w:pos="1800"/>
        </w:tabs>
        <w:ind w:left="1800" w:hanging="720"/>
      </w:pPr>
      <w:rPr>
        <w:rFonts w:hint="default"/>
      </w:rPr>
    </w:lvl>
    <w:lvl w:ilvl="2" w:tplc="7D6AC692">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F18564A"/>
    <w:multiLevelType w:val="hybridMultilevel"/>
    <w:tmpl w:val="5F884D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0444B6A"/>
    <w:multiLevelType w:val="hybridMultilevel"/>
    <w:tmpl w:val="0D64064C"/>
    <w:lvl w:ilvl="0" w:tplc="0409000F">
      <w:start w:val="1"/>
      <w:numFmt w:val="decimal"/>
      <w:lvlText w:val="%1."/>
      <w:lvlJc w:val="left"/>
      <w:pPr>
        <w:tabs>
          <w:tab w:val="num" w:pos="720"/>
        </w:tabs>
        <w:ind w:left="720" w:hanging="360"/>
      </w:pPr>
      <w:rPr>
        <w:rFonts w:hint="default"/>
      </w:rPr>
    </w:lvl>
    <w:lvl w:ilvl="1" w:tplc="E968F99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4E43C72"/>
    <w:multiLevelType w:val="hybridMultilevel"/>
    <w:tmpl w:val="79DA44BE"/>
    <w:lvl w:ilvl="0" w:tplc="2B7A6E2E">
      <w:start w:val="1"/>
      <w:numFmt w:val="decimal"/>
      <w:lvlText w:val="%1."/>
      <w:lvlJc w:val="left"/>
      <w:pPr>
        <w:tabs>
          <w:tab w:val="num" w:pos="1080"/>
        </w:tabs>
        <w:ind w:left="1080" w:hanging="360"/>
      </w:pPr>
      <w:rPr>
        <w:rFonts w:hint="default"/>
      </w:rPr>
    </w:lvl>
    <w:lvl w:ilvl="1" w:tplc="14B49642" w:tentative="1">
      <w:start w:val="1"/>
      <w:numFmt w:val="lowerLetter"/>
      <w:lvlText w:val="%2."/>
      <w:lvlJc w:val="left"/>
      <w:pPr>
        <w:tabs>
          <w:tab w:val="num" w:pos="1800"/>
        </w:tabs>
        <w:ind w:left="1800" w:hanging="360"/>
      </w:pPr>
    </w:lvl>
    <w:lvl w:ilvl="2" w:tplc="39C006E2"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36517749"/>
    <w:multiLevelType w:val="hybridMultilevel"/>
    <w:tmpl w:val="B574A876"/>
    <w:lvl w:ilvl="0" w:tplc="DB9EBC18">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5D0C00BC" w:tentative="1">
      <w:start w:val="1"/>
      <w:numFmt w:val="lowerLetter"/>
      <w:lvlText w:val="%2."/>
      <w:lvlJc w:val="left"/>
      <w:pPr>
        <w:ind w:left="3240" w:hanging="360"/>
      </w:pPr>
    </w:lvl>
    <w:lvl w:ilvl="2" w:tplc="CA248486"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37876802"/>
    <w:multiLevelType w:val="hybridMultilevel"/>
    <w:tmpl w:val="7FDA3642"/>
    <w:lvl w:ilvl="0" w:tplc="EBF0E88A">
      <w:start w:val="1"/>
      <w:numFmt w:val="upperRoman"/>
      <w:lvlText w:val="%1."/>
      <w:lvlJc w:val="left"/>
      <w:pPr>
        <w:tabs>
          <w:tab w:val="num" w:pos="1080"/>
        </w:tabs>
        <w:ind w:left="1080" w:hanging="720"/>
      </w:pPr>
      <w:rPr>
        <w:rFonts w:hint="default"/>
      </w:rPr>
    </w:lvl>
    <w:lvl w:ilvl="1" w:tplc="04090019">
      <w:start w:val="1"/>
      <w:numFmt w:val="upperLetter"/>
      <w:lvlText w:val="%2."/>
      <w:lvlJc w:val="left"/>
      <w:pPr>
        <w:tabs>
          <w:tab w:val="num" w:pos="1440"/>
        </w:tabs>
        <w:ind w:left="1440" w:hanging="360"/>
      </w:pPr>
      <w:rPr>
        <w:rFonts w:hint="default"/>
      </w:rPr>
    </w:lvl>
    <w:lvl w:ilvl="2" w:tplc="0409001B">
      <w:start w:val="1"/>
      <w:numFmt w:val="decimal"/>
      <w:lvlText w:val="%3."/>
      <w:lvlJc w:val="left"/>
      <w:pPr>
        <w:tabs>
          <w:tab w:val="num" w:pos="2340"/>
        </w:tabs>
        <w:ind w:left="2340" w:hanging="360"/>
      </w:pPr>
      <w:rPr>
        <w:rFonts w:hint="default"/>
      </w:rPr>
    </w:lvl>
    <w:lvl w:ilvl="3" w:tplc="0409000F">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F91626B"/>
    <w:multiLevelType w:val="hybridMultilevel"/>
    <w:tmpl w:val="7818AC62"/>
    <w:lvl w:ilvl="0" w:tplc="2B7A6E2E">
      <w:start w:val="3"/>
      <w:numFmt w:val="decimal"/>
      <w:lvlText w:val="%1."/>
      <w:lvlJc w:val="left"/>
      <w:pPr>
        <w:tabs>
          <w:tab w:val="num" w:pos="1080"/>
        </w:tabs>
        <w:ind w:left="1080" w:hanging="360"/>
      </w:pPr>
      <w:rPr>
        <w:rFonts w:hint="default"/>
      </w:rPr>
    </w:lvl>
    <w:lvl w:ilvl="1" w:tplc="14B49642" w:tentative="1">
      <w:start w:val="1"/>
      <w:numFmt w:val="lowerLetter"/>
      <w:lvlText w:val="%2."/>
      <w:lvlJc w:val="left"/>
      <w:pPr>
        <w:tabs>
          <w:tab w:val="num" w:pos="1800"/>
        </w:tabs>
        <w:ind w:left="1800" w:hanging="360"/>
      </w:pPr>
    </w:lvl>
    <w:lvl w:ilvl="2" w:tplc="39C006E2" w:tentative="1">
      <w:start w:val="1"/>
      <w:numFmt w:val="lowerRoman"/>
      <w:lvlText w:val="%3."/>
      <w:lvlJc w:val="right"/>
      <w:pPr>
        <w:tabs>
          <w:tab w:val="num" w:pos="2520"/>
        </w:tabs>
        <w:ind w:left="2520" w:hanging="180"/>
      </w:pPr>
    </w:lvl>
    <w:lvl w:ilvl="3" w:tplc="124C42A4"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40FD770D"/>
    <w:multiLevelType w:val="hybridMultilevel"/>
    <w:tmpl w:val="3FCCD74C"/>
    <w:lvl w:ilvl="0" w:tplc="B6E26E00">
      <w:start w:val="1"/>
      <w:numFmt w:val="decimal"/>
      <w:lvlText w:val="%1."/>
      <w:lvlJc w:val="left"/>
      <w:pPr>
        <w:tabs>
          <w:tab w:val="num" w:pos="1440"/>
        </w:tabs>
        <w:ind w:left="1440" w:hanging="360"/>
      </w:pPr>
      <w:rPr>
        <w:rFonts w:hint="default"/>
      </w:rPr>
    </w:lvl>
    <w:lvl w:ilvl="1" w:tplc="D722D6F0" w:tentative="1">
      <w:start w:val="1"/>
      <w:numFmt w:val="lowerLetter"/>
      <w:lvlText w:val="%2."/>
      <w:lvlJc w:val="left"/>
      <w:pPr>
        <w:tabs>
          <w:tab w:val="num" w:pos="2160"/>
        </w:tabs>
        <w:ind w:left="2160" w:hanging="360"/>
      </w:pPr>
    </w:lvl>
    <w:lvl w:ilvl="2" w:tplc="2CEEF286" w:tentative="1">
      <w:start w:val="1"/>
      <w:numFmt w:val="lowerRoman"/>
      <w:lvlText w:val="%3."/>
      <w:lvlJc w:val="right"/>
      <w:pPr>
        <w:tabs>
          <w:tab w:val="num" w:pos="2880"/>
        </w:tabs>
        <w:ind w:left="2880" w:hanging="180"/>
      </w:pPr>
    </w:lvl>
    <w:lvl w:ilvl="3" w:tplc="E064DC86"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414F393D"/>
    <w:multiLevelType w:val="hybridMultilevel"/>
    <w:tmpl w:val="373ECFEA"/>
    <w:lvl w:ilvl="0" w:tplc="E1EA796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3A012BB"/>
    <w:multiLevelType w:val="hybridMultilevel"/>
    <w:tmpl w:val="F24AA7C4"/>
    <w:lvl w:ilvl="0" w:tplc="7D9E7FC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47AB3EC5"/>
    <w:multiLevelType w:val="hybridMultilevel"/>
    <w:tmpl w:val="BA0039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85F20E6"/>
    <w:multiLevelType w:val="hybridMultilevel"/>
    <w:tmpl w:val="46F6A62A"/>
    <w:lvl w:ilvl="0" w:tplc="0C928BF6">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pStyle w:val="Heading7"/>
      <w:lvlText w:val="%2)"/>
      <w:lvlJc w:val="left"/>
      <w:pPr>
        <w:ind w:left="1440" w:hanging="360"/>
      </w:pPr>
      <w:rPr>
        <w:rFonts w:ascii="Times New Roman" w:eastAsia="Times New Roman" w:hAnsi="Times New Roman" w:cs="Times New Roman"/>
      </w:rPr>
    </w:lvl>
    <w:lvl w:ilvl="2" w:tplc="0409001B">
      <w:start w:val="1"/>
      <w:numFmt w:val="lowerLetter"/>
      <w:lvlText w:val="%3."/>
      <w:lvlJc w:val="left"/>
      <w:pPr>
        <w:ind w:left="2700" w:hanging="720"/>
      </w:pPr>
      <w:rPr>
        <w:rFonts w:hint="default"/>
      </w:rPr>
    </w:lvl>
    <w:lvl w:ilvl="3" w:tplc="0409000F">
      <w:start w:val="1"/>
      <w:numFmt w:val="upp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6E6F94"/>
    <w:multiLevelType w:val="hybridMultilevel"/>
    <w:tmpl w:val="97F07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944180"/>
    <w:multiLevelType w:val="hybridMultilevel"/>
    <w:tmpl w:val="03D2DFBE"/>
    <w:lvl w:ilvl="0" w:tplc="ADFAD1E4">
      <w:start w:val="1"/>
      <w:numFmt w:val="decimal"/>
      <w:lvlText w:val="%1."/>
      <w:lvlJc w:val="left"/>
      <w:pPr>
        <w:tabs>
          <w:tab w:val="num" w:pos="720"/>
        </w:tabs>
        <w:ind w:left="720" w:hanging="360"/>
      </w:pPr>
      <w:rPr>
        <w:rFonts w:hint="default"/>
      </w:rPr>
    </w:lvl>
    <w:lvl w:ilvl="1" w:tplc="A0D47E6C" w:tentative="1">
      <w:start w:val="1"/>
      <w:numFmt w:val="lowerLetter"/>
      <w:lvlText w:val="%2."/>
      <w:lvlJc w:val="left"/>
      <w:pPr>
        <w:tabs>
          <w:tab w:val="num" w:pos="1440"/>
        </w:tabs>
        <w:ind w:left="1440" w:hanging="360"/>
      </w:pPr>
    </w:lvl>
    <w:lvl w:ilvl="2" w:tplc="7F267C22" w:tentative="1">
      <w:start w:val="1"/>
      <w:numFmt w:val="lowerRoman"/>
      <w:lvlText w:val="%3."/>
      <w:lvlJc w:val="right"/>
      <w:pPr>
        <w:tabs>
          <w:tab w:val="num" w:pos="2160"/>
        </w:tabs>
        <w:ind w:left="2160" w:hanging="180"/>
      </w:pPr>
    </w:lvl>
    <w:lvl w:ilvl="3" w:tplc="878EF204" w:tentative="1">
      <w:start w:val="1"/>
      <w:numFmt w:val="decimal"/>
      <w:lvlText w:val="%4."/>
      <w:lvlJc w:val="left"/>
      <w:pPr>
        <w:tabs>
          <w:tab w:val="num" w:pos="2880"/>
        </w:tabs>
        <w:ind w:left="2880" w:hanging="360"/>
      </w:pPr>
    </w:lvl>
    <w:lvl w:ilvl="4" w:tplc="455C5B3E" w:tentative="1">
      <w:start w:val="1"/>
      <w:numFmt w:val="lowerLetter"/>
      <w:lvlText w:val="%5."/>
      <w:lvlJc w:val="left"/>
      <w:pPr>
        <w:tabs>
          <w:tab w:val="num" w:pos="3600"/>
        </w:tabs>
        <w:ind w:left="3600" w:hanging="360"/>
      </w:pPr>
    </w:lvl>
    <w:lvl w:ilvl="5" w:tplc="C8DC1B88" w:tentative="1">
      <w:start w:val="1"/>
      <w:numFmt w:val="lowerRoman"/>
      <w:lvlText w:val="%6."/>
      <w:lvlJc w:val="right"/>
      <w:pPr>
        <w:tabs>
          <w:tab w:val="num" w:pos="4320"/>
        </w:tabs>
        <w:ind w:left="4320" w:hanging="180"/>
      </w:pPr>
    </w:lvl>
    <w:lvl w:ilvl="6" w:tplc="B5B6A8AC" w:tentative="1">
      <w:start w:val="1"/>
      <w:numFmt w:val="decimal"/>
      <w:lvlText w:val="%7."/>
      <w:lvlJc w:val="left"/>
      <w:pPr>
        <w:tabs>
          <w:tab w:val="num" w:pos="5040"/>
        </w:tabs>
        <w:ind w:left="5040" w:hanging="360"/>
      </w:pPr>
    </w:lvl>
    <w:lvl w:ilvl="7" w:tplc="724A1B20" w:tentative="1">
      <w:start w:val="1"/>
      <w:numFmt w:val="lowerLetter"/>
      <w:lvlText w:val="%8."/>
      <w:lvlJc w:val="left"/>
      <w:pPr>
        <w:tabs>
          <w:tab w:val="num" w:pos="5760"/>
        </w:tabs>
        <w:ind w:left="5760" w:hanging="360"/>
      </w:pPr>
    </w:lvl>
    <w:lvl w:ilvl="8" w:tplc="21F621EC" w:tentative="1">
      <w:start w:val="1"/>
      <w:numFmt w:val="lowerRoman"/>
      <w:lvlText w:val="%9."/>
      <w:lvlJc w:val="right"/>
      <w:pPr>
        <w:tabs>
          <w:tab w:val="num" w:pos="6480"/>
        </w:tabs>
        <w:ind w:left="6480" w:hanging="180"/>
      </w:pPr>
    </w:lvl>
  </w:abstractNum>
  <w:abstractNum w:abstractNumId="37">
    <w:nsid w:val="4F1E6504"/>
    <w:multiLevelType w:val="hybridMultilevel"/>
    <w:tmpl w:val="5F884D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2706912"/>
    <w:multiLevelType w:val="hybridMultilevel"/>
    <w:tmpl w:val="743E0358"/>
    <w:lvl w:ilvl="0" w:tplc="0409000F">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2FB1E05"/>
    <w:multiLevelType w:val="hybridMultilevel"/>
    <w:tmpl w:val="7DFC9614"/>
    <w:lvl w:ilvl="0" w:tplc="48D441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41">
    <w:nsid w:val="60C535A4"/>
    <w:multiLevelType w:val="hybridMultilevel"/>
    <w:tmpl w:val="68F01F2C"/>
    <w:lvl w:ilvl="0" w:tplc="A43C3C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0F43223"/>
    <w:multiLevelType w:val="hybridMultilevel"/>
    <w:tmpl w:val="6C4ABD48"/>
    <w:lvl w:ilvl="0" w:tplc="B39CDF54">
      <w:start w:val="1"/>
      <w:numFmt w:val="decimal"/>
      <w:lvlText w:val="%1."/>
      <w:lvlJc w:val="left"/>
      <w:pPr>
        <w:tabs>
          <w:tab w:val="num" w:pos="720"/>
        </w:tabs>
        <w:ind w:left="720" w:hanging="360"/>
      </w:pPr>
      <w:rPr>
        <w:rFonts w:hint="default"/>
      </w:rPr>
    </w:lvl>
    <w:lvl w:ilvl="1" w:tplc="1DB2BAC2">
      <w:start w:val="1"/>
      <w:numFmt w:val="decimal"/>
      <w:lvlText w:val="%2."/>
      <w:lvlJc w:val="left"/>
      <w:pPr>
        <w:tabs>
          <w:tab w:val="num" w:pos="1440"/>
        </w:tabs>
        <w:ind w:left="1440" w:hanging="360"/>
      </w:pPr>
      <w:rPr>
        <w:rFonts w:hint="default"/>
        <w:b/>
        <w:i w:val="0"/>
      </w:rPr>
    </w:lvl>
    <w:lvl w:ilvl="2" w:tplc="1CE0468A" w:tentative="1">
      <w:start w:val="1"/>
      <w:numFmt w:val="lowerRoman"/>
      <w:lvlText w:val="%3."/>
      <w:lvlJc w:val="right"/>
      <w:pPr>
        <w:tabs>
          <w:tab w:val="num" w:pos="2160"/>
        </w:tabs>
        <w:ind w:left="2160" w:hanging="180"/>
      </w:pPr>
    </w:lvl>
    <w:lvl w:ilvl="3" w:tplc="A48C233E" w:tentative="1">
      <w:start w:val="1"/>
      <w:numFmt w:val="decimal"/>
      <w:lvlText w:val="%4."/>
      <w:lvlJc w:val="left"/>
      <w:pPr>
        <w:tabs>
          <w:tab w:val="num" w:pos="2880"/>
        </w:tabs>
        <w:ind w:left="2880" w:hanging="360"/>
      </w:pPr>
    </w:lvl>
    <w:lvl w:ilvl="4" w:tplc="4D203974" w:tentative="1">
      <w:start w:val="1"/>
      <w:numFmt w:val="lowerLetter"/>
      <w:lvlText w:val="%5."/>
      <w:lvlJc w:val="left"/>
      <w:pPr>
        <w:tabs>
          <w:tab w:val="num" w:pos="3600"/>
        </w:tabs>
        <w:ind w:left="3600" w:hanging="360"/>
      </w:pPr>
    </w:lvl>
    <w:lvl w:ilvl="5" w:tplc="915604D6" w:tentative="1">
      <w:start w:val="1"/>
      <w:numFmt w:val="lowerRoman"/>
      <w:lvlText w:val="%6."/>
      <w:lvlJc w:val="right"/>
      <w:pPr>
        <w:tabs>
          <w:tab w:val="num" w:pos="4320"/>
        </w:tabs>
        <w:ind w:left="4320" w:hanging="180"/>
      </w:pPr>
    </w:lvl>
    <w:lvl w:ilvl="6" w:tplc="F9BC493E" w:tentative="1">
      <w:start w:val="1"/>
      <w:numFmt w:val="decimal"/>
      <w:lvlText w:val="%7."/>
      <w:lvlJc w:val="left"/>
      <w:pPr>
        <w:tabs>
          <w:tab w:val="num" w:pos="5040"/>
        </w:tabs>
        <w:ind w:left="5040" w:hanging="360"/>
      </w:pPr>
    </w:lvl>
    <w:lvl w:ilvl="7" w:tplc="46381F24" w:tentative="1">
      <w:start w:val="1"/>
      <w:numFmt w:val="lowerLetter"/>
      <w:lvlText w:val="%8."/>
      <w:lvlJc w:val="left"/>
      <w:pPr>
        <w:tabs>
          <w:tab w:val="num" w:pos="5760"/>
        </w:tabs>
        <w:ind w:left="5760" w:hanging="360"/>
      </w:pPr>
    </w:lvl>
    <w:lvl w:ilvl="8" w:tplc="307ECA98" w:tentative="1">
      <w:start w:val="1"/>
      <w:numFmt w:val="lowerRoman"/>
      <w:lvlText w:val="%9."/>
      <w:lvlJc w:val="right"/>
      <w:pPr>
        <w:tabs>
          <w:tab w:val="num" w:pos="6480"/>
        </w:tabs>
        <w:ind w:left="6480" w:hanging="180"/>
      </w:pPr>
    </w:lvl>
  </w:abstractNum>
  <w:abstractNum w:abstractNumId="43">
    <w:nsid w:val="61BF3145"/>
    <w:multiLevelType w:val="hybridMultilevel"/>
    <w:tmpl w:val="C032B8CC"/>
    <w:lvl w:ilvl="0" w:tplc="0409000F">
      <w:start w:val="1"/>
      <w:numFmt w:val="bullet"/>
      <w:lvlText w:val=""/>
      <w:lvlJc w:val="left"/>
      <w:pPr>
        <w:tabs>
          <w:tab w:val="num" w:pos="720"/>
        </w:tabs>
        <w:ind w:left="720" w:hanging="360"/>
      </w:pPr>
      <w:rPr>
        <w:rFonts w:ascii="Wingdings" w:hAnsi="Wingdings" w:hint="default"/>
        <w:color w:val="00000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4">
    <w:nsid w:val="631906DF"/>
    <w:multiLevelType w:val="hybridMultilevel"/>
    <w:tmpl w:val="2AD21582"/>
    <w:lvl w:ilvl="0" w:tplc="0409000F">
      <w:start w:val="1"/>
      <w:numFmt w:val="decimal"/>
      <w:lvlText w:val="(%1)"/>
      <w:lvlJc w:val="left"/>
      <w:pPr>
        <w:tabs>
          <w:tab w:val="num" w:pos="1410"/>
        </w:tabs>
        <w:ind w:left="1410" w:hanging="870"/>
      </w:pPr>
      <w:rPr>
        <w:rFonts w:hint="default"/>
      </w:rPr>
    </w:lvl>
    <w:lvl w:ilvl="1" w:tplc="ACC24262">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5">
    <w:nsid w:val="657D2A62"/>
    <w:multiLevelType w:val="hybridMultilevel"/>
    <w:tmpl w:val="E7A42004"/>
    <w:lvl w:ilvl="0" w:tplc="89CCD38A">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6C973C01"/>
    <w:multiLevelType w:val="hybridMultilevel"/>
    <w:tmpl w:val="85964E30"/>
    <w:lvl w:ilvl="0" w:tplc="014E7960">
      <w:start w:val="1"/>
      <w:numFmt w:val="decimal"/>
      <w:lvlText w:val="%1."/>
      <w:lvlJc w:val="left"/>
      <w:pPr>
        <w:tabs>
          <w:tab w:val="num" w:pos="1440"/>
        </w:tabs>
        <w:ind w:left="1440" w:hanging="720"/>
      </w:pPr>
      <w:rPr>
        <w:rFonts w:hint="default"/>
      </w:rPr>
    </w:lvl>
    <w:lvl w:ilvl="1" w:tplc="8F3C636C"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nsid w:val="71435539"/>
    <w:multiLevelType w:val="hybridMultilevel"/>
    <w:tmpl w:val="53D8EF52"/>
    <w:lvl w:ilvl="0" w:tplc="246830D6">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8">
    <w:nsid w:val="74B35156"/>
    <w:multiLevelType w:val="hybridMultilevel"/>
    <w:tmpl w:val="8102C2EA"/>
    <w:lvl w:ilvl="0" w:tplc="1D70A394">
      <w:start w:val="1"/>
      <w:numFmt w:val="upperLetter"/>
      <w:pStyle w:val="Heading3"/>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6E50C0B"/>
    <w:multiLevelType w:val="hybridMultilevel"/>
    <w:tmpl w:val="063C9CDA"/>
    <w:lvl w:ilvl="0" w:tplc="0409000F">
      <w:start w:val="1"/>
      <w:numFmt w:val="decimal"/>
      <w:pStyle w:val="Styl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FE2513B"/>
    <w:multiLevelType w:val="hybridMultilevel"/>
    <w:tmpl w:val="F47033D4"/>
    <w:lvl w:ilvl="0" w:tplc="6EEA83FC">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2"/>
  </w:num>
  <w:num w:numId="3">
    <w:abstractNumId w:val="49"/>
  </w:num>
  <w:num w:numId="4">
    <w:abstractNumId w:val="13"/>
  </w:num>
  <w:num w:numId="5">
    <w:abstractNumId w:val="3"/>
  </w:num>
  <w:num w:numId="6">
    <w:abstractNumId w:val="48"/>
  </w:num>
  <w:num w:numId="7">
    <w:abstractNumId w:val="27"/>
    <w:lvlOverride w:ilvl="0">
      <w:startOverride w:val="1"/>
    </w:lvlOverride>
  </w:num>
  <w:num w:numId="8">
    <w:abstractNumId w:val="34"/>
  </w:num>
  <w:num w:numId="9">
    <w:abstractNumId w:val="50"/>
  </w:num>
  <w:num w:numId="10">
    <w:abstractNumId w:val="37"/>
  </w:num>
  <w:num w:numId="11">
    <w:abstractNumId w:val="16"/>
  </w:num>
  <w:num w:numId="12">
    <w:abstractNumId w:val="28"/>
  </w:num>
  <w:num w:numId="13">
    <w:abstractNumId w:val="38"/>
  </w:num>
  <w:num w:numId="14">
    <w:abstractNumId w:val="15"/>
  </w:num>
  <w:num w:numId="15">
    <w:abstractNumId w:val="42"/>
  </w:num>
  <w:num w:numId="16">
    <w:abstractNumId w:val="45"/>
  </w:num>
  <w:num w:numId="17">
    <w:abstractNumId w:val="32"/>
  </w:num>
  <w:num w:numId="18">
    <w:abstractNumId w:val="33"/>
  </w:num>
  <w:num w:numId="19">
    <w:abstractNumId w:val="8"/>
  </w:num>
  <w:num w:numId="20">
    <w:abstractNumId w:val="1"/>
  </w:num>
  <w:num w:numId="21">
    <w:abstractNumId w:val="4"/>
  </w:num>
  <w:num w:numId="22">
    <w:abstractNumId w:val="30"/>
  </w:num>
  <w:num w:numId="23">
    <w:abstractNumId w:val="23"/>
  </w:num>
  <w:num w:numId="24">
    <w:abstractNumId w:val="2"/>
  </w:num>
  <w:num w:numId="25">
    <w:abstractNumId w:val="5"/>
  </w:num>
  <w:num w:numId="26">
    <w:abstractNumId w:val="31"/>
  </w:num>
  <w:num w:numId="27">
    <w:abstractNumId w:val="25"/>
  </w:num>
  <w:num w:numId="28">
    <w:abstractNumId w:val="12"/>
  </w:num>
  <w:num w:numId="29">
    <w:abstractNumId w:val="43"/>
  </w:num>
  <w:num w:numId="30">
    <w:abstractNumId w:val="46"/>
  </w:num>
  <w:num w:numId="31">
    <w:abstractNumId w:val="0"/>
  </w:num>
  <w:num w:numId="32">
    <w:abstractNumId w:val="20"/>
  </w:num>
  <w:num w:numId="33">
    <w:abstractNumId w:val="47"/>
  </w:num>
  <w:num w:numId="34">
    <w:abstractNumId w:val="44"/>
  </w:num>
  <w:num w:numId="35">
    <w:abstractNumId w:val="36"/>
  </w:num>
  <w:num w:numId="36">
    <w:abstractNumId w:val="7"/>
  </w:num>
  <w:num w:numId="37">
    <w:abstractNumId w:val="26"/>
  </w:num>
  <w:num w:numId="38">
    <w:abstractNumId w:val="29"/>
  </w:num>
  <w:num w:numId="39">
    <w:abstractNumId w:val="17"/>
  </w:num>
  <w:num w:numId="40">
    <w:abstractNumId w:val="14"/>
  </w:num>
  <w:num w:numId="41">
    <w:abstractNumId w:val="35"/>
  </w:num>
  <w:num w:numId="42">
    <w:abstractNumId w:val="41"/>
  </w:num>
  <w:num w:numId="43">
    <w:abstractNumId w:val="21"/>
  </w:num>
  <w:num w:numId="44">
    <w:abstractNumId w:val="9"/>
  </w:num>
  <w:num w:numId="45">
    <w:abstractNumId w:val="39"/>
  </w:num>
  <w:num w:numId="46">
    <w:abstractNumId w:val="18"/>
  </w:num>
  <w:num w:numId="47">
    <w:abstractNumId w:val="6"/>
  </w:num>
  <w:num w:numId="48">
    <w:abstractNumId w:val="48"/>
    <w:lvlOverride w:ilvl="0">
      <w:startOverride w:val="1"/>
    </w:lvlOverride>
  </w:num>
  <w:num w:numId="49">
    <w:abstractNumId w:val="11"/>
  </w:num>
  <w:num w:numId="50">
    <w:abstractNumId w:val="48"/>
    <w:lvlOverride w:ilvl="0">
      <w:startOverride w:val="1"/>
    </w:lvlOverride>
  </w:num>
  <w:num w:numId="51">
    <w:abstractNumId w:val="3"/>
    <w:lvlOverride w:ilvl="0">
      <w:startOverride w:val="1"/>
    </w:lvlOverride>
  </w:num>
  <w:num w:numId="52">
    <w:abstractNumId w:val="48"/>
    <w:lvlOverride w:ilvl="0">
      <w:startOverride w:val="1"/>
    </w:lvlOverride>
  </w:num>
  <w:num w:numId="53">
    <w:abstractNumId w:val="10"/>
  </w:num>
  <w:num w:numId="54">
    <w:abstractNumId w:val="24"/>
  </w:num>
  <w:num w:numId="55">
    <w:abstractNumId w:val="48"/>
    <w:lvlOverride w:ilvl="0">
      <w:startOverride w:val="1"/>
    </w:lvlOverride>
  </w:num>
  <w:num w:numId="56">
    <w:abstractNumId w:val="19"/>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168962" style="v-text-anchor:middle" fillcolor="none [3214]">
      <v:fill color="none [3214]"/>
      <v:textbox style="layout-flow:vertical;mso-layout-flow-alt:bottom-to-top" inset="0,0,0,0"/>
    </o:shapedefaults>
  </w:hdrShapeDefaults>
  <w:footnotePr>
    <w:footnote w:id="-1"/>
    <w:footnote w:id="0"/>
  </w:footnotePr>
  <w:endnotePr>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23A2"/>
    <w:rsid w:val="0002609C"/>
    <w:rsid w:val="000270A5"/>
    <w:rsid w:val="00033196"/>
    <w:rsid w:val="0003461D"/>
    <w:rsid w:val="000346D4"/>
    <w:rsid w:val="00034E55"/>
    <w:rsid w:val="00035F80"/>
    <w:rsid w:val="00037432"/>
    <w:rsid w:val="000428E6"/>
    <w:rsid w:val="0004447D"/>
    <w:rsid w:val="00044B39"/>
    <w:rsid w:val="00046586"/>
    <w:rsid w:val="00050FDA"/>
    <w:rsid w:val="00055728"/>
    <w:rsid w:val="00056FCD"/>
    <w:rsid w:val="00057B76"/>
    <w:rsid w:val="00060442"/>
    <w:rsid w:val="0006208C"/>
    <w:rsid w:val="0006520B"/>
    <w:rsid w:val="00065482"/>
    <w:rsid w:val="00066069"/>
    <w:rsid w:val="00076CD6"/>
    <w:rsid w:val="00076DA7"/>
    <w:rsid w:val="00080399"/>
    <w:rsid w:val="00080C89"/>
    <w:rsid w:val="000873E4"/>
    <w:rsid w:val="00087D19"/>
    <w:rsid w:val="00091CD9"/>
    <w:rsid w:val="000941F7"/>
    <w:rsid w:val="00094BAF"/>
    <w:rsid w:val="00094C90"/>
    <w:rsid w:val="00094F39"/>
    <w:rsid w:val="000A082E"/>
    <w:rsid w:val="000A0D30"/>
    <w:rsid w:val="000A1D1B"/>
    <w:rsid w:val="000A7249"/>
    <w:rsid w:val="000B019A"/>
    <w:rsid w:val="000B163F"/>
    <w:rsid w:val="000B638A"/>
    <w:rsid w:val="000B6E5F"/>
    <w:rsid w:val="000C0EEB"/>
    <w:rsid w:val="000C1A35"/>
    <w:rsid w:val="000C3FC7"/>
    <w:rsid w:val="000C4114"/>
    <w:rsid w:val="000C5048"/>
    <w:rsid w:val="000C7411"/>
    <w:rsid w:val="000D53C7"/>
    <w:rsid w:val="000D6B7D"/>
    <w:rsid w:val="000E019D"/>
    <w:rsid w:val="000E0A4D"/>
    <w:rsid w:val="000E1BE2"/>
    <w:rsid w:val="000E66A5"/>
    <w:rsid w:val="000E75EF"/>
    <w:rsid w:val="000F1A05"/>
    <w:rsid w:val="000F41D9"/>
    <w:rsid w:val="000F448A"/>
    <w:rsid w:val="000F6A3E"/>
    <w:rsid w:val="000F6E8F"/>
    <w:rsid w:val="000F7763"/>
    <w:rsid w:val="000F788C"/>
    <w:rsid w:val="001019CB"/>
    <w:rsid w:val="0010203D"/>
    <w:rsid w:val="0010284C"/>
    <w:rsid w:val="00104361"/>
    <w:rsid w:val="00106FF3"/>
    <w:rsid w:val="00112477"/>
    <w:rsid w:val="001125B9"/>
    <w:rsid w:val="00113D66"/>
    <w:rsid w:val="00113F07"/>
    <w:rsid w:val="00114E62"/>
    <w:rsid w:val="00115B96"/>
    <w:rsid w:val="0011656A"/>
    <w:rsid w:val="0012143A"/>
    <w:rsid w:val="00121700"/>
    <w:rsid w:val="0012195B"/>
    <w:rsid w:val="001225C3"/>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50A0"/>
    <w:rsid w:val="001354DD"/>
    <w:rsid w:val="00140629"/>
    <w:rsid w:val="00140A94"/>
    <w:rsid w:val="001422F9"/>
    <w:rsid w:val="00143C80"/>
    <w:rsid w:val="00146325"/>
    <w:rsid w:val="0014788E"/>
    <w:rsid w:val="00147D93"/>
    <w:rsid w:val="00151078"/>
    <w:rsid w:val="001627D0"/>
    <w:rsid w:val="00162BFD"/>
    <w:rsid w:val="00165C53"/>
    <w:rsid w:val="00175F2A"/>
    <w:rsid w:val="00176DE8"/>
    <w:rsid w:val="00177B3F"/>
    <w:rsid w:val="00180258"/>
    <w:rsid w:val="0018047A"/>
    <w:rsid w:val="001805DA"/>
    <w:rsid w:val="00182B25"/>
    <w:rsid w:val="00184D83"/>
    <w:rsid w:val="00184E27"/>
    <w:rsid w:val="001851FC"/>
    <w:rsid w:val="001868D1"/>
    <w:rsid w:val="00190A9D"/>
    <w:rsid w:val="001913E7"/>
    <w:rsid w:val="001920B9"/>
    <w:rsid w:val="00196E84"/>
    <w:rsid w:val="0019746D"/>
    <w:rsid w:val="001977E3"/>
    <w:rsid w:val="001A0E30"/>
    <w:rsid w:val="001A3041"/>
    <w:rsid w:val="001A510B"/>
    <w:rsid w:val="001A7607"/>
    <w:rsid w:val="001B1C48"/>
    <w:rsid w:val="001B2B29"/>
    <w:rsid w:val="001B3DDA"/>
    <w:rsid w:val="001B414A"/>
    <w:rsid w:val="001B57DA"/>
    <w:rsid w:val="001B5C63"/>
    <w:rsid w:val="001B5E89"/>
    <w:rsid w:val="001B5FA1"/>
    <w:rsid w:val="001B6B23"/>
    <w:rsid w:val="001B779D"/>
    <w:rsid w:val="001C016C"/>
    <w:rsid w:val="001C1610"/>
    <w:rsid w:val="001C20E1"/>
    <w:rsid w:val="001C4CA0"/>
    <w:rsid w:val="001C65E6"/>
    <w:rsid w:val="001D059B"/>
    <w:rsid w:val="001D0C7F"/>
    <w:rsid w:val="001D4F66"/>
    <w:rsid w:val="001D5632"/>
    <w:rsid w:val="001D6F1C"/>
    <w:rsid w:val="001D7598"/>
    <w:rsid w:val="001E28E4"/>
    <w:rsid w:val="001F094D"/>
    <w:rsid w:val="001F1391"/>
    <w:rsid w:val="001F1F42"/>
    <w:rsid w:val="001F3578"/>
    <w:rsid w:val="001F5192"/>
    <w:rsid w:val="001F5BC4"/>
    <w:rsid w:val="0020154A"/>
    <w:rsid w:val="002016C7"/>
    <w:rsid w:val="002023B3"/>
    <w:rsid w:val="002039EE"/>
    <w:rsid w:val="0020432C"/>
    <w:rsid w:val="002043A7"/>
    <w:rsid w:val="00207249"/>
    <w:rsid w:val="002103CB"/>
    <w:rsid w:val="00211A83"/>
    <w:rsid w:val="00213758"/>
    <w:rsid w:val="0022135E"/>
    <w:rsid w:val="00222959"/>
    <w:rsid w:val="00225BAD"/>
    <w:rsid w:val="00225BFF"/>
    <w:rsid w:val="00226256"/>
    <w:rsid w:val="00230542"/>
    <w:rsid w:val="002310B5"/>
    <w:rsid w:val="00233069"/>
    <w:rsid w:val="002346AD"/>
    <w:rsid w:val="00234E12"/>
    <w:rsid w:val="00235D6C"/>
    <w:rsid w:val="0023744F"/>
    <w:rsid w:val="0023789D"/>
    <w:rsid w:val="00241B8F"/>
    <w:rsid w:val="00250443"/>
    <w:rsid w:val="00253A2D"/>
    <w:rsid w:val="00253E36"/>
    <w:rsid w:val="0025574B"/>
    <w:rsid w:val="00255A44"/>
    <w:rsid w:val="0025645B"/>
    <w:rsid w:val="00256DBC"/>
    <w:rsid w:val="002576FB"/>
    <w:rsid w:val="00261DEC"/>
    <w:rsid w:val="0026497D"/>
    <w:rsid w:val="00264981"/>
    <w:rsid w:val="00266DA3"/>
    <w:rsid w:val="0026772C"/>
    <w:rsid w:val="00271CE4"/>
    <w:rsid w:val="00274120"/>
    <w:rsid w:val="002751FE"/>
    <w:rsid w:val="0027797F"/>
    <w:rsid w:val="00283567"/>
    <w:rsid w:val="00287B4F"/>
    <w:rsid w:val="00291E42"/>
    <w:rsid w:val="0029304E"/>
    <w:rsid w:val="002932B6"/>
    <w:rsid w:val="002942A1"/>
    <w:rsid w:val="00297912"/>
    <w:rsid w:val="002A03E3"/>
    <w:rsid w:val="002A1F00"/>
    <w:rsid w:val="002A1F68"/>
    <w:rsid w:val="002A3494"/>
    <w:rsid w:val="002A34FB"/>
    <w:rsid w:val="002A6230"/>
    <w:rsid w:val="002A7234"/>
    <w:rsid w:val="002A7B39"/>
    <w:rsid w:val="002B0328"/>
    <w:rsid w:val="002B2557"/>
    <w:rsid w:val="002B4C5D"/>
    <w:rsid w:val="002B5690"/>
    <w:rsid w:val="002C0401"/>
    <w:rsid w:val="002C0790"/>
    <w:rsid w:val="002C10D5"/>
    <w:rsid w:val="002C381E"/>
    <w:rsid w:val="002C429F"/>
    <w:rsid w:val="002C51FB"/>
    <w:rsid w:val="002C75E6"/>
    <w:rsid w:val="002D35E8"/>
    <w:rsid w:val="002D4E85"/>
    <w:rsid w:val="002D56B6"/>
    <w:rsid w:val="002D5967"/>
    <w:rsid w:val="002E0FEF"/>
    <w:rsid w:val="002E2CB7"/>
    <w:rsid w:val="002E3C7D"/>
    <w:rsid w:val="002E4729"/>
    <w:rsid w:val="002E4DC0"/>
    <w:rsid w:val="002E4EDD"/>
    <w:rsid w:val="002E6BFA"/>
    <w:rsid w:val="002E7362"/>
    <w:rsid w:val="002F05AC"/>
    <w:rsid w:val="002F0D63"/>
    <w:rsid w:val="002F2B04"/>
    <w:rsid w:val="002F4A50"/>
    <w:rsid w:val="002F63CB"/>
    <w:rsid w:val="002F697C"/>
    <w:rsid w:val="00304FFE"/>
    <w:rsid w:val="0030576E"/>
    <w:rsid w:val="003070FB"/>
    <w:rsid w:val="0030786A"/>
    <w:rsid w:val="00307C42"/>
    <w:rsid w:val="00315A64"/>
    <w:rsid w:val="00321BD6"/>
    <w:rsid w:val="003246EC"/>
    <w:rsid w:val="00324C13"/>
    <w:rsid w:val="00330B16"/>
    <w:rsid w:val="00330F5A"/>
    <w:rsid w:val="00331C13"/>
    <w:rsid w:val="00334B7F"/>
    <w:rsid w:val="003350B8"/>
    <w:rsid w:val="00335B29"/>
    <w:rsid w:val="00335CAA"/>
    <w:rsid w:val="0034144D"/>
    <w:rsid w:val="00341E77"/>
    <w:rsid w:val="003439BC"/>
    <w:rsid w:val="003478C7"/>
    <w:rsid w:val="00350E2C"/>
    <w:rsid w:val="00361E8E"/>
    <w:rsid w:val="00362030"/>
    <w:rsid w:val="003667E0"/>
    <w:rsid w:val="00370090"/>
    <w:rsid w:val="003738B0"/>
    <w:rsid w:val="0037799A"/>
    <w:rsid w:val="003809E2"/>
    <w:rsid w:val="0038357B"/>
    <w:rsid w:val="00384600"/>
    <w:rsid w:val="00390F4E"/>
    <w:rsid w:val="003A0616"/>
    <w:rsid w:val="003A2CE1"/>
    <w:rsid w:val="003A5B75"/>
    <w:rsid w:val="003A782D"/>
    <w:rsid w:val="003B01FC"/>
    <w:rsid w:val="003B0890"/>
    <w:rsid w:val="003B1071"/>
    <w:rsid w:val="003B2B60"/>
    <w:rsid w:val="003B369A"/>
    <w:rsid w:val="003B4BF7"/>
    <w:rsid w:val="003B4CAA"/>
    <w:rsid w:val="003B7D61"/>
    <w:rsid w:val="003C140C"/>
    <w:rsid w:val="003C7193"/>
    <w:rsid w:val="003C77B5"/>
    <w:rsid w:val="003D361A"/>
    <w:rsid w:val="003D4871"/>
    <w:rsid w:val="003D4DF3"/>
    <w:rsid w:val="003D57AB"/>
    <w:rsid w:val="003E5368"/>
    <w:rsid w:val="003E5EC2"/>
    <w:rsid w:val="003E6FC1"/>
    <w:rsid w:val="003F0C43"/>
    <w:rsid w:val="003F192B"/>
    <w:rsid w:val="003F2F13"/>
    <w:rsid w:val="003F40DD"/>
    <w:rsid w:val="003F595B"/>
    <w:rsid w:val="003F77F0"/>
    <w:rsid w:val="00400EB0"/>
    <w:rsid w:val="00404BF2"/>
    <w:rsid w:val="00406AB6"/>
    <w:rsid w:val="00410FC9"/>
    <w:rsid w:val="00413121"/>
    <w:rsid w:val="00413B1C"/>
    <w:rsid w:val="00414EFF"/>
    <w:rsid w:val="00415870"/>
    <w:rsid w:val="00416165"/>
    <w:rsid w:val="00416EEC"/>
    <w:rsid w:val="00417878"/>
    <w:rsid w:val="0042213E"/>
    <w:rsid w:val="00425949"/>
    <w:rsid w:val="00425EE4"/>
    <w:rsid w:val="004324B3"/>
    <w:rsid w:val="004331E1"/>
    <w:rsid w:val="00433500"/>
    <w:rsid w:val="00433883"/>
    <w:rsid w:val="00433B98"/>
    <w:rsid w:val="0043409B"/>
    <w:rsid w:val="004347C0"/>
    <w:rsid w:val="00437104"/>
    <w:rsid w:val="0043753B"/>
    <w:rsid w:val="00442335"/>
    <w:rsid w:val="00442662"/>
    <w:rsid w:val="004446E4"/>
    <w:rsid w:val="00445408"/>
    <w:rsid w:val="00446E1B"/>
    <w:rsid w:val="00451B6E"/>
    <w:rsid w:val="00452F1C"/>
    <w:rsid w:val="00454C62"/>
    <w:rsid w:val="00454D5D"/>
    <w:rsid w:val="004554F1"/>
    <w:rsid w:val="00456E24"/>
    <w:rsid w:val="00464110"/>
    <w:rsid w:val="00464591"/>
    <w:rsid w:val="00464A7B"/>
    <w:rsid w:val="0046567D"/>
    <w:rsid w:val="00465831"/>
    <w:rsid w:val="0046668D"/>
    <w:rsid w:val="00466FF0"/>
    <w:rsid w:val="004700B0"/>
    <w:rsid w:val="00473FE1"/>
    <w:rsid w:val="00481588"/>
    <w:rsid w:val="0048414D"/>
    <w:rsid w:val="00484995"/>
    <w:rsid w:val="00486B5E"/>
    <w:rsid w:val="00487796"/>
    <w:rsid w:val="00493F43"/>
    <w:rsid w:val="0049477E"/>
    <w:rsid w:val="004956C7"/>
    <w:rsid w:val="004965F4"/>
    <w:rsid w:val="00497AC5"/>
    <w:rsid w:val="00497DA3"/>
    <w:rsid w:val="004A10B9"/>
    <w:rsid w:val="004A29A0"/>
    <w:rsid w:val="004A34EC"/>
    <w:rsid w:val="004A4B19"/>
    <w:rsid w:val="004A4C9E"/>
    <w:rsid w:val="004A7813"/>
    <w:rsid w:val="004B270E"/>
    <w:rsid w:val="004B30DD"/>
    <w:rsid w:val="004B6650"/>
    <w:rsid w:val="004B6F18"/>
    <w:rsid w:val="004B75C1"/>
    <w:rsid w:val="004B7B25"/>
    <w:rsid w:val="004C0B5B"/>
    <w:rsid w:val="004C1835"/>
    <w:rsid w:val="004C29D0"/>
    <w:rsid w:val="004C2C3B"/>
    <w:rsid w:val="004C4D79"/>
    <w:rsid w:val="004C58A4"/>
    <w:rsid w:val="004C627E"/>
    <w:rsid w:val="004C7629"/>
    <w:rsid w:val="004C7A3F"/>
    <w:rsid w:val="004D0186"/>
    <w:rsid w:val="004D0917"/>
    <w:rsid w:val="004D2420"/>
    <w:rsid w:val="004D40F0"/>
    <w:rsid w:val="004D421B"/>
    <w:rsid w:val="004D6472"/>
    <w:rsid w:val="004E0076"/>
    <w:rsid w:val="004E051B"/>
    <w:rsid w:val="004E090F"/>
    <w:rsid w:val="004E4566"/>
    <w:rsid w:val="004E6EDE"/>
    <w:rsid w:val="004E7173"/>
    <w:rsid w:val="004F08DF"/>
    <w:rsid w:val="004F0AAF"/>
    <w:rsid w:val="004F0E1E"/>
    <w:rsid w:val="004F23FF"/>
    <w:rsid w:val="004F3597"/>
    <w:rsid w:val="004F5C06"/>
    <w:rsid w:val="004F5E2B"/>
    <w:rsid w:val="004F6C32"/>
    <w:rsid w:val="00500B72"/>
    <w:rsid w:val="00502430"/>
    <w:rsid w:val="00502F39"/>
    <w:rsid w:val="005036D2"/>
    <w:rsid w:val="00511EA7"/>
    <w:rsid w:val="00512A18"/>
    <w:rsid w:val="00513AF5"/>
    <w:rsid w:val="00521A8C"/>
    <w:rsid w:val="005228F1"/>
    <w:rsid w:val="005231EB"/>
    <w:rsid w:val="00523C6F"/>
    <w:rsid w:val="0052561C"/>
    <w:rsid w:val="0052571D"/>
    <w:rsid w:val="0052613F"/>
    <w:rsid w:val="00526E9F"/>
    <w:rsid w:val="00527B7E"/>
    <w:rsid w:val="00530E3F"/>
    <w:rsid w:val="00533578"/>
    <w:rsid w:val="0053725B"/>
    <w:rsid w:val="00537D8F"/>
    <w:rsid w:val="0054123C"/>
    <w:rsid w:val="0054476D"/>
    <w:rsid w:val="0054713A"/>
    <w:rsid w:val="005473F0"/>
    <w:rsid w:val="005516E1"/>
    <w:rsid w:val="00551965"/>
    <w:rsid w:val="0055224B"/>
    <w:rsid w:val="005534FA"/>
    <w:rsid w:val="005549EC"/>
    <w:rsid w:val="005557EB"/>
    <w:rsid w:val="005568B4"/>
    <w:rsid w:val="00562764"/>
    <w:rsid w:val="00563DBB"/>
    <w:rsid w:val="00563E7E"/>
    <w:rsid w:val="0056439C"/>
    <w:rsid w:val="00564D35"/>
    <w:rsid w:val="0056589A"/>
    <w:rsid w:val="00567864"/>
    <w:rsid w:val="00570C4E"/>
    <w:rsid w:val="005736A3"/>
    <w:rsid w:val="00573B26"/>
    <w:rsid w:val="00574F0C"/>
    <w:rsid w:val="005754C5"/>
    <w:rsid w:val="005811CC"/>
    <w:rsid w:val="00581565"/>
    <w:rsid w:val="00586B05"/>
    <w:rsid w:val="0058728A"/>
    <w:rsid w:val="00591130"/>
    <w:rsid w:val="00591BA3"/>
    <w:rsid w:val="0059533D"/>
    <w:rsid w:val="005A09E1"/>
    <w:rsid w:val="005A0CD3"/>
    <w:rsid w:val="005A14EE"/>
    <w:rsid w:val="005A33D1"/>
    <w:rsid w:val="005A6FA4"/>
    <w:rsid w:val="005B5030"/>
    <w:rsid w:val="005B53F4"/>
    <w:rsid w:val="005C1342"/>
    <w:rsid w:val="005C46AE"/>
    <w:rsid w:val="005C4EA1"/>
    <w:rsid w:val="005D0AC6"/>
    <w:rsid w:val="005D1F03"/>
    <w:rsid w:val="005D3464"/>
    <w:rsid w:val="005D3DB1"/>
    <w:rsid w:val="005D431F"/>
    <w:rsid w:val="005D511A"/>
    <w:rsid w:val="005D54B6"/>
    <w:rsid w:val="005D7D62"/>
    <w:rsid w:val="005E0A7D"/>
    <w:rsid w:val="005E370B"/>
    <w:rsid w:val="005E4EFB"/>
    <w:rsid w:val="005E7160"/>
    <w:rsid w:val="005F2CB5"/>
    <w:rsid w:val="005F629A"/>
    <w:rsid w:val="005F7FAF"/>
    <w:rsid w:val="00600CB7"/>
    <w:rsid w:val="00603A3D"/>
    <w:rsid w:val="00604F10"/>
    <w:rsid w:val="0060646E"/>
    <w:rsid w:val="00610826"/>
    <w:rsid w:val="006108AB"/>
    <w:rsid w:val="00610A90"/>
    <w:rsid w:val="00610AD9"/>
    <w:rsid w:val="00611CAF"/>
    <w:rsid w:val="00611FE8"/>
    <w:rsid w:val="00615B04"/>
    <w:rsid w:val="006161D6"/>
    <w:rsid w:val="00616FFF"/>
    <w:rsid w:val="0062469B"/>
    <w:rsid w:val="00624BF3"/>
    <w:rsid w:val="00624F34"/>
    <w:rsid w:val="00630ACA"/>
    <w:rsid w:val="00631D3F"/>
    <w:rsid w:val="00632BE0"/>
    <w:rsid w:val="006343FC"/>
    <w:rsid w:val="006354D1"/>
    <w:rsid w:val="00635BCF"/>
    <w:rsid w:val="00636924"/>
    <w:rsid w:val="00636E63"/>
    <w:rsid w:val="00644AD8"/>
    <w:rsid w:val="00644DA5"/>
    <w:rsid w:val="0064525F"/>
    <w:rsid w:val="00647A82"/>
    <w:rsid w:val="00647C6B"/>
    <w:rsid w:val="00651764"/>
    <w:rsid w:val="00652BAD"/>
    <w:rsid w:val="00652EC1"/>
    <w:rsid w:val="006537ED"/>
    <w:rsid w:val="00654001"/>
    <w:rsid w:val="00655298"/>
    <w:rsid w:val="00660D0D"/>
    <w:rsid w:val="006615F0"/>
    <w:rsid w:val="00662258"/>
    <w:rsid w:val="006623F5"/>
    <w:rsid w:val="00662FB8"/>
    <w:rsid w:val="006634FC"/>
    <w:rsid w:val="0066391C"/>
    <w:rsid w:val="00663A59"/>
    <w:rsid w:val="00664C39"/>
    <w:rsid w:val="00664EC1"/>
    <w:rsid w:val="00667546"/>
    <w:rsid w:val="0067039E"/>
    <w:rsid w:val="006723E8"/>
    <w:rsid w:val="00672E67"/>
    <w:rsid w:val="006735BD"/>
    <w:rsid w:val="0067426A"/>
    <w:rsid w:val="006746A0"/>
    <w:rsid w:val="0067585E"/>
    <w:rsid w:val="00675E0F"/>
    <w:rsid w:val="00676BC8"/>
    <w:rsid w:val="00680073"/>
    <w:rsid w:val="00680B49"/>
    <w:rsid w:val="00684B8E"/>
    <w:rsid w:val="00691076"/>
    <w:rsid w:val="00691FAE"/>
    <w:rsid w:val="00693DB1"/>
    <w:rsid w:val="00694B8A"/>
    <w:rsid w:val="00694D4A"/>
    <w:rsid w:val="006951E2"/>
    <w:rsid w:val="006954ED"/>
    <w:rsid w:val="006A03CE"/>
    <w:rsid w:val="006A07B4"/>
    <w:rsid w:val="006A16DD"/>
    <w:rsid w:val="006A2446"/>
    <w:rsid w:val="006A2497"/>
    <w:rsid w:val="006A6474"/>
    <w:rsid w:val="006A6B8C"/>
    <w:rsid w:val="006A6E37"/>
    <w:rsid w:val="006A704C"/>
    <w:rsid w:val="006A70BF"/>
    <w:rsid w:val="006B14E0"/>
    <w:rsid w:val="006B5BD8"/>
    <w:rsid w:val="006B7575"/>
    <w:rsid w:val="006C1687"/>
    <w:rsid w:val="006C2B85"/>
    <w:rsid w:val="006C7FED"/>
    <w:rsid w:val="006D15E9"/>
    <w:rsid w:val="006D1A5E"/>
    <w:rsid w:val="006D212E"/>
    <w:rsid w:val="006D4320"/>
    <w:rsid w:val="006D482A"/>
    <w:rsid w:val="006D4CEA"/>
    <w:rsid w:val="006D52A0"/>
    <w:rsid w:val="006D6321"/>
    <w:rsid w:val="006D643D"/>
    <w:rsid w:val="006E2534"/>
    <w:rsid w:val="006E378B"/>
    <w:rsid w:val="006E3F4C"/>
    <w:rsid w:val="006E5E6E"/>
    <w:rsid w:val="006E786D"/>
    <w:rsid w:val="006F5AB5"/>
    <w:rsid w:val="007063A3"/>
    <w:rsid w:val="00716849"/>
    <w:rsid w:val="00716D48"/>
    <w:rsid w:val="00720EAE"/>
    <w:rsid w:val="00720F3C"/>
    <w:rsid w:val="007227E1"/>
    <w:rsid w:val="00733070"/>
    <w:rsid w:val="00737121"/>
    <w:rsid w:val="00740733"/>
    <w:rsid w:val="007407E0"/>
    <w:rsid w:val="00743656"/>
    <w:rsid w:val="0074649D"/>
    <w:rsid w:val="00746ADE"/>
    <w:rsid w:val="00747A29"/>
    <w:rsid w:val="00747B73"/>
    <w:rsid w:val="00750861"/>
    <w:rsid w:val="00751039"/>
    <w:rsid w:val="00751467"/>
    <w:rsid w:val="0075169A"/>
    <w:rsid w:val="00757C35"/>
    <w:rsid w:val="007656B9"/>
    <w:rsid w:val="007660A8"/>
    <w:rsid w:val="00774992"/>
    <w:rsid w:val="00777AAE"/>
    <w:rsid w:val="0078020C"/>
    <w:rsid w:val="007857C9"/>
    <w:rsid w:val="00787E88"/>
    <w:rsid w:val="00794875"/>
    <w:rsid w:val="007A277C"/>
    <w:rsid w:val="007A4635"/>
    <w:rsid w:val="007A5742"/>
    <w:rsid w:val="007A774C"/>
    <w:rsid w:val="007B0640"/>
    <w:rsid w:val="007B1663"/>
    <w:rsid w:val="007B3E5E"/>
    <w:rsid w:val="007B4270"/>
    <w:rsid w:val="007C0E9D"/>
    <w:rsid w:val="007C2C55"/>
    <w:rsid w:val="007D087C"/>
    <w:rsid w:val="007D0B9F"/>
    <w:rsid w:val="007D3830"/>
    <w:rsid w:val="007D4C6E"/>
    <w:rsid w:val="007E10AB"/>
    <w:rsid w:val="007E4D6F"/>
    <w:rsid w:val="007E54D5"/>
    <w:rsid w:val="007E640C"/>
    <w:rsid w:val="007F49A3"/>
    <w:rsid w:val="0080263C"/>
    <w:rsid w:val="00807EBA"/>
    <w:rsid w:val="00812AC1"/>
    <w:rsid w:val="00814560"/>
    <w:rsid w:val="00822022"/>
    <w:rsid w:val="00823640"/>
    <w:rsid w:val="008259CA"/>
    <w:rsid w:val="00826413"/>
    <w:rsid w:val="00832A73"/>
    <w:rsid w:val="00834303"/>
    <w:rsid w:val="00836070"/>
    <w:rsid w:val="008365A3"/>
    <w:rsid w:val="0084051C"/>
    <w:rsid w:val="008409BA"/>
    <w:rsid w:val="00842B81"/>
    <w:rsid w:val="00843003"/>
    <w:rsid w:val="0084424A"/>
    <w:rsid w:val="00852554"/>
    <w:rsid w:val="00852F51"/>
    <w:rsid w:val="00853554"/>
    <w:rsid w:val="008536D7"/>
    <w:rsid w:val="00854539"/>
    <w:rsid w:val="00854F6D"/>
    <w:rsid w:val="008638A2"/>
    <w:rsid w:val="00874A3B"/>
    <w:rsid w:val="00876F80"/>
    <w:rsid w:val="00877D0F"/>
    <w:rsid w:val="00880C1D"/>
    <w:rsid w:val="0088117E"/>
    <w:rsid w:val="00881EA9"/>
    <w:rsid w:val="008844A0"/>
    <w:rsid w:val="00884BE3"/>
    <w:rsid w:val="00891117"/>
    <w:rsid w:val="00891BAE"/>
    <w:rsid w:val="0089651D"/>
    <w:rsid w:val="00896B66"/>
    <w:rsid w:val="00897311"/>
    <w:rsid w:val="00897635"/>
    <w:rsid w:val="008A2A87"/>
    <w:rsid w:val="008B2766"/>
    <w:rsid w:val="008B30D5"/>
    <w:rsid w:val="008B3BB6"/>
    <w:rsid w:val="008B4A02"/>
    <w:rsid w:val="008B6D73"/>
    <w:rsid w:val="008C008E"/>
    <w:rsid w:val="008C02F6"/>
    <w:rsid w:val="008C0499"/>
    <w:rsid w:val="008C0995"/>
    <w:rsid w:val="008C70C6"/>
    <w:rsid w:val="008D269D"/>
    <w:rsid w:val="008D5457"/>
    <w:rsid w:val="008D79C5"/>
    <w:rsid w:val="008E0972"/>
    <w:rsid w:val="008E36CA"/>
    <w:rsid w:val="008F0781"/>
    <w:rsid w:val="008F38F3"/>
    <w:rsid w:val="008F5649"/>
    <w:rsid w:val="0090724D"/>
    <w:rsid w:val="009103B2"/>
    <w:rsid w:val="00911876"/>
    <w:rsid w:val="009128E6"/>
    <w:rsid w:val="0091372C"/>
    <w:rsid w:val="00913A10"/>
    <w:rsid w:val="009170A2"/>
    <w:rsid w:val="009219BF"/>
    <w:rsid w:val="00924915"/>
    <w:rsid w:val="009273B4"/>
    <w:rsid w:val="00934D9B"/>
    <w:rsid w:val="00935CA6"/>
    <w:rsid w:val="00937C90"/>
    <w:rsid w:val="0094034A"/>
    <w:rsid w:val="009405C2"/>
    <w:rsid w:val="0094099A"/>
    <w:rsid w:val="00940A8F"/>
    <w:rsid w:val="00943339"/>
    <w:rsid w:val="009479ED"/>
    <w:rsid w:val="0095033B"/>
    <w:rsid w:val="00955A80"/>
    <w:rsid w:val="009575FE"/>
    <w:rsid w:val="009576A3"/>
    <w:rsid w:val="00957800"/>
    <w:rsid w:val="00960239"/>
    <w:rsid w:val="009637B6"/>
    <w:rsid w:val="0096471B"/>
    <w:rsid w:val="00964DEB"/>
    <w:rsid w:val="009651F7"/>
    <w:rsid w:val="00966CD4"/>
    <w:rsid w:val="00970A3A"/>
    <w:rsid w:val="00970B4E"/>
    <w:rsid w:val="00972BC0"/>
    <w:rsid w:val="00973417"/>
    <w:rsid w:val="00975C20"/>
    <w:rsid w:val="00976A6B"/>
    <w:rsid w:val="00976D49"/>
    <w:rsid w:val="0098020B"/>
    <w:rsid w:val="009812DA"/>
    <w:rsid w:val="0098181B"/>
    <w:rsid w:val="00982D22"/>
    <w:rsid w:val="00985CD1"/>
    <w:rsid w:val="0098693A"/>
    <w:rsid w:val="00986AC3"/>
    <w:rsid w:val="009959B3"/>
    <w:rsid w:val="0099742F"/>
    <w:rsid w:val="009A2987"/>
    <w:rsid w:val="009A34B0"/>
    <w:rsid w:val="009A72F4"/>
    <w:rsid w:val="009B42C2"/>
    <w:rsid w:val="009B4DC7"/>
    <w:rsid w:val="009B6415"/>
    <w:rsid w:val="009B6FEC"/>
    <w:rsid w:val="009C43A1"/>
    <w:rsid w:val="009C45CC"/>
    <w:rsid w:val="009D49CC"/>
    <w:rsid w:val="009D4FAC"/>
    <w:rsid w:val="009D5891"/>
    <w:rsid w:val="009D6637"/>
    <w:rsid w:val="009D6843"/>
    <w:rsid w:val="009D758C"/>
    <w:rsid w:val="009E043F"/>
    <w:rsid w:val="009E1143"/>
    <w:rsid w:val="009E2CEC"/>
    <w:rsid w:val="009E5562"/>
    <w:rsid w:val="009E6228"/>
    <w:rsid w:val="009E66E8"/>
    <w:rsid w:val="009E745F"/>
    <w:rsid w:val="009F0ECF"/>
    <w:rsid w:val="009F12EA"/>
    <w:rsid w:val="009F5D35"/>
    <w:rsid w:val="009F78A1"/>
    <w:rsid w:val="00A03AA2"/>
    <w:rsid w:val="00A041CB"/>
    <w:rsid w:val="00A061D5"/>
    <w:rsid w:val="00A102D5"/>
    <w:rsid w:val="00A23EC6"/>
    <w:rsid w:val="00A260B1"/>
    <w:rsid w:val="00A26AF2"/>
    <w:rsid w:val="00A27C6A"/>
    <w:rsid w:val="00A303FF"/>
    <w:rsid w:val="00A30803"/>
    <w:rsid w:val="00A31FF0"/>
    <w:rsid w:val="00A32CA6"/>
    <w:rsid w:val="00A32EDE"/>
    <w:rsid w:val="00A37582"/>
    <w:rsid w:val="00A400AA"/>
    <w:rsid w:val="00A409F3"/>
    <w:rsid w:val="00A410FF"/>
    <w:rsid w:val="00A4130C"/>
    <w:rsid w:val="00A42392"/>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70221"/>
    <w:rsid w:val="00A72D12"/>
    <w:rsid w:val="00A743FD"/>
    <w:rsid w:val="00A75890"/>
    <w:rsid w:val="00A778AE"/>
    <w:rsid w:val="00A806DF"/>
    <w:rsid w:val="00A821F1"/>
    <w:rsid w:val="00A85348"/>
    <w:rsid w:val="00A9040B"/>
    <w:rsid w:val="00A9659C"/>
    <w:rsid w:val="00AA0A22"/>
    <w:rsid w:val="00AA11D9"/>
    <w:rsid w:val="00AA141A"/>
    <w:rsid w:val="00AA1F50"/>
    <w:rsid w:val="00AA34EC"/>
    <w:rsid w:val="00AA68D5"/>
    <w:rsid w:val="00AB5FF5"/>
    <w:rsid w:val="00AC43AB"/>
    <w:rsid w:val="00AC7635"/>
    <w:rsid w:val="00AC7720"/>
    <w:rsid w:val="00AD1FFC"/>
    <w:rsid w:val="00AD2E33"/>
    <w:rsid w:val="00AD3D37"/>
    <w:rsid w:val="00AD5671"/>
    <w:rsid w:val="00AE2F35"/>
    <w:rsid w:val="00AE4EAE"/>
    <w:rsid w:val="00AF220C"/>
    <w:rsid w:val="00AF34E2"/>
    <w:rsid w:val="00AF48B8"/>
    <w:rsid w:val="00AF4C05"/>
    <w:rsid w:val="00AF58AC"/>
    <w:rsid w:val="00AF7130"/>
    <w:rsid w:val="00B01E2C"/>
    <w:rsid w:val="00B024BB"/>
    <w:rsid w:val="00B03F73"/>
    <w:rsid w:val="00B06236"/>
    <w:rsid w:val="00B074CB"/>
    <w:rsid w:val="00B11ED6"/>
    <w:rsid w:val="00B13132"/>
    <w:rsid w:val="00B173EC"/>
    <w:rsid w:val="00B2123B"/>
    <w:rsid w:val="00B2187B"/>
    <w:rsid w:val="00B310C1"/>
    <w:rsid w:val="00B3146D"/>
    <w:rsid w:val="00B322B7"/>
    <w:rsid w:val="00B36406"/>
    <w:rsid w:val="00B402AE"/>
    <w:rsid w:val="00B40820"/>
    <w:rsid w:val="00B40B74"/>
    <w:rsid w:val="00B448E1"/>
    <w:rsid w:val="00B4669E"/>
    <w:rsid w:val="00B50F4B"/>
    <w:rsid w:val="00B51105"/>
    <w:rsid w:val="00B5279A"/>
    <w:rsid w:val="00B53F4F"/>
    <w:rsid w:val="00B5418C"/>
    <w:rsid w:val="00B544DD"/>
    <w:rsid w:val="00B55C0D"/>
    <w:rsid w:val="00B575E2"/>
    <w:rsid w:val="00B57D6F"/>
    <w:rsid w:val="00B603DA"/>
    <w:rsid w:val="00B616FE"/>
    <w:rsid w:val="00B63779"/>
    <w:rsid w:val="00B63817"/>
    <w:rsid w:val="00B65456"/>
    <w:rsid w:val="00B760CA"/>
    <w:rsid w:val="00B76E97"/>
    <w:rsid w:val="00B7700F"/>
    <w:rsid w:val="00B77C3C"/>
    <w:rsid w:val="00B80E86"/>
    <w:rsid w:val="00B84808"/>
    <w:rsid w:val="00B84835"/>
    <w:rsid w:val="00B85651"/>
    <w:rsid w:val="00B86506"/>
    <w:rsid w:val="00B90B4B"/>
    <w:rsid w:val="00B931F8"/>
    <w:rsid w:val="00B95696"/>
    <w:rsid w:val="00B97F83"/>
    <w:rsid w:val="00BA1DEB"/>
    <w:rsid w:val="00BA20CA"/>
    <w:rsid w:val="00BA3727"/>
    <w:rsid w:val="00BA399B"/>
    <w:rsid w:val="00BA4491"/>
    <w:rsid w:val="00BA52D1"/>
    <w:rsid w:val="00BA6CB5"/>
    <w:rsid w:val="00BA74B8"/>
    <w:rsid w:val="00BA7D79"/>
    <w:rsid w:val="00BB1635"/>
    <w:rsid w:val="00BB37A8"/>
    <w:rsid w:val="00BB3CBE"/>
    <w:rsid w:val="00BB3F78"/>
    <w:rsid w:val="00BB6F8D"/>
    <w:rsid w:val="00BB7191"/>
    <w:rsid w:val="00BB7CA5"/>
    <w:rsid w:val="00BC17C8"/>
    <w:rsid w:val="00BC25AF"/>
    <w:rsid w:val="00BC3C8E"/>
    <w:rsid w:val="00BC3F2A"/>
    <w:rsid w:val="00BC4820"/>
    <w:rsid w:val="00BC5EDD"/>
    <w:rsid w:val="00BC6709"/>
    <w:rsid w:val="00BD0CC2"/>
    <w:rsid w:val="00BD0D05"/>
    <w:rsid w:val="00BD299A"/>
    <w:rsid w:val="00BD7110"/>
    <w:rsid w:val="00BD7869"/>
    <w:rsid w:val="00BE1617"/>
    <w:rsid w:val="00BE1FE1"/>
    <w:rsid w:val="00BE312C"/>
    <w:rsid w:val="00BE72EF"/>
    <w:rsid w:val="00BF104C"/>
    <w:rsid w:val="00BF1A09"/>
    <w:rsid w:val="00BF4425"/>
    <w:rsid w:val="00BF57F9"/>
    <w:rsid w:val="00BF6EA2"/>
    <w:rsid w:val="00BF7B57"/>
    <w:rsid w:val="00C013FE"/>
    <w:rsid w:val="00C02C0A"/>
    <w:rsid w:val="00C03D9C"/>
    <w:rsid w:val="00C06923"/>
    <w:rsid w:val="00C10960"/>
    <w:rsid w:val="00C129BF"/>
    <w:rsid w:val="00C1704D"/>
    <w:rsid w:val="00C20416"/>
    <w:rsid w:val="00C211A9"/>
    <w:rsid w:val="00C2138D"/>
    <w:rsid w:val="00C2219C"/>
    <w:rsid w:val="00C2238B"/>
    <w:rsid w:val="00C23371"/>
    <w:rsid w:val="00C23986"/>
    <w:rsid w:val="00C253DB"/>
    <w:rsid w:val="00C27481"/>
    <w:rsid w:val="00C3014F"/>
    <w:rsid w:val="00C304D3"/>
    <w:rsid w:val="00C30887"/>
    <w:rsid w:val="00C312EB"/>
    <w:rsid w:val="00C326F8"/>
    <w:rsid w:val="00C32FBE"/>
    <w:rsid w:val="00C34B36"/>
    <w:rsid w:val="00C35099"/>
    <w:rsid w:val="00C3615C"/>
    <w:rsid w:val="00C41BC6"/>
    <w:rsid w:val="00C4436A"/>
    <w:rsid w:val="00C45ACE"/>
    <w:rsid w:val="00C45D6E"/>
    <w:rsid w:val="00C46079"/>
    <w:rsid w:val="00C46191"/>
    <w:rsid w:val="00C464C4"/>
    <w:rsid w:val="00C5036A"/>
    <w:rsid w:val="00C52F9C"/>
    <w:rsid w:val="00C55921"/>
    <w:rsid w:val="00C57DDB"/>
    <w:rsid w:val="00C655DA"/>
    <w:rsid w:val="00C66AD7"/>
    <w:rsid w:val="00C678EC"/>
    <w:rsid w:val="00C725AE"/>
    <w:rsid w:val="00C82FA1"/>
    <w:rsid w:val="00C84402"/>
    <w:rsid w:val="00C84897"/>
    <w:rsid w:val="00C849CC"/>
    <w:rsid w:val="00C86B1D"/>
    <w:rsid w:val="00C8773B"/>
    <w:rsid w:val="00C87DA9"/>
    <w:rsid w:val="00C90F25"/>
    <w:rsid w:val="00C910A6"/>
    <w:rsid w:val="00C916BB"/>
    <w:rsid w:val="00C93F20"/>
    <w:rsid w:val="00C957B7"/>
    <w:rsid w:val="00C96792"/>
    <w:rsid w:val="00C96A62"/>
    <w:rsid w:val="00C97231"/>
    <w:rsid w:val="00CA15CE"/>
    <w:rsid w:val="00CA386D"/>
    <w:rsid w:val="00CA7810"/>
    <w:rsid w:val="00CA7F4D"/>
    <w:rsid w:val="00CB1252"/>
    <w:rsid w:val="00CC4EC8"/>
    <w:rsid w:val="00CC5E55"/>
    <w:rsid w:val="00CC60CE"/>
    <w:rsid w:val="00CC6CE3"/>
    <w:rsid w:val="00CD0983"/>
    <w:rsid w:val="00CD5569"/>
    <w:rsid w:val="00CD5ADE"/>
    <w:rsid w:val="00CD72D2"/>
    <w:rsid w:val="00CD7A42"/>
    <w:rsid w:val="00CE2E39"/>
    <w:rsid w:val="00CE3984"/>
    <w:rsid w:val="00CF2BA2"/>
    <w:rsid w:val="00CF40E4"/>
    <w:rsid w:val="00CF6359"/>
    <w:rsid w:val="00CF6969"/>
    <w:rsid w:val="00CF6E99"/>
    <w:rsid w:val="00D01A25"/>
    <w:rsid w:val="00D0280B"/>
    <w:rsid w:val="00D03418"/>
    <w:rsid w:val="00D07927"/>
    <w:rsid w:val="00D110BA"/>
    <w:rsid w:val="00D11ECE"/>
    <w:rsid w:val="00D12C63"/>
    <w:rsid w:val="00D14BD5"/>
    <w:rsid w:val="00D20A29"/>
    <w:rsid w:val="00D21B6B"/>
    <w:rsid w:val="00D21FD8"/>
    <w:rsid w:val="00D24A66"/>
    <w:rsid w:val="00D26B0C"/>
    <w:rsid w:val="00D3188C"/>
    <w:rsid w:val="00D33E1D"/>
    <w:rsid w:val="00D35D31"/>
    <w:rsid w:val="00D35F6C"/>
    <w:rsid w:val="00D35F8F"/>
    <w:rsid w:val="00D37F25"/>
    <w:rsid w:val="00D40BBE"/>
    <w:rsid w:val="00D413EC"/>
    <w:rsid w:val="00D42595"/>
    <w:rsid w:val="00D43394"/>
    <w:rsid w:val="00D46387"/>
    <w:rsid w:val="00D50DF6"/>
    <w:rsid w:val="00D52DF0"/>
    <w:rsid w:val="00D56178"/>
    <w:rsid w:val="00D57F3F"/>
    <w:rsid w:val="00D64240"/>
    <w:rsid w:val="00D644F8"/>
    <w:rsid w:val="00D71C67"/>
    <w:rsid w:val="00D71E60"/>
    <w:rsid w:val="00D72E45"/>
    <w:rsid w:val="00D738EA"/>
    <w:rsid w:val="00D741E4"/>
    <w:rsid w:val="00D763D0"/>
    <w:rsid w:val="00D84FC5"/>
    <w:rsid w:val="00D87DBB"/>
    <w:rsid w:val="00D921F0"/>
    <w:rsid w:val="00D94E1E"/>
    <w:rsid w:val="00DA2B6C"/>
    <w:rsid w:val="00DA534A"/>
    <w:rsid w:val="00DA632C"/>
    <w:rsid w:val="00DA633B"/>
    <w:rsid w:val="00DA76C7"/>
    <w:rsid w:val="00DB06CC"/>
    <w:rsid w:val="00DB0E5D"/>
    <w:rsid w:val="00DB24EB"/>
    <w:rsid w:val="00DB54A5"/>
    <w:rsid w:val="00DB7CF6"/>
    <w:rsid w:val="00DC0E80"/>
    <w:rsid w:val="00DC1B37"/>
    <w:rsid w:val="00DC400A"/>
    <w:rsid w:val="00DC5143"/>
    <w:rsid w:val="00DC7221"/>
    <w:rsid w:val="00DD0A34"/>
    <w:rsid w:val="00DD7FDA"/>
    <w:rsid w:val="00DE0BBB"/>
    <w:rsid w:val="00DE1405"/>
    <w:rsid w:val="00DE2B29"/>
    <w:rsid w:val="00DE6BB1"/>
    <w:rsid w:val="00DE7E4F"/>
    <w:rsid w:val="00DF081A"/>
    <w:rsid w:val="00DF3C6D"/>
    <w:rsid w:val="00DF4FB4"/>
    <w:rsid w:val="00DF7D8B"/>
    <w:rsid w:val="00E03AEC"/>
    <w:rsid w:val="00E060B9"/>
    <w:rsid w:val="00E06494"/>
    <w:rsid w:val="00E07569"/>
    <w:rsid w:val="00E10450"/>
    <w:rsid w:val="00E1180E"/>
    <w:rsid w:val="00E11C3B"/>
    <w:rsid w:val="00E11FCF"/>
    <w:rsid w:val="00E13774"/>
    <w:rsid w:val="00E14F7F"/>
    <w:rsid w:val="00E164A1"/>
    <w:rsid w:val="00E17877"/>
    <w:rsid w:val="00E17B2C"/>
    <w:rsid w:val="00E22FB6"/>
    <w:rsid w:val="00E2557E"/>
    <w:rsid w:val="00E328F3"/>
    <w:rsid w:val="00E33FC6"/>
    <w:rsid w:val="00E34075"/>
    <w:rsid w:val="00E35408"/>
    <w:rsid w:val="00E358F2"/>
    <w:rsid w:val="00E37FBF"/>
    <w:rsid w:val="00E40366"/>
    <w:rsid w:val="00E41245"/>
    <w:rsid w:val="00E45750"/>
    <w:rsid w:val="00E50A9D"/>
    <w:rsid w:val="00E50B46"/>
    <w:rsid w:val="00E5131C"/>
    <w:rsid w:val="00E53ABA"/>
    <w:rsid w:val="00E5444B"/>
    <w:rsid w:val="00E55F05"/>
    <w:rsid w:val="00E5745F"/>
    <w:rsid w:val="00E60B17"/>
    <w:rsid w:val="00E627D3"/>
    <w:rsid w:val="00E62C28"/>
    <w:rsid w:val="00E6473B"/>
    <w:rsid w:val="00E6677F"/>
    <w:rsid w:val="00E71251"/>
    <w:rsid w:val="00E71A7A"/>
    <w:rsid w:val="00E71AB1"/>
    <w:rsid w:val="00E72402"/>
    <w:rsid w:val="00E73CA1"/>
    <w:rsid w:val="00E7490D"/>
    <w:rsid w:val="00E74923"/>
    <w:rsid w:val="00E82FE2"/>
    <w:rsid w:val="00E83C3E"/>
    <w:rsid w:val="00E852D9"/>
    <w:rsid w:val="00E86978"/>
    <w:rsid w:val="00E913AB"/>
    <w:rsid w:val="00E91C65"/>
    <w:rsid w:val="00E96CCD"/>
    <w:rsid w:val="00E97CFF"/>
    <w:rsid w:val="00EA09F4"/>
    <w:rsid w:val="00EA0D20"/>
    <w:rsid w:val="00EA1DD5"/>
    <w:rsid w:val="00EA1F09"/>
    <w:rsid w:val="00EA3062"/>
    <w:rsid w:val="00EA3D58"/>
    <w:rsid w:val="00EA56E6"/>
    <w:rsid w:val="00EB0894"/>
    <w:rsid w:val="00EB0DA2"/>
    <w:rsid w:val="00EB1139"/>
    <w:rsid w:val="00EB3C02"/>
    <w:rsid w:val="00EB5690"/>
    <w:rsid w:val="00EB7782"/>
    <w:rsid w:val="00EB7C81"/>
    <w:rsid w:val="00EB7F45"/>
    <w:rsid w:val="00EC3A96"/>
    <w:rsid w:val="00EC5FD3"/>
    <w:rsid w:val="00ED1593"/>
    <w:rsid w:val="00ED323C"/>
    <w:rsid w:val="00ED3A9C"/>
    <w:rsid w:val="00ED599F"/>
    <w:rsid w:val="00ED6999"/>
    <w:rsid w:val="00ED709D"/>
    <w:rsid w:val="00EE2661"/>
    <w:rsid w:val="00EE2DBB"/>
    <w:rsid w:val="00EE5C25"/>
    <w:rsid w:val="00EE5E51"/>
    <w:rsid w:val="00EE5FA2"/>
    <w:rsid w:val="00EE660A"/>
    <w:rsid w:val="00EE7655"/>
    <w:rsid w:val="00EF08C6"/>
    <w:rsid w:val="00EF1D43"/>
    <w:rsid w:val="00EF6FF6"/>
    <w:rsid w:val="00F0164F"/>
    <w:rsid w:val="00F073EB"/>
    <w:rsid w:val="00F075B0"/>
    <w:rsid w:val="00F10CF4"/>
    <w:rsid w:val="00F10EB9"/>
    <w:rsid w:val="00F11B51"/>
    <w:rsid w:val="00F141D1"/>
    <w:rsid w:val="00F1756B"/>
    <w:rsid w:val="00F20F11"/>
    <w:rsid w:val="00F221A7"/>
    <w:rsid w:val="00F242AF"/>
    <w:rsid w:val="00F249FA"/>
    <w:rsid w:val="00F30348"/>
    <w:rsid w:val="00F3196C"/>
    <w:rsid w:val="00F36236"/>
    <w:rsid w:val="00F3776C"/>
    <w:rsid w:val="00F4244E"/>
    <w:rsid w:val="00F44596"/>
    <w:rsid w:val="00F45522"/>
    <w:rsid w:val="00F45842"/>
    <w:rsid w:val="00F47E26"/>
    <w:rsid w:val="00F54491"/>
    <w:rsid w:val="00F553E2"/>
    <w:rsid w:val="00F571F1"/>
    <w:rsid w:val="00F57703"/>
    <w:rsid w:val="00F61693"/>
    <w:rsid w:val="00F61F94"/>
    <w:rsid w:val="00F62BA0"/>
    <w:rsid w:val="00F634CE"/>
    <w:rsid w:val="00F63BD3"/>
    <w:rsid w:val="00F64643"/>
    <w:rsid w:val="00F64979"/>
    <w:rsid w:val="00F65F27"/>
    <w:rsid w:val="00F67EE6"/>
    <w:rsid w:val="00F71052"/>
    <w:rsid w:val="00F753FA"/>
    <w:rsid w:val="00F76CC5"/>
    <w:rsid w:val="00F8138D"/>
    <w:rsid w:val="00F82AC6"/>
    <w:rsid w:val="00F831AB"/>
    <w:rsid w:val="00F839CC"/>
    <w:rsid w:val="00F83BD2"/>
    <w:rsid w:val="00F84397"/>
    <w:rsid w:val="00F870C2"/>
    <w:rsid w:val="00F87FD1"/>
    <w:rsid w:val="00F92AC2"/>
    <w:rsid w:val="00F93D02"/>
    <w:rsid w:val="00F948B2"/>
    <w:rsid w:val="00F97D85"/>
    <w:rsid w:val="00FA0886"/>
    <w:rsid w:val="00FA0E51"/>
    <w:rsid w:val="00FA13D1"/>
    <w:rsid w:val="00FA47F3"/>
    <w:rsid w:val="00FA4C0D"/>
    <w:rsid w:val="00FA6D28"/>
    <w:rsid w:val="00FA7085"/>
    <w:rsid w:val="00FA7131"/>
    <w:rsid w:val="00FB0395"/>
    <w:rsid w:val="00FB208D"/>
    <w:rsid w:val="00FB348F"/>
    <w:rsid w:val="00FB7BB9"/>
    <w:rsid w:val="00FC20A9"/>
    <w:rsid w:val="00FC276F"/>
    <w:rsid w:val="00FC2B99"/>
    <w:rsid w:val="00FC2BAB"/>
    <w:rsid w:val="00FC58DA"/>
    <w:rsid w:val="00FD2F45"/>
    <w:rsid w:val="00FD3A4F"/>
    <w:rsid w:val="00FD7211"/>
    <w:rsid w:val="00FD75C9"/>
    <w:rsid w:val="00FE0B14"/>
    <w:rsid w:val="00FE18CA"/>
    <w:rsid w:val="00FE26A3"/>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8962" style="v-text-anchor:middle" fillcolor="none [3214]">
      <v:fill color="none [3214]"/>
      <v:textbox style="layout-flow:vertical;mso-layout-flow-alt:bottom-to-top" inset="0,0,0,0"/>
    </o:shapedefaults>
    <o:shapelayout v:ext="edit">
      <o:idmap v:ext="edit" data="1,9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F63BD3"/>
    <w:pPr>
      <w:keepNext/>
      <w:numPr>
        <w:numId w:val="5"/>
      </w:numPr>
      <w:outlineLvl w:val="1"/>
    </w:pPr>
    <w:rPr>
      <w:sz w:val="28"/>
    </w:rPr>
  </w:style>
  <w:style w:type="paragraph" w:styleId="Heading3">
    <w:name w:val="heading 3"/>
    <w:basedOn w:val="Normal"/>
    <w:next w:val="Normal"/>
    <w:link w:val="Heading3Char"/>
    <w:qFormat/>
    <w:rsid w:val="00F63BD3"/>
    <w:pPr>
      <w:numPr>
        <w:numId w:val="6"/>
      </w:numPr>
      <w:outlineLvl w:val="2"/>
    </w:pPr>
  </w:style>
  <w:style w:type="paragraph" w:styleId="Heading4">
    <w:name w:val="heading 4"/>
    <w:basedOn w:val="Normal"/>
    <w:next w:val="Normal"/>
    <w:link w:val="Heading4Char"/>
    <w:qFormat/>
    <w:rsid w:val="00F63BD3"/>
    <w:pPr>
      <w:numPr>
        <w:numId w:val="9"/>
      </w:numPr>
      <w:outlineLvl w:val="3"/>
    </w:pPr>
  </w:style>
  <w:style w:type="paragraph" w:styleId="Heading5">
    <w:name w:val="heading 5"/>
    <w:basedOn w:val="Style1"/>
    <w:next w:val="Normal"/>
    <w:link w:val="Heading5Char"/>
    <w:qFormat/>
    <w:rsid w:val="00F63BD3"/>
    <w:pPr>
      <w:numPr>
        <w:numId w:val="7"/>
      </w:numPr>
      <w:outlineLvl w:val="4"/>
    </w:pPr>
  </w:style>
  <w:style w:type="paragraph" w:styleId="Heading6">
    <w:name w:val="heading 6"/>
    <w:basedOn w:val="Normal"/>
    <w:next w:val="Normal"/>
    <w:link w:val="Heading6Char"/>
    <w:qFormat/>
    <w:rsid w:val="00F63BD3"/>
    <w:pPr>
      <w:numPr>
        <w:numId w:val="8"/>
      </w:numPr>
      <w:outlineLvl w:val="5"/>
    </w:pPr>
  </w:style>
  <w:style w:type="paragraph" w:styleId="Heading7">
    <w:name w:val="heading 7"/>
    <w:basedOn w:val="Heading6"/>
    <w:next w:val="Normal"/>
    <w:link w:val="Heading7Char"/>
    <w:qFormat/>
    <w:rsid w:val="00F63BD3"/>
    <w:pPr>
      <w:numPr>
        <w:ilvl w:val="1"/>
      </w:numPr>
      <w:outlineLvl w:val="6"/>
    </w:pPr>
  </w:style>
  <w:style w:type="paragraph" w:styleId="Heading8">
    <w:name w:val="heading 8"/>
    <w:basedOn w:val="Normal"/>
    <w:next w:val="Normal"/>
    <w:link w:val="Heading8Char"/>
    <w:qFormat/>
    <w:rsid w:val="00F63BD3"/>
    <w:pPr>
      <w:keepNext/>
      <w:jc w:val="center"/>
      <w:outlineLvl w:val="7"/>
    </w:pPr>
    <w:rPr>
      <w:sz w:val="32"/>
    </w:rPr>
  </w:style>
  <w:style w:type="paragraph" w:styleId="Heading9">
    <w:name w:val="heading 9"/>
    <w:basedOn w:val="Normal"/>
    <w:next w:val="Normal"/>
    <w:link w:val="Heading9Char"/>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6B14E0"/>
    <w:pPr>
      <w:tabs>
        <w:tab w:val="right" w:leader="dot" w:pos="8990"/>
      </w:tabs>
    </w:pPr>
    <w:rPr>
      <w:rFonts w:asciiTheme="majorHAnsi" w:hAnsiTheme="majorHAnsi"/>
      <w:noProof/>
      <w:sz w:val="28"/>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rsid w:val="00F63BD3"/>
    <w:rPr>
      <w:sz w:val="24"/>
      <w:szCs w:val="24"/>
    </w:rPr>
  </w:style>
  <w:style w:type="character" w:customStyle="1" w:styleId="Heading7Char">
    <w:name w:val="Heading 7 Char"/>
    <w:basedOn w:val="DefaultParagraphFont"/>
    <w:link w:val="Heading7"/>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styleId="BlockText">
    <w:name w:val="Block Text"/>
    <w:basedOn w:val="Normal"/>
    <w:semiHidden/>
    <w:rsid w:val="00A42392"/>
    <w:pPr>
      <w:ind w:left="1260" w:right="720"/>
    </w:pPr>
    <w:rPr>
      <w:sz w:val="28"/>
    </w:rPr>
  </w:style>
</w:styles>
</file>

<file path=word/webSettings.xml><?xml version="1.0" encoding="utf-8"?>
<w:webSettings xmlns:r="http://schemas.openxmlformats.org/officeDocument/2006/relationships" xmlns:w="http://schemas.openxmlformats.org/wordprocessingml/2006/main">
  <w:divs>
    <w:div w:id="1556356496">
      <w:bodyDiv w:val="1"/>
      <w:marLeft w:val="0"/>
      <w:marRight w:val="0"/>
      <w:marTop w:val="0"/>
      <w:marBottom w:val="0"/>
      <w:divBdr>
        <w:top w:val="none" w:sz="0" w:space="0" w:color="auto"/>
        <w:left w:val="none" w:sz="0" w:space="0" w:color="auto"/>
        <w:bottom w:val="none" w:sz="0" w:space="0" w:color="auto"/>
        <w:right w:val="none" w:sz="0" w:space="0" w:color="auto"/>
      </w:divBdr>
      <w:divsChild>
        <w:div w:id="617222131">
          <w:marLeft w:val="0"/>
          <w:marRight w:val="0"/>
          <w:marTop w:val="0"/>
          <w:marBottom w:val="0"/>
          <w:divBdr>
            <w:top w:val="none" w:sz="0" w:space="0" w:color="auto"/>
            <w:left w:val="none" w:sz="0" w:space="0" w:color="auto"/>
            <w:bottom w:val="none" w:sz="0" w:space="0" w:color="auto"/>
            <w:right w:val="none" w:sz="0" w:space="0" w:color="auto"/>
          </w:divBdr>
          <w:divsChild>
            <w:div w:id="1767535094">
              <w:marLeft w:val="0"/>
              <w:marRight w:val="0"/>
              <w:marTop w:val="0"/>
              <w:marBottom w:val="0"/>
              <w:divBdr>
                <w:top w:val="none" w:sz="0" w:space="0" w:color="auto"/>
                <w:left w:val="none" w:sz="0" w:space="0" w:color="auto"/>
                <w:bottom w:val="none" w:sz="0" w:space="0" w:color="auto"/>
                <w:right w:val="none" w:sz="0" w:space="0" w:color="auto"/>
              </w:divBdr>
              <w:divsChild>
                <w:div w:id="294650973">
                  <w:marLeft w:val="0"/>
                  <w:marRight w:val="0"/>
                  <w:marTop w:val="0"/>
                  <w:marBottom w:val="0"/>
                  <w:divBdr>
                    <w:top w:val="none" w:sz="0" w:space="0" w:color="auto"/>
                    <w:left w:val="none" w:sz="0" w:space="0" w:color="auto"/>
                    <w:bottom w:val="none" w:sz="0" w:space="0" w:color="auto"/>
                    <w:right w:val="none" w:sz="0" w:space="0" w:color="auto"/>
                  </w:divBdr>
                  <w:divsChild>
                    <w:div w:id="89860309">
                      <w:marLeft w:val="0"/>
                      <w:marRight w:val="0"/>
                      <w:marTop w:val="0"/>
                      <w:marBottom w:val="0"/>
                      <w:divBdr>
                        <w:top w:val="none" w:sz="0" w:space="0" w:color="auto"/>
                        <w:left w:val="none" w:sz="0" w:space="0" w:color="auto"/>
                        <w:bottom w:val="none" w:sz="0" w:space="0" w:color="auto"/>
                        <w:right w:val="none" w:sz="0" w:space="0" w:color="auto"/>
                      </w:divBdr>
                      <w:divsChild>
                        <w:div w:id="1542480406">
                          <w:marLeft w:val="0"/>
                          <w:marRight w:val="0"/>
                          <w:marTop w:val="0"/>
                          <w:marBottom w:val="0"/>
                          <w:divBdr>
                            <w:top w:val="none" w:sz="0" w:space="0" w:color="auto"/>
                            <w:left w:val="none" w:sz="0" w:space="0" w:color="auto"/>
                            <w:bottom w:val="none" w:sz="0" w:space="0" w:color="auto"/>
                            <w:right w:val="none" w:sz="0" w:space="0" w:color="auto"/>
                          </w:divBdr>
                          <w:divsChild>
                            <w:div w:id="1035500805">
                              <w:marLeft w:val="-322"/>
                              <w:marRight w:val="0"/>
                              <w:marTop w:val="0"/>
                              <w:marBottom w:val="0"/>
                              <w:divBdr>
                                <w:top w:val="none" w:sz="0" w:space="0" w:color="auto"/>
                                <w:left w:val="none" w:sz="0" w:space="0" w:color="auto"/>
                                <w:bottom w:val="none" w:sz="0" w:space="0" w:color="auto"/>
                                <w:right w:val="none" w:sz="0" w:space="0" w:color="auto"/>
                              </w:divBdr>
                              <w:divsChild>
                                <w:div w:id="329338510">
                                  <w:marLeft w:val="0"/>
                                  <w:marRight w:val="0"/>
                                  <w:marTop w:val="0"/>
                                  <w:marBottom w:val="0"/>
                                  <w:divBdr>
                                    <w:top w:val="none" w:sz="0" w:space="0" w:color="auto"/>
                                    <w:left w:val="none" w:sz="0" w:space="0" w:color="auto"/>
                                    <w:bottom w:val="none" w:sz="0" w:space="0" w:color="auto"/>
                                    <w:right w:val="none" w:sz="0" w:space="0" w:color="auto"/>
                                  </w:divBdr>
                                  <w:divsChild>
                                    <w:div w:id="999163968">
                                      <w:marLeft w:val="0"/>
                                      <w:marRight w:val="0"/>
                                      <w:marTop w:val="0"/>
                                      <w:marBottom w:val="0"/>
                                      <w:divBdr>
                                        <w:top w:val="none" w:sz="0" w:space="0" w:color="auto"/>
                                        <w:left w:val="none" w:sz="0" w:space="0" w:color="auto"/>
                                        <w:bottom w:val="none" w:sz="0" w:space="0" w:color="auto"/>
                                        <w:right w:val="none" w:sz="0" w:space="0" w:color="auto"/>
                                      </w:divBdr>
                                      <w:divsChild>
                                        <w:div w:id="1126699204">
                                          <w:marLeft w:val="0"/>
                                          <w:marRight w:val="0"/>
                                          <w:marTop w:val="0"/>
                                          <w:marBottom w:val="0"/>
                                          <w:divBdr>
                                            <w:top w:val="none" w:sz="0" w:space="0" w:color="auto"/>
                                            <w:left w:val="none" w:sz="0" w:space="0" w:color="auto"/>
                                            <w:bottom w:val="none" w:sz="0" w:space="0" w:color="auto"/>
                                            <w:right w:val="none" w:sz="0" w:space="0" w:color="auto"/>
                                          </w:divBdr>
                                          <w:divsChild>
                                            <w:div w:id="2027443838">
                                              <w:marLeft w:val="0"/>
                                              <w:marRight w:val="0"/>
                                              <w:marTop w:val="0"/>
                                              <w:marBottom w:val="0"/>
                                              <w:divBdr>
                                                <w:top w:val="none" w:sz="0" w:space="0" w:color="auto"/>
                                                <w:left w:val="none" w:sz="0" w:space="0" w:color="auto"/>
                                                <w:bottom w:val="none" w:sz="0" w:space="0" w:color="auto"/>
                                                <w:right w:val="none" w:sz="0" w:space="0" w:color="auto"/>
                                              </w:divBdr>
                                              <w:divsChild>
                                                <w:div w:id="218326383">
                                                  <w:marLeft w:val="0"/>
                                                  <w:marRight w:val="0"/>
                                                  <w:marTop w:val="0"/>
                                                  <w:marBottom w:val="0"/>
                                                  <w:divBdr>
                                                    <w:top w:val="none" w:sz="0" w:space="0" w:color="auto"/>
                                                    <w:left w:val="none" w:sz="0" w:space="0" w:color="auto"/>
                                                    <w:bottom w:val="none" w:sz="0" w:space="0" w:color="auto"/>
                                                    <w:right w:val="none" w:sz="0" w:space="0" w:color="auto"/>
                                                  </w:divBdr>
                                                  <w:divsChild>
                                                    <w:div w:id="1129011473">
                                                      <w:marLeft w:val="0"/>
                                                      <w:marRight w:val="0"/>
                                                      <w:marTop w:val="0"/>
                                                      <w:marBottom w:val="0"/>
                                                      <w:divBdr>
                                                        <w:top w:val="none" w:sz="0" w:space="0" w:color="auto"/>
                                                        <w:left w:val="none" w:sz="0" w:space="0" w:color="auto"/>
                                                        <w:bottom w:val="none" w:sz="0" w:space="0" w:color="auto"/>
                                                        <w:right w:val="none" w:sz="0" w:space="0" w:color="auto"/>
                                                      </w:divBdr>
                                                      <w:divsChild>
                                                        <w:div w:id="757409589">
                                                          <w:marLeft w:val="0"/>
                                                          <w:marRight w:val="0"/>
                                                          <w:marTop w:val="0"/>
                                                          <w:marBottom w:val="0"/>
                                                          <w:divBdr>
                                                            <w:top w:val="none" w:sz="0" w:space="0" w:color="auto"/>
                                                            <w:left w:val="none" w:sz="0" w:space="0" w:color="auto"/>
                                                            <w:bottom w:val="none" w:sz="0" w:space="0" w:color="auto"/>
                                                            <w:right w:val="none" w:sz="0" w:space="0" w:color="auto"/>
                                                          </w:divBdr>
                                                        </w:div>
                                                        <w:div w:id="717554562">
                                                          <w:marLeft w:val="0"/>
                                                          <w:marRight w:val="0"/>
                                                          <w:marTop w:val="0"/>
                                                          <w:marBottom w:val="0"/>
                                                          <w:divBdr>
                                                            <w:top w:val="none" w:sz="0" w:space="0" w:color="auto"/>
                                                            <w:left w:val="none" w:sz="0" w:space="0" w:color="auto"/>
                                                            <w:bottom w:val="none" w:sz="0" w:space="0" w:color="auto"/>
                                                            <w:right w:val="none" w:sz="0" w:space="0" w:color="auto"/>
                                                          </w:divBdr>
                                                        </w:div>
                                                        <w:div w:id="1764762915">
                                                          <w:marLeft w:val="0"/>
                                                          <w:marRight w:val="0"/>
                                                          <w:marTop w:val="0"/>
                                                          <w:marBottom w:val="0"/>
                                                          <w:divBdr>
                                                            <w:top w:val="none" w:sz="0" w:space="0" w:color="auto"/>
                                                            <w:left w:val="none" w:sz="0" w:space="0" w:color="auto"/>
                                                            <w:bottom w:val="none" w:sz="0" w:space="0" w:color="auto"/>
                                                            <w:right w:val="none" w:sz="0" w:space="0" w:color="auto"/>
                                                          </w:divBdr>
                                                          <w:divsChild>
                                                            <w:div w:id="881406839">
                                                              <w:marLeft w:val="0"/>
                                                              <w:marRight w:val="0"/>
                                                              <w:marTop w:val="0"/>
                                                              <w:marBottom w:val="0"/>
                                                              <w:divBdr>
                                                                <w:top w:val="none" w:sz="0" w:space="0" w:color="auto"/>
                                                                <w:left w:val="none" w:sz="0" w:space="0" w:color="auto"/>
                                                                <w:bottom w:val="none" w:sz="0" w:space="0" w:color="auto"/>
                                                                <w:right w:val="none" w:sz="0" w:space="0" w:color="auto"/>
                                                              </w:divBdr>
                                                              <w:divsChild>
                                                                <w:div w:id="16090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0D20B-F442-42A7-AF41-E3269C998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88</TotalTime>
  <Pages>33</Pages>
  <Words>5818</Words>
  <Characters>33166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38907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Jr</cp:lastModifiedBy>
  <cp:revision>9</cp:revision>
  <cp:lastPrinted>2011-10-21T11:52:00Z</cp:lastPrinted>
  <dcterms:created xsi:type="dcterms:W3CDTF">2011-10-21T11:08:00Z</dcterms:created>
  <dcterms:modified xsi:type="dcterms:W3CDTF">2011-11-18T12:53:00Z</dcterms:modified>
</cp:coreProperties>
</file>