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E1F" w:rsidRPr="00A57ED5" w:rsidRDefault="003C5E1F" w:rsidP="0041183E">
      <w:pPr>
        <w:pStyle w:val="Heading1"/>
        <w:numPr>
          <w:ilvl w:val="0"/>
          <w:numId w:val="15"/>
        </w:numPr>
        <w:ind w:left="0" w:firstLine="0"/>
      </w:pPr>
      <w:bookmarkStart w:id="0" w:name="_Toc274067840"/>
      <w:r w:rsidRPr="00A57ED5">
        <w:t xml:space="preserve">INTRODUCTION: </w:t>
      </w:r>
      <w:r w:rsidR="00AA5CA4" w:rsidRPr="00A57ED5">
        <w:br w:type="textWrapping" w:clear="all"/>
      </w:r>
      <w:r w:rsidRPr="00A57ED5">
        <w:rPr>
          <w:sz w:val="28"/>
          <w:szCs w:val="28"/>
        </w:rPr>
        <w:t>Quiz</w:t>
      </w:r>
      <w:bookmarkEnd w:id="0"/>
    </w:p>
    <w:p w:rsidR="007C67F5" w:rsidRPr="00A57ED5" w:rsidRDefault="007C67F5" w:rsidP="007C67F5">
      <w:pPr>
        <w:pStyle w:val="ListParagraph"/>
        <w:ind w:left="360"/>
      </w:pPr>
      <w:bookmarkStart w:id="1" w:name="_Toc274067841"/>
    </w:p>
    <w:p w:rsidR="007C67F5" w:rsidRPr="00A57ED5" w:rsidRDefault="007C67F5" w:rsidP="007C67F5">
      <w:pPr>
        <w:pStyle w:val="ListParagraph"/>
        <w:numPr>
          <w:ilvl w:val="0"/>
          <w:numId w:val="25"/>
        </w:numPr>
        <w:ind w:left="360"/>
      </w:pPr>
      <w:r w:rsidRPr="00A57ED5">
        <w:t>What is the Greek word for “church” and what does it mean?</w:t>
      </w:r>
    </w:p>
    <w:p w:rsidR="007C67F5" w:rsidRPr="00A57ED5" w:rsidRDefault="007C67F5" w:rsidP="007C67F5">
      <w:pPr>
        <w:pStyle w:val="ListParagraph"/>
        <w:ind w:left="360"/>
        <w:rPr>
          <w:u w:val="single"/>
        </w:rPr>
      </w:pPr>
      <w:proofErr w:type="gramStart"/>
      <w:r w:rsidRPr="00A57ED5">
        <w:rPr>
          <w:u w:val="single"/>
        </w:rPr>
        <w:t>the</w:t>
      </w:r>
      <w:proofErr w:type="gramEnd"/>
      <w:r w:rsidRPr="00A57ED5">
        <w:rPr>
          <w:u w:val="single"/>
        </w:rPr>
        <w:t xml:space="preserve"> Greek word for church is </w:t>
      </w:r>
      <w:proofErr w:type="spellStart"/>
      <w:r w:rsidRPr="00A57ED5">
        <w:rPr>
          <w:i/>
          <w:u w:val="single"/>
        </w:rPr>
        <w:t>Ekklesia</w:t>
      </w:r>
      <w:proofErr w:type="spellEnd"/>
      <w:r w:rsidRPr="00A57ED5">
        <w:rPr>
          <w:i/>
          <w:u w:val="single"/>
        </w:rPr>
        <w:t xml:space="preserve"> </w:t>
      </w:r>
      <w:r w:rsidRPr="00A57ED5">
        <w:rPr>
          <w:u w:val="single"/>
        </w:rPr>
        <w:t xml:space="preserve">which means </w:t>
      </w:r>
      <w:r w:rsidRPr="00A57ED5">
        <w:rPr>
          <w:i/>
          <w:u w:val="single"/>
        </w:rPr>
        <w:t>those called together or those called out</w:t>
      </w:r>
      <w:r w:rsidRPr="00A57ED5">
        <w:rPr>
          <w:u w:val="single"/>
        </w:rPr>
        <w:t>.</w:t>
      </w:r>
    </w:p>
    <w:p w:rsidR="007C67F5" w:rsidRPr="00A57ED5" w:rsidRDefault="007C67F5" w:rsidP="007C67F5">
      <w:pPr>
        <w:pStyle w:val="ListParagraph"/>
        <w:ind w:left="360"/>
      </w:pPr>
    </w:p>
    <w:p w:rsidR="007C67F5" w:rsidRPr="00A57ED5" w:rsidRDefault="007C67F5" w:rsidP="007C67F5">
      <w:pPr>
        <w:pStyle w:val="ListParagraph"/>
        <w:numPr>
          <w:ilvl w:val="0"/>
          <w:numId w:val="25"/>
        </w:numPr>
        <w:ind w:left="360"/>
      </w:pPr>
      <w:r w:rsidRPr="00A57ED5">
        <w:t>After what great event did the Lord add daily to the church?</w:t>
      </w:r>
    </w:p>
    <w:p w:rsidR="007C67F5" w:rsidRPr="00A57ED5" w:rsidRDefault="007C67F5" w:rsidP="007C67F5">
      <w:pPr>
        <w:ind w:left="360"/>
        <w:rPr>
          <w:u w:val="single"/>
        </w:rPr>
      </w:pPr>
      <w:proofErr w:type="gramStart"/>
      <w:r w:rsidRPr="00A57ED5">
        <w:rPr>
          <w:u w:val="single"/>
        </w:rPr>
        <w:t>The experience of the Holy Ghost in the Upper Room on the day of Pentecost.</w:t>
      </w:r>
      <w:proofErr w:type="gramEnd"/>
    </w:p>
    <w:p w:rsidR="007C67F5" w:rsidRPr="00A57ED5" w:rsidRDefault="007C67F5" w:rsidP="007C67F5"/>
    <w:p w:rsidR="007C67F5" w:rsidRPr="00A57ED5" w:rsidRDefault="007C67F5" w:rsidP="007C67F5">
      <w:pPr>
        <w:pStyle w:val="ListParagraph"/>
        <w:numPr>
          <w:ilvl w:val="0"/>
          <w:numId w:val="25"/>
        </w:numPr>
        <w:ind w:left="360"/>
      </w:pPr>
      <w:r w:rsidRPr="00A57ED5">
        <w:t xml:space="preserve">Who is the </w:t>
      </w:r>
      <w:r w:rsidRPr="00A57ED5">
        <w:rPr>
          <w:i/>
        </w:rPr>
        <w:t>head</w:t>
      </w:r>
      <w:r w:rsidRPr="00A57ED5">
        <w:t xml:space="preserve"> of the church? Give Scripture reference.</w:t>
      </w:r>
    </w:p>
    <w:p w:rsidR="007C67F5" w:rsidRPr="00A57ED5" w:rsidRDefault="007C67F5" w:rsidP="007C67F5">
      <w:pPr>
        <w:pStyle w:val="ListParagraph"/>
        <w:ind w:left="360"/>
        <w:rPr>
          <w:u w:val="single"/>
        </w:rPr>
      </w:pPr>
      <w:r w:rsidRPr="00A57ED5">
        <w:rPr>
          <w:u w:val="single"/>
        </w:rPr>
        <w:t>Jesus Christ is the head of the church.</w:t>
      </w:r>
    </w:p>
    <w:p w:rsidR="007C67F5" w:rsidRPr="00A57ED5" w:rsidRDefault="007C67F5" w:rsidP="007C67F5">
      <w:pPr>
        <w:pStyle w:val="ListParagraph"/>
        <w:numPr>
          <w:ilvl w:val="0"/>
          <w:numId w:val="25"/>
        </w:numPr>
        <w:ind w:left="360"/>
      </w:pPr>
      <w:r w:rsidRPr="00A57ED5">
        <w:t>Can you be saved and not part of the body of Christ? Explain your answer.</w:t>
      </w:r>
    </w:p>
    <w:p w:rsidR="007C67F5" w:rsidRPr="00A57ED5" w:rsidRDefault="007C67F5" w:rsidP="007C67F5">
      <w:pPr>
        <w:pStyle w:val="ListParagraph"/>
        <w:ind w:left="360"/>
        <w:rPr>
          <w:u w:val="single"/>
        </w:rPr>
      </w:pPr>
      <w:r w:rsidRPr="00A57ED5">
        <w:rPr>
          <w:u w:val="single"/>
        </w:rPr>
        <w:t>Yes. WE are saved by the blood of Jesus, but we must be baptized by the Holy Ghost into the body of Christ.</w:t>
      </w:r>
    </w:p>
    <w:p w:rsidR="007C67F5" w:rsidRPr="00A57ED5" w:rsidRDefault="007C67F5" w:rsidP="007C67F5">
      <w:pPr>
        <w:pStyle w:val="ListParagraph"/>
        <w:numPr>
          <w:ilvl w:val="0"/>
          <w:numId w:val="25"/>
        </w:numPr>
        <w:ind w:left="360"/>
      </w:pPr>
      <w:r w:rsidRPr="00A57ED5">
        <w:t>When did the church begin?</w:t>
      </w:r>
    </w:p>
    <w:p w:rsidR="007C67F5" w:rsidRPr="00A57ED5" w:rsidRDefault="007C67F5" w:rsidP="007C67F5">
      <w:pPr>
        <w:pStyle w:val="ListParagraph"/>
        <w:ind w:left="360"/>
        <w:rPr>
          <w:u w:val="single"/>
        </w:rPr>
      </w:pPr>
      <w:proofErr w:type="gramStart"/>
      <w:r w:rsidRPr="00A57ED5">
        <w:rPr>
          <w:u w:val="single"/>
        </w:rPr>
        <w:t>On the day of Pentecost.</w:t>
      </w:r>
      <w:proofErr w:type="gramEnd"/>
    </w:p>
    <w:p w:rsidR="007C67F5" w:rsidRPr="00A57ED5" w:rsidRDefault="007C67F5" w:rsidP="007C67F5">
      <w:pPr>
        <w:pStyle w:val="ListParagraph"/>
        <w:ind w:left="360"/>
      </w:pPr>
    </w:p>
    <w:p w:rsidR="007C67F5" w:rsidRPr="00A57ED5" w:rsidRDefault="007C67F5" w:rsidP="007C67F5">
      <w:pPr>
        <w:pStyle w:val="ListParagraph"/>
        <w:ind w:left="360"/>
      </w:pPr>
    </w:p>
    <w:p w:rsidR="007C67F5" w:rsidRPr="00A57ED5" w:rsidRDefault="007C67F5" w:rsidP="007C67F5">
      <w:pPr>
        <w:pStyle w:val="ListParagraph"/>
        <w:numPr>
          <w:ilvl w:val="0"/>
          <w:numId w:val="25"/>
        </w:numPr>
        <w:ind w:left="360"/>
      </w:pPr>
      <w:r w:rsidRPr="00A57ED5">
        <w:t>When and where was the term “Christian” first used?</w:t>
      </w:r>
    </w:p>
    <w:p w:rsidR="007C67F5" w:rsidRPr="00A57ED5" w:rsidRDefault="007C67F5" w:rsidP="007C67F5">
      <w:pPr>
        <w:pStyle w:val="ListParagraph"/>
        <w:ind w:left="360"/>
        <w:rPr>
          <w:u w:val="single"/>
        </w:rPr>
      </w:pPr>
      <w:r w:rsidRPr="00A57ED5">
        <w:rPr>
          <w:u w:val="single"/>
        </w:rPr>
        <w:t>The term Christian was first used in Antioch around AD 40.</w:t>
      </w:r>
    </w:p>
    <w:p w:rsidR="007C67F5" w:rsidRPr="00A57ED5" w:rsidRDefault="007C67F5" w:rsidP="007C67F5">
      <w:pPr>
        <w:pStyle w:val="ListParagraph"/>
        <w:ind w:left="360"/>
      </w:pPr>
    </w:p>
    <w:p w:rsidR="007C67F5" w:rsidRPr="00A57ED5" w:rsidRDefault="007C67F5" w:rsidP="007C67F5">
      <w:pPr>
        <w:pStyle w:val="ListParagraph"/>
        <w:numPr>
          <w:ilvl w:val="0"/>
          <w:numId w:val="25"/>
        </w:numPr>
        <w:ind w:left="360"/>
      </w:pPr>
      <w:r w:rsidRPr="00A57ED5">
        <w:t>List t</w:t>
      </w:r>
      <w:r w:rsidR="00473EA2" w:rsidRPr="00A57ED5">
        <w:t>he corresponding church of Asia</w:t>
      </w:r>
      <w:r w:rsidRPr="00A57ED5">
        <w:t xml:space="preserve"> from Revelation</w:t>
      </w:r>
      <w:r w:rsidR="00473EA2" w:rsidRPr="00A57ED5">
        <w:t>s</w:t>
      </w:r>
      <w:r w:rsidRPr="00A57ED5">
        <w:t xml:space="preserve"> </w:t>
      </w:r>
      <w:r w:rsidR="00473EA2" w:rsidRPr="00A57ED5">
        <w:t xml:space="preserve">chapters </w:t>
      </w:r>
      <w:r w:rsidRPr="00A57ED5">
        <w:t>2 &amp; 3 with the seven periods of Church History.</w:t>
      </w:r>
    </w:p>
    <w:p w:rsidR="007C67F5" w:rsidRPr="00A57ED5" w:rsidRDefault="007C67F5" w:rsidP="007C67F5">
      <w:pPr>
        <w:pStyle w:val="ListParagraph"/>
        <w:ind w:left="360"/>
      </w:pPr>
    </w:p>
    <w:p w:rsidR="007C67F5" w:rsidRPr="00A57ED5" w:rsidRDefault="007C67F5" w:rsidP="007C67F5">
      <w:pPr>
        <w:pStyle w:val="ListParagraph"/>
        <w:numPr>
          <w:ilvl w:val="0"/>
          <w:numId w:val="26"/>
        </w:numPr>
        <w:spacing w:line="360" w:lineRule="auto"/>
        <w:rPr>
          <w:u w:val="single"/>
        </w:rPr>
      </w:pPr>
      <w:r w:rsidRPr="00A57ED5">
        <w:t xml:space="preserve">THE APOSTOLIC CHURCH – </w:t>
      </w:r>
      <w:r w:rsidRPr="00A57ED5">
        <w:rPr>
          <w:u w:val="single"/>
        </w:rPr>
        <w:t>Ephesus</w:t>
      </w:r>
    </w:p>
    <w:p w:rsidR="007C67F5" w:rsidRPr="00A57ED5" w:rsidRDefault="007C67F5" w:rsidP="007C67F5">
      <w:pPr>
        <w:pStyle w:val="ListParagraph"/>
        <w:numPr>
          <w:ilvl w:val="0"/>
          <w:numId w:val="26"/>
        </w:numPr>
        <w:spacing w:line="360" w:lineRule="auto"/>
        <w:ind w:left="0" w:firstLine="360"/>
        <w:rPr>
          <w:u w:val="single"/>
        </w:rPr>
      </w:pPr>
      <w:r w:rsidRPr="00A57ED5">
        <w:t xml:space="preserve">THE PERSECUTED CHURCH – </w:t>
      </w:r>
      <w:r w:rsidRPr="00A57ED5">
        <w:rPr>
          <w:u w:val="single"/>
        </w:rPr>
        <w:t>Smyrna</w:t>
      </w:r>
    </w:p>
    <w:p w:rsidR="007C67F5" w:rsidRPr="00A57ED5" w:rsidRDefault="007C67F5" w:rsidP="007C67F5">
      <w:pPr>
        <w:pStyle w:val="ListParagraph"/>
        <w:numPr>
          <w:ilvl w:val="0"/>
          <w:numId w:val="26"/>
        </w:numPr>
        <w:spacing w:line="360" w:lineRule="auto"/>
        <w:ind w:left="0" w:firstLine="360"/>
        <w:rPr>
          <w:u w:val="single"/>
        </w:rPr>
      </w:pPr>
      <w:r w:rsidRPr="00A57ED5">
        <w:t>THE IMPERIAL CHURCH –</w:t>
      </w:r>
      <w:r w:rsidRPr="00A57ED5">
        <w:rPr>
          <w:u w:val="single"/>
        </w:rPr>
        <w:t xml:space="preserve"> </w:t>
      </w:r>
      <w:proofErr w:type="spellStart"/>
      <w:r w:rsidRPr="00A57ED5">
        <w:rPr>
          <w:u w:val="single"/>
        </w:rPr>
        <w:t>Pergamos</w:t>
      </w:r>
      <w:proofErr w:type="spellEnd"/>
    </w:p>
    <w:p w:rsidR="007C67F5" w:rsidRPr="00A57ED5" w:rsidRDefault="007C67F5" w:rsidP="007C67F5">
      <w:pPr>
        <w:pStyle w:val="ListParagraph"/>
        <w:numPr>
          <w:ilvl w:val="0"/>
          <w:numId w:val="26"/>
        </w:numPr>
        <w:spacing w:line="360" w:lineRule="auto"/>
        <w:ind w:left="0" w:firstLine="360"/>
        <w:rPr>
          <w:u w:val="single"/>
        </w:rPr>
      </w:pPr>
      <w:r w:rsidRPr="00A57ED5">
        <w:t xml:space="preserve">THE MEDIEVAL CHURCH – </w:t>
      </w:r>
      <w:r w:rsidRPr="00A57ED5">
        <w:rPr>
          <w:u w:val="single"/>
        </w:rPr>
        <w:t>Thyatira</w:t>
      </w:r>
      <w:r w:rsidRPr="00A57ED5">
        <w:rPr>
          <w:i/>
          <w:u w:val="single"/>
        </w:rPr>
        <w:t xml:space="preserve"> </w:t>
      </w:r>
    </w:p>
    <w:p w:rsidR="007C67F5" w:rsidRPr="00A57ED5" w:rsidRDefault="007C67F5" w:rsidP="007C67F5">
      <w:pPr>
        <w:pStyle w:val="ListParagraph"/>
        <w:numPr>
          <w:ilvl w:val="0"/>
          <w:numId w:val="26"/>
        </w:numPr>
        <w:spacing w:line="360" w:lineRule="auto"/>
        <w:ind w:left="0" w:firstLine="360"/>
        <w:rPr>
          <w:u w:val="single"/>
        </w:rPr>
      </w:pPr>
      <w:r w:rsidRPr="00A57ED5">
        <w:t xml:space="preserve">THE REFORMED CHURCH – </w:t>
      </w:r>
      <w:r w:rsidRPr="00A57ED5">
        <w:rPr>
          <w:u w:val="single"/>
        </w:rPr>
        <w:t>Sardis</w:t>
      </w:r>
    </w:p>
    <w:p w:rsidR="007C67F5" w:rsidRPr="00A57ED5" w:rsidRDefault="007C67F5" w:rsidP="007C67F5">
      <w:pPr>
        <w:pStyle w:val="ListParagraph"/>
        <w:numPr>
          <w:ilvl w:val="0"/>
          <w:numId w:val="26"/>
        </w:numPr>
        <w:spacing w:line="360" w:lineRule="auto"/>
        <w:ind w:left="0" w:firstLine="360"/>
        <w:rPr>
          <w:u w:val="single"/>
        </w:rPr>
      </w:pPr>
      <w:r w:rsidRPr="00A57ED5">
        <w:t xml:space="preserve">THE MODERN CHURCH – </w:t>
      </w:r>
      <w:r w:rsidRPr="00A57ED5">
        <w:rPr>
          <w:u w:val="single"/>
        </w:rPr>
        <w:t>Philadelphia</w:t>
      </w:r>
    </w:p>
    <w:p w:rsidR="007C67F5" w:rsidRPr="00A57ED5" w:rsidRDefault="007C67F5" w:rsidP="007C67F5">
      <w:pPr>
        <w:pStyle w:val="ListParagraph"/>
        <w:numPr>
          <w:ilvl w:val="0"/>
          <w:numId w:val="26"/>
        </w:numPr>
        <w:spacing w:line="360" w:lineRule="auto"/>
        <w:ind w:left="0" w:firstLine="360"/>
        <w:rPr>
          <w:u w:val="single"/>
        </w:rPr>
      </w:pPr>
      <w:r w:rsidRPr="00A57ED5">
        <w:t xml:space="preserve">THE LAODICEAN CHURCH - </w:t>
      </w:r>
      <w:r w:rsidRPr="00A57ED5">
        <w:rPr>
          <w:u w:val="single"/>
        </w:rPr>
        <w:t>Laodicea</w:t>
      </w:r>
    </w:p>
    <w:p w:rsidR="007C67F5" w:rsidRPr="00A57ED5" w:rsidRDefault="007C67F5">
      <w:pPr>
        <w:rPr>
          <w:b/>
          <w:bCs/>
          <w:sz w:val="48"/>
          <w:szCs w:val="48"/>
          <w:u w:val="single"/>
        </w:rPr>
      </w:pPr>
      <w:r w:rsidRPr="00A57ED5">
        <w:rPr>
          <w:u w:val="single"/>
        </w:rPr>
        <w:br w:type="page"/>
      </w:r>
    </w:p>
    <w:p w:rsidR="00AA5CA4" w:rsidRPr="00A57ED5" w:rsidRDefault="00AA5CA4" w:rsidP="00AD3D3C">
      <w:pPr>
        <w:pStyle w:val="Heading1"/>
        <w:numPr>
          <w:ilvl w:val="0"/>
          <w:numId w:val="15"/>
        </w:numPr>
        <w:ind w:left="0" w:firstLine="0"/>
      </w:pPr>
      <w:bookmarkStart w:id="2" w:name="_Toc274067842"/>
      <w:bookmarkEnd w:id="1"/>
      <w:r w:rsidRPr="00A57ED5">
        <w:lastRenderedPageBreak/>
        <w:t xml:space="preserve">THE APOSTOLIC CHURCH: </w:t>
      </w:r>
      <w:r w:rsidRPr="00A57ED5">
        <w:br w:type="textWrapping" w:clear="all"/>
        <w:t>Quiz</w:t>
      </w:r>
      <w:bookmarkEnd w:id="2"/>
    </w:p>
    <w:p w:rsidR="009B64D8" w:rsidRPr="00A57ED5" w:rsidRDefault="009B64D8" w:rsidP="00AD3D3C"/>
    <w:p w:rsidR="009B64D8" w:rsidRPr="00A57ED5" w:rsidRDefault="009B64D8" w:rsidP="009B64D8">
      <w:pPr>
        <w:pStyle w:val="ListParagraph"/>
        <w:numPr>
          <w:ilvl w:val="1"/>
          <w:numId w:val="27"/>
        </w:numPr>
        <w:ind w:left="360"/>
      </w:pPr>
      <w:r w:rsidRPr="00A57ED5">
        <w:t xml:space="preserve">Which of the Seven Churches described in the Book of Revelation corresponds to the Apostolic Period, and what is the meaning of this church name? </w:t>
      </w:r>
      <w:r w:rsidRPr="00A57ED5">
        <w:rPr>
          <w:u w:val="single"/>
        </w:rPr>
        <w:t>Ephesus – desirable</w:t>
      </w:r>
      <w:r w:rsidRPr="00A57ED5">
        <w:t xml:space="preserve"> </w:t>
      </w:r>
    </w:p>
    <w:p w:rsidR="009B64D8" w:rsidRPr="00A57ED5" w:rsidRDefault="009B64D8" w:rsidP="009B64D8">
      <w:pPr>
        <w:pStyle w:val="ListParagraph"/>
        <w:ind w:left="360" w:hanging="360"/>
      </w:pPr>
    </w:p>
    <w:p w:rsidR="009B64D8" w:rsidRPr="00A57ED5" w:rsidRDefault="009B64D8" w:rsidP="009B64D8">
      <w:pPr>
        <w:pStyle w:val="ListParagraph"/>
        <w:ind w:left="360" w:hanging="360"/>
      </w:pPr>
    </w:p>
    <w:p w:rsidR="009B64D8" w:rsidRPr="00A57ED5" w:rsidRDefault="009B64D8" w:rsidP="009B64D8">
      <w:pPr>
        <w:pStyle w:val="ListParagraph"/>
        <w:numPr>
          <w:ilvl w:val="1"/>
          <w:numId w:val="27"/>
        </w:numPr>
        <w:ind w:left="360"/>
      </w:pPr>
      <w:r w:rsidRPr="00A57ED5">
        <w:t>When did the church begin?</w:t>
      </w:r>
    </w:p>
    <w:p w:rsidR="009B64D8" w:rsidRPr="00A57ED5" w:rsidRDefault="009B64D8" w:rsidP="009B64D8">
      <w:pPr>
        <w:pStyle w:val="ListParagraph"/>
        <w:ind w:left="360" w:hanging="360"/>
        <w:rPr>
          <w:u w:val="single"/>
        </w:rPr>
      </w:pPr>
      <w:r w:rsidRPr="00A57ED5">
        <w:rPr>
          <w:u w:val="single"/>
        </w:rPr>
        <w:t>The church began on the day of Pentecost.</w:t>
      </w:r>
    </w:p>
    <w:p w:rsidR="009B64D8" w:rsidRPr="00A57ED5" w:rsidRDefault="009B64D8" w:rsidP="009B64D8">
      <w:pPr>
        <w:pStyle w:val="ListParagraph"/>
        <w:ind w:left="360" w:hanging="360"/>
      </w:pPr>
    </w:p>
    <w:p w:rsidR="009B64D8" w:rsidRPr="00A57ED5" w:rsidRDefault="009B64D8" w:rsidP="009B64D8">
      <w:pPr>
        <w:pStyle w:val="ListParagraph"/>
        <w:numPr>
          <w:ilvl w:val="1"/>
          <w:numId w:val="27"/>
        </w:numPr>
        <w:ind w:left="360"/>
      </w:pPr>
      <w:r w:rsidRPr="00A57ED5">
        <w:t>What were the three effects of the Holy Spirit upon the church?</w:t>
      </w:r>
    </w:p>
    <w:p w:rsidR="009B64D8" w:rsidRPr="00A57ED5" w:rsidRDefault="009B64D8" w:rsidP="009B64D8">
      <w:pPr>
        <w:pStyle w:val="ListParagraph"/>
        <w:ind w:left="360" w:hanging="360"/>
        <w:rPr>
          <w:u w:val="single"/>
        </w:rPr>
      </w:pPr>
      <w:r w:rsidRPr="00A57ED5">
        <w:rPr>
          <w:b/>
          <w:u w:val="single"/>
        </w:rPr>
        <w:t>Illuminating</w:t>
      </w:r>
      <w:r w:rsidRPr="00A57ED5">
        <w:rPr>
          <w:u w:val="single"/>
        </w:rPr>
        <w:t xml:space="preserve"> – The Holy Spirit illuminated their minds to understand what they were not able to understand before. </w:t>
      </w:r>
      <w:r w:rsidRPr="00A57ED5">
        <w:rPr>
          <w:b/>
          <w:u w:val="single"/>
        </w:rPr>
        <w:t>Empowering</w:t>
      </w:r>
      <w:r w:rsidRPr="00A57ED5">
        <w:rPr>
          <w:u w:val="single"/>
        </w:rPr>
        <w:t xml:space="preserve"> – The Holy Spirit empowered them to preach and to work miracles. </w:t>
      </w:r>
      <w:r w:rsidRPr="00A57ED5">
        <w:rPr>
          <w:b/>
          <w:u w:val="single"/>
        </w:rPr>
        <w:t xml:space="preserve">Abiding </w:t>
      </w:r>
      <w:r w:rsidRPr="00A57ED5">
        <w:rPr>
          <w:u w:val="single"/>
        </w:rPr>
        <w:t>– The Abiding presence of the Holy Spirit was with them.  (Simplified)</w:t>
      </w:r>
    </w:p>
    <w:p w:rsidR="009B64D8" w:rsidRPr="00A57ED5" w:rsidRDefault="009B64D8" w:rsidP="009B64D8">
      <w:pPr>
        <w:pStyle w:val="ListParagraph"/>
        <w:numPr>
          <w:ilvl w:val="1"/>
          <w:numId w:val="27"/>
        </w:numPr>
        <w:ind w:left="360"/>
      </w:pPr>
      <w:r w:rsidRPr="00A57ED5">
        <w:t>What race were the original members of the church?</w:t>
      </w:r>
    </w:p>
    <w:p w:rsidR="009B64D8" w:rsidRPr="00A57ED5" w:rsidRDefault="009B64D8" w:rsidP="009B64D8">
      <w:pPr>
        <w:pStyle w:val="ListParagraph"/>
        <w:ind w:left="360" w:hanging="360"/>
        <w:rPr>
          <w:u w:val="single"/>
        </w:rPr>
      </w:pPr>
      <w:r w:rsidRPr="00A57ED5">
        <w:rPr>
          <w:u w:val="single"/>
        </w:rPr>
        <w:t>The original members were all Jews.</w:t>
      </w:r>
    </w:p>
    <w:p w:rsidR="009B64D8" w:rsidRPr="00A57ED5" w:rsidRDefault="009B64D8" w:rsidP="009B64D8">
      <w:pPr>
        <w:pStyle w:val="ListParagraph"/>
        <w:ind w:left="360" w:hanging="360"/>
      </w:pPr>
    </w:p>
    <w:p w:rsidR="009B64D8" w:rsidRPr="00A57ED5" w:rsidRDefault="009B64D8" w:rsidP="009B64D8">
      <w:pPr>
        <w:pStyle w:val="ListParagraph"/>
        <w:numPr>
          <w:ilvl w:val="1"/>
          <w:numId w:val="27"/>
        </w:numPr>
        <w:ind w:left="360"/>
      </w:pPr>
      <w:r w:rsidRPr="00A57ED5">
        <w:t>What were the basic doctrines of the Apostolic Church? (Give 3)</w:t>
      </w:r>
    </w:p>
    <w:p w:rsidR="009B64D8" w:rsidRPr="00A57ED5" w:rsidRDefault="009B64D8" w:rsidP="009B64D8">
      <w:pPr>
        <w:pStyle w:val="ListParagraph"/>
        <w:ind w:left="360" w:hanging="360"/>
        <w:rPr>
          <w:u w:val="single"/>
        </w:rPr>
      </w:pPr>
      <w:r w:rsidRPr="00A57ED5">
        <w:rPr>
          <w:u w:val="single"/>
        </w:rPr>
        <w:t>Jesus was the Messiah – Acts 2:36</w:t>
      </w:r>
    </w:p>
    <w:p w:rsidR="009B64D8" w:rsidRPr="00A57ED5" w:rsidRDefault="009B64D8" w:rsidP="009B64D8">
      <w:pPr>
        <w:pStyle w:val="ListParagraph"/>
        <w:ind w:left="360" w:hanging="360"/>
        <w:rPr>
          <w:u w:val="single"/>
        </w:rPr>
      </w:pPr>
      <w:r w:rsidRPr="00A57ED5">
        <w:rPr>
          <w:u w:val="single"/>
        </w:rPr>
        <w:t>The Resurrection of Christ – Acts 2:30-32</w:t>
      </w:r>
    </w:p>
    <w:p w:rsidR="009B64D8" w:rsidRPr="00A57ED5" w:rsidRDefault="009B64D8" w:rsidP="009B64D8">
      <w:pPr>
        <w:pStyle w:val="ListParagraph"/>
        <w:ind w:left="360" w:hanging="360"/>
        <w:rPr>
          <w:u w:val="single"/>
        </w:rPr>
      </w:pPr>
      <w:r w:rsidRPr="00A57ED5">
        <w:rPr>
          <w:u w:val="single"/>
        </w:rPr>
        <w:t>The Return of Christ – Acts 1:9-11, I Thess. 4:15-17</w:t>
      </w:r>
    </w:p>
    <w:p w:rsidR="009B64D8" w:rsidRPr="00A57ED5" w:rsidRDefault="009B64D8" w:rsidP="009B64D8">
      <w:pPr>
        <w:pStyle w:val="ListParagraph"/>
        <w:ind w:left="360" w:hanging="360"/>
        <w:rPr>
          <w:u w:val="single"/>
        </w:rPr>
      </w:pPr>
      <w:r w:rsidRPr="00A57ED5">
        <w:rPr>
          <w:u w:val="single"/>
        </w:rPr>
        <w:t>(Scripture not required for answer to be correct)</w:t>
      </w:r>
    </w:p>
    <w:p w:rsidR="009B64D8" w:rsidRPr="00A57ED5" w:rsidRDefault="009B64D8" w:rsidP="009B64D8">
      <w:pPr>
        <w:pStyle w:val="ListParagraph"/>
        <w:numPr>
          <w:ilvl w:val="1"/>
          <w:numId w:val="27"/>
        </w:numPr>
        <w:ind w:left="360"/>
      </w:pPr>
      <w:r w:rsidRPr="00A57ED5">
        <w:t>What was the defect of the Apostolic Church?</w:t>
      </w:r>
    </w:p>
    <w:p w:rsidR="009B64D8" w:rsidRPr="00A57ED5" w:rsidRDefault="009B64D8" w:rsidP="009B64D8">
      <w:pPr>
        <w:pStyle w:val="ListParagraph"/>
        <w:ind w:left="360" w:hanging="360"/>
        <w:rPr>
          <w:u w:val="single"/>
        </w:rPr>
      </w:pPr>
      <w:r w:rsidRPr="00A57ED5">
        <w:rPr>
          <w:u w:val="single"/>
        </w:rPr>
        <w:t>They lacked missionary vision.</w:t>
      </w:r>
    </w:p>
    <w:p w:rsidR="009B64D8" w:rsidRPr="00A57ED5" w:rsidRDefault="009B64D8" w:rsidP="009B64D8">
      <w:pPr>
        <w:pStyle w:val="ListParagraph"/>
        <w:ind w:left="360" w:hanging="360"/>
      </w:pPr>
    </w:p>
    <w:p w:rsidR="009B64D8" w:rsidRPr="00A57ED5" w:rsidRDefault="009B64D8" w:rsidP="009B64D8">
      <w:pPr>
        <w:pStyle w:val="ListParagraph"/>
        <w:numPr>
          <w:ilvl w:val="1"/>
          <w:numId w:val="27"/>
        </w:numPr>
        <w:ind w:left="360"/>
      </w:pPr>
      <w:r w:rsidRPr="00A57ED5">
        <w:t>Who was the first Christian martyr?</w:t>
      </w:r>
    </w:p>
    <w:p w:rsidR="009B64D8" w:rsidRPr="00A57ED5" w:rsidRDefault="009B64D8" w:rsidP="009B64D8">
      <w:pPr>
        <w:pStyle w:val="ListParagraph"/>
        <w:ind w:left="360" w:hanging="360"/>
        <w:rPr>
          <w:u w:val="single"/>
        </w:rPr>
      </w:pPr>
      <w:r w:rsidRPr="00A57ED5">
        <w:rPr>
          <w:u w:val="single"/>
        </w:rPr>
        <w:t>Stephen was the first Christian martyr.</w:t>
      </w:r>
    </w:p>
    <w:p w:rsidR="00FF1FFA" w:rsidRPr="00A57ED5" w:rsidRDefault="00FF1FFA" w:rsidP="00FF1FFA">
      <w:pPr>
        <w:pStyle w:val="ListParagraph"/>
        <w:ind w:left="360"/>
      </w:pPr>
    </w:p>
    <w:p w:rsidR="009B64D8" w:rsidRPr="00A57ED5" w:rsidRDefault="009B64D8" w:rsidP="009B64D8">
      <w:pPr>
        <w:pStyle w:val="ListParagraph"/>
        <w:numPr>
          <w:ilvl w:val="1"/>
          <w:numId w:val="27"/>
        </w:numPr>
        <w:ind w:left="360"/>
      </w:pPr>
      <w:r w:rsidRPr="00A57ED5">
        <w:t>Who was the pastor of the Jerusalem Church?</w:t>
      </w:r>
    </w:p>
    <w:p w:rsidR="009B64D8" w:rsidRPr="00A57ED5" w:rsidRDefault="009B64D8" w:rsidP="009B64D8">
      <w:pPr>
        <w:pStyle w:val="ListParagraph"/>
        <w:ind w:left="360" w:hanging="360"/>
        <w:rPr>
          <w:u w:val="single"/>
        </w:rPr>
      </w:pPr>
      <w:r w:rsidRPr="00A57ED5">
        <w:rPr>
          <w:rFonts w:ascii="Georgia" w:hAnsi="Georgia" w:cs="Georgia"/>
          <w:sz w:val="22"/>
          <w:szCs w:val="22"/>
          <w:u w:val="single"/>
        </w:rPr>
        <w:t>James was</w:t>
      </w:r>
      <w:r w:rsidRPr="00A57ED5">
        <w:rPr>
          <w:rFonts w:ascii="Georgia" w:hAnsi="Georgia" w:cs="Georgia"/>
          <w:i/>
          <w:sz w:val="22"/>
          <w:szCs w:val="22"/>
          <w:u w:val="single"/>
        </w:rPr>
        <w:t xml:space="preserve"> </w:t>
      </w:r>
      <w:r w:rsidRPr="00A57ED5">
        <w:rPr>
          <w:u w:val="single"/>
        </w:rPr>
        <w:t xml:space="preserve">the Pastor of the Jerusalem Church. (The brother </w:t>
      </w:r>
      <w:proofErr w:type="gramStart"/>
      <w:r w:rsidRPr="00A57ED5">
        <w:rPr>
          <w:u w:val="single"/>
        </w:rPr>
        <w:t>of  the</w:t>
      </w:r>
      <w:proofErr w:type="gramEnd"/>
      <w:r w:rsidRPr="00A57ED5">
        <w:rPr>
          <w:u w:val="single"/>
        </w:rPr>
        <w:t xml:space="preserve"> Lord )</w:t>
      </w:r>
    </w:p>
    <w:p w:rsidR="009B64D8" w:rsidRPr="00A57ED5" w:rsidRDefault="009B64D8" w:rsidP="009B64D8">
      <w:pPr>
        <w:pStyle w:val="ListParagraph"/>
        <w:numPr>
          <w:ilvl w:val="1"/>
          <w:numId w:val="27"/>
        </w:numPr>
        <w:ind w:left="360"/>
      </w:pPr>
      <w:r w:rsidRPr="00A57ED5">
        <w:t>How can it be determined that Peter was not in Rome during this period? Give a complete answer.</w:t>
      </w:r>
    </w:p>
    <w:p w:rsidR="009B64D8" w:rsidRPr="00A57ED5" w:rsidRDefault="009B64D8" w:rsidP="009B64D8">
      <w:pPr>
        <w:pStyle w:val="ListParagraph"/>
        <w:ind w:left="360" w:hanging="360"/>
        <w:rPr>
          <w:u w:val="single"/>
        </w:rPr>
      </w:pPr>
      <w:r w:rsidRPr="00A57ED5">
        <w:rPr>
          <w:u w:val="single"/>
        </w:rPr>
        <w:t xml:space="preserve">Paul’s greeting to the Roman church in Romans 16 does not include Peter.  If </w:t>
      </w:r>
      <w:r w:rsidRPr="00A57ED5">
        <w:rPr>
          <w:u w:val="single"/>
        </w:rPr>
        <w:tab/>
        <w:t xml:space="preserve">Peter had been in Rome Paul certainly would have greeted him.  The Book of Acts places Peter in Jerusalem.  Peter was not in Rome during this period. </w:t>
      </w:r>
    </w:p>
    <w:p w:rsidR="009B64D8" w:rsidRPr="00A57ED5" w:rsidRDefault="009B64D8" w:rsidP="009B64D8">
      <w:pPr>
        <w:pStyle w:val="ListParagraph"/>
        <w:ind w:left="360" w:hanging="360"/>
      </w:pPr>
    </w:p>
    <w:p w:rsidR="009B64D8" w:rsidRPr="00A57ED5" w:rsidRDefault="009B64D8" w:rsidP="009B64D8">
      <w:pPr>
        <w:pStyle w:val="ListParagraph"/>
        <w:numPr>
          <w:ilvl w:val="1"/>
          <w:numId w:val="27"/>
        </w:numPr>
        <w:ind w:left="360"/>
      </w:pPr>
      <w:r w:rsidRPr="00A57ED5">
        <w:t>Write verbatim Daniel 2:21 from memory.</w:t>
      </w:r>
    </w:p>
    <w:p w:rsidR="009B64D8" w:rsidRPr="00A57ED5" w:rsidRDefault="009B64D8" w:rsidP="009B64D8">
      <w:pPr>
        <w:pStyle w:val="ListParagraph"/>
        <w:ind w:left="360" w:hanging="360"/>
        <w:rPr>
          <w:u w:val="single"/>
        </w:rPr>
      </w:pPr>
      <w:r w:rsidRPr="00A57ED5">
        <w:rPr>
          <w:u w:val="single"/>
        </w:rPr>
        <w:t xml:space="preserve">And he </w:t>
      </w:r>
      <w:proofErr w:type="spellStart"/>
      <w:r w:rsidRPr="00A57ED5">
        <w:rPr>
          <w:u w:val="single"/>
        </w:rPr>
        <w:t>changeth</w:t>
      </w:r>
      <w:proofErr w:type="spellEnd"/>
      <w:r w:rsidRPr="00A57ED5">
        <w:rPr>
          <w:u w:val="single"/>
        </w:rPr>
        <w:t xml:space="preserve"> the times and the seasons: he </w:t>
      </w:r>
      <w:proofErr w:type="spellStart"/>
      <w:r w:rsidRPr="00A57ED5">
        <w:rPr>
          <w:u w:val="single"/>
        </w:rPr>
        <w:t>removeth</w:t>
      </w:r>
      <w:proofErr w:type="spellEnd"/>
      <w:r w:rsidRPr="00A57ED5">
        <w:rPr>
          <w:u w:val="single"/>
        </w:rPr>
        <w:t xml:space="preserve"> kings, and </w:t>
      </w:r>
      <w:proofErr w:type="spellStart"/>
      <w:r w:rsidRPr="00A57ED5">
        <w:rPr>
          <w:u w:val="single"/>
        </w:rPr>
        <w:t>setteth</w:t>
      </w:r>
      <w:proofErr w:type="spellEnd"/>
      <w:r w:rsidRPr="00A57ED5">
        <w:rPr>
          <w:u w:val="single"/>
        </w:rPr>
        <w:t xml:space="preserve"> up </w:t>
      </w:r>
      <w:r w:rsidRPr="00A57ED5">
        <w:rPr>
          <w:u w:val="single"/>
        </w:rPr>
        <w:tab/>
        <w:t xml:space="preserve">kings: he </w:t>
      </w:r>
      <w:proofErr w:type="spellStart"/>
      <w:r w:rsidRPr="00A57ED5">
        <w:rPr>
          <w:u w:val="single"/>
        </w:rPr>
        <w:t>giveth</w:t>
      </w:r>
      <w:proofErr w:type="spellEnd"/>
      <w:r w:rsidRPr="00A57ED5">
        <w:rPr>
          <w:u w:val="single"/>
        </w:rPr>
        <w:t xml:space="preserve"> wisdom unto the wise, and knowledge to them that know understanding: </w:t>
      </w:r>
    </w:p>
    <w:p w:rsidR="009B64D8" w:rsidRPr="00A57ED5" w:rsidRDefault="009B64D8" w:rsidP="009B64D8">
      <w:pPr>
        <w:pStyle w:val="ListParagraph"/>
        <w:ind w:left="360" w:hanging="360"/>
      </w:pPr>
    </w:p>
    <w:p w:rsidR="009B64D8" w:rsidRPr="00A57ED5" w:rsidRDefault="009B64D8" w:rsidP="009B64D8">
      <w:pPr>
        <w:pStyle w:val="ListParagraph"/>
        <w:ind w:left="360" w:hanging="360"/>
      </w:pPr>
    </w:p>
    <w:p w:rsidR="00AA5CA4" w:rsidRPr="00A57ED5" w:rsidRDefault="00AA5CA4" w:rsidP="00FF1FFA">
      <w:pPr>
        <w:ind w:left="360" w:hanging="360"/>
      </w:pPr>
      <w:r w:rsidRPr="00A57ED5">
        <w:br w:type="page"/>
      </w:r>
    </w:p>
    <w:p w:rsidR="00AA5CA4" w:rsidRPr="00A57ED5" w:rsidRDefault="00AA5CA4" w:rsidP="00AA5CA4">
      <w:pPr>
        <w:pStyle w:val="Heading1"/>
        <w:numPr>
          <w:ilvl w:val="0"/>
          <w:numId w:val="15"/>
        </w:numPr>
      </w:pPr>
      <w:bookmarkStart w:id="3" w:name="_Toc274067844"/>
      <w:r w:rsidRPr="00A57ED5">
        <w:lastRenderedPageBreak/>
        <w:t xml:space="preserve">THE PERSECUTED CHURCH: </w:t>
      </w:r>
      <w:r w:rsidRPr="00A57ED5">
        <w:br w:type="textWrapping" w:clear="all"/>
        <w:t>Quiz</w:t>
      </w:r>
      <w:bookmarkEnd w:id="3"/>
    </w:p>
    <w:p w:rsidR="00473EA2" w:rsidRPr="00A57ED5" w:rsidRDefault="00473EA2" w:rsidP="00473EA2"/>
    <w:p w:rsidR="00473EA2" w:rsidRPr="00A57ED5" w:rsidRDefault="00473EA2" w:rsidP="00473EA2">
      <w:r w:rsidRPr="00A57ED5">
        <w:t>1.</w:t>
      </w:r>
      <w:r w:rsidRPr="00A57ED5">
        <w:tab/>
        <w:t xml:space="preserve">Which of the Seven Churches described in the Book of Revelation corresponds to </w:t>
      </w:r>
      <w:r w:rsidRPr="00A57ED5">
        <w:tab/>
        <w:t>the Persecuted Period, and what is the meaning of this church name?</w:t>
      </w:r>
    </w:p>
    <w:p w:rsidR="00473EA2" w:rsidRPr="00A57ED5" w:rsidRDefault="00473EA2" w:rsidP="00473EA2"/>
    <w:p w:rsidR="00473EA2" w:rsidRPr="00A57ED5" w:rsidRDefault="00473EA2" w:rsidP="00473EA2">
      <w:pPr>
        <w:rPr>
          <w:u w:val="single"/>
        </w:rPr>
      </w:pPr>
      <w:r w:rsidRPr="00A57ED5">
        <w:tab/>
      </w:r>
      <w:r w:rsidRPr="00A57ED5">
        <w:rPr>
          <w:u w:val="single"/>
        </w:rPr>
        <w:t>Smyrna - Crushed</w:t>
      </w:r>
    </w:p>
    <w:p w:rsidR="00473EA2" w:rsidRPr="00A57ED5" w:rsidRDefault="00473EA2" w:rsidP="00473EA2">
      <w:r w:rsidRPr="00A57ED5">
        <w:t xml:space="preserve">2.  </w:t>
      </w:r>
      <w:r w:rsidRPr="00A57ED5">
        <w:tab/>
        <w:t>What was the Edict of Constantine?</w:t>
      </w:r>
    </w:p>
    <w:p w:rsidR="00473EA2" w:rsidRPr="00A57ED5" w:rsidRDefault="00473EA2" w:rsidP="00473EA2">
      <w:pPr>
        <w:rPr>
          <w:u w:val="single"/>
        </w:rPr>
      </w:pPr>
    </w:p>
    <w:p w:rsidR="00473EA2" w:rsidRPr="00A57ED5" w:rsidRDefault="00473EA2" w:rsidP="00473EA2">
      <w:pPr>
        <w:rPr>
          <w:u w:val="single"/>
        </w:rPr>
      </w:pPr>
      <w:r w:rsidRPr="00A57ED5">
        <w:rPr>
          <w:u w:val="single"/>
        </w:rPr>
        <w:tab/>
        <w:t xml:space="preserve">The Edict of Constantine was an official decree that ended the killing of </w:t>
      </w:r>
      <w:r w:rsidRPr="00A57ED5">
        <w:rPr>
          <w:u w:val="single"/>
        </w:rPr>
        <w:tab/>
        <w:t>Christians in the Roman empire.</w:t>
      </w:r>
    </w:p>
    <w:p w:rsidR="00473EA2" w:rsidRPr="00A57ED5" w:rsidRDefault="00473EA2" w:rsidP="00473EA2">
      <w:r w:rsidRPr="00A57ED5">
        <w:t>3-6. List at least four of seven causes of Imperial Persecution.</w:t>
      </w:r>
    </w:p>
    <w:p w:rsidR="00473EA2" w:rsidRPr="00A57ED5" w:rsidRDefault="00473EA2" w:rsidP="00FA1F10">
      <w:pPr>
        <w:ind w:left="360" w:firstLine="360"/>
        <w:rPr>
          <w:u w:val="single"/>
        </w:rPr>
      </w:pPr>
      <w:r w:rsidRPr="00A57ED5">
        <w:rPr>
          <w:u w:val="single"/>
        </w:rPr>
        <w:t>Heathen worship was hospitable to new gods while Christianity was exclusive to the worship of the One True God.</w:t>
      </w:r>
      <w:r w:rsidR="00FA1F10" w:rsidRPr="00A57ED5">
        <w:rPr>
          <w:u w:val="single"/>
        </w:rPr>
        <w:t xml:space="preserve"> </w:t>
      </w:r>
      <w:r w:rsidRPr="00A57ED5">
        <w:rPr>
          <w:u w:val="single"/>
        </w:rPr>
        <w:t>Idol worship was interwoven with life.</w:t>
      </w:r>
      <w:r w:rsidR="00FA1F10" w:rsidRPr="00A57ED5">
        <w:rPr>
          <w:u w:val="single"/>
        </w:rPr>
        <w:t xml:space="preserve"> </w:t>
      </w:r>
      <w:r w:rsidRPr="00A57ED5">
        <w:rPr>
          <w:u w:val="single"/>
        </w:rPr>
        <w:t>Emperor worship – Christians would not worship the Emperor.</w:t>
      </w:r>
      <w:r w:rsidR="00FA1F10" w:rsidRPr="00A57ED5">
        <w:rPr>
          <w:u w:val="single"/>
        </w:rPr>
        <w:t xml:space="preserve"> </w:t>
      </w:r>
      <w:r w:rsidRPr="00A57ED5">
        <w:rPr>
          <w:u w:val="single"/>
        </w:rPr>
        <w:t>Judaism had been an</w:t>
      </w:r>
      <w:r w:rsidR="00FA1F10" w:rsidRPr="00A57ED5">
        <w:rPr>
          <w:u w:val="single"/>
        </w:rPr>
        <w:t xml:space="preserve"> allowed religion in the Roman </w:t>
      </w:r>
      <w:r w:rsidRPr="00A57ED5">
        <w:rPr>
          <w:u w:val="single"/>
        </w:rPr>
        <w:t>Empire.</w:t>
      </w:r>
      <w:r w:rsidR="00FA1F10" w:rsidRPr="00A57ED5">
        <w:rPr>
          <w:u w:val="single"/>
        </w:rPr>
        <w:t xml:space="preserve"> </w:t>
      </w:r>
      <w:r w:rsidRPr="00A57ED5">
        <w:rPr>
          <w:u w:val="single"/>
        </w:rPr>
        <w:t>Secret meetings of the Christians (aroused suspicion)</w:t>
      </w:r>
      <w:r w:rsidR="00FA1F10" w:rsidRPr="00A57ED5">
        <w:rPr>
          <w:u w:val="single"/>
        </w:rPr>
        <w:t xml:space="preserve"> </w:t>
      </w:r>
      <w:r w:rsidRPr="00A57ED5">
        <w:rPr>
          <w:u w:val="single"/>
        </w:rPr>
        <w:t>Equality in the church (went against Roman society)</w:t>
      </w:r>
      <w:r w:rsidR="00FA1F10" w:rsidRPr="00A57ED5">
        <w:rPr>
          <w:u w:val="single"/>
        </w:rPr>
        <w:t xml:space="preserve"> </w:t>
      </w:r>
      <w:r w:rsidRPr="00A57ED5">
        <w:rPr>
          <w:u w:val="single"/>
        </w:rPr>
        <w:t>Business interests were threatened by Christianity</w:t>
      </w:r>
    </w:p>
    <w:p w:rsidR="00473EA2" w:rsidRPr="00A57ED5" w:rsidRDefault="00473EA2" w:rsidP="00473EA2"/>
    <w:p w:rsidR="00473EA2" w:rsidRPr="00A57ED5" w:rsidRDefault="00FA1F10" w:rsidP="00473EA2">
      <w:r w:rsidRPr="00A57ED5">
        <w:t>7</w:t>
      </w:r>
      <w:r w:rsidR="00473EA2" w:rsidRPr="00A57ED5">
        <w:t xml:space="preserve">. </w:t>
      </w:r>
      <w:r w:rsidR="00473EA2" w:rsidRPr="00A57ED5">
        <w:tab/>
        <w:t xml:space="preserve">How many different times of intense persecution did the church suffer during this </w:t>
      </w:r>
      <w:r w:rsidR="00473EA2" w:rsidRPr="00A57ED5">
        <w:tab/>
        <w:t xml:space="preserve">period ? </w:t>
      </w:r>
      <w:r w:rsidR="00473EA2" w:rsidRPr="00A57ED5">
        <w:tab/>
      </w:r>
      <w:r w:rsidR="00473EA2" w:rsidRPr="00A57ED5">
        <w:rPr>
          <w:u w:val="single"/>
        </w:rPr>
        <w:t>There were ten periods of intense persecution.</w:t>
      </w:r>
    </w:p>
    <w:p w:rsidR="00FA1F10" w:rsidRPr="00A57ED5" w:rsidRDefault="00FA1F10" w:rsidP="00473EA2"/>
    <w:p w:rsidR="00473EA2" w:rsidRPr="00A57ED5" w:rsidRDefault="00FA1F10" w:rsidP="00473EA2">
      <w:r w:rsidRPr="00A57ED5">
        <w:t>8</w:t>
      </w:r>
      <w:r w:rsidR="00473EA2" w:rsidRPr="00A57ED5">
        <w:t xml:space="preserve">. </w:t>
      </w:r>
      <w:r w:rsidR="00473EA2" w:rsidRPr="00A57ED5">
        <w:tab/>
        <w:t xml:space="preserve">List four leaders of the persecuted period. </w:t>
      </w:r>
    </w:p>
    <w:p w:rsidR="00473EA2" w:rsidRPr="00A57ED5" w:rsidRDefault="00473EA2" w:rsidP="00473EA2">
      <w:pPr>
        <w:rPr>
          <w:u w:val="single"/>
        </w:rPr>
      </w:pPr>
      <w:r w:rsidRPr="00A57ED5">
        <w:tab/>
      </w:r>
      <w:r w:rsidRPr="00A57ED5">
        <w:rPr>
          <w:u w:val="single"/>
        </w:rPr>
        <w:t xml:space="preserve">Ignatius, Justin Martyr, Polycarp, and </w:t>
      </w:r>
      <w:proofErr w:type="spellStart"/>
      <w:r w:rsidRPr="00A57ED5">
        <w:rPr>
          <w:u w:val="single"/>
        </w:rPr>
        <w:t>Ireneus</w:t>
      </w:r>
      <w:proofErr w:type="spellEnd"/>
    </w:p>
    <w:p w:rsidR="00473EA2" w:rsidRPr="00A57ED5" w:rsidRDefault="00FA1F10" w:rsidP="00473EA2">
      <w:r w:rsidRPr="00A57ED5">
        <w:t>9</w:t>
      </w:r>
      <w:r w:rsidR="00473EA2" w:rsidRPr="00A57ED5">
        <w:t>.</w:t>
      </w:r>
      <w:r w:rsidR="00473EA2" w:rsidRPr="00A57ED5">
        <w:tab/>
        <w:t>Who was the successor of James as head of the Jerusalem Church?</w:t>
      </w:r>
    </w:p>
    <w:p w:rsidR="00473EA2" w:rsidRPr="00A57ED5" w:rsidRDefault="00473EA2" w:rsidP="00473EA2">
      <w:pPr>
        <w:rPr>
          <w:u w:val="single"/>
        </w:rPr>
      </w:pPr>
      <w:r w:rsidRPr="00A57ED5">
        <w:tab/>
      </w:r>
      <w:r w:rsidRPr="00A57ED5">
        <w:rPr>
          <w:u w:val="single"/>
        </w:rPr>
        <w:t>Simeon was the successor of James as head of the Jerusalem Church.</w:t>
      </w:r>
    </w:p>
    <w:p w:rsidR="00473EA2" w:rsidRPr="00A57ED5" w:rsidRDefault="00473EA2" w:rsidP="00473EA2">
      <w:r w:rsidRPr="00A57ED5">
        <w:t>10.</w:t>
      </w:r>
      <w:r w:rsidRPr="00A57ED5">
        <w:tab/>
        <w:t xml:space="preserve">What is the earliest date that we can place the formation of the New Testament </w:t>
      </w:r>
      <w:r w:rsidRPr="00A57ED5">
        <w:tab/>
        <w:t>Canon?</w:t>
      </w:r>
      <w:r w:rsidRPr="00A57ED5">
        <w:tab/>
      </w:r>
      <w:r w:rsidRPr="00A57ED5">
        <w:rPr>
          <w:u w:val="single"/>
        </w:rPr>
        <w:t>AD 300</w:t>
      </w:r>
    </w:p>
    <w:p w:rsidR="00FA1F10" w:rsidRPr="00A57ED5" w:rsidRDefault="00FA1F10" w:rsidP="00473EA2"/>
    <w:p w:rsidR="00473EA2" w:rsidRPr="00A57ED5" w:rsidRDefault="00473EA2" w:rsidP="00473EA2">
      <w:r w:rsidRPr="00A57ED5">
        <w:t>11.</w:t>
      </w:r>
      <w:r w:rsidRPr="00A57ED5">
        <w:tab/>
        <w:t>Who were the Gnostics?</w:t>
      </w:r>
    </w:p>
    <w:p w:rsidR="00473EA2" w:rsidRPr="00A57ED5" w:rsidRDefault="00473EA2" w:rsidP="00473EA2">
      <w:pPr>
        <w:rPr>
          <w:u w:val="single"/>
        </w:rPr>
      </w:pPr>
      <w:r w:rsidRPr="00A57ED5">
        <w:tab/>
      </w:r>
      <w:r w:rsidRPr="00A57ED5">
        <w:rPr>
          <w:u w:val="single"/>
        </w:rPr>
        <w:t xml:space="preserve">Taught that people could be saved by secret knowledge.  </w:t>
      </w:r>
    </w:p>
    <w:p w:rsidR="00473EA2" w:rsidRPr="00A57ED5" w:rsidRDefault="00473EA2" w:rsidP="00473EA2"/>
    <w:p w:rsidR="00473EA2" w:rsidRPr="00A57ED5" w:rsidRDefault="00473EA2" w:rsidP="00473EA2">
      <w:r w:rsidRPr="00A57ED5">
        <w:t>12.</w:t>
      </w:r>
      <w:r w:rsidRPr="00A57ED5">
        <w:tab/>
        <w:t xml:space="preserve">Who were the </w:t>
      </w:r>
      <w:proofErr w:type="spellStart"/>
      <w:r w:rsidRPr="00A57ED5">
        <w:t>Judiazers</w:t>
      </w:r>
      <w:proofErr w:type="spellEnd"/>
      <w:r w:rsidRPr="00A57ED5">
        <w:t>?</w:t>
      </w:r>
    </w:p>
    <w:p w:rsidR="00473EA2" w:rsidRPr="00A57ED5" w:rsidRDefault="00473EA2" w:rsidP="00473EA2">
      <w:pPr>
        <w:rPr>
          <w:u w:val="single"/>
        </w:rPr>
      </w:pPr>
      <w:r w:rsidRPr="00A57ED5">
        <w:tab/>
      </w:r>
      <w:r w:rsidRPr="00A57ED5">
        <w:rPr>
          <w:u w:val="single"/>
        </w:rPr>
        <w:t xml:space="preserve">They continued in the ceremonial Law of Moses, and were trying to influence </w:t>
      </w:r>
      <w:r w:rsidRPr="00A57ED5">
        <w:rPr>
          <w:u w:val="single"/>
        </w:rPr>
        <w:tab/>
        <w:t>others to do the same.</w:t>
      </w:r>
    </w:p>
    <w:p w:rsidR="00473EA2" w:rsidRPr="00A57ED5" w:rsidRDefault="00473EA2" w:rsidP="00473EA2">
      <w:r w:rsidRPr="00A57ED5">
        <w:t>13.</w:t>
      </w:r>
      <w:r w:rsidRPr="00A57ED5">
        <w:tab/>
        <w:t>How was this Church period purified?</w:t>
      </w:r>
    </w:p>
    <w:p w:rsidR="00473EA2" w:rsidRPr="00A57ED5" w:rsidRDefault="00473EA2" w:rsidP="00473EA2">
      <w:pPr>
        <w:rPr>
          <w:u w:val="single"/>
        </w:rPr>
      </w:pPr>
      <w:r w:rsidRPr="00A57ED5">
        <w:tab/>
      </w:r>
      <w:r w:rsidRPr="00A57ED5">
        <w:rPr>
          <w:u w:val="single"/>
        </w:rPr>
        <w:t>They were purified through persecution.</w:t>
      </w:r>
    </w:p>
    <w:p w:rsidR="00473EA2" w:rsidRPr="00A57ED5" w:rsidRDefault="00473EA2" w:rsidP="00473EA2"/>
    <w:p w:rsidR="00473EA2" w:rsidRPr="00A57ED5" w:rsidRDefault="00473EA2" w:rsidP="00FA1F10">
      <w:r w:rsidRPr="00A57ED5">
        <w:t>14.</w:t>
      </w:r>
      <w:r w:rsidRPr="00A57ED5">
        <w:tab/>
        <w:t>What did persecution do to the Church?</w:t>
      </w:r>
    </w:p>
    <w:p w:rsidR="00473EA2" w:rsidRPr="00A57ED5" w:rsidRDefault="00473EA2" w:rsidP="00FA1F10">
      <w:pPr>
        <w:ind w:left="720"/>
        <w:rPr>
          <w:u w:val="single"/>
        </w:rPr>
      </w:pPr>
      <w:r w:rsidRPr="00A57ED5">
        <w:rPr>
          <w:u w:val="single"/>
        </w:rPr>
        <w:t>Persecution caused the Church to spread  the Gospel throughout the known world.</w:t>
      </w:r>
    </w:p>
    <w:p w:rsidR="00473EA2" w:rsidRPr="00A57ED5" w:rsidRDefault="00473EA2" w:rsidP="00FA1F10">
      <w:r w:rsidRPr="00A57ED5">
        <w:t>15.</w:t>
      </w:r>
      <w:r w:rsidRPr="00A57ED5">
        <w:tab/>
        <w:t>Briefly describe this period in your own words.</w:t>
      </w:r>
    </w:p>
    <w:p w:rsidR="00473EA2" w:rsidRPr="00A57ED5" w:rsidRDefault="00473EA2" w:rsidP="00FA1F10">
      <w:pPr>
        <w:ind w:left="720"/>
        <w:rPr>
          <w:u w:val="single"/>
        </w:rPr>
      </w:pPr>
      <w:r w:rsidRPr="00A57ED5">
        <w:rPr>
          <w:u w:val="single"/>
        </w:rPr>
        <w:t>This was a period of intense persecution.  Many Christians were martyred.  The Church lacked missionary zeal and persecution caused the spread of the Gospel.</w:t>
      </w:r>
    </w:p>
    <w:p w:rsidR="007C67F5" w:rsidRPr="00A57ED5" w:rsidRDefault="00473EA2" w:rsidP="00A57ED5">
      <w:pPr>
        <w:ind w:left="720"/>
        <w:rPr>
          <w:b/>
          <w:bCs/>
          <w:sz w:val="48"/>
          <w:szCs w:val="48"/>
        </w:rPr>
      </w:pPr>
      <w:r w:rsidRPr="00A57ED5">
        <w:rPr>
          <w:u w:val="single"/>
        </w:rPr>
        <w:t>(</w:t>
      </w:r>
      <w:proofErr w:type="gramStart"/>
      <w:r w:rsidRPr="00A57ED5">
        <w:rPr>
          <w:u w:val="single"/>
        </w:rPr>
        <w:t>answers</w:t>
      </w:r>
      <w:proofErr w:type="gramEnd"/>
      <w:r w:rsidRPr="00A57ED5">
        <w:rPr>
          <w:u w:val="single"/>
        </w:rPr>
        <w:t xml:space="preserve"> will vary – must have some type of a summary)</w:t>
      </w:r>
      <w:bookmarkStart w:id="4" w:name="_Toc274067846"/>
      <w:r w:rsidR="007C67F5" w:rsidRPr="00A57ED5">
        <w:br w:type="page"/>
      </w:r>
    </w:p>
    <w:p w:rsidR="00AA5CA4" w:rsidRPr="00A57ED5" w:rsidRDefault="002607AF" w:rsidP="00010374">
      <w:pPr>
        <w:pStyle w:val="Heading1"/>
        <w:numPr>
          <w:ilvl w:val="0"/>
          <w:numId w:val="15"/>
        </w:numPr>
        <w:ind w:left="0" w:firstLine="0"/>
      </w:pPr>
      <w:r w:rsidRPr="00A57ED5">
        <w:lastRenderedPageBreak/>
        <w:t>THE IMPERIAL CHURCH</w:t>
      </w:r>
      <w:r w:rsidR="00AA5CA4" w:rsidRPr="00A57ED5">
        <w:t xml:space="preserve">: </w:t>
      </w:r>
      <w:r w:rsidR="002D0F8F" w:rsidRPr="00A57ED5">
        <w:br w:type="textWrapping" w:clear="all"/>
      </w:r>
      <w:r w:rsidR="00AA5CA4" w:rsidRPr="00A57ED5">
        <w:t>Quiz</w:t>
      </w:r>
      <w:bookmarkEnd w:id="4"/>
    </w:p>
    <w:p w:rsidR="005F11F7" w:rsidRPr="00A57ED5" w:rsidRDefault="005F11F7" w:rsidP="005F11F7">
      <w:pPr>
        <w:rPr>
          <w:sz w:val="28"/>
          <w:szCs w:val="28"/>
        </w:rPr>
      </w:pPr>
      <w:bookmarkStart w:id="5" w:name="_Toc274067847"/>
    </w:p>
    <w:p w:rsidR="005F11F7" w:rsidRPr="00A57ED5" w:rsidRDefault="005F11F7" w:rsidP="005F11F7">
      <w:pPr>
        <w:pStyle w:val="Heading4"/>
        <w:tabs>
          <w:tab w:val="clear" w:pos="990"/>
        </w:tabs>
        <w:ind w:left="360"/>
      </w:pPr>
      <w:r w:rsidRPr="00A57ED5">
        <w:t>Which of the Seven Churches described in the Book of Revelation correspond to this period, and what is the meaning of this church name?</w:t>
      </w:r>
    </w:p>
    <w:p w:rsidR="005F11F7" w:rsidRDefault="005F11F7" w:rsidP="005F11F7">
      <w:pPr>
        <w:rPr>
          <w:u w:val="single"/>
        </w:rPr>
      </w:pPr>
      <w:r w:rsidRPr="00A57ED5">
        <w:rPr>
          <w:sz w:val="28"/>
          <w:szCs w:val="28"/>
          <w:u w:val="single"/>
        </w:rPr>
        <w:tab/>
      </w:r>
      <w:proofErr w:type="spellStart"/>
      <w:r w:rsidRPr="00A57ED5">
        <w:rPr>
          <w:u w:val="single"/>
        </w:rPr>
        <w:t>Pergamos</w:t>
      </w:r>
      <w:proofErr w:type="spellEnd"/>
      <w:r w:rsidRPr="00A57ED5">
        <w:rPr>
          <w:u w:val="single"/>
        </w:rPr>
        <w:t xml:space="preserve"> means married</w:t>
      </w:r>
    </w:p>
    <w:p w:rsidR="00A57ED5" w:rsidRPr="00A57ED5" w:rsidRDefault="00A57ED5" w:rsidP="005F11F7">
      <w:pPr>
        <w:rPr>
          <w:u w:val="single"/>
        </w:rPr>
      </w:pPr>
    </w:p>
    <w:p w:rsidR="005F11F7" w:rsidRPr="00A57ED5" w:rsidRDefault="005F11F7" w:rsidP="005F11F7">
      <w:pPr>
        <w:pStyle w:val="Heading4"/>
        <w:tabs>
          <w:tab w:val="clear" w:pos="990"/>
        </w:tabs>
        <w:ind w:left="360"/>
      </w:pPr>
      <w:r w:rsidRPr="00A57ED5">
        <w:t xml:space="preserve">How does </w:t>
      </w:r>
      <w:r w:rsidRPr="00A57ED5">
        <w:rPr>
          <w:i/>
        </w:rPr>
        <w:t xml:space="preserve">eating things sacrificed to idols </w:t>
      </w:r>
      <w:r w:rsidRPr="00A57ED5">
        <w:t>(Rev. 2:14) apply to this period?</w:t>
      </w:r>
    </w:p>
    <w:p w:rsidR="005F11F7" w:rsidRPr="00A57ED5" w:rsidRDefault="005F11F7" w:rsidP="005F11F7">
      <w:pPr>
        <w:rPr>
          <w:u w:val="single"/>
        </w:rPr>
      </w:pPr>
      <w:r w:rsidRPr="00A57ED5">
        <w:rPr>
          <w:u w:val="single"/>
        </w:rPr>
        <w:tab/>
        <w:t xml:space="preserve">The eating of things sacrificed to idols is in reference to the Roman Catholic </w:t>
      </w:r>
      <w:r w:rsidRPr="00A57ED5">
        <w:rPr>
          <w:u w:val="single"/>
        </w:rPr>
        <w:tab/>
        <w:t xml:space="preserve">wafer that was eaten by the Catholics and sacrificed each week in the mass.  </w:t>
      </w:r>
    </w:p>
    <w:p w:rsidR="005F11F7" w:rsidRPr="00A57ED5" w:rsidRDefault="005F11F7" w:rsidP="005F11F7">
      <w:r w:rsidRPr="00A57ED5">
        <w:tab/>
      </w:r>
      <w:r w:rsidRPr="00A57ED5">
        <w:tab/>
      </w:r>
    </w:p>
    <w:p w:rsidR="005F11F7" w:rsidRPr="00A57ED5" w:rsidRDefault="005F11F7" w:rsidP="005F11F7">
      <w:pPr>
        <w:pStyle w:val="Heading4"/>
        <w:tabs>
          <w:tab w:val="clear" w:pos="990"/>
        </w:tabs>
        <w:ind w:left="360"/>
      </w:pPr>
      <w:r w:rsidRPr="00A57ED5">
        <w:t>What sign did Constantine supposedly see in the sky?</w:t>
      </w:r>
    </w:p>
    <w:p w:rsidR="005F11F7" w:rsidRPr="00A57ED5" w:rsidRDefault="005F11F7" w:rsidP="005F11F7">
      <w:pPr>
        <w:rPr>
          <w:u w:val="single"/>
        </w:rPr>
      </w:pPr>
      <w:r w:rsidRPr="00A57ED5">
        <w:tab/>
      </w:r>
      <w:r w:rsidRPr="00A57ED5">
        <w:rPr>
          <w:u w:val="single"/>
        </w:rPr>
        <w:t>A cross</w:t>
      </w:r>
    </w:p>
    <w:p w:rsidR="005F11F7" w:rsidRPr="00A57ED5" w:rsidRDefault="005F11F7" w:rsidP="005F11F7">
      <w:pPr>
        <w:pStyle w:val="Heading4"/>
        <w:tabs>
          <w:tab w:val="clear" w:pos="990"/>
        </w:tabs>
        <w:ind w:left="360"/>
      </w:pPr>
      <w:r w:rsidRPr="00A57ED5">
        <w:t>Who was the first historical pope?</w:t>
      </w:r>
    </w:p>
    <w:p w:rsidR="005F11F7" w:rsidRPr="00A57ED5" w:rsidRDefault="005F11F7" w:rsidP="005F11F7">
      <w:pPr>
        <w:rPr>
          <w:u w:val="single"/>
        </w:rPr>
      </w:pPr>
      <w:r w:rsidRPr="00A57ED5">
        <w:rPr>
          <w:sz w:val="28"/>
          <w:szCs w:val="28"/>
        </w:rPr>
        <w:tab/>
      </w:r>
      <w:r w:rsidRPr="00A57ED5">
        <w:rPr>
          <w:u w:val="single"/>
        </w:rPr>
        <w:t>Constantine was the first historical pope.</w:t>
      </w:r>
    </w:p>
    <w:p w:rsidR="005F11F7" w:rsidRPr="00A57ED5" w:rsidRDefault="005F11F7" w:rsidP="005F11F7">
      <w:pPr>
        <w:pStyle w:val="Heading4"/>
        <w:tabs>
          <w:tab w:val="clear" w:pos="990"/>
        </w:tabs>
        <w:ind w:left="360"/>
      </w:pPr>
      <w:r w:rsidRPr="00A57ED5">
        <w:t xml:space="preserve">What idol became the representation of </w:t>
      </w:r>
      <w:proofErr w:type="spellStart"/>
      <w:r w:rsidRPr="00A57ED5">
        <w:t>baal</w:t>
      </w:r>
      <w:proofErr w:type="spellEnd"/>
      <w:r w:rsidRPr="00A57ED5">
        <w:t xml:space="preserve"> worship?</w:t>
      </w:r>
    </w:p>
    <w:p w:rsidR="005F11F7" w:rsidRPr="00A57ED5" w:rsidRDefault="005F11F7" w:rsidP="005F11F7">
      <w:pPr>
        <w:rPr>
          <w:u w:val="single"/>
        </w:rPr>
      </w:pPr>
      <w:r w:rsidRPr="00A57ED5">
        <w:rPr>
          <w:u w:val="single"/>
        </w:rPr>
        <w:tab/>
        <w:t xml:space="preserve">Mother - infant idols (statues) became the representation of this </w:t>
      </w:r>
    </w:p>
    <w:p w:rsidR="005F11F7" w:rsidRPr="00A57ED5" w:rsidRDefault="005F11F7" w:rsidP="005F11F7">
      <w:pPr>
        <w:rPr>
          <w:u w:val="single"/>
        </w:rPr>
      </w:pPr>
      <w:r w:rsidRPr="00A57ED5">
        <w:rPr>
          <w:u w:val="single"/>
        </w:rPr>
        <w:tab/>
        <w:t xml:space="preserve">pagan cult of </w:t>
      </w:r>
      <w:proofErr w:type="spellStart"/>
      <w:r w:rsidRPr="00A57ED5">
        <w:rPr>
          <w:u w:val="single"/>
        </w:rPr>
        <w:t>baal</w:t>
      </w:r>
      <w:proofErr w:type="spellEnd"/>
      <w:r w:rsidRPr="00A57ED5">
        <w:rPr>
          <w:u w:val="single"/>
        </w:rPr>
        <w:t xml:space="preserve"> worship.</w:t>
      </w:r>
    </w:p>
    <w:p w:rsidR="005F11F7" w:rsidRPr="00A57ED5" w:rsidRDefault="005F11F7" w:rsidP="005F11F7">
      <w:pPr>
        <w:pStyle w:val="Heading4"/>
        <w:tabs>
          <w:tab w:val="clear" w:pos="990"/>
        </w:tabs>
        <w:ind w:left="360"/>
      </w:pPr>
      <w:r w:rsidRPr="00A57ED5">
        <w:t xml:space="preserve">What archeological evidence reveals that Mary worship had pagan </w:t>
      </w:r>
      <w:r w:rsidRPr="00A57ED5">
        <w:tab/>
        <w:t>origins?</w:t>
      </w:r>
    </w:p>
    <w:p w:rsidR="005F11F7" w:rsidRPr="00A57ED5" w:rsidRDefault="005F11F7" w:rsidP="005F11F7">
      <w:pPr>
        <w:rPr>
          <w:u w:val="single"/>
        </w:rPr>
      </w:pPr>
      <w:r w:rsidRPr="00A57ED5">
        <w:rPr>
          <w:u w:val="single"/>
        </w:rPr>
        <w:tab/>
        <w:t xml:space="preserve">The catholic statues of Mary and the baby Jesus look exactly like the ancient </w:t>
      </w:r>
      <w:r w:rsidRPr="00A57ED5">
        <w:rPr>
          <w:u w:val="single"/>
        </w:rPr>
        <w:tab/>
        <w:t xml:space="preserve">pagan idols.  The artifacts of these ancient idols show the connection between </w:t>
      </w:r>
      <w:r w:rsidRPr="00A57ED5">
        <w:rPr>
          <w:u w:val="single"/>
        </w:rPr>
        <w:tab/>
      </w:r>
      <w:proofErr w:type="spellStart"/>
      <w:r w:rsidRPr="00A57ED5">
        <w:rPr>
          <w:u w:val="single"/>
        </w:rPr>
        <w:t>baal</w:t>
      </w:r>
      <w:proofErr w:type="spellEnd"/>
      <w:r w:rsidRPr="00A57ED5">
        <w:rPr>
          <w:u w:val="single"/>
        </w:rPr>
        <w:t xml:space="preserve"> worship and Roman Catholicism. </w:t>
      </w:r>
    </w:p>
    <w:p w:rsidR="005F11F7" w:rsidRPr="00A57ED5" w:rsidRDefault="005F11F7" w:rsidP="005F11F7">
      <w:r w:rsidRPr="00A57ED5">
        <w:t xml:space="preserve">  </w:t>
      </w:r>
    </w:p>
    <w:p w:rsidR="005F11F7" w:rsidRPr="00A57ED5" w:rsidRDefault="005F11F7" w:rsidP="005F11F7">
      <w:pPr>
        <w:pStyle w:val="Heading4"/>
        <w:tabs>
          <w:tab w:val="clear" w:pos="990"/>
        </w:tabs>
        <w:ind w:left="360"/>
      </w:pPr>
      <w:r w:rsidRPr="00A57ED5">
        <w:t>Give Scripture to show the title: “t</w:t>
      </w:r>
      <w:r w:rsidR="00366320" w:rsidRPr="00A57ED5">
        <w:t xml:space="preserve">he queen of heaven” was in use </w:t>
      </w:r>
      <w:r w:rsidRPr="00A57ED5">
        <w:t>long before it was used in reference to Mary.</w:t>
      </w:r>
    </w:p>
    <w:p w:rsidR="005F11F7" w:rsidRPr="00A57ED5" w:rsidRDefault="005F11F7" w:rsidP="005F11F7">
      <w:pPr>
        <w:rPr>
          <w:u w:val="single"/>
        </w:rPr>
      </w:pPr>
      <w:r w:rsidRPr="00A57ED5">
        <w:rPr>
          <w:u w:val="single"/>
        </w:rPr>
        <w:tab/>
        <w:t xml:space="preserve">Baal the sun god and </w:t>
      </w:r>
      <w:proofErr w:type="spellStart"/>
      <w:r w:rsidRPr="00A57ED5">
        <w:rPr>
          <w:u w:val="single"/>
        </w:rPr>
        <w:t>Ashteroth</w:t>
      </w:r>
      <w:proofErr w:type="spellEnd"/>
      <w:r w:rsidRPr="00A57ED5">
        <w:rPr>
          <w:u w:val="single"/>
        </w:rPr>
        <w:t xml:space="preserve"> “the queen of heaven” were worshipped in </w:t>
      </w:r>
      <w:r w:rsidRPr="00A57ED5">
        <w:rPr>
          <w:u w:val="single"/>
        </w:rPr>
        <w:tab/>
      </w:r>
      <w:r w:rsidRPr="00A57ED5">
        <w:rPr>
          <w:u w:val="single"/>
        </w:rPr>
        <w:tab/>
        <w:t>the Old Testament. – Judges 2:13, 10:16, I Sam. 7:14, 12:10.</w:t>
      </w:r>
    </w:p>
    <w:p w:rsidR="005F11F7" w:rsidRPr="00A57ED5" w:rsidRDefault="005F11F7" w:rsidP="005F11F7">
      <w:pPr>
        <w:rPr>
          <w:u w:val="single"/>
        </w:rPr>
      </w:pPr>
      <w:r w:rsidRPr="00A57ED5">
        <w:rPr>
          <w:u w:val="single"/>
        </w:rPr>
        <w:tab/>
        <w:t>Cakes were made to the “queen of heaven”- Jer. 7:18, 44:17-19.</w:t>
      </w:r>
      <w:r w:rsidRPr="00A57ED5">
        <w:rPr>
          <w:u w:val="single"/>
        </w:rPr>
        <w:tab/>
        <w:t xml:space="preserve"> </w:t>
      </w:r>
    </w:p>
    <w:p w:rsidR="005F11F7" w:rsidRPr="00A57ED5" w:rsidRDefault="005F11F7" w:rsidP="005F11F7">
      <w:pPr>
        <w:rPr>
          <w:u w:val="single"/>
        </w:rPr>
      </w:pPr>
      <w:r w:rsidRPr="00A57ED5">
        <w:rPr>
          <w:u w:val="single"/>
        </w:rPr>
        <w:tab/>
        <w:t>(One Scripture is sufficient)</w:t>
      </w:r>
    </w:p>
    <w:p w:rsidR="005F11F7" w:rsidRPr="00A57ED5" w:rsidRDefault="005F11F7" w:rsidP="005F11F7">
      <w:pPr>
        <w:pStyle w:val="Heading4"/>
        <w:tabs>
          <w:tab w:val="clear" w:pos="990"/>
        </w:tabs>
        <w:ind w:left="360"/>
      </w:pPr>
      <w:r w:rsidRPr="00A57ED5">
        <w:t>What formed a natural barrier between The Eastern and Western Empires of Rome?</w:t>
      </w:r>
    </w:p>
    <w:p w:rsidR="005F11F7" w:rsidRPr="00A57ED5" w:rsidRDefault="005F11F7" w:rsidP="005F11F7"/>
    <w:p w:rsidR="005F11F7" w:rsidRPr="00A57ED5" w:rsidRDefault="005F11F7" w:rsidP="005F11F7">
      <w:pPr>
        <w:rPr>
          <w:u w:val="single"/>
        </w:rPr>
      </w:pPr>
      <w:r w:rsidRPr="00A57ED5">
        <w:tab/>
      </w:r>
      <w:r w:rsidRPr="00A57ED5">
        <w:rPr>
          <w:u w:val="single"/>
        </w:rPr>
        <w:t>The Adriatic Sea</w:t>
      </w:r>
    </w:p>
    <w:p w:rsidR="005F11F7" w:rsidRPr="00A57ED5" w:rsidRDefault="005F11F7" w:rsidP="005F11F7"/>
    <w:p w:rsidR="005F11F7" w:rsidRPr="00A57ED5" w:rsidRDefault="005F11F7" w:rsidP="005F11F7">
      <w:pPr>
        <w:pStyle w:val="Heading4"/>
        <w:tabs>
          <w:tab w:val="clear" w:pos="990"/>
        </w:tabs>
        <w:ind w:left="360"/>
      </w:pPr>
      <w:r w:rsidRPr="00A57ED5">
        <w:t>Who was referred to as “the golden mouth” because of his eloquence?</w:t>
      </w:r>
    </w:p>
    <w:p w:rsidR="005F11F7" w:rsidRPr="00A57ED5" w:rsidRDefault="005F11F7" w:rsidP="005F11F7"/>
    <w:p w:rsidR="005F11F7" w:rsidRPr="00A57ED5" w:rsidRDefault="005F11F7" w:rsidP="005F11F7">
      <w:pPr>
        <w:rPr>
          <w:u w:val="single"/>
        </w:rPr>
      </w:pPr>
      <w:r w:rsidRPr="00A57ED5">
        <w:rPr>
          <w:sz w:val="28"/>
          <w:szCs w:val="28"/>
          <w:u w:val="single"/>
        </w:rPr>
        <w:tab/>
      </w:r>
      <w:r w:rsidRPr="00A57ED5">
        <w:rPr>
          <w:u w:val="single"/>
        </w:rPr>
        <w:t>John Chrysostom</w:t>
      </w:r>
    </w:p>
    <w:p w:rsidR="005F11F7" w:rsidRPr="00A57ED5" w:rsidRDefault="005F11F7" w:rsidP="005F11F7"/>
    <w:p w:rsidR="005F11F7" w:rsidRPr="00A57ED5" w:rsidRDefault="005F11F7" w:rsidP="005F11F7">
      <w:pPr>
        <w:pStyle w:val="Heading4"/>
        <w:tabs>
          <w:tab w:val="clear" w:pos="990"/>
        </w:tabs>
        <w:ind w:left="360"/>
      </w:pPr>
      <w:r w:rsidRPr="00A57ED5">
        <w:t>Describe the melting of Christianity with paganism during this period?</w:t>
      </w:r>
    </w:p>
    <w:p w:rsidR="005F11F7" w:rsidRPr="00A57ED5" w:rsidRDefault="005F11F7" w:rsidP="005F11F7">
      <w:pPr>
        <w:rPr>
          <w:u w:val="single"/>
        </w:rPr>
      </w:pPr>
      <w:r w:rsidRPr="00A57ED5">
        <w:rPr>
          <w:u w:val="single"/>
        </w:rPr>
        <w:tab/>
        <w:t>The church was infiltrated by paganism, and became married to the world.</w:t>
      </w:r>
    </w:p>
    <w:p w:rsidR="005F11F7" w:rsidRPr="00A57ED5" w:rsidRDefault="005F11F7" w:rsidP="005F11F7">
      <w:pPr>
        <w:rPr>
          <w:u w:val="single"/>
        </w:rPr>
      </w:pPr>
      <w:r w:rsidRPr="00A57ED5">
        <w:rPr>
          <w:u w:val="single"/>
        </w:rPr>
        <w:tab/>
        <w:t xml:space="preserve">This infiltration of paganism would be the beginning of what would become the </w:t>
      </w:r>
      <w:r w:rsidRPr="00A57ED5">
        <w:rPr>
          <w:u w:val="single"/>
        </w:rPr>
        <w:tab/>
        <w:t>Roman Catholic Church.</w:t>
      </w:r>
    </w:p>
    <w:p w:rsidR="005F11F7" w:rsidRPr="00A57ED5" w:rsidRDefault="005F11F7" w:rsidP="005F11F7">
      <w:pPr>
        <w:rPr>
          <w:u w:val="single"/>
        </w:rPr>
      </w:pPr>
    </w:p>
    <w:p w:rsidR="005F11F7" w:rsidRPr="00A57ED5" w:rsidRDefault="005F11F7" w:rsidP="005F11F7">
      <w:pPr>
        <w:rPr>
          <w:u w:val="single"/>
        </w:rPr>
      </w:pPr>
      <w:r w:rsidRPr="00A57ED5">
        <w:rPr>
          <w:u w:val="single"/>
        </w:rPr>
        <w:tab/>
        <w:t>(answers will vary a brief summary statement is required)</w:t>
      </w:r>
    </w:p>
    <w:p w:rsidR="005F11F7" w:rsidRPr="00A57ED5" w:rsidRDefault="005F11F7" w:rsidP="005F11F7">
      <w:pPr>
        <w:jc w:val="center"/>
        <w:rPr>
          <w:sz w:val="28"/>
          <w:szCs w:val="28"/>
        </w:rPr>
      </w:pPr>
    </w:p>
    <w:p w:rsidR="00AA5CA4" w:rsidRPr="00A57ED5" w:rsidRDefault="002607AF" w:rsidP="000769FA">
      <w:pPr>
        <w:pStyle w:val="Heading1"/>
        <w:numPr>
          <w:ilvl w:val="0"/>
          <w:numId w:val="15"/>
        </w:numPr>
        <w:ind w:left="0" w:firstLine="0"/>
      </w:pPr>
      <w:bookmarkStart w:id="6" w:name="_Toc274067848"/>
      <w:bookmarkEnd w:id="5"/>
      <w:r w:rsidRPr="00A57ED5">
        <w:lastRenderedPageBreak/>
        <w:t>THE MEDIEVAL CHURCH</w:t>
      </w:r>
      <w:r w:rsidR="00AA5CA4" w:rsidRPr="00A57ED5">
        <w:t xml:space="preserve">: </w:t>
      </w:r>
      <w:r w:rsidRPr="00A57ED5">
        <w:br w:type="textWrapping" w:clear="all"/>
      </w:r>
      <w:r w:rsidR="00AA5CA4" w:rsidRPr="00A57ED5">
        <w:t>Quiz</w:t>
      </w:r>
      <w:bookmarkEnd w:id="6"/>
    </w:p>
    <w:p w:rsidR="007239D7" w:rsidRPr="00A57ED5" w:rsidRDefault="007239D7" w:rsidP="007239D7"/>
    <w:p w:rsidR="007239D7" w:rsidRPr="00A57ED5" w:rsidRDefault="007239D7" w:rsidP="007239D7">
      <w:r w:rsidRPr="00A57ED5">
        <w:t>1.</w:t>
      </w:r>
      <w:r w:rsidRPr="00A57ED5">
        <w:tab/>
        <w:t xml:space="preserve">Which of the seven churches described in the book of Revelation correspond to </w:t>
      </w:r>
      <w:r w:rsidRPr="00A57ED5">
        <w:tab/>
        <w:t>the Medieval period, and what is the meaning of this church name?</w:t>
      </w:r>
    </w:p>
    <w:p w:rsidR="007239D7" w:rsidRPr="00A57ED5" w:rsidRDefault="007239D7" w:rsidP="007239D7"/>
    <w:p w:rsidR="007239D7" w:rsidRPr="00A57ED5" w:rsidRDefault="007239D7" w:rsidP="007239D7">
      <w:pPr>
        <w:rPr>
          <w:u w:val="single"/>
        </w:rPr>
      </w:pPr>
      <w:r w:rsidRPr="00A57ED5">
        <w:tab/>
      </w:r>
      <w:r w:rsidRPr="00A57ED5">
        <w:rPr>
          <w:u w:val="single"/>
        </w:rPr>
        <w:t>Thyatira means continual sacrifice</w:t>
      </w:r>
    </w:p>
    <w:p w:rsidR="007239D7" w:rsidRPr="00A57ED5" w:rsidRDefault="007239D7" w:rsidP="007239D7"/>
    <w:p w:rsidR="007239D7" w:rsidRPr="00A57ED5" w:rsidRDefault="007239D7" w:rsidP="007239D7">
      <w:r w:rsidRPr="00A57ED5">
        <w:t>2.</w:t>
      </w:r>
      <w:r w:rsidRPr="00A57ED5">
        <w:tab/>
        <w:t>According to Rev. 2:20 who was being seduced by Jezebel?</w:t>
      </w:r>
    </w:p>
    <w:p w:rsidR="007239D7" w:rsidRDefault="007239D7" w:rsidP="007239D7">
      <w:pPr>
        <w:rPr>
          <w:u w:val="single"/>
        </w:rPr>
      </w:pPr>
      <w:r w:rsidRPr="00A57ED5">
        <w:rPr>
          <w:sz w:val="28"/>
          <w:szCs w:val="28"/>
        </w:rPr>
        <w:tab/>
      </w:r>
      <w:r w:rsidRPr="00A57ED5">
        <w:rPr>
          <w:u w:val="single"/>
        </w:rPr>
        <w:t>The servants of Jesus were being seduced by Jezebel.</w:t>
      </w:r>
      <w:r w:rsidR="00A57ED5">
        <w:rPr>
          <w:u w:val="single"/>
        </w:rPr>
        <w:t xml:space="preserve"> </w:t>
      </w:r>
    </w:p>
    <w:p w:rsidR="00A57ED5" w:rsidRPr="00A57ED5" w:rsidRDefault="00A57ED5" w:rsidP="007239D7">
      <w:pPr>
        <w:rPr>
          <w:sz w:val="28"/>
          <w:szCs w:val="28"/>
          <w:u w:val="single"/>
        </w:rPr>
      </w:pPr>
    </w:p>
    <w:p w:rsidR="007239D7" w:rsidRPr="00A57ED5" w:rsidRDefault="007239D7" w:rsidP="007239D7">
      <w:r w:rsidRPr="00A57ED5">
        <w:t>3.</w:t>
      </w:r>
      <w:r w:rsidRPr="00A57ED5">
        <w:tab/>
        <w:t xml:space="preserve">Explain how Jezebel who would have been dead at the time John received the </w:t>
      </w:r>
      <w:r w:rsidRPr="00A57ED5">
        <w:tab/>
        <w:t>Book of Revelation could still have taught and seduced people.</w:t>
      </w:r>
    </w:p>
    <w:p w:rsidR="007239D7" w:rsidRPr="00A57ED5" w:rsidRDefault="007239D7" w:rsidP="007239D7">
      <w:pPr>
        <w:rPr>
          <w:sz w:val="28"/>
          <w:szCs w:val="28"/>
        </w:rPr>
      </w:pPr>
    </w:p>
    <w:p w:rsidR="007239D7" w:rsidRPr="00A57ED5" w:rsidRDefault="007239D7" w:rsidP="007239D7">
      <w:pPr>
        <w:rPr>
          <w:sz w:val="28"/>
          <w:szCs w:val="28"/>
          <w:u w:val="single"/>
        </w:rPr>
      </w:pPr>
      <w:r w:rsidRPr="00A57ED5">
        <w:rPr>
          <w:sz w:val="28"/>
          <w:szCs w:val="28"/>
        </w:rPr>
        <w:tab/>
      </w:r>
      <w:r w:rsidRPr="00A57ED5">
        <w:rPr>
          <w:u w:val="single"/>
        </w:rPr>
        <w:t xml:space="preserve">This Scripture refers to the seductive false worship spirit of </w:t>
      </w:r>
      <w:r w:rsidRPr="00A57ED5">
        <w:rPr>
          <w:u w:val="single"/>
        </w:rPr>
        <w:tab/>
        <w:t>Jezebel.</w:t>
      </w:r>
    </w:p>
    <w:p w:rsidR="007239D7" w:rsidRPr="00A57ED5" w:rsidRDefault="007239D7" w:rsidP="007239D7">
      <w:pPr>
        <w:rPr>
          <w:sz w:val="28"/>
          <w:szCs w:val="28"/>
        </w:rPr>
      </w:pPr>
    </w:p>
    <w:p w:rsidR="007239D7" w:rsidRPr="00A57ED5" w:rsidRDefault="007239D7" w:rsidP="007239D7">
      <w:r w:rsidRPr="00A57ED5">
        <w:t>4.</w:t>
      </w:r>
      <w:r w:rsidRPr="00A57ED5">
        <w:tab/>
        <w:t xml:space="preserve">How does eating things sacrificed to idols still correspond to this church </w:t>
      </w:r>
      <w:r w:rsidR="000769FA" w:rsidRPr="00A57ED5">
        <w:t>period?</w:t>
      </w:r>
    </w:p>
    <w:p w:rsidR="007239D7" w:rsidRPr="00A57ED5" w:rsidRDefault="00A57ED5" w:rsidP="007239D7">
      <w:pPr>
        <w:tabs>
          <w:tab w:val="left" w:pos="600"/>
          <w:tab w:val="left" w:pos="720"/>
        </w:tabs>
        <w:rPr>
          <w:u w:val="single"/>
        </w:rPr>
      </w:pPr>
      <w:r>
        <w:tab/>
      </w:r>
      <w:r w:rsidR="007239D7" w:rsidRPr="00A57ED5">
        <w:rPr>
          <w:u w:val="single"/>
        </w:rPr>
        <w:t xml:space="preserve">The Scripture again refers to fornication and eating things sacrificed to idols.   </w:t>
      </w:r>
    </w:p>
    <w:p w:rsidR="007239D7" w:rsidRDefault="007239D7" w:rsidP="00A57ED5">
      <w:pPr>
        <w:ind w:left="720"/>
        <w:rPr>
          <w:u w:val="single"/>
        </w:rPr>
      </w:pPr>
      <w:r w:rsidRPr="00A57ED5">
        <w:rPr>
          <w:u w:val="single"/>
        </w:rPr>
        <w:t xml:space="preserve">This again refers to the </w:t>
      </w:r>
      <w:proofErr w:type="spellStart"/>
      <w:proofErr w:type="gramStart"/>
      <w:r w:rsidRPr="00A57ED5">
        <w:rPr>
          <w:u w:val="single"/>
        </w:rPr>
        <w:t>eucharist</w:t>
      </w:r>
      <w:proofErr w:type="spellEnd"/>
      <w:proofErr w:type="gramEnd"/>
      <w:r w:rsidRPr="00A57ED5">
        <w:rPr>
          <w:u w:val="single"/>
        </w:rPr>
        <w:t xml:space="preserve"> of Roman Catholicism which was and still is sacrificed every week in the mass.</w:t>
      </w:r>
    </w:p>
    <w:p w:rsidR="00A57ED5" w:rsidRPr="00A57ED5" w:rsidRDefault="00A57ED5" w:rsidP="007239D7">
      <w:pPr>
        <w:rPr>
          <w:u w:val="single"/>
        </w:rPr>
      </w:pPr>
    </w:p>
    <w:p w:rsidR="007239D7" w:rsidRPr="00A57ED5" w:rsidRDefault="007239D7" w:rsidP="007239D7">
      <w:r w:rsidRPr="00A57ED5">
        <w:t>5.</w:t>
      </w:r>
      <w:r w:rsidRPr="00A57ED5">
        <w:tab/>
        <w:t>Why is this period called the dark ages</w:t>
      </w:r>
      <w:r w:rsidR="000769FA" w:rsidRPr="00A57ED5">
        <w:t>?</w:t>
      </w:r>
    </w:p>
    <w:p w:rsidR="007239D7" w:rsidRPr="00A57ED5" w:rsidRDefault="007239D7" w:rsidP="007239D7">
      <w:pPr>
        <w:ind w:left="720"/>
        <w:rPr>
          <w:u w:val="single"/>
        </w:rPr>
      </w:pPr>
      <w:r w:rsidRPr="00A57ED5">
        <w:rPr>
          <w:u w:val="single"/>
        </w:rPr>
        <w:t>The light of God's Word was taken from the people.</w:t>
      </w:r>
    </w:p>
    <w:p w:rsidR="007239D7" w:rsidRPr="00A57ED5" w:rsidRDefault="007239D7" w:rsidP="007239D7">
      <w:r w:rsidRPr="00A57ED5">
        <w:tab/>
      </w:r>
    </w:p>
    <w:p w:rsidR="007239D7" w:rsidRPr="00A57ED5" w:rsidRDefault="007239D7" w:rsidP="007239D7">
      <w:r w:rsidRPr="00A57ED5">
        <w:t>7.</w:t>
      </w:r>
      <w:r w:rsidRPr="00A57ED5">
        <w:tab/>
        <w:t>Who dominated Europe</w:t>
      </w:r>
      <w:r w:rsidR="000769FA" w:rsidRPr="00A57ED5">
        <w:t xml:space="preserve"> during this period?</w:t>
      </w:r>
    </w:p>
    <w:p w:rsidR="007239D7" w:rsidRPr="00A57ED5" w:rsidRDefault="007239D7" w:rsidP="007239D7">
      <w:pPr>
        <w:rPr>
          <w:u w:val="single"/>
        </w:rPr>
      </w:pPr>
      <w:r w:rsidRPr="00A57ED5">
        <w:rPr>
          <w:sz w:val="28"/>
          <w:szCs w:val="28"/>
        </w:rPr>
        <w:tab/>
      </w:r>
      <w:r w:rsidRPr="00A57ED5">
        <w:rPr>
          <w:u w:val="single"/>
        </w:rPr>
        <w:t>The Roman Catholic Church dominated Europe.</w:t>
      </w:r>
    </w:p>
    <w:p w:rsidR="007239D7" w:rsidRPr="00A57ED5" w:rsidRDefault="007239D7" w:rsidP="007239D7">
      <w:pPr>
        <w:rPr>
          <w:sz w:val="28"/>
          <w:szCs w:val="28"/>
        </w:rPr>
      </w:pPr>
    </w:p>
    <w:p w:rsidR="007239D7" w:rsidRPr="00A57ED5" w:rsidRDefault="007239D7" w:rsidP="007239D7">
      <w:r w:rsidRPr="00A57ED5">
        <w:t>8.</w:t>
      </w:r>
      <w:r w:rsidRPr="00A57ED5">
        <w:tab/>
        <w:t>Briefly describe the inquisition.</w:t>
      </w:r>
      <w:r w:rsidR="000769FA" w:rsidRPr="00A57ED5">
        <w:t xml:space="preserve"> (2 to 5 sentences)</w:t>
      </w:r>
    </w:p>
    <w:p w:rsidR="007239D7" w:rsidRPr="00A57ED5" w:rsidRDefault="007239D7" w:rsidP="007239D7">
      <w:pPr>
        <w:ind w:left="720"/>
        <w:rPr>
          <w:u w:val="single"/>
        </w:rPr>
      </w:pPr>
      <w:r w:rsidRPr="00A57ED5">
        <w:rPr>
          <w:u w:val="single"/>
        </w:rPr>
        <w:t>A special court set up in the 1200’s to deal with the heretics.</w:t>
      </w:r>
    </w:p>
    <w:p w:rsidR="007239D7" w:rsidRPr="00A57ED5" w:rsidRDefault="007239D7" w:rsidP="000769FA">
      <w:pPr>
        <w:ind w:left="720"/>
        <w:rPr>
          <w:u w:val="single"/>
        </w:rPr>
      </w:pPr>
      <w:r w:rsidRPr="00A57ED5">
        <w:rPr>
          <w:u w:val="single"/>
        </w:rPr>
        <w:t>Anyone who disagreed with The Roman Catholic Church was deemed a heretic. The heretics were hunted down and brought to trial by the Catholics. Many Christians were brutally killed and tortured.</w:t>
      </w:r>
    </w:p>
    <w:p w:rsidR="007239D7" w:rsidRPr="00A57ED5" w:rsidRDefault="007239D7" w:rsidP="007239D7">
      <w:r w:rsidRPr="00A57ED5">
        <w:t>9.</w:t>
      </w:r>
      <w:r w:rsidRPr="00A57ED5">
        <w:tab/>
      </w:r>
      <w:r w:rsidR="000769FA" w:rsidRPr="00A57ED5">
        <w:t>Briefly describe the Holy Wars. (2 to 5 sentences)</w:t>
      </w:r>
    </w:p>
    <w:p w:rsidR="007239D7" w:rsidRPr="00A57ED5" w:rsidRDefault="007239D7" w:rsidP="000769FA">
      <w:pPr>
        <w:ind w:left="720"/>
        <w:rPr>
          <w:u w:val="single"/>
        </w:rPr>
      </w:pPr>
      <w:r w:rsidRPr="00A57ED5">
        <w:rPr>
          <w:u w:val="single"/>
        </w:rPr>
        <w:t>These wars were an attempt by the Roman Church to retake the Holy Land from the Muslims.  The Catholics wanted to drive the Muslims out of Jerusalem and reclaim the city for the pope.  The crusaders failed to free the Holy Land from the dominion of the Mohammedans.</w:t>
      </w:r>
    </w:p>
    <w:p w:rsidR="007239D7" w:rsidRPr="00A57ED5" w:rsidRDefault="007239D7" w:rsidP="007239D7">
      <w:r w:rsidRPr="00A57ED5">
        <w:t>10.</w:t>
      </w:r>
      <w:r w:rsidRPr="00A57ED5">
        <w:tab/>
        <w:t>Why is John Wycliffe referred to as the Morning Star of the Reformation?</w:t>
      </w:r>
    </w:p>
    <w:p w:rsidR="007239D7" w:rsidRPr="00A57ED5" w:rsidRDefault="007239D7" w:rsidP="007239D7">
      <w:pPr>
        <w:rPr>
          <w:sz w:val="22"/>
          <w:szCs w:val="22"/>
        </w:rPr>
      </w:pPr>
    </w:p>
    <w:p w:rsidR="007239D7" w:rsidRPr="00A57ED5" w:rsidRDefault="007239D7" w:rsidP="007239D7">
      <w:pPr>
        <w:rPr>
          <w:sz w:val="28"/>
          <w:szCs w:val="28"/>
          <w:u w:val="single"/>
        </w:rPr>
      </w:pPr>
      <w:r w:rsidRPr="00A57ED5">
        <w:rPr>
          <w:sz w:val="28"/>
          <w:szCs w:val="28"/>
        </w:rPr>
        <w:tab/>
      </w:r>
      <w:r w:rsidRPr="00A57ED5">
        <w:rPr>
          <w:u w:val="single"/>
        </w:rPr>
        <w:t xml:space="preserve"> Wycliffe’s preaching and Bible translation prepared the way for The </w:t>
      </w:r>
      <w:r w:rsidRPr="00A57ED5">
        <w:rPr>
          <w:u w:val="single"/>
        </w:rPr>
        <w:tab/>
        <w:t>Reformation.</w:t>
      </w:r>
    </w:p>
    <w:p w:rsidR="00AA5CA4" w:rsidRPr="00A57ED5" w:rsidRDefault="002607AF" w:rsidP="00091617">
      <w:pPr>
        <w:pStyle w:val="Heading1"/>
        <w:numPr>
          <w:ilvl w:val="0"/>
          <w:numId w:val="15"/>
        </w:numPr>
        <w:ind w:left="0" w:firstLine="0"/>
      </w:pPr>
      <w:bookmarkStart w:id="7" w:name="_Toc274067850"/>
      <w:r w:rsidRPr="00A57ED5">
        <w:lastRenderedPageBreak/>
        <w:t>THE REFORMED CHURCH</w:t>
      </w:r>
      <w:r w:rsidR="00AA5CA4" w:rsidRPr="00A57ED5">
        <w:t xml:space="preserve">: </w:t>
      </w:r>
      <w:r w:rsidR="00925ABA" w:rsidRPr="00A57ED5">
        <w:br w:type="textWrapping" w:clear="all"/>
      </w:r>
      <w:r w:rsidR="00AA5CA4" w:rsidRPr="00A57ED5">
        <w:t>Quiz</w:t>
      </w:r>
      <w:bookmarkEnd w:id="7"/>
    </w:p>
    <w:p w:rsidR="00091617" w:rsidRPr="00A57ED5" w:rsidRDefault="00091617" w:rsidP="00091617">
      <w:pPr>
        <w:jc w:val="both"/>
      </w:pPr>
    </w:p>
    <w:p w:rsidR="00091617" w:rsidRPr="00A57ED5" w:rsidRDefault="00091617" w:rsidP="00091617">
      <w:pPr>
        <w:jc w:val="both"/>
      </w:pPr>
      <w:r w:rsidRPr="00A57ED5">
        <w:t>1.</w:t>
      </w:r>
      <w:r w:rsidRPr="00A57ED5">
        <w:tab/>
        <w:t xml:space="preserve">Which of the seven churches described in the book of Revelation correspond to </w:t>
      </w:r>
      <w:r w:rsidRPr="00A57ED5">
        <w:tab/>
        <w:t>the Reformed Church period, and what is the meaning of this church name?</w:t>
      </w:r>
    </w:p>
    <w:p w:rsidR="00091617" w:rsidRPr="00A57ED5" w:rsidRDefault="00091617" w:rsidP="00091617">
      <w:pPr>
        <w:rPr>
          <w:u w:val="single"/>
        </w:rPr>
      </w:pPr>
      <w:r w:rsidRPr="00A57ED5">
        <w:tab/>
      </w:r>
      <w:r w:rsidRPr="00A57ED5">
        <w:rPr>
          <w:u w:val="single"/>
        </w:rPr>
        <w:t>Sardis means remnant</w:t>
      </w:r>
    </w:p>
    <w:p w:rsidR="00091617" w:rsidRPr="00A57ED5" w:rsidRDefault="00091617" w:rsidP="00091617">
      <w:r w:rsidRPr="00A57ED5">
        <w:t>2.</w:t>
      </w:r>
      <w:r w:rsidRPr="00A57ED5">
        <w:tab/>
        <w:t>What did God do to end the dark ages?</w:t>
      </w:r>
    </w:p>
    <w:p w:rsidR="00091617" w:rsidRDefault="00091617" w:rsidP="00091617">
      <w:pPr>
        <w:rPr>
          <w:u w:val="single"/>
        </w:rPr>
      </w:pPr>
      <w:r w:rsidRPr="00A57ED5">
        <w:tab/>
      </w:r>
      <w:r w:rsidRPr="00A57ED5">
        <w:rPr>
          <w:u w:val="single"/>
        </w:rPr>
        <w:t xml:space="preserve">The light of the Gospel  drove back the darkness of </w:t>
      </w:r>
      <w:r w:rsidRPr="00A57ED5">
        <w:rPr>
          <w:u w:val="single"/>
        </w:rPr>
        <w:tab/>
        <w:t xml:space="preserve">Romanism.  God turned on </w:t>
      </w:r>
      <w:r w:rsidRPr="00A57ED5">
        <w:rPr>
          <w:u w:val="single"/>
        </w:rPr>
        <w:tab/>
        <w:t>the light of the Word to end the dark ages.</w:t>
      </w:r>
    </w:p>
    <w:p w:rsidR="00A57ED5" w:rsidRPr="00A57ED5" w:rsidRDefault="00A57ED5" w:rsidP="00091617">
      <w:pPr>
        <w:rPr>
          <w:u w:val="single"/>
        </w:rPr>
      </w:pPr>
    </w:p>
    <w:p w:rsidR="00091617" w:rsidRPr="00A57ED5" w:rsidRDefault="00091617" w:rsidP="00091617">
      <w:r w:rsidRPr="00A57ED5">
        <w:t>3.</w:t>
      </w:r>
      <w:r w:rsidRPr="00A57ED5">
        <w:tab/>
        <w:t>What name was given to those who protested the Roman Catholic Church?</w:t>
      </w:r>
    </w:p>
    <w:p w:rsidR="00091617" w:rsidRPr="00A57ED5" w:rsidRDefault="00091617" w:rsidP="00091617">
      <w:pPr>
        <w:rPr>
          <w:u w:val="single"/>
        </w:rPr>
      </w:pPr>
      <w:r w:rsidRPr="00A57ED5">
        <w:rPr>
          <w:u w:val="single"/>
        </w:rPr>
        <w:tab/>
        <w:t>Protestants</w:t>
      </w:r>
    </w:p>
    <w:p w:rsidR="00091617" w:rsidRPr="00A57ED5" w:rsidRDefault="00091617" w:rsidP="00091617"/>
    <w:p w:rsidR="00091617" w:rsidRPr="00A57ED5" w:rsidRDefault="00091617" w:rsidP="00091617">
      <w:r w:rsidRPr="00A57ED5">
        <w:t>4.</w:t>
      </w:r>
      <w:r w:rsidRPr="00A57ED5">
        <w:tab/>
        <w:t>Who is considered to be the father of the Reformation?</w:t>
      </w:r>
    </w:p>
    <w:p w:rsidR="00091617" w:rsidRPr="00A57ED5" w:rsidRDefault="00091617" w:rsidP="00091617"/>
    <w:p w:rsidR="00091617" w:rsidRPr="00A57ED5" w:rsidRDefault="00091617" w:rsidP="00091617">
      <w:pPr>
        <w:rPr>
          <w:u w:val="single"/>
        </w:rPr>
      </w:pPr>
      <w:r w:rsidRPr="00A57ED5">
        <w:rPr>
          <w:u w:val="single"/>
        </w:rPr>
        <w:tab/>
        <w:t>Martin Luther</w:t>
      </w:r>
    </w:p>
    <w:p w:rsidR="00091617" w:rsidRPr="00A57ED5" w:rsidRDefault="00091617" w:rsidP="00091617"/>
    <w:p w:rsidR="00091617" w:rsidRPr="00A57ED5" w:rsidRDefault="00091617" w:rsidP="00091617">
      <w:r w:rsidRPr="00A57ED5">
        <w:t>5.</w:t>
      </w:r>
      <w:r w:rsidRPr="00A57ED5">
        <w:tab/>
        <w:t>What event helped to spark the light of the Reformation?</w:t>
      </w:r>
    </w:p>
    <w:p w:rsidR="00091617" w:rsidRPr="00A57ED5" w:rsidRDefault="00091617" w:rsidP="00091617">
      <w:pPr>
        <w:rPr>
          <w:u w:val="single"/>
        </w:rPr>
      </w:pPr>
      <w:r w:rsidRPr="00A57ED5">
        <w:rPr>
          <w:u w:val="single"/>
        </w:rPr>
        <w:tab/>
        <w:t>Martin Luther nailed 95 theses to the oaken door of the Wittenberg Cathedral</w:t>
      </w:r>
    </w:p>
    <w:p w:rsidR="00091617" w:rsidRPr="00A57ED5" w:rsidRDefault="00091617" w:rsidP="00091617">
      <w:pPr>
        <w:rPr>
          <w:u w:val="single"/>
        </w:rPr>
      </w:pPr>
      <w:r w:rsidRPr="00A57ED5">
        <w:rPr>
          <w:u w:val="single"/>
        </w:rPr>
        <w:tab/>
        <w:t>on Oct. 31, 1517.</w:t>
      </w:r>
    </w:p>
    <w:p w:rsidR="00091617" w:rsidRPr="00A57ED5" w:rsidRDefault="00091617" w:rsidP="00091617"/>
    <w:p w:rsidR="00091617" w:rsidRPr="00A57ED5" w:rsidRDefault="00091617" w:rsidP="00091617">
      <w:r w:rsidRPr="00A57ED5">
        <w:t>6.</w:t>
      </w:r>
      <w:r w:rsidRPr="00A57ED5">
        <w:tab/>
        <w:t>What were the Protestants in France called?</w:t>
      </w:r>
    </w:p>
    <w:p w:rsidR="00091617" w:rsidRPr="00A57ED5" w:rsidRDefault="00091617" w:rsidP="00091617">
      <w:pPr>
        <w:rPr>
          <w:u w:val="single"/>
        </w:rPr>
      </w:pPr>
      <w:r w:rsidRPr="00A57ED5">
        <w:rPr>
          <w:u w:val="single"/>
        </w:rPr>
        <w:tab/>
        <w:t>The Protestants in France were called Huguenots.</w:t>
      </w:r>
    </w:p>
    <w:p w:rsidR="00091617" w:rsidRPr="00A57ED5" w:rsidRDefault="00091617" w:rsidP="00091617">
      <w:r w:rsidRPr="00A57ED5">
        <w:t>7.</w:t>
      </w:r>
      <w:r w:rsidRPr="00A57ED5">
        <w:tab/>
        <w:t>What provided fertile ground for the Reformation in England?</w:t>
      </w:r>
    </w:p>
    <w:p w:rsidR="00091617" w:rsidRPr="00A57ED5" w:rsidRDefault="00091617" w:rsidP="00091617">
      <w:pPr>
        <w:rPr>
          <w:u w:val="single"/>
        </w:rPr>
      </w:pPr>
      <w:r w:rsidRPr="00A57ED5">
        <w:rPr>
          <w:u w:val="single"/>
        </w:rPr>
        <w:tab/>
        <w:t xml:space="preserve">The Wycliffe Bible spread throughout the land. The Light of The Word in the </w:t>
      </w:r>
      <w:r w:rsidRPr="00A57ED5">
        <w:rPr>
          <w:u w:val="single"/>
        </w:rPr>
        <w:tab/>
        <w:t xml:space="preserve">hands of the people provided </w:t>
      </w:r>
      <w:r w:rsidRPr="00A57ED5">
        <w:rPr>
          <w:u w:val="single"/>
        </w:rPr>
        <w:tab/>
        <w:t>fertile ground for the Reformation in England.</w:t>
      </w:r>
    </w:p>
    <w:p w:rsidR="00091617" w:rsidRPr="00A57ED5" w:rsidRDefault="00091617" w:rsidP="00091617">
      <w:r w:rsidRPr="00A57ED5">
        <w:tab/>
      </w:r>
    </w:p>
    <w:p w:rsidR="00091617" w:rsidRPr="00A57ED5" w:rsidRDefault="00091617" w:rsidP="00091617"/>
    <w:p w:rsidR="00091617" w:rsidRPr="00A57ED5" w:rsidRDefault="00091617" w:rsidP="00091617">
      <w:r w:rsidRPr="00A57ED5">
        <w:t>8.</w:t>
      </w:r>
      <w:r w:rsidRPr="00A57ED5">
        <w:tab/>
        <w:t>Who were the Separatists?</w:t>
      </w:r>
    </w:p>
    <w:p w:rsidR="00091617" w:rsidRPr="00A57ED5" w:rsidRDefault="00091617" w:rsidP="00091617">
      <w:pPr>
        <w:rPr>
          <w:u w:val="single"/>
        </w:rPr>
      </w:pPr>
      <w:r w:rsidRPr="00A57ED5">
        <w:rPr>
          <w:u w:val="single"/>
        </w:rPr>
        <w:tab/>
        <w:t>Separatists were those who wanted to separate from the Church of England.</w:t>
      </w:r>
    </w:p>
    <w:p w:rsidR="00091617" w:rsidRPr="00A57ED5" w:rsidRDefault="00091617" w:rsidP="00091617">
      <w:r w:rsidRPr="00A57ED5">
        <w:tab/>
      </w:r>
    </w:p>
    <w:p w:rsidR="00091617" w:rsidRPr="00A57ED5" w:rsidRDefault="00091617" w:rsidP="00091617">
      <w:r w:rsidRPr="00A57ED5">
        <w:t>9.</w:t>
      </w:r>
      <w:r w:rsidRPr="00A57ED5">
        <w:tab/>
        <w:t>Who were the Puritans?</w:t>
      </w:r>
    </w:p>
    <w:p w:rsidR="00091617" w:rsidRPr="00A57ED5" w:rsidRDefault="00091617" w:rsidP="00091617">
      <w:pPr>
        <w:rPr>
          <w:u w:val="single"/>
        </w:rPr>
      </w:pPr>
      <w:r w:rsidRPr="00A57ED5">
        <w:rPr>
          <w:u w:val="single"/>
        </w:rPr>
        <w:tab/>
        <w:t>Puritans were those who wanted to purify the Church of England.</w:t>
      </w:r>
    </w:p>
    <w:p w:rsidR="00091617" w:rsidRPr="00A57ED5" w:rsidRDefault="00091617" w:rsidP="00091617"/>
    <w:p w:rsidR="00091617" w:rsidRPr="00A57ED5" w:rsidRDefault="00091617" w:rsidP="00091617">
      <w:r w:rsidRPr="00A57ED5">
        <w:t>10.</w:t>
      </w:r>
      <w:r w:rsidRPr="00A57ED5">
        <w:tab/>
        <w:t>Who led the Reformation in Scotland?</w:t>
      </w:r>
      <w:bookmarkStart w:id="8" w:name="_GoBack"/>
      <w:bookmarkEnd w:id="8"/>
    </w:p>
    <w:p w:rsidR="00091617" w:rsidRPr="00A57ED5" w:rsidRDefault="00091617" w:rsidP="00091617">
      <w:pPr>
        <w:rPr>
          <w:u w:val="single"/>
        </w:rPr>
      </w:pPr>
      <w:r w:rsidRPr="00A57ED5">
        <w:rPr>
          <w:u w:val="single"/>
        </w:rPr>
        <w:tab/>
        <w:t>John Knox led the Reformation in Scotland.</w:t>
      </w:r>
    </w:p>
    <w:p w:rsidR="00091617" w:rsidRPr="00A57ED5" w:rsidRDefault="00091617" w:rsidP="00091617"/>
    <w:p w:rsidR="00AA5CA4" w:rsidRPr="00A57ED5" w:rsidRDefault="00AA5CA4">
      <w:pPr>
        <w:rPr>
          <w:b/>
          <w:bCs/>
          <w:sz w:val="48"/>
          <w:szCs w:val="48"/>
        </w:rPr>
      </w:pPr>
      <w:r w:rsidRPr="00A57ED5">
        <w:rPr>
          <w:b/>
          <w:bCs/>
          <w:sz w:val="48"/>
          <w:szCs w:val="48"/>
        </w:rPr>
        <w:br w:type="page"/>
      </w:r>
    </w:p>
    <w:p w:rsidR="00AA5CA4" w:rsidRPr="00A57ED5" w:rsidRDefault="00925ABA" w:rsidP="00FA6D50">
      <w:pPr>
        <w:pStyle w:val="Heading1"/>
        <w:numPr>
          <w:ilvl w:val="0"/>
          <w:numId w:val="15"/>
        </w:numPr>
        <w:ind w:left="0" w:firstLine="0"/>
      </w:pPr>
      <w:bookmarkStart w:id="9" w:name="_Toc274067852"/>
      <w:r w:rsidRPr="00A57ED5">
        <w:lastRenderedPageBreak/>
        <w:t>THE MODERN CHURCH</w:t>
      </w:r>
      <w:r w:rsidR="00AA5CA4" w:rsidRPr="00A57ED5">
        <w:t xml:space="preserve">: </w:t>
      </w:r>
      <w:r w:rsidRPr="00A57ED5">
        <w:br w:type="textWrapping" w:clear="all"/>
      </w:r>
      <w:r w:rsidR="00AA5CA4" w:rsidRPr="00A57ED5">
        <w:t>Quiz</w:t>
      </w:r>
      <w:bookmarkEnd w:id="9"/>
    </w:p>
    <w:p w:rsidR="005E0062" w:rsidRPr="00A57ED5" w:rsidRDefault="005E0062" w:rsidP="005E0062"/>
    <w:p w:rsidR="005E0062" w:rsidRPr="00A57ED5" w:rsidRDefault="005E0062" w:rsidP="005E0062">
      <w:pPr>
        <w:pStyle w:val="Heading4"/>
        <w:numPr>
          <w:ilvl w:val="0"/>
          <w:numId w:val="30"/>
        </w:numPr>
        <w:tabs>
          <w:tab w:val="left" w:pos="360"/>
        </w:tabs>
        <w:ind w:left="360"/>
      </w:pPr>
      <w:r w:rsidRPr="00A57ED5">
        <w:t>Which of the seven churches described in the Book of Revelation corresponds to the Modern Church period, and what is the meaning of this church name?</w:t>
      </w:r>
    </w:p>
    <w:p w:rsidR="005E0062" w:rsidRPr="00A57ED5" w:rsidRDefault="005E0062" w:rsidP="005E0062">
      <w:pPr>
        <w:pStyle w:val="Heading4"/>
        <w:numPr>
          <w:ilvl w:val="0"/>
          <w:numId w:val="0"/>
        </w:numPr>
        <w:tabs>
          <w:tab w:val="left" w:pos="360"/>
        </w:tabs>
        <w:ind w:left="360"/>
        <w:rPr>
          <w:u w:val="single"/>
        </w:rPr>
      </w:pPr>
      <w:r w:rsidRPr="00A57ED5">
        <w:tab/>
      </w:r>
      <w:r w:rsidRPr="00A57ED5">
        <w:rPr>
          <w:u w:val="single"/>
        </w:rPr>
        <w:t xml:space="preserve">Philadelphia and it means </w:t>
      </w:r>
      <w:r w:rsidRPr="00A57ED5">
        <w:rPr>
          <w:i/>
          <w:u w:val="single"/>
        </w:rPr>
        <w:t>brotherly love</w:t>
      </w:r>
      <w:r w:rsidRPr="00A57ED5">
        <w:rPr>
          <w:u w:val="single"/>
        </w:rPr>
        <w:t>.</w:t>
      </w:r>
    </w:p>
    <w:p w:rsidR="005E0062" w:rsidRPr="00A57ED5" w:rsidRDefault="005E0062" w:rsidP="005E0062">
      <w:pPr>
        <w:pStyle w:val="Heading4"/>
        <w:tabs>
          <w:tab w:val="left" w:pos="360"/>
        </w:tabs>
        <w:ind w:left="360"/>
      </w:pPr>
      <w:r w:rsidRPr="00A57ED5">
        <w:t>Briefly describe the Modern Church period.</w:t>
      </w:r>
    </w:p>
    <w:p w:rsidR="005E0062" w:rsidRPr="00A57ED5" w:rsidRDefault="005E0062" w:rsidP="005E0062">
      <w:pPr>
        <w:pStyle w:val="Heading4"/>
        <w:numPr>
          <w:ilvl w:val="0"/>
          <w:numId w:val="0"/>
        </w:numPr>
        <w:tabs>
          <w:tab w:val="left" w:pos="360"/>
        </w:tabs>
        <w:ind w:left="360"/>
        <w:rPr>
          <w:u w:val="single"/>
        </w:rPr>
      </w:pPr>
      <w:r w:rsidRPr="00A57ED5">
        <w:rPr>
          <w:u w:val="single"/>
        </w:rPr>
        <w:tab/>
        <w:t>This was a period of a concentrated missionary effort and great revivals.</w:t>
      </w:r>
    </w:p>
    <w:p w:rsidR="005E0062" w:rsidRPr="00A57ED5" w:rsidRDefault="005E0062" w:rsidP="005E0062">
      <w:pPr>
        <w:pStyle w:val="Heading4"/>
        <w:numPr>
          <w:ilvl w:val="0"/>
          <w:numId w:val="0"/>
        </w:numPr>
        <w:tabs>
          <w:tab w:val="left" w:pos="360"/>
        </w:tabs>
        <w:ind w:left="360"/>
      </w:pPr>
    </w:p>
    <w:p w:rsidR="005E0062" w:rsidRPr="00A57ED5" w:rsidRDefault="005E0062" w:rsidP="005E0062">
      <w:pPr>
        <w:pStyle w:val="Heading4"/>
        <w:tabs>
          <w:tab w:val="left" w:pos="360"/>
        </w:tabs>
        <w:ind w:left="360"/>
      </w:pPr>
      <w:r w:rsidRPr="00A57ED5">
        <w:t>What was The Great Awakening?</w:t>
      </w:r>
    </w:p>
    <w:p w:rsidR="005E0062" w:rsidRPr="00A57ED5" w:rsidRDefault="005E0062" w:rsidP="005E0062">
      <w:pPr>
        <w:pStyle w:val="Heading4"/>
        <w:numPr>
          <w:ilvl w:val="0"/>
          <w:numId w:val="0"/>
        </w:numPr>
        <w:tabs>
          <w:tab w:val="left" w:pos="360"/>
        </w:tabs>
        <w:ind w:left="360"/>
        <w:rPr>
          <w:u w:val="single"/>
        </w:rPr>
      </w:pPr>
      <w:r w:rsidRPr="00A57ED5">
        <w:rPr>
          <w:u w:val="single"/>
        </w:rPr>
        <w:t>The Great Awakening was a mighty revival in both England and America in the early 1700”s.</w:t>
      </w:r>
    </w:p>
    <w:p w:rsidR="005E0062" w:rsidRPr="00A57ED5" w:rsidRDefault="005E0062" w:rsidP="005E0062">
      <w:pPr>
        <w:pStyle w:val="Heading4"/>
        <w:numPr>
          <w:ilvl w:val="0"/>
          <w:numId w:val="0"/>
        </w:numPr>
        <w:tabs>
          <w:tab w:val="left" w:pos="360"/>
        </w:tabs>
        <w:ind w:left="360"/>
      </w:pPr>
    </w:p>
    <w:p w:rsidR="005E0062" w:rsidRPr="00A57ED5" w:rsidRDefault="005E0062" w:rsidP="005E0062">
      <w:pPr>
        <w:pStyle w:val="Heading4"/>
        <w:tabs>
          <w:tab w:val="left" w:pos="360"/>
        </w:tabs>
        <w:ind w:left="360"/>
      </w:pPr>
      <w:r w:rsidRPr="00A57ED5">
        <w:t>Who were the leaders of The Second Great Awakening?</w:t>
      </w:r>
    </w:p>
    <w:p w:rsidR="005E0062" w:rsidRPr="00A57ED5" w:rsidRDefault="005E0062" w:rsidP="005E0062">
      <w:pPr>
        <w:pStyle w:val="Heading4"/>
        <w:numPr>
          <w:ilvl w:val="0"/>
          <w:numId w:val="0"/>
        </w:numPr>
        <w:tabs>
          <w:tab w:val="left" w:pos="360"/>
        </w:tabs>
        <w:ind w:left="360"/>
        <w:rPr>
          <w:u w:val="single"/>
        </w:rPr>
      </w:pPr>
      <w:r w:rsidRPr="00A57ED5">
        <w:rPr>
          <w:u w:val="single"/>
        </w:rPr>
        <w:t>Charles Finney, D.L. Moody, and Charles Spurgeon</w:t>
      </w:r>
    </w:p>
    <w:p w:rsidR="005E0062" w:rsidRPr="00A57ED5" w:rsidRDefault="005E0062" w:rsidP="005E0062">
      <w:pPr>
        <w:pStyle w:val="Heading4"/>
        <w:numPr>
          <w:ilvl w:val="0"/>
          <w:numId w:val="0"/>
        </w:numPr>
        <w:tabs>
          <w:tab w:val="left" w:pos="360"/>
        </w:tabs>
        <w:ind w:left="360"/>
      </w:pPr>
    </w:p>
    <w:p w:rsidR="005E0062" w:rsidRPr="00A57ED5" w:rsidRDefault="005E0062" w:rsidP="005E0062">
      <w:pPr>
        <w:pStyle w:val="Heading4"/>
        <w:tabs>
          <w:tab w:val="left" w:pos="360"/>
        </w:tabs>
        <w:ind w:left="360"/>
      </w:pPr>
      <w:r w:rsidRPr="00A57ED5">
        <w:t>How did doctrinal beliefs hinder the evangelizing of heathen nations?</w:t>
      </w:r>
    </w:p>
    <w:p w:rsidR="005E0062" w:rsidRPr="00A57ED5" w:rsidRDefault="005E0062" w:rsidP="005E0062">
      <w:pPr>
        <w:pStyle w:val="Heading4"/>
        <w:numPr>
          <w:ilvl w:val="0"/>
          <w:numId w:val="0"/>
        </w:numPr>
        <w:tabs>
          <w:tab w:val="left" w:pos="360"/>
        </w:tabs>
        <w:ind w:left="360"/>
        <w:rPr>
          <w:u w:val="single"/>
        </w:rPr>
      </w:pPr>
      <w:r w:rsidRPr="00A57ED5">
        <w:rPr>
          <w:u w:val="single"/>
        </w:rPr>
        <w:t xml:space="preserve">The Calvinist doctrine of the predestination of the elect was the common belief of </w:t>
      </w:r>
      <w:r w:rsidRPr="00A57ED5">
        <w:rPr>
          <w:u w:val="single"/>
        </w:rPr>
        <w:tab/>
        <w:t xml:space="preserve">the church during this period.  Heathen nations were believed to be predestined to </w:t>
      </w:r>
      <w:r w:rsidRPr="00A57ED5">
        <w:rPr>
          <w:u w:val="single"/>
        </w:rPr>
        <w:tab/>
        <w:t xml:space="preserve">be dammed with no hope of Salvation.   It was because of the adherence to this </w:t>
      </w:r>
      <w:r w:rsidRPr="00A57ED5">
        <w:rPr>
          <w:u w:val="single"/>
        </w:rPr>
        <w:tab/>
        <w:t xml:space="preserve">false doctrine that it was thought to be unnecessary to travel to heathen nations </w:t>
      </w:r>
      <w:r w:rsidRPr="00A57ED5">
        <w:rPr>
          <w:u w:val="single"/>
        </w:rPr>
        <w:tab/>
        <w:t>since they couldn’t be saved</w:t>
      </w:r>
    </w:p>
    <w:p w:rsidR="005E0062" w:rsidRPr="00A57ED5" w:rsidRDefault="005E0062" w:rsidP="005E0062">
      <w:pPr>
        <w:pStyle w:val="Heading4"/>
        <w:numPr>
          <w:ilvl w:val="0"/>
          <w:numId w:val="0"/>
        </w:numPr>
        <w:tabs>
          <w:tab w:val="left" w:pos="360"/>
        </w:tabs>
        <w:ind w:left="360"/>
      </w:pPr>
    </w:p>
    <w:p w:rsidR="005E0062" w:rsidRPr="00A57ED5" w:rsidRDefault="005E0062" w:rsidP="005E0062">
      <w:pPr>
        <w:pStyle w:val="Heading4"/>
        <w:tabs>
          <w:tab w:val="left" w:pos="360"/>
        </w:tabs>
        <w:ind w:left="360"/>
      </w:pPr>
      <w:r w:rsidRPr="00A57ED5">
        <w:t>Who was William Carey? (2-5 details concerning William Carey)</w:t>
      </w:r>
    </w:p>
    <w:p w:rsidR="005E0062" w:rsidRPr="00A57ED5" w:rsidRDefault="005E0062" w:rsidP="005E0062">
      <w:pPr>
        <w:pStyle w:val="Heading4"/>
        <w:numPr>
          <w:ilvl w:val="0"/>
          <w:numId w:val="0"/>
        </w:numPr>
        <w:tabs>
          <w:tab w:val="left" w:pos="360"/>
        </w:tabs>
        <w:ind w:left="360"/>
        <w:rPr>
          <w:u w:val="single"/>
        </w:rPr>
      </w:pPr>
      <w:r w:rsidRPr="00A57ED5">
        <w:rPr>
          <w:u w:val="single"/>
        </w:rPr>
        <w:t>William Carey is the father of the modern missionary movement. He formed the first missionary society.  He was the first modern missionary that went to a foreign country for the purpose of evangelizing a heathen nation.  He was the first missionary to India.</w:t>
      </w:r>
    </w:p>
    <w:p w:rsidR="005E0062" w:rsidRPr="00A57ED5" w:rsidRDefault="005E0062" w:rsidP="005E0062">
      <w:pPr>
        <w:pStyle w:val="Heading4"/>
        <w:numPr>
          <w:ilvl w:val="0"/>
          <w:numId w:val="0"/>
        </w:numPr>
        <w:tabs>
          <w:tab w:val="left" w:pos="360"/>
        </w:tabs>
        <w:ind w:left="360"/>
      </w:pPr>
    </w:p>
    <w:p w:rsidR="005E0062" w:rsidRPr="00A57ED5" w:rsidRDefault="005E0062" w:rsidP="005E0062">
      <w:pPr>
        <w:pStyle w:val="Heading4"/>
        <w:tabs>
          <w:tab w:val="left" w:pos="360"/>
        </w:tabs>
        <w:ind w:left="360"/>
      </w:pPr>
      <w:r w:rsidRPr="00A57ED5">
        <w:t>Who was called the pathfinder of Africa?</w:t>
      </w:r>
    </w:p>
    <w:p w:rsidR="005E0062" w:rsidRPr="00A57ED5" w:rsidRDefault="005E0062" w:rsidP="005E0062">
      <w:pPr>
        <w:pStyle w:val="Heading4"/>
        <w:numPr>
          <w:ilvl w:val="0"/>
          <w:numId w:val="0"/>
        </w:numPr>
        <w:tabs>
          <w:tab w:val="left" w:pos="360"/>
        </w:tabs>
        <w:ind w:left="360"/>
        <w:rPr>
          <w:u w:val="single"/>
        </w:rPr>
      </w:pPr>
      <w:r w:rsidRPr="00A57ED5">
        <w:rPr>
          <w:u w:val="single"/>
        </w:rPr>
        <w:t>David Livingstone</w:t>
      </w:r>
    </w:p>
    <w:p w:rsidR="005E0062" w:rsidRPr="00A57ED5" w:rsidRDefault="005E0062" w:rsidP="005E0062">
      <w:pPr>
        <w:pStyle w:val="Heading4"/>
        <w:numPr>
          <w:ilvl w:val="0"/>
          <w:numId w:val="0"/>
        </w:numPr>
        <w:tabs>
          <w:tab w:val="left" w:pos="360"/>
        </w:tabs>
        <w:ind w:left="360"/>
      </w:pPr>
    </w:p>
    <w:p w:rsidR="005E0062" w:rsidRPr="00A57ED5" w:rsidRDefault="005E0062" w:rsidP="005E0062">
      <w:pPr>
        <w:pStyle w:val="Heading4"/>
        <w:ind w:left="360"/>
      </w:pPr>
      <w:r w:rsidRPr="00A57ED5">
        <w:t>Briefly describe the Azusa Street revival.</w:t>
      </w:r>
    </w:p>
    <w:p w:rsidR="005E0062" w:rsidRPr="00A57ED5" w:rsidRDefault="005E0062" w:rsidP="005E0062">
      <w:pPr>
        <w:pStyle w:val="Heading4"/>
        <w:numPr>
          <w:ilvl w:val="0"/>
          <w:numId w:val="0"/>
        </w:numPr>
        <w:ind w:left="360"/>
        <w:rPr>
          <w:u w:val="single"/>
        </w:rPr>
      </w:pPr>
      <w:r w:rsidRPr="00A57ED5">
        <w:rPr>
          <w:u w:val="single"/>
        </w:rPr>
        <w:t xml:space="preserve"> It was a mighty outpouring of the Holy Ghost in Los Angeles California at the turn of the century.  God was restoring Pentecost to the Church.</w:t>
      </w:r>
    </w:p>
    <w:p w:rsidR="005E0062" w:rsidRPr="00A57ED5" w:rsidRDefault="005E0062" w:rsidP="005E0062"/>
    <w:p w:rsidR="005E0062" w:rsidRPr="00A57ED5" w:rsidRDefault="005E0062" w:rsidP="005E0062">
      <w:pPr>
        <w:pStyle w:val="Heading4"/>
        <w:tabs>
          <w:tab w:val="left" w:pos="360"/>
        </w:tabs>
        <w:ind w:left="360"/>
      </w:pPr>
      <w:r w:rsidRPr="00A57ED5">
        <w:t>Who were other notable preachers of this period?</w:t>
      </w:r>
    </w:p>
    <w:p w:rsidR="005E0062" w:rsidRPr="00A57ED5" w:rsidRDefault="005E0062" w:rsidP="005E0062">
      <w:pPr>
        <w:pStyle w:val="Heading4"/>
        <w:numPr>
          <w:ilvl w:val="0"/>
          <w:numId w:val="0"/>
        </w:numPr>
        <w:tabs>
          <w:tab w:val="left" w:pos="360"/>
        </w:tabs>
        <w:ind w:left="360"/>
        <w:rPr>
          <w:u w:val="single"/>
        </w:rPr>
      </w:pPr>
      <w:r w:rsidRPr="00A57ED5">
        <w:rPr>
          <w:u w:val="single"/>
        </w:rPr>
        <w:t>Billy Sunday and Smith Wigglesworth</w:t>
      </w:r>
    </w:p>
    <w:p w:rsidR="005E0062" w:rsidRPr="00A57ED5" w:rsidRDefault="005E0062" w:rsidP="005E0062">
      <w:pPr>
        <w:pStyle w:val="Heading4"/>
        <w:numPr>
          <w:ilvl w:val="0"/>
          <w:numId w:val="0"/>
        </w:numPr>
        <w:tabs>
          <w:tab w:val="left" w:pos="360"/>
        </w:tabs>
        <w:ind w:left="360"/>
      </w:pPr>
    </w:p>
    <w:p w:rsidR="005E0062" w:rsidRPr="00A57ED5" w:rsidRDefault="005E0062" w:rsidP="005E0062">
      <w:pPr>
        <w:pStyle w:val="Heading4"/>
        <w:tabs>
          <w:tab w:val="left" w:pos="360"/>
        </w:tabs>
        <w:ind w:left="360"/>
      </w:pPr>
      <w:r w:rsidRPr="00A57ED5">
        <w:t>Who were the preachers of the 1950’s Tent Revivals?</w:t>
      </w:r>
    </w:p>
    <w:p w:rsidR="005E0062" w:rsidRPr="00A57ED5" w:rsidRDefault="005E0062" w:rsidP="005E0062">
      <w:pPr>
        <w:pStyle w:val="Heading4"/>
        <w:numPr>
          <w:ilvl w:val="0"/>
          <w:numId w:val="0"/>
        </w:numPr>
        <w:tabs>
          <w:tab w:val="left" w:pos="360"/>
        </w:tabs>
        <w:ind w:left="360"/>
        <w:rPr>
          <w:u w:val="single"/>
        </w:rPr>
      </w:pPr>
      <w:r w:rsidRPr="00A57ED5">
        <w:rPr>
          <w:u w:val="single"/>
        </w:rPr>
        <w:t>Oral Roberts, A.A. Alan, Jack Coe, and William Branham</w:t>
      </w:r>
    </w:p>
    <w:p w:rsidR="005E0062" w:rsidRPr="00A57ED5" w:rsidRDefault="005E0062" w:rsidP="005E0062"/>
    <w:p w:rsidR="00AA5CA4" w:rsidRPr="00A57ED5" w:rsidRDefault="00AA5CA4" w:rsidP="005E0062">
      <w:pPr>
        <w:rPr>
          <w:b/>
          <w:bCs/>
          <w:sz w:val="48"/>
          <w:szCs w:val="48"/>
        </w:rPr>
      </w:pPr>
      <w:r w:rsidRPr="00A57ED5">
        <w:br w:type="page"/>
      </w:r>
    </w:p>
    <w:p w:rsidR="00AA5CA4" w:rsidRPr="00A57ED5" w:rsidRDefault="00925ABA" w:rsidP="00AD3D3C">
      <w:pPr>
        <w:pStyle w:val="Heading1"/>
        <w:numPr>
          <w:ilvl w:val="0"/>
          <w:numId w:val="15"/>
        </w:numPr>
        <w:ind w:left="0" w:firstLine="0"/>
      </w:pPr>
      <w:bookmarkStart w:id="10" w:name="_Toc274067854"/>
      <w:r w:rsidRPr="00A57ED5">
        <w:lastRenderedPageBreak/>
        <w:t>THE LAODICEAN CHURCH</w:t>
      </w:r>
      <w:r w:rsidR="00AA5CA4" w:rsidRPr="00A57ED5">
        <w:t xml:space="preserve">: </w:t>
      </w:r>
      <w:r w:rsidRPr="00A57ED5">
        <w:br w:type="textWrapping" w:clear="all"/>
      </w:r>
      <w:r w:rsidR="00AA5CA4" w:rsidRPr="00A57ED5">
        <w:t>Quiz</w:t>
      </w:r>
      <w:bookmarkEnd w:id="10"/>
    </w:p>
    <w:p w:rsidR="00AD3D3C" w:rsidRPr="00A57ED5" w:rsidRDefault="00AD3D3C" w:rsidP="00AD3D3C">
      <w:pPr>
        <w:pStyle w:val="ListParagraph"/>
        <w:ind w:left="360"/>
      </w:pPr>
    </w:p>
    <w:p w:rsidR="00AD3D3C" w:rsidRPr="00A57ED5" w:rsidRDefault="00AD3D3C" w:rsidP="00AD3D3C">
      <w:pPr>
        <w:pStyle w:val="Heading4"/>
        <w:numPr>
          <w:ilvl w:val="0"/>
          <w:numId w:val="32"/>
        </w:numPr>
        <w:tabs>
          <w:tab w:val="left" w:pos="360"/>
        </w:tabs>
        <w:ind w:left="360"/>
      </w:pPr>
      <w:r w:rsidRPr="00A57ED5">
        <w:t>What does the word Laodicea mean?</w:t>
      </w:r>
    </w:p>
    <w:p w:rsidR="00AD3D3C" w:rsidRPr="00A57ED5" w:rsidRDefault="00AD3D3C" w:rsidP="00AD3D3C">
      <w:pPr>
        <w:pStyle w:val="Heading4"/>
        <w:numPr>
          <w:ilvl w:val="0"/>
          <w:numId w:val="0"/>
        </w:numPr>
        <w:tabs>
          <w:tab w:val="left" w:pos="360"/>
        </w:tabs>
        <w:ind w:left="360"/>
        <w:rPr>
          <w:u w:val="single"/>
        </w:rPr>
      </w:pPr>
      <w:r w:rsidRPr="00A57ED5">
        <w:rPr>
          <w:u w:val="single"/>
        </w:rPr>
        <w:t>Laodicea means rule by the people</w:t>
      </w:r>
    </w:p>
    <w:p w:rsidR="00AD3D3C" w:rsidRPr="00A57ED5" w:rsidRDefault="00AD3D3C" w:rsidP="00AD3D3C">
      <w:pPr>
        <w:pStyle w:val="Heading4"/>
        <w:numPr>
          <w:ilvl w:val="0"/>
          <w:numId w:val="0"/>
        </w:numPr>
        <w:tabs>
          <w:tab w:val="left" w:pos="360"/>
        </w:tabs>
        <w:ind w:left="360"/>
      </w:pPr>
    </w:p>
    <w:p w:rsidR="00AD3D3C" w:rsidRPr="00A57ED5" w:rsidRDefault="00AD3D3C" w:rsidP="00AD3D3C">
      <w:pPr>
        <w:pStyle w:val="Heading4"/>
        <w:tabs>
          <w:tab w:val="left" w:pos="360"/>
        </w:tabs>
        <w:ind w:left="360"/>
      </w:pPr>
      <w:r w:rsidRPr="00A57ED5">
        <w:t xml:space="preserve">Why did Jesus say He would </w:t>
      </w:r>
      <w:proofErr w:type="spellStart"/>
      <w:r w:rsidRPr="00A57ED5">
        <w:t>spue</w:t>
      </w:r>
      <w:proofErr w:type="spellEnd"/>
      <w:r w:rsidRPr="00A57ED5">
        <w:t xml:space="preserve"> this church out of His mouth?</w:t>
      </w:r>
    </w:p>
    <w:p w:rsidR="00AD3D3C" w:rsidRPr="00A57ED5" w:rsidRDefault="00AD3D3C" w:rsidP="00AD3D3C">
      <w:pPr>
        <w:pStyle w:val="Heading4"/>
        <w:numPr>
          <w:ilvl w:val="0"/>
          <w:numId w:val="0"/>
        </w:numPr>
        <w:tabs>
          <w:tab w:val="left" w:pos="360"/>
        </w:tabs>
        <w:ind w:left="360"/>
        <w:rPr>
          <w:u w:val="single"/>
        </w:rPr>
      </w:pPr>
      <w:r w:rsidRPr="00A57ED5">
        <w:rPr>
          <w:u w:val="single"/>
        </w:rPr>
        <w:t>Because they were lukewarm.</w:t>
      </w:r>
    </w:p>
    <w:p w:rsidR="00AD3D3C" w:rsidRPr="00A57ED5" w:rsidRDefault="00AD3D3C" w:rsidP="00AD3D3C">
      <w:pPr>
        <w:pStyle w:val="Heading4"/>
        <w:numPr>
          <w:ilvl w:val="0"/>
          <w:numId w:val="0"/>
        </w:numPr>
        <w:tabs>
          <w:tab w:val="left" w:pos="360"/>
        </w:tabs>
        <w:ind w:left="360"/>
      </w:pPr>
    </w:p>
    <w:p w:rsidR="00AD3D3C" w:rsidRPr="00A57ED5" w:rsidRDefault="00AD3D3C" w:rsidP="00AD3D3C">
      <w:pPr>
        <w:pStyle w:val="Heading4"/>
        <w:tabs>
          <w:tab w:val="left" w:pos="360"/>
        </w:tabs>
        <w:ind w:left="360"/>
      </w:pPr>
      <w:r w:rsidRPr="00A57ED5">
        <w:t>How did Jesus describe this church period in Rev 3:17?</w:t>
      </w:r>
    </w:p>
    <w:p w:rsidR="00AD3D3C" w:rsidRPr="00A57ED5" w:rsidRDefault="00AD3D3C" w:rsidP="00AD3D3C">
      <w:pPr>
        <w:pStyle w:val="Heading4"/>
        <w:numPr>
          <w:ilvl w:val="0"/>
          <w:numId w:val="0"/>
        </w:numPr>
        <w:tabs>
          <w:tab w:val="left" w:pos="360"/>
        </w:tabs>
        <w:ind w:left="360"/>
        <w:rPr>
          <w:u w:val="single"/>
        </w:rPr>
      </w:pPr>
      <w:r w:rsidRPr="00A57ED5">
        <w:rPr>
          <w:u w:val="single"/>
        </w:rPr>
        <w:t xml:space="preserve"> Thou art wretched, and miserable, and poor, and blind, and naked</w:t>
      </w:r>
      <w:r w:rsidRPr="00A57ED5">
        <w:rPr>
          <w:i/>
          <w:u w:val="single"/>
        </w:rPr>
        <w:t>.</w:t>
      </w:r>
    </w:p>
    <w:p w:rsidR="00AD3D3C" w:rsidRPr="00A57ED5" w:rsidRDefault="00AD3D3C" w:rsidP="00AD3D3C">
      <w:pPr>
        <w:pStyle w:val="Heading4"/>
        <w:numPr>
          <w:ilvl w:val="0"/>
          <w:numId w:val="0"/>
        </w:numPr>
        <w:tabs>
          <w:tab w:val="left" w:pos="360"/>
        </w:tabs>
        <w:ind w:left="360"/>
      </w:pPr>
    </w:p>
    <w:p w:rsidR="00AD3D3C" w:rsidRPr="00A57ED5" w:rsidRDefault="00AD3D3C" w:rsidP="00AD3D3C">
      <w:pPr>
        <w:pStyle w:val="Heading4"/>
        <w:tabs>
          <w:tab w:val="left" w:pos="360"/>
        </w:tabs>
        <w:ind w:left="360"/>
      </w:pPr>
      <w:r w:rsidRPr="00A57ED5">
        <w:t>Briefly describe the phrase: New Evangelicals.</w:t>
      </w:r>
    </w:p>
    <w:p w:rsidR="00AD3D3C" w:rsidRPr="00A57ED5" w:rsidRDefault="00AD3D3C" w:rsidP="00AD3D3C">
      <w:pPr>
        <w:pStyle w:val="Heading4"/>
        <w:numPr>
          <w:ilvl w:val="0"/>
          <w:numId w:val="0"/>
        </w:numPr>
        <w:tabs>
          <w:tab w:val="left" w:pos="360"/>
        </w:tabs>
        <w:ind w:left="360"/>
        <w:rPr>
          <w:u w:val="single"/>
        </w:rPr>
      </w:pPr>
      <w:r w:rsidRPr="00A57ED5">
        <w:rPr>
          <w:u w:val="single"/>
        </w:rPr>
        <w:t>This phrase describes those who were promoting a new modern religion of compromise.</w:t>
      </w:r>
    </w:p>
    <w:p w:rsidR="00AD3D3C" w:rsidRPr="00A57ED5" w:rsidRDefault="00AD3D3C" w:rsidP="00AD3D3C">
      <w:pPr>
        <w:pStyle w:val="Heading4"/>
        <w:numPr>
          <w:ilvl w:val="0"/>
          <w:numId w:val="0"/>
        </w:numPr>
        <w:tabs>
          <w:tab w:val="left" w:pos="360"/>
        </w:tabs>
        <w:ind w:left="360"/>
      </w:pPr>
    </w:p>
    <w:p w:rsidR="00AD3D3C" w:rsidRPr="00A57ED5" w:rsidRDefault="00AD3D3C" w:rsidP="00AD3D3C">
      <w:pPr>
        <w:pStyle w:val="Heading4"/>
        <w:tabs>
          <w:tab w:val="left" w:pos="360"/>
        </w:tabs>
        <w:ind w:left="360"/>
      </w:pPr>
      <w:r w:rsidRPr="00A57ED5">
        <w:t>What evidence reveals that Billy Graham promoted a new wave of liberalism?</w:t>
      </w:r>
    </w:p>
    <w:p w:rsidR="00AD3D3C" w:rsidRPr="00A57ED5" w:rsidRDefault="00AD3D3C" w:rsidP="00AD3D3C">
      <w:pPr>
        <w:pStyle w:val="Heading4"/>
        <w:numPr>
          <w:ilvl w:val="0"/>
          <w:numId w:val="0"/>
        </w:numPr>
        <w:tabs>
          <w:tab w:val="left" w:pos="360"/>
        </w:tabs>
        <w:ind w:left="360"/>
        <w:rPr>
          <w:u w:val="single"/>
        </w:rPr>
      </w:pPr>
      <w:r w:rsidRPr="00A57ED5">
        <w:rPr>
          <w:u w:val="single"/>
        </w:rPr>
        <w:t xml:space="preserve">He demanded that liberals sponsor crusades alongside the fundamentalists. He started what was called the inclusive policy, which was to include the world rather than to separate from the world.  He brought in worldly entertainers to sing gospel songs at the crusades.  There was a close association with Catholics in the Crusades.  He refers to those in </w:t>
      </w:r>
      <w:r w:rsidRPr="00A57ED5">
        <w:rPr>
          <w:u w:val="single"/>
        </w:rPr>
        <w:tab/>
        <w:t>Romanism as our Catholic brothers.</w:t>
      </w:r>
    </w:p>
    <w:p w:rsidR="00AD3D3C" w:rsidRPr="00A57ED5" w:rsidRDefault="00AD3D3C" w:rsidP="00AD3D3C">
      <w:pPr>
        <w:pStyle w:val="Heading4"/>
        <w:numPr>
          <w:ilvl w:val="0"/>
          <w:numId w:val="0"/>
        </w:numPr>
        <w:tabs>
          <w:tab w:val="left" w:pos="360"/>
        </w:tabs>
        <w:ind w:left="360"/>
        <w:rPr>
          <w:u w:val="single"/>
        </w:rPr>
      </w:pPr>
      <w:r w:rsidRPr="00A57ED5">
        <w:rPr>
          <w:u w:val="single"/>
        </w:rPr>
        <w:t>(A brief summary of some of these facts are acceptable.)</w:t>
      </w:r>
    </w:p>
    <w:p w:rsidR="00AD3D3C" w:rsidRPr="00A57ED5" w:rsidRDefault="00AD3D3C" w:rsidP="00AD3D3C">
      <w:pPr>
        <w:pStyle w:val="Heading4"/>
        <w:tabs>
          <w:tab w:val="left" w:pos="360"/>
        </w:tabs>
        <w:ind w:left="360"/>
      </w:pPr>
      <w:r w:rsidRPr="00A57ED5">
        <w:t>In what false church did the charismatic movement begin?</w:t>
      </w:r>
    </w:p>
    <w:p w:rsidR="00AD3D3C" w:rsidRPr="00A57ED5" w:rsidRDefault="00AD3D3C" w:rsidP="00AD3D3C">
      <w:pPr>
        <w:pStyle w:val="Heading4"/>
        <w:numPr>
          <w:ilvl w:val="0"/>
          <w:numId w:val="0"/>
        </w:numPr>
        <w:tabs>
          <w:tab w:val="left" w:pos="360"/>
        </w:tabs>
        <w:ind w:left="360"/>
      </w:pPr>
      <w:r w:rsidRPr="00A57ED5">
        <w:t>The Roman Catholic Church.</w:t>
      </w:r>
    </w:p>
    <w:p w:rsidR="00AD3D3C" w:rsidRPr="00A57ED5" w:rsidRDefault="00AD3D3C" w:rsidP="00AD3D3C">
      <w:pPr>
        <w:pStyle w:val="Heading4"/>
        <w:numPr>
          <w:ilvl w:val="0"/>
          <w:numId w:val="0"/>
        </w:numPr>
        <w:tabs>
          <w:tab w:val="left" w:pos="360"/>
        </w:tabs>
        <w:ind w:left="360"/>
      </w:pPr>
    </w:p>
    <w:p w:rsidR="00AD3D3C" w:rsidRPr="00A57ED5" w:rsidRDefault="00AD3D3C" w:rsidP="00AD3D3C">
      <w:pPr>
        <w:pStyle w:val="Heading4"/>
        <w:tabs>
          <w:tab w:val="left" w:pos="360"/>
        </w:tabs>
        <w:ind w:left="360"/>
      </w:pPr>
      <w:r w:rsidRPr="00A57ED5">
        <w:t xml:space="preserve">What type of gospel has replaced the Gospel of Jesus Christ in many of our </w:t>
      </w:r>
      <w:r w:rsidRPr="00A57ED5">
        <w:tab/>
        <w:t>modern churches?</w:t>
      </w:r>
    </w:p>
    <w:p w:rsidR="00AD3D3C" w:rsidRPr="00A57ED5" w:rsidRDefault="00AD3D3C" w:rsidP="00AD3D3C">
      <w:pPr>
        <w:pStyle w:val="Heading4"/>
        <w:numPr>
          <w:ilvl w:val="0"/>
          <w:numId w:val="0"/>
        </w:numPr>
        <w:tabs>
          <w:tab w:val="left" w:pos="360"/>
        </w:tabs>
        <w:ind w:left="360"/>
        <w:rPr>
          <w:u w:val="single"/>
        </w:rPr>
      </w:pPr>
      <w:r w:rsidRPr="00A57ED5">
        <w:rPr>
          <w:u w:val="single"/>
        </w:rPr>
        <w:t xml:space="preserve">The gospel of prosperity has replaced the Gospel of Jesus Christ in many of our </w:t>
      </w:r>
      <w:r w:rsidRPr="00A57ED5">
        <w:rPr>
          <w:u w:val="single"/>
        </w:rPr>
        <w:tab/>
        <w:t>modern churches.</w:t>
      </w:r>
    </w:p>
    <w:p w:rsidR="00AD3D3C" w:rsidRPr="00A57ED5" w:rsidRDefault="00AD3D3C" w:rsidP="00AD3D3C">
      <w:pPr>
        <w:pStyle w:val="Heading4"/>
        <w:numPr>
          <w:ilvl w:val="0"/>
          <w:numId w:val="0"/>
        </w:numPr>
        <w:tabs>
          <w:tab w:val="left" w:pos="360"/>
        </w:tabs>
        <w:ind w:left="360"/>
      </w:pPr>
    </w:p>
    <w:p w:rsidR="00AD3D3C" w:rsidRPr="00A57ED5" w:rsidRDefault="00AD3D3C" w:rsidP="00AD3D3C">
      <w:pPr>
        <w:pStyle w:val="Heading4"/>
        <w:tabs>
          <w:tab w:val="left" w:pos="360"/>
        </w:tabs>
        <w:ind w:left="360"/>
      </w:pPr>
      <w:r w:rsidRPr="00A57ED5">
        <w:t xml:space="preserve">Give an example of a false doctrine fad that has swept through the </w:t>
      </w:r>
      <w:proofErr w:type="spellStart"/>
      <w:r w:rsidRPr="00A57ED5">
        <w:t>Laodicean</w:t>
      </w:r>
      <w:proofErr w:type="spellEnd"/>
      <w:r w:rsidRPr="00A57ED5">
        <w:t xml:space="preserve"> church.</w:t>
      </w:r>
    </w:p>
    <w:p w:rsidR="00AD3D3C" w:rsidRPr="00A57ED5" w:rsidRDefault="00AD3D3C" w:rsidP="00AD3D3C">
      <w:pPr>
        <w:pStyle w:val="Heading4"/>
        <w:numPr>
          <w:ilvl w:val="0"/>
          <w:numId w:val="0"/>
        </w:numPr>
        <w:tabs>
          <w:tab w:val="left" w:pos="360"/>
        </w:tabs>
        <w:ind w:left="360"/>
        <w:rPr>
          <w:u w:val="single"/>
        </w:rPr>
      </w:pPr>
      <w:r w:rsidRPr="00A57ED5">
        <w:rPr>
          <w:u w:val="single"/>
        </w:rPr>
        <w:t xml:space="preserve">The emphasis is on wealth and monetary gain.  Blab it and grab it and name it and claim it.  One example is the </w:t>
      </w:r>
      <w:proofErr w:type="spellStart"/>
      <w:r w:rsidRPr="00A57ED5">
        <w:rPr>
          <w:i/>
          <w:u w:val="single"/>
        </w:rPr>
        <w:t>Jabez</w:t>
      </w:r>
      <w:proofErr w:type="spellEnd"/>
      <w:r w:rsidRPr="00A57ED5">
        <w:rPr>
          <w:i/>
          <w:u w:val="single"/>
        </w:rPr>
        <w:t xml:space="preserve"> prayer</w:t>
      </w:r>
      <w:r w:rsidRPr="00A57ED5">
        <w:rPr>
          <w:u w:val="single"/>
        </w:rPr>
        <w:t>.  (Answers may vary)</w:t>
      </w:r>
    </w:p>
    <w:p w:rsidR="00AD3D3C" w:rsidRPr="00A57ED5" w:rsidRDefault="00AD3D3C" w:rsidP="00AD3D3C">
      <w:pPr>
        <w:pStyle w:val="Heading4"/>
        <w:numPr>
          <w:ilvl w:val="0"/>
          <w:numId w:val="0"/>
        </w:numPr>
        <w:tabs>
          <w:tab w:val="left" w:pos="360"/>
        </w:tabs>
        <w:ind w:left="360"/>
      </w:pPr>
      <w:r w:rsidRPr="00A57ED5">
        <w:tab/>
      </w:r>
    </w:p>
    <w:p w:rsidR="00AD3D3C" w:rsidRPr="00A57ED5" w:rsidRDefault="00AD3D3C" w:rsidP="00AD3D3C">
      <w:pPr>
        <w:pStyle w:val="Heading4"/>
        <w:tabs>
          <w:tab w:val="left" w:pos="360"/>
        </w:tabs>
        <w:ind w:left="360"/>
      </w:pPr>
      <w:r w:rsidRPr="00A57ED5">
        <w:t>How did Jesus say this church described itself? (Rev. 3:17)</w:t>
      </w:r>
    </w:p>
    <w:p w:rsidR="00AD3D3C" w:rsidRPr="00A57ED5" w:rsidRDefault="00AD3D3C" w:rsidP="00AD3D3C">
      <w:pPr>
        <w:pStyle w:val="Heading4"/>
        <w:numPr>
          <w:ilvl w:val="0"/>
          <w:numId w:val="0"/>
        </w:numPr>
        <w:tabs>
          <w:tab w:val="left" w:pos="360"/>
        </w:tabs>
        <w:ind w:left="360"/>
        <w:rPr>
          <w:u w:val="single"/>
        </w:rPr>
      </w:pPr>
      <w:r w:rsidRPr="00A57ED5">
        <w:rPr>
          <w:u w:val="single"/>
        </w:rPr>
        <w:t xml:space="preserve">Because thou </w:t>
      </w:r>
      <w:proofErr w:type="spellStart"/>
      <w:r w:rsidRPr="00A57ED5">
        <w:rPr>
          <w:u w:val="single"/>
        </w:rPr>
        <w:t>sayest</w:t>
      </w:r>
      <w:proofErr w:type="spellEnd"/>
      <w:r w:rsidRPr="00A57ED5">
        <w:rPr>
          <w:u w:val="single"/>
        </w:rPr>
        <w:t xml:space="preserve">, I am rich, and increased with goods, and have need of </w:t>
      </w:r>
      <w:r w:rsidRPr="00A57ED5">
        <w:rPr>
          <w:u w:val="single"/>
        </w:rPr>
        <w:tab/>
        <w:t>nothing;</w:t>
      </w:r>
    </w:p>
    <w:p w:rsidR="00AD3D3C" w:rsidRPr="00A57ED5" w:rsidRDefault="00AD3D3C" w:rsidP="00AD3D3C">
      <w:pPr>
        <w:pStyle w:val="Heading4"/>
        <w:numPr>
          <w:ilvl w:val="0"/>
          <w:numId w:val="0"/>
        </w:numPr>
        <w:tabs>
          <w:tab w:val="left" w:pos="360"/>
        </w:tabs>
        <w:ind w:left="360"/>
      </w:pPr>
    </w:p>
    <w:p w:rsidR="00AD3D3C" w:rsidRPr="00A57ED5" w:rsidRDefault="00AD3D3C" w:rsidP="00AD3D3C">
      <w:pPr>
        <w:pStyle w:val="Heading4"/>
        <w:tabs>
          <w:tab w:val="left" w:pos="360"/>
        </w:tabs>
        <w:ind w:left="360"/>
      </w:pPr>
      <w:r w:rsidRPr="00A57ED5">
        <w:t xml:space="preserve">Briefly describe the </w:t>
      </w:r>
      <w:proofErr w:type="spellStart"/>
      <w:r w:rsidRPr="00A57ED5">
        <w:t>Laodicean</w:t>
      </w:r>
      <w:proofErr w:type="spellEnd"/>
      <w:r w:rsidRPr="00A57ED5">
        <w:t xml:space="preserve"> church period?</w:t>
      </w:r>
    </w:p>
    <w:p w:rsidR="00AD3D3C" w:rsidRPr="00A57ED5" w:rsidRDefault="00AD3D3C" w:rsidP="00AD3D3C">
      <w:pPr>
        <w:pStyle w:val="Heading4"/>
        <w:numPr>
          <w:ilvl w:val="0"/>
          <w:numId w:val="0"/>
        </w:numPr>
        <w:tabs>
          <w:tab w:val="left" w:pos="360"/>
        </w:tabs>
        <w:ind w:left="360"/>
        <w:rPr>
          <w:u w:val="single"/>
        </w:rPr>
      </w:pPr>
      <w:r w:rsidRPr="00A57ED5">
        <w:rPr>
          <w:u w:val="single"/>
        </w:rPr>
        <w:t xml:space="preserve">The church is in a lukewarm condition. Much of the church is asleep. </w:t>
      </w:r>
    </w:p>
    <w:p w:rsidR="00AD3D3C" w:rsidRPr="00A57ED5" w:rsidRDefault="00AD3D3C" w:rsidP="00AD3D3C">
      <w:pPr>
        <w:pStyle w:val="Heading4"/>
        <w:numPr>
          <w:ilvl w:val="0"/>
          <w:numId w:val="0"/>
        </w:numPr>
        <w:tabs>
          <w:tab w:val="left" w:pos="360"/>
        </w:tabs>
        <w:ind w:left="360"/>
        <w:rPr>
          <w:u w:val="single"/>
        </w:rPr>
      </w:pPr>
      <w:r w:rsidRPr="00A57ED5">
        <w:rPr>
          <w:u w:val="single"/>
        </w:rPr>
        <w:t>There is much worldliness and compromise in the churches today.</w:t>
      </w:r>
    </w:p>
    <w:p w:rsidR="00C56820" w:rsidRPr="00A57ED5" w:rsidRDefault="00C56820" w:rsidP="00C56820">
      <w:pPr>
        <w:rPr>
          <w:sz w:val="28"/>
          <w:szCs w:val="28"/>
        </w:rPr>
      </w:pPr>
    </w:p>
    <w:p w:rsidR="008F1FCF" w:rsidRPr="00A57ED5" w:rsidRDefault="008F1FCF"/>
    <w:sectPr w:rsidR="008F1FCF" w:rsidRPr="00A57ED5" w:rsidSect="00A57ED5">
      <w:headerReference w:type="default" r:id="rId9"/>
      <w:footerReference w:type="default" r:id="rId10"/>
      <w:endnotePr>
        <w:numFmt w:val="decimal"/>
      </w:endnotePr>
      <w:pgSz w:w="12240" w:h="15840"/>
      <w:pgMar w:top="1440" w:right="171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CFA" w:rsidRDefault="00161CFA">
      <w:r>
        <w:separator/>
      </w:r>
    </w:p>
    <w:p w:rsidR="00161CFA" w:rsidRDefault="00161CFA"/>
  </w:endnote>
  <w:endnote w:type="continuationSeparator" w:id="0">
    <w:p w:rsidR="00161CFA" w:rsidRDefault="00161CFA">
      <w:r>
        <w:continuationSeparator/>
      </w:r>
    </w:p>
    <w:p w:rsidR="00161CFA" w:rsidRDefault="00161C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1F7" w:rsidRDefault="005F11F7">
    <w:pPr>
      <w:pStyle w:val="Footer"/>
      <w:jc w:val="center"/>
    </w:pPr>
    <w:r>
      <w:t xml:space="preserve">WORKBOOK - </w:t>
    </w:r>
    <w:r w:rsidR="00161CFA">
      <w:fldChar w:fldCharType="begin"/>
    </w:r>
    <w:r w:rsidR="00161CFA">
      <w:instrText xml:space="preserve"> PAGE   \* MERGEFORMAT </w:instrText>
    </w:r>
    <w:r w:rsidR="00161CFA">
      <w:fldChar w:fldCharType="separate"/>
    </w:r>
    <w:r w:rsidR="0067293C">
      <w:rPr>
        <w:noProof/>
      </w:rPr>
      <w:t>7</w:t>
    </w:r>
    <w:r w:rsidR="00161CFA">
      <w:rPr>
        <w:noProof/>
      </w:rPr>
      <w:fldChar w:fldCharType="end"/>
    </w:r>
  </w:p>
  <w:p w:rsidR="005F11F7" w:rsidRDefault="005F11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CFA" w:rsidRDefault="00161CFA">
      <w:r>
        <w:separator/>
      </w:r>
    </w:p>
    <w:p w:rsidR="00161CFA" w:rsidRDefault="00161CFA"/>
  </w:footnote>
  <w:footnote w:type="continuationSeparator" w:id="0">
    <w:p w:rsidR="00161CFA" w:rsidRDefault="00161CFA">
      <w:r>
        <w:continuationSeparator/>
      </w:r>
    </w:p>
    <w:p w:rsidR="00161CFA" w:rsidRDefault="00161CF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1F7" w:rsidRPr="008B3233" w:rsidRDefault="005F11F7" w:rsidP="00F36236">
    <w:pPr>
      <w:pStyle w:val="Header"/>
      <w:jc w:val="center"/>
    </w:pPr>
    <w:r>
      <w:t>Deliverance Bible Institute</w:t>
    </w:r>
  </w:p>
  <w:p w:rsidR="005F11F7" w:rsidRPr="00FB59A4" w:rsidRDefault="005F11F7" w:rsidP="00F36236">
    <w:pPr>
      <w:pStyle w:val="Header"/>
      <w:jc w:val="center"/>
      <w:rPr>
        <w:sz w:val="28"/>
        <w:szCs w:val="28"/>
      </w:rPr>
    </w:pPr>
    <w:r>
      <w:rPr>
        <w:sz w:val="28"/>
        <w:szCs w:val="28"/>
      </w:rPr>
      <w:t>CHURCH HISTORY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7799"/>
    <w:multiLevelType w:val="hybridMultilevel"/>
    <w:tmpl w:val="D2D614A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236F0"/>
    <w:multiLevelType w:val="hybridMultilevel"/>
    <w:tmpl w:val="A976C77A"/>
    <w:lvl w:ilvl="0" w:tplc="D2047FEC">
      <w:start w:val="6"/>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F058B"/>
    <w:multiLevelType w:val="hybridMultilevel"/>
    <w:tmpl w:val="46465228"/>
    <w:lvl w:ilvl="0" w:tplc="2ED292A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F516A"/>
    <w:multiLevelType w:val="hybridMultilevel"/>
    <w:tmpl w:val="1250DC64"/>
    <w:lvl w:ilvl="0" w:tplc="D2DCCFDE">
      <w:start w:val="7"/>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300087"/>
    <w:multiLevelType w:val="hybridMultilevel"/>
    <w:tmpl w:val="C428B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7464FE"/>
    <w:multiLevelType w:val="hybridMultilevel"/>
    <w:tmpl w:val="D076E1B8"/>
    <w:lvl w:ilvl="0" w:tplc="ECD425DC">
      <w:start w:val="1"/>
      <w:numFmt w:val="bullet"/>
      <w:lvlText w:val=""/>
      <w:lvlJc w:val="left"/>
      <w:pPr>
        <w:ind w:left="1440" w:hanging="360"/>
      </w:pPr>
      <w:rPr>
        <w:rFonts w:ascii="Symbol" w:hAnsi="Symbol" w:hint="default"/>
        <w:color w:val="FFFFFF" w:themeColor="background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CA686D"/>
    <w:multiLevelType w:val="hybridMultilevel"/>
    <w:tmpl w:val="9470E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A7D01"/>
    <w:multiLevelType w:val="hybridMultilevel"/>
    <w:tmpl w:val="1B40A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A4532"/>
    <w:multiLevelType w:val="hybridMultilevel"/>
    <w:tmpl w:val="CD640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E76895"/>
    <w:multiLevelType w:val="hybridMultilevel"/>
    <w:tmpl w:val="25AC9A60"/>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CF20E3"/>
    <w:multiLevelType w:val="singleLevel"/>
    <w:tmpl w:val="D4E052DE"/>
    <w:lvl w:ilvl="0">
      <w:start w:val="1"/>
      <w:numFmt w:val="decimal"/>
      <w:lvlText w:val="%1."/>
      <w:lvlJc w:val="left"/>
      <w:pPr>
        <w:tabs>
          <w:tab w:val="num" w:pos="720"/>
        </w:tabs>
        <w:ind w:left="720" w:hanging="360"/>
      </w:pPr>
      <w:rPr>
        <w:rFonts w:hint="default"/>
      </w:rPr>
    </w:lvl>
  </w:abstractNum>
  <w:abstractNum w:abstractNumId="13">
    <w:nsid w:val="30142381"/>
    <w:multiLevelType w:val="hybridMultilevel"/>
    <w:tmpl w:val="CD640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517749"/>
    <w:multiLevelType w:val="hybridMultilevel"/>
    <w:tmpl w:val="565ECA0A"/>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39407A4A"/>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39BC32F0"/>
    <w:multiLevelType w:val="hybridMultilevel"/>
    <w:tmpl w:val="5DB68D24"/>
    <w:lvl w:ilvl="0" w:tplc="3934FF0C">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4E4B29"/>
    <w:multiLevelType w:val="hybridMultilevel"/>
    <w:tmpl w:val="5DB68D24"/>
    <w:lvl w:ilvl="0" w:tplc="3934FF0C">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B822BC"/>
    <w:multiLevelType w:val="multilevel"/>
    <w:tmpl w:val="57AE0BA2"/>
    <w:lvl w:ilvl="0">
      <w:start w:val="6"/>
      <w:numFmt w:val="decimal"/>
      <w:lvlText w:val="%1-"/>
      <w:lvlJc w:val="left"/>
      <w:pPr>
        <w:ind w:left="504" w:hanging="504"/>
      </w:pPr>
      <w:rPr>
        <w:rFonts w:hint="default"/>
        <w:color w:val="auto"/>
      </w:rPr>
    </w:lvl>
    <w:lvl w:ilvl="1">
      <w:start w:val="12"/>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19">
    <w:nsid w:val="485F20E6"/>
    <w:multiLevelType w:val="hybridMultilevel"/>
    <w:tmpl w:val="9DF8D8C2"/>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446AF7"/>
    <w:multiLevelType w:val="hybridMultilevel"/>
    <w:tmpl w:val="BE2C47A0"/>
    <w:lvl w:ilvl="0" w:tplc="B470C08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4D2370"/>
    <w:multiLevelType w:val="hybridMultilevel"/>
    <w:tmpl w:val="CD640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775E2D"/>
    <w:multiLevelType w:val="hybridMultilevel"/>
    <w:tmpl w:val="C87CB234"/>
    <w:lvl w:ilvl="0" w:tplc="C7A6DCB0">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3F10808"/>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25">
    <w:nsid w:val="61FD63C1"/>
    <w:multiLevelType w:val="hybridMultilevel"/>
    <w:tmpl w:val="AF88886E"/>
    <w:lvl w:ilvl="0" w:tplc="856C28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78378F"/>
    <w:multiLevelType w:val="hybridMultilevel"/>
    <w:tmpl w:val="D4CA0558"/>
    <w:lvl w:ilvl="0" w:tplc="0409000F">
      <w:start w:val="1"/>
      <w:numFmt w:val="decimal"/>
      <w:lvlText w:val="%1."/>
      <w:lvlJc w:val="left"/>
      <w:pPr>
        <w:tabs>
          <w:tab w:val="num" w:pos="720"/>
        </w:tabs>
        <w:ind w:left="720" w:hanging="360"/>
      </w:pPr>
    </w:lvl>
    <w:lvl w:ilvl="1" w:tplc="7DBE6090">
      <w:start w:val="1"/>
      <w:numFmt w:val="decimal"/>
      <w:pStyle w:val="test"/>
      <w:lvlText w:val="%2."/>
      <w:lvlJc w:val="left"/>
      <w:pPr>
        <w:tabs>
          <w:tab w:val="num" w:pos="1440"/>
        </w:tabs>
        <w:ind w:left="1440" w:hanging="360"/>
      </w:pPr>
      <w:rPr>
        <w:rFonts w:ascii="Times New Roman" w:hAnsi="Times New Roman" w:cs="Times New Roman"/>
        <w:b w:val="0"/>
        <w:bCs w:val="0"/>
        <w:i w:val="0"/>
        <w:iCs w:val="0"/>
        <w:caps w:val="0"/>
        <w:smallCaps w:val="0"/>
        <w:strike w:val="0"/>
        <w:dstrike w:val="0"/>
        <w:noProof w:val="0"/>
        <w:vanish w:val="0"/>
        <w:webHidden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745B1B96"/>
    <w:multiLevelType w:val="hybridMultilevel"/>
    <w:tmpl w:val="6F08EF8C"/>
    <w:lvl w:ilvl="0" w:tplc="0590E06E">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C1267E7C">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74B35156"/>
    <w:multiLevelType w:val="hybridMultilevel"/>
    <w:tmpl w:val="473AD1B4"/>
    <w:lvl w:ilvl="0" w:tplc="37EEEC7E">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30">
    <w:nsid w:val="7FE2513B"/>
    <w:multiLevelType w:val="hybridMultilevel"/>
    <w:tmpl w:val="DC0E7D64"/>
    <w:lvl w:ilvl="0" w:tplc="E3A01660">
      <w:start w:val="1"/>
      <w:numFmt w:val="decimal"/>
      <w:pStyle w:val="Heading4"/>
      <w:lvlText w:val="%1."/>
      <w:lvlJc w:val="left"/>
      <w:pPr>
        <w:ind w:left="99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4"/>
  </w:num>
  <w:num w:numId="2">
    <w:abstractNumId w:val="11"/>
  </w:num>
  <w:num w:numId="3">
    <w:abstractNumId w:val="29"/>
  </w:num>
  <w:num w:numId="4">
    <w:abstractNumId w:val="5"/>
  </w:num>
  <w:num w:numId="5">
    <w:abstractNumId w:val="27"/>
  </w:num>
  <w:num w:numId="6">
    <w:abstractNumId w:val="28"/>
  </w:num>
  <w:num w:numId="7">
    <w:abstractNumId w:val="30"/>
    <w:lvlOverride w:ilvl="0">
      <w:startOverride w:val="1"/>
    </w:lvlOverride>
  </w:num>
  <w:num w:numId="8">
    <w:abstractNumId w:val="19"/>
  </w:num>
  <w:num w:numId="9">
    <w:abstractNumId w:val="14"/>
  </w:num>
  <w:num w:numId="10">
    <w:abstractNumId w:val="23"/>
  </w:num>
  <w:num w:numId="11">
    <w:abstractNumId w:val="15"/>
  </w:num>
  <w:num w:numId="12">
    <w:abstractNumId w:val="12"/>
  </w:num>
  <w:num w:numId="13">
    <w:abstractNumId w:val="17"/>
  </w:num>
  <w:num w:numId="14">
    <w:abstractNumId w:val="21"/>
  </w:num>
  <w:num w:numId="15">
    <w:abstractNumId w:val="2"/>
  </w:num>
  <w:num w:numId="16">
    <w:abstractNumId w:val="10"/>
  </w:num>
  <w:num w:numId="17">
    <w:abstractNumId w:val="4"/>
  </w:num>
  <w:num w:numId="18">
    <w:abstractNumId w:val="9"/>
  </w:num>
  <w:num w:numId="19">
    <w:abstractNumId w:val="25"/>
  </w:num>
  <w:num w:numId="20">
    <w:abstractNumId w:val="22"/>
  </w:num>
  <w:num w:numId="21">
    <w:abstractNumId w:val="30"/>
  </w:num>
  <w:num w:numId="22">
    <w:abstractNumId w:val="30"/>
    <w:lvlOverride w:ilvl="0">
      <w:startOverride w:val="1"/>
    </w:lvlOverride>
  </w:num>
  <w:num w:numId="23">
    <w:abstractNumId w:val="30"/>
    <w:lvlOverride w:ilvl="0">
      <w:startOverride w:val="1"/>
    </w:lvlOverride>
  </w:num>
  <w:num w:numId="24">
    <w:abstractNumId w:val="30"/>
    <w:lvlOverride w:ilvl="0">
      <w:startOverride w:val="1"/>
    </w:lvlOverride>
  </w:num>
  <w:num w:numId="25">
    <w:abstractNumId w:val="13"/>
  </w:num>
  <w:num w:numId="26">
    <w:abstractNumId w:val="16"/>
  </w:num>
  <w:num w:numId="27">
    <w:abstractNumId w:val="0"/>
  </w:num>
  <w:num w:numId="28">
    <w:abstractNumId w:val="6"/>
  </w:num>
  <w:num w:numId="29">
    <w:abstractNumId w:val="20"/>
  </w:num>
  <w:num w:numId="30">
    <w:abstractNumId w:val="30"/>
    <w:lvlOverride w:ilvl="0">
      <w:startOverride w:val="1"/>
    </w:lvlOverride>
  </w:num>
  <w:num w:numId="31">
    <w:abstractNumId w:val="30"/>
    <w:lvlOverride w:ilvl="0">
      <w:startOverride w:val="1"/>
    </w:lvlOverride>
  </w:num>
  <w:num w:numId="32">
    <w:abstractNumId w:val="30"/>
    <w:lvlOverride w:ilvl="0">
      <w:startOverride w:val="1"/>
    </w:lvlOverride>
  </w:num>
  <w:num w:numId="33">
    <w:abstractNumId w:val="8"/>
  </w:num>
  <w:num w:numId="34">
    <w:abstractNumId w:val="3"/>
  </w:num>
  <w:num w:numId="35">
    <w:abstractNumId w:val="1"/>
  </w:num>
  <w:num w:numId="36">
    <w:abstractNumId w:val="18"/>
  </w:num>
  <w:num w:numId="37">
    <w:abstractNumId w:val="27"/>
  </w:num>
  <w:num w:numId="38">
    <w:abstractNumId w:val="28"/>
  </w:num>
  <w:num w:numId="39">
    <w:abstractNumId w:val="30"/>
  </w:num>
  <w:num w:numId="40">
    <w:abstractNumId w:val="14"/>
  </w:num>
  <w:num w:numId="41">
    <w:abstractNumId w:val="19"/>
  </w:num>
  <w:num w:numId="42">
    <w:abstractNumId w:val="19"/>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680"/>
    <w:rsid w:val="00000FCD"/>
    <w:rsid w:val="000023B5"/>
    <w:rsid w:val="00003B00"/>
    <w:rsid w:val="00010374"/>
    <w:rsid w:val="00010F92"/>
    <w:rsid w:val="000113F2"/>
    <w:rsid w:val="000128E5"/>
    <w:rsid w:val="00012993"/>
    <w:rsid w:val="00012B16"/>
    <w:rsid w:val="00014E5C"/>
    <w:rsid w:val="00014F1C"/>
    <w:rsid w:val="00016A99"/>
    <w:rsid w:val="00033196"/>
    <w:rsid w:val="0003461D"/>
    <w:rsid w:val="000346D4"/>
    <w:rsid w:val="00034E55"/>
    <w:rsid w:val="00035F80"/>
    <w:rsid w:val="000442C0"/>
    <w:rsid w:val="0004447D"/>
    <w:rsid w:val="00044B39"/>
    <w:rsid w:val="00046586"/>
    <w:rsid w:val="00055728"/>
    <w:rsid w:val="00056FCD"/>
    <w:rsid w:val="00060442"/>
    <w:rsid w:val="0006208C"/>
    <w:rsid w:val="0006520B"/>
    <w:rsid w:val="00066069"/>
    <w:rsid w:val="0006705B"/>
    <w:rsid w:val="000769FA"/>
    <w:rsid w:val="00076DA7"/>
    <w:rsid w:val="00080C89"/>
    <w:rsid w:val="00084EDC"/>
    <w:rsid w:val="000873E4"/>
    <w:rsid w:val="00087D19"/>
    <w:rsid w:val="00091617"/>
    <w:rsid w:val="00091CD9"/>
    <w:rsid w:val="00094BAF"/>
    <w:rsid w:val="00094C90"/>
    <w:rsid w:val="000A082E"/>
    <w:rsid w:val="000A0D30"/>
    <w:rsid w:val="000A1D1B"/>
    <w:rsid w:val="000A7249"/>
    <w:rsid w:val="000B6E5F"/>
    <w:rsid w:val="000C1A35"/>
    <w:rsid w:val="000C3FC7"/>
    <w:rsid w:val="000C7411"/>
    <w:rsid w:val="000C7680"/>
    <w:rsid w:val="000D6B7D"/>
    <w:rsid w:val="000E0A4D"/>
    <w:rsid w:val="000E66A5"/>
    <w:rsid w:val="000F41D9"/>
    <w:rsid w:val="000F6E8F"/>
    <w:rsid w:val="001019CB"/>
    <w:rsid w:val="0010203D"/>
    <w:rsid w:val="00104361"/>
    <w:rsid w:val="00107390"/>
    <w:rsid w:val="00112477"/>
    <w:rsid w:val="001125B9"/>
    <w:rsid w:val="00113D66"/>
    <w:rsid w:val="00114E62"/>
    <w:rsid w:val="0012139C"/>
    <w:rsid w:val="00121700"/>
    <w:rsid w:val="00124CF2"/>
    <w:rsid w:val="0012592A"/>
    <w:rsid w:val="001278C5"/>
    <w:rsid w:val="00127979"/>
    <w:rsid w:val="00127992"/>
    <w:rsid w:val="001304AE"/>
    <w:rsid w:val="00130ED9"/>
    <w:rsid w:val="00131C69"/>
    <w:rsid w:val="00132367"/>
    <w:rsid w:val="00132A1F"/>
    <w:rsid w:val="001350A0"/>
    <w:rsid w:val="001354DD"/>
    <w:rsid w:val="00140629"/>
    <w:rsid w:val="00140A94"/>
    <w:rsid w:val="00143C80"/>
    <w:rsid w:val="00146325"/>
    <w:rsid w:val="0014788E"/>
    <w:rsid w:val="00161CFA"/>
    <w:rsid w:val="00162E24"/>
    <w:rsid w:val="001648DD"/>
    <w:rsid w:val="00175F2A"/>
    <w:rsid w:val="00180258"/>
    <w:rsid w:val="001805DA"/>
    <w:rsid w:val="00182B25"/>
    <w:rsid w:val="00184D83"/>
    <w:rsid w:val="001868D1"/>
    <w:rsid w:val="001913E7"/>
    <w:rsid w:val="00196E84"/>
    <w:rsid w:val="0019746D"/>
    <w:rsid w:val="001977E3"/>
    <w:rsid w:val="001A0E30"/>
    <w:rsid w:val="001A2172"/>
    <w:rsid w:val="001A2841"/>
    <w:rsid w:val="001A3041"/>
    <w:rsid w:val="001B1858"/>
    <w:rsid w:val="001B1C48"/>
    <w:rsid w:val="001B2B29"/>
    <w:rsid w:val="001B3DDA"/>
    <w:rsid w:val="001B57DA"/>
    <w:rsid w:val="001B5C63"/>
    <w:rsid w:val="001B5FA1"/>
    <w:rsid w:val="001B6B23"/>
    <w:rsid w:val="001B779D"/>
    <w:rsid w:val="001C1610"/>
    <w:rsid w:val="001D059B"/>
    <w:rsid w:val="001D0C7F"/>
    <w:rsid w:val="001D5632"/>
    <w:rsid w:val="001D6F1C"/>
    <w:rsid w:val="001F094D"/>
    <w:rsid w:val="001F3578"/>
    <w:rsid w:val="001F5192"/>
    <w:rsid w:val="001F5BC4"/>
    <w:rsid w:val="002016C7"/>
    <w:rsid w:val="002023B3"/>
    <w:rsid w:val="0020432C"/>
    <w:rsid w:val="00207249"/>
    <w:rsid w:val="002103CB"/>
    <w:rsid w:val="00211A83"/>
    <w:rsid w:val="0022135E"/>
    <w:rsid w:val="00222959"/>
    <w:rsid w:val="00225BAD"/>
    <w:rsid w:val="002310B5"/>
    <w:rsid w:val="00234E12"/>
    <w:rsid w:val="00235D6C"/>
    <w:rsid w:val="0023744F"/>
    <w:rsid w:val="0023789D"/>
    <w:rsid w:val="00253E36"/>
    <w:rsid w:val="0025574B"/>
    <w:rsid w:val="00255A44"/>
    <w:rsid w:val="002607AF"/>
    <w:rsid w:val="00264981"/>
    <w:rsid w:val="00266DA3"/>
    <w:rsid w:val="00271CE4"/>
    <w:rsid w:val="00274120"/>
    <w:rsid w:val="002751FE"/>
    <w:rsid w:val="0027797F"/>
    <w:rsid w:val="002932B6"/>
    <w:rsid w:val="002942A1"/>
    <w:rsid w:val="00297912"/>
    <w:rsid w:val="002A10FD"/>
    <w:rsid w:val="002A1F00"/>
    <w:rsid w:val="002A3494"/>
    <w:rsid w:val="002A7234"/>
    <w:rsid w:val="002B0328"/>
    <w:rsid w:val="002B4C5D"/>
    <w:rsid w:val="002B5690"/>
    <w:rsid w:val="002B7C51"/>
    <w:rsid w:val="002C0790"/>
    <w:rsid w:val="002C10D5"/>
    <w:rsid w:val="002C381E"/>
    <w:rsid w:val="002C429F"/>
    <w:rsid w:val="002C51FB"/>
    <w:rsid w:val="002C75E6"/>
    <w:rsid w:val="002D0F8F"/>
    <w:rsid w:val="002D5967"/>
    <w:rsid w:val="002E0FEF"/>
    <w:rsid w:val="002E4729"/>
    <w:rsid w:val="002E4EDD"/>
    <w:rsid w:val="002E6BFA"/>
    <w:rsid w:val="002F0D63"/>
    <w:rsid w:val="002F2B04"/>
    <w:rsid w:val="002F4A50"/>
    <w:rsid w:val="0030786A"/>
    <w:rsid w:val="00315A64"/>
    <w:rsid w:val="003246EC"/>
    <w:rsid w:val="00330B16"/>
    <w:rsid w:val="00334B7F"/>
    <w:rsid w:val="003350B8"/>
    <w:rsid w:val="00335B29"/>
    <w:rsid w:val="0034144D"/>
    <w:rsid w:val="003503FB"/>
    <w:rsid w:val="00350E2C"/>
    <w:rsid w:val="00362030"/>
    <w:rsid w:val="00366320"/>
    <w:rsid w:val="003667E0"/>
    <w:rsid w:val="00370090"/>
    <w:rsid w:val="003738B0"/>
    <w:rsid w:val="0037799A"/>
    <w:rsid w:val="0038357B"/>
    <w:rsid w:val="00384600"/>
    <w:rsid w:val="003A01D7"/>
    <w:rsid w:val="003A0616"/>
    <w:rsid w:val="003A5B75"/>
    <w:rsid w:val="003A782D"/>
    <w:rsid w:val="003B0890"/>
    <w:rsid w:val="003B1071"/>
    <w:rsid w:val="003B4BF7"/>
    <w:rsid w:val="003B4CAA"/>
    <w:rsid w:val="003B7D61"/>
    <w:rsid w:val="003C5E1F"/>
    <w:rsid w:val="003C77B5"/>
    <w:rsid w:val="003D504A"/>
    <w:rsid w:val="003E283E"/>
    <w:rsid w:val="003E5EC2"/>
    <w:rsid w:val="003E6FC1"/>
    <w:rsid w:val="003F2631"/>
    <w:rsid w:val="003F595B"/>
    <w:rsid w:val="003F5B78"/>
    <w:rsid w:val="003F77F0"/>
    <w:rsid w:val="004001F2"/>
    <w:rsid w:val="00406AB6"/>
    <w:rsid w:val="00410FC9"/>
    <w:rsid w:val="0041183E"/>
    <w:rsid w:val="00413121"/>
    <w:rsid w:val="00414EFF"/>
    <w:rsid w:val="00415870"/>
    <w:rsid w:val="00416165"/>
    <w:rsid w:val="00416EEC"/>
    <w:rsid w:val="0042213E"/>
    <w:rsid w:val="00425949"/>
    <w:rsid w:val="004324B3"/>
    <w:rsid w:val="004331E1"/>
    <w:rsid w:val="00433500"/>
    <w:rsid w:val="00433883"/>
    <w:rsid w:val="00437104"/>
    <w:rsid w:val="00442335"/>
    <w:rsid w:val="004446E4"/>
    <w:rsid w:val="00446E1B"/>
    <w:rsid w:val="00452F1C"/>
    <w:rsid w:val="00454C62"/>
    <w:rsid w:val="00454D5D"/>
    <w:rsid w:val="00464110"/>
    <w:rsid w:val="0046567D"/>
    <w:rsid w:val="0046668D"/>
    <w:rsid w:val="00473EA2"/>
    <w:rsid w:val="00473FE1"/>
    <w:rsid w:val="0048414D"/>
    <w:rsid w:val="00484995"/>
    <w:rsid w:val="00487796"/>
    <w:rsid w:val="00493F43"/>
    <w:rsid w:val="0049477E"/>
    <w:rsid w:val="00495199"/>
    <w:rsid w:val="004956C7"/>
    <w:rsid w:val="004965F4"/>
    <w:rsid w:val="00497DA3"/>
    <w:rsid w:val="004A10B9"/>
    <w:rsid w:val="004A34EC"/>
    <w:rsid w:val="004A4B19"/>
    <w:rsid w:val="004A4C9E"/>
    <w:rsid w:val="004A7813"/>
    <w:rsid w:val="004B270E"/>
    <w:rsid w:val="004B75C1"/>
    <w:rsid w:val="004B7B25"/>
    <w:rsid w:val="004C4D79"/>
    <w:rsid w:val="004C58A4"/>
    <w:rsid w:val="004C627E"/>
    <w:rsid w:val="004D0917"/>
    <w:rsid w:val="004D2420"/>
    <w:rsid w:val="004D421B"/>
    <w:rsid w:val="004E090F"/>
    <w:rsid w:val="004E4566"/>
    <w:rsid w:val="004E6EDE"/>
    <w:rsid w:val="004F08DF"/>
    <w:rsid w:val="004F23FF"/>
    <w:rsid w:val="004F3597"/>
    <w:rsid w:val="004F5C06"/>
    <w:rsid w:val="004F6C32"/>
    <w:rsid w:val="00500B72"/>
    <w:rsid w:val="00502F39"/>
    <w:rsid w:val="005041C9"/>
    <w:rsid w:val="00511EA7"/>
    <w:rsid w:val="005130DC"/>
    <w:rsid w:val="00513AF5"/>
    <w:rsid w:val="00521A8C"/>
    <w:rsid w:val="005231EB"/>
    <w:rsid w:val="0052571D"/>
    <w:rsid w:val="00527610"/>
    <w:rsid w:val="00530E3F"/>
    <w:rsid w:val="00533578"/>
    <w:rsid w:val="0053725B"/>
    <w:rsid w:val="00537D8F"/>
    <w:rsid w:val="0054123C"/>
    <w:rsid w:val="00551057"/>
    <w:rsid w:val="005516E1"/>
    <w:rsid w:val="00551965"/>
    <w:rsid w:val="0055224B"/>
    <w:rsid w:val="005534FA"/>
    <w:rsid w:val="00554BAD"/>
    <w:rsid w:val="005557EB"/>
    <w:rsid w:val="005568B4"/>
    <w:rsid w:val="00562764"/>
    <w:rsid w:val="00564D35"/>
    <w:rsid w:val="0056589A"/>
    <w:rsid w:val="00567864"/>
    <w:rsid w:val="00570C4E"/>
    <w:rsid w:val="005736A3"/>
    <w:rsid w:val="00573B26"/>
    <w:rsid w:val="00574F0C"/>
    <w:rsid w:val="005754C5"/>
    <w:rsid w:val="005811CC"/>
    <w:rsid w:val="00586B05"/>
    <w:rsid w:val="00591BA3"/>
    <w:rsid w:val="0059533D"/>
    <w:rsid w:val="00595522"/>
    <w:rsid w:val="005A09E1"/>
    <w:rsid w:val="005A0CD3"/>
    <w:rsid w:val="005A14EE"/>
    <w:rsid w:val="005A33D1"/>
    <w:rsid w:val="005A35DC"/>
    <w:rsid w:val="005A6FA4"/>
    <w:rsid w:val="005B5030"/>
    <w:rsid w:val="005B53F4"/>
    <w:rsid w:val="005C1342"/>
    <w:rsid w:val="005D0AC6"/>
    <w:rsid w:val="005D1F03"/>
    <w:rsid w:val="005D3464"/>
    <w:rsid w:val="005D431F"/>
    <w:rsid w:val="005D54B6"/>
    <w:rsid w:val="005D7D62"/>
    <w:rsid w:val="005E0062"/>
    <w:rsid w:val="005E0A7D"/>
    <w:rsid w:val="005E370B"/>
    <w:rsid w:val="005F11F7"/>
    <w:rsid w:val="005F3916"/>
    <w:rsid w:val="005F46DF"/>
    <w:rsid w:val="005F629A"/>
    <w:rsid w:val="005F7FAF"/>
    <w:rsid w:val="00600CB7"/>
    <w:rsid w:val="00610826"/>
    <w:rsid w:val="006108AB"/>
    <w:rsid w:val="00610A90"/>
    <w:rsid w:val="00611CAF"/>
    <w:rsid w:val="00611FE8"/>
    <w:rsid w:val="00616FFF"/>
    <w:rsid w:val="00624F34"/>
    <w:rsid w:val="00631D3F"/>
    <w:rsid w:val="00632BE0"/>
    <w:rsid w:val="006343FC"/>
    <w:rsid w:val="00636924"/>
    <w:rsid w:val="00644AD8"/>
    <w:rsid w:val="00644DA5"/>
    <w:rsid w:val="00651764"/>
    <w:rsid w:val="00652BAD"/>
    <w:rsid w:val="00652EC1"/>
    <w:rsid w:val="006537ED"/>
    <w:rsid w:val="00655298"/>
    <w:rsid w:val="006603E5"/>
    <w:rsid w:val="00660D0D"/>
    <w:rsid w:val="006615F0"/>
    <w:rsid w:val="00662258"/>
    <w:rsid w:val="00662FB8"/>
    <w:rsid w:val="006634FC"/>
    <w:rsid w:val="00667546"/>
    <w:rsid w:val="0067039E"/>
    <w:rsid w:val="006723E8"/>
    <w:rsid w:val="0067293C"/>
    <w:rsid w:val="0067426A"/>
    <w:rsid w:val="00675E0F"/>
    <w:rsid w:val="00680073"/>
    <w:rsid w:val="00680B49"/>
    <w:rsid w:val="00691076"/>
    <w:rsid w:val="00691FAE"/>
    <w:rsid w:val="00693DB1"/>
    <w:rsid w:val="00694B8A"/>
    <w:rsid w:val="00694D4A"/>
    <w:rsid w:val="006951E2"/>
    <w:rsid w:val="006954ED"/>
    <w:rsid w:val="006A07B4"/>
    <w:rsid w:val="006A0C47"/>
    <w:rsid w:val="006A16DD"/>
    <w:rsid w:val="006A61E4"/>
    <w:rsid w:val="006A6474"/>
    <w:rsid w:val="006A704C"/>
    <w:rsid w:val="006A70BF"/>
    <w:rsid w:val="006B5BD8"/>
    <w:rsid w:val="006C1687"/>
    <w:rsid w:val="006C2B85"/>
    <w:rsid w:val="006C7FED"/>
    <w:rsid w:val="006D1A5E"/>
    <w:rsid w:val="006D4320"/>
    <w:rsid w:val="006D4CEA"/>
    <w:rsid w:val="006D6321"/>
    <w:rsid w:val="006D643D"/>
    <w:rsid w:val="006E3F4C"/>
    <w:rsid w:val="006E5E6E"/>
    <w:rsid w:val="007150CC"/>
    <w:rsid w:val="00716D48"/>
    <w:rsid w:val="007176E4"/>
    <w:rsid w:val="00720EAE"/>
    <w:rsid w:val="007239D7"/>
    <w:rsid w:val="007317BB"/>
    <w:rsid w:val="00733070"/>
    <w:rsid w:val="0073361C"/>
    <w:rsid w:val="00735591"/>
    <w:rsid w:val="00740733"/>
    <w:rsid w:val="007407E0"/>
    <w:rsid w:val="00743656"/>
    <w:rsid w:val="00743801"/>
    <w:rsid w:val="007462AA"/>
    <w:rsid w:val="0074649D"/>
    <w:rsid w:val="00747A29"/>
    <w:rsid w:val="00747B73"/>
    <w:rsid w:val="00751039"/>
    <w:rsid w:val="00751467"/>
    <w:rsid w:val="0075169A"/>
    <w:rsid w:val="00764D5F"/>
    <w:rsid w:val="00774992"/>
    <w:rsid w:val="007857C9"/>
    <w:rsid w:val="00794875"/>
    <w:rsid w:val="0079634C"/>
    <w:rsid w:val="007A4635"/>
    <w:rsid w:val="007A5742"/>
    <w:rsid w:val="007B0640"/>
    <w:rsid w:val="007B06C3"/>
    <w:rsid w:val="007B1663"/>
    <w:rsid w:val="007C0E9D"/>
    <w:rsid w:val="007C2C55"/>
    <w:rsid w:val="007C339D"/>
    <w:rsid w:val="007C67F5"/>
    <w:rsid w:val="007D0B9F"/>
    <w:rsid w:val="007D3830"/>
    <w:rsid w:val="007D4C6E"/>
    <w:rsid w:val="007E10AB"/>
    <w:rsid w:val="007E640C"/>
    <w:rsid w:val="007E71F3"/>
    <w:rsid w:val="007F49A3"/>
    <w:rsid w:val="0080263C"/>
    <w:rsid w:val="00807EBA"/>
    <w:rsid w:val="00812AC1"/>
    <w:rsid w:val="00814560"/>
    <w:rsid w:val="00822022"/>
    <w:rsid w:val="008259CA"/>
    <w:rsid w:val="0083077B"/>
    <w:rsid w:val="00832A73"/>
    <w:rsid w:val="00836070"/>
    <w:rsid w:val="008365A3"/>
    <w:rsid w:val="0084051C"/>
    <w:rsid w:val="008409BA"/>
    <w:rsid w:val="00842B81"/>
    <w:rsid w:val="00843003"/>
    <w:rsid w:val="0084424A"/>
    <w:rsid w:val="00852F51"/>
    <w:rsid w:val="00853554"/>
    <w:rsid w:val="00853962"/>
    <w:rsid w:val="008638A2"/>
    <w:rsid w:val="00864D46"/>
    <w:rsid w:val="00870173"/>
    <w:rsid w:val="00874A3B"/>
    <w:rsid w:val="0087674B"/>
    <w:rsid w:val="00877D0F"/>
    <w:rsid w:val="00880C1D"/>
    <w:rsid w:val="0088117E"/>
    <w:rsid w:val="00881EA9"/>
    <w:rsid w:val="008958DC"/>
    <w:rsid w:val="00896B66"/>
    <w:rsid w:val="00897311"/>
    <w:rsid w:val="008A2A87"/>
    <w:rsid w:val="008B2766"/>
    <w:rsid w:val="008B4A02"/>
    <w:rsid w:val="008B6D73"/>
    <w:rsid w:val="008C008E"/>
    <w:rsid w:val="008C02F6"/>
    <w:rsid w:val="008C70C6"/>
    <w:rsid w:val="008D269D"/>
    <w:rsid w:val="008D5457"/>
    <w:rsid w:val="008E2A88"/>
    <w:rsid w:val="008F0781"/>
    <w:rsid w:val="008F1FCF"/>
    <w:rsid w:val="008F5649"/>
    <w:rsid w:val="0090724D"/>
    <w:rsid w:val="009103B2"/>
    <w:rsid w:val="0091372C"/>
    <w:rsid w:val="00913A10"/>
    <w:rsid w:val="009219BF"/>
    <w:rsid w:val="00924915"/>
    <w:rsid w:val="00925ABA"/>
    <w:rsid w:val="009273B4"/>
    <w:rsid w:val="00935CA6"/>
    <w:rsid w:val="00940A8F"/>
    <w:rsid w:val="00943339"/>
    <w:rsid w:val="00945420"/>
    <w:rsid w:val="0095033B"/>
    <w:rsid w:val="00955A80"/>
    <w:rsid w:val="009637B6"/>
    <w:rsid w:val="0096471B"/>
    <w:rsid w:val="00964DEB"/>
    <w:rsid w:val="00970A3A"/>
    <w:rsid w:val="00970B4E"/>
    <w:rsid w:val="00972BC0"/>
    <w:rsid w:val="00974CD1"/>
    <w:rsid w:val="00975C20"/>
    <w:rsid w:val="00976D49"/>
    <w:rsid w:val="00977AD6"/>
    <w:rsid w:val="0098020B"/>
    <w:rsid w:val="009812DA"/>
    <w:rsid w:val="0098693A"/>
    <w:rsid w:val="00986AC3"/>
    <w:rsid w:val="009879CB"/>
    <w:rsid w:val="0099742F"/>
    <w:rsid w:val="009A2987"/>
    <w:rsid w:val="009A72F4"/>
    <w:rsid w:val="009B42C2"/>
    <w:rsid w:val="009B4DC7"/>
    <w:rsid w:val="009B6415"/>
    <w:rsid w:val="009B64D8"/>
    <w:rsid w:val="009B6FEC"/>
    <w:rsid w:val="009D5891"/>
    <w:rsid w:val="009D6637"/>
    <w:rsid w:val="009D758C"/>
    <w:rsid w:val="009E043F"/>
    <w:rsid w:val="009E1143"/>
    <w:rsid w:val="009E2CEC"/>
    <w:rsid w:val="009E5562"/>
    <w:rsid w:val="009E6228"/>
    <w:rsid w:val="009E66E8"/>
    <w:rsid w:val="009F12EA"/>
    <w:rsid w:val="009F5D35"/>
    <w:rsid w:val="009F78A1"/>
    <w:rsid w:val="00A041CB"/>
    <w:rsid w:val="00A044CC"/>
    <w:rsid w:val="00A23EC6"/>
    <w:rsid w:val="00A260B1"/>
    <w:rsid w:val="00A26AF2"/>
    <w:rsid w:val="00A27C6A"/>
    <w:rsid w:val="00A31FF0"/>
    <w:rsid w:val="00A32EDE"/>
    <w:rsid w:val="00A37582"/>
    <w:rsid w:val="00A400AA"/>
    <w:rsid w:val="00A409F3"/>
    <w:rsid w:val="00A410FF"/>
    <w:rsid w:val="00A428F3"/>
    <w:rsid w:val="00A45E83"/>
    <w:rsid w:val="00A4691A"/>
    <w:rsid w:val="00A4697B"/>
    <w:rsid w:val="00A50663"/>
    <w:rsid w:val="00A535D0"/>
    <w:rsid w:val="00A53763"/>
    <w:rsid w:val="00A5488B"/>
    <w:rsid w:val="00A552F3"/>
    <w:rsid w:val="00A57ED5"/>
    <w:rsid w:val="00A61441"/>
    <w:rsid w:val="00A6227E"/>
    <w:rsid w:val="00A62A24"/>
    <w:rsid w:val="00A62D7C"/>
    <w:rsid w:val="00A64621"/>
    <w:rsid w:val="00A64D7E"/>
    <w:rsid w:val="00A659EF"/>
    <w:rsid w:val="00A72D12"/>
    <w:rsid w:val="00A743FD"/>
    <w:rsid w:val="00A75890"/>
    <w:rsid w:val="00A778AE"/>
    <w:rsid w:val="00A9040B"/>
    <w:rsid w:val="00A9659C"/>
    <w:rsid w:val="00AA0A22"/>
    <w:rsid w:val="00AA11D9"/>
    <w:rsid w:val="00AA34EC"/>
    <w:rsid w:val="00AA5CA4"/>
    <w:rsid w:val="00AA68D5"/>
    <w:rsid w:val="00AC2D31"/>
    <w:rsid w:val="00AC43AB"/>
    <w:rsid w:val="00AC7635"/>
    <w:rsid w:val="00AC7720"/>
    <w:rsid w:val="00AD1FFC"/>
    <w:rsid w:val="00AD3D37"/>
    <w:rsid w:val="00AD3D3C"/>
    <w:rsid w:val="00AD5671"/>
    <w:rsid w:val="00AE2EC8"/>
    <w:rsid w:val="00AE4EAE"/>
    <w:rsid w:val="00AF220C"/>
    <w:rsid w:val="00AF4C05"/>
    <w:rsid w:val="00AF58AC"/>
    <w:rsid w:val="00AF7130"/>
    <w:rsid w:val="00AF77BC"/>
    <w:rsid w:val="00B01E2C"/>
    <w:rsid w:val="00B024BB"/>
    <w:rsid w:val="00B06236"/>
    <w:rsid w:val="00B074CB"/>
    <w:rsid w:val="00B310C1"/>
    <w:rsid w:val="00B3146D"/>
    <w:rsid w:val="00B402AE"/>
    <w:rsid w:val="00B40820"/>
    <w:rsid w:val="00B40B74"/>
    <w:rsid w:val="00B47A50"/>
    <w:rsid w:val="00B50F4B"/>
    <w:rsid w:val="00B51105"/>
    <w:rsid w:val="00B5418C"/>
    <w:rsid w:val="00B544DD"/>
    <w:rsid w:val="00B55C0D"/>
    <w:rsid w:val="00B575E2"/>
    <w:rsid w:val="00B603DA"/>
    <w:rsid w:val="00B616FE"/>
    <w:rsid w:val="00B63779"/>
    <w:rsid w:val="00B65456"/>
    <w:rsid w:val="00B7700F"/>
    <w:rsid w:val="00B77C3C"/>
    <w:rsid w:val="00B85651"/>
    <w:rsid w:val="00B86506"/>
    <w:rsid w:val="00B931F8"/>
    <w:rsid w:val="00B95696"/>
    <w:rsid w:val="00B97F83"/>
    <w:rsid w:val="00BA3727"/>
    <w:rsid w:val="00BA6CB5"/>
    <w:rsid w:val="00BA74B8"/>
    <w:rsid w:val="00BA7D79"/>
    <w:rsid w:val="00BB1635"/>
    <w:rsid w:val="00BB37A8"/>
    <w:rsid w:val="00BB7191"/>
    <w:rsid w:val="00BB7CA5"/>
    <w:rsid w:val="00BC17C8"/>
    <w:rsid w:val="00BC25AF"/>
    <w:rsid w:val="00BC3C8E"/>
    <w:rsid w:val="00BC3F2A"/>
    <w:rsid w:val="00BC5EDD"/>
    <w:rsid w:val="00BC6709"/>
    <w:rsid w:val="00BD0CC2"/>
    <w:rsid w:val="00BD0D05"/>
    <w:rsid w:val="00BD299A"/>
    <w:rsid w:val="00BD7110"/>
    <w:rsid w:val="00BE312C"/>
    <w:rsid w:val="00BF57F9"/>
    <w:rsid w:val="00BF6EA2"/>
    <w:rsid w:val="00BF7B57"/>
    <w:rsid w:val="00C013FE"/>
    <w:rsid w:val="00C03D9C"/>
    <w:rsid w:val="00C06923"/>
    <w:rsid w:val="00C10960"/>
    <w:rsid w:val="00C129BF"/>
    <w:rsid w:val="00C16FFD"/>
    <w:rsid w:val="00C1704D"/>
    <w:rsid w:val="00C20416"/>
    <w:rsid w:val="00C23371"/>
    <w:rsid w:val="00C23986"/>
    <w:rsid w:val="00C253DB"/>
    <w:rsid w:val="00C3014F"/>
    <w:rsid w:val="00C304D3"/>
    <w:rsid w:val="00C312EB"/>
    <w:rsid w:val="00C326F8"/>
    <w:rsid w:val="00C32FBE"/>
    <w:rsid w:val="00C3315D"/>
    <w:rsid w:val="00C34B36"/>
    <w:rsid w:val="00C35099"/>
    <w:rsid w:val="00C3615C"/>
    <w:rsid w:val="00C45D6E"/>
    <w:rsid w:val="00C46079"/>
    <w:rsid w:val="00C46191"/>
    <w:rsid w:val="00C52F9C"/>
    <w:rsid w:val="00C56820"/>
    <w:rsid w:val="00C655DA"/>
    <w:rsid w:val="00C84F8C"/>
    <w:rsid w:val="00C8773B"/>
    <w:rsid w:val="00C87DA9"/>
    <w:rsid w:val="00C90F25"/>
    <w:rsid w:val="00C910A6"/>
    <w:rsid w:val="00C957B7"/>
    <w:rsid w:val="00C96792"/>
    <w:rsid w:val="00CA15CE"/>
    <w:rsid w:val="00CA386D"/>
    <w:rsid w:val="00CA7810"/>
    <w:rsid w:val="00CA7F4D"/>
    <w:rsid w:val="00CB0D84"/>
    <w:rsid w:val="00CB1252"/>
    <w:rsid w:val="00CC4EC8"/>
    <w:rsid w:val="00CC6CE3"/>
    <w:rsid w:val="00CD5569"/>
    <w:rsid w:val="00CD5ADE"/>
    <w:rsid w:val="00CD7A42"/>
    <w:rsid w:val="00CE068E"/>
    <w:rsid w:val="00CE2E39"/>
    <w:rsid w:val="00CE3984"/>
    <w:rsid w:val="00CF40E4"/>
    <w:rsid w:val="00CF6969"/>
    <w:rsid w:val="00CF6E99"/>
    <w:rsid w:val="00D0280B"/>
    <w:rsid w:val="00D03418"/>
    <w:rsid w:val="00D07927"/>
    <w:rsid w:val="00D110BA"/>
    <w:rsid w:val="00D12C63"/>
    <w:rsid w:val="00D14BD5"/>
    <w:rsid w:val="00D21B6B"/>
    <w:rsid w:val="00D21FD8"/>
    <w:rsid w:val="00D24A66"/>
    <w:rsid w:val="00D26B0C"/>
    <w:rsid w:val="00D3188C"/>
    <w:rsid w:val="00D33E1D"/>
    <w:rsid w:val="00D35D31"/>
    <w:rsid w:val="00D40BBE"/>
    <w:rsid w:val="00D42595"/>
    <w:rsid w:val="00D42C8B"/>
    <w:rsid w:val="00D50DF6"/>
    <w:rsid w:val="00D56178"/>
    <w:rsid w:val="00D71E60"/>
    <w:rsid w:val="00D72E45"/>
    <w:rsid w:val="00D738EA"/>
    <w:rsid w:val="00D74199"/>
    <w:rsid w:val="00D763D0"/>
    <w:rsid w:val="00D76B6B"/>
    <w:rsid w:val="00D811E1"/>
    <w:rsid w:val="00D84FC5"/>
    <w:rsid w:val="00D921F0"/>
    <w:rsid w:val="00DA1103"/>
    <w:rsid w:val="00DA534A"/>
    <w:rsid w:val="00DA632C"/>
    <w:rsid w:val="00DA633B"/>
    <w:rsid w:val="00DA76C7"/>
    <w:rsid w:val="00DB0E5D"/>
    <w:rsid w:val="00DB1FFD"/>
    <w:rsid w:val="00DB24EB"/>
    <w:rsid w:val="00DB2A17"/>
    <w:rsid w:val="00DB54A5"/>
    <w:rsid w:val="00DC1B37"/>
    <w:rsid w:val="00DC400A"/>
    <w:rsid w:val="00DC7221"/>
    <w:rsid w:val="00DD0A34"/>
    <w:rsid w:val="00DD7FDA"/>
    <w:rsid w:val="00DE0BBB"/>
    <w:rsid w:val="00DE1405"/>
    <w:rsid w:val="00DE2B29"/>
    <w:rsid w:val="00DE6BB1"/>
    <w:rsid w:val="00DE7E4F"/>
    <w:rsid w:val="00DF081A"/>
    <w:rsid w:val="00DF625C"/>
    <w:rsid w:val="00DF7D8B"/>
    <w:rsid w:val="00E060B9"/>
    <w:rsid w:val="00E06494"/>
    <w:rsid w:val="00E10450"/>
    <w:rsid w:val="00E1180E"/>
    <w:rsid w:val="00E164A1"/>
    <w:rsid w:val="00E17B2C"/>
    <w:rsid w:val="00E21EFF"/>
    <w:rsid w:val="00E22FB6"/>
    <w:rsid w:val="00E328F3"/>
    <w:rsid w:val="00E34075"/>
    <w:rsid w:val="00E358F2"/>
    <w:rsid w:val="00E37FBF"/>
    <w:rsid w:val="00E40366"/>
    <w:rsid w:val="00E41245"/>
    <w:rsid w:val="00E45750"/>
    <w:rsid w:val="00E47D33"/>
    <w:rsid w:val="00E50A9D"/>
    <w:rsid w:val="00E50B46"/>
    <w:rsid w:val="00E5131C"/>
    <w:rsid w:val="00E53ABA"/>
    <w:rsid w:val="00E5745F"/>
    <w:rsid w:val="00E60B17"/>
    <w:rsid w:val="00E62C28"/>
    <w:rsid w:val="00E6677F"/>
    <w:rsid w:val="00E71251"/>
    <w:rsid w:val="00E71A7A"/>
    <w:rsid w:val="00E71AB1"/>
    <w:rsid w:val="00E73CA1"/>
    <w:rsid w:val="00E7490D"/>
    <w:rsid w:val="00E74923"/>
    <w:rsid w:val="00E82FE2"/>
    <w:rsid w:val="00E852D9"/>
    <w:rsid w:val="00E859EE"/>
    <w:rsid w:val="00E913AB"/>
    <w:rsid w:val="00E91C65"/>
    <w:rsid w:val="00E96CCD"/>
    <w:rsid w:val="00EA1DD5"/>
    <w:rsid w:val="00EA3D58"/>
    <w:rsid w:val="00EA7684"/>
    <w:rsid w:val="00EB0894"/>
    <w:rsid w:val="00EB0DA2"/>
    <w:rsid w:val="00EB5690"/>
    <w:rsid w:val="00EB7F45"/>
    <w:rsid w:val="00EC3A96"/>
    <w:rsid w:val="00ED1593"/>
    <w:rsid w:val="00ED323C"/>
    <w:rsid w:val="00ED6999"/>
    <w:rsid w:val="00ED709D"/>
    <w:rsid w:val="00EE2661"/>
    <w:rsid w:val="00EE5C25"/>
    <w:rsid w:val="00EE5E51"/>
    <w:rsid w:val="00EE5FA2"/>
    <w:rsid w:val="00EE660A"/>
    <w:rsid w:val="00EE7655"/>
    <w:rsid w:val="00EF08C6"/>
    <w:rsid w:val="00EF6FF6"/>
    <w:rsid w:val="00F00722"/>
    <w:rsid w:val="00F0164F"/>
    <w:rsid w:val="00F073EB"/>
    <w:rsid w:val="00F10CF4"/>
    <w:rsid w:val="00F10EB9"/>
    <w:rsid w:val="00F129B5"/>
    <w:rsid w:val="00F141D1"/>
    <w:rsid w:val="00F20F11"/>
    <w:rsid w:val="00F221A7"/>
    <w:rsid w:val="00F242AF"/>
    <w:rsid w:val="00F3196C"/>
    <w:rsid w:val="00F36236"/>
    <w:rsid w:val="00F3776C"/>
    <w:rsid w:val="00F4244E"/>
    <w:rsid w:val="00F44596"/>
    <w:rsid w:val="00F45842"/>
    <w:rsid w:val="00F47E26"/>
    <w:rsid w:val="00F553E2"/>
    <w:rsid w:val="00F61693"/>
    <w:rsid w:val="00F634CE"/>
    <w:rsid w:val="00F64643"/>
    <w:rsid w:val="00F64979"/>
    <w:rsid w:val="00F67EE6"/>
    <w:rsid w:val="00F71052"/>
    <w:rsid w:val="00F76CC5"/>
    <w:rsid w:val="00F82AC6"/>
    <w:rsid w:val="00F839CC"/>
    <w:rsid w:val="00F83BD2"/>
    <w:rsid w:val="00F84397"/>
    <w:rsid w:val="00F870C2"/>
    <w:rsid w:val="00F9001F"/>
    <w:rsid w:val="00F92AC2"/>
    <w:rsid w:val="00F93D02"/>
    <w:rsid w:val="00F948B2"/>
    <w:rsid w:val="00F97D85"/>
    <w:rsid w:val="00FA0886"/>
    <w:rsid w:val="00FA0E51"/>
    <w:rsid w:val="00FA13D1"/>
    <w:rsid w:val="00FA1F10"/>
    <w:rsid w:val="00FA47F3"/>
    <w:rsid w:val="00FA6D50"/>
    <w:rsid w:val="00FA7085"/>
    <w:rsid w:val="00FA7131"/>
    <w:rsid w:val="00FB0395"/>
    <w:rsid w:val="00FB348F"/>
    <w:rsid w:val="00FB7BB9"/>
    <w:rsid w:val="00FC2B99"/>
    <w:rsid w:val="00FC58DA"/>
    <w:rsid w:val="00FD2F45"/>
    <w:rsid w:val="00FD3A4F"/>
    <w:rsid w:val="00FE0B14"/>
    <w:rsid w:val="00FE18CA"/>
    <w:rsid w:val="00FE26A3"/>
    <w:rsid w:val="00FF12BD"/>
    <w:rsid w:val="00FF1881"/>
    <w:rsid w:val="00FF1FFA"/>
    <w:rsid w:val="00FF2AB4"/>
    <w:rsid w:val="00FF41B1"/>
    <w:rsid w:val="00FF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3F2"/>
    <w:rPr>
      <w:sz w:val="24"/>
      <w:szCs w:val="24"/>
    </w:rPr>
  </w:style>
  <w:style w:type="paragraph" w:styleId="Heading1">
    <w:name w:val="heading 1"/>
    <w:basedOn w:val="Normal"/>
    <w:next w:val="Normal"/>
    <w:link w:val="Heading1Char"/>
    <w:qFormat/>
    <w:rsid w:val="000113F2"/>
    <w:pPr>
      <w:keepNext/>
      <w:jc w:val="center"/>
      <w:outlineLvl w:val="0"/>
    </w:pPr>
    <w:rPr>
      <w:b/>
      <w:bCs/>
      <w:sz w:val="48"/>
      <w:szCs w:val="48"/>
    </w:rPr>
  </w:style>
  <w:style w:type="paragraph" w:styleId="Heading2">
    <w:name w:val="heading 2"/>
    <w:basedOn w:val="Normal"/>
    <w:next w:val="Normal"/>
    <w:link w:val="Heading2Char"/>
    <w:qFormat/>
    <w:rsid w:val="000113F2"/>
    <w:pPr>
      <w:keepNext/>
      <w:numPr>
        <w:numId w:val="37"/>
      </w:numPr>
      <w:outlineLvl w:val="1"/>
    </w:pPr>
    <w:rPr>
      <w:sz w:val="28"/>
    </w:rPr>
  </w:style>
  <w:style w:type="paragraph" w:styleId="Heading3">
    <w:name w:val="heading 3"/>
    <w:basedOn w:val="Normal"/>
    <w:next w:val="Normal"/>
    <w:link w:val="Heading3Char"/>
    <w:qFormat/>
    <w:rsid w:val="000113F2"/>
    <w:pPr>
      <w:numPr>
        <w:numId w:val="38"/>
      </w:numPr>
      <w:outlineLvl w:val="2"/>
    </w:pPr>
  </w:style>
  <w:style w:type="paragraph" w:styleId="Heading4">
    <w:name w:val="heading 4"/>
    <w:basedOn w:val="Normal"/>
    <w:next w:val="Normal"/>
    <w:link w:val="Heading4Char"/>
    <w:qFormat/>
    <w:rsid w:val="000113F2"/>
    <w:pPr>
      <w:numPr>
        <w:numId w:val="39"/>
      </w:numPr>
      <w:tabs>
        <w:tab w:val="left" w:pos="990"/>
      </w:tabs>
      <w:outlineLvl w:val="3"/>
    </w:pPr>
  </w:style>
  <w:style w:type="paragraph" w:styleId="Heading5">
    <w:name w:val="heading 5"/>
    <w:basedOn w:val="Style1"/>
    <w:next w:val="Normal"/>
    <w:link w:val="Heading5Char"/>
    <w:qFormat/>
    <w:rsid w:val="000113F2"/>
    <w:pPr>
      <w:numPr>
        <w:numId w:val="40"/>
      </w:numPr>
      <w:outlineLvl w:val="4"/>
    </w:pPr>
  </w:style>
  <w:style w:type="paragraph" w:styleId="Heading6">
    <w:name w:val="heading 6"/>
    <w:basedOn w:val="Normal"/>
    <w:next w:val="Normal"/>
    <w:link w:val="Heading6Char"/>
    <w:uiPriority w:val="9"/>
    <w:qFormat/>
    <w:rsid w:val="000113F2"/>
    <w:pPr>
      <w:numPr>
        <w:numId w:val="42"/>
      </w:numPr>
      <w:outlineLvl w:val="5"/>
    </w:pPr>
    <w:rPr>
      <w:snapToGrid w:val="0"/>
    </w:rPr>
  </w:style>
  <w:style w:type="paragraph" w:styleId="Heading7">
    <w:name w:val="heading 7"/>
    <w:basedOn w:val="Heading6"/>
    <w:next w:val="Normal"/>
    <w:link w:val="Heading7Char"/>
    <w:uiPriority w:val="9"/>
    <w:qFormat/>
    <w:rsid w:val="000113F2"/>
    <w:pPr>
      <w:numPr>
        <w:ilvl w:val="1"/>
      </w:numPr>
      <w:outlineLvl w:val="6"/>
    </w:pPr>
  </w:style>
  <w:style w:type="paragraph" w:styleId="Heading8">
    <w:name w:val="heading 8"/>
    <w:basedOn w:val="Normal"/>
    <w:next w:val="Normal"/>
    <w:link w:val="Heading8Char"/>
    <w:uiPriority w:val="9"/>
    <w:qFormat/>
    <w:rsid w:val="000113F2"/>
    <w:pPr>
      <w:keepNext/>
      <w:jc w:val="center"/>
      <w:outlineLvl w:val="7"/>
    </w:pPr>
    <w:rPr>
      <w:sz w:val="32"/>
    </w:rPr>
  </w:style>
  <w:style w:type="paragraph" w:styleId="Heading9">
    <w:name w:val="heading 9"/>
    <w:basedOn w:val="Normal"/>
    <w:next w:val="Normal"/>
    <w:link w:val="Heading9Char"/>
    <w:uiPriority w:val="9"/>
    <w:qFormat/>
    <w:rsid w:val="000113F2"/>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0113F2"/>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uiPriority w:val="99"/>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0113F2"/>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0113F2"/>
    <w:rPr>
      <w:rFonts w:ascii="Calibri" w:hAnsi="Calibri"/>
      <w:sz w:val="22"/>
      <w:szCs w:val="22"/>
    </w:rPr>
  </w:style>
  <w:style w:type="character" w:customStyle="1" w:styleId="NoSpacingChar">
    <w:name w:val="No Spacing Char"/>
    <w:basedOn w:val="DefaultParagraphFont"/>
    <w:link w:val="NoSpacing"/>
    <w:uiPriority w:val="1"/>
    <w:rsid w:val="000113F2"/>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qFormat/>
    <w:rsid w:val="000113F2"/>
    <w:pPr>
      <w:spacing w:after="60"/>
      <w:jc w:val="center"/>
      <w:outlineLvl w:val="1"/>
    </w:pPr>
    <w:rPr>
      <w:rFonts w:ascii="Cambria" w:hAnsi="Cambria"/>
    </w:rPr>
  </w:style>
  <w:style w:type="character" w:customStyle="1" w:styleId="SubtitleChar">
    <w:name w:val="Subtitle Char"/>
    <w:basedOn w:val="DefaultParagraphFont"/>
    <w:link w:val="Subtitle"/>
    <w:rsid w:val="000113F2"/>
    <w:rPr>
      <w:rFonts w:ascii="Cambria" w:hAnsi="Cambria"/>
      <w:sz w:val="24"/>
      <w:szCs w:val="24"/>
    </w:rPr>
  </w:style>
  <w:style w:type="character" w:customStyle="1" w:styleId="Heading1Char">
    <w:name w:val="Heading 1 Char"/>
    <w:basedOn w:val="DefaultParagraphFont"/>
    <w:link w:val="Heading1"/>
    <w:rsid w:val="000113F2"/>
    <w:rPr>
      <w:b/>
      <w:bCs/>
      <w:sz w:val="48"/>
      <w:szCs w:val="48"/>
    </w:rPr>
  </w:style>
  <w:style w:type="character" w:customStyle="1" w:styleId="Heading2Char">
    <w:name w:val="Heading 2 Char"/>
    <w:basedOn w:val="DefaultParagraphFont"/>
    <w:link w:val="Heading2"/>
    <w:rsid w:val="000113F2"/>
    <w:rPr>
      <w:sz w:val="28"/>
      <w:szCs w:val="24"/>
    </w:rPr>
  </w:style>
  <w:style w:type="character" w:customStyle="1" w:styleId="Heading3Char">
    <w:name w:val="Heading 3 Char"/>
    <w:basedOn w:val="DefaultParagraphFont"/>
    <w:link w:val="Heading3"/>
    <w:rsid w:val="000113F2"/>
    <w:rPr>
      <w:sz w:val="24"/>
      <w:szCs w:val="24"/>
    </w:rPr>
  </w:style>
  <w:style w:type="character" w:customStyle="1" w:styleId="Heading4Char">
    <w:name w:val="Heading 4 Char"/>
    <w:basedOn w:val="DefaultParagraphFont"/>
    <w:link w:val="Heading4"/>
    <w:rsid w:val="000113F2"/>
    <w:rPr>
      <w:sz w:val="24"/>
      <w:szCs w:val="24"/>
    </w:rPr>
  </w:style>
  <w:style w:type="character" w:customStyle="1" w:styleId="Heading5Char">
    <w:name w:val="Heading 5 Char"/>
    <w:basedOn w:val="DefaultParagraphFont"/>
    <w:link w:val="Heading5"/>
    <w:rsid w:val="000113F2"/>
    <w:rPr>
      <w:sz w:val="24"/>
      <w:szCs w:val="24"/>
    </w:rPr>
  </w:style>
  <w:style w:type="character" w:customStyle="1" w:styleId="Heading6Char">
    <w:name w:val="Heading 6 Char"/>
    <w:basedOn w:val="DefaultParagraphFont"/>
    <w:link w:val="Heading6"/>
    <w:uiPriority w:val="9"/>
    <w:rsid w:val="000113F2"/>
    <w:rPr>
      <w:snapToGrid w:val="0"/>
      <w:sz w:val="24"/>
      <w:szCs w:val="24"/>
    </w:rPr>
  </w:style>
  <w:style w:type="character" w:customStyle="1" w:styleId="Heading7Char">
    <w:name w:val="Heading 7 Char"/>
    <w:basedOn w:val="DefaultParagraphFont"/>
    <w:link w:val="Heading7"/>
    <w:uiPriority w:val="9"/>
    <w:rsid w:val="000113F2"/>
    <w:rPr>
      <w:snapToGrid w:val="0"/>
      <w:sz w:val="24"/>
      <w:szCs w:val="24"/>
    </w:rPr>
  </w:style>
  <w:style w:type="character" w:customStyle="1" w:styleId="Heading8Char">
    <w:name w:val="Heading 8 Char"/>
    <w:basedOn w:val="DefaultParagraphFont"/>
    <w:link w:val="Heading8"/>
    <w:uiPriority w:val="9"/>
    <w:rsid w:val="000113F2"/>
    <w:rPr>
      <w:sz w:val="32"/>
      <w:szCs w:val="24"/>
    </w:rPr>
  </w:style>
  <w:style w:type="character" w:customStyle="1" w:styleId="Heading9Char">
    <w:name w:val="Heading 9 Char"/>
    <w:basedOn w:val="DefaultParagraphFont"/>
    <w:link w:val="Heading9"/>
    <w:uiPriority w:val="9"/>
    <w:rsid w:val="000113F2"/>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0113F2"/>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0113F2"/>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0113F2"/>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0113F2"/>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semiHidden/>
    <w:unhideWhenUsed/>
    <w:rsid w:val="00807EBA"/>
    <w:pPr>
      <w:spacing w:before="100" w:beforeAutospacing="1" w:after="100" w:afterAutospacing="1"/>
    </w:pPr>
  </w:style>
  <w:style w:type="character" w:styleId="Emphasis">
    <w:name w:val="Emphasis"/>
    <w:basedOn w:val="DefaultParagraphFont"/>
    <w:uiPriority w:val="20"/>
    <w:qFormat/>
    <w:rsid w:val="000113F2"/>
    <w:rPr>
      <w:i/>
      <w:iCs/>
    </w:rPr>
  </w:style>
  <w:style w:type="character" w:customStyle="1" w:styleId="ListParagraphChar">
    <w:name w:val="List Paragraph Char"/>
    <w:basedOn w:val="DefaultParagraphFont"/>
    <w:link w:val="ListParagraph"/>
    <w:uiPriority w:val="34"/>
    <w:locked/>
    <w:rsid w:val="000113F2"/>
    <w:rPr>
      <w:sz w:val="24"/>
      <w:szCs w:val="24"/>
    </w:rPr>
  </w:style>
  <w:style w:type="character" w:styleId="BookTitle">
    <w:name w:val="Book Title"/>
    <w:basedOn w:val="DefaultParagraphFont"/>
    <w:uiPriority w:val="33"/>
    <w:qFormat/>
    <w:rsid w:val="000113F2"/>
    <w:rPr>
      <w:b/>
      <w:bCs/>
      <w:smallCaps/>
      <w:spacing w:val="5"/>
    </w:rPr>
  </w:style>
  <w:style w:type="paragraph" w:styleId="TOCHeading">
    <w:name w:val="TOC Heading"/>
    <w:basedOn w:val="Heading1"/>
    <w:next w:val="Normal"/>
    <w:uiPriority w:val="39"/>
    <w:semiHidden/>
    <w:unhideWhenUsed/>
    <w:qFormat/>
    <w:rsid w:val="000113F2"/>
    <w:pPr>
      <w:keepLines/>
      <w:spacing w:before="480" w:line="276" w:lineRule="auto"/>
      <w:outlineLvl w:val="9"/>
    </w:pPr>
    <w:rPr>
      <w:rFonts w:ascii="Cambria" w:hAnsi="Cambria"/>
      <w:color w:val="365F91"/>
      <w:sz w:val="28"/>
      <w:szCs w:val="28"/>
    </w:rPr>
  </w:style>
  <w:style w:type="paragraph" w:customStyle="1" w:styleId="test">
    <w:name w:val="test"/>
    <w:basedOn w:val="ListParagraph"/>
    <w:link w:val="testChar"/>
    <w:qFormat/>
    <w:rsid w:val="000113F2"/>
    <w:pPr>
      <w:numPr>
        <w:ilvl w:val="1"/>
        <w:numId w:val="43"/>
      </w:numPr>
      <w:snapToGrid w:val="0"/>
    </w:pPr>
    <w:rPr>
      <w:color w:val="000000" w:themeColor="text1"/>
    </w:rPr>
  </w:style>
  <w:style w:type="character" w:customStyle="1" w:styleId="testChar">
    <w:name w:val="test Char"/>
    <w:basedOn w:val="ListParagraphChar"/>
    <w:link w:val="test"/>
    <w:locked/>
    <w:rsid w:val="000113F2"/>
    <w:rPr>
      <w:color w:val="000000" w:themeColor="tex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3F2"/>
    <w:rPr>
      <w:sz w:val="24"/>
      <w:szCs w:val="24"/>
    </w:rPr>
  </w:style>
  <w:style w:type="paragraph" w:styleId="Heading1">
    <w:name w:val="heading 1"/>
    <w:basedOn w:val="Normal"/>
    <w:next w:val="Normal"/>
    <w:link w:val="Heading1Char"/>
    <w:qFormat/>
    <w:rsid w:val="000113F2"/>
    <w:pPr>
      <w:keepNext/>
      <w:jc w:val="center"/>
      <w:outlineLvl w:val="0"/>
    </w:pPr>
    <w:rPr>
      <w:b/>
      <w:bCs/>
      <w:sz w:val="48"/>
      <w:szCs w:val="48"/>
    </w:rPr>
  </w:style>
  <w:style w:type="paragraph" w:styleId="Heading2">
    <w:name w:val="heading 2"/>
    <w:basedOn w:val="Normal"/>
    <w:next w:val="Normal"/>
    <w:link w:val="Heading2Char"/>
    <w:qFormat/>
    <w:rsid w:val="000113F2"/>
    <w:pPr>
      <w:keepNext/>
      <w:numPr>
        <w:numId w:val="37"/>
      </w:numPr>
      <w:outlineLvl w:val="1"/>
    </w:pPr>
    <w:rPr>
      <w:sz w:val="28"/>
    </w:rPr>
  </w:style>
  <w:style w:type="paragraph" w:styleId="Heading3">
    <w:name w:val="heading 3"/>
    <w:basedOn w:val="Normal"/>
    <w:next w:val="Normal"/>
    <w:link w:val="Heading3Char"/>
    <w:qFormat/>
    <w:rsid w:val="000113F2"/>
    <w:pPr>
      <w:numPr>
        <w:numId w:val="38"/>
      </w:numPr>
      <w:outlineLvl w:val="2"/>
    </w:pPr>
  </w:style>
  <w:style w:type="paragraph" w:styleId="Heading4">
    <w:name w:val="heading 4"/>
    <w:basedOn w:val="Normal"/>
    <w:next w:val="Normal"/>
    <w:link w:val="Heading4Char"/>
    <w:qFormat/>
    <w:rsid w:val="000113F2"/>
    <w:pPr>
      <w:numPr>
        <w:numId w:val="39"/>
      </w:numPr>
      <w:tabs>
        <w:tab w:val="left" w:pos="990"/>
      </w:tabs>
      <w:outlineLvl w:val="3"/>
    </w:pPr>
  </w:style>
  <w:style w:type="paragraph" w:styleId="Heading5">
    <w:name w:val="heading 5"/>
    <w:basedOn w:val="Style1"/>
    <w:next w:val="Normal"/>
    <w:link w:val="Heading5Char"/>
    <w:qFormat/>
    <w:rsid w:val="000113F2"/>
    <w:pPr>
      <w:numPr>
        <w:numId w:val="40"/>
      </w:numPr>
      <w:outlineLvl w:val="4"/>
    </w:pPr>
  </w:style>
  <w:style w:type="paragraph" w:styleId="Heading6">
    <w:name w:val="heading 6"/>
    <w:basedOn w:val="Normal"/>
    <w:next w:val="Normal"/>
    <w:link w:val="Heading6Char"/>
    <w:uiPriority w:val="9"/>
    <w:qFormat/>
    <w:rsid w:val="000113F2"/>
    <w:pPr>
      <w:numPr>
        <w:numId w:val="42"/>
      </w:numPr>
      <w:outlineLvl w:val="5"/>
    </w:pPr>
    <w:rPr>
      <w:snapToGrid w:val="0"/>
    </w:rPr>
  </w:style>
  <w:style w:type="paragraph" w:styleId="Heading7">
    <w:name w:val="heading 7"/>
    <w:basedOn w:val="Heading6"/>
    <w:next w:val="Normal"/>
    <w:link w:val="Heading7Char"/>
    <w:uiPriority w:val="9"/>
    <w:qFormat/>
    <w:rsid w:val="000113F2"/>
    <w:pPr>
      <w:numPr>
        <w:ilvl w:val="1"/>
      </w:numPr>
      <w:outlineLvl w:val="6"/>
    </w:pPr>
  </w:style>
  <w:style w:type="paragraph" w:styleId="Heading8">
    <w:name w:val="heading 8"/>
    <w:basedOn w:val="Normal"/>
    <w:next w:val="Normal"/>
    <w:link w:val="Heading8Char"/>
    <w:uiPriority w:val="9"/>
    <w:qFormat/>
    <w:rsid w:val="000113F2"/>
    <w:pPr>
      <w:keepNext/>
      <w:jc w:val="center"/>
      <w:outlineLvl w:val="7"/>
    </w:pPr>
    <w:rPr>
      <w:sz w:val="32"/>
    </w:rPr>
  </w:style>
  <w:style w:type="paragraph" w:styleId="Heading9">
    <w:name w:val="heading 9"/>
    <w:basedOn w:val="Normal"/>
    <w:next w:val="Normal"/>
    <w:link w:val="Heading9Char"/>
    <w:uiPriority w:val="9"/>
    <w:qFormat/>
    <w:rsid w:val="000113F2"/>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0113F2"/>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uiPriority w:val="99"/>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0113F2"/>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0113F2"/>
    <w:rPr>
      <w:rFonts w:ascii="Calibri" w:hAnsi="Calibri"/>
      <w:sz w:val="22"/>
      <w:szCs w:val="22"/>
    </w:rPr>
  </w:style>
  <w:style w:type="character" w:customStyle="1" w:styleId="NoSpacingChar">
    <w:name w:val="No Spacing Char"/>
    <w:basedOn w:val="DefaultParagraphFont"/>
    <w:link w:val="NoSpacing"/>
    <w:uiPriority w:val="1"/>
    <w:rsid w:val="000113F2"/>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qFormat/>
    <w:rsid w:val="000113F2"/>
    <w:pPr>
      <w:spacing w:after="60"/>
      <w:jc w:val="center"/>
      <w:outlineLvl w:val="1"/>
    </w:pPr>
    <w:rPr>
      <w:rFonts w:ascii="Cambria" w:hAnsi="Cambria"/>
    </w:rPr>
  </w:style>
  <w:style w:type="character" w:customStyle="1" w:styleId="SubtitleChar">
    <w:name w:val="Subtitle Char"/>
    <w:basedOn w:val="DefaultParagraphFont"/>
    <w:link w:val="Subtitle"/>
    <w:rsid w:val="000113F2"/>
    <w:rPr>
      <w:rFonts w:ascii="Cambria" w:hAnsi="Cambria"/>
      <w:sz w:val="24"/>
      <w:szCs w:val="24"/>
    </w:rPr>
  </w:style>
  <w:style w:type="character" w:customStyle="1" w:styleId="Heading1Char">
    <w:name w:val="Heading 1 Char"/>
    <w:basedOn w:val="DefaultParagraphFont"/>
    <w:link w:val="Heading1"/>
    <w:rsid w:val="000113F2"/>
    <w:rPr>
      <w:b/>
      <w:bCs/>
      <w:sz w:val="48"/>
      <w:szCs w:val="48"/>
    </w:rPr>
  </w:style>
  <w:style w:type="character" w:customStyle="1" w:styleId="Heading2Char">
    <w:name w:val="Heading 2 Char"/>
    <w:basedOn w:val="DefaultParagraphFont"/>
    <w:link w:val="Heading2"/>
    <w:rsid w:val="000113F2"/>
    <w:rPr>
      <w:sz w:val="28"/>
      <w:szCs w:val="24"/>
    </w:rPr>
  </w:style>
  <w:style w:type="character" w:customStyle="1" w:styleId="Heading3Char">
    <w:name w:val="Heading 3 Char"/>
    <w:basedOn w:val="DefaultParagraphFont"/>
    <w:link w:val="Heading3"/>
    <w:rsid w:val="000113F2"/>
    <w:rPr>
      <w:sz w:val="24"/>
      <w:szCs w:val="24"/>
    </w:rPr>
  </w:style>
  <w:style w:type="character" w:customStyle="1" w:styleId="Heading4Char">
    <w:name w:val="Heading 4 Char"/>
    <w:basedOn w:val="DefaultParagraphFont"/>
    <w:link w:val="Heading4"/>
    <w:rsid w:val="000113F2"/>
    <w:rPr>
      <w:sz w:val="24"/>
      <w:szCs w:val="24"/>
    </w:rPr>
  </w:style>
  <w:style w:type="character" w:customStyle="1" w:styleId="Heading5Char">
    <w:name w:val="Heading 5 Char"/>
    <w:basedOn w:val="DefaultParagraphFont"/>
    <w:link w:val="Heading5"/>
    <w:rsid w:val="000113F2"/>
    <w:rPr>
      <w:sz w:val="24"/>
      <w:szCs w:val="24"/>
    </w:rPr>
  </w:style>
  <w:style w:type="character" w:customStyle="1" w:styleId="Heading6Char">
    <w:name w:val="Heading 6 Char"/>
    <w:basedOn w:val="DefaultParagraphFont"/>
    <w:link w:val="Heading6"/>
    <w:uiPriority w:val="9"/>
    <w:rsid w:val="000113F2"/>
    <w:rPr>
      <w:snapToGrid w:val="0"/>
      <w:sz w:val="24"/>
      <w:szCs w:val="24"/>
    </w:rPr>
  </w:style>
  <w:style w:type="character" w:customStyle="1" w:styleId="Heading7Char">
    <w:name w:val="Heading 7 Char"/>
    <w:basedOn w:val="DefaultParagraphFont"/>
    <w:link w:val="Heading7"/>
    <w:uiPriority w:val="9"/>
    <w:rsid w:val="000113F2"/>
    <w:rPr>
      <w:snapToGrid w:val="0"/>
      <w:sz w:val="24"/>
      <w:szCs w:val="24"/>
    </w:rPr>
  </w:style>
  <w:style w:type="character" w:customStyle="1" w:styleId="Heading8Char">
    <w:name w:val="Heading 8 Char"/>
    <w:basedOn w:val="DefaultParagraphFont"/>
    <w:link w:val="Heading8"/>
    <w:uiPriority w:val="9"/>
    <w:rsid w:val="000113F2"/>
    <w:rPr>
      <w:sz w:val="32"/>
      <w:szCs w:val="24"/>
    </w:rPr>
  </w:style>
  <w:style w:type="character" w:customStyle="1" w:styleId="Heading9Char">
    <w:name w:val="Heading 9 Char"/>
    <w:basedOn w:val="DefaultParagraphFont"/>
    <w:link w:val="Heading9"/>
    <w:uiPriority w:val="9"/>
    <w:rsid w:val="000113F2"/>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0113F2"/>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0113F2"/>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0113F2"/>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0113F2"/>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semiHidden/>
    <w:unhideWhenUsed/>
    <w:rsid w:val="00807EBA"/>
    <w:pPr>
      <w:spacing w:before="100" w:beforeAutospacing="1" w:after="100" w:afterAutospacing="1"/>
    </w:pPr>
  </w:style>
  <w:style w:type="character" w:styleId="Emphasis">
    <w:name w:val="Emphasis"/>
    <w:basedOn w:val="DefaultParagraphFont"/>
    <w:uiPriority w:val="20"/>
    <w:qFormat/>
    <w:rsid w:val="000113F2"/>
    <w:rPr>
      <w:i/>
      <w:iCs/>
    </w:rPr>
  </w:style>
  <w:style w:type="character" w:customStyle="1" w:styleId="ListParagraphChar">
    <w:name w:val="List Paragraph Char"/>
    <w:basedOn w:val="DefaultParagraphFont"/>
    <w:link w:val="ListParagraph"/>
    <w:uiPriority w:val="34"/>
    <w:locked/>
    <w:rsid w:val="000113F2"/>
    <w:rPr>
      <w:sz w:val="24"/>
      <w:szCs w:val="24"/>
    </w:rPr>
  </w:style>
  <w:style w:type="character" w:styleId="BookTitle">
    <w:name w:val="Book Title"/>
    <w:basedOn w:val="DefaultParagraphFont"/>
    <w:uiPriority w:val="33"/>
    <w:qFormat/>
    <w:rsid w:val="000113F2"/>
    <w:rPr>
      <w:b/>
      <w:bCs/>
      <w:smallCaps/>
      <w:spacing w:val="5"/>
    </w:rPr>
  </w:style>
  <w:style w:type="paragraph" w:styleId="TOCHeading">
    <w:name w:val="TOC Heading"/>
    <w:basedOn w:val="Heading1"/>
    <w:next w:val="Normal"/>
    <w:uiPriority w:val="39"/>
    <w:semiHidden/>
    <w:unhideWhenUsed/>
    <w:qFormat/>
    <w:rsid w:val="000113F2"/>
    <w:pPr>
      <w:keepLines/>
      <w:spacing w:before="480" w:line="276" w:lineRule="auto"/>
      <w:outlineLvl w:val="9"/>
    </w:pPr>
    <w:rPr>
      <w:rFonts w:ascii="Cambria" w:hAnsi="Cambria"/>
      <w:color w:val="365F91"/>
      <w:sz w:val="28"/>
      <w:szCs w:val="28"/>
    </w:rPr>
  </w:style>
  <w:style w:type="paragraph" w:customStyle="1" w:styleId="test">
    <w:name w:val="test"/>
    <w:basedOn w:val="ListParagraph"/>
    <w:link w:val="testChar"/>
    <w:qFormat/>
    <w:rsid w:val="000113F2"/>
    <w:pPr>
      <w:numPr>
        <w:ilvl w:val="1"/>
        <w:numId w:val="43"/>
      </w:numPr>
      <w:snapToGrid w:val="0"/>
    </w:pPr>
    <w:rPr>
      <w:color w:val="000000" w:themeColor="text1"/>
    </w:rPr>
  </w:style>
  <w:style w:type="character" w:customStyle="1" w:styleId="testChar">
    <w:name w:val="test Char"/>
    <w:basedOn w:val="ListParagraphChar"/>
    <w:link w:val="test"/>
    <w:locked/>
    <w:rsid w:val="000113F2"/>
    <w:rPr>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workbook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37FEB-3A03-4EF2-8123-857F67BA9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workbook_template</Template>
  <TotalTime>8</TotalTime>
  <Pages>1</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G. Reynolds, Jr.</cp:lastModifiedBy>
  <cp:revision>6</cp:revision>
  <cp:lastPrinted>2013-02-07T13:46:00Z</cp:lastPrinted>
  <dcterms:created xsi:type="dcterms:W3CDTF">2013-02-07T13:37:00Z</dcterms:created>
  <dcterms:modified xsi:type="dcterms:W3CDTF">2013-02-07T13:47:00Z</dcterms:modified>
</cp:coreProperties>
</file>