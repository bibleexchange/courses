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B39" w:rsidRDefault="0029304E" w:rsidP="00CD5ADE">
      <w:pPr>
        <w:jc w:val="right"/>
      </w:pPr>
      <w:r>
        <w:t>SECOND</w:t>
      </w:r>
      <w:r w:rsidR="00CD5ADE">
        <w:t xml:space="preserve"> YEAR</w:t>
      </w:r>
    </w:p>
    <w:p w:rsidR="00044B39" w:rsidRDefault="00044B39" w:rsidP="00CD5ADE">
      <w:pPr>
        <w:jc w:val="both"/>
      </w:pPr>
    </w:p>
    <w:p w:rsidR="00044B39" w:rsidRDefault="00044B39"/>
    <w:p w:rsidR="00044B39" w:rsidRDefault="00044B39"/>
    <w:p w:rsidR="00044B39" w:rsidRDefault="00044B39"/>
    <w:p w:rsidR="00044B39" w:rsidRDefault="00044B39"/>
    <w:p w:rsidR="00044B39" w:rsidRDefault="00044B39"/>
    <w:p w:rsidR="00044B39" w:rsidRDefault="00044B39"/>
    <w:tbl>
      <w:tblPr>
        <w:tblpPr w:leftFromText="187" w:rightFromText="187" w:vertAnchor="page" w:horzAnchor="page" w:tblpX="3973" w:tblpY="7801"/>
        <w:tblW w:w="4339" w:type="pct"/>
        <w:tblLook w:val="04A0"/>
      </w:tblPr>
      <w:tblGrid>
        <w:gridCol w:w="7998"/>
      </w:tblGrid>
      <w:tr w:rsidR="00044B39" w:rsidTr="00044B39">
        <w:trPr>
          <w:trHeight w:val="909"/>
        </w:trPr>
        <w:tc>
          <w:tcPr>
            <w:tcW w:w="0" w:type="auto"/>
          </w:tcPr>
          <w:p w:rsidR="00044B39" w:rsidRDefault="009405C2" w:rsidP="00BE1617">
            <w:pPr>
              <w:pStyle w:val="NoSpacing"/>
              <w:ind w:left="720"/>
              <w:rPr>
                <w:b/>
                <w:bCs/>
                <w:caps/>
                <w:sz w:val="72"/>
                <w:szCs w:val="72"/>
              </w:rPr>
            </w:pPr>
            <w:r>
              <w:rPr>
                <w:b/>
                <w:bCs/>
                <w:caps/>
                <w:sz w:val="72"/>
                <w:szCs w:val="72"/>
              </w:rPr>
              <w:t>gospel of john</w:t>
            </w:r>
          </w:p>
        </w:tc>
      </w:tr>
      <w:tr w:rsidR="00044B39" w:rsidTr="00044B39">
        <w:trPr>
          <w:trHeight w:val="533"/>
        </w:trPr>
        <w:tc>
          <w:tcPr>
            <w:tcW w:w="0" w:type="auto"/>
          </w:tcPr>
          <w:p w:rsidR="00044B39" w:rsidRDefault="00044B39" w:rsidP="00BE1617">
            <w:pPr>
              <w:pStyle w:val="NoSpacing"/>
              <w:ind w:left="720"/>
              <w:rPr>
                <w:color w:val="7F7F7F" w:themeColor="background1" w:themeShade="7F"/>
              </w:rPr>
            </w:pPr>
          </w:p>
        </w:tc>
      </w:tr>
    </w:tbl>
    <w:p w:rsidR="00D26B0C" w:rsidRPr="00012B16" w:rsidRDefault="00BE1617" w:rsidP="00ED1593">
      <w:pPr>
        <w:jc w:val="right"/>
        <w:rPr>
          <w:sz w:val="48"/>
          <w:szCs w:val="48"/>
          <w:u w:val="single"/>
        </w:rPr>
      </w:pPr>
      <w:r>
        <w:rPr>
          <w:noProof/>
          <w:sz w:val="48"/>
          <w:szCs w:val="48"/>
          <w:u w:val="single"/>
        </w:rPr>
        <w:drawing>
          <wp:anchor distT="0" distB="0" distL="114300" distR="114300" simplePos="0" relativeHeight="251620352" behindDoc="1" locked="0" layoutInCell="1" allowOverlap="1">
            <wp:simplePos x="0" y="0"/>
            <wp:positionH relativeFrom="column">
              <wp:posOffset>-170234</wp:posOffset>
            </wp:positionH>
            <wp:positionV relativeFrom="paragraph">
              <wp:posOffset>1418941</wp:posOffset>
            </wp:positionV>
            <wp:extent cx="4124528" cy="361869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8" cstate="print"/>
                    <a:srcRect/>
                    <a:stretch>
                      <a:fillRect/>
                    </a:stretch>
                  </pic:blipFill>
                  <pic:spPr bwMode="auto">
                    <a:xfrm>
                      <a:off x="0" y="0"/>
                      <a:ext cx="4124528" cy="3618690"/>
                    </a:xfrm>
                    <a:prstGeom prst="rect">
                      <a:avLst/>
                    </a:prstGeom>
                    <a:noFill/>
                  </pic:spPr>
                </pic:pic>
              </a:graphicData>
            </a:graphic>
          </wp:anchor>
        </w:drawing>
      </w:r>
      <w:r w:rsidR="00B860C2">
        <w:rPr>
          <w:noProof/>
          <w:sz w:val="48"/>
          <w:szCs w:val="48"/>
          <w:u w:val="single"/>
        </w:rPr>
        <w:pict>
          <v:rect id="_x0000_s1588" style="position:absolute;left:0;text-align:left;margin-left:249.45pt;margin-top:487.05pt;width:229.3pt;height:75.3pt;z-index:251621376;mso-position-horizontal-relative:text;mso-position-vertical-relative:text" strokecolor="white">
            <v:textbox style="mso-next-textbox:#_x0000_s1588">
              <w:txbxContent>
                <w:p w:rsidR="00DB661A" w:rsidRPr="00454C62" w:rsidRDefault="00DB661A" w:rsidP="00ED1593">
                  <w:pPr>
                    <w:pStyle w:val="NoSpacing"/>
                    <w:rPr>
                      <w:b/>
                      <w:sz w:val="28"/>
                      <w:szCs w:val="28"/>
                    </w:rPr>
                  </w:pPr>
                  <w:r w:rsidRPr="00454C62">
                    <w:rPr>
                      <w:b/>
                      <w:sz w:val="28"/>
                      <w:szCs w:val="28"/>
                    </w:rPr>
                    <w:t>DELIVERANCE BIBLE INSTITUTE</w:t>
                  </w:r>
                </w:p>
                <w:p w:rsidR="00DB661A" w:rsidRDefault="00DB661A" w:rsidP="00ED1593">
                  <w:pPr>
                    <w:pStyle w:val="NoSpacing"/>
                    <w:rPr>
                      <w:i/>
                      <w:sz w:val="24"/>
                      <w:szCs w:val="24"/>
                    </w:rPr>
                  </w:pPr>
                  <w:r>
                    <w:rPr>
                      <w:i/>
                      <w:sz w:val="24"/>
                      <w:szCs w:val="24"/>
                    </w:rPr>
                    <w:t>Portland, Maine, USA</w:t>
                  </w:r>
                </w:p>
              </w:txbxContent>
            </v:textbox>
          </v:rect>
        </w:pict>
      </w:r>
      <w:r w:rsidR="00250443">
        <w:rPr>
          <w:sz w:val="48"/>
          <w:szCs w:val="48"/>
          <w:u w:val="single"/>
        </w:rPr>
        <w:t>TEXTBOOK</w:t>
      </w:r>
      <w:r w:rsidR="00FB348F" w:rsidRPr="00012B16">
        <w:rPr>
          <w:sz w:val="48"/>
          <w:szCs w:val="48"/>
          <w:u w:val="single"/>
        </w:rPr>
        <w:br w:type="page"/>
      </w:r>
    </w:p>
    <w:tbl>
      <w:tblPr>
        <w:tblW w:w="5000" w:type="pct"/>
        <w:jc w:val="center"/>
        <w:tblLook w:val="04A0"/>
      </w:tblPr>
      <w:tblGrid>
        <w:gridCol w:w="9216"/>
      </w:tblGrid>
      <w:tr w:rsidR="004331E1" w:rsidTr="0037799A">
        <w:trPr>
          <w:trHeight w:val="1440"/>
          <w:jc w:val="center"/>
        </w:trPr>
        <w:tc>
          <w:tcPr>
            <w:tcW w:w="5000" w:type="pct"/>
            <w:tcBorders>
              <w:bottom w:val="single" w:sz="4" w:space="0" w:color="4F81BD"/>
            </w:tcBorders>
            <w:vAlign w:val="center"/>
          </w:tcPr>
          <w:p w:rsidR="005C46AE" w:rsidRDefault="005C46AE" w:rsidP="005C46AE">
            <w:pPr>
              <w:pStyle w:val="NoSpacing"/>
              <w:rPr>
                <w:rFonts w:ascii="Cambria" w:hAnsi="Cambria"/>
                <w:sz w:val="28"/>
                <w:szCs w:val="28"/>
              </w:rPr>
            </w:pPr>
          </w:p>
          <w:p w:rsidR="005C46AE" w:rsidRDefault="005C46AE" w:rsidP="00BE1617">
            <w:pPr>
              <w:pStyle w:val="NoSpacing"/>
              <w:ind w:left="720"/>
              <w:jc w:val="center"/>
              <w:rPr>
                <w:rFonts w:ascii="Cambria" w:hAnsi="Cambria"/>
                <w:sz w:val="28"/>
                <w:szCs w:val="28"/>
              </w:rPr>
            </w:pPr>
          </w:p>
          <w:p w:rsidR="005C46AE" w:rsidRDefault="005C46AE" w:rsidP="001B3DDA">
            <w:pPr>
              <w:pStyle w:val="NoSpacing"/>
              <w:jc w:val="center"/>
              <w:rPr>
                <w:rFonts w:ascii="Cambria" w:hAnsi="Cambria"/>
                <w:sz w:val="28"/>
                <w:szCs w:val="28"/>
              </w:rPr>
            </w:pPr>
          </w:p>
          <w:p w:rsidR="005C46AE" w:rsidRPr="005C46AE" w:rsidRDefault="005C46AE" w:rsidP="001B3DDA">
            <w:pPr>
              <w:pStyle w:val="NoSpacing"/>
              <w:jc w:val="center"/>
              <w:rPr>
                <w:rFonts w:ascii="Cambria" w:hAnsi="Cambria"/>
                <w:sz w:val="28"/>
                <w:szCs w:val="28"/>
              </w:rPr>
            </w:pPr>
          </w:p>
          <w:p w:rsidR="004331E1" w:rsidRDefault="009405C2" w:rsidP="001B3DDA">
            <w:pPr>
              <w:pStyle w:val="NoSpacing"/>
              <w:jc w:val="center"/>
              <w:rPr>
                <w:rFonts w:ascii="Cambria" w:hAnsi="Cambria"/>
                <w:sz w:val="80"/>
                <w:szCs w:val="80"/>
              </w:rPr>
            </w:pPr>
            <w:r>
              <w:rPr>
                <w:rFonts w:ascii="Cambria" w:hAnsi="Cambria"/>
                <w:sz w:val="80"/>
                <w:szCs w:val="80"/>
              </w:rPr>
              <w:t>Gospel of John</w:t>
            </w:r>
          </w:p>
        </w:tc>
      </w:tr>
      <w:tr w:rsidR="004331E1" w:rsidTr="0037799A">
        <w:trPr>
          <w:trHeight w:val="360"/>
          <w:jc w:val="center"/>
        </w:trPr>
        <w:tc>
          <w:tcPr>
            <w:tcW w:w="5000" w:type="pct"/>
            <w:vAlign w:val="center"/>
          </w:tcPr>
          <w:p w:rsidR="00F64979" w:rsidRPr="00403B2A" w:rsidRDefault="00F64979" w:rsidP="007B4270">
            <w:pPr>
              <w:pStyle w:val="NoSpacing"/>
              <w:rPr>
                <w:b/>
                <w:bCs/>
              </w:rPr>
            </w:pPr>
          </w:p>
        </w:tc>
      </w:tr>
    </w:tbl>
    <w:p w:rsidR="00A4517C" w:rsidRDefault="00B860C2" w:rsidP="00A4517C">
      <w:pPr>
        <w:pStyle w:val="TOC1"/>
        <w:spacing w:after="240"/>
        <w:rPr>
          <w:rFonts w:asciiTheme="minorHAnsi" w:eastAsiaTheme="minorEastAsia" w:hAnsiTheme="minorHAnsi" w:cstheme="minorBidi"/>
          <w:sz w:val="22"/>
          <w:szCs w:val="22"/>
        </w:rPr>
      </w:pPr>
      <w:r w:rsidRPr="00B860C2">
        <w:fldChar w:fldCharType="begin"/>
      </w:r>
      <w:r w:rsidR="002C429F">
        <w:instrText xml:space="preserve"> TOC \o "1-2" \h \z \u </w:instrText>
      </w:r>
      <w:r w:rsidRPr="00B860C2">
        <w:fldChar w:fldCharType="separate"/>
      </w:r>
      <w:hyperlink w:anchor="_Toc276830178" w:history="1">
        <w:r w:rsidR="00A4517C" w:rsidRPr="00FB6727">
          <w:rPr>
            <w:rStyle w:val="Hyperlink"/>
          </w:rPr>
          <w:t>Introduction</w:t>
        </w:r>
        <w:r w:rsidR="00A4517C">
          <w:rPr>
            <w:webHidden/>
          </w:rPr>
          <w:tab/>
        </w:r>
        <w:r>
          <w:rPr>
            <w:webHidden/>
          </w:rPr>
          <w:fldChar w:fldCharType="begin"/>
        </w:r>
        <w:r w:rsidR="00A4517C">
          <w:rPr>
            <w:webHidden/>
          </w:rPr>
          <w:instrText xml:space="preserve"> PAGEREF _Toc276830178 \h </w:instrText>
        </w:r>
        <w:r>
          <w:rPr>
            <w:webHidden/>
          </w:rPr>
        </w:r>
        <w:r>
          <w:rPr>
            <w:webHidden/>
          </w:rPr>
          <w:fldChar w:fldCharType="separate"/>
        </w:r>
        <w:r w:rsidR="008269B3">
          <w:rPr>
            <w:webHidden/>
          </w:rPr>
          <w:t>2</w:t>
        </w:r>
        <w:r>
          <w:rPr>
            <w:webHidden/>
          </w:rPr>
          <w:fldChar w:fldCharType="end"/>
        </w:r>
      </w:hyperlink>
    </w:p>
    <w:p w:rsidR="00A4517C" w:rsidRDefault="00B860C2" w:rsidP="00A4517C">
      <w:pPr>
        <w:pStyle w:val="TOC1"/>
        <w:spacing w:after="240"/>
        <w:rPr>
          <w:rFonts w:asciiTheme="minorHAnsi" w:eastAsiaTheme="minorEastAsia" w:hAnsiTheme="minorHAnsi" w:cstheme="minorBidi"/>
          <w:sz w:val="22"/>
          <w:szCs w:val="22"/>
        </w:rPr>
      </w:pPr>
      <w:hyperlink w:anchor="_Toc276830184" w:history="1">
        <w:r w:rsidR="00A4517C" w:rsidRPr="00FB6727">
          <w:rPr>
            <w:rStyle w:val="Hyperlink"/>
          </w:rPr>
          <w:t>Chapter 1: He is the Son of God</w:t>
        </w:r>
        <w:r w:rsidR="00A4517C">
          <w:rPr>
            <w:webHidden/>
          </w:rPr>
          <w:tab/>
        </w:r>
        <w:r>
          <w:rPr>
            <w:webHidden/>
          </w:rPr>
          <w:fldChar w:fldCharType="begin"/>
        </w:r>
        <w:r w:rsidR="00A4517C">
          <w:rPr>
            <w:webHidden/>
          </w:rPr>
          <w:instrText xml:space="preserve"> PAGEREF _Toc276830184 \h </w:instrText>
        </w:r>
        <w:r>
          <w:rPr>
            <w:webHidden/>
          </w:rPr>
        </w:r>
        <w:r>
          <w:rPr>
            <w:webHidden/>
          </w:rPr>
          <w:fldChar w:fldCharType="separate"/>
        </w:r>
        <w:r w:rsidR="008269B3">
          <w:rPr>
            <w:webHidden/>
          </w:rPr>
          <w:t>9</w:t>
        </w:r>
        <w:r>
          <w:rPr>
            <w:webHidden/>
          </w:rPr>
          <w:fldChar w:fldCharType="end"/>
        </w:r>
      </w:hyperlink>
    </w:p>
    <w:p w:rsidR="00A4517C" w:rsidRDefault="00B860C2" w:rsidP="00A4517C">
      <w:pPr>
        <w:pStyle w:val="TOC1"/>
        <w:spacing w:after="240"/>
        <w:rPr>
          <w:rFonts w:asciiTheme="minorHAnsi" w:eastAsiaTheme="minorEastAsia" w:hAnsiTheme="minorHAnsi" w:cstheme="minorBidi"/>
          <w:sz w:val="22"/>
          <w:szCs w:val="22"/>
        </w:rPr>
      </w:pPr>
      <w:hyperlink w:anchor="_Toc276830185" w:history="1">
        <w:r w:rsidR="00A4517C" w:rsidRPr="00FB6727">
          <w:rPr>
            <w:rStyle w:val="Hyperlink"/>
          </w:rPr>
          <w:t>Chapter 2: He is the Son of Man</w:t>
        </w:r>
        <w:r w:rsidR="00A4517C">
          <w:rPr>
            <w:webHidden/>
          </w:rPr>
          <w:tab/>
        </w:r>
        <w:r>
          <w:rPr>
            <w:webHidden/>
          </w:rPr>
          <w:fldChar w:fldCharType="begin"/>
        </w:r>
        <w:r w:rsidR="00A4517C">
          <w:rPr>
            <w:webHidden/>
          </w:rPr>
          <w:instrText xml:space="preserve"> PAGEREF _Toc276830185 \h </w:instrText>
        </w:r>
        <w:r>
          <w:rPr>
            <w:webHidden/>
          </w:rPr>
        </w:r>
        <w:r>
          <w:rPr>
            <w:webHidden/>
          </w:rPr>
          <w:fldChar w:fldCharType="separate"/>
        </w:r>
        <w:r w:rsidR="008269B3">
          <w:rPr>
            <w:webHidden/>
          </w:rPr>
          <w:t>14</w:t>
        </w:r>
        <w:r>
          <w:rPr>
            <w:webHidden/>
          </w:rPr>
          <w:fldChar w:fldCharType="end"/>
        </w:r>
      </w:hyperlink>
    </w:p>
    <w:p w:rsidR="00A4517C" w:rsidRDefault="00B860C2" w:rsidP="00A4517C">
      <w:pPr>
        <w:pStyle w:val="TOC1"/>
        <w:spacing w:after="240"/>
        <w:rPr>
          <w:rFonts w:asciiTheme="minorHAnsi" w:eastAsiaTheme="minorEastAsia" w:hAnsiTheme="minorHAnsi" w:cstheme="minorBidi"/>
          <w:sz w:val="22"/>
          <w:szCs w:val="22"/>
        </w:rPr>
      </w:pPr>
      <w:hyperlink w:anchor="_Toc276830186" w:history="1">
        <w:r w:rsidR="00A4517C" w:rsidRPr="00FB6727">
          <w:rPr>
            <w:rStyle w:val="Hyperlink"/>
          </w:rPr>
          <w:t>Chapter 3: He is the Divine Teacher</w:t>
        </w:r>
        <w:r w:rsidR="00A4517C">
          <w:rPr>
            <w:webHidden/>
          </w:rPr>
          <w:tab/>
        </w:r>
        <w:r>
          <w:rPr>
            <w:webHidden/>
          </w:rPr>
          <w:fldChar w:fldCharType="begin"/>
        </w:r>
        <w:r w:rsidR="00A4517C">
          <w:rPr>
            <w:webHidden/>
          </w:rPr>
          <w:instrText xml:space="preserve"> PAGEREF _Toc276830186 \h </w:instrText>
        </w:r>
        <w:r>
          <w:rPr>
            <w:webHidden/>
          </w:rPr>
        </w:r>
        <w:r>
          <w:rPr>
            <w:webHidden/>
          </w:rPr>
          <w:fldChar w:fldCharType="separate"/>
        </w:r>
        <w:r w:rsidR="008269B3">
          <w:rPr>
            <w:webHidden/>
          </w:rPr>
          <w:t>18</w:t>
        </w:r>
        <w:r>
          <w:rPr>
            <w:webHidden/>
          </w:rPr>
          <w:fldChar w:fldCharType="end"/>
        </w:r>
      </w:hyperlink>
    </w:p>
    <w:p w:rsidR="00A4517C" w:rsidRDefault="00B860C2" w:rsidP="00A4517C">
      <w:pPr>
        <w:pStyle w:val="TOC1"/>
        <w:spacing w:after="240"/>
        <w:rPr>
          <w:rFonts w:asciiTheme="minorHAnsi" w:eastAsiaTheme="minorEastAsia" w:hAnsiTheme="minorHAnsi" w:cstheme="minorBidi"/>
          <w:sz w:val="22"/>
          <w:szCs w:val="22"/>
        </w:rPr>
      </w:pPr>
      <w:hyperlink w:anchor="_Toc276830188" w:history="1">
        <w:r w:rsidR="00A4517C" w:rsidRPr="00FB6727">
          <w:rPr>
            <w:rStyle w:val="Hyperlink"/>
          </w:rPr>
          <w:t>Chapter 4: He is the Soul Winner</w:t>
        </w:r>
        <w:r w:rsidR="00A4517C">
          <w:rPr>
            <w:webHidden/>
          </w:rPr>
          <w:tab/>
        </w:r>
        <w:r>
          <w:rPr>
            <w:webHidden/>
          </w:rPr>
          <w:fldChar w:fldCharType="begin"/>
        </w:r>
        <w:r w:rsidR="00A4517C">
          <w:rPr>
            <w:webHidden/>
          </w:rPr>
          <w:instrText xml:space="preserve"> PAGEREF _Toc276830188 \h </w:instrText>
        </w:r>
        <w:r>
          <w:rPr>
            <w:webHidden/>
          </w:rPr>
        </w:r>
        <w:r>
          <w:rPr>
            <w:webHidden/>
          </w:rPr>
          <w:fldChar w:fldCharType="separate"/>
        </w:r>
        <w:r w:rsidR="008269B3">
          <w:rPr>
            <w:webHidden/>
          </w:rPr>
          <w:t>22</w:t>
        </w:r>
        <w:r>
          <w:rPr>
            <w:webHidden/>
          </w:rPr>
          <w:fldChar w:fldCharType="end"/>
        </w:r>
      </w:hyperlink>
    </w:p>
    <w:p w:rsidR="00A4517C" w:rsidRDefault="00B860C2" w:rsidP="00A4517C">
      <w:pPr>
        <w:pStyle w:val="TOC1"/>
        <w:spacing w:after="240"/>
        <w:rPr>
          <w:rFonts w:asciiTheme="minorHAnsi" w:eastAsiaTheme="minorEastAsia" w:hAnsiTheme="minorHAnsi" w:cstheme="minorBidi"/>
          <w:sz w:val="22"/>
          <w:szCs w:val="22"/>
        </w:rPr>
      </w:pPr>
      <w:hyperlink w:anchor="_Toc276830189" w:history="1">
        <w:r w:rsidR="00A4517C" w:rsidRPr="00FB6727">
          <w:rPr>
            <w:rStyle w:val="Hyperlink"/>
          </w:rPr>
          <w:t>Chapter 5: He is the Great Physician</w:t>
        </w:r>
        <w:r w:rsidR="00A4517C">
          <w:rPr>
            <w:webHidden/>
          </w:rPr>
          <w:tab/>
        </w:r>
        <w:r>
          <w:rPr>
            <w:webHidden/>
          </w:rPr>
          <w:fldChar w:fldCharType="begin"/>
        </w:r>
        <w:r w:rsidR="00A4517C">
          <w:rPr>
            <w:webHidden/>
          </w:rPr>
          <w:instrText xml:space="preserve"> PAGEREF _Toc276830189 \h </w:instrText>
        </w:r>
        <w:r>
          <w:rPr>
            <w:webHidden/>
          </w:rPr>
        </w:r>
        <w:r>
          <w:rPr>
            <w:webHidden/>
          </w:rPr>
          <w:fldChar w:fldCharType="separate"/>
        </w:r>
        <w:r w:rsidR="008269B3">
          <w:rPr>
            <w:webHidden/>
          </w:rPr>
          <w:t>28</w:t>
        </w:r>
        <w:r>
          <w:rPr>
            <w:webHidden/>
          </w:rPr>
          <w:fldChar w:fldCharType="end"/>
        </w:r>
      </w:hyperlink>
    </w:p>
    <w:p w:rsidR="00A4517C" w:rsidRDefault="00B860C2" w:rsidP="00A4517C">
      <w:pPr>
        <w:pStyle w:val="TOC1"/>
        <w:spacing w:after="240"/>
        <w:rPr>
          <w:rFonts w:asciiTheme="minorHAnsi" w:eastAsiaTheme="minorEastAsia" w:hAnsiTheme="minorHAnsi" w:cstheme="minorBidi"/>
          <w:sz w:val="22"/>
          <w:szCs w:val="22"/>
        </w:rPr>
      </w:pPr>
      <w:hyperlink w:anchor="_Toc276830190" w:history="1">
        <w:r w:rsidR="00A4517C" w:rsidRPr="00FB6727">
          <w:rPr>
            <w:rStyle w:val="Hyperlink"/>
          </w:rPr>
          <w:t>Chapter 6: He is the Bread of Life</w:t>
        </w:r>
        <w:r w:rsidR="00A4517C">
          <w:rPr>
            <w:webHidden/>
          </w:rPr>
          <w:tab/>
        </w:r>
        <w:r>
          <w:rPr>
            <w:webHidden/>
          </w:rPr>
          <w:fldChar w:fldCharType="begin"/>
        </w:r>
        <w:r w:rsidR="00A4517C">
          <w:rPr>
            <w:webHidden/>
          </w:rPr>
          <w:instrText xml:space="preserve"> PAGEREF _Toc276830190 \h </w:instrText>
        </w:r>
        <w:r>
          <w:rPr>
            <w:webHidden/>
          </w:rPr>
        </w:r>
        <w:r>
          <w:rPr>
            <w:webHidden/>
          </w:rPr>
          <w:fldChar w:fldCharType="separate"/>
        </w:r>
        <w:r w:rsidR="008269B3">
          <w:rPr>
            <w:webHidden/>
          </w:rPr>
          <w:t>37</w:t>
        </w:r>
        <w:r>
          <w:rPr>
            <w:webHidden/>
          </w:rPr>
          <w:fldChar w:fldCharType="end"/>
        </w:r>
      </w:hyperlink>
    </w:p>
    <w:p w:rsidR="00A4517C" w:rsidRDefault="00B860C2" w:rsidP="00A4517C">
      <w:pPr>
        <w:pStyle w:val="TOC1"/>
        <w:spacing w:after="240"/>
        <w:rPr>
          <w:rFonts w:asciiTheme="minorHAnsi" w:eastAsiaTheme="minorEastAsia" w:hAnsiTheme="minorHAnsi" w:cstheme="minorBidi"/>
          <w:sz w:val="22"/>
          <w:szCs w:val="22"/>
        </w:rPr>
      </w:pPr>
      <w:hyperlink w:anchor="_Toc276830191" w:history="1">
        <w:r w:rsidR="00A4517C" w:rsidRPr="00FB6727">
          <w:rPr>
            <w:rStyle w:val="Hyperlink"/>
          </w:rPr>
          <w:t>Chapter 7: He is the Water of Life</w:t>
        </w:r>
        <w:r w:rsidR="00A4517C">
          <w:rPr>
            <w:webHidden/>
          </w:rPr>
          <w:tab/>
        </w:r>
        <w:r>
          <w:rPr>
            <w:webHidden/>
          </w:rPr>
          <w:fldChar w:fldCharType="begin"/>
        </w:r>
        <w:r w:rsidR="00A4517C">
          <w:rPr>
            <w:webHidden/>
          </w:rPr>
          <w:instrText xml:space="preserve"> PAGEREF _Toc276830191 \h </w:instrText>
        </w:r>
        <w:r>
          <w:rPr>
            <w:webHidden/>
          </w:rPr>
        </w:r>
        <w:r>
          <w:rPr>
            <w:webHidden/>
          </w:rPr>
          <w:fldChar w:fldCharType="separate"/>
        </w:r>
        <w:r w:rsidR="008269B3">
          <w:rPr>
            <w:webHidden/>
          </w:rPr>
          <w:t>40</w:t>
        </w:r>
        <w:r>
          <w:rPr>
            <w:webHidden/>
          </w:rPr>
          <w:fldChar w:fldCharType="end"/>
        </w:r>
      </w:hyperlink>
    </w:p>
    <w:p w:rsidR="00A4517C" w:rsidRDefault="00B860C2" w:rsidP="00A4517C">
      <w:pPr>
        <w:pStyle w:val="TOC1"/>
        <w:spacing w:after="240"/>
        <w:rPr>
          <w:rFonts w:asciiTheme="minorHAnsi" w:eastAsiaTheme="minorEastAsia" w:hAnsiTheme="minorHAnsi" w:cstheme="minorBidi"/>
          <w:sz w:val="22"/>
          <w:szCs w:val="22"/>
        </w:rPr>
      </w:pPr>
      <w:hyperlink w:anchor="_Toc276830192" w:history="1">
        <w:r w:rsidR="00A4517C" w:rsidRPr="00FB6727">
          <w:rPr>
            <w:rStyle w:val="Hyperlink"/>
          </w:rPr>
          <w:t>Chapter 20: He is the Victory Over Death</w:t>
        </w:r>
        <w:r w:rsidR="00A4517C">
          <w:rPr>
            <w:webHidden/>
          </w:rPr>
          <w:tab/>
        </w:r>
        <w:r>
          <w:rPr>
            <w:webHidden/>
          </w:rPr>
          <w:fldChar w:fldCharType="begin"/>
        </w:r>
        <w:r w:rsidR="00A4517C">
          <w:rPr>
            <w:webHidden/>
          </w:rPr>
          <w:instrText xml:space="preserve"> PAGEREF _Toc276830192 \h </w:instrText>
        </w:r>
        <w:r>
          <w:rPr>
            <w:webHidden/>
          </w:rPr>
        </w:r>
        <w:r>
          <w:rPr>
            <w:webHidden/>
          </w:rPr>
          <w:fldChar w:fldCharType="separate"/>
        </w:r>
        <w:r w:rsidR="008269B3">
          <w:rPr>
            <w:webHidden/>
          </w:rPr>
          <w:t>42</w:t>
        </w:r>
        <w:r>
          <w:rPr>
            <w:webHidden/>
          </w:rPr>
          <w:fldChar w:fldCharType="end"/>
        </w:r>
      </w:hyperlink>
    </w:p>
    <w:p w:rsidR="00A4517C" w:rsidRDefault="00B860C2" w:rsidP="00A4517C">
      <w:pPr>
        <w:pStyle w:val="TOC1"/>
        <w:spacing w:after="240"/>
        <w:rPr>
          <w:rFonts w:asciiTheme="minorHAnsi" w:eastAsiaTheme="minorEastAsia" w:hAnsiTheme="minorHAnsi" w:cstheme="minorBidi"/>
          <w:sz w:val="22"/>
          <w:szCs w:val="22"/>
        </w:rPr>
      </w:pPr>
      <w:hyperlink w:anchor="_Toc276830193" w:history="1">
        <w:r w:rsidR="00A4517C" w:rsidRPr="00FB6727">
          <w:rPr>
            <w:rStyle w:val="Hyperlink"/>
          </w:rPr>
          <w:t>Chapter 21: He is the Restorer of the Penitent</w:t>
        </w:r>
        <w:r w:rsidR="00A4517C">
          <w:rPr>
            <w:webHidden/>
          </w:rPr>
          <w:tab/>
        </w:r>
        <w:r>
          <w:rPr>
            <w:webHidden/>
          </w:rPr>
          <w:fldChar w:fldCharType="begin"/>
        </w:r>
        <w:r w:rsidR="00A4517C">
          <w:rPr>
            <w:webHidden/>
          </w:rPr>
          <w:instrText xml:space="preserve"> PAGEREF _Toc276830193 \h </w:instrText>
        </w:r>
        <w:r>
          <w:rPr>
            <w:webHidden/>
          </w:rPr>
        </w:r>
        <w:r>
          <w:rPr>
            <w:webHidden/>
          </w:rPr>
          <w:fldChar w:fldCharType="separate"/>
        </w:r>
        <w:r w:rsidR="008269B3">
          <w:rPr>
            <w:webHidden/>
          </w:rPr>
          <w:t>46</w:t>
        </w:r>
        <w:r>
          <w:rPr>
            <w:webHidden/>
          </w:rPr>
          <w:fldChar w:fldCharType="end"/>
        </w:r>
      </w:hyperlink>
    </w:p>
    <w:p w:rsidR="001A7607" w:rsidRPr="004D6472" w:rsidRDefault="00B860C2" w:rsidP="004D6472">
      <w:pPr>
        <w:pStyle w:val="Heading1"/>
        <w:jc w:val="left"/>
      </w:pPr>
      <w:r>
        <w:fldChar w:fldCharType="end"/>
      </w:r>
    </w:p>
    <w:p w:rsidR="004D6472" w:rsidRDefault="004D6472">
      <w:pPr>
        <w:rPr>
          <w:b/>
          <w:bCs/>
          <w:sz w:val="48"/>
          <w:szCs w:val="48"/>
        </w:rPr>
      </w:pPr>
      <w:r>
        <w:br w:type="page"/>
      </w:r>
    </w:p>
    <w:p w:rsidR="0058728A" w:rsidRPr="003C140C" w:rsidRDefault="003C140C" w:rsidP="003C140C">
      <w:pPr>
        <w:pStyle w:val="Heading1"/>
      </w:pPr>
      <w:bookmarkStart w:id="0" w:name="_Toc276830178"/>
      <w:r w:rsidRPr="003C140C">
        <w:t>Introduction</w:t>
      </w:r>
      <w:bookmarkEnd w:id="0"/>
    </w:p>
    <w:p w:rsidR="004B6F18" w:rsidRDefault="004B6F18" w:rsidP="000F6A3E">
      <w:pPr>
        <w:rPr>
          <w:sz w:val="32"/>
        </w:rPr>
      </w:pPr>
    </w:p>
    <w:p w:rsidR="008536D7" w:rsidRDefault="008536D7" w:rsidP="000853B1">
      <w:pPr>
        <w:pStyle w:val="Heading2"/>
      </w:pPr>
      <w:bookmarkStart w:id="1" w:name="_Toc276830179"/>
      <w:r w:rsidRPr="00884BE3">
        <w:t>The Writer</w:t>
      </w:r>
      <w:bookmarkEnd w:id="1"/>
    </w:p>
    <w:p w:rsidR="00884BE3" w:rsidRDefault="00884BE3" w:rsidP="00884BE3"/>
    <w:p w:rsidR="008536D7" w:rsidRDefault="00884BE3" w:rsidP="00884BE3">
      <w:pPr>
        <w:ind w:firstLine="720"/>
      </w:pPr>
      <w:proofErr w:type="gramStart"/>
      <w:r w:rsidRPr="0011656A">
        <w:t>John the Beloved, “The Other Disciple</w:t>
      </w:r>
      <w:r>
        <w:t>.</w:t>
      </w:r>
      <w:r w:rsidRPr="0011656A">
        <w:t>”</w:t>
      </w:r>
      <w:proofErr w:type="gramEnd"/>
      <w:r>
        <w:t xml:space="preserve"> </w:t>
      </w:r>
      <w:r w:rsidR="008536D7">
        <w:t>The apostle John does not name himself, but states that he is the writer of this Gospel, (21:24</w:t>
      </w:r>
      <w:proofErr w:type="gramStart"/>
      <w:r w:rsidR="008536D7">
        <w:t>,25</w:t>
      </w:r>
      <w:proofErr w:type="gramEnd"/>
      <w:r w:rsidR="008536D7">
        <w:t xml:space="preserve">.)  He and James </w:t>
      </w:r>
      <w:proofErr w:type="gramStart"/>
      <w:r w:rsidR="008536D7">
        <w:t>were</w:t>
      </w:r>
      <w:proofErr w:type="gramEnd"/>
      <w:r w:rsidR="008536D7">
        <w:t xml:space="preserve"> the sons of Zebedee and Salome, the latter probably the sister of our Lord’s mother and was born in Bethsaida of Galilee.  His intimate relations with James are indicated by the expression, “the beloved disciple,” and it has been said he was able to give men “the heart of Christ.”</w:t>
      </w:r>
    </w:p>
    <w:p w:rsidR="008536D7" w:rsidRDefault="008536D7" w:rsidP="008536D7">
      <w:pPr>
        <w:widowControl w:val="0"/>
        <w:ind w:firstLine="720"/>
      </w:pPr>
      <w:r>
        <w:t xml:space="preserve">Clement of Alexandria says, “Last of all, John, observing that in the other Gospels those things were related that concerned the body of Christ, and being persuaded by his friends and also moved by the Spirit of God, wrote a spiritual Gospel.”  Gregory </w:t>
      </w:r>
      <w:proofErr w:type="spellStart"/>
      <w:r>
        <w:t>Nazianzen</w:t>
      </w:r>
      <w:proofErr w:type="spellEnd"/>
      <w:r>
        <w:t xml:space="preserve"> says, “Matthew wrote the wonderful works of Christ for the Jew, Mark for the Roman, Luke for the Greeks, John, a herald, who reaches the very heavens for all.</w:t>
      </w:r>
    </w:p>
    <w:p w:rsidR="008536D7" w:rsidRDefault="008536D7" w:rsidP="008536D7">
      <w:pPr>
        <w:widowControl w:val="0"/>
        <w:ind w:firstLine="720"/>
      </w:pPr>
      <w:proofErr w:type="spellStart"/>
      <w:r>
        <w:t>Irenaeus</w:t>
      </w:r>
      <w:proofErr w:type="spellEnd"/>
      <w:r>
        <w:t xml:space="preserve">, the pupil of Polycarp, who was the friend and pupil of St. John, accepted this Gospel and says that John “for sixty years after the Ascension preached orally, till the end of Domitian’s reign; and after the death of Domitian having returned to Ephesus, he was induced to write his Gospel concerning the divinity of Christ, co-eternal with the Father; in which he refutes those heretics, </w:t>
      </w:r>
      <w:proofErr w:type="spellStart"/>
      <w:r>
        <w:t>Cerinthus</w:t>
      </w:r>
      <w:proofErr w:type="spellEnd"/>
      <w:r>
        <w:t xml:space="preserve"> and the </w:t>
      </w:r>
      <w:proofErr w:type="spellStart"/>
      <w:r>
        <w:t>Nicolatians</w:t>
      </w:r>
      <w:proofErr w:type="spellEnd"/>
      <w:r>
        <w:t xml:space="preserve">.”  It is quite certain that Justin Martyr used this Gospel, and that it was combined with the others in the </w:t>
      </w:r>
      <w:proofErr w:type="spellStart"/>
      <w:r>
        <w:t>Diatessaron</w:t>
      </w:r>
      <w:proofErr w:type="spellEnd"/>
      <w:r>
        <w:t xml:space="preserve"> of </w:t>
      </w:r>
      <w:proofErr w:type="spellStart"/>
      <w:r>
        <w:t>Tatian</w:t>
      </w:r>
      <w:proofErr w:type="spellEnd"/>
      <w:r>
        <w:t xml:space="preserve"> about 170 A.D.</w:t>
      </w:r>
    </w:p>
    <w:p w:rsidR="008536D7" w:rsidRDefault="008536D7" w:rsidP="008536D7">
      <w:pPr>
        <w:widowControl w:val="0"/>
        <w:ind w:firstLine="720"/>
      </w:pPr>
      <w:r>
        <w:t xml:space="preserve">In the reign of Domitian John was banished to Patmos, and afterwards returned to Ephesus, and lived in that city to an extreme old age, the last of the </w:t>
      </w:r>
      <w:proofErr w:type="spellStart"/>
      <w:r>
        <w:t>Twleve</w:t>
      </w:r>
      <w:proofErr w:type="spellEnd"/>
      <w:r>
        <w:t xml:space="preserve"> Apostles.  It is generally held that he wrote his Gospel in that city and not long before his death, and as indicated by Clement, at the request of Christian friends.</w:t>
      </w:r>
    </w:p>
    <w:p w:rsidR="008536D7" w:rsidRDefault="008536D7" w:rsidP="008536D7">
      <w:pPr>
        <w:widowControl w:val="0"/>
        <w:ind w:firstLine="720"/>
      </w:pPr>
      <w:r>
        <w:t>Nearly a generation after the other Gospels had been written, this Gospel was prepared, which shows that the life and labors of Christ were at this time well known to Christians.  In the meantime, the apostles had preached the Gospel, Paul and Peter had suffered martyrdom, and all the apostles had passed to their reward, and Jerusalem was destroyed by the Romans.</w:t>
      </w:r>
    </w:p>
    <w:p w:rsidR="008536D7" w:rsidRDefault="008536D7" w:rsidP="008536D7">
      <w:pPr>
        <w:widowControl w:val="0"/>
        <w:ind w:firstLine="720"/>
      </w:pPr>
      <w:r>
        <w:t>The style of this Gospel is simple, but the thought is profound.  Its great design is to set forth the divinity of our Lord as the basis of faith, and to meet the spiritual needs, not of a particular class, Jew, Roman or Greek, but of all men and hence it is called “the spiritual Gospel,” and “the Gospel for the Church.”  It states its purpose, “But these are written that ye might believe that Jesus is the Christ, the Son of God, and that believing ye might have life through His name.”</w:t>
      </w:r>
    </w:p>
    <w:p w:rsidR="008536D7" w:rsidRDefault="008536D7" w:rsidP="008536D7">
      <w:pPr>
        <w:widowControl w:val="0"/>
        <w:ind w:firstLine="720"/>
      </w:pPr>
      <w:r>
        <w:t>This will explain why John does not record the facts relative to the birth and early life of Jesus, and instead of giving a genealogy declares, “In the beginning was the Word”, why certain great miracles are given not recorded by others, and why instead of parabolic teaching, this Gospel contains the great spiritual discourses that do not appear in the Synoptic Gospels.</w:t>
      </w:r>
    </w:p>
    <w:p w:rsidR="008536D7" w:rsidRDefault="008536D7" w:rsidP="008536D7">
      <w:pPr>
        <w:widowControl w:val="0"/>
        <w:ind w:firstLine="720"/>
      </w:pPr>
      <w:r>
        <w:t>DATE:  The date of this Gospel falls between AD 85 and 90.</w:t>
      </w:r>
    </w:p>
    <w:p w:rsidR="008536D7" w:rsidRDefault="008536D7" w:rsidP="008536D7">
      <w:pPr>
        <w:widowControl w:val="0"/>
      </w:pPr>
    </w:p>
    <w:p w:rsidR="00EA1F09" w:rsidRDefault="00EA1F09">
      <w:pPr>
        <w:rPr>
          <w:b/>
          <w:sz w:val="28"/>
        </w:rPr>
      </w:pPr>
      <w:r>
        <w:rPr>
          <w:b/>
        </w:rPr>
        <w:br w:type="page"/>
      </w:r>
    </w:p>
    <w:p w:rsidR="001A7607" w:rsidRDefault="0067585E" w:rsidP="000853B1">
      <w:pPr>
        <w:pStyle w:val="Heading2"/>
      </w:pPr>
      <w:bookmarkStart w:id="2" w:name="_Toc276830180"/>
      <w:r w:rsidRPr="008536D7">
        <w:t>The Purpose of the Writing</w:t>
      </w:r>
      <w:bookmarkEnd w:id="2"/>
      <w:r w:rsidRPr="0011656A">
        <w:t xml:space="preserve"> </w:t>
      </w:r>
    </w:p>
    <w:p w:rsidR="0067585E" w:rsidRPr="00EA1F09" w:rsidRDefault="001A7607" w:rsidP="00EA1F09">
      <w:pPr>
        <w:ind w:left="360"/>
      </w:pPr>
      <w:r w:rsidRPr="00EA1F09">
        <w:sym w:font="Wingdings" w:char="F0E0"/>
      </w:r>
      <w:proofErr w:type="gramStart"/>
      <w:r w:rsidR="0067585E" w:rsidRPr="00EA1F09">
        <w:t>To give a distinctive account of Jesus’ words and ministry.</w:t>
      </w:r>
      <w:proofErr w:type="gramEnd"/>
      <w:r w:rsidR="0067585E" w:rsidRPr="00EA1F09">
        <w:t xml:space="preserve"> </w:t>
      </w:r>
    </w:p>
    <w:p w:rsidR="0067585E" w:rsidRPr="00E627D3" w:rsidRDefault="001A7607" w:rsidP="0094099A">
      <w:pPr>
        <w:ind w:firstLine="720"/>
      </w:pPr>
      <w:r w:rsidRPr="0067585E">
        <w:rPr>
          <w:b/>
        </w:rPr>
        <w:t>Key Verses</w:t>
      </w:r>
      <w:r>
        <w:t>: John 20:30</w:t>
      </w:r>
      <w:proofErr w:type="gramStart"/>
      <w:r>
        <w:t>,31</w:t>
      </w:r>
      <w:proofErr w:type="gramEnd"/>
      <w:r>
        <w:t xml:space="preserve">. </w:t>
      </w:r>
      <w:r w:rsidR="0067585E" w:rsidRPr="0094099A">
        <w:t>Jesus performed many miracles not recorded in this book.</w:t>
      </w:r>
      <w:r w:rsidR="0094099A">
        <w:t xml:space="preserve"> </w:t>
      </w:r>
      <w:r w:rsidR="0067585E" w:rsidRPr="0094099A">
        <w:t>Th</w:t>
      </w:r>
      <w:r>
        <w:t xml:space="preserve">ose written were for the </w:t>
      </w:r>
      <w:r w:rsidR="0067585E" w:rsidRPr="0094099A">
        <w:t>purpose that men might believe and know Jesus Christ unto eternal life.</w:t>
      </w:r>
      <w:r w:rsidR="0094099A">
        <w:t xml:space="preserve"> </w:t>
      </w:r>
      <w:r w:rsidR="0067585E" w:rsidRPr="0094099A">
        <w:t>Pivotal thoughts</w:t>
      </w:r>
      <w:r w:rsidR="0067585E">
        <w:t xml:space="preserve"> in these two scriptures</w:t>
      </w:r>
      <w:proofErr w:type="gramStart"/>
      <w:r w:rsidR="0067585E">
        <w:t>:</w:t>
      </w:r>
      <w:proofErr w:type="gramEnd"/>
      <w:r w:rsidR="0067585E">
        <w:t>1) SIGNS 2) BELIEVING  3)LIFE</w:t>
      </w:r>
    </w:p>
    <w:p w:rsidR="0067585E" w:rsidRDefault="0067585E" w:rsidP="0067585E">
      <w:r>
        <w:tab/>
      </w:r>
    </w:p>
    <w:p w:rsidR="0067585E" w:rsidRDefault="0067585E" w:rsidP="00665E5E">
      <w:pPr>
        <w:pStyle w:val="Heading3"/>
      </w:pPr>
      <w:r>
        <w:t>SIGNS (</w:t>
      </w:r>
      <w:proofErr w:type="spellStart"/>
      <w:r w:rsidRPr="00E627D3">
        <w:rPr>
          <w:i/>
        </w:rPr>
        <w:t>Strongs</w:t>
      </w:r>
      <w:proofErr w:type="spellEnd"/>
      <w:r>
        <w:t xml:space="preserve"> 459</w:t>
      </w:r>
      <w:proofErr w:type="gramStart"/>
      <w:r>
        <w:t xml:space="preserve">)  </w:t>
      </w:r>
      <w:proofErr w:type="spellStart"/>
      <w:r>
        <w:t>semaino</w:t>
      </w:r>
      <w:proofErr w:type="spellEnd"/>
      <w:proofErr w:type="gramEnd"/>
      <w:r>
        <w:t xml:space="preserve"> – the plural form for sign or miracle</w:t>
      </w:r>
    </w:p>
    <w:p w:rsidR="0067585E" w:rsidRDefault="0067585E" w:rsidP="0067585E">
      <w:pPr>
        <w:ind w:firstLine="720"/>
      </w:pPr>
      <w:r>
        <w:t xml:space="preserve">A mark, to indicate or to signify a sign was applied to a miracle to indicate something of greater importance.  “MIRACLE” </w:t>
      </w:r>
      <w:r>
        <w:sym w:font="Wingdings" w:char="F0E0"/>
      </w:r>
      <w:r>
        <w:t xml:space="preserve">Luke </w:t>
      </w:r>
      <w:proofErr w:type="gramStart"/>
      <w:r>
        <w:t>2:12  John</w:t>
      </w:r>
      <w:proofErr w:type="gramEnd"/>
      <w:r>
        <w:t xml:space="preserve"> 1:48-51</w:t>
      </w:r>
    </w:p>
    <w:p w:rsidR="0067585E" w:rsidRDefault="0067585E" w:rsidP="0067585E">
      <w:pPr>
        <w:ind w:firstLine="720"/>
      </w:pPr>
      <w:r>
        <w:t>There are three other words used for” miracle” with much the same meaning.</w:t>
      </w:r>
    </w:p>
    <w:p w:rsidR="0067585E" w:rsidRDefault="0067585E" w:rsidP="00A93FF5">
      <w:pPr>
        <w:pStyle w:val="ListParagraph"/>
        <w:numPr>
          <w:ilvl w:val="0"/>
          <w:numId w:val="68"/>
        </w:numPr>
        <w:ind w:left="1440"/>
      </w:pPr>
      <w:r w:rsidRPr="00E627D3">
        <w:rPr>
          <w:u w:val="single"/>
        </w:rPr>
        <w:t>Wonders</w:t>
      </w:r>
      <w:r>
        <w:t xml:space="preserve"> – (</w:t>
      </w:r>
      <w:proofErr w:type="spellStart"/>
      <w:r w:rsidRPr="00E627D3">
        <w:rPr>
          <w:i/>
        </w:rPr>
        <w:t>Strongs’s</w:t>
      </w:r>
      <w:proofErr w:type="spellEnd"/>
      <w:r>
        <w:t xml:space="preserve"> 5059) </w:t>
      </w:r>
      <w:proofErr w:type="spellStart"/>
      <w:r w:rsidRPr="008536D7">
        <w:rPr>
          <w:b/>
        </w:rPr>
        <w:t>Teras</w:t>
      </w:r>
      <w:proofErr w:type="spellEnd"/>
      <w:r>
        <w:t>—</w:t>
      </w:r>
      <w:r w:rsidRPr="00B90B4B">
        <w:rPr>
          <w:i/>
        </w:rPr>
        <w:t>A prodigy or omen</w:t>
      </w:r>
      <w:r>
        <w:t>. Acts 2:19</w:t>
      </w:r>
    </w:p>
    <w:p w:rsidR="0067585E" w:rsidRPr="001A7607" w:rsidRDefault="001A7607" w:rsidP="001A7607">
      <w:pPr>
        <w:rPr>
          <w:i/>
        </w:rPr>
      </w:pPr>
      <w:proofErr w:type="gramStart"/>
      <w:r w:rsidRPr="001A7607">
        <w:rPr>
          <w:i/>
        </w:rPr>
        <w:t>O</w:t>
      </w:r>
      <w:r w:rsidR="0067585E" w:rsidRPr="001A7607">
        <w:rPr>
          <w:i/>
        </w:rPr>
        <w:t xml:space="preserve">utside the natural course of nature </w:t>
      </w:r>
      <w:r w:rsidRPr="001A7607">
        <w:rPr>
          <w:i/>
        </w:rPr>
        <w:t>or the usual course of events.</w:t>
      </w:r>
      <w:proofErr w:type="gramEnd"/>
    </w:p>
    <w:p w:rsidR="0067585E" w:rsidRDefault="0067585E" w:rsidP="0067585E">
      <w:pPr>
        <w:ind w:left="720"/>
      </w:pPr>
      <w:r>
        <w:t>b)</w:t>
      </w:r>
      <w:r>
        <w:tab/>
      </w:r>
      <w:r>
        <w:rPr>
          <w:u w:val="single"/>
        </w:rPr>
        <w:t>Mighty works</w:t>
      </w:r>
      <w:r>
        <w:t xml:space="preserve"> – 1411 </w:t>
      </w:r>
      <w:proofErr w:type="spellStart"/>
      <w:proofErr w:type="gramStart"/>
      <w:r w:rsidRPr="008536D7">
        <w:rPr>
          <w:b/>
        </w:rPr>
        <w:t>dunamis</w:t>
      </w:r>
      <w:proofErr w:type="spellEnd"/>
      <w:r>
        <w:t xml:space="preserve">  Matt</w:t>
      </w:r>
      <w:proofErr w:type="gramEnd"/>
      <w:r>
        <w:t>. 11:20,21,23</w:t>
      </w:r>
    </w:p>
    <w:p w:rsidR="0067585E" w:rsidRPr="001A7607" w:rsidRDefault="0067585E" w:rsidP="001A7607">
      <w:pPr>
        <w:rPr>
          <w:i/>
        </w:rPr>
      </w:pPr>
      <w:r w:rsidRPr="001A7607">
        <w:rPr>
          <w:i/>
        </w:rPr>
        <w:t>Force, miraculous power,</w:t>
      </w:r>
      <w:r w:rsidR="001A7607" w:rsidRPr="001A7607">
        <w:rPr>
          <w:i/>
        </w:rPr>
        <w:t xml:space="preserve"> a miracle, abundance</w:t>
      </w:r>
      <w:r w:rsidRPr="001A7607">
        <w:rPr>
          <w:i/>
        </w:rPr>
        <w:t xml:space="preserve">, strength, violence, </w:t>
      </w:r>
      <w:r w:rsidRPr="001A7607">
        <w:rPr>
          <w:i/>
          <w:u w:val="single"/>
        </w:rPr>
        <w:t>mighty</w:t>
      </w:r>
      <w:r w:rsidR="001A7607" w:rsidRPr="001A7607">
        <w:rPr>
          <w:i/>
        </w:rPr>
        <w:t xml:space="preserve"> wonderful</w:t>
      </w:r>
    </w:p>
    <w:p w:rsidR="0067585E" w:rsidRDefault="0067585E" w:rsidP="0067585E">
      <w:pPr>
        <w:ind w:left="1440" w:hanging="720"/>
      </w:pPr>
      <w:r>
        <w:t>c)</w:t>
      </w:r>
      <w:r>
        <w:tab/>
      </w:r>
      <w:r>
        <w:rPr>
          <w:u w:val="single"/>
        </w:rPr>
        <w:t>Strange</w:t>
      </w:r>
      <w:r>
        <w:t xml:space="preserve"> – 3861 </w:t>
      </w:r>
      <w:r w:rsidRPr="008536D7">
        <w:rPr>
          <w:b/>
        </w:rPr>
        <w:t>Paradoxes</w:t>
      </w:r>
      <w:r>
        <w:t xml:space="preserve"> Contrary to expectation; extra ordinary.</w:t>
      </w:r>
      <w:r w:rsidRPr="00E627D3">
        <w:t xml:space="preserve"> </w:t>
      </w:r>
      <w:r>
        <w:t>Luke 5:26</w:t>
      </w:r>
    </w:p>
    <w:p w:rsidR="0067585E" w:rsidRDefault="0067585E" w:rsidP="0067585E">
      <w:pPr>
        <w:ind w:left="360" w:hanging="360"/>
      </w:pPr>
      <w:r>
        <w:t>John 20:30—</w:t>
      </w:r>
      <w:proofErr w:type="gramStart"/>
      <w:r w:rsidRPr="00E627D3">
        <w:rPr>
          <w:i/>
        </w:rPr>
        <w:t>Many</w:t>
      </w:r>
      <w:proofErr w:type="gramEnd"/>
      <w:r w:rsidRPr="00E627D3">
        <w:rPr>
          <w:i/>
        </w:rPr>
        <w:t xml:space="preserve"> </w:t>
      </w:r>
      <w:r w:rsidRPr="00E627D3">
        <w:rPr>
          <w:i/>
          <w:u w:val="single"/>
        </w:rPr>
        <w:t>other</w:t>
      </w:r>
      <w:r w:rsidR="001A7607">
        <w:rPr>
          <w:i/>
        </w:rPr>
        <w:t xml:space="preserve"> signs truly did Jesus …</w:t>
      </w:r>
      <w:r w:rsidRPr="00E627D3">
        <w:rPr>
          <w:i/>
        </w:rPr>
        <w:t>which are not written in this book.</w:t>
      </w:r>
    </w:p>
    <w:p w:rsidR="00B90B4B" w:rsidRDefault="0067585E" w:rsidP="00B90B4B">
      <w:pPr>
        <w:ind w:firstLine="720"/>
      </w:pPr>
      <w:r>
        <w:t xml:space="preserve">These signs given are material witnesses to underlying spiritual truths. John selected from a larger group that Jesus performed. </w:t>
      </w:r>
      <w:r w:rsidR="00B90B4B" w:rsidRPr="00B90B4B">
        <w:t>They proved Him Master of</w:t>
      </w:r>
      <w:r w:rsidR="00F11B51">
        <w:t>/over</w:t>
      </w:r>
      <w:r w:rsidR="00B90B4B" w:rsidRPr="00B90B4B">
        <w:t>:</w:t>
      </w:r>
    </w:p>
    <w:p w:rsidR="00B90B4B" w:rsidRDefault="00B90B4B" w:rsidP="00884BE3">
      <w:pPr>
        <w:sectPr w:rsidR="00B90B4B" w:rsidSect="00CD0983">
          <w:headerReference w:type="default" r:id="rId9"/>
          <w:footerReference w:type="even" r:id="rId10"/>
          <w:footerReference w:type="default" r:id="rId11"/>
          <w:type w:val="continuous"/>
          <w:pgSz w:w="12240" w:h="15840" w:code="1"/>
          <w:pgMar w:top="1440" w:right="1440" w:bottom="1440" w:left="1800" w:header="720" w:footer="720" w:gutter="0"/>
          <w:pgBorders w:display="firstPage" w:offsetFrom="page">
            <w:top w:val="triple" w:sz="4" w:space="24" w:color="auto"/>
            <w:left w:val="triple" w:sz="4" w:space="24" w:color="auto"/>
            <w:bottom w:val="triple" w:sz="4" w:space="24" w:color="auto"/>
            <w:right w:val="triple" w:sz="4" w:space="24" w:color="auto"/>
          </w:pgBorders>
          <w:pgNumType w:start="0"/>
          <w:cols w:space="720"/>
          <w:titlePg/>
          <w:docGrid w:linePitch="326"/>
        </w:sectPr>
      </w:pPr>
    </w:p>
    <w:p w:rsidR="0067585E" w:rsidRDefault="00B90B4B" w:rsidP="00A93FF5">
      <w:pPr>
        <w:pStyle w:val="ListParagraph"/>
        <w:numPr>
          <w:ilvl w:val="0"/>
          <w:numId w:val="69"/>
        </w:numPr>
        <w:tabs>
          <w:tab w:val="left" w:pos="360"/>
        </w:tabs>
        <w:ind w:left="180" w:right="-90" w:hanging="180"/>
      </w:pPr>
      <w:r w:rsidRPr="00B90B4B">
        <w:rPr>
          <w:b/>
        </w:rPr>
        <w:t>Quality</w:t>
      </w:r>
      <w:r>
        <w:t xml:space="preserve"> </w:t>
      </w:r>
      <w:r w:rsidR="0067585E">
        <w:t>2:1011</w:t>
      </w:r>
      <w:r w:rsidR="0067585E">
        <w:sym w:font="Wingdings" w:char="F0E0"/>
      </w:r>
      <w:r w:rsidR="0067585E">
        <w:t>Turned water in to wine.</w:t>
      </w:r>
    </w:p>
    <w:p w:rsidR="0067585E" w:rsidRDefault="00B90B4B" w:rsidP="00A93FF5">
      <w:pPr>
        <w:pStyle w:val="ListParagraph"/>
        <w:numPr>
          <w:ilvl w:val="0"/>
          <w:numId w:val="69"/>
        </w:numPr>
        <w:tabs>
          <w:tab w:val="left" w:pos="360"/>
        </w:tabs>
        <w:ind w:left="180" w:hanging="180"/>
      </w:pPr>
      <w:r w:rsidRPr="00F11B51">
        <w:rPr>
          <w:b/>
        </w:rPr>
        <w:t>Souls</w:t>
      </w:r>
      <w:r>
        <w:t xml:space="preserve"> </w:t>
      </w:r>
      <w:r w:rsidR="0067585E">
        <w:t>2:13-25</w:t>
      </w:r>
      <w:r w:rsidR="0067585E">
        <w:sym w:font="Wingdings" w:char="F0E0"/>
      </w:r>
      <w:r>
        <w:t>Temple Cleansed</w:t>
      </w:r>
    </w:p>
    <w:p w:rsidR="0067585E" w:rsidRDefault="00F11B51" w:rsidP="00A93FF5">
      <w:pPr>
        <w:pStyle w:val="ListParagraph"/>
        <w:numPr>
          <w:ilvl w:val="0"/>
          <w:numId w:val="69"/>
        </w:numPr>
        <w:tabs>
          <w:tab w:val="left" w:pos="360"/>
        </w:tabs>
        <w:ind w:left="180" w:hanging="180"/>
      </w:pPr>
      <w:r>
        <w:rPr>
          <w:b/>
        </w:rPr>
        <w:t>D</w:t>
      </w:r>
      <w:r w:rsidR="0067585E" w:rsidRPr="00F11B51">
        <w:rPr>
          <w:b/>
        </w:rPr>
        <w:t>istance</w:t>
      </w:r>
      <w:r w:rsidR="0067585E">
        <w:t xml:space="preserve"> and </w:t>
      </w:r>
      <w:r>
        <w:rPr>
          <w:b/>
        </w:rPr>
        <w:t>S</w:t>
      </w:r>
      <w:r w:rsidR="0067585E" w:rsidRPr="00F11B51">
        <w:rPr>
          <w:b/>
        </w:rPr>
        <w:t>pace</w:t>
      </w:r>
      <w:r w:rsidR="0067585E">
        <w:t xml:space="preserve">  4:46-54</w:t>
      </w:r>
      <w:r w:rsidR="0067585E">
        <w:sym w:font="Wingdings" w:char="F0E0"/>
      </w:r>
      <w:r w:rsidR="0067585E">
        <w:t>Healing the Noble man’s son</w:t>
      </w:r>
    </w:p>
    <w:p w:rsidR="0067585E" w:rsidRDefault="00F11B51" w:rsidP="00A93FF5">
      <w:pPr>
        <w:pStyle w:val="ListParagraph"/>
        <w:numPr>
          <w:ilvl w:val="0"/>
          <w:numId w:val="69"/>
        </w:numPr>
        <w:tabs>
          <w:tab w:val="left" w:pos="360"/>
        </w:tabs>
        <w:ind w:left="180" w:hanging="180"/>
      </w:pPr>
      <w:r w:rsidRPr="00F11B51">
        <w:rPr>
          <w:b/>
        </w:rPr>
        <w:t>T</w:t>
      </w:r>
      <w:r w:rsidR="00B90B4B" w:rsidRPr="00F11B51">
        <w:rPr>
          <w:b/>
        </w:rPr>
        <w:t>ime</w:t>
      </w:r>
      <w:r w:rsidR="00B90B4B">
        <w:t xml:space="preserve"> </w:t>
      </w:r>
      <w:r w:rsidR="0067585E">
        <w:t>5:1-9</w:t>
      </w:r>
      <w:r w:rsidR="0067585E">
        <w:sym w:font="Wingdings" w:char="F0E0"/>
      </w:r>
      <w:proofErr w:type="gramStart"/>
      <w:r w:rsidR="00B90B4B">
        <w:t>Healing</w:t>
      </w:r>
      <w:proofErr w:type="gramEnd"/>
      <w:r w:rsidR="00B90B4B">
        <w:t xml:space="preserve"> </w:t>
      </w:r>
      <w:r w:rsidR="0067585E">
        <w:t>impotent man.</w:t>
      </w:r>
    </w:p>
    <w:p w:rsidR="0067585E" w:rsidRDefault="00F11B51" w:rsidP="00A93FF5">
      <w:pPr>
        <w:pStyle w:val="ListParagraph"/>
        <w:numPr>
          <w:ilvl w:val="0"/>
          <w:numId w:val="69"/>
        </w:numPr>
        <w:tabs>
          <w:tab w:val="left" w:pos="360"/>
        </w:tabs>
        <w:ind w:left="180" w:hanging="180"/>
      </w:pPr>
      <w:proofErr w:type="gramStart"/>
      <w:r w:rsidRPr="00F11B51">
        <w:rPr>
          <w:b/>
        </w:rPr>
        <w:t>Q</w:t>
      </w:r>
      <w:r w:rsidR="0067585E" w:rsidRPr="00F11B51">
        <w:rPr>
          <w:b/>
        </w:rPr>
        <w:t>uantity</w:t>
      </w:r>
      <w:r w:rsidR="0067585E">
        <w:t xml:space="preserve">  6:1</w:t>
      </w:r>
      <w:proofErr w:type="gramEnd"/>
      <w:r w:rsidR="0067585E">
        <w:t>-14</w:t>
      </w:r>
      <w:r w:rsidR="0067585E">
        <w:sym w:font="Wingdings" w:char="F0E0"/>
      </w:r>
      <w:r w:rsidR="00B90B4B">
        <w:t xml:space="preserve">Fed </w:t>
      </w:r>
      <w:r w:rsidR="0067585E">
        <w:t>5,000.</w:t>
      </w:r>
    </w:p>
    <w:p w:rsidR="0067585E" w:rsidRDefault="00F11B51" w:rsidP="00A93FF5">
      <w:pPr>
        <w:pStyle w:val="ListParagraph"/>
        <w:numPr>
          <w:ilvl w:val="0"/>
          <w:numId w:val="69"/>
        </w:numPr>
        <w:tabs>
          <w:tab w:val="left" w:pos="360"/>
        </w:tabs>
        <w:ind w:left="180" w:right="-90" w:hanging="180"/>
      </w:pPr>
      <w:r w:rsidRPr="00F11B51">
        <w:rPr>
          <w:b/>
        </w:rPr>
        <w:t>Natural L</w:t>
      </w:r>
      <w:r w:rsidR="0067585E" w:rsidRPr="00F11B51">
        <w:rPr>
          <w:b/>
        </w:rPr>
        <w:t>aw</w:t>
      </w:r>
      <w:r>
        <w:t xml:space="preserve"> </w:t>
      </w:r>
      <w:r w:rsidR="0067585E">
        <w:t>6</w:t>
      </w:r>
      <w:r>
        <w:t xml:space="preserve"> </w:t>
      </w:r>
      <w:r w:rsidR="0067585E">
        <w:t>:16-21</w:t>
      </w:r>
      <w:r w:rsidR="0067585E">
        <w:sym w:font="Wingdings" w:char="F0E0"/>
      </w:r>
      <w:r>
        <w:t>Walked on water</w:t>
      </w:r>
    </w:p>
    <w:p w:rsidR="0067585E" w:rsidRDefault="00F11B51" w:rsidP="00A93FF5">
      <w:pPr>
        <w:pStyle w:val="ListParagraph"/>
        <w:numPr>
          <w:ilvl w:val="0"/>
          <w:numId w:val="69"/>
        </w:numPr>
        <w:tabs>
          <w:tab w:val="left" w:pos="360"/>
        </w:tabs>
        <w:ind w:left="180" w:hanging="180"/>
      </w:pPr>
      <w:proofErr w:type="gramStart"/>
      <w:r>
        <w:rPr>
          <w:b/>
        </w:rPr>
        <w:t>M</w:t>
      </w:r>
      <w:r w:rsidR="0067585E" w:rsidRPr="00F11B51">
        <w:rPr>
          <w:b/>
        </w:rPr>
        <w:t>isfortune</w:t>
      </w:r>
      <w:r w:rsidR="0067585E">
        <w:t xml:space="preserve">  9:1</w:t>
      </w:r>
      <w:proofErr w:type="gramEnd"/>
      <w:r w:rsidR="0067585E">
        <w:t>-12</w:t>
      </w:r>
      <w:r w:rsidR="0067585E">
        <w:sym w:font="Wingdings" w:char="F0E0"/>
      </w:r>
      <w:r w:rsidR="00B90B4B">
        <w:t xml:space="preserve">Healing </w:t>
      </w:r>
      <w:r w:rsidR="0067585E">
        <w:t>blind man.</w:t>
      </w:r>
    </w:p>
    <w:p w:rsidR="0067585E" w:rsidRDefault="00F11B51" w:rsidP="00A93FF5">
      <w:pPr>
        <w:pStyle w:val="ListParagraph"/>
        <w:numPr>
          <w:ilvl w:val="0"/>
          <w:numId w:val="69"/>
        </w:numPr>
        <w:tabs>
          <w:tab w:val="left" w:pos="360"/>
        </w:tabs>
        <w:ind w:left="180" w:hanging="180"/>
      </w:pPr>
      <w:proofErr w:type="gramStart"/>
      <w:r>
        <w:rPr>
          <w:b/>
        </w:rPr>
        <w:t>D</w:t>
      </w:r>
      <w:r w:rsidR="0067585E" w:rsidRPr="00F11B51">
        <w:rPr>
          <w:b/>
        </w:rPr>
        <w:t>eath</w:t>
      </w:r>
      <w:r w:rsidR="0067585E">
        <w:t xml:space="preserve">  11:1</w:t>
      </w:r>
      <w:proofErr w:type="gramEnd"/>
      <w:r w:rsidR="0067585E">
        <w:t>-46</w:t>
      </w:r>
      <w:r w:rsidR="0067585E">
        <w:sym w:font="Wingdings" w:char="F0E0"/>
      </w:r>
      <w:r w:rsidR="00B90B4B">
        <w:t xml:space="preserve">Raised </w:t>
      </w:r>
      <w:proofErr w:type="spellStart"/>
      <w:r w:rsidR="00B90B4B">
        <w:t>Lazareth</w:t>
      </w:r>
      <w:proofErr w:type="spellEnd"/>
      <w:r w:rsidR="0067585E">
        <w:t xml:space="preserve">./His own resurrection.  20:1-29/Eternal </w:t>
      </w:r>
      <w:proofErr w:type="gramStart"/>
      <w:r w:rsidR="0067585E">
        <w:t>Salvation  20:16,19,20</w:t>
      </w:r>
      <w:proofErr w:type="gramEnd"/>
      <w:r w:rsidR="0067585E">
        <w:t>;  21:23,31 /Power over the works of the devil.</w:t>
      </w:r>
    </w:p>
    <w:p w:rsidR="0067585E" w:rsidRPr="008536D7" w:rsidRDefault="00F11B51" w:rsidP="00A93FF5">
      <w:pPr>
        <w:pStyle w:val="ListParagraph"/>
        <w:numPr>
          <w:ilvl w:val="0"/>
          <w:numId w:val="69"/>
        </w:numPr>
        <w:tabs>
          <w:tab w:val="left" w:pos="360"/>
        </w:tabs>
        <w:ind w:left="180" w:hanging="180"/>
      </w:pPr>
      <w:proofErr w:type="gramStart"/>
      <w:r>
        <w:rPr>
          <w:b/>
        </w:rPr>
        <w:t>L</w:t>
      </w:r>
      <w:r w:rsidR="0067585E" w:rsidRPr="00F11B51">
        <w:rPr>
          <w:b/>
        </w:rPr>
        <w:t>ove</w:t>
      </w:r>
      <w:r w:rsidR="0067585E">
        <w:t xml:space="preserve">  21:1</w:t>
      </w:r>
      <w:proofErr w:type="gramEnd"/>
      <w:r w:rsidR="0067585E">
        <w:t>-22</w:t>
      </w:r>
      <w:r w:rsidR="0067585E">
        <w:sym w:font="Wingdings" w:char="F0E0"/>
      </w:r>
      <w:r w:rsidR="0067585E">
        <w:t>Draught of fish. Fed them so they could feed others.</w:t>
      </w:r>
    </w:p>
    <w:p w:rsidR="00B90B4B" w:rsidRDefault="00B90B4B" w:rsidP="0067585E">
      <w:pPr>
        <w:ind w:firstLine="720"/>
        <w:sectPr w:rsidR="00B90B4B" w:rsidSect="00CD0983">
          <w:type w:val="continuous"/>
          <w:pgSz w:w="12240" w:h="15840" w:code="1"/>
          <w:pgMar w:top="1440" w:right="1440" w:bottom="1440" w:left="1800" w:header="720" w:footer="720" w:gutter="0"/>
          <w:cols w:num="2" w:space="180"/>
          <w:docGrid w:linePitch="326"/>
        </w:sectPr>
      </w:pPr>
    </w:p>
    <w:p w:rsidR="0067585E" w:rsidRDefault="0067585E" w:rsidP="0067585E">
      <w:pPr>
        <w:ind w:firstLine="720"/>
      </w:pPr>
    </w:p>
    <w:p w:rsidR="00B90B4B" w:rsidRDefault="0067585E" w:rsidP="00B90B4B">
      <w:pPr>
        <w:ind w:firstLine="720"/>
      </w:pPr>
      <w:r>
        <w:t>In these signs app</w:t>
      </w:r>
      <w:r w:rsidR="00B90B4B">
        <w:t xml:space="preserve">ear the revelation of God and </w:t>
      </w:r>
      <w:r>
        <w:t xml:space="preserve">are clustered with teaching that interprets spiritual truth. </w:t>
      </w:r>
      <w:r w:rsidRPr="0067585E">
        <w:rPr>
          <w:u w:val="single"/>
        </w:rPr>
        <w:t>Why were these signs written?</w:t>
      </w:r>
      <w:r w:rsidR="00B90B4B" w:rsidRPr="00B90B4B">
        <w:t xml:space="preserve"> </w:t>
      </w:r>
      <w:proofErr w:type="gramStart"/>
      <w:r w:rsidR="00B90B4B" w:rsidRPr="00B90B4B">
        <w:t>“</w:t>
      </w:r>
      <w:r w:rsidR="00B90B4B">
        <w:t>That ye might believe.”</w:t>
      </w:r>
      <w:proofErr w:type="gramEnd"/>
    </w:p>
    <w:p w:rsidR="00B90B4B" w:rsidRDefault="00B860C2" w:rsidP="00B90B4B">
      <w:pPr>
        <w:ind w:firstLine="720"/>
      </w:pP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93431" type="#_x0000_t13" style="position:absolute;left:0;text-align:left;margin-left:175.65pt;margin-top:3.65pt;width:57.6pt;height:7.2pt;z-index:251622400" o:allowincell="f" fillcolor="black"/>
        </w:pict>
      </w:r>
      <w:r w:rsidR="00B90B4B">
        <w:t xml:space="preserve">A reaction is demanded </w:t>
      </w:r>
      <w:r w:rsidR="00B90B4B">
        <w:tab/>
      </w:r>
      <w:r w:rsidR="00B90B4B">
        <w:tab/>
      </w:r>
      <w:r w:rsidR="00B90B4B">
        <w:tab/>
        <w:t>acceptance or rejection</w:t>
      </w:r>
    </w:p>
    <w:p w:rsidR="0067585E" w:rsidRDefault="0067585E" w:rsidP="0067585E">
      <w:pPr>
        <w:ind w:firstLine="720"/>
      </w:pPr>
    </w:p>
    <w:p w:rsidR="0067585E" w:rsidRDefault="0067585E" w:rsidP="00665E5E">
      <w:pPr>
        <w:pStyle w:val="Heading3"/>
      </w:pPr>
      <w:r>
        <w:t>Believing (</w:t>
      </w:r>
      <w:r w:rsidRPr="0067585E">
        <w:rPr>
          <w:i/>
        </w:rPr>
        <w:t>Strong’s 4100</w:t>
      </w:r>
      <w:r>
        <w:t xml:space="preserve">) </w:t>
      </w:r>
      <w:proofErr w:type="spellStart"/>
      <w:r>
        <w:t>Pisteuo</w:t>
      </w:r>
      <w:proofErr w:type="spellEnd"/>
    </w:p>
    <w:p w:rsidR="00B90B4B" w:rsidRDefault="0067585E" w:rsidP="001A7607">
      <w:pPr>
        <w:ind w:firstLine="720"/>
      </w:pPr>
      <w:proofErr w:type="gramStart"/>
      <w:r w:rsidRPr="00B90B4B">
        <w:rPr>
          <w:i/>
        </w:rPr>
        <w:t xml:space="preserve">Trust and </w:t>
      </w:r>
      <w:r w:rsidR="00B90B4B">
        <w:rPr>
          <w:i/>
        </w:rPr>
        <w:t xml:space="preserve">a personal commitment to Christ; </w:t>
      </w:r>
      <w:r w:rsidRPr="00B90B4B">
        <w:rPr>
          <w:i/>
        </w:rPr>
        <w:t>relying on Christ with conviction</w:t>
      </w:r>
      <w:r>
        <w:t>.</w:t>
      </w:r>
      <w:proofErr w:type="gramEnd"/>
      <w:r w:rsidR="001A7607">
        <w:t xml:space="preserve"> </w:t>
      </w:r>
    </w:p>
    <w:p w:rsidR="001A7607" w:rsidRDefault="0067585E" w:rsidP="001A7607">
      <w:pPr>
        <w:ind w:firstLine="720"/>
      </w:pPr>
      <w:r>
        <w:t>The words that involve believing are used 98 times in John.</w:t>
      </w:r>
      <w:r w:rsidR="001A7607">
        <w:t xml:space="preserve"> </w:t>
      </w:r>
      <w:r>
        <w:t>The outcome of destiny is determined by belief and unbelief.</w:t>
      </w:r>
      <w:r w:rsidR="001A7607">
        <w:t xml:space="preserve"> </w:t>
      </w:r>
      <w:r>
        <w:t>The scriptures never demand belief without providing adequate reason for commitment.</w:t>
      </w:r>
      <w:r w:rsidR="001A7607">
        <w:t xml:space="preserve"> </w:t>
      </w:r>
      <w:r>
        <w:t>Belief is the reaction we ought to evoke.</w:t>
      </w:r>
      <w:r w:rsidR="00B90B4B">
        <w:t xml:space="preserve"> </w:t>
      </w:r>
      <w:r>
        <w:t xml:space="preserve">John </w:t>
      </w:r>
      <w:proofErr w:type="gramStart"/>
      <w:r>
        <w:t>11:40  “</w:t>
      </w:r>
      <w:proofErr w:type="gramEnd"/>
      <w:r>
        <w:t xml:space="preserve">If thou </w:t>
      </w:r>
      <w:proofErr w:type="spellStart"/>
      <w:r>
        <w:t>wouldest</w:t>
      </w:r>
      <w:proofErr w:type="spellEnd"/>
      <w:r>
        <w:t xml:space="preserve"> believe thou </w:t>
      </w:r>
      <w:proofErr w:type="spellStart"/>
      <w:r>
        <w:t>wouldest</w:t>
      </w:r>
      <w:proofErr w:type="spellEnd"/>
      <w:r>
        <w:t xml:space="preserve"> see the glory of God.”</w:t>
      </w:r>
      <w:r w:rsidR="001A7607">
        <w:t xml:space="preserve"> </w:t>
      </w:r>
      <w:r>
        <w:t>Jesus gave Martha and all the disciples many reasons to believe, though demonstrating who He is by many signs.</w:t>
      </w:r>
      <w:r w:rsidR="001A7607">
        <w:t xml:space="preserve"> </w:t>
      </w:r>
      <w:proofErr w:type="gramStart"/>
      <w:r w:rsidR="00B90B4B">
        <w:t>The  master</w:t>
      </w:r>
      <w:proofErr w:type="gramEnd"/>
      <w:r>
        <w:t xml:space="preserve"> of every si</w:t>
      </w:r>
      <w:r w:rsidR="00B90B4B">
        <w:t>tuation demonstrated fully His a</w:t>
      </w:r>
      <w:r>
        <w:t>dequ</w:t>
      </w:r>
      <w:r w:rsidR="001A7607">
        <w:t xml:space="preserve">acy for all human emergencies. </w:t>
      </w:r>
    </w:p>
    <w:p w:rsidR="0067585E" w:rsidRPr="001A7607" w:rsidRDefault="0067585E" w:rsidP="001A7607">
      <w:pPr>
        <w:ind w:firstLine="720"/>
      </w:pPr>
      <w:r>
        <w:t>The Resurrection was the crowning sign of all.</w:t>
      </w:r>
      <w:r w:rsidR="001A7607">
        <w:t xml:space="preserve"> </w:t>
      </w:r>
      <w:r>
        <w:rPr>
          <w:u w:val="single"/>
        </w:rPr>
        <w:t>Believing</w:t>
      </w:r>
      <w:r>
        <w:t xml:space="preserve"> in Jesus will issue life.</w:t>
      </w:r>
      <w:r w:rsidR="001A7607">
        <w:t xml:space="preserve"> </w:t>
      </w:r>
      <w:r>
        <w:t>Belief first must relate to that which is received, then that which is achieved.</w:t>
      </w:r>
      <w:r w:rsidR="001A7607">
        <w:t xml:space="preserve"> </w:t>
      </w:r>
      <w:r w:rsidRPr="0067585E">
        <w:rPr>
          <w:u w:val="single"/>
        </w:rPr>
        <w:t>What is the result of believing the signs?</w:t>
      </w:r>
    </w:p>
    <w:p w:rsidR="0067585E" w:rsidRDefault="0067585E" w:rsidP="0067585E"/>
    <w:p w:rsidR="0067585E" w:rsidRDefault="0067585E" w:rsidP="00665E5E">
      <w:pPr>
        <w:pStyle w:val="Heading3"/>
      </w:pPr>
      <w:r>
        <w:t>LIFE</w:t>
      </w:r>
      <w:r>
        <w:tab/>
        <w:t>(</w:t>
      </w:r>
      <w:r w:rsidRPr="0067585E">
        <w:rPr>
          <w:i/>
        </w:rPr>
        <w:t>Strong’s</w:t>
      </w:r>
      <w:r>
        <w:t xml:space="preserve"> 2222) Zoe</w:t>
      </w:r>
    </w:p>
    <w:p w:rsidR="0067585E" w:rsidRDefault="0067585E" w:rsidP="005228F1">
      <w:pPr>
        <w:ind w:firstLine="720"/>
      </w:pPr>
      <w:r>
        <w:t xml:space="preserve">Spiritual life is </w:t>
      </w:r>
      <w:proofErr w:type="gramStart"/>
      <w:r>
        <w:t>given,</w:t>
      </w:r>
      <w:proofErr w:type="gramEnd"/>
      <w:r>
        <w:t xml:space="preserve"> the life of Christ is received.</w:t>
      </w:r>
      <w:r w:rsidR="005228F1">
        <w:t xml:space="preserve"> </w:t>
      </w:r>
      <w:r>
        <w:t>Spiritual life possesses:</w:t>
      </w:r>
    </w:p>
    <w:p w:rsidR="0067585E" w:rsidRDefault="0067585E" w:rsidP="00884BE3">
      <w:pPr>
        <w:ind w:firstLine="720"/>
      </w:pPr>
      <w:r>
        <w:t>Divine consciousness – aware and alert</w:t>
      </w:r>
      <w:r w:rsidR="00884BE3">
        <w:t xml:space="preserve">; </w:t>
      </w:r>
      <w:r>
        <w:t>Direct contact – alive</w:t>
      </w:r>
      <w:r w:rsidR="00884BE3">
        <w:t xml:space="preserve">; </w:t>
      </w:r>
      <w:r>
        <w:t>Definite continuity – abiding</w:t>
      </w:r>
      <w:r w:rsidR="00884BE3">
        <w:t xml:space="preserve">; </w:t>
      </w:r>
      <w:r>
        <w:t>Development in character growth – abounding</w:t>
      </w:r>
    </w:p>
    <w:p w:rsidR="0067585E" w:rsidRPr="00CD0983" w:rsidRDefault="0067585E" w:rsidP="000853B1">
      <w:pPr>
        <w:pStyle w:val="Heading2"/>
      </w:pPr>
      <w:bookmarkStart w:id="3" w:name="_Toc276830181"/>
      <w:r w:rsidRPr="00CD0983">
        <w:t xml:space="preserve">Style of </w:t>
      </w:r>
      <w:r w:rsidR="00884BE3" w:rsidRPr="00CD0983">
        <w:t>the Writing</w:t>
      </w:r>
      <w:bookmarkEnd w:id="3"/>
    </w:p>
    <w:p w:rsidR="0067585E" w:rsidRPr="00EA1F09" w:rsidRDefault="0067585E" w:rsidP="00EA1F09">
      <w:pPr>
        <w:ind w:left="360"/>
      </w:pPr>
      <w:r w:rsidRPr="00EA1F09">
        <w:t>It is the “The Gospel according to John “(20:30</w:t>
      </w:r>
      <w:proofErr w:type="gramStart"/>
      <w:r w:rsidRPr="00EA1F09">
        <w:t>,31</w:t>
      </w:r>
      <w:proofErr w:type="gramEnd"/>
      <w:r w:rsidRPr="00EA1F09">
        <w:t>)</w:t>
      </w:r>
    </w:p>
    <w:p w:rsidR="0067585E" w:rsidRDefault="0067585E" w:rsidP="0067585E"/>
    <w:p w:rsidR="0067585E" w:rsidRDefault="0067585E" w:rsidP="00665E5E">
      <w:pPr>
        <w:pStyle w:val="Heading3"/>
      </w:pPr>
      <w:r>
        <w:t>A persuasive gospel</w:t>
      </w:r>
      <w:r w:rsidR="005228F1">
        <w:t xml:space="preserve">: </w:t>
      </w:r>
      <w:r>
        <w:t>“These are written that ye might believe”</w:t>
      </w:r>
    </w:p>
    <w:p w:rsidR="005228F1" w:rsidRDefault="0067585E" w:rsidP="00665E5E">
      <w:pPr>
        <w:pStyle w:val="Heading3"/>
      </w:pPr>
      <w:r>
        <w:t>An interpretive gospel</w:t>
      </w:r>
      <w:r w:rsidR="005228F1">
        <w:t xml:space="preserve">: </w:t>
      </w:r>
      <w:r>
        <w:t>That Jesus is the Christ.</w:t>
      </w:r>
    </w:p>
    <w:p w:rsidR="005228F1" w:rsidRDefault="0067585E" w:rsidP="00665E5E">
      <w:pPr>
        <w:pStyle w:val="Heading3"/>
      </w:pPr>
      <w:r>
        <w:t xml:space="preserve">The </w:t>
      </w:r>
      <w:proofErr w:type="gramStart"/>
      <w:r>
        <w:t>title  -</w:t>
      </w:r>
      <w:proofErr w:type="gramEnd"/>
      <w:r>
        <w:t xml:space="preserve"> </w:t>
      </w:r>
      <w:r w:rsidRPr="005228F1">
        <w:rPr>
          <w:u w:val="single"/>
        </w:rPr>
        <w:t>Christ</w:t>
      </w:r>
      <w:r>
        <w:t xml:space="preserve"> refers to His office.</w:t>
      </w:r>
    </w:p>
    <w:p w:rsidR="0067585E" w:rsidRDefault="0067585E" w:rsidP="00665E5E">
      <w:pPr>
        <w:pStyle w:val="Heading3"/>
      </w:pPr>
      <w:r>
        <w:t xml:space="preserve">The title – </w:t>
      </w:r>
      <w:r w:rsidRPr="005228F1">
        <w:rPr>
          <w:u w:val="single"/>
        </w:rPr>
        <w:t>Son of God</w:t>
      </w:r>
      <w:r>
        <w:t xml:space="preserve"> refers to His Person.</w:t>
      </w:r>
    </w:p>
    <w:p w:rsidR="0067585E" w:rsidRDefault="0067585E" w:rsidP="00665E5E">
      <w:pPr>
        <w:pStyle w:val="Heading3"/>
      </w:pPr>
      <w:r>
        <w:t>An effective gospel</w:t>
      </w:r>
      <w:r w:rsidR="005228F1">
        <w:t xml:space="preserve">: </w:t>
      </w:r>
      <w:r>
        <w:t>“And that believing ye might have life through His name.”</w:t>
      </w:r>
    </w:p>
    <w:p w:rsidR="0067585E" w:rsidRDefault="0067585E" w:rsidP="00665E5E">
      <w:pPr>
        <w:pStyle w:val="Heading3"/>
      </w:pPr>
      <w:r>
        <w:t>A selective gospel</w:t>
      </w:r>
      <w:r w:rsidR="005228F1">
        <w:t xml:space="preserve">: </w:t>
      </w:r>
      <w:r>
        <w:t>“And many other signs…which are not written in this book.”</w:t>
      </w:r>
    </w:p>
    <w:p w:rsidR="0067585E" w:rsidRDefault="0067585E" w:rsidP="0067585E"/>
    <w:p w:rsidR="005228F1" w:rsidRDefault="005228F1" w:rsidP="005228F1">
      <w:pPr>
        <w:widowControl w:val="0"/>
        <w:ind w:firstLine="720"/>
      </w:pPr>
      <w:r>
        <w:t>The purpose of John is intensely practical: he wishes not only to inspire faith but to show the life that faith will produce.  This is the significance of the miracles which he relates:  they are indeed signs of divine power, but they are also symbols of the life which Christ relates or IMPARTS.</w:t>
      </w:r>
    </w:p>
    <w:p w:rsidR="005228F1" w:rsidRDefault="005228F1" w:rsidP="005228F1">
      <w:pPr>
        <w:widowControl w:val="0"/>
        <w:ind w:firstLine="720"/>
      </w:pPr>
      <w:r>
        <w:t xml:space="preserve">The first miracle was at the wedding feast at home, to suggest the joy of the Christian life and the transforming power of Christ.  The second recorded miracle shows how Christ can deliver from fear and anxiety as He restores hope and peace to parents’ heart.  Then He heals a cripple to show His ability to give power to the helpless.  He feeds the five thousands to show that He is the real food for the soul.  He stills the storm and men learn what He can be in times of stress and struggle or peril and pressure.  He opens the eyes of the </w:t>
      </w:r>
      <w:proofErr w:type="spellStart"/>
      <w:r>
        <w:t>blindman</w:t>
      </w:r>
      <w:proofErr w:type="spellEnd"/>
      <w:r>
        <w:t xml:space="preserve"> and shows that He alone can take away the dimness of the soul.  He raises Lazarus and we realize His claim to be the “Resurrection and the life.”  He rises victorious over death and the grave and we no longer doubt that He is divine, but cry out adoringly, “MY LORD AND MY GOD.”</w:t>
      </w:r>
    </w:p>
    <w:p w:rsidR="005228F1" w:rsidRDefault="005228F1" w:rsidP="005228F1">
      <w:pPr>
        <w:widowControl w:val="0"/>
        <w:ind w:firstLine="720"/>
      </w:pPr>
      <w:r>
        <w:t xml:space="preserve">Then comes the conclusion which </w:t>
      </w:r>
      <w:proofErr w:type="spellStart"/>
      <w:r>
        <w:t>forsees</w:t>
      </w:r>
      <w:proofErr w:type="spellEnd"/>
      <w:r>
        <w:t xml:space="preserve"> the last chapter of this Gospel, where we see that our divine Lord is also our unseen, present, guiding, sustaining Lord: and where we find that faith will issue in lives of service and love and patient suffering, as we overcome even as He overcame all things.</w:t>
      </w:r>
    </w:p>
    <w:p w:rsidR="005228F1" w:rsidRDefault="005228F1" w:rsidP="0067585E"/>
    <w:p w:rsidR="005228F1" w:rsidRPr="00CD0983" w:rsidRDefault="0094099A" w:rsidP="000853B1">
      <w:pPr>
        <w:pStyle w:val="Heading2"/>
      </w:pPr>
      <w:bookmarkStart w:id="4" w:name="_Toc276830182"/>
      <w:r w:rsidRPr="00CD0983">
        <w:t>Picture Gallery</w:t>
      </w:r>
      <w:r w:rsidR="009D49CC" w:rsidRPr="00CD0983">
        <w:t xml:space="preserve"> &amp; Chapter Topics</w:t>
      </w:r>
      <w:bookmarkEnd w:id="4"/>
    </w:p>
    <w:p w:rsidR="005228F1" w:rsidRDefault="005228F1" w:rsidP="0067585E"/>
    <w:p w:rsidR="0094099A" w:rsidRDefault="0094099A" w:rsidP="0094099A">
      <w:pPr>
        <w:widowControl w:val="0"/>
        <w:ind w:firstLine="720"/>
      </w:pPr>
      <w:r>
        <w:t>This Gospel presents a series of pictures, in each of which Christ is the Central Figure. Each of the 21 Chapters contains a striking portrayal of some aspect of the character or work of the Savior. The first two chapters contain companion pieces.</w:t>
      </w:r>
    </w:p>
    <w:p w:rsidR="0094099A" w:rsidRDefault="0094099A" w:rsidP="0094099A">
      <w:pPr>
        <w:widowControl w:val="0"/>
      </w:pPr>
    </w:p>
    <w:p w:rsidR="008536D7" w:rsidRDefault="008536D7" w:rsidP="008536D7">
      <w:pPr>
        <w:widowControl w:val="0"/>
      </w:pPr>
      <w:r>
        <w:t>CHAPTER ONE:</w:t>
      </w:r>
      <w:r w:rsidR="00390F4E">
        <w:t xml:space="preserve"> </w:t>
      </w:r>
      <w:r w:rsidR="00390F4E" w:rsidRPr="001A7607">
        <w:rPr>
          <w:b/>
        </w:rPr>
        <w:t>He is the Son of God.</w:t>
      </w:r>
      <w:r w:rsidR="00390F4E" w:rsidRPr="0094099A">
        <w:t xml:space="preserve">  His deity is portrayed (verse 1) “in the beginning was the word, and the word was with God, and the word was God”…verse 14, “and we beheld His glory, the glory of the only begotten of the Father, full of grace and truth.”</w:t>
      </w:r>
    </w:p>
    <w:p w:rsidR="008536D7" w:rsidRDefault="008536D7" w:rsidP="00884594">
      <w:pPr>
        <w:widowControl w:val="0"/>
        <w:numPr>
          <w:ilvl w:val="0"/>
          <w:numId w:val="10"/>
        </w:numPr>
      </w:pPr>
      <w:r>
        <w:t>The deity of Jesus Christ, 1-2</w:t>
      </w:r>
    </w:p>
    <w:p w:rsidR="008536D7" w:rsidRDefault="008536D7" w:rsidP="00884594">
      <w:pPr>
        <w:widowControl w:val="0"/>
        <w:numPr>
          <w:ilvl w:val="0"/>
          <w:numId w:val="10"/>
        </w:numPr>
      </w:pPr>
      <w:r>
        <w:t>His pre-incarnation work, 3-5</w:t>
      </w:r>
    </w:p>
    <w:p w:rsidR="008536D7" w:rsidRDefault="008536D7" w:rsidP="00884594">
      <w:pPr>
        <w:widowControl w:val="0"/>
        <w:numPr>
          <w:ilvl w:val="0"/>
          <w:numId w:val="10"/>
        </w:numPr>
      </w:pPr>
      <w:r>
        <w:t>The ministry of John the Baptist, 6-8</w:t>
      </w:r>
    </w:p>
    <w:p w:rsidR="008536D7" w:rsidRDefault="008536D7" w:rsidP="00884594">
      <w:pPr>
        <w:widowControl w:val="0"/>
        <w:numPr>
          <w:ilvl w:val="0"/>
          <w:numId w:val="10"/>
        </w:numPr>
      </w:pPr>
      <w:r>
        <w:t>Jesus Christ, the true Light, 9-10</w:t>
      </w:r>
    </w:p>
    <w:p w:rsidR="008536D7" w:rsidRDefault="008536D7" w:rsidP="00884594">
      <w:pPr>
        <w:widowControl w:val="0"/>
        <w:numPr>
          <w:ilvl w:val="0"/>
          <w:numId w:val="10"/>
        </w:numPr>
      </w:pPr>
      <w:r>
        <w:t>The two classes, sons and unbelievers, 11-13</w:t>
      </w:r>
    </w:p>
    <w:p w:rsidR="008536D7" w:rsidRDefault="008536D7" w:rsidP="00884594">
      <w:pPr>
        <w:widowControl w:val="0"/>
        <w:numPr>
          <w:ilvl w:val="0"/>
          <w:numId w:val="10"/>
        </w:numPr>
      </w:pPr>
      <w:r>
        <w:t>The Incarnation, 14-15</w:t>
      </w:r>
    </w:p>
    <w:p w:rsidR="008536D7" w:rsidRDefault="008536D7" w:rsidP="00884594">
      <w:pPr>
        <w:widowControl w:val="0"/>
        <w:numPr>
          <w:ilvl w:val="0"/>
          <w:numId w:val="10"/>
        </w:numPr>
      </w:pPr>
      <w:r>
        <w:t>The witness of John the Baptist, 15-34</w:t>
      </w:r>
    </w:p>
    <w:p w:rsidR="008536D7" w:rsidRDefault="008536D7" w:rsidP="00884594">
      <w:pPr>
        <w:widowControl w:val="0"/>
        <w:numPr>
          <w:ilvl w:val="0"/>
          <w:numId w:val="10"/>
        </w:numPr>
      </w:pPr>
      <w:r>
        <w:t>The public ministry of Jesus Christ, 35-51</w:t>
      </w:r>
    </w:p>
    <w:p w:rsidR="00390F4E" w:rsidRPr="0094099A" w:rsidRDefault="008536D7" w:rsidP="00390F4E">
      <w:pPr>
        <w:widowControl w:val="0"/>
        <w:ind w:left="720" w:hanging="720"/>
      </w:pPr>
      <w:r>
        <w:t>CHAPTER TWO:</w:t>
      </w:r>
      <w:r w:rsidR="00390F4E" w:rsidRPr="00390F4E">
        <w:rPr>
          <w:b/>
        </w:rPr>
        <w:t xml:space="preserve"> </w:t>
      </w:r>
      <w:r w:rsidR="00390F4E" w:rsidRPr="001A7607">
        <w:rPr>
          <w:b/>
        </w:rPr>
        <w:t>He is the Son of Man</w:t>
      </w:r>
      <w:r w:rsidR="00390F4E" w:rsidRPr="0094099A">
        <w:t>.  Here we have a scene illustrating His perfect humanity.  He appears as a guest at the marriage in Cana of Galilee.  He mingles with men in their social activities.</w:t>
      </w:r>
    </w:p>
    <w:p w:rsidR="008536D7" w:rsidRDefault="008536D7" w:rsidP="00884594">
      <w:pPr>
        <w:widowControl w:val="0"/>
        <w:numPr>
          <w:ilvl w:val="0"/>
          <w:numId w:val="11"/>
        </w:numPr>
      </w:pPr>
      <w:r>
        <w:t>The marriage of Cana and the first miracle, 1-12</w:t>
      </w:r>
    </w:p>
    <w:p w:rsidR="008536D7" w:rsidRDefault="008536D7" w:rsidP="00884594">
      <w:pPr>
        <w:widowControl w:val="0"/>
        <w:numPr>
          <w:ilvl w:val="0"/>
          <w:numId w:val="11"/>
        </w:numPr>
      </w:pPr>
      <w:r>
        <w:t>The first Passover, 13-25</w:t>
      </w:r>
    </w:p>
    <w:p w:rsidR="008536D7" w:rsidRDefault="008536D7" w:rsidP="008536D7">
      <w:pPr>
        <w:widowControl w:val="0"/>
      </w:pPr>
      <w:r>
        <w:t>CHAPTER THREE:</w:t>
      </w:r>
      <w:r w:rsidR="00390F4E" w:rsidRPr="00390F4E">
        <w:rPr>
          <w:b/>
        </w:rPr>
        <w:t xml:space="preserve"> </w:t>
      </w:r>
      <w:r w:rsidR="00390F4E" w:rsidRPr="001A7607">
        <w:rPr>
          <w:b/>
        </w:rPr>
        <w:t>He is the Divine Teacher.</w:t>
      </w:r>
      <w:r w:rsidR="00390F4E" w:rsidRPr="0094099A">
        <w:t xml:space="preserve">  </w:t>
      </w:r>
      <w:proofErr w:type="gramStart"/>
      <w:r w:rsidR="00390F4E" w:rsidRPr="0094099A">
        <w:t>Instructing a master of Israel.</w:t>
      </w:r>
      <w:proofErr w:type="gramEnd"/>
      <w:r w:rsidR="00390F4E" w:rsidRPr="0094099A">
        <w:t xml:space="preserve">  Nicodemus says (verse 2) “we know that thou art a teacher come from God.”</w:t>
      </w:r>
    </w:p>
    <w:p w:rsidR="008536D7" w:rsidRDefault="008536D7" w:rsidP="00884594">
      <w:pPr>
        <w:widowControl w:val="0"/>
        <w:numPr>
          <w:ilvl w:val="0"/>
          <w:numId w:val="12"/>
        </w:numPr>
      </w:pPr>
      <w:r>
        <w:t>Jesus and Nicodemus and the new birth, 1-21</w:t>
      </w:r>
    </w:p>
    <w:p w:rsidR="008536D7" w:rsidRDefault="008536D7" w:rsidP="00884594">
      <w:pPr>
        <w:widowControl w:val="0"/>
        <w:numPr>
          <w:ilvl w:val="0"/>
          <w:numId w:val="12"/>
        </w:numPr>
      </w:pPr>
      <w:r>
        <w:t>Last testimony of John the Baptist, 22-30</w:t>
      </w:r>
    </w:p>
    <w:p w:rsidR="008536D7" w:rsidRDefault="008536D7" w:rsidP="00884594">
      <w:pPr>
        <w:widowControl w:val="0"/>
        <w:numPr>
          <w:ilvl w:val="0"/>
          <w:numId w:val="12"/>
        </w:numPr>
      </w:pPr>
      <w:r>
        <w:t>Declarative statement concerning Jesus Christ, 31-36</w:t>
      </w:r>
    </w:p>
    <w:p w:rsidR="00390F4E" w:rsidRPr="0094099A" w:rsidRDefault="008536D7" w:rsidP="00390F4E">
      <w:pPr>
        <w:widowControl w:val="0"/>
        <w:ind w:left="720" w:hanging="720"/>
      </w:pPr>
      <w:r>
        <w:t>CHAPTER FOUR:</w:t>
      </w:r>
      <w:r w:rsidR="00390F4E" w:rsidRPr="00390F4E">
        <w:rPr>
          <w:b/>
        </w:rPr>
        <w:t xml:space="preserve"> </w:t>
      </w:r>
      <w:r w:rsidR="00390F4E" w:rsidRPr="001A7607">
        <w:rPr>
          <w:b/>
        </w:rPr>
        <w:t>He is the Soul Winner.</w:t>
      </w:r>
      <w:r w:rsidR="00390F4E" w:rsidRPr="0094099A">
        <w:t xml:space="preserve">  Here we see the steps by which He led the darkened soul of the Samaritan woman out in to the light.</w:t>
      </w:r>
    </w:p>
    <w:p w:rsidR="008536D7" w:rsidRDefault="008536D7" w:rsidP="00884594">
      <w:pPr>
        <w:widowControl w:val="0"/>
        <w:numPr>
          <w:ilvl w:val="0"/>
          <w:numId w:val="13"/>
        </w:numPr>
      </w:pPr>
      <w:r>
        <w:t>Jesus departs into Galilee, 1-5</w:t>
      </w:r>
    </w:p>
    <w:p w:rsidR="008536D7" w:rsidRDefault="008536D7" w:rsidP="00884594">
      <w:pPr>
        <w:widowControl w:val="0"/>
        <w:numPr>
          <w:ilvl w:val="0"/>
          <w:numId w:val="13"/>
        </w:numPr>
      </w:pPr>
      <w:r>
        <w:t>Jesus and the Samaritan woman, 6-13</w:t>
      </w:r>
    </w:p>
    <w:p w:rsidR="008536D7" w:rsidRDefault="008536D7" w:rsidP="00884594">
      <w:pPr>
        <w:widowControl w:val="0"/>
        <w:numPr>
          <w:ilvl w:val="0"/>
          <w:numId w:val="13"/>
        </w:numPr>
      </w:pPr>
      <w:r>
        <w:t>The indwelling Spirit, 14-39</w:t>
      </w:r>
    </w:p>
    <w:p w:rsidR="008536D7" w:rsidRDefault="008536D7" w:rsidP="00884594">
      <w:pPr>
        <w:widowControl w:val="0"/>
        <w:numPr>
          <w:ilvl w:val="0"/>
          <w:numId w:val="13"/>
        </w:numPr>
      </w:pPr>
      <w:r>
        <w:t>Jesus and the Samaritans, 40-45</w:t>
      </w:r>
    </w:p>
    <w:p w:rsidR="008536D7" w:rsidRDefault="008536D7" w:rsidP="00884594">
      <w:pPr>
        <w:widowControl w:val="0"/>
        <w:numPr>
          <w:ilvl w:val="0"/>
          <w:numId w:val="13"/>
        </w:numPr>
      </w:pPr>
      <w:r>
        <w:t>Healing of the nobleman’s son, 46-54</w:t>
      </w:r>
    </w:p>
    <w:p w:rsidR="008536D7" w:rsidRDefault="008536D7" w:rsidP="008536D7">
      <w:pPr>
        <w:widowControl w:val="0"/>
      </w:pPr>
      <w:r>
        <w:t>CHAPTER FIVE:</w:t>
      </w:r>
      <w:r w:rsidR="00390F4E" w:rsidRPr="00390F4E">
        <w:rPr>
          <w:b/>
        </w:rPr>
        <w:t xml:space="preserve"> </w:t>
      </w:r>
      <w:r w:rsidR="00390F4E" w:rsidRPr="001A7607">
        <w:rPr>
          <w:b/>
        </w:rPr>
        <w:t>He is the Great Physician</w:t>
      </w:r>
      <w:r w:rsidR="00390F4E" w:rsidRPr="0094099A">
        <w:t xml:space="preserve">.  </w:t>
      </w:r>
      <w:proofErr w:type="gramStart"/>
      <w:r w:rsidR="00390F4E" w:rsidRPr="0094099A">
        <w:t>Bending in compassion over the sufferers at the pool.</w:t>
      </w:r>
      <w:proofErr w:type="gramEnd"/>
      <w:r w:rsidR="00390F4E" w:rsidRPr="0094099A">
        <w:t xml:space="preserve">  He shows His divine power by the instantaneous cu</w:t>
      </w:r>
      <w:r w:rsidR="00390F4E">
        <w:t>re of a hopeless case.  (v.</w:t>
      </w:r>
      <w:r w:rsidR="00390F4E" w:rsidRPr="0094099A">
        <w:t>8</w:t>
      </w:r>
      <w:proofErr w:type="gramStart"/>
      <w:r w:rsidR="00390F4E" w:rsidRPr="0094099A">
        <w:t>,9</w:t>
      </w:r>
      <w:proofErr w:type="gramEnd"/>
      <w:r w:rsidR="00390F4E" w:rsidRPr="0094099A">
        <w:t>)</w:t>
      </w:r>
    </w:p>
    <w:p w:rsidR="008536D7" w:rsidRDefault="008536D7" w:rsidP="00884594">
      <w:pPr>
        <w:widowControl w:val="0"/>
        <w:numPr>
          <w:ilvl w:val="0"/>
          <w:numId w:val="14"/>
        </w:numPr>
      </w:pPr>
      <w:r>
        <w:t>The feast, the pool of Bethesda and the healing, 1-31</w:t>
      </w:r>
    </w:p>
    <w:p w:rsidR="008536D7" w:rsidRDefault="008536D7" w:rsidP="00884594">
      <w:pPr>
        <w:widowControl w:val="0"/>
        <w:numPr>
          <w:ilvl w:val="0"/>
          <w:numId w:val="14"/>
        </w:numPr>
      </w:pPr>
      <w:r>
        <w:t>The two resurrections, 28-29</w:t>
      </w:r>
    </w:p>
    <w:p w:rsidR="008536D7" w:rsidRDefault="008536D7" w:rsidP="00884594">
      <w:pPr>
        <w:widowControl w:val="0"/>
        <w:numPr>
          <w:ilvl w:val="0"/>
          <w:numId w:val="14"/>
        </w:numPr>
      </w:pPr>
      <w:r>
        <w:t xml:space="preserve">The four-fold witness of Jesus:  </w:t>
      </w:r>
    </w:p>
    <w:p w:rsidR="008536D7" w:rsidRDefault="008536D7" w:rsidP="00884594">
      <w:pPr>
        <w:widowControl w:val="0"/>
        <w:numPr>
          <w:ilvl w:val="0"/>
          <w:numId w:val="15"/>
        </w:numPr>
      </w:pPr>
      <w:r>
        <w:t>John the Baptist, 32-35</w:t>
      </w:r>
    </w:p>
    <w:p w:rsidR="008536D7" w:rsidRDefault="008536D7" w:rsidP="00884594">
      <w:pPr>
        <w:widowControl w:val="0"/>
        <w:numPr>
          <w:ilvl w:val="0"/>
          <w:numId w:val="15"/>
        </w:numPr>
      </w:pPr>
      <w:r>
        <w:t>The Works, 36-37</w:t>
      </w:r>
    </w:p>
    <w:p w:rsidR="008536D7" w:rsidRDefault="008536D7" w:rsidP="00884594">
      <w:pPr>
        <w:widowControl w:val="0"/>
        <w:numPr>
          <w:ilvl w:val="0"/>
          <w:numId w:val="15"/>
        </w:numPr>
      </w:pPr>
      <w:r>
        <w:t>The Father, 37-38</w:t>
      </w:r>
    </w:p>
    <w:p w:rsidR="008536D7" w:rsidRDefault="008536D7" w:rsidP="00884594">
      <w:pPr>
        <w:widowControl w:val="0"/>
        <w:numPr>
          <w:ilvl w:val="0"/>
          <w:numId w:val="15"/>
        </w:numPr>
      </w:pPr>
      <w:r>
        <w:t>The Scriptures, 39-47</w:t>
      </w:r>
    </w:p>
    <w:p w:rsidR="008536D7" w:rsidRDefault="008536D7" w:rsidP="008536D7">
      <w:pPr>
        <w:widowControl w:val="0"/>
      </w:pPr>
      <w:r>
        <w:t>CHAPTER SIX:</w:t>
      </w:r>
      <w:r w:rsidR="00390F4E" w:rsidRPr="00390F4E">
        <w:rPr>
          <w:b/>
        </w:rPr>
        <w:t xml:space="preserve"> </w:t>
      </w:r>
      <w:r w:rsidR="00390F4E" w:rsidRPr="001A7607">
        <w:rPr>
          <w:b/>
        </w:rPr>
        <w:t>He is the Bread of Life</w:t>
      </w:r>
      <w:r w:rsidR="00390F4E">
        <w:t>. (v.</w:t>
      </w:r>
      <w:r w:rsidR="00390F4E" w:rsidRPr="0094099A">
        <w:t>48)  Without Him</w:t>
      </w:r>
      <w:r w:rsidR="00390F4E">
        <w:t xml:space="preserve"> the souls </w:t>
      </w:r>
      <w:r w:rsidR="00390F4E" w:rsidRPr="0094099A">
        <w:t>perish of hunger.</w:t>
      </w:r>
    </w:p>
    <w:p w:rsidR="008536D7" w:rsidRDefault="008536D7" w:rsidP="00884594">
      <w:pPr>
        <w:widowControl w:val="0"/>
        <w:numPr>
          <w:ilvl w:val="0"/>
          <w:numId w:val="16"/>
        </w:numPr>
      </w:pPr>
      <w:r>
        <w:t>Feeding the five thousand, 1-14</w:t>
      </w:r>
    </w:p>
    <w:p w:rsidR="008536D7" w:rsidRDefault="008536D7" w:rsidP="00884594">
      <w:pPr>
        <w:widowControl w:val="0"/>
        <w:numPr>
          <w:ilvl w:val="0"/>
          <w:numId w:val="16"/>
        </w:numPr>
      </w:pPr>
      <w:r>
        <w:t>Jesus walks upon the sea, 15-21</w:t>
      </w:r>
    </w:p>
    <w:p w:rsidR="008536D7" w:rsidRDefault="008536D7" w:rsidP="00884594">
      <w:pPr>
        <w:widowControl w:val="0"/>
        <w:numPr>
          <w:ilvl w:val="0"/>
          <w:numId w:val="16"/>
        </w:numPr>
      </w:pPr>
      <w:r>
        <w:t>The great discourse on the bread of life, 22-59</w:t>
      </w:r>
    </w:p>
    <w:p w:rsidR="008536D7" w:rsidRDefault="008536D7" w:rsidP="00884594">
      <w:pPr>
        <w:widowControl w:val="0"/>
        <w:numPr>
          <w:ilvl w:val="0"/>
          <w:numId w:val="16"/>
        </w:numPr>
      </w:pPr>
      <w:r>
        <w:t>Discipleship tested by doctrine, 60-66</w:t>
      </w:r>
    </w:p>
    <w:p w:rsidR="008536D7" w:rsidRDefault="008536D7" w:rsidP="00884594">
      <w:pPr>
        <w:widowControl w:val="0"/>
        <w:numPr>
          <w:ilvl w:val="0"/>
          <w:numId w:val="16"/>
        </w:numPr>
      </w:pPr>
      <w:r>
        <w:t>Peter’s confession of faith, 67-71</w:t>
      </w:r>
    </w:p>
    <w:p w:rsidR="008536D7" w:rsidRDefault="008536D7" w:rsidP="008536D7">
      <w:pPr>
        <w:widowControl w:val="0"/>
      </w:pPr>
      <w:r>
        <w:t>CHAPTER SEVEN:</w:t>
      </w:r>
      <w:r w:rsidR="00390F4E" w:rsidRPr="00390F4E">
        <w:rPr>
          <w:b/>
        </w:rPr>
        <w:t xml:space="preserve"> </w:t>
      </w:r>
      <w:r w:rsidR="00390F4E" w:rsidRPr="001A7607">
        <w:rPr>
          <w:b/>
        </w:rPr>
        <w:t>He is the Water of Life</w:t>
      </w:r>
      <w:r w:rsidR="00390F4E" w:rsidRPr="0094099A">
        <w:t xml:space="preserve">.  (Verse 37)  </w:t>
      </w:r>
      <w:proofErr w:type="gramStart"/>
      <w:r w:rsidR="00390F4E" w:rsidRPr="0094099A">
        <w:t>Satisfying the thirsty heart.</w:t>
      </w:r>
      <w:proofErr w:type="gramEnd"/>
    </w:p>
    <w:p w:rsidR="008536D7" w:rsidRDefault="008536D7" w:rsidP="00884594">
      <w:pPr>
        <w:widowControl w:val="0"/>
        <w:numPr>
          <w:ilvl w:val="0"/>
          <w:numId w:val="17"/>
        </w:numPr>
      </w:pPr>
      <w:r>
        <w:t>Jesus urged to go to the feast of tabernacle, 1-9</w:t>
      </w:r>
    </w:p>
    <w:p w:rsidR="008536D7" w:rsidRDefault="008536D7" w:rsidP="00884594">
      <w:pPr>
        <w:widowControl w:val="0"/>
        <w:numPr>
          <w:ilvl w:val="0"/>
          <w:numId w:val="17"/>
        </w:numPr>
      </w:pPr>
      <w:r>
        <w:t>Final departure from Galilee, 10-13</w:t>
      </w:r>
    </w:p>
    <w:p w:rsidR="008536D7" w:rsidRDefault="008536D7" w:rsidP="00884594">
      <w:pPr>
        <w:widowControl w:val="0"/>
        <w:numPr>
          <w:ilvl w:val="0"/>
          <w:numId w:val="17"/>
        </w:numPr>
      </w:pPr>
      <w:r>
        <w:t>Jesus at the feast of tabernacles, 14-36</w:t>
      </w:r>
    </w:p>
    <w:p w:rsidR="008536D7" w:rsidRDefault="008536D7" w:rsidP="00884594">
      <w:pPr>
        <w:widowControl w:val="0"/>
        <w:numPr>
          <w:ilvl w:val="0"/>
          <w:numId w:val="17"/>
        </w:numPr>
      </w:pPr>
      <w:r>
        <w:t>The great prophecy concerning the Holy Spirit for power, 37-39</w:t>
      </w:r>
    </w:p>
    <w:p w:rsidR="008536D7" w:rsidRDefault="008536D7" w:rsidP="00884594">
      <w:pPr>
        <w:widowControl w:val="0"/>
        <w:numPr>
          <w:ilvl w:val="0"/>
          <w:numId w:val="17"/>
        </w:numPr>
      </w:pPr>
      <w:r>
        <w:t>The people divided in opinion, 40-53</w:t>
      </w:r>
    </w:p>
    <w:p w:rsidR="008536D7" w:rsidRDefault="008536D7" w:rsidP="008536D7">
      <w:pPr>
        <w:widowControl w:val="0"/>
      </w:pPr>
      <w:r>
        <w:t>CHAPTER EIGHT:</w:t>
      </w:r>
      <w:r w:rsidR="00390F4E" w:rsidRPr="00390F4E">
        <w:rPr>
          <w:b/>
        </w:rPr>
        <w:t xml:space="preserve"> </w:t>
      </w:r>
      <w:r w:rsidR="00390F4E" w:rsidRPr="001A7607">
        <w:rPr>
          <w:b/>
        </w:rPr>
        <w:t>He is the Defender of the Weak</w:t>
      </w:r>
      <w:r w:rsidR="00390F4E" w:rsidRPr="0094099A">
        <w:t>.  Here we have a scene showing His gallant defense of a fallen woman.</w:t>
      </w:r>
    </w:p>
    <w:p w:rsidR="008536D7" w:rsidRDefault="008536D7" w:rsidP="00884594">
      <w:pPr>
        <w:widowControl w:val="0"/>
        <w:numPr>
          <w:ilvl w:val="0"/>
          <w:numId w:val="18"/>
        </w:numPr>
      </w:pPr>
      <w:r>
        <w:t>The woman taken in adultery, 1-11</w:t>
      </w:r>
    </w:p>
    <w:p w:rsidR="008536D7" w:rsidRDefault="008536D7" w:rsidP="00884594">
      <w:pPr>
        <w:widowControl w:val="0"/>
        <w:numPr>
          <w:ilvl w:val="0"/>
          <w:numId w:val="18"/>
        </w:numPr>
      </w:pPr>
      <w:r>
        <w:t>Discourse after the feast:  Jesus the light of the world, 12-59</w:t>
      </w:r>
    </w:p>
    <w:p w:rsidR="008536D7" w:rsidRDefault="008536D7" w:rsidP="008536D7">
      <w:pPr>
        <w:widowControl w:val="0"/>
      </w:pPr>
      <w:r>
        <w:t>CHAPTER NINE:</w:t>
      </w:r>
      <w:r w:rsidR="00390F4E" w:rsidRPr="00390F4E">
        <w:rPr>
          <w:b/>
        </w:rPr>
        <w:t xml:space="preserve"> </w:t>
      </w:r>
      <w:r w:rsidR="00390F4E" w:rsidRPr="001A7607">
        <w:rPr>
          <w:b/>
        </w:rPr>
        <w:t>He is the Light of the World.</w:t>
      </w:r>
      <w:r w:rsidR="00390F4E" w:rsidRPr="0094099A">
        <w:t xml:space="preserve">  He demonstrates His right to this distinction by giving light to one who was born blind.</w:t>
      </w:r>
    </w:p>
    <w:p w:rsidR="008536D7" w:rsidRDefault="008536D7" w:rsidP="008536D7">
      <w:pPr>
        <w:widowControl w:val="0"/>
      </w:pPr>
      <w:r>
        <w:tab/>
        <w:t>1.</w:t>
      </w:r>
      <w:r>
        <w:tab/>
        <w:t>The man born blind is healed, 1-41</w:t>
      </w:r>
    </w:p>
    <w:p w:rsidR="009D49CC" w:rsidRDefault="009D49CC">
      <w:r>
        <w:br w:type="page"/>
      </w:r>
    </w:p>
    <w:p w:rsidR="008536D7" w:rsidRDefault="008536D7" w:rsidP="008536D7">
      <w:pPr>
        <w:widowControl w:val="0"/>
      </w:pPr>
      <w:r>
        <w:t>CHAPTER TEN:</w:t>
      </w:r>
      <w:r w:rsidR="00390F4E" w:rsidRPr="00390F4E">
        <w:rPr>
          <w:b/>
        </w:rPr>
        <w:t xml:space="preserve"> </w:t>
      </w:r>
      <w:r w:rsidR="00390F4E" w:rsidRPr="001A7607">
        <w:rPr>
          <w:b/>
        </w:rPr>
        <w:t>He is the Good Shepherd</w:t>
      </w:r>
      <w:r w:rsidR="00390F4E" w:rsidRPr="0094099A">
        <w:t>.  He watches over “the flock” with infinite care and gives His life for His sheep.</w:t>
      </w:r>
    </w:p>
    <w:p w:rsidR="008536D7" w:rsidRDefault="008536D7" w:rsidP="00884594">
      <w:pPr>
        <w:widowControl w:val="0"/>
        <w:numPr>
          <w:ilvl w:val="0"/>
          <w:numId w:val="19"/>
        </w:numPr>
      </w:pPr>
      <w:r>
        <w:t>Discourse of the Good Shepherd, 1-21</w:t>
      </w:r>
    </w:p>
    <w:p w:rsidR="008536D7" w:rsidRDefault="008536D7" w:rsidP="00884594">
      <w:pPr>
        <w:widowControl w:val="0"/>
        <w:numPr>
          <w:ilvl w:val="0"/>
          <w:numId w:val="19"/>
        </w:numPr>
      </w:pPr>
      <w:r>
        <w:t>Jesus asserts his deity, 22-39</w:t>
      </w:r>
    </w:p>
    <w:p w:rsidR="008536D7" w:rsidRDefault="008536D7" w:rsidP="00884594">
      <w:pPr>
        <w:widowControl w:val="0"/>
        <w:numPr>
          <w:ilvl w:val="0"/>
          <w:numId w:val="19"/>
        </w:numPr>
      </w:pPr>
      <w:r>
        <w:t>Jesus goes to the place where he was baptized, 40-42</w:t>
      </w:r>
    </w:p>
    <w:p w:rsidR="008536D7" w:rsidRDefault="008536D7" w:rsidP="008536D7">
      <w:pPr>
        <w:widowControl w:val="0"/>
      </w:pPr>
      <w:r>
        <w:t>CHAPTER ELEVEN:</w:t>
      </w:r>
      <w:r w:rsidR="00390F4E" w:rsidRPr="00390F4E">
        <w:rPr>
          <w:b/>
        </w:rPr>
        <w:t xml:space="preserve"> </w:t>
      </w:r>
      <w:r w:rsidR="00390F4E" w:rsidRPr="001A7607">
        <w:rPr>
          <w:b/>
        </w:rPr>
        <w:t>He is the Resurrection and the Life</w:t>
      </w:r>
      <w:r w:rsidR="00390F4E" w:rsidRPr="0094099A">
        <w:t>.  He proves His right to this title by calling Lazarus from the tomb.</w:t>
      </w:r>
    </w:p>
    <w:p w:rsidR="008536D7" w:rsidRDefault="008536D7" w:rsidP="00884594">
      <w:pPr>
        <w:widowControl w:val="0"/>
        <w:numPr>
          <w:ilvl w:val="0"/>
          <w:numId w:val="20"/>
        </w:numPr>
      </w:pPr>
      <w:r>
        <w:t>The raising of Lazarus, 1-37</w:t>
      </w:r>
    </w:p>
    <w:p w:rsidR="008536D7" w:rsidRDefault="008536D7" w:rsidP="00884594">
      <w:pPr>
        <w:widowControl w:val="0"/>
        <w:numPr>
          <w:ilvl w:val="0"/>
          <w:numId w:val="20"/>
        </w:numPr>
      </w:pPr>
      <w:r>
        <w:t>Jesus at the grave of Lazarus, 38-44</w:t>
      </w:r>
    </w:p>
    <w:p w:rsidR="008536D7" w:rsidRDefault="008536D7" w:rsidP="00884594">
      <w:pPr>
        <w:widowControl w:val="0"/>
        <w:numPr>
          <w:ilvl w:val="0"/>
          <w:numId w:val="20"/>
        </w:numPr>
      </w:pPr>
      <w:r>
        <w:t>The friends of Mary of Bethany are converted, 45-46</w:t>
      </w:r>
    </w:p>
    <w:p w:rsidR="008536D7" w:rsidRDefault="008536D7" w:rsidP="008536D7">
      <w:pPr>
        <w:widowControl w:val="0"/>
        <w:ind w:left="720"/>
      </w:pPr>
      <w:r>
        <w:t>4.</w:t>
      </w:r>
      <w:r>
        <w:tab/>
        <w:t>The Pharisees plot to put Jesus to death, 47-57</w:t>
      </w:r>
    </w:p>
    <w:p w:rsidR="00390F4E" w:rsidRPr="0094099A" w:rsidRDefault="008536D7" w:rsidP="00390F4E">
      <w:pPr>
        <w:widowControl w:val="0"/>
      </w:pPr>
      <w:r>
        <w:t>CHAPTER TWELVE:</w:t>
      </w:r>
      <w:r w:rsidR="00390F4E" w:rsidRPr="00390F4E">
        <w:rPr>
          <w:b/>
        </w:rPr>
        <w:t xml:space="preserve"> </w:t>
      </w:r>
      <w:r w:rsidR="00390F4E" w:rsidRPr="001A7607">
        <w:rPr>
          <w:b/>
        </w:rPr>
        <w:t>He is the King</w:t>
      </w:r>
      <w:r w:rsidR="00390F4E" w:rsidRPr="0094099A">
        <w:t>.  He rides into Jerusalem on Palm Sunday and is acclaimed King of Israel by the multitudes.</w:t>
      </w:r>
    </w:p>
    <w:p w:rsidR="008536D7" w:rsidRDefault="008536D7" w:rsidP="00884594">
      <w:pPr>
        <w:widowControl w:val="0"/>
        <w:numPr>
          <w:ilvl w:val="0"/>
          <w:numId w:val="21"/>
        </w:numPr>
      </w:pPr>
      <w:r>
        <w:t>The supper at Bethany, 1-11</w:t>
      </w:r>
    </w:p>
    <w:p w:rsidR="008536D7" w:rsidRDefault="008536D7" w:rsidP="00884594">
      <w:pPr>
        <w:widowControl w:val="0"/>
        <w:numPr>
          <w:ilvl w:val="0"/>
          <w:numId w:val="21"/>
        </w:numPr>
      </w:pPr>
      <w:r>
        <w:t>The triumphal entry, 12-19</w:t>
      </w:r>
    </w:p>
    <w:p w:rsidR="008536D7" w:rsidRDefault="008536D7" w:rsidP="00884594">
      <w:pPr>
        <w:widowControl w:val="0"/>
        <w:numPr>
          <w:ilvl w:val="0"/>
          <w:numId w:val="21"/>
        </w:numPr>
      </w:pPr>
      <w:r>
        <w:t>Certain Greeks would see Jesus, 20-22</w:t>
      </w:r>
    </w:p>
    <w:p w:rsidR="008536D7" w:rsidRDefault="008536D7" w:rsidP="00884594">
      <w:pPr>
        <w:widowControl w:val="0"/>
        <w:numPr>
          <w:ilvl w:val="0"/>
          <w:numId w:val="21"/>
        </w:numPr>
      </w:pPr>
      <w:r>
        <w:t>Jesus foretells Peter’s denial, 36-38</w:t>
      </w:r>
    </w:p>
    <w:p w:rsidR="008536D7" w:rsidRDefault="008536D7" w:rsidP="008536D7">
      <w:pPr>
        <w:widowControl w:val="0"/>
      </w:pPr>
      <w:r>
        <w:t>CHAPTER THIRTEEN:</w:t>
      </w:r>
      <w:r w:rsidR="009D49CC" w:rsidRPr="009D49CC">
        <w:rPr>
          <w:b/>
        </w:rPr>
        <w:t xml:space="preserve"> </w:t>
      </w:r>
      <w:r w:rsidR="009D49CC" w:rsidRPr="001A7607">
        <w:rPr>
          <w:b/>
        </w:rPr>
        <w:t>He assumes the place of a Servant.</w:t>
      </w:r>
      <w:r w:rsidR="009D49CC" w:rsidRPr="0094099A">
        <w:t xml:space="preserve">  Here we have the marvelous scene of His condescension, as He washes the disciples’ feet.</w:t>
      </w:r>
    </w:p>
    <w:p w:rsidR="008536D7" w:rsidRDefault="008536D7" w:rsidP="00884594">
      <w:pPr>
        <w:widowControl w:val="0"/>
        <w:numPr>
          <w:ilvl w:val="0"/>
          <w:numId w:val="22"/>
        </w:numPr>
      </w:pPr>
      <w:r>
        <w:t>The last Passover, 1-2</w:t>
      </w:r>
    </w:p>
    <w:p w:rsidR="008536D7" w:rsidRDefault="008536D7" w:rsidP="00884594">
      <w:pPr>
        <w:widowControl w:val="0"/>
        <w:numPr>
          <w:ilvl w:val="0"/>
          <w:numId w:val="22"/>
        </w:numPr>
      </w:pPr>
      <w:r>
        <w:t>Jesus washes the disciples’ feet, 2-20</w:t>
      </w:r>
    </w:p>
    <w:p w:rsidR="008536D7" w:rsidRDefault="008536D7" w:rsidP="00884594">
      <w:pPr>
        <w:widowControl w:val="0"/>
        <w:numPr>
          <w:ilvl w:val="0"/>
          <w:numId w:val="22"/>
        </w:numPr>
      </w:pPr>
      <w:r>
        <w:t>Jesus foretells his betrayal, 21-35</w:t>
      </w:r>
    </w:p>
    <w:p w:rsidR="008536D7" w:rsidRDefault="008536D7" w:rsidP="00884594">
      <w:pPr>
        <w:widowControl w:val="0"/>
        <w:numPr>
          <w:ilvl w:val="0"/>
          <w:numId w:val="22"/>
        </w:numPr>
      </w:pPr>
      <w:r>
        <w:t>Jesus foretells Peter’s denial, 36-38</w:t>
      </w:r>
    </w:p>
    <w:p w:rsidR="008536D7" w:rsidRDefault="008536D7" w:rsidP="008536D7">
      <w:pPr>
        <w:widowControl w:val="0"/>
      </w:pPr>
      <w:r>
        <w:t>CHAPTER FOURTEEN:</w:t>
      </w:r>
      <w:r w:rsidR="009D49CC" w:rsidRPr="009D49CC">
        <w:rPr>
          <w:b/>
        </w:rPr>
        <w:t xml:space="preserve"> </w:t>
      </w:r>
      <w:r w:rsidR="009D49CC" w:rsidRPr="0094099A">
        <w:rPr>
          <w:b/>
        </w:rPr>
        <w:t>He is the Consoler.</w:t>
      </w:r>
      <w:r w:rsidR="009D49CC" w:rsidRPr="0094099A">
        <w:t xml:space="preserve">  Although standing under the very shadow of His cross, in utter self-forgetfulness, He comforts the sorrowing disciples.</w:t>
      </w:r>
    </w:p>
    <w:p w:rsidR="008536D7" w:rsidRDefault="008536D7" w:rsidP="00884594">
      <w:pPr>
        <w:widowControl w:val="0"/>
        <w:numPr>
          <w:ilvl w:val="0"/>
          <w:numId w:val="23"/>
        </w:numPr>
      </w:pPr>
      <w:r>
        <w:t>Jesus foretells his coming for his own, 1-6</w:t>
      </w:r>
    </w:p>
    <w:p w:rsidR="008536D7" w:rsidRDefault="008536D7" w:rsidP="00884594">
      <w:pPr>
        <w:widowControl w:val="0"/>
        <w:numPr>
          <w:ilvl w:val="0"/>
          <w:numId w:val="23"/>
        </w:numPr>
      </w:pPr>
      <w:r>
        <w:t>Jesus and the Father are one, 7-12</w:t>
      </w:r>
    </w:p>
    <w:p w:rsidR="008536D7" w:rsidRDefault="008536D7" w:rsidP="00884594">
      <w:pPr>
        <w:widowControl w:val="0"/>
        <w:numPr>
          <w:ilvl w:val="0"/>
          <w:numId w:val="23"/>
        </w:numPr>
      </w:pPr>
      <w:r>
        <w:t>The new promise and privilege in prayer, 13-15</w:t>
      </w:r>
    </w:p>
    <w:p w:rsidR="008536D7" w:rsidRDefault="008536D7" w:rsidP="00884594">
      <w:pPr>
        <w:widowControl w:val="0"/>
        <w:numPr>
          <w:ilvl w:val="0"/>
          <w:numId w:val="23"/>
        </w:numPr>
      </w:pPr>
      <w:r>
        <w:t>The promise of the Spirit, 16-26</w:t>
      </w:r>
    </w:p>
    <w:p w:rsidR="008536D7" w:rsidRDefault="008536D7" w:rsidP="00884594">
      <w:pPr>
        <w:widowControl w:val="0"/>
        <w:numPr>
          <w:ilvl w:val="0"/>
          <w:numId w:val="23"/>
        </w:numPr>
      </w:pPr>
      <w:r>
        <w:t>The bequest of peace, 27-31</w:t>
      </w:r>
    </w:p>
    <w:p w:rsidR="009D49CC" w:rsidRPr="0094099A" w:rsidRDefault="008536D7" w:rsidP="009D49CC">
      <w:pPr>
        <w:widowControl w:val="0"/>
        <w:ind w:left="720" w:hanging="720"/>
      </w:pPr>
      <w:r>
        <w:t>CHAPTER FIFTEEN:</w:t>
      </w:r>
      <w:r w:rsidR="009D49CC" w:rsidRPr="009D49CC">
        <w:rPr>
          <w:b/>
        </w:rPr>
        <w:t xml:space="preserve"> </w:t>
      </w:r>
      <w:r w:rsidR="009D49CC" w:rsidRPr="0094099A">
        <w:rPr>
          <w:b/>
        </w:rPr>
        <w:t>He is the True Vine.</w:t>
      </w:r>
      <w:r w:rsidR="009D49CC" w:rsidRPr="0094099A">
        <w:t xml:space="preserve">  We see Him as the source of all spiritual fruit.</w:t>
      </w:r>
    </w:p>
    <w:p w:rsidR="008536D7" w:rsidRDefault="008536D7" w:rsidP="00884594">
      <w:pPr>
        <w:widowControl w:val="0"/>
        <w:numPr>
          <w:ilvl w:val="0"/>
          <w:numId w:val="24"/>
        </w:numPr>
      </w:pPr>
      <w:r>
        <w:t>Spoken on the way to the garden, the vine and branches, 1-14</w:t>
      </w:r>
    </w:p>
    <w:p w:rsidR="008536D7" w:rsidRDefault="008536D7" w:rsidP="00884594">
      <w:pPr>
        <w:widowControl w:val="0"/>
        <w:numPr>
          <w:ilvl w:val="0"/>
          <w:numId w:val="24"/>
        </w:numPr>
      </w:pPr>
      <w:r>
        <w:t>The new intimacy, 15-17</w:t>
      </w:r>
    </w:p>
    <w:p w:rsidR="008536D7" w:rsidRDefault="008536D7" w:rsidP="00884594">
      <w:pPr>
        <w:widowControl w:val="0"/>
        <w:numPr>
          <w:ilvl w:val="0"/>
          <w:numId w:val="24"/>
        </w:numPr>
      </w:pPr>
      <w:r>
        <w:t>The believer in the world, 18-25</w:t>
      </w:r>
    </w:p>
    <w:p w:rsidR="008536D7" w:rsidRDefault="008536D7" w:rsidP="00884594">
      <w:pPr>
        <w:widowControl w:val="0"/>
        <w:numPr>
          <w:ilvl w:val="0"/>
          <w:numId w:val="24"/>
        </w:numPr>
      </w:pPr>
      <w:r>
        <w:t>The believer and the Spirit, 26-27</w:t>
      </w:r>
    </w:p>
    <w:p w:rsidR="008536D7" w:rsidRDefault="008536D7" w:rsidP="008536D7">
      <w:pPr>
        <w:widowControl w:val="0"/>
      </w:pPr>
      <w:r>
        <w:t>CHAPTER SIXTEEN:</w:t>
      </w:r>
      <w:r w:rsidR="009D49CC" w:rsidRPr="009D49CC">
        <w:rPr>
          <w:b/>
        </w:rPr>
        <w:t xml:space="preserve"> </w:t>
      </w:r>
      <w:r w:rsidR="009D49CC" w:rsidRPr="0094099A">
        <w:rPr>
          <w:b/>
        </w:rPr>
        <w:t>He is the Giver of the Spirit.</w:t>
      </w:r>
      <w:r w:rsidR="009D49CC" w:rsidRPr="0094099A">
        <w:t xml:space="preserve">  On His departure He promised to send the comforter into the world.</w:t>
      </w:r>
    </w:p>
    <w:p w:rsidR="008536D7" w:rsidRDefault="008536D7" w:rsidP="00884594">
      <w:pPr>
        <w:widowControl w:val="0"/>
        <w:numPr>
          <w:ilvl w:val="0"/>
          <w:numId w:val="25"/>
        </w:numPr>
      </w:pPr>
      <w:r>
        <w:t>The disciples warned of persecutions, 1-6</w:t>
      </w:r>
    </w:p>
    <w:p w:rsidR="008536D7" w:rsidRDefault="008536D7" w:rsidP="00884594">
      <w:pPr>
        <w:widowControl w:val="0"/>
        <w:numPr>
          <w:ilvl w:val="0"/>
          <w:numId w:val="25"/>
        </w:numPr>
      </w:pPr>
      <w:r>
        <w:t>Three-fold work of the Spirit toward the world, 7-11</w:t>
      </w:r>
    </w:p>
    <w:p w:rsidR="008536D7" w:rsidRDefault="008536D7" w:rsidP="00884594">
      <w:pPr>
        <w:widowControl w:val="0"/>
        <w:numPr>
          <w:ilvl w:val="0"/>
          <w:numId w:val="25"/>
        </w:numPr>
      </w:pPr>
      <w:r>
        <w:t>New truth to be revealed by the Spirit, 12-15</w:t>
      </w:r>
    </w:p>
    <w:p w:rsidR="008536D7" w:rsidRDefault="008536D7" w:rsidP="00884594">
      <w:pPr>
        <w:widowControl w:val="0"/>
        <w:numPr>
          <w:ilvl w:val="0"/>
          <w:numId w:val="25"/>
        </w:numPr>
      </w:pPr>
      <w:r>
        <w:t>Jesus speaks of his death, resurrection and second advent, 16-33</w:t>
      </w:r>
    </w:p>
    <w:p w:rsidR="008536D7" w:rsidRDefault="008536D7" w:rsidP="008536D7">
      <w:pPr>
        <w:widowControl w:val="0"/>
      </w:pPr>
      <w:r>
        <w:t>CHAPTER SEVENTEEN:</w:t>
      </w:r>
      <w:r w:rsidR="009D49CC" w:rsidRPr="009D49CC">
        <w:rPr>
          <w:b/>
        </w:rPr>
        <w:t xml:space="preserve"> </w:t>
      </w:r>
      <w:r w:rsidR="009D49CC" w:rsidRPr="0094099A">
        <w:rPr>
          <w:b/>
        </w:rPr>
        <w:t>He is the Great Intercessor.</w:t>
      </w:r>
      <w:r w:rsidR="009D49CC" w:rsidRPr="0094099A">
        <w:t xml:space="preserve">  He offers up His wonderful intercessory prayers for the church.</w:t>
      </w:r>
    </w:p>
    <w:p w:rsidR="008536D7" w:rsidRDefault="008536D7" w:rsidP="008536D7">
      <w:pPr>
        <w:widowControl w:val="0"/>
      </w:pPr>
      <w:r>
        <w:tab/>
        <w:t>1.</w:t>
      </w:r>
      <w:r>
        <w:tab/>
        <w:t>The prayer of intercession, 1-26</w:t>
      </w:r>
    </w:p>
    <w:p w:rsidR="009D49CC" w:rsidRDefault="009D49CC">
      <w:r>
        <w:br w:type="page"/>
      </w:r>
    </w:p>
    <w:p w:rsidR="008536D7" w:rsidRDefault="008536D7" w:rsidP="008536D7">
      <w:pPr>
        <w:widowControl w:val="0"/>
      </w:pPr>
      <w:r>
        <w:t>CHAPTER EIGHTEEN:</w:t>
      </w:r>
      <w:r w:rsidR="009D49CC" w:rsidRPr="009D49CC">
        <w:rPr>
          <w:b/>
        </w:rPr>
        <w:t xml:space="preserve"> </w:t>
      </w:r>
      <w:r w:rsidR="009D49CC" w:rsidRPr="0094099A">
        <w:rPr>
          <w:b/>
        </w:rPr>
        <w:t>He appears as the Model Sufferer</w:t>
      </w:r>
      <w:r w:rsidR="009D49CC" w:rsidRPr="0094099A">
        <w:t>.  He submissively drinks the cup of woe pressed to His lips by the Father’s hand.</w:t>
      </w:r>
    </w:p>
    <w:p w:rsidR="008536D7" w:rsidRDefault="008536D7" w:rsidP="00884594">
      <w:pPr>
        <w:widowControl w:val="0"/>
        <w:numPr>
          <w:ilvl w:val="0"/>
          <w:numId w:val="26"/>
        </w:numPr>
      </w:pPr>
      <w:r>
        <w:t>Jesus arrives at Gethsemane, 1</w:t>
      </w:r>
    </w:p>
    <w:p w:rsidR="008536D7" w:rsidRDefault="008536D7" w:rsidP="00884594">
      <w:pPr>
        <w:widowControl w:val="0"/>
        <w:numPr>
          <w:ilvl w:val="0"/>
          <w:numId w:val="26"/>
        </w:numPr>
      </w:pPr>
      <w:r>
        <w:t>The betrayal and arrest, 2-11</w:t>
      </w:r>
    </w:p>
    <w:p w:rsidR="008536D7" w:rsidRDefault="008536D7" w:rsidP="00884594">
      <w:pPr>
        <w:widowControl w:val="0"/>
        <w:numPr>
          <w:ilvl w:val="0"/>
          <w:numId w:val="26"/>
        </w:numPr>
      </w:pPr>
      <w:r>
        <w:t>Jesus brought before the high priest, 12-14</w:t>
      </w:r>
    </w:p>
    <w:p w:rsidR="008536D7" w:rsidRDefault="008536D7" w:rsidP="00884594">
      <w:pPr>
        <w:widowControl w:val="0"/>
        <w:numPr>
          <w:ilvl w:val="0"/>
          <w:numId w:val="26"/>
        </w:numPr>
      </w:pPr>
      <w:r>
        <w:t>Peter’s denial, 15-18</w:t>
      </w:r>
    </w:p>
    <w:p w:rsidR="008536D7" w:rsidRDefault="008536D7" w:rsidP="00884594">
      <w:pPr>
        <w:widowControl w:val="0"/>
        <w:numPr>
          <w:ilvl w:val="0"/>
          <w:numId w:val="26"/>
        </w:numPr>
      </w:pPr>
      <w:r>
        <w:t>Jesus before the high priest, 19-27</w:t>
      </w:r>
    </w:p>
    <w:p w:rsidR="008536D7" w:rsidRDefault="008536D7" w:rsidP="00884594">
      <w:pPr>
        <w:widowControl w:val="0"/>
        <w:numPr>
          <w:ilvl w:val="0"/>
          <w:numId w:val="26"/>
        </w:numPr>
      </w:pPr>
      <w:r>
        <w:t>Jesus brought before Pilate, 28-38</w:t>
      </w:r>
    </w:p>
    <w:p w:rsidR="008536D7" w:rsidRDefault="008536D7" w:rsidP="00884594">
      <w:pPr>
        <w:widowControl w:val="0"/>
        <w:numPr>
          <w:ilvl w:val="0"/>
          <w:numId w:val="26"/>
        </w:numPr>
      </w:pPr>
      <w:r>
        <w:t xml:space="preserve">Jesus condemned and </w:t>
      </w:r>
      <w:proofErr w:type="spellStart"/>
      <w:r>
        <w:t>Barabas</w:t>
      </w:r>
      <w:proofErr w:type="spellEnd"/>
      <w:r>
        <w:t xml:space="preserve"> released, 39-40</w:t>
      </w:r>
    </w:p>
    <w:p w:rsidR="008536D7" w:rsidRDefault="008536D7" w:rsidP="008536D7">
      <w:pPr>
        <w:widowControl w:val="0"/>
      </w:pPr>
      <w:r>
        <w:t>CHAPTER NINETEEN:</w:t>
      </w:r>
      <w:r w:rsidR="009D49CC" w:rsidRPr="009D49CC">
        <w:rPr>
          <w:b/>
        </w:rPr>
        <w:t xml:space="preserve"> </w:t>
      </w:r>
      <w:r w:rsidR="009D49CC" w:rsidRPr="0094099A">
        <w:rPr>
          <w:b/>
        </w:rPr>
        <w:t>He is the Uplifted Savior</w:t>
      </w:r>
      <w:r w:rsidR="009D49CC" w:rsidRPr="0094099A">
        <w:t xml:space="preserve">.  He becomes </w:t>
      </w:r>
      <w:r w:rsidR="009D49CC" w:rsidRPr="0094099A">
        <w:rPr>
          <w:u w:val="single"/>
        </w:rPr>
        <w:t>obedient</w:t>
      </w:r>
      <w:r w:rsidR="009D49CC" w:rsidRPr="0094099A">
        <w:t xml:space="preserve"> unto death, even the death of the cross.</w:t>
      </w:r>
    </w:p>
    <w:p w:rsidR="008536D7" w:rsidRDefault="008536D7" w:rsidP="00884594">
      <w:pPr>
        <w:widowControl w:val="0"/>
        <w:numPr>
          <w:ilvl w:val="0"/>
          <w:numId w:val="27"/>
        </w:numPr>
      </w:pPr>
      <w:r>
        <w:t>Jesus crowned with thorns, 1-3</w:t>
      </w:r>
    </w:p>
    <w:p w:rsidR="008536D7" w:rsidRDefault="008536D7" w:rsidP="00884594">
      <w:pPr>
        <w:widowControl w:val="0"/>
        <w:numPr>
          <w:ilvl w:val="0"/>
          <w:numId w:val="27"/>
        </w:numPr>
      </w:pPr>
      <w:r>
        <w:t>Pilate brings Jesus before the multitude, 4-13</w:t>
      </w:r>
    </w:p>
    <w:p w:rsidR="008536D7" w:rsidRDefault="008536D7" w:rsidP="00884594">
      <w:pPr>
        <w:widowControl w:val="0"/>
        <w:numPr>
          <w:ilvl w:val="0"/>
          <w:numId w:val="27"/>
        </w:numPr>
      </w:pPr>
      <w:r>
        <w:t>The final rejection of the King by the Jewish authorities, 14-15</w:t>
      </w:r>
    </w:p>
    <w:p w:rsidR="008536D7" w:rsidRDefault="008536D7" w:rsidP="00884594">
      <w:pPr>
        <w:widowControl w:val="0"/>
        <w:numPr>
          <w:ilvl w:val="0"/>
          <w:numId w:val="27"/>
        </w:numPr>
      </w:pPr>
      <w:r>
        <w:t>The crucifixion of Jesus Christ, 16-30</w:t>
      </w:r>
    </w:p>
    <w:p w:rsidR="008536D7" w:rsidRDefault="008536D7" w:rsidP="00884594">
      <w:pPr>
        <w:widowControl w:val="0"/>
        <w:numPr>
          <w:ilvl w:val="0"/>
          <w:numId w:val="27"/>
        </w:numPr>
      </w:pPr>
      <w:r>
        <w:t>Not a bone of Him broken, 31-37</w:t>
      </w:r>
    </w:p>
    <w:p w:rsidR="008536D7" w:rsidRDefault="008536D7" w:rsidP="00884594">
      <w:pPr>
        <w:widowControl w:val="0"/>
        <w:numPr>
          <w:ilvl w:val="0"/>
          <w:numId w:val="27"/>
        </w:numPr>
      </w:pPr>
      <w:r>
        <w:t>The entombment, 38-42</w:t>
      </w:r>
    </w:p>
    <w:p w:rsidR="008536D7" w:rsidRDefault="008536D7" w:rsidP="008536D7">
      <w:pPr>
        <w:widowControl w:val="0"/>
      </w:pPr>
      <w:r>
        <w:t>CHAPTER TWENTY:</w:t>
      </w:r>
      <w:r w:rsidR="009D49CC" w:rsidRPr="009D49CC">
        <w:rPr>
          <w:b/>
        </w:rPr>
        <w:t xml:space="preserve"> </w:t>
      </w:r>
      <w:r w:rsidR="009D49CC" w:rsidRPr="0094099A">
        <w:rPr>
          <w:b/>
        </w:rPr>
        <w:t xml:space="preserve">He is the Victory </w:t>
      </w:r>
      <w:proofErr w:type="gramStart"/>
      <w:r w:rsidR="009D49CC" w:rsidRPr="0094099A">
        <w:rPr>
          <w:b/>
        </w:rPr>
        <w:t>Over</w:t>
      </w:r>
      <w:proofErr w:type="gramEnd"/>
      <w:r w:rsidR="009D49CC" w:rsidRPr="0094099A">
        <w:rPr>
          <w:b/>
        </w:rPr>
        <w:t xml:space="preserve"> Death.</w:t>
      </w:r>
      <w:r w:rsidR="009D49CC" w:rsidRPr="0094099A">
        <w:t xml:space="preserve">  Four times He met and vanquished “the king of terrors.”  </w:t>
      </w:r>
      <w:proofErr w:type="gramStart"/>
      <w:r w:rsidR="009D49CC" w:rsidRPr="0094099A">
        <w:t>First, at the bedside of the little maid.</w:t>
      </w:r>
      <w:proofErr w:type="gramEnd"/>
      <w:r w:rsidR="009D49CC" w:rsidRPr="0094099A">
        <w:t xml:space="preserve">  </w:t>
      </w:r>
      <w:proofErr w:type="gramStart"/>
      <w:r w:rsidR="009D49CC" w:rsidRPr="0094099A">
        <w:t>Second at the bier of the widow’s son.</w:t>
      </w:r>
      <w:proofErr w:type="gramEnd"/>
      <w:r w:rsidR="009D49CC" w:rsidRPr="0094099A">
        <w:t xml:space="preserve">  </w:t>
      </w:r>
      <w:proofErr w:type="gramStart"/>
      <w:r w:rsidR="009D49CC" w:rsidRPr="0094099A">
        <w:t>Third at the tomb of Lazarus.</w:t>
      </w:r>
      <w:proofErr w:type="gramEnd"/>
      <w:r w:rsidR="009D49CC" w:rsidRPr="0094099A">
        <w:t xml:space="preserve">  Finally, He entered the very citadel of the “grim Destroyer” and came forth conqueror.</w:t>
      </w:r>
    </w:p>
    <w:p w:rsidR="008536D7" w:rsidRDefault="008536D7" w:rsidP="00884594">
      <w:pPr>
        <w:widowControl w:val="0"/>
        <w:numPr>
          <w:ilvl w:val="0"/>
          <w:numId w:val="28"/>
        </w:numPr>
      </w:pPr>
      <w:r>
        <w:t>The resurrection of Jesus Christ, 1-10</w:t>
      </w:r>
    </w:p>
    <w:p w:rsidR="008536D7" w:rsidRDefault="008536D7" w:rsidP="00884594">
      <w:pPr>
        <w:widowControl w:val="0"/>
        <w:numPr>
          <w:ilvl w:val="0"/>
          <w:numId w:val="28"/>
        </w:numPr>
      </w:pPr>
      <w:r>
        <w:t>Jesus appears to Mary Magdalene, 11-18</w:t>
      </w:r>
    </w:p>
    <w:p w:rsidR="008536D7" w:rsidRDefault="008536D7" w:rsidP="00884594">
      <w:pPr>
        <w:widowControl w:val="0"/>
        <w:numPr>
          <w:ilvl w:val="0"/>
          <w:numId w:val="28"/>
        </w:numPr>
      </w:pPr>
      <w:r>
        <w:t>Jesus appears to the disciples, Thomas not present, 19-23</w:t>
      </w:r>
    </w:p>
    <w:p w:rsidR="008536D7" w:rsidRDefault="008536D7" w:rsidP="00884594">
      <w:pPr>
        <w:widowControl w:val="0"/>
        <w:numPr>
          <w:ilvl w:val="0"/>
          <w:numId w:val="28"/>
        </w:numPr>
      </w:pPr>
      <w:r>
        <w:t>Jesus appears to the disciples, Thomas present, 24-29</w:t>
      </w:r>
    </w:p>
    <w:p w:rsidR="008536D7" w:rsidRDefault="008536D7" w:rsidP="00884594">
      <w:pPr>
        <w:widowControl w:val="0"/>
        <w:numPr>
          <w:ilvl w:val="0"/>
          <w:numId w:val="28"/>
        </w:numPr>
      </w:pPr>
      <w:r>
        <w:t>Conclusion:  why John’s Gospel was written, 30-31</w:t>
      </w:r>
    </w:p>
    <w:p w:rsidR="008536D7" w:rsidRDefault="008536D7" w:rsidP="008536D7">
      <w:pPr>
        <w:widowControl w:val="0"/>
      </w:pPr>
      <w:r>
        <w:t>CHAPTER TWENTY-ONE:</w:t>
      </w:r>
      <w:r w:rsidR="009D49CC" w:rsidRPr="009D49CC">
        <w:rPr>
          <w:b/>
        </w:rPr>
        <w:t xml:space="preserve"> </w:t>
      </w:r>
      <w:r w:rsidR="009D49CC" w:rsidRPr="0094099A">
        <w:rPr>
          <w:b/>
        </w:rPr>
        <w:t>He is the Restorer of the Penitent</w:t>
      </w:r>
      <w:r w:rsidR="009D49CC" w:rsidRPr="0094099A">
        <w:t>.</w:t>
      </w:r>
      <w:r w:rsidR="009D49CC">
        <w:t xml:space="preserve">  He welcomes wandering Peter back to the fold and commissions him to feed the sheep and lambs.</w:t>
      </w:r>
    </w:p>
    <w:p w:rsidR="008536D7" w:rsidRDefault="008536D7" w:rsidP="00884594">
      <w:pPr>
        <w:widowControl w:val="0"/>
        <w:numPr>
          <w:ilvl w:val="0"/>
          <w:numId w:val="29"/>
        </w:numPr>
      </w:pPr>
      <w:r>
        <w:t>Epilogue:  “If I will.”  The risen Christ is Master, 1-2</w:t>
      </w:r>
    </w:p>
    <w:p w:rsidR="008536D7" w:rsidRDefault="008536D7" w:rsidP="00884594">
      <w:pPr>
        <w:widowControl w:val="0"/>
        <w:numPr>
          <w:ilvl w:val="0"/>
          <w:numId w:val="29"/>
        </w:numPr>
      </w:pPr>
      <w:r>
        <w:t>Service in self-will, under human leadership, 3-4</w:t>
      </w:r>
    </w:p>
    <w:p w:rsidR="008536D7" w:rsidRDefault="008536D7" w:rsidP="00884594">
      <w:pPr>
        <w:widowControl w:val="0"/>
        <w:numPr>
          <w:ilvl w:val="0"/>
          <w:numId w:val="29"/>
        </w:numPr>
      </w:pPr>
      <w:r>
        <w:t>Service in self-will, tested and the barren result, 5</w:t>
      </w:r>
    </w:p>
    <w:p w:rsidR="008536D7" w:rsidRDefault="008536D7" w:rsidP="00884594">
      <w:pPr>
        <w:widowControl w:val="0"/>
        <w:numPr>
          <w:ilvl w:val="0"/>
          <w:numId w:val="29"/>
        </w:numPr>
      </w:pPr>
      <w:r>
        <w:t>Christ directed service, and the result, 6-11</w:t>
      </w:r>
    </w:p>
    <w:p w:rsidR="008536D7" w:rsidRDefault="008536D7" w:rsidP="00884594">
      <w:pPr>
        <w:widowControl w:val="0"/>
        <w:numPr>
          <w:ilvl w:val="0"/>
          <w:numId w:val="29"/>
        </w:numPr>
      </w:pPr>
      <w:r>
        <w:t>The Master enough for the need of His servants, 12-14</w:t>
      </w:r>
    </w:p>
    <w:p w:rsidR="008536D7" w:rsidRDefault="008536D7" w:rsidP="00884594">
      <w:pPr>
        <w:widowControl w:val="0"/>
        <w:numPr>
          <w:ilvl w:val="0"/>
          <w:numId w:val="29"/>
        </w:numPr>
      </w:pPr>
      <w:r>
        <w:t>The only acceptable motive in service, 15-17</w:t>
      </w:r>
    </w:p>
    <w:p w:rsidR="008536D7" w:rsidRDefault="008536D7" w:rsidP="00884594">
      <w:pPr>
        <w:widowControl w:val="0"/>
        <w:numPr>
          <w:ilvl w:val="0"/>
          <w:numId w:val="29"/>
        </w:numPr>
      </w:pPr>
      <w:r>
        <w:t xml:space="preserve">The Master appoints the time and manner of the servant’s death, </w:t>
      </w:r>
    </w:p>
    <w:p w:rsidR="008536D7" w:rsidRDefault="008536D7" w:rsidP="008536D7">
      <w:pPr>
        <w:widowControl w:val="0"/>
        <w:ind w:left="720" w:firstLine="720"/>
      </w:pPr>
      <w:r>
        <w:t>18-19</w:t>
      </w:r>
    </w:p>
    <w:p w:rsidR="008536D7" w:rsidRDefault="008536D7" w:rsidP="00884594">
      <w:pPr>
        <w:widowControl w:val="0"/>
        <w:numPr>
          <w:ilvl w:val="0"/>
          <w:numId w:val="29"/>
        </w:numPr>
      </w:pPr>
      <w:r>
        <w:t>If the Lord returns, the servants will not die, 20-25</w:t>
      </w:r>
    </w:p>
    <w:p w:rsidR="00E627D3" w:rsidRDefault="00E627D3" w:rsidP="00E627D3">
      <w:pPr>
        <w:widowControl w:val="0"/>
      </w:pPr>
    </w:p>
    <w:p w:rsidR="009D49CC" w:rsidRDefault="009D49CC">
      <w:pPr>
        <w:rPr>
          <w:sz w:val="28"/>
        </w:rPr>
      </w:pPr>
      <w:r>
        <w:br w:type="page"/>
      </w:r>
    </w:p>
    <w:p w:rsidR="00E627D3" w:rsidRPr="00CD0983" w:rsidRDefault="00E627D3" w:rsidP="000853B1">
      <w:pPr>
        <w:pStyle w:val="Heading2"/>
      </w:pPr>
      <w:bookmarkStart w:id="5" w:name="_Toc276830183"/>
      <w:r w:rsidRPr="00CD0983">
        <w:t>The Outline</w:t>
      </w:r>
      <w:bookmarkEnd w:id="5"/>
    </w:p>
    <w:p w:rsidR="00E627D3" w:rsidRDefault="00E627D3" w:rsidP="00E627D3">
      <w:pPr>
        <w:widowControl w:val="0"/>
      </w:pPr>
    </w:p>
    <w:p w:rsidR="00E627D3" w:rsidRDefault="00E627D3" w:rsidP="00884594">
      <w:pPr>
        <w:widowControl w:val="0"/>
        <w:numPr>
          <w:ilvl w:val="0"/>
          <w:numId w:val="30"/>
        </w:numPr>
      </w:pPr>
      <w:r>
        <w:t xml:space="preserve">The </w:t>
      </w:r>
      <w:r w:rsidR="003D4871">
        <w:t>prologue</w:t>
      </w:r>
      <w:r>
        <w:t xml:space="preserve">  John 1:</w:t>
      </w:r>
      <w:r w:rsidR="00884BE3">
        <w:t>1-</w:t>
      </w:r>
      <w:r>
        <w:t>18</w:t>
      </w:r>
    </w:p>
    <w:p w:rsidR="00CD0983" w:rsidRDefault="00CD0983" w:rsidP="00CD0983">
      <w:pPr>
        <w:widowControl w:val="0"/>
        <w:ind w:left="726"/>
      </w:pPr>
    </w:p>
    <w:p w:rsidR="00E627D3" w:rsidRDefault="00E627D3" w:rsidP="00884594">
      <w:pPr>
        <w:pStyle w:val="ListParagraph"/>
        <w:widowControl w:val="0"/>
        <w:numPr>
          <w:ilvl w:val="0"/>
          <w:numId w:val="30"/>
        </w:numPr>
      </w:pPr>
      <w:r>
        <w:t>The revelation to the world, and the dev</w:t>
      </w:r>
      <w:r w:rsidR="00884BE3">
        <w:t xml:space="preserve">elopment of faith and unbelief  </w:t>
      </w:r>
      <w:r>
        <w:t>1:19-12:50</w:t>
      </w:r>
    </w:p>
    <w:p w:rsidR="00CD0983" w:rsidRDefault="00CD0983" w:rsidP="00CD0983">
      <w:pPr>
        <w:widowControl w:val="0"/>
      </w:pPr>
    </w:p>
    <w:p w:rsidR="00E627D3" w:rsidRDefault="00E627D3" w:rsidP="00884594">
      <w:pPr>
        <w:widowControl w:val="0"/>
        <w:numPr>
          <w:ilvl w:val="0"/>
          <w:numId w:val="31"/>
        </w:numPr>
      </w:pPr>
      <w:r>
        <w:rPr>
          <w:u w:val="single"/>
        </w:rPr>
        <w:t>The preparation</w:t>
      </w:r>
      <w:r>
        <w:t xml:space="preserve">  1:19-2:11</w:t>
      </w:r>
    </w:p>
    <w:p w:rsidR="00E627D3" w:rsidRDefault="00E627D3" w:rsidP="00884594">
      <w:pPr>
        <w:widowControl w:val="0"/>
        <w:numPr>
          <w:ilvl w:val="0"/>
          <w:numId w:val="32"/>
        </w:numPr>
      </w:pPr>
      <w:r>
        <w:t>The witness of the forerunner 1:19-34</w:t>
      </w:r>
    </w:p>
    <w:p w:rsidR="00E627D3" w:rsidRDefault="00E627D3" w:rsidP="00884594">
      <w:pPr>
        <w:widowControl w:val="0"/>
        <w:numPr>
          <w:ilvl w:val="0"/>
          <w:numId w:val="32"/>
        </w:numPr>
      </w:pPr>
      <w:r>
        <w:t>The witness of the first followers 1:35-51</w:t>
      </w:r>
    </w:p>
    <w:p w:rsidR="00E627D3" w:rsidRDefault="00E627D3" w:rsidP="00884594">
      <w:pPr>
        <w:widowControl w:val="0"/>
        <w:numPr>
          <w:ilvl w:val="0"/>
          <w:numId w:val="32"/>
        </w:numPr>
      </w:pPr>
      <w:r>
        <w:t>The witness of the first miracle 2:1-11</w:t>
      </w:r>
    </w:p>
    <w:p w:rsidR="00CD0983" w:rsidRDefault="00CD0983" w:rsidP="00CD0983">
      <w:pPr>
        <w:widowControl w:val="0"/>
        <w:ind w:left="2166"/>
      </w:pPr>
    </w:p>
    <w:p w:rsidR="00E627D3" w:rsidRDefault="00E627D3" w:rsidP="00884594">
      <w:pPr>
        <w:widowControl w:val="0"/>
        <w:numPr>
          <w:ilvl w:val="0"/>
          <w:numId w:val="31"/>
        </w:numPr>
      </w:pPr>
      <w:r>
        <w:rPr>
          <w:u w:val="single"/>
        </w:rPr>
        <w:t>The public ministry</w:t>
      </w:r>
      <w:r>
        <w:t xml:space="preserve"> 2:12-12:50</w:t>
      </w:r>
    </w:p>
    <w:p w:rsidR="00E627D3" w:rsidRDefault="00E627D3" w:rsidP="00884594">
      <w:pPr>
        <w:widowControl w:val="0"/>
        <w:numPr>
          <w:ilvl w:val="0"/>
          <w:numId w:val="33"/>
        </w:numPr>
      </w:pPr>
      <w:r>
        <w:t>The opening of the ministry 2:12-4:54</w:t>
      </w:r>
    </w:p>
    <w:p w:rsidR="00E627D3" w:rsidRDefault="00E627D3" w:rsidP="00884594">
      <w:pPr>
        <w:widowControl w:val="0"/>
        <w:numPr>
          <w:ilvl w:val="0"/>
          <w:numId w:val="34"/>
        </w:numPr>
      </w:pPr>
      <w:r>
        <w:t>The witness in Jerusalem 2:12-3:21</w:t>
      </w:r>
    </w:p>
    <w:p w:rsidR="00E627D3" w:rsidRDefault="00E627D3" w:rsidP="00884594">
      <w:pPr>
        <w:widowControl w:val="0"/>
        <w:numPr>
          <w:ilvl w:val="0"/>
          <w:numId w:val="34"/>
        </w:numPr>
      </w:pPr>
      <w:r>
        <w:t>The witness in Judea 3:22-36</w:t>
      </w:r>
    </w:p>
    <w:p w:rsidR="00E627D3" w:rsidRDefault="00E627D3" w:rsidP="00884594">
      <w:pPr>
        <w:widowControl w:val="0"/>
        <w:numPr>
          <w:ilvl w:val="0"/>
          <w:numId w:val="34"/>
        </w:numPr>
      </w:pPr>
      <w:r>
        <w:t>The witness in Samaria 4:1-42</w:t>
      </w:r>
    </w:p>
    <w:p w:rsidR="00E627D3" w:rsidRDefault="00E627D3" w:rsidP="00884594">
      <w:pPr>
        <w:widowControl w:val="0"/>
        <w:numPr>
          <w:ilvl w:val="0"/>
          <w:numId w:val="34"/>
        </w:numPr>
      </w:pPr>
      <w:r>
        <w:t>The witness in Galilee 5-11</w:t>
      </w:r>
    </w:p>
    <w:p w:rsidR="00CD0983" w:rsidRDefault="00CD0983" w:rsidP="00CD0983">
      <w:pPr>
        <w:widowControl w:val="0"/>
        <w:ind w:left="2874"/>
      </w:pPr>
    </w:p>
    <w:p w:rsidR="00E627D3" w:rsidRDefault="00E627D3" w:rsidP="00884594">
      <w:pPr>
        <w:widowControl w:val="0"/>
        <w:numPr>
          <w:ilvl w:val="0"/>
          <w:numId w:val="33"/>
        </w:numPr>
      </w:pPr>
      <w:r>
        <w:rPr>
          <w:u w:val="single"/>
        </w:rPr>
        <w:t>The fuller manifestation</w:t>
      </w:r>
      <w:r>
        <w:t xml:space="preserve"> 5-11</w:t>
      </w:r>
    </w:p>
    <w:p w:rsidR="00E627D3" w:rsidRDefault="00E627D3" w:rsidP="00884594">
      <w:pPr>
        <w:pStyle w:val="BodyTextIndent2"/>
        <w:widowControl w:val="0"/>
        <w:numPr>
          <w:ilvl w:val="0"/>
          <w:numId w:val="35"/>
        </w:numPr>
      </w:pPr>
      <w:r>
        <w:t xml:space="preserve">The sign on the </w:t>
      </w:r>
      <w:proofErr w:type="spellStart"/>
      <w:r>
        <w:t>sabbath</w:t>
      </w:r>
      <w:proofErr w:type="spellEnd"/>
      <w:r>
        <w:t xml:space="preserve"> and the beginning of the conflict 5-8</w:t>
      </w:r>
    </w:p>
    <w:p w:rsidR="00E627D3" w:rsidRDefault="00E627D3" w:rsidP="00884594">
      <w:pPr>
        <w:widowControl w:val="0"/>
        <w:numPr>
          <w:ilvl w:val="0"/>
          <w:numId w:val="35"/>
        </w:numPr>
      </w:pPr>
      <w:r>
        <w:t>The sixth sign and the formal breach with the religious leaders 9-10</w:t>
      </w:r>
    </w:p>
    <w:p w:rsidR="00E627D3" w:rsidRDefault="00E627D3" w:rsidP="00884594">
      <w:pPr>
        <w:widowControl w:val="0"/>
        <w:numPr>
          <w:ilvl w:val="0"/>
          <w:numId w:val="35"/>
        </w:numPr>
      </w:pPr>
      <w:r>
        <w:t>The supreme sign and the conspiracy of the religious rulers 11</w:t>
      </w:r>
    </w:p>
    <w:p w:rsidR="00CD0983" w:rsidRDefault="00CD0983" w:rsidP="00CD0983">
      <w:pPr>
        <w:widowControl w:val="0"/>
        <w:ind w:left="2874"/>
      </w:pPr>
    </w:p>
    <w:p w:rsidR="00E627D3" w:rsidRDefault="00E627D3" w:rsidP="00884594">
      <w:pPr>
        <w:widowControl w:val="0"/>
        <w:numPr>
          <w:ilvl w:val="0"/>
          <w:numId w:val="33"/>
        </w:numPr>
      </w:pPr>
      <w:r>
        <w:rPr>
          <w:u w:val="single"/>
        </w:rPr>
        <w:t>The close of the ministry</w:t>
      </w:r>
      <w:r>
        <w:t xml:space="preserve"> 12</w:t>
      </w:r>
    </w:p>
    <w:p w:rsidR="00E627D3" w:rsidRDefault="00E627D3" w:rsidP="00884594">
      <w:pPr>
        <w:widowControl w:val="0"/>
        <w:numPr>
          <w:ilvl w:val="0"/>
          <w:numId w:val="36"/>
        </w:numPr>
      </w:pPr>
      <w:r>
        <w:t>The manifestations of faith 12:1-36</w:t>
      </w:r>
    </w:p>
    <w:p w:rsidR="00E627D3" w:rsidRDefault="00E627D3" w:rsidP="00884594">
      <w:pPr>
        <w:widowControl w:val="0"/>
        <w:numPr>
          <w:ilvl w:val="0"/>
          <w:numId w:val="36"/>
        </w:numPr>
      </w:pPr>
      <w:r>
        <w:t>The condemnation of unbelief 12:37-50</w:t>
      </w:r>
    </w:p>
    <w:p w:rsidR="00CD0983" w:rsidRDefault="00CD0983" w:rsidP="00CD0983">
      <w:pPr>
        <w:widowControl w:val="0"/>
        <w:ind w:left="2874"/>
      </w:pPr>
    </w:p>
    <w:p w:rsidR="00E627D3" w:rsidRDefault="00E627D3" w:rsidP="00884594">
      <w:pPr>
        <w:widowControl w:val="0"/>
        <w:numPr>
          <w:ilvl w:val="0"/>
          <w:numId w:val="40"/>
        </w:numPr>
      </w:pPr>
      <w:r>
        <w:rPr>
          <w:u w:val="single"/>
        </w:rPr>
        <w:t>The revelation to the Disciples, and the climax of faith and unbelief</w:t>
      </w:r>
      <w:r>
        <w:t xml:space="preserve"> 13-20</w:t>
      </w:r>
    </w:p>
    <w:p w:rsidR="00CD0983" w:rsidRDefault="00CD0983" w:rsidP="00CD0983">
      <w:pPr>
        <w:widowControl w:val="0"/>
        <w:ind w:left="720"/>
      </w:pPr>
    </w:p>
    <w:p w:rsidR="00E627D3" w:rsidRDefault="00E627D3" w:rsidP="00884594">
      <w:pPr>
        <w:widowControl w:val="0"/>
        <w:numPr>
          <w:ilvl w:val="0"/>
          <w:numId w:val="37"/>
        </w:numPr>
      </w:pPr>
      <w:r>
        <w:t>Private teaching 13-17</w:t>
      </w:r>
    </w:p>
    <w:p w:rsidR="00E627D3" w:rsidRDefault="00E627D3" w:rsidP="00884594">
      <w:pPr>
        <w:widowControl w:val="0"/>
        <w:numPr>
          <w:ilvl w:val="0"/>
          <w:numId w:val="38"/>
        </w:numPr>
      </w:pPr>
      <w:r>
        <w:t>The ministry of love 13</w:t>
      </w:r>
    </w:p>
    <w:p w:rsidR="00E627D3" w:rsidRDefault="00E627D3" w:rsidP="00884594">
      <w:pPr>
        <w:widowControl w:val="0"/>
        <w:numPr>
          <w:ilvl w:val="0"/>
          <w:numId w:val="38"/>
        </w:numPr>
      </w:pPr>
      <w:r>
        <w:t>The words of cheer</w:t>
      </w:r>
    </w:p>
    <w:p w:rsidR="00E627D3" w:rsidRDefault="00E627D3" w:rsidP="00884594">
      <w:pPr>
        <w:widowControl w:val="0"/>
        <w:numPr>
          <w:ilvl w:val="0"/>
          <w:numId w:val="38"/>
        </w:numPr>
      </w:pPr>
      <w:r>
        <w:t>Jesus’ intercessory  prayer 17:1-26</w:t>
      </w:r>
    </w:p>
    <w:p w:rsidR="00CD0983" w:rsidRDefault="00CD0983" w:rsidP="00CD0983">
      <w:pPr>
        <w:widowControl w:val="0"/>
        <w:ind w:left="2171"/>
      </w:pPr>
    </w:p>
    <w:p w:rsidR="00E627D3" w:rsidRDefault="00E627D3" w:rsidP="00884594">
      <w:pPr>
        <w:widowControl w:val="0"/>
        <w:numPr>
          <w:ilvl w:val="0"/>
          <w:numId w:val="37"/>
        </w:numPr>
      </w:pPr>
      <w:r>
        <w:t>The supreme witness 18-20</w:t>
      </w:r>
    </w:p>
    <w:p w:rsidR="00E627D3" w:rsidRDefault="00E627D3" w:rsidP="00884594">
      <w:pPr>
        <w:widowControl w:val="0"/>
        <w:numPr>
          <w:ilvl w:val="0"/>
          <w:numId w:val="39"/>
        </w:numPr>
      </w:pPr>
      <w:r>
        <w:t>The supreme witness 18-20</w:t>
      </w:r>
    </w:p>
    <w:p w:rsidR="00E627D3" w:rsidRDefault="00E627D3" w:rsidP="00884594">
      <w:pPr>
        <w:widowControl w:val="0"/>
        <w:numPr>
          <w:ilvl w:val="0"/>
          <w:numId w:val="39"/>
        </w:numPr>
      </w:pPr>
      <w:r>
        <w:t>The crucifixion 19:17-42</w:t>
      </w:r>
    </w:p>
    <w:p w:rsidR="00E627D3" w:rsidRDefault="00E627D3" w:rsidP="00884594">
      <w:pPr>
        <w:widowControl w:val="0"/>
        <w:numPr>
          <w:ilvl w:val="0"/>
          <w:numId w:val="39"/>
        </w:numPr>
      </w:pPr>
      <w:r>
        <w:t>The resurrection 20-21</w:t>
      </w: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884BE3" w:rsidRDefault="003D4871" w:rsidP="003D4871">
      <w:pPr>
        <w:pStyle w:val="Heading1"/>
      </w:pPr>
      <w:bookmarkStart w:id="6" w:name="_Toc276830184"/>
      <w:r>
        <w:t>Chapter 1: He is the Son of God</w:t>
      </w:r>
      <w:bookmarkEnd w:id="6"/>
    </w:p>
    <w:p w:rsidR="003D4871" w:rsidRPr="003D4871" w:rsidRDefault="003D4871" w:rsidP="003D4871"/>
    <w:p w:rsidR="00884BE3" w:rsidRPr="00665E5E" w:rsidRDefault="00884BE3" w:rsidP="00665E5E">
      <w:pPr>
        <w:widowControl w:val="0"/>
        <w:rPr>
          <w:b/>
          <w:snapToGrid w:val="0"/>
        </w:rPr>
      </w:pPr>
      <w:r w:rsidRPr="009400D2">
        <w:rPr>
          <w:b/>
          <w:snapToGrid w:val="0"/>
        </w:rPr>
        <w:t>I.</w:t>
      </w:r>
      <w:r w:rsidRPr="009400D2">
        <w:rPr>
          <w:b/>
          <w:snapToGrid w:val="0"/>
        </w:rPr>
        <w:tab/>
        <w:t xml:space="preserve">The Prologue </w:t>
      </w:r>
      <w:r w:rsidR="00EF7E90">
        <w:rPr>
          <w:b/>
          <w:snapToGrid w:val="0"/>
        </w:rPr>
        <w:t>1:1-18</w:t>
      </w:r>
    </w:p>
    <w:p w:rsidR="00D03CBB" w:rsidRDefault="00D03CBB" w:rsidP="00D03CBB">
      <w:pPr>
        <w:widowControl w:val="0"/>
        <w:rPr>
          <w:snapToGrid w:val="0"/>
        </w:rPr>
      </w:pPr>
      <w:r>
        <w:rPr>
          <w:snapToGrid w:val="0"/>
        </w:rPr>
        <w:tab/>
      </w:r>
      <w:r w:rsidR="00884BE3">
        <w:rPr>
          <w:snapToGrid w:val="0"/>
        </w:rPr>
        <w:t>The first eighteen verses constitute a division technically known as the prologue.  The prolog</w:t>
      </w:r>
      <w:r w:rsidR="00E65F83">
        <w:rPr>
          <w:snapToGrid w:val="0"/>
        </w:rPr>
        <w:t>ue is divided into two sections; the fi</w:t>
      </w:r>
      <w:r w:rsidR="00FC09CA">
        <w:rPr>
          <w:snapToGrid w:val="0"/>
        </w:rPr>
        <w:t xml:space="preserve">rst deals with </w:t>
      </w:r>
      <w:r w:rsidR="000E26F1">
        <w:rPr>
          <w:snapToGrid w:val="0"/>
        </w:rPr>
        <w:t>Christ revealed as the</w:t>
      </w:r>
      <w:r w:rsidR="00FC09CA">
        <w:rPr>
          <w:snapToGrid w:val="0"/>
        </w:rPr>
        <w:t xml:space="preserve"> Word (vs. 1-14</w:t>
      </w:r>
      <w:r w:rsidR="00E65F83">
        <w:rPr>
          <w:snapToGrid w:val="0"/>
        </w:rPr>
        <w:t>) and the second de</w:t>
      </w:r>
      <w:r w:rsidR="00FC09CA">
        <w:rPr>
          <w:snapToGrid w:val="0"/>
        </w:rPr>
        <w:t xml:space="preserve">als with </w:t>
      </w:r>
      <w:r w:rsidR="000E26F1">
        <w:rPr>
          <w:snapToGrid w:val="0"/>
        </w:rPr>
        <w:t>Christ proclaimed by John the Baptist</w:t>
      </w:r>
      <w:r w:rsidR="00FC09CA">
        <w:rPr>
          <w:snapToGrid w:val="0"/>
        </w:rPr>
        <w:t xml:space="preserve"> (vs. 15</w:t>
      </w:r>
      <w:r w:rsidR="00E65F83">
        <w:rPr>
          <w:snapToGrid w:val="0"/>
        </w:rPr>
        <w:t>-18).</w:t>
      </w:r>
      <w:r>
        <w:rPr>
          <w:snapToGrid w:val="0"/>
        </w:rPr>
        <w:t xml:space="preserve"> The</w:t>
      </w:r>
      <w:r w:rsidR="000E26F1">
        <w:rPr>
          <w:snapToGrid w:val="0"/>
        </w:rPr>
        <w:t>se</w:t>
      </w:r>
      <w:r>
        <w:rPr>
          <w:snapToGrid w:val="0"/>
        </w:rPr>
        <w:t xml:space="preserve"> first 18 verses are mainly a presentation of the Person of Christ with the first </w:t>
      </w:r>
      <w:r w:rsidR="00FC09CA">
        <w:rPr>
          <w:snapToGrid w:val="0"/>
        </w:rPr>
        <w:t>fourteen</w:t>
      </w:r>
      <w:r>
        <w:rPr>
          <w:snapToGrid w:val="0"/>
        </w:rPr>
        <w:t xml:space="preserve"> verses on how He is seen through the eyes of the writer, John the beloved, and the last </w:t>
      </w:r>
      <w:r w:rsidR="00FC09CA">
        <w:rPr>
          <w:snapToGrid w:val="0"/>
        </w:rPr>
        <w:t>four</w:t>
      </w:r>
      <w:r>
        <w:rPr>
          <w:snapToGrid w:val="0"/>
        </w:rPr>
        <w:t xml:space="preserve"> verses on how He is seen through the eyes of John the Baptist.</w:t>
      </w:r>
    </w:p>
    <w:p w:rsidR="00665E5E" w:rsidRDefault="00884BE3" w:rsidP="00665E5E">
      <w:pPr>
        <w:widowControl w:val="0"/>
        <w:rPr>
          <w:snapToGrid w:val="0"/>
        </w:rPr>
      </w:pPr>
      <w:r>
        <w:rPr>
          <w:snapToGrid w:val="0"/>
        </w:rPr>
        <w:tab/>
      </w:r>
    </w:p>
    <w:p w:rsidR="00665E5E" w:rsidRPr="00665E5E" w:rsidRDefault="000E26F1" w:rsidP="00A93FF5">
      <w:pPr>
        <w:pStyle w:val="Heading3"/>
        <w:numPr>
          <w:ilvl w:val="0"/>
          <w:numId w:val="72"/>
        </w:numPr>
        <w:ind w:hanging="720"/>
      </w:pPr>
      <w:r>
        <w:t>Christ Reveled as t</w:t>
      </w:r>
      <w:r w:rsidR="00E65F83" w:rsidRPr="00034C52">
        <w:t>he Word</w:t>
      </w:r>
      <w:r w:rsidR="00EF7E90">
        <w:t xml:space="preserve"> 1:</w:t>
      </w:r>
      <w:r w:rsidR="00FC09CA">
        <w:t>1-14</w:t>
      </w:r>
    </w:p>
    <w:p w:rsidR="00884BE3" w:rsidRDefault="008F38F3" w:rsidP="008F38F3">
      <w:pPr>
        <w:widowControl w:val="0"/>
        <w:rPr>
          <w:snapToGrid w:val="0"/>
        </w:rPr>
      </w:pPr>
      <w:r>
        <w:rPr>
          <w:snapToGrid w:val="0"/>
        </w:rPr>
        <w:tab/>
      </w:r>
      <w:r w:rsidR="00E65F83">
        <w:rPr>
          <w:snapToGrid w:val="0"/>
        </w:rPr>
        <w:t xml:space="preserve">This term, </w:t>
      </w:r>
      <w:r w:rsidR="00E65F83">
        <w:rPr>
          <w:i/>
          <w:snapToGrid w:val="0"/>
        </w:rPr>
        <w:t>t</w:t>
      </w:r>
      <w:r w:rsidR="00884BE3" w:rsidRPr="00E65F83">
        <w:rPr>
          <w:i/>
          <w:snapToGrid w:val="0"/>
        </w:rPr>
        <w:t>he Word</w:t>
      </w:r>
      <w:r w:rsidR="00E65F83">
        <w:rPr>
          <w:snapToGrid w:val="0"/>
        </w:rPr>
        <w:t>,</w:t>
      </w:r>
      <w:r w:rsidR="00884BE3">
        <w:rPr>
          <w:snapToGrid w:val="0"/>
        </w:rPr>
        <w:t xml:space="preserve"> is men</w:t>
      </w:r>
      <w:r w:rsidR="00E65F83">
        <w:rPr>
          <w:snapToGrid w:val="0"/>
        </w:rPr>
        <w:t>tioned four times in two verses—t</w:t>
      </w:r>
      <w:r w:rsidR="00884BE3">
        <w:rPr>
          <w:snapToGrid w:val="0"/>
        </w:rPr>
        <w:t>hree times</w:t>
      </w:r>
      <w:r>
        <w:rPr>
          <w:snapToGrid w:val="0"/>
        </w:rPr>
        <w:t xml:space="preserve"> </w:t>
      </w:r>
      <w:r w:rsidR="00884BE3">
        <w:rPr>
          <w:snapToGrid w:val="0"/>
        </w:rPr>
        <w:t>in verse one and once in verse 14.</w:t>
      </w:r>
      <w:r w:rsidR="00E65F83">
        <w:rPr>
          <w:snapToGrid w:val="0"/>
        </w:rPr>
        <w:t xml:space="preserve"> In the Greek it is the word Logos (Strong’s Number 3056), which means </w:t>
      </w:r>
      <w:r w:rsidR="00E65F83" w:rsidRPr="00E65F83">
        <w:rPr>
          <w:snapToGrid w:val="0"/>
        </w:rPr>
        <w:t>something said</w:t>
      </w:r>
      <w:r w:rsidR="000D746A">
        <w:rPr>
          <w:snapToGrid w:val="0"/>
        </w:rPr>
        <w:t>;</w:t>
      </w:r>
      <w:r w:rsidR="00E65F83" w:rsidRPr="00E65F83">
        <w:rPr>
          <w:snapToGrid w:val="0"/>
        </w:rPr>
        <w:t xml:space="preserve"> </w:t>
      </w:r>
      <w:r w:rsidR="00E65F83">
        <w:rPr>
          <w:snapToGrid w:val="0"/>
        </w:rPr>
        <w:t>speech; talk;</w:t>
      </w:r>
      <w:r w:rsidR="00E65F83" w:rsidRPr="00E65F83">
        <w:rPr>
          <w:snapToGrid w:val="0"/>
        </w:rPr>
        <w:t xml:space="preserve"> </w:t>
      </w:r>
      <w:r w:rsidR="00E65F83">
        <w:rPr>
          <w:snapToGrid w:val="0"/>
        </w:rPr>
        <w:t>tidings; treatise; utterance</w:t>
      </w:r>
      <w:r w:rsidR="00E65F83" w:rsidRPr="00E65F83">
        <w:rPr>
          <w:snapToGrid w:val="0"/>
        </w:rPr>
        <w:t>.</w:t>
      </w:r>
      <w:r w:rsidR="00E65F83">
        <w:rPr>
          <w:snapToGrid w:val="0"/>
        </w:rPr>
        <w:t xml:space="preserve"> </w:t>
      </w:r>
      <w:r w:rsidR="00E65F83" w:rsidRPr="00E65F83">
        <w:rPr>
          <w:i/>
          <w:snapToGrid w:val="0"/>
        </w:rPr>
        <w:t>Logos</w:t>
      </w:r>
      <w:r w:rsidR="00E65F83">
        <w:rPr>
          <w:snapToGrid w:val="0"/>
        </w:rPr>
        <w:t xml:space="preserve"> is not only used in contexts meaning natural speech, but in some situations </w:t>
      </w:r>
      <w:r w:rsidR="000D746A">
        <w:rPr>
          <w:snapToGrid w:val="0"/>
        </w:rPr>
        <w:t xml:space="preserve">(i.e. here in John 1:1-2) </w:t>
      </w:r>
      <w:r w:rsidR="00E65F83">
        <w:rPr>
          <w:snapToGrid w:val="0"/>
        </w:rPr>
        <w:t>i</w:t>
      </w:r>
      <w:r w:rsidR="000D746A">
        <w:rPr>
          <w:snapToGrid w:val="0"/>
        </w:rPr>
        <w:t>t means the Divine Expression</w:t>
      </w:r>
      <w:r w:rsidR="000467AF">
        <w:rPr>
          <w:snapToGrid w:val="0"/>
        </w:rPr>
        <w:t xml:space="preserve"> or </w:t>
      </w:r>
      <w:r w:rsidR="000467AF" w:rsidRPr="000467AF">
        <w:rPr>
          <w:snapToGrid w:val="0"/>
        </w:rPr>
        <w:t>the uttered mind of God</w:t>
      </w:r>
      <w:r w:rsidR="000467AF">
        <w:rPr>
          <w:snapToGrid w:val="0"/>
        </w:rPr>
        <w:t xml:space="preserve"> and is referring to</w:t>
      </w:r>
      <w:r w:rsidR="000D746A">
        <w:rPr>
          <w:snapToGrid w:val="0"/>
        </w:rPr>
        <w:t xml:space="preserve"> Christ, who is the person of the godhead that communicates with man </w:t>
      </w:r>
      <w:r w:rsidR="000467AF">
        <w:rPr>
          <w:snapToGrid w:val="0"/>
        </w:rPr>
        <w:t xml:space="preserve">and reveals who God is </w:t>
      </w:r>
      <w:r w:rsidR="000D746A">
        <w:rPr>
          <w:snapToGrid w:val="0"/>
        </w:rPr>
        <w:t xml:space="preserve">(John 1:18; Luke 10:22). </w:t>
      </w:r>
      <w:r w:rsidR="000467AF">
        <w:rPr>
          <w:snapToGrid w:val="0"/>
        </w:rPr>
        <w:t>This reference of Christ as the Word is an idiom (an expression whose meaning is not predictable from the general grammatical rules of the language) and is peculiar to the writings of John (1 John 1:1, 5:7; Rev. 19:13).</w:t>
      </w:r>
      <w:r w:rsidR="00D03CBB">
        <w:rPr>
          <w:snapToGrid w:val="0"/>
        </w:rPr>
        <w:t xml:space="preserve"> </w:t>
      </w:r>
    </w:p>
    <w:p w:rsidR="00884BE3" w:rsidRDefault="00884BE3" w:rsidP="00884BE3">
      <w:pPr>
        <w:widowControl w:val="0"/>
        <w:rPr>
          <w:snapToGrid w:val="0"/>
        </w:rPr>
      </w:pPr>
    </w:p>
    <w:p w:rsidR="000B0B0F" w:rsidRPr="00B93F28" w:rsidRDefault="000B0B0F" w:rsidP="00B93F28">
      <w:pPr>
        <w:pStyle w:val="ListParagraph"/>
        <w:widowControl w:val="0"/>
        <w:numPr>
          <w:ilvl w:val="0"/>
          <w:numId w:val="70"/>
        </w:numPr>
        <w:ind w:left="720"/>
        <w:rPr>
          <w:snapToGrid w:val="0"/>
        </w:rPr>
      </w:pPr>
      <w:r>
        <w:rPr>
          <w:snapToGrid w:val="0"/>
        </w:rPr>
        <w:t>The Word and Deity 1:1</w:t>
      </w:r>
      <w:r w:rsidR="004E62FA">
        <w:rPr>
          <w:snapToGrid w:val="0"/>
        </w:rPr>
        <w:t>-2</w:t>
      </w:r>
    </w:p>
    <w:p w:rsidR="00C95D60" w:rsidRDefault="00C95D60" w:rsidP="00134074">
      <w:pPr>
        <w:widowControl w:val="0"/>
        <w:ind w:firstLine="720"/>
        <w:rPr>
          <w:snapToGrid w:val="0"/>
        </w:rPr>
      </w:pPr>
      <w:r w:rsidRPr="00C95D60">
        <w:rPr>
          <w:snapToGrid w:val="0"/>
        </w:rPr>
        <w:t>“In the beginning</w:t>
      </w:r>
      <w:r>
        <w:rPr>
          <w:snapToGrid w:val="0"/>
        </w:rPr>
        <w:t xml:space="preserve"> was the Word” This is speaking of the Son of God or Christ, and not Jesus, which is the name given to the Son of God when he took on humanity.  The Word (the divine Son of God) had existence in the fullness of His glory before the world was created. </w:t>
      </w:r>
      <w:r w:rsidR="00134074">
        <w:rPr>
          <w:snapToGrid w:val="0"/>
        </w:rPr>
        <w:t xml:space="preserve">(Ps. 90:2; </w:t>
      </w:r>
      <w:r w:rsidR="004E62FA">
        <w:rPr>
          <w:snapToGrid w:val="0"/>
        </w:rPr>
        <w:t xml:space="preserve">Dan. 7:9,13,22; </w:t>
      </w:r>
      <w:r>
        <w:rPr>
          <w:snapToGrid w:val="0"/>
        </w:rPr>
        <w:t xml:space="preserve">John </w:t>
      </w:r>
      <w:r w:rsidR="00134074">
        <w:rPr>
          <w:snapToGrid w:val="0"/>
        </w:rPr>
        <w:t xml:space="preserve">6:62; </w:t>
      </w:r>
      <w:r>
        <w:rPr>
          <w:snapToGrid w:val="0"/>
        </w:rPr>
        <w:t xml:space="preserve">8:58; </w:t>
      </w:r>
      <w:r w:rsidR="00134074">
        <w:rPr>
          <w:snapToGrid w:val="0"/>
        </w:rPr>
        <w:t xml:space="preserve">16:28; </w:t>
      </w:r>
      <w:r>
        <w:rPr>
          <w:snapToGrid w:val="0"/>
        </w:rPr>
        <w:t>17:5; 17:24</w:t>
      </w:r>
      <w:r w:rsidR="00134074">
        <w:rPr>
          <w:snapToGrid w:val="0"/>
        </w:rPr>
        <w:t>; I Pet. 1:20; Rev. 13:8)</w:t>
      </w:r>
    </w:p>
    <w:p w:rsidR="00C95D60" w:rsidRDefault="00C95D60" w:rsidP="004E62FA">
      <w:pPr>
        <w:widowControl w:val="0"/>
        <w:rPr>
          <w:snapToGrid w:val="0"/>
        </w:rPr>
      </w:pPr>
    </w:p>
    <w:p w:rsidR="000B0B0F" w:rsidRDefault="000B0B0F" w:rsidP="00C95D60">
      <w:pPr>
        <w:pStyle w:val="ListParagraph"/>
        <w:widowControl w:val="0"/>
        <w:ind w:left="0"/>
        <w:rPr>
          <w:snapToGrid w:val="0"/>
        </w:rPr>
      </w:pPr>
      <w:r>
        <w:rPr>
          <w:snapToGrid w:val="0"/>
        </w:rPr>
        <w:tab/>
        <w:t>In this verse we see a distinction made between the Father (God) and the Son (the Word) by the phrase “the Word was with God,” while at the same time it is not denying Christ’s divinity but rather affirms it in the next phrase “and the Word was God.” Christ is a part of the godhead, but He is not all of the godhead and he is not an inferior being or creature but equal with the Father called by the same name, same attributes, performs same works, same honor and same in substance, which is their power and glory.</w:t>
      </w:r>
    </w:p>
    <w:p w:rsidR="00884BE3" w:rsidRDefault="00884BE3" w:rsidP="00884BE3">
      <w:pPr>
        <w:widowControl w:val="0"/>
        <w:rPr>
          <w:snapToGrid w:val="0"/>
        </w:rPr>
      </w:pPr>
    </w:p>
    <w:p w:rsidR="00884BE3" w:rsidRDefault="004E62FA" w:rsidP="004E62FA">
      <w:pPr>
        <w:widowControl w:val="0"/>
        <w:ind w:left="720" w:hanging="720"/>
        <w:rPr>
          <w:snapToGrid w:val="0"/>
        </w:rPr>
      </w:pPr>
      <w:r>
        <w:rPr>
          <w:snapToGrid w:val="0"/>
        </w:rPr>
        <w:t>2.</w:t>
      </w:r>
      <w:r>
        <w:rPr>
          <w:snapToGrid w:val="0"/>
        </w:rPr>
        <w:tab/>
        <w:t>The Word and Creation 1:</w:t>
      </w:r>
      <w:r w:rsidR="00884BE3">
        <w:rPr>
          <w:snapToGrid w:val="0"/>
        </w:rPr>
        <w:t>3</w:t>
      </w:r>
    </w:p>
    <w:p w:rsidR="00884BE3" w:rsidRDefault="00645CAB" w:rsidP="00D62CBB">
      <w:pPr>
        <w:widowControl w:val="0"/>
        <w:rPr>
          <w:snapToGrid w:val="0"/>
        </w:rPr>
      </w:pPr>
      <w:r>
        <w:rPr>
          <w:snapToGrid w:val="0"/>
        </w:rPr>
        <w:tab/>
        <w:t>Christ was not only existent at the time of Creation, but He was also active in the works or creation</w:t>
      </w:r>
      <w:r w:rsidR="008E2744">
        <w:rPr>
          <w:snapToGrid w:val="0"/>
        </w:rPr>
        <w:t xml:space="preserve"> (Eph. 3:9; Col. 1:16)</w:t>
      </w:r>
      <w:r>
        <w:rPr>
          <w:snapToGrid w:val="0"/>
        </w:rPr>
        <w:t xml:space="preserve">. Genesis 1:1 uses the plural noun Elohim (translated </w:t>
      </w:r>
      <w:r w:rsidRPr="00645CAB">
        <w:rPr>
          <w:i/>
          <w:snapToGrid w:val="0"/>
        </w:rPr>
        <w:t>God</w:t>
      </w:r>
      <w:r>
        <w:rPr>
          <w:snapToGrid w:val="0"/>
        </w:rPr>
        <w:t xml:space="preserve">) because it is referring to not only the Father, but also the Son and the Spirit, who both shared in the work of creation (notice the use of the pronouns </w:t>
      </w:r>
      <w:r w:rsidRPr="008E2744">
        <w:rPr>
          <w:i/>
          <w:snapToGrid w:val="0"/>
        </w:rPr>
        <w:t>us</w:t>
      </w:r>
      <w:r>
        <w:rPr>
          <w:snapToGrid w:val="0"/>
        </w:rPr>
        <w:t xml:space="preserve"> and </w:t>
      </w:r>
      <w:r w:rsidRPr="008E2744">
        <w:rPr>
          <w:i/>
          <w:snapToGrid w:val="0"/>
        </w:rPr>
        <w:t>our</w:t>
      </w:r>
      <w:r w:rsidR="008E2744">
        <w:rPr>
          <w:snapToGrid w:val="0"/>
        </w:rPr>
        <w:t xml:space="preserve"> in Genesis 1:26). When it says “All Things were made by Him,” it does not only refer only to every material object of the universe, but also the system of laws that govern those objects.</w:t>
      </w:r>
    </w:p>
    <w:p w:rsidR="00884BE3" w:rsidRDefault="00884BE3" w:rsidP="00884BE3">
      <w:pPr>
        <w:widowControl w:val="0"/>
        <w:rPr>
          <w:snapToGrid w:val="0"/>
        </w:rPr>
      </w:pPr>
    </w:p>
    <w:p w:rsidR="00884BE3" w:rsidRDefault="00884BE3" w:rsidP="00884BE3">
      <w:pPr>
        <w:widowControl w:val="0"/>
        <w:rPr>
          <w:snapToGrid w:val="0"/>
        </w:rPr>
      </w:pPr>
      <w:r>
        <w:rPr>
          <w:snapToGrid w:val="0"/>
        </w:rPr>
        <w:t>3.</w:t>
      </w:r>
      <w:r>
        <w:rPr>
          <w:snapToGrid w:val="0"/>
        </w:rPr>
        <w:tab/>
      </w:r>
      <w:r w:rsidR="00D62CBB">
        <w:rPr>
          <w:snapToGrid w:val="0"/>
        </w:rPr>
        <w:t>The Word and Life 1:</w:t>
      </w:r>
      <w:r>
        <w:rPr>
          <w:snapToGrid w:val="0"/>
        </w:rPr>
        <w:t>4</w:t>
      </w:r>
      <w:r w:rsidR="00D62CBB">
        <w:rPr>
          <w:snapToGrid w:val="0"/>
        </w:rPr>
        <w:t>-</w:t>
      </w:r>
      <w:r w:rsidR="000E26F1">
        <w:rPr>
          <w:snapToGrid w:val="0"/>
        </w:rPr>
        <w:t>9</w:t>
      </w:r>
    </w:p>
    <w:p w:rsidR="00884BE3" w:rsidRDefault="00884BE3" w:rsidP="00884BE3">
      <w:pPr>
        <w:pStyle w:val="Header"/>
        <w:widowControl w:val="0"/>
        <w:tabs>
          <w:tab w:val="clear" w:pos="4320"/>
          <w:tab w:val="clear" w:pos="8640"/>
        </w:tabs>
        <w:rPr>
          <w:snapToGrid w:val="0"/>
        </w:rPr>
      </w:pPr>
      <w:r>
        <w:rPr>
          <w:snapToGrid w:val="0"/>
        </w:rPr>
        <w:tab/>
      </w:r>
      <w:r w:rsidR="00A3094E">
        <w:rPr>
          <w:snapToGrid w:val="0"/>
        </w:rPr>
        <w:t>Christ (the Word) not only created all things, but He is the one that gives a living soul to mankind</w:t>
      </w:r>
      <w:r w:rsidR="00CE16F5">
        <w:rPr>
          <w:snapToGrid w:val="0"/>
        </w:rPr>
        <w:t xml:space="preserve">. Adam’s physical body was first created, but it was not until God breathed into him that he became a living soul that could have fellowship with God (Gen. </w:t>
      </w:r>
      <w:r w:rsidR="00107CB5">
        <w:rPr>
          <w:snapToGrid w:val="0"/>
        </w:rPr>
        <w:t>2</w:t>
      </w:r>
      <w:r w:rsidR="00CE16F5">
        <w:rPr>
          <w:snapToGrid w:val="0"/>
        </w:rPr>
        <w:t>:7</w:t>
      </w:r>
      <w:r w:rsidR="002719C6">
        <w:rPr>
          <w:snapToGrid w:val="0"/>
        </w:rPr>
        <w:t>; Job 33:4</w:t>
      </w:r>
      <w:r w:rsidR="00CE16F5">
        <w:rPr>
          <w:snapToGrid w:val="0"/>
        </w:rPr>
        <w:t xml:space="preserve">). When Adam sinned, his physical body did not instantly die, but his spiritual soul did. </w:t>
      </w:r>
      <w:r w:rsidR="001126D1">
        <w:rPr>
          <w:snapToGrid w:val="0"/>
        </w:rPr>
        <w:t>It is Christ that restores this spiritual life to mankind</w:t>
      </w:r>
      <w:r w:rsidR="002719C6">
        <w:rPr>
          <w:snapToGrid w:val="0"/>
        </w:rPr>
        <w:t xml:space="preserve"> and “enlightens” his soul</w:t>
      </w:r>
      <w:r w:rsidR="001126D1">
        <w:rPr>
          <w:snapToGrid w:val="0"/>
        </w:rPr>
        <w:t>.</w:t>
      </w:r>
      <w:r>
        <w:rPr>
          <w:snapToGrid w:val="0"/>
        </w:rPr>
        <w:tab/>
      </w:r>
    </w:p>
    <w:p w:rsidR="00884BE3" w:rsidRDefault="002719C6" w:rsidP="00884BE3">
      <w:pPr>
        <w:pStyle w:val="Header"/>
        <w:widowControl w:val="0"/>
        <w:tabs>
          <w:tab w:val="clear" w:pos="4320"/>
          <w:tab w:val="clear" w:pos="8640"/>
        </w:tabs>
        <w:rPr>
          <w:snapToGrid w:val="0"/>
        </w:rPr>
      </w:pPr>
      <w:r>
        <w:rPr>
          <w:snapToGrid w:val="0"/>
        </w:rPr>
        <w:tab/>
        <w:t>“The life is the light of men.” Lig</w:t>
      </w:r>
      <w:r w:rsidR="00CC491F">
        <w:rPr>
          <w:snapToGrid w:val="0"/>
        </w:rPr>
        <w:t>ht is used as a symbol for life</w:t>
      </w:r>
      <w:r>
        <w:rPr>
          <w:snapToGrid w:val="0"/>
        </w:rPr>
        <w:t xml:space="preserve"> throughout scripture (Ps. 18:28; Prov. 24:20</w:t>
      </w:r>
      <w:r w:rsidR="003C2583">
        <w:rPr>
          <w:snapToGrid w:val="0"/>
        </w:rPr>
        <w:t>; John 8:12</w:t>
      </w:r>
      <w:r>
        <w:rPr>
          <w:snapToGrid w:val="0"/>
        </w:rPr>
        <w:t>) and it also refers to righteousness (John 3:19-20; 12:25)</w:t>
      </w:r>
      <w:r w:rsidR="003C2583">
        <w:rPr>
          <w:snapToGrid w:val="0"/>
        </w:rPr>
        <w:t xml:space="preserve"> and a revelation of knowledge (II Cor. 4:6)</w:t>
      </w:r>
      <w:r>
        <w:rPr>
          <w:snapToGrid w:val="0"/>
        </w:rPr>
        <w:t xml:space="preserve">. When Christ comes into a man’s life He transforms a soul that is dark with sin into a </w:t>
      </w:r>
      <w:r w:rsidR="003C2583">
        <w:rPr>
          <w:snapToGrid w:val="0"/>
        </w:rPr>
        <w:t>new, living creature</w:t>
      </w:r>
      <w:r>
        <w:rPr>
          <w:snapToGrid w:val="0"/>
        </w:rPr>
        <w:t xml:space="preserve"> that is full of righteousness</w:t>
      </w:r>
      <w:r w:rsidR="003C2583">
        <w:rPr>
          <w:snapToGrid w:val="0"/>
        </w:rPr>
        <w:t xml:space="preserve"> and knowledge of God</w:t>
      </w:r>
      <w:r>
        <w:rPr>
          <w:snapToGrid w:val="0"/>
        </w:rPr>
        <w:t>.</w:t>
      </w:r>
    </w:p>
    <w:p w:rsidR="00884BE3" w:rsidRDefault="00884BE3" w:rsidP="00884BE3">
      <w:pPr>
        <w:widowControl w:val="0"/>
        <w:rPr>
          <w:snapToGrid w:val="0"/>
        </w:rPr>
      </w:pPr>
      <w:r>
        <w:rPr>
          <w:snapToGrid w:val="0"/>
        </w:rPr>
        <w:tab/>
      </w:r>
      <w:r w:rsidR="00034C52">
        <w:rPr>
          <w:snapToGrid w:val="0"/>
        </w:rPr>
        <w:t>“</w:t>
      </w:r>
      <w:r w:rsidR="00034C52" w:rsidRPr="00034C52">
        <w:rPr>
          <w:snapToGrid w:val="0"/>
        </w:rPr>
        <w:t xml:space="preserve">And the light </w:t>
      </w:r>
      <w:proofErr w:type="spellStart"/>
      <w:r w:rsidR="00034C52" w:rsidRPr="00034C52">
        <w:rPr>
          <w:snapToGrid w:val="0"/>
        </w:rPr>
        <w:t>shineth</w:t>
      </w:r>
      <w:proofErr w:type="spellEnd"/>
      <w:r w:rsidR="00034C52" w:rsidRPr="00034C52">
        <w:rPr>
          <w:snapToGrid w:val="0"/>
        </w:rPr>
        <w:t xml:space="preserve"> in darkness; and the darkness comprehended it not.</w:t>
      </w:r>
      <w:r w:rsidR="00034C52">
        <w:rPr>
          <w:snapToGrid w:val="0"/>
        </w:rPr>
        <w:t>” Christ’s appearance into the world brought the opportunity for light to shine in the souls of every man, but not every man would receive it “because their deeds were evil” (John 3:19). They were not able to extinguish the light or even make it go dim, but they could refuse it, and they did.</w:t>
      </w:r>
    </w:p>
    <w:p w:rsidR="008B3BB6" w:rsidRDefault="008B3BB6">
      <w:pPr>
        <w:rPr>
          <w:snapToGrid w:val="0"/>
        </w:rPr>
      </w:pPr>
    </w:p>
    <w:p w:rsidR="00FC09CA" w:rsidRDefault="00EB1963" w:rsidP="00FC09CA">
      <w:pPr>
        <w:widowControl w:val="0"/>
        <w:rPr>
          <w:snapToGrid w:val="0"/>
        </w:rPr>
      </w:pPr>
      <w:r>
        <w:rPr>
          <w:snapToGrid w:val="0"/>
        </w:rPr>
        <w:t>4.</w:t>
      </w:r>
      <w:r>
        <w:rPr>
          <w:snapToGrid w:val="0"/>
        </w:rPr>
        <w:tab/>
        <w:t>The Word and the World 1:</w:t>
      </w:r>
      <w:r w:rsidR="00FC09CA">
        <w:rPr>
          <w:snapToGrid w:val="0"/>
        </w:rPr>
        <w:t>10</w:t>
      </w:r>
    </w:p>
    <w:p w:rsidR="00FC09CA" w:rsidRDefault="00EB1963" w:rsidP="00FC09CA">
      <w:pPr>
        <w:widowControl w:val="0"/>
        <w:rPr>
          <w:snapToGrid w:val="0"/>
        </w:rPr>
      </w:pPr>
      <w:r>
        <w:rPr>
          <w:snapToGrid w:val="0"/>
        </w:rPr>
        <w:tab/>
        <w:t>The English word “w</w:t>
      </w:r>
      <w:r w:rsidR="00FC09CA">
        <w:rPr>
          <w:snapToGrid w:val="0"/>
        </w:rPr>
        <w:t>orld</w:t>
      </w:r>
      <w:r>
        <w:rPr>
          <w:snapToGrid w:val="0"/>
        </w:rPr>
        <w:t>” is</w:t>
      </w:r>
      <w:r w:rsidR="00FC09CA">
        <w:rPr>
          <w:snapToGrid w:val="0"/>
        </w:rPr>
        <w:t xml:space="preserve"> used 70 times in </w:t>
      </w:r>
      <w:r w:rsidR="003E580D">
        <w:rPr>
          <w:snapToGrid w:val="0"/>
        </w:rPr>
        <w:t>the Gospel of John in the KJV and it is used to describe both the physical and spiritual environments that man inhabits.</w:t>
      </w:r>
    </w:p>
    <w:p w:rsidR="00FC09CA" w:rsidRDefault="00FC09CA" w:rsidP="00FC09CA">
      <w:pPr>
        <w:widowControl w:val="0"/>
        <w:rPr>
          <w:snapToGrid w:val="0"/>
        </w:rPr>
      </w:pPr>
      <w:r>
        <w:rPr>
          <w:snapToGrid w:val="0"/>
        </w:rPr>
        <w:tab/>
      </w:r>
      <w:r>
        <w:rPr>
          <w:snapToGrid w:val="0"/>
        </w:rPr>
        <w:tab/>
      </w:r>
      <w:r>
        <w:rPr>
          <w:snapToGrid w:val="0"/>
        </w:rPr>
        <w:tab/>
      </w:r>
    </w:p>
    <w:p w:rsidR="00FC09CA" w:rsidRDefault="00FC09CA" w:rsidP="00A93FF5">
      <w:pPr>
        <w:widowControl w:val="0"/>
        <w:numPr>
          <w:ilvl w:val="0"/>
          <w:numId w:val="73"/>
        </w:numPr>
        <w:rPr>
          <w:snapToGrid w:val="0"/>
        </w:rPr>
      </w:pPr>
      <w:r>
        <w:rPr>
          <w:snapToGrid w:val="0"/>
        </w:rPr>
        <w:t>The Word present</w:t>
      </w:r>
      <w:r w:rsidR="00EB1963">
        <w:rPr>
          <w:snapToGrid w:val="0"/>
        </w:rPr>
        <w:t xml:space="preserve"> in the world</w:t>
      </w:r>
      <w:r>
        <w:rPr>
          <w:snapToGrid w:val="0"/>
        </w:rPr>
        <w:t xml:space="preserve"> – “He was in the world”</w:t>
      </w:r>
    </w:p>
    <w:p w:rsidR="00FC09CA" w:rsidRDefault="00FC09CA" w:rsidP="00A93FF5">
      <w:pPr>
        <w:widowControl w:val="0"/>
        <w:numPr>
          <w:ilvl w:val="0"/>
          <w:numId w:val="73"/>
        </w:numPr>
        <w:rPr>
          <w:snapToGrid w:val="0"/>
        </w:rPr>
      </w:pPr>
      <w:r>
        <w:rPr>
          <w:snapToGrid w:val="0"/>
        </w:rPr>
        <w:t>The Word active</w:t>
      </w:r>
      <w:r w:rsidR="00EB1963">
        <w:rPr>
          <w:snapToGrid w:val="0"/>
        </w:rPr>
        <w:t xml:space="preserve"> in the world</w:t>
      </w:r>
      <w:r>
        <w:rPr>
          <w:snapToGrid w:val="0"/>
        </w:rPr>
        <w:t xml:space="preserve"> – “The world was made by Him”</w:t>
      </w:r>
    </w:p>
    <w:p w:rsidR="00FC09CA" w:rsidRDefault="00FC09CA" w:rsidP="00A93FF5">
      <w:pPr>
        <w:widowControl w:val="0"/>
        <w:numPr>
          <w:ilvl w:val="0"/>
          <w:numId w:val="73"/>
        </w:numPr>
        <w:rPr>
          <w:snapToGrid w:val="0"/>
        </w:rPr>
      </w:pPr>
      <w:r>
        <w:rPr>
          <w:snapToGrid w:val="0"/>
        </w:rPr>
        <w:t xml:space="preserve">The Word ignored </w:t>
      </w:r>
      <w:r w:rsidR="00EB1963">
        <w:rPr>
          <w:snapToGrid w:val="0"/>
        </w:rPr>
        <w:t>by the world</w:t>
      </w:r>
      <w:r>
        <w:rPr>
          <w:snapToGrid w:val="0"/>
        </w:rPr>
        <w:t>– “The world knew Him not”</w:t>
      </w:r>
    </w:p>
    <w:p w:rsidR="00FC09CA" w:rsidRDefault="00FC09CA" w:rsidP="00FC09CA">
      <w:pPr>
        <w:widowControl w:val="0"/>
        <w:rPr>
          <w:snapToGrid w:val="0"/>
        </w:rPr>
      </w:pPr>
    </w:p>
    <w:p w:rsidR="00FC09CA" w:rsidRDefault="003E580D" w:rsidP="00FC09CA">
      <w:pPr>
        <w:widowControl w:val="0"/>
        <w:rPr>
          <w:snapToGrid w:val="0"/>
        </w:rPr>
      </w:pPr>
      <w:r>
        <w:rPr>
          <w:snapToGrid w:val="0"/>
        </w:rPr>
        <w:t>5.</w:t>
      </w:r>
      <w:r>
        <w:rPr>
          <w:snapToGrid w:val="0"/>
        </w:rPr>
        <w:tab/>
        <w:t>The Word and Men 1:</w:t>
      </w:r>
      <w:r w:rsidR="00FC09CA">
        <w:rPr>
          <w:snapToGrid w:val="0"/>
        </w:rPr>
        <w:t>11-13</w:t>
      </w:r>
    </w:p>
    <w:p w:rsidR="00FC09CA" w:rsidRDefault="00F86496" w:rsidP="00136DCC">
      <w:pPr>
        <w:widowControl w:val="0"/>
        <w:rPr>
          <w:snapToGrid w:val="0"/>
        </w:rPr>
      </w:pPr>
      <w:r>
        <w:rPr>
          <w:snapToGrid w:val="0"/>
        </w:rPr>
        <w:tab/>
        <w:t>When Christ came into the world as the long-awaited Messiah he did not receive the warm welcome from the Jewish people as we might have expected, but rather “His own received Him not” (i.e. Matt. 21:33-46; 26:3-4; Luke 4:28-29).</w:t>
      </w:r>
      <w:r w:rsidR="00136DCC">
        <w:rPr>
          <w:snapToGrid w:val="0"/>
        </w:rPr>
        <w:t xml:space="preserve"> While His own people as a whole did not receive Him, there were some Jews that did accept Him as well as some people from other nationalities such as Samaritans (John 4) and Greeks (John 12:20</w:t>
      </w:r>
      <w:r w:rsidR="00CC491F">
        <w:rPr>
          <w:snapToGrid w:val="0"/>
        </w:rPr>
        <w:t>-21</w:t>
      </w:r>
      <w:r w:rsidR="00136DCC">
        <w:rPr>
          <w:snapToGrid w:val="0"/>
        </w:rPr>
        <w:t>) that did believe on Him.</w:t>
      </w:r>
    </w:p>
    <w:p w:rsidR="00FC09CA" w:rsidRDefault="00FC09CA" w:rsidP="00FC09CA">
      <w:pPr>
        <w:widowControl w:val="0"/>
        <w:rPr>
          <w:snapToGrid w:val="0"/>
        </w:rPr>
      </w:pPr>
      <w:r>
        <w:rPr>
          <w:snapToGrid w:val="0"/>
        </w:rPr>
        <w:tab/>
      </w:r>
      <w:r>
        <w:rPr>
          <w:snapToGrid w:val="0"/>
        </w:rPr>
        <w:tab/>
      </w:r>
    </w:p>
    <w:p w:rsidR="00FC09CA" w:rsidRPr="002521B5" w:rsidRDefault="00EF6ED6" w:rsidP="00884594">
      <w:pPr>
        <w:widowControl w:val="0"/>
        <w:numPr>
          <w:ilvl w:val="0"/>
          <w:numId w:val="8"/>
        </w:numPr>
        <w:tabs>
          <w:tab w:val="clear" w:pos="1440"/>
        </w:tabs>
        <w:ind w:left="720" w:hanging="720"/>
        <w:rPr>
          <w:snapToGrid w:val="0"/>
        </w:rPr>
      </w:pPr>
      <w:r>
        <w:rPr>
          <w:snapToGrid w:val="0"/>
        </w:rPr>
        <w:t xml:space="preserve">The </w:t>
      </w:r>
      <w:r w:rsidR="002521B5">
        <w:rPr>
          <w:snapToGrid w:val="0"/>
        </w:rPr>
        <w:t xml:space="preserve">Word </w:t>
      </w:r>
      <w:r>
        <w:rPr>
          <w:snapToGrid w:val="0"/>
        </w:rPr>
        <w:t xml:space="preserve">and Incarnation </w:t>
      </w:r>
      <w:r w:rsidR="002521B5">
        <w:rPr>
          <w:snapToGrid w:val="0"/>
        </w:rPr>
        <w:t>1:</w:t>
      </w:r>
      <w:r w:rsidR="00FC09CA" w:rsidRPr="002521B5">
        <w:rPr>
          <w:snapToGrid w:val="0"/>
        </w:rPr>
        <w:t>14</w:t>
      </w:r>
    </w:p>
    <w:p w:rsidR="00FC09CA" w:rsidRDefault="004F3B07" w:rsidP="00267671">
      <w:pPr>
        <w:widowControl w:val="0"/>
        <w:ind w:firstLine="720"/>
        <w:rPr>
          <w:snapToGrid w:val="0"/>
        </w:rPr>
      </w:pPr>
      <w:r>
        <w:rPr>
          <w:snapToGrid w:val="0"/>
        </w:rPr>
        <w:t xml:space="preserve">Incarnation is the act of a living being embodying a deity or spirit and it is thus Christ taking on the form of a man and being born in that lowly stable in Bethlehem. </w:t>
      </w:r>
      <w:r w:rsidR="00267671">
        <w:rPr>
          <w:snapToGrid w:val="0"/>
        </w:rPr>
        <w:t xml:space="preserve">While the Nativity accounts in Matthew and Luke deal with it from </w:t>
      </w:r>
      <w:r>
        <w:rPr>
          <w:snapToGrid w:val="0"/>
        </w:rPr>
        <w:t>earth looking up to Heaven,</w:t>
      </w:r>
      <w:r w:rsidR="00267671">
        <w:rPr>
          <w:snapToGrid w:val="0"/>
        </w:rPr>
        <w:t xml:space="preserve"> the account here in John deals with it fr</w:t>
      </w:r>
      <w:r>
        <w:rPr>
          <w:snapToGrid w:val="0"/>
        </w:rPr>
        <w:t>om Heaven looking down to earth; Matthew and Luke look at it more from a natural perspective while John looks at it entirely spiritual and makes no mention of His mother, the journey to Bethlehem, or the swaddling clothes. John does not focus on how He became incarnate, but rather on why He became incarnate—to to dwell among men and reveal to them the glory and power of God.</w:t>
      </w:r>
    </w:p>
    <w:p w:rsidR="00FC09CA" w:rsidRDefault="00FC09CA">
      <w:pPr>
        <w:rPr>
          <w:snapToGrid w:val="0"/>
        </w:rPr>
      </w:pPr>
    </w:p>
    <w:p w:rsidR="00884BE3" w:rsidRDefault="000E26F1" w:rsidP="00665E5E">
      <w:pPr>
        <w:pStyle w:val="Heading3"/>
      </w:pPr>
      <w:r>
        <w:t xml:space="preserve">Christ Proclaimed by John </w:t>
      </w:r>
      <w:r w:rsidR="00884BE3">
        <w:t>1:</w:t>
      </w:r>
      <w:r w:rsidR="00FC09CA">
        <w:t>14-18</w:t>
      </w:r>
    </w:p>
    <w:p w:rsidR="00884BE3" w:rsidRDefault="004F3B07" w:rsidP="009146B5">
      <w:pPr>
        <w:widowControl w:val="0"/>
        <w:ind w:firstLine="720"/>
        <w:rPr>
          <w:snapToGrid w:val="0"/>
        </w:rPr>
      </w:pPr>
      <w:r>
        <w:rPr>
          <w:snapToGrid w:val="0"/>
        </w:rPr>
        <w:t>In those days just before the coming of the Lord, there was a thundering voice of a prophet heard in the land crying out against religious pretense, against the traditions of men, and against the religion of form that had subs</w:t>
      </w:r>
      <w:r w:rsidR="00607DB2">
        <w:rPr>
          <w:snapToGrid w:val="0"/>
        </w:rPr>
        <w:t>tituted the true worship of God. This voice was none other than that of John the Baptist, who was sent by God (1:6) to be a forerunner of Christ. John did not proclaim himself or his ideas or religion, but he spoke that which God spoke to Him (</w:t>
      </w:r>
      <w:r w:rsidR="009146B5">
        <w:rPr>
          <w:snapToGrid w:val="0"/>
        </w:rPr>
        <w:t>Luke 3:2), which was a message of repentance to prepare for the appearance of the Messiah (Matthew 3:1-3). The Baptist’s message of uplifting Christ fits well with the account given here in John even more so than the accounts in either Matthew, Mark, or Luke, for here we do not find any record of John’s baptism ministry or of his message of repentance, but we only see a heralding of the Messiah—all his speech centers around Him.</w:t>
      </w:r>
    </w:p>
    <w:p w:rsidR="00C96C38" w:rsidRDefault="00C96C38" w:rsidP="00884BE3">
      <w:pPr>
        <w:widowControl w:val="0"/>
        <w:ind w:firstLine="720"/>
        <w:rPr>
          <w:snapToGrid w:val="0"/>
        </w:rPr>
      </w:pPr>
    </w:p>
    <w:p w:rsidR="00C96C38" w:rsidRDefault="00C96C38" w:rsidP="00884BE3">
      <w:pPr>
        <w:widowControl w:val="0"/>
        <w:ind w:firstLine="720"/>
        <w:rPr>
          <w:snapToGrid w:val="0"/>
        </w:rPr>
      </w:pPr>
      <w:proofErr w:type="gramStart"/>
      <w:r>
        <w:rPr>
          <w:snapToGrid w:val="0"/>
        </w:rPr>
        <w:t xml:space="preserve">Though much condensed, the witness that the Baptist </w:t>
      </w:r>
      <w:r w:rsidR="000417F6">
        <w:rPr>
          <w:snapToGrid w:val="0"/>
        </w:rPr>
        <w:t>gi</w:t>
      </w:r>
      <w:r>
        <w:rPr>
          <w:snapToGrid w:val="0"/>
        </w:rPr>
        <w:t>ve</w:t>
      </w:r>
      <w:r w:rsidR="000417F6">
        <w:rPr>
          <w:snapToGrid w:val="0"/>
        </w:rPr>
        <w:t>s</w:t>
      </w:r>
      <w:r>
        <w:rPr>
          <w:snapToGrid w:val="0"/>
        </w:rPr>
        <w:t xml:space="preserve"> here in John 1:15-18 </w:t>
      </w:r>
      <w:r w:rsidR="000417F6">
        <w:rPr>
          <w:snapToGrid w:val="0"/>
        </w:rPr>
        <w:t xml:space="preserve">is very similar </w:t>
      </w:r>
      <w:r>
        <w:rPr>
          <w:snapToGrid w:val="0"/>
        </w:rPr>
        <w:t>to that already given in verses 1-14.</w:t>
      </w:r>
      <w:proofErr w:type="gramEnd"/>
    </w:p>
    <w:tbl>
      <w:tblPr>
        <w:tblStyle w:val="TableGrid"/>
        <w:tblW w:w="0" w:type="auto"/>
        <w:tblLook w:val="04A0"/>
      </w:tblPr>
      <w:tblGrid>
        <w:gridCol w:w="2790"/>
        <w:gridCol w:w="2718"/>
        <w:gridCol w:w="3708"/>
      </w:tblGrid>
      <w:tr w:rsidR="00C96C38" w:rsidTr="00FA73DF">
        <w:tc>
          <w:tcPr>
            <w:tcW w:w="2790" w:type="dxa"/>
            <w:shd w:val="clear" w:color="auto" w:fill="7F7F7F" w:themeFill="text1" w:themeFillTint="80"/>
            <w:vAlign w:val="center"/>
          </w:tcPr>
          <w:p w:rsidR="00C96C38" w:rsidRDefault="00C96C38" w:rsidP="00FA73DF">
            <w:pPr>
              <w:widowControl w:val="0"/>
              <w:jc w:val="center"/>
              <w:rPr>
                <w:snapToGrid w:val="0"/>
              </w:rPr>
            </w:pPr>
            <w:r>
              <w:rPr>
                <w:snapToGrid w:val="0"/>
              </w:rPr>
              <w:t>The Idea</w:t>
            </w:r>
          </w:p>
        </w:tc>
        <w:tc>
          <w:tcPr>
            <w:tcW w:w="2718" w:type="dxa"/>
            <w:shd w:val="clear" w:color="auto" w:fill="7F7F7F" w:themeFill="text1" w:themeFillTint="80"/>
            <w:vAlign w:val="center"/>
          </w:tcPr>
          <w:p w:rsidR="00C96C38" w:rsidRDefault="005D06A5" w:rsidP="00FA73DF">
            <w:pPr>
              <w:widowControl w:val="0"/>
              <w:jc w:val="center"/>
              <w:rPr>
                <w:snapToGrid w:val="0"/>
              </w:rPr>
            </w:pPr>
            <w:r>
              <w:rPr>
                <w:snapToGrid w:val="0"/>
              </w:rPr>
              <w:t xml:space="preserve">The </w:t>
            </w:r>
            <w:r w:rsidR="00C96C38">
              <w:rPr>
                <w:snapToGrid w:val="0"/>
              </w:rPr>
              <w:t>Beloved’s Testimony</w:t>
            </w:r>
          </w:p>
        </w:tc>
        <w:tc>
          <w:tcPr>
            <w:tcW w:w="3708" w:type="dxa"/>
            <w:shd w:val="clear" w:color="auto" w:fill="7F7F7F" w:themeFill="text1" w:themeFillTint="80"/>
            <w:vAlign w:val="center"/>
          </w:tcPr>
          <w:p w:rsidR="00C96C38" w:rsidRDefault="005D06A5" w:rsidP="00FA73DF">
            <w:pPr>
              <w:widowControl w:val="0"/>
              <w:jc w:val="center"/>
              <w:rPr>
                <w:snapToGrid w:val="0"/>
              </w:rPr>
            </w:pPr>
            <w:r>
              <w:rPr>
                <w:snapToGrid w:val="0"/>
              </w:rPr>
              <w:t xml:space="preserve">The </w:t>
            </w:r>
            <w:r w:rsidR="00C96C38">
              <w:rPr>
                <w:snapToGrid w:val="0"/>
              </w:rPr>
              <w:t>Baptist’s Testimony</w:t>
            </w:r>
          </w:p>
        </w:tc>
      </w:tr>
      <w:tr w:rsidR="00C96C38" w:rsidTr="005D06A5">
        <w:tc>
          <w:tcPr>
            <w:tcW w:w="2790" w:type="dxa"/>
          </w:tcPr>
          <w:p w:rsidR="00C96C38" w:rsidRDefault="00C96C38" w:rsidP="00C96C38">
            <w:pPr>
              <w:widowControl w:val="0"/>
              <w:rPr>
                <w:snapToGrid w:val="0"/>
              </w:rPr>
            </w:pPr>
            <w:r>
              <w:rPr>
                <w:snapToGrid w:val="0"/>
              </w:rPr>
              <w:t>Christ is preeminent</w:t>
            </w:r>
          </w:p>
        </w:tc>
        <w:tc>
          <w:tcPr>
            <w:tcW w:w="2718" w:type="dxa"/>
          </w:tcPr>
          <w:p w:rsidR="00C96C38" w:rsidRDefault="005D06A5" w:rsidP="00884BE3">
            <w:pPr>
              <w:widowControl w:val="0"/>
              <w:rPr>
                <w:snapToGrid w:val="0"/>
              </w:rPr>
            </w:pPr>
            <w:r>
              <w:rPr>
                <w:snapToGrid w:val="0"/>
              </w:rPr>
              <w:t>The Word was God 1:1</w:t>
            </w:r>
          </w:p>
        </w:tc>
        <w:tc>
          <w:tcPr>
            <w:tcW w:w="3708" w:type="dxa"/>
          </w:tcPr>
          <w:p w:rsidR="00C96C38" w:rsidRDefault="005D06A5" w:rsidP="00884BE3">
            <w:pPr>
              <w:widowControl w:val="0"/>
              <w:rPr>
                <w:snapToGrid w:val="0"/>
              </w:rPr>
            </w:pPr>
            <w:r>
              <w:rPr>
                <w:snapToGrid w:val="0"/>
              </w:rPr>
              <w:t>He is preferred before me 1:15</w:t>
            </w:r>
          </w:p>
        </w:tc>
      </w:tr>
      <w:tr w:rsidR="00C96C38" w:rsidTr="005D06A5">
        <w:tc>
          <w:tcPr>
            <w:tcW w:w="2790" w:type="dxa"/>
          </w:tcPr>
          <w:p w:rsidR="00C96C38" w:rsidRDefault="00C96C38" w:rsidP="00C96C38">
            <w:pPr>
              <w:widowControl w:val="0"/>
              <w:rPr>
                <w:snapToGrid w:val="0"/>
              </w:rPr>
            </w:pPr>
            <w:r>
              <w:rPr>
                <w:snapToGrid w:val="0"/>
              </w:rPr>
              <w:t>Christ is eternal</w:t>
            </w:r>
          </w:p>
        </w:tc>
        <w:tc>
          <w:tcPr>
            <w:tcW w:w="2718" w:type="dxa"/>
          </w:tcPr>
          <w:p w:rsidR="00C96C38" w:rsidRDefault="005D06A5" w:rsidP="00884BE3">
            <w:pPr>
              <w:widowControl w:val="0"/>
              <w:rPr>
                <w:snapToGrid w:val="0"/>
              </w:rPr>
            </w:pPr>
            <w:r>
              <w:rPr>
                <w:snapToGrid w:val="0"/>
              </w:rPr>
              <w:t>In the beginning 1:1</w:t>
            </w:r>
          </w:p>
        </w:tc>
        <w:tc>
          <w:tcPr>
            <w:tcW w:w="3708" w:type="dxa"/>
          </w:tcPr>
          <w:p w:rsidR="00C96C38" w:rsidRDefault="005D06A5" w:rsidP="00884BE3">
            <w:pPr>
              <w:widowControl w:val="0"/>
              <w:rPr>
                <w:snapToGrid w:val="0"/>
              </w:rPr>
            </w:pPr>
            <w:r>
              <w:rPr>
                <w:snapToGrid w:val="0"/>
              </w:rPr>
              <w:t>He was before me 1:15</w:t>
            </w:r>
          </w:p>
        </w:tc>
      </w:tr>
      <w:tr w:rsidR="00C96C38" w:rsidTr="005D06A5">
        <w:tc>
          <w:tcPr>
            <w:tcW w:w="2790" w:type="dxa"/>
          </w:tcPr>
          <w:p w:rsidR="00C96C38" w:rsidRDefault="005D06A5" w:rsidP="005D06A5">
            <w:pPr>
              <w:widowControl w:val="0"/>
              <w:rPr>
                <w:snapToGrid w:val="0"/>
              </w:rPr>
            </w:pPr>
            <w:r>
              <w:rPr>
                <w:snapToGrid w:val="0"/>
              </w:rPr>
              <w:t>Christ gives salvation</w:t>
            </w:r>
          </w:p>
        </w:tc>
        <w:tc>
          <w:tcPr>
            <w:tcW w:w="2718" w:type="dxa"/>
          </w:tcPr>
          <w:p w:rsidR="00C96C38" w:rsidRDefault="005D06A5" w:rsidP="00884BE3">
            <w:pPr>
              <w:widowControl w:val="0"/>
              <w:rPr>
                <w:snapToGrid w:val="0"/>
              </w:rPr>
            </w:pPr>
            <w:r>
              <w:rPr>
                <w:snapToGrid w:val="0"/>
              </w:rPr>
              <w:t xml:space="preserve">To them gave </w:t>
            </w:r>
            <w:proofErr w:type="spellStart"/>
            <w:r>
              <w:rPr>
                <w:snapToGrid w:val="0"/>
              </w:rPr>
              <w:t>he</w:t>
            </w:r>
            <w:proofErr w:type="spellEnd"/>
            <w:r>
              <w:rPr>
                <w:snapToGrid w:val="0"/>
              </w:rPr>
              <w:t xml:space="preserve"> power to become the sons of God 1:12</w:t>
            </w:r>
          </w:p>
        </w:tc>
        <w:tc>
          <w:tcPr>
            <w:tcW w:w="3708" w:type="dxa"/>
          </w:tcPr>
          <w:p w:rsidR="00C96C38" w:rsidRDefault="005D06A5" w:rsidP="00884BE3">
            <w:pPr>
              <w:widowControl w:val="0"/>
              <w:rPr>
                <w:snapToGrid w:val="0"/>
              </w:rPr>
            </w:pPr>
            <w:r>
              <w:rPr>
                <w:snapToGrid w:val="0"/>
              </w:rPr>
              <w:t>Of his fullness have all we received 1:16</w:t>
            </w:r>
          </w:p>
        </w:tc>
      </w:tr>
      <w:tr w:rsidR="00C96C38" w:rsidTr="005D06A5">
        <w:tc>
          <w:tcPr>
            <w:tcW w:w="2790" w:type="dxa"/>
          </w:tcPr>
          <w:p w:rsidR="00C96C38" w:rsidRDefault="005D06A5" w:rsidP="00884BE3">
            <w:pPr>
              <w:widowControl w:val="0"/>
              <w:rPr>
                <w:snapToGrid w:val="0"/>
              </w:rPr>
            </w:pPr>
            <w:r>
              <w:rPr>
                <w:snapToGrid w:val="0"/>
              </w:rPr>
              <w:t>Christ gives life</w:t>
            </w:r>
          </w:p>
        </w:tc>
        <w:tc>
          <w:tcPr>
            <w:tcW w:w="2718" w:type="dxa"/>
          </w:tcPr>
          <w:p w:rsidR="00C96C38" w:rsidRDefault="005D06A5" w:rsidP="00884BE3">
            <w:pPr>
              <w:widowControl w:val="0"/>
              <w:rPr>
                <w:snapToGrid w:val="0"/>
              </w:rPr>
            </w:pPr>
            <w:r>
              <w:rPr>
                <w:snapToGrid w:val="0"/>
              </w:rPr>
              <w:t>In him was life 1:4</w:t>
            </w:r>
          </w:p>
        </w:tc>
        <w:tc>
          <w:tcPr>
            <w:tcW w:w="3708" w:type="dxa"/>
          </w:tcPr>
          <w:p w:rsidR="00C96C38" w:rsidRDefault="005D06A5" w:rsidP="00884BE3">
            <w:pPr>
              <w:widowControl w:val="0"/>
              <w:rPr>
                <w:snapToGrid w:val="0"/>
              </w:rPr>
            </w:pPr>
            <w:r>
              <w:rPr>
                <w:snapToGrid w:val="0"/>
              </w:rPr>
              <w:t>Grace and truth came by Jesus 1:17</w:t>
            </w:r>
          </w:p>
        </w:tc>
      </w:tr>
      <w:tr w:rsidR="00C96C38" w:rsidTr="005D06A5">
        <w:tc>
          <w:tcPr>
            <w:tcW w:w="2790" w:type="dxa"/>
          </w:tcPr>
          <w:p w:rsidR="00C96C38" w:rsidRDefault="00C96C38" w:rsidP="00884BE3">
            <w:pPr>
              <w:widowControl w:val="0"/>
              <w:rPr>
                <w:snapToGrid w:val="0"/>
              </w:rPr>
            </w:pPr>
            <w:r>
              <w:rPr>
                <w:snapToGrid w:val="0"/>
              </w:rPr>
              <w:t>Christ is the divine image</w:t>
            </w:r>
          </w:p>
        </w:tc>
        <w:tc>
          <w:tcPr>
            <w:tcW w:w="2718" w:type="dxa"/>
          </w:tcPr>
          <w:p w:rsidR="00C96C38" w:rsidRDefault="00C96C38" w:rsidP="00884BE3">
            <w:pPr>
              <w:widowControl w:val="0"/>
              <w:rPr>
                <w:snapToGrid w:val="0"/>
              </w:rPr>
            </w:pPr>
            <w:r>
              <w:rPr>
                <w:snapToGrid w:val="0"/>
              </w:rPr>
              <w:t>The Word</w:t>
            </w:r>
            <w:r w:rsidR="005D06A5">
              <w:rPr>
                <w:snapToGrid w:val="0"/>
              </w:rPr>
              <w:t xml:space="preserve"> 1:1</w:t>
            </w:r>
          </w:p>
        </w:tc>
        <w:tc>
          <w:tcPr>
            <w:tcW w:w="3708" w:type="dxa"/>
          </w:tcPr>
          <w:p w:rsidR="00C96C38" w:rsidRDefault="005D06A5" w:rsidP="00884BE3">
            <w:pPr>
              <w:widowControl w:val="0"/>
              <w:rPr>
                <w:snapToGrid w:val="0"/>
              </w:rPr>
            </w:pPr>
            <w:r>
              <w:rPr>
                <w:snapToGrid w:val="0"/>
              </w:rPr>
              <w:t>The son…hath declared him 1:18</w:t>
            </w:r>
          </w:p>
        </w:tc>
      </w:tr>
    </w:tbl>
    <w:p w:rsidR="002E0192" w:rsidRDefault="002E0192" w:rsidP="00E627D3">
      <w:pPr>
        <w:widowControl w:val="0"/>
        <w:rPr>
          <w:snapToGrid w:val="0"/>
        </w:rPr>
      </w:pPr>
    </w:p>
    <w:p w:rsidR="002E0192" w:rsidRPr="00EF7E90" w:rsidRDefault="002E0192" w:rsidP="000D731A">
      <w:pPr>
        <w:pStyle w:val="Heading2"/>
        <w:numPr>
          <w:ilvl w:val="0"/>
          <w:numId w:val="0"/>
        </w:numPr>
        <w:rPr>
          <w:snapToGrid w:val="0"/>
        </w:rPr>
      </w:pPr>
      <w:r w:rsidRPr="00EF7E90">
        <w:rPr>
          <w:snapToGrid w:val="0"/>
        </w:rPr>
        <w:t>II.</w:t>
      </w:r>
      <w:r w:rsidRPr="00EF7E90">
        <w:rPr>
          <w:snapToGrid w:val="0"/>
        </w:rPr>
        <w:tab/>
      </w:r>
      <w:r w:rsidR="000D7A6B" w:rsidRPr="00EF7E90">
        <w:rPr>
          <w:snapToGrid w:val="0"/>
        </w:rPr>
        <w:t xml:space="preserve">The </w:t>
      </w:r>
      <w:r w:rsidR="00397917">
        <w:rPr>
          <w:snapToGrid w:val="0"/>
        </w:rPr>
        <w:t>Record</w:t>
      </w:r>
      <w:r w:rsidR="000D7A6B" w:rsidRPr="00EF7E90">
        <w:rPr>
          <w:snapToGrid w:val="0"/>
        </w:rPr>
        <w:t xml:space="preserve"> of </w:t>
      </w:r>
      <w:r w:rsidR="00397917">
        <w:rPr>
          <w:snapToGrid w:val="0"/>
        </w:rPr>
        <w:t>John</w:t>
      </w:r>
      <w:r w:rsidR="00224B74">
        <w:rPr>
          <w:snapToGrid w:val="0"/>
        </w:rPr>
        <w:t xml:space="preserve"> 1:19-34</w:t>
      </w:r>
      <w:r w:rsidR="00884BE3" w:rsidRPr="00EF7E90">
        <w:rPr>
          <w:snapToGrid w:val="0"/>
        </w:rPr>
        <w:tab/>
      </w:r>
      <w:r w:rsidR="00884BE3" w:rsidRPr="00EF7E90">
        <w:rPr>
          <w:snapToGrid w:val="0"/>
        </w:rPr>
        <w:tab/>
      </w:r>
    </w:p>
    <w:p w:rsidR="00E627D3" w:rsidRDefault="002929D4" w:rsidP="00E627D3">
      <w:pPr>
        <w:widowControl w:val="0"/>
      </w:pPr>
      <w:r>
        <w:tab/>
      </w:r>
      <w:r w:rsidR="00E627D3">
        <w:t>After brief</w:t>
      </w:r>
      <w:r w:rsidR="00790974">
        <w:t xml:space="preserve"> but powerful</w:t>
      </w:r>
      <w:r w:rsidR="00E627D3">
        <w:t xml:space="preserve"> statements about the deity of Jesus, His </w:t>
      </w:r>
      <w:r>
        <w:t>pre-e</w:t>
      </w:r>
      <w:r w:rsidR="00E627D3">
        <w:t>xistence</w:t>
      </w:r>
      <w:r w:rsidR="00790974">
        <w:t>,</w:t>
      </w:r>
      <w:r w:rsidR="00E627D3">
        <w:t xml:space="preserve"> and incarnation, John’s Gospel now introduces Jesus in person</w:t>
      </w:r>
      <w:r w:rsidR="00224B74">
        <w:t xml:space="preserve"> by His introduction and baptism by John the Baptist</w:t>
      </w:r>
      <w:r w:rsidR="00E627D3">
        <w:t>.</w:t>
      </w:r>
    </w:p>
    <w:p w:rsidR="00E627D3" w:rsidRDefault="00E627D3" w:rsidP="00E627D3">
      <w:pPr>
        <w:widowControl w:val="0"/>
      </w:pPr>
    </w:p>
    <w:p w:rsidR="00E627D3" w:rsidRPr="00EF4EDD" w:rsidRDefault="00224B74" w:rsidP="00A93FF5">
      <w:pPr>
        <w:pStyle w:val="ListParagraph"/>
        <w:widowControl w:val="0"/>
        <w:numPr>
          <w:ilvl w:val="0"/>
          <w:numId w:val="74"/>
        </w:numPr>
        <w:ind w:hanging="720"/>
        <w:rPr>
          <w:b/>
        </w:rPr>
      </w:pPr>
      <w:r w:rsidRPr="00EF4EDD">
        <w:rPr>
          <w:b/>
        </w:rPr>
        <w:t xml:space="preserve">The </w:t>
      </w:r>
      <w:r w:rsidR="000417F6">
        <w:rPr>
          <w:b/>
        </w:rPr>
        <w:t>R</w:t>
      </w:r>
      <w:r w:rsidRPr="00EF4EDD">
        <w:rPr>
          <w:b/>
        </w:rPr>
        <w:t xml:space="preserve">ecord of </w:t>
      </w:r>
      <w:r w:rsidR="000417F6">
        <w:rPr>
          <w:b/>
        </w:rPr>
        <w:t>Who John W</w:t>
      </w:r>
      <w:r w:rsidR="00397917" w:rsidRPr="00EF4EDD">
        <w:rPr>
          <w:b/>
        </w:rPr>
        <w:t>as</w:t>
      </w:r>
      <w:r w:rsidRPr="00EF4EDD">
        <w:rPr>
          <w:b/>
        </w:rPr>
        <w:t xml:space="preserve"> 1:</w:t>
      </w:r>
      <w:r w:rsidR="00397917" w:rsidRPr="00EF4EDD">
        <w:rPr>
          <w:b/>
        </w:rPr>
        <w:t>19-28</w:t>
      </w:r>
    </w:p>
    <w:p w:rsidR="00F65D50" w:rsidRDefault="0088604F" w:rsidP="00F65D50">
      <w:pPr>
        <w:widowControl w:val="0"/>
        <w:ind w:firstLine="720"/>
      </w:pPr>
      <w:r>
        <w:t xml:space="preserve">The ministry of John the Baptist was not a quiet uncontroversial one and so it attracted the attention of the </w:t>
      </w:r>
      <w:r w:rsidR="00A41E4F">
        <w:t>Jews</w:t>
      </w:r>
      <w:r>
        <w:t xml:space="preserve"> when he rebuked the Pharisees and </w:t>
      </w:r>
      <w:r w:rsidR="000D731A">
        <w:t>Sadducees</w:t>
      </w:r>
      <w:r>
        <w:t xml:space="preserve"> (Matt. 3:7), publicans (Luke 3:12), and even </w:t>
      </w:r>
      <w:r w:rsidR="00A41E4F">
        <w:t>Roman soldiers (Luke 3:14). The religious leaders</w:t>
      </w:r>
      <w:r>
        <w:t xml:space="preserve"> were amazed at his boldness </w:t>
      </w:r>
      <w:r w:rsidR="00A41E4F">
        <w:t>and sent messengers to find out who in the world he was and why he felt he had the authority to say such things.</w:t>
      </w:r>
    </w:p>
    <w:p w:rsidR="00E627D3" w:rsidRDefault="00790974" w:rsidP="00F65D50">
      <w:pPr>
        <w:widowControl w:val="0"/>
        <w:ind w:firstLine="720"/>
      </w:pPr>
      <w:r>
        <w:t xml:space="preserve">“Who art thou?” they asked John, but John would not directly answer their questions, but rather told them who he was not. He was not concerned what they thought about him, but all his answers pointed to Christ. When he finally did tell them who he was, it was still in relation to Christ—he was a voice sent to prepare the </w:t>
      </w:r>
      <w:r w:rsidR="00223E17">
        <w:t xml:space="preserve">way of the Lord. It can be said this way, </w:t>
      </w:r>
      <w:r w:rsidR="00E627D3">
        <w:t>John had this testimony that not even the Priest</w:t>
      </w:r>
      <w:r w:rsidR="00F65D50">
        <w:t xml:space="preserve">s and Levites knew who John was, but </w:t>
      </w:r>
      <w:r w:rsidR="00E627D3">
        <w:t>God did –</w:t>
      </w:r>
      <w:r w:rsidR="00223E17">
        <w:t xml:space="preserve"> </w:t>
      </w:r>
      <w:r w:rsidR="00E627D3">
        <w:t>A man sent from God to bear witness.</w:t>
      </w:r>
      <w:r w:rsidR="00F65D50">
        <w:tab/>
      </w:r>
    </w:p>
    <w:p w:rsidR="00E627D3" w:rsidRDefault="00223E17" w:rsidP="00223E17">
      <w:pPr>
        <w:widowControl w:val="0"/>
      </w:pPr>
      <w:r>
        <w:tab/>
        <w:t>When they realized who he was (or more, who he wasn’t) they asked him why he then felt he had the right to baptize people (t</w:t>
      </w:r>
      <w:r w:rsidR="00E627D3">
        <w:t>he Jews ask</w:t>
      </w:r>
      <w:r>
        <w:t>ed</w:t>
      </w:r>
      <w:r w:rsidR="00E627D3">
        <w:t xml:space="preserve"> the question concerning Baptism, because Jewish people </w:t>
      </w:r>
      <w:r>
        <w:t xml:space="preserve">often </w:t>
      </w:r>
      <w:r w:rsidR="00E627D3">
        <w:t>becam</w:t>
      </w:r>
      <w:r>
        <w:t>e members of ceremonial methods). John once again bypassed their real question and gave them an answer that related to Christ—he was doing a small thing (baptizing with water) compared to what Jesus would do (baptize with fire</w:t>
      </w:r>
      <w:r w:rsidR="005C1359">
        <w:t>—</w:t>
      </w:r>
      <w:r>
        <w:t>see Matt. 3:11).</w:t>
      </w:r>
    </w:p>
    <w:p w:rsidR="00E627D3" w:rsidRDefault="00E627D3" w:rsidP="00223E17">
      <w:pPr>
        <w:widowControl w:val="0"/>
      </w:pPr>
    </w:p>
    <w:p w:rsidR="00397917" w:rsidRPr="00EF4EDD" w:rsidRDefault="00397917" w:rsidP="00397917">
      <w:pPr>
        <w:widowControl w:val="0"/>
        <w:rPr>
          <w:b/>
        </w:rPr>
      </w:pPr>
      <w:r w:rsidRPr="00EF4EDD">
        <w:rPr>
          <w:b/>
        </w:rPr>
        <w:t>B.</w:t>
      </w:r>
      <w:r w:rsidRPr="00EF4EDD">
        <w:rPr>
          <w:b/>
        </w:rPr>
        <w:tab/>
      </w:r>
      <w:r w:rsidR="0088604F" w:rsidRPr="00EF4EDD">
        <w:rPr>
          <w:b/>
        </w:rPr>
        <w:t>The Record of W</w:t>
      </w:r>
      <w:r w:rsidR="000417F6">
        <w:rPr>
          <w:b/>
        </w:rPr>
        <w:t>ho Christ I</w:t>
      </w:r>
      <w:r w:rsidRPr="00EF4EDD">
        <w:rPr>
          <w:b/>
        </w:rPr>
        <w:t>s 1:29-31</w:t>
      </w:r>
    </w:p>
    <w:p w:rsidR="00EF4EDD" w:rsidRDefault="00EF4EDD" w:rsidP="00EF4EDD">
      <w:pPr>
        <w:widowControl w:val="0"/>
      </w:pPr>
    </w:p>
    <w:p w:rsidR="00084273" w:rsidRDefault="00EF4EDD" w:rsidP="0084530F">
      <w:pPr>
        <w:pStyle w:val="Heading4"/>
      </w:pPr>
      <w:r>
        <w:t>John Recognized Christ’s Purpose 1:29</w:t>
      </w:r>
    </w:p>
    <w:p w:rsidR="001F0EFC" w:rsidRDefault="001F0EFC" w:rsidP="001F0EFC">
      <w:pPr>
        <w:widowControl w:val="0"/>
        <w:ind w:firstLine="720"/>
      </w:pPr>
      <w:r>
        <w:t>The day after this interrogation we see Jesus come to John, to which John made his famous proclamation, “Behold the Lamb of God!”  This title reveals that John had prophetic insight from God concerning Christ for he knew that He would be the antitype of the Passover Lamb—he knew that He would not be the political leader for whom the Jews were searching, but rather He would be as a lamb slain for the sins of all mankind, and thus take “away the sins of the world.”</w:t>
      </w:r>
    </w:p>
    <w:p w:rsidR="00E627D3" w:rsidRDefault="00E627D3" w:rsidP="00E627D3">
      <w:pPr>
        <w:widowControl w:val="0"/>
        <w:ind w:left="3308"/>
      </w:pPr>
    </w:p>
    <w:p w:rsidR="00EF4EDD" w:rsidRDefault="00EF4EDD" w:rsidP="0084530F">
      <w:pPr>
        <w:pStyle w:val="Heading4"/>
      </w:pPr>
      <w:r>
        <w:t>John Recognized Christ’s Divinity 1:30</w:t>
      </w:r>
    </w:p>
    <w:p w:rsidR="001F0EFC" w:rsidRPr="001F0EFC" w:rsidRDefault="001F0EFC" w:rsidP="001F0EFC">
      <w:pPr>
        <w:ind w:firstLine="720"/>
      </w:pPr>
      <w:r>
        <w:t>By revelation from God, John knew that Jesus was more than a mere mortal, but he knew that He was preeminent (He that cometh after me is preferred before me) and that He was eternal (for he was before me)—He was the Son of God robed in human flesh.</w:t>
      </w:r>
    </w:p>
    <w:p w:rsidR="00EF4EDD" w:rsidRDefault="00EF4EDD" w:rsidP="00EF4EDD">
      <w:pPr>
        <w:widowControl w:val="0"/>
        <w:ind w:left="720" w:hanging="720"/>
      </w:pPr>
    </w:p>
    <w:p w:rsidR="00EF4EDD" w:rsidRDefault="00EF4EDD" w:rsidP="0084530F">
      <w:pPr>
        <w:pStyle w:val="Heading4"/>
      </w:pPr>
      <w:r>
        <w:t>John Recognized Christ’s Office 1:31</w:t>
      </w:r>
    </w:p>
    <w:p w:rsidR="00EF4EDD" w:rsidRDefault="00EF4EDD" w:rsidP="00884594">
      <w:pPr>
        <w:widowControl w:val="0"/>
        <w:numPr>
          <w:ilvl w:val="0"/>
          <w:numId w:val="41"/>
        </w:numPr>
        <w:tabs>
          <w:tab w:val="clear" w:pos="1086"/>
        </w:tabs>
        <w:ind w:left="0" w:firstLine="0"/>
      </w:pPr>
      <w:r>
        <w:t>John did not know that it was to be his cousin that he was announcing when he started preaching, but he did know that someone would</w:t>
      </w:r>
      <w:r w:rsidR="00EB117A">
        <w:t xml:space="preserve"> come soon and reveal himself</w:t>
      </w:r>
      <w:r>
        <w:t xml:space="preserve"> to Israel as the Messiah.</w:t>
      </w:r>
      <w:r w:rsidR="00EB117A">
        <w:t xml:space="preserve"> John realized and proclaimed that Jesus was indeed the One for whom he had been waiting.</w:t>
      </w:r>
    </w:p>
    <w:p w:rsidR="00EF4EDD" w:rsidRDefault="00EF4EDD" w:rsidP="00884594">
      <w:pPr>
        <w:widowControl w:val="0"/>
        <w:numPr>
          <w:ilvl w:val="0"/>
          <w:numId w:val="41"/>
        </w:numPr>
        <w:tabs>
          <w:tab w:val="clear" w:pos="1086"/>
        </w:tabs>
        <w:ind w:left="720" w:hanging="720"/>
      </w:pPr>
    </w:p>
    <w:p w:rsidR="00E627D3" w:rsidRPr="00EF4EDD" w:rsidRDefault="0088604F" w:rsidP="00E627D3">
      <w:pPr>
        <w:widowControl w:val="0"/>
        <w:rPr>
          <w:b/>
        </w:rPr>
      </w:pPr>
      <w:r w:rsidRPr="00EF4EDD">
        <w:rPr>
          <w:b/>
        </w:rPr>
        <w:t>C.</w:t>
      </w:r>
      <w:r w:rsidRPr="00EF4EDD">
        <w:rPr>
          <w:b/>
        </w:rPr>
        <w:tab/>
        <w:t>The Record of Christ’s Baptism</w:t>
      </w:r>
      <w:r w:rsidR="00EF4EDD">
        <w:rPr>
          <w:b/>
        </w:rPr>
        <w:t xml:space="preserve"> 1:32-34</w:t>
      </w:r>
    </w:p>
    <w:p w:rsidR="00E627D3" w:rsidRDefault="001F0EFC" w:rsidP="00A76FAF">
      <w:pPr>
        <w:widowControl w:val="0"/>
        <w:ind w:firstLine="720"/>
      </w:pPr>
      <w:r>
        <w:t xml:space="preserve">Remember, the key thoughts of the Gospel of John are signs, believing, and life, and here we see those ideas </w:t>
      </w:r>
      <w:r w:rsidR="00A76FAF">
        <w:t xml:space="preserve">working in the life of John the Baptist. He was not told by God who the Messiah would be by name, but he was told a </w:t>
      </w:r>
      <w:r w:rsidR="00A76FAF" w:rsidRPr="00A76FAF">
        <w:rPr>
          <w:b/>
        </w:rPr>
        <w:t>sign</w:t>
      </w:r>
      <w:r w:rsidR="00A76FAF">
        <w:t xml:space="preserve"> that would reveal who the Messiah would be. This sign was that John would see the Spirit of God descend from Heaven and abide on an individual and that man was to be the One who would baptize with the Holy Ghost.</w:t>
      </w:r>
    </w:p>
    <w:p w:rsidR="00A76FAF" w:rsidRDefault="00A76FAF" w:rsidP="00A76FAF">
      <w:pPr>
        <w:widowControl w:val="0"/>
        <w:ind w:firstLine="720"/>
      </w:pPr>
      <w:r>
        <w:t xml:space="preserve">While we do not see here an account of the actual occurrences of Jesus’ baptism, we do see detailed accounts in the other Gospels (i.e. Matt. 4:13-17), which agree with what is said here in the Gospel of John. When John saw the Spirit descending on Jesus “like a dove” he </w:t>
      </w:r>
      <w:r w:rsidRPr="00A76FAF">
        <w:rPr>
          <w:b/>
        </w:rPr>
        <w:t>believed</w:t>
      </w:r>
      <w:r>
        <w:t xml:space="preserve"> that Jesus was the Son of God, who was the source of </w:t>
      </w:r>
      <w:r w:rsidRPr="00A76FAF">
        <w:rPr>
          <w:b/>
        </w:rPr>
        <w:t>life</w:t>
      </w:r>
      <w:r>
        <w:t xml:space="preserve"> for whom John had been seeking.</w:t>
      </w:r>
    </w:p>
    <w:p w:rsidR="00E627D3" w:rsidRDefault="00E627D3" w:rsidP="00E627D3">
      <w:pPr>
        <w:widowControl w:val="0"/>
        <w:ind w:left="720"/>
      </w:pPr>
    </w:p>
    <w:p w:rsidR="00E627D3" w:rsidRPr="007822E5" w:rsidRDefault="007822E5" w:rsidP="000853B1">
      <w:pPr>
        <w:pStyle w:val="Heading2"/>
      </w:pPr>
      <w:r w:rsidRPr="007822E5">
        <w:t>The Enlistment of Disciples 1:35-51</w:t>
      </w:r>
    </w:p>
    <w:p w:rsidR="007822E5" w:rsidRPr="007822E5" w:rsidRDefault="007822E5" w:rsidP="007822E5"/>
    <w:p w:rsidR="00E627D3" w:rsidRDefault="007822E5" w:rsidP="00A93FF5">
      <w:pPr>
        <w:pStyle w:val="Heading3"/>
        <w:numPr>
          <w:ilvl w:val="0"/>
          <w:numId w:val="75"/>
        </w:numPr>
        <w:ind w:hanging="720"/>
      </w:pPr>
      <w:r>
        <w:t>Andrew</w:t>
      </w:r>
      <w:r w:rsidR="008F2740">
        <w:t xml:space="preserve"> 1:35-39</w:t>
      </w:r>
    </w:p>
    <w:p w:rsidR="00E627D3" w:rsidRDefault="00642891" w:rsidP="00642891">
      <w:pPr>
        <w:widowControl w:val="0"/>
        <w:ind w:firstLine="720"/>
      </w:pPr>
      <w:r>
        <w:t>John the Baptist now knew that Jesus was the Messiah and he also knew that his own ministry was soon coming to a close. The day after Jesus’ baptism John was standing with two of his disciples</w:t>
      </w:r>
      <w:r w:rsidR="008F2740">
        <w:t xml:space="preserve"> (one we know is Andrew and the other’s identity is uncertain)</w:t>
      </w:r>
      <w:r>
        <w:t>, Jesus passed by, and John proclaimed once again, “Behold the Lamb of God!” This was John’s message to his disciples that this was the man that he had been talking about and that they should start following Him. The disciples were quick to respond and immediately started following Jesus without any other prodding.</w:t>
      </w:r>
    </w:p>
    <w:p w:rsidR="00FA73DF" w:rsidRDefault="00FA73DF" w:rsidP="00E627D3">
      <w:pPr>
        <w:widowControl w:val="0"/>
        <w:ind w:left="1434"/>
      </w:pPr>
    </w:p>
    <w:p w:rsidR="007822E5" w:rsidRDefault="007822E5" w:rsidP="007822E5">
      <w:pPr>
        <w:pStyle w:val="Heading3"/>
      </w:pPr>
      <w:r>
        <w:t>Simon Peter</w:t>
      </w:r>
      <w:r w:rsidR="008F2740">
        <w:t xml:space="preserve"> 1:40-42</w:t>
      </w:r>
    </w:p>
    <w:p w:rsidR="008F2740" w:rsidRDefault="00E627D3" w:rsidP="00E37EC2">
      <w:pPr>
        <w:widowControl w:val="0"/>
        <w:ind w:firstLine="720"/>
      </w:pPr>
      <w:r>
        <w:t>We see Andrew coming out</w:t>
      </w:r>
      <w:r w:rsidR="008F2740">
        <w:t xml:space="preserve"> of his encounter with Jesus</w:t>
      </w:r>
      <w:r>
        <w:t xml:space="preserve"> and hurrying away to find </w:t>
      </w:r>
      <w:r w:rsidR="008F2740">
        <w:t xml:space="preserve">his brother </w:t>
      </w:r>
      <w:r>
        <w:t xml:space="preserve">Simon </w:t>
      </w:r>
      <w:r w:rsidR="008F2740">
        <w:t>Peter and gave him</w:t>
      </w:r>
      <w:r>
        <w:t xml:space="preserve"> the </w:t>
      </w:r>
      <w:r w:rsidR="008F2740">
        <w:t>message, “</w:t>
      </w:r>
      <w:r>
        <w:t>We have found the</w:t>
      </w:r>
      <w:r w:rsidR="008F2740">
        <w:t xml:space="preserve"> Messiah (the anointed One) Christ!”</w:t>
      </w:r>
      <w:r w:rsidR="00E37EC2">
        <w:t xml:space="preserve"> and then brought him to Jesus.</w:t>
      </w:r>
      <w:r w:rsidR="008F2740">
        <w:t xml:space="preserve"> This is what we need to do as Christians—we have found the Messiah and we need go out with excitement and tell others about Him</w:t>
      </w:r>
      <w:r w:rsidR="00E37EC2">
        <w:t xml:space="preserve"> and compel them to come unto Him</w:t>
      </w:r>
      <w:r w:rsidR="008F2740">
        <w:t>.</w:t>
      </w:r>
    </w:p>
    <w:p w:rsidR="00E37EC2" w:rsidRDefault="00E37EC2" w:rsidP="00E37EC2">
      <w:pPr>
        <w:widowControl w:val="0"/>
        <w:ind w:firstLine="720"/>
      </w:pPr>
    </w:p>
    <w:p w:rsidR="007822E5" w:rsidRDefault="00203A7E" w:rsidP="007822E5">
      <w:pPr>
        <w:pStyle w:val="Heading3"/>
      </w:pPr>
      <w:r>
        <w:t>Phi</w:t>
      </w:r>
      <w:r w:rsidR="007822E5">
        <w:t>lip</w:t>
      </w:r>
      <w:r w:rsidR="008F2740">
        <w:t xml:space="preserve"> 1:43-44</w:t>
      </w:r>
    </w:p>
    <w:p w:rsidR="00E37EC2" w:rsidRPr="005C0436" w:rsidRDefault="00E37EC2" w:rsidP="00E37EC2">
      <w:pPr>
        <w:ind w:firstLine="720"/>
      </w:pPr>
      <w:r>
        <w:t>Jesus travelled to Galilee where He found Philip and c</w:t>
      </w:r>
      <w:r w:rsidR="00203A7E">
        <w:t>ompelled him to follow Him. Phi</w:t>
      </w:r>
      <w:r>
        <w:t>lip is known in Acts 21:8 as an evangelist, and he held true to that title from the beginning of his discipleship, for soon after encountering Jesus he ran to find N</w:t>
      </w:r>
      <w:r w:rsidR="00203A7E">
        <w:t>athanae</w:t>
      </w:r>
      <w:r>
        <w:t xml:space="preserve">l and tell him about “Him, of whom Moses in the law, and the prophets, did write, Jesus of </w:t>
      </w:r>
      <w:r w:rsidR="00203A7E">
        <w:t>Nazareth</w:t>
      </w:r>
      <w:r>
        <w:t>.”</w:t>
      </w:r>
    </w:p>
    <w:p w:rsidR="00E37EC2" w:rsidRDefault="00E37EC2" w:rsidP="00E627D3">
      <w:pPr>
        <w:widowControl w:val="0"/>
        <w:ind w:left="720"/>
      </w:pPr>
    </w:p>
    <w:p w:rsidR="00E627D3" w:rsidRDefault="00203A7E" w:rsidP="007822E5">
      <w:pPr>
        <w:pStyle w:val="Heading3"/>
      </w:pPr>
      <w:r>
        <w:t>Nathanae</w:t>
      </w:r>
      <w:r w:rsidR="007822E5">
        <w:t>l</w:t>
      </w:r>
      <w:r w:rsidR="008F2740">
        <w:t xml:space="preserve"> 1:45-51</w:t>
      </w:r>
    </w:p>
    <w:p w:rsidR="00203A7E" w:rsidRDefault="00203A7E" w:rsidP="00203A7E">
      <w:pPr>
        <w:ind w:firstLine="720"/>
      </w:pPr>
      <w:r>
        <w:t>Nathanael was not as quick as the other disciples to believe that Jesus was the Messiah. His initial response to Philip’s proclamation of the Messiah was one of doubt, “Can there any good thing come out of Nazareth?” Matthew Henry says of Nathanael’s response that, “</w:t>
      </w:r>
      <w:r w:rsidRPr="00203A7E">
        <w:t>His objection arose from ignorance</w:t>
      </w:r>
      <w:r w:rsidR="00BD50BE">
        <w:t xml:space="preserve">…. </w:t>
      </w:r>
      <w:r w:rsidRPr="00203A7E">
        <w:t>If he meant that the Messiah, that great good thing, could not come out of Nazareth, so far he was right (Moses, in the law, said that he should come out of Judah, and the prophets had assigned Bethlehem for the place of his nativity); but then he was ignorant of the matter of fact, that this Jesus was born at Bethlehem</w:t>
      </w:r>
      <w:r w:rsidR="00BD50BE">
        <w:t>.”</w:t>
      </w:r>
    </w:p>
    <w:p w:rsidR="00BD50BE" w:rsidRPr="00203A7E" w:rsidRDefault="00BD50BE" w:rsidP="00203A7E">
      <w:pPr>
        <w:ind w:firstLine="720"/>
      </w:pPr>
      <w:r>
        <w:t xml:space="preserve">Philip needed to see a </w:t>
      </w:r>
      <w:r w:rsidRPr="00BD50BE">
        <w:rPr>
          <w:b/>
        </w:rPr>
        <w:t>sign</w:t>
      </w:r>
      <w:r>
        <w:t xml:space="preserve"> before he could </w:t>
      </w:r>
      <w:r w:rsidRPr="00BD50BE">
        <w:rPr>
          <w:b/>
        </w:rPr>
        <w:t>believe</w:t>
      </w:r>
      <w:r>
        <w:t xml:space="preserve">. Jesus gave him such a </w:t>
      </w:r>
      <w:r w:rsidRPr="00BD50BE">
        <w:rPr>
          <w:b/>
        </w:rPr>
        <w:t>sign</w:t>
      </w:r>
      <w:r>
        <w:t xml:space="preserve"> of His omniscience by revealing that He knew about his character and also about his physical location at the time when Philip came to him. These </w:t>
      </w:r>
      <w:r w:rsidRPr="00BD50BE">
        <w:rPr>
          <w:b/>
        </w:rPr>
        <w:t>signs</w:t>
      </w:r>
      <w:r>
        <w:t xml:space="preserve"> led Nathanael to </w:t>
      </w:r>
      <w:r w:rsidRPr="00BD50BE">
        <w:rPr>
          <w:b/>
        </w:rPr>
        <w:t>believe</w:t>
      </w:r>
      <w:r>
        <w:t xml:space="preserve"> and Jesus told him that if he continued to </w:t>
      </w:r>
      <w:r w:rsidRPr="00BD50BE">
        <w:rPr>
          <w:b/>
        </w:rPr>
        <w:t>believe</w:t>
      </w:r>
      <w:r>
        <w:t xml:space="preserve"> that he would “see heaven open and the angels of God ascending and descending upon the Son of man.” This speaks to us of the fullness of God’s power—the fullness of </w:t>
      </w:r>
      <w:r w:rsidRPr="00BD50BE">
        <w:rPr>
          <w:b/>
        </w:rPr>
        <w:t>life</w:t>
      </w:r>
      <w:r>
        <w:t>.</w:t>
      </w:r>
    </w:p>
    <w:p w:rsidR="00203A7E" w:rsidRDefault="00203A7E">
      <w:pPr>
        <w:rPr>
          <w:b/>
          <w:bCs/>
          <w:sz w:val="48"/>
          <w:szCs w:val="48"/>
        </w:rPr>
      </w:pPr>
      <w:bookmarkStart w:id="7" w:name="_Toc276830185"/>
      <w:r>
        <w:br w:type="page"/>
      </w:r>
    </w:p>
    <w:p w:rsidR="00E627D3" w:rsidRDefault="00E627D3" w:rsidP="00C725AE">
      <w:pPr>
        <w:pStyle w:val="Heading1"/>
      </w:pPr>
      <w:r>
        <w:t>Chapter 2</w:t>
      </w:r>
      <w:r w:rsidR="00C725AE">
        <w:t>: He is the Son of Man</w:t>
      </w:r>
      <w:bookmarkEnd w:id="7"/>
    </w:p>
    <w:p w:rsidR="00E627D3" w:rsidRDefault="00E627D3" w:rsidP="00E627D3">
      <w:pPr>
        <w:widowControl w:val="0"/>
        <w:rPr>
          <w:b/>
        </w:rPr>
      </w:pPr>
    </w:p>
    <w:p w:rsidR="00F0435D" w:rsidRDefault="00F0435D" w:rsidP="00E627D3">
      <w:pPr>
        <w:widowControl w:val="0"/>
      </w:pPr>
      <w:r>
        <w:rPr>
          <w:b/>
        </w:rPr>
        <w:tab/>
      </w:r>
      <w:r w:rsidRPr="00F0435D">
        <w:t>In</w:t>
      </w:r>
      <w:r>
        <w:t xml:space="preserve"> chapter one we see the divinity of Jesus exemplified through the eyes of both Johns, but at the same time we must realize that while He was very much God that He was also very much man—we must realize that He is not only the Son of God, but He is also the Son of Man. The second chapter of John magnifies thi</w:t>
      </w:r>
      <w:r w:rsidR="00C370E5">
        <w:t>s fact as we see Jesus mingle at a weddin</w:t>
      </w:r>
      <w:r w:rsidR="00D3060F">
        <w:t>g, interact with His mother,</w:t>
      </w:r>
      <w:r w:rsidR="00C370E5">
        <w:t xml:space="preserve"> participate in the Passover</w:t>
      </w:r>
      <w:r w:rsidR="00D3060F">
        <w:t>, and show the human emotion of anger</w:t>
      </w:r>
      <w:r w:rsidR="00C370E5">
        <w:t>.</w:t>
      </w:r>
    </w:p>
    <w:p w:rsidR="00C370E5" w:rsidRPr="00F0435D" w:rsidRDefault="00C370E5" w:rsidP="00E627D3">
      <w:pPr>
        <w:widowControl w:val="0"/>
      </w:pPr>
    </w:p>
    <w:p w:rsidR="00E627D3" w:rsidRDefault="000853B1" w:rsidP="00A93FF5">
      <w:pPr>
        <w:pStyle w:val="Heading2"/>
        <w:numPr>
          <w:ilvl w:val="0"/>
          <w:numId w:val="76"/>
        </w:numPr>
      </w:pPr>
      <w:r w:rsidRPr="000853B1">
        <w:t>The Wedding at Cana</w:t>
      </w:r>
      <w:r w:rsidR="007C533C">
        <w:t xml:space="preserve"> 2:1-11</w:t>
      </w:r>
      <w:r w:rsidR="009C7010">
        <w:t xml:space="preserve"> </w:t>
      </w:r>
    </w:p>
    <w:p w:rsidR="009C7010" w:rsidRDefault="009C7010" w:rsidP="00E627D3">
      <w:pPr>
        <w:widowControl w:val="0"/>
      </w:pPr>
    </w:p>
    <w:p w:rsidR="00EC1115" w:rsidRDefault="00EC1115" w:rsidP="00A93FF5">
      <w:pPr>
        <w:pStyle w:val="Heading3"/>
        <w:numPr>
          <w:ilvl w:val="0"/>
          <w:numId w:val="77"/>
        </w:numPr>
        <w:ind w:hanging="720"/>
      </w:pPr>
      <w:r>
        <w:t>The Request 2:1-3</w:t>
      </w:r>
    </w:p>
    <w:p w:rsidR="00984451" w:rsidRDefault="00984451" w:rsidP="00984451">
      <w:pPr>
        <w:widowControl w:val="0"/>
      </w:pPr>
      <w:r>
        <w:tab/>
      </w:r>
      <w:proofErr w:type="gramStart"/>
      <w:r>
        <w:t>Either three days after Jesus</w:t>
      </w:r>
      <w:proofErr w:type="gramEnd"/>
      <w:r>
        <w:t xml:space="preserve"> talked to Nathanael or three days after Jesus had entered Galilee He and His disciples were invited to a wedding feast in Cana. Cana (modern </w:t>
      </w:r>
      <w:proofErr w:type="spellStart"/>
      <w:r>
        <w:t>Kefr</w:t>
      </w:r>
      <w:proofErr w:type="spellEnd"/>
      <w:r>
        <w:t xml:space="preserve"> </w:t>
      </w:r>
      <w:proofErr w:type="spellStart"/>
      <w:r>
        <w:t>Kenna</w:t>
      </w:r>
      <w:proofErr w:type="spellEnd"/>
      <w:r>
        <w:t xml:space="preserve">) was a small town about six miles north-east of Nazareth in the tribe of Asher (Josh. 19:28). The description “of Galilee” was used to distinguish it from </w:t>
      </w:r>
      <w:r w:rsidRPr="00BC3EE5">
        <w:t>another Cana, which was in the tribe of Ephraim, in the Samaritan country</w:t>
      </w:r>
      <w:r>
        <w:t xml:space="preserve"> (Josh. 16:8; 17:9).</w:t>
      </w:r>
    </w:p>
    <w:p w:rsidR="00984451" w:rsidRDefault="00984451" w:rsidP="00984451">
      <w:pPr>
        <w:widowControl w:val="0"/>
      </w:pPr>
      <w:r>
        <w:tab/>
        <w:t xml:space="preserve">Along with Jesus and His disciples there was present Mary, the mother of Jesus. It is quite probable that one of the married couple was closely related to Jesus and His mother and that is why they were both present at the feast. </w:t>
      </w:r>
    </w:p>
    <w:p w:rsidR="00984451" w:rsidRDefault="00984451" w:rsidP="00984451">
      <w:r>
        <w:tab/>
        <w:t>A problem arose at this feast—they ran out of wine, either because of a lack of planning or because more guests had arrived than had been expected. Now the bridegroom was in danger of displeasing his newly acquired father-in-law (the ruler of the feast) by this lack of planning on his part and the mother of Jesus sought to help the situation.</w:t>
      </w:r>
    </w:p>
    <w:p w:rsidR="00EF69DA" w:rsidRDefault="00984451" w:rsidP="00EF69DA">
      <w:r>
        <w:tab/>
        <w:t>“They have no wine,</w:t>
      </w:r>
      <w:r w:rsidR="00E627D3">
        <w:t>”</w:t>
      </w:r>
      <w:r w:rsidR="00BC3EE5">
        <w:t xml:space="preserve"> </w:t>
      </w:r>
      <w:r w:rsidR="00EF69DA">
        <w:t>she said to her Son. B</w:t>
      </w:r>
      <w:r>
        <w:t>efore this time she had never seen Him perform a miracle</w:t>
      </w:r>
      <w:r w:rsidR="00EF69DA">
        <w:t xml:space="preserve"> and so it was evident that she firmly believed that He was not a normal man and that He had supernatural power even though He had not revealed it yet</w:t>
      </w:r>
      <w:r>
        <w:t xml:space="preserve">. </w:t>
      </w:r>
    </w:p>
    <w:p w:rsidR="00EC1115" w:rsidRDefault="00EC1115" w:rsidP="00D5006E">
      <w:pPr>
        <w:widowControl w:val="0"/>
      </w:pPr>
    </w:p>
    <w:p w:rsidR="00E627D3" w:rsidRDefault="00EC1115" w:rsidP="00655252">
      <w:pPr>
        <w:pStyle w:val="Heading3"/>
      </w:pPr>
      <w:r>
        <w:t>The Response 2:4-8</w:t>
      </w:r>
    </w:p>
    <w:p w:rsidR="00E627D3" w:rsidRDefault="000D731A" w:rsidP="00D5006E">
      <w:pPr>
        <w:widowControl w:val="0"/>
      </w:pPr>
      <w:r>
        <w:tab/>
      </w:r>
      <w:r w:rsidR="00EF69DA">
        <w:t>“</w:t>
      </w:r>
      <w:r w:rsidR="00EF69DA" w:rsidRPr="00EF69DA">
        <w:t xml:space="preserve">Woman, what have I to do with thee? </w:t>
      </w:r>
      <w:proofErr w:type="gramStart"/>
      <w:r w:rsidR="00EF69DA" w:rsidRPr="00EF69DA">
        <w:t>mine</w:t>
      </w:r>
      <w:proofErr w:type="gramEnd"/>
      <w:r w:rsidR="00EF69DA" w:rsidRPr="00EF69DA">
        <w:t xml:space="preserve"> hour is not yet come.</w:t>
      </w:r>
      <w:r w:rsidR="00EF69DA">
        <w:t xml:space="preserve">” </w:t>
      </w:r>
      <w:r w:rsidR="00E627D3">
        <w:t xml:space="preserve">Jesus was not being impudent or disrespectful.  He was simply showing her and those around Him that </w:t>
      </w:r>
      <w:r w:rsidR="00EF69DA">
        <w:t>although He was the Son of God,</w:t>
      </w:r>
      <w:r w:rsidR="00E627D3">
        <w:t xml:space="preserve"> </w:t>
      </w:r>
      <w:r w:rsidR="00655252">
        <w:t>it was not His time to be glorified</w:t>
      </w:r>
      <w:r w:rsidR="00E627D3">
        <w:t>.</w:t>
      </w:r>
      <w:r w:rsidR="00D3060F">
        <w:t xml:space="preserve"> He did not come to earth for this purpose of meeting man’s physical need, but H</w:t>
      </w:r>
      <w:r w:rsidR="00BC3EE5">
        <w:t>is “hour” would come when He would meet</w:t>
      </w:r>
      <w:r w:rsidR="00D3060F">
        <w:t xml:space="preserve"> man’s spiritual need</w:t>
      </w:r>
      <w:r w:rsidR="00BC3EE5">
        <w:t xml:space="preserve"> on the cross</w:t>
      </w:r>
      <w:r w:rsidR="00655252">
        <w:t xml:space="preserve"> (John 17:1)</w:t>
      </w:r>
      <w:r w:rsidR="00D3060F">
        <w:t xml:space="preserve">. Even though it was not His purpose to physically help man and neither did He </w:t>
      </w:r>
      <w:r>
        <w:t>owe it to the bridegroom or any of the others present to assist in the situation</w:t>
      </w:r>
      <w:r w:rsidR="00D3060F">
        <w:t xml:space="preserve">, we see His humanity as He </w:t>
      </w:r>
      <w:r>
        <w:t>shows compassion for this b</w:t>
      </w:r>
      <w:r w:rsidR="00D3060F">
        <w:t>ridegroom</w:t>
      </w:r>
      <w:r>
        <w:t xml:space="preserve"> and respect to the request of His mother and He proceeds to perform a miracle</w:t>
      </w:r>
      <w:r w:rsidR="00D3060F">
        <w:t>.</w:t>
      </w:r>
    </w:p>
    <w:p w:rsidR="00E627D3" w:rsidRDefault="00B26C95" w:rsidP="00D5006E">
      <w:pPr>
        <w:widowControl w:val="0"/>
      </w:pPr>
      <w:r>
        <w:tab/>
      </w:r>
      <w:r w:rsidR="00EF69DA">
        <w:t>Mary shows confidence in her S</w:t>
      </w:r>
      <w:r w:rsidR="00E627D3">
        <w:t>on by encouraging the servants to do whatsoever He may command.</w:t>
      </w:r>
      <w:r w:rsidR="00EF69DA">
        <w:t xml:space="preserve"> That day they did not have wine, but they did</w:t>
      </w:r>
      <w:r w:rsidR="004B3441">
        <w:t xml:space="preserve"> have good attitudes</w:t>
      </w:r>
      <w:r w:rsidR="00EF69DA">
        <w:t xml:space="preserve">, obedience, and willing hearts and when those ingredients are mixed with the power of God great things will happen. Obedience to Christ is always the believer’s duty, even though he does not totally comprehend the reasons for Christ’s commands (Gen. 41:55).  </w:t>
      </w:r>
    </w:p>
    <w:p w:rsidR="00E627D3" w:rsidRDefault="007D51C4" w:rsidP="00AF2AEC">
      <w:pPr>
        <w:widowControl w:val="0"/>
      </w:pPr>
      <w:r>
        <w:tab/>
        <w:t xml:space="preserve">Jesus told them to fill the six stone pots with water. These pots were used for the purification of the Jews, which is referring to their complex custom of washing their hands before eating (Mark 7:1-5), which is known as </w:t>
      </w:r>
      <w:proofErr w:type="spellStart"/>
      <w:r w:rsidRPr="007D51C4">
        <w:rPr>
          <w:i/>
        </w:rPr>
        <w:t>Netilat</w:t>
      </w:r>
      <w:proofErr w:type="spellEnd"/>
      <w:r w:rsidRPr="007D51C4">
        <w:rPr>
          <w:i/>
        </w:rPr>
        <w:t xml:space="preserve"> </w:t>
      </w:r>
      <w:proofErr w:type="spellStart"/>
      <w:r w:rsidRPr="007D51C4">
        <w:rPr>
          <w:i/>
        </w:rPr>
        <w:t>yadayim</w:t>
      </w:r>
      <w:proofErr w:type="spellEnd"/>
      <w:r>
        <w:rPr>
          <w:i/>
        </w:rPr>
        <w:t xml:space="preserve">. </w:t>
      </w:r>
      <w:r w:rsidR="006529C6">
        <w:t xml:space="preserve">Using the left hand water would be taken out of the pot with a smaller vessel </w:t>
      </w:r>
      <w:r w:rsidR="00311F81">
        <w:t xml:space="preserve">and </w:t>
      </w:r>
      <w:r w:rsidR="006529C6">
        <w:t xml:space="preserve">poured over the right hand first (because the right hand has precedence in the Jewish religion) then they would take the vessel in the right hand and clean the left hand. </w:t>
      </w:r>
      <w:r>
        <w:t xml:space="preserve">It is interesting to note that modern Jews wash their hands before performing </w:t>
      </w:r>
      <w:proofErr w:type="spellStart"/>
      <w:r w:rsidRPr="007D51C4">
        <w:t>Netilat</w:t>
      </w:r>
      <w:proofErr w:type="spellEnd"/>
      <w:r w:rsidRPr="007D51C4">
        <w:t xml:space="preserve"> </w:t>
      </w:r>
      <w:proofErr w:type="spellStart"/>
      <w:r w:rsidRPr="007D51C4">
        <w:t>yadayim</w:t>
      </w:r>
      <w:proofErr w:type="spellEnd"/>
      <w:r>
        <w:t xml:space="preserve"> because the purpose is not to wash the h</w:t>
      </w:r>
      <w:r w:rsidR="006529C6">
        <w:t xml:space="preserve">ands, but rather to purify them. </w:t>
      </w:r>
      <w:r w:rsidR="00A1112A">
        <w:t xml:space="preserve">These pots that had been at least partially if not entirely empty from religious rituals were now they were being refilled to </w:t>
      </w:r>
      <w:r w:rsidR="00E627D3">
        <w:t>fulfill obedience of the divine will.</w:t>
      </w:r>
    </w:p>
    <w:p w:rsidR="00E627D3" w:rsidRDefault="00E627D3" w:rsidP="00D5006E">
      <w:pPr>
        <w:widowControl w:val="0"/>
      </w:pPr>
    </w:p>
    <w:p w:rsidR="00EC1115" w:rsidRDefault="00EC1115" w:rsidP="00EC1115">
      <w:pPr>
        <w:pStyle w:val="Heading3"/>
      </w:pPr>
      <w:r>
        <w:t>The Results 2:9-11</w:t>
      </w:r>
    </w:p>
    <w:p w:rsidR="00E627D3" w:rsidRDefault="00D33DCD" w:rsidP="00A93FF5">
      <w:pPr>
        <w:pStyle w:val="Heading4"/>
        <w:numPr>
          <w:ilvl w:val="0"/>
          <w:numId w:val="78"/>
        </w:numPr>
        <w:ind w:hanging="720"/>
      </w:pPr>
      <w:r>
        <w:t>The w</w:t>
      </w:r>
      <w:r w:rsidR="00EC1115">
        <w:t>ater was made wine</w:t>
      </w:r>
    </w:p>
    <w:p w:rsidR="00AF2AEC" w:rsidRDefault="00AF2AEC" w:rsidP="00AF2AEC">
      <w:pPr>
        <w:widowControl w:val="0"/>
      </w:pPr>
      <w:r>
        <w:tab/>
        <w:t xml:space="preserve">After the pots were filled, Jesus then told the servants to </w:t>
      </w:r>
      <w:r w:rsidR="00CD0651">
        <w:t xml:space="preserve">“Draw out now, and </w:t>
      </w:r>
      <w:proofErr w:type="gramStart"/>
      <w:r w:rsidR="00CD0651">
        <w:t>bare</w:t>
      </w:r>
      <w:proofErr w:type="gramEnd"/>
      <w:r w:rsidR="00CD0651">
        <w:t xml:space="preserve"> unto the governor of the feast.” There is no indication in the Scripture that anything special had happened to the water as of yet, so as these servants moved in obedience to take the water to the new father-in-law they were also taking a big step of faith. Telling men to act before results are seen is not a strange thing for God, for we see Him tell Joshua to have the priests step into the Jordan River before it actually dried up (Josh. 3:8, 13)</w:t>
      </w:r>
      <w:r>
        <w:t xml:space="preserve"> </w:t>
      </w:r>
      <w:r w:rsidR="00CD0651">
        <w:t xml:space="preserve">and Jesus told the </w:t>
      </w:r>
    </w:p>
    <w:p w:rsidR="00E627D3" w:rsidRDefault="00B860C2" w:rsidP="00D5006E">
      <w:pPr>
        <w:widowControl w:val="0"/>
      </w:pPr>
      <w:r>
        <w:rPr>
          <w:noProof/>
        </w:rPr>
        <w:pict>
          <v:shapetype id="_x0000_t202" coordsize="21600,21600" o:spt="202" path="m,l,21600r21600,l21600,xe">
            <v:stroke joinstyle="miter"/>
            <v:path gradientshapeok="t" o:connecttype="rect"/>
          </v:shapetype>
          <v:shape id="_x0000_s93435" type="#_x0000_t202" style="position:absolute;margin-left:221.25pt;margin-top:29.85pt;width:207.75pt;height:137.25pt;z-index:251696128" o:allowincell="f" filled="f" stroked="f">
            <v:textbox style="mso-next-textbox:#_x0000_s93435">
              <w:txbxContent>
                <w:p w:rsidR="00DB661A" w:rsidRDefault="00DB661A" w:rsidP="00BC3EE5">
                  <w:pPr>
                    <w:jc w:val="center"/>
                    <w:rPr>
                      <w:b/>
                    </w:rPr>
                  </w:pPr>
                  <w:r>
                    <w:rPr>
                      <w:b/>
                    </w:rPr>
                    <w:t>Sign #1</w:t>
                  </w:r>
                </w:p>
                <w:p w:rsidR="00DB661A" w:rsidRDefault="00DB661A" w:rsidP="00BC3EE5">
                  <w:pPr>
                    <w:jc w:val="center"/>
                    <w:rPr>
                      <w:b/>
                    </w:rPr>
                  </w:pPr>
                  <w:r w:rsidRPr="00C4436A">
                    <w:rPr>
                      <w:b/>
                    </w:rPr>
                    <w:t>MASTER</w:t>
                  </w:r>
                  <w:r>
                    <w:rPr>
                      <w:b/>
                    </w:rPr>
                    <w:t xml:space="preserve"> of</w:t>
                  </w:r>
                  <w:r w:rsidRPr="00C4436A">
                    <w:rPr>
                      <w:b/>
                    </w:rPr>
                    <w:t xml:space="preserve"> QUALITY</w:t>
                  </w:r>
                </w:p>
                <w:p w:rsidR="00DB661A" w:rsidRPr="002A73BA" w:rsidRDefault="00DB661A" w:rsidP="002A73BA">
                  <w:r w:rsidRPr="002A73BA">
                    <w:rPr>
                      <w:sz w:val="22"/>
                      <w:szCs w:val="22"/>
                    </w:rPr>
                    <w:t>At the wedding of Cana Jesus turned water into wine proving that He had the ability to take that which was unwanted (water) and make it something that was wanted (wine). At seeing the sign the disciples believed that He could make something good out of anything that</w:t>
                  </w:r>
                  <w:r>
                    <w:t xml:space="preserve"> was destroyed by sin.</w:t>
                  </w:r>
                </w:p>
              </w:txbxContent>
            </v:textbox>
          </v:shape>
        </w:pict>
      </w:r>
      <w:r w:rsidR="002A73BA">
        <w:rPr>
          <w:noProof/>
        </w:rPr>
        <w:drawing>
          <wp:anchor distT="0" distB="0" distL="114300" distR="114300" simplePos="0" relativeHeight="251619327" behindDoc="0" locked="0" layoutInCell="1" allowOverlap="1">
            <wp:simplePos x="0" y="0"/>
            <wp:positionH relativeFrom="column">
              <wp:posOffset>2582545</wp:posOffset>
            </wp:positionH>
            <wp:positionV relativeFrom="paragraph">
              <wp:posOffset>121920</wp:posOffset>
            </wp:positionV>
            <wp:extent cx="3146425" cy="2276475"/>
            <wp:effectExtent l="19050" t="0" r="0" b="9525"/>
            <wp:wrapSquare wrapText="bothSides"/>
            <wp:docPr id="1" name="Picture 0" descr="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jpg"/>
                    <pic:cNvPicPr/>
                  </pic:nvPicPr>
                  <pic:blipFill>
                    <a:blip r:embed="rId12" cstate="print"/>
                    <a:stretch>
                      <a:fillRect/>
                    </a:stretch>
                  </pic:blipFill>
                  <pic:spPr>
                    <a:xfrm>
                      <a:off x="0" y="0"/>
                      <a:ext cx="3146425" cy="2276475"/>
                    </a:xfrm>
                    <a:prstGeom prst="rect">
                      <a:avLst/>
                    </a:prstGeom>
                  </pic:spPr>
                </pic:pic>
              </a:graphicData>
            </a:graphic>
          </wp:anchor>
        </w:drawing>
      </w:r>
      <w:r w:rsidR="00CD0651">
        <w:t>It is not certain when the ten lepers to go tell the priest that they had been cleansed while they still possessed the plague (Luke 17:14)</w:t>
      </w:r>
      <w:r w:rsidR="005C76ED">
        <w:t>.</w:t>
      </w:r>
      <w:r w:rsidR="00CD0651">
        <w:t xml:space="preserve"> </w:t>
      </w:r>
      <w:r w:rsidR="005C76ED">
        <w:t>I</w:t>
      </w:r>
      <w:r w:rsidR="00CD0651">
        <w:t xml:space="preserve">n both situations it was not until </w:t>
      </w:r>
      <w:r w:rsidR="005C76ED">
        <w:t>action of obedience had take place that the miracles occurred; the same is true here in John two, for it is not certain exactly when the miracle took place, but it is certain that when the ruler drank what the servants brought him that he tasted fresh grapes and not plain water.</w:t>
      </w:r>
      <w:r w:rsidR="00D33DCD">
        <w:t xml:space="preserve"> </w:t>
      </w:r>
      <w:r w:rsidR="00E627D3">
        <w:t>There has been added to the water that which was not there before</w:t>
      </w:r>
      <w:r w:rsidR="00D33DCD">
        <w:t>; t</w:t>
      </w:r>
      <w:r w:rsidR="00E627D3">
        <w:t>he same power that said, “Let there be light” called these elements and additional compounds together in a twinkling of an eye and performed the miracle of onc</w:t>
      </w:r>
      <w:r w:rsidR="00D33DCD">
        <w:t xml:space="preserve">e water, but now is good wine. </w:t>
      </w:r>
    </w:p>
    <w:p w:rsidR="00E627D3" w:rsidRDefault="00E627D3" w:rsidP="00D5006E">
      <w:pPr>
        <w:widowControl w:val="0"/>
      </w:pPr>
    </w:p>
    <w:p w:rsidR="00EC1115" w:rsidRDefault="00D33DCD" w:rsidP="00EC1115">
      <w:pPr>
        <w:pStyle w:val="Heading4"/>
      </w:pPr>
      <w:r>
        <w:t>The r</w:t>
      </w:r>
      <w:r w:rsidR="00EC1115">
        <w:t>uler was pleased</w:t>
      </w:r>
    </w:p>
    <w:p w:rsidR="00E627D3" w:rsidRDefault="00B42BBB" w:rsidP="00D5006E">
      <w:pPr>
        <w:widowControl w:val="0"/>
      </w:pPr>
      <w:r>
        <w:tab/>
      </w:r>
      <w:r w:rsidR="00E627D3">
        <w:t>The governor of the feast knew all the resources of the feast, but this puzzled him.</w:t>
      </w:r>
      <w:r w:rsidR="00FA0F37">
        <w:t xml:space="preserve"> </w:t>
      </w:r>
      <w:r w:rsidR="00E627D3">
        <w:t>He knew that he had never tasted wine of this quality before.</w:t>
      </w:r>
    </w:p>
    <w:p w:rsidR="00E627D3" w:rsidRDefault="00B42BBB" w:rsidP="00D5006E">
      <w:pPr>
        <w:widowControl w:val="0"/>
      </w:pPr>
      <w:r>
        <w:tab/>
      </w:r>
      <w:r w:rsidR="00E627D3">
        <w:t>“But thou has kept the good wine until now.”</w:t>
      </w:r>
      <w:r>
        <w:t xml:space="preserve"> </w:t>
      </w:r>
      <w:r w:rsidR="00E627D3">
        <w:t>There was no reply from the bridegroom recorded after this statement was made.  The silence was a good indication of his agreeing to the fact that it was good wine.</w:t>
      </w:r>
    </w:p>
    <w:p w:rsidR="00E627D3" w:rsidRDefault="00E627D3" w:rsidP="00D5006E">
      <w:pPr>
        <w:widowControl w:val="0"/>
      </w:pPr>
    </w:p>
    <w:p w:rsidR="00EC1115" w:rsidRDefault="00D33DCD" w:rsidP="00EC1115">
      <w:pPr>
        <w:pStyle w:val="Heading4"/>
      </w:pPr>
      <w:r>
        <w:t>The d</w:t>
      </w:r>
      <w:r w:rsidR="00EC1115">
        <w:t>isciples believed</w:t>
      </w:r>
    </w:p>
    <w:p w:rsidR="00E627D3" w:rsidRDefault="00431FF1" w:rsidP="00D5006E">
      <w:pPr>
        <w:widowControl w:val="0"/>
      </w:pPr>
      <w:r>
        <w:tab/>
        <w:t>This miraculous event of turning water into wine was the “b</w:t>
      </w:r>
      <w:r w:rsidR="00E627D3">
        <w:t>eginning of miracles”</w:t>
      </w:r>
      <w:r>
        <w:t xml:space="preserve"> for Jesus. Jesus did not come to the wedding to be romantic, put on a show, do magic, deceive, entertain, or excite the people present, but the object of Jesus being there was to convey to His disciples a little something of His vast power which He has for meeting any emergency that arises in their future experiences ahead. They were admitted to great superhuman power. Because of the miracle His disciples believed on Him; they had already believed He was the One that they should follow, but now they believed that He had</w:t>
      </w:r>
      <w:r w:rsidR="00E627D3">
        <w:t xml:space="preserve"> unlimited resources at His disposal</w:t>
      </w:r>
      <w:r>
        <w:t>—they realized a little more that He was the Son of God</w:t>
      </w:r>
      <w:r w:rsidR="00E627D3">
        <w:t>.</w:t>
      </w:r>
    </w:p>
    <w:p w:rsidR="00E627D3" w:rsidRDefault="00431FF1" w:rsidP="00D5006E">
      <w:pPr>
        <w:widowControl w:val="0"/>
      </w:pPr>
      <w:r>
        <w:tab/>
        <w:t>There is no record that anyone else besides the disciples believed on Jesus because of the miracle. We know for certain that the ruler of the feast didn’t know where the wine had come from and it is very possible that the bridegroom didn’t know either, so neither one of them would have believed o</w:t>
      </w:r>
      <w:r w:rsidR="00FC211D">
        <w:t>n Jesus because of the miracle. That is the problem with the world, so few recognize that it is God that has worked in their lives for the good.</w:t>
      </w:r>
    </w:p>
    <w:p w:rsidR="000853B1" w:rsidRDefault="000853B1" w:rsidP="00AF48B8">
      <w:pPr>
        <w:widowControl w:val="0"/>
        <w:ind w:firstLine="720"/>
      </w:pPr>
    </w:p>
    <w:p w:rsidR="000853B1" w:rsidRDefault="000853B1" w:rsidP="000853B1">
      <w:pPr>
        <w:pStyle w:val="Heading2"/>
      </w:pPr>
      <w:r>
        <w:t>The Cleansing of the Temple</w:t>
      </w:r>
      <w:r w:rsidR="007C533C">
        <w:t xml:space="preserve"> 2:12-17</w:t>
      </w:r>
    </w:p>
    <w:p w:rsidR="00E627D3" w:rsidRDefault="00B42BBB" w:rsidP="00AF48B8">
      <w:pPr>
        <w:widowControl w:val="0"/>
        <w:ind w:firstLine="720"/>
      </w:pPr>
      <w:r>
        <w:t>Moving on from Cana of Galilee we see Jesus make His first recorded appearance in Jerusalem since He confounded the doctors as a boy (Luke 2:41-51).</w:t>
      </w:r>
      <w:r w:rsidR="0050682B">
        <w:t xml:space="preserve"> The occasion for His presence was the Passover, which </w:t>
      </w:r>
      <w:r w:rsidR="00600D6B">
        <w:t>was celebrated for seven days once every</w:t>
      </w:r>
      <w:r w:rsidR="0050682B">
        <w:t xml:space="preserve"> year </w:t>
      </w:r>
      <w:r w:rsidR="00600D6B" w:rsidRPr="00600D6B">
        <w:t>from the 15th to the 21st of the month A</w:t>
      </w:r>
      <w:r w:rsidR="00600D6B">
        <w:t xml:space="preserve">bib (which corresponds to our April) </w:t>
      </w:r>
      <w:r w:rsidR="0050682B">
        <w:t xml:space="preserve">and </w:t>
      </w:r>
      <w:r w:rsidR="003D1E64">
        <w:t>represents the first E</w:t>
      </w:r>
      <w:r w:rsidR="00E627D3">
        <w:t xml:space="preserve">xodus of Israelites </w:t>
      </w:r>
      <w:r w:rsidR="0050682B">
        <w:t xml:space="preserve">as they were delivered from </w:t>
      </w:r>
      <w:r w:rsidR="00E627D3">
        <w:t>Egypt.</w:t>
      </w:r>
      <w:r w:rsidR="003D1E64">
        <w:t xml:space="preserve"> </w:t>
      </w:r>
      <w:r w:rsidR="00600D6B">
        <w:t>As the Son of Man, Jesus’ participation in this event was not a strange thing for according to the Law e</w:t>
      </w:r>
      <w:r w:rsidR="00600D6B" w:rsidRPr="00600D6B">
        <w:t>very male among the Jews was required to appear at this feast</w:t>
      </w:r>
      <w:r w:rsidR="00C97B2D">
        <w:t xml:space="preserve"> (Deut. 16:6)</w:t>
      </w:r>
      <w:r w:rsidR="00600D6B" w:rsidRPr="00600D6B">
        <w:t>.</w:t>
      </w:r>
    </w:p>
    <w:p w:rsidR="0093422C" w:rsidRDefault="00B26C95" w:rsidP="0093422C">
      <w:pPr>
        <w:widowControl w:val="0"/>
      </w:pPr>
      <w:r>
        <w:tab/>
        <w:t xml:space="preserve">Upon entering the temple, Jesus sees </w:t>
      </w:r>
      <w:r w:rsidR="00DA1675">
        <w:t xml:space="preserve">men trying to make money by exploiting people’s halfhearted desire for religion. Some men were selling sheep and cattle that were required by every man to offer as a sacrifice, while other men were taking foreign money from pilgrim’s that had traveled from all over the world and exchanging it for </w:t>
      </w:r>
      <w:r w:rsidR="00C97B2D">
        <w:t xml:space="preserve">a </w:t>
      </w:r>
      <w:r w:rsidR="008710D8">
        <w:t xml:space="preserve">half-shekel of silver (the </w:t>
      </w:r>
      <w:r w:rsidR="00C97B2D">
        <w:t>shekel of the sanctuary</w:t>
      </w:r>
      <w:r w:rsidR="008710D8">
        <w:t>)</w:t>
      </w:r>
      <w:r w:rsidR="00C97B2D">
        <w:t xml:space="preserve"> that was offered to the priest (Ex. 30:13); no doubt these merchants charged a fee for the exchange. </w:t>
      </w:r>
      <w:r w:rsidR="003B0D60">
        <w:t xml:space="preserve">Josephus recorded </w:t>
      </w:r>
      <w:r w:rsidR="0093422C">
        <w:t xml:space="preserve">that 256,500 animals were offered yearly and there was probably close to the same amount of shekels given—that would have been a large profit for these men.  </w:t>
      </w:r>
    </w:p>
    <w:p w:rsidR="00E627D3" w:rsidRDefault="0093422C" w:rsidP="00E627D3">
      <w:pPr>
        <w:widowControl w:val="0"/>
      </w:pPr>
      <w:r>
        <w:tab/>
      </w:r>
      <w:r w:rsidR="00C97B2D">
        <w:t>These practices of accommodating travelers from afar off were not altogether wrong, but what was wrong was that they were using God’s Holy House as a common marketplace. At the same time, the people’s lack of coming prepared to the celebration shows how that the religious scene at this time was only one of formality where no real thought of sacrifice or dedication was involved.</w:t>
      </w:r>
    </w:p>
    <w:p w:rsidR="004141CD" w:rsidRDefault="00B860C2" w:rsidP="0093422C">
      <w:pPr>
        <w:widowControl w:val="0"/>
      </w:pPr>
      <w:r>
        <w:rPr>
          <w:noProof/>
        </w:rPr>
        <w:pict>
          <v:shape id="_x0000_s93433" type="#_x0000_t202" style="position:absolute;margin-left:-244pt;margin-top:24.9pt;width:217pt;height:134.85pt;z-index:251694080" o:allowincell="f" filled="f" stroked="f">
            <v:textbox style="mso-next-textbox:#_x0000_s93433">
              <w:txbxContent>
                <w:p w:rsidR="00DB661A" w:rsidRDefault="00DB661A" w:rsidP="00E15494">
                  <w:pPr>
                    <w:jc w:val="center"/>
                    <w:rPr>
                      <w:b/>
                    </w:rPr>
                  </w:pPr>
                  <w:r>
                    <w:rPr>
                      <w:b/>
                    </w:rPr>
                    <w:t>Sign #2</w:t>
                  </w:r>
                </w:p>
                <w:p w:rsidR="00DB661A" w:rsidRDefault="00DB661A" w:rsidP="00E15494">
                  <w:pPr>
                    <w:jc w:val="center"/>
                    <w:rPr>
                      <w:b/>
                    </w:rPr>
                  </w:pPr>
                  <w:r w:rsidRPr="00C4436A">
                    <w:rPr>
                      <w:b/>
                    </w:rPr>
                    <w:t>MASTER</w:t>
                  </w:r>
                  <w:r>
                    <w:rPr>
                      <w:b/>
                    </w:rPr>
                    <w:t xml:space="preserve"> of SOULS</w:t>
                  </w:r>
                </w:p>
                <w:p w:rsidR="00DB661A" w:rsidRPr="0093422C" w:rsidRDefault="00DB661A" w:rsidP="0093422C">
                  <w:pPr>
                    <w:rPr>
                      <w:sz w:val="22"/>
                      <w:szCs w:val="22"/>
                    </w:rPr>
                  </w:pPr>
                  <w:r w:rsidRPr="0093422C">
                    <w:rPr>
                      <w:sz w:val="22"/>
                      <w:szCs w:val="22"/>
                    </w:rPr>
                    <w:t xml:space="preserve">Jesus showed </w:t>
                  </w:r>
                  <w:r>
                    <w:rPr>
                      <w:sz w:val="22"/>
                      <w:szCs w:val="22"/>
                    </w:rPr>
                    <w:t>authority when He commanded the merchants to leave the temple. It shows that He had the power to make judgment on men’s souls and command what they should do. As the disciples remembered the words of Psalm 69:9, they realized that this power came from Heaven and not any earthly throne.</w:t>
                  </w:r>
                </w:p>
              </w:txbxContent>
            </v:textbox>
          </v:shape>
        </w:pict>
      </w:r>
      <w:r w:rsidR="000D5D00">
        <w:rPr>
          <w:noProof/>
        </w:rPr>
        <w:drawing>
          <wp:anchor distT="0" distB="0" distL="114300" distR="114300" simplePos="0" relativeHeight="251693056" behindDoc="0" locked="0" layoutInCell="1" allowOverlap="1">
            <wp:simplePos x="0" y="0"/>
            <wp:positionH relativeFrom="column">
              <wp:posOffset>-219075</wp:posOffset>
            </wp:positionH>
            <wp:positionV relativeFrom="paragraph">
              <wp:posOffset>57150</wp:posOffset>
            </wp:positionV>
            <wp:extent cx="3256280" cy="2352675"/>
            <wp:effectExtent l="19050" t="0" r="1270" b="9525"/>
            <wp:wrapSquare wrapText="bothSides"/>
            <wp:docPr id="2" name="Picture 0" descr="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jpg"/>
                    <pic:cNvPicPr/>
                  </pic:nvPicPr>
                  <pic:blipFill>
                    <a:blip r:embed="rId12" cstate="print"/>
                    <a:stretch>
                      <a:fillRect/>
                    </a:stretch>
                  </pic:blipFill>
                  <pic:spPr>
                    <a:xfrm>
                      <a:off x="0" y="0"/>
                      <a:ext cx="3256280" cy="2352675"/>
                    </a:xfrm>
                    <a:prstGeom prst="rect">
                      <a:avLst/>
                    </a:prstGeom>
                  </pic:spPr>
                </pic:pic>
              </a:graphicData>
            </a:graphic>
          </wp:anchor>
        </w:drawing>
      </w:r>
      <w:r w:rsidR="00E627D3">
        <w:tab/>
      </w:r>
      <w:r w:rsidR="004141CD">
        <w:t xml:space="preserve">When Jesus saw these men He did not hesitate to execute the judgment they deserved. He made a scourge of small cords and quickly disrupted their wares and expelled them from the </w:t>
      </w:r>
      <w:r w:rsidR="00916E33">
        <w:t>temple</w:t>
      </w:r>
      <w:r w:rsidR="000E6482">
        <w:t xml:space="preserve"> as He declared, “Take these things hence! Make not my Father’s house a house of merchandise!”</w:t>
      </w:r>
      <w:r w:rsidR="00916E33">
        <w:t xml:space="preserve"> There is little doubt that Jesus here expressed the human emotion of anger, which is not a sin as long as it is not coupled with sin (Eph. 4:26). Jesus did not sin in what He did, but rather He was in essence refuting sin as He moved to cleanse the temple that day.</w:t>
      </w:r>
    </w:p>
    <w:p w:rsidR="00E627D3" w:rsidRDefault="004141CD" w:rsidP="0093422C">
      <w:pPr>
        <w:widowControl w:val="0"/>
      </w:pPr>
      <w:r>
        <w:tab/>
      </w:r>
      <w:r w:rsidR="00916E33">
        <w:t>God had</w:t>
      </w:r>
      <w:r w:rsidR="001776E8">
        <w:t xml:space="preserve"> always judged sin, but </w:t>
      </w:r>
      <w:r w:rsidR="00916E33">
        <w:t>until this point we had seen it executed from the realms of heaven as in such circumstances as the fire on Sodom and Gomorrah and the plagues on Egypt. N</w:t>
      </w:r>
      <w:r w:rsidR="001776E8">
        <w:t xml:space="preserve">ow we see </w:t>
      </w:r>
      <w:r w:rsidR="00916E33">
        <w:t>judgment executed differently only as the Son of Man could do it—God was directly punishing man through the hands of flesh.</w:t>
      </w:r>
    </w:p>
    <w:p w:rsidR="007C533C" w:rsidRDefault="007C533C" w:rsidP="00E627D3">
      <w:pPr>
        <w:widowControl w:val="0"/>
      </w:pPr>
    </w:p>
    <w:p w:rsidR="007C533C" w:rsidRDefault="007C533C" w:rsidP="007C533C">
      <w:pPr>
        <w:pStyle w:val="Heading2"/>
      </w:pPr>
      <w:r>
        <w:t>The Sign of the Resurrection</w:t>
      </w:r>
      <w:r w:rsidR="005D56E4">
        <w:t xml:space="preserve"> 2:18-25</w:t>
      </w:r>
    </w:p>
    <w:p w:rsidR="000E6482" w:rsidRDefault="000E6482" w:rsidP="00D3060F">
      <w:r>
        <w:tab/>
      </w:r>
    </w:p>
    <w:p w:rsidR="000E6482" w:rsidRDefault="000E6482" w:rsidP="00D3060F">
      <w:r>
        <w:tab/>
      </w:r>
      <w:r w:rsidR="000D5D00">
        <w:t>At the sight of Jesus dispelling these merchants from the temple the Jews were amazed at the authority that Jesus displayed and they wanted to know why He had the right to do such a thing—they wanted Him to give them a sign to prove that He was from God. Jesus gave them a sign, but He gave it in a parable, “</w:t>
      </w:r>
      <w:r w:rsidR="000D5D00" w:rsidRPr="000D5D00">
        <w:t>Destroy this temple, and in three days I will raise it up.</w:t>
      </w:r>
      <w:r w:rsidR="000D5D00">
        <w:t>” Jesus was referring to His body as the temple and was referring to the crucifixion and resurrection. The Jews did not understand this and thought he was speaking of the physical temple, which they denied could be rebuilt in three days since it had taken forty-six years to erect in the first place. Their unbelief in His sign did not make it any less real, for after He had arose the disciples remembered it and realized what He had been talking about.</w:t>
      </w:r>
    </w:p>
    <w:p w:rsidR="00E627D3" w:rsidRDefault="000D5D00" w:rsidP="000D5D00">
      <w:r>
        <w:tab/>
        <w:t>This</w:t>
      </w:r>
      <w:r w:rsidR="00D3060F">
        <w:t xml:space="preserve"> sign </w:t>
      </w:r>
      <w:r>
        <w:t>was different then the divine signs that the Hebrews had received in the past for it</w:t>
      </w:r>
      <w:r w:rsidR="00D3060F">
        <w:t xml:space="preserve"> was not given by a prophet, angel, or other oracle of God, but now that the Son of Man had come, God spoke in the first person and He Himself gave the sign.</w:t>
      </w:r>
      <w:r>
        <w:t xml:space="preserve"> There was no middle man needed, but God spoke with man face to face.</w:t>
      </w:r>
    </w:p>
    <w:p w:rsidR="00AF48B8" w:rsidRDefault="00AF48B8" w:rsidP="00AF48B8"/>
    <w:p w:rsidR="00AF48B8" w:rsidRPr="00AF48B8" w:rsidRDefault="00AF48B8" w:rsidP="00AF48B8"/>
    <w:p w:rsidR="00AF48B8" w:rsidRDefault="00AF48B8" w:rsidP="00AF48B8">
      <w:pPr>
        <w:pStyle w:val="Heading1"/>
      </w:pPr>
    </w:p>
    <w:p w:rsidR="00D3060F" w:rsidRDefault="00D3060F">
      <w:pPr>
        <w:rPr>
          <w:b/>
          <w:bCs/>
          <w:sz w:val="48"/>
          <w:szCs w:val="48"/>
        </w:rPr>
      </w:pPr>
      <w:bookmarkStart w:id="8" w:name="_Toc276830186"/>
      <w:r>
        <w:br w:type="page"/>
      </w:r>
    </w:p>
    <w:p w:rsidR="00E627D3" w:rsidRDefault="00AF48B8" w:rsidP="00AF48B8">
      <w:pPr>
        <w:pStyle w:val="Heading1"/>
      </w:pPr>
      <w:r>
        <w:t>Chapter 3: He is the Divine Teacher</w:t>
      </w:r>
      <w:bookmarkEnd w:id="8"/>
    </w:p>
    <w:p w:rsidR="00266952" w:rsidRDefault="00266952" w:rsidP="00266952"/>
    <w:p w:rsidR="00261BD9" w:rsidRDefault="00261BD9" w:rsidP="00266952">
      <w:r>
        <w:tab/>
        <w:t xml:space="preserve">Throughout the stages of time the Jewish people had been accustomed to the scholastic way as a part of life. According to </w:t>
      </w:r>
      <w:r>
        <w:rPr>
          <w:rFonts w:ascii="Times New Roman Italic" w:eastAsia="ヒラギノ角ゴ Pro W3" w:hAnsi="Times New Roman Italic"/>
        </w:rPr>
        <w:t>Baker’s Evangelical Dictionary</w:t>
      </w:r>
      <w:r>
        <w:t xml:space="preserve">, in Jewish culture around the time of Christ “male children between the ages of five and twenty usually attended synagogue schools and were trained in the Torah, the </w:t>
      </w:r>
      <w:proofErr w:type="spellStart"/>
      <w:r>
        <w:t>Mishnah</w:t>
      </w:r>
      <w:proofErr w:type="spellEnd"/>
      <w:r>
        <w:t>, and the Talmud.” In this atmosphere of strong emphasis on education, it is only natural that there should also be strong emphasis on educators--as can be seen because the Talmud (</w:t>
      </w:r>
      <w:proofErr w:type="spellStart"/>
      <w:r>
        <w:t>Avot</w:t>
      </w:r>
      <w:proofErr w:type="spellEnd"/>
      <w:r>
        <w:t>) repeatedly reinstates the importance of the teacher in this learning process. We see from Luke 20:46 that these religious teachers were quite respected by the average person (Scribes are specifically mentioned in the passage, but without doubt the Rabbis shared in at least some of this respect). Though man had been accustomed to the natural teachers, they had not yet encountered the divine teacher--Jesus Christ. His knowledge was not acquired by lectures and book learning, but it was ingrained in Him for He was the omniscient Son of God. It was this supreme knowledge that made Him the greatest teacher ever.</w:t>
      </w:r>
    </w:p>
    <w:p w:rsidR="00261BD9" w:rsidRPr="00266952" w:rsidRDefault="00261BD9" w:rsidP="00266952"/>
    <w:p w:rsidR="00E627D3" w:rsidRDefault="00266952" w:rsidP="00A93FF5">
      <w:pPr>
        <w:pStyle w:val="Heading2"/>
        <w:numPr>
          <w:ilvl w:val="0"/>
          <w:numId w:val="79"/>
        </w:numPr>
        <w:ind w:left="720"/>
        <w:rPr>
          <w:sz w:val="24"/>
        </w:rPr>
      </w:pPr>
      <w:bookmarkStart w:id="9" w:name="_Toc276830187"/>
      <w:r>
        <w:rPr>
          <w:sz w:val="24"/>
        </w:rPr>
        <w:t>Interview with Nicodemus 3:1</w:t>
      </w:r>
      <w:r w:rsidR="00E627D3" w:rsidRPr="00266952">
        <w:rPr>
          <w:sz w:val="24"/>
        </w:rPr>
        <w:t>-</w:t>
      </w:r>
      <w:bookmarkEnd w:id="9"/>
      <w:r w:rsidR="008F0AB3">
        <w:rPr>
          <w:sz w:val="24"/>
        </w:rPr>
        <w:t>21</w:t>
      </w:r>
    </w:p>
    <w:p w:rsidR="00A77781" w:rsidRDefault="00A77781" w:rsidP="00A77781"/>
    <w:p w:rsidR="00A77781" w:rsidRPr="00AA1777" w:rsidRDefault="00A77781" w:rsidP="00A77781">
      <w:pPr>
        <w:pStyle w:val="ListParagraph"/>
        <w:numPr>
          <w:ilvl w:val="0"/>
          <w:numId w:val="82"/>
        </w:numPr>
        <w:ind w:hanging="720"/>
        <w:rPr>
          <w:b/>
        </w:rPr>
      </w:pPr>
      <w:r w:rsidRPr="00AA1777">
        <w:rPr>
          <w:b/>
        </w:rPr>
        <w:t>Jesus &amp; Nicodemus—Face to Face 3:1-3</w:t>
      </w:r>
    </w:p>
    <w:p w:rsidR="00A1384F" w:rsidRDefault="00261BD9" w:rsidP="00A1384F">
      <w:pPr>
        <w:widowControl w:val="0"/>
        <w:rPr>
          <w:rFonts w:eastAsia="ヒラギノ角ゴ Pro W3"/>
        </w:rPr>
      </w:pPr>
      <w:r>
        <w:rPr>
          <w:rFonts w:eastAsia="ヒラギノ角ゴ Pro W3"/>
        </w:rPr>
        <w:tab/>
      </w:r>
      <w:r w:rsidR="00A1384F">
        <w:rPr>
          <w:rFonts w:eastAsia="ヒラギノ角ゴ Pro W3"/>
        </w:rPr>
        <w:t>There is no record of Jesus publicly teaching before John chapter three, but it can be assumed that He did for He had gained a reputation of being “a teacher sent from God” and it was this reputation that one night drew a man named Nicodemus to ask Him questions. Nicodemus was a man of position in his community</w:t>
      </w:r>
      <w:r>
        <w:rPr>
          <w:rFonts w:eastAsia="ヒラギノ角ゴ Pro W3"/>
        </w:rPr>
        <w:t>—</w:t>
      </w:r>
      <w:r w:rsidR="00A1384F">
        <w:rPr>
          <w:rFonts w:eastAsia="ヒラギノ角ゴ Pro W3"/>
        </w:rPr>
        <w:t xml:space="preserve">he was referred to as a man of the Pharisees, a ruler of the Jews (John 3:1) and a master (or teacher; instructor) of Israel (John 3:10). </w:t>
      </w:r>
      <w:r w:rsidR="00AE7BB7">
        <w:rPr>
          <w:rFonts w:eastAsia="ヒラギノ角ゴ Pro W3"/>
        </w:rPr>
        <w:t>We see him fulfill the role as a religious leader i</w:t>
      </w:r>
      <w:r w:rsidR="00A1384F">
        <w:rPr>
          <w:rFonts w:eastAsia="ヒラギノ角ゴ Pro W3"/>
        </w:rPr>
        <w:t xml:space="preserve">n John chapter seven </w:t>
      </w:r>
      <w:r w:rsidR="00AE7BB7">
        <w:rPr>
          <w:rFonts w:eastAsia="ヒラギノ角ゴ Pro W3"/>
        </w:rPr>
        <w:t>where he</w:t>
      </w:r>
      <w:r w:rsidR="00A1384F">
        <w:rPr>
          <w:rFonts w:eastAsia="ヒラギノ角ゴ Pro W3"/>
        </w:rPr>
        <w:t xml:space="preserve"> participate</w:t>
      </w:r>
      <w:r w:rsidR="00AE7BB7">
        <w:rPr>
          <w:rFonts w:eastAsia="ヒラギノ角ゴ Pro W3"/>
        </w:rPr>
        <w:t>s</w:t>
      </w:r>
      <w:r w:rsidR="00A1384F">
        <w:rPr>
          <w:rFonts w:eastAsia="ヒラギノ角ゴ Pro W3"/>
        </w:rPr>
        <w:t xml:space="preserve"> in a council meeting of the Pharisees</w:t>
      </w:r>
      <w:r w:rsidR="00AE7BB7">
        <w:rPr>
          <w:rFonts w:eastAsia="ヒラギノ角ゴ Pro W3"/>
        </w:rPr>
        <w:t xml:space="preserve"> (John 7</w:t>
      </w:r>
      <w:r w:rsidR="00FC455F">
        <w:rPr>
          <w:rFonts w:eastAsia="ヒラギノ角ゴ Pro W3"/>
        </w:rPr>
        <w:t>:45-52)</w:t>
      </w:r>
      <w:r w:rsidR="00A1384F">
        <w:rPr>
          <w:rFonts w:eastAsia="ヒラギノ角ゴ Pro W3"/>
        </w:rPr>
        <w:t>.</w:t>
      </w:r>
    </w:p>
    <w:p w:rsidR="00FC455F" w:rsidRDefault="00FC455F" w:rsidP="00A1384F">
      <w:pPr>
        <w:widowControl w:val="0"/>
        <w:rPr>
          <w:rFonts w:eastAsia="ヒラギノ角ゴ Pro W3"/>
        </w:rPr>
      </w:pPr>
      <w:r>
        <w:rPr>
          <w:rFonts w:eastAsia="ヒラギノ角ゴ Pro W3"/>
        </w:rPr>
        <w:tab/>
        <w:t>Most believe that Nicodemus came to Jesus by night because he was afraid of persecution from his fellow religious leaders (this coincides with the fact that in both John 7:50-51 and 19:39 that although it is clear that he believed in Jesus, he did still not make a clear public confession), though others argue that it was full moon at the time that he came to Jesus and thus he was not really hidden by the dark and was not concerned with whether people saw him with Jesus or not but that he only came at that time because he had opportunity while the crowds were away sleeping.</w:t>
      </w:r>
      <w:r w:rsidR="00F61854">
        <w:rPr>
          <w:rFonts w:eastAsia="ヒラギノ角ゴ Pro W3"/>
        </w:rPr>
        <w:t xml:space="preserve"> All three times when Nicodemus is mentioned in Scripture this fact that he came by night to Jesus is mentioned; this added emphasis to this fact gives support to the theory that he did it out of fear of being seen rather than convenience, though the other theory is still possible.</w:t>
      </w:r>
    </w:p>
    <w:p w:rsidR="00A1384F" w:rsidRDefault="00A1384F" w:rsidP="00A1384F">
      <w:pPr>
        <w:widowControl w:val="0"/>
        <w:rPr>
          <w:color w:val="000000"/>
        </w:rPr>
      </w:pPr>
      <w:r>
        <w:rPr>
          <w:color w:val="000000"/>
        </w:rPr>
        <w:tab/>
      </w:r>
      <w:r w:rsidR="00F61854">
        <w:rPr>
          <w:color w:val="000000"/>
        </w:rPr>
        <w:t xml:space="preserve">Nicodemus may have come in fear, but however he came—the fact is true that he came; this reveals his desire to know Jesus. He addressed Him with respect by calling Him Rabbi, which means </w:t>
      </w:r>
      <w:r w:rsidR="00F61854" w:rsidRPr="00F61854">
        <w:rPr>
          <w:i/>
          <w:color w:val="000000"/>
        </w:rPr>
        <w:t>my</w:t>
      </w:r>
      <w:r w:rsidR="00F61854">
        <w:rPr>
          <w:color w:val="000000"/>
        </w:rPr>
        <w:t xml:space="preserve"> </w:t>
      </w:r>
      <w:r w:rsidR="00F61854" w:rsidRPr="00F61854">
        <w:rPr>
          <w:i/>
          <w:color w:val="000000"/>
        </w:rPr>
        <w:t>master</w:t>
      </w:r>
      <w:r w:rsidR="00F61854">
        <w:rPr>
          <w:color w:val="000000"/>
        </w:rPr>
        <w:t xml:space="preserve"> and </w:t>
      </w:r>
      <w:r w:rsidR="00E627CA">
        <w:rPr>
          <w:color w:val="000000"/>
        </w:rPr>
        <w:t>is used as title of honor.</w:t>
      </w:r>
      <w:r w:rsidR="00F61854">
        <w:rPr>
          <w:color w:val="000000"/>
        </w:rPr>
        <w:t xml:space="preserve"> </w:t>
      </w:r>
      <w:r w:rsidR="00E627CA">
        <w:rPr>
          <w:color w:val="000000"/>
        </w:rPr>
        <w:t>He continued on and said, “</w:t>
      </w:r>
      <w:r w:rsidR="00F61854" w:rsidRPr="00F61854">
        <w:rPr>
          <w:color w:val="000000"/>
        </w:rPr>
        <w:t>we know that thou art a teacher come from God: for no man can do these miracles that thou doest, except God be with him</w:t>
      </w:r>
      <w:r w:rsidR="00E627CA">
        <w:rPr>
          <w:color w:val="000000"/>
        </w:rPr>
        <w:t xml:space="preserve">” (John 3:2). The fact that he said “we” instead of “I” indicates that at least one other person had confided with Nicodemus that they also believed that Jesus was a teacher from God (John Wesley believed that it might have even been other leaders and Pharisees). </w:t>
      </w:r>
      <w:r w:rsidR="00350FDB">
        <w:rPr>
          <w:color w:val="000000"/>
        </w:rPr>
        <w:t>Although it is not spelled out in the Scripture, it is possible that these other people may have even elected Nicodemus to be the spokes person to find out if Jesus was real.</w:t>
      </w:r>
    </w:p>
    <w:p w:rsidR="00A77781" w:rsidRDefault="00350FDB" w:rsidP="00A1384F">
      <w:pPr>
        <w:widowControl w:val="0"/>
        <w:rPr>
          <w:color w:val="000000"/>
        </w:rPr>
      </w:pPr>
      <w:r>
        <w:rPr>
          <w:color w:val="000000"/>
        </w:rPr>
        <w:tab/>
      </w:r>
      <w:r w:rsidR="003D4890">
        <w:rPr>
          <w:color w:val="000000"/>
        </w:rPr>
        <w:t xml:space="preserve">Nicodemus knew that Jesus had performed miracles—this is interesting because up until this time there is only record of one miracle that Jesus performed. It is possible that Nicodemus had heard exaggerated rumors of what Jesus had done or else he attributed Jesus’ glorious baptism and triumphant cleansing of the temple as miracles performed by Him. These miracles were enough proof for him to acknowledge that Jesus was sent by God. The fact that </w:t>
      </w:r>
      <w:r>
        <w:rPr>
          <w:color w:val="000000"/>
        </w:rPr>
        <w:t>Nicodemus believed that Jesus was a teacher sent by God</w:t>
      </w:r>
      <w:r w:rsidR="003D4890">
        <w:rPr>
          <w:color w:val="000000"/>
        </w:rPr>
        <w:t xml:space="preserve"> does not mean that he realized that Jesus was actually the Son of God; he was more or less only comparing Jesus to a prophet or other oracle of God. His mind had not yet been opened up to the spiritual realm and was thus trying to figure out who Jesus was according to what he understood in the natural realm.</w:t>
      </w:r>
      <w:r w:rsidR="00A77781">
        <w:rPr>
          <w:color w:val="000000"/>
        </w:rPr>
        <w:t xml:space="preserve"> </w:t>
      </w:r>
      <w:r w:rsidR="003D4890">
        <w:rPr>
          <w:color w:val="000000"/>
        </w:rPr>
        <w:t>Jesus’ response to Nicodemus’ statement</w:t>
      </w:r>
      <w:r w:rsidR="00741E4F">
        <w:rPr>
          <w:color w:val="000000"/>
        </w:rPr>
        <w:t xml:space="preserve"> was, “</w:t>
      </w:r>
      <w:r w:rsidR="00741E4F" w:rsidRPr="00741E4F">
        <w:rPr>
          <w:color w:val="000000"/>
        </w:rPr>
        <w:t xml:space="preserve">Verily, verily, I say unto thee, </w:t>
      </w:r>
      <w:proofErr w:type="gramStart"/>
      <w:r w:rsidR="00741E4F" w:rsidRPr="00741E4F">
        <w:rPr>
          <w:color w:val="000000"/>
        </w:rPr>
        <w:t>Except</w:t>
      </w:r>
      <w:proofErr w:type="gramEnd"/>
      <w:r w:rsidR="00741E4F" w:rsidRPr="00741E4F">
        <w:rPr>
          <w:color w:val="000000"/>
        </w:rPr>
        <w:t xml:space="preserve"> a man be born again, he cannot see the kingdom of God.</w:t>
      </w:r>
      <w:r w:rsidR="00741E4F">
        <w:rPr>
          <w:color w:val="000000"/>
        </w:rPr>
        <w:t xml:space="preserve">” Jesus knew of Nicodemus’ blindness to the spiritual world and told him of the one and only remedy—spiritual birth. </w:t>
      </w:r>
    </w:p>
    <w:p w:rsidR="00A77781" w:rsidRDefault="00A77781" w:rsidP="00A1384F">
      <w:pPr>
        <w:widowControl w:val="0"/>
        <w:rPr>
          <w:color w:val="000000"/>
        </w:rPr>
      </w:pPr>
    </w:p>
    <w:p w:rsidR="00A77781" w:rsidRPr="00AA1777" w:rsidRDefault="00A77781" w:rsidP="00A77781">
      <w:pPr>
        <w:pStyle w:val="ListParagraph"/>
        <w:widowControl w:val="0"/>
        <w:numPr>
          <w:ilvl w:val="0"/>
          <w:numId w:val="82"/>
        </w:numPr>
        <w:ind w:hanging="720"/>
        <w:rPr>
          <w:b/>
          <w:color w:val="000000"/>
        </w:rPr>
      </w:pPr>
      <w:r w:rsidRPr="00AA1777">
        <w:rPr>
          <w:b/>
          <w:color w:val="000000"/>
        </w:rPr>
        <w:t>Jesus &amp; Nicodemus—Mind to Mind 3:4-12</w:t>
      </w:r>
    </w:p>
    <w:p w:rsidR="00A77781" w:rsidRDefault="00A77781" w:rsidP="00A1384F">
      <w:pPr>
        <w:widowControl w:val="0"/>
        <w:rPr>
          <w:color w:val="000000"/>
        </w:rPr>
      </w:pPr>
      <w:r>
        <w:rPr>
          <w:color w:val="000000"/>
        </w:rPr>
        <w:tab/>
      </w:r>
      <w:r w:rsidR="00741E4F">
        <w:rPr>
          <w:color w:val="000000"/>
        </w:rPr>
        <w:t xml:space="preserve">Nicodemus was puzzled by this response; he thought that Jesus wanted him to </w:t>
      </w:r>
      <w:r w:rsidR="008F0AB3">
        <w:rPr>
          <w:color w:val="000000"/>
        </w:rPr>
        <w:t>crawl inside of his mother’s womb and be born again naturally. He was right that the physical man could not be born again, but what he did not realize was that the spiritual man can be born again—he can be completely regenerated. This regeneration only takes place by the water (the Word of God—Psalm 119:9; Eph. 5:26) and the Spirit. You must understand that “</w:t>
      </w:r>
      <w:r w:rsidR="008F0AB3" w:rsidRPr="008F0AB3">
        <w:rPr>
          <w:color w:val="000000"/>
        </w:rPr>
        <w:t xml:space="preserve">That which is born of the flesh is flesh; and that which </w:t>
      </w:r>
      <w:r w:rsidR="008F0AB3">
        <w:rPr>
          <w:color w:val="000000"/>
        </w:rPr>
        <w:t>is born of the Spirit is spirit;” that is, there is a significant difference between what we see in the physical world and that that is in the spiritual world.</w:t>
      </w:r>
      <w:r w:rsidR="00D54424">
        <w:rPr>
          <w:color w:val="000000"/>
        </w:rPr>
        <w:t xml:space="preserve"> </w:t>
      </w:r>
      <w:r w:rsidR="00D54424">
        <w:rPr>
          <w:color w:val="000000"/>
        </w:rPr>
        <w:tab/>
      </w:r>
    </w:p>
    <w:p w:rsidR="00A1384F" w:rsidRDefault="00A77781" w:rsidP="00A1384F">
      <w:pPr>
        <w:widowControl w:val="0"/>
      </w:pPr>
      <w:r>
        <w:rPr>
          <w:color w:val="000000"/>
        </w:rPr>
        <w:tab/>
      </w:r>
      <w:r w:rsidR="002217E9">
        <w:t xml:space="preserve">Now </w:t>
      </w:r>
      <w:r w:rsidR="00A1384F">
        <w:t xml:space="preserve">we see Jesus give Nicodemus a </w:t>
      </w:r>
      <w:r w:rsidR="002217E9">
        <w:t xml:space="preserve">beautiful illustration in </w:t>
      </w:r>
      <w:r w:rsidR="00A1384F">
        <w:t xml:space="preserve"> </w:t>
      </w:r>
      <w:r w:rsidR="002217E9">
        <w:t>verse eight—</w:t>
      </w:r>
      <w:r w:rsidR="00A1384F">
        <w:t>You cannot understand the blowing of the wind, but you obey the law and gain its force; so with the Spirit.  Do not postpone the new birth experience because of intellectual struggle.  Obey the law of the wind, and the wind obeys you.  Obey the law of the Spirit, and you will know the new birth.</w:t>
      </w:r>
      <w:r w:rsidR="00D54424">
        <w:t xml:space="preserve"> To this illustration Nicodemus once again displayed unbelief as he said, “How can these things be?”</w:t>
      </w:r>
      <w:r w:rsidR="001325C9">
        <w:t xml:space="preserve"> He was a man that had been taught all the ways of religion, knew of all the commandments of the law and prophets, heard all of the promises of God, and was well versed in all of these things enough to be a teacher of them and yet he still did not know the true meaning of it all. </w:t>
      </w:r>
      <w:r w:rsidR="00333597">
        <w:t xml:space="preserve">As Jesus said, he “receive[d] not our witness” (3:11). </w:t>
      </w:r>
      <w:r w:rsidR="001325C9">
        <w:t>This is pure evidence that religion alone is not enough to save a man.</w:t>
      </w:r>
      <w:r w:rsidR="00C87C37">
        <w:t xml:space="preserve"> Jesus used the natural illustration of wind to explain the life in the Spirit and Nicodemus did not understand; Jesus knew that if He outright told Him of heavenly things then he definitely would not understand. </w:t>
      </w:r>
    </w:p>
    <w:p w:rsidR="00A77781" w:rsidRDefault="00A77781" w:rsidP="00A1384F">
      <w:pPr>
        <w:widowControl w:val="0"/>
      </w:pPr>
    </w:p>
    <w:p w:rsidR="00A77781" w:rsidRPr="00AA1777" w:rsidRDefault="00A77781" w:rsidP="00A77781">
      <w:pPr>
        <w:pStyle w:val="ListParagraph"/>
        <w:widowControl w:val="0"/>
        <w:numPr>
          <w:ilvl w:val="0"/>
          <w:numId w:val="82"/>
        </w:numPr>
        <w:ind w:hanging="720"/>
        <w:rPr>
          <w:b/>
          <w:color w:val="000000"/>
        </w:rPr>
      </w:pPr>
      <w:r w:rsidRPr="00AA1777">
        <w:rPr>
          <w:b/>
          <w:color w:val="000000"/>
        </w:rPr>
        <w:t>Jesus &amp; Nicodemus—Heart to Heart 3:13-21</w:t>
      </w:r>
    </w:p>
    <w:p w:rsidR="00AA1777" w:rsidRDefault="001325C9" w:rsidP="00AA1777">
      <w:pPr>
        <w:widowControl w:val="0"/>
      </w:pPr>
      <w:r>
        <w:tab/>
      </w:r>
      <w:r w:rsidR="00AA1777">
        <w:t>A good teacher will try to help His pupil to understand what he is saying even though it may take some extra effort.</w:t>
      </w:r>
      <w:r w:rsidR="00AA1777">
        <w:rPr>
          <w:color w:val="000000"/>
        </w:rPr>
        <w:t xml:space="preserve"> </w:t>
      </w:r>
      <w:r w:rsidR="00022D96">
        <w:t xml:space="preserve">Jesus </w:t>
      </w:r>
      <w:r w:rsidR="00B71FAB">
        <w:t xml:space="preserve">knew that Nicodemus could not fully understand the secrets of heaven, and yet </w:t>
      </w:r>
      <w:r w:rsidR="00A77781">
        <w:t xml:space="preserve">out of love </w:t>
      </w:r>
      <w:r w:rsidR="00B71FAB">
        <w:t>He proceeded to explain to him the plan of salvation</w:t>
      </w:r>
      <w:r w:rsidR="00AA1777">
        <w:t xml:space="preserve"> hoping that Nicodemus would realize that the One that could open up his understanding was the same One to whom he was speaking</w:t>
      </w:r>
      <w:r w:rsidR="00B71FAB">
        <w:t xml:space="preserve">. </w:t>
      </w:r>
    </w:p>
    <w:p w:rsidR="00AA1777" w:rsidRPr="00AA1777" w:rsidRDefault="00AA1777" w:rsidP="00AA1777">
      <w:pPr>
        <w:widowControl w:val="0"/>
      </w:pPr>
      <w:r>
        <w:tab/>
        <w:t xml:space="preserve">From this passage we do not see what Nicodemus’ final response was to Jesus’ exhortation on salvation, but from the afore mentioned passages of John </w:t>
      </w:r>
      <w:r>
        <w:rPr>
          <w:rFonts w:eastAsia="ヒラギノ角ゴ Pro W3"/>
        </w:rPr>
        <w:t>7:50-51 and 19:39 that it is quite obvious that Nicodemus at least partially grasped that Jesus was the Son of God—the Divine Teacher who alone knows the Words of eternal life.</w:t>
      </w:r>
    </w:p>
    <w:p w:rsidR="00A1384F" w:rsidRDefault="00A1384F" w:rsidP="00A1384F">
      <w:pPr>
        <w:widowControl w:val="0"/>
      </w:pPr>
    </w:p>
    <w:p w:rsidR="00A1384F" w:rsidRDefault="00A1384F" w:rsidP="00A1384F">
      <w:pPr>
        <w:widowControl w:val="0"/>
        <w:tabs>
          <w:tab w:val="left" w:pos="7290"/>
        </w:tabs>
      </w:pPr>
      <w:r>
        <w:tab/>
      </w:r>
    </w:p>
    <w:p w:rsidR="00A1384F" w:rsidRDefault="00A1384F" w:rsidP="002C6E07">
      <w:pPr>
        <w:widowControl w:val="0"/>
        <w:tabs>
          <w:tab w:val="left" w:pos="720"/>
        </w:tabs>
      </w:pPr>
      <w:r w:rsidRPr="00A1384F">
        <w:rPr>
          <w:b/>
        </w:rPr>
        <w:t>II.</w:t>
      </w:r>
      <w:r w:rsidRPr="00A1384F">
        <w:rPr>
          <w:b/>
        </w:rPr>
        <w:tab/>
      </w:r>
      <w:r w:rsidRPr="00A1384F">
        <w:rPr>
          <w:rFonts w:ascii="Times New Roman Bold" w:eastAsia="ヒラギノ角ゴ Pro W3" w:hAnsi="Times New Roman Bold"/>
        </w:rPr>
        <w:t>Endorsement from John 3:22-36</w:t>
      </w:r>
    </w:p>
    <w:p w:rsidR="002C6E07" w:rsidRDefault="002C6E07" w:rsidP="00A1384F">
      <w:pPr>
        <w:widowControl w:val="0"/>
      </w:pPr>
      <w:r>
        <w:tab/>
      </w:r>
    </w:p>
    <w:p w:rsidR="00A1384F" w:rsidRDefault="002C6E07" w:rsidP="002D6448">
      <w:pPr>
        <w:widowControl w:val="0"/>
      </w:pPr>
      <w:r>
        <w:tab/>
        <w:t>After Jesus’ conversation with Nicodemus He left the city of Jerusalem in Judea and went with His disciples into wilderness outside of the city where He baptized  people (though it was actually His disciples that did the baptizing upon His command and authority and not He Himself—John 4:2)</w:t>
      </w:r>
      <w:r w:rsidR="002D6448">
        <w:t>;</w:t>
      </w:r>
      <w:r>
        <w:t xml:space="preserve"> </w:t>
      </w:r>
      <w:r w:rsidR="002D6448">
        <w:t>a</w:t>
      </w:r>
      <w:r>
        <w:t xml:space="preserve">t this same time, John the Baptist was </w:t>
      </w:r>
      <w:r w:rsidR="002D6448">
        <w:t xml:space="preserve">baptizing in </w:t>
      </w:r>
      <w:proofErr w:type="spellStart"/>
      <w:r w:rsidR="002D6448">
        <w:t>Aenon</w:t>
      </w:r>
      <w:proofErr w:type="spellEnd"/>
      <w:r w:rsidR="002D6448">
        <w:t xml:space="preserve">. John’s disciples (men that knew John, </w:t>
      </w:r>
      <w:r w:rsidR="00A1384F">
        <w:t>believed in his ministry</w:t>
      </w:r>
      <w:r w:rsidR="002D6448">
        <w:t>, and had been influenced by his ministry) came to John and asked him about Jesus. They knew that John bare witness of Christ and proclaimed Him to be the Lamb of God, and yet they were bother that Jesus was moving into John’s ministry of baptism.</w:t>
      </w:r>
    </w:p>
    <w:p w:rsidR="002D6448" w:rsidRDefault="002D6448" w:rsidP="002D6448">
      <w:pPr>
        <w:widowControl w:val="0"/>
      </w:pPr>
      <w:r>
        <w:tab/>
        <w:t xml:space="preserve">John reassured them that if Jesus had not received the power and authority </w:t>
      </w:r>
      <w:r w:rsidR="0059063B">
        <w:t xml:space="preserve">to baptize </w:t>
      </w:r>
      <w:r>
        <w:t xml:space="preserve">from </w:t>
      </w:r>
      <w:r w:rsidR="0059063B">
        <w:t>heaven, then He would not have it at all. He them reminded them that he had already told them (probably on numerous occasions and not just in John 1:20) that he was not the Christ but was only a forerunner of Him. John was not upset because Christ had come and was replacing John’s ministry with His own, but he was rather glad for it. He expressed it with an illustration of how the best man in a wedding is glad when the bridegroom comes  for the bride—he is not upset that the focus and attention is not on him, but is rejoicing for the great blessing that has befallen the couple. John’s joy was fulfilled now that Christ had come; He was the One for whom John had spent his whole life looking and proclaiming and now he had come.</w:t>
      </w:r>
    </w:p>
    <w:p w:rsidR="00E627D3" w:rsidRPr="008B0155" w:rsidRDefault="0059063B" w:rsidP="00E627D3">
      <w:pPr>
        <w:widowControl w:val="0"/>
      </w:pPr>
      <w:r>
        <w:tab/>
        <w:t xml:space="preserve">John realized that he himself was a teacher </w:t>
      </w:r>
      <w:r w:rsidR="008B0155">
        <w:t>who spoke about God, and</w:t>
      </w:r>
      <w:r>
        <w:t xml:space="preserve"> that Christ was </w:t>
      </w:r>
      <w:r w:rsidR="008B0155">
        <w:t>a teacher who was God</w:t>
      </w:r>
      <w:r>
        <w:t>.</w:t>
      </w:r>
      <w:r w:rsidR="008B0155">
        <w:t xml:space="preserve"> John knew his ministry of teaching had to decrease as the ministry of Christ came to fullness. Jesus deserved this place of epitome in ministry for He was the highest One—the One that came down from heaven. Jesus was the greatest teacher for He spoke the Words of God in first person. He was not teaching history of what had happened nor did He pronounce philosophy of what might happen, but He proclaimed the pure unadulterated Word of God—that which was at that very moment actually happening. He had “all things” given into His hands to give unto men, and if any man would hear and believe His teaching, they would receive eternal life.</w:t>
      </w:r>
    </w:p>
    <w:p w:rsidR="00A1384F" w:rsidRDefault="00A1384F">
      <w:pPr>
        <w:rPr>
          <w:b/>
          <w:bCs/>
          <w:sz w:val="48"/>
          <w:szCs w:val="48"/>
        </w:rPr>
      </w:pPr>
      <w:bookmarkStart w:id="10" w:name="_Toc276830188"/>
      <w:r>
        <w:br w:type="page"/>
      </w:r>
    </w:p>
    <w:p w:rsidR="00E627D3" w:rsidRDefault="00E627D3" w:rsidP="006A2446">
      <w:pPr>
        <w:pStyle w:val="Heading1"/>
      </w:pPr>
      <w:r>
        <w:t>Chapter 4</w:t>
      </w:r>
      <w:r w:rsidR="006A2446">
        <w:t>: He is the Soul Winner</w:t>
      </w:r>
      <w:bookmarkEnd w:id="10"/>
    </w:p>
    <w:p w:rsidR="00E627D3" w:rsidRDefault="00E627D3" w:rsidP="00E627D3">
      <w:pPr>
        <w:widowControl w:val="0"/>
        <w:jc w:val="center"/>
        <w:rPr>
          <w:rFonts w:ascii="Comic Sans MS" w:hAnsi="Comic Sans MS"/>
          <w:sz w:val="28"/>
        </w:rPr>
      </w:pPr>
      <w:r>
        <w:rPr>
          <w:rFonts w:ascii="Comic Sans MS" w:hAnsi="Comic Sans MS"/>
          <w:sz w:val="28"/>
        </w:rPr>
        <w:t>The Period of Consideration</w:t>
      </w:r>
    </w:p>
    <w:p w:rsidR="00E627D3" w:rsidRDefault="00E627D3" w:rsidP="00E627D3">
      <w:pPr>
        <w:widowControl w:val="0"/>
      </w:pPr>
    </w:p>
    <w:p w:rsidR="00E627D3" w:rsidRDefault="00E627D3" w:rsidP="00E627D3">
      <w:pPr>
        <w:widowControl w:val="0"/>
      </w:pPr>
      <w:r>
        <w:t xml:space="preserve">Verses 1-3 indicate a feeling gendered between disciples of John and Jesus.  </w:t>
      </w:r>
    </w:p>
    <w:p w:rsidR="00E627D3" w:rsidRDefault="00E627D3" w:rsidP="00E627D3">
      <w:pPr>
        <w:widowControl w:val="0"/>
      </w:pPr>
      <w:r>
        <w:t>They felt Jesus was making more disciples than John.</w:t>
      </w:r>
    </w:p>
    <w:p w:rsidR="00E627D3" w:rsidRDefault="00E627D3" w:rsidP="00E627D3">
      <w:pPr>
        <w:widowControl w:val="0"/>
      </w:pPr>
    </w:p>
    <w:p w:rsidR="00E627D3" w:rsidRDefault="00E627D3" w:rsidP="00E627D3">
      <w:pPr>
        <w:widowControl w:val="0"/>
      </w:pPr>
      <w:proofErr w:type="gramStart"/>
      <w:r>
        <w:t>Things to note in Jesus meeting the Samaritan woman.</w:t>
      </w:r>
      <w:proofErr w:type="gramEnd"/>
    </w:p>
    <w:p w:rsidR="00E627D3" w:rsidRDefault="00E627D3" w:rsidP="00E627D3">
      <w:pPr>
        <w:widowControl w:val="0"/>
      </w:pPr>
    </w:p>
    <w:p w:rsidR="00E627D3" w:rsidRDefault="00E627D3" w:rsidP="00E627D3">
      <w:pPr>
        <w:widowControl w:val="0"/>
      </w:pPr>
      <w:r>
        <w:t>1.</w:t>
      </w:r>
      <w:r>
        <w:tab/>
        <w:t xml:space="preserve"> Vs. 4</w:t>
      </w:r>
      <w:r>
        <w:tab/>
      </w:r>
      <w:r>
        <w:tab/>
        <w:t>Necessity</w:t>
      </w:r>
      <w:r>
        <w:tab/>
        <w:t xml:space="preserve">He </w:t>
      </w:r>
      <w:proofErr w:type="gramStart"/>
      <w:r>
        <w:t>must needs</w:t>
      </w:r>
      <w:proofErr w:type="gramEnd"/>
      <w:r>
        <w:t xml:space="preserve"> go through Samaria</w:t>
      </w:r>
    </w:p>
    <w:p w:rsidR="00E627D3" w:rsidRDefault="00E627D3" w:rsidP="00E627D3">
      <w:pPr>
        <w:widowControl w:val="0"/>
      </w:pPr>
    </w:p>
    <w:p w:rsidR="00E627D3" w:rsidRDefault="00E627D3" w:rsidP="00E627D3">
      <w:pPr>
        <w:widowControl w:val="0"/>
      </w:pPr>
      <w:r>
        <w:t>2.</w:t>
      </w:r>
      <w:r>
        <w:tab/>
        <w:t xml:space="preserve">Vs. 6 </w:t>
      </w:r>
      <w:r>
        <w:tab/>
      </w:r>
      <w:r>
        <w:tab/>
        <w:t>Hour</w:t>
      </w:r>
      <w:r>
        <w:tab/>
        <w:t>It was about the 6</w:t>
      </w:r>
      <w:r>
        <w:rPr>
          <w:vertAlign w:val="superscript"/>
        </w:rPr>
        <w:t>th</w:t>
      </w:r>
      <w:r>
        <w:t xml:space="preserve"> hour – 12 Noon, in the heat the of </w:t>
      </w:r>
    </w:p>
    <w:p w:rsidR="00E627D3" w:rsidRDefault="00E627D3" w:rsidP="00E627D3">
      <w:pPr>
        <w:widowControl w:val="0"/>
        <w:ind w:left="2160" w:firstLine="720"/>
      </w:pPr>
      <w:proofErr w:type="gramStart"/>
      <w:r>
        <w:t>day</w:t>
      </w:r>
      <w:proofErr w:type="gramEnd"/>
    </w:p>
    <w:p w:rsidR="00E627D3" w:rsidRDefault="00E627D3" w:rsidP="00E627D3">
      <w:pPr>
        <w:widowControl w:val="0"/>
      </w:pPr>
    </w:p>
    <w:p w:rsidR="00E627D3" w:rsidRDefault="00E627D3" w:rsidP="00E627D3">
      <w:pPr>
        <w:widowControl w:val="0"/>
      </w:pPr>
      <w:r>
        <w:t>3.</w:t>
      </w:r>
      <w:r>
        <w:tab/>
        <w:t xml:space="preserve">Vs. 7 </w:t>
      </w:r>
      <w:r>
        <w:tab/>
      </w:r>
      <w:r>
        <w:tab/>
        <w:t xml:space="preserve">His Appeal  </w:t>
      </w:r>
      <w:r>
        <w:tab/>
        <w:t>“Give Me to drink</w:t>
      </w:r>
      <w:proofErr w:type="gramStart"/>
      <w:r>
        <w:t>”  Appealed</w:t>
      </w:r>
      <w:proofErr w:type="gramEnd"/>
      <w:r>
        <w:t xml:space="preserve"> on the basis of her </w:t>
      </w:r>
    </w:p>
    <w:p w:rsidR="00E627D3" w:rsidRDefault="00E627D3" w:rsidP="00E627D3">
      <w:pPr>
        <w:widowControl w:val="0"/>
        <w:ind w:left="2880" w:firstLine="720"/>
      </w:pPr>
      <w:proofErr w:type="gramStart"/>
      <w:r>
        <w:t>kindness</w:t>
      </w:r>
      <w:proofErr w:type="gramEnd"/>
    </w:p>
    <w:p w:rsidR="00E627D3" w:rsidRDefault="00E627D3" w:rsidP="00E627D3">
      <w:pPr>
        <w:widowControl w:val="0"/>
      </w:pPr>
    </w:p>
    <w:p w:rsidR="00E627D3" w:rsidRDefault="00E627D3" w:rsidP="00E627D3">
      <w:pPr>
        <w:widowControl w:val="0"/>
      </w:pPr>
      <w:r>
        <w:t>4.</w:t>
      </w:r>
      <w:r>
        <w:tab/>
        <w:t>Vs. 9</w:t>
      </w:r>
      <w:r>
        <w:tab/>
      </w:r>
      <w:r>
        <w:tab/>
        <w:t>Her reaction</w:t>
      </w:r>
      <w:r>
        <w:tab/>
      </w:r>
      <w:proofErr w:type="gramStart"/>
      <w:r>
        <w:t>Why</w:t>
      </w:r>
      <w:proofErr w:type="gramEnd"/>
      <w:r>
        <w:t xml:space="preserve"> would a Jew ask a Samaritan for a drink?</w:t>
      </w:r>
    </w:p>
    <w:p w:rsidR="00E627D3" w:rsidRDefault="00E627D3" w:rsidP="00E627D3">
      <w:pPr>
        <w:widowControl w:val="0"/>
      </w:pPr>
    </w:p>
    <w:p w:rsidR="00E627D3" w:rsidRDefault="00E627D3" w:rsidP="00E627D3">
      <w:pPr>
        <w:widowControl w:val="0"/>
        <w:ind w:left="6" w:hanging="6"/>
      </w:pPr>
      <w:r>
        <w:t>5.</w:t>
      </w:r>
      <w:r>
        <w:tab/>
        <w:t>Vs. 10</w:t>
      </w:r>
      <w:r>
        <w:tab/>
      </w:r>
      <w:r>
        <w:tab/>
        <w:t>His secrecy</w:t>
      </w:r>
      <w:r>
        <w:tab/>
        <w:t xml:space="preserve">(If you only knew) If you had asked, He </w:t>
      </w:r>
    </w:p>
    <w:p w:rsidR="00E627D3" w:rsidRDefault="00E627D3" w:rsidP="00E627D3">
      <w:pPr>
        <w:widowControl w:val="0"/>
        <w:ind w:left="1440" w:firstLine="720"/>
      </w:pPr>
      <w:proofErr w:type="gramStart"/>
      <w:r>
        <w:t>would</w:t>
      </w:r>
      <w:proofErr w:type="gramEnd"/>
      <w:r>
        <w:t xml:space="preserve"> have given you living water</w:t>
      </w:r>
    </w:p>
    <w:p w:rsidR="00E627D3" w:rsidRDefault="00E627D3" w:rsidP="00E627D3">
      <w:pPr>
        <w:widowControl w:val="0"/>
      </w:pPr>
    </w:p>
    <w:p w:rsidR="00E627D3" w:rsidRDefault="00E627D3" w:rsidP="00E627D3">
      <w:pPr>
        <w:widowControl w:val="0"/>
      </w:pPr>
      <w:r>
        <w:t>6.</w:t>
      </w:r>
      <w:r>
        <w:tab/>
        <w:t>Vs. 11</w:t>
      </w:r>
      <w:proofErr w:type="gramStart"/>
      <w:r>
        <w:t>,12</w:t>
      </w:r>
      <w:proofErr w:type="gramEnd"/>
      <w:r>
        <w:tab/>
        <w:t>Her curiosity</w:t>
      </w:r>
      <w:r>
        <w:tab/>
        <w:t xml:space="preserve">“Thou hast nothing to draw with” She makes a </w:t>
      </w:r>
    </w:p>
    <w:p w:rsidR="00E627D3" w:rsidRDefault="00E627D3" w:rsidP="00E627D3">
      <w:pPr>
        <w:widowControl w:val="0"/>
        <w:ind w:left="3600"/>
      </w:pPr>
      <w:proofErr w:type="gramStart"/>
      <w:r>
        <w:t>comparison</w:t>
      </w:r>
      <w:proofErr w:type="gramEnd"/>
      <w:r>
        <w:t>, art Thou greater than our father Jacob?</w:t>
      </w:r>
    </w:p>
    <w:p w:rsidR="00E627D3" w:rsidRDefault="00E627D3" w:rsidP="00E627D3">
      <w:pPr>
        <w:widowControl w:val="0"/>
      </w:pPr>
    </w:p>
    <w:p w:rsidR="00E627D3" w:rsidRDefault="00E627D3" w:rsidP="00E627D3">
      <w:pPr>
        <w:widowControl w:val="0"/>
      </w:pPr>
      <w:r>
        <w:t>7.</w:t>
      </w:r>
      <w:r>
        <w:tab/>
        <w:t>Vs. 13</w:t>
      </w:r>
      <w:proofErr w:type="gramStart"/>
      <w:r>
        <w:t>,14</w:t>
      </w:r>
      <w:proofErr w:type="gramEnd"/>
      <w:r>
        <w:t xml:space="preserve"> </w:t>
      </w:r>
      <w:r>
        <w:tab/>
        <w:t xml:space="preserve">His appeal </w:t>
      </w:r>
      <w:r>
        <w:tab/>
        <w:t xml:space="preserve">Drink  this water and you will thirst again, but, </w:t>
      </w:r>
    </w:p>
    <w:p w:rsidR="00E627D3" w:rsidRDefault="00E627D3" w:rsidP="00E627D3">
      <w:pPr>
        <w:widowControl w:val="0"/>
        <w:ind w:left="3600"/>
      </w:pPr>
      <w:proofErr w:type="gramStart"/>
      <w:r>
        <w:t>whosoever</w:t>
      </w:r>
      <w:proofErr w:type="gramEnd"/>
      <w:r>
        <w:t xml:space="preserve"> drinks of the water that I shall give shall never thirst.</w:t>
      </w:r>
    </w:p>
    <w:p w:rsidR="00E627D3" w:rsidRDefault="00E627D3" w:rsidP="00E627D3">
      <w:pPr>
        <w:widowControl w:val="0"/>
      </w:pPr>
    </w:p>
    <w:p w:rsidR="00E627D3" w:rsidRDefault="00E627D3" w:rsidP="00E627D3">
      <w:pPr>
        <w:widowControl w:val="0"/>
      </w:pPr>
      <w:r>
        <w:t>8.</w:t>
      </w:r>
      <w:r>
        <w:tab/>
        <w:t>Vs. 15</w:t>
      </w:r>
      <w:r>
        <w:tab/>
      </w:r>
      <w:r>
        <w:tab/>
        <w:t>Her comprehension</w:t>
      </w:r>
      <w:r>
        <w:tab/>
        <w:t>“Sir, give me this water that I thirst not”</w:t>
      </w:r>
    </w:p>
    <w:p w:rsidR="00E627D3" w:rsidRDefault="00E627D3" w:rsidP="00E627D3">
      <w:pPr>
        <w:widowControl w:val="0"/>
      </w:pPr>
    </w:p>
    <w:p w:rsidR="00E627D3" w:rsidRDefault="00E627D3" w:rsidP="00E627D3">
      <w:pPr>
        <w:widowControl w:val="0"/>
      </w:pPr>
      <w:r>
        <w:t>9.</w:t>
      </w:r>
      <w:r>
        <w:tab/>
        <w:t>Vs. 16</w:t>
      </w:r>
      <w:r>
        <w:tab/>
      </w:r>
      <w:r>
        <w:tab/>
        <w:t>His knowledge</w:t>
      </w:r>
      <w:r>
        <w:tab/>
        <w:t>“Go call thy husband and come hither”</w:t>
      </w:r>
    </w:p>
    <w:p w:rsidR="00E627D3" w:rsidRDefault="00E627D3" w:rsidP="00E627D3">
      <w:pPr>
        <w:widowControl w:val="0"/>
      </w:pPr>
    </w:p>
    <w:p w:rsidR="00E627D3" w:rsidRDefault="00E627D3" w:rsidP="00E627D3">
      <w:pPr>
        <w:widowControl w:val="0"/>
      </w:pPr>
      <w:r>
        <w:t>10.</w:t>
      </w:r>
      <w:r>
        <w:tab/>
        <w:t>Vs. 17</w:t>
      </w:r>
      <w:proofErr w:type="gramStart"/>
      <w:r>
        <w:t>,18</w:t>
      </w:r>
      <w:proofErr w:type="gramEnd"/>
      <w:r>
        <w:tab/>
        <w:t>Her emotional instability</w:t>
      </w:r>
      <w:r>
        <w:tab/>
        <w:t>“I have no husband”</w:t>
      </w:r>
    </w:p>
    <w:p w:rsidR="00E627D3" w:rsidRDefault="00E627D3" w:rsidP="00E627D3">
      <w:pPr>
        <w:widowControl w:val="0"/>
      </w:pPr>
    </w:p>
    <w:p w:rsidR="00E627D3" w:rsidRDefault="00E627D3" w:rsidP="00E627D3">
      <w:pPr>
        <w:widowControl w:val="0"/>
      </w:pPr>
    </w:p>
    <w:p w:rsidR="00E627D3" w:rsidRDefault="00E627D3" w:rsidP="00E627D3">
      <w:pPr>
        <w:widowControl w:val="0"/>
      </w:pPr>
      <w:r>
        <w:t>11.</w:t>
      </w:r>
      <w:r>
        <w:tab/>
        <w:t>Vs. 20</w:t>
      </w:r>
      <w:r>
        <w:tab/>
      </w:r>
      <w:r>
        <w:tab/>
      </w:r>
      <w:proofErr w:type="gramStart"/>
      <w:r>
        <w:t>Her</w:t>
      </w:r>
      <w:proofErr w:type="gramEnd"/>
      <w:r>
        <w:t xml:space="preserve"> defense</w:t>
      </w:r>
      <w:r>
        <w:tab/>
      </w:r>
      <w:r>
        <w:tab/>
        <w:t>“Our Fathers worshipped in this mountain.”</w:t>
      </w:r>
    </w:p>
    <w:p w:rsidR="00E627D3" w:rsidRDefault="00E627D3" w:rsidP="00E627D3">
      <w:pPr>
        <w:widowControl w:val="0"/>
      </w:pPr>
    </w:p>
    <w:p w:rsidR="00E627D3" w:rsidRDefault="00E627D3" w:rsidP="00A93FF5">
      <w:pPr>
        <w:widowControl w:val="0"/>
        <w:numPr>
          <w:ilvl w:val="0"/>
          <w:numId w:val="43"/>
        </w:numPr>
      </w:pPr>
      <w:r>
        <w:t>Jesus’ reply to the controversial issue she raised and to her deeper personal need.</w:t>
      </w:r>
    </w:p>
    <w:p w:rsidR="00E627D3" w:rsidRDefault="00E627D3" w:rsidP="00E627D3">
      <w:pPr>
        <w:widowControl w:val="0"/>
      </w:pPr>
    </w:p>
    <w:p w:rsidR="00E627D3" w:rsidRDefault="00E627D3" w:rsidP="00A93FF5">
      <w:pPr>
        <w:widowControl w:val="0"/>
        <w:numPr>
          <w:ilvl w:val="0"/>
          <w:numId w:val="44"/>
        </w:numPr>
      </w:pPr>
      <w:r>
        <w:t>Vs. 22 Salvation is of the Jews</w:t>
      </w:r>
    </w:p>
    <w:p w:rsidR="00E627D3" w:rsidRDefault="00E627D3" w:rsidP="00E627D3">
      <w:pPr>
        <w:widowControl w:val="0"/>
      </w:pPr>
    </w:p>
    <w:p w:rsidR="00E627D3" w:rsidRDefault="00E627D3" w:rsidP="00A93FF5">
      <w:pPr>
        <w:widowControl w:val="0"/>
        <w:numPr>
          <w:ilvl w:val="0"/>
          <w:numId w:val="44"/>
        </w:numPr>
      </w:pPr>
      <w:r>
        <w:t>Vs. 21.23 The hour cometh</w:t>
      </w:r>
    </w:p>
    <w:p w:rsidR="00E627D3" w:rsidRDefault="00E627D3" w:rsidP="00E627D3">
      <w:pPr>
        <w:widowControl w:val="0"/>
      </w:pPr>
    </w:p>
    <w:p w:rsidR="00E627D3" w:rsidRDefault="00E627D3" w:rsidP="00A93FF5">
      <w:pPr>
        <w:widowControl w:val="0"/>
        <w:numPr>
          <w:ilvl w:val="0"/>
          <w:numId w:val="44"/>
        </w:numPr>
      </w:pPr>
      <w:r>
        <w:t>Vs. 24 God is a Spirit – (worship) – Revelation, the worth of God</w:t>
      </w:r>
    </w:p>
    <w:p w:rsidR="00E627D3" w:rsidRDefault="00E627D3" w:rsidP="00E627D3">
      <w:pPr>
        <w:widowControl w:val="0"/>
      </w:pPr>
    </w:p>
    <w:p w:rsidR="00E627D3" w:rsidRDefault="00E627D3" w:rsidP="00A93FF5">
      <w:pPr>
        <w:widowControl w:val="0"/>
        <w:numPr>
          <w:ilvl w:val="0"/>
          <w:numId w:val="44"/>
        </w:numPr>
      </w:pPr>
      <w:r>
        <w:t>Vs. 25 I know the Messiah cometh</w:t>
      </w:r>
    </w:p>
    <w:p w:rsidR="00E627D3" w:rsidRDefault="00E627D3" w:rsidP="00E627D3">
      <w:pPr>
        <w:widowControl w:val="0"/>
      </w:pPr>
    </w:p>
    <w:p w:rsidR="00E627D3" w:rsidRDefault="00E627D3" w:rsidP="00A93FF5">
      <w:pPr>
        <w:widowControl w:val="0"/>
        <w:numPr>
          <w:ilvl w:val="0"/>
          <w:numId w:val="43"/>
        </w:numPr>
      </w:pPr>
      <w:r>
        <w:t>Jesus revealed Himself more openly to her than He did to Nicodemus.</w:t>
      </w:r>
    </w:p>
    <w:p w:rsidR="00E627D3" w:rsidRDefault="00E627D3" w:rsidP="00E627D3">
      <w:pPr>
        <w:widowControl w:val="0"/>
      </w:pPr>
    </w:p>
    <w:p w:rsidR="00E627D3" w:rsidRDefault="00E627D3" w:rsidP="00E627D3">
      <w:pPr>
        <w:widowControl w:val="0"/>
        <w:ind w:left="720"/>
      </w:pPr>
      <w:r>
        <w:t>Vs. 26 “I that speak unto thee am He.”</w:t>
      </w:r>
    </w:p>
    <w:p w:rsidR="00E627D3" w:rsidRDefault="00E627D3" w:rsidP="00E627D3">
      <w:pPr>
        <w:widowControl w:val="0"/>
        <w:ind w:left="720"/>
      </w:pPr>
      <w:r>
        <w:t>Know Jesus had not done this any other time.</w:t>
      </w:r>
    </w:p>
    <w:p w:rsidR="00E627D3" w:rsidRDefault="00E627D3" w:rsidP="00E627D3">
      <w:pPr>
        <w:widowControl w:val="0"/>
      </w:pPr>
    </w:p>
    <w:p w:rsidR="00E627D3" w:rsidRDefault="00E627D3" w:rsidP="00A93FF5">
      <w:pPr>
        <w:widowControl w:val="0"/>
        <w:numPr>
          <w:ilvl w:val="0"/>
          <w:numId w:val="43"/>
        </w:numPr>
      </w:pPr>
      <w:r>
        <w:t>Through the interview with the Samaritan woman we trace the rising estimate of Jesus in the woman’s thinking.</w:t>
      </w:r>
    </w:p>
    <w:p w:rsidR="00E627D3" w:rsidRDefault="00E627D3" w:rsidP="00E627D3">
      <w:pPr>
        <w:widowControl w:val="0"/>
      </w:pPr>
    </w:p>
    <w:p w:rsidR="00E627D3" w:rsidRDefault="00E627D3" w:rsidP="00E627D3">
      <w:pPr>
        <w:widowControl w:val="0"/>
      </w:pPr>
      <w:r>
        <w:t xml:space="preserve">Progression </w:t>
      </w:r>
      <w:proofErr w:type="gramStart"/>
      <w:r>
        <w:t>Of</w:t>
      </w:r>
      <w:proofErr w:type="gramEnd"/>
      <w:r>
        <w:t xml:space="preserve"> Thought</w:t>
      </w:r>
    </w:p>
    <w:p w:rsidR="00E627D3" w:rsidRDefault="00E627D3" w:rsidP="00E627D3">
      <w:pPr>
        <w:widowControl w:val="0"/>
      </w:pPr>
    </w:p>
    <w:p w:rsidR="00E627D3" w:rsidRDefault="00E627D3" w:rsidP="00E627D3">
      <w:pPr>
        <w:widowControl w:val="0"/>
      </w:pPr>
      <w:r>
        <w:tab/>
        <w:t>1.</w:t>
      </w:r>
      <w:r>
        <w:tab/>
        <w:t>Vs. 9</w:t>
      </w:r>
      <w:r>
        <w:tab/>
      </w:r>
      <w:proofErr w:type="gramStart"/>
      <w:r>
        <w:t>She</w:t>
      </w:r>
      <w:proofErr w:type="gramEnd"/>
      <w:r>
        <w:t xml:space="preserve"> called Him a Jew</w:t>
      </w:r>
    </w:p>
    <w:p w:rsidR="00E627D3" w:rsidRDefault="00E627D3" w:rsidP="00E627D3">
      <w:pPr>
        <w:widowControl w:val="0"/>
      </w:pPr>
    </w:p>
    <w:p w:rsidR="00E627D3" w:rsidRDefault="00E627D3" w:rsidP="00E627D3">
      <w:pPr>
        <w:widowControl w:val="0"/>
        <w:ind w:left="720"/>
      </w:pPr>
      <w:r>
        <w:t>2.</w:t>
      </w:r>
      <w:r>
        <w:tab/>
        <w:t>Vs. 12 Suggested He might be greater than Jacob</w:t>
      </w:r>
    </w:p>
    <w:p w:rsidR="00E627D3" w:rsidRDefault="00E627D3" w:rsidP="00E627D3">
      <w:pPr>
        <w:widowControl w:val="0"/>
      </w:pPr>
    </w:p>
    <w:p w:rsidR="00E627D3" w:rsidRDefault="00E627D3" w:rsidP="00A93FF5">
      <w:pPr>
        <w:widowControl w:val="0"/>
        <w:numPr>
          <w:ilvl w:val="0"/>
          <w:numId w:val="42"/>
        </w:numPr>
      </w:pPr>
      <w:r>
        <w:t>Vs. 19 “I perceive that thou art a prophet”</w:t>
      </w:r>
    </w:p>
    <w:p w:rsidR="00E627D3" w:rsidRDefault="00E627D3" w:rsidP="00E627D3">
      <w:pPr>
        <w:widowControl w:val="0"/>
      </w:pPr>
    </w:p>
    <w:p w:rsidR="00E627D3" w:rsidRDefault="00E627D3" w:rsidP="00A93FF5">
      <w:pPr>
        <w:widowControl w:val="0"/>
        <w:numPr>
          <w:ilvl w:val="0"/>
          <w:numId w:val="42"/>
        </w:numPr>
      </w:pPr>
      <w:r>
        <w:t>Vs. 29 “Is not this the Christ?</w:t>
      </w:r>
    </w:p>
    <w:p w:rsidR="00E627D3" w:rsidRDefault="00E627D3" w:rsidP="00E627D3">
      <w:pPr>
        <w:widowControl w:val="0"/>
      </w:pPr>
    </w:p>
    <w:p w:rsidR="00E627D3" w:rsidRDefault="00E627D3" w:rsidP="00E627D3">
      <w:pPr>
        <w:widowControl w:val="0"/>
      </w:pPr>
      <w:r>
        <w:t>The consequent belief of the Samaritans is noteworthy – a reaction that caused personal investigation.</w:t>
      </w:r>
    </w:p>
    <w:p w:rsidR="00E627D3" w:rsidRDefault="00E627D3" w:rsidP="00E627D3">
      <w:pPr>
        <w:widowControl w:val="0"/>
      </w:pPr>
    </w:p>
    <w:p w:rsidR="00E627D3" w:rsidRDefault="00E627D3" w:rsidP="00E627D3">
      <w:pPr>
        <w:widowControl w:val="0"/>
      </w:pPr>
      <w:r>
        <w:tab/>
        <w:t>Vs. 39</w:t>
      </w:r>
      <w:r>
        <w:tab/>
        <w:t xml:space="preserve"> Samaritans believed because of her testimony.</w:t>
      </w:r>
    </w:p>
    <w:p w:rsidR="00E627D3" w:rsidRDefault="00E627D3" w:rsidP="00E627D3">
      <w:pPr>
        <w:widowControl w:val="0"/>
      </w:pPr>
    </w:p>
    <w:p w:rsidR="00E627D3" w:rsidRDefault="00E627D3" w:rsidP="00E627D3">
      <w:pPr>
        <w:widowControl w:val="0"/>
      </w:pPr>
      <w:r>
        <w:tab/>
        <w:t xml:space="preserve">Vs. </w:t>
      </w:r>
      <w:proofErr w:type="gramStart"/>
      <w:r>
        <w:t>41  Many</w:t>
      </w:r>
      <w:proofErr w:type="gramEnd"/>
      <w:r>
        <w:t xml:space="preserve"> more believed because of His own word.</w:t>
      </w: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pPr>
      <w:r>
        <w:t>Notice what Jesus said to the disciples as the Samaritan woman brought a great group of people back to meet Him.</w:t>
      </w:r>
    </w:p>
    <w:p w:rsidR="00E627D3" w:rsidRDefault="00E627D3" w:rsidP="00E627D3">
      <w:pPr>
        <w:widowControl w:val="0"/>
      </w:pPr>
    </w:p>
    <w:p w:rsidR="00E627D3" w:rsidRDefault="00E627D3" w:rsidP="00E627D3">
      <w:pPr>
        <w:widowControl w:val="0"/>
      </w:pPr>
      <w:r>
        <w:tab/>
        <w:t xml:space="preserve">Vs. </w:t>
      </w:r>
      <w:proofErr w:type="gramStart"/>
      <w:r>
        <w:t>30  People</w:t>
      </w:r>
      <w:proofErr w:type="gramEnd"/>
      <w:r>
        <w:t xml:space="preserve"> came out of the city to meet Jesus.</w:t>
      </w:r>
    </w:p>
    <w:p w:rsidR="00E627D3" w:rsidRDefault="00E627D3" w:rsidP="00E627D3">
      <w:pPr>
        <w:widowControl w:val="0"/>
      </w:pPr>
    </w:p>
    <w:p w:rsidR="00E627D3" w:rsidRDefault="00E627D3" w:rsidP="00E627D3">
      <w:pPr>
        <w:widowControl w:val="0"/>
      </w:pPr>
      <w:r>
        <w:tab/>
        <w:t xml:space="preserve">Vs. </w:t>
      </w:r>
      <w:proofErr w:type="gramStart"/>
      <w:r>
        <w:t>35  “</w:t>
      </w:r>
      <w:proofErr w:type="gramEnd"/>
      <w:r>
        <w:t xml:space="preserve">Look on the fields for they are ripe unto harvest”  Jesus presents a </w:t>
      </w:r>
    </w:p>
    <w:p w:rsidR="00E627D3" w:rsidRDefault="00E627D3" w:rsidP="00E627D3">
      <w:pPr>
        <w:widowControl w:val="0"/>
        <w:ind w:left="720" w:firstLine="720"/>
      </w:pPr>
      <w:proofErr w:type="gramStart"/>
      <w:r>
        <w:t>challenge</w:t>
      </w:r>
      <w:proofErr w:type="gramEnd"/>
      <w:r>
        <w:t>.  They were half Jew and half Gentile.</w:t>
      </w:r>
    </w:p>
    <w:p w:rsidR="00E627D3" w:rsidRDefault="00E627D3" w:rsidP="00E627D3">
      <w:pPr>
        <w:widowControl w:val="0"/>
      </w:pPr>
    </w:p>
    <w:p w:rsidR="00E627D3" w:rsidRDefault="00E627D3" w:rsidP="00E627D3">
      <w:pPr>
        <w:widowControl w:val="0"/>
      </w:pPr>
      <w:r>
        <w:t>Jesus once again went to Galilee and there the people received Him.</w:t>
      </w:r>
    </w:p>
    <w:p w:rsidR="00E627D3" w:rsidRDefault="00E627D3" w:rsidP="00E627D3">
      <w:pPr>
        <w:widowControl w:val="0"/>
      </w:pPr>
    </w:p>
    <w:p w:rsidR="00E627D3" w:rsidRDefault="00E627D3" w:rsidP="00E627D3">
      <w:pPr>
        <w:widowControl w:val="0"/>
        <w:ind w:left="720"/>
      </w:pPr>
      <w:r>
        <w:t xml:space="preserve">Vs. </w:t>
      </w:r>
      <w:proofErr w:type="gramStart"/>
      <w:r>
        <w:t>45  The</w:t>
      </w:r>
      <w:proofErr w:type="gramEnd"/>
      <w:r>
        <w:t xml:space="preserve"> people received Jesus because they saw the miracles at the </w:t>
      </w:r>
    </w:p>
    <w:p w:rsidR="00E627D3" w:rsidRDefault="00E627D3" w:rsidP="00E627D3">
      <w:pPr>
        <w:widowControl w:val="0"/>
        <w:ind w:left="720" w:firstLine="720"/>
      </w:pPr>
      <w:proofErr w:type="gramStart"/>
      <w:r>
        <w:t>feast</w:t>
      </w:r>
      <w:proofErr w:type="gramEnd"/>
      <w:r>
        <w:t>.</w:t>
      </w:r>
    </w:p>
    <w:p w:rsidR="00E627D3" w:rsidRDefault="00E627D3" w:rsidP="00E627D3">
      <w:pPr>
        <w:widowControl w:val="0"/>
      </w:pPr>
    </w:p>
    <w:p w:rsidR="00E627D3" w:rsidRDefault="00E627D3" w:rsidP="00E627D3">
      <w:pPr>
        <w:widowControl w:val="0"/>
      </w:pPr>
      <w:r>
        <w:tab/>
        <w:t xml:space="preserve">Note the healing of the Nobleman’s son – vs. </w:t>
      </w:r>
      <w:proofErr w:type="gramStart"/>
      <w:r>
        <w:t>47  At</w:t>
      </w:r>
      <w:proofErr w:type="gramEnd"/>
      <w:r>
        <w:t xml:space="preserve"> the point of death</w:t>
      </w:r>
    </w:p>
    <w:p w:rsidR="00E627D3" w:rsidRDefault="00E627D3" w:rsidP="00E627D3">
      <w:pPr>
        <w:widowControl w:val="0"/>
      </w:pPr>
      <w:r>
        <w:tab/>
        <w:t xml:space="preserve">Vs. </w:t>
      </w:r>
      <w:proofErr w:type="gramStart"/>
      <w:r>
        <w:t>48  (</w:t>
      </w:r>
      <w:proofErr w:type="gramEnd"/>
      <w:r>
        <w:t>Rebuke) Except ye see the signs and wonders.</w:t>
      </w:r>
    </w:p>
    <w:p w:rsidR="00E627D3" w:rsidRDefault="00E627D3" w:rsidP="00E627D3">
      <w:pPr>
        <w:widowControl w:val="0"/>
      </w:pPr>
      <w:r>
        <w:tab/>
        <w:t xml:space="preserve">Vs. 49 </w:t>
      </w:r>
      <w:proofErr w:type="gramStart"/>
      <w:r>
        <w:t>The</w:t>
      </w:r>
      <w:proofErr w:type="gramEnd"/>
      <w:r>
        <w:t xml:space="preserve"> urgency of the nobleman – “Sir, come down </w:t>
      </w:r>
      <w:proofErr w:type="spellStart"/>
      <w:r>
        <w:t>ere</w:t>
      </w:r>
      <w:proofErr w:type="spellEnd"/>
      <w:r>
        <w:t xml:space="preserve"> my son die.”</w:t>
      </w:r>
    </w:p>
    <w:p w:rsidR="00E627D3" w:rsidRDefault="00B860C2" w:rsidP="00E627D3">
      <w:pPr>
        <w:widowControl w:val="0"/>
      </w:pPr>
      <w:r>
        <w:rPr>
          <w:noProof/>
        </w:rPr>
        <w:pict>
          <v:shape id="_x0000_s93397" type="#_x0000_t202" style="position:absolute;margin-left:378pt;margin-top:10.8pt;width:86.4pt;height:43.2pt;z-index:251661312" o:allowincell="f">
            <v:textbox style="mso-next-textbox:#_x0000_s93397">
              <w:txbxContent>
                <w:p w:rsidR="00DB661A" w:rsidRDefault="00DB661A" w:rsidP="00E627D3">
                  <w:pPr>
                    <w:rPr>
                      <w:rFonts w:ascii="Comic Sans MS" w:hAnsi="Comic Sans MS"/>
                      <w:sz w:val="28"/>
                    </w:rPr>
                  </w:pPr>
                  <w:r>
                    <w:rPr>
                      <w:rFonts w:ascii="Comic Sans MS" w:hAnsi="Comic Sans MS"/>
                      <w:sz w:val="28"/>
                    </w:rPr>
                    <w:t>Master of Distance</w:t>
                  </w:r>
                </w:p>
              </w:txbxContent>
            </v:textbox>
          </v:shape>
        </w:pict>
      </w:r>
      <w:r w:rsidR="00E627D3">
        <w:tab/>
        <w:t xml:space="preserve">Vs. 50 “Go thy way, they son </w:t>
      </w:r>
      <w:proofErr w:type="spellStart"/>
      <w:r w:rsidR="00E627D3">
        <w:t>liveth</w:t>
      </w:r>
      <w:proofErr w:type="spellEnd"/>
      <w:r w:rsidR="00E627D3">
        <w:t>.”</w:t>
      </w:r>
    </w:p>
    <w:p w:rsidR="00E627D3" w:rsidRDefault="00E627D3" w:rsidP="00E627D3">
      <w:pPr>
        <w:widowControl w:val="0"/>
      </w:pPr>
    </w:p>
    <w:p w:rsidR="00E627D3" w:rsidRDefault="00E627D3" w:rsidP="00E627D3">
      <w:pPr>
        <w:widowControl w:val="0"/>
      </w:pPr>
      <w:r>
        <w:t>Jesus showed him he was the master of distance or space.</w:t>
      </w:r>
    </w:p>
    <w:p w:rsidR="00E627D3" w:rsidRDefault="00B860C2" w:rsidP="00E627D3">
      <w:pPr>
        <w:widowControl w:val="0"/>
      </w:pPr>
      <w:r>
        <w:rPr>
          <w:noProof/>
        </w:rPr>
        <w:pict>
          <v:shape id="_x0000_s93398" type="#_x0000_t202" style="position:absolute;margin-left:421.2pt;margin-top:12.6pt;width:7.2pt;height:28.8pt;z-index:251662336" o:allowincell="f" fillcolor="black">
            <v:textbox style="mso-next-textbox:#_x0000_s93398">
              <w:txbxContent>
                <w:p w:rsidR="00DB661A" w:rsidRDefault="00DB661A" w:rsidP="00E627D3">
                  <w:pPr>
                    <w:pStyle w:val="Header"/>
                    <w:tabs>
                      <w:tab w:val="clear" w:pos="4320"/>
                      <w:tab w:val="clear" w:pos="8640"/>
                    </w:tabs>
                  </w:pPr>
                </w:p>
              </w:txbxContent>
            </v:textbox>
          </v:shape>
        </w:pict>
      </w:r>
    </w:p>
    <w:p w:rsidR="00E627D3" w:rsidRDefault="00E627D3" w:rsidP="00E627D3">
      <w:pPr>
        <w:widowControl w:val="0"/>
      </w:pPr>
      <w:proofErr w:type="gramStart"/>
      <w:r>
        <w:t>Some things to note in this miracle of healing.</w:t>
      </w:r>
      <w:proofErr w:type="gramEnd"/>
    </w:p>
    <w:p w:rsidR="00E627D3" w:rsidRDefault="00E627D3" w:rsidP="00E627D3">
      <w:pPr>
        <w:widowControl w:val="0"/>
      </w:pPr>
    </w:p>
    <w:p w:rsidR="00E627D3" w:rsidRDefault="00E627D3" w:rsidP="00A93FF5">
      <w:pPr>
        <w:widowControl w:val="0"/>
        <w:numPr>
          <w:ilvl w:val="0"/>
          <w:numId w:val="45"/>
        </w:numPr>
      </w:pPr>
      <w:r>
        <w:t xml:space="preserve">Vs. </w:t>
      </w:r>
      <w:proofErr w:type="gramStart"/>
      <w:r>
        <w:t>45  The</w:t>
      </w:r>
      <w:proofErr w:type="gramEnd"/>
      <w:r>
        <w:t xml:space="preserve"> </w:t>
      </w:r>
      <w:proofErr w:type="spellStart"/>
      <w:r>
        <w:t>Galilieans</w:t>
      </w:r>
      <w:proofErr w:type="spellEnd"/>
      <w:r>
        <w:t xml:space="preserve"> received Him relative to the works He had done in Jerusalem in John 2:23.</w:t>
      </w:r>
    </w:p>
    <w:p w:rsidR="00E627D3" w:rsidRDefault="00E627D3" w:rsidP="00E627D3">
      <w:pPr>
        <w:widowControl w:val="0"/>
      </w:pPr>
    </w:p>
    <w:p w:rsidR="00E627D3" w:rsidRDefault="00E627D3" w:rsidP="00A93FF5">
      <w:pPr>
        <w:widowControl w:val="0"/>
        <w:numPr>
          <w:ilvl w:val="0"/>
          <w:numId w:val="45"/>
        </w:numPr>
      </w:pPr>
      <w:r>
        <w:t>Note Jesus’ testimony in verse 44 and the reception He was receiving in Galilee.  A prophet has no (respect) honor in his own country.  Jesus was received in Galilee.</w:t>
      </w:r>
    </w:p>
    <w:p w:rsidR="00E627D3" w:rsidRDefault="00E627D3" w:rsidP="00E627D3">
      <w:pPr>
        <w:widowControl w:val="0"/>
      </w:pPr>
    </w:p>
    <w:p w:rsidR="00E627D3" w:rsidRDefault="00E627D3" w:rsidP="00A93FF5">
      <w:pPr>
        <w:widowControl w:val="0"/>
        <w:numPr>
          <w:ilvl w:val="0"/>
          <w:numId w:val="45"/>
        </w:numPr>
      </w:pPr>
      <w:r>
        <w:t xml:space="preserve">Compare Word again of verse 46 to John </w:t>
      </w:r>
      <w:proofErr w:type="gramStart"/>
      <w:r>
        <w:t>2:11  Beginning</w:t>
      </w:r>
      <w:proofErr w:type="gramEnd"/>
      <w:r>
        <w:t xml:space="preserve"> of miracles in Cana of Galilee – manifested forth His glory and His disciples believed.</w:t>
      </w:r>
    </w:p>
    <w:p w:rsidR="00E627D3" w:rsidRDefault="00E627D3" w:rsidP="00E627D3">
      <w:pPr>
        <w:widowControl w:val="0"/>
      </w:pPr>
    </w:p>
    <w:p w:rsidR="00E627D3" w:rsidRDefault="00E627D3" w:rsidP="00A93FF5">
      <w:pPr>
        <w:widowControl w:val="0"/>
        <w:numPr>
          <w:ilvl w:val="0"/>
          <w:numId w:val="45"/>
        </w:numPr>
      </w:pPr>
      <w:r>
        <w:t>Notice an indication of Jesus’ weariness of being solicited for an exhibition of His powers.</w:t>
      </w:r>
    </w:p>
    <w:p w:rsidR="00E627D3" w:rsidRDefault="00E627D3" w:rsidP="00E627D3">
      <w:pPr>
        <w:widowControl w:val="0"/>
      </w:pPr>
    </w:p>
    <w:p w:rsidR="00E627D3" w:rsidRDefault="00E627D3" w:rsidP="00E627D3">
      <w:pPr>
        <w:widowControl w:val="0"/>
        <w:ind w:left="720"/>
      </w:pPr>
      <w:r>
        <w:t xml:space="preserve">Vs. </w:t>
      </w:r>
      <w:proofErr w:type="gramStart"/>
      <w:r>
        <w:t>48  “</w:t>
      </w:r>
      <w:proofErr w:type="gramEnd"/>
      <w:r>
        <w:t>Except ye see signs and wonders, ye will not believe”</w:t>
      </w:r>
    </w:p>
    <w:p w:rsidR="00E627D3" w:rsidRDefault="00E627D3" w:rsidP="00E627D3">
      <w:pPr>
        <w:widowControl w:val="0"/>
        <w:ind w:left="720"/>
      </w:pPr>
    </w:p>
    <w:p w:rsidR="00E627D3" w:rsidRDefault="00E627D3" w:rsidP="00E627D3">
      <w:pPr>
        <w:widowControl w:val="0"/>
        <w:ind w:left="720"/>
      </w:pPr>
      <w:r>
        <w:t>In verse 49 we see the heartfelt emphatic of a Nobleman over his son.</w:t>
      </w:r>
    </w:p>
    <w:p w:rsidR="00E627D3" w:rsidRDefault="00E627D3" w:rsidP="00E627D3">
      <w:pPr>
        <w:widowControl w:val="0"/>
        <w:ind w:left="720"/>
      </w:pPr>
    </w:p>
    <w:p w:rsidR="00E627D3" w:rsidRDefault="00E627D3" w:rsidP="00E627D3">
      <w:pPr>
        <w:widowControl w:val="0"/>
        <w:ind w:left="720"/>
      </w:pPr>
      <w:r>
        <w:t>He was desperate and had no choice other than to trust God</w:t>
      </w:r>
      <w:proofErr w:type="gramStart"/>
      <w:r>
        <w:t>..</w:t>
      </w:r>
      <w:proofErr w:type="gramEnd"/>
      <w:r>
        <w:t xml:space="preserve"> (</w:t>
      </w:r>
      <w:proofErr w:type="gramStart"/>
      <w:r>
        <w:t>spirit</w:t>
      </w:r>
      <w:proofErr w:type="gramEnd"/>
      <w:r>
        <w:t xml:space="preserve"> of desperation)</w:t>
      </w:r>
    </w:p>
    <w:p w:rsidR="00E627D3" w:rsidRDefault="00E627D3" w:rsidP="00E627D3">
      <w:pPr>
        <w:widowControl w:val="0"/>
        <w:ind w:left="720"/>
      </w:pPr>
    </w:p>
    <w:p w:rsidR="00E627D3" w:rsidRDefault="00E627D3" w:rsidP="00E627D3">
      <w:pPr>
        <w:widowControl w:val="0"/>
        <w:ind w:left="720"/>
      </w:pPr>
      <w:r>
        <w:t>Belief depicts a faith born of necessity.</w:t>
      </w:r>
    </w:p>
    <w:p w:rsidR="00E627D3" w:rsidRDefault="00E627D3" w:rsidP="00E627D3">
      <w:pPr>
        <w:widowControl w:val="0"/>
        <w:ind w:left="720"/>
      </w:pPr>
    </w:p>
    <w:p w:rsidR="00E627D3" w:rsidRDefault="00E627D3" w:rsidP="00E627D3">
      <w:pPr>
        <w:widowControl w:val="0"/>
        <w:ind w:left="720"/>
      </w:pPr>
    </w:p>
    <w:p w:rsidR="00E627D3" w:rsidRDefault="00E627D3" w:rsidP="00E627D3">
      <w:pPr>
        <w:widowControl w:val="0"/>
        <w:ind w:left="720"/>
      </w:pPr>
    </w:p>
    <w:p w:rsidR="00E627D3" w:rsidRDefault="00E627D3" w:rsidP="00E627D3">
      <w:pPr>
        <w:widowControl w:val="0"/>
        <w:ind w:left="720"/>
      </w:pPr>
      <w:r>
        <w:t>As we relate the event recorded in this Galilean ministry, we present three different types of faith.</w:t>
      </w:r>
    </w:p>
    <w:p w:rsidR="00E627D3" w:rsidRDefault="00E627D3" w:rsidP="00E627D3">
      <w:pPr>
        <w:widowControl w:val="0"/>
        <w:ind w:left="720"/>
      </w:pPr>
    </w:p>
    <w:p w:rsidR="00E627D3" w:rsidRDefault="00E627D3" w:rsidP="00A93FF5">
      <w:pPr>
        <w:widowControl w:val="0"/>
        <w:numPr>
          <w:ilvl w:val="0"/>
          <w:numId w:val="46"/>
        </w:numPr>
      </w:pPr>
      <w:r>
        <w:t xml:space="preserve">The cautious and judicial venture of learned inquirer, Nicodemus, who came to Christ because of his desire to fit Him into a rational framework of thought.  </w:t>
      </w:r>
    </w:p>
    <w:p w:rsidR="00E627D3" w:rsidRDefault="00E627D3" w:rsidP="00E627D3">
      <w:pPr>
        <w:widowControl w:val="0"/>
        <w:ind w:left="720"/>
      </w:pPr>
    </w:p>
    <w:p w:rsidR="00E627D3" w:rsidRDefault="00E627D3" w:rsidP="00E627D3">
      <w:pPr>
        <w:widowControl w:val="0"/>
        <w:ind w:left="720" w:firstLine="714"/>
      </w:pPr>
      <w:r>
        <w:t xml:space="preserve">John </w:t>
      </w:r>
      <w:proofErr w:type="gramStart"/>
      <w:r>
        <w:t>3:2  The</w:t>
      </w:r>
      <w:proofErr w:type="gramEnd"/>
      <w:r>
        <w:t xml:space="preserve"> same came to Jesus by night.  </w:t>
      </w:r>
    </w:p>
    <w:p w:rsidR="00E627D3" w:rsidRDefault="00E627D3" w:rsidP="00E627D3">
      <w:pPr>
        <w:widowControl w:val="0"/>
        <w:ind w:left="720"/>
      </w:pPr>
    </w:p>
    <w:p w:rsidR="00E627D3" w:rsidRDefault="00E627D3" w:rsidP="00E627D3">
      <w:pPr>
        <w:widowControl w:val="0"/>
        <w:ind w:left="720" w:firstLine="714"/>
      </w:pPr>
      <w:proofErr w:type="gramStart"/>
      <w:r>
        <w:t>7:50 He that cometh to Jesus by night.</w:t>
      </w:r>
      <w:proofErr w:type="gramEnd"/>
    </w:p>
    <w:p w:rsidR="00E627D3" w:rsidRDefault="00E627D3" w:rsidP="00E627D3">
      <w:pPr>
        <w:widowControl w:val="0"/>
        <w:ind w:left="720"/>
      </w:pPr>
    </w:p>
    <w:p w:rsidR="00E627D3" w:rsidRDefault="00E627D3" w:rsidP="00E627D3">
      <w:pPr>
        <w:widowControl w:val="0"/>
        <w:ind w:left="1434"/>
      </w:pPr>
      <w:proofErr w:type="gramStart"/>
      <w:r>
        <w:t>19:39  And</w:t>
      </w:r>
      <w:proofErr w:type="gramEnd"/>
      <w:r>
        <w:t xml:space="preserve"> there came also Nicodemus, which at first came to Jesus </w:t>
      </w:r>
    </w:p>
    <w:p w:rsidR="00E627D3" w:rsidRDefault="00E627D3" w:rsidP="00E627D3">
      <w:pPr>
        <w:widowControl w:val="0"/>
        <w:ind w:left="2154" w:firstLine="6"/>
      </w:pPr>
      <w:proofErr w:type="gramStart"/>
      <w:r>
        <w:t>by</w:t>
      </w:r>
      <w:proofErr w:type="gramEnd"/>
      <w:r>
        <w:t xml:space="preserve"> night.</w:t>
      </w:r>
    </w:p>
    <w:p w:rsidR="00E627D3" w:rsidRDefault="00E627D3" w:rsidP="00E627D3">
      <w:pPr>
        <w:widowControl w:val="0"/>
        <w:ind w:left="720"/>
      </w:pPr>
    </w:p>
    <w:p w:rsidR="00E627D3" w:rsidRDefault="00E627D3" w:rsidP="00A93FF5">
      <w:pPr>
        <w:widowControl w:val="0"/>
        <w:numPr>
          <w:ilvl w:val="0"/>
          <w:numId w:val="46"/>
        </w:numPr>
      </w:pPr>
      <w:r>
        <w:t>The second type of faith was a wistful yearning brought light only by Jesus’ persistent probing of the Samaritan woman’s heart.</w:t>
      </w:r>
    </w:p>
    <w:p w:rsidR="00E627D3" w:rsidRDefault="00E627D3" w:rsidP="00E627D3">
      <w:pPr>
        <w:widowControl w:val="0"/>
        <w:ind w:left="720"/>
      </w:pPr>
    </w:p>
    <w:p w:rsidR="00E627D3" w:rsidRDefault="00E627D3" w:rsidP="00E627D3">
      <w:pPr>
        <w:widowControl w:val="0"/>
        <w:ind w:left="1434"/>
      </w:pPr>
      <w:r>
        <w:t xml:space="preserve">Jesus is an all knowing </w:t>
      </w:r>
      <w:proofErr w:type="gramStart"/>
      <w:r>
        <w:t>God,</w:t>
      </w:r>
      <w:proofErr w:type="gramEnd"/>
      <w:r>
        <w:t xml:space="preserve"> He knows the thoughts and intents of the heart.</w:t>
      </w:r>
    </w:p>
    <w:p w:rsidR="00E627D3" w:rsidRDefault="00E627D3" w:rsidP="00E627D3">
      <w:pPr>
        <w:widowControl w:val="0"/>
      </w:pPr>
    </w:p>
    <w:p w:rsidR="00E627D3" w:rsidRDefault="00E627D3" w:rsidP="00A93FF5">
      <w:pPr>
        <w:widowControl w:val="0"/>
        <w:numPr>
          <w:ilvl w:val="0"/>
          <w:numId w:val="46"/>
        </w:numPr>
      </w:pPr>
      <w:r>
        <w:t>The third type was a result of desperation which compelled the Nobleman to exercise faith as the lesser difficulty of a hard choice.</w:t>
      </w:r>
    </w:p>
    <w:p w:rsidR="00E627D3" w:rsidRDefault="00E627D3" w:rsidP="00E627D3">
      <w:pPr>
        <w:widowControl w:val="0"/>
        <w:ind w:left="720"/>
      </w:pPr>
    </w:p>
    <w:p w:rsidR="00E627D3" w:rsidRDefault="00E627D3" w:rsidP="00E627D3">
      <w:pPr>
        <w:widowControl w:val="0"/>
        <w:ind w:left="1434"/>
      </w:pPr>
      <w:r>
        <w:t>Faith should be top priority at all times and not just because of a desperate situation.</w:t>
      </w:r>
    </w:p>
    <w:p w:rsidR="00E627D3" w:rsidRDefault="00E627D3" w:rsidP="00E627D3">
      <w:pPr>
        <w:widowControl w:val="0"/>
      </w:pPr>
    </w:p>
    <w:p w:rsidR="00E627D3" w:rsidRDefault="00E627D3" w:rsidP="00E627D3">
      <w:pPr>
        <w:widowControl w:val="0"/>
      </w:pPr>
      <w:proofErr w:type="gramStart"/>
      <w:r>
        <w:t>The brief answer of Jesus.</w:t>
      </w:r>
      <w:proofErr w:type="gramEnd"/>
    </w:p>
    <w:p w:rsidR="00E627D3" w:rsidRDefault="00E627D3" w:rsidP="00E627D3">
      <w:pPr>
        <w:widowControl w:val="0"/>
      </w:pPr>
    </w:p>
    <w:p w:rsidR="00E627D3" w:rsidRDefault="00E627D3" w:rsidP="00E627D3">
      <w:pPr>
        <w:widowControl w:val="0"/>
      </w:pPr>
      <w:r>
        <w:tab/>
        <w:t xml:space="preserve">Vs. </w:t>
      </w:r>
      <w:proofErr w:type="gramStart"/>
      <w:r>
        <w:t>50  “</w:t>
      </w:r>
      <w:proofErr w:type="gramEnd"/>
      <w:r>
        <w:t xml:space="preserve">Go thy way, thy son </w:t>
      </w:r>
      <w:proofErr w:type="spellStart"/>
      <w:r>
        <w:t>liveth</w:t>
      </w:r>
      <w:proofErr w:type="spellEnd"/>
      <w:r>
        <w:t>”</w:t>
      </w:r>
    </w:p>
    <w:p w:rsidR="00E627D3" w:rsidRDefault="00E627D3" w:rsidP="00E627D3">
      <w:pPr>
        <w:widowControl w:val="0"/>
      </w:pPr>
    </w:p>
    <w:p w:rsidR="00E627D3" w:rsidRDefault="00E627D3" w:rsidP="00E627D3">
      <w:pPr>
        <w:widowControl w:val="0"/>
      </w:pPr>
      <w:r>
        <w:tab/>
        <w:t>Vs. 50b the man believed His word and went his way.</w:t>
      </w:r>
    </w:p>
    <w:p w:rsidR="00E627D3" w:rsidRDefault="00E627D3" w:rsidP="00E627D3">
      <w:pPr>
        <w:widowControl w:val="0"/>
      </w:pPr>
    </w:p>
    <w:p w:rsidR="00E627D3" w:rsidRDefault="00E627D3" w:rsidP="00E627D3">
      <w:pPr>
        <w:widowControl w:val="0"/>
      </w:pPr>
      <w:r>
        <w:t>There is an emphasis on believing which is noteworthy.</w:t>
      </w:r>
    </w:p>
    <w:p w:rsidR="00E627D3" w:rsidRDefault="00E627D3" w:rsidP="00E627D3">
      <w:pPr>
        <w:widowControl w:val="0"/>
      </w:pPr>
    </w:p>
    <w:p w:rsidR="00E627D3" w:rsidRDefault="00E627D3" w:rsidP="00E627D3">
      <w:pPr>
        <w:widowControl w:val="0"/>
      </w:pPr>
      <w:r>
        <w:tab/>
        <w:t xml:space="preserve">Vs. </w:t>
      </w:r>
      <w:proofErr w:type="gramStart"/>
      <w:r>
        <w:t>50  Belief</w:t>
      </w:r>
      <w:proofErr w:type="gramEnd"/>
      <w:r>
        <w:t xml:space="preserve"> depicted as a faith born of necessity.</w:t>
      </w:r>
    </w:p>
    <w:p w:rsidR="00E627D3" w:rsidRDefault="00E627D3" w:rsidP="00E627D3">
      <w:pPr>
        <w:widowControl w:val="0"/>
      </w:pPr>
    </w:p>
    <w:p w:rsidR="00E627D3" w:rsidRDefault="00E627D3" w:rsidP="00E627D3">
      <w:pPr>
        <w:widowControl w:val="0"/>
        <w:ind w:left="720" w:firstLine="6"/>
      </w:pPr>
      <w:r>
        <w:t xml:space="preserve">Vs. </w:t>
      </w:r>
      <w:proofErr w:type="gramStart"/>
      <w:r>
        <w:t>53  Belief</w:t>
      </w:r>
      <w:proofErr w:type="gramEnd"/>
      <w:r>
        <w:t xml:space="preserve"> in use of the term implies a voluntary faith in Jesus which was </w:t>
      </w:r>
    </w:p>
    <w:p w:rsidR="00E627D3" w:rsidRDefault="00E627D3" w:rsidP="00E627D3">
      <w:pPr>
        <w:widowControl w:val="0"/>
        <w:ind w:left="720" w:firstLine="6"/>
      </w:pPr>
      <w:r>
        <w:tab/>
      </w:r>
      <w:proofErr w:type="gramStart"/>
      <w:r>
        <w:t>promoted</w:t>
      </w:r>
      <w:proofErr w:type="gramEnd"/>
      <w:r>
        <w:t xml:space="preserve"> by gratitude.</w:t>
      </w:r>
    </w:p>
    <w:p w:rsidR="00E627D3" w:rsidRDefault="00E627D3" w:rsidP="00E627D3">
      <w:pPr>
        <w:widowControl w:val="0"/>
      </w:pPr>
    </w:p>
    <w:p w:rsidR="00E627D3" w:rsidRPr="00EE0CC3" w:rsidRDefault="00E627D3" w:rsidP="00EE0CC3">
      <w:pPr>
        <w:widowControl w:val="0"/>
      </w:pPr>
      <w:r>
        <w:t xml:space="preserve">The episode described the growth of this belief and its nature.  It is not confined to one occasion </w:t>
      </w:r>
      <w:proofErr w:type="gramStart"/>
      <w:r>
        <w:t>nor</w:t>
      </w:r>
      <w:proofErr w:type="gramEnd"/>
      <w:r>
        <w:t xml:space="preserve"> to one type of work but involves confidence in Christ as a person who can be trusted with the dearest treasures and the deepest problems.</w:t>
      </w:r>
    </w:p>
    <w:p w:rsidR="00E627D3" w:rsidRDefault="00E627D3" w:rsidP="00E627D3">
      <w:pPr>
        <w:widowControl w:val="0"/>
        <w:rPr>
          <w:sz w:val="28"/>
          <w:szCs w:val="28"/>
        </w:rPr>
      </w:pPr>
    </w:p>
    <w:p w:rsidR="00E627D3" w:rsidRDefault="00E627D3" w:rsidP="00E627D3">
      <w:pPr>
        <w:widowControl w:val="0"/>
        <w:rPr>
          <w:sz w:val="28"/>
          <w:szCs w:val="28"/>
        </w:rPr>
      </w:pPr>
    </w:p>
    <w:p w:rsidR="00E627D3" w:rsidRDefault="00E627D3" w:rsidP="00E627D3">
      <w:pPr>
        <w:widowControl w:val="0"/>
        <w:rPr>
          <w:sz w:val="28"/>
          <w:szCs w:val="28"/>
        </w:rPr>
      </w:pPr>
    </w:p>
    <w:p w:rsidR="00E627D3" w:rsidRDefault="00E627D3" w:rsidP="00E627D3">
      <w:pPr>
        <w:widowControl w:val="0"/>
        <w:rPr>
          <w:sz w:val="28"/>
          <w:szCs w:val="28"/>
        </w:rPr>
      </w:pPr>
    </w:p>
    <w:p w:rsidR="00E627D3" w:rsidRDefault="00E627D3" w:rsidP="00E627D3">
      <w:pPr>
        <w:widowControl w:val="0"/>
        <w:rPr>
          <w:sz w:val="28"/>
          <w:szCs w:val="28"/>
        </w:rPr>
      </w:pPr>
    </w:p>
    <w:p w:rsidR="00E627D3" w:rsidRDefault="00E627D3" w:rsidP="00E627D3">
      <w:pPr>
        <w:widowControl w:val="0"/>
        <w:rPr>
          <w:sz w:val="28"/>
          <w:szCs w:val="28"/>
        </w:rPr>
      </w:pPr>
    </w:p>
    <w:p w:rsidR="00E627D3" w:rsidRDefault="00E627D3" w:rsidP="00E627D3">
      <w:pPr>
        <w:widowControl w:val="0"/>
        <w:rPr>
          <w:sz w:val="28"/>
          <w:szCs w:val="28"/>
        </w:rPr>
      </w:pPr>
    </w:p>
    <w:p w:rsidR="00E627D3" w:rsidRDefault="00E627D3" w:rsidP="00E627D3">
      <w:pPr>
        <w:widowControl w:val="0"/>
        <w:rPr>
          <w:sz w:val="28"/>
          <w:szCs w:val="28"/>
        </w:rPr>
      </w:pPr>
    </w:p>
    <w:p w:rsidR="00E627D3" w:rsidRDefault="00E627D3" w:rsidP="00E627D3">
      <w:pPr>
        <w:widowControl w:val="0"/>
        <w:rPr>
          <w:sz w:val="28"/>
          <w:szCs w:val="28"/>
        </w:rPr>
      </w:pPr>
    </w:p>
    <w:p w:rsidR="00E627D3" w:rsidRDefault="00E627D3" w:rsidP="00E627D3">
      <w:pPr>
        <w:widowControl w:val="0"/>
        <w:rPr>
          <w:sz w:val="28"/>
          <w:szCs w:val="28"/>
        </w:rPr>
      </w:pPr>
    </w:p>
    <w:p w:rsidR="00E627D3" w:rsidRDefault="00E627D3" w:rsidP="00E627D3">
      <w:pPr>
        <w:widowControl w:val="0"/>
        <w:rPr>
          <w:sz w:val="28"/>
          <w:szCs w:val="28"/>
        </w:rPr>
      </w:pPr>
    </w:p>
    <w:p w:rsidR="00E627D3" w:rsidRDefault="00E627D3" w:rsidP="00E627D3">
      <w:pPr>
        <w:widowControl w:val="0"/>
        <w:rPr>
          <w:sz w:val="28"/>
          <w:szCs w:val="28"/>
        </w:rPr>
      </w:pPr>
    </w:p>
    <w:p w:rsidR="00E627D3" w:rsidRDefault="00E627D3" w:rsidP="00E627D3">
      <w:pPr>
        <w:widowControl w:val="0"/>
        <w:rPr>
          <w:sz w:val="28"/>
          <w:szCs w:val="28"/>
        </w:rPr>
      </w:pPr>
    </w:p>
    <w:p w:rsidR="00E627D3" w:rsidRDefault="00E627D3" w:rsidP="00E627D3">
      <w:pPr>
        <w:widowControl w:val="0"/>
        <w:rPr>
          <w:sz w:val="28"/>
          <w:szCs w:val="28"/>
        </w:rPr>
      </w:pPr>
    </w:p>
    <w:p w:rsidR="00E627D3" w:rsidRDefault="00E627D3" w:rsidP="00E627D3">
      <w:pPr>
        <w:widowControl w:val="0"/>
        <w:rPr>
          <w:sz w:val="28"/>
          <w:szCs w:val="28"/>
        </w:rPr>
      </w:pPr>
    </w:p>
    <w:p w:rsidR="00E627D3" w:rsidRDefault="00E627D3" w:rsidP="00E627D3">
      <w:pPr>
        <w:widowControl w:val="0"/>
        <w:rPr>
          <w:sz w:val="28"/>
          <w:szCs w:val="28"/>
        </w:rPr>
      </w:pPr>
    </w:p>
    <w:p w:rsidR="00E627D3" w:rsidRDefault="00B860C2" w:rsidP="00E627D3">
      <w:pPr>
        <w:widowControl w:val="0"/>
        <w:rPr>
          <w:sz w:val="28"/>
          <w:szCs w:val="28"/>
        </w:rPr>
      </w:pPr>
      <w:r w:rsidRPr="00B860C2">
        <w:rPr>
          <w:noProof/>
          <w:sz w:val="20"/>
          <w:szCs w:val="28"/>
        </w:rPr>
        <w:pict>
          <v:shapetype id="_x0000_t170" coordsize="21600,21600" o:spt="170" adj="7200" path="m@0,l@1,m,21600r21600,e">
            <v:formulas>
              <v:f eqn="val #0"/>
              <v:f eqn="sum 21600 0 @0"/>
              <v:f eqn="prod #0 1 2"/>
              <v:f eqn="sum 21600 0 @2"/>
              <v:f eqn="sum @1 21600 @0"/>
            </v:formulas>
            <v:path textpathok="t" o:connecttype="custom" o:connectlocs="10800,0;@2,10800;10800,21600;@3,10800" o:connectangles="270,180,90,0"/>
            <v:textpath on="t" fitshape="t"/>
            <v:handles>
              <v:h position="#0,topLeft" xrange="0,10792"/>
            </v:handles>
            <o:lock v:ext="edit" text="t" shapetype="t"/>
          </v:shapetype>
          <v:shape id="_x0000_s93401" type="#_x0000_t170" style="position:absolute;margin-left:37.2pt;margin-top:3.7pt;width:377.55pt;height:51pt;z-index:251665408" adj="2158" fillcolor="#520402" strokecolor="#b2b2b2" strokeweight="1pt">
            <v:fill color2="#fc0" focus="100%" type="gradient"/>
            <v:shadow on="t" type="perspective" color="#875b0d" origin=",.5" matrix=",,,.5,,-4768371582e-16"/>
            <v:textpath style="font-family:&quot;Arial Black&quot;;v-text-kern:t" trim="t" fitpath="t" string="&quot;He is the Great Physician&quot;"/>
          </v:shape>
        </w:pict>
      </w:r>
    </w:p>
    <w:p w:rsidR="00E627D3" w:rsidRDefault="00E627D3" w:rsidP="00E627D3">
      <w:pPr>
        <w:widowControl w:val="0"/>
        <w:rPr>
          <w:sz w:val="28"/>
          <w:szCs w:val="28"/>
        </w:rPr>
      </w:pPr>
    </w:p>
    <w:p w:rsidR="00E627D3" w:rsidRDefault="00E627D3" w:rsidP="00E627D3">
      <w:pPr>
        <w:widowControl w:val="0"/>
        <w:rPr>
          <w:sz w:val="28"/>
          <w:szCs w:val="28"/>
        </w:rPr>
      </w:pPr>
    </w:p>
    <w:p w:rsidR="00E627D3" w:rsidRDefault="00E627D3" w:rsidP="00E627D3">
      <w:pPr>
        <w:widowControl w:val="0"/>
        <w:jc w:val="center"/>
        <w:rPr>
          <w:sz w:val="28"/>
          <w:szCs w:val="28"/>
        </w:rPr>
      </w:pPr>
    </w:p>
    <w:p w:rsidR="00E627D3" w:rsidRDefault="00E627D3" w:rsidP="006A2446">
      <w:pPr>
        <w:pStyle w:val="Heading1"/>
      </w:pPr>
      <w:bookmarkStart w:id="11" w:name="_Toc276830189"/>
      <w:r>
        <w:t>Chapter 5</w:t>
      </w:r>
      <w:r w:rsidR="006A2446">
        <w:t>: He is the Great Physician</w:t>
      </w:r>
      <w:bookmarkEnd w:id="11"/>
    </w:p>
    <w:p w:rsidR="00E627D3" w:rsidRDefault="00E627D3" w:rsidP="00E627D3">
      <w:pPr>
        <w:widowControl w:val="0"/>
        <w:jc w:val="center"/>
        <w:rPr>
          <w:sz w:val="28"/>
          <w:szCs w:val="28"/>
        </w:rPr>
      </w:pPr>
      <w:r>
        <w:rPr>
          <w:rFonts w:ascii="Comic Sans MS" w:hAnsi="Comic Sans MS"/>
          <w:sz w:val="28"/>
        </w:rPr>
        <w:t>The Period of Controversy</w:t>
      </w:r>
    </w:p>
    <w:p w:rsidR="00E627D3" w:rsidRDefault="00E627D3" w:rsidP="00E627D3">
      <w:pPr>
        <w:widowControl w:val="0"/>
        <w:rPr>
          <w:sz w:val="28"/>
          <w:szCs w:val="28"/>
        </w:rPr>
      </w:pPr>
    </w:p>
    <w:p w:rsidR="00E627D3" w:rsidRDefault="00E627D3" w:rsidP="00E627D3">
      <w:pPr>
        <w:widowControl w:val="0"/>
      </w:pPr>
      <w:r>
        <w:t xml:space="preserve">This is the account of the fourth sign in John’s Gospel. The chapter tells the story briefly, of the sign itself, and the controversy that it </w:t>
      </w:r>
      <w:proofErr w:type="gramStart"/>
      <w:r>
        <w:t>raised</w:t>
      </w:r>
      <w:proofErr w:type="gramEnd"/>
      <w:r>
        <w:t>.</w:t>
      </w:r>
    </w:p>
    <w:p w:rsidR="00E627D3" w:rsidRDefault="00E627D3" w:rsidP="00E627D3">
      <w:pPr>
        <w:widowControl w:val="0"/>
      </w:pPr>
    </w:p>
    <w:p w:rsidR="00E627D3" w:rsidRDefault="00E627D3" w:rsidP="00E627D3">
      <w:pPr>
        <w:widowControl w:val="0"/>
      </w:pPr>
      <w:r>
        <w:t>This chapter breaks into two sections:</w:t>
      </w:r>
    </w:p>
    <w:p w:rsidR="00E627D3" w:rsidRDefault="00E627D3" w:rsidP="00A93FF5">
      <w:pPr>
        <w:widowControl w:val="0"/>
        <w:numPr>
          <w:ilvl w:val="0"/>
          <w:numId w:val="58"/>
        </w:numPr>
      </w:pPr>
      <w:r>
        <w:t>The account of the sign from 5:1-9.</w:t>
      </w:r>
    </w:p>
    <w:p w:rsidR="00E627D3" w:rsidRDefault="00E627D3" w:rsidP="00A93FF5">
      <w:pPr>
        <w:widowControl w:val="0"/>
        <w:numPr>
          <w:ilvl w:val="0"/>
          <w:numId w:val="58"/>
        </w:numPr>
        <w:rPr>
          <w:sz w:val="28"/>
          <w:szCs w:val="28"/>
        </w:rPr>
      </w:pPr>
      <w:r>
        <w:rPr>
          <w:sz w:val="28"/>
          <w:szCs w:val="28"/>
        </w:rPr>
        <w:t>The account of the controversy that resulted from the sign from 5:10-18.</w:t>
      </w:r>
    </w:p>
    <w:p w:rsidR="00E627D3" w:rsidRDefault="00E627D3" w:rsidP="00E627D3">
      <w:pPr>
        <w:widowControl w:val="0"/>
        <w:rPr>
          <w:sz w:val="28"/>
          <w:szCs w:val="28"/>
        </w:rPr>
      </w:pPr>
    </w:p>
    <w:p w:rsidR="00E627D3" w:rsidRDefault="00E627D3" w:rsidP="00E627D3">
      <w:pPr>
        <w:widowControl w:val="0"/>
        <w:jc w:val="center"/>
        <w:rPr>
          <w:sz w:val="28"/>
          <w:szCs w:val="28"/>
          <w:u w:val="single"/>
        </w:rPr>
      </w:pPr>
      <w:r>
        <w:rPr>
          <w:sz w:val="28"/>
          <w:szCs w:val="28"/>
          <w:u w:val="single"/>
        </w:rPr>
        <w:t>Master of Time</w:t>
      </w:r>
    </w:p>
    <w:p w:rsidR="00E627D3" w:rsidRDefault="00E627D3" w:rsidP="00E627D3">
      <w:pPr>
        <w:widowControl w:val="0"/>
        <w:jc w:val="center"/>
        <w:rPr>
          <w:sz w:val="28"/>
          <w:szCs w:val="28"/>
        </w:rPr>
      </w:pPr>
      <w:r>
        <w:rPr>
          <w:sz w:val="28"/>
          <w:szCs w:val="28"/>
        </w:rPr>
        <w:t>THIS MIRACLE PROVED JESUS TO BE</w:t>
      </w:r>
    </w:p>
    <w:p w:rsidR="00E627D3" w:rsidRDefault="00E627D3" w:rsidP="00E627D3">
      <w:pPr>
        <w:widowControl w:val="0"/>
        <w:jc w:val="center"/>
        <w:rPr>
          <w:sz w:val="28"/>
          <w:szCs w:val="28"/>
        </w:rPr>
      </w:pPr>
      <w:r>
        <w:rPr>
          <w:sz w:val="28"/>
          <w:szCs w:val="28"/>
        </w:rPr>
        <w:t>THE MASTER OF TIME</w:t>
      </w:r>
    </w:p>
    <w:p w:rsidR="00E627D3" w:rsidRDefault="00E627D3" w:rsidP="00E627D3">
      <w:pPr>
        <w:widowControl w:val="0"/>
        <w:rPr>
          <w:b/>
          <w:bCs/>
          <w:sz w:val="28"/>
          <w:szCs w:val="28"/>
        </w:rPr>
      </w:pPr>
      <w:r>
        <w:rPr>
          <w:b/>
          <w:bCs/>
          <w:sz w:val="28"/>
          <w:szCs w:val="28"/>
        </w:rPr>
        <w:t>I. The Sign</w:t>
      </w:r>
    </w:p>
    <w:p w:rsidR="00E627D3" w:rsidRDefault="00E627D3" w:rsidP="00E627D3">
      <w:pPr>
        <w:widowControl w:val="0"/>
        <w:rPr>
          <w:sz w:val="28"/>
          <w:szCs w:val="28"/>
        </w:rPr>
      </w:pPr>
    </w:p>
    <w:p w:rsidR="00E627D3" w:rsidRDefault="00B860C2" w:rsidP="00E627D3">
      <w:pPr>
        <w:widowControl w:val="0"/>
        <w:ind w:left="2160" w:hanging="1440"/>
        <w:rPr>
          <w:sz w:val="28"/>
          <w:szCs w:val="28"/>
        </w:rPr>
      </w:pPr>
      <w:r w:rsidRPr="00B860C2">
        <w:rPr>
          <w:noProof/>
          <w:sz w:val="20"/>
          <w:szCs w:val="28"/>
        </w:rPr>
        <w:pict>
          <v:line id="_x0000_s93402" style="position:absolute;left:0;text-align:left;z-index:251666432" from="76.05pt,6.9pt" to="94.05pt,6.9pt">
            <v:stroke endarrow="block"/>
          </v:line>
        </w:pict>
      </w:r>
      <w:r w:rsidR="00E627D3">
        <w:rPr>
          <w:sz w:val="28"/>
          <w:szCs w:val="28"/>
        </w:rPr>
        <w:t>Vs. 5</w:t>
      </w:r>
      <w:r w:rsidR="00E627D3">
        <w:rPr>
          <w:sz w:val="28"/>
          <w:szCs w:val="28"/>
        </w:rPr>
        <w:tab/>
        <w:t>“And a certain man was there, which had an infirmity thirty and eight years.”</w:t>
      </w:r>
    </w:p>
    <w:p w:rsidR="00E627D3" w:rsidRDefault="00B860C2" w:rsidP="00E627D3">
      <w:pPr>
        <w:widowControl w:val="0"/>
        <w:ind w:left="2160" w:hanging="1440"/>
        <w:rPr>
          <w:sz w:val="28"/>
          <w:szCs w:val="28"/>
        </w:rPr>
      </w:pPr>
      <w:r w:rsidRPr="00B860C2">
        <w:rPr>
          <w:noProof/>
          <w:sz w:val="20"/>
          <w:szCs w:val="28"/>
        </w:rPr>
        <w:pict>
          <v:line id="_x0000_s93403" style="position:absolute;left:0;text-align:left;z-index:251667456" from="75.05pt,7.7pt" to="93.05pt,7.7pt">
            <v:stroke endarrow="block"/>
          </v:line>
        </w:pict>
      </w:r>
      <w:r w:rsidR="00E627D3">
        <w:rPr>
          <w:sz w:val="28"/>
          <w:szCs w:val="28"/>
        </w:rPr>
        <w:t>Vs. 6</w:t>
      </w:r>
      <w:r w:rsidR="00E627D3">
        <w:rPr>
          <w:sz w:val="28"/>
          <w:szCs w:val="28"/>
        </w:rPr>
        <w:tab/>
        <w:t>“When Jesus saw him lie, and knew that he had been now a long time in that case…”</w:t>
      </w:r>
    </w:p>
    <w:p w:rsidR="00E627D3" w:rsidRDefault="00E627D3" w:rsidP="00E627D3">
      <w:pPr>
        <w:widowControl w:val="0"/>
        <w:rPr>
          <w:sz w:val="28"/>
          <w:szCs w:val="28"/>
        </w:rPr>
      </w:pPr>
    </w:p>
    <w:p w:rsidR="00E627D3" w:rsidRDefault="00E627D3" w:rsidP="00E627D3">
      <w:pPr>
        <w:widowControl w:val="0"/>
        <w:rPr>
          <w:sz w:val="28"/>
          <w:szCs w:val="28"/>
        </w:rPr>
      </w:pPr>
      <w:r>
        <w:rPr>
          <w:sz w:val="28"/>
          <w:szCs w:val="28"/>
          <w:u w:val="single"/>
        </w:rPr>
        <w:t>The Man at the Pool</w:t>
      </w:r>
      <w:r>
        <w:rPr>
          <w:sz w:val="28"/>
          <w:szCs w:val="28"/>
        </w:rPr>
        <w:t xml:space="preserve"> – John 5:1-18</w:t>
      </w:r>
    </w:p>
    <w:p w:rsidR="00E627D3" w:rsidRDefault="00B860C2" w:rsidP="00E627D3">
      <w:pPr>
        <w:widowControl w:val="0"/>
        <w:rPr>
          <w:i/>
          <w:iCs/>
          <w:sz w:val="28"/>
          <w:szCs w:val="28"/>
        </w:rPr>
      </w:pPr>
      <w:r w:rsidRPr="00B860C2">
        <w:rPr>
          <w:noProof/>
          <w:sz w:val="20"/>
          <w:szCs w:val="28"/>
        </w:rPr>
        <w:pict>
          <v:line id="_x0000_s93412" style="position:absolute;z-index:251676672" from="76.05pt,9.3pt" to="94.05pt,9.3pt">
            <v:stroke endarrow="block"/>
          </v:line>
        </w:pict>
      </w:r>
      <w:r w:rsidR="00E627D3">
        <w:rPr>
          <w:sz w:val="28"/>
          <w:szCs w:val="28"/>
        </w:rPr>
        <w:tab/>
        <w:t>Vs. 1</w:t>
      </w:r>
      <w:r w:rsidR="00E627D3">
        <w:rPr>
          <w:sz w:val="28"/>
          <w:szCs w:val="28"/>
        </w:rPr>
        <w:tab/>
      </w:r>
      <w:r w:rsidR="00E627D3">
        <w:rPr>
          <w:sz w:val="28"/>
          <w:szCs w:val="28"/>
        </w:rPr>
        <w:tab/>
      </w:r>
      <w:r w:rsidR="00E627D3">
        <w:rPr>
          <w:sz w:val="28"/>
          <w:szCs w:val="28"/>
          <w:u w:val="single"/>
        </w:rPr>
        <w:t>Time of Miracle:</w:t>
      </w:r>
    </w:p>
    <w:p w:rsidR="00E627D3" w:rsidRDefault="00E627D3" w:rsidP="00884594">
      <w:pPr>
        <w:widowControl w:val="0"/>
        <w:numPr>
          <w:ilvl w:val="0"/>
          <w:numId w:val="9"/>
        </w:numPr>
        <w:rPr>
          <w:sz w:val="28"/>
          <w:szCs w:val="28"/>
        </w:rPr>
      </w:pPr>
      <w:r>
        <w:rPr>
          <w:sz w:val="28"/>
          <w:szCs w:val="28"/>
        </w:rPr>
        <w:t>There was a feast of the Jews which was the   occasion of Jesus going back up to Jerusalem</w:t>
      </w:r>
    </w:p>
    <w:p w:rsidR="00E627D3" w:rsidRDefault="00E627D3" w:rsidP="00884594">
      <w:pPr>
        <w:widowControl w:val="0"/>
        <w:numPr>
          <w:ilvl w:val="0"/>
          <w:numId w:val="9"/>
        </w:numPr>
        <w:rPr>
          <w:sz w:val="28"/>
          <w:szCs w:val="28"/>
        </w:rPr>
      </w:pPr>
      <w:r>
        <w:rPr>
          <w:sz w:val="28"/>
          <w:szCs w:val="28"/>
        </w:rPr>
        <w:t>Jesus went up to Jerusalem</w:t>
      </w:r>
    </w:p>
    <w:p w:rsidR="00E627D3" w:rsidRDefault="00E627D3" w:rsidP="00E627D3">
      <w:pPr>
        <w:widowControl w:val="0"/>
        <w:ind w:left="3308"/>
        <w:rPr>
          <w:sz w:val="28"/>
          <w:szCs w:val="28"/>
        </w:rPr>
      </w:pPr>
      <w:r>
        <w:rPr>
          <w:sz w:val="28"/>
          <w:szCs w:val="28"/>
        </w:rPr>
        <w:t>(It took place between Jesus’ visit to Judea and the Second Passover of His ministry.)</w:t>
      </w:r>
    </w:p>
    <w:p w:rsidR="00E627D3" w:rsidRDefault="00E627D3" w:rsidP="00E627D3">
      <w:pPr>
        <w:widowControl w:val="0"/>
        <w:rPr>
          <w:sz w:val="28"/>
          <w:szCs w:val="28"/>
        </w:rPr>
      </w:pPr>
    </w:p>
    <w:p w:rsidR="00E627D3" w:rsidRDefault="00B860C2" w:rsidP="00E627D3">
      <w:pPr>
        <w:widowControl w:val="0"/>
        <w:rPr>
          <w:sz w:val="28"/>
          <w:szCs w:val="28"/>
          <w:u w:val="single"/>
        </w:rPr>
      </w:pPr>
      <w:r w:rsidRPr="00B860C2">
        <w:rPr>
          <w:noProof/>
          <w:sz w:val="20"/>
          <w:szCs w:val="28"/>
        </w:rPr>
        <w:pict>
          <v:line id="_x0000_s93413" style="position:absolute;z-index:251677696" from="76.05pt,8.6pt" to="94.05pt,8.6pt">
            <v:stroke endarrow="block"/>
          </v:line>
        </w:pict>
      </w:r>
      <w:r w:rsidR="00E627D3">
        <w:rPr>
          <w:sz w:val="28"/>
          <w:szCs w:val="28"/>
        </w:rPr>
        <w:tab/>
        <w:t>Vs. 2</w:t>
      </w:r>
      <w:r w:rsidR="00E627D3">
        <w:rPr>
          <w:sz w:val="28"/>
          <w:szCs w:val="28"/>
        </w:rPr>
        <w:tab/>
      </w:r>
      <w:r w:rsidR="00E627D3">
        <w:rPr>
          <w:sz w:val="28"/>
          <w:szCs w:val="28"/>
        </w:rPr>
        <w:tab/>
      </w:r>
      <w:r w:rsidR="00E627D3">
        <w:rPr>
          <w:sz w:val="28"/>
          <w:szCs w:val="28"/>
          <w:u w:val="single"/>
        </w:rPr>
        <w:t>Place of Miracle</w:t>
      </w:r>
    </w:p>
    <w:p w:rsidR="00E627D3" w:rsidRDefault="00E627D3" w:rsidP="00884594">
      <w:pPr>
        <w:widowControl w:val="0"/>
        <w:numPr>
          <w:ilvl w:val="0"/>
          <w:numId w:val="9"/>
        </w:numPr>
        <w:rPr>
          <w:sz w:val="28"/>
          <w:szCs w:val="28"/>
        </w:rPr>
      </w:pPr>
      <w:r>
        <w:rPr>
          <w:sz w:val="28"/>
          <w:szCs w:val="28"/>
        </w:rPr>
        <w:t>At Jerusalem</w:t>
      </w:r>
    </w:p>
    <w:p w:rsidR="00E627D3" w:rsidRDefault="00E627D3" w:rsidP="00884594">
      <w:pPr>
        <w:widowControl w:val="0"/>
        <w:numPr>
          <w:ilvl w:val="0"/>
          <w:numId w:val="9"/>
        </w:numPr>
        <w:rPr>
          <w:sz w:val="28"/>
          <w:szCs w:val="28"/>
        </w:rPr>
      </w:pPr>
      <w:r>
        <w:rPr>
          <w:sz w:val="28"/>
          <w:szCs w:val="28"/>
        </w:rPr>
        <w:t>By the Sheep market</w:t>
      </w:r>
    </w:p>
    <w:p w:rsidR="00E627D3" w:rsidRDefault="00E627D3" w:rsidP="00884594">
      <w:pPr>
        <w:widowControl w:val="0"/>
        <w:numPr>
          <w:ilvl w:val="0"/>
          <w:numId w:val="9"/>
        </w:numPr>
        <w:rPr>
          <w:sz w:val="28"/>
          <w:szCs w:val="28"/>
        </w:rPr>
      </w:pPr>
      <w:r>
        <w:rPr>
          <w:sz w:val="28"/>
          <w:szCs w:val="28"/>
        </w:rPr>
        <w:t>At the Pool of Bethesda</w:t>
      </w:r>
    </w:p>
    <w:p w:rsidR="00E627D3" w:rsidRDefault="00E627D3" w:rsidP="00E627D3">
      <w:pPr>
        <w:widowControl w:val="0"/>
        <w:rPr>
          <w:sz w:val="28"/>
          <w:szCs w:val="28"/>
        </w:rPr>
      </w:pPr>
    </w:p>
    <w:p w:rsidR="00E627D3" w:rsidRDefault="00E627D3" w:rsidP="00E627D3">
      <w:pPr>
        <w:widowControl w:val="0"/>
        <w:rPr>
          <w:sz w:val="28"/>
          <w:szCs w:val="28"/>
        </w:rPr>
      </w:pPr>
    </w:p>
    <w:p w:rsidR="00E627D3" w:rsidRDefault="00E627D3" w:rsidP="00E627D3">
      <w:pPr>
        <w:widowControl w:val="0"/>
        <w:rPr>
          <w:sz w:val="28"/>
          <w:szCs w:val="28"/>
        </w:rPr>
      </w:pPr>
    </w:p>
    <w:p w:rsidR="00E627D3" w:rsidRDefault="00E627D3" w:rsidP="00E627D3">
      <w:pPr>
        <w:widowControl w:val="0"/>
        <w:rPr>
          <w:sz w:val="28"/>
          <w:szCs w:val="28"/>
        </w:rPr>
      </w:pPr>
      <w:r>
        <w:rPr>
          <w:sz w:val="28"/>
          <w:szCs w:val="28"/>
          <w:u w:val="single"/>
        </w:rPr>
        <w:t>Preparation of the people at the pool:</w:t>
      </w:r>
      <w:r>
        <w:rPr>
          <w:sz w:val="28"/>
          <w:szCs w:val="28"/>
        </w:rPr>
        <w:t xml:space="preserve"> 5:3 “…a great multitude…”</w:t>
      </w:r>
    </w:p>
    <w:p w:rsidR="00E627D3" w:rsidRDefault="00B860C2" w:rsidP="00E627D3">
      <w:pPr>
        <w:widowControl w:val="0"/>
        <w:ind w:left="2160" w:hanging="1440"/>
        <w:rPr>
          <w:sz w:val="28"/>
          <w:szCs w:val="28"/>
        </w:rPr>
      </w:pPr>
      <w:r w:rsidRPr="00B860C2">
        <w:rPr>
          <w:noProof/>
          <w:sz w:val="20"/>
          <w:szCs w:val="28"/>
        </w:rPr>
        <w:pict>
          <v:line id="_x0000_s93404" style="position:absolute;left:0;text-align:left;z-index:251668480" from="76.05pt,6.9pt" to="94.05pt,6.9pt">
            <v:stroke endarrow="block"/>
          </v:line>
        </w:pict>
      </w:r>
      <w:r w:rsidR="00E627D3">
        <w:rPr>
          <w:sz w:val="28"/>
          <w:szCs w:val="28"/>
        </w:rPr>
        <w:t>Vs. 3</w:t>
      </w:r>
      <w:r w:rsidR="00E627D3">
        <w:rPr>
          <w:sz w:val="28"/>
          <w:szCs w:val="28"/>
        </w:rPr>
        <w:tab/>
        <w:t>They waited for the moving of the water</w:t>
      </w:r>
    </w:p>
    <w:p w:rsidR="00E627D3" w:rsidRDefault="00B860C2" w:rsidP="00E627D3">
      <w:pPr>
        <w:widowControl w:val="0"/>
        <w:ind w:left="2160" w:hanging="1440"/>
        <w:rPr>
          <w:sz w:val="28"/>
          <w:szCs w:val="28"/>
        </w:rPr>
      </w:pPr>
      <w:r w:rsidRPr="00B860C2">
        <w:rPr>
          <w:noProof/>
          <w:sz w:val="20"/>
          <w:szCs w:val="28"/>
        </w:rPr>
        <w:pict>
          <v:line id="_x0000_s93405" style="position:absolute;left:0;text-align:left;z-index:251669504" from="75.05pt,7.7pt" to="93.05pt,7.7pt">
            <v:stroke endarrow="block"/>
          </v:line>
        </w:pict>
      </w:r>
      <w:r w:rsidR="00E627D3">
        <w:rPr>
          <w:sz w:val="28"/>
          <w:szCs w:val="28"/>
        </w:rPr>
        <w:t>Vs. 4</w:t>
      </w:r>
      <w:r w:rsidR="00E627D3">
        <w:rPr>
          <w:sz w:val="28"/>
          <w:szCs w:val="28"/>
        </w:rPr>
        <w:tab/>
        <w:t>At a certain season an angel went down and troubled the water</w:t>
      </w:r>
    </w:p>
    <w:p w:rsidR="00E627D3" w:rsidRDefault="00E627D3" w:rsidP="00E627D3">
      <w:pPr>
        <w:widowControl w:val="0"/>
        <w:rPr>
          <w:sz w:val="28"/>
          <w:szCs w:val="28"/>
        </w:rPr>
      </w:pPr>
    </w:p>
    <w:p w:rsidR="00E627D3" w:rsidRDefault="00E627D3" w:rsidP="00E627D3">
      <w:pPr>
        <w:widowControl w:val="0"/>
        <w:rPr>
          <w:sz w:val="28"/>
          <w:szCs w:val="28"/>
        </w:rPr>
      </w:pPr>
      <w:r>
        <w:rPr>
          <w:sz w:val="28"/>
          <w:szCs w:val="28"/>
          <w:u w:val="single"/>
        </w:rPr>
        <w:t>Length of a certain man’s illness:</w:t>
      </w:r>
      <w:r>
        <w:rPr>
          <w:sz w:val="28"/>
          <w:szCs w:val="28"/>
        </w:rPr>
        <w:t xml:space="preserve"> </w:t>
      </w:r>
    </w:p>
    <w:p w:rsidR="00E627D3" w:rsidRDefault="00B860C2" w:rsidP="00E627D3">
      <w:pPr>
        <w:widowControl w:val="0"/>
        <w:ind w:left="2160" w:hanging="1440"/>
        <w:rPr>
          <w:sz w:val="28"/>
          <w:szCs w:val="28"/>
        </w:rPr>
      </w:pPr>
      <w:r w:rsidRPr="00B860C2">
        <w:rPr>
          <w:noProof/>
          <w:sz w:val="20"/>
          <w:szCs w:val="28"/>
        </w:rPr>
        <w:pict>
          <v:line id="_x0000_s93406" style="position:absolute;left:0;text-align:left;z-index:251670528" from="76.05pt,6.9pt" to="94.05pt,6.9pt">
            <v:stroke endarrow="block"/>
          </v:line>
        </w:pict>
      </w:r>
      <w:r w:rsidR="00E627D3">
        <w:rPr>
          <w:sz w:val="28"/>
          <w:szCs w:val="28"/>
        </w:rPr>
        <w:t>Vs. 5</w:t>
      </w:r>
      <w:r w:rsidR="00E627D3">
        <w:rPr>
          <w:sz w:val="28"/>
          <w:szCs w:val="28"/>
        </w:rPr>
        <w:tab/>
        <w:t>He had been ill for 38 years</w:t>
      </w:r>
    </w:p>
    <w:p w:rsidR="00E627D3" w:rsidRDefault="00B860C2" w:rsidP="00E627D3">
      <w:pPr>
        <w:widowControl w:val="0"/>
        <w:ind w:left="2160" w:hanging="1440"/>
        <w:rPr>
          <w:sz w:val="28"/>
          <w:szCs w:val="28"/>
        </w:rPr>
      </w:pPr>
      <w:r w:rsidRPr="00B860C2">
        <w:rPr>
          <w:noProof/>
          <w:sz w:val="20"/>
          <w:szCs w:val="28"/>
        </w:rPr>
        <w:pict>
          <v:line id="_x0000_s93407" style="position:absolute;left:0;text-align:left;z-index:251671552" from="75.05pt,7.7pt" to="93.05pt,7.7pt">
            <v:stroke endarrow="block"/>
          </v:line>
        </w:pict>
      </w:r>
      <w:r w:rsidR="00E627D3">
        <w:rPr>
          <w:sz w:val="28"/>
          <w:szCs w:val="28"/>
        </w:rPr>
        <w:t>Vs. 6</w:t>
      </w:r>
      <w:r w:rsidR="00E627D3">
        <w:rPr>
          <w:sz w:val="28"/>
          <w:szCs w:val="28"/>
        </w:rPr>
        <w:tab/>
        <w:t>He had been in that case for a long time</w:t>
      </w:r>
    </w:p>
    <w:p w:rsidR="00E627D3" w:rsidRDefault="00E627D3" w:rsidP="00E627D3">
      <w:pPr>
        <w:widowControl w:val="0"/>
        <w:rPr>
          <w:sz w:val="28"/>
          <w:szCs w:val="28"/>
        </w:rPr>
      </w:pPr>
    </w:p>
    <w:p w:rsidR="00E627D3" w:rsidRDefault="00E627D3" w:rsidP="00E627D3">
      <w:pPr>
        <w:widowControl w:val="0"/>
        <w:rPr>
          <w:sz w:val="28"/>
          <w:szCs w:val="28"/>
        </w:rPr>
      </w:pPr>
      <w:r>
        <w:rPr>
          <w:sz w:val="28"/>
          <w:szCs w:val="28"/>
          <w:u w:val="single"/>
        </w:rPr>
        <w:t>Jesus’ approach question:</w:t>
      </w:r>
      <w:r>
        <w:rPr>
          <w:sz w:val="28"/>
          <w:szCs w:val="28"/>
        </w:rPr>
        <w:t xml:space="preserve"> </w:t>
      </w:r>
    </w:p>
    <w:p w:rsidR="00E627D3" w:rsidRDefault="00B860C2" w:rsidP="00E627D3">
      <w:pPr>
        <w:widowControl w:val="0"/>
        <w:ind w:left="2160" w:hanging="1440"/>
        <w:rPr>
          <w:sz w:val="28"/>
          <w:szCs w:val="28"/>
        </w:rPr>
      </w:pPr>
      <w:r w:rsidRPr="00B860C2">
        <w:rPr>
          <w:noProof/>
          <w:sz w:val="20"/>
          <w:szCs w:val="28"/>
        </w:rPr>
        <w:pict>
          <v:line id="_x0000_s93408" style="position:absolute;left:0;text-align:left;z-index:251672576" from="76.05pt,6.9pt" to="94.05pt,6.9pt">
            <v:stroke endarrow="block"/>
          </v:line>
        </w:pict>
      </w:r>
      <w:r w:rsidR="00E627D3">
        <w:rPr>
          <w:sz w:val="28"/>
          <w:szCs w:val="28"/>
        </w:rPr>
        <w:t>Vs. 6</w:t>
      </w:r>
      <w:r w:rsidR="00E627D3">
        <w:rPr>
          <w:sz w:val="28"/>
          <w:szCs w:val="28"/>
        </w:rPr>
        <w:tab/>
        <w:t>“Wilt thou be made whole?”</w:t>
      </w:r>
    </w:p>
    <w:p w:rsidR="00E627D3" w:rsidRDefault="00E627D3" w:rsidP="00E627D3">
      <w:pPr>
        <w:widowControl w:val="0"/>
        <w:rPr>
          <w:sz w:val="28"/>
          <w:szCs w:val="28"/>
        </w:rPr>
      </w:pPr>
    </w:p>
    <w:p w:rsidR="00E627D3" w:rsidRDefault="00E627D3" w:rsidP="00E627D3">
      <w:pPr>
        <w:widowControl w:val="0"/>
        <w:rPr>
          <w:sz w:val="28"/>
          <w:szCs w:val="28"/>
        </w:rPr>
      </w:pPr>
      <w:r>
        <w:rPr>
          <w:sz w:val="28"/>
          <w:szCs w:val="28"/>
          <w:u w:val="single"/>
        </w:rPr>
        <w:t>Impotent man’s reply:</w:t>
      </w:r>
      <w:r>
        <w:rPr>
          <w:sz w:val="28"/>
          <w:szCs w:val="28"/>
        </w:rPr>
        <w:t xml:space="preserve"> </w:t>
      </w:r>
    </w:p>
    <w:p w:rsidR="00E627D3" w:rsidRDefault="00B860C2" w:rsidP="00E627D3">
      <w:pPr>
        <w:widowControl w:val="0"/>
        <w:ind w:left="2160" w:hanging="1440"/>
        <w:rPr>
          <w:sz w:val="28"/>
          <w:szCs w:val="28"/>
        </w:rPr>
      </w:pPr>
      <w:r w:rsidRPr="00B860C2">
        <w:rPr>
          <w:noProof/>
          <w:sz w:val="20"/>
          <w:szCs w:val="28"/>
        </w:rPr>
        <w:pict>
          <v:line id="_x0000_s93409" style="position:absolute;left:0;text-align:left;z-index:251673600" from="76.05pt,6.9pt" to="94.05pt,6.9pt">
            <v:stroke endarrow="block"/>
          </v:line>
        </w:pict>
      </w:r>
      <w:r w:rsidR="00E627D3">
        <w:rPr>
          <w:sz w:val="28"/>
          <w:szCs w:val="28"/>
        </w:rPr>
        <w:t>Vs. 7</w:t>
      </w:r>
      <w:r w:rsidR="00E627D3">
        <w:rPr>
          <w:sz w:val="28"/>
          <w:szCs w:val="28"/>
        </w:rPr>
        <w:tab/>
        <w:t xml:space="preserve">“Sir, I have no one to help me into the pool. While I am coming another </w:t>
      </w:r>
      <w:proofErr w:type="spellStart"/>
      <w:r w:rsidR="00E627D3">
        <w:rPr>
          <w:sz w:val="28"/>
          <w:szCs w:val="28"/>
        </w:rPr>
        <w:t>steppeth</w:t>
      </w:r>
      <w:proofErr w:type="spellEnd"/>
      <w:r w:rsidR="00E627D3">
        <w:rPr>
          <w:sz w:val="28"/>
          <w:szCs w:val="28"/>
        </w:rPr>
        <w:t xml:space="preserve"> down before me.”</w:t>
      </w:r>
    </w:p>
    <w:p w:rsidR="00E627D3" w:rsidRDefault="00E627D3" w:rsidP="00E627D3">
      <w:pPr>
        <w:widowControl w:val="0"/>
        <w:rPr>
          <w:sz w:val="28"/>
          <w:szCs w:val="28"/>
        </w:rPr>
      </w:pPr>
    </w:p>
    <w:p w:rsidR="00E627D3" w:rsidRDefault="00E627D3" w:rsidP="00E627D3">
      <w:pPr>
        <w:widowControl w:val="0"/>
        <w:rPr>
          <w:sz w:val="28"/>
          <w:szCs w:val="28"/>
        </w:rPr>
      </w:pPr>
      <w:r>
        <w:rPr>
          <w:sz w:val="28"/>
          <w:szCs w:val="28"/>
          <w:u w:val="single"/>
        </w:rPr>
        <w:t>Jesus’ command:</w:t>
      </w:r>
      <w:r>
        <w:rPr>
          <w:sz w:val="28"/>
          <w:szCs w:val="28"/>
        </w:rPr>
        <w:t xml:space="preserve"> </w:t>
      </w:r>
    </w:p>
    <w:p w:rsidR="00E627D3" w:rsidRDefault="00B860C2" w:rsidP="00E627D3">
      <w:pPr>
        <w:widowControl w:val="0"/>
        <w:ind w:left="2160" w:hanging="1440"/>
        <w:rPr>
          <w:sz w:val="28"/>
          <w:szCs w:val="28"/>
        </w:rPr>
      </w:pPr>
      <w:r w:rsidRPr="00B860C2">
        <w:rPr>
          <w:noProof/>
          <w:sz w:val="20"/>
          <w:szCs w:val="28"/>
        </w:rPr>
        <w:pict>
          <v:line id="_x0000_s93410" style="position:absolute;left:0;text-align:left;z-index:251674624" from="76.05pt,6.9pt" to="94.05pt,6.9pt">
            <v:stroke endarrow="block"/>
          </v:line>
        </w:pict>
      </w:r>
      <w:r w:rsidR="00E627D3">
        <w:rPr>
          <w:sz w:val="28"/>
          <w:szCs w:val="28"/>
        </w:rPr>
        <w:t>Vs. 8</w:t>
      </w:r>
      <w:r w:rsidR="00E627D3">
        <w:rPr>
          <w:sz w:val="28"/>
          <w:szCs w:val="28"/>
        </w:rPr>
        <w:tab/>
        <w:t>“Rise,” You can now do the thing you couldn’t do before because I have spoken the word.</w:t>
      </w:r>
    </w:p>
    <w:p w:rsidR="00E627D3" w:rsidRDefault="00E627D3" w:rsidP="00E627D3">
      <w:pPr>
        <w:widowControl w:val="0"/>
        <w:ind w:left="2160" w:hanging="1440"/>
        <w:rPr>
          <w:sz w:val="28"/>
          <w:szCs w:val="28"/>
        </w:rPr>
      </w:pPr>
      <w:r>
        <w:rPr>
          <w:sz w:val="28"/>
          <w:szCs w:val="28"/>
        </w:rPr>
        <w:tab/>
      </w:r>
    </w:p>
    <w:p w:rsidR="00E627D3" w:rsidRDefault="00E627D3" w:rsidP="00E627D3">
      <w:pPr>
        <w:widowControl w:val="0"/>
        <w:ind w:left="2160"/>
        <w:rPr>
          <w:sz w:val="28"/>
          <w:szCs w:val="28"/>
        </w:rPr>
      </w:pPr>
      <w:r>
        <w:rPr>
          <w:sz w:val="28"/>
          <w:szCs w:val="28"/>
        </w:rPr>
        <w:t xml:space="preserve">“Take up thy bed” A challenge to man’s will to arise to action. </w:t>
      </w:r>
    </w:p>
    <w:p w:rsidR="00E627D3" w:rsidRDefault="00E627D3" w:rsidP="00E627D3">
      <w:pPr>
        <w:widowControl w:val="0"/>
        <w:ind w:left="2160" w:hanging="1440"/>
        <w:rPr>
          <w:sz w:val="28"/>
          <w:szCs w:val="28"/>
        </w:rPr>
      </w:pPr>
      <w:r>
        <w:rPr>
          <w:sz w:val="28"/>
          <w:szCs w:val="28"/>
        </w:rPr>
        <w:tab/>
      </w:r>
    </w:p>
    <w:p w:rsidR="00E627D3" w:rsidRDefault="00E627D3" w:rsidP="00E627D3">
      <w:pPr>
        <w:widowControl w:val="0"/>
        <w:ind w:left="2160" w:hanging="1440"/>
        <w:rPr>
          <w:sz w:val="28"/>
          <w:szCs w:val="28"/>
        </w:rPr>
      </w:pPr>
      <w:r>
        <w:rPr>
          <w:sz w:val="28"/>
          <w:szCs w:val="28"/>
        </w:rPr>
        <w:tab/>
        <w:t>“Walk” Do not expect to be carried.</w:t>
      </w:r>
    </w:p>
    <w:p w:rsidR="00E627D3" w:rsidRDefault="00E627D3" w:rsidP="00E627D3">
      <w:pPr>
        <w:widowControl w:val="0"/>
        <w:rPr>
          <w:sz w:val="28"/>
          <w:szCs w:val="28"/>
        </w:rPr>
      </w:pPr>
    </w:p>
    <w:p w:rsidR="00E627D3" w:rsidRDefault="00E627D3" w:rsidP="00E627D3">
      <w:pPr>
        <w:widowControl w:val="0"/>
        <w:rPr>
          <w:sz w:val="28"/>
          <w:szCs w:val="28"/>
        </w:rPr>
      </w:pPr>
      <w:r>
        <w:rPr>
          <w:sz w:val="28"/>
          <w:szCs w:val="28"/>
          <w:u w:val="single"/>
        </w:rPr>
        <w:t>Result:</w:t>
      </w:r>
      <w:r>
        <w:rPr>
          <w:sz w:val="28"/>
          <w:szCs w:val="28"/>
        </w:rPr>
        <w:tab/>
      </w:r>
      <w:r>
        <w:rPr>
          <w:sz w:val="28"/>
          <w:szCs w:val="28"/>
        </w:rPr>
        <w:tab/>
      </w:r>
      <w:r>
        <w:rPr>
          <w:sz w:val="28"/>
          <w:szCs w:val="28"/>
          <w:u w:val="single"/>
        </w:rPr>
        <w:t>Basis of miracle is the will exercised</w:t>
      </w:r>
      <w:r>
        <w:rPr>
          <w:sz w:val="28"/>
          <w:szCs w:val="28"/>
        </w:rPr>
        <w:t xml:space="preserve"> </w:t>
      </w:r>
    </w:p>
    <w:p w:rsidR="00E627D3" w:rsidRDefault="00B860C2" w:rsidP="00E627D3">
      <w:pPr>
        <w:widowControl w:val="0"/>
        <w:ind w:left="2160" w:hanging="1440"/>
        <w:rPr>
          <w:sz w:val="28"/>
          <w:szCs w:val="28"/>
        </w:rPr>
      </w:pPr>
      <w:r w:rsidRPr="00B860C2">
        <w:rPr>
          <w:noProof/>
          <w:sz w:val="20"/>
          <w:szCs w:val="28"/>
        </w:rPr>
        <w:pict>
          <v:line id="_x0000_s93411" style="position:absolute;left:0;text-align:left;z-index:251675648" from="76.05pt,6.9pt" to="94.05pt,6.9pt">
            <v:stroke endarrow="block"/>
          </v:line>
        </w:pict>
      </w:r>
      <w:r w:rsidR="00E627D3">
        <w:rPr>
          <w:sz w:val="28"/>
          <w:szCs w:val="28"/>
        </w:rPr>
        <w:t>Vs. 9</w:t>
      </w:r>
      <w:r w:rsidR="00E627D3">
        <w:rPr>
          <w:sz w:val="28"/>
          <w:szCs w:val="28"/>
        </w:rPr>
        <w:tab/>
        <w:t>“And immediately the man was made whole; and took up his bed, and walked: and on the same day was the Sabbath.”</w:t>
      </w:r>
    </w:p>
    <w:p w:rsidR="00E627D3" w:rsidRDefault="00E627D3" w:rsidP="00E627D3">
      <w:pPr>
        <w:widowControl w:val="0"/>
        <w:ind w:left="2160" w:hanging="1440"/>
        <w:rPr>
          <w:sz w:val="28"/>
          <w:szCs w:val="28"/>
        </w:rPr>
      </w:pPr>
      <w:r>
        <w:rPr>
          <w:sz w:val="28"/>
          <w:szCs w:val="28"/>
        </w:rPr>
        <w:tab/>
      </w:r>
    </w:p>
    <w:p w:rsidR="00E627D3" w:rsidRDefault="00E627D3" w:rsidP="00E627D3">
      <w:pPr>
        <w:widowControl w:val="0"/>
        <w:ind w:left="2160" w:hanging="1440"/>
        <w:jc w:val="center"/>
        <w:rPr>
          <w:sz w:val="28"/>
          <w:szCs w:val="28"/>
        </w:rPr>
      </w:pPr>
      <w:r>
        <w:rPr>
          <w:sz w:val="28"/>
          <w:szCs w:val="28"/>
        </w:rPr>
        <w:t>JESUS, THE MASTER OF TIME,</w:t>
      </w:r>
    </w:p>
    <w:p w:rsidR="00E627D3" w:rsidRDefault="00E627D3" w:rsidP="00E627D3">
      <w:pPr>
        <w:widowControl w:val="0"/>
        <w:ind w:left="2160" w:hanging="1440"/>
        <w:jc w:val="center"/>
        <w:rPr>
          <w:sz w:val="28"/>
          <w:szCs w:val="28"/>
        </w:rPr>
      </w:pPr>
      <w:r>
        <w:rPr>
          <w:sz w:val="28"/>
          <w:szCs w:val="28"/>
        </w:rPr>
        <w:t>IS THE SON OF GOD</w:t>
      </w:r>
    </w:p>
    <w:p w:rsidR="00E627D3" w:rsidRDefault="00E627D3" w:rsidP="00E627D3">
      <w:pPr>
        <w:widowControl w:val="0"/>
        <w:ind w:left="2160" w:hanging="1440"/>
        <w:rPr>
          <w:sz w:val="28"/>
          <w:szCs w:val="28"/>
        </w:rPr>
      </w:pPr>
    </w:p>
    <w:p w:rsidR="00E627D3" w:rsidRDefault="00E627D3" w:rsidP="00E627D3">
      <w:pPr>
        <w:widowControl w:val="0"/>
        <w:ind w:left="2160" w:hanging="1440"/>
        <w:rPr>
          <w:sz w:val="28"/>
          <w:szCs w:val="28"/>
        </w:rPr>
      </w:pPr>
    </w:p>
    <w:p w:rsidR="00E627D3" w:rsidRDefault="00E627D3" w:rsidP="00E627D3">
      <w:pPr>
        <w:widowControl w:val="0"/>
        <w:ind w:left="2160" w:hanging="1440"/>
        <w:rPr>
          <w:sz w:val="28"/>
          <w:szCs w:val="28"/>
        </w:rPr>
      </w:pPr>
    </w:p>
    <w:p w:rsidR="00E627D3" w:rsidRDefault="00E627D3" w:rsidP="00E627D3">
      <w:pPr>
        <w:widowControl w:val="0"/>
        <w:ind w:left="2160" w:hanging="1440"/>
        <w:rPr>
          <w:sz w:val="28"/>
          <w:szCs w:val="28"/>
        </w:rPr>
      </w:pPr>
    </w:p>
    <w:p w:rsidR="00E627D3" w:rsidRDefault="00E627D3" w:rsidP="00E627D3">
      <w:pPr>
        <w:widowControl w:val="0"/>
        <w:ind w:left="2160" w:hanging="1440"/>
        <w:rPr>
          <w:sz w:val="28"/>
          <w:szCs w:val="28"/>
        </w:rPr>
      </w:pPr>
    </w:p>
    <w:p w:rsidR="00E627D3" w:rsidRDefault="00E627D3" w:rsidP="00E627D3">
      <w:pPr>
        <w:widowControl w:val="0"/>
        <w:ind w:left="2160" w:hanging="1440"/>
        <w:rPr>
          <w:sz w:val="28"/>
          <w:szCs w:val="28"/>
        </w:rPr>
      </w:pPr>
    </w:p>
    <w:p w:rsidR="00E627D3" w:rsidRDefault="00E627D3" w:rsidP="00E627D3">
      <w:pPr>
        <w:widowControl w:val="0"/>
        <w:ind w:left="2160" w:hanging="1440"/>
        <w:rPr>
          <w:sz w:val="28"/>
          <w:szCs w:val="28"/>
        </w:rPr>
      </w:pPr>
    </w:p>
    <w:p w:rsidR="00E627D3" w:rsidRDefault="00E627D3" w:rsidP="00E627D3">
      <w:pPr>
        <w:widowControl w:val="0"/>
        <w:ind w:left="2160" w:hanging="1440"/>
        <w:rPr>
          <w:sz w:val="28"/>
          <w:szCs w:val="28"/>
        </w:rPr>
      </w:pPr>
    </w:p>
    <w:p w:rsidR="00E627D3" w:rsidRDefault="00E627D3" w:rsidP="00E627D3">
      <w:pPr>
        <w:widowControl w:val="0"/>
        <w:ind w:left="2160" w:hanging="1440"/>
        <w:rPr>
          <w:sz w:val="28"/>
          <w:szCs w:val="28"/>
        </w:rPr>
      </w:pPr>
    </w:p>
    <w:p w:rsidR="00E627D3" w:rsidRDefault="00E627D3" w:rsidP="00E627D3">
      <w:pPr>
        <w:widowControl w:val="0"/>
        <w:ind w:left="2880" w:hanging="2880"/>
        <w:rPr>
          <w:b/>
          <w:bCs/>
          <w:sz w:val="28"/>
          <w:szCs w:val="28"/>
        </w:rPr>
      </w:pPr>
      <w:r>
        <w:rPr>
          <w:b/>
          <w:bCs/>
          <w:sz w:val="28"/>
          <w:szCs w:val="28"/>
        </w:rPr>
        <w:t>II. The Controversy</w:t>
      </w:r>
    </w:p>
    <w:p w:rsidR="00E627D3" w:rsidRDefault="00E627D3" w:rsidP="00E627D3">
      <w:pPr>
        <w:widowControl w:val="0"/>
        <w:ind w:left="2880" w:hanging="2880"/>
        <w:rPr>
          <w:sz w:val="28"/>
          <w:szCs w:val="28"/>
        </w:rPr>
      </w:pPr>
    </w:p>
    <w:p w:rsidR="00E627D3" w:rsidRDefault="00E627D3" w:rsidP="00E627D3">
      <w:pPr>
        <w:widowControl w:val="0"/>
        <w:ind w:left="360"/>
        <w:rPr>
          <w:sz w:val="28"/>
          <w:szCs w:val="28"/>
        </w:rPr>
      </w:pPr>
      <w:r>
        <w:rPr>
          <w:sz w:val="28"/>
          <w:szCs w:val="28"/>
        </w:rPr>
        <w:t xml:space="preserve">Vs. 10 (The Jews therefore said unto him that was cured, </w:t>
      </w:r>
      <w:proofErr w:type="gramStart"/>
      <w:r>
        <w:rPr>
          <w:sz w:val="28"/>
          <w:szCs w:val="28"/>
        </w:rPr>
        <w:t>It</w:t>
      </w:r>
      <w:proofErr w:type="gramEnd"/>
      <w:r>
        <w:rPr>
          <w:sz w:val="28"/>
          <w:szCs w:val="28"/>
        </w:rPr>
        <w:t xml:space="preserve"> is the Sabbath day – It is not lawful for you to carry thy bed.)</w:t>
      </w:r>
    </w:p>
    <w:p w:rsidR="00E627D3" w:rsidRDefault="00E627D3" w:rsidP="00E627D3">
      <w:pPr>
        <w:widowControl w:val="0"/>
        <w:rPr>
          <w:sz w:val="28"/>
          <w:szCs w:val="28"/>
        </w:rPr>
      </w:pPr>
    </w:p>
    <w:p w:rsidR="00E627D3" w:rsidRDefault="00E627D3" w:rsidP="00E627D3">
      <w:pPr>
        <w:widowControl w:val="0"/>
        <w:rPr>
          <w:sz w:val="28"/>
          <w:szCs w:val="28"/>
          <w:u w:val="single"/>
        </w:rPr>
      </w:pPr>
      <w:r>
        <w:rPr>
          <w:sz w:val="28"/>
          <w:szCs w:val="28"/>
          <w:u w:val="single"/>
        </w:rPr>
        <w:t>Jesus’ warning to him:</w:t>
      </w:r>
      <w:r>
        <w:rPr>
          <w:sz w:val="28"/>
          <w:szCs w:val="28"/>
        </w:rPr>
        <w:t xml:space="preserve"> - </w:t>
      </w:r>
      <w:r>
        <w:rPr>
          <w:sz w:val="28"/>
          <w:szCs w:val="28"/>
          <w:u w:val="single"/>
        </w:rPr>
        <w:t>Jesus found him in the temple:</w:t>
      </w:r>
    </w:p>
    <w:p w:rsidR="00E627D3" w:rsidRDefault="00B860C2" w:rsidP="00E627D3">
      <w:pPr>
        <w:widowControl w:val="0"/>
        <w:ind w:left="2160" w:hanging="1440"/>
        <w:rPr>
          <w:sz w:val="28"/>
          <w:szCs w:val="28"/>
        </w:rPr>
      </w:pPr>
      <w:r w:rsidRPr="00B860C2">
        <w:rPr>
          <w:noProof/>
          <w:sz w:val="20"/>
          <w:szCs w:val="28"/>
        </w:rPr>
        <w:pict>
          <v:line id="_x0000_s93414" style="position:absolute;left:0;text-align:left;z-index:251678720" from="76.05pt,6.9pt" to="94.05pt,6.9pt">
            <v:stroke endarrow="block"/>
          </v:line>
        </w:pict>
      </w:r>
      <w:r w:rsidR="00E627D3">
        <w:rPr>
          <w:sz w:val="28"/>
          <w:szCs w:val="28"/>
        </w:rPr>
        <w:t>Vs. 14</w:t>
      </w:r>
      <w:r w:rsidR="00E627D3">
        <w:rPr>
          <w:sz w:val="28"/>
          <w:szCs w:val="28"/>
        </w:rPr>
        <w:tab/>
        <w:t>Behold, thou art made whole:</w:t>
      </w:r>
    </w:p>
    <w:p w:rsidR="00E627D3" w:rsidRDefault="00E627D3" w:rsidP="00E627D3">
      <w:pPr>
        <w:widowControl w:val="0"/>
        <w:ind w:left="2160" w:hanging="1440"/>
        <w:rPr>
          <w:sz w:val="28"/>
          <w:szCs w:val="28"/>
        </w:rPr>
      </w:pPr>
      <w:r>
        <w:rPr>
          <w:sz w:val="28"/>
          <w:szCs w:val="28"/>
        </w:rPr>
        <w:tab/>
        <w:t>Sin no more</w:t>
      </w:r>
    </w:p>
    <w:p w:rsidR="00E627D3" w:rsidRDefault="00E627D3" w:rsidP="00E627D3">
      <w:pPr>
        <w:widowControl w:val="0"/>
        <w:ind w:left="2160" w:hanging="1440"/>
        <w:rPr>
          <w:sz w:val="28"/>
          <w:szCs w:val="28"/>
        </w:rPr>
      </w:pPr>
      <w:r>
        <w:rPr>
          <w:sz w:val="28"/>
          <w:szCs w:val="28"/>
        </w:rPr>
        <w:tab/>
        <w:t>Lest a worse thing come unto thee</w:t>
      </w:r>
    </w:p>
    <w:p w:rsidR="00E627D3" w:rsidRDefault="00E627D3" w:rsidP="00E627D3">
      <w:pPr>
        <w:widowControl w:val="0"/>
        <w:ind w:left="2160" w:hanging="1440"/>
        <w:rPr>
          <w:sz w:val="28"/>
          <w:szCs w:val="28"/>
        </w:rPr>
      </w:pPr>
      <w:r>
        <w:rPr>
          <w:sz w:val="28"/>
          <w:szCs w:val="28"/>
        </w:rPr>
        <w:tab/>
      </w:r>
      <w:r>
        <w:rPr>
          <w:sz w:val="28"/>
          <w:szCs w:val="28"/>
        </w:rPr>
        <w:tab/>
        <w:t>(</w:t>
      </w:r>
      <w:proofErr w:type="gramStart"/>
      <w:r>
        <w:rPr>
          <w:sz w:val="28"/>
          <w:szCs w:val="28"/>
        </w:rPr>
        <w:t>former</w:t>
      </w:r>
      <w:proofErr w:type="gramEnd"/>
      <w:r>
        <w:rPr>
          <w:sz w:val="28"/>
          <w:szCs w:val="28"/>
        </w:rPr>
        <w:t xml:space="preserve"> trouble was a result of sin</w:t>
      </w:r>
    </w:p>
    <w:p w:rsidR="00E627D3" w:rsidRDefault="00E627D3" w:rsidP="00E627D3">
      <w:pPr>
        <w:widowControl w:val="0"/>
        <w:ind w:left="2160" w:hanging="1440"/>
        <w:rPr>
          <w:sz w:val="28"/>
          <w:szCs w:val="28"/>
        </w:rPr>
      </w:pPr>
      <w:r>
        <w:rPr>
          <w:sz w:val="28"/>
          <w:szCs w:val="28"/>
        </w:rPr>
        <w:tab/>
      </w:r>
      <w:r>
        <w:rPr>
          <w:sz w:val="28"/>
          <w:szCs w:val="28"/>
        </w:rPr>
        <w:tab/>
        <w:t>38 years of suffering = 38 years of sinning)</w:t>
      </w:r>
    </w:p>
    <w:p w:rsidR="00E627D3" w:rsidRDefault="00B860C2" w:rsidP="00E627D3">
      <w:pPr>
        <w:widowControl w:val="0"/>
        <w:ind w:left="2160" w:hanging="1440"/>
        <w:rPr>
          <w:sz w:val="28"/>
          <w:szCs w:val="28"/>
        </w:rPr>
      </w:pPr>
      <w:r w:rsidRPr="00B860C2">
        <w:rPr>
          <w:noProof/>
          <w:sz w:val="20"/>
          <w:szCs w:val="28"/>
        </w:rPr>
        <w:pict>
          <v:line id="_x0000_s93415" style="position:absolute;left:0;text-align:left;z-index:251679744" from="75.05pt,7.7pt" to="93.05pt,7.7pt">
            <v:stroke endarrow="block"/>
          </v:line>
        </w:pict>
      </w:r>
      <w:r w:rsidR="00E627D3">
        <w:rPr>
          <w:sz w:val="28"/>
          <w:szCs w:val="28"/>
        </w:rPr>
        <w:t>Vs. 13</w:t>
      </w:r>
      <w:r w:rsidR="00E627D3">
        <w:rPr>
          <w:sz w:val="28"/>
          <w:szCs w:val="28"/>
        </w:rPr>
        <w:tab/>
        <w:t>Then Jesus conveyed himself away, and the man did not know Who He was. Later on the same day, Jesus found him in the temple. The man had not been in the temple for 38 years. Now, he went into the temple and met with Jesus. Upon leaving he told the Jews it was Jesus who had made him whole. Vs. 15</w:t>
      </w:r>
    </w:p>
    <w:p w:rsidR="00E627D3" w:rsidRDefault="00E627D3" w:rsidP="00E627D3">
      <w:pPr>
        <w:widowControl w:val="0"/>
        <w:ind w:left="2160" w:hanging="1440"/>
        <w:rPr>
          <w:sz w:val="28"/>
          <w:szCs w:val="28"/>
        </w:rPr>
      </w:pPr>
    </w:p>
    <w:p w:rsidR="00E627D3" w:rsidRDefault="00E627D3" w:rsidP="00E627D3">
      <w:pPr>
        <w:widowControl w:val="0"/>
        <w:ind w:left="2160" w:hanging="1440"/>
        <w:rPr>
          <w:sz w:val="28"/>
          <w:szCs w:val="28"/>
        </w:rPr>
      </w:pPr>
      <w:r>
        <w:rPr>
          <w:sz w:val="28"/>
          <w:szCs w:val="28"/>
        </w:rPr>
        <w:t>NOTE: The first sign Jesus performed was in the realm of Creation and joy at Cana 2:10</w:t>
      </w:r>
      <w:proofErr w:type="gramStart"/>
      <w:r>
        <w:rPr>
          <w:sz w:val="28"/>
          <w:szCs w:val="28"/>
        </w:rPr>
        <w:t>,11</w:t>
      </w:r>
      <w:proofErr w:type="gramEnd"/>
    </w:p>
    <w:p w:rsidR="00E627D3" w:rsidRDefault="00E627D3" w:rsidP="00E627D3">
      <w:pPr>
        <w:widowControl w:val="0"/>
        <w:ind w:left="2160" w:hanging="540"/>
        <w:rPr>
          <w:sz w:val="28"/>
          <w:szCs w:val="28"/>
        </w:rPr>
      </w:pPr>
      <w:r>
        <w:rPr>
          <w:sz w:val="28"/>
          <w:szCs w:val="28"/>
        </w:rPr>
        <w:t>The second sign was a sign in the realm of worship in the temple 2:15</w:t>
      </w:r>
      <w:proofErr w:type="gramStart"/>
      <w:r>
        <w:rPr>
          <w:sz w:val="28"/>
          <w:szCs w:val="28"/>
        </w:rPr>
        <w:t>,16</w:t>
      </w:r>
      <w:proofErr w:type="gramEnd"/>
    </w:p>
    <w:p w:rsidR="00E627D3" w:rsidRDefault="00E627D3" w:rsidP="00E627D3">
      <w:pPr>
        <w:widowControl w:val="0"/>
        <w:ind w:left="2160" w:hanging="540"/>
        <w:rPr>
          <w:sz w:val="28"/>
          <w:szCs w:val="28"/>
        </w:rPr>
      </w:pPr>
      <w:r>
        <w:rPr>
          <w:sz w:val="28"/>
          <w:szCs w:val="28"/>
        </w:rPr>
        <w:t>The third sign was a sign in the realm of suffering and disease. 4:47</w:t>
      </w:r>
      <w:proofErr w:type="gramStart"/>
      <w:r>
        <w:rPr>
          <w:sz w:val="28"/>
          <w:szCs w:val="28"/>
        </w:rPr>
        <w:t>,52</w:t>
      </w:r>
      <w:proofErr w:type="gramEnd"/>
    </w:p>
    <w:p w:rsidR="00E627D3" w:rsidRDefault="00E627D3" w:rsidP="00E627D3">
      <w:pPr>
        <w:widowControl w:val="0"/>
        <w:ind w:left="2160" w:hanging="540"/>
        <w:rPr>
          <w:sz w:val="28"/>
          <w:szCs w:val="28"/>
        </w:rPr>
      </w:pPr>
      <w:r>
        <w:rPr>
          <w:sz w:val="28"/>
          <w:szCs w:val="28"/>
        </w:rPr>
        <w:t>The fourth sign deals with the realm of morality and sickness. 5:14</w:t>
      </w:r>
    </w:p>
    <w:p w:rsidR="00E627D3" w:rsidRDefault="00E627D3" w:rsidP="00E627D3">
      <w:pPr>
        <w:widowControl w:val="0"/>
        <w:rPr>
          <w:sz w:val="28"/>
          <w:szCs w:val="28"/>
        </w:rPr>
      </w:pPr>
    </w:p>
    <w:p w:rsidR="00E627D3" w:rsidRDefault="00B860C2" w:rsidP="00E627D3">
      <w:pPr>
        <w:widowControl w:val="0"/>
        <w:ind w:left="2160" w:hanging="1440"/>
        <w:rPr>
          <w:sz w:val="28"/>
          <w:szCs w:val="28"/>
        </w:rPr>
      </w:pPr>
      <w:r w:rsidRPr="00B860C2">
        <w:rPr>
          <w:noProof/>
          <w:sz w:val="20"/>
          <w:szCs w:val="28"/>
        </w:rPr>
        <w:pict>
          <v:line id="_x0000_s93416" style="position:absolute;left:0;text-align:left;z-index:251680768" from="76.05pt,7.95pt" to="94.05pt,7.95pt">
            <v:stroke endarrow="block"/>
          </v:line>
        </w:pict>
      </w:r>
      <w:r w:rsidR="00E627D3">
        <w:rPr>
          <w:sz w:val="28"/>
          <w:szCs w:val="28"/>
        </w:rPr>
        <w:t>Vs. 16</w:t>
      </w:r>
      <w:r w:rsidR="00E627D3">
        <w:rPr>
          <w:sz w:val="28"/>
          <w:szCs w:val="28"/>
        </w:rPr>
        <w:tab/>
      </w:r>
      <w:r w:rsidR="00E627D3">
        <w:rPr>
          <w:noProof/>
          <w:sz w:val="20"/>
          <w:szCs w:val="28"/>
        </w:rPr>
        <w:t xml:space="preserve"> </w:t>
      </w:r>
      <w:r w:rsidR="00E627D3">
        <w:rPr>
          <w:sz w:val="28"/>
          <w:szCs w:val="28"/>
        </w:rPr>
        <w:t>And therefore did the Jews persecute Jesus, and sought to slay him, because he had done these things on the Sabbath day.</w:t>
      </w:r>
    </w:p>
    <w:p w:rsidR="00E627D3" w:rsidRDefault="00E627D3" w:rsidP="00E627D3">
      <w:pPr>
        <w:widowControl w:val="0"/>
        <w:ind w:left="2160" w:hanging="1440"/>
        <w:rPr>
          <w:sz w:val="28"/>
          <w:szCs w:val="28"/>
        </w:rPr>
      </w:pPr>
    </w:p>
    <w:p w:rsidR="00E627D3" w:rsidRDefault="00B860C2" w:rsidP="00E627D3">
      <w:pPr>
        <w:widowControl w:val="0"/>
        <w:ind w:left="2160" w:hanging="1440"/>
        <w:rPr>
          <w:sz w:val="28"/>
          <w:szCs w:val="28"/>
        </w:rPr>
      </w:pPr>
      <w:r w:rsidRPr="00B860C2">
        <w:rPr>
          <w:noProof/>
          <w:sz w:val="20"/>
          <w:szCs w:val="28"/>
        </w:rPr>
        <w:pict>
          <v:line id="_x0000_s93417" style="position:absolute;left:0;text-align:left;z-index:251681792" from="76.05pt,8.55pt" to="94.05pt,8.55pt">
            <v:stroke endarrow="block"/>
          </v:line>
        </w:pict>
      </w:r>
      <w:r w:rsidR="00E627D3">
        <w:rPr>
          <w:sz w:val="28"/>
          <w:szCs w:val="28"/>
        </w:rPr>
        <w:t>Vs. 18</w:t>
      </w:r>
      <w:r w:rsidR="00E627D3">
        <w:rPr>
          <w:sz w:val="28"/>
          <w:szCs w:val="28"/>
        </w:rPr>
        <w:tab/>
        <w:t>Therefore the Jews sought the more to kill Him, because he not only had broken the Sabbath but said also that God was His Father, making himself equal with God.</w:t>
      </w:r>
    </w:p>
    <w:p w:rsidR="00E627D3" w:rsidRDefault="00E627D3" w:rsidP="00E627D3">
      <w:pPr>
        <w:widowControl w:val="0"/>
        <w:ind w:left="2160" w:hanging="1440"/>
        <w:rPr>
          <w:sz w:val="28"/>
          <w:szCs w:val="28"/>
        </w:rPr>
      </w:pPr>
    </w:p>
    <w:p w:rsidR="00E627D3" w:rsidRDefault="00B860C2" w:rsidP="00E627D3">
      <w:pPr>
        <w:widowControl w:val="0"/>
        <w:ind w:left="2160" w:hanging="1440"/>
        <w:rPr>
          <w:sz w:val="28"/>
          <w:szCs w:val="28"/>
        </w:rPr>
      </w:pPr>
      <w:r w:rsidRPr="00B860C2">
        <w:rPr>
          <w:noProof/>
          <w:sz w:val="20"/>
          <w:szCs w:val="28"/>
        </w:rPr>
        <w:pict>
          <v:line id="_x0000_s93418" style="position:absolute;left:0;text-align:left;z-index:251682816" from="76.05pt,7.15pt" to="94.05pt,7.15pt">
            <v:stroke endarrow="block"/>
          </v:line>
        </w:pict>
      </w:r>
      <w:r w:rsidR="00E627D3">
        <w:rPr>
          <w:sz w:val="28"/>
          <w:szCs w:val="28"/>
        </w:rPr>
        <w:t>Vs. 17</w:t>
      </w:r>
      <w:r w:rsidR="00E627D3">
        <w:rPr>
          <w:sz w:val="28"/>
          <w:szCs w:val="28"/>
        </w:rPr>
        <w:tab/>
        <w:t xml:space="preserve">“But Jesus answered them, my Father </w:t>
      </w:r>
      <w:proofErr w:type="spellStart"/>
      <w:r w:rsidR="00E627D3">
        <w:rPr>
          <w:sz w:val="28"/>
          <w:szCs w:val="28"/>
        </w:rPr>
        <w:t>worketh</w:t>
      </w:r>
      <w:proofErr w:type="spellEnd"/>
      <w:r w:rsidR="00E627D3">
        <w:rPr>
          <w:sz w:val="28"/>
          <w:szCs w:val="28"/>
        </w:rPr>
        <w:t xml:space="preserve"> hitherto, and I work.”</w:t>
      </w:r>
    </w:p>
    <w:p w:rsidR="00E627D3" w:rsidRDefault="00E627D3" w:rsidP="00E627D3">
      <w:pPr>
        <w:widowControl w:val="0"/>
        <w:rPr>
          <w:sz w:val="28"/>
          <w:szCs w:val="28"/>
        </w:rPr>
      </w:pPr>
    </w:p>
    <w:p w:rsidR="00E627D3" w:rsidRDefault="00E627D3" w:rsidP="00E627D3">
      <w:pPr>
        <w:widowControl w:val="0"/>
        <w:rPr>
          <w:sz w:val="28"/>
          <w:szCs w:val="28"/>
        </w:rPr>
      </w:pPr>
    </w:p>
    <w:p w:rsidR="00E627D3" w:rsidRDefault="00E627D3" w:rsidP="00E627D3">
      <w:pPr>
        <w:widowControl w:val="0"/>
        <w:rPr>
          <w:sz w:val="28"/>
          <w:szCs w:val="28"/>
        </w:rPr>
      </w:pPr>
    </w:p>
    <w:p w:rsidR="00E627D3" w:rsidRDefault="00E627D3" w:rsidP="00E627D3">
      <w:pPr>
        <w:widowControl w:val="0"/>
        <w:jc w:val="center"/>
        <w:rPr>
          <w:sz w:val="28"/>
          <w:szCs w:val="28"/>
        </w:rPr>
      </w:pPr>
      <w:r>
        <w:rPr>
          <w:sz w:val="28"/>
          <w:szCs w:val="28"/>
        </w:rPr>
        <w:t>THE CLAIMS OF JESUS – (John 5:19-28) - COMPARISONS</w:t>
      </w:r>
    </w:p>
    <w:p w:rsidR="00E627D3" w:rsidRDefault="00E627D3" w:rsidP="00E627D3">
      <w:pPr>
        <w:widowControl w:val="0"/>
        <w:rPr>
          <w:sz w:val="28"/>
          <w:szCs w:val="28"/>
        </w:rPr>
      </w:pPr>
    </w:p>
    <w:p w:rsidR="00E627D3" w:rsidRDefault="00E627D3" w:rsidP="00E627D3">
      <w:pPr>
        <w:widowControl w:val="0"/>
        <w:rPr>
          <w:sz w:val="28"/>
          <w:szCs w:val="28"/>
          <w:u w:val="single"/>
        </w:rPr>
      </w:pPr>
      <w:r>
        <w:rPr>
          <w:sz w:val="28"/>
          <w:szCs w:val="28"/>
          <w:u w:val="single"/>
        </w:rPr>
        <w:t>THE FATHER</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u w:val="single"/>
        </w:rPr>
        <w:t>THE SON</w:t>
      </w:r>
    </w:p>
    <w:p w:rsidR="00E627D3" w:rsidRDefault="00B860C2" w:rsidP="00E627D3">
      <w:pPr>
        <w:widowControl w:val="0"/>
        <w:rPr>
          <w:sz w:val="28"/>
          <w:szCs w:val="28"/>
        </w:rPr>
      </w:pPr>
      <w:r w:rsidRPr="00B860C2">
        <w:rPr>
          <w:noProof/>
          <w:sz w:val="20"/>
          <w:szCs w:val="28"/>
        </w:rPr>
        <w:pict>
          <v:line id="_x0000_s93419" style="position:absolute;flip:y;z-index:251683840" from="274.05pt,14.9pt" to="274.05pt,212.9pt"/>
        </w:pict>
      </w:r>
    </w:p>
    <w:p w:rsidR="00E627D3" w:rsidRDefault="00E627D3" w:rsidP="00E627D3">
      <w:pPr>
        <w:widowControl w:val="0"/>
        <w:rPr>
          <w:sz w:val="28"/>
          <w:szCs w:val="28"/>
        </w:rPr>
      </w:pPr>
      <w:r>
        <w:rPr>
          <w:sz w:val="28"/>
          <w:szCs w:val="28"/>
        </w:rPr>
        <w:t xml:space="preserve">Vs. 17 – Father </w:t>
      </w:r>
      <w:proofErr w:type="spellStart"/>
      <w:r>
        <w:rPr>
          <w:sz w:val="28"/>
          <w:szCs w:val="28"/>
        </w:rPr>
        <w:t>worketh</w:t>
      </w:r>
      <w:proofErr w:type="spellEnd"/>
      <w:r>
        <w:rPr>
          <w:sz w:val="28"/>
          <w:szCs w:val="28"/>
        </w:rPr>
        <w:tab/>
      </w:r>
      <w:r>
        <w:rPr>
          <w:sz w:val="28"/>
          <w:szCs w:val="28"/>
        </w:rPr>
        <w:tab/>
      </w:r>
      <w:r>
        <w:rPr>
          <w:sz w:val="28"/>
          <w:szCs w:val="28"/>
        </w:rPr>
        <w:tab/>
      </w:r>
      <w:r>
        <w:rPr>
          <w:sz w:val="28"/>
          <w:szCs w:val="28"/>
        </w:rPr>
        <w:tab/>
      </w:r>
      <w:r>
        <w:rPr>
          <w:sz w:val="28"/>
          <w:szCs w:val="28"/>
        </w:rPr>
        <w:tab/>
        <w:t>Vs. 17 –And I work</w:t>
      </w:r>
    </w:p>
    <w:p w:rsidR="00E627D3" w:rsidRDefault="00E627D3" w:rsidP="00E627D3">
      <w:pPr>
        <w:widowControl w:val="0"/>
        <w:ind w:right="-360"/>
        <w:rPr>
          <w:sz w:val="28"/>
          <w:szCs w:val="28"/>
        </w:rPr>
      </w:pPr>
      <w:r>
        <w:rPr>
          <w:sz w:val="28"/>
          <w:szCs w:val="28"/>
        </w:rPr>
        <w:t>Vs. 18 – Equal with the Son</w:t>
      </w:r>
      <w:r>
        <w:rPr>
          <w:sz w:val="28"/>
          <w:szCs w:val="28"/>
        </w:rPr>
        <w:tab/>
      </w:r>
      <w:r>
        <w:rPr>
          <w:sz w:val="28"/>
          <w:szCs w:val="28"/>
        </w:rPr>
        <w:tab/>
      </w:r>
      <w:r>
        <w:rPr>
          <w:sz w:val="28"/>
          <w:szCs w:val="28"/>
        </w:rPr>
        <w:tab/>
      </w:r>
      <w:r>
        <w:rPr>
          <w:sz w:val="28"/>
          <w:szCs w:val="28"/>
        </w:rPr>
        <w:tab/>
      </w:r>
      <w:proofErr w:type="gramStart"/>
      <w:r>
        <w:rPr>
          <w:sz w:val="28"/>
          <w:szCs w:val="28"/>
        </w:rPr>
        <w:t>Vs</w:t>
      </w:r>
      <w:proofErr w:type="gramEnd"/>
      <w:r>
        <w:rPr>
          <w:sz w:val="28"/>
          <w:szCs w:val="28"/>
        </w:rPr>
        <w:t>. 18 – Equal with the Father</w:t>
      </w:r>
    </w:p>
    <w:p w:rsidR="00E627D3" w:rsidRDefault="00E627D3" w:rsidP="00E627D3">
      <w:pPr>
        <w:widowControl w:val="0"/>
        <w:rPr>
          <w:sz w:val="28"/>
          <w:szCs w:val="28"/>
        </w:rPr>
      </w:pPr>
      <w:r>
        <w:rPr>
          <w:sz w:val="28"/>
          <w:szCs w:val="28"/>
        </w:rPr>
        <w:t>Vs. 19 – Originated the Son’s work</w:t>
      </w:r>
      <w:r>
        <w:rPr>
          <w:sz w:val="28"/>
          <w:szCs w:val="28"/>
        </w:rPr>
        <w:tab/>
      </w:r>
      <w:r>
        <w:rPr>
          <w:sz w:val="28"/>
          <w:szCs w:val="28"/>
        </w:rPr>
        <w:tab/>
      </w:r>
      <w:r>
        <w:rPr>
          <w:sz w:val="28"/>
          <w:szCs w:val="28"/>
        </w:rPr>
        <w:tab/>
        <w:t>Vs. 20 – Perfect knowledge</w:t>
      </w:r>
    </w:p>
    <w:p w:rsidR="00E627D3" w:rsidRDefault="00E627D3" w:rsidP="00E627D3">
      <w:pPr>
        <w:widowControl w:val="0"/>
        <w:ind w:right="-360"/>
        <w:rPr>
          <w:sz w:val="28"/>
          <w:szCs w:val="28"/>
        </w:rPr>
      </w:pPr>
      <w:r>
        <w:rPr>
          <w:sz w:val="28"/>
          <w:szCs w:val="28"/>
        </w:rPr>
        <w:t>Vs. 20 – Loved the Son</w:t>
      </w:r>
      <w:r>
        <w:rPr>
          <w:sz w:val="28"/>
          <w:szCs w:val="28"/>
        </w:rPr>
        <w:tab/>
      </w:r>
      <w:r>
        <w:rPr>
          <w:sz w:val="28"/>
          <w:szCs w:val="28"/>
        </w:rPr>
        <w:tab/>
      </w:r>
      <w:r>
        <w:rPr>
          <w:sz w:val="28"/>
          <w:szCs w:val="28"/>
        </w:rPr>
        <w:tab/>
        <w:t xml:space="preserve">                    Vs. 21 – Possesses life-giving </w:t>
      </w:r>
    </w:p>
    <w:p w:rsidR="00E627D3" w:rsidRDefault="00E627D3" w:rsidP="00E627D3">
      <w:pPr>
        <w:widowControl w:val="0"/>
        <w:rPr>
          <w:sz w:val="28"/>
          <w:szCs w:val="28"/>
        </w:rPr>
      </w:pPr>
      <w:r>
        <w:rPr>
          <w:sz w:val="28"/>
          <w:szCs w:val="28"/>
        </w:rPr>
        <w:t>Vs. 20 – Shows the Son His words</w:t>
      </w:r>
      <w:r>
        <w:rPr>
          <w:sz w:val="28"/>
          <w:szCs w:val="28"/>
        </w:rPr>
        <w:tab/>
      </w:r>
      <w:r>
        <w:rPr>
          <w:sz w:val="28"/>
          <w:szCs w:val="28"/>
        </w:rPr>
        <w:tab/>
      </w:r>
      <w:r>
        <w:rPr>
          <w:sz w:val="28"/>
          <w:szCs w:val="28"/>
        </w:rPr>
        <w:tab/>
      </w:r>
      <w:r>
        <w:rPr>
          <w:sz w:val="28"/>
          <w:szCs w:val="28"/>
        </w:rPr>
        <w:tab/>
        <w:t xml:space="preserve">    power</w:t>
      </w:r>
    </w:p>
    <w:p w:rsidR="00E627D3" w:rsidRDefault="00E627D3" w:rsidP="00E627D3">
      <w:pPr>
        <w:widowControl w:val="0"/>
        <w:rPr>
          <w:sz w:val="28"/>
          <w:szCs w:val="28"/>
        </w:rPr>
      </w:pPr>
      <w:r>
        <w:rPr>
          <w:sz w:val="28"/>
          <w:szCs w:val="28"/>
        </w:rPr>
        <w:t>Vs. 21 – Shows the Son His works</w:t>
      </w:r>
      <w:r>
        <w:rPr>
          <w:sz w:val="28"/>
          <w:szCs w:val="28"/>
        </w:rPr>
        <w:tab/>
      </w:r>
      <w:r>
        <w:rPr>
          <w:sz w:val="28"/>
          <w:szCs w:val="28"/>
        </w:rPr>
        <w:tab/>
      </w:r>
      <w:r>
        <w:rPr>
          <w:sz w:val="28"/>
          <w:szCs w:val="28"/>
        </w:rPr>
        <w:tab/>
      </w:r>
      <w:proofErr w:type="gramStart"/>
      <w:r>
        <w:rPr>
          <w:sz w:val="28"/>
          <w:szCs w:val="28"/>
        </w:rPr>
        <w:t>Vs</w:t>
      </w:r>
      <w:proofErr w:type="gramEnd"/>
      <w:r>
        <w:rPr>
          <w:sz w:val="28"/>
          <w:szCs w:val="28"/>
        </w:rPr>
        <w:t>. 23 – To be worshipped</w:t>
      </w:r>
    </w:p>
    <w:p w:rsidR="00E627D3" w:rsidRDefault="00E627D3" w:rsidP="00E627D3">
      <w:pPr>
        <w:widowControl w:val="0"/>
        <w:rPr>
          <w:sz w:val="28"/>
          <w:szCs w:val="28"/>
        </w:rPr>
      </w:pPr>
      <w:r>
        <w:rPr>
          <w:sz w:val="28"/>
          <w:szCs w:val="28"/>
        </w:rPr>
        <w:t>Vs. 22</w:t>
      </w:r>
      <w:proofErr w:type="gramStart"/>
      <w:r>
        <w:rPr>
          <w:sz w:val="28"/>
          <w:szCs w:val="28"/>
        </w:rPr>
        <w:t>,27</w:t>
      </w:r>
      <w:proofErr w:type="gramEnd"/>
      <w:r>
        <w:rPr>
          <w:sz w:val="28"/>
          <w:szCs w:val="28"/>
        </w:rPr>
        <w:t xml:space="preserve"> – Committed all judgment to the Son</w:t>
      </w:r>
      <w:r>
        <w:rPr>
          <w:sz w:val="28"/>
          <w:szCs w:val="28"/>
        </w:rPr>
        <w:tab/>
        <w:t>Vs.24  – Means of salvation</w:t>
      </w:r>
    </w:p>
    <w:p w:rsidR="00E627D3" w:rsidRDefault="00E627D3" w:rsidP="00E627D3">
      <w:pPr>
        <w:widowControl w:val="0"/>
        <w:rPr>
          <w:sz w:val="28"/>
          <w:szCs w:val="28"/>
        </w:rPr>
      </w:pPr>
      <w:r>
        <w:rPr>
          <w:sz w:val="28"/>
          <w:szCs w:val="28"/>
        </w:rPr>
        <w:t>Vs. 23 – Receives worship of men</w:t>
      </w:r>
      <w:r>
        <w:rPr>
          <w:sz w:val="28"/>
          <w:szCs w:val="28"/>
        </w:rPr>
        <w:tab/>
      </w:r>
      <w:r>
        <w:rPr>
          <w:sz w:val="28"/>
          <w:szCs w:val="28"/>
        </w:rPr>
        <w:tab/>
      </w:r>
      <w:r>
        <w:rPr>
          <w:sz w:val="28"/>
          <w:szCs w:val="28"/>
        </w:rPr>
        <w:tab/>
        <w:t>Vs.25</w:t>
      </w:r>
      <w:proofErr w:type="gramStart"/>
      <w:r>
        <w:rPr>
          <w:sz w:val="28"/>
          <w:szCs w:val="28"/>
        </w:rPr>
        <w:t>,28</w:t>
      </w:r>
      <w:proofErr w:type="gramEnd"/>
      <w:r>
        <w:rPr>
          <w:sz w:val="28"/>
          <w:szCs w:val="28"/>
        </w:rPr>
        <w:t xml:space="preserve"> – Will raise dead</w:t>
      </w:r>
    </w:p>
    <w:p w:rsidR="00E627D3" w:rsidRDefault="00E627D3" w:rsidP="00E627D3">
      <w:pPr>
        <w:widowControl w:val="0"/>
        <w:ind w:left="5760" w:right="-360" w:hanging="5760"/>
        <w:rPr>
          <w:sz w:val="28"/>
          <w:szCs w:val="28"/>
        </w:rPr>
      </w:pPr>
      <w:r>
        <w:rPr>
          <w:sz w:val="28"/>
          <w:szCs w:val="28"/>
        </w:rPr>
        <w:t>Vs. 26 – Possesses life inseparable and forever</w:t>
      </w:r>
      <w:r>
        <w:rPr>
          <w:sz w:val="28"/>
          <w:szCs w:val="28"/>
        </w:rPr>
        <w:tab/>
      </w:r>
      <w:proofErr w:type="gramStart"/>
      <w:r>
        <w:rPr>
          <w:sz w:val="28"/>
          <w:szCs w:val="28"/>
        </w:rPr>
        <w:t>Vs</w:t>
      </w:r>
      <w:proofErr w:type="gramEnd"/>
      <w:r>
        <w:rPr>
          <w:sz w:val="28"/>
          <w:szCs w:val="28"/>
        </w:rPr>
        <w:t xml:space="preserve">. 26 – So hath He given to </w:t>
      </w:r>
    </w:p>
    <w:p w:rsidR="00E627D3" w:rsidRDefault="00E627D3" w:rsidP="00E627D3">
      <w:pPr>
        <w:widowControl w:val="0"/>
        <w:ind w:left="6780" w:right="-360" w:hanging="6780"/>
        <w:rPr>
          <w:sz w:val="28"/>
          <w:szCs w:val="28"/>
        </w:rPr>
      </w:pPr>
      <w:r>
        <w:rPr>
          <w:sz w:val="28"/>
          <w:szCs w:val="28"/>
        </w:rPr>
        <w:t>Vs. 26 – Endowed the Son with life</w:t>
      </w:r>
      <w:r>
        <w:rPr>
          <w:sz w:val="28"/>
          <w:szCs w:val="28"/>
        </w:rPr>
        <w:tab/>
        <w:t xml:space="preserve"> the Son to have life in</w:t>
      </w:r>
    </w:p>
    <w:p w:rsidR="00E627D3" w:rsidRDefault="00E627D3" w:rsidP="00E627D3">
      <w:pPr>
        <w:widowControl w:val="0"/>
        <w:rPr>
          <w:sz w:val="28"/>
          <w:szCs w:val="28"/>
        </w:rPr>
      </w:pPr>
      <w:r>
        <w:rPr>
          <w:sz w:val="28"/>
          <w:szCs w:val="28"/>
        </w:rPr>
        <w:t xml:space="preserve">Vs. 27 – Gave the Son authority to execute </w:t>
      </w:r>
      <w:r>
        <w:rPr>
          <w:sz w:val="28"/>
          <w:szCs w:val="28"/>
        </w:rPr>
        <w:tab/>
      </w:r>
      <w:r>
        <w:rPr>
          <w:sz w:val="28"/>
          <w:szCs w:val="28"/>
        </w:rPr>
        <w:tab/>
      </w:r>
      <w:r>
        <w:rPr>
          <w:sz w:val="28"/>
          <w:szCs w:val="28"/>
        </w:rPr>
        <w:tab/>
        <w:t xml:space="preserve">     </w:t>
      </w:r>
      <w:proofErr w:type="gramStart"/>
      <w:r>
        <w:rPr>
          <w:sz w:val="28"/>
          <w:szCs w:val="28"/>
        </w:rPr>
        <w:t>Himself</w:t>
      </w:r>
      <w:proofErr w:type="gramEnd"/>
    </w:p>
    <w:p w:rsidR="00E627D3" w:rsidRDefault="00E627D3" w:rsidP="00E627D3">
      <w:pPr>
        <w:widowControl w:val="0"/>
        <w:ind w:firstLine="720"/>
        <w:rPr>
          <w:sz w:val="28"/>
          <w:szCs w:val="28"/>
        </w:rPr>
      </w:pPr>
      <w:r>
        <w:rPr>
          <w:sz w:val="28"/>
          <w:szCs w:val="28"/>
        </w:rPr>
        <w:t xml:space="preserve">     </w:t>
      </w:r>
      <w:proofErr w:type="gramStart"/>
      <w:r>
        <w:rPr>
          <w:sz w:val="28"/>
          <w:szCs w:val="28"/>
        </w:rPr>
        <w:t>judgment</w:t>
      </w:r>
      <w:proofErr w:type="gramEnd"/>
    </w:p>
    <w:p w:rsidR="00E627D3" w:rsidRDefault="00E627D3" w:rsidP="00E627D3">
      <w:pPr>
        <w:widowControl w:val="0"/>
        <w:rPr>
          <w:sz w:val="28"/>
          <w:szCs w:val="28"/>
        </w:rPr>
      </w:pPr>
    </w:p>
    <w:p w:rsidR="00E627D3" w:rsidRDefault="00E627D3" w:rsidP="00E627D3">
      <w:pPr>
        <w:widowControl w:val="0"/>
        <w:jc w:val="center"/>
        <w:rPr>
          <w:sz w:val="28"/>
          <w:szCs w:val="28"/>
          <w:u w:val="single"/>
        </w:rPr>
      </w:pPr>
      <w:r>
        <w:rPr>
          <w:sz w:val="28"/>
          <w:szCs w:val="28"/>
          <w:u w:val="single"/>
        </w:rPr>
        <w:t>VOICE OF THE SON OF GOD</w:t>
      </w:r>
    </w:p>
    <w:p w:rsidR="00E627D3" w:rsidRDefault="00E627D3" w:rsidP="00E627D3">
      <w:pPr>
        <w:widowControl w:val="0"/>
        <w:rPr>
          <w:sz w:val="28"/>
          <w:szCs w:val="28"/>
        </w:rPr>
      </w:pPr>
      <w:r>
        <w:rPr>
          <w:sz w:val="28"/>
          <w:szCs w:val="28"/>
        </w:rPr>
        <w:tab/>
      </w:r>
    </w:p>
    <w:p w:rsidR="00E627D3" w:rsidRDefault="00B860C2" w:rsidP="00E627D3">
      <w:pPr>
        <w:widowControl w:val="0"/>
        <w:ind w:firstLine="720"/>
        <w:rPr>
          <w:sz w:val="28"/>
          <w:szCs w:val="28"/>
        </w:rPr>
      </w:pPr>
      <w:r w:rsidRPr="00B860C2">
        <w:rPr>
          <w:noProof/>
          <w:sz w:val="20"/>
          <w:szCs w:val="28"/>
        </w:rPr>
        <w:pict>
          <v:line id="_x0000_s93420" style="position:absolute;left:0;text-align:left;z-index:251684864" from="76.05pt,9.25pt" to="94.05pt,9.25pt">
            <v:stroke endarrow="block"/>
          </v:line>
        </w:pict>
      </w:r>
      <w:r w:rsidR="00E627D3">
        <w:rPr>
          <w:sz w:val="28"/>
          <w:szCs w:val="28"/>
        </w:rPr>
        <w:t>Vs. 25</w:t>
      </w:r>
      <w:r w:rsidR="00E627D3">
        <w:rPr>
          <w:sz w:val="28"/>
          <w:szCs w:val="28"/>
        </w:rPr>
        <w:tab/>
        <w:t>The dead shall hear the voice of the Son of God;</w:t>
      </w:r>
    </w:p>
    <w:p w:rsidR="00E627D3" w:rsidRDefault="00B860C2" w:rsidP="00E627D3">
      <w:pPr>
        <w:widowControl w:val="0"/>
        <w:ind w:firstLine="720"/>
        <w:rPr>
          <w:sz w:val="28"/>
          <w:szCs w:val="28"/>
        </w:rPr>
      </w:pPr>
      <w:r w:rsidRPr="00B860C2">
        <w:rPr>
          <w:noProof/>
          <w:sz w:val="20"/>
          <w:szCs w:val="28"/>
        </w:rPr>
        <w:pict>
          <v:line id="_x0000_s93421" style="position:absolute;left:0;text-align:left;z-index:251685888" from="76.05pt,8.15pt" to="94.05pt,8.15pt">
            <v:stroke endarrow="block"/>
          </v:line>
        </w:pict>
      </w:r>
      <w:r w:rsidR="00E627D3">
        <w:rPr>
          <w:sz w:val="28"/>
          <w:szCs w:val="28"/>
        </w:rPr>
        <w:t>Vs. 28</w:t>
      </w:r>
      <w:r w:rsidR="00E627D3">
        <w:rPr>
          <w:sz w:val="28"/>
          <w:szCs w:val="28"/>
        </w:rPr>
        <w:tab/>
        <w:t>All that are in the graves shall hear His voice,</w:t>
      </w:r>
    </w:p>
    <w:p w:rsidR="00E627D3" w:rsidRDefault="00B860C2" w:rsidP="00E627D3">
      <w:pPr>
        <w:widowControl w:val="0"/>
        <w:ind w:firstLine="720"/>
        <w:rPr>
          <w:sz w:val="28"/>
          <w:szCs w:val="28"/>
        </w:rPr>
      </w:pPr>
      <w:r w:rsidRPr="00B860C2">
        <w:rPr>
          <w:noProof/>
          <w:sz w:val="20"/>
          <w:szCs w:val="28"/>
        </w:rPr>
        <w:pict>
          <v:line id="_x0000_s93422" style="position:absolute;left:0;text-align:left;z-index:251686912" from="76.05pt,8.05pt" to="94.05pt,8.05pt">
            <v:stroke endarrow="block"/>
          </v:line>
        </w:pict>
      </w:r>
      <w:r w:rsidR="00E627D3">
        <w:rPr>
          <w:sz w:val="28"/>
          <w:szCs w:val="28"/>
        </w:rPr>
        <w:t>Vs. 29</w:t>
      </w:r>
      <w:r w:rsidR="00E627D3">
        <w:rPr>
          <w:sz w:val="28"/>
          <w:szCs w:val="28"/>
        </w:rPr>
        <w:tab/>
        <w:t>They that have done good – unto resurrection of life</w:t>
      </w:r>
    </w:p>
    <w:p w:rsidR="00E627D3" w:rsidRDefault="00E627D3" w:rsidP="00E627D3">
      <w:pPr>
        <w:widowControl w:val="0"/>
        <w:ind w:firstLine="720"/>
        <w:rPr>
          <w:sz w:val="28"/>
          <w:szCs w:val="28"/>
        </w:rPr>
      </w:pPr>
      <w:r>
        <w:rPr>
          <w:sz w:val="28"/>
          <w:szCs w:val="28"/>
        </w:rPr>
        <w:tab/>
      </w:r>
      <w:r>
        <w:rPr>
          <w:sz w:val="28"/>
          <w:szCs w:val="28"/>
        </w:rPr>
        <w:tab/>
        <w:t>They that have done evil – unto resurrection of damnation</w:t>
      </w:r>
    </w:p>
    <w:p w:rsidR="00E627D3" w:rsidRDefault="00E627D3" w:rsidP="00E627D3">
      <w:pPr>
        <w:widowControl w:val="0"/>
        <w:rPr>
          <w:sz w:val="28"/>
          <w:szCs w:val="28"/>
        </w:rPr>
      </w:pPr>
    </w:p>
    <w:p w:rsidR="00E627D3" w:rsidRDefault="00E627D3" w:rsidP="00E627D3">
      <w:pPr>
        <w:widowControl w:val="0"/>
        <w:rPr>
          <w:sz w:val="28"/>
          <w:szCs w:val="28"/>
        </w:rPr>
      </w:pPr>
      <w:r>
        <w:rPr>
          <w:sz w:val="28"/>
          <w:szCs w:val="28"/>
        </w:rPr>
        <w:t>Five witnesses were introduced by Jesus to validate His statements.</w:t>
      </w:r>
    </w:p>
    <w:p w:rsidR="00E627D3" w:rsidRDefault="00E627D3" w:rsidP="00E627D3">
      <w:pPr>
        <w:widowControl w:val="0"/>
        <w:rPr>
          <w:sz w:val="28"/>
          <w:szCs w:val="28"/>
        </w:rPr>
      </w:pPr>
    </w:p>
    <w:p w:rsidR="00E627D3" w:rsidRDefault="00E627D3" w:rsidP="00E627D3">
      <w:pPr>
        <w:widowControl w:val="0"/>
        <w:jc w:val="center"/>
        <w:rPr>
          <w:sz w:val="28"/>
          <w:szCs w:val="28"/>
        </w:rPr>
      </w:pPr>
      <w:r>
        <w:rPr>
          <w:sz w:val="28"/>
          <w:szCs w:val="28"/>
          <w:u w:val="single"/>
        </w:rPr>
        <w:t>THE WITNESSES</w:t>
      </w:r>
      <w:r>
        <w:rPr>
          <w:sz w:val="28"/>
          <w:szCs w:val="28"/>
        </w:rPr>
        <w:t xml:space="preserve"> – 5:30-47</w:t>
      </w:r>
    </w:p>
    <w:p w:rsidR="00E627D3" w:rsidRDefault="00E627D3" w:rsidP="00E627D3">
      <w:pPr>
        <w:widowControl w:val="0"/>
        <w:jc w:val="center"/>
        <w:rPr>
          <w:sz w:val="28"/>
          <w:szCs w:val="28"/>
        </w:rPr>
      </w:pPr>
    </w:p>
    <w:p w:rsidR="00E627D3" w:rsidRDefault="00E627D3" w:rsidP="00A93FF5">
      <w:pPr>
        <w:widowControl w:val="0"/>
        <w:numPr>
          <w:ilvl w:val="0"/>
          <w:numId w:val="59"/>
        </w:numPr>
        <w:rPr>
          <w:sz w:val="28"/>
          <w:szCs w:val="28"/>
        </w:rPr>
      </w:pPr>
      <w:r>
        <w:rPr>
          <w:sz w:val="28"/>
          <w:szCs w:val="28"/>
        </w:rPr>
        <w:t>Vs. 30,31 The will of the Father  which hath sent me</w:t>
      </w:r>
    </w:p>
    <w:p w:rsidR="00E627D3" w:rsidRDefault="00E627D3" w:rsidP="00A93FF5">
      <w:pPr>
        <w:widowControl w:val="0"/>
        <w:numPr>
          <w:ilvl w:val="0"/>
          <w:numId w:val="59"/>
        </w:numPr>
        <w:rPr>
          <w:sz w:val="28"/>
          <w:szCs w:val="28"/>
        </w:rPr>
      </w:pPr>
      <w:r>
        <w:rPr>
          <w:sz w:val="28"/>
          <w:szCs w:val="28"/>
        </w:rPr>
        <w:t>Vs. 32-35 – The witnesses of John the Baptist</w:t>
      </w:r>
    </w:p>
    <w:p w:rsidR="00E627D3" w:rsidRDefault="00E627D3" w:rsidP="00A93FF5">
      <w:pPr>
        <w:widowControl w:val="0"/>
        <w:numPr>
          <w:ilvl w:val="0"/>
          <w:numId w:val="59"/>
        </w:numPr>
        <w:rPr>
          <w:sz w:val="28"/>
          <w:szCs w:val="28"/>
        </w:rPr>
      </w:pPr>
      <w:r>
        <w:rPr>
          <w:sz w:val="28"/>
          <w:szCs w:val="28"/>
        </w:rPr>
        <w:t>Vs. 36 – Witness of the work He produced</w:t>
      </w:r>
    </w:p>
    <w:p w:rsidR="00E627D3" w:rsidRDefault="00E627D3" w:rsidP="00A93FF5">
      <w:pPr>
        <w:widowControl w:val="0"/>
        <w:numPr>
          <w:ilvl w:val="0"/>
          <w:numId w:val="59"/>
        </w:numPr>
        <w:rPr>
          <w:sz w:val="28"/>
          <w:szCs w:val="28"/>
        </w:rPr>
      </w:pPr>
      <w:r>
        <w:rPr>
          <w:sz w:val="28"/>
          <w:szCs w:val="28"/>
        </w:rPr>
        <w:t>Vs. 37,38 – Witness of the Father – (voice) – at Baptism, at transfiguration, after triumphant entry</w:t>
      </w:r>
    </w:p>
    <w:p w:rsidR="00E627D3" w:rsidRDefault="00E627D3" w:rsidP="00A93FF5">
      <w:pPr>
        <w:widowControl w:val="0"/>
        <w:numPr>
          <w:ilvl w:val="0"/>
          <w:numId w:val="59"/>
        </w:numPr>
        <w:rPr>
          <w:sz w:val="28"/>
          <w:szCs w:val="28"/>
        </w:rPr>
      </w:pPr>
      <w:r>
        <w:rPr>
          <w:sz w:val="28"/>
          <w:szCs w:val="28"/>
        </w:rPr>
        <w:t>Vs. 39-47 – Witness of the Scriptures</w:t>
      </w:r>
    </w:p>
    <w:p w:rsidR="00E627D3" w:rsidRDefault="00E627D3" w:rsidP="00E627D3">
      <w:pPr>
        <w:widowControl w:val="0"/>
        <w:rPr>
          <w:sz w:val="28"/>
          <w:szCs w:val="28"/>
        </w:rPr>
      </w:pPr>
    </w:p>
    <w:p w:rsidR="00E627D3" w:rsidRDefault="00E627D3" w:rsidP="00E627D3">
      <w:pPr>
        <w:widowControl w:val="0"/>
        <w:ind w:left="900" w:hanging="900"/>
        <w:rPr>
          <w:sz w:val="28"/>
          <w:szCs w:val="28"/>
        </w:rPr>
      </w:pPr>
      <w:r>
        <w:rPr>
          <w:sz w:val="28"/>
          <w:szCs w:val="28"/>
        </w:rPr>
        <w:t>NOTE: Jesus taught that the Sabbath was made for man’s benefit and man’s needs must take precedence over the law of the Sabbath. The Jews put more value on the technicality of a ritual observance than the restoration of a man to life and righteousness.</w:t>
      </w:r>
    </w:p>
    <w:p w:rsidR="00E627D3" w:rsidRDefault="00E627D3" w:rsidP="00E627D3">
      <w:pPr>
        <w:widowControl w:val="0"/>
        <w:rPr>
          <w:sz w:val="28"/>
          <w:szCs w:val="28"/>
        </w:rPr>
      </w:pPr>
    </w:p>
    <w:p w:rsidR="00E627D3" w:rsidRDefault="00E627D3" w:rsidP="00E627D3">
      <w:pPr>
        <w:widowControl w:val="0"/>
        <w:jc w:val="center"/>
        <w:rPr>
          <w:sz w:val="28"/>
          <w:szCs w:val="28"/>
          <w:u w:val="single"/>
        </w:rPr>
      </w:pPr>
      <w:r>
        <w:rPr>
          <w:sz w:val="28"/>
          <w:szCs w:val="28"/>
          <w:u w:val="single"/>
        </w:rPr>
        <w:t>JESUS CHARGED THEM WITH IGNORANCE</w:t>
      </w:r>
    </w:p>
    <w:p w:rsidR="00E627D3" w:rsidRDefault="00E627D3" w:rsidP="00E627D3">
      <w:pPr>
        <w:widowControl w:val="0"/>
        <w:rPr>
          <w:sz w:val="28"/>
          <w:szCs w:val="28"/>
          <w:u w:val="single"/>
        </w:rPr>
      </w:pPr>
    </w:p>
    <w:p w:rsidR="00E627D3" w:rsidRDefault="00E627D3" w:rsidP="00E627D3">
      <w:pPr>
        <w:widowControl w:val="0"/>
        <w:rPr>
          <w:sz w:val="28"/>
          <w:szCs w:val="28"/>
        </w:rPr>
      </w:pPr>
      <w:r>
        <w:rPr>
          <w:sz w:val="28"/>
          <w:szCs w:val="28"/>
        </w:rPr>
        <w:tab/>
        <w:t>Vs. 37– Ye have neither heard His voice at any time, nor seen His shape.</w:t>
      </w:r>
    </w:p>
    <w:p w:rsidR="00E627D3" w:rsidRDefault="00E627D3" w:rsidP="00E627D3">
      <w:pPr>
        <w:widowControl w:val="0"/>
        <w:ind w:firstLine="720"/>
        <w:rPr>
          <w:sz w:val="28"/>
          <w:szCs w:val="28"/>
        </w:rPr>
      </w:pPr>
      <w:r>
        <w:rPr>
          <w:sz w:val="28"/>
          <w:szCs w:val="28"/>
        </w:rPr>
        <w:t>Vs. 38 – Ye have not His Word abiding in you.</w:t>
      </w:r>
    </w:p>
    <w:p w:rsidR="00E627D3" w:rsidRDefault="00E627D3" w:rsidP="00E627D3">
      <w:pPr>
        <w:widowControl w:val="0"/>
        <w:ind w:firstLine="720"/>
        <w:rPr>
          <w:sz w:val="28"/>
          <w:szCs w:val="28"/>
        </w:rPr>
      </w:pPr>
      <w:r>
        <w:rPr>
          <w:sz w:val="28"/>
          <w:szCs w:val="28"/>
        </w:rPr>
        <w:t>Vs. 38 – Him ye believe not.</w:t>
      </w:r>
    </w:p>
    <w:p w:rsidR="00E627D3" w:rsidRDefault="00E627D3" w:rsidP="00E627D3">
      <w:pPr>
        <w:widowControl w:val="0"/>
        <w:ind w:firstLine="720"/>
        <w:rPr>
          <w:sz w:val="28"/>
          <w:szCs w:val="28"/>
        </w:rPr>
      </w:pPr>
      <w:r>
        <w:rPr>
          <w:sz w:val="28"/>
          <w:szCs w:val="28"/>
        </w:rPr>
        <w:t xml:space="preserve">Vs. 40 – Ye will not come to </w:t>
      </w:r>
      <w:proofErr w:type="gramStart"/>
      <w:r>
        <w:rPr>
          <w:sz w:val="28"/>
          <w:szCs w:val="28"/>
        </w:rPr>
        <w:t>Me</w:t>
      </w:r>
      <w:proofErr w:type="gramEnd"/>
      <w:r>
        <w:rPr>
          <w:sz w:val="28"/>
          <w:szCs w:val="28"/>
        </w:rPr>
        <w:t>.</w:t>
      </w:r>
    </w:p>
    <w:p w:rsidR="00E627D3" w:rsidRDefault="00E627D3" w:rsidP="00E627D3">
      <w:pPr>
        <w:widowControl w:val="0"/>
        <w:ind w:firstLine="720"/>
        <w:rPr>
          <w:sz w:val="28"/>
          <w:szCs w:val="28"/>
        </w:rPr>
      </w:pPr>
      <w:r>
        <w:rPr>
          <w:sz w:val="28"/>
          <w:szCs w:val="28"/>
        </w:rPr>
        <w:t>Vs. 42 – Ye have not the love of God in you.</w:t>
      </w:r>
    </w:p>
    <w:p w:rsidR="00E627D3" w:rsidRDefault="00E627D3" w:rsidP="00E627D3">
      <w:pPr>
        <w:widowControl w:val="0"/>
        <w:ind w:firstLine="720"/>
        <w:rPr>
          <w:sz w:val="28"/>
          <w:szCs w:val="28"/>
        </w:rPr>
      </w:pPr>
      <w:r>
        <w:rPr>
          <w:sz w:val="28"/>
          <w:szCs w:val="28"/>
        </w:rPr>
        <w:t xml:space="preserve">Vs. 43 – Ye receive </w:t>
      </w:r>
      <w:proofErr w:type="gramStart"/>
      <w:r>
        <w:rPr>
          <w:sz w:val="28"/>
          <w:szCs w:val="28"/>
        </w:rPr>
        <w:t>Me</w:t>
      </w:r>
      <w:proofErr w:type="gramEnd"/>
      <w:r>
        <w:rPr>
          <w:sz w:val="28"/>
          <w:szCs w:val="28"/>
        </w:rPr>
        <w:t xml:space="preserve"> not.</w:t>
      </w:r>
    </w:p>
    <w:p w:rsidR="00E627D3" w:rsidRDefault="00E627D3" w:rsidP="00E627D3">
      <w:pPr>
        <w:widowControl w:val="0"/>
        <w:ind w:firstLine="720"/>
        <w:rPr>
          <w:sz w:val="28"/>
          <w:szCs w:val="28"/>
        </w:rPr>
      </w:pPr>
      <w:r>
        <w:rPr>
          <w:sz w:val="28"/>
          <w:szCs w:val="28"/>
        </w:rPr>
        <w:t>Vs. 44 – Ye seek not the honor that cometh from God.</w:t>
      </w:r>
    </w:p>
    <w:p w:rsidR="00E627D3" w:rsidRDefault="00E627D3" w:rsidP="00E627D3">
      <w:pPr>
        <w:widowControl w:val="0"/>
        <w:ind w:right="-90" w:firstLine="720"/>
        <w:rPr>
          <w:sz w:val="28"/>
          <w:szCs w:val="28"/>
        </w:rPr>
      </w:pPr>
      <w:r>
        <w:rPr>
          <w:sz w:val="28"/>
          <w:szCs w:val="28"/>
        </w:rPr>
        <w:t xml:space="preserve">Vs. 47 – Ye believe not Moses’ writings, </w:t>
      </w:r>
      <w:proofErr w:type="gramStart"/>
      <w:r>
        <w:rPr>
          <w:sz w:val="28"/>
          <w:szCs w:val="28"/>
        </w:rPr>
        <w:t>How</w:t>
      </w:r>
      <w:proofErr w:type="gramEnd"/>
      <w:r>
        <w:rPr>
          <w:sz w:val="28"/>
          <w:szCs w:val="28"/>
        </w:rPr>
        <w:t xml:space="preserve"> shall ye believe My words?</w:t>
      </w:r>
    </w:p>
    <w:p w:rsidR="00E627D3" w:rsidRDefault="00E627D3" w:rsidP="00E627D3">
      <w:pPr>
        <w:widowControl w:val="0"/>
        <w:rPr>
          <w:sz w:val="28"/>
          <w:szCs w:val="28"/>
        </w:rPr>
      </w:pPr>
    </w:p>
    <w:p w:rsidR="00E627D3" w:rsidRDefault="00E627D3" w:rsidP="00E627D3">
      <w:pPr>
        <w:widowControl w:val="0"/>
        <w:jc w:val="center"/>
        <w:rPr>
          <w:sz w:val="28"/>
          <w:szCs w:val="28"/>
        </w:rPr>
      </w:pPr>
      <w:r>
        <w:rPr>
          <w:sz w:val="28"/>
          <w:szCs w:val="28"/>
          <w:u w:val="single"/>
        </w:rPr>
        <w:t>SABBATH</w:t>
      </w:r>
    </w:p>
    <w:p w:rsidR="00E627D3" w:rsidRDefault="00E627D3" w:rsidP="00E627D3">
      <w:pPr>
        <w:widowControl w:val="0"/>
        <w:rPr>
          <w:sz w:val="28"/>
          <w:szCs w:val="28"/>
        </w:rPr>
      </w:pPr>
    </w:p>
    <w:p w:rsidR="00E627D3" w:rsidRDefault="00E627D3" w:rsidP="00E627D3">
      <w:pPr>
        <w:widowControl w:val="0"/>
        <w:ind w:firstLine="720"/>
        <w:rPr>
          <w:sz w:val="28"/>
          <w:szCs w:val="28"/>
        </w:rPr>
      </w:pPr>
      <w:r>
        <w:rPr>
          <w:sz w:val="28"/>
          <w:szCs w:val="28"/>
        </w:rPr>
        <w:t xml:space="preserve">The earliest Christians, most of </w:t>
      </w:r>
      <w:proofErr w:type="gramStart"/>
      <w:r>
        <w:rPr>
          <w:sz w:val="28"/>
          <w:szCs w:val="28"/>
        </w:rPr>
        <w:t>whom</w:t>
      </w:r>
      <w:proofErr w:type="gramEnd"/>
      <w:r>
        <w:rPr>
          <w:sz w:val="28"/>
          <w:szCs w:val="28"/>
        </w:rPr>
        <w:t xml:space="preserve"> were Jews, kept the seventh day as a Sabbath, but since the Resurrection of their Lord was the most blessed day in their lives. They began very early to meet for worship on the first day of the week (Acts 2:1), and designated it as the Lord’s Day. Paul directed the Corinthian Christians to bring their weekly offering to the charities of the church on the first day of the week (I Cor. 16:1</w:t>
      </w:r>
      <w:proofErr w:type="gramStart"/>
      <w:r>
        <w:rPr>
          <w:sz w:val="28"/>
          <w:szCs w:val="28"/>
        </w:rPr>
        <w:t>,2</w:t>
      </w:r>
      <w:proofErr w:type="gramEnd"/>
      <w:r>
        <w:rPr>
          <w:sz w:val="28"/>
          <w:szCs w:val="28"/>
        </w:rPr>
        <w:t>).</w:t>
      </w:r>
    </w:p>
    <w:p w:rsidR="00E627D3" w:rsidRDefault="00E627D3" w:rsidP="00E627D3">
      <w:pPr>
        <w:widowControl w:val="0"/>
        <w:ind w:firstLine="720"/>
        <w:rPr>
          <w:sz w:val="28"/>
          <w:szCs w:val="28"/>
        </w:rPr>
      </w:pPr>
    </w:p>
    <w:p w:rsidR="00E627D3" w:rsidRDefault="00E627D3" w:rsidP="00E627D3">
      <w:pPr>
        <w:widowControl w:val="0"/>
        <w:ind w:firstLine="720"/>
        <w:rPr>
          <w:sz w:val="28"/>
          <w:szCs w:val="28"/>
        </w:rPr>
      </w:pPr>
      <w:r>
        <w:rPr>
          <w:sz w:val="28"/>
          <w:szCs w:val="28"/>
        </w:rPr>
        <w:t>As the split between the Jews and Christians widened, the Christians gradually shifted to meeting for worship on the Lord’s Day and gave up the observance of the seventh day.</w:t>
      </w:r>
    </w:p>
    <w:p w:rsidR="00E627D3" w:rsidRDefault="00E627D3" w:rsidP="00E627D3">
      <w:pPr>
        <w:widowControl w:val="0"/>
        <w:rPr>
          <w:sz w:val="28"/>
          <w:szCs w:val="28"/>
        </w:rPr>
      </w:pPr>
    </w:p>
    <w:p w:rsidR="00E627D3" w:rsidRDefault="00E627D3" w:rsidP="00E627D3">
      <w:pPr>
        <w:widowControl w:val="0"/>
        <w:rPr>
          <w:sz w:val="28"/>
          <w:szCs w:val="28"/>
        </w:rPr>
      </w:pPr>
      <w:r>
        <w:rPr>
          <w:sz w:val="28"/>
          <w:szCs w:val="28"/>
        </w:rPr>
        <w:tab/>
        <w:t>Sabbath: Hebrew meaning, “to rest from labor” Gen. 2:2</w:t>
      </w:r>
    </w:p>
    <w:p w:rsidR="00E627D3" w:rsidRDefault="00E627D3" w:rsidP="00E627D3">
      <w:pPr>
        <w:widowControl w:val="0"/>
        <w:rPr>
          <w:sz w:val="28"/>
          <w:szCs w:val="28"/>
        </w:rPr>
      </w:pPr>
    </w:p>
    <w:p w:rsidR="00E627D3" w:rsidRDefault="00E627D3" w:rsidP="00E627D3">
      <w:pPr>
        <w:widowControl w:val="0"/>
        <w:rPr>
          <w:sz w:val="28"/>
          <w:szCs w:val="28"/>
        </w:rPr>
      </w:pPr>
      <w:r>
        <w:rPr>
          <w:sz w:val="28"/>
          <w:szCs w:val="28"/>
        </w:rPr>
        <w:tab/>
        <w:t>The Sabbath was made for man, “as a day of Rest and Refreshment for the body and of Blessing for the soul…. The physical necessities of man require a Sabbath of Rest [a day also of Spiritual Rest.] The soul withers without it.</w:t>
      </w:r>
    </w:p>
    <w:p w:rsidR="00E627D3" w:rsidRDefault="00E627D3" w:rsidP="00E627D3">
      <w:pPr>
        <w:widowControl w:val="0"/>
        <w:rPr>
          <w:sz w:val="28"/>
          <w:szCs w:val="28"/>
        </w:rPr>
      </w:pPr>
    </w:p>
    <w:p w:rsidR="00E627D3" w:rsidRDefault="00E627D3" w:rsidP="00E627D3">
      <w:pPr>
        <w:widowControl w:val="0"/>
        <w:rPr>
          <w:sz w:val="28"/>
          <w:szCs w:val="28"/>
          <w:u w:val="single"/>
        </w:rPr>
      </w:pPr>
      <w:r>
        <w:rPr>
          <w:sz w:val="28"/>
          <w:szCs w:val="28"/>
          <w:u w:val="single"/>
        </w:rPr>
        <w:t>Chapter Conclusion</w:t>
      </w:r>
    </w:p>
    <w:p w:rsidR="00E627D3" w:rsidRDefault="00E627D3" w:rsidP="00E627D3">
      <w:pPr>
        <w:widowControl w:val="0"/>
        <w:rPr>
          <w:sz w:val="28"/>
          <w:szCs w:val="28"/>
        </w:rPr>
      </w:pPr>
    </w:p>
    <w:p w:rsidR="00E627D3" w:rsidRDefault="00E627D3" w:rsidP="00E627D3">
      <w:pPr>
        <w:widowControl w:val="0"/>
        <w:rPr>
          <w:sz w:val="28"/>
          <w:szCs w:val="28"/>
        </w:rPr>
      </w:pPr>
      <w:r>
        <w:rPr>
          <w:sz w:val="28"/>
          <w:szCs w:val="28"/>
        </w:rPr>
        <w:t>We Conclude chapter 5 with this statement:</w:t>
      </w:r>
    </w:p>
    <w:p w:rsidR="00E627D3" w:rsidRDefault="00E627D3" w:rsidP="00E627D3">
      <w:pPr>
        <w:widowControl w:val="0"/>
        <w:rPr>
          <w:sz w:val="28"/>
          <w:szCs w:val="28"/>
        </w:rPr>
      </w:pPr>
      <w:r>
        <w:rPr>
          <w:sz w:val="28"/>
          <w:szCs w:val="28"/>
        </w:rPr>
        <w:tab/>
      </w:r>
    </w:p>
    <w:p w:rsidR="00E627D3" w:rsidRDefault="00E627D3" w:rsidP="00E627D3">
      <w:pPr>
        <w:widowControl w:val="0"/>
        <w:rPr>
          <w:sz w:val="28"/>
          <w:szCs w:val="28"/>
        </w:rPr>
      </w:pPr>
      <w:r>
        <w:rPr>
          <w:sz w:val="28"/>
          <w:szCs w:val="28"/>
        </w:rPr>
        <w:tab/>
        <w:t xml:space="preserve">The natural man’s mind has not been able to comprehend the works of God, simply because God’s Word says in Isaiah 55:8-9 </w:t>
      </w:r>
    </w:p>
    <w:p w:rsidR="00E627D3" w:rsidRDefault="00E627D3" w:rsidP="00E627D3">
      <w:pPr>
        <w:widowControl w:val="0"/>
        <w:ind w:left="1800" w:hanging="450"/>
        <w:rPr>
          <w:sz w:val="28"/>
          <w:szCs w:val="28"/>
        </w:rPr>
      </w:pPr>
      <w:r>
        <w:rPr>
          <w:sz w:val="28"/>
          <w:szCs w:val="28"/>
        </w:rPr>
        <w:t xml:space="preserve">“For my thoughts are not your thoughts, neither are your ways my ways, </w:t>
      </w:r>
      <w:proofErr w:type="spellStart"/>
      <w:r>
        <w:rPr>
          <w:sz w:val="28"/>
          <w:szCs w:val="28"/>
        </w:rPr>
        <w:t>saith</w:t>
      </w:r>
      <w:proofErr w:type="spellEnd"/>
      <w:r>
        <w:rPr>
          <w:sz w:val="28"/>
          <w:szCs w:val="28"/>
        </w:rPr>
        <w:t xml:space="preserve"> the Lord.</w:t>
      </w:r>
    </w:p>
    <w:p w:rsidR="00E627D3" w:rsidRDefault="00E627D3" w:rsidP="00E627D3">
      <w:pPr>
        <w:widowControl w:val="0"/>
        <w:ind w:left="1800" w:hanging="360"/>
        <w:rPr>
          <w:sz w:val="28"/>
          <w:szCs w:val="28"/>
        </w:rPr>
      </w:pPr>
      <w:r>
        <w:rPr>
          <w:sz w:val="28"/>
          <w:szCs w:val="28"/>
        </w:rPr>
        <w:t>For as the Heavens are higher than the earth, so are my ways higher than your ways, and my thoughts than your thoughts.”</w:t>
      </w:r>
    </w:p>
    <w:p w:rsidR="00E627D3" w:rsidRDefault="00E627D3" w:rsidP="00E627D3">
      <w:pPr>
        <w:widowControl w:val="0"/>
        <w:autoSpaceDE w:val="0"/>
        <w:autoSpaceDN w:val="0"/>
        <w:adjustRightInd w:val="0"/>
        <w:spacing w:line="374" w:lineRule="atLeast"/>
        <w:ind w:firstLine="412"/>
        <w:jc w:val="center"/>
        <w:rPr>
          <w:rFonts w:cs="Arial"/>
          <w:b/>
          <w:bCs/>
          <w:sz w:val="32"/>
          <w:szCs w:val="32"/>
        </w:rPr>
      </w:pPr>
      <w:r>
        <w:rPr>
          <w:rFonts w:cs="Arial"/>
          <w:b/>
          <w:bCs/>
          <w:sz w:val="32"/>
          <w:szCs w:val="32"/>
        </w:rPr>
        <w:t xml:space="preserve">STUDY QUESTIONS </w:t>
      </w:r>
    </w:p>
    <w:p w:rsidR="00E627D3" w:rsidRDefault="00E627D3" w:rsidP="00E627D3">
      <w:pPr>
        <w:widowControl w:val="0"/>
        <w:autoSpaceDE w:val="0"/>
        <w:autoSpaceDN w:val="0"/>
        <w:adjustRightInd w:val="0"/>
        <w:spacing w:line="374" w:lineRule="atLeast"/>
        <w:ind w:firstLine="412"/>
        <w:jc w:val="center"/>
        <w:rPr>
          <w:b/>
          <w:bCs/>
          <w:sz w:val="32"/>
          <w:szCs w:val="32"/>
        </w:rPr>
      </w:pPr>
      <w:r>
        <w:rPr>
          <w:rFonts w:cs="Arial"/>
          <w:b/>
          <w:bCs/>
          <w:sz w:val="32"/>
          <w:szCs w:val="32"/>
        </w:rPr>
        <w:t>Gospel of John - Chapter V</w:t>
      </w:r>
    </w:p>
    <w:p w:rsidR="00E627D3" w:rsidRDefault="00E627D3" w:rsidP="00E627D3">
      <w:pPr>
        <w:widowControl w:val="0"/>
        <w:autoSpaceDE w:val="0"/>
        <w:autoSpaceDN w:val="0"/>
        <w:adjustRightInd w:val="0"/>
        <w:spacing w:line="374" w:lineRule="atLeast"/>
        <w:ind w:firstLine="412"/>
        <w:jc w:val="center"/>
        <w:rPr>
          <w:szCs w:val="38"/>
        </w:rPr>
      </w:pPr>
    </w:p>
    <w:p w:rsidR="00E627D3" w:rsidRDefault="00E627D3" w:rsidP="00E627D3">
      <w:pPr>
        <w:widowControl w:val="0"/>
        <w:autoSpaceDE w:val="0"/>
        <w:autoSpaceDN w:val="0"/>
        <w:adjustRightInd w:val="0"/>
        <w:spacing w:line="374" w:lineRule="atLeast"/>
        <w:ind w:firstLine="412"/>
        <w:jc w:val="center"/>
        <w:rPr>
          <w:szCs w:val="38"/>
        </w:rPr>
      </w:pPr>
    </w:p>
    <w:p w:rsidR="00E627D3" w:rsidRDefault="00E627D3" w:rsidP="00E627D3">
      <w:pPr>
        <w:widowControl w:val="0"/>
        <w:tabs>
          <w:tab w:val="left" w:pos="681"/>
        </w:tabs>
        <w:autoSpaceDE w:val="0"/>
        <w:autoSpaceDN w:val="0"/>
        <w:adjustRightInd w:val="0"/>
        <w:spacing w:line="312" w:lineRule="atLeast"/>
        <w:jc w:val="both"/>
        <w:rPr>
          <w:sz w:val="28"/>
          <w:szCs w:val="26"/>
        </w:rPr>
      </w:pPr>
      <w:r>
        <w:rPr>
          <w:sz w:val="28"/>
          <w:szCs w:val="28"/>
        </w:rPr>
        <w:t xml:space="preserve">1. What great miracle of healing took place? </w:t>
      </w:r>
      <w:r>
        <w:rPr>
          <w:sz w:val="28"/>
          <w:szCs w:val="26"/>
        </w:rPr>
        <w:tab/>
      </w:r>
    </w:p>
    <w:p w:rsidR="00E627D3" w:rsidRDefault="00E627D3" w:rsidP="00E627D3">
      <w:pPr>
        <w:widowControl w:val="0"/>
        <w:tabs>
          <w:tab w:val="left" w:pos="681"/>
        </w:tabs>
        <w:autoSpaceDE w:val="0"/>
        <w:autoSpaceDN w:val="0"/>
        <w:adjustRightInd w:val="0"/>
        <w:spacing w:line="312" w:lineRule="atLeast"/>
        <w:jc w:val="both"/>
        <w:rPr>
          <w:sz w:val="28"/>
          <w:szCs w:val="26"/>
        </w:rPr>
      </w:pPr>
    </w:p>
    <w:p w:rsidR="00E627D3" w:rsidRDefault="00E627D3" w:rsidP="00E627D3">
      <w:pPr>
        <w:widowControl w:val="0"/>
        <w:tabs>
          <w:tab w:val="left" w:pos="681"/>
        </w:tabs>
        <w:autoSpaceDE w:val="0"/>
        <w:autoSpaceDN w:val="0"/>
        <w:adjustRightInd w:val="0"/>
        <w:spacing w:line="312" w:lineRule="atLeast"/>
        <w:jc w:val="both"/>
        <w:rPr>
          <w:sz w:val="28"/>
          <w:szCs w:val="26"/>
        </w:rPr>
      </w:pPr>
    </w:p>
    <w:p w:rsidR="00E627D3" w:rsidRDefault="00E627D3" w:rsidP="00E627D3">
      <w:pPr>
        <w:widowControl w:val="0"/>
        <w:tabs>
          <w:tab w:val="left" w:pos="436"/>
        </w:tabs>
        <w:autoSpaceDE w:val="0"/>
        <w:autoSpaceDN w:val="0"/>
        <w:adjustRightInd w:val="0"/>
        <w:spacing w:line="302" w:lineRule="atLeast"/>
        <w:jc w:val="both"/>
        <w:rPr>
          <w:sz w:val="28"/>
          <w:szCs w:val="28"/>
        </w:rPr>
      </w:pPr>
      <w:r>
        <w:rPr>
          <w:sz w:val="28"/>
          <w:szCs w:val="28"/>
        </w:rPr>
        <w:t xml:space="preserve">2. Why did this miracle of healing invoke enmity of the Jews? </w:t>
      </w:r>
      <w:r>
        <w:rPr>
          <w:sz w:val="28"/>
          <w:szCs w:val="28"/>
        </w:rPr>
        <w:tab/>
      </w:r>
    </w:p>
    <w:p w:rsidR="00E627D3" w:rsidRDefault="00E627D3" w:rsidP="00E627D3">
      <w:pPr>
        <w:widowControl w:val="0"/>
        <w:tabs>
          <w:tab w:val="left" w:pos="436"/>
        </w:tabs>
        <w:autoSpaceDE w:val="0"/>
        <w:autoSpaceDN w:val="0"/>
        <w:adjustRightInd w:val="0"/>
        <w:spacing w:line="302" w:lineRule="atLeast"/>
        <w:jc w:val="both"/>
        <w:rPr>
          <w:sz w:val="28"/>
          <w:szCs w:val="28"/>
        </w:rPr>
      </w:pPr>
    </w:p>
    <w:p w:rsidR="00E627D3" w:rsidRDefault="00E627D3" w:rsidP="00E627D3">
      <w:pPr>
        <w:widowControl w:val="0"/>
        <w:tabs>
          <w:tab w:val="left" w:pos="436"/>
        </w:tabs>
        <w:autoSpaceDE w:val="0"/>
        <w:autoSpaceDN w:val="0"/>
        <w:adjustRightInd w:val="0"/>
        <w:spacing w:line="302" w:lineRule="atLeast"/>
        <w:jc w:val="both"/>
        <w:rPr>
          <w:sz w:val="28"/>
          <w:szCs w:val="28"/>
        </w:rPr>
      </w:pPr>
    </w:p>
    <w:p w:rsidR="00E627D3" w:rsidRDefault="00E627D3" w:rsidP="00E627D3">
      <w:pPr>
        <w:widowControl w:val="0"/>
        <w:tabs>
          <w:tab w:val="left" w:pos="432"/>
        </w:tabs>
        <w:autoSpaceDE w:val="0"/>
        <w:autoSpaceDN w:val="0"/>
        <w:adjustRightInd w:val="0"/>
        <w:spacing w:line="302" w:lineRule="atLeast"/>
        <w:jc w:val="both"/>
        <w:rPr>
          <w:sz w:val="28"/>
          <w:szCs w:val="28"/>
        </w:rPr>
      </w:pPr>
      <w:r>
        <w:rPr>
          <w:sz w:val="28"/>
          <w:szCs w:val="28"/>
        </w:rPr>
        <w:t xml:space="preserve">3. How long had this man been ill? </w:t>
      </w:r>
      <w:r>
        <w:rPr>
          <w:sz w:val="28"/>
          <w:szCs w:val="28"/>
        </w:rPr>
        <w:tab/>
      </w:r>
    </w:p>
    <w:p w:rsidR="00E627D3" w:rsidRDefault="00E627D3" w:rsidP="00E627D3">
      <w:pPr>
        <w:widowControl w:val="0"/>
        <w:tabs>
          <w:tab w:val="left" w:pos="432"/>
        </w:tabs>
        <w:autoSpaceDE w:val="0"/>
        <w:autoSpaceDN w:val="0"/>
        <w:adjustRightInd w:val="0"/>
        <w:spacing w:line="302" w:lineRule="atLeast"/>
        <w:jc w:val="both"/>
        <w:rPr>
          <w:sz w:val="28"/>
          <w:szCs w:val="28"/>
        </w:rPr>
      </w:pPr>
    </w:p>
    <w:p w:rsidR="00E627D3" w:rsidRDefault="00E627D3" w:rsidP="00E627D3">
      <w:pPr>
        <w:widowControl w:val="0"/>
        <w:tabs>
          <w:tab w:val="left" w:pos="432"/>
        </w:tabs>
        <w:autoSpaceDE w:val="0"/>
        <w:autoSpaceDN w:val="0"/>
        <w:adjustRightInd w:val="0"/>
        <w:spacing w:line="302" w:lineRule="atLeast"/>
        <w:jc w:val="both"/>
        <w:rPr>
          <w:sz w:val="28"/>
          <w:szCs w:val="28"/>
        </w:rPr>
      </w:pPr>
    </w:p>
    <w:p w:rsidR="00E627D3" w:rsidRDefault="00E627D3" w:rsidP="00E627D3">
      <w:pPr>
        <w:widowControl w:val="0"/>
        <w:tabs>
          <w:tab w:val="left" w:pos="427"/>
        </w:tabs>
        <w:autoSpaceDE w:val="0"/>
        <w:autoSpaceDN w:val="0"/>
        <w:adjustRightInd w:val="0"/>
        <w:spacing w:line="302" w:lineRule="atLeast"/>
        <w:jc w:val="both"/>
        <w:rPr>
          <w:sz w:val="28"/>
          <w:szCs w:val="28"/>
        </w:rPr>
      </w:pPr>
      <w:r>
        <w:rPr>
          <w:sz w:val="28"/>
          <w:szCs w:val="28"/>
        </w:rPr>
        <w:t xml:space="preserve">4. What were the people at the pool waiting for? </w:t>
      </w:r>
      <w:r>
        <w:rPr>
          <w:sz w:val="28"/>
          <w:szCs w:val="28"/>
        </w:rPr>
        <w:tab/>
      </w:r>
    </w:p>
    <w:p w:rsidR="00E627D3" w:rsidRDefault="00E627D3" w:rsidP="00E627D3">
      <w:pPr>
        <w:widowControl w:val="0"/>
        <w:tabs>
          <w:tab w:val="left" w:pos="427"/>
        </w:tabs>
        <w:autoSpaceDE w:val="0"/>
        <w:autoSpaceDN w:val="0"/>
        <w:adjustRightInd w:val="0"/>
        <w:spacing w:line="302" w:lineRule="atLeast"/>
        <w:jc w:val="both"/>
        <w:rPr>
          <w:sz w:val="28"/>
          <w:szCs w:val="28"/>
        </w:rPr>
      </w:pPr>
    </w:p>
    <w:p w:rsidR="00E627D3" w:rsidRDefault="00E627D3" w:rsidP="00E627D3">
      <w:pPr>
        <w:widowControl w:val="0"/>
        <w:tabs>
          <w:tab w:val="left" w:pos="427"/>
        </w:tabs>
        <w:autoSpaceDE w:val="0"/>
        <w:autoSpaceDN w:val="0"/>
        <w:adjustRightInd w:val="0"/>
        <w:spacing w:line="302" w:lineRule="atLeast"/>
        <w:jc w:val="both"/>
        <w:rPr>
          <w:sz w:val="28"/>
          <w:szCs w:val="28"/>
        </w:rPr>
      </w:pPr>
    </w:p>
    <w:p w:rsidR="00E627D3" w:rsidRDefault="00E627D3" w:rsidP="00E627D3">
      <w:pPr>
        <w:widowControl w:val="0"/>
        <w:tabs>
          <w:tab w:val="left" w:pos="422"/>
        </w:tabs>
        <w:autoSpaceDE w:val="0"/>
        <w:autoSpaceDN w:val="0"/>
        <w:adjustRightInd w:val="0"/>
        <w:spacing w:line="292" w:lineRule="atLeast"/>
        <w:jc w:val="both"/>
        <w:rPr>
          <w:sz w:val="28"/>
          <w:szCs w:val="26"/>
        </w:rPr>
      </w:pPr>
      <w:r>
        <w:rPr>
          <w:sz w:val="28"/>
          <w:szCs w:val="26"/>
        </w:rPr>
        <w:t xml:space="preserve">5. What was Jesus question to the man? </w:t>
      </w:r>
      <w:r>
        <w:rPr>
          <w:sz w:val="28"/>
          <w:szCs w:val="26"/>
        </w:rPr>
        <w:tab/>
      </w:r>
    </w:p>
    <w:p w:rsidR="00E627D3" w:rsidRDefault="00E627D3" w:rsidP="00E627D3">
      <w:pPr>
        <w:widowControl w:val="0"/>
        <w:tabs>
          <w:tab w:val="left" w:pos="422"/>
        </w:tabs>
        <w:autoSpaceDE w:val="0"/>
        <w:autoSpaceDN w:val="0"/>
        <w:adjustRightInd w:val="0"/>
        <w:spacing w:line="292" w:lineRule="atLeast"/>
        <w:jc w:val="both"/>
        <w:rPr>
          <w:sz w:val="28"/>
          <w:szCs w:val="26"/>
        </w:rPr>
      </w:pPr>
    </w:p>
    <w:p w:rsidR="00E627D3" w:rsidRDefault="00E627D3" w:rsidP="00E627D3">
      <w:pPr>
        <w:widowControl w:val="0"/>
        <w:tabs>
          <w:tab w:val="left" w:pos="422"/>
        </w:tabs>
        <w:autoSpaceDE w:val="0"/>
        <w:autoSpaceDN w:val="0"/>
        <w:adjustRightInd w:val="0"/>
        <w:spacing w:line="292" w:lineRule="atLeast"/>
        <w:jc w:val="both"/>
        <w:rPr>
          <w:sz w:val="28"/>
          <w:szCs w:val="26"/>
        </w:rPr>
      </w:pPr>
    </w:p>
    <w:p w:rsidR="00E627D3" w:rsidRDefault="00E627D3" w:rsidP="00E627D3">
      <w:pPr>
        <w:widowControl w:val="0"/>
        <w:tabs>
          <w:tab w:val="left" w:pos="417"/>
        </w:tabs>
        <w:autoSpaceDE w:val="0"/>
        <w:autoSpaceDN w:val="0"/>
        <w:adjustRightInd w:val="0"/>
        <w:spacing w:line="307" w:lineRule="atLeast"/>
        <w:jc w:val="both"/>
        <w:rPr>
          <w:sz w:val="28"/>
          <w:szCs w:val="26"/>
        </w:rPr>
      </w:pPr>
      <w:r>
        <w:rPr>
          <w:sz w:val="28"/>
          <w:szCs w:val="26"/>
        </w:rPr>
        <w:t xml:space="preserve">6. Why was Jesus in Jerusalem at this time? </w:t>
      </w:r>
      <w:r>
        <w:rPr>
          <w:sz w:val="28"/>
          <w:szCs w:val="26"/>
        </w:rPr>
        <w:tab/>
      </w:r>
    </w:p>
    <w:p w:rsidR="00E627D3" w:rsidRDefault="00E627D3" w:rsidP="00E627D3">
      <w:pPr>
        <w:widowControl w:val="0"/>
        <w:tabs>
          <w:tab w:val="left" w:pos="417"/>
        </w:tabs>
        <w:autoSpaceDE w:val="0"/>
        <w:autoSpaceDN w:val="0"/>
        <w:adjustRightInd w:val="0"/>
        <w:spacing w:line="307" w:lineRule="atLeast"/>
        <w:jc w:val="both"/>
        <w:rPr>
          <w:sz w:val="28"/>
          <w:szCs w:val="26"/>
        </w:rPr>
      </w:pPr>
    </w:p>
    <w:p w:rsidR="00E627D3" w:rsidRDefault="00E627D3" w:rsidP="00E627D3">
      <w:pPr>
        <w:widowControl w:val="0"/>
        <w:tabs>
          <w:tab w:val="left" w:pos="417"/>
        </w:tabs>
        <w:autoSpaceDE w:val="0"/>
        <w:autoSpaceDN w:val="0"/>
        <w:adjustRightInd w:val="0"/>
        <w:spacing w:line="307" w:lineRule="atLeast"/>
        <w:jc w:val="both"/>
        <w:rPr>
          <w:sz w:val="28"/>
          <w:szCs w:val="26"/>
        </w:rPr>
      </w:pPr>
    </w:p>
    <w:p w:rsidR="00E627D3" w:rsidRDefault="00E627D3" w:rsidP="00E627D3">
      <w:pPr>
        <w:widowControl w:val="0"/>
        <w:tabs>
          <w:tab w:val="left" w:pos="422"/>
        </w:tabs>
        <w:autoSpaceDE w:val="0"/>
        <w:autoSpaceDN w:val="0"/>
        <w:adjustRightInd w:val="0"/>
        <w:spacing w:line="297" w:lineRule="atLeast"/>
        <w:jc w:val="both"/>
        <w:rPr>
          <w:sz w:val="28"/>
          <w:szCs w:val="28"/>
        </w:rPr>
      </w:pPr>
      <w:r>
        <w:rPr>
          <w:sz w:val="28"/>
          <w:szCs w:val="28"/>
        </w:rPr>
        <w:t xml:space="preserve">7. What was Jesus command to him? </w:t>
      </w:r>
      <w:r>
        <w:rPr>
          <w:sz w:val="28"/>
          <w:szCs w:val="28"/>
        </w:rPr>
        <w:tab/>
      </w:r>
    </w:p>
    <w:p w:rsidR="00E627D3" w:rsidRDefault="00E627D3" w:rsidP="00E627D3">
      <w:pPr>
        <w:widowControl w:val="0"/>
        <w:tabs>
          <w:tab w:val="left" w:pos="422"/>
        </w:tabs>
        <w:autoSpaceDE w:val="0"/>
        <w:autoSpaceDN w:val="0"/>
        <w:adjustRightInd w:val="0"/>
        <w:spacing w:line="297" w:lineRule="atLeast"/>
        <w:jc w:val="both"/>
        <w:rPr>
          <w:sz w:val="28"/>
          <w:szCs w:val="28"/>
        </w:rPr>
      </w:pPr>
    </w:p>
    <w:p w:rsidR="00E627D3" w:rsidRDefault="00E627D3" w:rsidP="00E627D3">
      <w:pPr>
        <w:widowControl w:val="0"/>
        <w:tabs>
          <w:tab w:val="left" w:pos="422"/>
        </w:tabs>
        <w:autoSpaceDE w:val="0"/>
        <w:autoSpaceDN w:val="0"/>
        <w:adjustRightInd w:val="0"/>
        <w:spacing w:line="297" w:lineRule="atLeast"/>
        <w:jc w:val="both"/>
        <w:rPr>
          <w:sz w:val="28"/>
          <w:szCs w:val="28"/>
        </w:rPr>
      </w:pPr>
    </w:p>
    <w:p w:rsidR="00E627D3" w:rsidRDefault="00E627D3" w:rsidP="00E627D3">
      <w:pPr>
        <w:widowControl w:val="0"/>
        <w:tabs>
          <w:tab w:val="left" w:pos="427"/>
        </w:tabs>
        <w:autoSpaceDE w:val="0"/>
        <w:autoSpaceDN w:val="0"/>
        <w:adjustRightInd w:val="0"/>
        <w:spacing w:line="302" w:lineRule="atLeast"/>
        <w:jc w:val="both"/>
        <w:rPr>
          <w:sz w:val="28"/>
          <w:szCs w:val="28"/>
        </w:rPr>
      </w:pPr>
      <w:r>
        <w:rPr>
          <w:sz w:val="28"/>
          <w:szCs w:val="28"/>
        </w:rPr>
        <w:t xml:space="preserve">8. What was the basis of Jesus challenge to him? </w:t>
      </w:r>
      <w:r>
        <w:rPr>
          <w:sz w:val="28"/>
          <w:szCs w:val="28"/>
        </w:rPr>
        <w:tab/>
      </w:r>
    </w:p>
    <w:p w:rsidR="00E627D3" w:rsidRDefault="00E627D3" w:rsidP="00E627D3">
      <w:pPr>
        <w:widowControl w:val="0"/>
        <w:tabs>
          <w:tab w:val="left" w:pos="427"/>
        </w:tabs>
        <w:autoSpaceDE w:val="0"/>
        <w:autoSpaceDN w:val="0"/>
        <w:adjustRightInd w:val="0"/>
        <w:spacing w:line="302" w:lineRule="atLeast"/>
        <w:jc w:val="both"/>
        <w:rPr>
          <w:sz w:val="28"/>
          <w:szCs w:val="28"/>
        </w:rPr>
      </w:pPr>
    </w:p>
    <w:p w:rsidR="00E627D3" w:rsidRDefault="00E627D3" w:rsidP="00E627D3">
      <w:pPr>
        <w:widowControl w:val="0"/>
        <w:tabs>
          <w:tab w:val="left" w:pos="427"/>
        </w:tabs>
        <w:autoSpaceDE w:val="0"/>
        <w:autoSpaceDN w:val="0"/>
        <w:adjustRightInd w:val="0"/>
        <w:spacing w:line="302" w:lineRule="atLeast"/>
        <w:jc w:val="both"/>
        <w:rPr>
          <w:sz w:val="28"/>
          <w:szCs w:val="28"/>
        </w:rPr>
      </w:pPr>
    </w:p>
    <w:p w:rsidR="00E627D3" w:rsidRDefault="00E627D3" w:rsidP="00E627D3">
      <w:pPr>
        <w:widowControl w:val="0"/>
        <w:tabs>
          <w:tab w:val="left" w:pos="422"/>
        </w:tabs>
        <w:autoSpaceDE w:val="0"/>
        <w:autoSpaceDN w:val="0"/>
        <w:adjustRightInd w:val="0"/>
        <w:spacing w:line="297" w:lineRule="atLeast"/>
        <w:jc w:val="both"/>
        <w:rPr>
          <w:sz w:val="28"/>
          <w:szCs w:val="28"/>
        </w:rPr>
      </w:pPr>
      <w:r>
        <w:rPr>
          <w:sz w:val="28"/>
          <w:szCs w:val="28"/>
        </w:rPr>
        <w:t xml:space="preserve">9. About what was Jesus warning the man after he was healed? </w:t>
      </w:r>
      <w:r>
        <w:rPr>
          <w:sz w:val="28"/>
          <w:szCs w:val="28"/>
        </w:rPr>
        <w:tab/>
      </w:r>
    </w:p>
    <w:p w:rsidR="00E627D3" w:rsidRDefault="00E627D3" w:rsidP="00E627D3">
      <w:pPr>
        <w:widowControl w:val="0"/>
        <w:tabs>
          <w:tab w:val="left" w:pos="422"/>
        </w:tabs>
        <w:autoSpaceDE w:val="0"/>
        <w:autoSpaceDN w:val="0"/>
        <w:adjustRightInd w:val="0"/>
        <w:spacing w:line="297" w:lineRule="atLeast"/>
        <w:jc w:val="both"/>
        <w:rPr>
          <w:sz w:val="28"/>
          <w:szCs w:val="28"/>
        </w:rPr>
      </w:pPr>
    </w:p>
    <w:p w:rsidR="00E627D3" w:rsidRDefault="00E627D3" w:rsidP="00E627D3">
      <w:pPr>
        <w:widowControl w:val="0"/>
        <w:tabs>
          <w:tab w:val="left" w:pos="422"/>
        </w:tabs>
        <w:autoSpaceDE w:val="0"/>
        <w:autoSpaceDN w:val="0"/>
        <w:adjustRightInd w:val="0"/>
        <w:spacing w:line="297" w:lineRule="atLeast"/>
        <w:jc w:val="both"/>
        <w:rPr>
          <w:sz w:val="28"/>
          <w:szCs w:val="28"/>
        </w:rPr>
      </w:pPr>
    </w:p>
    <w:p w:rsidR="00E627D3" w:rsidRDefault="00E627D3" w:rsidP="00E627D3">
      <w:pPr>
        <w:widowControl w:val="0"/>
        <w:tabs>
          <w:tab w:val="left" w:pos="552"/>
        </w:tabs>
        <w:autoSpaceDE w:val="0"/>
        <w:autoSpaceDN w:val="0"/>
        <w:adjustRightInd w:val="0"/>
        <w:spacing w:line="302" w:lineRule="atLeast"/>
        <w:ind w:right="-720"/>
        <w:rPr>
          <w:sz w:val="28"/>
          <w:szCs w:val="28"/>
        </w:rPr>
      </w:pPr>
      <w:r>
        <w:rPr>
          <w:sz w:val="28"/>
          <w:szCs w:val="28"/>
        </w:rPr>
        <w:t xml:space="preserve">10. What controversy arose between the Jews as a result of this miracle? </w:t>
      </w:r>
      <w:r>
        <w:rPr>
          <w:sz w:val="28"/>
          <w:szCs w:val="28"/>
        </w:rPr>
        <w:tab/>
      </w:r>
    </w:p>
    <w:p w:rsidR="00E627D3" w:rsidRDefault="00E627D3" w:rsidP="00E627D3">
      <w:pPr>
        <w:widowControl w:val="0"/>
        <w:tabs>
          <w:tab w:val="left" w:pos="552"/>
        </w:tabs>
        <w:autoSpaceDE w:val="0"/>
        <w:autoSpaceDN w:val="0"/>
        <w:adjustRightInd w:val="0"/>
        <w:spacing w:line="302" w:lineRule="atLeast"/>
        <w:jc w:val="both"/>
        <w:rPr>
          <w:sz w:val="28"/>
          <w:szCs w:val="28"/>
        </w:rPr>
      </w:pPr>
    </w:p>
    <w:p w:rsidR="00E627D3" w:rsidRDefault="00E627D3" w:rsidP="00E627D3">
      <w:pPr>
        <w:widowControl w:val="0"/>
        <w:tabs>
          <w:tab w:val="left" w:pos="552"/>
        </w:tabs>
        <w:autoSpaceDE w:val="0"/>
        <w:autoSpaceDN w:val="0"/>
        <w:adjustRightInd w:val="0"/>
        <w:spacing w:line="302" w:lineRule="atLeast"/>
        <w:jc w:val="both"/>
        <w:rPr>
          <w:sz w:val="28"/>
          <w:szCs w:val="28"/>
        </w:rPr>
      </w:pPr>
    </w:p>
    <w:p w:rsidR="00E627D3" w:rsidRDefault="00E627D3" w:rsidP="00E627D3">
      <w:pPr>
        <w:widowControl w:val="0"/>
        <w:tabs>
          <w:tab w:val="left" w:pos="552"/>
        </w:tabs>
        <w:autoSpaceDE w:val="0"/>
        <w:autoSpaceDN w:val="0"/>
        <w:adjustRightInd w:val="0"/>
        <w:spacing w:line="302" w:lineRule="atLeast"/>
        <w:jc w:val="both"/>
        <w:rPr>
          <w:sz w:val="28"/>
          <w:szCs w:val="28"/>
        </w:rPr>
      </w:pPr>
    </w:p>
    <w:p w:rsidR="00E627D3" w:rsidRDefault="00E627D3" w:rsidP="00E627D3">
      <w:pPr>
        <w:widowControl w:val="0"/>
        <w:tabs>
          <w:tab w:val="left" w:pos="552"/>
        </w:tabs>
        <w:autoSpaceDE w:val="0"/>
        <w:autoSpaceDN w:val="0"/>
        <w:adjustRightInd w:val="0"/>
        <w:spacing w:line="302" w:lineRule="atLeast"/>
        <w:jc w:val="both"/>
        <w:rPr>
          <w:sz w:val="28"/>
          <w:szCs w:val="28"/>
        </w:rPr>
      </w:pPr>
    </w:p>
    <w:p w:rsidR="00E627D3" w:rsidRDefault="00E627D3" w:rsidP="00E627D3">
      <w:pPr>
        <w:widowControl w:val="0"/>
        <w:tabs>
          <w:tab w:val="left" w:pos="552"/>
        </w:tabs>
        <w:autoSpaceDE w:val="0"/>
        <w:autoSpaceDN w:val="0"/>
        <w:adjustRightInd w:val="0"/>
        <w:spacing w:line="302" w:lineRule="atLeast"/>
        <w:jc w:val="both"/>
        <w:rPr>
          <w:sz w:val="28"/>
          <w:szCs w:val="28"/>
        </w:rPr>
      </w:pPr>
    </w:p>
    <w:p w:rsidR="00E627D3" w:rsidRDefault="00E627D3" w:rsidP="00E627D3">
      <w:pPr>
        <w:widowControl w:val="0"/>
        <w:tabs>
          <w:tab w:val="left" w:pos="552"/>
        </w:tabs>
        <w:autoSpaceDE w:val="0"/>
        <w:autoSpaceDN w:val="0"/>
        <w:adjustRightInd w:val="0"/>
        <w:spacing w:line="302" w:lineRule="atLeast"/>
        <w:jc w:val="both"/>
        <w:rPr>
          <w:sz w:val="28"/>
          <w:szCs w:val="28"/>
        </w:rPr>
      </w:pPr>
    </w:p>
    <w:p w:rsidR="00E627D3" w:rsidRDefault="00E627D3" w:rsidP="00E627D3">
      <w:pPr>
        <w:widowControl w:val="0"/>
        <w:tabs>
          <w:tab w:val="left" w:pos="552"/>
        </w:tabs>
        <w:autoSpaceDE w:val="0"/>
        <w:autoSpaceDN w:val="0"/>
        <w:adjustRightInd w:val="0"/>
        <w:spacing w:line="302" w:lineRule="atLeast"/>
        <w:jc w:val="both"/>
        <w:rPr>
          <w:sz w:val="28"/>
          <w:szCs w:val="28"/>
        </w:rPr>
      </w:pPr>
    </w:p>
    <w:p w:rsidR="00E627D3" w:rsidRDefault="00E627D3" w:rsidP="00E627D3">
      <w:pPr>
        <w:widowControl w:val="0"/>
        <w:tabs>
          <w:tab w:val="left" w:pos="547"/>
        </w:tabs>
        <w:autoSpaceDE w:val="0"/>
        <w:autoSpaceDN w:val="0"/>
        <w:adjustRightInd w:val="0"/>
        <w:spacing w:line="297" w:lineRule="atLeast"/>
        <w:jc w:val="both"/>
        <w:rPr>
          <w:sz w:val="28"/>
          <w:szCs w:val="28"/>
        </w:rPr>
      </w:pPr>
      <w:r>
        <w:rPr>
          <w:sz w:val="28"/>
          <w:szCs w:val="28"/>
        </w:rPr>
        <w:t xml:space="preserve">11. </w:t>
      </w:r>
      <w:r>
        <w:rPr>
          <w:sz w:val="28"/>
          <w:szCs w:val="28"/>
        </w:rPr>
        <w:tab/>
      </w:r>
      <w:r>
        <w:rPr>
          <w:sz w:val="28"/>
          <w:szCs w:val="28"/>
        </w:rPr>
        <w:tab/>
        <w:t xml:space="preserve">This miracle proved Jesus to be the Master of? </w:t>
      </w:r>
      <w:r>
        <w:rPr>
          <w:sz w:val="28"/>
          <w:szCs w:val="28"/>
        </w:rPr>
        <w:tab/>
      </w:r>
    </w:p>
    <w:p w:rsidR="00E627D3" w:rsidRDefault="00E627D3" w:rsidP="00E627D3">
      <w:pPr>
        <w:widowControl w:val="0"/>
        <w:tabs>
          <w:tab w:val="left" w:pos="547"/>
        </w:tabs>
        <w:autoSpaceDE w:val="0"/>
        <w:autoSpaceDN w:val="0"/>
        <w:adjustRightInd w:val="0"/>
        <w:spacing w:line="297" w:lineRule="atLeast"/>
        <w:jc w:val="both"/>
        <w:rPr>
          <w:sz w:val="28"/>
          <w:szCs w:val="28"/>
        </w:rPr>
      </w:pPr>
    </w:p>
    <w:p w:rsidR="00E627D3" w:rsidRDefault="00E627D3" w:rsidP="00E627D3">
      <w:pPr>
        <w:widowControl w:val="0"/>
        <w:tabs>
          <w:tab w:val="left" w:pos="547"/>
        </w:tabs>
        <w:autoSpaceDE w:val="0"/>
        <w:autoSpaceDN w:val="0"/>
        <w:adjustRightInd w:val="0"/>
        <w:spacing w:line="297" w:lineRule="atLeast"/>
        <w:jc w:val="both"/>
        <w:rPr>
          <w:sz w:val="28"/>
          <w:szCs w:val="28"/>
        </w:rPr>
      </w:pPr>
    </w:p>
    <w:p w:rsidR="00E627D3" w:rsidRDefault="00E627D3" w:rsidP="00E627D3">
      <w:pPr>
        <w:widowControl w:val="0"/>
        <w:tabs>
          <w:tab w:val="left" w:pos="542"/>
        </w:tabs>
        <w:autoSpaceDE w:val="0"/>
        <w:autoSpaceDN w:val="0"/>
        <w:adjustRightInd w:val="0"/>
        <w:spacing w:line="297" w:lineRule="atLeast"/>
        <w:jc w:val="both"/>
        <w:rPr>
          <w:sz w:val="28"/>
          <w:szCs w:val="28"/>
        </w:rPr>
      </w:pPr>
      <w:r>
        <w:rPr>
          <w:sz w:val="28"/>
          <w:szCs w:val="28"/>
        </w:rPr>
        <w:t xml:space="preserve">12. </w:t>
      </w:r>
      <w:r>
        <w:rPr>
          <w:sz w:val="28"/>
          <w:szCs w:val="28"/>
        </w:rPr>
        <w:tab/>
      </w:r>
      <w:r>
        <w:rPr>
          <w:sz w:val="28"/>
          <w:szCs w:val="28"/>
        </w:rPr>
        <w:tab/>
        <w:t xml:space="preserve">Who will someday hear the "voice of the Son of God"? </w:t>
      </w:r>
    </w:p>
    <w:p w:rsidR="00E627D3" w:rsidRDefault="00E627D3" w:rsidP="00E627D3">
      <w:pPr>
        <w:widowControl w:val="0"/>
        <w:tabs>
          <w:tab w:val="left" w:pos="542"/>
        </w:tabs>
        <w:autoSpaceDE w:val="0"/>
        <w:autoSpaceDN w:val="0"/>
        <w:adjustRightInd w:val="0"/>
        <w:spacing w:line="297" w:lineRule="atLeast"/>
        <w:jc w:val="both"/>
        <w:rPr>
          <w:sz w:val="28"/>
          <w:szCs w:val="28"/>
        </w:rPr>
      </w:pPr>
    </w:p>
    <w:p w:rsidR="00E627D3" w:rsidRDefault="00E627D3" w:rsidP="00E627D3">
      <w:pPr>
        <w:widowControl w:val="0"/>
        <w:tabs>
          <w:tab w:val="left" w:pos="542"/>
        </w:tabs>
        <w:autoSpaceDE w:val="0"/>
        <w:autoSpaceDN w:val="0"/>
        <w:adjustRightInd w:val="0"/>
        <w:spacing w:line="297" w:lineRule="atLeast"/>
        <w:jc w:val="both"/>
        <w:rPr>
          <w:sz w:val="28"/>
          <w:szCs w:val="28"/>
        </w:rPr>
      </w:pPr>
    </w:p>
    <w:p w:rsidR="00E627D3" w:rsidRDefault="00E627D3" w:rsidP="00E627D3">
      <w:pPr>
        <w:widowControl w:val="0"/>
        <w:autoSpaceDE w:val="0"/>
        <w:autoSpaceDN w:val="0"/>
        <w:adjustRightInd w:val="0"/>
        <w:spacing w:line="321" w:lineRule="atLeast"/>
        <w:ind w:left="720" w:hanging="720"/>
        <w:rPr>
          <w:sz w:val="28"/>
          <w:szCs w:val="16"/>
        </w:rPr>
      </w:pPr>
      <w:r>
        <w:rPr>
          <w:sz w:val="28"/>
        </w:rPr>
        <w:t xml:space="preserve">13. </w:t>
      </w:r>
      <w:r>
        <w:rPr>
          <w:sz w:val="28"/>
        </w:rPr>
        <w:tab/>
        <w:t xml:space="preserve">What </w:t>
      </w:r>
      <w:r>
        <w:rPr>
          <w:sz w:val="28"/>
          <w:szCs w:val="30"/>
        </w:rPr>
        <w:t>two resurrections do we see as a result of the "voice of the Son of God"?</w:t>
      </w:r>
    </w:p>
    <w:p w:rsidR="00E627D3" w:rsidRDefault="00E627D3" w:rsidP="00E627D3">
      <w:pPr>
        <w:widowControl w:val="0"/>
        <w:autoSpaceDE w:val="0"/>
        <w:autoSpaceDN w:val="0"/>
        <w:adjustRightInd w:val="0"/>
        <w:spacing w:line="153" w:lineRule="atLeast"/>
        <w:jc w:val="both"/>
        <w:rPr>
          <w:sz w:val="28"/>
          <w:szCs w:val="16"/>
        </w:rPr>
      </w:pPr>
    </w:p>
    <w:p w:rsidR="00E627D3" w:rsidRDefault="00E627D3" w:rsidP="00E627D3">
      <w:pPr>
        <w:widowControl w:val="0"/>
        <w:autoSpaceDE w:val="0"/>
        <w:autoSpaceDN w:val="0"/>
        <w:adjustRightInd w:val="0"/>
        <w:spacing w:line="153" w:lineRule="atLeast"/>
        <w:jc w:val="both"/>
        <w:rPr>
          <w:sz w:val="28"/>
          <w:szCs w:val="16"/>
        </w:rPr>
      </w:pPr>
    </w:p>
    <w:p w:rsidR="00E627D3" w:rsidRDefault="00E627D3" w:rsidP="00E627D3">
      <w:pPr>
        <w:widowControl w:val="0"/>
        <w:autoSpaceDE w:val="0"/>
        <w:autoSpaceDN w:val="0"/>
        <w:adjustRightInd w:val="0"/>
        <w:spacing w:line="302" w:lineRule="atLeast"/>
        <w:ind w:left="720" w:hanging="720"/>
        <w:jc w:val="both"/>
        <w:rPr>
          <w:sz w:val="28"/>
          <w:szCs w:val="28"/>
        </w:rPr>
      </w:pPr>
      <w:r>
        <w:rPr>
          <w:sz w:val="28"/>
          <w:szCs w:val="28"/>
        </w:rPr>
        <w:t>14.</w:t>
      </w:r>
      <w:r>
        <w:rPr>
          <w:sz w:val="28"/>
          <w:szCs w:val="28"/>
        </w:rPr>
        <w:tab/>
        <w:t>Name five witnesses who were introduced by Jesus to validate His statements?</w:t>
      </w:r>
    </w:p>
    <w:p w:rsidR="00E627D3" w:rsidRDefault="00E627D3" w:rsidP="00E627D3">
      <w:pPr>
        <w:widowControl w:val="0"/>
        <w:autoSpaceDE w:val="0"/>
        <w:autoSpaceDN w:val="0"/>
        <w:adjustRightInd w:val="0"/>
        <w:spacing w:line="288" w:lineRule="atLeast"/>
        <w:jc w:val="both"/>
        <w:rPr>
          <w:sz w:val="28"/>
          <w:szCs w:val="16"/>
        </w:rPr>
      </w:pPr>
    </w:p>
    <w:p w:rsidR="00E627D3" w:rsidRDefault="00E627D3" w:rsidP="00E627D3">
      <w:pPr>
        <w:widowControl w:val="0"/>
        <w:autoSpaceDE w:val="0"/>
        <w:autoSpaceDN w:val="0"/>
        <w:adjustRightInd w:val="0"/>
        <w:spacing w:line="288" w:lineRule="atLeast"/>
        <w:jc w:val="both"/>
        <w:rPr>
          <w:sz w:val="28"/>
          <w:szCs w:val="16"/>
        </w:rPr>
      </w:pPr>
    </w:p>
    <w:p w:rsidR="00E627D3" w:rsidRDefault="00E627D3" w:rsidP="00E627D3">
      <w:pPr>
        <w:widowControl w:val="0"/>
        <w:autoSpaceDE w:val="0"/>
        <w:autoSpaceDN w:val="0"/>
        <w:adjustRightInd w:val="0"/>
        <w:spacing w:line="297" w:lineRule="atLeast"/>
        <w:rPr>
          <w:sz w:val="28"/>
          <w:szCs w:val="26"/>
        </w:rPr>
      </w:pPr>
      <w:r>
        <w:rPr>
          <w:sz w:val="28"/>
          <w:szCs w:val="26"/>
        </w:rPr>
        <w:t>15.</w:t>
      </w:r>
      <w:r>
        <w:rPr>
          <w:sz w:val="28"/>
          <w:szCs w:val="26"/>
        </w:rPr>
        <w:tab/>
        <w:t>Jesus charged the Jews for being ignorant, what were these charges?</w:t>
      </w:r>
    </w:p>
    <w:p w:rsidR="00E627D3" w:rsidRDefault="00E627D3" w:rsidP="00E627D3">
      <w:pPr>
        <w:widowControl w:val="0"/>
        <w:autoSpaceDE w:val="0"/>
        <w:autoSpaceDN w:val="0"/>
        <w:adjustRightInd w:val="0"/>
        <w:spacing w:line="124" w:lineRule="atLeast"/>
        <w:jc w:val="both"/>
        <w:rPr>
          <w:sz w:val="28"/>
          <w:szCs w:val="14"/>
        </w:rPr>
      </w:pPr>
    </w:p>
    <w:p w:rsidR="00E627D3" w:rsidRDefault="00E627D3" w:rsidP="00E627D3">
      <w:pPr>
        <w:widowControl w:val="0"/>
        <w:autoSpaceDE w:val="0"/>
        <w:autoSpaceDN w:val="0"/>
        <w:adjustRightInd w:val="0"/>
        <w:spacing w:line="124" w:lineRule="atLeast"/>
        <w:jc w:val="both"/>
        <w:rPr>
          <w:sz w:val="28"/>
          <w:szCs w:val="14"/>
        </w:rPr>
      </w:pPr>
    </w:p>
    <w:p w:rsidR="00E627D3" w:rsidRDefault="00E627D3" w:rsidP="00E627D3">
      <w:pPr>
        <w:widowControl w:val="0"/>
        <w:rPr>
          <w:sz w:val="28"/>
          <w:szCs w:val="28"/>
        </w:rPr>
      </w:pPr>
      <w:r>
        <w:rPr>
          <w:sz w:val="28"/>
          <w:szCs w:val="28"/>
        </w:rPr>
        <w:t>16.</w:t>
      </w:r>
      <w:r>
        <w:rPr>
          <w:sz w:val="28"/>
          <w:szCs w:val="28"/>
        </w:rPr>
        <w:tab/>
        <w:t xml:space="preserve">What is the Hebrew </w:t>
      </w:r>
      <w:r>
        <w:rPr>
          <w:i/>
          <w:iCs/>
          <w:sz w:val="28"/>
          <w:szCs w:val="28"/>
        </w:rPr>
        <w:t xml:space="preserve">meaning </w:t>
      </w:r>
      <w:r>
        <w:rPr>
          <w:sz w:val="28"/>
          <w:szCs w:val="28"/>
        </w:rPr>
        <w:t>of the word Sabbath?</w:t>
      </w:r>
    </w:p>
    <w:p w:rsidR="00E627D3" w:rsidRDefault="00E627D3" w:rsidP="00E627D3">
      <w:pPr>
        <w:widowControl w:val="0"/>
        <w:rPr>
          <w:sz w:val="28"/>
          <w:szCs w:val="28"/>
        </w:rPr>
      </w:pPr>
    </w:p>
    <w:p w:rsidR="00E627D3" w:rsidRDefault="00E627D3" w:rsidP="00E627D3">
      <w:pPr>
        <w:widowControl w:val="0"/>
        <w:rPr>
          <w:sz w:val="28"/>
          <w:szCs w:val="28"/>
        </w:rPr>
      </w:pPr>
    </w:p>
    <w:p w:rsidR="00E627D3" w:rsidRDefault="00E627D3" w:rsidP="00E627D3">
      <w:pPr>
        <w:widowControl w:val="0"/>
        <w:rPr>
          <w:sz w:val="28"/>
          <w:szCs w:val="28"/>
        </w:rPr>
      </w:pPr>
    </w:p>
    <w:p w:rsidR="00E627D3" w:rsidRDefault="00E627D3" w:rsidP="00E627D3">
      <w:pPr>
        <w:widowControl w:val="0"/>
        <w:rPr>
          <w:sz w:val="28"/>
          <w:szCs w:val="28"/>
        </w:rPr>
      </w:pPr>
    </w:p>
    <w:p w:rsidR="00E627D3" w:rsidRDefault="00E627D3" w:rsidP="00E627D3">
      <w:pPr>
        <w:widowControl w:val="0"/>
        <w:rPr>
          <w:sz w:val="28"/>
          <w:szCs w:val="28"/>
        </w:rPr>
      </w:pPr>
    </w:p>
    <w:p w:rsidR="00E627D3" w:rsidRDefault="00E627D3" w:rsidP="00E627D3">
      <w:pPr>
        <w:widowControl w:val="0"/>
        <w:rPr>
          <w:sz w:val="28"/>
          <w:szCs w:val="28"/>
        </w:rPr>
      </w:pPr>
    </w:p>
    <w:p w:rsidR="00E627D3" w:rsidRDefault="00E627D3" w:rsidP="00E627D3">
      <w:pPr>
        <w:widowControl w:val="0"/>
        <w:rPr>
          <w:sz w:val="28"/>
          <w:szCs w:val="28"/>
        </w:rPr>
      </w:pPr>
    </w:p>
    <w:p w:rsidR="00E627D3" w:rsidRDefault="00E627D3" w:rsidP="00E627D3">
      <w:pPr>
        <w:widowControl w:val="0"/>
        <w:rPr>
          <w:sz w:val="28"/>
          <w:szCs w:val="28"/>
        </w:rPr>
      </w:pPr>
    </w:p>
    <w:p w:rsidR="00E627D3" w:rsidRDefault="00E627D3" w:rsidP="00E627D3">
      <w:pPr>
        <w:widowControl w:val="0"/>
        <w:rPr>
          <w:sz w:val="28"/>
          <w:szCs w:val="28"/>
        </w:rPr>
      </w:pPr>
    </w:p>
    <w:p w:rsidR="00E627D3" w:rsidRDefault="00E627D3" w:rsidP="00E627D3">
      <w:pPr>
        <w:widowControl w:val="0"/>
        <w:rPr>
          <w:sz w:val="28"/>
          <w:szCs w:val="28"/>
        </w:rPr>
      </w:pPr>
    </w:p>
    <w:p w:rsidR="00E627D3" w:rsidRDefault="00E627D3" w:rsidP="00E627D3">
      <w:pPr>
        <w:widowControl w:val="0"/>
        <w:rPr>
          <w:sz w:val="28"/>
          <w:szCs w:val="28"/>
        </w:rPr>
      </w:pPr>
    </w:p>
    <w:p w:rsidR="00E627D3" w:rsidRDefault="00E627D3" w:rsidP="00E627D3">
      <w:pPr>
        <w:widowControl w:val="0"/>
        <w:rPr>
          <w:sz w:val="28"/>
          <w:szCs w:val="28"/>
        </w:rPr>
      </w:pPr>
    </w:p>
    <w:p w:rsidR="00E627D3" w:rsidRDefault="00E627D3" w:rsidP="00E627D3">
      <w:pPr>
        <w:widowControl w:val="0"/>
        <w:rPr>
          <w:sz w:val="28"/>
          <w:szCs w:val="28"/>
        </w:rPr>
      </w:pPr>
    </w:p>
    <w:p w:rsidR="00E627D3" w:rsidRDefault="00E627D3" w:rsidP="00E627D3">
      <w:pPr>
        <w:widowControl w:val="0"/>
        <w:rPr>
          <w:sz w:val="28"/>
          <w:szCs w:val="28"/>
        </w:rPr>
      </w:pPr>
    </w:p>
    <w:p w:rsidR="00E627D3" w:rsidRDefault="00E627D3" w:rsidP="00E627D3">
      <w:pPr>
        <w:widowControl w:val="0"/>
        <w:rPr>
          <w:sz w:val="28"/>
          <w:szCs w:val="28"/>
        </w:rPr>
      </w:pPr>
    </w:p>
    <w:p w:rsidR="00E627D3" w:rsidRDefault="00E627D3" w:rsidP="00E627D3">
      <w:pPr>
        <w:widowControl w:val="0"/>
        <w:rPr>
          <w:sz w:val="28"/>
          <w:szCs w:val="28"/>
        </w:rPr>
      </w:pPr>
    </w:p>
    <w:p w:rsidR="00E627D3" w:rsidRDefault="00E627D3" w:rsidP="00E627D3">
      <w:pPr>
        <w:widowControl w:val="0"/>
        <w:rPr>
          <w:sz w:val="28"/>
          <w:szCs w:val="28"/>
        </w:rPr>
      </w:pPr>
    </w:p>
    <w:p w:rsidR="00E627D3" w:rsidRDefault="00E627D3" w:rsidP="00E627D3">
      <w:pPr>
        <w:widowControl w:val="0"/>
        <w:rPr>
          <w:sz w:val="28"/>
          <w:szCs w:val="28"/>
        </w:rPr>
      </w:pPr>
    </w:p>
    <w:p w:rsidR="00E627D3" w:rsidRDefault="00E627D3" w:rsidP="00E627D3">
      <w:pPr>
        <w:widowControl w:val="0"/>
        <w:rPr>
          <w:sz w:val="28"/>
          <w:szCs w:val="28"/>
        </w:rPr>
      </w:pPr>
    </w:p>
    <w:p w:rsidR="00E627D3" w:rsidRDefault="00E627D3" w:rsidP="00E627D3">
      <w:pPr>
        <w:widowControl w:val="0"/>
        <w:rPr>
          <w:sz w:val="28"/>
          <w:szCs w:val="28"/>
        </w:rPr>
      </w:pPr>
    </w:p>
    <w:p w:rsidR="00E627D3" w:rsidRDefault="00E627D3" w:rsidP="00E627D3">
      <w:pPr>
        <w:widowControl w:val="0"/>
        <w:rPr>
          <w:sz w:val="28"/>
          <w:szCs w:val="28"/>
        </w:rPr>
      </w:pPr>
    </w:p>
    <w:p w:rsidR="00E627D3" w:rsidRDefault="00E627D3" w:rsidP="00E627D3">
      <w:pPr>
        <w:widowControl w:val="0"/>
        <w:rPr>
          <w:sz w:val="28"/>
          <w:szCs w:val="28"/>
        </w:rPr>
      </w:pPr>
    </w:p>
    <w:p w:rsidR="00E627D3" w:rsidRDefault="00E627D3" w:rsidP="00E627D3">
      <w:pPr>
        <w:widowControl w:val="0"/>
        <w:rPr>
          <w:b/>
          <w:bCs/>
          <w:sz w:val="28"/>
          <w:szCs w:val="28"/>
        </w:rPr>
      </w:pPr>
      <w:r>
        <w:rPr>
          <w:b/>
          <w:bCs/>
          <w:sz w:val="28"/>
          <w:szCs w:val="28"/>
        </w:rPr>
        <w:t>I.    What are the scriptures?</w:t>
      </w:r>
    </w:p>
    <w:p w:rsidR="00E627D3" w:rsidRDefault="00E627D3" w:rsidP="00E627D3">
      <w:pPr>
        <w:widowControl w:val="0"/>
        <w:rPr>
          <w:b/>
          <w:bCs/>
        </w:rPr>
      </w:pPr>
      <w:r>
        <w:rPr>
          <w:b/>
          <w:bCs/>
        </w:rPr>
        <w:t xml:space="preserve"> </w:t>
      </w:r>
    </w:p>
    <w:p w:rsidR="00E627D3" w:rsidRDefault="00E627D3" w:rsidP="00E627D3">
      <w:pPr>
        <w:widowControl w:val="0"/>
        <w:rPr>
          <w:b/>
          <w:bCs/>
        </w:rPr>
      </w:pPr>
    </w:p>
    <w:p w:rsidR="00E627D3" w:rsidRDefault="00E627D3" w:rsidP="00E627D3">
      <w:pPr>
        <w:widowControl w:val="0"/>
        <w:rPr>
          <w:b/>
          <w:bCs/>
        </w:rPr>
      </w:pPr>
    </w:p>
    <w:p w:rsidR="00E627D3" w:rsidRDefault="00E627D3" w:rsidP="00E627D3">
      <w:pPr>
        <w:widowControl w:val="0"/>
        <w:rPr>
          <w:b/>
          <w:bCs/>
        </w:rPr>
      </w:pPr>
    </w:p>
    <w:p w:rsidR="00E627D3" w:rsidRDefault="00E627D3" w:rsidP="00E627D3">
      <w:pPr>
        <w:widowControl w:val="0"/>
        <w:rPr>
          <w:b/>
          <w:bCs/>
        </w:rPr>
      </w:pPr>
    </w:p>
    <w:p w:rsidR="00E627D3" w:rsidRDefault="00E627D3" w:rsidP="00E627D3">
      <w:pPr>
        <w:widowControl w:val="0"/>
        <w:rPr>
          <w:b/>
          <w:bCs/>
        </w:rPr>
      </w:pPr>
    </w:p>
    <w:p w:rsidR="00E627D3" w:rsidRDefault="00E627D3" w:rsidP="00E627D3">
      <w:pPr>
        <w:widowControl w:val="0"/>
        <w:rPr>
          <w:b/>
          <w:bCs/>
        </w:rPr>
      </w:pPr>
    </w:p>
    <w:p w:rsidR="00E627D3" w:rsidRDefault="00E627D3" w:rsidP="00E627D3">
      <w:pPr>
        <w:widowControl w:val="0"/>
        <w:rPr>
          <w:b/>
          <w:bCs/>
        </w:rPr>
      </w:pPr>
    </w:p>
    <w:p w:rsidR="00E627D3" w:rsidRDefault="00E627D3" w:rsidP="00E627D3">
      <w:pPr>
        <w:widowControl w:val="0"/>
        <w:rPr>
          <w:b/>
          <w:bCs/>
        </w:rPr>
      </w:pPr>
    </w:p>
    <w:p w:rsidR="00E627D3" w:rsidRDefault="00E627D3" w:rsidP="00E627D3">
      <w:pPr>
        <w:widowControl w:val="0"/>
        <w:rPr>
          <w:b/>
          <w:bCs/>
        </w:rPr>
      </w:pPr>
    </w:p>
    <w:p w:rsidR="00E627D3" w:rsidRDefault="00E627D3" w:rsidP="00E627D3">
      <w:pPr>
        <w:widowControl w:val="0"/>
        <w:rPr>
          <w:b/>
          <w:bCs/>
        </w:rPr>
      </w:pPr>
    </w:p>
    <w:p w:rsidR="00E627D3" w:rsidRDefault="00E627D3" w:rsidP="00884594">
      <w:pPr>
        <w:widowControl w:val="0"/>
        <w:numPr>
          <w:ilvl w:val="0"/>
          <w:numId w:val="30"/>
        </w:numPr>
        <w:rPr>
          <w:b/>
          <w:bCs/>
        </w:rPr>
      </w:pPr>
      <w:r>
        <w:rPr>
          <w:b/>
          <w:bCs/>
        </w:rPr>
        <w:t>What are we to understand by the Scriptures?</w:t>
      </w:r>
    </w:p>
    <w:p w:rsidR="00E627D3" w:rsidRDefault="00E627D3" w:rsidP="00E627D3">
      <w:pPr>
        <w:widowControl w:val="0"/>
        <w:rPr>
          <w:b/>
          <w:bCs/>
        </w:rPr>
      </w:pPr>
    </w:p>
    <w:p w:rsidR="00E627D3" w:rsidRDefault="00E627D3" w:rsidP="00E627D3">
      <w:pPr>
        <w:widowControl w:val="0"/>
        <w:rPr>
          <w:b/>
          <w:bCs/>
        </w:rPr>
      </w:pPr>
    </w:p>
    <w:p w:rsidR="00E627D3" w:rsidRDefault="00E627D3" w:rsidP="00E627D3">
      <w:pPr>
        <w:widowControl w:val="0"/>
        <w:rPr>
          <w:b/>
          <w:bCs/>
        </w:rPr>
      </w:pPr>
    </w:p>
    <w:p w:rsidR="00E627D3" w:rsidRDefault="00E627D3" w:rsidP="00E627D3">
      <w:pPr>
        <w:widowControl w:val="0"/>
        <w:rPr>
          <w:b/>
          <w:bCs/>
        </w:rPr>
      </w:pPr>
    </w:p>
    <w:p w:rsidR="00E627D3" w:rsidRDefault="00E627D3" w:rsidP="00E627D3">
      <w:pPr>
        <w:widowControl w:val="0"/>
        <w:rPr>
          <w:b/>
          <w:bCs/>
        </w:rPr>
      </w:pPr>
    </w:p>
    <w:p w:rsidR="00E627D3" w:rsidRDefault="00E627D3" w:rsidP="00E627D3">
      <w:pPr>
        <w:widowControl w:val="0"/>
        <w:rPr>
          <w:b/>
          <w:bCs/>
        </w:rPr>
      </w:pPr>
    </w:p>
    <w:p w:rsidR="00E627D3" w:rsidRDefault="00E627D3" w:rsidP="00E627D3">
      <w:pPr>
        <w:widowControl w:val="0"/>
        <w:rPr>
          <w:b/>
          <w:bCs/>
        </w:rPr>
      </w:pPr>
    </w:p>
    <w:p w:rsidR="00E627D3" w:rsidRDefault="00E627D3" w:rsidP="00E627D3">
      <w:pPr>
        <w:widowControl w:val="0"/>
        <w:rPr>
          <w:b/>
          <w:bCs/>
        </w:rPr>
      </w:pPr>
    </w:p>
    <w:p w:rsidR="00E627D3" w:rsidRDefault="00E627D3" w:rsidP="00E627D3">
      <w:pPr>
        <w:widowControl w:val="0"/>
        <w:rPr>
          <w:b/>
          <w:bCs/>
        </w:rPr>
      </w:pPr>
    </w:p>
    <w:p w:rsidR="00E627D3" w:rsidRDefault="00E627D3" w:rsidP="00E627D3">
      <w:pPr>
        <w:widowControl w:val="0"/>
        <w:rPr>
          <w:b/>
          <w:bCs/>
        </w:rPr>
      </w:pPr>
    </w:p>
    <w:p w:rsidR="00E627D3" w:rsidRDefault="00E627D3" w:rsidP="00884594">
      <w:pPr>
        <w:widowControl w:val="0"/>
        <w:numPr>
          <w:ilvl w:val="0"/>
          <w:numId w:val="30"/>
        </w:numPr>
        <w:rPr>
          <w:b/>
          <w:bCs/>
        </w:rPr>
      </w:pPr>
      <w:r>
        <w:rPr>
          <w:b/>
          <w:bCs/>
        </w:rPr>
        <w:t>Why are we to search the Scriptures?</w:t>
      </w:r>
    </w:p>
    <w:p w:rsidR="00E627D3" w:rsidRDefault="00E627D3" w:rsidP="00E627D3">
      <w:pPr>
        <w:widowControl w:val="0"/>
        <w:rPr>
          <w:b/>
          <w:bCs/>
        </w:rPr>
      </w:pPr>
    </w:p>
    <w:p w:rsidR="00E627D3" w:rsidRDefault="00E627D3" w:rsidP="00E627D3">
      <w:pPr>
        <w:widowControl w:val="0"/>
        <w:rPr>
          <w:b/>
          <w:bCs/>
        </w:rPr>
      </w:pPr>
    </w:p>
    <w:p w:rsidR="00E627D3" w:rsidRDefault="00E627D3" w:rsidP="00E627D3">
      <w:pPr>
        <w:widowControl w:val="0"/>
        <w:rPr>
          <w:b/>
          <w:bCs/>
        </w:rPr>
      </w:pPr>
    </w:p>
    <w:p w:rsidR="00E627D3" w:rsidRDefault="00E627D3" w:rsidP="00E627D3">
      <w:pPr>
        <w:widowControl w:val="0"/>
        <w:rPr>
          <w:b/>
          <w:bCs/>
        </w:rPr>
      </w:pPr>
    </w:p>
    <w:p w:rsidR="00E627D3" w:rsidRDefault="00E627D3" w:rsidP="00E627D3">
      <w:pPr>
        <w:widowControl w:val="0"/>
        <w:rPr>
          <w:b/>
          <w:bCs/>
        </w:rPr>
      </w:pPr>
    </w:p>
    <w:p w:rsidR="00E627D3" w:rsidRDefault="00E627D3" w:rsidP="00E627D3">
      <w:pPr>
        <w:widowControl w:val="0"/>
        <w:rPr>
          <w:b/>
          <w:bCs/>
        </w:rPr>
      </w:pPr>
    </w:p>
    <w:p w:rsidR="00E627D3" w:rsidRDefault="00E627D3" w:rsidP="00E627D3">
      <w:pPr>
        <w:widowControl w:val="0"/>
        <w:rPr>
          <w:b/>
          <w:bCs/>
        </w:rPr>
      </w:pPr>
    </w:p>
    <w:p w:rsidR="00E627D3" w:rsidRDefault="00E627D3" w:rsidP="00E627D3">
      <w:pPr>
        <w:widowControl w:val="0"/>
        <w:rPr>
          <w:b/>
          <w:bCs/>
        </w:rPr>
      </w:pPr>
    </w:p>
    <w:p w:rsidR="00E627D3" w:rsidRDefault="00E627D3" w:rsidP="00E627D3">
      <w:pPr>
        <w:widowControl w:val="0"/>
        <w:rPr>
          <w:b/>
          <w:bCs/>
        </w:rPr>
      </w:pPr>
    </w:p>
    <w:p w:rsidR="00E627D3" w:rsidRDefault="00E627D3" w:rsidP="00E627D3">
      <w:pPr>
        <w:widowControl w:val="0"/>
        <w:rPr>
          <w:b/>
          <w:bCs/>
        </w:rPr>
      </w:pPr>
    </w:p>
    <w:p w:rsidR="00E627D3" w:rsidRDefault="00E627D3" w:rsidP="00E627D3">
      <w:pPr>
        <w:widowControl w:val="0"/>
        <w:rPr>
          <w:b/>
          <w:bCs/>
        </w:rPr>
      </w:pPr>
    </w:p>
    <w:p w:rsidR="00E627D3" w:rsidRDefault="00E627D3" w:rsidP="00884594">
      <w:pPr>
        <w:widowControl w:val="0"/>
        <w:numPr>
          <w:ilvl w:val="0"/>
          <w:numId w:val="30"/>
        </w:numPr>
        <w:rPr>
          <w:b/>
          <w:bCs/>
        </w:rPr>
      </w:pPr>
      <w:r>
        <w:rPr>
          <w:b/>
          <w:bCs/>
        </w:rPr>
        <w:t>How are we to search the Scriptures?</w:t>
      </w: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sectPr w:rsidR="00E627D3" w:rsidSect="00CD0983">
          <w:type w:val="continuous"/>
          <w:pgSz w:w="12240" w:h="15840" w:code="1"/>
          <w:pgMar w:top="1440" w:right="1440" w:bottom="1440" w:left="1800" w:header="720" w:footer="720" w:gutter="0"/>
          <w:cols w:space="720"/>
          <w:docGrid w:linePitch="326"/>
        </w:sectPr>
      </w:pPr>
    </w:p>
    <w:p w:rsidR="00E627D3" w:rsidRDefault="00E627D3" w:rsidP="00E627D3">
      <w:pPr>
        <w:widowControl w:val="0"/>
        <w:rPr>
          <w:u w:val="single"/>
        </w:rPr>
      </w:pPr>
    </w:p>
    <w:p w:rsidR="00E627D3" w:rsidRDefault="00E627D3" w:rsidP="00E627D3">
      <w:pPr>
        <w:widowControl w:val="0"/>
        <w:rPr>
          <w:b/>
          <w:bCs/>
          <w:u w:val="single"/>
        </w:rPr>
      </w:pPr>
      <w:r>
        <w:rPr>
          <w:b/>
          <w:bCs/>
          <w:u w:val="single"/>
        </w:rPr>
        <w:t>Reference</w:t>
      </w:r>
    </w:p>
    <w:p w:rsidR="00E627D3" w:rsidRDefault="00E627D3" w:rsidP="00E627D3">
      <w:pPr>
        <w:widowControl w:val="0"/>
        <w:ind w:right="427"/>
        <w:rPr>
          <w:b/>
          <w:bCs/>
          <w:u w:val="single"/>
        </w:rPr>
      </w:pPr>
    </w:p>
    <w:p w:rsidR="00E627D3" w:rsidRDefault="00E627D3" w:rsidP="00E627D3">
      <w:pPr>
        <w:widowControl w:val="0"/>
        <w:rPr>
          <w:b/>
          <w:bCs/>
          <w:u w:val="single"/>
        </w:rPr>
      </w:pPr>
    </w:p>
    <w:p w:rsidR="00E627D3" w:rsidRDefault="00E627D3" w:rsidP="00E627D3">
      <w:pPr>
        <w:widowControl w:val="0"/>
        <w:rPr>
          <w:b/>
          <w:bCs/>
          <w:u w:val="single"/>
        </w:rPr>
      </w:pPr>
      <w:r>
        <w:rPr>
          <w:b/>
          <w:bCs/>
          <w:u w:val="single"/>
        </w:rPr>
        <w:t xml:space="preserve">Source of Opposition </w:t>
      </w:r>
    </w:p>
    <w:p w:rsidR="00E627D3" w:rsidRDefault="00E627D3" w:rsidP="00E627D3">
      <w:pPr>
        <w:widowControl w:val="0"/>
        <w:rPr>
          <w:b/>
          <w:bCs/>
          <w:u w:val="single"/>
        </w:rPr>
      </w:pPr>
    </w:p>
    <w:p w:rsidR="00E627D3" w:rsidRDefault="00E627D3" w:rsidP="00E627D3">
      <w:pPr>
        <w:widowControl w:val="0"/>
        <w:rPr>
          <w:b/>
          <w:bCs/>
          <w:u w:val="single"/>
        </w:rPr>
      </w:pPr>
    </w:p>
    <w:p w:rsidR="00E627D3" w:rsidRDefault="00E627D3" w:rsidP="00E627D3">
      <w:pPr>
        <w:widowControl w:val="0"/>
        <w:rPr>
          <w:b/>
          <w:bCs/>
          <w:u w:val="single"/>
        </w:rPr>
      </w:pPr>
      <w:r>
        <w:rPr>
          <w:b/>
          <w:bCs/>
          <w:u w:val="single"/>
        </w:rPr>
        <w:t>Type of Opposition</w:t>
      </w:r>
    </w:p>
    <w:p w:rsidR="00E627D3" w:rsidRDefault="00E627D3" w:rsidP="00E627D3">
      <w:pPr>
        <w:widowControl w:val="0"/>
        <w:rPr>
          <w:b/>
          <w:bCs/>
          <w:u w:val="single"/>
        </w:rPr>
      </w:pPr>
    </w:p>
    <w:p w:rsidR="00E627D3" w:rsidRDefault="00E627D3" w:rsidP="00E627D3">
      <w:pPr>
        <w:widowControl w:val="0"/>
        <w:ind w:right="-653"/>
        <w:rPr>
          <w:b/>
          <w:bCs/>
          <w:u w:val="single"/>
        </w:rPr>
      </w:pPr>
    </w:p>
    <w:p w:rsidR="00E627D3" w:rsidRDefault="00E627D3" w:rsidP="00E627D3">
      <w:pPr>
        <w:widowControl w:val="0"/>
      </w:pPr>
      <w:r>
        <w:rPr>
          <w:b/>
          <w:bCs/>
          <w:u w:val="single"/>
        </w:rPr>
        <w:t>Reason for Opposition</w:t>
      </w:r>
    </w:p>
    <w:p w:rsidR="00E627D3" w:rsidRDefault="00E627D3" w:rsidP="00E627D3">
      <w:pPr>
        <w:widowControl w:val="0"/>
      </w:pPr>
    </w:p>
    <w:p w:rsidR="00E627D3" w:rsidRDefault="00E627D3" w:rsidP="00E627D3">
      <w:pPr>
        <w:widowControl w:val="0"/>
        <w:sectPr w:rsidR="00E627D3" w:rsidSect="00CD0983">
          <w:type w:val="continuous"/>
          <w:pgSz w:w="12240" w:h="15840" w:code="1"/>
          <w:pgMar w:top="1440" w:right="900" w:bottom="1440" w:left="1530" w:header="720" w:footer="720" w:gutter="0"/>
          <w:cols w:num="4" w:space="630"/>
        </w:sectPr>
      </w:pPr>
    </w:p>
    <w:p w:rsidR="00E627D3" w:rsidRDefault="00E627D3" w:rsidP="00E627D3">
      <w:pPr>
        <w:widowControl w:val="0"/>
        <w:rPr>
          <w:sz w:val="32"/>
        </w:rPr>
      </w:pPr>
      <w:r>
        <w:rPr>
          <w:sz w:val="32"/>
        </w:rPr>
        <w:t>1.</w:t>
      </w:r>
    </w:p>
    <w:p w:rsidR="00E627D3" w:rsidRDefault="00E627D3" w:rsidP="00E627D3">
      <w:pPr>
        <w:widowControl w:val="0"/>
        <w:rPr>
          <w:sz w:val="32"/>
        </w:rPr>
      </w:pPr>
      <w:r>
        <w:rPr>
          <w:sz w:val="32"/>
        </w:rPr>
        <w:t>2.</w:t>
      </w:r>
    </w:p>
    <w:p w:rsidR="00E627D3" w:rsidRDefault="00E627D3" w:rsidP="00E627D3">
      <w:pPr>
        <w:widowControl w:val="0"/>
        <w:rPr>
          <w:sz w:val="32"/>
        </w:rPr>
      </w:pPr>
      <w:r>
        <w:rPr>
          <w:sz w:val="32"/>
        </w:rPr>
        <w:t>3.</w:t>
      </w:r>
    </w:p>
    <w:p w:rsidR="00E627D3" w:rsidRDefault="00E627D3" w:rsidP="00E627D3">
      <w:pPr>
        <w:widowControl w:val="0"/>
        <w:rPr>
          <w:sz w:val="32"/>
        </w:rPr>
      </w:pPr>
      <w:r>
        <w:rPr>
          <w:sz w:val="32"/>
        </w:rPr>
        <w:t>4.</w:t>
      </w:r>
    </w:p>
    <w:p w:rsidR="00E627D3" w:rsidRDefault="00E627D3" w:rsidP="00E627D3">
      <w:pPr>
        <w:widowControl w:val="0"/>
        <w:rPr>
          <w:sz w:val="32"/>
        </w:rPr>
      </w:pPr>
      <w:r>
        <w:rPr>
          <w:sz w:val="32"/>
        </w:rPr>
        <w:t>5.</w:t>
      </w:r>
    </w:p>
    <w:p w:rsidR="00E627D3" w:rsidRDefault="00E627D3" w:rsidP="00E627D3">
      <w:pPr>
        <w:widowControl w:val="0"/>
        <w:rPr>
          <w:sz w:val="32"/>
        </w:rPr>
      </w:pPr>
      <w:r>
        <w:rPr>
          <w:sz w:val="32"/>
        </w:rPr>
        <w:t>6.</w:t>
      </w:r>
    </w:p>
    <w:p w:rsidR="00E627D3" w:rsidRDefault="00E627D3" w:rsidP="00E627D3">
      <w:pPr>
        <w:widowControl w:val="0"/>
        <w:rPr>
          <w:sz w:val="32"/>
        </w:rPr>
      </w:pPr>
      <w:r>
        <w:rPr>
          <w:sz w:val="32"/>
        </w:rPr>
        <w:t>7.</w:t>
      </w:r>
    </w:p>
    <w:p w:rsidR="00E627D3" w:rsidRDefault="00E627D3" w:rsidP="00E627D3">
      <w:pPr>
        <w:widowControl w:val="0"/>
        <w:rPr>
          <w:sz w:val="32"/>
        </w:rPr>
      </w:pPr>
      <w:r>
        <w:rPr>
          <w:sz w:val="32"/>
        </w:rPr>
        <w:t>8.</w:t>
      </w:r>
    </w:p>
    <w:p w:rsidR="00E627D3" w:rsidRDefault="00E627D3" w:rsidP="00E627D3">
      <w:pPr>
        <w:widowControl w:val="0"/>
        <w:rPr>
          <w:sz w:val="32"/>
        </w:rPr>
      </w:pPr>
      <w:r>
        <w:rPr>
          <w:sz w:val="32"/>
        </w:rPr>
        <w:t>9.</w:t>
      </w:r>
    </w:p>
    <w:p w:rsidR="00E627D3" w:rsidRDefault="00E627D3" w:rsidP="00E627D3">
      <w:pPr>
        <w:widowControl w:val="0"/>
        <w:rPr>
          <w:sz w:val="32"/>
        </w:rPr>
      </w:pPr>
      <w:r>
        <w:rPr>
          <w:sz w:val="32"/>
        </w:rPr>
        <w:t>10.</w:t>
      </w:r>
    </w:p>
    <w:p w:rsidR="00E627D3" w:rsidRDefault="00E627D3" w:rsidP="00E627D3">
      <w:pPr>
        <w:widowControl w:val="0"/>
        <w:rPr>
          <w:sz w:val="32"/>
        </w:rPr>
      </w:pPr>
      <w:r>
        <w:rPr>
          <w:sz w:val="32"/>
        </w:rPr>
        <w:t>11.</w:t>
      </w:r>
    </w:p>
    <w:p w:rsidR="00E627D3" w:rsidRDefault="00E627D3" w:rsidP="00E627D3">
      <w:pPr>
        <w:widowControl w:val="0"/>
        <w:rPr>
          <w:sz w:val="32"/>
        </w:rPr>
      </w:pPr>
      <w:r>
        <w:rPr>
          <w:sz w:val="32"/>
        </w:rPr>
        <w:t>12.</w:t>
      </w:r>
    </w:p>
    <w:p w:rsidR="00E627D3" w:rsidRDefault="00E627D3" w:rsidP="00E627D3">
      <w:pPr>
        <w:widowControl w:val="0"/>
        <w:rPr>
          <w:sz w:val="32"/>
        </w:rPr>
      </w:pPr>
      <w:r>
        <w:rPr>
          <w:sz w:val="32"/>
        </w:rPr>
        <w:t>13.</w:t>
      </w:r>
    </w:p>
    <w:p w:rsidR="00E627D3" w:rsidRDefault="00E627D3" w:rsidP="00E627D3">
      <w:pPr>
        <w:widowControl w:val="0"/>
        <w:rPr>
          <w:sz w:val="32"/>
        </w:rPr>
      </w:pPr>
      <w:r>
        <w:rPr>
          <w:sz w:val="32"/>
        </w:rPr>
        <w:t>14.</w:t>
      </w:r>
    </w:p>
    <w:p w:rsidR="00E627D3" w:rsidRDefault="00E627D3" w:rsidP="00A93FF5">
      <w:pPr>
        <w:widowControl w:val="0"/>
        <w:numPr>
          <w:ilvl w:val="0"/>
          <w:numId w:val="43"/>
        </w:numPr>
        <w:rPr>
          <w:sz w:val="32"/>
        </w:rPr>
      </w:pPr>
    </w:p>
    <w:p w:rsidR="00E627D3" w:rsidRDefault="00E627D3" w:rsidP="00A93FF5">
      <w:pPr>
        <w:widowControl w:val="0"/>
        <w:numPr>
          <w:ilvl w:val="0"/>
          <w:numId w:val="43"/>
        </w:numPr>
        <w:rPr>
          <w:sz w:val="32"/>
        </w:rPr>
      </w:pPr>
    </w:p>
    <w:p w:rsidR="00E627D3" w:rsidRDefault="00E627D3" w:rsidP="00A93FF5">
      <w:pPr>
        <w:widowControl w:val="0"/>
        <w:numPr>
          <w:ilvl w:val="0"/>
          <w:numId w:val="43"/>
        </w:numPr>
        <w:rPr>
          <w:sz w:val="32"/>
        </w:rPr>
      </w:pPr>
    </w:p>
    <w:p w:rsidR="00E627D3" w:rsidRDefault="00E627D3" w:rsidP="00A93FF5">
      <w:pPr>
        <w:widowControl w:val="0"/>
        <w:numPr>
          <w:ilvl w:val="0"/>
          <w:numId w:val="43"/>
        </w:numPr>
        <w:rPr>
          <w:sz w:val="32"/>
        </w:rPr>
      </w:pPr>
    </w:p>
    <w:p w:rsidR="00E627D3" w:rsidRDefault="00E627D3" w:rsidP="00A93FF5">
      <w:pPr>
        <w:widowControl w:val="0"/>
        <w:numPr>
          <w:ilvl w:val="0"/>
          <w:numId w:val="43"/>
        </w:numPr>
        <w:rPr>
          <w:sz w:val="32"/>
        </w:rPr>
      </w:pPr>
    </w:p>
    <w:p w:rsidR="00E627D3" w:rsidRDefault="00E627D3" w:rsidP="00A93FF5">
      <w:pPr>
        <w:widowControl w:val="0"/>
        <w:numPr>
          <w:ilvl w:val="0"/>
          <w:numId w:val="43"/>
        </w:numPr>
        <w:rPr>
          <w:sz w:val="32"/>
        </w:rPr>
      </w:pPr>
    </w:p>
    <w:p w:rsidR="00E627D3" w:rsidRDefault="00E627D3" w:rsidP="00A93FF5">
      <w:pPr>
        <w:widowControl w:val="0"/>
        <w:numPr>
          <w:ilvl w:val="0"/>
          <w:numId w:val="43"/>
        </w:numPr>
        <w:rPr>
          <w:sz w:val="32"/>
        </w:rPr>
      </w:pPr>
    </w:p>
    <w:p w:rsidR="00E627D3" w:rsidRDefault="00E627D3" w:rsidP="00A93FF5">
      <w:pPr>
        <w:widowControl w:val="0"/>
        <w:numPr>
          <w:ilvl w:val="0"/>
          <w:numId w:val="43"/>
        </w:numPr>
        <w:rPr>
          <w:sz w:val="32"/>
        </w:rPr>
      </w:pPr>
    </w:p>
    <w:p w:rsidR="00E627D3" w:rsidRDefault="00E627D3" w:rsidP="00A93FF5">
      <w:pPr>
        <w:widowControl w:val="0"/>
        <w:numPr>
          <w:ilvl w:val="0"/>
          <w:numId w:val="43"/>
        </w:numPr>
        <w:rPr>
          <w:sz w:val="32"/>
        </w:rPr>
      </w:pPr>
    </w:p>
    <w:p w:rsidR="00E627D3" w:rsidRDefault="00E627D3" w:rsidP="00A93FF5">
      <w:pPr>
        <w:widowControl w:val="0"/>
        <w:numPr>
          <w:ilvl w:val="0"/>
          <w:numId w:val="43"/>
        </w:numPr>
        <w:rPr>
          <w:sz w:val="32"/>
        </w:rPr>
      </w:pPr>
    </w:p>
    <w:p w:rsidR="00E627D3" w:rsidRDefault="00E627D3" w:rsidP="00A93FF5">
      <w:pPr>
        <w:widowControl w:val="0"/>
        <w:numPr>
          <w:ilvl w:val="0"/>
          <w:numId w:val="43"/>
        </w:numPr>
        <w:rPr>
          <w:sz w:val="32"/>
        </w:rPr>
      </w:pPr>
    </w:p>
    <w:p w:rsidR="00E627D3" w:rsidRDefault="00E627D3" w:rsidP="00A93FF5">
      <w:pPr>
        <w:widowControl w:val="0"/>
        <w:numPr>
          <w:ilvl w:val="0"/>
          <w:numId w:val="43"/>
        </w:numPr>
        <w:rPr>
          <w:sz w:val="32"/>
        </w:rPr>
      </w:pPr>
    </w:p>
    <w:p w:rsidR="00E627D3" w:rsidRDefault="00E627D3" w:rsidP="00A93FF5">
      <w:pPr>
        <w:widowControl w:val="0"/>
        <w:numPr>
          <w:ilvl w:val="0"/>
          <w:numId w:val="43"/>
        </w:numPr>
        <w:rPr>
          <w:sz w:val="32"/>
        </w:rPr>
      </w:pPr>
    </w:p>
    <w:p w:rsidR="00E627D3" w:rsidRDefault="00E627D3" w:rsidP="00A93FF5">
      <w:pPr>
        <w:widowControl w:val="0"/>
        <w:numPr>
          <w:ilvl w:val="0"/>
          <w:numId w:val="43"/>
        </w:numPr>
        <w:rPr>
          <w:sz w:val="32"/>
        </w:rPr>
      </w:pPr>
    </w:p>
    <w:p w:rsidR="00E627D3" w:rsidRDefault="00E627D3" w:rsidP="00A93FF5">
      <w:pPr>
        <w:widowControl w:val="0"/>
        <w:numPr>
          <w:ilvl w:val="0"/>
          <w:numId w:val="43"/>
        </w:numPr>
        <w:rPr>
          <w:sz w:val="32"/>
        </w:rPr>
      </w:pPr>
    </w:p>
    <w:p w:rsidR="00E627D3" w:rsidRDefault="00E627D3" w:rsidP="00A93FF5">
      <w:pPr>
        <w:widowControl w:val="0"/>
        <w:numPr>
          <w:ilvl w:val="0"/>
          <w:numId w:val="43"/>
        </w:numPr>
        <w:rPr>
          <w:sz w:val="32"/>
        </w:rPr>
      </w:pPr>
    </w:p>
    <w:p w:rsidR="00E627D3" w:rsidRDefault="00E627D3" w:rsidP="00A93FF5">
      <w:pPr>
        <w:widowControl w:val="0"/>
        <w:numPr>
          <w:ilvl w:val="0"/>
          <w:numId w:val="43"/>
        </w:numPr>
        <w:rPr>
          <w:sz w:val="32"/>
        </w:rPr>
      </w:pPr>
    </w:p>
    <w:p w:rsidR="00E627D3" w:rsidRDefault="00E627D3" w:rsidP="00A93FF5">
      <w:pPr>
        <w:widowControl w:val="0"/>
        <w:numPr>
          <w:ilvl w:val="0"/>
          <w:numId w:val="43"/>
        </w:numPr>
      </w:pPr>
    </w:p>
    <w:p w:rsidR="00E627D3" w:rsidRDefault="00B860C2" w:rsidP="00E627D3">
      <w:pPr>
        <w:widowControl w:val="0"/>
        <w:rPr>
          <w:sz w:val="28"/>
          <w:szCs w:val="28"/>
        </w:rPr>
      </w:pPr>
      <w:r w:rsidRPr="00B860C2">
        <w:rPr>
          <w:noProof/>
          <w:sz w:val="20"/>
          <w:szCs w:val="28"/>
        </w:rPr>
        <w:pict>
          <v:shape id="_x0000_s93423" type="#_x0000_t170" style="position:absolute;margin-left:37.2pt;margin-top:3.7pt;width:377.55pt;height:51pt;z-index:251687936" adj="2158" fillcolor="#520402" strokecolor="#b2b2b2" strokeweight="1pt">
            <v:fill color2="#fc0" focus="100%" type="gradient"/>
            <v:shadow on="t" type="perspective" color="#875b0d" origin=",.5" matrix=",,,.5,,-4768371582e-16"/>
            <v:textpath style="font-family:&quot;Arial Black&quot;;v-text-kern:t" trim="t" fitpath="t" string="&quot;He is the Bread of Life&quot;"/>
          </v:shape>
        </w:pict>
      </w:r>
    </w:p>
    <w:p w:rsidR="00E627D3" w:rsidRDefault="00E627D3" w:rsidP="00E627D3">
      <w:pPr>
        <w:widowControl w:val="0"/>
        <w:rPr>
          <w:sz w:val="28"/>
          <w:szCs w:val="28"/>
        </w:rPr>
      </w:pPr>
    </w:p>
    <w:p w:rsidR="00E627D3" w:rsidRDefault="00E627D3" w:rsidP="00E627D3">
      <w:pPr>
        <w:widowControl w:val="0"/>
        <w:rPr>
          <w:sz w:val="28"/>
          <w:szCs w:val="28"/>
        </w:rPr>
      </w:pPr>
    </w:p>
    <w:p w:rsidR="00E627D3" w:rsidRDefault="00E627D3" w:rsidP="00E627D3">
      <w:pPr>
        <w:widowControl w:val="0"/>
        <w:jc w:val="center"/>
        <w:rPr>
          <w:sz w:val="28"/>
          <w:szCs w:val="28"/>
        </w:rPr>
      </w:pPr>
    </w:p>
    <w:p w:rsidR="00E627D3" w:rsidRDefault="00E627D3" w:rsidP="006A2446">
      <w:pPr>
        <w:pStyle w:val="Heading1"/>
      </w:pPr>
      <w:bookmarkStart w:id="12" w:name="_Toc276830190"/>
      <w:r>
        <w:t>Chapter 6</w:t>
      </w:r>
      <w:r w:rsidR="006A2446">
        <w:t>: He is the Bread of Life</w:t>
      </w:r>
      <w:bookmarkEnd w:id="12"/>
    </w:p>
    <w:p w:rsidR="00E627D3" w:rsidRDefault="00E627D3" w:rsidP="00E627D3">
      <w:pPr>
        <w:widowControl w:val="0"/>
        <w:jc w:val="center"/>
        <w:rPr>
          <w:rFonts w:ascii="Comic Sans MS" w:hAnsi="Comic Sans MS"/>
          <w:sz w:val="28"/>
        </w:rPr>
      </w:pPr>
      <w:r>
        <w:rPr>
          <w:rFonts w:ascii="Comic Sans MS" w:hAnsi="Comic Sans MS"/>
          <w:sz w:val="28"/>
        </w:rPr>
        <w:t>The Period of Controversy, continued</w:t>
      </w:r>
    </w:p>
    <w:p w:rsidR="00E627D3" w:rsidRDefault="00E627D3" w:rsidP="00E627D3">
      <w:pPr>
        <w:widowControl w:val="0"/>
        <w:rPr>
          <w:rFonts w:ascii="Comic Sans MS" w:hAnsi="Comic Sans MS"/>
        </w:rPr>
      </w:pPr>
    </w:p>
    <w:p w:rsidR="00E627D3" w:rsidRDefault="00E627D3" w:rsidP="00E627D3">
      <w:pPr>
        <w:widowControl w:val="0"/>
        <w:rPr>
          <w:sz w:val="28"/>
        </w:rPr>
      </w:pPr>
      <w:r>
        <w:rPr>
          <w:rFonts w:ascii="Comic Sans MS" w:hAnsi="Comic Sans MS"/>
          <w:sz w:val="28"/>
        </w:rPr>
        <w:tab/>
      </w:r>
      <w:r>
        <w:rPr>
          <w:sz w:val="28"/>
        </w:rPr>
        <w:t>This is the account of the fifth and sixth miracles that support the Divinity of Jesus.</w:t>
      </w:r>
    </w:p>
    <w:p w:rsidR="00E627D3" w:rsidRDefault="00E627D3" w:rsidP="00E627D3">
      <w:pPr>
        <w:widowControl w:val="0"/>
        <w:rPr>
          <w:sz w:val="28"/>
        </w:rPr>
      </w:pPr>
    </w:p>
    <w:p w:rsidR="00E627D3" w:rsidRDefault="00E627D3" w:rsidP="00E627D3">
      <w:pPr>
        <w:widowControl w:val="0"/>
        <w:rPr>
          <w:sz w:val="28"/>
        </w:rPr>
      </w:pPr>
      <w:r>
        <w:rPr>
          <w:sz w:val="28"/>
        </w:rPr>
        <w:t>I. The feeding of the five thousand</w:t>
      </w:r>
      <w:r>
        <w:rPr>
          <w:sz w:val="28"/>
        </w:rPr>
        <w:tab/>
        <w:t>6:1-15</w:t>
      </w:r>
    </w:p>
    <w:p w:rsidR="00E627D3" w:rsidRDefault="00E627D3" w:rsidP="00A93FF5">
      <w:pPr>
        <w:widowControl w:val="0"/>
        <w:numPr>
          <w:ilvl w:val="0"/>
          <w:numId w:val="60"/>
        </w:numPr>
        <w:rPr>
          <w:sz w:val="28"/>
        </w:rPr>
      </w:pPr>
      <w:r>
        <w:rPr>
          <w:sz w:val="28"/>
        </w:rPr>
        <w:t>The fifth sign</w:t>
      </w:r>
    </w:p>
    <w:p w:rsidR="00E627D3" w:rsidRDefault="00E627D3" w:rsidP="00A93FF5">
      <w:pPr>
        <w:widowControl w:val="0"/>
        <w:numPr>
          <w:ilvl w:val="1"/>
          <w:numId w:val="60"/>
        </w:numPr>
        <w:rPr>
          <w:sz w:val="28"/>
        </w:rPr>
      </w:pPr>
      <w:r>
        <w:rPr>
          <w:sz w:val="28"/>
        </w:rPr>
        <w:t>Jesus testing faith</w:t>
      </w:r>
    </w:p>
    <w:p w:rsidR="00E627D3" w:rsidRDefault="00E627D3" w:rsidP="00A93FF5">
      <w:pPr>
        <w:widowControl w:val="0"/>
        <w:numPr>
          <w:ilvl w:val="0"/>
          <w:numId w:val="61"/>
        </w:numPr>
        <w:rPr>
          <w:sz w:val="28"/>
        </w:rPr>
      </w:pPr>
      <w:r>
        <w:rPr>
          <w:sz w:val="28"/>
        </w:rPr>
        <w:t>“And this He said to prove him.” 6:6</w:t>
      </w:r>
    </w:p>
    <w:p w:rsidR="00E627D3" w:rsidRDefault="00E627D3" w:rsidP="00A93FF5">
      <w:pPr>
        <w:widowControl w:val="0"/>
        <w:numPr>
          <w:ilvl w:val="0"/>
          <w:numId w:val="61"/>
        </w:numPr>
        <w:rPr>
          <w:sz w:val="28"/>
        </w:rPr>
      </w:pPr>
      <w:r>
        <w:rPr>
          <w:sz w:val="28"/>
        </w:rPr>
        <w:t>“This is the work of God that ye might believe.” 6:29</w:t>
      </w:r>
    </w:p>
    <w:p w:rsidR="00E627D3" w:rsidRDefault="00E627D3" w:rsidP="00A93FF5">
      <w:pPr>
        <w:widowControl w:val="0"/>
        <w:numPr>
          <w:ilvl w:val="0"/>
          <w:numId w:val="61"/>
        </w:numPr>
        <w:rPr>
          <w:sz w:val="28"/>
        </w:rPr>
      </w:pPr>
      <w:r>
        <w:rPr>
          <w:sz w:val="28"/>
        </w:rPr>
        <w:t>“Except ye eat the flesh of the Son of Man and drink His blood, ye have no life in you.” 6:53</w:t>
      </w:r>
    </w:p>
    <w:p w:rsidR="00E627D3" w:rsidRDefault="00E627D3" w:rsidP="00A93FF5">
      <w:pPr>
        <w:widowControl w:val="0"/>
        <w:numPr>
          <w:ilvl w:val="2"/>
          <w:numId w:val="60"/>
        </w:numPr>
        <w:rPr>
          <w:sz w:val="28"/>
        </w:rPr>
      </w:pPr>
      <w:r>
        <w:rPr>
          <w:sz w:val="28"/>
        </w:rPr>
        <w:t>The test</w:t>
      </w:r>
    </w:p>
    <w:p w:rsidR="00E627D3" w:rsidRDefault="00E627D3" w:rsidP="00A93FF5">
      <w:pPr>
        <w:widowControl w:val="0"/>
        <w:numPr>
          <w:ilvl w:val="3"/>
          <w:numId w:val="60"/>
        </w:numPr>
        <w:rPr>
          <w:sz w:val="28"/>
        </w:rPr>
      </w:pPr>
      <w:r>
        <w:rPr>
          <w:sz w:val="28"/>
        </w:rPr>
        <w:t>“Whence shall we buy bread that these may eat?” 6:5</w:t>
      </w:r>
    </w:p>
    <w:p w:rsidR="00E627D3" w:rsidRDefault="00E627D3" w:rsidP="00A93FF5">
      <w:pPr>
        <w:widowControl w:val="0"/>
        <w:numPr>
          <w:ilvl w:val="3"/>
          <w:numId w:val="60"/>
        </w:numPr>
        <w:rPr>
          <w:sz w:val="28"/>
        </w:rPr>
      </w:pPr>
      <w:r>
        <w:rPr>
          <w:sz w:val="28"/>
        </w:rPr>
        <w:t>“Make them sit down.” 6:10</w:t>
      </w:r>
    </w:p>
    <w:p w:rsidR="00E627D3" w:rsidRDefault="00E627D3" w:rsidP="00A93FF5">
      <w:pPr>
        <w:widowControl w:val="0"/>
        <w:numPr>
          <w:ilvl w:val="3"/>
          <w:numId w:val="60"/>
        </w:numPr>
        <w:rPr>
          <w:sz w:val="28"/>
        </w:rPr>
      </w:pPr>
      <w:r>
        <w:rPr>
          <w:sz w:val="28"/>
        </w:rPr>
        <w:t>“Gather up the fragments.” 6:12</w:t>
      </w:r>
    </w:p>
    <w:p w:rsidR="00E627D3" w:rsidRDefault="00E627D3" w:rsidP="00A93FF5">
      <w:pPr>
        <w:widowControl w:val="0"/>
        <w:numPr>
          <w:ilvl w:val="1"/>
          <w:numId w:val="60"/>
        </w:numPr>
      </w:pPr>
      <w:r>
        <w:rPr>
          <w:sz w:val="28"/>
        </w:rPr>
        <w:t>Jesus increasing faith</w:t>
      </w:r>
    </w:p>
    <w:p w:rsidR="00E627D3" w:rsidRDefault="00E627D3" w:rsidP="00A93FF5">
      <w:pPr>
        <w:widowControl w:val="0"/>
        <w:numPr>
          <w:ilvl w:val="0"/>
          <w:numId w:val="61"/>
        </w:numPr>
        <w:rPr>
          <w:sz w:val="28"/>
        </w:rPr>
      </w:pPr>
      <w:r>
        <w:rPr>
          <w:sz w:val="28"/>
        </w:rPr>
        <w:t>“Gather up the fragments that remain that nothing be lost.” 6:12</w:t>
      </w:r>
    </w:p>
    <w:p w:rsidR="00E627D3" w:rsidRDefault="00E627D3" w:rsidP="00A93FF5">
      <w:pPr>
        <w:widowControl w:val="0"/>
        <w:numPr>
          <w:ilvl w:val="2"/>
          <w:numId w:val="60"/>
        </w:numPr>
        <w:rPr>
          <w:sz w:val="28"/>
        </w:rPr>
      </w:pPr>
      <w:r>
        <w:rPr>
          <w:sz w:val="28"/>
        </w:rPr>
        <w:t>The increase of bread 6:11</w:t>
      </w:r>
    </w:p>
    <w:p w:rsidR="00E627D3" w:rsidRDefault="00E627D3" w:rsidP="00A93FF5">
      <w:pPr>
        <w:widowControl w:val="0"/>
        <w:numPr>
          <w:ilvl w:val="3"/>
          <w:numId w:val="60"/>
        </w:numPr>
        <w:rPr>
          <w:sz w:val="28"/>
        </w:rPr>
      </w:pPr>
      <w:r>
        <w:rPr>
          <w:sz w:val="28"/>
        </w:rPr>
        <w:t>Filled the multitude 6:12</w:t>
      </w:r>
    </w:p>
    <w:p w:rsidR="00E627D3" w:rsidRDefault="00E627D3" w:rsidP="00A93FF5">
      <w:pPr>
        <w:widowControl w:val="0"/>
        <w:numPr>
          <w:ilvl w:val="3"/>
          <w:numId w:val="60"/>
        </w:numPr>
        <w:rPr>
          <w:sz w:val="28"/>
        </w:rPr>
      </w:pPr>
      <w:r>
        <w:rPr>
          <w:sz w:val="28"/>
        </w:rPr>
        <w:t>Filled twelve baskets 6:13</w:t>
      </w:r>
    </w:p>
    <w:p w:rsidR="00E627D3" w:rsidRDefault="00E627D3" w:rsidP="00A93FF5">
      <w:pPr>
        <w:widowControl w:val="0"/>
        <w:numPr>
          <w:ilvl w:val="2"/>
          <w:numId w:val="60"/>
        </w:numPr>
        <w:rPr>
          <w:sz w:val="28"/>
        </w:rPr>
      </w:pPr>
      <w:r>
        <w:rPr>
          <w:sz w:val="28"/>
        </w:rPr>
        <w:t>The increase of temptation 6:14</w:t>
      </w:r>
    </w:p>
    <w:p w:rsidR="00E627D3" w:rsidRDefault="00E627D3" w:rsidP="00A93FF5">
      <w:pPr>
        <w:widowControl w:val="0"/>
        <w:numPr>
          <w:ilvl w:val="3"/>
          <w:numId w:val="60"/>
        </w:numPr>
        <w:rPr>
          <w:sz w:val="28"/>
        </w:rPr>
      </w:pPr>
      <w:r>
        <w:rPr>
          <w:sz w:val="28"/>
        </w:rPr>
        <w:t>Lack of understanding</w:t>
      </w:r>
    </w:p>
    <w:p w:rsidR="00E627D3" w:rsidRDefault="00E627D3" w:rsidP="00A93FF5">
      <w:pPr>
        <w:widowControl w:val="0"/>
        <w:numPr>
          <w:ilvl w:val="3"/>
          <w:numId w:val="60"/>
        </w:numPr>
        <w:rPr>
          <w:sz w:val="28"/>
        </w:rPr>
      </w:pPr>
      <w:r>
        <w:rPr>
          <w:sz w:val="28"/>
        </w:rPr>
        <w:t>Driving force, no leading (going in wrong direction with no clear vision)</w:t>
      </w:r>
    </w:p>
    <w:p w:rsidR="00E627D3" w:rsidRDefault="00E627D3" w:rsidP="00A93FF5">
      <w:pPr>
        <w:widowControl w:val="0"/>
        <w:numPr>
          <w:ilvl w:val="2"/>
          <w:numId w:val="60"/>
        </w:numPr>
        <w:rPr>
          <w:sz w:val="28"/>
        </w:rPr>
      </w:pPr>
      <w:r>
        <w:rPr>
          <w:sz w:val="28"/>
        </w:rPr>
        <w:t>The increase of truth</w:t>
      </w:r>
    </w:p>
    <w:p w:rsidR="00E627D3" w:rsidRDefault="00E627D3" w:rsidP="00A93FF5">
      <w:pPr>
        <w:widowControl w:val="0"/>
        <w:numPr>
          <w:ilvl w:val="3"/>
          <w:numId w:val="60"/>
        </w:numPr>
        <w:rPr>
          <w:sz w:val="28"/>
        </w:rPr>
      </w:pPr>
      <w:r>
        <w:rPr>
          <w:sz w:val="28"/>
        </w:rPr>
        <w:t>“This is of a truth that prophet” 6:14</w:t>
      </w:r>
    </w:p>
    <w:p w:rsidR="00E627D3" w:rsidRDefault="00E627D3" w:rsidP="00A93FF5">
      <w:pPr>
        <w:widowControl w:val="0"/>
        <w:numPr>
          <w:ilvl w:val="3"/>
          <w:numId w:val="60"/>
        </w:numPr>
        <w:rPr>
          <w:sz w:val="28"/>
        </w:rPr>
      </w:pPr>
      <w:r>
        <w:rPr>
          <w:sz w:val="28"/>
        </w:rPr>
        <w:t>“It is I be not afraid” 6:20</w:t>
      </w:r>
    </w:p>
    <w:p w:rsidR="00E627D3" w:rsidRDefault="00E627D3" w:rsidP="00A93FF5">
      <w:pPr>
        <w:widowControl w:val="0"/>
        <w:numPr>
          <w:ilvl w:val="3"/>
          <w:numId w:val="60"/>
        </w:numPr>
        <w:rPr>
          <w:sz w:val="28"/>
        </w:rPr>
      </w:pPr>
      <w:r>
        <w:rPr>
          <w:sz w:val="28"/>
        </w:rPr>
        <w:t>“Thou hast the words of eternal life 6:68</w:t>
      </w:r>
    </w:p>
    <w:p w:rsidR="00E627D3" w:rsidRDefault="00E627D3" w:rsidP="00E627D3">
      <w:pPr>
        <w:widowControl w:val="0"/>
        <w:rPr>
          <w:sz w:val="28"/>
        </w:rPr>
      </w:pPr>
    </w:p>
    <w:p w:rsidR="00E627D3" w:rsidRDefault="00E627D3" w:rsidP="00E627D3">
      <w:pPr>
        <w:widowControl w:val="0"/>
        <w:ind w:left="900" w:hanging="900"/>
        <w:rPr>
          <w:sz w:val="28"/>
        </w:rPr>
      </w:pPr>
      <w:r>
        <w:rPr>
          <w:sz w:val="28"/>
        </w:rPr>
        <w:t xml:space="preserve">NOTE: Put it all together as it fits. Don’t just look at one fragment. Truth will keep you in the hard place (gather up </w:t>
      </w:r>
      <w:r>
        <w:rPr>
          <w:sz w:val="28"/>
          <w:u w:val="single"/>
        </w:rPr>
        <w:t>every</w:t>
      </w:r>
      <w:r>
        <w:rPr>
          <w:sz w:val="28"/>
        </w:rPr>
        <w:t xml:space="preserve"> </w:t>
      </w:r>
      <w:r>
        <w:rPr>
          <w:sz w:val="28"/>
          <w:u w:val="single"/>
        </w:rPr>
        <w:t>fragment</w:t>
      </w:r>
      <w:r>
        <w:rPr>
          <w:sz w:val="28"/>
        </w:rPr>
        <w:t>).</w:t>
      </w:r>
    </w:p>
    <w:p w:rsidR="00E627D3" w:rsidRDefault="00E627D3" w:rsidP="00E627D3">
      <w:pPr>
        <w:widowControl w:val="0"/>
        <w:rPr>
          <w:sz w:val="28"/>
        </w:rPr>
      </w:pPr>
      <w:r>
        <w:rPr>
          <w:sz w:val="28"/>
        </w:rPr>
        <w:t>II. The walking on the water 6:15-21</w:t>
      </w:r>
    </w:p>
    <w:p w:rsidR="00E627D3" w:rsidRDefault="00E627D3" w:rsidP="00E627D3">
      <w:pPr>
        <w:widowControl w:val="0"/>
        <w:ind w:firstLine="720"/>
        <w:rPr>
          <w:sz w:val="28"/>
        </w:rPr>
      </w:pPr>
      <w:r>
        <w:rPr>
          <w:sz w:val="28"/>
        </w:rPr>
        <w:t>A. The sixth sign</w:t>
      </w:r>
    </w:p>
    <w:p w:rsidR="00E627D3" w:rsidRDefault="00E627D3" w:rsidP="00A93FF5">
      <w:pPr>
        <w:widowControl w:val="0"/>
        <w:numPr>
          <w:ilvl w:val="0"/>
          <w:numId w:val="62"/>
        </w:numPr>
        <w:rPr>
          <w:sz w:val="28"/>
        </w:rPr>
      </w:pPr>
      <w:r>
        <w:rPr>
          <w:sz w:val="28"/>
        </w:rPr>
        <w:t>Jesus proving His power over nature to our faith</w:t>
      </w:r>
    </w:p>
    <w:p w:rsidR="00E627D3" w:rsidRDefault="00E627D3" w:rsidP="00A93FF5">
      <w:pPr>
        <w:widowControl w:val="0"/>
        <w:numPr>
          <w:ilvl w:val="1"/>
          <w:numId w:val="62"/>
        </w:numPr>
        <w:rPr>
          <w:sz w:val="28"/>
        </w:rPr>
      </w:pPr>
      <w:r>
        <w:rPr>
          <w:sz w:val="28"/>
        </w:rPr>
        <w:t>They see Jesus walking on the sea 6:19</w:t>
      </w:r>
    </w:p>
    <w:p w:rsidR="00E627D3" w:rsidRDefault="00E627D3" w:rsidP="00A93FF5">
      <w:pPr>
        <w:widowControl w:val="0"/>
        <w:numPr>
          <w:ilvl w:val="1"/>
          <w:numId w:val="62"/>
        </w:numPr>
        <w:rPr>
          <w:sz w:val="28"/>
        </w:rPr>
      </w:pPr>
      <w:r>
        <w:rPr>
          <w:sz w:val="28"/>
        </w:rPr>
        <w:t>They see the ship immediately at the land 6:21</w:t>
      </w:r>
    </w:p>
    <w:p w:rsidR="00E627D3" w:rsidRDefault="00E627D3" w:rsidP="00A93FF5">
      <w:pPr>
        <w:widowControl w:val="0"/>
        <w:numPr>
          <w:ilvl w:val="0"/>
          <w:numId w:val="62"/>
        </w:numPr>
        <w:rPr>
          <w:sz w:val="28"/>
        </w:rPr>
      </w:pPr>
      <w:r>
        <w:rPr>
          <w:sz w:val="28"/>
        </w:rPr>
        <w:t>Jesus is Divine—Supernatural</w:t>
      </w:r>
    </w:p>
    <w:p w:rsidR="00E627D3" w:rsidRDefault="00E627D3" w:rsidP="00A93FF5">
      <w:pPr>
        <w:widowControl w:val="0"/>
        <w:numPr>
          <w:ilvl w:val="1"/>
          <w:numId w:val="62"/>
        </w:numPr>
        <w:rPr>
          <w:sz w:val="28"/>
        </w:rPr>
      </w:pPr>
      <w:r>
        <w:rPr>
          <w:sz w:val="28"/>
        </w:rPr>
        <w:t>Walking on the water in the dark in the midst of a storm</w:t>
      </w:r>
    </w:p>
    <w:p w:rsidR="00E627D3" w:rsidRDefault="00E627D3" w:rsidP="00A93FF5">
      <w:pPr>
        <w:widowControl w:val="0"/>
        <w:numPr>
          <w:ilvl w:val="1"/>
          <w:numId w:val="62"/>
        </w:numPr>
        <w:rPr>
          <w:sz w:val="28"/>
        </w:rPr>
      </w:pPr>
      <w:r>
        <w:rPr>
          <w:sz w:val="28"/>
        </w:rPr>
        <w:t>“They willingly received Him…and immediately the ship was at the land.”</w:t>
      </w:r>
    </w:p>
    <w:p w:rsidR="00E627D3" w:rsidRDefault="00E627D3" w:rsidP="00A93FF5">
      <w:pPr>
        <w:widowControl w:val="0"/>
        <w:numPr>
          <w:ilvl w:val="0"/>
          <w:numId w:val="62"/>
        </w:numPr>
        <w:rPr>
          <w:sz w:val="28"/>
        </w:rPr>
      </w:pPr>
      <w:r>
        <w:rPr>
          <w:sz w:val="28"/>
        </w:rPr>
        <w:t>Jesus is Divine and human</w:t>
      </w:r>
    </w:p>
    <w:p w:rsidR="00E627D3" w:rsidRDefault="00E627D3" w:rsidP="00A93FF5">
      <w:pPr>
        <w:widowControl w:val="0"/>
        <w:numPr>
          <w:ilvl w:val="1"/>
          <w:numId w:val="62"/>
        </w:numPr>
        <w:rPr>
          <w:sz w:val="28"/>
        </w:rPr>
      </w:pPr>
      <w:r>
        <w:rPr>
          <w:sz w:val="28"/>
        </w:rPr>
        <w:t>“They see Jesus” 6:19</w:t>
      </w:r>
    </w:p>
    <w:p w:rsidR="00E627D3" w:rsidRDefault="00E627D3" w:rsidP="00A93FF5">
      <w:pPr>
        <w:widowControl w:val="0"/>
        <w:numPr>
          <w:ilvl w:val="1"/>
          <w:numId w:val="62"/>
        </w:numPr>
        <w:rPr>
          <w:sz w:val="28"/>
        </w:rPr>
      </w:pPr>
      <w:r>
        <w:rPr>
          <w:sz w:val="28"/>
        </w:rPr>
        <w:t>“They willingly received Him” 6:21</w:t>
      </w:r>
    </w:p>
    <w:p w:rsidR="00E627D3" w:rsidRDefault="00E627D3" w:rsidP="00E627D3">
      <w:pPr>
        <w:widowControl w:val="0"/>
        <w:rPr>
          <w:sz w:val="28"/>
        </w:rPr>
      </w:pPr>
    </w:p>
    <w:p w:rsidR="00E627D3" w:rsidRDefault="00E627D3" w:rsidP="00E627D3">
      <w:pPr>
        <w:widowControl w:val="0"/>
        <w:rPr>
          <w:sz w:val="28"/>
        </w:rPr>
      </w:pPr>
      <w:r>
        <w:rPr>
          <w:sz w:val="28"/>
        </w:rPr>
        <w:t>III. The great discourse on the Bread of Life 6:22-59</w:t>
      </w:r>
    </w:p>
    <w:p w:rsidR="00E627D3" w:rsidRDefault="00E627D3" w:rsidP="00E627D3">
      <w:pPr>
        <w:widowControl w:val="0"/>
        <w:ind w:left="720"/>
        <w:rPr>
          <w:sz w:val="28"/>
        </w:rPr>
      </w:pPr>
      <w:r>
        <w:rPr>
          <w:sz w:val="28"/>
        </w:rPr>
        <w:t>A. “The Work of God” 6:29</w:t>
      </w:r>
    </w:p>
    <w:p w:rsidR="00E627D3" w:rsidRDefault="00E627D3" w:rsidP="00A93FF5">
      <w:pPr>
        <w:widowControl w:val="0"/>
        <w:numPr>
          <w:ilvl w:val="0"/>
          <w:numId w:val="63"/>
        </w:numPr>
        <w:rPr>
          <w:sz w:val="28"/>
        </w:rPr>
      </w:pPr>
      <w:r>
        <w:rPr>
          <w:sz w:val="28"/>
        </w:rPr>
        <w:t>Jesus perceiving their lack of faith 6:15,26,27</w:t>
      </w:r>
    </w:p>
    <w:p w:rsidR="00E627D3" w:rsidRDefault="00E627D3" w:rsidP="00A93FF5">
      <w:pPr>
        <w:widowControl w:val="0"/>
        <w:numPr>
          <w:ilvl w:val="0"/>
          <w:numId w:val="63"/>
        </w:numPr>
        <w:rPr>
          <w:sz w:val="28"/>
        </w:rPr>
      </w:pPr>
      <w:r>
        <w:rPr>
          <w:sz w:val="28"/>
        </w:rPr>
        <w:t>Jesus quickening faith 6:63,27,33,35,40,47,48,51,58</w:t>
      </w:r>
    </w:p>
    <w:p w:rsidR="00E627D3" w:rsidRDefault="00E627D3" w:rsidP="00A93FF5">
      <w:pPr>
        <w:widowControl w:val="0"/>
        <w:numPr>
          <w:ilvl w:val="0"/>
          <w:numId w:val="63"/>
        </w:numPr>
        <w:rPr>
          <w:sz w:val="28"/>
        </w:rPr>
      </w:pPr>
      <w:r>
        <w:rPr>
          <w:sz w:val="28"/>
        </w:rPr>
        <w:t>Jesus teaching  a Word of Faith 6:59,45</w:t>
      </w:r>
    </w:p>
    <w:p w:rsidR="00E627D3" w:rsidRDefault="00E627D3" w:rsidP="00A93FF5">
      <w:pPr>
        <w:widowControl w:val="0"/>
        <w:numPr>
          <w:ilvl w:val="1"/>
          <w:numId w:val="63"/>
        </w:numPr>
        <w:tabs>
          <w:tab w:val="clear" w:pos="2520"/>
        </w:tabs>
        <w:ind w:left="2160"/>
        <w:rPr>
          <w:sz w:val="28"/>
        </w:rPr>
      </w:pPr>
      <w:r>
        <w:rPr>
          <w:sz w:val="28"/>
        </w:rPr>
        <w:t>“This is the work of God that men might believe.” 6:29</w:t>
      </w:r>
    </w:p>
    <w:p w:rsidR="00E627D3" w:rsidRDefault="00E627D3" w:rsidP="00A93FF5">
      <w:pPr>
        <w:widowControl w:val="0"/>
        <w:numPr>
          <w:ilvl w:val="0"/>
          <w:numId w:val="60"/>
        </w:numPr>
        <w:rPr>
          <w:sz w:val="28"/>
        </w:rPr>
      </w:pPr>
      <w:r>
        <w:rPr>
          <w:sz w:val="28"/>
        </w:rPr>
        <w:t>The Will of God</w:t>
      </w:r>
    </w:p>
    <w:p w:rsidR="00E627D3" w:rsidRDefault="00E627D3" w:rsidP="00E627D3">
      <w:pPr>
        <w:widowControl w:val="0"/>
        <w:ind w:left="1440"/>
        <w:rPr>
          <w:sz w:val="28"/>
        </w:rPr>
      </w:pPr>
      <w:r>
        <w:rPr>
          <w:sz w:val="28"/>
        </w:rPr>
        <w:t xml:space="preserve">“That everyone which </w:t>
      </w:r>
      <w:proofErr w:type="spellStart"/>
      <w:r>
        <w:rPr>
          <w:sz w:val="28"/>
        </w:rPr>
        <w:t>seeth</w:t>
      </w:r>
      <w:proofErr w:type="spellEnd"/>
      <w:r>
        <w:rPr>
          <w:sz w:val="28"/>
        </w:rPr>
        <w:t xml:space="preserve"> the Son and believeth on Him may have everlasting life.”</w:t>
      </w:r>
    </w:p>
    <w:p w:rsidR="00E627D3" w:rsidRDefault="00E627D3" w:rsidP="00A93FF5">
      <w:pPr>
        <w:widowControl w:val="0"/>
        <w:numPr>
          <w:ilvl w:val="0"/>
          <w:numId w:val="60"/>
        </w:numPr>
        <w:rPr>
          <w:sz w:val="28"/>
        </w:rPr>
      </w:pPr>
      <w:r>
        <w:rPr>
          <w:sz w:val="28"/>
        </w:rPr>
        <w:t>“The Bread of God”</w:t>
      </w:r>
    </w:p>
    <w:p w:rsidR="00E627D3" w:rsidRDefault="00E627D3" w:rsidP="00E627D3">
      <w:pPr>
        <w:widowControl w:val="0"/>
        <w:ind w:left="1440"/>
        <w:rPr>
          <w:sz w:val="28"/>
        </w:rPr>
      </w:pPr>
      <w:proofErr w:type="gramStart"/>
      <w:r>
        <w:rPr>
          <w:sz w:val="28"/>
        </w:rPr>
        <w:t xml:space="preserve">“He which cometh down from Heaven and </w:t>
      </w:r>
      <w:proofErr w:type="spellStart"/>
      <w:r>
        <w:rPr>
          <w:sz w:val="28"/>
        </w:rPr>
        <w:t>giveth</w:t>
      </w:r>
      <w:proofErr w:type="spellEnd"/>
      <w:r>
        <w:rPr>
          <w:sz w:val="28"/>
        </w:rPr>
        <w:t xml:space="preserve"> His life unto the world.”</w:t>
      </w:r>
      <w:proofErr w:type="gramEnd"/>
    </w:p>
    <w:p w:rsidR="00E627D3" w:rsidRDefault="00E627D3" w:rsidP="00A93FF5">
      <w:pPr>
        <w:widowControl w:val="0"/>
        <w:numPr>
          <w:ilvl w:val="0"/>
          <w:numId w:val="60"/>
        </w:numPr>
        <w:rPr>
          <w:sz w:val="28"/>
        </w:rPr>
      </w:pPr>
      <w:r>
        <w:rPr>
          <w:sz w:val="28"/>
        </w:rPr>
        <w:t>The Son of God – “The Son of  Man” 6:53,69</w:t>
      </w:r>
    </w:p>
    <w:p w:rsidR="00E627D3" w:rsidRDefault="00E627D3" w:rsidP="00A93FF5">
      <w:pPr>
        <w:widowControl w:val="0"/>
        <w:numPr>
          <w:ilvl w:val="0"/>
          <w:numId w:val="64"/>
        </w:numPr>
        <w:rPr>
          <w:sz w:val="28"/>
        </w:rPr>
      </w:pPr>
      <w:r>
        <w:rPr>
          <w:sz w:val="28"/>
        </w:rPr>
        <w:t>“I live by the Father” 6:57</w:t>
      </w:r>
    </w:p>
    <w:p w:rsidR="00E627D3" w:rsidRDefault="00B860C2" w:rsidP="00E627D3">
      <w:pPr>
        <w:widowControl w:val="0"/>
        <w:ind w:left="2160" w:firstLine="720"/>
        <w:rPr>
          <w:sz w:val="28"/>
        </w:rPr>
      </w:pPr>
      <w:r>
        <w:rPr>
          <w:noProof/>
          <w:sz w:val="28"/>
        </w:rPr>
        <w:pict>
          <v:line id="_x0000_s93425" style="position:absolute;left:0;text-align:left;flip:x;z-index:251689984" from="238.05pt,6.85pt" to="256.05pt,6.85pt">
            <v:stroke endarrow="block"/>
          </v:line>
        </w:pict>
      </w:r>
      <w:r>
        <w:rPr>
          <w:noProof/>
          <w:sz w:val="28"/>
        </w:rPr>
        <w:pict>
          <v:line id="_x0000_s93424" style="position:absolute;left:0;text-align:left;z-index:251688960" from="112.05pt,6.85pt" to="130.05pt,6.85pt">
            <v:stroke endarrow="block"/>
          </v:line>
        </w:pict>
      </w:r>
      <w:r w:rsidR="00E627D3">
        <w:rPr>
          <w:sz w:val="28"/>
        </w:rPr>
        <w:t>“LIVE BY ME”</w:t>
      </w:r>
    </w:p>
    <w:p w:rsidR="00E627D3" w:rsidRDefault="00E627D3" w:rsidP="00E627D3">
      <w:pPr>
        <w:widowControl w:val="0"/>
        <w:ind w:left="720"/>
        <w:rPr>
          <w:sz w:val="28"/>
        </w:rPr>
      </w:pPr>
      <w:r>
        <w:rPr>
          <w:sz w:val="28"/>
        </w:rPr>
        <w:tab/>
      </w:r>
      <w:proofErr w:type="gramStart"/>
      <w:r>
        <w:rPr>
          <w:sz w:val="28"/>
        </w:rPr>
        <w:t>* ”</w:t>
      </w:r>
      <w:proofErr w:type="gramEnd"/>
      <w:r>
        <w:rPr>
          <w:sz w:val="28"/>
        </w:rPr>
        <w:t>eat” – believe, receive, partake, be made one</w:t>
      </w:r>
    </w:p>
    <w:p w:rsidR="00E627D3" w:rsidRDefault="00E627D3" w:rsidP="00E627D3">
      <w:pPr>
        <w:widowControl w:val="0"/>
        <w:ind w:left="720"/>
        <w:rPr>
          <w:sz w:val="28"/>
        </w:rPr>
      </w:pPr>
    </w:p>
    <w:p w:rsidR="00E627D3" w:rsidRDefault="00E627D3" w:rsidP="00884594">
      <w:pPr>
        <w:widowControl w:val="0"/>
        <w:numPr>
          <w:ilvl w:val="0"/>
          <w:numId w:val="30"/>
        </w:numPr>
        <w:rPr>
          <w:sz w:val="28"/>
        </w:rPr>
      </w:pPr>
      <w:r>
        <w:rPr>
          <w:sz w:val="28"/>
        </w:rPr>
        <w:t>Discipleship tested by Doctrine 6:60-66</w:t>
      </w:r>
    </w:p>
    <w:p w:rsidR="00E627D3" w:rsidRDefault="00E627D3" w:rsidP="00E627D3">
      <w:pPr>
        <w:widowControl w:val="0"/>
        <w:ind w:left="720"/>
        <w:rPr>
          <w:sz w:val="28"/>
        </w:rPr>
      </w:pPr>
      <w:r>
        <w:rPr>
          <w:sz w:val="28"/>
        </w:rPr>
        <w:t>A. The “Danger Zone”</w:t>
      </w:r>
    </w:p>
    <w:p w:rsidR="00E627D3" w:rsidRDefault="00E627D3" w:rsidP="00A93FF5">
      <w:pPr>
        <w:widowControl w:val="0"/>
        <w:numPr>
          <w:ilvl w:val="1"/>
          <w:numId w:val="60"/>
        </w:numPr>
        <w:rPr>
          <w:sz w:val="28"/>
        </w:rPr>
      </w:pPr>
      <w:r>
        <w:rPr>
          <w:sz w:val="28"/>
        </w:rPr>
        <w:t>“This is a hard saying” 6:60</w:t>
      </w:r>
    </w:p>
    <w:p w:rsidR="00E627D3" w:rsidRDefault="00E627D3" w:rsidP="00A93FF5">
      <w:pPr>
        <w:widowControl w:val="0"/>
        <w:numPr>
          <w:ilvl w:val="1"/>
          <w:numId w:val="60"/>
        </w:numPr>
        <w:rPr>
          <w:sz w:val="28"/>
        </w:rPr>
      </w:pPr>
      <w:r>
        <w:rPr>
          <w:sz w:val="28"/>
        </w:rPr>
        <w:t>“What and if” 6:62</w:t>
      </w:r>
    </w:p>
    <w:p w:rsidR="00E627D3" w:rsidRDefault="00E627D3" w:rsidP="00A93FF5">
      <w:pPr>
        <w:widowControl w:val="0"/>
        <w:numPr>
          <w:ilvl w:val="1"/>
          <w:numId w:val="60"/>
        </w:numPr>
        <w:rPr>
          <w:sz w:val="28"/>
        </w:rPr>
      </w:pPr>
      <w:r>
        <w:rPr>
          <w:sz w:val="28"/>
        </w:rPr>
        <w:t xml:space="preserve">“The flesh </w:t>
      </w:r>
      <w:proofErr w:type="spellStart"/>
      <w:r>
        <w:rPr>
          <w:sz w:val="28"/>
        </w:rPr>
        <w:t>profiteth</w:t>
      </w:r>
      <w:proofErr w:type="spellEnd"/>
      <w:r>
        <w:rPr>
          <w:sz w:val="28"/>
        </w:rPr>
        <w:t xml:space="preserve"> nothing” 6:63</w:t>
      </w:r>
    </w:p>
    <w:p w:rsidR="00E627D3" w:rsidRDefault="00E627D3" w:rsidP="00A93FF5">
      <w:pPr>
        <w:widowControl w:val="0"/>
        <w:numPr>
          <w:ilvl w:val="1"/>
          <w:numId w:val="60"/>
        </w:numPr>
        <w:rPr>
          <w:sz w:val="28"/>
        </w:rPr>
      </w:pPr>
      <w:r>
        <w:rPr>
          <w:sz w:val="28"/>
        </w:rPr>
        <w:t>“There are some of you that believe not” 6:64</w:t>
      </w:r>
    </w:p>
    <w:p w:rsidR="00E627D3" w:rsidRDefault="00E627D3" w:rsidP="00A93FF5">
      <w:pPr>
        <w:widowControl w:val="0"/>
        <w:numPr>
          <w:ilvl w:val="1"/>
          <w:numId w:val="60"/>
        </w:numPr>
        <w:rPr>
          <w:sz w:val="28"/>
        </w:rPr>
      </w:pPr>
      <w:r>
        <w:rPr>
          <w:sz w:val="28"/>
        </w:rPr>
        <w:t>“Walked no more with Him” 6:66</w:t>
      </w:r>
    </w:p>
    <w:p w:rsidR="00E627D3" w:rsidRDefault="00E627D3" w:rsidP="00A93FF5">
      <w:pPr>
        <w:widowControl w:val="0"/>
        <w:numPr>
          <w:ilvl w:val="1"/>
          <w:numId w:val="60"/>
        </w:numPr>
        <w:rPr>
          <w:sz w:val="28"/>
        </w:rPr>
      </w:pPr>
      <w:r>
        <w:rPr>
          <w:sz w:val="28"/>
        </w:rPr>
        <w:t>“Will ye also go away?” 6:67</w:t>
      </w:r>
    </w:p>
    <w:p w:rsidR="00E627D3" w:rsidRDefault="00E627D3" w:rsidP="00E627D3">
      <w:pPr>
        <w:widowControl w:val="0"/>
        <w:ind w:left="1440"/>
        <w:rPr>
          <w:sz w:val="28"/>
        </w:rPr>
      </w:pPr>
    </w:p>
    <w:p w:rsidR="00E627D3" w:rsidRDefault="00E627D3" w:rsidP="00E627D3">
      <w:pPr>
        <w:widowControl w:val="0"/>
        <w:ind w:left="1440"/>
        <w:rPr>
          <w:sz w:val="28"/>
        </w:rPr>
      </w:pPr>
    </w:p>
    <w:p w:rsidR="00E627D3" w:rsidRDefault="00E627D3" w:rsidP="00884594">
      <w:pPr>
        <w:widowControl w:val="0"/>
        <w:numPr>
          <w:ilvl w:val="0"/>
          <w:numId w:val="30"/>
        </w:numPr>
        <w:rPr>
          <w:sz w:val="28"/>
        </w:rPr>
      </w:pPr>
      <w:r>
        <w:rPr>
          <w:sz w:val="28"/>
        </w:rPr>
        <w:t>Peter’s confession of Faith 6:67-71</w:t>
      </w:r>
    </w:p>
    <w:p w:rsidR="00E627D3" w:rsidRDefault="00E627D3" w:rsidP="00A93FF5">
      <w:pPr>
        <w:widowControl w:val="0"/>
        <w:numPr>
          <w:ilvl w:val="2"/>
          <w:numId w:val="63"/>
        </w:numPr>
        <w:tabs>
          <w:tab w:val="clear" w:pos="3420"/>
        </w:tabs>
        <w:ind w:left="1080"/>
        <w:rPr>
          <w:sz w:val="28"/>
        </w:rPr>
      </w:pPr>
      <w:r>
        <w:rPr>
          <w:sz w:val="28"/>
        </w:rPr>
        <w:t>“To whom shall we go?”</w:t>
      </w:r>
    </w:p>
    <w:p w:rsidR="00E627D3" w:rsidRDefault="00E627D3" w:rsidP="00A93FF5">
      <w:pPr>
        <w:widowControl w:val="0"/>
        <w:numPr>
          <w:ilvl w:val="2"/>
          <w:numId w:val="63"/>
        </w:numPr>
        <w:tabs>
          <w:tab w:val="clear" w:pos="3420"/>
        </w:tabs>
        <w:ind w:left="1080"/>
        <w:rPr>
          <w:sz w:val="28"/>
        </w:rPr>
      </w:pPr>
      <w:r>
        <w:rPr>
          <w:sz w:val="28"/>
        </w:rPr>
        <w:t>“Thou hast the words of eternal life.”</w:t>
      </w:r>
    </w:p>
    <w:p w:rsidR="00E627D3" w:rsidRDefault="00E627D3" w:rsidP="00A93FF5">
      <w:pPr>
        <w:widowControl w:val="0"/>
        <w:numPr>
          <w:ilvl w:val="2"/>
          <w:numId w:val="63"/>
        </w:numPr>
        <w:tabs>
          <w:tab w:val="clear" w:pos="3420"/>
        </w:tabs>
        <w:ind w:left="1080"/>
      </w:pPr>
      <w:r>
        <w:rPr>
          <w:sz w:val="28"/>
        </w:rPr>
        <w:t>“We believe and are sure that Thou art the Christ the Son of the living God.” 6:69</w:t>
      </w:r>
    </w:p>
    <w:p w:rsidR="00E627D3" w:rsidRDefault="00E627D3" w:rsidP="00E627D3">
      <w:pPr>
        <w:widowControl w:val="0"/>
        <w:ind w:left="3060"/>
      </w:pP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B860C2" w:rsidP="00E627D3">
      <w:pPr>
        <w:widowControl w:val="0"/>
      </w:pPr>
      <w:r w:rsidRPr="00B860C2">
        <w:rPr>
          <w:noProof/>
          <w:sz w:val="20"/>
        </w:rPr>
        <w:pict>
          <v:shape id="_x0000_s93426" type="#_x0000_t170" style="position:absolute;margin-left:52.05pt;margin-top:12.75pt;width:377.55pt;height:51pt;z-index:251691008" adj="2158" fillcolor="#520402" strokecolor="#b2b2b2" strokeweight="1pt">
            <v:fill color2="#fc0" focus="100%" type="gradient"/>
            <v:shadow on="t" type="perspective" color="#875b0d" origin=",.5" matrix=",,,.5,,-4768371582e-16"/>
            <v:textpath style="font-family:&quot;Arial Black&quot;;v-text-kern:t" trim="t" fitpath="t" string="&quot;HE IS THE WATER OF LIFE&quot;"/>
          </v:shape>
        </w:pict>
      </w:r>
    </w:p>
    <w:p w:rsidR="006A2446" w:rsidRDefault="006A2446" w:rsidP="00E627D3">
      <w:pPr>
        <w:widowControl w:val="0"/>
      </w:pPr>
    </w:p>
    <w:p w:rsidR="006A2446" w:rsidRDefault="006A2446"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6A2446">
      <w:pPr>
        <w:pStyle w:val="Heading1"/>
      </w:pPr>
      <w:bookmarkStart w:id="13" w:name="_Toc276830191"/>
      <w:r>
        <w:t>Chapter 7</w:t>
      </w:r>
      <w:r w:rsidR="006A2446">
        <w:t>: He is the Water of Life</w:t>
      </w:r>
      <w:bookmarkEnd w:id="13"/>
    </w:p>
    <w:p w:rsidR="00E627D3" w:rsidRDefault="00E627D3" w:rsidP="00E627D3">
      <w:pPr>
        <w:widowControl w:val="0"/>
        <w:jc w:val="center"/>
        <w:rPr>
          <w:rFonts w:ascii="Comic Sans MS" w:hAnsi="Comic Sans MS"/>
          <w:sz w:val="28"/>
        </w:rPr>
      </w:pPr>
      <w:r>
        <w:rPr>
          <w:rFonts w:ascii="Comic Sans MS" w:hAnsi="Comic Sans MS"/>
          <w:sz w:val="28"/>
        </w:rPr>
        <w:t>The Period of Conflict</w:t>
      </w:r>
    </w:p>
    <w:p w:rsidR="00E627D3" w:rsidRDefault="00E627D3" w:rsidP="00E627D3">
      <w:pPr>
        <w:widowControl w:val="0"/>
        <w:rPr>
          <w:rFonts w:ascii="Comic Sans MS" w:hAnsi="Comic Sans MS"/>
          <w:sz w:val="28"/>
        </w:rPr>
      </w:pPr>
    </w:p>
    <w:p w:rsidR="00E627D3" w:rsidRDefault="00E627D3" w:rsidP="00E627D3">
      <w:pPr>
        <w:widowControl w:val="0"/>
      </w:pPr>
      <w:r>
        <w:t xml:space="preserve">The three great </w:t>
      </w:r>
      <w:proofErr w:type="spellStart"/>
      <w:r>
        <w:t>movents</w:t>
      </w:r>
      <w:proofErr w:type="spellEnd"/>
      <w:r>
        <w:t xml:space="preserve"> of this chapter:</w:t>
      </w:r>
    </w:p>
    <w:p w:rsidR="00E627D3" w:rsidRDefault="00E627D3" w:rsidP="00E627D3">
      <w:pPr>
        <w:widowControl w:val="0"/>
      </w:pPr>
    </w:p>
    <w:p w:rsidR="00E627D3" w:rsidRDefault="00E627D3" w:rsidP="00E627D3">
      <w:pPr>
        <w:widowControl w:val="0"/>
      </w:pPr>
    </w:p>
    <w:p w:rsidR="00E627D3" w:rsidRDefault="00E627D3" w:rsidP="00A93FF5">
      <w:pPr>
        <w:widowControl w:val="0"/>
        <w:numPr>
          <w:ilvl w:val="0"/>
          <w:numId w:val="65"/>
        </w:numPr>
      </w:pPr>
      <w:r>
        <w:t>The first is connected with brothers and the rulers. Vv 1-13</w:t>
      </w: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ind w:left="720" w:hanging="360"/>
      </w:pPr>
      <w:r>
        <w:t xml:space="preserve">II. The second is connected with the citizens of the city and the Pharisees. </w:t>
      </w:r>
    </w:p>
    <w:p w:rsidR="00E627D3" w:rsidRDefault="00E627D3" w:rsidP="00E627D3">
      <w:pPr>
        <w:widowControl w:val="0"/>
        <w:ind w:left="720"/>
      </w:pPr>
      <w:r>
        <w:t>Vv 14-36</w:t>
      </w:r>
    </w:p>
    <w:p w:rsidR="00E627D3" w:rsidRDefault="00E627D3" w:rsidP="00E627D3">
      <w:pPr>
        <w:widowControl w:val="0"/>
        <w:ind w:left="720" w:hanging="360"/>
      </w:pPr>
    </w:p>
    <w:p w:rsidR="00E627D3" w:rsidRDefault="00E627D3" w:rsidP="00A93FF5">
      <w:pPr>
        <w:widowControl w:val="0"/>
        <w:numPr>
          <w:ilvl w:val="0"/>
          <w:numId w:val="66"/>
        </w:numPr>
      </w:pPr>
      <w:r>
        <w:t>The first cry was a cry of rebuke. Vv 28,29</w:t>
      </w: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ind w:left="360"/>
      </w:pPr>
      <w:r>
        <w:t>III. The final day of the feast Vv 37-53</w:t>
      </w:r>
    </w:p>
    <w:p w:rsidR="00E627D3" w:rsidRDefault="00E627D3" w:rsidP="00E627D3">
      <w:pPr>
        <w:widowControl w:val="0"/>
        <w:ind w:left="360"/>
      </w:pPr>
    </w:p>
    <w:p w:rsidR="00E627D3" w:rsidRDefault="00E627D3" w:rsidP="00E627D3">
      <w:pPr>
        <w:widowControl w:val="0"/>
      </w:pPr>
      <w:r>
        <w:t xml:space="preserve">  </w:t>
      </w:r>
      <w:r>
        <w:tab/>
      </w:r>
      <w:r>
        <w:tab/>
        <w:t>A. The second cry was a cry of invitation. Vv 37-38</w:t>
      </w:r>
    </w:p>
    <w:p w:rsidR="00E627D3" w:rsidRDefault="00E627D3" w:rsidP="00E627D3">
      <w:pPr>
        <w:widowControl w:val="0"/>
      </w:pPr>
      <w:r>
        <w:tab/>
      </w:r>
      <w:r>
        <w:tab/>
      </w:r>
      <w:r>
        <w:tab/>
      </w:r>
      <w:proofErr w:type="gramStart"/>
      <w:r>
        <w:t>The cry known as the great cry of the ages.</w:t>
      </w:r>
      <w:proofErr w:type="gramEnd"/>
    </w:p>
    <w:p w:rsidR="00E627D3" w:rsidRDefault="00E627D3" w:rsidP="00E627D3">
      <w:pPr>
        <w:widowControl w:val="0"/>
      </w:pPr>
      <w:r>
        <w:tab/>
      </w:r>
      <w:r>
        <w:tab/>
      </w:r>
      <w:r>
        <w:tab/>
        <w:t>1. Pity</w:t>
      </w:r>
    </w:p>
    <w:p w:rsidR="00E627D3" w:rsidRDefault="00E627D3" w:rsidP="00E627D3">
      <w:pPr>
        <w:widowControl w:val="0"/>
      </w:pPr>
      <w:r>
        <w:tab/>
      </w:r>
      <w:r>
        <w:tab/>
      </w:r>
      <w:r>
        <w:tab/>
        <w:t>2. Pressing Invitation</w:t>
      </w:r>
    </w:p>
    <w:p w:rsidR="00E627D3" w:rsidRDefault="00E627D3" w:rsidP="00E627D3">
      <w:pPr>
        <w:widowControl w:val="0"/>
      </w:pPr>
      <w:r>
        <w:tab/>
      </w:r>
      <w:r>
        <w:tab/>
      </w:r>
      <w:r>
        <w:tab/>
        <w:t>3. Promise</w:t>
      </w: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autoSpaceDE w:val="0"/>
        <w:autoSpaceDN w:val="0"/>
        <w:adjustRightInd w:val="0"/>
        <w:spacing w:line="374" w:lineRule="atLeast"/>
        <w:ind w:firstLine="412"/>
        <w:jc w:val="center"/>
        <w:rPr>
          <w:rFonts w:cs="Arial"/>
          <w:b/>
          <w:bCs/>
          <w:sz w:val="32"/>
          <w:szCs w:val="32"/>
        </w:rPr>
      </w:pPr>
      <w:r>
        <w:rPr>
          <w:rFonts w:cs="Arial"/>
          <w:b/>
          <w:bCs/>
          <w:sz w:val="32"/>
          <w:szCs w:val="32"/>
        </w:rPr>
        <w:t xml:space="preserve">STUDY QUESTIONS </w:t>
      </w:r>
    </w:p>
    <w:p w:rsidR="00E627D3" w:rsidRDefault="00E627D3" w:rsidP="00E627D3">
      <w:pPr>
        <w:widowControl w:val="0"/>
        <w:jc w:val="center"/>
        <w:rPr>
          <w:rFonts w:cs="Arial"/>
          <w:b/>
          <w:bCs/>
          <w:sz w:val="32"/>
          <w:szCs w:val="32"/>
        </w:rPr>
      </w:pPr>
      <w:r>
        <w:rPr>
          <w:rFonts w:cs="Arial"/>
          <w:b/>
          <w:bCs/>
          <w:sz w:val="32"/>
          <w:szCs w:val="32"/>
        </w:rPr>
        <w:t>Gospel of John - Chapter VII</w:t>
      </w:r>
    </w:p>
    <w:p w:rsidR="00E627D3" w:rsidRDefault="00E627D3" w:rsidP="00E627D3">
      <w:pPr>
        <w:widowControl w:val="0"/>
        <w:rPr>
          <w:rFonts w:cs="Arial"/>
          <w:b/>
          <w:bCs/>
          <w:sz w:val="32"/>
          <w:szCs w:val="32"/>
        </w:rPr>
      </w:pPr>
    </w:p>
    <w:p w:rsidR="00E627D3" w:rsidRDefault="00E627D3" w:rsidP="00E627D3">
      <w:pPr>
        <w:widowControl w:val="0"/>
      </w:pPr>
      <w:r>
        <w:t>1. What group of people sought to kill Jesus? V 1</w:t>
      </w:r>
    </w:p>
    <w:p w:rsidR="00E627D3" w:rsidRDefault="00E627D3" w:rsidP="00E627D3">
      <w:pPr>
        <w:widowControl w:val="0"/>
      </w:pPr>
    </w:p>
    <w:p w:rsidR="00E627D3" w:rsidRDefault="00E627D3" w:rsidP="00E627D3">
      <w:pPr>
        <w:widowControl w:val="0"/>
      </w:pPr>
    </w:p>
    <w:p w:rsidR="00E627D3" w:rsidRDefault="00E627D3" w:rsidP="00E627D3">
      <w:pPr>
        <w:widowControl w:val="0"/>
      </w:pPr>
      <w:r>
        <w:t>2. What feast day is mentioned? V 2</w:t>
      </w:r>
    </w:p>
    <w:p w:rsidR="00E627D3" w:rsidRDefault="00E627D3" w:rsidP="00E627D3">
      <w:pPr>
        <w:widowControl w:val="0"/>
      </w:pPr>
    </w:p>
    <w:p w:rsidR="00E627D3" w:rsidRDefault="00E627D3" w:rsidP="00E627D3">
      <w:pPr>
        <w:widowControl w:val="0"/>
      </w:pPr>
    </w:p>
    <w:p w:rsidR="00E627D3" w:rsidRDefault="00E627D3" w:rsidP="00E627D3">
      <w:pPr>
        <w:widowControl w:val="0"/>
      </w:pPr>
      <w:r>
        <w:t>3. What three phrases are mentioned in verses 6, 8, and 30?</w:t>
      </w:r>
    </w:p>
    <w:p w:rsidR="00E627D3" w:rsidRDefault="00E627D3" w:rsidP="00E627D3">
      <w:pPr>
        <w:widowControl w:val="0"/>
      </w:pPr>
    </w:p>
    <w:p w:rsidR="00E627D3" w:rsidRDefault="00E627D3" w:rsidP="00E627D3">
      <w:pPr>
        <w:widowControl w:val="0"/>
      </w:pPr>
    </w:p>
    <w:p w:rsidR="00E627D3" w:rsidRDefault="00E627D3" w:rsidP="00E627D3">
      <w:pPr>
        <w:widowControl w:val="0"/>
      </w:pPr>
      <w:r>
        <w:t>4. What three attitudes are mentioned in verses 1 and 12?</w:t>
      </w:r>
    </w:p>
    <w:p w:rsidR="00E627D3" w:rsidRDefault="00E627D3" w:rsidP="00E627D3">
      <w:pPr>
        <w:widowControl w:val="0"/>
      </w:pPr>
    </w:p>
    <w:p w:rsidR="00E627D3" w:rsidRDefault="00E627D3" w:rsidP="00E627D3">
      <w:pPr>
        <w:widowControl w:val="0"/>
      </w:pPr>
    </w:p>
    <w:p w:rsidR="00E627D3" w:rsidRDefault="00E627D3" w:rsidP="00E627D3">
      <w:pPr>
        <w:widowControl w:val="0"/>
      </w:pPr>
      <w:r>
        <w:t>5. What great question was aroused when Jesus taught in the temple? Vv 14</w:t>
      </w:r>
      <w:proofErr w:type="gramStart"/>
      <w:r>
        <w:t>,15</w:t>
      </w:r>
      <w:proofErr w:type="gramEnd"/>
    </w:p>
    <w:p w:rsidR="00E627D3" w:rsidRDefault="00E627D3" w:rsidP="00E627D3">
      <w:pPr>
        <w:widowControl w:val="0"/>
      </w:pPr>
    </w:p>
    <w:p w:rsidR="00E627D3" w:rsidRDefault="00E627D3" w:rsidP="00E627D3">
      <w:pPr>
        <w:widowControl w:val="0"/>
      </w:pPr>
    </w:p>
    <w:p w:rsidR="00E627D3" w:rsidRDefault="00E627D3" w:rsidP="00E627D3">
      <w:pPr>
        <w:widowControl w:val="0"/>
      </w:pPr>
      <w:r>
        <w:t>6. Give the answers to the different responses of the different groups?</w:t>
      </w:r>
    </w:p>
    <w:p w:rsidR="00E627D3" w:rsidRDefault="00E627D3" w:rsidP="00E627D3">
      <w:pPr>
        <w:widowControl w:val="0"/>
      </w:pPr>
    </w:p>
    <w:p w:rsidR="00E627D3" w:rsidRDefault="00E627D3" w:rsidP="00A93FF5">
      <w:pPr>
        <w:widowControl w:val="0"/>
        <w:numPr>
          <w:ilvl w:val="1"/>
          <w:numId w:val="65"/>
        </w:numPr>
      </w:pPr>
      <w:r>
        <w:t>Brothers Vv 2-9</w:t>
      </w:r>
    </w:p>
    <w:p w:rsidR="00E627D3" w:rsidRDefault="00E627D3" w:rsidP="00E627D3">
      <w:pPr>
        <w:widowControl w:val="0"/>
      </w:pPr>
    </w:p>
    <w:p w:rsidR="00E627D3" w:rsidRDefault="00E627D3" w:rsidP="00E627D3">
      <w:pPr>
        <w:widowControl w:val="0"/>
      </w:pPr>
    </w:p>
    <w:p w:rsidR="00E627D3" w:rsidRDefault="00E627D3" w:rsidP="00A93FF5">
      <w:pPr>
        <w:widowControl w:val="0"/>
        <w:numPr>
          <w:ilvl w:val="1"/>
          <w:numId w:val="65"/>
        </w:numPr>
      </w:pPr>
      <w:r>
        <w:t>Rulers Vv 10-19</w:t>
      </w:r>
    </w:p>
    <w:p w:rsidR="00E627D3" w:rsidRDefault="00E627D3" w:rsidP="00E627D3">
      <w:pPr>
        <w:widowControl w:val="0"/>
      </w:pPr>
    </w:p>
    <w:p w:rsidR="00E627D3" w:rsidRDefault="00E627D3" w:rsidP="00E627D3">
      <w:pPr>
        <w:widowControl w:val="0"/>
      </w:pPr>
    </w:p>
    <w:p w:rsidR="00E627D3" w:rsidRDefault="00E627D3" w:rsidP="00A93FF5">
      <w:pPr>
        <w:widowControl w:val="0"/>
        <w:numPr>
          <w:ilvl w:val="1"/>
          <w:numId w:val="65"/>
        </w:numPr>
      </w:pPr>
      <w:r>
        <w:t>Citizens Vv 20-31</w:t>
      </w:r>
    </w:p>
    <w:p w:rsidR="00E627D3" w:rsidRDefault="00E627D3" w:rsidP="00E627D3">
      <w:pPr>
        <w:widowControl w:val="0"/>
      </w:pPr>
    </w:p>
    <w:p w:rsidR="00E627D3" w:rsidRDefault="00E627D3" w:rsidP="00E627D3">
      <w:pPr>
        <w:widowControl w:val="0"/>
      </w:pPr>
    </w:p>
    <w:p w:rsidR="00E627D3" w:rsidRDefault="00E627D3" w:rsidP="00A93FF5">
      <w:pPr>
        <w:widowControl w:val="0"/>
        <w:numPr>
          <w:ilvl w:val="1"/>
          <w:numId w:val="65"/>
        </w:numPr>
      </w:pPr>
      <w:r>
        <w:t>Pharisees Vv 32-34</w:t>
      </w:r>
    </w:p>
    <w:p w:rsidR="00E627D3" w:rsidRDefault="00E627D3" w:rsidP="00E627D3">
      <w:pPr>
        <w:widowControl w:val="0"/>
      </w:pPr>
    </w:p>
    <w:p w:rsidR="00E627D3" w:rsidRDefault="00E627D3" w:rsidP="00E627D3">
      <w:pPr>
        <w:widowControl w:val="0"/>
      </w:pPr>
    </w:p>
    <w:p w:rsidR="00E627D3" w:rsidRDefault="00E627D3" w:rsidP="00A93FF5">
      <w:pPr>
        <w:widowControl w:val="0"/>
        <w:numPr>
          <w:ilvl w:val="1"/>
          <w:numId w:val="65"/>
        </w:numPr>
      </w:pPr>
      <w:r>
        <w:t>Superficial Response V 40</w:t>
      </w:r>
    </w:p>
    <w:p w:rsidR="00E627D3" w:rsidRDefault="00E627D3" w:rsidP="00E627D3">
      <w:pPr>
        <w:widowControl w:val="0"/>
      </w:pPr>
    </w:p>
    <w:p w:rsidR="00E627D3" w:rsidRDefault="00E627D3" w:rsidP="00E627D3">
      <w:pPr>
        <w:widowControl w:val="0"/>
      </w:pPr>
    </w:p>
    <w:p w:rsidR="00E627D3" w:rsidRDefault="00E627D3" w:rsidP="00A93FF5">
      <w:pPr>
        <w:widowControl w:val="0"/>
        <w:numPr>
          <w:ilvl w:val="1"/>
          <w:numId w:val="65"/>
        </w:numPr>
      </w:pPr>
      <w:r>
        <w:t>The Division Vv 41-44</w:t>
      </w:r>
    </w:p>
    <w:p w:rsidR="00E627D3" w:rsidRDefault="00E627D3" w:rsidP="00E627D3">
      <w:pPr>
        <w:widowControl w:val="0"/>
      </w:pPr>
    </w:p>
    <w:p w:rsidR="00E627D3" w:rsidRDefault="00E627D3" w:rsidP="00E627D3">
      <w:pPr>
        <w:widowControl w:val="0"/>
      </w:pPr>
    </w:p>
    <w:p w:rsidR="00E627D3" w:rsidRDefault="00E627D3" w:rsidP="00A93FF5">
      <w:pPr>
        <w:widowControl w:val="0"/>
        <w:numPr>
          <w:ilvl w:val="1"/>
          <w:numId w:val="65"/>
        </w:numPr>
      </w:pPr>
      <w:r>
        <w:t>Open Hostility Vv 45-49</w:t>
      </w:r>
    </w:p>
    <w:p w:rsidR="00E627D3" w:rsidRDefault="00E627D3" w:rsidP="00E627D3">
      <w:pPr>
        <w:widowControl w:val="0"/>
      </w:pPr>
    </w:p>
    <w:p w:rsidR="00E627D3" w:rsidRDefault="00E627D3" w:rsidP="00E627D3">
      <w:pPr>
        <w:widowControl w:val="0"/>
      </w:pPr>
    </w:p>
    <w:p w:rsidR="00E627D3" w:rsidRDefault="00E627D3" w:rsidP="00A93FF5">
      <w:pPr>
        <w:widowControl w:val="0"/>
        <w:numPr>
          <w:ilvl w:val="1"/>
          <w:numId w:val="65"/>
        </w:numPr>
      </w:pPr>
      <w:r>
        <w:t>Nicodemus Vv 50-52</w:t>
      </w:r>
    </w:p>
    <w:p w:rsidR="00E627D3" w:rsidRDefault="00E627D3" w:rsidP="00E627D3">
      <w:pPr>
        <w:widowControl w:val="0"/>
      </w:pPr>
    </w:p>
    <w:p w:rsidR="00E627D3" w:rsidRDefault="00E627D3" w:rsidP="00E627D3">
      <w:pPr>
        <w:widowControl w:val="0"/>
      </w:pPr>
    </w:p>
    <w:p w:rsidR="00E627D3" w:rsidRDefault="00E627D3" w:rsidP="00E627D3">
      <w:pPr>
        <w:widowControl w:val="0"/>
      </w:pPr>
      <w:r>
        <w:t>7. What did Jesus do on the last day of the feast? Vv 37-39</w:t>
      </w:r>
    </w:p>
    <w:p w:rsidR="00E627D3" w:rsidRDefault="00B860C2" w:rsidP="00E627D3">
      <w:pPr>
        <w:widowControl w:val="0"/>
      </w:pPr>
      <w:r>
        <w:rPr>
          <w:noProof/>
        </w:rPr>
        <w:pict>
          <v:shape id="_x0000_s93399" type="#_x0000_t170" style="position:absolute;margin-left:40.05pt;margin-top:.8pt;width:377.55pt;height:51pt;z-index:251663360" adj="2158" fillcolor="#520402" strokecolor="#b2b2b2" strokeweight="1pt">
            <v:fill color2="#fc0" focus="100%" type="gradient"/>
            <v:shadow on="t" type="perspective" color="#875b0d" origin=",.5" matrix=",,,.5,,-4768371582e-16"/>
            <v:textpath style="font-family:&quot;Arial Black&quot;;v-text-kern:t" trim="t" fitpath="t" string="&quot;HE IS THE VICTORY OVER DEATH&quot;"/>
          </v:shape>
        </w:pict>
      </w: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6A2446">
      <w:pPr>
        <w:pStyle w:val="Heading6"/>
        <w:widowControl w:val="0"/>
        <w:numPr>
          <w:ilvl w:val="0"/>
          <w:numId w:val="0"/>
        </w:numPr>
        <w:ind w:left="720"/>
      </w:pPr>
    </w:p>
    <w:p w:rsidR="00E627D3" w:rsidRDefault="00E627D3" w:rsidP="006A2446">
      <w:pPr>
        <w:pStyle w:val="Heading1"/>
      </w:pPr>
      <w:bookmarkStart w:id="14" w:name="_Toc276830192"/>
      <w:r>
        <w:t>Chapter 20</w:t>
      </w:r>
      <w:r w:rsidR="006A2446">
        <w:t xml:space="preserve">: He is the Victory </w:t>
      </w:r>
      <w:proofErr w:type="gramStart"/>
      <w:r w:rsidR="006A2446">
        <w:t>Over</w:t>
      </w:r>
      <w:proofErr w:type="gramEnd"/>
      <w:r w:rsidR="006A2446">
        <w:t xml:space="preserve"> Death</w:t>
      </w:r>
      <w:bookmarkEnd w:id="14"/>
    </w:p>
    <w:p w:rsidR="00E627D3" w:rsidRDefault="00E627D3" w:rsidP="00E627D3">
      <w:pPr>
        <w:widowControl w:val="0"/>
        <w:jc w:val="center"/>
        <w:rPr>
          <w:rFonts w:ascii="Comic Sans MS" w:hAnsi="Comic Sans MS"/>
          <w:sz w:val="28"/>
        </w:rPr>
      </w:pPr>
      <w:r>
        <w:rPr>
          <w:rFonts w:ascii="Comic Sans MS" w:hAnsi="Comic Sans MS"/>
          <w:sz w:val="28"/>
        </w:rPr>
        <w:t>The Resurrection</w:t>
      </w:r>
    </w:p>
    <w:p w:rsidR="00E627D3" w:rsidRDefault="00E627D3" w:rsidP="00E627D3">
      <w:pPr>
        <w:widowControl w:val="0"/>
      </w:pPr>
    </w:p>
    <w:p w:rsidR="00E627D3" w:rsidRDefault="00E627D3" w:rsidP="00E627D3">
      <w:pPr>
        <w:widowControl w:val="0"/>
      </w:pPr>
    </w:p>
    <w:p w:rsidR="00E627D3" w:rsidRDefault="00E627D3" w:rsidP="00E627D3">
      <w:pPr>
        <w:widowControl w:val="0"/>
        <w:ind w:firstLine="720"/>
      </w:pPr>
      <w:r>
        <w:t>The capstone of the Gospel of John is authenticated in this twentieth chapter as we see proof of the deity of JESUS CHRIST Our LORD, as the Risen Savior.</w:t>
      </w:r>
    </w:p>
    <w:p w:rsidR="00E627D3" w:rsidRDefault="00E627D3" w:rsidP="00E627D3">
      <w:pPr>
        <w:widowControl w:val="0"/>
      </w:pPr>
    </w:p>
    <w:p w:rsidR="00E627D3" w:rsidRDefault="00E627D3" w:rsidP="00E627D3">
      <w:pPr>
        <w:widowControl w:val="0"/>
      </w:pPr>
      <w:r>
        <w:t>The first eighteen verses fall into 2 parts.</w:t>
      </w:r>
    </w:p>
    <w:p w:rsidR="00E627D3" w:rsidRDefault="00E627D3" w:rsidP="00A93FF5">
      <w:pPr>
        <w:widowControl w:val="0"/>
        <w:numPr>
          <w:ilvl w:val="0"/>
          <w:numId w:val="47"/>
        </w:numPr>
      </w:pPr>
      <w:r>
        <w:t>In the first 10 verses we see the empty tomb.</w:t>
      </w:r>
    </w:p>
    <w:p w:rsidR="00E627D3" w:rsidRDefault="00E627D3" w:rsidP="00A93FF5">
      <w:pPr>
        <w:widowControl w:val="0"/>
        <w:numPr>
          <w:ilvl w:val="0"/>
          <w:numId w:val="47"/>
        </w:numPr>
      </w:pPr>
      <w:r>
        <w:t>In verses 11 – 18 we see the living Lord.</w:t>
      </w:r>
    </w:p>
    <w:p w:rsidR="00E627D3" w:rsidRDefault="00E627D3" w:rsidP="00E627D3">
      <w:pPr>
        <w:widowControl w:val="0"/>
      </w:pPr>
    </w:p>
    <w:p w:rsidR="00E627D3" w:rsidRDefault="00E627D3" w:rsidP="00E627D3">
      <w:pPr>
        <w:widowControl w:val="0"/>
      </w:pPr>
    </w:p>
    <w:p w:rsidR="00E627D3" w:rsidRDefault="00E627D3" w:rsidP="00E627D3">
      <w:pPr>
        <w:widowControl w:val="0"/>
        <w:rPr>
          <w:b/>
          <w:i/>
        </w:rPr>
      </w:pPr>
      <w:r>
        <w:rPr>
          <w:b/>
          <w:i/>
        </w:rPr>
        <w:t>Method of burial:</w:t>
      </w:r>
    </w:p>
    <w:p w:rsidR="00E627D3" w:rsidRDefault="00E627D3" w:rsidP="00E627D3">
      <w:pPr>
        <w:widowControl w:val="0"/>
      </w:pPr>
    </w:p>
    <w:p w:rsidR="00E627D3" w:rsidRDefault="00E627D3" w:rsidP="00E627D3">
      <w:pPr>
        <w:widowControl w:val="0"/>
        <w:ind w:firstLine="720"/>
      </w:pPr>
      <w:r>
        <w:t>A careful consideration of the method of burial in those rock-hewn tombs shows that the wrappings of the head were never a part of the wrappings on the body, but was separate.  They body was carried, and laid with the feet toward the opening, and the head further in.  The body was placed on a stone ledge where there was a slightly elevated place for the head.</w:t>
      </w:r>
    </w:p>
    <w:p w:rsidR="00E627D3" w:rsidRDefault="00E627D3" w:rsidP="00E627D3">
      <w:pPr>
        <w:widowControl w:val="0"/>
      </w:pPr>
    </w:p>
    <w:p w:rsidR="00E627D3" w:rsidRDefault="00E627D3" w:rsidP="00E627D3">
      <w:pPr>
        <w:widowControl w:val="0"/>
      </w:pPr>
    </w:p>
    <w:p w:rsidR="00E627D3" w:rsidRDefault="00E627D3" w:rsidP="00E627D3">
      <w:pPr>
        <w:widowControl w:val="0"/>
        <w:rPr>
          <w:b/>
          <w:i/>
        </w:rPr>
      </w:pPr>
      <w:r>
        <w:rPr>
          <w:b/>
          <w:i/>
        </w:rPr>
        <w:t>Spices were used as a preservative of the body:</w:t>
      </w:r>
    </w:p>
    <w:p w:rsidR="00E627D3" w:rsidRDefault="00E627D3" w:rsidP="00E627D3">
      <w:pPr>
        <w:widowControl w:val="0"/>
      </w:pPr>
    </w:p>
    <w:p w:rsidR="00E627D3" w:rsidRDefault="00E627D3" w:rsidP="00E627D3">
      <w:pPr>
        <w:widowControl w:val="0"/>
      </w:pPr>
      <w:r>
        <w:tab/>
        <w:t>Mark 16:1</w:t>
      </w:r>
      <w:r>
        <w:tab/>
        <w:t>Brought sweet spices</w:t>
      </w:r>
    </w:p>
    <w:p w:rsidR="00E627D3" w:rsidRDefault="00E627D3" w:rsidP="00E627D3">
      <w:pPr>
        <w:widowControl w:val="0"/>
      </w:pPr>
    </w:p>
    <w:p w:rsidR="00E627D3" w:rsidRDefault="00E627D3" w:rsidP="00E627D3">
      <w:pPr>
        <w:widowControl w:val="0"/>
      </w:pPr>
      <w:r>
        <w:tab/>
        <w:t>Luke 24:1</w:t>
      </w:r>
      <w:r>
        <w:tab/>
        <w:t>Bringing spices which they had prepared.</w:t>
      </w:r>
    </w:p>
    <w:p w:rsidR="00E627D3" w:rsidRDefault="00E627D3" w:rsidP="00E627D3">
      <w:pPr>
        <w:widowControl w:val="0"/>
      </w:pPr>
    </w:p>
    <w:p w:rsidR="00E627D3" w:rsidRDefault="00E627D3" w:rsidP="00E627D3">
      <w:pPr>
        <w:widowControl w:val="0"/>
      </w:pPr>
      <w:r>
        <w:tab/>
        <w:t>John 19:39</w:t>
      </w:r>
      <w:r>
        <w:tab/>
        <w:t>Brought a mixture of myrrh and aloes, about a 100 lb. Weight.</w:t>
      </w:r>
    </w:p>
    <w:p w:rsidR="00E627D3" w:rsidRDefault="00E627D3" w:rsidP="00E627D3">
      <w:pPr>
        <w:widowControl w:val="0"/>
      </w:pPr>
    </w:p>
    <w:p w:rsidR="00E627D3" w:rsidRDefault="00E627D3" w:rsidP="00E627D3">
      <w:pPr>
        <w:widowControl w:val="0"/>
      </w:pPr>
    </w:p>
    <w:p w:rsidR="00E627D3" w:rsidRDefault="00E627D3" w:rsidP="00E627D3">
      <w:pPr>
        <w:widowControl w:val="0"/>
        <w:rPr>
          <w:b/>
          <w:i/>
        </w:rPr>
      </w:pPr>
      <w:r>
        <w:rPr>
          <w:b/>
          <w:i/>
        </w:rPr>
        <w:t>Linen was used:</w:t>
      </w:r>
    </w:p>
    <w:p w:rsidR="00E627D3" w:rsidRDefault="00E627D3" w:rsidP="00E627D3">
      <w:pPr>
        <w:widowControl w:val="0"/>
      </w:pPr>
    </w:p>
    <w:p w:rsidR="00E627D3" w:rsidRDefault="00E627D3" w:rsidP="00E627D3">
      <w:pPr>
        <w:widowControl w:val="0"/>
      </w:pPr>
      <w:r>
        <w:tab/>
        <w:t>Matt. 27:59</w:t>
      </w:r>
      <w:r>
        <w:tab/>
        <w:t>Joseph wrapped body in a clean linen cloth</w:t>
      </w:r>
    </w:p>
    <w:p w:rsidR="00E627D3" w:rsidRDefault="00E627D3" w:rsidP="00E627D3">
      <w:pPr>
        <w:widowControl w:val="0"/>
      </w:pPr>
    </w:p>
    <w:p w:rsidR="00E627D3" w:rsidRDefault="00E627D3" w:rsidP="00E627D3">
      <w:pPr>
        <w:widowControl w:val="0"/>
      </w:pPr>
      <w:r>
        <w:tab/>
        <w:t>Mark 15:46</w:t>
      </w:r>
      <w:r>
        <w:tab/>
        <w:t>Wrapped body in fine linen</w:t>
      </w:r>
    </w:p>
    <w:p w:rsidR="00E627D3" w:rsidRDefault="00E627D3" w:rsidP="00E627D3">
      <w:pPr>
        <w:widowControl w:val="0"/>
      </w:pPr>
    </w:p>
    <w:p w:rsidR="00E627D3" w:rsidRDefault="00E627D3" w:rsidP="00E627D3">
      <w:pPr>
        <w:widowControl w:val="0"/>
      </w:pPr>
      <w:r>
        <w:tab/>
        <w:t>Luke 23:53</w:t>
      </w:r>
      <w:r>
        <w:tab/>
        <w:t>Wrapped body in linen</w:t>
      </w:r>
    </w:p>
    <w:p w:rsidR="00E627D3" w:rsidRDefault="00E627D3" w:rsidP="00E627D3">
      <w:pPr>
        <w:widowControl w:val="0"/>
      </w:pPr>
    </w:p>
    <w:p w:rsidR="00E627D3" w:rsidRDefault="00E627D3" w:rsidP="00E627D3">
      <w:pPr>
        <w:widowControl w:val="0"/>
      </w:pPr>
      <w:r>
        <w:tab/>
        <w:t>John 19:40</w:t>
      </w:r>
      <w:r>
        <w:tab/>
        <w:t>Wound it in linen clothes</w:t>
      </w:r>
    </w:p>
    <w:p w:rsidR="00E627D3" w:rsidRDefault="00E627D3" w:rsidP="00E627D3">
      <w:pPr>
        <w:widowControl w:val="0"/>
      </w:pPr>
    </w:p>
    <w:p w:rsidR="00E627D3" w:rsidRDefault="00E627D3" w:rsidP="00E627D3">
      <w:pPr>
        <w:widowControl w:val="0"/>
        <w:rPr>
          <w:b/>
          <w:i/>
        </w:rPr>
      </w:pPr>
      <w:r>
        <w:rPr>
          <w:b/>
          <w:i/>
        </w:rPr>
        <w:t>The Resurrection authenticated:</w:t>
      </w:r>
    </w:p>
    <w:p w:rsidR="00E627D3" w:rsidRDefault="00E627D3" w:rsidP="00E627D3">
      <w:pPr>
        <w:widowControl w:val="0"/>
      </w:pPr>
    </w:p>
    <w:p w:rsidR="00E627D3" w:rsidRDefault="00E627D3" w:rsidP="00A93FF5">
      <w:pPr>
        <w:widowControl w:val="0"/>
        <w:numPr>
          <w:ilvl w:val="0"/>
          <w:numId w:val="48"/>
        </w:numPr>
      </w:pPr>
      <w:r>
        <w:t>The stone taken away from the sepulcher</w:t>
      </w:r>
    </w:p>
    <w:p w:rsidR="00E627D3" w:rsidRDefault="00E627D3" w:rsidP="00E627D3">
      <w:pPr>
        <w:widowControl w:val="0"/>
        <w:ind w:left="2160" w:firstLine="720"/>
      </w:pPr>
      <w:r>
        <w:t xml:space="preserve">- </w:t>
      </w:r>
      <w:proofErr w:type="gramStart"/>
      <w:r>
        <w:t>the</w:t>
      </w:r>
      <w:proofErr w:type="gramEnd"/>
      <w:r>
        <w:t xml:space="preserve"> open tomb – John 20:1-2</w:t>
      </w:r>
    </w:p>
    <w:p w:rsidR="00E627D3" w:rsidRDefault="00E627D3" w:rsidP="00E627D3">
      <w:pPr>
        <w:widowControl w:val="0"/>
      </w:pPr>
    </w:p>
    <w:p w:rsidR="00E627D3" w:rsidRDefault="00E627D3" w:rsidP="00A93FF5">
      <w:pPr>
        <w:widowControl w:val="0"/>
        <w:numPr>
          <w:ilvl w:val="0"/>
          <w:numId w:val="48"/>
        </w:numPr>
      </w:pPr>
      <w:r>
        <w:t>The recovered grave clothes</w:t>
      </w:r>
    </w:p>
    <w:p w:rsidR="00E627D3" w:rsidRDefault="00E627D3" w:rsidP="00884594">
      <w:pPr>
        <w:widowControl w:val="0"/>
        <w:numPr>
          <w:ilvl w:val="0"/>
          <w:numId w:val="9"/>
        </w:numPr>
      </w:pPr>
      <w:r>
        <w:t>John 20:3-8</w:t>
      </w:r>
    </w:p>
    <w:p w:rsidR="00E627D3" w:rsidRDefault="00E627D3" w:rsidP="00884594">
      <w:pPr>
        <w:widowControl w:val="0"/>
        <w:numPr>
          <w:ilvl w:val="0"/>
          <w:numId w:val="9"/>
        </w:numPr>
      </w:pPr>
      <w:r>
        <w:t>Saw linen clothes lie</w:t>
      </w:r>
    </w:p>
    <w:p w:rsidR="00E627D3" w:rsidRDefault="00E627D3" w:rsidP="00884594">
      <w:pPr>
        <w:widowControl w:val="0"/>
        <w:numPr>
          <w:ilvl w:val="0"/>
          <w:numId w:val="9"/>
        </w:numPr>
      </w:pPr>
      <w:r>
        <w:t>Saw napkin used about His head</w:t>
      </w:r>
    </w:p>
    <w:p w:rsidR="00E627D3" w:rsidRDefault="00E627D3" w:rsidP="00E627D3">
      <w:pPr>
        <w:widowControl w:val="0"/>
      </w:pPr>
    </w:p>
    <w:p w:rsidR="00E627D3" w:rsidRDefault="00E627D3" w:rsidP="00A93FF5">
      <w:pPr>
        <w:widowControl w:val="0"/>
        <w:numPr>
          <w:ilvl w:val="0"/>
          <w:numId w:val="48"/>
        </w:numPr>
      </w:pPr>
      <w:r>
        <w:t>The revelation of the Risen Lord:</w:t>
      </w:r>
    </w:p>
    <w:p w:rsidR="00E627D3" w:rsidRDefault="00E627D3" w:rsidP="00E627D3">
      <w:pPr>
        <w:widowControl w:val="0"/>
        <w:ind w:left="726"/>
      </w:pPr>
    </w:p>
    <w:p w:rsidR="00E627D3" w:rsidRDefault="00E627D3" w:rsidP="00A93FF5">
      <w:pPr>
        <w:widowControl w:val="0"/>
        <w:numPr>
          <w:ilvl w:val="0"/>
          <w:numId w:val="49"/>
        </w:numPr>
      </w:pPr>
      <w:r>
        <w:t>To Mary Magdalene</w:t>
      </w:r>
    </w:p>
    <w:p w:rsidR="00E627D3" w:rsidRDefault="00E627D3" w:rsidP="00E627D3">
      <w:pPr>
        <w:widowControl w:val="0"/>
        <w:ind w:left="2160"/>
      </w:pPr>
      <w:r>
        <w:t>Vs. 11-18</w:t>
      </w:r>
      <w:proofErr w:type="gramStart"/>
      <w:r>
        <w:t>,  Mark</w:t>
      </w:r>
      <w:proofErr w:type="gramEnd"/>
      <w:r>
        <w:t xml:space="preserve"> 16:9</w:t>
      </w:r>
    </w:p>
    <w:p w:rsidR="00E627D3" w:rsidRDefault="00E627D3" w:rsidP="00E627D3">
      <w:pPr>
        <w:widowControl w:val="0"/>
        <w:ind w:left="2160"/>
      </w:pPr>
      <w:r>
        <w:t>Jesus appeared first to Mary</w:t>
      </w:r>
    </w:p>
    <w:p w:rsidR="00E627D3" w:rsidRDefault="00E627D3" w:rsidP="00E627D3">
      <w:pPr>
        <w:widowControl w:val="0"/>
      </w:pPr>
    </w:p>
    <w:p w:rsidR="00E627D3" w:rsidRDefault="00E627D3" w:rsidP="00A93FF5">
      <w:pPr>
        <w:widowControl w:val="0"/>
        <w:numPr>
          <w:ilvl w:val="0"/>
          <w:numId w:val="49"/>
        </w:numPr>
      </w:pPr>
      <w:r>
        <w:t xml:space="preserve">Two women returning from tomb  </w:t>
      </w:r>
    </w:p>
    <w:p w:rsidR="00E627D3" w:rsidRDefault="00E627D3" w:rsidP="00E627D3">
      <w:pPr>
        <w:widowControl w:val="0"/>
        <w:ind w:left="2160"/>
      </w:pPr>
      <w:r>
        <w:t>Matt. 28:8-10</w:t>
      </w:r>
    </w:p>
    <w:p w:rsidR="00E627D3" w:rsidRDefault="00E627D3" w:rsidP="00E627D3">
      <w:pPr>
        <w:widowControl w:val="0"/>
        <w:ind w:left="2160"/>
      </w:pPr>
      <w:r>
        <w:t>They held Him by the feet and worshipped Him</w:t>
      </w:r>
    </w:p>
    <w:p w:rsidR="00E627D3" w:rsidRDefault="00E627D3" w:rsidP="00E627D3">
      <w:pPr>
        <w:widowControl w:val="0"/>
      </w:pPr>
    </w:p>
    <w:p w:rsidR="00E627D3" w:rsidRDefault="00E627D3" w:rsidP="00A93FF5">
      <w:pPr>
        <w:widowControl w:val="0"/>
        <w:numPr>
          <w:ilvl w:val="0"/>
          <w:numId w:val="49"/>
        </w:numPr>
      </w:pPr>
      <w:r>
        <w:t>To Peter later in the day</w:t>
      </w:r>
    </w:p>
    <w:p w:rsidR="00E627D3" w:rsidRDefault="00E627D3" w:rsidP="00E627D3">
      <w:pPr>
        <w:widowControl w:val="0"/>
        <w:ind w:left="2160"/>
      </w:pPr>
      <w:r>
        <w:t>The Lord hath risen indeed, and hath appeared to Simon.</w:t>
      </w:r>
    </w:p>
    <w:p w:rsidR="00E627D3" w:rsidRDefault="00E627D3" w:rsidP="00E627D3">
      <w:pPr>
        <w:widowControl w:val="0"/>
      </w:pPr>
    </w:p>
    <w:p w:rsidR="00E627D3" w:rsidRDefault="00E627D3" w:rsidP="00A93FF5">
      <w:pPr>
        <w:widowControl w:val="0"/>
        <w:numPr>
          <w:ilvl w:val="0"/>
          <w:numId w:val="49"/>
        </w:numPr>
      </w:pPr>
      <w:r>
        <w:t>To Emmaus Disciples</w:t>
      </w:r>
    </w:p>
    <w:p w:rsidR="00E627D3" w:rsidRDefault="00E627D3" w:rsidP="00E627D3">
      <w:pPr>
        <w:widowControl w:val="0"/>
        <w:ind w:left="2160"/>
      </w:pPr>
      <w:r>
        <w:t>Luke 24:13-33</w:t>
      </w:r>
    </w:p>
    <w:p w:rsidR="00E627D3" w:rsidRDefault="00E627D3" w:rsidP="00E627D3">
      <w:pPr>
        <w:widowControl w:val="0"/>
        <w:ind w:left="2160"/>
      </w:pPr>
      <w:r>
        <w:t>Jesus Himself drew near, and went with them</w:t>
      </w:r>
    </w:p>
    <w:p w:rsidR="00E627D3" w:rsidRDefault="00E627D3" w:rsidP="00E627D3">
      <w:pPr>
        <w:widowControl w:val="0"/>
      </w:pPr>
    </w:p>
    <w:p w:rsidR="00E627D3" w:rsidRDefault="00E627D3" w:rsidP="00A93FF5">
      <w:pPr>
        <w:widowControl w:val="0"/>
        <w:numPr>
          <w:ilvl w:val="0"/>
          <w:numId w:val="49"/>
        </w:numPr>
      </w:pPr>
      <w:r>
        <w:t>To the Apostles (Thomas absent)</w:t>
      </w:r>
    </w:p>
    <w:p w:rsidR="00E627D3" w:rsidRDefault="00E627D3" w:rsidP="00E627D3">
      <w:pPr>
        <w:widowControl w:val="0"/>
        <w:ind w:left="2160"/>
      </w:pPr>
      <w:r>
        <w:t>Luke 24:36-43</w:t>
      </w:r>
    </w:p>
    <w:p w:rsidR="00E627D3" w:rsidRDefault="00E627D3" w:rsidP="00E627D3">
      <w:pPr>
        <w:widowControl w:val="0"/>
        <w:ind w:left="2160"/>
      </w:pPr>
      <w:r>
        <w:t>John 20:19-24</w:t>
      </w:r>
    </w:p>
    <w:p w:rsidR="00E627D3" w:rsidRDefault="00E627D3" w:rsidP="00E627D3">
      <w:pPr>
        <w:widowControl w:val="0"/>
        <w:ind w:left="2160"/>
      </w:pPr>
      <w:r>
        <w:t>Jesus Himself stood in the midst of them.</w:t>
      </w:r>
    </w:p>
    <w:p w:rsidR="00E627D3" w:rsidRDefault="00E627D3" w:rsidP="00E627D3">
      <w:pPr>
        <w:widowControl w:val="0"/>
      </w:pPr>
    </w:p>
    <w:p w:rsidR="00E627D3" w:rsidRDefault="00E627D3" w:rsidP="00A93FF5">
      <w:pPr>
        <w:widowControl w:val="0"/>
        <w:numPr>
          <w:ilvl w:val="0"/>
          <w:numId w:val="49"/>
        </w:numPr>
      </w:pPr>
      <w:r>
        <w:t>To the Apostles again (Thomas present)</w:t>
      </w:r>
    </w:p>
    <w:p w:rsidR="00E627D3" w:rsidRDefault="00E627D3" w:rsidP="00E627D3">
      <w:pPr>
        <w:widowControl w:val="0"/>
        <w:ind w:left="2160"/>
      </w:pPr>
      <w:r>
        <w:t>John 20:26-29</w:t>
      </w:r>
    </w:p>
    <w:p w:rsidR="00E627D3" w:rsidRDefault="00E627D3" w:rsidP="00E627D3">
      <w:pPr>
        <w:widowControl w:val="0"/>
        <w:ind w:left="2160"/>
      </w:pPr>
      <w:r>
        <w:t>Then Jesus came, and stood in the midst.</w:t>
      </w:r>
    </w:p>
    <w:p w:rsidR="00E627D3" w:rsidRDefault="00E627D3" w:rsidP="00E627D3">
      <w:pPr>
        <w:widowControl w:val="0"/>
      </w:pPr>
    </w:p>
    <w:p w:rsidR="00E627D3" w:rsidRDefault="00E627D3" w:rsidP="00A93FF5">
      <w:pPr>
        <w:widowControl w:val="0"/>
        <w:numPr>
          <w:ilvl w:val="0"/>
          <w:numId w:val="49"/>
        </w:numPr>
      </w:pPr>
      <w:r>
        <w:t xml:space="preserve">To the seven by the lake of </w:t>
      </w:r>
      <w:proofErr w:type="spellStart"/>
      <w:r>
        <w:t>Tiberias</w:t>
      </w:r>
      <w:proofErr w:type="spellEnd"/>
    </w:p>
    <w:p w:rsidR="00E627D3" w:rsidRDefault="00E627D3" w:rsidP="00E627D3">
      <w:pPr>
        <w:widowControl w:val="0"/>
        <w:ind w:left="2160"/>
      </w:pPr>
      <w:r>
        <w:t>John 21:1-23</w:t>
      </w:r>
    </w:p>
    <w:p w:rsidR="00E627D3" w:rsidRDefault="00E627D3" w:rsidP="00E627D3">
      <w:pPr>
        <w:widowControl w:val="0"/>
        <w:ind w:left="2160"/>
      </w:pPr>
      <w:r>
        <w:t>Jesus showed Himself again to the disciples</w:t>
      </w:r>
    </w:p>
    <w:p w:rsidR="00E627D3" w:rsidRDefault="00E627D3" w:rsidP="00E627D3">
      <w:pPr>
        <w:widowControl w:val="0"/>
      </w:pPr>
    </w:p>
    <w:p w:rsidR="00E627D3" w:rsidRDefault="00E627D3" w:rsidP="00A93FF5">
      <w:pPr>
        <w:widowControl w:val="0"/>
        <w:numPr>
          <w:ilvl w:val="0"/>
          <w:numId w:val="49"/>
        </w:numPr>
      </w:pPr>
      <w:r>
        <w:t>To a multitude of believers on a Galilean Mountain</w:t>
      </w:r>
    </w:p>
    <w:p w:rsidR="00E627D3" w:rsidRDefault="00E627D3" w:rsidP="00E627D3">
      <w:pPr>
        <w:widowControl w:val="0"/>
        <w:ind w:left="2160"/>
      </w:pPr>
      <w:r>
        <w:t>I Cor. 15:6</w:t>
      </w:r>
    </w:p>
    <w:p w:rsidR="00E627D3" w:rsidRDefault="00E627D3" w:rsidP="00E627D3">
      <w:pPr>
        <w:widowControl w:val="0"/>
        <w:ind w:left="2160"/>
      </w:pPr>
      <w:r>
        <w:t>He was seen of above 500 brethren</w:t>
      </w: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A93FF5">
      <w:pPr>
        <w:widowControl w:val="0"/>
        <w:numPr>
          <w:ilvl w:val="0"/>
          <w:numId w:val="49"/>
        </w:numPr>
      </w:pPr>
      <w:r>
        <w:t>To James</w:t>
      </w:r>
    </w:p>
    <w:p w:rsidR="00E627D3" w:rsidRDefault="00E627D3" w:rsidP="00E627D3">
      <w:pPr>
        <w:widowControl w:val="0"/>
        <w:ind w:left="2160"/>
      </w:pPr>
      <w:r>
        <w:t>I Cor. 15:6</w:t>
      </w:r>
    </w:p>
    <w:p w:rsidR="00E627D3" w:rsidRDefault="00E627D3" w:rsidP="00E627D3">
      <w:pPr>
        <w:widowControl w:val="0"/>
        <w:ind w:left="2160"/>
      </w:pPr>
      <w:r>
        <w:t>After that He was seen of James.</w:t>
      </w:r>
    </w:p>
    <w:p w:rsidR="00E627D3" w:rsidRDefault="00E627D3" w:rsidP="00E627D3">
      <w:pPr>
        <w:widowControl w:val="0"/>
      </w:pPr>
    </w:p>
    <w:p w:rsidR="00E627D3" w:rsidRDefault="00E627D3" w:rsidP="00A93FF5">
      <w:pPr>
        <w:widowControl w:val="0"/>
        <w:numPr>
          <w:ilvl w:val="0"/>
          <w:numId w:val="49"/>
        </w:numPr>
      </w:pPr>
      <w:r>
        <w:t>To the eleven</w:t>
      </w:r>
    </w:p>
    <w:p w:rsidR="00E627D3" w:rsidRDefault="00E627D3" w:rsidP="00E627D3">
      <w:pPr>
        <w:widowControl w:val="0"/>
        <w:ind w:left="2160"/>
      </w:pPr>
      <w:r>
        <w:t>Matt. 28:16-20</w:t>
      </w:r>
    </w:p>
    <w:p w:rsidR="00E627D3" w:rsidRDefault="00E627D3" w:rsidP="00E627D3">
      <w:pPr>
        <w:widowControl w:val="0"/>
        <w:ind w:left="2160"/>
      </w:pPr>
      <w:r>
        <w:t>When they saw Him, they worshipped Him.</w:t>
      </w:r>
    </w:p>
    <w:p w:rsidR="00E627D3" w:rsidRDefault="00E627D3" w:rsidP="00E627D3">
      <w:pPr>
        <w:widowControl w:val="0"/>
      </w:pPr>
    </w:p>
    <w:p w:rsidR="00E627D3" w:rsidRDefault="00E627D3" w:rsidP="00A93FF5">
      <w:pPr>
        <w:widowControl w:val="0"/>
        <w:numPr>
          <w:ilvl w:val="0"/>
          <w:numId w:val="49"/>
        </w:numPr>
      </w:pPr>
      <w:r>
        <w:t>To those at the ascension</w:t>
      </w:r>
    </w:p>
    <w:p w:rsidR="00E627D3" w:rsidRDefault="00E627D3" w:rsidP="00E627D3">
      <w:pPr>
        <w:widowControl w:val="0"/>
        <w:ind w:left="2160"/>
      </w:pPr>
      <w:r>
        <w:t>Acts 1:3-12</w:t>
      </w:r>
    </w:p>
    <w:p w:rsidR="00E627D3" w:rsidRDefault="00E627D3" w:rsidP="00E627D3">
      <w:pPr>
        <w:widowControl w:val="0"/>
        <w:ind w:left="2160"/>
      </w:pPr>
      <w:r>
        <w:t>He showed Himself alive</w:t>
      </w:r>
    </w:p>
    <w:p w:rsidR="00E627D3" w:rsidRDefault="00E627D3" w:rsidP="00E627D3">
      <w:pPr>
        <w:widowControl w:val="0"/>
      </w:pPr>
    </w:p>
    <w:p w:rsidR="00E627D3" w:rsidRDefault="00E627D3" w:rsidP="00E627D3">
      <w:pPr>
        <w:widowControl w:val="0"/>
      </w:pPr>
    </w:p>
    <w:p w:rsidR="00E627D3" w:rsidRDefault="00E627D3" w:rsidP="00E627D3">
      <w:pPr>
        <w:widowControl w:val="0"/>
        <w:rPr>
          <w:b/>
          <w:i/>
        </w:rPr>
      </w:pPr>
      <w:r>
        <w:rPr>
          <w:b/>
          <w:i/>
        </w:rPr>
        <w:t>The Revelation of the Risen Lord after His ascension:</w:t>
      </w:r>
    </w:p>
    <w:p w:rsidR="00E627D3" w:rsidRDefault="00E627D3" w:rsidP="00E627D3">
      <w:pPr>
        <w:widowControl w:val="0"/>
      </w:pPr>
    </w:p>
    <w:p w:rsidR="00E627D3" w:rsidRDefault="00E627D3" w:rsidP="00A93FF5">
      <w:pPr>
        <w:widowControl w:val="0"/>
        <w:numPr>
          <w:ilvl w:val="0"/>
          <w:numId w:val="50"/>
        </w:numPr>
      </w:pPr>
      <w:r>
        <w:t>To Paul</w:t>
      </w:r>
    </w:p>
    <w:p w:rsidR="00E627D3" w:rsidRDefault="00E627D3" w:rsidP="00E627D3">
      <w:pPr>
        <w:widowControl w:val="0"/>
        <w:ind w:left="726" w:firstLine="714"/>
      </w:pPr>
      <w:r>
        <w:t>Acts 9:3-6</w:t>
      </w:r>
      <w:proofErr w:type="gramStart"/>
      <w:r>
        <w:t>,  I</w:t>
      </w:r>
      <w:proofErr w:type="gramEnd"/>
      <w:r>
        <w:t xml:space="preserve"> Cor. 15:8</w:t>
      </w:r>
    </w:p>
    <w:p w:rsidR="00E627D3" w:rsidRDefault="00E627D3" w:rsidP="00E627D3">
      <w:pPr>
        <w:widowControl w:val="0"/>
      </w:pPr>
      <w:r>
        <w:tab/>
      </w:r>
      <w:r>
        <w:tab/>
        <w:t>He was seen of me also.</w:t>
      </w:r>
    </w:p>
    <w:p w:rsidR="00E627D3" w:rsidRDefault="00E627D3" w:rsidP="00E627D3">
      <w:pPr>
        <w:widowControl w:val="0"/>
      </w:pPr>
    </w:p>
    <w:p w:rsidR="00E627D3" w:rsidRDefault="00E627D3" w:rsidP="00A93FF5">
      <w:pPr>
        <w:widowControl w:val="0"/>
        <w:numPr>
          <w:ilvl w:val="0"/>
          <w:numId w:val="50"/>
        </w:numPr>
      </w:pPr>
      <w:r>
        <w:t>To Stephen</w:t>
      </w:r>
    </w:p>
    <w:p w:rsidR="00E627D3" w:rsidRDefault="00E627D3" w:rsidP="00E627D3">
      <w:pPr>
        <w:widowControl w:val="0"/>
        <w:ind w:left="1440"/>
      </w:pPr>
      <w:r>
        <w:t>Acts 7:55</w:t>
      </w:r>
    </w:p>
    <w:p w:rsidR="00E627D3" w:rsidRDefault="00E627D3" w:rsidP="00E627D3">
      <w:pPr>
        <w:widowControl w:val="0"/>
        <w:ind w:left="1440"/>
      </w:pPr>
      <w:r>
        <w:t>Saw Jesus standing on right hand of God.</w:t>
      </w:r>
    </w:p>
    <w:p w:rsidR="00E627D3" w:rsidRDefault="00E627D3" w:rsidP="00E627D3">
      <w:pPr>
        <w:widowControl w:val="0"/>
      </w:pPr>
    </w:p>
    <w:p w:rsidR="00E627D3" w:rsidRDefault="00E627D3" w:rsidP="00A93FF5">
      <w:pPr>
        <w:widowControl w:val="0"/>
        <w:numPr>
          <w:ilvl w:val="0"/>
          <w:numId w:val="50"/>
        </w:numPr>
      </w:pPr>
      <w:r>
        <w:t>To Paul in the temple</w:t>
      </w:r>
    </w:p>
    <w:p w:rsidR="00E627D3" w:rsidRDefault="00E627D3" w:rsidP="00E627D3">
      <w:pPr>
        <w:widowControl w:val="0"/>
        <w:ind w:left="726" w:firstLine="714"/>
      </w:pPr>
      <w:r>
        <w:t>Acts 22:17-21, 23:11</w:t>
      </w:r>
    </w:p>
    <w:p w:rsidR="00E627D3" w:rsidRDefault="00E627D3" w:rsidP="00E627D3">
      <w:pPr>
        <w:widowControl w:val="0"/>
        <w:ind w:left="726"/>
      </w:pPr>
      <w:r>
        <w:tab/>
        <w:t>I was in a trance and saw Him.</w:t>
      </w:r>
    </w:p>
    <w:p w:rsidR="00E627D3" w:rsidRDefault="00E627D3" w:rsidP="00E627D3">
      <w:pPr>
        <w:widowControl w:val="0"/>
        <w:ind w:left="726"/>
      </w:pPr>
    </w:p>
    <w:p w:rsidR="00E627D3" w:rsidRDefault="00E627D3" w:rsidP="00A93FF5">
      <w:pPr>
        <w:widowControl w:val="0"/>
        <w:numPr>
          <w:ilvl w:val="0"/>
          <w:numId w:val="50"/>
        </w:numPr>
      </w:pPr>
      <w:r>
        <w:t xml:space="preserve">To John on </w:t>
      </w:r>
      <w:proofErr w:type="spellStart"/>
      <w:r>
        <w:t>Patmus</w:t>
      </w:r>
      <w:proofErr w:type="spellEnd"/>
    </w:p>
    <w:p w:rsidR="00E627D3" w:rsidRDefault="00E627D3" w:rsidP="00E627D3">
      <w:pPr>
        <w:widowControl w:val="0"/>
        <w:ind w:left="1440"/>
      </w:pPr>
      <w:r>
        <w:t>Rev. 1:10-19</w:t>
      </w:r>
    </w:p>
    <w:p w:rsidR="00E627D3" w:rsidRDefault="00E627D3" w:rsidP="00E627D3">
      <w:pPr>
        <w:widowControl w:val="0"/>
        <w:ind w:left="1440"/>
      </w:pPr>
      <w:r>
        <w:t>Saw one like unto the Son of Man.</w:t>
      </w:r>
    </w:p>
    <w:p w:rsidR="00E627D3" w:rsidRDefault="00E627D3" w:rsidP="00E627D3">
      <w:pPr>
        <w:widowControl w:val="0"/>
      </w:pPr>
    </w:p>
    <w:p w:rsidR="00E627D3" w:rsidRDefault="00E627D3" w:rsidP="00E627D3">
      <w:pPr>
        <w:widowControl w:val="0"/>
      </w:pPr>
    </w:p>
    <w:p w:rsidR="00E627D3" w:rsidRDefault="00E627D3" w:rsidP="00E627D3">
      <w:pPr>
        <w:widowControl w:val="0"/>
        <w:rPr>
          <w:b/>
          <w:i/>
        </w:rPr>
      </w:pPr>
      <w:r>
        <w:rPr>
          <w:b/>
          <w:i/>
        </w:rPr>
        <w:t>Resurrection account by others:</w:t>
      </w:r>
    </w:p>
    <w:p w:rsidR="00E627D3" w:rsidRDefault="00E627D3" w:rsidP="00E627D3">
      <w:pPr>
        <w:widowControl w:val="0"/>
      </w:pPr>
    </w:p>
    <w:p w:rsidR="00E627D3" w:rsidRDefault="00E627D3" w:rsidP="00E627D3">
      <w:pPr>
        <w:widowControl w:val="0"/>
      </w:pPr>
    </w:p>
    <w:p w:rsidR="00E627D3" w:rsidRDefault="00E627D3" w:rsidP="00A93FF5">
      <w:pPr>
        <w:widowControl w:val="0"/>
        <w:numPr>
          <w:ilvl w:val="0"/>
          <w:numId w:val="51"/>
        </w:numPr>
      </w:pPr>
      <w:r>
        <w:t>Pilate’s sealing and guarding tomb.  Matt. 27:62-66</w:t>
      </w:r>
    </w:p>
    <w:p w:rsidR="00E627D3" w:rsidRDefault="00E627D3" w:rsidP="00E627D3">
      <w:pPr>
        <w:widowControl w:val="0"/>
        <w:ind w:left="720"/>
      </w:pPr>
      <w:proofErr w:type="gramStart"/>
      <w:r>
        <w:t>Command thereof that the sepulcher be made sure.</w:t>
      </w:r>
      <w:proofErr w:type="gramEnd"/>
    </w:p>
    <w:p w:rsidR="00E627D3" w:rsidRDefault="00E627D3" w:rsidP="00E627D3">
      <w:pPr>
        <w:widowControl w:val="0"/>
      </w:pPr>
    </w:p>
    <w:p w:rsidR="00E627D3" w:rsidRDefault="00E627D3" w:rsidP="00A93FF5">
      <w:pPr>
        <w:widowControl w:val="0"/>
        <w:numPr>
          <w:ilvl w:val="0"/>
          <w:numId w:val="51"/>
        </w:numPr>
      </w:pPr>
      <w:r>
        <w:t>Removal of the stone by an angel.  Matt. 28:1-3</w:t>
      </w:r>
    </w:p>
    <w:p w:rsidR="00E627D3" w:rsidRDefault="00E627D3" w:rsidP="00E627D3">
      <w:pPr>
        <w:widowControl w:val="0"/>
        <w:ind w:left="720"/>
      </w:pPr>
      <w:r>
        <w:t>The angel of the Lord descended from Heaven, and came and rolled back the stone from the door and sat on it.</w:t>
      </w:r>
    </w:p>
    <w:p w:rsidR="00E627D3" w:rsidRDefault="00E627D3" w:rsidP="00E627D3">
      <w:pPr>
        <w:widowControl w:val="0"/>
      </w:pPr>
    </w:p>
    <w:p w:rsidR="00E627D3" w:rsidRDefault="00E627D3" w:rsidP="00A93FF5">
      <w:pPr>
        <w:widowControl w:val="0"/>
        <w:numPr>
          <w:ilvl w:val="0"/>
          <w:numId w:val="51"/>
        </w:numPr>
      </w:pPr>
      <w:r>
        <w:t>The terror of the Roman Guards.  Matt. 28:4</w:t>
      </w:r>
    </w:p>
    <w:p w:rsidR="00E627D3" w:rsidRDefault="00E627D3" w:rsidP="00E627D3">
      <w:pPr>
        <w:widowControl w:val="0"/>
        <w:ind w:left="720"/>
      </w:pPr>
      <w:r>
        <w:t>The keepers did shake, and became as dead men.</w:t>
      </w: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A93FF5">
      <w:pPr>
        <w:widowControl w:val="0"/>
        <w:numPr>
          <w:ilvl w:val="0"/>
          <w:numId w:val="51"/>
        </w:numPr>
      </w:pPr>
      <w:r>
        <w:t>The message of the angel to the woman.  Matt. 28:5,6</w:t>
      </w:r>
    </w:p>
    <w:p w:rsidR="00E627D3" w:rsidRDefault="00E627D3" w:rsidP="00E627D3">
      <w:pPr>
        <w:widowControl w:val="0"/>
        <w:ind w:left="720"/>
      </w:pPr>
      <w:r>
        <w:t xml:space="preserve">Fear not, He is not here, </w:t>
      </w:r>
      <w:proofErr w:type="gramStart"/>
      <w:r>
        <w:t>For</w:t>
      </w:r>
      <w:proofErr w:type="gramEnd"/>
      <w:r>
        <w:t xml:space="preserve"> His is risen.</w:t>
      </w:r>
    </w:p>
    <w:p w:rsidR="00E627D3" w:rsidRDefault="00E627D3" w:rsidP="00E627D3">
      <w:pPr>
        <w:widowControl w:val="0"/>
      </w:pPr>
    </w:p>
    <w:p w:rsidR="00E627D3" w:rsidRDefault="00E627D3" w:rsidP="00A93FF5">
      <w:pPr>
        <w:widowControl w:val="0"/>
        <w:numPr>
          <w:ilvl w:val="0"/>
          <w:numId w:val="51"/>
        </w:numPr>
      </w:pPr>
      <w:r>
        <w:t>The report of the guards to the chief priests.  Matt. 28:11</w:t>
      </w:r>
    </w:p>
    <w:p w:rsidR="00E627D3" w:rsidRDefault="00E627D3" w:rsidP="00E627D3">
      <w:pPr>
        <w:widowControl w:val="0"/>
        <w:ind w:left="720"/>
      </w:pPr>
      <w:proofErr w:type="gramStart"/>
      <w:r>
        <w:t>Showed all things to chief priests.</w:t>
      </w:r>
      <w:proofErr w:type="gramEnd"/>
    </w:p>
    <w:p w:rsidR="00E627D3" w:rsidRDefault="00E627D3" w:rsidP="00E627D3">
      <w:pPr>
        <w:widowControl w:val="0"/>
      </w:pPr>
    </w:p>
    <w:p w:rsidR="00E627D3" w:rsidRDefault="00E627D3" w:rsidP="00A93FF5">
      <w:pPr>
        <w:widowControl w:val="0"/>
        <w:numPr>
          <w:ilvl w:val="0"/>
          <w:numId w:val="51"/>
        </w:numPr>
      </w:pPr>
      <w:r>
        <w:t>The chief priests bribe to the Roman Guards.  Matt. 28:12,13</w:t>
      </w:r>
    </w:p>
    <w:p w:rsidR="00E627D3" w:rsidRDefault="00E627D3" w:rsidP="00E627D3">
      <w:pPr>
        <w:widowControl w:val="0"/>
        <w:ind w:left="720"/>
      </w:pPr>
      <w:r>
        <w:t>Gave money to soldiers to say the body had been stolen.</w:t>
      </w:r>
    </w:p>
    <w:p w:rsidR="00E627D3" w:rsidRDefault="00E627D3" w:rsidP="00E627D3">
      <w:pPr>
        <w:widowControl w:val="0"/>
      </w:pPr>
    </w:p>
    <w:p w:rsidR="00E627D3" w:rsidRDefault="00E627D3" w:rsidP="00A93FF5">
      <w:pPr>
        <w:widowControl w:val="0"/>
        <w:numPr>
          <w:ilvl w:val="0"/>
          <w:numId w:val="51"/>
        </w:numPr>
      </w:pPr>
      <w:r>
        <w:t>The Roman guards spread the lie that Christ’s body was stolen.  Matt. 28:15</w:t>
      </w:r>
    </w:p>
    <w:p w:rsidR="00E627D3" w:rsidRDefault="00E627D3" w:rsidP="00E627D3">
      <w:pPr>
        <w:widowControl w:val="0"/>
        <w:ind w:left="720"/>
      </w:pPr>
      <w:r>
        <w:t>So they took the money and did as they were told.</w:t>
      </w:r>
    </w:p>
    <w:p w:rsidR="00E627D3" w:rsidRDefault="00E627D3" w:rsidP="00E627D3">
      <w:pPr>
        <w:widowControl w:val="0"/>
      </w:pPr>
    </w:p>
    <w:p w:rsidR="00E627D3" w:rsidRDefault="00E627D3" w:rsidP="00A93FF5">
      <w:pPr>
        <w:widowControl w:val="0"/>
        <w:numPr>
          <w:ilvl w:val="0"/>
          <w:numId w:val="51"/>
        </w:numPr>
      </w:pPr>
      <w:r>
        <w:t>The certainty of Christ’s death.  John 19:33-42</w:t>
      </w:r>
    </w:p>
    <w:p w:rsidR="00E627D3" w:rsidRDefault="00E627D3" w:rsidP="00E627D3">
      <w:pPr>
        <w:widowControl w:val="0"/>
        <w:ind w:left="720"/>
      </w:pPr>
      <w:r>
        <w:t>Saw He was already dead – Joseph took His body.</w:t>
      </w:r>
    </w:p>
    <w:p w:rsidR="00E627D3" w:rsidRDefault="00E627D3" w:rsidP="00E627D3">
      <w:pPr>
        <w:widowControl w:val="0"/>
      </w:pPr>
    </w:p>
    <w:p w:rsidR="00E627D3" w:rsidRDefault="00E627D3" w:rsidP="00A93FF5">
      <w:pPr>
        <w:widowControl w:val="0"/>
        <w:numPr>
          <w:ilvl w:val="0"/>
          <w:numId w:val="51"/>
        </w:numPr>
      </w:pPr>
      <w:r>
        <w:t>The certainty of Christ’s burial.  Mark 15:42-47  John 19:42</w:t>
      </w:r>
    </w:p>
    <w:p w:rsidR="00E627D3" w:rsidRDefault="00E627D3" w:rsidP="00E627D3">
      <w:pPr>
        <w:widowControl w:val="0"/>
        <w:ind w:left="720"/>
      </w:pPr>
      <w:r>
        <w:t>Put Him in a sepulcher.</w:t>
      </w:r>
    </w:p>
    <w:p w:rsidR="00E627D3" w:rsidRDefault="00E627D3" w:rsidP="00E627D3">
      <w:pPr>
        <w:widowControl w:val="0"/>
      </w:pPr>
    </w:p>
    <w:p w:rsidR="00E627D3" w:rsidRDefault="00E627D3" w:rsidP="00A93FF5">
      <w:pPr>
        <w:widowControl w:val="0"/>
        <w:numPr>
          <w:ilvl w:val="0"/>
          <w:numId w:val="51"/>
        </w:numPr>
      </w:pPr>
      <w:r>
        <w:t>The certainty Christ’s body was not stolen.</w:t>
      </w:r>
    </w:p>
    <w:p w:rsidR="00E627D3" w:rsidRDefault="00E627D3" w:rsidP="00E627D3">
      <w:pPr>
        <w:widowControl w:val="0"/>
      </w:pPr>
    </w:p>
    <w:p w:rsidR="00E627D3" w:rsidRDefault="00E627D3" w:rsidP="00A93FF5">
      <w:pPr>
        <w:widowControl w:val="0"/>
        <w:numPr>
          <w:ilvl w:val="0"/>
          <w:numId w:val="52"/>
        </w:numPr>
      </w:pPr>
      <w:r>
        <w:t xml:space="preserve">If His enemies had done so they would have produced the body.  </w:t>
      </w:r>
    </w:p>
    <w:p w:rsidR="00E627D3" w:rsidRDefault="00E627D3" w:rsidP="00E627D3">
      <w:pPr>
        <w:widowControl w:val="0"/>
        <w:ind w:left="720" w:firstLine="714"/>
      </w:pPr>
      <w:r>
        <w:t>Matt. 28:4-15</w:t>
      </w:r>
    </w:p>
    <w:p w:rsidR="00E627D3" w:rsidRDefault="00E627D3" w:rsidP="00E627D3">
      <w:pPr>
        <w:widowControl w:val="0"/>
      </w:pPr>
    </w:p>
    <w:p w:rsidR="00E627D3" w:rsidRDefault="00E627D3" w:rsidP="00A93FF5">
      <w:pPr>
        <w:widowControl w:val="0"/>
        <w:numPr>
          <w:ilvl w:val="0"/>
          <w:numId w:val="52"/>
        </w:numPr>
      </w:pPr>
      <w:r>
        <w:t>If His friends had done so they would not have preached a lie nor been willing to die for it.  Matt. 28:15,16</w:t>
      </w:r>
    </w:p>
    <w:p w:rsidR="00E627D3" w:rsidRDefault="00E627D3" w:rsidP="00E627D3">
      <w:pPr>
        <w:widowControl w:val="0"/>
      </w:pPr>
    </w:p>
    <w:p w:rsidR="00E627D3" w:rsidRDefault="00E627D3" w:rsidP="00E627D3">
      <w:pPr>
        <w:pStyle w:val="Heading9"/>
      </w:pPr>
      <w:r>
        <w:t>Conclusion to Chapter 20</w:t>
      </w:r>
    </w:p>
    <w:p w:rsidR="00E627D3" w:rsidRDefault="00E627D3" w:rsidP="00E627D3">
      <w:pPr>
        <w:widowControl w:val="0"/>
      </w:pPr>
    </w:p>
    <w:p w:rsidR="00E627D3" w:rsidRDefault="00E627D3" w:rsidP="00E627D3">
      <w:pPr>
        <w:widowControl w:val="0"/>
        <w:ind w:firstLine="720"/>
      </w:pPr>
      <w:r>
        <w:t>“Blessed are they that have not seen, and yet believed.”  Vs. 29</w:t>
      </w:r>
    </w:p>
    <w:p w:rsidR="00E627D3" w:rsidRDefault="00E627D3" w:rsidP="00E627D3">
      <w:pPr>
        <w:widowControl w:val="0"/>
        <w:ind w:left="720"/>
      </w:pPr>
      <w:r>
        <w:t>“And many other signs did Jesus in the presence of His disciples, which are not written in this book.”  Vs. 30</w:t>
      </w:r>
    </w:p>
    <w:p w:rsidR="00E627D3" w:rsidRDefault="00E627D3" w:rsidP="00E627D3">
      <w:pPr>
        <w:widowControl w:val="0"/>
      </w:pPr>
    </w:p>
    <w:p w:rsidR="00E627D3" w:rsidRDefault="00E627D3" w:rsidP="00E627D3">
      <w:pPr>
        <w:pStyle w:val="Heading9"/>
      </w:pPr>
      <w:r>
        <w:t>Purpose of John’s Gospel – John 20:30</w:t>
      </w:r>
      <w:proofErr w:type="gramStart"/>
      <w:r>
        <w:t>,31</w:t>
      </w:r>
      <w:proofErr w:type="gramEnd"/>
    </w:p>
    <w:p w:rsidR="00E627D3" w:rsidRDefault="00E627D3" w:rsidP="00E627D3">
      <w:pPr>
        <w:widowControl w:val="0"/>
      </w:pPr>
    </w:p>
    <w:p w:rsidR="00E627D3" w:rsidRDefault="00E627D3" w:rsidP="00A93FF5">
      <w:pPr>
        <w:widowControl w:val="0"/>
        <w:numPr>
          <w:ilvl w:val="0"/>
          <w:numId w:val="53"/>
        </w:numPr>
      </w:pPr>
      <w:r>
        <w:t>To prove Christ as the Messiah.</w:t>
      </w:r>
    </w:p>
    <w:p w:rsidR="00E627D3" w:rsidRDefault="00E627D3" w:rsidP="00A93FF5">
      <w:pPr>
        <w:widowControl w:val="0"/>
        <w:numPr>
          <w:ilvl w:val="0"/>
          <w:numId w:val="53"/>
        </w:numPr>
      </w:pPr>
      <w:r>
        <w:t>To show Him as the Savior and Life-giver.</w:t>
      </w:r>
    </w:p>
    <w:p w:rsidR="00E627D3" w:rsidRDefault="00E627D3" w:rsidP="00A93FF5">
      <w:pPr>
        <w:widowControl w:val="0"/>
        <w:numPr>
          <w:ilvl w:val="0"/>
          <w:numId w:val="53"/>
        </w:numPr>
      </w:pPr>
      <w:r>
        <w:t>To cause men to believe on Him.</w:t>
      </w:r>
    </w:p>
    <w:p w:rsidR="00E627D3" w:rsidRDefault="00E627D3" w:rsidP="00A93FF5">
      <w:pPr>
        <w:widowControl w:val="0"/>
        <w:numPr>
          <w:ilvl w:val="0"/>
          <w:numId w:val="53"/>
        </w:numPr>
      </w:pPr>
      <w:r>
        <w:t>To have eternal life.</w:t>
      </w:r>
    </w:p>
    <w:p w:rsidR="00E627D3" w:rsidRDefault="00E627D3" w:rsidP="00E627D3">
      <w:pPr>
        <w:widowControl w:val="0"/>
      </w:pPr>
    </w:p>
    <w:p w:rsidR="00E627D3" w:rsidRDefault="00E627D3" w:rsidP="00E627D3">
      <w:pPr>
        <w:widowControl w:val="0"/>
        <w:ind w:left="720"/>
      </w:pPr>
      <w:r>
        <w:t>“But these are written, that ye might believe that Jesus is the Christ, the Son of God; and that believing ye might have life through His name.”  Vs. 31</w:t>
      </w:r>
    </w:p>
    <w:p w:rsidR="00E627D3" w:rsidRDefault="00E627D3" w:rsidP="00E627D3">
      <w:pPr>
        <w:widowControl w:val="0"/>
      </w:pPr>
    </w:p>
    <w:p w:rsidR="00E627D3" w:rsidRDefault="00E627D3" w:rsidP="00E627D3">
      <w:pPr>
        <w:widowControl w:val="0"/>
      </w:pPr>
    </w:p>
    <w:p w:rsidR="00E627D3" w:rsidRDefault="00B860C2" w:rsidP="00E627D3">
      <w:pPr>
        <w:widowControl w:val="0"/>
      </w:pPr>
      <w:r>
        <w:rPr>
          <w:noProof/>
        </w:rPr>
        <w:pict>
          <v:shape id="_x0000_s93400" type="#_x0000_t170" style="position:absolute;margin-left:-32.4pt;margin-top:5.4pt;width:496.8pt;height:51pt;z-index:251664384" o:allowincell="f" adj="2158" fillcolor="#520402" strokecolor="#b2b2b2" strokeweight="1pt">
            <v:fill color2="#fc0" focus="100%" type="gradient"/>
            <v:shadow on="t" type="perspective" color="#875b0d" origin=",.5" matrix=",,,.5,,-4768371582e-16"/>
            <v:textpath style="font-family:&quot;Arial Black&quot;;v-text-kern:t" trim="t" fitpath="t" string="&quot;HE IS THE RESTORER OF THE PENITENT&quot;"/>
          </v:shape>
        </w:pict>
      </w: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6A2446">
      <w:pPr>
        <w:pStyle w:val="Heading1"/>
      </w:pPr>
      <w:bookmarkStart w:id="15" w:name="_Toc276830193"/>
      <w:r>
        <w:t>Chapter 21</w:t>
      </w:r>
      <w:r w:rsidR="006A2446">
        <w:t>: He is the Restorer of the Penitent</w:t>
      </w:r>
      <w:bookmarkEnd w:id="15"/>
    </w:p>
    <w:p w:rsidR="00E627D3" w:rsidRDefault="00E627D3" w:rsidP="00E627D3">
      <w:pPr>
        <w:widowControl w:val="0"/>
        <w:jc w:val="center"/>
        <w:rPr>
          <w:rFonts w:ascii="Comic Sans MS" w:hAnsi="Comic Sans MS"/>
          <w:sz w:val="28"/>
        </w:rPr>
      </w:pPr>
      <w:r>
        <w:rPr>
          <w:rFonts w:ascii="Comic Sans MS" w:hAnsi="Comic Sans MS"/>
          <w:sz w:val="28"/>
        </w:rPr>
        <w:t>Instructions in Spiritual Service Given</w:t>
      </w:r>
    </w:p>
    <w:p w:rsidR="00E627D3" w:rsidRDefault="00E627D3" w:rsidP="00E627D3">
      <w:pPr>
        <w:widowControl w:val="0"/>
      </w:pPr>
    </w:p>
    <w:p w:rsidR="00E627D3" w:rsidRDefault="00E627D3" w:rsidP="00E627D3">
      <w:pPr>
        <w:widowControl w:val="0"/>
      </w:pPr>
    </w:p>
    <w:p w:rsidR="00E627D3" w:rsidRDefault="00E627D3" w:rsidP="00E627D3">
      <w:pPr>
        <w:widowControl w:val="0"/>
        <w:ind w:firstLine="720"/>
      </w:pPr>
      <w:r>
        <w:t>The resurrected Christ directs our service for Him.  This can result only when the Risen Lord reveals Himself to His own.  The proofs of the resurrection had already been given.  Notice how chapter twenty-one is introduced.</w:t>
      </w:r>
    </w:p>
    <w:p w:rsidR="00E627D3" w:rsidRDefault="00E627D3" w:rsidP="00E627D3">
      <w:pPr>
        <w:widowControl w:val="0"/>
      </w:pPr>
    </w:p>
    <w:p w:rsidR="00E627D3" w:rsidRDefault="00E627D3" w:rsidP="00E627D3">
      <w:pPr>
        <w:widowControl w:val="0"/>
      </w:pPr>
      <w:r>
        <w:t>After these things Jesus showed Himself again to the Disciples.</w:t>
      </w:r>
    </w:p>
    <w:p w:rsidR="00E627D3" w:rsidRDefault="00E627D3" w:rsidP="00E627D3">
      <w:pPr>
        <w:widowControl w:val="0"/>
      </w:pPr>
    </w:p>
    <w:p w:rsidR="00E627D3" w:rsidRDefault="00E627D3" w:rsidP="00E627D3">
      <w:pPr>
        <w:widowControl w:val="0"/>
      </w:pPr>
      <w:r>
        <w:t>Showed Himself = Manifested</w:t>
      </w:r>
    </w:p>
    <w:p w:rsidR="00E627D3" w:rsidRDefault="00E627D3" w:rsidP="00E627D3">
      <w:pPr>
        <w:widowControl w:val="0"/>
      </w:pPr>
      <w:r>
        <w:t>Greek for manifested – means to shine forth</w:t>
      </w:r>
    </w:p>
    <w:p w:rsidR="00E627D3" w:rsidRDefault="00E627D3" w:rsidP="00E627D3">
      <w:pPr>
        <w:widowControl w:val="0"/>
      </w:pPr>
    </w:p>
    <w:p w:rsidR="00E627D3" w:rsidRDefault="00E627D3" w:rsidP="00E627D3">
      <w:pPr>
        <w:widowControl w:val="0"/>
      </w:pPr>
      <w:r>
        <w:t>Those that were present:  Vs. 2</w:t>
      </w:r>
    </w:p>
    <w:p w:rsidR="00E627D3" w:rsidRDefault="00E627D3" w:rsidP="00E627D3">
      <w:pPr>
        <w:widowControl w:val="0"/>
      </w:pPr>
    </w:p>
    <w:p w:rsidR="00E627D3" w:rsidRDefault="00E627D3" w:rsidP="00A93FF5">
      <w:pPr>
        <w:widowControl w:val="0"/>
        <w:numPr>
          <w:ilvl w:val="0"/>
          <w:numId w:val="54"/>
        </w:numPr>
        <w:tabs>
          <w:tab w:val="clear" w:pos="360"/>
          <w:tab w:val="num" w:pos="1086"/>
        </w:tabs>
        <w:ind w:left="1086"/>
      </w:pPr>
      <w:r>
        <w:t>Simon Peter</w:t>
      </w:r>
    </w:p>
    <w:p w:rsidR="00E627D3" w:rsidRDefault="00E627D3" w:rsidP="00E627D3">
      <w:pPr>
        <w:widowControl w:val="0"/>
        <w:ind w:left="726"/>
      </w:pPr>
    </w:p>
    <w:p w:rsidR="00E627D3" w:rsidRDefault="00E627D3" w:rsidP="00A93FF5">
      <w:pPr>
        <w:widowControl w:val="0"/>
        <w:numPr>
          <w:ilvl w:val="0"/>
          <w:numId w:val="54"/>
        </w:numPr>
        <w:tabs>
          <w:tab w:val="clear" w:pos="360"/>
          <w:tab w:val="num" w:pos="1086"/>
        </w:tabs>
        <w:ind w:left="1086"/>
      </w:pPr>
      <w:r>
        <w:t xml:space="preserve">Thomas called </w:t>
      </w:r>
      <w:proofErr w:type="spellStart"/>
      <w:r>
        <w:t>Didymus</w:t>
      </w:r>
      <w:proofErr w:type="spellEnd"/>
    </w:p>
    <w:p w:rsidR="00E627D3" w:rsidRDefault="00E627D3" w:rsidP="00E627D3">
      <w:pPr>
        <w:widowControl w:val="0"/>
      </w:pPr>
    </w:p>
    <w:p w:rsidR="00E627D3" w:rsidRDefault="00E627D3" w:rsidP="00A93FF5">
      <w:pPr>
        <w:widowControl w:val="0"/>
        <w:numPr>
          <w:ilvl w:val="0"/>
          <w:numId w:val="54"/>
        </w:numPr>
        <w:tabs>
          <w:tab w:val="clear" w:pos="360"/>
          <w:tab w:val="num" w:pos="1086"/>
        </w:tabs>
        <w:ind w:left="1086"/>
      </w:pPr>
      <w:r>
        <w:t>Nathaniel of Cana in Galilee</w:t>
      </w:r>
    </w:p>
    <w:p w:rsidR="00E627D3" w:rsidRDefault="00E627D3" w:rsidP="00E627D3">
      <w:pPr>
        <w:widowControl w:val="0"/>
      </w:pPr>
    </w:p>
    <w:p w:rsidR="00E627D3" w:rsidRDefault="00E627D3" w:rsidP="00A93FF5">
      <w:pPr>
        <w:widowControl w:val="0"/>
        <w:numPr>
          <w:ilvl w:val="0"/>
          <w:numId w:val="54"/>
        </w:numPr>
        <w:tabs>
          <w:tab w:val="clear" w:pos="360"/>
          <w:tab w:val="num" w:pos="1086"/>
        </w:tabs>
        <w:ind w:left="1086"/>
      </w:pPr>
      <w:r>
        <w:t>Two other disciples</w:t>
      </w:r>
    </w:p>
    <w:p w:rsidR="00E627D3" w:rsidRDefault="00E627D3" w:rsidP="00E627D3">
      <w:pPr>
        <w:widowControl w:val="0"/>
        <w:ind w:left="726"/>
      </w:pPr>
    </w:p>
    <w:p w:rsidR="00E627D3" w:rsidRDefault="00E627D3" w:rsidP="00E627D3">
      <w:pPr>
        <w:widowControl w:val="0"/>
        <w:ind w:left="726"/>
      </w:pPr>
    </w:p>
    <w:p w:rsidR="00E627D3" w:rsidRDefault="00E627D3" w:rsidP="00E627D3">
      <w:pPr>
        <w:widowControl w:val="0"/>
        <w:ind w:left="726"/>
      </w:pPr>
      <w:r>
        <w:t>Jesus showed Himself in two ways.</w:t>
      </w:r>
    </w:p>
    <w:p w:rsidR="00E627D3" w:rsidRDefault="00E627D3" w:rsidP="00E627D3">
      <w:pPr>
        <w:widowControl w:val="0"/>
        <w:ind w:left="726"/>
      </w:pPr>
    </w:p>
    <w:p w:rsidR="00E627D3" w:rsidRDefault="00E627D3" w:rsidP="00A93FF5">
      <w:pPr>
        <w:widowControl w:val="0"/>
        <w:numPr>
          <w:ilvl w:val="0"/>
          <w:numId w:val="55"/>
        </w:numPr>
      </w:pPr>
      <w:r>
        <w:t>In relation to individuals</w:t>
      </w:r>
    </w:p>
    <w:p w:rsidR="00E627D3" w:rsidRDefault="00E627D3" w:rsidP="00A93FF5">
      <w:pPr>
        <w:widowControl w:val="0"/>
        <w:numPr>
          <w:ilvl w:val="0"/>
          <w:numId w:val="55"/>
        </w:numPr>
      </w:pPr>
      <w:r>
        <w:t>In relation to group</w:t>
      </w: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widowControl w:val="0"/>
      </w:pPr>
    </w:p>
    <w:p w:rsidR="00E627D3" w:rsidRDefault="00E627D3" w:rsidP="00E627D3">
      <w:pPr>
        <w:pStyle w:val="Heading8"/>
        <w:ind w:firstLine="720"/>
      </w:pPr>
      <w:r>
        <w:t>Peter’s remark</w:t>
      </w:r>
      <w:r>
        <w:tab/>
      </w:r>
      <w:r>
        <w:tab/>
      </w:r>
      <w:r>
        <w:tab/>
      </w:r>
      <w:r>
        <w:tab/>
      </w:r>
      <w:r>
        <w:tab/>
        <w:t>Disciple’s remark</w:t>
      </w:r>
    </w:p>
    <w:p w:rsidR="00E627D3" w:rsidRDefault="00E627D3" w:rsidP="00E627D3">
      <w:pPr>
        <w:widowControl w:val="0"/>
        <w:ind w:firstLine="720"/>
      </w:pPr>
      <w:r>
        <w:t xml:space="preserve">I go </w:t>
      </w:r>
      <w:proofErr w:type="gramStart"/>
      <w:r>
        <w:t>a fishing</w:t>
      </w:r>
      <w:proofErr w:type="gramEnd"/>
      <w:r>
        <w:t>.  Vs. 3</w:t>
      </w:r>
      <w:r>
        <w:tab/>
      </w:r>
      <w:r>
        <w:tab/>
      </w:r>
      <w:r>
        <w:tab/>
      </w:r>
      <w:r>
        <w:tab/>
        <w:t>Disciples said they were going too.</w:t>
      </w:r>
    </w:p>
    <w:p w:rsidR="00E627D3" w:rsidRDefault="00E627D3" w:rsidP="00E627D3">
      <w:pPr>
        <w:widowControl w:val="0"/>
      </w:pPr>
    </w:p>
    <w:p w:rsidR="00E627D3" w:rsidRDefault="00E627D3" w:rsidP="00A93FF5">
      <w:pPr>
        <w:widowControl w:val="0"/>
        <w:numPr>
          <w:ilvl w:val="0"/>
          <w:numId w:val="56"/>
        </w:numPr>
        <w:tabs>
          <w:tab w:val="clear" w:pos="360"/>
          <w:tab w:val="num" w:pos="1086"/>
        </w:tabs>
        <w:ind w:left="1086"/>
      </w:pPr>
      <w:r>
        <w:t>The old life of self-directed service before He yielded to Christ’s call to leave his nets.  The disciples followed Peter’s leadership.  “That night they caught nothing.”</w:t>
      </w:r>
    </w:p>
    <w:p w:rsidR="00E627D3" w:rsidRDefault="00E627D3" w:rsidP="00A93FF5">
      <w:pPr>
        <w:widowControl w:val="0"/>
        <w:numPr>
          <w:ilvl w:val="0"/>
          <w:numId w:val="56"/>
        </w:numPr>
        <w:tabs>
          <w:tab w:val="clear" w:pos="360"/>
          <w:tab w:val="num" w:pos="1086"/>
        </w:tabs>
        <w:ind w:left="1086"/>
      </w:pPr>
      <w:r>
        <w:t>Our lives touch other lives.</w:t>
      </w:r>
    </w:p>
    <w:p w:rsidR="00E627D3" w:rsidRDefault="00E627D3" w:rsidP="00A93FF5">
      <w:pPr>
        <w:widowControl w:val="0"/>
        <w:numPr>
          <w:ilvl w:val="0"/>
          <w:numId w:val="56"/>
        </w:numPr>
        <w:tabs>
          <w:tab w:val="clear" w:pos="360"/>
          <w:tab w:val="num" w:pos="1086"/>
        </w:tabs>
        <w:ind w:left="1086"/>
      </w:pPr>
      <w:r>
        <w:t>Peter’s influence was not spiritually motivated.  (They toiled all night and caught nothing.  Fruitless.)  Jesus stood on shore.</w:t>
      </w:r>
    </w:p>
    <w:p w:rsidR="00E627D3" w:rsidRDefault="00E627D3" w:rsidP="00A93FF5">
      <w:pPr>
        <w:widowControl w:val="0"/>
        <w:numPr>
          <w:ilvl w:val="0"/>
          <w:numId w:val="56"/>
        </w:numPr>
        <w:tabs>
          <w:tab w:val="clear" w:pos="360"/>
          <w:tab w:val="num" w:pos="1086"/>
        </w:tabs>
        <w:ind w:left="1086"/>
      </w:pPr>
      <w:r>
        <w:t>Service directed by Christ is always fruitful.  Multitude of fishes.  Vs. 6 “Cast net on the other side of the ship.”</w:t>
      </w:r>
    </w:p>
    <w:p w:rsidR="00E627D3" w:rsidRDefault="00E627D3" w:rsidP="00A93FF5">
      <w:pPr>
        <w:widowControl w:val="0"/>
        <w:numPr>
          <w:ilvl w:val="0"/>
          <w:numId w:val="56"/>
        </w:numPr>
        <w:tabs>
          <w:tab w:val="clear" w:pos="360"/>
          <w:tab w:val="num" w:pos="1086"/>
        </w:tabs>
        <w:ind w:left="1086"/>
      </w:pPr>
      <w:r>
        <w:t xml:space="preserve">Obedience Cast net on other side and </w:t>
      </w:r>
      <w:proofErr w:type="gramStart"/>
      <w:r>
        <w:t>were</w:t>
      </w:r>
      <w:proofErr w:type="gramEnd"/>
      <w:r>
        <w:t xml:space="preserve"> not able to draw it for multitude of fishes.</w:t>
      </w:r>
    </w:p>
    <w:p w:rsidR="00E627D3" w:rsidRDefault="00E627D3" w:rsidP="00E627D3">
      <w:pPr>
        <w:widowControl w:val="0"/>
      </w:pPr>
    </w:p>
    <w:p w:rsidR="00E627D3" w:rsidRDefault="00E627D3" w:rsidP="00E627D3">
      <w:pPr>
        <w:widowControl w:val="0"/>
      </w:pPr>
    </w:p>
    <w:p w:rsidR="00E627D3" w:rsidRDefault="00E627D3" w:rsidP="00E627D3">
      <w:pPr>
        <w:widowControl w:val="0"/>
      </w:pPr>
      <w:r>
        <w:t>Jesus meets with disciples:</w:t>
      </w:r>
    </w:p>
    <w:p w:rsidR="00E627D3" w:rsidRDefault="00E627D3" w:rsidP="00E627D3">
      <w:pPr>
        <w:widowControl w:val="0"/>
      </w:pPr>
    </w:p>
    <w:p w:rsidR="00E627D3" w:rsidRDefault="00E627D3" w:rsidP="00E627D3">
      <w:pPr>
        <w:widowControl w:val="0"/>
      </w:pPr>
      <w:r>
        <w:tab/>
        <w:t xml:space="preserve">Vs. </w:t>
      </w:r>
      <w:proofErr w:type="gramStart"/>
      <w:r>
        <w:t>4  Jesus</w:t>
      </w:r>
      <w:proofErr w:type="gramEnd"/>
      <w:r>
        <w:t xml:space="preserve"> stood on the shore.  Disciples knew that it was Jesus.</w:t>
      </w:r>
    </w:p>
    <w:p w:rsidR="00E627D3" w:rsidRDefault="00E627D3" w:rsidP="00E627D3">
      <w:pPr>
        <w:widowControl w:val="0"/>
      </w:pPr>
    </w:p>
    <w:p w:rsidR="00E627D3" w:rsidRDefault="00E627D3" w:rsidP="00E627D3">
      <w:pPr>
        <w:widowControl w:val="0"/>
      </w:pPr>
      <w:r>
        <w:tab/>
        <w:t xml:space="preserve">Vs. </w:t>
      </w:r>
      <w:proofErr w:type="gramStart"/>
      <w:r>
        <w:t>5  Jesus</w:t>
      </w:r>
      <w:proofErr w:type="gramEnd"/>
      <w:r>
        <w:t xml:space="preserve"> speaks to them:  “Children, have ye any meat?  Cast on right side and ye shall find.”</w:t>
      </w:r>
    </w:p>
    <w:p w:rsidR="00E627D3" w:rsidRDefault="00E627D3" w:rsidP="00E627D3">
      <w:pPr>
        <w:widowControl w:val="0"/>
      </w:pPr>
    </w:p>
    <w:p w:rsidR="00E627D3" w:rsidRDefault="00E627D3" w:rsidP="00E627D3">
      <w:pPr>
        <w:widowControl w:val="0"/>
      </w:pPr>
      <w:r>
        <w:tab/>
        <w:t>Disciples return to land:</w:t>
      </w:r>
    </w:p>
    <w:p w:rsidR="00E627D3" w:rsidRDefault="00E627D3" w:rsidP="00E627D3">
      <w:pPr>
        <w:widowControl w:val="0"/>
      </w:pPr>
    </w:p>
    <w:p w:rsidR="00E627D3" w:rsidRDefault="00E627D3" w:rsidP="00A93FF5">
      <w:pPr>
        <w:widowControl w:val="0"/>
        <w:numPr>
          <w:ilvl w:val="0"/>
          <w:numId w:val="57"/>
        </w:numPr>
        <w:tabs>
          <w:tab w:val="clear" w:pos="360"/>
          <w:tab w:val="num" w:pos="1800"/>
        </w:tabs>
        <w:ind w:left="1800"/>
      </w:pPr>
      <w:r>
        <w:t>They saw a fire with coals</w:t>
      </w:r>
    </w:p>
    <w:p w:rsidR="00E627D3" w:rsidRDefault="00E627D3" w:rsidP="00A93FF5">
      <w:pPr>
        <w:widowControl w:val="0"/>
        <w:numPr>
          <w:ilvl w:val="0"/>
          <w:numId w:val="57"/>
        </w:numPr>
        <w:tabs>
          <w:tab w:val="clear" w:pos="360"/>
          <w:tab w:val="num" w:pos="1800"/>
        </w:tabs>
        <w:ind w:left="1800"/>
      </w:pPr>
      <w:r>
        <w:t>They saw fish on the fire</w:t>
      </w:r>
    </w:p>
    <w:p w:rsidR="00E627D3" w:rsidRDefault="00E627D3" w:rsidP="00E627D3">
      <w:pPr>
        <w:widowControl w:val="0"/>
      </w:pPr>
    </w:p>
    <w:p w:rsidR="00E627D3" w:rsidRDefault="00E627D3" w:rsidP="00E627D3">
      <w:pPr>
        <w:widowControl w:val="0"/>
        <w:ind w:left="720"/>
      </w:pPr>
      <w:r>
        <w:t xml:space="preserve">Vs. </w:t>
      </w:r>
      <w:proofErr w:type="gramStart"/>
      <w:r>
        <w:t>10  “</w:t>
      </w:r>
      <w:proofErr w:type="gramEnd"/>
      <w:r>
        <w:t xml:space="preserve">Jesus </w:t>
      </w:r>
      <w:proofErr w:type="spellStart"/>
      <w:r>
        <w:t>saith</w:t>
      </w:r>
      <w:proofErr w:type="spellEnd"/>
      <w:r>
        <w:t xml:space="preserve"> unto them, Bring of the fish which ye have now caught.”</w:t>
      </w:r>
    </w:p>
    <w:p w:rsidR="00E627D3" w:rsidRDefault="00E627D3" w:rsidP="00E627D3">
      <w:pPr>
        <w:widowControl w:val="0"/>
        <w:ind w:left="720"/>
      </w:pPr>
    </w:p>
    <w:p w:rsidR="00E627D3" w:rsidRDefault="00E627D3" w:rsidP="00E627D3">
      <w:pPr>
        <w:widowControl w:val="0"/>
        <w:ind w:left="720"/>
      </w:pPr>
      <w:r>
        <w:t xml:space="preserve">Vs. </w:t>
      </w:r>
      <w:proofErr w:type="gramStart"/>
      <w:r>
        <w:t>12  “</w:t>
      </w:r>
      <w:proofErr w:type="gramEnd"/>
      <w:r>
        <w:t xml:space="preserve">Jesus </w:t>
      </w:r>
      <w:proofErr w:type="spellStart"/>
      <w:r>
        <w:t>saith</w:t>
      </w:r>
      <w:proofErr w:type="spellEnd"/>
      <w:r>
        <w:t xml:space="preserve"> unto them, come and dine.”</w:t>
      </w:r>
    </w:p>
    <w:p w:rsidR="00E627D3" w:rsidRDefault="00E627D3" w:rsidP="00E627D3">
      <w:pPr>
        <w:widowControl w:val="0"/>
        <w:ind w:left="720"/>
      </w:pPr>
    </w:p>
    <w:p w:rsidR="00E627D3" w:rsidRDefault="00E627D3" w:rsidP="00E627D3">
      <w:pPr>
        <w:widowControl w:val="0"/>
        <w:ind w:left="720"/>
      </w:pPr>
      <w:r>
        <w:t xml:space="preserve">Vs. </w:t>
      </w:r>
      <w:proofErr w:type="gramStart"/>
      <w:r>
        <w:t>14  “</w:t>
      </w:r>
      <w:proofErr w:type="gramEnd"/>
      <w:r>
        <w:t>This is now the third time that Jesus showed Himself to His disciples, after He was risen from the dead.”</w:t>
      </w:r>
    </w:p>
    <w:p w:rsidR="00E627D3" w:rsidRDefault="00E627D3" w:rsidP="00E627D3">
      <w:pPr>
        <w:widowControl w:val="0"/>
        <w:ind w:left="720"/>
      </w:pPr>
    </w:p>
    <w:p w:rsidR="00E627D3" w:rsidRDefault="00E627D3" w:rsidP="00E627D3">
      <w:pPr>
        <w:widowControl w:val="0"/>
        <w:ind w:left="720"/>
      </w:pPr>
      <w:r>
        <w:tab/>
        <w:t xml:space="preserve">The qualification for feeding </w:t>
      </w:r>
      <w:proofErr w:type="gramStart"/>
      <w:r>
        <w:t>lambs,</w:t>
      </w:r>
      <w:proofErr w:type="gramEnd"/>
      <w:r>
        <w:t xml:space="preserve"> and shepherding sheep is that of the love of God.  The love He seeks is of absolute devotion.</w:t>
      </w:r>
    </w:p>
    <w:p w:rsidR="00E627D3" w:rsidRDefault="00E627D3" w:rsidP="00E627D3">
      <w:pPr>
        <w:widowControl w:val="0"/>
        <w:ind w:left="720"/>
      </w:pPr>
    </w:p>
    <w:p w:rsidR="00E627D3" w:rsidRDefault="00E627D3" w:rsidP="00E627D3">
      <w:pPr>
        <w:widowControl w:val="0"/>
        <w:ind w:left="720"/>
      </w:pPr>
      <w:r>
        <w:tab/>
        <w:t>Revelation of the all-sufficiency of the Risen Lord shows Peter and Disciples their inadequacy and self-shame as they tried to go their way without Him.</w:t>
      </w:r>
    </w:p>
    <w:p w:rsidR="00E627D3" w:rsidRDefault="00E627D3" w:rsidP="00E627D3">
      <w:pPr>
        <w:widowControl w:val="0"/>
        <w:ind w:left="720"/>
      </w:pPr>
    </w:p>
    <w:p w:rsidR="00E627D3" w:rsidRDefault="00E627D3" w:rsidP="00E627D3">
      <w:pPr>
        <w:widowControl w:val="0"/>
        <w:ind w:left="720"/>
      </w:pPr>
      <w:r>
        <w:t xml:space="preserve">Vs. </w:t>
      </w:r>
      <w:proofErr w:type="gramStart"/>
      <w:r>
        <w:t>7  “</w:t>
      </w:r>
      <w:proofErr w:type="gramEnd"/>
      <w:r>
        <w:t>It is the Lord”  Peter cast Himself into the sea.</w:t>
      </w:r>
    </w:p>
    <w:p w:rsidR="00E627D3" w:rsidRDefault="00E627D3" w:rsidP="00E627D3">
      <w:pPr>
        <w:widowControl w:val="0"/>
        <w:ind w:left="720"/>
      </w:pPr>
    </w:p>
    <w:p w:rsidR="00E627D3" w:rsidRDefault="00E627D3" w:rsidP="00E627D3">
      <w:pPr>
        <w:widowControl w:val="0"/>
        <w:ind w:left="720"/>
      </w:pPr>
    </w:p>
    <w:p w:rsidR="00E627D3" w:rsidRDefault="00E627D3" w:rsidP="00E627D3">
      <w:pPr>
        <w:widowControl w:val="0"/>
        <w:ind w:left="720"/>
      </w:pPr>
    </w:p>
    <w:p w:rsidR="00E627D3" w:rsidRDefault="00E627D3" w:rsidP="00E627D3">
      <w:pPr>
        <w:widowControl w:val="0"/>
        <w:ind w:left="720"/>
      </w:pPr>
    </w:p>
    <w:p w:rsidR="00E627D3" w:rsidRDefault="00E627D3" w:rsidP="00E627D3">
      <w:pPr>
        <w:widowControl w:val="0"/>
        <w:ind w:left="720"/>
      </w:pPr>
      <w:r>
        <w:t>Jesus questioned Peter on His love for Him.  “</w:t>
      </w:r>
      <w:proofErr w:type="spellStart"/>
      <w:r>
        <w:t>Lovest</w:t>
      </w:r>
      <w:proofErr w:type="spellEnd"/>
      <w:r>
        <w:t xml:space="preserve"> thou me?”</w:t>
      </w:r>
    </w:p>
    <w:p w:rsidR="00E627D3" w:rsidRDefault="00E627D3" w:rsidP="00E627D3">
      <w:pPr>
        <w:widowControl w:val="0"/>
        <w:ind w:left="720"/>
      </w:pPr>
    </w:p>
    <w:p w:rsidR="00E627D3" w:rsidRDefault="00E627D3" w:rsidP="00E627D3">
      <w:pPr>
        <w:widowControl w:val="0"/>
        <w:ind w:left="720"/>
      </w:pPr>
      <w:r>
        <w:t xml:space="preserve">Feed </w:t>
      </w:r>
      <w:proofErr w:type="gramStart"/>
      <w:r>
        <w:t>My</w:t>
      </w:r>
      <w:proofErr w:type="gramEnd"/>
      <w:r>
        <w:t xml:space="preserve"> sheep – is pastoral work and demands love for the “good shepherd” of the sheep as the primary qualifications.  Vs. 15=17</w:t>
      </w:r>
    </w:p>
    <w:p w:rsidR="00E627D3" w:rsidRDefault="00E627D3" w:rsidP="00E627D3">
      <w:pPr>
        <w:widowControl w:val="0"/>
        <w:ind w:left="720"/>
      </w:pPr>
    </w:p>
    <w:p w:rsidR="00E627D3" w:rsidRDefault="00E627D3" w:rsidP="00E627D3">
      <w:pPr>
        <w:widowControl w:val="0"/>
        <w:ind w:left="720"/>
      </w:pPr>
      <w:r>
        <w:t>NOTE:  In John 10 Jesus calls Himself the Good Shepherd.  Now He wants Peter to shepherd His sheep.</w:t>
      </w:r>
    </w:p>
    <w:p w:rsidR="00E627D3" w:rsidRDefault="00E627D3" w:rsidP="00E627D3">
      <w:pPr>
        <w:widowControl w:val="0"/>
      </w:pPr>
    </w:p>
    <w:p w:rsidR="00E627D3" w:rsidRDefault="00E627D3" w:rsidP="00E627D3">
      <w:pPr>
        <w:widowControl w:val="0"/>
      </w:pPr>
      <w:r>
        <w:t xml:space="preserve">Spiritual Service:  Demands death to self and sin, the Lord also instructed Peter </w:t>
      </w:r>
    </w:p>
    <w:p w:rsidR="00E627D3" w:rsidRDefault="00E627D3" w:rsidP="00E627D3">
      <w:pPr>
        <w:widowControl w:val="0"/>
        <w:ind w:left="720"/>
      </w:pPr>
      <w:proofErr w:type="gramStart"/>
      <w:r>
        <w:t>about</w:t>
      </w:r>
      <w:proofErr w:type="gramEnd"/>
      <w:r>
        <w:t xml:space="preserve"> physical death.  Vs. 18   Vs. 19 “When thou </w:t>
      </w:r>
      <w:proofErr w:type="spellStart"/>
      <w:r>
        <w:t>shalt</w:t>
      </w:r>
      <w:proofErr w:type="spellEnd"/>
      <w:r>
        <w:t xml:space="preserve"> be old, thou </w:t>
      </w:r>
      <w:proofErr w:type="spellStart"/>
      <w:r>
        <w:t>shalt</w:t>
      </w:r>
      <w:proofErr w:type="spellEnd"/>
      <w:r>
        <w:t xml:space="preserve"> stretch forth thy hands, and another shall gird thee, and carry thee whither thou </w:t>
      </w:r>
      <w:proofErr w:type="spellStart"/>
      <w:r>
        <w:t>wouldest</w:t>
      </w:r>
      <w:proofErr w:type="spellEnd"/>
      <w:r>
        <w:t xml:space="preserve"> not.”</w:t>
      </w:r>
    </w:p>
    <w:p w:rsidR="00E627D3" w:rsidRDefault="00E627D3" w:rsidP="00E627D3">
      <w:pPr>
        <w:widowControl w:val="0"/>
        <w:ind w:left="720"/>
      </w:pPr>
    </w:p>
    <w:p w:rsidR="00E627D3" w:rsidRDefault="00E627D3" w:rsidP="00E627D3">
      <w:pPr>
        <w:widowControl w:val="0"/>
      </w:pPr>
      <w:proofErr w:type="gramStart"/>
      <w:r>
        <w:t>Position of Christ in Believer’s life.</w:t>
      </w:r>
      <w:proofErr w:type="gramEnd"/>
    </w:p>
    <w:p w:rsidR="00E627D3" w:rsidRDefault="00E627D3" w:rsidP="00E627D3">
      <w:pPr>
        <w:widowControl w:val="0"/>
      </w:pPr>
    </w:p>
    <w:p w:rsidR="00E627D3" w:rsidRDefault="00E627D3" w:rsidP="00E627D3">
      <w:pPr>
        <w:widowControl w:val="0"/>
      </w:pPr>
      <w:r>
        <w:tab/>
        <w:t>Their knowledge of faith in this new position would make possible the transition from the spiritual immaturity of vs. 18a to the spiritual maturity of vs. 18b.</w:t>
      </w:r>
    </w:p>
    <w:p w:rsidR="00E627D3" w:rsidRDefault="00E627D3" w:rsidP="00E627D3">
      <w:pPr>
        <w:widowControl w:val="0"/>
      </w:pPr>
    </w:p>
    <w:p w:rsidR="00E627D3" w:rsidRDefault="00E627D3" w:rsidP="00E627D3">
      <w:pPr>
        <w:widowControl w:val="0"/>
      </w:pPr>
      <w:r>
        <w:t>NOTE:  They were not called to take dead fish, but to catch men alive.  Jesus entered into their experience of human failure to reveal His Divine power.</w:t>
      </w:r>
    </w:p>
    <w:p w:rsidR="00E627D3" w:rsidRDefault="00E627D3" w:rsidP="00E627D3">
      <w:pPr>
        <w:widowControl w:val="0"/>
      </w:pPr>
    </w:p>
    <w:p w:rsidR="00E627D3" w:rsidRDefault="00E627D3" w:rsidP="00E627D3">
      <w:pPr>
        <w:widowControl w:val="0"/>
      </w:pPr>
      <w:r>
        <w:t xml:space="preserve">THE LOVE THE LORD </w:t>
      </w:r>
      <w:proofErr w:type="gramStart"/>
      <w:r>
        <w:t>SEEKS,</w:t>
      </w:r>
      <w:proofErr w:type="gramEnd"/>
      <w:r>
        <w:t xml:space="preserve"> IS THE LOVE OF ABSOLUTE DEVOTION.</w:t>
      </w:r>
    </w:p>
    <w:p w:rsidR="00E627D3" w:rsidRDefault="00E627D3" w:rsidP="00E627D3">
      <w:pPr>
        <w:widowControl w:val="0"/>
      </w:pPr>
    </w:p>
    <w:p w:rsidR="00E627D3" w:rsidRDefault="00E627D3" w:rsidP="00E627D3">
      <w:pPr>
        <w:widowControl w:val="0"/>
      </w:pPr>
      <w:r>
        <w:t xml:space="preserve">The reference to John </w:t>
      </w:r>
      <w:proofErr w:type="gramStart"/>
      <w:r>
        <w:t>was,</w:t>
      </w:r>
      <w:proofErr w:type="gramEnd"/>
      <w:r>
        <w:t xml:space="preserve"> that our Lord deals with each of His own separately, and in ways in which others cannot understand.</w:t>
      </w:r>
    </w:p>
    <w:p w:rsidR="00E627D3" w:rsidRDefault="00E627D3" w:rsidP="00E627D3">
      <w:pPr>
        <w:widowControl w:val="0"/>
      </w:pPr>
    </w:p>
    <w:p w:rsidR="00E627D3" w:rsidRDefault="00E627D3" w:rsidP="00E627D3">
      <w:pPr>
        <w:widowControl w:val="0"/>
      </w:pPr>
      <w:r>
        <w:t>Conclusion to Gospel of John Vs. 25</w:t>
      </w:r>
    </w:p>
    <w:p w:rsidR="00E627D3" w:rsidRDefault="00E627D3" w:rsidP="00E627D3">
      <w:pPr>
        <w:widowControl w:val="0"/>
      </w:pPr>
    </w:p>
    <w:p w:rsidR="00E627D3" w:rsidRDefault="00E627D3" w:rsidP="00E627D3">
      <w:pPr>
        <w:widowControl w:val="0"/>
      </w:pPr>
      <w:r>
        <w:t>“And there are also many other things which Jesus did, the which, if they should be written every one, I suppose that even the world itself could not contain the books that should be written.”  Amen.</w:t>
      </w:r>
    </w:p>
    <w:p w:rsidR="00E627D3" w:rsidRDefault="00E627D3" w:rsidP="00E627D3">
      <w:pPr>
        <w:widowControl w:val="0"/>
      </w:pPr>
    </w:p>
    <w:p w:rsidR="00E627D3" w:rsidRDefault="00E627D3" w:rsidP="00E627D3">
      <w:pPr>
        <w:widowControl w:val="0"/>
      </w:pPr>
      <w:r>
        <w:t xml:space="preserve">Note from writer – vs. </w:t>
      </w:r>
      <w:proofErr w:type="gramStart"/>
      <w:r>
        <w:t>24  “</w:t>
      </w:r>
      <w:proofErr w:type="gramEnd"/>
      <w:r>
        <w:t xml:space="preserve">This is the disciple which </w:t>
      </w:r>
      <w:proofErr w:type="spellStart"/>
      <w:r>
        <w:t>testifieth</w:t>
      </w:r>
      <w:proofErr w:type="spellEnd"/>
      <w:r>
        <w:t xml:space="preserve"> of these things.</w:t>
      </w:r>
    </w:p>
    <w:p w:rsidR="00E627D3" w:rsidRPr="00684B8E" w:rsidRDefault="00E627D3" w:rsidP="00E627D3">
      <w:pPr>
        <w:widowControl w:val="0"/>
        <w:autoSpaceDE w:val="0"/>
        <w:autoSpaceDN w:val="0"/>
        <w:adjustRightInd w:val="0"/>
        <w:spacing w:line="292" w:lineRule="atLeast"/>
        <w:jc w:val="both"/>
        <w:rPr>
          <w:rFonts w:cs="Arial"/>
        </w:rPr>
      </w:pPr>
    </w:p>
    <w:sectPr w:rsidR="00E627D3" w:rsidRPr="00684B8E" w:rsidSect="00CD0983">
      <w:headerReference w:type="default" r:id="rId13"/>
      <w:footerReference w:type="default" r:id="rId14"/>
      <w:endnotePr>
        <w:numFmt w:val="decimal"/>
      </w:endnotePr>
      <w:type w:val="continuous"/>
      <w:pgSz w:w="12240" w:h="15840" w:code="1"/>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4868" w:rsidRDefault="00494868">
      <w:r>
        <w:separator/>
      </w:r>
    </w:p>
    <w:p w:rsidR="00494868" w:rsidRDefault="00494868"/>
    <w:p w:rsidR="00494868" w:rsidRDefault="00494868"/>
    <w:p w:rsidR="00494868" w:rsidRDefault="00494868" w:rsidP="004E0076"/>
  </w:endnote>
  <w:endnote w:type="continuationSeparator" w:id="0">
    <w:p w:rsidR="00494868" w:rsidRDefault="00494868">
      <w:r>
        <w:continuationSeparator/>
      </w:r>
    </w:p>
    <w:p w:rsidR="00494868" w:rsidRDefault="00494868"/>
    <w:p w:rsidR="00494868" w:rsidRDefault="00494868"/>
    <w:p w:rsidR="00494868" w:rsidRDefault="00494868" w:rsidP="004E0076"/>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HebraicaII">
    <w:charset w:val="00"/>
    <w:family w:val="auto"/>
    <w:pitch w:val="variable"/>
    <w:sig w:usb0="00000003" w:usb1="00000000" w:usb2="00000000" w:usb3="00000000" w:csb0="00000001" w:csb1="00000000"/>
  </w:font>
  <w:font w:name="Times New Roman Italic">
    <w:panose1 w:val="02020503050405090304"/>
    <w:charset w:val="00"/>
    <w:family w:val="roman"/>
    <w:pitch w:val="default"/>
    <w:sig w:usb0="00000000" w:usb1="00000000" w:usb2="00000000" w:usb3="00000000" w:csb0="00000000" w:csb1="00000000"/>
  </w:font>
  <w:font w:name="ヒラギノ角ゴ Pro W3">
    <w:charset w:val="00"/>
    <w:family w:val="roman"/>
    <w:pitch w:val="default"/>
    <w:sig w:usb0="00000000" w:usb1="00000000" w:usb2="00000000" w:usb3="00000000" w:csb0="00000000" w:csb1="00000000"/>
  </w:font>
  <w:font w:name="Times New Roman Bold">
    <w:panose1 w:val="02020803070505020304"/>
    <w:charset w:val="00"/>
    <w:family w:val="roman"/>
    <w:pitch w:val="default"/>
    <w:sig w:usb0="00000000" w:usb1="00000000" w:usb2="00000000" w:usb3="00000000" w:csb0="00000000"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661A" w:rsidRDefault="00DB661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B661A" w:rsidRDefault="00DB661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661A" w:rsidRDefault="00DB661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B0155">
      <w:rPr>
        <w:rStyle w:val="PageNumber"/>
        <w:noProof/>
      </w:rPr>
      <w:t>20</w:t>
    </w:r>
    <w:r>
      <w:rPr>
        <w:rStyle w:val="PageNumber"/>
      </w:rPr>
      <w:fldChar w:fldCharType="end"/>
    </w:r>
  </w:p>
  <w:p w:rsidR="00DB661A" w:rsidRDefault="00DB661A">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661A" w:rsidRDefault="00DB661A" w:rsidP="00F831AB">
    <w:pPr>
      <w:pStyle w:val="Footer"/>
      <w:jc w:val="center"/>
    </w:pPr>
    <w:fldSimple w:instr=" PAGE   \* MERGEFORMAT ">
      <w:r>
        <w:rPr>
          <w:noProof/>
        </w:rPr>
        <w:t>45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4868" w:rsidRDefault="00494868">
      <w:r>
        <w:separator/>
      </w:r>
    </w:p>
    <w:p w:rsidR="00494868" w:rsidRDefault="00494868"/>
    <w:p w:rsidR="00494868" w:rsidRDefault="00494868"/>
    <w:p w:rsidR="00494868" w:rsidRDefault="00494868" w:rsidP="004E0076"/>
  </w:footnote>
  <w:footnote w:type="continuationSeparator" w:id="0">
    <w:p w:rsidR="00494868" w:rsidRDefault="00494868">
      <w:r>
        <w:continuationSeparator/>
      </w:r>
    </w:p>
    <w:p w:rsidR="00494868" w:rsidRDefault="00494868"/>
    <w:p w:rsidR="00494868" w:rsidRDefault="00494868"/>
    <w:p w:rsidR="00494868" w:rsidRDefault="00494868" w:rsidP="004E007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661A" w:rsidRPr="00BE1617" w:rsidRDefault="00DB661A" w:rsidP="00E627D3">
    <w:pPr>
      <w:pStyle w:val="Header"/>
      <w:jc w:val="center"/>
      <w:rPr>
        <w:color w:val="7F7F7F" w:themeColor="text1" w:themeTint="80"/>
      </w:rPr>
    </w:pPr>
    <w:r w:rsidRPr="00BE1617">
      <w:rPr>
        <w:color w:val="7F7F7F" w:themeColor="text1" w:themeTint="80"/>
      </w:rPr>
      <w:t>Deliverance Bible Institute</w:t>
    </w:r>
  </w:p>
  <w:p w:rsidR="00DB661A" w:rsidRPr="00E627D3" w:rsidRDefault="00DB661A" w:rsidP="00E627D3">
    <w:pPr>
      <w:pStyle w:val="Header"/>
      <w:jc w:val="center"/>
      <w:rPr>
        <w:color w:val="7F7F7F" w:themeColor="text1" w:themeTint="80"/>
        <w:sz w:val="28"/>
        <w:szCs w:val="28"/>
      </w:rPr>
    </w:pPr>
    <w:r>
      <w:rPr>
        <w:color w:val="7F7F7F" w:themeColor="text1" w:themeTint="80"/>
        <w:sz w:val="28"/>
        <w:szCs w:val="28"/>
      </w:rPr>
      <w:t>Gospel of John</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661A" w:rsidRPr="00BE1617" w:rsidRDefault="00DB661A" w:rsidP="00F36236">
    <w:pPr>
      <w:pStyle w:val="Header"/>
      <w:jc w:val="center"/>
      <w:rPr>
        <w:color w:val="7F7F7F" w:themeColor="text1" w:themeTint="80"/>
      </w:rPr>
    </w:pPr>
    <w:r w:rsidRPr="00BE1617">
      <w:rPr>
        <w:color w:val="7F7F7F" w:themeColor="text1" w:themeTint="80"/>
      </w:rPr>
      <w:t>Deliverance Bible Institute</w:t>
    </w:r>
  </w:p>
  <w:p w:rsidR="00DB661A" w:rsidRPr="00BE1617" w:rsidRDefault="00DB661A" w:rsidP="00F36236">
    <w:pPr>
      <w:pStyle w:val="Header"/>
      <w:jc w:val="center"/>
      <w:rPr>
        <w:color w:val="7F7F7F" w:themeColor="text1" w:themeTint="80"/>
        <w:sz w:val="28"/>
        <w:szCs w:val="28"/>
      </w:rPr>
    </w:pPr>
    <w:r>
      <w:rPr>
        <w:color w:val="7F7F7F" w:themeColor="text1" w:themeTint="80"/>
        <w:sz w:val="28"/>
        <w:szCs w:val="28"/>
      </w:rPr>
      <w:t>GOSPEL OF JOHN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4F"/>
    <w:multiLevelType w:val="multilevel"/>
    <w:tmpl w:val="0F6C267C"/>
    <w:numStyleLink w:val="List46"/>
  </w:abstractNum>
  <w:abstractNum w:abstractNumId="1">
    <w:nsid w:val="00000051"/>
    <w:multiLevelType w:val="multilevel"/>
    <w:tmpl w:val="D7660E8E"/>
    <w:numStyleLink w:val="List43"/>
  </w:abstractNum>
  <w:abstractNum w:abstractNumId="2">
    <w:nsid w:val="00B42CA8"/>
    <w:multiLevelType w:val="singleLevel"/>
    <w:tmpl w:val="D51E710A"/>
    <w:lvl w:ilvl="0">
      <w:start w:val="1"/>
      <w:numFmt w:val="decimal"/>
      <w:lvlText w:val="%1."/>
      <w:lvlJc w:val="left"/>
      <w:pPr>
        <w:tabs>
          <w:tab w:val="num" w:pos="1440"/>
        </w:tabs>
        <w:ind w:left="1440" w:hanging="714"/>
      </w:pPr>
      <w:rPr>
        <w:rFonts w:hint="default"/>
      </w:rPr>
    </w:lvl>
  </w:abstractNum>
  <w:abstractNum w:abstractNumId="3">
    <w:nsid w:val="05136377"/>
    <w:multiLevelType w:val="singleLevel"/>
    <w:tmpl w:val="44D891A6"/>
    <w:lvl w:ilvl="0">
      <w:start w:val="1"/>
      <w:numFmt w:val="decimal"/>
      <w:lvlText w:val="%1."/>
      <w:lvlJc w:val="left"/>
      <w:pPr>
        <w:tabs>
          <w:tab w:val="num" w:pos="1440"/>
        </w:tabs>
        <w:ind w:left="1440" w:hanging="714"/>
      </w:pPr>
      <w:rPr>
        <w:rFonts w:hint="default"/>
      </w:rPr>
    </w:lvl>
  </w:abstractNum>
  <w:abstractNum w:abstractNumId="4">
    <w:nsid w:val="07B02220"/>
    <w:multiLevelType w:val="singleLevel"/>
    <w:tmpl w:val="CC44CD84"/>
    <w:lvl w:ilvl="0">
      <w:start w:val="1"/>
      <w:numFmt w:val="decimal"/>
      <w:lvlText w:val="%1."/>
      <w:lvlJc w:val="left"/>
      <w:pPr>
        <w:tabs>
          <w:tab w:val="num" w:pos="1440"/>
        </w:tabs>
        <w:ind w:left="1440" w:hanging="714"/>
      </w:pPr>
      <w:rPr>
        <w:rFonts w:hint="default"/>
      </w:rPr>
    </w:lvl>
  </w:abstractNum>
  <w:abstractNum w:abstractNumId="5">
    <w:nsid w:val="09332CFA"/>
    <w:multiLevelType w:val="hybridMultilevel"/>
    <w:tmpl w:val="CC988F2E"/>
    <w:lvl w:ilvl="0" w:tplc="63623892">
      <w:start w:val="1"/>
      <w:numFmt w:val="upperRoman"/>
      <w:pStyle w:val="Heading2"/>
      <w:lvlText w:val="%1."/>
      <w:lvlJc w:val="left"/>
      <w:pPr>
        <w:ind w:left="36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B0F6465"/>
    <w:multiLevelType w:val="singleLevel"/>
    <w:tmpl w:val="83E4460A"/>
    <w:lvl w:ilvl="0">
      <w:start w:val="1"/>
      <w:numFmt w:val="decimal"/>
      <w:lvlText w:val="%1."/>
      <w:lvlJc w:val="left"/>
      <w:pPr>
        <w:tabs>
          <w:tab w:val="num" w:pos="1440"/>
        </w:tabs>
        <w:ind w:left="1440" w:hanging="714"/>
      </w:pPr>
      <w:rPr>
        <w:rFonts w:hint="default"/>
      </w:rPr>
    </w:lvl>
  </w:abstractNum>
  <w:abstractNum w:abstractNumId="7">
    <w:nsid w:val="0CC17BD5"/>
    <w:multiLevelType w:val="singleLevel"/>
    <w:tmpl w:val="CCA42904"/>
    <w:lvl w:ilvl="0">
      <w:start w:val="1"/>
      <w:numFmt w:val="decimal"/>
      <w:lvlText w:val="%1."/>
      <w:lvlJc w:val="left"/>
      <w:pPr>
        <w:tabs>
          <w:tab w:val="num" w:pos="1440"/>
        </w:tabs>
        <w:ind w:left="1440" w:hanging="714"/>
      </w:pPr>
      <w:rPr>
        <w:rFonts w:hint="default"/>
      </w:rPr>
    </w:lvl>
  </w:abstractNum>
  <w:abstractNum w:abstractNumId="8">
    <w:nsid w:val="0CC76DE7"/>
    <w:multiLevelType w:val="hybridMultilevel"/>
    <w:tmpl w:val="EF68FAEE"/>
    <w:lvl w:ilvl="0" w:tplc="0409000B">
      <w:start w:val="1"/>
      <w:numFmt w:val="bullet"/>
      <w:lvlText w:val=""/>
      <w:lvlJc w:val="left"/>
      <w:pPr>
        <w:tabs>
          <w:tab w:val="num" w:pos="2520"/>
        </w:tabs>
        <w:ind w:left="2520" w:hanging="360"/>
      </w:pPr>
      <w:rPr>
        <w:rFonts w:ascii="Wingdings" w:hAnsi="Wingdings"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9">
    <w:nsid w:val="10D50121"/>
    <w:multiLevelType w:val="singleLevel"/>
    <w:tmpl w:val="E4284D64"/>
    <w:lvl w:ilvl="0">
      <w:start w:val="1"/>
      <w:numFmt w:val="decimal"/>
      <w:lvlText w:val="%1."/>
      <w:lvlJc w:val="left"/>
      <w:pPr>
        <w:tabs>
          <w:tab w:val="num" w:pos="2171"/>
        </w:tabs>
        <w:ind w:left="2171" w:hanging="737"/>
      </w:pPr>
      <w:rPr>
        <w:rFonts w:hint="default"/>
      </w:rPr>
    </w:lvl>
  </w:abstractNum>
  <w:abstractNum w:abstractNumId="10">
    <w:nsid w:val="1163362A"/>
    <w:multiLevelType w:val="singleLevel"/>
    <w:tmpl w:val="70A88004"/>
    <w:lvl w:ilvl="0">
      <w:start w:val="1"/>
      <w:numFmt w:val="decimal"/>
      <w:lvlText w:val="%1."/>
      <w:lvlJc w:val="left"/>
      <w:pPr>
        <w:tabs>
          <w:tab w:val="num" w:pos="1440"/>
        </w:tabs>
        <w:ind w:left="1440" w:hanging="714"/>
      </w:pPr>
      <w:rPr>
        <w:rFonts w:hint="default"/>
      </w:rPr>
    </w:lvl>
  </w:abstractNum>
  <w:abstractNum w:abstractNumId="11">
    <w:nsid w:val="15E3575B"/>
    <w:multiLevelType w:val="singleLevel"/>
    <w:tmpl w:val="101EA9E4"/>
    <w:lvl w:ilvl="0">
      <w:start w:val="1"/>
      <w:numFmt w:val="decimal"/>
      <w:lvlText w:val="%1."/>
      <w:lvlJc w:val="left"/>
      <w:pPr>
        <w:tabs>
          <w:tab w:val="num" w:pos="1440"/>
        </w:tabs>
        <w:ind w:left="1440" w:hanging="714"/>
      </w:pPr>
      <w:rPr>
        <w:rFonts w:hint="default"/>
      </w:rPr>
    </w:lvl>
  </w:abstractNum>
  <w:abstractNum w:abstractNumId="12">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185A3F"/>
    <w:multiLevelType w:val="hybridMultilevel"/>
    <w:tmpl w:val="8874333A"/>
    <w:lvl w:ilvl="0" w:tplc="823CC944">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7B2AF4"/>
    <w:multiLevelType w:val="singleLevel"/>
    <w:tmpl w:val="1ACC5606"/>
    <w:lvl w:ilvl="0">
      <w:start w:val="1"/>
      <w:numFmt w:val="decimal"/>
      <w:lvlText w:val="%1."/>
      <w:lvlJc w:val="left"/>
      <w:pPr>
        <w:tabs>
          <w:tab w:val="num" w:pos="2166"/>
        </w:tabs>
        <w:ind w:left="2166" w:hanging="726"/>
      </w:pPr>
      <w:rPr>
        <w:rFonts w:hint="default"/>
      </w:rPr>
    </w:lvl>
  </w:abstractNum>
  <w:abstractNum w:abstractNumId="15">
    <w:nsid w:val="17054C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172D42B1"/>
    <w:multiLevelType w:val="singleLevel"/>
    <w:tmpl w:val="60DEBA72"/>
    <w:lvl w:ilvl="0">
      <w:start w:val="1"/>
      <w:numFmt w:val="decimal"/>
      <w:lvlText w:val="%1."/>
      <w:lvlJc w:val="left"/>
      <w:pPr>
        <w:tabs>
          <w:tab w:val="num" w:pos="2171"/>
        </w:tabs>
        <w:ind w:left="2171" w:hanging="737"/>
      </w:pPr>
      <w:rPr>
        <w:rFonts w:hint="default"/>
      </w:rPr>
    </w:lvl>
  </w:abstractNum>
  <w:abstractNum w:abstractNumId="17">
    <w:nsid w:val="178B6BAC"/>
    <w:multiLevelType w:val="singleLevel"/>
    <w:tmpl w:val="FA1EFFC8"/>
    <w:lvl w:ilvl="0">
      <w:start w:val="1"/>
      <w:numFmt w:val="upperLetter"/>
      <w:lvlText w:val="%1."/>
      <w:lvlJc w:val="left"/>
      <w:pPr>
        <w:tabs>
          <w:tab w:val="num" w:pos="1434"/>
        </w:tabs>
        <w:ind w:left="1434" w:hanging="714"/>
      </w:pPr>
      <w:rPr>
        <w:rFonts w:hint="default"/>
      </w:rPr>
    </w:lvl>
  </w:abstractNum>
  <w:abstractNum w:abstractNumId="18">
    <w:nsid w:val="18D6071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19713C26"/>
    <w:multiLevelType w:val="singleLevel"/>
    <w:tmpl w:val="76A2B5F2"/>
    <w:lvl w:ilvl="0">
      <w:start w:val="1"/>
      <w:numFmt w:val="decimal"/>
      <w:lvlText w:val="%1."/>
      <w:lvlJc w:val="left"/>
      <w:pPr>
        <w:tabs>
          <w:tab w:val="num" w:pos="1434"/>
        </w:tabs>
        <w:ind w:left="1434" w:hanging="714"/>
      </w:pPr>
      <w:rPr>
        <w:rFonts w:hint="default"/>
      </w:rPr>
    </w:lvl>
  </w:abstractNum>
  <w:abstractNum w:abstractNumId="20">
    <w:nsid w:val="1B245A46"/>
    <w:multiLevelType w:val="hybridMultilevel"/>
    <w:tmpl w:val="567E7772"/>
    <w:lvl w:ilvl="0" w:tplc="2C0C38A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1B251851"/>
    <w:multiLevelType w:val="singleLevel"/>
    <w:tmpl w:val="0E22771C"/>
    <w:lvl w:ilvl="0">
      <w:start w:val="1"/>
      <w:numFmt w:val="decimal"/>
      <w:lvlText w:val="%1."/>
      <w:lvlJc w:val="left"/>
      <w:pPr>
        <w:tabs>
          <w:tab w:val="num" w:pos="1434"/>
        </w:tabs>
        <w:ind w:left="1434" w:hanging="714"/>
      </w:pPr>
      <w:rPr>
        <w:rFonts w:hint="default"/>
      </w:rPr>
    </w:lvl>
  </w:abstractNum>
  <w:abstractNum w:abstractNumId="22">
    <w:nsid w:val="1CAC1C02"/>
    <w:multiLevelType w:val="singleLevel"/>
    <w:tmpl w:val="47FC039A"/>
    <w:lvl w:ilvl="0">
      <w:start w:val="1"/>
      <w:numFmt w:val="decimal"/>
      <w:lvlText w:val="%1."/>
      <w:lvlJc w:val="left"/>
      <w:pPr>
        <w:tabs>
          <w:tab w:val="num" w:pos="1440"/>
        </w:tabs>
        <w:ind w:left="1440" w:hanging="714"/>
      </w:pPr>
      <w:rPr>
        <w:rFonts w:hint="default"/>
      </w:rPr>
    </w:lvl>
  </w:abstractNum>
  <w:abstractNum w:abstractNumId="23">
    <w:nsid w:val="1CE526CB"/>
    <w:multiLevelType w:val="singleLevel"/>
    <w:tmpl w:val="E99EE5B4"/>
    <w:lvl w:ilvl="0">
      <w:start w:val="1"/>
      <w:numFmt w:val="lowerLetter"/>
      <w:lvlText w:val="%1."/>
      <w:lvlJc w:val="left"/>
      <w:pPr>
        <w:tabs>
          <w:tab w:val="num" w:pos="2874"/>
        </w:tabs>
        <w:ind w:left="2874" w:hanging="714"/>
      </w:pPr>
      <w:rPr>
        <w:rFonts w:hint="default"/>
      </w:rPr>
    </w:lvl>
  </w:abstractNum>
  <w:abstractNum w:abstractNumId="24">
    <w:nsid w:val="1F2459A5"/>
    <w:multiLevelType w:val="hybridMultilevel"/>
    <w:tmpl w:val="EE944FD0"/>
    <w:lvl w:ilvl="0" w:tplc="03067EF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20A044E4"/>
    <w:multiLevelType w:val="hybridMultilevel"/>
    <w:tmpl w:val="58C039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22B41BA6"/>
    <w:multiLevelType w:val="hybridMultilevel"/>
    <w:tmpl w:val="D5326924"/>
    <w:styleLink w:val="List45"/>
    <w:lvl w:ilvl="0" w:tplc="0409000B">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7">
    <w:nsid w:val="25474CEC"/>
    <w:multiLevelType w:val="singleLevel"/>
    <w:tmpl w:val="86CCBF96"/>
    <w:lvl w:ilvl="0">
      <w:start w:val="1"/>
      <w:numFmt w:val="decimal"/>
      <w:lvlText w:val="%1."/>
      <w:lvlJc w:val="left"/>
      <w:pPr>
        <w:tabs>
          <w:tab w:val="num" w:pos="1440"/>
        </w:tabs>
        <w:ind w:left="1440" w:hanging="714"/>
      </w:pPr>
      <w:rPr>
        <w:rFonts w:hint="default"/>
      </w:rPr>
    </w:lvl>
  </w:abstractNum>
  <w:abstractNum w:abstractNumId="28">
    <w:nsid w:val="25AA2BB0"/>
    <w:multiLevelType w:val="singleLevel"/>
    <w:tmpl w:val="706C80D8"/>
    <w:lvl w:ilvl="0">
      <w:start w:val="1"/>
      <w:numFmt w:val="decimal"/>
      <w:lvlText w:val="%1."/>
      <w:lvlJc w:val="left"/>
      <w:pPr>
        <w:tabs>
          <w:tab w:val="num" w:pos="1440"/>
        </w:tabs>
        <w:ind w:left="1440" w:hanging="714"/>
      </w:pPr>
      <w:rPr>
        <w:rFonts w:hint="default"/>
      </w:rPr>
    </w:lvl>
  </w:abstractNum>
  <w:abstractNum w:abstractNumId="29">
    <w:nsid w:val="269A2A06"/>
    <w:multiLevelType w:val="singleLevel"/>
    <w:tmpl w:val="C5CA7E06"/>
    <w:lvl w:ilvl="0">
      <w:start w:val="1"/>
      <w:numFmt w:val="lowerLetter"/>
      <w:lvlText w:val="%1."/>
      <w:lvlJc w:val="left"/>
      <w:pPr>
        <w:tabs>
          <w:tab w:val="num" w:pos="2874"/>
        </w:tabs>
        <w:ind w:left="2874" w:hanging="714"/>
      </w:pPr>
      <w:rPr>
        <w:rFonts w:hint="default"/>
      </w:rPr>
    </w:lvl>
  </w:abstractNum>
  <w:abstractNum w:abstractNumId="30">
    <w:nsid w:val="27DD142B"/>
    <w:multiLevelType w:val="singleLevel"/>
    <w:tmpl w:val="D1C2AF40"/>
    <w:lvl w:ilvl="0">
      <w:start w:val="1"/>
      <w:numFmt w:val="decimal"/>
      <w:lvlText w:val="%1."/>
      <w:lvlJc w:val="left"/>
      <w:pPr>
        <w:tabs>
          <w:tab w:val="num" w:pos="1440"/>
        </w:tabs>
        <w:ind w:left="1440" w:hanging="714"/>
      </w:pPr>
      <w:rPr>
        <w:rFonts w:hint="default"/>
      </w:rPr>
    </w:lvl>
  </w:abstractNum>
  <w:abstractNum w:abstractNumId="31">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9EC7AF7"/>
    <w:multiLevelType w:val="singleLevel"/>
    <w:tmpl w:val="5434A958"/>
    <w:lvl w:ilvl="0">
      <w:start w:val="1"/>
      <w:numFmt w:val="decimal"/>
      <w:lvlText w:val="%1."/>
      <w:lvlJc w:val="left"/>
      <w:pPr>
        <w:tabs>
          <w:tab w:val="num" w:pos="2166"/>
        </w:tabs>
        <w:ind w:left="2166" w:hanging="726"/>
      </w:pPr>
      <w:rPr>
        <w:rFonts w:hint="default"/>
      </w:rPr>
    </w:lvl>
  </w:abstractNum>
  <w:abstractNum w:abstractNumId="33">
    <w:nsid w:val="2B423ED3"/>
    <w:multiLevelType w:val="singleLevel"/>
    <w:tmpl w:val="ED5A135C"/>
    <w:lvl w:ilvl="0">
      <w:start w:val="1"/>
      <w:numFmt w:val="decimal"/>
      <w:lvlText w:val="%1."/>
      <w:lvlJc w:val="left"/>
      <w:pPr>
        <w:tabs>
          <w:tab w:val="num" w:pos="726"/>
        </w:tabs>
        <w:ind w:left="726" w:hanging="726"/>
      </w:pPr>
      <w:rPr>
        <w:rFonts w:hint="default"/>
      </w:rPr>
    </w:lvl>
  </w:abstractNum>
  <w:abstractNum w:abstractNumId="34">
    <w:nsid w:val="2CF6080A"/>
    <w:multiLevelType w:val="hybridMultilevel"/>
    <w:tmpl w:val="24DC5960"/>
    <w:lvl w:ilvl="0" w:tplc="98CAE3C8">
      <w:start w:val="1"/>
      <w:numFmt w:val="upperLetter"/>
      <w:lvlText w:val="%1."/>
      <w:lvlJc w:val="left"/>
      <w:pPr>
        <w:tabs>
          <w:tab w:val="num" w:pos="1080"/>
        </w:tabs>
        <w:ind w:left="1080" w:hanging="360"/>
      </w:pPr>
      <w:rPr>
        <w:rFonts w:hint="default"/>
      </w:rPr>
    </w:lvl>
    <w:lvl w:ilvl="1" w:tplc="5DDE9C92">
      <w:start w:val="1"/>
      <w:numFmt w:val="decimal"/>
      <w:lvlText w:val="%2."/>
      <w:lvlJc w:val="left"/>
      <w:pPr>
        <w:tabs>
          <w:tab w:val="num" w:pos="1800"/>
        </w:tabs>
        <w:ind w:left="1800" w:hanging="360"/>
      </w:pPr>
      <w:rPr>
        <w:rFonts w:hint="default"/>
      </w:rPr>
    </w:lvl>
    <w:lvl w:ilvl="2" w:tplc="7B54A212">
      <w:start w:val="1"/>
      <w:numFmt w:val="lowerLetter"/>
      <w:lvlText w:val="%3."/>
      <w:lvlJc w:val="left"/>
      <w:pPr>
        <w:tabs>
          <w:tab w:val="num" w:pos="2700"/>
        </w:tabs>
        <w:ind w:left="2700" w:hanging="360"/>
      </w:pPr>
      <w:rPr>
        <w:rFonts w:hint="default"/>
      </w:rPr>
    </w:lvl>
    <w:lvl w:ilvl="3" w:tplc="27787534">
      <w:start w:val="1"/>
      <w:numFmt w:val="decimal"/>
      <w:lvlText w:val="%4.)"/>
      <w:lvlJc w:val="left"/>
      <w:pPr>
        <w:tabs>
          <w:tab w:val="num" w:pos="3255"/>
        </w:tabs>
        <w:ind w:left="3255" w:hanging="375"/>
      </w:pPr>
      <w:rPr>
        <w:rFonts w:hint="default"/>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nsid w:val="30F02493"/>
    <w:multiLevelType w:val="singleLevel"/>
    <w:tmpl w:val="A2CA877E"/>
    <w:lvl w:ilvl="0">
      <w:start w:val="1"/>
      <w:numFmt w:val="upperLetter"/>
      <w:lvlText w:val="%1."/>
      <w:lvlJc w:val="left"/>
      <w:pPr>
        <w:tabs>
          <w:tab w:val="num" w:pos="1440"/>
        </w:tabs>
        <w:ind w:left="1440" w:hanging="714"/>
      </w:pPr>
      <w:rPr>
        <w:rFonts w:hint="default"/>
      </w:rPr>
    </w:lvl>
  </w:abstractNum>
  <w:abstractNum w:abstractNumId="36">
    <w:nsid w:val="36517749"/>
    <w:multiLevelType w:val="hybridMultilevel"/>
    <w:tmpl w:val="B574A876"/>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nsid w:val="38320D22"/>
    <w:multiLevelType w:val="singleLevel"/>
    <w:tmpl w:val="F8BA9D60"/>
    <w:lvl w:ilvl="0">
      <w:start w:val="1"/>
      <w:numFmt w:val="decimal"/>
      <w:lvlText w:val="%1."/>
      <w:lvlJc w:val="left"/>
      <w:pPr>
        <w:tabs>
          <w:tab w:val="num" w:pos="1440"/>
        </w:tabs>
        <w:ind w:left="1440" w:hanging="714"/>
      </w:pPr>
      <w:rPr>
        <w:rFonts w:hint="default"/>
      </w:rPr>
    </w:lvl>
  </w:abstractNum>
  <w:abstractNum w:abstractNumId="38">
    <w:nsid w:val="38597D18"/>
    <w:multiLevelType w:val="singleLevel"/>
    <w:tmpl w:val="AD3C65D2"/>
    <w:lvl w:ilvl="0">
      <w:start w:val="1"/>
      <w:numFmt w:val="bullet"/>
      <w:lvlText w:val="-"/>
      <w:lvlJc w:val="left"/>
      <w:pPr>
        <w:tabs>
          <w:tab w:val="num" w:pos="3308"/>
        </w:tabs>
        <w:ind w:left="3308" w:hanging="360"/>
      </w:pPr>
      <w:rPr>
        <w:rFonts w:ascii="Times New Roman" w:hAnsi="Times New Roman" w:hint="default"/>
      </w:rPr>
    </w:lvl>
  </w:abstractNum>
  <w:abstractNum w:abstractNumId="39">
    <w:nsid w:val="3A3369A1"/>
    <w:multiLevelType w:val="singleLevel"/>
    <w:tmpl w:val="0D70C682"/>
    <w:lvl w:ilvl="0">
      <w:start w:val="1"/>
      <w:numFmt w:val="decimal"/>
      <w:lvlText w:val="%1."/>
      <w:lvlJc w:val="left"/>
      <w:pPr>
        <w:tabs>
          <w:tab w:val="num" w:pos="1440"/>
        </w:tabs>
        <w:ind w:left="1440" w:hanging="714"/>
      </w:pPr>
      <w:rPr>
        <w:rFonts w:hint="default"/>
      </w:rPr>
    </w:lvl>
  </w:abstractNum>
  <w:abstractNum w:abstractNumId="40">
    <w:nsid w:val="3DB61E01"/>
    <w:multiLevelType w:val="singleLevel"/>
    <w:tmpl w:val="8ED4BCC2"/>
    <w:lvl w:ilvl="0">
      <w:start w:val="1"/>
      <w:numFmt w:val="decimal"/>
      <w:lvlText w:val="%1."/>
      <w:lvlJc w:val="left"/>
      <w:pPr>
        <w:tabs>
          <w:tab w:val="num" w:pos="1440"/>
        </w:tabs>
        <w:ind w:left="1440" w:hanging="714"/>
      </w:pPr>
      <w:rPr>
        <w:rFonts w:hint="default"/>
      </w:rPr>
    </w:lvl>
  </w:abstractNum>
  <w:abstractNum w:abstractNumId="41">
    <w:nsid w:val="3EB72B67"/>
    <w:multiLevelType w:val="singleLevel"/>
    <w:tmpl w:val="AA7603A0"/>
    <w:lvl w:ilvl="0">
      <w:start w:val="1"/>
      <w:numFmt w:val="decimal"/>
      <w:lvlText w:val="%1."/>
      <w:lvlJc w:val="left"/>
      <w:pPr>
        <w:tabs>
          <w:tab w:val="num" w:pos="2166"/>
        </w:tabs>
        <w:ind w:left="2166" w:hanging="726"/>
      </w:pPr>
      <w:rPr>
        <w:rFonts w:hint="default"/>
      </w:rPr>
    </w:lvl>
  </w:abstractNum>
  <w:abstractNum w:abstractNumId="42">
    <w:nsid w:val="3FA13329"/>
    <w:multiLevelType w:val="singleLevel"/>
    <w:tmpl w:val="04090013"/>
    <w:lvl w:ilvl="0">
      <w:start w:val="3"/>
      <w:numFmt w:val="upperRoman"/>
      <w:lvlText w:val="%1."/>
      <w:lvlJc w:val="left"/>
      <w:pPr>
        <w:tabs>
          <w:tab w:val="num" w:pos="720"/>
        </w:tabs>
        <w:ind w:left="720" w:hanging="720"/>
      </w:pPr>
      <w:rPr>
        <w:rFonts w:hint="default"/>
      </w:rPr>
    </w:lvl>
  </w:abstractNum>
  <w:abstractNum w:abstractNumId="43">
    <w:nsid w:val="40B345C9"/>
    <w:multiLevelType w:val="singleLevel"/>
    <w:tmpl w:val="03F41398"/>
    <w:lvl w:ilvl="0">
      <w:start w:val="1"/>
      <w:numFmt w:val="decimal"/>
      <w:lvlText w:val="%1."/>
      <w:lvlJc w:val="left"/>
      <w:pPr>
        <w:tabs>
          <w:tab w:val="num" w:pos="1440"/>
        </w:tabs>
        <w:ind w:left="1440" w:hanging="714"/>
      </w:pPr>
      <w:rPr>
        <w:rFonts w:hint="default"/>
      </w:rPr>
    </w:lvl>
  </w:abstractNum>
  <w:abstractNum w:abstractNumId="44">
    <w:nsid w:val="421A2F63"/>
    <w:multiLevelType w:val="singleLevel"/>
    <w:tmpl w:val="36B663F4"/>
    <w:lvl w:ilvl="0">
      <w:start w:val="1"/>
      <w:numFmt w:val="decimal"/>
      <w:lvlText w:val="%1."/>
      <w:lvlJc w:val="left"/>
      <w:pPr>
        <w:tabs>
          <w:tab w:val="num" w:pos="1440"/>
        </w:tabs>
        <w:ind w:left="1440" w:hanging="714"/>
      </w:pPr>
      <w:rPr>
        <w:rFonts w:hint="default"/>
      </w:rPr>
    </w:lvl>
  </w:abstractNum>
  <w:abstractNum w:abstractNumId="45">
    <w:nsid w:val="485F20E6"/>
    <w:multiLevelType w:val="hybridMultilevel"/>
    <w:tmpl w:val="46F6A62A"/>
    <w:lvl w:ilvl="0" w:tplc="A65E00EA">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3814EA4C">
      <w:start w:val="1"/>
      <w:numFmt w:val="lowerLetter"/>
      <w:pStyle w:val="Heading7"/>
      <w:lvlText w:val="%2)"/>
      <w:lvlJc w:val="left"/>
      <w:pPr>
        <w:ind w:left="1440" w:hanging="360"/>
      </w:pPr>
      <w:rPr>
        <w:rFonts w:ascii="Times New Roman" w:eastAsia="Times New Roman" w:hAnsi="Times New Roman" w:cs="Times New Roman"/>
      </w:rPr>
    </w:lvl>
    <w:lvl w:ilvl="2" w:tplc="9D60DD14">
      <w:start w:val="1"/>
      <w:numFmt w:val="lowerLetter"/>
      <w:lvlText w:val="%3."/>
      <w:lvlJc w:val="left"/>
      <w:pPr>
        <w:ind w:left="2700" w:hanging="720"/>
      </w:pPr>
      <w:rPr>
        <w:rFonts w:hint="default"/>
      </w:rPr>
    </w:lvl>
    <w:lvl w:ilvl="3" w:tplc="3998E9C8">
      <w:start w:val="1"/>
      <w:numFmt w:val="upperRoman"/>
      <w:lvlText w:val="%4."/>
      <w:lvlJc w:val="left"/>
      <w:pPr>
        <w:ind w:left="3240" w:hanging="720"/>
      </w:pPr>
      <w:rPr>
        <w:rFonts w:hint="default"/>
      </w:rPr>
    </w:lvl>
    <w:lvl w:ilvl="4" w:tplc="EF809D1A"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9213206"/>
    <w:multiLevelType w:val="hybridMultilevel"/>
    <w:tmpl w:val="289080BE"/>
    <w:lvl w:ilvl="0" w:tplc="0178A5BA">
      <w:start w:val="1"/>
      <w:numFmt w:val="decimal"/>
      <w:lvlText w:val="%1."/>
      <w:lvlJc w:val="left"/>
      <w:pPr>
        <w:tabs>
          <w:tab w:val="num" w:pos="1800"/>
        </w:tabs>
        <w:ind w:left="1800" w:hanging="360"/>
      </w:pPr>
      <w:rPr>
        <w:rFonts w:hint="default"/>
      </w:rPr>
    </w:lvl>
    <w:lvl w:ilvl="1" w:tplc="0409000B">
      <w:start w:val="1"/>
      <w:numFmt w:val="bullet"/>
      <w:lvlText w:val=""/>
      <w:lvlJc w:val="left"/>
      <w:pPr>
        <w:tabs>
          <w:tab w:val="num" w:pos="2520"/>
        </w:tabs>
        <w:ind w:left="2520" w:hanging="360"/>
      </w:pPr>
      <w:rPr>
        <w:rFonts w:ascii="Wingdings" w:hAnsi="Wingdings" w:hint="default"/>
      </w:rPr>
    </w:lvl>
    <w:lvl w:ilvl="2" w:tplc="92A4017A">
      <w:start w:val="1"/>
      <w:numFmt w:val="upperLetter"/>
      <w:lvlText w:val="%3."/>
      <w:lvlJc w:val="left"/>
      <w:pPr>
        <w:tabs>
          <w:tab w:val="num" w:pos="3420"/>
        </w:tabs>
        <w:ind w:left="3420" w:hanging="360"/>
      </w:pPr>
      <w:rPr>
        <w:rFonts w:hint="default"/>
      </w:r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7">
    <w:nsid w:val="4C8E1BD8"/>
    <w:multiLevelType w:val="singleLevel"/>
    <w:tmpl w:val="C50A8DC6"/>
    <w:lvl w:ilvl="0">
      <w:start w:val="1"/>
      <w:numFmt w:val="decimal"/>
      <w:lvlText w:val="%1."/>
      <w:lvlJc w:val="left"/>
      <w:pPr>
        <w:tabs>
          <w:tab w:val="num" w:pos="1440"/>
        </w:tabs>
        <w:ind w:left="1440" w:hanging="714"/>
      </w:pPr>
      <w:rPr>
        <w:rFonts w:hint="default"/>
      </w:rPr>
    </w:lvl>
  </w:abstractNum>
  <w:abstractNum w:abstractNumId="48">
    <w:nsid w:val="5209671B"/>
    <w:multiLevelType w:val="singleLevel"/>
    <w:tmpl w:val="9E7ED2F0"/>
    <w:lvl w:ilvl="0">
      <w:start w:val="1"/>
      <w:numFmt w:val="decimal"/>
      <w:lvlText w:val="%1."/>
      <w:lvlJc w:val="left"/>
      <w:pPr>
        <w:tabs>
          <w:tab w:val="num" w:pos="1440"/>
        </w:tabs>
        <w:ind w:left="1440" w:hanging="714"/>
      </w:pPr>
      <w:rPr>
        <w:rFonts w:hint="default"/>
      </w:rPr>
    </w:lvl>
  </w:abstractNum>
  <w:abstractNum w:abstractNumId="49">
    <w:nsid w:val="532041A5"/>
    <w:multiLevelType w:val="multilevel"/>
    <w:tmpl w:val="87D6B10C"/>
    <w:lvl w:ilvl="0">
      <w:start w:val="1"/>
      <w:numFmt w:val="upperLetter"/>
      <w:lvlText w:val="%1."/>
      <w:lvlJc w:val="left"/>
      <w:pPr>
        <w:tabs>
          <w:tab w:val="num" w:pos="1434"/>
        </w:tabs>
        <w:ind w:left="1434" w:hanging="714"/>
      </w:pPr>
      <w:rPr>
        <w:rFonts w:hint="default"/>
      </w:rPr>
    </w:lvl>
    <w:lvl w:ilvl="1">
      <w:start w:val="1"/>
      <w:numFmt w:val="lowerLetter"/>
      <w:lvlText w:val="%2."/>
      <w:lvlJc w:val="left"/>
      <w:pPr>
        <w:ind w:left="1440" w:hanging="360"/>
      </w:pPr>
    </w:lvl>
    <w:lvl w:ilvl="2">
      <w:start w:val="1"/>
      <w:numFmt w:val="decimal"/>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0">
    <w:nsid w:val="54AF1077"/>
    <w:multiLevelType w:val="singleLevel"/>
    <w:tmpl w:val="8D0809E6"/>
    <w:lvl w:ilvl="0">
      <w:start w:val="12"/>
      <w:numFmt w:val="decimal"/>
      <w:lvlText w:val="%1."/>
      <w:lvlJc w:val="left"/>
      <w:pPr>
        <w:tabs>
          <w:tab w:val="num" w:pos="726"/>
        </w:tabs>
        <w:ind w:left="726" w:hanging="726"/>
      </w:pPr>
      <w:rPr>
        <w:rFonts w:hint="default"/>
      </w:rPr>
    </w:lvl>
  </w:abstractNum>
  <w:abstractNum w:abstractNumId="51">
    <w:nsid w:val="558A5F02"/>
    <w:multiLevelType w:val="singleLevel"/>
    <w:tmpl w:val="15329944"/>
    <w:lvl w:ilvl="0">
      <w:start w:val="1"/>
      <w:numFmt w:val="lowerLetter"/>
      <w:lvlText w:val="%1."/>
      <w:lvlJc w:val="left"/>
      <w:pPr>
        <w:tabs>
          <w:tab w:val="num" w:pos="2166"/>
        </w:tabs>
        <w:ind w:left="2166" w:hanging="726"/>
      </w:pPr>
      <w:rPr>
        <w:rFonts w:hint="default"/>
      </w:rPr>
    </w:lvl>
  </w:abstractNum>
  <w:abstractNum w:abstractNumId="52">
    <w:nsid w:val="558D4826"/>
    <w:multiLevelType w:val="singleLevel"/>
    <w:tmpl w:val="328A43EE"/>
    <w:lvl w:ilvl="0">
      <w:start w:val="1"/>
      <w:numFmt w:val="upperLetter"/>
      <w:lvlText w:val="%1."/>
      <w:lvlJc w:val="left"/>
      <w:pPr>
        <w:tabs>
          <w:tab w:val="num" w:pos="2166"/>
        </w:tabs>
        <w:ind w:left="2166" w:hanging="726"/>
      </w:pPr>
      <w:rPr>
        <w:rFonts w:hint="default"/>
      </w:rPr>
    </w:lvl>
  </w:abstractNum>
  <w:abstractNum w:abstractNumId="53">
    <w:nsid w:val="5A4F608A"/>
    <w:multiLevelType w:val="singleLevel"/>
    <w:tmpl w:val="B314B8E2"/>
    <w:lvl w:ilvl="0">
      <w:start w:val="1"/>
      <w:numFmt w:val="decimal"/>
      <w:lvlText w:val="%1."/>
      <w:lvlJc w:val="left"/>
      <w:pPr>
        <w:tabs>
          <w:tab w:val="num" w:pos="726"/>
        </w:tabs>
        <w:ind w:left="726" w:hanging="726"/>
      </w:pPr>
      <w:rPr>
        <w:rFonts w:hint="default"/>
      </w:rPr>
    </w:lvl>
  </w:abstractNum>
  <w:abstractNum w:abstractNumId="54">
    <w:nsid w:val="5DB94B09"/>
    <w:multiLevelType w:val="hybridMultilevel"/>
    <w:tmpl w:val="D7660E8E"/>
    <w:styleLink w:val="List43"/>
    <w:lvl w:ilvl="0" w:tplc="9056A4CC">
      <w:start w:val="1"/>
      <w:numFmt w:val="lowerLetter"/>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5">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56">
    <w:nsid w:val="5FCF592D"/>
    <w:multiLevelType w:val="singleLevel"/>
    <w:tmpl w:val="99A0F57C"/>
    <w:lvl w:ilvl="0">
      <w:start w:val="1"/>
      <w:numFmt w:val="decimal"/>
      <w:lvlText w:val=""/>
      <w:lvlJc w:val="left"/>
      <w:pPr>
        <w:tabs>
          <w:tab w:val="num" w:pos="1086"/>
        </w:tabs>
        <w:ind w:left="1086" w:hanging="360"/>
      </w:pPr>
      <w:rPr>
        <w:rFonts w:ascii="Times New Roman" w:hAnsi="Times New Roman" w:hint="default"/>
      </w:rPr>
    </w:lvl>
  </w:abstractNum>
  <w:abstractNum w:abstractNumId="57">
    <w:nsid w:val="660770DD"/>
    <w:multiLevelType w:val="singleLevel"/>
    <w:tmpl w:val="1960DD90"/>
    <w:lvl w:ilvl="0">
      <w:start w:val="1"/>
      <w:numFmt w:val="upperRoman"/>
      <w:lvlText w:val="%1."/>
      <w:lvlJc w:val="left"/>
      <w:pPr>
        <w:tabs>
          <w:tab w:val="num" w:pos="726"/>
        </w:tabs>
        <w:ind w:left="726" w:hanging="726"/>
      </w:pPr>
      <w:rPr>
        <w:rFonts w:hint="default"/>
      </w:rPr>
    </w:lvl>
  </w:abstractNum>
  <w:abstractNum w:abstractNumId="58">
    <w:nsid w:val="68E912F3"/>
    <w:multiLevelType w:val="hybridMultilevel"/>
    <w:tmpl w:val="3D24FD7A"/>
    <w:lvl w:ilvl="0" w:tplc="B64C18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9040225"/>
    <w:multiLevelType w:val="singleLevel"/>
    <w:tmpl w:val="EEEA191E"/>
    <w:lvl w:ilvl="0">
      <w:start w:val="1"/>
      <w:numFmt w:val="decimal"/>
      <w:lvlText w:val="%1."/>
      <w:lvlJc w:val="left"/>
      <w:pPr>
        <w:tabs>
          <w:tab w:val="num" w:pos="1440"/>
        </w:tabs>
        <w:ind w:left="1440" w:hanging="714"/>
      </w:pPr>
      <w:rPr>
        <w:rFonts w:hint="default"/>
      </w:rPr>
    </w:lvl>
  </w:abstractNum>
  <w:abstractNum w:abstractNumId="60">
    <w:nsid w:val="693019DB"/>
    <w:multiLevelType w:val="singleLevel"/>
    <w:tmpl w:val="4D1CAF22"/>
    <w:lvl w:ilvl="0">
      <w:start w:val="1"/>
      <w:numFmt w:val="lowerLetter"/>
      <w:lvlText w:val="%1."/>
      <w:lvlJc w:val="left"/>
      <w:pPr>
        <w:tabs>
          <w:tab w:val="num" w:pos="2874"/>
        </w:tabs>
        <w:ind w:left="2874" w:hanging="714"/>
      </w:pPr>
      <w:rPr>
        <w:rFonts w:hint="default"/>
      </w:rPr>
    </w:lvl>
  </w:abstractNum>
  <w:abstractNum w:abstractNumId="61">
    <w:nsid w:val="6AB024DF"/>
    <w:multiLevelType w:val="hybridMultilevel"/>
    <w:tmpl w:val="9F3648E4"/>
    <w:styleLink w:val="List44"/>
    <w:lvl w:ilvl="0" w:tplc="A9E8AF86">
      <w:start w:val="1"/>
      <w:numFmt w:val="decimal"/>
      <w:lvlText w:val="%1."/>
      <w:lvlJc w:val="left"/>
      <w:pPr>
        <w:tabs>
          <w:tab w:val="num" w:pos="1800"/>
        </w:tabs>
        <w:ind w:left="1800" w:hanging="360"/>
      </w:pPr>
      <w:rPr>
        <w:rFonts w:hint="default"/>
      </w:rPr>
    </w:lvl>
    <w:lvl w:ilvl="1" w:tplc="5EAC8B32">
      <w:start w:val="1"/>
      <w:numFmt w:val="lowerLetter"/>
      <w:lvlText w:val="%2."/>
      <w:lvlJc w:val="left"/>
      <w:pPr>
        <w:tabs>
          <w:tab w:val="num" w:pos="2520"/>
        </w:tabs>
        <w:ind w:left="2520" w:hanging="360"/>
      </w:pPr>
      <w:rPr>
        <w:rFonts w:hint="default"/>
      </w:rPr>
    </w:lvl>
    <w:lvl w:ilvl="2" w:tplc="D7520002">
      <w:start w:val="1"/>
      <w:numFmt w:val="upperLetter"/>
      <w:lvlText w:val="%3."/>
      <w:lvlJc w:val="left"/>
      <w:pPr>
        <w:tabs>
          <w:tab w:val="num" w:pos="3420"/>
        </w:tabs>
        <w:ind w:left="3420" w:hanging="360"/>
      </w:pPr>
      <w:rPr>
        <w:rFonts w:hint="default"/>
      </w:r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2">
    <w:nsid w:val="6C3B6C57"/>
    <w:multiLevelType w:val="hybridMultilevel"/>
    <w:tmpl w:val="1C6484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CE72A81"/>
    <w:multiLevelType w:val="singleLevel"/>
    <w:tmpl w:val="8CD8DDDA"/>
    <w:lvl w:ilvl="0">
      <w:start w:val="1"/>
      <w:numFmt w:val="decimal"/>
      <w:lvlText w:val="%1."/>
      <w:lvlJc w:val="left"/>
      <w:pPr>
        <w:tabs>
          <w:tab w:val="num" w:pos="1440"/>
        </w:tabs>
        <w:ind w:left="1440" w:hanging="714"/>
      </w:pPr>
      <w:rPr>
        <w:rFonts w:hint="default"/>
      </w:rPr>
    </w:lvl>
  </w:abstractNum>
  <w:abstractNum w:abstractNumId="64">
    <w:nsid w:val="6D187334"/>
    <w:multiLevelType w:val="multilevel"/>
    <w:tmpl w:val="E2BCFBA2"/>
    <w:lvl w:ilvl="0">
      <w:start w:val="1"/>
      <w:numFmt w:val="upperLetter"/>
      <w:lvlText w:val="%1."/>
      <w:lvlJc w:val="left"/>
      <w:pPr>
        <w:tabs>
          <w:tab w:val="num" w:pos="1440"/>
        </w:tabs>
        <w:ind w:left="1440" w:hanging="714"/>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5">
    <w:nsid w:val="6E0334FA"/>
    <w:multiLevelType w:val="singleLevel"/>
    <w:tmpl w:val="574EDB8C"/>
    <w:lvl w:ilvl="0">
      <w:start w:val="1"/>
      <w:numFmt w:val="decimal"/>
      <w:lvlText w:val="%1."/>
      <w:lvlJc w:val="left"/>
      <w:pPr>
        <w:tabs>
          <w:tab w:val="num" w:pos="1440"/>
        </w:tabs>
        <w:ind w:left="1440" w:hanging="714"/>
      </w:pPr>
      <w:rPr>
        <w:rFonts w:hint="default"/>
      </w:rPr>
    </w:lvl>
  </w:abstractNum>
  <w:abstractNum w:abstractNumId="66">
    <w:nsid w:val="6E073FF3"/>
    <w:multiLevelType w:val="hybridMultilevel"/>
    <w:tmpl w:val="3258D310"/>
    <w:lvl w:ilvl="0" w:tplc="BD88AEE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6F4F707D"/>
    <w:multiLevelType w:val="singleLevel"/>
    <w:tmpl w:val="56DC90DE"/>
    <w:lvl w:ilvl="0">
      <w:start w:val="6"/>
      <w:numFmt w:val="decimal"/>
      <w:lvlText w:val="%1."/>
      <w:lvlJc w:val="left"/>
      <w:pPr>
        <w:tabs>
          <w:tab w:val="num" w:pos="1440"/>
        </w:tabs>
        <w:ind w:left="1440" w:hanging="714"/>
      </w:pPr>
      <w:rPr>
        <w:rFonts w:hint="default"/>
      </w:rPr>
    </w:lvl>
  </w:abstractNum>
  <w:abstractNum w:abstractNumId="68">
    <w:nsid w:val="735E2241"/>
    <w:multiLevelType w:val="hybridMultilevel"/>
    <w:tmpl w:val="B95C9B82"/>
    <w:lvl w:ilvl="0" w:tplc="6EEA83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9">
    <w:nsid w:val="73FC4CDE"/>
    <w:multiLevelType w:val="hybridMultilevel"/>
    <w:tmpl w:val="7F5090CC"/>
    <w:lvl w:ilvl="0" w:tplc="C6765590">
      <w:start w:val="9"/>
      <w:numFmt w:val="upperLetter"/>
      <w:lvlText w:val="%1."/>
      <w:lvlJc w:val="left"/>
      <w:pPr>
        <w:tabs>
          <w:tab w:val="num" w:pos="720"/>
        </w:tabs>
        <w:ind w:left="720" w:hanging="360"/>
      </w:pPr>
      <w:rPr>
        <w:rFonts w:hint="default"/>
      </w:rPr>
    </w:lvl>
    <w:lvl w:ilvl="1" w:tplc="7ABA9200">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
    <w:nsid w:val="74FA71CB"/>
    <w:multiLevelType w:val="singleLevel"/>
    <w:tmpl w:val="B53437AE"/>
    <w:lvl w:ilvl="0">
      <w:start w:val="1"/>
      <w:numFmt w:val="decimal"/>
      <w:lvlText w:val="%1."/>
      <w:lvlJc w:val="left"/>
      <w:pPr>
        <w:tabs>
          <w:tab w:val="num" w:pos="1440"/>
        </w:tabs>
        <w:ind w:left="1440" w:hanging="714"/>
      </w:pPr>
      <w:rPr>
        <w:rFonts w:hint="default"/>
      </w:rPr>
    </w:lvl>
  </w:abstractNum>
  <w:abstractNum w:abstractNumId="71">
    <w:nsid w:val="762828D8"/>
    <w:multiLevelType w:val="hybridMultilevel"/>
    <w:tmpl w:val="03DA3884"/>
    <w:lvl w:ilvl="0" w:tplc="F3C42998">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2">
    <w:nsid w:val="76E50C0B"/>
    <w:multiLevelType w:val="hybridMultilevel"/>
    <w:tmpl w:val="063C9CDA"/>
    <w:lvl w:ilvl="0" w:tplc="89DE9E1A">
      <w:start w:val="1"/>
      <w:numFmt w:val="decimal"/>
      <w:pStyle w:val="Style3"/>
      <w:lvlText w:val="%1."/>
      <w:lvlJc w:val="left"/>
      <w:pPr>
        <w:ind w:left="720" w:hanging="360"/>
      </w:pPr>
      <w:rPr>
        <w:rFonts w:hint="default"/>
      </w:rPr>
    </w:lvl>
    <w:lvl w:ilvl="1" w:tplc="E5B88ADA" w:tentative="1">
      <w:start w:val="1"/>
      <w:numFmt w:val="lowerLetter"/>
      <w:lvlText w:val="%2."/>
      <w:lvlJc w:val="left"/>
      <w:pPr>
        <w:ind w:left="1440" w:hanging="360"/>
      </w:pPr>
    </w:lvl>
    <w:lvl w:ilvl="2" w:tplc="5AD6472C" w:tentative="1">
      <w:start w:val="1"/>
      <w:numFmt w:val="lowerRoman"/>
      <w:lvlText w:val="%3."/>
      <w:lvlJc w:val="right"/>
      <w:pPr>
        <w:ind w:left="2160" w:hanging="180"/>
      </w:pPr>
    </w:lvl>
    <w:lvl w:ilvl="3" w:tplc="ED24230E" w:tentative="1">
      <w:start w:val="1"/>
      <w:numFmt w:val="decimal"/>
      <w:lvlText w:val="%4."/>
      <w:lvlJc w:val="left"/>
      <w:pPr>
        <w:ind w:left="2880" w:hanging="360"/>
      </w:pPr>
    </w:lvl>
    <w:lvl w:ilvl="4" w:tplc="4A146E70" w:tentative="1">
      <w:start w:val="1"/>
      <w:numFmt w:val="lowerLetter"/>
      <w:lvlText w:val="%5."/>
      <w:lvlJc w:val="left"/>
      <w:pPr>
        <w:ind w:left="3600" w:hanging="360"/>
      </w:pPr>
    </w:lvl>
    <w:lvl w:ilvl="5" w:tplc="550E4B62" w:tentative="1">
      <w:start w:val="1"/>
      <w:numFmt w:val="lowerRoman"/>
      <w:lvlText w:val="%6."/>
      <w:lvlJc w:val="right"/>
      <w:pPr>
        <w:ind w:left="4320" w:hanging="180"/>
      </w:pPr>
    </w:lvl>
    <w:lvl w:ilvl="6" w:tplc="4DE229BA" w:tentative="1">
      <w:start w:val="1"/>
      <w:numFmt w:val="decimal"/>
      <w:lvlText w:val="%7."/>
      <w:lvlJc w:val="left"/>
      <w:pPr>
        <w:ind w:left="5040" w:hanging="360"/>
      </w:pPr>
    </w:lvl>
    <w:lvl w:ilvl="7" w:tplc="0DD85CBC" w:tentative="1">
      <w:start w:val="1"/>
      <w:numFmt w:val="lowerLetter"/>
      <w:lvlText w:val="%8."/>
      <w:lvlJc w:val="left"/>
      <w:pPr>
        <w:ind w:left="5760" w:hanging="360"/>
      </w:pPr>
    </w:lvl>
    <w:lvl w:ilvl="8" w:tplc="EF52A688" w:tentative="1">
      <w:start w:val="1"/>
      <w:numFmt w:val="lowerRoman"/>
      <w:lvlText w:val="%9."/>
      <w:lvlJc w:val="right"/>
      <w:pPr>
        <w:ind w:left="6480" w:hanging="180"/>
      </w:pPr>
    </w:lvl>
  </w:abstractNum>
  <w:abstractNum w:abstractNumId="73">
    <w:nsid w:val="789D7928"/>
    <w:multiLevelType w:val="singleLevel"/>
    <w:tmpl w:val="6F4A0730"/>
    <w:lvl w:ilvl="0">
      <w:start w:val="1"/>
      <w:numFmt w:val="decimal"/>
      <w:lvlText w:val="%1."/>
      <w:lvlJc w:val="left"/>
      <w:pPr>
        <w:tabs>
          <w:tab w:val="num" w:pos="1440"/>
        </w:tabs>
        <w:ind w:left="1440" w:hanging="714"/>
      </w:pPr>
      <w:rPr>
        <w:rFonts w:hint="default"/>
      </w:rPr>
    </w:lvl>
  </w:abstractNum>
  <w:abstractNum w:abstractNumId="74">
    <w:nsid w:val="7B48576E"/>
    <w:multiLevelType w:val="hybridMultilevel"/>
    <w:tmpl w:val="0F6C267C"/>
    <w:styleLink w:val="List46"/>
    <w:lvl w:ilvl="0" w:tplc="A7A60138">
      <w:start w:val="1"/>
      <w:numFmt w:val="upp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5">
    <w:nsid w:val="7B9F46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6">
    <w:nsid w:val="7FE2513B"/>
    <w:multiLevelType w:val="hybridMultilevel"/>
    <w:tmpl w:val="FE90A850"/>
    <w:lvl w:ilvl="0" w:tplc="753CF0B8">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55"/>
  </w:num>
  <w:num w:numId="2">
    <w:abstractNumId w:val="31"/>
  </w:num>
  <w:num w:numId="3">
    <w:abstractNumId w:val="72"/>
  </w:num>
  <w:num w:numId="4">
    <w:abstractNumId w:val="12"/>
  </w:num>
  <w:num w:numId="5">
    <w:abstractNumId w:val="5"/>
  </w:num>
  <w:num w:numId="6">
    <w:abstractNumId w:val="36"/>
    <w:lvlOverride w:ilvl="0">
      <w:startOverride w:val="1"/>
    </w:lvlOverride>
  </w:num>
  <w:num w:numId="7">
    <w:abstractNumId w:val="45"/>
  </w:num>
  <w:num w:numId="8">
    <w:abstractNumId w:val="67"/>
  </w:num>
  <w:num w:numId="9">
    <w:abstractNumId w:val="38"/>
  </w:num>
  <w:num w:numId="10">
    <w:abstractNumId w:val="28"/>
  </w:num>
  <w:num w:numId="11">
    <w:abstractNumId w:val="43"/>
  </w:num>
  <w:num w:numId="12">
    <w:abstractNumId w:val="4"/>
  </w:num>
  <w:num w:numId="13">
    <w:abstractNumId w:val="65"/>
  </w:num>
  <w:num w:numId="14">
    <w:abstractNumId w:val="22"/>
  </w:num>
  <w:num w:numId="15">
    <w:abstractNumId w:val="51"/>
  </w:num>
  <w:num w:numId="16">
    <w:abstractNumId w:val="11"/>
  </w:num>
  <w:num w:numId="17">
    <w:abstractNumId w:val="6"/>
  </w:num>
  <w:num w:numId="18">
    <w:abstractNumId w:val="30"/>
  </w:num>
  <w:num w:numId="19">
    <w:abstractNumId w:val="48"/>
  </w:num>
  <w:num w:numId="20">
    <w:abstractNumId w:val="59"/>
  </w:num>
  <w:num w:numId="21">
    <w:abstractNumId w:val="70"/>
  </w:num>
  <w:num w:numId="22">
    <w:abstractNumId w:val="37"/>
  </w:num>
  <w:num w:numId="23">
    <w:abstractNumId w:val="7"/>
  </w:num>
  <w:num w:numId="24">
    <w:abstractNumId w:val="73"/>
  </w:num>
  <w:num w:numId="25">
    <w:abstractNumId w:val="10"/>
  </w:num>
  <w:num w:numId="26">
    <w:abstractNumId w:val="47"/>
  </w:num>
  <w:num w:numId="27">
    <w:abstractNumId w:val="39"/>
  </w:num>
  <w:num w:numId="28">
    <w:abstractNumId w:val="2"/>
  </w:num>
  <w:num w:numId="29">
    <w:abstractNumId w:val="3"/>
  </w:num>
  <w:num w:numId="30">
    <w:abstractNumId w:val="57"/>
  </w:num>
  <w:num w:numId="31">
    <w:abstractNumId w:val="64"/>
  </w:num>
  <w:num w:numId="32">
    <w:abstractNumId w:val="14"/>
  </w:num>
  <w:num w:numId="33">
    <w:abstractNumId w:val="41"/>
  </w:num>
  <w:num w:numId="34">
    <w:abstractNumId w:val="29"/>
  </w:num>
  <w:num w:numId="35">
    <w:abstractNumId w:val="23"/>
  </w:num>
  <w:num w:numId="36">
    <w:abstractNumId w:val="60"/>
  </w:num>
  <w:num w:numId="37">
    <w:abstractNumId w:val="49"/>
  </w:num>
  <w:num w:numId="38">
    <w:abstractNumId w:val="16"/>
  </w:num>
  <w:num w:numId="39">
    <w:abstractNumId w:val="9"/>
  </w:num>
  <w:num w:numId="40">
    <w:abstractNumId w:val="42"/>
  </w:num>
  <w:num w:numId="41">
    <w:abstractNumId w:val="56"/>
  </w:num>
  <w:num w:numId="42">
    <w:abstractNumId w:val="44"/>
  </w:num>
  <w:num w:numId="43">
    <w:abstractNumId w:val="50"/>
  </w:num>
  <w:num w:numId="44">
    <w:abstractNumId w:val="19"/>
  </w:num>
  <w:num w:numId="45">
    <w:abstractNumId w:val="53"/>
  </w:num>
  <w:num w:numId="46">
    <w:abstractNumId w:val="21"/>
  </w:num>
  <w:num w:numId="47">
    <w:abstractNumId w:val="40"/>
  </w:num>
  <w:num w:numId="48">
    <w:abstractNumId w:val="63"/>
  </w:num>
  <w:num w:numId="49">
    <w:abstractNumId w:val="52"/>
  </w:num>
  <w:num w:numId="50">
    <w:abstractNumId w:val="35"/>
  </w:num>
  <w:num w:numId="51">
    <w:abstractNumId w:val="33"/>
  </w:num>
  <w:num w:numId="52">
    <w:abstractNumId w:val="17"/>
  </w:num>
  <w:num w:numId="53">
    <w:abstractNumId w:val="27"/>
  </w:num>
  <w:num w:numId="54">
    <w:abstractNumId w:val="75"/>
  </w:num>
  <w:num w:numId="55">
    <w:abstractNumId w:val="32"/>
  </w:num>
  <w:num w:numId="56">
    <w:abstractNumId w:val="15"/>
  </w:num>
  <w:num w:numId="57">
    <w:abstractNumId w:val="18"/>
  </w:num>
  <w:num w:numId="58">
    <w:abstractNumId w:val="20"/>
  </w:num>
  <w:num w:numId="59">
    <w:abstractNumId w:val="68"/>
  </w:num>
  <w:num w:numId="60">
    <w:abstractNumId w:val="34"/>
  </w:num>
  <w:num w:numId="61">
    <w:abstractNumId w:val="8"/>
  </w:num>
  <w:num w:numId="62">
    <w:abstractNumId w:val="61"/>
  </w:num>
  <w:num w:numId="63">
    <w:abstractNumId w:val="46"/>
  </w:num>
  <w:num w:numId="64">
    <w:abstractNumId w:val="26"/>
  </w:num>
  <w:num w:numId="65">
    <w:abstractNumId w:val="69"/>
  </w:num>
  <w:num w:numId="66">
    <w:abstractNumId w:val="74"/>
  </w:num>
  <w:num w:numId="67">
    <w:abstractNumId w:val="76"/>
  </w:num>
  <w:num w:numId="68">
    <w:abstractNumId w:val="54"/>
  </w:num>
  <w:num w:numId="69">
    <w:abstractNumId w:val="24"/>
  </w:num>
  <w:num w:numId="70">
    <w:abstractNumId w:val="71"/>
  </w:num>
  <w:num w:numId="71">
    <w:abstractNumId w:val="13"/>
    <w:lvlOverride w:ilvl="0">
      <w:startOverride w:val="1"/>
    </w:lvlOverride>
  </w:num>
  <w:num w:numId="72">
    <w:abstractNumId w:val="13"/>
    <w:lvlOverride w:ilvl="0">
      <w:startOverride w:val="1"/>
    </w:lvlOverride>
  </w:num>
  <w:num w:numId="73">
    <w:abstractNumId w:val="25"/>
  </w:num>
  <w:num w:numId="74">
    <w:abstractNumId w:val="66"/>
  </w:num>
  <w:num w:numId="75">
    <w:abstractNumId w:val="13"/>
    <w:lvlOverride w:ilvl="0">
      <w:startOverride w:val="1"/>
    </w:lvlOverride>
  </w:num>
  <w:num w:numId="76">
    <w:abstractNumId w:val="5"/>
    <w:lvlOverride w:ilvl="0">
      <w:startOverride w:val="1"/>
    </w:lvlOverride>
  </w:num>
  <w:num w:numId="77">
    <w:abstractNumId w:val="13"/>
    <w:lvlOverride w:ilvl="0">
      <w:startOverride w:val="1"/>
    </w:lvlOverride>
  </w:num>
  <w:num w:numId="78">
    <w:abstractNumId w:val="76"/>
    <w:lvlOverride w:ilvl="0">
      <w:startOverride w:val="1"/>
    </w:lvlOverride>
  </w:num>
  <w:num w:numId="79">
    <w:abstractNumId w:val="58"/>
  </w:num>
  <w:num w:numId="80">
    <w:abstractNumId w:val="0"/>
  </w:num>
  <w:num w:numId="81">
    <w:abstractNumId w:val="1"/>
  </w:num>
  <w:num w:numId="82">
    <w:abstractNumId w:val="62"/>
  </w:num>
  <w:numIdMacAtCleanup w:val="8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20"/>
  <w:displayHorizontalDrawingGridEvery w:val="2"/>
  <w:noPunctuationKerning/>
  <w:characterSpacingControl w:val="doNotCompress"/>
  <w:savePreviewPicture/>
  <w:hdrShapeDefaults>
    <o:shapedefaults v:ext="edit" spidmax="186370" style="v-text-anchor:middle" fillcolor="none [3214]">
      <v:fill color="none [3214]"/>
      <v:textbox style="layout-flow:vertical;mso-layout-flow-alt:bottom-to-top" inset="0,0,0,0"/>
    </o:shapedefaults>
  </w:hdrShapeDefaults>
  <w:footnotePr>
    <w:footnote w:id="-1"/>
    <w:footnote w:id="0"/>
  </w:footnotePr>
  <w:endnotePr>
    <w:endnote w:id="-1"/>
    <w:endnote w:id="0"/>
  </w:endnotePr>
  <w:compat/>
  <w:rsids>
    <w:rsidRoot w:val="00EA0D20"/>
    <w:rsid w:val="00000FCD"/>
    <w:rsid w:val="000023B5"/>
    <w:rsid w:val="00003B00"/>
    <w:rsid w:val="000128E5"/>
    <w:rsid w:val="00012993"/>
    <w:rsid w:val="00012B16"/>
    <w:rsid w:val="00014E5C"/>
    <w:rsid w:val="00014F1C"/>
    <w:rsid w:val="00016A99"/>
    <w:rsid w:val="00021593"/>
    <w:rsid w:val="00022D96"/>
    <w:rsid w:val="0002609C"/>
    <w:rsid w:val="000270A5"/>
    <w:rsid w:val="00033196"/>
    <w:rsid w:val="0003461D"/>
    <w:rsid w:val="000346D4"/>
    <w:rsid w:val="00034C52"/>
    <w:rsid w:val="00034E55"/>
    <w:rsid w:val="00035F80"/>
    <w:rsid w:val="00037432"/>
    <w:rsid w:val="000417F6"/>
    <w:rsid w:val="000428E6"/>
    <w:rsid w:val="0004447D"/>
    <w:rsid w:val="00044B39"/>
    <w:rsid w:val="00046586"/>
    <w:rsid w:val="000467AF"/>
    <w:rsid w:val="00050C57"/>
    <w:rsid w:val="00050FDA"/>
    <w:rsid w:val="00055728"/>
    <w:rsid w:val="00056FCD"/>
    <w:rsid w:val="00057B76"/>
    <w:rsid w:val="00060442"/>
    <w:rsid w:val="0006208C"/>
    <w:rsid w:val="0006520B"/>
    <w:rsid w:val="00065482"/>
    <w:rsid w:val="00066069"/>
    <w:rsid w:val="0006732E"/>
    <w:rsid w:val="00076CD6"/>
    <w:rsid w:val="00076DA7"/>
    <w:rsid w:val="00080399"/>
    <w:rsid w:val="00080C89"/>
    <w:rsid w:val="00084273"/>
    <w:rsid w:val="000853B1"/>
    <w:rsid w:val="000873E4"/>
    <w:rsid w:val="00087D19"/>
    <w:rsid w:val="00091CD9"/>
    <w:rsid w:val="00094BAF"/>
    <w:rsid w:val="00094C90"/>
    <w:rsid w:val="00094F39"/>
    <w:rsid w:val="000A082E"/>
    <w:rsid w:val="000A0D30"/>
    <w:rsid w:val="000A1D1B"/>
    <w:rsid w:val="000A3657"/>
    <w:rsid w:val="000A7249"/>
    <w:rsid w:val="000B019A"/>
    <w:rsid w:val="000B0B0F"/>
    <w:rsid w:val="000B163F"/>
    <w:rsid w:val="000B638A"/>
    <w:rsid w:val="000B6E5F"/>
    <w:rsid w:val="000C0EEB"/>
    <w:rsid w:val="000C1A35"/>
    <w:rsid w:val="000C3FC7"/>
    <w:rsid w:val="000C4114"/>
    <w:rsid w:val="000C7411"/>
    <w:rsid w:val="000D5D00"/>
    <w:rsid w:val="000D6B7D"/>
    <w:rsid w:val="000D731A"/>
    <w:rsid w:val="000D746A"/>
    <w:rsid w:val="000D7A6B"/>
    <w:rsid w:val="000E0109"/>
    <w:rsid w:val="000E019D"/>
    <w:rsid w:val="000E0A4D"/>
    <w:rsid w:val="000E1BE2"/>
    <w:rsid w:val="000E26F1"/>
    <w:rsid w:val="000E6482"/>
    <w:rsid w:val="000E66A5"/>
    <w:rsid w:val="000E75EF"/>
    <w:rsid w:val="000F1A05"/>
    <w:rsid w:val="000F41D9"/>
    <w:rsid w:val="000F448A"/>
    <w:rsid w:val="000F6A3E"/>
    <w:rsid w:val="000F6E8F"/>
    <w:rsid w:val="000F7763"/>
    <w:rsid w:val="000F788C"/>
    <w:rsid w:val="001019CB"/>
    <w:rsid w:val="0010203D"/>
    <w:rsid w:val="0010284C"/>
    <w:rsid w:val="00104361"/>
    <w:rsid w:val="00107CB5"/>
    <w:rsid w:val="00112477"/>
    <w:rsid w:val="001125B9"/>
    <w:rsid w:val="001126D1"/>
    <w:rsid w:val="00113D66"/>
    <w:rsid w:val="00113F07"/>
    <w:rsid w:val="00114E62"/>
    <w:rsid w:val="00115B96"/>
    <w:rsid w:val="0011656A"/>
    <w:rsid w:val="0012143A"/>
    <w:rsid w:val="00121700"/>
    <w:rsid w:val="00123740"/>
    <w:rsid w:val="001237C3"/>
    <w:rsid w:val="0012491E"/>
    <w:rsid w:val="00124CF2"/>
    <w:rsid w:val="00125259"/>
    <w:rsid w:val="0012592A"/>
    <w:rsid w:val="001278C5"/>
    <w:rsid w:val="00127979"/>
    <w:rsid w:val="00127992"/>
    <w:rsid w:val="001304AE"/>
    <w:rsid w:val="00130620"/>
    <w:rsid w:val="00130ED9"/>
    <w:rsid w:val="00131C69"/>
    <w:rsid w:val="001325C9"/>
    <w:rsid w:val="00132A1F"/>
    <w:rsid w:val="00134074"/>
    <w:rsid w:val="001350A0"/>
    <w:rsid w:val="001354DD"/>
    <w:rsid w:val="00136DCC"/>
    <w:rsid w:val="00140629"/>
    <w:rsid w:val="00140A94"/>
    <w:rsid w:val="001422F9"/>
    <w:rsid w:val="00143C80"/>
    <w:rsid w:val="00146325"/>
    <w:rsid w:val="0014788E"/>
    <w:rsid w:val="00147D93"/>
    <w:rsid w:val="001627D0"/>
    <w:rsid w:val="00162BFD"/>
    <w:rsid w:val="00165C53"/>
    <w:rsid w:val="00175F2A"/>
    <w:rsid w:val="001776E8"/>
    <w:rsid w:val="00177B3F"/>
    <w:rsid w:val="00180258"/>
    <w:rsid w:val="0018047A"/>
    <w:rsid w:val="001805DA"/>
    <w:rsid w:val="00182B25"/>
    <w:rsid w:val="00184D83"/>
    <w:rsid w:val="00184E27"/>
    <w:rsid w:val="001851FC"/>
    <w:rsid w:val="001868D1"/>
    <w:rsid w:val="00190A9D"/>
    <w:rsid w:val="001913E7"/>
    <w:rsid w:val="001920B9"/>
    <w:rsid w:val="00196E84"/>
    <w:rsid w:val="0019746D"/>
    <w:rsid w:val="001977E3"/>
    <w:rsid w:val="001A0E30"/>
    <w:rsid w:val="001A3041"/>
    <w:rsid w:val="001A510B"/>
    <w:rsid w:val="001A7607"/>
    <w:rsid w:val="001B1C48"/>
    <w:rsid w:val="001B2B29"/>
    <w:rsid w:val="001B3DDA"/>
    <w:rsid w:val="001B414A"/>
    <w:rsid w:val="001B57DA"/>
    <w:rsid w:val="001B5C63"/>
    <w:rsid w:val="001B5E89"/>
    <w:rsid w:val="001B5FA1"/>
    <w:rsid w:val="001B6B23"/>
    <w:rsid w:val="001B779D"/>
    <w:rsid w:val="001C016C"/>
    <w:rsid w:val="001C1610"/>
    <w:rsid w:val="001C20E1"/>
    <w:rsid w:val="001C4CA0"/>
    <w:rsid w:val="001C65E6"/>
    <w:rsid w:val="001D059B"/>
    <w:rsid w:val="001D0C7F"/>
    <w:rsid w:val="001D4F66"/>
    <w:rsid w:val="001D5632"/>
    <w:rsid w:val="001D6F1C"/>
    <w:rsid w:val="001F094D"/>
    <w:rsid w:val="001F0EFC"/>
    <w:rsid w:val="001F1F42"/>
    <w:rsid w:val="001F3578"/>
    <w:rsid w:val="001F5192"/>
    <w:rsid w:val="001F5BC4"/>
    <w:rsid w:val="0020154A"/>
    <w:rsid w:val="002016C7"/>
    <w:rsid w:val="002023B3"/>
    <w:rsid w:val="002039EE"/>
    <w:rsid w:val="00203A7E"/>
    <w:rsid w:val="0020432C"/>
    <w:rsid w:val="002043A7"/>
    <w:rsid w:val="00207249"/>
    <w:rsid w:val="002103CB"/>
    <w:rsid w:val="00211A83"/>
    <w:rsid w:val="00213758"/>
    <w:rsid w:val="0022135E"/>
    <w:rsid w:val="002217E9"/>
    <w:rsid w:val="00222959"/>
    <w:rsid w:val="00223E17"/>
    <w:rsid w:val="00224B74"/>
    <w:rsid w:val="00225BAD"/>
    <w:rsid w:val="00225BFF"/>
    <w:rsid w:val="00226256"/>
    <w:rsid w:val="00230542"/>
    <w:rsid w:val="002310B5"/>
    <w:rsid w:val="00233069"/>
    <w:rsid w:val="002346AD"/>
    <w:rsid w:val="00234E12"/>
    <w:rsid w:val="00235D6C"/>
    <w:rsid w:val="0023744F"/>
    <w:rsid w:val="0023789D"/>
    <w:rsid w:val="00241B8F"/>
    <w:rsid w:val="00250443"/>
    <w:rsid w:val="002521B5"/>
    <w:rsid w:val="00253A2D"/>
    <w:rsid w:val="00253E36"/>
    <w:rsid w:val="0025574B"/>
    <w:rsid w:val="00255A44"/>
    <w:rsid w:val="0025645B"/>
    <w:rsid w:val="00256DBC"/>
    <w:rsid w:val="002576FB"/>
    <w:rsid w:val="00261BD9"/>
    <w:rsid w:val="00261DEC"/>
    <w:rsid w:val="00264981"/>
    <w:rsid w:val="00266952"/>
    <w:rsid w:val="00266DA3"/>
    <w:rsid w:val="00267671"/>
    <w:rsid w:val="0026772C"/>
    <w:rsid w:val="002719C6"/>
    <w:rsid w:val="00271CE4"/>
    <w:rsid w:val="00274120"/>
    <w:rsid w:val="002751FE"/>
    <w:rsid w:val="0027797F"/>
    <w:rsid w:val="00283567"/>
    <w:rsid w:val="00287B4F"/>
    <w:rsid w:val="002929D4"/>
    <w:rsid w:val="0029304E"/>
    <w:rsid w:val="002932B6"/>
    <w:rsid w:val="002942A1"/>
    <w:rsid w:val="00297912"/>
    <w:rsid w:val="002A03E3"/>
    <w:rsid w:val="002A1F00"/>
    <w:rsid w:val="002A1F68"/>
    <w:rsid w:val="002A3494"/>
    <w:rsid w:val="002A34FB"/>
    <w:rsid w:val="002A6230"/>
    <w:rsid w:val="002A7234"/>
    <w:rsid w:val="002A73BA"/>
    <w:rsid w:val="002A7B39"/>
    <w:rsid w:val="002B0328"/>
    <w:rsid w:val="002B2557"/>
    <w:rsid w:val="002B4C5D"/>
    <w:rsid w:val="002B5690"/>
    <w:rsid w:val="002C0401"/>
    <w:rsid w:val="002C0790"/>
    <w:rsid w:val="002C10D5"/>
    <w:rsid w:val="002C381E"/>
    <w:rsid w:val="002C429F"/>
    <w:rsid w:val="002C51FB"/>
    <w:rsid w:val="002C6E07"/>
    <w:rsid w:val="002C75E6"/>
    <w:rsid w:val="002D1F40"/>
    <w:rsid w:val="002D35E8"/>
    <w:rsid w:val="002D4E85"/>
    <w:rsid w:val="002D56B6"/>
    <w:rsid w:val="002D5967"/>
    <w:rsid w:val="002D6448"/>
    <w:rsid w:val="002E0192"/>
    <w:rsid w:val="002E0FEF"/>
    <w:rsid w:val="002E3C7D"/>
    <w:rsid w:val="002E4729"/>
    <w:rsid w:val="002E4DC0"/>
    <w:rsid w:val="002E4EDD"/>
    <w:rsid w:val="002E6BFA"/>
    <w:rsid w:val="002E7362"/>
    <w:rsid w:val="002F05AC"/>
    <w:rsid w:val="002F0D63"/>
    <w:rsid w:val="002F2B04"/>
    <w:rsid w:val="002F3067"/>
    <w:rsid w:val="002F4A50"/>
    <w:rsid w:val="002F63CB"/>
    <w:rsid w:val="002F697C"/>
    <w:rsid w:val="00304FFE"/>
    <w:rsid w:val="0030576E"/>
    <w:rsid w:val="003070FB"/>
    <w:rsid w:val="0030786A"/>
    <w:rsid w:val="00307C42"/>
    <w:rsid w:val="00311F81"/>
    <w:rsid w:val="00315A64"/>
    <w:rsid w:val="00321BD6"/>
    <w:rsid w:val="003246EC"/>
    <w:rsid w:val="00324C13"/>
    <w:rsid w:val="00330B16"/>
    <w:rsid w:val="00330F5A"/>
    <w:rsid w:val="00331C13"/>
    <w:rsid w:val="00333597"/>
    <w:rsid w:val="00334B7F"/>
    <w:rsid w:val="00334F4D"/>
    <w:rsid w:val="003350B8"/>
    <w:rsid w:val="00335B29"/>
    <w:rsid w:val="00335CAA"/>
    <w:rsid w:val="0034144D"/>
    <w:rsid w:val="00341E77"/>
    <w:rsid w:val="003439BC"/>
    <w:rsid w:val="003478C7"/>
    <w:rsid w:val="00350E2C"/>
    <w:rsid w:val="00350FDB"/>
    <w:rsid w:val="00361E8E"/>
    <w:rsid w:val="00362030"/>
    <w:rsid w:val="003667E0"/>
    <w:rsid w:val="00367694"/>
    <w:rsid w:val="00370090"/>
    <w:rsid w:val="003738B0"/>
    <w:rsid w:val="0037799A"/>
    <w:rsid w:val="003809E2"/>
    <w:rsid w:val="0038357B"/>
    <w:rsid w:val="00384600"/>
    <w:rsid w:val="00385A5D"/>
    <w:rsid w:val="00390F4E"/>
    <w:rsid w:val="00397917"/>
    <w:rsid w:val="003A0616"/>
    <w:rsid w:val="003A2CE1"/>
    <w:rsid w:val="003A5B75"/>
    <w:rsid w:val="003A782D"/>
    <w:rsid w:val="003B01FC"/>
    <w:rsid w:val="003B0890"/>
    <w:rsid w:val="003B0D60"/>
    <w:rsid w:val="003B1071"/>
    <w:rsid w:val="003B2B60"/>
    <w:rsid w:val="003B369A"/>
    <w:rsid w:val="003B4BF7"/>
    <w:rsid w:val="003B4CAA"/>
    <w:rsid w:val="003B7D61"/>
    <w:rsid w:val="003C140C"/>
    <w:rsid w:val="003C2583"/>
    <w:rsid w:val="003C7193"/>
    <w:rsid w:val="003C77B5"/>
    <w:rsid w:val="003D1E64"/>
    <w:rsid w:val="003D361A"/>
    <w:rsid w:val="003D4871"/>
    <w:rsid w:val="003D4890"/>
    <w:rsid w:val="003D4DF3"/>
    <w:rsid w:val="003D57AB"/>
    <w:rsid w:val="003E5368"/>
    <w:rsid w:val="003E580D"/>
    <w:rsid w:val="003E5EC2"/>
    <w:rsid w:val="003E6FC1"/>
    <w:rsid w:val="003F0C43"/>
    <w:rsid w:val="003F192B"/>
    <w:rsid w:val="003F40DD"/>
    <w:rsid w:val="003F595B"/>
    <w:rsid w:val="003F77F0"/>
    <w:rsid w:val="00400EB0"/>
    <w:rsid w:val="00404BF2"/>
    <w:rsid w:val="00406AB6"/>
    <w:rsid w:val="00410FC9"/>
    <w:rsid w:val="00413121"/>
    <w:rsid w:val="00413B1C"/>
    <w:rsid w:val="004141CD"/>
    <w:rsid w:val="00414EFF"/>
    <w:rsid w:val="00415870"/>
    <w:rsid w:val="00416165"/>
    <w:rsid w:val="00416EEC"/>
    <w:rsid w:val="00417878"/>
    <w:rsid w:val="0042213E"/>
    <w:rsid w:val="00425949"/>
    <w:rsid w:val="00425EE4"/>
    <w:rsid w:val="00431FF1"/>
    <w:rsid w:val="004324B3"/>
    <w:rsid w:val="004331E1"/>
    <w:rsid w:val="00433500"/>
    <w:rsid w:val="00433883"/>
    <w:rsid w:val="00433B98"/>
    <w:rsid w:val="0043409B"/>
    <w:rsid w:val="004347C0"/>
    <w:rsid w:val="00437104"/>
    <w:rsid w:val="0043753B"/>
    <w:rsid w:val="00442335"/>
    <w:rsid w:val="00442662"/>
    <w:rsid w:val="004446E4"/>
    <w:rsid w:val="00445408"/>
    <w:rsid w:val="00446E1B"/>
    <w:rsid w:val="00451B6E"/>
    <w:rsid w:val="00452F1C"/>
    <w:rsid w:val="00454C62"/>
    <w:rsid w:val="00454D5D"/>
    <w:rsid w:val="004554F1"/>
    <w:rsid w:val="00456E24"/>
    <w:rsid w:val="00464110"/>
    <w:rsid w:val="00464591"/>
    <w:rsid w:val="0046567D"/>
    <w:rsid w:val="00465831"/>
    <w:rsid w:val="0046668D"/>
    <w:rsid w:val="00466FF0"/>
    <w:rsid w:val="004700B0"/>
    <w:rsid w:val="00473FE1"/>
    <w:rsid w:val="00481588"/>
    <w:rsid w:val="0048414D"/>
    <w:rsid w:val="00484995"/>
    <w:rsid w:val="00486B5E"/>
    <w:rsid w:val="00487796"/>
    <w:rsid w:val="00493F43"/>
    <w:rsid w:val="0049477E"/>
    <w:rsid w:val="00494868"/>
    <w:rsid w:val="004956C7"/>
    <w:rsid w:val="004965F4"/>
    <w:rsid w:val="00497AC5"/>
    <w:rsid w:val="00497DA3"/>
    <w:rsid w:val="004A10B9"/>
    <w:rsid w:val="004A34EC"/>
    <w:rsid w:val="004A4B19"/>
    <w:rsid w:val="004A4C9E"/>
    <w:rsid w:val="004A7813"/>
    <w:rsid w:val="004B270E"/>
    <w:rsid w:val="004B30DD"/>
    <w:rsid w:val="004B3441"/>
    <w:rsid w:val="004B6650"/>
    <w:rsid w:val="004B6F18"/>
    <w:rsid w:val="004B75C1"/>
    <w:rsid w:val="004B7B25"/>
    <w:rsid w:val="004C0B5B"/>
    <w:rsid w:val="004C1835"/>
    <w:rsid w:val="004C29D0"/>
    <w:rsid w:val="004C2C3B"/>
    <w:rsid w:val="004C49FE"/>
    <w:rsid w:val="004C4D79"/>
    <w:rsid w:val="004C58A4"/>
    <w:rsid w:val="004C627E"/>
    <w:rsid w:val="004C7629"/>
    <w:rsid w:val="004D0186"/>
    <w:rsid w:val="004D0917"/>
    <w:rsid w:val="004D2420"/>
    <w:rsid w:val="004D40F0"/>
    <w:rsid w:val="004D421B"/>
    <w:rsid w:val="004D6472"/>
    <w:rsid w:val="004E0076"/>
    <w:rsid w:val="004E051B"/>
    <w:rsid w:val="004E090F"/>
    <w:rsid w:val="004E2FD0"/>
    <w:rsid w:val="004E4566"/>
    <w:rsid w:val="004E62FA"/>
    <w:rsid w:val="004E6EDE"/>
    <w:rsid w:val="004F08DF"/>
    <w:rsid w:val="004F0AAF"/>
    <w:rsid w:val="004F0E1E"/>
    <w:rsid w:val="004F23FF"/>
    <w:rsid w:val="004F3597"/>
    <w:rsid w:val="004F3B07"/>
    <w:rsid w:val="004F5C06"/>
    <w:rsid w:val="004F5E2B"/>
    <w:rsid w:val="004F6C32"/>
    <w:rsid w:val="004F7CCF"/>
    <w:rsid w:val="0050005E"/>
    <w:rsid w:val="00500B72"/>
    <w:rsid w:val="00502F39"/>
    <w:rsid w:val="005036D2"/>
    <w:rsid w:val="00505D4B"/>
    <w:rsid w:val="0050682B"/>
    <w:rsid w:val="00511EA7"/>
    <w:rsid w:val="00512A18"/>
    <w:rsid w:val="00513AF5"/>
    <w:rsid w:val="00521A8C"/>
    <w:rsid w:val="005228F1"/>
    <w:rsid w:val="005231EB"/>
    <w:rsid w:val="00523C6F"/>
    <w:rsid w:val="0052561C"/>
    <w:rsid w:val="0052571D"/>
    <w:rsid w:val="0052613F"/>
    <w:rsid w:val="00526E9F"/>
    <w:rsid w:val="00527B7E"/>
    <w:rsid w:val="00530E3F"/>
    <w:rsid w:val="00533578"/>
    <w:rsid w:val="00534DC4"/>
    <w:rsid w:val="0053725B"/>
    <w:rsid w:val="00537D8F"/>
    <w:rsid w:val="0054123C"/>
    <w:rsid w:val="0054476D"/>
    <w:rsid w:val="0054713A"/>
    <w:rsid w:val="005473F0"/>
    <w:rsid w:val="005516E1"/>
    <w:rsid w:val="00551965"/>
    <w:rsid w:val="0055224B"/>
    <w:rsid w:val="005534FA"/>
    <w:rsid w:val="005549EC"/>
    <w:rsid w:val="005557EB"/>
    <w:rsid w:val="005568B4"/>
    <w:rsid w:val="00562764"/>
    <w:rsid w:val="00563DBB"/>
    <w:rsid w:val="00563E7E"/>
    <w:rsid w:val="0056439C"/>
    <w:rsid w:val="00564D35"/>
    <w:rsid w:val="0056589A"/>
    <w:rsid w:val="00566941"/>
    <w:rsid w:val="00567864"/>
    <w:rsid w:val="00570C4E"/>
    <w:rsid w:val="00571AA0"/>
    <w:rsid w:val="005736A3"/>
    <w:rsid w:val="00573B26"/>
    <w:rsid w:val="00574F0C"/>
    <w:rsid w:val="005754C5"/>
    <w:rsid w:val="005811CC"/>
    <w:rsid w:val="00586B05"/>
    <w:rsid w:val="0058728A"/>
    <w:rsid w:val="0059063B"/>
    <w:rsid w:val="00591130"/>
    <w:rsid w:val="00591BA3"/>
    <w:rsid w:val="0059533D"/>
    <w:rsid w:val="00596E1E"/>
    <w:rsid w:val="005A09E1"/>
    <w:rsid w:val="005A0CD3"/>
    <w:rsid w:val="005A14EE"/>
    <w:rsid w:val="005A33D1"/>
    <w:rsid w:val="005A6FA4"/>
    <w:rsid w:val="005B3BFF"/>
    <w:rsid w:val="005B5030"/>
    <w:rsid w:val="005B53F4"/>
    <w:rsid w:val="005C0436"/>
    <w:rsid w:val="005C1342"/>
    <w:rsid w:val="005C1359"/>
    <w:rsid w:val="005C46AE"/>
    <w:rsid w:val="005C4EA1"/>
    <w:rsid w:val="005C76ED"/>
    <w:rsid w:val="005D06A5"/>
    <w:rsid w:val="005D0AC6"/>
    <w:rsid w:val="005D1F03"/>
    <w:rsid w:val="005D3464"/>
    <w:rsid w:val="005D3DB1"/>
    <w:rsid w:val="005D431F"/>
    <w:rsid w:val="005D511A"/>
    <w:rsid w:val="005D54B6"/>
    <w:rsid w:val="005D56E4"/>
    <w:rsid w:val="005D7D62"/>
    <w:rsid w:val="005E0A7D"/>
    <w:rsid w:val="005E370B"/>
    <w:rsid w:val="005E4EFB"/>
    <w:rsid w:val="005E7160"/>
    <w:rsid w:val="005F2037"/>
    <w:rsid w:val="005F2CB5"/>
    <w:rsid w:val="005F629A"/>
    <w:rsid w:val="005F7FAF"/>
    <w:rsid w:val="00600CB7"/>
    <w:rsid w:val="00600D6B"/>
    <w:rsid w:val="00603A3D"/>
    <w:rsid w:val="00604F10"/>
    <w:rsid w:val="0060646E"/>
    <w:rsid w:val="00607DB2"/>
    <w:rsid w:val="00610826"/>
    <w:rsid w:val="006108AB"/>
    <w:rsid w:val="00610A90"/>
    <w:rsid w:val="00610AD9"/>
    <w:rsid w:val="00611CAF"/>
    <w:rsid w:val="00611FE8"/>
    <w:rsid w:val="00612F08"/>
    <w:rsid w:val="00615B04"/>
    <w:rsid w:val="006161D6"/>
    <w:rsid w:val="00616FFF"/>
    <w:rsid w:val="0062469B"/>
    <w:rsid w:val="00624BF3"/>
    <w:rsid w:val="00624F34"/>
    <w:rsid w:val="00630606"/>
    <w:rsid w:val="00630ACA"/>
    <w:rsid w:val="00631D3F"/>
    <w:rsid w:val="00632BE0"/>
    <w:rsid w:val="006343FC"/>
    <w:rsid w:val="006354D1"/>
    <w:rsid w:val="00635BCF"/>
    <w:rsid w:val="00636924"/>
    <w:rsid w:val="00636E63"/>
    <w:rsid w:val="00642891"/>
    <w:rsid w:val="00644AD8"/>
    <w:rsid w:val="00644DA5"/>
    <w:rsid w:val="0064525F"/>
    <w:rsid w:val="00645CAB"/>
    <w:rsid w:val="00647A82"/>
    <w:rsid w:val="00647C6B"/>
    <w:rsid w:val="00651764"/>
    <w:rsid w:val="006529C6"/>
    <w:rsid w:val="00652BAD"/>
    <w:rsid w:val="00652EC1"/>
    <w:rsid w:val="006532DD"/>
    <w:rsid w:val="006537ED"/>
    <w:rsid w:val="00654001"/>
    <w:rsid w:val="00655252"/>
    <w:rsid w:val="00655298"/>
    <w:rsid w:val="00660D0D"/>
    <w:rsid w:val="006615F0"/>
    <w:rsid w:val="00662258"/>
    <w:rsid w:val="006623F5"/>
    <w:rsid w:val="00662FB8"/>
    <w:rsid w:val="006634FC"/>
    <w:rsid w:val="0066391C"/>
    <w:rsid w:val="00663A59"/>
    <w:rsid w:val="00664C39"/>
    <w:rsid w:val="00664EC1"/>
    <w:rsid w:val="00665E5E"/>
    <w:rsid w:val="00667546"/>
    <w:rsid w:val="006702CA"/>
    <w:rsid w:val="0067039E"/>
    <w:rsid w:val="006723E8"/>
    <w:rsid w:val="006735BD"/>
    <w:rsid w:val="0067426A"/>
    <w:rsid w:val="006746A0"/>
    <w:rsid w:val="0067585E"/>
    <w:rsid w:val="00675E0F"/>
    <w:rsid w:val="00676BC8"/>
    <w:rsid w:val="00680073"/>
    <w:rsid w:val="00680B49"/>
    <w:rsid w:val="00684B8E"/>
    <w:rsid w:val="00691076"/>
    <w:rsid w:val="00691FAE"/>
    <w:rsid w:val="00693DB1"/>
    <w:rsid w:val="00694B8A"/>
    <w:rsid w:val="00694D4A"/>
    <w:rsid w:val="006951E2"/>
    <w:rsid w:val="006954ED"/>
    <w:rsid w:val="006A03CE"/>
    <w:rsid w:val="006A07B4"/>
    <w:rsid w:val="006A16DD"/>
    <w:rsid w:val="006A2446"/>
    <w:rsid w:val="006A2497"/>
    <w:rsid w:val="006A6474"/>
    <w:rsid w:val="006A6B8C"/>
    <w:rsid w:val="006A6E37"/>
    <w:rsid w:val="006A704C"/>
    <w:rsid w:val="006A70BF"/>
    <w:rsid w:val="006B14E0"/>
    <w:rsid w:val="006B5BD8"/>
    <w:rsid w:val="006B7575"/>
    <w:rsid w:val="006C1687"/>
    <w:rsid w:val="006C2B85"/>
    <w:rsid w:val="006C7FED"/>
    <w:rsid w:val="006D15E9"/>
    <w:rsid w:val="006D1A5E"/>
    <w:rsid w:val="006D212E"/>
    <w:rsid w:val="006D4320"/>
    <w:rsid w:val="006D4CEA"/>
    <w:rsid w:val="006D52A0"/>
    <w:rsid w:val="006D6321"/>
    <w:rsid w:val="006D643D"/>
    <w:rsid w:val="006E21D6"/>
    <w:rsid w:val="006E378B"/>
    <w:rsid w:val="006E3F4C"/>
    <w:rsid w:val="006E5E6E"/>
    <w:rsid w:val="006E786D"/>
    <w:rsid w:val="006F3DF9"/>
    <w:rsid w:val="006F5AB5"/>
    <w:rsid w:val="007063A3"/>
    <w:rsid w:val="00710C7D"/>
    <w:rsid w:val="0071220D"/>
    <w:rsid w:val="00716D48"/>
    <w:rsid w:val="00720EAE"/>
    <w:rsid w:val="00720F3C"/>
    <w:rsid w:val="007227E1"/>
    <w:rsid w:val="00733070"/>
    <w:rsid w:val="00737121"/>
    <w:rsid w:val="00740733"/>
    <w:rsid w:val="007407E0"/>
    <w:rsid w:val="00741E4F"/>
    <w:rsid w:val="00743656"/>
    <w:rsid w:val="0074649D"/>
    <w:rsid w:val="00746ADE"/>
    <w:rsid w:val="00747A29"/>
    <w:rsid w:val="00747B73"/>
    <w:rsid w:val="00750861"/>
    <w:rsid w:val="00751039"/>
    <w:rsid w:val="00751467"/>
    <w:rsid w:val="0075169A"/>
    <w:rsid w:val="00757C35"/>
    <w:rsid w:val="007656B9"/>
    <w:rsid w:val="007660A8"/>
    <w:rsid w:val="00767DA6"/>
    <w:rsid w:val="00774958"/>
    <w:rsid w:val="00774992"/>
    <w:rsid w:val="00777AAE"/>
    <w:rsid w:val="0078020C"/>
    <w:rsid w:val="00782277"/>
    <w:rsid w:val="007822E5"/>
    <w:rsid w:val="007857C9"/>
    <w:rsid w:val="00787E88"/>
    <w:rsid w:val="00790713"/>
    <w:rsid w:val="00790974"/>
    <w:rsid w:val="00794875"/>
    <w:rsid w:val="007A277C"/>
    <w:rsid w:val="007A4635"/>
    <w:rsid w:val="007A5742"/>
    <w:rsid w:val="007A774C"/>
    <w:rsid w:val="007B0640"/>
    <w:rsid w:val="007B1663"/>
    <w:rsid w:val="007B3E5E"/>
    <w:rsid w:val="007B4270"/>
    <w:rsid w:val="007B445A"/>
    <w:rsid w:val="007B5C61"/>
    <w:rsid w:val="007B5DFF"/>
    <w:rsid w:val="007C0E9D"/>
    <w:rsid w:val="007C2C55"/>
    <w:rsid w:val="007C474A"/>
    <w:rsid w:val="007C533C"/>
    <w:rsid w:val="007D087C"/>
    <w:rsid w:val="007D0B9F"/>
    <w:rsid w:val="007D3830"/>
    <w:rsid w:val="007D4C6E"/>
    <w:rsid w:val="007D51C4"/>
    <w:rsid w:val="007E10AB"/>
    <w:rsid w:val="007E54D5"/>
    <w:rsid w:val="007E640C"/>
    <w:rsid w:val="007F49A3"/>
    <w:rsid w:val="0080263C"/>
    <w:rsid w:val="00807EBA"/>
    <w:rsid w:val="00812AC1"/>
    <w:rsid w:val="00813D04"/>
    <w:rsid w:val="00814560"/>
    <w:rsid w:val="00822022"/>
    <w:rsid w:val="00823640"/>
    <w:rsid w:val="008259CA"/>
    <w:rsid w:val="00826413"/>
    <w:rsid w:val="008269B3"/>
    <w:rsid w:val="00832A73"/>
    <w:rsid w:val="00834303"/>
    <w:rsid w:val="00836070"/>
    <w:rsid w:val="008365A3"/>
    <w:rsid w:val="0084051C"/>
    <w:rsid w:val="008409BA"/>
    <w:rsid w:val="00842B81"/>
    <w:rsid w:val="00843003"/>
    <w:rsid w:val="0084424A"/>
    <w:rsid w:val="0084530F"/>
    <w:rsid w:val="00852554"/>
    <w:rsid w:val="00852F51"/>
    <w:rsid w:val="00853554"/>
    <w:rsid w:val="008536D7"/>
    <w:rsid w:val="00854539"/>
    <w:rsid w:val="00854F6D"/>
    <w:rsid w:val="008638A2"/>
    <w:rsid w:val="008710D8"/>
    <w:rsid w:val="00874A3B"/>
    <w:rsid w:val="00876F80"/>
    <w:rsid w:val="00877D0F"/>
    <w:rsid w:val="00880C1D"/>
    <w:rsid w:val="0088117E"/>
    <w:rsid w:val="00881EA9"/>
    <w:rsid w:val="008844A0"/>
    <w:rsid w:val="00884594"/>
    <w:rsid w:val="00884BE3"/>
    <w:rsid w:val="0088604F"/>
    <w:rsid w:val="00891117"/>
    <w:rsid w:val="00891BAE"/>
    <w:rsid w:val="0089651D"/>
    <w:rsid w:val="00896B66"/>
    <w:rsid w:val="00897311"/>
    <w:rsid w:val="00897635"/>
    <w:rsid w:val="008A2A87"/>
    <w:rsid w:val="008B0155"/>
    <w:rsid w:val="008B2766"/>
    <w:rsid w:val="008B30D5"/>
    <w:rsid w:val="008B3BB6"/>
    <w:rsid w:val="008B4A02"/>
    <w:rsid w:val="008B6D73"/>
    <w:rsid w:val="008C008E"/>
    <w:rsid w:val="008C02F6"/>
    <w:rsid w:val="008C0499"/>
    <w:rsid w:val="008C0995"/>
    <w:rsid w:val="008C70C6"/>
    <w:rsid w:val="008D269D"/>
    <w:rsid w:val="008D5457"/>
    <w:rsid w:val="008D79C5"/>
    <w:rsid w:val="008E0972"/>
    <w:rsid w:val="008E2744"/>
    <w:rsid w:val="008E36CA"/>
    <w:rsid w:val="008E5F74"/>
    <w:rsid w:val="008F0781"/>
    <w:rsid w:val="008F0AB3"/>
    <w:rsid w:val="008F2740"/>
    <w:rsid w:val="008F38F3"/>
    <w:rsid w:val="008F5649"/>
    <w:rsid w:val="0090724D"/>
    <w:rsid w:val="00907CFA"/>
    <w:rsid w:val="009103B2"/>
    <w:rsid w:val="00911876"/>
    <w:rsid w:val="009128E6"/>
    <w:rsid w:val="0091372C"/>
    <w:rsid w:val="00913A10"/>
    <w:rsid w:val="009146B5"/>
    <w:rsid w:val="00916E33"/>
    <w:rsid w:val="009170A2"/>
    <w:rsid w:val="009219BF"/>
    <w:rsid w:val="00924915"/>
    <w:rsid w:val="009263EF"/>
    <w:rsid w:val="009273B4"/>
    <w:rsid w:val="009340D6"/>
    <w:rsid w:val="0093422C"/>
    <w:rsid w:val="00935CA6"/>
    <w:rsid w:val="00937C90"/>
    <w:rsid w:val="009400D2"/>
    <w:rsid w:val="0094034A"/>
    <w:rsid w:val="009405C2"/>
    <w:rsid w:val="0094099A"/>
    <w:rsid w:val="00940A8F"/>
    <w:rsid w:val="00943339"/>
    <w:rsid w:val="009479ED"/>
    <w:rsid w:val="0095033B"/>
    <w:rsid w:val="00955A80"/>
    <w:rsid w:val="009575FE"/>
    <w:rsid w:val="00957800"/>
    <w:rsid w:val="00960239"/>
    <w:rsid w:val="009637B6"/>
    <w:rsid w:val="0096471B"/>
    <w:rsid w:val="00964DEB"/>
    <w:rsid w:val="009651F7"/>
    <w:rsid w:val="00966CD4"/>
    <w:rsid w:val="00970A3A"/>
    <w:rsid w:val="00970B4E"/>
    <w:rsid w:val="00972BC0"/>
    <w:rsid w:val="00973417"/>
    <w:rsid w:val="00975C20"/>
    <w:rsid w:val="00976A6B"/>
    <w:rsid w:val="00976D49"/>
    <w:rsid w:val="0098020B"/>
    <w:rsid w:val="009812DA"/>
    <w:rsid w:val="0098181B"/>
    <w:rsid w:val="00982D22"/>
    <w:rsid w:val="00984451"/>
    <w:rsid w:val="00985CD1"/>
    <w:rsid w:val="0098693A"/>
    <w:rsid w:val="00986AC3"/>
    <w:rsid w:val="009959B3"/>
    <w:rsid w:val="0099742F"/>
    <w:rsid w:val="009A2987"/>
    <w:rsid w:val="009A34B0"/>
    <w:rsid w:val="009A72F4"/>
    <w:rsid w:val="009B42C2"/>
    <w:rsid w:val="009B4DC7"/>
    <w:rsid w:val="009B6415"/>
    <w:rsid w:val="009B6FEC"/>
    <w:rsid w:val="009C43A1"/>
    <w:rsid w:val="009C45CC"/>
    <w:rsid w:val="009C7010"/>
    <w:rsid w:val="009D49CC"/>
    <w:rsid w:val="009D4FAC"/>
    <w:rsid w:val="009D5891"/>
    <w:rsid w:val="009D6637"/>
    <w:rsid w:val="009D6843"/>
    <w:rsid w:val="009D758C"/>
    <w:rsid w:val="009E043F"/>
    <w:rsid w:val="009E1143"/>
    <w:rsid w:val="009E2CEC"/>
    <w:rsid w:val="009E5562"/>
    <w:rsid w:val="009E6228"/>
    <w:rsid w:val="009E66E8"/>
    <w:rsid w:val="009E745F"/>
    <w:rsid w:val="009F0ECF"/>
    <w:rsid w:val="009F12EA"/>
    <w:rsid w:val="009F5D35"/>
    <w:rsid w:val="009F78A1"/>
    <w:rsid w:val="00A03AA2"/>
    <w:rsid w:val="00A041CB"/>
    <w:rsid w:val="00A061D5"/>
    <w:rsid w:val="00A102D5"/>
    <w:rsid w:val="00A1112A"/>
    <w:rsid w:val="00A1384F"/>
    <w:rsid w:val="00A23EC6"/>
    <w:rsid w:val="00A260B1"/>
    <w:rsid w:val="00A26AF2"/>
    <w:rsid w:val="00A27C6A"/>
    <w:rsid w:val="00A303FF"/>
    <w:rsid w:val="00A30803"/>
    <w:rsid w:val="00A3094E"/>
    <w:rsid w:val="00A31FF0"/>
    <w:rsid w:val="00A32CA6"/>
    <w:rsid w:val="00A32EDE"/>
    <w:rsid w:val="00A37582"/>
    <w:rsid w:val="00A400AA"/>
    <w:rsid w:val="00A409F3"/>
    <w:rsid w:val="00A410FF"/>
    <w:rsid w:val="00A41E4F"/>
    <w:rsid w:val="00A428F3"/>
    <w:rsid w:val="00A43547"/>
    <w:rsid w:val="00A4517C"/>
    <w:rsid w:val="00A453E4"/>
    <w:rsid w:val="00A45B48"/>
    <w:rsid w:val="00A45D61"/>
    <w:rsid w:val="00A45E83"/>
    <w:rsid w:val="00A4691A"/>
    <w:rsid w:val="00A4697B"/>
    <w:rsid w:val="00A46A3D"/>
    <w:rsid w:val="00A50663"/>
    <w:rsid w:val="00A535D0"/>
    <w:rsid w:val="00A53763"/>
    <w:rsid w:val="00A5488B"/>
    <w:rsid w:val="00A552F3"/>
    <w:rsid w:val="00A6227E"/>
    <w:rsid w:val="00A62838"/>
    <w:rsid w:val="00A64621"/>
    <w:rsid w:val="00A64D7E"/>
    <w:rsid w:val="00A659EF"/>
    <w:rsid w:val="00A663A9"/>
    <w:rsid w:val="00A664E8"/>
    <w:rsid w:val="00A70221"/>
    <w:rsid w:val="00A72D12"/>
    <w:rsid w:val="00A743FD"/>
    <w:rsid w:val="00A75890"/>
    <w:rsid w:val="00A76FAF"/>
    <w:rsid w:val="00A77781"/>
    <w:rsid w:val="00A778AE"/>
    <w:rsid w:val="00A806DF"/>
    <w:rsid w:val="00A821F1"/>
    <w:rsid w:val="00A85348"/>
    <w:rsid w:val="00A9040B"/>
    <w:rsid w:val="00A93FF5"/>
    <w:rsid w:val="00A9659C"/>
    <w:rsid w:val="00AA0A22"/>
    <w:rsid w:val="00AA11D9"/>
    <w:rsid w:val="00AA141A"/>
    <w:rsid w:val="00AA1777"/>
    <w:rsid w:val="00AA1F50"/>
    <w:rsid w:val="00AA34EC"/>
    <w:rsid w:val="00AA68D5"/>
    <w:rsid w:val="00AB34C0"/>
    <w:rsid w:val="00AB4E98"/>
    <w:rsid w:val="00AB5FF5"/>
    <w:rsid w:val="00AB7E08"/>
    <w:rsid w:val="00AC43AB"/>
    <w:rsid w:val="00AC7635"/>
    <w:rsid w:val="00AC7720"/>
    <w:rsid w:val="00AD1FFC"/>
    <w:rsid w:val="00AD2E33"/>
    <w:rsid w:val="00AD3D37"/>
    <w:rsid w:val="00AD5671"/>
    <w:rsid w:val="00AE2F35"/>
    <w:rsid w:val="00AE4EAE"/>
    <w:rsid w:val="00AE7BB7"/>
    <w:rsid w:val="00AF220C"/>
    <w:rsid w:val="00AF2AEC"/>
    <w:rsid w:val="00AF34E2"/>
    <w:rsid w:val="00AF48B8"/>
    <w:rsid w:val="00AF4C05"/>
    <w:rsid w:val="00AF58AC"/>
    <w:rsid w:val="00AF7130"/>
    <w:rsid w:val="00B01E2C"/>
    <w:rsid w:val="00B024BB"/>
    <w:rsid w:val="00B03F73"/>
    <w:rsid w:val="00B06236"/>
    <w:rsid w:val="00B074CB"/>
    <w:rsid w:val="00B11ED6"/>
    <w:rsid w:val="00B13132"/>
    <w:rsid w:val="00B173EC"/>
    <w:rsid w:val="00B2123B"/>
    <w:rsid w:val="00B21841"/>
    <w:rsid w:val="00B2187B"/>
    <w:rsid w:val="00B26C95"/>
    <w:rsid w:val="00B310C1"/>
    <w:rsid w:val="00B3146D"/>
    <w:rsid w:val="00B322B7"/>
    <w:rsid w:val="00B36406"/>
    <w:rsid w:val="00B402AE"/>
    <w:rsid w:val="00B40820"/>
    <w:rsid w:val="00B40B74"/>
    <w:rsid w:val="00B42BBB"/>
    <w:rsid w:val="00B4669E"/>
    <w:rsid w:val="00B50F4B"/>
    <w:rsid w:val="00B51105"/>
    <w:rsid w:val="00B5279A"/>
    <w:rsid w:val="00B53F4F"/>
    <w:rsid w:val="00B5418C"/>
    <w:rsid w:val="00B544DD"/>
    <w:rsid w:val="00B55C0D"/>
    <w:rsid w:val="00B575E2"/>
    <w:rsid w:val="00B57D6F"/>
    <w:rsid w:val="00B603DA"/>
    <w:rsid w:val="00B616FE"/>
    <w:rsid w:val="00B63779"/>
    <w:rsid w:val="00B63817"/>
    <w:rsid w:val="00B65456"/>
    <w:rsid w:val="00B65BE0"/>
    <w:rsid w:val="00B71FAB"/>
    <w:rsid w:val="00B760CA"/>
    <w:rsid w:val="00B76E97"/>
    <w:rsid w:val="00B7700F"/>
    <w:rsid w:val="00B77C3C"/>
    <w:rsid w:val="00B77D9E"/>
    <w:rsid w:val="00B80E86"/>
    <w:rsid w:val="00B84808"/>
    <w:rsid w:val="00B84835"/>
    <w:rsid w:val="00B85651"/>
    <w:rsid w:val="00B860C2"/>
    <w:rsid w:val="00B86506"/>
    <w:rsid w:val="00B90B4B"/>
    <w:rsid w:val="00B931F8"/>
    <w:rsid w:val="00B93F28"/>
    <w:rsid w:val="00B95696"/>
    <w:rsid w:val="00B97F83"/>
    <w:rsid w:val="00BA1DEB"/>
    <w:rsid w:val="00BA20CA"/>
    <w:rsid w:val="00BA3727"/>
    <w:rsid w:val="00BA399B"/>
    <w:rsid w:val="00BA4491"/>
    <w:rsid w:val="00BA52D1"/>
    <w:rsid w:val="00BA6CB5"/>
    <w:rsid w:val="00BA74B8"/>
    <w:rsid w:val="00BA7D79"/>
    <w:rsid w:val="00BB1635"/>
    <w:rsid w:val="00BB3605"/>
    <w:rsid w:val="00BB37A8"/>
    <w:rsid w:val="00BB3CBE"/>
    <w:rsid w:val="00BB3F78"/>
    <w:rsid w:val="00BB6F8D"/>
    <w:rsid w:val="00BB7191"/>
    <w:rsid w:val="00BB7CA5"/>
    <w:rsid w:val="00BC17C8"/>
    <w:rsid w:val="00BC25AF"/>
    <w:rsid w:val="00BC3C8E"/>
    <w:rsid w:val="00BC3EE5"/>
    <w:rsid w:val="00BC3F2A"/>
    <w:rsid w:val="00BC4820"/>
    <w:rsid w:val="00BC5EDD"/>
    <w:rsid w:val="00BC6709"/>
    <w:rsid w:val="00BD0CC2"/>
    <w:rsid w:val="00BD0D05"/>
    <w:rsid w:val="00BD299A"/>
    <w:rsid w:val="00BD50BE"/>
    <w:rsid w:val="00BD7110"/>
    <w:rsid w:val="00BD7869"/>
    <w:rsid w:val="00BE1617"/>
    <w:rsid w:val="00BE1FE1"/>
    <w:rsid w:val="00BE312C"/>
    <w:rsid w:val="00BE72EF"/>
    <w:rsid w:val="00BF1A09"/>
    <w:rsid w:val="00BF4425"/>
    <w:rsid w:val="00BF57F9"/>
    <w:rsid w:val="00BF6EA2"/>
    <w:rsid w:val="00BF7B57"/>
    <w:rsid w:val="00C013FE"/>
    <w:rsid w:val="00C02C0A"/>
    <w:rsid w:val="00C03D9C"/>
    <w:rsid w:val="00C06923"/>
    <w:rsid w:val="00C10960"/>
    <w:rsid w:val="00C129BF"/>
    <w:rsid w:val="00C1704D"/>
    <w:rsid w:val="00C20416"/>
    <w:rsid w:val="00C211A9"/>
    <w:rsid w:val="00C2219C"/>
    <w:rsid w:val="00C2238B"/>
    <w:rsid w:val="00C23371"/>
    <w:rsid w:val="00C23986"/>
    <w:rsid w:val="00C253DB"/>
    <w:rsid w:val="00C3014F"/>
    <w:rsid w:val="00C304D3"/>
    <w:rsid w:val="00C30887"/>
    <w:rsid w:val="00C312EB"/>
    <w:rsid w:val="00C326F8"/>
    <w:rsid w:val="00C32FBE"/>
    <w:rsid w:val="00C34B36"/>
    <w:rsid w:val="00C35099"/>
    <w:rsid w:val="00C3615C"/>
    <w:rsid w:val="00C370E5"/>
    <w:rsid w:val="00C41BC6"/>
    <w:rsid w:val="00C4436A"/>
    <w:rsid w:val="00C45ACE"/>
    <w:rsid w:val="00C45D6E"/>
    <w:rsid w:val="00C46079"/>
    <w:rsid w:val="00C46191"/>
    <w:rsid w:val="00C464C4"/>
    <w:rsid w:val="00C5036A"/>
    <w:rsid w:val="00C52F9C"/>
    <w:rsid w:val="00C55921"/>
    <w:rsid w:val="00C57DDB"/>
    <w:rsid w:val="00C655DA"/>
    <w:rsid w:val="00C678EC"/>
    <w:rsid w:val="00C725AE"/>
    <w:rsid w:val="00C82FA1"/>
    <w:rsid w:val="00C83C65"/>
    <w:rsid w:val="00C84897"/>
    <w:rsid w:val="00C849CC"/>
    <w:rsid w:val="00C86B1D"/>
    <w:rsid w:val="00C8773B"/>
    <w:rsid w:val="00C87C37"/>
    <w:rsid w:val="00C87DA9"/>
    <w:rsid w:val="00C90F25"/>
    <w:rsid w:val="00C910A6"/>
    <w:rsid w:val="00C916BB"/>
    <w:rsid w:val="00C93F20"/>
    <w:rsid w:val="00C947DD"/>
    <w:rsid w:val="00C957B7"/>
    <w:rsid w:val="00C95D60"/>
    <w:rsid w:val="00C96792"/>
    <w:rsid w:val="00C96A62"/>
    <w:rsid w:val="00C96C38"/>
    <w:rsid w:val="00C97231"/>
    <w:rsid w:val="00C97B2D"/>
    <w:rsid w:val="00CA15CE"/>
    <w:rsid w:val="00CA386D"/>
    <w:rsid w:val="00CA7810"/>
    <w:rsid w:val="00CA7F4D"/>
    <w:rsid w:val="00CB1252"/>
    <w:rsid w:val="00CC491F"/>
    <w:rsid w:val="00CC4EC8"/>
    <w:rsid w:val="00CC5E55"/>
    <w:rsid w:val="00CC60CE"/>
    <w:rsid w:val="00CC6CE3"/>
    <w:rsid w:val="00CD0651"/>
    <w:rsid w:val="00CD0983"/>
    <w:rsid w:val="00CD5569"/>
    <w:rsid w:val="00CD5ADE"/>
    <w:rsid w:val="00CD72D2"/>
    <w:rsid w:val="00CD7A42"/>
    <w:rsid w:val="00CE16F5"/>
    <w:rsid w:val="00CE2E39"/>
    <w:rsid w:val="00CE3984"/>
    <w:rsid w:val="00CF2296"/>
    <w:rsid w:val="00CF40E4"/>
    <w:rsid w:val="00CF6359"/>
    <w:rsid w:val="00CF6969"/>
    <w:rsid w:val="00CF6E99"/>
    <w:rsid w:val="00D01A25"/>
    <w:rsid w:val="00D0280B"/>
    <w:rsid w:val="00D03418"/>
    <w:rsid w:val="00D03CBB"/>
    <w:rsid w:val="00D07927"/>
    <w:rsid w:val="00D110BA"/>
    <w:rsid w:val="00D11ECE"/>
    <w:rsid w:val="00D12C63"/>
    <w:rsid w:val="00D14BD5"/>
    <w:rsid w:val="00D20A29"/>
    <w:rsid w:val="00D21B6B"/>
    <w:rsid w:val="00D21FD8"/>
    <w:rsid w:val="00D24A66"/>
    <w:rsid w:val="00D26B0C"/>
    <w:rsid w:val="00D3060F"/>
    <w:rsid w:val="00D3188C"/>
    <w:rsid w:val="00D33DCD"/>
    <w:rsid w:val="00D33E1D"/>
    <w:rsid w:val="00D35D31"/>
    <w:rsid w:val="00D35F8F"/>
    <w:rsid w:val="00D3674E"/>
    <w:rsid w:val="00D37F25"/>
    <w:rsid w:val="00D40BBE"/>
    <w:rsid w:val="00D413EC"/>
    <w:rsid w:val="00D42595"/>
    <w:rsid w:val="00D46387"/>
    <w:rsid w:val="00D5006E"/>
    <w:rsid w:val="00D50DF6"/>
    <w:rsid w:val="00D52DF0"/>
    <w:rsid w:val="00D54424"/>
    <w:rsid w:val="00D56178"/>
    <w:rsid w:val="00D57F3F"/>
    <w:rsid w:val="00D62CBB"/>
    <w:rsid w:val="00D64240"/>
    <w:rsid w:val="00D644F8"/>
    <w:rsid w:val="00D71C67"/>
    <w:rsid w:val="00D71E60"/>
    <w:rsid w:val="00D72E45"/>
    <w:rsid w:val="00D738EA"/>
    <w:rsid w:val="00D741E4"/>
    <w:rsid w:val="00D763D0"/>
    <w:rsid w:val="00D84FC5"/>
    <w:rsid w:val="00D87DBB"/>
    <w:rsid w:val="00D921F0"/>
    <w:rsid w:val="00D94E1E"/>
    <w:rsid w:val="00DA1675"/>
    <w:rsid w:val="00DA2B6C"/>
    <w:rsid w:val="00DA534A"/>
    <w:rsid w:val="00DA632C"/>
    <w:rsid w:val="00DA633B"/>
    <w:rsid w:val="00DA76C7"/>
    <w:rsid w:val="00DB06CC"/>
    <w:rsid w:val="00DB0E5D"/>
    <w:rsid w:val="00DB24EB"/>
    <w:rsid w:val="00DB54A5"/>
    <w:rsid w:val="00DB661A"/>
    <w:rsid w:val="00DB7CF6"/>
    <w:rsid w:val="00DC0D29"/>
    <w:rsid w:val="00DC0E80"/>
    <w:rsid w:val="00DC1B37"/>
    <w:rsid w:val="00DC400A"/>
    <w:rsid w:val="00DC5143"/>
    <w:rsid w:val="00DC7221"/>
    <w:rsid w:val="00DD0A34"/>
    <w:rsid w:val="00DD7FDA"/>
    <w:rsid w:val="00DE0BBB"/>
    <w:rsid w:val="00DE1405"/>
    <w:rsid w:val="00DE232B"/>
    <w:rsid w:val="00DE2B29"/>
    <w:rsid w:val="00DE6BB1"/>
    <w:rsid w:val="00DE7E4F"/>
    <w:rsid w:val="00DF081A"/>
    <w:rsid w:val="00DF4FB4"/>
    <w:rsid w:val="00DF7D8B"/>
    <w:rsid w:val="00E03AEC"/>
    <w:rsid w:val="00E060B9"/>
    <w:rsid w:val="00E06494"/>
    <w:rsid w:val="00E07569"/>
    <w:rsid w:val="00E10450"/>
    <w:rsid w:val="00E1180E"/>
    <w:rsid w:val="00E11C3B"/>
    <w:rsid w:val="00E13774"/>
    <w:rsid w:val="00E14F7F"/>
    <w:rsid w:val="00E15494"/>
    <w:rsid w:val="00E164A1"/>
    <w:rsid w:val="00E17877"/>
    <w:rsid w:val="00E17B2C"/>
    <w:rsid w:val="00E22FB6"/>
    <w:rsid w:val="00E2557E"/>
    <w:rsid w:val="00E3165B"/>
    <w:rsid w:val="00E328F3"/>
    <w:rsid w:val="00E33FC6"/>
    <w:rsid w:val="00E34075"/>
    <w:rsid w:val="00E35408"/>
    <w:rsid w:val="00E358F2"/>
    <w:rsid w:val="00E37EC2"/>
    <w:rsid w:val="00E37FBF"/>
    <w:rsid w:val="00E40366"/>
    <w:rsid w:val="00E41245"/>
    <w:rsid w:val="00E45750"/>
    <w:rsid w:val="00E50A9D"/>
    <w:rsid w:val="00E50B46"/>
    <w:rsid w:val="00E5131C"/>
    <w:rsid w:val="00E53ABA"/>
    <w:rsid w:val="00E5444B"/>
    <w:rsid w:val="00E55F05"/>
    <w:rsid w:val="00E5745F"/>
    <w:rsid w:val="00E60B17"/>
    <w:rsid w:val="00E627CA"/>
    <w:rsid w:val="00E627D3"/>
    <w:rsid w:val="00E62C28"/>
    <w:rsid w:val="00E6473B"/>
    <w:rsid w:val="00E65F83"/>
    <w:rsid w:val="00E6677F"/>
    <w:rsid w:val="00E71251"/>
    <w:rsid w:val="00E71A7A"/>
    <w:rsid w:val="00E71AB1"/>
    <w:rsid w:val="00E72402"/>
    <w:rsid w:val="00E73CA1"/>
    <w:rsid w:val="00E7490D"/>
    <w:rsid w:val="00E74923"/>
    <w:rsid w:val="00E82FE2"/>
    <w:rsid w:val="00E83C3E"/>
    <w:rsid w:val="00E852D9"/>
    <w:rsid w:val="00E86978"/>
    <w:rsid w:val="00E913AB"/>
    <w:rsid w:val="00E91C65"/>
    <w:rsid w:val="00E96CCD"/>
    <w:rsid w:val="00E97CFF"/>
    <w:rsid w:val="00EA09F4"/>
    <w:rsid w:val="00EA0D20"/>
    <w:rsid w:val="00EA1DD5"/>
    <w:rsid w:val="00EA1F09"/>
    <w:rsid w:val="00EA3062"/>
    <w:rsid w:val="00EA3D58"/>
    <w:rsid w:val="00EA56E6"/>
    <w:rsid w:val="00EB0894"/>
    <w:rsid w:val="00EB0DA2"/>
    <w:rsid w:val="00EB1139"/>
    <w:rsid w:val="00EB117A"/>
    <w:rsid w:val="00EB1963"/>
    <w:rsid w:val="00EB3C02"/>
    <w:rsid w:val="00EB5690"/>
    <w:rsid w:val="00EB7782"/>
    <w:rsid w:val="00EB7C81"/>
    <w:rsid w:val="00EB7F45"/>
    <w:rsid w:val="00EC1115"/>
    <w:rsid w:val="00EC1A59"/>
    <w:rsid w:val="00EC3A96"/>
    <w:rsid w:val="00EC5FD3"/>
    <w:rsid w:val="00ED1593"/>
    <w:rsid w:val="00ED2D41"/>
    <w:rsid w:val="00ED323C"/>
    <w:rsid w:val="00ED3A9C"/>
    <w:rsid w:val="00ED599F"/>
    <w:rsid w:val="00ED6999"/>
    <w:rsid w:val="00ED709D"/>
    <w:rsid w:val="00EE0CC3"/>
    <w:rsid w:val="00EE2661"/>
    <w:rsid w:val="00EE2DBB"/>
    <w:rsid w:val="00EE5C25"/>
    <w:rsid w:val="00EE5E51"/>
    <w:rsid w:val="00EE5FA2"/>
    <w:rsid w:val="00EE660A"/>
    <w:rsid w:val="00EE7655"/>
    <w:rsid w:val="00EF08C6"/>
    <w:rsid w:val="00EF1D43"/>
    <w:rsid w:val="00EF4EDD"/>
    <w:rsid w:val="00EF69DA"/>
    <w:rsid w:val="00EF6ED6"/>
    <w:rsid w:val="00EF6FF6"/>
    <w:rsid w:val="00EF7E90"/>
    <w:rsid w:val="00F0164F"/>
    <w:rsid w:val="00F0435D"/>
    <w:rsid w:val="00F073EB"/>
    <w:rsid w:val="00F075B0"/>
    <w:rsid w:val="00F10CF4"/>
    <w:rsid w:val="00F10EB9"/>
    <w:rsid w:val="00F11B51"/>
    <w:rsid w:val="00F141D1"/>
    <w:rsid w:val="00F1756B"/>
    <w:rsid w:val="00F20F11"/>
    <w:rsid w:val="00F221A7"/>
    <w:rsid w:val="00F242AF"/>
    <w:rsid w:val="00F249FA"/>
    <w:rsid w:val="00F30348"/>
    <w:rsid w:val="00F3196C"/>
    <w:rsid w:val="00F36236"/>
    <w:rsid w:val="00F37503"/>
    <w:rsid w:val="00F3776C"/>
    <w:rsid w:val="00F4244E"/>
    <w:rsid w:val="00F44596"/>
    <w:rsid w:val="00F45522"/>
    <w:rsid w:val="00F45842"/>
    <w:rsid w:val="00F47E26"/>
    <w:rsid w:val="00F47FB0"/>
    <w:rsid w:val="00F553E2"/>
    <w:rsid w:val="00F571F1"/>
    <w:rsid w:val="00F57703"/>
    <w:rsid w:val="00F61693"/>
    <w:rsid w:val="00F61854"/>
    <w:rsid w:val="00F61F94"/>
    <w:rsid w:val="00F62BA0"/>
    <w:rsid w:val="00F634CE"/>
    <w:rsid w:val="00F63BD3"/>
    <w:rsid w:val="00F64643"/>
    <w:rsid w:val="00F64979"/>
    <w:rsid w:val="00F65D50"/>
    <w:rsid w:val="00F65F27"/>
    <w:rsid w:val="00F67EE6"/>
    <w:rsid w:val="00F71052"/>
    <w:rsid w:val="00F753FA"/>
    <w:rsid w:val="00F76CC5"/>
    <w:rsid w:val="00F8138D"/>
    <w:rsid w:val="00F82AC6"/>
    <w:rsid w:val="00F831AB"/>
    <w:rsid w:val="00F839CC"/>
    <w:rsid w:val="00F83BD2"/>
    <w:rsid w:val="00F84397"/>
    <w:rsid w:val="00F86496"/>
    <w:rsid w:val="00F870C2"/>
    <w:rsid w:val="00F87FD1"/>
    <w:rsid w:val="00F92AC2"/>
    <w:rsid w:val="00F93D02"/>
    <w:rsid w:val="00F948B2"/>
    <w:rsid w:val="00F97D85"/>
    <w:rsid w:val="00FA0886"/>
    <w:rsid w:val="00FA0E51"/>
    <w:rsid w:val="00FA0F37"/>
    <w:rsid w:val="00FA13D1"/>
    <w:rsid w:val="00FA47F3"/>
    <w:rsid w:val="00FA4C0D"/>
    <w:rsid w:val="00FA6D28"/>
    <w:rsid w:val="00FA7085"/>
    <w:rsid w:val="00FA7131"/>
    <w:rsid w:val="00FA73DF"/>
    <w:rsid w:val="00FB0395"/>
    <w:rsid w:val="00FB208D"/>
    <w:rsid w:val="00FB348F"/>
    <w:rsid w:val="00FB7BB9"/>
    <w:rsid w:val="00FC09CA"/>
    <w:rsid w:val="00FC20A9"/>
    <w:rsid w:val="00FC211D"/>
    <w:rsid w:val="00FC276F"/>
    <w:rsid w:val="00FC2B99"/>
    <w:rsid w:val="00FC2BAB"/>
    <w:rsid w:val="00FC455F"/>
    <w:rsid w:val="00FC4B3A"/>
    <w:rsid w:val="00FC58DA"/>
    <w:rsid w:val="00FD2F45"/>
    <w:rsid w:val="00FD3A4F"/>
    <w:rsid w:val="00FD7211"/>
    <w:rsid w:val="00FD75C9"/>
    <w:rsid w:val="00FE0B14"/>
    <w:rsid w:val="00FE18CA"/>
    <w:rsid w:val="00FE1A32"/>
    <w:rsid w:val="00FE26A3"/>
    <w:rsid w:val="00FE7011"/>
    <w:rsid w:val="00FE7852"/>
    <w:rsid w:val="00FF1881"/>
    <w:rsid w:val="00FF2AB4"/>
    <w:rsid w:val="00FF7A32"/>
    <w:rsid w:val="00FF7B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6370" style="v-text-anchor:middle" fillcolor="none [3214]">
      <v:fill color="none [3214]"/>
      <v:textbox style="layout-flow:vertical;mso-layout-flow-alt:bottom-to-top" inset="0,0,0,0"/>
    </o:shapedefaults>
    <o:shapelayout v:ext="edit">
      <o:idmap v:ext="edit" data="1,91"/>
      <o:regrouptable v:ext="edit">
        <o:entry new="1" old="0"/>
        <o:entry new="2" old="0"/>
        <o:entry new="3" old="0"/>
        <o:entry new="4" old="0"/>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BD3"/>
    <w:rPr>
      <w:sz w:val="24"/>
      <w:szCs w:val="24"/>
    </w:rPr>
  </w:style>
  <w:style w:type="paragraph" w:styleId="Heading1">
    <w:name w:val="heading 1"/>
    <w:basedOn w:val="Normal"/>
    <w:next w:val="Normal"/>
    <w:link w:val="Heading1Char"/>
    <w:qFormat/>
    <w:rsid w:val="00F63BD3"/>
    <w:pPr>
      <w:keepNext/>
      <w:jc w:val="center"/>
      <w:outlineLvl w:val="0"/>
    </w:pPr>
    <w:rPr>
      <w:b/>
      <w:bCs/>
      <w:sz w:val="48"/>
      <w:szCs w:val="48"/>
    </w:rPr>
  </w:style>
  <w:style w:type="paragraph" w:styleId="Heading2">
    <w:name w:val="heading 2"/>
    <w:basedOn w:val="Normal"/>
    <w:next w:val="Normal"/>
    <w:link w:val="Heading2Char"/>
    <w:qFormat/>
    <w:rsid w:val="000853B1"/>
    <w:pPr>
      <w:keepNext/>
      <w:numPr>
        <w:numId w:val="5"/>
      </w:numPr>
      <w:outlineLvl w:val="1"/>
    </w:pPr>
    <w:rPr>
      <w:b/>
      <w:sz w:val="28"/>
    </w:rPr>
  </w:style>
  <w:style w:type="paragraph" w:styleId="Heading3">
    <w:name w:val="heading 3"/>
    <w:basedOn w:val="Normal"/>
    <w:next w:val="Normal"/>
    <w:link w:val="Heading3Char"/>
    <w:qFormat/>
    <w:rsid w:val="00665E5E"/>
    <w:pPr>
      <w:numPr>
        <w:numId w:val="71"/>
      </w:numPr>
      <w:ind w:hanging="720"/>
      <w:outlineLvl w:val="2"/>
    </w:pPr>
    <w:rPr>
      <w:b/>
      <w:snapToGrid w:val="0"/>
    </w:rPr>
  </w:style>
  <w:style w:type="paragraph" w:styleId="Heading4">
    <w:name w:val="heading 4"/>
    <w:basedOn w:val="Normal"/>
    <w:next w:val="Normal"/>
    <w:link w:val="Heading4Char"/>
    <w:qFormat/>
    <w:rsid w:val="0084530F"/>
    <w:pPr>
      <w:numPr>
        <w:numId w:val="67"/>
      </w:numPr>
      <w:ind w:hanging="720"/>
      <w:outlineLvl w:val="3"/>
    </w:pPr>
  </w:style>
  <w:style w:type="paragraph" w:styleId="Heading5">
    <w:name w:val="heading 5"/>
    <w:basedOn w:val="Style1"/>
    <w:next w:val="Normal"/>
    <w:link w:val="Heading5Char"/>
    <w:qFormat/>
    <w:rsid w:val="00F63BD3"/>
    <w:pPr>
      <w:numPr>
        <w:numId w:val="6"/>
      </w:numPr>
      <w:outlineLvl w:val="4"/>
    </w:pPr>
  </w:style>
  <w:style w:type="paragraph" w:styleId="Heading6">
    <w:name w:val="heading 6"/>
    <w:basedOn w:val="Normal"/>
    <w:next w:val="Normal"/>
    <w:link w:val="Heading6Char"/>
    <w:qFormat/>
    <w:rsid w:val="00F63BD3"/>
    <w:pPr>
      <w:numPr>
        <w:numId w:val="7"/>
      </w:numPr>
      <w:outlineLvl w:val="5"/>
    </w:pPr>
  </w:style>
  <w:style w:type="paragraph" w:styleId="Heading7">
    <w:name w:val="heading 7"/>
    <w:basedOn w:val="Heading6"/>
    <w:next w:val="Normal"/>
    <w:link w:val="Heading7Char"/>
    <w:qFormat/>
    <w:rsid w:val="00F63BD3"/>
    <w:pPr>
      <w:numPr>
        <w:ilvl w:val="1"/>
      </w:numPr>
      <w:outlineLvl w:val="6"/>
    </w:pPr>
  </w:style>
  <w:style w:type="paragraph" w:styleId="Heading8">
    <w:name w:val="heading 8"/>
    <w:basedOn w:val="Normal"/>
    <w:next w:val="Normal"/>
    <w:link w:val="Heading8Char"/>
    <w:qFormat/>
    <w:rsid w:val="00F63BD3"/>
    <w:pPr>
      <w:keepNext/>
      <w:jc w:val="center"/>
      <w:outlineLvl w:val="7"/>
    </w:pPr>
    <w:rPr>
      <w:sz w:val="32"/>
    </w:rPr>
  </w:style>
  <w:style w:type="paragraph" w:styleId="Heading9">
    <w:name w:val="heading 9"/>
    <w:basedOn w:val="Normal"/>
    <w:next w:val="Normal"/>
    <w:link w:val="Heading9Char"/>
    <w:qFormat/>
    <w:rsid w:val="00F63BD3"/>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54B6"/>
    <w:pPr>
      <w:tabs>
        <w:tab w:val="center" w:pos="4320"/>
        <w:tab w:val="right" w:pos="8640"/>
      </w:tabs>
    </w:pPr>
  </w:style>
  <w:style w:type="paragraph" w:styleId="Footer">
    <w:name w:val="footer"/>
    <w:basedOn w:val="Normal"/>
    <w:link w:val="FooterChar"/>
    <w:rsid w:val="005D54B6"/>
    <w:pPr>
      <w:tabs>
        <w:tab w:val="center" w:pos="4320"/>
        <w:tab w:val="right" w:pos="8640"/>
      </w:tabs>
    </w:pPr>
  </w:style>
  <w:style w:type="character" w:styleId="PageNumber">
    <w:name w:val="page number"/>
    <w:basedOn w:val="DefaultParagraphFont"/>
    <w:semiHidden/>
    <w:rsid w:val="005D54B6"/>
  </w:style>
  <w:style w:type="paragraph" w:styleId="Title">
    <w:name w:val="Title"/>
    <w:basedOn w:val="Normal"/>
    <w:link w:val="TitleChar"/>
    <w:qFormat/>
    <w:rsid w:val="00F63BD3"/>
    <w:pPr>
      <w:jc w:val="center"/>
    </w:pPr>
    <w:rPr>
      <w:sz w:val="36"/>
    </w:rPr>
  </w:style>
  <w:style w:type="paragraph" w:styleId="BodyText">
    <w:name w:val="Body Text"/>
    <w:basedOn w:val="Normal"/>
    <w:link w:val="BodyTextChar"/>
    <w:semiHidden/>
    <w:rsid w:val="005D54B6"/>
    <w:pPr>
      <w:jc w:val="both"/>
    </w:pPr>
    <w:rPr>
      <w:sz w:val="28"/>
    </w:rPr>
  </w:style>
  <w:style w:type="paragraph" w:styleId="BodyTextIndent">
    <w:name w:val="Body Text Indent"/>
    <w:basedOn w:val="Normal"/>
    <w:link w:val="BodyTextIndentChar"/>
    <w:semiHidden/>
    <w:rsid w:val="005D54B6"/>
    <w:pPr>
      <w:tabs>
        <w:tab w:val="left" w:pos="1060"/>
      </w:tabs>
      <w:ind w:left="180" w:hanging="180"/>
    </w:pPr>
  </w:style>
  <w:style w:type="paragraph" w:styleId="BodyText2">
    <w:name w:val="Body Text 2"/>
    <w:basedOn w:val="Normal"/>
    <w:link w:val="BodyText2Char"/>
    <w:semiHidden/>
    <w:rsid w:val="005D54B6"/>
    <w:rPr>
      <w:b/>
      <w:bCs/>
      <w:sz w:val="28"/>
    </w:rPr>
  </w:style>
  <w:style w:type="paragraph" w:styleId="BodyTextIndent2">
    <w:name w:val="Body Text Indent 2"/>
    <w:basedOn w:val="Normal"/>
    <w:link w:val="BodyTextIndent2Char"/>
    <w:semiHidden/>
    <w:rsid w:val="005D54B6"/>
    <w:pPr>
      <w:ind w:left="360" w:firstLine="360"/>
    </w:pPr>
  </w:style>
  <w:style w:type="paragraph" w:styleId="BodyTextIndent3">
    <w:name w:val="Body Text Indent 3"/>
    <w:basedOn w:val="Normal"/>
    <w:link w:val="BodyTextIndent3Char"/>
    <w:semiHidden/>
    <w:rsid w:val="005D54B6"/>
    <w:pPr>
      <w:ind w:left="360"/>
    </w:pPr>
  </w:style>
  <w:style w:type="paragraph" w:styleId="EndnoteText">
    <w:name w:val="endnote text"/>
    <w:basedOn w:val="Normal"/>
    <w:link w:val="EndnoteTextChar"/>
    <w:semiHidden/>
    <w:rsid w:val="005D54B6"/>
    <w:rPr>
      <w:sz w:val="20"/>
      <w:szCs w:val="20"/>
    </w:rPr>
  </w:style>
  <w:style w:type="character" w:styleId="EndnoteReference">
    <w:name w:val="endnote reference"/>
    <w:basedOn w:val="DefaultParagraphFont"/>
    <w:semiHidden/>
    <w:rsid w:val="005D54B6"/>
    <w:rPr>
      <w:vertAlign w:val="superscript"/>
    </w:rPr>
  </w:style>
  <w:style w:type="paragraph" w:styleId="FootnoteText">
    <w:name w:val="footnote text"/>
    <w:basedOn w:val="Normal"/>
    <w:link w:val="FootnoteTextChar"/>
    <w:semiHidden/>
    <w:rsid w:val="005D54B6"/>
    <w:rPr>
      <w:sz w:val="20"/>
      <w:szCs w:val="20"/>
    </w:rPr>
  </w:style>
  <w:style w:type="table" w:styleId="TableGrid">
    <w:name w:val="Table Grid"/>
    <w:basedOn w:val="TableNormal"/>
    <w:uiPriority w:val="5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qFormat/>
    <w:rsid w:val="00F63BD3"/>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F63BD3"/>
    <w:rPr>
      <w:rFonts w:ascii="Calibri" w:hAnsi="Calibri"/>
      <w:sz w:val="22"/>
      <w:szCs w:val="22"/>
    </w:rPr>
  </w:style>
  <w:style w:type="character" w:customStyle="1" w:styleId="NoSpacingChar">
    <w:name w:val="No Spacing Char"/>
    <w:basedOn w:val="DefaultParagraphFont"/>
    <w:link w:val="NoSpacing"/>
    <w:uiPriority w:val="1"/>
    <w:rsid w:val="00F63BD3"/>
    <w:rPr>
      <w:rFonts w:ascii="Calibri" w:hAnsi="Calibri"/>
      <w:sz w:val="22"/>
      <w:szCs w:val="22"/>
      <w:lang w:val="en-US" w:eastAsia="en-US" w:bidi="ar-SA"/>
    </w:rPr>
  </w:style>
  <w:style w:type="paragraph" w:styleId="TOC1">
    <w:name w:val="toc 1"/>
    <w:basedOn w:val="Normal"/>
    <w:next w:val="Normal"/>
    <w:autoRedefine/>
    <w:uiPriority w:val="39"/>
    <w:unhideWhenUsed/>
    <w:rsid w:val="006B14E0"/>
    <w:pPr>
      <w:tabs>
        <w:tab w:val="right" w:leader="dot" w:pos="8990"/>
      </w:tabs>
    </w:pPr>
    <w:rPr>
      <w:rFonts w:asciiTheme="majorHAnsi" w:hAnsiTheme="majorHAnsi"/>
      <w:noProof/>
      <w:sz w:val="28"/>
    </w:rPr>
  </w:style>
  <w:style w:type="paragraph" w:styleId="TOC2">
    <w:name w:val="toc 2"/>
    <w:basedOn w:val="Normal"/>
    <w:next w:val="Normal"/>
    <w:autoRedefine/>
    <w:uiPriority w:val="39"/>
    <w:unhideWhenUsed/>
    <w:rsid w:val="00A4517C"/>
    <w:pPr>
      <w:tabs>
        <w:tab w:val="left" w:pos="1080"/>
        <w:tab w:val="right" w:leader="dot" w:pos="8630"/>
      </w:tabs>
      <w:spacing w:after="240"/>
      <w:ind w:left="475"/>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F63BD3"/>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F63BD3"/>
    <w:rPr>
      <w:rFonts w:ascii="Cambria" w:hAnsi="Cambria"/>
      <w:sz w:val="24"/>
      <w:szCs w:val="24"/>
    </w:rPr>
  </w:style>
  <w:style w:type="character" w:customStyle="1" w:styleId="Heading1Char">
    <w:name w:val="Heading 1 Char"/>
    <w:basedOn w:val="DefaultParagraphFont"/>
    <w:link w:val="Heading1"/>
    <w:rsid w:val="00F63BD3"/>
    <w:rPr>
      <w:b/>
      <w:bCs/>
      <w:sz w:val="48"/>
      <w:szCs w:val="48"/>
    </w:rPr>
  </w:style>
  <w:style w:type="character" w:customStyle="1" w:styleId="Heading2Char">
    <w:name w:val="Heading 2 Char"/>
    <w:basedOn w:val="DefaultParagraphFont"/>
    <w:link w:val="Heading2"/>
    <w:rsid w:val="000853B1"/>
    <w:rPr>
      <w:b/>
      <w:sz w:val="28"/>
      <w:szCs w:val="24"/>
    </w:rPr>
  </w:style>
  <w:style w:type="character" w:customStyle="1" w:styleId="Heading3Char">
    <w:name w:val="Heading 3 Char"/>
    <w:basedOn w:val="DefaultParagraphFont"/>
    <w:link w:val="Heading3"/>
    <w:rsid w:val="00665E5E"/>
    <w:rPr>
      <w:b/>
      <w:snapToGrid w:val="0"/>
      <w:sz w:val="24"/>
      <w:szCs w:val="24"/>
    </w:rPr>
  </w:style>
  <w:style w:type="character" w:customStyle="1" w:styleId="Heading4Char">
    <w:name w:val="Heading 4 Char"/>
    <w:basedOn w:val="DefaultParagraphFont"/>
    <w:link w:val="Heading4"/>
    <w:rsid w:val="0084530F"/>
    <w:rPr>
      <w:sz w:val="24"/>
      <w:szCs w:val="24"/>
    </w:rPr>
  </w:style>
  <w:style w:type="character" w:customStyle="1" w:styleId="Heading5Char">
    <w:name w:val="Heading 5 Char"/>
    <w:basedOn w:val="DefaultParagraphFont"/>
    <w:link w:val="Heading5"/>
    <w:rsid w:val="00F63BD3"/>
    <w:rPr>
      <w:sz w:val="24"/>
      <w:szCs w:val="24"/>
    </w:rPr>
  </w:style>
  <w:style w:type="character" w:customStyle="1" w:styleId="Heading6Char">
    <w:name w:val="Heading 6 Char"/>
    <w:basedOn w:val="DefaultParagraphFont"/>
    <w:link w:val="Heading6"/>
    <w:rsid w:val="00F63BD3"/>
    <w:rPr>
      <w:sz w:val="24"/>
      <w:szCs w:val="24"/>
    </w:rPr>
  </w:style>
  <w:style w:type="character" w:customStyle="1" w:styleId="Heading7Char">
    <w:name w:val="Heading 7 Char"/>
    <w:basedOn w:val="DefaultParagraphFont"/>
    <w:link w:val="Heading7"/>
    <w:rsid w:val="00F63BD3"/>
    <w:rPr>
      <w:sz w:val="24"/>
      <w:szCs w:val="24"/>
    </w:rPr>
  </w:style>
  <w:style w:type="character" w:customStyle="1" w:styleId="Heading8Char">
    <w:name w:val="Heading 8 Char"/>
    <w:basedOn w:val="DefaultParagraphFont"/>
    <w:link w:val="Heading8"/>
    <w:uiPriority w:val="9"/>
    <w:rsid w:val="00F63BD3"/>
    <w:rPr>
      <w:sz w:val="32"/>
      <w:szCs w:val="24"/>
    </w:rPr>
  </w:style>
  <w:style w:type="character" w:customStyle="1" w:styleId="Heading9Char">
    <w:name w:val="Heading 9 Char"/>
    <w:basedOn w:val="DefaultParagraphFont"/>
    <w:link w:val="Heading9"/>
    <w:uiPriority w:val="9"/>
    <w:rsid w:val="00F63BD3"/>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F63BD3"/>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semiHidden/>
    <w:unhideWhenUsed/>
    <w:rsid w:val="00662FB8"/>
    <w:rPr>
      <w:vertAlign w:val="superscript"/>
    </w:rPr>
  </w:style>
  <w:style w:type="paragraph" w:customStyle="1" w:styleId="Style0">
    <w:name w:val="Style0"/>
    <w:basedOn w:val="Heading2"/>
    <w:link w:val="Style0Char"/>
    <w:qFormat/>
    <w:rsid w:val="00F63BD3"/>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F63BD3"/>
  </w:style>
  <w:style w:type="character" w:customStyle="1" w:styleId="Heading2bChar">
    <w:name w:val="Heading 2b Char"/>
    <w:basedOn w:val="Heading2Char"/>
    <w:link w:val="Heading2b"/>
    <w:rsid w:val="0006208C"/>
  </w:style>
  <w:style w:type="character" w:customStyle="1" w:styleId="HeaderChar">
    <w:name w:val="Header Char"/>
    <w:basedOn w:val="DefaultParagraphFont"/>
    <w:link w:val="Header"/>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uiPriority w:val="99"/>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unhideWhenUsed/>
    <w:rsid w:val="00807EBA"/>
    <w:pPr>
      <w:spacing w:before="100" w:beforeAutospacing="1" w:after="100" w:afterAutospacing="1"/>
    </w:pPr>
  </w:style>
  <w:style w:type="paragraph" w:customStyle="1" w:styleId="HEBREW">
    <w:name w:val="HEBREW"/>
    <w:basedOn w:val="Normal"/>
    <w:link w:val="HEBREWChar"/>
    <w:rsid w:val="004E0076"/>
    <w:rPr>
      <w:rFonts w:ascii="HebraicaII" w:hAnsi="HebraicaII"/>
      <w:color w:val="999999"/>
      <w:sz w:val="96"/>
    </w:rPr>
  </w:style>
  <w:style w:type="character" w:customStyle="1" w:styleId="HEBREWChar">
    <w:name w:val="HEBREW Char"/>
    <w:basedOn w:val="DefaultParagraphFont"/>
    <w:link w:val="HEBREW"/>
    <w:rsid w:val="004E0076"/>
    <w:rPr>
      <w:rFonts w:ascii="HebraicaII" w:hAnsi="HebraicaII"/>
      <w:color w:val="999999"/>
      <w:sz w:val="96"/>
      <w:szCs w:val="24"/>
    </w:rPr>
  </w:style>
  <w:style w:type="character" w:styleId="IntenseEmphasis">
    <w:name w:val="Intense Emphasis"/>
    <w:basedOn w:val="DefaultParagraphFont"/>
    <w:uiPriority w:val="21"/>
    <w:qFormat/>
    <w:rsid w:val="00335CAA"/>
    <w:rPr>
      <w:b/>
      <w:bCs/>
      <w:i/>
      <w:iCs/>
      <w:color w:val="4F81BD" w:themeColor="accent1"/>
    </w:rPr>
  </w:style>
  <w:style w:type="character" w:styleId="Emphasis">
    <w:name w:val="Emphasis"/>
    <w:basedOn w:val="DefaultParagraphFont"/>
    <w:uiPriority w:val="20"/>
    <w:qFormat/>
    <w:rsid w:val="00F753FA"/>
    <w:rPr>
      <w:i/>
      <w:iCs/>
    </w:rPr>
  </w:style>
  <w:style w:type="paragraph" w:styleId="IntenseQuote">
    <w:name w:val="Intense Quote"/>
    <w:basedOn w:val="Normal"/>
    <w:next w:val="Normal"/>
    <w:link w:val="IntenseQuoteChar"/>
    <w:uiPriority w:val="30"/>
    <w:qFormat/>
    <w:rsid w:val="00F753F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753FA"/>
    <w:rPr>
      <w:b/>
      <w:bCs/>
      <w:i/>
      <w:iCs/>
      <w:color w:val="4F81BD" w:themeColor="accent1"/>
      <w:sz w:val="24"/>
      <w:szCs w:val="24"/>
    </w:rPr>
  </w:style>
  <w:style w:type="numbering" w:customStyle="1" w:styleId="List44">
    <w:name w:val="List 44"/>
    <w:rsid w:val="00A1384F"/>
    <w:pPr>
      <w:numPr>
        <w:numId w:val="62"/>
      </w:numPr>
    </w:pPr>
  </w:style>
  <w:style w:type="numbering" w:customStyle="1" w:styleId="List45">
    <w:name w:val="List 45"/>
    <w:rsid w:val="00A1384F"/>
    <w:pPr>
      <w:numPr>
        <w:numId w:val="64"/>
      </w:numPr>
    </w:pPr>
  </w:style>
  <w:style w:type="numbering" w:customStyle="1" w:styleId="List46">
    <w:name w:val="List 46"/>
    <w:rsid w:val="00A1384F"/>
    <w:pPr>
      <w:numPr>
        <w:numId w:val="66"/>
      </w:numPr>
    </w:pPr>
  </w:style>
  <w:style w:type="numbering" w:customStyle="1" w:styleId="List43">
    <w:name w:val="List 43"/>
    <w:rsid w:val="00A1384F"/>
    <w:pPr>
      <w:numPr>
        <w:numId w:val="68"/>
      </w:numPr>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Cirriculu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E8B1BD-BF98-4379-9DA5-FF26A3BFA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Cirriculum_template</Template>
  <TotalTime>3502</TotalTime>
  <Pages>46</Pages>
  <Words>11208</Words>
  <Characters>63886</Characters>
  <Application>Microsoft Office Word</Application>
  <DocSecurity>0</DocSecurity>
  <Lines>532</Lines>
  <Paragraphs>149</Paragraphs>
  <ScaleCrop>false</ScaleCrop>
  <HeadingPairs>
    <vt:vector size="4" baseType="variant">
      <vt:variant>
        <vt:lpstr>Title</vt:lpstr>
      </vt:variant>
      <vt:variant>
        <vt:i4>1</vt:i4>
      </vt:variant>
      <vt:variant>
        <vt:lpstr>Headings</vt:lpstr>
      </vt:variant>
      <vt:variant>
        <vt:i4>41</vt:i4>
      </vt:variant>
    </vt:vector>
  </HeadingPairs>
  <TitlesOfParts>
    <vt:vector size="42" baseType="lpstr">
      <vt:lpstr>Genesis</vt:lpstr>
      <vt:lpstr/>
      <vt:lpstr>Introduction</vt:lpstr>
      <vt:lpstr>    The Writer</vt:lpstr>
      <vt:lpstr>    The Purpose of the Writing </vt:lpstr>
      <vt:lpstr>        SIGNS (Strongs 459)  semaino – the plural form for sign or miracle</vt:lpstr>
      <vt:lpstr>        Believing (Strong’s 4100) Pisteuo</vt:lpstr>
      <vt:lpstr>        LIFE	(Strong’s 2222) Zoe</vt:lpstr>
      <vt:lpstr>    Style of the Writing</vt:lpstr>
      <vt:lpstr>        A persuasive gospel: “These are written that ye might believe”</vt:lpstr>
      <vt:lpstr>        An interpretive gospel: That Jesus is the Christ.</vt:lpstr>
      <vt:lpstr>        The title  - Christ refers to His office.</vt:lpstr>
      <vt:lpstr>        The title – Son of God refers to His Person.</vt:lpstr>
      <vt:lpstr>        An effective gospel: “And that believing ye might have life through His name.”</vt:lpstr>
      <vt:lpstr>        A selective gospel: “And many other signs…which are not written in this book.”</vt:lpstr>
      <vt:lpstr>    Picture Gallery &amp; Chapter Topics</vt:lpstr>
      <vt:lpstr>    The Outline</vt:lpstr>
      <vt:lpstr>Chapter 1: He is the Son of God</vt:lpstr>
      <vt:lpstr>        Christ Reveled as the Word 1:1-14</vt:lpstr>
      <vt:lpstr>        Christ Proclaimed by John 1:14-18</vt:lpstr>
      <vt:lpstr>    II.	The Record of John 1:19-34		</vt:lpstr>
      <vt:lpstr>    The Enlistment of Disciples 1:35-51</vt:lpstr>
      <vt:lpstr>        Andrew 1:35-39</vt:lpstr>
      <vt:lpstr>        Simon Peter 1:40-42</vt:lpstr>
      <vt:lpstr>        Philip 1:43-44</vt:lpstr>
      <vt:lpstr>        Nathanael 1:45-51</vt:lpstr>
      <vt:lpstr>Chapter 2: He is the Son of Man</vt:lpstr>
      <vt:lpstr>    The Wedding at Cana 2:1-11 </vt:lpstr>
      <vt:lpstr>        The Request 2:1-3</vt:lpstr>
      <vt:lpstr>        The Response 2:4-8</vt:lpstr>
      <vt:lpstr>        The Results 2:9-11</vt:lpstr>
      <vt:lpstr>    The Cleansing of the Temple 2:12-17</vt:lpstr>
      <vt:lpstr>    The Sign of the Resurrection 2:18-25</vt:lpstr>
      <vt:lpstr/>
      <vt:lpstr>Chapter 3: He is the Divine Teacher</vt:lpstr>
      <vt:lpstr>    Interview with Nicodemus 3:1-21</vt:lpstr>
      <vt:lpstr>Chapter 4: He is the Soul Winner</vt:lpstr>
      <vt:lpstr>Chapter 5: He is the Great Physician</vt:lpstr>
      <vt:lpstr>Chapter 6: He is the Bread of Life</vt:lpstr>
      <vt:lpstr>Chapter 7: He is the Water of Life</vt:lpstr>
      <vt:lpstr>Chapter 20: He is the Victory Over Death</vt:lpstr>
      <vt:lpstr>Chapter 21: He is the Restorer of the Penitent</vt:lpstr>
    </vt:vector>
  </TitlesOfParts>
  <Company>Hewlett-Packard</Company>
  <LinksUpToDate>false</LinksUpToDate>
  <CharactersWithSpaces>74945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Matthew James Derocher</cp:lastModifiedBy>
  <cp:revision>94</cp:revision>
  <cp:lastPrinted>2010-11-17T13:10:00Z</cp:lastPrinted>
  <dcterms:created xsi:type="dcterms:W3CDTF">2010-11-08T21:05:00Z</dcterms:created>
  <dcterms:modified xsi:type="dcterms:W3CDTF">2010-11-30T05:37:00Z</dcterms:modified>
</cp:coreProperties>
</file>