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Pr="005052BD" w:rsidRDefault="00EA2557">
      <w:pPr>
        <w:pStyle w:val="Title"/>
        <w:rPr>
          <w:noProof/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;mso-wrap-edited:f" wrapcoords="-90 0 -90 21300 21600 21300 21600 0 -90 0" fillcolor="gray" stroked="f">
            <v:textbox style="mso-next-textbox:#_x0000_s1028">
              <w:txbxContent>
                <w:p w:rsidR="005052BD" w:rsidRDefault="005052BD"/>
              </w:txbxContent>
            </v:textbox>
          </v:shape>
        </w:pict>
      </w:r>
      <w:r>
        <w:rPr>
          <w:noProof/>
          <w:sz w:val="20"/>
        </w:rPr>
        <w:pict>
          <v:shape id="_x0000_s1029" type="#_x0000_t202" style="position:absolute;left:0;text-align:left;margin-left:0;margin-top:-9pt;width:180pt;height:54pt;z-index:-1;mso-wrap-edited:f;mso-position-horizontal:center" wrapcoords="-90 0 -90 21300 21600 21300 21600 0 -90 0" fillcolor="silver" stroked="f">
            <v:textbox style="mso-next-textbox:#_x0000_s1029">
              <w:txbxContent>
                <w:p w:rsidR="005052BD" w:rsidRDefault="005052BD"/>
              </w:txbxContent>
            </v:textbox>
          </v:shape>
        </w:pict>
      </w:r>
      <w:r w:rsidR="0085253C" w:rsidRPr="005052BD">
        <w:rPr>
          <w:noProof/>
          <w:sz w:val="20"/>
        </w:rPr>
        <w:t>Adult Sunday School</w:t>
      </w:r>
    </w:p>
    <w:p w:rsidR="0085253C" w:rsidRDefault="00FA38A3">
      <w:pPr>
        <w:pStyle w:val="Subtitle"/>
      </w:pPr>
      <w:r>
        <w:t>September 14, 2008</w:t>
      </w:r>
    </w:p>
    <w:p w:rsidR="0085253C" w:rsidRDefault="0085253C">
      <w:pPr>
        <w:pStyle w:val="Subtitle"/>
        <w:jc w:val="left"/>
      </w:pPr>
    </w:p>
    <w:p w:rsidR="00C738FC" w:rsidRDefault="00C738FC" w:rsidP="00C738FC">
      <w:pPr>
        <w:jc w:val="center"/>
        <w:rPr>
          <w:sz w:val="28"/>
          <w:szCs w:val="28"/>
        </w:rPr>
      </w:pPr>
    </w:p>
    <w:p w:rsidR="00C738FC" w:rsidRDefault="00C738FC" w:rsidP="00C738FC">
      <w:pPr>
        <w:jc w:val="center"/>
        <w:rPr>
          <w:sz w:val="28"/>
          <w:szCs w:val="28"/>
        </w:rPr>
      </w:pPr>
      <w:r>
        <w:rPr>
          <w:sz w:val="28"/>
          <w:szCs w:val="28"/>
        </w:rPr>
        <w:t>THE BLOOD COVENANT</w:t>
      </w:r>
    </w:p>
    <w:p w:rsidR="00C738FC" w:rsidRDefault="00C738FC" w:rsidP="00C738FC">
      <w:pPr>
        <w:ind w:left="720"/>
        <w:jc w:val="center"/>
        <w:rPr>
          <w:i/>
          <w:sz w:val="28"/>
          <w:szCs w:val="28"/>
        </w:rPr>
      </w:pPr>
    </w:p>
    <w:p w:rsidR="00C738FC" w:rsidRDefault="00C738FC" w:rsidP="00C738F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What is a ‘covenant’?</w:t>
      </w:r>
    </w:p>
    <w:p w:rsidR="00C738FC" w:rsidRDefault="00C738FC" w:rsidP="00C738FC">
      <w:pPr>
        <w:jc w:val="center"/>
        <w:rPr>
          <w:sz w:val="28"/>
          <w:szCs w:val="28"/>
        </w:rPr>
      </w:pPr>
    </w:p>
    <w:p w:rsidR="00C738FC" w:rsidRDefault="00C738FC" w:rsidP="00C738FC">
      <w:pPr>
        <w:ind w:firstLine="720"/>
      </w:pPr>
      <w:r>
        <w:t>Hebrew: cutting, confederacy, covenant, league</w:t>
      </w:r>
    </w:p>
    <w:p w:rsidR="00C738FC" w:rsidRDefault="00C738FC" w:rsidP="00C738FC">
      <w:pPr>
        <w:ind w:firstLine="720"/>
      </w:pPr>
      <w:r>
        <w:t>Greek: contract, will, testament, covenant</w:t>
      </w:r>
    </w:p>
    <w:p w:rsidR="00C738FC" w:rsidRDefault="00C738FC" w:rsidP="00C738FC">
      <w:pPr>
        <w:ind w:firstLine="720"/>
        <w:jc w:val="center"/>
      </w:pPr>
    </w:p>
    <w:p w:rsidR="00C738FC" w:rsidRDefault="00C738FC" w:rsidP="00C738FC">
      <w:pPr>
        <w:ind w:firstLine="720"/>
        <w:jc w:val="center"/>
      </w:pPr>
      <w:r>
        <w:t>--</w:t>
      </w:r>
      <w:r w:rsidRPr="0071033C">
        <w:t>To the ancient Hebrews, a blood covenant was the most binding, sacred</w:t>
      </w:r>
      <w:r>
        <w:t xml:space="preserve"> agreement that could be made.--</w:t>
      </w:r>
    </w:p>
    <w:p w:rsidR="00C738FC" w:rsidRDefault="00C738FC" w:rsidP="00C738FC">
      <w:pPr>
        <w:ind w:firstLine="720"/>
      </w:pPr>
    </w:p>
    <w:p w:rsidR="00C738FC" w:rsidRPr="00557325" w:rsidRDefault="00C738FC" w:rsidP="00C738FC">
      <w:pPr>
        <w:numPr>
          <w:ilvl w:val="0"/>
          <w:numId w:val="23"/>
        </w:numPr>
        <w:rPr>
          <w:sz w:val="28"/>
          <w:szCs w:val="28"/>
        </w:rPr>
      </w:pPr>
      <w:r>
        <w:t>Exchanging Garments and Swords</w:t>
      </w:r>
      <w:r>
        <w:tab/>
        <w:t>I Sam. 18:4</w:t>
      </w:r>
    </w:p>
    <w:p w:rsidR="00C738FC" w:rsidRPr="00557325" w:rsidRDefault="00C738FC" w:rsidP="00C738FC">
      <w:pPr>
        <w:numPr>
          <w:ilvl w:val="0"/>
          <w:numId w:val="23"/>
        </w:numPr>
        <w:tabs>
          <w:tab w:val="left" w:pos="1080"/>
          <w:tab w:val="left" w:pos="5040"/>
        </w:tabs>
        <w:ind w:left="5040" w:hanging="4320"/>
        <w:rPr>
          <w:sz w:val="28"/>
          <w:szCs w:val="28"/>
        </w:rPr>
      </w:pPr>
      <w:r>
        <w:t>A Blood Sacrifice</w:t>
      </w:r>
      <w:r>
        <w:tab/>
        <w:t>Gen. 15:9-17; 31:43-54;                 Jer. 34:18-19</w:t>
      </w:r>
    </w:p>
    <w:p w:rsidR="00C738FC" w:rsidRPr="0000528B" w:rsidRDefault="00C738FC" w:rsidP="00C738FC">
      <w:pPr>
        <w:numPr>
          <w:ilvl w:val="0"/>
          <w:numId w:val="23"/>
        </w:numPr>
        <w:rPr>
          <w:sz w:val="28"/>
          <w:szCs w:val="28"/>
        </w:rPr>
      </w:pPr>
      <w:r>
        <w:t xml:space="preserve"> A Memorial Covenant Meal</w:t>
      </w:r>
      <w:r>
        <w:tab/>
      </w:r>
      <w:r>
        <w:tab/>
        <w:t>Gen. 31:54</w:t>
      </w:r>
    </w:p>
    <w:p w:rsidR="00C738FC" w:rsidRDefault="00C738FC" w:rsidP="00C738FC">
      <w:pPr>
        <w:rPr>
          <w:sz w:val="28"/>
          <w:szCs w:val="28"/>
        </w:rPr>
      </w:pPr>
    </w:p>
    <w:p w:rsidR="00C738FC" w:rsidRPr="0000528B" w:rsidRDefault="00C738FC" w:rsidP="00C738FC">
      <w:pPr>
        <w:rPr>
          <w:i/>
        </w:rPr>
      </w:pPr>
      <w:r w:rsidRPr="0000528B">
        <w:rPr>
          <w:i/>
        </w:rPr>
        <w:t>Examples of blood covenants in the Bible:</w:t>
      </w:r>
    </w:p>
    <w:p w:rsidR="00C738FC" w:rsidRDefault="00C738FC" w:rsidP="00C738FC">
      <w:pPr>
        <w:numPr>
          <w:ilvl w:val="0"/>
          <w:numId w:val="24"/>
        </w:numPr>
      </w:pPr>
      <w:r>
        <w:t xml:space="preserve">Laban &amp; Jacob </w:t>
      </w:r>
      <w:r>
        <w:tab/>
      </w:r>
      <w:r>
        <w:tab/>
        <w:t>Gen. 31:43-55</w:t>
      </w:r>
    </w:p>
    <w:p w:rsidR="00C738FC" w:rsidRDefault="00C738FC" w:rsidP="00C738FC">
      <w:pPr>
        <w:numPr>
          <w:ilvl w:val="0"/>
          <w:numId w:val="24"/>
        </w:numPr>
      </w:pPr>
      <w:r>
        <w:t>David &amp; Jonathan</w:t>
      </w:r>
      <w:r>
        <w:tab/>
      </w:r>
      <w:r>
        <w:tab/>
        <w:t>I Samuel 18:1-4</w:t>
      </w:r>
    </w:p>
    <w:p w:rsidR="00C738FC" w:rsidRDefault="00C738FC" w:rsidP="00C738FC">
      <w:pPr>
        <w:ind w:left="720"/>
      </w:pPr>
    </w:p>
    <w:p w:rsidR="00C738FC" w:rsidRPr="008933DA" w:rsidRDefault="00C738FC" w:rsidP="00C738FC">
      <w:pPr>
        <w:numPr>
          <w:ilvl w:val="0"/>
          <w:numId w:val="27"/>
        </w:numPr>
        <w:ind w:left="720"/>
        <w:rPr>
          <w:sz w:val="28"/>
          <w:szCs w:val="28"/>
        </w:rPr>
      </w:pPr>
      <w:r w:rsidRPr="008933DA">
        <w:rPr>
          <w:sz w:val="28"/>
          <w:szCs w:val="28"/>
        </w:rPr>
        <w:t>The Patter</w:t>
      </w:r>
      <w:r>
        <w:rPr>
          <w:sz w:val="28"/>
          <w:szCs w:val="28"/>
        </w:rPr>
        <w:t>n</w:t>
      </w:r>
      <w:r w:rsidRPr="008933DA">
        <w:rPr>
          <w:sz w:val="28"/>
          <w:szCs w:val="28"/>
        </w:rPr>
        <w:t xml:space="preserve"> of God’s Covenant</w:t>
      </w:r>
    </w:p>
    <w:p w:rsidR="00C738FC" w:rsidRPr="0000528B" w:rsidRDefault="00C738FC" w:rsidP="00C738FC">
      <w:pPr>
        <w:ind w:left="1440"/>
      </w:pPr>
    </w:p>
    <w:p w:rsidR="00C738FC" w:rsidRDefault="00C738FC" w:rsidP="00C738FC">
      <w:r>
        <w:t>God’s covenant with us is in the same pattern of the O.T. blood covenant. (Heb. 9:24)</w:t>
      </w:r>
    </w:p>
    <w:p w:rsidR="00C738FC" w:rsidRPr="0000528B" w:rsidRDefault="00C738FC" w:rsidP="00C738FC">
      <w:pPr>
        <w:numPr>
          <w:ilvl w:val="0"/>
          <w:numId w:val="25"/>
        </w:numPr>
        <w:rPr>
          <w:sz w:val="28"/>
          <w:szCs w:val="28"/>
        </w:rPr>
      </w:pPr>
      <w:r>
        <w:t>We Exchange our Garments and Swords</w:t>
      </w:r>
      <w:r>
        <w:tab/>
      </w:r>
      <w:r>
        <w:tab/>
        <w:t>Eph. 6:11-17</w:t>
      </w:r>
    </w:p>
    <w:p w:rsidR="00C738FC" w:rsidRPr="0000528B" w:rsidRDefault="00C738FC" w:rsidP="00C738FC">
      <w:pPr>
        <w:numPr>
          <w:ilvl w:val="0"/>
          <w:numId w:val="25"/>
        </w:numPr>
        <w:rPr>
          <w:sz w:val="28"/>
          <w:szCs w:val="28"/>
        </w:rPr>
      </w:pPr>
      <w:r>
        <w:t>There Has been Made a Blood Sacrifice</w:t>
      </w:r>
      <w:r>
        <w:tab/>
      </w:r>
      <w:r>
        <w:tab/>
        <w:t>Heb. 9:12-22</w:t>
      </w:r>
    </w:p>
    <w:p w:rsidR="00C738FC" w:rsidRPr="0000528B" w:rsidRDefault="00C738FC" w:rsidP="00C738FC">
      <w:pPr>
        <w:numPr>
          <w:ilvl w:val="0"/>
          <w:numId w:val="25"/>
        </w:numPr>
        <w:rPr>
          <w:sz w:val="28"/>
          <w:szCs w:val="28"/>
        </w:rPr>
      </w:pPr>
      <w:r>
        <w:t>We have a Memorial Covenant Meal</w:t>
      </w:r>
      <w:r>
        <w:tab/>
      </w:r>
      <w:r>
        <w:tab/>
      </w:r>
      <w:r>
        <w:tab/>
        <w:t>Matt. 26:26-29</w:t>
      </w:r>
    </w:p>
    <w:p w:rsidR="00C738FC" w:rsidRDefault="00C738FC" w:rsidP="00C738FC">
      <w:pPr>
        <w:ind w:left="360"/>
        <w:rPr>
          <w:sz w:val="28"/>
          <w:szCs w:val="28"/>
        </w:rPr>
      </w:pPr>
    </w:p>
    <w:p w:rsidR="00C738FC" w:rsidRDefault="00C738FC" w:rsidP="00C738FC">
      <w:pPr>
        <w:numPr>
          <w:ilvl w:val="0"/>
          <w:numId w:val="27"/>
        </w:num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Benefits of God’s Covenant</w:t>
      </w:r>
    </w:p>
    <w:p w:rsidR="00C738FC" w:rsidRDefault="00C738FC" w:rsidP="00C738FC">
      <w:pPr>
        <w:ind w:left="1080"/>
        <w:rPr>
          <w:sz w:val="28"/>
          <w:szCs w:val="28"/>
        </w:rPr>
      </w:pPr>
    </w:p>
    <w:p w:rsidR="00C738FC" w:rsidRPr="00AB7924" w:rsidRDefault="00C738FC" w:rsidP="00C738FC">
      <w:pPr>
        <w:numPr>
          <w:ilvl w:val="0"/>
          <w:numId w:val="26"/>
        </w:numPr>
        <w:rPr>
          <w:b/>
        </w:rPr>
      </w:pPr>
      <w:r w:rsidRPr="00AB7924">
        <w:rPr>
          <w:b/>
        </w:rPr>
        <w:t xml:space="preserve">We have Been made </w:t>
      </w:r>
      <w:r>
        <w:rPr>
          <w:b/>
        </w:rPr>
        <w:t>‘</w:t>
      </w:r>
      <w:r w:rsidRPr="00AB7924">
        <w:rPr>
          <w:b/>
        </w:rPr>
        <w:t>j</w:t>
      </w:r>
      <w:r>
        <w:rPr>
          <w:b/>
        </w:rPr>
        <w:t>oint-</w:t>
      </w:r>
      <w:r w:rsidRPr="00AB7924">
        <w:rPr>
          <w:b/>
        </w:rPr>
        <w:t>heirs</w:t>
      </w:r>
      <w:r>
        <w:rPr>
          <w:b/>
        </w:rPr>
        <w:t>’</w:t>
      </w:r>
      <w:r w:rsidRPr="00AB7924">
        <w:rPr>
          <w:b/>
        </w:rPr>
        <w:t xml:space="preserve"> with Christ</w:t>
      </w:r>
    </w:p>
    <w:p w:rsidR="00C738FC" w:rsidRPr="00AB7924" w:rsidRDefault="00C738FC" w:rsidP="00C738FC">
      <w:pPr>
        <w:ind w:left="1440"/>
      </w:pPr>
      <w:r w:rsidRPr="00AB7924">
        <w:t>Romans 8:15-23; Eph. 1:11,14,18; Heb. 9:15-17; I Peter 1:3,4</w:t>
      </w:r>
    </w:p>
    <w:p w:rsidR="00C738FC" w:rsidRPr="00AB7924" w:rsidRDefault="00C738FC" w:rsidP="00C738FC">
      <w:pPr>
        <w:ind w:left="1440"/>
      </w:pPr>
    </w:p>
    <w:p w:rsidR="00C738FC" w:rsidRDefault="00C738FC" w:rsidP="00C738FC">
      <w:pPr>
        <w:numPr>
          <w:ilvl w:val="0"/>
          <w:numId w:val="26"/>
        </w:numPr>
        <w:rPr>
          <w:b/>
        </w:rPr>
      </w:pPr>
      <w:r w:rsidRPr="005C1865">
        <w:rPr>
          <w:b/>
        </w:rPr>
        <w:t>We have God’s Word</w:t>
      </w:r>
    </w:p>
    <w:p w:rsidR="00C738FC" w:rsidRPr="005C1865" w:rsidRDefault="00C738FC" w:rsidP="00C738FC">
      <w:pPr>
        <w:ind w:left="1440"/>
        <w:rPr>
          <w:b/>
        </w:rPr>
      </w:pPr>
    </w:p>
    <w:p w:rsidR="00C738FC" w:rsidRPr="008933DA" w:rsidRDefault="00C738FC" w:rsidP="00C738FC">
      <w:pPr>
        <w:numPr>
          <w:ilvl w:val="0"/>
          <w:numId w:val="28"/>
        </w:numPr>
      </w:pPr>
      <w:r w:rsidRPr="008933DA">
        <w:t>Salvation</w:t>
      </w:r>
      <w:r>
        <w:tab/>
      </w:r>
      <w:r>
        <w:tab/>
        <w:t>Rom. 5:9</w:t>
      </w:r>
    </w:p>
    <w:p w:rsidR="00C738FC" w:rsidRDefault="00C738FC" w:rsidP="00C738FC">
      <w:pPr>
        <w:numPr>
          <w:ilvl w:val="0"/>
          <w:numId w:val="28"/>
        </w:numPr>
      </w:pPr>
      <w:r>
        <w:t>Never Alone</w:t>
      </w:r>
      <w:r>
        <w:tab/>
        <w:t>I Chr. 28:20 “He will not fail thee”</w:t>
      </w:r>
    </w:p>
    <w:p w:rsidR="00C738FC" w:rsidRDefault="00C738FC" w:rsidP="00C738FC">
      <w:pPr>
        <w:numPr>
          <w:ilvl w:val="0"/>
          <w:numId w:val="28"/>
        </w:numPr>
      </w:pPr>
      <w:r>
        <w:t>Victory</w:t>
      </w:r>
      <w:r>
        <w:tab/>
      </w:r>
      <w:r>
        <w:tab/>
        <w:t>I Cor. 15:57</w:t>
      </w:r>
    </w:p>
    <w:p w:rsidR="00C738FC" w:rsidRDefault="00C738FC" w:rsidP="00C738FC">
      <w:pPr>
        <w:numPr>
          <w:ilvl w:val="0"/>
          <w:numId w:val="28"/>
        </w:numPr>
      </w:pPr>
      <w:r w:rsidRPr="008933DA">
        <w:t>Healing</w:t>
      </w:r>
      <w:r>
        <w:tab/>
      </w:r>
      <w:r>
        <w:tab/>
        <w:t>Isaiah 53:5</w:t>
      </w:r>
    </w:p>
    <w:p w:rsidR="00C738FC" w:rsidRPr="008933DA" w:rsidRDefault="00C738FC" w:rsidP="00C738FC">
      <w:pPr>
        <w:numPr>
          <w:ilvl w:val="0"/>
          <w:numId w:val="28"/>
        </w:numPr>
      </w:pPr>
      <w:r>
        <w:t>Life &amp; Peace</w:t>
      </w:r>
      <w:r>
        <w:tab/>
        <w:t>Mal. 2:5; Num. 25:12</w:t>
      </w:r>
    </w:p>
    <w:p w:rsidR="00C738FC" w:rsidRPr="00AB7924" w:rsidRDefault="00C738FC" w:rsidP="00C738FC">
      <w:pPr>
        <w:ind w:left="1800"/>
        <w:rPr>
          <w:sz w:val="28"/>
          <w:szCs w:val="28"/>
        </w:rPr>
      </w:pPr>
    </w:p>
    <w:p w:rsidR="00C738FC" w:rsidRDefault="00C738FC" w:rsidP="00C738FC">
      <w:pPr>
        <w:numPr>
          <w:ilvl w:val="0"/>
          <w:numId w:val="27"/>
        </w:numPr>
        <w:ind w:left="720"/>
        <w:rPr>
          <w:sz w:val="28"/>
          <w:szCs w:val="28"/>
        </w:rPr>
      </w:pPr>
      <w:r>
        <w:rPr>
          <w:sz w:val="28"/>
          <w:szCs w:val="28"/>
        </w:rPr>
        <w:t>Obligations of God’s Covenant</w:t>
      </w:r>
    </w:p>
    <w:p w:rsidR="00C738FC" w:rsidRPr="0000528B" w:rsidRDefault="00C738FC" w:rsidP="00C738FC">
      <w:pPr>
        <w:ind w:left="720"/>
        <w:rPr>
          <w:sz w:val="28"/>
          <w:szCs w:val="28"/>
        </w:rPr>
      </w:pPr>
    </w:p>
    <w:p w:rsidR="00C738FC" w:rsidRPr="00684F07" w:rsidRDefault="00C738FC" w:rsidP="00C738FC">
      <w:pPr>
        <w:numPr>
          <w:ilvl w:val="0"/>
          <w:numId w:val="29"/>
        </w:numPr>
        <w:rPr>
          <w:sz w:val="28"/>
          <w:szCs w:val="28"/>
        </w:rPr>
      </w:pPr>
      <w:r>
        <w:t>Atonement Must be Made for all Sin</w:t>
      </w:r>
      <w:r>
        <w:tab/>
      </w:r>
      <w:r>
        <w:tab/>
        <w:t>Num. 25:13</w:t>
      </w:r>
    </w:p>
    <w:p w:rsidR="00C738FC" w:rsidRPr="00684F07" w:rsidRDefault="00C738FC" w:rsidP="00C738FC">
      <w:pPr>
        <w:numPr>
          <w:ilvl w:val="0"/>
          <w:numId w:val="29"/>
        </w:numPr>
        <w:rPr>
          <w:sz w:val="28"/>
          <w:szCs w:val="28"/>
        </w:rPr>
      </w:pPr>
      <w:r>
        <w:t>Serve No Other God</w:t>
      </w:r>
      <w:r>
        <w:tab/>
      </w:r>
      <w:r>
        <w:tab/>
      </w:r>
      <w:r>
        <w:tab/>
      </w:r>
      <w:r>
        <w:tab/>
        <w:t>Deut. 6:5</w:t>
      </w:r>
    </w:p>
    <w:p w:rsidR="00C738FC" w:rsidRPr="00EC17E5" w:rsidRDefault="00C738FC" w:rsidP="00C738FC">
      <w:pPr>
        <w:numPr>
          <w:ilvl w:val="0"/>
          <w:numId w:val="29"/>
        </w:numPr>
        <w:tabs>
          <w:tab w:val="left" w:pos="720"/>
          <w:tab w:val="left" w:pos="5040"/>
        </w:tabs>
        <w:ind w:left="5040" w:hanging="4680"/>
        <w:rPr>
          <w:sz w:val="28"/>
          <w:szCs w:val="28"/>
        </w:rPr>
      </w:pPr>
      <w:r>
        <w:t>Seek No Other Source</w:t>
      </w:r>
      <w:r>
        <w:tab/>
        <w:t>John 4:10,13,14; Deut. 18:9-14; Rom. 16:19</w:t>
      </w:r>
    </w:p>
    <w:p w:rsidR="00C738FC" w:rsidRPr="0022298B" w:rsidRDefault="00C738FC" w:rsidP="00C738FC">
      <w:pPr>
        <w:numPr>
          <w:ilvl w:val="0"/>
          <w:numId w:val="29"/>
        </w:numPr>
        <w:tabs>
          <w:tab w:val="left" w:pos="720"/>
          <w:tab w:val="left" w:pos="5040"/>
        </w:tabs>
        <w:ind w:left="5040" w:hanging="4680"/>
        <w:rPr>
          <w:sz w:val="28"/>
          <w:szCs w:val="28"/>
        </w:rPr>
      </w:pPr>
      <w:r>
        <w:t>Keep His Word</w:t>
      </w:r>
      <w:r>
        <w:tab/>
        <w:t>Deut. 4:2</w:t>
      </w:r>
    </w:p>
    <w:p w:rsidR="00C738FC" w:rsidRDefault="00C738FC" w:rsidP="00C738FC">
      <w:pPr>
        <w:pStyle w:val="ListParagraph"/>
      </w:pPr>
    </w:p>
    <w:p w:rsidR="00C738FC" w:rsidRDefault="00C738FC" w:rsidP="00C738FC">
      <w:pPr>
        <w:ind w:left="90"/>
      </w:pPr>
      <w:r w:rsidRPr="0022298B">
        <w:t>De</w:t>
      </w:r>
      <w:r>
        <w:t>ut.</w:t>
      </w:r>
      <w:r w:rsidRPr="0022298B">
        <w:t xml:space="preserve"> 4:2 </w:t>
      </w:r>
    </w:p>
    <w:p w:rsidR="00C738FC" w:rsidRDefault="00C738FC" w:rsidP="00C738FC">
      <w:pPr>
        <w:ind w:left="90"/>
      </w:pPr>
      <w:r w:rsidRPr="0022298B">
        <w:t>Ye shall not add unto the word which I command you, neither shall ye diminish ought from it, that ye may keep the commandments of the LORD your God which I command you.</w:t>
      </w:r>
    </w:p>
    <w:p w:rsidR="00C738FC" w:rsidRDefault="00C738FC" w:rsidP="00C738FC">
      <w:pPr>
        <w:ind w:left="90"/>
      </w:pPr>
    </w:p>
    <w:p w:rsidR="00C738FC" w:rsidRDefault="00C738FC" w:rsidP="00C738FC">
      <w:pPr>
        <w:ind w:left="90"/>
      </w:pPr>
      <w:r w:rsidRPr="0022298B">
        <w:t xml:space="preserve">Heb 8:10 </w:t>
      </w:r>
    </w:p>
    <w:p w:rsidR="00C738FC" w:rsidRDefault="00C738FC" w:rsidP="00C738FC">
      <w:pPr>
        <w:ind w:left="90"/>
      </w:pPr>
      <w:r w:rsidRPr="0022298B">
        <w:t>For this is the covenant that I will make with the house of Israel after those days, saith the Lord; I will put my laws into their mind, and write them in their hearts: and I will be to them a God, and they shall be to me a people:</w:t>
      </w:r>
    </w:p>
    <w:sectPr w:rsidR="00C738FC" w:rsidSect="0037219D">
      <w:pgSz w:w="7920" w:h="12240" w:orient="landscape" w:code="1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7B2" w:rsidRDefault="008E47B2">
      <w:r>
        <w:separator/>
      </w:r>
    </w:p>
  </w:endnote>
  <w:endnote w:type="continuationSeparator" w:id="1">
    <w:p w:rsidR="008E47B2" w:rsidRDefault="008E4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7B2" w:rsidRDefault="008E47B2">
      <w:r>
        <w:separator/>
      </w:r>
    </w:p>
  </w:footnote>
  <w:footnote w:type="continuationSeparator" w:id="1">
    <w:p w:rsidR="008E47B2" w:rsidRDefault="008E47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A7E"/>
    <w:multiLevelType w:val="hybridMultilevel"/>
    <w:tmpl w:val="29F2804E"/>
    <w:lvl w:ilvl="0" w:tplc="EAB8155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F12A9"/>
    <w:multiLevelType w:val="hybridMultilevel"/>
    <w:tmpl w:val="02E0840C"/>
    <w:lvl w:ilvl="0" w:tplc="7480C8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DD1CF7"/>
    <w:multiLevelType w:val="hybridMultilevel"/>
    <w:tmpl w:val="37AC1F8E"/>
    <w:lvl w:ilvl="0" w:tplc="16204B0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891852"/>
    <w:multiLevelType w:val="hybridMultilevel"/>
    <w:tmpl w:val="3BD85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871F54"/>
    <w:multiLevelType w:val="hybridMultilevel"/>
    <w:tmpl w:val="37FC34A8"/>
    <w:lvl w:ilvl="0" w:tplc="37C4D9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1E2690C"/>
    <w:multiLevelType w:val="hybridMultilevel"/>
    <w:tmpl w:val="328E02F8"/>
    <w:lvl w:ilvl="0" w:tplc="571C6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B45F3F"/>
    <w:multiLevelType w:val="hybridMultilevel"/>
    <w:tmpl w:val="92A09D98"/>
    <w:lvl w:ilvl="0" w:tplc="26C49B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DD70173"/>
    <w:multiLevelType w:val="hybridMultilevel"/>
    <w:tmpl w:val="911086F8"/>
    <w:lvl w:ilvl="0" w:tplc="F8F0D6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23"/>
  </w:num>
  <w:num w:numId="5">
    <w:abstractNumId w:val="18"/>
  </w:num>
  <w:num w:numId="6">
    <w:abstractNumId w:val="24"/>
  </w:num>
  <w:num w:numId="7">
    <w:abstractNumId w:val="19"/>
  </w:num>
  <w:num w:numId="8">
    <w:abstractNumId w:val="17"/>
  </w:num>
  <w:num w:numId="9">
    <w:abstractNumId w:val="28"/>
  </w:num>
  <w:num w:numId="10">
    <w:abstractNumId w:val="20"/>
  </w:num>
  <w:num w:numId="11">
    <w:abstractNumId w:val="22"/>
  </w:num>
  <w:num w:numId="12">
    <w:abstractNumId w:val="3"/>
  </w:num>
  <w:num w:numId="13">
    <w:abstractNumId w:val="11"/>
  </w:num>
  <w:num w:numId="14">
    <w:abstractNumId w:val="10"/>
  </w:num>
  <w:num w:numId="15">
    <w:abstractNumId w:val="25"/>
  </w:num>
  <w:num w:numId="16">
    <w:abstractNumId w:val="16"/>
  </w:num>
  <w:num w:numId="17">
    <w:abstractNumId w:val="9"/>
  </w:num>
  <w:num w:numId="18">
    <w:abstractNumId w:val="12"/>
  </w:num>
  <w:num w:numId="19">
    <w:abstractNumId w:val="5"/>
  </w:num>
  <w:num w:numId="20">
    <w:abstractNumId w:val="8"/>
  </w:num>
  <w:num w:numId="21">
    <w:abstractNumId w:val="2"/>
  </w:num>
  <w:num w:numId="22">
    <w:abstractNumId w:val="21"/>
  </w:num>
  <w:num w:numId="23">
    <w:abstractNumId w:val="4"/>
  </w:num>
  <w:num w:numId="24">
    <w:abstractNumId w:val="14"/>
  </w:num>
  <w:num w:numId="25">
    <w:abstractNumId w:val="27"/>
  </w:num>
  <w:num w:numId="26">
    <w:abstractNumId w:val="26"/>
  </w:num>
  <w:num w:numId="27">
    <w:abstractNumId w:val="0"/>
  </w:num>
  <w:num w:numId="28">
    <w:abstractNumId w:val="15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oNotTrackMoves/>
  <w:defaultTabStop w:val="720"/>
  <w:bookFoldPrinting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25C0"/>
    <w:rsid w:val="00046EEF"/>
    <w:rsid w:val="00047822"/>
    <w:rsid w:val="00062522"/>
    <w:rsid w:val="000D3C9A"/>
    <w:rsid w:val="001D5D5F"/>
    <w:rsid w:val="002B5FDD"/>
    <w:rsid w:val="002D1BFF"/>
    <w:rsid w:val="0037219D"/>
    <w:rsid w:val="003B1FB0"/>
    <w:rsid w:val="003B4D7F"/>
    <w:rsid w:val="0050528D"/>
    <w:rsid w:val="005052BD"/>
    <w:rsid w:val="005225C0"/>
    <w:rsid w:val="00575812"/>
    <w:rsid w:val="00592479"/>
    <w:rsid w:val="0063267D"/>
    <w:rsid w:val="0070091E"/>
    <w:rsid w:val="0070694A"/>
    <w:rsid w:val="00791A25"/>
    <w:rsid w:val="007A69AA"/>
    <w:rsid w:val="0085253C"/>
    <w:rsid w:val="008A1391"/>
    <w:rsid w:val="008E47B2"/>
    <w:rsid w:val="009051F1"/>
    <w:rsid w:val="00985E26"/>
    <w:rsid w:val="00A20C60"/>
    <w:rsid w:val="00B13512"/>
    <w:rsid w:val="00C33ADC"/>
    <w:rsid w:val="00C738FC"/>
    <w:rsid w:val="00EA2557"/>
    <w:rsid w:val="00FA3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A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33ADC"/>
    <w:pPr>
      <w:jc w:val="center"/>
    </w:pPr>
    <w:rPr>
      <w:sz w:val="32"/>
    </w:rPr>
  </w:style>
  <w:style w:type="paragraph" w:styleId="Subtitle">
    <w:name w:val="Subtitle"/>
    <w:basedOn w:val="Normal"/>
    <w:qFormat/>
    <w:rsid w:val="00C33ADC"/>
    <w:pPr>
      <w:jc w:val="center"/>
    </w:pPr>
    <w:rPr>
      <w:sz w:val="28"/>
    </w:rPr>
  </w:style>
  <w:style w:type="paragraph" w:styleId="Footer">
    <w:name w:val="footer"/>
    <w:basedOn w:val="Normal"/>
    <w:semiHidden/>
    <w:rsid w:val="00C33A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33ADC"/>
  </w:style>
  <w:style w:type="paragraph" w:styleId="ListParagraph">
    <w:name w:val="List Paragraph"/>
    <w:basedOn w:val="Normal"/>
    <w:uiPriority w:val="34"/>
    <w:qFormat/>
    <w:rsid w:val="003B1FB0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ocuments\Sunday%20School\ADULT%20S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E8600-5CAF-4ADA-932E-79208747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ADULT SS TEMPLATE</Template>
  <TotalTime>125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Stephen G Reynolds, Jr.</dc:creator>
  <cp:lastModifiedBy>Stephen G Reynolds, Jr.</cp:lastModifiedBy>
  <cp:revision>4</cp:revision>
  <cp:lastPrinted>2008-09-14T12:41:00Z</cp:lastPrinted>
  <dcterms:created xsi:type="dcterms:W3CDTF">2008-09-14T10:46:00Z</dcterms:created>
  <dcterms:modified xsi:type="dcterms:W3CDTF">2009-01-25T14:59:00Z</dcterms:modified>
</cp:coreProperties>
</file>