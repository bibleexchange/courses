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Pr="005C77DE" w:rsidRDefault="00C1250E">
      <w:pPr>
        <w:pStyle w:val="Title"/>
        <w:rPr>
          <w:b/>
          <w:bCs/>
        </w:rPr>
      </w:pPr>
      <w:r w:rsidRPr="00C1250E">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C1250E">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sidRPr="005C77DE">
        <w:rPr>
          <w:b/>
          <w:bCs/>
        </w:rPr>
        <w:t>Adult Sunday School</w:t>
      </w:r>
    </w:p>
    <w:p w:rsidR="0085253C" w:rsidRPr="005C77DE" w:rsidRDefault="00954F5A">
      <w:pPr>
        <w:pStyle w:val="Subtitle"/>
        <w:rPr>
          <w:rFonts w:ascii="Times New Roman" w:hAnsi="Times New Roman"/>
        </w:rPr>
      </w:pPr>
      <w:r>
        <w:rPr>
          <w:rFonts w:ascii="Times New Roman" w:hAnsi="Times New Roman"/>
        </w:rPr>
        <w:t>October 3</w:t>
      </w:r>
      <w:r w:rsidR="000E46D0" w:rsidRPr="005C77DE">
        <w:rPr>
          <w:rFonts w:ascii="Times New Roman" w:hAnsi="Times New Roman"/>
        </w:rPr>
        <w:t>, 2010</w:t>
      </w:r>
    </w:p>
    <w:p w:rsidR="001530FA" w:rsidRPr="005C77DE" w:rsidRDefault="001530FA">
      <w:pPr>
        <w:pStyle w:val="Subtitle"/>
        <w:jc w:val="left"/>
        <w:rPr>
          <w:rFonts w:ascii="Times New Roman" w:hAnsi="Times New Roman"/>
        </w:rPr>
      </w:pPr>
    </w:p>
    <w:p w:rsidR="00954F5A" w:rsidRPr="00AE797E" w:rsidRDefault="00954F5A" w:rsidP="00954F5A">
      <w:pPr>
        <w:jc w:val="center"/>
        <w:rPr>
          <w:b/>
          <w:sz w:val="32"/>
          <w:szCs w:val="32"/>
        </w:rPr>
      </w:pPr>
      <w:r w:rsidRPr="00AE797E">
        <w:rPr>
          <w:b/>
          <w:sz w:val="32"/>
          <w:szCs w:val="32"/>
        </w:rPr>
        <w:t>What is Your LIFE?</w:t>
      </w:r>
    </w:p>
    <w:p w:rsidR="00954F5A" w:rsidRDefault="00954F5A" w:rsidP="00954F5A"/>
    <w:p w:rsidR="00954F5A" w:rsidRDefault="00954F5A" w:rsidP="00954F5A">
      <w:r>
        <w:t>Text: James 4:13-17; Luke 12:13-59</w:t>
      </w:r>
    </w:p>
    <w:p w:rsidR="00954F5A" w:rsidRDefault="00954F5A" w:rsidP="00954F5A"/>
    <w:p w:rsidR="00954F5A" w:rsidRPr="00AE797E" w:rsidRDefault="00954F5A" w:rsidP="00954F5A">
      <w:pPr>
        <w:rPr>
          <w:b/>
          <w:sz w:val="28"/>
          <w:szCs w:val="28"/>
        </w:rPr>
      </w:pPr>
      <w:r w:rsidRPr="00AE797E">
        <w:rPr>
          <w:b/>
          <w:sz w:val="28"/>
          <w:szCs w:val="28"/>
        </w:rPr>
        <w:t>INTRODUCTION</w:t>
      </w:r>
    </w:p>
    <w:p w:rsidR="00954F5A" w:rsidRDefault="00954F5A" w:rsidP="00954F5A"/>
    <w:p w:rsidR="00954F5A" w:rsidRDefault="00954F5A" w:rsidP="00954F5A">
      <w:pPr>
        <w:pStyle w:val="ListParagraph"/>
        <w:numPr>
          <w:ilvl w:val="0"/>
          <w:numId w:val="15"/>
        </w:numPr>
      </w:pPr>
      <w:r>
        <w:t>LIFE is far t</w:t>
      </w:r>
      <w:r w:rsidR="00A0574B">
        <w:t>o</w:t>
      </w:r>
      <w:r>
        <w:t>o undervalued with homicide, suicide and infanticide so common place.</w:t>
      </w:r>
    </w:p>
    <w:p w:rsidR="00954F5A" w:rsidRDefault="00954F5A" w:rsidP="00954F5A">
      <w:pPr>
        <w:pStyle w:val="ListParagraph"/>
        <w:numPr>
          <w:ilvl w:val="0"/>
          <w:numId w:val="15"/>
        </w:numPr>
      </w:pPr>
      <w:r>
        <w:t>Without God, LIFE is vanity. (Ecclesiastes)</w:t>
      </w:r>
    </w:p>
    <w:p w:rsidR="00954F5A" w:rsidRDefault="00954F5A" w:rsidP="00954F5A">
      <w:pPr>
        <w:pStyle w:val="ListParagraph"/>
        <w:numPr>
          <w:ilvl w:val="0"/>
          <w:numId w:val="15"/>
        </w:numPr>
      </w:pPr>
      <w:r>
        <w:t>Of what does a person’s life truly consist?</w:t>
      </w:r>
    </w:p>
    <w:p w:rsidR="00954F5A" w:rsidRPr="00954F5A" w:rsidRDefault="00954F5A" w:rsidP="00954F5A"/>
    <w:p w:rsidR="00954F5A" w:rsidRDefault="00954F5A" w:rsidP="00954F5A">
      <w:pPr>
        <w:pStyle w:val="ListParagraph"/>
        <w:numPr>
          <w:ilvl w:val="0"/>
          <w:numId w:val="13"/>
        </w:numPr>
        <w:ind w:left="360"/>
        <w:contextualSpacing/>
        <w:rPr>
          <w:b/>
        </w:rPr>
      </w:pPr>
      <w:r w:rsidRPr="00954F5A">
        <w:rPr>
          <w:b/>
        </w:rPr>
        <w:t xml:space="preserve">LIFE </w:t>
      </w:r>
      <w:r w:rsidR="00941630">
        <w:rPr>
          <w:b/>
        </w:rPr>
        <w:t>is a precious gift from God.</w:t>
      </w:r>
    </w:p>
    <w:p w:rsidR="00954F5A" w:rsidRDefault="00954F5A" w:rsidP="00954F5A">
      <w:pPr>
        <w:pStyle w:val="ListParagraph"/>
        <w:ind w:left="360"/>
        <w:contextualSpacing/>
        <w:rPr>
          <w:b/>
        </w:rPr>
      </w:pPr>
      <w:r>
        <w:rPr>
          <w:b/>
        </w:rPr>
        <w:t>(</w:t>
      </w:r>
      <w:r w:rsidRPr="00954F5A">
        <w:rPr>
          <w:b/>
        </w:rPr>
        <w:t>&amp; God Preserves Life</w:t>
      </w:r>
      <w:r>
        <w:rPr>
          <w:b/>
        </w:rPr>
        <w:t>)</w:t>
      </w:r>
    </w:p>
    <w:p w:rsidR="00941630" w:rsidRDefault="00941630" w:rsidP="00954F5A">
      <w:pPr>
        <w:pStyle w:val="ListParagraph"/>
        <w:ind w:hanging="360"/>
      </w:pPr>
    </w:p>
    <w:p w:rsidR="00954F5A" w:rsidRPr="00954F5A" w:rsidRDefault="00954F5A" w:rsidP="00954F5A">
      <w:pPr>
        <w:pStyle w:val="ListParagraph"/>
        <w:ind w:hanging="360"/>
      </w:pPr>
      <w:r w:rsidRPr="00954F5A">
        <w:t>Ge</w:t>
      </w:r>
      <w:r>
        <w:t>nesis</w:t>
      </w:r>
      <w:r w:rsidRPr="00954F5A">
        <w:t xml:space="preserve"> 2:7 And the LORD God formed man of the dust of the ground, and breathed into his nostrils the breath of life; and man became a living soul.</w:t>
      </w:r>
    </w:p>
    <w:p w:rsidR="00954F5A" w:rsidRPr="00954F5A" w:rsidRDefault="00954F5A" w:rsidP="00954F5A">
      <w:pPr>
        <w:pStyle w:val="ListParagraph"/>
        <w:ind w:hanging="360"/>
      </w:pPr>
      <w:r w:rsidRPr="00954F5A">
        <w:t>Ge</w:t>
      </w:r>
      <w:r>
        <w:t>nesis</w:t>
      </w:r>
      <w:r w:rsidRPr="00954F5A">
        <w:t xml:space="preserve"> 45:5 Now therefore be not grieved, nor angry with yourselves, that ye sold me hither: for God did send me before you to preserve life</w:t>
      </w:r>
    </w:p>
    <w:p w:rsidR="00954F5A" w:rsidRPr="00954F5A" w:rsidRDefault="00954F5A" w:rsidP="00954F5A">
      <w:pPr>
        <w:pStyle w:val="ListParagraph"/>
        <w:ind w:hanging="360"/>
      </w:pPr>
      <w:r w:rsidRPr="00954F5A">
        <w:t>Joh</w:t>
      </w:r>
      <w:r>
        <w:t>n</w:t>
      </w:r>
      <w:r w:rsidRPr="00954F5A">
        <w:t xml:space="preserve"> 11:25 Jesus said unto her, I am the resurrection, and the life: he that believeth in me, though he were dead, yet shall he live: </w:t>
      </w:r>
      <w:r w:rsidRPr="00954F5A">
        <w:sym w:font="Wingdings" w:char="F0DF"/>
      </w:r>
      <w:r w:rsidRPr="00954F5A">
        <w:t>He is the Source and Our Lives belong to Him.</w:t>
      </w:r>
    </w:p>
    <w:p w:rsidR="00954F5A" w:rsidRPr="00954F5A" w:rsidRDefault="00954F5A" w:rsidP="00954F5A">
      <w:pPr>
        <w:pStyle w:val="ListParagraph"/>
      </w:pPr>
    </w:p>
    <w:p w:rsidR="00954F5A" w:rsidRPr="00954F5A" w:rsidRDefault="00954F5A" w:rsidP="00954F5A">
      <w:pPr>
        <w:pStyle w:val="ListParagraph"/>
        <w:numPr>
          <w:ilvl w:val="0"/>
          <w:numId w:val="13"/>
        </w:numPr>
        <w:ind w:left="450"/>
        <w:contextualSpacing/>
        <w:rPr>
          <w:b/>
        </w:rPr>
      </w:pPr>
      <w:r w:rsidRPr="00954F5A">
        <w:rPr>
          <w:b/>
        </w:rPr>
        <w:t xml:space="preserve">LIFE </w:t>
      </w:r>
      <w:r w:rsidR="00941630">
        <w:rPr>
          <w:b/>
        </w:rPr>
        <w:t>means action.</w:t>
      </w:r>
    </w:p>
    <w:p w:rsidR="00941630" w:rsidRDefault="00941630" w:rsidP="00954F5A">
      <w:pPr>
        <w:pStyle w:val="ListParagraph"/>
      </w:pPr>
    </w:p>
    <w:p w:rsidR="00954F5A" w:rsidRPr="00954F5A" w:rsidRDefault="00954F5A" w:rsidP="00954F5A">
      <w:pPr>
        <w:pStyle w:val="ListParagraph"/>
        <w:rPr>
          <w:i/>
        </w:rPr>
      </w:pPr>
      <w:r w:rsidRPr="00954F5A">
        <w:t>alive; moving; running; making merry; age; appetite</w:t>
      </w:r>
      <w:r>
        <w:t xml:space="preserve">; </w:t>
      </w:r>
      <w:r w:rsidRPr="00954F5A">
        <w:rPr>
          <w:i/>
        </w:rPr>
        <w:t xml:space="preserve">a breathing creature; Life; to live; quick; breathe </w:t>
      </w:r>
    </w:p>
    <w:p w:rsidR="00954F5A" w:rsidRPr="00954F5A" w:rsidRDefault="00954F5A" w:rsidP="00954F5A">
      <w:pPr>
        <w:pStyle w:val="ListParagraph"/>
        <w:rPr>
          <w:b/>
        </w:rPr>
      </w:pPr>
    </w:p>
    <w:p w:rsidR="00954F5A" w:rsidRPr="00954F5A" w:rsidRDefault="00954F5A" w:rsidP="00954F5A">
      <w:pPr>
        <w:pStyle w:val="ListParagraph"/>
        <w:numPr>
          <w:ilvl w:val="0"/>
          <w:numId w:val="13"/>
        </w:numPr>
        <w:ind w:left="360"/>
        <w:contextualSpacing/>
        <w:rPr>
          <w:b/>
        </w:rPr>
      </w:pPr>
      <w:r w:rsidRPr="00954F5A">
        <w:rPr>
          <w:b/>
        </w:rPr>
        <w:t xml:space="preserve">LIFE </w:t>
      </w:r>
      <w:r w:rsidR="00941630">
        <w:rPr>
          <w:b/>
        </w:rPr>
        <w:t>depends on food and water.</w:t>
      </w:r>
    </w:p>
    <w:p w:rsidR="00941630" w:rsidRDefault="00941630" w:rsidP="00954F5A">
      <w:pPr>
        <w:pStyle w:val="ListParagraph"/>
      </w:pPr>
    </w:p>
    <w:p w:rsidR="00954F5A" w:rsidRPr="00954F5A" w:rsidRDefault="00954F5A" w:rsidP="00941630">
      <w:pPr>
        <w:pStyle w:val="ListParagraph"/>
        <w:ind w:hanging="360"/>
      </w:pPr>
      <w:r w:rsidRPr="00954F5A">
        <w:t>Mt 4:4 But he answered and said, It is written, Man shall not live by bread alone, but by every word that proceedeth out of the mouth of God.</w:t>
      </w:r>
    </w:p>
    <w:p w:rsidR="00941630" w:rsidRDefault="00941630" w:rsidP="00941630">
      <w:pPr>
        <w:rPr>
          <w:b/>
        </w:rPr>
      </w:pPr>
    </w:p>
    <w:p w:rsidR="00954F5A" w:rsidRPr="00954F5A" w:rsidRDefault="00954F5A" w:rsidP="00954F5A">
      <w:pPr>
        <w:pStyle w:val="ListParagraph"/>
        <w:numPr>
          <w:ilvl w:val="0"/>
          <w:numId w:val="13"/>
        </w:numPr>
        <w:ind w:left="360"/>
        <w:contextualSpacing/>
        <w:rPr>
          <w:b/>
        </w:rPr>
      </w:pPr>
      <w:r>
        <w:rPr>
          <w:b/>
        </w:rPr>
        <w:t xml:space="preserve">LIFE </w:t>
      </w:r>
      <w:r w:rsidR="00941630">
        <w:rPr>
          <w:b/>
        </w:rPr>
        <w:t>is a victory over death!</w:t>
      </w:r>
    </w:p>
    <w:p w:rsidR="00941630" w:rsidRDefault="00941630" w:rsidP="00954F5A">
      <w:pPr>
        <w:ind w:left="720" w:hanging="360"/>
      </w:pPr>
    </w:p>
    <w:p w:rsidR="00954F5A" w:rsidRPr="00954F5A" w:rsidRDefault="00954F5A" w:rsidP="00954F5A">
      <w:pPr>
        <w:ind w:left="720" w:hanging="360"/>
      </w:pPr>
      <w:r w:rsidRPr="00954F5A">
        <w:t>1Co 15:54 So when this corruptible shall have put on incorruption, and this mortal shall have put on immortality, then shall be brought to pass the saying that is written, Death is swallowed up in victory.</w:t>
      </w:r>
    </w:p>
    <w:p w:rsidR="00954F5A" w:rsidRPr="00954F5A" w:rsidRDefault="00954F5A" w:rsidP="00954F5A">
      <w:pPr>
        <w:ind w:left="720" w:hanging="360"/>
      </w:pPr>
      <w:r w:rsidRPr="00954F5A">
        <w:t>Job 14:14 If a man die, shall he live again? all the days of my appointed time will I wait, till my change come.</w:t>
      </w:r>
    </w:p>
    <w:p w:rsidR="00954F5A" w:rsidRPr="00954F5A" w:rsidRDefault="00954F5A" w:rsidP="00954F5A">
      <w:pPr>
        <w:ind w:left="360" w:hanging="360"/>
      </w:pPr>
    </w:p>
    <w:p w:rsidR="00954F5A" w:rsidRPr="00600BA9" w:rsidRDefault="00954F5A" w:rsidP="00954F5A">
      <w:pPr>
        <w:ind w:left="360" w:hanging="360"/>
        <w:jc w:val="center"/>
        <w:rPr>
          <w:b/>
          <w:i/>
        </w:rPr>
      </w:pPr>
      <w:r w:rsidRPr="00600BA9">
        <w:rPr>
          <w:b/>
          <w:i/>
        </w:rPr>
        <w:t xml:space="preserve">LIFE IS A </w:t>
      </w:r>
      <w:r w:rsidR="00600BA9" w:rsidRPr="00600BA9">
        <w:rPr>
          <w:b/>
          <w:i/>
        </w:rPr>
        <w:t>STRUGGLE AGAINST</w:t>
      </w:r>
      <w:r w:rsidRPr="00600BA9">
        <w:rPr>
          <w:b/>
          <w:i/>
        </w:rPr>
        <w:t xml:space="preserve"> DEATH!</w:t>
      </w:r>
    </w:p>
    <w:p w:rsidR="00954F5A" w:rsidRPr="00954F5A" w:rsidRDefault="00954F5A" w:rsidP="00954F5A">
      <w:pPr>
        <w:pStyle w:val="ListParagraph"/>
      </w:pPr>
    </w:p>
    <w:p w:rsidR="00954F5A" w:rsidRPr="00954F5A" w:rsidRDefault="00941630" w:rsidP="00954F5A">
      <w:pPr>
        <w:pStyle w:val="ListParagraph"/>
        <w:numPr>
          <w:ilvl w:val="0"/>
          <w:numId w:val="13"/>
        </w:numPr>
        <w:ind w:left="360"/>
        <w:contextualSpacing/>
        <w:rPr>
          <w:b/>
        </w:rPr>
      </w:pPr>
      <w:r>
        <w:rPr>
          <w:b/>
        </w:rPr>
        <w:t>LIFE is a choice</w:t>
      </w:r>
      <w:r w:rsidR="00954F5A" w:rsidRPr="00954F5A">
        <w:rPr>
          <w:b/>
        </w:rPr>
        <w:t>.</w:t>
      </w:r>
    </w:p>
    <w:p w:rsidR="00941630" w:rsidRDefault="00941630" w:rsidP="00954F5A">
      <w:pPr>
        <w:pStyle w:val="ListParagraph"/>
        <w:ind w:hanging="360"/>
      </w:pPr>
    </w:p>
    <w:p w:rsidR="00954F5A" w:rsidRPr="00954F5A" w:rsidRDefault="00600BA9" w:rsidP="00954F5A">
      <w:pPr>
        <w:pStyle w:val="ListParagraph"/>
        <w:ind w:hanging="360"/>
      </w:pPr>
      <w:r w:rsidRPr="00954F5A">
        <w:t>D</w:t>
      </w:r>
      <w:r>
        <w:t>euteronomy</w:t>
      </w:r>
      <w:r w:rsidR="00954F5A" w:rsidRPr="00954F5A">
        <w:t xml:space="preserve"> 30:19 I call heaven and earth to record this day against you, that I have set before you life and death, blessing and cursing: therefore choose life, that both thou and thy seed may live:</w:t>
      </w:r>
    </w:p>
    <w:p w:rsidR="00954F5A" w:rsidRPr="00954F5A" w:rsidRDefault="00954F5A" w:rsidP="00954F5A"/>
    <w:p w:rsidR="00954F5A" w:rsidRPr="00954F5A" w:rsidRDefault="00954F5A" w:rsidP="00954F5A">
      <w:pPr>
        <w:pStyle w:val="ListParagraph"/>
        <w:numPr>
          <w:ilvl w:val="0"/>
          <w:numId w:val="13"/>
        </w:numPr>
        <w:ind w:left="360"/>
        <w:contextualSpacing/>
        <w:rPr>
          <w:b/>
        </w:rPr>
      </w:pPr>
      <w:r w:rsidRPr="00954F5A">
        <w:rPr>
          <w:b/>
        </w:rPr>
        <w:t>LIFE is being rich toward God.</w:t>
      </w:r>
    </w:p>
    <w:p w:rsidR="00941630" w:rsidRDefault="00941630" w:rsidP="00600BA9">
      <w:pPr>
        <w:ind w:left="720" w:hanging="360"/>
      </w:pPr>
    </w:p>
    <w:p w:rsidR="00954F5A" w:rsidRPr="00954F5A" w:rsidRDefault="00954F5A" w:rsidP="00600BA9">
      <w:pPr>
        <w:ind w:left="720" w:hanging="360"/>
      </w:pPr>
      <w:r w:rsidRPr="00954F5A">
        <w:t>Lu</w:t>
      </w:r>
      <w:r>
        <w:t>ke</w:t>
      </w:r>
      <w:r w:rsidRPr="00954F5A">
        <w:t xml:space="preserve"> 12:</w:t>
      </w:r>
      <w:r>
        <w:t>20-21—</w:t>
      </w:r>
      <w:r w:rsidRPr="00954F5A">
        <w:t xml:space="preserve"> 20 But God said unto him, Thou fool, this night thy soul shall be required of thee: then whose shall those things be, which thou hast provided? 21 So is he that layeth up treasure for himself, and is not rich toward God.</w:t>
      </w:r>
    </w:p>
    <w:p w:rsidR="00954F5A" w:rsidRPr="00954F5A" w:rsidRDefault="00954F5A" w:rsidP="00954F5A"/>
    <w:p w:rsidR="00954F5A" w:rsidRPr="00954F5A" w:rsidRDefault="00941630" w:rsidP="00954F5A">
      <w:pPr>
        <w:pStyle w:val="ListParagraph"/>
        <w:numPr>
          <w:ilvl w:val="0"/>
          <w:numId w:val="13"/>
        </w:numPr>
        <w:ind w:left="450"/>
        <w:contextualSpacing/>
        <w:rPr>
          <w:b/>
        </w:rPr>
      </w:pPr>
      <w:r>
        <w:rPr>
          <w:b/>
        </w:rPr>
        <w:t>LIFE is an o</w:t>
      </w:r>
      <w:r w:rsidR="00954F5A" w:rsidRPr="00954F5A">
        <w:rPr>
          <w:b/>
        </w:rPr>
        <w:t>pportunity.</w:t>
      </w:r>
    </w:p>
    <w:p w:rsidR="00954F5A" w:rsidRPr="00954F5A" w:rsidRDefault="00941630" w:rsidP="00941630">
      <w:pPr>
        <w:pStyle w:val="ListParagraph"/>
        <w:contextualSpacing/>
      </w:pPr>
      <w:r>
        <w:sym w:font="Wingdings" w:char="F0E0"/>
      </w:r>
      <w:r w:rsidR="00954F5A" w:rsidRPr="00954F5A">
        <w:t xml:space="preserve">Fully rely on God. </w:t>
      </w:r>
      <w:r>
        <w:t>(Luke 12:13-59)</w:t>
      </w:r>
    </w:p>
    <w:p w:rsidR="00954F5A" w:rsidRPr="00954F5A" w:rsidRDefault="00954F5A" w:rsidP="00954F5A"/>
    <w:p w:rsidR="00954F5A" w:rsidRPr="00954F5A" w:rsidRDefault="00954F5A" w:rsidP="00954F5A">
      <w:r w:rsidRPr="00954F5A">
        <w:t>v. 31 But rather seek ye the kingdom of God; and all these things shall be added unto you.</w:t>
      </w:r>
    </w:p>
    <w:p w:rsidR="00A53BD2" w:rsidRPr="00954F5A" w:rsidRDefault="00A53BD2" w:rsidP="00954F5A">
      <w:pPr>
        <w:pStyle w:val="NoSpacing"/>
        <w:ind w:left="360" w:hanging="360"/>
        <w:rPr>
          <w:sz w:val="24"/>
          <w:szCs w:val="24"/>
        </w:rPr>
      </w:pPr>
    </w:p>
    <w:sectPr w:rsidR="00A53BD2" w:rsidRPr="00954F5A" w:rsidSect="00A064D5">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0933" w:rsidRDefault="00850933">
      <w:r>
        <w:separator/>
      </w:r>
    </w:p>
  </w:endnote>
  <w:endnote w:type="continuationSeparator" w:id="0">
    <w:p w:rsidR="00850933" w:rsidRDefault="008509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0933" w:rsidRDefault="00850933">
      <w:r>
        <w:separator/>
      </w:r>
    </w:p>
  </w:footnote>
  <w:footnote w:type="continuationSeparator" w:id="0">
    <w:p w:rsidR="00850933" w:rsidRDefault="008509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A643E"/>
    <w:multiLevelType w:val="hybridMultilevel"/>
    <w:tmpl w:val="7E18EA40"/>
    <w:lvl w:ilvl="0" w:tplc="336E70C4">
      <w:start w:val="5"/>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DE2BC2"/>
    <w:multiLevelType w:val="hybridMultilevel"/>
    <w:tmpl w:val="58B8E146"/>
    <w:lvl w:ilvl="0" w:tplc="D6F8A0A4">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437A643F"/>
    <w:multiLevelType w:val="hybridMultilevel"/>
    <w:tmpl w:val="8BC6C886"/>
    <w:lvl w:ilvl="0" w:tplc="79C8758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9B3EE4"/>
    <w:multiLevelType w:val="hybridMultilevel"/>
    <w:tmpl w:val="48D81D5E"/>
    <w:lvl w:ilvl="0" w:tplc="DB12C1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5F20E6"/>
    <w:multiLevelType w:val="hybridMultilevel"/>
    <w:tmpl w:val="92DC6C9A"/>
    <w:lvl w:ilvl="0" w:tplc="63ECF00E">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start w:val="1"/>
      <w:numFmt w:val="lowerLetter"/>
      <w:pStyle w:val="Heading7"/>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B35156"/>
    <w:multiLevelType w:val="hybridMultilevel"/>
    <w:tmpl w:val="84C267CC"/>
    <w:lvl w:ilvl="0" w:tplc="9C0C108C">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706812"/>
    <w:multiLevelType w:val="hybridMultilevel"/>
    <w:tmpl w:val="FBD23380"/>
    <w:lvl w:ilvl="0" w:tplc="39F6DA7A">
      <w:start w:val="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E2513B"/>
    <w:multiLevelType w:val="hybridMultilevel"/>
    <w:tmpl w:val="5A38814E"/>
    <w:lvl w:ilvl="0" w:tplc="F3C4713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lvlOverride w:ilvl="0">
      <w:startOverride w:val="1"/>
    </w:lvlOverride>
  </w:num>
  <w:num w:numId="3">
    <w:abstractNumId w:val="3"/>
    <w:lvlOverride w:ilvl="0">
      <w:startOverride w:val="1"/>
    </w:lvlOverride>
  </w:num>
  <w:num w:numId="4">
    <w:abstractNumId w:val="6"/>
  </w:num>
  <w:num w:numId="5">
    <w:abstractNumId w:val="4"/>
  </w:num>
  <w:num w:numId="6">
    <w:abstractNumId w:val="2"/>
  </w:num>
  <w:num w:numId="7">
    <w:abstractNumId w:val="7"/>
    <w:lvlOverride w:ilvl="0">
      <w:startOverride w:val="1"/>
    </w:lvlOverride>
  </w:num>
  <w:num w:numId="8">
    <w:abstractNumId w:val="9"/>
    <w:lvlOverride w:ilvl="0">
      <w:startOverride w:val="1"/>
    </w:lvlOverride>
  </w:num>
  <w:num w:numId="9">
    <w:abstractNumId w:val="7"/>
    <w:lvlOverride w:ilvl="0">
      <w:startOverride w:val="1"/>
    </w:lvlOverride>
  </w:num>
  <w:num w:numId="10">
    <w:abstractNumId w:val="7"/>
  </w:num>
  <w:num w:numId="11">
    <w:abstractNumId w:val="7"/>
  </w:num>
  <w:num w:numId="12">
    <w:abstractNumId w:val="7"/>
    <w:lvlOverride w:ilvl="0">
      <w:startOverride w:val="1"/>
    </w:lvlOverride>
  </w:num>
  <w:num w:numId="13">
    <w:abstractNumId w:val="5"/>
  </w:num>
  <w:num w:numId="14">
    <w:abstractNumId w:val="8"/>
  </w:num>
  <w:num w:numId="15">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7"/>
  <w:attachedTemplate r:id="rId1"/>
  <w:defaultTabStop w:val="720"/>
  <w:drawingGridHorizontalSpacing w:val="120"/>
  <w:displayHorizontalDrawingGridEvery w:val="2"/>
  <w:noPunctuationKerning/>
  <w:characterSpacingControl w:val="doNotCompress"/>
  <w:printTwoOnOne/>
  <w:savePreviewPicture/>
  <w:footnotePr>
    <w:footnote w:id="-1"/>
    <w:footnote w:id="0"/>
  </w:footnotePr>
  <w:endnotePr>
    <w:endnote w:id="-1"/>
    <w:endnote w:id="0"/>
  </w:endnotePr>
  <w:compat/>
  <w:rsids>
    <w:rsidRoot w:val="009956DB"/>
    <w:rsid w:val="00047822"/>
    <w:rsid w:val="00062522"/>
    <w:rsid w:val="000B0AA2"/>
    <w:rsid w:val="000D3C9A"/>
    <w:rsid w:val="000E46D0"/>
    <w:rsid w:val="001530FA"/>
    <w:rsid w:val="00173D58"/>
    <w:rsid w:val="001D5D5F"/>
    <w:rsid w:val="00286B0B"/>
    <w:rsid w:val="002B5FDD"/>
    <w:rsid w:val="002D1BFF"/>
    <w:rsid w:val="002F0FA6"/>
    <w:rsid w:val="00304609"/>
    <w:rsid w:val="003475A6"/>
    <w:rsid w:val="003555D3"/>
    <w:rsid w:val="003B1FB0"/>
    <w:rsid w:val="003B4D7F"/>
    <w:rsid w:val="00403F5C"/>
    <w:rsid w:val="00412AE1"/>
    <w:rsid w:val="00470CBF"/>
    <w:rsid w:val="004725A9"/>
    <w:rsid w:val="004B23C8"/>
    <w:rsid w:val="004C2258"/>
    <w:rsid w:val="0050528D"/>
    <w:rsid w:val="00575812"/>
    <w:rsid w:val="005911B1"/>
    <w:rsid w:val="00592479"/>
    <w:rsid w:val="005C77DE"/>
    <w:rsid w:val="00600BA9"/>
    <w:rsid w:val="00604B4D"/>
    <w:rsid w:val="00653525"/>
    <w:rsid w:val="006B0721"/>
    <w:rsid w:val="006E27A9"/>
    <w:rsid w:val="0070091E"/>
    <w:rsid w:val="00745587"/>
    <w:rsid w:val="007D70EA"/>
    <w:rsid w:val="0083653D"/>
    <w:rsid w:val="00850933"/>
    <w:rsid w:val="0085253C"/>
    <w:rsid w:val="008539F4"/>
    <w:rsid w:val="00866A17"/>
    <w:rsid w:val="00874904"/>
    <w:rsid w:val="008806B1"/>
    <w:rsid w:val="00896643"/>
    <w:rsid w:val="008A1391"/>
    <w:rsid w:val="009051F1"/>
    <w:rsid w:val="00941630"/>
    <w:rsid w:val="0094429D"/>
    <w:rsid w:val="00954F5A"/>
    <w:rsid w:val="0098176A"/>
    <w:rsid w:val="00985E26"/>
    <w:rsid w:val="009956DB"/>
    <w:rsid w:val="00A0574B"/>
    <w:rsid w:val="00A064D5"/>
    <w:rsid w:val="00A11571"/>
    <w:rsid w:val="00A20C60"/>
    <w:rsid w:val="00A53BD2"/>
    <w:rsid w:val="00A955BC"/>
    <w:rsid w:val="00AD602F"/>
    <w:rsid w:val="00B04238"/>
    <w:rsid w:val="00B42B4B"/>
    <w:rsid w:val="00C1250E"/>
    <w:rsid w:val="00D2107F"/>
    <w:rsid w:val="00D429B3"/>
    <w:rsid w:val="00D53107"/>
    <w:rsid w:val="00DC4F58"/>
    <w:rsid w:val="00E2172B"/>
    <w:rsid w:val="00EF3E30"/>
    <w:rsid w:val="00F02E67"/>
    <w:rsid w:val="00F17A21"/>
    <w:rsid w:val="00F829C0"/>
    <w:rsid w:val="00FC512B"/>
    <w:rsid w:val="00FE7A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7DE"/>
    <w:rPr>
      <w:sz w:val="24"/>
      <w:szCs w:val="24"/>
    </w:rPr>
  </w:style>
  <w:style w:type="paragraph" w:styleId="Heading1">
    <w:name w:val="heading 1"/>
    <w:basedOn w:val="Normal"/>
    <w:next w:val="Normal"/>
    <w:link w:val="Heading1Char"/>
    <w:qFormat/>
    <w:rsid w:val="005C77DE"/>
    <w:pPr>
      <w:keepNext/>
      <w:jc w:val="center"/>
      <w:outlineLvl w:val="0"/>
    </w:pPr>
    <w:rPr>
      <w:b/>
      <w:bCs/>
      <w:sz w:val="48"/>
      <w:szCs w:val="48"/>
    </w:rPr>
  </w:style>
  <w:style w:type="paragraph" w:styleId="Heading2">
    <w:name w:val="heading 2"/>
    <w:basedOn w:val="Normal"/>
    <w:next w:val="Normal"/>
    <w:link w:val="Heading2Char"/>
    <w:qFormat/>
    <w:rsid w:val="005C77DE"/>
    <w:pPr>
      <w:keepNext/>
      <w:numPr>
        <w:numId w:val="1"/>
      </w:numPr>
      <w:outlineLvl w:val="1"/>
    </w:pPr>
    <w:rPr>
      <w:sz w:val="28"/>
    </w:rPr>
  </w:style>
  <w:style w:type="paragraph" w:styleId="Heading3">
    <w:name w:val="heading 3"/>
    <w:basedOn w:val="Normal"/>
    <w:next w:val="Normal"/>
    <w:link w:val="Heading3Char"/>
    <w:qFormat/>
    <w:rsid w:val="005C77DE"/>
    <w:pPr>
      <w:numPr>
        <w:numId w:val="11"/>
      </w:numPr>
      <w:outlineLvl w:val="2"/>
    </w:pPr>
  </w:style>
  <w:style w:type="paragraph" w:styleId="Heading4">
    <w:name w:val="heading 4"/>
    <w:basedOn w:val="Normal"/>
    <w:next w:val="Normal"/>
    <w:link w:val="Heading4Char"/>
    <w:qFormat/>
    <w:rsid w:val="005C77DE"/>
    <w:pPr>
      <w:numPr>
        <w:numId w:val="2"/>
      </w:numPr>
      <w:outlineLvl w:val="3"/>
    </w:pPr>
  </w:style>
  <w:style w:type="paragraph" w:styleId="Heading5">
    <w:name w:val="heading 5"/>
    <w:basedOn w:val="Normal"/>
    <w:next w:val="Normal"/>
    <w:link w:val="Heading5Char"/>
    <w:qFormat/>
    <w:rsid w:val="005C77DE"/>
    <w:pPr>
      <w:numPr>
        <w:numId w:val="3"/>
      </w:numPr>
      <w:outlineLvl w:val="4"/>
    </w:pPr>
  </w:style>
  <w:style w:type="paragraph" w:styleId="Heading6">
    <w:name w:val="heading 6"/>
    <w:basedOn w:val="Normal"/>
    <w:next w:val="Normal"/>
    <w:link w:val="Heading6Char"/>
    <w:uiPriority w:val="9"/>
    <w:qFormat/>
    <w:rsid w:val="005C77DE"/>
    <w:pPr>
      <w:numPr>
        <w:numId w:val="4"/>
      </w:numPr>
      <w:outlineLvl w:val="5"/>
    </w:pPr>
  </w:style>
  <w:style w:type="paragraph" w:styleId="Heading7">
    <w:name w:val="heading 7"/>
    <w:basedOn w:val="Heading6"/>
    <w:next w:val="Normal"/>
    <w:link w:val="Heading7Char"/>
    <w:uiPriority w:val="9"/>
    <w:qFormat/>
    <w:rsid w:val="005C77DE"/>
    <w:pPr>
      <w:numPr>
        <w:ilvl w:val="1"/>
      </w:numPr>
      <w:outlineLvl w:val="6"/>
    </w:pPr>
  </w:style>
  <w:style w:type="paragraph" w:styleId="Heading8">
    <w:name w:val="heading 8"/>
    <w:basedOn w:val="Normal"/>
    <w:next w:val="Normal"/>
    <w:link w:val="Heading8Char"/>
    <w:uiPriority w:val="9"/>
    <w:qFormat/>
    <w:rsid w:val="005C77DE"/>
    <w:pPr>
      <w:keepNext/>
      <w:jc w:val="center"/>
      <w:outlineLvl w:val="7"/>
    </w:pPr>
    <w:rPr>
      <w:sz w:val="32"/>
    </w:rPr>
  </w:style>
  <w:style w:type="paragraph" w:styleId="Heading9">
    <w:name w:val="heading 9"/>
    <w:basedOn w:val="Normal"/>
    <w:next w:val="Normal"/>
    <w:link w:val="Heading9Char"/>
    <w:uiPriority w:val="9"/>
    <w:qFormat/>
    <w:rsid w:val="005C77DE"/>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C77DE"/>
    <w:pPr>
      <w:jc w:val="center"/>
    </w:pPr>
    <w:rPr>
      <w:sz w:val="36"/>
    </w:rPr>
  </w:style>
  <w:style w:type="paragraph" w:styleId="Subtitle">
    <w:name w:val="Subtitle"/>
    <w:basedOn w:val="Normal"/>
    <w:next w:val="Normal"/>
    <w:link w:val="SubtitleChar"/>
    <w:uiPriority w:val="11"/>
    <w:qFormat/>
    <w:rsid w:val="005C77DE"/>
    <w:pPr>
      <w:spacing w:after="60"/>
      <w:jc w:val="center"/>
      <w:outlineLvl w:val="1"/>
    </w:pPr>
    <w:rPr>
      <w:rFonts w:ascii="Cambria" w:hAnsi="Cambria"/>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5C77DE"/>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5C77DE"/>
    <w:rPr>
      <w:rFonts w:ascii="Calibri" w:eastAsiaTheme="minorHAnsi" w:hAnsi="Calibri" w:cstheme="minorBidi"/>
      <w:sz w:val="22"/>
      <w:szCs w:val="22"/>
    </w:rPr>
  </w:style>
  <w:style w:type="character" w:customStyle="1" w:styleId="TitleChar">
    <w:name w:val="Title Char"/>
    <w:basedOn w:val="DefaultParagraphFont"/>
    <w:link w:val="Title"/>
    <w:rsid w:val="00F02E67"/>
    <w:rPr>
      <w:sz w:val="36"/>
      <w:szCs w:val="24"/>
    </w:rPr>
  </w:style>
  <w:style w:type="character" w:customStyle="1" w:styleId="Heading1Char">
    <w:name w:val="Heading 1 Char"/>
    <w:basedOn w:val="DefaultParagraphFont"/>
    <w:link w:val="Heading1"/>
    <w:rsid w:val="005C77DE"/>
    <w:rPr>
      <w:b/>
      <w:bCs/>
      <w:sz w:val="48"/>
      <w:szCs w:val="48"/>
    </w:rPr>
  </w:style>
  <w:style w:type="character" w:customStyle="1" w:styleId="Heading2Char">
    <w:name w:val="Heading 2 Char"/>
    <w:basedOn w:val="DefaultParagraphFont"/>
    <w:link w:val="Heading2"/>
    <w:rsid w:val="005C77DE"/>
    <w:rPr>
      <w:sz w:val="28"/>
      <w:szCs w:val="24"/>
    </w:rPr>
  </w:style>
  <w:style w:type="character" w:customStyle="1" w:styleId="Heading3Char">
    <w:name w:val="Heading 3 Char"/>
    <w:basedOn w:val="DefaultParagraphFont"/>
    <w:link w:val="Heading3"/>
    <w:rsid w:val="005C77DE"/>
    <w:rPr>
      <w:sz w:val="24"/>
      <w:szCs w:val="24"/>
    </w:rPr>
  </w:style>
  <w:style w:type="character" w:customStyle="1" w:styleId="Heading4Char">
    <w:name w:val="Heading 4 Char"/>
    <w:basedOn w:val="DefaultParagraphFont"/>
    <w:link w:val="Heading4"/>
    <w:rsid w:val="005C77DE"/>
    <w:rPr>
      <w:sz w:val="24"/>
      <w:szCs w:val="24"/>
    </w:rPr>
  </w:style>
  <w:style w:type="character" w:customStyle="1" w:styleId="Heading5Char">
    <w:name w:val="Heading 5 Char"/>
    <w:basedOn w:val="DefaultParagraphFont"/>
    <w:link w:val="Heading5"/>
    <w:rsid w:val="005C77DE"/>
    <w:rPr>
      <w:sz w:val="24"/>
      <w:szCs w:val="24"/>
    </w:rPr>
  </w:style>
  <w:style w:type="character" w:customStyle="1" w:styleId="Heading6Char">
    <w:name w:val="Heading 6 Char"/>
    <w:basedOn w:val="DefaultParagraphFont"/>
    <w:link w:val="Heading6"/>
    <w:uiPriority w:val="9"/>
    <w:rsid w:val="005C77DE"/>
    <w:rPr>
      <w:sz w:val="24"/>
      <w:szCs w:val="24"/>
    </w:rPr>
  </w:style>
  <w:style w:type="character" w:customStyle="1" w:styleId="Heading7Char">
    <w:name w:val="Heading 7 Char"/>
    <w:basedOn w:val="DefaultParagraphFont"/>
    <w:link w:val="Heading7"/>
    <w:uiPriority w:val="9"/>
    <w:rsid w:val="005C77DE"/>
    <w:rPr>
      <w:sz w:val="24"/>
      <w:szCs w:val="24"/>
    </w:rPr>
  </w:style>
  <w:style w:type="character" w:customStyle="1" w:styleId="Heading8Char">
    <w:name w:val="Heading 8 Char"/>
    <w:basedOn w:val="DefaultParagraphFont"/>
    <w:link w:val="Heading8"/>
    <w:uiPriority w:val="9"/>
    <w:rsid w:val="005C77DE"/>
    <w:rPr>
      <w:sz w:val="32"/>
      <w:szCs w:val="24"/>
    </w:rPr>
  </w:style>
  <w:style w:type="character" w:customStyle="1" w:styleId="Heading9Char">
    <w:name w:val="Heading 9 Char"/>
    <w:basedOn w:val="DefaultParagraphFont"/>
    <w:link w:val="Heading9"/>
    <w:uiPriority w:val="9"/>
    <w:rsid w:val="005C77DE"/>
    <w:rPr>
      <w:sz w:val="36"/>
      <w:szCs w:val="24"/>
    </w:rPr>
  </w:style>
  <w:style w:type="character" w:customStyle="1" w:styleId="SubtitleChar">
    <w:name w:val="Subtitle Char"/>
    <w:basedOn w:val="DefaultParagraphFont"/>
    <w:link w:val="Subtitle"/>
    <w:uiPriority w:val="11"/>
    <w:rsid w:val="005C77DE"/>
    <w:rPr>
      <w:rFonts w:ascii="Cambria" w:hAnsi="Cambria"/>
      <w:sz w:val="24"/>
      <w:szCs w:val="24"/>
    </w:rPr>
  </w:style>
  <w:style w:type="character" w:styleId="Strong">
    <w:name w:val="Strong"/>
    <w:basedOn w:val="DefaultParagraphFont"/>
    <w:uiPriority w:val="22"/>
    <w:qFormat/>
    <w:rsid w:val="005C77DE"/>
    <w:rPr>
      <w:b/>
      <w:bCs/>
    </w:rPr>
  </w:style>
  <w:style w:type="character" w:customStyle="1" w:styleId="NoSpacingChar">
    <w:name w:val="No Spacing Char"/>
    <w:basedOn w:val="DefaultParagraphFont"/>
    <w:link w:val="NoSpacing"/>
    <w:uiPriority w:val="1"/>
    <w:rsid w:val="005C77DE"/>
    <w:rPr>
      <w:rFonts w:ascii="Calibri" w:eastAsiaTheme="minorHAnsi" w:hAnsi="Calibri" w:cstheme="minorBidi"/>
      <w:sz w:val="22"/>
      <w:szCs w:val="22"/>
    </w:rPr>
  </w:style>
  <w:style w:type="paragraph" w:customStyle="1" w:styleId="Style0">
    <w:name w:val="Style0"/>
    <w:basedOn w:val="Heading2"/>
    <w:link w:val="Style0Char"/>
    <w:qFormat/>
    <w:rsid w:val="005C77DE"/>
    <w:pPr>
      <w:numPr>
        <w:numId w:val="0"/>
      </w:numPr>
      <w:ind w:left="360"/>
      <w:jc w:val="center"/>
    </w:pPr>
  </w:style>
  <w:style w:type="character" w:customStyle="1" w:styleId="Style0Char">
    <w:name w:val="Style0 Char"/>
    <w:basedOn w:val="Heading2Char"/>
    <w:link w:val="Style0"/>
    <w:rsid w:val="005C77DE"/>
  </w:style>
</w:styles>
</file>

<file path=word/webSettings.xml><?xml version="1.0" encoding="utf-8"?>
<w:webSettings xmlns:r="http://schemas.openxmlformats.org/officeDocument/2006/relationships" xmlns:w="http://schemas.openxmlformats.org/wordprocessingml/2006/main">
  <w:divs>
    <w:div w:id="1136144235">
      <w:bodyDiv w:val="1"/>
      <w:marLeft w:val="0"/>
      <w:marRight w:val="0"/>
      <w:marTop w:val="0"/>
      <w:marBottom w:val="0"/>
      <w:divBdr>
        <w:top w:val="none" w:sz="0" w:space="0" w:color="auto"/>
        <w:left w:val="none" w:sz="0" w:space="0" w:color="auto"/>
        <w:bottom w:val="none" w:sz="0" w:space="0" w:color="auto"/>
        <w:right w:val="none" w:sz="0" w:space="0" w:color="auto"/>
      </w:divBdr>
    </w:div>
    <w:div w:id="158251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C8583-32F6-45F0-9462-99672B65D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__TEMPLATE.dot</Template>
  <TotalTime>14</TotalTime>
  <Pages>2</Pages>
  <Words>319</Words>
  <Characters>1824</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Adult Sunday School</vt:lpstr>
      <vt:lpstr>    October 3, 2010</vt:lpstr>
      <vt:lpstr>    </vt:lpstr>
    </vt:vector>
  </TitlesOfParts>
  <Company/>
  <LinksUpToDate>false</LinksUpToDate>
  <CharactersWithSpaces>2139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Stephen G. Reynolds, Sr.</dc:creator>
  <cp:lastModifiedBy>Stephen Reynolds, Jr.</cp:lastModifiedBy>
  <cp:revision>5</cp:revision>
  <cp:lastPrinted>2010-04-25T01:16:00Z</cp:lastPrinted>
  <dcterms:created xsi:type="dcterms:W3CDTF">2010-10-03T13:38:00Z</dcterms:created>
  <dcterms:modified xsi:type="dcterms:W3CDTF">2010-10-03T13:52:00Z</dcterms:modified>
</cp:coreProperties>
</file>