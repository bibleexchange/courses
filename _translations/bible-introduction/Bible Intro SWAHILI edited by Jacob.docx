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5C166D" w14:textId="77777777" w:rsidR="00077BB6" w:rsidRDefault="003C19BF" w:rsidP="00077BB6">
      <w:pPr>
        <w:jc w:val="right"/>
        <w:rPr>
          <w:sz w:val="32"/>
          <w:szCs w:val="32"/>
          <w:u w:val="single"/>
        </w:rPr>
      </w:pPr>
      <w:r>
        <w:rPr>
          <w:noProof/>
          <w:sz w:val="32"/>
          <w:szCs w:val="32"/>
          <w:u w:val="single"/>
        </w:rPr>
        <mc:AlternateContent>
          <mc:Choice Requires="wps">
            <w:drawing>
              <wp:anchor distT="0" distB="0" distL="114300" distR="114300" simplePos="0" relativeHeight="251658240" behindDoc="0" locked="0" layoutInCell="1" allowOverlap="1" wp14:anchorId="21F554F6" wp14:editId="02F60702">
                <wp:simplePos x="0" y="0"/>
                <wp:positionH relativeFrom="column">
                  <wp:posOffset>-381000</wp:posOffset>
                </wp:positionH>
                <wp:positionV relativeFrom="paragraph">
                  <wp:posOffset>26670</wp:posOffset>
                </wp:positionV>
                <wp:extent cx="6781800" cy="9486900"/>
                <wp:effectExtent l="25400" t="25400" r="50800" b="63500"/>
                <wp:wrapNone/>
                <wp:docPr id="5" name="Rectangle 14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81800" cy="9486900"/>
                        </a:xfrm>
                        <a:prstGeom prst="rect">
                          <a:avLst/>
                        </a:prstGeom>
                        <a:noFill/>
                        <a:ln w="76200" cmpd="tri">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71" o:spid="_x0000_s1026" style="position:absolute;margin-left:-29.95pt;margin-top:2.1pt;width:534pt;height:74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" filled="f" strokeweight="6pt">
                <v:stroke linestyle="thickBetweenThin"/>
              </v:rect>
            </w:pict>
          </mc:Fallback>
        </mc:AlternateContent>
      </w:r>
    </w:p>
    <w:p w14:paraId="4CD515D5" w14:textId="77777777" w:rsidR="00A0753C" w:rsidRPr="004C1056" w:rsidRDefault="00A0753C" w:rsidP="00E40085">
      <w:pPr>
        <w:jc w:val="right"/>
      </w:pPr>
      <w:r>
        <w:t>MWAKA WA KWANZA</w:t>
      </w:r>
    </w:p>
    <w:p w14:paraId="25B37C19" w14:textId="77777777" w:rsidR="00A0753C" w:rsidRPr="004C1056" w:rsidRDefault="00A0753C" w:rsidP="00A0753C">
      <w:pPr>
        <w:jc w:val="right"/>
      </w:pPr>
      <w:r>
        <w:tab/>
        <w:t>KITABU CHA KIADA</w:t>
      </w:r>
    </w:p>
    <w:tbl>
      <w:tblPr>
        <w:tblpPr w:leftFromText="187" w:rightFromText="187" w:vertAnchor="page" w:horzAnchor="page" w:tblpX="3709" w:tblpY="7801"/>
        <w:tblW w:w="4289" w:type="pct"/>
        <w:tblLook w:val="04A0" w:firstRow="1" w:lastRow="0" w:firstColumn="1" w:lastColumn="0" w:noHBand="0" w:noVBand="1"/>
      </w:tblPr>
      <w:tblGrid>
        <w:gridCol w:w="8129"/>
      </w:tblGrid>
      <w:tr w:rsidR="00A0753C" w:rsidRPr="006E4C3F" w14:paraId="063FEEEC" w14:textId="77777777">
        <w:trPr>
          <w:trHeight w:val="902"/>
        </w:trPr>
        <w:tc>
          <w:tcPr>
            <w:tcW w:w="5000" w:type="pct"/>
          </w:tcPr>
          <w:p w14:paraId="71AC9E40" w14:textId="77777777" w:rsidR="00A0753C" w:rsidRPr="00C830B2" w:rsidRDefault="00A0753C" w:rsidP="00BA562D">
            <w:pPr>
              <w:pStyle w:val="NoSpacing"/>
              <w:rPr>
                <w:rFonts w:ascii="Tahoma" w:hAnsi="Tahoma" w:cs="Tahoma"/>
                <w:b/>
                <w:bCs/>
                <w:caps/>
                <w:sz w:val="56"/>
                <w:szCs w:val="56"/>
              </w:rPr>
            </w:pPr>
            <w:r w:rsidRPr="00C830B2">
              <w:rPr>
                <w:rFonts w:ascii="Tahoma" w:hAnsi="Tahoma" w:cs="Tahoma"/>
                <w:b/>
                <w:bCs/>
                <w:caps/>
                <w:sz w:val="56"/>
                <w:szCs w:val="56"/>
              </w:rPr>
              <w:t>UTA</w:t>
            </w:r>
            <w:r w:rsidR="0004614F">
              <w:rPr>
                <w:rFonts w:ascii="Tahoma" w:hAnsi="Tahoma" w:cs="Tahoma"/>
                <w:b/>
                <w:bCs/>
                <w:caps/>
                <w:sz w:val="56"/>
                <w:szCs w:val="56"/>
              </w:rPr>
              <w:t>ngulizi</w:t>
            </w:r>
            <w:r w:rsidRPr="00C830B2">
              <w:rPr>
                <w:rFonts w:ascii="Tahoma" w:hAnsi="Tahoma" w:cs="Tahoma"/>
                <w:b/>
                <w:bCs/>
                <w:caps/>
                <w:sz w:val="56"/>
                <w:szCs w:val="56"/>
              </w:rPr>
              <w:t xml:space="preserve"> WA BIBLIA</w:t>
            </w:r>
          </w:p>
        </w:tc>
      </w:tr>
      <w:tr w:rsidR="00A0753C" w:rsidRPr="006E4C3F" w14:paraId="4863D209" w14:textId="77777777">
        <w:trPr>
          <w:trHeight w:val="529"/>
        </w:trPr>
        <w:tc>
          <w:tcPr>
            <w:tcW w:w="5000" w:type="pct"/>
          </w:tcPr>
          <w:p w14:paraId="5DBD75FA" w14:textId="77777777" w:rsidR="00A0753C" w:rsidRPr="00C830B2" w:rsidRDefault="00A0753C" w:rsidP="00BA562D">
            <w:pPr>
              <w:pStyle w:val="NoSpacing"/>
              <w:rPr>
                <w:rFonts w:ascii="Cambria" w:hAnsi="Cambria"/>
                <w:color w:val="7F7F7F"/>
                <w:sz w:val="48"/>
                <w:szCs w:val="48"/>
              </w:rPr>
            </w:pPr>
            <w:r w:rsidRPr="00C830B2">
              <w:rPr>
                <w:rFonts w:ascii="Cambria" w:hAnsi="Cambria"/>
                <w:sz w:val="48"/>
                <w:szCs w:val="48"/>
              </w:rPr>
              <w:t>U</w:t>
            </w:r>
            <w:r w:rsidR="0004614F">
              <w:rPr>
                <w:rFonts w:ascii="Cambria" w:hAnsi="Cambria"/>
                <w:sz w:val="48"/>
                <w:szCs w:val="48"/>
              </w:rPr>
              <w:t>chungu</w:t>
            </w:r>
            <w:r w:rsidR="00F750C1">
              <w:rPr>
                <w:rFonts w:ascii="Cambria" w:hAnsi="Cambria"/>
                <w:sz w:val="48"/>
                <w:szCs w:val="48"/>
              </w:rPr>
              <w:t>zi</w:t>
            </w:r>
            <w:r w:rsidR="0004614F">
              <w:rPr>
                <w:rFonts w:ascii="Cambria" w:hAnsi="Cambria"/>
                <w:sz w:val="48"/>
                <w:szCs w:val="48"/>
              </w:rPr>
              <w:t xml:space="preserve"> </w:t>
            </w:r>
            <w:r w:rsidRPr="00C830B2">
              <w:rPr>
                <w:rFonts w:ascii="Cambria" w:hAnsi="Cambria"/>
                <w:sz w:val="48"/>
                <w:szCs w:val="48"/>
              </w:rPr>
              <w:t xml:space="preserve"> wa </w:t>
            </w:r>
            <w:r>
              <w:rPr>
                <w:rFonts w:ascii="Cambria" w:hAnsi="Cambria"/>
                <w:sz w:val="48"/>
                <w:szCs w:val="48"/>
              </w:rPr>
              <w:t>Jumla wa Biblia</w:t>
            </w:r>
          </w:p>
        </w:tc>
      </w:tr>
    </w:tbl>
    <w:p w14:paraId="387D716C" w14:textId="77777777" w:rsidR="00A91753" w:rsidRPr="00A91753" w:rsidRDefault="00A91753" w:rsidP="00A91753">
      <w:pPr>
        <w:rPr>
          <w:sz w:val="48"/>
          <w:szCs w:val="48"/>
        </w:rPr>
      </w:pPr>
    </w:p>
    <w:p w14:paraId="3F750105" w14:textId="77777777" w:rsidR="00A91753" w:rsidRPr="00A91753" w:rsidRDefault="00A91753" w:rsidP="00A91753">
      <w:pPr>
        <w:rPr>
          <w:sz w:val="48"/>
          <w:szCs w:val="48"/>
        </w:rPr>
      </w:pPr>
    </w:p>
    <w:p w14:paraId="06B4ECEB" w14:textId="77777777" w:rsidR="00A91753" w:rsidRPr="00A91753" w:rsidRDefault="00A91753" w:rsidP="00A91753">
      <w:pPr>
        <w:rPr>
          <w:sz w:val="48"/>
          <w:szCs w:val="48"/>
        </w:rPr>
      </w:pPr>
    </w:p>
    <w:p w14:paraId="65F1AD83" w14:textId="77777777" w:rsidR="00A91753" w:rsidRPr="00A91753" w:rsidRDefault="00A91753" w:rsidP="00A91753">
      <w:pPr>
        <w:rPr>
          <w:sz w:val="48"/>
          <w:szCs w:val="48"/>
        </w:rPr>
      </w:pPr>
    </w:p>
    <w:p w14:paraId="039A78FF" w14:textId="77777777" w:rsidR="00A91753" w:rsidRDefault="00A91753" w:rsidP="00A91753">
      <w:pPr>
        <w:tabs>
          <w:tab w:val="left" w:pos="3255"/>
        </w:tabs>
        <w:rPr>
          <w:sz w:val="48"/>
          <w:szCs w:val="48"/>
        </w:rPr>
      </w:pPr>
      <w:r>
        <w:rPr>
          <w:sz w:val="48"/>
          <w:szCs w:val="48"/>
        </w:rPr>
        <w:tab/>
      </w:r>
    </w:p>
    <w:p w14:paraId="58209285" w14:textId="77777777" w:rsidR="00A91753" w:rsidRDefault="00A91753" w:rsidP="00A91753">
      <w:pPr>
        <w:tabs>
          <w:tab w:val="left" w:pos="3255"/>
        </w:tabs>
        <w:rPr>
          <w:sz w:val="48"/>
          <w:szCs w:val="48"/>
        </w:rPr>
      </w:pPr>
    </w:p>
    <w:p w14:paraId="74A1E7E2" w14:textId="77777777" w:rsidR="00A91753" w:rsidRDefault="00A91753" w:rsidP="00A91753">
      <w:pPr>
        <w:tabs>
          <w:tab w:val="left" w:pos="3255"/>
        </w:tabs>
        <w:rPr>
          <w:sz w:val="48"/>
          <w:szCs w:val="48"/>
        </w:rPr>
      </w:pPr>
    </w:p>
    <w:p w14:paraId="0249B4B4" w14:textId="77777777" w:rsidR="00A91753" w:rsidRPr="00A91753" w:rsidRDefault="00A91753" w:rsidP="00A91753">
      <w:pPr>
        <w:tabs>
          <w:tab w:val="left" w:pos="3255"/>
        </w:tabs>
        <w:rPr>
          <w:sz w:val="48"/>
          <w:szCs w:val="48"/>
        </w:rPr>
      </w:pPr>
    </w:p>
    <w:p w14:paraId="60A60A92" w14:textId="77777777" w:rsidR="00A91753" w:rsidRPr="00A91753" w:rsidRDefault="003C19BF" w:rsidP="00A91753">
      <w:pPr>
        <w:rPr>
          <w:sz w:val="48"/>
          <w:szCs w:val="48"/>
        </w:rPr>
      </w:pPr>
      <w:r>
        <w:rPr>
          <w:noProof/>
          <w:sz w:val="48"/>
          <w:szCs w:val="48"/>
          <w:u w:val="single"/>
        </w:rPr>
        <w:drawing>
          <wp:anchor distT="0" distB="0" distL="114300" distR="114300" simplePos="0" relativeHeight="251657216" behindDoc="1" locked="0" layoutInCell="1" allowOverlap="1" wp14:anchorId="4E8D18FB" wp14:editId="16043F82">
            <wp:simplePos x="0" y="0"/>
            <wp:positionH relativeFrom="column">
              <wp:posOffset>0</wp:posOffset>
            </wp:positionH>
            <wp:positionV relativeFrom="paragraph">
              <wp:posOffset>168910</wp:posOffset>
            </wp:positionV>
            <wp:extent cx="2819400" cy="2473325"/>
            <wp:effectExtent l="0" t="0" r="0" b="0"/>
            <wp:wrapNone/>
            <wp:docPr id="1468" name="Picture 560" descr="DBIeagle_me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0" descr="DBIeagle_med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19400" cy="24733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CF0712F" w14:textId="77777777" w:rsidR="00A91753" w:rsidRPr="00A91753" w:rsidRDefault="00A91753" w:rsidP="00A91753">
      <w:pPr>
        <w:rPr>
          <w:sz w:val="48"/>
          <w:szCs w:val="48"/>
        </w:rPr>
      </w:pPr>
    </w:p>
    <w:p w14:paraId="0F33095E" w14:textId="77777777" w:rsidR="00A91753" w:rsidRPr="00A91753" w:rsidRDefault="00A91753" w:rsidP="00A91753">
      <w:pPr>
        <w:rPr>
          <w:sz w:val="48"/>
          <w:szCs w:val="48"/>
        </w:rPr>
      </w:pPr>
    </w:p>
    <w:p w14:paraId="33FB2734" w14:textId="77777777" w:rsidR="00B20B80" w:rsidRDefault="003C19BF" w:rsidP="00A0753C">
      <w:pPr>
        <w:ind w:left="6480"/>
      </w:pPr>
      <w:r>
        <w:rPr>
          <w:noProof/>
          <w:sz w:val="48"/>
          <w:szCs w:val="48"/>
          <w:u w:val="single"/>
        </w:rPr>
        <mc:AlternateContent>
          <mc:Choice Requires="wps">
            <w:drawing>
              <wp:anchor distT="0" distB="0" distL="114300" distR="114300" simplePos="0" relativeHeight="251656192" behindDoc="0" locked="0" layoutInCell="1" allowOverlap="1" wp14:anchorId="3C052E67" wp14:editId="2DD1E688">
                <wp:simplePos x="0" y="0"/>
                <wp:positionH relativeFrom="column">
                  <wp:posOffset>2438400</wp:posOffset>
                </wp:positionH>
                <wp:positionV relativeFrom="paragraph">
                  <wp:posOffset>1679575</wp:posOffset>
                </wp:positionV>
                <wp:extent cx="3886200" cy="1143000"/>
                <wp:effectExtent l="0" t="3175" r="12700" b="9525"/>
                <wp:wrapNone/>
                <wp:docPr id="4" name="Rectangle 14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86200" cy="1143000"/>
                        </a:xfrm>
                        <a:prstGeom prst="rect">
                          <a:avLst/>
                        </a:prstGeom>
                        <a:solidFill>
                          <a:srgbClr val="FFFFFF"/>
                        </a:solidFill>
                        <a:ln w="9525">
                          <a:solidFill>
                            <a:srgbClr val="FFFFFF"/>
                          </a:solidFill>
                          <a:miter lim="800000"/>
                          <a:headEnd/>
                          <a:tailEnd/>
                        </a:ln>
                      </wps:spPr>
                      <wps:txbx>
                        <w:txbxContent>
                          <w:p w14:paraId="19A51CD1" w14:textId="77777777" w:rsidR="00BB561C" w:rsidRDefault="00BB561C" w:rsidP="00727F44">
                            <w:pPr>
                              <w:rPr>
                                <w:rFonts w:ascii="Arial" w:hAnsi="Arial" w:cs="Arial"/>
                                <w:b/>
                                <w:w w:val="90"/>
                              </w:rPr>
                            </w:pPr>
                            <w:r w:rsidRPr="00A46EC8">
                              <w:rPr>
                                <w:b/>
                                <w:color w:val="C0C0C0"/>
                              </w:rPr>
                              <w:t xml:space="preserve"> </w:t>
                            </w:r>
                            <w:r>
                              <w:rPr>
                                <w:rFonts w:ascii="Arial" w:hAnsi="Arial" w:cs="Arial"/>
                                <w:b/>
                                <w:w w:val="90"/>
                                <w:sz w:val="28"/>
                                <w:szCs w:val="28"/>
                              </w:rPr>
                              <w:t>CHUO CHA BIBLIA NA UKOMBOZI</w:t>
                            </w:r>
                            <w:r w:rsidRPr="00A46EC8">
                              <w:rPr>
                                <w:rFonts w:ascii="Arial" w:hAnsi="Arial" w:cs="Arial"/>
                                <w:b/>
                                <w:w w:val="90"/>
                                <w:sz w:val="28"/>
                                <w:szCs w:val="28"/>
                              </w:rPr>
                              <w:t xml:space="preserve"> </w:t>
                            </w:r>
                            <w:r>
                              <w:rPr>
                                <w:rFonts w:ascii="Arial" w:hAnsi="Arial" w:cs="Arial"/>
                                <w:b/>
                                <w:w w:val="90"/>
                              </w:rPr>
                              <w:t xml:space="preserve"> </w:t>
                            </w:r>
                          </w:p>
                          <w:p w14:paraId="6E4F36CB" w14:textId="77777777" w:rsidR="00BB561C" w:rsidRPr="00727F44" w:rsidRDefault="00BB561C" w:rsidP="00727F44">
                            <w:pPr>
                              <w:rPr>
                                <w:rFonts w:ascii="Arial" w:hAnsi="Arial" w:cs="Arial"/>
                                <w:b/>
                                <w:w w:val="90"/>
                                <w:sz w:val="28"/>
                                <w:szCs w:val="28"/>
                              </w:rPr>
                            </w:pPr>
                            <w:r w:rsidRPr="00A46EC8">
                              <w:rPr>
                                <w:rFonts w:ascii="Arial" w:hAnsi="Arial" w:cs="Arial"/>
                                <w:b/>
                                <w:i/>
                                <w:w w:val="90"/>
                              </w:rPr>
                              <w:t>Moshi, Kilimanjro, Tanzania</w:t>
                            </w:r>
                          </w:p>
                          <w:p w14:paraId="6FF604C7" w14:textId="77777777" w:rsidR="00BB561C" w:rsidRPr="00A46EC8" w:rsidRDefault="00BB561C" w:rsidP="00727F44">
                            <w:pPr>
                              <w:rPr>
                                <w:rFonts w:ascii="Arial" w:hAnsi="Arial" w:cs="Arial"/>
                                <w:b/>
                                <w:w w:val="90"/>
                              </w:rPr>
                            </w:pPr>
                            <w:r w:rsidRPr="00A46EC8">
                              <w:rPr>
                                <w:rFonts w:ascii="Arial" w:hAnsi="Arial" w:cs="Arial"/>
                                <w:b/>
                                <w:w w:val="90"/>
                              </w:rPr>
                              <w:t>CHUO CHA BIBLIA NA UKOMBOZI</w:t>
                            </w:r>
                          </w:p>
                          <w:p w14:paraId="4C222A06" w14:textId="77777777" w:rsidR="00BB561C" w:rsidRPr="00A46EC8" w:rsidRDefault="00BB561C" w:rsidP="00727F44">
                            <w:pPr>
                              <w:rPr>
                                <w:rFonts w:ascii="Arial" w:hAnsi="Arial" w:cs="Arial"/>
                                <w:b/>
                                <w:i/>
                              </w:rPr>
                            </w:pPr>
                            <w:r w:rsidRPr="00A46EC8">
                              <w:rPr>
                                <w:rFonts w:ascii="Arial" w:hAnsi="Arial" w:cs="Arial"/>
                                <w:b/>
                                <w:i/>
                                <w:w w:val="90"/>
                              </w:rPr>
                              <w:t>Portland, Maine. MAREKANI</w:t>
                            </w:r>
                          </w:p>
                          <w:p w14:paraId="55B2F907" w14:textId="77777777" w:rsidR="00BB561C" w:rsidRDefault="00BB561C" w:rsidP="00A0753C">
                            <w:pPr>
                              <w:pStyle w:val="NoSpacing"/>
                              <w:rPr>
                                <w:i/>
                                <w:sz w:val="24"/>
                                <w:szCs w:val="24"/>
                              </w:rPr>
                            </w:pPr>
                          </w:p>
                          <w:p w14:paraId="4E085B02" w14:textId="77777777" w:rsidR="00BB561C" w:rsidRDefault="00BB561C" w:rsidP="00A0753C"/>
                          <w:p w14:paraId="319830EC" w14:textId="77777777" w:rsidR="00BB561C" w:rsidRDefault="00BB561C" w:rsidP="00A0753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67" o:spid="_x0000_s1026" style="position:absolute;left:0;text-align:left;margin-left:192pt;margin-top:132.25pt;width:306pt;height:90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" strokecolor="white">
                <v:textbox>
                  <w:txbxContent>
                    <w:p w14:paraId="19A51CD1" w14:textId="77777777" w:rsidR="00BB561C" w:rsidRDefault="00BB561C" w:rsidP="00727F44">
                      <w:pPr>
                        <w:rPr>
                          <w:rFonts w:ascii="Arial" w:hAnsi="Arial" w:cs="Arial"/>
                          <w:b/>
                          <w:w w:val="90"/>
                        </w:rPr>
                      </w:pPr>
                      <w:r w:rsidRPr="00A46EC8">
                        <w:rPr>
                          <w:b/>
                          <w:color w:val="C0C0C0"/>
                        </w:rPr>
                        <w:t xml:space="preserve"> </w:t>
                      </w:r>
                      <w:r>
                        <w:rPr>
                          <w:rFonts w:ascii="Arial" w:hAnsi="Arial" w:cs="Arial"/>
                          <w:b/>
                          <w:w w:val="90"/>
                          <w:sz w:val="28"/>
                          <w:szCs w:val="28"/>
                        </w:rPr>
                        <w:t>CHUO CHA BIBLIA NA UKOMBOZI</w:t>
                      </w:r>
                      <w:r w:rsidRPr="00A46EC8">
                        <w:rPr>
                          <w:rFonts w:ascii="Arial" w:hAnsi="Arial" w:cs="Arial"/>
                          <w:b/>
                          <w:w w:val="90"/>
                          <w:sz w:val="28"/>
                          <w:szCs w:val="28"/>
                        </w:rPr>
                        <w:t xml:space="preserve"> </w:t>
                      </w:r>
                      <w:r>
                        <w:rPr>
                          <w:rFonts w:ascii="Arial" w:hAnsi="Arial" w:cs="Arial"/>
                          <w:b/>
                          <w:w w:val="90"/>
                        </w:rPr>
                        <w:t xml:space="preserve"> </w:t>
                      </w:r>
                    </w:p>
                    <w:p w14:paraId="6E4F36CB" w14:textId="77777777" w:rsidR="00BB561C" w:rsidRPr="00727F44" w:rsidRDefault="00BB561C" w:rsidP="00727F44">
                      <w:pPr>
                        <w:rPr>
                          <w:rFonts w:ascii="Arial" w:hAnsi="Arial" w:cs="Arial"/>
                          <w:b/>
                          <w:w w:val="90"/>
                          <w:sz w:val="28"/>
                          <w:szCs w:val="28"/>
                        </w:rPr>
                      </w:pPr>
                      <w:r w:rsidRPr="00A46EC8">
                        <w:rPr>
                          <w:rFonts w:ascii="Arial" w:hAnsi="Arial" w:cs="Arial"/>
                          <w:b/>
                          <w:i/>
                          <w:w w:val="90"/>
                        </w:rPr>
                        <w:t>Moshi, Kilimanjro, Tanzania</w:t>
                      </w:r>
                    </w:p>
                    <w:p w14:paraId="6FF604C7" w14:textId="77777777" w:rsidR="00BB561C" w:rsidRPr="00A46EC8" w:rsidRDefault="00BB561C" w:rsidP="00727F44">
                      <w:pPr>
                        <w:rPr>
                          <w:rFonts w:ascii="Arial" w:hAnsi="Arial" w:cs="Arial"/>
                          <w:b/>
                          <w:w w:val="90"/>
                        </w:rPr>
                      </w:pPr>
                      <w:r w:rsidRPr="00A46EC8">
                        <w:rPr>
                          <w:rFonts w:ascii="Arial" w:hAnsi="Arial" w:cs="Arial"/>
                          <w:b/>
                          <w:w w:val="90"/>
                        </w:rPr>
                        <w:t>CHUO CHA BIBLIA NA UKOMBOZI</w:t>
                      </w:r>
                    </w:p>
                    <w:p w14:paraId="4C222A06" w14:textId="77777777" w:rsidR="00BB561C" w:rsidRPr="00A46EC8" w:rsidRDefault="00BB561C" w:rsidP="00727F44">
                      <w:pPr>
                        <w:rPr>
                          <w:rFonts w:ascii="Arial" w:hAnsi="Arial" w:cs="Arial"/>
                          <w:b/>
                          <w:i/>
                        </w:rPr>
                      </w:pPr>
                      <w:r w:rsidRPr="00A46EC8">
                        <w:rPr>
                          <w:rFonts w:ascii="Arial" w:hAnsi="Arial" w:cs="Arial"/>
                          <w:b/>
                          <w:i/>
                          <w:w w:val="90"/>
                        </w:rPr>
                        <w:t>Portland, Maine. MAREKANI</w:t>
                      </w:r>
                    </w:p>
                    <w:p w14:paraId="55B2F907" w14:textId="77777777" w:rsidR="00BB561C" w:rsidRDefault="00BB561C" w:rsidP="00A0753C">
                      <w:pPr>
                        <w:pStyle w:val="NoSpacing"/>
                        <w:rPr>
                          <w:i/>
                          <w:sz w:val="24"/>
                          <w:szCs w:val="24"/>
                        </w:rPr>
                      </w:pPr>
                    </w:p>
                    <w:p w14:paraId="4E085B02" w14:textId="77777777" w:rsidR="00BB561C" w:rsidRDefault="00BB561C" w:rsidP="00A0753C"/>
                    <w:p w14:paraId="319830EC" w14:textId="77777777" w:rsidR="00BB561C" w:rsidRDefault="00BB561C" w:rsidP="00A0753C"/>
                  </w:txbxContent>
                </v:textbox>
              </v:rect>
            </w:pict>
          </mc:Fallback>
        </mc:AlternateContent>
      </w:r>
      <w:r w:rsidR="00A0753C" w:rsidRPr="00A91753">
        <w:rPr>
          <w:sz w:val="48"/>
          <w:szCs w:val="48"/>
        </w:rPr>
        <w:br w:type="page"/>
      </w:r>
    </w:p>
    <w:p w14:paraId="451BB761" w14:textId="77777777" w:rsidR="00B20B80" w:rsidRDefault="00B20B80" w:rsidP="00B20B80"/>
    <w:p w14:paraId="5356D4A3" w14:textId="77777777" w:rsidR="00B20B80" w:rsidRDefault="00B20B80" w:rsidP="00B20B80"/>
    <w:p w14:paraId="4528473C" w14:textId="77777777" w:rsidR="00B20B80" w:rsidRDefault="00B20B80" w:rsidP="00B20B80"/>
    <w:p w14:paraId="3541905B" w14:textId="77777777" w:rsidR="00B20B80" w:rsidRDefault="00B20B80" w:rsidP="00B20B80"/>
    <w:p w14:paraId="2F4BB872" w14:textId="77777777" w:rsidR="00B20B80" w:rsidRPr="00B20B80" w:rsidRDefault="00B20B80" w:rsidP="00B20B80"/>
    <w:tbl>
      <w:tblPr>
        <w:tblW w:w="5000" w:type="pct"/>
        <w:jc w:val="center"/>
        <w:tblLook w:val="04A0" w:firstRow="1" w:lastRow="0" w:firstColumn="1" w:lastColumn="0" w:noHBand="0" w:noVBand="1"/>
      </w:tblPr>
      <w:tblGrid>
        <w:gridCol w:w="9476"/>
      </w:tblGrid>
      <w:tr w:rsidR="00B20B80" w:rsidRPr="006E4C3F" w14:paraId="33214F4F" w14:textId="77777777">
        <w:trPr>
          <w:trHeight w:val="1440"/>
          <w:jc w:val="center"/>
        </w:trPr>
        <w:tc>
          <w:tcPr>
            <w:tcW w:w="5000" w:type="pct"/>
            <w:tcBorders>
              <w:bottom w:val="single" w:sz="4" w:space="0" w:color="4F81BD"/>
            </w:tcBorders>
            <w:vAlign w:val="center"/>
          </w:tcPr>
          <w:p w14:paraId="06EFA889" w14:textId="77777777" w:rsidR="00B20B80" w:rsidRPr="004C1056" w:rsidRDefault="00B20B80" w:rsidP="00D027E5">
            <w:pPr>
              <w:pStyle w:val="NoSpacing"/>
              <w:jc w:val="center"/>
              <w:rPr>
                <w:rFonts w:ascii="Cambria" w:hAnsi="Cambria"/>
                <w:sz w:val="80"/>
                <w:szCs w:val="80"/>
              </w:rPr>
            </w:pPr>
            <w:r>
              <w:rPr>
                <w:rFonts w:ascii="Cambria" w:hAnsi="Cambria"/>
                <w:sz w:val="80"/>
                <w:szCs w:val="80"/>
              </w:rPr>
              <w:t>Uta</w:t>
            </w:r>
            <w:r w:rsidR="0004614F">
              <w:rPr>
                <w:rFonts w:ascii="Cambria" w:hAnsi="Cambria"/>
                <w:sz w:val="80"/>
                <w:szCs w:val="80"/>
              </w:rPr>
              <w:t>ngulizi</w:t>
            </w:r>
            <w:r>
              <w:rPr>
                <w:rFonts w:ascii="Cambria" w:hAnsi="Cambria"/>
                <w:sz w:val="80"/>
                <w:szCs w:val="80"/>
              </w:rPr>
              <w:t xml:space="preserve"> wa Biblia</w:t>
            </w:r>
          </w:p>
        </w:tc>
      </w:tr>
      <w:tr w:rsidR="00B20B80" w:rsidRPr="006E4C3F" w14:paraId="4AE174BC" w14:textId="77777777">
        <w:trPr>
          <w:trHeight w:val="720"/>
          <w:jc w:val="center"/>
        </w:trPr>
        <w:tc>
          <w:tcPr>
            <w:tcW w:w="5000" w:type="pct"/>
            <w:tcBorders>
              <w:top w:val="single" w:sz="4" w:space="0" w:color="4F81BD"/>
            </w:tcBorders>
            <w:vAlign w:val="center"/>
          </w:tcPr>
          <w:p w14:paraId="1FEC64BD" w14:textId="77777777" w:rsidR="00B20B80" w:rsidRPr="004C1056" w:rsidRDefault="0004614F" w:rsidP="00D027E5">
            <w:pPr>
              <w:pStyle w:val="NoSpacing"/>
              <w:jc w:val="center"/>
              <w:rPr>
                <w:rFonts w:ascii="Cambria" w:hAnsi="Cambria"/>
                <w:sz w:val="44"/>
                <w:szCs w:val="44"/>
              </w:rPr>
            </w:pPr>
            <w:r>
              <w:rPr>
                <w:rFonts w:ascii="Cambria" w:hAnsi="Cambria"/>
                <w:sz w:val="44"/>
                <w:szCs w:val="48"/>
              </w:rPr>
              <w:t>Uchunguzi</w:t>
            </w:r>
            <w:r w:rsidR="00B20B80" w:rsidRPr="00587DBD">
              <w:rPr>
                <w:rFonts w:ascii="Cambria" w:hAnsi="Cambria"/>
                <w:sz w:val="44"/>
                <w:szCs w:val="48"/>
              </w:rPr>
              <w:t xml:space="preserve"> wa Jumla wa Biblia</w:t>
            </w:r>
          </w:p>
        </w:tc>
      </w:tr>
      <w:tr w:rsidR="00B20B80" w:rsidRPr="006E4C3F" w14:paraId="5B12008A" w14:textId="77777777">
        <w:trPr>
          <w:trHeight w:val="360"/>
          <w:jc w:val="center"/>
        </w:trPr>
        <w:tc>
          <w:tcPr>
            <w:tcW w:w="5000" w:type="pct"/>
            <w:vAlign w:val="center"/>
          </w:tcPr>
          <w:p w14:paraId="4648347A" w14:textId="77777777" w:rsidR="00B20B80" w:rsidRPr="004C1056" w:rsidRDefault="00B20B80" w:rsidP="00D027E5">
            <w:pPr>
              <w:pStyle w:val="NoSpacing"/>
              <w:rPr>
                <w:rFonts w:ascii="Cambria" w:hAnsi="Cambria"/>
                <w:b/>
                <w:bCs/>
              </w:rPr>
            </w:pPr>
          </w:p>
        </w:tc>
      </w:tr>
    </w:tbl>
    <w:p w14:paraId="5CAB8E44" w14:textId="77777777" w:rsidR="00B20B80" w:rsidRDefault="00B20B80" w:rsidP="00077BB6">
      <w:pPr>
        <w:pStyle w:val="TOC1"/>
      </w:pPr>
    </w:p>
    <w:p w14:paraId="3C7DA244" w14:textId="77777777" w:rsidR="00B20B80" w:rsidRDefault="00B20B80" w:rsidP="00077BB6">
      <w:pPr>
        <w:pStyle w:val="TOC1"/>
      </w:pPr>
    </w:p>
    <w:p w14:paraId="3AC6E332" w14:textId="77777777" w:rsidR="00B20B80" w:rsidRDefault="00B20B80" w:rsidP="00077BB6">
      <w:pPr>
        <w:pStyle w:val="TOC1"/>
      </w:pPr>
    </w:p>
    <w:p w14:paraId="7B06BC7E" w14:textId="77777777" w:rsidR="00077BB6" w:rsidRPr="004C1056" w:rsidRDefault="00077BB6" w:rsidP="00077BB6">
      <w:pPr>
        <w:pStyle w:val="TOC1"/>
        <w:rPr>
          <w:sz w:val="22"/>
          <w:szCs w:val="22"/>
        </w:rPr>
      </w:pPr>
      <w:r w:rsidRPr="004C1056">
        <w:fldChar w:fldCharType="begin"/>
      </w:r>
      <w:r w:rsidRPr="004C1056">
        <w:instrText xml:space="preserve"> TOC \o "1-1" \h \z \u </w:instrText>
      </w:r>
      <w:r w:rsidRPr="004C1056">
        <w:fldChar w:fldCharType="separate"/>
      </w:r>
      <w:hyperlink w:anchor="_Toc252269540" w:history="1">
        <w:r>
          <w:rPr>
            <w:rStyle w:val="Hyperlink"/>
          </w:rPr>
          <w:t>Utangulizi</w:t>
        </w:r>
        <w:r w:rsidRPr="004C1056">
          <w:rPr>
            <w:webHidden/>
          </w:rPr>
          <w:tab/>
        </w:r>
        <w:r>
          <w:rPr>
            <w:webHidden/>
          </w:rPr>
          <w:t>2.</w:t>
        </w:r>
      </w:hyperlink>
    </w:p>
    <w:p w14:paraId="4C7A2AFA" w14:textId="77777777" w:rsidR="00077BB6" w:rsidRPr="004C1056" w:rsidRDefault="00EA60D3" w:rsidP="00077BB6">
      <w:pPr>
        <w:pStyle w:val="TOC1"/>
        <w:rPr>
          <w:sz w:val="22"/>
          <w:szCs w:val="22"/>
        </w:rPr>
      </w:pPr>
      <w:hyperlink w:anchor="_Toc252269541" w:history="1">
        <w:r w:rsidR="00077BB6">
          <w:rPr>
            <w:rStyle w:val="Hyperlink"/>
          </w:rPr>
          <w:t>Maelezo ya Kawaida ya Biblia</w:t>
        </w:r>
        <w:r w:rsidR="00077BB6" w:rsidRPr="004C1056">
          <w:rPr>
            <w:webHidden/>
          </w:rPr>
          <w:tab/>
        </w:r>
        <w:r w:rsidR="00077BB6">
          <w:rPr>
            <w:webHidden/>
          </w:rPr>
          <w:t>.</w:t>
        </w:r>
      </w:hyperlink>
      <w:r w:rsidR="00077BB6">
        <w:t>3</w:t>
      </w:r>
    </w:p>
    <w:p w14:paraId="05CFA6BE" w14:textId="77777777" w:rsidR="00077BB6" w:rsidRPr="004C1056" w:rsidRDefault="00EA60D3" w:rsidP="00077BB6">
      <w:pPr>
        <w:pStyle w:val="TOC1"/>
        <w:rPr>
          <w:sz w:val="22"/>
          <w:szCs w:val="22"/>
        </w:rPr>
      </w:pPr>
      <w:hyperlink w:anchor="_Toc252269542" w:history="1">
        <w:r w:rsidR="00077BB6">
          <w:rPr>
            <w:rStyle w:val="Hyperlink"/>
          </w:rPr>
          <w:t>U</w:t>
        </w:r>
        <w:r w:rsidR="005A67A8">
          <w:rPr>
            <w:rStyle w:val="Hyperlink"/>
          </w:rPr>
          <w:t>moja kamili</w:t>
        </w:r>
        <w:r w:rsidR="00077BB6">
          <w:rPr>
            <w:rStyle w:val="Hyperlink"/>
          </w:rPr>
          <w:t xml:space="preserve"> wa Biblia</w:t>
        </w:r>
        <w:r w:rsidR="00077BB6" w:rsidRPr="004C1056">
          <w:rPr>
            <w:webHidden/>
          </w:rPr>
          <w:tab/>
        </w:r>
      </w:hyperlink>
      <w:r w:rsidR="00077BB6">
        <w:t>16</w:t>
      </w:r>
    </w:p>
    <w:p w14:paraId="0A3C8C69" w14:textId="77777777" w:rsidR="00077BB6" w:rsidRPr="004C1056" w:rsidRDefault="005A67A8" w:rsidP="00077BB6">
      <w:pPr>
        <w:pStyle w:val="TOC1"/>
        <w:rPr>
          <w:sz w:val="22"/>
          <w:szCs w:val="22"/>
        </w:rPr>
      </w:pPr>
      <w:r>
        <w:t>Uvuvio</w:t>
      </w:r>
      <w:hyperlink w:anchor="_Toc252269543" w:history="1">
        <w:r w:rsidR="00077BB6">
          <w:rPr>
            <w:rStyle w:val="Hyperlink"/>
          </w:rPr>
          <w:t xml:space="preserve"> wa Biblia</w:t>
        </w:r>
        <w:r w:rsidR="00077BB6" w:rsidRPr="004C1056">
          <w:rPr>
            <w:webHidden/>
          </w:rPr>
          <w:tab/>
        </w:r>
        <w:r w:rsidR="00077BB6">
          <w:rPr>
            <w:webHidden/>
          </w:rPr>
          <w:t>.</w:t>
        </w:r>
      </w:hyperlink>
      <w:r w:rsidR="00077BB6">
        <w:t>20</w:t>
      </w:r>
    </w:p>
    <w:p w14:paraId="4FE35343" w14:textId="77777777" w:rsidR="00077BB6" w:rsidRPr="004C1056" w:rsidRDefault="00EA60D3" w:rsidP="00077BB6">
      <w:pPr>
        <w:pStyle w:val="TOC1"/>
        <w:rPr>
          <w:sz w:val="22"/>
          <w:szCs w:val="22"/>
        </w:rPr>
      </w:pPr>
      <w:hyperlink w:anchor="_Toc252269544" w:history="1">
        <w:r w:rsidR="00077BB6">
          <w:rPr>
            <w:rStyle w:val="Hyperlink"/>
          </w:rPr>
          <w:t xml:space="preserve"> Kanoni za Biblia</w:t>
        </w:r>
        <w:r w:rsidR="00077BB6" w:rsidRPr="004C1056">
          <w:rPr>
            <w:webHidden/>
          </w:rPr>
          <w:tab/>
        </w:r>
        <w:r w:rsidR="00077BB6">
          <w:rPr>
            <w:webHidden/>
          </w:rPr>
          <w:t>.</w:t>
        </w:r>
      </w:hyperlink>
      <w:r w:rsidR="00077BB6">
        <w:t>29</w:t>
      </w:r>
    </w:p>
    <w:p w14:paraId="5EFE173E" w14:textId="77777777" w:rsidR="00077BB6" w:rsidRPr="004C1056" w:rsidRDefault="00077BB6" w:rsidP="00077BB6">
      <w:pPr>
        <w:pStyle w:val="TOC1"/>
        <w:rPr>
          <w:sz w:val="22"/>
          <w:szCs w:val="22"/>
        </w:rPr>
      </w:pPr>
    </w:p>
    <w:p w14:paraId="54CE808F" w14:textId="77777777" w:rsidR="00C66CEF" w:rsidRPr="004C1056" w:rsidRDefault="00077BB6" w:rsidP="00077BB6">
      <w:pPr>
        <w:pStyle w:val="Heading1"/>
      </w:pPr>
      <w:r w:rsidRPr="004C1056">
        <w:fldChar w:fldCharType="end"/>
      </w:r>
    </w:p>
    <w:p w14:paraId="1126E264" w14:textId="77777777" w:rsidR="00FA3599" w:rsidRPr="004B0C57" w:rsidRDefault="00C66CEF" w:rsidP="004B0C57">
      <w:pPr>
        <w:rPr>
          <w:sz w:val="10"/>
          <w:szCs w:val="10"/>
        </w:rPr>
      </w:pPr>
      <w:r w:rsidRPr="004C1056">
        <w:br w:type="page"/>
      </w:r>
    </w:p>
    <w:p w14:paraId="1BC7D426" w14:textId="77777777" w:rsidR="00AE21D8" w:rsidRPr="004C1056" w:rsidRDefault="000D3473" w:rsidP="002D7BDE">
      <w:pPr>
        <w:pStyle w:val="Heading1"/>
      </w:pPr>
      <w:r>
        <w:lastRenderedPageBreak/>
        <w:t>Utangulizi</w:t>
      </w:r>
    </w:p>
    <w:p w14:paraId="5C2263A9" w14:textId="77777777" w:rsidR="00AE21D8" w:rsidRDefault="000D3473" w:rsidP="002D7BDE">
      <w:pPr>
        <w:pStyle w:val="Heading2"/>
      </w:pPr>
      <w:r>
        <w:t>MUONEKANO</w:t>
      </w:r>
    </w:p>
    <w:p w14:paraId="2E562A87" w14:textId="77777777" w:rsidR="00FA3599" w:rsidRPr="00FA3599" w:rsidRDefault="00FA3599" w:rsidP="00FA3599"/>
    <w:p w14:paraId="3AAA589B" w14:textId="77777777" w:rsidR="00341CC3" w:rsidRPr="0068287E" w:rsidRDefault="00341CC3" w:rsidP="00505DA6">
      <w:pPr>
        <w:rPr>
          <w:sz w:val="10"/>
          <w:szCs w:val="10"/>
        </w:rPr>
      </w:pPr>
    </w:p>
    <w:p w14:paraId="34160ACD" w14:textId="77777777" w:rsidR="00505DA6" w:rsidRDefault="000D3473" w:rsidP="002D7BDE">
      <w:pPr>
        <w:pStyle w:val="Heading3"/>
      </w:pPr>
      <w:bookmarkStart w:id="0" w:name="_Toc242439811"/>
      <w:r>
        <w:t>Uta</w:t>
      </w:r>
      <w:r w:rsidR="005A67A8">
        <w:rPr>
          <w:lang w:val="en-US"/>
        </w:rPr>
        <w:t>ngulizi</w:t>
      </w:r>
      <w:r>
        <w:t xml:space="preserve"> wa Biblia utakuwa na somo lenye mambo yafuatayo</w:t>
      </w:r>
      <w:r w:rsidR="00505DA6" w:rsidRPr="002D7BDE">
        <w:t>:</w:t>
      </w:r>
      <w:bookmarkEnd w:id="0"/>
    </w:p>
    <w:p w14:paraId="4CA921CE" w14:textId="77777777" w:rsidR="00FA3599" w:rsidRPr="00FA3599" w:rsidRDefault="00FA3599" w:rsidP="00FA3599"/>
    <w:p w14:paraId="0F82B2AE" w14:textId="77777777" w:rsidR="00505DA6" w:rsidRPr="0068287E" w:rsidRDefault="00505DA6" w:rsidP="00505DA6">
      <w:pPr>
        <w:rPr>
          <w:sz w:val="10"/>
          <w:szCs w:val="10"/>
        </w:rPr>
      </w:pPr>
    </w:p>
    <w:p w14:paraId="240D84B2" w14:textId="77777777" w:rsidR="00AE21D8" w:rsidRPr="004C1056" w:rsidRDefault="000D3473" w:rsidP="002D7BDE">
      <w:pPr>
        <w:pStyle w:val="Heading4"/>
      </w:pPr>
      <w:r>
        <w:t>Vile vitabu 66 vya Biblia na mambo yaliyomo ndani kwa kifupi</w:t>
      </w:r>
      <w:r w:rsidR="003466F8" w:rsidRPr="004C1056">
        <w:t>.</w:t>
      </w:r>
    </w:p>
    <w:p w14:paraId="35A85F15" w14:textId="77777777" w:rsidR="00814C6F" w:rsidRPr="004C1056" w:rsidRDefault="000D3473" w:rsidP="002D7BDE">
      <w:pPr>
        <w:pStyle w:val="Heading4"/>
      </w:pPr>
      <w:r>
        <w:t>Wahusika wakuu, maeneo, ukweli na matukio ya Biblia</w:t>
      </w:r>
      <w:r w:rsidR="00814C6F" w:rsidRPr="004C1056">
        <w:t xml:space="preserve">. </w:t>
      </w:r>
    </w:p>
    <w:p w14:paraId="175467DF" w14:textId="77777777" w:rsidR="00AE21D8" w:rsidRPr="004C1056" w:rsidRDefault="005A67A8" w:rsidP="002D7BDE">
      <w:pPr>
        <w:pStyle w:val="Heading4"/>
      </w:pPr>
      <w:r>
        <w:rPr>
          <w:lang w:val="en-US"/>
        </w:rPr>
        <w:t>Uvuvio</w:t>
      </w:r>
      <w:r w:rsidR="000D3473">
        <w:t xml:space="preserve"> wa Biblia</w:t>
      </w:r>
      <w:r w:rsidR="00AE21D8" w:rsidRPr="004C1056">
        <w:t xml:space="preserve">. </w:t>
      </w:r>
    </w:p>
    <w:p w14:paraId="1C21952E" w14:textId="77777777" w:rsidR="00AE21D8" w:rsidRPr="004C1056" w:rsidRDefault="005A67A8" w:rsidP="002D7BDE">
      <w:pPr>
        <w:pStyle w:val="Heading4"/>
      </w:pPr>
      <w:r>
        <w:rPr>
          <w:lang w:val="en-US"/>
        </w:rPr>
        <w:t xml:space="preserve">Kanuni </w:t>
      </w:r>
      <w:r>
        <w:t xml:space="preserve"> z</w:t>
      </w:r>
      <w:r>
        <w:rPr>
          <w:lang w:val="en-US"/>
        </w:rPr>
        <w:t>a</w:t>
      </w:r>
      <w:r w:rsidR="005E7D80">
        <w:t xml:space="preserve"> Biblia</w:t>
      </w:r>
      <w:r w:rsidR="00AE21D8" w:rsidRPr="004C1056">
        <w:t>.</w:t>
      </w:r>
    </w:p>
    <w:p w14:paraId="4F64BDE8" w14:textId="77777777" w:rsidR="00D51428" w:rsidRDefault="005E7D80" w:rsidP="002D7BDE">
      <w:pPr>
        <w:pStyle w:val="Heading4"/>
      </w:pPr>
      <w:r>
        <w:t>Neno la Mungu katika nyakati mbalimbali</w:t>
      </w:r>
      <w:r w:rsidR="00D51428" w:rsidRPr="004C1056">
        <w:t>.</w:t>
      </w:r>
    </w:p>
    <w:p w14:paraId="66D64FF6" w14:textId="77777777" w:rsidR="00FA3599" w:rsidRPr="00FA3599" w:rsidRDefault="00FA3599" w:rsidP="00FA3599"/>
    <w:p w14:paraId="46C672AC" w14:textId="77777777" w:rsidR="00AE21D8" w:rsidRPr="0068287E" w:rsidRDefault="00AE21D8" w:rsidP="00AE21D8">
      <w:pPr>
        <w:rPr>
          <w:sz w:val="10"/>
          <w:szCs w:val="10"/>
        </w:rPr>
      </w:pPr>
    </w:p>
    <w:p w14:paraId="462A1650" w14:textId="77777777" w:rsidR="00AE21D8" w:rsidRDefault="005E7D80" w:rsidP="002D7BDE">
      <w:pPr>
        <w:pStyle w:val="Heading3"/>
      </w:pPr>
      <w:bookmarkStart w:id="1" w:name="_Toc242439812"/>
      <w:r>
        <w:t>Mtiririko wa Mafunzo</w:t>
      </w:r>
      <w:r w:rsidR="00AE21D8" w:rsidRPr="004C1056">
        <w:t>:</w:t>
      </w:r>
      <w:bookmarkEnd w:id="1"/>
      <w:r w:rsidR="00AE21D8" w:rsidRPr="004C1056">
        <w:t xml:space="preserve"> </w:t>
      </w:r>
    </w:p>
    <w:p w14:paraId="57A6CF22" w14:textId="77777777" w:rsidR="00FA3599" w:rsidRPr="00FA3599" w:rsidRDefault="00FA3599" w:rsidP="00FA3599"/>
    <w:p w14:paraId="35651D8D" w14:textId="77777777" w:rsidR="00AE21D8" w:rsidRPr="0068287E" w:rsidRDefault="00AE21D8" w:rsidP="00AE21D8">
      <w:pPr>
        <w:rPr>
          <w:sz w:val="10"/>
          <w:szCs w:val="10"/>
        </w:rPr>
      </w:pPr>
    </w:p>
    <w:p w14:paraId="032B67AB" w14:textId="77777777" w:rsidR="00AE21D8" w:rsidRDefault="005E7D80" w:rsidP="003C2190">
      <w:pPr>
        <w:ind w:firstLine="720"/>
        <w:jc w:val="both"/>
      </w:pPr>
      <w:r>
        <w:t>Utangulizi wa Biblia Takatifu na sababu zinazotufanya tuamini kwamba haina dosari, kosa, ni safi, na ni neno la Mungu lenye msukumo wake ambalo halina mgongano</w:t>
      </w:r>
      <w:r w:rsidR="00AE21D8" w:rsidRPr="004C1056">
        <w:t xml:space="preserve">. </w:t>
      </w:r>
    </w:p>
    <w:p w14:paraId="3334BC80" w14:textId="77777777" w:rsidR="00FA3599" w:rsidRPr="004C1056" w:rsidRDefault="00FA3599" w:rsidP="003C2190">
      <w:pPr>
        <w:ind w:firstLine="720"/>
        <w:jc w:val="both"/>
      </w:pPr>
    </w:p>
    <w:p w14:paraId="093048E2" w14:textId="77777777" w:rsidR="00AE21D8" w:rsidRPr="0068287E" w:rsidRDefault="00AE21D8" w:rsidP="00AE21D8">
      <w:pPr>
        <w:rPr>
          <w:sz w:val="10"/>
          <w:szCs w:val="10"/>
        </w:rPr>
      </w:pPr>
    </w:p>
    <w:p w14:paraId="1C68AA12" w14:textId="77777777" w:rsidR="00341CC3" w:rsidRDefault="005E7D80" w:rsidP="002D7BDE">
      <w:pPr>
        <w:pStyle w:val="Heading2"/>
      </w:pPr>
      <w:r>
        <w:t>KUFAULU MAFUN</w:t>
      </w:r>
      <w:r w:rsidR="005A67A8">
        <w:rPr>
          <w:lang w:val="en-US"/>
        </w:rPr>
        <w:t xml:space="preserve">ZO </w:t>
      </w:r>
      <w:r>
        <w:t xml:space="preserve"> HAYA</w:t>
      </w:r>
    </w:p>
    <w:p w14:paraId="76512F34" w14:textId="77777777" w:rsidR="00FA3599" w:rsidRPr="00FA3599" w:rsidRDefault="00FA3599" w:rsidP="00FA3599"/>
    <w:p w14:paraId="238CE6B6" w14:textId="77777777" w:rsidR="00341CC3" w:rsidRPr="0068287E" w:rsidRDefault="00341CC3" w:rsidP="00AE21D8">
      <w:pPr>
        <w:rPr>
          <w:sz w:val="10"/>
          <w:szCs w:val="10"/>
        </w:rPr>
      </w:pPr>
    </w:p>
    <w:p w14:paraId="6F7BA1AA" w14:textId="77777777" w:rsidR="00AE21D8" w:rsidRDefault="005A67A8" w:rsidP="002D7BDE">
      <w:pPr>
        <w:pStyle w:val="Heading3"/>
      </w:pPr>
      <w:bookmarkStart w:id="2" w:name="_Toc242439813"/>
      <w:r>
        <w:rPr>
          <w:lang w:val="en-US"/>
        </w:rPr>
        <w:t>Vigezo vya mafunzo kwa ujumla</w:t>
      </w:r>
      <w:r w:rsidR="00AE21D8" w:rsidRPr="004C1056">
        <w:t>:</w:t>
      </w:r>
      <w:bookmarkEnd w:id="2"/>
      <w:r w:rsidR="00AE21D8" w:rsidRPr="004C1056">
        <w:t xml:space="preserve"> </w:t>
      </w:r>
    </w:p>
    <w:p w14:paraId="74F5F6E2" w14:textId="77777777" w:rsidR="00FA3599" w:rsidRPr="00FA3599" w:rsidRDefault="00FA3599" w:rsidP="00FA3599"/>
    <w:p w14:paraId="1B0D2D52" w14:textId="77777777" w:rsidR="00AE21D8" w:rsidRPr="0068287E" w:rsidRDefault="00AE21D8" w:rsidP="00AE21D8">
      <w:pPr>
        <w:rPr>
          <w:sz w:val="10"/>
          <w:szCs w:val="10"/>
        </w:rPr>
      </w:pPr>
    </w:p>
    <w:p w14:paraId="639067F2" w14:textId="77777777" w:rsidR="001A0C92" w:rsidRPr="002D7BDE" w:rsidRDefault="005E7D80" w:rsidP="00867E18">
      <w:pPr>
        <w:pStyle w:val="Heading4"/>
        <w:numPr>
          <w:ilvl w:val="0"/>
          <w:numId w:val="29"/>
        </w:numPr>
        <w:ind w:left="1080"/>
      </w:pPr>
      <w:r>
        <w:t>Kuhudhuria kila somo</w:t>
      </w:r>
      <w:r w:rsidR="00814C6F" w:rsidRPr="002D7BDE">
        <w:t>.</w:t>
      </w:r>
    </w:p>
    <w:p w14:paraId="35F0A1DB" w14:textId="77777777" w:rsidR="001A0C92" w:rsidRPr="004C1056" w:rsidRDefault="005E7D80" w:rsidP="002D7BDE">
      <w:pPr>
        <w:pStyle w:val="Heading4"/>
      </w:pPr>
      <w:r>
        <w:t>Kufanya kazi za kuandika na nadharia</w:t>
      </w:r>
      <w:r w:rsidR="00AE21D8" w:rsidRPr="004C1056">
        <w:t xml:space="preserve">. </w:t>
      </w:r>
    </w:p>
    <w:p w14:paraId="6B7E1A75" w14:textId="77777777" w:rsidR="001A0C92" w:rsidRPr="004C1056" w:rsidRDefault="005E7D80" w:rsidP="002D7BDE">
      <w:pPr>
        <w:pStyle w:val="Heading4"/>
      </w:pPr>
      <w:r>
        <w:t xml:space="preserve">Kujifunza kwa </w:t>
      </w:r>
      <w:r w:rsidR="008D7413">
        <w:rPr>
          <w:lang w:val="en-US"/>
        </w:rPr>
        <w:t>kukariri</w:t>
      </w:r>
      <w:r w:rsidR="001A0C92" w:rsidRPr="004C1056">
        <w:t>:</w:t>
      </w:r>
    </w:p>
    <w:p w14:paraId="5FC9FAC8" w14:textId="77777777" w:rsidR="001A0C92" w:rsidRPr="004C1056" w:rsidRDefault="005E7D80" w:rsidP="00010EEF">
      <w:pPr>
        <w:pStyle w:val="Heading4"/>
        <w:numPr>
          <w:ilvl w:val="1"/>
          <w:numId w:val="28"/>
        </w:numPr>
      </w:pPr>
      <w:r>
        <w:t>Maandiko</w:t>
      </w:r>
      <w:r w:rsidR="001A0C92" w:rsidRPr="004C1056">
        <w:t>.</w:t>
      </w:r>
    </w:p>
    <w:p w14:paraId="62A6A34B" w14:textId="77777777" w:rsidR="001A0C92" w:rsidRPr="004C1056" w:rsidRDefault="005E7D80" w:rsidP="00010EEF">
      <w:pPr>
        <w:pStyle w:val="Heading4"/>
        <w:numPr>
          <w:ilvl w:val="1"/>
          <w:numId w:val="28"/>
        </w:numPr>
      </w:pPr>
      <w:r>
        <w:t>Orodha ya majina ya vitabu vya Biblia kama vilivyopangwa</w:t>
      </w:r>
      <w:r w:rsidR="001A0C92" w:rsidRPr="004C1056">
        <w:t>.</w:t>
      </w:r>
    </w:p>
    <w:p w14:paraId="2DD36FE1" w14:textId="77777777" w:rsidR="00AE21D8" w:rsidRDefault="0068287E" w:rsidP="002D7BDE">
      <w:pPr>
        <w:pStyle w:val="Heading4"/>
      </w:pPr>
      <w:r>
        <w:t xml:space="preserve">Kutimiza kazi </w:t>
      </w:r>
      <w:r w:rsidRPr="0068287E">
        <w:t xml:space="preserve">kwa </w:t>
      </w:r>
      <w:r w:rsidRPr="0068287E">
        <w:rPr>
          <w:u w:val="single"/>
        </w:rPr>
        <w:t>wakati  uliopangwa</w:t>
      </w:r>
      <w:r>
        <w:t xml:space="preserve"> ikiwa ni pamoja na maswali ya kujifunza na mambo mengine ya kufanyia nyumbani kwa maagizo ya Mwalimu. </w:t>
      </w:r>
    </w:p>
    <w:p w14:paraId="2377D957" w14:textId="77777777" w:rsidR="00FA3599" w:rsidRPr="00FA3599" w:rsidRDefault="00FA3599" w:rsidP="00FA3599"/>
    <w:p w14:paraId="47D9A6D6" w14:textId="77777777" w:rsidR="00AE21D8" w:rsidRPr="0068287E" w:rsidRDefault="00AE21D8" w:rsidP="00AE21D8">
      <w:pPr>
        <w:rPr>
          <w:sz w:val="10"/>
          <w:szCs w:val="10"/>
        </w:rPr>
      </w:pPr>
    </w:p>
    <w:p w14:paraId="03E23D7B" w14:textId="77777777" w:rsidR="00AE21D8" w:rsidRPr="004C1056" w:rsidRDefault="0068287E" w:rsidP="002D7BDE">
      <w:pPr>
        <w:pStyle w:val="Heading3"/>
      </w:pPr>
      <w:bookmarkStart w:id="3" w:name="_Toc242439814"/>
      <w:r>
        <w:t>Jinsi daraja litakavyopimwa</w:t>
      </w:r>
      <w:r w:rsidR="00AE21D8" w:rsidRPr="004C1056">
        <w:t>:</w:t>
      </w:r>
      <w:bookmarkEnd w:id="3"/>
      <w:r w:rsidR="00AE21D8" w:rsidRPr="004C1056">
        <w:t xml:space="preserve"> </w:t>
      </w:r>
    </w:p>
    <w:p w14:paraId="195D5414" w14:textId="77777777" w:rsidR="00AE21D8" w:rsidRPr="004C1056" w:rsidRDefault="001A0C92" w:rsidP="001A0C92">
      <w:pPr>
        <w:tabs>
          <w:tab w:val="left" w:pos="4680"/>
        </w:tabs>
      </w:pPr>
      <w:r w:rsidRPr="004C1056">
        <w:tab/>
      </w:r>
      <w:r w:rsidR="0068287E">
        <w:rPr>
          <w:u w:val="single"/>
        </w:rPr>
        <w:t>Asilimia kwa daraja la mwaka</w:t>
      </w:r>
    </w:p>
    <w:p w14:paraId="2C6F462E" w14:textId="77777777" w:rsidR="001A0C92" w:rsidRPr="004C1056" w:rsidRDefault="0068287E" w:rsidP="00867E18">
      <w:pPr>
        <w:pStyle w:val="Heading4"/>
        <w:numPr>
          <w:ilvl w:val="0"/>
          <w:numId w:val="30"/>
        </w:numPr>
        <w:ind w:left="1080"/>
      </w:pPr>
      <w:r>
        <w:t>MAHUDHURIO</w:t>
      </w:r>
      <w:r>
        <w:tab/>
      </w:r>
      <w:r>
        <w:tab/>
      </w:r>
      <w:r>
        <w:tab/>
      </w:r>
      <w:r>
        <w:tab/>
      </w:r>
      <w:r>
        <w:tab/>
      </w:r>
      <w:r w:rsidR="001A0C92" w:rsidRPr="004C1056">
        <w:t>30 %</w:t>
      </w:r>
    </w:p>
    <w:p w14:paraId="43E40E0E" w14:textId="77777777" w:rsidR="001A0C92" w:rsidRPr="004C1056" w:rsidRDefault="0068287E" w:rsidP="002D7BDE">
      <w:pPr>
        <w:pStyle w:val="Heading4"/>
      </w:pPr>
      <w:r>
        <w:t>KAZI ZA KUFANYIA NYUMBANI</w:t>
      </w:r>
      <w:r w:rsidR="00BA562D">
        <w:tab/>
      </w:r>
      <w:r w:rsidR="00BA562D">
        <w:tab/>
      </w:r>
      <w:r w:rsidR="001A0C92" w:rsidRPr="004C1056">
        <w:t>20 %</w:t>
      </w:r>
    </w:p>
    <w:p w14:paraId="1EFC0388" w14:textId="77777777" w:rsidR="001A0C92" w:rsidRPr="004C1056" w:rsidRDefault="00BA562D" w:rsidP="002D7BDE">
      <w:pPr>
        <w:pStyle w:val="Heading4"/>
      </w:pPr>
      <w:r>
        <w:t>MASWALI YA KUJIFUNZA</w:t>
      </w:r>
      <w:r>
        <w:tab/>
      </w:r>
      <w:r>
        <w:tab/>
      </w:r>
      <w:r>
        <w:tab/>
      </w:r>
      <w:r w:rsidR="001A0C92" w:rsidRPr="004C1056">
        <w:t>15 %</w:t>
      </w:r>
    </w:p>
    <w:p w14:paraId="45204715" w14:textId="77777777" w:rsidR="001A0C92" w:rsidRPr="004C1056" w:rsidRDefault="0068287E" w:rsidP="002D7BDE">
      <w:pPr>
        <w:pStyle w:val="Heading4"/>
      </w:pPr>
      <w:r>
        <w:t>CHEMSHA BONGO</w:t>
      </w:r>
      <w:r w:rsidR="00BA562D">
        <w:tab/>
      </w:r>
      <w:r w:rsidR="00BA562D">
        <w:tab/>
      </w:r>
      <w:r w:rsidR="00BA562D">
        <w:tab/>
      </w:r>
      <w:r w:rsidR="00BA562D">
        <w:tab/>
      </w:r>
      <w:r w:rsidR="001A0C92" w:rsidRPr="004C1056">
        <w:t>25 %</w:t>
      </w:r>
    </w:p>
    <w:p w14:paraId="0253BFD5" w14:textId="77777777" w:rsidR="001A0C92" w:rsidRPr="004C1056" w:rsidRDefault="0068287E" w:rsidP="002D7BDE">
      <w:pPr>
        <w:pStyle w:val="Heading4"/>
      </w:pPr>
      <w:r>
        <w:t>MTIHANI WA MWISHO</w:t>
      </w:r>
      <w:r w:rsidR="001A0C92" w:rsidRPr="004C1056">
        <w:tab/>
      </w:r>
      <w:r w:rsidR="001A0C92" w:rsidRPr="004C1056">
        <w:tab/>
      </w:r>
      <w:r w:rsidR="001A0C92" w:rsidRPr="004C1056">
        <w:tab/>
      </w:r>
      <w:r w:rsidR="001A0C92" w:rsidRPr="004C1056">
        <w:tab/>
        <w:t>10 %</w:t>
      </w:r>
    </w:p>
    <w:p w14:paraId="61F301A1" w14:textId="77777777" w:rsidR="001A0C92" w:rsidRPr="004C1056" w:rsidRDefault="0068287E" w:rsidP="002D7BDE">
      <w:pPr>
        <w:pStyle w:val="Heading4"/>
      </w:pPr>
      <w:r>
        <w:t>Daraja la kufaulu</w:t>
      </w:r>
      <w:r w:rsidR="00010EEF">
        <w:tab/>
        <w:t>80</w:t>
      </w:r>
      <w:r w:rsidR="001A0C92" w:rsidRPr="004C1056">
        <w:t>%+</w:t>
      </w:r>
    </w:p>
    <w:p w14:paraId="4292609F" w14:textId="77777777" w:rsidR="001A0C92" w:rsidRPr="004C1056" w:rsidRDefault="0068287E" w:rsidP="00010EEF">
      <w:pPr>
        <w:pStyle w:val="Heading4"/>
        <w:numPr>
          <w:ilvl w:val="0"/>
          <w:numId w:val="0"/>
        </w:numPr>
        <w:ind w:left="1080"/>
      </w:pPr>
      <w:r>
        <w:t>Daraja la mwisho wa mwaka la 80% au juu zaidi litahitajika ili kufaulu mafunzo haya</w:t>
      </w:r>
      <w:r w:rsidR="001A0C92" w:rsidRPr="004C1056">
        <w:t>.</w:t>
      </w:r>
    </w:p>
    <w:p w14:paraId="04918A28" w14:textId="77777777" w:rsidR="00FA3599" w:rsidRDefault="0068287E" w:rsidP="006A0B27">
      <w:pPr>
        <w:pStyle w:val="Heading4"/>
      </w:pPr>
      <w:r>
        <w:t xml:space="preserve">Kazi zitakazo kabidhiwa kwa kuchelewa </w:t>
      </w:r>
      <w:r w:rsidR="00AC0892">
        <w:t>zitaadhibiwa angalau kwa alama tano</w:t>
      </w:r>
      <w:r w:rsidR="001A0C92" w:rsidRPr="004C1056">
        <w:t>.</w:t>
      </w:r>
    </w:p>
    <w:p w14:paraId="38E665D1" w14:textId="77777777" w:rsidR="00BA562D" w:rsidRDefault="00BA562D" w:rsidP="002B2216">
      <w:pPr>
        <w:pStyle w:val="Heading4"/>
        <w:numPr>
          <w:ilvl w:val="0"/>
          <w:numId w:val="0"/>
        </w:numPr>
        <w:rPr>
          <w:b/>
          <w:bCs/>
          <w:sz w:val="48"/>
          <w:szCs w:val="48"/>
        </w:rPr>
      </w:pPr>
    </w:p>
    <w:p w14:paraId="79DCE647" w14:textId="77777777" w:rsidR="006D2B6A" w:rsidRPr="000F119B" w:rsidRDefault="000F119B" w:rsidP="002B2216">
      <w:pPr>
        <w:pStyle w:val="Heading4"/>
        <w:numPr>
          <w:ilvl w:val="0"/>
          <w:numId w:val="0"/>
        </w:numPr>
        <w:jc w:val="center"/>
        <w:rPr>
          <w:b/>
          <w:bCs/>
          <w:sz w:val="48"/>
          <w:szCs w:val="48"/>
        </w:rPr>
      </w:pPr>
      <w:r w:rsidRPr="000F119B">
        <w:rPr>
          <w:b/>
          <w:bCs/>
          <w:sz w:val="48"/>
          <w:szCs w:val="48"/>
        </w:rPr>
        <w:t xml:space="preserve">Maelezo ya </w:t>
      </w:r>
      <w:r w:rsidR="008D7413">
        <w:rPr>
          <w:b/>
          <w:bCs/>
          <w:sz w:val="48"/>
          <w:szCs w:val="48"/>
          <w:lang w:val="en-US"/>
        </w:rPr>
        <w:t>Msingi</w:t>
      </w:r>
      <w:r w:rsidRPr="000F119B">
        <w:rPr>
          <w:b/>
          <w:bCs/>
          <w:sz w:val="48"/>
          <w:szCs w:val="48"/>
        </w:rPr>
        <w:t xml:space="preserve"> ya Biblia</w:t>
      </w:r>
    </w:p>
    <w:p w14:paraId="2A7B2C74" w14:textId="77777777" w:rsidR="00AE21D8" w:rsidRPr="004C1056" w:rsidRDefault="000F119B" w:rsidP="00B16246">
      <w:pPr>
        <w:pStyle w:val="Heading2"/>
        <w:numPr>
          <w:ilvl w:val="0"/>
          <w:numId w:val="26"/>
        </w:numPr>
      </w:pPr>
      <w:bookmarkStart w:id="4" w:name="_Toc242439816"/>
      <w:bookmarkStart w:id="5" w:name="_Toc243571810"/>
      <w:bookmarkStart w:id="6" w:name="_Toc252268951"/>
      <w:r>
        <w:t>BIBLIA</w:t>
      </w:r>
      <w:r w:rsidR="008D7413">
        <w:rPr>
          <w:lang w:val="en-US"/>
        </w:rPr>
        <w:t xml:space="preserve"> </w:t>
      </w:r>
      <w:r>
        <w:t xml:space="preserve"> NI </w:t>
      </w:r>
      <w:r w:rsidR="008D7413">
        <w:rPr>
          <w:lang w:val="en-US"/>
        </w:rPr>
        <w:t xml:space="preserve">  NINI</w:t>
      </w:r>
      <w:r w:rsidR="00AE21D8" w:rsidRPr="004C1056">
        <w:t>?</w:t>
      </w:r>
      <w:bookmarkEnd w:id="4"/>
      <w:bookmarkEnd w:id="5"/>
      <w:bookmarkEnd w:id="6"/>
      <w:r w:rsidR="00AE21D8" w:rsidRPr="004C1056">
        <w:t xml:space="preserve"> </w:t>
      </w:r>
    </w:p>
    <w:p w14:paraId="52651EF4" w14:textId="77777777" w:rsidR="00AE21D8" w:rsidRPr="006A0B27" w:rsidRDefault="00AE21D8" w:rsidP="00B16246">
      <w:pPr>
        <w:rPr>
          <w:sz w:val="10"/>
          <w:szCs w:val="10"/>
        </w:rPr>
      </w:pPr>
    </w:p>
    <w:p w14:paraId="0C61550E" w14:textId="77777777" w:rsidR="00AE21D8" w:rsidRPr="004C1056" w:rsidRDefault="000F119B" w:rsidP="00B16246">
      <w:pPr>
        <w:pStyle w:val="ColorfulList-Accent11"/>
        <w:numPr>
          <w:ilvl w:val="0"/>
          <w:numId w:val="5"/>
        </w:numPr>
      </w:pPr>
      <w:r>
        <w:t xml:space="preserve">Biblia ni Ufunuo wa </w:t>
      </w:r>
      <w:r w:rsidR="008D7413">
        <w:t>Mapenzi ya</w:t>
      </w:r>
      <w:r>
        <w:t xml:space="preserve"> Mungu kwa wanadamu</w:t>
      </w:r>
      <w:r w:rsidR="00AE21D8" w:rsidRPr="004C1056">
        <w:t xml:space="preserve">. </w:t>
      </w:r>
    </w:p>
    <w:p w14:paraId="0D08A878" w14:textId="77777777" w:rsidR="00AE21D8" w:rsidRPr="006A0B27" w:rsidRDefault="00AE21D8" w:rsidP="00B16246">
      <w:pPr>
        <w:rPr>
          <w:sz w:val="10"/>
          <w:szCs w:val="10"/>
        </w:rPr>
      </w:pPr>
    </w:p>
    <w:p w14:paraId="2033C7C8" w14:textId="77777777" w:rsidR="001E1A7D" w:rsidRDefault="000F119B" w:rsidP="00B16246">
      <w:pPr>
        <w:tabs>
          <w:tab w:val="left" w:pos="720"/>
        </w:tabs>
        <w:ind w:firstLine="720"/>
        <w:jc w:val="both"/>
        <w:rPr>
          <w:sz w:val="22"/>
          <w:szCs w:val="22"/>
        </w:rPr>
      </w:pPr>
      <w:r w:rsidRPr="000B49A6">
        <w:rPr>
          <w:sz w:val="22"/>
          <w:szCs w:val="22"/>
        </w:rPr>
        <w:t>Mungu hakuandika kitabu kingine zaidi ya Biblia</w:t>
      </w:r>
      <w:r w:rsidR="00FE7E0E" w:rsidRPr="000B49A6">
        <w:rPr>
          <w:sz w:val="22"/>
          <w:szCs w:val="22"/>
        </w:rPr>
        <w:t xml:space="preserve">. </w:t>
      </w:r>
      <w:r w:rsidRPr="000B49A6">
        <w:rPr>
          <w:sz w:val="22"/>
          <w:szCs w:val="22"/>
        </w:rPr>
        <w:t>Hakuna ushahidi mwingine wowote w</w:t>
      </w:r>
      <w:r w:rsidR="008D7413">
        <w:rPr>
          <w:sz w:val="22"/>
          <w:szCs w:val="22"/>
        </w:rPr>
        <w:t>enye maelezo ya kina ya mapenzi ya</w:t>
      </w:r>
      <w:r w:rsidRPr="000B49A6">
        <w:rPr>
          <w:sz w:val="22"/>
          <w:szCs w:val="22"/>
        </w:rPr>
        <w:t xml:space="preserve"> Mungu na </w:t>
      </w:r>
      <w:r w:rsidR="00B701CE">
        <w:rPr>
          <w:sz w:val="22"/>
          <w:szCs w:val="22"/>
        </w:rPr>
        <w:t xml:space="preserve">uwezo </w:t>
      </w:r>
      <w:r w:rsidRPr="000B49A6">
        <w:rPr>
          <w:sz w:val="22"/>
          <w:szCs w:val="22"/>
        </w:rPr>
        <w:t xml:space="preserve"> wake zaidi ya Biblia</w:t>
      </w:r>
      <w:r w:rsidR="00FE7E0E" w:rsidRPr="000B49A6">
        <w:rPr>
          <w:sz w:val="22"/>
          <w:szCs w:val="22"/>
        </w:rPr>
        <w:t xml:space="preserve">. </w:t>
      </w:r>
      <w:r w:rsidRPr="000B49A6">
        <w:rPr>
          <w:sz w:val="22"/>
          <w:szCs w:val="22"/>
        </w:rPr>
        <w:t>Ni kwa kusoma Biblia peke yake ndio tunaweza kuwa na majibu kuhusu maswali mengi yanayomhusu Mungu</w:t>
      </w:r>
      <w:r w:rsidR="001E1A7D" w:rsidRPr="000B49A6">
        <w:rPr>
          <w:sz w:val="22"/>
          <w:szCs w:val="22"/>
        </w:rPr>
        <w:t xml:space="preserve">. </w:t>
      </w:r>
    </w:p>
    <w:p w14:paraId="7D84025E" w14:textId="77777777" w:rsidR="00E40085" w:rsidRPr="000B49A6" w:rsidRDefault="00E40085" w:rsidP="00B16246">
      <w:pPr>
        <w:tabs>
          <w:tab w:val="left" w:pos="720"/>
        </w:tabs>
        <w:ind w:firstLine="720"/>
        <w:jc w:val="both"/>
        <w:rPr>
          <w:sz w:val="22"/>
          <w:szCs w:val="22"/>
        </w:rPr>
      </w:pPr>
    </w:p>
    <w:p w14:paraId="4C5BD1A0" w14:textId="77777777" w:rsidR="001E1A7D" w:rsidRPr="004C1056" w:rsidRDefault="000F119B" w:rsidP="00B16246">
      <w:pPr>
        <w:pStyle w:val="ColorfulList-Accent11"/>
        <w:numPr>
          <w:ilvl w:val="0"/>
          <w:numId w:val="6"/>
        </w:numPr>
        <w:ind w:left="720"/>
      </w:pPr>
      <w:r>
        <w:t>Mungu ni nani</w:t>
      </w:r>
      <w:r w:rsidR="001E1A7D" w:rsidRPr="004C1056">
        <w:t>?</w:t>
      </w:r>
    </w:p>
    <w:p w14:paraId="7985BC2A" w14:textId="77777777" w:rsidR="001E1A7D" w:rsidRPr="004C1056" w:rsidRDefault="000F119B" w:rsidP="00B16246">
      <w:pPr>
        <w:pStyle w:val="ColorfulList-Accent11"/>
        <w:numPr>
          <w:ilvl w:val="0"/>
          <w:numId w:val="6"/>
        </w:numPr>
        <w:ind w:left="720"/>
      </w:pPr>
      <w:r>
        <w:t xml:space="preserve">Mungu </w:t>
      </w:r>
      <w:r w:rsidR="00B701CE">
        <w:t>anapenda nini</w:t>
      </w:r>
      <w:r w:rsidR="001E1A7D" w:rsidRPr="004C1056">
        <w:t>?</w:t>
      </w:r>
    </w:p>
    <w:p w14:paraId="1A909DAF" w14:textId="77777777" w:rsidR="001E1A7D" w:rsidRPr="004C1056" w:rsidRDefault="000F119B" w:rsidP="00B16246">
      <w:pPr>
        <w:pStyle w:val="ColorfulList-Accent11"/>
        <w:numPr>
          <w:ilvl w:val="0"/>
          <w:numId w:val="6"/>
        </w:numPr>
        <w:ind w:left="720"/>
      </w:pPr>
      <w:r>
        <w:t xml:space="preserve"> Mungu ana</w:t>
      </w:r>
      <w:r w:rsidR="00B701CE">
        <w:t>taka nini</w:t>
      </w:r>
      <w:r w:rsidR="001E1A7D" w:rsidRPr="004C1056">
        <w:t>?</w:t>
      </w:r>
    </w:p>
    <w:p w14:paraId="38FDF0F5" w14:textId="77777777" w:rsidR="001E1A7D" w:rsidRPr="004C1056" w:rsidRDefault="000F119B" w:rsidP="00B16246">
      <w:pPr>
        <w:pStyle w:val="ColorfulList-Accent11"/>
        <w:numPr>
          <w:ilvl w:val="0"/>
          <w:numId w:val="6"/>
        </w:numPr>
        <w:ind w:left="720"/>
      </w:pPr>
      <w:r>
        <w:t xml:space="preserve">Mpango wa Mungu ni </w:t>
      </w:r>
      <w:r w:rsidR="00B701CE">
        <w:t>nini</w:t>
      </w:r>
      <w:r w:rsidR="001E1A7D" w:rsidRPr="004C1056">
        <w:t>?</w:t>
      </w:r>
    </w:p>
    <w:p w14:paraId="0111AB31" w14:textId="77777777" w:rsidR="001E1A7D" w:rsidRPr="004C1056" w:rsidRDefault="000F119B" w:rsidP="00B16246">
      <w:pPr>
        <w:pStyle w:val="ColorfulList-Accent11"/>
        <w:numPr>
          <w:ilvl w:val="0"/>
          <w:numId w:val="6"/>
        </w:numPr>
        <w:ind w:left="720"/>
      </w:pPr>
      <w:r>
        <w:t>Kwa nini Mungu anatenda</w:t>
      </w:r>
      <w:r w:rsidR="00B701CE">
        <w:t xml:space="preserve"> kile anachotenda </w:t>
      </w:r>
      <w:r w:rsidR="001E1A7D" w:rsidRPr="004C1056">
        <w:t>?</w:t>
      </w:r>
    </w:p>
    <w:p w14:paraId="1DE13585" w14:textId="77777777" w:rsidR="001E1A7D" w:rsidRPr="004C1056" w:rsidRDefault="000F119B" w:rsidP="00B16246">
      <w:pPr>
        <w:pStyle w:val="ColorfulList-Accent11"/>
        <w:numPr>
          <w:ilvl w:val="0"/>
          <w:numId w:val="6"/>
        </w:numPr>
        <w:ind w:left="720"/>
      </w:pPr>
      <w:r>
        <w:t>Na, kadhalika</w:t>
      </w:r>
      <w:r w:rsidR="001E1A7D" w:rsidRPr="004C1056">
        <w:t>.</w:t>
      </w:r>
    </w:p>
    <w:p w14:paraId="63CEE411" w14:textId="77777777" w:rsidR="001E1A7D" w:rsidRPr="006A0B27" w:rsidRDefault="001E1A7D" w:rsidP="001E1A7D">
      <w:pPr>
        <w:tabs>
          <w:tab w:val="left" w:pos="720"/>
        </w:tabs>
        <w:ind w:firstLine="810"/>
        <w:rPr>
          <w:sz w:val="10"/>
          <w:szCs w:val="10"/>
        </w:rPr>
      </w:pPr>
    </w:p>
    <w:p w14:paraId="131040B9" w14:textId="77777777" w:rsidR="00FE7E0E" w:rsidRPr="008519CC" w:rsidRDefault="000F119B" w:rsidP="003C2190">
      <w:pPr>
        <w:tabs>
          <w:tab w:val="left" w:pos="120"/>
        </w:tabs>
        <w:jc w:val="both"/>
      </w:pPr>
      <w:r>
        <w:tab/>
      </w:r>
      <w:r>
        <w:tab/>
      </w:r>
      <w:r w:rsidRPr="008519CC">
        <w:t>Katika Biblia Mungu ame</w:t>
      </w:r>
      <w:r w:rsidR="00B701CE">
        <w:t>andaa</w:t>
      </w:r>
      <w:r w:rsidRPr="008519CC">
        <w:t xml:space="preserve"> maelezo ya </w:t>
      </w:r>
      <w:r w:rsidR="00B701CE">
        <w:t>habari za mapenzi yake kwa bi</w:t>
      </w:r>
      <w:r w:rsidRPr="008519CC">
        <w:t>nadamu</w:t>
      </w:r>
      <w:r w:rsidR="001E1A7D" w:rsidRPr="008519CC">
        <w:t>.</w:t>
      </w:r>
      <w:r w:rsidR="00810869" w:rsidRPr="008519CC">
        <w:t xml:space="preserve"> </w:t>
      </w:r>
      <w:r w:rsidRPr="008519CC">
        <w:t>Ufunuo mwingine wowote unapaswa kuoana na kitabu hiki cha ajabu</w:t>
      </w:r>
      <w:r w:rsidR="00810869" w:rsidRPr="008519CC">
        <w:t xml:space="preserve">. </w:t>
      </w:r>
      <w:r w:rsidRPr="008519CC">
        <w:t>Ni kiwango cha uhai wote</w:t>
      </w:r>
      <w:r w:rsidR="00810869" w:rsidRPr="008519CC">
        <w:t>—</w:t>
      </w:r>
      <w:r w:rsidRPr="008519CC">
        <w:t xml:space="preserve">wa muda mfupi na </w:t>
      </w:r>
      <w:r w:rsidR="00377783">
        <w:t xml:space="preserve">wa </w:t>
      </w:r>
      <w:r w:rsidRPr="008519CC">
        <w:t>milele</w:t>
      </w:r>
      <w:r w:rsidR="00810869" w:rsidRPr="008519CC">
        <w:t>!</w:t>
      </w:r>
    </w:p>
    <w:p w14:paraId="718FC196" w14:textId="77777777" w:rsidR="00FE7E0E" w:rsidRPr="006A0B27" w:rsidRDefault="00FE7E0E" w:rsidP="003C2190">
      <w:pPr>
        <w:jc w:val="both"/>
        <w:rPr>
          <w:sz w:val="10"/>
          <w:szCs w:val="10"/>
        </w:rPr>
      </w:pPr>
    </w:p>
    <w:p w14:paraId="3302832A" w14:textId="77777777" w:rsidR="00AE21D8" w:rsidRPr="004C1056" w:rsidRDefault="00D55CED" w:rsidP="00867E18">
      <w:pPr>
        <w:pStyle w:val="ColorfulList-Accent11"/>
        <w:numPr>
          <w:ilvl w:val="0"/>
          <w:numId w:val="5"/>
        </w:numPr>
      </w:pPr>
      <w:r>
        <w:t>Dhamira ya katikati</w:t>
      </w:r>
      <w:r w:rsidR="008707EB">
        <w:t xml:space="preserve"> Biblia ni</w:t>
      </w:r>
      <w:r w:rsidR="00AE21D8" w:rsidRPr="004C1056">
        <w:t xml:space="preserve"> </w:t>
      </w:r>
      <w:r w:rsidR="008707EB">
        <w:rPr>
          <w:b/>
        </w:rPr>
        <w:t>wokovu kwa</w:t>
      </w:r>
      <w:r>
        <w:rPr>
          <w:b/>
        </w:rPr>
        <w:t xml:space="preserve">njia ya </w:t>
      </w:r>
      <w:r w:rsidR="008707EB">
        <w:rPr>
          <w:b/>
        </w:rPr>
        <w:t xml:space="preserve"> Kristo Yesu</w:t>
      </w:r>
      <w:r w:rsidR="00AE21D8" w:rsidRPr="004C1056">
        <w:t xml:space="preserve">. </w:t>
      </w:r>
    </w:p>
    <w:p w14:paraId="026EBCDA" w14:textId="77777777" w:rsidR="00AE21D8" w:rsidRDefault="00C809A4" w:rsidP="00C809A4">
      <w:pPr>
        <w:ind w:left="720"/>
      </w:pPr>
      <w:r w:rsidRPr="004C1056">
        <w:t>(‘</w:t>
      </w:r>
      <w:r w:rsidR="00091AB5">
        <w:t>ya katikati</w:t>
      </w:r>
      <w:r w:rsidRPr="004C1056">
        <w:t xml:space="preserve">’ </w:t>
      </w:r>
      <w:r w:rsidRPr="004C1056">
        <w:sym w:font="Wingdings" w:char="F0E0"/>
      </w:r>
      <w:r w:rsidR="00091AB5">
        <w:t>kuu</w:t>
      </w:r>
      <w:r w:rsidRPr="004C1056">
        <w:t xml:space="preserve"> </w:t>
      </w:r>
      <w:r w:rsidR="00AE21D8" w:rsidRPr="004C1056">
        <w:t xml:space="preserve">, </w:t>
      </w:r>
      <w:r w:rsidR="008707EB">
        <w:t>kiongozi</w:t>
      </w:r>
      <w:r w:rsidR="00AE21D8" w:rsidRPr="004C1056">
        <w:t xml:space="preserve">, </w:t>
      </w:r>
      <w:r w:rsidR="008707EB">
        <w:t>wazo la msingi</w:t>
      </w:r>
      <w:r w:rsidR="00AE21D8" w:rsidRPr="004C1056">
        <w:t xml:space="preserve"> </w:t>
      </w:r>
      <w:r w:rsidR="008707EB">
        <w:t>–</w:t>
      </w:r>
      <w:r w:rsidR="00AE21D8" w:rsidRPr="004C1056">
        <w:t xml:space="preserve"> </w:t>
      </w:r>
      <w:r w:rsidR="008707EB">
        <w:t>mada</w:t>
      </w:r>
      <w:r w:rsidR="00AE21D8" w:rsidRPr="004C1056">
        <w:t xml:space="preserve">, </w:t>
      </w:r>
      <w:r w:rsidR="008707EB">
        <w:t>kama ya hotuba</w:t>
      </w:r>
      <w:r w:rsidRPr="004C1056">
        <w:t>.)</w:t>
      </w:r>
      <w:r w:rsidR="00AE21D8" w:rsidRPr="004C1056">
        <w:t xml:space="preserve"> </w:t>
      </w:r>
    </w:p>
    <w:p w14:paraId="6D4F9B75" w14:textId="77777777" w:rsidR="00E40085" w:rsidRPr="004C1056" w:rsidRDefault="00E40085" w:rsidP="00C809A4">
      <w:pPr>
        <w:ind w:left="720"/>
      </w:pPr>
    </w:p>
    <w:p w14:paraId="220BD46A" w14:textId="77777777" w:rsidR="00AE21D8" w:rsidRPr="006A0B27" w:rsidRDefault="00AE21D8" w:rsidP="00AE21D8">
      <w:pPr>
        <w:rPr>
          <w:sz w:val="10"/>
          <w:szCs w:val="10"/>
        </w:rPr>
      </w:pPr>
    </w:p>
    <w:p w14:paraId="3AE0A91F" w14:textId="77777777" w:rsidR="00E40085" w:rsidRDefault="008707EB" w:rsidP="002D7BDE">
      <w:pPr>
        <w:pStyle w:val="Heading2"/>
      </w:pPr>
      <w:r>
        <w:t>MAMBO YANAYOIHUSU BIBLIA</w:t>
      </w:r>
    </w:p>
    <w:p w14:paraId="57C4D018" w14:textId="77777777" w:rsidR="00AE21D8" w:rsidRPr="004C1056" w:rsidRDefault="00AE21D8" w:rsidP="00E40085">
      <w:pPr>
        <w:pStyle w:val="Heading2"/>
        <w:numPr>
          <w:ilvl w:val="0"/>
          <w:numId w:val="0"/>
        </w:numPr>
        <w:ind w:left="360"/>
      </w:pPr>
      <w:r w:rsidRPr="004C1056">
        <w:t xml:space="preserve"> </w:t>
      </w:r>
    </w:p>
    <w:p w14:paraId="34700DA6" w14:textId="77777777" w:rsidR="00C809A4" w:rsidRDefault="008707EB" w:rsidP="003C2190">
      <w:pPr>
        <w:ind w:firstLine="720"/>
        <w:jc w:val="both"/>
      </w:pPr>
      <w:r w:rsidRPr="008519CC">
        <w:t>Mwanzoni Agano la Kale liliandikwa kwa Kiebrania</w:t>
      </w:r>
      <w:r w:rsidR="00C809A4" w:rsidRPr="008519CC">
        <w:t xml:space="preserve"> (</w:t>
      </w:r>
      <w:r w:rsidRPr="008519CC">
        <w:t xml:space="preserve">na asilimia ndogo kwa </w:t>
      </w:r>
      <w:r w:rsidR="00C16568" w:rsidRPr="008519CC">
        <w:t>Kiarabu</w:t>
      </w:r>
      <w:r w:rsidR="00C809A4" w:rsidRPr="008519CC">
        <w:t xml:space="preserve">.) </w:t>
      </w:r>
      <w:r w:rsidR="00C16568" w:rsidRPr="008519CC">
        <w:t>Agano Jipya liliandikwa kwa lugha ya Kigiriki</w:t>
      </w:r>
      <w:r w:rsidR="00C809A4" w:rsidRPr="008519CC">
        <w:t xml:space="preserve">. </w:t>
      </w:r>
      <w:r w:rsidR="00C16568" w:rsidRPr="008519CC">
        <w:t>Toleo la Kingereza</w:t>
      </w:r>
      <w:r w:rsidR="00C809A4" w:rsidRPr="008519CC">
        <w:t xml:space="preserve"> </w:t>
      </w:r>
      <w:r w:rsidR="007A3298" w:rsidRPr="008519CC">
        <w:rPr>
          <w:u w:val="single"/>
        </w:rPr>
        <w:t>la Mfalme Yakobo</w:t>
      </w:r>
      <w:r w:rsidR="00C809A4" w:rsidRPr="008519CC">
        <w:t xml:space="preserve"> </w:t>
      </w:r>
      <w:r w:rsidR="007A3298" w:rsidRPr="008519CC">
        <w:t xml:space="preserve">ni </w:t>
      </w:r>
      <w:r w:rsidR="007A3298" w:rsidRPr="008519CC">
        <w:rPr>
          <w:i/>
        </w:rPr>
        <w:t>tafsiri</w:t>
      </w:r>
      <w:r w:rsidR="007A3298" w:rsidRPr="008519CC">
        <w:t xml:space="preserve"> inayotokana na lugha hizi asilia</w:t>
      </w:r>
      <w:r w:rsidR="00C809A4" w:rsidRPr="008519CC">
        <w:t>. ‘</w:t>
      </w:r>
      <w:r w:rsidR="007A3298" w:rsidRPr="008519CC">
        <w:t>Kutafsiri’</w:t>
      </w:r>
      <w:r w:rsidR="00C809A4" w:rsidRPr="008519CC">
        <w:t xml:space="preserve"> </w:t>
      </w:r>
      <w:r w:rsidR="007A3298" w:rsidRPr="008519CC">
        <w:t xml:space="preserve">maana yake </w:t>
      </w:r>
      <w:r w:rsidR="007A3298" w:rsidRPr="008519CC">
        <w:rPr>
          <w:i/>
        </w:rPr>
        <w:t>ni kubadilisha kutoka lugha moja kwenda katika lugha nyingine.</w:t>
      </w:r>
      <w:r w:rsidR="00C809A4" w:rsidRPr="008519CC">
        <w:t xml:space="preserve"> </w:t>
      </w:r>
    </w:p>
    <w:p w14:paraId="49C8667B" w14:textId="77777777" w:rsidR="00E40085" w:rsidRPr="008519CC" w:rsidRDefault="00E40085" w:rsidP="003C2190">
      <w:pPr>
        <w:ind w:firstLine="720"/>
        <w:jc w:val="both"/>
      </w:pPr>
    </w:p>
    <w:p w14:paraId="281059F9" w14:textId="77777777" w:rsidR="00FE7E0E" w:rsidRDefault="007A3298" w:rsidP="003C2190">
      <w:pPr>
        <w:ind w:firstLine="720"/>
        <w:jc w:val="both"/>
      </w:pPr>
      <w:r w:rsidRPr="008519CC">
        <w:t>Biblia ni kitabu kimoja</w:t>
      </w:r>
      <w:r w:rsidR="00C809A4" w:rsidRPr="008519CC">
        <w:t xml:space="preserve">, </w:t>
      </w:r>
      <w:r w:rsidRPr="008519CC">
        <w:t>historia moja</w:t>
      </w:r>
      <w:r w:rsidR="00C809A4" w:rsidRPr="008519CC">
        <w:t xml:space="preserve">, </w:t>
      </w:r>
      <w:r w:rsidRPr="008519CC">
        <w:t>na simulizi moja</w:t>
      </w:r>
      <w:r w:rsidR="00C809A4" w:rsidRPr="008519CC">
        <w:t xml:space="preserve"> </w:t>
      </w:r>
      <w:r w:rsidR="00C809A4" w:rsidRPr="008519CC">
        <w:rPr>
          <w:rFonts w:cs="Symbol"/>
          <w:noProof/>
        </w:rPr>
        <w:sym w:font="Symbol" w:char="F0AE"/>
      </w:r>
      <w:r w:rsidR="00C809A4" w:rsidRPr="008519CC">
        <w:t xml:space="preserve"> </w:t>
      </w:r>
      <w:r w:rsidRPr="008519CC">
        <w:t>HISTORIA YAKE</w:t>
      </w:r>
      <w:r w:rsidR="00C809A4" w:rsidRPr="008519CC">
        <w:t xml:space="preserve"> [</w:t>
      </w:r>
      <w:r w:rsidRPr="008519CC">
        <w:t>Historia ya Mungu</w:t>
      </w:r>
      <w:r w:rsidR="00C809A4" w:rsidRPr="008519CC">
        <w:t xml:space="preserve">]! </w:t>
      </w:r>
      <w:r w:rsidRPr="008519CC">
        <w:t>Tunaiita Biblia TAKATIFU kwa sababu ni Neno la Mungu na siyo hadithi tu ya wanadamu</w:t>
      </w:r>
      <w:r w:rsidR="00C809A4" w:rsidRPr="008519CC">
        <w:t xml:space="preserve">. </w:t>
      </w:r>
      <w:r w:rsidRPr="008519CC">
        <w:t>Neno TAKATIFU maana yake</w:t>
      </w:r>
      <w:r w:rsidR="00C809A4" w:rsidRPr="008519CC">
        <w:t xml:space="preserve"> </w:t>
      </w:r>
      <w:r w:rsidRPr="008519CC">
        <w:rPr>
          <w:i/>
        </w:rPr>
        <w:t>tukufu</w:t>
      </w:r>
      <w:r w:rsidR="00C809A4" w:rsidRPr="008519CC">
        <w:rPr>
          <w:i/>
        </w:rPr>
        <w:t xml:space="preserve">, </w:t>
      </w:r>
      <w:r w:rsidRPr="008519CC">
        <w:rPr>
          <w:i/>
        </w:rPr>
        <w:t>safi</w:t>
      </w:r>
      <w:r w:rsidR="00C809A4" w:rsidRPr="008519CC">
        <w:rPr>
          <w:i/>
        </w:rPr>
        <w:t xml:space="preserve">, </w:t>
      </w:r>
      <w:r w:rsidRPr="008519CC">
        <w:rPr>
          <w:i/>
        </w:rPr>
        <w:t>isiyo na lawama</w:t>
      </w:r>
      <w:r w:rsidR="00C809A4" w:rsidRPr="008519CC">
        <w:rPr>
          <w:i/>
        </w:rPr>
        <w:t xml:space="preserve">, </w:t>
      </w:r>
      <w:r w:rsidRPr="008519CC">
        <w:rPr>
          <w:i/>
        </w:rPr>
        <w:t>au ya kidini</w:t>
      </w:r>
      <w:r w:rsidR="00C809A4" w:rsidRPr="008519CC">
        <w:rPr>
          <w:i/>
        </w:rPr>
        <w:t xml:space="preserve">, </w:t>
      </w:r>
      <w:r w:rsidRPr="008519CC">
        <w:rPr>
          <w:i/>
        </w:rPr>
        <w:t>iliyotengwa</w:t>
      </w:r>
      <w:r w:rsidR="00C809A4" w:rsidRPr="008519CC">
        <w:t xml:space="preserve">. </w:t>
      </w:r>
      <w:r w:rsidR="00D95EBD" w:rsidRPr="008519CC">
        <w:t>Biblia ni kitabu cha K</w:t>
      </w:r>
      <w:r w:rsidRPr="008519CC">
        <w:t>imungu</w:t>
      </w:r>
      <w:r w:rsidR="00D95EBD" w:rsidRPr="008519CC">
        <w:t xml:space="preserve"> ingawaje Mungu aliwatumia watu kuueleza ukweli wake Mtakatifu</w:t>
      </w:r>
      <w:r w:rsidR="00C809A4" w:rsidRPr="008519CC">
        <w:t xml:space="preserve">. </w:t>
      </w:r>
      <w:r w:rsidR="00D95EBD" w:rsidRPr="008519CC">
        <w:t xml:space="preserve">Watu watakatifu </w:t>
      </w:r>
      <w:r w:rsidR="00C809A4" w:rsidRPr="008519CC">
        <w:t>(</w:t>
      </w:r>
      <w:r w:rsidR="00D95EBD" w:rsidRPr="008519CC">
        <w:t>asili yake binadamu</w:t>
      </w:r>
      <w:r w:rsidR="00C809A4" w:rsidRPr="008519CC">
        <w:t xml:space="preserve">) </w:t>
      </w:r>
      <w:r w:rsidR="00D95EBD" w:rsidRPr="008519CC">
        <w:t>waliandika kama walivyo himizwa na Roho Mtakatifu</w:t>
      </w:r>
      <w:r w:rsidR="00C809A4" w:rsidRPr="008519CC">
        <w:t xml:space="preserve"> (</w:t>
      </w:r>
      <w:r w:rsidR="00D95EBD" w:rsidRPr="008519CC">
        <w:t>Utukufu wa asili ya Mungu</w:t>
      </w:r>
      <w:r w:rsidR="00C809A4" w:rsidRPr="008519CC">
        <w:t>).</w:t>
      </w:r>
      <w:r w:rsidR="00FE7E0E" w:rsidRPr="008519CC">
        <w:t xml:space="preserve"> </w:t>
      </w:r>
      <w:r w:rsidR="00D95EBD" w:rsidRPr="008519CC">
        <w:rPr>
          <w:b/>
        </w:rPr>
        <w:t xml:space="preserve">Kwa kuwa ni Neno la Mungu hatuwezi tukatimiza </w:t>
      </w:r>
      <w:r w:rsidR="006A0B27" w:rsidRPr="008519CC">
        <w:rPr>
          <w:b/>
        </w:rPr>
        <w:t xml:space="preserve">wazo </w:t>
      </w:r>
      <w:r w:rsidR="00D95EBD" w:rsidRPr="008519CC">
        <w:rPr>
          <w:b/>
        </w:rPr>
        <w:t>kwa kitabu au taarifa moja ya Biblia</w:t>
      </w:r>
      <w:r w:rsidR="00FE7E0E" w:rsidRPr="008519CC">
        <w:t xml:space="preserve">. </w:t>
      </w:r>
    </w:p>
    <w:p w14:paraId="16585E68" w14:textId="77777777" w:rsidR="00E40085" w:rsidRPr="008519CC" w:rsidRDefault="00E40085" w:rsidP="003C2190">
      <w:pPr>
        <w:ind w:firstLine="720"/>
        <w:jc w:val="both"/>
      </w:pPr>
    </w:p>
    <w:p w14:paraId="572A710E" w14:textId="77777777" w:rsidR="00C809A4" w:rsidRPr="008519CC" w:rsidRDefault="006A0B27" w:rsidP="003C2190">
      <w:pPr>
        <w:ind w:firstLine="720"/>
        <w:jc w:val="both"/>
      </w:pPr>
      <w:r w:rsidRPr="008519CC">
        <w:t>Biblia inavyo vitabu 66</w:t>
      </w:r>
      <w:r w:rsidR="00FE7E0E" w:rsidRPr="008519CC">
        <w:t xml:space="preserve">, 39 </w:t>
      </w:r>
      <w:r w:rsidRPr="008519CC">
        <w:t xml:space="preserve">katika Agano la Kale na </w:t>
      </w:r>
      <w:r w:rsidR="00FE7E0E" w:rsidRPr="008519CC">
        <w:t xml:space="preserve">27 </w:t>
      </w:r>
      <w:r w:rsidRPr="008519CC">
        <w:t>katika Agano Jipya</w:t>
      </w:r>
      <w:r w:rsidR="00FE7E0E" w:rsidRPr="008519CC">
        <w:t xml:space="preserve">. </w:t>
      </w:r>
      <w:r w:rsidRPr="008519CC">
        <w:t>Utukufu wa Kimungu umefunuliwa katika Biblia kwa utaratibu kuanzia kitabu cha Mwanzo hadi mwisho wake katika Kitabu cha Ufunuo</w:t>
      </w:r>
      <w:r w:rsidR="00FE7E0E" w:rsidRPr="008519CC">
        <w:t xml:space="preserve">. </w:t>
      </w:r>
      <w:r w:rsidRPr="008519CC">
        <w:t>Mwanzo ni kitabu kinachoonyesha asili</w:t>
      </w:r>
      <w:r w:rsidR="00FE7E0E" w:rsidRPr="008519CC">
        <w:t xml:space="preserve">; </w:t>
      </w:r>
      <w:r w:rsidRPr="008519CC">
        <w:t>Ufunuo ni kitahu kinachohusu mwishoni.</w:t>
      </w:r>
      <w:r w:rsidR="00FE7E0E" w:rsidRPr="008519CC">
        <w:t xml:space="preserve"> </w:t>
      </w:r>
      <w:r w:rsidRPr="008519CC">
        <w:t xml:space="preserve">Vitabu vya Biblia vya katikati ni maneno ya Mungu ya </w:t>
      </w:r>
      <w:r w:rsidR="0015791B">
        <w:t xml:space="preserve">kuvunja </w:t>
      </w:r>
      <w:r w:rsidRPr="008519CC">
        <w:t>kutoka katika ulimw</w:t>
      </w:r>
      <w:r w:rsidR="0015791B">
        <w:t>engu ulioharibika</w:t>
      </w:r>
      <w:r w:rsidR="00FE7E0E" w:rsidRPr="008519CC">
        <w:t xml:space="preserve">. </w:t>
      </w:r>
      <w:r w:rsidRPr="008519CC">
        <w:t>Kila kitabu cha Biblia kinao ujumbe wake, hata hivyo kitabu kizima kinakuwa na ujumbe wa wokovu wa mwanadamu ambao unaonekana</w:t>
      </w:r>
      <w:r w:rsidR="00FE7E0E" w:rsidRPr="008519CC">
        <w:t xml:space="preserve">. </w:t>
      </w:r>
      <w:r w:rsidR="0015791B">
        <w:t>Inaweza kusem</w:t>
      </w:r>
      <w:r w:rsidRPr="008519CC">
        <w:t>wa pia kwamba Agano la Kale ni taarifa ya taifa ( Israeli ) na agano jipya ni taarifa za mwanadamu (Yesu)</w:t>
      </w:r>
    </w:p>
    <w:p w14:paraId="1240058C" w14:textId="77777777" w:rsidR="00B16246" w:rsidRPr="004C1056" w:rsidRDefault="00B16246">
      <w:pPr>
        <w:rPr>
          <w:sz w:val="28"/>
        </w:rPr>
      </w:pPr>
      <w:bookmarkStart w:id="7" w:name="_Toc242439818"/>
      <w:bookmarkStart w:id="8" w:name="_Toc243571812"/>
    </w:p>
    <w:bookmarkEnd w:id="7"/>
    <w:bookmarkEnd w:id="8"/>
    <w:p w14:paraId="3D218F12" w14:textId="77777777" w:rsidR="00AE21D8" w:rsidRDefault="000B49A6" w:rsidP="002D7BDE">
      <w:pPr>
        <w:pStyle w:val="Heading2"/>
      </w:pPr>
      <w:r>
        <w:t>MAJINA YA BIBLIA TAKATIFU</w:t>
      </w:r>
    </w:p>
    <w:p w14:paraId="4B7A7CC1" w14:textId="77777777" w:rsidR="00E40085" w:rsidRPr="00E40085" w:rsidRDefault="00E40085" w:rsidP="00E40085"/>
    <w:p w14:paraId="3510E270" w14:textId="77777777" w:rsidR="00AE21D8" w:rsidRPr="000B49A6" w:rsidRDefault="00AE21D8" w:rsidP="00AE21D8">
      <w:pPr>
        <w:rPr>
          <w:sz w:val="10"/>
          <w:szCs w:val="10"/>
        </w:rPr>
      </w:pPr>
    </w:p>
    <w:p w14:paraId="63CBB2DC" w14:textId="77777777" w:rsidR="005F70A6" w:rsidRDefault="000B49A6" w:rsidP="00867E18">
      <w:pPr>
        <w:pStyle w:val="Heading3"/>
        <w:numPr>
          <w:ilvl w:val="0"/>
          <w:numId w:val="27"/>
        </w:numPr>
      </w:pPr>
      <w:bookmarkStart w:id="9" w:name="_Toc242439820"/>
      <w:r>
        <w:t>Biblia Takatifu</w:t>
      </w:r>
    </w:p>
    <w:p w14:paraId="18998967" w14:textId="77777777" w:rsidR="00E40085" w:rsidRPr="00E40085" w:rsidRDefault="00E40085" w:rsidP="00E40085"/>
    <w:p w14:paraId="5538E1F9" w14:textId="77777777" w:rsidR="005F70A6" w:rsidRPr="0013670D" w:rsidRDefault="005F70A6" w:rsidP="005F70A6">
      <w:pPr>
        <w:rPr>
          <w:sz w:val="10"/>
          <w:szCs w:val="10"/>
        </w:rPr>
      </w:pPr>
    </w:p>
    <w:p w14:paraId="0241F816" w14:textId="77777777" w:rsidR="00106B37" w:rsidRDefault="000B49A6" w:rsidP="003C2190">
      <w:pPr>
        <w:pStyle w:val="Heading4"/>
        <w:numPr>
          <w:ilvl w:val="0"/>
          <w:numId w:val="0"/>
        </w:numPr>
        <w:ind w:firstLine="720"/>
        <w:jc w:val="both"/>
      </w:pPr>
      <w:r>
        <w:t>Neno hili</w:t>
      </w:r>
      <w:r w:rsidR="0015791B">
        <w:rPr>
          <w:lang w:val="en-US"/>
        </w:rPr>
        <w:t xml:space="preserve"> Biblia</w:t>
      </w:r>
      <w:r>
        <w:t xml:space="preserve"> haliko mahali popote katika maandishi ya Biblia</w:t>
      </w:r>
      <w:r w:rsidR="001E276C">
        <w:t xml:space="preserve">. </w:t>
      </w:r>
      <w:r w:rsidR="0015791B">
        <w:t>Neno biblia tunali</w:t>
      </w:r>
      <w:r>
        <w:t xml:space="preserve">pata katika neno la Kigiriki </w:t>
      </w:r>
      <w:r w:rsidR="0031232B" w:rsidRPr="004C1056">
        <w:t xml:space="preserve"> </w:t>
      </w:r>
      <w:r w:rsidR="0031232B" w:rsidRPr="001E276C">
        <w:rPr>
          <w:i/>
        </w:rPr>
        <w:t>b</w:t>
      </w:r>
      <w:r w:rsidR="005F70A6" w:rsidRPr="001E276C">
        <w:rPr>
          <w:i/>
        </w:rPr>
        <w:t>iblios</w:t>
      </w:r>
      <w:r w:rsidR="005F70A6" w:rsidRPr="004C1056">
        <w:t xml:space="preserve"> </w:t>
      </w:r>
      <w:r>
        <w:t xml:space="preserve">ambalo maana yake ni </w:t>
      </w:r>
      <w:r w:rsidR="0031232B" w:rsidRPr="004C1056">
        <w:t>“</w:t>
      </w:r>
      <w:r>
        <w:t>vitabu</w:t>
      </w:r>
      <w:r w:rsidR="005F70A6" w:rsidRPr="004C1056">
        <w:t>.</w:t>
      </w:r>
      <w:r w:rsidR="0031232B" w:rsidRPr="004C1056">
        <w:t xml:space="preserve">”  </w:t>
      </w:r>
      <w:r>
        <w:t xml:space="preserve">Neno </w:t>
      </w:r>
      <w:r w:rsidR="0031232B" w:rsidRPr="001E276C">
        <w:rPr>
          <w:i/>
        </w:rPr>
        <w:t>b</w:t>
      </w:r>
      <w:r w:rsidR="005F70A6" w:rsidRPr="001E276C">
        <w:rPr>
          <w:i/>
        </w:rPr>
        <w:t>iblios</w:t>
      </w:r>
      <w:r>
        <w:rPr>
          <w:i/>
        </w:rPr>
        <w:t xml:space="preserve"> </w:t>
      </w:r>
      <w:r w:rsidRPr="000B49A6">
        <w:t>kwa asili yake</w:t>
      </w:r>
      <w:r w:rsidR="005F70A6" w:rsidRPr="004C1056">
        <w:t xml:space="preserve"> </w:t>
      </w:r>
      <w:r>
        <w:t>lilitumiwa kuhusiana na maandishi ya yaliyotumia mafunjo katika utengenezaji wa karatasi za kale</w:t>
      </w:r>
      <w:r w:rsidR="00106B37" w:rsidRPr="004C1056">
        <w:t xml:space="preserve">. </w:t>
      </w:r>
      <w:r>
        <w:t xml:space="preserve">Neno la Kingereza </w:t>
      </w:r>
      <w:r>
        <w:rPr>
          <w:i/>
        </w:rPr>
        <w:t>biblia</w:t>
      </w:r>
      <w:r w:rsidR="005F70A6" w:rsidRPr="004C1056">
        <w:t xml:space="preserve"> </w:t>
      </w:r>
      <w:r>
        <w:t>maana yake</w:t>
      </w:r>
      <w:r w:rsidR="005F70A6" w:rsidRPr="004C1056">
        <w:t xml:space="preserve"> </w:t>
      </w:r>
      <w:r w:rsidR="00106B37" w:rsidRPr="004C1056">
        <w:t>“</w:t>
      </w:r>
      <w:r>
        <w:t>vitabu</w:t>
      </w:r>
      <w:r w:rsidR="005F70A6" w:rsidRPr="004C1056">
        <w:t>.</w:t>
      </w:r>
      <w:r w:rsidR="00106B37" w:rsidRPr="004C1056">
        <w:t xml:space="preserve">” </w:t>
      </w:r>
      <w:r>
        <w:t>Biblia Takatifu ni kuhusiana na mkusanyiko wa vitabu Vitakatifu</w:t>
      </w:r>
      <w:r w:rsidR="005F70A6" w:rsidRPr="004C1056">
        <w:t>.</w:t>
      </w:r>
    </w:p>
    <w:p w14:paraId="37D70350" w14:textId="77777777" w:rsidR="00E40085" w:rsidRPr="00E40085" w:rsidRDefault="00E40085" w:rsidP="00E40085"/>
    <w:p w14:paraId="4EA6EB0E" w14:textId="77777777" w:rsidR="005F70A6" w:rsidRPr="0013670D" w:rsidRDefault="005F70A6" w:rsidP="005F70A6">
      <w:pPr>
        <w:rPr>
          <w:sz w:val="10"/>
          <w:szCs w:val="10"/>
        </w:rPr>
      </w:pPr>
    </w:p>
    <w:p w14:paraId="74946481" w14:textId="77777777" w:rsidR="00E40085" w:rsidRDefault="00635A03" w:rsidP="002D7BDE">
      <w:pPr>
        <w:pStyle w:val="Heading3"/>
      </w:pPr>
      <w:r>
        <w:t xml:space="preserve">Majina ya Biblia kwa yenyewe </w:t>
      </w:r>
      <w:r w:rsidR="005F70A6" w:rsidRPr="004C1056">
        <w:t xml:space="preserve"> </w:t>
      </w:r>
    </w:p>
    <w:p w14:paraId="7BE0A2B2" w14:textId="77777777" w:rsidR="005F70A6" w:rsidRPr="004C1056" w:rsidRDefault="005F70A6" w:rsidP="00E40085">
      <w:pPr>
        <w:pStyle w:val="Heading3"/>
        <w:numPr>
          <w:ilvl w:val="0"/>
          <w:numId w:val="0"/>
        </w:numPr>
        <w:ind w:left="720"/>
      </w:pPr>
      <w:r w:rsidRPr="004C1056">
        <w:tab/>
      </w:r>
      <w:r w:rsidRPr="004C1056">
        <w:tab/>
      </w:r>
      <w:r w:rsidRPr="004C1056">
        <w:tab/>
      </w:r>
      <w:r w:rsidRPr="004C1056">
        <w:tab/>
      </w:r>
      <w:r w:rsidRPr="004C1056">
        <w:tab/>
      </w:r>
    </w:p>
    <w:p w14:paraId="73CE6DFD" w14:textId="77777777" w:rsidR="005F70A6" w:rsidRPr="0013670D" w:rsidRDefault="005F70A6" w:rsidP="005F70A6">
      <w:pPr>
        <w:rPr>
          <w:sz w:val="10"/>
          <w:szCs w:val="10"/>
        </w:rPr>
      </w:pPr>
      <w:r w:rsidRPr="004C1056">
        <w:tab/>
      </w:r>
    </w:p>
    <w:p w14:paraId="515E6F55" w14:textId="77777777" w:rsidR="005F70A6" w:rsidRDefault="00635A03" w:rsidP="00867E18">
      <w:pPr>
        <w:pStyle w:val="Heading4"/>
        <w:numPr>
          <w:ilvl w:val="0"/>
          <w:numId w:val="31"/>
        </w:numPr>
        <w:ind w:left="1080"/>
        <w:rPr>
          <w:b/>
        </w:rPr>
      </w:pPr>
      <w:r>
        <w:rPr>
          <w:b/>
        </w:rPr>
        <w:lastRenderedPageBreak/>
        <w:t>Kile Kitabu</w:t>
      </w:r>
    </w:p>
    <w:p w14:paraId="2EE1E36D" w14:textId="77777777" w:rsidR="00E40085" w:rsidRPr="00E40085" w:rsidRDefault="00E40085" w:rsidP="00E40085"/>
    <w:p w14:paraId="2ADE9461" w14:textId="77777777" w:rsidR="005F70A6" w:rsidRDefault="00635A03" w:rsidP="003C2190">
      <w:pPr>
        <w:ind w:left="360" w:hanging="360"/>
        <w:jc w:val="both"/>
      </w:pPr>
      <w:r>
        <w:t xml:space="preserve">Mwanzo 5:1- </w:t>
      </w:r>
      <w:r>
        <w:rPr>
          <w:i/>
        </w:rPr>
        <w:t>Hiki ndicho kitabu cha vizazi vya Adamu</w:t>
      </w:r>
      <w:r w:rsidR="0031232B" w:rsidRPr="004C1056">
        <w:t>.</w:t>
      </w:r>
      <w:r w:rsidR="005F70A6" w:rsidRPr="004C1056">
        <w:t xml:space="preserve"> </w:t>
      </w:r>
    </w:p>
    <w:p w14:paraId="37EF2787" w14:textId="77777777" w:rsidR="00E40085" w:rsidRPr="004C1056" w:rsidRDefault="00E40085" w:rsidP="003C2190">
      <w:pPr>
        <w:ind w:left="360" w:hanging="360"/>
        <w:jc w:val="both"/>
      </w:pPr>
    </w:p>
    <w:p w14:paraId="6CCC3B29" w14:textId="77777777" w:rsidR="005F70A6" w:rsidRDefault="00635A03" w:rsidP="003C2190">
      <w:pPr>
        <w:ind w:left="360" w:hanging="360"/>
        <w:jc w:val="both"/>
      </w:pPr>
      <w:r>
        <w:t xml:space="preserve">Zaburi 40:7- </w:t>
      </w:r>
      <w:r>
        <w:rPr>
          <w:i/>
        </w:rPr>
        <w:t>Ndipo niliposema, Tazama nimekuja, (katika gombo la chuo nimeandikwa</w:t>
      </w:r>
      <w:r w:rsidR="005F70A6" w:rsidRPr="004C1056">
        <w:rPr>
          <w:i/>
        </w:rPr>
        <w:t>,</w:t>
      </w:r>
      <w:r w:rsidR="0031232B" w:rsidRPr="004C1056">
        <w:t xml:space="preserve"> </w:t>
      </w:r>
      <w:r w:rsidR="005F70A6" w:rsidRPr="004C1056">
        <w:t>(</w:t>
      </w:r>
      <w:r>
        <w:t>Ebr.</w:t>
      </w:r>
      <w:r w:rsidR="005F70A6" w:rsidRPr="004C1056">
        <w:t xml:space="preserve"> 10:7)</w:t>
      </w:r>
      <w:r>
        <w:t xml:space="preserve"> </w:t>
      </w:r>
    </w:p>
    <w:p w14:paraId="72067AEB" w14:textId="77777777" w:rsidR="00E40085" w:rsidRPr="004C1056" w:rsidRDefault="00E40085" w:rsidP="003C2190">
      <w:pPr>
        <w:ind w:left="360" w:hanging="360"/>
        <w:jc w:val="both"/>
      </w:pPr>
    </w:p>
    <w:p w14:paraId="7DA68047" w14:textId="77777777" w:rsidR="005F70A6" w:rsidRDefault="00635A03" w:rsidP="003C2190">
      <w:pPr>
        <w:ind w:left="360" w:hanging="360"/>
        <w:jc w:val="both"/>
        <w:rPr>
          <w:i/>
        </w:rPr>
      </w:pPr>
      <w:r>
        <w:t xml:space="preserve">Mathayo 1:1- </w:t>
      </w:r>
      <w:r>
        <w:rPr>
          <w:i/>
        </w:rPr>
        <w:t>Kitabu cha ukoo wa Yesu Kristo mwana wa Daudi, Mwana wa Ibrahimu</w:t>
      </w:r>
      <w:r w:rsidR="005F70A6" w:rsidRPr="004C1056">
        <w:rPr>
          <w:i/>
        </w:rPr>
        <w:t>.</w:t>
      </w:r>
    </w:p>
    <w:p w14:paraId="77942E2F" w14:textId="77777777" w:rsidR="00E40085" w:rsidRPr="004C1056" w:rsidRDefault="00E40085" w:rsidP="003C2190">
      <w:pPr>
        <w:ind w:left="360" w:hanging="360"/>
        <w:jc w:val="both"/>
        <w:rPr>
          <w:i/>
        </w:rPr>
      </w:pPr>
    </w:p>
    <w:p w14:paraId="0ABCADCC" w14:textId="77777777" w:rsidR="005F70A6" w:rsidRDefault="00635A03" w:rsidP="003C2190">
      <w:pPr>
        <w:ind w:left="360" w:hanging="360"/>
        <w:jc w:val="both"/>
        <w:rPr>
          <w:i/>
        </w:rPr>
      </w:pPr>
      <w:r>
        <w:t xml:space="preserve">Luka 4:17- </w:t>
      </w:r>
      <w:r>
        <w:rPr>
          <w:i/>
        </w:rPr>
        <w:t>Akapewa chuo cha Nabii Isaya, akakifungua chuo, akatafuta mahali palipoandikwa</w:t>
      </w:r>
      <w:r w:rsidR="005F70A6" w:rsidRPr="004C1056">
        <w:rPr>
          <w:i/>
        </w:rPr>
        <w:t>.</w:t>
      </w:r>
    </w:p>
    <w:p w14:paraId="0364342B" w14:textId="77777777" w:rsidR="00E40085" w:rsidRPr="004C1056" w:rsidRDefault="00E40085" w:rsidP="003C2190">
      <w:pPr>
        <w:ind w:left="360" w:hanging="360"/>
        <w:jc w:val="both"/>
        <w:rPr>
          <w:i/>
        </w:rPr>
      </w:pPr>
    </w:p>
    <w:p w14:paraId="36320CEB" w14:textId="77777777" w:rsidR="005F70A6" w:rsidRPr="0013670D" w:rsidRDefault="005F70A6" w:rsidP="003C2190">
      <w:pPr>
        <w:jc w:val="both"/>
        <w:rPr>
          <w:sz w:val="10"/>
          <w:szCs w:val="10"/>
        </w:rPr>
      </w:pPr>
      <w:r w:rsidRPr="004C1056">
        <w:tab/>
      </w:r>
      <w:r w:rsidRPr="004C1056">
        <w:tab/>
      </w:r>
    </w:p>
    <w:p w14:paraId="39266F29" w14:textId="77777777" w:rsidR="001E276C" w:rsidRDefault="00635A03" w:rsidP="003C2190">
      <w:pPr>
        <w:pStyle w:val="Heading4"/>
        <w:jc w:val="both"/>
        <w:rPr>
          <w:b/>
        </w:rPr>
      </w:pPr>
      <w:r>
        <w:rPr>
          <w:b/>
        </w:rPr>
        <w:t>Agano</w:t>
      </w:r>
    </w:p>
    <w:p w14:paraId="12833EEE" w14:textId="77777777" w:rsidR="00E40085" w:rsidRPr="00E40085" w:rsidRDefault="00E40085" w:rsidP="00E40085"/>
    <w:p w14:paraId="5011EB6E" w14:textId="77777777" w:rsidR="005F70A6" w:rsidRDefault="00635A03" w:rsidP="003C2190">
      <w:pPr>
        <w:pStyle w:val="Heading4"/>
        <w:numPr>
          <w:ilvl w:val="0"/>
          <w:numId w:val="0"/>
        </w:numPr>
        <w:ind w:firstLine="720"/>
        <w:jc w:val="both"/>
      </w:pPr>
      <w:r>
        <w:t xml:space="preserve">Neno Agano maana yake </w:t>
      </w:r>
      <w:r w:rsidR="00645D64">
        <w:t>mkataba</w:t>
      </w:r>
      <w:r w:rsidR="005D61A5">
        <w:t xml:space="preserve"> au mapatano</w:t>
      </w:r>
      <w:r w:rsidR="005F70A6" w:rsidRPr="004C1056">
        <w:t xml:space="preserve">.  </w:t>
      </w:r>
      <w:r w:rsidR="005D61A5">
        <w:t xml:space="preserve">Vitabu vya Biblia kwa mapatano ya zamani vinaitwa Agano la Kale na vitabu vya Biblia katika mapatamo mapya vinaitwa Agano Jipya. </w:t>
      </w:r>
    </w:p>
    <w:p w14:paraId="5A81B2ED" w14:textId="77777777" w:rsidR="00E40085" w:rsidRPr="00E40085" w:rsidRDefault="00E40085" w:rsidP="00E40085"/>
    <w:p w14:paraId="3CBA1161" w14:textId="77777777" w:rsidR="005F70A6" w:rsidRDefault="0031232B" w:rsidP="003C2190">
      <w:pPr>
        <w:ind w:left="360" w:hanging="360"/>
        <w:jc w:val="both"/>
        <w:rPr>
          <w:i/>
        </w:rPr>
      </w:pPr>
      <w:r w:rsidRPr="004C1056">
        <w:t xml:space="preserve">II </w:t>
      </w:r>
      <w:r w:rsidR="00BA4F42">
        <w:t>Wakorinto</w:t>
      </w:r>
      <w:r w:rsidRPr="004C1056">
        <w:t xml:space="preserve"> 3:14</w:t>
      </w:r>
      <w:r w:rsidR="00BA4F42">
        <w:t xml:space="preserve"> – </w:t>
      </w:r>
      <w:r w:rsidR="00BA4F42">
        <w:rPr>
          <w:i/>
        </w:rPr>
        <w:t xml:space="preserve">Ila fikra zao zilitiwa uzito. Kwa maana hata leo hivi, wakati lisomwapo </w:t>
      </w:r>
      <w:r w:rsidR="00BA4F42" w:rsidRPr="00BA4F42">
        <w:rPr>
          <w:b/>
          <w:i/>
        </w:rPr>
        <w:t>Agano la Kale</w:t>
      </w:r>
      <w:r w:rsidR="00BA4F42">
        <w:rPr>
          <w:i/>
        </w:rPr>
        <w:t>, utaji uo huo wakaa; yaani, haikufunuliwa kwamba huondolewa katika Kristo.</w:t>
      </w:r>
    </w:p>
    <w:p w14:paraId="49398390" w14:textId="77777777" w:rsidR="00E40085" w:rsidRPr="004C1056" w:rsidRDefault="00E40085" w:rsidP="003C2190">
      <w:pPr>
        <w:ind w:left="360" w:hanging="360"/>
        <w:jc w:val="both"/>
        <w:rPr>
          <w:i/>
        </w:rPr>
      </w:pPr>
    </w:p>
    <w:p w14:paraId="3E791689" w14:textId="77777777" w:rsidR="005F70A6" w:rsidRDefault="0031232B" w:rsidP="003C2190">
      <w:pPr>
        <w:ind w:left="360" w:hanging="360"/>
        <w:jc w:val="both"/>
        <w:rPr>
          <w:i/>
        </w:rPr>
      </w:pPr>
      <w:r w:rsidRPr="004C1056">
        <w:t xml:space="preserve">II </w:t>
      </w:r>
      <w:r w:rsidR="00BA4F42">
        <w:t xml:space="preserve">Wakorinto 3:6 – </w:t>
      </w:r>
      <w:r w:rsidR="00BA4F42">
        <w:rPr>
          <w:i/>
        </w:rPr>
        <w:t xml:space="preserve">Naye ndiye aliyetutosheleza kuwa wahudumu wa </w:t>
      </w:r>
      <w:r w:rsidR="00BA4F42" w:rsidRPr="00BA4F42">
        <w:rPr>
          <w:b/>
          <w:i/>
        </w:rPr>
        <w:t>agano jipya</w:t>
      </w:r>
      <w:r w:rsidR="00BA4F42">
        <w:rPr>
          <w:b/>
          <w:i/>
        </w:rPr>
        <w:t>;</w:t>
      </w:r>
      <w:r w:rsidR="00BA4F42" w:rsidRPr="00BA4F42">
        <w:rPr>
          <w:i/>
        </w:rPr>
        <w:t xml:space="preserve"> </w:t>
      </w:r>
      <w:r w:rsidR="00BA4F42">
        <w:rPr>
          <w:i/>
        </w:rPr>
        <w:t>si wa andiko, bali wa Roho; kwa maana andiko huua, bali roho huhuisha</w:t>
      </w:r>
      <w:r w:rsidR="005F70A6" w:rsidRPr="00BA4F42">
        <w:rPr>
          <w:i/>
        </w:rPr>
        <w:t>.</w:t>
      </w:r>
    </w:p>
    <w:p w14:paraId="46625CD6" w14:textId="77777777" w:rsidR="00E40085" w:rsidRPr="004C1056" w:rsidRDefault="00E40085" w:rsidP="003C2190">
      <w:pPr>
        <w:ind w:left="360" w:hanging="360"/>
        <w:jc w:val="both"/>
        <w:rPr>
          <w:i/>
        </w:rPr>
      </w:pPr>
    </w:p>
    <w:p w14:paraId="46905A21" w14:textId="77777777" w:rsidR="005F70A6" w:rsidRPr="0013670D" w:rsidRDefault="005F70A6" w:rsidP="003C2190">
      <w:pPr>
        <w:jc w:val="both"/>
        <w:rPr>
          <w:sz w:val="10"/>
          <w:szCs w:val="10"/>
        </w:rPr>
      </w:pPr>
    </w:p>
    <w:p w14:paraId="2ADE7C68" w14:textId="77777777" w:rsidR="001E276C" w:rsidRDefault="00BA4F42" w:rsidP="003C2190">
      <w:pPr>
        <w:pStyle w:val="Heading4"/>
        <w:jc w:val="both"/>
        <w:rPr>
          <w:b/>
        </w:rPr>
      </w:pPr>
      <w:r>
        <w:rPr>
          <w:b/>
        </w:rPr>
        <w:t>Andiko</w:t>
      </w:r>
    </w:p>
    <w:p w14:paraId="34576225" w14:textId="77777777" w:rsidR="00E40085" w:rsidRPr="00E40085" w:rsidRDefault="00E40085" w:rsidP="00E40085"/>
    <w:p w14:paraId="175D0068" w14:textId="77777777" w:rsidR="005F70A6" w:rsidRPr="004C1056" w:rsidRDefault="00BA4F42" w:rsidP="003C2190">
      <w:pPr>
        <w:pStyle w:val="Heading4"/>
        <w:numPr>
          <w:ilvl w:val="0"/>
          <w:numId w:val="0"/>
        </w:numPr>
        <w:ind w:firstLine="720"/>
        <w:jc w:val="both"/>
      </w:pPr>
      <w:r>
        <w:t xml:space="preserve">Neno </w:t>
      </w:r>
      <w:r w:rsidRPr="00BA4F42">
        <w:rPr>
          <w:i/>
        </w:rPr>
        <w:t>andiko</w:t>
      </w:r>
      <w:r w:rsidR="005F70A6" w:rsidRPr="004C1056">
        <w:t xml:space="preserve"> </w:t>
      </w:r>
      <w:r>
        <w:t>maana yake</w:t>
      </w:r>
      <w:r w:rsidR="005F70A6" w:rsidRPr="004C1056">
        <w:t xml:space="preserve"> </w:t>
      </w:r>
      <w:r w:rsidR="0031232B" w:rsidRPr="004C1056">
        <w:t>“</w:t>
      </w:r>
      <w:r>
        <w:t>maandishi</w:t>
      </w:r>
      <w:r w:rsidR="005F70A6" w:rsidRPr="004C1056">
        <w:t>.</w:t>
      </w:r>
      <w:r w:rsidR="0031232B" w:rsidRPr="004C1056">
        <w:t>”</w:t>
      </w:r>
      <w:r w:rsidR="005F70A6" w:rsidRPr="004C1056">
        <w:t xml:space="preserve">  </w:t>
      </w:r>
      <w:r>
        <w:t>Neno hili hutumiwa kuhusiana na maandishi matakatifu, na mara nyingi hutumiwa kwa uhusiano na Biblia</w:t>
      </w:r>
      <w:r w:rsidR="005F70A6" w:rsidRPr="004C1056">
        <w:t>.</w:t>
      </w:r>
      <w:r w:rsidR="00E54E3A" w:rsidRPr="004C1056">
        <w:t xml:space="preserve"> </w:t>
      </w:r>
      <w:r>
        <w:t xml:space="preserve">Yesu alizungumzia maandishi ya Nabii Isaya kama maandiko </w:t>
      </w:r>
      <w:r w:rsidR="0031232B" w:rsidRPr="004C1056">
        <w:t xml:space="preserve"> (</w:t>
      </w:r>
      <w:r w:rsidR="005F70A6" w:rsidRPr="004C1056">
        <w:t>Lk. 4:21</w:t>
      </w:r>
      <w:r w:rsidR="0031232B" w:rsidRPr="004C1056">
        <w:t xml:space="preserve">). </w:t>
      </w:r>
      <w:r>
        <w:t xml:space="preserve">Yesu aliwauliza </w:t>
      </w:r>
      <w:r w:rsidR="00043250">
        <w:t xml:space="preserve">wakuu </w:t>
      </w:r>
      <w:r>
        <w:t xml:space="preserve">wa makuhani </w:t>
      </w:r>
      <w:r w:rsidR="00043250">
        <w:t>na wazee</w:t>
      </w:r>
      <w:r w:rsidR="005F70A6" w:rsidRPr="004C1056">
        <w:t>: “</w:t>
      </w:r>
      <w:r w:rsidR="00043250">
        <w:t>Hamkupata kusoma katika maandiko .</w:t>
      </w:r>
      <w:r w:rsidR="0031232B" w:rsidRPr="004C1056">
        <w:t>…” (Mt. 21:42)</w:t>
      </w:r>
      <w:r w:rsidR="005F70A6" w:rsidRPr="004C1056">
        <w:t xml:space="preserve"> </w:t>
      </w:r>
      <w:r w:rsidR="00043250">
        <w:t>Kwa mara nyingine tena Yesu alitumia Neno hili alipokuwa akiongea na masadukayo</w:t>
      </w:r>
      <w:r w:rsidR="005F70A6" w:rsidRPr="004C1056">
        <w:t>: “</w:t>
      </w:r>
      <w:r w:rsidR="00043250">
        <w:t>mwapotea kwa kuwa hamyajui maandiko wala uweza wa Mungu</w:t>
      </w:r>
      <w:r w:rsidR="0031232B" w:rsidRPr="004C1056">
        <w:t>.” (</w:t>
      </w:r>
      <w:r w:rsidR="005F70A6" w:rsidRPr="004C1056">
        <w:t>Mt. 22:29</w:t>
      </w:r>
      <w:r w:rsidR="0031232B" w:rsidRPr="004C1056">
        <w:t xml:space="preserve">) </w:t>
      </w:r>
      <w:r w:rsidR="00043250">
        <w:t>Sehemu nyingine kuhusu maandiko</w:t>
      </w:r>
      <w:r w:rsidR="005F70A6" w:rsidRPr="004C1056">
        <w:t xml:space="preserve">: Lk. 24:27, </w:t>
      </w:r>
      <w:r w:rsidR="00043250">
        <w:t>Rum</w:t>
      </w:r>
      <w:r w:rsidR="005F70A6" w:rsidRPr="004C1056">
        <w:t xml:space="preserve">. 1:2, </w:t>
      </w:r>
      <w:r w:rsidR="00043250">
        <w:t>Rum</w:t>
      </w:r>
      <w:r w:rsidR="005F70A6" w:rsidRPr="004C1056">
        <w:t xml:space="preserve">. 15:4, II Tim. 3:15-16; I </w:t>
      </w:r>
      <w:r w:rsidR="00043250">
        <w:t>Petro</w:t>
      </w:r>
      <w:r w:rsidR="005F70A6" w:rsidRPr="004C1056">
        <w:t xml:space="preserve"> 1:20 </w:t>
      </w:r>
    </w:p>
    <w:p w14:paraId="65E55CE3" w14:textId="77777777" w:rsidR="005F70A6" w:rsidRPr="0013670D" w:rsidRDefault="005F70A6" w:rsidP="003C2190">
      <w:pPr>
        <w:ind w:left="720"/>
        <w:jc w:val="both"/>
        <w:rPr>
          <w:sz w:val="10"/>
          <w:szCs w:val="10"/>
        </w:rPr>
      </w:pPr>
      <w:r w:rsidRPr="004C1056">
        <w:t xml:space="preserve"> </w:t>
      </w:r>
    </w:p>
    <w:p w14:paraId="2B2958C4" w14:textId="77777777" w:rsidR="001E276C" w:rsidRDefault="00043250" w:rsidP="003C2190">
      <w:pPr>
        <w:pStyle w:val="Heading4"/>
        <w:jc w:val="both"/>
        <w:rPr>
          <w:b/>
        </w:rPr>
      </w:pPr>
      <w:r>
        <w:rPr>
          <w:b/>
        </w:rPr>
        <w:t>Neno la Mungu</w:t>
      </w:r>
    </w:p>
    <w:p w14:paraId="6C3F2B0C" w14:textId="77777777" w:rsidR="00E40085" w:rsidRPr="00E40085" w:rsidRDefault="00E40085" w:rsidP="00E40085"/>
    <w:p w14:paraId="4E634F03" w14:textId="77777777" w:rsidR="00106B37" w:rsidRPr="004C1056" w:rsidRDefault="0031232B" w:rsidP="003C2190">
      <w:pPr>
        <w:pStyle w:val="Heading4"/>
        <w:numPr>
          <w:ilvl w:val="0"/>
          <w:numId w:val="0"/>
        </w:numPr>
        <w:ind w:firstLine="720"/>
        <w:jc w:val="both"/>
      </w:pPr>
      <w:r w:rsidRPr="004C1056">
        <w:t xml:space="preserve"> </w:t>
      </w:r>
      <w:r w:rsidR="00043250">
        <w:t>Hili ndio muhimu, lenye nguvu na jina kamili la Biblia Takatifu</w:t>
      </w:r>
      <w:r w:rsidR="005F70A6" w:rsidRPr="004C1056">
        <w:t xml:space="preserve">.  </w:t>
      </w:r>
      <w:r w:rsidR="00043250">
        <w:t>Biblia ni Neno la Mungu lililoandikwa na kuhifadhiwa kwa ajili ya mwanadamu</w:t>
      </w:r>
      <w:r w:rsidR="005F70A6" w:rsidRPr="004C1056">
        <w:t xml:space="preserve">. </w:t>
      </w:r>
      <w:r w:rsidR="00043250">
        <w:t>Biblia siyo Neno la mwanadamu. Biblia ni Neno la Mungu. Taarifa muhimu</w:t>
      </w:r>
      <w:r w:rsidRPr="004C1056">
        <w:t xml:space="preserve">: Mk. 7:13, </w:t>
      </w:r>
      <w:r w:rsidR="00043250">
        <w:t>Rum</w:t>
      </w:r>
      <w:r w:rsidRPr="004C1056">
        <w:t xml:space="preserve">. 10:17, II </w:t>
      </w:r>
      <w:r w:rsidR="00043250">
        <w:t>Kor</w:t>
      </w:r>
      <w:r w:rsidRPr="004C1056">
        <w:t>. 2:17.</w:t>
      </w:r>
    </w:p>
    <w:p w14:paraId="52DB1668" w14:textId="77777777" w:rsidR="001E276C" w:rsidRDefault="00043250" w:rsidP="00E40085">
      <w:pPr>
        <w:pStyle w:val="Heading4"/>
        <w:numPr>
          <w:ilvl w:val="0"/>
          <w:numId w:val="0"/>
        </w:numPr>
        <w:ind w:left="360" w:hanging="360"/>
        <w:jc w:val="both"/>
      </w:pPr>
      <w:r>
        <w:t>Waebrania 4:12 – Maana Neno la Mungu li hai, tena lina nguvu, tena lina ukali kuliko upanga uwao wote ukatao kuwili, tena lachoma hata kuzigawanya nafsi na Roho na viungo na mafuta yaliyomo ndani yake; tena li jepesi kuyatambua mawazo na makusudi ya moyo.</w:t>
      </w:r>
      <w:bookmarkStart w:id="10" w:name="_Toc242439819"/>
      <w:bookmarkStart w:id="11" w:name="_Toc242521008"/>
      <w:bookmarkStart w:id="12" w:name="_Toc252268954"/>
    </w:p>
    <w:p w14:paraId="39F77856" w14:textId="77777777" w:rsidR="00E40085" w:rsidRPr="00E40085" w:rsidRDefault="00E40085" w:rsidP="00E40085"/>
    <w:p w14:paraId="65D04BF0" w14:textId="77777777" w:rsidR="005F70A6" w:rsidRDefault="0013670D" w:rsidP="0013670D">
      <w:pPr>
        <w:pStyle w:val="Heading2"/>
      </w:pPr>
      <w:r>
        <w:t>ULINGANISHO</w:t>
      </w:r>
      <w:r w:rsidR="005F70A6" w:rsidRPr="004C1056">
        <w:t>:</w:t>
      </w:r>
      <w:r>
        <w:t xml:space="preserve"> AGANO LA KALE &amp; AGANO JIPYA</w:t>
      </w:r>
      <w:bookmarkEnd w:id="10"/>
      <w:bookmarkEnd w:id="11"/>
      <w:bookmarkEnd w:id="12"/>
    </w:p>
    <w:p w14:paraId="02FE2815" w14:textId="77777777" w:rsidR="008519CC" w:rsidRPr="008519CC" w:rsidRDefault="008519CC" w:rsidP="008519CC"/>
    <w:p w14:paraId="6B5464B3" w14:textId="77777777" w:rsidR="005F70A6" w:rsidRPr="004C1056" w:rsidRDefault="0013670D" w:rsidP="00867E18">
      <w:pPr>
        <w:pStyle w:val="Heading3"/>
        <w:numPr>
          <w:ilvl w:val="0"/>
          <w:numId w:val="32"/>
        </w:numPr>
      </w:pPr>
      <w:r>
        <w:t xml:space="preserve">Yote mawili huanza na </w:t>
      </w:r>
      <w:r w:rsidR="00E848BD">
        <w:rPr>
          <w:lang w:val="en-US"/>
        </w:rPr>
        <w:t>Uungu</w:t>
      </w:r>
      <w:r w:rsidR="005F70A6" w:rsidRPr="004C1056">
        <w:t>.</w:t>
      </w:r>
    </w:p>
    <w:p w14:paraId="1FA81447" w14:textId="77777777" w:rsidR="009A1506" w:rsidRPr="008519CC" w:rsidRDefault="009A1506" w:rsidP="002D7BDE">
      <w:pPr>
        <w:pStyle w:val="Heading4"/>
        <w:numPr>
          <w:ilvl w:val="0"/>
          <w:numId w:val="0"/>
        </w:numPr>
        <w:ind w:left="1080"/>
        <w:rPr>
          <w:sz w:val="16"/>
          <w:szCs w:val="16"/>
        </w:rPr>
      </w:pPr>
    </w:p>
    <w:p w14:paraId="0E1EABE8" w14:textId="77777777" w:rsidR="005F70A6" w:rsidRPr="004C1056" w:rsidRDefault="0013670D" w:rsidP="00867E18">
      <w:pPr>
        <w:pStyle w:val="Heading4"/>
        <w:numPr>
          <w:ilvl w:val="0"/>
          <w:numId w:val="33"/>
        </w:numPr>
        <w:ind w:left="1080"/>
      </w:pPr>
      <w:r>
        <w:t xml:space="preserve">Agano la Kale huanza na </w:t>
      </w:r>
      <w:r w:rsidRPr="0013670D">
        <w:rPr>
          <w:u w:val="single"/>
        </w:rPr>
        <w:t>Mungu</w:t>
      </w:r>
      <w:r w:rsidR="005F70A6" w:rsidRPr="004C1056">
        <w:t xml:space="preserve">. –  </w:t>
      </w:r>
      <w:r>
        <w:t>Mwanzo</w:t>
      </w:r>
      <w:r w:rsidR="005F70A6" w:rsidRPr="004C1056">
        <w:t xml:space="preserve"> 1:1</w:t>
      </w:r>
    </w:p>
    <w:p w14:paraId="49B59B07" w14:textId="77777777" w:rsidR="005F70A6" w:rsidRPr="008519CC" w:rsidRDefault="005F70A6" w:rsidP="002D7BDE">
      <w:pPr>
        <w:pStyle w:val="Heading4"/>
        <w:numPr>
          <w:ilvl w:val="0"/>
          <w:numId w:val="0"/>
        </w:numPr>
        <w:ind w:left="1080"/>
        <w:rPr>
          <w:sz w:val="16"/>
          <w:szCs w:val="16"/>
        </w:rPr>
      </w:pPr>
    </w:p>
    <w:p w14:paraId="57093AC7" w14:textId="77777777" w:rsidR="005F70A6" w:rsidRPr="004C1056" w:rsidRDefault="0013670D" w:rsidP="002D7BDE">
      <w:pPr>
        <w:pStyle w:val="Heading4"/>
      </w:pPr>
      <w:r>
        <w:t xml:space="preserve">Agano Jipya huanza na </w:t>
      </w:r>
      <w:r w:rsidRPr="0013670D">
        <w:rPr>
          <w:i/>
          <w:u w:val="single"/>
        </w:rPr>
        <w:t>Kristo</w:t>
      </w:r>
      <w:r>
        <w:rPr>
          <w:i/>
          <w:u w:val="single"/>
        </w:rPr>
        <w:t>.</w:t>
      </w:r>
      <w:r w:rsidR="005F70A6" w:rsidRPr="004C1056">
        <w:t xml:space="preserve">–  </w:t>
      </w:r>
      <w:r>
        <w:t>Mathayo</w:t>
      </w:r>
      <w:r w:rsidR="005F70A6" w:rsidRPr="004C1056">
        <w:t xml:space="preserve"> 1:1</w:t>
      </w:r>
    </w:p>
    <w:p w14:paraId="1820B8F7" w14:textId="77777777" w:rsidR="005F70A6" w:rsidRPr="008519CC" w:rsidRDefault="005F70A6" w:rsidP="009A1506">
      <w:pPr>
        <w:ind w:left="1170"/>
        <w:rPr>
          <w:sz w:val="16"/>
          <w:szCs w:val="16"/>
        </w:rPr>
      </w:pPr>
    </w:p>
    <w:p w14:paraId="3A6498F3" w14:textId="77777777" w:rsidR="005F70A6" w:rsidRPr="004C1056" w:rsidRDefault="00507E12" w:rsidP="002D7BDE">
      <w:pPr>
        <w:pStyle w:val="Heading3"/>
      </w:pPr>
      <w:r>
        <w:t>Yote mawili hu</w:t>
      </w:r>
      <w:r w:rsidR="00E848BD">
        <w:rPr>
          <w:lang w:val="en-US"/>
        </w:rPr>
        <w:t xml:space="preserve">shirikiana dhamira </w:t>
      </w:r>
      <w:r>
        <w:t>moja</w:t>
      </w:r>
      <w:r w:rsidR="005F70A6" w:rsidRPr="004C1056">
        <w:t>.</w:t>
      </w:r>
    </w:p>
    <w:p w14:paraId="404C651D" w14:textId="77777777" w:rsidR="005F70A6" w:rsidRPr="008519CC" w:rsidRDefault="005F70A6" w:rsidP="005F70A6">
      <w:pPr>
        <w:rPr>
          <w:sz w:val="16"/>
          <w:szCs w:val="16"/>
        </w:rPr>
      </w:pPr>
    </w:p>
    <w:p w14:paraId="4DCFE446" w14:textId="77777777" w:rsidR="005F70A6" w:rsidRPr="004C1056" w:rsidRDefault="00507E12" w:rsidP="00867E18">
      <w:pPr>
        <w:pStyle w:val="Heading4"/>
        <w:numPr>
          <w:ilvl w:val="0"/>
          <w:numId w:val="34"/>
        </w:numPr>
        <w:ind w:left="1080"/>
      </w:pPr>
      <w:r>
        <w:t xml:space="preserve">Wokovu kwa njia ya Yesu Kristo ni </w:t>
      </w:r>
      <w:r w:rsidR="00E848BD">
        <w:rPr>
          <w:lang w:val="en-US"/>
        </w:rPr>
        <w:t xml:space="preserve">dhamira </w:t>
      </w:r>
      <w:r>
        <w:t xml:space="preserve"> kwa Maagano yote mawili</w:t>
      </w:r>
      <w:r w:rsidR="005F70A6" w:rsidRPr="004C1056">
        <w:t>.</w:t>
      </w:r>
    </w:p>
    <w:p w14:paraId="3B7529FF" w14:textId="77777777" w:rsidR="009A1506" w:rsidRPr="008519CC" w:rsidRDefault="009A1506" w:rsidP="002D7BDE">
      <w:pPr>
        <w:pStyle w:val="Heading4"/>
        <w:numPr>
          <w:ilvl w:val="0"/>
          <w:numId w:val="0"/>
        </w:numPr>
        <w:ind w:left="1080"/>
        <w:rPr>
          <w:sz w:val="16"/>
          <w:szCs w:val="16"/>
        </w:rPr>
      </w:pPr>
    </w:p>
    <w:p w14:paraId="18D8E9F1" w14:textId="77777777" w:rsidR="005F70A6" w:rsidRDefault="00507E12" w:rsidP="002D7BDE">
      <w:pPr>
        <w:pStyle w:val="Heading4"/>
      </w:pPr>
      <w:r>
        <w:t>Agano la Kale huangalia mbele kwa imani katika msalaba</w:t>
      </w:r>
      <w:r w:rsidR="005F70A6" w:rsidRPr="004C1056">
        <w:t>.</w:t>
      </w:r>
      <w:r w:rsidR="009A1506" w:rsidRPr="004C1056">
        <w:t xml:space="preserve"> </w:t>
      </w:r>
      <w:r>
        <w:t>Ukombozi kwa damu ya Yesu ulikuwa mpango wa Mungu kwa Agano la Kale na ndio mpango wa Mungu kwa Agano jipya.</w:t>
      </w:r>
    </w:p>
    <w:p w14:paraId="54936EE8" w14:textId="77777777" w:rsidR="008519CC" w:rsidRPr="008519CC" w:rsidRDefault="008519CC" w:rsidP="008519CC">
      <w:pPr>
        <w:rPr>
          <w:sz w:val="16"/>
          <w:szCs w:val="16"/>
        </w:rPr>
      </w:pPr>
    </w:p>
    <w:p w14:paraId="3712A880" w14:textId="77777777" w:rsidR="005F70A6" w:rsidRPr="008519CC" w:rsidRDefault="005F70A6" w:rsidP="005F70A6">
      <w:pPr>
        <w:rPr>
          <w:sz w:val="10"/>
          <w:szCs w:val="10"/>
        </w:rPr>
      </w:pPr>
    </w:p>
    <w:p w14:paraId="61D717C1" w14:textId="77777777" w:rsidR="005F70A6" w:rsidRPr="004C1056" w:rsidRDefault="00507E12" w:rsidP="003C2190">
      <w:pPr>
        <w:ind w:left="360" w:hanging="360"/>
        <w:jc w:val="both"/>
        <w:rPr>
          <w:i/>
        </w:rPr>
      </w:pPr>
      <w:r>
        <w:t>Ufunuo</w:t>
      </w:r>
      <w:r w:rsidR="009A1506" w:rsidRPr="004C1056">
        <w:t xml:space="preserve"> 13:8</w:t>
      </w:r>
      <w:r>
        <w:t xml:space="preserve"> – </w:t>
      </w:r>
      <w:r>
        <w:rPr>
          <w:i/>
        </w:rPr>
        <w:t>Na watu wote wakaao juu ya nchi watamsujudu, kila ambaye jina lake halikuandikwa katika kitabu cha uzima cha Mwana -  Kondoo, aliyechinjwa tangu kuwekwa misingi ya dunia</w:t>
      </w:r>
      <w:r w:rsidR="005F70A6" w:rsidRPr="004C1056">
        <w:rPr>
          <w:i/>
        </w:rPr>
        <w:t>.</w:t>
      </w:r>
    </w:p>
    <w:p w14:paraId="13B73E7A" w14:textId="77777777" w:rsidR="009A1506" w:rsidRPr="008519CC" w:rsidRDefault="009A1506" w:rsidP="009A1506">
      <w:pPr>
        <w:rPr>
          <w:i/>
          <w:sz w:val="16"/>
          <w:szCs w:val="16"/>
        </w:rPr>
      </w:pPr>
    </w:p>
    <w:p w14:paraId="77E48F5B" w14:textId="77777777" w:rsidR="005F70A6" w:rsidRPr="004C1056" w:rsidRDefault="00507E12" w:rsidP="009A1506">
      <w:pPr>
        <w:ind w:firstLine="720"/>
      </w:pPr>
      <w:r>
        <w:t>Mpango wa Mungu toka mwanzo wa nyakati ni wa Yesu ambaye ni Kondoo wa Mungu kumwaga Damu Yake Takatifu kwa malipo ya ukombozi wetu</w:t>
      </w:r>
      <w:r w:rsidR="005F70A6" w:rsidRPr="004C1056">
        <w:t>.</w:t>
      </w:r>
    </w:p>
    <w:p w14:paraId="165C8960" w14:textId="77777777" w:rsidR="005F70A6" w:rsidRPr="008519CC" w:rsidRDefault="005F70A6" w:rsidP="005F70A6">
      <w:pPr>
        <w:rPr>
          <w:sz w:val="16"/>
          <w:szCs w:val="16"/>
        </w:rPr>
      </w:pPr>
    </w:p>
    <w:p w14:paraId="770EF054" w14:textId="77777777" w:rsidR="005F70A6" w:rsidRPr="004C1056" w:rsidRDefault="00507E12" w:rsidP="002D7BDE">
      <w:pPr>
        <w:pStyle w:val="Heading4"/>
      </w:pPr>
      <w:r>
        <w:t>Agano Jipya huangalia nyuma katika kazi iliyokamilishwa katika msalaba</w:t>
      </w:r>
      <w:r w:rsidR="005F70A6" w:rsidRPr="004C1056">
        <w:t>.</w:t>
      </w:r>
    </w:p>
    <w:p w14:paraId="1326B929" w14:textId="77777777" w:rsidR="005F70A6" w:rsidRPr="008519CC" w:rsidRDefault="005F70A6" w:rsidP="005F70A6">
      <w:pPr>
        <w:rPr>
          <w:sz w:val="16"/>
          <w:szCs w:val="16"/>
        </w:rPr>
      </w:pPr>
    </w:p>
    <w:p w14:paraId="4F9A0A13" w14:textId="77777777" w:rsidR="005F70A6" w:rsidRPr="004C1056" w:rsidRDefault="00EF39A9" w:rsidP="002D7BDE">
      <w:pPr>
        <w:pStyle w:val="Heading3"/>
      </w:pPr>
      <w:r>
        <w:t>Kristo yupo katikati ya yote mawili</w:t>
      </w:r>
      <w:r w:rsidR="005F70A6" w:rsidRPr="004C1056">
        <w:t>.</w:t>
      </w:r>
    </w:p>
    <w:p w14:paraId="63814CDF" w14:textId="77777777" w:rsidR="005F70A6" w:rsidRPr="008519CC" w:rsidRDefault="005F70A6" w:rsidP="005F70A6">
      <w:pPr>
        <w:rPr>
          <w:sz w:val="10"/>
          <w:szCs w:val="10"/>
        </w:rPr>
      </w:pPr>
    </w:p>
    <w:p w14:paraId="726EFC46" w14:textId="77777777" w:rsidR="009A1506" w:rsidRPr="004C1056" w:rsidRDefault="00EF39A9" w:rsidP="003C2190">
      <w:pPr>
        <w:pStyle w:val="Heading4"/>
        <w:numPr>
          <w:ilvl w:val="0"/>
          <w:numId w:val="35"/>
        </w:numPr>
        <w:ind w:left="1080"/>
        <w:jc w:val="both"/>
      </w:pPr>
      <w:r>
        <w:t>Agano la kale limejaa utabiri wa Kristo. Utabiri huu huitwa Utabiri wa Mesia</w:t>
      </w:r>
      <w:r w:rsidR="005F70A6" w:rsidRPr="004C1056">
        <w:t>.</w:t>
      </w:r>
      <w:r>
        <w:t xml:space="preserve"> Agano la kale linavivuli vingi na viashiria vinavyoonesha ujio wa Kristo. Sheria ni mwalimu wa kutupeleka kwa Kristo.</w:t>
      </w:r>
      <w:r w:rsidR="005F70A6" w:rsidRPr="004C1056">
        <w:t xml:space="preserve"> – Gal. 3:24  </w:t>
      </w:r>
      <w:r>
        <w:t>Kristo ni utimilifu wa sheria</w:t>
      </w:r>
      <w:r w:rsidR="005F70A6" w:rsidRPr="004C1056">
        <w:t xml:space="preserve">.  </w:t>
      </w:r>
    </w:p>
    <w:p w14:paraId="26D0ED89" w14:textId="77777777" w:rsidR="009A1506" w:rsidRPr="004C1056" w:rsidRDefault="009A1506" w:rsidP="009A1506"/>
    <w:p w14:paraId="38356E05" w14:textId="77777777" w:rsidR="005F70A6" w:rsidRPr="004C1056" w:rsidRDefault="00EF39A9" w:rsidP="009A1506">
      <w:pPr>
        <w:ind w:left="360" w:hanging="360"/>
        <w:rPr>
          <w:i/>
        </w:rPr>
      </w:pPr>
      <w:r>
        <w:t>Mathayo</w:t>
      </w:r>
      <w:r w:rsidR="009A1506" w:rsidRPr="004C1056">
        <w:t xml:space="preserve"> 5:17</w:t>
      </w:r>
      <w:r>
        <w:t xml:space="preserve"> – </w:t>
      </w:r>
      <w:r>
        <w:rPr>
          <w:i/>
        </w:rPr>
        <w:t>Msidhani ya kuwa nalikuja kuitangua torati au manabii; laa, sikuja kutangua bali kutimiliza</w:t>
      </w:r>
      <w:r w:rsidR="009A1506" w:rsidRPr="004C1056">
        <w:rPr>
          <w:i/>
        </w:rPr>
        <w:t>.</w:t>
      </w:r>
    </w:p>
    <w:p w14:paraId="74CA9A11" w14:textId="77777777" w:rsidR="005F70A6" w:rsidRPr="004C1056" w:rsidRDefault="005F70A6" w:rsidP="005F70A6">
      <w:pPr>
        <w:rPr>
          <w:i/>
        </w:rPr>
      </w:pPr>
    </w:p>
    <w:p w14:paraId="26B6FB63" w14:textId="195254FA" w:rsidR="002B2216" w:rsidRDefault="00EF39A9" w:rsidP="002B2216">
      <w:pPr>
        <w:pStyle w:val="Heading4"/>
      </w:pPr>
      <w:r>
        <w:t>Kristo ndie mtu wa katikati katika Agano Jipya</w:t>
      </w:r>
      <w:r w:rsidR="005F70A6" w:rsidRPr="004C1056">
        <w:t>.</w:t>
      </w:r>
      <w:r>
        <w:t xml:space="preserve"> Kristo ndiye mpatanishi wa Mkataba Mpya</w:t>
      </w:r>
      <w:r w:rsidR="005F70A6" w:rsidRPr="004C1056">
        <w:t xml:space="preserve"> – </w:t>
      </w:r>
      <w:r>
        <w:t>Ebr</w:t>
      </w:r>
      <w:r w:rsidR="005F70A6" w:rsidRPr="004C1056">
        <w:t xml:space="preserve">. 12:24    </w:t>
      </w:r>
      <w:bookmarkEnd w:id="9"/>
      <w:r w:rsidR="002B2216">
        <w:br w:type="page"/>
      </w:r>
    </w:p>
    <w:p w14:paraId="2FA43D62" w14:textId="29B3334B" w:rsidR="00914630" w:rsidRDefault="007A5150" w:rsidP="002B2216">
      <w:pPr>
        <w:pStyle w:val="Heading2"/>
      </w:pPr>
      <w:r w:rsidRPr="004C1056">
        <w:lastRenderedPageBreak/>
        <w:t>OLD TESTAM</w:t>
      </w:r>
      <w:r w:rsidR="00BA4138">
        <w:t>ENT &amp; NEW TESTAMENT: CATEGORIZED</w:t>
      </w:r>
    </w:p>
    <w:p w14:paraId="542A9DE9" w14:textId="77777777" w:rsidR="002B2216" w:rsidRDefault="002B2216" w:rsidP="002B2216"/>
    <w:p w14:paraId="202AD6D8" w14:textId="2465102F" w:rsidR="003960BA" w:rsidRDefault="003960BA" w:rsidP="003960BA">
      <w:pPr>
        <w:pStyle w:val="ListParagraph"/>
        <w:numPr>
          <w:ilvl w:val="1"/>
          <w:numId w:val="102"/>
        </w:numPr>
      </w:pPr>
      <w:bookmarkStart w:id="13" w:name="_GoBack"/>
      <w:bookmarkEnd w:id="13"/>
      <w:r>
        <w:t>Historia</w:t>
      </w:r>
    </w:p>
    <w:p w14:paraId="533094E4" w14:textId="77777777" w:rsidR="004A2A06" w:rsidRPr="004A2A06" w:rsidRDefault="004A2A06" w:rsidP="004A2A06">
      <w:pPr>
        <w:pStyle w:val="ListParagraph"/>
        <w:numPr>
          <w:ilvl w:val="2"/>
          <w:numId w:val="102"/>
        </w:numPr>
      </w:pPr>
      <w:r w:rsidRPr="004A2A06">
        <w:t xml:space="preserve">Yoshua </w:t>
      </w:r>
    </w:p>
    <w:p w14:paraId="7EFDA8FB" w14:textId="77777777" w:rsidR="004A2A06" w:rsidRPr="004A2A06" w:rsidRDefault="004A2A06" w:rsidP="004A2A06">
      <w:pPr>
        <w:pStyle w:val="ListParagraph"/>
        <w:numPr>
          <w:ilvl w:val="2"/>
          <w:numId w:val="102"/>
        </w:numPr>
      </w:pPr>
      <w:r w:rsidRPr="004A2A06">
        <w:t>Waamuzi</w:t>
      </w:r>
    </w:p>
    <w:p w14:paraId="1CB2387A" w14:textId="77777777" w:rsidR="004A2A06" w:rsidRPr="004A2A06" w:rsidRDefault="004A2A06" w:rsidP="004A2A06">
      <w:pPr>
        <w:pStyle w:val="ListParagraph"/>
        <w:numPr>
          <w:ilvl w:val="2"/>
          <w:numId w:val="102"/>
        </w:numPr>
      </w:pPr>
      <w:r w:rsidRPr="004A2A06">
        <w:t>Ruthu</w:t>
      </w:r>
    </w:p>
    <w:p w14:paraId="60A05B4D" w14:textId="77777777" w:rsidR="004A2A06" w:rsidRPr="004A2A06" w:rsidRDefault="004A2A06" w:rsidP="004A2A06">
      <w:pPr>
        <w:pStyle w:val="ListParagraph"/>
        <w:numPr>
          <w:ilvl w:val="2"/>
          <w:numId w:val="102"/>
        </w:numPr>
      </w:pPr>
      <w:r w:rsidRPr="004A2A06">
        <w:t>1 Samweli</w:t>
      </w:r>
    </w:p>
    <w:p w14:paraId="242D0C9C" w14:textId="77777777" w:rsidR="004A2A06" w:rsidRPr="004A2A06" w:rsidRDefault="004A2A06" w:rsidP="004A2A06">
      <w:pPr>
        <w:pStyle w:val="ListParagraph"/>
        <w:numPr>
          <w:ilvl w:val="2"/>
          <w:numId w:val="102"/>
        </w:numPr>
      </w:pPr>
      <w:r w:rsidRPr="004A2A06">
        <w:t>2 Samweli</w:t>
      </w:r>
    </w:p>
    <w:p w14:paraId="334DE5A7" w14:textId="77777777" w:rsidR="004A2A06" w:rsidRPr="004A2A06" w:rsidRDefault="004A2A06" w:rsidP="004A2A06">
      <w:pPr>
        <w:pStyle w:val="ListParagraph"/>
        <w:numPr>
          <w:ilvl w:val="2"/>
          <w:numId w:val="102"/>
        </w:numPr>
      </w:pPr>
      <w:r w:rsidRPr="004A2A06">
        <w:t>1 Wafalme</w:t>
      </w:r>
    </w:p>
    <w:p w14:paraId="7709F17E" w14:textId="77777777" w:rsidR="004A2A06" w:rsidRPr="004A2A06" w:rsidRDefault="004A2A06" w:rsidP="004A2A06">
      <w:pPr>
        <w:pStyle w:val="ListParagraph"/>
        <w:numPr>
          <w:ilvl w:val="2"/>
          <w:numId w:val="102"/>
        </w:numPr>
      </w:pPr>
      <w:r w:rsidRPr="004A2A06">
        <w:t>2 Wafalme</w:t>
      </w:r>
    </w:p>
    <w:p w14:paraId="3AF66774" w14:textId="77777777" w:rsidR="004A2A06" w:rsidRPr="004A2A06" w:rsidRDefault="004A2A06" w:rsidP="004A2A06">
      <w:pPr>
        <w:pStyle w:val="ListParagraph"/>
        <w:numPr>
          <w:ilvl w:val="2"/>
          <w:numId w:val="102"/>
        </w:numPr>
      </w:pPr>
      <w:r w:rsidRPr="004A2A06">
        <w:t>1 Mambo ya Nyalati</w:t>
      </w:r>
    </w:p>
    <w:p w14:paraId="77C3CBD4" w14:textId="01C4ED99" w:rsidR="004A2A06" w:rsidRPr="004A2A06" w:rsidRDefault="004A2A06" w:rsidP="004A2A06">
      <w:pPr>
        <w:pStyle w:val="ListParagraph"/>
        <w:numPr>
          <w:ilvl w:val="2"/>
          <w:numId w:val="102"/>
        </w:numPr>
      </w:pPr>
      <w:r w:rsidRPr="004A2A06">
        <w:t>2 Mambo ya Nyalati</w:t>
      </w:r>
    </w:p>
    <w:p w14:paraId="60DCFB60" w14:textId="77777777" w:rsidR="004A2A06" w:rsidRPr="004A2A06" w:rsidRDefault="004A2A06" w:rsidP="004A2A06">
      <w:pPr>
        <w:pStyle w:val="ListParagraph"/>
        <w:numPr>
          <w:ilvl w:val="2"/>
          <w:numId w:val="102"/>
        </w:numPr>
      </w:pPr>
      <w:r w:rsidRPr="004A2A06">
        <w:t>Ezra</w:t>
      </w:r>
    </w:p>
    <w:p w14:paraId="72017356" w14:textId="18A47143" w:rsidR="004A2A06" w:rsidRPr="004A2A06" w:rsidRDefault="004A2A06" w:rsidP="004A2A06">
      <w:pPr>
        <w:pStyle w:val="ListParagraph"/>
        <w:numPr>
          <w:ilvl w:val="2"/>
          <w:numId w:val="102"/>
        </w:numPr>
      </w:pPr>
      <w:r w:rsidRPr="004A2A06">
        <w:t>Nehemia</w:t>
      </w:r>
    </w:p>
    <w:p w14:paraId="6D44586E" w14:textId="7799D394" w:rsidR="004A2A06" w:rsidRPr="004A2A06" w:rsidRDefault="004A2A06" w:rsidP="004A2A06">
      <w:pPr>
        <w:pStyle w:val="ListParagraph"/>
        <w:numPr>
          <w:ilvl w:val="2"/>
          <w:numId w:val="102"/>
        </w:numPr>
      </w:pPr>
      <w:r w:rsidRPr="004A2A06">
        <w:t>Esta</w:t>
      </w:r>
    </w:p>
    <w:p w14:paraId="6476D14E" w14:textId="77777777" w:rsidR="004A2A06" w:rsidRPr="004A2A06" w:rsidRDefault="003960BA" w:rsidP="004A2A06">
      <w:pPr>
        <w:pStyle w:val="ListParagraph"/>
        <w:numPr>
          <w:ilvl w:val="1"/>
          <w:numId w:val="102"/>
        </w:numPr>
      </w:pPr>
      <w:r w:rsidRPr="003960BA">
        <w:rPr>
          <w:iCs/>
        </w:rPr>
        <w:t>Ushairi</w:t>
      </w:r>
    </w:p>
    <w:p w14:paraId="5A92C653" w14:textId="77777777" w:rsidR="004A2A06" w:rsidRPr="004A2A06" w:rsidRDefault="004A2A06" w:rsidP="004A2A06">
      <w:pPr>
        <w:pStyle w:val="ListParagraph"/>
        <w:numPr>
          <w:ilvl w:val="2"/>
          <w:numId w:val="102"/>
        </w:numPr>
      </w:pPr>
      <w:r w:rsidRPr="004A2A06">
        <w:t>Ayubu</w:t>
      </w:r>
    </w:p>
    <w:p w14:paraId="68FA8BE1" w14:textId="77777777" w:rsidR="004A2A06" w:rsidRPr="004A2A06" w:rsidRDefault="004A2A06" w:rsidP="004A2A06">
      <w:pPr>
        <w:pStyle w:val="ListParagraph"/>
        <w:numPr>
          <w:ilvl w:val="2"/>
          <w:numId w:val="102"/>
        </w:numPr>
      </w:pPr>
      <w:r w:rsidRPr="004A2A06">
        <w:t>Zaburi</w:t>
      </w:r>
    </w:p>
    <w:p w14:paraId="1B7C8CE8" w14:textId="77777777" w:rsidR="004A2A06" w:rsidRPr="004A2A06" w:rsidRDefault="004A2A06" w:rsidP="004A2A06">
      <w:pPr>
        <w:pStyle w:val="ListParagraph"/>
        <w:numPr>
          <w:ilvl w:val="2"/>
          <w:numId w:val="102"/>
        </w:numPr>
      </w:pPr>
      <w:r w:rsidRPr="004A2A06">
        <w:t>Mithali</w:t>
      </w:r>
    </w:p>
    <w:p w14:paraId="18FDA10B" w14:textId="77777777" w:rsidR="004A2A06" w:rsidRPr="004A2A06" w:rsidRDefault="004A2A06" w:rsidP="004A2A06">
      <w:pPr>
        <w:pStyle w:val="ListParagraph"/>
        <w:numPr>
          <w:ilvl w:val="2"/>
          <w:numId w:val="102"/>
        </w:numPr>
      </w:pPr>
      <w:r w:rsidRPr="004A2A06">
        <w:t>Mhubiri</w:t>
      </w:r>
    </w:p>
    <w:p w14:paraId="4257886A" w14:textId="6EE24CCC" w:rsidR="004A2A06" w:rsidRPr="004A2A06" w:rsidRDefault="004A2A06" w:rsidP="004A2A06">
      <w:pPr>
        <w:pStyle w:val="ListParagraph"/>
        <w:numPr>
          <w:ilvl w:val="2"/>
          <w:numId w:val="102"/>
        </w:numPr>
      </w:pPr>
      <w:r w:rsidRPr="004A2A06">
        <w:t>Wimbo ulio bora</w:t>
      </w:r>
    </w:p>
    <w:p w14:paraId="1CD40710" w14:textId="44C2B55B" w:rsidR="004A2A06" w:rsidRPr="004A2A06" w:rsidRDefault="003960BA" w:rsidP="004A2A06">
      <w:pPr>
        <w:pStyle w:val="ListParagraph"/>
        <w:numPr>
          <w:ilvl w:val="1"/>
          <w:numId w:val="102"/>
        </w:numPr>
      </w:pPr>
      <w:r w:rsidRPr="003960BA">
        <w:rPr>
          <w:iCs/>
        </w:rPr>
        <w:t>Manabii</w:t>
      </w:r>
      <w:r w:rsidR="008D079A" w:rsidRPr="008D079A">
        <w:rPr>
          <w:iCs/>
        </w:rPr>
        <w:t xml:space="preserve"> Wakuus</w:t>
      </w:r>
    </w:p>
    <w:p w14:paraId="7C777DB4" w14:textId="77777777" w:rsidR="004A2A06" w:rsidRPr="004A2A06" w:rsidRDefault="004A2A06" w:rsidP="004A2A06">
      <w:pPr>
        <w:pStyle w:val="ListParagraph"/>
        <w:numPr>
          <w:ilvl w:val="2"/>
          <w:numId w:val="102"/>
        </w:numPr>
      </w:pPr>
      <w:r w:rsidRPr="004A2A06">
        <w:t>Isaya</w:t>
      </w:r>
    </w:p>
    <w:p w14:paraId="6FC4CF5E" w14:textId="77777777" w:rsidR="004A2A06" w:rsidRPr="004A2A06" w:rsidRDefault="004A2A06" w:rsidP="004A2A06">
      <w:pPr>
        <w:pStyle w:val="ListParagraph"/>
        <w:numPr>
          <w:ilvl w:val="2"/>
          <w:numId w:val="102"/>
        </w:numPr>
      </w:pPr>
      <w:r w:rsidRPr="004A2A06">
        <w:t>Yeremia</w:t>
      </w:r>
    </w:p>
    <w:p w14:paraId="03B53C67" w14:textId="77777777" w:rsidR="004A2A06" w:rsidRPr="004A2A06" w:rsidRDefault="004A2A06" w:rsidP="004A2A06">
      <w:pPr>
        <w:pStyle w:val="ListParagraph"/>
        <w:numPr>
          <w:ilvl w:val="2"/>
          <w:numId w:val="102"/>
        </w:numPr>
      </w:pPr>
      <w:r w:rsidRPr="004A2A06">
        <w:t>Maombolezo</w:t>
      </w:r>
    </w:p>
    <w:p w14:paraId="6CFB81BE" w14:textId="77777777" w:rsidR="004A2A06" w:rsidRPr="004A2A06" w:rsidRDefault="004A2A06" w:rsidP="004A2A06">
      <w:pPr>
        <w:pStyle w:val="ListParagraph"/>
        <w:numPr>
          <w:ilvl w:val="2"/>
          <w:numId w:val="102"/>
        </w:numPr>
      </w:pPr>
      <w:r w:rsidRPr="004A2A06">
        <w:t>Ezekieli</w:t>
      </w:r>
    </w:p>
    <w:p w14:paraId="05D6AC1D" w14:textId="24D2F601" w:rsidR="004A2A06" w:rsidRPr="004A2A06" w:rsidRDefault="004A2A06" w:rsidP="004A2A06">
      <w:pPr>
        <w:pStyle w:val="ListParagraph"/>
        <w:numPr>
          <w:ilvl w:val="2"/>
          <w:numId w:val="102"/>
        </w:numPr>
      </w:pPr>
      <w:r w:rsidRPr="004A2A06">
        <w:t>Danieli</w:t>
      </w:r>
    </w:p>
    <w:p w14:paraId="75F057C7" w14:textId="505FE5AC" w:rsidR="004A2A06" w:rsidRPr="004A2A06" w:rsidRDefault="008D079A" w:rsidP="004A2A06">
      <w:pPr>
        <w:pStyle w:val="ListParagraph"/>
        <w:numPr>
          <w:ilvl w:val="1"/>
          <w:numId w:val="102"/>
        </w:numPr>
      </w:pPr>
      <w:r>
        <w:rPr>
          <w:iCs/>
        </w:rPr>
        <w:t>Manabii W</w:t>
      </w:r>
      <w:r w:rsidR="003960BA" w:rsidRPr="003960BA">
        <w:rPr>
          <w:iCs/>
        </w:rPr>
        <w:t>adogo</w:t>
      </w:r>
    </w:p>
    <w:p w14:paraId="0B849EF5" w14:textId="77777777" w:rsidR="004A2A06" w:rsidRPr="004A2A06" w:rsidRDefault="004A2A06" w:rsidP="004A2A06">
      <w:pPr>
        <w:pStyle w:val="ListParagraph"/>
        <w:numPr>
          <w:ilvl w:val="2"/>
          <w:numId w:val="102"/>
        </w:numPr>
      </w:pPr>
      <w:r w:rsidRPr="004A2A06">
        <w:t>Hosea</w:t>
      </w:r>
    </w:p>
    <w:p w14:paraId="0CF4437D" w14:textId="77777777" w:rsidR="004A2A06" w:rsidRPr="004A2A06" w:rsidRDefault="004A2A06" w:rsidP="004A2A06">
      <w:pPr>
        <w:pStyle w:val="ListParagraph"/>
        <w:numPr>
          <w:ilvl w:val="2"/>
          <w:numId w:val="102"/>
        </w:numPr>
      </w:pPr>
      <w:r w:rsidRPr="004A2A06">
        <w:t>Yoeli</w:t>
      </w:r>
    </w:p>
    <w:p w14:paraId="414A5DEA" w14:textId="77777777" w:rsidR="004A2A06" w:rsidRPr="004A2A06" w:rsidRDefault="004A2A06" w:rsidP="004A2A06">
      <w:pPr>
        <w:pStyle w:val="ListParagraph"/>
        <w:numPr>
          <w:ilvl w:val="2"/>
          <w:numId w:val="102"/>
        </w:numPr>
      </w:pPr>
      <w:r w:rsidRPr="004A2A06">
        <w:t>Amosi</w:t>
      </w:r>
    </w:p>
    <w:p w14:paraId="1EFF9528" w14:textId="77777777" w:rsidR="004A2A06" w:rsidRPr="004A2A06" w:rsidRDefault="004A2A06" w:rsidP="004A2A06">
      <w:pPr>
        <w:pStyle w:val="ListParagraph"/>
        <w:numPr>
          <w:ilvl w:val="2"/>
          <w:numId w:val="102"/>
        </w:numPr>
      </w:pPr>
      <w:r w:rsidRPr="004A2A06">
        <w:t>Obadia</w:t>
      </w:r>
    </w:p>
    <w:p w14:paraId="2707BE76" w14:textId="77777777" w:rsidR="004A2A06" w:rsidRPr="004A2A06" w:rsidRDefault="004A2A06" w:rsidP="004A2A06">
      <w:pPr>
        <w:pStyle w:val="ListParagraph"/>
        <w:numPr>
          <w:ilvl w:val="2"/>
          <w:numId w:val="102"/>
        </w:numPr>
      </w:pPr>
      <w:r w:rsidRPr="004A2A06">
        <w:t>Jona</w:t>
      </w:r>
    </w:p>
    <w:p w14:paraId="25B9C639" w14:textId="6F227D18" w:rsidR="004A2A06" w:rsidRPr="004A2A06" w:rsidRDefault="004A2A06" w:rsidP="004A2A06">
      <w:pPr>
        <w:pStyle w:val="ListParagraph"/>
        <w:numPr>
          <w:ilvl w:val="2"/>
          <w:numId w:val="102"/>
        </w:numPr>
      </w:pPr>
      <w:r w:rsidRPr="004A2A06">
        <w:t>Mika</w:t>
      </w:r>
    </w:p>
    <w:p w14:paraId="65B7A495" w14:textId="77777777" w:rsidR="004A2A06" w:rsidRPr="004A2A06" w:rsidRDefault="004A2A06" w:rsidP="004A2A06">
      <w:pPr>
        <w:pStyle w:val="ListParagraph"/>
        <w:numPr>
          <w:ilvl w:val="2"/>
          <w:numId w:val="102"/>
        </w:numPr>
      </w:pPr>
      <w:r w:rsidRPr="004A2A06">
        <w:t>Nahumu</w:t>
      </w:r>
    </w:p>
    <w:p w14:paraId="52C30F40" w14:textId="77777777" w:rsidR="004A2A06" w:rsidRPr="004A2A06" w:rsidRDefault="004A2A06" w:rsidP="004A2A06">
      <w:pPr>
        <w:pStyle w:val="ListParagraph"/>
        <w:numPr>
          <w:ilvl w:val="2"/>
          <w:numId w:val="102"/>
        </w:numPr>
      </w:pPr>
      <w:r w:rsidRPr="004A2A06">
        <w:t>Habakuki</w:t>
      </w:r>
    </w:p>
    <w:p w14:paraId="2638801D" w14:textId="77777777" w:rsidR="004A2A06" w:rsidRPr="004A2A06" w:rsidRDefault="004A2A06" w:rsidP="004A2A06">
      <w:pPr>
        <w:pStyle w:val="ListParagraph"/>
        <w:numPr>
          <w:ilvl w:val="2"/>
          <w:numId w:val="102"/>
        </w:numPr>
      </w:pPr>
      <w:r w:rsidRPr="004A2A06">
        <w:t>Sefania</w:t>
      </w:r>
    </w:p>
    <w:p w14:paraId="7DA1CFA1" w14:textId="77777777" w:rsidR="004A2A06" w:rsidRPr="004A2A06" w:rsidRDefault="004A2A06" w:rsidP="004A2A06">
      <w:pPr>
        <w:pStyle w:val="ListParagraph"/>
        <w:numPr>
          <w:ilvl w:val="2"/>
          <w:numId w:val="102"/>
        </w:numPr>
      </w:pPr>
      <w:r w:rsidRPr="004A2A06">
        <w:t>Hagai</w:t>
      </w:r>
    </w:p>
    <w:p w14:paraId="49FEA032" w14:textId="77777777" w:rsidR="004A2A06" w:rsidRPr="004A2A06" w:rsidRDefault="004A2A06" w:rsidP="004A2A06">
      <w:pPr>
        <w:pStyle w:val="ListParagraph"/>
        <w:numPr>
          <w:ilvl w:val="2"/>
          <w:numId w:val="102"/>
        </w:numPr>
      </w:pPr>
      <w:r w:rsidRPr="004A2A06">
        <w:t>Zekaria</w:t>
      </w:r>
    </w:p>
    <w:p w14:paraId="18A7B19B" w14:textId="4A91C48D" w:rsidR="004A2A06" w:rsidRDefault="004A2A06" w:rsidP="004A2A06">
      <w:pPr>
        <w:pStyle w:val="ListParagraph"/>
        <w:numPr>
          <w:ilvl w:val="2"/>
          <w:numId w:val="102"/>
        </w:numPr>
      </w:pPr>
      <w:r w:rsidRPr="004A2A06">
        <w:t>Malaki</w:t>
      </w:r>
    </w:p>
    <w:p w14:paraId="0D4AB6F1" w14:textId="77777777" w:rsidR="00914630" w:rsidRPr="004A2A06" w:rsidRDefault="00914630" w:rsidP="00914630">
      <w:pPr>
        <w:pStyle w:val="ListParagraph"/>
        <w:ind w:left="2160"/>
      </w:pPr>
    </w:p>
    <w:p w14:paraId="01DB8AEF" w14:textId="64217B67" w:rsidR="003960BA" w:rsidRPr="004A2A06" w:rsidRDefault="008D079A" w:rsidP="003960BA">
      <w:pPr>
        <w:pStyle w:val="ListParagraph"/>
        <w:numPr>
          <w:ilvl w:val="0"/>
          <w:numId w:val="102"/>
        </w:numPr>
      </w:pPr>
      <w:r w:rsidRPr="008D079A">
        <w:t>Agano Jipya</w:t>
      </w:r>
    </w:p>
    <w:p w14:paraId="21D2B676" w14:textId="69C8664B" w:rsidR="008D079A" w:rsidRDefault="008D079A" w:rsidP="008D079A">
      <w:pPr>
        <w:pStyle w:val="ListParagraph"/>
        <w:numPr>
          <w:ilvl w:val="1"/>
          <w:numId w:val="102"/>
        </w:numPr>
      </w:pPr>
      <w:r w:rsidRPr="008D079A">
        <w:t>Injili</w:t>
      </w:r>
    </w:p>
    <w:p w14:paraId="34E025A6" w14:textId="62614E06" w:rsidR="00914630" w:rsidRPr="00914630" w:rsidRDefault="00BA4138" w:rsidP="00914630">
      <w:pPr>
        <w:pStyle w:val="ListParagraph"/>
        <w:numPr>
          <w:ilvl w:val="2"/>
          <w:numId w:val="102"/>
        </w:numPr>
      </w:pPr>
      <w:r>
        <w:t>Mathay</w:t>
      </w:r>
    </w:p>
    <w:p w14:paraId="2BF8D8E2" w14:textId="31CE12B9" w:rsidR="00914630" w:rsidRPr="00914630" w:rsidRDefault="00914630" w:rsidP="00914630">
      <w:pPr>
        <w:pStyle w:val="ListParagraph"/>
        <w:numPr>
          <w:ilvl w:val="2"/>
          <w:numId w:val="102"/>
        </w:numPr>
      </w:pPr>
      <w:r w:rsidRPr="00914630">
        <w:t>Marko</w:t>
      </w:r>
    </w:p>
    <w:p w14:paraId="4D9EF6C2" w14:textId="77777777" w:rsidR="00914630" w:rsidRPr="00914630" w:rsidRDefault="00914630" w:rsidP="00914630">
      <w:pPr>
        <w:pStyle w:val="ListParagraph"/>
        <w:numPr>
          <w:ilvl w:val="2"/>
          <w:numId w:val="102"/>
        </w:numPr>
      </w:pPr>
      <w:r w:rsidRPr="00914630">
        <w:t>Luka</w:t>
      </w:r>
    </w:p>
    <w:p w14:paraId="49B10585" w14:textId="5251EE57" w:rsidR="00914630" w:rsidRPr="00914630" w:rsidRDefault="00914630" w:rsidP="00914630">
      <w:pPr>
        <w:pStyle w:val="ListParagraph"/>
        <w:numPr>
          <w:ilvl w:val="2"/>
          <w:numId w:val="102"/>
        </w:numPr>
      </w:pPr>
      <w:r w:rsidRPr="00914630">
        <w:t>Yohana</w:t>
      </w:r>
    </w:p>
    <w:p w14:paraId="2F976964" w14:textId="6FA7683A" w:rsidR="003960BA" w:rsidRDefault="00914630" w:rsidP="003960BA">
      <w:pPr>
        <w:pStyle w:val="ListParagraph"/>
        <w:numPr>
          <w:ilvl w:val="1"/>
          <w:numId w:val="102"/>
        </w:numPr>
      </w:pPr>
      <w:r>
        <w:t>Historia</w:t>
      </w:r>
    </w:p>
    <w:p w14:paraId="103D487A" w14:textId="54A7BDC5" w:rsidR="008D079A" w:rsidRDefault="008D079A" w:rsidP="008D079A">
      <w:pPr>
        <w:pStyle w:val="ListParagraph"/>
        <w:numPr>
          <w:ilvl w:val="2"/>
          <w:numId w:val="102"/>
        </w:numPr>
      </w:pPr>
      <w:r>
        <w:t>Matendo</w:t>
      </w:r>
    </w:p>
    <w:p w14:paraId="6FFAFC42" w14:textId="5885C465" w:rsidR="008D079A" w:rsidRPr="008D079A" w:rsidRDefault="008D079A" w:rsidP="003960BA">
      <w:pPr>
        <w:pStyle w:val="ListParagraph"/>
        <w:numPr>
          <w:ilvl w:val="1"/>
          <w:numId w:val="102"/>
        </w:numPr>
      </w:pPr>
      <w:r w:rsidRPr="008D079A">
        <w:t>Nyaraka za Paulo</w:t>
      </w:r>
      <w:r w:rsidRPr="008D079A">
        <w:rPr>
          <w:rFonts w:ascii="Times" w:hAnsi="Times"/>
        </w:rPr>
        <w:t xml:space="preserve"> </w:t>
      </w:r>
    </w:p>
    <w:p w14:paraId="5B3AEEEB" w14:textId="01402C99" w:rsidR="00914630" w:rsidRPr="00914630" w:rsidRDefault="00914630" w:rsidP="008D079A">
      <w:pPr>
        <w:pStyle w:val="ListParagraph"/>
        <w:numPr>
          <w:ilvl w:val="2"/>
          <w:numId w:val="102"/>
        </w:numPr>
      </w:pPr>
      <w:r w:rsidRPr="00914630">
        <w:t>Warumi</w:t>
      </w:r>
    </w:p>
    <w:p w14:paraId="04C40AF6" w14:textId="77777777" w:rsidR="00914630" w:rsidRPr="00914630" w:rsidRDefault="00914630" w:rsidP="00914630">
      <w:pPr>
        <w:pStyle w:val="ListParagraph"/>
        <w:numPr>
          <w:ilvl w:val="2"/>
          <w:numId w:val="102"/>
        </w:numPr>
      </w:pPr>
      <w:r w:rsidRPr="00914630">
        <w:t>1 Wakorinto</w:t>
      </w:r>
    </w:p>
    <w:p w14:paraId="12D9EFBC" w14:textId="77777777" w:rsidR="00914630" w:rsidRPr="00914630" w:rsidRDefault="00914630" w:rsidP="00914630">
      <w:pPr>
        <w:pStyle w:val="ListParagraph"/>
        <w:numPr>
          <w:ilvl w:val="2"/>
          <w:numId w:val="102"/>
        </w:numPr>
      </w:pPr>
      <w:r w:rsidRPr="00914630">
        <w:t>2 Wakorinto</w:t>
      </w:r>
    </w:p>
    <w:p w14:paraId="632ED866" w14:textId="77777777" w:rsidR="00914630" w:rsidRPr="00914630" w:rsidRDefault="00914630" w:rsidP="00914630">
      <w:pPr>
        <w:pStyle w:val="ListParagraph"/>
        <w:numPr>
          <w:ilvl w:val="2"/>
          <w:numId w:val="102"/>
        </w:numPr>
      </w:pPr>
      <w:r w:rsidRPr="00914630">
        <w:t>Wagalatia</w:t>
      </w:r>
    </w:p>
    <w:p w14:paraId="50173833" w14:textId="77777777" w:rsidR="00914630" w:rsidRPr="00914630" w:rsidRDefault="00914630" w:rsidP="00914630">
      <w:pPr>
        <w:pStyle w:val="ListParagraph"/>
        <w:numPr>
          <w:ilvl w:val="2"/>
          <w:numId w:val="102"/>
        </w:numPr>
      </w:pPr>
      <w:r w:rsidRPr="00914630">
        <w:t>Waefeso</w:t>
      </w:r>
    </w:p>
    <w:p w14:paraId="28EEC3F0" w14:textId="77777777" w:rsidR="00914630" w:rsidRPr="00914630" w:rsidRDefault="00914630" w:rsidP="00914630">
      <w:pPr>
        <w:pStyle w:val="ListParagraph"/>
        <w:numPr>
          <w:ilvl w:val="2"/>
          <w:numId w:val="102"/>
        </w:numPr>
      </w:pPr>
      <w:r w:rsidRPr="00914630">
        <w:t>Wafilipi</w:t>
      </w:r>
    </w:p>
    <w:p w14:paraId="44EC0840" w14:textId="77777777" w:rsidR="00914630" w:rsidRPr="00914630" w:rsidRDefault="00914630" w:rsidP="00914630">
      <w:pPr>
        <w:pStyle w:val="ListParagraph"/>
        <w:numPr>
          <w:ilvl w:val="2"/>
          <w:numId w:val="102"/>
        </w:numPr>
      </w:pPr>
      <w:r w:rsidRPr="00914630">
        <w:t>Wakolosai</w:t>
      </w:r>
    </w:p>
    <w:p w14:paraId="403519B6" w14:textId="77777777" w:rsidR="00914630" w:rsidRPr="00914630" w:rsidRDefault="00914630" w:rsidP="00914630">
      <w:pPr>
        <w:pStyle w:val="ListParagraph"/>
        <w:numPr>
          <w:ilvl w:val="2"/>
          <w:numId w:val="102"/>
        </w:numPr>
      </w:pPr>
      <w:r w:rsidRPr="00914630">
        <w:t>1 Wathesalonike</w:t>
      </w:r>
    </w:p>
    <w:p w14:paraId="0B536C59" w14:textId="77777777" w:rsidR="00914630" w:rsidRPr="00914630" w:rsidRDefault="00914630" w:rsidP="00914630">
      <w:pPr>
        <w:pStyle w:val="ListParagraph"/>
        <w:numPr>
          <w:ilvl w:val="2"/>
          <w:numId w:val="102"/>
        </w:numPr>
      </w:pPr>
      <w:r w:rsidRPr="00914630">
        <w:t>2 Wathesalonike</w:t>
      </w:r>
    </w:p>
    <w:p w14:paraId="1EEFA1DD" w14:textId="77777777" w:rsidR="00914630" w:rsidRPr="00914630" w:rsidRDefault="00914630" w:rsidP="00914630">
      <w:pPr>
        <w:pStyle w:val="ListParagraph"/>
        <w:numPr>
          <w:ilvl w:val="2"/>
          <w:numId w:val="102"/>
        </w:numPr>
      </w:pPr>
      <w:r w:rsidRPr="00914630">
        <w:t>1 Timotheo</w:t>
      </w:r>
    </w:p>
    <w:p w14:paraId="615DDA6B" w14:textId="752AA322" w:rsidR="00914630" w:rsidRPr="00914630" w:rsidRDefault="00914630" w:rsidP="00914630">
      <w:pPr>
        <w:pStyle w:val="ListParagraph"/>
        <w:numPr>
          <w:ilvl w:val="2"/>
          <w:numId w:val="102"/>
        </w:numPr>
      </w:pPr>
      <w:r w:rsidRPr="00914630">
        <w:t>2 Timotheo</w:t>
      </w:r>
    </w:p>
    <w:p w14:paraId="066E78C1" w14:textId="77777777" w:rsidR="00914630" w:rsidRPr="00914630" w:rsidRDefault="00914630" w:rsidP="00914630">
      <w:pPr>
        <w:pStyle w:val="ListParagraph"/>
        <w:numPr>
          <w:ilvl w:val="2"/>
          <w:numId w:val="102"/>
        </w:numPr>
      </w:pPr>
      <w:r w:rsidRPr="00914630">
        <w:t>Tito</w:t>
      </w:r>
    </w:p>
    <w:p w14:paraId="6B9674E0" w14:textId="1E252949" w:rsidR="00914630" w:rsidRPr="00914630" w:rsidRDefault="00914630" w:rsidP="00914630">
      <w:pPr>
        <w:pStyle w:val="ListParagraph"/>
        <w:numPr>
          <w:ilvl w:val="2"/>
          <w:numId w:val="102"/>
        </w:numPr>
      </w:pPr>
      <w:r w:rsidRPr="00914630">
        <w:t>Filemoni</w:t>
      </w:r>
    </w:p>
    <w:p w14:paraId="0CB01F60" w14:textId="1AA509F7" w:rsidR="008D079A" w:rsidRDefault="008D079A" w:rsidP="008D079A">
      <w:pPr>
        <w:pStyle w:val="ListParagraph"/>
        <w:numPr>
          <w:ilvl w:val="1"/>
          <w:numId w:val="102"/>
        </w:numPr>
      </w:pPr>
      <w:r w:rsidRPr="008D079A">
        <w:t>Mkuu wa nyaraka</w:t>
      </w:r>
    </w:p>
    <w:p w14:paraId="1C611F7F" w14:textId="77777777" w:rsidR="00914630" w:rsidRPr="00914630" w:rsidRDefault="00914630" w:rsidP="00914630">
      <w:pPr>
        <w:pStyle w:val="ListParagraph"/>
        <w:numPr>
          <w:ilvl w:val="2"/>
          <w:numId w:val="102"/>
        </w:numPr>
      </w:pPr>
      <w:r w:rsidRPr="00914630">
        <w:t>Waebrania</w:t>
      </w:r>
    </w:p>
    <w:p w14:paraId="64DA383D" w14:textId="55020D73" w:rsidR="00914630" w:rsidRPr="00914630" w:rsidRDefault="00914630" w:rsidP="00914630">
      <w:pPr>
        <w:pStyle w:val="ListParagraph"/>
        <w:numPr>
          <w:ilvl w:val="2"/>
          <w:numId w:val="102"/>
        </w:numPr>
      </w:pPr>
      <w:r w:rsidRPr="00914630">
        <w:t>Yakobo</w:t>
      </w:r>
    </w:p>
    <w:p w14:paraId="6435846D" w14:textId="5FF8457E" w:rsidR="00914630" w:rsidRPr="00914630" w:rsidRDefault="00914630" w:rsidP="00914630">
      <w:pPr>
        <w:pStyle w:val="ListParagraph"/>
        <w:numPr>
          <w:ilvl w:val="2"/>
          <w:numId w:val="102"/>
        </w:numPr>
      </w:pPr>
      <w:r w:rsidRPr="00914630">
        <w:t>1 Petro</w:t>
      </w:r>
    </w:p>
    <w:p w14:paraId="4ACAC51A" w14:textId="4EECEAEF" w:rsidR="00914630" w:rsidRPr="00914630" w:rsidRDefault="00914630" w:rsidP="00914630">
      <w:pPr>
        <w:pStyle w:val="ListParagraph"/>
        <w:numPr>
          <w:ilvl w:val="2"/>
          <w:numId w:val="102"/>
        </w:numPr>
      </w:pPr>
      <w:r w:rsidRPr="00914630">
        <w:t>2 Perto</w:t>
      </w:r>
    </w:p>
    <w:p w14:paraId="60971740" w14:textId="203ECE18" w:rsidR="00914630" w:rsidRPr="00914630" w:rsidRDefault="00914630" w:rsidP="00914630">
      <w:pPr>
        <w:pStyle w:val="ListParagraph"/>
        <w:numPr>
          <w:ilvl w:val="2"/>
          <w:numId w:val="102"/>
        </w:numPr>
      </w:pPr>
      <w:r w:rsidRPr="00914630">
        <w:t>1 Yohana</w:t>
      </w:r>
    </w:p>
    <w:p w14:paraId="3449E68C" w14:textId="3D8DDFC0" w:rsidR="00914630" w:rsidRPr="00914630" w:rsidRDefault="00914630" w:rsidP="00914630">
      <w:pPr>
        <w:pStyle w:val="ListParagraph"/>
        <w:numPr>
          <w:ilvl w:val="2"/>
          <w:numId w:val="102"/>
        </w:numPr>
      </w:pPr>
      <w:r w:rsidRPr="00914630">
        <w:t>2 Yohana</w:t>
      </w:r>
    </w:p>
    <w:p w14:paraId="56538A78" w14:textId="18F8F64D" w:rsidR="00914630" w:rsidRPr="00914630" w:rsidRDefault="00914630" w:rsidP="00914630">
      <w:pPr>
        <w:pStyle w:val="ListParagraph"/>
        <w:numPr>
          <w:ilvl w:val="2"/>
          <w:numId w:val="102"/>
        </w:numPr>
      </w:pPr>
      <w:r w:rsidRPr="00914630">
        <w:t>3 Yohana</w:t>
      </w:r>
    </w:p>
    <w:p w14:paraId="528EE4D0" w14:textId="090A4D6C" w:rsidR="00914630" w:rsidRPr="00914630" w:rsidRDefault="00914630" w:rsidP="00914630">
      <w:pPr>
        <w:pStyle w:val="ListParagraph"/>
        <w:numPr>
          <w:ilvl w:val="2"/>
          <w:numId w:val="102"/>
        </w:numPr>
      </w:pPr>
      <w:r w:rsidRPr="00914630">
        <w:t>Yuda</w:t>
      </w:r>
    </w:p>
    <w:p w14:paraId="485B8D10" w14:textId="579A7645" w:rsidR="008D079A" w:rsidRPr="00914630" w:rsidRDefault="008D079A" w:rsidP="008D079A">
      <w:pPr>
        <w:pStyle w:val="ListParagraph"/>
        <w:numPr>
          <w:ilvl w:val="1"/>
          <w:numId w:val="102"/>
        </w:numPr>
      </w:pPr>
      <w:r>
        <w:t>U</w:t>
      </w:r>
      <w:r w:rsidRPr="008D079A">
        <w:t>nabii</w:t>
      </w:r>
    </w:p>
    <w:p w14:paraId="3616BBD9" w14:textId="00A4F384" w:rsidR="00914630" w:rsidRDefault="00914630" w:rsidP="008519CC">
      <w:pPr>
        <w:pStyle w:val="ListParagraph"/>
        <w:numPr>
          <w:ilvl w:val="2"/>
          <w:numId w:val="102"/>
        </w:numPr>
      </w:pPr>
      <w:r w:rsidRPr="00914630">
        <w:t>Ufunuo</w:t>
      </w:r>
    </w:p>
    <w:p w14:paraId="01F02F79" w14:textId="77777777" w:rsidR="003E7361" w:rsidRDefault="003E7361" w:rsidP="003E7361"/>
    <w:p w14:paraId="43B28DDD" w14:textId="722A0BAB" w:rsidR="008519CC" w:rsidRPr="002B2216" w:rsidRDefault="00E31211" w:rsidP="008519CC">
      <w:pPr>
        <w:pStyle w:val="Heading2"/>
      </w:pPr>
      <w:r>
        <w:t>KUSUDI LA BIBLIA</w:t>
      </w:r>
    </w:p>
    <w:p w14:paraId="33F9389E" w14:textId="77777777" w:rsidR="005F70A6" w:rsidRPr="008409CB" w:rsidRDefault="005F70A6" w:rsidP="005F70A6">
      <w:pPr>
        <w:rPr>
          <w:sz w:val="8"/>
          <w:szCs w:val="16"/>
        </w:rPr>
      </w:pPr>
    </w:p>
    <w:p w14:paraId="7AFDDD5C" w14:textId="77777777" w:rsidR="00675695" w:rsidRDefault="00E31211" w:rsidP="003C2190">
      <w:pPr>
        <w:pStyle w:val="Heading3"/>
        <w:numPr>
          <w:ilvl w:val="0"/>
          <w:numId w:val="36"/>
        </w:numPr>
        <w:jc w:val="both"/>
      </w:pPr>
      <w:r>
        <w:t>Bibl</w:t>
      </w:r>
      <w:r w:rsidR="00E83A1B">
        <w:t>ia iliandikwa ili wanadamu wa</w:t>
      </w:r>
      <w:r w:rsidR="00E83A1B">
        <w:rPr>
          <w:lang w:val="en-US"/>
        </w:rPr>
        <w:t xml:space="preserve"> </w:t>
      </w:r>
      <w:r w:rsidR="00E83A1B">
        <w:t>w</w:t>
      </w:r>
      <w:r>
        <w:t>e</w:t>
      </w:r>
      <w:r w:rsidR="00E83A1B">
        <w:rPr>
          <w:lang w:val="en-US"/>
        </w:rPr>
        <w:t>ze</w:t>
      </w:r>
      <w:r>
        <w:t xml:space="preserve"> kuamini, kuelewa, kufahamu, kupenda, na kumfuata Kristo</w:t>
      </w:r>
      <w:r w:rsidR="001606C8" w:rsidRPr="004C1056">
        <w:t>.</w:t>
      </w:r>
    </w:p>
    <w:p w14:paraId="78221C10" w14:textId="77777777" w:rsidR="00FF31F6" w:rsidRPr="00FF31F6" w:rsidRDefault="00FF31F6" w:rsidP="00FF31F6"/>
    <w:p w14:paraId="4F9B8593" w14:textId="77777777" w:rsidR="001606C8" w:rsidRPr="004C1056" w:rsidRDefault="00E31211" w:rsidP="003C2190">
      <w:pPr>
        <w:pStyle w:val="Heading4"/>
        <w:numPr>
          <w:ilvl w:val="0"/>
          <w:numId w:val="37"/>
        </w:numPr>
        <w:ind w:left="1080"/>
        <w:jc w:val="both"/>
      </w:pPr>
      <w:r>
        <w:rPr>
          <w:b/>
        </w:rPr>
        <w:t>Kwamba wanadamu wataweza kuamini kuwa Yesu ndiye Kristo</w:t>
      </w:r>
      <w:r w:rsidR="001606C8" w:rsidRPr="002D7BDE">
        <w:rPr>
          <w:b/>
        </w:rPr>
        <w:t>.</w:t>
      </w:r>
      <w:r w:rsidR="00076C17" w:rsidRPr="002D7BDE">
        <w:rPr>
          <w:b/>
        </w:rPr>
        <w:t xml:space="preserve"> </w:t>
      </w:r>
      <w:r>
        <w:t>Mad kuu ya Biblia ni ukombozi kwa njia ya Yesu Kristo</w:t>
      </w:r>
      <w:r w:rsidR="00076C17" w:rsidRPr="004C1056">
        <w:t>.</w:t>
      </w:r>
      <w:r>
        <w:t xml:space="preserve"> Neno Kristo maana yake “aliyepakwa mafuta”, na ni kumhusu Masia. Wanadamu wanapaswa kuamini kwamba Yesu ndiye Mwokozi. </w:t>
      </w:r>
      <w:r w:rsidR="00076C17" w:rsidRPr="004C1056">
        <w:t>(</w:t>
      </w:r>
      <w:r>
        <w:t>Warumi</w:t>
      </w:r>
      <w:r w:rsidR="00076C17" w:rsidRPr="004C1056">
        <w:t xml:space="preserve">. 1:16)  </w:t>
      </w:r>
    </w:p>
    <w:p w14:paraId="1C604AAC" w14:textId="77777777" w:rsidR="001606C8" w:rsidRDefault="00E31211" w:rsidP="003C2190">
      <w:pPr>
        <w:ind w:left="360" w:hanging="360"/>
        <w:jc w:val="both"/>
        <w:rPr>
          <w:i/>
        </w:rPr>
      </w:pPr>
      <w:r>
        <w:t>Yohana</w:t>
      </w:r>
      <w:r w:rsidR="002A78DC" w:rsidRPr="004C1056">
        <w:t xml:space="preserve"> 20:31—</w:t>
      </w:r>
      <w:r>
        <w:t xml:space="preserve"> </w:t>
      </w:r>
      <w:r>
        <w:rPr>
          <w:i/>
        </w:rPr>
        <w:t>Lakini hizi zimeandikwa ili mpate kuamini ya kwamba Yesu ndiye Kristo, mwana wa Mungu; na kwa kuamini muwe na uzima kwa jina lake</w:t>
      </w:r>
      <w:r w:rsidR="002A78DC" w:rsidRPr="004C1056">
        <w:rPr>
          <w:i/>
        </w:rPr>
        <w:t>.</w:t>
      </w:r>
    </w:p>
    <w:p w14:paraId="42609DE9" w14:textId="77777777" w:rsidR="00FF31F6" w:rsidRDefault="00FF31F6" w:rsidP="003C2190">
      <w:pPr>
        <w:jc w:val="both"/>
        <w:rPr>
          <w:sz w:val="8"/>
          <w:szCs w:val="16"/>
        </w:rPr>
      </w:pPr>
    </w:p>
    <w:p w14:paraId="0F96C8EB" w14:textId="77777777" w:rsidR="00FF31F6" w:rsidRPr="009D6480" w:rsidRDefault="00FF31F6" w:rsidP="003C2190">
      <w:pPr>
        <w:jc w:val="both"/>
        <w:rPr>
          <w:sz w:val="8"/>
          <w:szCs w:val="16"/>
        </w:rPr>
      </w:pPr>
    </w:p>
    <w:p w14:paraId="26A6879C" w14:textId="77777777" w:rsidR="001606C8" w:rsidRPr="004C1056" w:rsidRDefault="00E31211" w:rsidP="003C2190">
      <w:pPr>
        <w:pStyle w:val="Heading4"/>
        <w:jc w:val="both"/>
        <w:rPr>
          <w:b/>
        </w:rPr>
      </w:pPr>
      <w:r>
        <w:rPr>
          <w:b/>
        </w:rPr>
        <w:t xml:space="preserve">Kwamba wanadamu </w:t>
      </w:r>
      <w:r w:rsidR="00A8774A">
        <w:rPr>
          <w:b/>
        </w:rPr>
        <w:t>wataweza kuelewa Kristo ni nani</w:t>
      </w:r>
      <w:r w:rsidR="001606C8" w:rsidRPr="004C1056">
        <w:rPr>
          <w:b/>
        </w:rPr>
        <w:t>.</w:t>
      </w:r>
      <w:r w:rsidR="00076C17" w:rsidRPr="004C1056">
        <w:rPr>
          <w:b/>
        </w:rPr>
        <w:t xml:space="preserve"> </w:t>
      </w:r>
      <w:r w:rsidR="00A8774A">
        <w:t>Yesu anajifunua Mwenyewe katika Neno Lake</w:t>
      </w:r>
      <w:r w:rsidR="00076C17" w:rsidRPr="004C1056">
        <w:t xml:space="preserve">.  </w:t>
      </w:r>
      <w:r w:rsidR="00A8774A">
        <w:t xml:space="preserve">Biblia inatuambia kwamba </w:t>
      </w:r>
      <w:r w:rsidR="00F750AD">
        <w:t>Maandiko yanamthibitisha Yesu</w:t>
      </w:r>
      <w:r w:rsidR="00D43875" w:rsidRPr="004C1056">
        <w:t xml:space="preserve">. </w:t>
      </w:r>
      <w:r w:rsidR="00F750AD">
        <w:t>Wanadamu wanapaswa kuelewa kwa tafakari ya Neno kwamba Yesu ndiye Masia</w:t>
      </w:r>
      <w:r w:rsidR="00076C17" w:rsidRPr="004C1056">
        <w:t xml:space="preserve">; </w:t>
      </w:r>
      <w:r w:rsidR="00F750AD">
        <w:t>Yeye ndiye Mwokozi na njia pekee ya kupata Wokovu</w:t>
      </w:r>
      <w:r w:rsidR="00076C17" w:rsidRPr="004C1056">
        <w:t>.</w:t>
      </w:r>
    </w:p>
    <w:p w14:paraId="5DAD33E7" w14:textId="77777777" w:rsidR="001D3854" w:rsidRDefault="001606C8" w:rsidP="003C2190">
      <w:pPr>
        <w:ind w:left="360" w:hanging="360"/>
        <w:jc w:val="both"/>
      </w:pPr>
      <w:r w:rsidRPr="004C1056">
        <w:t xml:space="preserve"> </w:t>
      </w:r>
      <w:r w:rsidR="00F750AD">
        <w:t>Yohana</w:t>
      </w:r>
      <w:r w:rsidR="001D3854" w:rsidRPr="004C1056">
        <w:t xml:space="preserve"> 5:39—</w:t>
      </w:r>
      <w:r w:rsidR="00F750AD">
        <w:rPr>
          <w:i/>
        </w:rPr>
        <w:t>Mwayachunguza Maandiko, kwa sababu mnadhani kwamba ninyi mna uzima wa milele ndani yake; na hayo ndiyo yanayonishuhudia</w:t>
      </w:r>
      <w:r w:rsidRPr="004C1056">
        <w:t>.</w:t>
      </w:r>
    </w:p>
    <w:p w14:paraId="58AD02A7" w14:textId="77777777" w:rsidR="00FF31F6" w:rsidRPr="004C1056" w:rsidRDefault="00FF31F6" w:rsidP="003C2190">
      <w:pPr>
        <w:ind w:left="360" w:hanging="360"/>
        <w:jc w:val="both"/>
      </w:pPr>
    </w:p>
    <w:p w14:paraId="004BA36D" w14:textId="77777777" w:rsidR="00076C17" w:rsidRPr="009D6480" w:rsidRDefault="00076C17" w:rsidP="003C2190">
      <w:pPr>
        <w:jc w:val="both"/>
        <w:rPr>
          <w:sz w:val="8"/>
          <w:szCs w:val="16"/>
        </w:rPr>
      </w:pPr>
    </w:p>
    <w:p w14:paraId="70C94F82" w14:textId="77777777" w:rsidR="001606C8" w:rsidRPr="004C1056" w:rsidRDefault="00F750AD" w:rsidP="003C2190">
      <w:pPr>
        <w:pStyle w:val="Heading4"/>
        <w:jc w:val="both"/>
        <w:rPr>
          <w:b/>
        </w:rPr>
      </w:pPr>
      <w:r>
        <w:rPr>
          <w:b/>
        </w:rPr>
        <w:t>Ili wanadamu waweze kumfahamu Kristo</w:t>
      </w:r>
      <w:r w:rsidR="00076C17" w:rsidRPr="004C1056">
        <w:rPr>
          <w:b/>
        </w:rPr>
        <w:t xml:space="preserve">. </w:t>
      </w:r>
      <w:r>
        <w:t>Biblia huwasaidia wanadamu kumfahamu Kristo. Mwandishi wa wimbo alitamka</w:t>
      </w:r>
      <w:r w:rsidR="00D43875" w:rsidRPr="004C1056">
        <w:t>,</w:t>
      </w:r>
      <w:r w:rsidR="00076C17" w:rsidRPr="004C1056">
        <w:t xml:space="preserve"> “</w:t>
      </w:r>
      <w:r>
        <w:t>Ninayo furaha kwa kuwa ninamjua Yesu</w:t>
      </w:r>
      <w:r w:rsidR="00D43875" w:rsidRPr="004C1056">
        <w:t>!</w:t>
      </w:r>
      <w:r w:rsidR="00076C17" w:rsidRPr="004C1056">
        <w:t xml:space="preserve">”  </w:t>
      </w:r>
      <w:r>
        <w:t>Paulo alitamani kumfahamu Kristo kwa undani zaidi</w:t>
      </w:r>
      <w:r w:rsidR="00D43875" w:rsidRPr="004C1056">
        <w:t xml:space="preserve">. </w:t>
      </w:r>
      <w:r>
        <w:t>Wakristo wanaweza kufahamu Yesu ni nani na wanaweza pia kumjua binafsi kwa kushirikiana naye katika masomo</w:t>
      </w:r>
    </w:p>
    <w:p w14:paraId="75FC0FEE" w14:textId="77777777" w:rsidR="001606C8" w:rsidRDefault="00670FD5" w:rsidP="003C2190">
      <w:pPr>
        <w:ind w:left="360" w:hanging="360"/>
        <w:jc w:val="both"/>
        <w:rPr>
          <w:i/>
        </w:rPr>
      </w:pPr>
      <w:r>
        <w:t>Yohana</w:t>
      </w:r>
      <w:r w:rsidR="001D3854" w:rsidRPr="004C1056">
        <w:t xml:space="preserve"> 17:3—</w:t>
      </w:r>
      <w:r>
        <w:rPr>
          <w:i/>
        </w:rPr>
        <w:t>Na uzima wa milele ndio huu, wakujue wewe, Mungu wa pekee wa kweli, na Yesu Kristo uliyemtuma</w:t>
      </w:r>
      <w:r w:rsidR="001D3854" w:rsidRPr="004C1056">
        <w:rPr>
          <w:i/>
        </w:rPr>
        <w:t>.</w:t>
      </w:r>
    </w:p>
    <w:p w14:paraId="61FC26A7" w14:textId="77777777" w:rsidR="00FF31F6" w:rsidRPr="004C1056" w:rsidRDefault="00FF31F6" w:rsidP="003C2190">
      <w:pPr>
        <w:ind w:left="360" w:hanging="360"/>
        <w:jc w:val="both"/>
        <w:rPr>
          <w:i/>
        </w:rPr>
      </w:pPr>
    </w:p>
    <w:p w14:paraId="2163C4FD" w14:textId="77777777" w:rsidR="001606C8" w:rsidRPr="009D6480" w:rsidRDefault="001606C8" w:rsidP="003C2190">
      <w:pPr>
        <w:jc w:val="both"/>
        <w:rPr>
          <w:sz w:val="8"/>
          <w:szCs w:val="16"/>
        </w:rPr>
      </w:pPr>
      <w:r w:rsidRPr="004C1056">
        <w:tab/>
      </w:r>
    </w:p>
    <w:p w14:paraId="0B88DC1B" w14:textId="77777777" w:rsidR="00076C17" w:rsidRPr="004C1056" w:rsidRDefault="0070659D" w:rsidP="003C2190">
      <w:pPr>
        <w:pStyle w:val="Heading4"/>
        <w:jc w:val="both"/>
      </w:pPr>
      <w:r>
        <w:rPr>
          <w:b/>
        </w:rPr>
        <w:t>Ili wanadamu wampende Kristo</w:t>
      </w:r>
      <w:r w:rsidR="001606C8" w:rsidRPr="004C1056">
        <w:rPr>
          <w:b/>
        </w:rPr>
        <w:t>.</w:t>
      </w:r>
      <w:r w:rsidR="00076C17" w:rsidRPr="004C1056">
        <w:t xml:space="preserve"> </w:t>
      </w:r>
      <w:r>
        <w:t>Kufuatana na Maandiko, ili mwanadamu ampende Kristo anapaswa kuyashika maneno yake Kristo ambayo yamo katika Biblia</w:t>
      </w:r>
      <w:r w:rsidR="00076C17" w:rsidRPr="004C1056">
        <w:t xml:space="preserve">.  </w:t>
      </w:r>
      <w:r>
        <w:t>Inatupasa kujifunza Biblia ili tuweze kulitii Neno la Mungu na kumpenda Yesu</w:t>
      </w:r>
      <w:r w:rsidR="00076C17" w:rsidRPr="004C1056">
        <w:t xml:space="preserve">.    </w:t>
      </w:r>
    </w:p>
    <w:p w14:paraId="1C70A225" w14:textId="77777777" w:rsidR="001606C8" w:rsidRPr="004C1056" w:rsidRDefault="0070659D" w:rsidP="003C2190">
      <w:pPr>
        <w:ind w:left="360" w:hanging="360"/>
        <w:jc w:val="both"/>
      </w:pPr>
      <w:r>
        <w:t>Yohana</w:t>
      </w:r>
      <w:r w:rsidR="002F351C" w:rsidRPr="004C1056">
        <w:t xml:space="preserve"> 14:23—</w:t>
      </w:r>
      <w:r w:rsidR="00D43875" w:rsidRPr="004C1056">
        <w:rPr>
          <w:i/>
        </w:rPr>
        <w:t>…</w:t>
      </w:r>
      <w:r w:rsidR="001606C8" w:rsidRPr="004C1056">
        <w:rPr>
          <w:i/>
        </w:rPr>
        <w:t xml:space="preserve"> </w:t>
      </w:r>
      <w:r>
        <w:rPr>
          <w:i/>
        </w:rPr>
        <w:t xml:space="preserve">mtu akinipenda, atalishika neno langu; na Baba yangu atampenda </w:t>
      </w:r>
      <w:r w:rsidR="00D43875" w:rsidRPr="004C1056">
        <w:rPr>
          <w:i/>
        </w:rPr>
        <w:t>…</w:t>
      </w:r>
    </w:p>
    <w:p w14:paraId="280930F9" w14:textId="77777777" w:rsidR="001606C8" w:rsidRPr="004C1056" w:rsidRDefault="002F351C" w:rsidP="003C2190">
      <w:pPr>
        <w:ind w:left="360" w:hanging="360"/>
        <w:jc w:val="both"/>
      </w:pPr>
      <w:r w:rsidRPr="004C1056">
        <w:t xml:space="preserve">I </w:t>
      </w:r>
      <w:r w:rsidR="0070659D">
        <w:t>Yohana</w:t>
      </w:r>
      <w:r w:rsidRPr="004C1056">
        <w:t xml:space="preserve"> 2:5—</w:t>
      </w:r>
      <w:r w:rsidR="009D6480">
        <w:rPr>
          <w:i/>
        </w:rPr>
        <w:t xml:space="preserve">Lakini yeye alishikaye Neno lake, katika huyo upendo wa Mungu umekamilika </w:t>
      </w:r>
      <w:r w:rsidR="00D43875" w:rsidRPr="004C1056">
        <w:rPr>
          <w:i/>
        </w:rPr>
        <w:t>…</w:t>
      </w:r>
    </w:p>
    <w:p w14:paraId="03A87789" w14:textId="77777777" w:rsidR="00BC259B" w:rsidRPr="009D6480" w:rsidRDefault="001606C8" w:rsidP="003C2190">
      <w:pPr>
        <w:jc w:val="both"/>
        <w:rPr>
          <w:sz w:val="8"/>
          <w:szCs w:val="16"/>
        </w:rPr>
      </w:pPr>
      <w:r w:rsidRPr="004C1056">
        <w:tab/>
      </w:r>
    </w:p>
    <w:p w14:paraId="70FE6349" w14:textId="77777777" w:rsidR="001606C8" w:rsidRPr="004C1056" w:rsidRDefault="009D6480" w:rsidP="003C2190">
      <w:pPr>
        <w:pStyle w:val="Heading4"/>
        <w:jc w:val="both"/>
      </w:pPr>
      <w:r>
        <w:rPr>
          <w:b/>
        </w:rPr>
        <w:t>Ili wanadamu weweze kumfuata Kristo</w:t>
      </w:r>
      <w:r w:rsidR="001606C8" w:rsidRPr="004C1056">
        <w:rPr>
          <w:b/>
        </w:rPr>
        <w:t>.</w:t>
      </w:r>
      <w:r w:rsidR="00DA2C71" w:rsidRPr="004C1056">
        <w:t xml:space="preserve"> </w:t>
      </w:r>
      <w:r>
        <w:t>Neno</w:t>
      </w:r>
      <w:r w:rsidR="00DA2C71" w:rsidRPr="004C1056">
        <w:t xml:space="preserve"> </w:t>
      </w:r>
      <w:r>
        <w:rPr>
          <w:i/>
        </w:rPr>
        <w:t>Mkiristo</w:t>
      </w:r>
      <w:r w:rsidR="00DA2C71" w:rsidRPr="004C1056">
        <w:t xml:space="preserve"> </w:t>
      </w:r>
      <w:r>
        <w:t>maana yake</w:t>
      </w:r>
      <w:r w:rsidR="00DA2C71" w:rsidRPr="004C1056">
        <w:t xml:space="preserve"> “</w:t>
      </w:r>
      <w:r>
        <w:t>Mtu anayemfuata Kristo</w:t>
      </w:r>
      <w:r w:rsidR="00CF70B9" w:rsidRPr="004C1056">
        <w:t>.</w:t>
      </w:r>
      <w:r w:rsidR="00DA2C71" w:rsidRPr="004C1056">
        <w:t>”</w:t>
      </w:r>
      <w:r w:rsidR="00CF70B9" w:rsidRPr="004C1056">
        <w:t xml:space="preserve"> </w:t>
      </w:r>
      <w:r>
        <w:t>Biblia imeandikwa ili wanadamu waweze kumfuata Kristo</w:t>
      </w:r>
      <w:r w:rsidR="00CF70B9" w:rsidRPr="004C1056">
        <w:t>.</w:t>
      </w:r>
    </w:p>
    <w:p w14:paraId="6A33E147" w14:textId="77777777" w:rsidR="001606C8" w:rsidRPr="004C1056" w:rsidRDefault="009D6480" w:rsidP="003C2190">
      <w:pPr>
        <w:ind w:left="360" w:hanging="360"/>
        <w:jc w:val="both"/>
      </w:pPr>
      <w:r>
        <w:t>Yohana</w:t>
      </w:r>
      <w:r w:rsidR="00DA2C71" w:rsidRPr="004C1056">
        <w:t xml:space="preserve"> 10:27—</w:t>
      </w:r>
      <w:r>
        <w:rPr>
          <w:i/>
        </w:rPr>
        <w:t>Kondo wangu waisikie sauti yangu; nami nawajua, nao wanifuata.</w:t>
      </w:r>
    </w:p>
    <w:p w14:paraId="63564113" w14:textId="77777777" w:rsidR="001606C8" w:rsidRDefault="009D6480" w:rsidP="003C2190">
      <w:pPr>
        <w:autoSpaceDE w:val="0"/>
        <w:autoSpaceDN w:val="0"/>
        <w:adjustRightInd w:val="0"/>
        <w:ind w:left="360" w:hanging="360"/>
        <w:jc w:val="both"/>
        <w:rPr>
          <w:rFonts w:cs="Georgia"/>
          <w:i/>
          <w:color w:val="000000"/>
          <w:sz w:val="23"/>
          <w:szCs w:val="23"/>
        </w:rPr>
      </w:pPr>
      <w:r>
        <w:t>Yohana</w:t>
      </w:r>
      <w:r w:rsidR="00DA2C71" w:rsidRPr="004C1056">
        <w:t xml:space="preserve"> 12:26—</w:t>
      </w:r>
      <w:r>
        <w:rPr>
          <w:rFonts w:cs="Georgia"/>
          <w:b/>
          <w:i/>
          <w:color w:val="000000"/>
          <w:sz w:val="23"/>
          <w:szCs w:val="23"/>
        </w:rPr>
        <w:t>Mtu akinitumikia, na anifuate</w:t>
      </w:r>
      <w:r w:rsidR="00076C17" w:rsidRPr="004C1056">
        <w:rPr>
          <w:rFonts w:cs="Georgia"/>
          <w:i/>
          <w:color w:val="000000"/>
          <w:sz w:val="23"/>
          <w:szCs w:val="23"/>
        </w:rPr>
        <w:t>…</w:t>
      </w:r>
    </w:p>
    <w:p w14:paraId="7F0B5F66" w14:textId="77777777" w:rsidR="00FF31F6" w:rsidRPr="008409CB" w:rsidRDefault="00FF31F6" w:rsidP="003C2190">
      <w:pPr>
        <w:autoSpaceDE w:val="0"/>
        <w:autoSpaceDN w:val="0"/>
        <w:adjustRightInd w:val="0"/>
        <w:ind w:left="360" w:hanging="360"/>
        <w:jc w:val="both"/>
        <w:rPr>
          <w:rFonts w:cs="Georgia"/>
          <w:i/>
          <w:color w:val="000000"/>
          <w:sz w:val="23"/>
          <w:szCs w:val="23"/>
        </w:rPr>
      </w:pPr>
    </w:p>
    <w:p w14:paraId="7257C2AA" w14:textId="77777777" w:rsidR="001606C8" w:rsidRPr="004C1056" w:rsidRDefault="009D6480" w:rsidP="003C2190">
      <w:pPr>
        <w:pStyle w:val="Heading3"/>
        <w:jc w:val="both"/>
      </w:pPr>
      <w:r>
        <w:t>Biblia inaonesha kusudi na mpango wa Mungu</w:t>
      </w:r>
      <w:r w:rsidR="001606C8" w:rsidRPr="004C1056">
        <w:t>.</w:t>
      </w:r>
    </w:p>
    <w:p w14:paraId="2BD3E247" w14:textId="77777777" w:rsidR="001606C8" w:rsidRPr="009D6480" w:rsidRDefault="001606C8" w:rsidP="003C2190">
      <w:pPr>
        <w:jc w:val="both"/>
        <w:rPr>
          <w:sz w:val="8"/>
          <w:szCs w:val="16"/>
        </w:rPr>
      </w:pPr>
    </w:p>
    <w:p w14:paraId="7A9C94A2" w14:textId="77777777" w:rsidR="008409CB" w:rsidRDefault="008409CB" w:rsidP="003C2190">
      <w:pPr>
        <w:pStyle w:val="Heading4"/>
        <w:numPr>
          <w:ilvl w:val="0"/>
          <w:numId w:val="38"/>
        </w:numPr>
        <w:ind w:left="1080"/>
        <w:jc w:val="both"/>
      </w:pPr>
      <w:r>
        <w:rPr>
          <w:b/>
        </w:rPr>
        <w:t>Mambo yanayohusu Wokovu</w:t>
      </w:r>
      <w:r w:rsidR="001606C8" w:rsidRPr="002D7BDE">
        <w:rPr>
          <w:b/>
        </w:rPr>
        <w:t>.</w:t>
      </w:r>
      <w:r w:rsidR="00081BF6" w:rsidRPr="002D7BDE">
        <w:rPr>
          <w:b/>
        </w:rPr>
        <w:t xml:space="preserve"> </w:t>
      </w:r>
      <w:r>
        <w:t>Biblia inaeleza kwamba wokovu unapokelewa kwa njia ya kumwamini Yesu na inaonyesha jinsi mwanadamu anavyohitaji wokovu</w:t>
      </w:r>
      <w:r w:rsidR="001606C8" w:rsidRPr="004C1056">
        <w:t>.</w:t>
      </w:r>
      <w:r>
        <w:t xml:space="preserve"> </w:t>
      </w:r>
    </w:p>
    <w:p w14:paraId="4797A998" w14:textId="520E9BA7" w:rsidR="00FF31F6" w:rsidRPr="002B2216" w:rsidRDefault="008409CB" w:rsidP="002B2216">
      <w:pPr>
        <w:pStyle w:val="Heading4"/>
        <w:numPr>
          <w:ilvl w:val="0"/>
          <w:numId w:val="0"/>
        </w:numPr>
        <w:ind w:left="720"/>
        <w:jc w:val="both"/>
        <w:rPr>
          <w:i/>
        </w:rPr>
      </w:pPr>
      <w:r>
        <w:t>Yohana</w:t>
      </w:r>
      <w:r w:rsidR="00081BF6" w:rsidRPr="004C1056">
        <w:t xml:space="preserve"> 3:16—</w:t>
      </w:r>
      <w:r>
        <w:rPr>
          <w:i/>
        </w:rPr>
        <w:t>Kwa maana jinsi hii Mungu aliupenda ulimwengu, hata akamtoa Mwanawe wa pekee, ili kila mtu amwaminiye asipotee, bali awe na uzima wa milele.</w:t>
      </w:r>
    </w:p>
    <w:p w14:paraId="2051F966" w14:textId="77777777" w:rsidR="00FF31F6" w:rsidRDefault="00FF31F6" w:rsidP="00FF31F6"/>
    <w:p w14:paraId="03D974FB" w14:textId="77777777" w:rsidR="001606C8" w:rsidRPr="004C1056" w:rsidRDefault="008409CB" w:rsidP="003C2190">
      <w:pPr>
        <w:pStyle w:val="Heading4"/>
        <w:jc w:val="both"/>
      </w:pPr>
      <w:r>
        <w:rPr>
          <w:b/>
        </w:rPr>
        <w:t>Kulihusu Kanisa</w:t>
      </w:r>
      <w:r w:rsidR="001606C8" w:rsidRPr="004C1056">
        <w:rPr>
          <w:b/>
        </w:rPr>
        <w:t>.</w:t>
      </w:r>
      <w:r w:rsidR="001606C8" w:rsidRPr="004C1056">
        <w:t xml:space="preserve"> </w:t>
      </w:r>
      <w:r>
        <w:t>Katika mpango wa Mungu kulihusu kanisa lake ni kwamba ndilo linalopaswa</w:t>
      </w:r>
      <w:r w:rsidR="00130FD4">
        <w:t xml:space="preserve"> kuwa tukufu, takatifu lisilo na mawaa</w:t>
      </w:r>
      <w:r w:rsidR="00DA2C71" w:rsidRPr="004C1056">
        <w:t xml:space="preserve">.  </w:t>
      </w:r>
      <w:r w:rsidR="00130FD4">
        <w:t>Yapo maagizo mengi kwa kanisa katika Biblia.</w:t>
      </w:r>
      <w:r w:rsidR="00CF70B9" w:rsidRPr="004C1056">
        <w:t xml:space="preserve"> </w:t>
      </w:r>
    </w:p>
    <w:p w14:paraId="48697A21" w14:textId="77777777" w:rsidR="00FF31F6" w:rsidRDefault="001606C8" w:rsidP="003C2190">
      <w:pPr>
        <w:jc w:val="both"/>
        <w:rPr>
          <w:i/>
        </w:rPr>
      </w:pPr>
      <w:r w:rsidRPr="004C1056">
        <w:t xml:space="preserve"> </w:t>
      </w:r>
      <w:r w:rsidR="00130FD4">
        <w:t xml:space="preserve">Waefeso </w:t>
      </w:r>
      <w:r w:rsidR="00DA2C71" w:rsidRPr="004C1056">
        <w:t>5:27—</w:t>
      </w:r>
      <w:r w:rsidR="00130FD4" w:rsidRPr="00130FD4">
        <w:rPr>
          <w:i/>
        </w:rPr>
        <w:t>Ili</w:t>
      </w:r>
      <w:r w:rsidR="00130FD4">
        <w:t xml:space="preserve"> a</w:t>
      </w:r>
      <w:r w:rsidR="00130FD4">
        <w:rPr>
          <w:i/>
        </w:rPr>
        <w:t>pate kujiletea kanisa tukufu, lisilo na ila wala kunyanzi wala lolote kama hayo; bali liwe takatifu lisilo na mawaa</w:t>
      </w:r>
      <w:r w:rsidRPr="004C1056">
        <w:rPr>
          <w:i/>
        </w:rPr>
        <w:t>.</w:t>
      </w:r>
    </w:p>
    <w:p w14:paraId="117F1FA1" w14:textId="77777777" w:rsidR="001606C8" w:rsidRPr="00EF0CF1" w:rsidRDefault="001606C8" w:rsidP="003C2190">
      <w:pPr>
        <w:jc w:val="both"/>
        <w:rPr>
          <w:i/>
        </w:rPr>
      </w:pPr>
      <w:r w:rsidRPr="004C1056">
        <w:tab/>
        <w:t xml:space="preserve"> </w:t>
      </w:r>
    </w:p>
    <w:p w14:paraId="54ED1C95" w14:textId="77777777" w:rsidR="001606C8" w:rsidRPr="004C1056" w:rsidRDefault="00130FD4" w:rsidP="003C2190">
      <w:pPr>
        <w:pStyle w:val="Heading4"/>
        <w:jc w:val="both"/>
      </w:pPr>
      <w:r>
        <w:rPr>
          <w:b/>
        </w:rPr>
        <w:t>Kuhusu siku za mwisho</w:t>
      </w:r>
      <w:r w:rsidR="00DA2C71" w:rsidRPr="004C1056">
        <w:rPr>
          <w:b/>
        </w:rPr>
        <w:t>.</w:t>
      </w:r>
      <w:r w:rsidR="00DA2C71" w:rsidRPr="004C1056">
        <w:t xml:space="preserve"> </w:t>
      </w:r>
      <w:r w:rsidRPr="00EF0CF1">
        <w:t>Biblia inaonyesha mpango wa Mungu kwa siku za mwisho</w:t>
      </w:r>
      <w:r w:rsidR="00DA2C71" w:rsidRPr="00EF0CF1">
        <w:t xml:space="preserve">.  </w:t>
      </w:r>
      <w:r w:rsidRPr="00EF0CF1">
        <w:t xml:space="preserve">Tunaelewa kwamba Biblia inasema tunaishi katika siku za mwisho naye Mungu alituonya kuhusu matukio yatakayokuja kupita katika siku hizi za </w:t>
      </w:r>
      <w:r w:rsidR="00EF0CF1" w:rsidRPr="00EF0CF1">
        <w:t>m</w:t>
      </w:r>
      <w:r w:rsidRPr="00EF0CF1">
        <w:t>wisho</w:t>
      </w:r>
      <w:r w:rsidR="00076C17" w:rsidRPr="00EF0CF1">
        <w:t>.</w:t>
      </w:r>
    </w:p>
    <w:p w14:paraId="276E69B4" w14:textId="77777777" w:rsidR="001606C8" w:rsidRDefault="00DA2C71" w:rsidP="003C2190">
      <w:pPr>
        <w:jc w:val="both"/>
        <w:rPr>
          <w:i/>
        </w:rPr>
      </w:pPr>
      <w:r w:rsidRPr="004C1056">
        <w:t xml:space="preserve">II </w:t>
      </w:r>
      <w:r w:rsidR="00130FD4">
        <w:t>Timotheo</w:t>
      </w:r>
      <w:r w:rsidRPr="004C1056">
        <w:t xml:space="preserve"> 3:1—</w:t>
      </w:r>
      <w:r w:rsidR="00130FD4">
        <w:rPr>
          <w:i/>
        </w:rPr>
        <w:t>Lakini ufahamu neno hili, ya kuwa siku za mwisho kutakuwako nyakati za hatari</w:t>
      </w:r>
      <w:r w:rsidR="001606C8" w:rsidRPr="004C1056">
        <w:rPr>
          <w:i/>
        </w:rPr>
        <w:t>.</w:t>
      </w:r>
    </w:p>
    <w:p w14:paraId="51D9F59B" w14:textId="77777777" w:rsidR="00FF31F6" w:rsidRPr="00F44B41" w:rsidRDefault="00FF31F6" w:rsidP="003C2190">
      <w:pPr>
        <w:jc w:val="both"/>
        <w:rPr>
          <w:i/>
        </w:rPr>
      </w:pPr>
    </w:p>
    <w:p w14:paraId="31B025A2" w14:textId="77777777" w:rsidR="001606C8" w:rsidRDefault="00130FD4" w:rsidP="003C2190">
      <w:pPr>
        <w:pStyle w:val="Heading3"/>
        <w:jc w:val="both"/>
      </w:pPr>
      <w:r>
        <w:t>Biblia ni andiko la Neno la Mungu kwa mwanadamu</w:t>
      </w:r>
      <w:r w:rsidR="001606C8" w:rsidRPr="004C1056">
        <w:t>.</w:t>
      </w:r>
      <w:r w:rsidR="001606C8" w:rsidRPr="004C1056">
        <w:tab/>
      </w:r>
    </w:p>
    <w:p w14:paraId="4DA08806" w14:textId="77777777" w:rsidR="00FF31F6" w:rsidRPr="00FF31F6" w:rsidRDefault="00FF31F6" w:rsidP="00FF31F6"/>
    <w:p w14:paraId="228F35A8" w14:textId="77777777" w:rsidR="001606C8" w:rsidRPr="004C1056" w:rsidRDefault="00130FD4" w:rsidP="003C2190">
      <w:pPr>
        <w:pStyle w:val="Heading4"/>
        <w:numPr>
          <w:ilvl w:val="0"/>
          <w:numId w:val="39"/>
        </w:numPr>
        <w:ind w:left="1080"/>
        <w:jc w:val="both"/>
      </w:pPr>
      <w:r>
        <w:rPr>
          <w:b/>
        </w:rPr>
        <w:t>Ni neno la hakika lililotabiriwa na manabii</w:t>
      </w:r>
      <w:r w:rsidR="00DA2C71" w:rsidRPr="004C1056">
        <w:t xml:space="preserve">. </w:t>
      </w:r>
      <w:r w:rsidR="002E2720">
        <w:t>Bibilia ni Neno la Mungu lisilokuwa na kosa</w:t>
      </w:r>
      <w:r w:rsidR="00DA2C71" w:rsidRPr="004C1056">
        <w:t xml:space="preserve">.  </w:t>
      </w:r>
      <w:r w:rsidR="002E2720">
        <w:t xml:space="preserve">Siyo kwamba </w:t>
      </w:r>
      <w:r w:rsidR="002E2720" w:rsidRPr="002E2720">
        <w:rPr>
          <w:u w:val="single"/>
        </w:rPr>
        <w:t>lina</w:t>
      </w:r>
      <w:r w:rsidR="002E2720">
        <w:t xml:space="preserve"> neno la Mungu ndani yake bali </w:t>
      </w:r>
      <w:r w:rsidR="002E2720" w:rsidRPr="002E2720">
        <w:rPr>
          <w:u w:val="single"/>
        </w:rPr>
        <w:t>ni</w:t>
      </w:r>
      <w:r w:rsidR="002E2720">
        <w:t xml:space="preserve"> Neno la Mungu</w:t>
      </w:r>
      <w:r w:rsidR="00DA2C71" w:rsidRPr="004C1056">
        <w:t xml:space="preserve">.  </w:t>
      </w:r>
      <w:r w:rsidR="002E2720">
        <w:t>Biblia ni Neno makini katika saa ya giza</w:t>
      </w:r>
      <w:r w:rsidR="00DA2C71" w:rsidRPr="004C1056">
        <w:t>.</w:t>
      </w:r>
      <w:r w:rsidR="00347D8F">
        <w:t xml:space="preserve"> </w:t>
      </w:r>
    </w:p>
    <w:p w14:paraId="6B0A41F3" w14:textId="77777777" w:rsidR="001606C8" w:rsidRDefault="00DA2C71" w:rsidP="003C2190">
      <w:pPr>
        <w:ind w:left="360" w:hanging="360"/>
        <w:jc w:val="both"/>
        <w:rPr>
          <w:i/>
        </w:rPr>
      </w:pPr>
      <w:r w:rsidRPr="004C1056">
        <w:t xml:space="preserve">II </w:t>
      </w:r>
      <w:r w:rsidR="009F5730">
        <w:t>Petro</w:t>
      </w:r>
      <w:r w:rsidRPr="004C1056">
        <w:t xml:space="preserve"> 1:19-21—</w:t>
      </w:r>
      <w:r w:rsidR="00D24F01">
        <w:rPr>
          <w:i/>
        </w:rPr>
        <w:t>Nasi tuna lile neno la unabii lililo imara zaidi,  ambalo, mkiliangalia, kama taa ing’aayo mahali penye giza, mwafanya vyema, mpaka kutakapopambazuka, na nyota ya asubuhi kuzuka mioyoni mwenu. 20. Mkijua neno hili kwanza, ya kwamba hakuna unabii katika maandiko upatao kufasiriwa kama apendavyo mtu fulani tu. 21. Maana unabii haukuletwa popote kwa mapenzi ya mwanadamu; bali wanadamu walinena yaliyotoka kwa Mungu, wakiongozwa na Roho Mtakatifu</w:t>
      </w:r>
      <w:r w:rsidRPr="004C1056">
        <w:rPr>
          <w:i/>
        </w:rPr>
        <w:t>.</w:t>
      </w:r>
    </w:p>
    <w:p w14:paraId="0390F1E8" w14:textId="77777777" w:rsidR="00FF31F6" w:rsidRPr="00FF31F6" w:rsidRDefault="00FF31F6" w:rsidP="003C2190">
      <w:pPr>
        <w:ind w:left="360" w:hanging="360"/>
        <w:jc w:val="both"/>
        <w:rPr>
          <w:i/>
          <w:sz w:val="16"/>
          <w:szCs w:val="16"/>
        </w:rPr>
      </w:pPr>
    </w:p>
    <w:p w14:paraId="6A9CF0AD" w14:textId="77777777" w:rsidR="001606C8" w:rsidRPr="00F44B41" w:rsidRDefault="001606C8" w:rsidP="003C2190">
      <w:pPr>
        <w:jc w:val="both"/>
        <w:rPr>
          <w:sz w:val="10"/>
          <w:szCs w:val="10"/>
        </w:rPr>
      </w:pPr>
      <w:r w:rsidRPr="004C1056">
        <w:t xml:space="preserve">  </w:t>
      </w:r>
    </w:p>
    <w:p w14:paraId="21C9FACF" w14:textId="77777777" w:rsidR="001606C8" w:rsidRDefault="00D24F01" w:rsidP="003C2190">
      <w:pPr>
        <w:pStyle w:val="Heading4"/>
        <w:jc w:val="both"/>
      </w:pPr>
      <w:r>
        <w:rPr>
          <w:b/>
        </w:rPr>
        <w:t>Ni msingi imara</w:t>
      </w:r>
      <w:r w:rsidR="00DA2C71" w:rsidRPr="004C1056">
        <w:t>. (</w:t>
      </w:r>
      <w:r w:rsidR="001606C8" w:rsidRPr="004C1056">
        <w:t xml:space="preserve">I </w:t>
      </w:r>
      <w:r>
        <w:t>Kor</w:t>
      </w:r>
      <w:r w:rsidR="001606C8" w:rsidRPr="004C1056">
        <w:t>. 3:11</w:t>
      </w:r>
      <w:r w:rsidR="00DA2C71" w:rsidRPr="004C1056">
        <w:t>)</w:t>
      </w:r>
      <w:r w:rsidR="00FF402F" w:rsidRPr="004C1056">
        <w:t xml:space="preserve"> </w:t>
      </w:r>
      <w:r>
        <w:t xml:space="preserve">neno la Mungu </w:t>
      </w:r>
      <w:r w:rsidR="00333410">
        <w:t>ni msingi imara wa imani yetu</w:t>
      </w:r>
      <w:r w:rsidR="00FF402F" w:rsidRPr="004C1056">
        <w:t xml:space="preserve">.  </w:t>
      </w:r>
      <w:r w:rsidR="00333410">
        <w:t>Yesu ni mwamba wa wokovu wetu</w:t>
      </w:r>
      <w:r w:rsidR="00FF402F" w:rsidRPr="004C1056">
        <w:t>.</w:t>
      </w:r>
      <w:r w:rsidR="00333410">
        <w:t xml:space="preserve"> Yesu ni Neno lililogeuka nyama. Wakati kila kitu kingine kikiwa kinazama; Neno la Mungu halitashindwa.</w:t>
      </w:r>
    </w:p>
    <w:p w14:paraId="5CA7A87F" w14:textId="77777777" w:rsidR="00F44B41" w:rsidRPr="00F44B41" w:rsidRDefault="00F44B41" w:rsidP="003C2190">
      <w:pPr>
        <w:jc w:val="both"/>
        <w:rPr>
          <w:sz w:val="10"/>
          <w:szCs w:val="10"/>
        </w:rPr>
      </w:pPr>
    </w:p>
    <w:p w14:paraId="26F7ED0D" w14:textId="77777777" w:rsidR="001606C8" w:rsidRPr="004C1056" w:rsidRDefault="004234D1" w:rsidP="003C2190">
      <w:pPr>
        <w:ind w:left="360" w:hanging="360"/>
        <w:jc w:val="both"/>
      </w:pPr>
      <w:r w:rsidRPr="004C1056">
        <w:t xml:space="preserve">I </w:t>
      </w:r>
      <w:r w:rsidR="00347D8F">
        <w:t>Wakorinto</w:t>
      </w:r>
      <w:r w:rsidRPr="004C1056">
        <w:t xml:space="preserve"> 3:11—</w:t>
      </w:r>
      <w:r w:rsidR="00333410">
        <w:rPr>
          <w:i/>
        </w:rPr>
        <w:t>Maana msingi mwingine hakuna mtu awezaye kuuweka, isipokuwa ni ule uliokwisha kuwekwa, yaani,  Yesu Kristo</w:t>
      </w:r>
      <w:r w:rsidRPr="004C1056">
        <w:rPr>
          <w:i/>
        </w:rPr>
        <w:t>.</w:t>
      </w:r>
    </w:p>
    <w:p w14:paraId="104DC831" w14:textId="77777777" w:rsidR="001606C8" w:rsidRPr="00B92E23" w:rsidRDefault="001606C8" w:rsidP="003C2190">
      <w:pPr>
        <w:jc w:val="both"/>
        <w:rPr>
          <w:sz w:val="10"/>
          <w:szCs w:val="10"/>
        </w:rPr>
      </w:pPr>
    </w:p>
    <w:p w14:paraId="1305C9AF" w14:textId="77777777" w:rsidR="001606C8" w:rsidRPr="004C1056" w:rsidRDefault="00333410" w:rsidP="003C2190">
      <w:pPr>
        <w:pStyle w:val="Heading4"/>
        <w:jc w:val="both"/>
      </w:pPr>
      <w:r>
        <w:rPr>
          <w:b/>
        </w:rPr>
        <w:t>Ni Neno lenye nguvu lisilokuwa na kosa</w:t>
      </w:r>
      <w:r w:rsidR="001606C8" w:rsidRPr="004C1056">
        <w:rPr>
          <w:b/>
        </w:rPr>
        <w:t>.</w:t>
      </w:r>
      <w:r w:rsidR="00DA2C71" w:rsidRPr="004C1056">
        <w:t xml:space="preserve"> </w:t>
      </w:r>
      <w:r>
        <w:t xml:space="preserve">Neno </w:t>
      </w:r>
      <w:r w:rsidRPr="00333410">
        <w:rPr>
          <w:i/>
        </w:rPr>
        <w:t>nguvu</w:t>
      </w:r>
      <w:r>
        <w:t xml:space="preserve"> maana yake</w:t>
      </w:r>
      <w:r w:rsidR="00DA2C71" w:rsidRPr="004C1056">
        <w:t xml:space="preserve"> </w:t>
      </w:r>
      <w:r w:rsidR="00076C17" w:rsidRPr="004C1056">
        <w:t>“</w:t>
      </w:r>
      <w:r>
        <w:t>Lenye pumzi ya Mungu</w:t>
      </w:r>
      <w:r w:rsidR="00DA2C71" w:rsidRPr="004C1056">
        <w:t>.</w:t>
      </w:r>
      <w:r w:rsidR="00076C17" w:rsidRPr="004C1056">
        <w:t>”</w:t>
      </w:r>
      <w:r w:rsidR="00DA2C71" w:rsidRPr="004C1056">
        <w:t xml:space="preserve">  </w:t>
      </w:r>
      <w:r>
        <w:t>Kuna uhai katika Neno ambao ni pumzi halisi ya Mungu</w:t>
      </w:r>
      <w:r w:rsidR="00DA2C71" w:rsidRPr="004C1056">
        <w:t xml:space="preserve">.  </w:t>
      </w:r>
      <w:r>
        <w:t>Neno la Mungu ni bila makosa au kupingana</w:t>
      </w:r>
      <w:r w:rsidR="00DA2C71" w:rsidRPr="004C1056">
        <w:t xml:space="preserve">.  </w:t>
      </w:r>
    </w:p>
    <w:p w14:paraId="6016F5CB" w14:textId="77777777" w:rsidR="001606C8" w:rsidRDefault="00FF402F" w:rsidP="003C2190">
      <w:pPr>
        <w:ind w:left="360" w:hanging="360"/>
        <w:jc w:val="both"/>
        <w:rPr>
          <w:i/>
        </w:rPr>
      </w:pPr>
      <w:r w:rsidRPr="004C1056">
        <w:t xml:space="preserve">II </w:t>
      </w:r>
      <w:r w:rsidR="00333410">
        <w:t>Tim.</w:t>
      </w:r>
      <w:r w:rsidRPr="004C1056">
        <w:t xml:space="preserve"> 3:16—</w:t>
      </w:r>
      <w:r w:rsidR="00333410">
        <w:rPr>
          <w:i/>
        </w:rPr>
        <w:t>Kila andiko, lenye pumzi ya Mungu, lafaa kwa mafundisho, na kuwaonya watu makosa yao, na kuwaongoza, na kuwaadibisha katika haki</w:t>
      </w:r>
      <w:r w:rsidRPr="004C1056">
        <w:rPr>
          <w:i/>
        </w:rPr>
        <w:t>:</w:t>
      </w:r>
    </w:p>
    <w:p w14:paraId="6BE067ED" w14:textId="77777777" w:rsidR="00FF31F6" w:rsidRDefault="00FF31F6" w:rsidP="003C2190">
      <w:pPr>
        <w:ind w:left="360" w:hanging="360"/>
        <w:jc w:val="both"/>
        <w:rPr>
          <w:i/>
        </w:rPr>
      </w:pPr>
    </w:p>
    <w:p w14:paraId="1AFFE09E" w14:textId="77777777" w:rsidR="001606C8" w:rsidRDefault="00333410" w:rsidP="003C2190">
      <w:pPr>
        <w:pStyle w:val="Heading3"/>
        <w:jc w:val="both"/>
      </w:pPr>
      <w:r>
        <w:t>Biblia ni mamlaka ya mwisho</w:t>
      </w:r>
      <w:r w:rsidR="001606C8" w:rsidRPr="004C1056">
        <w:t>.</w:t>
      </w:r>
    </w:p>
    <w:p w14:paraId="6558C811" w14:textId="77777777" w:rsidR="00FF31F6" w:rsidRPr="00FF31F6" w:rsidRDefault="00FF31F6" w:rsidP="00FF31F6">
      <w:pPr>
        <w:rPr>
          <w:sz w:val="16"/>
          <w:szCs w:val="16"/>
        </w:rPr>
      </w:pPr>
    </w:p>
    <w:p w14:paraId="1A0016A2" w14:textId="77777777" w:rsidR="00F44B41" w:rsidRPr="00F44B41" w:rsidRDefault="00F44B41" w:rsidP="003C2190">
      <w:pPr>
        <w:jc w:val="both"/>
        <w:rPr>
          <w:sz w:val="10"/>
          <w:szCs w:val="10"/>
        </w:rPr>
      </w:pPr>
    </w:p>
    <w:p w14:paraId="10711241" w14:textId="77777777" w:rsidR="00333410" w:rsidRDefault="00333410" w:rsidP="003C2190">
      <w:pPr>
        <w:pStyle w:val="Heading4"/>
        <w:numPr>
          <w:ilvl w:val="0"/>
          <w:numId w:val="40"/>
        </w:numPr>
        <w:ind w:left="1080"/>
        <w:jc w:val="both"/>
      </w:pPr>
      <w:r>
        <w:rPr>
          <w:b/>
        </w:rPr>
        <w:t>Kuhubiri na kufundisha ni lazima msingi wake uwe ni Neno la Mungu</w:t>
      </w:r>
      <w:r w:rsidR="001606C8" w:rsidRPr="004C1056">
        <w:t>.</w:t>
      </w:r>
      <w:r w:rsidR="00FC3909" w:rsidRPr="004C1056">
        <w:t xml:space="preserve"> </w:t>
      </w:r>
    </w:p>
    <w:p w14:paraId="5CD61370" w14:textId="77777777" w:rsidR="001606C8" w:rsidRDefault="00FC3909" w:rsidP="003C2190">
      <w:pPr>
        <w:pStyle w:val="Heading4"/>
        <w:numPr>
          <w:ilvl w:val="0"/>
          <w:numId w:val="0"/>
        </w:numPr>
        <w:ind w:left="720"/>
        <w:jc w:val="both"/>
      </w:pPr>
      <w:r w:rsidRPr="004C1056">
        <w:t>(</w:t>
      </w:r>
      <w:r w:rsidR="001606C8" w:rsidRPr="004C1056">
        <w:t>II Tim. 4:2</w:t>
      </w:r>
      <w:r w:rsidRPr="004C1056">
        <w:t xml:space="preserve">) </w:t>
      </w:r>
      <w:r w:rsidR="001606C8" w:rsidRPr="004C1056">
        <w:t>Paul</w:t>
      </w:r>
      <w:r w:rsidR="00333410">
        <w:t>o</w:t>
      </w:r>
      <w:r w:rsidR="001606C8" w:rsidRPr="004C1056">
        <w:t xml:space="preserve"> </w:t>
      </w:r>
      <w:r w:rsidR="00333410">
        <w:t>alimwambia Timotheo alihubiri Neno</w:t>
      </w:r>
      <w:r w:rsidR="004234D1" w:rsidRPr="004C1056">
        <w:t>.</w:t>
      </w:r>
      <w:r w:rsidR="00333410">
        <w:t xml:space="preserve"> Neno ni msingi wa imani yetu </w:t>
      </w:r>
      <w:r w:rsidR="004234D1" w:rsidRPr="004C1056">
        <w:t xml:space="preserve"> (</w:t>
      </w:r>
      <w:r w:rsidR="00333410">
        <w:t>Rum</w:t>
      </w:r>
      <w:r w:rsidR="004234D1" w:rsidRPr="004C1056">
        <w:t>. 10:17)</w:t>
      </w:r>
      <w:r w:rsidR="001606C8" w:rsidRPr="004C1056">
        <w:t xml:space="preserve">  </w:t>
      </w:r>
      <w:r w:rsidR="00333410">
        <w:t>Tunachoamini na kukihubiri kinapaswa kuwa na uelewano mzuri na Biblia</w:t>
      </w:r>
      <w:r w:rsidR="00635857" w:rsidRPr="004C1056">
        <w:t>.</w:t>
      </w:r>
    </w:p>
    <w:p w14:paraId="1BB4A900" w14:textId="77777777" w:rsidR="00F44B41" w:rsidRPr="00F44B41" w:rsidRDefault="00F44B41" w:rsidP="003C2190">
      <w:pPr>
        <w:jc w:val="both"/>
        <w:rPr>
          <w:sz w:val="10"/>
          <w:szCs w:val="10"/>
        </w:rPr>
      </w:pPr>
    </w:p>
    <w:p w14:paraId="7CC41B65" w14:textId="77777777" w:rsidR="00F44B41" w:rsidRPr="00F44B41" w:rsidRDefault="00333410" w:rsidP="003C2190">
      <w:pPr>
        <w:pStyle w:val="Heading4"/>
        <w:jc w:val="both"/>
        <w:rPr>
          <w:sz w:val="28"/>
        </w:rPr>
      </w:pPr>
      <w:r>
        <w:rPr>
          <w:b/>
        </w:rPr>
        <w:t>Kila swali linapaswa kutulizwa kwa Neno la Mungu</w:t>
      </w:r>
      <w:r w:rsidR="001606C8" w:rsidRPr="004C1056">
        <w:t xml:space="preserve">. </w:t>
      </w:r>
      <w:r>
        <w:t>Ni sharti Biblia iwe mamlaka kuu katika kila eneo la swali katika maisha ya wanadamu</w:t>
      </w:r>
      <w:r w:rsidR="001606C8" w:rsidRPr="004C1056">
        <w:t>.</w:t>
      </w:r>
      <w:r w:rsidR="00FC3909" w:rsidRPr="004C1056">
        <w:t xml:space="preserve"> </w:t>
      </w:r>
      <w:r w:rsidR="00EF0CF1">
        <w:t>Mamlaka ya Neno la Mungu haipaswi kuwekewa maswali na mtakatifu wa Mungu</w:t>
      </w:r>
      <w:r w:rsidR="001606C8" w:rsidRPr="004C1056">
        <w:t xml:space="preserve">.  </w:t>
      </w:r>
      <w:r w:rsidR="00EF0CF1">
        <w:t>Hii ndio sababu inayotufanya tulazimike kufahamu bila mashaka yoyote kwamba tunalo neno la Mungu leo.</w:t>
      </w:r>
    </w:p>
    <w:p w14:paraId="0A5BECF4" w14:textId="77777777" w:rsidR="00BC259B" w:rsidRPr="00F44B41" w:rsidRDefault="00BC259B" w:rsidP="003C2190">
      <w:pPr>
        <w:pStyle w:val="Heading4"/>
        <w:numPr>
          <w:ilvl w:val="0"/>
          <w:numId w:val="0"/>
        </w:numPr>
        <w:ind w:left="720"/>
        <w:jc w:val="both"/>
        <w:rPr>
          <w:sz w:val="10"/>
          <w:szCs w:val="10"/>
        </w:rPr>
      </w:pPr>
      <w:bookmarkStart w:id="14" w:name="_Toc242439822"/>
      <w:bookmarkStart w:id="15" w:name="_Toc242521011"/>
    </w:p>
    <w:bookmarkEnd w:id="14"/>
    <w:bookmarkEnd w:id="15"/>
    <w:p w14:paraId="039DF87A" w14:textId="77777777" w:rsidR="001606C8" w:rsidRPr="00F44B41" w:rsidRDefault="00EF0CF1" w:rsidP="003C2190">
      <w:pPr>
        <w:pStyle w:val="Heading2"/>
        <w:jc w:val="both"/>
      </w:pPr>
      <w:r>
        <w:t>Sehemu muhimu katika Biblia</w:t>
      </w:r>
    </w:p>
    <w:p w14:paraId="5E521DC3" w14:textId="77777777" w:rsidR="001606C8" w:rsidRDefault="001606C8" w:rsidP="003C2190">
      <w:pPr>
        <w:jc w:val="both"/>
      </w:pPr>
      <w:r w:rsidRPr="004C1056">
        <w:tab/>
      </w:r>
      <w:r w:rsidR="00EF0CF1">
        <w:t>Ifuatayo ni orodha ya sehemu muhimu za Biblia na maelezo mafupi kuhusu kilichotokea katika kila sehemu mojawapo</w:t>
      </w:r>
      <w:r w:rsidRPr="004C1056">
        <w:t xml:space="preserve">. </w:t>
      </w:r>
      <w:r w:rsidR="00EF0CF1">
        <w:t>Kujifunza kwa moyo sehemu hizi na kujua kilichotokea katika kila sehemu mojawapo kutakupatia picha nzuri ya Biblia yote</w:t>
      </w:r>
      <w:r w:rsidRPr="004C1056">
        <w:t xml:space="preserve">. </w:t>
      </w:r>
    </w:p>
    <w:p w14:paraId="0F4C9996" w14:textId="77777777" w:rsidR="00F44B41" w:rsidRPr="008519CC" w:rsidRDefault="00F44B41" w:rsidP="001606C8">
      <w:pPr>
        <w:rPr>
          <w:sz w:val="8"/>
          <w:szCs w:val="16"/>
        </w:rPr>
      </w:pPr>
    </w:p>
    <w:p w14:paraId="08ACB782" w14:textId="77777777" w:rsidR="00F44B41" w:rsidRPr="00B92E23" w:rsidRDefault="00F44B41" w:rsidP="001606C8">
      <w:pPr>
        <w:rPr>
          <w:sz w:val="8"/>
        </w:rPr>
      </w:pPr>
    </w:p>
    <w:p w14:paraId="6508A98D" w14:textId="77777777" w:rsidR="001606C8" w:rsidRPr="002D7BDE" w:rsidRDefault="00EF0CF1" w:rsidP="00867E18">
      <w:pPr>
        <w:pStyle w:val="Heading3"/>
        <w:numPr>
          <w:ilvl w:val="0"/>
          <w:numId w:val="41"/>
        </w:numPr>
        <w:rPr>
          <w:kern w:val="28"/>
        </w:rPr>
      </w:pPr>
      <w:r>
        <w:rPr>
          <w:kern w:val="28"/>
        </w:rPr>
        <w:t>SEHEMU MUHIMU KATIKA AGANO LA KALE</w:t>
      </w:r>
    </w:p>
    <w:p w14:paraId="185D7053" w14:textId="77777777" w:rsidR="001606C8" w:rsidRPr="00B92E23" w:rsidRDefault="001606C8" w:rsidP="001606C8">
      <w:pPr>
        <w:widowControl w:val="0"/>
        <w:overflowPunct w:val="0"/>
        <w:autoSpaceDE w:val="0"/>
        <w:autoSpaceDN w:val="0"/>
        <w:adjustRightInd w:val="0"/>
        <w:rPr>
          <w:kern w:val="28"/>
          <w:sz w:val="8"/>
          <w:szCs w:val="16"/>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55"/>
        <w:gridCol w:w="6215"/>
        <w:gridCol w:w="1806"/>
      </w:tblGrid>
      <w:tr w:rsidR="00BC259B" w:rsidRPr="00014091" w14:paraId="3E8CBAD5" w14:textId="77777777">
        <w:tc>
          <w:tcPr>
            <w:tcW w:w="1456" w:type="dxa"/>
            <w:shd w:val="clear" w:color="auto" w:fill="EEECE1"/>
            <w:vAlign w:val="bottom"/>
          </w:tcPr>
          <w:p w14:paraId="53AADB6B" w14:textId="77777777" w:rsidR="00BC259B" w:rsidRPr="00014091" w:rsidRDefault="00EF0CF1" w:rsidP="00F44B41">
            <w:pPr>
              <w:widowControl w:val="0"/>
              <w:overflowPunct w:val="0"/>
              <w:autoSpaceDE w:val="0"/>
              <w:autoSpaceDN w:val="0"/>
              <w:adjustRightInd w:val="0"/>
              <w:jc w:val="center"/>
              <w:rPr>
                <w:b/>
                <w:kern w:val="28"/>
                <w:sz w:val="23"/>
                <w:szCs w:val="23"/>
              </w:rPr>
            </w:pPr>
            <w:r w:rsidRPr="00014091">
              <w:rPr>
                <w:b/>
                <w:kern w:val="28"/>
                <w:sz w:val="23"/>
                <w:szCs w:val="23"/>
              </w:rPr>
              <w:t>MAHALI</w:t>
            </w:r>
          </w:p>
        </w:tc>
        <w:tc>
          <w:tcPr>
            <w:tcW w:w="6302" w:type="dxa"/>
            <w:shd w:val="clear" w:color="auto" w:fill="EEECE1"/>
            <w:vAlign w:val="bottom"/>
          </w:tcPr>
          <w:p w14:paraId="5CB08BB5" w14:textId="77777777" w:rsidR="00BC259B" w:rsidRPr="00014091" w:rsidRDefault="00EF0CF1" w:rsidP="00F44B41">
            <w:pPr>
              <w:widowControl w:val="0"/>
              <w:overflowPunct w:val="0"/>
              <w:autoSpaceDE w:val="0"/>
              <w:autoSpaceDN w:val="0"/>
              <w:adjustRightInd w:val="0"/>
              <w:jc w:val="center"/>
              <w:rPr>
                <w:b/>
                <w:kern w:val="28"/>
                <w:sz w:val="23"/>
                <w:szCs w:val="23"/>
              </w:rPr>
            </w:pPr>
            <w:r w:rsidRPr="00014091">
              <w:rPr>
                <w:b/>
                <w:kern w:val="28"/>
                <w:sz w:val="23"/>
                <w:szCs w:val="23"/>
              </w:rPr>
              <w:t>MAELEZO</w:t>
            </w:r>
          </w:p>
        </w:tc>
        <w:tc>
          <w:tcPr>
            <w:tcW w:w="1818" w:type="dxa"/>
            <w:shd w:val="clear" w:color="auto" w:fill="EEECE1"/>
            <w:vAlign w:val="center"/>
          </w:tcPr>
          <w:p w14:paraId="7BEC97E9" w14:textId="77777777" w:rsidR="00BC259B" w:rsidRPr="00014091" w:rsidRDefault="00EF0CF1" w:rsidP="00F44B41">
            <w:pPr>
              <w:widowControl w:val="0"/>
              <w:overflowPunct w:val="0"/>
              <w:autoSpaceDE w:val="0"/>
              <w:autoSpaceDN w:val="0"/>
              <w:adjustRightInd w:val="0"/>
              <w:jc w:val="center"/>
              <w:rPr>
                <w:b/>
                <w:kern w:val="28"/>
                <w:sz w:val="23"/>
                <w:szCs w:val="23"/>
              </w:rPr>
            </w:pPr>
            <w:r w:rsidRPr="00014091">
              <w:rPr>
                <w:b/>
                <w:kern w:val="28"/>
                <w:sz w:val="23"/>
                <w:szCs w:val="23"/>
              </w:rPr>
              <w:t>ANDIKO</w:t>
            </w:r>
          </w:p>
        </w:tc>
      </w:tr>
      <w:tr w:rsidR="00BC259B" w:rsidRPr="00014091" w14:paraId="0620789F" w14:textId="77777777">
        <w:tc>
          <w:tcPr>
            <w:tcW w:w="1456" w:type="dxa"/>
            <w:vAlign w:val="center"/>
          </w:tcPr>
          <w:p w14:paraId="37E85A84" w14:textId="77777777" w:rsidR="00BC259B" w:rsidRPr="00014091" w:rsidRDefault="00BC259B" w:rsidP="00F44B41">
            <w:pPr>
              <w:widowControl w:val="0"/>
              <w:overflowPunct w:val="0"/>
              <w:autoSpaceDE w:val="0"/>
              <w:autoSpaceDN w:val="0"/>
              <w:adjustRightInd w:val="0"/>
              <w:jc w:val="center"/>
              <w:rPr>
                <w:b/>
                <w:kern w:val="28"/>
                <w:sz w:val="23"/>
                <w:szCs w:val="23"/>
              </w:rPr>
            </w:pPr>
            <w:r w:rsidRPr="00014091">
              <w:rPr>
                <w:b/>
                <w:kern w:val="28"/>
                <w:sz w:val="23"/>
                <w:szCs w:val="23"/>
              </w:rPr>
              <w:t>Eden</w:t>
            </w:r>
            <w:r w:rsidR="00EF0CF1" w:rsidRPr="00014091">
              <w:rPr>
                <w:b/>
                <w:kern w:val="28"/>
                <w:sz w:val="23"/>
                <w:szCs w:val="23"/>
              </w:rPr>
              <w:t>i</w:t>
            </w:r>
          </w:p>
        </w:tc>
        <w:tc>
          <w:tcPr>
            <w:tcW w:w="6302" w:type="dxa"/>
          </w:tcPr>
          <w:p w14:paraId="67E54B53" w14:textId="77777777" w:rsidR="00BC259B" w:rsidRPr="00014091" w:rsidRDefault="00E552BB" w:rsidP="00F44B41">
            <w:pPr>
              <w:widowControl w:val="0"/>
              <w:overflowPunct w:val="0"/>
              <w:autoSpaceDE w:val="0"/>
              <w:autoSpaceDN w:val="0"/>
              <w:adjustRightInd w:val="0"/>
              <w:rPr>
                <w:kern w:val="28"/>
                <w:sz w:val="23"/>
                <w:szCs w:val="23"/>
              </w:rPr>
            </w:pPr>
            <w:r w:rsidRPr="00014091">
              <w:rPr>
                <w:kern w:val="28"/>
                <w:sz w:val="23"/>
                <w:szCs w:val="23"/>
              </w:rPr>
              <w:t>Mungu alimuumba mwanadamu na kumweka katika Bustani ya Edeni</w:t>
            </w:r>
            <w:r w:rsidR="00BC259B" w:rsidRPr="00014091">
              <w:rPr>
                <w:kern w:val="28"/>
                <w:sz w:val="23"/>
                <w:szCs w:val="23"/>
              </w:rPr>
              <w:t>.</w:t>
            </w:r>
            <w:r w:rsidRPr="00014091">
              <w:rPr>
                <w:kern w:val="28"/>
                <w:sz w:val="23"/>
                <w:szCs w:val="23"/>
              </w:rPr>
              <w:t xml:space="preserve"> Eneo la anguko la mwanadamu</w:t>
            </w:r>
          </w:p>
        </w:tc>
        <w:tc>
          <w:tcPr>
            <w:tcW w:w="1818" w:type="dxa"/>
          </w:tcPr>
          <w:p w14:paraId="62879308" w14:textId="77777777" w:rsidR="00BC259B" w:rsidRPr="00014091" w:rsidRDefault="00E552BB" w:rsidP="00F44B41">
            <w:pPr>
              <w:widowControl w:val="0"/>
              <w:overflowPunct w:val="0"/>
              <w:autoSpaceDE w:val="0"/>
              <w:autoSpaceDN w:val="0"/>
              <w:adjustRightInd w:val="0"/>
              <w:rPr>
                <w:kern w:val="28"/>
                <w:sz w:val="23"/>
                <w:szCs w:val="23"/>
              </w:rPr>
            </w:pPr>
            <w:r w:rsidRPr="00014091">
              <w:rPr>
                <w:kern w:val="28"/>
                <w:sz w:val="23"/>
                <w:szCs w:val="23"/>
              </w:rPr>
              <w:t>Mwanzo</w:t>
            </w:r>
            <w:r w:rsidR="00BC259B" w:rsidRPr="00014091">
              <w:rPr>
                <w:kern w:val="28"/>
                <w:sz w:val="23"/>
                <w:szCs w:val="23"/>
              </w:rPr>
              <w:t>. 2:8</w:t>
            </w:r>
          </w:p>
        </w:tc>
      </w:tr>
      <w:tr w:rsidR="00BC259B" w:rsidRPr="00014091" w14:paraId="1D9B559E" w14:textId="77777777">
        <w:tc>
          <w:tcPr>
            <w:tcW w:w="1456" w:type="dxa"/>
            <w:vAlign w:val="center"/>
          </w:tcPr>
          <w:p w14:paraId="26C00FA7" w14:textId="77777777" w:rsidR="00BC259B" w:rsidRPr="00014091" w:rsidRDefault="00EF0CF1" w:rsidP="00F44B41">
            <w:pPr>
              <w:widowControl w:val="0"/>
              <w:overflowPunct w:val="0"/>
              <w:autoSpaceDE w:val="0"/>
              <w:autoSpaceDN w:val="0"/>
              <w:adjustRightInd w:val="0"/>
              <w:jc w:val="center"/>
              <w:rPr>
                <w:b/>
                <w:kern w:val="28"/>
                <w:sz w:val="23"/>
                <w:szCs w:val="23"/>
              </w:rPr>
            </w:pPr>
            <w:r w:rsidRPr="00014091">
              <w:rPr>
                <w:b/>
                <w:kern w:val="28"/>
                <w:sz w:val="23"/>
                <w:szCs w:val="23"/>
              </w:rPr>
              <w:t>Mlima</w:t>
            </w:r>
            <w:r w:rsidR="00BC259B" w:rsidRPr="00014091">
              <w:rPr>
                <w:b/>
                <w:kern w:val="28"/>
                <w:sz w:val="23"/>
                <w:szCs w:val="23"/>
              </w:rPr>
              <w:t xml:space="preserve"> Ararat</w:t>
            </w:r>
          </w:p>
        </w:tc>
        <w:tc>
          <w:tcPr>
            <w:tcW w:w="6302" w:type="dxa"/>
          </w:tcPr>
          <w:p w14:paraId="312553BC" w14:textId="77777777" w:rsidR="00BC259B" w:rsidRPr="00014091" w:rsidRDefault="000340FE" w:rsidP="00F44B41">
            <w:pPr>
              <w:widowControl w:val="0"/>
              <w:overflowPunct w:val="0"/>
              <w:autoSpaceDE w:val="0"/>
              <w:autoSpaceDN w:val="0"/>
              <w:adjustRightInd w:val="0"/>
              <w:rPr>
                <w:kern w:val="28"/>
                <w:sz w:val="23"/>
                <w:szCs w:val="23"/>
              </w:rPr>
            </w:pPr>
            <w:r w:rsidRPr="00014091">
              <w:rPr>
                <w:kern w:val="28"/>
                <w:sz w:val="23"/>
                <w:szCs w:val="23"/>
              </w:rPr>
              <w:t>Mahali safina ya Nuhu ilipokuja kusimama baada ya ile gharika.</w:t>
            </w:r>
          </w:p>
        </w:tc>
        <w:tc>
          <w:tcPr>
            <w:tcW w:w="1818" w:type="dxa"/>
          </w:tcPr>
          <w:p w14:paraId="000A1384" w14:textId="77777777" w:rsidR="00BC259B" w:rsidRPr="00014091" w:rsidRDefault="00E552BB" w:rsidP="00F44B41">
            <w:pPr>
              <w:widowControl w:val="0"/>
              <w:overflowPunct w:val="0"/>
              <w:autoSpaceDE w:val="0"/>
              <w:autoSpaceDN w:val="0"/>
              <w:adjustRightInd w:val="0"/>
              <w:rPr>
                <w:kern w:val="28"/>
                <w:sz w:val="23"/>
                <w:szCs w:val="23"/>
              </w:rPr>
            </w:pPr>
            <w:r w:rsidRPr="00014091">
              <w:rPr>
                <w:kern w:val="28"/>
                <w:sz w:val="23"/>
                <w:szCs w:val="23"/>
              </w:rPr>
              <w:t>Mwanzo</w:t>
            </w:r>
            <w:r w:rsidR="00BC259B" w:rsidRPr="00014091">
              <w:rPr>
                <w:kern w:val="28"/>
                <w:sz w:val="23"/>
                <w:szCs w:val="23"/>
              </w:rPr>
              <w:t>. 8:1-5</w:t>
            </w:r>
          </w:p>
        </w:tc>
      </w:tr>
      <w:tr w:rsidR="00BC259B" w:rsidRPr="00014091" w14:paraId="1E295882" w14:textId="77777777">
        <w:tc>
          <w:tcPr>
            <w:tcW w:w="1456" w:type="dxa"/>
            <w:vAlign w:val="center"/>
          </w:tcPr>
          <w:p w14:paraId="6B305DBF" w14:textId="77777777" w:rsidR="00BC259B" w:rsidRPr="00014091" w:rsidRDefault="00BC259B" w:rsidP="00F44B41">
            <w:pPr>
              <w:widowControl w:val="0"/>
              <w:overflowPunct w:val="0"/>
              <w:autoSpaceDE w:val="0"/>
              <w:autoSpaceDN w:val="0"/>
              <w:adjustRightInd w:val="0"/>
              <w:jc w:val="center"/>
              <w:rPr>
                <w:b/>
                <w:kern w:val="28"/>
                <w:sz w:val="23"/>
                <w:szCs w:val="23"/>
              </w:rPr>
            </w:pPr>
            <w:r w:rsidRPr="00014091">
              <w:rPr>
                <w:b/>
                <w:kern w:val="28"/>
                <w:sz w:val="23"/>
                <w:szCs w:val="23"/>
              </w:rPr>
              <w:t>Babel</w:t>
            </w:r>
            <w:r w:rsidR="00EF0CF1" w:rsidRPr="00014091">
              <w:rPr>
                <w:b/>
                <w:kern w:val="28"/>
                <w:sz w:val="23"/>
                <w:szCs w:val="23"/>
              </w:rPr>
              <w:t>i</w:t>
            </w:r>
          </w:p>
        </w:tc>
        <w:tc>
          <w:tcPr>
            <w:tcW w:w="6302" w:type="dxa"/>
          </w:tcPr>
          <w:p w14:paraId="39895D93" w14:textId="77777777" w:rsidR="00BC259B" w:rsidRPr="00014091" w:rsidRDefault="000340FE" w:rsidP="00F44B41">
            <w:pPr>
              <w:widowControl w:val="0"/>
              <w:overflowPunct w:val="0"/>
              <w:autoSpaceDE w:val="0"/>
              <w:autoSpaceDN w:val="0"/>
              <w:adjustRightInd w:val="0"/>
              <w:rPr>
                <w:kern w:val="28"/>
                <w:sz w:val="23"/>
                <w:szCs w:val="23"/>
              </w:rPr>
            </w:pPr>
            <w:r w:rsidRPr="00014091">
              <w:rPr>
                <w:kern w:val="28"/>
                <w:sz w:val="23"/>
                <w:szCs w:val="23"/>
              </w:rPr>
              <w:t>Mnara uliojengwa kuifikia mbingu na Mungu akawafanya wanadamu waongee katika lugha tofauti</w:t>
            </w:r>
            <w:r w:rsidR="00BC259B" w:rsidRPr="00014091">
              <w:rPr>
                <w:kern w:val="28"/>
                <w:sz w:val="23"/>
                <w:szCs w:val="23"/>
              </w:rPr>
              <w:t xml:space="preserve">.  </w:t>
            </w:r>
            <w:r w:rsidRPr="00014091">
              <w:rPr>
                <w:kern w:val="28"/>
                <w:sz w:val="23"/>
                <w:szCs w:val="23"/>
              </w:rPr>
              <w:t xml:space="preserve">Babeli maana yake </w:t>
            </w:r>
            <w:r w:rsidR="00C018BC" w:rsidRPr="00014091">
              <w:rPr>
                <w:kern w:val="28"/>
                <w:sz w:val="23"/>
                <w:szCs w:val="23"/>
              </w:rPr>
              <w:t>mkanganyiko</w:t>
            </w:r>
          </w:p>
        </w:tc>
        <w:tc>
          <w:tcPr>
            <w:tcW w:w="1818" w:type="dxa"/>
          </w:tcPr>
          <w:p w14:paraId="65D7AD89" w14:textId="77777777" w:rsidR="00BC259B" w:rsidRPr="00014091" w:rsidRDefault="00E552BB" w:rsidP="00F44B41">
            <w:pPr>
              <w:widowControl w:val="0"/>
              <w:overflowPunct w:val="0"/>
              <w:autoSpaceDE w:val="0"/>
              <w:autoSpaceDN w:val="0"/>
              <w:adjustRightInd w:val="0"/>
              <w:rPr>
                <w:kern w:val="28"/>
                <w:sz w:val="23"/>
                <w:szCs w:val="23"/>
              </w:rPr>
            </w:pPr>
            <w:r w:rsidRPr="00014091">
              <w:rPr>
                <w:kern w:val="28"/>
                <w:sz w:val="23"/>
                <w:szCs w:val="23"/>
              </w:rPr>
              <w:t>Mwanzo</w:t>
            </w:r>
            <w:r w:rsidR="00174611" w:rsidRPr="00014091">
              <w:rPr>
                <w:kern w:val="28"/>
                <w:sz w:val="23"/>
                <w:szCs w:val="23"/>
              </w:rPr>
              <w:t>. 10:10; 11:4</w:t>
            </w:r>
          </w:p>
        </w:tc>
      </w:tr>
      <w:tr w:rsidR="00BC259B" w:rsidRPr="00014091" w14:paraId="6CC19849" w14:textId="77777777">
        <w:tc>
          <w:tcPr>
            <w:tcW w:w="1456" w:type="dxa"/>
            <w:vAlign w:val="center"/>
          </w:tcPr>
          <w:p w14:paraId="333530BE" w14:textId="77777777" w:rsidR="00BC259B" w:rsidRPr="00014091" w:rsidRDefault="00BC259B" w:rsidP="00F44B41">
            <w:pPr>
              <w:widowControl w:val="0"/>
              <w:overflowPunct w:val="0"/>
              <w:autoSpaceDE w:val="0"/>
              <w:autoSpaceDN w:val="0"/>
              <w:adjustRightInd w:val="0"/>
              <w:jc w:val="center"/>
              <w:rPr>
                <w:b/>
                <w:kern w:val="28"/>
                <w:sz w:val="23"/>
                <w:szCs w:val="23"/>
              </w:rPr>
            </w:pPr>
            <w:r w:rsidRPr="00014091">
              <w:rPr>
                <w:b/>
                <w:kern w:val="28"/>
                <w:sz w:val="23"/>
                <w:szCs w:val="23"/>
              </w:rPr>
              <w:t>Ur</w:t>
            </w:r>
            <w:r w:rsidR="00C018BC" w:rsidRPr="00014091">
              <w:rPr>
                <w:b/>
                <w:kern w:val="28"/>
                <w:sz w:val="23"/>
                <w:szCs w:val="23"/>
              </w:rPr>
              <w:t>i</w:t>
            </w:r>
            <w:r w:rsidRPr="00014091">
              <w:rPr>
                <w:b/>
                <w:kern w:val="28"/>
                <w:sz w:val="23"/>
                <w:szCs w:val="23"/>
              </w:rPr>
              <w:t xml:space="preserve"> </w:t>
            </w:r>
            <w:r w:rsidR="00C018BC" w:rsidRPr="00014091">
              <w:rPr>
                <w:b/>
                <w:kern w:val="28"/>
                <w:sz w:val="23"/>
                <w:szCs w:val="23"/>
              </w:rPr>
              <w:t>wa</w:t>
            </w:r>
            <w:r w:rsidRPr="00014091">
              <w:rPr>
                <w:b/>
                <w:kern w:val="28"/>
                <w:sz w:val="23"/>
                <w:szCs w:val="23"/>
              </w:rPr>
              <w:t xml:space="preserve"> </w:t>
            </w:r>
            <w:r w:rsidR="00C018BC" w:rsidRPr="00014091">
              <w:rPr>
                <w:b/>
                <w:kern w:val="28"/>
                <w:sz w:val="23"/>
                <w:szCs w:val="23"/>
              </w:rPr>
              <w:t>Wakaldayo</w:t>
            </w:r>
          </w:p>
        </w:tc>
        <w:tc>
          <w:tcPr>
            <w:tcW w:w="6302" w:type="dxa"/>
          </w:tcPr>
          <w:p w14:paraId="1A9BC7BC" w14:textId="77777777" w:rsidR="00BC259B" w:rsidRPr="00014091" w:rsidRDefault="00C018BC" w:rsidP="00F44B41">
            <w:pPr>
              <w:widowControl w:val="0"/>
              <w:overflowPunct w:val="0"/>
              <w:autoSpaceDE w:val="0"/>
              <w:autoSpaceDN w:val="0"/>
              <w:adjustRightInd w:val="0"/>
              <w:rPr>
                <w:kern w:val="28"/>
                <w:sz w:val="23"/>
                <w:szCs w:val="23"/>
              </w:rPr>
            </w:pPr>
            <w:r w:rsidRPr="00014091">
              <w:rPr>
                <w:kern w:val="28"/>
                <w:sz w:val="23"/>
                <w:szCs w:val="23"/>
              </w:rPr>
              <w:t>Mahali abrahamu alipoambiwa mwanzoni aende Kanaani</w:t>
            </w:r>
            <w:r w:rsidR="00BC259B" w:rsidRPr="00014091">
              <w:rPr>
                <w:kern w:val="28"/>
                <w:sz w:val="23"/>
                <w:szCs w:val="23"/>
              </w:rPr>
              <w:t xml:space="preserve">. </w:t>
            </w:r>
            <w:r w:rsidRPr="00014091">
              <w:rPr>
                <w:kern w:val="28"/>
                <w:sz w:val="23"/>
                <w:szCs w:val="23"/>
              </w:rPr>
              <w:t xml:space="preserve">Nchi ambayo baadaye ilikuja kuitwa </w:t>
            </w:r>
            <w:r w:rsidR="00B40909" w:rsidRPr="00014091">
              <w:rPr>
                <w:kern w:val="28"/>
                <w:sz w:val="23"/>
                <w:szCs w:val="23"/>
              </w:rPr>
              <w:t>Babeli</w:t>
            </w:r>
            <w:r w:rsidR="00BC259B" w:rsidRPr="00014091">
              <w:rPr>
                <w:kern w:val="28"/>
                <w:sz w:val="23"/>
                <w:szCs w:val="23"/>
              </w:rPr>
              <w:t>.</w:t>
            </w:r>
          </w:p>
        </w:tc>
        <w:tc>
          <w:tcPr>
            <w:tcW w:w="1818" w:type="dxa"/>
          </w:tcPr>
          <w:p w14:paraId="654A418D" w14:textId="77777777" w:rsidR="00BC259B" w:rsidRPr="00014091" w:rsidRDefault="00E552BB" w:rsidP="00F44B41">
            <w:pPr>
              <w:widowControl w:val="0"/>
              <w:overflowPunct w:val="0"/>
              <w:autoSpaceDE w:val="0"/>
              <w:autoSpaceDN w:val="0"/>
              <w:adjustRightInd w:val="0"/>
              <w:rPr>
                <w:kern w:val="28"/>
                <w:sz w:val="23"/>
                <w:szCs w:val="23"/>
              </w:rPr>
            </w:pPr>
            <w:r w:rsidRPr="00014091">
              <w:rPr>
                <w:kern w:val="28"/>
                <w:sz w:val="23"/>
                <w:szCs w:val="23"/>
              </w:rPr>
              <w:t>Nehemia</w:t>
            </w:r>
            <w:r w:rsidR="00D91DC9" w:rsidRPr="00014091">
              <w:rPr>
                <w:kern w:val="28"/>
                <w:sz w:val="23"/>
                <w:szCs w:val="23"/>
              </w:rPr>
              <w:t>. 9:7</w:t>
            </w:r>
          </w:p>
        </w:tc>
      </w:tr>
      <w:tr w:rsidR="00BC259B" w:rsidRPr="00014091" w14:paraId="5AB8D3C2" w14:textId="77777777">
        <w:tc>
          <w:tcPr>
            <w:tcW w:w="1456" w:type="dxa"/>
            <w:vAlign w:val="center"/>
          </w:tcPr>
          <w:p w14:paraId="59FC0F18" w14:textId="77777777" w:rsidR="00BC259B" w:rsidRPr="00014091" w:rsidRDefault="00EF0CF1" w:rsidP="00F44B41">
            <w:pPr>
              <w:widowControl w:val="0"/>
              <w:overflowPunct w:val="0"/>
              <w:autoSpaceDE w:val="0"/>
              <w:autoSpaceDN w:val="0"/>
              <w:adjustRightInd w:val="0"/>
              <w:jc w:val="center"/>
              <w:rPr>
                <w:b/>
                <w:kern w:val="28"/>
                <w:sz w:val="23"/>
                <w:szCs w:val="23"/>
              </w:rPr>
            </w:pPr>
            <w:r w:rsidRPr="00014091">
              <w:rPr>
                <w:b/>
                <w:kern w:val="28"/>
                <w:sz w:val="23"/>
                <w:szCs w:val="23"/>
              </w:rPr>
              <w:t>Kan</w:t>
            </w:r>
            <w:r w:rsidR="00BC259B" w:rsidRPr="00014091">
              <w:rPr>
                <w:b/>
                <w:kern w:val="28"/>
                <w:sz w:val="23"/>
                <w:szCs w:val="23"/>
              </w:rPr>
              <w:t>an</w:t>
            </w:r>
            <w:r w:rsidRPr="00014091">
              <w:rPr>
                <w:b/>
                <w:kern w:val="28"/>
                <w:sz w:val="23"/>
                <w:szCs w:val="23"/>
              </w:rPr>
              <w:t>i</w:t>
            </w:r>
          </w:p>
        </w:tc>
        <w:tc>
          <w:tcPr>
            <w:tcW w:w="6302" w:type="dxa"/>
          </w:tcPr>
          <w:p w14:paraId="35DBFF2F" w14:textId="77777777" w:rsidR="00BC259B" w:rsidRPr="00014091" w:rsidRDefault="00C018BC" w:rsidP="00F44B41">
            <w:pPr>
              <w:widowControl w:val="0"/>
              <w:overflowPunct w:val="0"/>
              <w:autoSpaceDE w:val="0"/>
              <w:autoSpaceDN w:val="0"/>
              <w:adjustRightInd w:val="0"/>
              <w:rPr>
                <w:kern w:val="28"/>
                <w:sz w:val="23"/>
                <w:szCs w:val="23"/>
              </w:rPr>
            </w:pPr>
            <w:r w:rsidRPr="00014091">
              <w:rPr>
                <w:kern w:val="28"/>
                <w:sz w:val="23"/>
                <w:szCs w:val="23"/>
              </w:rPr>
              <w:t xml:space="preserve">Nchi ya ahadi ambayo </w:t>
            </w:r>
            <w:r w:rsidR="00F85864" w:rsidRPr="00014091">
              <w:rPr>
                <w:kern w:val="28"/>
                <w:sz w:val="23"/>
                <w:szCs w:val="23"/>
              </w:rPr>
              <w:t>walimoishi</w:t>
            </w:r>
            <w:r w:rsidRPr="00014091">
              <w:rPr>
                <w:kern w:val="28"/>
                <w:sz w:val="23"/>
                <w:szCs w:val="23"/>
              </w:rPr>
              <w:t xml:space="preserve"> Abraham</w:t>
            </w:r>
            <w:r w:rsidR="00F85864" w:rsidRPr="00014091">
              <w:rPr>
                <w:kern w:val="28"/>
                <w:sz w:val="23"/>
                <w:szCs w:val="23"/>
              </w:rPr>
              <w:t>u</w:t>
            </w:r>
            <w:r w:rsidRPr="00014091">
              <w:rPr>
                <w:kern w:val="28"/>
                <w:sz w:val="23"/>
                <w:szCs w:val="23"/>
              </w:rPr>
              <w:t>, Isaka na Yakobo</w:t>
            </w:r>
            <w:r w:rsidR="00BC259B" w:rsidRPr="00014091">
              <w:rPr>
                <w:kern w:val="28"/>
                <w:sz w:val="23"/>
                <w:szCs w:val="23"/>
              </w:rPr>
              <w:t>.</w:t>
            </w:r>
            <w:r w:rsidR="00FF402F" w:rsidRPr="00014091">
              <w:rPr>
                <w:kern w:val="28"/>
                <w:sz w:val="23"/>
                <w:szCs w:val="23"/>
              </w:rPr>
              <w:t xml:space="preserve"> </w:t>
            </w:r>
            <w:r w:rsidR="00F85864" w:rsidRPr="00014091">
              <w:rPr>
                <w:kern w:val="28"/>
                <w:sz w:val="23"/>
                <w:szCs w:val="23"/>
              </w:rPr>
              <w:t xml:space="preserve">Yoshua aliiteka na kugawia kila kabila sehemu. </w:t>
            </w:r>
          </w:p>
        </w:tc>
        <w:tc>
          <w:tcPr>
            <w:tcW w:w="1818" w:type="dxa"/>
          </w:tcPr>
          <w:p w14:paraId="53D98464" w14:textId="77777777" w:rsidR="00BC259B" w:rsidRPr="00014091" w:rsidRDefault="00E552BB" w:rsidP="00F44B41">
            <w:pPr>
              <w:widowControl w:val="0"/>
              <w:overflowPunct w:val="0"/>
              <w:autoSpaceDE w:val="0"/>
              <w:autoSpaceDN w:val="0"/>
              <w:adjustRightInd w:val="0"/>
              <w:rPr>
                <w:kern w:val="28"/>
                <w:sz w:val="23"/>
                <w:szCs w:val="23"/>
              </w:rPr>
            </w:pPr>
            <w:r w:rsidRPr="00014091">
              <w:rPr>
                <w:kern w:val="28"/>
                <w:sz w:val="23"/>
                <w:szCs w:val="23"/>
              </w:rPr>
              <w:t>Mwanzo</w:t>
            </w:r>
            <w:r w:rsidR="00D91DC9" w:rsidRPr="00014091">
              <w:rPr>
                <w:kern w:val="28"/>
                <w:sz w:val="23"/>
                <w:szCs w:val="23"/>
              </w:rPr>
              <w:t>. 12:5</w:t>
            </w:r>
          </w:p>
        </w:tc>
      </w:tr>
      <w:tr w:rsidR="00BC259B" w:rsidRPr="00014091" w14:paraId="3DD737E8" w14:textId="77777777">
        <w:tc>
          <w:tcPr>
            <w:tcW w:w="1456" w:type="dxa"/>
            <w:vAlign w:val="center"/>
          </w:tcPr>
          <w:p w14:paraId="7FA094BC" w14:textId="77777777" w:rsidR="00BC259B" w:rsidRPr="00014091" w:rsidRDefault="00EF0CF1" w:rsidP="00F44B41">
            <w:pPr>
              <w:widowControl w:val="0"/>
              <w:overflowPunct w:val="0"/>
              <w:autoSpaceDE w:val="0"/>
              <w:autoSpaceDN w:val="0"/>
              <w:adjustRightInd w:val="0"/>
              <w:jc w:val="center"/>
              <w:rPr>
                <w:b/>
                <w:kern w:val="28"/>
                <w:sz w:val="23"/>
                <w:szCs w:val="23"/>
              </w:rPr>
            </w:pPr>
            <w:r w:rsidRPr="00014091">
              <w:rPr>
                <w:b/>
                <w:kern w:val="28"/>
                <w:sz w:val="23"/>
                <w:szCs w:val="23"/>
              </w:rPr>
              <w:t>Misri</w:t>
            </w:r>
          </w:p>
        </w:tc>
        <w:tc>
          <w:tcPr>
            <w:tcW w:w="6302" w:type="dxa"/>
          </w:tcPr>
          <w:p w14:paraId="4E76F9A4" w14:textId="77777777" w:rsidR="00BC259B" w:rsidRPr="00014091" w:rsidRDefault="00F85864" w:rsidP="00F44B41">
            <w:pPr>
              <w:widowControl w:val="0"/>
              <w:overflowPunct w:val="0"/>
              <w:autoSpaceDE w:val="0"/>
              <w:autoSpaceDN w:val="0"/>
              <w:adjustRightInd w:val="0"/>
              <w:rPr>
                <w:kern w:val="28"/>
                <w:sz w:val="23"/>
                <w:szCs w:val="23"/>
              </w:rPr>
            </w:pPr>
            <w:r w:rsidRPr="00014091">
              <w:rPr>
                <w:kern w:val="28"/>
                <w:sz w:val="23"/>
                <w:szCs w:val="23"/>
              </w:rPr>
              <w:t>Nchi Yusufu alikouzwa kuwa mtumwa</w:t>
            </w:r>
            <w:r w:rsidR="00BC259B" w:rsidRPr="00014091">
              <w:rPr>
                <w:kern w:val="28"/>
                <w:sz w:val="23"/>
                <w:szCs w:val="23"/>
              </w:rPr>
              <w:t xml:space="preserve">.  </w:t>
            </w:r>
            <w:r w:rsidRPr="00014091">
              <w:rPr>
                <w:kern w:val="28"/>
                <w:sz w:val="23"/>
                <w:szCs w:val="23"/>
              </w:rPr>
              <w:t>Israeli ikadumu utumwani miaka 400</w:t>
            </w:r>
            <w:r w:rsidR="00BC259B" w:rsidRPr="00014091">
              <w:rPr>
                <w:kern w:val="28"/>
                <w:sz w:val="23"/>
                <w:szCs w:val="23"/>
              </w:rPr>
              <w:t xml:space="preserve">. </w:t>
            </w:r>
            <w:r w:rsidRPr="00014091">
              <w:rPr>
                <w:kern w:val="28"/>
                <w:sz w:val="23"/>
                <w:szCs w:val="23"/>
              </w:rPr>
              <w:t>Musa aliitoa Israeli kutoka Misri</w:t>
            </w:r>
            <w:r w:rsidR="00BC259B" w:rsidRPr="00014091">
              <w:rPr>
                <w:kern w:val="28"/>
                <w:sz w:val="23"/>
                <w:szCs w:val="23"/>
              </w:rPr>
              <w:t>.</w:t>
            </w:r>
          </w:p>
        </w:tc>
        <w:tc>
          <w:tcPr>
            <w:tcW w:w="1818" w:type="dxa"/>
          </w:tcPr>
          <w:p w14:paraId="4553E078" w14:textId="77777777" w:rsidR="00BC259B" w:rsidRPr="00014091" w:rsidRDefault="00E552BB" w:rsidP="00F44B41">
            <w:pPr>
              <w:widowControl w:val="0"/>
              <w:overflowPunct w:val="0"/>
              <w:autoSpaceDE w:val="0"/>
              <w:autoSpaceDN w:val="0"/>
              <w:adjustRightInd w:val="0"/>
              <w:rPr>
                <w:kern w:val="28"/>
                <w:sz w:val="23"/>
                <w:szCs w:val="23"/>
              </w:rPr>
            </w:pPr>
            <w:r w:rsidRPr="00014091">
              <w:rPr>
                <w:kern w:val="28"/>
                <w:sz w:val="23"/>
                <w:szCs w:val="23"/>
              </w:rPr>
              <w:t>Mwanzo</w:t>
            </w:r>
            <w:r w:rsidR="005656DB" w:rsidRPr="00014091">
              <w:rPr>
                <w:kern w:val="28"/>
                <w:sz w:val="23"/>
                <w:szCs w:val="23"/>
              </w:rPr>
              <w:t>. 12:10</w:t>
            </w:r>
          </w:p>
        </w:tc>
      </w:tr>
      <w:tr w:rsidR="00BC259B" w:rsidRPr="00014091" w14:paraId="5BA25A7F" w14:textId="77777777">
        <w:tc>
          <w:tcPr>
            <w:tcW w:w="1456" w:type="dxa"/>
            <w:vAlign w:val="center"/>
          </w:tcPr>
          <w:p w14:paraId="048890BB" w14:textId="77777777" w:rsidR="00BC259B" w:rsidRPr="00014091" w:rsidRDefault="00EF0CF1" w:rsidP="00F44B41">
            <w:pPr>
              <w:widowControl w:val="0"/>
              <w:overflowPunct w:val="0"/>
              <w:autoSpaceDE w:val="0"/>
              <w:autoSpaceDN w:val="0"/>
              <w:adjustRightInd w:val="0"/>
              <w:jc w:val="center"/>
              <w:rPr>
                <w:b/>
                <w:kern w:val="28"/>
                <w:sz w:val="23"/>
                <w:szCs w:val="23"/>
              </w:rPr>
            </w:pPr>
            <w:r w:rsidRPr="00014091">
              <w:rPr>
                <w:b/>
                <w:kern w:val="28"/>
                <w:sz w:val="23"/>
                <w:szCs w:val="23"/>
              </w:rPr>
              <w:t>Mlima</w:t>
            </w:r>
            <w:r w:rsidR="00BC259B" w:rsidRPr="00014091">
              <w:rPr>
                <w:b/>
                <w:kern w:val="28"/>
                <w:sz w:val="23"/>
                <w:szCs w:val="23"/>
              </w:rPr>
              <w:t xml:space="preserve"> Sinai</w:t>
            </w:r>
          </w:p>
        </w:tc>
        <w:tc>
          <w:tcPr>
            <w:tcW w:w="6302" w:type="dxa"/>
          </w:tcPr>
          <w:p w14:paraId="06251A6C" w14:textId="77777777" w:rsidR="00BC259B" w:rsidRPr="00014091" w:rsidRDefault="0038725C" w:rsidP="00F44B41">
            <w:pPr>
              <w:widowControl w:val="0"/>
              <w:overflowPunct w:val="0"/>
              <w:autoSpaceDE w:val="0"/>
              <w:autoSpaceDN w:val="0"/>
              <w:adjustRightInd w:val="0"/>
              <w:rPr>
                <w:kern w:val="28"/>
                <w:sz w:val="23"/>
                <w:szCs w:val="23"/>
              </w:rPr>
            </w:pPr>
            <w:r w:rsidRPr="00014091">
              <w:rPr>
                <w:kern w:val="28"/>
                <w:sz w:val="23"/>
                <w:szCs w:val="23"/>
              </w:rPr>
              <w:t>Mahali</w:t>
            </w:r>
            <w:r w:rsidR="00F85864" w:rsidRPr="00014091">
              <w:rPr>
                <w:kern w:val="28"/>
                <w:sz w:val="23"/>
                <w:szCs w:val="23"/>
              </w:rPr>
              <w:t xml:space="preserve"> Musa alipoona kichaka kinachowaka moto na baadaye akapokea sheria na agano</w:t>
            </w:r>
            <w:r w:rsidRPr="00014091">
              <w:rPr>
                <w:kern w:val="28"/>
                <w:sz w:val="23"/>
                <w:szCs w:val="23"/>
              </w:rPr>
              <w:t xml:space="preserve">. </w:t>
            </w:r>
          </w:p>
        </w:tc>
        <w:tc>
          <w:tcPr>
            <w:tcW w:w="1818" w:type="dxa"/>
          </w:tcPr>
          <w:p w14:paraId="58735575" w14:textId="77777777" w:rsidR="00BC259B" w:rsidRPr="00014091" w:rsidRDefault="00E552BB" w:rsidP="00F44B41">
            <w:pPr>
              <w:widowControl w:val="0"/>
              <w:overflowPunct w:val="0"/>
              <w:autoSpaceDE w:val="0"/>
              <w:autoSpaceDN w:val="0"/>
              <w:adjustRightInd w:val="0"/>
              <w:rPr>
                <w:kern w:val="28"/>
                <w:sz w:val="23"/>
                <w:szCs w:val="23"/>
              </w:rPr>
            </w:pPr>
            <w:r w:rsidRPr="00014091">
              <w:rPr>
                <w:kern w:val="28"/>
                <w:sz w:val="23"/>
                <w:szCs w:val="23"/>
              </w:rPr>
              <w:t>Kutoka</w:t>
            </w:r>
            <w:r w:rsidR="005656DB" w:rsidRPr="00014091">
              <w:rPr>
                <w:kern w:val="28"/>
                <w:sz w:val="23"/>
                <w:szCs w:val="23"/>
              </w:rPr>
              <w:t>. 19:11</w:t>
            </w:r>
          </w:p>
        </w:tc>
      </w:tr>
      <w:tr w:rsidR="00BC259B" w:rsidRPr="00014091" w14:paraId="100F664E" w14:textId="77777777">
        <w:tc>
          <w:tcPr>
            <w:tcW w:w="1456" w:type="dxa"/>
            <w:vAlign w:val="center"/>
          </w:tcPr>
          <w:p w14:paraId="7E7690AD" w14:textId="77777777" w:rsidR="00BC259B" w:rsidRPr="00014091" w:rsidRDefault="00EF0CF1" w:rsidP="00F44B41">
            <w:pPr>
              <w:widowControl w:val="0"/>
              <w:overflowPunct w:val="0"/>
              <w:autoSpaceDE w:val="0"/>
              <w:autoSpaceDN w:val="0"/>
              <w:adjustRightInd w:val="0"/>
              <w:jc w:val="center"/>
              <w:rPr>
                <w:b/>
                <w:kern w:val="28"/>
                <w:sz w:val="23"/>
                <w:szCs w:val="23"/>
              </w:rPr>
            </w:pPr>
            <w:r w:rsidRPr="00014091">
              <w:rPr>
                <w:b/>
                <w:kern w:val="28"/>
                <w:sz w:val="23"/>
                <w:szCs w:val="23"/>
              </w:rPr>
              <w:t>Nyikani</w:t>
            </w:r>
          </w:p>
        </w:tc>
        <w:tc>
          <w:tcPr>
            <w:tcW w:w="6302" w:type="dxa"/>
          </w:tcPr>
          <w:p w14:paraId="2599352F" w14:textId="77777777" w:rsidR="00BC259B" w:rsidRPr="00014091" w:rsidRDefault="0038725C" w:rsidP="00F44B41">
            <w:pPr>
              <w:widowControl w:val="0"/>
              <w:overflowPunct w:val="0"/>
              <w:autoSpaceDE w:val="0"/>
              <w:autoSpaceDN w:val="0"/>
              <w:adjustRightInd w:val="0"/>
              <w:rPr>
                <w:kern w:val="28"/>
                <w:sz w:val="23"/>
                <w:szCs w:val="23"/>
              </w:rPr>
            </w:pPr>
            <w:r w:rsidRPr="00014091">
              <w:rPr>
                <w:kern w:val="28"/>
                <w:sz w:val="23"/>
                <w:szCs w:val="23"/>
              </w:rPr>
              <w:t>Watoto wa Israeli walihangaika jangwani kwa miaka 40 kwa kutoamini kwao</w:t>
            </w:r>
            <w:r w:rsidR="00BC259B" w:rsidRPr="00014091">
              <w:rPr>
                <w:kern w:val="28"/>
                <w:sz w:val="23"/>
                <w:szCs w:val="23"/>
              </w:rPr>
              <w:t>.</w:t>
            </w:r>
          </w:p>
        </w:tc>
        <w:tc>
          <w:tcPr>
            <w:tcW w:w="1818" w:type="dxa"/>
          </w:tcPr>
          <w:p w14:paraId="019A1B21" w14:textId="77777777" w:rsidR="00BC259B" w:rsidRPr="00014091" w:rsidRDefault="00E552BB" w:rsidP="00F44B41">
            <w:pPr>
              <w:widowControl w:val="0"/>
              <w:overflowPunct w:val="0"/>
              <w:autoSpaceDE w:val="0"/>
              <w:autoSpaceDN w:val="0"/>
              <w:adjustRightInd w:val="0"/>
              <w:rPr>
                <w:kern w:val="28"/>
                <w:sz w:val="23"/>
                <w:szCs w:val="23"/>
              </w:rPr>
            </w:pPr>
            <w:r w:rsidRPr="00014091">
              <w:rPr>
                <w:kern w:val="28"/>
                <w:sz w:val="23"/>
                <w:szCs w:val="23"/>
              </w:rPr>
              <w:t>Matendo</w:t>
            </w:r>
            <w:r w:rsidR="005656DB" w:rsidRPr="00014091">
              <w:rPr>
                <w:kern w:val="28"/>
                <w:sz w:val="23"/>
                <w:szCs w:val="23"/>
              </w:rPr>
              <w:t xml:space="preserve"> 7:42</w:t>
            </w:r>
          </w:p>
        </w:tc>
      </w:tr>
      <w:tr w:rsidR="00BC259B" w:rsidRPr="00014091" w14:paraId="21A65265" w14:textId="77777777">
        <w:tc>
          <w:tcPr>
            <w:tcW w:w="1456" w:type="dxa"/>
            <w:vAlign w:val="center"/>
          </w:tcPr>
          <w:p w14:paraId="39D48359" w14:textId="77777777" w:rsidR="00BC259B" w:rsidRPr="00014091" w:rsidRDefault="00EF0CF1" w:rsidP="00F44B41">
            <w:pPr>
              <w:widowControl w:val="0"/>
              <w:overflowPunct w:val="0"/>
              <w:autoSpaceDE w:val="0"/>
              <w:autoSpaceDN w:val="0"/>
              <w:adjustRightInd w:val="0"/>
              <w:jc w:val="center"/>
              <w:rPr>
                <w:b/>
                <w:kern w:val="28"/>
                <w:sz w:val="23"/>
                <w:szCs w:val="23"/>
              </w:rPr>
            </w:pPr>
            <w:r w:rsidRPr="00014091">
              <w:rPr>
                <w:b/>
                <w:kern w:val="28"/>
                <w:sz w:val="23"/>
                <w:szCs w:val="23"/>
              </w:rPr>
              <w:t>Syria</w:t>
            </w:r>
          </w:p>
        </w:tc>
        <w:tc>
          <w:tcPr>
            <w:tcW w:w="6302" w:type="dxa"/>
          </w:tcPr>
          <w:p w14:paraId="28BFB77A" w14:textId="77777777" w:rsidR="00BC259B" w:rsidRPr="00014091" w:rsidRDefault="0038725C" w:rsidP="00F44B41">
            <w:pPr>
              <w:widowControl w:val="0"/>
              <w:overflowPunct w:val="0"/>
              <w:autoSpaceDE w:val="0"/>
              <w:autoSpaceDN w:val="0"/>
              <w:adjustRightInd w:val="0"/>
              <w:rPr>
                <w:kern w:val="28"/>
                <w:sz w:val="23"/>
                <w:szCs w:val="23"/>
              </w:rPr>
            </w:pPr>
            <w:r w:rsidRPr="00014091">
              <w:rPr>
                <w:kern w:val="28"/>
                <w:sz w:val="23"/>
                <w:szCs w:val="23"/>
              </w:rPr>
              <w:t>Mateka wa Israeli walipelekwa Syria</w:t>
            </w:r>
            <w:r w:rsidR="00BC259B" w:rsidRPr="00014091">
              <w:rPr>
                <w:kern w:val="28"/>
                <w:sz w:val="23"/>
                <w:szCs w:val="23"/>
              </w:rPr>
              <w:t>.</w:t>
            </w:r>
          </w:p>
        </w:tc>
        <w:tc>
          <w:tcPr>
            <w:tcW w:w="1818" w:type="dxa"/>
          </w:tcPr>
          <w:p w14:paraId="5DEE7FB6" w14:textId="77777777" w:rsidR="00BC259B" w:rsidRPr="00014091" w:rsidRDefault="005656DB" w:rsidP="00F44B41">
            <w:pPr>
              <w:widowControl w:val="0"/>
              <w:overflowPunct w:val="0"/>
              <w:autoSpaceDE w:val="0"/>
              <w:autoSpaceDN w:val="0"/>
              <w:adjustRightInd w:val="0"/>
              <w:rPr>
                <w:kern w:val="28"/>
                <w:sz w:val="23"/>
                <w:szCs w:val="23"/>
              </w:rPr>
            </w:pPr>
            <w:r w:rsidRPr="00014091">
              <w:rPr>
                <w:kern w:val="28"/>
                <w:sz w:val="23"/>
                <w:szCs w:val="23"/>
              </w:rPr>
              <w:t xml:space="preserve">2 </w:t>
            </w:r>
            <w:r w:rsidR="0038725C" w:rsidRPr="00014091">
              <w:rPr>
                <w:kern w:val="28"/>
                <w:sz w:val="23"/>
                <w:szCs w:val="23"/>
              </w:rPr>
              <w:t>Fal</w:t>
            </w:r>
            <w:r w:rsidR="00E552BB" w:rsidRPr="00014091">
              <w:rPr>
                <w:kern w:val="28"/>
                <w:sz w:val="23"/>
                <w:szCs w:val="23"/>
              </w:rPr>
              <w:t>.</w:t>
            </w:r>
            <w:r w:rsidRPr="00014091">
              <w:rPr>
                <w:kern w:val="28"/>
                <w:sz w:val="23"/>
                <w:szCs w:val="23"/>
              </w:rPr>
              <w:t xml:space="preserve"> 18:11</w:t>
            </w:r>
          </w:p>
        </w:tc>
      </w:tr>
      <w:tr w:rsidR="00BC259B" w:rsidRPr="00014091" w14:paraId="248ED9E2" w14:textId="77777777">
        <w:trPr>
          <w:trHeight w:val="233"/>
        </w:trPr>
        <w:tc>
          <w:tcPr>
            <w:tcW w:w="1456" w:type="dxa"/>
            <w:vAlign w:val="center"/>
          </w:tcPr>
          <w:p w14:paraId="04B3A80A" w14:textId="77777777" w:rsidR="00BC259B" w:rsidRPr="00014091" w:rsidRDefault="00B40909" w:rsidP="00F44B41">
            <w:pPr>
              <w:widowControl w:val="0"/>
              <w:overflowPunct w:val="0"/>
              <w:autoSpaceDE w:val="0"/>
              <w:autoSpaceDN w:val="0"/>
              <w:adjustRightInd w:val="0"/>
              <w:jc w:val="center"/>
              <w:rPr>
                <w:b/>
                <w:kern w:val="28"/>
                <w:sz w:val="23"/>
                <w:szCs w:val="23"/>
              </w:rPr>
            </w:pPr>
            <w:r w:rsidRPr="00014091">
              <w:rPr>
                <w:b/>
                <w:kern w:val="28"/>
                <w:sz w:val="23"/>
                <w:szCs w:val="23"/>
              </w:rPr>
              <w:t>Babeli</w:t>
            </w:r>
          </w:p>
        </w:tc>
        <w:tc>
          <w:tcPr>
            <w:tcW w:w="6302" w:type="dxa"/>
          </w:tcPr>
          <w:p w14:paraId="7B4235B6" w14:textId="77777777" w:rsidR="00BC259B" w:rsidRPr="00014091" w:rsidRDefault="0038725C" w:rsidP="00F44B41">
            <w:pPr>
              <w:widowControl w:val="0"/>
              <w:overflowPunct w:val="0"/>
              <w:autoSpaceDE w:val="0"/>
              <w:autoSpaceDN w:val="0"/>
              <w:adjustRightInd w:val="0"/>
              <w:rPr>
                <w:kern w:val="28"/>
                <w:sz w:val="23"/>
                <w:szCs w:val="23"/>
              </w:rPr>
            </w:pPr>
            <w:r w:rsidRPr="00014091">
              <w:rPr>
                <w:kern w:val="28"/>
                <w:sz w:val="23"/>
                <w:szCs w:val="23"/>
              </w:rPr>
              <w:t xml:space="preserve">Mateka wa Yuda walipelekwa </w:t>
            </w:r>
            <w:r w:rsidR="00B40909" w:rsidRPr="00014091">
              <w:rPr>
                <w:kern w:val="28"/>
                <w:sz w:val="23"/>
                <w:szCs w:val="23"/>
              </w:rPr>
              <w:t>Babeli</w:t>
            </w:r>
            <w:r w:rsidR="00BC259B" w:rsidRPr="00014091">
              <w:rPr>
                <w:kern w:val="28"/>
                <w:sz w:val="23"/>
                <w:szCs w:val="23"/>
              </w:rPr>
              <w:t>.</w:t>
            </w:r>
            <w:r w:rsidRPr="00014091">
              <w:rPr>
                <w:kern w:val="28"/>
                <w:sz w:val="23"/>
                <w:szCs w:val="23"/>
              </w:rPr>
              <w:t xml:space="preserve"> Danieli alikuwa mmoja wao</w:t>
            </w:r>
          </w:p>
        </w:tc>
        <w:tc>
          <w:tcPr>
            <w:tcW w:w="1818" w:type="dxa"/>
          </w:tcPr>
          <w:p w14:paraId="36137C28" w14:textId="77777777" w:rsidR="00BC259B" w:rsidRPr="00014091" w:rsidRDefault="00E552BB" w:rsidP="00F44B41">
            <w:pPr>
              <w:widowControl w:val="0"/>
              <w:overflowPunct w:val="0"/>
              <w:autoSpaceDE w:val="0"/>
              <w:autoSpaceDN w:val="0"/>
              <w:adjustRightInd w:val="0"/>
              <w:rPr>
                <w:kern w:val="28"/>
                <w:sz w:val="23"/>
                <w:szCs w:val="23"/>
              </w:rPr>
            </w:pPr>
            <w:r w:rsidRPr="00014091">
              <w:rPr>
                <w:kern w:val="28"/>
                <w:sz w:val="23"/>
                <w:szCs w:val="23"/>
              </w:rPr>
              <w:t>Danieli</w:t>
            </w:r>
            <w:r w:rsidR="005656DB" w:rsidRPr="00014091">
              <w:rPr>
                <w:kern w:val="28"/>
                <w:sz w:val="23"/>
                <w:szCs w:val="23"/>
              </w:rPr>
              <w:t xml:space="preserve"> 1:1</w:t>
            </w:r>
          </w:p>
        </w:tc>
      </w:tr>
    </w:tbl>
    <w:p w14:paraId="1749744B" w14:textId="77777777" w:rsidR="001606C8" w:rsidRPr="00B92E23" w:rsidRDefault="001606C8" w:rsidP="001606C8">
      <w:pPr>
        <w:widowControl w:val="0"/>
        <w:overflowPunct w:val="0"/>
        <w:autoSpaceDE w:val="0"/>
        <w:autoSpaceDN w:val="0"/>
        <w:adjustRightInd w:val="0"/>
        <w:rPr>
          <w:kern w:val="28"/>
          <w:sz w:val="10"/>
        </w:rPr>
      </w:pPr>
    </w:p>
    <w:p w14:paraId="77FF15C5" w14:textId="77777777" w:rsidR="001606C8" w:rsidRPr="004C1056" w:rsidRDefault="0038725C" w:rsidP="002D7BDE">
      <w:pPr>
        <w:pStyle w:val="Heading3"/>
        <w:rPr>
          <w:kern w:val="28"/>
        </w:rPr>
      </w:pPr>
      <w:r>
        <w:rPr>
          <w:kern w:val="28"/>
        </w:rPr>
        <w:t>AGANO JIPYA – MAENEO MUHIMU</w:t>
      </w:r>
    </w:p>
    <w:p w14:paraId="0FF30D12" w14:textId="77777777" w:rsidR="00F7276C" w:rsidRPr="00B92E23" w:rsidRDefault="00F7276C" w:rsidP="00F7276C">
      <w:pPr>
        <w:rPr>
          <w:sz w:val="8"/>
          <w:szCs w:val="16"/>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22"/>
        <w:gridCol w:w="6167"/>
        <w:gridCol w:w="1787"/>
      </w:tblGrid>
      <w:tr w:rsidR="00EF0CF1" w:rsidRPr="00014091" w14:paraId="4C1568B5" w14:textId="77777777">
        <w:tc>
          <w:tcPr>
            <w:tcW w:w="1523" w:type="dxa"/>
            <w:shd w:val="clear" w:color="auto" w:fill="EEECE1"/>
            <w:vAlign w:val="bottom"/>
          </w:tcPr>
          <w:p w14:paraId="7A493198" w14:textId="77777777" w:rsidR="00EF0CF1" w:rsidRPr="00014091" w:rsidRDefault="00EF0CF1" w:rsidP="00336737">
            <w:pPr>
              <w:widowControl w:val="0"/>
              <w:overflowPunct w:val="0"/>
              <w:autoSpaceDE w:val="0"/>
              <w:autoSpaceDN w:val="0"/>
              <w:adjustRightInd w:val="0"/>
              <w:jc w:val="center"/>
              <w:rPr>
                <w:b/>
                <w:kern w:val="28"/>
                <w:sz w:val="23"/>
                <w:szCs w:val="23"/>
              </w:rPr>
            </w:pPr>
            <w:r w:rsidRPr="00014091">
              <w:rPr>
                <w:b/>
                <w:kern w:val="28"/>
                <w:sz w:val="23"/>
                <w:szCs w:val="23"/>
              </w:rPr>
              <w:t>MAHALI</w:t>
            </w:r>
          </w:p>
        </w:tc>
        <w:tc>
          <w:tcPr>
            <w:tcW w:w="6289" w:type="dxa"/>
            <w:shd w:val="clear" w:color="auto" w:fill="EEECE1"/>
            <w:vAlign w:val="bottom"/>
          </w:tcPr>
          <w:p w14:paraId="65008E0D" w14:textId="77777777" w:rsidR="00EF0CF1" w:rsidRPr="00014091" w:rsidRDefault="00EF0CF1" w:rsidP="00336737">
            <w:pPr>
              <w:widowControl w:val="0"/>
              <w:overflowPunct w:val="0"/>
              <w:autoSpaceDE w:val="0"/>
              <w:autoSpaceDN w:val="0"/>
              <w:adjustRightInd w:val="0"/>
              <w:jc w:val="center"/>
              <w:rPr>
                <w:b/>
                <w:kern w:val="28"/>
                <w:sz w:val="23"/>
                <w:szCs w:val="23"/>
              </w:rPr>
            </w:pPr>
            <w:r w:rsidRPr="00014091">
              <w:rPr>
                <w:b/>
                <w:kern w:val="28"/>
                <w:sz w:val="23"/>
                <w:szCs w:val="23"/>
              </w:rPr>
              <w:t>MAELEZO</w:t>
            </w:r>
          </w:p>
        </w:tc>
        <w:tc>
          <w:tcPr>
            <w:tcW w:w="1804" w:type="dxa"/>
            <w:shd w:val="clear" w:color="auto" w:fill="EEECE1"/>
            <w:vAlign w:val="center"/>
          </w:tcPr>
          <w:p w14:paraId="6156700C" w14:textId="77777777" w:rsidR="00EF0CF1" w:rsidRPr="00014091" w:rsidRDefault="00EF0CF1" w:rsidP="00336737">
            <w:pPr>
              <w:widowControl w:val="0"/>
              <w:overflowPunct w:val="0"/>
              <w:autoSpaceDE w:val="0"/>
              <w:autoSpaceDN w:val="0"/>
              <w:adjustRightInd w:val="0"/>
              <w:jc w:val="center"/>
              <w:rPr>
                <w:b/>
                <w:kern w:val="28"/>
                <w:sz w:val="23"/>
                <w:szCs w:val="23"/>
              </w:rPr>
            </w:pPr>
            <w:r w:rsidRPr="00014091">
              <w:rPr>
                <w:b/>
                <w:kern w:val="28"/>
                <w:sz w:val="23"/>
                <w:szCs w:val="23"/>
              </w:rPr>
              <w:t>ANDIKO</w:t>
            </w:r>
          </w:p>
        </w:tc>
      </w:tr>
      <w:tr w:rsidR="00F7276C" w:rsidRPr="00014091" w14:paraId="607DFF7A" w14:textId="77777777">
        <w:tc>
          <w:tcPr>
            <w:tcW w:w="1523" w:type="dxa"/>
          </w:tcPr>
          <w:p w14:paraId="6C5EB441" w14:textId="77777777" w:rsidR="00F7276C" w:rsidRPr="00014091" w:rsidRDefault="00EF0CF1" w:rsidP="006E4C3F">
            <w:pPr>
              <w:widowControl w:val="0"/>
              <w:overflowPunct w:val="0"/>
              <w:autoSpaceDE w:val="0"/>
              <w:autoSpaceDN w:val="0"/>
              <w:adjustRightInd w:val="0"/>
              <w:rPr>
                <w:b/>
                <w:kern w:val="28"/>
                <w:sz w:val="23"/>
                <w:szCs w:val="23"/>
              </w:rPr>
            </w:pPr>
            <w:r w:rsidRPr="00014091">
              <w:rPr>
                <w:b/>
                <w:kern w:val="28"/>
                <w:sz w:val="23"/>
                <w:szCs w:val="23"/>
              </w:rPr>
              <w:t>Bet</w:t>
            </w:r>
            <w:r w:rsidR="00F7276C" w:rsidRPr="00014091">
              <w:rPr>
                <w:b/>
                <w:kern w:val="28"/>
                <w:sz w:val="23"/>
                <w:szCs w:val="23"/>
              </w:rPr>
              <w:t>lehem</w:t>
            </w:r>
            <w:r w:rsidRPr="00014091">
              <w:rPr>
                <w:b/>
                <w:kern w:val="28"/>
                <w:sz w:val="23"/>
                <w:szCs w:val="23"/>
              </w:rPr>
              <w:t>u</w:t>
            </w:r>
          </w:p>
        </w:tc>
        <w:tc>
          <w:tcPr>
            <w:tcW w:w="6289" w:type="dxa"/>
          </w:tcPr>
          <w:p w14:paraId="08360CEA" w14:textId="77777777" w:rsidR="00F7276C" w:rsidRPr="00014091" w:rsidRDefault="0038725C" w:rsidP="006E4C3F">
            <w:pPr>
              <w:widowControl w:val="0"/>
              <w:overflowPunct w:val="0"/>
              <w:autoSpaceDE w:val="0"/>
              <w:autoSpaceDN w:val="0"/>
              <w:adjustRightInd w:val="0"/>
              <w:rPr>
                <w:kern w:val="28"/>
                <w:sz w:val="23"/>
                <w:szCs w:val="23"/>
              </w:rPr>
            </w:pPr>
            <w:r w:rsidRPr="00014091">
              <w:rPr>
                <w:kern w:val="28"/>
                <w:sz w:val="23"/>
                <w:szCs w:val="23"/>
              </w:rPr>
              <w:t>Mahali pa asili</w:t>
            </w:r>
            <w:r w:rsidR="00F7276C" w:rsidRPr="00014091">
              <w:rPr>
                <w:kern w:val="28"/>
                <w:sz w:val="23"/>
                <w:szCs w:val="23"/>
              </w:rPr>
              <w:t>—</w:t>
            </w:r>
            <w:r w:rsidRPr="00014091">
              <w:rPr>
                <w:kern w:val="28"/>
                <w:sz w:val="23"/>
                <w:szCs w:val="23"/>
              </w:rPr>
              <w:t>Kuzaliwa Kristo katika hori</w:t>
            </w:r>
            <w:r w:rsidR="00F7276C" w:rsidRPr="00014091">
              <w:rPr>
                <w:kern w:val="28"/>
                <w:sz w:val="23"/>
                <w:szCs w:val="23"/>
              </w:rPr>
              <w:t>.</w:t>
            </w:r>
          </w:p>
        </w:tc>
        <w:tc>
          <w:tcPr>
            <w:tcW w:w="1804" w:type="dxa"/>
          </w:tcPr>
          <w:p w14:paraId="1C9A24AF" w14:textId="77777777" w:rsidR="00F7276C" w:rsidRPr="00014091" w:rsidRDefault="00E552BB" w:rsidP="006E4C3F">
            <w:pPr>
              <w:widowControl w:val="0"/>
              <w:overflowPunct w:val="0"/>
              <w:autoSpaceDE w:val="0"/>
              <w:autoSpaceDN w:val="0"/>
              <w:adjustRightInd w:val="0"/>
              <w:rPr>
                <w:kern w:val="28"/>
                <w:sz w:val="23"/>
                <w:szCs w:val="23"/>
              </w:rPr>
            </w:pPr>
            <w:r w:rsidRPr="00014091">
              <w:rPr>
                <w:kern w:val="28"/>
                <w:sz w:val="23"/>
                <w:szCs w:val="23"/>
              </w:rPr>
              <w:t>Luka</w:t>
            </w:r>
            <w:r w:rsidR="00F7276C" w:rsidRPr="00014091">
              <w:rPr>
                <w:kern w:val="28"/>
                <w:sz w:val="23"/>
                <w:szCs w:val="23"/>
              </w:rPr>
              <w:t xml:space="preserve"> 2:7</w:t>
            </w:r>
          </w:p>
        </w:tc>
      </w:tr>
      <w:tr w:rsidR="00F7276C" w:rsidRPr="00014091" w14:paraId="6E8DBA8F" w14:textId="77777777">
        <w:tc>
          <w:tcPr>
            <w:tcW w:w="1523" w:type="dxa"/>
          </w:tcPr>
          <w:p w14:paraId="5CBEC41C" w14:textId="77777777" w:rsidR="00F7276C" w:rsidRPr="00014091" w:rsidRDefault="00EF0CF1" w:rsidP="006E4C3F">
            <w:pPr>
              <w:widowControl w:val="0"/>
              <w:overflowPunct w:val="0"/>
              <w:autoSpaceDE w:val="0"/>
              <w:autoSpaceDN w:val="0"/>
              <w:adjustRightInd w:val="0"/>
              <w:rPr>
                <w:b/>
                <w:kern w:val="28"/>
                <w:sz w:val="23"/>
                <w:szCs w:val="23"/>
              </w:rPr>
            </w:pPr>
            <w:r w:rsidRPr="00014091">
              <w:rPr>
                <w:b/>
                <w:kern w:val="28"/>
                <w:sz w:val="23"/>
                <w:szCs w:val="23"/>
              </w:rPr>
              <w:t>Galilaya</w:t>
            </w:r>
          </w:p>
        </w:tc>
        <w:tc>
          <w:tcPr>
            <w:tcW w:w="6289" w:type="dxa"/>
          </w:tcPr>
          <w:p w14:paraId="1D764961" w14:textId="77777777" w:rsidR="00F7276C" w:rsidRPr="00014091" w:rsidRDefault="0038725C" w:rsidP="006E4C3F">
            <w:pPr>
              <w:widowControl w:val="0"/>
              <w:overflowPunct w:val="0"/>
              <w:autoSpaceDE w:val="0"/>
              <w:autoSpaceDN w:val="0"/>
              <w:adjustRightInd w:val="0"/>
              <w:rPr>
                <w:kern w:val="28"/>
                <w:sz w:val="23"/>
                <w:szCs w:val="23"/>
              </w:rPr>
            </w:pPr>
            <w:r w:rsidRPr="00014091">
              <w:rPr>
                <w:kern w:val="28"/>
                <w:sz w:val="23"/>
                <w:szCs w:val="23"/>
              </w:rPr>
              <w:t>Palistina iligawanywa katika mikoa mitatu</w:t>
            </w:r>
            <w:r w:rsidR="00FC3909" w:rsidRPr="00014091">
              <w:rPr>
                <w:kern w:val="28"/>
                <w:sz w:val="23"/>
                <w:szCs w:val="23"/>
              </w:rPr>
              <w:t xml:space="preserve">, </w:t>
            </w:r>
            <w:r w:rsidRPr="00014091">
              <w:rPr>
                <w:kern w:val="28"/>
                <w:sz w:val="23"/>
                <w:szCs w:val="23"/>
              </w:rPr>
              <w:t>Yudea</w:t>
            </w:r>
            <w:r w:rsidR="00FC3909" w:rsidRPr="00014091">
              <w:rPr>
                <w:kern w:val="28"/>
                <w:sz w:val="23"/>
                <w:szCs w:val="23"/>
              </w:rPr>
              <w:t xml:space="preserve">, Samaria, </w:t>
            </w:r>
            <w:r w:rsidRPr="00014091">
              <w:rPr>
                <w:kern w:val="28"/>
                <w:sz w:val="23"/>
                <w:szCs w:val="23"/>
              </w:rPr>
              <w:t xml:space="preserve">na </w:t>
            </w:r>
            <w:r w:rsidRPr="00014091">
              <w:rPr>
                <w:kern w:val="28"/>
                <w:sz w:val="23"/>
                <w:szCs w:val="23"/>
                <w:u w:val="single"/>
              </w:rPr>
              <w:t>Galilaya</w:t>
            </w:r>
            <w:r w:rsidR="00FC3909" w:rsidRPr="00014091">
              <w:rPr>
                <w:kern w:val="28"/>
                <w:sz w:val="23"/>
                <w:szCs w:val="23"/>
              </w:rPr>
              <w:t xml:space="preserve">, </w:t>
            </w:r>
            <w:r w:rsidRPr="00014091">
              <w:rPr>
                <w:kern w:val="28"/>
                <w:sz w:val="23"/>
                <w:szCs w:val="23"/>
              </w:rPr>
              <w:t>ambayo ilijumuisha eneo lote la kaskazini la nchi</w:t>
            </w:r>
            <w:r w:rsidR="00FC3909" w:rsidRPr="00014091">
              <w:rPr>
                <w:kern w:val="28"/>
                <w:sz w:val="23"/>
                <w:szCs w:val="23"/>
              </w:rPr>
              <w:t xml:space="preserve"> (</w:t>
            </w:r>
            <w:r w:rsidRPr="00014091">
              <w:rPr>
                <w:kern w:val="28"/>
                <w:sz w:val="23"/>
                <w:szCs w:val="23"/>
              </w:rPr>
              <w:t>Mdo.</w:t>
            </w:r>
            <w:r w:rsidR="00FC3909" w:rsidRPr="00014091">
              <w:rPr>
                <w:kern w:val="28"/>
                <w:sz w:val="23"/>
                <w:szCs w:val="23"/>
              </w:rPr>
              <w:t xml:space="preserve"> 9:31), </w:t>
            </w:r>
            <w:r w:rsidRPr="00014091">
              <w:rPr>
                <w:kern w:val="28"/>
                <w:sz w:val="23"/>
                <w:szCs w:val="23"/>
              </w:rPr>
              <w:t>ambao ndio mkubwa zaidi</w:t>
            </w:r>
            <w:r w:rsidR="00FC3909" w:rsidRPr="00014091">
              <w:rPr>
                <w:kern w:val="28"/>
                <w:sz w:val="23"/>
                <w:szCs w:val="23"/>
              </w:rPr>
              <w:t>.</w:t>
            </w:r>
          </w:p>
        </w:tc>
        <w:tc>
          <w:tcPr>
            <w:tcW w:w="1804" w:type="dxa"/>
          </w:tcPr>
          <w:p w14:paraId="5DE9D498" w14:textId="77777777" w:rsidR="00F7276C" w:rsidRPr="00014091" w:rsidRDefault="000340FE" w:rsidP="006E4C3F">
            <w:pPr>
              <w:widowControl w:val="0"/>
              <w:overflowPunct w:val="0"/>
              <w:autoSpaceDE w:val="0"/>
              <w:autoSpaceDN w:val="0"/>
              <w:adjustRightInd w:val="0"/>
              <w:rPr>
                <w:kern w:val="28"/>
                <w:sz w:val="23"/>
                <w:szCs w:val="23"/>
              </w:rPr>
            </w:pPr>
            <w:r w:rsidRPr="00014091">
              <w:rPr>
                <w:kern w:val="28"/>
                <w:sz w:val="23"/>
                <w:szCs w:val="23"/>
              </w:rPr>
              <w:t>Luka</w:t>
            </w:r>
            <w:r w:rsidR="00FC3909" w:rsidRPr="00014091">
              <w:rPr>
                <w:kern w:val="28"/>
                <w:sz w:val="23"/>
                <w:szCs w:val="23"/>
              </w:rPr>
              <w:t xml:space="preserve"> 4:14</w:t>
            </w:r>
          </w:p>
        </w:tc>
      </w:tr>
      <w:tr w:rsidR="00FC3909" w:rsidRPr="00014091" w14:paraId="4D58F5BC" w14:textId="77777777">
        <w:tc>
          <w:tcPr>
            <w:tcW w:w="1523" w:type="dxa"/>
          </w:tcPr>
          <w:p w14:paraId="4E3AFD01" w14:textId="77777777" w:rsidR="00FC3909" w:rsidRPr="00014091" w:rsidRDefault="00EF0CF1" w:rsidP="006E4C3F">
            <w:pPr>
              <w:widowControl w:val="0"/>
              <w:overflowPunct w:val="0"/>
              <w:autoSpaceDE w:val="0"/>
              <w:autoSpaceDN w:val="0"/>
              <w:adjustRightInd w:val="0"/>
              <w:rPr>
                <w:b/>
                <w:kern w:val="28"/>
                <w:sz w:val="23"/>
                <w:szCs w:val="23"/>
              </w:rPr>
            </w:pPr>
            <w:r w:rsidRPr="00014091">
              <w:rPr>
                <w:b/>
                <w:kern w:val="28"/>
                <w:sz w:val="23"/>
                <w:szCs w:val="23"/>
              </w:rPr>
              <w:t>Get</w:t>
            </w:r>
            <w:r w:rsidR="00FC3909" w:rsidRPr="00014091">
              <w:rPr>
                <w:b/>
                <w:kern w:val="28"/>
                <w:sz w:val="23"/>
                <w:szCs w:val="23"/>
              </w:rPr>
              <w:t>semane</w:t>
            </w:r>
          </w:p>
        </w:tc>
        <w:tc>
          <w:tcPr>
            <w:tcW w:w="6289" w:type="dxa"/>
          </w:tcPr>
          <w:p w14:paraId="4808EF59" w14:textId="77777777" w:rsidR="00FC3909" w:rsidRPr="00014091" w:rsidRDefault="0038725C" w:rsidP="006E4C3F">
            <w:pPr>
              <w:widowControl w:val="0"/>
              <w:overflowPunct w:val="0"/>
              <w:autoSpaceDE w:val="0"/>
              <w:autoSpaceDN w:val="0"/>
              <w:adjustRightInd w:val="0"/>
              <w:rPr>
                <w:kern w:val="28"/>
                <w:sz w:val="23"/>
                <w:szCs w:val="23"/>
              </w:rPr>
            </w:pPr>
            <w:r w:rsidRPr="00014091">
              <w:rPr>
                <w:kern w:val="28"/>
                <w:sz w:val="23"/>
                <w:szCs w:val="23"/>
              </w:rPr>
              <w:t>Mahali pa Kristo pa sala na aliposalitiwa na Yuda</w:t>
            </w:r>
            <w:r w:rsidR="00FC3909" w:rsidRPr="00014091">
              <w:rPr>
                <w:kern w:val="28"/>
                <w:sz w:val="23"/>
                <w:szCs w:val="23"/>
              </w:rPr>
              <w:t>.</w:t>
            </w:r>
          </w:p>
        </w:tc>
        <w:tc>
          <w:tcPr>
            <w:tcW w:w="1804" w:type="dxa"/>
          </w:tcPr>
          <w:p w14:paraId="19D2F6F6" w14:textId="77777777" w:rsidR="00FC3909" w:rsidRPr="00014091" w:rsidRDefault="000340FE" w:rsidP="006E4C3F">
            <w:pPr>
              <w:widowControl w:val="0"/>
              <w:overflowPunct w:val="0"/>
              <w:autoSpaceDE w:val="0"/>
              <w:autoSpaceDN w:val="0"/>
              <w:adjustRightInd w:val="0"/>
              <w:rPr>
                <w:kern w:val="28"/>
                <w:sz w:val="23"/>
                <w:szCs w:val="23"/>
              </w:rPr>
            </w:pPr>
            <w:r w:rsidRPr="00014091">
              <w:rPr>
                <w:kern w:val="28"/>
                <w:sz w:val="23"/>
                <w:szCs w:val="23"/>
              </w:rPr>
              <w:t>Mat</w:t>
            </w:r>
            <w:r w:rsidR="00FC3909" w:rsidRPr="00014091">
              <w:rPr>
                <w:kern w:val="28"/>
                <w:sz w:val="23"/>
                <w:szCs w:val="23"/>
              </w:rPr>
              <w:t>. 26:39</w:t>
            </w:r>
          </w:p>
        </w:tc>
      </w:tr>
      <w:tr w:rsidR="00FC3909" w:rsidRPr="00014091" w14:paraId="76D59AFC" w14:textId="77777777">
        <w:tc>
          <w:tcPr>
            <w:tcW w:w="1523" w:type="dxa"/>
          </w:tcPr>
          <w:p w14:paraId="68D81A3E" w14:textId="77777777" w:rsidR="00FC3909" w:rsidRPr="00014091" w:rsidRDefault="00EF0CF1" w:rsidP="006E4C3F">
            <w:pPr>
              <w:widowControl w:val="0"/>
              <w:overflowPunct w:val="0"/>
              <w:autoSpaceDE w:val="0"/>
              <w:autoSpaceDN w:val="0"/>
              <w:adjustRightInd w:val="0"/>
              <w:rPr>
                <w:b/>
                <w:kern w:val="28"/>
                <w:sz w:val="23"/>
                <w:szCs w:val="23"/>
              </w:rPr>
            </w:pPr>
            <w:r w:rsidRPr="00014091">
              <w:rPr>
                <w:b/>
                <w:kern w:val="28"/>
                <w:sz w:val="23"/>
                <w:szCs w:val="23"/>
              </w:rPr>
              <w:t>Golgot</w:t>
            </w:r>
            <w:r w:rsidR="00FC3909" w:rsidRPr="00014091">
              <w:rPr>
                <w:b/>
                <w:kern w:val="28"/>
                <w:sz w:val="23"/>
                <w:szCs w:val="23"/>
              </w:rPr>
              <w:t>a</w:t>
            </w:r>
          </w:p>
        </w:tc>
        <w:tc>
          <w:tcPr>
            <w:tcW w:w="6289" w:type="dxa"/>
          </w:tcPr>
          <w:p w14:paraId="45739A69" w14:textId="77777777" w:rsidR="00FC3909" w:rsidRPr="00014091" w:rsidRDefault="0038725C" w:rsidP="006E4C3F">
            <w:pPr>
              <w:widowControl w:val="0"/>
              <w:overflowPunct w:val="0"/>
              <w:autoSpaceDE w:val="0"/>
              <w:autoSpaceDN w:val="0"/>
              <w:adjustRightInd w:val="0"/>
              <w:rPr>
                <w:kern w:val="28"/>
                <w:sz w:val="23"/>
                <w:szCs w:val="23"/>
              </w:rPr>
            </w:pPr>
            <w:r w:rsidRPr="00014091">
              <w:rPr>
                <w:kern w:val="28"/>
                <w:sz w:val="23"/>
                <w:szCs w:val="23"/>
              </w:rPr>
              <w:t>Mahali Kristo aliposulubiwa</w:t>
            </w:r>
            <w:r w:rsidR="00FC3909" w:rsidRPr="00014091">
              <w:rPr>
                <w:kern w:val="28"/>
                <w:sz w:val="23"/>
                <w:szCs w:val="23"/>
              </w:rPr>
              <w:t>. “</w:t>
            </w:r>
            <w:r w:rsidRPr="00014091">
              <w:rPr>
                <w:kern w:val="28"/>
                <w:sz w:val="23"/>
                <w:szCs w:val="23"/>
              </w:rPr>
              <w:t>Mahali pa fuvu la kichwa</w:t>
            </w:r>
            <w:r w:rsidR="00FC3909" w:rsidRPr="00014091">
              <w:rPr>
                <w:kern w:val="28"/>
                <w:sz w:val="23"/>
                <w:szCs w:val="23"/>
              </w:rPr>
              <w:t>.”</w:t>
            </w:r>
          </w:p>
        </w:tc>
        <w:tc>
          <w:tcPr>
            <w:tcW w:w="1804" w:type="dxa"/>
          </w:tcPr>
          <w:p w14:paraId="7EF77878" w14:textId="77777777" w:rsidR="00FC3909" w:rsidRPr="00014091" w:rsidRDefault="000340FE" w:rsidP="006E4C3F">
            <w:pPr>
              <w:widowControl w:val="0"/>
              <w:overflowPunct w:val="0"/>
              <w:autoSpaceDE w:val="0"/>
              <w:autoSpaceDN w:val="0"/>
              <w:adjustRightInd w:val="0"/>
              <w:rPr>
                <w:kern w:val="28"/>
                <w:sz w:val="23"/>
                <w:szCs w:val="23"/>
              </w:rPr>
            </w:pPr>
            <w:r w:rsidRPr="00014091">
              <w:rPr>
                <w:kern w:val="28"/>
                <w:sz w:val="23"/>
                <w:szCs w:val="23"/>
              </w:rPr>
              <w:t>Marko</w:t>
            </w:r>
            <w:r w:rsidR="00FC3909" w:rsidRPr="00014091">
              <w:rPr>
                <w:kern w:val="28"/>
                <w:sz w:val="23"/>
                <w:szCs w:val="23"/>
              </w:rPr>
              <w:t xml:space="preserve"> 15:22-28</w:t>
            </w:r>
          </w:p>
        </w:tc>
      </w:tr>
      <w:tr w:rsidR="00FC3909" w:rsidRPr="00014091" w14:paraId="008F69B6" w14:textId="77777777">
        <w:tc>
          <w:tcPr>
            <w:tcW w:w="1523" w:type="dxa"/>
          </w:tcPr>
          <w:p w14:paraId="7BA7BE70" w14:textId="77777777" w:rsidR="00FC3909" w:rsidRPr="00014091" w:rsidRDefault="00EF0CF1" w:rsidP="006E4C3F">
            <w:pPr>
              <w:widowControl w:val="0"/>
              <w:overflowPunct w:val="0"/>
              <w:autoSpaceDE w:val="0"/>
              <w:autoSpaceDN w:val="0"/>
              <w:adjustRightInd w:val="0"/>
              <w:rPr>
                <w:b/>
                <w:kern w:val="28"/>
                <w:sz w:val="23"/>
                <w:szCs w:val="23"/>
              </w:rPr>
            </w:pPr>
            <w:r w:rsidRPr="00014091">
              <w:rPr>
                <w:b/>
                <w:kern w:val="28"/>
                <w:sz w:val="23"/>
                <w:szCs w:val="23"/>
              </w:rPr>
              <w:t>Y</w:t>
            </w:r>
            <w:r w:rsidR="00FC3909" w:rsidRPr="00014091">
              <w:rPr>
                <w:b/>
                <w:kern w:val="28"/>
                <w:sz w:val="23"/>
                <w:szCs w:val="23"/>
              </w:rPr>
              <w:t>erusalem</w:t>
            </w:r>
            <w:r w:rsidRPr="00014091">
              <w:rPr>
                <w:b/>
                <w:kern w:val="28"/>
                <w:sz w:val="23"/>
                <w:szCs w:val="23"/>
              </w:rPr>
              <w:t>u</w:t>
            </w:r>
          </w:p>
        </w:tc>
        <w:tc>
          <w:tcPr>
            <w:tcW w:w="6289" w:type="dxa"/>
          </w:tcPr>
          <w:p w14:paraId="6D41C97E" w14:textId="77777777" w:rsidR="00FC3909" w:rsidRPr="00014091" w:rsidRDefault="0038725C" w:rsidP="006E4C3F">
            <w:pPr>
              <w:widowControl w:val="0"/>
              <w:overflowPunct w:val="0"/>
              <w:autoSpaceDE w:val="0"/>
              <w:autoSpaceDN w:val="0"/>
              <w:adjustRightInd w:val="0"/>
              <w:rPr>
                <w:kern w:val="28"/>
                <w:sz w:val="23"/>
                <w:szCs w:val="23"/>
              </w:rPr>
            </w:pPr>
            <w:r w:rsidRPr="00014091">
              <w:rPr>
                <w:kern w:val="28"/>
                <w:sz w:val="23"/>
                <w:szCs w:val="23"/>
              </w:rPr>
              <w:t>Huitwa pia</w:t>
            </w:r>
            <w:r w:rsidR="00FF402F" w:rsidRPr="00014091">
              <w:rPr>
                <w:kern w:val="28"/>
                <w:sz w:val="23"/>
                <w:szCs w:val="23"/>
              </w:rPr>
              <w:t xml:space="preserve">: </w:t>
            </w:r>
            <w:r w:rsidRPr="00014091">
              <w:rPr>
                <w:kern w:val="28"/>
                <w:sz w:val="23"/>
                <w:szCs w:val="23"/>
              </w:rPr>
              <w:t>Salemu</w:t>
            </w:r>
            <w:r w:rsidR="00FF402F" w:rsidRPr="00014091">
              <w:rPr>
                <w:kern w:val="28"/>
                <w:sz w:val="23"/>
                <w:szCs w:val="23"/>
              </w:rPr>
              <w:t>, Ariel</w:t>
            </w:r>
            <w:r w:rsidRPr="00014091">
              <w:rPr>
                <w:kern w:val="28"/>
                <w:sz w:val="23"/>
                <w:szCs w:val="23"/>
              </w:rPr>
              <w:t>i, Y</w:t>
            </w:r>
            <w:r w:rsidR="00FF402F" w:rsidRPr="00014091">
              <w:rPr>
                <w:kern w:val="28"/>
                <w:sz w:val="23"/>
                <w:szCs w:val="23"/>
              </w:rPr>
              <w:t>ebus</w:t>
            </w:r>
            <w:r w:rsidRPr="00014091">
              <w:rPr>
                <w:kern w:val="28"/>
                <w:sz w:val="23"/>
                <w:szCs w:val="23"/>
              </w:rPr>
              <w:t>i</w:t>
            </w:r>
            <w:r w:rsidR="00FF402F" w:rsidRPr="00014091">
              <w:rPr>
                <w:kern w:val="28"/>
                <w:sz w:val="23"/>
                <w:szCs w:val="23"/>
              </w:rPr>
              <w:t>, "</w:t>
            </w:r>
            <w:r w:rsidRPr="00014091">
              <w:rPr>
                <w:kern w:val="28"/>
                <w:sz w:val="23"/>
                <w:szCs w:val="23"/>
              </w:rPr>
              <w:t xml:space="preserve">Mji wa Mungu," </w:t>
            </w:r>
            <w:r w:rsidR="00FF402F" w:rsidRPr="00014091">
              <w:rPr>
                <w:kern w:val="28"/>
                <w:sz w:val="23"/>
                <w:szCs w:val="23"/>
              </w:rPr>
              <w:t xml:space="preserve"> "</w:t>
            </w:r>
            <w:r w:rsidRPr="00014091">
              <w:rPr>
                <w:kern w:val="28"/>
                <w:sz w:val="23"/>
                <w:szCs w:val="23"/>
              </w:rPr>
              <w:t>mji mtakatifu</w:t>
            </w:r>
            <w:r w:rsidR="00FF402F" w:rsidRPr="00014091">
              <w:rPr>
                <w:kern w:val="28"/>
                <w:sz w:val="23"/>
                <w:szCs w:val="23"/>
              </w:rPr>
              <w:t xml:space="preserve">;" </w:t>
            </w:r>
            <w:r w:rsidRPr="00014091">
              <w:rPr>
                <w:kern w:val="28"/>
                <w:sz w:val="23"/>
                <w:szCs w:val="23"/>
              </w:rPr>
              <w:t>wakati fulani</w:t>
            </w:r>
            <w:r w:rsidR="00FF402F" w:rsidRPr="00014091">
              <w:rPr>
                <w:kern w:val="28"/>
                <w:sz w:val="23"/>
                <w:szCs w:val="23"/>
              </w:rPr>
              <w:t xml:space="preserve"> "</w:t>
            </w:r>
            <w:r w:rsidRPr="00014091">
              <w:rPr>
                <w:kern w:val="28"/>
                <w:sz w:val="23"/>
                <w:szCs w:val="23"/>
              </w:rPr>
              <w:t>Mji wa Yuda</w:t>
            </w:r>
            <w:r w:rsidR="00FF402F" w:rsidRPr="00014091">
              <w:rPr>
                <w:kern w:val="28"/>
                <w:sz w:val="23"/>
                <w:szCs w:val="23"/>
              </w:rPr>
              <w:t xml:space="preserve">" </w:t>
            </w:r>
            <w:r w:rsidRPr="00014091">
              <w:rPr>
                <w:kern w:val="28"/>
                <w:sz w:val="23"/>
                <w:szCs w:val="23"/>
              </w:rPr>
              <w:t>Mahali lilipozaliwa kanisa la Agano Jipya</w:t>
            </w:r>
            <w:r w:rsidR="00FF402F" w:rsidRPr="00014091">
              <w:rPr>
                <w:kern w:val="28"/>
                <w:sz w:val="23"/>
                <w:szCs w:val="23"/>
              </w:rPr>
              <w:t>.</w:t>
            </w:r>
          </w:p>
        </w:tc>
        <w:tc>
          <w:tcPr>
            <w:tcW w:w="1804" w:type="dxa"/>
          </w:tcPr>
          <w:p w14:paraId="0FDBDBE4" w14:textId="77777777" w:rsidR="00FC3909" w:rsidRPr="00014091" w:rsidRDefault="000340FE" w:rsidP="006E4C3F">
            <w:pPr>
              <w:widowControl w:val="0"/>
              <w:overflowPunct w:val="0"/>
              <w:autoSpaceDE w:val="0"/>
              <w:autoSpaceDN w:val="0"/>
              <w:adjustRightInd w:val="0"/>
              <w:rPr>
                <w:kern w:val="28"/>
                <w:sz w:val="23"/>
                <w:szCs w:val="23"/>
              </w:rPr>
            </w:pPr>
            <w:r w:rsidRPr="00014091">
              <w:rPr>
                <w:kern w:val="28"/>
                <w:sz w:val="23"/>
                <w:szCs w:val="23"/>
              </w:rPr>
              <w:t>Mdo</w:t>
            </w:r>
            <w:r w:rsidR="00FF402F" w:rsidRPr="00014091">
              <w:rPr>
                <w:kern w:val="28"/>
                <w:sz w:val="23"/>
                <w:szCs w:val="23"/>
              </w:rPr>
              <w:t xml:space="preserve"> 1:8</w:t>
            </w:r>
            <w:r w:rsidR="007B6E19" w:rsidRPr="00014091">
              <w:rPr>
                <w:kern w:val="28"/>
                <w:sz w:val="23"/>
                <w:szCs w:val="23"/>
              </w:rPr>
              <w:t xml:space="preserve"> (2</w:t>
            </w:r>
            <w:r w:rsidRPr="00014091">
              <w:rPr>
                <w:kern w:val="28"/>
                <w:sz w:val="23"/>
                <w:szCs w:val="23"/>
              </w:rPr>
              <w:t>:25,</w:t>
            </w:r>
            <w:r w:rsidR="007B6E19" w:rsidRPr="00014091">
              <w:rPr>
                <w:kern w:val="28"/>
                <w:sz w:val="23"/>
                <w:szCs w:val="23"/>
              </w:rPr>
              <w:t>28)</w:t>
            </w:r>
          </w:p>
        </w:tc>
      </w:tr>
      <w:tr w:rsidR="00FC3909" w:rsidRPr="00014091" w14:paraId="2EB7C7D1" w14:textId="77777777">
        <w:tc>
          <w:tcPr>
            <w:tcW w:w="1523" w:type="dxa"/>
          </w:tcPr>
          <w:p w14:paraId="18D72138" w14:textId="77777777" w:rsidR="00FC3909" w:rsidRPr="00014091" w:rsidRDefault="00FC3909" w:rsidP="006E4C3F">
            <w:pPr>
              <w:widowControl w:val="0"/>
              <w:overflowPunct w:val="0"/>
              <w:autoSpaceDE w:val="0"/>
              <w:autoSpaceDN w:val="0"/>
              <w:adjustRightInd w:val="0"/>
              <w:rPr>
                <w:b/>
                <w:kern w:val="28"/>
                <w:sz w:val="23"/>
                <w:szCs w:val="23"/>
              </w:rPr>
            </w:pPr>
            <w:r w:rsidRPr="00014091">
              <w:rPr>
                <w:b/>
                <w:kern w:val="28"/>
                <w:sz w:val="23"/>
                <w:szCs w:val="23"/>
              </w:rPr>
              <w:t>Samaria</w:t>
            </w:r>
          </w:p>
        </w:tc>
        <w:tc>
          <w:tcPr>
            <w:tcW w:w="6289" w:type="dxa"/>
          </w:tcPr>
          <w:p w14:paraId="10221A5E" w14:textId="77777777" w:rsidR="00FC3909" w:rsidRPr="00014091" w:rsidRDefault="0038725C" w:rsidP="006E4C3F">
            <w:pPr>
              <w:widowControl w:val="0"/>
              <w:overflowPunct w:val="0"/>
              <w:autoSpaceDE w:val="0"/>
              <w:autoSpaceDN w:val="0"/>
              <w:adjustRightInd w:val="0"/>
              <w:rPr>
                <w:kern w:val="28"/>
                <w:sz w:val="23"/>
                <w:szCs w:val="23"/>
              </w:rPr>
            </w:pPr>
            <w:r w:rsidRPr="00014091">
              <w:rPr>
                <w:kern w:val="28"/>
                <w:sz w:val="23"/>
                <w:szCs w:val="23"/>
              </w:rPr>
              <w:t>Samaria mkoa ulioko katikati ya Palestina lakini hauchukuliwi kama nchi takatifu</w:t>
            </w:r>
            <w:r w:rsidR="00FF402F" w:rsidRPr="00014091">
              <w:rPr>
                <w:kern w:val="28"/>
                <w:sz w:val="23"/>
                <w:szCs w:val="23"/>
              </w:rPr>
              <w:t xml:space="preserve">. </w:t>
            </w:r>
            <w:r w:rsidRPr="00014091">
              <w:rPr>
                <w:kern w:val="28"/>
                <w:sz w:val="23"/>
                <w:szCs w:val="23"/>
              </w:rPr>
              <w:t>Umbali kati ya Samaria na Israeli ambayo ni mji mikuu ya falme mbili ni maili 35 tu katika mstari ulionyooka</w:t>
            </w:r>
            <w:r w:rsidR="00FF402F" w:rsidRPr="00014091">
              <w:rPr>
                <w:kern w:val="28"/>
                <w:sz w:val="23"/>
                <w:szCs w:val="23"/>
              </w:rPr>
              <w:t>.</w:t>
            </w:r>
          </w:p>
        </w:tc>
        <w:tc>
          <w:tcPr>
            <w:tcW w:w="1804" w:type="dxa"/>
          </w:tcPr>
          <w:p w14:paraId="075A4FE5" w14:textId="77777777" w:rsidR="00FC3909" w:rsidRPr="00014091" w:rsidRDefault="000340FE" w:rsidP="006E4C3F">
            <w:pPr>
              <w:widowControl w:val="0"/>
              <w:overflowPunct w:val="0"/>
              <w:autoSpaceDE w:val="0"/>
              <w:autoSpaceDN w:val="0"/>
              <w:adjustRightInd w:val="0"/>
              <w:rPr>
                <w:kern w:val="28"/>
                <w:sz w:val="23"/>
                <w:szCs w:val="23"/>
              </w:rPr>
            </w:pPr>
            <w:r w:rsidRPr="00014091">
              <w:rPr>
                <w:kern w:val="28"/>
                <w:sz w:val="23"/>
                <w:szCs w:val="23"/>
              </w:rPr>
              <w:t>Yoh.</w:t>
            </w:r>
            <w:r w:rsidR="00FF402F" w:rsidRPr="00014091">
              <w:rPr>
                <w:kern w:val="28"/>
                <w:sz w:val="23"/>
                <w:szCs w:val="23"/>
              </w:rPr>
              <w:t xml:space="preserve"> 4:1-5</w:t>
            </w:r>
          </w:p>
        </w:tc>
      </w:tr>
    </w:tbl>
    <w:p w14:paraId="5B7960EC" w14:textId="77777777" w:rsidR="001606C8" w:rsidRPr="004C1056" w:rsidRDefault="00E1325A" w:rsidP="00E1325A">
      <w:pPr>
        <w:pStyle w:val="Heading2"/>
        <w:numPr>
          <w:ilvl w:val="0"/>
          <w:numId w:val="0"/>
        </w:numPr>
        <w:rPr>
          <w:kern w:val="28"/>
        </w:rPr>
      </w:pPr>
      <w:r>
        <w:rPr>
          <w:kern w:val="28"/>
        </w:rPr>
        <w:t>IX</w:t>
      </w:r>
      <w:r>
        <w:rPr>
          <w:kern w:val="28"/>
        </w:rPr>
        <w:tab/>
      </w:r>
      <w:r w:rsidR="006C0922">
        <w:rPr>
          <w:kern w:val="28"/>
        </w:rPr>
        <w:t>Watendaji muhimu katika Agano la Kale</w:t>
      </w:r>
    </w:p>
    <w:p w14:paraId="5A882492" w14:textId="77777777" w:rsidR="001606C8" w:rsidRPr="00014091" w:rsidRDefault="001606C8" w:rsidP="001606C8">
      <w:pPr>
        <w:widowControl w:val="0"/>
        <w:overflowPunct w:val="0"/>
        <w:autoSpaceDE w:val="0"/>
        <w:autoSpaceDN w:val="0"/>
        <w:adjustRightInd w:val="0"/>
        <w:rPr>
          <w:kern w:val="28"/>
          <w:sz w:val="10"/>
          <w:szCs w:val="10"/>
        </w:rPr>
      </w:pPr>
    </w:p>
    <w:p w14:paraId="33EFEDAD" w14:textId="77777777" w:rsidR="00D51314" w:rsidRPr="004C1056" w:rsidRDefault="006C0922" w:rsidP="003C2190">
      <w:pPr>
        <w:widowControl w:val="0"/>
        <w:overflowPunct w:val="0"/>
        <w:autoSpaceDE w:val="0"/>
        <w:autoSpaceDN w:val="0"/>
        <w:adjustRightInd w:val="0"/>
        <w:ind w:firstLine="720"/>
        <w:jc w:val="both"/>
        <w:rPr>
          <w:kern w:val="28"/>
        </w:rPr>
      </w:pPr>
      <w:r>
        <w:rPr>
          <w:b/>
          <w:kern w:val="28"/>
        </w:rPr>
        <w:t>Mungu</w:t>
      </w:r>
      <w:r w:rsidR="00A53CF5" w:rsidRPr="004C1056">
        <w:rPr>
          <w:kern w:val="28"/>
        </w:rPr>
        <w:t>—</w:t>
      </w:r>
      <w:r w:rsidR="000662B7">
        <w:rPr>
          <w:kern w:val="28"/>
        </w:rPr>
        <w:t xml:space="preserve"> Biblia inatueleza kwamba Mungu ni roho</w:t>
      </w:r>
      <w:r w:rsidR="00F23BA7" w:rsidRPr="004C1056">
        <w:rPr>
          <w:kern w:val="28"/>
        </w:rPr>
        <w:t xml:space="preserve"> (</w:t>
      </w:r>
      <w:r w:rsidR="000662B7">
        <w:rPr>
          <w:kern w:val="28"/>
        </w:rPr>
        <w:t>Yohana</w:t>
      </w:r>
      <w:r w:rsidR="00D51314" w:rsidRPr="004C1056">
        <w:rPr>
          <w:kern w:val="28"/>
        </w:rPr>
        <w:t xml:space="preserve"> 4:24</w:t>
      </w:r>
      <w:r w:rsidR="00F23BA7" w:rsidRPr="004C1056">
        <w:rPr>
          <w:kern w:val="28"/>
        </w:rPr>
        <w:t>).</w:t>
      </w:r>
      <w:r w:rsidR="00D51314" w:rsidRPr="004C1056">
        <w:rPr>
          <w:kern w:val="28"/>
        </w:rPr>
        <w:t xml:space="preserve">  </w:t>
      </w:r>
      <w:r w:rsidR="000662B7">
        <w:rPr>
          <w:i/>
        </w:rPr>
        <w:t>Mungu ni Roho nao wamuabuduo yeye imewapasa kumwabudu katika roho na kweli</w:t>
      </w:r>
      <w:r w:rsidR="00F23BA7" w:rsidRPr="004C1056">
        <w:t xml:space="preserve"> </w:t>
      </w:r>
      <w:r w:rsidR="00D51314" w:rsidRPr="004C1056">
        <w:t>(Strong)</w:t>
      </w:r>
      <w:r w:rsidR="00D51314" w:rsidRPr="004C1056">
        <w:rPr>
          <w:kern w:val="28"/>
        </w:rPr>
        <w:t xml:space="preserve"> </w:t>
      </w:r>
      <w:r w:rsidR="000662B7">
        <w:rPr>
          <w:kern w:val="28"/>
        </w:rPr>
        <w:t>Mungu ni zaidi ya mtendaji katika Biblia</w:t>
      </w:r>
      <w:r w:rsidR="00D51314" w:rsidRPr="004C1056">
        <w:rPr>
          <w:kern w:val="28"/>
        </w:rPr>
        <w:t xml:space="preserve">; </w:t>
      </w:r>
      <w:r w:rsidR="000662B7">
        <w:rPr>
          <w:kern w:val="28"/>
        </w:rPr>
        <w:t>Mungu ni chimbuko la kila kiumbe</w:t>
      </w:r>
      <w:r w:rsidR="00D51314" w:rsidRPr="004C1056">
        <w:rPr>
          <w:kern w:val="28"/>
        </w:rPr>
        <w:t xml:space="preserve">.  </w:t>
      </w:r>
      <w:r w:rsidR="00247361">
        <w:rPr>
          <w:kern w:val="28"/>
        </w:rPr>
        <w:t>Biblia inamfunua Mungu kwa mwanadamu</w:t>
      </w:r>
      <w:r w:rsidR="00D51314" w:rsidRPr="004C1056">
        <w:rPr>
          <w:kern w:val="28"/>
        </w:rPr>
        <w:t>.</w:t>
      </w:r>
    </w:p>
    <w:p w14:paraId="167DCA43" w14:textId="77777777" w:rsidR="00D51314" w:rsidRPr="004C1056" w:rsidRDefault="006C0922" w:rsidP="003C2190">
      <w:pPr>
        <w:widowControl w:val="0"/>
        <w:overflowPunct w:val="0"/>
        <w:autoSpaceDE w:val="0"/>
        <w:autoSpaceDN w:val="0"/>
        <w:adjustRightInd w:val="0"/>
        <w:ind w:firstLine="720"/>
        <w:jc w:val="both"/>
        <w:rPr>
          <w:kern w:val="28"/>
        </w:rPr>
      </w:pPr>
      <w:r>
        <w:rPr>
          <w:b/>
          <w:kern w:val="28"/>
        </w:rPr>
        <w:t>Shetani</w:t>
      </w:r>
      <w:r w:rsidR="00A53CF5" w:rsidRPr="004C1056">
        <w:rPr>
          <w:kern w:val="28"/>
        </w:rPr>
        <w:t>—</w:t>
      </w:r>
      <w:r w:rsidR="00247361">
        <w:rPr>
          <w:kern w:val="28"/>
        </w:rPr>
        <w:t>Neno shetani maana yake anayeshtaki</w:t>
      </w:r>
      <w:r w:rsidR="00D51314" w:rsidRPr="004C1056">
        <w:rPr>
          <w:kern w:val="28"/>
        </w:rPr>
        <w:t xml:space="preserve">. </w:t>
      </w:r>
      <w:r w:rsidR="00247361">
        <w:rPr>
          <w:kern w:val="28"/>
        </w:rPr>
        <w:t xml:space="preserve">Yeye ndiye </w:t>
      </w:r>
      <w:r w:rsidR="00247361">
        <w:rPr>
          <w:kern w:val="28"/>
          <w:u w:val="single"/>
        </w:rPr>
        <w:t>anayeshtaki</w:t>
      </w:r>
      <w:r w:rsidR="00D51314" w:rsidRPr="004C1056">
        <w:rPr>
          <w:kern w:val="28"/>
        </w:rPr>
        <w:t xml:space="preserve"> </w:t>
      </w:r>
      <w:r w:rsidR="00247361">
        <w:rPr>
          <w:kern w:val="28"/>
        </w:rPr>
        <w:t>kati ya wanaoamini</w:t>
      </w:r>
      <w:r w:rsidR="00D51314" w:rsidRPr="004C1056">
        <w:rPr>
          <w:kern w:val="28"/>
        </w:rPr>
        <w:t xml:space="preserve">. –  </w:t>
      </w:r>
      <w:r w:rsidR="00247361">
        <w:rPr>
          <w:kern w:val="28"/>
        </w:rPr>
        <w:t>Ufunuo</w:t>
      </w:r>
      <w:r w:rsidR="00D51314" w:rsidRPr="004C1056">
        <w:rPr>
          <w:kern w:val="28"/>
        </w:rPr>
        <w:t xml:space="preserve"> 12:10. </w:t>
      </w:r>
      <w:r w:rsidR="00247361">
        <w:rPr>
          <w:kern w:val="28"/>
        </w:rPr>
        <w:t>Shetani huitwa pia muovu</w:t>
      </w:r>
      <w:r w:rsidR="00D51314" w:rsidRPr="004C1056">
        <w:rPr>
          <w:kern w:val="28"/>
        </w:rPr>
        <w:t xml:space="preserve">.  </w:t>
      </w:r>
      <w:r w:rsidR="00247361">
        <w:rPr>
          <w:kern w:val="28"/>
        </w:rPr>
        <w:t>Mungu hakumuumba muovu</w:t>
      </w:r>
      <w:r w:rsidR="00D51314" w:rsidRPr="004C1056">
        <w:rPr>
          <w:kern w:val="28"/>
        </w:rPr>
        <w:t xml:space="preserve">.  </w:t>
      </w:r>
      <w:r w:rsidR="00247361">
        <w:rPr>
          <w:kern w:val="28"/>
        </w:rPr>
        <w:t>Mungu alimuumba malaika Lusiferi ambaye alianguka kwa sababu ya dhambi akawa muovu</w:t>
      </w:r>
      <w:r w:rsidR="00D51314" w:rsidRPr="004C1056">
        <w:rPr>
          <w:kern w:val="28"/>
        </w:rPr>
        <w:t xml:space="preserve">. – </w:t>
      </w:r>
      <w:r w:rsidR="00247361">
        <w:rPr>
          <w:kern w:val="28"/>
        </w:rPr>
        <w:t>Isaya</w:t>
      </w:r>
      <w:r w:rsidR="00D51314" w:rsidRPr="004C1056">
        <w:rPr>
          <w:kern w:val="28"/>
        </w:rPr>
        <w:t>. 14:12, Lk.10:18.</w:t>
      </w:r>
    </w:p>
    <w:p w14:paraId="72C51998" w14:textId="77777777" w:rsidR="00D51314" w:rsidRPr="004C1056" w:rsidRDefault="00D51314" w:rsidP="003C2190">
      <w:pPr>
        <w:widowControl w:val="0"/>
        <w:overflowPunct w:val="0"/>
        <w:autoSpaceDE w:val="0"/>
        <w:autoSpaceDN w:val="0"/>
        <w:adjustRightInd w:val="0"/>
        <w:ind w:firstLine="720"/>
        <w:jc w:val="both"/>
        <w:rPr>
          <w:kern w:val="28"/>
        </w:rPr>
      </w:pPr>
      <w:r w:rsidRPr="004C1056">
        <w:rPr>
          <w:kern w:val="28"/>
        </w:rPr>
        <w:t xml:space="preserve"> </w:t>
      </w:r>
      <w:r w:rsidR="006C0922">
        <w:rPr>
          <w:b/>
          <w:kern w:val="28"/>
        </w:rPr>
        <w:t>Adamu</w:t>
      </w:r>
      <w:r w:rsidR="00A53CF5" w:rsidRPr="004C1056">
        <w:rPr>
          <w:kern w:val="28"/>
        </w:rPr>
        <w:t>—</w:t>
      </w:r>
      <w:r w:rsidR="00247361">
        <w:rPr>
          <w:kern w:val="28"/>
        </w:rPr>
        <w:t xml:space="preserve"> Mungu alimuumba Adamu, mwanadamu wa kwanza, akamuweka katika Bustani ya Edeni</w:t>
      </w:r>
      <w:r w:rsidRPr="004C1056">
        <w:rPr>
          <w:kern w:val="28"/>
        </w:rPr>
        <w:t xml:space="preserve">.  </w:t>
      </w:r>
      <w:r w:rsidR="00247361">
        <w:rPr>
          <w:kern w:val="28"/>
        </w:rPr>
        <w:t>Ni yeye ndiye aliyeingiza dhambi katika jamii ya wanadamu</w:t>
      </w:r>
      <w:r w:rsidRPr="004C1056">
        <w:rPr>
          <w:kern w:val="28"/>
        </w:rPr>
        <w:t xml:space="preserve">. – </w:t>
      </w:r>
      <w:r w:rsidR="00247361">
        <w:rPr>
          <w:kern w:val="28"/>
        </w:rPr>
        <w:t>Rum</w:t>
      </w:r>
      <w:r w:rsidRPr="004C1056">
        <w:rPr>
          <w:kern w:val="28"/>
        </w:rPr>
        <w:t>. 5:12</w:t>
      </w:r>
    </w:p>
    <w:p w14:paraId="0E73D156" w14:textId="77777777" w:rsidR="00D51314" w:rsidRPr="004C1056" w:rsidRDefault="006C0922" w:rsidP="003C2190">
      <w:pPr>
        <w:widowControl w:val="0"/>
        <w:overflowPunct w:val="0"/>
        <w:autoSpaceDE w:val="0"/>
        <w:autoSpaceDN w:val="0"/>
        <w:adjustRightInd w:val="0"/>
        <w:ind w:firstLine="720"/>
        <w:jc w:val="both"/>
        <w:rPr>
          <w:kern w:val="28"/>
        </w:rPr>
      </w:pPr>
      <w:r>
        <w:rPr>
          <w:b/>
          <w:kern w:val="28"/>
        </w:rPr>
        <w:t>Eva</w:t>
      </w:r>
      <w:r w:rsidR="00A53CF5" w:rsidRPr="004C1056">
        <w:rPr>
          <w:kern w:val="28"/>
        </w:rPr>
        <w:t>—</w:t>
      </w:r>
      <w:r w:rsidR="00247361">
        <w:rPr>
          <w:kern w:val="28"/>
        </w:rPr>
        <w:t>Mungu alimuumba Eva, mwanamke wa kwanza, k</w:t>
      </w:r>
      <w:r w:rsidR="008519CC">
        <w:rPr>
          <w:kern w:val="28"/>
        </w:rPr>
        <w:t>utokana na ubavu mmoja wa Adamu</w:t>
      </w:r>
      <w:r w:rsidR="00D51314" w:rsidRPr="004C1056">
        <w:rPr>
          <w:kern w:val="28"/>
        </w:rPr>
        <w:t xml:space="preserve">. – </w:t>
      </w:r>
      <w:r w:rsidR="00247361">
        <w:rPr>
          <w:kern w:val="28"/>
        </w:rPr>
        <w:t xml:space="preserve">Mwanzo </w:t>
      </w:r>
      <w:r w:rsidR="00D51314" w:rsidRPr="004C1056">
        <w:rPr>
          <w:kern w:val="28"/>
        </w:rPr>
        <w:t xml:space="preserve">2:21-22 </w:t>
      </w:r>
    </w:p>
    <w:p w14:paraId="0C328020" w14:textId="77777777" w:rsidR="00D51314" w:rsidRPr="004C1056" w:rsidRDefault="006C0922" w:rsidP="003C2190">
      <w:pPr>
        <w:widowControl w:val="0"/>
        <w:overflowPunct w:val="0"/>
        <w:autoSpaceDE w:val="0"/>
        <w:autoSpaceDN w:val="0"/>
        <w:adjustRightInd w:val="0"/>
        <w:ind w:firstLine="720"/>
        <w:jc w:val="both"/>
        <w:rPr>
          <w:kern w:val="28"/>
        </w:rPr>
      </w:pPr>
      <w:r>
        <w:rPr>
          <w:b/>
          <w:kern w:val="28"/>
        </w:rPr>
        <w:t>Kaini</w:t>
      </w:r>
      <w:r w:rsidR="00A53CF5" w:rsidRPr="004C1056">
        <w:rPr>
          <w:kern w:val="28"/>
        </w:rPr>
        <w:t>—</w:t>
      </w:r>
      <w:r w:rsidR="00247361">
        <w:rPr>
          <w:kern w:val="28"/>
        </w:rPr>
        <w:t xml:space="preserve"> Mwanaye Adamu wa kwanza</w:t>
      </w:r>
      <w:r w:rsidR="00A53CF5" w:rsidRPr="004C1056">
        <w:rPr>
          <w:kern w:val="28"/>
        </w:rPr>
        <w:t xml:space="preserve">. </w:t>
      </w:r>
      <w:r w:rsidR="00247361">
        <w:rPr>
          <w:kern w:val="28"/>
        </w:rPr>
        <w:t>Alikuwa mkulimaAlimuua nduguye Abeli na kuwa muuaji wa kwanza</w:t>
      </w:r>
      <w:r w:rsidR="00D51314" w:rsidRPr="004C1056">
        <w:rPr>
          <w:kern w:val="28"/>
        </w:rPr>
        <w:t xml:space="preserve">. – </w:t>
      </w:r>
      <w:r w:rsidR="00247361">
        <w:rPr>
          <w:kern w:val="28"/>
        </w:rPr>
        <w:t>Mwa.</w:t>
      </w:r>
      <w:r w:rsidR="00D51314" w:rsidRPr="004C1056">
        <w:rPr>
          <w:kern w:val="28"/>
        </w:rPr>
        <w:t xml:space="preserve"> 4;1 </w:t>
      </w:r>
    </w:p>
    <w:p w14:paraId="086A01BA" w14:textId="77777777" w:rsidR="00D51314" w:rsidRPr="004C1056" w:rsidRDefault="00D51314" w:rsidP="003C2190">
      <w:pPr>
        <w:widowControl w:val="0"/>
        <w:overflowPunct w:val="0"/>
        <w:autoSpaceDE w:val="0"/>
        <w:autoSpaceDN w:val="0"/>
        <w:adjustRightInd w:val="0"/>
        <w:ind w:firstLine="720"/>
        <w:jc w:val="both"/>
        <w:rPr>
          <w:kern w:val="28"/>
        </w:rPr>
      </w:pPr>
      <w:r w:rsidRPr="004C1056">
        <w:rPr>
          <w:b/>
          <w:kern w:val="28"/>
        </w:rPr>
        <w:t>Abel</w:t>
      </w:r>
      <w:r w:rsidR="006C0922">
        <w:rPr>
          <w:b/>
          <w:kern w:val="28"/>
        </w:rPr>
        <w:t>i</w:t>
      </w:r>
      <w:r w:rsidR="00A53CF5" w:rsidRPr="004C1056">
        <w:rPr>
          <w:kern w:val="28"/>
        </w:rPr>
        <w:t>—</w:t>
      </w:r>
      <w:r w:rsidR="00247361">
        <w:rPr>
          <w:kern w:val="28"/>
        </w:rPr>
        <w:t>mwanaye Adamu wa pili aliyeuawa na Kaini. Alikuwa mchungaji</w:t>
      </w:r>
      <w:r w:rsidR="00F23BA7" w:rsidRPr="004C1056">
        <w:rPr>
          <w:kern w:val="28"/>
        </w:rPr>
        <w:t xml:space="preserve">. </w:t>
      </w:r>
      <w:r w:rsidR="00247361">
        <w:rPr>
          <w:kern w:val="28"/>
        </w:rPr>
        <w:t>Mwa.</w:t>
      </w:r>
      <w:r w:rsidRPr="004C1056">
        <w:rPr>
          <w:kern w:val="28"/>
        </w:rPr>
        <w:t xml:space="preserve"> 4:2</w:t>
      </w:r>
    </w:p>
    <w:p w14:paraId="65D0F597" w14:textId="77777777" w:rsidR="00D51314" w:rsidRPr="004C1056" w:rsidRDefault="00D51314" w:rsidP="003C2190">
      <w:pPr>
        <w:widowControl w:val="0"/>
        <w:overflowPunct w:val="0"/>
        <w:autoSpaceDE w:val="0"/>
        <w:autoSpaceDN w:val="0"/>
        <w:adjustRightInd w:val="0"/>
        <w:ind w:firstLine="720"/>
        <w:jc w:val="both"/>
        <w:rPr>
          <w:kern w:val="28"/>
        </w:rPr>
      </w:pPr>
      <w:r w:rsidRPr="004C1056">
        <w:rPr>
          <w:b/>
          <w:kern w:val="28"/>
        </w:rPr>
        <w:t>Set</w:t>
      </w:r>
      <w:r w:rsidR="006C0922">
        <w:rPr>
          <w:b/>
          <w:kern w:val="28"/>
        </w:rPr>
        <w:t>i</w:t>
      </w:r>
      <w:r w:rsidR="00A53CF5" w:rsidRPr="004C1056">
        <w:rPr>
          <w:kern w:val="28"/>
        </w:rPr>
        <w:t>—</w:t>
      </w:r>
      <w:r w:rsidR="00247361">
        <w:rPr>
          <w:kern w:val="28"/>
        </w:rPr>
        <w:t>Mwanae Adamu wa tatu</w:t>
      </w:r>
      <w:r w:rsidR="00A53CF5" w:rsidRPr="004C1056">
        <w:rPr>
          <w:kern w:val="28"/>
        </w:rPr>
        <w:t>.</w:t>
      </w:r>
      <w:r w:rsidRPr="004C1056">
        <w:rPr>
          <w:kern w:val="28"/>
        </w:rPr>
        <w:t xml:space="preserve"> -  </w:t>
      </w:r>
      <w:r w:rsidR="00247361">
        <w:rPr>
          <w:kern w:val="28"/>
        </w:rPr>
        <w:t>Mwa</w:t>
      </w:r>
      <w:r w:rsidRPr="004C1056">
        <w:rPr>
          <w:kern w:val="28"/>
        </w:rPr>
        <w:t>. 5:3</w:t>
      </w:r>
    </w:p>
    <w:p w14:paraId="1C6A8477" w14:textId="77777777" w:rsidR="00D51314" w:rsidRPr="004C1056" w:rsidRDefault="006C0922" w:rsidP="003C2190">
      <w:pPr>
        <w:widowControl w:val="0"/>
        <w:overflowPunct w:val="0"/>
        <w:autoSpaceDE w:val="0"/>
        <w:autoSpaceDN w:val="0"/>
        <w:adjustRightInd w:val="0"/>
        <w:ind w:firstLine="720"/>
        <w:jc w:val="both"/>
        <w:rPr>
          <w:kern w:val="28"/>
        </w:rPr>
      </w:pPr>
      <w:r>
        <w:rPr>
          <w:b/>
          <w:kern w:val="28"/>
        </w:rPr>
        <w:t>Nuhu</w:t>
      </w:r>
      <w:r w:rsidR="00A53CF5" w:rsidRPr="004C1056">
        <w:rPr>
          <w:kern w:val="28"/>
        </w:rPr>
        <w:t>—</w:t>
      </w:r>
      <w:r w:rsidR="00247361">
        <w:rPr>
          <w:kern w:val="28"/>
        </w:rPr>
        <w:t>Alijenga safina kulinda uhai katika dunia</w:t>
      </w:r>
      <w:r w:rsidR="00F23BA7" w:rsidRPr="004C1056">
        <w:rPr>
          <w:kern w:val="28"/>
        </w:rPr>
        <w:t xml:space="preserve">. </w:t>
      </w:r>
      <w:r w:rsidR="00247361">
        <w:rPr>
          <w:kern w:val="28"/>
        </w:rPr>
        <w:t>Mwa</w:t>
      </w:r>
      <w:r w:rsidR="00F23BA7" w:rsidRPr="004C1056">
        <w:rPr>
          <w:kern w:val="28"/>
        </w:rPr>
        <w:t xml:space="preserve">. </w:t>
      </w:r>
      <w:r w:rsidR="00D51314" w:rsidRPr="004C1056">
        <w:rPr>
          <w:kern w:val="28"/>
        </w:rPr>
        <w:t xml:space="preserve">6:13-22 </w:t>
      </w:r>
    </w:p>
    <w:p w14:paraId="3D687E35" w14:textId="77777777" w:rsidR="00D51314" w:rsidRPr="004C1056" w:rsidRDefault="00585B69" w:rsidP="003C2190">
      <w:pPr>
        <w:widowControl w:val="0"/>
        <w:overflowPunct w:val="0"/>
        <w:autoSpaceDE w:val="0"/>
        <w:autoSpaceDN w:val="0"/>
        <w:adjustRightInd w:val="0"/>
        <w:ind w:firstLine="720"/>
        <w:jc w:val="both"/>
        <w:rPr>
          <w:kern w:val="28"/>
        </w:rPr>
      </w:pPr>
      <w:r>
        <w:rPr>
          <w:b/>
          <w:kern w:val="28"/>
        </w:rPr>
        <w:t>Abra</w:t>
      </w:r>
      <w:r w:rsidR="006C0922">
        <w:rPr>
          <w:b/>
          <w:kern w:val="28"/>
        </w:rPr>
        <w:t>m</w:t>
      </w:r>
      <w:r w:rsidR="00A53CF5" w:rsidRPr="004C1056">
        <w:rPr>
          <w:kern w:val="28"/>
        </w:rPr>
        <w:t>—</w:t>
      </w:r>
      <w:r w:rsidR="00247361">
        <w:rPr>
          <w:kern w:val="28"/>
        </w:rPr>
        <w:t>Mungu alimwita Abra</w:t>
      </w:r>
      <w:r>
        <w:rPr>
          <w:kern w:val="28"/>
        </w:rPr>
        <w:t>m</w:t>
      </w:r>
      <w:r w:rsidR="00247361">
        <w:rPr>
          <w:kern w:val="28"/>
        </w:rPr>
        <w:t xml:space="preserve"> aondoke nyumbani na kwenda katika nchi isiyojulikana ambako Mung</w:t>
      </w:r>
      <w:r>
        <w:rPr>
          <w:kern w:val="28"/>
        </w:rPr>
        <w:t>u atamfanya baba wa taifa kubwa, ndio historia ya Wayahudi ikaanza.</w:t>
      </w:r>
      <w:r w:rsidR="00A53CF5" w:rsidRPr="004C1056">
        <w:rPr>
          <w:kern w:val="28"/>
        </w:rPr>
        <w:t xml:space="preserve"> </w:t>
      </w:r>
      <w:r>
        <w:rPr>
          <w:kern w:val="28"/>
        </w:rPr>
        <w:t>Mwa</w:t>
      </w:r>
      <w:r w:rsidR="00D51314" w:rsidRPr="004C1056">
        <w:rPr>
          <w:kern w:val="28"/>
        </w:rPr>
        <w:t xml:space="preserve">. 12:1-3 </w:t>
      </w:r>
      <w:r>
        <w:rPr>
          <w:kern w:val="28"/>
        </w:rPr>
        <w:t xml:space="preserve">Mungu alibadili jina lake kutoka </w:t>
      </w:r>
      <w:r w:rsidR="00D51314" w:rsidRPr="004C1056">
        <w:rPr>
          <w:kern w:val="28"/>
        </w:rPr>
        <w:t xml:space="preserve">Abram </w:t>
      </w:r>
      <w:r>
        <w:rPr>
          <w:i/>
          <w:kern w:val="28"/>
        </w:rPr>
        <w:t>Baba Mkubwa</w:t>
      </w:r>
      <w:r w:rsidR="00D51314" w:rsidRPr="004C1056">
        <w:rPr>
          <w:i/>
          <w:kern w:val="28"/>
        </w:rPr>
        <w:t xml:space="preserve"> </w:t>
      </w:r>
      <w:r w:rsidR="00BE2785">
        <w:rPr>
          <w:kern w:val="28"/>
        </w:rPr>
        <w:t>kuwa</w:t>
      </w:r>
      <w:r w:rsidR="00D51314" w:rsidRPr="004C1056">
        <w:rPr>
          <w:kern w:val="28"/>
        </w:rPr>
        <w:t xml:space="preserve"> Abraham</w:t>
      </w:r>
      <w:r w:rsidR="00BE2785">
        <w:rPr>
          <w:kern w:val="28"/>
        </w:rPr>
        <w:t xml:space="preserve">u </w:t>
      </w:r>
      <w:r w:rsidR="00D51314" w:rsidRPr="004C1056">
        <w:rPr>
          <w:kern w:val="28"/>
        </w:rPr>
        <w:t xml:space="preserve"> </w:t>
      </w:r>
      <w:r w:rsidR="00BE2785">
        <w:rPr>
          <w:i/>
          <w:kern w:val="28"/>
        </w:rPr>
        <w:t>Baba wa Umati</w:t>
      </w:r>
      <w:r w:rsidR="00D51314" w:rsidRPr="004C1056">
        <w:rPr>
          <w:i/>
          <w:kern w:val="28"/>
        </w:rPr>
        <w:t>.</w:t>
      </w:r>
      <w:r w:rsidR="00A53CF5" w:rsidRPr="004C1056">
        <w:rPr>
          <w:kern w:val="28"/>
        </w:rPr>
        <w:t xml:space="preserve"> </w:t>
      </w:r>
      <w:r w:rsidR="00BE2785">
        <w:rPr>
          <w:kern w:val="28"/>
        </w:rPr>
        <w:t>Mwa</w:t>
      </w:r>
      <w:r w:rsidR="00D51314" w:rsidRPr="004C1056">
        <w:rPr>
          <w:kern w:val="28"/>
        </w:rPr>
        <w:t>. 17:5</w:t>
      </w:r>
    </w:p>
    <w:p w14:paraId="6CBE7AD6" w14:textId="77777777" w:rsidR="00D51314" w:rsidRPr="004C1056" w:rsidRDefault="006C0922" w:rsidP="003C2190">
      <w:pPr>
        <w:widowControl w:val="0"/>
        <w:overflowPunct w:val="0"/>
        <w:autoSpaceDE w:val="0"/>
        <w:autoSpaceDN w:val="0"/>
        <w:adjustRightInd w:val="0"/>
        <w:ind w:firstLine="720"/>
        <w:jc w:val="both"/>
        <w:rPr>
          <w:kern w:val="28"/>
        </w:rPr>
      </w:pPr>
      <w:r>
        <w:rPr>
          <w:b/>
          <w:kern w:val="28"/>
        </w:rPr>
        <w:t>Isaka</w:t>
      </w:r>
      <w:r w:rsidR="00A53CF5" w:rsidRPr="004C1056">
        <w:rPr>
          <w:kern w:val="28"/>
        </w:rPr>
        <w:t>—</w:t>
      </w:r>
      <w:r w:rsidR="00686DE7">
        <w:rPr>
          <w:kern w:val="28"/>
        </w:rPr>
        <w:t xml:space="preserve">Mwanaye Abrahamu </w:t>
      </w:r>
      <w:r w:rsidR="00F82528">
        <w:rPr>
          <w:kern w:val="28"/>
        </w:rPr>
        <w:t xml:space="preserve">wa agano </w:t>
      </w:r>
      <w:r w:rsidR="00686DE7">
        <w:rPr>
          <w:kern w:val="28"/>
        </w:rPr>
        <w:t>aliyempata kwa ahadi uzeeni.</w:t>
      </w:r>
      <w:r w:rsidR="00D51314" w:rsidRPr="004C1056">
        <w:rPr>
          <w:kern w:val="28"/>
        </w:rPr>
        <w:t xml:space="preserve"> </w:t>
      </w:r>
      <w:r w:rsidR="00686DE7">
        <w:rPr>
          <w:kern w:val="28"/>
        </w:rPr>
        <w:t>Mwa</w:t>
      </w:r>
      <w:r w:rsidR="00D51314" w:rsidRPr="004C1056">
        <w:rPr>
          <w:kern w:val="28"/>
        </w:rPr>
        <w:t>. 17:19</w:t>
      </w:r>
    </w:p>
    <w:p w14:paraId="627B5DCC" w14:textId="77777777" w:rsidR="00D51314" w:rsidRPr="004C1056" w:rsidRDefault="006C0922" w:rsidP="003C2190">
      <w:pPr>
        <w:widowControl w:val="0"/>
        <w:overflowPunct w:val="0"/>
        <w:autoSpaceDE w:val="0"/>
        <w:autoSpaceDN w:val="0"/>
        <w:adjustRightInd w:val="0"/>
        <w:ind w:firstLine="720"/>
        <w:jc w:val="both"/>
        <w:rPr>
          <w:kern w:val="28"/>
        </w:rPr>
      </w:pPr>
      <w:r>
        <w:rPr>
          <w:b/>
          <w:kern w:val="28"/>
        </w:rPr>
        <w:t>Yakobo</w:t>
      </w:r>
      <w:r w:rsidR="00A53CF5" w:rsidRPr="004C1056">
        <w:rPr>
          <w:kern w:val="28"/>
        </w:rPr>
        <w:t>—</w:t>
      </w:r>
      <w:r w:rsidR="00686DE7">
        <w:rPr>
          <w:kern w:val="28"/>
        </w:rPr>
        <w:t>Jina lake lilibadilishwa na Mungu likawa Israeli</w:t>
      </w:r>
      <w:r w:rsidR="00D51314" w:rsidRPr="004C1056">
        <w:rPr>
          <w:kern w:val="28"/>
        </w:rPr>
        <w:t>.</w:t>
      </w:r>
      <w:r w:rsidR="00F82528">
        <w:rPr>
          <w:kern w:val="28"/>
        </w:rPr>
        <w:t xml:space="preserve"> Wanae 12 ndio waliounda makabila ya taifa la Israeli.</w:t>
      </w:r>
      <w:r w:rsidR="00D51314" w:rsidRPr="004C1056">
        <w:rPr>
          <w:kern w:val="28"/>
        </w:rPr>
        <w:t xml:space="preserve"> </w:t>
      </w:r>
      <w:r w:rsidR="00686DE7">
        <w:rPr>
          <w:kern w:val="28"/>
        </w:rPr>
        <w:t>Mwa</w:t>
      </w:r>
      <w:r w:rsidR="00D51314" w:rsidRPr="004C1056">
        <w:rPr>
          <w:kern w:val="28"/>
        </w:rPr>
        <w:t>. 32:28</w:t>
      </w:r>
    </w:p>
    <w:p w14:paraId="31CA5744" w14:textId="77777777" w:rsidR="00D51314" w:rsidRPr="004C1056" w:rsidRDefault="006C0922" w:rsidP="003C2190">
      <w:pPr>
        <w:widowControl w:val="0"/>
        <w:overflowPunct w:val="0"/>
        <w:autoSpaceDE w:val="0"/>
        <w:autoSpaceDN w:val="0"/>
        <w:adjustRightInd w:val="0"/>
        <w:ind w:firstLine="720"/>
        <w:jc w:val="both"/>
        <w:rPr>
          <w:kern w:val="28"/>
        </w:rPr>
      </w:pPr>
      <w:r>
        <w:rPr>
          <w:b/>
          <w:kern w:val="28"/>
        </w:rPr>
        <w:t>Yusufu</w:t>
      </w:r>
      <w:r w:rsidR="00A53CF5" w:rsidRPr="004C1056">
        <w:rPr>
          <w:kern w:val="28"/>
        </w:rPr>
        <w:t>—</w:t>
      </w:r>
      <w:r w:rsidR="00F82528">
        <w:rPr>
          <w:kern w:val="28"/>
        </w:rPr>
        <w:t xml:space="preserve"> Mwanaye Yakobo ambaye aliuzwa utumwani Misri</w:t>
      </w:r>
      <w:r w:rsidR="00D51314" w:rsidRPr="004C1056">
        <w:rPr>
          <w:kern w:val="28"/>
        </w:rPr>
        <w:t xml:space="preserve">.  </w:t>
      </w:r>
      <w:r w:rsidR="00F82528">
        <w:rPr>
          <w:kern w:val="28"/>
        </w:rPr>
        <w:t>Mungu alimpandisha cheo hadi nafasi ya pili katika ufalume na akamtumia kuilinda Misri na Israeli</w:t>
      </w:r>
      <w:r w:rsidR="00D51314" w:rsidRPr="004C1056">
        <w:rPr>
          <w:kern w:val="28"/>
        </w:rPr>
        <w:t xml:space="preserve">.  </w:t>
      </w:r>
      <w:r w:rsidR="00F82528">
        <w:rPr>
          <w:kern w:val="28"/>
        </w:rPr>
        <w:t>Yakobo na familia yake walihamia Gosheni wilaya iliyoko Misri</w:t>
      </w:r>
      <w:r w:rsidR="00D51314" w:rsidRPr="004C1056">
        <w:rPr>
          <w:kern w:val="28"/>
        </w:rPr>
        <w:t xml:space="preserve">. </w:t>
      </w:r>
      <w:r w:rsidR="00F82528">
        <w:rPr>
          <w:kern w:val="28"/>
        </w:rPr>
        <w:t>Mwa</w:t>
      </w:r>
      <w:r w:rsidR="00D51314" w:rsidRPr="004C1056">
        <w:rPr>
          <w:kern w:val="28"/>
        </w:rPr>
        <w:t>. 37:36,42:1-3.</w:t>
      </w:r>
    </w:p>
    <w:p w14:paraId="3A82A4B8" w14:textId="77777777" w:rsidR="00D51314" w:rsidRPr="004C1056" w:rsidRDefault="006C0922" w:rsidP="003C2190">
      <w:pPr>
        <w:widowControl w:val="0"/>
        <w:overflowPunct w:val="0"/>
        <w:autoSpaceDE w:val="0"/>
        <w:autoSpaceDN w:val="0"/>
        <w:adjustRightInd w:val="0"/>
        <w:ind w:firstLine="720"/>
        <w:jc w:val="both"/>
        <w:rPr>
          <w:kern w:val="28"/>
        </w:rPr>
      </w:pPr>
      <w:r>
        <w:rPr>
          <w:b/>
          <w:kern w:val="28"/>
        </w:rPr>
        <w:t>Farao</w:t>
      </w:r>
      <w:r w:rsidR="00A53CF5" w:rsidRPr="004C1056">
        <w:rPr>
          <w:kern w:val="28"/>
        </w:rPr>
        <w:t>—</w:t>
      </w:r>
      <w:r w:rsidR="00F82528">
        <w:rPr>
          <w:kern w:val="28"/>
        </w:rPr>
        <w:t>Cheo cha mtawala wa Misri</w:t>
      </w:r>
      <w:r w:rsidR="00D51314" w:rsidRPr="004C1056">
        <w:rPr>
          <w:kern w:val="28"/>
        </w:rPr>
        <w:t xml:space="preserve">. </w:t>
      </w:r>
      <w:r w:rsidR="00F82528">
        <w:rPr>
          <w:kern w:val="28"/>
        </w:rPr>
        <w:t>Watoto wa Israeli walikuwa utumwani Misri kwa miaka 400. Mungu aliufanya moyo wa Farao aliyetawala wakati wa Kutoka kuwa mgumu na akawaondoa Waisraeli kutoka Misri kwa mkono wenye nguvu</w:t>
      </w:r>
      <w:r w:rsidR="00D51314" w:rsidRPr="004C1056">
        <w:rPr>
          <w:kern w:val="28"/>
        </w:rPr>
        <w:t xml:space="preserve">. </w:t>
      </w:r>
      <w:r w:rsidR="00F82528">
        <w:rPr>
          <w:kern w:val="28"/>
        </w:rPr>
        <w:t>Kut</w:t>
      </w:r>
      <w:r w:rsidR="00D51314" w:rsidRPr="004C1056">
        <w:rPr>
          <w:kern w:val="28"/>
        </w:rPr>
        <w:t>. 1:11-14, 6:1</w:t>
      </w:r>
    </w:p>
    <w:p w14:paraId="40F5F897" w14:textId="77777777" w:rsidR="00D51314" w:rsidRPr="004C1056" w:rsidRDefault="006C0922" w:rsidP="00014091">
      <w:pPr>
        <w:widowControl w:val="0"/>
        <w:overflowPunct w:val="0"/>
        <w:autoSpaceDE w:val="0"/>
        <w:autoSpaceDN w:val="0"/>
        <w:adjustRightInd w:val="0"/>
        <w:jc w:val="both"/>
        <w:rPr>
          <w:kern w:val="28"/>
        </w:rPr>
      </w:pPr>
      <w:r>
        <w:rPr>
          <w:b/>
          <w:kern w:val="28"/>
        </w:rPr>
        <w:t>Musa</w:t>
      </w:r>
      <w:r w:rsidR="00A53CF5" w:rsidRPr="004C1056">
        <w:rPr>
          <w:kern w:val="28"/>
        </w:rPr>
        <w:t>—</w:t>
      </w:r>
      <w:r w:rsidR="00F82528">
        <w:rPr>
          <w:kern w:val="28"/>
        </w:rPr>
        <w:t xml:space="preserve"> Mungu alimwinua Musa kwenda kuwatoa utumwani Misri wana wa Israeli</w:t>
      </w:r>
      <w:r w:rsidR="00D51314" w:rsidRPr="004C1056">
        <w:rPr>
          <w:kern w:val="28"/>
        </w:rPr>
        <w:t xml:space="preserve">.  </w:t>
      </w:r>
      <w:r w:rsidR="00F82528">
        <w:rPr>
          <w:kern w:val="28"/>
        </w:rPr>
        <w:t>Alipokea amri zake na agano katika mlima Sinai</w:t>
      </w:r>
      <w:r w:rsidR="00D51314" w:rsidRPr="004C1056">
        <w:rPr>
          <w:kern w:val="28"/>
        </w:rPr>
        <w:t xml:space="preserve">.  </w:t>
      </w:r>
      <w:r w:rsidR="00F82528">
        <w:rPr>
          <w:kern w:val="28"/>
        </w:rPr>
        <w:t>Aliwaongoza Waisraeli kwa miaka 40</w:t>
      </w:r>
      <w:r w:rsidR="00A53CF5" w:rsidRPr="004C1056">
        <w:rPr>
          <w:kern w:val="28"/>
        </w:rPr>
        <w:t>.</w:t>
      </w:r>
      <w:r w:rsidR="00F82528">
        <w:rPr>
          <w:kern w:val="28"/>
        </w:rPr>
        <w:t xml:space="preserve"> </w:t>
      </w:r>
      <w:r w:rsidR="00A53CF5" w:rsidRPr="004C1056">
        <w:rPr>
          <w:kern w:val="28"/>
        </w:rPr>
        <w:t xml:space="preserve"> </w:t>
      </w:r>
      <w:r w:rsidR="00F82528">
        <w:rPr>
          <w:kern w:val="28"/>
        </w:rPr>
        <w:t>Kut.</w:t>
      </w:r>
      <w:r w:rsidR="00D51314" w:rsidRPr="004C1056">
        <w:rPr>
          <w:kern w:val="28"/>
        </w:rPr>
        <w:t xml:space="preserve"> 3:10-12</w:t>
      </w:r>
    </w:p>
    <w:p w14:paraId="374E9937" w14:textId="77777777" w:rsidR="00D51314" w:rsidRPr="004C1056" w:rsidRDefault="006C0922" w:rsidP="003C2190">
      <w:pPr>
        <w:widowControl w:val="0"/>
        <w:overflowPunct w:val="0"/>
        <w:autoSpaceDE w:val="0"/>
        <w:autoSpaceDN w:val="0"/>
        <w:adjustRightInd w:val="0"/>
        <w:ind w:firstLine="720"/>
        <w:jc w:val="both"/>
        <w:rPr>
          <w:kern w:val="28"/>
        </w:rPr>
      </w:pPr>
      <w:r>
        <w:rPr>
          <w:b/>
          <w:kern w:val="28"/>
        </w:rPr>
        <w:t>Aroni</w:t>
      </w:r>
      <w:r w:rsidR="00A53CF5" w:rsidRPr="004C1056">
        <w:rPr>
          <w:kern w:val="28"/>
        </w:rPr>
        <w:t>—</w:t>
      </w:r>
      <w:r w:rsidR="00C91CC0">
        <w:rPr>
          <w:kern w:val="28"/>
        </w:rPr>
        <w:t>Ndugu yake Musa na Kuhani Mkuu kwa utaratibu wa Makuhani</w:t>
      </w:r>
      <w:r w:rsidR="00A53CF5" w:rsidRPr="004C1056">
        <w:rPr>
          <w:kern w:val="28"/>
        </w:rPr>
        <w:t xml:space="preserve">. </w:t>
      </w:r>
      <w:r w:rsidR="00C91CC0">
        <w:rPr>
          <w:kern w:val="28"/>
        </w:rPr>
        <w:t>Kut</w:t>
      </w:r>
      <w:r w:rsidR="00D51314" w:rsidRPr="004C1056">
        <w:rPr>
          <w:kern w:val="28"/>
        </w:rPr>
        <w:t>. 28:1-3</w:t>
      </w:r>
    </w:p>
    <w:p w14:paraId="5D589D15" w14:textId="77777777" w:rsidR="00D51314" w:rsidRPr="004C1056" w:rsidRDefault="006C0922" w:rsidP="003C2190">
      <w:pPr>
        <w:widowControl w:val="0"/>
        <w:overflowPunct w:val="0"/>
        <w:autoSpaceDE w:val="0"/>
        <w:autoSpaceDN w:val="0"/>
        <w:adjustRightInd w:val="0"/>
        <w:jc w:val="both"/>
        <w:rPr>
          <w:kern w:val="28"/>
        </w:rPr>
      </w:pPr>
      <w:r>
        <w:rPr>
          <w:b/>
          <w:kern w:val="28"/>
        </w:rPr>
        <w:t>Kalebi</w:t>
      </w:r>
      <w:r w:rsidR="00A53CF5" w:rsidRPr="004C1056">
        <w:rPr>
          <w:kern w:val="28"/>
        </w:rPr>
        <w:t>—</w:t>
      </w:r>
      <w:r w:rsidR="000F3F4C">
        <w:rPr>
          <w:kern w:val="28"/>
        </w:rPr>
        <w:t>Mmojawapo wa wapelelezi aliowatuma Musa wakamletea taarifa nzuri</w:t>
      </w:r>
      <w:r w:rsidR="00A53CF5" w:rsidRPr="004C1056">
        <w:rPr>
          <w:kern w:val="28"/>
        </w:rPr>
        <w:t xml:space="preserve">. </w:t>
      </w:r>
      <w:r w:rsidR="000F3F4C">
        <w:rPr>
          <w:kern w:val="28"/>
        </w:rPr>
        <w:t xml:space="preserve">Nu. </w:t>
      </w:r>
      <w:r w:rsidR="00F23BA7" w:rsidRPr="004C1056">
        <w:rPr>
          <w:kern w:val="28"/>
        </w:rPr>
        <w:t>13:30</w:t>
      </w:r>
    </w:p>
    <w:p w14:paraId="2B8F211F" w14:textId="77777777" w:rsidR="00D51314" w:rsidRPr="004C1056" w:rsidRDefault="006C0922" w:rsidP="003C2190">
      <w:pPr>
        <w:widowControl w:val="0"/>
        <w:overflowPunct w:val="0"/>
        <w:autoSpaceDE w:val="0"/>
        <w:autoSpaceDN w:val="0"/>
        <w:adjustRightInd w:val="0"/>
        <w:ind w:firstLine="720"/>
        <w:jc w:val="both"/>
        <w:rPr>
          <w:kern w:val="28"/>
        </w:rPr>
      </w:pPr>
      <w:r>
        <w:rPr>
          <w:b/>
          <w:kern w:val="28"/>
        </w:rPr>
        <w:t>Yoshua</w:t>
      </w:r>
      <w:r w:rsidR="00A53CF5" w:rsidRPr="004C1056">
        <w:rPr>
          <w:kern w:val="28"/>
        </w:rPr>
        <w:t>—</w:t>
      </w:r>
      <w:r w:rsidR="000F3F4C">
        <w:rPr>
          <w:kern w:val="28"/>
        </w:rPr>
        <w:t>Aliteuliwa na Mungu kuwa mrithi wa Musa</w:t>
      </w:r>
      <w:r w:rsidR="00D51314" w:rsidRPr="004C1056">
        <w:rPr>
          <w:kern w:val="28"/>
        </w:rPr>
        <w:t xml:space="preserve">.  </w:t>
      </w:r>
      <w:r w:rsidR="000F3F4C">
        <w:rPr>
          <w:kern w:val="28"/>
        </w:rPr>
        <w:t>Yoshua aliwaongoza Waisraeli wakaishinda Kanani</w:t>
      </w:r>
      <w:r w:rsidR="00D51314" w:rsidRPr="004C1056">
        <w:rPr>
          <w:kern w:val="28"/>
        </w:rPr>
        <w:t>. – Nu. 27:18-23</w:t>
      </w:r>
    </w:p>
    <w:p w14:paraId="2CF66AB8" w14:textId="77777777" w:rsidR="00D51314" w:rsidRPr="004C1056" w:rsidRDefault="000F3F4C" w:rsidP="003C2190">
      <w:pPr>
        <w:widowControl w:val="0"/>
        <w:overflowPunct w:val="0"/>
        <w:autoSpaceDE w:val="0"/>
        <w:autoSpaceDN w:val="0"/>
        <w:adjustRightInd w:val="0"/>
        <w:ind w:firstLine="720"/>
        <w:jc w:val="both"/>
        <w:rPr>
          <w:kern w:val="28"/>
        </w:rPr>
      </w:pPr>
      <w:r>
        <w:rPr>
          <w:b/>
          <w:kern w:val="28"/>
        </w:rPr>
        <w:t>Wa</w:t>
      </w:r>
      <w:r w:rsidR="006C0922">
        <w:rPr>
          <w:b/>
          <w:kern w:val="28"/>
        </w:rPr>
        <w:t>amuzi</w:t>
      </w:r>
      <w:r w:rsidR="00A53CF5" w:rsidRPr="004C1056">
        <w:rPr>
          <w:kern w:val="28"/>
        </w:rPr>
        <w:t>—</w:t>
      </w:r>
      <w:r>
        <w:rPr>
          <w:kern w:val="28"/>
        </w:rPr>
        <w:t>Walikuwepo Waamuzi 15 waliotawala Israeli baada ya kifo cha Yoshua</w:t>
      </w:r>
      <w:r w:rsidR="00D51314" w:rsidRPr="004C1056">
        <w:rPr>
          <w:kern w:val="28"/>
        </w:rPr>
        <w:t xml:space="preserve">.  </w:t>
      </w:r>
      <w:r>
        <w:rPr>
          <w:kern w:val="28"/>
        </w:rPr>
        <w:t>Hili ni jina la kitabu kimojawapo katika Agano la Kale</w:t>
      </w:r>
    </w:p>
    <w:p w14:paraId="0468E120" w14:textId="77777777" w:rsidR="0052203C" w:rsidRDefault="006C0922" w:rsidP="003C2190">
      <w:pPr>
        <w:widowControl w:val="0"/>
        <w:overflowPunct w:val="0"/>
        <w:autoSpaceDE w:val="0"/>
        <w:autoSpaceDN w:val="0"/>
        <w:adjustRightInd w:val="0"/>
        <w:ind w:firstLine="720"/>
        <w:jc w:val="both"/>
        <w:rPr>
          <w:kern w:val="28"/>
        </w:rPr>
      </w:pPr>
      <w:r>
        <w:rPr>
          <w:b/>
          <w:kern w:val="28"/>
        </w:rPr>
        <w:t>Ruthu</w:t>
      </w:r>
      <w:r w:rsidR="00A53CF5" w:rsidRPr="004C1056">
        <w:rPr>
          <w:kern w:val="28"/>
        </w:rPr>
        <w:t>—</w:t>
      </w:r>
      <w:r w:rsidR="000F3F4C">
        <w:rPr>
          <w:kern w:val="28"/>
        </w:rPr>
        <w:t>Wamoabi ambao walirudi Betlehemu pamoja na Naomi mume wake alifia Moabu kabla Naomi hajarudi Betlehemu</w:t>
      </w:r>
      <w:r w:rsidR="00D51314" w:rsidRPr="004C1056">
        <w:rPr>
          <w:kern w:val="28"/>
        </w:rPr>
        <w:t xml:space="preserve">.  </w:t>
      </w:r>
      <w:r w:rsidR="000F3F4C">
        <w:rPr>
          <w:kern w:val="28"/>
        </w:rPr>
        <w:t>Ruthu aliolewa na Boazi akawa mmoja katika uzao wa mstari wa Kristo</w:t>
      </w:r>
      <w:r w:rsidR="00D51314" w:rsidRPr="004C1056">
        <w:rPr>
          <w:kern w:val="28"/>
        </w:rPr>
        <w:t xml:space="preserve">.  </w:t>
      </w:r>
    </w:p>
    <w:p w14:paraId="469138A7" w14:textId="77777777" w:rsidR="00D51314" w:rsidRPr="004C1056" w:rsidRDefault="00D51314" w:rsidP="00014091">
      <w:pPr>
        <w:widowControl w:val="0"/>
        <w:overflowPunct w:val="0"/>
        <w:autoSpaceDE w:val="0"/>
        <w:autoSpaceDN w:val="0"/>
        <w:adjustRightInd w:val="0"/>
        <w:jc w:val="both"/>
        <w:rPr>
          <w:kern w:val="28"/>
        </w:rPr>
      </w:pPr>
      <w:r w:rsidRPr="004C1056">
        <w:rPr>
          <w:b/>
          <w:kern w:val="28"/>
        </w:rPr>
        <w:t>Sam</w:t>
      </w:r>
      <w:r w:rsidR="00D335F7">
        <w:rPr>
          <w:b/>
          <w:kern w:val="28"/>
        </w:rPr>
        <w:t>w</w:t>
      </w:r>
      <w:r w:rsidRPr="004C1056">
        <w:rPr>
          <w:b/>
          <w:kern w:val="28"/>
        </w:rPr>
        <w:t>el</w:t>
      </w:r>
      <w:r w:rsidR="006C0922">
        <w:rPr>
          <w:b/>
          <w:kern w:val="28"/>
        </w:rPr>
        <w:t>i</w:t>
      </w:r>
      <w:r w:rsidR="00A53CF5" w:rsidRPr="004C1056">
        <w:rPr>
          <w:kern w:val="28"/>
        </w:rPr>
        <w:t>—</w:t>
      </w:r>
      <w:r w:rsidR="0052203C">
        <w:rPr>
          <w:kern w:val="28"/>
        </w:rPr>
        <w:t>Aliitwa akiwa kijana na akawa mmoja wa manabii wakuu wa Israeli</w:t>
      </w:r>
      <w:r w:rsidR="00A53CF5" w:rsidRPr="004C1056">
        <w:rPr>
          <w:kern w:val="28"/>
        </w:rPr>
        <w:t xml:space="preserve">. </w:t>
      </w:r>
      <w:r w:rsidRPr="004C1056">
        <w:rPr>
          <w:kern w:val="28"/>
        </w:rPr>
        <w:t xml:space="preserve">I </w:t>
      </w:r>
      <w:r w:rsidR="00E0647D">
        <w:rPr>
          <w:kern w:val="28"/>
        </w:rPr>
        <w:t>Sam</w:t>
      </w:r>
      <w:r w:rsidRPr="004C1056">
        <w:rPr>
          <w:kern w:val="28"/>
        </w:rPr>
        <w:t>. 3:20</w:t>
      </w:r>
    </w:p>
    <w:p w14:paraId="4C374911" w14:textId="77777777" w:rsidR="00D51314" w:rsidRPr="004C1056" w:rsidRDefault="00D51314" w:rsidP="003C2190">
      <w:pPr>
        <w:widowControl w:val="0"/>
        <w:overflowPunct w:val="0"/>
        <w:autoSpaceDE w:val="0"/>
        <w:autoSpaceDN w:val="0"/>
        <w:adjustRightInd w:val="0"/>
        <w:ind w:firstLine="720"/>
        <w:jc w:val="both"/>
        <w:rPr>
          <w:kern w:val="28"/>
        </w:rPr>
      </w:pPr>
      <w:r w:rsidRPr="004C1056">
        <w:rPr>
          <w:b/>
          <w:kern w:val="28"/>
        </w:rPr>
        <w:t>Saul</w:t>
      </w:r>
      <w:r w:rsidR="006C0922">
        <w:rPr>
          <w:b/>
          <w:kern w:val="28"/>
        </w:rPr>
        <w:t>o</w:t>
      </w:r>
      <w:r w:rsidR="00A53CF5" w:rsidRPr="004C1056">
        <w:rPr>
          <w:kern w:val="28"/>
        </w:rPr>
        <w:t>—</w:t>
      </w:r>
      <w:r w:rsidR="00E0647D">
        <w:rPr>
          <w:kern w:val="28"/>
        </w:rPr>
        <w:t>Mfalume wa kwanza wa Israeli</w:t>
      </w:r>
      <w:r w:rsidR="00A53CF5" w:rsidRPr="004C1056">
        <w:rPr>
          <w:kern w:val="28"/>
        </w:rPr>
        <w:t xml:space="preserve">. </w:t>
      </w:r>
      <w:r w:rsidRPr="004C1056">
        <w:rPr>
          <w:kern w:val="28"/>
        </w:rPr>
        <w:t>I Sam. 15:1</w:t>
      </w:r>
    </w:p>
    <w:p w14:paraId="7FFAE850" w14:textId="77777777" w:rsidR="00D51314" w:rsidRPr="004C1056" w:rsidRDefault="006C0922" w:rsidP="00014091">
      <w:pPr>
        <w:widowControl w:val="0"/>
        <w:overflowPunct w:val="0"/>
        <w:autoSpaceDE w:val="0"/>
        <w:autoSpaceDN w:val="0"/>
        <w:adjustRightInd w:val="0"/>
        <w:jc w:val="both"/>
        <w:rPr>
          <w:kern w:val="28"/>
        </w:rPr>
      </w:pPr>
      <w:r>
        <w:rPr>
          <w:b/>
          <w:kern w:val="28"/>
        </w:rPr>
        <w:t>Daudi</w:t>
      </w:r>
      <w:r w:rsidR="00A53CF5" w:rsidRPr="004C1056">
        <w:rPr>
          <w:kern w:val="28"/>
        </w:rPr>
        <w:t>—</w:t>
      </w:r>
      <w:r w:rsidR="00E0647D">
        <w:rPr>
          <w:kern w:val="28"/>
        </w:rPr>
        <w:t>Kijana mchungaji aliyemuua Goliati</w:t>
      </w:r>
      <w:r w:rsidR="00D51314" w:rsidRPr="004C1056">
        <w:rPr>
          <w:kern w:val="28"/>
        </w:rPr>
        <w:t xml:space="preserve">. </w:t>
      </w:r>
      <w:r w:rsidR="00E0647D">
        <w:rPr>
          <w:kern w:val="28"/>
        </w:rPr>
        <w:t>Mungu alimteua kuwa mfalume wa Israeli badala ya Saulo</w:t>
      </w:r>
      <w:r w:rsidR="00A53CF5" w:rsidRPr="004C1056">
        <w:rPr>
          <w:kern w:val="28"/>
        </w:rPr>
        <w:t xml:space="preserve">. </w:t>
      </w:r>
      <w:r w:rsidR="00D51314" w:rsidRPr="004C1056">
        <w:rPr>
          <w:kern w:val="28"/>
        </w:rPr>
        <w:t>II Sam. 5:3-12</w:t>
      </w:r>
    </w:p>
    <w:p w14:paraId="57AF4EC8" w14:textId="77777777" w:rsidR="00D51314" w:rsidRPr="00645795" w:rsidRDefault="00D51314" w:rsidP="003C2190">
      <w:pPr>
        <w:widowControl w:val="0"/>
        <w:overflowPunct w:val="0"/>
        <w:autoSpaceDE w:val="0"/>
        <w:autoSpaceDN w:val="0"/>
        <w:adjustRightInd w:val="0"/>
        <w:ind w:firstLine="720"/>
        <w:jc w:val="both"/>
        <w:rPr>
          <w:kern w:val="28"/>
          <w:sz w:val="23"/>
          <w:szCs w:val="23"/>
        </w:rPr>
      </w:pPr>
      <w:r w:rsidRPr="00645795">
        <w:rPr>
          <w:b/>
          <w:kern w:val="28"/>
          <w:sz w:val="23"/>
          <w:szCs w:val="23"/>
        </w:rPr>
        <w:t>Solomon</w:t>
      </w:r>
      <w:r w:rsidR="006C0922" w:rsidRPr="00645795">
        <w:rPr>
          <w:b/>
          <w:kern w:val="28"/>
          <w:sz w:val="23"/>
          <w:szCs w:val="23"/>
        </w:rPr>
        <w:t>i</w:t>
      </w:r>
      <w:r w:rsidR="00A53CF5" w:rsidRPr="00645795">
        <w:rPr>
          <w:kern w:val="28"/>
          <w:sz w:val="23"/>
          <w:szCs w:val="23"/>
        </w:rPr>
        <w:t>—</w:t>
      </w:r>
      <w:r w:rsidR="00E0647D" w:rsidRPr="00645795">
        <w:rPr>
          <w:kern w:val="28"/>
          <w:sz w:val="23"/>
          <w:szCs w:val="23"/>
        </w:rPr>
        <w:t>Mwanae daudi na mrithi wa ufalme wake</w:t>
      </w:r>
      <w:r w:rsidRPr="00645795">
        <w:rPr>
          <w:kern w:val="28"/>
          <w:sz w:val="23"/>
          <w:szCs w:val="23"/>
        </w:rPr>
        <w:t>.</w:t>
      </w:r>
      <w:r w:rsidR="00E0647D" w:rsidRPr="00645795">
        <w:rPr>
          <w:kern w:val="28"/>
          <w:sz w:val="23"/>
          <w:szCs w:val="23"/>
        </w:rPr>
        <w:t xml:space="preserve"> Mungu alimruhusu achague chochote apendacho.</w:t>
      </w:r>
      <w:r w:rsidRPr="00645795">
        <w:rPr>
          <w:kern w:val="28"/>
          <w:sz w:val="23"/>
          <w:szCs w:val="23"/>
        </w:rPr>
        <w:t xml:space="preserve"> </w:t>
      </w:r>
      <w:r w:rsidR="00E0647D" w:rsidRPr="00645795">
        <w:rPr>
          <w:kern w:val="28"/>
          <w:sz w:val="23"/>
          <w:szCs w:val="23"/>
        </w:rPr>
        <w:t>Yeya aliomba moyo mnyoofu na Mungu alimfanya awe na busara kuliko binadamu yeyote</w:t>
      </w:r>
      <w:r w:rsidRPr="00645795">
        <w:rPr>
          <w:kern w:val="28"/>
          <w:sz w:val="23"/>
          <w:szCs w:val="23"/>
        </w:rPr>
        <w:t xml:space="preserve">.  </w:t>
      </w:r>
      <w:r w:rsidR="00E0647D" w:rsidRPr="00645795">
        <w:rPr>
          <w:kern w:val="28"/>
          <w:sz w:val="23"/>
          <w:szCs w:val="23"/>
        </w:rPr>
        <w:t>Alijenga hekalu lililojulikana kama Hekalu la Solomoni</w:t>
      </w:r>
      <w:r w:rsidRPr="00645795">
        <w:rPr>
          <w:kern w:val="28"/>
          <w:sz w:val="23"/>
          <w:szCs w:val="23"/>
        </w:rPr>
        <w:t xml:space="preserve">. I </w:t>
      </w:r>
      <w:r w:rsidR="00E0647D" w:rsidRPr="00645795">
        <w:rPr>
          <w:kern w:val="28"/>
          <w:sz w:val="23"/>
          <w:szCs w:val="23"/>
        </w:rPr>
        <w:t>Fal.</w:t>
      </w:r>
      <w:r w:rsidRPr="00645795">
        <w:rPr>
          <w:kern w:val="28"/>
          <w:sz w:val="23"/>
          <w:szCs w:val="23"/>
        </w:rPr>
        <w:t xml:space="preserve"> 3:5-12</w:t>
      </w:r>
    </w:p>
    <w:p w14:paraId="7B6E2319" w14:textId="77777777" w:rsidR="00014091" w:rsidRPr="00645795" w:rsidRDefault="00E0647D" w:rsidP="003C2190">
      <w:pPr>
        <w:widowControl w:val="0"/>
        <w:overflowPunct w:val="0"/>
        <w:autoSpaceDE w:val="0"/>
        <w:autoSpaceDN w:val="0"/>
        <w:adjustRightInd w:val="0"/>
        <w:ind w:firstLine="720"/>
        <w:jc w:val="both"/>
        <w:rPr>
          <w:kern w:val="28"/>
          <w:sz w:val="23"/>
          <w:szCs w:val="23"/>
        </w:rPr>
      </w:pPr>
      <w:r w:rsidRPr="00645795">
        <w:rPr>
          <w:b/>
          <w:kern w:val="28"/>
          <w:sz w:val="23"/>
          <w:szCs w:val="23"/>
        </w:rPr>
        <w:t>Eliya</w:t>
      </w:r>
      <w:r w:rsidR="00D72B2D" w:rsidRPr="00645795">
        <w:rPr>
          <w:kern w:val="28"/>
          <w:sz w:val="23"/>
          <w:szCs w:val="23"/>
        </w:rPr>
        <w:t>—</w:t>
      </w:r>
      <w:r w:rsidRPr="00645795">
        <w:rPr>
          <w:kern w:val="28"/>
          <w:sz w:val="23"/>
          <w:szCs w:val="23"/>
        </w:rPr>
        <w:t xml:space="preserve">Nabii shupavu wa Mungu. </w:t>
      </w:r>
      <w:r w:rsidR="00B46F6A" w:rsidRPr="00645795">
        <w:rPr>
          <w:kern w:val="28"/>
          <w:sz w:val="23"/>
          <w:szCs w:val="23"/>
        </w:rPr>
        <w:t>Aliilaani Israeli ikapigwa na ukame kwa sababu ya dhambi. A</w:t>
      </w:r>
      <w:r w:rsidRPr="00645795">
        <w:rPr>
          <w:kern w:val="28"/>
          <w:sz w:val="23"/>
          <w:szCs w:val="23"/>
        </w:rPr>
        <w:t>li</w:t>
      </w:r>
      <w:r w:rsidR="00B46F6A" w:rsidRPr="00645795">
        <w:rPr>
          <w:kern w:val="28"/>
          <w:sz w:val="23"/>
          <w:szCs w:val="23"/>
        </w:rPr>
        <w:t xml:space="preserve">omba moto ushuke kutoka mbinguni katika mapambano yake na manabii wa baali katika mlima Karmeli. Alishinda kifo na alipanda mbinguni kwa upepo wa kisulisuli. </w:t>
      </w:r>
    </w:p>
    <w:p w14:paraId="4B456B1F" w14:textId="77777777" w:rsidR="00D51314" w:rsidRPr="00645795" w:rsidRDefault="00D51314" w:rsidP="003C2190">
      <w:pPr>
        <w:widowControl w:val="0"/>
        <w:overflowPunct w:val="0"/>
        <w:autoSpaceDE w:val="0"/>
        <w:autoSpaceDN w:val="0"/>
        <w:adjustRightInd w:val="0"/>
        <w:ind w:firstLine="720"/>
        <w:jc w:val="both"/>
        <w:rPr>
          <w:kern w:val="28"/>
          <w:sz w:val="23"/>
          <w:szCs w:val="23"/>
        </w:rPr>
      </w:pPr>
      <w:r w:rsidRPr="00645795">
        <w:rPr>
          <w:kern w:val="28"/>
          <w:sz w:val="23"/>
          <w:szCs w:val="23"/>
        </w:rPr>
        <w:t xml:space="preserve">II </w:t>
      </w:r>
      <w:r w:rsidR="00E0647D" w:rsidRPr="00645795">
        <w:rPr>
          <w:kern w:val="28"/>
          <w:sz w:val="23"/>
          <w:szCs w:val="23"/>
        </w:rPr>
        <w:t>Fal</w:t>
      </w:r>
      <w:r w:rsidR="00B46F6A" w:rsidRPr="00645795">
        <w:rPr>
          <w:kern w:val="28"/>
          <w:sz w:val="23"/>
          <w:szCs w:val="23"/>
        </w:rPr>
        <w:t>.</w:t>
      </w:r>
      <w:r w:rsidRPr="00645795">
        <w:rPr>
          <w:kern w:val="28"/>
          <w:sz w:val="23"/>
          <w:szCs w:val="23"/>
        </w:rPr>
        <w:t xml:space="preserve"> 2:11</w:t>
      </w:r>
    </w:p>
    <w:p w14:paraId="412B539C" w14:textId="77777777" w:rsidR="00D51314" w:rsidRPr="00645795" w:rsidRDefault="00D51314" w:rsidP="003C2190">
      <w:pPr>
        <w:widowControl w:val="0"/>
        <w:overflowPunct w:val="0"/>
        <w:autoSpaceDE w:val="0"/>
        <w:autoSpaceDN w:val="0"/>
        <w:adjustRightInd w:val="0"/>
        <w:ind w:firstLine="720"/>
        <w:jc w:val="both"/>
        <w:rPr>
          <w:kern w:val="28"/>
          <w:sz w:val="23"/>
          <w:szCs w:val="23"/>
        </w:rPr>
      </w:pPr>
      <w:r w:rsidRPr="00645795">
        <w:rPr>
          <w:b/>
          <w:kern w:val="28"/>
          <w:sz w:val="23"/>
          <w:szCs w:val="23"/>
        </w:rPr>
        <w:t>Elisha</w:t>
      </w:r>
      <w:r w:rsidR="00D72B2D" w:rsidRPr="00645795">
        <w:rPr>
          <w:kern w:val="28"/>
          <w:sz w:val="23"/>
          <w:szCs w:val="23"/>
        </w:rPr>
        <w:t>—</w:t>
      </w:r>
      <w:r w:rsidR="00E0647D" w:rsidRPr="00645795">
        <w:rPr>
          <w:kern w:val="28"/>
          <w:sz w:val="23"/>
          <w:szCs w:val="23"/>
        </w:rPr>
        <w:t xml:space="preserve"> Mtumishi wa Eliya.  Aliyechaguliwa </w:t>
      </w:r>
      <w:r w:rsidR="00B46F6A" w:rsidRPr="00645795">
        <w:rPr>
          <w:kern w:val="28"/>
          <w:sz w:val="23"/>
          <w:szCs w:val="23"/>
        </w:rPr>
        <w:t>na Mungu achukue nafasi yake kam</w:t>
      </w:r>
      <w:r w:rsidR="00E0647D" w:rsidRPr="00645795">
        <w:rPr>
          <w:kern w:val="28"/>
          <w:sz w:val="23"/>
          <w:szCs w:val="23"/>
        </w:rPr>
        <w:t>a nabii wa Israeli.</w:t>
      </w:r>
      <w:r w:rsidR="00D72B2D" w:rsidRPr="00645795">
        <w:rPr>
          <w:kern w:val="28"/>
          <w:sz w:val="23"/>
          <w:szCs w:val="23"/>
        </w:rPr>
        <w:t xml:space="preserve"> </w:t>
      </w:r>
      <w:r w:rsidRPr="00645795">
        <w:rPr>
          <w:kern w:val="28"/>
          <w:sz w:val="23"/>
          <w:szCs w:val="23"/>
        </w:rPr>
        <w:t xml:space="preserve">I </w:t>
      </w:r>
      <w:r w:rsidR="00B46F6A" w:rsidRPr="00645795">
        <w:rPr>
          <w:kern w:val="28"/>
          <w:sz w:val="23"/>
          <w:szCs w:val="23"/>
        </w:rPr>
        <w:t>Fal.</w:t>
      </w:r>
      <w:r w:rsidRPr="00645795">
        <w:rPr>
          <w:kern w:val="28"/>
          <w:sz w:val="23"/>
          <w:szCs w:val="23"/>
        </w:rPr>
        <w:t xml:space="preserve"> 19:16</w:t>
      </w:r>
    </w:p>
    <w:p w14:paraId="36336F39" w14:textId="77777777" w:rsidR="00D51314" w:rsidRPr="00645795" w:rsidRDefault="00B46F6A" w:rsidP="003C2190">
      <w:pPr>
        <w:widowControl w:val="0"/>
        <w:overflowPunct w:val="0"/>
        <w:autoSpaceDE w:val="0"/>
        <w:autoSpaceDN w:val="0"/>
        <w:adjustRightInd w:val="0"/>
        <w:ind w:firstLine="720"/>
        <w:jc w:val="both"/>
        <w:rPr>
          <w:kern w:val="28"/>
          <w:sz w:val="23"/>
          <w:szCs w:val="23"/>
        </w:rPr>
      </w:pPr>
      <w:r w:rsidRPr="00645795">
        <w:rPr>
          <w:b/>
          <w:kern w:val="28"/>
          <w:sz w:val="23"/>
          <w:szCs w:val="23"/>
        </w:rPr>
        <w:t>Isaya</w:t>
      </w:r>
      <w:r w:rsidR="00D72B2D" w:rsidRPr="00645795">
        <w:rPr>
          <w:kern w:val="28"/>
          <w:sz w:val="23"/>
          <w:szCs w:val="23"/>
        </w:rPr>
        <w:t>—</w:t>
      </w:r>
      <w:r w:rsidRPr="00645795">
        <w:rPr>
          <w:kern w:val="28"/>
          <w:sz w:val="23"/>
          <w:szCs w:val="23"/>
        </w:rPr>
        <w:t>Alimuona Bwana ameketi katika kiti cha Enzi kilicho juu sana na kuinuliwa sana na pindo za vazi lake zikalijaza Hekalu</w:t>
      </w:r>
      <w:r w:rsidR="00B22375" w:rsidRPr="00645795">
        <w:rPr>
          <w:kern w:val="28"/>
          <w:sz w:val="23"/>
          <w:szCs w:val="23"/>
        </w:rPr>
        <w:t>. Nabii aliyeonya T</w:t>
      </w:r>
      <w:r w:rsidRPr="00645795">
        <w:rPr>
          <w:kern w:val="28"/>
          <w:sz w:val="23"/>
          <w:szCs w:val="23"/>
        </w:rPr>
        <w:t>aifa la Israeli kutubu</w:t>
      </w:r>
      <w:r w:rsidR="00B22375" w:rsidRPr="00645795">
        <w:rPr>
          <w:kern w:val="28"/>
          <w:sz w:val="23"/>
          <w:szCs w:val="23"/>
        </w:rPr>
        <w:t xml:space="preserve"> vinginevyo hukumu ya Mungu italiangukia</w:t>
      </w:r>
      <w:r w:rsidR="00D51314" w:rsidRPr="00645795">
        <w:rPr>
          <w:kern w:val="28"/>
          <w:sz w:val="23"/>
          <w:szCs w:val="23"/>
        </w:rPr>
        <w:t>. – Is</w:t>
      </w:r>
      <w:r w:rsidR="00B22375" w:rsidRPr="00645795">
        <w:rPr>
          <w:kern w:val="28"/>
          <w:sz w:val="23"/>
          <w:szCs w:val="23"/>
        </w:rPr>
        <w:t>aya</w:t>
      </w:r>
      <w:r w:rsidR="00D51314" w:rsidRPr="00645795">
        <w:rPr>
          <w:kern w:val="28"/>
          <w:sz w:val="23"/>
          <w:szCs w:val="23"/>
        </w:rPr>
        <w:t>. 6:1</w:t>
      </w:r>
    </w:p>
    <w:p w14:paraId="6E3EB898" w14:textId="77777777" w:rsidR="00D51314" w:rsidRPr="00645795" w:rsidRDefault="00B46F6A" w:rsidP="003C2190">
      <w:pPr>
        <w:widowControl w:val="0"/>
        <w:overflowPunct w:val="0"/>
        <w:autoSpaceDE w:val="0"/>
        <w:autoSpaceDN w:val="0"/>
        <w:adjustRightInd w:val="0"/>
        <w:ind w:firstLine="720"/>
        <w:jc w:val="both"/>
        <w:rPr>
          <w:kern w:val="28"/>
          <w:sz w:val="23"/>
          <w:szCs w:val="23"/>
        </w:rPr>
      </w:pPr>
      <w:r w:rsidRPr="00645795">
        <w:rPr>
          <w:b/>
          <w:kern w:val="28"/>
          <w:sz w:val="23"/>
          <w:szCs w:val="23"/>
        </w:rPr>
        <w:t>Yeremia</w:t>
      </w:r>
      <w:r w:rsidR="00D72B2D" w:rsidRPr="00645795">
        <w:rPr>
          <w:kern w:val="28"/>
          <w:sz w:val="23"/>
          <w:szCs w:val="23"/>
        </w:rPr>
        <w:t>—</w:t>
      </w:r>
      <w:r w:rsidR="00B22375" w:rsidRPr="00645795">
        <w:rPr>
          <w:kern w:val="28"/>
          <w:sz w:val="23"/>
          <w:szCs w:val="23"/>
        </w:rPr>
        <w:t>Aliitwa kuwa nabii wa Mungu akiwa tumboni kwa mama yake</w:t>
      </w:r>
      <w:r w:rsidR="00D51314" w:rsidRPr="00645795">
        <w:rPr>
          <w:kern w:val="28"/>
          <w:sz w:val="23"/>
          <w:szCs w:val="23"/>
        </w:rPr>
        <w:t xml:space="preserve">.  </w:t>
      </w:r>
      <w:r w:rsidR="00B22375" w:rsidRPr="00645795">
        <w:rPr>
          <w:kern w:val="28"/>
          <w:sz w:val="23"/>
          <w:szCs w:val="23"/>
        </w:rPr>
        <w:t>Alielezewa kama Nabii aliaye aliyeshinda dhambi za Israeli</w:t>
      </w:r>
      <w:r w:rsidR="00D51314" w:rsidRPr="00645795">
        <w:rPr>
          <w:kern w:val="28"/>
          <w:sz w:val="23"/>
          <w:szCs w:val="23"/>
        </w:rPr>
        <w:t xml:space="preserve">. – </w:t>
      </w:r>
      <w:r w:rsidR="00B22375" w:rsidRPr="00645795">
        <w:rPr>
          <w:kern w:val="28"/>
          <w:sz w:val="23"/>
          <w:szCs w:val="23"/>
        </w:rPr>
        <w:t>Yer.</w:t>
      </w:r>
      <w:r w:rsidR="00D51314" w:rsidRPr="00645795">
        <w:rPr>
          <w:kern w:val="28"/>
          <w:sz w:val="23"/>
          <w:szCs w:val="23"/>
        </w:rPr>
        <w:t>. 1:5</w:t>
      </w:r>
    </w:p>
    <w:p w14:paraId="773C85B8" w14:textId="77777777" w:rsidR="00D51314" w:rsidRPr="00645795" w:rsidRDefault="00D51314" w:rsidP="003C2190">
      <w:pPr>
        <w:widowControl w:val="0"/>
        <w:overflowPunct w:val="0"/>
        <w:autoSpaceDE w:val="0"/>
        <w:autoSpaceDN w:val="0"/>
        <w:adjustRightInd w:val="0"/>
        <w:ind w:firstLine="720"/>
        <w:jc w:val="both"/>
        <w:rPr>
          <w:kern w:val="28"/>
          <w:sz w:val="23"/>
          <w:szCs w:val="23"/>
        </w:rPr>
      </w:pPr>
      <w:r w:rsidRPr="00645795">
        <w:rPr>
          <w:b/>
          <w:kern w:val="28"/>
          <w:sz w:val="23"/>
          <w:szCs w:val="23"/>
        </w:rPr>
        <w:t>Ezekiel</w:t>
      </w:r>
      <w:r w:rsidR="00B46F6A" w:rsidRPr="00645795">
        <w:rPr>
          <w:b/>
          <w:kern w:val="28"/>
          <w:sz w:val="23"/>
          <w:szCs w:val="23"/>
        </w:rPr>
        <w:t>i</w:t>
      </w:r>
      <w:r w:rsidR="00D72B2D" w:rsidRPr="00645795">
        <w:rPr>
          <w:kern w:val="28"/>
          <w:sz w:val="23"/>
          <w:szCs w:val="23"/>
        </w:rPr>
        <w:t>—</w:t>
      </w:r>
      <w:r w:rsidR="00B22375" w:rsidRPr="00645795">
        <w:rPr>
          <w:kern w:val="28"/>
          <w:sz w:val="23"/>
          <w:szCs w:val="23"/>
        </w:rPr>
        <w:t>Alitabiri kutekwa kwa Yerusalemu kwa sababu ya dhambi zao</w:t>
      </w:r>
      <w:r w:rsidRPr="00645795">
        <w:rPr>
          <w:kern w:val="28"/>
          <w:sz w:val="23"/>
          <w:szCs w:val="23"/>
        </w:rPr>
        <w:t>. –</w:t>
      </w:r>
      <w:r w:rsidR="00B22375" w:rsidRPr="00645795">
        <w:rPr>
          <w:kern w:val="28"/>
          <w:sz w:val="23"/>
          <w:szCs w:val="23"/>
        </w:rPr>
        <w:t>Eze</w:t>
      </w:r>
      <w:r w:rsidRPr="00645795">
        <w:rPr>
          <w:kern w:val="28"/>
          <w:sz w:val="23"/>
          <w:szCs w:val="23"/>
        </w:rPr>
        <w:t>. 3:4</w:t>
      </w:r>
    </w:p>
    <w:p w14:paraId="67E2D043" w14:textId="77777777" w:rsidR="00D51314" w:rsidRPr="00645795" w:rsidRDefault="00D51314" w:rsidP="003C2190">
      <w:pPr>
        <w:widowControl w:val="0"/>
        <w:overflowPunct w:val="0"/>
        <w:autoSpaceDE w:val="0"/>
        <w:autoSpaceDN w:val="0"/>
        <w:adjustRightInd w:val="0"/>
        <w:ind w:firstLine="720"/>
        <w:jc w:val="both"/>
        <w:rPr>
          <w:kern w:val="28"/>
          <w:sz w:val="23"/>
          <w:szCs w:val="23"/>
        </w:rPr>
      </w:pPr>
      <w:r w:rsidRPr="00645795">
        <w:rPr>
          <w:b/>
          <w:kern w:val="28"/>
          <w:sz w:val="23"/>
          <w:szCs w:val="23"/>
        </w:rPr>
        <w:t>Daniel</w:t>
      </w:r>
      <w:r w:rsidR="00B46F6A" w:rsidRPr="00645795">
        <w:rPr>
          <w:b/>
          <w:kern w:val="28"/>
          <w:sz w:val="23"/>
          <w:szCs w:val="23"/>
        </w:rPr>
        <w:t>i</w:t>
      </w:r>
      <w:r w:rsidR="00D72B2D" w:rsidRPr="00645795">
        <w:rPr>
          <w:kern w:val="28"/>
          <w:sz w:val="23"/>
          <w:szCs w:val="23"/>
        </w:rPr>
        <w:t>—</w:t>
      </w:r>
      <w:r w:rsidR="00B22375" w:rsidRPr="00645795">
        <w:rPr>
          <w:kern w:val="28"/>
          <w:sz w:val="23"/>
          <w:szCs w:val="23"/>
        </w:rPr>
        <w:t>Alichukuliwa na Nebukadneza</w:t>
      </w:r>
      <w:r w:rsidRPr="00645795">
        <w:rPr>
          <w:kern w:val="28"/>
          <w:sz w:val="23"/>
          <w:szCs w:val="23"/>
        </w:rPr>
        <w:t xml:space="preserve"> </w:t>
      </w:r>
      <w:r w:rsidR="00B22375" w:rsidRPr="00645795">
        <w:rPr>
          <w:kern w:val="28"/>
          <w:sz w:val="23"/>
          <w:szCs w:val="23"/>
        </w:rPr>
        <w:t>kama mmojawapo wa mateka ya Yerusalemu</w:t>
      </w:r>
      <w:r w:rsidRPr="00645795">
        <w:rPr>
          <w:kern w:val="28"/>
          <w:sz w:val="23"/>
          <w:szCs w:val="23"/>
        </w:rPr>
        <w:t>.</w:t>
      </w:r>
      <w:r w:rsidR="00D72B2D" w:rsidRPr="00645795">
        <w:rPr>
          <w:kern w:val="28"/>
          <w:sz w:val="23"/>
          <w:szCs w:val="23"/>
        </w:rPr>
        <w:t xml:space="preserve"> </w:t>
      </w:r>
      <w:r w:rsidR="00B22375" w:rsidRPr="00645795">
        <w:rPr>
          <w:kern w:val="28"/>
          <w:sz w:val="23"/>
          <w:szCs w:val="23"/>
        </w:rPr>
        <w:t>Alitafsiri ndoto ya Nebukadneza na kuelezea kuzuka kwa Himaya nyingi</w:t>
      </w:r>
      <w:r w:rsidRPr="00645795">
        <w:rPr>
          <w:kern w:val="28"/>
          <w:sz w:val="23"/>
          <w:szCs w:val="23"/>
        </w:rPr>
        <w:t>.</w:t>
      </w:r>
      <w:r w:rsidR="00B22375" w:rsidRPr="00645795">
        <w:rPr>
          <w:kern w:val="28"/>
          <w:sz w:val="23"/>
          <w:szCs w:val="23"/>
        </w:rPr>
        <w:t xml:space="preserve"> Alipokea maono ya siku za mwisho na alikuwa mashuhuri katika himaya za </w:t>
      </w:r>
      <w:r w:rsidR="00B40909" w:rsidRPr="00645795">
        <w:rPr>
          <w:kern w:val="28"/>
          <w:sz w:val="23"/>
          <w:szCs w:val="23"/>
        </w:rPr>
        <w:t>Babeli</w:t>
      </w:r>
      <w:r w:rsidR="00B22375" w:rsidRPr="00645795">
        <w:rPr>
          <w:kern w:val="28"/>
          <w:sz w:val="23"/>
          <w:szCs w:val="23"/>
        </w:rPr>
        <w:t xml:space="preserve"> na Persia</w:t>
      </w:r>
      <w:r w:rsidRPr="00645795">
        <w:rPr>
          <w:kern w:val="28"/>
          <w:sz w:val="23"/>
          <w:szCs w:val="23"/>
        </w:rPr>
        <w:t xml:space="preserve"> – Dan. 1:6</w:t>
      </w:r>
    </w:p>
    <w:p w14:paraId="035C9441" w14:textId="77777777" w:rsidR="00D51314" w:rsidRPr="00645795" w:rsidRDefault="00D51314" w:rsidP="003C2190">
      <w:pPr>
        <w:widowControl w:val="0"/>
        <w:overflowPunct w:val="0"/>
        <w:autoSpaceDE w:val="0"/>
        <w:autoSpaceDN w:val="0"/>
        <w:adjustRightInd w:val="0"/>
        <w:ind w:firstLine="720"/>
        <w:jc w:val="both"/>
        <w:rPr>
          <w:kern w:val="28"/>
          <w:sz w:val="23"/>
          <w:szCs w:val="23"/>
        </w:rPr>
      </w:pPr>
      <w:r w:rsidRPr="00645795">
        <w:rPr>
          <w:b/>
          <w:kern w:val="28"/>
          <w:sz w:val="23"/>
          <w:szCs w:val="23"/>
        </w:rPr>
        <w:t>Ezra</w:t>
      </w:r>
      <w:r w:rsidR="00D72B2D" w:rsidRPr="00645795">
        <w:rPr>
          <w:kern w:val="28"/>
          <w:sz w:val="23"/>
          <w:szCs w:val="23"/>
        </w:rPr>
        <w:t>—</w:t>
      </w:r>
      <w:r w:rsidR="00E1325A" w:rsidRPr="00645795">
        <w:rPr>
          <w:kern w:val="28"/>
          <w:sz w:val="23"/>
          <w:szCs w:val="23"/>
        </w:rPr>
        <w:t>Kuhani na Mwandishi aliyerudi Yerusalemu kulijenga tena Hekalu</w:t>
      </w:r>
      <w:r w:rsidRPr="00645795">
        <w:rPr>
          <w:kern w:val="28"/>
          <w:sz w:val="23"/>
          <w:szCs w:val="23"/>
        </w:rPr>
        <w:t>. – Ezra 7:6</w:t>
      </w:r>
    </w:p>
    <w:p w14:paraId="11B02309" w14:textId="77777777" w:rsidR="00D51314" w:rsidRPr="00645795" w:rsidRDefault="00D51314" w:rsidP="003C2190">
      <w:pPr>
        <w:widowControl w:val="0"/>
        <w:overflowPunct w:val="0"/>
        <w:autoSpaceDE w:val="0"/>
        <w:autoSpaceDN w:val="0"/>
        <w:adjustRightInd w:val="0"/>
        <w:ind w:firstLine="720"/>
        <w:jc w:val="both"/>
        <w:rPr>
          <w:kern w:val="28"/>
          <w:sz w:val="23"/>
          <w:szCs w:val="23"/>
        </w:rPr>
      </w:pPr>
      <w:r w:rsidRPr="00645795">
        <w:rPr>
          <w:b/>
          <w:kern w:val="28"/>
          <w:sz w:val="23"/>
          <w:szCs w:val="23"/>
        </w:rPr>
        <w:t>Nehemia</w:t>
      </w:r>
      <w:r w:rsidR="00D72B2D" w:rsidRPr="00645795">
        <w:rPr>
          <w:kern w:val="28"/>
          <w:sz w:val="23"/>
          <w:szCs w:val="23"/>
        </w:rPr>
        <w:t>—</w:t>
      </w:r>
      <w:r w:rsidR="00E1325A" w:rsidRPr="00645795">
        <w:rPr>
          <w:kern w:val="28"/>
          <w:sz w:val="23"/>
          <w:szCs w:val="23"/>
        </w:rPr>
        <w:t>Alikuwa mbeba kikombe aliyerudi Yerusalemu na kuwa kiongozi katika ujenzi mpya wa Hekalu</w:t>
      </w:r>
      <w:r w:rsidRPr="00645795">
        <w:rPr>
          <w:kern w:val="28"/>
          <w:sz w:val="23"/>
          <w:szCs w:val="23"/>
        </w:rPr>
        <w:t xml:space="preserve">. – </w:t>
      </w:r>
      <w:r w:rsidR="00E1325A" w:rsidRPr="00645795">
        <w:rPr>
          <w:kern w:val="28"/>
          <w:sz w:val="23"/>
          <w:szCs w:val="23"/>
        </w:rPr>
        <w:t>Imeelezwa katika kitabu cha Nehemia</w:t>
      </w:r>
      <w:r w:rsidRPr="00645795">
        <w:rPr>
          <w:kern w:val="28"/>
          <w:sz w:val="23"/>
          <w:szCs w:val="23"/>
        </w:rPr>
        <w:t>.</w:t>
      </w:r>
    </w:p>
    <w:p w14:paraId="2D3CC432" w14:textId="77777777" w:rsidR="00D51314" w:rsidRPr="00645795" w:rsidRDefault="00B46F6A" w:rsidP="003C2190">
      <w:pPr>
        <w:widowControl w:val="0"/>
        <w:overflowPunct w:val="0"/>
        <w:autoSpaceDE w:val="0"/>
        <w:autoSpaceDN w:val="0"/>
        <w:adjustRightInd w:val="0"/>
        <w:ind w:firstLine="720"/>
        <w:jc w:val="both"/>
        <w:rPr>
          <w:kern w:val="28"/>
          <w:sz w:val="23"/>
          <w:szCs w:val="23"/>
        </w:rPr>
      </w:pPr>
      <w:r w:rsidRPr="00645795">
        <w:rPr>
          <w:b/>
          <w:kern w:val="28"/>
          <w:sz w:val="23"/>
          <w:szCs w:val="23"/>
        </w:rPr>
        <w:t>Esta</w:t>
      </w:r>
      <w:r w:rsidR="00D72B2D" w:rsidRPr="00645795">
        <w:rPr>
          <w:kern w:val="28"/>
          <w:sz w:val="23"/>
          <w:szCs w:val="23"/>
        </w:rPr>
        <w:t>—</w:t>
      </w:r>
      <w:r w:rsidR="00E1325A" w:rsidRPr="00645795">
        <w:rPr>
          <w:kern w:val="28"/>
          <w:sz w:val="23"/>
          <w:szCs w:val="23"/>
        </w:rPr>
        <w:t>Malikia wa Ahesueru ambaye alikuwa mfalme katika mkoa wa Persia</w:t>
      </w:r>
      <w:r w:rsidR="00D51314" w:rsidRPr="00645795">
        <w:rPr>
          <w:kern w:val="28"/>
          <w:sz w:val="23"/>
          <w:szCs w:val="23"/>
        </w:rPr>
        <w:t xml:space="preserve">.  </w:t>
      </w:r>
      <w:r w:rsidR="00E1325A" w:rsidRPr="00645795">
        <w:rPr>
          <w:kern w:val="28"/>
          <w:sz w:val="23"/>
          <w:szCs w:val="23"/>
        </w:rPr>
        <w:t>Alitimiwa na Mungu kusimamisha njama za kuwaangamiza watu wake ambao ni Wayahudi</w:t>
      </w:r>
      <w:r w:rsidR="003457CB" w:rsidRPr="00645795">
        <w:rPr>
          <w:kern w:val="28"/>
          <w:sz w:val="23"/>
          <w:szCs w:val="23"/>
        </w:rPr>
        <w:t xml:space="preserve">. </w:t>
      </w:r>
      <w:r w:rsidR="00E1325A" w:rsidRPr="00645795">
        <w:rPr>
          <w:kern w:val="28"/>
          <w:sz w:val="23"/>
          <w:szCs w:val="23"/>
        </w:rPr>
        <w:t>Imeelezwa katika kitabu cha Ester</w:t>
      </w:r>
    </w:p>
    <w:p w14:paraId="0F3F8749" w14:textId="77777777" w:rsidR="00D51314" w:rsidRPr="00645795" w:rsidRDefault="00D51314" w:rsidP="003C2190">
      <w:pPr>
        <w:widowControl w:val="0"/>
        <w:overflowPunct w:val="0"/>
        <w:autoSpaceDE w:val="0"/>
        <w:autoSpaceDN w:val="0"/>
        <w:adjustRightInd w:val="0"/>
        <w:jc w:val="both"/>
        <w:rPr>
          <w:kern w:val="28"/>
          <w:sz w:val="23"/>
          <w:szCs w:val="23"/>
        </w:rPr>
      </w:pPr>
    </w:p>
    <w:p w14:paraId="1335BC30" w14:textId="77777777" w:rsidR="00D51314" w:rsidRPr="00645795" w:rsidRDefault="00E1325A" w:rsidP="003C2190">
      <w:pPr>
        <w:pStyle w:val="Heading2"/>
        <w:numPr>
          <w:ilvl w:val="0"/>
          <w:numId w:val="0"/>
        </w:numPr>
        <w:jc w:val="both"/>
        <w:rPr>
          <w:kern w:val="28"/>
          <w:sz w:val="23"/>
          <w:szCs w:val="23"/>
        </w:rPr>
      </w:pPr>
      <w:bookmarkStart w:id="16" w:name="_Toc252268960"/>
      <w:r w:rsidRPr="00645795">
        <w:rPr>
          <w:kern w:val="28"/>
          <w:sz w:val="23"/>
          <w:szCs w:val="23"/>
        </w:rPr>
        <w:t>X</w:t>
      </w:r>
      <w:r w:rsidRPr="00645795">
        <w:rPr>
          <w:kern w:val="28"/>
          <w:sz w:val="23"/>
          <w:szCs w:val="23"/>
        </w:rPr>
        <w:tab/>
      </w:r>
      <w:bookmarkEnd w:id="16"/>
      <w:r w:rsidRPr="00645795">
        <w:rPr>
          <w:kern w:val="28"/>
          <w:sz w:val="23"/>
          <w:szCs w:val="23"/>
        </w:rPr>
        <w:t>Wa</w:t>
      </w:r>
      <w:r w:rsidR="00E83A1B">
        <w:rPr>
          <w:kern w:val="28"/>
          <w:sz w:val="23"/>
          <w:szCs w:val="23"/>
          <w:lang w:val="en-US"/>
        </w:rPr>
        <w:t>husika</w:t>
      </w:r>
      <w:r w:rsidRPr="00645795">
        <w:rPr>
          <w:kern w:val="28"/>
          <w:sz w:val="23"/>
          <w:szCs w:val="23"/>
        </w:rPr>
        <w:t xml:space="preserve"> Wakuu katika Agano Jipya</w:t>
      </w:r>
    </w:p>
    <w:p w14:paraId="0F81278D" w14:textId="77777777" w:rsidR="00D51314" w:rsidRPr="00645795" w:rsidRDefault="00D51314" w:rsidP="003C2190">
      <w:pPr>
        <w:widowControl w:val="0"/>
        <w:overflowPunct w:val="0"/>
        <w:autoSpaceDE w:val="0"/>
        <w:autoSpaceDN w:val="0"/>
        <w:adjustRightInd w:val="0"/>
        <w:jc w:val="both"/>
        <w:rPr>
          <w:kern w:val="28"/>
          <w:sz w:val="23"/>
          <w:szCs w:val="23"/>
        </w:rPr>
      </w:pPr>
      <w:r w:rsidRPr="00645795">
        <w:rPr>
          <w:kern w:val="28"/>
          <w:sz w:val="23"/>
          <w:szCs w:val="23"/>
        </w:rPr>
        <w:t xml:space="preserve"> </w:t>
      </w:r>
    </w:p>
    <w:p w14:paraId="68D702D8" w14:textId="77777777" w:rsidR="00D51314" w:rsidRPr="00645795" w:rsidRDefault="00B46F6A" w:rsidP="003C2190">
      <w:pPr>
        <w:widowControl w:val="0"/>
        <w:overflowPunct w:val="0"/>
        <w:autoSpaceDE w:val="0"/>
        <w:autoSpaceDN w:val="0"/>
        <w:adjustRightInd w:val="0"/>
        <w:ind w:firstLine="720"/>
        <w:jc w:val="both"/>
        <w:rPr>
          <w:kern w:val="28"/>
          <w:sz w:val="23"/>
          <w:szCs w:val="23"/>
        </w:rPr>
      </w:pPr>
      <w:r w:rsidRPr="00645795">
        <w:rPr>
          <w:b/>
          <w:kern w:val="28"/>
          <w:sz w:val="23"/>
          <w:szCs w:val="23"/>
        </w:rPr>
        <w:t>Yohana Mbatizaji</w:t>
      </w:r>
      <w:r w:rsidR="003457CB" w:rsidRPr="00645795">
        <w:rPr>
          <w:kern w:val="28"/>
          <w:sz w:val="23"/>
          <w:szCs w:val="23"/>
        </w:rPr>
        <w:t>—</w:t>
      </w:r>
      <w:r w:rsidR="00E1325A" w:rsidRPr="00645795">
        <w:rPr>
          <w:kern w:val="28"/>
          <w:sz w:val="23"/>
          <w:szCs w:val="23"/>
        </w:rPr>
        <w:t>Aliyemtangulia Kristo.</w:t>
      </w:r>
      <w:r w:rsidR="00D51314" w:rsidRPr="00645795">
        <w:rPr>
          <w:kern w:val="28"/>
          <w:sz w:val="23"/>
          <w:szCs w:val="23"/>
        </w:rPr>
        <w:t xml:space="preserve">  </w:t>
      </w:r>
      <w:r w:rsidR="00E1325A" w:rsidRPr="00645795">
        <w:rPr>
          <w:kern w:val="28"/>
          <w:sz w:val="23"/>
          <w:szCs w:val="23"/>
        </w:rPr>
        <w:t>Alibatiza wale waliotubu dhambi zao katika mto Yordani</w:t>
      </w:r>
      <w:r w:rsidR="00D51314" w:rsidRPr="00645795">
        <w:rPr>
          <w:kern w:val="28"/>
          <w:sz w:val="23"/>
          <w:szCs w:val="23"/>
        </w:rPr>
        <w:t xml:space="preserve">. Mt. 3:5-6 </w:t>
      </w:r>
    </w:p>
    <w:p w14:paraId="1B950245" w14:textId="77777777" w:rsidR="00D51314" w:rsidRPr="00645795" w:rsidRDefault="00D51314" w:rsidP="003C2190">
      <w:pPr>
        <w:widowControl w:val="0"/>
        <w:overflowPunct w:val="0"/>
        <w:autoSpaceDE w:val="0"/>
        <w:autoSpaceDN w:val="0"/>
        <w:adjustRightInd w:val="0"/>
        <w:ind w:firstLine="720"/>
        <w:jc w:val="both"/>
        <w:rPr>
          <w:kern w:val="28"/>
          <w:sz w:val="23"/>
          <w:szCs w:val="23"/>
        </w:rPr>
      </w:pPr>
      <w:r w:rsidRPr="00645795">
        <w:rPr>
          <w:kern w:val="28"/>
          <w:sz w:val="23"/>
          <w:szCs w:val="23"/>
        </w:rPr>
        <w:t xml:space="preserve"> </w:t>
      </w:r>
      <w:r w:rsidR="00B46F6A" w:rsidRPr="00645795">
        <w:rPr>
          <w:b/>
          <w:kern w:val="28"/>
          <w:sz w:val="23"/>
          <w:szCs w:val="23"/>
        </w:rPr>
        <w:t>Yesu Kristo</w:t>
      </w:r>
      <w:r w:rsidR="00F23BA7" w:rsidRPr="00645795">
        <w:rPr>
          <w:kern w:val="28"/>
          <w:sz w:val="23"/>
          <w:szCs w:val="23"/>
        </w:rPr>
        <w:t>—</w:t>
      </w:r>
      <w:r w:rsidR="00E1325A" w:rsidRPr="00645795">
        <w:rPr>
          <w:kern w:val="28"/>
          <w:sz w:val="23"/>
          <w:szCs w:val="23"/>
        </w:rPr>
        <w:t>Mwana pekee wa Mungu</w:t>
      </w:r>
      <w:r w:rsidR="00F23BA7" w:rsidRPr="00645795">
        <w:rPr>
          <w:kern w:val="28"/>
          <w:sz w:val="23"/>
          <w:szCs w:val="23"/>
        </w:rPr>
        <w:t xml:space="preserve">. </w:t>
      </w:r>
      <w:r w:rsidR="00E1325A" w:rsidRPr="00645795">
        <w:rPr>
          <w:kern w:val="28"/>
          <w:sz w:val="23"/>
          <w:szCs w:val="23"/>
        </w:rPr>
        <w:t>Mhusika Mkuu katika Agano Jipya</w:t>
      </w:r>
      <w:r w:rsidR="00F23BA7" w:rsidRPr="00645795">
        <w:rPr>
          <w:kern w:val="28"/>
          <w:sz w:val="23"/>
          <w:szCs w:val="23"/>
        </w:rPr>
        <w:t>.</w:t>
      </w:r>
      <w:r w:rsidRPr="00645795">
        <w:rPr>
          <w:kern w:val="28"/>
          <w:sz w:val="23"/>
          <w:szCs w:val="23"/>
        </w:rPr>
        <w:t xml:space="preserve"> </w:t>
      </w:r>
      <w:r w:rsidR="00E1325A" w:rsidRPr="00645795">
        <w:rPr>
          <w:kern w:val="28"/>
          <w:sz w:val="23"/>
          <w:szCs w:val="23"/>
        </w:rPr>
        <w:t>Agano jipya lote kwa kipekee linaweka katikati kazi za Kristo duniani, lakini Biblia kwa ujumla wake inaonyesha kwamba inamhusu kwa njia moja au nyingine</w:t>
      </w:r>
      <w:r w:rsidR="00F23BA7" w:rsidRPr="00645795">
        <w:rPr>
          <w:kern w:val="28"/>
          <w:sz w:val="23"/>
          <w:szCs w:val="23"/>
        </w:rPr>
        <w:t>.</w:t>
      </w:r>
    </w:p>
    <w:p w14:paraId="3E84D6D3" w14:textId="77777777" w:rsidR="00553DE1" w:rsidRPr="00645795" w:rsidRDefault="00D67EF0" w:rsidP="003C2190">
      <w:pPr>
        <w:widowControl w:val="0"/>
        <w:overflowPunct w:val="0"/>
        <w:autoSpaceDE w:val="0"/>
        <w:autoSpaceDN w:val="0"/>
        <w:adjustRightInd w:val="0"/>
        <w:ind w:firstLine="720"/>
        <w:jc w:val="both"/>
        <w:rPr>
          <w:kern w:val="28"/>
          <w:sz w:val="23"/>
          <w:szCs w:val="23"/>
        </w:rPr>
      </w:pPr>
      <w:r w:rsidRPr="00645795">
        <w:rPr>
          <w:b/>
          <w:kern w:val="28"/>
          <w:sz w:val="23"/>
          <w:szCs w:val="23"/>
        </w:rPr>
        <w:t xml:space="preserve">Wafuasi </w:t>
      </w:r>
      <w:r w:rsidR="00B46F6A" w:rsidRPr="00645795">
        <w:rPr>
          <w:b/>
          <w:kern w:val="28"/>
          <w:sz w:val="23"/>
          <w:szCs w:val="23"/>
        </w:rPr>
        <w:t>12</w:t>
      </w:r>
      <w:r w:rsidR="00D51314" w:rsidRPr="00645795">
        <w:rPr>
          <w:kern w:val="28"/>
          <w:sz w:val="23"/>
          <w:szCs w:val="23"/>
        </w:rPr>
        <w:t xml:space="preserve"> – </w:t>
      </w:r>
      <w:r w:rsidRPr="00645795">
        <w:rPr>
          <w:kern w:val="28"/>
          <w:sz w:val="23"/>
          <w:szCs w:val="23"/>
        </w:rPr>
        <w:t>Waliitwa na kufundishwa na Yesu</w:t>
      </w:r>
      <w:r w:rsidR="00D51314" w:rsidRPr="00645795">
        <w:rPr>
          <w:kern w:val="28"/>
          <w:sz w:val="23"/>
          <w:szCs w:val="23"/>
        </w:rPr>
        <w:t xml:space="preserve">; </w:t>
      </w:r>
      <w:r w:rsidRPr="00645795">
        <w:rPr>
          <w:kern w:val="28"/>
          <w:sz w:val="23"/>
          <w:szCs w:val="23"/>
        </w:rPr>
        <w:t>Kwamba watakuwa viongozi wa kanisa katika Agano Jipya</w:t>
      </w:r>
      <w:r w:rsidR="00D51314" w:rsidRPr="00645795">
        <w:rPr>
          <w:kern w:val="28"/>
          <w:sz w:val="23"/>
          <w:szCs w:val="23"/>
        </w:rPr>
        <w:t>.</w:t>
      </w:r>
      <w:r w:rsidR="00553DE1" w:rsidRPr="00645795">
        <w:rPr>
          <w:kern w:val="28"/>
          <w:sz w:val="23"/>
          <w:szCs w:val="23"/>
        </w:rPr>
        <w:t xml:space="preserve"> 1) </w:t>
      </w:r>
      <w:r w:rsidRPr="00645795">
        <w:rPr>
          <w:kern w:val="28"/>
          <w:sz w:val="23"/>
          <w:szCs w:val="23"/>
        </w:rPr>
        <w:t>Petro</w:t>
      </w:r>
      <w:r w:rsidR="00553DE1" w:rsidRPr="00645795">
        <w:rPr>
          <w:kern w:val="28"/>
          <w:sz w:val="23"/>
          <w:szCs w:val="23"/>
        </w:rPr>
        <w:t>, 2)</w:t>
      </w:r>
      <w:r w:rsidRPr="00645795">
        <w:rPr>
          <w:kern w:val="28"/>
          <w:sz w:val="23"/>
          <w:szCs w:val="23"/>
        </w:rPr>
        <w:t>Andrea</w:t>
      </w:r>
      <w:r w:rsidR="00553DE1" w:rsidRPr="00645795">
        <w:rPr>
          <w:kern w:val="28"/>
          <w:sz w:val="23"/>
          <w:szCs w:val="23"/>
        </w:rPr>
        <w:t xml:space="preserve"> </w:t>
      </w:r>
      <w:r w:rsidRPr="00645795">
        <w:rPr>
          <w:kern w:val="28"/>
          <w:sz w:val="23"/>
          <w:szCs w:val="23"/>
        </w:rPr>
        <w:t>ndugu yake Petro</w:t>
      </w:r>
      <w:r w:rsidR="00553DE1" w:rsidRPr="00645795">
        <w:rPr>
          <w:kern w:val="28"/>
          <w:sz w:val="23"/>
          <w:szCs w:val="23"/>
        </w:rPr>
        <w:t xml:space="preserve"> 3)</w:t>
      </w:r>
      <w:r w:rsidRPr="00645795">
        <w:rPr>
          <w:kern w:val="28"/>
          <w:sz w:val="23"/>
          <w:szCs w:val="23"/>
        </w:rPr>
        <w:t>Yakobo mwanaye Zebedayo</w:t>
      </w:r>
      <w:r w:rsidR="00553DE1" w:rsidRPr="00645795">
        <w:rPr>
          <w:kern w:val="28"/>
          <w:sz w:val="23"/>
          <w:szCs w:val="23"/>
        </w:rPr>
        <w:t xml:space="preserve"> 4)</w:t>
      </w:r>
      <w:r w:rsidRPr="00645795">
        <w:rPr>
          <w:kern w:val="28"/>
          <w:sz w:val="23"/>
          <w:szCs w:val="23"/>
        </w:rPr>
        <w:t>Yohana ndugu yake Yakobo</w:t>
      </w:r>
      <w:r w:rsidR="00553DE1" w:rsidRPr="00645795">
        <w:rPr>
          <w:kern w:val="28"/>
          <w:sz w:val="23"/>
          <w:szCs w:val="23"/>
        </w:rPr>
        <w:t xml:space="preserve"> 5)</w:t>
      </w:r>
      <w:r w:rsidRPr="00645795">
        <w:rPr>
          <w:kern w:val="28"/>
          <w:sz w:val="23"/>
          <w:szCs w:val="23"/>
        </w:rPr>
        <w:t>Filipo</w:t>
      </w:r>
      <w:r w:rsidR="00553DE1" w:rsidRPr="00645795">
        <w:rPr>
          <w:kern w:val="28"/>
          <w:sz w:val="23"/>
          <w:szCs w:val="23"/>
        </w:rPr>
        <w:t>, 6)</w:t>
      </w:r>
      <w:r w:rsidRPr="00645795">
        <w:rPr>
          <w:kern w:val="28"/>
          <w:sz w:val="23"/>
          <w:szCs w:val="23"/>
        </w:rPr>
        <w:t xml:space="preserve">Bartolomeo </w:t>
      </w:r>
      <w:r w:rsidR="00553DE1" w:rsidRPr="00645795">
        <w:rPr>
          <w:kern w:val="28"/>
          <w:sz w:val="23"/>
          <w:szCs w:val="23"/>
        </w:rPr>
        <w:t>7)</w:t>
      </w:r>
      <w:r w:rsidRPr="00645795">
        <w:rPr>
          <w:kern w:val="28"/>
          <w:sz w:val="23"/>
          <w:szCs w:val="23"/>
        </w:rPr>
        <w:t>Tomaso</w:t>
      </w:r>
      <w:r w:rsidR="00553DE1" w:rsidRPr="00645795">
        <w:rPr>
          <w:kern w:val="28"/>
          <w:sz w:val="23"/>
          <w:szCs w:val="23"/>
        </w:rPr>
        <w:t xml:space="preserve"> 8)</w:t>
      </w:r>
      <w:r w:rsidRPr="00645795">
        <w:rPr>
          <w:kern w:val="28"/>
          <w:sz w:val="23"/>
          <w:szCs w:val="23"/>
        </w:rPr>
        <w:t>Matayo</w:t>
      </w:r>
      <w:r w:rsidR="00553DE1" w:rsidRPr="00645795">
        <w:rPr>
          <w:kern w:val="28"/>
          <w:sz w:val="23"/>
          <w:szCs w:val="23"/>
        </w:rPr>
        <w:t xml:space="preserve"> </w:t>
      </w:r>
      <w:r w:rsidR="00C32DE1" w:rsidRPr="00645795">
        <w:rPr>
          <w:kern w:val="28"/>
          <w:sz w:val="23"/>
          <w:szCs w:val="23"/>
        </w:rPr>
        <w:t xml:space="preserve"> aliyekuwa mtumishi </w:t>
      </w:r>
      <w:r w:rsidR="00553DE1" w:rsidRPr="00645795">
        <w:rPr>
          <w:kern w:val="28"/>
          <w:sz w:val="23"/>
          <w:szCs w:val="23"/>
        </w:rPr>
        <w:t>9)</w:t>
      </w:r>
      <w:r w:rsidRPr="00645795">
        <w:rPr>
          <w:kern w:val="28"/>
          <w:sz w:val="23"/>
          <w:szCs w:val="23"/>
        </w:rPr>
        <w:t>Yakobo mwanaye Alfayo</w:t>
      </w:r>
      <w:r w:rsidR="00553DE1" w:rsidRPr="00645795">
        <w:rPr>
          <w:kern w:val="28"/>
          <w:sz w:val="23"/>
          <w:szCs w:val="23"/>
        </w:rPr>
        <w:t xml:space="preserve"> 10)</w:t>
      </w:r>
      <w:r w:rsidRPr="00645795">
        <w:rPr>
          <w:kern w:val="28"/>
          <w:sz w:val="23"/>
          <w:szCs w:val="23"/>
        </w:rPr>
        <w:t>Tadei</w:t>
      </w:r>
      <w:r w:rsidR="00553DE1" w:rsidRPr="00645795">
        <w:rPr>
          <w:kern w:val="28"/>
          <w:sz w:val="23"/>
          <w:szCs w:val="23"/>
        </w:rPr>
        <w:t xml:space="preserve"> 11)</w:t>
      </w:r>
      <w:r w:rsidRPr="00645795">
        <w:rPr>
          <w:kern w:val="28"/>
          <w:sz w:val="23"/>
          <w:szCs w:val="23"/>
        </w:rPr>
        <w:t>Simoni wa Kanani</w:t>
      </w:r>
      <w:r w:rsidR="00553DE1" w:rsidRPr="00645795">
        <w:rPr>
          <w:kern w:val="28"/>
          <w:sz w:val="23"/>
          <w:szCs w:val="23"/>
        </w:rPr>
        <w:t xml:space="preserve">, </w:t>
      </w:r>
      <w:r w:rsidRPr="00645795">
        <w:rPr>
          <w:kern w:val="28"/>
          <w:sz w:val="23"/>
          <w:szCs w:val="23"/>
        </w:rPr>
        <w:t>na</w:t>
      </w:r>
      <w:r w:rsidR="00553DE1" w:rsidRPr="00645795">
        <w:rPr>
          <w:kern w:val="28"/>
          <w:sz w:val="23"/>
          <w:szCs w:val="23"/>
        </w:rPr>
        <w:t xml:space="preserve"> 12)</w:t>
      </w:r>
      <w:r w:rsidRPr="00645795">
        <w:rPr>
          <w:kern w:val="28"/>
          <w:sz w:val="23"/>
          <w:szCs w:val="23"/>
        </w:rPr>
        <w:t>Yuda Iskarioti</w:t>
      </w:r>
      <w:r w:rsidR="00553DE1" w:rsidRPr="00645795">
        <w:rPr>
          <w:kern w:val="28"/>
          <w:sz w:val="23"/>
          <w:szCs w:val="23"/>
        </w:rPr>
        <w:t>.</w:t>
      </w:r>
    </w:p>
    <w:p w14:paraId="09323A9E" w14:textId="77777777" w:rsidR="00C85176" w:rsidRPr="00645795" w:rsidRDefault="00B46F6A" w:rsidP="003C2190">
      <w:pPr>
        <w:widowControl w:val="0"/>
        <w:overflowPunct w:val="0"/>
        <w:autoSpaceDE w:val="0"/>
        <w:autoSpaceDN w:val="0"/>
        <w:adjustRightInd w:val="0"/>
        <w:ind w:firstLine="720"/>
        <w:jc w:val="both"/>
        <w:rPr>
          <w:kern w:val="28"/>
          <w:sz w:val="23"/>
          <w:szCs w:val="23"/>
        </w:rPr>
      </w:pPr>
      <w:r w:rsidRPr="00645795">
        <w:rPr>
          <w:b/>
          <w:kern w:val="28"/>
          <w:sz w:val="23"/>
          <w:szCs w:val="23"/>
        </w:rPr>
        <w:t>Stefano</w:t>
      </w:r>
      <w:r w:rsidR="00577D75" w:rsidRPr="00645795">
        <w:rPr>
          <w:kern w:val="28"/>
          <w:sz w:val="23"/>
          <w:szCs w:val="23"/>
        </w:rPr>
        <w:t>—</w:t>
      </w:r>
      <w:r w:rsidR="00C32DE1" w:rsidRPr="00645795">
        <w:rPr>
          <w:kern w:val="28"/>
          <w:sz w:val="23"/>
          <w:szCs w:val="23"/>
        </w:rPr>
        <w:t xml:space="preserve">Mmoja wapo wa wale </w:t>
      </w:r>
      <w:r w:rsidR="00C85176" w:rsidRPr="00645795">
        <w:rPr>
          <w:kern w:val="28"/>
          <w:sz w:val="23"/>
          <w:szCs w:val="23"/>
        </w:rPr>
        <w:t>Mashemasi</w:t>
      </w:r>
      <w:r w:rsidR="00C32DE1" w:rsidRPr="00645795">
        <w:rPr>
          <w:kern w:val="28"/>
          <w:sz w:val="23"/>
          <w:szCs w:val="23"/>
        </w:rPr>
        <w:t xml:space="preserve"> saba wa </w:t>
      </w:r>
      <w:r w:rsidR="00C85176" w:rsidRPr="00645795">
        <w:rPr>
          <w:kern w:val="28"/>
          <w:sz w:val="23"/>
          <w:szCs w:val="23"/>
        </w:rPr>
        <w:t xml:space="preserve">Kanisa waliochaguliwa kwanza katika Yerusalemu na kutofautishwa kati yao kama </w:t>
      </w:r>
      <w:r w:rsidR="00577D75" w:rsidRPr="00645795">
        <w:rPr>
          <w:kern w:val="28"/>
          <w:sz w:val="23"/>
          <w:szCs w:val="23"/>
        </w:rPr>
        <w:t>"</w:t>
      </w:r>
      <w:r w:rsidR="00C85176" w:rsidRPr="00645795">
        <w:rPr>
          <w:kern w:val="28"/>
          <w:sz w:val="23"/>
          <w:szCs w:val="23"/>
        </w:rPr>
        <w:t>mtu aliyejaa imani na Roho Mtakatifu</w:t>
      </w:r>
      <w:r w:rsidR="00577D75" w:rsidRPr="00645795">
        <w:rPr>
          <w:kern w:val="28"/>
          <w:sz w:val="23"/>
          <w:szCs w:val="23"/>
        </w:rPr>
        <w:t xml:space="preserve">."  </w:t>
      </w:r>
      <w:r w:rsidR="00C85176" w:rsidRPr="00645795">
        <w:rPr>
          <w:kern w:val="28"/>
          <w:sz w:val="23"/>
          <w:szCs w:val="23"/>
        </w:rPr>
        <w:t>Alipigwa mawe hadi kufa chini ya utawala wa Sanhedrin ambao Saulo wa Tarso alikuwa mwanachama wake</w:t>
      </w:r>
      <w:r w:rsidR="00577D75" w:rsidRPr="00645795">
        <w:rPr>
          <w:kern w:val="28"/>
          <w:sz w:val="23"/>
          <w:szCs w:val="23"/>
        </w:rPr>
        <w:t xml:space="preserve">. </w:t>
      </w:r>
      <w:r w:rsidR="00C85176" w:rsidRPr="00645795">
        <w:rPr>
          <w:kern w:val="28"/>
          <w:sz w:val="23"/>
          <w:szCs w:val="23"/>
        </w:rPr>
        <w:t>Kifo cha Stefano ilikuwa ni mwanzo wa mateso makali kwa juhudi zilizoongozwa na Saulo, ambazo zilisababisha kuenea zaidi kwa Neno la Mungu</w:t>
      </w:r>
      <w:r w:rsidR="00577D75" w:rsidRPr="00645795">
        <w:rPr>
          <w:kern w:val="28"/>
          <w:sz w:val="23"/>
          <w:szCs w:val="23"/>
        </w:rPr>
        <w:t xml:space="preserve">. </w:t>
      </w:r>
    </w:p>
    <w:p w14:paraId="66FF6A55" w14:textId="77777777" w:rsidR="00577D75" w:rsidRPr="00645795" w:rsidRDefault="00577D75" w:rsidP="003C2190">
      <w:pPr>
        <w:widowControl w:val="0"/>
        <w:overflowPunct w:val="0"/>
        <w:autoSpaceDE w:val="0"/>
        <w:autoSpaceDN w:val="0"/>
        <w:adjustRightInd w:val="0"/>
        <w:jc w:val="both"/>
        <w:rPr>
          <w:kern w:val="28"/>
          <w:sz w:val="23"/>
          <w:szCs w:val="23"/>
        </w:rPr>
      </w:pPr>
      <w:r w:rsidRPr="00645795">
        <w:rPr>
          <w:kern w:val="28"/>
          <w:sz w:val="23"/>
          <w:szCs w:val="23"/>
        </w:rPr>
        <w:t>(</w:t>
      </w:r>
      <w:r w:rsidR="00C85176" w:rsidRPr="00645795">
        <w:rPr>
          <w:kern w:val="28"/>
          <w:sz w:val="23"/>
          <w:szCs w:val="23"/>
        </w:rPr>
        <w:t xml:space="preserve">Mdo. </w:t>
      </w:r>
      <w:r w:rsidRPr="00645795">
        <w:rPr>
          <w:kern w:val="28"/>
          <w:sz w:val="23"/>
          <w:szCs w:val="23"/>
        </w:rPr>
        <w:t>8:1,4; 11:19-21)</w:t>
      </w:r>
    </w:p>
    <w:p w14:paraId="6F9F1BCA" w14:textId="77777777" w:rsidR="00D51314" w:rsidRPr="00645795" w:rsidRDefault="00577D75" w:rsidP="003C2190">
      <w:pPr>
        <w:widowControl w:val="0"/>
        <w:overflowPunct w:val="0"/>
        <w:autoSpaceDE w:val="0"/>
        <w:autoSpaceDN w:val="0"/>
        <w:adjustRightInd w:val="0"/>
        <w:ind w:firstLine="720"/>
        <w:jc w:val="both"/>
        <w:rPr>
          <w:kern w:val="28"/>
          <w:sz w:val="23"/>
          <w:szCs w:val="23"/>
        </w:rPr>
      </w:pPr>
      <w:r w:rsidRPr="00645795">
        <w:rPr>
          <w:b/>
          <w:kern w:val="28"/>
          <w:sz w:val="23"/>
          <w:szCs w:val="23"/>
        </w:rPr>
        <w:t>Philip</w:t>
      </w:r>
      <w:r w:rsidR="00FC1FB5">
        <w:rPr>
          <w:b/>
          <w:kern w:val="28"/>
          <w:sz w:val="23"/>
          <w:szCs w:val="23"/>
        </w:rPr>
        <w:t>o</w:t>
      </w:r>
      <w:r w:rsidRPr="00645795">
        <w:rPr>
          <w:kern w:val="28"/>
          <w:sz w:val="23"/>
          <w:szCs w:val="23"/>
        </w:rPr>
        <w:t>—</w:t>
      </w:r>
      <w:r w:rsidR="00C85176" w:rsidRPr="00645795">
        <w:rPr>
          <w:kern w:val="28"/>
          <w:sz w:val="23"/>
          <w:szCs w:val="23"/>
        </w:rPr>
        <w:t xml:space="preserve">Shemasi na Mwinjilisti </w:t>
      </w:r>
      <w:r w:rsidRPr="00645795">
        <w:rPr>
          <w:kern w:val="28"/>
          <w:sz w:val="23"/>
          <w:szCs w:val="23"/>
        </w:rPr>
        <w:t>(</w:t>
      </w:r>
      <w:r w:rsidR="00C85176" w:rsidRPr="00645795">
        <w:rPr>
          <w:kern w:val="28"/>
          <w:sz w:val="23"/>
          <w:szCs w:val="23"/>
        </w:rPr>
        <w:t>Mdo.</w:t>
      </w:r>
      <w:r w:rsidRPr="00645795">
        <w:rPr>
          <w:kern w:val="28"/>
          <w:sz w:val="23"/>
          <w:szCs w:val="23"/>
        </w:rPr>
        <w:t xml:space="preserve"> 6:5; 21:8; </w:t>
      </w:r>
      <w:r w:rsidR="00C85176" w:rsidRPr="00645795">
        <w:rPr>
          <w:kern w:val="28"/>
          <w:sz w:val="23"/>
          <w:szCs w:val="23"/>
        </w:rPr>
        <w:t>Efe.</w:t>
      </w:r>
      <w:r w:rsidRPr="00645795">
        <w:rPr>
          <w:kern w:val="28"/>
          <w:sz w:val="23"/>
          <w:szCs w:val="23"/>
        </w:rPr>
        <w:t xml:space="preserve"> 4:11). </w:t>
      </w:r>
      <w:r w:rsidR="00C85176" w:rsidRPr="00645795">
        <w:rPr>
          <w:kern w:val="28"/>
          <w:sz w:val="23"/>
          <w:szCs w:val="23"/>
        </w:rPr>
        <w:t xml:space="preserve">Alikuwa na watoto wa kike wanne waliojaliwa kipaji cha unabii </w:t>
      </w:r>
      <w:r w:rsidR="00553DE1" w:rsidRPr="00645795">
        <w:rPr>
          <w:kern w:val="28"/>
          <w:sz w:val="23"/>
          <w:szCs w:val="23"/>
        </w:rPr>
        <w:t>(</w:t>
      </w:r>
      <w:r w:rsidR="00A76589" w:rsidRPr="00645795">
        <w:rPr>
          <w:kern w:val="28"/>
          <w:sz w:val="23"/>
          <w:szCs w:val="23"/>
        </w:rPr>
        <w:t>M</w:t>
      </w:r>
      <w:r w:rsidR="00C85176" w:rsidRPr="00645795">
        <w:rPr>
          <w:kern w:val="28"/>
          <w:sz w:val="23"/>
          <w:szCs w:val="23"/>
        </w:rPr>
        <w:t>do.</w:t>
      </w:r>
      <w:r w:rsidR="00553DE1" w:rsidRPr="00645795">
        <w:rPr>
          <w:kern w:val="28"/>
          <w:sz w:val="23"/>
          <w:szCs w:val="23"/>
        </w:rPr>
        <w:t xml:space="preserve"> 2:17; 21:8-9).</w:t>
      </w:r>
      <w:r w:rsidRPr="00645795">
        <w:rPr>
          <w:kern w:val="28"/>
          <w:sz w:val="23"/>
          <w:szCs w:val="23"/>
        </w:rPr>
        <w:t xml:space="preserve">  </w:t>
      </w:r>
      <w:r w:rsidR="00C85176" w:rsidRPr="00645795">
        <w:rPr>
          <w:kern w:val="28"/>
          <w:sz w:val="23"/>
          <w:szCs w:val="23"/>
        </w:rPr>
        <w:t>Baada ya kifo cha Stefano</w:t>
      </w:r>
      <w:r w:rsidR="00A76589" w:rsidRPr="00645795">
        <w:rPr>
          <w:kern w:val="28"/>
          <w:sz w:val="23"/>
          <w:szCs w:val="23"/>
        </w:rPr>
        <w:t xml:space="preserve"> alihubiri injili toka Samaria na kwa towashi Mhabeshi kwa mafaniko makubwa na kukawepo na miujiza mingi.</w:t>
      </w:r>
    </w:p>
    <w:p w14:paraId="45F9F737" w14:textId="77777777" w:rsidR="00BB1F59" w:rsidRPr="00645795" w:rsidRDefault="00D51314" w:rsidP="00FF31F6">
      <w:pPr>
        <w:widowControl w:val="0"/>
        <w:overflowPunct w:val="0"/>
        <w:autoSpaceDE w:val="0"/>
        <w:autoSpaceDN w:val="0"/>
        <w:adjustRightInd w:val="0"/>
        <w:ind w:firstLine="720"/>
        <w:jc w:val="both"/>
        <w:rPr>
          <w:kern w:val="28"/>
          <w:sz w:val="23"/>
          <w:szCs w:val="23"/>
        </w:rPr>
      </w:pPr>
      <w:r w:rsidRPr="00645795">
        <w:rPr>
          <w:b/>
          <w:kern w:val="28"/>
          <w:sz w:val="23"/>
          <w:szCs w:val="23"/>
        </w:rPr>
        <w:t>Paul</w:t>
      </w:r>
      <w:r w:rsidR="00A76589" w:rsidRPr="00645795">
        <w:rPr>
          <w:b/>
          <w:kern w:val="28"/>
          <w:sz w:val="23"/>
          <w:szCs w:val="23"/>
        </w:rPr>
        <w:t>o</w:t>
      </w:r>
      <w:r w:rsidR="003457CB" w:rsidRPr="00645795">
        <w:rPr>
          <w:kern w:val="28"/>
          <w:sz w:val="23"/>
          <w:szCs w:val="23"/>
        </w:rPr>
        <w:t>—</w:t>
      </w:r>
      <w:r w:rsidR="00A76589" w:rsidRPr="00645795">
        <w:rPr>
          <w:kern w:val="28"/>
          <w:sz w:val="23"/>
          <w:szCs w:val="23"/>
        </w:rPr>
        <w:t>Aliinuliwa kuwa Mtume wa Mataifa. Alikuwa chombo cha kibinadamu kilichofikisha sehemu kubwa ya Agano Jipya kwa mataifa.</w:t>
      </w:r>
      <w:r w:rsidR="00D72B2D" w:rsidRPr="00645795">
        <w:rPr>
          <w:kern w:val="28"/>
          <w:sz w:val="23"/>
          <w:szCs w:val="23"/>
        </w:rPr>
        <w:t xml:space="preserve"> </w:t>
      </w:r>
      <w:r w:rsidRPr="00645795">
        <w:rPr>
          <w:kern w:val="28"/>
          <w:sz w:val="23"/>
          <w:szCs w:val="23"/>
        </w:rPr>
        <w:t xml:space="preserve"> </w:t>
      </w:r>
      <w:r w:rsidR="00A76589" w:rsidRPr="00645795">
        <w:rPr>
          <w:kern w:val="28"/>
          <w:sz w:val="23"/>
          <w:szCs w:val="23"/>
        </w:rPr>
        <w:t>Mdo.</w:t>
      </w:r>
      <w:r w:rsidRPr="00645795">
        <w:rPr>
          <w:kern w:val="28"/>
          <w:sz w:val="23"/>
          <w:szCs w:val="23"/>
        </w:rPr>
        <w:t xml:space="preserve"> 9:15 </w:t>
      </w:r>
    </w:p>
    <w:p w14:paraId="218DC2F0" w14:textId="77777777" w:rsidR="00645795" w:rsidRPr="004C1056" w:rsidRDefault="00645795" w:rsidP="00FF31F6">
      <w:pPr>
        <w:widowControl w:val="0"/>
        <w:overflowPunct w:val="0"/>
        <w:autoSpaceDE w:val="0"/>
        <w:autoSpaceDN w:val="0"/>
        <w:adjustRightInd w:val="0"/>
        <w:ind w:firstLine="720"/>
        <w:jc w:val="both"/>
        <w:rPr>
          <w:kern w:val="28"/>
        </w:rPr>
      </w:pPr>
    </w:p>
    <w:p w14:paraId="567C2F60" w14:textId="77777777" w:rsidR="005F70A6" w:rsidRPr="00645795" w:rsidRDefault="00E1325A" w:rsidP="003C2190">
      <w:pPr>
        <w:pStyle w:val="Heading2"/>
        <w:numPr>
          <w:ilvl w:val="0"/>
          <w:numId w:val="0"/>
        </w:numPr>
        <w:jc w:val="both"/>
        <w:rPr>
          <w:kern w:val="28"/>
          <w:sz w:val="23"/>
          <w:szCs w:val="23"/>
        </w:rPr>
      </w:pPr>
      <w:bookmarkStart w:id="17" w:name="_Toc242439824"/>
      <w:bookmarkStart w:id="18" w:name="_Toc242521013"/>
      <w:bookmarkStart w:id="19" w:name="_Toc243571816"/>
      <w:bookmarkStart w:id="20" w:name="_Toc252268961"/>
      <w:r w:rsidRPr="00645795">
        <w:rPr>
          <w:kern w:val="28"/>
          <w:sz w:val="23"/>
          <w:szCs w:val="23"/>
        </w:rPr>
        <w:t>XI</w:t>
      </w:r>
      <w:r w:rsidRPr="00645795">
        <w:rPr>
          <w:kern w:val="28"/>
          <w:sz w:val="23"/>
          <w:szCs w:val="23"/>
        </w:rPr>
        <w:tab/>
      </w:r>
      <w:bookmarkEnd w:id="17"/>
      <w:bookmarkEnd w:id="18"/>
      <w:bookmarkEnd w:id="19"/>
      <w:bookmarkEnd w:id="20"/>
      <w:r w:rsidR="00A76589" w:rsidRPr="00645795">
        <w:rPr>
          <w:kern w:val="28"/>
          <w:sz w:val="23"/>
          <w:szCs w:val="23"/>
        </w:rPr>
        <w:t>Matukio Makuu ya Biblia</w:t>
      </w:r>
    </w:p>
    <w:p w14:paraId="75326CEF" w14:textId="77777777" w:rsidR="00DC377D" w:rsidRPr="00645795" w:rsidRDefault="00DC377D" w:rsidP="003C2190">
      <w:pPr>
        <w:pStyle w:val="Heading4"/>
        <w:numPr>
          <w:ilvl w:val="0"/>
          <w:numId w:val="0"/>
        </w:numPr>
        <w:ind w:left="1080"/>
        <w:jc w:val="both"/>
        <w:rPr>
          <w:kern w:val="28"/>
          <w:sz w:val="23"/>
          <w:szCs w:val="23"/>
        </w:rPr>
      </w:pPr>
    </w:p>
    <w:p w14:paraId="2A89FEB8" w14:textId="77777777" w:rsidR="00DC377D" w:rsidRPr="00645795" w:rsidRDefault="00A76589" w:rsidP="003C2190">
      <w:pPr>
        <w:pStyle w:val="Heading3"/>
        <w:numPr>
          <w:ilvl w:val="0"/>
          <w:numId w:val="42"/>
        </w:numPr>
        <w:tabs>
          <w:tab w:val="left" w:pos="720"/>
        </w:tabs>
        <w:jc w:val="both"/>
        <w:rPr>
          <w:kern w:val="28"/>
          <w:sz w:val="23"/>
          <w:szCs w:val="23"/>
        </w:rPr>
      </w:pPr>
      <w:r w:rsidRPr="00645795">
        <w:rPr>
          <w:b/>
          <w:kern w:val="28"/>
          <w:sz w:val="23"/>
          <w:szCs w:val="23"/>
        </w:rPr>
        <w:t>Uumbaji</w:t>
      </w:r>
      <w:r w:rsidR="00642E60" w:rsidRPr="00645795">
        <w:rPr>
          <w:kern w:val="28"/>
          <w:sz w:val="23"/>
          <w:szCs w:val="23"/>
        </w:rPr>
        <w:t xml:space="preserve">. </w:t>
      </w:r>
      <w:r w:rsidRPr="00645795">
        <w:rPr>
          <w:kern w:val="28"/>
          <w:sz w:val="23"/>
          <w:szCs w:val="23"/>
        </w:rPr>
        <w:t>Taarifa ya Uumbaji wa dunia</w:t>
      </w:r>
      <w:r w:rsidR="00642E60" w:rsidRPr="00645795">
        <w:rPr>
          <w:kern w:val="28"/>
          <w:sz w:val="23"/>
          <w:szCs w:val="23"/>
        </w:rPr>
        <w:t xml:space="preserve">. – </w:t>
      </w:r>
      <w:r w:rsidRPr="00645795">
        <w:rPr>
          <w:kern w:val="28"/>
          <w:sz w:val="23"/>
          <w:szCs w:val="23"/>
        </w:rPr>
        <w:t>Mwanzo.</w:t>
      </w:r>
      <w:r w:rsidR="00642E60" w:rsidRPr="00645795">
        <w:rPr>
          <w:kern w:val="28"/>
          <w:sz w:val="23"/>
          <w:szCs w:val="23"/>
        </w:rPr>
        <w:t xml:space="preserve"> </w:t>
      </w:r>
      <w:r w:rsidR="00DC377D" w:rsidRPr="00645795">
        <w:rPr>
          <w:kern w:val="28"/>
          <w:sz w:val="23"/>
          <w:szCs w:val="23"/>
        </w:rPr>
        <w:t>1</w:t>
      </w:r>
      <w:r w:rsidR="00642E60" w:rsidRPr="00645795">
        <w:rPr>
          <w:kern w:val="28"/>
          <w:sz w:val="23"/>
          <w:szCs w:val="23"/>
        </w:rPr>
        <w:t>,2</w:t>
      </w:r>
    </w:p>
    <w:p w14:paraId="0AFD8FEB" w14:textId="77777777" w:rsidR="00DC377D" w:rsidRPr="00645795" w:rsidRDefault="00A76589" w:rsidP="003C2190">
      <w:pPr>
        <w:pStyle w:val="Heading3"/>
        <w:tabs>
          <w:tab w:val="left" w:pos="720"/>
        </w:tabs>
        <w:ind w:left="0" w:firstLine="360"/>
        <w:jc w:val="both"/>
        <w:rPr>
          <w:kern w:val="28"/>
          <w:sz w:val="23"/>
          <w:szCs w:val="23"/>
        </w:rPr>
      </w:pPr>
      <w:r w:rsidRPr="00645795">
        <w:rPr>
          <w:b/>
          <w:kern w:val="28"/>
          <w:sz w:val="23"/>
          <w:szCs w:val="23"/>
        </w:rPr>
        <w:t>Anguko la mwanadamu</w:t>
      </w:r>
      <w:r w:rsidR="00642E60" w:rsidRPr="00645795">
        <w:rPr>
          <w:kern w:val="28"/>
          <w:sz w:val="23"/>
          <w:szCs w:val="23"/>
        </w:rPr>
        <w:t xml:space="preserve">. </w:t>
      </w:r>
      <w:r w:rsidRPr="00645795">
        <w:rPr>
          <w:kern w:val="28"/>
          <w:sz w:val="23"/>
          <w:szCs w:val="23"/>
        </w:rPr>
        <w:t>Eva alishauriwa na nyoka kula tunda lililokatazwa</w:t>
      </w:r>
      <w:r w:rsidR="00DC377D" w:rsidRPr="00645795">
        <w:rPr>
          <w:kern w:val="28"/>
          <w:sz w:val="23"/>
          <w:szCs w:val="23"/>
        </w:rPr>
        <w:t xml:space="preserve">. </w:t>
      </w:r>
      <w:r w:rsidRPr="00645795">
        <w:rPr>
          <w:kern w:val="28"/>
          <w:sz w:val="23"/>
          <w:szCs w:val="23"/>
        </w:rPr>
        <w:t xml:space="preserve">Adamu pia alikula tunda alipopewa na Eva. Biblia inatueleza kwamba </w:t>
      </w:r>
      <w:r w:rsidR="00495B03" w:rsidRPr="00645795">
        <w:rPr>
          <w:i/>
          <w:kern w:val="28"/>
          <w:sz w:val="23"/>
          <w:szCs w:val="23"/>
        </w:rPr>
        <w:t>Kwa hiyo, kama kwa mtu mmoja dhambi iliingia ulimwenguni, na kwa dhambi hiyo mauti; na hivyo mauti ikawafikia watu wote kwa sababu wote wamefanya dhambi</w:t>
      </w:r>
      <w:r w:rsidR="00DC377D" w:rsidRPr="00645795">
        <w:rPr>
          <w:i/>
          <w:kern w:val="28"/>
          <w:sz w:val="23"/>
          <w:szCs w:val="23"/>
        </w:rPr>
        <w:t>:</w:t>
      </w:r>
      <w:r w:rsidR="00DC377D" w:rsidRPr="00645795">
        <w:rPr>
          <w:kern w:val="28"/>
          <w:sz w:val="23"/>
          <w:szCs w:val="23"/>
        </w:rPr>
        <w:t xml:space="preserve"> </w:t>
      </w:r>
      <w:r w:rsidR="00495B03" w:rsidRPr="00645795">
        <w:rPr>
          <w:kern w:val="28"/>
          <w:sz w:val="23"/>
          <w:szCs w:val="23"/>
        </w:rPr>
        <w:t>Rum.</w:t>
      </w:r>
      <w:r w:rsidR="00DC377D" w:rsidRPr="00645795">
        <w:rPr>
          <w:kern w:val="28"/>
          <w:sz w:val="23"/>
          <w:szCs w:val="23"/>
        </w:rPr>
        <w:t xml:space="preserve"> 5:12 </w:t>
      </w:r>
      <w:r w:rsidR="00495B03" w:rsidRPr="00645795">
        <w:rPr>
          <w:kern w:val="28"/>
          <w:sz w:val="23"/>
          <w:szCs w:val="23"/>
        </w:rPr>
        <w:t>taarifa hii ya dhambi ya kwanza huelezwa kama anguko la mwanadamu</w:t>
      </w:r>
      <w:r w:rsidR="00675695" w:rsidRPr="00645795">
        <w:rPr>
          <w:kern w:val="28"/>
          <w:sz w:val="23"/>
          <w:szCs w:val="23"/>
        </w:rPr>
        <w:t>.</w:t>
      </w:r>
    </w:p>
    <w:p w14:paraId="3C86F141" w14:textId="77777777" w:rsidR="00DC377D" w:rsidRPr="00645795" w:rsidRDefault="00A76589" w:rsidP="003C2190">
      <w:pPr>
        <w:pStyle w:val="Heading3"/>
        <w:tabs>
          <w:tab w:val="left" w:pos="720"/>
        </w:tabs>
        <w:ind w:left="0" w:firstLine="360"/>
        <w:jc w:val="both"/>
        <w:rPr>
          <w:kern w:val="28"/>
          <w:sz w:val="23"/>
          <w:szCs w:val="23"/>
        </w:rPr>
      </w:pPr>
      <w:r w:rsidRPr="00645795">
        <w:rPr>
          <w:b/>
          <w:kern w:val="28"/>
          <w:sz w:val="23"/>
          <w:szCs w:val="23"/>
        </w:rPr>
        <w:t>Gharika kuu</w:t>
      </w:r>
      <w:r w:rsidR="00642E60" w:rsidRPr="00645795">
        <w:rPr>
          <w:kern w:val="28"/>
          <w:sz w:val="23"/>
          <w:szCs w:val="23"/>
        </w:rPr>
        <w:t xml:space="preserve">. </w:t>
      </w:r>
      <w:r w:rsidR="00495B03" w:rsidRPr="00645795">
        <w:rPr>
          <w:kern w:val="28"/>
          <w:sz w:val="23"/>
          <w:szCs w:val="23"/>
        </w:rPr>
        <w:t>Mungu alimwambia Nuhu kwamba ataharibu kila kiumbe kwa sababu ya dhambi ya mwanadamu</w:t>
      </w:r>
      <w:r w:rsidR="00DC377D" w:rsidRPr="00645795">
        <w:rPr>
          <w:kern w:val="28"/>
          <w:sz w:val="23"/>
          <w:szCs w:val="23"/>
        </w:rPr>
        <w:t xml:space="preserve">. </w:t>
      </w:r>
      <w:r w:rsidR="00495B03" w:rsidRPr="00645795">
        <w:rPr>
          <w:kern w:val="28"/>
          <w:sz w:val="23"/>
          <w:szCs w:val="23"/>
        </w:rPr>
        <w:t>Mungu alimwagiza Nuhu ajenge safina ili imuokoe Yeye na familia yake</w:t>
      </w:r>
      <w:r w:rsidR="00642E60" w:rsidRPr="00645795">
        <w:rPr>
          <w:kern w:val="28"/>
          <w:sz w:val="23"/>
          <w:szCs w:val="23"/>
        </w:rPr>
        <w:t>.</w:t>
      </w:r>
      <w:r w:rsidR="00495B03" w:rsidRPr="00645795">
        <w:rPr>
          <w:kern w:val="28"/>
          <w:sz w:val="23"/>
          <w:szCs w:val="23"/>
        </w:rPr>
        <w:t xml:space="preserve"> Mungu alimwagiza Nuhu kuwaleta wawili katika kila aina ya mnyama asiyekuwa msafi na wanyama saba kati ya walio safi katika safina.</w:t>
      </w:r>
      <w:r w:rsidR="00642E60" w:rsidRPr="00645795">
        <w:rPr>
          <w:kern w:val="28"/>
          <w:sz w:val="23"/>
          <w:szCs w:val="23"/>
        </w:rPr>
        <w:t xml:space="preserve"> </w:t>
      </w:r>
      <w:r w:rsidR="00495B03" w:rsidRPr="00645795">
        <w:rPr>
          <w:kern w:val="28"/>
          <w:sz w:val="23"/>
          <w:szCs w:val="23"/>
        </w:rPr>
        <w:t>Mwa.</w:t>
      </w:r>
      <w:r w:rsidR="00642E60" w:rsidRPr="00645795">
        <w:rPr>
          <w:kern w:val="28"/>
          <w:sz w:val="23"/>
          <w:szCs w:val="23"/>
        </w:rPr>
        <w:t xml:space="preserve"> </w:t>
      </w:r>
      <w:r w:rsidR="00DC377D" w:rsidRPr="00645795">
        <w:rPr>
          <w:kern w:val="28"/>
          <w:sz w:val="23"/>
          <w:szCs w:val="23"/>
        </w:rPr>
        <w:t>6</w:t>
      </w:r>
    </w:p>
    <w:p w14:paraId="1FE21E03" w14:textId="77777777" w:rsidR="00DC377D" w:rsidRPr="00645795" w:rsidRDefault="00A76589" w:rsidP="003C2190">
      <w:pPr>
        <w:pStyle w:val="Heading3"/>
        <w:tabs>
          <w:tab w:val="left" w:pos="720"/>
        </w:tabs>
        <w:ind w:left="0" w:firstLine="360"/>
        <w:jc w:val="both"/>
        <w:rPr>
          <w:kern w:val="28"/>
          <w:sz w:val="23"/>
          <w:szCs w:val="23"/>
        </w:rPr>
      </w:pPr>
      <w:r w:rsidRPr="00645795">
        <w:rPr>
          <w:b/>
          <w:kern w:val="28"/>
          <w:sz w:val="23"/>
          <w:szCs w:val="23"/>
        </w:rPr>
        <w:t>Kuitwa Abram</w:t>
      </w:r>
      <w:r w:rsidR="00642E60" w:rsidRPr="00645795">
        <w:rPr>
          <w:kern w:val="28"/>
          <w:sz w:val="23"/>
          <w:szCs w:val="23"/>
        </w:rPr>
        <w:t xml:space="preserve">. </w:t>
      </w:r>
      <w:r w:rsidR="006B3451" w:rsidRPr="00645795">
        <w:rPr>
          <w:kern w:val="28"/>
          <w:sz w:val="23"/>
          <w:szCs w:val="23"/>
        </w:rPr>
        <w:t>Bwana alimwita Abram kutoka Uri ya Kaldayo</w:t>
      </w:r>
      <w:r w:rsidR="00DC377D" w:rsidRPr="00645795">
        <w:rPr>
          <w:kern w:val="28"/>
          <w:sz w:val="23"/>
          <w:szCs w:val="23"/>
        </w:rPr>
        <w:t xml:space="preserve">. </w:t>
      </w:r>
      <w:r w:rsidR="006B3451" w:rsidRPr="00645795">
        <w:rPr>
          <w:kern w:val="28"/>
          <w:sz w:val="23"/>
          <w:szCs w:val="23"/>
        </w:rPr>
        <w:t>Mungu akamwambia kwamba atamwonyesha njia ya kwenda nchi nyingine</w:t>
      </w:r>
      <w:r w:rsidR="00DC377D" w:rsidRPr="00645795">
        <w:rPr>
          <w:kern w:val="28"/>
          <w:sz w:val="23"/>
          <w:szCs w:val="23"/>
        </w:rPr>
        <w:t xml:space="preserve">.  Abram </w:t>
      </w:r>
      <w:r w:rsidR="006B3451" w:rsidRPr="00645795">
        <w:rPr>
          <w:kern w:val="28"/>
          <w:sz w:val="23"/>
          <w:szCs w:val="23"/>
        </w:rPr>
        <w:t>akaipokea ahadi kwamba atakuwa taifa kubwa</w:t>
      </w:r>
      <w:r w:rsidR="00DC377D" w:rsidRPr="00645795">
        <w:rPr>
          <w:kern w:val="28"/>
          <w:sz w:val="23"/>
          <w:szCs w:val="23"/>
        </w:rPr>
        <w:t xml:space="preserve">.  </w:t>
      </w:r>
      <w:r w:rsidR="006B3451" w:rsidRPr="00645795">
        <w:rPr>
          <w:kern w:val="28"/>
          <w:sz w:val="23"/>
          <w:szCs w:val="23"/>
        </w:rPr>
        <w:t>Nchi ya Kanani ndio iliyokuwa nchi ambayo Mungu alimwelekeza</w:t>
      </w:r>
      <w:r w:rsidR="00DC377D" w:rsidRPr="00645795">
        <w:rPr>
          <w:kern w:val="28"/>
          <w:sz w:val="23"/>
          <w:szCs w:val="23"/>
        </w:rPr>
        <w:t xml:space="preserve">. </w:t>
      </w:r>
      <w:r w:rsidR="006B3451" w:rsidRPr="00645795">
        <w:rPr>
          <w:kern w:val="28"/>
          <w:sz w:val="23"/>
          <w:szCs w:val="23"/>
        </w:rPr>
        <w:t>Abram aliipokea ahadi kwamba familia zote zitabarikiwa katika Abram</w:t>
      </w:r>
      <w:r w:rsidR="00DC377D" w:rsidRPr="00645795">
        <w:rPr>
          <w:kern w:val="28"/>
          <w:sz w:val="23"/>
          <w:szCs w:val="23"/>
        </w:rPr>
        <w:t xml:space="preserve">.  </w:t>
      </w:r>
      <w:r w:rsidR="009C4DDB" w:rsidRPr="00645795">
        <w:rPr>
          <w:kern w:val="28"/>
          <w:sz w:val="23"/>
          <w:szCs w:val="23"/>
        </w:rPr>
        <w:t>Hii ni ahadi kwamba Masiha</w:t>
      </w:r>
      <w:r w:rsidR="00642E60" w:rsidRPr="00645795">
        <w:rPr>
          <w:kern w:val="28"/>
          <w:sz w:val="23"/>
          <w:szCs w:val="23"/>
        </w:rPr>
        <w:t xml:space="preserve">. </w:t>
      </w:r>
      <w:r w:rsidR="00DC377D" w:rsidRPr="00645795">
        <w:rPr>
          <w:kern w:val="28"/>
          <w:sz w:val="23"/>
          <w:szCs w:val="23"/>
        </w:rPr>
        <w:t xml:space="preserve"> </w:t>
      </w:r>
      <w:r w:rsidR="009C4DDB" w:rsidRPr="00645795">
        <w:rPr>
          <w:kern w:val="28"/>
          <w:sz w:val="23"/>
          <w:szCs w:val="23"/>
        </w:rPr>
        <w:t>Mwa</w:t>
      </w:r>
      <w:r w:rsidR="00DC377D" w:rsidRPr="00645795">
        <w:rPr>
          <w:kern w:val="28"/>
          <w:sz w:val="23"/>
          <w:szCs w:val="23"/>
        </w:rPr>
        <w:t>. 12:1-3</w:t>
      </w:r>
    </w:p>
    <w:p w14:paraId="40A612EF" w14:textId="77777777" w:rsidR="00DC377D" w:rsidRPr="00645795" w:rsidRDefault="00A76589" w:rsidP="003C2190">
      <w:pPr>
        <w:pStyle w:val="Heading3"/>
        <w:tabs>
          <w:tab w:val="left" w:pos="720"/>
        </w:tabs>
        <w:ind w:left="0" w:firstLine="360"/>
        <w:jc w:val="both"/>
        <w:rPr>
          <w:kern w:val="28"/>
          <w:sz w:val="23"/>
          <w:szCs w:val="23"/>
        </w:rPr>
      </w:pPr>
      <w:r w:rsidRPr="00645795">
        <w:rPr>
          <w:b/>
          <w:kern w:val="28"/>
          <w:sz w:val="23"/>
          <w:szCs w:val="23"/>
        </w:rPr>
        <w:t>Utumwani Misri</w:t>
      </w:r>
      <w:r w:rsidR="00642E60" w:rsidRPr="00645795">
        <w:rPr>
          <w:kern w:val="28"/>
          <w:sz w:val="23"/>
          <w:szCs w:val="23"/>
        </w:rPr>
        <w:t xml:space="preserve">. </w:t>
      </w:r>
      <w:r w:rsidR="009C4DDB" w:rsidRPr="00645795">
        <w:rPr>
          <w:kern w:val="28"/>
          <w:sz w:val="23"/>
          <w:szCs w:val="23"/>
        </w:rPr>
        <w:t>Yakobo aliwatuma wanae Misri kununua mkate kwa sababu nchi ilikuwa na njaa. Mungu akamuweka Yusufu nafasi ya pili katika uongozi wa Misri</w:t>
      </w:r>
      <w:r w:rsidR="00DC377D" w:rsidRPr="00645795">
        <w:rPr>
          <w:kern w:val="28"/>
          <w:sz w:val="23"/>
          <w:szCs w:val="23"/>
        </w:rPr>
        <w:t xml:space="preserve">.  </w:t>
      </w:r>
      <w:r w:rsidR="009C4DDB" w:rsidRPr="00645795">
        <w:rPr>
          <w:kern w:val="28"/>
          <w:sz w:val="23"/>
          <w:szCs w:val="23"/>
        </w:rPr>
        <w:t>Yakobo na wanaye walikuja kuishi Gosheni jimbo mojawapo la misiri ili kuwaweka watoto wa Israeli hai wakati wa njaa</w:t>
      </w:r>
      <w:r w:rsidR="00C5408E" w:rsidRPr="00645795">
        <w:rPr>
          <w:kern w:val="28"/>
          <w:sz w:val="23"/>
          <w:szCs w:val="23"/>
        </w:rPr>
        <w:t>.</w:t>
      </w:r>
      <w:r w:rsidR="009C5A0A" w:rsidRPr="00645795">
        <w:rPr>
          <w:kern w:val="28"/>
          <w:sz w:val="23"/>
          <w:szCs w:val="23"/>
        </w:rPr>
        <w:t xml:space="preserve"> </w:t>
      </w:r>
      <w:r w:rsidR="009C4DDB" w:rsidRPr="00645795">
        <w:rPr>
          <w:kern w:val="28"/>
          <w:sz w:val="23"/>
          <w:szCs w:val="23"/>
        </w:rPr>
        <w:t>Baadaye aliinuka Farao</w:t>
      </w:r>
      <w:r w:rsidR="00D5693C" w:rsidRPr="00645795">
        <w:rPr>
          <w:kern w:val="28"/>
          <w:sz w:val="23"/>
          <w:szCs w:val="23"/>
        </w:rPr>
        <w:t xml:space="preserve">, Mfalme aliyewaingiza utumwani Wayahudi. </w:t>
      </w:r>
    </w:p>
    <w:p w14:paraId="3E313D5B" w14:textId="77777777" w:rsidR="00DC377D" w:rsidRPr="00645795" w:rsidRDefault="00A76589" w:rsidP="003C2190">
      <w:pPr>
        <w:pStyle w:val="Heading3"/>
        <w:tabs>
          <w:tab w:val="left" w:pos="720"/>
        </w:tabs>
        <w:ind w:left="0" w:firstLine="360"/>
        <w:jc w:val="both"/>
        <w:rPr>
          <w:kern w:val="28"/>
          <w:sz w:val="23"/>
          <w:szCs w:val="23"/>
        </w:rPr>
      </w:pPr>
      <w:r w:rsidRPr="00645795">
        <w:rPr>
          <w:b/>
          <w:kern w:val="28"/>
          <w:sz w:val="23"/>
          <w:szCs w:val="23"/>
        </w:rPr>
        <w:t>Kutoka</w:t>
      </w:r>
      <w:r w:rsidR="009C5A0A" w:rsidRPr="00645795">
        <w:rPr>
          <w:kern w:val="28"/>
          <w:sz w:val="23"/>
          <w:szCs w:val="23"/>
        </w:rPr>
        <w:t xml:space="preserve">. </w:t>
      </w:r>
      <w:r w:rsidR="00D5693C" w:rsidRPr="00645795">
        <w:rPr>
          <w:kern w:val="28"/>
          <w:sz w:val="23"/>
          <w:szCs w:val="23"/>
        </w:rPr>
        <w:t>Mungu akamwinua Musa akawatoe utumwani Israeli kutoka Misri</w:t>
      </w:r>
      <w:r w:rsidR="00DC377D" w:rsidRPr="00645795">
        <w:rPr>
          <w:kern w:val="28"/>
          <w:sz w:val="23"/>
          <w:szCs w:val="23"/>
        </w:rPr>
        <w:t xml:space="preserve">. </w:t>
      </w:r>
      <w:r w:rsidR="00D5693C" w:rsidRPr="00645795">
        <w:rPr>
          <w:kern w:val="28"/>
          <w:sz w:val="23"/>
          <w:szCs w:val="23"/>
        </w:rPr>
        <w:t>Mungu aliongoza Israeli kutoka Misri kwa mkono wenye nguvu</w:t>
      </w:r>
      <w:r w:rsidR="00DC377D" w:rsidRPr="00645795">
        <w:rPr>
          <w:kern w:val="28"/>
          <w:sz w:val="23"/>
          <w:szCs w:val="23"/>
        </w:rPr>
        <w:t xml:space="preserve">. </w:t>
      </w:r>
      <w:r w:rsidR="00D5693C" w:rsidRPr="00645795">
        <w:rPr>
          <w:kern w:val="28"/>
          <w:sz w:val="23"/>
          <w:szCs w:val="23"/>
        </w:rPr>
        <w:t>Kuondoka huku kutoka Misri huitwa Kutoka</w:t>
      </w:r>
      <w:r w:rsidR="00DC377D" w:rsidRPr="00645795">
        <w:rPr>
          <w:kern w:val="28"/>
          <w:sz w:val="23"/>
          <w:szCs w:val="23"/>
        </w:rPr>
        <w:t>.</w:t>
      </w:r>
    </w:p>
    <w:p w14:paraId="020BA06F" w14:textId="77777777" w:rsidR="00DC377D" w:rsidRPr="00645795" w:rsidRDefault="00A76589" w:rsidP="003C2190">
      <w:pPr>
        <w:pStyle w:val="Heading3"/>
        <w:tabs>
          <w:tab w:val="left" w:pos="720"/>
        </w:tabs>
        <w:ind w:left="0" w:firstLine="360"/>
        <w:jc w:val="both"/>
        <w:rPr>
          <w:kern w:val="28"/>
          <w:sz w:val="23"/>
          <w:szCs w:val="23"/>
        </w:rPr>
      </w:pPr>
      <w:r w:rsidRPr="00645795">
        <w:rPr>
          <w:b/>
          <w:kern w:val="28"/>
          <w:sz w:val="23"/>
          <w:szCs w:val="23"/>
        </w:rPr>
        <w:t>Kupokea Amri</w:t>
      </w:r>
      <w:r w:rsidR="009C5A0A" w:rsidRPr="00645795">
        <w:rPr>
          <w:kern w:val="28"/>
          <w:sz w:val="23"/>
          <w:szCs w:val="23"/>
        </w:rPr>
        <w:t xml:space="preserve">. </w:t>
      </w:r>
      <w:r w:rsidR="00D5693C" w:rsidRPr="00645795">
        <w:rPr>
          <w:kern w:val="28"/>
          <w:sz w:val="23"/>
          <w:szCs w:val="23"/>
        </w:rPr>
        <w:t>Musa alipokea Sheria ya Mungu katika mlima Sinai</w:t>
      </w:r>
      <w:r w:rsidR="00DC377D" w:rsidRPr="00645795">
        <w:rPr>
          <w:kern w:val="28"/>
          <w:sz w:val="23"/>
          <w:szCs w:val="23"/>
        </w:rPr>
        <w:t>.</w:t>
      </w:r>
      <w:r w:rsidR="00D5693C" w:rsidRPr="00645795">
        <w:rPr>
          <w:kern w:val="28"/>
          <w:sz w:val="23"/>
          <w:szCs w:val="23"/>
        </w:rPr>
        <w:t xml:space="preserve"> Mungu alimkabidhi zile Amri Kumi katika vigae viwili vya mawe.  </w:t>
      </w:r>
    </w:p>
    <w:p w14:paraId="131663AC" w14:textId="77777777" w:rsidR="00DC377D" w:rsidRPr="00645795" w:rsidRDefault="00A76589" w:rsidP="003C2190">
      <w:pPr>
        <w:pStyle w:val="Heading3"/>
        <w:tabs>
          <w:tab w:val="left" w:pos="720"/>
        </w:tabs>
        <w:ind w:left="0" w:firstLine="360"/>
        <w:jc w:val="both"/>
        <w:rPr>
          <w:kern w:val="28"/>
          <w:sz w:val="23"/>
          <w:szCs w:val="23"/>
        </w:rPr>
      </w:pPr>
      <w:r w:rsidRPr="00645795">
        <w:rPr>
          <w:b/>
          <w:kern w:val="28"/>
          <w:sz w:val="23"/>
          <w:szCs w:val="23"/>
        </w:rPr>
        <w:t>Kutangatanga Nyikani</w:t>
      </w:r>
      <w:r w:rsidR="009C5A0A" w:rsidRPr="00645795">
        <w:rPr>
          <w:b/>
          <w:kern w:val="28"/>
          <w:sz w:val="23"/>
          <w:szCs w:val="23"/>
        </w:rPr>
        <w:t>.</w:t>
      </w:r>
      <w:r w:rsidR="009C5A0A" w:rsidRPr="00645795">
        <w:rPr>
          <w:kern w:val="28"/>
          <w:sz w:val="23"/>
          <w:szCs w:val="23"/>
        </w:rPr>
        <w:t xml:space="preserve"> </w:t>
      </w:r>
      <w:r w:rsidR="008601B3" w:rsidRPr="00645795">
        <w:rPr>
          <w:kern w:val="28"/>
          <w:sz w:val="23"/>
          <w:szCs w:val="23"/>
        </w:rPr>
        <w:t>Watoto wa Israeli walitangatanga katika nyika kwa miaka 40 kwa sababu ya dhambi</w:t>
      </w:r>
      <w:r w:rsidR="00DC377D" w:rsidRPr="00645795">
        <w:rPr>
          <w:kern w:val="28"/>
          <w:sz w:val="23"/>
          <w:szCs w:val="23"/>
        </w:rPr>
        <w:t xml:space="preserve">.  </w:t>
      </w:r>
      <w:r w:rsidR="008601B3" w:rsidRPr="00645795">
        <w:rPr>
          <w:kern w:val="28"/>
          <w:sz w:val="23"/>
          <w:szCs w:val="23"/>
        </w:rPr>
        <w:t>Mungu hakuwaruhusu waingie katika Nchi ya Ahadi kwa sababu ya kutokuamini kwao</w:t>
      </w:r>
      <w:r w:rsidR="00DC377D" w:rsidRPr="00645795">
        <w:rPr>
          <w:kern w:val="28"/>
          <w:sz w:val="23"/>
          <w:szCs w:val="23"/>
        </w:rPr>
        <w:t xml:space="preserve">.  </w:t>
      </w:r>
      <w:r w:rsidR="008601B3" w:rsidRPr="00645795">
        <w:rPr>
          <w:kern w:val="28"/>
          <w:sz w:val="23"/>
          <w:szCs w:val="23"/>
        </w:rPr>
        <w:t>Ebr.</w:t>
      </w:r>
      <w:r w:rsidR="00DC377D" w:rsidRPr="00645795">
        <w:rPr>
          <w:kern w:val="28"/>
          <w:sz w:val="23"/>
          <w:szCs w:val="23"/>
        </w:rPr>
        <w:t xml:space="preserve"> 3:19</w:t>
      </w:r>
    </w:p>
    <w:p w14:paraId="5CFA6A71" w14:textId="77777777" w:rsidR="00DC377D" w:rsidRPr="00645795" w:rsidRDefault="00A76589" w:rsidP="003C2190">
      <w:pPr>
        <w:pStyle w:val="Heading3"/>
        <w:tabs>
          <w:tab w:val="left" w:pos="720"/>
        </w:tabs>
        <w:ind w:left="0" w:firstLine="360"/>
        <w:jc w:val="both"/>
        <w:rPr>
          <w:kern w:val="28"/>
          <w:sz w:val="23"/>
          <w:szCs w:val="23"/>
        </w:rPr>
      </w:pPr>
      <w:r w:rsidRPr="00645795">
        <w:rPr>
          <w:b/>
          <w:kern w:val="28"/>
          <w:sz w:val="23"/>
          <w:szCs w:val="23"/>
        </w:rPr>
        <w:t>Kuishinda Kanani</w:t>
      </w:r>
      <w:r w:rsidR="009C5A0A" w:rsidRPr="00645795">
        <w:rPr>
          <w:kern w:val="28"/>
          <w:sz w:val="23"/>
          <w:szCs w:val="23"/>
        </w:rPr>
        <w:t xml:space="preserve">. </w:t>
      </w:r>
      <w:r w:rsidR="004A048C" w:rsidRPr="00645795">
        <w:rPr>
          <w:kern w:val="28"/>
          <w:sz w:val="23"/>
          <w:szCs w:val="23"/>
        </w:rPr>
        <w:t>Mungu alimwinua Yoshua  kuwaongoza Waisraeli hadi katika nchi ya Ahadi</w:t>
      </w:r>
      <w:r w:rsidR="00642E60" w:rsidRPr="00645795">
        <w:rPr>
          <w:kern w:val="28"/>
          <w:sz w:val="23"/>
          <w:szCs w:val="23"/>
        </w:rPr>
        <w:t xml:space="preserve">. </w:t>
      </w:r>
      <w:r w:rsidR="004A048C" w:rsidRPr="00645795">
        <w:rPr>
          <w:kern w:val="28"/>
          <w:sz w:val="23"/>
          <w:szCs w:val="23"/>
        </w:rPr>
        <w:t>Taarifa ya Israeli kujipatia Nchi ya Ahadi huitwa kuishinda Kanani</w:t>
      </w:r>
      <w:r w:rsidR="00DC377D" w:rsidRPr="00645795">
        <w:rPr>
          <w:kern w:val="28"/>
          <w:sz w:val="23"/>
          <w:szCs w:val="23"/>
        </w:rPr>
        <w:t>.</w:t>
      </w:r>
    </w:p>
    <w:p w14:paraId="0DD2614C" w14:textId="77777777" w:rsidR="00DC377D" w:rsidRPr="00645795" w:rsidRDefault="00A76589" w:rsidP="003C2190">
      <w:pPr>
        <w:pStyle w:val="Heading3"/>
        <w:tabs>
          <w:tab w:val="left" w:pos="720"/>
        </w:tabs>
        <w:ind w:left="0" w:firstLine="360"/>
        <w:jc w:val="both"/>
        <w:rPr>
          <w:kern w:val="28"/>
          <w:sz w:val="23"/>
          <w:szCs w:val="23"/>
        </w:rPr>
      </w:pPr>
      <w:r w:rsidRPr="00645795">
        <w:rPr>
          <w:b/>
          <w:kern w:val="28"/>
          <w:sz w:val="23"/>
          <w:szCs w:val="23"/>
        </w:rPr>
        <w:t>Ujenzi wa Hekalu</w:t>
      </w:r>
      <w:r w:rsidR="009C5A0A" w:rsidRPr="00645795">
        <w:rPr>
          <w:kern w:val="28"/>
          <w:sz w:val="23"/>
          <w:szCs w:val="23"/>
        </w:rPr>
        <w:t>.</w:t>
      </w:r>
      <w:r w:rsidR="00DC377D" w:rsidRPr="00645795">
        <w:rPr>
          <w:kern w:val="28"/>
          <w:sz w:val="23"/>
          <w:szCs w:val="23"/>
        </w:rPr>
        <w:t xml:space="preserve"> </w:t>
      </w:r>
      <w:r w:rsidR="004A048C" w:rsidRPr="00645795">
        <w:rPr>
          <w:kern w:val="28"/>
          <w:sz w:val="23"/>
          <w:szCs w:val="23"/>
        </w:rPr>
        <w:t>Mungu alimtumia Solomoni kumjengea nyumba ya kudumu kwa ajili ya kuabudia</w:t>
      </w:r>
      <w:r w:rsidR="00DC377D" w:rsidRPr="00645795">
        <w:rPr>
          <w:kern w:val="28"/>
          <w:sz w:val="23"/>
          <w:szCs w:val="23"/>
        </w:rPr>
        <w:t xml:space="preserve">.  </w:t>
      </w:r>
      <w:r w:rsidR="004A048C" w:rsidRPr="00645795">
        <w:rPr>
          <w:kern w:val="28"/>
          <w:sz w:val="23"/>
          <w:szCs w:val="23"/>
        </w:rPr>
        <w:t>Israeli walitumia chombo kinachohamishika kinachoitwa Tabernakulo kuabudia walipokuwa njiani kuelekea Kanani</w:t>
      </w:r>
      <w:r w:rsidR="00DC377D" w:rsidRPr="00645795">
        <w:rPr>
          <w:kern w:val="28"/>
          <w:sz w:val="23"/>
          <w:szCs w:val="23"/>
        </w:rPr>
        <w:t xml:space="preserve">.  </w:t>
      </w:r>
      <w:r w:rsidR="004A048C" w:rsidRPr="00645795">
        <w:rPr>
          <w:kern w:val="28"/>
          <w:sz w:val="23"/>
          <w:szCs w:val="23"/>
        </w:rPr>
        <w:t>Mungu alimwagiza Sulemani kumjengea nyumba ya kudumu ya kuabudia walipo stawi katika ile nchi</w:t>
      </w:r>
      <w:r w:rsidR="00DC377D" w:rsidRPr="00645795">
        <w:rPr>
          <w:kern w:val="28"/>
          <w:sz w:val="23"/>
          <w:szCs w:val="23"/>
        </w:rPr>
        <w:t>.</w:t>
      </w:r>
    </w:p>
    <w:p w14:paraId="5AEB57D5" w14:textId="77777777" w:rsidR="00DC377D" w:rsidRPr="00645795" w:rsidRDefault="00A76589" w:rsidP="003C2190">
      <w:pPr>
        <w:pStyle w:val="Heading3"/>
        <w:tabs>
          <w:tab w:val="left" w:pos="720"/>
        </w:tabs>
        <w:ind w:left="0" w:firstLine="360"/>
        <w:jc w:val="both"/>
        <w:rPr>
          <w:kern w:val="28"/>
          <w:sz w:val="23"/>
          <w:szCs w:val="23"/>
        </w:rPr>
      </w:pPr>
      <w:r w:rsidRPr="00645795">
        <w:rPr>
          <w:b/>
          <w:kern w:val="28"/>
          <w:sz w:val="23"/>
          <w:szCs w:val="23"/>
        </w:rPr>
        <w:t xml:space="preserve">Mateka </w:t>
      </w:r>
      <w:r w:rsidR="00B40909" w:rsidRPr="00645795">
        <w:rPr>
          <w:b/>
          <w:kern w:val="28"/>
          <w:sz w:val="23"/>
          <w:szCs w:val="23"/>
        </w:rPr>
        <w:t>Babeli</w:t>
      </w:r>
      <w:r w:rsidR="009C5A0A" w:rsidRPr="00645795">
        <w:rPr>
          <w:kern w:val="28"/>
          <w:sz w:val="23"/>
          <w:szCs w:val="23"/>
        </w:rPr>
        <w:t xml:space="preserve">. </w:t>
      </w:r>
      <w:r w:rsidR="004A048C" w:rsidRPr="00645795">
        <w:rPr>
          <w:kern w:val="28"/>
          <w:sz w:val="23"/>
          <w:szCs w:val="23"/>
        </w:rPr>
        <w:t xml:space="preserve">Mungu aliruhusu Israeli ishindwe na </w:t>
      </w:r>
      <w:r w:rsidR="00B40909" w:rsidRPr="00645795">
        <w:rPr>
          <w:kern w:val="28"/>
          <w:sz w:val="23"/>
          <w:szCs w:val="23"/>
        </w:rPr>
        <w:t>Babeli</w:t>
      </w:r>
      <w:r w:rsidR="004A048C" w:rsidRPr="00645795">
        <w:rPr>
          <w:kern w:val="28"/>
          <w:sz w:val="23"/>
          <w:szCs w:val="23"/>
        </w:rPr>
        <w:t xml:space="preserve"> kwa sababu ya dhambi yao</w:t>
      </w:r>
      <w:r w:rsidR="00DC377D" w:rsidRPr="00645795">
        <w:rPr>
          <w:kern w:val="28"/>
          <w:sz w:val="23"/>
          <w:szCs w:val="23"/>
        </w:rPr>
        <w:t xml:space="preserve">. </w:t>
      </w:r>
      <w:r w:rsidR="004A048C" w:rsidRPr="00645795">
        <w:rPr>
          <w:kern w:val="28"/>
          <w:sz w:val="23"/>
          <w:szCs w:val="23"/>
        </w:rPr>
        <w:t>Hekalu lilibomolewa na vyombo vya dhahabu vikaporwa</w:t>
      </w:r>
      <w:r w:rsidR="00675695" w:rsidRPr="00645795">
        <w:rPr>
          <w:kern w:val="28"/>
          <w:sz w:val="23"/>
          <w:szCs w:val="23"/>
        </w:rPr>
        <w:t>.</w:t>
      </w:r>
      <w:r w:rsidR="00DC377D" w:rsidRPr="00645795">
        <w:rPr>
          <w:kern w:val="28"/>
          <w:sz w:val="23"/>
          <w:szCs w:val="23"/>
        </w:rPr>
        <w:t xml:space="preserve">  </w:t>
      </w:r>
      <w:r w:rsidR="004A048C" w:rsidRPr="00645795">
        <w:rPr>
          <w:kern w:val="28"/>
          <w:sz w:val="23"/>
          <w:szCs w:val="23"/>
        </w:rPr>
        <w:t xml:space="preserve">Kuna vipindi vitatu ambapo Israeli waliwekwa mateka na kupelekwa </w:t>
      </w:r>
      <w:r w:rsidR="00B40909" w:rsidRPr="00645795">
        <w:rPr>
          <w:kern w:val="28"/>
          <w:sz w:val="23"/>
          <w:szCs w:val="23"/>
        </w:rPr>
        <w:t>Babeli</w:t>
      </w:r>
      <w:r w:rsidR="00DC377D" w:rsidRPr="00645795">
        <w:rPr>
          <w:kern w:val="28"/>
          <w:sz w:val="23"/>
          <w:szCs w:val="23"/>
        </w:rPr>
        <w:t>.</w:t>
      </w:r>
    </w:p>
    <w:p w14:paraId="11955B33" w14:textId="77777777" w:rsidR="00DC377D" w:rsidRPr="00645795" w:rsidRDefault="00A76589" w:rsidP="003C2190">
      <w:pPr>
        <w:pStyle w:val="Heading3"/>
        <w:tabs>
          <w:tab w:val="left" w:pos="720"/>
        </w:tabs>
        <w:ind w:left="0" w:firstLine="360"/>
        <w:jc w:val="both"/>
        <w:rPr>
          <w:kern w:val="28"/>
          <w:sz w:val="23"/>
          <w:szCs w:val="23"/>
        </w:rPr>
      </w:pPr>
      <w:r w:rsidRPr="00645795">
        <w:rPr>
          <w:b/>
          <w:kern w:val="28"/>
          <w:sz w:val="23"/>
          <w:szCs w:val="23"/>
        </w:rPr>
        <w:t>Hekalu kujengwa tena</w:t>
      </w:r>
      <w:r w:rsidR="008065A2" w:rsidRPr="00645795">
        <w:rPr>
          <w:kern w:val="28"/>
          <w:sz w:val="23"/>
          <w:szCs w:val="23"/>
        </w:rPr>
        <w:t>.</w:t>
      </w:r>
      <w:r w:rsidR="00DC377D" w:rsidRPr="00645795">
        <w:rPr>
          <w:kern w:val="28"/>
          <w:sz w:val="23"/>
          <w:szCs w:val="23"/>
        </w:rPr>
        <w:t xml:space="preserve"> </w:t>
      </w:r>
      <w:r w:rsidR="004A048C" w:rsidRPr="00645795">
        <w:rPr>
          <w:kern w:val="28"/>
          <w:sz w:val="23"/>
          <w:szCs w:val="23"/>
        </w:rPr>
        <w:t>Mungu alimwinua Ezra na Nehemia kulijenga tena Hekalu</w:t>
      </w:r>
      <w:r w:rsidR="00DC377D" w:rsidRPr="00645795">
        <w:rPr>
          <w:kern w:val="28"/>
          <w:sz w:val="23"/>
          <w:szCs w:val="23"/>
        </w:rPr>
        <w:t>.</w:t>
      </w:r>
    </w:p>
    <w:p w14:paraId="29D87EAF" w14:textId="77777777" w:rsidR="00DC377D" w:rsidRPr="00645795" w:rsidRDefault="00A76589" w:rsidP="003C2190">
      <w:pPr>
        <w:pStyle w:val="Heading3"/>
        <w:tabs>
          <w:tab w:val="left" w:pos="720"/>
        </w:tabs>
        <w:ind w:left="0" w:firstLine="360"/>
        <w:jc w:val="both"/>
        <w:rPr>
          <w:kern w:val="28"/>
          <w:sz w:val="23"/>
          <w:szCs w:val="23"/>
        </w:rPr>
      </w:pPr>
      <w:r w:rsidRPr="00645795">
        <w:rPr>
          <w:b/>
          <w:kern w:val="28"/>
          <w:sz w:val="23"/>
          <w:szCs w:val="23"/>
        </w:rPr>
        <w:t>Kuzaliwa Kristo</w:t>
      </w:r>
      <w:r w:rsidR="008065A2" w:rsidRPr="00645795">
        <w:rPr>
          <w:b/>
          <w:kern w:val="28"/>
          <w:sz w:val="23"/>
          <w:szCs w:val="23"/>
        </w:rPr>
        <w:t xml:space="preserve">. </w:t>
      </w:r>
      <w:r w:rsidR="004A048C" w:rsidRPr="00645795">
        <w:rPr>
          <w:kern w:val="28"/>
          <w:sz w:val="23"/>
          <w:szCs w:val="23"/>
        </w:rPr>
        <w:t>Kristo alizaliwa Betlehemu kama ilivyo katika maandiko</w:t>
      </w:r>
      <w:r w:rsidR="00DC377D" w:rsidRPr="00645795">
        <w:rPr>
          <w:kern w:val="28"/>
          <w:sz w:val="23"/>
          <w:szCs w:val="23"/>
        </w:rPr>
        <w:t xml:space="preserve">. </w:t>
      </w:r>
      <w:r w:rsidR="004A048C" w:rsidRPr="00645795">
        <w:rPr>
          <w:kern w:val="28"/>
          <w:sz w:val="23"/>
          <w:szCs w:val="23"/>
        </w:rPr>
        <w:t>Kuzaliwa kwa Kristo ni jambo kuu katika historia</w:t>
      </w:r>
      <w:r w:rsidR="00AF41E7" w:rsidRPr="00645795">
        <w:rPr>
          <w:kern w:val="28"/>
          <w:sz w:val="23"/>
          <w:szCs w:val="23"/>
        </w:rPr>
        <w:t xml:space="preserve"> yote</w:t>
      </w:r>
      <w:r w:rsidR="00DC377D" w:rsidRPr="00645795">
        <w:rPr>
          <w:kern w:val="28"/>
          <w:sz w:val="23"/>
          <w:szCs w:val="23"/>
        </w:rPr>
        <w:t xml:space="preserve">.  </w:t>
      </w:r>
      <w:r w:rsidR="00AF41E7" w:rsidRPr="00645795">
        <w:rPr>
          <w:kern w:val="28"/>
          <w:sz w:val="23"/>
          <w:szCs w:val="23"/>
        </w:rPr>
        <w:t xml:space="preserve">Tarehe huandikwa KK  </w:t>
      </w:r>
      <w:r w:rsidR="00AF41E7" w:rsidRPr="00645795">
        <w:rPr>
          <w:i/>
          <w:kern w:val="28"/>
          <w:sz w:val="23"/>
          <w:szCs w:val="23"/>
        </w:rPr>
        <w:t>Kabla ya Kristo</w:t>
      </w:r>
      <w:r w:rsidR="00DC377D" w:rsidRPr="00645795">
        <w:rPr>
          <w:kern w:val="28"/>
          <w:sz w:val="23"/>
          <w:szCs w:val="23"/>
        </w:rPr>
        <w:t xml:space="preserve"> </w:t>
      </w:r>
      <w:r w:rsidR="00AF41E7" w:rsidRPr="00645795">
        <w:rPr>
          <w:kern w:val="28"/>
          <w:sz w:val="23"/>
          <w:szCs w:val="23"/>
        </w:rPr>
        <w:t>na K</w:t>
      </w:r>
      <w:r w:rsidR="008E2D6E" w:rsidRPr="00645795">
        <w:rPr>
          <w:kern w:val="28"/>
          <w:sz w:val="23"/>
          <w:szCs w:val="23"/>
        </w:rPr>
        <w:t>B</w:t>
      </w:r>
      <w:r w:rsidR="00AF41E7" w:rsidRPr="00645795">
        <w:rPr>
          <w:kern w:val="28"/>
          <w:sz w:val="23"/>
          <w:szCs w:val="23"/>
        </w:rPr>
        <w:t xml:space="preserve"> </w:t>
      </w:r>
      <w:r w:rsidR="00DC377D" w:rsidRPr="00645795">
        <w:rPr>
          <w:kern w:val="28"/>
          <w:sz w:val="23"/>
          <w:szCs w:val="23"/>
        </w:rPr>
        <w:t xml:space="preserve"> </w:t>
      </w:r>
      <w:r w:rsidR="008E2D6E" w:rsidRPr="00645795">
        <w:rPr>
          <w:kern w:val="28"/>
          <w:sz w:val="23"/>
          <w:szCs w:val="23"/>
        </w:rPr>
        <w:t xml:space="preserve"> </w:t>
      </w:r>
      <w:r w:rsidR="008E2D6E" w:rsidRPr="00645795">
        <w:rPr>
          <w:i/>
          <w:kern w:val="28"/>
          <w:sz w:val="23"/>
          <w:szCs w:val="23"/>
        </w:rPr>
        <w:t>katika mwaka wa Bwana</w:t>
      </w:r>
      <w:r w:rsidR="00DC377D" w:rsidRPr="00645795">
        <w:rPr>
          <w:kern w:val="28"/>
          <w:sz w:val="23"/>
          <w:szCs w:val="23"/>
        </w:rPr>
        <w:t>.</w:t>
      </w:r>
    </w:p>
    <w:p w14:paraId="7180BA2A" w14:textId="77777777" w:rsidR="00DC377D" w:rsidRPr="00645795" w:rsidRDefault="00A76589" w:rsidP="003C2190">
      <w:pPr>
        <w:pStyle w:val="Heading3"/>
        <w:tabs>
          <w:tab w:val="left" w:pos="720"/>
        </w:tabs>
        <w:ind w:left="0" w:firstLine="360"/>
        <w:jc w:val="both"/>
        <w:rPr>
          <w:kern w:val="28"/>
          <w:sz w:val="23"/>
          <w:szCs w:val="23"/>
        </w:rPr>
      </w:pPr>
      <w:r w:rsidRPr="00645795">
        <w:rPr>
          <w:b/>
          <w:kern w:val="28"/>
          <w:sz w:val="23"/>
          <w:szCs w:val="23"/>
        </w:rPr>
        <w:t>Kristo kusulubiwa</w:t>
      </w:r>
      <w:r w:rsidR="008065A2" w:rsidRPr="00645795">
        <w:rPr>
          <w:kern w:val="28"/>
          <w:sz w:val="23"/>
          <w:szCs w:val="23"/>
        </w:rPr>
        <w:t xml:space="preserve">. </w:t>
      </w:r>
      <w:r w:rsidR="008E2D6E" w:rsidRPr="00645795">
        <w:rPr>
          <w:kern w:val="28"/>
          <w:sz w:val="23"/>
          <w:szCs w:val="23"/>
        </w:rPr>
        <w:t>Yesu alikuja kuununua wokovu wa mwanadamu</w:t>
      </w:r>
      <w:r w:rsidR="00DC377D" w:rsidRPr="00645795">
        <w:rPr>
          <w:kern w:val="28"/>
          <w:sz w:val="23"/>
          <w:szCs w:val="23"/>
        </w:rPr>
        <w:t xml:space="preserve">. </w:t>
      </w:r>
      <w:r w:rsidR="008E2D6E" w:rsidRPr="00645795">
        <w:rPr>
          <w:kern w:val="28"/>
          <w:sz w:val="23"/>
          <w:szCs w:val="23"/>
        </w:rPr>
        <w:t>Kristo alisulubiwa kama sadaka kuu kwa ajili ya dhambi za wanadamu</w:t>
      </w:r>
      <w:r w:rsidR="00DC377D" w:rsidRPr="00645795">
        <w:rPr>
          <w:kern w:val="28"/>
          <w:sz w:val="23"/>
          <w:szCs w:val="23"/>
        </w:rPr>
        <w:t>.</w:t>
      </w:r>
    </w:p>
    <w:p w14:paraId="7272DF1B" w14:textId="77777777" w:rsidR="00DC377D" w:rsidRPr="00645795" w:rsidRDefault="00A76589" w:rsidP="003C2190">
      <w:pPr>
        <w:pStyle w:val="Heading3"/>
        <w:tabs>
          <w:tab w:val="left" w:pos="720"/>
        </w:tabs>
        <w:ind w:left="0" w:firstLine="360"/>
        <w:jc w:val="both"/>
        <w:rPr>
          <w:kern w:val="28"/>
          <w:sz w:val="23"/>
          <w:szCs w:val="23"/>
        </w:rPr>
      </w:pPr>
      <w:r w:rsidRPr="00645795">
        <w:rPr>
          <w:b/>
          <w:kern w:val="28"/>
          <w:sz w:val="23"/>
          <w:szCs w:val="23"/>
        </w:rPr>
        <w:t>Ufufuko wa Kristo.</w:t>
      </w:r>
      <w:r w:rsidR="008065A2" w:rsidRPr="00645795">
        <w:rPr>
          <w:b/>
          <w:kern w:val="28"/>
          <w:sz w:val="23"/>
          <w:szCs w:val="23"/>
        </w:rPr>
        <w:t xml:space="preserve"> </w:t>
      </w:r>
      <w:r w:rsidR="008E2D6E" w:rsidRPr="00645795">
        <w:rPr>
          <w:kern w:val="28"/>
          <w:sz w:val="23"/>
          <w:szCs w:val="23"/>
        </w:rPr>
        <w:t>Yesu alifufuka katika wafu</w:t>
      </w:r>
      <w:r w:rsidR="00DC377D" w:rsidRPr="00645795">
        <w:rPr>
          <w:kern w:val="28"/>
          <w:sz w:val="23"/>
          <w:szCs w:val="23"/>
        </w:rPr>
        <w:t xml:space="preserve">.  </w:t>
      </w:r>
      <w:r w:rsidR="008E2D6E" w:rsidRPr="00645795">
        <w:rPr>
          <w:kern w:val="28"/>
          <w:sz w:val="23"/>
          <w:szCs w:val="23"/>
        </w:rPr>
        <w:t>Kwa kifo Kristo alivunja nguvu za yule aliyekuwa na uwezo juu ya kifo</w:t>
      </w:r>
      <w:r w:rsidR="000D59E8" w:rsidRPr="00645795">
        <w:rPr>
          <w:kern w:val="28"/>
          <w:sz w:val="23"/>
          <w:szCs w:val="23"/>
        </w:rPr>
        <w:t xml:space="preserve">; </w:t>
      </w:r>
      <w:r w:rsidR="008E2D6E" w:rsidRPr="00645795">
        <w:rPr>
          <w:kern w:val="28"/>
          <w:sz w:val="23"/>
          <w:szCs w:val="23"/>
        </w:rPr>
        <w:t>ambaye ni yule muovu</w:t>
      </w:r>
      <w:r w:rsidR="00DC377D" w:rsidRPr="00645795">
        <w:rPr>
          <w:kern w:val="28"/>
          <w:sz w:val="23"/>
          <w:szCs w:val="23"/>
        </w:rPr>
        <w:t xml:space="preserve">.  </w:t>
      </w:r>
      <w:r w:rsidR="008E2D6E" w:rsidRPr="00645795">
        <w:rPr>
          <w:kern w:val="28"/>
          <w:sz w:val="23"/>
          <w:szCs w:val="23"/>
        </w:rPr>
        <w:t>Ebr.</w:t>
      </w:r>
      <w:r w:rsidR="00DC377D" w:rsidRPr="00645795">
        <w:rPr>
          <w:kern w:val="28"/>
          <w:sz w:val="23"/>
          <w:szCs w:val="23"/>
        </w:rPr>
        <w:t xml:space="preserve"> 2:14</w:t>
      </w:r>
    </w:p>
    <w:p w14:paraId="3BE606C5" w14:textId="77777777" w:rsidR="00DC377D" w:rsidRPr="00645795" w:rsidRDefault="00A76589" w:rsidP="003C2190">
      <w:pPr>
        <w:pStyle w:val="Heading3"/>
        <w:tabs>
          <w:tab w:val="left" w:pos="720"/>
        </w:tabs>
        <w:ind w:left="0" w:firstLine="360"/>
        <w:jc w:val="both"/>
        <w:rPr>
          <w:kern w:val="28"/>
          <w:sz w:val="23"/>
          <w:szCs w:val="23"/>
        </w:rPr>
      </w:pPr>
      <w:r w:rsidRPr="00645795">
        <w:rPr>
          <w:b/>
          <w:kern w:val="28"/>
          <w:sz w:val="23"/>
          <w:szCs w:val="23"/>
        </w:rPr>
        <w:t>Siku ya Pentekoste</w:t>
      </w:r>
      <w:r w:rsidR="008065A2" w:rsidRPr="00645795">
        <w:rPr>
          <w:b/>
          <w:kern w:val="28"/>
          <w:sz w:val="23"/>
          <w:szCs w:val="23"/>
        </w:rPr>
        <w:t xml:space="preserve">. </w:t>
      </w:r>
      <w:r w:rsidR="008E2D6E" w:rsidRPr="00645795">
        <w:rPr>
          <w:kern w:val="28"/>
          <w:sz w:val="23"/>
          <w:szCs w:val="23"/>
        </w:rPr>
        <w:t>Kanisa lilizaliwa katika Siku ya Pentekoste</w:t>
      </w:r>
      <w:r w:rsidR="00DC377D" w:rsidRPr="00645795">
        <w:rPr>
          <w:kern w:val="28"/>
          <w:sz w:val="23"/>
          <w:szCs w:val="23"/>
        </w:rPr>
        <w:t xml:space="preserve">.  </w:t>
      </w:r>
      <w:r w:rsidR="008E2D6E" w:rsidRPr="00645795">
        <w:rPr>
          <w:kern w:val="28"/>
          <w:sz w:val="23"/>
          <w:szCs w:val="23"/>
        </w:rPr>
        <w:t>Hii ni ile siku ambayo Mungu alitoa zawadi ya ubatizo kwa Roho Mtakatifu</w:t>
      </w:r>
      <w:r w:rsidR="000D59E8" w:rsidRPr="00645795">
        <w:rPr>
          <w:kern w:val="28"/>
          <w:sz w:val="23"/>
          <w:szCs w:val="23"/>
        </w:rPr>
        <w:t>.</w:t>
      </w:r>
    </w:p>
    <w:p w14:paraId="029E8611" w14:textId="77777777" w:rsidR="00BB1F59" w:rsidRPr="00645795" w:rsidRDefault="00BB1F59" w:rsidP="00BB1F59">
      <w:pPr>
        <w:rPr>
          <w:sz w:val="23"/>
          <w:szCs w:val="23"/>
        </w:rPr>
      </w:pPr>
    </w:p>
    <w:p w14:paraId="1689ED21" w14:textId="77777777" w:rsidR="00642E60" w:rsidRPr="004C1056" w:rsidRDefault="00E1325A" w:rsidP="003C2190">
      <w:pPr>
        <w:pStyle w:val="Heading2"/>
        <w:numPr>
          <w:ilvl w:val="0"/>
          <w:numId w:val="0"/>
        </w:numPr>
        <w:jc w:val="both"/>
      </w:pPr>
      <w:bookmarkStart w:id="21" w:name="_Toc252268962"/>
      <w:r>
        <w:t>XII</w:t>
      </w:r>
      <w:r>
        <w:tab/>
      </w:r>
      <w:bookmarkEnd w:id="21"/>
      <w:r w:rsidR="00B325A5">
        <w:t>Muhtasari wa Biblia</w:t>
      </w:r>
    </w:p>
    <w:p w14:paraId="445AD23F" w14:textId="77777777" w:rsidR="00CF2732" w:rsidRPr="00354A34" w:rsidRDefault="00CF2732" w:rsidP="00CF2732">
      <w:pPr>
        <w:pStyle w:val="Heading3"/>
        <w:numPr>
          <w:ilvl w:val="0"/>
          <w:numId w:val="0"/>
        </w:numPr>
        <w:ind w:left="720" w:hanging="360"/>
        <w:rPr>
          <w:kern w:val="28"/>
          <w:sz w:val="16"/>
          <w:szCs w:val="16"/>
        </w:rPr>
      </w:pPr>
      <w:bookmarkStart w:id="22" w:name="OLE_LINK1"/>
      <w:bookmarkStart w:id="23" w:name="OLE_LINK2"/>
    </w:p>
    <w:p w14:paraId="6B40A1C3" w14:textId="77777777" w:rsidR="005F70A6" w:rsidRPr="00976EDA" w:rsidRDefault="00B325A5" w:rsidP="00867E18">
      <w:pPr>
        <w:pStyle w:val="Heading3"/>
        <w:numPr>
          <w:ilvl w:val="0"/>
          <w:numId w:val="43"/>
        </w:numPr>
        <w:rPr>
          <w:kern w:val="28"/>
        </w:rPr>
      </w:pPr>
      <w:r>
        <w:rPr>
          <w:kern w:val="28"/>
        </w:rPr>
        <w:t>Muhtasari wa Agano la Kale</w:t>
      </w:r>
    </w:p>
    <w:p w14:paraId="298A9EBE" w14:textId="77777777" w:rsidR="00755682" w:rsidRPr="00354A34" w:rsidRDefault="00755682" w:rsidP="003C2190">
      <w:pPr>
        <w:pStyle w:val="Heading3"/>
        <w:numPr>
          <w:ilvl w:val="0"/>
          <w:numId w:val="0"/>
        </w:numPr>
        <w:ind w:left="720"/>
        <w:jc w:val="both"/>
        <w:rPr>
          <w:sz w:val="16"/>
          <w:szCs w:val="16"/>
        </w:rPr>
      </w:pPr>
    </w:p>
    <w:p w14:paraId="45F89DE3" w14:textId="77777777" w:rsidR="00DC377D" w:rsidRPr="004C1056" w:rsidRDefault="00B325A5" w:rsidP="003C2190">
      <w:pPr>
        <w:pStyle w:val="Heading4"/>
        <w:numPr>
          <w:ilvl w:val="0"/>
          <w:numId w:val="44"/>
        </w:numPr>
        <w:ind w:left="1080"/>
        <w:jc w:val="both"/>
      </w:pPr>
      <w:r>
        <w:t>TORATI</w:t>
      </w:r>
    </w:p>
    <w:p w14:paraId="6DCDF683" w14:textId="77777777" w:rsidR="00DC377D" w:rsidRPr="004C1056" w:rsidRDefault="00B325A5" w:rsidP="003C2190">
      <w:pPr>
        <w:pStyle w:val="ColorfulList-Accent11"/>
        <w:numPr>
          <w:ilvl w:val="0"/>
          <w:numId w:val="11"/>
        </w:numPr>
        <w:ind w:left="360"/>
        <w:jc w:val="both"/>
      </w:pPr>
      <w:r>
        <w:rPr>
          <w:b/>
        </w:rPr>
        <w:t xml:space="preserve">Mwanzo </w:t>
      </w:r>
      <w:r>
        <w:t>ni kitabu cha mambo yaliyoanza</w:t>
      </w:r>
      <w:r w:rsidR="00DC377D" w:rsidRPr="004C1056">
        <w:t xml:space="preserve">.  </w:t>
      </w:r>
      <w:r>
        <w:t>Kitabu hiki kina taarifa ya uumbaji wa ulimwengu wote. Kinazo habari za historia ya mwanzo ya Abrahamu na Israeli</w:t>
      </w:r>
      <w:r w:rsidR="00DC377D" w:rsidRPr="004C1056">
        <w:t>.</w:t>
      </w:r>
    </w:p>
    <w:p w14:paraId="1176F2C2" w14:textId="77777777" w:rsidR="00DC377D" w:rsidRPr="004C1056" w:rsidRDefault="00B325A5" w:rsidP="003C2190">
      <w:pPr>
        <w:pStyle w:val="ColorfulList-Accent11"/>
        <w:numPr>
          <w:ilvl w:val="0"/>
          <w:numId w:val="11"/>
        </w:numPr>
        <w:ind w:left="360"/>
        <w:jc w:val="both"/>
      </w:pPr>
      <w:r>
        <w:rPr>
          <w:b/>
        </w:rPr>
        <w:t>Kutoka</w:t>
      </w:r>
      <w:r w:rsidR="00DC377D" w:rsidRPr="004C1056">
        <w:t xml:space="preserve"> </w:t>
      </w:r>
      <w:r>
        <w:t>inazo habari za kipindi cha Israeli kuwa ugenini na kukombolewa kwao kutoka utumwani Misri</w:t>
      </w:r>
      <w:r w:rsidR="00DC377D" w:rsidRPr="004C1056">
        <w:t xml:space="preserve">. </w:t>
      </w:r>
      <w:r>
        <w:t>Zile Amri kumi na safari za Israeli kwanda kanani zinajumuishwa</w:t>
      </w:r>
      <w:r w:rsidR="00775642" w:rsidRPr="004C1056">
        <w:t>.</w:t>
      </w:r>
    </w:p>
    <w:p w14:paraId="1B4BB700" w14:textId="77777777" w:rsidR="00DC377D" w:rsidRPr="004C1056" w:rsidRDefault="00B325A5" w:rsidP="003C2190">
      <w:pPr>
        <w:pStyle w:val="ColorfulList-Accent11"/>
        <w:numPr>
          <w:ilvl w:val="0"/>
          <w:numId w:val="11"/>
        </w:numPr>
        <w:ind w:left="360"/>
        <w:jc w:val="both"/>
      </w:pPr>
      <w:r>
        <w:rPr>
          <w:b/>
        </w:rPr>
        <w:t>Mambo ya Walawi</w:t>
      </w:r>
      <w:r w:rsidR="00671BF0" w:rsidRPr="004C1056">
        <w:t xml:space="preserve">. </w:t>
      </w:r>
      <w:r>
        <w:t>Kitabu chenye Sheria za Mungu</w:t>
      </w:r>
      <w:r w:rsidR="00DC377D" w:rsidRPr="004C1056">
        <w:t>.</w:t>
      </w:r>
    </w:p>
    <w:p w14:paraId="42B82928" w14:textId="77777777" w:rsidR="00DC377D" w:rsidRPr="004C1056" w:rsidRDefault="00B325A5" w:rsidP="003C2190">
      <w:pPr>
        <w:pStyle w:val="ColorfulList-Accent11"/>
        <w:numPr>
          <w:ilvl w:val="0"/>
          <w:numId w:val="11"/>
        </w:numPr>
        <w:ind w:left="360"/>
        <w:jc w:val="both"/>
      </w:pPr>
      <w:r>
        <w:rPr>
          <w:b/>
        </w:rPr>
        <w:t>Hesabu</w:t>
      </w:r>
      <w:r w:rsidR="00671BF0" w:rsidRPr="004C1056">
        <w:t xml:space="preserve">. </w:t>
      </w:r>
      <w:r>
        <w:t>Kitabu cha miaka 40 ya Israeli kutangatanga nyikani</w:t>
      </w:r>
      <w:r w:rsidR="00DC377D" w:rsidRPr="004C1056">
        <w:t>.</w:t>
      </w:r>
    </w:p>
    <w:p w14:paraId="2E0FB92D" w14:textId="77777777" w:rsidR="00DC377D" w:rsidRPr="004C1056" w:rsidRDefault="00B325A5" w:rsidP="003C2190">
      <w:pPr>
        <w:pStyle w:val="ColorfulList-Accent11"/>
        <w:numPr>
          <w:ilvl w:val="0"/>
          <w:numId w:val="11"/>
        </w:numPr>
        <w:ind w:left="360"/>
        <w:jc w:val="both"/>
      </w:pPr>
      <w:r>
        <w:rPr>
          <w:b/>
        </w:rPr>
        <w:t>Torati</w:t>
      </w:r>
      <w:r w:rsidR="00671BF0" w:rsidRPr="004C1056">
        <w:t xml:space="preserve">. </w:t>
      </w:r>
      <w:r>
        <w:t>Kitabu hiki kina marudio ya Sheria za Mungu</w:t>
      </w:r>
      <w:r w:rsidR="00DC377D" w:rsidRPr="004C1056">
        <w:t>.</w:t>
      </w:r>
    </w:p>
    <w:p w14:paraId="2C3FBE6D" w14:textId="77777777" w:rsidR="00DC377D" w:rsidRPr="00354A34" w:rsidRDefault="00DC377D" w:rsidP="003C2190">
      <w:pPr>
        <w:jc w:val="both"/>
        <w:rPr>
          <w:sz w:val="16"/>
          <w:szCs w:val="16"/>
        </w:rPr>
      </w:pPr>
    </w:p>
    <w:p w14:paraId="24793597" w14:textId="77777777" w:rsidR="00DC377D" w:rsidRPr="004C1056" w:rsidRDefault="00B325A5" w:rsidP="003C2190">
      <w:pPr>
        <w:pStyle w:val="Heading4"/>
        <w:jc w:val="both"/>
      </w:pPr>
      <w:r>
        <w:t>HISTORIA</w:t>
      </w:r>
    </w:p>
    <w:p w14:paraId="59099B19" w14:textId="77777777" w:rsidR="00DC377D" w:rsidRPr="004C1056" w:rsidRDefault="00442550" w:rsidP="003C2190">
      <w:pPr>
        <w:pStyle w:val="ColorfulList-Accent11"/>
        <w:numPr>
          <w:ilvl w:val="0"/>
          <w:numId w:val="12"/>
        </w:numPr>
        <w:ind w:left="270"/>
        <w:jc w:val="both"/>
      </w:pPr>
      <w:r>
        <w:rPr>
          <w:b/>
        </w:rPr>
        <w:t>Y</w:t>
      </w:r>
      <w:r w:rsidR="00DC377D" w:rsidRPr="004C1056">
        <w:rPr>
          <w:b/>
        </w:rPr>
        <w:t>oshua</w:t>
      </w:r>
      <w:r w:rsidR="00D5247E" w:rsidRPr="004C1056">
        <w:t xml:space="preserve">. </w:t>
      </w:r>
      <w:r>
        <w:t>Taarifa ya kuinyakuwa Kaanani chini ya uongozi wa Yoshua na ugawaji wan chi kwa makabila 12</w:t>
      </w:r>
      <w:r w:rsidR="00DC377D" w:rsidRPr="004C1056">
        <w:t>.</w:t>
      </w:r>
    </w:p>
    <w:p w14:paraId="60900597" w14:textId="77777777" w:rsidR="00DC377D" w:rsidRPr="004C1056" w:rsidRDefault="00442550" w:rsidP="003C2190">
      <w:pPr>
        <w:pStyle w:val="ColorfulList-Accent11"/>
        <w:numPr>
          <w:ilvl w:val="0"/>
          <w:numId w:val="12"/>
        </w:numPr>
        <w:ind w:left="270"/>
        <w:jc w:val="both"/>
      </w:pPr>
      <w:r>
        <w:rPr>
          <w:b/>
        </w:rPr>
        <w:t>Waamuzi</w:t>
      </w:r>
      <w:r w:rsidR="00D5247E" w:rsidRPr="004C1056">
        <w:t xml:space="preserve">. </w:t>
      </w:r>
      <w:r>
        <w:t>Historia ya utoaji wa nchi kwa uongozi wa waamuzi</w:t>
      </w:r>
      <w:r w:rsidR="00DC377D" w:rsidRPr="004C1056">
        <w:t>.</w:t>
      </w:r>
    </w:p>
    <w:p w14:paraId="10336732" w14:textId="77777777" w:rsidR="00DC377D" w:rsidRPr="004C1056" w:rsidRDefault="00DC377D" w:rsidP="003C2190">
      <w:pPr>
        <w:pStyle w:val="ColorfulList-Accent11"/>
        <w:numPr>
          <w:ilvl w:val="0"/>
          <w:numId w:val="12"/>
        </w:numPr>
        <w:ind w:left="270"/>
        <w:jc w:val="both"/>
      </w:pPr>
      <w:r w:rsidRPr="004C1056">
        <w:rPr>
          <w:b/>
        </w:rPr>
        <w:t>Ruth</w:t>
      </w:r>
      <w:r w:rsidR="00442550">
        <w:rPr>
          <w:b/>
        </w:rPr>
        <w:t>u</w:t>
      </w:r>
      <w:r w:rsidR="00897789" w:rsidRPr="004C1056">
        <w:t xml:space="preserve">. </w:t>
      </w:r>
      <w:r w:rsidR="00442550">
        <w:t>Hadithi ya mwanamke asiyekuwa Muisraeli aliyeolewa na Boazi na kuwa sehemu ya mstari wa kuzaliwa Kristo</w:t>
      </w:r>
    </w:p>
    <w:p w14:paraId="1F0AADE0" w14:textId="77777777" w:rsidR="00DC377D" w:rsidRPr="004C1056" w:rsidRDefault="00D5247E" w:rsidP="003C2190">
      <w:pPr>
        <w:pStyle w:val="ColorfulList-Accent11"/>
        <w:numPr>
          <w:ilvl w:val="0"/>
          <w:numId w:val="12"/>
        </w:numPr>
        <w:ind w:left="270"/>
        <w:jc w:val="both"/>
      </w:pPr>
      <w:r w:rsidRPr="004C1056">
        <w:rPr>
          <w:b/>
        </w:rPr>
        <w:t>I&amp;</w:t>
      </w:r>
      <w:r w:rsidR="00DC377D" w:rsidRPr="004C1056">
        <w:rPr>
          <w:b/>
        </w:rPr>
        <w:t xml:space="preserve"> II Sam</w:t>
      </w:r>
      <w:r w:rsidR="00442550">
        <w:rPr>
          <w:b/>
        </w:rPr>
        <w:t>we</w:t>
      </w:r>
      <w:r w:rsidR="00DC377D" w:rsidRPr="004C1056">
        <w:rPr>
          <w:b/>
        </w:rPr>
        <w:t>l</w:t>
      </w:r>
      <w:r w:rsidR="00442550">
        <w:rPr>
          <w:b/>
        </w:rPr>
        <w:t>i</w:t>
      </w:r>
      <w:r w:rsidRPr="004C1056">
        <w:t xml:space="preserve">. </w:t>
      </w:r>
      <w:r w:rsidR="00442550">
        <w:t>Historia ya Samweli na miaka ya mwanzo ya wafalme Saulo na Daudi.</w:t>
      </w:r>
    </w:p>
    <w:p w14:paraId="77BD3380" w14:textId="77777777" w:rsidR="00DC377D" w:rsidRPr="004C1056" w:rsidRDefault="00D5247E" w:rsidP="003C2190">
      <w:pPr>
        <w:pStyle w:val="ColorfulList-Accent11"/>
        <w:numPr>
          <w:ilvl w:val="0"/>
          <w:numId w:val="12"/>
        </w:numPr>
        <w:ind w:left="270"/>
        <w:jc w:val="both"/>
      </w:pPr>
      <w:r w:rsidRPr="004C1056">
        <w:rPr>
          <w:b/>
        </w:rPr>
        <w:t>I&amp;</w:t>
      </w:r>
      <w:r w:rsidR="00DC377D" w:rsidRPr="004C1056">
        <w:rPr>
          <w:b/>
        </w:rPr>
        <w:t xml:space="preserve">II </w:t>
      </w:r>
      <w:r w:rsidR="00442550">
        <w:rPr>
          <w:b/>
        </w:rPr>
        <w:t>Wafalme</w:t>
      </w:r>
      <w:r w:rsidR="00DC377D" w:rsidRPr="004C1056">
        <w:t xml:space="preserve"> – </w:t>
      </w:r>
      <w:r w:rsidR="007C3C8D">
        <w:t>Historia ya mwanzoni ya ufalme wa Israeli na ufalme uliogawanyika</w:t>
      </w:r>
      <w:r w:rsidRPr="004C1056">
        <w:t xml:space="preserve">. </w:t>
      </w:r>
      <w:r w:rsidR="007C3C8D">
        <w:t>Manabii Eliya na Elisha wanaonekana katika vitabu hivi</w:t>
      </w:r>
      <w:r w:rsidR="00DC377D" w:rsidRPr="004C1056">
        <w:t>.</w:t>
      </w:r>
    </w:p>
    <w:p w14:paraId="306DC07E" w14:textId="77777777" w:rsidR="00DC377D" w:rsidRPr="004C1056" w:rsidRDefault="00D5247E" w:rsidP="003C2190">
      <w:pPr>
        <w:pStyle w:val="ColorfulList-Accent11"/>
        <w:numPr>
          <w:ilvl w:val="0"/>
          <w:numId w:val="12"/>
        </w:numPr>
        <w:ind w:left="270"/>
        <w:jc w:val="both"/>
      </w:pPr>
      <w:r w:rsidRPr="004C1056">
        <w:rPr>
          <w:b/>
        </w:rPr>
        <w:t>I&amp;</w:t>
      </w:r>
      <w:r w:rsidR="00DC377D" w:rsidRPr="004C1056">
        <w:rPr>
          <w:b/>
        </w:rPr>
        <w:t xml:space="preserve">II </w:t>
      </w:r>
      <w:r w:rsidR="00442550">
        <w:rPr>
          <w:b/>
        </w:rPr>
        <w:t>Mambo ya Nyakati</w:t>
      </w:r>
      <w:r w:rsidR="00DC377D" w:rsidRPr="004C1056">
        <w:t xml:space="preserve"> – </w:t>
      </w:r>
      <w:r w:rsidR="007C3C8D">
        <w:t>Taarifa ya utawala wa Daudi na Sulemani na ufalume wa Yuda mpaka wakati wa kuchukuliwa mateka</w:t>
      </w:r>
      <w:r w:rsidR="00DC377D" w:rsidRPr="004C1056">
        <w:t>.</w:t>
      </w:r>
    </w:p>
    <w:p w14:paraId="7D7E7983" w14:textId="77777777" w:rsidR="00DC377D" w:rsidRPr="004C1056" w:rsidRDefault="00DC377D" w:rsidP="003C2190">
      <w:pPr>
        <w:pStyle w:val="ColorfulList-Accent11"/>
        <w:numPr>
          <w:ilvl w:val="0"/>
          <w:numId w:val="12"/>
        </w:numPr>
        <w:ind w:left="270"/>
        <w:jc w:val="both"/>
      </w:pPr>
      <w:r w:rsidRPr="004C1056">
        <w:rPr>
          <w:b/>
        </w:rPr>
        <w:t>Ezra</w:t>
      </w:r>
      <w:r w:rsidR="00D5247E" w:rsidRPr="004C1056">
        <w:t xml:space="preserve">. </w:t>
      </w:r>
      <w:r w:rsidR="000D15E7">
        <w:t>Taarifa ya kurudi kwa Wayahudi kutoka kuwa mateka na kujengwa upya Hekalu</w:t>
      </w:r>
      <w:r w:rsidRPr="004C1056">
        <w:t>.</w:t>
      </w:r>
    </w:p>
    <w:p w14:paraId="78088B53" w14:textId="77777777" w:rsidR="00DC377D" w:rsidRPr="004C1056" w:rsidRDefault="00DC377D" w:rsidP="003C2190">
      <w:pPr>
        <w:pStyle w:val="ColorfulList-Accent11"/>
        <w:numPr>
          <w:ilvl w:val="0"/>
          <w:numId w:val="12"/>
        </w:numPr>
        <w:ind w:left="270"/>
        <w:jc w:val="both"/>
      </w:pPr>
      <w:r w:rsidRPr="004C1056">
        <w:rPr>
          <w:b/>
        </w:rPr>
        <w:t>Nehemia</w:t>
      </w:r>
      <w:r w:rsidR="00FE6D75" w:rsidRPr="004C1056">
        <w:t xml:space="preserve"> –</w:t>
      </w:r>
      <w:r w:rsidR="000D15E7">
        <w:t xml:space="preserve"> Inaelezea ujenzi mpya wa kuta za Yerusalemu na kurudishwa tena Sheria</w:t>
      </w:r>
      <w:r w:rsidRPr="004C1056">
        <w:t>.</w:t>
      </w:r>
    </w:p>
    <w:p w14:paraId="7AD5EF5A" w14:textId="77777777" w:rsidR="00DC377D" w:rsidRPr="004C1056" w:rsidRDefault="00442550" w:rsidP="003C2190">
      <w:pPr>
        <w:pStyle w:val="ColorfulList-Accent11"/>
        <w:numPr>
          <w:ilvl w:val="0"/>
          <w:numId w:val="12"/>
        </w:numPr>
        <w:ind w:left="270"/>
        <w:jc w:val="both"/>
      </w:pPr>
      <w:r>
        <w:rPr>
          <w:b/>
        </w:rPr>
        <w:t>Esta</w:t>
      </w:r>
      <w:r w:rsidR="00D5247E" w:rsidRPr="004C1056">
        <w:t xml:space="preserve">. </w:t>
      </w:r>
      <w:r w:rsidR="000D15E7">
        <w:t>Hadithi ya Israeli na ya Esta kuhusu ukombozi kutoka katika njama ovu za Hamani</w:t>
      </w:r>
      <w:r w:rsidR="00DC377D" w:rsidRPr="004C1056">
        <w:t>.</w:t>
      </w:r>
    </w:p>
    <w:p w14:paraId="7C4C47CD" w14:textId="77777777" w:rsidR="00DC377D" w:rsidRPr="004C1056" w:rsidRDefault="00DC377D" w:rsidP="003C2190">
      <w:pPr>
        <w:ind w:left="270"/>
        <w:jc w:val="both"/>
      </w:pPr>
    </w:p>
    <w:p w14:paraId="156B8A46" w14:textId="77777777" w:rsidR="00DC377D" w:rsidRPr="00BB1F59" w:rsidRDefault="000D15E7" w:rsidP="003C2190">
      <w:pPr>
        <w:pStyle w:val="Heading4"/>
        <w:jc w:val="both"/>
        <w:rPr>
          <w:b/>
        </w:rPr>
      </w:pPr>
      <w:r w:rsidRPr="00BB1F59">
        <w:rPr>
          <w:b/>
        </w:rPr>
        <w:t>USHAIRI</w:t>
      </w:r>
    </w:p>
    <w:p w14:paraId="59A44A36" w14:textId="77777777" w:rsidR="00DC377D" w:rsidRPr="004C1056" w:rsidRDefault="00FC1FB5" w:rsidP="003C2190">
      <w:pPr>
        <w:pStyle w:val="ColorfulList-Accent11"/>
        <w:numPr>
          <w:ilvl w:val="0"/>
          <w:numId w:val="13"/>
        </w:numPr>
        <w:ind w:left="360"/>
        <w:jc w:val="both"/>
      </w:pPr>
      <w:r>
        <w:rPr>
          <w:b/>
        </w:rPr>
        <w:t>Ayubu</w:t>
      </w:r>
      <w:r w:rsidR="00DC377D" w:rsidRPr="004C1056">
        <w:t xml:space="preserve"> –</w:t>
      </w:r>
      <w:r w:rsidR="000D15E7">
        <w:t>Masimulizi ya mateso ya Yobu na ushindi wa wake. Huenda hiki ndio kitabu cha zamani zaidi katika Biblia</w:t>
      </w:r>
      <w:r w:rsidR="00D5247E" w:rsidRPr="004C1056">
        <w:t>.</w:t>
      </w:r>
    </w:p>
    <w:bookmarkEnd w:id="22"/>
    <w:bookmarkEnd w:id="23"/>
    <w:p w14:paraId="0EBFEEF5" w14:textId="77777777" w:rsidR="00DC377D" w:rsidRPr="004C1056" w:rsidRDefault="00442550" w:rsidP="003C2190">
      <w:pPr>
        <w:pStyle w:val="ColorfulList-Accent11"/>
        <w:numPr>
          <w:ilvl w:val="0"/>
          <w:numId w:val="13"/>
        </w:numPr>
        <w:ind w:left="360"/>
        <w:jc w:val="both"/>
      </w:pPr>
      <w:r>
        <w:rPr>
          <w:b/>
        </w:rPr>
        <w:t>Zaburi</w:t>
      </w:r>
      <w:r w:rsidR="00671BF0" w:rsidRPr="004C1056">
        <w:t xml:space="preserve">. </w:t>
      </w:r>
      <w:r w:rsidR="000D15E7">
        <w:t>Mkusanyiko wa mashairi, sala na nyimbo za rohoni</w:t>
      </w:r>
      <w:r w:rsidR="00DC377D" w:rsidRPr="004C1056">
        <w:t>.</w:t>
      </w:r>
    </w:p>
    <w:p w14:paraId="743EF1B6" w14:textId="77777777" w:rsidR="00DC377D" w:rsidRPr="004C1056" w:rsidRDefault="00442550" w:rsidP="003C2190">
      <w:pPr>
        <w:pStyle w:val="ColorfulList-Accent11"/>
        <w:numPr>
          <w:ilvl w:val="0"/>
          <w:numId w:val="13"/>
        </w:numPr>
        <w:ind w:left="360"/>
        <w:jc w:val="both"/>
      </w:pPr>
      <w:r>
        <w:rPr>
          <w:b/>
        </w:rPr>
        <w:t>Methali</w:t>
      </w:r>
      <w:r w:rsidR="00671BF0" w:rsidRPr="004C1056">
        <w:t xml:space="preserve">. </w:t>
      </w:r>
      <w:r w:rsidR="000D15E7">
        <w:t>Mkusanyiko wa mambo ya maadili na, kidini pamoja na maagizo kwa hekima</w:t>
      </w:r>
      <w:r w:rsidR="00DC377D" w:rsidRPr="004C1056">
        <w:t>.</w:t>
      </w:r>
    </w:p>
    <w:p w14:paraId="2DCBC29D" w14:textId="77777777" w:rsidR="00DC377D" w:rsidRPr="004C1056" w:rsidRDefault="00442550" w:rsidP="003C2190">
      <w:pPr>
        <w:pStyle w:val="ColorfulList-Accent11"/>
        <w:numPr>
          <w:ilvl w:val="0"/>
          <w:numId w:val="13"/>
        </w:numPr>
        <w:ind w:left="360"/>
        <w:jc w:val="both"/>
      </w:pPr>
      <w:r>
        <w:rPr>
          <w:b/>
        </w:rPr>
        <w:t>Mhubiri</w:t>
      </w:r>
      <w:r w:rsidR="00671BF0" w:rsidRPr="004C1056">
        <w:t>.</w:t>
      </w:r>
      <w:r w:rsidR="00496B82">
        <w:t xml:space="preserve"> Mawazo kuhusu umuhimu wa maisha na wajibu wa mwanadamu kwa Mungu</w:t>
      </w:r>
      <w:r w:rsidR="00DC377D" w:rsidRPr="004C1056">
        <w:t>.</w:t>
      </w:r>
    </w:p>
    <w:p w14:paraId="7CF5BF4C" w14:textId="77777777" w:rsidR="00DC377D" w:rsidRPr="004C1056" w:rsidRDefault="00442550" w:rsidP="003C2190">
      <w:pPr>
        <w:pStyle w:val="ColorfulList-Accent11"/>
        <w:numPr>
          <w:ilvl w:val="0"/>
          <w:numId w:val="13"/>
        </w:numPr>
        <w:ind w:left="360"/>
        <w:jc w:val="both"/>
      </w:pPr>
      <w:r>
        <w:rPr>
          <w:b/>
        </w:rPr>
        <w:t>Wimbo ulio Bora</w:t>
      </w:r>
      <w:r w:rsidR="00671BF0" w:rsidRPr="004C1056">
        <w:t xml:space="preserve">. </w:t>
      </w:r>
      <w:r w:rsidR="00496B82">
        <w:t>Shairi linaloonesha upenda kati ya Kristo na Bibi harusi wake</w:t>
      </w:r>
      <w:r w:rsidR="00DC377D" w:rsidRPr="004C1056">
        <w:t>.</w:t>
      </w:r>
    </w:p>
    <w:p w14:paraId="7AB8C4A3" w14:textId="77777777" w:rsidR="003C6542" w:rsidRPr="004C1056" w:rsidRDefault="003C6542" w:rsidP="003C2190">
      <w:pPr>
        <w:jc w:val="both"/>
      </w:pPr>
    </w:p>
    <w:p w14:paraId="1D5C8F23" w14:textId="77777777" w:rsidR="00DC377D" w:rsidRPr="00BB1F59" w:rsidRDefault="00496B82" w:rsidP="003C2190">
      <w:pPr>
        <w:pStyle w:val="Heading4"/>
        <w:jc w:val="both"/>
        <w:rPr>
          <w:b/>
        </w:rPr>
      </w:pPr>
      <w:r w:rsidRPr="00BB1F59">
        <w:rPr>
          <w:b/>
        </w:rPr>
        <w:t>MANABII WAKUU</w:t>
      </w:r>
    </w:p>
    <w:p w14:paraId="02EBF72D" w14:textId="77777777" w:rsidR="00DC377D" w:rsidRPr="004C1056" w:rsidRDefault="00442550" w:rsidP="003C2190">
      <w:pPr>
        <w:pStyle w:val="ColorfulList-Accent11"/>
        <w:numPr>
          <w:ilvl w:val="0"/>
          <w:numId w:val="14"/>
        </w:numPr>
        <w:ind w:left="360"/>
        <w:jc w:val="both"/>
      </w:pPr>
      <w:r>
        <w:rPr>
          <w:b/>
        </w:rPr>
        <w:t>Isaya</w:t>
      </w:r>
      <w:r w:rsidR="000D3614" w:rsidRPr="004C1056">
        <w:t xml:space="preserve">. </w:t>
      </w:r>
      <w:r w:rsidR="00496B82">
        <w:t>Manabii Mkuu wa ukombozi</w:t>
      </w:r>
      <w:r w:rsidR="00DC377D" w:rsidRPr="004C1056">
        <w:t xml:space="preserve">.  </w:t>
      </w:r>
      <w:r w:rsidR="00496B82">
        <w:t>Isaya</w:t>
      </w:r>
      <w:r w:rsidR="00DC377D" w:rsidRPr="004C1056">
        <w:t xml:space="preserve"> </w:t>
      </w:r>
      <w:r w:rsidR="00496B82">
        <w:t>anaionya Israeli kutotenda dhambi</w:t>
      </w:r>
      <w:r w:rsidR="00DC377D" w:rsidRPr="004C1056">
        <w:t>.</w:t>
      </w:r>
    </w:p>
    <w:p w14:paraId="31763B70" w14:textId="77777777" w:rsidR="00DC377D" w:rsidRPr="004C1056" w:rsidRDefault="00442550" w:rsidP="003C2190">
      <w:pPr>
        <w:pStyle w:val="ColorfulList-Accent11"/>
        <w:numPr>
          <w:ilvl w:val="0"/>
          <w:numId w:val="14"/>
        </w:numPr>
        <w:ind w:left="360"/>
        <w:jc w:val="both"/>
      </w:pPr>
      <w:r>
        <w:rPr>
          <w:b/>
        </w:rPr>
        <w:t>Y</w:t>
      </w:r>
      <w:r w:rsidR="00DC377D" w:rsidRPr="004C1056">
        <w:rPr>
          <w:b/>
        </w:rPr>
        <w:t>eremia</w:t>
      </w:r>
      <w:r w:rsidR="000D3614" w:rsidRPr="004C1056">
        <w:t xml:space="preserve">. </w:t>
      </w:r>
      <w:r w:rsidR="00FD61AA">
        <w:t>Nabii aliaye</w:t>
      </w:r>
      <w:r w:rsidR="00496B82">
        <w:t xml:space="preserve"> </w:t>
      </w:r>
      <w:r w:rsidR="00FD61AA">
        <w:t>aliyeomboleza</w:t>
      </w:r>
      <w:r w:rsidR="00496B82">
        <w:t xml:space="preserve"> dhambi za watu wake</w:t>
      </w:r>
      <w:r w:rsidR="00FD61AA">
        <w:t>.</w:t>
      </w:r>
      <w:r w:rsidR="00496B82">
        <w:t xml:space="preserve"> </w:t>
      </w:r>
      <w:r w:rsidR="00FD61AA">
        <w:t>A</w:t>
      </w:r>
      <w:r w:rsidR="00496B82">
        <w:t>liwaonya watubu au wategemee</w:t>
      </w:r>
      <w:r w:rsidR="00FD61AA">
        <w:t xml:space="preserve"> kupata</w:t>
      </w:r>
      <w:r w:rsidR="00496B82">
        <w:t xml:space="preserve"> hukumu ya Mungu</w:t>
      </w:r>
      <w:r w:rsidR="00DC377D" w:rsidRPr="004C1056">
        <w:t xml:space="preserve">. </w:t>
      </w:r>
    </w:p>
    <w:p w14:paraId="1FD2F31C" w14:textId="77777777" w:rsidR="00DC377D" w:rsidRPr="004C1056" w:rsidRDefault="00442550" w:rsidP="003C2190">
      <w:pPr>
        <w:pStyle w:val="ColorfulList-Accent11"/>
        <w:numPr>
          <w:ilvl w:val="0"/>
          <w:numId w:val="14"/>
        </w:numPr>
        <w:ind w:left="360"/>
        <w:jc w:val="both"/>
      </w:pPr>
      <w:r>
        <w:rPr>
          <w:b/>
        </w:rPr>
        <w:t>Maombolezo</w:t>
      </w:r>
      <w:r w:rsidR="000D3614" w:rsidRPr="004C1056">
        <w:t xml:space="preserve">. </w:t>
      </w:r>
      <w:r w:rsidR="00FD61AA">
        <w:t>Taarifa ya maombolezo ya Nabii Yeremia</w:t>
      </w:r>
      <w:r w:rsidR="00DC377D" w:rsidRPr="004C1056">
        <w:t>.</w:t>
      </w:r>
    </w:p>
    <w:p w14:paraId="7AC54539" w14:textId="77777777" w:rsidR="00DC377D" w:rsidRPr="004C1056" w:rsidRDefault="00DC377D" w:rsidP="003C2190">
      <w:pPr>
        <w:pStyle w:val="ColorfulList-Accent11"/>
        <w:numPr>
          <w:ilvl w:val="0"/>
          <w:numId w:val="14"/>
        </w:numPr>
        <w:ind w:left="360"/>
        <w:jc w:val="both"/>
      </w:pPr>
      <w:r w:rsidRPr="004C1056">
        <w:rPr>
          <w:b/>
        </w:rPr>
        <w:t>Ezekiel</w:t>
      </w:r>
      <w:r w:rsidR="00442550">
        <w:rPr>
          <w:b/>
        </w:rPr>
        <w:t>i</w:t>
      </w:r>
      <w:r w:rsidR="000D3614" w:rsidRPr="004C1056">
        <w:t xml:space="preserve">. </w:t>
      </w:r>
      <w:r w:rsidR="00FD61AA">
        <w:t>Ezekieli anaonesha hali ya kurudi rudi nyuma ya watu wa Mungu</w:t>
      </w:r>
      <w:r w:rsidRPr="004C1056">
        <w:t>.</w:t>
      </w:r>
    </w:p>
    <w:p w14:paraId="7CFD838E" w14:textId="77777777" w:rsidR="00DC377D" w:rsidRDefault="00DC377D" w:rsidP="003C2190">
      <w:pPr>
        <w:pStyle w:val="ColorfulList-Accent11"/>
        <w:numPr>
          <w:ilvl w:val="0"/>
          <w:numId w:val="14"/>
        </w:numPr>
        <w:ind w:left="360"/>
        <w:jc w:val="both"/>
      </w:pPr>
      <w:r w:rsidRPr="004C1056">
        <w:rPr>
          <w:b/>
        </w:rPr>
        <w:t>Daniel</w:t>
      </w:r>
      <w:r w:rsidR="00442550">
        <w:rPr>
          <w:b/>
        </w:rPr>
        <w:t>i</w:t>
      </w:r>
      <w:r w:rsidR="000D3614" w:rsidRPr="004C1056">
        <w:t xml:space="preserve">. </w:t>
      </w:r>
      <w:r w:rsidR="00FD61AA">
        <w:t>Taarifa ya baadhi ya matukio wakati wakiwa mateka</w:t>
      </w:r>
      <w:r w:rsidRPr="004C1056">
        <w:t xml:space="preserve">.  </w:t>
      </w:r>
      <w:r w:rsidR="00FD61AA">
        <w:t xml:space="preserve">Danieli alikuwa ni mmoja wapo wa mateka aliyepelekwa </w:t>
      </w:r>
      <w:r w:rsidR="00B40909">
        <w:t>Babeli</w:t>
      </w:r>
      <w:r w:rsidRPr="004C1056">
        <w:t xml:space="preserve">.  </w:t>
      </w:r>
      <w:r w:rsidR="00FD61AA">
        <w:t xml:space="preserve">Ipo taarifa ya kuhamishwa mamlaka kutoka </w:t>
      </w:r>
      <w:r w:rsidR="00B40909">
        <w:t>Babeli</w:t>
      </w:r>
      <w:r w:rsidR="00FD61AA">
        <w:t xml:space="preserve"> kwenda Medo - Persia</w:t>
      </w:r>
      <w:r w:rsidRPr="004C1056">
        <w:t xml:space="preserve">.  </w:t>
      </w:r>
      <w:r w:rsidR="00FD61AA">
        <w:t>Kitabu hiki kina</w:t>
      </w:r>
      <w:r w:rsidR="00FD3C8A">
        <w:t xml:space="preserve"> maono ya mwisho</w:t>
      </w:r>
      <w:r w:rsidR="00FD61AA">
        <w:t xml:space="preserve"> na u</w:t>
      </w:r>
      <w:r w:rsidR="00FD3C8A">
        <w:t>nabii</w:t>
      </w:r>
      <w:r w:rsidRPr="004C1056">
        <w:t>.</w:t>
      </w:r>
    </w:p>
    <w:p w14:paraId="24ACD580" w14:textId="77777777" w:rsidR="008F1B22" w:rsidRDefault="008F1B22" w:rsidP="008F1B22">
      <w:pPr>
        <w:pStyle w:val="ColorfulList-Accent11"/>
        <w:ind w:left="0"/>
        <w:jc w:val="both"/>
        <w:rPr>
          <w:b/>
        </w:rPr>
      </w:pPr>
    </w:p>
    <w:p w14:paraId="15874D2B" w14:textId="77777777" w:rsidR="00DC377D" w:rsidRPr="00BB1F59" w:rsidRDefault="00FD61AA" w:rsidP="003C2190">
      <w:pPr>
        <w:pStyle w:val="Heading4"/>
        <w:jc w:val="both"/>
        <w:rPr>
          <w:b/>
        </w:rPr>
      </w:pPr>
      <w:r w:rsidRPr="00BB1F59">
        <w:rPr>
          <w:b/>
        </w:rPr>
        <w:t>MANABII WADOGO</w:t>
      </w:r>
    </w:p>
    <w:p w14:paraId="02A830E8" w14:textId="77777777" w:rsidR="00DC377D" w:rsidRPr="004C1056" w:rsidRDefault="00DC377D" w:rsidP="003C2190">
      <w:pPr>
        <w:pStyle w:val="ColorfulList-Accent11"/>
        <w:numPr>
          <w:ilvl w:val="0"/>
          <w:numId w:val="15"/>
        </w:numPr>
        <w:ind w:left="360"/>
        <w:jc w:val="both"/>
      </w:pPr>
      <w:r w:rsidRPr="004C1056">
        <w:rPr>
          <w:b/>
        </w:rPr>
        <w:t>Hosea</w:t>
      </w:r>
      <w:r w:rsidR="000D3614" w:rsidRPr="004C1056">
        <w:t xml:space="preserve">. </w:t>
      </w:r>
      <w:r w:rsidR="00FD61AA">
        <w:t>Nabii huyu ni wa wakati mmoja na Isaya na Mika</w:t>
      </w:r>
      <w:r w:rsidRPr="004C1056">
        <w:t>.</w:t>
      </w:r>
      <w:r w:rsidR="00FD61AA">
        <w:t xml:space="preserve"> Uasi wa Israeli ni wazo kuu la kitabu hiki.</w:t>
      </w:r>
    </w:p>
    <w:p w14:paraId="0968F64C" w14:textId="77777777" w:rsidR="00DC377D" w:rsidRPr="004C1056" w:rsidRDefault="00442550" w:rsidP="003C2190">
      <w:pPr>
        <w:pStyle w:val="ColorfulList-Accent11"/>
        <w:numPr>
          <w:ilvl w:val="0"/>
          <w:numId w:val="15"/>
        </w:numPr>
        <w:ind w:left="360"/>
        <w:jc w:val="both"/>
      </w:pPr>
      <w:r>
        <w:rPr>
          <w:b/>
        </w:rPr>
        <w:t>Y</w:t>
      </w:r>
      <w:r w:rsidR="00DC377D" w:rsidRPr="004C1056">
        <w:rPr>
          <w:b/>
        </w:rPr>
        <w:t>oel</w:t>
      </w:r>
      <w:r>
        <w:rPr>
          <w:b/>
        </w:rPr>
        <w:t>i</w:t>
      </w:r>
      <w:r w:rsidR="000D3614" w:rsidRPr="004C1056">
        <w:t xml:space="preserve">. </w:t>
      </w:r>
      <w:r w:rsidR="00FD61AA">
        <w:t>Nabii wa nchi ya Yuda anaye litaka taifa litubu kitabu hiki kina taarifa za mwisho za utabiri na ahadi za ujio wa Roho  Mtakatifu</w:t>
      </w:r>
      <w:r w:rsidR="00DC377D" w:rsidRPr="004C1056">
        <w:t xml:space="preserve">.  .    </w:t>
      </w:r>
    </w:p>
    <w:p w14:paraId="1ABD7610" w14:textId="77777777" w:rsidR="00DC377D" w:rsidRPr="004C1056" w:rsidRDefault="00DC377D" w:rsidP="003C2190">
      <w:pPr>
        <w:pStyle w:val="ColorfulList-Accent11"/>
        <w:numPr>
          <w:ilvl w:val="0"/>
          <w:numId w:val="15"/>
        </w:numPr>
        <w:ind w:left="360"/>
        <w:jc w:val="both"/>
      </w:pPr>
      <w:r w:rsidRPr="004C1056">
        <w:rPr>
          <w:b/>
        </w:rPr>
        <w:t>Amos</w:t>
      </w:r>
      <w:r w:rsidR="00442550">
        <w:rPr>
          <w:b/>
        </w:rPr>
        <w:t>i</w:t>
      </w:r>
      <w:r w:rsidR="000D3614" w:rsidRPr="004C1056">
        <w:t xml:space="preserve">. </w:t>
      </w:r>
      <w:r w:rsidR="00FD61AA">
        <w:t>Nabii mchungaji</w:t>
      </w:r>
      <w:r w:rsidRPr="004C1056">
        <w:t xml:space="preserve">.  </w:t>
      </w:r>
      <w:r w:rsidR="00FD61AA">
        <w:t>Analaani utendaji dhambi wa watu</w:t>
      </w:r>
      <w:r w:rsidRPr="004C1056">
        <w:t>.</w:t>
      </w:r>
    </w:p>
    <w:p w14:paraId="716713F9" w14:textId="77777777" w:rsidR="00DC377D" w:rsidRPr="004C1056" w:rsidRDefault="00DC377D" w:rsidP="003C2190">
      <w:pPr>
        <w:pStyle w:val="ColorfulList-Accent11"/>
        <w:numPr>
          <w:ilvl w:val="0"/>
          <w:numId w:val="15"/>
        </w:numPr>
        <w:ind w:left="360"/>
        <w:jc w:val="both"/>
      </w:pPr>
      <w:r w:rsidRPr="004C1056">
        <w:rPr>
          <w:b/>
        </w:rPr>
        <w:t>Obadia</w:t>
      </w:r>
      <w:r w:rsidR="000D3614" w:rsidRPr="004C1056">
        <w:t xml:space="preserve">. </w:t>
      </w:r>
      <w:r w:rsidR="00FD61AA">
        <w:t xml:space="preserve">Anatabiri kuangamia kwa Edomu na </w:t>
      </w:r>
      <w:r w:rsidR="0055170E">
        <w:t xml:space="preserve">mwisho </w:t>
      </w:r>
      <w:r w:rsidR="00FD61AA">
        <w:t>ukombozi wa Israeli</w:t>
      </w:r>
      <w:r w:rsidRPr="004C1056">
        <w:t>.</w:t>
      </w:r>
    </w:p>
    <w:p w14:paraId="1A76360D" w14:textId="77777777" w:rsidR="00DC377D" w:rsidRPr="004C1056" w:rsidRDefault="00442550" w:rsidP="003C2190">
      <w:pPr>
        <w:pStyle w:val="ColorfulList-Accent11"/>
        <w:numPr>
          <w:ilvl w:val="0"/>
          <w:numId w:val="15"/>
        </w:numPr>
        <w:ind w:left="360"/>
        <w:jc w:val="both"/>
      </w:pPr>
      <w:r>
        <w:rPr>
          <w:b/>
        </w:rPr>
        <w:t>Y</w:t>
      </w:r>
      <w:r w:rsidR="00DC377D" w:rsidRPr="004C1056">
        <w:rPr>
          <w:b/>
        </w:rPr>
        <w:t>ona</w:t>
      </w:r>
      <w:r w:rsidR="000D3614" w:rsidRPr="004C1056">
        <w:t xml:space="preserve">. </w:t>
      </w:r>
      <w:r w:rsidR="0004313A">
        <w:t>Nabii aliyesita alipoagizwa na Mungu aende Nineve</w:t>
      </w:r>
      <w:r w:rsidR="00DC377D" w:rsidRPr="004C1056">
        <w:t xml:space="preserve">. </w:t>
      </w:r>
      <w:r w:rsidR="0004313A">
        <w:t>Alimezwa na samaki na kutapikwa alipofikish</w:t>
      </w:r>
      <w:r w:rsidR="006426E1">
        <w:t>w</w:t>
      </w:r>
      <w:r w:rsidR="0004313A">
        <w:t xml:space="preserve">a Nineve kama Mungu </w:t>
      </w:r>
      <w:r w:rsidR="006426E1">
        <w:t>alivyotaka.</w:t>
      </w:r>
    </w:p>
    <w:p w14:paraId="440452E2" w14:textId="77777777" w:rsidR="00DC377D" w:rsidRPr="004C1056" w:rsidRDefault="00442550" w:rsidP="003C2190">
      <w:pPr>
        <w:pStyle w:val="ColorfulList-Accent11"/>
        <w:numPr>
          <w:ilvl w:val="0"/>
          <w:numId w:val="15"/>
        </w:numPr>
        <w:ind w:left="360"/>
        <w:jc w:val="both"/>
      </w:pPr>
      <w:r>
        <w:rPr>
          <w:b/>
        </w:rPr>
        <w:t>Mik</w:t>
      </w:r>
      <w:r w:rsidR="00DC377D" w:rsidRPr="004C1056">
        <w:rPr>
          <w:b/>
        </w:rPr>
        <w:t>a</w:t>
      </w:r>
      <w:r w:rsidR="000D3614" w:rsidRPr="004C1056">
        <w:t xml:space="preserve">. </w:t>
      </w:r>
      <w:r w:rsidR="006426E1">
        <w:t>Kitabu hiki kinaonesha hali mbaya ya maadili ya Israeli na Yuda</w:t>
      </w:r>
      <w:r w:rsidR="00DC377D" w:rsidRPr="004C1056">
        <w:t xml:space="preserve">.  </w:t>
      </w:r>
    </w:p>
    <w:p w14:paraId="74EC90D9" w14:textId="77777777" w:rsidR="00DC377D" w:rsidRPr="004C1056" w:rsidRDefault="00DC377D" w:rsidP="003C2190">
      <w:pPr>
        <w:pStyle w:val="ColorfulList-Accent11"/>
        <w:numPr>
          <w:ilvl w:val="0"/>
          <w:numId w:val="15"/>
        </w:numPr>
        <w:ind w:left="360"/>
        <w:jc w:val="both"/>
      </w:pPr>
      <w:r w:rsidRPr="004C1056">
        <w:rPr>
          <w:b/>
        </w:rPr>
        <w:t>Nahum</w:t>
      </w:r>
      <w:r w:rsidR="00442550">
        <w:rPr>
          <w:b/>
        </w:rPr>
        <w:t>u</w:t>
      </w:r>
      <w:r w:rsidR="000D3614" w:rsidRPr="004C1056">
        <w:t xml:space="preserve">. </w:t>
      </w:r>
      <w:r w:rsidR="006426E1">
        <w:t>Kinao utabiri wa kuharibiwa kwa Nineve</w:t>
      </w:r>
      <w:r w:rsidRPr="004C1056">
        <w:t>.</w:t>
      </w:r>
      <w:r w:rsidR="006426E1">
        <w:t xml:space="preserve"> Yuda kuahidiwa ukombozi kutoka Siria.</w:t>
      </w:r>
    </w:p>
    <w:p w14:paraId="327DD27D" w14:textId="77777777" w:rsidR="00DC377D" w:rsidRPr="004C1056" w:rsidRDefault="00DC377D" w:rsidP="003C2190">
      <w:pPr>
        <w:pStyle w:val="ColorfulList-Accent11"/>
        <w:numPr>
          <w:ilvl w:val="0"/>
          <w:numId w:val="15"/>
        </w:numPr>
        <w:ind w:left="360"/>
        <w:jc w:val="both"/>
      </w:pPr>
      <w:r w:rsidRPr="004C1056">
        <w:rPr>
          <w:b/>
        </w:rPr>
        <w:t>Habakuk</w:t>
      </w:r>
      <w:r w:rsidR="00442550">
        <w:rPr>
          <w:b/>
        </w:rPr>
        <w:t>i</w:t>
      </w:r>
      <w:r w:rsidR="000D3614" w:rsidRPr="004C1056">
        <w:t xml:space="preserve">. </w:t>
      </w:r>
      <w:r w:rsidR="006426E1">
        <w:t>Kiliandikwa kipindi cha Kaldayo</w:t>
      </w:r>
      <w:r w:rsidRPr="004C1056">
        <w:t xml:space="preserve">.  </w:t>
      </w:r>
      <w:r w:rsidR="006426E1">
        <w:t>Kitabu hiki kinazungumzia uwezekano wa Mungu kuruhusu hukumu kuifikia Israeli</w:t>
      </w:r>
      <w:r w:rsidRPr="004C1056">
        <w:t>.</w:t>
      </w:r>
    </w:p>
    <w:p w14:paraId="2000D06A" w14:textId="77777777" w:rsidR="00DC377D" w:rsidRPr="004C1056" w:rsidRDefault="00442550" w:rsidP="003C2190">
      <w:pPr>
        <w:pStyle w:val="ColorfulList-Accent11"/>
        <w:numPr>
          <w:ilvl w:val="0"/>
          <w:numId w:val="15"/>
        </w:numPr>
        <w:ind w:left="360"/>
        <w:jc w:val="both"/>
      </w:pPr>
      <w:r>
        <w:rPr>
          <w:b/>
        </w:rPr>
        <w:t>S</w:t>
      </w:r>
      <w:r w:rsidR="00DC377D" w:rsidRPr="004C1056">
        <w:rPr>
          <w:b/>
        </w:rPr>
        <w:t>e</w:t>
      </w:r>
      <w:r>
        <w:rPr>
          <w:b/>
        </w:rPr>
        <w:t>fania</w:t>
      </w:r>
      <w:r w:rsidR="000D3614" w:rsidRPr="004C1056">
        <w:t xml:space="preserve">. </w:t>
      </w:r>
      <w:r w:rsidR="006426E1">
        <w:t>Kinazo taarifa za utukufu ujao wa Israeli</w:t>
      </w:r>
      <w:r w:rsidR="00DC377D" w:rsidRPr="004C1056">
        <w:t>.</w:t>
      </w:r>
    </w:p>
    <w:p w14:paraId="5A484587" w14:textId="77777777" w:rsidR="00DC377D" w:rsidRPr="004C1056" w:rsidRDefault="00442550" w:rsidP="003C2190">
      <w:pPr>
        <w:pStyle w:val="ColorfulList-Accent11"/>
        <w:numPr>
          <w:ilvl w:val="0"/>
          <w:numId w:val="15"/>
        </w:numPr>
        <w:ind w:left="360"/>
        <w:jc w:val="both"/>
      </w:pPr>
      <w:r>
        <w:rPr>
          <w:b/>
        </w:rPr>
        <w:t>Hag</w:t>
      </w:r>
      <w:r w:rsidR="00DC377D" w:rsidRPr="004C1056">
        <w:rPr>
          <w:b/>
        </w:rPr>
        <w:t>ai</w:t>
      </w:r>
      <w:r w:rsidR="000D3614" w:rsidRPr="004C1056">
        <w:t xml:space="preserve">. </w:t>
      </w:r>
      <w:r w:rsidR="006426E1">
        <w:t>Nabii wa wakati mmoja na Zekaria</w:t>
      </w:r>
      <w:r w:rsidR="00DC377D" w:rsidRPr="004C1056">
        <w:t xml:space="preserve">.  </w:t>
      </w:r>
      <w:r w:rsidR="006426E1">
        <w:t>Anawakemea watu kwa uvivu wao katika kujenga hekalu la pili. Ipo ahadi ya ukuu wa kurudi tena kwa utukufu wa Mungu katika hekalu</w:t>
      </w:r>
      <w:r w:rsidR="00DC377D" w:rsidRPr="004C1056">
        <w:t>.</w:t>
      </w:r>
    </w:p>
    <w:p w14:paraId="21A02FC6" w14:textId="77777777" w:rsidR="00DC377D" w:rsidRPr="004C1056" w:rsidRDefault="00442550" w:rsidP="003C2190">
      <w:pPr>
        <w:pStyle w:val="ColorfulList-Accent11"/>
        <w:numPr>
          <w:ilvl w:val="0"/>
          <w:numId w:val="15"/>
        </w:numPr>
        <w:ind w:left="360"/>
        <w:jc w:val="both"/>
      </w:pPr>
      <w:r>
        <w:rPr>
          <w:b/>
        </w:rPr>
        <w:t>Zekaria</w:t>
      </w:r>
      <w:r w:rsidR="000D3614" w:rsidRPr="004C1056">
        <w:t xml:space="preserve">. </w:t>
      </w:r>
      <w:r w:rsidR="006426E1">
        <w:t>Alisaidia kuhamasisha Wayahudi kulijenga upya Hekalu</w:t>
      </w:r>
      <w:r w:rsidR="00DC377D" w:rsidRPr="004C1056">
        <w:t xml:space="preserve">.  </w:t>
      </w:r>
    </w:p>
    <w:p w14:paraId="19558FB4" w14:textId="77777777" w:rsidR="00DC377D" w:rsidRPr="004C1056" w:rsidRDefault="00442550" w:rsidP="003C2190">
      <w:pPr>
        <w:pStyle w:val="ColorfulList-Accent11"/>
        <w:numPr>
          <w:ilvl w:val="0"/>
          <w:numId w:val="15"/>
        </w:numPr>
        <w:ind w:left="360"/>
        <w:jc w:val="both"/>
      </w:pPr>
      <w:r>
        <w:rPr>
          <w:b/>
        </w:rPr>
        <w:t>Malak</w:t>
      </w:r>
      <w:r w:rsidR="00DC377D" w:rsidRPr="004C1056">
        <w:rPr>
          <w:b/>
        </w:rPr>
        <w:t>i</w:t>
      </w:r>
      <w:r w:rsidR="000D3614" w:rsidRPr="004C1056">
        <w:t xml:space="preserve">. </w:t>
      </w:r>
      <w:r w:rsidR="00614429">
        <w:t>Anaonesha kipindi cha mwisho cha historia ya Agano la Kale. Anazungumzia haja ya kufanya mabadiliko kabla ya ujio wa Masiha</w:t>
      </w:r>
      <w:r w:rsidR="00DC377D" w:rsidRPr="004C1056">
        <w:t xml:space="preserve">.   </w:t>
      </w:r>
    </w:p>
    <w:p w14:paraId="0276BEE4" w14:textId="77777777" w:rsidR="006225CA" w:rsidRPr="004C1056" w:rsidRDefault="006225CA" w:rsidP="003C2190">
      <w:pPr>
        <w:jc w:val="both"/>
        <w:rPr>
          <w:kern w:val="28"/>
        </w:rPr>
      </w:pPr>
    </w:p>
    <w:p w14:paraId="2085E3C8" w14:textId="77777777" w:rsidR="00755682" w:rsidRDefault="00964F20" w:rsidP="003C2190">
      <w:pPr>
        <w:pStyle w:val="Heading3"/>
        <w:jc w:val="both"/>
        <w:rPr>
          <w:kern w:val="28"/>
        </w:rPr>
      </w:pPr>
      <w:r>
        <w:rPr>
          <w:kern w:val="28"/>
        </w:rPr>
        <w:t>Muhtasari wa Agano Jipya</w:t>
      </w:r>
    </w:p>
    <w:p w14:paraId="4B8036EA" w14:textId="77777777" w:rsidR="008F1B22" w:rsidRPr="008F1B22" w:rsidRDefault="008F1B22" w:rsidP="008F1B22"/>
    <w:p w14:paraId="10C795E3" w14:textId="77777777" w:rsidR="00976EDA" w:rsidRPr="003F2846" w:rsidRDefault="00976EDA" w:rsidP="003C2190">
      <w:pPr>
        <w:pStyle w:val="Heading4"/>
        <w:numPr>
          <w:ilvl w:val="0"/>
          <w:numId w:val="0"/>
        </w:numPr>
        <w:ind w:left="1080"/>
        <w:jc w:val="both"/>
        <w:rPr>
          <w:sz w:val="8"/>
          <w:szCs w:val="16"/>
        </w:rPr>
      </w:pPr>
    </w:p>
    <w:p w14:paraId="53CDE800" w14:textId="77777777" w:rsidR="00755682" w:rsidRPr="004C1056" w:rsidRDefault="00964F20" w:rsidP="003C2190">
      <w:pPr>
        <w:pStyle w:val="Heading4"/>
        <w:numPr>
          <w:ilvl w:val="0"/>
          <w:numId w:val="45"/>
        </w:numPr>
        <w:ind w:left="1080"/>
        <w:jc w:val="both"/>
      </w:pPr>
      <w:r>
        <w:t>Injili</w:t>
      </w:r>
    </w:p>
    <w:p w14:paraId="1D4A2D3B" w14:textId="77777777" w:rsidR="00976EDA" w:rsidRPr="004C1056" w:rsidRDefault="00964F20" w:rsidP="003C2190">
      <w:pPr>
        <w:pStyle w:val="Heading3"/>
        <w:numPr>
          <w:ilvl w:val="0"/>
          <w:numId w:val="0"/>
        </w:numPr>
        <w:ind w:firstLine="720"/>
        <w:jc w:val="both"/>
      </w:pPr>
      <w:r>
        <w:t>Neno Injili maana yake: habari njema</w:t>
      </w:r>
      <w:r w:rsidR="00976EDA" w:rsidRPr="004C1056">
        <w:t xml:space="preserve">.  </w:t>
      </w:r>
      <w:r>
        <w:t>Injili zinasimulia Habari Njema za Yesu Kristo</w:t>
      </w:r>
      <w:r w:rsidR="00976EDA" w:rsidRPr="004C1056">
        <w:t xml:space="preserve">.  </w:t>
      </w:r>
      <w:r>
        <w:t>Siyo historia za watu na hazielezi kila tukio katika maisha ya Kristo</w:t>
      </w:r>
      <w:r w:rsidR="00976EDA" w:rsidRPr="004C1056">
        <w:t xml:space="preserve">.  </w:t>
      </w:r>
    </w:p>
    <w:p w14:paraId="41B5F31F" w14:textId="77777777" w:rsidR="00755682" w:rsidRPr="004C1056" w:rsidRDefault="00964F20" w:rsidP="003C2190">
      <w:pPr>
        <w:pStyle w:val="ColorfulList-Accent11"/>
        <w:numPr>
          <w:ilvl w:val="0"/>
          <w:numId w:val="16"/>
        </w:numPr>
        <w:ind w:left="360"/>
        <w:jc w:val="both"/>
      </w:pPr>
      <w:r>
        <w:rPr>
          <w:b/>
        </w:rPr>
        <w:t>Mathayo</w:t>
      </w:r>
      <w:r w:rsidR="00895196" w:rsidRPr="004C1056">
        <w:rPr>
          <w:b/>
        </w:rPr>
        <w:t xml:space="preserve">. </w:t>
      </w:r>
      <w:r>
        <w:t>Mathayo anaandika kama</w:t>
      </w:r>
      <w:r w:rsidR="00895196" w:rsidRPr="004C1056">
        <w:t xml:space="preserve"> "</w:t>
      </w:r>
      <w:r>
        <w:t>Muisraeli hasa</w:t>
      </w:r>
      <w:r w:rsidR="00895196" w:rsidRPr="004C1056">
        <w:t xml:space="preserve">," </w:t>
      </w:r>
      <w:r>
        <w:t>Myahudi aliyegeuzwa akiagiza jamii yake</w:t>
      </w:r>
      <w:r w:rsidR="00895196" w:rsidRPr="004C1056">
        <w:t xml:space="preserve">.  </w:t>
      </w:r>
      <w:r>
        <w:t xml:space="preserve">Ananukuu mara nyingi kutoka Agano la Kale na kusisitiza </w:t>
      </w:r>
      <w:r w:rsidRPr="00964F20">
        <w:rPr>
          <w:i/>
        </w:rPr>
        <w:t>Umasiha</w:t>
      </w:r>
      <w:r>
        <w:t xml:space="preserve"> wa Kristo</w:t>
      </w:r>
      <w:r w:rsidR="00895196" w:rsidRPr="004C1056">
        <w:t>.</w:t>
      </w:r>
    </w:p>
    <w:p w14:paraId="7C3CB90F" w14:textId="77777777" w:rsidR="00625480" w:rsidRPr="004C1056" w:rsidRDefault="00964F20" w:rsidP="003C2190">
      <w:pPr>
        <w:pStyle w:val="ColorfulList-Accent11"/>
        <w:numPr>
          <w:ilvl w:val="0"/>
          <w:numId w:val="16"/>
        </w:numPr>
        <w:ind w:left="360"/>
        <w:jc w:val="both"/>
      </w:pPr>
      <w:r>
        <w:rPr>
          <w:b/>
        </w:rPr>
        <w:t>Marko</w:t>
      </w:r>
      <w:r w:rsidR="00895196" w:rsidRPr="004C1056">
        <w:rPr>
          <w:b/>
        </w:rPr>
        <w:t xml:space="preserve">. </w:t>
      </w:r>
      <w:r w:rsidR="00FF002E">
        <w:t xml:space="preserve">Marko kimsingi aliwaandikia Warumi </w:t>
      </w:r>
      <w:r w:rsidR="00180F3B" w:rsidRPr="004C1056">
        <w:t>(</w:t>
      </w:r>
      <w:r w:rsidR="00FF002E">
        <w:t>ndio kusema anaelezea mara kwa mara mila za Kiyahudi</w:t>
      </w:r>
      <w:r w:rsidR="00180F3B" w:rsidRPr="004C1056">
        <w:t>).</w:t>
      </w:r>
      <w:r w:rsidR="00895196" w:rsidRPr="004C1056">
        <w:t xml:space="preserve"> </w:t>
      </w:r>
      <w:r w:rsidR="00FF002E">
        <w:t xml:space="preserve">Marko anakariri ukweli kwa matendo na mwelekeo na anasisitiza tabia ya </w:t>
      </w:r>
      <w:r w:rsidR="00FF002E" w:rsidRPr="00FF002E">
        <w:rPr>
          <w:i/>
        </w:rPr>
        <w:t>Utumishi</w:t>
      </w:r>
      <w:r w:rsidR="00FF002E">
        <w:t xml:space="preserve"> wa Kristo</w:t>
      </w:r>
      <w:r w:rsidR="00180F3B" w:rsidRPr="004C1056">
        <w:t>.</w:t>
      </w:r>
    </w:p>
    <w:p w14:paraId="40947B9F" w14:textId="77777777" w:rsidR="00180F3B" w:rsidRPr="004C1056" w:rsidRDefault="00964F20" w:rsidP="003C2190">
      <w:pPr>
        <w:pStyle w:val="ColorfulList-Accent11"/>
        <w:numPr>
          <w:ilvl w:val="0"/>
          <w:numId w:val="16"/>
        </w:numPr>
        <w:ind w:left="360"/>
        <w:jc w:val="both"/>
      </w:pPr>
      <w:r>
        <w:rPr>
          <w:b/>
        </w:rPr>
        <w:t>Luka</w:t>
      </w:r>
      <w:r w:rsidR="00895196" w:rsidRPr="004C1056">
        <w:rPr>
          <w:b/>
        </w:rPr>
        <w:t>.</w:t>
      </w:r>
      <w:r w:rsidR="00895196" w:rsidRPr="004C1056">
        <w:t xml:space="preserve"> </w:t>
      </w:r>
      <w:r w:rsidR="00FF002E">
        <w:t>Luka anawakilisha Kristo kama rafiki mnyenyekevu wa watenda dhambi, Mkombozi wa ulimwengu</w:t>
      </w:r>
      <w:r w:rsidR="00895196" w:rsidRPr="004C1056">
        <w:t xml:space="preserve">.  </w:t>
      </w:r>
      <w:r w:rsidR="00FF002E">
        <w:t>Hii ni injili ya wema wa Mungu kwa ulimwengu</w:t>
      </w:r>
      <w:r w:rsidR="006225CA" w:rsidRPr="004C1056">
        <w:t xml:space="preserve">. </w:t>
      </w:r>
      <w:r w:rsidR="00FF002E">
        <w:t xml:space="preserve">Imelelekezwa kwa mataifa na imesisitiza </w:t>
      </w:r>
      <w:r w:rsidR="00FF002E">
        <w:rPr>
          <w:i/>
        </w:rPr>
        <w:t>Utu</w:t>
      </w:r>
      <w:r w:rsidR="006225CA" w:rsidRPr="004C1056">
        <w:t xml:space="preserve"> </w:t>
      </w:r>
      <w:r w:rsidR="00FF002E">
        <w:t>wa</w:t>
      </w:r>
      <w:r w:rsidR="006225CA" w:rsidRPr="004C1056">
        <w:t xml:space="preserve"> </w:t>
      </w:r>
      <w:r w:rsidR="00FF002E">
        <w:t xml:space="preserve">kristo kwa kurudia kumuita </w:t>
      </w:r>
      <w:r w:rsidR="006225CA" w:rsidRPr="004C1056">
        <w:t>“</w:t>
      </w:r>
      <w:r w:rsidR="00FF002E">
        <w:t>Mwana wa mtu</w:t>
      </w:r>
      <w:r w:rsidR="006225CA" w:rsidRPr="004C1056">
        <w:t>.”</w:t>
      </w:r>
    </w:p>
    <w:p w14:paraId="1B575051" w14:textId="77777777" w:rsidR="00625480" w:rsidRPr="004C1056" w:rsidRDefault="00964F20" w:rsidP="003C2190">
      <w:pPr>
        <w:pStyle w:val="ColorfulList-Accent11"/>
        <w:numPr>
          <w:ilvl w:val="0"/>
          <w:numId w:val="16"/>
        </w:numPr>
        <w:ind w:left="360"/>
        <w:jc w:val="both"/>
      </w:pPr>
      <w:r>
        <w:rPr>
          <w:b/>
        </w:rPr>
        <w:t>Yohana</w:t>
      </w:r>
      <w:r w:rsidR="00895196" w:rsidRPr="004C1056">
        <w:rPr>
          <w:b/>
        </w:rPr>
        <w:t>.</w:t>
      </w:r>
      <w:r w:rsidR="00341CC5" w:rsidRPr="004C1056">
        <w:t xml:space="preserve"> </w:t>
      </w:r>
      <w:r w:rsidR="00FF002E">
        <w:t>Yohana anamtambulisha Kristo kama mwana wa Mungu katika mwili</w:t>
      </w:r>
      <w:r w:rsidR="00180F3B" w:rsidRPr="004C1056">
        <w:t xml:space="preserve">. </w:t>
      </w:r>
      <w:r w:rsidR="00FF002E">
        <w:t xml:space="preserve">Ni injili ya kiroho zaidi kuliko ya kihistoria, ambayo imeondoa mambo </w:t>
      </w:r>
      <w:r w:rsidR="00B227CE">
        <w:t>kadhaa y</w:t>
      </w:r>
      <w:r w:rsidR="00FF002E">
        <w:t xml:space="preserve">a wainjilisti </w:t>
      </w:r>
      <w:r w:rsidR="00B227CE">
        <w:t>wengine na inayo mambo mengi zaidi kuliko wanayofanya kwa mawazo ya kiroho</w:t>
      </w:r>
      <w:r w:rsidR="00180F3B" w:rsidRPr="004C1056">
        <w:t xml:space="preserve">.  </w:t>
      </w:r>
      <w:r w:rsidR="00B227CE">
        <w:t xml:space="preserve">Yohana anasisitiza </w:t>
      </w:r>
      <w:r w:rsidR="00B227CE" w:rsidRPr="00B227CE">
        <w:rPr>
          <w:i/>
        </w:rPr>
        <w:t>U</w:t>
      </w:r>
      <w:r w:rsidR="00FD3C8A">
        <w:rPr>
          <w:i/>
        </w:rPr>
        <w:t>ungu</w:t>
      </w:r>
      <w:r w:rsidR="00B227CE">
        <w:t xml:space="preserve"> wa Kristo na inayo aya muhimu ya Biblia</w:t>
      </w:r>
      <w:r w:rsidR="006225CA" w:rsidRPr="004C1056">
        <w:t xml:space="preserve">: </w:t>
      </w:r>
      <w:r w:rsidR="00B227CE">
        <w:t>Yohana</w:t>
      </w:r>
      <w:r w:rsidR="006225CA" w:rsidRPr="004C1056">
        <w:t xml:space="preserve"> 3:16.</w:t>
      </w:r>
    </w:p>
    <w:p w14:paraId="7FB0E6D3" w14:textId="77777777" w:rsidR="006225CA" w:rsidRPr="008F1B22" w:rsidRDefault="006225CA" w:rsidP="003C2190">
      <w:pPr>
        <w:ind w:firstLine="720"/>
        <w:jc w:val="both"/>
      </w:pPr>
    </w:p>
    <w:p w14:paraId="40941DB8" w14:textId="77777777" w:rsidR="00755682" w:rsidRPr="004C1056" w:rsidRDefault="00A717D2" w:rsidP="003C2190">
      <w:pPr>
        <w:pStyle w:val="Heading4"/>
        <w:jc w:val="both"/>
      </w:pPr>
      <w:r>
        <w:t>Historia</w:t>
      </w:r>
    </w:p>
    <w:p w14:paraId="0D44F96F" w14:textId="77777777" w:rsidR="00755682" w:rsidRPr="008F1B22" w:rsidRDefault="00964F20" w:rsidP="003C2190">
      <w:pPr>
        <w:pStyle w:val="ColorfulList-Accent11"/>
        <w:numPr>
          <w:ilvl w:val="0"/>
          <w:numId w:val="17"/>
        </w:numPr>
        <w:ind w:left="360"/>
        <w:jc w:val="both"/>
        <w:rPr>
          <w:b/>
        </w:rPr>
      </w:pPr>
      <w:r>
        <w:rPr>
          <w:b/>
        </w:rPr>
        <w:t>Matendo</w:t>
      </w:r>
      <w:r w:rsidR="00A717D2">
        <w:rPr>
          <w:b/>
        </w:rPr>
        <w:t xml:space="preserve"> </w:t>
      </w:r>
      <w:r w:rsidR="00A717D2">
        <w:t>ni taarifa ya kuzaliwa kwa kanisa siku ya Pentekoste</w:t>
      </w:r>
      <w:r w:rsidR="006225CA" w:rsidRPr="004C1056">
        <w:t>.</w:t>
      </w:r>
      <w:r w:rsidR="00A717D2">
        <w:t xml:space="preserve"> Hii ni historia ya maendeleo ya kanisa la mwanzo.</w:t>
      </w:r>
    </w:p>
    <w:p w14:paraId="2A21C5C8" w14:textId="77777777" w:rsidR="008F1B22" w:rsidRDefault="008F1B22" w:rsidP="008F1B22">
      <w:pPr>
        <w:pStyle w:val="ColorfulList-Accent11"/>
        <w:jc w:val="both"/>
        <w:rPr>
          <w:b/>
        </w:rPr>
      </w:pPr>
    </w:p>
    <w:p w14:paraId="6CAD54CF" w14:textId="77777777" w:rsidR="008F1B22" w:rsidRPr="004C1056" w:rsidRDefault="008F1B22" w:rsidP="004B59D7">
      <w:pPr>
        <w:pStyle w:val="ColorfulList-Accent11"/>
        <w:ind w:left="0"/>
        <w:jc w:val="both"/>
        <w:rPr>
          <w:b/>
        </w:rPr>
      </w:pPr>
    </w:p>
    <w:p w14:paraId="509B6A28" w14:textId="77777777" w:rsidR="00755682" w:rsidRPr="003F2846" w:rsidRDefault="00755682" w:rsidP="003C2190">
      <w:pPr>
        <w:ind w:left="360"/>
        <w:jc w:val="both"/>
        <w:rPr>
          <w:sz w:val="8"/>
          <w:szCs w:val="16"/>
        </w:rPr>
      </w:pPr>
    </w:p>
    <w:p w14:paraId="75445C2A" w14:textId="77777777" w:rsidR="00755682" w:rsidRPr="004C1056" w:rsidRDefault="006B6EAB" w:rsidP="003C2190">
      <w:pPr>
        <w:pStyle w:val="Heading4"/>
        <w:jc w:val="both"/>
      </w:pPr>
      <w:r>
        <w:t>Nyaraka za Mtume Paulo</w:t>
      </w:r>
    </w:p>
    <w:p w14:paraId="5A90BD14" w14:textId="77777777" w:rsidR="006225CA" w:rsidRPr="004C1056" w:rsidRDefault="006B6EAB" w:rsidP="003C2190">
      <w:pPr>
        <w:ind w:firstLine="810"/>
        <w:jc w:val="both"/>
      </w:pPr>
      <w:r>
        <w:t>Waraka ni barua. Hizi ni barua zenye pumzi ya Roho Mtakatifu kwa ajili ya Kanisa</w:t>
      </w:r>
      <w:r w:rsidR="006225CA" w:rsidRPr="004C1056">
        <w:t>.</w:t>
      </w:r>
    </w:p>
    <w:p w14:paraId="7DB291FC" w14:textId="77777777" w:rsidR="00FA259E" w:rsidRPr="004C1056" w:rsidRDefault="00964F20" w:rsidP="003C2190">
      <w:pPr>
        <w:pStyle w:val="ColorfulList-Accent11"/>
        <w:numPr>
          <w:ilvl w:val="0"/>
          <w:numId w:val="17"/>
        </w:numPr>
        <w:ind w:left="360"/>
        <w:jc w:val="both"/>
        <w:rPr>
          <w:b/>
        </w:rPr>
      </w:pPr>
      <w:r>
        <w:rPr>
          <w:b/>
        </w:rPr>
        <w:t>Warumi</w:t>
      </w:r>
      <w:r w:rsidR="006225CA" w:rsidRPr="004C1056">
        <w:rPr>
          <w:b/>
        </w:rPr>
        <w:t xml:space="preserve">. </w:t>
      </w:r>
      <w:r w:rsidR="00FD3C8A">
        <w:t>Dhamira kuu ni kuhesabiwa kwa imani</w:t>
      </w:r>
      <w:r w:rsidR="006225CA" w:rsidRPr="004C1056">
        <w:t>.</w:t>
      </w:r>
      <w:r w:rsidR="006B6EAB">
        <w:t xml:space="preserve"> Paulo anawaandikia Wakristo wajibu wao katika nusu ya pili ya kitabu hiki.</w:t>
      </w:r>
    </w:p>
    <w:p w14:paraId="46977C10" w14:textId="77777777" w:rsidR="006225CA" w:rsidRPr="004C1056" w:rsidRDefault="00FA259E" w:rsidP="003C2190">
      <w:pPr>
        <w:pStyle w:val="ColorfulList-Accent11"/>
        <w:numPr>
          <w:ilvl w:val="0"/>
          <w:numId w:val="17"/>
        </w:numPr>
        <w:ind w:left="360"/>
        <w:jc w:val="both"/>
      </w:pPr>
      <w:r w:rsidRPr="004C1056">
        <w:rPr>
          <w:b/>
        </w:rPr>
        <w:t xml:space="preserve">I&amp;II </w:t>
      </w:r>
      <w:r w:rsidR="00964F20">
        <w:rPr>
          <w:b/>
        </w:rPr>
        <w:t>Wakorinto</w:t>
      </w:r>
      <w:r w:rsidR="006225CA" w:rsidRPr="004C1056">
        <w:rPr>
          <w:b/>
        </w:rPr>
        <w:t xml:space="preserve">. </w:t>
      </w:r>
      <w:r w:rsidR="00020DF0">
        <w:t>Walioandikiwa ni waumini wa Kanisa la Korinto</w:t>
      </w:r>
      <w:r w:rsidR="006225CA" w:rsidRPr="004C1056">
        <w:t xml:space="preserve">. </w:t>
      </w:r>
      <w:r w:rsidR="00020DF0">
        <w:t>Kitabu hiki kinasafisha makosa katika kanisa.</w:t>
      </w:r>
      <w:r w:rsidR="006225CA" w:rsidRPr="004C1056">
        <w:t xml:space="preserve"> </w:t>
      </w:r>
      <w:r w:rsidR="00020DF0">
        <w:t>Paulo anatoa maagizo kwa Kanisa</w:t>
      </w:r>
      <w:r w:rsidR="006225CA" w:rsidRPr="004C1056">
        <w:t xml:space="preserve">.  </w:t>
      </w:r>
      <w:r w:rsidR="00020DF0">
        <w:t>Neno hili bado linafaa katika kanisa hadi leo</w:t>
      </w:r>
      <w:r w:rsidR="006225CA" w:rsidRPr="004C1056">
        <w:t>.</w:t>
      </w:r>
    </w:p>
    <w:p w14:paraId="3C7F540B" w14:textId="77777777" w:rsidR="009E7C17" w:rsidRPr="004C1056" w:rsidRDefault="00964F20" w:rsidP="003C2190">
      <w:pPr>
        <w:pStyle w:val="ColorfulList-Accent11"/>
        <w:numPr>
          <w:ilvl w:val="0"/>
          <w:numId w:val="17"/>
        </w:numPr>
        <w:ind w:left="360"/>
        <w:jc w:val="both"/>
        <w:rPr>
          <w:b/>
        </w:rPr>
      </w:pPr>
      <w:r>
        <w:rPr>
          <w:b/>
        </w:rPr>
        <w:t>Wagalatia</w:t>
      </w:r>
      <w:r w:rsidR="006225CA" w:rsidRPr="004C1056">
        <w:rPr>
          <w:b/>
        </w:rPr>
        <w:t xml:space="preserve">. </w:t>
      </w:r>
      <w:r w:rsidR="00020DF0">
        <w:t>Walioandikiwa ni waumini wa kanisa la Galatia</w:t>
      </w:r>
      <w:r w:rsidR="006225CA" w:rsidRPr="004C1056">
        <w:t xml:space="preserve">.  </w:t>
      </w:r>
      <w:r w:rsidR="00020DF0">
        <w:t>Paulo anafafanua ku</w:t>
      </w:r>
      <w:r w:rsidR="00FD3C8A">
        <w:t>hesabiwa kwa imani</w:t>
      </w:r>
      <w:r w:rsidR="00020DF0">
        <w:t xml:space="preserve"> na analionya kanisa kuhusu kurudia ibada za Yuda</w:t>
      </w:r>
      <w:r w:rsidR="006225CA" w:rsidRPr="004C1056">
        <w:t>.</w:t>
      </w:r>
    </w:p>
    <w:p w14:paraId="7BC808DA" w14:textId="77777777" w:rsidR="009E7C17" w:rsidRPr="004C1056" w:rsidRDefault="00964F20" w:rsidP="003C2190">
      <w:pPr>
        <w:pStyle w:val="ColorfulList-Accent11"/>
        <w:numPr>
          <w:ilvl w:val="0"/>
          <w:numId w:val="17"/>
        </w:numPr>
        <w:ind w:left="360"/>
        <w:jc w:val="both"/>
        <w:rPr>
          <w:b/>
        </w:rPr>
      </w:pPr>
      <w:r>
        <w:rPr>
          <w:b/>
        </w:rPr>
        <w:t>Waefeso</w:t>
      </w:r>
      <w:r w:rsidR="006225CA" w:rsidRPr="004C1056">
        <w:rPr>
          <w:b/>
        </w:rPr>
        <w:t xml:space="preserve">. </w:t>
      </w:r>
      <w:r w:rsidR="00020DF0">
        <w:t>Walioandikiwa ni waumini wa kanisa la Efeso. Mada kuu ni umoja wa watakatifu</w:t>
      </w:r>
      <w:r w:rsidR="006225CA" w:rsidRPr="004C1056">
        <w:t xml:space="preserve">.  </w:t>
      </w:r>
      <w:r w:rsidR="00020DF0">
        <w:t>Paulo anahamasisha umoja kati ya Wayahudi waliogeuka na Mataifa watakatifu</w:t>
      </w:r>
      <w:r w:rsidR="006225CA" w:rsidRPr="004C1056">
        <w:t>.</w:t>
      </w:r>
    </w:p>
    <w:p w14:paraId="440891C0" w14:textId="77777777" w:rsidR="009E7C17" w:rsidRPr="004C1056" w:rsidRDefault="00964F20" w:rsidP="003C2190">
      <w:pPr>
        <w:pStyle w:val="ColorfulList-Accent11"/>
        <w:numPr>
          <w:ilvl w:val="0"/>
          <w:numId w:val="17"/>
        </w:numPr>
        <w:ind w:left="360"/>
        <w:jc w:val="both"/>
        <w:rPr>
          <w:b/>
        </w:rPr>
      </w:pPr>
      <w:r>
        <w:rPr>
          <w:b/>
        </w:rPr>
        <w:t>Wafilipi</w:t>
      </w:r>
      <w:r w:rsidR="006225CA" w:rsidRPr="004C1056">
        <w:rPr>
          <w:b/>
        </w:rPr>
        <w:t xml:space="preserve">. </w:t>
      </w:r>
      <w:r w:rsidR="00020DF0">
        <w:t xml:space="preserve">Walioandikiwa ni waumini wa kanisa la </w:t>
      </w:r>
      <w:r w:rsidR="000F157B">
        <w:t>Wafilipi</w:t>
      </w:r>
      <w:r w:rsidR="00020DF0">
        <w:t xml:space="preserve">. </w:t>
      </w:r>
      <w:r w:rsidR="000F157B">
        <w:t>Yesu Kristo ndiye ujumbe mahususi</w:t>
      </w:r>
      <w:r w:rsidR="006225CA" w:rsidRPr="004C1056">
        <w:t>.</w:t>
      </w:r>
    </w:p>
    <w:p w14:paraId="17CC44A6" w14:textId="77777777" w:rsidR="009E7C17" w:rsidRPr="004C1056" w:rsidRDefault="00964F20" w:rsidP="003C2190">
      <w:pPr>
        <w:pStyle w:val="ColorfulList-Accent11"/>
        <w:numPr>
          <w:ilvl w:val="0"/>
          <w:numId w:val="17"/>
        </w:numPr>
        <w:ind w:left="360"/>
        <w:jc w:val="both"/>
        <w:rPr>
          <w:b/>
        </w:rPr>
      </w:pPr>
      <w:r>
        <w:rPr>
          <w:b/>
        </w:rPr>
        <w:t>Wakolosai</w:t>
      </w:r>
      <w:r w:rsidR="006225CA" w:rsidRPr="004C1056">
        <w:rPr>
          <w:b/>
        </w:rPr>
        <w:t xml:space="preserve">. </w:t>
      </w:r>
      <w:r w:rsidR="000F157B">
        <w:t>Walioandikiwa ni waumini wa kanisa la Kolosai. Kristo amesisitizwa kwamba Yeye ni kichwa cha kanisa</w:t>
      </w:r>
      <w:r w:rsidR="006225CA" w:rsidRPr="004C1056">
        <w:t xml:space="preserve">.  </w:t>
      </w:r>
      <w:r w:rsidR="000F157B">
        <w:t xml:space="preserve">Paulo anahamasisha kanisa na kuwaonya dhidi ya </w:t>
      </w:r>
      <w:r w:rsidR="00FD3C8A">
        <w:t>mafundisho ya uongo</w:t>
      </w:r>
      <w:r w:rsidR="006225CA" w:rsidRPr="004C1056">
        <w:t>.</w:t>
      </w:r>
    </w:p>
    <w:p w14:paraId="12725C3D" w14:textId="77777777" w:rsidR="006225CA" w:rsidRPr="004C1056" w:rsidRDefault="009E7C17" w:rsidP="003C2190">
      <w:pPr>
        <w:pStyle w:val="ColorfulList-Accent11"/>
        <w:numPr>
          <w:ilvl w:val="0"/>
          <w:numId w:val="17"/>
        </w:numPr>
        <w:ind w:left="360"/>
        <w:jc w:val="both"/>
      </w:pPr>
      <w:r w:rsidRPr="004C1056">
        <w:rPr>
          <w:b/>
        </w:rPr>
        <w:t xml:space="preserve">I&amp;II </w:t>
      </w:r>
      <w:r w:rsidR="00964F20">
        <w:rPr>
          <w:b/>
        </w:rPr>
        <w:t>Wathesalonike</w:t>
      </w:r>
      <w:r w:rsidR="006225CA" w:rsidRPr="004C1056">
        <w:rPr>
          <w:b/>
        </w:rPr>
        <w:t xml:space="preserve">. </w:t>
      </w:r>
      <w:r w:rsidR="000F157B">
        <w:t>Walioandikiwa ni waumini wa kanisa la Thesalonike. Paulo analitia moyo kanisa</w:t>
      </w:r>
      <w:r w:rsidR="006225CA" w:rsidRPr="004C1056">
        <w:t xml:space="preserve">. </w:t>
      </w:r>
      <w:r w:rsidR="000F157B">
        <w:t>Barua hizi zinahusu ujio wa pili wa Kristo</w:t>
      </w:r>
      <w:r w:rsidR="006225CA" w:rsidRPr="004C1056">
        <w:t>.</w:t>
      </w:r>
    </w:p>
    <w:p w14:paraId="48495206" w14:textId="77777777" w:rsidR="003F2846" w:rsidRPr="003F2846" w:rsidRDefault="009E7C17" w:rsidP="003C2190">
      <w:pPr>
        <w:pStyle w:val="ColorfulList-Accent11"/>
        <w:numPr>
          <w:ilvl w:val="0"/>
          <w:numId w:val="17"/>
        </w:numPr>
        <w:ind w:left="360"/>
        <w:jc w:val="both"/>
      </w:pPr>
      <w:r w:rsidRPr="004C1056">
        <w:rPr>
          <w:b/>
        </w:rPr>
        <w:t xml:space="preserve">I&amp;II </w:t>
      </w:r>
      <w:r w:rsidR="00964F20">
        <w:rPr>
          <w:b/>
        </w:rPr>
        <w:t>Timotheo</w:t>
      </w:r>
      <w:r w:rsidR="006225CA" w:rsidRPr="004C1056">
        <w:rPr>
          <w:b/>
        </w:rPr>
        <w:t xml:space="preserve">. </w:t>
      </w:r>
      <w:r w:rsidR="003F2846">
        <w:t xml:space="preserve">Paulo anamshauri kijana Timotheo kuhusu utumishi. Paulo anamhimiza Timotheo </w:t>
      </w:r>
      <w:r w:rsidR="003F2846" w:rsidRPr="003F2846">
        <w:rPr>
          <w:i/>
        </w:rPr>
        <w:t>kulihubiri Neno</w:t>
      </w:r>
      <w:r w:rsidR="006225CA" w:rsidRPr="004C1056">
        <w:rPr>
          <w:b/>
        </w:rPr>
        <w:t xml:space="preserve">.  </w:t>
      </w:r>
      <w:r w:rsidR="003F2846" w:rsidRPr="003F2846">
        <w:t xml:space="preserve">Ushauri huu </w:t>
      </w:r>
      <w:r w:rsidR="003F2846">
        <w:t xml:space="preserve">na hamasa unamhusu kila mhudumu. </w:t>
      </w:r>
    </w:p>
    <w:p w14:paraId="3FDC7D0E" w14:textId="77777777" w:rsidR="006225CA" w:rsidRPr="00354A34" w:rsidRDefault="006225CA" w:rsidP="003C2190">
      <w:pPr>
        <w:pStyle w:val="ColorfulList-Accent11"/>
        <w:ind w:left="0"/>
        <w:jc w:val="both"/>
        <w:rPr>
          <w:sz w:val="16"/>
          <w:szCs w:val="16"/>
        </w:rPr>
      </w:pPr>
    </w:p>
    <w:p w14:paraId="08B669DE" w14:textId="77777777" w:rsidR="009E7C17" w:rsidRPr="004C1056" w:rsidRDefault="00964F20" w:rsidP="003C2190">
      <w:pPr>
        <w:pStyle w:val="ColorfulList-Accent11"/>
        <w:numPr>
          <w:ilvl w:val="0"/>
          <w:numId w:val="17"/>
        </w:numPr>
        <w:tabs>
          <w:tab w:val="left" w:pos="360"/>
        </w:tabs>
        <w:ind w:left="360"/>
        <w:jc w:val="both"/>
        <w:rPr>
          <w:b/>
        </w:rPr>
      </w:pPr>
      <w:r>
        <w:rPr>
          <w:b/>
        </w:rPr>
        <w:t>Tito</w:t>
      </w:r>
      <w:r w:rsidR="00A40A12" w:rsidRPr="004C1056">
        <w:rPr>
          <w:b/>
        </w:rPr>
        <w:t xml:space="preserve">. </w:t>
      </w:r>
      <w:r w:rsidR="003F2846">
        <w:t>Paulo anaangalia kazi za kichungaji</w:t>
      </w:r>
      <w:r w:rsidR="00A40A12" w:rsidRPr="004C1056">
        <w:t xml:space="preserve">.  </w:t>
      </w:r>
      <w:r w:rsidR="003F2846">
        <w:t>Kazi nzuri zinahimizwa katika waraka huu</w:t>
      </w:r>
      <w:r w:rsidR="00A40A12" w:rsidRPr="004C1056">
        <w:t>.</w:t>
      </w:r>
    </w:p>
    <w:p w14:paraId="59080CB7" w14:textId="77777777" w:rsidR="009E7C17" w:rsidRPr="004C1056" w:rsidRDefault="00964F20" w:rsidP="003C2190">
      <w:pPr>
        <w:pStyle w:val="ColorfulList-Accent11"/>
        <w:numPr>
          <w:ilvl w:val="0"/>
          <w:numId w:val="17"/>
        </w:numPr>
        <w:tabs>
          <w:tab w:val="left" w:pos="360"/>
        </w:tabs>
        <w:ind w:left="360"/>
        <w:jc w:val="both"/>
        <w:rPr>
          <w:b/>
        </w:rPr>
      </w:pPr>
      <w:r>
        <w:rPr>
          <w:b/>
        </w:rPr>
        <w:t>Filemoni</w:t>
      </w:r>
      <w:r w:rsidR="00A40A12" w:rsidRPr="004C1056">
        <w:rPr>
          <w:b/>
        </w:rPr>
        <w:t xml:space="preserve">. </w:t>
      </w:r>
      <w:r w:rsidR="003F2846">
        <w:t>Hii ni barua aliyoandika Paulo kwa Filemoni kuhusu mtumwa Onesmo aliyekimbia</w:t>
      </w:r>
      <w:r w:rsidR="00A40A12" w:rsidRPr="004C1056">
        <w:t xml:space="preserve">.  </w:t>
      </w:r>
      <w:r w:rsidR="003F2846">
        <w:t>Paulo anamuomba Filemoni amsamehe Onesmo ambaye alishageuka na kumrudisha kazini</w:t>
      </w:r>
      <w:r w:rsidR="00A40A12" w:rsidRPr="004C1056">
        <w:t xml:space="preserve">.  </w:t>
      </w:r>
      <w:r w:rsidR="003F2846">
        <w:t>Paulo anaongoza kwa mfano kwa kumsamehe Onesmo na kujali mahitaji yake binafsi</w:t>
      </w:r>
      <w:r w:rsidR="00A40A12" w:rsidRPr="004C1056">
        <w:t>.</w:t>
      </w:r>
    </w:p>
    <w:p w14:paraId="24DCA29F" w14:textId="77777777" w:rsidR="009E7C17" w:rsidRPr="004C1056" w:rsidRDefault="00964F20" w:rsidP="003C2190">
      <w:pPr>
        <w:pStyle w:val="ColorfulList-Accent11"/>
        <w:numPr>
          <w:ilvl w:val="0"/>
          <w:numId w:val="17"/>
        </w:numPr>
        <w:ind w:left="360"/>
        <w:jc w:val="both"/>
        <w:rPr>
          <w:b/>
        </w:rPr>
      </w:pPr>
      <w:r>
        <w:rPr>
          <w:b/>
        </w:rPr>
        <w:t>Waebrania</w:t>
      </w:r>
      <w:r w:rsidR="00A40A12" w:rsidRPr="004C1056">
        <w:rPr>
          <w:b/>
        </w:rPr>
        <w:t xml:space="preserve">. </w:t>
      </w:r>
      <w:r w:rsidR="003F2846">
        <w:t>Barua hii imeelekezwa kwa Waebrania waliogeuka</w:t>
      </w:r>
      <w:r w:rsidR="00A40A12" w:rsidRPr="004C1056">
        <w:t>.</w:t>
      </w:r>
      <w:r w:rsidR="003F2846">
        <w:t xml:space="preserve"> Mwandishi hakutajwa katika kitabu hiki</w:t>
      </w:r>
      <w:r w:rsidR="00A40A12" w:rsidRPr="004C1056">
        <w:t xml:space="preserve">.  </w:t>
      </w:r>
      <w:r w:rsidR="003F2846">
        <w:t>Inawezekana ni waraka mwingine wa Paulo</w:t>
      </w:r>
      <w:r w:rsidR="00A40A12" w:rsidRPr="004C1056">
        <w:t>.</w:t>
      </w:r>
      <w:r w:rsidR="003F2846">
        <w:t xml:space="preserve"> Waraka huu unamuonesha Kristo kuwa ni masia mwenye utimilifu kama Nabii, Mchungaji na Mfalme. </w:t>
      </w:r>
    </w:p>
    <w:p w14:paraId="3F5774F2" w14:textId="77777777" w:rsidR="009E7C17" w:rsidRPr="00354A34" w:rsidRDefault="009E7C17" w:rsidP="003C2190">
      <w:pPr>
        <w:ind w:firstLine="720"/>
        <w:jc w:val="both"/>
        <w:rPr>
          <w:b/>
          <w:sz w:val="16"/>
          <w:szCs w:val="16"/>
        </w:rPr>
      </w:pPr>
    </w:p>
    <w:p w14:paraId="192E30D2" w14:textId="77777777" w:rsidR="009E7C17" w:rsidRPr="00BB1F59" w:rsidRDefault="003F2846" w:rsidP="003C2190">
      <w:pPr>
        <w:pStyle w:val="Heading4"/>
        <w:jc w:val="both"/>
        <w:rPr>
          <w:b/>
        </w:rPr>
      </w:pPr>
      <w:r w:rsidRPr="00BB1F59">
        <w:rPr>
          <w:b/>
        </w:rPr>
        <w:t>Nyaraka</w:t>
      </w:r>
      <w:r w:rsidR="00FD3C8A">
        <w:rPr>
          <w:b/>
          <w:lang w:val="en-US"/>
        </w:rPr>
        <w:t xml:space="preserve"> mbalimbali</w:t>
      </w:r>
      <w:r w:rsidR="00FD3C8A">
        <w:rPr>
          <w:b/>
        </w:rPr>
        <w:t xml:space="preserve"> </w:t>
      </w:r>
    </w:p>
    <w:p w14:paraId="1C13B804" w14:textId="77777777" w:rsidR="009E7C17" w:rsidRPr="004C1056" w:rsidRDefault="00964F20" w:rsidP="003C2190">
      <w:pPr>
        <w:pStyle w:val="ColorfulList-Accent11"/>
        <w:numPr>
          <w:ilvl w:val="0"/>
          <w:numId w:val="18"/>
        </w:numPr>
        <w:ind w:left="360"/>
        <w:jc w:val="both"/>
        <w:rPr>
          <w:b/>
        </w:rPr>
      </w:pPr>
      <w:r>
        <w:rPr>
          <w:b/>
        </w:rPr>
        <w:t>Yakobo</w:t>
      </w:r>
      <w:r w:rsidR="00A40A12" w:rsidRPr="004C1056">
        <w:rPr>
          <w:b/>
        </w:rPr>
        <w:t xml:space="preserve">. </w:t>
      </w:r>
      <w:r w:rsidR="003F2846">
        <w:t>Waraka huu huenda uliandikwa na Yakobo aliyekuwa ndugu yake Bwana</w:t>
      </w:r>
      <w:r w:rsidR="00A40A12" w:rsidRPr="004C1056">
        <w:t xml:space="preserve">. </w:t>
      </w:r>
      <w:r w:rsidR="00BC3875">
        <w:t>Waraka huu unaonesha kwamba imani bila matendo imekufa</w:t>
      </w:r>
      <w:r w:rsidR="00A40A12" w:rsidRPr="004C1056">
        <w:t xml:space="preserve">. </w:t>
      </w:r>
      <w:r w:rsidR="00BC3875">
        <w:t>Jambo hili linahusu matendo ya kidini na tabia ya Mkristo wa kweli.</w:t>
      </w:r>
    </w:p>
    <w:p w14:paraId="3B872F1F" w14:textId="77777777" w:rsidR="00A40A12" w:rsidRPr="004C1056" w:rsidRDefault="009E7C17" w:rsidP="003C2190">
      <w:pPr>
        <w:pStyle w:val="ColorfulList-Accent11"/>
        <w:numPr>
          <w:ilvl w:val="0"/>
          <w:numId w:val="18"/>
        </w:numPr>
        <w:ind w:left="360"/>
        <w:jc w:val="both"/>
      </w:pPr>
      <w:r w:rsidRPr="004C1056">
        <w:rPr>
          <w:b/>
        </w:rPr>
        <w:t xml:space="preserve">I&amp;II </w:t>
      </w:r>
      <w:r w:rsidR="00964F20">
        <w:rPr>
          <w:b/>
        </w:rPr>
        <w:t>Petro</w:t>
      </w:r>
      <w:r w:rsidR="00A40A12" w:rsidRPr="004C1056">
        <w:t xml:space="preserve"> </w:t>
      </w:r>
      <w:r w:rsidR="00BC3875">
        <w:t>Waraka huu uliandikwa na Mtume Petro kuhamasisha na kuliimarisha kanisa. Ahadi ya urithi uliohifadhiwa umeoneshwa katika waraka huu</w:t>
      </w:r>
      <w:r w:rsidR="00A40A12" w:rsidRPr="004C1056">
        <w:t>.</w:t>
      </w:r>
      <w:r w:rsidR="004B4241" w:rsidRPr="004C1056">
        <w:t xml:space="preserve"> </w:t>
      </w:r>
      <w:r w:rsidR="00BC3875">
        <w:t>Petro anawatia moyo waumini kupokea ahadi ya Mungu yenye thamani kubwa. Waraka huu unasisitiza msukumo wa maandiko Matakatifu</w:t>
      </w:r>
      <w:r w:rsidR="00A40A12" w:rsidRPr="004C1056">
        <w:t xml:space="preserve">. </w:t>
      </w:r>
      <w:r w:rsidR="00BC3875">
        <w:t>Waraka huu unaloonyo dhidi ya manabii wa uongo</w:t>
      </w:r>
      <w:r w:rsidR="00A40A12" w:rsidRPr="004C1056">
        <w:t>.</w:t>
      </w:r>
    </w:p>
    <w:p w14:paraId="4C277E8B" w14:textId="77777777" w:rsidR="00A40A12" w:rsidRPr="004C1056" w:rsidRDefault="009E7C17" w:rsidP="003C2190">
      <w:pPr>
        <w:pStyle w:val="ColorfulList-Accent11"/>
        <w:numPr>
          <w:ilvl w:val="0"/>
          <w:numId w:val="18"/>
        </w:numPr>
        <w:ind w:left="360"/>
        <w:jc w:val="both"/>
      </w:pPr>
      <w:r w:rsidRPr="004C1056">
        <w:rPr>
          <w:b/>
        </w:rPr>
        <w:t>I,II</w:t>
      </w:r>
      <w:r w:rsidR="00964F20">
        <w:rPr>
          <w:b/>
        </w:rPr>
        <w:t xml:space="preserve"> </w:t>
      </w:r>
      <w:r w:rsidRPr="004C1056">
        <w:rPr>
          <w:b/>
        </w:rPr>
        <w:t>&amp;I</w:t>
      </w:r>
      <w:r w:rsidR="00964F20">
        <w:rPr>
          <w:b/>
        </w:rPr>
        <w:t>I</w:t>
      </w:r>
      <w:r w:rsidRPr="004C1056">
        <w:rPr>
          <w:b/>
        </w:rPr>
        <w:t xml:space="preserve">I </w:t>
      </w:r>
      <w:r w:rsidR="00964F20">
        <w:rPr>
          <w:b/>
        </w:rPr>
        <w:t>Yohana</w:t>
      </w:r>
      <w:r w:rsidR="00A40A12" w:rsidRPr="004C1056">
        <w:rPr>
          <w:b/>
        </w:rPr>
        <w:t xml:space="preserve">. </w:t>
      </w:r>
      <w:r w:rsidR="00BC3875">
        <w:t>Uliandikwa na Mtume Yohana</w:t>
      </w:r>
      <w:r w:rsidR="00A40A12" w:rsidRPr="004C1056">
        <w:t xml:space="preserve">.  </w:t>
      </w:r>
      <w:r w:rsidR="00BC3875">
        <w:t>Mungu ni u</w:t>
      </w:r>
      <w:r w:rsidR="00536770">
        <w:t>zima</w:t>
      </w:r>
      <w:r w:rsidR="00BC3875">
        <w:t xml:space="preserve">, </w:t>
      </w:r>
      <w:r w:rsidR="00536770">
        <w:t>nuru</w:t>
      </w:r>
      <w:r w:rsidR="00BC3875">
        <w:t xml:space="preserve"> na upendo </w:t>
      </w:r>
      <w:r w:rsidR="00536770">
        <w:t>wa haki</w:t>
      </w:r>
      <w:r w:rsidR="00A40A12" w:rsidRPr="004C1056">
        <w:t>.</w:t>
      </w:r>
      <w:r w:rsidR="004B4241" w:rsidRPr="004C1056">
        <w:t xml:space="preserve"> </w:t>
      </w:r>
      <w:r w:rsidR="00BC3875">
        <w:t xml:space="preserve">Ni onyo dhidi ya makosa na walimu waongo. </w:t>
      </w:r>
      <w:r w:rsidR="00B72A88">
        <w:t xml:space="preserve">Kuaswa </w:t>
      </w:r>
      <w:r w:rsidR="00BC3875">
        <w:t>kutembea ndani ya ukweli</w:t>
      </w:r>
      <w:r w:rsidR="00A40A12" w:rsidRPr="004C1056">
        <w:t>.</w:t>
      </w:r>
    </w:p>
    <w:p w14:paraId="222E82E0" w14:textId="77777777" w:rsidR="009E7C17" w:rsidRPr="004C1056" w:rsidRDefault="00964F20" w:rsidP="003C2190">
      <w:pPr>
        <w:pStyle w:val="ColorfulList-Accent11"/>
        <w:numPr>
          <w:ilvl w:val="0"/>
          <w:numId w:val="18"/>
        </w:numPr>
        <w:ind w:left="360"/>
        <w:jc w:val="both"/>
        <w:rPr>
          <w:b/>
        </w:rPr>
      </w:pPr>
      <w:r>
        <w:rPr>
          <w:b/>
        </w:rPr>
        <w:t>Yuda</w:t>
      </w:r>
      <w:r w:rsidR="00A40A12" w:rsidRPr="004C1056">
        <w:rPr>
          <w:b/>
        </w:rPr>
        <w:t xml:space="preserve">. </w:t>
      </w:r>
      <w:r w:rsidR="00B72A88">
        <w:t>Wito wa kuzingatia imani ambayo ili</w:t>
      </w:r>
      <w:r w:rsidR="00536770">
        <w:t>osilishwa kwa</w:t>
      </w:r>
      <w:r w:rsidR="00B72A88">
        <w:t xml:space="preserve"> Watakatifu</w:t>
      </w:r>
      <w:r w:rsidR="00A40A12" w:rsidRPr="004C1056">
        <w:t xml:space="preserve">. </w:t>
      </w:r>
      <w:r w:rsidR="00B72A88">
        <w:t>Angalizo la kujichunga dhidi ya walimu waongo</w:t>
      </w:r>
      <w:r w:rsidR="00A40A12" w:rsidRPr="004C1056">
        <w:t>.</w:t>
      </w:r>
    </w:p>
    <w:p w14:paraId="6D5F7FD3" w14:textId="77777777" w:rsidR="009E7C17" w:rsidRPr="00354A34" w:rsidRDefault="009E7C17" w:rsidP="003C2190">
      <w:pPr>
        <w:ind w:firstLine="720"/>
        <w:jc w:val="both"/>
        <w:rPr>
          <w:b/>
          <w:sz w:val="16"/>
          <w:szCs w:val="16"/>
        </w:rPr>
      </w:pPr>
    </w:p>
    <w:p w14:paraId="03B7A131" w14:textId="77777777" w:rsidR="009E7C17" w:rsidRPr="00BB1F59" w:rsidRDefault="00B72A88" w:rsidP="003C2190">
      <w:pPr>
        <w:pStyle w:val="Heading4"/>
        <w:jc w:val="both"/>
        <w:rPr>
          <w:b/>
        </w:rPr>
      </w:pPr>
      <w:r w:rsidRPr="00BB1F59">
        <w:rPr>
          <w:b/>
        </w:rPr>
        <w:t>Utabiri</w:t>
      </w:r>
    </w:p>
    <w:p w14:paraId="36AF78B1" w14:textId="77777777" w:rsidR="009E7C17" w:rsidRPr="004C1056" w:rsidRDefault="00964F20" w:rsidP="003C2190">
      <w:pPr>
        <w:pStyle w:val="ColorfulList-Accent11"/>
        <w:numPr>
          <w:ilvl w:val="0"/>
          <w:numId w:val="19"/>
        </w:numPr>
        <w:ind w:left="360"/>
        <w:jc w:val="both"/>
        <w:rPr>
          <w:b/>
        </w:rPr>
      </w:pPr>
      <w:r>
        <w:rPr>
          <w:b/>
        </w:rPr>
        <w:t>Ufunuo</w:t>
      </w:r>
      <w:r w:rsidR="00A40A12" w:rsidRPr="004C1056">
        <w:rPr>
          <w:b/>
        </w:rPr>
        <w:t xml:space="preserve">. </w:t>
      </w:r>
      <w:r w:rsidR="00B72A88">
        <w:t>Ulipokelewa na Yohana katika kisiwa cha Patmo mwaka 100 wakati wa Kristo</w:t>
      </w:r>
      <w:r w:rsidR="00A40A12" w:rsidRPr="004C1056">
        <w:t>.</w:t>
      </w:r>
      <w:r w:rsidR="00B72A88">
        <w:t xml:space="preserve"> Unao utabiri na maono kuhusu siku za mwisho na mwisho wa kizazi hiki.</w:t>
      </w:r>
    </w:p>
    <w:p w14:paraId="04B5F85E" w14:textId="77777777" w:rsidR="00D25674" w:rsidRPr="004C1056" w:rsidRDefault="00FC1FB5" w:rsidP="003C2190">
      <w:pPr>
        <w:pStyle w:val="Heading1"/>
        <w:jc w:val="both"/>
      </w:pPr>
      <w:r>
        <w:rPr>
          <w:lang w:val="en-US"/>
        </w:rPr>
        <w:t>Umoja</w:t>
      </w:r>
      <w:r w:rsidR="009E5BCE">
        <w:t xml:space="preserve"> Kamili wa Biblia</w:t>
      </w:r>
    </w:p>
    <w:p w14:paraId="5405EE5C" w14:textId="77777777" w:rsidR="00A40A12" w:rsidRPr="004C1056" w:rsidRDefault="009E5BCE" w:rsidP="003C2190">
      <w:pPr>
        <w:pStyle w:val="Heading2"/>
        <w:numPr>
          <w:ilvl w:val="0"/>
          <w:numId w:val="46"/>
        </w:numPr>
        <w:jc w:val="both"/>
      </w:pPr>
      <w:bookmarkStart w:id="24" w:name="_Toc252268964"/>
      <w:r>
        <w:t xml:space="preserve">Ukombozi ni </w:t>
      </w:r>
      <w:r w:rsidR="00FC1FB5">
        <w:rPr>
          <w:lang w:val="en-US"/>
        </w:rPr>
        <w:t>Dhamira</w:t>
      </w:r>
      <w:r>
        <w:t xml:space="preserve"> moja Kuu ya Biblia</w:t>
      </w:r>
      <w:r w:rsidR="00A40A12" w:rsidRPr="004C1056">
        <w:t>.</w:t>
      </w:r>
      <w:bookmarkEnd w:id="24"/>
      <w:r w:rsidR="00A40A12" w:rsidRPr="004C1056">
        <w:t xml:space="preserve">  </w:t>
      </w:r>
    </w:p>
    <w:p w14:paraId="029632D1" w14:textId="77777777" w:rsidR="00CF2732" w:rsidRPr="00354A34" w:rsidRDefault="00CF2732" w:rsidP="003C2190">
      <w:pPr>
        <w:pStyle w:val="Heading3"/>
        <w:numPr>
          <w:ilvl w:val="0"/>
          <w:numId w:val="0"/>
        </w:numPr>
        <w:ind w:left="720"/>
        <w:jc w:val="both"/>
        <w:rPr>
          <w:sz w:val="16"/>
          <w:szCs w:val="16"/>
        </w:rPr>
      </w:pPr>
    </w:p>
    <w:p w14:paraId="572824E9" w14:textId="77777777" w:rsidR="00A40A12" w:rsidRPr="004C1056" w:rsidRDefault="009E5BCE" w:rsidP="003C2190">
      <w:pPr>
        <w:pStyle w:val="Heading3"/>
        <w:numPr>
          <w:ilvl w:val="0"/>
          <w:numId w:val="47"/>
        </w:numPr>
        <w:jc w:val="both"/>
      </w:pPr>
      <w:r>
        <w:t>Ukombozi ni tendo la kununua au kulipia kwa ukamilifu</w:t>
      </w:r>
      <w:r w:rsidR="00A40A12" w:rsidRPr="004C1056">
        <w:t>.</w:t>
      </w:r>
    </w:p>
    <w:p w14:paraId="3A1CE633" w14:textId="77777777" w:rsidR="00A40A12" w:rsidRPr="004C1056" w:rsidRDefault="009E5BCE" w:rsidP="003C2190">
      <w:pPr>
        <w:ind w:firstLine="720"/>
        <w:jc w:val="both"/>
        <w:rPr>
          <w:i/>
        </w:rPr>
      </w:pPr>
      <w:r>
        <w:t>Mwanadamu amekombolewa kwa damu ya Yesu Kristo</w:t>
      </w:r>
      <w:r w:rsidR="00A40A12" w:rsidRPr="004C1056">
        <w:t xml:space="preserve">. </w:t>
      </w:r>
      <w:r>
        <w:t>Yesu ameshalipa kikamilifu  kwa damu yake iliyomwagwa msalabani bei ya ukombozi wa mwanadamu</w:t>
      </w:r>
      <w:r w:rsidR="00A40A12" w:rsidRPr="004C1056">
        <w:t xml:space="preserve">.  </w:t>
      </w:r>
      <w:r>
        <w:t xml:space="preserve">Wokovu kwa Damu ya Yesu ndio </w:t>
      </w:r>
      <w:r w:rsidR="00FC1FB5">
        <w:t>dhamira</w:t>
      </w:r>
      <w:r>
        <w:t xml:space="preserve"> kuu ya Biblia</w:t>
      </w:r>
      <w:r w:rsidR="00A40A12" w:rsidRPr="004C1056">
        <w:t xml:space="preserve">. </w:t>
      </w:r>
      <w:r w:rsidR="00FC1FB5">
        <w:t>Dhamira</w:t>
      </w:r>
      <w:r>
        <w:t xml:space="preserve"> hii inapatikana tangu kitabu cha Mwanzo mpaka Ufunuo. Ahadi ya kwanza ya ukombozi imetolewa katika Mwa. </w:t>
      </w:r>
      <w:r w:rsidR="00E00343">
        <w:t xml:space="preserve">3:15. </w:t>
      </w:r>
      <w:r>
        <w:rPr>
          <w:i/>
        </w:rPr>
        <w:t>Nami nitaweka uadui kati yao na huyo mwa</w:t>
      </w:r>
      <w:r w:rsidR="00E00343">
        <w:rPr>
          <w:i/>
        </w:rPr>
        <w:t>namke, na kati ya uzao wako na uzao wake; huu utakuponda kichwa, na wewe utamponda kisigino.</w:t>
      </w:r>
    </w:p>
    <w:p w14:paraId="01B7FE0F" w14:textId="77777777" w:rsidR="00A40A12" w:rsidRPr="004C1056" w:rsidRDefault="00E00343" w:rsidP="003C2190">
      <w:pPr>
        <w:ind w:firstLine="720"/>
        <w:jc w:val="both"/>
      </w:pPr>
      <w:r>
        <w:t>Huu ni utabiri kwamba Yule Masiha ambaye atakuja kutokana na uzao wa mwanamke siku moja atakiponda kichwa cha nyoka.</w:t>
      </w:r>
      <w:r w:rsidR="00A40A12" w:rsidRPr="004C1056">
        <w:t xml:space="preserve"> </w:t>
      </w:r>
      <w:r>
        <w:t xml:space="preserve">Mada hii inaendelea mpaka kitabu cha Ufunuo. </w:t>
      </w:r>
    </w:p>
    <w:p w14:paraId="0A9A3C86" w14:textId="77777777" w:rsidR="007477A8" w:rsidRDefault="007477A8" w:rsidP="003C2190">
      <w:pPr>
        <w:ind w:firstLine="720"/>
        <w:jc w:val="both"/>
        <w:rPr>
          <w:i/>
        </w:rPr>
      </w:pPr>
    </w:p>
    <w:p w14:paraId="5A10A790" w14:textId="77777777" w:rsidR="00A40A12" w:rsidRPr="004C1056" w:rsidRDefault="00E00343" w:rsidP="003C2190">
      <w:pPr>
        <w:ind w:firstLine="720"/>
        <w:jc w:val="both"/>
      </w:pPr>
      <w:r>
        <w:rPr>
          <w:i/>
        </w:rPr>
        <w:t>Nao waimba wimbo mpya wakisema, Wastahili wewe kukitwaa hicho kitabu na kuzifungua muhuri zake; kwa kuwa ulichinjwa, uka</w:t>
      </w:r>
      <w:r w:rsidR="00FC1FB5">
        <w:rPr>
          <w:i/>
        </w:rPr>
        <w:t>tukomboa kwenda kwa</w:t>
      </w:r>
      <w:r>
        <w:rPr>
          <w:i/>
        </w:rPr>
        <w:t xml:space="preserve"> Mungu kwa damu yako watu wa kila kabila na lugha na jamaa na taifa</w:t>
      </w:r>
      <w:r w:rsidR="00A40A12" w:rsidRPr="004C1056">
        <w:rPr>
          <w:i/>
        </w:rPr>
        <w:t xml:space="preserve">; - </w:t>
      </w:r>
      <w:r>
        <w:rPr>
          <w:i/>
        </w:rPr>
        <w:t>Ufunuo</w:t>
      </w:r>
      <w:r w:rsidR="00A40A12" w:rsidRPr="004C1056">
        <w:rPr>
          <w:i/>
        </w:rPr>
        <w:t xml:space="preserve"> 5:9  </w:t>
      </w:r>
      <w:r>
        <w:t>Andiko hili linahusu kufufuka kwa Kristo aliyetukomboa kwa Damu Yake.</w:t>
      </w:r>
    </w:p>
    <w:p w14:paraId="4BF929B3" w14:textId="77777777" w:rsidR="00A40A12" w:rsidRPr="004C1056" w:rsidRDefault="00E00343" w:rsidP="003C2190">
      <w:pPr>
        <w:pStyle w:val="Heading3"/>
        <w:jc w:val="both"/>
      </w:pPr>
      <w:r>
        <w:t xml:space="preserve">Mkombozi wetu </w:t>
      </w:r>
      <w:r w:rsidR="004875FD">
        <w:t xml:space="preserve">Kristo </w:t>
      </w:r>
      <w:r>
        <w:t xml:space="preserve">ndiye Mtu muhimu </w:t>
      </w:r>
      <w:r w:rsidR="004875FD">
        <w:t>katika</w:t>
      </w:r>
      <w:r>
        <w:t xml:space="preserve"> Biblia.</w:t>
      </w:r>
    </w:p>
    <w:p w14:paraId="30C1A640" w14:textId="77777777" w:rsidR="00A40A12" w:rsidRPr="00F0750B" w:rsidRDefault="004875FD" w:rsidP="00F0750B">
      <w:pPr>
        <w:ind w:firstLine="720"/>
        <w:jc w:val="both"/>
      </w:pPr>
      <w:r>
        <w:t xml:space="preserve">Sadaka za kumwaga damu katika Agano la Kale zilikuwa ni aina inayofanana na Yesu ambaye ni Mwanakondoo aliyechinjwa </w:t>
      </w:r>
      <w:r w:rsidR="00FC3EFD">
        <w:t>kabla ya misingi ya</w:t>
      </w:r>
      <w:r>
        <w:t xml:space="preserve"> ulimwengu</w:t>
      </w:r>
      <w:r w:rsidR="00A40A12" w:rsidRPr="004C1056">
        <w:t xml:space="preserve">. </w:t>
      </w:r>
      <w:r>
        <w:rPr>
          <w:i/>
        </w:rPr>
        <w:t xml:space="preserve">Wakisema kwa sauti kuu, Anastahili Mwana – Kondoo aliyechinjwa, kuupokea uweza na utajiri na hekima na nguvu na heshima na utukufu na </w:t>
      </w:r>
      <w:r w:rsidRPr="004875FD">
        <w:t>baraka</w:t>
      </w:r>
      <w:r w:rsidR="00A40A12" w:rsidRPr="004C1056">
        <w:t>.</w:t>
      </w:r>
      <w:r w:rsidR="00975F5E" w:rsidRPr="004C1056">
        <w:t xml:space="preserve"> (</w:t>
      </w:r>
      <w:r>
        <w:t>Ufu.</w:t>
      </w:r>
      <w:r w:rsidR="00A40A12" w:rsidRPr="004C1056">
        <w:t xml:space="preserve"> 5:12</w:t>
      </w:r>
      <w:r w:rsidR="00975F5E" w:rsidRPr="004C1056">
        <w:t>)</w:t>
      </w:r>
      <w:r w:rsidR="00A40A12" w:rsidRPr="004C1056">
        <w:t xml:space="preserve">  </w:t>
      </w:r>
      <w:r>
        <w:t>Agano la Kale huangalia mbele kwa imani katika msalaba wa Kristo. Injili hii inamuonesha Kristo na Kifo chake juu ya msalaba. Agano Jipya huangalia nyuma katika kazi iliyomaliziwa katika msalaba.</w:t>
      </w:r>
      <w:r w:rsidR="00A40A12" w:rsidRPr="004C1056">
        <w:t xml:space="preserve">  </w:t>
      </w:r>
      <w:r w:rsidR="003C19BF">
        <w:rPr>
          <w:noProof/>
        </w:rPr>
        <mc:AlternateContent>
          <mc:Choice Requires="wps">
            <w:drawing>
              <wp:anchor distT="0" distB="0" distL="114300" distR="114300" simplePos="0" relativeHeight="251652096" behindDoc="0" locked="0" layoutInCell="1" allowOverlap="1" wp14:anchorId="6885C353" wp14:editId="6EA331C6">
                <wp:simplePos x="0" y="0"/>
                <wp:positionH relativeFrom="margin">
                  <wp:posOffset>-76200</wp:posOffset>
                </wp:positionH>
                <wp:positionV relativeFrom="margin">
                  <wp:posOffset>4980305</wp:posOffset>
                </wp:positionV>
                <wp:extent cx="6248400" cy="2286000"/>
                <wp:effectExtent l="12700" t="14605" r="25400" b="23495"/>
                <wp:wrapSquare wrapText="bothSides"/>
                <wp:docPr id="3" name="AutoShape 12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1600000">
                          <a:off x="0" y="0"/>
                          <a:ext cx="6248400" cy="2286000"/>
                        </a:xfrm>
                        <a:prstGeom prst="bracketPair">
                          <a:avLst>
                            <a:gd name="adj" fmla="val 8051"/>
                          </a:avLst>
                        </a:prstGeom>
                        <a:solidFill>
                          <a:srgbClr val="FFFFFF"/>
                        </a:solidFill>
                        <a:ln w="31750">
                          <a:solidFill>
                            <a:srgbClr val="000000"/>
                          </a:solidFill>
                          <a:round/>
                          <a:headEnd/>
                          <a:tailEnd/>
                        </a:ln>
                        <a:effectLst/>
                        <a:extLst>
                          <a:ext uri="{AF507438-7753-43e0-B8FC-AC1667EBCBE1}">
                            <a14:hiddenEffects xmlns:a14="http://schemas.microsoft.com/office/drawing/2010/main">
                              <a:effectLst>
                                <a:outerShdw blurRad="63500" dist="38099" dir="2700000" algn="ctr" rotWithShape="0">
                                  <a:srgbClr val="868686">
                                    <a:alpha val="74998"/>
                                  </a:srgbClr>
                                </a:outerShdw>
                              </a:effectLst>
                            </a14:hiddenEffects>
                          </a:ext>
                        </a:extLst>
                      </wps:spPr>
                      <wps:txbx>
                        <w:txbxContent>
                          <w:p w14:paraId="183D5E66" w14:textId="77777777" w:rsidR="00BB561C" w:rsidRPr="00A40A12" w:rsidRDefault="00BB561C" w:rsidP="00A40A12">
                            <w:r>
                              <w:t xml:space="preserve">Tangu Adamu hadi Abrahamu tunaona </w:t>
                            </w:r>
                            <w:r w:rsidRPr="00A40A12">
                              <w:t xml:space="preserve"> </w:t>
                            </w:r>
                            <w:r w:rsidRPr="00A40A12">
                              <w:rPr>
                                <w:noProof/>
                              </w:rPr>
                              <w:sym w:font="Symbol" w:char="F0BE"/>
                            </w:r>
                            <w:r w:rsidRPr="00A40A12">
                              <w:rPr>
                                <w:noProof/>
                              </w:rPr>
                              <w:sym w:font="Symbol" w:char="F0BE"/>
                            </w:r>
                            <w:r w:rsidRPr="00A40A12">
                              <w:rPr>
                                <w:noProof/>
                              </w:rPr>
                              <w:sym w:font="Symbol" w:char="F0AE"/>
                            </w:r>
                            <w:r w:rsidRPr="00A40A12">
                              <w:t xml:space="preserve"> </w:t>
                            </w:r>
                            <w:r>
                              <w:rPr>
                                <w:u w:val="single"/>
                              </w:rPr>
                              <w:t>Mwanzo wa jamii ya mwanadamu</w:t>
                            </w:r>
                            <w:r w:rsidRPr="00A40A12">
                              <w:t xml:space="preserve">. </w:t>
                            </w:r>
                          </w:p>
                          <w:p w14:paraId="055B2A7A" w14:textId="77777777" w:rsidR="00BB561C" w:rsidRPr="00A40A12" w:rsidRDefault="00BB561C" w:rsidP="00A40A12">
                            <w:r>
                              <w:t>Mwanzo</w:t>
                            </w:r>
                            <w:r w:rsidRPr="00A40A12">
                              <w:t xml:space="preserve"> 1:26, 27;   4:1;   5:1-5, 32;   6:9,10;   7:17-23;   9:1;   11:10, 27 </w:t>
                            </w:r>
                          </w:p>
                          <w:p w14:paraId="15793F5F" w14:textId="77777777" w:rsidR="00BB561C" w:rsidRPr="00A40A12" w:rsidRDefault="00BB561C" w:rsidP="00A40A12">
                            <w:r>
                              <w:t>Kizazi</w:t>
                            </w:r>
                            <w:r w:rsidRPr="00A40A12">
                              <w:t xml:space="preserve"> </w:t>
                            </w:r>
                            <w:r>
                              <w:t>–</w:t>
                            </w:r>
                            <w:r w:rsidRPr="00A40A12">
                              <w:t xml:space="preserve"> </w:t>
                            </w:r>
                            <w:r>
                              <w:rPr>
                                <w:u w:val="single"/>
                              </w:rPr>
                              <w:t>taarifa ya historia ya ukoo wa mtu somo la mtiririko wa familia</w:t>
                            </w:r>
                            <w:r w:rsidRPr="00A40A12">
                              <w:t xml:space="preserve">. </w:t>
                            </w:r>
                          </w:p>
                          <w:p w14:paraId="6780EA10" w14:textId="77777777" w:rsidR="00BB561C" w:rsidRPr="00A40A12" w:rsidRDefault="00BB561C" w:rsidP="00A40A12"/>
                          <w:p w14:paraId="57A05DC0" w14:textId="77777777" w:rsidR="00BB561C" w:rsidRPr="00A40A12" w:rsidRDefault="00BB561C" w:rsidP="00A40A12">
                            <w:r>
                              <w:t xml:space="preserve">Tangu Abraham mpaka Kristo tunaona </w:t>
                            </w:r>
                            <w:r w:rsidRPr="00A40A12">
                              <w:t xml:space="preserve"> </w:t>
                            </w:r>
                            <w:r w:rsidRPr="00A40A12">
                              <w:rPr>
                                <w:noProof/>
                              </w:rPr>
                              <w:sym w:font="Symbol" w:char="F0BE"/>
                            </w:r>
                            <w:r w:rsidRPr="00A40A12">
                              <w:rPr>
                                <w:noProof/>
                              </w:rPr>
                              <w:sym w:font="Symbol" w:char="F0BE"/>
                            </w:r>
                            <w:r w:rsidRPr="00A40A12">
                              <w:rPr>
                                <w:noProof/>
                              </w:rPr>
                              <w:sym w:font="Symbol" w:char="F0AE"/>
                            </w:r>
                            <w:r w:rsidRPr="00A40A12">
                              <w:t xml:space="preserve"> </w:t>
                            </w:r>
                            <w:r>
                              <w:rPr>
                                <w:u w:val="single"/>
                              </w:rPr>
                              <w:t>mwanzo wa kabila teule</w:t>
                            </w:r>
                            <w:r w:rsidRPr="00A40A12">
                              <w:t xml:space="preserve">. </w:t>
                            </w:r>
                          </w:p>
                          <w:p w14:paraId="3E3964D8" w14:textId="77777777" w:rsidR="00BB561C" w:rsidRPr="00A40A12" w:rsidRDefault="00BB561C" w:rsidP="00A40A12">
                            <w:r>
                              <w:t xml:space="preserve">Taifa la </w:t>
                            </w:r>
                            <w:r w:rsidRPr="00BF7E32">
                              <w:rPr>
                                <w:u w:val="single"/>
                              </w:rPr>
                              <w:t>Waebrania</w:t>
                            </w:r>
                            <w:r w:rsidRPr="00A40A12">
                              <w:t xml:space="preserve">. </w:t>
                            </w:r>
                          </w:p>
                          <w:p w14:paraId="3ADE80FF" w14:textId="77777777" w:rsidR="00BB561C" w:rsidRPr="00A40A12" w:rsidRDefault="00BB561C" w:rsidP="00A40A12">
                            <w:r>
                              <w:t>Mwanzo</w:t>
                            </w:r>
                            <w:r w:rsidRPr="00A40A12">
                              <w:t xml:space="preserve"> 12:1, 2;   22:15-18;   32:9-12;  </w:t>
                            </w:r>
                            <w:r>
                              <w:t>Yoshua</w:t>
                            </w:r>
                            <w:r w:rsidRPr="00A40A12">
                              <w:t xml:space="preserve"> 1:1-3;   </w:t>
                            </w:r>
                            <w:r>
                              <w:t>Mathayo</w:t>
                            </w:r>
                            <w:r w:rsidRPr="00A40A12">
                              <w:t xml:space="preserve"> 1:1,2, 16 </w:t>
                            </w:r>
                          </w:p>
                          <w:p w14:paraId="050777E7" w14:textId="77777777" w:rsidR="00BB561C" w:rsidRPr="00A40A12" w:rsidRDefault="00BB561C" w:rsidP="00A40A12">
                            <w:r w:rsidRPr="00A40A12">
                              <w:t>(</w:t>
                            </w:r>
                            <w:r>
                              <w:t xml:space="preserve">Taifa hili lilianzishwa na kulelewa na Mungu ili kumleta </w:t>
                            </w:r>
                            <w:r w:rsidRPr="00BF7E32">
                              <w:rPr>
                                <w:u w:val="single"/>
                              </w:rPr>
                              <w:t>mwanadamu</w:t>
                            </w:r>
                            <w:r>
                              <w:t xml:space="preserve"> ulimwenguni</w:t>
                            </w:r>
                            <w:r w:rsidRPr="00A40A12">
                              <w:t>.)</w:t>
                            </w:r>
                          </w:p>
                          <w:p w14:paraId="0A8F946A" w14:textId="77777777" w:rsidR="00BB561C" w:rsidRPr="00A40A12" w:rsidRDefault="00BB561C" w:rsidP="00A40A12"/>
                          <w:p w14:paraId="413D6287" w14:textId="77777777" w:rsidR="00BB561C" w:rsidRPr="00A40A12" w:rsidRDefault="00BB561C" w:rsidP="00A40A12">
                            <w:r>
                              <w:t xml:space="preserve">Tangu Kristo na kuendelea tunaona </w:t>
                            </w:r>
                            <w:r w:rsidRPr="00A40A12">
                              <w:rPr>
                                <w:noProof/>
                              </w:rPr>
                              <w:sym w:font="Symbol" w:char="F0BE"/>
                            </w:r>
                            <w:r w:rsidRPr="00A40A12">
                              <w:softHyphen/>
                            </w:r>
                            <w:r w:rsidRPr="00A40A12">
                              <w:softHyphen/>
                            </w:r>
                            <w:r w:rsidRPr="00A40A12">
                              <w:softHyphen/>
                            </w:r>
                            <w:r w:rsidRPr="00A40A12">
                              <w:rPr>
                                <w:noProof/>
                              </w:rPr>
                              <w:sym w:font="Symbol" w:char="F0AE"/>
                            </w:r>
                            <w:r w:rsidRPr="00A40A12">
                              <w:t xml:space="preserve"> </w:t>
                            </w:r>
                            <w:r>
                              <w:rPr>
                                <w:u w:val="single"/>
                              </w:rPr>
                              <w:t>mwanzo wa kanisa</w:t>
                            </w:r>
                            <w:r w:rsidRPr="00A40A12">
                              <w:t xml:space="preserve">. </w:t>
                            </w:r>
                          </w:p>
                          <w:p w14:paraId="6AF99B79" w14:textId="77777777" w:rsidR="00BB561C" w:rsidRPr="00A40A12" w:rsidRDefault="00BB561C" w:rsidP="00A40A12">
                            <w:r>
                              <w:t>Mathayo</w:t>
                            </w:r>
                            <w:r w:rsidRPr="00A40A12">
                              <w:t xml:space="preserve"> 16:18; </w:t>
                            </w:r>
                            <w:r>
                              <w:t>Matendo</w:t>
                            </w:r>
                            <w:r w:rsidRPr="00A40A12">
                              <w:t xml:space="preserve"> 2:47; 11:26</w:t>
                            </w:r>
                          </w:p>
                        </w:txbxContent>
                      </wps:txbx>
                      <wps:bodyPr rot="0" vert="horz" wrap="square" lIns="45720" tIns="45720" rIns="4572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185" coordsize="21600,21600" o:spt="185" adj="3600" path="m@0,0nfqx0@0l0@2qy@0,21600em@1,0nfqx21600@0l21600@2qy@1,21600em@0,0nsqx0@0l0@2qy@0,21600l@1,21600qx21600@2l21600@0qy@1,0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1247" o:spid="_x0000_s1027" type="#_x0000_t185" style="position:absolute;left:0;text-align:left;margin-left:-5.95pt;margin-top:392.15pt;width:492pt;height:180pt;z-index:25165209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" adj="1739" filled="t" strokeweight="2.5pt">
                <v:shadow color="#868686" opacity="49150f"/>
                <v:textbox inset="3.6pt,,3.6pt">
                  <w:txbxContent>
                    <w:p w14:paraId="183D5E66" w14:textId="77777777" w:rsidR="00BB561C" w:rsidRPr="00A40A12" w:rsidRDefault="00BB561C" w:rsidP="00A40A12">
                      <w:r>
                        <w:t xml:space="preserve">Tangu Adamu hadi Abrahamu tunaona </w:t>
                      </w:r>
                      <w:r w:rsidRPr="00A40A12">
                        <w:t xml:space="preserve"> </w:t>
                      </w:r>
                      <w:r w:rsidRPr="00A40A12">
                        <w:rPr>
                          <w:noProof/>
                        </w:rPr>
                        <w:sym w:font="Symbol" w:char="F0BE"/>
                      </w:r>
                      <w:r w:rsidRPr="00A40A12">
                        <w:rPr>
                          <w:noProof/>
                        </w:rPr>
                        <w:sym w:font="Symbol" w:char="F0BE"/>
                      </w:r>
                      <w:r w:rsidRPr="00A40A12">
                        <w:rPr>
                          <w:noProof/>
                        </w:rPr>
                        <w:sym w:font="Symbol" w:char="F0AE"/>
                      </w:r>
                      <w:r w:rsidRPr="00A40A12">
                        <w:t xml:space="preserve"> </w:t>
                      </w:r>
                      <w:r>
                        <w:rPr>
                          <w:u w:val="single"/>
                        </w:rPr>
                        <w:t>Mwanzo wa jamii ya mwanadamu</w:t>
                      </w:r>
                      <w:r w:rsidRPr="00A40A12">
                        <w:t xml:space="preserve">. </w:t>
                      </w:r>
                    </w:p>
                    <w:p w14:paraId="055B2A7A" w14:textId="77777777" w:rsidR="00BB561C" w:rsidRPr="00A40A12" w:rsidRDefault="00BB561C" w:rsidP="00A40A12">
                      <w:r>
                        <w:t>Mwanzo</w:t>
                      </w:r>
                      <w:r w:rsidRPr="00A40A12">
                        <w:t xml:space="preserve"> 1:26, 27;   4:1;   5:1-5, 32;   6:9,10;   7:17-23;   9:1;   11:10, 27 </w:t>
                      </w:r>
                    </w:p>
                    <w:p w14:paraId="15793F5F" w14:textId="77777777" w:rsidR="00BB561C" w:rsidRPr="00A40A12" w:rsidRDefault="00BB561C" w:rsidP="00A40A12">
                      <w:r>
                        <w:t>Kizazi</w:t>
                      </w:r>
                      <w:r w:rsidRPr="00A40A12">
                        <w:t xml:space="preserve"> </w:t>
                      </w:r>
                      <w:r>
                        <w:t>–</w:t>
                      </w:r>
                      <w:r w:rsidRPr="00A40A12">
                        <w:t xml:space="preserve"> </w:t>
                      </w:r>
                      <w:r>
                        <w:rPr>
                          <w:u w:val="single"/>
                        </w:rPr>
                        <w:t>taarifa ya historia ya ukoo wa mtu somo la mtiririko wa familia</w:t>
                      </w:r>
                      <w:r w:rsidRPr="00A40A12">
                        <w:t xml:space="preserve">. </w:t>
                      </w:r>
                    </w:p>
                    <w:p w14:paraId="6780EA10" w14:textId="77777777" w:rsidR="00BB561C" w:rsidRPr="00A40A12" w:rsidRDefault="00BB561C" w:rsidP="00A40A12"/>
                    <w:p w14:paraId="57A05DC0" w14:textId="77777777" w:rsidR="00BB561C" w:rsidRPr="00A40A12" w:rsidRDefault="00BB561C" w:rsidP="00A40A12">
                      <w:r>
                        <w:t xml:space="preserve">Tangu Abraham mpaka Kristo tunaona </w:t>
                      </w:r>
                      <w:r w:rsidRPr="00A40A12">
                        <w:t xml:space="preserve"> </w:t>
                      </w:r>
                      <w:r w:rsidRPr="00A40A12">
                        <w:rPr>
                          <w:noProof/>
                        </w:rPr>
                        <w:sym w:font="Symbol" w:char="F0BE"/>
                      </w:r>
                      <w:r w:rsidRPr="00A40A12">
                        <w:rPr>
                          <w:noProof/>
                        </w:rPr>
                        <w:sym w:font="Symbol" w:char="F0BE"/>
                      </w:r>
                      <w:r w:rsidRPr="00A40A12">
                        <w:rPr>
                          <w:noProof/>
                        </w:rPr>
                        <w:sym w:font="Symbol" w:char="F0AE"/>
                      </w:r>
                      <w:r w:rsidRPr="00A40A12">
                        <w:t xml:space="preserve"> </w:t>
                      </w:r>
                      <w:r>
                        <w:rPr>
                          <w:u w:val="single"/>
                        </w:rPr>
                        <w:t>mwanzo wa kabila teule</w:t>
                      </w:r>
                      <w:r w:rsidRPr="00A40A12">
                        <w:t xml:space="preserve">. </w:t>
                      </w:r>
                    </w:p>
                    <w:p w14:paraId="3E3964D8" w14:textId="77777777" w:rsidR="00BB561C" w:rsidRPr="00A40A12" w:rsidRDefault="00BB561C" w:rsidP="00A40A12">
                      <w:r>
                        <w:t xml:space="preserve">Taifa la </w:t>
                      </w:r>
                      <w:r w:rsidRPr="00BF7E32">
                        <w:rPr>
                          <w:u w:val="single"/>
                        </w:rPr>
                        <w:t>Waebrania</w:t>
                      </w:r>
                      <w:r w:rsidRPr="00A40A12">
                        <w:t xml:space="preserve">. </w:t>
                      </w:r>
                    </w:p>
                    <w:p w14:paraId="3ADE80FF" w14:textId="77777777" w:rsidR="00BB561C" w:rsidRPr="00A40A12" w:rsidRDefault="00BB561C" w:rsidP="00A40A12">
                      <w:r>
                        <w:t>Mwanzo</w:t>
                      </w:r>
                      <w:r w:rsidRPr="00A40A12">
                        <w:t xml:space="preserve"> 12:1, 2;   22:15-18;   32:9-12;  </w:t>
                      </w:r>
                      <w:r>
                        <w:t>Yoshua</w:t>
                      </w:r>
                      <w:r w:rsidRPr="00A40A12">
                        <w:t xml:space="preserve"> 1:1-3;   </w:t>
                      </w:r>
                      <w:r>
                        <w:t>Mathayo</w:t>
                      </w:r>
                      <w:r w:rsidRPr="00A40A12">
                        <w:t xml:space="preserve"> 1:1,2, 16 </w:t>
                      </w:r>
                    </w:p>
                    <w:p w14:paraId="050777E7" w14:textId="77777777" w:rsidR="00BB561C" w:rsidRPr="00A40A12" w:rsidRDefault="00BB561C" w:rsidP="00A40A12">
                      <w:r w:rsidRPr="00A40A12">
                        <w:t>(</w:t>
                      </w:r>
                      <w:r>
                        <w:t xml:space="preserve">Taifa hili lilianzishwa na kulelewa na Mungu ili kumleta </w:t>
                      </w:r>
                      <w:r w:rsidRPr="00BF7E32">
                        <w:rPr>
                          <w:u w:val="single"/>
                        </w:rPr>
                        <w:t>mwanadamu</w:t>
                      </w:r>
                      <w:r>
                        <w:t xml:space="preserve"> ulimwenguni</w:t>
                      </w:r>
                      <w:r w:rsidRPr="00A40A12">
                        <w:t>.)</w:t>
                      </w:r>
                    </w:p>
                    <w:p w14:paraId="0A8F946A" w14:textId="77777777" w:rsidR="00BB561C" w:rsidRPr="00A40A12" w:rsidRDefault="00BB561C" w:rsidP="00A40A12"/>
                    <w:p w14:paraId="413D6287" w14:textId="77777777" w:rsidR="00BB561C" w:rsidRPr="00A40A12" w:rsidRDefault="00BB561C" w:rsidP="00A40A12">
                      <w:r>
                        <w:t xml:space="preserve">Tangu Kristo na kuendelea tunaona </w:t>
                      </w:r>
                      <w:r w:rsidRPr="00A40A12">
                        <w:rPr>
                          <w:noProof/>
                        </w:rPr>
                        <w:sym w:font="Symbol" w:char="F0BE"/>
                      </w:r>
                      <w:r w:rsidRPr="00A40A12">
                        <w:softHyphen/>
                      </w:r>
                      <w:r w:rsidRPr="00A40A12">
                        <w:softHyphen/>
                      </w:r>
                      <w:r w:rsidRPr="00A40A12">
                        <w:softHyphen/>
                      </w:r>
                      <w:r w:rsidRPr="00A40A12">
                        <w:rPr>
                          <w:noProof/>
                        </w:rPr>
                        <w:sym w:font="Symbol" w:char="F0AE"/>
                      </w:r>
                      <w:r w:rsidRPr="00A40A12">
                        <w:t xml:space="preserve"> </w:t>
                      </w:r>
                      <w:r>
                        <w:rPr>
                          <w:u w:val="single"/>
                        </w:rPr>
                        <w:t>mwanzo wa kanisa</w:t>
                      </w:r>
                      <w:r w:rsidRPr="00A40A12">
                        <w:t xml:space="preserve">. </w:t>
                      </w:r>
                    </w:p>
                    <w:p w14:paraId="6AF99B79" w14:textId="77777777" w:rsidR="00BB561C" w:rsidRPr="00A40A12" w:rsidRDefault="00BB561C" w:rsidP="00A40A12">
                      <w:r>
                        <w:t>Mathayo</w:t>
                      </w:r>
                      <w:r w:rsidRPr="00A40A12">
                        <w:t xml:space="preserve"> 16:18; </w:t>
                      </w:r>
                      <w:r>
                        <w:t>Matendo</w:t>
                      </w:r>
                      <w:r w:rsidRPr="00A40A12">
                        <w:t xml:space="preserve"> 2:47; 11:26</w:t>
                      </w:r>
                    </w:p>
                  </w:txbxContent>
                </v:textbox>
                <w10:wrap type="square" anchorx="margin" anchory="margin"/>
              </v:shape>
            </w:pict>
          </mc:Fallback>
        </mc:AlternateContent>
      </w:r>
      <w:r>
        <w:t>Kristo hujidhihirisha mwen</w:t>
      </w:r>
      <w:r w:rsidR="00123DE1">
        <w:t>yewe katika Agano la Kale kwa n</w:t>
      </w:r>
      <w:r w:rsidR="0040440C">
        <w:t>yakati tofauti na kwa njia mbalimbali.Kristo ameelezwa</w:t>
      </w:r>
      <w:r w:rsidR="00F82D70">
        <w:t xml:space="preserve"> kwa namna ya kinabii kuwa</w:t>
      </w:r>
      <w:r w:rsidR="00123DE1">
        <w:t xml:space="preserve"> ni Masiha ajaye</w:t>
      </w:r>
      <w:r w:rsidR="00F82D70">
        <w:t>.</w:t>
      </w:r>
    </w:p>
    <w:p w14:paraId="1013A026" w14:textId="77777777" w:rsidR="00A40A12" w:rsidRPr="004C1056" w:rsidRDefault="00A40A12" w:rsidP="00A40A12">
      <w:pPr>
        <w:pStyle w:val="BodyText"/>
        <w:rPr>
          <w:sz w:val="24"/>
        </w:rPr>
      </w:pPr>
      <w:r w:rsidRPr="004C1056">
        <w:tab/>
      </w:r>
    </w:p>
    <w:p w14:paraId="5BF37C70" w14:textId="77777777" w:rsidR="00A40A12" w:rsidRPr="004B59D7" w:rsidRDefault="003C19BF" w:rsidP="004B59D7">
      <w:pPr>
        <w:rPr>
          <w:b/>
          <w:sz w:val="28"/>
          <w:szCs w:val="28"/>
        </w:rPr>
      </w:pPr>
      <w:r>
        <w:rPr>
          <w:noProof/>
        </w:rPr>
        <mc:AlternateContent>
          <mc:Choice Requires="wps">
            <w:drawing>
              <wp:anchor distT="0" distB="0" distL="114300" distR="114300" simplePos="0" relativeHeight="251653120" behindDoc="0" locked="0" layoutInCell="1" allowOverlap="1" wp14:anchorId="05B964FB" wp14:editId="430A727D">
                <wp:simplePos x="0" y="0"/>
                <wp:positionH relativeFrom="column">
                  <wp:posOffset>533400</wp:posOffset>
                </wp:positionH>
                <wp:positionV relativeFrom="paragraph">
                  <wp:posOffset>1367155</wp:posOffset>
                </wp:positionV>
                <wp:extent cx="4419600" cy="914400"/>
                <wp:effectExtent l="0" t="0" r="25400" b="25400"/>
                <wp:wrapNone/>
                <wp:docPr id="2" name="Text Box 12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9600" cy="914400"/>
                        </a:xfrm>
                        <a:prstGeom prst="rect">
                          <a:avLst/>
                        </a:prstGeom>
                        <a:solidFill>
                          <a:srgbClr val="FFFFFF"/>
                        </a:solidFill>
                        <a:ln w="9525">
                          <a:solidFill>
                            <a:srgbClr val="000000"/>
                          </a:solidFill>
                          <a:miter lim="800000"/>
                          <a:headEnd/>
                          <a:tailEnd/>
                        </a:ln>
                      </wps:spPr>
                      <wps:txbx>
                        <w:txbxContent>
                          <w:p w14:paraId="7D5C94B5" w14:textId="77777777" w:rsidR="00BB561C" w:rsidRDefault="00BB561C" w:rsidP="00BF7E32">
                            <w:r>
                              <w:t>Tunapata muonekano wake katika kila ukurasa</w:t>
                            </w:r>
                          </w:p>
                          <w:p w14:paraId="63C1F15E" w14:textId="77777777" w:rsidR="00BB561C" w:rsidRDefault="00BB561C" w:rsidP="00BF7E32">
                            <w:pPr>
                              <w:tabs>
                                <w:tab w:val="left" w:pos="1080"/>
                              </w:tabs>
                            </w:pPr>
                            <w:r>
                              <w:t xml:space="preserve">     Katika maandishi matakatifu yaliyochorwa kwa mwanga; </w:t>
                            </w:r>
                          </w:p>
                          <w:p w14:paraId="225588AE" w14:textId="77777777" w:rsidR="00BB561C" w:rsidRDefault="00BB561C" w:rsidP="00BF7E32">
                            <w:pPr>
                              <w:tabs>
                                <w:tab w:val="left" w:pos="1080"/>
                              </w:tabs>
                            </w:pPr>
                            <w:r>
                              <w:t xml:space="preserve"> Mkombozi, Mtume, Mchungaji, na Bingwa—</w:t>
                            </w:r>
                          </w:p>
                          <w:p w14:paraId="46693368" w14:textId="77777777" w:rsidR="00BB561C" w:rsidRDefault="00BB561C" w:rsidP="00BF7E32">
                            <w:pPr>
                              <w:tabs>
                                <w:tab w:val="left" w:pos="1080"/>
                              </w:tabs>
                            </w:pPr>
                            <w:r>
                              <w:tab/>
                              <w:t>Aupataye uwepo Wake husoma sawasawa.</w:t>
                            </w:r>
                          </w:p>
                          <w:p w14:paraId="4CE5FF76" w14:textId="77777777" w:rsidR="00BB561C" w:rsidRDefault="00BB561C" w:rsidP="00A40A1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248" o:spid="_x0000_s1028" type="#_x0000_t202" style="position:absolute;margin-left:42pt;margin-top:107.65pt;width:348pt;height:1in;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">
                <v:textbox>
                  <w:txbxContent>
                    <w:p w14:paraId="7D5C94B5" w14:textId="77777777" w:rsidR="00BB561C" w:rsidRDefault="00BB561C" w:rsidP="00BF7E32">
                      <w:r>
                        <w:t>Tunapata muonekano wake katika kila ukurasa</w:t>
                      </w:r>
                    </w:p>
                    <w:p w14:paraId="63C1F15E" w14:textId="77777777" w:rsidR="00BB561C" w:rsidRDefault="00BB561C" w:rsidP="00BF7E32">
                      <w:pPr>
                        <w:tabs>
                          <w:tab w:val="left" w:pos="1080"/>
                        </w:tabs>
                      </w:pPr>
                      <w:r>
                        <w:t xml:space="preserve">     Katika maandishi matakatifu yaliyochorwa kwa mwanga; </w:t>
                      </w:r>
                    </w:p>
                    <w:p w14:paraId="225588AE" w14:textId="77777777" w:rsidR="00BB561C" w:rsidRDefault="00BB561C" w:rsidP="00BF7E32">
                      <w:pPr>
                        <w:tabs>
                          <w:tab w:val="left" w:pos="1080"/>
                        </w:tabs>
                      </w:pPr>
                      <w:r>
                        <w:t xml:space="preserve"> Mkombozi, Mtume, Mchungaji, na Bingwa—</w:t>
                      </w:r>
                    </w:p>
                    <w:p w14:paraId="46693368" w14:textId="77777777" w:rsidR="00BB561C" w:rsidRDefault="00BB561C" w:rsidP="00BF7E32">
                      <w:pPr>
                        <w:tabs>
                          <w:tab w:val="left" w:pos="1080"/>
                        </w:tabs>
                      </w:pPr>
                      <w:r>
                        <w:tab/>
                        <w:t>Aupataye uwepo Wake husoma sawasawa.</w:t>
                      </w:r>
                    </w:p>
                    <w:p w14:paraId="4CE5FF76" w14:textId="77777777" w:rsidR="00BB561C" w:rsidRDefault="00BB561C" w:rsidP="00A40A12"/>
                  </w:txbxContent>
                </v:textbox>
              </v:shape>
            </w:pict>
          </mc:Fallback>
        </mc:AlternateContent>
      </w:r>
      <w:r w:rsidR="00975F5E" w:rsidRPr="004C1056">
        <w:br w:type="page"/>
      </w:r>
      <w:bookmarkStart w:id="25" w:name="_Toc252268965"/>
      <w:r w:rsidR="004B59D7" w:rsidRPr="004B59D7">
        <w:rPr>
          <w:b/>
          <w:sz w:val="28"/>
          <w:szCs w:val="28"/>
        </w:rPr>
        <w:t xml:space="preserve">II </w:t>
      </w:r>
      <w:r w:rsidR="001D5C74" w:rsidRPr="004B59D7">
        <w:rPr>
          <w:b/>
          <w:sz w:val="28"/>
          <w:szCs w:val="28"/>
        </w:rPr>
        <w:t>Biblia Haipingani</w:t>
      </w:r>
      <w:r w:rsidR="00A40A12" w:rsidRPr="004B59D7">
        <w:rPr>
          <w:b/>
          <w:sz w:val="28"/>
          <w:szCs w:val="28"/>
        </w:rPr>
        <w:t>.</w:t>
      </w:r>
      <w:bookmarkEnd w:id="25"/>
    </w:p>
    <w:p w14:paraId="26F9BC17" w14:textId="77777777" w:rsidR="00CF2732" w:rsidRPr="00E46986" w:rsidRDefault="00CF2732" w:rsidP="00CF2732">
      <w:pPr>
        <w:pStyle w:val="Heading3"/>
        <w:numPr>
          <w:ilvl w:val="0"/>
          <w:numId w:val="0"/>
        </w:numPr>
        <w:tabs>
          <w:tab w:val="left" w:pos="720"/>
        </w:tabs>
        <w:ind w:left="360"/>
        <w:rPr>
          <w:sz w:val="10"/>
          <w:szCs w:val="10"/>
        </w:rPr>
      </w:pPr>
    </w:p>
    <w:p w14:paraId="55B18B4E" w14:textId="77777777" w:rsidR="00A40A12" w:rsidRPr="00CF2732" w:rsidRDefault="001D5C74" w:rsidP="003C2190">
      <w:pPr>
        <w:pStyle w:val="Heading3"/>
        <w:numPr>
          <w:ilvl w:val="0"/>
          <w:numId w:val="48"/>
        </w:numPr>
        <w:tabs>
          <w:tab w:val="left" w:pos="720"/>
        </w:tabs>
        <w:ind w:left="0" w:firstLine="360"/>
        <w:jc w:val="both"/>
      </w:pPr>
      <w:r>
        <w:t>Hakuna kosa katika Biblia</w:t>
      </w:r>
      <w:r w:rsidR="00A40A12" w:rsidRPr="004C1056">
        <w:t>.</w:t>
      </w:r>
      <w:r w:rsidR="00CF2732">
        <w:t xml:space="preserve"> </w:t>
      </w:r>
      <w:r>
        <w:t>Biblia ni Neno la Mungu la hakika</w:t>
      </w:r>
      <w:r w:rsidR="00A40A12" w:rsidRPr="00CF2732">
        <w:t>.</w:t>
      </w:r>
      <w:r>
        <w:t xml:space="preserve"> Neno la Mungu halina makosa au mgongano. Biblia ni sahihi na kamili</w:t>
      </w:r>
      <w:r w:rsidR="00A40A12" w:rsidRPr="00CF2732">
        <w:t>.</w:t>
      </w:r>
      <w:r>
        <w:t xml:space="preserve"> Biblia ni sahihi kihistoria na kisayansi. Hakuna mgongano kati ya sayansi ya kweli na Biblia. Taarifa ya kweli ya historia na taarifa za ugunduzi zinakubaliana kikamilifu na Biblia.</w:t>
      </w:r>
      <w:r w:rsidR="00A40A12" w:rsidRPr="00CF2732">
        <w:t xml:space="preserve">     </w:t>
      </w:r>
    </w:p>
    <w:p w14:paraId="173A1E15" w14:textId="77777777" w:rsidR="00A40A12" w:rsidRPr="00CF2732" w:rsidRDefault="001D5C74" w:rsidP="003C2190">
      <w:pPr>
        <w:pStyle w:val="Heading3"/>
        <w:tabs>
          <w:tab w:val="left" w:pos="720"/>
        </w:tabs>
        <w:ind w:left="0" w:firstLine="360"/>
        <w:jc w:val="both"/>
      </w:pPr>
      <w:r>
        <w:t>Kuna utulivu kamili katika Biblia yenyewe</w:t>
      </w:r>
      <w:r w:rsidR="00A40A12" w:rsidRPr="004C1056">
        <w:t>.</w:t>
      </w:r>
      <w:r w:rsidR="00CF2732">
        <w:t xml:space="preserve"> </w:t>
      </w:r>
      <w:r w:rsidR="00C936CD">
        <w:t xml:space="preserve">Kilichoandikwa katika sehemu moja ya Biblia kinaoana na kilichoandikwa katika sehemu nyingine ya Biblia. Upo umoja kamilifu ndani ya </w:t>
      </w:r>
      <w:r w:rsidR="00B92C8A">
        <w:t>B</w:t>
      </w:r>
      <w:r w:rsidR="00C936CD">
        <w:t>iblia yenyewe.</w:t>
      </w:r>
      <w:r w:rsidR="00A40A12" w:rsidRPr="00CF2732">
        <w:t xml:space="preserve">  </w:t>
      </w:r>
    </w:p>
    <w:p w14:paraId="2BA0D0F0" w14:textId="77777777" w:rsidR="00975F5E" w:rsidRPr="00E46986" w:rsidRDefault="00975F5E" w:rsidP="004B1804">
      <w:pPr>
        <w:pStyle w:val="BodyText"/>
        <w:ind w:firstLine="720"/>
        <w:rPr>
          <w:sz w:val="16"/>
          <w:szCs w:val="16"/>
        </w:rPr>
      </w:pPr>
    </w:p>
    <w:p w14:paraId="537C61B3" w14:textId="77777777" w:rsidR="00A40A12" w:rsidRPr="004C1056" w:rsidRDefault="004B59D7" w:rsidP="004B59D7">
      <w:pPr>
        <w:pStyle w:val="Heading2"/>
        <w:numPr>
          <w:ilvl w:val="0"/>
          <w:numId w:val="0"/>
        </w:numPr>
      </w:pPr>
      <w:r>
        <w:t xml:space="preserve">III </w:t>
      </w:r>
      <w:r w:rsidR="00F82D70">
        <w:t xml:space="preserve">Biblia </w:t>
      </w:r>
      <w:r w:rsidR="00F82D70">
        <w:rPr>
          <w:lang w:val="en-US"/>
        </w:rPr>
        <w:t>ina umo</w:t>
      </w:r>
      <w:r w:rsidR="00C936CD">
        <w:t>ja</w:t>
      </w:r>
    </w:p>
    <w:p w14:paraId="65BCFA0D" w14:textId="77777777" w:rsidR="004B1804" w:rsidRPr="00E46986" w:rsidRDefault="004B1804" w:rsidP="004B1804">
      <w:pPr>
        <w:rPr>
          <w:sz w:val="16"/>
          <w:szCs w:val="16"/>
        </w:rPr>
      </w:pPr>
    </w:p>
    <w:p w14:paraId="1DD19F63" w14:textId="77777777" w:rsidR="00A40A12" w:rsidRPr="004C1056" w:rsidRDefault="00F82D70" w:rsidP="003C2190">
      <w:pPr>
        <w:pStyle w:val="Heading3"/>
        <w:numPr>
          <w:ilvl w:val="0"/>
          <w:numId w:val="49"/>
        </w:numPr>
        <w:jc w:val="both"/>
      </w:pPr>
      <w:r>
        <w:t xml:space="preserve">Biblia </w:t>
      </w:r>
      <w:r>
        <w:rPr>
          <w:lang w:val="en-US"/>
        </w:rPr>
        <w:t>ina u</w:t>
      </w:r>
      <w:r w:rsidR="00C936CD">
        <w:t>moja katika u</w:t>
      </w:r>
      <w:r>
        <w:rPr>
          <w:lang w:val="en-US"/>
        </w:rPr>
        <w:t>nabii</w:t>
      </w:r>
    </w:p>
    <w:p w14:paraId="0DDC6A91" w14:textId="77777777" w:rsidR="00A40A12" w:rsidRPr="00010846" w:rsidRDefault="00A40A12" w:rsidP="003C2190">
      <w:pPr>
        <w:jc w:val="both"/>
      </w:pPr>
    </w:p>
    <w:p w14:paraId="5BF0E8BB" w14:textId="77777777" w:rsidR="00C235ED" w:rsidRPr="004C1056" w:rsidRDefault="00C936CD" w:rsidP="003C2190">
      <w:pPr>
        <w:pStyle w:val="Heading4"/>
        <w:numPr>
          <w:ilvl w:val="0"/>
          <w:numId w:val="50"/>
        </w:numPr>
        <w:tabs>
          <w:tab w:val="left" w:pos="1080"/>
        </w:tabs>
        <w:ind w:left="0" w:firstLine="720"/>
        <w:jc w:val="both"/>
      </w:pPr>
      <w:r>
        <w:t>Agano la Kale linao u</w:t>
      </w:r>
      <w:r w:rsidR="00F82D70">
        <w:rPr>
          <w:lang w:val="en-US"/>
        </w:rPr>
        <w:t>nabii</w:t>
      </w:r>
      <w:r>
        <w:t xml:space="preserve"> mwingi</w:t>
      </w:r>
      <w:r w:rsidR="00A40A12" w:rsidRPr="004C1056">
        <w:t>.</w:t>
      </w:r>
      <w:r w:rsidR="00CF2732">
        <w:t xml:space="preserve"> </w:t>
      </w:r>
      <w:r>
        <w:t>U</w:t>
      </w:r>
      <w:r w:rsidR="00F82D70">
        <w:rPr>
          <w:lang w:val="en-US"/>
        </w:rPr>
        <w:t>nabii</w:t>
      </w:r>
      <w:r>
        <w:t xml:space="preserve"> ni tangazo la tukio ambalo litakuja kutokea</w:t>
      </w:r>
      <w:r w:rsidR="00A40A12" w:rsidRPr="004C1056">
        <w:t xml:space="preserve">.  </w:t>
      </w:r>
      <w:r>
        <w:t>Ni historia ambayo imeandikwa mapema. Utabiri wote huo unakubaliana na kila mmoja wapo</w:t>
      </w:r>
      <w:r w:rsidR="00A40A12" w:rsidRPr="004C1056">
        <w:t>.</w:t>
      </w:r>
      <w:r>
        <w:t xml:space="preserve"> Baadhi ya u</w:t>
      </w:r>
      <w:r w:rsidR="00F82D70">
        <w:rPr>
          <w:lang w:val="en-US"/>
        </w:rPr>
        <w:t>nabii</w:t>
      </w:r>
      <w:r>
        <w:t xml:space="preserve"> katika Agano la Kale umeshakamilika katika tarehe za baadaye katika Agano la Kale</w:t>
      </w:r>
      <w:r w:rsidR="00A40A12" w:rsidRPr="004C1056">
        <w:t xml:space="preserve">. </w:t>
      </w:r>
      <w:r>
        <w:t>U</w:t>
      </w:r>
      <w:r w:rsidR="00F82D70">
        <w:rPr>
          <w:lang w:val="en-US"/>
        </w:rPr>
        <w:t>nabii</w:t>
      </w:r>
      <w:r>
        <w:t xml:space="preserve"> mwingi katika Agano la Kale ulielezea ujio wa Masiha</w:t>
      </w:r>
      <w:r w:rsidR="00A40A12" w:rsidRPr="004C1056">
        <w:t xml:space="preserve">. </w:t>
      </w:r>
    </w:p>
    <w:p w14:paraId="441D46A5" w14:textId="77777777" w:rsidR="00A40A12" w:rsidRPr="00CF2732" w:rsidRDefault="00C936CD" w:rsidP="003C2190">
      <w:pPr>
        <w:pStyle w:val="Heading4"/>
        <w:tabs>
          <w:tab w:val="left" w:pos="1080"/>
        </w:tabs>
        <w:ind w:left="0" w:firstLine="720"/>
        <w:jc w:val="both"/>
      </w:pPr>
      <w:r>
        <w:t>Agano Jipya limekamilisha mambo mengi yaliyotabiriwa katika Agano la Kale</w:t>
      </w:r>
      <w:r w:rsidR="00A40A12" w:rsidRPr="004C1056">
        <w:t>.</w:t>
      </w:r>
      <w:r w:rsidR="00CF2732">
        <w:t xml:space="preserve"> </w:t>
      </w:r>
      <w:r>
        <w:t>U</w:t>
      </w:r>
      <w:r w:rsidR="00F82D70">
        <w:rPr>
          <w:lang w:val="en-US"/>
        </w:rPr>
        <w:t>nabii</w:t>
      </w:r>
      <w:r>
        <w:t xml:space="preserve"> huo ulikamilishwa vya kutosha bila upungufu</w:t>
      </w:r>
      <w:r w:rsidR="00CF2732">
        <w:t xml:space="preserve">. </w:t>
      </w:r>
      <w:r>
        <w:t>Msisitizo wa Nabii katika kila kitabu unaoana na kila u</w:t>
      </w:r>
      <w:r w:rsidR="00F82D70">
        <w:rPr>
          <w:lang w:val="en-US"/>
        </w:rPr>
        <w:t>nabii</w:t>
      </w:r>
      <w:r w:rsidR="00F82D70">
        <w:t xml:space="preserve"> mwingine</w:t>
      </w:r>
      <w:r w:rsidR="00A40A12" w:rsidRPr="00CF2732">
        <w:t xml:space="preserve">.  </w:t>
      </w:r>
    </w:p>
    <w:p w14:paraId="322BF352" w14:textId="77777777" w:rsidR="00A40A12" w:rsidRPr="004B59D7" w:rsidRDefault="00A40A12" w:rsidP="003C2190">
      <w:pPr>
        <w:pStyle w:val="BodyText"/>
        <w:tabs>
          <w:tab w:val="left" w:pos="1350"/>
          <w:tab w:val="right" w:pos="8640"/>
          <w:tab w:val="left" w:pos="11880"/>
        </w:tabs>
        <w:rPr>
          <w:sz w:val="16"/>
          <w:szCs w:val="16"/>
        </w:rPr>
      </w:pPr>
    </w:p>
    <w:p w14:paraId="5B226049" w14:textId="77777777" w:rsidR="00A40A12" w:rsidRPr="004C1056" w:rsidRDefault="00C936CD" w:rsidP="002D7BDE">
      <w:pPr>
        <w:pStyle w:val="Heading3"/>
      </w:pPr>
      <w:r>
        <w:t xml:space="preserve">Biblia ni </w:t>
      </w:r>
      <w:r w:rsidR="00F82D70">
        <w:rPr>
          <w:lang w:val="en-US"/>
        </w:rPr>
        <w:t>u</w:t>
      </w:r>
      <w:r>
        <w:t>moja k</w:t>
      </w:r>
      <w:r w:rsidR="00F82D70">
        <w:rPr>
          <w:lang w:val="en-US"/>
        </w:rPr>
        <w:t>atika mafundisho</w:t>
      </w:r>
      <w:r w:rsidR="00A40A12" w:rsidRPr="004C1056">
        <w:t>.</w:t>
      </w:r>
    </w:p>
    <w:p w14:paraId="50D4C602" w14:textId="77777777" w:rsidR="00A40A12" w:rsidRPr="004B59D7" w:rsidRDefault="00A40A12" w:rsidP="00A40A12">
      <w:pPr>
        <w:rPr>
          <w:sz w:val="16"/>
          <w:szCs w:val="16"/>
        </w:rPr>
      </w:pPr>
    </w:p>
    <w:p w14:paraId="0DBD0D60" w14:textId="77777777" w:rsidR="00A40A12" w:rsidRPr="004C1056" w:rsidRDefault="00F82D70" w:rsidP="003C2190">
      <w:pPr>
        <w:pStyle w:val="Heading4"/>
        <w:numPr>
          <w:ilvl w:val="0"/>
          <w:numId w:val="51"/>
        </w:numPr>
        <w:tabs>
          <w:tab w:val="left" w:pos="1080"/>
        </w:tabs>
        <w:ind w:left="0" w:firstLine="720"/>
        <w:jc w:val="both"/>
      </w:pPr>
      <w:r>
        <w:rPr>
          <w:lang w:val="en-US"/>
        </w:rPr>
        <w:t>Mafundisho</w:t>
      </w:r>
      <w:r w:rsidR="00C936CD">
        <w:t xml:space="preserve"> ni ukweli wa msingi wa Biblia uliopangwa kwa mfumo </w:t>
      </w:r>
      <w:r w:rsidR="00CE7DBD">
        <w:t>sahihi</w:t>
      </w:r>
      <w:r w:rsidR="00A40A12" w:rsidRPr="004C1056">
        <w:t>.</w:t>
      </w:r>
      <w:r w:rsidR="00CF2732">
        <w:t xml:space="preserve"> </w:t>
      </w:r>
      <w:r w:rsidR="00CE7DBD">
        <w:t>Ukweli wa Biblia umeendelea kuwa ule ule katika Neno la Mungu lote</w:t>
      </w:r>
      <w:r w:rsidR="00A40A12" w:rsidRPr="004C1056">
        <w:t xml:space="preserve">. </w:t>
      </w:r>
      <w:r w:rsidR="00CE7DBD">
        <w:t>Kuna uelewano mmoja ulio sahihi kwa Kanuni ya Biblia</w:t>
      </w:r>
      <w:r w:rsidR="00A40A12" w:rsidRPr="004C1056">
        <w:t xml:space="preserve">. </w:t>
      </w:r>
      <w:r w:rsidR="00CE7DBD">
        <w:t>Umoja huu umeendelezwa kutoka Agano la Kale hadi katika Agano Jipya</w:t>
      </w:r>
      <w:r w:rsidR="00A40A12" w:rsidRPr="004C1056">
        <w:t xml:space="preserve">. </w:t>
      </w:r>
      <w:r w:rsidR="00CE7DBD">
        <w:t xml:space="preserve">Biblia ni taarifa sahihi iliyofunuliwa kwa mwanadamu ikiwa na uelewano wa kutosha kwa kila </w:t>
      </w:r>
      <w:r w:rsidR="00010846">
        <w:rPr>
          <w:lang w:val="en-US"/>
        </w:rPr>
        <w:t>mafundisho</w:t>
      </w:r>
      <w:r w:rsidR="00CE7DBD">
        <w:t xml:space="preserve"> na ukweli</w:t>
      </w:r>
      <w:r w:rsidR="00A40A12" w:rsidRPr="004C1056">
        <w:t>.</w:t>
      </w:r>
    </w:p>
    <w:p w14:paraId="28B6DCC4" w14:textId="77777777" w:rsidR="00A40A12" w:rsidRDefault="00135874" w:rsidP="003C2190">
      <w:pPr>
        <w:pStyle w:val="Heading4"/>
        <w:tabs>
          <w:tab w:val="left" w:pos="1080"/>
        </w:tabs>
        <w:ind w:left="0" w:firstLine="720"/>
        <w:jc w:val="both"/>
      </w:pPr>
      <w:r>
        <w:t>Biblia ni umoja kamili wa ukweli</w:t>
      </w:r>
      <w:r w:rsidR="00A40A12" w:rsidRPr="004C1056">
        <w:t>.</w:t>
      </w:r>
      <w:r w:rsidR="00CF2732">
        <w:t xml:space="preserve"> </w:t>
      </w:r>
      <w:r>
        <w:t>Ukweli haubadiliki. Kamusi ya Webster inafafanua ukweli kama</w:t>
      </w:r>
      <w:r w:rsidR="00A40A12" w:rsidRPr="004C1056">
        <w:t>:</w:t>
      </w:r>
      <w:r w:rsidR="00A40A12" w:rsidRPr="00CF2732">
        <w:rPr>
          <w:rFonts w:cs="Georgia"/>
          <w:sz w:val="22"/>
          <w:szCs w:val="22"/>
        </w:rPr>
        <w:t xml:space="preserve"> </w:t>
      </w:r>
      <w:r>
        <w:rPr>
          <w:i/>
        </w:rPr>
        <w:t>Kukubaliana na hali halisi kwa ukamilifu kwa kuzingatia kitu kilichopo, au kilichokuwepo au kitakachokuwepo</w:t>
      </w:r>
      <w:r w:rsidR="00A40A12" w:rsidRPr="00CF2732">
        <w:rPr>
          <w:i/>
        </w:rPr>
        <w:t xml:space="preserve">.  </w:t>
      </w:r>
      <w:r>
        <w:t>Ukweli wa Biblia unabakiwa kuwa sawasawa kuanzia kitabu cha</w:t>
      </w:r>
      <w:r w:rsidR="00A40A12" w:rsidRPr="004C1056">
        <w:t xml:space="preserve"> </w:t>
      </w:r>
      <w:r>
        <w:t>Mwanzo mpaka</w:t>
      </w:r>
      <w:r w:rsidR="00A40A12" w:rsidRPr="004C1056">
        <w:t xml:space="preserve"> </w:t>
      </w:r>
      <w:r>
        <w:t>kitabu cha</w:t>
      </w:r>
      <w:r w:rsidR="00A40A12" w:rsidRPr="004C1056">
        <w:t xml:space="preserve"> </w:t>
      </w:r>
      <w:r>
        <w:t>Ufunuo</w:t>
      </w:r>
      <w:r w:rsidR="00A40A12" w:rsidRPr="004C1056">
        <w:t xml:space="preserve">.    </w:t>
      </w:r>
    </w:p>
    <w:p w14:paraId="0A400A39" w14:textId="77777777" w:rsidR="00CF2732" w:rsidRPr="004C1056" w:rsidRDefault="00135874" w:rsidP="003C2190">
      <w:pPr>
        <w:jc w:val="both"/>
      </w:pPr>
      <w:r>
        <w:rPr>
          <w:i/>
        </w:rPr>
        <w:t>Uwatakase kwa ile kweli; Neno lako ndiyo kweli</w:t>
      </w:r>
      <w:r w:rsidR="00CF2732" w:rsidRPr="004C1056">
        <w:t xml:space="preserve">. - </w:t>
      </w:r>
      <w:r>
        <w:t>Yohana</w:t>
      </w:r>
      <w:r w:rsidR="00CF2732" w:rsidRPr="004C1056">
        <w:t xml:space="preserve"> 17:17</w:t>
      </w:r>
    </w:p>
    <w:p w14:paraId="55D4D6F7" w14:textId="77777777" w:rsidR="00A40A12" w:rsidRPr="004B59D7" w:rsidRDefault="00A40A12" w:rsidP="003C2190">
      <w:pPr>
        <w:pStyle w:val="BodyText"/>
        <w:tabs>
          <w:tab w:val="left" w:pos="1350"/>
          <w:tab w:val="right" w:pos="8640"/>
          <w:tab w:val="left" w:pos="11880"/>
        </w:tabs>
        <w:rPr>
          <w:sz w:val="16"/>
          <w:szCs w:val="16"/>
        </w:rPr>
      </w:pPr>
    </w:p>
    <w:p w14:paraId="6147ACA7" w14:textId="77777777" w:rsidR="00A40A12" w:rsidRPr="004C1056" w:rsidRDefault="00010846" w:rsidP="003C2190">
      <w:pPr>
        <w:pStyle w:val="Heading3"/>
        <w:jc w:val="both"/>
      </w:pPr>
      <w:r>
        <w:t xml:space="preserve">Biblia ni </w:t>
      </w:r>
      <w:r>
        <w:rPr>
          <w:lang w:val="en-US"/>
        </w:rPr>
        <w:t>Um</w:t>
      </w:r>
      <w:r w:rsidR="00135874">
        <w:t xml:space="preserve">oja kwa </w:t>
      </w:r>
      <w:r>
        <w:rPr>
          <w:lang w:val="en-US"/>
        </w:rPr>
        <w:t>Kusudi</w:t>
      </w:r>
      <w:r w:rsidR="00A40A12" w:rsidRPr="004C1056">
        <w:t>.</w:t>
      </w:r>
    </w:p>
    <w:p w14:paraId="15B7643A" w14:textId="77777777" w:rsidR="00A40A12" w:rsidRPr="004B59D7" w:rsidRDefault="00A40A12" w:rsidP="003C2190">
      <w:pPr>
        <w:jc w:val="both"/>
        <w:rPr>
          <w:sz w:val="16"/>
          <w:szCs w:val="16"/>
        </w:rPr>
      </w:pPr>
    </w:p>
    <w:p w14:paraId="378CCB94" w14:textId="77777777" w:rsidR="00A40A12" w:rsidRPr="004C1056" w:rsidRDefault="00010846" w:rsidP="003C2190">
      <w:pPr>
        <w:pStyle w:val="Heading4"/>
        <w:numPr>
          <w:ilvl w:val="0"/>
          <w:numId w:val="52"/>
        </w:numPr>
        <w:tabs>
          <w:tab w:val="left" w:pos="1080"/>
        </w:tabs>
        <w:ind w:left="0" w:firstLine="720"/>
        <w:jc w:val="both"/>
      </w:pPr>
      <w:r>
        <w:rPr>
          <w:lang w:val="en-US"/>
        </w:rPr>
        <w:t xml:space="preserve">Kusudi la </w:t>
      </w:r>
      <w:r w:rsidR="00135874">
        <w:t>Biblia ni kuonesha mapenzi ya Mungu kwa mwanadamu</w:t>
      </w:r>
      <w:r w:rsidR="00A40A12" w:rsidRPr="004C1056">
        <w:t xml:space="preserve">. </w:t>
      </w:r>
      <w:r w:rsidR="004918FE">
        <w:t>Biblia inaonesha mpango wa Mungu katika nyakati zote</w:t>
      </w:r>
      <w:r w:rsidR="00A40A12" w:rsidRPr="004C1056">
        <w:t xml:space="preserve">. </w:t>
      </w:r>
      <w:r w:rsidR="004918FE">
        <w:t>Neno la Mungu hutoa maagizo na mwongozo kwa roho za wanadamu.</w:t>
      </w:r>
      <w:r w:rsidR="00A40A12" w:rsidRPr="004C1056">
        <w:t xml:space="preserve"> </w:t>
      </w:r>
      <w:r w:rsidR="004918FE">
        <w:t>Mpango wa ukombozi unaoneshwa kwa mwanadamu katika Biblia</w:t>
      </w:r>
      <w:r w:rsidR="00A40A12" w:rsidRPr="004C1056">
        <w:t xml:space="preserve">.  </w:t>
      </w:r>
    </w:p>
    <w:p w14:paraId="2F6AC3AF" w14:textId="77777777" w:rsidR="00A40A12" w:rsidRPr="004C1056" w:rsidRDefault="004918FE" w:rsidP="003C2190">
      <w:pPr>
        <w:pStyle w:val="Heading4"/>
        <w:tabs>
          <w:tab w:val="left" w:pos="1080"/>
        </w:tabs>
        <w:ind w:left="0" w:firstLine="720"/>
        <w:jc w:val="both"/>
      </w:pPr>
      <w:r>
        <w:t>Kila kitabu cha Biblia hu</w:t>
      </w:r>
      <w:r w:rsidR="00010846">
        <w:rPr>
          <w:lang w:val="en-US"/>
        </w:rPr>
        <w:t>ashiria</w:t>
      </w:r>
      <w:r>
        <w:t xml:space="preserve"> lengo moja la Biblia</w:t>
      </w:r>
      <w:r w:rsidR="00A40A12" w:rsidRPr="004C1056">
        <w:t>.</w:t>
      </w:r>
      <w:r w:rsidR="00CF2732">
        <w:t xml:space="preserve"> </w:t>
      </w:r>
      <w:r>
        <w:t>Mungu ameonyesha mapenzi yake kwa watu mbalimbali katika vipindi tofauti katika Biblia yote</w:t>
      </w:r>
      <w:r w:rsidR="00A40A12" w:rsidRPr="004C1056">
        <w:t>.</w:t>
      </w:r>
      <w:r w:rsidR="00CF2732">
        <w:t xml:space="preserve"> </w:t>
      </w:r>
      <w:r>
        <w:t xml:space="preserve">Biblia nzima huongoza wanadamu kwa Kristo na mpango wa ukombozi ambao ni </w:t>
      </w:r>
      <w:r w:rsidR="00010846">
        <w:rPr>
          <w:lang w:val="en-US"/>
        </w:rPr>
        <w:t>dhamira</w:t>
      </w:r>
      <w:r>
        <w:t xml:space="preserve"> kuu ya Biblia</w:t>
      </w:r>
      <w:r w:rsidR="00A40A12" w:rsidRPr="004C1056">
        <w:t>.</w:t>
      </w:r>
    </w:p>
    <w:p w14:paraId="2DE1DF07" w14:textId="77777777" w:rsidR="00265ED0" w:rsidRPr="004C1056" w:rsidRDefault="00265ED0" w:rsidP="004B1804">
      <w:pPr>
        <w:ind w:firstLine="720"/>
      </w:pPr>
    </w:p>
    <w:p w14:paraId="4D35C9D6" w14:textId="77777777" w:rsidR="00CF2732" w:rsidRPr="00331BA9" w:rsidRDefault="00CF2732">
      <w:pPr>
        <w:rPr>
          <w:sz w:val="16"/>
          <w:szCs w:val="16"/>
        </w:rPr>
      </w:pPr>
      <w:r>
        <w:br w:type="page"/>
      </w:r>
    </w:p>
    <w:p w14:paraId="238CFCB9" w14:textId="77777777" w:rsidR="00A40A12" w:rsidRPr="008B5C65" w:rsidRDefault="00E46986" w:rsidP="008B5C65">
      <w:pPr>
        <w:pStyle w:val="Heading3"/>
      </w:pPr>
      <w:r>
        <w:t>Biblia ni Moja kwa Umbile</w:t>
      </w:r>
      <w:r w:rsidR="00A40A12" w:rsidRPr="004C1056">
        <w:t>.</w:t>
      </w:r>
    </w:p>
    <w:p w14:paraId="72C800D9" w14:textId="77777777" w:rsidR="00A40A12" w:rsidRPr="004C1056" w:rsidRDefault="00E46986" w:rsidP="00867E18">
      <w:pPr>
        <w:pStyle w:val="Heading4"/>
        <w:numPr>
          <w:ilvl w:val="0"/>
          <w:numId w:val="53"/>
        </w:numPr>
        <w:ind w:left="1080"/>
      </w:pPr>
      <w:r>
        <w:t>Kila agano limeundwa kwa sehemu tatu kuu</w:t>
      </w:r>
      <w:r w:rsidR="00A40A12" w:rsidRPr="004C1056">
        <w:t xml:space="preserve"> – </w:t>
      </w:r>
      <w:r>
        <w:t>historia</w:t>
      </w:r>
      <w:r w:rsidR="00A40A12" w:rsidRPr="004C1056">
        <w:t xml:space="preserve">, </w:t>
      </w:r>
      <w:r>
        <w:t>maagizo</w:t>
      </w:r>
      <w:r w:rsidR="00A40A12" w:rsidRPr="004C1056">
        <w:t xml:space="preserve">, </w:t>
      </w:r>
      <w:r>
        <w:t>na u</w:t>
      </w:r>
      <w:r w:rsidR="00F819FC">
        <w:rPr>
          <w:lang w:val="en-US"/>
        </w:rPr>
        <w:t>nabii</w:t>
      </w:r>
      <w:r w:rsidR="00A40A12" w:rsidRPr="004C1056">
        <w:t>.</w:t>
      </w:r>
    </w:p>
    <w:p w14:paraId="7DD57525" w14:textId="77777777" w:rsidR="00B05A1F" w:rsidRDefault="00E46986" w:rsidP="00E46986">
      <w:pPr>
        <w:pStyle w:val="Heading4"/>
      </w:pPr>
      <w:r>
        <w:t>Ipo Biblia moja yenye Agano Jipya na Agano la Kale</w:t>
      </w:r>
      <w:r w:rsidR="00A40A12" w:rsidRPr="004C1056">
        <w:t>.</w:t>
      </w:r>
      <w:r>
        <w:tab/>
      </w:r>
    </w:p>
    <w:p w14:paraId="00FC1770" w14:textId="77777777" w:rsidR="00B05A1F" w:rsidRDefault="003C19BF" w:rsidP="00B05A1F">
      <w:pPr>
        <w:pStyle w:val="Heading4"/>
        <w:numPr>
          <w:ilvl w:val="0"/>
          <w:numId w:val="0"/>
        </w:numPr>
        <w:ind w:left="720"/>
      </w:pPr>
      <w:r>
        <w:rPr>
          <w:noProof/>
          <w:lang w:val="en-US" w:eastAsia="en-US"/>
        </w:rPr>
        <mc:AlternateContent>
          <mc:Choice Requires="wps">
            <w:drawing>
              <wp:anchor distT="0" distB="0" distL="114300" distR="114300" simplePos="0" relativeHeight="251654144" behindDoc="0" locked="0" layoutInCell="1" allowOverlap="1" wp14:anchorId="6D493DB8" wp14:editId="2DD1B681">
                <wp:simplePos x="0" y="0"/>
                <wp:positionH relativeFrom="column">
                  <wp:posOffset>411480</wp:posOffset>
                </wp:positionH>
                <wp:positionV relativeFrom="paragraph">
                  <wp:posOffset>144145</wp:posOffset>
                </wp:positionV>
                <wp:extent cx="5151120" cy="1005840"/>
                <wp:effectExtent l="5080" t="4445" r="12700" b="18415"/>
                <wp:wrapNone/>
                <wp:docPr id="1" name="Text Box 12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51120" cy="1005840"/>
                        </a:xfrm>
                        <a:prstGeom prst="rect">
                          <a:avLst/>
                        </a:prstGeom>
                        <a:solidFill>
                          <a:srgbClr val="FFFFFF"/>
                        </a:solidFill>
                        <a:ln w="9525">
                          <a:solidFill>
                            <a:srgbClr val="000000"/>
                          </a:solidFill>
                          <a:miter lim="800000"/>
                          <a:headEnd/>
                          <a:tailEnd/>
                        </a:ln>
                      </wps:spPr>
                      <wps:txbx>
                        <w:txbxContent>
                          <w:p w14:paraId="6D8C61CF" w14:textId="77777777" w:rsidR="00BB561C" w:rsidRPr="00DC4367" w:rsidRDefault="00BB561C" w:rsidP="00A40A12">
                            <w:r>
                              <w:t>Jipya liko katika la Kale ndani yake</w:t>
                            </w:r>
                            <w:r w:rsidRPr="00DC4367">
                              <w:t xml:space="preserve">; </w:t>
                            </w:r>
                            <w:r>
                              <w:t>La kale limeelezewa katika Jipya</w:t>
                            </w:r>
                            <w:r w:rsidRPr="00DC4367">
                              <w:t>;</w:t>
                            </w:r>
                          </w:p>
                          <w:p w14:paraId="3D913CA2" w14:textId="77777777" w:rsidR="00BB561C" w:rsidRPr="00DC4367" w:rsidRDefault="00BB561C" w:rsidP="00A40A12">
                            <w:r>
                              <w:t>Jipya liko katika la Kale limefichwa</w:t>
                            </w:r>
                            <w:r w:rsidRPr="00DC4367">
                              <w:t xml:space="preserve">; </w:t>
                            </w:r>
                            <w:r>
                              <w:t>la Kale ni katika Jipya limeoneshwa</w:t>
                            </w:r>
                            <w:r w:rsidRPr="00DC4367">
                              <w:t>;</w:t>
                            </w:r>
                          </w:p>
                          <w:p w14:paraId="07CFE534" w14:textId="77777777" w:rsidR="00BB561C" w:rsidRPr="00DC4367" w:rsidRDefault="00BB561C" w:rsidP="00A40A12">
                            <w:r>
                              <w:t>Jipya liko katika la Kale limetangulia kuoneshwa; la Kale liko katika Jipya limekomaa</w:t>
                            </w:r>
                            <w:r w:rsidRPr="00DC4367">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49" o:spid="_x0000_s1029" type="#_x0000_t202" style="position:absolute;left:0;text-align:left;margin-left:32.4pt;margin-top:11.35pt;width:405.6pt;height:79.2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">
                <v:textbox>
                  <w:txbxContent>
                    <w:p w14:paraId="6D8C61CF" w14:textId="77777777" w:rsidR="00BB561C" w:rsidRPr="00DC4367" w:rsidRDefault="00BB561C" w:rsidP="00A40A12">
                      <w:r>
                        <w:t>Jipya liko katika la Kale ndani yake</w:t>
                      </w:r>
                      <w:r w:rsidRPr="00DC4367">
                        <w:t xml:space="preserve">; </w:t>
                      </w:r>
                      <w:r>
                        <w:t>La kale limeelezewa katika Jipya</w:t>
                      </w:r>
                      <w:r w:rsidRPr="00DC4367">
                        <w:t>;</w:t>
                      </w:r>
                    </w:p>
                    <w:p w14:paraId="3D913CA2" w14:textId="77777777" w:rsidR="00BB561C" w:rsidRPr="00DC4367" w:rsidRDefault="00BB561C" w:rsidP="00A40A12">
                      <w:r>
                        <w:t>Jipya liko katika la Kale limefichwa</w:t>
                      </w:r>
                      <w:r w:rsidRPr="00DC4367">
                        <w:t xml:space="preserve">; </w:t>
                      </w:r>
                      <w:r>
                        <w:t>la Kale ni katika Jipya limeoneshwa</w:t>
                      </w:r>
                      <w:r w:rsidRPr="00DC4367">
                        <w:t>;</w:t>
                      </w:r>
                    </w:p>
                    <w:p w14:paraId="07CFE534" w14:textId="77777777" w:rsidR="00BB561C" w:rsidRPr="00DC4367" w:rsidRDefault="00BB561C" w:rsidP="00A40A12">
                      <w:r>
                        <w:t>Jipya liko katika la Kale limetangulia kuoneshwa; la Kale liko katika Jipya limekomaa</w:t>
                      </w:r>
                      <w:r w:rsidRPr="00DC4367">
                        <w:t>.</w:t>
                      </w:r>
                    </w:p>
                  </w:txbxContent>
                </v:textbox>
              </v:shape>
            </w:pict>
          </mc:Fallback>
        </mc:AlternateContent>
      </w:r>
    </w:p>
    <w:p w14:paraId="621BD510" w14:textId="77777777" w:rsidR="00B05A1F" w:rsidRDefault="00B05A1F" w:rsidP="00B05A1F">
      <w:pPr>
        <w:pStyle w:val="Heading4"/>
        <w:numPr>
          <w:ilvl w:val="0"/>
          <w:numId w:val="0"/>
        </w:numPr>
        <w:ind w:left="720"/>
      </w:pPr>
    </w:p>
    <w:p w14:paraId="60C9BB8D" w14:textId="77777777" w:rsidR="00A40A12" w:rsidRPr="004C1056" w:rsidRDefault="00E46986" w:rsidP="00B05A1F">
      <w:pPr>
        <w:pStyle w:val="Heading4"/>
        <w:numPr>
          <w:ilvl w:val="0"/>
          <w:numId w:val="0"/>
        </w:numPr>
        <w:ind w:left="720"/>
      </w:pPr>
      <w:r>
        <w:tab/>
      </w:r>
      <w:r>
        <w:tab/>
      </w:r>
      <w:r w:rsidR="00A40A12" w:rsidRPr="004C1056">
        <w:tab/>
      </w:r>
      <w:r w:rsidR="00A40A12" w:rsidRPr="004C1056">
        <w:tab/>
        <w:t xml:space="preserve"> </w:t>
      </w:r>
    </w:p>
    <w:p w14:paraId="362CF560" w14:textId="77777777" w:rsidR="00A40A12" w:rsidRPr="004C1056" w:rsidRDefault="00A40A12" w:rsidP="00A40A12">
      <w:pPr>
        <w:pStyle w:val="BodyText"/>
        <w:tabs>
          <w:tab w:val="left" w:pos="4950"/>
          <w:tab w:val="left" w:pos="11880"/>
        </w:tabs>
        <w:ind w:firstLine="720"/>
        <w:rPr>
          <w:sz w:val="24"/>
        </w:rPr>
      </w:pPr>
    </w:p>
    <w:p w14:paraId="75CE45F4" w14:textId="77777777" w:rsidR="00A40A12" w:rsidRPr="004C1056" w:rsidRDefault="00A40A12" w:rsidP="00A40A12">
      <w:pPr>
        <w:pStyle w:val="BodyText"/>
        <w:tabs>
          <w:tab w:val="left" w:pos="4950"/>
          <w:tab w:val="left" w:pos="11880"/>
        </w:tabs>
        <w:ind w:firstLine="720"/>
        <w:rPr>
          <w:sz w:val="24"/>
        </w:rPr>
      </w:pPr>
    </w:p>
    <w:p w14:paraId="055E98EE" w14:textId="77777777" w:rsidR="00A40A12" w:rsidRPr="004C1056" w:rsidRDefault="00A40A12" w:rsidP="00A40A12">
      <w:pPr>
        <w:pStyle w:val="BodyText"/>
        <w:tabs>
          <w:tab w:val="left" w:pos="4950"/>
          <w:tab w:val="left" w:pos="11880"/>
        </w:tabs>
        <w:ind w:firstLine="720"/>
        <w:rPr>
          <w:sz w:val="24"/>
        </w:rPr>
      </w:pPr>
    </w:p>
    <w:p w14:paraId="191D9C88" w14:textId="77777777" w:rsidR="00A40A12" w:rsidRDefault="00A40A12" w:rsidP="008B5C65">
      <w:pPr>
        <w:pStyle w:val="BodyText"/>
        <w:tabs>
          <w:tab w:val="left" w:pos="4950"/>
          <w:tab w:val="left" w:pos="11880"/>
        </w:tabs>
        <w:rPr>
          <w:sz w:val="24"/>
        </w:rPr>
      </w:pPr>
    </w:p>
    <w:p w14:paraId="200ADE7B" w14:textId="77777777" w:rsidR="008B5C65" w:rsidRPr="008B5C65" w:rsidRDefault="008B5C65" w:rsidP="008B5C65">
      <w:pPr>
        <w:pStyle w:val="BodyText"/>
        <w:tabs>
          <w:tab w:val="left" w:pos="4950"/>
          <w:tab w:val="left" w:pos="11880"/>
        </w:tabs>
        <w:rPr>
          <w:sz w:val="8"/>
          <w:szCs w:val="16"/>
        </w:rPr>
      </w:pPr>
    </w:p>
    <w:p w14:paraId="5C05DCB0" w14:textId="77777777" w:rsidR="00AC33BB" w:rsidRPr="008B5C65" w:rsidRDefault="00A40A12" w:rsidP="003C2190">
      <w:pPr>
        <w:ind w:firstLine="720"/>
        <w:jc w:val="both"/>
        <w:rPr>
          <w:sz w:val="8"/>
          <w:szCs w:val="16"/>
        </w:rPr>
      </w:pPr>
      <w:r w:rsidRPr="004C1056">
        <w:t>“</w:t>
      </w:r>
      <w:r w:rsidR="00331BA9">
        <w:t>Huu mtungamano wote wa Biblia katika maelezo na mchoro</w:t>
      </w:r>
      <w:r w:rsidRPr="004C1056">
        <w:t>,</w:t>
      </w:r>
      <w:r w:rsidR="00331BA9">
        <w:t xml:space="preserve"> kwa uelewano wake utulivu na uthibitisho unaoelewana ungekuwa kunaonekana wazi kama ingekuwa umekamilishwa na kikundi cha wasomi waliofanya kazi pamoja wakiwa na mawasiliano ya kudumu ya habari na mawazo.</w:t>
      </w:r>
      <w:r w:rsidRPr="004C1056">
        <w:t xml:space="preserve"> </w:t>
      </w:r>
      <w:r w:rsidR="00331BA9">
        <w:t>Hata katika hali ya namna hioyo ambapo kila mwandishi angegawiwa sehemu iliyohaririwa na bingwa wa mawazo na ikapitishwa na kikundi kipana umoja uliounganishwa wa maandiko hayo ungekuwa ni mafanikio ya ajabu</w:t>
      </w:r>
      <w:r w:rsidRPr="004C1056">
        <w:t xml:space="preserve">.  </w:t>
      </w:r>
      <w:r w:rsidR="00331BA9">
        <w:t>LAKINI</w:t>
      </w:r>
      <w:r w:rsidRPr="004C1056">
        <w:t xml:space="preserve">, </w:t>
      </w:r>
      <w:r w:rsidR="00331BA9">
        <w:t>Biblia haikuandikwa kwa njia hiyo</w:t>
      </w:r>
      <w:r w:rsidRPr="004C1056">
        <w:t xml:space="preserve">!  </w:t>
      </w:r>
      <w:r w:rsidR="002270F7">
        <w:t>Iliandaliwa na waandishi 40 au zaidi ambao waliishi katika kipindi kinachozidi miaka 1600 katika nchi 13 tofauti ndani ya mabara 3 ambao waliandika kutoka katika maeneo na ujuzi usiofanana kabisa. Walikuwa wachunga kondoo, wafalme, wanajeshi, wana wafalme, makuhani, wavuvi, wasomi, wanahistoria, watalaam na vibarua wa kawaida. Kazi yao ilifanyikia maporini, majangwani, mapangoni, makasri, magerezani, kwenye meli na nyumbani. Waliandika kuhusu mada nyingi kwa mbinu tofauti katika angalao lugha tatu</w:t>
      </w:r>
      <w:r w:rsidRPr="004C1056">
        <w:t xml:space="preserve">. </w:t>
      </w:r>
      <w:r w:rsidR="002270F7">
        <w:t xml:space="preserve">Hata hivyo pamoja na tofauti za namna hiyo na matatizo yaliyotokana na </w:t>
      </w:r>
      <w:r w:rsidR="006263E3">
        <w:t>kazi zao mbalimbali walichofanya kinaoana kwa hakika na ni sare, inayoonekana kuandaliwa moja kwa ajili ya nyingine</w:t>
      </w:r>
      <w:r w:rsidRPr="004C1056">
        <w:t>.”</w:t>
      </w:r>
      <w:r w:rsidR="008B5C65" w:rsidRPr="008B5C65">
        <w:rPr>
          <w:sz w:val="8"/>
          <w:szCs w:val="16"/>
        </w:rPr>
        <w:t xml:space="preserve"> </w:t>
      </w:r>
    </w:p>
    <w:p w14:paraId="67F03B21" w14:textId="77777777" w:rsidR="00B05A1F" w:rsidRDefault="00B05A1F" w:rsidP="008B5C65">
      <w:pPr>
        <w:jc w:val="center"/>
        <w:rPr>
          <w:b/>
          <w:sz w:val="28"/>
          <w:szCs w:val="28"/>
        </w:rPr>
      </w:pPr>
    </w:p>
    <w:p w14:paraId="0619501C" w14:textId="77777777" w:rsidR="00A13827" w:rsidRDefault="006B3659" w:rsidP="008B5C65">
      <w:pPr>
        <w:jc w:val="center"/>
        <w:rPr>
          <w:b/>
          <w:sz w:val="28"/>
          <w:szCs w:val="28"/>
        </w:rPr>
      </w:pPr>
      <w:r>
        <w:rPr>
          <w:b/>
          <w:sz w:val="28"/>
          <w:szCs w:val="28"/>
        </w:rPr>
        <w:t>Kristo katika Vitabu 66 vya Biblia</w:t>
      </w:r>
    </w:p>
    <w:p w14:paraId="142303F6" w14:textId="77777777" w:rsidR="00B05A1F" w:rsidRPr="008B5C65" w:rsidRDefault="00B05A1F" w:rsidP="008B5C65">
      <w:pPr>
        <w:jc w:val="center"/>
        <w:rPr>
          <w:b/>
          <w:sz w:val="28"/>
          <w:szCs w:val="28"/>
        </w:rPr>
      </w:pPr>
    </w:p>
    <w:p w14:paraId="1E5BBA47" w14:textId="77777777" w:rsidR="00D25674" w:rsidRPr="008B5C65" w:rsidRDefault="00B93C99" w:rsidP="008B5C65">
      <w:pPr>
        <w:tabs>
          <w:tab w:val="left" w:pos="8280"/>
        </w:tabs>
      </w:pPr>
      <w:r w:rsidRPr="008B5C65">
        <w:t>Katika</w:t>
      </w:r>
      <w:r w:rsidR="00D25674" w:rsidRPr="008B5C65">
        <w:t xml:space="preserve"> </w:t>
      </w:r>
      <w:r w:rsidRPr="008B5C65">
        <w:rPr>
          <w:b/>
        </w:rPr>
        <w:t>Mwanzo</w:t>
      </w:r>
      <w:r w:rsidR="00D25674" w:rsidRPr="008B5C65">
        <w:t xml:space="preserve">, </w:t>
      </w:r>
      <w:r w:rsidR="008B5C65" w:rsidRPr="008B5C65">
        <w:t xml:space="preserve">Yeye ni </w:t>
      </w:r>
      <w:r w:rsidR="00F819FC">
        <w:t>uzao wa</w:t>
      </w:r>
      <w:r w:rsidR="008B5C65">
        <w:t xml:space="preserve"> mwanamke</w:t>
      </w:r>
      <w:r w:rsidR="00D25674" w:rsidRPr="008B5C65">
        <w:tab/>
        <w:t>3:15</w:t>
      </w:r>
    </w:p>
    <w:p w14:paraId="4005FB54" w14:textId="77777777" w:rsidR="00D25674" w:rsidRPr="008B5C65" w:rsidRDefault="00B93C99" w:rsidP="008B5C65">
      <w:pPr>
        <w:pStyle w:val="BodyText"/>
        <w:tabs>
          <w:tab w:val="right" w:pos="8640"/>
        </w:tabs>
        <w:rPr>
          <w:sz w:val="24"/>
        </w:rPr>
      </w:pPr>
      <w:r w:rsidRPr="008B5C65">
        <w:rPr>
          <w:sz w:val="24"/>
        </w:rPr>
        <w:t xml:space="preserve">Katika </w:t>
      </w:r>
      <w:r w:rsidRPr="008B5C65">
        <w:rPr>
          <w:b/>
          <w:sz w:val="24"/>
        </w:rPr>
        <w:t>Kutoka</w:t>
      </w:r>
      <w:r w:rsidR="00D25674" w:rsidRPr="008B5C65">
        <w:rPr>
          <w:sz w:val="24"/>
        </w:rPr>
        <w:t xml:space="preserve">, </w:t>
      </w:r>
      <w:r w:rsidR="008B5C65">
        <w:rPr>
          <w:sz w:val="24"/>
        </w:rPr>
        <w:t xml:space="preserve">Yeye ni </w:t>
      </w:r>
      <w:r w:rsidR="00F819FC">
        <w:rPr>
          <w:sz w:val="24"/>
          <w:lang w:val="en-US"/>
        </w:rPr>
        <w:t xml:space="preserve">Mwanakondoo </w:t>
      </w:r>
      <w:r w:rsidR="008B5C65">
        <w:rPr>
          <w:sz w:val="24"/>
        </w:rPr>
        <w:t xml:space="preserve"> wa Pasaka</w:t>
      </w:r>
      <w:r w:rsidR="00D25674" w:rsidRPr="008B5C65">
        <w:rPr>
          <w:sz w:val="24"/>
        </w:rPr>
        <w:tab/>
        <w:t>12:1-28</w:t>
      </w:r>
    </w:p>
    <w:p w14:paraId="40878E92" w14:textId="77777777" w:rsidR="00D25674" w:rsidRPr="008B5C65" w:rsidRDefault="00B93C99" w:rsidP="008B5C65">
      <w:pPr>
        <w:pStyle w:val="BodyText"/>
        <w:tabs>
          <w:tab w:val="right" w:pos="8640"/>
        </w:tabs>
        <w:rPr>
          <w:sz w:val="24"/>
        </w:rPr>
      </w:pPr>
      <w:r w:rsidRPr="008B5C65">
        <w:rPr>
          <w:sz w:val="24"/>
        </w:rPr>
        <w:t xml:space="preserve">Katika </w:t>
      </w:r>
      <w:r w:rsidRPr="008B5C65">
        <w:rPr>
          <w:b/>
          <w:sz w:val="24"/>
        </w:rPr>
        <w:t>Mambo ya Walawi</w:t>
      </w:r>
      <w:r w:rsidR="00D25674" w:rsidRPr="008B5C65">
        <w:rPr>
          <w:sz w:val="24"/>
        </w:rPr>
        <w:t xml:space="preserve">, </w:t>
      </w:r>
      <w:r w:rsidR="008B5C65">
        <w:rPr>
          <w:sz w:val="24"/>
        </w:rPr>
        <w:t>Yeye ni Sadaka ya upatanisho</w:t>
      </w:r>
      <w:r w:rsidR="00D25674" w:rsidRPr="008B5C65">
        <w:rPr>
          <w:sz w:val="24"/>
        </w:rPr>
        <w:tab/>
        <w:t>1:14</w:t>
      </w:r>
    </w:p>
    <w:p w14:paraId="2B7554B3" w14:textId="77777777" w:rsidR="00D25674" w:rsidRPr="008B5C65" w:rsidRDefault="00B93C99" w:rsidP="008B5C65">
      <w:pPr>
        <w:pStyle w:val="BodyText"/>
        <w:tabs>
          <w:tab w:val="left" w:pos="1440"/>
          <w:tab w:val="right" w:pos="8640"/>
        </w:tabs>
        <w:rPr>
          <w:sz w:val="24"/>
        </w:rPr>
      </w:pPr>
      <w:r w:rsidRPr="008B5C65">
        <w:rPr>
          <w:sz w:val="24"/>
        </w:rPr>
        <w:t xml:space="preserve">Katika </w:t>
      </w:r>
      <w:r w:rsidRPr="008B5C65">
        <w:rPr>
          <w:b/>
          <w:sz w:val="24"/>
        </w:rPr>
        <w:t>Hesabu</w:t>
      </w:r>
      <w:r w:rsidR="00D25674" w:rsidRPr="008B5C65">
        <w:rPr>
          <w:sz w:val="24"/>
        </w:rPr>
        <w:t xml:space="preserve">, </w:t>
      </w:r>
      <w:r w:rsidR="00975B82">
        <w:rPr>
          <w:sz w:val="24"/>
        </w:rPr>
        <w:t>Yeye ni Mwamba,</w:t>
      </w:r>
      <w:r w:rsidR="00EE5D11">
        <w:rPr>
          <w:sz w:val="24"/>
        </w:rPr>
        <w:t xml:space="preserve"> na yule Nyoka wa Shaba</w:t>
      </w:r>
      <w:r w:rsidR="00D25674" w:rsidRPr="008B5C65">
        <w:rPr>
          <w:sz w:val="24"/>
        </w:rPr>
        <w:tab/>
        <w:t>20:8-11; 21:8,9</w:t>
      </w:r>
    </w:p>
    <w:p w14:paraId="4F3F32D0" w14:textId="77777777" w:rsidR="00D25674" w:rsidRPr="008B5C65" w:rsidRDefault="00B93C99" w:rsidP="008B5C65">
      <w:pPr>
        <w:pStyle w:val="BodyText"/>
        <w:tabs>
          <w:tab w:val="left" w:pos="1440"/>
          <w:tab w:val="left" w:pos="1620"/>
          <w:tab w:val="right" w:pos="8640"/>
        </w:tabs>
        <w:rPr>
          <w:sz w:val="24"/>
        </w:rPr>
      </w:pPr>
      <w:r w:rsidRPr="008B5C65">
        <w:rPr>
          <w:sz w:val="24"/>
        </w:rPr>
        <w:t xml:space="preserve">Katika </w:t>
      </w:r>
      <w:r w:rsidRPr="008B5C65">
        <w:rPr>
          <w:b/>
          <w:sz w:val="24"/>
        </w:rPr>
        <w:t>Torati</w:t>
      </w:r>
      <w:r w:rsidR="00D25674" w:rsidRPr="008B5C65">
        <w:rPr>
          <w:sz w:val="24"/>
        </w:rPr>
        <w:t xml:space="preserve">, </w:t>
      </w:r>
      <w:r w:rsidR="00EE5D11">
        <w:rPr>
          <w:sz w:val="24"/>
        </w:rPr>
        <w:t>Yeye ni Nabii ambaye Atakuja</w:t>
      </w:r>
      <w:r w:rsidR="00D25674" w:rsidRPr="008B5C65">
        <w:rPr>
          <w:sz w:val="24"/>
        </w:rPr>
        <w:tab/>
        <w:t>18:15,18,19</w:t>
      </w:r>
    </w:p>
    <w:p w14:paraId="468D42F5" w14:textId="77777777" w:rsidR="00D25674" w:rsidRPr="008B5C65" w:rsidRDefault="00B93C99" w:rsidP="008B5C65">
      <w:pPr>
        <w:pStyle w:val="BodyText"/>
        <w:tabs>
          <w:tab w:val="left" w:pos="1350"/>
          <w:tab w:val="right" w:pos="8640"/>
          <w:tab w:val="left" w:pos="11880"/>
        </w:tabs>
        <w:rPr>
          <w:sz w:val="24"/>
        </w:rPr>
      </w:pPr>
      <w:r w:rsidRPr="008B5C65">
        <w:rPr>
          <w:sz w:val="24"/>
        </w:rPr>
        <w:t xml:space="preserve">Katika </w:t>
      </w:r>
      <w:r w:rsidRPr="008B5C65">
        <w:rPr>
          <w:b/>
          <w:sz w:val="24"/>
        </w:rPr>
        <w:t>Yoshua</w:t>
      </w:r>
      <w:r w:rsidR="00D25674" w:rsidRPr="008B5C65">
        <w:rPr>
          <w:sz w:val="24"/>
        </w:rPr>
        <w:t xml:space="preserve">, </w:t>
      </w:r>
      <w:r w:rsidR="00EE5D11">
        <w:rPr>
          <w:sz w:val="24"/>
        </w:rPr>
        <w:t>Yeye ni Amiri wa jeshi la Bwana</w:t>
      </w:r>
      <w:r w:rsidR="00D25674" w:rsidRPr="008B5C65">
        <w:rPr>
          <w:sz w:val="24"/>
        </w:rPr>
        <w:tab/>
        <w:t>5:13-15</w:t>
      </w:r>
    </w:p>
    <w:p w14:paraId="344E9256" w14:textId="77777777" w:rsidR="00D25674" w:rsidRPr="008B5C65" w:rsidRDefault="00B93C99" w:rsidP="008B5C65">
      <w:pPr>
        <w:pStyle w:val="BodyText"/>
        <w:tabs>
          <w:tab w:val="left" w:pos="1350"/>
          <w:tab w:val="right" w:pos="8640"/>
          <w:tab w:val="left" w:pos="11880"/>
        </w:tabs>
        <w:rPr>
          <w:sz w:val="24"/>
        </w:rPr>
      </w:pPr>
      <w:r w:rsidRPr="008B5C65">
        <w:rPr>
          <w:sz w:val="24"/>
        </w:rPr>
        <w:t xml:space="preserve">Katika </w:t>
      </w:r>
      <w:r w:rsidRPr="008B5C65">
        <w:rPr>
          <w:b/>
          <w:sz w:val="24"/>
        </w:rPr>
        <w:t>Waamuzi</w:t>
      </w:r>
      <w:r w:rsidR="00D25674" w:rsidRPr="008B5C65">
        <w:rPr>
          <w:sz w:val="24"/>
        </w:rPr>
        <w:t xml:space="preserve">, </w:t>
      </w:r>
      <w:r w:rsidR="00F819FC">
        <w:rPr>
          <w:sz w:val="24"/>
        </w:rPr>
        <w:t xml:space="preserve">Yeye ndiye </w:t>
      </w:r>
      <w:r w:rsidR="00F819FC">
        <w:rPr>
          <w:sz w:val="24"/>
          <w:lang w:val="en-US"/>
        </w:rPr>
        <w:t>Mkombozi</w:t>
      </w:r>
      <w:r w:rsidR="00EE5D11">
        <w:rPr>
          <w:sz w:val="24"/>
        </w:rPr>
        <w:t xml:space="preserve"> watu wa Mungu</w:t>
      </w:r>
      <w:r w:rsidR="00D25674" w:rsidRPr="008B5C65">
        <w:rPr>
          <w:sz w:val="24"/>
        </w:rPr>
        <w:tab/>
        <w:t>2:16,18</w:t>
      </w:r>
    </w:p>
    <w:p w14:paraId="4550C535" w14:textId="77777777" w:rsidR="00D25674" w:rsidRPr="008B5C65" w:rsidRDefault="00B93C99" w:rsidP="008B5C65">
      <w:pPr>
        <w:pStyle w:val="BodyText"/>
        <w:tabs>
          <w:tab w:val="left" w:pos="1350"/>
          <w:tab w:val="right" w:pos="8640"/>
          <w:tab w:val="left" w:pos="11880"/>
        </w:tabs>
        <w:rPr>
          <w:sz w:val="24"/>
        </w:rPr>
      </w:pPr>
      <w:r w:rsidRPr="008B5C65">
        <w:rPr>
          <w:sz w:val="24"/>
        </w:rPr>
        <w:t xml:space="preserve">Katika </w:t>
      </w:r>
      <w:r w:rsidRPr="008B5C65">
        <w:rPr>
          <w:b/>
          <w:sz w:val="24"/>
        </w:rPr>
        <w:t>Ruthu</w:t>
      </w:r>
      <w:r w:rsidR="00D25674" w:rsidRPr="008B5C65">
        <w:rPr>
          <w:sz w:val="24"/>
        </w:rPr>
        <w:t xml:space="preserve">, </w:t>
      </w:r>
      <w:r w:rsidR="00F819FC">
        <w:rPr>
          <w:sz w:val="24"/>
        </w:rPr>
        <w:t xml:space="preserve">Yeye ni </w:t>
      </w:r>
      <w:r w:rsidR="00EE5D11">
        <w:rPr>
          <w:sz w:val="24"/>
        </w:rPr>
        <w:t xml:space="preserve"> Mkombozi</w:t>
      </w:r>
      <w:r w:rsidR="00F819FC">
        <w:rPr>
          <w:sz w:val="24"/>
          <w:lang w:val="en-US"/>
        </w:rPr>
        <w:t xml:space="preserve"> wa jamii</w:t>
      </w:r>
      <w:r w:rsidR="00D25674" w:rsidRPr="008B5C65">
        <w:rPr>
          <w:sz w:val="24"/>
        </w:rPr>
        <w:tab/>
        <w:t>4:1-10</w:t>
      </w:r>
    </w:p>
    <w:p w14:paraId="46AA6589" w14:textId="77777777" w:rsidR="00D25674" w:rsidRPr="008B5C65" w:rsidRDefault="00B93C99" w:rsidP="008B5C65">
      <w:pPr>
        <w:pStyle w:val="BodyText"/>
        <w:tabs>
          <w:tab w:val="left" w:pos="1350"/>
          <w:tab w:val="right" w:pos="8640"/>
          <w:tab w:val="left" w:pos="11880"/>
        </w:tabs>
        <w:rPr>
          <w:sz w:val="24"/>
        </w:rPr>
      </w:pPr>
      <w:r w:rsidRPr="008B5C65">
        <w:rPr>
          <w:sz w:val="24"/>
        </w:rPr>
        <w:t xml:space="preserve">Katika </w:t>
      </w:r>
      <w:r w:rsidR="00D25674" w:rsidRPr="008B5C65">
        <w:rPr>
          <w:b/>
          <w:sz w:val="24"/>
        </w:rPr>
        <w:t>I Sam</w:t>
      </w:r>
      <w:r w:rsidRPr="008B5C65">
        <w:rPr>
          <w:b/>
          <w:sz w:val="24"/>
        </w:rPr>
        <w:t>w</w:t>
      </w:r>
      <w:r w:rsidR="00D25674" w:rsidRPr="008B5C65">
        <w:rPr>
          <w:b/>
          <w:sz w:val="24"/>
        </w:rPr>
        <w:t>el</w:t>
      </w:r>
      <w:r w:rsidRPr="008B5C65">
        <w:rPr>
          <w:b/>
          <w:sz w:val="24"/>
        </w:rPr>
        <w:t>i</w:t>
      </w:r>
      <w:r w:rsidR="00D25674" w:rsidRPr="008B5C65">
        <w:rPr>
          <w:sz w:val="24"/>
        </w:rPr>
        <w:t xml:space="preserve">, </w:t>
      </w:r>
      <w:r w:rsidR="00E25776">
        <w:rPr>
          <w:sz w:val="24"/>
        </w:rPr>
        <w:t xml:space="preserve">Yeye ni </w:t>
      </w:r>
      <w:r w:rsidR="009C1D04">
        <w:rPr>
          <w:sz w:val="24"/>
          <w:lang w:val="en-US"/>
        </w:rPr>
        <w:t>Mpakwa mafuta</w:t>
      </w:r>
      <w:r w:rsidR="00D25674" w:rsidRPr="008B5C65">
        <w:rPr>
          <w:sz w:val="24"/>
        </w:rPr>
        <w:tab/>
        <w:t>16:10-17</w:t>
      </w:r>
    </w:p>
    <w:p w14:paraId="12060619" w14:textId="77777777" w:rsidR="00D25674" w:rsidRPr="008B5C65" w:rsidRDefault="00B93C99" w:rsidP="008B5C65">
      <w:pPr>
        <w:pStyle w:val="BodyText"/>
        <w:tabs>
          <w:tab w:val="left" w:pos="1350"/>
          <w:tab w:val="right" w:pos="8640"/>
          <w:tab w:val="left" w:pos="11880"/>
        </w:tabs>
        <w:rPr>
          <w:sz w:val="24"/>
        </w:rPr>
      </w:pPr>
      <w:r w:rsidRPr="008B5C65">
        <w:rPr>
          <w:sz w:val="24"/>
        </w:rPr>
        <w:t xml:space="preserve">Katika </w:t>
      </w:r>
      <w:r w:rsidR="00D25674" w:rsidRPr="008B5C65">
        <w:rPr>
          <w:b/>
          <w:sz w:val="24"/>
        </w:rPr>
        <w:t>II Sam</w:t>
      </w:r>
      <w:r w:rsidRPr="008B5C65">
        <w:rPr>
          <w:b/>
          <w:sz w:val="24"/>
        </w:rPr>
        <w:t>w</w:t>
      </w:r>
      <w:r w:rsidR="00D25674" w:rsidRPr="008B5C65">
        <w:rPr>
          <w:b/>
          <w:sz w:val="24"/>
        </w:rPr>
        <w:t>el</w:t>
      </w:r>
      <w:r w:rsidRPr="008B5C65">
        <w:rPr>
          <w:sz w:val="24"/>
        </w:rPr>
        <w:t>i,</w:t>
      </w:r>
      <w:r w:rsidR="00D25674" w:rsidRPr="008B5C65">
        <w:rPr>
          <w:sz w:val="24"/>
        </w:rPr>
        <w:t xml:space="preserve"> </w:t>
      </w:r>
      <w:r w:rsidR="00E25776">
        <w:rPr>
          <w:sz w:val="24"/>
        </w:rPr>
        <w:t>Yeye ni Mfalme Aliyetawazwa</w:t>
      </w:r>
      <w:r w:rsidR="00D25674" w:rsidRPr="008B5C65">
        <w:rPr>
          <w:sz w:val="24"/>
        </w:rPr>
        <w:tab/>
        <w:t>5:3-5</w:t>
      </w:r>
    </w:p>
    <w:p w14:paraId="0C24B1F2" w14:textId="77777777" w:rsidR="00D25674" w:rsidRPr="008B5C65" w:rsidRDefault="00B93C99" w:rsidP="008B5C65">
      <w:pPr>
        <w:pStyle w:val="BodyText"/>
        <w:tabs>
          <w:tab w:val="left" w:pos="1350"/>
          <w:tab w:val="right" w:pos="8640"/>
          <w:tab w:val="left" w:pos="11880"/>
        </w:tabs>
        <w:rPr>
          <w:sz w:val="24"/>
        </w:rPr>
      </w:pPr>
      <w:r w:rsidRPr="008B5C65">
        <w:rPr>
          <w:sz w:val="24"/>
        </w:rPr>
        <w:t xml:space="preserve">Katika </w:t>
      </w:r>
      <w:r w:rsidR="00D25674" w:rsidRPr="008B5C65">
        <w:rPr>
          <w:b/>
          <w:sz w:val="24"/>
        </w:rPr>
        <w:t xml:space="preserve">I </w:t>
      </w:r>
      <w:r w:rsidRPr="008B5C65">
        <w:rPr>
          <w:b/>
          <w:sz w:val="24"/>
        </w:rPr>
        <w:t>Wafalme</w:t>
      </w:r>
      <w:r w:rsidR="00D25674" w:rsidRPr="008B5C65">
        <w:rPr>
          <w:sz w:val="24"/>
        </w:rPr>
        <w:t xml:space="preserve">, </w:t>
      </w:r>
      <w:r w:rsidR="00E25776">
        <w:rPr>
          <w:sz w:val="24"/>
        </w:rPr>
        <w:t>Yeye ni utukufu unaolijaza hekalu</w:t>
      </w:r>
      <w:r w:rsidR="00D25674" w:rsidRPr="008B5C65">
        <w:rPr>
          <w:sz w:val="24"/>
        </w:rPr>
        <w:tab/>
        <w:t>8:10,11</w:t>
      </w:r>
    </w:p>
    <w:p w14:paraId="76CB419D" w14:textId="77777777" w:rsidR="00D25674" w:rsidRPr="008B5C65" w:rsidRDefault="00B93C99" w:rsidP="008B5C65">
      <w:pPr>
        <w:pStyle w:val="BodyText"/>
        <w:tabs>
          <w:tab w:val="left" w:pos="1350"/>
          <w:tab w:val="right" w:pos="8640"/>
          <w:tab w:val="left" w:pos="11880"/>
        </w:tabs>
        <w:rPr>
          <w:sz w:val="24"/>
        </w:rPr>
      </w:pPr>
      <w:r w:rsidRPr="008B5C65">
        <w:rPr>
          <w:sz w:val="24"/>
        </w:rPr>
        <w:t xml:space="preserve">Katika </w:t>
      </w:r>
      <w:r w:rsidR="00D25674" w:rsidRPr="008B5C65">
        <w:rPr>
          <w:b/>
          <w:sz w:val="24"/>
        </w:rPr>
        <w:t xml:space="preserve">II </w:t>
      </w:r>
      <w:r w:rsidRPr="008B5C65">
        <w:rPr>
          <w:b/>
          <w:sz w:val="24"/>
        </w:rPr>
        <w:t>Wafalme</w:t>
      </w:r>
      <w:r w:rsidR="00D25674" w:rsidRPr="008B5C65">
        <w:rPr>
          <w:sz w:val="24"/>
        </w:rPr>
        <w:t xml:space="preserve">, </w:t>
      </w:r>
      <w:r w:rsidR="00C2509A">
        <w:rPr>
          <w:sz w:val="24"/>
        </w:rPr>
        <w:t xml:space="preserve">Yeye ni </w:t>
      </w:r>
      <w:r w:rsidR="009C1D04">
        <w:rPr>
          <w:sz w:val="24"/>
          <w:lang w:val="en-US"/>
        </w:rPr>
        <w:t>uzao wa</w:t>
      </w:r>
      <w:r w:rsidR="009C1D04">
        <w:rPr>
          <w:sz w:val="24"/>
        </w:rPr>
        <w:t xml:space="preserve">  </w:t>
      </w:r>
      <w:r w:rsidR="009C1D04">
        <w:rPr>
          <w:sz w:val="24"/>
          <w:lang w:val="en-US"/>
        </w:rPr>
        <w:t>ki</w:t>
      </w:r>
      <w:r w:rsidR="009C1D04">
        <w:rPr>
          <w:sz w:val="24"/>
        </w:rPr>
        <w:t>falme aliyeokolewa k</w:t>
      </w:r>
      <w:r w:rsidR="009C1D04">
        <w:rPr>
          <w:sz w:val="24"/>
          <w:lang w:val="en-US"/>
        </w:rPr>
        <w:t>utoka kwa mchinjaji</w:t>
      </w:r>
      <w:r w:rsidR="00D25674" w:rsidRPr="008B5C65">
        <w:rPr>
          <w:sz w:val="24"/>
        </w:rPr>
        <w:tab/>
        <w:t>11:1-3</w:t>
      </w:r>
    </w:p>
    <w:p w14:paraId="6EA126C8" w14:textId="77777777" w:rsidR="00D25674" w:rsidRPr="008B5C65" w:rsidRDefault="00B93C99" w:rsidP="008B5C65">
      <w:pPr>
        <w:pStyle w:val="BodyText"/>
        <w:tabs>
          <w:tab w:val="left" w:pos="1350"/>
          <w:tab w:val="right" w:pos="8640"/>
          <w:tab w:val="left" w:pos="11880"/>
        </w:tabs>
        <w:rPr>
          <w:sz w:val="24"/>
        </w:rPr>
      </w:pPr>
      <w:r w:rsidRPr="008B5C65">
        <w:rPr>
          <w:sz w:val="24"/>
        </w:rPr>
        <w:t xml:space="preserve">Katika </w:t>
      </w:r>
      <w:r w:rsidR="00D25674" w:rsidRPr="008B5C65">
        <w:rPr>
          <w:b/>
          <w:sz w:val="24"/>
        </w:rPr>
        <w:t xml:space="preserve">I </w:t>
      </w:r>
      <w:r w:rsidRPr="008B5C65">
        <w:rPr>
          <w:b/>
          <w:sz w:val="24"/>
        </w:rPr>
        <w:t>Mambo ya Nyakati</w:t>
      </w:r>
      <w:r w:rsidR="00D25674" w:rsidRPr="008B5C65">
        <w:rPr>
          <w:sz w:val="24"/>
        </w:rPr>
        <w:t xml:space="preserve">, </w:t>
      </w:r>
      <w:r w:rsidR="00C2509A">
        <w:rPr>
          <w:sz w:val="24"/>
        </w:rPr>
        <w:t>Yeye ni Mfalme Mtukufu</w:t>
      </w:r>
      <w:r w:rsidR="00D25674" w:rsidRPr="008B5C65">
        <w:rPr>
          <w:sz w:val="24"/>
        </w:rPr>
        <w:tab/>
        <w:t>11:2,3; 14:17</w:t>
      </w:r>
    </w:p>
    <w:p w14:paraId="3759C583" w14:textId="77777777" w:rsidR="00D25674" w:rsidRPr="008B5C65" w:rsidRDefault="00B93C99" w:rsidP="008B5C65">
      <w:pPr>
        <w:pStyle w:val="BodyText"/>
        <w:tabs>
          <w:tab w:val="left" w:pos="1350"/>
          <w:tab w:val="right" w:pos="8640"/>
          <w:tab w:val="left" w:pos="11880"/>
        </w:tabs>
        <w:rPr>
          <w:sz w:val="24"/>
        </w:rPr>
      </w:pPr>
      <w:r w:rsidRPr="008B5C65">
        <w:rPr>
          <w:sz w:val="24"/>
        </w:rPr>
        <w:t xml:space="preserve">Katika </w:t>
      </w:r>
      <w:r w:rsidR="00D25674" w:rsidRPr="008B5C65">
        <w:rPr>
          <w:b/>
          <w:sz w:val="24"/>
        </w:rPr>
        <w:t xml:space="preserve">II </w:t>
      </w:r>
      <w:r w:rsidRPr="008B5C65">
        <w:rPr>
          <w:b/>
          <w:sz w:val="24"/>
        </w:rPr>
        <w:t>Mambo ya Nyakati</w:t>
      </w:r>
      <w:r w:rsidR="00D25674" w:rsidRPr="008B5C65">
        <w:rPr>
          <w:sz w:val="24"/>
        </w:rPr>
        <w:t xml:space="preserve">, </w:t>
      </w:r>
      <w:r w:rsidR="00C2509A">
        <w:rPr>
          <w:sz w:val="24"/>
        </w:rPr>
        <w:t>Yeye ni Bwana aliyemtokea Sulemani</w:t>
      </w:r>
      <w:r w:rsidR="00D25674" w:rsidRPr="008B5C65">
        <w:rPr>
          <w:sz w:val="24"/>
        </w:rPr>
        <w:tab/>
        <w:t>7:12</w:t>
      </w:r>
    </w:p>
    <w:p w14:paraId="09FAFA00" w14:textId="77777777" w:rsidR="00D25674" w:rsidRPr="008B5C65" w:rsidRDefault="008B5C65" w:rsidP="008B5C65">
      <w:pPr>
        <w:pStyle w:val="BodyText"/>
        <w:tabs>
          <w:tab w:val="left" w:pos="1350"/>
          <w:tab w:val="right" w:pos="8640"/>
          <w:tab w:val="left" w:pos="11880"/>
        </w:tabs>
        <w:rPr>
          <w:sz w:val="24"/>
        </w:rPr>
      </w:pPr>
      <w:r w:rsidRPr="008B5C65">
        <w:rPr>
          <w:sz w:val="24"/>
        </w:rPr>
        <w:t>Katika</w:t>
      </w:r>
      <w:r w:rsidRPr="004C1056">
        <w:t xml:space="preserve"> </w:t>
      </w:r>
      <w:r w:rsidR="00D25674" w:rsidRPr="008B5C65">
        <w:rPr>
          <w:b/>
          <w:sz w:val="24"/>
        </w:rPr>
        <w:t>Ezra</w:t>
      </w:r>
      <w:r w:rsidR="00D25674" w:rsidRPr="008B5C65">
        <w:rPr>
          <w:sz w:val="24"/>
        </w:rPr>
        <w:t xml:space="preserve">, </w:t>
      </w:r>
      <w:r w:rsidR="00C2509A">
        <w:rPr>
          <w:sz w:val="24"/>
        </w:rPr>
        <w:t>Yeye ni Mtawanyaji Mkuu wa wanadamu</w:t>
      </w:r>
      <w:r w:rsidR="00D25674" w:rsidRPr="008B5C65">
        <w:rPr>
          <w:sz w:val="24"/>
        </w:rPr>
        <w:tab/>
        <w:t>ch.10</w:t>
      </w:r>
    </w:p>
    <w:p w14:paraId="7C558972" w14:textId="77777777" w:rsidR="00D25674" w:rsidRPr="004C1056" w:rsidRDefault="008B5C65" w:rsidP="008B5C65">
      <w:pPr>
        <w:pStyle w:val="BodyText"/>
        <w:tabs>
          <w:tab w:val="left" w:pos="1350"/>
          <w:tab w:val="right" w:pos="8640"/>
          <w:tab w:val="left" w:pos="11880"/>
        </w:tabs>
        <w:rPr>
          <w:sz w:val="24"/>
        </w:rPr>
      </w:pPr>
      <w:r w:rsidRPr="008B5C65">
        <w:rPr>
          <w:sz w:val="24"/>
        </w:rPr>
        <w:t>Katika</w:t>
      </w:r>
      <w:r w:rsidRPr="004C1056">
        <w:t xml:space="preserve"> </w:t>
      </w:r>
      <w:r w:rsidR="00D25674" w:rsidRPr="008B5C65">
        <w:rPr>
          <w:b/>
          <w:sz w:val="24"/>
        </w:rPr>
        <w:t>Nehemia</w:t>
      </w:r>
      <w:r w:rsidR="00D25674" w:rsidRPr="008B5C65">
        <w:rPr>
          <w:sz w:val="24"/>
        </w:rPr>
        <w:t xml:space="preserve">, </w:t>
      </w:r>
      <w:r w:rsidR="00C2509A">
        <w:rPr>
          <w:sz w:val="24"/>
        </w:rPr>
        <w:t xml:space="preserve">Yeye </w:t>
      </w:r>
      <w:r w:rsidR="007669A0">
        <w:rPr>
          <w:sz w:val="24"/>
        </w:rPr>
        <w:t>ni Mjenzi mpya wa Taifa la Israeli</w:t>
      </w:r>
      <w:r w:rsidR="00D25674" w:rsidRPr="004C1056">
        <w:rPr>
          <w:sz w:val="24"/>
        </w:rPr>
        <w:tab/>
        <w:t>2:5</w:t>
      </w:r>
    </w:p>
    <w:p w14:paraId="7886C422" w14:textId="77777777" w:rsidR="00D25674" w:rsidRPr="004C1056" w:rsidRDefault="008B5C65" w:rsidP="00D25674">
      <w:pPr>
        <w:pStyle w:val="BodyText"/>
        <w:tabs>
          <w:tab w:val="left" w:pos="1350"/>
          <w:tab w:val="right" w:pos="8640"/>
          <w:tab w:val="left" w:pos="11880"/>
        </w:tabs>
        <w:rPr>
          <w:sz w:val="24"/>
        </w:rPr>
      </w:pPr>
      <w:r w:rsidRPr="008B5C65">
        <w:rPr>
          <w:sz w:val="24"/>
        </w:rPr>
        <w:t>Katika</w:t>
      </w:r>
      <w:r w:rsidRPr="004C1056">
        <w:t xml:space="preserve"> </w:t>
      </w:r>
      <w:r w:rsidR="00C2509A">
        <w:rPr>
          <w:b/>
          <w:sz w:val="24"/>
        </w:rPr>
        <w:t>Esta</w:t>
      </w:r>
      <w:r w:rsidR="00D25674" w:rsidRPr="004C1056">
        <w:rPr>
          <w:sz w:val="24"/>
        </w:rPr>
        <w:t xml:space="preserve">, </w:t>
      </w:r>
      <w:r w:rsidR="007669A0">
        <w:rPr>
          <w:sz w:val="24"/>
        </w:rPr>
        <w:t>Yeye ni Wakili wa watu wake</w:t>
      </w:r>
      <w:r w:rsidR="00D25674" w:rsidRPr="004C1056">
        <w:rPr>
          <w:sz w:val="24"/>
        </w:rPr>
        <w:tab/>
        <w:t>7:2-4</w:t>
      </w:r>
    </w:p>
    <w:p w14:paraId="651F57F1" w14:textId="77777777" w:rsidR="00D25674" w:rsidRPr="004C1056" w:rsidRDefault="008B5C65" w:rsidP="00D25674">
      <w:pPr>
        <w:pStyle w:val="BodyText"/>
        <w:tabs>
          <w:tab w:val="left" w:pos="1350"/>
          <w:tab w:val="right" w:pos="8640"/>
          <w:tab w:val="left" w:pos="11880"/>
        </w:tabs>
        <w:rPr>
          <w:sz w:val="24"/>
        </w:rPr>
      </w:pPr>
      <w:r w:rsidRPr="008B5C65">
        <w:rPr>
          <w:sz w:val="24"/>
        </w:rPr>
        <w:t>Katika</w:t>
      </w:r>
      <w:r w:rsidRPr="004C1056">
        <w:t xml:space="preserve"> </w:t>
      </w:r>
      <w:r w:rsidR="007669A0">
        <w:rPr>
          <w:b/>
          <w:sz w:val="24"/>
        </w:rPr>
        <w:t>Ayubu</w:t>
      </w:r>
      <w:r w:rsidR="00D25674" w:rsidRPr="004C1056">
        <w:rPr>
          <w:sz w:val="24"/>
        </w:rPr>
        <w:t xml:space="preserve">, </w:t>
      </w:r>
      <w:r w:rsidR="007669A0">
        <w:rPr>
          <w:sz w:val="24"/>
        </w:rPr>
        <w:t xml:space="preserve">Yeye ni </w:t>
      </w:r>
      <w:r w:rsidR="001A0EF2">
        <w:rPr>
          <w:sz w:val="24"/>
        </w:rPr>
        <w:t>Mtetezi aliye hai</w:t>
      </w:r>
      <w:r w:rsidR="007669A0">
        <w:rPr>
          <w:sz w:val="24"/>
        </w:rPr>
        <w:t xml:space="preserve"> na sauti katika upepo </w:t>
      </w:r>
      <w:r w:rsidR="001A0EF2">
        <w:rPr>
          <w:sz w:val="24"/>
        </w:rPr>
        <w:t xml:space="preserve">wa kisulisuli </w:t>
      </w:r>
      <w:r w:rsidR="00D25674" w:rsidRPr="004C1056">
        <w:rPr>
          <w:sz w:val="24"/>
        </w:rPr>
        <w:tab/>
        <w:t>19:25; 38:1</w:t>
      </w:r>
    </w:p>
    <w:p w14:paraId="7E7DA1AC" w14:textId="77777777" w:rsidR="00D25674" w:rsidRPr="004C1056" w:rsidRDefault="00D92634" w:rsidP="00D25674">
      <w:pPr>
        <w:pStyle w:val="BodyText"/>
        <w:tabs>
          <w:tab w:val="left" w:pos="1350"/>
          <w:tab w:val="right" w:pos="8640"/>
          <w:tab w:val="left" w:pos="11880"/>
        </w:tabs>
        <w:rPr>
          <w:sz w:val="24"/>
        </w:rPr>
      </w:pPr>
      <w:r>
        <w:rPr>
          <w:sz w:val="24"/>
        </w:rPr>
        <w:t xml:space="preserve">Katika </w:t>
      </w:r>
      <w:r>
        <w:rPr>
          <w:b/>
          <w:sz w:val="24"/>
        </w:rPr>
        <w:t>Zaburi</w:t>
      </w:r>
      <w:r w:rsidR="00D25674" w:rsidRPr="004C1056">
        <w:rPr>
          <w:sz w:val="24"/>
        </w:rPr>
        <w:t xml:space="preserve">, </w:t>
      </w:r>
      <w:r>
        <w:rPr>
          <w:sz w:val="24"/>
        </w:rPr>
        <w:t>Yeye ni Mchungaji</w:t>
      </w:r>
      <w:r w:rsidR="00D25674" w:rsidRPr="004C1056">
        <w:rPr>
          <w:sz w:val="24"/>
        </w:rPr>
        <w:t xml:space="preserve">, </w:t>
      </w:r>
      <w:r>
        <w:rPr>
          <w:sz w:val="24"/>
        </w:rPr>
        <w:t>ni Mwana, ni Mfalme wa Amani</w:t>
      </w:r>
      <w:r w:rsidR="00D25674" w:rsidRPr="004C1056">
        <w:rPr>
          <w:sz w:val="24"/>
        </w:rPr>
        <w:t xml:space="preserve">, </w:t>
      </w:r>
    </w:p>
    <w:p w14:paraId="34B03D9E" w14:textId="77777777" w:rsidR="00D25674" w:rsidRPr="004C1056" w:rsidRDefault="00D25674" w:rsidP="00D25674">
      <w:pPr>
        <w:pStyle w:val="BodyText"/>
        <w:tabs>
          <w:tab w:val="left" w:pos="1350"/>
          <w:tab w:val="right" w:pos="8640"/>
          <w:tab w:val="left" w:pos="11880"/>
        </w:tabs>
        <w:rPr>
          <w:sz w:val="24"/>
        </w:rPr>
      </w:pPr>
      <w:r w:rsidRPr="004C1056">
        <w:rPr>
          <w:sz w:val="24"/>
        </w:rPr>
        <w:tab/>
      </w:r>
      <w:r w:rsidR="00D92634">
        <w:rPr>
          <w:sz w:val="24"/>
        </w:rPr>
        <w:t>ni Mungu wa Majeshi, ni Mwenyezi</w:t>
      </w:r>
      <w:r w:rsidR="00D92634" w:rsidRPr="00D92634">
        <w:rPr>
          <w:sz w:val="24"/>
        </w:rPr>
        <w:t xml:space="preserve"> </w:t>
      </w:r>
      <w:r w:rsidR="00D92634">
        <w:rPr>
          <w:sz w:val="24"/>
        </w:rPr>
        <w:t>Mungu</w:t>
      </w:r>
      <w:r w:rsidRPr="004C1056">
        <w:rPr>
          <w:sz w:val="24"/>
        </w:rPr>
        <w:tab/>
      </w:r>
      <w:r w:rsidR="00CA48C8">
        <w:rPr>
          <w:sz w:val="24"/>
        </w:rPr>
        <w:t xml:space="preserve">       </w:t>
      </w:r>
      <w:r w:rsidRPr="004C1056">
        <w:rPr>
          <w:sz w:val="24"/>
        </w:rPr>
        <w:t>23:1; 2:12; 24</w:t>
      </w:r>
    </w:p>
    <w:p w14:paraId="6838B33C" w14:textId="77777777" w:rsidR="00D25674" w:rsidRPr="004C1056" w:rsidRDefault="00D92634" w:rsidP="00D25674">
      <w:pPr>
        <w:pStyle w:val="BodyText"/>
        <w:tabs>
          <w:tab w:val="left" w:pos="1350"/>
          <w:tab w:val="right" w:pos="8640"/>
          <w:tab w:val="left" w:pos="11880"/>
        </w:tabs>
        <w:rPr>
          <w:sz w:val="24"/>
        </w:rPr>
      </w:pPr>
      <w:r>
        <w:rPr>
          <w:sz w:val="24"/>
        </w:rPr>
        <w:t xml:space="preserve">Katika </w:t>
      </w:r>
      <w:r>
        <w:rPr>
          <w:b/>
          <w:sz w:val="24"/>
        </w:rPr>
        <w:t>Mithali</w:t>
      </w:r>
      <w:r w:rsidR="00D25674" w:rsidRPr="004C1056">
        <w:rPr>
          <w:sz w:val="24"/>
        </w:rPr>
        <w:t xml:space="preserve">, </w:t>
      </w:r>
      <w:r w:rsidR="00CA48C8">
        <w:rPr>
          <w:sz w:val="24"/>
        </w:rPr>
        <w:t xml:space="preserve">Yeye ni Hekima na ni rafiki akaaye karibu kuliko ndugu </w:t>
      </w:r>
      <w:r w:rsidR="00D25674" w:rsidRPr="004C1056">
        <w:rPr>
          <w:sz w:val="24"/>
        </w:rPr>
        <w:tab/>
      </w:r>
      <w:r w:rsidR="00CA48C8">
        <w:rPr>
          <w:sz w:val="24"/>
        </w:rPr>
        <w:t>Mt.</w:t>
      </w:r>
      <w:r w:rsidR="00D25674" w:rsidRPr="004C1056">
        <w:rPr>
          <w:sz w:val="24"/>
        </w:rPr>
        <w:t>8,9; 18:24</w:t>
      </w:r>
    </w:p>
    <w:p w14:paraId="6240E0A8" w14:textId="77777777" w:rsidR="00D25674" w:rsidRPr="004C1056" w:rsidRDefault="00D92634" w:rsidP="00D25674">
      <w:pPr>
        <w:pStyle w:val="BodyText"/>
        <w:tabs>
          <w:tab w:val="left" w:pos="1350"/>
          <w:tab w:val="right" w:pos="8640"/>
          <w:tab w:val="left" w:pos="11880"/>
        </w:tabs>
        <w:rPr>
          <w:sz w:val="24"/>
        </w:rPr>
      </w:pPr>
      <w:r>
        <w:rPr>
          <w:sz w:val="24"/>
        </w:rPr>
        <w:t xml:space="preserve">Katika </w:t>
      </w:r>
      <w:r>
        <w:rPr>
          <w:b/>
          <w:sz w:val="24"/>
        </w:rPr>
        <w:t>Mhubiri</w:t>
      </w:r>
      <w:r w:rsidR="00D25674" w:rsidRPr="004C1056">
        <w:rPr>
          <w:sz w:val="24"/>
        </w:rPr>
        <w:t xml:space="preserve">, </w:t>
      </w:r>
      <w:r w:rsidR="00C8072A">
        <w:rPr>
          <w:sz w:val="24"/>
        </w:rPr>
        <w:t>Yeye ni Msingi wa U</w:t>
      </w:r>
      <w:r w:rsidR="00CA48C8">
        <w:rPr>
          <w:sz w:val="24"/>
        </w:rPr>
        <w:t>hai</w:t>
      </w:r>
      <w:r w:rsidR="00D25674" w:rsidRPr="004C1056">
        <w:rPr>
          <w:sz w:val="24"/>
        </w:rPr>
        <w:tab/>
      </w:r>
      <w:r w:rsidR="00CA48C8">
        <w:rPr>
          <w:sz w:val="24"/>
        </w:rPr>
        <w:t>Mh</w:t>
      </w:r>
      <w:r w:rsidR="00C8072A">
        <w:rPr>
          <w:sz w:val="24"/>
        </w:rPr>
        <w:t>u</w:t>
      </w:r>
      <w:r w:rsidR="00D25674" w:rsidRPr="004C1056">
        <w:rPr>
          <w:sz w:val="24"/>
        </w:rPr>
        <w:t>.12</w:t>
      </w:r>
    </w:p>
    <w:p w14:paraId="6DF78164" w14:textId="77777777" w:rsidR="00D25674" w:rsidRPr="004C1056" w:rsidRDefault="00D92634" w:rsidP="00D25674">
      <w:pPr>
        <w:pStyle w:val="BodyText"/>
        <w:tabs>
          <w:tab w:val="left" w:pos="1350"/>
          <w:tab w:val="right" w:pos="8640"/>
          <w:tab w:val="left" w:pos="11880"/>
        </w:tabs>
        <w:rPr>
          <w:sz w:val="24"/>
        </w:rPr>
      </w:pPr>
      <w:r>
        <w:rPr>
          <w:sz w:val="24"/>
        </w:rPr>
        <w:t xml:space="preserve">Katika </w:t>
      </w:r>
      <w:r>
        <w:rPr>
          <w:b/>
          <w:sz w:val="24"/>
        </w:rPr>
        <w:t>Wimbo ulio Bora</w:t>
      </w:r>
      <w:r w:rsidR="00D25674" w:rsidRPr="004C1056">
        <w:rPr>
          <w:sz w:val="24"/>
        </w:rPr>
        <w:t xml:space="preserve">, </w:t>
      </w:r>
      <w:r w:rsidR="00C8072A">
        <w:rPr>
          <w:sz w:val="24"/>
        </w:rPr>
        <w:t>Yeye ni Bwana Harusi Mtukufu</w:t>
      </w:r>
    </w:p>
    <w:p w14:paraId="4B2BDCE7" w14:textId="77777777" w:rsidR="00D25674" w:rsidRPr="004C1056" w:rsidRDefault="00D92634" w:rsidP="00D25674">
      <w:pPr>
        <w:pStyle w:val="BodyText"/>
        <w:tabs>
          <w:tab w:val="left" w:pos="1350"/>
          <w:tab w:val="right" w:pos="8640"/>
          <w:tab w:val="left" w:pos="11880"/>
        </w:tabs>
        <w:rPr>
          <w:sz w:val="24"/>
        </w:rPr>
      </w:pPr>
      <w:r>
        <w:rPr>
          <w:sz w:val="24"/>
        </w:rPr>
        <w:t xml:space="preserve">Katika </w:t>
      </w:r>
      <w:r>
        <w:rPr>
          <w:b/>
          <w:sz w:val="24"/>
        </w:rPr>
        <w:t>Isaya</w:t>
      </w:r>
      <w:r w:rsidR="00D25674" w:rsidRPr="004C1056">
        <w:rPr>
          <w:sz w:val="24"/>
        </w:rPr>
        <w:t xml:space="preserve">, </w:t>
      </w:r>
      <w:r w:rsidR="00C8072A">
        <w:rPr>
          <w:sz w:val="24"/>
        </w:rPr>
        <w:t>Yeye ni Imanueli</w:t>
      </w:r>
      <w:r w:rsidR="00D25674" w:rsidRPr="004C1056">
        <w:rPr>
          <w:sz w:val="24"/>
        </w:rPr>
        <w:t xml:space="preserve">, </w:t>
      </w:r>
      <w:r w:rsidR="008A475B">
        <w:rPr>
          <w:sz w:val="24"/>
        </w:rPr>
        <w:t>Mshauri wa Ajabu</w:t>
      </w:r>
      <w:r w:rsidR="00D25674" w:rsidRPr="004C1056">
        <w:rPr>
          <w:sz w:val="24"/>
        </w:rPr>
        <w:t xml:space="preserve">, </w:t>
      </w:r>
      <w:r w:rsidR="008A475B">
        <w:rPr>
          <w:sz w:val="24"/>
        </w:rPr>
        <w:t>Mwenye</w:t>
      </w:r>
      <w:r w:rsidR="00C8072A">
        <w:rPr>
          <w:sz w:val="24"/>
        </w:rPr>
        <w:t xml:space="preserve"> </w:t>
      </w:r>
      <w:r w:rsidR="008A475B">
        <w:rPr>
          <w:sz w:val="24"/>
        </w:rPr>
        <w:t>Nguvu</w:t>
      </w:r>
      <w:r w:rsidR="00D25674" w:rsidRPr="004C1056">
        <w:rPr>
          <w:sz w:val="24"/>
        </w:rPr>
        <w:t>,</w:t>
      </w:r>
    </w:p>
    <w:p w14:paraId="6CC66242" w14:textId="77777777" w:rsidR="00D25674" w:rsidRPr="004C1056" w:rsidRDefault="00D25674" w:rsidP="00D25674">
      <w:pPr>
        <w:pStyle w:val="BodyText"/>
        <w:tabs>
          <w:tab w:val="left" w:pos="1350"/>
          <w:tab w:val="right" w:pos="8640"/>
          <w:tab w:val="left" w:pos="11880"/>
        </w:tabs>
        <w:rPr>
          <w:sz w:val="24"/>
        </w:rPr>
      </w:pPr>
      <w:r w:rsidRPr="004C1056">
        <w:rPr>
          <w:sz w:val="24"/>
        </w:rPr>
        <w:tab/>
      </w:r>
      <w:r w:rsidR="008A475B">
        <w:rPr>
          <w:sz w:val="24"/>
        </w:rPr>
        <w:t>Baba wa Milele</w:t>
      </w:r>
      <w:r w:rsidRPr="004C1056">
        <w:rPr>
          <w:sz w:val="24"/>
        </w:rPr>
        <w:t xml:space="preserve">, </w:t>
      </w:r>
      <w:r w:rsidR="008A475B">
        <w:rPr>
          <w:sz w:val="24"/>
        </w:rPr>
        <w:t>Mfalme wa Amani</w:t>
      </w:r>
      <w:r w:rsidRPr="004C1056">
        <w:rPr>
          <w:sz w:val="24"/>
        </w:rPr>
        <w:t xml:space="preserve">, </w:t>
      </w:r>
      <w:r w:rsidR="008A475B">
        <w:rPr>
          <w:sz w:val="24"/>
        </w:rPr>
        <w:t>na Bwana wa Mateso</w:t>
      </w:r>
    </w:p>
    <w:p w14:paraId="11B45DBD" w14:textId="77777777" w:rsidR="00D25674" w:rsidRPr="004C1056" w:rsidRDefault="00D25674" w:rsidP="00D25674">
      <w:pPr>
        <w:pStyle w:val="BodyText"/>
        <w:tabs>
          <w:tab w:val="left" w:pos="1350"/>
          <w:tab w:val="right" w:pos="8640"/>
          <w:tab w:val="left" w:pos="11880"/>
        </w:tabs>
        <w:rPr>
          <w:sz w:val="24"/>
        </w:rPr>
      </w:pPr>
      <w:r w:rsidRPr="004C1056">
        <w:rPr>
          <w:sz w:val="24"/>
        </w:rPr>
        <w:tab/>
      </w:r>
      <w:r w:rsidR="008A475B">
        <w:rPr>
          <w:sz w:val="24"/>
        </w:rPr>
        <w:t>alichubuliwa kwa maovu yetu</w:t>
      </w:r>
      <w:r w:rsidRPr="004C1056">
        <w:rPr>
          <w:sz w:val="24"/>
        </w:rPr>
        <w:tab/>
        <w:t>9:6; 53:3-6</w:t>
      </w:r>
    </w:p>
    <w:p w14:paraId="4F7CD488" w14:textId="77777777" w:rsidR="008B0EDA" w:rsidRDefault="00D92634" w:rsidP="00D25674">
      <w:pPr>
        <w:pStyle w:val="BodyText"/>
        <w:tabs>
          <w:tab w:val="left" w:pos="1350"/>
          <w:tab w:val="right" w:pos="8640"/>
          <w:tab w:val="left" w:pos="11880"/>
        </w:tabs>
        <w:rPr>
          <w:sz w:val="24"/>
        </w:rPr>
      </w:pPr>
      <w:r>
        <w:rPr>
          <w:sz w:val="24"/>
        </w:rPr>
        <w:t xml:space="preserve">Katika </w:t>
      </w:r>
      <w:r>
        <w:rPr>
          <w:b/>
          <w:sz w:val="24"/>
        </w:rPr>
        <w:t>Yeremia</w:t>
      </w:r>
      <w:r w:rsidR="00D25674" w:rsidRPr="004C1056">
        <w:rPr>
          <w:sz w:val="24"/>
        </w:rPr>
        <w:t xml:space="preserve">, </w:t>
      </w:r>
      <w:r w:rsidR="00733B29">
        <w:rPr>
          <w:sz w:val="24"/>
        </w:rPr>
        <w:t xml:space="preserve">Yeye ni </w:t>
      </w:r>
      <w:r w:rsidR="008B0EDA">
        <w:rPr>
          <w:sz w:val="24"/>
        </w:rPr>
        <w:t>mfinyanzi wa Kimungu</w:t>
      </w:r>
      <w:r w:rsidR="00D25674" w:rsidRPr="004C1056">
        <w:rPr>
          <w:sz w:val="24"/>
        </w:rPr>
        <w:t xml:space="preserve">, </w:t>
      </w:r>
      <w:r w:rsidR="008B0EDA">
        <w:rPr>
          <w:sz w:val="24"/>
        </w:rPr>
        <w:t>Chipukizi la Haki</w:t>
      </w:r>
      <w:r w:rsidR="00D25674" w:rsidRPr="004C1056">
        <w:rPr>
          <w:sz w:val="24"/>
        </w:rPr>
        <w:t xml:space="preserve">, </w:t>
      </w:r>
      <w:r w:rsidR="008B0EDA">
        <w:rPr>
          <w:sz w:val="24"/>
        </w:rPr>
        <w:t xml:space="preserve">na </w:t>
      </w:r>
    </w:p>
    <w:p w14:paraId="02F23A14" w14:textId="77777777" w:rsidR="00D25674" w:rsidRPr="004C1056" w:rsidRDefault="008B0EDA" w:rsidP="00D25674">
      <w:pPr>
        <w:pStyle w:val="BodyText"/>
        <w:tabs>
          <w:tab w:val="left" w:pos="1350"/>
          <w:tab w:val="right" w:pos="8640"/>
          <w:tab w:val="left" w:pos="11880"/>
        </w:tabs>
        <w:rPr>
          <w:sz w:val="24"/>
        </w:rPr>
      </w:pPr>
      <w:r>
        <w:rPr>
          <w:sz w:val="24"/>
        </w:rPr>
        <w:tab/>
        <w:t>BWANA ambaye ni haki yetu</w:t>
      </w:r>
      <w:r w:rsidR="00D25674" w:rsidRPr="004C1056">
        <w:rPr>
          <w:sz w:val="24"/>
        </w:rPr>
        <w:tab/>
        <w:t>18:1-6; 23:5; 23:6</w:t>
      </w:r>
    </w:p>
    <w:p w14:paraId="21AACE7C" w14:textId="77777777" w:rsidR="00D25674" w:rsidRPr="004C1056" w:rsidRDefault="00D92634" w:rsidP="00D25674">
      <w:pPr>
        <w:pStyle w:val="BodyText"/>
        <w:tabs>
          <w:tab w:val="left" w:pos="1350"/>
          <w:tab w:val="right" w:pos="8640"/>
          <w:tab w:val="left" w:pos="11880"/>
        </w:tabs>
        <w:rPr>
          <w:sz w:val="24"/>
        </w:rPr>
      </w:pPr>
      <w:r>
        <w:rPr>
          <w:sz w:val="24"/>
        </w:rPr>
        <w:t xml:space="preserve">Katika </w:t>
      </w:r>
      <w:r>
        <w:rPr>
          <w:b/>
          <w:sz w:val="24"/>
        </w:rPr>
        <w:t>Maombolezo</w:t>
      </w:r>
      <w:r w:rsidR="00D25674" w:rsidRPr="004C1056">
        <w:rPr>
          <w:sz w:val="24"/>
        </w:rPr>
        <w:t xml:space="preserve">, </w:t>
      </w:r>
      <w:r w:rsidR="006822D0">
        <w:rPr>
          <w:sz w:val="24"/>
        </w:rPr>
        <w:t xml:space="preserve">Yeye ni Yehova anayesikitika ambaye huwalea watu wake </w:t>
      </w:r>
      <w:r w:rsidR="00D25674" w:rsidRPr="004C1056">
        <w:rPr>
          <w:sz w:val="24"/>
        </w:rPr>
        <w:tab/>
        <w:t>1:1-6</w:t>
      </w:r>
    </w:p>
    <w:p w14:paraId="30C02DE3" w14:textId="77777777" w:rsidR="006822D0" w:rsidRDefault="00D92634" w:rsidP="00D25674">
      <w:pPr>
        <w:pStyle w:val="BodyText"/>
        <w:tabs>
          <w:tab w:val="left" w:pos="1350"/>
          <w:tab w:val="right" w:pos="8640"/>
          <w:tab w:val="left" w:pos="11880"/>
        </w:tabs>
        <w:rPr>
          <w:sz w:val="24"/>
        </w:rPr>
      </w:pPr>
      <w:r>
        <w:rPr>
          <w:sz w:val="24"/>
        </w:rPr>
        <w:t xml:space="preserve">Katika </w:t>
      </w:r>
      <w:r w:rsidR="00D25674" w:rsidRPr="004C1056">
        <w:rPr>
          <w:b/>
          <w:sz w:val="24"/>
        </w:rPr>
        <w:t>Ezekiel</w:t>
      </w:r>
      <w:r>
        <w:rPr>
          <w:b/>
          <w:sz w:val="24"/>
        </w:rPr>
        <w:t>i</w:t>
      </w:r>
      <w:r w:rsidR="00D25674" w:rsidRPr="004C1056">
        <w:rPr>
          <w:sz w:val="24"/>
        </w:rPr>
        <w:t xml:space="preserve">, </w:t>
      </w:r>
      <w:r w:rsidR="006822D0">
        <w:rPr>
          <w:sz w:val="24"/>
        </w:rPr>
        <w:t xml:space="preserve">Yeye ni Utukufu wa Bwana na ni yule </w:t>
      </w:r>
    </w:p>
    <w:p w14:paraId="57AD28D7" w14:textId="77777777" w:rsidR="00D25674" w:rsidRPr="004C1056" w:rsidRDefault="006822D0" w:rsidP="00D25674">
      <w:pPr>
        <w:pStyle w:val="BodyText"/>
        <w:tabs>
          <w:tab w:val="left" w:pos="1350"/>
          <w:tab w:val="right" w:pos="8640"/>
          <w:tab w:val="left" w:pos="11880"/>
        </w:tabs>
        <w:rPr>
          <w:sz w:val="24"/>
        </w:rPr>
      </w:pPr>
      <w:r>
        <w:rPr>
          <w:sz w:val="24"/>
        </w:rPr>
        <w:tab/>
        <w:t xml:space="preserve">   Mfalme atakaye kuja</w:t>
      </w:r>
      <w:r w:rsidR="00D25674" w:rsidRPr="004C1056">
        <w:rPr>
          <w:sz w:val="24"/>
        </w:rPr>
        <w:tab/>
      </w:r>
      <w:r>
        <w:rPr>
          <w:sz w:val="24"/>
        </w:rPr>
        <w:t xml:space="preserve"> 10:4,18;</w:t>
      </w:r>
      <w:r w:rsidR="00D25674" w:rsidRPr="004C1056">
        <w:rPr>
          <w:sz w:val="24"/>
        </w:rPr>
        <w:t>11:23; 44:4</w:t>
      </w:r>
      <w:r w:rsidR="00D25674" w:rsidRPr="004C1056">
        <w:rPr>
          <w:sz w:val="24"/>
        </w:rPr>
        <w:tab/>
      </w:r>
      <w:r w:rsidR="00D25674" w:rsidRPr="004C1056">
        <w:rPr>
          <w:sz w:val="24"/>
        </w:rPr>
        <w:tab/>
        <w:t>21:26,27; 37:24</w:t>
      </w:r>
    </w:p>
    <w:p w14:paraId="2904B5F8" w14:textId="77777777" w:rsidR="00D25674" w:rsidRPr="004C1056" w:rsidRDefault="00D92634" w:rsidP="00D25674">
      <w:pPr>
        <w:pStyle w:val="BodyText"/>
        <w:tabs>
          <w:tab w:val="left" w:pos="1350"/>
          <w:tab w:val="right" w:pos="8640"/>
          <w:tab w:val="left" w:pos="11880"/>
        </w:tabs>
        <w:rPr>
          <w:sz w:val="24"/>
        </w:rPr>
      </w:pPr>
      <w:r>
        <w:rPr>
          <w:sz w:val="24"/>
        </w:rPr>
        <w:t xml:space="preserve">Katika </w:t>
      </w:r>
      <w:r w:rsidR="00D25674" w:rsidRPr="004C1056">
        <w:rPr>
          <w:b/>
          <w:sz w:val="24"/>
        </w:rPr>
        <w:t>Daniel</w:t>
      </w:r>
      <w:r>
        <w:rPr>
          <w:b/>
          <w:sz w:val="24"/>
        </w:rPr>
        <w:t>i</w:t>
      </w:r>
      <w:r w:rsidR="00D25674" w:rsidRPr="004C1056">
        <w:rPr>
          <w:sz w:val="24"/>
        </w:rPr>
        <w:t xml:space="preserve">, </w:t>
      </w:r>
      <w:r w:rsidR="006822D0">
        <w:rPr>
          <w:sz w:val="24"/>
        </w:rPr>
        <w:t>Yeye ni Jiwe Lililokatwa bila kazi ya mikono</w:t>
      </w:r>
      <w:r w:rsidR="00A925A5">
        <w:rPr>
          <w:sz w:val="24"/>
        </w:rPr>
        <w:t>,</w:t>
      </w:r>
      <w:r w:rsidR="00A925A5" w:rsidRPr="00A925A5">
        <w:rPr>
          <w:sz w:val="24"/>
        </w:rPr>
        <w:t xml:space="preserve"> </w:t>
      </w:r>
      <w:r w:rsidR="00A925A5">
        <w:rPr>
          <w:sz w:val="24"/>
        </w:rPr>
        <w:t>ndiye Mtu</w:t>
      </w:r>
    </w:p>
    <w:p w14:paraId="34C5BA38" w14:textId="77777777" w:rsidR="00D25674" w:rsidRPr="004C1056" w:rsidRDefault="00D25674" w:rsidP="00D25674">
      <w:pPr>
        <w:pStyle w:val="BodyText"/>
        <w:tabs>
          <w:tab w:val="left" w:pos="1350"/>
          <w:tab w:val="right" w:pos="8640"/>
          <w:tab w:val="left" w:pos="11880"/>
        </w:tabs>
        <w:rPr>
          <w:sz w:val="24"/>
        </w:rPr>
      </w:pPr>
      <w:r w:rsidRPr="004C1056">
        <w:rPr>
          <w:sz w:val="24"/>
        </w:rPr>
        <w:tab/>
      </w:r>
      <w:r w:rsidR="006822D0">
        <w:rPr>
          <w:sz w:val="24"/>
        </w:rPr>
        <w:t xml:space="preserve">wa </w:t>
      </w:r>
      <w:r w:rsidR="00A925A5">
        <w:rPr>
          <w:sz w:val="24"/>
        </w:rPr>
        <w:t>n</w:t>
      </w:r>
      <w:r w:rsidR="006822D0">
        <w:rPr>
          <w:sz w:val="24"/>
        </w:rPr>
        <w:t>ne</w:t>
      </w:r>
      <w:r w:rsidR="00A925A5">
        <w:rPr>
          <w:sz w:val="24"/>
        </w:rPr>
        <w:t xml:space="preserve"> katika lile tanuru la moto</w:t>
      </w:r>
      <w:r w:rsidRPr="004C1056">
        <w:rPr>
          <w:sz w:val="24"/>
        </w:rPr>
        <w:t xml:space="preserve">, </w:t>
      </w:r>
      <w:r w:rsidR="000F0C95">
        <w:rPr>
          <w:sz w:val="24"/>
        </w:rPr>
        <w:t xml:space="preserve">katika siku za zamani </w:t>
      </w:r>
      <w:r w:rsidRPr="004C1056">
        <w:rPr>
          <w:sz w:val="24"/>
        </w:rPr>
        <w:tab/>
        <w:t>2:34; 3:25; 7:22</w:t>
      </w:r>
    </w:p>
    <w:p w14:paraId="2085C8FE" w14:textId="77777777" w:rsidR="00D25674" w:rsidRPr="004C1056" w:rsidRDefault="00D92634" w:rsidP="00D25674">
      <w:pPr>
        <w:pStyle w:val="BodyText"/>
        <w:tabs>
          <w:tab w:val="left" w:pos="1350"/>
          <w:tab w:val="right" w:pos="8640"/>
          <w:tab w:val="left" w:pos="11880"/>
        </w:tabs>
        <w:rPr>
          <w:sz w:val="24"/>
        </w:rPr>
      </w:pPr>
      <w:r>
        <w:rPr>
          <w:sz w:val="24"/>
        </w:rPr>
        <w:t xml:space="preserve">Katika </w:t>
      </w:r>
      <w:r w:rsidR="00D25674" w:rsidRPr="004C1056">
        <w:rPr>
          <w:b/>
          <w:sz w:val="24"/>
        </w:rPr>
        <w:t>Hosea</w:t>
      </w:r>
      <w:r w:rsidR="00D25674" w:rsidRPr="004C1056">
        <w:rPr>
          <w:sz w:val="24"/>
        </w:rPr>
        <w:t xml:space="preserve">, </w:t>
      </w:r>
      <w:r w:rsidR="000F0C95">
        <w:rPr>
          <w:sz w:val="24"/>
        </w:rPr>
        <w:t>Yeye ni mtoto aliyeitwa toka Misri</w:t>
      </w:r>
      <w:r w:rsidR="00D25674" w:rsidRPr="004C1056">
        <w:rPr>
          <w:sz w:val="24"/>
        </w:rPr>
        <w:tab/>
        <w:t>11:1</w:t>
      </w:r>
    </w:p>
    <w:p w14:paraId="477C7929" w14:textId="77777777" w:rsidR="00D25674" w:rsidRPr="004C1056" w:rsidRDefault="00D92634" w:rsidP="00D25674">
      <w:pPr>
        <w:pStyle w:val="BodyText"/>
        <w:tabs>
          <w:tab w:val="left" w:pos="1350"/>
          <w:tab w:val="right" w:pos="8640"/>
          <w:tab w:val="left" w:pos="11880"/>
        </w:tabs>
        <w:rPr>
          <w:sz w:val="24"/>
        </w:rPr>
      </w:pPr>
      <w:r>
        <w:rPr>
          <w:sz w:val="24"/>
        </w:rPr>
        <w:t xml:space="preserve">Katika </w:t>
      </w:r>
      <w:r>
        <w:rPr>
          <w:b/>
          <w:sz w:val="24"/>
        </w:rPr>
        <w:t>Yoeli</w:t>
      </w:r>
      <w:r w:rsidR="00D25674" w:rsidRPr="004C1056">
        <w:rPr>
          <w:sz w:val="24"/>
        </w:rPr>
        <w:t xml:space="preserve">, </w:t>
      </w:r>
      <w:r w:rsidR="000F0C95">
        <w:rPr>
          <w:sz w:val="24"/>
        </w:rPr>
        <w:t>Yeye ni Simba aungurumaye kutoka S</w:t>
      </w:r>
      <w:r w:rsidR="00F750C1">
        <w:rPr>
          <w:sz w:val="24"/>
          <w:lang w:val="en-US"/>
        </w:rPr>
        <w:t>ayuni</w:t>
      </w:r>
      <w:r w:rsidR="00D25674" w:rsidRPr="004C1056">
        <w:rPr>
          <w:sz w:val="24"/>
        </w:rPr>
        <w:tab/>
        <w:t>3:16</w:t>
      </w:r>
    </w:p>
    <w:p w14:paraId="0D40FF47" w14:textId="77777777" w:rsidR="00D25674" w:rsidRPr="004C1056" w:rsidRDefault="00D92634" w:rsidP="00D25674">
      <w:pPr>
        <w:pStyle w:val="BodyText"/>
        <w:tabs>
          <w:tab w:val="left" w:pos="1350"/>
          <w:tab w:val="right" w:pos="8640"/>
          <w:tab w:val="left" w:pos="11880"/>
        </w:tabs>
        <w:rPr>
          <w:sz w:val="24"/>
        </w:rPr>
      </w:pPr>
      <w:r>
        <w:rPr>
          <w:sz w:val="24"/>
        </w:rPr>
        <w:t xml:space="preserve">Katika </w:t>
      </w:r>
      <w:r w:rsidR="00D25674" w:rsidRPr="004C1056">
        <w:rPr>
          <w:b/>
          <w:sz w:val="24"/>
        </w:rPr>
        <w:t>Amos</w:t>
      </w:r>
      <w:r>
        <w:rPr>
          <w:b/>
          <w:sz w:val="24"/>
        </w:rPr>
        <w:t>i</w:t>
      </w:r>
      <w:r w:rsidR="00D25674" w:rsidRPr="004C1056">
        <w:rPr>
          <w:sz w:val="24"/>
        </w:rPr>
        <w:t xml:space="preserve">, </w:t>
      </w:r>
      <w:r w:rsidR="000F0C95">
        <w:rPr>
          <w:sz w:val="24"/>
        </w:rPr>
        <w:t>Yeye ni Hakimu wa Mataifa</w:t>
      </w:r>
      <w:r w:rsidR="00D25674" w:rsidRPr="004C1056">
        <w:rPr>
          <w:sz w:val="24"/>
        </w:rPr>
        <w:tab/>
        <w:t>9:8</w:t>
      </w:r>
    </w:p>
    <w:p w14:paraId="118DF10E" w14:textId="77777777" w:rsidR="00D25674" w:rsidRPr="004C1056" w:rsidRDefault="00D92634" w:rsidP="00D25674">
      <w:pPr>
        <w:pStyle w:val="BodyText"/>
        <w:tabs>
          <w:tab w:val="left" w:pos="1350"/>
          <w:tab w:val="right" w:pos="8640"/>
          <w:tab w:val="left" w:pos="11880"/>
        </w:tabs>
        <w:rPr>
          <w:sz w:val="24"/>
        </w:rPr>
      </w:pPr>
      <w:r>
        <w:rPr>
          <w:sz w:val="24"/>
        </w:rPr>
        <w:t xml:space="preserve">Katika </w:t>
      </w:r>
      <w:r w:rsidR="00D25674" w:rsidRPr="004C1056">
        <w:rPr>
          <w:b/>
          <w:sz w:val="24"/>
        </w:rPr>
        <w:t>Obadia</w:t>
      </w:r>
      <w:r w:rsidR="00D25674" w:rsidRPr="004C1056">
        <w:rPr>
          <w:sz w:val="24"/>
        </w:rPr>
        <w:t xml:space="preserve">, </w:t>
      </w:r>
      <w:r w:rsidR="000F0C95">
        <w:rPr>
          <w:sz w:val="24"/>
        </w:rPr>
        <w:t>Yeye ni Mfalme wa Ufalme utakaokuja</w:t>
      </w:r>
      <w:r w:rsidR="00D25674" w:rsidRPr="004C1056">
        <w:rPr>
          <w:sz w:val="24"/>
        </w:rPr>
        <w:tab/>
        <w:t>1:21</w:t>
      </w:r>
    </w:p>
    <w:p w14:paraId="0D656AA6" w14:textId="77777777" w:rsidR="00D25674" w:rsidRPr="004C1056" w:rsidRDefault="00D92634" w:rsidP="00D25674">
      <w:pPr>
        <w:pStyle w:val="BodyText"/>
        <w:tabs>
          <w:tab w:val="left" w:pos="1350"/>
          <w:tab w:val="right" w:pos="8640"/>
          <w:tab w:val="left" w:pos="11880"/>
        </w:tabs>
        <w:rPr>
          <w:sz w:val="24"/>
        </w:rPr>
      </w:pPr>
      <w:r>
        <w:rPr>
          <w:sz w:val="24"/>
        </w:rPr>
        <w:t xml:space="preserve">Katika </w:t>
      </w:r>
      <w:r>
        <w:rPr>
          <w:b/>
          <w:sz w:val="24"/>
        </w:rPr>
        <w:t>Yona</w:t>
      </w:r>
      <w:r w:rsidR="00D25674" w:rsidRPr="004C1056">
        <w:rPr>
          <w:sz w:val="24"/>
        </w:rPr>
        <w:t xml:space="preserve">, </w:t>
      </w:r>
      <w:r w:rsidR="000F0C95">
        <w:rPr>
          <w:sz w:val="24"/>
        </w:rPr>
        <w:t>Yeye ni mjumbe wa Bwana kwa Mataifa</w:t>
      </w:r>
      <w:r w:rsidR="00D25674" w:rsidRPr="004C1056">
        <w:rPr>
          <w:sz w:val="24"/>
        </w:rPr>
        <w:tab/>
        <w:t>1:1,2; 3:3-5</w:t>
      </w:r>
    </w:p>
    <w:p w14:paraId="06B91D80" w14:textId="77777777" w:rsidR="00D25674" w:rsidRPr="004C1056" w:rsidRDefault="00D92634" w:rsidP="00D25674">
      <w:pPr>
        <w:pStyle w:val="BodyText"/>
        <w:tabs>
          <w:tab w:val="left" w:pos="1350"/>
          <w:tab w:val="right" w:pos="8640"/>
          <w:tab w:val="left" w:pos="11880"/>
        </w:tabs>
        <w:rPr>
          <w:sz w:val="24"/>
        </w:rPr>
      </w:pPr>
      <w:r>
        <w:rPr>
          <w:sz w:val="24"/>
        </w:rPr>
        <w:t xml:space="preserve">Katika </w:t>
      </w:r>
      <w:r w:rsidR="00D25674" w:rsidRPr="004C1056">
        <w:rPr>
          <w:b/>
          <w:sz w:val="24"/>
        </w:rPr>
        <w:t>Mi</w:t>
      </w:r>
      <w:r>
        <w:rPr>
          <w:b/>
          <w:sz w:val="24"/>
        </w:rPr>
        <w:t>ka</w:t>
      </w:r>
      <w:r w:rsidR="00D25674" w:rsidRPr="004C1056">
        <w:rPr>
          <w:sz w:val="24"/>
        </w:rPr>
        <w:t xml:space="preserve">, </w:t>
      </w:r>
      <w:r w:rsidR="000F0C95">
        <w:rPr>
          <w:sz w:val="24"/>
        </w:rPr>
        <w:t>Yeye ni Mtoto wa Betlehemu mtawala wa Israeli</w:t>
      </w:r>
      <w:r w:rsidR="00D25674" w:rsidRPr="004C1056">
        <w:rPr>
          <w:sz w:val="24"/>
        </w:rPr>
        <w:tab/>
        <w:t>5:2</w:t>
      </w:r>
    </w:p>
    <w:p w14:paraId="06AD7E03" w14:textId="77777777" w:rsidR="00D25674" w:rsidRPr="004C1056" w:rsidRDefault="00D92634" w:rsidP="00D25674">
      <w:pPr>
        <w:pStyle w:val="BodyText"/>
        <w:tabs>
          <w:tab w:val="left" w:pos="1350"/>
          <w:tab w:val="right" w:pos="8640"/>
          <w:tab w:val="left" w:pos="11880"/>
        </w:tabs>
        <w:rPr>
          <w:sz w:val="24"/>
        </w:rPr>
      </w:pPr>
      <w:r>
        <w:rPr>
          <w:sz w:val="24"/>
        </w:rPr>
        <w:t xml:space="preserve">Katika </w:t>
      </w:r>
      <w:r w:rsidR="00D25674" w:rsidRPr="004C1056">
        <w:rPr>
          <w:b/>
          <w:sz w:val="24"/>
        </w:rPr>
        <w:t>Nahum</w:t>
      </w:r>
      <w:r>
        <w:rPr>
          <w:b/>
          <w:sz w:val="24"/>
        </w:rPr>
        <w:t>u</w:t>
      </w:r>
      <w:r w:rsidR="00D25674" w:rsidRPr="004C1056">
        <w:rPr>
          <w:sz w:val="24"/>
        </w:rPr>
        <w:t xml:space="preserve">, </w:t>
      </w:r>
      <w:r w:rsidR="000F0C95">
        <w:rPr>
          <w:sz w:val="24"/>
        </w:rPr>
        <w:t>Yeye ni Ngome katika siku za tabu</w:t>
      </w:r>
      <w:r w:rsidR="00D25674" w:rsidRPr="004C1056">
        <w:rPr>
          <w:sz w:val="24"/>
        </w:rPr>
        <w:tab/>
        <w:t>1:7</w:t>
      </w:r>
    </w:p>
    <w:p w14:paraId="48C7E9A5" w14:textId="77777777" w:rsidR="00D25674" w:rsidRPr="004C1056" w:rsidRDefault="00D92634" w:rsidP="00D25674">
      <w:pPr>
        <w:pStyle w:val="BodyText"/>
        <w:tabs>
          <w:tab w:val="left" w:pos="1350"/>
          <w:tab w:val="right" w:pos="8640"/>
          <w:tab w:val="left" w:pos="11880"/>
        </w:tabs>
        <w:rPr>
          <w:sz w:val="24"/>
        </w:rPr>
      </w:pPr>
      <w:r>
        <w:rPr>
          <w:sz w:val="24"/>
        </w:rPr>
        <w:t xml:space="preserve">Katika </w:t>
      </w:r>
      <w:r>
        <w:rPr>
          <w:b/>
          <w:sz w:val="24"/>
        </w:rPr>
        <w:t>Haba</w:t>
      </w:r>
      <w:r w:rsidR="00D25674" w:rsidRPr="004C1056">
        <w:rPr>
          <w:b/>
          <w:sz w:val="24"/>
        </w:rPr>
        <w:t>kuk</w:t>
      </w:r>
      <w:r>
        <w:rPr>
          <w:b/>
          <w:sz w:val="24"/>
        </w:rPr>
        <w:t>i</w:t>
      </w:r>
      <w:r w:rsidR="00D25674" w:rsidRPr="004C1056">
        <w:rPr>
          <w:sz w:val="24"/>
        </w:rPr>
        <w:t xml:space="preserve">, </w:t>
      </w:r>
      <w:r w:rsidR="000F0C95">
        <w:rPr>
          <w:sz w:val="24"/>
        </w:rPr>
        <w:t>Yeye ni Bwana wa hekalu Lake takatifu</w:t>
      </w:r>
      <w:r w:rsidR="00D25674" w:rsidRPr="004C1056">
        <w:rPr>
          <w:sz w:val="24"/>
        </w:rPr>
        <w:tab/>
        <w:t>2:20</w:t>
      </w:r>
    </w:p>
    <w:p w14:paraId="385B2D64" w14:textId="77777777" w:rsidR="00D25674" w:rsidRPr="004C1056" w:rsidRDefault="00D92634" w:rsidP="00D25674">
      <w:pPr>
        <w:pStyle w:val="BodyText"/>
        <w:tabs>
          <w:tab w:val="left" w:pos="1350"/>
          <w:tab w:val="right" w:pos="8640"/>
          <w:tab w:val="left" w:pos="11880"/>
        </w:tabs>
        <w:rPr>
          <w:sz w:val="24"/>
        </w:rPr>
      </w:pPr>
      <w:r>
        <w:rPr>
          <w:sz w:val="24"/>
        </w:rPr>
        <w:t xml:space="preserve">Katika </w:t>
      </w:r>
      <w:r>
        <w:rPr>
          <w:b/>
          <w:sz w:val="24"/>
        </w:rPr>
        <w:t>Sefania</w:t>
      </w:r>
      <w:r w:rsidR="00D25674" w:rsidRPr="004C1056">
        <w:rPr>
          <w:sz w:val="24"/>
        </w:rPr>
        <w:t xml:space="preserve">, </w:t>
      </w:r>
      <w:r w:rsidR="000F0C95">
        <w:rPr>
          <w:sz w:val="24"/>
        </w:rPr>
        <w:t>Yeye ni Mfalme wa Israeli</w:t>
      </w:r>
      <w:r w:rsidR="00D25674" w:rsidRPr="004C1056">
        <w:rPr>
          <w:sz w:val="24"/>
        </w:rPr>
        <w:tab/>
        <w:t>3:15-17</w:t>
      </w:r>
    </w:p>
    <w:p w14:paraId="1CE935FD" w14:textId="77777777" w:rsidR="00D25674" w:rsidRPr="004C1056" w:rsidRDefault="00D92634" w:rsidP="00D25674">
      <w:pPr>
        <w:pStyle w:val="BodyText"/>
        <w:tabs>
          <w:tab w:val="left" w:pos="1350"/>
          <w:tab w:val="right" w:pos="8640"/>
          <w:tab w:val="left" w:pos="11880"/>
        </w:tabs>
        <w:rPr>
          <w:sz w:val="24"/>
        </w:rPr>
      </w:pPr>
      <w:r>
        <w:rPr>
          <w:sz w:val="24"/>
        </w:rPr>
        <w:t xml:space="preserve">Katika </w:t>
      </w:r>
      <w:r>
        <w:rPr>
          <w:b/>
          <w:sz w:val="24"/>
        </w:rPr>
        <w:t>Hag</w:t>
      </w:r>
      <w:r w:rsidR="00D25674" w:rsidRPr="004C1056">
        <w:rPr>
          <w:b/>
          <w:sz w:val="24"/>
        </w:rPr>
        <w:t>ai</w:t>
      </w:r>
      <w:r w:rsidR="00D25674" w:rsidRPr="004C1056">
        <w:rPr>
          <w:sz w:val="24"/>
        </w:rPr>
        <w:t xml:space="preserve">, </w:t>
      </w:r>
      <w:r w:rsidR="000F0C95">
        <w:rPr>
          <w:sz w:val="24"/>
        </w:rPr>
        <w:t>Yeye ni Bwana wa majeshi</w:t>
      </w:r>
      <w:r w:rsidR="00D25674" w:rsidRPr="004C1056">
        <w:rPr>
          <w:sz w:val="24"/>
        </w:rPr>
        <w:t xml:space="preserve">, </w:t>
      </w:r>
      <w:r w:rsidR="000F0C95">
        <w:rPr>
          <w:sz w:val="24"/>
        </w:rPr>
        <w:t>ni Tamanio la mataifa</w:t>
      </w:r>
      <w:r w:rsidR="00D25674" w:rsidRPr="004C1056">
        <w:rPr>
          <w:sz w:val="24"/>
        </w:rPr>
        <w:tab/>
        <w:t>2:7</w:t>
      </w:r>
    </w:p>
    <w:p w14:paraId="39C8EA86" w14:textId="77777777" w:rsidR="001365DE" w:rsidRDefault="00D92634" w:rsidP="00D25674">
      <w:pPr>
        <w:pStyle w:val="BodyText"/>
        <w:tabs>
          <w:tab w:val="left" w:pos="1350"/>
          <w:tab w:val="right" w:pos="8640"/>
          <w:tab w:val="left" w:pos="11880"/>
        </w:tabs>
        <w:rPr>
          <w:sz w:val="24"/>
        </w:rPr>
      </w:pPr>
      <w:r>
        <w:rPr>
          <w:sz w:val="24"/>
        </w:rPr>
        <w:t xml:space="preserve">Katika </w:t>
      </w:r>
      <w:r>
        <w:rPr>
          <w:b/>
          <w:sz w:val="24"/>
        </w:rPr>
        <w:t>Zekaria</w:t>
      </w:r>
      <w:r w:rsidR="00D25674" w:rsidRPr="004C1056">
        <w:rPr>
          <w:sz w:val="24"/>
        </w:rPr>
        <w:t xml:space="preserve">, </w:t>
      </w:r>
      <w:r w:rsidR="000F0C95">
        <w:rPr>
          <w:sz w:val="24"/>
        </w:rPr>
        <w:t xml:space="preserve">Yeye ni Mfalme aliyepanda </w:t>
      </w:r>
      <w:r w:rsidR="001365DE">
        <w:rPr>
          <w:sz w:val="24"/>
        </w:rPr>
        <w:t xml:space="preserve">mwana </w:t>
      </w:r>
      <w:r w:rsidR="000F0C95">
        <w:rPr>
          <w:sz w:val="24"/>
        </w:rPr>
        <w:t>punda</w:t>
      </w:r>
      <w:r w:rsidR="001365DE">
        <w:rPr>
          <w:sz w:val="24"/>
        </w:rPr>
        <w:t xml:space="preserve"> na </w:t>
      </w:r>
    </w:p>
    <w:p w14:paraId="6BD9F8AF" w14:textId="77777777" w:rsidR="00D25674" w:rsidRPr="004C1056" w:rsidRDefault="001365DE" w:rsidP="00D25674">
      <w:pPr>
        <w:pStyle w:val="BodyText"/>
        <w:tabs>
          <w:tab w:val="left" w:pos="1350"/>
          <w:tab w:val="right" w:pos="8640"/>
          <w:tab w:val="left" w:pos="11880"/>
        </w:tabs>
        <w:rPr>
          <w:sz w:val="24"/>
        </w:rPr>
      </w:pPr>
      <w:r>
        <w:rPr>
          <w:sz w:val="24"/>
        </w:rPr>
        <w:tab/>
        <w:t>ni Mchungaji Aliyepigwa</w:t>
      </w:r>
      <w:r w:rsidR="000F0C95">
        <w:rPr>
          <w:sz w:val="24"/>
        </w:rPr>
        <w:t xml:space="preserve">  </w:t>
      </w:r>
      <w:r w:rsidR="00D25674" w:rsidRPr="004C1056">
        <w:rPr>
          <w:sz w:val="24"/>
        </w:rPr>
        <w:tab/>
        <w:t>9:9; 13:7</w:t>
      </w:r>
    </w:p>
    <w:p w14:paraId="242641E5" w14:textId="77777777" w:rsidR="00D25674" w:rsidRPr="004C1056" w:rsidRDefault="00D92634" w:rsidP="00D25674">
      <w:pPr>
        <w:pStyle w:val="BodyText"/>
        <w:tabs>
          <w:tab w:val="left" w:pos="1350"/>
          <w:tab w:val="right" w:pos="8640"/>
          <w:tab w:val="left" w:pos="11880"/>
        </w:tabs>
        <w:rPr>
          <w:sz w:val="24"/>
        </w:rPr>
      </w:pPr>
      <w:r>
        <w:rPr>
          <w:sz w:val="24"/>
        </w:rPr>
        <w:t xml:space="preserve">Katika </w:t>
      </w:r>
      <w:r>
        <w:rPr>
          <w:b/>
          <w:sz w:val="24"/>
        </w:rPr>
        <w:t>Malak</w:t>
      </w:r>
      <w:r w:rsidR="00D25674" w:rsidRPr="004C1056">
        <w:rPr>
          <w:b/>
          <w:sz w:val="24"/>
        </w:rPr>
        <w:t>i</w:t>
      </w:r>
      <w:r w:rsidR="00D25674" w:rsidRPr="004C1056">
        <w:rPr>
          <w:sz w:val="24"/>
        </w:rPr>
        <w:t xml:space="preserve">, </w:t>
      </w:r>
      <w:r w:rsidR="001365DE">
        <w:rPr>
          <w:sz w:val="24"/>
        </w:rPr>
        <w:t>Yeye ni Mjumbe wa Mungu</w:t>
      </w:r>
      <w:r w:rsidR="00D25674" w:rsidRPr="004C1056">
        <w:rPr>
          <w:sz w:val="24"/>
        </w:rPr>
        <w:t xml:space="preserve">, </w:t>
      </w:r>
      <w:r w:rsidR="001365DE">
        <w:rPr>
          <w:sz w:val="24"/>
        </w:rPr>
        <w:t>na Jua la Uchamungu</w:t>
      </w:r>
    </w:p>
    <w:p w14:paraId="6ABAAC74" w14:textId="77777777" w:rsidR="00D25674" w:rsidRPr="004C1056" w:rsidRDefault="00D25674" w:rsidP="00D25674">
      <w:pPr>
        <w:pStyle w:val="BodyText"/>
        <w:tabs>
          <w:tab w:val="left" w:pos="1350"/>
          <w:tab w:val="right" w:pos="8640"/>
          <w:tab w:val="left" w:pos="11880"/>
        </w:tabs>
        <w:rPr>
          <w:sz w:val="24"/>
        </w:rPr>
      </w:pPr>
      <w:r w:rsidRPr="004C1056">
        <w:rPr>
          <w:sz w:val="24"/>
        </w:rPr>
        <w:tab/>
      </w:r>
      <w:r w:rsidR="001365DE">
        <w:rPr>
          <w:sz w:val="24"/>
        </w:rPr>
        <w:t>linalochomoza kwa uponyaji katika mbawa Zake</w:t>
      </w:r>
      <w:r w:rsidRPr="004C1056">
        <w:rPr>
          <w:sz w:val="24"/>
        </w:rPr>
        <w:tab/>
        <w:t>3:1; 4:2</w:t>
      </w:r>
    </w:p>
    <w:p w14:paraId="1676DC2C" w14:textId="77777777" w:rsidR="001365DE" w:rsidRDefault="001365DE" w:rsidP="00D25674">
      <w:pPr>
        <w:pStyle w:val="BodyText"/>
        <w:tabs>
          <w:tab w:val="left" w:pos="1350"/>
          <w:tab w:val="right" w:pos="8640"/>
          <w:tab w:val="left" w:pos="11880"/>
        </w:tabs>
        <w:rPr>
          <w:sz w:val="24"/>
        </w:rPr>
      </w:pPr>
      <w:r>
        <w:rPr>
          <w:sz w:val="24"/>
        </w:rPr>
        <w:t>katika</w:t>
      </w:r>
      <w:r w:rsidR="00D25674" w:rsidRPr="004C1056">
        <w:rPr>
          <w:sz w:val="24"/>
        </w:rPr>
        <w:t xml:space="preserve"> </w:t>
      </w:r>
      <w:r>
        <w:rPr>
          <w:sz w:val="24"/>
        </w:rPr>
        <w:t>zile</w:t>
      </w:r>
      <w:r w:rsidR="00D25674" w:rsidRPr="004C1056">
        <w:rPr>
          <w:sz w:val="24"/>
        </w:rPr>
        <w:t xml:space="preserve"> </w:t>
      </w:r>
      <w:r>
        <w:rPr>
          <w:b/>
          <w:sz w:val="24"/>
        </w:rPr>
        <w:t>Injili Nne</w:t>
      </w:r>
      <w:r w:rsidR="00D25674" w:rsidRPr="004C1056">
        <w:rPr>
          <w:sz w:val="24"/>
        </w:rPr>
        <w:t xml:space="preserve">, </w:t>
      </w:r>
      <w:r>
        <w:rPr>
          <w:sz w:val="24"/>
        </w:rPr>
        <w:t>Yeye ni Mungu – Mtu akifundisha</w:t>
      </w:r>
      <w:r w:rsidR="00D25674" w:rsidRPr="004C1056">
        <w:rPr>
          <w:sz w:val="24"/>
        </w:rPr>
        <w:t>,</w:t>
      </w:r>
      <w:r>
        <w:rPr>
          <w:sz w:val="24"/>
        </w:rPr>
        <w:t xml:space="preserve"> akiponya, akihubiri, </w:t>
      </w:r>
    </w:p>
    <w:p w14:paraId="68E94B64" w14:textId="77777777" w:rsidR="00D25674" w:rsidRPr="004C1056" w:rsidRDefault="001365DE" w:rsidP="00D25674">
      <w:pPr>
        <w:pStyle w:val="BodyText"/>
        <w:tabs>
          <w:tab w:val="left" w:pos="1350"/>
          <w:tab w:val="right" w:pos="8640"/>
          <w:tab w:val="left" w:pos="11880"/>
        </w:tabs>
        <w:rPr>
          <w:sz w:val="24"/>
        </w:rPr>
      </w:pPr>
      <w:r>
        <w:rPr>
          <w:sz w:val="24"/>
        </w:rPr>
        <w:tab/>
        <w:t>akifa, na akifufuka tena</w:t>
      </w:r>
      <w:r w:rsidR="00D25674" w:rsidRPr="004C1056">
        <w:rPr>
          <w:sz w:val="24"/>
        </w:rPr>
        <w:tab/>
      </w:r>
      <w:r>
        <w:rPr>
          <w:sz w:val="24"/>
        </w:rPr>
        <w:t>Yoh</w:t>
      </w:r>
      <w:r w:rsidR="00D25674" w:rsidRPr="004C1056">
        <w:rPr>
          <w:sz w:val="24"/>
        </w:rPr>
        <w:t>.1:14; Mt.9:35; Lk.23:44-46;Mk.16:5,6</w:t>
      </w:r>
    </w:p>
    <w:p w14:paraId="58FE1923" w14:textId="77777777" w:rsidR="001365DE" w:rsidRDefault="001365DE" w:rsidP="00D25674">
      <w:pPr>
        <w:pStyle w:val="BodyText"/>
        <w:tabs>
          <w:tab w:val="left" w:pos="1350"/>
          <w:tab w:val="right" w:pos="8640"/>
          <w:tab w:val="left" w:pos="11880"/>
        </w:tabs>
        <w:rPr>
          <w:sz w:val="24"/>
        </w:rPr>
      </w:pPr>
      <w:r>
        <w:rPr>
          <w:sz w:val="24"/>
        </w:rPr>
        <w:t xml:space="preserve">Katika </w:t>
      </w:r>
      <w:r>
        <w:rPr>
          <w:b/>
          <w:sz w:val="24"/>
        </w:rPr>
        <w:t>Matendo</w:t>
      </w:r>
      <w:r w:rsidR="00D25674" w:rsidRPr="004C1056">
        <w:rPr>
          <w:sz w:val="24"/>
        </w:rPr>
        <w:t xml:space="preserve">, </w:t>
      </w:r>
      <w:r>
        <w:rPr>
          <w:sz w:val="24"/>
        </w:rPr>
        <w:t xml:space="preserve">Yeye ni Bwana Aliyeshuka akiwa kazini ulimwenguni kwa </w:t>
      </w:r>
    </w:p>
    <w:p w14:paraId="27173D71" w14:textId="77777777" w:rsidR="00D25674" w:rsidRPr="004C1056" w:rsidRDefault="001365DE" w:rsidP="00D25674">
      <w:pPr>
        <w:pStyle w:val="BodyText"/>
        <w:tabs>
          <w:tab w:val="left" w:pos="1350"/>
          <w:tab w:val="right" w:pos="8640"/>
          <w:tab w:val="left" w:pos="11880"/>
        </w:tabs>
        <w:rPr>
          <w:sz w:val="24"/>
        </w:rPr>
      </w:pPr>
      <w:r>
        <w:rPr>
          <w:sz w:val="24"/>
        </w:rPr>
        <w:tab/>
        <w:t>Roho Yake</w:t>
      </w:r>
      <w:r w:rsidR="00D25674" w:rsidRPr="004C1056">
        <w:rPr>
          <w:sz w:val="24"/>
        </w:rPr>
        <w:tab/>
        <w:t>1:8,9</w:t>
      </w:r>
    </w:p>
    <w:p w14:paraId="419CD6D7" w14:textId="77777777" w:rsidR="008D75F5" w:rsidRDefault="001365DE" w:rsidP="00D25674">
      <w:pPr>
        <w:pStyle w:val="BodyText"/>
        <w:tabs>
          <w:tab w:val="left" w:pos="1350"/>
          <w:tab w:val="right" w:pos="8640"/>
          <w:tab w:val="left" w:pos="11880"/>
        </w:tabs>
        <w:rPr>
          <w:sz w:val="24"/>
        </w:rPr>
      </w:pPr>
      <w:r>
        <w:rPr>
          <w:sz w:val="24"/>
        </w:rPr>
        <w:t>Katika</w:t>
      </w:r>
      <w:r w:rsidR="00D25674" w:rsidRPr="004C1056">
        <w:rPr>
          <w:sz w:val="24"/>
        </w:rPr>
        <w:t xml:space="preserve"> </w:t>
      </w:r>
      <w:r>
        <w:rPr>
          <w:b/>
          <w:sz w:val="24"/>
        </w:rPr>
        <w:t>Nyaraka</w:t>
      </w:r>
      <w:r w:rsidR="00D25674" w:rsidRPr="004C1056">
        <w:rPr>
          <w:sz w:val="24"/>
        </w:rPr>
        <w:t xml:space="preserve">, </w:t>
      </w:r>
      <w:r>
        <w:rPr>
          <w:sz w:val="24"/>
        </w:rPr>
        <w:t>Yeye ni K</w:t>
      </w:r>
      <w:r w:rsidR="002A3906">
        <w:rPr>
          <w:sz w:val="24"/>
        </w:rPr>
        <w:t>risto katika mkono wa kuume wa B</w:t>
      </w:r>
      <w:r w:rsidR="008D75F5">
        <w:rPr>
          <w:sz w:val="24"/>
        </w:rPr>
        <w:t>aba M</w:t>
      </w:r>
      <w:r>
        <w:rPr>
          <w:sz w:val="24"/>
        </w:rPr>
        <w:t xml:space="preserve">patanishi </w:t>
      </w:r>
    </w:p>
    <w:p w14:paraId="38EAD830" w14:textId="77777777" w:rsidR="00D25674" w:rsidRPr="004C1056" w:rsidRDefault="008D75F5" w:rsidP="00D25674">
      <w:pPr>
        <w:pStyle w:val="BodyText"/>
        <w:tabs>
          <w:tab w:val="left" w:pos="1350"/>
          <w:tab w:val="right" w:pos="8640"/>
          <w:tab w:val="left" w:pos="11880"/>
        </w:tabs>
        <w:rPr>
          <w:sz w:val="24"/>
        </w:rPr>
      </w:pPr>
      <w:r>
        <w:rPr>
          <w:sz w:val="24"/>
        </w:rPr>
        <w:tab/>
      </w:r>
      <w:r w:rsidR="001365DE">
        <w:rPr>
          <w:sz w:val="24"/>
        </w:rPr>
        <w:t>wetu</w:t>
      </w:r>
      <w:r w:rsidR="00D25674" w:rsidRPr="004C1056">
        <w:rPr>
          <w:sz w:val="24"/>
        </w:rPr>
        <w:t xml:space="preserve">, </w:t>
      </w:r>
      <w:r w:rsidR="00D25674" w:rsidRPr="004C1056">
        <w:rPr>
          <w:sz w:val="24"/>
        </w:rPr>
        <w:tab/>
      </w:r>
      <w:r>
        <w:rPr>
          <w:sz w:val="24"/>
        </w:rPr>
        <w:t>Kol</w:t>
      </w:r>
      <w:r w:rsidR="00D25674" w:rsidRPr="004C1056">
        <w:rPr>
          <w:sz w:val="24"/>
        </w:rPr>
        <w:t xml:space="preserve">.3:1; I Tim.2:5; </w:t>
      </w:r>
      <w:r>
        <w:rPr>
          <w:sz w:val="24"/>
        </w:rPr>
        <w:t>Ebr</w:t>
      </w:r>
      <w:r w:rsidR="00D25674" w:rsidRPr="004C1056">
        <w:rPr>
          <w:sz w:val="24"/>
        </w:rPr>
        <w:t xml:space="preserve">.7:25; I </w:t>
      </w:r>
      <w:r>
        <w:rPr>
          <w:sz w:val="24"/>
        </w:rPr>
        <w:t>Yh.</w:t>
      </w:r>
      <w:r w:rsidR="00D25674" w:rsidRPr="004C1056">
        <w:rPr>
          <w:sz w:val="24"/>
        </w:rPr>
        <w:t>.2:1</w:t>
      </w:r>
    </w:p>
    <w:p w14:paraId="24747A5D" w14:textId="77777777" w:rsidR="00D25674" w:rsidRPr="004C1056" w:rsidRDefault="008D75F5" w:rsidP="00D25674">
      <w:pPr>
        <w:pStyle w:val="BodyText"/>
        <w:tabs>
          <w:tab w:val="left" w:pos="1350"/>
          <w:tab w:val="right" w:pos="8640"/>
          <w:tab w:val="left" w:pos="11880"/>
        </w:tabs>
        <w:rPr>
          <w:sz w:val="20"/>
        </w:rPr>
      </w:pPr>
      <w:r>
        <w:rPr>
          <w:sz w:val="24"/>
        </w:rPr>
        <w:t>Katika</w:t>
      </w:r>
      <w:r w:rsidR="00D25674" w:rsidRPr="004C1056">
        <w:rPr>
          <w:sz w:val="24"/>
        </w:rPr>
        <w:t xml:space="preserve"> </w:t>
      </w:r>
      <w:r>
        <w:rPr>
          <w:b/>
          <w:sz w:val="24"/>
        </w:rPr>
        <w:t>Ufunuo</w:t>
      </w:r>
      <w:r w:rsidR="00D25674" w:rsidRPr="004C1056">
        <w:rPr>
          <w:sz w:val="24"/>
        </w:rPr>
        <w:t xml:space="preserve">, </w:t>
      </w:r>
      <w:r>
        <w:rPr>
          <w:sz w:val="24"/>
        </w:rPr>
        <w:t>Yeye ni Mshindi wa dhambi</w:t>
      </w:r>
      <w:r w:rsidR="00FF30E8">
        <w:rPr>
          <w:sz w:val="24"/>
        </w:rPr>
        <w:t xml:space="preserve"> na kifo anayerudi katika utukufu </w:t>
      </w:r>
      <w:r w:rsidR="00D25674" w:rsidRPr="004C1056">
        <w:rPr>
          <w:sz w:val="24"/>
        </w:rPr>
        <w:tab/>
        <w:t>19:11-16</w:t>
      </w:r>
    </w:p>
    <w:p w14:paraId="2386FBDB" w14:textId="77777777" w:rsidR="00B05A1F" w:rsidRDefault="00D25674" w:rsidP="00CB7A4E">
      <w:pPr>
        <w:pStyle w:val="Heading1"/>
        <w:ind w:left="360"/>
      </w:pPr>
      <w:r w:rsidRPr="004C1056">
        <w:br w:type="page"/>
      </w:r>
    </w:p>
    <w:p w14:paraId="0C78D1A2" w14:textId="3221C2EF" w:rsidR="00D25674" w:rsidRPr="004C1056" w:rsidRDefault="00F750C1" w:rsidP="002B2216">
      <w:pPr>
        <w:pStyle w:val="Heading1"/>
        <w:ind w:left="360"/>
      </w:pPr>
      <w:r>
        <w:rPr>
          <w:lang w:val="en-US"/>
        </w:rPr>
        <w:t xml:space="preserve">Uvuvio </w:t>
      </w:r>
      <w:r w:rsidR="00CB7A4E">
        <w:t xml:space="preserve"> wa</w:t>
      </w:r>
      <w:r>
        <w:rPr>
          <w:lang w:val="en-US"/>
        </w:rPr>
        <w:t xml:space="preserve"> </w:t>
      </w:r>
      <w:r w:rsidR="00CB7A4E">
        <w:t xml:space="preserve"> Biblia</w:t>
      </w:r>
    </w:p>
    <w:p w14:paraId="120EFBDC" w14:textId="77777777" w:rsidR="00D25674" w:rsidRPr="00354A34" w:rsidRDefault="00D25674" w:rsidP="00D25674">
      <w:pPr>
        <w:rPr>
          <w:sz w:val="16"/>
          <w:szCs w:val="16"/>
        </w:rPr>
      </w:pPr>
    </w:p>
    <w:p w14:paraId="63E0EFC0" w14:textId="77777777" w:rsidR="00445DC5" w:rsidRPr="004C1056" w:rsidRDefault="00F750C1" w:rsidP="00CB7A4E">
      <w:pPr>
        <w:pStyle w:val="Heading2"/>
        <w:numPr>
          <w:ilvl w:val="0"/>
          <w:numId w:val="54"/>
        </w:numPr>
        <w:ind w:left="720"/>
      </w:pPr>
      <w:r>
        <w:t>Ufafanuzi kuhusu</w:t>
      </w:r>
      <w:r>
        <w:rPr>
          <w:lang w:val="en-US"/>
        </w:rPr>
        <w:t xml:space="preserve"> uvuvio</w:t>
      </w:r>
      <w:r w:rsidR="00CB7A4E">
        <w:t xml:space="preserve"> wa Biblia</w:t>
      </w:r>
    </w:p>
    <w:p w14:paraId="475A87DE" w14:textId="77777777" w:rsidR="00445DC5" w:rsidRPr="00B05A1F" w:rsidRDefault="00445DC5" w:rsidP="00445DC5"/>
    <w:p w14:paraId="771B37CC" w14:textId="77777777" w:rsidR="00141CD1" w:rsidRPr="004C1056" w:rsidRDefault="00F750C1" w:rsidP="00867E18">
      <w:pPr>
        <w:pStyle w:val="Heading3"/>
        <w:numPr>
          <w:ilvl w:val="0"/>
          <w:numId w:val="55"/>
        </w:numPr>
      </w:pPr>
      <w:r>
        <w:rPr>
          <w:lang w:val="en-US"/>
        </w:rPr>
        <w:t>Uvuvio</w:t>
      </w:r>
      <w:r w:rsidR="00CB7A4E">
        <w:t xml:space="preserve"> maana yake ni nini</w:t>
      </w:r>
      <w:r w:rsidR="00141CD1" w:rsidRPr="004C1056">
        <w:t>?</w:t>
      </w:r>
    </w:p>
    <w:p w14:paraId="6A387961" w14:textId="77777777" w:rsidR="00141CD1" w:rsidRPr="00B05A1F" w:rsidRDefault="00141CD1" w:rsidP="00976EDA">
      <w:pPr>
        <w:pStyle w:val="Heading2"/>
        <w:numPr>
          <w:ilvl w:val="0"/>
          <w:numId w:val="0"/>
        </w:numPr>
        <w:ind w:left="360"/>
        <w:rPr>
          <w:sz w:val="24"/>
        </w:rPr>
      </w:pPr>
    </w:p>
    <w:p w14:paraId="13956A37" w14:textId="77777777" w:rsidR="00141CD1" w:rsidRPr="004C1056" w:rsidRDefault="00CB7A4E" w:rsidP="003C2190">
      <w:pPr>
        <w:pStyle w:val="Heading4"/>
        <w:numPr>
          <w:ilvl w:val="0"/>
          <w:numId w:val="56"/>
        </w:numPr>
        <w:ind w:left="1080"/>
        <w:jc w:val="both"/>
      </w:pPr>
      <w:r>
        <w:t xml:space="preserve">Kamusi ya Webster inafafanua </w:t>
      </w:r>
      <w:r w:rsidR="00F750C1">
        <w:rPr>
          <w:lang w:val="en-US"/>
        </w:rPr>
        <w:t>uvuvio</w:t>
      </w:r>
      <w:r>
        <w:t xml:space="preserve"> kama</w:t>
      </w:r>
      <w:r w:rsidR="00141CD1" w:rsidRPr="004C1056">
        <w:t xml:space="preserve">: </w:t>
      </w:r>
      <w:r>
        <w:t>kitendo chochote cha kupumlia</w:t>
      </w:r>
      <w:r w:rsidR="00141CD1" w:rsidRPr="004C1056">
        <w:t>.</w:t>
      </w:r>
    </w:p>
    <w:p w14:paraId="661869A3" w14:textId="77777777" w:rsidR="00141CD1" w:rsidRPr="004C1056" w:rsidRDefault="00CB7A4E" w:rsidP="003C2190">
      <w:pPr>
        <w:pStyle w:val="Heading4"/>
        <w:jc w:val="both"/>
      </w:pPr>
      <w:r>
        <w:t xml:space="preserve">Neno </w:t>
      </w:r>
      <w:r w:rsidR="00F750C1">
        <w:rPr>
          <w:lang w:val="en-US"/>
        </w:rPr>
        <w:t>Uvuvio</w:t>
      </w:r>
      <w:r>
        <w:t xml:space="preserve"> linatokana na Neno la kiingereza </w:t>
      </w:r>
      <w:r>
        <w:rPr>
          <w:i/>
        </w:rPr>
        <w:t>i</w:t>
      </w:r>
      <w:r w:rsidRPr="00CB7A4E">
        <w:rPr>
          <w:i/>
        </w:rPr>
        <w:t>nspiration</w:t>
      </w:r>
      <w:r>
        <w:t xml:space="preserve"> ambalo kwa kilatini ni </w:t>
      </w:r>
      <w:r w:rsidR="00141CD1" w:rsidRPr="004C1056">
        <w:rPr>
          <w:i/>
        </w:rPr>
        <w:t xml:space="preserve">in spiro </w:t>
      </w:r>
      <w:r>
        <w:t>maana yake</w:t>
      </w:r>
      <w:r w:rsidR="00141CD1" w:rsidRPr="004C1056">
        <w:t xml:space="preserve"> </w:t>
      </w:r>
      <w:r w:rsidR="008E26F1" w:rsidRPr="004C1056">
        <w:t>‘</w:t>
      </w:r>
      <w:r>
        <w:t>pumulia ndani</w:t>
      </w:r>
      <w:r w:rsidR="008E26F1" w:rsidRPr="004C1056">
        <w:t>’</w:t>
      </w:r>
      <w:r w:rsidR="00141CD1" w:rsidRPr="004C1056">
        <w:t xml:space="preserve">. </w:t>
      </w:r>
      <w:r w:rsidR="00141CD1" w:rsidRPr="004C1056">
        <w:tab/>
      </w:r>
    </w:p>
    <w:p w14:paraId="5199921E" w14:textId="77777777" w:rsidR="00141CD1" w:rsidRPr="004C1056" w:rsidRDefault="00CB7A4E" w:rsidP="003C2190">
      <w:pPr>
        <w:pStyle w:val="Heading4"/>
        <w:jc w:val="both"/>
      </w:pPr>
      <w:r>
        <w:t xml:space="preserve">Neno </w:t>
      </w:r>
      <w:r w:rsidR="00C65F94">
        <w:t>hilo</w:t>
      </w:r>
      <w:r>
        <w:t xml:space="preserve"> kwa maana </w:t>
      </w:r>
      <w:r w:rsidR="00C65F94">
        <w:t xml:space="preserve">yake </w:t>
      </w:r>
      <w:r>
        <w:t xml:space="preserve">halisi </w:t>
      </w:r>
      <w:r w:rsidRPr="00C65F94">
        <w:rPr>
          <w:i/>
        </w:rPr>
        <w:t>enye pumzi ya Mungu</w:t>
      </w:r>
      <w:r w:rsidR="00141CD1" w:rsidRPr="004C1056">
        <w:t>.</w:t>
      </w:r>
    </w:p>
    <w:p w14:paraId="0B876510" w14:textId="77777777" w:rsidR="00141CD1" w:rsidRPr="00B05A1F" w:rsidRDefault="00141CD1" w:rsidP="003C2190">
      <w:pPr>
        <w:jc w:val="both"/>
      </w:pPr>
    </w:p>
    <w:p w14:paraId="643CDA52" w14:textId="77777777" w:rsidR="00141CD1" w:rsidRPr="004C1056" w:rsidRDefault="00141CD1" w:rsidP="003C2190">
      <w:pPr>
        <w:ind w:left="360" w:hanging="360"/>
        <w:jc w:val="both"/>
        <w:rPr>
          <w:i/>
        </w:rPr>
      </w:pPr>
      <w:r w:rsidRPr="004C1056">
        <w:t xml:space="preserve">2 </w:t>
      </w:r>
      <w:r w:rsidR="00C65F94">
        <w:t>Tim.</w:t>
      </w:r>
      <w:r w:rsidRPr="004C1056">
        <w:t xml:space="preserve"> 3:16—</w:t>
      </w:r>
      <w:r w:rsidR="00C65F94">
        <w:rPr>
          <w:i/>
        </w:rPr>
        <w:t xml:space="preserve">Kila andiko, lenye pumzi ya Mungu, la faa kwa mafundisho, na kwa kuwaonya watu makosa yao, na kwa kuwaongoza, na kwa kuwaadabisha katika haki. </w:t>
      </w:r>
    </w:p>
    <w:p w14:paraId="0D906EE2" w14:textId="77777777" w:rsidR="00141CD1" w:rsidRPr="00B05A1F" w:rsidRDefault="00141CD1" w:rsidP="003C2190">
      <w:pPr>
        <w:ind w:left="360" w:hanging="360"/>
        <w:jc w:val="both"/>
      </w:pPr>
    </w:p>
    <w:p w14:paraId="78FA8793" w14:textId="77777777" w:rsidR="00141CD1" w:rsidRPr="004C1056" w:rsidRDefault="00C65F94" w:rsidP="003C2190">
      <w:pPr>
        <w:ind w:firstLine="720"/>
        <w:jc w:val="both"/>
      </w:pPr>
      <w:r>
        <w:t>Maneno katika taarifa ya kuwa na pumzi ya Mungu ni tafsiri kutoka katika neno moja la Kiyunani</w:t>
      </w:r>
      <w:r w:rsidR="00141CD1" w:rsidRPr="004C1056">
        <w:t xml:space="preserve">: </w:t>
      </w:r>
      <w:r w:rsidR="00141CD1" w:rsidRPr="004C1056">
        <w:rPr>
          <w:i/>
        </w:rPr>
        <w:t xml:space="preserve">theopneustos, </w:t>
      </w:r>
      <w:r>
        <w:t xml:space="preserve">ambalo limetolewa katika neno </w:t>
      </w:r>
      <w:r w:rsidR="00141CD1" w:rsidRPr="004C1056">
        <w:t xml:space="preserve"> </w:t>
      </w:r>
      <w:r w:rsidR="00141CD1" w:rsidRPr="004C1056">
        <w:rPr>
          <w:i/>
        </w:rPr>
        <w:t>Theos</w:t>
      </w:r>
      <w:r w:rsidR="00141CD1" w:rsidRPr="004C1056">
        <w:t xml:space="preserve">  - </w:t>
      </w:r>
      <w:r>
        <w:t xml:space="preserve">Mungu na </w:t>
      </w:r>
      <w:r w:rsidR="00141CD1" w:rsidRPr="004C1056">
        <w:t xml:space="preserve"> </w:t>
      </w:r>
      <w:r w:rsidR="00141CD1" w:rsidRPr="004C1056">
        <w:rPr>
          <w:i/>
        </w:rPr>
        <w:t>pneuma</w:t>
      </w:r>
      <w:r w:rsidR="00141CD1" w:rsidRPr="004C1056">
        <w:t xml:space="preserve"> – </w:t>
      </w:r>
      <w:r>
        <w:t>Roho Mtakatifu</w:t>
      </w:r>
      <w:r w:rsidR="00141CD1" w:rsidRPr="004C1056">
        <w:t xml:space="preserve">.  </w:t>
      </w:r>
      <w:r w:rsidR="00141CD1" w:rsidRPr="004C1056">
        <w:rPr>
          <w:i/>
        </w:rPr>
        <w:t xml:space="preserve">Pneuma </w:t>
      </w:r>
      <w:r>
        <w:t xml:space="preserve">limetolewa kutoka neno lenye maana ya pumzi. Tafsiri halisi ya maneno haya </w:t>
      </w:r>
      <w:r w:rsidR="00141CD1" w:rsidRPr="004C1056">
        <w:t>(</w:t>
      </w:r>
      <w:r>
        <w:t>iliyotolewa kwa pumzi ya Mungu</w:t>
      </w:r>
      <w:r w:rsidR="00141CD1" w:rsidRPr="004C1056">
        <w:t xml:space="preserve">) </w:t>
      </w:r>
      <w:r>
        <w:t>ni</w:t>
      </w:r>
      <w:r w:rsidR="00141CD1" w:rsidRPr="004C1056">
        <w:t xml:space="preserve">: </w:t>
      </w:r>
      <w:r>
        <w:rPr>
          <w:b/>
        </w:rPr>
        <w:t>ILIYO PUMULIWA NA MUNGU</w:t>
      </w:r>
      <w:r w:rsidR="00141CD1" w:rsidRPr="004C1056">
        <w:t xml:space="preserve">  </w:t>
      </w:r>
    </w:p>
    <w:p w14:paraId="3E300A70" w14:textId="77777777" w:rsidR="00141CD1" w:rsidRPr="00B05A1F" w:rsidRDefault="00141CD1" w:rsidP="003C2190">
      <w:pPr>
        <w:jc w:val="both"/>
      </w:pPr>
    </w:p>
    <w:p w14:paraId="540D443A" w14:textId="77777777" w:rsidR="00141CD1" w:rsidRPr="004C1056" w:rsidRDefault="00110D62" w:rsidP="003C2190">
      <w:pPr>
        <w:pStyle w:val="Heading3"/>
        <w:jc w:val="both"/>
      </w:pPr>
      <w:r>
        <w:t>Neno hili limetumiwa kuhusiana na asili ya Kimungu ya Maandiko</w:t>
      </w:r>
      <w:r w:rsidR="00141CD1" w:rsidRPr="004C1056">
        <w:t xml:space="preserve">. </w:t>
      </w:r>
      <w:r>
        <w:t xml:space="preserve">Biblia haikuandikwa na Mwanadamu Roho Mtakatifu alilipumulia Neno kwa watu ambao walikuwa ni vyombo vya kibinadamu vya Mwandishi </w:t>
      </w:r>
      <w:r w:rsidR="00B92C8A">
        <w:t>ambaye ni Mungu</w:t>
      </w:r>
      <w:r>
        <w:t>.</w:t>
      </w:r>
    </w:p>
    <w:p w14:paraId="1BFF413C" w14:textId="77777777" w:rsidR="00141CD1" w:rsidRPr="00B05A1F" w:rsidRDefault="00141CD1" w:rsidP="003C2190">
      <w:pPr>
        <w:jc w:val="both"/>
      </w:pPr>
    </w:p>
    <w:p w14:paraId="2A765E4F" w14:textId="77777777" w:rsidR="00141CD1" w:rsidRPr="004C1056" w:rsidRDefault="008E26F1" w:rsidP="003C2190">
      <w:pPr>
        <w:ind w:left="360" w:hanging="360"/>
        <w:jc w:val="both"/>
      </w:pPr>
      <w:r w:rsidRPr="004C1056">
        <w:t xml:space="preserve">II </w:t>
      </w:r>
      <w:r w:rsidR="00110D62">
        <w:t>Petro</w:t>
      </w:r>
      <w:r w:rsidRPr="004C1056">
        <w:t xml:space="preserve"> 1:21</w:t>
      </w:r>
      <w:r w:rsidRPr="004C1056">
        <w:rPr>
          <w:i/>
        </w:rPr>
        <w:t>—</w:t>
      </w:r>
      <w:r w:rsidR="00110D62">
        <w:rPr>
          <w:i/>
        </w:rPr>
        <w:t>Maana unabii haukuletwa popote kwa mapenzi ya mwanadamu; bali wanadamu walinena yaliyotoka kwa Mungu, wakiongozwa na Roho Mtakatifu</w:t>
      </w:r>
      <w:r w:rsidR="00141CD1" w:rsidRPr="004C1056">
        <w:t xml:space="preserve">. </w:t>
      </w:r>
    </w:p>
    <w:p w14:paraId="1A0CC96E" w14:textId="77777777" w:rsidR="00141CD1" w:rsidRPr="00B05A1F" w:rsidRDefault="00141CD1" w:rsidP="003C2190">
      <w:pPr>
        <w:jc w:val="both"/>
      </w:pPr>
    </w:p>
    <w:p w14:paraId="7798346F" w14:textId="77777777" w:rsidR="008E26F1" w:rsidRPr="004C1056" w:rsidRDefault="00110D62" w:rsidP="003C2190">
      <w:pPr>
        <w:ind w:firstLine="720"/>
        <w:jc w:val="both"/>
      </w:pPr>
      <w:r>
        <w:t>Unabii katika maandiko haya yanahusiana na aya ya 20 inayosema</w:t>
      </w:r>
      <w:r w:rsidR="00141CD1" w:rsidRPr="004C1056">
        <w:t xml:space="preserve">: </w:t>
      </w:r>
      <w:r>
        <w:rPr>
          <w:i/>
        </w:rPr>
        <w:t>Mkijua neno hili kwanza, ya kwamba hakuna unabii katika maandiko upatao kufasiriwa kama apendavyo mtu fulani tu</w:t>
      </w:r>
      <w:r w:rsidR="00141CD1" w:rsidRPr="004C1056">
        <w:rPr>
          <w:i/>
        </w:rPr>
        <w:t xml:space="preserve">. </w:t>
      </w:r>
      <w:r>
        <w:t>Aya hizi zinahusu unabii ulioko katika Maandiko</w:t>
      </w:r>
      <w:r w:rsidR="00141CD1" w:rsidRPr="004C1056">
        <w:t xml:space="preserve">. </w:t>
      </w:r>
      <w:r>
        <w:t>Maandiko hayakuletwa kwetu na mwanadamu</w:t>
      </w:r>
      <w:r w:rsidR="00141CD1" w:rsidRPr="004C1056">
        <w:t xml:space="preserve">. </w:t>
      </w:r>
      <w:r>
        <w:t xml:space="preserve"> Wale wanadamu walisukumwa na Roho Mtakatifu. Kitendo hiki Kitukufu cha Mungu</w:t>
      </w:r>
      <w:r w:rsidR="00141CD1" w:rsidRPr="004C1056">
        <w:t xml:space="preserve">.  </w:t>
      </w:r>
    </w:p>
    <w:p w14:paraId="25207E5C" w14:textId="77777777" w:rsidR="00141CD1" w:rsidRPr="004C1056" w:rsidRDefault="00F8355D" w:rsidP="003C2190">
      <w:pPr>
        <w:ind w:firstLine="720"/>
        <w:jc w:val="both"/>
      </w:pPr>
      <w:r>
        <w:t>Je tumeshapata Neno lenye pumzi ya Mungu</w:t>
      </w:r>
      <w:r w:rsidR="00141CD1" w:rsidRPr="004C1056">
        <w:t xml:space="preserve">? </w:t>
      </w:r>
      <w:r>
        <w:t>Ndiyo</w:t>
      </w:r>
      <w:r w:rsidR="00141CD1" w:rsidRPr="004C1056">
        <w:t xml:space="preserve">, </w:t>
      </w:r>
      <w:r>
        <w:t>tumeshapata</w:t>
      </w:r>
      <w:r w:rsidR="00141CD1" w:rsidRPr="004C1056">
        <w:t xml:space="preserve">!  </w:t>
      </w:r>
      <w:r>
        <w:t>Haitoshi kujibu ndiyo peke yake swali kama hili</w:t>
      </w:r>
      <w:r w:rsidR="00141CD1" w:rsidRPr="004C1056">
        <w:t xml:space="preserve">, </w:t>
      </w:r>
      <w:r>
        <w:t>kila muamini anapaswa kufahamu bila shaka yeyote kwamba Biblia siyo kitu kingine zaidi ya pumzi ya Mwenyezi Mungu</w:t>
      </w:r>
      <w:r w:rsidR="00141CD1" w:rsidRPr="004C1056">
        <w:t xml:space="preserve">.  </w:t>
      </w:r>
    </w:p>
    <w:p w14:paraId="6A9C68F5" w14:textId="77777777" w:rsidR="008E26F1" w:rsidRPr="004C1056" w:rsidRDefault="008E26F1" w:rsidP="003C2190">
      <w:pPr>
        <w:pStyle w:val="Heading3"/>
        <w:numPr>
          <w:ilvl w:val="0"/>
          <w:numId w:val="0"/>
        </w:numPr>
        <w:ind w:left="720"/>
        <w:jc w:val="both"/>
      </w:pPr>
    </w:p>
    <w:p w14:paraId="0D738188" w14:textId="77777777" w:rsidR="00662030" w:rsidRPr="00354A34" w:rsidRDefault="00662030" w:rsidP="003C2190">
      <w:pPr>
        <w:jc w:val="both"/>
        <w:rPr>
          <w:sz w:val="16"/>
          <w:szCs w:val="16"/>
        </w:rPr>
      </w:pPr>
      <w:r w:rsidRPr="004C1056">
        <w:br w:type="page"/>
      </w:r>
    </w:p>
    <w:p w14:paraId="233D01EB" w14:textId="77777777" w:rsidR="00141CD1" w:rsidRPr="004C1056" w:rsidRDefault="006014E7" w:rsidP="003C2190">
      <w:pPr>
        <w:pStyle w:val="Heading2"/>
        <w:jc w:val="both"/>
      </w:pPr>
      <w:r>
        <w:t xml:space="preserve">Mawazo Potofu kuhusu </w:t>
      </w:r>
      <w:r>
        <w:rPr>
          <w:lang w:val="en-US"/>
        </w:rPr>
        <w:t>Uvuvio</w:t>
      </w:r>
      <w:r w:rsidR="00F8355D">
        <w:t xml:space="preserve"> wa Biblia</w:t>
      </w:r>
    </w:p>
    <w:p w14:paraId="767F6118" w14:textId="77777777" w:rsidR="00141CD1" w:rsidRPr="00B05A1F" w:rsidRDefault="00141CD1" w:rsidP="003C2190">
      <w:pPr>
        <w:jc w:val="both"/>
      </w:pPr>
    </w:p>
    <w:p w14:paraId="0FBCD5ED" w14:textId="77777777" w:rsidR="00141CD1" w:rsidRPr="004C1056" w:rsidRDefault="00F8355D" w:rsidP="003C2190">
      <w:pPr>
        <w:pStyle w:val="Heading3"/>
        <w:numPr>
          <w:ilvl w:val="0"/>
          <w:numId w:val="57"/>
        </w:numPr>
        <w:jc w:val="both"/>
      </w:pPr>
      <w:r>
        <w:t xml:space="preserve">Biblia ilipatikana kwa </w:t>
      </w:r>
      <w:r w:rsidR="006014E7">
        <w:rPr>
          <w:lang w:val="en-US"/>
        </w:rPr>
        <w:t>uvuvio</w:t>
      </w:r>
      <w:r>
        <w:t xml:space="preserve"> wa asili</w:t>
      </w:r>
      <w:r w:rsidR="00141CD1" w:rsidRPr="004C1056">
        <w:t>.</w:t>
      </w:r>
    </w:p>
    <w:p w14:paraId="5A67907B" w14:textId="77777777" w:rsidR="00141CD1" w:rsidRPr="004C1056" w:rsidRDefault="00F8355D" w:rsidP="003C2190">
      <w:pPr>
        <w:ind w:firstLine="720"/>
        <w:jc w:val="both"/>
      </w:pPr>
      <w:r>
        <w:t>Wazo hili la uwongo hushikilia kwamba Biblia ni tunda la mtu mmoja mwerevu wa hali ya juu</w:t>
      </w:r>
      <w:r w:rsidR="00141CD1" w:rsidRPr="004C1056">
        <w:t>,</w:t>
      </w:r>
      <w:r>
        <w:t xml:space="preserve"> ila siyo mwenye nguvu za ajabu au za Utukufu.</w:t>
      </w:r>
      <w:r w:rsidR="00141CD1" w:rsidRPr="004C1056">
        <w:t xml:space="preserve"> </w:t>
      </w:r>
      <w:r>
        <w:t xml:space="preserve">Hii ni aina ya msukumo ambao umeoneshwa katika maandishi ya Milton, Shakespeare au Confusius. Hakuna binadamu mwenye kipaji hata kiwe cha namna gani, ambaye akisoma alichoandika Shakespeare </w:t>
      </w:r>
      <w:r w:rsidR="00AD159A">
        <w:t>kisha akai</w:t>
      </w:r>
      <w:r>
        <w:t>soma Biblia</w:t>
      </w:r>
      <w:r w:rsidR="00AD159A">
        <w:t xml:space="preserve"> atashindwa kuona tofauti kati ya mambo haya mawili kuwa ni kubwa sana</w:t>
      </w:r>
      <w:r w:rsidR="008E26F1" w:rsidRPr="004C1056">
        <w:t xml:space="preserve">. </w:t>
      </w:r>
      <w:r w:rsidR="00AD159A">
        <w:t xml:space="preserve">Kitabu kinaweza kuwa na </w:t>
      </w:r>
      <w:r w:rsidR="006014E7">
        <w:t>uvuvio</w:t>
      </w:r>
      <w:r w:rsidR="00AD159A">
        <w:t xml:space="preserve"> bila kuwa na pumzi</w:t>
      </w:r>
      <w:r w:rsidR="00141CD1" w:rsidRPr="004C1056">
        <w:t>.</w:t>
      </w:r>
      <w:r w:rsidR="00AD159A">
        <w:t xml:space="preserve"> Biblia inavipita kwa mbali vitabu vya wanadamu.</w:t>
      </w:r>
      <w:r w:rsidR="00141CD1" w:rsidRPr="004C1056">
        <w:t xml:space="preserve"> </w:t>
      </w:r>
    </w:p>
    <w:p w14:paraId="521E9F0A" w14:textId="77777777" w:rsidR="00141CD1" w:rsidRPr="00B05A1F" w:rsidRDefault="00141CD1" w:rsidP="003C2190">
      <w:pPr>
        <w:tabs>
          <w:tab w:val="left" w:pos="5877"/>
        </w:tabs>
        <w:jc w:val="both"/>
        <w:rPr>
          <w:b/>
        </w:rPr>
      </w:pPr>
    </w:p>
    <w:p w14:paraId="7BC83319" w14:textId="77777777" w:rsidR="00141CD1" w:rsidRPr="004C1056" w:rsidRDefault="00AD159A" w:rsidP="003C2190">
      <w:pPr>
        <w:pStyle w:val="Heading3"/>
        <w:jc w:val="both"/>
        <w:rPr>
          <w:b/>
          <w:sz w:val="28"/>
          <w:szCs w:val="28"/>
        </w:rPr>
      </w:pPr>
      <w:r>
        <w:t>Mungu alitumia ngazi mbalimbali za msukumo kutupatia Biblia</w:t>
      </w:r>
      <w:r w:rsidR="00141CD1" w:rsidRPr="004C1056">
        <w:t>.</w:t>
      </w:r>
    </w:p>
    <w:p w14:paraId="4A5D3892" w14:textId="77777777" w:rsidR="00141CD1" w:rsidRPr="004C1056" w:rsidRDefault="00141CD1" w:rsidP="00B05A1F">
      <w:pPr>
        <w:tabs>
          <w:tab w:val="decimal" w:pos="450"/>
          <w:tab w:val="left" w:pos="1080"/>
        </w:tabs>
        <w:ind w:firstLine="720"/>
        <w:jc w:val="both"/>
      </w:pPr>
      <w:r w:rsidRPr="004C1056">
        <w:tab/>
      </w:r>
      <w:r w:rsidR="00AD159A">
        <w:t>Wazo hili la uongo hudai kwamba Mungu alitumia ngazi mbalimbali za udhibiti kwa vipindi tofauti katika mchakato wa msukumo. Wazo hili linatetewa zaidi kwamba Mungu alitumia utukufu wake na wakati mwingine, alitoa tu mapendekezo au alianzisha</w:t>
      </w:r>
      <w:r w:rsidR="00B05A1F">
        <w:t xml:space="preserve"> jambo kwa maagizo</w:t>
      </w:r>
      <w:r w:rsidRPr="004C1056">
        <w:t>.</w:t>
      </w:r>
      <w:r w:rsidR="00B05A1F">
        <w:t xml:space="preserve"> </w:t>
      </w:r>
      <w:r w:rsidR="00AD159A">
        <w:t>Hii ni kinyume kabisa na msukumo wa kweli wa Biblia</w:t>
      </w:r>
      <w:r w:rsidRPr="004C1056">
        <w:t>.</w:t>
      </w:r>
    </w:p>
    <w:p w14:paraId="755027DB" w14:textId="77777777" w:rsidR="00141CD1" w:rsidRPr="00B05A1F" w:rsidRDefault="00141CD1" w:rsidP="003C2190">
      <w:pPr>
        <w:jc w:val="both"/>
      </w:pPr>
    </w:p>
    <w:p w14:paraId="1F15EF34" w14:textId="77777777" w:rsidR="00141CD1" w:rsidRPr="004C1056" w:rsidRDefault="00AD159A" w:rsidP="003C2190">
      <w:pPr>
        <w:pStyle w:val="Heading3"/>
        <w:jc w:val="both"/>
      </w:pPr>
      <w:r>
        <w:t>Mungu alitoa pendekezo au maoni kwa wanadamu ambao waliiandika Biblia</w:t>
      </w:r>
      <w:r w:rsidR="00141CD1" w:rsidRPr="004C1056">
        <w:t xml:space="preserve">. </w:t>
      </w:r>
    </w:p>
    <w:p w14:paraId="27864E12" w14:textId="77777777" w:rsidR="00141CD1" w:rsidRPr="004C1056" w:rsidRDefault="00AD159A" w:rsidP="003C2190">
      <w:pPr>
        <w:ind w:firstLine="720"/>
        <w:jc w:val="both"/>
      </w:pPr>
      <w:r>
        <w:t xml:space="preserve">Wale wanaoshabikia wazo hili la uongo wanasema kwamba mapendekezo au mawazo hayo yalipewa </w:t>
      </w:r>
      <w:r w:rsidR="006014E7">
        <w:t>uvuvio</w:t>
      </w:r>
      <w:r>
        <w:t xml:space="preserve">. Msimamo huu </w:t>
      </w:r>
      <w:r w:rsidR="00F04626">
        <w:t>unawapa</w:t>
      </w:r>
      <w:r>
        <w:t xml:space="preserve"> wanadamu</w:t>
      </w:r>
      <w:r w:rsidR="00F04626">
        <w:t xml:space="preserve"> nafasi ya kutumia </w:t>
      </w:r>
      <w:r>
        <w:t>maneno</w:t>
      </w:r>
      <w:r w:rsidR="00F04626">
        <w:t xml:space="preserve"> yao katika </w:t>
      </w:r>
      <w:r>
        <w:t>taarifa hizo kutoka akili mwa</w:t>
      </w:r>
      <w:r w:rsidR="00F04626">
        <w:t>o.</w:t>
      </w:r>
      <w:r w:rsidR="00141CD1" w:rsidRPr="004C1056">
        <w:t xml:space="preserve"> </w:t>
      </w:r>
      <w:r w:rsidR="00F04626">
        <w:t xml:space="preserve">Hii ni kinyume na maana halisi ya </w:t>
      </w:r>
      <w:r w:rsidR="006014E7">
        <w:t>uvuvio</w:t>
      </w:r>
      <w:r w:rsidR="00F04626">
        <w:t xml:space="preserve"> wa kweli wa Biblia</w:t>
      </w:r>
      <w:r w:rsidR="00141CD1" w:rsidRPr="004C1056">
        <w:t xml:space="preserve">.  </w:t>
      </w:r>
    </w:p>
    <w:p w14:paraId="666DDA82" w14:textId="77777777" w:rsidR="00141CD1" w:rsidRPr="00B05A1F" w:rsidRDefault="00141CD1" w:rsidP="003C2190">
      <w:pPr>
        <w:tabs>
          <w:tab w:val="decimal" w:pos="450"/>
          <w:tab w:val="left" w:pos="1080"/>
        </w:tabs>
        <w:ind w:left="630"/>
        <w:jc w:val="both"/>
      </w:pPr>
    </w:p>
    <w:p w14:paraId="1F64A27E" w14:textId="77777777" w:rsidR="00141CD1" w:rsidRPr="004C1056" w:rsidRDefault="00F04626" w:rsidP="003C2190">
      <w:pPr>
        <w:pStyle w:val="Heading3"/>
        <w:jc w:val="both"/>
      </w:pPr>
      <w:r>
        <w:t>Sehemu chache tu za Biblia zimepumuliwa</w:t>
      </w:r>
      <w:r w:rsidR="00141CD1" w:rsidRPr="004C1056">
        <w:t>.</w:t>
      </w:r>
    </w:p>
    <w:p w14:paraId="72BA7983" w14:textId="77777777" w:rsidR="00141CD1" w:rsidRPr="004C1056" w:rsidRDefault="00F04626" w:rsidP="003C2190">
      <w:pPr>
        <w:tabs>
          <w:tab w:val="decimal" w:pos="450"/>
          <w:tab w:val="left" w:pos="1080"/>
        </w:tabs>
        <w:ind w:firstLine="720"/>
        <w:jc w:val="both"/>
      </w:pPr>
      <w:r>
        <w:t>H</w:t>
      </w:r>
      <w:r w:rsidR="006014E7">
        <w:t>aya ni mafundisho ya</w:t>
      </w:r>
      <w:r>
        <w:t xml:space="preserve"> uongo ambayo ni hatari kuzungumzia sehemu tu kuwa na pumzi</w:t>
      </w:r>
      <w:r w:rsidR="00141CD1" w:rsidRPr="004C1056">
        <w:t xml:space="preserve">. </w:t>
      </w:r>
      <w:r>
        <w:t>Msimamo huu unatamka kwamba Biblia inalo Neno la Mungu lakini siyo maandiko yote yamepumuliwa. Ni nani basi wa kuamua nini ndiyo na kipi hakijapumuliwa?</w:t>
      </w:r>
      <w:r w:rsidR="00141CD1" w:rsidRPr="004C1056">
        <w:t xml:space="preserve"> </w:t>
      </w:r>
      <w:r>
        <w:t>Nadharia ya namna hiyo inamuacha mwanadamu katika hali tata na hatari ya kutokuwa na uhakika.</w:t>
      </w:r>
      <w:r w:rsidR="00141CD1" w:rsidRPr="004C1056">
        <w:t xml:space="preserve"> </w:t>
      </w:r>
    </w:p>
    <w:p w14:paraId="76D48A34" w14:textId="77777777" w:rsidR="00141CD1" w:rsidRPr="00B05A1F" w:rsidRDefault="00141CD1" w:rsidP="003C2190">
      <w:pPr>
        <w:tabs>
          <w:tab w:val="decimal" w:pos="450"/>
          <w:tab w:val="left" w:pos="1080"/>
        </w:tabs>
        <w:ind w:left="630"/>
        <w:jc w:val="both"/>
      </w:pPr>
    </w:p>
    <w:p w14:paraId="52C6D138" w14:textId="77777777" w:rsidR="001C49B2" w:rsidRDefault="00F04626" w:rsidP="003C2190">
      <w:pPr>
        <w:pStyle w:val="Heading3"/>
        <w:jc w:val="both"/>
      </w:pPr>
      <w:r>
        <w:t xml:space="preserve">Ni nini uelewa sahihi wa </w:t>
      </w:r>
      <w:r w:rsidR="006014E7">
        <w:rPr>
          <w:lang w:val="en-US"/>
        </w:rPr>
        <w:t>uvuvio</w:t>
      </w:r>
      <w:r>
        <w:t xml:space="preserve"> wa Biblia</w:t>
      </w:r>
      <w:r w:rsidR="00141CD1" w:rsidRPr="004C1056">
        <w:t>?</w:t>
      </w:r>
      <w:r w:rsidR="001C49B2">
        <w:t xml:space="preserve"> </w:t>
      </w:r>
    </w:p>
    <w:p w14:paraId="30553393" w14:textId="77777777" w:rsidR="008E26F1" w:rsidRDefault="001C49B2" w:rsidP="003C2190">
      <w:pPr>
        <w:pStyle w:val="Heading3"/>
        <w:numPr>
          <w:ilvl w:val="0"/>
          <w:numId w:val="0"/>
        </w:numPr>
        <w:ind w:firstLine="720"/>
        <w:jc w:val="both"/>
      </w:pPr>
      <w:r>
        <w:t>“</w:t>
      </w:r>
      <w:r w:rsidR="006014E7">
        <w:rPr>
          <w:lang w:val="en-US"/>
        </w:rPr>
        <w:t>Uvuvio</w:t>
      </w:r>
      <w:r w:rsidR="00427772">
        <w:t xml:space="preserve"> wa mdomo na wa mamlaka</w:t>
      </w:r>
      <w:r>
        <w:t xml:space="preserve">” </w:t>
      </w:r>
      <w:r w:rsidR="00427772">
        <w:t>ndio sahihi</w:t>
      </w:r>
      <w:r>
        <w:t>. (</w:t>
      </w:r>
      <w:r w:rsidR="00427772">
        <w:t>jambo hili litaelezwa kwa kina baadaye</w:t>
      </w:r>
      <w:r>
        <w:t>)</w:t>
      </w:r>
    </w:p>
    <w:p w14:paraId="4FA86D43" w14:textId="77777777" w:rsidR="001C49B2" w:rsidRPr="001C49B2" w:rsidRDefault="001C49B2" w:rsidP="003C2190">
      <w:pPr>
        <w:jc w:val="both"/>
      </w:pPr>
    </w:p>
    <w:p w14:paraId="0B747B89" w14:textId="77777777" w:rsidR="001C49B2" w:rsidRPr="00497109" w:rsidRDefault="001C49B2">
      <w:pPr>
        <w:rPr>
          <w:sz w:val="10"/>
          <w:szCs w:val="10"/>
        </w:rPr>
      </w:pPr>
      <w:bookmarkStart w:id="26" w:name="_Toc252268970"/>
      <w:r>
        <w:br w:type="page"/>
      </w:r>
    </w:p>
    <w:bookmarkEnd w:id="26"/>
    <w:p w14:paraId="0EB3E23B" w14:textId="77777777" w:rsidR="00141CD1" w:rsidRDefault="00677528" w:rsidP="00497109">
      <w:pPr>
        <w:pStyle w:val="Heading2"/>
      </w:pPr>
      <w:r>
        <w:t xml:space="preserve">Matangazo </w:t>
      </w:r>
      <w:r w:rsidR="003323E1">
        <w:rPr>
          <w:lang w:val="en-US"/>
        </w:rPr>
        <w:t xml:space="preserve">  </w:t>
      </w:r>
      <w:r>
        <w:t xml:space="preserve">ya </w:t>
      </w:r>
      <w:r w:rsidR="003323E1">
        <w:rPr>
          <w:lang w:val="en-US"/>
        </w:rPr>
        <w:t xml:space="preserve"> Uvuvio </w:t>
      </w:r>
      <w:r>
        <w:t xml:space="preserve"> </w:t>
      </w:r>
      <w:r w:rsidR="003323E1">
        <w:rPr>
          <w:lang w:val="en-US"/>
        </w:rPr>
        <w:t xml:space="preserve"> </w:t>
      </w:r>
      <w:r>
        <w:t xml:space="preserve">wa </w:t>
      </w:r>
      <w:r w:rsidR="003323E1">
        <w:rPr>
          <w:lang w:val="en-US"/>
        </w:rPr>
        <w:t xml:space="preserve"> ki</w:t>
      </w:r>
      <w:r>
        <w:t>Biblia</w:t>
      </w:r>
    </w:p>
    <w:p w14:paraId="25FAB266" w14:textId="77777777" w:rsidR="00354A34" w:rsidRPr="00354A34" w:rsidRDefault="00354A34" w:rsidP="00354A34"/>
    <w:p w14:paraId="1D9AB90A" w14:textId="77777777" w:rsidR="00141CD1" w:rsidRDefault="00677528" w:rsidP="00867E18">
      <w:pPr>
        <w:pStyle w:val="Heading3"/>
        <w:numPr>
          <w:ilvl w:val="0"/>
          <w:numId w:val="58"/>
        </w:numPr>
      </w:pPr>
      <w:r>
        <w:t>Biblia nzima inayo pumzi ya Mungu</w:t>
      </w:r>
      <w:r w:rsidR="00141CD1" w:rsidRPr="004C1056">
        <w:t>.</w:t>
      </w:r>
    </w:p>
    <w:p w14:paraId="53B98122" w14:textId="77777777" w:rsidR="00354A34" w:rsidRPr="00354A34" w:rsidRDefault="00354A34" w:rsidP="00354A34"/>
    <w:p w14:paraId="0E9BE0A7" w14:textId="77777777" w:rsidR="00141CD1" w:rsidRPr="004C1056" w:rsidRDefault="008E26F1" w:rsidP="008E26F1">
      <w:pPr>
        <w:ind w:left="360" w:hanging="360"/>
      </w:pPr>
      <w:r w:rsidRPr="004C1056">
        <w:t xml:space="preserve">II </w:t>
      </w:r>
      <w:r w:rsidR="00677528">
        <w:t>Tim.</w:t>
      </w:r>
      <w:r w:rsidRPr="004C1056">
        <w:t xml:space="preserve"> 3:16—</w:t>
      </w:r>
      <w:r w:rsidR="00677528">
        <w:rPr>
          <w:i/>
          <w:u w:val="single"/>
        </w:rPr>
        <w:t>Kila andiko,</w:t>
      </w:r>
      <w:r w:rsidR="00141CD1" w:rsidRPr="004C1056">
        <w:rPr>
          <w:i/>
        </w:rPr>
        <w:t xml:space="preserve"> </w:t>
      </w:r>
      <w:r w:rsidR="00677528">
        <w:rPr>
          <w:i/>
        </w:rPr>
        <w:t>lenye pumzi ya Mungu …</w:t>
      </w:r>
      <w:r w:rsidR="002329E0" w:rsidRPr="004C1056">
        <w:rPr>
          <w:i/>
        </w:rPr>
        <w:t>…</w:t>
      </w:r>
      <w:r w:rsidRPr="004C1056">
        <w:t xml:space="preserve"> </w:t>
      </w:r>
    </w:p>
    <w:p w14:paraId="0D061E58" w14:textId="77777777" w:rsidR="00141CD1" w:rsidRPr="00497109" w:rsidRDefault="00141CD1" w:rsidP="00141CD1">
      <w:pPr>
        <w:rPr>
          <w:sz w:val="10"/>
          <w:szCs w:val="10"/>
        </w:rPr>
      </w:pPr>
    </w:p>
    <w:p w14:paraId="3EC6C7DF" w14:textId="77777777" w:rsidR="00AE044A" w:rsidRDefault="00677528" w:rsidP="003C2190">
      <w:pPr>
        <w:ind w:firstLine="720"/>
        <w:jc w:val="both"/>
      </w:pPr>
      <w:r>
        <w:rPr>
          <w:b/>
        </w:rPr>
        <w:t xml:space="preserve">Wazo kwamba Biblia katika ukamilifu wake inayo pumzi ya Mungu huitwa </w:t>
      </w:r>
      <w:r w:rsidRPr="00677528">
        <w:rPr>
          <w:b/>
          <w:i/>
        </w:rPr>
        <w:t>uvuvio</w:t>
      </w:r>
      <w:r>
        <w:rPr>
          <w:b/>
        </w:rPr>
        <w:t xml:space="preserve"> kwa mamlaka</w:t>
      </w:r>
      <w:r w:rsidR="00AE044A" w:rsidRPr="00204AB6">
        <w:rPr>
          <w:b/>
        </w:rPr>
        <w:t xml:space="preserve">. </w:t>
      </w:r>
      <w:r>
        <w:t>Mamlaka maana yake kamili au timia</w:t>
      </w:r>
      <w:r w:rsidR="00AE044A">
        <w:t xml:space="preserve">. </w:t>
      </w:r>
      <w:r>
        <w:t>Biblia kamili huanzia mwanzo mpaka ufunuo ni Neno la Mungu lenye uvuvio</w:t>
      </w:r>
      <w:r w:rsidR="00AE044A">
        <w:t xml:space="preserve">. </w:t>
      </w:r>
      <w:r>
        <w:t>Maandiko yote yamepumliwa sawasawa</w:t>
      </w:r>
      <w:r w:rsidR="00AE044A">
        <w:t>.</w:t>
      </w:r>
    </w:p>
    <w:p w14:paraId="6AEE8ECD" w14:textId="77777777" w:rsidR="00AE044A" w:rsidRPr="004C1056" w:rsidRDefault="00F44CC7" w:rsidP="003C2190">
      <w:pPr>
        <w:ind w:firstLine="630"/>
        <w:jc w:val="both"/>
      </w:pPr>
      <w:r>
        <w:t xml:space="preserve">Kwa kuwa imepumuliwa na Mungu Biblia </w:t>
      </w:r>
      <w:r w:rsidRPr="00F44CC7">
        <w:rPr>
          <w:i/>
        </w:rPr>
        <w:t>haiwezi kuwa na kosa</w:t>
      </w:r>
      <w:r>
        <w:rPr>
          <w:i/>
        </w:rPr>
        <w:t>.</w:t>
      </w:r>
      <w:r w:rsidR="00AE044A">
        <w:t xml:space="preserve"> </w:t>
      </w:r>
      <w:r>
        <w:t xml:space="preserve">Haiwezi kuwa na kosa maana yake </w:t>
      </w:r>
      <w:r w:rsidRPr="00F44CC7">
        <w:rPr>
          <w:i/>
        </w:rPr>
        <w:t>imetenganishwa kabisa na uwezekano wa kukosewa</w:t>
      </w:r>
      <w:r w:rsidR="00AE044A">
        <w:t xml:space="preserve">. </w:t>
      </w:r>
      <w:r>
        <w:t>Maneno hayo huhusishwa na Mungu ambaye hawezi kufanya kosa au kughafilika. Katika matumizi yake kuihusu Biblia kutokuwa na kosa kunahusu Utukufu wa Mwandishi wa Maandiko. Muandishi huyu Mtukufu hafanyi makosa na kwa hiyo Neno lake haliwezi kuwa na kosa</w:t>
      </w:r>
      <w:r w:rsidR="00AE044A" w:rsidRPr="004C1056">
        <w:t>.</w:t>
      </w:r>
    </w:p>
    <w:p w14:paraId="5CE931AD" w14:textId="77777777" w:rsidR="00AE044A" w:rsidRPr="00497109" w:rsidRDefault="00AE044A" w:rsidP="003C2190">
      <w:pPr>
        <w:jc w:val="both"/>
        <w:rPr>
          <w:sz w:val="10"/>
          <w:szCs w:val="10"/>
        </w:rPr>
      </w:pPr>
    </w:p>
    <w:p w14:paraId="7923A691" w14:textId="77777777" w:rsidR="00141CD1" w:rsidRPr="004C1056" w:rsidRDefault="00CE2F6F" w:rsidP="003C2190">
      <w:pPr>
        <w:pStyle w:val="Heading3"/>
        <w:jc w:val="both"/>
      </w:pPr>
      <w:r>
        <w:t>Agano la Kale limevuviwa na Mungu</w:t>
      </w:r>
      <w:r w:rsidR="00141CD1" w:rsidRPr="004C1056">
        <w:t>.</w:t>
      </w:r>
    </w:p>
    <w:p w14:paraId="67B9F804" w14:textId="77777777" w:rsidR="00141CD1" w:rsidRPr="004C1056" w:rsidRDefault="00CE2F6F" w:rsidP="003C2190">
      <w:pPr>
        <w:ind w:firstLine="720"/>
        <w:jc w:val="both"/>
      </w:pPr>
      <w:r>
        <w:t>Mara kwa mara tena tunaweza kupata maelezo yafuatayo katika Agano la Kale</w:t>
      </w:r>
      <w:r w:rsidR="00141CD1" w:rsidRPr="004C1056">
        <w:t>:</w:t>
      </w:r>
    </w:p>
    <w:p w14:paraId="646CAEA8" w14:textId="77777777" w:rsidR="00DA4133" w:rsidRPr="00DA4133" w:rsidRDefault="00DA4133" w:rsidP="00A179AA">
      <w:pPr>
        <w:tabs>
          <w:tab w:val="left" w:pos="3600"/>
          <w:tab w:val="left" w:pos="6480"/>
        </w:tabs>
        <w:ind w:left="270"/>
        <w:rPr>
          <w:sz w:val="6"/>
          <w:szCs w:val="6"/>
        </w:rPr>
      </w:pPr>
    </w:p>
    <w:p w14:paraId="387550E0" w14:textId="77777777" w:rsidR="00141CD1" w:rsidRPr="004C1056" w:rsidRDefault="00141CD1" w:rsidP="00A179AA">
      <w:pPr>
        <w:tabs>
          <w:tab w:val="left" w:pos="3600"/>
          <w:tab w:val="left" w:pos="6480"/>
        </w:tabs>
        <w:ind w:left="270"/>
      </w:pPr>
      <w:r w:rsidRPr="004C1056">
        <w:t>“</w:t>
      </w:r>
      <w:r w:rsidR="00CE2F6F">
        <w:t>Neno la Bwana</w:t>
      </w:r>
      <w:r w:rsidR="00B05A1F">
        <w:t xml:space="preserve">”        </w:t>
      </w:r>
      <w:r w:rsidR="00B05A1F">
        <w:tab/>
      </w:r>
      <w:r w:rsidR="00B05A1F" w:rsidRPr="004C1056">
        <w:t>“</w:t>
      </w:r>
      <w:r w:rsidR="00B05A1F">
        <w:t>Mungu akaamuru</w:t>
      </w:r>
      <w:r w:rsidR="00B05A1F" w:rsidRPr="004C1056">
        <w:t xml:space="preserve">” </w:t>
      </w:r>
      <w:r w:rsidR="00B05A1F">
        <w:tab/>
      </w:r>
      <w:r w:rsidR="00B05A1F" w:rsidRPr="004C1056">
        <w:t xml:space="preserve"> “</w:t>
      </w:r>
      <w:r w:rsidR="00B05A1F">
        <w:t xml:space="preserve">Mungu akasema </w:t>
      </w:r>
      <w:r w:rsidR="00B05A1F" w:rsidRPr="004C1056">
        <w:t>/</w:t>
      </w:r>
      <w:r w:rsidR="00B05A1F">
        <w:t>akaonge</w:t>
      </w:r>
      <w:r w:rsidRPr="004C1056">
        <w:tab/>
      </w:r>
    </w:p>
    <w:p w14:paraId="07AC8628" w14:textId="77777777" w:rsidR="00354A34" w:rsidRDefault="00141CD1" w:rsidP="00DA4133">
      <w:pPr>
        <w:tabs>
          <w:tab w:val="left" w:pos="3600"/>
          <w:tab w:val="left" w:pos="6480"/>
        </w:tabs>
        <w:ind w:left="270"/>
      </w:pPr>
      <w:r w:rsidRPr="004C1056">
        <w:t>“</w:t>
      </w:r>
      <w:r w:rsidR="00D32370">
        <w:t>Bwana akasema</w:t>
      </w:r>
      <w:r w:rsidRPr="004C1056">
        <w:t xml:space="preserve">”  </w:t>
      </w:r>
      <w:r w:rsidRPr="004C1056">
        <w:tab/>
      </w:r>
      <w:r w:rsidR="00A179AA" w:rsidRPr="004C1056">
        <w:t>“</w:t>
      </w:r>
      <w:r w:rsidR="00A179AA">
        <w:t>Mungu akatokea</w:t>
      </w:r>
      <w:r w:rsidR="00A179AA" w:rsidRPr="004C1056">
        <w:t xml:space="preserve">”  </w:t>
      </w:r>
      <w:r w:rsidRPr="004C1056">
        <w:t xml:space="preserve"> </w:t>
      </w:r>
      <w:r w:rsidRPr="004C1056">
        <w:tab/>
      </w:r>
      <w:r w:rsidR="00A179AA" w:rsidRPr="004C1056">
        <w:t>“</w:t>
      </w:r>
      <w:r w:rsidR="00A179AA">
        <w:t>Asema Bwana”</w:t>
      </w:r>
    </w:p>
    <w:p w14:paraId="00A36BC6" w14:textId="77777777" w:rsidR="00DA4133" w:rsidRPr="00DA4133" w:rsidRDefault="00DA4133" w:rsidP="00DA4133">
      <w:pPr>
        <w:tabs>
          <w:tab w:val="left" w:pos="3600"/>
          <w:tab w:val="left" w:pos="6480"/>
        </w:tabs>
        <w:ind w:left="270"/>
        <w:rPr>
          <w:sz w:val="16"/>
          <w:szCs w:val="16"/>
        </w:rPr>
      </w:pPr>
    </w:p>
    <w:p w14:paraId="186A4A19" w14:textId="77777777" w:rsidR="00141CD1" w:rsidRDefault="00D32370" w:rsidP="003C2190">
      <w:pPr>
        <w:tabs>
          <w:tab w:val="left" w:pos="3600"/>
          <w:tab w:val="left" w:pos="6480"/>
        </w:tabs>
        <w:ind w:left="270"/>
        <w:jc w:val="both"/>
      </w:pPr>
      <w:r>
        <w:t>Maelezo kama haya yanadhibitisha uvuvio wa Agano la Kale</w:t>
      </w:r>
      <w:r w:rsidR="00141CD1" w:rsidRPr="004C1056">
        <w:t xml:space="preserve">. </w:t>
      </w:r>
      <w:r>
        <w:t xml:space="preserve">Uthibitisho wa madai haya uko wazi </w:t>
      </w:r>
      <w:r w:rsidR="00A34345">
        <w:t xml:space="preserve">kutokana na umakini wa kila neno la taarifa na majina, nyakati na mahali ambako watendaji </w:t>
      </w:r>
      <w:r w:rsidR="00086E34">
        <w:t>walikamilisha ujumbe wao na, ukamilifu wa kutimia kwa unabii wao</w:t>
      </w:r>
      <w:r w:rsidR="00141CD1" w:rsidRPr="004C1056">
        <w:t xml:space="preserve">. </w:t>
      </w:r>
    </w:p>
    <w:p w14:paraId="40A95948" w14:textId="77777777" w:rsidR="00354A34" w:rsidRPr="00DA4133" w:rsidRDefault="00354A34" w:rsidP="003C2190">
      <w:pPr>
        <w:tabs>
          <w:tab w:val="left" w:pos="3600"/>
          <w:tab w:val="left" w:pos="6480"/>
        </w:tabs>
        <w:ind w:left="270"/>
        <w:jc w:val="both"/>
        <w:rPr>
          <w:sz w:val="16"/>
          <w:szCs w:val="16"/>
        </w:rPr>
      </w:pPr>
    </w:p>
    <w:p w14:paraId="3BD2E6FA" w14:textId="77777777" w:rsidR="00141CD1" w:rsidRDefault="00086E34" w:rsidP="003C2190">
      <w:pPr>
        <w:ind w:left="360" w:hanging="360"/>
        <w:jc w:val="both"/>
        <w:rPr>
          <w:i/>
        </w:rPr>
      </w:pPr>
      <w:r>
        <w:t>Matendo</w:t>
      </w:r>
      <w:r w:rsidR="00141CD1" w:rsidRPr="004C1056">
        <w:t xml:space="preserve"> 28:25—</w:t>
      </w:r>
      <w:r>
        <w:rPr>
          <w:i/>
        </w:rPr>
        <w:t>Na walipokuwa hawapatani wao kwa wao, wakaenda zao, Paulo alipokwisha kusema neno hili moja, ya kwamba, Roho Mtakatifu alinena vyema na baba zetu, kwa kinywa cha nabii Isaya</w:t>
      </w:r>
      <w:r w:rsidR="00141CD1" w:rsidRPr="004C1056">
        <w:rPr>
          <w:i/>
        </w:rPr>
        <w:t>,</w:t>
      </w:r>
    </w:p>
    <w:p w14:paraId="24F3CF73" w14:textId="77777777" w:rsidR="00354A34" w:rsidRPr="00DA4133" w:rsidRDefault="00354A34" w:rsidP="003C2190">
      <w:pPr>
        <w:ind w:left="360" w:hanging="360"/>
        <w:jc w:val="both"/>
        <w:rPr>
          <w:sz w:val="6"/>
          <w:szCs w:val="6"/>
        </w:rPr>
      </w:pPr>
    </w:p>
    <w:p w14:paraId="386A4552" w14:textId="77777777" w:rsidR="00141CD1" w:rsidRDefault="00141CD1" w:rsidP="003C2190">
      <w:pPr>
        <w:ind w:left="360" w:hanging="360"/>
        <w:jc w:val="both"/>
      </w:pPr>
      <w:r w:rsidRPr="004C1056">
        <w:t xml:space="preserve">2 </w:t>
      </w:r>
      <w:r w:rsidR="00086E34">
        <w:t>Petro</w:t>
      </w:r>
      <w:r w:rsidRPr="004C1056">
        <w:t xml:space="preserve"> 1:21—</w:t>
      </w:r>
      <w:r w:rsidR="00086E34">
        <w:rPr>
          <w:i/>
        </w:rPr>
        <w:t>Maana unabii haukuletwa popote kwa mapenzi ya mwanadamu; bali wanadamu walinena yaliyotoka kwa Mungu, wakiongozwa na Roho Mtakatifu</w:t>
      </w:r>
      <w:r w:rsidRPr="004C1056">
        <w:t>.</w:t>
      </w:r>
    </w:p>
    <w:p w14:paraId="5FF22CC2" w14:textId="77777777" w:rsidR="00354A34" w:rsidRPr="00DA4133" w:rsidRDefault="00354A34" w:rsidP="003C2190">
      <w:pPr>
        <w:ind w:left="360" w:hanging="360"/>
        <w:jc w:val="both"/>
        <w:rPr>
          <w:sz w:val="6"/>
          <w:szCs w:val="6"/>
        </w:rPr>
      </w:pPr>
    </w:p>
    <w:p w14:paraId="68AC03BD" w14:textId="77777777" w:rsidR="00141CD1" w:rsidRDefault="00086E34" w:rsidP="003C2190">
      <w:pPr>
        <w:ind w:left="360" w:hanging="360"/>
        <w:jc w:val="both"/>
        <w:rPr>
          <w:i/>
        </w:rPr>
      </w:pPr>
      <w:r>
        <w:t>Waebrania</w:t>
      </w:r>
      <w:r w:rsidR="00141CD1" w:rsidRPr="004C1056">
        <w:t xml:space="preserve"> 1:1—</w:t>
      </w:r>
      <w:r>
        <w:rPr>
          <w:i/>
        </w:rPr>
        <w:t xml:space="preserve">Mungu ambaye alisema zamani na baba zetu katika manabii kwa sehemu nyingi na kwa njia nyingi. </w:t>
      </w:r>
    </w:p>
    <w:p w14:paraId="2A184DC4" w14:textId="77777777" w:rsidR="00354A34" w:rsidRPr="00DA4133" w:rsidRDefault="00354A34" w:rsidP="003C2190">
      <w:pPr>
        <w:ind w:left="360" w:hanging="360"/>
        <w:jc w:val="both"/>
        <w:rPr>
          <w:i/>
          <w:sz w:val="6"/>
          <w:szCs w:val="6"/>
        </w:rPr>
      </w:pPr>
    </w:p>
    <w:p w14:paraId="016C2575" w14:textId="77777777" w:rsidR="00141CD1" w:rsidRDefault="00086E34" w:rsidP="003C2190">
      <w:pPr>
        <w:ind w:left="360" w:hanging="360"/>
        <w:jc w:val="both"/>
        <w:rPr>
          <w:b/>
          <w:i/>
        </w:rPr>
      </w:pPr>
      <w:r>
        <w:t>Kumb</w:t>
      </w:r>
      <w:r w:rsidR="00141CD1" w:rsidRPr="004C1056">
        <w:t>.18:18-22—</w:t>
      </w:r>
      <w:r w:rsidR="00102B5F" w:rsidRPr="004C1056">
        <w:rPr>
          <w:i/>
        </w:rPr>
        <w:t>v.</w:t>
      </w:r>
      <w:r w:rsidR="00141CD1" w:rsidRPr="004C1056">
        <w:rPr>
          <w:i/>
        </w:rPr>
        <w:t xml:space="preserve"> 22 </w:t>
      </w:r>
      <w:r w:rsidR="0074633A" w:rsidRPr="0074633A">
        <w:rPr>
          <w:b/>
          <w:i/>
        </w:rPr>
        <w:t>Atakaponena nabii kwa jina la Bwana, lisifuate jambo lile wala kutimia hilo ndilo neno asilonena Bwana; kwa kujikinai amelinena huyo nabii, usimuogope</w:t>
      </w:r>
      <w:r w:rsidR="00141CD1" w:rsidRPr="004C1056">
        <w:rPr>
          <w:b/>
          <w:i/>
        </w:rPr>
        <w:t>.</w:t>
      </w:r>
    </w:p>
    <w:p w14:paraId="2CE5B765" w14:textId="77777777" w:rsidR="00354A34" w:rsidRPr="00DA4133" w:rsidRDefault="00354A34" w:rsidP="003C2190">
      <w:pPr>
        <w:ind w:left="360" w:hanging="360"/>
        <w:jc w:val="both"/>
        <w:rPr>
          <w:sz w:val="16"/>
          <w:szCs w:val="16"/>
        </w:rPr>
      </w:pPr>
    </w:p>
    <w:p w14:paraId="03B978E2" w14:textId="77777777" w:rsidR="00141CD1" w:rsidRPr="004C1056" w:rsidRDefault="0074633A" w:rsidP="003C2190">
      <w:pPr>
        <w:pStyle w:val="Heading3"/>
        <w:jc w:val="both"/>
      </w:pPr>
      <w:r>
        <w:t>Agano Jipya limevuviwa na Mungu</w:t>
      </w:r>
    </w:p>
    <w:p w14:paraId="7D5F3740" w14:textId="77777777" w:rsidR="00141CD1" w:rsidRPr="004C1056" w:rsidRDefault="0074633A" w:rsidP="003C2190">
      <w:pPr>
        <w:ind w:firstLine="720"/>
        <w:jc w:val="both"/>
      </w:pPr>
      <w:r>
        <w:t>Waandishi wa Agano Jipya wanadai kuwa uvuvio kwa waandishi wa Agano la Kale  unawahusu wao pia</w:t>
      </w:r>
      <w:r w:rsidR="00141CD1" w:rsidRPr="004C1056">
        <w:t>:</w:t>
      </w:r>
    </w:p>
    <w:p w14:paraId="48D77CD6" w14:textId="77777777" w:rsidR="00141CD1" w:rsidRPr="004C1056" w:rsidRDefault="00086E34" w:rsidP="003C2190">
      <w:pPr>
        <w:jc w:val="both"/>
      </w:pPr>
      <w:r>
        <w:t>Matendo</w:t>
      </w:r>
      <w:r w:rsidR="00141CD1" w:rsidRPr="004C1056">
        <w:t xml:space="preserve"> 1:16—</w:t>
      </w:r>
      <w:r w:rsidR="00141CD1" w:rsidRPr="004C1056">
        <w:rPr>
          <w:i/>
        </w:rPr>
        <w:t>…</w:t>
      </w:r>
      <w:r w:rsidR="0074633A">
        <w:rPr>
          <w:i/>
        </w:rPr>
        <w:t>ilipasa andiko litimizwe, alilolinena Roho Mtakatifu zamani kwa kinywa cha Daudi kwa habari za Yuda aliyewaongoza wao waliomkamata Yesu</w:t>
      </w:r>
      <w:r w:rsidR="006B65F0">
        <w:rPr>
          <w:i/>
        </w:rPr>
        <w:t>..</w:t>
      </w:r>
      <w:r w:rsidR="00141CD1" w:rsidRPr="004C1056">
        <w:rPr>
          <w:i/>
        </w:rPr>
        <w:t>..,</w:t>
      </w:r>
    </w:p>
    <w:p w14:paraId="0DDCF33D" w14:textId="77777777" w:rsidR="00141CD1" w:rsidRPr="004C1056" w:rsidRDefault="006B65F0" w:rsidP="003C2190">
      <w:pPr>
        <w:pStyle w:val="Heading3"/>
        <w:jc w:val="both"/>
      </w:pPr>
      <w:r>
        <w:t>Wale watu walivuviwa</w:t>
      </w:r>
    </w:p>
    <w:p w14:paraId="706C284D" w14:textId="77777777" w:rsidR="007477A8" w:rsidRDefault="006B65F0" w:rsidP="00BB1F59">
      <w:pPr>
        <w:ind w:left="720"/>
        <w:jc w:val="both"/>
      </w:pPr>
      <w:r>
        <w:t>Maandiko yanatamka kwamba watu watakatifu wa Mungu waliongea kama walivyosukumwa na Roho Mtakatifu</w:t>
      </w:r>
      <w:r w:rsidR="00141CD1" w:rsidRPr="004C1056">
        <w:t xml:space="preserve">. – 2 </w:t>
      </w:r>
      <w:r>
        <w:t>Petro</w:t>
      </w:r>
      <w:r w:rsidR="00141CD1" w:rsidRPr="004C1056">
        <w:t xml:space="preserve"> 1:</w:t>
      </w:r>
      <w:r>
        <w:t>Mungu aliwavuvia Neno lake watu ambao walikuwa ni vyombo vya kibinadamu kuandika Biblia. Kauli za Manabii kutoka kwa Mungu zilitumiwa na Mungu kuwasiliana na watu Wake. Bwana aliwaagiza wengi wa watu hao kuandika Maneno Yake</w:t>
      </w:r>
      <w:r w:rsidR="00141CD1" w:rsidRPr="004C1056">
        <w:t>.</w:t>
      </w:r>
      <w:r>
        <w:t xml:space="preserve"> Watu hao walivuviwa na kuagizwa na Mungu</w:t>
      </w:r>
      <w:r w:rsidR="00497109">
        <w:t xml:space="preserve"> kuwapatia</w:t>
      </w:r>
      <w:r>
        <w:t xml:space="preserve"> watu wake Neno lake.</w:t>
      </w:r>
    </w:p>
    <w:p w14:paraId="0052F435" w14:textId="77777777" w:rsidR="007477A8" w:rsidRDefault="007477A8" w:rsidP="00BB1F59">
      <w:pPr>
        <w:ind w:left="720"/>
        <w:jc w:val="both"/>
      </w:pPr>
    </w:p>
    <w:p w14:paraId="096F4DD4" w14:textId="77777777" w:rsidR="00141CD1" w:rsidRPr="004C1056" w:rsidRDefault="00DA4133" w:rsidP="00BB1F59">
      <w:pPr>
        <w:ind w:left="720"/>
        <w:jc w:val="both"/>
      </w:pPr>
      <w:r>
        <w:t xml:space="preserve">E. </w:t>
      </w:r>
      <w:r w:rsidR="00497109">
        <w:t>Yale Maneno Yalivuviwa</w:t>
      </w:r>
    </w:p>
    <w:p w14:paraId="0E0976D1" w14:textId="77777777" w:rsidR="00AE044A" w:rsidRPr="001C49B2" w:rsidRDefault="00497109" w:rsidP="003C2190">
      <w:pPr>
        <w:pStyle w:val="Heading4"/>
        <w:numPr>
          <w:ilvl w:val="0"/>
          <w:numId w:val="0"/>
        </w:numPr>
        <w:ind w:firstLine="720"/>
        <w:jc w:val="both"/>
        <w:rPr>
          <w:b/>
        </w:rPr>
      </w:pPr>
      <w:r>
        <w:t>Siyo wale watu waliovuviwa na Mungu peke yao, bali uchaguzi wa maneno ulikuja moja kwa moja kutoka katika kiti cha enzi cha Mungu</w:t>
      </w:r>
      <w:r w:rsidR="00141CD1" w:rsidRPr="00204AB6">
        <w:t>.</w:t>
      </w:r>
      <w:r w:rsidR="00AE044A" w:rsidRPr="00204AB6">
        <w:t xml:space="preserve"> </w:t>
      </w:r>
      <w:r>
        <w:t>Mungu alivuvia uchaguzi wa maneno ya Ma</w:t>
      </w:r>
      <w:r w:rsidR="0059428F">
        <w:t>andiko</w:t>
      </w:r>
      <w:r w:rsidR="00AE044A" w:rsidRPr="00204AB6">
        <w:t>.</w:t>
      </w:r>
      <w:r w:rsidR="001C49B2" w:rsidRPr="001C49B2">
        <w:rPr>
          <w:b/>
        </w:rPr>
        <w:t xml:space="preserve"> </w:t>
      </w:r>
      <w:r w:rsidR="0059428F">
        <w:rPr>
          <w:b/>
        </w:rPr>
        <w:t>Jambo hili hujulikana kama uvuvio wa maneno</w:t>
      </w:r>
      <w:r w:rsidR="00AE044A" w:rsidRPr="00204AB6">
        <w:rPr>
          <w:b/>
        </w:rPr>
        <w:t>.</w:t>
      </w:r>
      <w:r w:rsidR="00AE044A" w:rsidRPr="001C49B2">
        <w:t xml:space="preserve"> </w:t>
      </w:r>
      <w:r w:rsidR="0059428F">
        <w:t>Wale waandishi hawakuachwa peke yao katika uchaguzi wa maneno ambayo yatatumika</w:t>
      </w:r>
      <w:r w:rsidR="00AE044A" w:rsidRPr="001C49B2">
        <w:t xml:space="preserve">.  </w:t>
      </w:r>
      <w:r w:rsidR="0059428F">
        <w:t>Mungu aliongoza katika uchaguzi wa maneno katika Biblia.</w:t>
      </w:r>
      <w:r w:rsidR="00AE044A" w:rsidRPr="001C49B2">
        <w:t xml:space="preserve">  </w:t>
      </w:r>
    </w:p>
    <w:p w14:paraId="1C1FE5A4" w14:textId="77777777" w:rsidR="00141CD1" w:rsidRPr="004C1056" w:rsidRDefault="00141CD1" w:rsidP="003C2190">
      <w:pPr>
        <w:tabs>
          <w:tab w:val="left" w:pos="720"/>
        </w:tabs>
        <w:ind w:firstLine="720"/>
        <w:jc w:val="both"/>
      </w:pPr>
    </w:p>
    <w:p w14:paraId="0EB9983D" w14:textId="77777777" w:rsidR="00141CD1" w:rsidRPr="004C1056" w:rsidRDefault="0059428F" w:rsidP="003C2190">
      <w:pPr>
        <w:ind w:left="360" w:hanging="360"/>
        <w:jc w:val="both"/>
        <w:rPr>
          <w:i/>
        </w:rPr>
      </w:pPr>
      <w:r>
        <w:t>Yuda</w:t>
      </w:r>
      <w:r w:rsidR="00141CD1" w:rsidRPr="004C1056">
        <w:t xml:space="preserve"> 17—</w:t>
      </w:r>
      <w:r>
        <w:rPr>
          <w:i/>
        </w:rPr>
        <w:t>Bali ninyi, wapenzi, yakumbukeni maneno yaliyonenwa zamani na mitume wa Bwana wetu Yesu Kristo</w:t>
      </w:r>
      <w:r w:rsidR="00141CD1" w:rsidRPr="004C1056">
        <w:rPr>
          <w:i/>
        </w:rPr>
        <w:t>;</w:t>
      </w:r>
    </w:p>
    <w:p w14:paraId="01121B37" w14:textId="77777777" w:rsidR="00141CD1" w:rsidRPr="004C1056" w:rsidRDefault="00141CD1" w:rsidP="003C2190">
      <w:pPr>
        <w:ind w:left="360" w:hanging="360"/>
        <w:jc w:val="both"/>
        <w:rPr>
          <w:i/>
        </w:rPr>
      </w:pPr>
      <w:r w:rsidRPr="004C1056">
        <w:t xml:space="preserve">2 </w:t>
      </w:r>
      <w:r w:rsidR="0059428F">
        <w:t>Petro</w:t>
      </w:r>
      <w:r w:rsidRPr="004C1056">
        <w:t xml:space="preserve"> 3:2—</w:t>
      </w:r>
      <w:r w:rsidR="0059428F">
        <w:rPr>
          <w:i/>
        </w:rPr>
        <w:t>Mpate kuyakumbuka yale maneno yaliyonenwa zamani na manabii watakatifu, na ile amri ya Bwana na Mokozi iliyoletwa na mitume wenu.</w:t>
      </w:r>
    </w:p>
    <w:p w14:paraId="2EAACDE8" w14:textId="77777777" w:rsidR="00141CD1" w:rsidRPr="004C1056" w:rsidRDefault="0059428F" w:rsidP="003C2190">
      <w:pPr>
        <w:ind w:left="360" w:hanging="360"/>
        <w:jc w:val="both"/>
      </w:pPr>
      <w:r>
        <w:t>Yohana</w:t>
      </w:r>
      <w:r w:rsidR="00141CD1" w:rsidRPr="004C1056">
        <w:t xml:space="preserve"> 12:48—</w:t>
      </w:r>
      <w:r>
        <w:rPr>
          <w:i/>
        </w:rPr>
        <w:t>Yeye anikataaye mimi,asiye yakubali maneno yangu, anaye amhukumuye; neno hilo nililolinena ndilo litakalomhukumu siku ya mwisho.</w:t>
      </w:r>
    </w:p>
    <w:p w14:paraId="69AA12F6" w14:textId="77777777" w:rsidR="00141CD1" w:rsidRPr="00DA4133" w:rsidRDefault="00141CD1" w:rsidP="003C2190">
      <w:pPr>
        <w:jc w:val="both"/>
      </w:pPr>
    </w:p>
    <w:p w14:paraId="3CA6549D" w14:textId="77777777" w:rsidR="00141CD1" w:rsidRPr="004C1056" w:rsidRDefault="00864742" w:rsidP="00DA4133">
      <w:pPr>
        <w:pStyle w:val="Heading3"/>
        <w:numPr>
          <w:ilvl w:val="1"/>
          <w:numId w:val="22"/>
        </w:numPr>
        <w:tabs>
          <w:tab w:val="clear" w:pos="1800"/>
          <w:tab w:val="num" w:pos="960"/>
        </w:tabs>
        <w:ind w:left="960" w:hanging="240"/>
        <w:jc w:val="both"/>
      </w:pPr>
      <w:r>
        <w:t>Zile Herufi zilikuwa na uvuvio</w:t>
      </w:r>
    </w:p>
    <w:p w14:paraId="5408DE6E" w14:textId="77777777" w:rsidR="00141CD1" w:rsidRPr="004C1056" w:rsidRDefault="00D03315" w:rsidP="003C2190">
      <w:pPr>
        <w:ind w:firstLine="720"/>
        <w:jc w:val="both"/>
      </w:pPr>
      <w:r>
        <w:t xml:space="preserve">Zile herufi za maneno ya Biblia zimevuviwa kwa Utukufu wa Mungu. </w:t>
      </w:r>
      <w:r w:rsidR="003323E1">
        <w:t>Kwa mfano, hebu tuangalie mafundisho</w:t>
      </w:r>
      <w:r>
        <w:t xml:space="preserve"> ya</w:t>
      </w:r>
      <w:r w:rsidR="00141CD1" w:rsidRPr="004C1056">
        <w:t xml:space="preserve"> “</w:t>
      </w:r>
      <w:r>
        <w:t>punje moja na siyo nyingi</w:t>
      </w:r>
      <w:r w:rsidR="00141CD1" w:rsidRPr="004C1056">
        <w:t xml:space="preserve">” </w:t>
      </w:r>
      <w:r>
        <w:t xml:space="preserve">kwa </w:t>
      </w:r>
      <w:r w:rsidR="003323E1">
        <w:t xml:space="preserve">njia ya </w:t>
      </w:r>
      <w:r>
        <w:t>Kristo ambao ili</w:t>
      </w:r>
      <w:r w:rsidR="003323E1">
        <w:t>dhibitishwa</w:t>
      </w:r>
      <w:r>
        <w:t xml:space="preserve"> kwa matumizi ya herufi</w:t>
      </w:r>
      <w:r w:rsidR="00141CD1" w:rsidRPr="004C1056">
        <w:t>: ‘</w:t>
      </w:r>
      <w:r w:rsidR="007D7983">
        <w:t>u</w:t>
      </w:r>
      <w:r w:rsidR="00141CD1" w:rsidRPr="004C1056">
        <w:t>.’</w:t>
      </w:r>
    </w:p>
    <w:p w14:paraId="734A022B" w14:textId="77777777" w:rsidR="00141CD1" w:rsidRPr="00F5316F" w:rsidRDefault="00141CD1" w:rsidP="003C2190">
      <w:pPr>
        <w:jc w:val="both"/>
        <w:rPr>
          <w:sz w:val="10"/>
          <w:szCs w:val="10"/>
        </w:rPr>
      </w:pPr>
    </w:p>
    <w:p w14:paraId="79420E26" w14:textId="77777777" w:rsidR="00141CD1" w:rsidRPr="004C1056" w:rsidRDefault="00D03315" w:rsidP="003C2190">
      <w:pPr>
        <w:ind w:left="360" w:hanging="360"/>
        <w:jc w:val="both"/>
      </w:pPr>
      <w:r>
        <w:t>Wagalatia</w:t>
      </w:r>
      <w:r w:rsidR="00141CD1" w:rsidRPr="004C1056">
        <w:t xml:space="preserve"> 3:16—</w:t>
      </w:r>
      <w:r>
        <w:rPr>
          <w:i/>
        </w:rPr>
        <w:t>Basi ahadi zilin</w:t>
      </w:r>
      <w:r w:rsidR="007D7983">
        <w:rPr>
          <w:i/>
        </w:rPr>
        <w:t>enwa kwa Ibrahimu kwa mzao wake. Hasemi, kwa wazao kana kwamba ni wengi, bali kana kwamba ni  mmoja, Kwa mzao wako, yaani, Kristo.</w:t>
      </w:r>
      <w:r w:rsidR="00141CD1" w:rsidRPr="004C1056">
        <w:t xml:space="preserve"> (</w:t>
      </w:r>
      <w:r w:rsidR="007D7983">
        <w:t>linganisha na</w:t>
      </w:r>
      <w:r w:rsidR="00141CD1" w:rsidRPr="004C1056">
        <w:t xml:space="preserve"> </w:t>
      </w:r>
      <w:r w:rsidR="007D7983">
        <w:t>Mwanzo</w:t>
      </w:r>
      <w:r w:rsidR="00141CD1" w:rsidRPr="004C1056">
        <w:t>. 22:16-18)</w:t>
      </w:r>
    </w:p>
    <w:p w14:paraId="7625C29C" w14:textId="77777777" w:rsidR="007477A8" w:rsidRPr="00DA4133" w:rsidRDefault="007477A8" w:rsidP="00DA4133">
      <w:pPr>
        <w:jc w:val="both"/>
      </w:pPr>
    </w:p>
    <w:p w14:paraId="21A7CFC9" w14:textId="77777777" w:rsidR="00141CD1" w:rsidRPr="004C1056" w:rsidRDefault="007D7983" w:rsidP="003C2190">
      <w:pPr>
        <w:ind w:firstLine="720"/>
        <w:jc w:val="both"/>
      </w:pPr>
      <w:r>
        <w:t>Herufi</w:t>
      </w:r>
      <w:r w:rsidR="00141CD1" w:rsidRPr="004C1056">
        <w:t xml:space="preserve"> ‘</w:t>
      </w:r>
      <w:r>
        <w:t>u</w:t>
      </w:r>
      <w:r w:rsidR="00141CD1" w:rsidRPr="004C1056">
        <w:t xml:space="preserve">’ </w:t>
      </w:r>
      <w:r>
        <w:t xml:space="preserve">katika aya hii inaweka tofauti KUBWA. </w:t>
      </w:r>
      <w:r w:rsidR="00141CD1" w:rsidRPr="004C1056">
        <w:t xml:space="preserve"> </w:t>
      </w:r>
      <w:r>
        <w:t>Herufi</w:t>
      </w:r>
      <w:r w:rsidR="00141CD1" w:rsidRPr="004C1056">
        <w:t xml:space="preserve"> ‘</w:t>
      </w:r>
      <w:r>
        <w:t>u</w:t>
      </w:r>
      <w:r w:rsidR="00141CD1" w:rsidRPr="004C1056">
        <w:t xml:space="preserve">’ </w:t>
      </w:r>
      <w:r>
        <w:t>inaweka tofauti kati ya umoja na wingi na muhimu zaidi tofauti ya kutamka kwamba kuna msuluhishi mmoja au kutamka kwamba wapo wasuluhishi wengi</w:t>
      </w:r>
      <w:r w:rsidR="001B7DF0">
        <w:t>. Iwa</w:t>
      </w:r>
      <w:r>
        <w:t xml:space="preserve">po Mungu angesema </w:t>
      </w:r>
      <w:r w:rsidRPr="001B7DF0">
        <w:rPr>
          <w:rFonts w:ascii="Tahoma" w:hAnsi="Tahoma" w:cs="Tahoma"/>
        </w:rPr>
        <w:t>‘</w:t>
      </w:r>
      <w:r>
        <w:t>wazao’</w:t>
      </w:r>
      <w:r w:rsidR="001B7DF0">
        <w:t xml:space="preserve"> badala ya </w:t>
      </w:r>
      <w:r w:rsidR="001B7DF0" w:rsidRPr="001B7DF0">
        <w:rPr>
          <w:rFonts w:ascii="Tahoma" w:hAnsi="Tahoma" w:cs="Tahoma"/>
        </w:rPr>
        <w:t>‘</w:t>
      </w:r>
      <w:r w:rsidR="001B7DF0">
        <w:t>uzao’ ahadi hizo zingeweza kutolewa kupitia Confucius, Buddha, Mohammed, Papa au mwingine yeyote ambaye amechagua kujitwalia umaarufu huu</w:t>
      </w:r>
      <w:r w:rsidR="00141CD1" w:rsidRPr="004C1056">
        <w:t xml:space="preserve">. </w:t>
      </w:r>
      <w:r w:rsidR="001B7DF0">
        <w:t>Kwa kutumia umoja, Mungu ameufunga mlango kwa manabii wa uongo na kumnyanyua Kristo kama njia PEKEE ya kwenda kwa Mungu</w:t>
      </w:r>
      <w:r w:rsidR="00141CD1" w:rsidRPr="004C1056">
        <w:t xml:space="preserve">. </w:t>
      </w:r>
      <w:r w:rsidR="001B7DF0">
        <w:t>Punje ya Ahadi inaweza kuwa Kristo tu, na siyo Kristo na Buddha</w:t>
      </w:r>
      <w:r w:rsidR="00F31EAE">
        <w:t xml:space="preserve"> au Kristo na Muhammed</w:t>
      </w:r>
      <w:r w:rsidR="00141CD1" w:rsidRPr="004C1056">
        <w:t xml:space="preserve">. </w:t>
      </w:r>
      <w:r w:rsidR="00F31EAE">
        <w:t>Yesu Kristo peke yake alikuwa ndiye punje ya ahadi</w:t>
      </w:r>
      <w:r w:rsidR="00141CD1" w:rsidRPr="004C1056">
        <w:t>.</w:t>
      </w:r>
    </w:p>
    <w:p w14:paraId="3DDB2843" w14:textId="77777777" w:rsidR="00141CD1" w:rsidRPr="00DA4133" w:rsidRDefault="00141CD1" w:rsidP="003C2190">
      <w:pPr>
        <w:ind w:firstLine="720"/>
        <w:jc w:val="both"/>
      </w:pPr>
    </w:p>
    <w:p w14:paraId="1BA46ECE" w14:textId="77777777" w:rsidR="00141CD1" w:rsidRPr="004C1056" w:rsidRDefault="00DA4133" w:rsidP="00DA4133">
      <w:pPr>
        <w:pStyle w:val="Heading3"/>
        <w:numPr>
          <w:ilvl w:val="0"/>
          <w:numId w:val="0"/>
        </w:numPr>
        <w:ind w:left="360"/>
        <w:jc w:val="both"/>
      </w:pPr>
      <w:r>
        <w:t xml:space="preserve">G. </w:t>
      </w:r>
      <w:r w:rsidR="00F31EAE">
        <w:t>Kila chembe Ilivuviwa</w:t>
      </w:r>
    </w:p>
    <w:p w14:paraId="0E3B8DDC" w14:textId="77777777" w:rsidR="00141CD1" w:rsidRPr="004C1056" w:rsidRDefault="00F31EAE" w:rsidP="003C2190">
      <w:pPr>
        <w:ind w:left="360" w:hanging="360"/>
        <w:jc w:val="both"/>
        <w:rPr>
          <w:i/>
        </w:rPr>
      </w:pPr>
      <w:r>
        <w:t>Mathayo</w:t>
      </w:r>
      <w:r w:rsidR="00141CD1" w:rsidRPr="004C1056">
        <w:t xml:space="preserve"> 5:18—</w:t>
      </w:r>
      <w:r>
        <w:rPr>
          <w:i/>
        </w:rPr>
        <w:t>Kwa maana, amin, nawaambia, Mpaka Mbingu na Nchi zitakapoondoka yodi moja wala nukta moja ya torati haitaondoka, hata yote yatimie</w:t>
      </w:r>
      <w:r w:rsidR="00141CD1" w:rsidRPr="004C1056">
        <w:rPr>
          <w:i/>
        </w:rPr>
        <w:t>.</w:t>
      </w:r>
    </w:p>
    <w:p w14:paraId="1DBDED2B" w14:textId="77777777" w:rsidR="00141CD1" w:rsidRPr="00DA4133" w:rsidRDefault="00141CD1" w:rsidP="003C2190">
      <w:pPr>
        <w:ind w:firstLine="720"/>
        <w:jc w:val="both"/>
      </w:pPr>
    </w:p>
    <w:p w14:paraId="1A403F99" w14:textId="77777777" w:rsidR="00141CD1" w:rsidRPr="004C1056" w:rsidRDefault="00F31EAE" w:rsidP="00DA4133">
      <w:pPr>
        <w:jc w:val="both"/>
      </w:pPr>
      <w:r w:rsidRPr="00F31EAE">
        <w:rPr>
          <w:i/>
        </w:rPr>
        <w:t>Yodi</w:t>
      </w:r>
      <w:r w:rsidR="00141CD1" w:rsidRPr="004C1056">
        <w:t xml:space="preserve"> </w:t>
      </w:r>
      <w:r>
        <w:t xml:space="preserve">inaweza kulinganishwa na apostrofi </w:t>
      </w:r>
      <w:r w:rsidR="00141CD1" w:rsidRPr="004C1056">
        <w:t xml:space="preserve">(‘) </w:t>
      </w:r>
      <w:r>
        <w:t xml:space="preserve">na </w:t>
      </w:r>
      <w:r w:rsidRPr="00F31EAE">
        <w:rPr>
          <w:i/>
        </w:rPr>
        <w:t>nukta</w:t>
      </w:r>
      <w:r>
        <w:t xml:space="preserve"> kulinganishwa na kistari ungio</w:t>
      </w:r>
      <w:r w:rsidR="00141CD1" w:rsidRPr="004C1056">
        <w:t xml:space="preserve"> (-).</w:t>
      </w:r>
    </w:p>
    <w:p w14:paraId="2DD4942B" w14:textId="77777777" w:rsidR="00662030" w:rsidRPr="004C1056" w:rsidRDefault="00662030" w:rsidP="003C2190">
      <w:pPr>
        <w:ind w:firstLine="720"/>
        <w:jc w:val="both"/>
      </w:pPr>
    </w:p>
    <w:p w14:paraId="4F450951" w14:textId="77777777" w:rsidR="00662030" w:rsidRDefault="00141CD1" w:rsidP="003C2190">
      <w:pPr>
        <w:ind w:firstLine="720"/>
        <w:jc w:val="both"/>
      </w:pPr>
      <w:r w:rsidRPr="004C1056">
        <w:t>“</w:t>
      </w:r>
      <w:r w:rsidR="00F31EAE">
        <w:t>Biblia siyo kitu kingine isipokuwa ni sauti Yake yule akaaye katika kiti cha enzi</w:t>
      </w:r>
      <w:r w:rsidRPr="004C1056">
        <w:t xml:space="preserve">. </w:t>
      </w:r>
      <w:r w:rsidR="00F31EAE">
        <w:t xml:space="preserve">Kila kitabu chake, kila mlango, kila aya, kila neno, kila silabi, kila herufi, ni tamshi lake </w:t>
      </w:r>
      <w:r w:rsidR="00F31EAE" w:rsidRPr="00F31EAE">
        <w:rPr>
          <w:u w:val="single"/>
        </w:rPr>
        <w:t>Yule Aliye Juu ya Yote</w:t>
      </w:r>
      <w:r w:rsidRPr="004C1056">
        <w:t>.”—Dan Burgon</w:t>
      </w:r>
      <w:bookmarkStart w:id="27" w:name="_Toc242439838"/>
      <w:bookmarkStart w:id="28" w:name="_Toc243571829"/>
    </w:p>
    <w:p w14:paraId="26833E25" w14:textId="77777777" w:rsidR="00DA4133" w:rsidRDefault="00DA4133" w:rsidP="003C2190">
      <w:pPr>
        <w:ind w:firstLine="720"/>
        <w:jc w:val="both"/>
      </w:pPr>
    </w:p>
    <w:p w14:paraId="13F3E37E" w14:textId="77777777" w:rsidR="00DA4133" w:rsidRDefault="00DA4133" w:rsidP="003C2190">
      <w:pPr>
        <w:ind w:firstLine="720"/>
        <w:jc w:val="both"/>
      </w:pPr>
    </w:p>
    <w:p w14:paraId="0E6B0848" w14:textId="77777777" w:rsidR="00DA4133" w:rsidRDefault="00DA4133" w:rsidP="003C2190">
      <w:pPr>
        <w:ind w:firstLine="720"/>
        <w:jc w:val="both"/>
      </w:pPr>
    </w:p>
    <w:p w14:paraId="3B296BC7" w14:textId="77777777" w:rsidR="00DA4133" w:rsidRPr="004C1056" w:rsidRDefault="00DA4133" w:rsidP="003C2190">
      <w:pPr>
        <w:ind w:firstLine="720"/>
        <w:jc w:val="both"/>
      </w:pPr>
    </w:p>
    <w:bookmarkEnd w:id="27"/>
    <w:bookmarkEnd w:id="28"/>
    <w:p w14:paraId="3F187EEB" w14:textId="77777777" w:rsidR="00141CD1" w:rsidRDefault="009C3CFE" w:rsidP="003C2190">
      <w:pPr>
        <w:pStyle w:val="Heading2"/>
        <w:jc w:val="both"/>
      </w:pPr>
      <w:r>
        <w:rPr>
          <w:lang w:val="en-US"/>
        </w:rPr>
        <w:t xml:space="preserve">Ufafanuzi wa </w:t>
      </w:r>
      <w:r w:rsidR="00F5316F">
        <w:t xml:space="preserve"> Uvuvio wa </w:t>
      </w:r>
      <w:r>
        <w:rPr>
          <w:lang w:val="en-US"/>
        </w:rPr>
        <w:t>ki</w:t>
      </w:r>
      <w:r w:rsidR="00F5316F">
        <w:t>Biblia</w:t>
      </w:r>
    </w:p>
    <w:p w14:paraId="29C9DE1B" w14:textId="77777777" w:rsidR="00DA4133" w:rsidRPr="00922C4A" w:rsidRDefault="00DA4133" w:rsidP="00DA4133">
      <w:pPr>
        <w:rPr>
          <w:sz w:val="10"/>
          <w:szCs w:val="16"/>
        </w:rPr>
      </w:pPr>
    </w:p>
    <w:p w14:paraId="405A7864" w14:textId="77777777" w:rsidR="00141CD1" w:rsidRPr="004C1056" w:rsidRDefault="00F5316F" w:rsidP="003C2190">
      <w:pPr>
        <w:pStyle w:val="Heading3"/>
        <w:numPr>
          <w:ilvl w:val="0"/>
          <w:numId w:val="59"/>
        </w:numPr>
        <w:jc w:val="both"/>
      </w:pPr>
      <w:r>
        <w:t xml:space="preserve">Huzalisha watu </w:t>
      </w:r>
      <w:r w:rsidR="00141CD1" w:rsidRPr="004C1056">
        <w:t>“</w:t>
      </w:r>
      <w:r>
        <w:t>waliozaliwa mara ya pili</w:t>
      </w:r>
      <w:r w:rsidR="00141CD1" w:rsidRPr="004C1056">
        <w:t>”.</w:t>
      </w:r>
    </w:p>
    <w:p w14:paraId="69C97236" w14:textId="77777777" w:rsidR="00141CD1" w:rsidRPr="004C1056" w:rsidRDefault="000516F5" w:rsidP="003C2190">
      <w:pPr>
        <w:ind w:left="360" w:hanging="360"/>
        <w:jc w:val="both"/>
      </w:pPr>
      <w:r w:rsidRPr="004C1056">
        <w:rPr>
          <w:i/>
        </w:rPr>
        <w:t xml:space="preserve">II </w:t>
      </w:r>
      <w:r w:rsidR="00F5316F">
        <w:rPr>
          <w:i/>
        </w:rPr>
        <w:t>Kor.</w:t>
      </w:r>
      <w:r w:rsidRPr="004C1056">
        <w:rPr>
          <w:i/>
        </w:rPr>
        <w:t xml:space="preserve"> 5:17—</w:t>
      </w:r>
      <w:r w:rsidR="00F5316F">
        <w:rPr>
          <w:i/>
        </w:rPr>
        <w:t>Hata imekuwa, mtu akiwa ndani ya Kristo amekuwa kiumbe kipya; ya kale yamepita tazama! Yamekuwa mapya.</w:t>
      </w:r>
      <w:r w:rsidRPr="004C1056">
        <w:t xml:space="preserve"> </w:t>
      </w:r>
    </w:p>
    <w:p w14:paraId="702F724F" w14:textId="77777777" w:rsidR="00141CD1" w:rsidRPr="004C1056" w:rsidRDefault="00254FD6" w:rsidP="003C2190">
      <w:pPr>
        <w:ind w:firstLine="720"/>
        <w:jc w:val="both"/>
      </w:pPr>
      <w:r>
        <w:t>Jedwali lifuatalo ni orodha ya watu wa Mungu ambao waligeuka kupitia sehemu mbalimbali za maandiko. Maandiko haya yali</w:t>
      </w:r>
      <w:r w:rsidR="009C3CFE">
        <w:t>kuwa na matokeo katika maisha ya</w:t>
      </w:r>
      <w:r>
        <w:t xml:space="preserve"> watu ha</w:t>
      </w:r>
      <w:r w:rsidR="009C3CFE">
        <w:t>wa wa Mungu</w:t>
      </w:r>
      <w:r>
        <w:t xml:space="preserve">. </w:t>
      </w:r>
    </w:p>
    <w:tbl>
      <w:tblPr>
        <w:tblW w:w="0" w:type="auto"/>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62"/>
        <w:gridCol w:w="2363"/>
        <w:gridCol w:w="2362"/>
        <w:gridCol w:w="2363"/>
      </w:tblGrid>
      <w:tr w:rsidR="00141CD1" w:rsidRPr="006F0594" w14:paraId="240592FE" w14:textId="77777777">
        <w:trPr>
          <w:trHeight w:val="276"/>
        </w:trPr>
        <w:tc>
          <w:tcPr>
            <w:tcW w:w="2362" w:type="dxa"/>
          </w:tcPr>
          <w:p w14:paraId="674121BB" w14:textId="77777777" w:rsidR="00141CD1" w:rsidRPr="006F0594" w:rsidRDefault="00141CD1" w:rsidP="003C2190">
            <w:pPr>
              <w:jc w:val="both"/>
              <w:rPr>
                <w:sz w:val="20"/>
                <w:szCs w:val="20"/>
              </w:rPr>
            </w:pPr>
            <w:r w:rsidRPr="006F0594">
              <w:rPr>
                <w:sz w:val="20"/>
                <w:szCs w:val="20"/>
              </w:rPr>
              <w:t>John Calvin</w:t>
            </w:r>
          </w:p>
        </w:tc>
        <w:tc>
          <w:tcPr>
            <w:tcW w:w="2363" w:type="dxa"/>
          </w:tcPr>
          <w:p w14:paraId="48B7E577" w14:textId="77777777" w:rsidR="00141CD1" w:rsidRPr="006F0594" w:rsidRDefault="00254FD6" w:rsidP="003C2190">
            <w:pPr>
              <w:tabs>
                <w:tab w:val="decimal" w:pos="450"/>
                <w:tab w:val="left" w:pos="810"/>
                <w:tab w:val="left" w:pos="1170"/>
              </w:tabs>
              <w:jc w:val="both"/>
              <w:rPr>
                <w:sz w:val="20"/>
                <w:szCs w:val="20"/>
              </w:rPr>
            </w:pPr>
            <w:r w:rsidRPr="006F0594">
              <w:rPr>
                <w:sz w:val="20"/>
                <w:szCs w:val="20"/>
              </w:rPr>
              <w:t>Isaya</w:t>
            </w:r>
            <w:r w:rsidR="00141CD1" w:rsidRPr="006F0594">
              <w:rPr>
                <w:sz w:val="20"/>
                <w:szCs w:val="20"/>
              </w:rPr>
              <w:t xml:space="preserve"> 53:5</w:t>
            </w:r>
          </w:p>
        </w:tc>
        <w:tc>
          <w:tcPr>
            <w:tcW w:w="2362" w:type="dxa"/>
          </w:tcPr>
          <w:p w14:paraId="51EADA99" w14:textId="77777777" w:rsidR="00141CD1" w:rsidRPr="006F0594" w:rsidRDefault="00141CD1" w:rsidP="003C2190">
            <w:pPr>
              <w:tabs>
                <w:tab w:val="decimal" w:pos="450"/>
                <w:tab w:val="left" w:pos="810"/>
                <w:tab w:val="left" w:pos="1170"/>
              </w:tabs>
              <w:jc w:val="both"/>
              <w:rPr>
                <w:sz w:val="20"/>
                <w:szCs w:val="20"/>
              </w:rPr>
            </w:pPr>
            <w:r w:rsidRPr="006F0594">
              <w:rPr>
                <w:sz w:val="20"/>
                <w:szCs w:val="20"/>
              </w:rPr>
              <w:t>C.H. Spurgeon</w:t>
            </w:r>
          </w:p>
        </w:tc>
        <w:tc>
          <w:tcPr>
            <w:tcW w:w="2363" w:type="dxa"/>
          </w:tcPr>
          <w:p w14:paraId="39D10DA7" w14:textId="77777777" w:rsidR="00141CD1" w:rsidRPr="006F0594" w:rsidRDefault="00254FD6" w:rsidP="003C2190">
            <w:pPr>
              <w:tabs>
                <w:tab w:val="decimal" w:pos="450"/>
                <w:tab w:val="left" w:pos="810"/>
                <w:tab w:val="left" w:pos="1170"/>
              </w:tabs>
              <w:jc w:val="both"/>
              <w:rPr>
                <w:sz w:val="20"/>
                <w:szCs w:val="20"/>
              </w:rPr>
            </w:pPr>
            <w:r w:rsidRPr="006F0594">
              <w:rPr>
                <w:sz w:val="20"/>
                <w:szCs w:val="20"/>
              </w:rPr>
              <w:t>Isaya</w:t>
            </w:r>
            <w:r w:rsidR="00141CD1" w:rsidRPr="006F0594">
              <w:rPr>
                <w:sz w:val="20"/>
                <w:szCs w:val="20"/>
              </w:rPr>
              <w:t xml:space="preserve"> 45:22</w:t>
            </w:r>
          </w:p>
        </w:tc>
      </w:tr>
      <w:tr w:rsidR="00141CD1" w:rsidRPr="006F0594" w14:paraId="10E1CD80" w14:textId="77777777">
        <w:trPr>
          <w:trHeight w:val="276"/>
        </w:trPr>
        <w:tc>
          <w:tcPr>
            <w:tcW w:w="2362" w:type="dxa"/>
          </w:tcPr>
          <w:p w14:paraId="04E4CD27" w14:textId="77777777" w:rsidR="00141CD1" w:rsidRPr="006F0594" w:rsidRDefault="00141CD1" w:rsidP="003C2190">
            <w:pPr>
              <w:tabs>
                <w:tab w:val="decimal" w:pos="450"/>
                <w:tab w:val="left" w:pos="810"/>
                <w:tab w:val="left" w:pos="1170"/>
              </w:tabs>
              <w:jc w:val="both"/>
              <w:rPr>
                <w:sz w:val="20"/>
                <w:szCs w:val="20"/>
              </w:rPr>
            </w:pPr>
            <w:r w:rsidRPr="006F0594">
              <w:rPr>
                <w:sz w:val="20"/>
                <w:szCs w:val="20"/>
              </w:rPr>
              <w:t>Henry Moorhouse</w:t>
            </w:r>
          </w:p>
        </w:tc>
        <w:tc>
          <w:tcPr>
            <w:tcW w:w="2363" w:type="dxa"/>
          </w:tcPr>
          <w:p w14:paraId="589F1175" w14:textId="77777777" w:rsidR="00141CD1" w:rsidRPr="006F0594" w:rsidRDefault="00254FD6" w:rsidP="003C2190">
            <w:pPr>
              <w:tabs>
                <w:tab w:val="decimal" w:pos="450"/>
                <w:tab w:val="left" w:pos="810"/>
                <w:tab w:val="left" w:pos="1170"/>
              </w:tabs>
              <w:jc w:val="both"/>
              <w:rPr>
                <w:sz w:val="20"/>
                <w:szCs w:val="20"/>
              </w:rPr>
            </w:pPr>
            <w:r w:rsidRPr="006F0594">
              <w:rPr>
                <w:sz w:val="20"/>
                <w:szCs w:val="20"/>
              </w:rPr>
              <w:t>Mathayo</w:t>
            </w:r>
            <w:r w:rsidR="00141CD1" w:rsidRPr="006F0594">
              <w:rPr>
                <w:sz w:val="20"/>
                <w:szCs w:val="20"/>
              </w:rPr>
              <w:t xml:space="preserve"> 1:21</w:t>
            </w:r>
          </w:p>
        </w:tc>
        <w:tc>
          <w:tcPr>
            <w:tcW w:w="2362" w:type="dxa"/>
          </w:tcPr>
          <w:p w14:paraId="696D897F" w14:textId="77777777" w:rsidR="00141CD1" w:rsidRPr="006F0594" w:rsidRDefault="00141CD1" w:rsidP="003C2190">
            <w:pPr>
              <w:tabs>
                <w:tab w:val="decimal" w:pos="450"/>
                <w:tab w:val="left" w:pos="810"/>
                <w:tab w:val="left" w:pos="1170"/>
              </w:tabs>
              <w:jc w:val="both"/>
              <w:rPr>
                <w:sz w:val="20"/>
                <w:szCs w:val="20"/>
              </w:rPr>
            </w:pPr>
            <w:r w:rsidRPr="006F0594">
              <w:rPr>
                <w:sz w:val="20"/>
                <w:szCs w:val="20"/>
              </w:rPr>
              <w:t>John Williams</w:t>
            </w:r>
          </w:p>
        </w:tc>
        <w:tc>
          <w:tcPr>
            <w:tcW w:w="2363" w:type="dxa"/>
          </w:tcPr>
          <w:p w14:paraId="2A40BEBB" w14:textId="77777777" w:rsidR="00141CD1" w:rsidRPr="006F0594" w:rsidRDefault="00141CD1" w:rsidP="003C2190">
            <w:pPr>
              <w:tabs>
                <w:tab w:val="decimal" w:pos="450"/>
                <w:tab w:val="left" w:pos="810"/>
                <w:tab w:val="left" w:pos="1170"/>
              </w:tabs>
              <w:jc w:val="both"/>
              <w:rPr>
                <w:sz w:val="20"/>
                <w:szCs w:val="20"/>
              </w:rPr>
            </w:pPr>
            <w:r w:rsidRPr="006F0594">
              <w:rPr>
                <w:sz w:val="20"/>
                <w:szCs w:val="20"/>
              </w:rPr>
              <w:t>Mark</w:t>
            </w:r>
            <w:r w:rsidR="00254FD6" w:rsidRPr="006F0594">
              <w:rPr>
                <w:sz w:val="20"/>
                <w:szCs w:val="20"/>
              </w:rPr>
              <w:t>o</w:t>
            </w:r>
            <w:r w:rsidRPr="006F0594">
              <w:rPr>
                <w:sz w:val="20"/>
                <w:szCs w:val="20"/>
              </w:rPr>
              <w:t xml:space="preserve"> 8:36</w:t>
            </w:r>
          </w:p>
        </w:tc>
      </w:tr>
      <w:tr w:rsidR="00141CD1" w:rsidRPr="006F0594" w14:paraId="346267A0" w14:textId="77777777">
        <w:trPr>
          <w:trHeight w:val="276"/>
        </w:trPr>
        <w:tc>
          <w:tcPr>
            <w:tcW w:w="2362" w:type="dxa"/>
          </w:tcPr>
          <w:p w14:paraId="41955881" w14:textId="77777777" w:rsidR="00141CD1" w:rsidRPr="006F0594" w:rsidRDefault="00141CD1" w:rsidP="003C2190">
            <w:pPr>
              <w:tabs>
                <w:tab w:val="decimal" w:pos="450"/>
                <w:tab w:val="left" w:pos="810"/>
                <w:tab w:val="left" w:pos="1170"/>
              </w:tabs>
              <w:jc w:val="both"/>
              <w:rPr>
                <w:sz w:val="20"/>
                <w:szCs w:val="20"/>
              </w:rPr>
            </w:pPr>
            <w:r w:rsidRPr="006F0594">
              <w:rPr>
                <w:sz w:val="20"/>
                <w:szCs w:val="20"/>
              </w:rPr>
              <w:t>Sir James Simpson</w:t>
            </w:r>
          </w:p>
        </w:tc>
        <w:tc>
          <w:tcPr>
            <w:tcW w:w="2363" w:type="dxa"/>
          </w:tcPr>
          <w:p w14:paraId="19711EC3" w14:textId="77777777" w:rsidR="00141CD1" w:rsidRPr="006F0594" w:rsidRDefault="00254FD6" w:rsidP="003C2190">
            <w:pPr>
              <w:tabs>
                <w:tab w:val="decimal" w:pos="450"/>
                <w:tab w:val="left" w:pos="810"/>
                <w:tab w:val="left" w:pos="1170"/>
              </w:tabs>
              <w:jc w:val="both"/>
              <w:rPr>
                <w:sz w:val="20"/>
                <w:szCs w:val="20"/>
              </w:rPr>
            </w:pPr>
            <w:r w:rsidRPr="006F0594">
              <w:rPr>
                <w:sz w:val="20"/>
                <w:szCs w:val="20"/>
              </w:rPr>
              <w:t>Yohana</w:t>
            </w:r>
            <w:r w:rsidR="00141CD1" w:rsidRPr="006F0594">
              <w:rPr>
                <w:sz w:val="20"/>
                <w:szCs w:val="20"/>
              </w:rPr>
              <w:t xml:space="preserve"> 3:14,15</w:t>
            </w:r>
          </w:p>
        </w:tc>
        <w:tc>
          <w:tcPr>
            <w:tcW w:w="2362" w:type="dxa"/>
          </w:tcPr>
          <w:p w14:paraId="23B5E6C6" w14:textId="77777777" w:rsidR="00141CD1" w:rsidRPr="006F0594" w:rsidRDefault="00141CD1" w:rsidP="003C2190">
            <w:pPr>
              <w:tabs>
                <w:tab w:val="decimal" w:pos="450"/>
                <w:tab w:val="left" w:pos="810"/>
                <w:tab w:val="left" w:pos="1170"/>
              </w:tabs>
              <w:jc w:val="both"/>
              <w:rPr>
                <w:sz w:val="20"/>
                <w:szCs w:val="20"/>
              </w:rPr>
            </w:pPr>
            <w:r w:rsidRPr="006F0594">
              <w:rPr>
                <w:sz w:val="20"/>
                <w:szCs w:val="20"/>
              </w:rPr>
              <w:t>W.P. Lockhart</w:t>
            </w:r>
          </w:p>
        </w:tc>
        <w:tc>
          <w:tcPr>
            <w:tcW w:w="2363" w:type="dxa"/>
          </w:tcPr>
          <w:p w14:paraId="1462FBCB" w14:textId="77777777" w:rsidR="00141CD1" w:rsidRPr="006F0594" w:rsidRDefault="00254FD6" w:rsidP="003C2190">
            <w:pPr>
              <w:tabs>
                <w:tab w:val="decimal" w:pos="450"/>
                <w:tab w:val="left" w:pos="810"/>
                <w:tab w:val="left" w:pos="1170"/>
              </w:tabs>
              <w:jc w:val="both"/>
              <w:rPr>
                <w:sz w:val="20"/>
                <w:szCs w:val="20"/>
              </w:rPr>
            </w:pPr>
            <w:r w:rsidRPr="006F0594">
              <w:rPr>
                <w:sz w:val="20"/>
                <w:szCs w:val="20"/>
              </w:rPr>
              <w:t>Yohana</w:t>
            </w:r>
            <w:r w:rsidR="00141CD1" w:rsidRPr="006F0594">
              <w:rPr>
                <w:sz w:val="20"/>
                <w:szCs w:val="20"/>
              </w:rPr>
              <w:t xml:space="preserve"> 19:30</w:t>
            </w:r>
          </w:p>
        </w:tc>
      </w:tr>
      <w:tr w:rsidR="00141CD1" w:rsidRPr="006F0594" w14:paraId="10F8D510" w14:textId="77777777">
        <w:trPr>
          <w:trHeight w:val="276"/>
        </w:trPr>
        <w:tc>
          <w:tcPr>
            <w:tcW w:w="2362" w:type="dxa"/>
          </w:tcPr>
          <w:p w14:paraId="3E2E268A" w14:textId="77777777" w:rsidR="00141CD1" w:rsidRPr="006F0594" w:rsidRDefault="00141CD1" w:rsidP="003C2190">
            <w:pPr>
              <w:tabs>
                <w:tab w:val="decimal" w:pos="450"/>
                <w:tab w:val="left" w:pos="810"/>
                <w:tab w:val="left" w:pos="1170"/>
              </w:tabs>
              <w:jc w:val="both"/>
              <w:rPr>
                <w:sz w:val="20"/>
                <w:szCs w:val="20"/>
              </w:rPr>
            </w:pPr>
            <w:r w:rsidRPr="006F0594">
              <w:rPr>
                <w:sz w:val="20"/>
                <w:szCs w:val="20"/>
              </w:rPr>
              <w:t>David Livingston</w:t>
            </w:r>
          </w:p>
        </w:tc>
        <w:tc>
          <w:tcPr>
            <w:tcW w:w="2363" w:type="dxa"/>
          </w:tcPr>
          <w:p w14:paraId="0B894591" w14:textId="77777777" w:rsidR="00141CD1" w:rsidRPr="006F0594" w:rsidRDefault="00254FD6" w:rsidP="003C2190">
            <w:pPr>
              <w:tabs>
                <w:tab w:val="decimal" w:pos="450"/>
                <w:tab w:val="left" w:pos="810"/>
                <w:tab w:val="left" w:pos="1170"/>
              </w:tabs>
              <w:jc w:val="both"/>
              <w:rPr>
                <w:sz w:val="20"/>
                <w:szCs w:val="20"/>
              </w:rPr>
            </w:pPr>
            <w:r w:rsidRPr="006F0594">
              <w:rPr>
                <w:sz w:val="20"/>
                <w:szCs w:val="20"/>
              </w:rPr>
              <w:t>Matendo</w:t>
            </w:r>
            <w:r w:rsidR="00141CD1" w:rsidRPr="006F0594">
              <w:rPr>
                <w:sz w:val="20"/>
                <w:szCs w:val="20"/>
              </w:rPr>
              <w:t xml:space="preserve"> 16:31</w:t>
            </w:r>
          </w:p>
        </w:tc>
        <w:tc>
          <w:tcPr>
            <w:tcW w:w="2362" w:type="dxa"/>
          </w:tcPr>
          <w:p w14:paraId="2C3E7F74" w14:textId="77777777" w:rsidR="00141CD1" w:rsidRPr="006F0594" w:rsidRDefault="00141CD1" w:rsidP="003C2190">
            <w:pPr>
              <w:tabs>
                <w:tab w:val="decimal" w:pos="450"/>
                <w:tab w:val="left" w:pos="810"/>
                <w:tab w:val="left" w:pos="1170"/>
              </w:tabs>
              <w:jc w:val="both"/>
              <w:rPr>
                <w:sz w:val="20"/>
                <w:szCs w:val="20"/>
              </w:rPr>
            </w:pPr>
            <w:r w:rsidRPr="006F0594">
              <w:rPr>
                <w:sz w:val="20"/>
                <w:szCs w:val="20"/>
              </w:rPr>
              <w:t>William Cowper</w:t>
            </w:r>
          </w:p>
        </w:tc>
        <w:tc>
          <w:tcPr>
            <w:tcW w:w="2363" w:type="dxa"/>
          </w:tcPr>
          <w:p w14:paraId="74AC4C52" w14:textId="77777777" w:rsidR="00141CD1" w:rsidRPr="006F0594" w:rsidRDefault="00254FD6" w:rsidP="003C2190">
            <w:pPr>
              <w:tabs>
                <w:tab w:val="decimal" w:pos="450"/>
                <w:tab w:val="left" w:pos="810"/>
                <w:tab w:val="left" w:pos="1170"/>
              </w:tabs>
              <w:jc w:val="both"/>
              <w:rPr>
                <w:sz w:val="20"/>
                <w:szCs w:val="20"/>
              </w:rPr>
            </w:pPr>
            <w:r w:rsidRPr="006F0594">
              <w:rPr>
                <w:sz w:val="20"/>
                <w:szCs w:val="20"/>
              </w:rPr>
              <w:t>Warumi</w:t>
            </w:r>
            <w:r w:rsidR="00141CD1" w:rsidRPr="006F0594">
              <w:rPr>
                <w:sz w:val="20"/>
                <w:szCs w:val="20"/>
              </w:rPr>
              <w:t xml:space="preserve"> 3:25</w:t>
            </w:r>
          </w:p>
        </w:tc>
      </w:tr>
      <w:tr w:rsidR="00141CD1" w:rsidRPr="006F0594" w14:paraId="49AD2FAB" w14:textId="77777777">
        <w:trPr>
          <w:trHeight w:val="276"/>
        </w:trPr>
        <w:tc>
          <w:tcPr>
            <w:tcW w:w="2362" w:type="dxa"/>
          </w:tcPr>
          <w:p w14:paraId="35127040" w14:textId="77777777" w:rsidR="00141CD1" w:rsidRPr="006F0594" w:rsidRDefault="00141CD1" w:rsidP="003C2190">
            <w:pPr>
              <w:tabs>
                <w:tab w:val="decimal" w:pos="450"/>
                <w:tab w:val="left" w:pos="810"/>
                <w:tab w:val="left" w:pos="1170"/>
              </w:tabs>
              <w:jc w:val="both"/>
              <w:rPr>
                <w:sz w:val="20"/>
                <w:szCs w:val="20"/>
              </w:rPr>
            </w:pPr>
            <w:r w:rsidRPr="006F0594">
              <w:rPr>
                <w:sz w:val="20"/>
                <w:szCs w:val="20"/>
              </w:rPr>
              <w:t>Sir  George Williams</w:t>
            </w:r>
          </w:p>
        </w:tc>
        <w:tc>
          <w:tcPr>
            <w:tcW w:w="2363" w:type="dxa"/>
          </w:tcPr>
          <w:p w14:paraId="1F690BE3" w14:textId="77777777" w:rsidR="00141CD1" w:rsidRPr="006F0594" w:rsidRDefault="00141CD1" w:rsidP="003C2190">
            <w:pPr>
              <w:tabs>
                <w:tab w:val="decimal" w:pos="450"/>
                <w:tab w:val="left" w:pos="810"/>
                <w:tab w:val="left" w:pos="1170"/>
              </w:tabs>
              <w:jc w:val="both"/>
              <w:rPr>
                <w:sz w:val="20"/>
                <w:szCs w:val="20"/>
              </w:rPr>
            </w:pPr>
            <w:r w:rsidRPr="006F0594">
              <w:rPr>
                <w:sz w:val="20"/>
                <w:szCs w:val="20"/>
              </w:rPr>
              <w:t xml:space="preserve">I </w:t>
            </w:r>
            <w:r w:rsidR="00254FD6" w:rsidRPr="006F0594">
              <w:rPr>
                <w:sz w:val="20"/>
                <w:szCs w:val="20"/>
              </w:rPr>
              <w:t>Wakorinto</w:t>
            </w:r>
            <w:r w:rsidRPr="006F0594">
              <w:rPr>
                <w:sz w:val="20"/>
                <w:szCs w:val="20"/>
              </w:rPr>
              <w:t xml:space="preserve"> 15:1-4</w:t>
            </w:r>
          </w:p>
        </w:tc>
        <w:tc>
          <w:tcPr>
            <w:tcW w:w="2362" w:type="dxa"/>
          </w:tcPr>
          <w:p w14:paraId="1BF9C5A1" w14:textId="77777777" w:rsidR="00141CD1" w:rsidRPr="006F0594" w:rsidRDefault="00141CD1" w:rsidP="003C2190">
            <w:pPr>
              <w:tabs>
                <w:tab w:val="decimal" w:pos="450"/>
                <w:tab w:val="left" w:pos="810"/>
                <w:tab w:val="left" w:pos="1170"/>
              </w:tabs>
              <w:jc w:val="both"/>
              <w:rPr>
                <w:sz w:val="20"/>
                <w:szCs w:val="20"/>
              </w:rPr>
            </w:pPr>
            <w:r w:rsidRPr="006F0594">
              <w:rPr>
                <w:sz w:val="20"/>
                <w:szCs w:val="20"/>
              </w:rPr>
              <w:t>Martin Luther</w:t>
            </w:r>
          </w:p>
        </w:tc>
        <w:tc>
          <w:tcPr>
            <w:tcW w:w="2363" w:type="dxa"/>
          </w:tcPr>
          <w:p w14:paraId="581F73E0" w14:textId="77777777" w:rsidR="00141CD1" w:rsidRPr="006F0594" w:rsidRDefault="00254FD6" w:rsidP="003C2190">
            <w:pPr>
              <w:tabs>
                <w:tab w:val="decimal" w:pos="450"/>
                <w:tab w:val="left" w:pos="810"/>
                <w:tab w:val="left" w:pos="1170"/>
              </w:tabs>
              <w:jc w:val="both"/>
              <w:rPr>
                <w:sz w:val="20"/>
                <w:szCs w:val="20"/>
              </w:rPr>
            </w:pPr>
            <w:r w:rsidRPr="006F0594">
              <w:rPr>
                <w:sz w:val="20"/>
                <w:szCs w:val="20"/>
              </w:rPr>
              <w:t>Wagalatia</w:t>
            </w:r>
            <w:r w:rsidR="00141CD1" w:rsidRPr="006F0594">
              <w:rPr>
                <w:sz w:val="20"/>
                <w:szCs w:val="20"/>
              </w:rPr>
              <w:t xml:space="preserve"> 3:11</w:t>
            </w:r>
          </w:p>
        </w:tc>
      </w:tr>
      <w:tr w:rsidR="00141CD1" w:rsidRPr="006F0594" w14:paraId="3E66B2D8" w14:textId="77777777">
        <w:trPr>
          <w:trHeight w:val="276"/>
        </w:trPr>
        <w:tc>
          <w:tcPr>
            <w:tcW w:w="2362" w:type="dxa"/>
          </w:tcPr>
          <w:p w14:paraId="140A7E0D" w14:textId="77777777" w:rsidR="00141CD1" w:rsidRPr="006F0594" w:rsidRDefault="00141CD1" w:rsidP="003C2190">
            <w:pPr>
              <w:tabs>
                <w:tab w:val="decimal" w:pos="450"/>
                <w:tab w:val="left" w:pos="810"/>
                <w:tab w:val="left" w:pos="1170"/>
              </w:tabs>
              <w:jc w:val="both"/>
              <w:rPr>
                <w:sz w:val="20"/>
                <w:szCs w:val="20"/>
              </w:rPr>
            </w:pPr>
            <w:r w:rsidRPr="006F0594">
              <w:rPr>
                <w:sz w:val="20"/>
                <w:szCs w:val="20"/>
              </w:rPr>
              <w:t>Lord Shaftesbury</w:t>
            </w:r>
          </w:p>
        </w:tc>
        <w:tc>
          <w:tcPr>
            <w:tcW w:w="2363" w:type="dxa"/>
          </w:tcPr>
          <w:p w14:paraId="719284C6" w14:textId="77777777" w:rsidR="00141CD1" w:rsidRPr="006F0594" w:rsidRDefault="00141CD1" w:rsidP="003C2190">
            <w:pPr>
              <w:tabs>
                <w:tab w:val="decimal" w:pos="450"/>
                <w:tab w:val="left" w:pos="810"/>
                <w:tab w:val="left" w:pos="1170"/>
              </w:tabs>
              <w:jc w:val="both"/>
              <w:rPr>
                <w:sz w:val="20"/>
                <w:szCs w:val="20"/>
              </w:rPr>
            </w:pPr>
            <w:r w:rsidRPr="006F0594">
              <w:rPr>
                <w:sz w:val="20"/>
                <w:szCs w:val="20"/>
              </w:rPr>
              <w:t xml:space="preserve">I </w:t>
            </w:r>
            <w:r w:rsidR="00254FD6" w:rsidRPr="006F0594">
              <w:rPr>
                <w:sz w:val="20"/>
                <w:szCs w:val="20"/>
              </w:rPr>
              <w:t>Petro</w:t>
            </w:r>
            <w:r w:rsidRPr="006F0594">
              <w:rPr>
                <w:sz w:val="20"/>
                <w:szCs w:val="20"/>
              </w:rPr>
              <w:t xml:space="preserve"> 3:18</w:t>
            </w:r>
          </w:p>
        </w:tc>
        <w:tc>
          <w:tcPr>
            <w:tcW w:w="2362" w:type="dxa"/>
          </w:tcPr>
          <w:p w14:paraId="1CFC87C8" w14:textId="77777777" w:rsidR="00141CD1" w:rsidRPr="006F0594" w:rsidRDefault="00141CD1" w:rsidP="003C2190">
            <w:pPr>
              <w:tabs>
                <w:tab w:val="decimal" w:pos="450"/>
                <w:tab w:val="left" w:pos="810"/>
                <w:tab w:val="left" w:pos="1170"/>
              </w:tabs>
              <w:jc w:val="both"/>
              <w:rPr>
                <w:sz w:val="20"/>
                <w:szCs w:val="20"/>
              </w:rPr>
            </w:pPr>
            <w:r w:rsidRPr="006F0594">
              <w:rPr>
                <w:sz w:val="20"/>
                <w:szCs w:val="20"/>
              </w:rPr>
              <w:t>Hedley Vicars</w:t>
            </w:r>
          </w:p>
        </w:tc>
        <w:tc>
          <w:tcPr>
            <w:tcW w:w="2363" w:type="dxa"/>
          </w:tcPr>
          <w:p w14:paraId="1EF1D435" w14:textId="77777777" w:rsidR="00141CD1" w:rsidRPr="006F0594" w:rsidRDefault="00141CD1" w:rsidP="003C2190">
            <w:pPr>
              <w:tabs>
                <w:tab w:val="decimal" w:pos="450"/>
                <w:tab w:val="left" w:pos="810"/>
                <w:tab w:val="left" w:pos="1170"/>
              </w:tabs>
              <w:jc w:val="both"/>
              <w:rPr>
                <w:sz w:val="20"/>
                <w:szCs w:val="20"/>
              </w:rPr>
            </w:pPr>
            <w:r w:rsidRPr="006F0594">
              <w:rPr>
                <w:sz w:val="20"/>
                <w:szCs w:val="20"/>
              </w:rPr>
              <w:t xml:space="preserve">I </w:t>
            </w:r>
            <w:r w:rsidR="00254FD6" w:rsidRPr="006F0594">
              <w:rPr>
                <w:sz w:val="20"/>
                <w:szCs w:val="20"/>
              </w:rPr>
              <w:t>Yohana</w:t>
            </w:r>
            <w:r w:rsidRPr="006F0594">
              <w:rPr>
                <w:sz w:val="20"/>
                <w:szCs w:val="20"/>
              </w:rPr>
              <w:t xml:space="preserve"> 1:7</w:t>
            </w:r>
          </w:p>
        </w:tc>
      </w:tr>
      <w:tr w:rsidR="00141CD1" w:rsidRPr="006F0594" w14:paraId="5E56C67E" w14:textId="77777777">
        <w:trPr>
          <w:trHeight w:val="276"/>
        </w:trPr>
        <w:tc>
          <w:tcPr>
            <w:tcW w:w="2362" w:type="dxa"/>
          </w:tcPr>
          <w:p w14:paraId="04E7EE26" w14:textId="77777777" w:rsidR="00141CD1" w:rsidRPr="006F0594" w:rsidRDefault="00141CD1" w:rsidP="003C2190">
            <w:pPr>
              <w:tabs>
                <w:tab w:val="decimal" w:pos="450"/>
                <w:tab w:val="left" w:pos="810"/>
                <w:tab w:val="left" w:pos="1170"/>
              </w:tabs>
              <w:jc w:val="both"/>
              <w:rPr>
                <w:sz w:val="20"/>
                <w:szCs w:val="20"/>
              </w:rPr>
            </w:pPr>
            <w:r w:rsidRPr="006F0594">
              <w:rPr>
                <w:sz w:val="20"/>
                <w:szCs w:val="20"/>
              </w:rPr>
              <w:t>James Chalmers</w:t>
            </w:r>
          </w:p>
        </w:tc>
        <w:tc>
          <w:tcPr>
            <w:tcW w:w="2363" w:type="dxa"/>
          </w:tcPr>
          <w:p w14:paraId="50A7EDF0" w14:textId="77777777" w:rsidR="00141CD1" w:rsidRPr="006F0594" w:rsidRDefault="00254FD6" w:rsidP="003C2190">
            <w:pPr>
              <w:tabs>
                <w:tab w:val="decimal" w:pos="450"/>
                <w:tab w:val="left" w:pos="810"/>
                <w:tab w:val="left" w:pos="1170"/>
              </w:tabs>
              <w:jc w:val="both"/>
              <w:rPr>
                <w:sz w:val="20"/>
                <w:szCs w:val="20"/>
              </w:rPr>
            </w:pPr>
            <w:r w:rsidRPr="006F0594">
              <w:rPr>
                <w:sz w:val="20"/>
                <w:szCs w:val="20"/>
              </w:rPr>
              <w:t>Ufunuo</w:t>
            </w:r>
            <w:r w:rsidR="00141CD1" w:rsidRPr="006F0594">
              <w:rPr>
                <w:sz w:val="20"/>
                <w:szCs w:val="20"/>
              </w:rPr>
              <w:t xml:space="preserve"> 22:17</w:t>
            </w:r>
          </w:p>
        </w:tc>
        <w:tc>
          <w:tcPr>
            <w:tcW w:w="2362" w:type="dxa"/>
          </w:tcPr>
          <w:p w14:paraId="555FEAA0" w14:textId="77777777" w:rsidR="00141CD1" w:rsidRPr="006F0594" w:rsidRDefault="00141CD1" w:rsidP="003C2190">
            <w:pPr>
              <w:tabs>
                <w:tab w:val="decimal" w:pos="450"/>
                <w:tab w:val="left" w:pos="810"/>
                <w:tab w:val="left" w:pos="1170"/>
              </w:tabs>
              <w:jc w:val="both"/>
              <w:rPr>
                <w:sz w:val="20"/>
                <w:szCs w:val="20"/>
              </w:rPr>
            </w:pPr>
            <w:r w:rsidRPr="006F0594">
              <w:rPr>
                <w:sz w:val="20"/>
                <w:szCs w:val="20"/>
              </w:rPr>
              <w:t>Robert Moffat</w:t>
            </w:r>
          </w:p>
        </w:tc>
        <w:tc>
          <w:tcPr>
            <w:tcW w:w="2363" w:type="dxa"/>
          </w:tcPr>
          <w:p w14:paraId="5BB8DF2E" w14:textId="77777777" w:rsidR="00141CD1" w:rsidRPr="006F0594" w:rsidRDefault="00254FD6" w:rsidP="003C2190">
            <w:pPr>
              <w:tabs>
                <w:tab w:val="decimal" w:pos="450"/>
                <w:tab w:val="left" w:pos="810"/>
                <w:tab w:val="left" w:pos="1170"/>
              </w:tabs>
              <w:jc w:val="both"/>
              <w:rPr>
                <w:sz w:val="20"/>
                <w:szCs w:val="20"/>
              </w:rPr>
            </w:pPr>
            <w:r w:rsidRPr="006F0594">
              <w:rPr>
                <w:sz w:val="20"/>
                <w:szCs w:val="20"/>
              </w:rPr>
              <w:t>Yohana</w:t>
            </w:r>
            <w:r w:rsidR="00141CD1" w:rsidRPr="006F0594">
              <w:rPr>
                <w:sz w:val="20"/>
                <w:szCs w:val="20"/>
              </w:rPr>
              <w:t xml:space="preserve"> 3:16</w:t>
            </w:r>
          </w:p>
        </w:tc>
      </w:tr>
      <w:tr w:rsidR="00141CD1" w:rsidRPr="006F0594" w14:paraId="6F03F070" w14:textId="77777777">
        <w:trPr>
          <w:trHeight w:val="276"/>
        </w:trPr>
        <w:tc>
          <w:tcPr>
            <w:tcW w:w="2362" w:type="dxa"/>
          </w:tcPr>
          <w:p w14:paraId="4209C75C" w14:textId="77777777" w:rsidR="00141CD1" w:rsidRPr="006F0594" w:rsidRDefault="00141CD1" w:rsidP="003C2190">
            <w:pPr>
              <w:tabs>
                <w:tab w:val="decimal" w:pos="450"/>
                <w:tab w:val="left" w:pos="810"/>
                <w:tab w:val="left" w:pos="1170"/>
              </w:tabs>
              <w:jc w:val="both"/>
              <w:rPr>
                <w:sz w:val="20"/>
                <w:szCs w:val="20"/>
              </w:rPr>
            </w:pPr>
            <w:r w:rsidRPr="006F0594">
              <w:rPr>
                <w:sz w:val="20"/>
                <w:szCs w:val="20"/>
              </w:rPr>
              <w:t>Duncan Mathieson</w:t>
            </w:r>
          </w:p>
        </w:tc>
        <w:tc>
          <w:tcPr>
            <w:tcW w:w="2363" w:type="dxa"/>
          </w:tcPr>
          <w:p w14:paraId="0C31EA5E" w14:textId="77777777" w:rsidR="00141CD1" w:rsidRPr="006F0594" w:rsidRDefault="00254FD6" w:rsidP="003C2190">
            <w:pPr>
              <w:tabs>
                <w:tab w:val="decimal" w:pos="450"/>
                <w:tab w:val="left" w:pos="810"/>
                <w:tab w:val="left" w:pos="1170"/>
              </w:tabs>
              <w:jc w:val="both"/>
              <w:rPr>
                <w:sz w:val="20"/>
                <w:szCs w:val="20"/>
              </w:rPr>
            </w:pPr>
            <w:r w:rsidRPr="006F0594">
              <w:rPr>
                <w:sz w:val="20"/>
                <w:szCs w:val="20"/>
              </w:rPr>
              <w:t>Yohana</w:t>
            </w:r>
            <w:r w:rsidR="00141CD1" w:rsidRPr="006F0594">
              <w:rPr>
                <w:sz w:val="20"/>
                <w:szCs w:val="20"/>
              </w:rPr>
              <w:t xml:space="preserve"> 3:16</w:t>
            </w:r>
          </w:p>
        </w:tc>
        <w:tc>
          <w:tcPr>
            <w:tcW w:w="2362" w:type="dxa"/>
          </w:tcPr>
          <w:p w14:paraId="71F8D8BC" w14:textId="77777777" w:rsidR="00141CD1" w:rsidRPr="006F0594" w:rsidRDefault="00141CD1" w:rsidP="003C2190">
            <w:pPr>
              <w:tabs>
                <w:tab w:val="decimal" w:pos="450"/>
                <w:tab w:val="left" w:pos="810"/>
                <w:tab w:val="left" w:pos="1170"/>
              </w:tabs>
              <w:jc w:val="both"/>
              <w:rPr>
                <w:sz w:val="20"/>
                <w:szCs w:val="20"/>
              </w:rPr>
            </w:pPr>
            <w:r w:rsidRPr="006F0594">
              <w:rPr>
                <w:sz w:val="20"/>
                <w:szCs w:val="20"/>
              </w:rPr>
              <w:t>Richard Weaver</w:t>
            </w:r>
          </w:p>
        </w:tc>
        <w:tc>
          <w:tcPr>
            <w:tcW w:w="2363" w:type="dxa"/>
          </w:tcPr>
          <w:p w14:paraId="729F9429" w14:textId="77777777" w:rsidR="00141CD1" w:rsidRPr="006F0594" w:rsidRDefault="00254FD6" w:rsidP="003C2190">
            <w:pPr>
              <w:tabs>
                <w:tab w:val="decimal" w:pos="450"/>
                <w:tab w:val="left" w:pos="810"/>
                <w:tab w:val="left" w:pos="1170"/>
              </w:tabs>
              <w:jc w:val="both"/>
              <w:rPr>
                <w:sz w:val="20"/>
                <w:szCs w:val="20"/>
              </w:rPr>
            </w:pPr>
            <w:r w:rsidRPr="006F0594">
              <w:rPr>
                <w:sz w:val="20"/>
                <w:szCs w:val="20"/>
              </w:rPr>
              <w:t>Yohana</w:t>
            </w:r>
            <w:r w:rsidR="00141CD1" w:rsidRPr="006F0594">
              <w:rPr>
                <w:sz w:val="20"/>
                <w:szCs w:val="20"/>
              </w:rPr>
              <w:t xml:space="preserve"> 3:16</w:t>
            </w:r>
          </w:p>
        </w:tc>
      </w:tr>
    </w:tbl>
    <w:p w14:paraId="052BE929" w14:textId="77777777" w:rsidR="00141CD1" w:rsidRPr="004C1056" w:rsidRDefault="00254FD6" w:rsidP="003C2190">
      <w:pPr>
        <w:ind w:firstLine="720"/>
        <w:jc w:val="both"/>
      </w:pPr>
      <w:r>
        <w:t xml:space="preserve">Hakuna yeyote aliyewahi kusikia mtu aliyefanywa </w:t>
      </w:r>
      <w:r w:rsidR="00141CD1" w:rsidRPr="004C1056">
        <w:t>“</w:t>
      </w:r>
      <w:r>
        <w:t>kiumbe kipya</w:t>
      </w:r>
      <w:r w:rsidR="00141CD1" w:rsidRPr="004C1056">
        <w:t xml:space="preserve">” </w:t>
      </w:r>
      <w:r>
        <w:t>kupitia</w:t>
      </w:r>
      <w:r w:rsidR="00141CD1" w:rsidRPr="004C1056">
        <w:t xml:space="preserve"> Homer, Shakespeare, Scott, Dickens, Macauley, Huxley, Carlyle, Eliot, Kipling,</w:t>
      </w:r>
      <w:r w:rsidR="00F80529" w:rsidRPr="004C1056">
        <w:t xml:space="preserve"> Wells, </w:t>
      </w:r>
      <w:r>
        <w:t>au mtu mwingine yeyote</w:t>
      </w:r>
      <w:r w:rsidR="00141CD1" w:rsidRPr="004C1056">
        <w:t xml:space="preserve">? </w:t>
      </w:r>
      <w:r>
        <w:t>Mamilioni ya watu wamefanywa wapya kwa kusoma na kuiamini Biblia ambayo ni Neno la Mungu</w:t>
      </w:r>
      <w:r w:rsidR="00141CD1" w:rsidRPr="004C1056">
        <w:t>.</w:t>
      </w:r>
    </w:p>
    <w:p w14:paraId="009C6FBD" w14:textId="77777777" w:rsidR="00141CD1" w:rsidRPr="00922C4A" w:rsidRDefault="00141CD1" w:rsidP="003C2190">
      <w:pPr>
        <w:jc w:val="both"/>
        <w:rPr>
          <w:sz w:val="6"/>
          <w:szCs w:val="22"/>
        </w:rPr>
      </w:pPr>
    </w:p>
    <w:p w14:paraId="0C774EB9" w14:textId="77777777" w:rsidR="00141CD1" w:rsidRPr="004C1056" w:rsidRDefault="00254FD6" w:rsidP="003C2190">
      <w:pPr>
        <w:pStyle w:val="Heading3"/>
        <w:jc w:val="both"/>
      </w:pPr>
      <w:r>
        <w:t>Huzalisha ukuaji wa Kiroho</w:t>
      </w:r>
      <w:r w:rsidR="00141CD1" w:rsidRPr="004C1056">
        <w:t>.</w:t>
      </w:r>
    </w:p>
    <w:p w14:paraId="5813D75D" w14:textId="77777777" w:rsidR="00141CD1" w:rsidRPr="004C1056" w:rsidRDefault="00254FD6" w:rsidP="003C2190">
      <w:pPr>
        <w:ind w:firstLine="720"/>
        <w:jc w:val="both"/>
      </w:pPr>
      <w:r>
        <w:t>B</w:t>
      </w:r>
      <w:r w:rsidR="009C3CFE">
        <w:t>iblia huzalisha ukuaji wa Kiroho</w:t>
      </w:r>
      <w:r>
        <w:t xml:space="preserve"> katika maisha ya Watakatifu wa Mungu. Biblia ni chakula cha roho ya Mkristo na inapaswa kusomwa kila siku </w:t>
      </w:r>
      <w:r w:rsidR="00B0109C">
        <w:t xml:space="preserve">ili kupata </w:t>
      </w:r>
      <w:r>
        <w:t xml:space="preserve">nguvu </w:t>
      </w:r>
      <w:r w:rsidR="00B0109C">
        <w:t>na kukua Kikristo</w:t>
      </w:r>
      <w:r w:rsidR="00141CD1" w:rsidRPr="004C1056">
        <w:t>.</w:t>
      </w:r>
    </w:p>
    <w:p w14:paraId="0C39ED0F" w14:textId="77777777" w:rsidR="00141CD1" w:rsidRPr="004C1056" w:rsidRDefault="00B0109C" w:rsidP="003C2190">
      <w:pPr>
        <w:autoSpaceDE w:val="0"/>
        <w:autoSpaceDN w:val="0"/>
        <w:adjustRightInd w:val="0"/>
        <w:ind w:left="360" w:hanging="360"/>
        <w:jc w:val="both"/>
        <w:rPr>
          <w:rFonts w:cs="Georgia"/>
          <w:color w:val="000000"/>
          <w:sz w:val="23"/>
          <w:szCs w:val="23"/>
        </w:rPr>
      </w:pPr>
      <w:r w:rsidRPr="00B0109C">
        <w:rPr>
          <w:rFonts w:cs="Georgia"/>
          <w:color w:val="000000"/>
        </w:rPr>
        <w:t>Yeremia</w:t>
      </w:r>
      <w:r w:rsidR="00662030" w:rsidRPr="00B0109C">
        <w:rPr>
          <w:rFonts w:cs="Georgia"/>
          <w:color w:val="000000"/>
        </w:rPr>
        <w:t xml:space="preserve"> 15:16—</w:t>
      </w:r>
      <w:r>
        <w:rPr>
          <w:rFonts w:cs="Georgia"/>
          <w:i/>
          <w:color w:val="000000"/>
        </w:rPr>
        <w:t>Maneno yako yalionekana, nami nikayala; na maneno yako yalikuwa ya furaha kwangu, na shangwe ya moyo wangu maana nimeitwa kwa jina lako, Ee BWANA, Mungu wa Majeshi</w:t>
      </w:r>
      <w:r w:rsidR="00141CD1" w:rsidRPr="00B0109C">
        <w:rPr>
          <w:rFonts w:cs="Georgia"/>
          <w:i/>
          <w:color w:val="000000"/>
        </w:rPr>
        <w:t>.</w:t>
      </w:r>
    </w:p>
    <w:p w14:paraId="25480136" w14:textId="77777777" w:rsidR="00662030" w:rsidRPr="00922C4A" w:rsidRDefault="00662030" w:rsidP="00922C4A">
      <w:pPr>
        <w:ind w:left="360" w:hanging="360"/>
        <w:jc w:val="both"/>
      </w:pPr>
      <w:r w:rsidRPr="004C1056">
        <w:t xml:space="preserve">1 </w:t>
      </w:r>
      <w:r w:rsidR="00B0109C">
        <w:t>Petro</w:t>
      </w:r>
      <w:r w:rsidRPr="004C1056">
        <w:t xml:space="preserve"> 2:2—</w:t>
      </w:r>
      <w:r w:rsidR="00B0109C">
        <w:rPr>
          <w:i/>
        </w:rPr>
        <w:t>Kama watoto wachanga waliozaliwa sasa yatamanini maziwa ya akili yasiyoghoshiwa,ili kwa hayo mpate kuukulia wokovu</w:t>
      </w:r>
      <w:r w:rsidR="00141CD1" w:rsidRPr="004C1056">
        <w:rPr>
          <w:i/>
        </w:rPr>
        <w:t>:</w:t>
      </w:r>
    </w:p>
    <w:p w14:paraId="56634743" w14:textId="77777777" w:rsidR="00141CD1" w:rsidRPr="004C1056" w:rsidRDefault="00B0109C" w:rsidP="003C2190">
      <w:pPr>
        <w:pStyle w:val="Heading3"/>
        <w:jc w:val="both"/>
      </w:pPr>
      <w:r>
        <w:t>Husafisha Maisha</w:t>
      </w:r>
      <w:r w:rsidR="00141CD1" w:rsidRPr="004C1056">
        <w:t>.</w:t>
      </w:r>
    </w:p>
    <w:p w14:paraId="39B1BC97" w14:textId="77777777" w:rsidR="00141CD1" w:rsidRPr="004C1056" w:rsidRDefault="00B0109C" w:rsidP="003C2190">
      <w:pPr>
        <w:ind w:firstLine="630"/>
        <w:jc w:val="both"/>
      </w:pPr>
      <w:r>
        <w:t xml:space="preserve">Biblia inaweza kuyasafisha maisha ya wanaume na wanawake. Roho Mtakatifu atawahukumu wanadamu kwa Neno. Biblia itaonesha wanadamu kitu kinachopaswa kubadilishwa katika maisha yao. </w:t>
      </w:r>
      <w:r w:rsidR="006F0594">
        <w:t>Maji yaliyopo</w:t>
      </w:r>
      <w:r w:rsidR="00FA0265">
        <w:t xml:space="preserve"> katika</w:t>
      </w:r>
      <w:r w:rsidR="006F0594">
        <w:t xml:space="preserve"> </w:t>
      </w:r>
      <w:r w:rsidR="00FA0265">
        <w:t>Hema ya kukutania</w:t>
      </w:r>
      <w:r w:rsidR="006F0594">
        <w:t xml:space="preserve"> ni alama ya Neno la Mungu</w:t>
      </w:r>
      <w:r w:rsidR="00141CD1" w:rsidRPr="004C1056">
        <w:t xml:space="preserve">. </w:t>
      </w:r>
      <w:r w:rsidR="009C3CFE">
        <w:t>Makuhani</w:t>
      </w:r>
      <w:r w:rsidR="006F0594">
        <w:t xml:space="preserve"> walipaswa kunawa katika maji hayo kila wakati waendapo kufanya ibada ya Bwana</w:t>
      </w:r>
      <w:r w:rsidR="00141CD1" w:rsidRPr="004C1056">
        <w:t>.</w:t>
      </w:r>
    </w:p>
    <w:p w14:paraId="729CD23B" w14:textId="77777777" w:rsidR="00141CD1" w:rsidRPr="004C1056" w:rsidRDefault="006F0594" w:rsidP="003C2190">
      <w:pPr>
        <w:jc w:val="both"/>
      </w:pPr>
      <w:r>
        <w:t>Yohana</w:t>
      </w:r>
      <w:r w:rsidR="00662030" w:rsidRPr="004C1056">
        <w:t xml:space="preserve"> 15:3—</w:t>
      </w:r>
      <w:r>
        <w:rPr>
          <w:i/>
        </w:rPr>
        <w:t>Ninyi mmekwisha kuwa safi kwa sababu lile neno nililowaambia</w:t>
      </w:r>
      <w:r w:rsidR="00141CD1" w:rsidRPr="004C1056">
        <w:rPr>
          <w:i/>
        </w:rPr>
        <w:t>.</w:t>
      </w:r>
      <w:r w:rsidR="000516F5" w:rsidRPr="004C1056">
        <w:rPr>
          <w:i/>
        </w:rPr>
        <w:t xml:space="preserve"> </w:t>
      </w:r>
      <w:r w:rsidR="000516F5" w:rsidRPr="004C1056">
        <w:t>(Eph. 5:26)</w:t>
      </w:r>
    </w:p>
    <w:p w14:paraId="053A186C" w14:textId="77777777" w:rsidR="00141CD1" w:rsidRPr="004C1056" w:rsidRDefault="006F0594" w:rsidP="003C2190">
      <w:pPr>
        <w:ind w:left="360" w:hanging="360"/>
        <w:jc w:val="both"/>
        <w:rPr>
          <w:i/>
        </w:rPr>
      </w:pPr>
      <w:r>
        <w:t>Zaburi</w:t>
      </w:r>
      <w:r w:rsidR="00662030" w:rsidRPr="004C1056">
        <w:t xml:space="preserve"> 119:9—</w:t>
      </w:r>
      <w:r>
        <w:rPr>
          <w:i/>
        </w:rPr>
        <w:t>Jinsi kijana aisafisha njia yake? Kwa kutii akilifuata Neno lako</w:t>
      </w:r>
      <w:r w:rsidR="00141CD1" w:rsidRPr="004C1056">
        <w:rPr>
          <w:i/>
        </w:rPr>
        <w:t>.</w:t>
      </w:r>
      <w:r>
        <w:rPr>
          <w:i/>
        </w:rPr>
        <w:t xml:space="preserve"> </w:t>
      </w:r>
    </w:p>
    <w:p w14:paraId="20C7ABCC" w14:textId="77777777" w:rsidR="00F80529" w:rsidRPr="006F0594" w:rsidRDefault="00F80529" w:rsidP="003C2190">
      <w:pPr>
        <w:ind w:left="360" w:hanging="360"/>
        <w:jc w:val="both"/>
        <w:rPr>
          <w:i/>
          <w:sz w:val="10"/>
          <w:szCs w:val="10"/>
        </w:rPr>
      </w:pPr>
    </w:p>
    <w:p w14:paraId="27166C4E" w14:textId="77777777" w:rsidR="00141CD1" w:rsidRPr="004C1056" w:rsidRDefault="006F0594" w:rsidP="003C2190">
      <w:pPr>
        <w:pStyle w:val="Heading3"/>
        <w:jc w:val="both"/>
      </w:pPr>
      <w:r>
        <w:t>Humjenga Aaminiye</w:t>
      </w:r>
      <w:r w:rsidR="00141CD1" w:rsidRPr="004C1056">
        <w:t>.</w:t>
      </w:r>
    </w:p>
    <w:p w14:paraId="2245B2D8" w14:textId="77777777" w:rsidR="000516F5" w:rsidRPr="004C1056" w:rsidRDefault="006F0594" w:rsidP="003C2190">
      <w:pPr>
        <w:autoSpaceDE w:val="0"/>
        <w:autoSpaceDN w:val="0"/>
        <w:adjustRightInd w:val="0"/>
        <w:ind w:firstLine="720"/>
        <w:jc w:val="both"/>
      </w:pPr>
      <w:r>
        <w:t>Kunakuwepo na nguvu na kuwa na moyo katika neno la Mungu</w:t>
      </w:r>
      <w:r w:rsidR="00141CD1" w:rsidRPr="004C1056">
        <w:t xml:space="preserve">. </w:t>
      </w:r>
      <w:r>
        <w:t>Neno la Mungu litakujenga na kukuweka imara katika wakati mgumu</w:t>
      </w:r>
      <w:r w:rsidR="000516F5" w:rsidRPr="004C1056">
        <w:t>.</w:t>
      </w:r>
      <w:r w:rsidR="00141CD1" w:rsidRPr="004C1056">
        <w:t xml:space="preserve"> </w:t>
      </w:r>
      <w:r>
        <w:t>Wakristo wanaweza kusimama katika mwamba huu imara</w:t>
      </w:r>
      <w:r w:rsidR="000516F5" w:rsidRPr="004C1056">
        <w:t xml:space="preserve">. </w:t>
      </w:r>
    </w:p>
    <w:p w14:paraId="66EADF62" w14:textId="77777777" w:rsidR="000516F5" w:rsidRPr="004C1056" w:rsidRDefault="006F0594" w:rsidP="003C2190">
      <w:pPr>
        <w:autoSpaceDE w:val="0"/>
        <w:autoSpaceDN w:val="0"/>
        <w:adjustRightInd w:val="0"/>
        <w:ind w:left="360" w:hanging="360"/>
        <w:jc w:val="both"/>
      </w:pPr>
      <w:r>
        <w:t>Warumi</w:t>
      </w:r>
      <w:r w:rsidR="000516F5" w:rsidRPr="004C1056">
        <w:t xml:space="preserve"> 16:25—</w:t>
      </w:r>
      <w:r>
        <w:rPr>
          <w:i/>
        </w:rPr>
        <w:t>Sasa na atukuzwe yeye awezaye kuwafanya imara sawasawa na Injili yangu</w:t>
      </w:r>
      <w:r w:rsidR="000516F5" w:rsidRPr="004C1056">
        <w:rPr>
          <w:i/>
        </w:rPr>
        <w:t>…</w:t>
      </w:r>
    </w:p>
    <w:p w14:paraId="5B88A76A" w14:textId="77777777" w:rsidR="000516F5" w:rsidRPr="00354A34" w:rsidRDefault="006F0594" w:rsidP="003C2190">
      <w:pPr>
        <w:autoSpaceDE w:val="0"/>
        <w:autoSpaceDN w:val="0"/>
        <w:adjustRightInd w:val="0"/>
        <w:ind w:left="360" w:hanging="360"/>
        <w:jc w:val="both"/>
        <w:rPr>
          <w:i/>
          <w:color w:val="000000"/>
        </w:rPr>
      </w:pPr>
      <w:r>
        <w:rPr>
          <w:color w:val="000000"/>
        </w:rPr>
        <w:t>Waefeso</w:t>
      </w:r>
      <w:r w:rsidR="008E26F1" w:rsidRPr="004C1056">
        <w:rPr>
          <w:color w:val="000000"/>
        </w:rPr>
        <w:t xml:space="preserve"> 2:20 -22—</w:t>
      </w:r>
      <w:r w:rsidR="005F4B19">
        <w:rPr>
          <w:i/>
          <w:color w:val="000000"/>
        </w:rPr>
        <w:t>M</w:t>
      </w:r>
      <w:r>
        <w:rPr>
          <w:i/>
          <w:color w:val="000000"/>
        </w:rPr>
        <w:t>mejengwa  juu ya msingi wa mitume na manabii, naye Kristo Yesu mwenyewe ni jiwe kuu la pembeni</w:t>
      </w:r>
      <w:r w:rsidR="00141CD1" w:rsidRPr="004C1056">
        <w:rPr>
          <w:color w:val="000000"/>
        </w:rPr>
        <w:t>.</w:t>
      </w:r>
      <w:r>
        <w:rPr>
          <w:color w:val="000000"/>
        </w:rPr>
        <w:t xml:space="preserve"> </w:t>
      </w:r>
      <w:r>
        <w:rPr>
          <w:i/>
          <w:color w:val="000000"/>
        </w:rPr>
        <w:t>Katika yeye jengo lote linaungamanishwa vema na kukua hata liwe Hekalu Takatifu katika Bwana</w:t>
      </w:r>
      <w:r w:rsidR="005F4B19">
        <w:rPr>
          <w:i/>
          <w:color w:val="000000"/>
        </w:rPr>
        <w:t>. Katika yeye ninyi nanyi mnajengwa pamoja kuwa maskani ya Mungu katika Roho.</w:t>
      </w:r>
    </w:p>
    <w:p w14:paraId="248B6E2B" w14:textId="77777777" w:rsidR="00354A34" w:rsidRPr="00354A34" w:rsidRDefault="005F4B19" w:rsidP="003C2190">
      <w:pPr>
        <w:pStyle w:val="Heading3"/>
        <w:jc w:val="both"/>
      </w:pPr>
      <w:r>
        <w:t>Hukamilishwa katika utimilifu</w:t>
      </w:r>
      <w:r w:rsidR="00141CD1" w:rsidRPr="004C1056">
        <w:t>.</w:t>
      </w:r>
      <w:r w:rsidR="000516F5" w:rsidRPr="004C1056">
        <w:t xml:space="preserve"> (</w:t>
      </w:r>
      <w:r>
        <w:t>Soma Waefeso</w:t>
      </w:r>
      <w:r w:rsidR="000516F5" w:rsidRPr="004C1056">
        <w:t xml:space="preserve"> 4:11-15)</w:t>
      </w:r>
    </w:p>
    <w:p w14:paraId="140E273D" w14:textId="77777777" w:rsidR="006635AF" w:rsidRPr="004C1056" w:rsidRDefault="005F4B19" w:rsidP="003C2190">
      <w:pPr>
        <w:pStyle w:val="Heading2"/>
        <w:jc w:val="both"/>
      </w:pPr>
      <w:r>
        <w:t>Udhibitisho wa hakika wa uvuvio wa Biblia</w:t>
      </w:r>
    </w:p>
    <w:p w14:paraId="7E040ACD" w14:textId="77777777" w:rsidR="00A15532" w:rsidRPr="00922C4A" w:rsidRDefault="005F4B19" w:rsidP="003C2190">
      <w:pPr>
        <w:ind w:firstLine="720"/>
        <w:jc w:val="both"/>
        <w:rPr>
          <w:sz w:val="23"/>
          <w:szCs w:val="23"/>
        </w:rPr>
      </w:pPr>
      <w:bookmarkStart w:id="29" w:name="_Toc252268973"/>
      <w:r w:rsidRPr="00922C4A">
        <w:rPr>
          <w:sz w:val="23"/>
          <w:szCs w:val="23"/>
        </w:rPr>
        <w:t>Upo ushahidi ulio wazi wa kudhibitisha uvuvio wa Biblia</w:t>
      </w:r>
      <w:r w:rsidR="007E0D27" w:rsidRPr="00922C4A">
        <w:rPr>
          <w:sz w:val="23"/>
          <w:szCs w:val="23"/>
        </w:rPr>
        <w:t xml:space="preserve">. </w:t>
      </w:r>
      <w:r w:rsidRPr="00922C4A">
        <w:rPr>
          <w:sz w:val="23"/>
          <w:szCs w:val="23"/>
        </w:rPr>
        <w:t>Zaidi ya matamko yaliyomo katika maandishi yenyewe, taarifa nyingi za ukweli wa Biblia zinaonyesha kwamba maandiko yalivuviwa kwa utukufu</w:t>
      </w:r>
      <w:r w:rsidR="00A040F2" w:rsidRPr="00922C4A">
        <w:rPr>
          <w:sz w:val="23"/>
          <w:szCs w:val="23"/>
        </w:rPr>
        <w:t>.</w:t>
      </w:r>
      <w:bookmarkEnd w:id="29"/>
    </w:p>
    <w:p w14:paraId="7C1F4AC9" w14:textId="77777777" w:rsidR="00A15532" w:rsidRPr="00922C4A" w:rsidRDefault="005F4B19" w:rsidP="003C2190">
      <w:pPr>
        <w:pStyle w:val="Heading3"/>
        <w:numPr>
          <w:ilvl w:val="0"/>
          <w:numId w:val="60"/>
        </w:numPr>
        <w:jc w:val="both"/>
        <w:rPr>
          <w:kern w:val="28"/>
          <w:sz w:val="23"/>
          <w:szCs w:val="23"/>
        </w:rPr>
      </w:pPr>
      <w:r w:rsidRPr="00922C4A">
        <w:rPr>
          <w:kern w:val="28"/>
          <w:sz w:val="23"/>
          <w:szCs w:val="23"/>
        </w:rPr>
        <w:t>Haijavunjwa na iko katika utimilifu ulio pamoja.</w:t>
      </w:r>
    </w:p>
    <w:p w14:paraId="57850C03" w14:textId="77777777" w:rsidR="00A15532" w:rsidRPr="00922C4A" w:rsidRDefault="005F4B19" w:rsidP="003C2190">
      <w:pPr>
        <w:widowControl w:val="0"/>
        <w:overflowPunct w:val="0"/>
        <w:autoSpaceDE w:val="0"/>
        <w:autoSpaceDN w:val="0"/>
        <w:adjustRightInd w:val="0"/>
        <w:ind w:firstLine="360"/>
        <w:jc w:val="both"/>
        <w:rPr>
          <w:kern w:val="28"/>
          <w:sz w:val="23"/>
          <w:szCs w:val="23"/>
        </w:rPr>
      </w:pPr>
      <w:r w:rsidRPr="00922C4A">
        <w:rPr>
          <w:kern w:val="28"/>
          <w:sz w:val="23"/>
          <w:szCs w:val="23"/>
        </w:rPr>
        <w:t>Biblia inavyo vitabu 66 vilivyoandikwa kwa lugha 4 na watu 40 ambao walikuwa wakiishi umbali wa zaidi ya maili 1500 katika kipindi cha miaka 1600</w:t>
      </w:r>
      <w:r w:rsidR="00A15532" w:rsidRPr="00922C4A">
        <w:rPr>
          <w:kern w:val="28"/>
          <w:sz w:val="23"/>
          <w:szCs w:val="23"/>
        </w:rPr>
        <w:t xml:space="preserve">.  </w:t>
      </w:r>
      <w:r w:rsidR="000F04A8" w:rsidRPr="00922C4A">
        <w:rPr>
          <w:kern w:val="28"/>
          <w:sz w:val="23"/>
          <w:szCs w:val="23"/>
        </w:rPr>
        <w:t>Watu waliotumiwa walitoka katika ngazi mbalimbali za maisha</w:t>
      </w:r>
      <w:r w:rsidR="00A040F2" w:rsidRPr="00922C4A">
        <w:rPr>
          <w:kern w:val="28"/>
          <w:sz w:val="23"/>
          <w:szCs w:val="23"/>
        </w:rPr>
        <w:t>;</w:t>
      </w:r>
      <w:r w:rsidR="00A15532" w:rsidRPr="00922C4A">
        <w:rPr>
          <w:kern w:val="28"/>
          <w:sz w:val="23"/>
          <w:szCs w:val="23"/>
        </w:rPr>
        <w:t xml:space="preserve"> </w:t>
      </w:r>
      <w:r w:rsidR="000F04A8" w:rsidRPr="00922C4A">
        <w:rPr>
          <w:kern w:val="28"/>
          <w:sz w:val="23"/>
          <w:szCs w:val="23"/>
        </w:rPr>
        <w:t>Baadhi yao walikuwa wafalme, madaktari, manabii, wachungaji, wafanya kazi, wavuvi, na mmoja alikuwa mtoza ushuru</w:t>
      </w:r>
      <w:r w:rsidR="00A040F2" w:rsidRPr="00922C4A">
        <w:rPr>
          <w:kern w:val="28"/>
          <w:sz w:val="23"/>
          <w:szCs w:val="23"/>
        </w:rPr>
        <w:t xml:space="preserve">.  </w:t>
      </w:r>
      <w:r w:rsidR="000F04A8" w:rsidRPr="00922C4A">
        <w:rPr>
          <w:kern w:val="28"/>
          <w:sz w:val="23"/>
          <w:szCs w:val="23"/>
        </w:rPr>
        <w:t>Pamoja na ukweli huo mtiririko wake haukuvunjika na inao utimilifu ulio na umoja katika Biblia nzima. Hii inaweza kuwa kazi ya Mungu peke yake</w:t>
      </w:r>
      <w:r w:rsidR="00A15532" w:rsidRPr="00922C4A">
        <w:rPr>
          <w:kern w:val="28"/>
          <w:sz w:val="23"/>
          <w:szCs w:val="23"/>
        </w:rPr>
        <w:t xml:space="preserve">.  </w:t>
      </w:r>
    </w:p>
    <w:p w14:paraId="262AA6D5" w14:textId="77777777" w:rsidR="00A15532" w:rsidRPr="00922C4A" w:rsidRDefault="001906D9" w:rsidP="003C2190">
      <w:pPr>
        <w:pStyle w:val="Heading3"/>
        <w:jc w:val="both"/>
        <w:rPr>
          <w:kern w:val="28"/>
          <w:sz w:val="23"/>
          <w:szCs w:val="23"/>
        </w:rPr>
      </w:pPr>
      <w:r w:rsidRPr="00922C4A">
        <w:rPr>
          <w:kern w:val="28"/>
          <w:sz w:val="23"/>
          <w:szCs w:val="23"/>
        </w:rPr>
        <w:t>Haiogopi kutoa Unabii</w:t>
      </w:r>
    </w:p>
    <w:p w14:paraId="4D4F07C1" w14:textId="77777777" w:rsidR="007477A8" w:rsidRPr="00922C4A" w:rsidRDefault="00A15532" w:rsidP="003C2190">
      <w:pPr>
        <w:widowControl w:val="0"/>
        <w:overflowPunct w:val="0"/>
        <w:autoSpaceDE w:val="0"/>
        <w:autoSpaceDN w:val="0"/>
        <w:adjustRightInd w:val="0"/>
        <w:ind w:firstLine="720"/>
        <w:jc w:val="both"/>
        <w:rPr>
          <w:kern w:val="28"/>
          <w:sz w:val="23"/>
          <w:szCs w:val="23"/>
        </w:rPr>
      </w:pPr>
      <w:r w:rsidRPr="00922C4A">
        <w:rPr>
          <w:kern w:val="28"/>
          <w:sz w:val="23"/>
          <w:szCs w:val="23"/>
        </w:rPr>
        <w:t xml:space="preserve"> </w:t>
      </w:r>
      <w:r w:rsidR="001906D9" w:rsidRPr="00922C4A">
        <w:rPr>
          <w:kern w:val="28"/>
          <w:sz w:val="23"/>
          <w:szCs w:val="23"/>
        </w:rPr>
        <w:t>Biblia husema mapema kuhusu matukio ya miaka au karne nyingi zijazo kabla hayajatokea. Wakati wa kuandikwa kwa unabii ulioko katika Agano la Kale unaweza kuelezwa kwa historia kwa sababu taarifa sahihi za historia kati ya maagano yote mawili imeendelea kuwepo</w:t>
      </w:r>
      <w:r w:rsidRPr="00922C4A">
        <w:rPr>
          <w:kern w:val="28"/>
          <w:sz w:val="23"/>
          <w:szCs w:val="23"/>
        </w:rPr>
        <w:t xml:space="preserve">.  </w:t>
      </w:r>
      <w:r w:rsidR="001906D9" w:rsidRPr="00922C4A">
        <w:rPr>
          <w:kern w:val="28"/>
          <w:sz w:val="23"/>
          <w:szCs w:val="23"/>
        </w:rPr>
        <w:t xml:space="preserve">Taarifa hii ya kihistoria inathibitisha tarehe ya kuisha kwa Agano la Kale kwa kuweka kipindi cha miaka 400 ambacho Biblia imekuwa kimya kati ya utabiri wa mwisho wa Agano la Kale na ukamilishaji wake kuanza katika Agano Jipya. </w:t>
      </w:r>
    </w:p>
    <w:p w14:paraId="6BE950CD" w14:textId="77777777" w:rsidR="00F80529" w:rsidRPr="00922C4A" w:rsidRDefault="001906D9" w:rsidP="003C2190">
      <w:pPr>
        <w:widowControl w:val="0"/>
        <w:overflowPunct w:val="0"/>
        <w:autoSpaceDE w:val="0"/>
        <w:autoSpaceDN w:val="0"/>
        <w:adjustRightInd w:val="0"/>
        <w:ind w:firstLine="720"/>
        <w:jc w:val="both"/>
        <w:rPr>
          <w:kern w:val="28"/>
          <w:sz w:val="23"/>
          <w:szCs w:val="23"/>
        </w:rPr>
      </w:pPr>
      <w:r w:rsidRPr="00922C4A">
        <w:rPr>
          <w:kern w:val="28"/>
          <w:sz w:val="23"/>
          <w:szCs w:val="23"/>
        </w:rPr>
        <w:t>Tarehe ambazo vitabu vya Biblia zimeandikwa zinaweza kupatikana katika historia</w:t>
      </w:r>
      <w:r w:rsidR="008F5B82" w:rsidRPr="00922C4A">
        <w:rPr>
          <w:kern w:val="28"/>
          <w:sz w:val="23"/>
          <w:szCs w:val="23"/>
        </w:rPr>
        <w:t xml:space="preserve">. </w:t>
      </w:r>
      <w:r w:rsidR="00562E2F" w:rsidRPr="00922C4A">
        <w:rPr>
          <w:kern w:val="28"/>
          <w:sz w:val="23"/>
          <w:szCs w:val="23"/>
        </w:rPr>
        <w:t xml:space="preserve">Uwepo wa </w:t>
      </w:r>
      <w:r w:rsidR="008F5B82" w:rsidRPr="00922C4A">
        <w:rPr>
          <w:kern w:val="28"/>
          <w:sz w:val="23"/>
          <w:szCs w:val="23"/>
        </w:rPr>
        <w:t>Septuagint</w:t>
      </w:r>
      <w:r w:rsidRPr="00922C4A">
        <w:rPr>
          <w:kern w:val="28"/>
          <w:sz w:val="23"/>
          <w:szCs w:val="23"/>
        </w:rPr>
        <w:t>i</w:t>
      </w:r>
      <w:r w:rsidR="008F5B82" w:rsidRPr="00922C4A">
        <w:rPr>
          <w:kern w:val="28"/>
          <w:sz w:val="23"/>
          <w:szCs w:val="23"/>
        </w:rPr>
        <w:t xml:space="preserve">, </w:t>
      </w:r>
      <w:r w:rsidR="00562E2F" w:rsidRPr="00922C4A">
        <w:rPr>
          <w:kern w:val="28"/>
          <w:sz w:val="23"/>
          <w:szCs w:val="23"/>
        </w:rPr>
        <w:t xml:space="preserve">yaani </w:t>
      </w:r>
      <w:r w:rsidRPr="00922C4A">
        <w:rPr>
          <w:kern w:val="28"/>
          <w:sz w:val="23"/>
          <w:szCs w:val="23"/>
        </w:rPr>
        <w:t xml:space="preserve">ile tafsiri ya </w:t>
      </w:r>
      <w:r w:rsidR="001E4C88" w:rsidRPr="00922C4A">
        <w:rPr>
          <w:kern w:val="28"/>
          <w:sz w:val="23"/>
          <w:szCs w:val="23"/>
        </w:rPr>
        <w:t>Kiyunani</w:t>
      </w:r>
      <w:r w:rsidRPr="00922C4A">
        <w:rPr>
          <w:kern w:val="28"/>
          <w:sz w:val="23"/>
          <w:szCs w:val="23"/>
        </w:rPr>
        <w:t xml:space="preserve"> ya Agano la Kale </w:t>
      </w:r>
      <w:r w:rsidR="00562E2F" w:rsidRPr="00922C4A">
        <w:rPr>
          <w:kern w:val="28"/>
          <w:sz w:val="23"/>
          <w:szCs w:val="23"/>
        </w:rPr>
        <w:t>unaweza</w:t>
      </w:r>
      <w:r w:rsidRPr="00922C4A">
        <w:rPr>
          <w:kern w:val="28"/>
          <w:sz w:val="23"/>
          <w:szCs w:val="23"/>
        </w:rPr>
        <w:t xml:space="preserve"> kuwekwa kwa usahihi katika miaka 250 kabla ya Kristo. </w:t>
      </w:r>
      <w:r w:rsidR="001E4C88" w:rsidRPr="00922C4A">
        <w:rPr>
          <w:kern w:val="28"/>
          <w:sz w:val="23"/>
          <w:szCs w:val="23"/>
        </w:rPr>
        <w:t>Kwa kuwa</w:t>
      </w:r>
      <w:r w:rsidR="00A15532" w:rsidRPr="00922C4A">
        <w:rPr>
          <w:kern w:val="28"/>
          <w:sz w:val="23"/>
          <w:szCs w:val="23"/>
        </w:rPr>
        <w:t xml:space="preserve"> Septuagint</w:t>
      </w:r>
      <w:r w:rsidRPr="00922C4A">
        <w:rPr>
          <w:kern w:val="28"/>
          <w:sz w:val="23"/>
          <w:szCs w:val="23"/>
        </w:rPr>
        <w:t>i</w:t>
      </w:r>
      <w:r w:rsidR="00A15532" w:rsidRPr="00922C4A">
        <w:rPr>
          <w:kern w:val="28"/>
          <w:sz w:val="23"/>
          <w:szCs w:val="23"/>
        </w:rPr>
        <w:t xml:space="preserve"> </w:t>
      </w:r>
      <w:r w:rsidR="001E4C88" w:rsidRPr="00922C4A">
        <w:rPr>
          <w:kern w:val="28"/>
          <w:sz w:val="23"/>
          <w:szCs w:val="23"/>
        </w:rPr>
        <w:t>ilitafsiriwa kutoka katika maandishi ya Kiebrania ni lazima kulikuwepo na Agano la Kale la Kiebrania angalau miaka 250 kabla ya kuwepo kwa Agano Jipya.</w:t>
      </w:r>
      <w:r w:rsidR="00A15532" w:rsidRPr="00922C4A">
        <w:rPr>
          <w:kern w:val="28"/>
          <w:sz w:val="23"/>
          <w:szCs w:val="23"/>
        </w:rPr>
        <w:t xml:space="preserve"> </w:t>
      </w:r>
      <w:r w:rsidR="001E4C88" w:rsidRPr="00922C4A">
        <w:rPr>
          <w:kern w:val="28"/>
          <w:sz w:val="23"/>
          <w:szCs w:val="23"/>
        </w:rPr>
        <w:t>Uthibitisho huu ni wa kihistoria kwamba unabii huo uliandikwa miaka 100 kadhaa kabla ya kutokea utimilifu wake katika Agano Jipya</w:t>
      </w:r>
      <w:r w:rsidR="00A15532" w:rsidRPr="00922C4A">
        <w:rPr>
          <w:kern w:val="28"/>
          <w:sz w:val="23"/>
          <w:szCs w:val="23"/>
        </w:rPr>
        <w:t xml:space="preserve">. </w:t>
      </w:r>
      <w:r w:rsidR="001E4C88" w:rsidRPr="00922C4A">
        <w:rPr>
          <w:kern w:val="28"/>
          <w:sz w:val="23"/>
          <w:szCs w:val="23"/>
        </w:rPr>
        <w:t>Hakuna uwezekano wa mwanadamu kuweza kutabiri kwa uhakika wa namna hiyo. Huu ni uthibitisho usiokuwa na ubishi ya kwamba Maandiko ya Injili yamevuviwa</w:t>
      </w:r>
      <w:r w:rsidR="00A15532" w:rsidRPr="00922C4A">
        <w:rPr>
          <w:kern w:val="28"/>
          <w:sz w:val="23"/>
          <w:szCs w:val="23"/>
        </w:rPr>
        <w:t xml:space="preserve">. </w:t>
      </w:r>
    </w:p>
    <w:p w14:paraId="70CDB292" w14:textId="77777777" w:rsidR="00A15532" w:rsidRPr="00922C4A" w:rsidRDefault="001E4C88" w:rsidP="003C2190">
      <w:pPr>
        <w:widowControl w:val="0"/>
        <w:overflowPunct w:val="0"/>
        <w:autoSpaceDE w:val="0"/>
        <w:autoSpaceDN w:val="0"/>
        <w:adjustRightInd w:val="0"/>
        <w:ind w:firstLine="720"/>
        <w:jc w:val="both"/>
        <w:rPr>
          <w:kern w:val="28"/>
          <w:sz w:val="23"/>
          <w:szCs w:val="23"/>
        </w:rPr>
      </w:pPr>
      <w:r w:rsidRPr="00922C4A">
        <w:rPr>
          <w:kern w:val="28"/>
          <w:sz w:val="23"/>
          <w:szCs w:val="23"/>
        </w:rPr>
        <w:t>MIFANO YA UNABII ULIOKAMILISHWA KWA UHAKIKA</w:t>
      </w:r>
      <w:r w:rsidR="00A15532" w:rsidRPr="00922C4A">
        <w:rPr>
          <w:kern w:val="28"/>
          <w:sz w:val="23"/>
          <w:szCs w:val="23"/>
        </w:rPr>
        <w:t xml:space="preserve">: </w:t>
      </w:r>
    </w:p>
    <w:p w14:paraId="1E486CAC" w14:textId="77777777" w:rsidR="00A15532" w:rsidRPr="00922C4A" w:rsidRDefault="001E4C88" w:rsidP="003C2190">
      <w:pPr>
        <w:pStyle w:val="Heading4"/>
        <w:numPr>
          <w:ilvl w:val="0"/>
          <w:numId w:val="61"/>
        </w:numPr>
        <w:ind w:left="1080"/>
        <w:jc w:val="both"/>
        <w:rPr>
          <w:kern w:val="28"/>
          <w:sz w:val="23"/>
          <w:szCs w:val="23"/>
        </w:rPr>
      </w:pPr>
      <w:r w:rsidRPr="00922C4A">
        <w:rPr>
          <w:kern w:val="28"/>
          <w:sz w:val="23"/>
          <w:szCs w:val="23"/>
        </w:rPr>
        <w:t>Unabii wa Kristo</w:t>
      </w:r>
    </w:p>
    <w:p w14:paraId="5B7DD009" w14:textId="77777777" w:rsidR="00A15532" w:rsidRPr="00922C4A" w:rsidRDefault="001E4C88" w:rsidP="003C2190">
      <w:pPr>
        <w:pStyle w:val="ColorfulList-Accent11"/>
        <w:widowControl w:val="0"/>
        <w:numPr>
          <w:ilvl w:val="0"/>
          <w:numId w:val="7"/>
        </w:numPr>
        <w:overflowPunct w:val="0"/>
        <w:autoSpaceDE w:val="0"/>
        <w:autoSpaceDN w:val="0"/>
        <w:adjustRightInd w:val="0"/>
        <w:ind w:left="360"/>
        <w:jc w:val="both"/>
        <w:rPr>
          <w:kern w:val="28"/>
          <w:sz w:val="23"/>
          <w:szCs w:val="23"/>
        </w:rPr>
      </w:pPr>
      <w:r w:rsidRPr="00922C4A">
        <w:rPr>
          <w:kern w:val="28"/>
          <w:sz w:val="23"/>
          <w:szCs w:val="23"/>
        </w:rPr>
        <w:t>Atakuwa ni wa uzao wa Abraham</w:t>
      </w:r>
      <w:r w:rsidR="00A15532" w:rsidRPr="00922C4A">
        <w:rPr>
          <w:kern w:val="28"/>
          <w:sz w:val="23"/>
          <w:szCs w:val="23"/>
        </w:rPr>
        <w:t xml:space="preserve"> – </w:t>
      </w:r>
      <w:r w:rsidR="00F949C9" w:rsidRPr="00922C4A">
        <w:rPr>
          <w:kern w:val="28"/>
          <w:sz w:val="23"/>
          <w:szCs w:val="23"/>
        </w:rPr>
        <w:t>Mwanzo</w:t>
      </w:r>
      <w:r w:rsidR="00A15532" w:rsidRPr="00922C4A">
        <w:rPr>
          <w:kern w:val="28"/>
          <w:sz w:val="23"/>
          <w:szCs w:val="23"/>
        </w:rPr>
        <w:t xml:space="preserve">. 22:18 – </w:t>
      </w:r>
      <w:r w:rsidR="00F949C9" w:rsidRPr="00922C4A">
        <w:rPr>
          <w:kern w:val="28"/>
          <w:sz w:val="23"/>
          <w:szCs w:val="23"/>
        </w:rPr>
        <w:t>Mathayo</w:t>
      </w:r>
      <w:r w:rsidR="00A15532" w:rsidRPr="00922C4A">
        <w:rPr>
          <w:kern w:val="28"/>
          <w:sz w:val="23"/>
          <w:szCs w:val="23"/>
        </w:rPr>
        <w:t>. 1:1</w:t>
      </w:r>
    </w:p>
    <w:p w14:paraId="04A2C30A" w14:textId="77777777" w:rsidR="00A15532" w:rsidRPr="00922C4A" w:rsidRDefault="001E4C88" w:rsidP="003C2190">
      <w:pPr>
        <w:pStyle w:val="ColorfulList-Accent11"/>
        <w:widowControl w:val="0"/>
        <w:numPr>
          <w:ilvl w:val="0"/>
          <w:numId w:val="7"/>
        </w:numPr>
        <w:overflowPunct w:val="0"/>
        <w:autoSpaceDE w:val="0"/>
        <w:autoSpaceDN w:val="0"/>
        <w:adjustRightInd w:val="0"/>
        <w:ind w:left="360"/>
        <w:jc w:val="both"/>
        <w:rPr>
          <w:kern w:val="28"/>
          <w:sz w:val="23"/>
          <w:szCs w:val="23"/>
        </w:rPr>
      </w:pPr>
      <w:r w:rsidRPr="00922C4A">
        <w:rPr>
          <w:kern w:val="28"/>
          <w:sz w:val="23"/>
          <w:szCs w:val="23"/>
        </w:rPr>
        <w:t>Atakuwa wa ukoo wa Daudi</w:t>
      </w:r>
      <w:r w:rsidR="00A15532" w:rsidRPr="00922C4A">
        <w:rPr>
          <w:kern w:val="28"/>
          <w:sz w:val="23"/>
          <w:szCs w:val="23"/>
        </w:rPr>
        <w:t xml:space="preserve"> – </w:t>
      </w:r>
      <w:r w:rsidR="00F949C9" w:rsidRPr="00922C4A">
        <w:rPr>
          <w:kern w:val="28"/>
          <w:sz w:val="23"/>
          <w:szCs w:val="23"/>
        </w:rPr>
        <w:t>Yeremia</w:t>
      </w:r>
      <w:r w:rsidR="00A15532" w:rsidRPr="00922C4A">
        <w:rPr>
          <w:kern w:val="28"/>
          <w:sz w:val="23"/>
          <w:szCs w:val="23"/>
        </w:rPr>
        <w:t xml:space="preserve">. 23:5 – </w:t>
      </w:r>
      <w:r w:rsidR="00F949C9" w:rsidRPr="00922C4A">
        <w:rPr>
          <w:kern w:val="28"/>
          <w:sz w:val="23"/>
          <w:szCs w:val="23"/>
        </w:rPr>
        <w:t>Mathayo</w:t>
      </w:r>
      <w:r w:rsidR="00A15532" w:rsidRPr="00922C4A">
        <w:rPr>
          <w:kern w:val="28"/>
          <w:sz w:val="23"/>
          <w:szCs w:val="23"/>
        </w:rPr>
        <w:t>. 1:1</w:t>
      </w:r>
    </w:p>
    <w:p w14:paraId="7320FAF8" w14:textId="77777777" w:rsidR="00A15532" w:rsidRPr="00922C4A" w:rsidRDefault="001E4C88" w:rsidP="003C2190">
      <w:pPr>
        <w:pStyle w:val="ColorfulList-Accent11"/>
        <w:widowControl w:val="0"/>
        <w:numPr>
          <w:ilvl w:val="0"/>
          <w:numId w:val="7"/>
        </w:numPr>
        <w:overflowPunct w:val="0"/>
        <w:autoSpaceDE w:val="0"/>
        <w:autoSpaceDN w:val="0"/>
        <w:adjustRightInd w:val="0"/>
        <w:ind w:left="360"/>
        <w:jc w:val="both"/>
        <w:rPr>
          <w:kern w:val="28"/>
          <w:sz w:val="23"/>
          <w:szCs w:val="23"/>
        </w:rPr>
      </w:pPr>
      <w:r w:rsidRPr="00922C4A">
        <w:rPr>
          <w:kern w:val="28"/>
          <w:sz w:val="23"/>
          <w:szCs w:val="23"/>
        </w:rPr>
        <w:t>Atatoka katika kabila la Yuda</w:t>
      </w:r>
      <w:r w:rsidR="00A15532" w:rsidRPr="00922C4A">
        <w:rPr>
          <w:kern w:val="28"/>
          <w:sz w:val="23"/>
          <w:szCs w:val="23"/>
        </w:rPr>
        <w:t xml:space="preserve"> – </w:t>
      </w:r>
      <w:r w:rsidR="00F949C9" w:rsidRPr="00922C4A">
        <w:rPr>
          <w:kern w:val="28"/>
          <w:sz w:val="23"/>
          <w:szCs w:val="23"/>
        </w:rPr>
        <w:t>Mika</w:t>
      </w:r>
      <w:r w:rsidR="00A15532" w:rsidRPr="00922C4A">
        <w:rPr>
          <w:kern w:val="28"/>
          <w:sz w:val="23"/>
          <w:szCs w:val="23"/>
        </w:rPr>
        <w:t xml:space="preserve"> 5:2 – </w:t>
      </w:r>
      <w:r w:rsidR="00F949C9" w:rsidRPr="00922C4A">
        <w:rPr>
          <w:kern w:val="28"/>
          <w:sz w:val="23"/>
          <w:szCs w:val="23"/>
        </w:rPr>
        <w:t>Mathayo</w:t>
      </w:r>
      <w:r w:rsidR="00A15532" w:rsidRPr="00922C4A">
        <w:rPr>
          <w:kern w:val="28"/>
          <w:sz w:val="23"/>
          <w:szCs w:val="23"/>
        </w:rPr>
        <w:t xml:space="preserve">. 1:2, </w:t>
      </w:r>
      <w:r w:rsidR="00F949C9" w:rsidRPr="00922C4A">
        <w:rPr>
          <w:kern w:val="28"/>
          <w:sz w:val="23"/>
          <w:szCs w:val="23"/>
        </w:rPr>
        <w:t>Waebrania</w:t>
      </w:r>
      <w:r w:rsidR="00A15532" w:rsidRPr="00922C4A">
        <w:rPr>
          <w:kern w:val="28"/>
          <w:sz w:val="23"/>
          <w:szCs w:val="23"/>
        </w:rPr>
        <w:t>. 7:14</w:t>
      </w:r>
    </w:p>
    <w:p w14:paraId="5348FFF7" w14:textId="77777777" w:rsidR="00A15532" w:rsidRPr="00922C4A" w:rsidRDefault="001E4C88" w:rsidP="003C2190">
      <w:pPr>
        <w:pStyle w:val="ColorfulList-Accent11"/>
        <w:widowControl w:val="0"/>
        <w:numPr>
          <w:ilvl w:val="0"/>
          <w:numId w:val="7"/>
        </w:numPr>
        <w:overflowPunct w:val="0"/>
        <w:autoSpaceDE w:val="0"/>
        <w:autoSpaceDN w:val="0"/>
        <w:adjustRightInd w:val="0"/>
        <w:ind w:left="360"/>
        <w:jc w:val="both"/>
        <w:rPr>
          <w:kern w:val="28"/>
          <w:sz w:val="23"/>
          <w:szCs w:val="23"/>
        </w:rPr>
      </w:pPr>
      <w:r w:rsidRPr="00922C4A">
        <w:rPr>
          <w:kern w:val="28"/>
          <w:sz w:val="23"/>
          <w:szCs w:val="23"/>
        </w:rPr>
        <w:t xml:space="preserve">Atazaliwa </w:t>
      </w:r>
      <w:r w:rsidR="00F949C9" w:rsidRPr="00922C4A">
        <w:rPr>
          <w:kern w:val="28"/>
          <w:sz w:val="23"/>
          <w:szCs w:val="23"/>
        </w:rPr>
        <w:t xml:space="preserve">katika mji wa </w:t>
      </w:r>
      <w:r w:rsidRPr="00922C4A">
        <w:rPr>
          <w:kern w:val="28"/>
          <w:sz w:val="23"/>
          <w:szCs w:val="23"/>
        </w:rPr>
        <w:t>Betlehemu</w:t>
      </w:r>
      <w:r w:rsidR="00A15532" w:rsidRPr="00922C4A">
        <w:rPr>
          <w:kern w:val="28"/>
          <w:sz w:val="23"/>
          <w:szCs w:val="23"/>
        </w:rPr>
        <w:t xml:space="preserve"> – </w:t>
      </w:r>
      <w:r w:rsidR="00F949C9" w:rsidRPr="00922C4A">
        <w:rPr>
          <w:kern w:val="28"/>
          <w:sz w:val="23"/>
          <w:szCs w:val="23"/>
        </w:rPr>
        <w:t>Mika</w:t>
      </w:r>
      <w:r w:rsidR="00A15532" w:rsidRPr="00922C4A">
        <w:rPr>
          <w:kern w:val="28"/>
          <w:sz w:val="23"/>
          <w:szCs w:val="23"/>
        </w:rPr>
        <w:t xml:space="preserve"> 5:2 – </w:t>
      </w:r>
      <w:r w:rsidR="00F949C9" w:rsidRPr="00922C4A">
        <w:rPr>
          <w:kern w:val="28"/>
          <w:sz w:val="23"/>
          <w:szCs w:val="23"/>
        </w:rPr>
        <w:t>Mathayo</w:t>
      </w:r>
      <w:r w:rsidR="00A15532" w:rsidRPr="00922C4A">
        <w:rPr>
          <w:kern w:val="28"/>
          <w:sz w:val="23"/>
          <w:szCs w:val="23"/>
        </w:rPr>
        <w:t>. 2:1</w:t>
      </w:r>
    </w:p>
    <w:p w14:paraId="32909AF2" w14:textId="77777777" w:rsidR="00BB1F59" w:rsidRPr="00922C4A" w:rsidRDefault="00F949C9" w:rsidP="00922C4A">
      <w:pPr>
        <w:pStyle w:val="ColorfulList-Accent11"/>
        <w:widowControl w:val="0"/>
        <w:numPr>
          <w:ilvl w:val="0"/>
          <w:numId w:val="7"/>
        </w:numPr>
        <w:overflowPunct w:val="0"/>
        <w:autoSpaceDE w:val="0"/>
        <w:autoSpaceDN w:val="0"/>
        <w:adjustRightInd w:val="0"/>
        <w:ind w:left="360"/>
        <w:jc w:val="both"/>
        <w:rPr>
          <w:kern w:val="28"/>
          <w:sz w:val="23"/>
          <w:szCs w:val="23"/>
        </w:rPr>
      </w:pPr>
      <w:r w:rsidRPr="00922C4A">
        <w:rPr>
          <w:kern w:val="28"/>
          <w:sz w:val="23"/>
          <w:szCs w:val="23"/>
        </w:rPr>
        <w:t>Kulikuwepo na unabii mara 29 uliotimia katika siku moja katika yale matukio ya kusulubiwa kwa Yesu ambayo utabiri wake ulikuwa na taarifa za kina tangu karne kadhaa kabla ya kifo chake</w:t>
      </w:r>
      <w:r w:rsidR="00A15532" w:rsidRPr="00922C4A">
        <w:rPr>
          <w:kern w:val="28"/>
          <w:sz w:val="23"/>
          <w:szCs w:val="23"/>
        </w:rPr>
        <w:t>.</w:t>
      </w:r>
    </w:p>
    <w:p w14:paraId="70950530" w14:textId="77777777" w:rsidR="0055052E" w:rsidRPr="00922C4A" w:rsidRDefault="00F949C9" w:rsidP="003C2190">
      <w:pPr>
        <w:pStyle w:val="ColorfulList-Accent11"/>
        <w:widowControl w:val="0"/>
        <w:numPr>
          <w:ilvl w:val="0"/>
          <w:numId w:val="7"/>
        </w:numPr>
        <w:overflowPunct w:val="0"/>
        <w:autoSpaceDE w:val="0"/>
        <w:autoSpaceDN w:val="0"/>
        <w:adjustRightInd w:val="0"/>
        <w:ind w:left="360"/>
        <w:jc w:val="both"/>
        <w:rPr>
          <w:kern w:val="28"/>
          <w:sz w:val="23"/>
          <w:szCs w:val="23"/>
        </w:rPr>
      </w:pPr>
      <w:r w:rsidRPr="00922C4A">
        <w:rPr>
          <w:kern w:val="28"/>
          <w:sz w:val="23"/>
          <w:szCs w:val="23"/>
        </w:rPr>
        <w:t>Kulikuwepo na unabii zaidi ya mia tatu kuhusu Masiha iliyotimia kwa Kristo</w:t>
      </w:r>
      <w:r w:rsidR="0055052E" w:rsidRPr="00922C4A">
        <w:rPr>
          <w:kern w:val="28"/>
          <w:sz w:val="23"/>
          <w:szCs w:val="23"/>
        </w:rPr>
        <w:t>.</w:t>
      </w:r>
    </w:p>
    <w:p w14:paraId="1FF4E306" w14:textId="77777777" w:rsidR="00A15532" w:rsidRPr="00922C4A" w:rsidRDefault="00F949C9" w:rsidP="003C2190">
      <w:pPr>
        <w:pStyle w:val="ColorfulList-Accent11"/>
        <w:widowControl w:val="0"/>
        <w:overflowPunct w:val="0"/>
        <w:autoSpaceDE w:val="0"/>
        <w:autoSpaceDN w:val="0"/>
        <w:adjustRightInd w:val="0"/>
        <w:ind w:left="0" w:firstLine="360"/>
        <w:jc w:val="both"/>
        <w:rPr>
          <w:kern w:val="28"/>
          <w:sz w:val="23"/>
          <w:szCs w:val="23"/>
        </w:rPr>
      </w:pPr>
      <w:r w:rsidRPr="00922C4A">
        <w:rPr>
          <w:kern w:val="28"/>
          <w:sz w:val="23"/>
          <w:szCs w:val="23"/>
        </w:rPr>
        <w:t>Mdo.</w:t>
      </w:r>
      <w:r w:rsidR="00A040F2" w:rsidRPr="00922C4A">
        <w:rPr>
          <w:kern w:val="28"/>
          <w:sz w:val="23"/>
          <w:szCs w:val="23"/>
        </w:rPr>
        <w:t xml:space="preserve"> 3:18—</w:t>
      </w:r>
      <w:r w:rsidRPr="00922C4A">
        <w:rPr>
          <w:kern w:val="28"/>
          <w:sz w:val="23"/>
          <w:szCs w:val="23"/>
        </w:rPr>
        <w:t>Lakini mambo yale aliyohubiri Mungu tangu zamani kwa kinywa cha manabii wake wote, ya kwamba Kristo wake atateswa, ameyatimiza hivyo</w:t>
      </w:r>
      <w:r w:rsidR="00A15532" w:rsidRPr="00922C4A">
        <w:rPr>
          <w:kern w:val="28"/>
          <w:sz w:val="23"/>
          <w:szCs w:val="23"/>
        </w:rPr>
        <w:t xml:space="preserve">. </w:t>
      </w:r>
    </w:p>
    <w:p w14:paraId="10B615E7" w14:textId="77777777" w:rsidR="00A15532" w:rsidRDefault="00F949C9" w:rsidP="003C2190">
      <w:pPr>
        <w:widowControl w:val="0"/>
        <w:overflowPunct w:val="0"/>
        <w:autoSpaceDE w:val="0"/>
        <w:autoSpaceDN w:val="0"/>
        <w:adjustRightInd w:val="0"/>
        <w:ind w:firstLine="720"/>
        <w:jc w:val="both"/>
        <w:rPr>
          <w:b/>
          <w:kern w:val="28"/>
          <w:sz w:val="23"/>
          <w:szCs w:val="23"/>
        </w:rPr>
      </w:pPr>
      <w:r w:rsidRPr="00922C4A">
        <w:rPr>
          <w:kern w:val="28"/>
          <w:sz w:val="23"/>
          <w:szCs w:val="23"/>
        </w:rPr>
        <w:t>Kristo alitimiza unabii wote katika Agano la Kale kumhusu yeye pamoja na mashaka yote</w:t>
      </w:r>
      <w:r w:rsidR="00A15532" w:rsidRPr="00922C4A">
        <w:rPr>
          <w:kern w:val="28"/>
          <w:sz w:val="23"/>
          <w:szCs w:val="23"/>
        </w:rPr>
        <w:t xml:space="preserve">. </w:t>
      </w:r>
      <w:r w:rsidRPr="00922C4A">
        <w:rPr>
          <w:kern w:val="28"/>
          <w:sz w:val="23"/>
          <w:szCs w:val="23"/>
        </w:rPr>
        <w:t>Hakuna mwanadamu mwenye uwezo wa kuchagua ukoo wake kabla ya kuzaliwa ingawa Yesu alizaliwa katika ukoo kama ilivyokuwa imetabiriwa na manabii</w:t>
      </w:r>
      <w:r w:rsidR="0091390F" w:rsidRPr="00922C4A">
        <w:rPr>
          <w:kern w:val="28"/>
          <w:sz w:val="23"/>
          <w:szCs w:val="23"/>
        </w:rPr>
        <w:t>.</w:t>
      </w:r>
      <w:r w:rsidR="00A15532" w:rsidRPr="00922C4A">
        <w:rPr>
          <w:kern w:val="28"/>
          <w:sz w:val="23"/>
          <w:szCs w:val="23"/>
        </w:rPr>
        <w:t xml:space="preserve"> </w:t>
      </w:r>
      <w:r w:rsidRPr="00922C4A">
        <w:rPr>
          <w:kern w:val="28"/>
          <w:sz w:val="23"/>
          <w:szCs w:val="23"/>
        </w:rPr>
        <w:t>Walikuwepo watu wengine waliohusika katika ukamilisho wa unabii huo kama askari wa Kirumi ambao waligawana mavazi ya Yesu kati yao na kuipigia kanzu yake kura</w:t>
      </w:r>
      <w:r w:rsidR="00A15532" w:rsidRPr="00922C4A">
        <w:rPr>
          <w:kern w:val="28"/>
          <w:sz w:val="23"/>
          <w:szCs w:val="23"/>
        </w:rPr>
        <w:t xml:space="preserve">.  </w:t>
      </w:r>
      <w:r w:rsidRPr="00922C4A">
        <w:rPr>
          <w:kern w:val="28"/>
          <w:sz w:val="23"/>
          <w:szCs w:val="23"/>
        </w:rPr>
        <w:t>Hata lile giza lililotokea Kristo alipofariki linaweza kuthibitishwa kwa taarifa za historia na nyingine zilizoandikwa</w:t>
      </w:r>
      <w:r w:rsidR="00A15532" w:rsidRPr="00922C4A">
        <w:rPr>
          <w:kern w:val="28"/>
          <w:sz w:val="23"/>
          <w:szCs w:val="23"/>
        </w:rPr>
        <w:t xml:space="preserve">.  </w:t>
      </w:r>
      <w:r w:rsidR="001F751A" w:rsidRPr="00922C4A">
        <w:rPr>
          <w:kern w:val="28"/>
          <w:sz w:val="23"/>
          <w:szCs w:val="23"/>
        </w:rPr>
        <w:t>Nabii Amosi alitabiri giza lile miaka mia 700 hivi iliyopita kabla ya kutokea kwake</w:t>
      </w:r>
      <w:r w:rsidR="00A15532" w:rsidRPr="00922C4A">
        <w:rPr>
          <w:kern w:val="28"/>
          <w:sz w:val="23"/>
          <w:szCs w:val="23"/>
        </w:rPr>
        <w:t xml:space="preserve">.  </w:t>
      </w:r>
      <w:r w:rsidR="001F751A" w:rsidRPr="00922C4A">
        <w:rPr>
          <w:kern w:val="28"/>
          <w:sz w:val="23"/>
          <w:szCs w:val="23"/>
        </w:rPr>
        <w:t>Hakuna mwanadamu anayeweza kuelezea kwa usahihi kutimia kwa utabiri huu wa Kimasiha</w:t>
      </w:r>
      <w:r w:rsidR="00A15532" w:rsidRPr="00922C4A">
        <w:rPr>
          <w:kern w:val="28"/>
          <w:sz w:val="23"/>
          <w:szCs w:val="23"/>
        </w:rPr>
        <w:t xml:space="preserve">.  </w:t>
      </w:r>
      <w:r w:rsidR="001F751A" w:rsidRPr="00922C4A">
        <w:rPr>
          <w:b/>
          <w:kern w:val="28"/>
          <w:sz w:val="23"/>
          <w:szCs w:val="23"/>
        </w:rPr>
        <w:t>Huu ni uthibitisho ulio wazi wa uvuvio wa Biblia</w:t>
      </w:r>
      <w:r w:rsidR="00A15532" w:rsidRPr="00922C4A">
        <w:rPr>
          <w:b/>
          <w:kern w:val="28"/>
          <w:sz w:val="23"/>
          <w:szCs w:val="23"/>
        </w:rPr>
        <w:t>!</w:t>
      </w:r>
    </w:p>
    <w:p w14:paraId="347305A7" w14:textId="77777777" w:rsidR="00922C4A" w:rsidRPr="00922C4A" w:rsidRDefault="00922C4A" w:rsidP="003C2190">
      <w:pPr>
        <w:widowControl w:val="0"/>
        <w:overflowPunct w:val="0"/>
        <w:autoSpaceDE w:val="0"/>
        <w:autoSpaceDN w:val="0"/>
        <w:adjustRightInd w:val="0"/>
        <w:ind w:firstLine="720"/>
        <w:jc w:val="both"/>
        <w:rPr>
          <w:b/>
          <w:kern w:val="28"/>
          <w:sz w:val="23"/>
          <w:szCs w:val="23"/>
        </w:rPr>
      </w:pPr>
    </w:p>
    <w:p w14:paraId="3BAC9D21" w14:textId="77777777" w:rsidR="00A15532" w:rsidRPr="004C1056" w:rsidRDefault="00DD59A8" w:rsidP="003C2190">
      <w:pPr>
        <w:pStyle w:val="Heading4"/>
        <w:jc w:val="both"/>
        <w:rPr>
          <w:kern w:val="28"/>
        </w:rPr>
      </w:pPr>
      <w:r>
        <w:rPr>
          <w:kern w:val="28"/>
        </w:rPr>
        <w:t xml:space="preserve">Unabii wa Israel </w:t>
      </w:r>
    </w:p>
    <w:p w14:paraId="6814BD13" w14:textId="77777777" w:rsidR="00A15532" w:rsidRPr="00922C4A" w:rsidRDefault="00DD59A8" w:rsidP="003C2190">
      <w:pPr>
        <w:pStyle w:val="ColorfulList-Accent11"/>
        <w:widowControl w:val="0"/>
        <w:numPr>
          <w:ilvl w:val="0"/>
          <w:numId w:val="21"/>
        </w:numPr>
        <w:overflowPunct w:val="0"/>
        <w:autoSpaceDE w:val="0"/>
        <w:autoSpaceDN w:val="0"/>
        <w:adjustRightInd w:val="0"/>
        <w:jc w:val="both"/>
        <w:rPr>
          <w:kern w:val="28"/>
          <w:sz w:val="23"/>
          <w:szCs w:val="23"/>
        </w:rPr>
      </w:pPr>
      <w:r w:rsidRPr="00922C4A">
        <w:rPr>
          <w:kern w:val="28"/>
          <w:sz w:val="23"/>
          <w:szCs w:val="23"/>
        </w:rPr>
        <w:t>Musa alitabiri maisha ya baadaye ya Israel</w:t>
      </w:r>
      <w:r w:rsidR="00A15532" w:rsidRPr="00922C4A">
        <w:rPr>
          <w:kern w:val="28"/>
          <w:sz w:val="23"/>
          <w:szCs w:val="23"/>
        </w:rPr>
        <w:t xml:space="preserve">. – </w:t>
      </w:r>
      <w:r w:rsidRPr="00922C4A">
        <w:rPr>
          <w:kern w:val="28"/>
          <w:sz w:val="23"/>
          <w:szCs w:val="23"/>
        </w:rPr>
        <w:t>Kumb</w:t>
      </w:r>
      <w:r w:rsidR="00A15532" w:rsidRPr="00922C4A">
        <w:rPr>
          <w:kern w:val="28"/>
          <w:sz w:val="23"/>
          <w:szCs w:val="23"/>
        </w:rPr>
        <w:t>. 4:23-38.</w:t>
      </w:r>
    </w:p>
    <w:p w14:paraId="7EA663AE" w14:textId="77777777" w:rsidR="00A15532" w:rsidRPr="00922C4A" w:rsidRDefault="00DD59A8" w:rsidP="003C2190">
      <w:pPr>
        <w:pStyle w:val="ColorfulList-Accent11"/>
        <w:widowControl w:val="0"/>
        <w:numPr>
          <w:ilvl w:val="0"/>
          <w:numId w:val="8"/>
        </w:numPr>
        <w:overflowPunct w:val="0"/>
        <w:autoSpaceDE w:val="0"/>
        <w:autoSpaceDN w:val="0"/>
        <w:adjustRightInd w:val="0"/>
        <w:jc w:val="both"/>
        <w:rPr>
          <w:kern w:val="28"/>
          <w:sz w:val="23"/>
          <w:szCs w:val="23"/>
        </w:rPr>
      </w:pPr>
      <w:r w:rsidRPr="00922C4A">
        <w:rPr>
          <w:kern w:val="28"/>
          <w:sz w:val="23"/>
          <w:szCs w:val="23"/>
        </w:rPr>
        <w:t>Watawekwa mateka kwa sababu ya dhambi yao</w:t>
      </w:r>
      <w:r w:rsidR="00A15532" w:rsidRPr="00922C4A">
        <w:rPr>
          <w:kern w:val="28"/>
          <w:sz w:val="23"/>
          <w:szCs w:val="23"/>
        </w:rPr>
        <w:t>. –Is</w:t>
      </w:r>
      <w:r w:rsidRPr="00922C4A">
        <w:rPr>
          <w:kern w:val="28"/>
          <w:sz w:val="23"/>
          <w:szCs w:val="23"/>
        </w:rPr>
        <w:t>aya</w:t>
      </w:r>
      <w:r w:rsidR="00A15532" w:rsidRPr="00922C4A">
        <w:rPr>
          <w:kern w:val="28"/>
          <w:sz w:val="23"/>
          <w:szCs w:val="23"/>
        </w:rPr>
        <w:t xml:space="preserve">. 22:17, </w:t>
      </w:r>
      <w:r w:rsidRPr="00922C4A">
        <w:rPr>
          <w:kern w:val="28"/>
          <w:sz w:val="23"/>
          <w:szCs w:val="23"/>
        </w:rPr>
        <w:t>Yeremia</w:t>
      </w:r>
      <w:r w:rsidR="00A15532" w:rsidRPr="00922C4A">
        <w:rPr>
          <w:kern w:val="28"/>
          <w:sz w:val="23"/>
          <w:szCs w:val="23"/>
        </w:rPr>
        <w:t>. 20:6.</w:t>
      </w:r>
    </w:p>
    <w:p w14:paraId="504B0BFC" w14:textId="77777777" w:rsidR="00A15532" w:rsidRPr="00922C4A" w:rsidRDefault="00DD59A8" w:rsidP="003C2190">
      <w:pPr>
        <w:pStyle w:val="ColorfulList-Accent11"/>
        <w:widowControl w:val="0"/>
        <w:numPr>
          <w:ilvl w:val="0"/>
          <w:numId w:val="8"/>
        </w:numPr>
        <w:overflowPunct w:val="0"/>
        <w:autoSpaceDE w:val="0"/>
        <w:autoSpaceDN w:val="0"/>
        <w:adjustRightInd w:val="0"/>
        <w:jc w:val="both"/>
        <w:rPr>
          <w:kern w:val="28"/>
          <w:sz w:val="23"/>
          <w:szCs w:val="23"/>
        </w:rPr>
      </w:pPr>
      <w:r w:rsidRPr="00922C4A">
        <w:rPr>
          <w:kern w:val="28"/>
          <w:sz w:val="23"/>
          <w:szCs w:val="23"/>
        </w:rPr>
        <w:t>Watatawanyishwa katika nchi zote</w:t>
      </w:r>
      <w:r w:rsidR="00A15532" w:rsidRPr="00922C4A">
        <w:rPr>
          <w:kern w:val="28"/>
          <w:sz w:val="23"/>
          <w:szCs w:val="23"/>
        </w:rPr>
        <w:t xml:space="preserve">. – </w:t>
      </w:r>
      <w:r w:rsidRPr="00922C4A">
        <w:rPr>
          <w:kern w:val="28"/>
          <w:sz w:val="23"/>
          <w:szCs w:val="23"/>
        </w:rPr>
        <w:t>Kumb</w:t>
      </w:r>
      <w:r w:rsidR="00A15532" w:rsidRPr="00922C4A">
        <w:rPr>
          <w:kern w:val="28"/>
          <w:sz w:val="23"/>
          <w:szCs w:val="23"/>
        </w:rPr>
        <w:t xml:space="preserve">. 30:1-3. </w:t>
      </w:r>
    </w:p>
    <w:p w14:paraId="6A17B376" w14:textId="77777777" w:rsidR="00A15532" w:rsidRPr="00922C4A" w:rsidRDefault="00DD59A8" w:rsidP="003C2190">
      <w:pPr>
        <w:pStyle w:val="ColorfulList-Accent11"/>
        <w:widowControl w:val="0"/>
        <w:numPr>
          <w:ilvl w:val="0"/>
          <w:numId w:val="8"/>
        </w:numPr>
        <w:overflowPunct w:val="0"/>
        <w:autoSpaceDE w:val="0"/>
        <w:autoSpaceDN w:val="0"/>
        <w:adjustRightInd w:val="0"/>
        <w:jc w:val="both"/>
        <w:rPr>
          <w:kern w:val="28"/>
          <w:sz w:val="23"/>
          <w:szCs w:val="23"/>
        </w:rPr>
      </w:pPr>
      <w:r w:rsidRPr="00922C4A">
        <w:rPr>
          <w:kern w:val="28"/>
          <w:sz w:val="23"/>
          <w:szCs w:val="23"/>
        </w:rPr>
        <w:t>Watapata mateso</w:t>
      </w:r>
      <w:r w:rsidR="00A15532" w:rsidRPr="00922C4A">
        <w:rPr>
          <w:kern w:val="28"/>
          <w:sz w:val="23"/>
          <w:szCs w:val="23"/>
        </w:rPr>
        <w:t xml:space="preserve">. – Lk. 19:41-44. </w:t>
      </w:r>
    </w:p>
    <w:p w14:paraId="2A4CABCE" w14:textId="77777777" w:rsidR="001A5DCC" w:rsidRPr="00922C4A" w:rsidRDefault="00DD59A8" w:rsidP="003C2190">
      <w:pPr>
        <w:pStyle w:val="ColorfulList-Accent11"/>
        <w:widowControl w:val="0"/>
        <w:numPr>
          <w:ilvl w:val="0"/>
          <w:numId w:val="8"/>
        </w:numPr>
        <w:overflowPunct w:val="0"/>
        <w:autoSpaceDE w:val="0"/>
        <w:autoSpaceDN w:val="0"/>
        <w:adjustRightInd w:val="0"/>
        <w:jc w:val="both"/>
        <w:rPr>
          <w:kern w:val="28"/>
          <w:sz w:val="23"/>
          <w:szCs w:val="23"/>
        </w:rPr>
      </w:pPr>
      <w:r w:rsidRPr="00922C4A">
        <w:rPr>
          <w:kern w:val="28"/>
          <w:sz w:val="23"/>
          <w:szCs w:val="23"/>
        </w:rPr>
        <w:t>Kabla wa wakati wa kurudi Kristo, Israel itakusanywa tena katika ardhi yake</w:t>
      </w:r>
      <w:r w:rsidR="001A5DCC" w:rsidRPr="00922C4A">
        <w:rPr>
          <w:kern w:val="28"/>
          <w:sz w:val="23"/>
          <w:szCs w:val="23"/>
        </w:rPr>
        <w:t>.</w:t>
      </w:r>
      <w:r w:rsidR="00BA59AC" w:rsidRPr="00922C4A">
        <w:rPr>
          <w:kern w:val="28"/>
          <w:sz w:val="23"/>
          <w:szCs w:val="23"/>
        </w:rPr>
        <w:t xml:space="preserve"> (</w:t>
      </w:r>
      <w:r w:rsidRPr="00922C4A">
        <w:rPr>
          <w:kern w:val="28"/>
          <w:sz w:val="23"/>
          <w:szCs w:val="23"/>
        </w:rPr>
        <w:t>Luka</w:t>
      </w:r>
      <w:r w:rsidR="00F903DD" w:rsidRPr="00922C4A">
        <w:rPr>
          <w:kern w:val="28"/>
          <w:sz w:val="23"/>
          <w:szCs w:val="23"/>
        </w:rPr>
        <w:t xml:space="preserve"> 21:29-32; </w:t>
      </w:r>
      <w:r w:rsidR="00BA59AC" w:rsidRPr="00922C4A">
        <w:rPr>
          <w:kern w:val="28"/>
          <w:sz w:val="23"/>
          <w:szCs w:val="23"/>
        </w:rPr>
        <w:t xml:space="preserve">Eze. 36-37) </w:t>
      </w:r>
      <w:r w:rsidRPr="00922C4A">
        <w:rPr>
          <w:kern w:val="28"/>
          <w:sz w:val="23"/>
          <w:szCs w:val="23"/>
        </w:rPr>
        <w:t xml:space="preserve">hili lilitimia </w:t>
      </w:r>
      <w:r w:rsidR="00BA59AC" w:rsidRPr="00922C4A">
        <w:rPr>
          <w:kern w:val="28"/>
          <w:sz w:val="23"/>
          <w:szCs w:val="23"/>
        </w:rPr>
        <w:t>14,</w:t>
      </w:r>
      <w:r w:rsidRPr="00922C4A">
        <w:rPr>
          <w:kern w:val="28"/>
          <w:sz w:val="23"/>
          <w:szCs w:val="23"/>
        </w:rPr>
        <w:t xml:space="preserve"> Mei</w:t>
      </w:r>
      <w:r w:rsidR="00BA59AC" w:rsidRPr="00922C4A">
        <w:rPr>
          <w:kern w:val="28"/>
          <w:sz w:val="23"/>
          <w:szCs w:val="23"/>
        </w:rPr>
        <w:t xml:space="preserve"> 1948.</w:t>
      </w:r>
    </w:p>
    <w:p w14:paraId="5A67D3ED" w14:textId="77777777" w:rsidR="007477A8" w:rsidRPr="00922C4A" w:rsidRDefault="00BA59AC" w:rsidP="00922C4A">
      <w:pPr>
        <w:widowControl w:val="0"/>
        <w:overflowPunct w:val="0"/>
        <w:autoSpaceDE w:val="0"/>
        <w:autoSpaceDN w:val="0"/>
        <w:adjustRightInd w:val="0"/>
        <w:ind w:left="360" w:hanging="360"/>
        <w:jc w:val="both"/>
        <w:rPr>
          <w:i/>
          <w:kern w:val="28"/>
          <w:sz w:val="23"/>
          <w:szCs w:val="23"/>
        </w:rPr>
      </w:pPr>
      <w:r w:rsidRPr="00922C4A">
        <w:rPr>
          <w:kern w:val="28"/>
          <w:sz w:val="23"/>
          <w:szCs w:val="23"/>
        </w:rPr>
        <w:t>Ezekiel</w:t>
      </w:r>
      <w:r w:rsidR="00DD59A8" w:rsidRPr="00922C4A">
        <w:rPr>
          <w:kern w:val="28"/>
          <w:sz w:val="23"/>
          <w:szCs w:val="23"/>
        </w:rPr>
        <w:t>i</w:t>
      </w:r>
      <w:r w:rsidRPr="00922C4A">
        <w:rPr>
          <w:kern w:val="28"/>
          <w:sz w:val="23"/>
          <w:szCs w:val="23"/>
        </w:rPr>
        <w:t xml:space="preserve"> 36:24—</w:t>
      </w:r>
      <w:r w:rsidR="00DD59A8" w:rsidRPr="00922C4A">
        <w:rPr>
          <w:i/>
          <w:kern w:val="28"/>
          <w:sz w:val="23"/>
          <w:szCs w:val="23"/>
        </w:rPr>
        <w:t>Maana nitawatwaa kati ya mataifa nami nitawakusanya na kuwatoa katika nchi zote na kuwarudisha katika nchi yenu wenyewe</w:t>
      </w:r>
      <w:r w:rsidRPr="00922C4A">
        <w:rPr>
          <w:i/>
          <w:kern w:val="28"/>
          <w:sz w:val="23"/>
          <w:szCs w:val="23"/>
        </w:rPr>
        <w:t>.</w:t>
      </w:r>
    </w:p>
    <w:p w14:paraId="5C3A1FFC" w14:textId="77777777" w:rsidR="00BA59AC" w:rsidRPr="00922C4A" w:rsidRDefault="00DD59A8" w:rsidP="003C2190">
      <w:pPr>
        <w:pStyle w:val="ColorfulList-Accent11"/>
        <w:widowControl w:val="0"/>
        <w:numPr>
          <w:ilvl w:val="0"/>
          <w:numId w:val="8"/>
        </w:numPr>
        <w:overflowPunct w:val="0"/>
        <w:autoSpaceDE w:val="0"/>
        <w:autoSpaceDN w:val="0"/>
        <w:adjustRightInd w:val="0"/>
        <w:jc w:val="both"/>
        <w:rPr>
          <w:kern w:val="28"/>
          <w:sz w:val="23"/>
          <w:szCs w:val="23"/>
        </w:rPr>
      </w:pPr>
      <w:r w:rsidRPr="00922C4A">
        <w:rPr>
          <w:sz w:val="23"/>
          <w:szCs w:val="23"/>
        </w:rPr>
        <w:t>Mungu alitamka kwamba atawalinda watu wake wa Israeli kama mchungaji (Yeremia</w:t>
      </w:r>
      <w:r w:rsidR="00BA59AC" w:rsidRPr="00922C4A">
        <w:rPr>
          <w:sz w:val="23"/>
          <w:szCs w:val="23"/>
        </w:rPr>
        <w:t xml:space="preserve"> 31:10). </w:t>
      </w:r>
      <w:r w:rsidRPr="00922C4A">
        <w:rPr>
          <w:sz w:val="23"/>
          <w:szCs w:val="23"/>
        </w:rPr>
        <w:t xml:space="preserve">Chini ya saa 24 baada ya Israeli kutangaza uhuru wake mwaka 1948, nchi zinazoizunguka </w:t>
      </w:r>
      <w:r w:rsidR="00BA59AC" w:rsidRPr="00922C4A">
        <w:rPr>
          <w:sz w:val="23"/>
          <w:szCs w:val="23"/>
        </w:rPr>
        <w:t>(</w:t>
      </w:r>
      <w:r w:rsidRPr="00922C4A">
        <w:rPr>
          <w:sz w:val="23"/>
          <w:szCs w:val="23"/>
        </w:rPr>
        <w:t>Misri, Y</w:t>
      </w:r>
      <w:r w:rsidR="00BA59AC" w:rsidRPr="00922C4A">
        <w:rPr>
          <w:sz w:val="23"/>
          <w:szCs w:val="23"/>
        </w:rPr>
        <w:t>ordan</w:t>
      </w:r>
      <w:r w:rsidRPr="00922C4A">
        <w:rPr>
          <w:sz w:val="23"/>
          <w:szCs w:val="23"/>
        </w:rPr>
        <w:t>i</w:t>
      </w:r>
      <w:r w:rsidR="00BA59AC" w:rsidRPr="00922C4A">
        <w:rPr>
          <w:sz w:val="23"/>
          <w:szCs w:val="23"/>
        </w:rPr>
        <w:t xml:space="preserve">, Iraq, Syria, </w:t>
      </w:r>
      <w:r w:rsidRPr="00922C4A">
        <w:rPr>
          <w:sz w:val="23"/>
          <w:szCs w:val="23"/>
        </w:rPr>
        <w:t>na</w:t>
      </w:r>
      <w:r w:rsidR="00BA59AC" w:rsidRPr="00922C4A">
        <w:rPr>
          <w:sz w:val="23"/>
          <w:szCs w:val="23"/>
        </w:rPr>
        <w:t xml:space="preserve"> Lebanon</w:t>
      </w:r>
      <w:r w:rsidRPr="00922C4A">
        <w:rPr>
          <w:sz w:val="23"/>
          <w:szCs w:val="23"/>
        </w:rPr>
        <w:t>i</w:t>
      </w:r>
      <w:r w:rsidR="00BA59AC" w:rsidRPr="00922C4A">
        <w:rPr>
          <w:sz w:val="23"/>
          <w:szCs w:val="23"/>
        </w:rPr>
        <w:t xml:space="preserve">) </w:t>
      </w:r>
      <w:r w:rsidRPr="00922C4A">
        <w:rPr>
          <w:sz w:val="23"/>
          <w:szCs w:val="23"/>
        </w:rPr>
        <w:t>ziliivamia Israeli kwa mategemeo kwamba wataliondoa Taifa la Kiyahudi na kuweka Taifa la Kiarabu</w:t>
      </w:r>
      <w:r w:rsidR="00BA59AC" w:rsidRPr="00922C4A">
        <w:rPr>
          <w:sz w:val="23"/>
          <w:szCs w:val="23"/>
        </w:rPr>
        <w:t xml:space="preserve">. </w:t>
      </w:r>
      <w:r w:rsidRPr="00922C4A">
        <w:rPr>
          <w:sz w:val="23"/>
          <w:szCs w:val="23"/>
        </w:rPr>
        <w:t>Nchi hizi ni kubwa kuliko Israeli, lakini Israeli kwa udogo wake ilie</w:t>
      </w:r>
      <w:r w:rsidR="0065634E" w:rsidRPr="00922C4A">
        <w:rPr>
          <w:sz w:val="23"/>
          <w:szCs w:val="23"/>
        </w:rPr>
        <w:t>ndelea kuwepo hata baa</w:t>
      </w:r>
      <w:r w:rsidRPr="00922C4A">
        <w:rPr>
          <w:sz w:val="23"/>
          <w:szCs w:val="23"/>
        </w:rPr>
        <w:t xml:space="preserve">da ya </w:t>
      </w:r>
      <w:r w:rsidR="0065634E" w:rsidRPr="00922C4A">
        <w:rPr>
          <w:sz w:val="23"/>
          <w:szCs w:val="23"/>
        </w:rPr>
        <w:t xml:space="preserve">kuwepo </w:t>
      </w:r>
      <w:r w:rsidRPr="00922C4A">
        <w:rPr>
          <w:sz w:val="23"/>
          <w:szCs w:val="23"/>
        </w:rPr>
        <w:t>vita nyingine mbili</w:t>
      </w:r>
      <w:r w:rsidR="0065634E" w:rsidRPr="00922C4A">
        <w:rPr>
          <w:sz w:val="23"/>
          <w:szCs w:val="23"/>
        </w:rPr>
        <w:t xml:space="preserve"> kubwa</w:t>
      </w:r>
      <w:r w:rsidRPr="00922C4A">
        <w:rPr>
          <w:sz w:val="23"/>
          <w:szCs w:val="23"/>
        </w:rPr>
        <w:t xml:space="preserve"> </w:t>
      </w:r>
      <w:r w:rsidR="00BA59AC" w:rsidRPr="00922C4A">
        <w:rPr>
          <w:sz w:val="23"/>
          <w:szCs w:val="23"/>
        </w:rPr>
        <w:t>(</w:t>
      </w:r>
      <w:r w:rsidR="0065634E" w:rsidRPr="00922C4A">
        <w:rPr>
          <w:sz w:val="23"/>
          <w:szCs w:val="23"/>
        </w:rPr>
        <w:t>Vita ya siku 6</w:t>
      </w:r>
      <w:r w:rsidR="00F903DD" w:rsidRPr="00922C4A">
        <w:rPr>
          <w:sz w:val="23"/>
          <w:szCs w:val="23"/>
        </w:rPr>
        <w:t>,</w:t>
      </w:r>
      <w:r w:rsidR="0065634E" w:rsidRPr="00922C4A">
        <w:rPr>
          <w:sz w:val="23"/>
          <w:szCs w:val="23"/>
        </w:rPr>
        <w:t xml:space="preserve"> </w:t>
      </w:r>
      <w:r w:rsidR="00F903DD" w:rsidRPr="00922C4A">
        <w:rPr>
          <w:sz w:val="23"/>
          <w:szCs w:val="23"/>
        </w:rPr>
        <w:t xml:space="preserve">1967 </w:t>
      </w:r>
      <w:r w:rsidR="0065634E" w:rsidRPr="00922C4A">
        <w:rPr>
          <w:sz w:val="23"/>
          <w:szCs w:val="23"/>
        </w:rPr>
        <w:t xml:space="preserve">na Vita ya Yom </w:t>
      </w:r>
      <w:r w:rsidR="00F903DD" w:rsidRPr="00922C4A">
        <w:rPr>
          <w:sz w:val="23"/>
          <w:szCs w:val="23"/>
        </w:rPr>
        <w:t xml:space="preserve">Kippur, </w:t>
      </w:r>
      <w:r w:rsidR="00BA59AC" w:rsidRPr="00922C4A">
        <w:rPr>
          <w:sz w:val="23"/>
          <w:szCs w:val="23"/>
        </w:rPr>
        <w:t>1973).</w:t>
      </w:r>
    </w:p>
    <w:p w14:paraId="3CE9EE2C" w14:textId="77777777" w:rsidR="00A15532" w:rsidRPr="00922C4A" w:rsidRDefault="00786946" w:rsidP="003C2190">
      <w:pPr>
        <w:widowControl w:val="0"/>
        <w:overflowPunct w:val="0"/>
        <w:autoSpaceDE w:val="0"/>
        <w:autoSpaceDN w:val="0"/>
        <w:adjustRightInd w:val="0"/>
        <w:jc w:val="both"/>
        <w:rPr>
          <w:kern w:val="28"/>
          <w:sz w:val="23"/>
          <w:szCs w:val="23"/>
        </w:rPr>
      </w:pPr>
      <w:r w:rsidRPr="00922C4A">
        <w:rPr>
          <w:kern w:val="28"/>
          <w:sz w:val="23"/>
          <w:szCs w:val="23"/>
        </w:rPr>
        <w:tab/>
      </w:r>
    </w:p>
    <w:p w14:paraId="7562EFD6" w14:textId="77777777" w:rsidR="00A15532" w:rsidRPr="00EE000E" w:rsidRDefault="0065634E" w:rsidP="003C2190">
      <w:pPr>
        <w:pStyle w:val="Heading4"/>
        <w:jc w:val="both"/>
        <w:rPr>
          <w:kern w:val="28"/>
        </w:rPr>
      </w:pPr>
      <w:r w:rsidRPr="00EE000E">
        <w:rPr>
          <w:kern w:val="28"/>
        </w:rPr>
        <w:t>Utabiri wa Mataifa</w:t>
      </w:r>
    </w:p>
    <w:p w14:paraId="6F97ED7C" w14:textId="77777777" w:rsidR="0091390F" w:rsidRPr="00922C4A" w:rsidRDefault="00B40909" w:rsidP="003C2190">
      <w:pPr>
        <w:pStyle w:val="ColorfulList-Accent11"/>
        <w:widowControl w:val="0"/>
        <w:numPr>
          <w:ilvl w:val="0"/>
          <w:numId w:val="20"/>
        </w:numPr>
        <w:tabs>
          <w:tab w:val="left" w:pos="720"/>
        </w:tabs>
        <w:overflowPunct w:val="0"/>
        <w:autoSpaceDE w:val="0"/>
        <w:autoSpaceDN w:val="0"/>
        <w:adjustRightInd w:val="0"/>
        <w:ind w:left="0" w:firstLine="360"/>
        <w:jc w:val="both"/>
        <w:rPr>
          <w:kern w:val="28"/>
          <w:sz w:val="23"/>
          <w:szCs w:val="23"/>
        </w:rPr>
      </w:pPr>
      <w:r w:rsidRPr="00922C4A">
        <w:rPr>
          <w:kern w:val="28"/>
          <w:sz w:val="23"/>
          <w:szCs w:val="23"/>
        </w:rPr>
        <w:t>Babeli</w:t>
      </w:r>
      <w:r w:rsidR="0065634E" w:rsidRPr="00922C4A">
        <w:rPr>
          <w:kern w:val="28"/>
          <w:sz w:val="23"/>
          <w:szCs w:val="23"/>
        </w:rPr>
        <w:t xml:space="preserve"> ilipinduliwa na kuangushwa kama Sodoma kama ilivyotabiriwa </w:t>
      </w:r>
      <w:r w:rsidR="001A5DCC" w:rsidRPr="00922C4A">
        <w:rPr>
          <w:kern w:val="28"/>
          <w:sz w:val="23"/>
          <w:szCs w:val="23"/>
        </w:rPr>
        <w:t>(</w:t>
      </w:r>
      <w:r w:rsidR="0065634E" w:rsidRPr="00922C4A">
        <w:rPr>
          <w:kern w:val="28"/>
          <w:sz w:val="23"/>
          <w:szCs w:val="23"/>
        </w:rPr>
        <w:t>Isaya</w:t>
      </w:r>
      <w:r w:rsidR="001A5DCC" w:rsidRPr="00922C4A">
        <w:rPr>
          <w:kern w:val="28"/>
          <w:sz w:val="23"/>
          <w:szCs w:val="23"/>
        </w:rPr>
        <w:t xml:space="preserve">. 13:19;  </w:t>
      </w:r>
      <w:r w:rsidR="0065634E" w:rsidRPr="00922C4A">
        <w:rPr>
          <w:kern w:val="28"/>
          <w:sz w:val="23"/>
          <w:szCs w:val="23"/>
        </w:rPr>
        <w:t>Yer.</w:t>
      </w:r>
      <w:r w:rsidR="0091390F" w:rsidRPr="00922C4A">
        <w:rPr>
          <w:kern w:val="28"/>
          <w:sz w:val="23"/>
          <w:szCs w:val="23"/>
        </w:rPr>
        <w:t xml:space="preserve"> 51:37</w:t>
      </w:r>
      <w:r w:rsidR="001A5DCC" w:rsidRPr="00922C4A">
        <w:rPr>
          <w:kern w:val="28"/>
          <w:sz w:val="23"/>
          <w:szCs w:val="23"/>
        </w:rPr>
        <w:t>).</w:t>
      </w:r>
      <w:r w:rsidR="00A15532" w:rsidRPr="00922C4A">
        <w:rPr>
          <w:kern w:val="28"/>
          <w:sz w:val="23"/>
          <w:szCs w:val="23"/>
        </w:rPr>
        <w:t xml:space="preserve"> </w:t>
      </w:r>
      <w:r w:rsidR="0065634E" w:rsidRPr="00922C4A">
        <w:rPr>
          <w:kern w:val="28"/>
          <w:sz w:val="23"/>
          <w:szCs w:val="23"/>
        </w:rPr>
        <w:t xml:space="preserve">Katika Danieli 5 kuna maelezo kuhusu kuhamishwa kwa madaraka kutoka </w:t>
      </w:r>
      <w:r w:rsidR="00AC069D" w:rsidRPr="00922C4A">
        <w:rPr>
          <w:kern w:val="28"/>
          <w:sz w:val="23"/>
          <w:szCs w:val="23"/>
        </w:rPr>
        <w:t>Wamede na Waajemi</w:t>
      </w:r>
      <w:r w:rsidR="00A15532" w:rsidRPr="00922C4A">
        <w:rPr>
          <w:kern w:val="28"/>
          <w:sz w:val="23"/>
          <w:szCs w:val="23"/>
        </w:rPr>
        <w:t>.</w:t>
      </w:r>
      <w:r w:rsidR="00A50E19" w:rsidRPr="00922C4A">
        <w:rPr>
          <w:kern w:val="28"/>
          <w:sz w:val="23"/>
          <w:szCs w:val="23"/>
        </w:rPr>
        <w:t xml:space="preserve"> </w:t>
      </w:r>
    </w:p>
    <w:p w14:paraId="327E9AEB" w14:textId="77777777" w:rsidR="00A50E19" w:rsidRPr="00922C4A" w:rsidRDefault="00DE7003" w:rsidP="003C2190">
      <w:pPr>
        <w:pStyle w:val="ColorfulList-Accent11"/>
        <w:widowControl w:val="0"/>
        <w:numPr>
          <w:ilvl w:val="0"/>
          <w:numId w:val="20"/>
        </w:numPr>
        <w:tabs>
          <w:tab w:val="left" w:pos="720"/>
        </w:tabs>
        <w:overflowPunct w:val="0"/>
        <w:autoSpaceDE w:val="0"/>
        <w:autoSpaceDN w:val="0"/>
        <w:adjustRightInd w:val="0"/>
        <w:ind w:left="0" w:firstLine="360"/>
        <w:jc w:val="both"/>
        <w:rPr>
          <w:kern w:val="28"/>
          <w:sz w:val="23"/>
          <w:szCs w:val="23"/>
        </w:rPr>
      </w:pPr>
      <w:r w:rsidRPr="00922C4A">
        <w:rPr>
          <w:kern w:val="28"/>
          <w:sz w:val="23"/>
          <w:szCs w:val="23"/>
        </w:rPr>
        <w:t xml:space="preserve">Himaya ya Gresi ndio utawala wa tatu wa Shaba ndio utawala wa tatu ulioelezwa katika ndoto ya nabii kwenye kitabu cha </w:t>
      </w:r>
      <w:r w:rsidR="0091390F" w:rsidRPr="00922C4A">
        <w:rPr>
          <w:kern w:val="28"/>
          <w:sz w:val="23"/>
          <w:szCs w:val="23"/>
        </w:rPr>
        <w:t>Daniel</w:t>
      </w:r>
      <w:r w:rsidRPr="00922C4A">
        <w:rPr>
          <w:kern w:val="28"/>
          <w:sz w:val="23"/>
          <w:szCs w:val="23"/>
        </w:rPr>
        <w:t>i</w:t>
      </w:r>
      <w:r w:rsidR="0091390F" w:rsidRPr="00922C4A">
        <w:rPr>
          <w:kern w:val="28"/>
          <w:sz w:val="23"/>
          <w:szCs w:val="23"/>
        </w:rPr>
        <w:t xml:space="preserve"> 2:39 </w:t>
      </w:r>
      <w:r w:rsidR="00B40909" w:rsidRPr="00922C4A">
        <w:rPr>
          <w:kern w:val="28"/>
          <w:sz w:val="23"/>
          <w:szCs w:val="23"/>
        </w:rPr>
        <w:t>Babeli</w:t>
      </w:r>
      <w:r w:rsidRPr="00922C4A">
        <w:rPr>
          <w:kern w:val="28"/>
          <w:sz w:val="23"/>
          <w:szCs w:val="23"/>
        </w:rPr>
        <w:t xml:space="preserve"> ukiwa ni Ufalme wa kwanza. Aleksanda Mkuu aliushinda ulimwengu kama ilivyo tabiriwa katika unabii huu. </w:t>
      </w:r>
      <w:r w:rsidR="000E6C9A" w:rsidRPr="00922C4A">
        <w:rPr>
          <w:kern w:val="28"/>
          <w:sz w:val="23"/>
          <w:szCs w:val="23"/>
        </w:rPr>
        <w:t>(</w:t>
      </w:r>
      <w:r w:rsidRPr="00922C4A">
        <w:rPr>
          <w:kern w:val="28"/>
          <w:sz w:val="23"/>
          <w:szCs w:val="23"/>
        </w:rPr>
        <w:t xml:space="preserve">ndoto hii ya Nabii inasomwa kwa kina katika mwaka wa tatu kwenye somo la </w:t>
      </w:r>
      <w:r w:rsidRPr="00922C4A">
        <w:rPr>
          <w:i/>
          <w:kern w:val="28"/>
          <w:sz w:val="23"/>
          <w:szCs w:val="23"/>
        </w:rPr>
        <w:t>Utabiri wa Manabii</w:t>
      </w:r>
      <w:r w:rsidR="000E6C9A" w:rsidRPr="00922C4A">
        <w:rPr>
          <w:kern w:val="28"/>
          <w:sz w:val="23"/>
          <w:szCs w:val="23"/>
        </w:rPr>
        <w:t>.)</w:t>
      </w:r>
    </w:p>
    <w:p w14:paraId="3E0A005D" w14:textId="77777777" w:rsidR="000E6C9A" w:rsidRPr="00922C4A" w:rsidRDefault="00DE7003" w:rsidP="003C2190">
      <w:pPr>
        <w:pStyle w:val="ColorfulList-Accent11"/>
        <w:widowControl w:val="0"/>
        <w:numPr>
          <w:ilvl w:val="0"/>
          <w:numId w:val="20"/>
        </w:numPr>
        <w:tabs>
          <w:tab w:val="left" w:pos="720"/>
        </w:tabs>
        <w:overflowPunct w:val="0"/>
        <w:autoSpaceDE w:val="0"/>
        <w:autoSpaceDN w:val="0"/>
        <w:adjustRightInd w:val="0"/>
        <w:ind w:left="0" w:firstLine="360"/>
        <w:jc w:val="both"/>
        <w:rPr>
          <w:kern w:val="28"/>
          <w:sz w:val="23"/>
          <w:szCs w:val="23"/>
        </w:rPr>
      </w:pPr>
      <w:r w:rsidRPr="00922C4A">
        <w:rPr>
          <w:kern w:val="28"/>
          <w:sz w:val="23"/>
          <w:szCs w:val="23"/>
        </w:rPr>
        <w:t>Kugawanyika kwa Himaya ya Kirumi kumetabi</w:t>
      </w:r>
      <w:r w:rsidR="00912C93" w:rsidRPr="00922C4A">
        <w:rPr>
          <w:kern w:val="28"/>
          <w:sz w:val="23"/>
          <w:szCs w:val="23"/>
        </w:rPr>
        <w:t xml:space="preserve">riwa katika mgawanyiko wa miguu aliouona katika ndoto ni Nebukadneza katika </w:t>
      </w:r>
      <w:r w:rsidR="000E6C9A" w:rsidRPr="00922C4A">
        <w:rPr>
          <w:kern w:val="28"/>
          <w:sz w:val="23"/>
          <w:szCs w:val="23"/>
        </w:rPr>
        <w:t>Daniel</w:t>
      </w:r>
      <w:r w:rsidR="00912C93" w:rsidRPr="00922C4A">
        <w:rPr>
          <w:kern w:val="28"/>
          <w:sz w:val="23"/>
          <w:szCs w:val="23"/>
        </w:rPr>
        <w:t>i</w:t>
      </w:r>
      <w:r w:rsidR="000E6C9A" w:rsidRPr="00922C4A">
        <w:rPr>
          <w:kern w:val="28"/>
          <w:sz w:val="23"/>
          <w:szCs w:val="23"/>
        </w:rPr>
        <w:t xml:space="preserve"> 2</w:t>
      </w:r>
      <w:r w:rsidR="00A15532" w:rsidRPr="00922C4A">
        <w:rPr>
          <w:kern w:val="28"/>
          <w:sz w:val="23"/>
          <w:szCs w:val="23"/>
        </w:rPr>
        <w:t>.</w:t>
      </w:r>
    </w:p>
    <w:p w14:paraId="20BCC535" w14:textId="77777777" w:rsidR="000E6C9A" w:rsidRPr="00922C4A" w:rsidRDefault="00FA0265" w:rsidP="003C2190">
      <w:pPr>
        <w:pStyle w:val="ColorfulList-Accent11"/>
        <w:widowControl w:val="0"/>
        <w:numPr>
          <w:ilvl w:val="0"/>
          <w:numId w:val="20"/>
        </w:numPr>
        <w:tabs>
          <w:tab w:val="left" w:pos="720"/>
        </w:tabs>
        <w:overflowPunct w:val="0"/>
        <w:autoSpaceDE w:val="0"/>
        <w:autoSpaceDN w:val="0"/>
        <w:adjustRightInd w:val="0"/>
        <w:ind w:left="0" w:firstLine="360"/>
        <w:jc w:val="both"/>
        <w:rPr>
          <w:kern w:val="28"/>
          <w:sz w:val="23"/>
          <w:szCs w:val="23"/>
        </w:rPr>
      </w:pPr>
      <w:r>
        <w:rPr>
          <w:kern w:val="28"/>
          <w:sz w:val="23"/>
          <w:szCs w:val="23"/>
        </w:rPr>
        <w:t>Ninawi</w:t>
      </w:r>
      <w:r w:rsidR="00912C93" w:rsidRPr="00922C4A">
        <w:rPr>
          <w:kern w:val="28"/>
          <w:sz w:val="23"/>
          <w:szCs w:val="23"/>
        </w:rPr>
        <w:t xml:space="preserve"> iliharibiwa kwa </w:t>
      </w:r>
      <w:r w:rsidR="00ED6B60">
        <w:rPr>
          <w:kern w:val="28"/>
          <w:sz w:val="23"/>
          <w:szCs w:val="23"/>
        </w:rPr>
        <w:t>ya mataifa wahamiaji</w:t>
      </w:r>
      <w:r w:rsidR="00A15532" w:rsidRPr="00922C4A">
        <w:rPr>
          <w:kern w:val="28"/>
          <w:sz w:val="23"/>
          <w:szCs w:val="23"/>
        </w:rPr>
        <w:t>.  Nahum</w:t>
      </w:r>
      <w:r w:rsidR="00912C93" w:rsidRPr="00922C4A">
        <w:rPr>
          <w:kern w:val="28"/>
          <w:sz w:val="23"/>
          <w:szCs w:val="23"/>
        </w:rPr>
        <w:t>u</w:t>
      </w:r>
      <w:r w:rsidR="000E6C9A" w:rsidRPr="00922C4A">
        <w:rPr>
          <w:kern w:val="28"/>
          <w:sz w:val="23"/>
          <w:szCs w:val="23"/>
        </w:rPr>
        <w:t xml:space="preserve"> (1-3, 3:7) </w:t>
      </w:r>
      <w:r w:rsidR="00912C93" w:rsidRPr="00922C4A">
        <w:rPr>
          <w:kern w:val="28"/>
          <w:sz w:val="23"/>
          <w:szCs w:val="23"/>
        </w:rPr>
        <w:t xml:space="preserve">ilitabiriwa kwamba malango </w:t>
      </w:r>
      <w:r w:rsidR="00912C93" w:rsidRPr="00922C4A">
        <w:rPr>
          <w:i/>
          <w:kern w:val="28"/>
          <w:sz w:val="23"/>
          <w:szCs w:val="23"/>
        </w:rPr>
        <w:t>yatawekwa wazi kabisa</w:t>
      </w:r>
      <w:r w:rsidR="00912C93" w:rsidRPr="00922C4A">
        <w:rPr>
          <w:kern w:val="28"/>
          <w:sz w:val="23"/>
          <w:szCs w:val="23"/>
        </w:rPr>
        <w:t xml:space="preserve"> </w:t>
      </w:r>
      <w:r w:rsidR="00912C93" w:rsidRPr="00922C4A">
        <w:rPr>
          <w:i/>
          <w:kern w:val="28"/>
          <w:sz w:val="23"/>
          <w:szCs w:val="23"/>
        </w:rPr>
        <w:t xml:space="preserve">kwa manufaa yaadui zako </w:t>
      </w:r>
      <w:r w:rsidR="000E6C9A" w:rsidRPr="00922C4A">
        <w:rPr>
          <w:kern w:val="28"/>
          <w:sz w:val="23"/>
          <w:szCs w:val="23"/>
        </w:rPr>
        <w:t>(</w:t>
      </w:r>
      <w:r w:rsidR="00A15532" w:rsidRPr="00922C4A">
        <w:rPr>
          <w:kern w:val="28"/>
          <w:sz w:val="23"/>
          <w:szCs w:val="23"/>
        </w:rPr>
        <w:t>3:13</w:t>
      </w:r>
      <w:r w:rsidR="000E6C9A" w:rsidRPr="00922C4A">
        <w:rPr>
          <w:kern w:val="28"/>
          <w:sz w:val="23"/>
          <w:szCs w:val="23"/>
        </w:rPr>
        <w:t>).</w:t>
      </w:r>
      <w:r w:rsidR="00A15532" w:rsidRPr="00922C4A">
        <w:rPr>
          <w:kern w:val="28"/>
          <w:sz w:val="23"/>
          <w:szCs w:val="23"/>
        </w:rPr>
        <w:t xml:space="preserve">  </w:t>
      </w:r>
      <w:r w:rsidR="00912C93" w:rsidRPr="00922C4A">
        <w:rPr>
          <w:kern w:val="28"/>
          <w:sz w:val="23"/>
          <w:szCs w:val="23"/>
        </w:rPr>
        <w:t>Mto Tigrisi ulifurika wakati wa mashambulio na kubeba zile kuta pamoja na malango ya mji</w:t>
      </w:r>
      <w:r w:rsidR="00A15532" w:rsidRPr="00922C4A">
        <w:rPr>
          <w:kern w:val="28"/>
          <w:sz w:val="23"/>
          <w:szCs w:val="23"/>
        </w:rPr>
        <w:t>.</w:t>
      </w:r>
    </w:p>
    <w:p w14:paraId="04E6386E" w14:textId="77777777" w:rsidR="00BB1F59" w:rsidRPr="00922C4A" w:rsidRDefault="00BB1F59" w:rsidP="00BB1F59">
      <w:pPr>
        <w:pStyle w:val="ColorfulList-Accent11"/>
        <w:widowControl w:val="0"/>
        <w:tabs>
          <w:tab w:val="left" w:pos="720"/>
        </w:tabs>
        <w:overflowPunct w:val="0"/>
        <w:autoSpaceDE w:val="0"/>
        <w:autoSpaceDN w:val="0"/>
        <w:adjustRightInd w:val="0"/>
        <w:jc w:val="both"/>
        <w:rPr>
          <w:kern w:val="28"/>
          <w:sz w:val="23"/>
          <w:szCs w:val="23"/>
        </w:rPr>
      </w:pPr>
    </w:p>
    <w:p w14:paraId="0F0F93F4" w14:textId="77777777" w:rsidR="00BB1F59" w:rsidRPr="00922C4A" w:rsidRDefault="00912C93" w:rsidP="003C2190">
      <w:pPr>
        <w:pStyle w:val="ColorfulList-Accent11"/>
        <w:widowControl w:val="0"/>
        <w:numPr>
          <w:ilvl w:val="0"/>
          <w:numId w:val="20"/>
        </w:numPr>
        <w:tabs>
          <w:tab w:val="left" w:pos="720"/>
        </w:tabs>
        <w:overflowPunct w:val="0"/>
        <w:autoSpaceDE w:val="0"/>
        <w:autoSpaceDN w:val="0"/>
        <w:adjustRightInd w:val="0"/>
        <w:ind w:left="0" w:firstLine="360"/>
        <w:jc w:val="both"/>
        <w:rPr>
          <w:kern w:val="28"/>
          <w:sz w:val="23"/>
          <w:szCs w:val="23"/>
        </w:rPr>
      </w:pPr>
      <w:r w:rsidRPr="00922C4A">
        <w:rPr>
          <w:kern w:val="28"/>
          <w:sz w:val="23"/>
          <w:szCs w:val="23"/>
        </w:rPr>
        <w:t xml:space="preserve">Mji wa Tiro ulikuwa uharibiwe kama ilivyo katika kitabu cha </w:t>
      </w:r>
      <w:r w:rsidR="00F95BD5" w:rsidRPr="00922C4A">
        <w:rPr>
          <w:kern w:val="28"/>
          <w:sz w:val="23"/>
          <w:szCs w:val="23"/>
        </w:rPr>
        <w:t>Ez</w:t>
      </w:r>
      <w:r w:rsidR="000E6C9A" w:rsidRPr="00922C4A">
        <w:rPr>
          <w:kern w:val="28"/>
          <w:sz w:val="23"/>
          <w:szCs w:val="23"/>
        </w:rPr>
        <w:t>e</w:t>
      </w:r>
      <w:r w:rsidR="00F95BD5" w:rsidRPr="00922C4A">
        <w:rPr>
          <w:kern w:val="28"/>
          <w:sz w:val="23"/>
          <w:szCs w:val="23"/>
        </w:rPr>
        <w:t>k</w:t>
      </w:r>
      <w:r w:rsidR="000E6C9A" w:rsidRPr="00922C4A">
        <w:rPr>
          <w:kern w:val="28"/>
          <w:sz w:val="23"/>
          <w:szCs w:val="23"/>
        </w:rPr>
        <w:t>iel</w:t>
      </w:r>
      <w:r w:rsidRPr="00922C4A">
        <w:rPr>
          <w:kern w:val="28"/>
          <w:sz w:val="23"/>
          <w:szCs w:val="23"/>
        </w:rPr>
        <w:t>i</w:t>
      </w:r>
      <w:r w:rsidR="00F95BD5" w:rsidRPr="00922C4A">
        <w:rPr>
          <w:kern w:val="28"/>
          <w:sz w:val="23"/>
          <w:szCs w:val="23"/>
        </w:rPr>
        <w:t xml:space="preserve"> 26:3-14</w:t>
      </w:r>
      <w:r w:rsidR="000E6C9A" w:rsidRPr="00922C4A">
        <w:rPr>
          <w:kern w:val="28"/>
          <w:sz w:val="23"/>
          <w:szCs w:val="23"/>
        </w:rPr>
        <w:t xml:space="preserve">. </w:t>
      </w:r>
      <w:r w:rsidRPr="00922C4A">
        <w:rPr>
          <w:kern w:val="28"/>
          <w:sz w:val="23"/>
          <w:szCs w:val="23"/>
        </w:rPr>
        <w:t>Huu ni utabiri mahsusi uliotolewa 588 kabla ya Kristo</w:t>
      </w:r>
      <w:r w:rsidR="00A15532" w:rsidRPr="00922C4A">
        <w:rPr>
          <w:kern w:val="28"/>
          <w:sz w:val="23"/>
          <w:szCs w:val="23"/>
        </w:rPr>
        <w:t xml:space="preserve">.  </w:t>
      </w:r>
      <w:r w:rsidRPr="00922C4A">
        <w:rPr>
          <w:kern w:val="28"/>
          <w:sz w:val="23"/>
          <w:szCs w:val="23"/>
        </w:rPr>
        <w:t xml:space="preserve">Maandiko yanatamka kwamba </w:t>
      </w:r>
      <w:r w:rsidR="00CE1AAA" w:rsidRPr="00922C4A">
        <w:rPr>
          <w:kern w:val="28"/>
          <w:sz w:val="23"/>
          <w:szCs w:val="23"/>
        </w:rPr>
        <w:t>mataifa mengi yataupinga mji wa Tiro</w:t>
      </w:r>
      <w:r w:rsidR="00A15532" w:rsidRPr="00922C4A">
        <w:rPr>
          <w:kern w:val="28"/>
          <w:sz w:val="23"/>
          <w:szCs w:val="23"/>
        </w:rPr>
        <w:t xml:space="preserve">. </w:t>
      </w:r>
      <w:r w:rsidR="00B40909" w:rsidRPr="00922C4A">
        <w:rPr>
          <w:kern w:val="28"/>
          <w:sz w:val="23"/>
          <w:szCs w:val="23"/>
        </w:rPr>
        <w:t>Aya ya</w:t>
      </w:r>
      <w:r w:rsidR="00A15532" w:rsidRPr="00922C4A">
        <w:rPr>
          <w:kern w:val="28"/>
          <w:sz w:val="23"/>
          <w:szCs w:val="23"/>
        </w:rPr>
        <w:t xml:space="preserve"> 3.  </w:t>
      </w:r>
    </w:p>
    <w:p w14:paraId="63ABAFC3" w14:textId="77777777" w:rsidR="000E6C9A" w:rsidRPr="00922C4A" w:rsidRDefault="00B40909" w:rsidP="00BB1F59">
      <w:pPr>
        <w:pStyle w:val="ColorfulList-Accent11"/>
        <w:widowControl w:val="0"/>
        <w:tabs>
          <w:tab w:val="left" w:pos="720"/>
        </w:tabs>
        <w:overflowPunct w:val="0"/>
        <w:autoSpaceDE w:val="0"/>
        <w:autoSpaceDN w:val="0"/>
        <w:adjustRightInd w:val="0"/>
        <w:ind w:left="0"/>
        <w:jc w:val="both"/>
        <w:rPr>
          <w:kern w:val="28"/>
          <w:sz w:val="23"/>
          <w:szCs w:val="23"/>
        </w:rPr>
      </w:pPr>
      <w:r w:rsidRPr="00922C4A">
        <w:rPr>
          <w:kern w:val="28"/>
          <w:sz w:val="23"/>
          <w:szCs w:val="23"/>
        </w:rPr>
        <w:t>Mungu alisema atamleta Mfalme wa Babeli kuwapinga</w:t>
      </w:r>
      <w:r w:rsidR="00A15532" w:rsidRPr="00922C4A">
        <w:rPr>
          <w:kern w:val="28"/>
          <w:sz w:val="23"/>
          <w:szCs w:val="23"/>
        </w:rPr>
        <w:t xml:space="preserve">. </w:t>
      </w:r>
      <w:r w:rsidRPr="00922C4A">
        <w:rPr>
          <w:kern w:val="28"/>
          <w:sz w:val="23"/>
          <w:szCs w:val="23"/>
        </w:rPr>
        <w:t xml:space="preserve">Aya ya </w:t>
      </w:r>
      <w:r w:rsidR="00A15532" w:rsidRPr="00922C4A">
        <w:rPr>
          <w:kern w:val="28"/>
          <w:sz w:val="23"/>
          <w:szCs w:val="23"/>
        </w:rPr>
        <w:t xml:space="preserve">7.  </w:t>
      </w:r>
      <w:r w:rsidR="00F60A7F" w:rsidRPr="00922C4A">
        <w:rPr>
          <w:kern w:val="28"/>
          <w:sz w:val="23"/>
          <w:szCs w:val="23"/>
        </w:rPr>
        <w:t>Utabiri huu unasema kwamba yale mawe, mbao na udongo vitatupwa katika maji</w:t>
      </w:r>
      <w:r w:rsidR="00A15532" w:rsidRPr="00922C4A">
        <w:rPr>
          <w:kern w:val="28"/>
          <w:sz w:val="23"/>
          <w:szCs w:val="23"/>
        </w:rPr>
        <w:t xml:space="preserve">. </w:t>
      </w:r>
      <w:r w:rsidR="00F60A7F" w:rsidRPr="00922C4A">
        <w:rPr>
          <w:kern w:val="28"/>
          <w:sz w:val="23"/>
          <w:szCs w:val="23"/>
        </w:rPr>
        <w:t>Aya ya</w:t>
      </w:r>
      <w:r w:rsidR="00A15532" w:rsidRPr="00922C4A">
        <w:rPr>
          <w:kern w:val="28"/>
          <w:sz w:val="23"/>
          <w:szCs w:val="23"/>
        </w:rPr>
        <w:t xml:space="preserve"> 12.  </w:t>
      </w:r>
      <w:r w:rsidR="00F60A7F" w:rsidRPr="00922C4A">
        <w:rPr>
          <w:kern w:val="28"/>
          <w:sz w:val="23"/>
          <w:szCs w:val="23"/>
        </w:rPr>
        <w:t>Nebukadneza</w:t>
      </w:r>
      <w:r w:rsidR="00A15532" w:rsidRPr="00922C4A">
        <w:rPr>
          <w:kern w:val="28"/>
          <w:sz w:val="23"/>
          <w:szCs w:val="23"/>
        </w:rPr>
        <w:t xml:space="preserve">, </w:t>
      </w:r>
      <w:r w:rsidR="00F60A7F" w:rsidRPr="00922C4A">
        <w:rPr>
          <w:kern w:val="28"/>
          <w:sz w:val="23"/>
          <w:szCs w:val="23"/>
        </w:rPr>
        <w:t>Mfalme wa Babeli</w:t>
      </w:r>
      <w:r w:rsidR="00A15532" w:rsidRPr="00922C4A">
        <w:rPr>
          <w:kern w:val="28"/>
          <w:sz w:val="23"/>
          <w:szCs w:val="23"/>
        </w:rPr>
        <w:t xml:space="preserve">, </w:t>
      </w:r>
      <w:r w:rsidR="00F60A7F" w:rsidRPr="00922C4A">
        <w:rPr>
          <w:kern w:val="28"/>
          <w:sz w:val="23"/>
          <w:szCs w:val="23"/>
        </w:rPr>
        <w:t>aliuzingira mji wa Tiro kwa miaka 13.  Aleksanda</w:t>
      </w:r>
      <w:r w:rsidR="00A15532" w:rsidRPr="00922C4A">
        <w:rPr>
          <w:kern w:val="28"/>
          <w:sz w:val="23"/>
          <w:szCs w:val="23"/>
        </w:rPr>
        <w:t xml:space="preserve"> </w:t>
      </w:r>
      <w:r w:rsidR="00F60A7F" w:rsidRPr="00922C4A">
        <w:rPr>
          <w:kern w:val="28"/>
          <w:sz w:val="23"/>
          <w:szCs w:val="23"/>
        </w:rPr>
        <w:t>Mkuu aliuteka mji wa Tiro katika kile kisiwa mwaka 332 Kabla ya Kristo kwa kujenga daraja toka nchi kavu hadi kisiwani. Walitumia mawe, mbao kutoka kwenye majengo yaliyoharibiwa na udongo wakaujaza kutengeneza kinachoitwa bomazuizi (daraja la udongo) katika maji. Wale Askari waliweka mawe, mbao, na udongo majini kama ilivyotabiriwa na manabii. Jambo hili la hakika lililotabiriwa na likatokea siyo kubahatisha kwa binadamu peke yake</w:t>
      </w:r>
      <w:r w:rsidR="00A15532" w:rsidRPr="00922C4A">
        <w:rPr>
          <w:kern w:val="28"/>
          <w:sz w:val="23"/>
          <w:szCs w:val="23"/>
        </w:rPr>
        <w:t xml:space="preserve">.  </w:t>
      </w:r>
      <w:r w:rsidR="00F60A7F" w:rsidRPr="00922C4A">
        <w:rPr>
          <w:kern w:val="28"/>
          <w:sz w:val="23"/>
          <w:szCs w:val="23"/>
        </w:rPr>
        <w:t>Biblia ni Neno lililovuviwa la Mwenyezi Mungu</w:t>
      </w:r>
      <w:r w:rsidR="00A15532" w:rsidRPr="00922C4A">
        <w:rPr>
          <w:kern w:val="28"/>
          <w:sz w:val="23"/>
          <w:szCs w:val="23"/>
        </w:rPr>
        <w:t>.</w:t>
      </w:r>
      <w:r w:rsidR="00F60A7F" w:rsidRPr="00922C4A">
        <w:rPr>
          <w:kern w:val="28"/>
          <w:sz w:val="23"/>
          <w:szCs w:val="23"/>
        </w:rPr>
        <w:t xml:space="preserve"> </w:t>
      </w:r>
      <w:r w:rsidR="00E40C0D" w:rsidRPr="00922C4A">
        <w:rPr>
          <w:kern w:val="28"/>
          <w:sz w:val="23"/>
          <w:szCs w:val="23"/>
        </w:rPr>
        <w:t xml:space="preserve">Lile Bomazuizi la Aleksanda Mkuu bado liko mahali pale hadi leo. </w:t>
      </w:r>
      <w:r w:rsidR="00A15532" w:rsidRPr="00922C4A">
        <w:rPr>
          <w:kern w:val="28"/>
          <w:sz w:val="23"/>
          <w:szCs w:val="23"/>
        </w:rPr>
        <w:t xml:space="preserve">  </w:t>
      </w:r>
    </w:p>
    <w:p w14:paraId="4C82A78D" w14:textId="77777777" w:rsidR="00A15532" w:rsidRPr="00922C4A" w:rsidRDefault="00E40C0D" w:rsidP="003C2190">
      <w:pPr>
        <w:pStyle w:val="ColorfulList-Accent11"/>
        <w:widowControl w:val="0"/>
        <w:numPr>
          <w:ilvl w:val="0"/>
          <w:numId w:val="20"/>
        </w:numPr>
        <w:tabs>
          <w:tab w:val="left" w:pos="720"/>
        </w:tabs>
        <w:overflowPunct w:val="0"/>
        <w:autoSpaceDE w:val="0"/>
        <w:autoSpaceDN w:val="0"/>
        <w:adjustRightInd w:val="0"/>
        <w:ind w:left="0" w:firstLine="360"/>
        <w:jc w:val="both"/>
        <w:rPr>
          <w:kern w:val="28"/>
          <w:sz w:val="23"/>
          <w:szCs w:val="23"/>
        </w:rPr>
      </w:pPr>
      <w:r w:rsidRPr="00922C4A">
        <w:rPr>
          <w:kern w:val="28"/>
          <w:sz w:val="23"/>
          <w:szCs w:val="23"/>
        </w:rPr>
        <w:t>Yesu alitangulia kuuzungumzia kuharibiwa kwa Hekalu la Yerusalemu</w:t>
      </w:r>
      <w:r w:rsidR="00A15532" w:rsidRPr="00922C4A">
        <w:rPr>
          <w:kern w:val="28"/>
          <w:sz w:val="23"/>
          <w:szCs w:val="23"/>
        </w:rPr>
        <w:t>. – Mt. 24:1-2, Mk. 13:1-3.</w:t>
      </w:r>
      <w:r w:rsidR="000E6C9A" w:rsidRPr="00922C4A">
        <w:rPr>
          <w:kern w:val="28"/>
          <w:sz w:val="23"/>
          <w:szCs w:val="23"/>
        </w:rPr>
        <w:t xml:space="preserve"> </w:t>
      </w:r>
      <w:r w:rsidRPr="00922C4A">
        <w:rPr>
          <w:kern w:val="28"/>
          <w:sz w:val="23"/>
          <w:szCs w:val="23"/>
        </w:rPr>
        <w:t>Mji wa Yerusalemu uliharibiwa mwaka wa 70 Baada ya Kristo chini ya Jemadari Tito wa Kirumi. Lile Hekalu lilichomwa moto na ile dhahabu iliyokuwemo iliyeyukia katikati ya mawe yake. Wale askari walilivunja lile Hekalu Jiwe kwa Jiwe ili kuitoa dhahabu</w:t>
      </w:r>
      <w:r w:rsidR="00A15532" w:rsidRPr="00922C4A">
        <w:rPr>
          <w:kern w:val="28"/>
          <w:sz w:val="23"/>
          <w:szCs w:val="23"/>
        </w:rPr>
        <w:t xml:space="preserve">.  </w:t>
      </w:r>
      <w:r w:rsidRPr="00922C4A">
        <w:rPr>
          <w:kern w:val="28"/>
          <w:sz w:val="23"/>
          <w:szCs w:val="23"/>
        </w:rPr>
        <w:t>Kwa mara nyingine utabiri wa nabii umekamilika kwa kina kama Yesu alivyosema itakuwa.</w:t>
      </w:r>
    </w:p>
    <w:p w14:paraId="4B62B2A6" w14:textId="77777777" w:rsidR="00EE000E" w:rsidRDefault="00EE000E" w:rsidP="003C2190">
      <w:pPr>
        <w:jc w:val="both"/>
        <w:rPr>
          <w:kern w:val="28"/>
          <w:sz w:val="23"/>
          <w:szCs w:val="23"/>
        </w:rPr>
      </w:pPr>
    </w:p>
    <w:p w14:paraId="246C6FC2" w14:textId="77777777" w:rsidR="00A15532" w:rsidRPr="00922C4A" w:rsidRDefault="00EE000E" w:rsidP="003C2190">
      <w:pPr>
        <w:jc w:val="both"/>
        <w:rPr>
          <w:kern w:val="28"/>
          <w:sz w:val="23"/>
          <w:szCs w:val="23"/>
        </w:rPr>
      </w:pPr>
      <w:r>
        <w:rPr>
          <w:kern w:val="28"/>
          <w:sz w:val="23"/>
          <w:szCs w:val="23"/>
        </w:rPr>
        <w:t xml:space="preserve">4. </w:t>
      </w:r>
      <w:r w:rsidR="00AF7EEE" w:rsidRPr="00922C4A">
        <w:rPr>
          <w:kern w:val="28"/>
          <w:sz w:val="23"/>
          <w:szCs w:val="23"/>
        </w:rPr>
        <w:t>U</w:t>
      </w:r>
      <w:r w:rsidR="00ED6B60">
        <w:rPr>
          <w:kern w:val="28"/>
          <w:sz w:val="23"/>
          <w:szCs w:val="23"/>
        </w:rPr>
        <w:t>nabii wa Siku za mwisho</w:t>
      </w:r>
    </w:p>
    <w:p w14:paraId="6F083D11" w14:textId="77777777" w:rsidR="007477A8" w:rsidRPr="004C1056" w:rsidRDefault="007477A8" w:rsidP="003C2190">
      <w:pPr>
        <w:jc w:val="both"/>
        <w:rPr>
          <w:kern w:val="28"/>
        </w:rPr>
      </w:pPr>
    </w:p>
    <w:p w14:paraId="2A1B9BFB" w14:textId="77777777" w:rsidR="003011DF" w:rsidRPr="004C1056" w:rsidRDefault="003011DF" w:rsidP="003C2190">
      <w:pPr>
        <w:widowControl w:val="0"/>
        <w:overflowPunct w:val="0"/>
        <w:autoSpaceDE w:val="0"/>
        <w:autoSpaceDN w:val="0"/>
        <w:adjustRightInd w:val="0"/>
        <w:jc w:val="both"/>
        <w:rPr>
          <w:kern w:val="28"/>
        </w:rPr>
      </w:pPr>
      <w:r w:rsidRPr="004C1056">
        <w:rPr>
          <w:kern w:val="28"/>
        </w:rPr>
        <w:t xml:space="preserve">2 </w:t>
      </w:r>
      <w:r w:rsidR="00AF7EEE">
        <w:rPr>
          <w:kern w:val="28"/>
        </w:rPr>
        <w:t>Timotheo</w:t>
      </w:r>
      <w:r w:rsidRPr="004C1056">
        <w:rPr>
          <w:kern w:val="28"/>
        </w:rPr>
        <w:t xml:space="preserve"> 3:1-9—</w:t>
      </w:r>
      <w:r w:rsidR="00ED6B60">
        <w:rPr>
          <w:kern w:val="28"/>
        </w:rPr>
        <w:t>msitari</w:t>
      </w:r>
      <w:r w:rsidRPr="004C1056">
        <w:t xml:space="preserve"> </w:t>
      </w:r>
      <w:r w:rsidRPr="004C1056">
        <w:rPr>
          <w:kern w:val="28"/>
        </w:rPr>
        <w:t xml:space="preserve">1 </w:t>
      </w:r>
      <w:r w:rsidR="00AF7EEE">
        <w:rPr>
          <w:kern w:val="28"/>
        </w:rPr>
        <w:t>Mambo haya mfahamu pia, kwamba katika zile siku za mwisho</w:t>
      </w:r>
      <w:r w:rsidRPr="004C1056">
        <w:rPr>
          <w:kern w:val="28"/>
        </w:rPr>
        <w:t>…</w:t>
      </w:r>
    </w:p>
    <w:p w14:paraId="003BA7C1" w14:textId="77777777" w:rsidR="003011DF" w:rsidRPr="00354A34" w:rsidRDefault="003011DF" w:rsidP="003C2190">
      <w:pPr>
        <w:widowControl w:val="0"/>
        <w:overflowPunct w:val="0"/>
        <w:autoSpaceDE w:val="0"/>
        <w:autoSpaceDN w:val="0"/>
        <w:adjustRightInd w:val="0"/>
        <w:jc w:val="both"/>
        <w:rPr>
          <w:kern w:val="28"/>
          <w:sz w:val="10"/>
          <w:szCs w:val="10"/>
        </w:rPr>
      </w:pPr>
    </w:p>
    <w:p w14:paraId="0B9F5A1A" w14:textId="77777777" w:rsidR="00A15532" w:rsidRPr="004C1056" w:rsidRDefault="00AF7EEE" w:rsidP="003C2190">
      <w:pPr>
        <w:widowControl w:val="0"/>
        <w:overflowPunct w:val="0"/>
        <w:autoSpaceDE w:val="0"/>
        <w:autoSpaceDN w:val="0"/>
        <w:adjustRightInd w:val="0"/>
        <w:ind w:firstLine="720"/>
        <w:jc w:val="both"/>
        <w:rPr>
          <w:kern w:val="28"/>
        </w:rPr>
      </w:pPr>
      <w:r>
        <w:rPr>
          <w:kern w:val="28"/>
        </w:rPr>
        <w:t>Yako maelezo mengi ambayo ni sahihi kuhusu siku za mwisho yanayopatikana katika Maandiko</w:t>
      </w:r>
      <w:r w:rsidR="00A15532" w:rsidRPr="004C1056">
        <w:rPr>
          <w:kern w:val="28"/>
        </w:rPr>
        <w:t>.</w:t>
      </w:r>
      <w:r w:rsidR="008B62A0" w:rsidRPr="004C1056">
        <w:rPr>
          <w:kern w:val="28"/>
        </w:rPr>
        <w:t xml:space="preserve"> </w:t>
      </w:r>
      <w:r>
        <w:rPr>
          <w:kern w:val="28"/>
        </w:rPr>
        <w:t>Haya ni baadhi tu ya mambo yaliyotabiriwa ambayo yanaeleza hali ya siku zetu</w:t>
      </w:r>
      <w:r w:rsidR="008B62A0" w:rsidRPr="004C1056">
        <w:rPr>
          <w:kern w:val="28"/>
        </w:rPr>
        <w:t>:</w:t>
      </w:r>
    </w:p>
    <w:p w14:paraId="7B5059C1" w14:textId="77777777" w:rsidR="00A15532" w:rsidRPr="004C1056" w:rsidRDefault="00AF7EEE" w:rsidP="003C2190">
      <w:pPr>
        <w:pStyle w:val="ColorfulList-Accent11"/>
        <w:widowControl w:val="0"/>
        <w:numPr>
          <w:ilvl w:val="0"/>
          <w:numId w:val="9"/>
        </w:numPr>
        <w:overflowPunct w:val="0"/>
        <w:autoSpaceDE w:val="0"/>
        <w:autoSpaceDN w:val="0"/>
        <w:adjustRightInd w:val="0"/>
        <w:jc w:val="both"/>
        <w:rPr>
          <w:kern w:val="28"/>
        </w:rPr>
      </w:pPr>
      <w:r>
        <w:rPr>
          <w:kern w:val="28"/>
        </w:rPr>
        <w:t>Kuongezeka kwa maarifa</w:t>
      </w:r>
      <w:r w:rsidR="00A15532" w:rsidRPr="004C1056">
        <w:rPr>
          <w:kern w:val="28"/>
        </w:rPr>
        <w:t xml:space="preserve"> – Dan</w:t>
      </w:r>
      <w:r>
        <w:rPr>
          <w:kern w:val="28"/>
        </w:rPr>
        <w:t>ieli</w:t>
      </w:r>
      <w:r w:rsidR="00A15532" w:rsidRPr="004C1056">
        <w:rPr>
          <w:kern w:val="28"/>
        </w:rPr>
        <w:t xml:space="preserve"> 12:4</w:t>
      </w:r>
    </w:p>
    <w:p w14:paraId="5490462D" w14:textId="77777777" w:rsidR="00A15532" w:rsidRPr="004C1056" w:rsidRDefault="00AF7EEE" w:rsidP="003C2190">
      <w:pPr>
        <w:widowControl w:val="0"/>
        <w:overflowPunct w:val="0"/>
        <w:autoSpaceDE w:val="0"/>
        <w:autoSpaceDN w:val="0"/>
        <w:adjustRightInd w:val="0"/>
        <w:ind w:firstLine="720"/>
        <w:jc w:val="both"/>
        <w:rPr>
          <w:kern w:val="28"/>
        </w:rPr>
      </w:pPr>
      <w:r>
        <w:rPr>
          <w:kern w:val="28"/>
        </w:rPr>
        <w:t>Fikiria kuhusu vitu vyote vipya vilivyogunduliwa katika kipindi cha miaka 100</w:t>
      </w:r>
      <w:r w:rsidR="00A15532" w:rsidRPr="004C1056">
        <w:rPr>
          <w:kern w:val="28"/>
        </w:rPr>
        <w:t xml:space="preserve">.  </w:t>
      </w:r>
      <w:r>
        <w:rPr>
          <w:kern w:val="28"/>
        </w:rPr>
        <w:t xml:space="preserve">Wale ndugu wawili wajulikanao kama Wright waliruka kwa ndege kwa mara ya kwanza 1903 na leo </w:t>
      </w:r>
      <w:r w:rsidR="00C40A8C">
        <w:rPr>
          <w:kern w:val="28"/>
        </w:rPr>
        <w:t>usafiri</w:t>
      </w:r>
      <w:r>
        <w:rPr>
          <w:kern w:val="28"/>
        </w:rPr>
        <w:t xml:space="preserve"> wa anga ni njia ya kawaida ya usafiri</w:t>
      </w:r>
      <w:r w:rsidR="00C40A8C">
        <w:rPr>
          <w:kern w:val="28"/>
        </w:rPr>
        <w:t>shaji. Kumekuwa na maendeleo makubwa ya Teknologia katika muda mfupi sana</w:t>
      </w:r>
      <w:r w:rsidR="00A15532" w:rsidRPr="004C1056">
        <w:rPr>
          <w:kern w:val="28"/>
        </w:rPr>
        <w:t xml:space="preserve">. </w:t>
      </w:r>
    </w:p>
    <w:p w14:paraId="3DE10DD4" w14:textId="77777777" w:rsidR="00A15532" w:rsidRPr="004C1056" w:rsidRDefault="00C40A8C" w:rsidP="00867E18">
      <w:pPr>
        <w:pStyle w:val="ColorfulList-Accent11"/>
        <w:widowControl w:val="0"/>
        <w:numPr>
          <w:ilvl w:val="0"/>
          <w:numId w:val="9"/>
        </w:numPr>
        <w:overflowPunct w:val="0"/>
        <w:autoSpaceDE w:val="0"/>
        <w:autoSpaceDN w:val="0"/>
        <w:adjustRightInd w:val="0"/>
        <w:rPr>
          <w:kern w:val="28"/>
        </w:rPr>
      </w:pPr>
      <w:r>
        <w:rPr>
          <w:kern w:val="28"/>
        </w:rPr>
        <w:t>Manabii wengi wa uongo</w:t>
      </w:r>
      <w:r w:rsidR="00A15532" w:rsidRPr="004C1056">
        <w:rPr>
          <w:kern w:val="28"/>
        </w:rPr>
        <w:t xml:space="preserve"> – </w:t>
      </w:r>
      <w:r>
        <w:rPr>
          <w:kern w:val="28"/>
        </w:rPr>
        <w:t>Mathayo</w:t>
      </w:r>
      <w:r w:rsidR="00A15532" w:rsidRPr="004C1056">
        <w:rPr>
          <w:kern w:val="28"/>
        </w:rPr>
        <w:t xml:space="preserve"> 24:5,11</w:t>
      </w:r>
    </w:p>
    <w:p w14:paraId="7DDC63EA" w14:textId="77777777" w:rsidR="00A15532" w:rsidRPr="004C1056" w:rsidRDefault="00C40A8C" w:rsidP="00867E18">
      <w:pPr>
        <w:pStyle w:val="ColorfulList-Accent11"/>
        <w:widowControl w:val="0"/>
        <w:numPr>
          <w:ilvl w:val="0"/>
          <w:numId w:val="9"/>
        </w:numPr>
        <w:overflowPunct w:val="0"/>
        <w:autoSpaceDE w:val="0"/>
        <w:autoSpaceDN w:val="0"/>
        <w:adjustRightInd w:val="0"/>
        <w:rPr>
          <w:kern w:val="28"/>
        </w:rPr>
      </w:pPr>
      <w:r>
        <w:rPr>
          <w:kern w:val="28"/>
        </w:rPr>
        <w:t>Vita nyingi na tetesi za vita</w:t>
      </w:r>
      <w:r w:rsidR="00A15532" w:rsidRPr="004C1056">
        <w:rPr>
          <w:kern w:val="28"/>
        </w:rPr>
        <w:t xml:space="preserve"> – </w:t>
      </w:r>
      <w:r>
        <w:rPr>
          <w:kern w:val="28"/>
        </w:rPr>
        <w:t>Mathayo</w:t>
      </w:r>
      <w:r w:rsidR="00A15532" w:rsidRPr="004C1056">
        <w:rPr>
          <w:kern w:val="28"/>
        </w:rPr>
        <w:t xml:space="preserve"> 24:6</w:t>
      </w:r>
    </w:p>
    <w:p w14:paraId="0AF2096A" w14:textId="77777777" w:rsidR="00A15532" w:rsidRPr="004C1056" w:rsidRDefault="00C40A8C" w:rsidP="00867E18">
      <w:pPr>
        <w:pStyle w:val="ColorfulList-Accent11"/>
        <w:widowControl w:val="0"/>
        <w:numPr>
          <w:ilvl w:val="0"/>
          <w:numId w:val="9"/>
        </w:numPr>
        <w:overflowPunct w:val="0"/>
        <w:autoSpaceDE w:val="0"/>
        <w:autoSpaceDN w:val="0"/>
        <w:adjustRightInd w:val="0"/>
        <w:rPr>
          <w:kern w:val="28"/>
        </w:rPr>
      </w:pPr>
      <w:r>
        <w:rPr>
          <w:kern w:val="28"/>
        </w:rPr>
        <w:t>Njaa, majanga na matetemeko ya ardhi</w:t>
      </w:r>
      <w:r w:rsidR="00A15532" w:rsidRPr="004C1056">
        <w:rPr>
          <w:kern w:val="28"/>
        </w:rPr>
        <w:t xml:space="preserve"> – </w:t>
      </w:r>
      <w:r>
        <w:rPr>
          <w:kern w:val="28"/>
        </w:rPr>
        <w:t>Mathayo</w:t>
      </w:r>
      <w:r w:rsidR="00A15532" w:rsidRPr="004C1056">
        <w:rPr>
          <w:kern w:val="28"/>
        </w:rPr>
        <w:t xml:space="preserve"> 24:7</w:t>
      </w:r>
    </w:p>
    <w:p w14:paraId="025FCF4D" w14:textId="77777777" w:rsidR="00A15532" w:rsidRPr="004C1056" w:rsidRDefault="00C40A8C" w:rsidP="00867E18">
      <w:pPr>
        <w:pStyle w:val="ColorfulList-Accent11"/>
        <w:widowControl w:val="0"/>
        <w:numPr>
          <w:ilvl w:val="0"/>
          <w:numId w:val="9"/>
        </w:numPr>
        <w:overflowPunct w:val="0"/>
        <w:autoSpaceDE w:val="0"/>
        <w:autoSpaceDN w:val="0"/>
        <w:adjustRightInd w:val="0"/>
        <w:rPr>
          <w:kern w:val="28"/>
        </w:rPr>
      </w:pPr>
      <w:r>
        <w:rPr>
          <w:kern w:val="28"/>
        </w:rPr>
        <w:t>Kutokuwepo usawa kumeenea</w:t>
      </w:r>
      <w:r w:rsidR="00A15532" w:rsidRPr="004C1056">
        <w:rPr>
          <w:kern w:val="28"/>
        </w:rPr>
        <w:t xml:space="preserve"> – </w:t>
      </w:r>
      <w:r>
        <w:rPr>
          <w:kern w:val="28"/>
        </w:rPr>
        <w:t>Mathayo</w:t>
      </w:r>
      <w:r w:rsidR="00A15532" w:rsidRPr="004C1056">
        <w:rPr>
          <w:kern w:val="28"/>
        </w:rPr>
        <w:t xml:space="preserve"> 24:12</w:t>
      </w:r>
    </w:p>
    <w:p w14:paraId="30A05B65" w14:textId="77777777" w:rsidR="00A15532" w:rsidRPr="004C1056" w:rsidRDefault="00C40A8C" w:rsidP="00867E18">
      <w:pPr>
        <w:pStyle w:val="ColorfulList-Accent11"/>
        <w:widowControl w:val="0"/>
        <w:numPr>
          <w:ilvl w:val="0"/>
          <w:numId w:val="9"/>
        </w:numPr>
        <w:overflowPunct w:val="0"/>
        <w:autoSpaceDE w:val="0"/>
        <w:autoSpaceDN w:val="0"/>
        <w:adjustRightInd w:val="0"/>
        <w:rPr>
          <w:kern w:val="28"/>
        </w:rPr>
      </w:pPr>
      <w:r>
        <w:rPr>
          <w:kern w:val="28"/>
        </w:rPr>
        <w:t>Injili kuhubiriwa ulimwenguni kote</w:t>
      </w:r>
      <w:r w:rsidR="00A15532" w:rsidRPr="004C1056">
        <w:rPr>
          <w:kern w:val="28"/>
        </w:rPr>
        <w:t xml:space="preserve"> – </w:t>
      </w:r>
      <w:r>
        <w:rPr>
          <w:kern w:val="28"/>
        </w:rPr>
        <w:t>Mathayo</w:t>
      </w:r>
      <w:r w:rsidR="00A15532" w:rsidRPr="004C1056">
        <w:rPr>
          <w:kern w:val="28"/>
        </w:rPr>
        <w:t xml:space="preserve"> 24:14</w:t>
      </w:r>
    </w:p>
    <w:p w14:paraId="12DF01CC" w14:textId="77777777" w:rsidR="00A15532" w:rsidRPr="004C1056" w:rsidRDefault="00C40A8C" w:rsidP="00867E18">
      <w:pPr>
        <w:pStyle w:val="ColorfulList-Accent11"/>
        <w:widowControl w:val="0"/>
        <w:numPr>
          <w:ilvl w:val="0"/>
          <w:numId w:val="9"/>
        </w:numPr>
        <w:overflowPunct w:val="0"/>
        <w:autoSpaceDE w:val="0"/>
        <w:autoSpaceDN w:val="0"/>
        <w:adjustRightInd w:val="0"/>
        <w:rPr>
          <w:kern w:val="28"/>
        </w:rPr>
      </w:pPr>
      <w:r>
        <w:rPr>
          <w:kern w:val="28"/>
        </w:rPr>
        <w:t>Kula, kunywa na kuoana</w:t>
      </w:r>
      <w:r w:rsidR="00A15532" w:rsidRPr="004C1056">
        <w:rPr>
          <w:kern w:val="28"/>
        </w:rPr>
        <w:t xml:space="preserve"> – </w:t>
      </w:r>
      <w:r>
        <w:rPr>
          <w:kern w:val="28"/>
        </w:rPr>
        <w:t>Mathayo</w:t>
      </w:r>
      <w:r w:rsidR="00A15532" w:rsidRPr="004C1056">
        <w:rPr>
          <w:kern w:val="28"/>
        </w:rPr>
        <w:t xml:space="preserve"> 24:38</w:t>
      </w:r>
    </w:p>
    <w:p w14:paraId="105499E6" w14:textId="77777777" w:rsidR="00A15532" w:rsidRPr="004C1056" w:rsidRDefault="00C40A8C" w:rsidP="00867E18">
      <w:pPr>
        <w:pStyle w:val="ColorfulList-Accent11"/>
        <w:widowControl w:val="0"/>
        <w:numPr>
          <w:ilvl w:val="0"/>
          <w:numId w:val="9"/>
        </w:numPr>
        <w:overflowPunct w:val="0"/>
        <w:autoSpaceDE w:val="0"/>
        <w:autoSpaceDN w:val="0"/>
        <w:adjustRightInd w:val="0"/>
        <w:rPr>
          <w:kern w:val="28"/>
        </w:rPr>
      </w:pPr>
      <w:r>
        <w:rPr>
          <w:kern w:val="28"/>
        </w:rPr>
        <w:t>Ni kama ilivyokuwa wakati wa Lutu – Luka</w:t>
      </w:r>
      <w:r w:rsidR="00A15532" w:rsidRPr="004C1056">
        <w:rPr>
          <w:kern w:val="28"/>
        </w:rPr>
        <w:t xml:space="preserve"> 17: 28-29</w:t>
      </w:r>
    </w:p>
    <w:p w14:paraId="18A0B52B" w14:textId="77777777" w:rsidR="00A15532" w:rsidRPr="004C1056" w:rsidRDefault="00A15532" w:rsidP="003C2190">
      <w:pPr>
        <w:widowControl w:val="0"/>
        <w:overflowPunct w:val="0"/>
        <w:autoSpaceDE w:val="0"/>
        <w:autoSpaceDN w:val="0"/>
        <w:adjustRightInd w:val="0"/>
        <w:jc w:val="both"/>
        <w:rPr>
          <w:kern w:val="28"/>
        </w:rPr>
      </w:pPr>
      <w:r w:rsidRPr="004C1056">
        <w:rPr>
          <w:kern w:val="28"/>
        </w:rPr>
        <w:tab/>
        <w:t>(</w:t>
      </w:r>
      <w:r w:rsidR="00C40A8C">
        <w:rPr>
          <w:kern w:val="28"/>
        </w:rPr>
        <w:t>walikunywa</w:t>
      </w:r>
      <w:r w:rsidRPr="004C1056">
        <w:rPr>
          <w:kern w:val="28"/>
        </w:rPr>
        <w:t xml:space="preserve">, </w:t>
      </w:r>
      <w:r w:rsidR="00C40A8C">
        <w:rPr>
          <w:kern w:val="28"/>
        </w:rPr>
        <w:t>wakauza</w:t>
      </w:r>
      <w:r w:rsidR="004425A3" w:rsidRPr="004C1056">
        <w:rPr>
          <w:kern w:val="28"/>
        </w:rPr>
        <w:t xml:space="preserve">, </w:t>
      </w:r>
      <w:r w:rsidR="00C40A8C">
        <w:rPr>
          <w:kern w:val="28"/>
        </w:rPr>
        <w:t>wakanunua</w:t>
      </w:r>
      <w:r w:rsidR="004425A3" w:rsidRPr="004C1056">
        <w:rPr>
          <w:kern w:val="28"/>
        </w:rPr>
        <w:t xml:space="preserve">, </w:t>
      </w:r>
      <w:r w:rsidR="00C40A8C">
        <w:rPr>
          <w:kern w:val="28"/>
        </w:rPr>
        <w:t>wakapanda na wakajenga</w:t>
      </w:r>
      <w:r w:rsidRPr="004C1056">
        <w:rPr>
          <w:kern w:val="28"/>
        </w:rPr>
        <w:t xml:space="preserve">. </w:t>
      </w:r>
      <w:r w:rsidR="00C40A8C">
        <w:rPr>
          <w:kern w:val="28"/>
        </w:rPr>
        <w:t>Hali hii inasikika sana kama ilivyo kwa watu wa leo</w:t>
      </w:r>
      <w:r w:rsidRPr="004C1056">
        <w:rPr>
          <w:kern w:val="28"/>
        </w:rPr>
        <w:t>.</w:t>
      </w:r>
      <w:r w:rsidR="00786946" w:rsidRPr="004C1056">
        <w:rPr>
          <w:kern w:val="28"/>
        </w:rPr>
        <w:t xml:space="preserve"> </w:t>
      </w:r>
      <w:r w:rsidR="00C40A8C">
        <w:rPr>
          <w:kern w:val="28"/>
        </w:rPr>
        <w:t>Kuna ongezeko pia la dhambi ya ushoga leo kuliko ilivyokuwa siku za Lutu</w:t>
      </w:r>
      <w:r w:rsidRPr="004C1056">
        <w:rPr>
          <w:kern w:val="28"/>
        </w:rPr>
        <w:t>.)</w:t>
      </w:r>
    </w:p>
    <w:p w14:paraId="6852F754" w14:textId="77777777" w:rsidR="00A15532" w:rsidRPr="004C1056" w:rsidRDefault="00C40A8C" w:rsidP="00867E18">
      <w:pPr>
        <w:pStyle w:val="ColorfulList-Accent11"/>
        <w:widowControl w:val="0"/>
        <w:numPr>
          <w:ilvl w:val="0"/>
          <w:numId w:val="10"/>
        </w:numPr>
        <w:overflowPunct w:val="0"/>
        <w:autoSpaceDE w:val="0"/>
        <w:autoSpaceDN w:val="0"/>
        <w:adjustRightInd w:val="0"/>
        <w:rPr>
          <w:kern w:val="28"/>
        </w:rPr>
      </w:pPr>
      <w:r>
        <w:rPr>
          <w:kern w:val="28"/>
        </w:rPr>
        <w:t>Kuiacha ile Imani</w:t>
      </w:r>
      <w:r w:rsidR="00A15532" w:rsidRPr="004C1056">
        <w:rPr>
          <w:kern w:val="28"/>
        </w:rPr>
        <w:t xml:space="preserve"> – I </w:t>
      </w:r>
      <w:r>
        <w:rPr>
          <w:kern w:val="28"/>
        </w:rPr>
        <w:t>Timotheo</w:t>
      </w:r>
      <w:r w:rsidR="00A15532" w:rsidRPr="004C1056">
        <w:rPr>
          <w:kern w:val="28"/>
        </w:rPr>
        <w:t>. 4:1</w:t>
      </w:r>
    </w:p>
    <w:p w14:paraId="51E74102" w14:textId="77777777" w:rsidR="00BB1F59" w:rsidRPr="00354A34" w:rsidRDefault="00BB1F59" w:rsidP="008B62A0">
      <w:pPr>
        <w:widowControl w:val="0"/>
        <w:overflowPunct w:val="0"/>
        <w:autoSpaceDE w:val="0"/>
        <w:autoSpaceDN w:val="0"/>
        <w:adjustRightInd w:val="0"/>
        <w:rPr>
          <w:kern w:val="28"/>
          <w:sz w:val="10"/>
          <w:szCs w:val="10"/>
        </w:rPr>
      </w:pPr>
      <w:r>
        <w:rPr>
          <w:kern w:val="28"/>
        </w:rPr>
        <w:t xml:space="preserve">  </w:t>
      </w:r>
    </w:p>
    <w:p w14:paraId="2FB5CE5B" w14:textId="77777777" w:rsidR="00BB1F59" w:rsidRPr="00BB1F59" w:rsidRDefault="00C40A8C" w:rsidP="00BB1F59">
      <w:pPr>
        <w:pStyle w:val="Heading3"/>
        <w:rPr>
          <w:b/>
          <w:kern w:val="28"/>
        </w:rPr>
      </w:pPr>
      <w:r w:rsidRPr="00BB1F59">
        <w:rPr>
          <w:b/>
          <w:kern w:val="28"/>
        </w:rPr>
        <w:t>Usahihi wake Kihistoria</w:t>
      </w:r>
    </w:p>
    <w:p w14:paraId="6CBA50B9" w14:textId="77777777" w:rsidR="00A15532" w:rsidRPr="004C1056" w:rsidRDefault="00F2654C" w:rsidP="003C2190">
      <w:pPr>
        <w:widowControl w:val="0"/>
        <w:overflowPunct w:val="0"/>
        <w:autoSpaceDE w:val="0"/>
        <w:autoSpaceDN w:val="0"/>
        <w:adjustRightInd w:val="0"/>
        <w:ind w:firstLine="720"/>
        <w:jc w:val="both"/>
        <w:rPr>
          <w:kern w:val="28"/>
        </w:rPr>
      </w:pPr>
      <w:r>
        <w:rPr>
          <w:kern w:val="28"/>
        </w:rPr>
        <w:t>Akiolojia ni kuhusu</w:t>
      </w:r>
      <w:r w:rsidR="00BF00BC" w:rsidRPr="004C1056">
        <w:rPr>
          <w:kern w:val="28"/>
        </w:rPr>
        <w:t xml:space="preserve"> </w:t>
      </w:r>
      <w:r>
        <w:rPr>
          <w:kern w:val="28"/>
        </w:rPr>
        <w:t xml:space="preserve">mafunzo mambo ya kale kwa kutafuta vitu vilivyotumiwa na watu wa zamani. Vitu hivi vya zamani vinatupatia habari kuwahusu watu ambao walivitumia. Kumesha gunduliwa vitu vingi </w:t>
      </w:r>
      <w:r w:rsidR="009F25B4">
        <w:rPr>
          <w:kern w:val="28"/>
        </w:rPr>
        <w:t>kudhihirisha usahihi wa kihistoria wa Biblia</w:t>
      </w:r>
      <w:r w:rsidR="00A15532" w:rsidRPr="004C1056">
        <w:rPr>
          <w:kern w:val="28"/>
        </w:rPr>
        <w:t>.</w:t>
      </w:r>
      <w:r w:rsidR="00BF00BC" w:rsidRPr="004C1056">
        <w:rPr>
          <w:kern w:val="28"/>
        </w:rPr>
        <w:t xml:space="preserve"> </w:t>
      </w:r>
      <w:r w:rsidR="009F25B4">
        <w:rPr>
          <w:kern w:val="28"/>
        </w:rPr>
        <w:t>Kwa kweli, hakuna chochote cha akiolojia kilichopatikana kinachopinga Biblia.  Wakosoaji wamebisha kwamba Biblia si sahihi kwa historia lakini akiolojia inaendelea kudhihirisha kwamba Biblia ni ya kweli</w:t>
      </w:r>
      <w:r w:rsidR="00A15532" w:rsidRPr="004C1056">
        <w:rPr>
          <w:kern w:val="28"/>
        </w:rPr>
        <w:t xml:space="preserve">.  </w:t>
      </w:r>
    </w:p>
    <w:p w14:paraId="42B7B6FA" w14:textId="77777777" w:rsidR="00A15532" w:rsidRPr="004C1056" w:rsidRDefault="009F25B4" w:rsidP="003C2190">
      <w:pPr>
        <w:widowControl w:val="0"/>
        <w:overflowPunct w:val="0"/>
        <w:autoSpaceDE w:val="0"/>
        <w:autoSpaceDN w:val="0"/>
        <w:adjustRightInd w:val="0"/>
        <w:ind w:firstLine="720"/>
        <w:jc w:val="both"/>
        <w:rPr>
          <w:kern w:val="28"/>
        </w:rPr>
      </w:pPr>
      <w:r>
        <w:rPr>
          <w:kern w:val="28"/>
        </w:rPr>
        <w:t>Makitaba ya Hittite iligunduliwa huko Uturuki 1906 ikidhibitisha usahihi wa Taarifa ya Biblia kuhusu jamii ya Wahitite</w:t>
      </w:r>
      <w:r w:rsidR="00A15532" w:rsidRPr="004C1056">
        <w:rPr>
          <w:kern w:val="28"/>
        </w:rPr>
        <w:t>.</w:t>
      </w:r>
    </w:p>
    <w:p w14:paraId="1CF372B5" w14:textId="77777777" w:rsidR="00A15532" w:rsidRPr="004C1056" w:rsidRDefault="00543958" w:rsidP="003C2190">
      <w:pPr>
        <w:widowControl w:val="0"/>
        <w:overflowPunct w:val="0"/>
        <w:autoSpaceDE w:val="0"/>
        <w:autoSpaceDN w:val="0"/>
        <w:adjustRightInd w:val="0"/>
        <w:ind w:firstLine="720"/>
        <w:jc w:val="both"/>
        <w:rPr>
          <w:kern w:val="28"/>
        </w:rPr>
      </w:pPr>
      <w:r>
        <w:rPr>
          <w:kern w:val="28"/>
        </w:rPr>
        <w:t>Kumekuwep na vionzi vya mfupa vilivyopatikana vya majitu makubwa kudhibitisha maelezo ua majitu iliyoko katika Biblia</w:t>
      </w:r>
      <w:r w:rsidR="00A15532" w:rsidRPr="004C1056">
        <w:rPr>
          <w:kern w:val="28"/>
        </w:rPr>
        <w:t>.</w:t>
      </w:r>
    </w:p>
    <w:p w14:paraId="42845415" w14:textId="77777777" w:rsidR="007477A8" w:rsidRDefault="00543958" w:rsidP="00EE000E">
      <w:pPr>
        <w:widowControl w:val="0"/>
        <w:overflowPunct w:val="0"/>
        <w:autoSpaceDE w:val="0"/>
        <w:autoSpaceDN w:val="0"/>
        <w:adjustRightInd w:val="0"/>
        <w:ind w:firstLine="720"/>
        <w:jc w:val="both"/>
        <w:rPr>
          <w:kern w:val="28"/>
        </w:rPr>
      </w:pPr>
      <w:r>
        <w:rPr>
          <w:kern w:val="28"/>
        </w:rPr>
        <w:t>Masalia ya mtu aliye uawa kwa kusulubiwa yalipatikana Yerusalemu mwaka 1968. Masalia hayo yalikuwa na tundu la msumari katika miguu yake lililopita katika nyayo zote mbili na tundu moja la msumari katika viganja vya mikono</w:t>
      </w:r>
      <w:r w:rsidR="00A15532" w:rsidRPr="004C1056">
        <w:rPr>
          <w:kern w:val="28"/>
        </w:rPr>
        <w:t xml:space="preserve">. </w:t>
      </w:r>
      <w:r>
        <w:rPr>
          <w:kern w:val="28"/>
        </w:rPr>
        <w:t xml:space="preserve">Mtu huyo aliaminika kwamba aliuawa na Warumi wakati wa uasi wa Wayahudi mwaka wa </w:t>
      </w:r>
      <w:r w:rsidR="00A15532" w:rsidRPr="004C1056">
        <w:rPr>
          <w:kern w:val="28"/>
        </w:rPr>
        <w:t xml:space="preserve"> 70</w:t>
      </w:r>
      <w:r>
        <w:rPr>
          <w:kern w:val="28"/>
        </w:rPr>
        <w:t xml:space="preserve"> baada ya Kristo</w:t>
      </w:r>
      <w:r w:rsidR="00A15532" w:rsidRPr="004C1056">
        <w:rPr>
          <w:kern w:val="28"/>
        </w:rPr>
        <w:t xml:space="preserve">.  </w:t>
      </w:r>
      <w:r>
        <w:rPr>
          <w:kern w:val="28"/>
        </w:rPr>
        <w:t>Hii inathibitisha kwamba kusulubu msalabani ilikuwa ni njia ya kutekeleza hukumu ya kifo iliyotumiwa na Warumi kama ilivyoelezwa katika taarifa za Biblia kuhusu kusulubiwa kwa Yesu</w:t>
      </w:r>
      <w:r w:rsidR="00A15532" w:rsidRPr="004C1056">
        <w:rPr>
          <w:kern w:val="28"/>
        </w:rPr>
        <w:t>.</w:t>
      </w:r>
    </w:p>
    <w:p w14:paraId="699A8AA9" w14:textId="77777777" w:rsidR="00A15532" w:rsidRPr="004C1056" w:rsidRDefault="00543958" w:rsidP="003C2190">
      <w:pPr>
        <w:widowControl w:val="0"/>
        <w:overflowPunct w:val="0"/>
        <w:autoSpaceDE w:val="0"/>
        <w:autoSpaceDN w:val="0"/>
        <w:adjustRightInd w:val="0"/>
        <w:ind w:firstLine="720"/>
        <w:jc w:val="both"/>
        <w:rPr>
          <w:kern w:val="28"/>
        </w:rPr>
      </w:pPr>
      <w:r>
        <w:rPr>
          <w:kern w:val="28"/>
        </w:rPr>
        <w:t>Kitabu cha Matendo kimethibitishwa kihistoria kuwa sahihi</w:t>
      </w:r>
      <w:r w:rsidR="00A15532" w:rsidRPr="004C1056">
        <w:rPr>
          <w:kern w:val="28"/>
        </w:rPr>
        <w:t>.</w:t>
      </w:r>
    </w:p>
    <w:p w14:paraId="68C657D9" w14:textId="77777777" w:rsidR="00A15532" w:rsidRPr="004C1056" w:rsidRDefault="00543958" w:rsidP="003C2190">
      <w:pPr>
        <w:widowControl w:val="0"/>
        <w:overflowPunct w:val="0"/>
        <w:autoSpaceDE w:val="0"/>
        <w:autoSpaceDN w:val="0"/>
        <w:adjustRightInd w:val="0"/>
        <w:ind w:firstLine="720"/>
        <w:jc w:val="both"/>
        <w:rPr>
          <w:kern w:val="28"/>
        </w:rPr>
      </w:pPr>
      <w:r>
        <w:rPr>
          <w:kern w:val="28"/>
        </w:rPr>
        <w:t>Michoro imegunduliwa yenye majina ya watu walioelezwa katika Biblia katika maeneo ambamo Biblia imewaweka</w:t>
      </w:r>
      <w:r w:rsidR="00A15532" w:rsidRPr="004C1056">
        <w:rPr>
          <w:kern w:val="28"/>
        </w:rPr>
        <w:t>.</w:t>
      </w:r>
    </w:p>
    <w:p w14:paraId="1C251399" w14:textId="77777777" w:rsidR="00A15532" w:rsidRDefault="00543958" w:rsidP="003C2190">
      <w:pPr>
        <w:widowControl w:val="0"/>
        <w:overflowPunct w:val="0"/>
        <w:autoSpaceDE w:val="0"/>
        <w:autoSpaceDN w:val="0"/>
        <w:adjustRightInd w:val="0"/>
        <w:ind w:firstLine="720"/>
        <w:jc w:val="both"/>
        <w:rPr>
          <w:kern w:val="28"/>
        </w:rPr>
      </w:pPr>
      <w:r>
        <w:rPr>
          <w:kern w:val="28"/>
        </w:rPr>
        <w:t>Zimekuwepo taarifa za kupatikana kwa vifaa vya akiolojia vinavyoendelea kudhibitisha usahihi kihistoria wa Biblia. Huu ni ushahidi zaidi ambao unathibitisha uvuvio wa Neno la Mungu</w:t>
      </w:r>
      <w:r w:rsidR="00A15532" w:rsidRPr="004C1056">
        <w:rPr>
          <w:kern w:val="28"/>
        </w:rPr>
        <w:t xml:space="preserve">. </w:t>
      </w:r>
    </w:p>
    <w:p w14:paraId="556DA069" w14:textId="77777777" w:rsidR="007477A8" w:rsidRDefault="007477A8" w:rsidP="00BB1F59">
      <w:pPr>
        <w:rPr>
          <w:kern w:val="28"/>
        </w:rPr>
      </w:pPr>
    </w:p>
    <w:p w14:paraId="69AFAF17" w14:textId="77777777" w:rsidR="00EE000E" w:rsidRDefault="00D00D40" w:rsidP="00EE000E">
      <w:pPr>
        <w:pStyle w:val="Heading3"/>
        <w:rPr>
          <w:kern w:val="28"/>
        </w:rPr>
      </w:pPr>
      <w:r w:rsidRPr="00BB1F59">
        <w:rPr>
          <w:kern w:val="28"/>
        </w:rPr>
        <w:t>Usahihi wa Kisayansi</w:t>
      </w:r>
      <w:r w:rsidR="00A15532" w:rsidRPr="00BB1F59">
        <w:rPr>
          <w:kern w:val="28"/>
        </w:rPr>
        <w:tab/>
      </w:r>
    </w:p>
    <w:p w14:paraId="13DCE21F" w14:textId="77777777" w:rsidR="00A15532" w:rsidRPr="00EE000E" w:rsidRDefault="00A15532" w:rsidP="00BB1F59">
      <w:pPr>
        <w:rPr>
          <w:b/>
          <w:kern w:val="28"/>
          <w:sz w:val="20"/>
          <w:szCs w:val="20"/>
        </w:rPr>
      </w:pPr>
      <w:r w:rsidRPr="00BB1F59">
        <w:rPr>
          <w:b/>
          <w:kern w:val="28"/>
        </w:rPr>
        <w:tab/>
      </w:r>
      <w:r w:rsidRPr="00BB1F59">
        <w:rPr>
          <w:b/>
          <w:kern w:val="28"/>
        </w:rPr>
        <w:tab/>
      </w:r>
      <w:r w:rsidRPr="00EE000E">
        <w:rPr>
          <w:b/>
          <w:kern w:val="28"/>
          <w:sz w:val="20"/>
          <w:szCs w:val="20"/>
        </w:rPr>
        <w:tab/>
      </w:r>
    </w:p>
    <w:p w14:paraId="1BDB6DCB" w14:textId="77777777" w:rsidR="00A15532" w:rsidRPr="0055052E" w:rsidRDefault="00A15532" w:rsidP="00F95BD5">
      <w:pPr>
        <w:widowControl w:val="0"/>
        <w:overflowPunct w:val="0"/>
        <w:autoSpaceDE w:val="0"/>
        <w:autoSpaceDN w:val="0"/>
        <w:adjustRightInd w:val="0"/>
        <w:ind w:firstLine="720"/>
        <w:rPr>
          <w:kern w:val="28"/>
          <w:sz w:val="8"/>
          <w:szCs w:val="8"/>
        </w:rPr>
      </w:pPr>
    </w:p>
    <w:p w14:paraId="4C0FD6DE" w14:textId="77777777" w:rsidR="00A15532" w:rsidRPr="004C1056" w:rsidRDefault="00D00D40" w:rsidP="003C2190">
      <w:pPr>
        <w:widowControl w:val="0"/>
        <w:overflowPunct w:val="0"/>
        <w:autoSpaceDE w:val="0"/>
        <w:autoSpaceDN w:val="0"/>
        <w:adjustRightInd w:val="0"/>
        <w:ind w:firstLine="720"/>
        <w:jc w:val="both"/>
        <w:rPr>
          <w:kern w:val="28"/>
        </w:rPr>
      </w:pPr>
      <w:r>
        <w:rPr>
          <w:kern w:val="28"/>
        </w:rPr>
        <w:t>Biblia iko sahihi kisayansi</w:t>
      </w:r>
      <w:r w:rsidR="00A15532" w:rsidRPr="004C1056">
        <w:rPr>
          <w:kern w:val="28"/>
        </w:rPr>
        <w:t xml:space="preserve">.  </w:t>
      </w:r>
      <w:r>
        <w:rPr>
          <w:kern w:val="28"/>
        </w:rPr>
        <w:t>Yapo mambo kadhaa katika Biblia ambayo wanadamu walioyaandika hawakuwa na uelewa wa kuweza kuyajua</w:t>
      </w:r>
      <w:r w:rsidR="00A15532" w:rsidRPr="004C1056">
        <w:rPr>
          <w:kern w:val="28"/>
        </w:rPr>
        <w:t xml:space="preserve">.  </w:t>
      </w:r>
      <w:r>
        <w:rPr>
          <w:kern w:val="28"/>
        </w:rPr>
        <w:t>Mungu ndiye mwandishi wa Maandiko Matakatifu na anafahamu mambo yote</w:t>
      </w:r>
      <w:r w:rsidR="00A15532" w:rsidRPr="004C1056">
        <w:rPr>
          <w:kern w:val="28"/>
        </w:rPr>
        <w:t>.</w:t>
      </w:r>
    </w:p>
    <w:p w14:paraId="16B2DF7D" w14:textId="77777777" w:rsidR="00A15532" w:rsidRPr="004C1056" w:rsidRDefault="00D00D40" w:rsidP="003C2190">
      <w:pPr>
        <w:widowControl w:val="0"/>
        <w:overflowPunct w:val="0"/>
        <w:autoSpaceDE w:val="0"/>
        <w:autoSpaceDN w:val="0"/>
        <w:adjustRightInd w:val="0"/>
        <w:ind w:firstLine="720"/>
        <w:jc w:val="both"/>
        <w:rPr>
          <w:kern w:val="28"/>
        </w:rPr>
      </w:pPr>
      <w:r>
        <w:rPr>
          <w:kern w:val="28"/>
        </w:rPr>
        <w:t>Maelezo yaliyoka katika Biblia ni ya kweli na yako sahihi kisayansi</w:t>
      </w:r>
      <w:r w:rsidR="00A15532" w:rsidRPr="004C1056">
        <w:rPr>
          <w:kern w:val="28"/>
        </w:rPr>
        <w:t>.</w:t>
      </w:r>
    </w:p>
    <w:p w14:paraId="673473E8" w14:textId="77777777" w:rsidR="00A15532" w:rsidRDefault="00D00D40" w:rsidP="003C2190">
      <w:pPr>
        <w:widowControl w:val="0"/>
        <w:overflowPunct w:val="0"/>
        <w:autoSpaceDE w:val="0"/>
        <w:autoSpaceDN w:val="0"/>
        <w:adjustRightInd w:val="0"/>
        <w:ind w:firstLine="720"/>
        <w:jc w:val="both"/>
        <w:rPr>
          <w:kern w:val="28"/>
        </w:rPr>
      </w:pPr>
      <w:r>
        <w:rPr>
          <w:kern w:val="28"/>
        </w:rPr>
        <w:t>Vipimo vya safina ya Nuhu alivyopewa na Mungu vinalingana na meli inayofaa kabisa kwa usafirishaji baharini</w:t>
      </w:r>
      <w:r w:rsidR="00A15532" w:rsidRPr="004C1056">
        <w:rPr>
          <w:kern w:val="28"/>
        </w:rPr>
        <w:t xml:space="preserve">.  </w:t>
      </w:r>
      <w:r>
        <w:rPr>
          <w:kern w:val="28"/>
        </w:rPr>
        <w:t>Meli za kisasa zimeundwa kwa uelewa mkubwa wa fizikia na matumizi ya teknologia ya kompyuta na zinatumia vipimo kama alivyotumia Nuhu</w:t>
      </w:r>
      <w:r w:rsidR="00A15532" w:rsidRPr="004C1056">
        <w:rPr>
          <w:kern w:val="28"/>
        </w:rPr>
        <w:t xml:space="preserve">.  </w:t>
      </w:r>
      <w:r>
        <w:rPr>
          <w:kern w:val="28"/>
        </w:rPr>
        <w:t>Isingewezekana Nuhu apate elimu hiyo kwa wakati wake</w:t>
      </w:r>
      <w:r w:rsidR="00A15532" w:rsidRPr="004C1056">
        <w:rPr>
          <w:kern w:val="28"/>
        </w:rPr>
        <w:t xml:space="preserve">.  </w:t>
      </w:r>
      <w:r>
        <w:rPr>
          <w:kern w:val="28"/>
        </w:rPr>
        <w:t>Ni jambo la busara katika hali kama hiyo kuamini kwamba taarifa kuhusu vipimo vya safina katika Biblia ambavyo Mungu alimpatia Nuhu ni sahihi</w:t>
      </w:r>
      <w:r w:rsidR="00A15532" w:rsidRPr="004C1056">
        <w:rPr>
          <w:kern w:val="28"/>
        </w:rPr>
        <w:t>.</w:t>
      </w:r>
    </w:p>
    <w:p w14:paraId="624F7FA5" w14:textId="77777777" w:rsidR="00EE000E" w:rsidRPr="004C1056" w:rsidRDefault="00EE000E" w:rsidP="003C2190">
      <w:pPr>
        <w:widowControl w:val="0"/>
        <w:overflowPunct w:val="0"/>
        <w:autoSpaceDE w:val="0"/>
        <w:autoSpaceDN w:val="0"/>
        <w:adjustRightInd w:val="0"/>
        <w:ind w:firstLine="720"/>
        <w:jc w:val="both"/>
        <w:rPr>
          <w:kern w:val="28"/>
        </w:rPr>
      </w:pPr>
    </w:p>
    <w:p w14:paraId="1EE0BA28" w14:textId="77777777" w:rsidR="00A15532" w:rsidRPr="004C1056" w:rsidRDefault="00D00D40" w:rsidP="003C2190">
      <w:pPr>
        <w:widowControl w:val="0"/>
        <w:overflowPunct w:val="0"/>
        <w:autoSpaceDE w:val="0"/>
        <w:autoSpaceDN w:val="0"/>
        <w:adjustRightInd w:val="0"/>
        <w:ind w:firstLine="720"/>
        <w:jc w:val="both"/>
        <w:rPr>
          <w:kern w:val="28"/>
        </w:rPr>
      </w:pPr>
      <w:r>
        <w:rPr>
          <w:kern w:val="28"/>
        </w:rPr>
        <w:t>Katika kitabu cha Ayubu kuna taarifa kuhusu kugawanywa kwa mwanga</w:t>
      </w:r>
      <w:r w:rsidR="00A15532" w:rsidRPr="004C1056">
        <w:rPr>
          <w:kern w:val="28"/>
        </w:rPr>
        <w:t xml:space="preserve">. </w:t>
      </w:r>
      <w:r>
        <w:rPr>
          <w:kern w:val="28"/>
        </w:rPr>
        <w:t xml:space="preserve">Ayubu 38:24 Mwanga unaweza kugawanywa katika vipande kwa kutumia </w:t>
      </w:r>
      <w:r w:rsidR="00487863">
        <w:rPr>
          <w:kern w:val="28"/>
        </w:rPr>
        <w:t>mche wa kioo. Hakuna uwezekano wa Ayubu katika kitabu chake ambacho ni cha zamani zaidi kuliko vyote katika Biblia aweze kufahamu kwamba mwanga unaweza kugawanywa</w:t>
      </w:r>
      <w:r w:rsidR="00A15532" w:rsidRPr="004C1056">
        <w:rPr>
          <w:kern w:val="28"/>
        </w:rPr>
        <w:t xml:space="preserve">.  </w:t>
      </w:r>
    </w:p>
    <w:p w14:paraId="2E524283" w14:textId="77777777" w:rsidR="00A15532" w:rsidRPr="004C1056" w:rsidRDefault="00487863" w:rsidP="003C2190">
      <w:pPr>
        <w:widowControl w:val="0"/>
        <w:overflowPunct w:val="0"/>
        <w:autoSpaceDE w:val="0"/>
        <w:autoSpaceDN w:val="0"/>
        <w:adjustRightInd w:val="0"/>
        <w:ind w:firstLine="720"/>
        <w:jc w:val="both"/>
        <w:rPr>
          <w:kern w:val="28"/>
        </w:rPr>
      </w:pPr>
      <w:r>
        <w:rPr>
          <w:kern w:val="28"/>
        </w:rPr>
        <w:t xml:space="preserve">Kitabu cha </w:t>
      </w:r>
      <w:r w:rsidR="00817E92">
        <w:rPr>
          <w:kern w:val="28"/>
        </w:rPr>
        <w:t>Mhubiri</w:t>
      </w:r>
      <w:r>
        <w:rPr>
          <w:kern w:val="28"/>
        </w:rPr>
        <w:t xml:space="preserve"> kinazungumzia mizunguko ya upepo. Kuna mizunguko ya upepo na maumbo yake ambayo imegundulika katika sayansi hivi karibuni kwa matumizi ya setelaiti na kompyuta. Watu katika zama za Agano la Kale wasingeweza kuwa na habari kama hizo japo kwa mara nyingine Biblia inayo taarifa sahihi kuhusu mizunguko ya upepo</w:t>
      </w:r>
      <w:r w:rsidR="00A15532" w:rsidRPr="004C1056">
        <w:rPr>
          <w:kern w:val="28"/>
        </w:rPr>
        <w:t>.</w:t>
      </w:r>
    </w:p>
    <w:p w14:paraId="24CE54FD" w14:textId="77777777" w:rsidR="00A15532" w:rsidRPr="004C1056" w:rsidRDefault="00487863" w:rsidP="003C2190">
      <w:pPr>
        <w:widowControl w:val="0"/>
        <w:overflowPunct w:val="0"/>
        <w:autoSpaceDE w:val="0"/>
        <w:autoSpaceDN w:val="0"/>
        <w:adjustRightInd w:val="0"/>
        <w:ind w:firstLine="720"/>
        <w:jc w:val="both"/>
        <w:rPr>
          <w:kern w:val="28"/>
        </w:rPr>
      </w:pPr>
      <w:r>
        <w:rPr>
          <w:kern w:val="28"/>
        </w:rPr>
        <w:t>Mwandishi wa kitabu cha maombolezo angewezaje kujua kwamba mito ilimwagikia baharini</w:t>
      </w:r>
      <w:r w:rsidR="00A15532" w:rsidRPr="004C1056">
        <w:rPr>
          <w:kern w:val="28"/>
        </w:rPr>
        <w:t>. –</w:t>
      </w:r>
      <w:r w:rsidR="00817E92">
        <w:rPr>
          <w:kern w:val="28"/>
        </w:rPr>
        <w:t>Mhubiri</w:t>
      </w:r>
      <w:r w:rsidR="00A15532" w:rsidRPr="004C1056">
        <w:rPr>
          <w:kern w:val="28"/>
        </w:rPr>
        <w:t>. 1:7</w:t>
      </w:r>
    </w:p>
    <w:p w14:paraId="1A9F26A2" w14:textId="77777777" w:rsidR="00A15532" w:rsidRPr="004C1056" w:rsidRDefault="00817E92" w:rsidP="003C2190">
      <w:pPr>
        <w:widowControl w:val="0"/>
        <w:overflowPunct w:val="0"/>
        <w:autoSpaceDE w:val="0"/>
        <w:autoSpaceDN w:val="0"/>
        <w:adjustRightInd w:val="0"/>
        <w:ind w:firstLine="720"/>
        <w:jc w:val="both"/>
        <w:rPr>
          <w:kern w:val="28"/>
        </w:rPr>
      </w:pPr>
      <w:r>
        <w:rPr>
          <w:kern w:val="28"/>
        </w:rPr>
        <w:t xml:space="preserve">Nabii Isaya alizungumza kuhusu Mungu akiwa ameketi katika duara ya </w:t>
      </w:r>
      <w:r w:rsidR="007327DC">
        <w:rPr>
          <w:kern w:val="28"/>
        </w:rPr>
        <w:t>d</w:t>
      </w:r>
      <w:r>
        <w:rPr>
          <w:kern w:val="28"/>
        </w:rPr>
        <w:t>unia</w:t>
      </w:r>
      <w:r w:rsidR="00A15532" w:rsidRPr="004C1056">
        <w:rPr>
          <w:kern w:val="28"/>
        </w:rPr>
        <w:t>.  Is</w:t>
      </w:r>
      <w:r>
        <w:rPr>
          <w:kern w:val="28"/>
        </w:rPr>
        <w:t>aya</w:t>
      </w:r>
      <w:r w:rsidR="00A15532" w:rsidRPr="004C1056">
        <w:rPr>
          <w:kern w:val="28"/>
        </w:rPr>
        <w:t xml:space="preserve">. 40:22.  </w:t>
      </w:r>
      <w:r w:rsidR="007327DC">
        <w:rPr>
          <w:kern w:val="28"/>
        </w:rPr>
        <w:t xml:space="preserve">Dunia haikuthibitishwa kuwa duara mpaka Magellani alipoizunguka kwa merikebu miaka ya </w:t>
      </w:r>
      <w:r w:rsidR="00A15532" w:rsidRPr="004C1056">
        <w:rPr>
          <w:kern w:val="28"/>
        </w:rPr>
        <w:t>150</w:t>
      </w:r>
      <w:r w:rsidR="007327DC">
        <w:rPr>
          <w:kern w:val="28"/>
        </w:rPr>
        <w:t>0. Isaya hakuwa na uwezo wa kupata habari hizo</w:t>
      </w:r>
      <w:r w:rsidR="00A15532" w:rsidRPr="004C1056">
        <w:rPr>
          <w:kern w:val="28"/>
        </w:rPr>
        <w:t xml:space="preserve">. </w:t>
      </w:r>
      <w:r w:rsidR="007327DC">
        <w:rPr>
          <w:kern w:val="28"/>
        </w:rPr>
        <w:t>Ili kwa mara nyingine tena ni jambo linalothibitisha uvuvio wa Maandiko.</w:t>
      </w:r>
    </w:p>
    <w:p w14:paraId="6699DB95" w14:textId="77777777" w:rsidR="008B62A0" w:rsidRPr="00EE000E" w:rsidRDefault="008B62A0" w:rsidP="003C2190">
      <w:pPr>
        <w:widowControl w:val="0"/>
        <w:overflowPunct w:val="0"/>
        <w:autoSpaceDE w:val="0"/>
        <w:autoSpaceDN w:val="0"/>
        <w:adjustRightInd w:val="0"/>
        <w:ind w:firstLine="720"/>
        <w:jc w:val="both"/>
        <w:rPr>
          <w:kern w:val="28"/>
        </w:rPr>
      </w:pPr>
    </w:p>
    <w:p w14:paraId="3789CEF4" w14:textId="77777777" w:rsidR="00A15532" w:rsidRPr="004C1056" w:rsidRDefault="007327DC" w:rsidP="00EE000E">
      <w:pPr>
        <w:pStyle w:val="Heading3"/>
        <w:numPr>
          <w:ilvl w:val="2"/>
          <w:numId w:val="28"/>
        </w:numPr>
        <w:tabs>
          <w:tab w:val="clear" w:pos="2340"/>
          <w:tab w:val="num" w:pos="960"/>
        </w:tabs>
        <w:ind w:hanging="1740"/>
        <w:jc w:val="both"/>
        <w:rPr>
          <w:kern w:val="28"/>
        </w:rPr>
      </w:pPr>
      <w:r>
        <w:rPr>
          <w:kern w:val="28"/>
        </w:rPr>
        <w:t>Ni Nguvu Isiyotegemea Rika</w:t>
      </w:r>
    </w:p>
    <w:p w14:paraId="3CD528BA" w14:textId="77777777" w:rsidR="00A15532" w:rsidRPr="0055052E" w:rsidRDefault="00A15532" w:rsidP="003C2190">
      <w:pPr>
        <w:widowControl w:val="0"/>
        <w:overflowPunct w:val="0"/>
        <w:autoSpaceDE w:val="0"/>
        <w:autoSpaceDN w:val="0"/>
        <w:adjustRightInd w:val="0"/>
        <w:jc w:val="both"/>
        <w:rPr>
          <w:kern w:val="28"/>
          <w:sz w:val="10"/>
          <w:szCs w:val="10"/>
        </w:rPr>
      </w:pPr>
    </w:p>
    <w:p w14:paraId="5888495A" w14:textId="77777777" w:rsidR="00404525" w:rsidRPr="004C1056" w:rsidRDefault="007327DC" w:rsidP="003C2190">
      <w:pPr>
        <w:widowControl w:val="0"/>
        <w:overflowPunct w:val="0"/>
        <w:autoSpaceDE w:val="0"/>
        <w:autoSpaceDN w:val="0"/>
        <w:adjustRightInd w:val="0"/>
        <w:ind w:left="360" w:hanging="360"/>
        <w:jc w:val="both"/>
        <w:rPr>
          <w:i/>
          <w:kern w:val="28"/>
        </w:rPr>
      </w:pPr>
      <w:r>
        <w:rPr>
          <w:kern w:val="28"/>
        </w:rPr>
        <w:t>Warumi</w:t>
      </w:r>
      <w:r w:rsidR="00404525" w:rsidRPr="004C1056">
        <w:rPr>
          <w:kern w:val="28"/>
        </w:rPr>
        <w:t xml:space="preserve"> 1:16—</w:t>
      </w:r>
      <w:r>
        <w:rPr>
          <w:i/>
          <w:kern w:val="28"/>
        </w:rPr>
        <w:t>Kwa maana siionei haua Injili; kwa sababu ni uweza wa Mungu uuletao Wokovu, kwa kila aaminiye, kwa Myahudi kwanza, na kwa Myunani pia</w:t>
      </w:r>
      <w:r w:rsidR="00404525" w:rsidRPr="004C1056">
        <w:rPr>
          <w:i/>
          <w:kern w:val="28"/>
        </w:rPr>
        <w:t>.</w:t>
      </w:r>
    </w:p>
    <w:p w14:paraId="7F72DD1B" w14:textId="77777777" w:rsidR="00404525" w:rsidRPr="00EE000E" w:rsidRDefault="00404525" w:rsidP="003C2190">
      <w:pPr>
        <w:widowControl w:val="0"/>
        <w:overflowPunct w:val="0"/>
        <w:autoSpaceDE w:val="0"/>
        <w:autoSpaceDN w:val="0"/>
        <w:adjustRightInd w:val="0"/>
        <w:jc w:val="both"/>
        <w:rPr>
          <w:kern w:val="28"/>
          <w:sz w:val="22"/>
          <w:szCs w:val="22"/>
        </w:rPr>
      </w:pPr>
    </w:p>
    <w:p w14:paraId="749945B9" w14:textId="77777777" w:rsidR="00F95BD5" w:rsidRPr="004C1056" w:rsidRDefault="007327DC" w:rsidP="003C2190">
      <w:pPr>
        <w:widowControl w:val="0"/>
        <w:overflowPunct w:val="0"/>
        <w:autoSpaceDE w:val="0"/>
        <w:autoSpaceDN w:val="0"/>
        <w:adjustRightInd w:val="0"/>
        <w:ind w:firstLine="720"/>
        <w:jc w:val="both"/>
        <w:rPr>
          <w:kern w:val="28"/>
        </w:rPr>
      </w:pPr>
      <w:r>
        <w:rPr>
          <w:kern w:val="28"/>
        </w:rPr>
        <w:t>Biblia ni zaidi ya kitabu</w:t>
      </w:r>
      <w:r w:rsidR="00A15532" w:rsidRPr="004C1056">
        <w:rPr>
          <w:kern w:val="28"/>
        </w:rPr>
        <w:t xml:space="preserve">. </w:t>
      </w:r>
      <w:r>
        <w:rPr>
          <w:kern w:val="28"/>
        </w:rPr>
        <w:t>Biblia ni neno la Mungu</w:t>
      </w:r>
      <w:r w:rsidR="00A15532" w:rsidRPr="004C1056">
        <w:rPr>
          <w:kern w:val="28"/>
        </w:rPr>
        <w:t xml:space="preserve">.  </w:t>
      </w:r>
      <w:r>
        <w:rPr>
          <w:kern w:val="28"/>
        </w:rPr>
        <w:t>Wale ambao wanaisoma Biblia kwa umakini katika imani wanaweza kubadilishwa kwa nguvu ya Mungu. Mungu anaweza kuitumia Biblia kubadilisha maisha ya wanadamu</w:t>
      </w:r>
      <w:r w:rsidR="00A15532" w:rsidRPr="004C1056">
        <w:rPr>
          <w:kern w:val="28"/>
        </w:rPr>
        <w:t>.</w:t>
      </w:r>
      <w:r w:rsidR="00F95BD5" w:rsidRPr="004C1056">
        <w:rPr>
          <w:kern w:val="28"/>
        </w:rPr>
        <w:t xml:space="preserve"> </w:t>
      </w:r>
      <w:r>
        <w:t>Maisha ya watu wengi yameshabadilika kwa nguvu za Mungu kwa kuisoma tu Biblia na kuiamini</w:t>
      </w:r>
      <w:r w:rsidR="00A15532" w:rsidRPr="004C1056">
        <w:t>.</w:t>
      </w:r>
    </w:p>
    <w:p w14:paraId="6A889D0E" w14:textId="02D706F9" w:rsidR="00EE000E" w:rsidRDefault="007327DC" w:rsidP="002B2216">
      <w:pPr>
        <w:widowControl w:val="0"/>
        <w:overflowPunct w:val="0"/>
        <w:autoSpaceDE w:val="0"/>
        <w:autoSpaceDN w:val="0"/>
        <w:adjustRightInd w:val="0"/>
        <w:ind w:firstLine="720"/>
        <w:jc w:val="both"/>
      </w:pPr>
      <w:r>
        <w:t>Biblia inanguvu za kuwaokoa watu katika hali zote za maisha</w:t>
      </w:r>
      <w:r w:rsidR="00A15532" w:rsidRPr="004C1056">
        <w:t>:</w:t>
      </w:r>
      <w:r w:rsidR="00F95BD5" w:rsidRPr="004C1056">
        <w:rPr>
          <w:kern w:val="28"/>
        </w:rPr>
        <w:t xml:space="preserve"> </w:t>
      </w:r>
      <w:r>
        <w:t>walevi</w:t>
      </w:r>
      <w:r w:rsidR="00F95BD5" w:rsidRPr="004C1056">
        <w:rPr>
          <w:kern w:val="28"/>
        </w:rPr>
        <w:t xml:space="preserve">, </w:t>
      </w:r>
      <w:r>
        <w:t>wabuya unga</w:t>
      </w:r>
      <w:r w:rsidR="00F95BD5" w:rsidRPr="004C1056">
        <w:rPr>
          <w:kern w:val="28"/>
        </w:rPr>
        <w:t xml:space="preserve">, </w:t>
      </w:r>
      <w:r>
        <w:t>malaya</w:t>
      </w:r>
      <w:r w:rsidR="00F95BD5" w:rsidRPr="004C1056">
        <w:rPr>
          <w:kern w:val="28"/>
        </w:rPr>
        <w:t xml:space="preserve">, </w:t>
      </w:r>
      <w:r>
        <w:t>wezi</w:t>
      </w:r>
      <w:r w:rsidR="00F95BD5" w:rsidRPr="004C1056">
        <w:rPr>
          <w:kern w:val="28"/>
        </w:rPr>
        <w:t xml:space="preserve">, </w:t>
      </w:r>
      <w:r>
        <w:t>wauaji</w:t>
      </w:r>
      <w:r w:rsidR="00F95BD5" w:rsidRPr="004C1056">
        <w:rPr>
          <w:kern w:val="28"/>
        </w:rPr>
        <w:t xml:space="preserve">, </w:t>
      </w:r>
      <w:r>
        <w:t>watenda dhambi wote</w:t>
      </w:r>
      <w:r w:rsidR="00F95BD5" w:rsidRPr="004C1056">
        <w:t>.</w:t>
      </w:r>
      <w:r w:rsidR="00F95BD5" w:rsidRPr="004C1056">
        <w:rPr>
          <w:kern w:val="28"/>
        </w:rPr>
        <w:t xml:space="preserve"> </w:t>
      </w:r>
      <w:r>
        <w:t>Wote wanaweza kuokolewa kwa njia ya Yesu Kristo</w:t>
      </w:r>
      <w:r w:rsidR="00A15532" w:rsidRPr="004C1056">
        <w:t>.</w:t>
      </w:r>
      <w:r w:rsidR="00404525" w:rsidRPr="004C1056">
        <w:t xml:space="preserve"> </w:t>
      </w:r>
      <w:r w:rsidR="00705A08">
        <w:t>Tunaweza kupata muongozo katika Neno la Mungu kwa kila tukio la maisha yetu, kwa ushauri usiokuwa na ubaguzi wowote.</w:t>
      </w:r>
      <w:r w:rsidR="00404525" w:rsidRPr="004C1056">
        <w:t xml:space="preserve"> </w:t>
      </w:r>
      <w:r w:rsidR="00705A08">
        <w:t>Biblia inasimama imara juu ya kitabu chochote kile kilichoandikwa bila ushindani wala kupingana</w:t>
      </w:r>
      <w:r w:rsidR="00404525" w:rsidRPr="004C1056">
        <w:t xml:space="preserve">. </w:t>
      </w:r>
      <w:r w:rsidR="00705A08">
        <w:t xml:space="preserve">Kwa usahihi Biblia ndio kitabu pekee alichoandika Mungu. </w:t>
      </w:r>
    </w:p>
    <w:p w14:paraId="15FE05F8" w14:textId="77777777" w:rsidR="00EE000E" w:rsidRDefault="00EE000E" w:rsidP="00EE000E">
      <w:pPr>
        <w:widowControl w:val="0"/>
        <w:overflowPunct w:val="0"/>
        <w:autoSpaceDE w:val="0"/>
        <w:autoSpaceDN w:val="0"/>
        <w:adjustRightInd w:val="0"/>
        <w:jc w:val="both"/>
      </w:pPr>
    </w:p>
    <w:p w14:paraId="4D37B370" w14:textId="77777777" w:rsidR="00D433D7" w:rsidRPr="004C1056" w:rsidRDefault="00705A08" w:rsidP="002D7BDE">
      <w:pPr>
        <w:pStyle w:val="Heading1"/>
      </w:pPr>
      <w:r>
        <w:t>K</w:t>
      </w:r>
      <w:r w:rsidR="00ED6B60">
        <w:rPr>
          <w:lang w:val="en-US"/>
        </w:rPr>
        <w:t>anuni   za</w:t>
      </w:r>
      <w:r w:rsidR="00F4685B">
        <w:rPr>
          <w:lang w:val="en-US"/>
        </w:rPr>
        <w:t xml:space="preserve"> maneno ya msingi ya</w:t>
      </w:r>
      <w:r w:rsidR="00ED6B60">
        <w:rPr>
          <w:lang w:val="en-US"/>
        </w:rPr>
        <w:t xml:space="preserve"> </w:t>
      </w:r>
      <w:r>
        <w:t xml:space="preserve"> Biblia</w:t>
      </w:r>
    </w:p>
    <w:p w14:paraId="6CEBC04D" w14:textId="77777777" w:rsidR="002D7BDE" w:rsidRPr="00705A08" w:rsidRDefault="002D7BDE" w:rsidP="002D7BDE">
      <w:pPr>
        <w:rPr>
          <w:sz w:val="10"/>
          <w:szCs w:val="10"/>
        </w:rPr>
      </w:pPr>
      <w:bookmarkStart w:id="30" w:name="_Toc242439840"/>
      <w:bookmarkStart w:id="31" w:name="_Toc243571832"/>
    </w:p>
    <w:p w14:paraId="2B3D4A67" w14:textId="77777777" w:rsidR="002D7BDE" w:rsidRPr="00C44B6E" w:rsidRDefault="002D7BDE" w:rsidP="003C2190">
      <w:pPr>
        <w:jc w:val="both"/>
      </w:pPr>
      <w:r>
        <w:tab/>
      </w:r>
      <w:r w:rsidR="00705A08">
        <w:t>Mchakato wa ukusanyaji wa vitabu vya Biblia katika mfumo wake wa sasa ndio kunakoitwa</w:t>
      </w:r>
      <w:r w:rsidRPr="00C44B6E">
        <w:t xml:space="preserve">: </w:t>
      </w:r>
      <w:r w:rsidR="00705A08">
        <w:rPr>
          <w:i/>
        </w:rPr>
        <w:t>kuorodheshwa kwa vitabu vya Biblia</w:t>
      </w:r>
      <w:r w:rsidRPr="00C44B6E">
        <w:t xml:space="preserve">. </w:t>
      </w:r>
      <w:r w:rsidR="00705A08">
        <w:t>Jambo hii halikufanyika kwa siku moja</w:t>
      </w:r>
      <w:r w:rsidR="00C159C9">
        <w:t xml:space="preserve">.  </w:t>
      </w:r>
      <w:r w:rsidR="00705A08">
        <w:t xml:space="preserve">Ikumbukwe kwamba kila kitabu kimoja ilibidi </w:t>
      </w:r>
      <w:r w:rsidR="00780280">
        <w:t>kiandikwe</w:t>
      </w:r>
      <w:r w:rsidR="00705A08">
        <w:t xml:space="preserve"> </w:t>
      </w:r>
      <w:r w:rsidR="00780280">
        <w:t xml:space="preserve">kwa mkono na </w:t>
      </w:r>
      <w:r w:rsidR="00705A08">
        <w:t>kwa umakini mkubwa</w:t>
      </w:r>
      <w:r w:rsidR="00AA4058">
        <w:t xml:space="preserve">.  </w:t>
      </w:r>
      <w:r w:rsidR="00705A08">
        <w:t>Vitabu hivyo vilitumiwa na kusambazwa na viongozi wa dini wa siku hizo</w:t>
      </w:r>
      <w:r w:rsidRPr="00C44B6E">
        <w:t xml:space="preserve">.  </w:t>
      </w:r>
      <w:r w:rsidR="00705A08">
        <w:t>Kulikuwepo pia vitabu vingine vilivyodai kuwa na uvuvio ambavyo havikuingizwa katika Biblia</w:t>
      </w:r>
      <w:r w:rsidR="00147038">
        <w:t xml:space="preserve">. </w:t>
      </w:r>
      <w:r w:rsidR="00705A08">
        <w:t>Kulikuwepo na vitabu vya dini na historia ambavyo vilikuwa vinasambazwa wakati wa</w:t>
      </w:r>
      <w:r w:rsidR="00780280">
        <w:t xml:space="preserve"> kuamua ni vitabu gani viingizwe</w:t>
      </w:r>
      <w:r w:rsidR="00705A08">
        <w:t xml:space="preserve"> katika Orodha hiyo. Mchakato huu wa kutambu</w:t>
      </w:r>
      <w:r w:rsidR="00780280">
        <w:t>a vitabu</w:t>
      </w:r>
      <w:r w:rsidR="00705A08">
        <w:t xml:space="preserve"> vyenye uvuvio na vipi havina ndio jambo </w:t>
      </w:r>
      <w:r w:rsidR="00780280">
        <w:t>tutakaloangalia</w:t>
      </w:r>
      <w:r w:rsidR="00705A08">
        <w:t xml:space="preserve"> katika somo la sehemu hii</w:t>
      </w:r>
      <w:r w:rsidRPr="00C44B6E">
        <w:t xml:space="preserve">.  </w:t>
      </w:r>
      <w:r w:rsidR="00587858">
        <w:t xml:space="preserve">Tutajaribu </w:t>
      </w:r>
      <w:r w:rsidR="00780280">
        <w:t xml:space="preserve">pia </w:t>
      </w:r>
      <w:r w:rsidR="00587858">
        <w:t>ku</w:t>
      </w:r>
      <w:r w:rsidR="00780280">
        <w:t>li</w:t>
      </w:r>
      <w:r w:rsidR="00587858">
        <w:t>jibu swali: Biblia iliwezaje kufikia katika hali iliyo nayo sasa</w:t>
      </w:r>
      <w:r w:rsidRPr="00C44B6E">
        <w:t xml:space="preserve">? </w:t>
      </w:r>
    </w:p>
    <w:p w14:paraId="695C11C7" w14:textId="77777777" w:rsidR="002D7BDE" w:rsidRPr="0055052E" w:rsidRDefault="002D7BDE" w:rsidP="002D7BDE">
      <w:pPr>
        <w:rPr>
          <w:sz w:val="10"/>
          <w:szCs w:val="10"/>
        </w:rPr>
      </w:pPr>
    </w:p>
    <w:p w14:paraId="0C23009F" w14:textId="77777777" w:rsidR="002D7BDE" w:rsidRDefault="00587858" w:rsidP="00867E18">
      <w:pPr>
        <w:pStyle w:val="Heading2"/>
        <w:numPr>
          <w:ilvl w:val="0"/>
          <w:numId w:val="65"/>
        </w:numPr>
      </w:pPr>
      <w:r>
        <w:t xml:space="preserve">Ufafanuzi Kuhusu </w:t>
      </w:r>
      <w:r w:rsidR="00F4685B">
        <w:t>Kan</w:t>
      </w:r>
      <w:r w:rsidR="00F4685B">
        <w:rPr>
          <w:lang w:val="en-US"/>
        </w:rPr>
        <w:t>u</w:t>
      </w:r>
      <w:r w:rsidR="00780280">
        <w:t>ni</w:t>
      </w:r>
    </w:p>
    <w:p w14:paraId="35DB9ADF" w14:textId="77777777" w:rsidR="002D7BDE" w:rsidRPr="00EE000E" w:rsidRDefault="002D7BDE" w:rsidP="002D7BDE">
      <w:pPr>
        <w:rPr>
          <w:sz w:val="16"/>
          <w:szCs w:val="16"/>
        </w:rPr>
      </w:pPr>
    </w:p>
    <w:p w14:paraId="44D11EF3" w14:textId="77777777" w:rsidR="00CF2732" w:rsidRDefault="00587858" w:rsidP="003C2190">
      <w:pPr>
        <w:pStyle w:val="Heading3"/>
        <w:numPr>
          <w:ilvl w:val="0"/>
          <w:numId w:val="66"/>
        </w:numPr>
        <w:jc w:val="both"/>
      </w:pPr>
      <w:r>
        <w:t xml:space="preserve">Neno </w:t>
      </w:r>
      <w:r w:rsidR="00F4685B">
        <w:t>Kan</w:t>
      </w:r>
      <w:r w:rsidR="00F4685B">
        <w:rPr>
          <w:lang w:val="en-US"/>
        </w:rPr>
        <w:t>u</w:t>
      </w:r>
      <w:r w:rsidR="00780280">
        <w:t>ni</w:t>
      </w:r>
      <w:r>
        <w:t xml:space="preserve"> linatokana na mzizi wa neno </w:t>
      </w:r>
      <w:r>
        <w:rPr>
          <w:i/>
        </w:rPr>
        <w:t>tete</w:t>
      </w:r>
      <w:r w:rsidR="002D7BDE">
        <w:t xml:space="preserve">.  </w:t>
      </w:r>
    </w:p>
    <w:p w14:paraId="259D2420" w14:textId="77777777" w:rsidR="002D7BDE" w:rsidRDefault="00587858" w:rsidP="003C2190">
      <w:pPr>
        <w:pStyle w:val="Heading3"/>
        <w:numPr>
          <w:ilvl w:val="0"/>
          <w:numId w:val="0"/>
        </w:numPr>
        <w:ind w:firstLine="720"/>
        <w:jc w:val="both"/>
      </w:pPr>
      <w:r>
        <w:t xml:space="preserve">Jani la </w:t>
      </w:r>
      <w:r w:rsidR="00780280">
        <w:t xml:space="preserve">mtete </w:t>
      </w:r>
      <w:r>
        <w:t>lilitumiwa kama kifaa cha kupimia</w:t>
      </w:r>
      <w:r w:rsidR="002D7BDE">
        <w:t xml:space="preserve">.  </w:t>
      </w:r>
      <w:r>
        <w:t xml:space="preserve">Neno lake la Kingereza ni fimbo (cane) na Kiyunani </w:t>
      </w:r>
      <w:r w:rsidR="00780280">
        <w:t xml:space="preserve">ni </w:t>
      </w:r>
      <w:r w:rsidR="00F4685B">
        <w:rPr>
          <w:i/>
        </w:rPr>
        <w:t>kan</w:t>
      </w:r>
      <w:r w:rsidR="00F4685B">
        <w:rPr>
          <w:i/>
          <w:lang w:val="en-US"/>
        </w:rPr>
        <w:t>u</w:t>
      </w:r>
      <w:r w:rsidR="002D7BDE" w:rsidRPr="00A12DFB">
        <w:rPr>
          <w:i/>
        </w:rPr>
        <w:t>n</w:t>
      </w:r>
      <w:r w:rsidR="00F4685B">
        <w:rPr>
          <w:i/>
          <w:lang w:val="en-US"/>
        </w:rPr>
        <w:t>i</w:t>
      </w:r>
      <w:r w:rsidR="002D7BDE">
        <w:t xml:space="preserve">. </w:t>
      </w:r>
      <w:r w:rsidR="00F4685B">
        <w:t>Neno kan</w:t>
      </w:r>
      <w:r w:rsidR="00F4685B">
        <w:rPr>
          <w:lang w:val="en-US"/>
        </w:rPr>
        <w:t>u</w:t>
      </w:r>
      <w:r>
        <w:t>n</w:t>
      </w:r>
      <w:r w:rsidR="00F4685B">
        <w:rPr>
          <w:lang w:val="en-US"/>
        </w:rPr>
        <w:t>i</w:t>
      </w:r>
      <w:r>
        <w:t xml:space="preserve"> maana yake ufito, rula au kifaa cha kupimia urefu</w:t>
      </w:r>
      <w:r w:rsidR="002D7BDE">
        <w:t>.</w:t>
      </w:r>
      <w:r w:rsidR="001C76E7">
        <w:t xml:space="preserve"> </w:t>
      </w:r>
      <w:r>
        <w:t>Kiongozi wa kanisa la karne ya 3 ai</w:t>
      </w:r>
      <w:r w:rsidR="00F4685B">
        <w:t>twaye Origeni alitumia neno kan</w:t>
      </w:r>
      <w:r w:rsidR="00F4685B">
        <w:rPr>
          <w:lang w:val="en-US"/>
        </w:rPr>
        <w:t>u</w:t>
      </w:r>
      <w:r>
        <w:t>n</w:t>
      </w:r>
      <w:r w:rsidR="00F4685B">
        <w:rPr>
          <w:lang w:val="en-US"/>
        </w:rPr>
        <w:t>i</w:t>
      </w:r>
      <w:r>
        <w:t xml:space="preserve"> akimaanisha </w:t>
      </w:r>
      <w:r w:rsidRPr="00587858">
        <w:rPr>
          <w:i/>
        </w:rPr>
        <w:t>kipimo cha imani</w:t>
      </w:r>
      <w:r>
        <w:t xml:space="preserve">. </w:t>
      </w:r>
    </w:p>
    <w:p w14:paraId="187F9CEB" w14:textId="77777777" w:rsidR="002D7BDE" w:rsidRPr="00EE000E" w:rsidRDefault="002D7BDE" w:rsidP="003C2190">
      <w:pPr>
        <w:jc w:val="both"/>
        <w:rPr>
          <w:sz w:val="16"/>
          <w:szCs w:val="16"/>
        </w:rPr>
      </w:pPr>
      <w:r>
        <w:t xml:space="preserve"> </w:t>
      </w:r>
      <w:r>
        <w:tab/>
      </w:r>
    </w:p>
    <w:p w14:paraId="72B3AD2C" w14:textId="77777777" w:rsidR="002D7BDE" w:rsidRDefault="00F4685B" w:rsidP="003C2190">
      <w:pPr>
        <w:pStyle w:val="Heading3"/>
        <w:jc w:val="both"/>
      </w:pPr>
      <w:r>
        <w:t>Neno kan</w:t>
      </w:r>
      <w:r>
        <w:rPr>
          <w:lang w:val="en-US"/>
        </w:rPr>
        <w:t>u</w:t>
      </w:r>
      <w:r w:rsidR="00780280">
        <w:t>ni lilitumiwa kuvihusu vitabu vilivyoamuliwa kuwa na asili ya Mungu</w:t>
      </w:r>
      <w:r w:rsidR="002D7BDE">
        <w:t xml:space="preserve">.  </w:t>
      </w:r>
    </w:p>
    <w:p w14:paraId="72076DF6" w14:textId="77777777" w:rsidR="002D7BDE" w:rsidRDefault="00780280" w:rsidP="003C2190">
      <w:pPr>
        <w:pStyle w:val="Heading4"/>
        <w:numPr>
          <w:ilvl w:val="0"/>
          <w:numId w:val="67"/>
        </w:numPr>
        <w:tabs>
          <w:tab w:val="left" w:pos="1080"/>
        </w:tabs>
        <w:ind w:left="0" w:firstLine="720"/>
        <w:jc w:val="both"/>
      </w:pPr>
      <w:r>
        <w:t>Kanuni ya Biblia ni vitabu vyenye uvuvio ambavyo vilikusanywa pamoja katika Biblia Takatifu</w:t>
      </w:r>
      <w:r w:rsidR="00EE1399">
        <w:t xml:space="preserve">. </w:t>
      </w:r>
      <w:r>
        <w:t>Kumbuka kwamba neno Biblia maana yake vitabu na Biblia Takatifu ni mkusanyiko wa vitabu Vitakatifu</w:t>
      </w:r>
      <w:r w:rsidR="002D7BDE">
        <w:t xml:space="preserve">.  </w:t>
      </w:r>
      <w:r>
        <w:t xml:space="preserve">Neno kanuni ni neno la kawaida ambalo hutumiwa </w:t>
      </w:r>
      <w:r w:rsidR="008E72BF">
        <w:t>kuuhusu mkusanyo huu wa vitabu vitakatifu ambavyo tunaviita Biblia ambayo ndilo Neno la Mungu lenye uvuvio</w:t>
      </w:r>
      <w:r w:rsidR="002D7BDE">
        <w:t xml:space="preserve">.     </w:t>
      </w:r>
    </w:p>
    <w:p w14:paraId="221275AC" w14:textId="77777777" w:rsidR="002D7BDE" w:rsidRDefault="008E72BF" w:rsidP="003C2190">
      <w:pPr>
        <w:pStyle w:val="Heading4"/>
        <w:tabs>
          <w:tab w:val="left" w:pos="1080"/>
        </w:tabs>
        <w:ind w:left="0" w:firstLine="720"/>
        <w:jc w:val="both"/>
      </w:pPr>
      <w:r>
        <w:t>Kanoni ya Agano la Kale inahusu vitabu vya Agano la Kale ambavyo viliamuliwa kuwa na uvuvio wa Mungu na kuingizwa katika Biblia kama sehemu yake tunayoiita Agano la Kale</w:t>
      </w:r>
      <w:r w:rsidR="002D7BDE">
        <w:t>.</w:t>
      </w:r>
      <w:r w:rsidR="00480CC0">
        <w:t xml:space="preserve"> </w:t>
      </w:r>
    </w:p>
    <w:p w14:paraId="39391257" w14:textId="77777777" w:rsidR="007477A8" w:rsidRDefault="008E72BF" w:rsidP="00EE000E">
      <w:pPr>
        <w:pStyle w:val="Heading4"/>
        <w:tabs>
          <w:tab w:val="left" w:pos="1080"/>
        </w:tabs>
        <w:ind w:left="0" w:firstLine="720"/>
        <w:jc w:val="both"/>
        <w:rPr>
          <w:sz w:val="10"/>
          <w:szCs w:val="10"/>
        </w:rPr>
      </w:pPr>
      <w:r>
        <w:t xml:space="preserve">Kanoni ya Agano Jipya inahusu vitabu vya Agano Jipya ambavyo viliamuliwa kuwa na uvuvio wa Mungu na kuingizwa katika Biblia kama sehemu yake tunayoiita Agano Jipya. </w:t>
      </w:r>
    </w:p>
    <w:p w14:paraId="5D8158B0" w14:textId="77777777" w:rsidR="007477A8" w:rsidRPr="00EE000E" w:rsidRDefault="007477A8" w:rsidP="003C2190">
      <w:pPr>
        <w:jc w:val="both"/>
        <w:rPr>
          <w:sz w:val="16"/>
          <w:szCs w:val="16"/>
        </w:rPr>
      </w:pPr>
    </w:p>
    <w:p w14:paraId="463443E9" w14:textId="77777777" w:rsidR="002D7BDE" w:rsidRDefault="008E72BF" w:rsidP="003C2190">
      <w:pPr>
        <w:pStyle w:val="Heading3"/>
        <w:jc w:val="both"/>
      </w:pPr>
      <w:r>
        <w:t xml:space="preserve">Mchakato wa kuorodhesha maandiko kwa kanoni ya Biblia </w:t>
      </w:r>
      <w:r w:rsidR="00EE1399">
        <w:t xml:space="preserve">. </w:t>
      </w:r>
    </w:p>
    <w:p w14:paraId="5E1E11AB" w14:textId="77777777" w:rsidR="002D7BDE" w:rsidRDefault="008E72BF" w:rsidP="003C2190">
      <w:pPr>
        <w:pStyle w:val="Heading4"/>
        <w:numPr>
          <w:ilvl w:val="0"/>
          <w:numId w:val="70"/>
        </w:numPr>
        <w:tabs>
          <w:tab w:val="left" w:pos="1080"/>
        </w:tabs>
        <w:ind w:left="0" w:firstLine="720"/>
        <w:jc w:val="both"/>
      </w:pPr>
      <w:r>
        <w:t>Mwandishi Mtukufu aliwapa watu Watakatifu wa Mungu Maandiko</w:t>
      </w:r>
      <w:r w:rsidR="002D7BDE">
        <w:t xml:space="preserve">.  </w:t>
      </w:r>
    </w:p>
    <w:p w14:paraId="4298A6A9" w14:textId="77777777" w:rsidR="002D7BDE" w:rsidRDefault="008E72BF" w:rsidP="003C2190">
      <w:pPr>
        <w:pStyle w:val="Heading4"/>
        <w:tabs>
          <w:tab w:val="left" w:pos="1080"/>
        </w:tabs>
        <w:ind w:left="0" w:firstLine="720"/>
        <w:jc w:val="both"/>
      </w:pPr>
      <w:r>
        <w:t>Maandishi ya mkono yalinakiliwa kwa umakini mkubwa</w:t>
      </w:r>
      <w:r w:rsidR="002D7BDE">
        <w:t>.</w:t>
      </w:r>
    </w:p>
    <w:p w14:paraId="753E7D8E" w14:textId="77777777" w:rsidR="002D7BDE" w:rsidRDefault="008E72BF" w:rsidP="003C2190">
      <w:pPr>
        <w:pStyle w:val="Heading4"/>
        <w:tabs>
          <w:tab w:val="left" w:pos="1080"/>
        </w:tabs>
        <w:ind w:left="0" w:firstLine="720"/>
        <w:jc w:val="both"/>
      </w:pPr>
      <w:r>
        <w:t>Vitabu vile havikukusanywa pamoja katika mfumo wake wa sasa kwa haraka</w:t>
      </w:r>
      <w:r w:rsidR="002D7BDE">
        <w:t>.</w:t>
      </w:r>
    </w:p>
    <w:p w14:paraId="79639A75" w14:textId="77777777" w:rsidR="002D7BDE" w:rsidRDefault="008E72BF" w:rsidP="003C2190">
      <w:pPr>
        <w:pStyle w:val="Heading4"/>
        <w:tabs>
          <w:tab w:val="left" w:pos="1080"/>
        </w:tabs>
        <w:ind w:left="0" w:firstLine="720"/>
        <w:jc w:val="both"/>
      </w:pPr>
      <w:r>
        <w:t xml:space="preserve">Waandishi wa Kiyahudi na viongozi wa dini walivikusanya vile vitabu ambavyo asili yake ilidhihirika kuwa ni Mungu </w:t>
      </w:r>
      <w:r w:rsidR="00E26997">
        <w:t xml:space="preserve">pamoja </w:t>
      </w:r>
      <w:r>
        <w:t>katika Kanoni ya Agano la Kale</w:t>
      </w:r>
      <w:r w:rsidR="002D7BDE">
        <w:t>.</w:t>
      </w:r>
    </w:p>
    <w:p w14:paraId="7D296DAA" w14:textId="77777777" w:rsidR="002B4CC2" w:rsidRDefault="00E26997" w:rsidP="003C2190">
      <w:pPr>
        <w:pStyle w:val="Heading4"/>
        <w:tabs>
          <w:tab w:val="left" w:pos="1080"/>
        </w:tabs>
        <w:ind w:left="0" w:firstLine="720"/>
        <w:jc w:val="both"/>
      </w:pPr>
      <w:r>
        <w:t>Viongozi wa kale wa kanisa walivikusanya vitabu vile pamoja ambavyo vilithihirika kuwa na asili ya Mungu na kuviweka katika Kanoni ya Agano Jipya</w:t>
      </w:r>
      <w:r w:rsidR="002D7BDE">
        <w:t>.</w:t>
      </w:r>
    </w:p>
    <w:p w14:paraId="39611A01" w14:textId="77777777" w:rsidR="001C76E7" w:rsidRPr="00EE000E" w:rsidRDefault="001C76E7" w:rsidP="003C2190">
      <w:pPr>
        <w:jc w:val="both"/>
        <w:rPr>
          <w:sz w:val="18"/>
          <w:szCs w:val="18"/>
        </w:rPr>
      </w:pPr>
    </w:p>
    <w:p w14:paraId="5D2F6CF5" w14:textId="77777777" w:rsidR="00147038" w:rsidRDefault="002D7BDE" w:rsidP="003C2190">
      <w:pPr>
        <w:pStyle w:val="Heading3"/>
        <w:jc w:val="both"/>
      </w:pPr>
      <w:r>
        <w:t xml:space="preserve"> </w:t>
      </w:r>
      <w:r w:rsidR="00E26997">
        <w:rPr>
          <w:i/>
        </w:rPr>
        <w:t>Uwepo wa Kanoni</w:t>
      </w:r>
      <w:r>
        <w:t xml:space="preserve"> </w:t>
      </w:r>
      <w:r w:rsidR="00E26997">
        <w:t>humaanisha ukweli kwamba kitabu kinachohusika kimeshadhihirika kuwa na asili ya Mungu na kuingizwa katika Kanoni</w:t>
      </w:r>
      <w:r>
        <w:t>.</w:t>
      </w:r>
      <w:r w:rsidR="00AA4058">
        <w:t xml:space="preserve"> </w:t>
      </w:r>
    </w:p>
    <w:p w14:paraId="7F73CF9D" w14:textId="77777777" w:rsidR="00147038" w:rsidRPr="00147038" w:rsidRDefault="00E26997" w:rsidP="003C2190">
      <w:pPr>
        <w:pStyle w:val="Heading4"/>
        <w:numPr>
          <w:ilvl w:val="0"/>
          <w:numId w:val="71"/>
        </w:numPr>
        <w:ind w:left="1080"/>
        <w:jc w:val="both"/>
      </w:pPr>
      <w:r>
        <w:t>Mfano</w:t>
      </w:r>
      <w:r w:rsidR="002D7BDE" w:rsidRPr="00147038">
        <w:t xml:space="preserve">: </w:t>
      </w:r>
      <w:r>
        <w:t>uwepo wa Kanoni katika Kitabu cha Isaya ulitambuliwa kwa sababu iliaminika kuwepo na uvuvio wa Mungu</w:t>
      </w:r>
      <w:r w:rsidR="002D7BDE" w:rsidRPr="00147038">
        <w:t xml:space="preserve">.   </w:t>
      </w:r>
    </w:p>
    <w:p w14:paraId="18F0A75C" w14:textId="77777777" w:rsidR="002D7BDE" w:rsidRDefault="00E26997" w:rsidP="003C2190">
      <w:pPr>
        <w:pStyle w:val="Heading4"/>
        <w:jc w:val="both"/>
      </w:pPr>
      <w:r>
        <w:t>Uwepo wa Kanoni katika hali kama hii haupaswi kuchanganywa na ule unaotumiwa na Kanisa katoliki ambao huusu utaratibu wa kuwafanya watu waliokufa watakatifu</w:t>
      </w:r>
      <w:r w:rsidR="002D7BDE">
        <w:t>.</w:t>
      </w:r>
    </w:p>
    <w:p w14:paraId="6351287F" w14:textId="77777777" w:rsidR="002D7BDE" w:rsidRDefault="00F4685B" w:rsidP="003C2190">
      <w:pPr>
        <w:pStyle w:val="Heading2"/>
        <w:jc w:val="both"/>
      </w:pPr>
      <w:r>
        <w:t>Namna ya kuamua uwepo wa Kan</w:t>
      </w:r>
      <w:r>
        <w:rPr>
          <w:lang w:val="en-US"/>
        </w:rPr>
        <w:t>u</w:t>
      </w:r>
      <w:r w:rsidR="00E26997">
        <w:t>ni</w:t>
      </w:r>
    </w:p>
    <w:p w14:paraId="3B8B7331" w14:textId="77777777" w:rsidR="00EE000E" w:rsidRPr="00EE000E" w:rsidRDefault="00EE000E" w:rsidP="00EE000E"/>
    <w:p w14:paraId="6FCEFD95" w14:textId="77777777" w:rsidR="002D7BDE" w:rsidRDefault="002D7BDE" w:rsidP="003C2190">
      <w:pPr>
        <w:jc w:val="both"/>
      </w:pPr>
      <w:r>
        <w:tab/>
      </w:r>
      <w:r w:rsidR="00E26997">
        <w:t>Ni Kigezo gani kilitumika kuamua vitabu gani viingizwe katika Biblia na vitabu vipi visiingizwe katika orodha ya Maandiko Matakatifu</w:t>
      </w:r>
      <w:r>
        <w:t xml:space="preserve">?  </w:t>
      </w:r>
      <w:r w:rsidR="00E26997">
        <w:t>Hili ni swali muhimu ambalo inabidi li</w:t>
      </w:r>
      <w:r w:rsidR="00E17D66">
        <w:t xml:space="preserve">patiwe majibu na mwanafunzi </w:t>
      </w:r>
      <w:r w:rsidR="00E26997">
        <w:t>makini wa Biblia</w:t>
      </w:r>
      <w:r>
        <w:t xml:space="preserve">.  </w:t>
      </w:r>
      <w:r w:rsidR="00E17D66">
        <w:t xml:space="preserve">Uanapaswa kufahamu bila shaka yeyote kwamba </w:t>
      </w:r>
      <w:r>
        <w:t xml:space="preserve"> </w:t>
      </w:r>
      <w:r w:rsidR="00E17D66">
        <w:t>Biblia katika mfumo wake wa sasa ndio NENO LA MUNGU LENYE UVUVIO</w:t>
      </w:r>
    </w:p>
    <w:p w14:paraId="72E334B6" w14:textId="77777777" w:rsidR="00EE000E" w:rsidRDefault="00EE000E" w:rsidP="003C2190">
      <w:pPr>
        <w:jc w:val="both"/>
      </w:pPr>
    </w:p>
    <w:p w14:paraId="116A266D" w14:textId="77777777" w:rsidR="002D7BDE" w:rsidRPr="0055052E" w:rsidRDefault="002D7BDE" w:rsidP="003C2190">
      <w:pPr>
        <w:jc w:val="both"/>
        <w:rPr>
          <w:sz w:val="10"/>
          <w:szCs w:val="10"/>
        </w:rPr>
      </w:pPr>
    </w:p>
    <w:p w14:paraId="3050E443" w14:textId="77777777" w:rsidR="002D7BDE" w:rsidRDefault="00E17D66" w:rsidP="003C2190">
      <w:pPr>
        <w:pStyle w:val="Heading3"/>
        <w:numPr>
          <w:ilvl w:val="0"/>
          <w:numId w:val="63"/>
        </w:numPr>
        <w:jc w:val="both"/>
      </w:pPr>
      <w:r>
        <w:t xml:space="preserve">Fikra potofu kuhusu Uamuzi wa vitabu vya Kuorodhesha katika Biblia </w:t>
      </w:r>
    </w:p>
    <w:p w14:paraId="2A51AED1" w14:textId="77777777" w:rsidR="002D7BDE" w:rsidRPr="00EE000E" w:rsidRDefault="002D7BDE" w:rsidP="003C2190">
      <w:pPr>
        <w:jc w:val="both"/>
        <w:rPr>
          <w:sz w:val="16"/>
          <w:szCs w:val="16"/>
        </w:rPr>
      </w:pPr>
    </w:p>
    <w:p w14:paraId="1AAC3E8D" w14:textId="77777777" w:rsidR="002D7BDE" w:rsidRDefault="005B35B1" w:rsidP="003C2190">
      <w:pPr>
        <w:pStyle w:val="Heading4"/>
        <w:numPr>
          <w:ilvl w:val="0"/>
          <w:numId w:val="62"/>
        </w:numPr>
        <w:ind w:left="1080"/>
        <w:jc w:val="both"/>
      </w:pPr>
      <w:r>
        <w:t>Viongozi wa kidini ndio walioamua orodha ya vitabu vya Biblia</w:t>
      </w:r>
      <w:r w:rsidR="002D7BDE">
        <w:t>.</w:t>
      </w:r>
    </w:p>
    <w:p w14:paraId="5CE86AA8" w14:textId="77777777" w:rsidR="002D7BDE" w:rsidRPr="0055052E" w:rsidRDefault="002D7BDE" w:rsidP="003C2190">
      <w:pPr>
        <w:jc w:val="both"/>
        <w:rPr>
          <w:sz w:val="10"/>
          <w:szCs w:val="10"/>
        </w:rPr>
      </w:pPr>
    </w:p>
    <w:p w14:paraId="5B509B27" w14:textId="77777777" w:rsidR="002D7BDE" w:rsidRDefault="002D7BDE" w:rsidP="003C2190">
      <w:pPr>
        <w:jc w:val="both"/>
      </w:pPr>
      <w:r>
        <w:tab/>
      </w:r>
      <w:r w:rsidR="005B35B1">
        <w:t>Mabaraza ya dini hayakuamua vitabu vya kuorodheshwa katika Biblia</w:t>
      </w:r>
      <w:r>
        <w:t xml:space="preserve">.  </w:t>
      </w:r>
      <w:r w:rsidR="005B35B1">
        <w:t>Mabaraza ya wanadamu hayawezi kufanya kitabu kuwa Andiko Takatifu ambac</w:t>
      </w:r>
      <w:r w:rsidR="00F4685B">
        <w:t>ho katika asili yake siyo maandiko matakatifu</w:t>
      </w:r>
      <w:r>
        <w:t>.</w:t>
      </w:r>
    </w:p>
    <w:p w14:paraId="3E5D0521" w14:textId="77777777" w:rsidR="00EE000E" w:rsidRPr="00EE000E" w:rsidRDefault="00EE000E" w:rsidP="003C2190">
      <w:pPr>
        <w:jc w:val="both"/>
        <w:rPr>
          <w:sz w:val="16"/>
          <w:szCs w:val="16"/>
        </w:rPr>
      </w:pPr>
    </w:p>
    <w:p w14:paraId="119A944A" w14:textId="77777777" w:rsidR="002D7BDE" w:rsidRPr="0055052E" w:rsidRDefault="005B35B1" w:rsidP="003C2190">
      <w:pPr>
        <w:tabs>
          <w:tab w:val="left" w:pos="3410"/>
        </w:tabs>
        <w:jc w:val="both"/>
        <w:rPr>
          <w:sz w:val="10"/>
          <w:szCs w:val="10"/>
        </w:rPr>
      </w:pPr>
      <w:r>
        <w:tab/>
      </w:r>
    </w:p>
    <w:p w14:paraId="7237916E" w14:textId="77777777" w:rsidR="002D7BDE" w:rsidRDefault="005B35B1" w:rsidP="003C2190">
      <w:pPr>
        <w:pStyle w:val="Heading4"/>
        <w:ind w:left="120" w:firstLine="600"/>
        <w:jc w:val="both"/>
      </w:pPr>
      <w:r>
        <w:t>Wakosoaji watasisitiza kwamba ilibidi mwanadamu aamue vitabu vya kuingiza katika orodha ya Biblia</w:t>
      </w:r>
      <w:r w:rsidR="00AD09BE">
        <w:t xml:space="preserve"> hali inayotia</w:t>
      </w:r>
      <w:r>
        <w:t xml:space="preserve"> shaka kuaminika kwa Biblia. </w:t>
      </w:r>
    </w:p>
    <w:p w14:paraId="58D30BCA" w14:textId="77777777" w:rsidR="00EE000E" w:rsidRPr="00EE000E" w:rsidRDefault="00EE000E" w:rsidP="00EE000E">
      <w:pPr>
        <w:rPr>
          <w:sz w:val="16"/>
          <w:szCs w:val="16"/>
        </w:rPr>
      </w:pPr>
    </w:p>
    <w:p w14:paraId="337834B4" w14:textId="77777777" w:rsidR="002D7BDE" w:rsidRPr="0055052E" w:rsidRDefault="002D7BDE" w:rsidP="003C2190">
      <w:pPr>
        <w:jc w:val="both"/>
        <w:rPr>
          <w:sz w:val="10"/>
          <w:szCs w:val="10"/>
        </w:rPr>
      </w:pPr>
    </w:p>
    <w:p w14:paraId="258A9B95" w14:textId="77777777" w:rsidR="002D7BDE" w:rsidRDefault="00FF16D6" w:rsidP="003C2190">
      <w:pPr>
        <w:pStyle w:val="Heading4"/>
        <w:jc w:val="both"/>
      </w:pPr>
      <w:r>
        <w:t>Kumekuwepo na madai kwamba wanadamu walichagua vile vitabu ambavyo vinawiana na mtizamo wa dini zao ambao waliuorodhesha katika Kanoni.</w:t>
      </w:r>
      <w:r w:rsidR="002D7BDE">
        <w:t xml:space="preserve">  </w:t>
      </w:r>
    </w:p>
    <w:p w14:paraId="517F73D3" w14:textId="77777777" w:rsidR="00EE000E" w:rsidRPr="00EE000E" w:rsidRDefault="00EE000E" w:rsidP="00EE000E">
      <w:pPr>
        <w:rPr>
          <w:sz w:val="16"/>
          <w:szCs w:val="16"/>
        </w:rPr>
      </w:pPr>
    </w:p>
    <w:p w14:paraId="218B578C" w14:textId="77777777" w:rsidR="002D7BDE" w:rsidRDefault="002D7BDE" w:rsidP="003C2190">
      <w:pPr>
        <w:jc w:val="both"/>
      </w:pPr>
      <w:r>
        <w:tab/>
      </w:r>
      <w:r w:rsidR="00FF16D6">
        <w:t>Hali hii ndio inayosemekana kwamba ni sababu pekee ya umoja na uelewano wa Maandiko Matakatifu. Ubishi ni kwamba wanadamu waliondoa vitabu ambavyo havikukubaliana na maoni yao na kuingiza vile ambavyo vilikubaliana na maoni yao</w:t>
      </w:r>
      <w:r>
        <w:t xml:space="preserve">.  </w:t>
      </w:r>
      <w:r w:rsidR="00FF16D6">
        <w:t>Maoni haya ya yongo humuweka mwanadamu katika nafasi ya uamuzi wa orodha ya kanoni.</w:t>
      </w:r>
    </w:p>
    <w:p w14:paraId="79AA4CEE" w14:textId="77777777" w:rsidR="002D7BDE" w:rsidRPr="00EE000E" w:rsidRDefault="002D7BDE" w:rsidP="003C2190">
      <w:pPr>
        <w:jc w:val="both"/>
        <w:rPr>
          <w:sz w:val="20"/>
          <w:szCs w:val="20"/>
        </w:rPr>
      </w:pPr>
    </w:p>
    <w:p w14:paraId="155633B6" w14:textId="77777777" w:rsidR="002D7BDE" w:rsidRDefault="00FF16D6" w:rsidP="003C2190">
      <w:pPr>
        <w:pStyle w:val="Heading3"/>
        <w:jc w:val="both"/>
      </w:pPr>
      <w:r>
        <w:t>Mawazo sahihi ku</w:t>
      </w:r>
      <w:r w:rsidR="009C57D9">
        <w:t>husu uamuzi wa orodha ya vitabu vya Biblia.</w:t>
      </w:r>
    </w:p>
    <w:p w14:paraId="270A7A4D" w14:textId="77777777" w:rsidR="002D7BDE" w:rsidRPr="00EE000E" w:rsidRDefault="002D7BDE" w:rsidP="003C2190">
      <w:pPr>
        <w:jc w:val="both"/>
        <w:rPr>
          <w:sz w:val="20"/>
          <w:szCs w:val="20"/>
        </w:rPr>
      </w:pPr>
    </w:p>
    <w:p w14:paraId="5802A3C1" w14:textId="77777777" w:rsidR="002D7BDE" w:rsidRDefault="00F4685B" w:rsidP="003C2190">
      <w:pPr>
        <w:pStyle w:val="Heading4"/>
        <w:numPr>
          <w:ilvl w:val="0"/>
          <w:numId w:val="64"/>
        </w:numPr>
        <w:ind w:left="1080"/>
        <w:jc w:val="both"/>
      </w:pPr>
      <w:r>
        <w:t>Mungu aliamua kan</w:t>
      </w:r>
      <w:r>
        <w:rPr>
          <w:lang w:val="en-US"/>
        </w:rPr>
        <w:t>u</w:t>
      </w:r>
      <w:r w:rsidR="009C57D9">
        <w:t>ni ya</w:t>
      </w:r>
      <w:r>
        <w:rPr>
          <w:lang w:val="en-US"/>
        </w:rPr>
        <w:t xml:space="preserve"> uorodheshaji wa vitabu vya</w:t>
      </w:r>
      <w:r w:rsidR="009C57D9">
        <w:t xml:space="preserve"> Biblia</w:t>
      </w:r>
      <w:r w:rsidR="002D7BDE">
        <w:t xml:space="preserve">.   </w:t>
      </w:r>
      <w:r w:rsidR="002D7BDE">
        <w:tab/>
      </w:r>
    </w:p>
    <w:p w14:paraId="7850FD66" w14:textId="77777777" w:rsidR="00A179D1" w:rsidRPr="00EE000E" w:rsidRDefault="002D7BDE" w:rsidP="003C2190">
      <w:pPr>
        <w:jc w:val="both"/>
        <w:rPr>
          <w:sz w:val="20"/>
          <w:szCs w:val="20"/>
        </w:rPr>
      </w:pPr>
      <w:r>
        <w:tab/>
      </w:r>
    </w:p>
    <w:p w14:paraId="56162D89" w14:textId="77777777" w:rsidR="002D7BDE" w:rsidRDefault="009C57D9" w:rsidP="003C2190">
      <w:pPr>
        <w:ind w:firstLine="720"/>
        <w:jc w:val="both"/>
      </w:pPr>
      <w:r>
        <w:t>Mungu alimpatia mwanadamu vitabu ambavyo alitaka viingizwe katika Biblia</w:t>
      </w:r>
      <w:r w:rsidR="002D7BDE">
        <w:t xml:space="preserve">.  </w:t>
      </w:r>
      <w:r>
        <w:t>Mungu alilinda na kuhifadhi vile vitabu alivyovivuvia na kuvitunza hadi wakati wa kuviweka katika orodha ya Biblia</w:t>
      </w:r>
      <w:r w:rsidR="002D7BDE">
        <w:t>.</w:t>
      </w:r>
    </w:p>
    <w:p w14:paraId="2BDDC7CC" w14:textId="77777777" w:rsidR="00EE000E" w:rsidRDefault="00EE000E" w:rsidP="003C2190">
      <w:pPr>
        <w:ind w:firstLine="720"/>
        <w:jc w:val="both"/>
      </w:pPr>
    </w:p>
    <w:p w14:paraId="7646AD94" w14:textId="77777777" w:rsidR="002D7BDE" w:rsidRDefault="009C57D9" w:rsidP="003C2190">
      <w:pPr>
        <w:pStyle w:val="Heading4"/>
        <w:jc w:val="both"/>
      </w:pPr>
      <w:r>
        <w:t>U</w:t>
      </w:r>
      <w:r w:rsidR="00F4685B">
        <w:rPr>
          <w:lang w:val="en-US"/>
        </w:rPr>
        <w:t>vuvio wa Kiungu wa kitabu kilicho amliwa kikanuni</w:t>
      </w:r>
      <w:r w:rsidR="002D7BDE">
        <w:t>.</w:t>
      </w:r>
    </w:p>
    <w:p w14:paraId="107E0A1E" w14:textId="77777777" w:rsidR="00A179D1" w:rsidRPr="00EE000E" w:rsidRDefault="00A179D1" w:rsidP="003C2190">
      <w:pPr>
        <w:ind w:firstLine="720"/>
        <w:jc w:val="both"/>
        <w:rPr>
          <w:sz w:val="20"/>
          <w:szCs w:val="20"/>
        </w:rPr>
      </w:pPr>
    </w:p>
    <w:p w14:paraId="4E56E469" w14:textId="77777777" w:rsidR="002D7BDE" w:rsidRDefault="009C57D9" w:rsidP="003C2190">
      <w:pPr>
        <w:ind w:firstLine="720"/>
        <w:jc w:val="both"/>
      </w:pPr>
      <w:r>
        <w:t xml:space="preserve">Kitabu </w:t>
      </w:r>
      <w:r w:rsidR="00D43C2E">
        <w:t>kiliweza kuingizwa</w:t>
      </w:r>
      <w:r w:rsidR="00EB657A">
        <w:t xml:space="preserve"> katika Kanu</w:t>
      </w:r>
      <w:r>
        <w:t xml:space="preserve">ni </w:t>
      </w:r>
      <w:r w:rsidR="002D7BDE">
        <w:t xml:space="preserve"> </w:t>
      </w:r>
      <w:r>
        <w:t xml:space="preserve">kwa sababu </w:t>
      </w:r>
      <w:r w:rsidR="00D43C2E">
        <w:t xml:space="preserve">ya kutambuliwa kwake </w:t>
      </w:r>
      <w:r>
        <w:t xml:space="preserve">kuwa na Uvuvio wa </w:t>
      </w:r>
      <w:r w:rsidR="00EB657A">
        <w:t>Wakiungu</w:t>
      </w:r>
      <w:r>
        <w:t xml:space="preserve"> wa Neno la Mungu. Kitabu ambacho kilionekana kutokuwa n</w:t>
      </w:r>
      <w:r w:rsidR="00EB657A">
        <w:t>a Mamlaka ya</w:t>
      </w:r>
      <w:r>
        <w:t xml:space="preserve"> </w:t>
      </w:r>
      <w:r w:rsidR="00EB657A">
        <w:t xml:space="preserve">Kiungu </w:t>
      </w:r>
      <w:r>
        <w:t>hakikuingizwa</w:t>
      </w:r>
      <w:r w:rsidR="00D43C2E" w:rsidRPr="00D43C2E">
        <w:t xml:space="preserve"> </w:t>
      </w:r>
      <w:r w:rsidR="00D43C2E">
        <w:t>katika Biblia</w:t>
      </w:r>
      <w:r>
        <w:t xml:space="preserve"> kama</w:t>
      </w:r>
      <w:r w:rsidR="00EB657A">
        <w:t xml:space="preserve"> sehemu ya </w:t>
      </w:r>
      <w:r>
        <w:t xml:space="preserve"> </w:t>
      </w:r>
      <w:r w:rsidR="00EB657A">
        <w:t>kanuni ya</w:t>
      </w:r>
      <w:r>
        <w:t xml:space="preserve"> Maandiko Matakatifu</w:t>
      </w:r>
      <w:r w:rsidR="002D7BDE">
        <w:t>.</w:t>
      </w:r>
    </w:p>
    <w:p w14:paraId="08AB95EC" w14:textId="77777777" w:rsidR="00B41E86" w:rsidRDefault="00B41E86" w:rsidP="00B41E86">
      <w:pPr>
        <w:pStyle w:val="Heading2"/>
        <w:numPr>
          <w:ilvl w:val="0"/>
          <w:numId w:val="0"/>
        </w:numPr>
        <w:jc w:val="both"/>
      </w:pPr>
    </w:p>
    <w:p w14:paraId="39A329AB" w14:textId="77777777" w:rsidR="002D7BDE" w:rsidRDefault="00EB657A" w:rsidP="003C2190">
      <w:pPr>
        <w:pStyle w:val="Heading2"/>
        <w:jc w:val="both"/>
      </w:pPr>
      <w:r>
        <w:t>Maelezo ya Kan</w:t>
      </w:r>
      <w:r>
        <w:rPr>
          <w:lang w:val="en-US"/>
        </w:rPr>
        <w:t>u</w:t>
      </w:r>
      <w:r w:rsidR="00D43C2E">
        <w:t>ni ya Agano la Kale</w:t>
      </w:r>
    </w:p>
    <w:p w14:paraId="43826208" w14:textId="77777777" w:rsidR="002D7BDE" w:rsidRPr="00EE000E" w:rsidRDefault="002D7BDE" w:rsidP="003C2190">
      <w:pPr>
        <w:jc w:val="both"/>
        <w:rPr>
          <w:sz w:val="20"/>
          <w:szCs w:val="20"/>
        </w:rPr>
      </w:pPr>
    </w:p>
    <w:p w14:paraId="7BF7AFBC" w14:textId="77777777" w:rsidR="002D7BDE" w:rsidRDefault="00EB657A" w:rsidP="003C2190">
      <w:pPr>
        <w:pStyle w:val="Heading3"/>
        <w:numPr>
          <w:ilvl w:val="0"/>
          <w:numId w:val="72"/>
        </w:numPr>
        <w:jc w:val="both"/>
      </w:pPr>
      <w:r>
        <w:t>Kan</w:t>
      </w:r>
      <w:r>
        <w:rPr>
          <w:lang w:val="en-US"/>
        </w:rPr>
        <w:t>u</w:t>
      </w:r>
      <w:r w:rsidR="00A85E82">
        <w:t>ni ya Agano la Kale iligawanywa katika sehemu tatu</w:t>
      </w:r>
      <w:r w:rsidR="002D7BDE">
        <w:t>.</w:t>
      </w:r>
    </w:p>
    <w:p w14:paraId="681DAF8A" w14:textId="77777777" w:rsidR="00487949" w:rsidRPr="00EE000E" w:rsidRDefault="00487949" w:rsidP="003C2190">
      <w:pPr>
        <w:pStyle w:val="Heading4"/>
        <w:numPr>
          <w:ilvl w:val="0"/>
          <w:numId w:val="0"/>
        </w:numPr>
        <w:tabs>
          <w:tab w:val="left" w:pos="1080"/>
        </w:tabs>
        <w:ind w:left="720"/>
        <w:jc w:val="both"/>
        <w:rPr>
          <w:sz w:val="20"/>
          <w:szCs w:val="20"/>
        </w:rPr>
      </w:pPr>
    </w:p>
    <w:p w14:paraId="55E41EDE" w14:textId="77777777" w:rsidR="002D7BDE" w:rsidRDefault="00572906" w:rsidP="003C2190">
      <w:pPr>
        <w:pStyle w:val="Heading4"/>
        <w:numPr>
          <w:ilvl w:val="0"/>
          <w:numId w:val="73"/>
        </w:numPr>
        <w:tabs>
          <w:tab w:val="left" w:pos="1080"/>
        </w:tabs>
        <w:ind w:left="0" w:firstLine="720"/>
        <w:jc w:val="both"/>
      </w:pPr>
      <w:r>
        <w:t>Sheria</w:t>
      </w:r>
      <w:r w:rsidR="002D7BDE">
        <w:t xml:space="preserve"> – </w:t>
      </w:r>
      <w:r>
        <w:t>Maandishi ya Musa</w:t>
      </w:r>
      <w:r w:rsidR="002D7BDE">
        <w:t>.</w:t>
      </w:r>
    </w:p>
    <w:p w14:paraId="2B810D68" w14:textId="77777777" w:rsidR="00487949" w:rsidRPr="00EE000E" w:rsidRDefault="00487949" w:rsidP="003C2190">
      <w:pPr>
        <w:pStyle w:val="Heading4"/>
        <w:numPr>
          <w:ilvl w:val="0"/>
          <w:numId w:val="0"/>
        </w:numPr>
        <w:tabs>
          <w:tab w:val="left" w:pos="1080"/>
        </w:tabs>
        <w:ind w:left="720"/>
        <w:jc w:val="both"/>
        <w:rPr>
          <w:sz w:val="20"/>
          <w:szCs w:val="20"/>
        </w:rPr>
      </w:pPr>
    </w:p>
    <w:p w14:paraId="10EC11B2" w14:textId="77777777" w:rsidR="002D7BDE" w:rsidRDefault="00572906" w:rsidP="003C2190">
      <w:pPr>
        <w:pStyle w:val="Heading4"/>
        <w:tabs>
          <w:tab w:val="left" w:pos="1080"/>
        </w:tabs>
        <w:ind w:left="0" w:firstLine="720"/>
        <w:jc w:val="both"/>
      </w:pPr>
      <w:r>
        <w:t>Manabii</w:t>
      </w:r>
      <w:r w:rsidR="002D7BDE">
        <w:t xml:space="preserve"> – </w:t>
      </w:r>
      <w:r>
        <w:t>Maandishi ya watu waliokuwa na cheo cha manabii</w:t>
      </w:r>
      <w:r w:rsidR="002D7BDE">
        <w:t>.</w:t>
      </w:r>
    </w:p>
    <w:p w14:paraId="4B6F9502" w14:textId="77777777" w:rsidR="00487949" w:rsidRPr="00EE000E" w:rsidRDefault="00487949" w:rsidP="003C2190">
      <w:pPr>
        <w:pStyle w:val="Heading4"/>
        <w:numPr>
          <w:ilvl w:val="0"/>
          <w:numId w:val="0"/>
        </w:numPr>
        <w:tabs>
          <w:tab w:val="left" w:pos="1080"/>
        </w:tabs>
        <w:ind w:left="720"/>
        <w:jc w:val="both"/>
        <w:rPr>
          <w:sz w:val="20"/>
          <w:szCs w:val="20"/>
        </w:rPr>
      </w:pPr>
    </w:p>
    <w:p w14:paraId="12B4422D" w14:textId="77777777" w:rsidR="002D7BDE" w:rsidRDefault="00572906" w:rsidP="003C2190">
      <w:pPr>
        <w:pStyle w:val="Heading4"/>
        <w:tabs>
          <w:tab w:val="left" w:pos="1080"/>
        </w:tabs>
        <w:ind w:left="0" w:firstLine="720"/>
        <w:jc w:val="both"/>
      </w:pPr>
      <w:r>
        <w:t>Maandishi</w:t>
      </w:r>
      <w:r w:rsidR="002D7BDE">
        <w:t xml:space="preserve"> – </w:t>
      </w:r>
      <w:r>
        <w:t>Ukiondoa Ruthu na Maombolezo maandishi ya watu ambao hawakuwa na cheo cha nabii. Shehemu hii huitwa pia Hagiografa katika taarifa nyingi za Kiyahudi.</w:t>
      </w:r>
    </w:p>
    <w:p w14:paraId="285B60A9" w14:textId="77777777" w:rsidR="002D7BDE" w:rsidRPr="00EE000E" w:rsidRDefault="002D7BDE" w:rsidP="003C2190">
      <w:pPr>
        <w:jc w:val="both"/>
        <w:rPr>
          <w:sz w:val="20"/>
          <w:szCs w:val="20"/>
        </w:rPr>
      </w:pPr>
    </w:p>
    <w:p w14:paraId="54980298" w14:textId="77777777" w:rsidR="002D7BDE" w:rsidRDefault="00F747D3" w:rsidP="003C2190">
      <w:pPr>
        <w:pStyle w:val="Heading3"/>
        <w:jc w:val="both"/>
      </w:pPr>
      <w:r>
        <w:t>Taarifa z</w:t>
      </w:r>
      <w:r w:rsidR="00572906">
        <w:t>a Kimasoreti</w:t>
      </w:r>
      <w:r w:rsidR="00C50B9E">
        <w:t xml:space="preserve"> (T</w:t>
      </w:r>
      <w:r>
        <w:t>M</w:t>
      </w:r>
      <w:r w:rsidR="00C50B9E">
        <w:t>)</w:t>
      </w:r>
    </w:p>
    <w:p w14:paraId="66A85AD5" w14:textId="77777777" w:rsidR="00487949" w:rsidRPr="00EE000E" w:rsidRDefault="00487949" w:rsidP="003C2190">
      <w:pPr>
        <w:pStyle w:val="Heading4"/>
        <w:numPr>
          <w:ilvl w:val="0"/>
          <w:numId w:val="0"/>
        </w:numPr>
        <w:tabs>
          <w:tab w:val="left" w:pos="1080"/>
        </w:tabs>
        <w:ind w:left="720"/>
        <w:jc w:val="both"/>
      </w:pPr>
    </w:p>
    <w:p w14:paraId="63B18082" w14:textId="77777777" w:rsidR="00DE3835" w:rsidRDefault="00572906" w:rsidP="003C2190">
      <w:pPr>
        <w:pStyle w:val="Heading4"/>
        <w:numPr>
          <w:ilvl w:val="0"/>
          <w:numId w:val="75"/>
        </w:numPr>
        <w:tabs>
          <w:tab w:val="left" w:pos="1080"/>
        </w:tabs>
        <w:ind w:left="0" w:firstLine="720"/>
        <w:jc w:val="both"/>
      </w:pPr>
      <w:r>
        <w:t xml:space="preserve">Neno masoreti maana yake </w:t>
      </w:r>
      <w:r>
        <w:rPr>
          <w:i/>
        </w:rPr>
        <w:t>a desturi</w:t>
      </w:r>
      <w:r w:rsidR="002D7BDE">
        <w:t>.</w:t>
      </w:r>
      <w:r w:rsidR="00DE3835">
        <w:t xml:space="preserve"> </w:t>
      </w:r>
      <w:r w:rsidRPr="00572906">
        <w:t>Maandishi ya</w:t>
      </w:r>
      <w:r>
        <w:rPr>
          <w:i/>
        </w:rPr>
        <w:t xml:space="preserve"> Kimasor</w:t>
      </w:r>
      <w:r w:rsidR="00F747D3">
        <w:rPr>
          <w:i/>
        </w:rPr>
        <w:t>e</w:t>
      </w:r>
      <w:r>
        <w:rPr>
          <w:i/>
        </w:rPr>
        <w:t>t</w:t>
      </w:r>
      <w:r w:rsidR="00F747D3">
        <w:rPr>
          <w:i/>
        </w:rPr>
        <w:t>i</w:t>
      </w:r>
      <w:r w:rsidR="00F747D3">
        <w:t xml:space="preserve"> yanahusu Maandiko yanayokubalika ya Kiebrania</w:t>
      </w:r>
      <w:r w:rsidR="002D7BDE">
        <w:t>.</w:t>
      </w:r>
      <w:r w:rsidR="0088614C">
        <w:t xml:space="preserve"> </w:t>
      </w:r>
      <w:r w:rsidR="00F747D3">
        <w:t>Maandiko ya Kimasoreti mwanzoni yalithibitiwa na kikundi cha Wayahudi wanaojulikana kama Masoreti</w:t>
      </w:r>
      <w:r w:rsidR="0088614C">
        <w:t>.</w:t>
      </w:r>
    </w:p>
    <w:p w14:paraId="2B9BE0FB" w14:textId="77777777" w:rsidR="00487949" w:rsidRPr="00EE000E" w:rsidRDefault="00487949" w:rsidP="003C2190">
      <w:pPr>
        <w:pStyle w:val="Heading4"/>
        <w:numPr>
          <w:ilvl w:val="0"/>
          <w:numId w:val="0"/>
        </w:numPr>
        <w:tabs>
          <w:tab w:val="left" w:pos="1080"/>
        </w:tabs>
        <w:ind w:left="720"/>
        <w:jc w:val="both"/>
        <w:rPr>
          <w:sz w:val="20"/>
          <w:szCs w:val="20"/>
        </w:rPr>
      </w:pPr>
    </w:p>
    <w:p w14:paraId="1612CA4A" w14:textId="77777777" w:rsidR="00DE3835" w:rsidRDefault="00F747D3" w:rsidP="003C2190">
      <w:pPr>
        <w:pStyle w:val="Heading4"/>
        <w:tabs>
          <w:tab w:val="left" w:pos="1080"/>
        </w:tabs>
        <w:ind w:left="0" w:firstLine="720"/>
        <w:jc w:val="both"/>
      </w:pPr>
      <w:r>
        <w:t xml:space="preserve">Maandishi ya Kimasoreti ni taarifa katika vitabu 24 zenye mamlaka vya kanoni ya Kiyahudi </w:t>
      </w:r>
      <w:r w:rsidR="0088614C">
        <w:t>(</w:t>
      </w:r>
      <w:r w:rsidR="0088614C" w:rsidRPr="0088614C">
        <w:rPr>
          <w:i/>
        </w:rPr>
        <w:t>Tanakh</w:t>
      </w:r>
      <w:r w:rsidR="0088614C">
        <w:t xml:space="preserve"> </w:t>
      </w:r>
      <w:r>
        <w:t>au</w:t>
      </w:r>
      <w:r w:rsidR="0088614C">
        <w:t xml:space="preserve"> </w:t>
      </w:r>
      <w:r>
        <w:rPr>
          <w:i/>
        </w:rPr>
        <w:t>Biblia ya Kiebrania</w:t>
      </w:r>
      <w:r w:rsidR="0088614C">
        <w:t>)</w:t>
      </w:r>
      <w:r w:rsidR="00785AB0">
        <w:t xml:space="preserve"> </w:t>
      </w:r>
      <w:r>
        <w:t>ambayo ni kamili ikiwa na maelezo, sarufi, matamshi, na herufi zinavyotamkwa na maelezo ya kina kuhusu maandishi</w:t>
      </w:r>
      <w:r w:rsidR="00785AB0">
        <w:t>.</w:t>
      </w:r>
      <w:r w:rsidR="0083147A">
        <w:t xml:space="preserve"> (</w:t>
      </w:r>
      <w:r>
        <w:t>kwa mfano idadi ya herufi katika ukurasa fulani inaweza kuwekwa pembeni mwa Taarifa ya Masoreti</w:t>
      </w:r>
      <w:r w:rsidR="0088614C">
        <w:t>.)</w:t>
      </w:r>
    </w:p>
    <w:p w14:paraId="69E728D6" w14:textId="77777777" w:rsidR="00487949" w:rsidRPr="00EE000E" w:rsidRDefault="00487949" w:rsidP="003C2190">
      <w:pPr>
        <w:pStyle w:val="Heading4"/>
        <w:numPr>
          <w:ilvl w:val="0"/>
          <w:numId w:val="0"/>
        </w:numPr>
        <w:tabs>
          <w:tab w:val="left" w:pos="1080"/>
        </w:tabs>
        <w:ind w:left="720"/>
        <w:jc w:val="both"/>
        <w:rPr>
          <w:sz w:val="20"/>
          <w:szCs w:val="20"/>
        </w:rPr>
      </w:pPr>
    </w:p>
    <w:p w14:paraId="64167D2C" w14:textId="77777777" w:rsidR="00DE3835" w:rsidRDefault="00F747D3" w:rsidP="003C2190">
      <w:pPr>
        <w:pStyle w:val="Heading4"/>
        <w:tabs>
          <w:tab w:val="left" w:pos="1080"/>
        </w:tabs>
        <w:ind w:left="0" w:firstLine="720"/>
        <w:jc w:val="both"/>
      </w:pPr>
      <w:r>
        <w:t xml:space="preserve">Lengo la Masoreti lilikuwa ni kuhifadhi mfumo halisi, maneno na maana ya Maandiko. Upungufu </w:t>
      </w:r>
      <w:r w:rsidR="00026734">
        <w:t>au badiliko lolote halikukubaliwa</w:t>
      </w:r>
      <w:r w:rsidR="0088614C">
        <w:t>.</w:t>
      </w:r>
    </w:p>
    <w:p w14:paraId="4DCCDC3F" w14:textId="77777777" w:rsidR="00DE3835" w:rsidRPr="00EE000E" w:rsidRDefault="00DE3835" w:rsidP="003C2190">
      <w:pPr>
        <w:jc w:val="both"/>
        <w:rPr>
          <w:sz w:val="20"/>
          <w:szCs w:val="20"/>
        </w:rPr>
      </w:pPr>
    </w:p>
    <w:p w14:paraId="472A3FDE" w14:textId="77777777" w:rsidR="002D7BDE" w:rsidRDefault="00026734" w:rsidP="003C2190">
      <w:pPr>
        <w:pStyle w:val="Heading3"/>
        <w:jc w:val="both"/>
      </w:pPr>
      <w:r>
        <w:t>Maandiko ya Kiebrania yalihifadhiwa na makuhani</w:t>
      </w:r>
      <w:r w:rsidR="002D7BDE">
        <w:t>.</w:t>
      </w:r>
    </w:p>
    <w:p w14:paraId="3AE0FF77" w14:textId="77777777" w:rsidR="00487949" w:rsidRPr="00B41E86" w:rsidRDefault="00487949" w:rsidP="003C2190">
      <w:pPr>
        <w:pStyle w:val="Heading4"/>
        <w:numPr>
          <w:ilvl w:val="0"/>
          <w:numId w:val="0"/>
        </w:numPr>
        <w:tabs>
          <w:tab w:val="left" w:pos="1080"/>
        </w:tabs>
        <w:ind w:left="720"/>
        <w:jc w:val="both"/>
        <w:rPr>
          <w:sz w:val="16"/>
          <w:szCs w:val="16"/>
        </w:rPr>
      </w:pPr>
    </w:p>
    <w:p w14:paraId="64B54D92" w14:textId="77777777" w:rsidR="002D7BDE" w:rsidRDefault="00026734" w:rsidP="003C2190">
      <w:pPr>
        <w:pStyle w:val="Heading4"/>
        <w:numPr>
          <w:ilvl w:val="0"/>
          <w:numId w:val="74"/>
        </w:numPr>
        <w:tabs>
          <w:tab w:val="left" w:pos="1080"/>
        </w:tabs>
        <w:ind w:left="0" w:firstLine="720"/>
        <w:jc w:val="both"/>
      </w:pPr>
      <w:r>
        <w:t>Ulikuwa ni wajibu wa Makuhani kuifadhi ufunuo uliokuwa katika Maandishi wa Maandiko</w:t>
      </w:r>
      <w:r w:rsidR="002D7BDE">
        <w:t>.</w:t>
      </w:r>
      <w:r w:rsidR="00832B23">
        <w:t xml:space="preserve"> </w:t>
      </w:r>
      <w:r>
        <w:t>Makuhani walikuwa ndio wateule wa Mungu wa kutunza Sheria yake na kuifundisha</w:t>
      </w:r>
      <w:r w:rsidR="002D7BDE">
        <w:t xml:space="preserve">. </w:t>
      </w:r>
    </w:p>
    <w:p w14:paraId="1A6DD5F9" w14:textId="77777777" w:rsidR="00DE3835" w:rsidRPr="00B41E86" w:rsidRDefault="002D7BDE" w:rsidP="003C2190">
      <w:pPr>
        <w:tabs>
          <w:tab w:val="left" w:pos="1080"/>
        </w:tabs>
        <w:ind w:firstLine="720"/>
        <w:jc w:val="both"/>
        <w:rPr>
          <w:sz w:val="22"/>
          <w:szCs w:val="22"/>
        </w:rPr>
      </w:pPr>
      <w:r>
        <w:tab/>
      </w:r>
      <w:r w:rsidRPr="002A4944">
        <w:rPr>
          <w:sz w:val="10"/>
          <w:szCs w:val="10"/>
        </w:rPr>
        <w:t xml:space="preserve"> </w:t>
      </w:r>
    </w:p>
    <w:p w14:paraId="02B67592" w14:textId="77777777" w:rsidR="002D7BDE" w:rsidRDefault="00026734" w:rsidP="003C2190">
      <w:pPr>
        <w:ind w:left="360" w:hanging="360"/>
        <w:jc w:val="both"/>
      </w:pPr>
      <w:r>
        <w:t>Kumbukumbu</w:t>
      </w:r>
      <w:r w:rsidR="00832B23">
        <w:t xml:space="preserve"> 31:24-26—</w:t>
      </w:r>
      <w:r>
        <w:rPr>
          <w:i/>
        </w:rPr>
        <w:t xml:space="preserve">Basi ikawa hapo Musa alipomaliza kuandika maneno ya Torati hii katika Chuo, hata yakaisha, </w:t>
      </w:r>
      <w:r>
        <w:rPr>
          <w:i/>
          <w:vertAlign w:val="superscript"/>
        </w:rPr>
        <w:t xml:space="preserve">25 </w:t>
      </w:r>
      <w:r>
        <w:rPr>
          <w:i/>
        </w:rPr>
        <w:t xml:space="preserve">ndipo Musa akawaamuru Walawi waliokuwa wakilichukua sanduku la Agano la BWANA akawaambia, </w:t>
      </w:r>
      <w:r>
        <w:rPr>
          <w:i/>
          <w:vertAlign w:val="superscript"/>
        </w:rPr>
        <w:t xml:space="preserve">26 </w:t>
      </w:r>
      <w:r w:rsidRPr="00026734">
        <w:rPr>
          <w:i/>
        </w:rPr>
        <w:t>Twaeni</w:t>
      </w:r>
      <w:r>
        <w:rPr>
          <w:i/>
        </w:rPr>
        <w:t xml:space="preserve"> chuo hiki cha Torati, mkiweke kando la agano la BWANA, Mungu wenu, ili kiwepo kama shahidi juu yako</w:t>
      </w:r>
      <w:r w:rsidR="002D7BDE" w:rsidRPr="00026734">
        <w:rPr>
          <w:i/>
        </w:rPr>
        <w:t>.</w:t>
      </w:r>
      <w:r w:rsidR="002D7BDE" w:rsidRPr="00832B23">
        <w:rPr>
          <w:i/>
        </w:rPr>
        <w:t xml:space="preserve"> </w:t>
      </w:r>
    </w:p>
    <w:p w14:paraId="2CC919CA" w14:textId="77777777" w:rsidR="002D7BDE" w:rsidRDefault="00117A49" w:rsidP="003C2190">
      <w:pPr>
        <w:ind w:firstLine="720"/>
        <w:jc w:val="both"/>
      </w:pPr>
      <w:r>
        <w:t>Sheria iliwekwa kama muongozo kwa Makuhani ili kuitunza pamoja na lile Agano. Makuhani hao waliagizwa kuisoma Sheria kila miaka saba.</w:t>
      </w:r>
      <w:r w:rsidR="002D7BDE">
        <w:t xml:space="preserve"> </w:t>
      </w:r>
    </w:p>
    <w:p w14:paraId="39EF1342" w14:textId="77777777" w:rsidR="00B41E86" w:rsidRDefault="00B41E86" w:rsidP="003C2190">
      <w:pPr>
        <w:ind w:firstLine="720"/>
        <w:jc w:val="both"/>
      </w:pPr>
    </w:p>
    <w:p w14:paraId="23C2904A" w14:textId="77777777" w:rsidR="002D7BDE" w:rsidRPr="002A4944" w:rsidRDefault="002D7BDE" w:rsidP="003C2190">
      <w:pPr>
        <w:jc w:val="both"/>
        <w:rPr>
          <w:sz w:val="10"/>
          <w:szCs w:val="10"/>
        </w:rPr>
      </w:pPr>
      <w:r>
        <w:t xml:space="preserve"> </w:t>
      </w:r>
    </w:p>
    <w:p w14:paraId="6B1DF3FD" w14:textId="35E2FB0F" w:rsidR="00B41E86" w:rsidRPr="00B41E86" w:rsidRDefault="00117A49" w:rsidP="00B41E86">
      <w:pPr>
        <w:pStyle w:val="Heading4"/>
        <w:tabs>
          <w:tab w:val="left" w:pos="1080"/>
        </w:tabs>
        <w:ind w:left="0" w:firstLine="720"/>
        <w:jc w:val="both"/>
      </w:pPr>
      <w:r>
        <w:t>Makuhani walisimania matengenezo ya Nakala sahihi za sheria kwa ajili ya matumizi ya wafalme na watawala</w:t>
      </w:r>
      <w:r w:rsidR="002D7BDE">
        <w:t xml:space="preserve">. </w:t>
      </w:r>
    </w:p>
    <w:p w14:paraId="7726122A" w14:textId="77777777" w:rsidR="002D7BDE" w:rsidRDefault="00B534B7" w:rsidP="003C2190">
      <w:pPr>
        <w:pStyle w:val="Heading3"/>
        <w:jc w:val="both"/>
      </w:pPr>
      <w:r>
        <w:t>Uangalifu Mkubwa ulitumika katika kulinda na kuhifadhi maandishi yaliyovuviwa</w:t>
      </w:r>
      <w:r w:rsidR="002D7BDE">
        <w:t>.</w:t>
      </w:r>
    </w:p>
    <w:p w14:paraId="0A93CCC6" w14:textId="77777777" w:rsidR="002D7BDE" w:rsidRPr="00B41E86" w:rsidRDefault="002D7BDE" w:rsidP="003C2190">
      <w:pPr>
        <w:jc w:val="both"/>
        <w:rPr>
          <w:sz w:val="20"/>
          <w:szCs w:val="20"/>
        </w:rPr>
      </w:pPr>
    </w:p>
    <w:p w14:paraId="6323709D" w14:textId="77777777" w:rsidR="002D7BDE" w:rsidRDefault="00B534B7" w:rsidP="003C2190">
      <w:pPr>
        <w:pStyle w:val="Heading4"/>
        <w:numPr>
          <w:ilvl w:val="0"/>
          <w:numId w:val="76"/>
        </w:numPr>
        <w:ind w:left="1080"/>
        <w:jc w:val="both"/>
      </w:pPr>
      <w:r>
        <w:t>Kristo alikuwa mwaminifu kwa ahadi yake kwamba Maandiko ya  Agano la Kale hayatapotea</w:t>
      </w:r>
      <w:r w:rsidR="002D7BDE">
        <w:t xml:space="preserve">.  </w:t>
      </w:r>
    </w:p>
    <w:p w14:paraId="61A42913" w14:textId="77777777" w:rsidR="00B41E86" w:rsidRPr="00B41E86" w:rsidRDefault="00B41E86" w:rsidP="00B41E86"/>
    <w:p w14:paraId="71C8A946" w14:textId="77777777" w:rsidR="002D7BDE" w:rsidRPr="00832B23" w:rsidRDefault="00B534B7" w:rsidP="003C2190">
      <w:pPr>
        <w:ind w:left="360" w:hanging="360"/>
        <w:jc w:val="both"/>
        <w:rPr>
          <w:i/>
        </w:rPr>
      </w:pPr>
      <w:r>
        <w:t>Mathayo</w:t>
      </w:r>
      <w:r w:rsidR="00832B23">
        <w:t xml:space="preserve"> 5:18—</w:t>
      </w:r>
      <w:r>
        <w:rPr>
          <w:i/>
        </w:rPr>
        <w:t>Kwa maana Amini, nawaambia, Mpaka mbingu na nchi zitakapoondoka, yodi moja wala nukta moja ya Torati haitaondoka, hata yote yatimie</w:t>
      </w:r>
      <w:r w:rsidR="00832B23" w:rsidRPr="00832B23">
        <w:rPr>
          <w:i/>
        </w:rPr>
        <w:t xml:space="preserve">. </w:t>
      </w:r>
    </w:p>
    <w:p w14:paraId="3A12C76F" w14:textId="77777777" w:rsidR="002D7BDE" w:rsidRPr="00B41E86" w:rsidRDefault="002D7BDE" w:rsidP="003C2190">
      <w:pPr>
        <w:jc w:val="both"/>
        <w:rPr>
          <w:sz w:val="20"/>
          <w:szCs w:val="20"/>
        </w:rPr>
      </w:pPr>
    </w:p>
    <w:p w14:paraId="7D79C177" w14:textId="77777777" w:rsidR="002D7BDE" w:rsidRDefault="00945A31" w:rsidP="003C2190">
      <w:pPr>
        <w:pStyle w:val="Heading4"/>
        <w:tabs>
          <w:tab w:val="left" w:pos="1080"/>
        </w:tabs>
        <w:ind w:left="0" w:firstLine="720"/>
        <w:jc w:val="both"/>
      </w:pPr>
      <w:r>
        <w:t>Waandishi walitumia mbinu mbalimbali kuhakikisha usahihi wa nakala za maandishi zilizotolewa za taarifa za Kiebrania</w:t>
      </w:r>
      <w:r w:rsidR="002D7BDE">
        <w:t xml:space="preserve">.  </w:t>
      </w:r>
      <w:r>
        <w:t>Walitumia majaribio kama ya kuhesabu maumbo ya irabu na kukagua uwekaji wa maneno fulani katika taarifa wakati wa kuthibitisha usahihi wa nakala iliyokamilishwa upya</w:t>
      </w:r>
      <w:r w:rsidR="002D7BDE">
        <w:t xml:space="preserve">.  </w:t>
      </w:r>
      <w:r>
        <w:t>Nakala yote nzima ilitupwa kama ikikutwa na kosa lolote</w:t>
      </w:r>
      <w:r w:rsidR="002D7BDE">
        <w:t xml:space="preserve">.  </w:t>
      </w:r>
    </w:p>
    <w:p w14:paraId="42FFF1C2" w14:textId="77777777" w:rsidR="00EE000E" w:rsidRPr="00B41E86" w:rsidRDefault="00EE000E" w:rsidP="00EE000E">
      <w:pPr>
        <w:rPr>
          <w:sz w:val="16"/>
          <w:szCs w:val="16"/>
        </w:rPr>
      </w:pPr>
    </w:p>
    <w:p w14:paraId="6FEA7F4F" w14:textId="77777777" w:rsidR="00CF2732" w:rsidRPr="002A4944" w:rsidRDefault="00CF2732" w:rsidP="003C2190">
      <w:pPr>
        <w:pStyle w:val="Heading4"/>
        <w:numPr>
          <w:ilvl w:val="0"/>
          <w:numId w:val="0"/>
        </w:numPr>
        <w:tabs>
          <w:tab w:val="left" w:pos="1080"/>
        </w:tabs>
        <w:ind w:left="720"/>
        <w:jc w:val="both"/>
        <w:rPr>
          <w:sz w:val="10"/>
          <w:szCs w:val="10"/>
        </w:rPr>
      </w:pPr>
    </w:p>
    <w:p w14:paraId="1222DFC1" w14:textId="77777777" w:rsidR="002D7BDE" w:rsidRDefault="00945A31" w:rsidP="003C2190">
      <w:pPr>
        <w:pStyle w:val="Heading4"/>
        <w:tabs>
          <w:tab w:val="left" w:pos="1080"/>
        </w:tabs>
        <w:ind w:left="0" w:firstLine="720"/>
        <w:jc w:val="both"/>
      </w:pPr>
      <w:r>
        <w:t>Tangu mwanzo wa karne ya kwanza mpaka Mageuzo ya kanisa la Protestanti, Agano la Kale la Waebrania lilihifadhiwa na Wayahudi.</w:t>
      </w:r>
    </w:p>
    <w:p w14:paraId="5EEEB1DF" w14:textId="77777777" w:rsidR="002D7BDE" w:rsidRDefault="002D7BDE" w:rsidP="003C2190">
      <w:pPr>
        <w:jc w:val="both"/>
      </w:pPr>
      <w:r>
        <w:t xml:space="preserve"> </w:t>
      </w:r>
      <w:r>
        <w:tab/>
      </w:r>
      <w:r w:rsidR="00945A31">
        <w:t xml:space="preserve">Waandishi wa Kiyahudi walinakili kwa uangalifu mkubwa na kuhifadhi maandishi ya Agano la Kale. </w:t>
      </w:r>
      <w:r>
        <w:t xml:space="preserve"> </w:t>
      </w:r>
      <w:r w:rsidR="00945A31">
        <w:t xml:space="preserve">Augustino alisema, waandishi wa Kiyahudi walikuwa ni </w:t>
      </w:r>
      <w:r w:rsidR="00567EB4">
        <w:t>W</w:t>
      </w:r>
      <w:r w:rsidR="00945A31">
        <w:t xml:space="preserve">akutubi </w:t>
      </w:r>
      <w:r w:rsidR="00567EB4">
        <w:t>wa kanisa la Kikristo</w:t>
      </w:r>
      <w:r>
        <w:t xml:space="preserve">. </w:t>
      </w:r>
      <w:r w:rsidR="00567EB4">
        <w:t>Waandishi wa mwanzo kabisa kati ya hawa waliitwa Tannaim (walimu) walinakili maandishi ya Agano la Kale kwa usahihi mkubwa</w:t>
      </w:r>
      <w:r>
        <w:t xml:space="preserve">. </w:t>
      </w:r>
      <w:r w:rsidR="00567EB4">
        <w:t>Watannaim walifuatwa kwa hadhi na kikundi cha waandishi walioitwa Amoraim (wafichuaji)</w:t>
      </w:r>
      <w:r>
        <w:t xml:space="preserve">. </w:t>
      </w:r>
      <w:r w:rsidR="00567EB4">
        <w:t>Hawa walikuwa ni wasomi waliofanya kazi siyo kama wa kunakili tu, bali walizalisha pia ile Talmud ambayo ni kitabu kinachoweka hadharani sheria na mila za Wayahudi</w:t>
      </w:r>
      <w:r>
        <w:t>.</w:t>
      </w:r>
    </w:p>
    <w:p w14:paraId="062AB226" w14:textId="77777777" w:rsidR="002D7BDE" w:rsidRPr="00B41E86" w:rsidRDefault="002D7BDE" w:rsidP="003C2190">
      <w:pPr>
        <w:jc w:val="both"/>
        <w:rPr>
          <w:sz w:val="16"/>
          <w:szCs w:val="16"/>
        </w:rPr>
      </w:pPr>
    </w:p>
    <w:p w14:paraId="2F011221" w14:textId="77777777" w:rsidR="002D7BDE" w:rsidRDefault="007477A8" w:rsidP="003C2190">
      <w:pPr>
        <w:pStyle w:val="Heading4"/>
        <w:tabs>
          <w:tab w:val="left" w:pos="1080"/>
        </w:tabs>
        <w:ind w:left="0" w:firstLine="720"/>
        <w:jc w:val="both"/>
      </w:pPr>
      <w:r>
        <w:t>Zile desturi (</w:t>
      </w:r>
      <w:r w:rsidR="0036767D">
        <w:t>Taarifa za Masoreti) zilizoandikwa na kuchapishwa mwishoni mwa enzi za kale</w:t>
      </w:r>
      <w:r w:rsidR="002D7BDE">
        <w:t xml:space="preserve">. </w:t>
      </w:r>
      <w:r>
        <w:t xml:space="preserve">Zaburi </w:t>
      </w:r>
      <w:r w:rsidR="0036767D">
        <w:t>zilichapishwa 1477. Katika mwaka 1488 Biblia nzima ya Waebrania ilichapishwa kwa mara ya kwanza.</w:t>
      </w:r>
    </w:p>
    <w:p w14:paraId="572149EA" w14:textId="77777777" w:rsidR="00B41E86" w:rsidRPr="00B41E86" w:rsidRDefault="00B41E86" w:rsidP="00B41E86">
      <w:pPr>
        <w:rPr>
          <w:sz w:val="16"/>
          <w:szCs w:val="16"/>
        </w:rPr>
      </w:pPr>
    </w:p>
    <w:p w14:paraId="331D6C40" w14:textId="77777777" w:rsidR="002D7BDE" w:rsidRPr="002A4944" w:rsidRDefault="002D7BDE" w:rsidP="003C2190">
      <w:pPr>
        <w:jc w:val="both"/>
        <w:rPr>
          <w:sz w:val="10"/>
          <w:szCs w:val="10"/>
        </w:rPr>
      </w:pPr>
    </w:p>
    <w:p w14:paraId="0ACEAFB7" w14:textId="77777777" w:rsidR="002D7BDE" w:rsidRDefault="0036767D" w:rsidP="003C2190">
      <w:pPr>
        <w:pStyle w:val="Heading3"/>
        <w:jc w:val="both"/>
      </w:pPr>
      <w:r>
        <w:t>Kuzikwa kwa Maandiko ya Waebrania</w:t>
      </w:r>
      <w:r w:rsidR="002D7BDE">
        <w:t>.</w:t>
      </w:r>
    </w:p>
    <w:p w14:paraId="3637B880" w14:textId="77777777" w:rsidR="002D7BDE" w:rsidRPr="00B41E86" w:rsidRDefault="002D7BDE" w:rsidP="003C2190">
      <w:pPr>
        <w:jc w:val="both"/>
        <w:rPr>
          <w:sz w:val="16"/>
          <w:szCs w:val="16"/>
        </w:rPr>
      </w:pPr>
    </w:p>
    <w:p w14:paraId="12ADE91C" w14:textId="77777777" w:rsidR="002D7BDE" w:rsidRDefault="0036767D" w:rsidP="003C2190">
      <w:pPr>
        <w:ind w:left="720"/>
        <w:jc w:val="both"/>
      </w:pPr>
      <w:r>
        <w:t>Walimu (Rabi) wa Kiyahudi waliziweka nakala za Maandiko Matakatifu katika heshima ya hadhi ya juu</w:t>
      </w:r>
      <w:r w:rsidR="002D7BDE">
        <w:t xml:space="preserve">.  </w:t>
      </w:r>
      <w:r>
        <w:t>Wakati andiko lolote lilipo zeeka au kuchujika na kuonekana halifai kwa matumizi lilipumzishwa kwa heshima kuu</w:t>
      </w:r>
      <w:r w:rsidR="002D7BDE">
        <w:t xml:space="preserve">.  </w:t>
      </w:r>
      <w:r>
        <w:t>Iliaminika kwamba ni bora zaidi kuzizika kwa heshima kuliko kuthubutu kuziacha ziangukue mikono isiyofaa au kudharauriwa.</w:t>
      </w:r>
      <w:r w:rsidR="002D7BDE">
        <w:t xml:space="preserve"> </w:t>
      </w:r>
      <w:r>
        <w:t>Hii ndio sababu ya kuwepo nakala nyingi</w:t>
      </w:r>
      <w:r w:rsidR="005432DD">
        <w:t xml:space="preserve"> za Agano la Kale zilizoandikwa.</w:t>
      </w:r>
    </w:p>
    <w:p w14:paraId="34D48C26" w14:textId="77777777" w:rsidR="002D7BDE" w:rsidRPr="00B41E86" w:rsidRDefault="002D7BDE" w:rsidP="003C2190">
      <w:pPr>
        <w:jc w:val="both"/>
        <w:rPr>
          <w:sz w:val="16"/>
          <w:szCs w:val="16"/>
        </w:rPr>
      </w:pPr>
    </w:p>
    <w:p w14:paraId="59115164" w14:textId="77777777" w:rsidR="002D7BDE" w:rsidRDefault="005432DD" w:rsidP="003C2190">
      <w:pPr>
        <w:pStyle w:val="Heading3"/>
        <w:jc w:val="both"/>
      </w:pPr>
      <w:r>
        <w:t>Ugawaji wa Maandiko ya Waebrania katika sura na aya mbalimbali</w:t>
      </w:r>
      <w:r w:rsidR="002D7BDE">
        <w:t>.</w:t>
      </w:r>
    </w:p>
    <w:p w14:paraId="086C3D07" w14:textId="77777777" w:rsidR="002D7BDE" w:rsidRPr="002A4944" w:rsidRDefault="002D7BDE" w:rsidP="003C2190">
      <w:pPr>
        <w:jc w:val="both"/>
        <w:rPr>
          <w:sz w:val="10"/>
          <w:szCs w:val="10"/>
        </w:rPr>
      </w:pPr>
    </w:p>
    <w:p w14:paraId="3B6DE4E6" w14:textId="77777777" w:rsidR="00487949" w:rsidRDefault="00EC652B" w:rsidP="003C2190">
      <w:pPr>
        <w:pStyle w:val="Heading4"/>
        <w:numPr>
          <w:ilvl w:val="0"/>
          <w:numId w:val="77"/>
        </w:numPr>
        <w:tabs>
          <w:tab w:val="left" w:pos="1080"/>
        </w:tabs>
        <w:ind w:left="0" w:firstLine="720"/>
        <w:jc w:val="both"/>
      </w:pPr>
      <w:r>
        <w:t>Kugawanywa kwa Maandiko katika Aya ni jambo lililofanyika mapema kabisa na familia ya Masoreti ya ben Asheri miaka ya 900 baada ya Kristo</w:t>
      </w:r>
      <w:r w:rsidR="002D7BDE">
        <w:t xml:space="preserve">. </w:t>
      </w:r>
    </w:p>
    <w:p w14:paraId="01F31D9B" w14:textId="77777777" w:rsidR="00487949" w:rsidRDefault="00EC652B" w:rsidP="003C2190">
      <w:pPr>
        <w:pStyle w:val="Heading4"/>
        <w:numPr>
          <w:ilvl w:val="0"/>
          <w:numId w:val="77"/>
        </w:numPr>
        <w:tabs>
          <w:tab w:val="left" w:pos="1080"/>
        </w:tabs>
        <w:ind w:left="0" w:firstLine="720"/>
        <w:jc w:val="both"/>
      </w:pPr>
      <w:r>
        <w:t>Mfumo huu unagawanya vitabu 39 vya Agano la Kale</w:t>
      </w:r>
      <w:r w:rsidR="002D7BDE">
        <w:t xml:space="preserve"> (</w:t>
      </w:r>
      <w:r>
        <w:t>kama tunavyoona katika Biblia</w:t>
      </w:r>
      <w:r w:rsidR="002D7BDE">
        <w:t xml:space="preserve">) </w:t>
      </w:r>
      <w:r>
        <w:t xml:space="preserve">katika aya 23,100. Maandiko ya Waebrania yamegawanywa katika ubeti. </w:t>
      </w:r>
      <w:r w:rsidR="002D7BDE">
        <w:t xml:space="preserve"> </w:t>
      </w:r>
    </w:p>
    <w:p w14:paraId="66C372D0" w14:textId="77777777" w:rsidR="002D7BDE" w:rsidRDefault="00EC652B" w:rsidP="003C2190">
      <w:pPr>
        <w:pStyle w:val="Heading4"/>
        <w:numPr>
          <w:ilvl w:val="0"/>
          <w:numId w:val="77"/>
        </w:numPr>
        <w:tabs>
          <w:tab w:val="left" w:pos="1080"/>
        </w:tabs>
        <w:ind w:left="0" w:firstLine="720"/>
        <w:jc w:val="both"/>
      </w:pPr>
      <w:r>
        <w:t>Mgawanyiko katika sura ulifanywa kwa mara ya kwanza na Kadinal</w:t>
      </w:r>
      <w:r w:rsidR="002A4944">
        <w:t>i</w:t>
      </w:r>
      <w:r>
        <w:t xml:space="preserve"> </w:t>
      </w:r>
      <w:r w:rsidR="002A4944">
        <w:t>Hugh wa Mtakatifu Cher</w:t>
      </w:r>
      <w:r>
        <w:t xml:space="preserve"> mwaka 1244.</w:t>
      </w:r>
      <w:r w:rsidR="002D7BDE">
        <w:t xml:space="preserve"> </w:t>
      </w:r>
    </w:p>
    <w:p w14:paraId="0C62607E" w14:textId="77777777" w:rsidR="00B41E86" w:rsidRDefault="00B41E86" w:rsidP="003C2190">
      <w:pPr>
        <w:jc w:val="both"/>
        <w:rPr>
          <w:sz w:val="28"/>
        </w:rPr>
      </w:pPr>
    </w:p>
    <w:p w14:paraId="351C7327" w14:textId="77777777" w:rsidR="002D7BDE" w:rsidRDefault="00EB657A" w:rsidP="003C2190">
      <w:pPr>
        <w:pStyle w:val="Heading2"/>
        <w:jc w:val="both"/>
      </w:pPr>
      <w:r>
        <w:t>Ugunduzi wa Kan</w:t>
      </w:r>
      <w:r>
        <w:rPr>
          <w:lang w:val="en-US"/>
        </w:rPr>
        <w:t>u</w:t>
      </w:r>
      <w:r w:rsidR="002A4944">
        <w:t>ni ya Agano la Kale</w:t>
      </w:r>
    </w:p>
    <w:p w14:paraId="1F7A6D8C" w14:textId="77777777" w:rsidR="002D7BDE" w:rsidRPr="00B41E86" w:rsidRDefault="002D7BDE" w:rsidP="003C2190">
      <w:pPr>
        <w:jc w:val="both"/>
        <w:rPr>
          <w:sz w:val="22"/>
          <w:szCs w:val="22"/>
        </w:rPr>
      </w:pPr>
    </w:p>
    <w:p w14:paraId="36C94730" w14:textId="77777777" w:rsidR="009C119B" w:rsidRDefault="002A4944" w:rsidP="003C2190">
      <w:pPr>
        <w:pStyle w:val="Heading3"/>
        <w:numPr>
          <w:ilvl w:val="0"/>
          <w:numId w:val="78"/>
        </w:numPr>
        <w:jc w:val="both"/>
      </w:pPr>
      <w:r>
        <w:t>Uhusiano wa ndani katika taarifa</w:t>
      </w:r>
    </w:p>
    <w:p w14:paraId="62BCC02C" w14:textId="77777777" w:rsidR="009C119B" w:rsidRPr="00B41E86" w:rsidRDefault="009C119B" w:rsidP="003C2190">
      <w:pPr>
        <w:pStyle w:val="Heading3"/>
        <w:numPr>
          <w:ilvl w:val="0"/>
          <w:numId w:val="0"/>
        </w:numPr>
        <w:ind w:left="720"/>
        <w:jc w:val="both"/>
        <w:rPr>
          <w:sz w:val="20"/>
          <w:szCs w:val="20"/>
        </w:rPr>
      </w:pPr>
    </w:p>
    <w:p w14:paraId="7E25399D" w14:textId="77777777" w:rsidR="002D7BDE" w:rsidRDefault="002A4944" w:rsidP="003C2190">
      <w:pPr>
        <w:pStyle w:val="Heading3"/>
        <w:numPr>
          <w:ilvl w:val="0"/>
          <w:numId w:val="0"/>
        </w:numPr>
        <w:ind w:firstLine="720"/>
        <w:jc w:val="both"/>
      </w:pPr>
      <w:r>
        <w:t>Hakuna taarifa ya Historia iliyo kamili ya kukubalika kwa kila kitabu cha Agano la Kale,</w:t>
      </w:r>
      <w:r w:rsidR="00AD153B">
        <w:t xml:space="preserve"> </w:t>
      </w:r>
      <w:r>
        <w:t>kwa hiyo</w:t>
      </w:r>
      <w:r w:rsidR="00AD153B">
        <w:t xml:space="preserve">, </w:t>
      </w:r>
      <w:r>
        <w:t>maelezo ya Biblia yenyewe ndio taarifa za kihistoria zilizopo ambazo ni bora zaidi</w:t>
      </w:r>
      <w:r w:rsidR="002D7BDE">
        <w:t>.</w:t>
      </w:r>
    </w:p>
    <w:p w14:paraId="75202FDF" w14:textId="77777777" w:rsidR="002D7BDE" w:rsidRDefault="002A4944" w:rsidP="003C2190">
      <w:pPr>
        <w:pStyle w:val="Heading4"/>
        <w:numPr>
          <w:ilvl w:val="0"/>
          <w:numId w:val="79"/>
        </w:numPr>
        <w:ind w:left="1080"/>
        <w:jc w:val="both"/>
      </w:pPr>
      <w:r>
        <w:t>Vitabu vya sheria vilikubaliwa mara moja na Israeli</w:t>
      </w:r>
      <w:r w:rsidR="002D7BDE">
        <w:t xml:space="preserve">. </w:t>
      </w:r>
      <w:r w:rsidR="009C119B">
        <w:t>-</w:t>
      </w:r>
      <w:r>
        <w:t>Kut</w:t>
      </w:r>
      <w:r w:rsidR="00AD153B">
        <w:t>. 24: 3-4</w:t>
      </w:r>
    </w:p>
    <w:p w14:paraId="6ED97751" w14:textId="77777777" w:rsidR="002D7BDE" w:rsidRDefault="002A4944" w:rsidP="003C2190">
      <w:pPr>
        <w:pStyle w:val="Heading4"/>
        <w:jc w:val="both"/>
      </w:pPr>
      <w:r>
        <w:t>Yoshua aliandika katika kitabu cha Sheria ya Mungu</w:t>
      </w:r>
      <w:r w:rsidR="009C119B">
        <w:t>. –</w:t>
      </w:r>
      <w:r>
        <w:t>Y</w:t>
      </w:r>
      <w:r w:rsidR="002D7BDE">
        <w:t>oshua 24:26.</w:t>
      </w:r>
    </w:p>
    <w:p w14:paraId="27C361A1" w14:textId="77777777" w:rsidR="002D7BDE" w:rsidRDefault="002A4944" w:rsidP="003C2190">
      <w:pPr>
        <w:pStyle w:val="Heading4"/>
        <w:jc w:val="both"/>
      </w:pPr>
      <w:r>
        <w:t>Kitabu cha Samweli kiliwekwa mbele ya Bwana</w:t>
      </w:r>
      <w:r w:rsidR="009C119B">
        <w:t>. –</w:t>
      </w:r>
      <w:r>
        <w:t>I Samw</w:t>
      </w:r>
      <w:r w:rsidR="002D7BDE">
        <w:t>el</w:t>
      </w:r>
      <w:r>
        <w:t>i</w:t>
      </w:r>
      <w:r w:rsidR="002D7BDE">
        <w:t xml:space="preserve"> 10:25.</w:t>
      </w:r>
    </w:p>
    <w:p w14:paraId="0D851311" w14:textId="77777777" w:rsidR="002D7BDE" w:rsidRDefault="002A4944" w:rsidP="003C2190">
      <w:pPr>
        <w:pStyle w:val="Heading4"/>
        <w:jc w:val="both"/>
      </w:pPr>
      <w:r>
        <w:t>Kitabu cha Sheria kilianzishwa upya kipindi cha Yosia</w:t>
      </w:r>
      <w:r w:rsidR="009C119B">
        <w:t xml:space="preserve">.  -II </w:t>
      </w:r>
      <w:r>
        <w:t>Fal</w:t>
      </w:r>
      <w:r w:rsidR="009C119B">
        <w:t xml:space="preserve"> 22:8-11,23:1-2</w:t>
      </w:r>
    </w:p>
    <w:p w14:paraId="453921C8" w14:textId="77777777" w:rsidR="002D7BDE" w:rsidRDefault="002A4944" w:rsidP="003C2190">
      <w:pPr>
        <w:pStyle w:val="Heading4"/>
        <w:jc w:val="both"/>
      </w:pPr>
      <w:r>
        <w:t xml:space="preserve">Ezra na Nehemia waliwaonya watu </w:t>
      </w:r>
      <w:r w:rsidR="00610F5D">
        <w:t>kuwa wataiendea torati ya Mungu</w:t>
      </w:r>
      <w:r w:rsidR="009C119B">
        <w:t xml:space="preserve">. –Nehemiah </w:t>
      </w:r>
      <w:r w:rsidR="00610F5D">
        <w:t xml:space="preserve">sura ya </w:t>
      </w:r>
      <w:r w:rsidR="009C119B">
        <w:t xml:space="preserve">8 </w:t>
      </w:r>
      <w:r w:rsidR="00610F5D">
        <w:t>na</w:t>
      </w:r>
      <w:r w:rsidR="009C119B">
        <w:t xml:space="preserve"> 10:28-29</w:t>
      </w:r>
    </w:p>
    <w:p w14:paraId="3BD1CEBF" w14:textId="77777777" w:rsidR="002D7BDE" w:rsidRDefault="003E3ADA" w:rsidP="003C2190">
      <w:pPr>
        <w:pStyle w:val="Heading4"/>
        <w:jc w:val="both"/>
      </w:pPr>
      <w:r>
        <w:t>Waandishi wa baadaye walitambua maandiko ya mwanzo kama neno la Mungu lenye mamlaka</w:t>
      </w:r>
      <w:r w:rsidR="002D7BDE">
        <w:t>.</w:t>
      </w:r>
      <w:r w:rsidR="002D7BDE">
        <w:tab/>
      </w:r>
    </w:p>
    <w:p w14:paraId="7AF54E19" w14:textId="77777777" w:rsidR="002D7BDE" w:rsidRDefault="003E3ADA" w:rsidP="003C2190">
      <w:pPr>
        <w:pStyle w:val="Heading5"/>
        <w:jc w:val="both"/>
      </w:pPr>
      <w:r>
        <w:t>Danieli alitambua kitabu cha Yeremia kuwa chatoka kwa Bwana</w:t>
      </w:r>
      <w:r w:rsidR="002D7BDE">
        <w:t xml:space="preserve">. – </w:t>
      </w:r>
      <w:r>
        <w:t>Danieli</w:t>
      </w:r>
      <w:r w:rsidR="002D7BDE">
        <w:t>. 9:2</w:t>
      </w:r>
    </w:p>
    <w:p w14:paraId="2FC217AF" w14:textId="77777777" w:rsidR="002D7BDE" w:rsidRDefault="003E3ADA" w:rsidP="003C2190">
      <w:pPr>
        <w:pStyle w:val="Heading5"/>
        <w:jc w:val="both"/>
      </w:pPr>
      <w:r>
        <w:t>Vitabu vya Sheria ya Musa vimetajwa katika vitabu vingine vya Agano la Kale</w:t>
      </w:r>
      <w:r w:rsidR="002D7BDE">
        <w:t xml:space="preserve">. </w:t>
      </w:r>
      <w:r w:rsidR="009C119B">
        <w:t>-</w:t>
      </w:r>
      <w:r>
        <w:t>Yos</w:t>
      </w:r>
      <w:r w:rsidR="009C119B">
        <w:t>.</w:t>
      </w:r>
      <w:r w:rsidR="002D7BDE">
        <w:t xml:space="preserve"> 1:8, 8:31, I </w:t>
      </w:r>
      <w:r>
        <w:t>Fal</w:t>
      </w:r>
      <w:r w:rsidR="002D7BDE">
        <w:t xml:space="preserve"> 2:3, II </w:t>
      </w:r>
      <w:r>
        <w:t>Fal</w:t>
      </w:r>
      <w:r w:rsidR="002D7BDE">
        <w:t xml:space="preserve"> 14:6, 21:8, 23:25, Dan. 9:11-13, Mal 4:4</w:t>
      </w:r>
    </w:p>
    <w:p w14:paraId="44135F21" w14:textId="77777777" w:rsidR="002D7BDE" w:rsidRDefault="003E3ADA" w:rsidP="003C2190">
      <w:pPr>
        <w:pStyle w:val="Heading5"/>
        <w:jc w:val="both"/>
      </w:pPr>
      <w:r>
        <w:t xml:space="preserve">Maandiko ya Sulemani yanatajwa katika </w:t>
      </w:r>
      <w:r w:rsidR="00FD6915">
        <w:t xml:space="preserve">I </w:t>
      </w:r>
      <w:r>
        <w:t>Wafalme</w:t>
      </w:r>
      <w:r w:rsidR="00FD6915">
        <w:t xml:space="preserve"> 4:32</w:t>
      </w:r>
    </w:p>
    <w:p w14:paraId="36354490" w14:textId="77777777" w:rsidR="002D7BDE" w:rsidRDefault="003E3ADA" w:rsidP="003C2190">
      <w:pPr>
        <w:pStyle w:val="Heading5"/>
        <w:jc w:val="both"/>
      </w:pPr>
      <w:r>
        <w:t>Yeremia aliutaja unabii wa Mika kuanzia karne moja nyuma</w:t>
      </w:r>
      <w:r w:rsidR="009C119B">
        <w:t xml:space="preserve">. </w:t>
      </w:r>
      <w:r w:rsidR="00382B4C">
        <w:t>– Yer.</w:t>
      </w:r>
      <w:r w:rsidR="00FD6915">
        <w:t>26:17-29</w:t>
      </w:r>
    </w:p>
    <w:p w14:paraId="34941E68" w14:textId="77777777" w:rsidR="002D7BDE" w:rsidRPr="00B41E86" w:rsidRDefault="002D7BDE" w:rsidP="003C2190">
      <w:pPr>
        <w:jc w:val="both"/>
        <w:rPr>
          <w:sz w:val="22"/>
          <w:szCs w:val="22"/>
        </w:rPr>
      </w:pPr>
      <w:r>
        <w:tab/>
      </w:r>
    </w:p>
    <w:p w14:paraId="315F4A4F" w14:textId="77777777" w:rsidR="002D7BDE" w:rsidRDefault="009C119B" w:rsidP="003C2190">
      <w:pPr>
        <w:pStyle w:val="Heading3"/>
        <w:jc w:val="both"/>
      </w:pPr>
      <w:r>
        <w:t xml:space="preserve"> </w:t>
      </w:r>
      <w:r w:rsidR="00587366">
        <w:t>Kuijaribu kanoni ya Agano la Kale</w:t>
      </w:r>
    </w:p>
    <w:p w14:paraId="2FB279F7" w14:textId="77777777" w:rsidR="002D7BDE" w:rsidRPr="00B41E86" w:rsidRDefault="002D7BDE" w:rsidP="003C2190">
      <w:pPr>
        <w:jc w:val="both"/>
        <w:rPr>
          <w:sz w:val="18"/>
          <w:szCs w:val="18"/>
        </w:rPr>
      </w:pPr>
    </w:p>
    <w:p w14:paraId="6CFDB439" w14:textId="77777777" w:rsidR="002D7BDE" w:rsidRDefault="00ED2A25" w:rsidP="003C2190">
      <w:pPr>
        <w:ind w:left="720"/>
        <w:jc w:val="both"/>
      </w:pPr>
      <w:r>
        <w:t>Yapo majaribio yaliyotumiwa na viongozi wa Wayahudi ili kuamua kanoni ya kitabu misingi hii ilizingatia walichotaka waandishi wa historia ya Biblia na kanisa</w:t>
      </w:r>
      <w:r w:rsidR="002D7BDE">
        <w:t xml:space="preserve">.  </w:t>
      </w:r>
      <w:r>
        <w:t>Ulikuwepo mfumo maalumu wa kuangalia utambuzi wa kanoni ya kitabu</w:t>
      </w:r>
      <w:r w:rsidR="002D7BDE">
        <w:t xml:space="preserve">.  </w:t>
      </w:r>
      <w:r>
        <w:t>Sehemu hii inataja waandishi wa kanoni za vitabu vya Biblia</w:t>
      </w:r>
      <w:r w:rsidR="002D7BDE">
        <w:t>.</w:t>
      </w:r>
      <w:r w:rsidR="00FD6915">
        <w:t xml:space="preserve"> </w:t>
      </w:r>
      <w:r>
        <w:t xml:space="preserve">Maelekezo haya ni kuhusu ukweli kwamba walikuwa ni vyombo vya kibinadamu katika kazi ya </w:t>
      </w:r>
      <w:r w:rsidRPr="00ED2A25">
        <w:rPr>
          <w:b/>
        </w:rPr>
        <w:t>Ut</w:t>
      </w:r>
      <w:r>
        <w:rPr>
          <w:b/>
        </w:rPr>
        <w:t>ukufu w</w:t>
      </w:r>
      <w:r w:rsidRPr="00ED2A25">
        <w:rPr>
          <w:b/>
        </w:rPr>
        <w:t>a Mungu ya Uandishi</w:t>
      </w:r>
      <w:r w:rsidR="002D7BDE">
        <w:t>.</w:t>
      </w:r>
      <w:r w:rsidR="00FD6915">
        <w:t xml:space="preserve"> </w:t>
      </w:r>
    </w:p>
    <w:p w14:paraId="5BF7D116" w14:textId="77777777" w:rsidR="002D7BDE" w:rsidRPr="00B41E86" w:rsidRDefault="002D7BDE" w:rsidP="003C2190">
      <w:pPr>
        <w:jc w:val="both"/>
        <w:rPr>
          <w:sz w:val="16"/>
          <w:szCs w:val="16"/>
        </w:rPr>
      </w:pPr>
    </w:p>
    <w:p w14:paraId="4D1D25DD" w14:textId="77777777" w:rsidR="002D7BDE" w:rsidRPr="00B95795" w:rsidRDefault="00ED2A25" w:rsidP="003C2190">
      <w:pPr>
        <w:pStyle w:val="Heading4"/>
        <w:numPr>
          <w:ilvl w:val="0"/>
          <w:numId w:val="80"/>
        </w:numPr>
        <w:ind w:left="1080"/>
        <w:jc w:val="both"/>
        <w:rPr>
          <w:b/>
        </w:rPr>
      </w:pPr>
      <w:r>
        <w:rPr>
          <w:b/>
        </w:rPr>
        <w:t>Iliandikwa na Musa</w:t>
      </w:r>
      <w:r w:rsidR="002D7BDE" w:rsidRPr="00B95795">
        <w:rPr>
          <w:b/>
        </w:rPr>
        <w:t xml:space="preserve">?  </w:t>
      </w:r>
    </w:p>
    <w:p w14:paraId="72426633" w14:textId="77777777" w:rsidR="002D7BDE" w:rsidRDefault="002D7BDE" w:rsidP="003C2190">
      <w:pPr>
        <w:jc w:val="both"/>
      </w:pPr>
      <w:r>
        <w:tab/>
      </w:r>
      <w:r w:rsidR="00ED2A25">
        <w:t xml:space="preserve">Uandishi wa Musa wa kitabu ulichukuliwa kama jaribio halali la uvuvio na Wayahudi tangu zamani. </w:t>
      </w:r>
      <w:r w:rsidR="002470EA">
        <w:t>Musa anatajwa kama nabii mkuu wa Wayahudi</w:t>
      </w:r>
      <w:r>
        <w:t xml:space="preserve">. </w:t>
      </w:r>
      <w:r w:rsidR="002470EA">
        <w:t>Vitabu ambavyo viliandikwa na Musa vinachukuliwa kama vyenye asili ya Mungu kutoka mwanzoni kabisa mwa taarifa za historia ya Wayahudi</w:t>
      </w:r>
      <w:r>
        <w:t xml:space="preserve">.  </w:t>
      </w:r>
      <w:r w:rsidR="002470EA">
        <w:t>Ushahidi wa akiolojia wa Palestina unaimarisha sana mtazamo huu wa kitamaduni</w:t>
      </w:r>
      <w:r>
        <w:t xml:space="preserve">.  </w:t>
      </w:r>
      <w:r w:rsidR="002470EA">
        <w:t>Yesu alithibitisha kwamba Musa ndiye chombo cha kibinadamu kilichopokea ile Sheria</w:t>
      </w:r>
      <w:r>
        <w:t xml:space="preserve">. </w:t>
      </w:r>
      <w:r w:rsidR="002470EA">
        <w:t>Musa hakuwapa torati?</w:t>
      </w:r>
      <w:r>
        <w:t xml:space="preserve"> – </w:t>
      </w:r>
      <w:r w:rsidR="002470EA">
        <w:t>Yoh. 7:19. Kama tunavyofahamu taarifa iliyoandikwa katika Biblia inaonesha kukubalika mara moja kwa vitabu vya sheria kama vilivyotolewa na Mungu</w:t>
      </w:r>
      <w:r>
        <w:t>.</w:t>
      </w:r>
    </w:p>
    <w:p w14:paraId="7857A756" w14:textId="77777777" w:rsidR="002D7BDE" w:rsidRPr="00B41E86" w:rsidRDefault="002D7BDE" w:rsidP="003C2190">
      <w:pPr>
        <w:jc w:val="both"/>
        <w:rPr>
          <w:sz w:val="16"/>
          <w:szCs w:val="16"/>
        </w:rPr>
      </w:pPr>
    </w:p>
    <w:p w14:paraId="55BB9556" w14:textId="77777777" w:rsidR="002D7BDE" w:rsidRPr="00B95795" w:rsidRDefault="002470EA" w:rsidP="003C2190">
      <w:pPr>
        <w:pStyle w:val="Heading4"/>
        <w:jc w:val="both"/>
        <w:rPr>
          <w:b/>
        </w:rPr>
      </w:pPr>
      <w:r>
        <w:rPr>
          <w:b/>
        </w:rPr>
        <w:t>Iliandikwa na nabii wa Mungu anayejulikana</w:t>
      </w:r>
      <w:r w:rsidR="002D7BDE" w:rsidRPr="00B95795">
        <w:rPr>
          <w:b/>
        </w:rPr>
        <w:t>?</w:t>
      </w:r>
    </w:p>
    <w:p w14:paraId="185CF144" w14:textId="77777777" w:rsidR="00BB1F59" w:rsidRPr="00BB1F59" w:rsidRDefault="002D7BDE" w:rsidP="003C2190">
      <w:pPr>
        <w:jc w:val="both"/>
      </w:pPr>
      <w:r>
        <w:tab/>
      </w:r>
      <w:r w:rsidR="002470EA">
        <w:t>Iwapo kitabu hicho kiliandikwa na nabii wa Mungu anayejulikana ambaye alifikiriwa kama mwaguzi wa Mungu; kitabu hicho kiliaminiwa kuwa ni Neno la Mungu</w:t>
      </w:r>
      <w:r>
        <w:t xml:space="preserve">. </w:t>
      </w:r>
    </w:p>
    <w:p w14:paraId="40A07C32" w14:textId="77777777" w:rsidR="00BB1F59" w:rsidRPr="00B41E86" w:rsidRDefault="00BB1F59" w:rsidP="003C2190">
      <w:pPr>
        <w:jc w:val="both"/>
        <w:rPr>
          <w:sz w:val="20"/>
          <w:szCs w:val="20"/>
        </w:rPr>
      </w:pPr>
    </w:p>
    <w:p w14:paraId="67C9505F" w14:textId="77777777" w:rsidR="002D7BDE" w:rsidRPr="00B95795" w:rsidRDefault="002470EA" w:rsidP="003C2190">
      <w:pPr>
        <w:pStyle w:val="Heading4"/>
        <w:jc w:val="both"/>
        <w:rPr>
          <w:b/>
        </w:rPr>
      </w:pPr>
      <w:r>
        <w:rPr>
          <w:b/>
        </w:rPr>
        <w:t>Mwandishi wake alithibitishwa kwa matendo ya Mungu</w:t>
      </w:r>
      <w:r w:rsidR="002D7BDE" w:rsidRPr="00B95795">
        <w:rPr>
          <w:b/>
        </w:rPr>
        <w:t>?</w:t>
      </w:r>
    </w:p>
    <w:p w14:paraId="311D2DEB" w14:textId="77777777" w:rsidR="00FD6915" w:rsidRDefault="002D7BDE" w:rsidP="003C2190">
      <w:pPr>
        <w:jc w:val="both"/>
      </w:pPr>
      <w:r>
        <w:tab/>
      </w:r>
      <w:r w:rsidR="002776B3">
        <w:t>Mwandishi alichukuliwa kuwa mtu wa Mungu iwapo alionesha ushahidi wa nguvu za Mungu katika maisha yake</w:t>
      </w:r>
      <w:r>
        <w:t xml:space="preserve">.  </w:t>
      </w:r>
      <w:r w:rsidR="002776B3">
        <w:t>Kama mwandishi alichukuliwa kama mtu wa Mungu na maandishi yake pia yaliaminika kwamba yametoka kwa Mungu</w:t>
      </w:r>
      <w:r>
        <w:t>.</w:t>
      </w:r>
      <w:r w:rsidR="00FD6915">
        <w:t xml:space="preserve"> </w:t>
      </w:r>
      <w:r w:rsidR="002776B3">
        <w:t>Watoto wa manabii walitambua mamlaka ya Elisha walipomuona amechukua nafasi ya Eliya na kuutenganisha mtu Yordani</w:t>
      </w:r>
      <w:r w:rsidR="00FD6915">
        <w:t xml:space="preserve">. – II </w:t>
      </w:r>
      <w:r w:rsidR="002776B3">
        <w:t>Fal</w:t>
      </w:r>
      <w:r w:rsidR="00FD6915">
        <w:t xml:space="preserve"> 2:15.</w:t>
      </w:r>
    </w:p>
    <w:p w14:paraId="47776F4E" w14:textId="77777777" w:rsidR="00B41E86" w:rsidRDefault="00B41E86" w:rsidP="003C2190">
      <w:pPr>
        <w:jc w:val="both"/>
      </w:pPr>
    </w:p>
    <w:p w14:paraId="4BF5E27F" w14:textId="77777777" w:rsidR="002D7BDE" w:rsidRPr="00B95795" w:rsidRDefault="00A1565E" w:rsidP="00C159C9">
      <w:pPr>
        <w:pStyle w:val="Heading4"/>
        <w:rPr>
          <w:b/>
        </w:rPr>
      </w:pPr>
      <w:r>
        <w:rPr>
          <w:b/>
        </w:rPr>
        <w:t>Inao uelewano na kan</w:t>
      </w:r>
      <w:r>
        <w:rPr>
          <w:b/>
          <w:lang w:val="en-US"/>
        </w:rPr>
        <w:t>u</w:t>
      </w:r>
      <w:r w:rsidR="002776B3">
        <w:rPr>
          <w:b/>
        </w:rPr>
        <w:t>ni nyingine za Maandiko</w:t>
      </w:r>
      <w:r w:rsidR="002D7BDE" w:rsidRPr="00B95795">
        <w:rPr>
          <w:b/>
        </w:rPr>
        <w:t>?</w:t>
      </w:r>
    </w:p>
    <w:p w14:paraId="32FEEFD7" w14:textId="77777777" w:rsidR="002D7BDE" w:rsidRDefault="002D7BDE" w:rsidP="0055052E">
      <w:pPr>
        <w:jc w:val="both"/>
      </w:pPr>
      <w:r>
        <w:tab/>
      </w:r>
      <w:r w:rsidR="002776B3">
        <w:t>Ni lazima kuwepo umoja kamili wa Maandiko</w:t>
      </w:r>
      <w:r w:rsidR="002D1AAF">
        <w:t xml:space="preserve">.  </w:t>
      </w:r>
      <w:r w:rsidR="002776B3">
        <w:t xml:space="preserve">Kanuni katika sehemu moja ya Maandiko ni lazima ielewane na ukweli ulioko katika sehemu nyingine za Maandiko. Kama ilivyokwisha tamkwa </w:t>
      </w:r>
      <w:r w:rsidR="00617F5A">
        <w:t>wengine watabisha kwamba vitabu vilivyochaguliwa ni vile vinavyopatana na maoni ya viongozi ambao walivichagua</w:t>
      </w:r>
      <w:r>
        <w:t xml:space="preserve">.  </w:t>
      </w:r>
      <w:r w:rsidR="00617F5A">
        <w:t>Hata hivyo kitabu kisingeweza kuhesabika kama cha Kanoni iwapo isingekuwa kinakubaliana na Maandiko mengine yaliyopokelewa</w:t>
      </w:r>
      <w:r>
        <w:t xml:space="preserve">.  </w:t>
      </w:r>
      <w:r w:rsidR="00617F5A">
        <w:t>Kitabu kilitambuliwa kuwa cha Kanoni kwa sababu ya kuwa na uvuvio</w:t>
      </w:r>
      <w:r>
        <w:t xml:space="preserve">.  </w:t>
      </w:r>
      <w:r w:rsidR="00617F5A">
        <w:t>Jambo hili kama tunavyoweza kuona siyo jaribio pekee la kuthibitisha kanoni ya kitabu</w:t>
      </w:r>
      <w:r>
        <w:t xml:space="preserve">.  </w:t>
      </w:r>
      <w:r w:rsidR="00617F5A">
        <w:t>Ni wazi kwamba Kitabu chenye asili ya Mungu hakitapingana na kitabu kingine chenye asili ya Mungu</w:t>
      </w:r>
      <w:r>
        <w:t>.</w:t>
      </w:r>
    </w:p>
    <w:p w14:paraId="7943CC71" w14:textId="77777777" w:rsidR="002D7BDE" w:rsidRPr="00BB1F59" w:rsidRDefault="002D7BDE" w:rsidP="002D7BDE">
      <w:pPr>
        <w:rPr>
          <w:sz w:val="10"/>
          <w:szCs w:val="10"/>
        </w:rPr>
      </w:pPr>
      <w:r>
        <w:t xml:space="preserve">   </w:t>
      </w:r>
    </w:p>
    <w:p w14:paraId="3906F3E0" w14:textId="77777777" w:rsidR="002D7BDE" w:rsidRPr="005A0C9F" w:rsidRDefault="00617F5A" w:rsidP="00C159C9">
      <w:pPr>
        <w:pStyle w:val="Heading4"/>
        <w:rPr>
          <w:b/>
        </w:rPr>
      </w:pPr>
      <w:r>
        <w:rPr>
          <w:b/>
        </w:rPr>
        <w:t>Kinasema ukweli kumhusu Mungu</w:t>
      </w:r>
      <w:r w:rsidR="002D7BDE" w:rsidRPr="005A0C9F">
        <w:rPr>
          <w:b/>
        </w:rPr>
        <w:t>?</w:t>
      </w:r>
    </w:p>
    <w:p w14:paraId="5AC6B6B5" w14:textId="77777777" w:rsidR="002D7BDE" w:rsidRDefault="002D7BDE" w:rsidP="0055052E">
      <w:pPr>
        <w:jc w:val="both"/>
      </w:pPr>
      <w:r>
        <w:tab/>
      </w:r>
      <w:r w:rsidR="00617F5A">
        <w:t>Ni lazima kitabu kiwe sahihi katika maelezo yake kumhusu Mungu na kuhusu vitu vya Mungu</w:t>
      </w:r>
      <w:r>
        <w:t xml:space="preserve">.  </w:t>
      </w:r>
      <w:r w:rsidR="009655CA">
        <w:t>Kitabu hicho kitakaliwa kwa kutokuwa na uvuvio iwapo kutakuwa na makosa kuhusu teolojia</w:t>
      </w:r>
      <w:r>
        <w:t>.</w:t>
      </w:r>
    </w:p>
    <w:p w14:paraId="145C31E5" w14:textId="77777777" w:rsidR="002D7BDE" w:rsidRPr="00BB1F59" w:rsidRDefault="002D7BDE" w:rsidP="0055052E">
      <w:pPr>
        <w:jc w:val="both"/>
        <w:rPr>
          <w:sz w:val="16"/>
          <w:szCs w:val="16"/>
        </w:rPr>
      </w:pPr>
    </w:p>
    <w:p w14:paraId="2FF2E680" w14:textId="77777777" w:rsidR="002D7BDE" w:rsidRPr="005A0C9F" w:rsidRDefault="009655CA" w:rsidP="00C159C9">
      <w:pPr>
        <w:pStyle w:val="Heading4"/>
        <w:rPr>
          <w:b/>
        </w:rPr>
      </w:pPr>
      <w:r>
        <w:rPr>
          <w:b/>
        </w:rPr>
        <w:t>Kilikubaliwa na viongozi wa Kiyahudi kama chenye mamlaka ya Maandiko</w:t>
      </w:r>
      <w:r w:rsidR="002D7BDE" w:rsidRPr="005A0C9F">
        <w:rPr>
          <w:b/>
        </w:rPr>
        <w:t>?</w:t>
      </w:r>
    </w:p>
    <w:p w14:paraId="14817AD8" w14:textId="77777777" w:rsidR="002D7BDE" w:rsidRDefault="002D7BDE" w:rsidP="0055052E">
      <w:pPr>
        <w:jc w:val="both"/>
      </w:pPr>
      <w:r>
        <w:tab/>
      </w:r>
      <w:r w:rsidR="009655CA">
        <w:t>Baadhi ya vitabu vilikubaliwa na viongozi wa Wayahudi kama vya kanoni na vingine vilikataliwa</w:t>
      </w:r>
      <w:r>
        <w:t xml:space="preserve">.  </w:t>
      </w:r>
      <w:r w:rsidR="009655CA">
        <w:t>Huu ni ushahidi kwamba viongozi wa Kiyahudi walitambua vitabu hivyo ambavyo viliingizwa katika Kanoni kama Maandiko yenye mamlaka</w:t>
      </w:r>
      <w:r>
        <w:t>.</w:t>
      </w:r>
    </w:p>
    <w:p w14:paraId="465268BD" w14:textId="77777777" w:rsidR="002D7BDE" w:rsidRPr="00BB1F59" w:rsidRDefault="002D7BDE" w:rsidP="002D7BDE">
      <w:pPr>
        <w:rPr>
          <w:sz w:val="16"/>
          <w:szCs w:val="16"/>
        </w:rPr>
      </w:pPr>
    </w:p>
    <w:p w14:paraId="6289044F" w14:textId="77777777" w:rsidR="002D7BDE" w:rsidRDefault="00A1565E" w:rsidP="00C159C9">
      <w:pPr>
        <w:pStyle w:val="Heading2"/>
      </w:pPr>
      <w:r>
        <w:t>Ush</w:t>
      </w:r>
      <w:r>
        <w:rPr>
          <w:lang w:val="en-US"/>
        </w:rPr>
        <w:t>u</w:t>
      </w:r>
      <w:r w:rsidR="009655CA">
        <w:t>h</w:t>
      </w:r>
      <w:r>
        <w:rPr>
          <w:lang w:val="en-US"/>
        </w:rPr>
        <w:t xml:space="preserve">uda </w:t>
      </w:r>
      <w:r w:rsidR="009655CA">
        <w:t xml:space="preserve"> wa Agano Jipya u</w:t>
      </w:r>
      <w:r>
        <w:t>naohusu Kan</w:t>
      </w:r>
      <w:r>
        <w:rPr>
          <w:lang w:val="en-US"/>
        </w:rPr>
        <w:t>u</w:t>
      </w:r>
      <w:r w:rsidR="009655CA">
        <w:t>ni ya Agano la Kale</w:t>
      </w:r>
    </w:p>
    <w:p w14:paraId="3D7728E2" w14:textId="77777777" w:rsidR="002D7BDE" w:rsidRPr="00BB1F59" w:rsidRDefault="002D7BDE" w:rsidP="002D7BDE">
      <w:pPr>
        <w:rPr>
          <w:sz w:val="10"/>
          <w:szCs w:val="10"/>
        </w:rPr>
      </w:pPr>
    </w:p>
    <w:p w14:paraId="1F684C4E" w14:textId="77777777" w:rsidR="002D7BDE" w:rsidRDefault="009655CA" w:rsidP="0024084C">
      <w:pPr>
        <w:pStyle w:val="Heading3"/>
        <w:numPr>
          <w:ilvl w:val="0"/>
          <w:numId w:val="81"/>
        </w:numPr>
      </w:pPr>
      <w:r>
        <w:t>Yesu alithibitisha mamlaka ya Kanoni ya Agano la Kale</w:t>
      </w:r>
      <w:r w:rsidR="002D7BDE">
        <w:t>.</w:t>
      </w:r>
    </w:p>
    <w:p w14:paraId="7F441CE1" w14:textId="77777777" w:rsidR="002D7BDE" w:rsidRPr="00BB1F59" w:rsidRDefault="002D7BDE" w:rsidP="002D7BDE">
      <w:pPr>
        <w:rPr>
          <w:sz w:val="10"/>
          <w:szCs w:val="10"/>
        </w:rPr>
      </w:pPr>
    </w:p>
    <w:p w14:paraId="7314EE0E" w14:textId="77777777" w:rsidR="0055052E" w:rsidRDefault="009655CA" w:rsidP="0024084C">
      <w:pPr>
        <w:pStyle w:val="Heading4"/>
        <w:numPr>
          <w:ilvl w:val="0"/>
          <w:numId w:val="82"/>
        </w:numPr>
        <w:tabs>
          <w:tab w:val="left" w:pos="1080"/>
        </w:tabs>
        <w:ind w:left="0" w:firstLine="720"/>
      </w:pPr>
      <w:r>
        <w:t xml:space="preserve">Yesu alizungumzia sehemu tatu za </w:t>
      </w:r>
      <w:r w:rsidR="00EA169D">
        <w:t>K</w:t>
      </w:r>
      <w:r>
        <w:t>anoni ya Agano la Kale</w:t>
      </w:r>
      <w:r w:rsidR="002D7BDE">
        <w:t xml:space="preserve">: </w:t>
      </w:r>
      <w:r w:rsidR="00B058C3">
        <w:t>S</w:t>
      </w:r>
      <w:r>
        <w:t>heria</w:t>
      </w:r>
      <w:r w:rsidR="002D7BDE">
        <w:t xml:space="preserve">, </w:t>
      </w:r>
      <w:r w:rsidR="00B058C3">
        <w:t>Manabii</w:t>
      </w:r>
      <w:r w:rsidR="002D7BDE">
        <w:t xml:space="preserve">, </w:t>
      </w:r>
    </w:p>
    <w:p w14:paraId="04FD74EB" w14:textId="77777777" w:rsidR="00FD6915" w:rsidRDefault="0055052E" w:rsidP="0055052E">
      <w:pPr>
        <w:pStyle w:val="Heading4"/>
        <w:numPr>
          <w:ilvl w:val="0"/>
          <w:numId w:val="0"/>
        </w:numPr>
        <w:tabs>
          <w:tab w:val="left" w:pos="1080"/>
        </w:tabs>
      </w:pPr>
      <w:r>
        <w:tab/>
      </w:r>
      <w:r w:rsidR="00B058C3">
        <w:t>na Maandiko</w:t>
      </w:r>
      <w:r w:rsidR="002D7BDE">
        <w:t xml:space="preserve">.  </w:t>
      </w:r>
    </w:p>
    <w:p w14:paraId="0A7B0928" w14:textId="77777777" w:rsidR="0055052E" w:rsidRDefault="00FD6915" w:rsidP="0055052E">
      <w:pPr>
        <w:ind w:left="360" w:hanging="360"/>
        <w:rPr>
          <w:i/>
        </w:rPr>
      </w:pPr>
      <w:r>
        <w:t>Luk</w:t>
      </w:r>
      <w:r w:rsidR="00B058C3">
        <w:t>a</w:t>
      </w:r>
      <w:r>
        <w:t xml:space="preserve"> 24:44—</w:t>
      </w:r>
      <w:r w:rsidR="00BC6A12">
        <w:rPr>
          <w:i/>
        </w:rPr>
        <w:t xml:space="preserve">… </w:t>
      </w:r>
      <w:r w:rsidR="00B058C3">
        <w:rPr>
          <w:i/>
        </w:rPr>
        <w:t xml:space="preserve">ya kwamba ni lazima yatimizwe yote niliyoandikiwa katika </w:t>
      </w:r>
      <w:r w:rsidR="00B058C3" w:rsidRPr="00B058C3">
        <w:rPr>
          <w:i/>
          <w:u w:val="single"/>
        </w:rPr>
        <w:t>Torati ya Musa</w:t>
      </w:r>
      <w:r w:rsidR="00B058C3">
        <w:rPr>
          <w:i/>
        </w:rPr>
        <w:t xml:space="preserve">, na </w:t>
      </w:r>
    </w:p>
    <w:p w14:paraId="2D1AF656" w14:textId="77777777" w:rsidR="002D7BDE" w:rsidRPr="00FD6915" w:rsidRDefault="00B058C3" w:rsidP="0055052E">
      <w:pPr>
        <w:ind w:left="1080" w:firstLine="360"/>
        <w:rPr>
          <w:i/>
        </w:rPr>
      </w:pPr>
      <w:r>
        <w:rPr>
          <w:i/>
        </w:rPr>
        <w:t xml:space="preserve">katika </w:t>
      </w:r>
      <w:r w:rsidRPr="00B058C3">
        <w:rPr>
          <w:i/>
          <w:u w:val="single"/>
        </w:rPr>
        <w:t>Manabii</w:t>
      </w:r>
      <w:r>
        <w:rPr>
          <w:i/>
        </w:rPr>
        <w:t xml:space="preserve"> na </w:t>
      </w:r>
      <w:r w:rsidRPr="00B058C3">
        <w:rPr>
          <w:i/>
          <w:u w:val="single"/>
        </w:rPr>
        <w:t>Zaburi</w:t>
      </w:r>
      <w:r w:rsidR="002D7BDE" w:rsidRPr="00FD6915">
        <w:rPr>
          <w:i/>
        </w:rPr>
        <w:t xml:space="preserve">. </w:t>
      </w:r>
    </w:p>
    <w:p w14:paraId="7E68FA8F" w14:textId="77777777" w:rsidR="00BC6A12" w:rsidRDefault="00B058C3" w:rsidP="0055052E">
      <w:pPr>
        <w:pStyle w:val="Heading4"/>
        <w:numPr>
          <w:ilvl w:val="0"/>
          <w:numId w:val="0"/>
        </w:numPr>
        <w:ind w:firstLine="720"/>
        <w:jc w:val="both"/>
      </w:pPr>
      <w:r>
        <w:t>Ni jambo la kawaida wakati wa Kristo kwa Agano la Kale kuwa katika mgawanyiko wenye sehemu hizo tatu. Kwa kuzitaja sehemu hizo, Yesu alithibitisha mamlaka ya Kanoni ya Agano la Kale kama ilivyogawanywa</w:t>
      </w:r>
      <w:r w:rsidR="00BC6A12">
        <w:t xml:space="preserve">. </w:t>
      </w:r>
      <w:r>
        <w:t xml:space="preserve">Wayahudi wa siku za Yesu wangeweza kuelewa kwamba alikuwa anazungumzia ile </w:t>
      </w:r>
      <w:r>
        <w:rPr>
          <w:u w:val="single"/>
        </w:rPr>
        <w:t>K</w:t>
      </w:r>
      <w:r w:rsidR="00A1565E">
        <w:rPr>
          <w:u w:val="single"/>
        </w:rPr>
        <w:t>an</w:t>
      </w:r>
      <w:r w:rsidR="00A1565E">
        <w:rPr>
          <w:u w:val="single"/>
          <w:lang w:val="en-US"/>
        </w:rPr>
        <w:t>u</w:t>
      </w:r>
      <w:r w:rsidRPr="00B058C3">
        <w:rPr>
          <w:u w:val="single"/>
        </w:rPr>
        <w:t>ni kamili</w:t>
      </w:r>
      <w:r w:rsidR="00204B61">
        <w:t xml:space="preserve"> </w:t>
      </w:r>
      <w:r w:rsidR="005F51CB">
        <w:t>(</w:t>
      </w:r>
      <w:r>
        <w:t>ya Agano la Kale</w:t>
      </w:r>
      <w:r w:rsidR="005F51CB">
        <w:t>)</w:t>
      </w:r>
      <w:r w:rsidR="00204B61">
        <w:t xml:space="preserve"> </w:t>
      </w:r>
      <w:r>
        <w:t>katika tamko hili</w:t>
      </w:r>
      <w:r w:rsidR="005F51CB">
        <w:t>:</w:t>
      </w:r>
    </w:p>
    <w:p w14:paraId="1C613E6E" w14:textId="77777777" w:rsidR="00BC6A12" w:rsidRDefault="00B058C3" w:rsidP="0024084C">
      <w:pPr>
        <w:pStyle w:val="Heading5"/>
        <w:numPr>
          <w:ilvl w:val="0"/>
          <w:numId w:val="84"/>
        </w:numPr>
      </w:pPr>
      <w:r>
        <w:t>Yesu aliwauliza Wayahudi</w:t>
      </w:r>
      <w:r w:rsidR="002D7BDE">
        <w:t>:</w:t>
      </w:r>
      <w:r w:rsidR="00204B61">
        <w:t xml:space="preserve"> </w:t>
      </w:r>
      <w:r>
        <w:t>Musa hakuwapa</w:t>
      </w:r>
      <w:r w:rsidR="005F51CB">
        <w:t xml:space="preserve"> </w:t>
      </w:r>
      <w:r>
        <w:rPr>
          <w:b/>
        </w:rPr>
        <w:t>ile Sheria</w:t>
      </w:r>
      <w:r w:rsidR="005F51CB">
        <w:t xml:space="preserve">? </w:t>
      </w:r>
      <w:r>
        <w:t>–Yoh.</w:t>
      </w:r>
      <w:r w:rsidR="005F51CB">
        <w:t xml:space="preserve"> 7:19</w:t>
      </w:r>
      <w:r w:rsidR="002D7BDE">
        <w:t xml:space="preserve"> </w:t>
      </w:r>
    </w:p>
    <w:p w14:paraId="59A4CCD0" w14:textId="77777777" w:rsidR="002D1AAF" w:rsidRDefault="00B058C3" w:rsidP="002D1AAF">
      <w:pPr>
        <w:pStyle w:val="Heading5"/>
      </w:pPr>
      <w:r>
        <w:t xml:space="preserve">Yesu anatamka ile sheria na </w:t>
      </w:r>
      <w:r>
        <w:rPr>
          <w:b/>
        </w:rPr>
        <w:t>wale Manabii</w:t>
      </w:r>
      <w:r w:rsidR="005F51CB">
        <w:t>. -</w:t>
      </w:r>
      <w:r w:rsidR="00204B61">
        <w:t>Mt. 5:17;</w:t>
      </w:r>
      <w:r w:rsidR="002D7BDE">
        <w:t xml:space="preserve"> 22:40</w:t>
      </w:r>
      <w:r w:rsidR="00BC6A12">
        <w:t>.</w:t>
      </w:r>
    </w:p>
    <w:p w14:paraId="22523303" w14:textId="77777777" w:rsidR="002D1AAF" w:rsidRDefault="00B058C3" w:rsidP="00867E18">
      <w:pPr>
        <w:pStyle w:val="Heading5"/>
      </w:pPr>
      <w:r>
        <w:rPr>
          <w:i/>
        </w:rPr>
        <w:t>Zaburi</w:t>
      </w:r>
      <w:r w:rsidR="002D1AAF">
        <w:t xml:space="preserve"> </w:t>
      </w:r>
      <w:r>
        <w:t xml:space="preserve">kwa </w:t>
      </w:r>
      <w:r w:rsidR="00A1565E">
        <w:rPr>
          <w:lang w:val="en-US"/>
        </w:rPr>
        <w:t>kwa ujumla</w:t>
      </w:r>
      <w:r>
        <w:t xml:space="preserve"> inagusia sehemu ambayo kwa kawaida huitwa </w:t>
      </w:r>
      <w:r>
        <w:rPr>
          <w:b/>
          <w:i/>
        </w:rPr>
        <w:t>Maandiko</w:t>
      </w:r>
      <w:r w:rsidR="002D1AAF" w:rsidRPr="002D1AAF">
        <w:rPr>
          <w:b/>
        </w:rPr>
        <w:t>.</w:t>
      </w:r>
      <w:r w:rsidR="002D1AAF">
        <w:t xml:space="preserve"> </w:t>
      </w:r>
    </w:p>
    <w:p w14:paraId="467BBFB3" w14:textId="77777777" w:rsidR="002D7BDE" w:rsidRDefault="00B058C3" w:rsidP="0055052E">
      <w:pPr>
        <w:pStyle w:val="Heading4"/>
        <w:tabs>
          <w:tab w:val="left" w:pos="1080"/>
        </w:tabs>
        <w:ind w:left="0" w:firstLine="720"/>
        <w:jc w:val="both"/>
      </w:pPr>
      <w:r>
        <w:t>Yesu alisoma kutoka kitabu cha Isaya</w:t>
      </w:r>
      <w:r w:rsidR="00D41807">
        <w:t>.  Lk</w:t>
      </w:r>
      <w:r w:rsidR="002D7BDE">
        <w:t>.4:17-21.</w:t>
      </w:r>
      <w:r w:rsidR="00BC6A12">
        <w:t xml:space="preserve"> </w:t>
      </w:r>
      <w:r w:rsidR="00D41807">
        <w:t>Yesu aliz</w:t>
      </w:r>
      <w:r w:rsidR="00B7761A">
        <w:t>itaja</w:t>
      </w:r>
      <w:r w:rsidR="00D41807">
        <w:t xml:space="preserve"> taarifa hi</w:t>
      </w:r>
      <w:r w:rsidR="00B7761A">
        <w:t>z</w:t>
      </w:r>
      <w:r w:rsidR="00D41807">
        <w:t>i kama Habari Njema kwa hiyo alithibitisha mamlaka na uvuvio wake</w:t>
      </w:r>
      <w:r w:rsidR="00BC6A12">
        <w:t xml:space="preserve">. </w:t>
      </w:r>
    </w:p>
    <w:p w14:paraId="1476060E" w14:textId="77777777" w:rsidR="002D7BDE" w:rsidRPr="007477A8" w:rsidRDefault="002D7BDE" w:rsidP="0055052E">
      <w:pPr>
        <w:jc w:val="both"/>
        <w:rPr>
          <w:sz w:val="10"/>
          <w:szCs w:val="10"/>
        </w:rPr>
      </w:pPr>
    </w:p>
    <w:p w14:paraId="0ED2FA44" w14:textId="77777777" w:rsidR="002D7BDE" w:rsidRDefault="00D41807" w:rsidP="00BC6A12">
      <w:pPr>
        <w:pStyle w:val="Heading4"/>
        <w:tabs>
          <w:tab w:val="left" w:pos="1080"/>
        </w:tabs>
        <w:ind w:left="0" w:firstLine="720"/>
      </w:pPr>
      <w:r>
        <w:t>Yesu asinge</w:t>
      </w:r>
      <w:r w:rsidR="00B7761A">
        <w:t>tum</w:t>
      </w:r>
      <w:r>
        <w:t xml:space="preserve">ia </w:t>
      </w:r>
      <w:r w:rsidR="00B7761A">
        <w:t>taarifa</w:t>
      </w:r>
      <w:r>
        <w:t xml:space="preserve"> kutoka vitabu vya Agano la Kale kama visingekuwa na uvuvio</w:t>
      </w:r>
      <w:r w:rsidR="002D7BDE">
        <w:t>.</w:t>
      </w:r>
    </w:p>
    <w:p w14:paraId="4ED7B880" w14:textId="77777777" w:rsidR="002D7BDE" w:rsidRPr="007477A8" w:rsidRDefault="002D7BDE" w:rsidP="002D7BDE">
      <w:pPr>
        <w:rPr>
          <w:sz w:val="10"/>
          <w:szCs w:val="10"/>
        </w:rPr>
      </w:pPr>
    </w:p>
    <w:p w14:paraId="44CDF060" w14:textId="77777777" w:rsidR="002D7BDE" w:rsidRDefault="00D41807" w:rsidP="00C159C9">
      <w:pPr>
        <w:pStyle w:val="Heading3"/>
      </w:pPr>
      <w:r>
        <w:t>Agano jipya linathibitisha mamlaka ya Agano la Kale</w:t>
      </w:r>
      <w:r w:rsidR="002D7BDE">
        <w:t>.</w:t>
      </w:r>
    </w:p>
    <w:p w14:paraId="2B8B5F9A" w14:textId="77777777" w:rsidR="002D7BDE" w:rsidRPr="007477A8" w:rsidRDefault="002D7BDE" w:rsidP="002D7BDE">
      <w:pPr>
        <w:rPr>
          <w:sz w:val="10"/>
          <w:szCs w:val="10"/>
        </w:rPr>
      </w:pPr>
    </w:p>
    <w:p w14:paraId="1CDF70C9" w14:textId="77777777" w:rsidR="002D1AAF" w:rsidRDefault="00D41807" w:rsidP="0055052E">
      <w:pPr>
        <w:pStyle w:val="Heading4"/>
        <w:numPr>
          <w:ilvl w:val="0"/>
          <w:numId w:val="83"/>
        </w:numPr>
        <w:tabs>
          <w:tab w:val="left" w:pos="1080"/>
        </w:tabs>
        <w:ind w:left="0" w:firstLine="720"/>
        <w:jc w:val="both"/>
      </w:pPr>
      <w:r>
        <w:t>Agano la Kale limeta</w:t>
      </w:r>
      <w:r w:rsidR="00ED4579">
        <w:t>j</w:t>
      </w:r>
      <w:r>
        <w:t>wa mara 263 katika Agano Jipya</w:t>
      </w:r>
      <w:r w:rsidR="00BC6A12">
        <w:t xml:space="preserve">. </w:t>
      </w:r>
      <w:r>
        <w:t>Matumizi ya maandiko haya</w:t>
      </w:r>
      <w:r w:rsidR="00E4073F">
        <w:t xml:space="preserve"> katika </w:t>
      </w:r>
      <w:r w:rsidR="008C4975">
        <w:t>Agano Jipya ni uthibitisho kwamba yalichukuliwa kama yenye Mamlaka katika Neno la Mungu</w:t>
      </w:r>
      <w:r w:rsidR="002D7BDE">
        <w:t>.</w:t>
      </w:r>
    </w:p>
    <w:p w14:paraId="42F6A0B1" w14:textId="77777777" w:rsidR="002D7BDE" w:rsidRPr="007477A8" w:rsidRDefault="002D7BDE" w:rsidP="002D1AAF">
      <w:pPr>
        <w:pStyle w:val="Heading4"/>
        <w:numPr>
          <w:ilvl w:val="0"/>
          <w:numId w:val="0"/>
        </w:numPr>
        <w:tabs>
          <w:tab w:val="left" w:pos="1080"/>
        </w:tabs>
        <w:ind w:left="720"/>
        <w:rPr>
          <w:sz w:val="10"/>
          <w:szCs w:val="10"/>
        </w:rPr>
      </w:pPr>
      <w:r>
        <w:tab/>
      </w:r>
    </w:p>
    <w:p w14:paraId="0A7F7FB2" w14:textId="77777777" w:rsidR="008C4975" w:rsidRDefault="008C4975" w:rsidP="00C159C9">
      <w:pPr>
        <w:pStyle w:val="Heading4"/>
      </w:pPr>
      <w:r>
        <w:t>Paulo ametaja za taarifa za Agano Jipya kama Maandiko.</w:t>
      </w:r>
    </w:p>
    <w:p w14:paraId="58527786" w14:textId="77777777" w:rsidR="002D7BDE" w:rsidRDefault="008C4975" w:rsidP="008C4975">
      <w:pPr>
        <w:pStyle w:val="Heading4"/>
        <w:numPr>
          <w:ilvl w:val="0"/>
          <w:numId w:val="0"/>
        </w:numPr>
        <w:ind w:left="720"/>
      </w:pPr>
      <w:r>
        <w:t>Rum</w:t>
      </w:r>
      <w:r w:rsidR="00FE1F28">
        <w:t>. 10:11; 11:2; Gal. 3:8</w:t>
      </w:r>
    </w:p>
    <w:p w14:paraId="6EC041CB" w14:textId="77777777" w:rsidR="002D7BDE" w:rsidRPr="00187305" w:rsidRDefault="00A1565E" w:rsidP="00C159C9">
      <w:pPr>
        <w:pStyle w:val="Heading2"/>
        <w:rPr>
          <w:color w:val="000000"/>
        </w:rPr>
      </w:pPr>
      <w:r>
        <w:rPr>
          <w:color w:val="000000"/>
        </w:rPr>
        <w:t>Maelezo ya Kan</w:t>
      </w:r>
      <w:r>
        <w:rPr>
          <w:color w:val="000000"/>
          <w:lang w:val="en-US"/>
        </w:rPr>
        <w:t>u</w:t>
      </w:r>
      <w:r w:rsidR="00A5493C">
        <w:rPr>
          <w:color w:val="000000"/>
        </w:rPr>
        <w:t>ni ya Agano Jipya</w:t>
      </w:r>
    </w:p>
    <w:p w14:paraId="60A8FB16" w14:textId="77777777" w:rsidR="002D7BDE" w:rsidRPr="007477A8" w:rsidRDefault="002D7BDE" w:rsidP="002D7BDE">
      <w:pPr>
        <w:rPr>
          <w:color w:val="000000"/>
          <w:sz w:val="10"/>
          <w:szCs w:val="10"/>
        </w:rPr>
      </w:pPr>
    </w:p>
    <w:p w14:paraId="4DB55C06" w14:textId="77777777" w:rsidR="002D7BDE" w:rsidRPr="00187305" w:rsidRDefault="00A5493C" w:rsidP="00867E18">
      <w:pPr>
        <w:pStyle w:val="Heading3"/>
        <w:numPr>
          <w:ilvl w:val="0"/>
          <w:numId w:val="68"/>
        </w:numPr>
        <w:rPr>
          <w:color w:val="000000"/>
        </w:rPr>
      </w:pPr>
      <w:r>
        <w:rPr>
          <w:color w:val="000000"/>
        </w:rPr>
        <w:t>Kanoni ya Agano Jipya imegawanywa katika sehemu tano</w:t>
      </w:r>
      <w:r w:rsidR="002D7BDE" w:rsidRPr="00187305">
        <w:rPr>
          <w:color w:val="000000"/>
        </w:rPr>
        <w:t>.</w:t>
      </w:r>
    </w:p>
    <w:p w14:paraId="419834A3" w14:textId="77777777" w:rsidR="002D7BDE" w:rsidRPr="00187305" w:rsidRDefault="00A5493C" w:rsidP="00867E18">
      <w:pPr>
        <w:pStyle w:val="Heading4"/>
        <w:numPr>
          <w:ilvl w:val="0"/>
          <w:numId w:val="69"/>
        </w:numPr>
        <w:ind w:left="1080"/>
        <w:rPr>
          <w:color w:val="000000"/>
        </w:rPr>
      </w:pPr>
      <w:r>
        <w:rPr>
          <w:b/>
          <w:color w:val="000000"/>
        </w:rPr>
        <w:t>Injili</w:t>
      </w:r>
      <w:r w:rsidR="00187305">
        <w:rPr>
          <w:color w:val="000000"/>
        </w:rPr>
        <w:t xml:space="preserve"> – </w:t>
      </w:r>
      <w:r>
        <w:rPr>
          <w:i/>
          <w:color w:val="000000"/>
        </w:rPr>
        <w:t>Mathayo</w:t>
      </w:r>
      <w:r w:rsidR="00187305" w:rsidRPr="00187305">
        <w:rPr>
          <w:i/>
          <w:color w:val="000000"/>
        </w:rPr>
        <w:t>, Mark</w:t>
      </w:r>
      <w:r>
        <w:rPr>
          <w:i/>
          <w:color w:val="000000"/>
        </w:rPr>
        <w:t>o</w:t>
      </w:r>
      <w:r w:rsidR="00187305" w:rsidRPr="00187305">
        <w:rPr>
          <w:i/>
          <w:color w:val="000000"/>
        </w:rPr>
        <w:t>, Luk</w:t>
      </w:r>
      <w:r>
        <w:rPr>
          <w:i/>
          <w:color w:val="000000"/>
        </w:rPr>
        <w:t>a</w:t>
      </w:r>
      <w:r w:rsidR="00187305" w:rsidRPr="00187305">
        <w:rPr>
          <w:i/>
          <w:color w:val="000000"/>
        </w:rPr>
        <w:t xml:space="preserve">, </w:t>
      </w:r>
      <w:r>
        <w:rPr>
          <w:i/>
          <w:color w:val="000000"/>
        </w:rPr>
        <w:t>Yohana</w:t>
      </w:r>
    </w:p>
    <w:p w14:paraId="07281E9F" w14:textId="77777777" w:rsidR="002D7BDE" w:rsidRPr="00187305" w:rsidRDefault="00A5493C" w:rsidP="00C159C9">
      <w:pPr>
        <w:pStyle w:val="Heading4"/>
        <w:rPr>
          <w:b/>
          <w:color w:val="000000"/>
        </w:rPr>
      </w:pPr>
      <w:r>
        <w:rPr>
          <w:b/>
          <w:color w:val="000000"/>
        </w:rPr>
        <w:t>Historia</w:t>
      </w:r>
      <w:r w:rsidR="00187305">
        <w:rPr>
          <w:b/>
          <w:color w:val="000000"/>
        </w:rPr>
        <w:t xml:space="preserve"> </w:t>
      </w:r>
      <w:r w:rsidR="00187305">
        <w:rPr>
          <w:color w:val="000000"/>
        </w:rPr>
        <w:t xml:space="preserve">– </w:t>
      </w:r>
      <w:r>
        <w:rPr>
          <w:i/>
          <w:color w:val="000000"/>
        </w:rPr>
        <w:t>Matendo</w:t>
      </w:r>
    </w:p>
    <w:p w14:paraId="292B5F3A" w14:textId="77777777" w:rsidR="002D7BDE" w:rsidRPr="00187305" w:rsidRDefault="00A5493C" w:rsidP="00187305">
      <w:pPr>
        <w:pStyle w:val="Heading4"/>
        <w:tabs>
          <w:tab w:val="left" w:pos="1080"/>
        </w:tabs>
        <w:ind w:left="1440" w:hanging="720"/>
        <w:rPr>
          <w:color w:val="000000"/>
        </w:rPr>
      </w:pPr>
      <w:r>
        <w:rPr>
          <w:b/>
          <w:color w:val="000000"/>
        </w:rPr>
        <w:t>Nyaraka za Paulo</w:t>
      </w:r>
      <w:r w:rsidR="00187305">
        <w:rPr>
          <w:color w:val="000000"/>
        </w:rPr>
        <w:t xml:space="preserve"> – </w:t>
      </w:r>
      <w:r>
        <w:rPr>
          <w:i/>
          <w:color w:val="000000"/>
        </w:rPr>
        <w:t>Warumi</w:t>
      </w:r>
      <w:r w:rsidR="00187305" w:rsidRPr="00187305">
        <w:rPr>
          <w:i/>
          <w:color w:val="000000"/>
        </w:rPr>
        <w:t xml:space="preserve">, 1&amp;2 </w:t>
      </w:r>
      <w:r>
        <w:rPr>
          <w:i/>
          <w:color w:val="000000"/>
        </w:rPr>
        <w:t>Wakorinto</w:t>
      </w:r>
      <w:r w:rsidR="00187305" w:rsidRPr="00187305">
        <w:rPr>
          <w:i/>
          <w:color w:val="000000"/>
        </w:rPr>
        <w:t>,</w:t>
      </w:r>
      <w:r w:rsidR="00187305">
        <w:rPr>
          <w:i/>
          <w:color w:val="000000"/>
        </w:rPr>
        <w:t xml:space="preserve"> </w:t>
      </w:r>
      <w:r>
        <w:rPr>
          <w:i/>
          <w:color w:val="000000"/>
        </w:rPr>
        <w:t>Wagalatia</w:t>
      </w:r>
      <w:r w:rsidR="00187305">
        <w:rPr>
          <w:i/>
          <w:color w:val="000000"/>
        </w:rPr>
        <w:t xml:space="preserve">, </w:t>
      </w:r>
      <w:r>
        <w:rPr>
          <w:i/>
          <w:color w:val="000000"/>
        </w:rPr>
        <w:t>Waefeso</w:t>
      </w:r>
      <w:r w:rsidR="00187305">
        <w:rPr>
          <w:i/>
          <w:color w:val="000000"/>
        </w:rPr>
        <w:t xml:space="preserve">, </w:t>
      </w:r>
      <w:r>
        <w:rPr>
          <w:i/>
          <w:color w:val="000000"/>
        </w:rPr>
        <w:t>Wafilipi</w:t>
      </w:r>
      <w:r w:rsidR="00187305">
        <w:rPr>
          <w:i/>
          <w:color w:val="000000"/>
        </w:rPr>
        <w:t xml:space="preserve">, </w:t>
      </w:r>
      <w:r>
        <w:rPr>
          <w:i/>
          <w:color w:val="000000"/>
        </w:rPr>
        <w:t>Wakolosai</w:t>
      </w:r>
      <w:r w:rsidR="00187305">
        <w:rPr>
          <w:i/>
          <w:color w:val="000000"/>
        </w:rPr>
        <w:t>,</w:t>
      </w:r>
      <w:r w:rsidR="00187305" w:rsidRPr="00187305">
        <w:rPr>
          <w:i/>
          <w:color w:val="000000"/>
        </w:rPr>
        <w:t xml:space="preserve"> 1&amp;2 </w:t>
      </w:r>
      <w:r>
        <w:rPr>
          <w:i/>
          <w:color w:val="000000"/>
        </w:rPr>
        <w:t>Wathesalonike</w:t>
      </w:r>
      <w:r w:rsidR="00187305" w:rsidRPr="00187305">
        <w:rPr>
          <w:i/>
          <w:color w:val="000000"/>
        </w:rPr>
        <w:t xml:space="preserve">, 1&amp;2 </w:t>
      </w:r>
      <w:r>
        <w:rPr>
          <w:i/>
          <w:color w:val="000000"/>
        </w:rPr>
        <w:t>Timotheo</w:t>
      </w:r>
      <w:r w:rsidR="00187305" w:rsidRPr="00187305">
        <w:rPr>
          <w:i/>
          <w:color w:val="000000"/>
        </w:rPr>
        <w:t xml:space="preserve">, </w:t>
      </w:r>
      <w:r>
        <w:rPr>
          <w:i/>
          <w:color w:val="000000"/>
        </w:rPr>
        <w:t>Tito</w:t>
      </w:r>
      <w:r w:rsidR="00187305">
        <w:rPr>
          <w:i/>
          <w:color w:val="000000"/>
        </w:rPr>
        <w:t xml:space="preserve">, </w:t>
      </w:r>
      <w:r>
        <w:rPr>
          <w:i/>
          <w:color w:val="000000"/>
        </w:rPr>
        <w:t>Filemoni</w:t>
      </w:r>
      <w:r w:rsidR="00187305" w:rsidRPr="00187305">
        <w:rPr>
          <w:i/>
          <w:color w:val="000000"/>
        </w:rPr>
        <w:t>,</w:t>
      </w:r>
      <w:r w:rsidR="00187305">
        <w:rPr>
          <w:color w:val="000000"/>
        </w:rPr>
        <w:t xml:space="preserve"> </w:t>
      </w:r>
      <w:r>
        <w:rPr>
          <w:i/>
          <w:color w:val="000000"/>
        </w:rPr>
        <w:t>Waebrania</w:t>
      </w:r>
      <w:r w:rsidR="00187305" w:rsidRPr="00187305">
        <w:rPr>
          <w:i/>
          <w:color w:val="000000"/>
        </w:rPr>
        <w:t>*</w:t>
      </w:r>
    </w:p>
    <w:p w14:paraId="7FF10703" w14:textId="77777777" w:rsidR="002D7BDE" w:rsidRPr="00187305" w:rsidRDefault="00A5493C" w:rsidP="00C159C9">
      <w:pPr>
        <w:pStyle w:val="Heading4"/>
        <w:rPr>
          <w:color w:val="000000"/>
        </w:rPr>
      </w:pPr>
      <w:r>
        <w:rPr>
          <w:b/>
          <w:color w:val="000000"/>
        </w:rPr>
        <w:t>Nyaraka za Kawaida</w:t>
      </w:r>
      <w:r w:rsidR="00187305">
        <w:rPr>
          <w:color w:val="000000"/>
        </w:rPr>
        <w:t xml:space="preserve"> – </w:t>
      </w:r>
      <w:r w:rsidR="00187305" w:rsidRPr="00187305">
        <w:rPr>
          <w:i/>
          <w:color w:val="000000"/>
        </w:rPr>
        <w:t>(</w:t>
      </w:r>
      <w:r>
        <w:rPr>
          <w:i/>
          <w:color w:val="000000"/>
        </w:rPr>
        <w:t>Waebrania</w:t>
      </w:r>
      <w:r w:rsidR="00187305">
        <w:rPr>
          <w:i/>
          <w:color w:val="000000"/>
        </w:rPr>
        <w:t>*</w:t>
      </w:r>
      <w:r w:rsidR="00187305" w:rsidRPr="00187305">
        <w:rPr>
          <w:i/>
          <w:color w:val="000000"/>
        </w:rPr>
        <w:t xml:space="preserve">) </w:t>
      </w:r>
      <w:r>
        <w:rPr>
          <w:i/>
          <w:color w:val="000000"/>
        </w:rPr>
        <w:t>Yakobo</w:t>
      </w:r>
      <w:r w:rsidR="00187305" w:rsidRPr="00187305">
        <w:rPr>
          <w:i/>
          <w:color w:val="000000"/>
        </w:rPr>
        <w:t xml:space="preserve">, I&amp;2 </w:t>
      </w:r>
      <w:r>
        <w:rPr>
          <w:i/>
          <w:color w:val="000000"/>
        </w:rPr>
        <w:t>Petro</w:t>
      </w:r>
      <w:r w:rsidR="00187305" w:rsidRPr="00187305">
        <w:rPr>
          <w:i/>
          <w:color w:val="000000"/>
        </w:rPr>
        <w:t xml:space="preserve">, 1,2&amp;3 </w:t>
      </w:r>
      <w:r>
        <w:rPr>
          <w:i/>
          <w:color w:val="000000"/>
        </w:rPr>
        <w:t>Yohana</w:t>
      </w:r>
      <w:r w:rsidR="00187305" w:rsidRPr="00187305">
        <w:rPr>
          <w:i/>
          <w:color w:val="000000"/>
        </w:rPr>
        <w:t xml:space="preserve">, </w:t>
      </w:r>
      <w:r>
        <w:rPr>
          <w:i/>
          <w:color w:val="000000"/>
        </w:rPr>
        <w:t>Yuda</w:t>
      </w:r>
    </w:p>
    <w:p w14:paraId="5CA70137" w14:textId="77777777" w:rsidR="002D7BDE" w:rsidRPr="00187305" w:rsidRDefault="00A5493C" w:rsidP="00C159C9">
      <w:pPr>
        <w:pStyle w:val="Heading4"/>
        <w:rPr>
          <w:color w:val="000000"/>
        </w:rPr>
      </w:pPr>
      <w:r>
        <w:rPr>
          <w:b/>
          <w:color w:val="000000"/>
        </w:rPr>
        <w:t>Unabii</w:t>
      </w:r>
      <w:r w:rsidR="00187305">
        <w:rPr>
          <w:color w:val="000000"/>
        </w:rPr>
        <w:t xml:space="preserve"> – </w:t>
      </w:r>
      <w:r>
        <w:rPr>
          <w:i/>
          <w:color w:val="000000"/>
        </w:rPr>
        <w:t>Ufunuo</w:t>
      </w:r>
    </w:p>
    <w:p w14:paraId="0DE67007" w14:textId="77777777" w:rsidR="002D7BDE" w:rsidRPr="007477A8" w:rsidRDefault="002D7BDE" w:rsidP="002D7BDE">
      <w:pPr>
        <w:rPr>
          <w:color w:val="000000"/>
          <w:sz w:val="10"/>
          <w:szCs w:val="10"/>
        </w:rPr>
      </w:pPr>
    </w:p>
    <w:p w14:paraId="5C64763D" w14:textId="77777777" w:rsidR="002D7BDE" w:rsidRPr="00A5493C" w:rsidRDefault="00A5493C" w:rsidP="00C159C9">
      <w:pPr>
        <w:pStyle w:val="Heading3"/>
        <w:rPr>
          <w:i/>
          <w:color w:val="000000"/>
        </w:rPr>
      </w:pPr>
      <w:r>
        <w:rPr>
          <w:color w:val="000000"/>
        </w:rPr>
        <w:t xml:space="preserve">Maandishi yaliyopokelewa </w:t>
      </w:r>
      <w:r w:rsidRPr="00A5493C">
        <w:rPr>
          <w:i/>
          <w:color w:val="000000"/>
        </w:rPr>
        <w:t>(</w:t>
      </w:r>
      <w:r w:rsidR="002D7BDE" w:rsidRPr="00A5493C">
        <w:rPr>
          <w:i/>
          <w:color w:val="000000"/>
        </w:rPr>
        <w:t>Textus Receptus</w:t>
      </w:r>
      <w:r w:rsidRPr="00A5493C">
        <w:rPr>
          <w:i/>
          <w:color w:val="000000"/>
        </w:rPr>
        <w:t>)</w:t>
      </w:r>
    </w:p>
    <w:p w14:paraId="1518D6C2" w14:textId="77777777" w:rsidR="00FE730F" w:rsidRPr="007477A8" w:rsidRDefault="00FE730F" w:rsidP="00FE730F">
      <w:pPr>
        <w:pStyle w:val="Heading4"/>
        <w:numPr>
          <w:ilvl w:val="0"/>
          <w:numId w:val="0"/>
        </w:numPr>
        <w:rPr>
          <w:sz w:val="16"/>
          <w:szCs w:val="16"/>
        </w:rPr>
      </w:pPr>
    </w:p>
    <w:p w14:paraId="74F386B9" w14:textId="77777777" w:rsidR="004479F8" w:rsidRDefault="00A5493C" w:rsidP="0055052E">
      <w:pPr>
        <w:pStyle w:val="Heading4"/>
        <w:numPr>
          <w:ilvl w:val="0"/>
          <w:numId w:val="0"/>
        </w:numPr>
        <w:ind w:firstLine="720"/>
        <w:jc w:val="both"/>
      </w:pPr>
      <w:r>
        <w:t xml:space="preserve">Neno la Kilatini </w:t>
      </w:r>
      <w:r w:rsidR="00D06C46" w:rsidRPr="00D06C46">
        <w:rPr>
          <w:i/>
        </w:rPr>
        <w:t>Textus Receptus</w:t>
      </w:r>
      <w:r w:rsidR="002D7BDE">
        <w:t xml:space="preserve"> </w:t>
      </w:r>
      <w:r>
        <w:t xml:space="preserve">maana yake </w:t>
      </w:r>
      <w:r>
        <w:rPr>
          <w:i/>
        </w:rPr>
        <w:t>maandishi yaliyopokelewa</w:t>
      </w:r>
      <w:r w:rsidR="002D7BDE" w:rsidRPr="00FE1F28">
        <w:rPr>
          <w:i/>
        </w:rPr>
        <w:t xml:space="preserve"> </w:t>
      </w:r>
      <w:r>
        <w:t>na yanahusu Agano Jipya la Kiyunani kama lilivyo katika maandishi  ambayo yalikubaliwa na Kanisa la mwanzo. Kuna historia inayopatikana ambayo inayo taarifa yenye uvuvio ambayo ilikubaliwa na kanisa la mwanzo</w:t>
      </w:r>
      <w:r w:rsidR="004479F8">
        <w:t xml:space="preserve">.  </w:t>
      </w:r>
      <w:r>
        <w:t>Mungu alihifadhi neno lake katika vizazi vyote</w:t>
      </w:r>
      <w:r w:rsidR="003C2908">
        <w:t>.</w:t>
      </w:r>
    </w:p>
    <w:p w14:paraId="3D845487" w14:textId="77777777" w:rsidR="003C2908" w:rsidRDefault="00A5493C" w:rsidP="0055052E">
      <w:pPr>
        <w:pStyle w:val="Heading4"/>
        <w:numPr>
          <w:ilvl w:val="0"/>
          <w:numId w:val="0"/>
        </w:numPr>
        <w:ind w:firstLine="720"/>
        <w:jc w:val="both"/>
        <w:rPr>
          <w:color w:val="000000"/>
        </w:rPr>
      </w:pPr>
      <w:r>
        <w:rPr>
          <w:color w:val="000000"/>
        </w:rPr>
        <w:t xml:space="preserve">Asilimia </w:t>
      </w:r>
      <w:r w:rsidR="00372DD3" w:rsidRPr="00D06C46">
        <w:rPr>
          <w:color w:val="000000"/>
        </w:rPr>
        <w:t xml:space="preserve">99 </w:t>
      </w:r>
      <w:r w:rsidR="004479F8" w:rsidRPr="00D06C46">
        <w:rPr>
          <w:color w:val="000000"/>
        </w:rPr>
        <w:t xml:space="preserve">% </w:t>
      </w:r>
      <w:r>
        <w:rPr>
          <w:color w:val="000000"/>
        </w:rPr>
        <w:t xml:space="preserve">au zaidi ya maandiko </w:t>
      </w:r>
      <w:r w:rsidR="00372DD3" w:rsidRPr="00D06C46">
        <w:rPr>
          <w:color w:val="000000"/>
        </w:rPr>
        <w:t xml:space="preserve">5,200 </w:t>
      </w:r>
      <w:r>
        <w:rPr>
          <w:color w:val="000000"/>
        </w:rPr>
        <w:t xml:space="preserve">ya Agano Jipya la Kigiriki </w:t>
      </w:r>
      <w:r w:rsidR="00C61F43">
        <w:rPr>
          <w:color w:val="000000"/>
        </w:rPr>
        <w:t>wanakubalina kwamba Toleo la Agano Jipya la Mfalme James (KJV).</w:t>
      </w:r>
      <w:r w:rsidR="00D06C46">
        <w:rPr>
          <w:color w:val="000000"/>
        </w:rPr>
        <w:t xml:space="preserve"> </w:t>
      </w:r>
      <w:r w:rsidR="00C61F43">
        <w:rPr>
          <w:color w:val="000000"/>
        </w:rPr>
        <w:t xml:space="preserve">Agano Jipya la Kiyunani la </w:t>
      </w:r>
      <w:r w:rsidR="00A50A52">
        <w:rPr>
          <w:color w:val="000000"/>
        </w:rPr>
        <w:t>Erasmo</w:t>
      </w:r>
      <w:r w:rsidR="00D06C46">
        <w:rPr>
          <w:color w:val="000000"/>
        </w:rPr>
        <w:t xml:space="preserve">. </w:t>
      </w:r>
      <w:r w:rsidR="00C61F43">
        <w:rPr>
          <w:color w:val="000000"/>
        </w:rPr>
        <w:t>Chini ya asilimia</w:t>
      </w:r>
      <w:r w:rsidR="00D06C46">
        <w:rPr>
          <w:color w:val="000000"/>
        </w:rPr>
        <w:t xml:space="preserve"> 1% </w:t>
      </w:r>
      <w:r w:rsidR="003C2908">
        <w:rPr>
          <w:color w:val="000000"/>
        </w:rPr>
        <w:t xml:space="preserve">(.08%) </w:t>
      </w:r>
      <w:r w:rsidR="00C61F43">
        <w:rPr>
          <w:color w:val="000000"/>
        </w:rPr>
        <w:t xml:space="preserve">wanakubali kwamba mambo machache yaliyopungua au kubadilika katika </w:t>
      </w:r>
      <w:r w:rsidR="00D06C46">
        <w:rPr>
          <w:color w:val="000000"/>
        </w:rPr>
        <w:t xml:space="preserve">TNIV, NIV, ESV, HCSB, NASB, NRSV, NLB, CEV, NCV, NAB, </w:t>
      </w:r>
      <w:r w:rsidR="00C61F43">
        <w:rPr>
          <w:color w:val="000000"/>
        </w:rPr>
        <w:t>na</w:t>
      </w:r>
      <w:r w:rsidR="00D06C46">
        <w:rPr>
          <w:color w:val="000000"/>
        </w:rPr>
        <w:t xml:space="preserve"> NJB.</w:t>
      </w:r>
      <w:r w:rsidR="00D06C46">
        <w:rPr>
          <w:rStyle w:val="FootnoteReference"/>
          <w:color w:val="000000"/>
        </w:rPr>
        <w:footnoteReference w:id="1"/>
      </w:r>
      <w:r w:rsidR="003C2908">
        <w:rPr>
          <w:color w:val="000000"/>
        </w:rPr>
        <w:t xml:space="preserve"> </w:t>
      </w:r>
    </w:p>
    <w:p w14:paraId="18AB997C" w14:textId="77777777" w:rsidR="0055052E" w:rsidRPr="0055052E" w:rsidRDefault="00C61F43" w:rsidP="0055052E">
      <w:pPr>
        <w:pStyle w:val="Heading4"/>
        <w:numPr>
          <w:ilvl w:val="0"/>
          <w:numId w:val="0"/>
        </w:numPr>
        <w:ind w:firstLine="720"/>
        <w:jc w:val="both"/>
      </w:pPr>
      <w:r w:rsidRPr="00C61F43">
        <w:rPr>
          <w:i/>
        </w:rPr>
        <w:t>Maandishi yaliyopokelewa</w:t>
      </w:r>
      <w:r w:rsidR="004479F8">
        <w:t xml:space="preserve"> </w:t>
      </w:r>
      <w:r>
        <w:t>ndio maandishi yaliyotumiwa na wale Wanamageuzi</w:t>
      </w:r>
      <w:r w:rsidR="003C2908">
        <w:t>.</w:t>
      </w:r>
      <w:r w:rsidR="003C2908">
        <w:rPr>
          <w:color w:val="000000"/>
        </w:rPr>
        <w:t xml:space="preserve"> </w:t>
      </w:r>
      <w:r>
        <w:t>Kani</w:t>
      </w:r>
      <w:r w:rsidR="00A1565E">
        <w:t>sa la Kikristo linatambua vitab</w:t>
      </w:r>
      <w:r w:rsidR="00A1565E">
        <w:rPr>
          <w:lang w:val="en-US"/>
        </w:rPr>
        <w:t>u</w:t>
      </w:r>
      <w:r>
        <w:t xml:space="preserve"> 27 vy</w:t>
      </w:r>
      <w:r w:rsidR="00A1565E">
        <w:t>a maandishi haya kuwa ni kan</w:t>
      </w:r>
      <w:r w:rsidR="00A1565E">
        <w:rPr>
          <w:lang w:val="en-US"/>
        </w:rPr>
        <w:t>u</w:t>
      </w:r>
      <w:r>
        <w:t>ni ya Agano Jipya na maandishi mengine yanayobakia yanapingana na yamechanganyika kiasi ambacho ni vigumu kuyafikiria kama yanaweza kuaminika.</w:t>
      </w:r>
      <w:bookmarkEnd w:id="30"/>
      <w:bookmarkEnd w:id="31"/>
    </w:p>
    <w:p w14:paraId="0A2BE6BE" w14:textId="77777777" w:rsidR="00F35FB2" w:rsidRPr="0055052E" w:rsidRDefault="00F35FB2" w:rsidP="00F35FB2">
      <w:pPr>
        <w:rPr>
          <w:sz w:val="16"/>
          <w:szCs w:val="16"/>
        </w:rPr>
      </w:pPr>
    </w:p>
    <w:p w14:paraId="513FBF72" w14:textId="77777777" w:rsidR="00F35FB2" w:rsidRDefault="00C61F43" w:rsidP="00943744">
      <w:pPr>
        <w:pStyle w:val="Heading3"/>
      </w:pPr>
      <w:r>
        <w:t>Uchapishaji wa kwanza wa Agano Jipya la Kiyunani</w:t>
      </w:r>
    </w:p>
    <w:p w14:paraId="15A049A4" w14:textId="77777777" w:rsidR="00F35FB2" w:rsidRPr="0055052E" w:rsidRDefault="00F35FB2" w:rsidP="00F35FB2">
      <w:pPr>
        <w:rPr>
          <w:sz w:val="16"/>
          <w:szCs w:val="16"/>
        </w:rPr>
      </w:pPr>
    </w:p>
    <w:p w14:paraId="4135C828" w14:textId="77777777" w:rsidR="003C2908" w:rsidRPr="003C2908" w:rsidRDefault="00C61F43" w:rsidP="0055052E">
      <w:pPr>
        <w:pStyle w:val="Heading4"/>
        <w:numPr>
          <w:ilvl w:val="0"/>
          <w:numId w:val="85"/>
        </w:numPr>
        <w:tabs>
          <w:tab w:val="left" w:pos="1080"/>
        </w:tabs>
        <w:ind w:left="0" w:firstLine="720"/>
        <w:jc w:val="both"/>
      </w:pPr>
      <w:r>
        <w:t xml:space="preserve">Erasmo alichapisha Agano Jipya la Kiyunani mwaka </w:t>
      </w:r>
      <w:r w:rsidR="00F35FB2" w:rsidRPr="00943744">
        <w:t>1516.</w:t>
      </w:r>
      <w:r w:rsidR="00DA5F58">
        <w:t xml:space="preserve"> </w:t>
      </w:r>
      <w:r>
        <w:t>Erasmo alitumia maandishi yote yaliyokuwepo katika kuchapisha hili Agano Jipya la Kigiriki.</w:t>
      </w:r>
      <w:r w:rsidR="003C2908">
        <w:t xml:space="preserve"> </w:t>
      </w:r>
      <w:r>
        <w:t xml:space="preserve">Alitaja pia </w:t>
      </w:r>
      <w:r w:rsidR="00A50A52">
        <w:t>mkusanyiko wa Kilatini (Latin Vulgate) ambao aliamini kuwa inazo dosari nyingi na kukosa maadili ili kuhakikisha kwamba ameangalia kila kianzio kilichokuwepo</w:t>
      </w:r>
      <w:r w:rsidR="003C2908">
        <w:t xml:space="preserve">.  </w:t>
      </w:r>
      <w:r w:rsidR="00A50A52">
        <w:t>Alitegemea kupata taarifa sahihi ambayo ni halisi na inao uvuvio wa Roho Mtakatifu</w:t>
      </w:r>
      <w:r w:rsidR="003C2908">
        <w:t xml:space="preserve">.  </w:t>
      </w:r>
      <w:r w:rsidR="00A50A52">
        <w:t>Agano Jipya la Kiyunani la Erasmo</w:t>
      </w:r>
      <w:r w:rsidR="003C2908">
        <w:t xml:space="preserve"> </w:t>
      </w:r>
      <w:r w:rsidR="00A50A52">
        <w:t>lilikuwa ni matokeo yenye uelewano na uaminifu wa taarifa za Kiyunani zilizoandikwa kwa mikono ambazo zilitumiwa kabla ya kuwepo mashine za uchapishaji</w:t>
      </w:r>
      <w:r w:rsidR="003C2908">
        <w:t xml:space="preserve">.  </w:t>
      </w:r>
      <w:r w:rsidR="00A50A52">
        <w:t>Alitumia kila</w:t>
      </w:r>
      <w:r w:rsidR="00567915">
        <w:t xml:space="preserve"> daftari iliyokuwa </w:t>
      </w:r>
      <w:r w:rsidR="00A50A52">
        <w:t xml:space="preserve">imeandikwa </w:t>
      </w:r>
      <w:r w:rsidR="00567915">
        <w:t>na akazilinganisha kwa uangalifu mkubwa ili kuhakikisha anapata Agano Jipya la Kiyunani lililo sahihi ambalo litachapishwa na kusambazwa kwa mara ya kwanza</w:t>
      </w:r>
      <w:r w:rsidR="003C2908">
        <w:t>.</w:t>
      </w:r>
    </w:p>
    <w:p w14:paraId="474C8D7C" w14:textId="77777777" w:rsidR="003C2908" w:rsidRPr="003C2908" w:rsidRDefault="003C2908" w:rsidP="003C2908"/>
    <w:p w14:paraId="5EDC978D" w14:textId="77777777" w:rsidR="00F35FB2" w:rsidRDefault="00567915" w:rsidP="0055052E">
      <w:pPr>
        <w:pStyle w:val="Heading4"/>
        <w:tabs>
          <w:tab w:val="left" w:pos="1080"/>
        </w:tabs>
        <w:ind w:left="0" w:firstLine="720"/>
        <w:jc w:val="both"/>
        <w:rPr>
          <w:i/>
        </w:rPr>
      </w:pPr>
      <w:r>
        <w:t xml:space="preserve">Erasmo hakuanzisha </w:t>
      </w:r>
      <w:r w:rsidR="00F35FB2">
        <w:t xml:space="preserve"> </w:t>
      </w:r>
      <w:r>
        <w:rPr>
          <w:i/>
        </w:rPr>
        <w:t>maandishi yaliyopokelewa</w:t>
      </w:r>
      <w:r w:rsidR="00DA5F58">
        <w:t xml:space="preserve">; </w:t>
      </w:r>
      <w:r w:rsidR="00083336" w:rsidRPr="00083336">
        <w:rPr>
          <w:i/>
        </w:rPr>
        <w:t>alikusanya</w:t>
      </w:r>
      <w:r w:rsidR="00083336">
        <w:t xml:space="preserve"> na </w:t>
      </w:r>
      <w:r w:rsidR="00083336" w:rsidRPr="00083336">
        <w:rPr>
          <w:i/>
        </w:rPr>
        <w:t>kuchapisha</w:t>
      </w:r>
      <w:r w:rsidR="00F35FB2">
        <w:rPr>
          <w:i/>
        </w:rPr>
        <w:t>.</w:t>
      </w:r>
      <w:r w:rsidR="00DA5F58">
        <w:rPr>
          <w:i/>
        </w:rPr>
        <w:t xml:space="preserve"> </w:t>
      </w:r>
      <w:r w:rsidR="00083336">
        <w:t xml:space="preserve">Alikusanya nakala nyingi </w:t>
      </w:r>
      <w:r w:rsidR="00083336" w:rsidRPr="00083336">
        <w:rPr>
          <w:i/>
        </w:rPr>
        <w:t>zilizoandikwa</w:t>
      </w:r>
      <w:r w:rsidR="00083336">
        <w:t xml:space="preserve"> kwa </w:t>
      </w:r>
      <w:r w:rsidR="00083336" w:rsidRPr="00083336">
        <w:rPr>
          <w:i/>
        </w:rPr>
        <w:t>mkono</w:t>
      </w:r>
      <w:r w:rsidR="002011E4">
        <w:t xml:space="preserve">  za Maandiko zilizokuwa katika mzunguko na kwa kulinganisha moja na nyingine alipata msimamo kati yake ambao aliuchapisha kama Agano Jipya.</w:t>
      </w:r>
    </w:p>
    <w:p w14:paraId="4FAEDD54" w14:textId="77777777" w:rsidR="00943744" w:rsidRDefault="003C2908" w:rsidP="0055052E">
      <w:pPr>
        <w:jc w:val="both"/>
        <w:rPr>
          <w:i/>
        </w:rPr>
      </w:pPr>
      <w:r w:rsidRPr="00565742">
        <w:rPr>
          <w:i/>
        </w:rPr>
        <w:t xml:space="preserve"> </w:t>
      </w:r>
      <w:r w:rsidR="00F35FB2" w:rsidRPr="00565742">
        <w:rPr>
          <w:i/>
        </w:rPr>
        <w:t>“</w:t>
      </w:r>
      <w:r w:rsidR="002011E4">
        <w:rPr>
          <w:i/>
        </w:rPr>
        <w:t xml:space="preserve">hatupaswi kulionyesha kama ni chimbuko la Erasmo la ‘maandishi yaliyopokelewa’ bali kama muendelezo wa kutoka kwenye maandishi ya mkono iliyozooeleka jinsi ilivyopokelewa kwenda kwenye </w:t>
      </w:r>
      <w:r w:rsidR="002011E4" w:rsidRPr="002011E4">
        <w:rPr>
          <w:b/>
          <w:i/>
        </w:rPr>
        <w:t>mfumo wa kuchapisha</w:t>
      </w:r>
      <w:r w:rsidR="002011E4">
        <w:rPr>
          <w:i/>
        </w:rPr>
        <w:t>, ambao uliendelea kuwepo kwa karne tatu</w:t>
      </w:r>
      <w:r w:rsidR="00F35FB2" w:rsidRPr="00565742">
        <w:rPr>
          <w:i/>
        </w:rPr>
        <w:t>.” – Kenneth W. Clark</w:t>
      </w:r>
      <w:r w:rsidRPr="00565742">
        <w:rPr>
          <w:i/>
        </w:rPr>
        <w:t xml:space="preserve">, </w:t>
      </w:r>
      <w:r w:rsidR="002011E4">
        <w:rPr>
          <w:i/>
        </w:rPr>
        <w:t xml:space="preserve">msomi wa Maandishi ya Kiyunani </w:t>
      </w:r>
      <w:r w:rsidR="00187305" w:rsidRPr="00565742">
        <w:rPr>
          <w:i/>
        </w:rPr>
        <w:t xml:space="preserve"> (</w:t>
      </w:r>
      <w:r w:rsidR="002011E4">
        <w:rPr>
          <w:i/>
        </w:rPr>
        <w:t>msisitizo umeongezwa</w:t>
      </w:r>
      <w:r w:rsidR="00187305" w:rsidRPr="00565742">
        <w:rPr>
          <w:i/>
        </w:rPr>
        <w:t>)</w:t>
      </w:r>
    </w:p>
    <w:p w14:paraId="026DC8F2" w14:textId="77777777" w:rsidR="00B41E86" w:rsidRPr="00565742" w:rsidRDefault="00B41E86" w:rsidP="0055052E">
      <w:pPr>
        <w:jc w:val="both"/>
        <w:rPr>
          <w:i/>
        </w:rPr>
      </w:pPr>
    </w:p>
    <w:p w14:paraId="48C28ED5" w14:textId="77777777" w:rsidR="00F35FB2" w:rsidRDefault="00F35FB2" w:rsidP="00DA5F58">
      <w:pPr>
        <w:pStyle w:val="Heading3"/>
      </w:pPr>
      <w:r>
        <w:t xml:space="preserve">   </w:t>
      </w:r>
      <w:r w:rsidR="00EC27E5">
        <w:t>Roho Mtakatifu alizilinda na kuzihifadhi taarifa za kweli za Agano Jipya</w:t>
      </w:r>
      <w:r>
        <w:t>.</w:t>
      </w:r>
    </w:p>
    <w:p w14:paraId="6AEE4D95" w14:textId="77777777" w:rsidR="00DA5F58" w:rsidRDefault="00DA5F58" w:rsidP="00DA5F58">
      <w:pPr>
        <w:pStyle w:val="Heading4"/>
        <w:numPr>
          <w:ilvl w:val="0"/>
          <w:numId w:val="0"/>
        </w:numPr>
        <w:ind w:left="1080"/>
      </w:pPr>
    </w:p>
    <w:p w14:paraId="5323338E" w14:textId="77777777" w:rsidR="00F35FB2" w:rsidRDefault="00EC27E5" w:rsidP="0024084C">
      <w:pPr>
        <w:pStyle w:val="Heading4"/>
        <w:numPr>
          <w:ilvl w:val="0"/>
          <w:numId w:val="86"/>
        </w:numPr>
        <w:ind w:left="1080"/>
      </w:pPr>
      <w:r>
        <w:t>Neno la Mungu halitapotea</w:t>
      </w:r>
      <w:r w:rsidR="00F35FB2">
        <w:t>.</w:t>
      </w:r>
    </w:p>
    <w:p w14:paraId="087DB41E" w14:textId="77777777" w:rsidR="00F35FB2" w:rsidRDefault="00EC27E5" w:rsidP="00970784">
      <w:pPr>
        <w:pStyle w:val="NormalWeb"/>
        <w:spacing w:before="0" w:beforeAutospacing="0" w:after="0" w:afterAutospacing="0"/>
        <w:rPr>
          <w:i/>
          <w:iCs/>
          <w:color w:val="000000"/>
        </w:rPr>
      </w:pPr>
      <w:r>
        <w:rPr>
          <w:color w:val="000000"/>
        </w:rPr>
        <w:t>Mathayo</w:t>
      </w:r>
      <w:r w:rsidR="00DA5F58">
        <w:rPr>
          <w:color w:val="000000"/>
        </w:rPr>
        <w:t xml:space="preserve"> 24:35—</w:t>
      </w:r>
      <w:r>
        <w:rPr>
          <w:i/>
          <w:iCs/>
          <w:color w:val="000000"/>
        </w:rPr>
        <w:t>Mbingu na nchi zitapita; lakini maneno yangu hayatapita kamwe</w:t>
      </w:r>
      <w:r w:rsidR="00DA5F58">
        <w:rPr>
          <w:i/>
          <w:iCs/>
          <w:color w:val="000000"/>
        </w:rPr>
        <w:t>.</w:t>
      </w:r>
    </w:p>
    <w:p w14:paraId="59739B18" w14:textId="77777777" w:rsidR="00F35FB2" w:rsidRPr="00C21DAD" w:rsidRDefault="00F35FB2" w:rsidP="00970784">
      <w:pPr>
        <w:pStyle w:val="NormalWeb"/>
        <w:spacing w:before="0" w:beforeAutospacing="0" w:after="0" w:afterAutospacing="0"/>
        <w:ind w:left="360" w:hanging="360"/>
        <w:rPr>
          <w:color w:val="000000"/>
        </w:rPr>
      </w:pPr>
      <w:r w:rsidRPr="002D549C">
        <w:rPr>
          <w:color w:val="000000"/>
        </w:rPr>
        <w:t xml:space="preserve"> </w:t>
      </w:r>
      <w:r w:rsidR="00DA5F58">
        <w:rPr>
          <w:color w:val="000000"/>
        </w:rPr>
        <w:t xml:space="preserve">I </w:t>
      </w:r>
      <w:r w:rsidR="00EC27E5">
        <w:rPr>
          <w:color w:val="000000"/>
        </w:rPr>
        <w:t>Petro</w:t>
      </w:r>
      <w:r w:rsidR="00DA5F58">
        <w:rPr>
          <w:color w:val="000000"/>
        </w:rPr>
        <w:t xml:space="preserve"> 1:23—</w:t>
      </w:r>
      <w:r w:rsidR="00EC27E5">
        <w:rPr>
          <w:i/>
          <w:iCs/>
          <w:color w:val="000000"/>
        </w:rPr>
        <w:t>Kwa kuwa mmezaliwa mara ya pili si kwa mbegu iharibikayo bali kwa ile isiyoharibika; kwa neno la Mungu lenye uzima lidumulo hata milele</w:t>
      </w:r>
      <w:r w:rsidRPr="002D549C">
        <w:rPr>
          <w:i/>
          <w:iCs/>
          <w:color w:val="000000"/>
        </w:rPr>
        <w:t>.</w:t>
      </w:r>
    </w:p>
    <w:p w14:paraId="4311CA66" w14:textId="77777777" w:rsidR="00970784" w:rsidRDefault="00970784" w:rsidP="00970784">
      <w:pPr>
        <w:pStyle w:val="Heading4"/>
        <w:numPr>
          <w:ilvl w:val="0"/>
          <w:numId w:val="0"/>
        </w:numPr>
        <w:ind w:left="1080"/>
      </w:pPr>
    </w:p>
    <w:p w14:paraId="1C8E8D5D" w14:textId="77777777" w:rsidR="004A4AD0" w:rsidRDefault="00EC27E5" w:rsidP="004A4AD0">
      <w:pPr>
        <w:pStyle w:val="Heading4"/>
      </w:pPr>
      <w:r>
        <w:t>Roho Mtakatifu aliwafundisha Wakristo ni vitabu vipi vyenye uvuvio</w:t>
      </w:r>
      <w:r w:rsidR="00F35FB2" w:rsidRPr="002D549C">
        <w:t>.</w:t>
      </w:r>
    </w:p>
    <w:p w14:paraId="46C7B352" w14:textId="5FC62E5D" w:rsidR="004A4AD0" w:rsidRDefault="00EC27E5" w:rsidP="002B2216">
      <w:pPr>
        <w:pStyle w:val="Heading4"/>
        <w:numPr>
          <w:ilvl w:val="0"/>
          <w:numId w:val="0"/>
        </w:numPr>
        <w:ind w:left="360" w:hanging="360"/>
      </w:pPr>
      <w:r>
        <w:rPr>
          <w:i/>
          <w:iCs/>
          <w:color w:val="000000"/>
        </w:rPr>
        <w:t>Yohana</w:t>
      </w:r>
      <w:r w:rsidR="00970784" w:rsidRPr="004A4AD0">
        <w:rPr>
          <w:i/>
          <w:iCs/>
          <w:color w:val="000000"/>
        </w:rPr>
        <w:t xml:space="preserve"> 14:25-26—</w:t>
      </w:r>
      <w:r w:rsidR="00653A09">
        <w:rPr>
          <w:i/>
          <w:iCs/>
          <w:color w:val="000000"/>
        </w:rPr>
        <w:t>Hayo ndiyo niliyowaambia wakati nilipokuwa nikikaa kwenu</w:t>
      </w:r>
      <w:r w:rsidR="00F35FB2" w:rsidRPr="004A4AD0">
        <w:rPr>
          <w:i/>
          <w:iCs/>
          <w:color w:val="000000"/>
        </w:rPr>
        <w:t>.</w:t>
      </w:r>
      <w:r w:rsidR="00653A09">
        <w:rPr>
          <w:i/>
          <w:iCs/>
          <w:color w:val="000000"/>
        </w:rPr>
        <w:t xml:space="preserve"> Lakini huyo Msaidizi, huyo Roho Mtakatifu, ambaye Baba atampeleka kwa jina langu, atawafundisha yote na kuwakumbusha yote niliyowaambia.</w:t>
      </w:r>
    </w:p>
    <w:p w14:paraId="763722FB" w14:textId="77777777" w:rsidR="00BB1F59" w:rsidRDefault="00653A09" w:rsidP="0055052E">
      <w:pPr>
        <w:pStyle w:val="Heading4"/>
        <w:tabs>
          <w:tab w:val="left" w:pos="1080"/>
        </w:tabs>
        <w:ind w:left="0" w:firstLine="720"/>
        <w:jc w:val="both"/>
      </w:pPr>
      <w:r>
        <w:t>Roho Mtakatifu aliwaongoza pia Wakristo kutambua ni vitabu gani vilivyokosa uvuvio</w:t>
      </w:r>
      <w:r w:rsidR="00F35FB2">
        <w:t>.</w:t>
      </w:r>
      <w:r w:rsidR="00970784">
        <w:t xml:space="preserve"> </w:t>
      </w:r>
      <w:r>
        <w:t>Baadhi ya vitabu vilichukuliwa kwa makosa kama vyenye kanoni na baadhi ya Wakristo wa mwanzo</w:t>
      </w:r>
      <w:r w:rsidR="00F35FB2">
        <w:t xml:space="preserve">.  </w:t>
      </w:r>
      <w:r>
        <w:t>Kwa mfano Ireneo alichukulia kitabu cha “mchungaji wa Hermesi” kuwa ni kimojawapo chenye uvuvio</w:t>
      </w:r>
      <w:r w:rsidR="00F35FB2">
        <w:t xml:space="preserve">.  </w:t>
      </w:r>
      <w:r>
        <w:t>Roho Mtakatifu aliweka kanoni katika hali yake ya sasa kwa vitabu 27 vya agano Jipya</w:t>
      </w:r>
      <w:r w:rsidR="00F35FB2">
        <w:t xml:space="preserve">. </w:t>
      </w:r>
    </w:p>
    <w:p w14:paraId="3C46015A" w14:textId="77777777" w:rsidR="00DA5F58" w:rsidRDefault="00DA5F58" w:rsidP="00DA5F58">
      <w:pPr>
        <w:pStyle w:val="Heading3"/>
        <w:numPr>
          <w:ilvl w:val="0"/>
          <w:numId w:val="0"/>
        </w:numPr>
        <w:ind w:left="720"/>
      </w:pPr>
    </w:p>
    <w:p w14:paraId="64AEB16F" w14:textId="77777777" w:rsidR="00F35FB2" w:rsidRDefault="00653A09" w:rsidP="00DA5F58">
      <w:pPr>
        <w:pStyle w:val="Heading3"/>
      </w:pPr>
      <w:r>
        <w:t>Taarifa zilizopokelewa za Agano Jipya zilihifadhiwa na viongozi wa kanisa</w:t>
      </w:r>
      <w:r w:rsidR="00F35FB2">
        <w:t>.</w:t>
      </w:r>
    </w:p>
    <w:p w14:paraId="1CD9E411" w14:textId="77777777" w:rsidR="00DA5F58" w:rsidRPr="00B41E86" w:rsidRDefault="00DA5F58" w:rsidP="00DA5F58">
      <w:pPr>
        <w:pStyle w:val="Heading4"/>
        <w:numPr>
          <w:ilvl w:val="0"/>
          <w:numId w:val="0"/>
        </w:numPr>
        <w:tabs>
          <w:tab w:val="left" w:pos="1080"/>
        </w:tabs>
        <w:ind w:left="720"/>
        <w:rPr>
          <w:sz w:val="16"/>
          <w:szCs w:val="16"/>
        </w:rPr>
      </w:pPr>
    </w:p>
    <w:p w14:paraId="6E0F1380" w14:textId="77777777" w:rsidR="00DA5F58" w:rsidRPr="00DA5F58" w:rsidRDefault="00653A09" w:rsidP="0055052E">
      <w:pPr>
        <w:pStyle w:val="Heading4"/>
        <w:numPr>
          <w:ilvl w:val="0"/>
          <w:numId w:val="87"/>
        </w:numPr>
        <w:tabs>
          <w:tab w:val="left" w:pos="1080"/>
        </w:tabs>
        <w:ind w:left="0" w:firstLine="720"/>
        <w:jc w:val="both"/>
      </w:pPr>
      <w:r>
        <w:t>Mwanzoni kabisa mwa kanisa Mitume waliagiza kanisa ni vitabu vipi vyenye uvuvio na vipi havina</w:t>
      </w:r>
      <w:r w:rsidR="00F35FB2">
        <w:t>.</w:t>
      </w:r>
      <w:r w:rsidR="00DA5F58">
        <w:t xml:space="preserve"> </w:t>
      </w:r>
      <w:r>
        <w:rPr>
          <w:color w:val="000000"/>
        </w:rPr>
        <w:t xml:space="preserve">Mkumbuke Yohana, yule mtume wa mwisho kati ya Wafuasi waanzilishi, alikuwa na umuhimu katika kuliagiza kanisa na kulifikishia maandiko ya kweli yenye uvuvio ya Agano Jipya hadi mwaka wa </w:t>
      </w:r>
      <w:r w:rsidR="00F35FB2" w:rsidRPr="00DA5F58">
        <w:rPr>
          <w:color w:val="000000"/>
        </w:rPr>
        <w:t>100</w:t>
      </w:r>
      <w:r>
        <w:rPr>
          <w:color w:val="000000"/>
        </w:rPr>
        <w:t xml:space="preserve"> Baada ya Kristo</w:t>
      </w:r>
      <w:r w:rsidR="00F35FB2" w:rsidRPr="00DA5F58">
        <w:rPr>
          <w:color w:val="000000"/>
        </w:rPr>
        <w:t>.</w:t>
      </w:r>
    </w:p>
    <w:p w14:paraId="536BFF99" w14:textId="77777777" w:rsidR="00F35FB2" w:rsidRDefault="00C50CA6" w:rsidP="0055052E">
      <w:pPr>
        <w:pStyle w:val="Heading4"/>
        <w:numPr>
          <w:ilvl w:val="0"/>
          <w:numId w:val="87"/>
        </w:numPr>
        <w:tabs>
          <w:tab w:val="left" w:pos="1080"/>
        </w:tabs>
        <w:ind w:left="0" w:firstLine="720"/>
        <w:jc w:val="both"/>
        <w:rPr>
          <w:color w:val="000000"/>
        </w:rPr>
      </w:pPr>
      <w:r>
        <w:rPr>
          <w:color w:val="000000"/>
        </w:rPr>
        <w:t>Viongozi wa kwanza wa kanisa walizifikisha taarifa hizo za Agano Jipya kwa waliowapokea</w:t>
      </w:r>
      <w:r w:rsidR="00DA5F58">
        <w:rPr>
          <w:color w:val="000000"/>
        </w:rPr>
        <w:t xml:space="preserve">. </w:t>
      </w:r>
      <w:r>
        <w:rPr>
          <w:color w:val="000000"/>
        </w:rPr>
        <w:t>Inyasi na Polikarpi ambao walikuwa ni viongozi wa kanisa la mwanzo walifundishwa na Mtume Yohane kwa kuwapa maagizo ya kitume moja kwa moja kuhusu elimu ya maandishi yenye uvuvio. Polikarpi alimfundisha Ireneo ambaye baadaye alikuja kuwa kiongozi wa kanisa</w:t>
      </w:r>
      <w:r w:rsidR="00F35FB2" w:rsidRPr="00DA5F58">
        <w:rPr>
          <w:color w:val="000000"/>
        </w:rPr>
        <w:t xml:space="preserve">.  </w:t>
      </w:r>
      <w:r>
        <w:rPr>
          <w:color w:val="000000"/>
        </w:rPr>
        <w:t>Wale viongozi waliwafundisha warithi wao ukweli wa Neno la Mungu</w:t>
      </w:r>
      <w:r w:rsidR="00F35FB2" w:rsidRPr="00DA5F58">
        <w:rPr>
          <w:color w:val="000000"/>
        </w:rPr>
        <w:t>.</w:t>
      </w:r>
    </w:p>
    <w:p w14:paraId="71397236" w14:textId="77777777" w:rsidR="00DA5F58" w:rsidRPr="00B41E86" w:rsidRDefault="00DA5F58" w:rsidP="00DA5F58"/>
    <w:p w14:paraId="43DF7575" w14:textId="77777777" w:rsidR="00F35FB2" w:rsidRDefault="000420DF" w:rsidP="00970784">
      <w:pPr>
        <w:pStyle w:val="Heading2"/>
      </w:pPr>
      <w:r>
        <w:t>Ugunduzi wa Kan</w:t>
      </w:r>
      <w:r>
        <w:rPr>
          <w:lang w:val="en-US"/>
        </w:rPr>
        <w:t>u</w:t>
      </w:r>
      <w:r w:rsidR="00C50CA6">
        <w:t>ni ya Agano Jipya</w:t>
      </w:r>
    </w:p>
    <w:p w14:paraId="6EA9DC72" w14:textId="77777777" w:rsidR="00F35FB2" w:rsidRPr="00B41E86" w:rsidRDefault="00F35FB2" w:rsidP="00F35FB2">
      <w:pPr>
        <w:rPr>
          <w:sz w:val="16"/>
          <w:szCs w:val="16"/>
        </w:rPr>
      </w:pPr>
      <w:r>
        <w:tab/>
      </w:r>
    </w:p>
    <w:p w14:paraId="057B048B" w14:textId="77777777" w:rsidR="00F35FB2" w:rsidRDefault="00C50CA6" w:rsidP="0024084C">
      <w:pPr>
        <w:pStyle w:val="Heading3"/>
        <w:numPr>
          <w:ilvl w:val="0"/>
          <w:numId w:val="88"/>
        </w:numPr>
      </w:pPr>
      <w:r>
        <w:t>Zipo taarifa za Kihistoria kuhusu kukubalika kwa Kanoni ya Agano Jipya</w:t>
      </w:r>
      <w:r w:rsidR="00F35FB2">
        <w:t>.</w:t>
      </w:r>
    </w:p>
    <w:p w14:paraId="5B69F72D" w14:textId="77777777" w:rsidR="00F35FB2" w:rsidRPr="00BB1F59" w:rsidRDefault="00F35FB2" w:rsidP="00F35FB2">
      <w:pPr>
        <w:rPr>
          <w:sz w:val="10"/>
          <w:szCs w:val="10"/>
        </w:rPr>
      </w:pPr>
    </w:p>
    <w:p w14:paraId="0B3C5969" w14:textId="77777777" w:rsidR="004A4AD0" w:rsidRDefault="00C50CA6" w:rsidP="0055052E">
      <w:pPr>
        <w:pStyle w:val="Heading4"/>
        <w:numPr>
          <w:ilvl w:val="0"/>
          <w:numId w:val="89"/>
        </w:numPr>
        <w:tabs>
          <w:tab w:val="left" w:pos="1080"/>
        </w:tabs>
        <w:ind w:left="0" w:firstLine="720"/>
        <w:jc w:val="both"/>
      </w:pPr>
      <w:r>
        <w:t xml:space="preserve">Vitabu vya mwanzo vya Agano Jipya vilivyokusanywa pamoja ni nyaraka za </w:t>
      </w:r>
      <w:r w:rsidR="00F35FB2" w:rsidRPr="005927FF">
        <w:t>Paul</w:t>
      </w:r>
      <w:r>
        <w:t>o</w:t>
      </w:r>
      <w:r w:rsidR="00F35FB2" w:rsidRPr="005927FF">
        <w:t xml:space="preserve">. </w:t>
      </w:r>
      <w:r w:rsidR="004A4AD0">
        <w:t xml:space="preserve"> </w:t>
      </w:r>
      <w:r>
        <w:t>Mkusanyo wa nyaraka za Paulo ulikuwepo katika mzunguko mwanzoni mwa karne ya pili</w:t>
      </w:r>
      <w:r w:rsidR="00F35FB2">
        <w:t xml:space="preserve">.  </w:t>
      </w:r>
      <w:r>
        <w:t>Inyasi ambaye ni kiongozi wa Karne ya Pili alitaja nyaraka za Paulo kama Injili</w:t>
      </w:r>
      <w:r w:rsidR="00F35FB2">
        <w:t xml:space="preserve">.  </w:t>
      </w:r>
      <w:r>
        <w:t xml:space="preserve">Mkusanyiko wa barua za Paulo ulikuwepo wakati Polikarpi alipowaandikia Wafilipo na wakati Inyasi alipoandika barua zake saba kwa makanisa ya Asia ndogo mwaka </w:t>
      </w:r>
      <w:r w:rsidR="00F35FB2">
        <w:t>115</w:t>
      </w:r>
      <w:r>
        <w:t xml:space="preserve"> Baada ya Kristo</w:t>
      </w:r>
      <w:r w:rsidR="00F35FB2">
        <w:t xml:space="preserve">. </w:t>
      </w:r>
    </w:p>
    <w:p w14:paraId="253EBF61" w14:textId="77777777" w:rsidR="00B41E86" w:rsidRPr="00B41E86" w:rsidRDefault="00431E30" w:rsidP="00B41E86">
      <w:pPr>
        <w:pStyle w:val="Heading4"/>
        <w:numPr>
          <w:ilvl w:val="0"/>
          <w:numId w:val="89"/>
        </w:numPr>
        <w:tabs>
          <w:tab w:val="left" w:pos="1080"/>
        </w:tabs>
        <w:ind w:left="0" w:firstLine="720"/>
        <w:jc w:val="both"/>
        <w:rPr>
          <w:color w:val="000000"/>
        </w:rPr>
      </w:pPr>
      <w:r>
        <w:t xml:space="preserve">Zile </w:t>
      </w:r>
      <w:r w:rsidR="00C50CA6">
        <w:t xml:space="preserve">Injili </w:t>
      </w:r>
      <w:r>
        <w:t xml:space="preserve">nne </w:t>
      </w:r>
      <w:r w:rsidR="00C50CA6">
        <w:t>zilikusanywa pamoja na kuwekwa katika mfumo muda fulani katika karne ya pili</w:t>
      </w:r>
      <w:r w:rsidR="00F35FB2">
        <w:t>.</w:t>
      </w:r>
      <w:r w:rsidR="004A4AD0">
        <w:t xml:space="preserve"> </w:t>
      </w:r>
      <w:r w:rsidR="00C50CA6">
        <w:t>Tarehe kamili ambapo Injili hizo nne ziliwekwa pamoja haijulikani</w:t>
      </w:r>
      <w:r w:rsidR="00F35FB2" w:rsidRPr="004A4AD0">
        <w:t>.</w:t>
      </w:r>
      <w:r w:rsidR="004A4AD0">
        <w:t xml:space="preserve"> </w:t>
      </w:r>
      <w:r w:rsidR="006273AF">
        <w:t xml:space="preserve">Inakubaliwa kwa ujumla kwamba ziliwekwa pamoja na kukubaliwa kabla ya mwaka </w:t>
      </w:r>
      <w:r w:rsidR="00F35FB2" w:rsidRPr="004A4AD0">
        <w:t>170</w:t>
      </w:r>
      <w:r w:rsidR="006273AF">
        <w:t xml:space="preserve"> Baada ya Kristo</w:t>
      </w:r>
      <w:r w:rsidR="00F35FB2" w:rsidRPr="004A4AD0">
        <w:t xml:space="preserve">, </w:t>
      </w:r>
      <w:r w:rsidR="006273AF">
        <w:t xml:space="preserve">kwa sababu injili hizo nne za Kanoni zilitumiwa na Tatiano ambaye alikuwa ni kiongozi wa Kanisa katika kongamano lake la Injili lililoandikwa mwaka wa </w:t>
      </w:r>
      <w:r w:rsidR="00F35FB2" w:rsidRPr="004A4AD0">
        <w:t>170</w:t>
      </w:r>
      <w:r w:rsidR="006273AF">
        <w:t xml:space="preserve"> Baada ya Kristo</w:t>
      </w:r>
      <w:r w:rsidR="00F35FB2" w:rsidRPr="004A4AD0">
        <w:t xml:space="preserve">.  </w:t>
      </w:r>
      <w:r w:rsidR="006273AF" w:rsidRPr="006273AF">
        <w:rPr>
          <w:u w:val="single"/>
        </w:rPr>
        <w:t>Ireneo</w:t>
      </w:r>
      <w:r w:rsidR="00F35FB2" w:rsidRPr="004A4AD0">
        <w:t>,</w:t>
      </w:r>
      <w:r w:rsidR="006273AF">
        <w:t>katika kitabu chake</w:t>
      </w:r>
      <w:r w:rsidR="00F35FB2" w:rsidRPr="004A4AD0">
        <w:t xml:space="preserve"> "</w:t>
      </w:r>
      <w:r w:rsidR="006273AF">
        <w:t>kinyume na maasi</w:t>
      </w:r>
      <w:r w:rsidR="00F35FB2" w:rsidRPr="004A4AD0">
        <w:t>" (</w:t>
      </w:r>
      <w:r w:rsidR="006273AF">
        <w:t>mwaka</w:t>
      </w:r>
      <w:r w:rsidR="00F35FB2" w:rsidRPr="004A4AD0">
        <w:t xml:space="preserve"> 182-88</w:t>
      </w:r>
      <w:r w:rsidR="006273AF">
        <w:t xml:space="preserve"> Baada ya Kristo</w:t>
      </w:r>
      <w:r w:rsidR="00F35FB2" w:rsidRPr="004A4AD0">
        <w:t xml:space="preserve">), </w:t>
      </w:r>
      <w:r w:rsidR="006273AF">
        <w:t xml:space="preserve">anazitaja injili hizo nne za Agano Jipya akizisema ni </w:t>
      </w:r>
      <w:r w:rsidR="00F07F57">
        <w:t>Maandiko</w:t>
      </w:r>
      <w:r w:rsidR="00F35FB2" w:rsidRPr="004A4AD0">
        <w:t>.</w:t>
      </w:r>
    </w:p>
    <w:p w14:paraId="7340A27C" w14:textId="77777777" w:rsidR="004A4AD0" w:rsidRPr="004A4AD0" w:rsidRDefault="00F07F57" w:rsidP="0055052E">
      <w:pPr>
        <w:pStyle w:val="Heading4"/>
        <w:numPr>
          <w:ilvl w:val="0"/>
          <w:numId w:val="89"/>
        </w:numPr>
        <w:tabs>
          <w:tab w:val="left" w:pos="1080"/>
        </w:tabs>
        <w:ind w:left="0" w:firstLine="720"/>
        <w:jc w:val="both"/>
      </w:pPr>
      <w:r>
        <w:rPr>
          <w:color w:val="000000"/>
        </w:rPr>
        <w:t xml:space="preserve">Injili nne zinazotajwa kama </w:t>
      </w:r>
      <w:r w:rsidR="005701B5" w:rsidRPr="005701B5">
        <w:rPr>
          <w:i/>
          <w:color w:val="000000"/>
          <w:lang w:val="en-US"/>
        </w:rPr>
        <w:t>Injili</w:t>
      </w:r>
      <w:r w:rsidR="00F35FB2" w:rsidRPr="004A4AD0">
        <w:rPr>
          <w:color w:val="000000"/>
        </w:rPr>
        <w:t xml:space="preserve"> </w:t>
      </w:r>
      <w:r>
        <w:rPr>
          <w:color w:val="000000"/>
        </w:rPr>
        <w:t xml:space="preserve">na nyaraka za Paulo anayetajwa kama </w:t>
      </w:r>
      <w:r w:rsidRPr="00F07F57">
        <w:rPr>
          <w:i/>
          <w:color w:val="000000"/>
        </w:rPr>
        <w:t>Mtume</w:t>
      </w:r>
      <w:r w:rsidR="00F35FB2" w:rsidRPr="004A4AD0">
        <w:rPr>
          <w:color w:val="000000"/>
        </w:rPr>
        <w:t xml:space="preserve"> </w:t>
      </w:r>
      <w:r>
        <w:rPr>
          <w:color w:val="000000"/>
        </w:rPr>
        <w:t>zilikuwemo katika mzunguko kama mkusanyo tofauti miaka ya mwanzo ya karne ya pili</w:t>
      </w:r>
      <w:r w:rsidR="00F35FB2" w:rsidRPr="004A4AD0">
        <w:rPr>
          <w:color w:val="000000"/>
        </w:rPr>
        <w:t xml:space="preserve">.  </w:t>
      </w:r>
      <w:r>
        <w:rPr>
          <w:color w:val="000000"/>
        </w:rPr>
        <w:t>Sehemu hizi mbili ziliunganishwa baadaye kwa kitabu cha Matendo ambacho kilizileta pamoja katika mkusanyo mmoja wa vitabu</w:t>
      </w:r>
      <w:r w:rsidR="00F35FB2" w:rsidRPr="004A4AD0">
        <w:rPr>
          <w:color w:val="000000"/>
        </w:rPr>
        <w:t xml:space="preserve">. </w:t>
      </w:r>
      <w:r>
        <w:rPr>
          <w:color w:val="000000"/>
        </w:rPr>
        <w:t>Hii ilikuwa ni hatua ya mwanzo ya kuvikusanya vitabu vya Agano Jipya katika kanoni moja iliyo kamilika</w:t>
      </w:r>
      <w:r w:rsidR="00F35FB2" w:rsidRPr="004A4AD0">
        <w:rPr>
          <w:color w:val="000000"/>
        </w:rPr>
        <w:t>.</w:t>
      </w:r>
    </w:p>
    <w:p w14:paraId="11A65C5F" w14:textId="77777777" w:rsidR="00FD2514" w:rsidRPr="00FD2514" w:rsidRDefault="00431E30" w:rsidP="0055052E">
      <w:pPr>
        <w:pStyle w:val="Heading4"/>
        <w:numPr>
          <w:ilvl w:val="0"/>
          <w:numId w:val="89"/>
        </w:numPr>
        <w:tabs>
          <w:tab w:val="left" w:pos="1080"/>
        </w:tabs>
        <w:ind w:left="0" w:firstLine="720"/>
        <w:jc w:val="both"/>
      </w:pPr>
      <w:r>
        <w:rPr>
          <w:color w:val="000000"/>
        </w:rPr>
        <w:t>K</w:t>
      </w:r>
      <w:r w:rsidR="00F07F57">
        <w:rPr>
          <w:color w:val="000000"/>
        </w:rPr>
        <w:t xml:space="preserve">abla ya mwaka </w:t>
      </w:r>
      <w:r w:rsidR="00F35FB2" w:rsidRPr="004A4AD0">
        <w:rPr>
          <w:color w:val="000000"/>
        </w:rPr>
        <w:t>200</w:t>
      </w:r>
      <w:r w:rsidR="00F07F57">
        <w:rPr>
          <w:color w:val="000000"/>
        </w:rPr>
        <w:t xml:space="preserve"> Baada ya Kristo</w:t>
      </w:r>
      <w:r w:rsidR="00F35FB2" w:rsidRPr="004A4AD0">
        <w:rPr>
          <w:color w:val="000000"/>
        </w:rPr>
        <w:t xml:space="preserve"> </w:t>
      </w:r>
      <w:r w:rsidR="00F07F57">
        <w:rPr>
          <w:color w:val="000000"/>
        </w:rPr>
        <w:t xml:space="preserve">nyaraka za Paulo, Injili, Matendo, </w:t>
      </w:r>
    </w:p>
    <w:p w14:paraId="36325C96" w14:textId="77777777" w:rsidR="004A4AD0" w:rsidRPr="004A4AD0" w:rsidRDefault="00F07F57" w:rsidP="0055052E">
      <w:pPr>
        <w:pStyle w:val="Heading4"/>
        <w:numPr>
          <w:ilvl w:val="0"/>
          <w:numId w:val="0"/>
        </w:numPr>
        <w:tabs>
          <w:tab w:val="left" w:pos="1080"/>
        </w:tabs>
        <w:jc w:val="both"/>
      </w:pPr>
      <w:r>
        <w:rPr>
          <w:color w:val="000000"/>
        </w:rPr>
        <w:t xml:space="preserve">I </w:t>
      </w:r>
      <w:r w:rsidR="00FD2514">
        <w:rPr>
          <w:color w:val="000000"/>
        </w:rPr>
        <w:t>P</w:t>
      </w:r>
      <w:r>
        <w:rPr>
          <w:color w:val="000000"/>
        </w:rPr>
        <w:t>etro</w:t>
      </w:r>
      <w:r w:rsidR="00FD2514">
        <w:rPr>
          <w:color w:val="000000"/>
        </w:rPr>
        <w:t xml:space="preserve"> na I Yohana zilitambuliwa kama Maandiko na kanisa la K</w:t>
      </w:r>
      <w:r w:rsidR="00431E30">
        <w:rPr>
          <w:color w:val="000000"/>
        </w:rPr>
        <w:t>ikristo. Maandishi ya Ireneo, K</w:t>
      </w:r>
      <w:r w:rsidR="00FD2514">
        <w:rPr>
          <w:color w:val="000000"/>
        </w:rPr>
        <w:t>lemen</w:t>
      </w:r>
      <w:r w:rsidR="00431E30">
        <w:rPr>
          <w:color w:val="000000"/>
        </w:rPr>
        <w:t>t</w:t>
      </w:r>
      <w:r w:rsidR="00FD2514">
        <w:rPr>
          <w:color w:val="000000"/>
        </w:rPr>
        <w:t>i wa Aleksandria na Tertuliano yanaonyesha kukubaliwa kwa vitabu hivi kama vyenye uvuvio na vilivyo hesabika kuwa na mamlaka sawa na yale yaliyoandikwa katika Agano la Kale</w:t>
      </w:r>
      <w:r w:rsidR="00F35FB2" w:rsidRPr="004A4AD0">
        <w:rPr>
          <w:color w:val="000000"/>
        </w:rPr>
        <w:t xml:space="preserve">. </w:t>
      </w:r>
    </w:p>
    <w:p w14:paraId="4516C98C" w14:textId="77777777" w:rsidR="00F35FB2" w:rsidRPr="004A4AD0" w:rsidRDefault="00FD2514" w:rsidP="0055052E">
      <w:pPr>
        <w:pStyle w:val="Heading4"/>
        <w:numPr>
          <w:ilvl w:val="0"/>
          <w:numId w:val="89"/>
        </w:numPr>
        <w:tabs>
          <w:tab w:val="left" w:pos="1080"/>
        </w:tabs>
        <w:ind w:left="0" w:firstLine="720"/>
        <w:jc w:val="both"/>
      </w:pPr>
      <w:r>
        <w:rPr>
          <w:color w:val="000000"/>
        </w:rPr>
        <w:t>Vitabu saba vilivyobaki</w:t>
      </w:r>
      <w:r w:rsidR="00F35FB2" w:rsidRPr="004A4AD0">
        <w:rPr>
          <w:color w:val="000000"/>
        </w:rPr>
        <w:t xml:space="preserve">, </w:t>
      </w:r>
      <w:r w:rsidR="00431E30">
        <w:rPr>
          <w:color w:val="000000"/>
        </w:rPr>
        <w:t>Yohana</w:t>
      </w:r>
      <w:r w:rsidR="00431E30" w:rsidRPr="004A4AD0">
        <w:rPr>
          <w:color w:val="000000"/>
        </w:rPr>
        <w:t xml:space="preserve"> </w:t>
      </w:r>
      <w:r w:rsidR="00F35FB2" w:rsidRPr="004A4AD0">
        <w:rPr>
          <w:color w:val="000000"/>
        </w:rPr>
        <w:t xml:space="preserve">2 </w:t>
      </w:r>
      <w:r>
        <w:rPr>
          <w:color w:val="000000"/>
        </w:rPr>
        <w:t>na</w:t>
      </w:r>
      <w:r w:rsidR="00F35FB2" w:rsidRPr="004A4AD0">
        <w:rPr>
          <w:color w:val="000000"/>
        </w:rPr>
        <w:t xml:space="preserve"> 3, </w:t>
      </w:r>
      <w:r w:rsidR="00431E30">
        <w:rPr>
          <w:color w:val="000000"/>
        </w:rPr>
        <w:t>Petro</w:t>
      </w:r>
      <w:r w:rsidR="00431E30" w:rsidRPr="004A4AD0">
        <w:rPr>
          <w:color w:val="000000"/>
        </w:rPr>
        <w:t xml:space="preserve"> </w:t>
      </w:r>
      <w:r w:rsidR="00F35FB2" w:rsidRPr="004A4AD0">
        <w:rPr>
          <w:color w:val="000000"/>
        </w:rPr>
        <w:t xml:space="preserve">2, </w:t>
      </w:r>
      <w:r>
        <w:rPr>
          <w:color w:val="000000"/>
        </w:rPr>
        <w:t>Waebrania</w:t>
      </w:r>
      <w:r w:rsidR="00F35FB2" w:rsidRPr="004A4AD0">
        <w:rPr>
          <w:color w:val="000000"/>
        </w:rPr>
        <w:t xml:space="preserve">, </w:t>
      </w:r>
      <w:r>
        <w:rPr>
          <w:color w:val="000000"/>
        </w:rPr>
        <w:t>Yakobo</w:t>
      </w:r>
      <w:r w:rsidR="00F35FB2" w:rsidRPr="004A4AD0">
        <w:rPr>
          <w:color w:val="000000"/>
        </w:rPr>
        <w:t xml:space="preserve">, </w:t>
      </w:r>
      <w:r>
        <w:rPr>
          <w:color w:val="000000"/>
        </w:rPr>
        <w:t>Yuda</w:t>
      </w:r>
      <w:r w:rsidR="00F35FB2" w:rsidRPr="004A4AD0">
        <w:rPr>
          <w:color w:val="000000"/>
        </w:rPr>
        <w:t xml:space="preserve"> </w:t>
      </w:r>
      <w:r>
        <w:rPr>
          <w:color w:val="000000"/>
        </w:rPr>
        <w:t>na Ufunuo</w:t>
      </w:r>
      <w:r w:rsidR="00F35FB2" w:rsidRPr="004A4AD0">
        <w:rPr>
          <w:color w:val="000000"/>
        </w:rPr>
        <w:t xml:space="preserve">, </w:t>
      </w:r>
      <w:r>
        <w:rPr>
          <w:color w:val="000000"/>
        </w:rPr>
        <w:t>vilikubaliwa kama Injili mwaka</w:t>
      </w:r>
      <w:r w:rsidR="00F35FB2" w:rsidRPr="004A4AD0">
        <w:rPr>
          <w:color w:val="000000"/>
        </w:rPr>
        <w:t xml:space="preserve"> 300</w:t>
      </w:r>
      <w:r>
        <w:rPr>
          <w:color w:val="000000"/>
        </w:rPr>
        <w:t xml:space="preserve"> Baada ya Kristo</w:t>
      </w:r>
      <w:r w:rsidR="00F35FB2" w:rsidRPr="004A4AD0">
        <w:rPr>
          <w:color w:val="000000"/>
        </w:rPr>
        <w:t xml:space="preserve">. </w:t>
      </w:r>
    </w:p>
    <w:p w14:paraId="163EDEA6" w14:textId="77777777" w:rsidR="00B6482C" w:rsidRPr="00943744" w:rsidRDefault="00B6482C" w:rsidP="00F35FB2">
      <w:pPr>
        <w:rPr>
          <w:color w:val="000000"/>
        </w:rPr>
      </w:pPr>
    </w:p>
    <w:p w14:paraId="04F0312B" w14:textId="77777777" w:rsidR="00F35FB2" w:rsidRDefault="00C77C92" w:rsidP="004A4AD0">
      <w:pPr>
        <w:pStyle w:val="Heading3"/>
        <w:rPr>
          <w:b/>
        </w:rPr>
      </w:pPr>
      <w:r w:rsidRPr="00BB1F59">
        <w:rPr>
          <w:b/>
        </w:rPr>
        <w:t xml:space="preserve">Ushuhuda uliomo </w:t>
      </w:r>
      <w:r w:rsidR="00EE1F52" w:rsidRPr="00BB1F59">
        <w:rPr>
          <w:b/>
        </w:rPr>
        <w:t>katika</w:t>
      </w:r>
      <w:r w:rsidRPr="00BB1F59">
        <w:rPr>
          <w:b/>
        </w:rPr>
        <w:t xml:space="preserve"> Agano Jipya lenyewe</w:t>
      </w:r>
      <w:r w:rsidR="00F35FB2" w:rsidRPr="00BB1F59">
        <w:rPr>
          <w:b/>
        </w:rPr>
        <w:t>.</w:t>
      </w:r>
    </w:p>
    <w:p w14:paraId="0D9AEE34" w14:textId="77777777" w:rsidR="00B41E86" w:rsidRPr="00B41E86" w:rsidRDefault="00B41E86" w:rsidP="00B41E86"/>
    <w:p w14:paraId="0BB1017B" w14:textId="77777777" w:rsidR="004A4AD0" w:rsidRDefault="00EE1F52" w:rsidP="0055052E">
      <w:pPr>
        <w:pStyle w:val="Heading4"/>
        <w:numPr>
          <w:ilvl w:val="0"/>
          <w:numId w:val="90"/>
        </w:numPr>
        <w:tabs>
          <w:tab w:val="left" w:pos="1080"/>
        </w:tabs>
        <w:ind w:left="0" w:firstLine="720"/>
        <w:jc w:val="both"/>
      </w:pPr>
      <w:r>
        <w:t>Mtu</w:t>
      </w:r>
      <w:r w:rsidR="00C77C92">
        <w:t xml:space="preserve">me Petro </w:t>
      </w:r>
      <w:r>
        <w:t>muda</w:t>
      </w:r>
      <w:r w:rsidR="00C77C92">
        <w:t xml:space="preserve"> </w:t>
      </w:r>
      <w:r>
        <w:t>m</w:t>
      </w:r>
      <w:r w:rsidR="00C77C92">
        <w:t>fupi kabla ya kufa kwake</w:t>
      </w:r>
      <w:r w:rsidR="00F35FB2" w:rsidRPr="00943744">
        <w:t xml:space="preserve">, </w:t>
      </w:r>
      <w:r>
        <w:t>alitaja nyaraka za Paulo kama Maandiko na Injili nyingine zilizobaki kuonyesha kwamba anaziheshimu kazi nyingine katika vitabu vyenye uvuvio vya Injili</w:t>
      </w:r>
      <w:r w:rsidR="00F35FB2" w:rsidRPr="00943744">
        <w:t xml:space="preserve">. – II </w:t>
      </w:r>
      <w:r w:rsidR="00AD584F">
        <w:t>Petro</w:t>
      </w:r>
      <w:r w:rsidR="00F35FB2" w:rsidRPr="00943744">
        <w:t xml:space="preserve"> 3:15-16.</w:t>
      </w:r>
    </w:p>
    <w:p w14:paraId="20929531" w14:textId="77777777" w:rsidR="001941C0" w:rsidRPr="001941C0" w:rsidRDefault="001941C0" w:rsidP="001941C0">
      <w:pPr>
        <w:pStyle w:val="Heading4"/>
        <w:numPr>
          <w:ilvl w:val="0"/>
          <w:numId w:val="0"/>
        </w:numPr>
        <w:tabs>
          <w:tab w:val="left" w:pos="1080"/>
        </w:tabs>
        <w:rPr>
          <w:sz w:val="16"/>
          <w:szCs w:val="16"/>
        </w:rPr>
      </w:pPr>
    </w:p>
    <w:p w14:paraId="3272338C" w14:textId="77777777" w:rsidR="00F35FB2" w:rsidRPr="004A4AD0" w:rsidRDefault="001941C0" w:rsidP="0024084C">
      <w:pPr>
        <w:pStyle w:val="Heading4"/>
        <w:numPr>
          <w:ilvl w:val="0"/>
          <w:numId w:val="90"/>
        </w:numPr>
        <w:tabs>
          <w:tab w:val="left" w:pos="1080"/>
        </w:tabs>
        <w:ind w:left="0" w:firstLine="720"/>
      </w:pPr>
      <w:r>
        <w:rPr>
          <w:color w:val="000000"/>
        </w:rPr>
        <w:t>Kitabu cha Ufunuo kinayo taarifa kwamba ni cha unabii</w:t>
      </w:r>
      <w:r w:rsidR="00F35FB2" w:rsidRPr="004A4AD0">
        <w:rPr>
          <w:color w:val="000000"/>
        </w:rPr>
        <w:t xml:space="preserve">. – </w:t>
      </w:r>
      <w:r>
        <w:rPr>
          <w:color w:val="000000"/>
        </w:rPr>
        <w:t>Ufu</w:t>
      </w:r>
      <w:r w:rsidR="00F35FB2" w:rsidRPr="004A4AD0">
        <w:rPr>
          <w:color w:val="000000"/>
        </w:rPr>
        <w:t>. 1:3, 22:18,19.</w:t>
      </w:r>
    </w:p>
    <w:p w14:paraId="623044EB" w14:textId="77777777" w:rsidR="00F35FB2" w:rsidRPr="00B41E86" w:rsidRDefault="00F35FB2" w:rsidP="00F35FB2">
      <w:pPr>
        <w:rPr>
          <w:color w:val="000000"/>
          <w:sz w:val="20"/>
          <w:szCs w:val="20"/>
        </w:rPr>
      </w:pPr>
    </w:p>
    <w:p w14:paraId="70D0DB03" w14:textId="77777777" w:rsidR="00F35FB2" w:rsidRPr="00943744" w:rsidRDefault="001941C0" w:rsidP="004A4AD0">
      <w:pPr>
        <w:pStyle w:val="Heading3"/>
      </w:pPr>
      <w:r>
        <w:t>Upo ushahidi wa kihistoria wa matumizi ya vitabu vya Agano Jipya uliofanywa na viongozi wa zamani wa kanisa</w:t>
      </w:r>
      <w:r w:rsidR="00F35FB2" w:rsidRPr="00943744">
        <w:t>.</w:t>
      </w:r>
    </w:p>
    <w:p w14:paraId="176EF4A8" w14:textId="77777777" w:rsidR="00F35FB2" w:rsidRPr="00B41E86" w:rsidRDefault="00F35FB2" w:rsidP="00F35FB2">
      <w:pPr>
        <w:rPr>
          <w:i/>
          <w:iCs/>
          <w:color w:val="000000"/>
          <w:sz w:val="20"/>
          <w:szCs w:val="20"/>
        </w:rPr>
      </w:pPr>
    </w:p>
    <w:p w14:paraId="16ACA088" w14:textId="77777777" w:rsidR="0049537A" w:rsidRPr="0049537A" w:rsidRDefault="001941C0" w:rsidP="0055052E">
      <w:pPr>
        <w:pStyle w:val="ColorfulList-Accent11"/>
        <w:numPr>
          <w:ilvl w:val="0"/>
          <w:numId w:val="91"/>
        </w:numPr>
        <w:tabs>
          <w:tab w:val="left" w:pos="1080"/>
        </w:tabs>
        <w:ind w:left="0" w:firstLine="720"/>
        <w:jc w:val="both"/>
        <w:rPr>
          <w:color w:val="000000"/>
        </w:rPr>
      </w:pPr>
      <w:r>
        <w:rPr>
          <w:color w:val="000000"/>
        </w:rPr>
        <w:t>Klementi wa Roma</w:t>
      </w:r>
      <w:r w:rsidR="00F35FB2" w:rsidRPr="0049537A">
        <w:rPr>
          <w:color w:val="000000"/>
        </w:rPr>
        <w:t xml:space="preserve"> (97-140</w:t>
      </w:r>
      <w:r w:rsidR="001C3AF0">
        <w:rPr>
          <w:color w:val="000000"/>
        </w:rPr>
        <w:t xml:space="preserve"> BK</w:t>
      </w:r>
      <w:r w:rsidR="00F35FB2" w:rsidRPr="0049537A">
        <w:rPr>
          <w:color w:val="000000"/>
        </w:rPr>
        <w:t xml:space="preserve">) </w:t>
      </w:r>
      <w:r>
        <w:rPr>
          <w:color w:val="000000"/>
        </w:rPr>
        <w:t>aliandika mengi kutoka</w:t>
      </w:r>
      <w:r w:rsidR="00431E30">
        <w:rPr>
          <w:color w:val="000000"/>
        </w:rPr>
        <w:t xml:space="preserve">na </w:t>
      </w:r>
      <w:r>
        <w:rPr>
          <w:color w:val="000000"/>
        </w:rPr>
        <w:t xml:space="preserve"> na kuhusu Agano Jipya</w:t>
      </w:r>
      <w:r w:rsidR="00F35FB2" w:rsidRPr="0049537A">
        <w:rPr>
          <w:color w:val="000000"/>
        </w:rPr>
        <w:t>.</w:t>
      </w:r>
      <w:r w:rsidR="0049537A" w:rsidRPr="0049537A">
        <w:rPr>
          <w:color w:val="000000"/>
        </w:rPr>
        <w:t xml:space="preserve"> </w:t>
      </w:r>
      <w:r>
        <w:rPr>
          <w:color w:val="000000"/>
        </w:rPr>
        <w:t>Klementi wa Roma</w:t>
      </w:r>
      <w:r w:rsidR="00F35FB2" w:rsidRPr="0049537A">
        <w:rPr>
          <w:color w:val="000000"/>
        </w:rPr>
        <w:t xml:space="preserve"> </w:t>
      </w:r>
      <w:r>
        <w:rPr>
          <w:color w:val="000000"/>
        </w:rPr>
        <w:t>mwaka</w:t>
      </w:r>
      <w:r w:rsidR="001C3AF0">
        <w:rPr>
          <w:color w:val="000000"/>
        </w:rPr>
        <w:t xml:space="preserve"> </w:t>
      </w:r>
      <w:r w:rsidR="00F35FB2" w:rsidRPr="0049537A">
        <w:rPr>
          <w:color w:val="000000"/>
        </w:rPr>
        <w:t>95</w:t>
      </w:r>
      <w:r>
        <w:rPr>
          <w:color w:val="000000"/>
        </w:rPr>
        <w:t xml:space="preserve"> Baada ya Kristo</w:t>
      </w:r>
      <w:r w:rsidR="00F35FB2" w:rsidRPr="0049537A">
        <w:rPr>
          <w:color w:val="000000"/>
        </w:rPr>
        <w:t xml:space="preserve"> </w:t>
      </w:r>
      <w:r>
        <w:rPr>
          <w:color w:val="000000"/>
        </w:rPr>
        <w:t>aliandika barua kwa jina la Wakristo wa Roma kwa wale walioko Korinto. Katika barua hiyo anatumia taarifa zinazopatikana katika Mathayo na Luka</w:t>
      </w:r>
      <w:r w:rsidR="00F35FB2" w:rsidRPr="0049537A">
        <w:rPr>
          <w:color w:val="000000"/>
        </w:rPr>
        <w:t xml:space="preserve">. </w:t>
      </w:r>
    </w:p>
    <w:p w14:paraId="77975087" w14:textId="77777777" w:rsidR="0049537A" w:rsidRDefault="00F35FB2" w:rsidP="0055052E">
      <w:pPr>
        <w:pStyle w:val="ColorfulList-Accent11"/>
        <w:numPr>
          <w:ilvl w:val="0"/>
          <w:numId w:val="91"/>
        </w:numPr>
        <w:tabs>
          <w:tab w:val="left" w:pos="1080"/>
        </w:tabs>
        <w:ind w:left="0" w:firstLine="720"/>
        <w:jc w:val="both"/>
        <w:rPr>
          <w:color w:val="000000"/>
        </w:rPr>
      </w:pPr>
      <w:r w:rsidRPr="0049537A">
        <w:rPr>
          <w:color w:val="000000"/>
        </w:rPr>
        <w:t>I</w:t>
      </w:r>
      <w:r w:rsidR="001941C0">
        <w:rPr>
          <w:color w:val="000000"/>
        </w:rPr>
        <w:t>nyasi</w:t>
      </w:r>
      <w:r w:rsidR="001C3AF0">
        <w:rPr>
          <w:color w:val="000000"/>
        </w:rPr>
        <w:t xml:space="preserve"> </w:t>
      </w:r>
      <w:r w:rsidRPr="0049537A">
        <w:rPr>
          <w:color w:val="000000"/>
        </w:rPr>
        <w:t>(35-116</w:t>
      </w:r>
      <w:r w:rsidR="001C3AF0">
        <w:rPr>
          <w:color w:val="000000"/>
        </w:rPr>
        <w:t xml:space="preserve"> BK</w:t>
      </w:r>
      <w:r w:rsidRPr="0049537A">
        <w:rPr>
          <w:color w:val="000000"/>
        </w:rPr>
        <w:t xml:space="preserve">) </w:t>
      </w:r>
      <w:r w:rsidR="001C3AF0">
        <w:rPr>
          <w:color w:val="000000"/>
        </w:rPr>
        <w:t>inataja maeneo makubwa ya Agano Jipya</w:t>
      </w:r>
      <w:r w:rsidRPr="0049537A">
        <w:rPr>
          <w:color w:val="000000"/>
        </w:rPr>
        <w:t>.</w:t>
      </w:r>
      <w:r w:rsidR="0049537A">
        <w:rPr>
          <w:color w:val="000000"/>
        </w:rPr>
        <w:t xml:space="preserve"> </w:t>
      </w:r>
      <w:r w:rsidR="001C3AF0">
        <w:rPr>
          <w:iCs/>
          <w:color w:val="000000"/>
        </w:rPr>
        <w:t xml:space="preserve">Barua za Inyasi </w:t>
      </w:r>
      <w:r w:rsidR="001C3AF0">
        <w:rPr>
          <w:color w:val="000000"/>
        </w:rPr>
        <w:t>(</w:t>
      </w:r>
      <w:r w:rsidRPr="0049537A">
        <w:rPr>
          <w:color w:val="000000"/>
        </w:rPr>
        <w:t>115</w:t>
      </w:r>
      <w:r w:rsidR="001C3AF0">
        <w:rPr>
          <w:color w:val="000000"/>
        </w:rPr>
        <w:t xml:space="preserve"> BK</w:t>
      </w:r>
      <w:r w:rsidRPr="0049537A">
        <w:rPr>
          <w:color w:val="000000"/>
        </w:rPr>
        <w:t xml:space="preserve">) </w:t>
      </w:r>
      <w:r w:rsidR="001C3AF0">
        <w:rPr>
          <w:color w:val="000000"/>
        </w:rPr>
        <w:t>zimetumia lugha inayopatikana katika nyaraka zote za mtume Paulo</w:t>
      </w:r>
      <w:r w:rsidRPr="0049537A">
        <w:rPr>
          <w:color w:val="000000"/>
        </w:rPr>
        <w:t xml:space="preserve">. </w:t>
      </w:r>
      <w:r w:rsidR="001C3AF0">
        <w:rPr>
          <w:color w:val="000000"/>
        </w:rPr>
        <w:t>Waraka kwa Polikarpi unataja sehemu za kitabu cha Wafilipi na kugusia barua tisa kati ya barua za Paulo</w:t>
      </w:r>
      <w:r w:rsidRPr="0049537A">
        <w:rPr>
          <w:color w:val="000000"/>
        </w:rPr>
        <w:t xml:space="preserve">. </w:t>
      </w:r>
      <w:r w:rsidR="001C3AF0">
        <w:rPr>
          <w:color w:val="000000"/>
        </w:rPr>
        <w:t>Inyasi ananukuu kutoka Mathayo na I Petro na I Yohana pia</w:t>
      </w:r>
      <w:r w:rsidRPr="0049537A">
        <w:rPr>
          <w:color w:val="000000"/>
        </w:rPr>
        <w:t>.</w:t>
      </w:r>
    </w:p>
    <w:p w14:paraId="02F9440E" w14:textId="77777777" w:rsidR="00F35FB2" w:rsidRPr="0049537A" w:rsidRDefault="00F35FB2" w:rsidP="0055052E">
      <w:pPr>
        <w:pStyle w:val="ColorfulList-Accent11"/>
        <w:numPr>
          <w:ilvl w:val="0"/>
          <w:numId w:val="91"/>
        </w:numPr>
        <w:tabs>
          <w:tab w:val="left" w:pos="1080"/>
        </w:tabs>
        <w:ind w:left="0" w:firstLine="720"/>
        <w:jc w:val="both"/>
        <w:rPr>
          <w:color w:val="000000"/>
        </w:rPr>
      </w:pPr>
      <w:r w:rsidRPr="0049537A">
        <w:rPr>
          <w:color w:val="000000"/>
        </w:rPr>
        <w:t>P</w:t>
      </w:r>
      <w:r w:rsidR="001941C0">
        <w:rPr>
          <w:color w:val="000000"/>
        </w:rPr>
        <w:t>olikarpi</w:t>
      </w:r>
      <w:r w:rsidR="001C3AF0">
        <w:rPr>
          <w:color w:val="000000"/>
        </w:rPr>
        <w:t xml:space="preserve"> (</w:t>
      </w:r>
      <w:r w:rsidRPr="0049537A">
        <w:rPr>
          <w:color w:val="000000"/>
        </w:rPr>
        <w:t>69- 155</w:t>
      </w:r>
      <w:r w:rsidR="001C3AF0">
        <w:rPr>
          <w:color w:val="000000"/>
        </w:rPr>
        <w:t xml:space="preserve"> BK</w:t>
      </w:r>
      <w:r w:rsidRPr="0049537A">
        <w:rPr>
          <w:color w:val="000000"/>
        </w:rPr>
        <w:t xml:space="preserve">) </w:t>
      </w:r>
      <w:r w:rsidR="00431E30">
        <w:rPr>
          <w:color w:val="000000"/>
        </w:rPr>
        <w:t>a</w:t>
      </w:r>
      <w:r w:rsidR="0097062B">
        <w:rPr>
          <w:color w:val="000000"/>
        </w:rPr>
        <w:t>merejea mara nyingi katika maandiko ya Agano Jipya</w:t>
      </w:r>
      <w:r w:rsidRPr="0049537A">
        <w:rPr>
          <w:color w:val="000000"/>
        </w:rPr>
        <w:t xml:space="preserve">. </w:t>
      </w:r>
    </w:p>
    <w:p w14:paraId="2FB48E0D" w14:textId="77777777" w:rsidR="00F35FB2" w:rsidRPr="005D5350" w:rsidRDefault="00F35FB2" w:rsidP="0055052E">
      <w:pPr>
        <w:jc w:val="both"/>
        <w:rPr>
          <w:color w:val="000000"/>
          <w:sz w:val="20"/>
          <w:szCs w:val="20"/>
        </w:rPr>
      </w:pPr>
      <w:r w:rsidRPr="00943744">
        <w:rPr>
          <w:color w:val="000000"/>
        </w:rPr>
        <w:t xml:space="preserve"> </w:t>
      </w:r>
    </w:p>
    <w:p w14:paraId="3CBA4EB5" w14:textId="77777777" w:rsidR="00F35FB2" w:rsidRPr="00943744" w:rsidRDefault="0097062B" w:rsidP="0049537A">
      <w:pPr>
        <w:pStyle w:val="Heading3"/>
      </w:pPr>
      <w:r>
        <w:t>Kunao ushuhuda wa kihistoria wa kukubalika kwa kanuni kwa viongozi wa Kanisa</w:t>
      </w:r>
      <w:r w:rsidR="00F35FB2" w:rsidRPr="00943744">
        <w:t>.</w:t>
      </w:r>
    </w:p>
    <w:p w14:paraId="526A5942" w14:textId="77777777" w:rsidR="00F35FB2" w:rsidRPr="005D5350" w:rsidRDefault="00F35FB2" w:rsidP="00F35FB2">
      <w:pPr>
        <w:rPr>
          <w:color w:val="000000"/>
          <w:sz w:val="20"/>
          <w:szCs w:val="20"/>
        </w:rPr>
      </w:pPr>
    </w:p>
    <w:p w14:paraId="54EF1B35" w14:textId="77777777" w:rsidR="0049537A" w:rsidRPr="0049537A" w:rsidRDefault="001C3AF0" w:rsidP="0055052E">
      <w:pPr>
        <w:pStyle w:val="ColorfulList-Accent11"/>
        <w:numPr>
          <w:ilvl w:val="0"/>
          <w:numId w:val="92"/>
        </w:numPr>
        <w:tabs>
          <w:tab w:val="left" w:pos="1080"/>
        </w:tabs>
        <w:ind w:left="0" w:firstLine="720"/>
        <w:jc w:val="both"/>
        <w:rPr>
          <w:color w:val="000000"/>
        </w:rPr>
      </w:pPr>
      <w:r>
        <w:rPr>
          <w:color w:val="000000"/>
        </w:rPr>
        <w:t>Theof</w:t>
      </w:r>
      <w:r w:rsidR="00F35FB2" w:rsidRPr="0049537A">
        <w:rPr>
          <w:color w:val="000000"/>
        </w:rPr>
        <w:t>il</w:t>
      </w:r>
      <w:r>
        <w:rPr>
          <w:color w:val="000000"/>
        </w:rPr>
        <w:t>o</w:t>
      </w:r>
      <w:r w:rsidR="00F35FB2" w:rsidRPr="0049537A">
        <w:rPr>
          <w:color w:val="000000"/>
        </w:rPr>
        <w:t xml:space="preserve"> (115-188</w:t>
      </w:r>
      <w:r w:rsidR="00D104A1" w:rsidRPr="00D104A1">
        <w:rPr>
          <w:color w:val="000000"/>
        </w:rPr>
        <w:t xml:space="preserve"> </w:t>
      </w:r>
      <w:r w:rsidR="00D104A1">
        <w:rPr>
          <w:color w:val="000000"/>
        </w:rPr>
        <w:t>BK)</w:t>
      </w:r>
      <w:r w:rsidR="00F35FB2" w:rsidRPr="0049537A">
        <w:rPr>
          <w:color w:val="000000"/>
        </w:rPr>
        <w:t xml:space="preserve">, </w:t>
      </w:r>
      <w:r w:rsidR="0097062B">
        <w:rPr>
          <w:color w:val="000000"/>
        </w:rPr>
        <w:t>Askofu wa Antiokia mwaka</w:t>
      </w:r>
      <w:r w:rsidR="00F35FB2" w:rsidRPr="0049537A">
        <w:rPr>
          <w:color w:val="000000"/>
        </w:rPr>
        <w:t xml:space="preserve"> 168</w:t>
      </w:r>
      <w:r w:rsidR="0097062B">
        <w:rPr>
          <w:color w:val="000000"/>
        </w:rPr>
        <w:t xml:space="preserve"> BK</w:t>
      </w:r>
      <w:r w:rsidR="00F35FB2" w:rsidRPr="0049537A">
        <w:rPr>
          <w:color w:val="000000"/>
        </w:rPr>
        <w:t xml:space="preserve">, </w:t>
      </w:r>
      <w:r w:rsidR="0097062B">
        <w:rPr>
          <w:color w:val="000000"/>
        </w:rPr>
        <w:t xml:space="preserve">aliwataja </w:t>
      </w:r>
      <w:r w:rsidR="0097062B" w:rsidRPr="0097062B">
        <w:rPr>
          <w:i/>
          <w:color w:val="000000"/>
        </w:rPr>
        <w:t>wainjilist</w:t>
      </w:r>
      <w:r w:rsidR="0097062B">
        <w:rPr>
          <w:i/>
          <w:color w:val="000000"/>
        </w:rPr>
        <w:t>i</w:t>
      </w:r>
      <w:r w:rsidR="00F35FB2" w:rsidRPr="0049537A">
        <w:rPr>
          <w:color w:val="000000"/>
        </w:rPr>
        <w:t xml:space="preserve"> </w:t>
      </w:r>
      <w:r w:rsidR="0097062B">
        <w:rPr>
          <w:color w:val="000000"/>
        </w:rPr>
        <w:t xml:space="preserve">na </w:t>
      </w:r>
      <w:r w:rsidR="0097062B">
        <w:rPr>
          <w:i/>
          <w:color w:val="000000"/>
        </w:rPr>
        <w:t xml:space="preserve">Maandiko Matakatifu </w:t>
      </w:r>
      <w:r w:rsidR="0097062B" w:rsidRPr="0097062B">
        <w:rPr>
          <w:color w:val="000000"/>
        </w:rPr>
        <w:t>ya Agano Jipya</w:t>
      </w:r>
      <w:r w:rsidR="00F35FB2" w:rsidRPr="0049537A">
        <w:rPr>
          <w:color w:val="000000"/>
        </w:rPr>
        <w:t xml:space="preserve">. </w:t>
      </w:r>
    </w:p>
    <w:p w14:paraId="73F39F1C" w14:textId="77777777" w:rsidR="0049537A" w:rsidRPr="0049537A" w:rsidRDefault="0097062B" w:rsidP="0055052E">
      <w:pPr>
        <w:pStyle w:val="ColorfulList-Accent11"/>
        <w:numPr>
          <w:ilvl w:val="0"/>
          <w:numId w:val="92"/>
        </w:numPr>
        <w:tabs>
          <w:tab w:val="left" w:pos="1080"/>
        </w:tabs>
        <w:ind w:left="0" w:firstLine="720"/>
        <w:jc w:val="both"/>
        <w:rPr>
          <w:color w:val="000000"/>
        </w:rPr>
      </w:pPr>
      <w:r>
        <w:rPr>
          <w:color w:val="000000"/>
        </w:rPr>
        <w:t>Klementi wa Aleksandria</w:t>
      </w:r>
      <w:r w:rsidR="00F35FB2" w:rsidRPr="0049537A">
        <w:rPr>
          <w:color w:val="000000"/>
        </w:rPr>
        <w:t xml:space="preserve"> (115-188</w:t>
      </w:r>
      <w:r w:rsidR="00D104A1" w:rsidRPr="00D104A1">
        <w:rPr>
          <w:color w:val="000000"/>
        </w:rPr>
        <w:t xml:space="preserve"> </w:t>
      </w:r>
      <w:r w:rsidR="00D104A1">
        <w:rPr>
          <w:color w:val="000000"/>
        </w:rPr>
        <w:t>BK</w:t>
      </w:r>
      <w:r w:rsidR="00F35FB2" w:rsidRPr="0049537A">
        <w:rPr>
          <w:color w:val="000000"/>
        </w:rPr>
        <w:t xml:space="preserve">) </w:t>
      </w:r>
      <w:r w:rsidR="00D970CE">
        <w:rPr>
          <w:color w:val="000000"/>
        </w:rPr>
        <w:t>katika kipind</w:t>
      </w:r>
      <w:r>
        <w:rPr>
          <w:color w:val="000000"/>
        </w:rPr>
        <w:t>i cha pili cha karne ya pili</w:t>
      </w:r>
      <w:r w:rsidR="00D5735A">
        <w:rPr>
          <w:color w:val="000000"/>
        </w:rPr>
        <w:t xml:space="preserve"> panatajwa ukusanyaji wa Injili nne ambazo zilitambuliwa kama Maandiko</w:t>
      </w:r>
      <w:r w:rsidR="00F35FB2" w:rsidRPr="0049537A">
        <w:rPr>
          <w:color w:val="000000"/>
        </w:rPr>
        <w:t>.</w:t>
      </w:r>
    </w:p>
    <w:p w14:paraId="642BF3B9" w14:textId="77777777" w:rsidR="0049537A" w:rsidRDefault="00F35FB2" w:rsidP="0055052E">
      <w:pPr>
        <w:pStyle w:val="Heading4"/>
        <w:numPr>
          <w:ilvl w:val="0"/>
          <w:numId w:val="90"/>
        </w:numPr>
        <w:tabs>
          <w:tab w:val="left" w:pos="1080"/>
        </w:tabs>
        <w:ind w:left="0" w:firstLine="720"/>
        <w:jc w:val="both"/>
        <w:rPr>
          <w:color w:val="000000"/>
        </w:rPr>
      </w:pPr>
      <w:r w:rsidRPr="0049537A">
        <w:rPr>
          <w:color w:val="000000"/>
        </w:rPr>
        <w:t>Iren</w:t>
      </w:r>
      <w:r w:rsidR="001C3AF0">
        <w:rPr>
          <w:color w:val="000000"/>
        </w:rPr>
        <w:t>eo</w:t>
      </w:r>
      <w:r w:rsidRPr="0049537A">
        <w:rPr>
          <w:color w:val="000000"/>
        </w:rPr>
        <w:t xml:space="preserve"> (130-200</w:t>
      </w:r>
      <w:r w:rsidR="00D104A1" w:rsidRPr="00D104A1">
        <w:rPr>
          <w:color w:val="000000"/>
        </w:rPr>
        <w:t xml:space="preserve"> </w:t>
      </w:r>
      <w:r w:rsidR="00D104A1">
        <w:rPr>
          <w:color w:val="000000"/>
        </w:rPr>
        <w:t>BK</w:t>
      </w:r>
      <w:r w:rsidRPr="0049537A">
        <w:rPr>
          <w:color w:val="000000"/>
        </w:rPr>
        <w:t xml:space="preserve">) </w:t>
      </w:r>
      <w:r w:rsidR="00D5735A">
        <w:rPr>
          <w:color w:val="000000"/>
        </w:rPr>
        <w:t>analitaja Agano Jipya kama Maandiko Maandiko Matakatifu</w:t>
      </w:r>
      <w:r w:rsidRPr="0049537A">
        <w:rPr>
          <w:color w:val="000000"/>
        </w:rPr>
        <w:t>.</w:t>
      </w:r>
      <w:r w:rsidR="0049537A">
        <w:rPr>
          <w:color w:val="000000"/>
        </w:rPr>
        <w:t xml:space="preserve"> </w:t>
      </w:r>
      <w:r w:rsidR="00D5735A">
        <w:rPr>
          <w:color w:val="000000"/>
        </w:rPr>
        <w:t>Ananukuu kutoka kila kitabu cha Agano Jipya isipokuwa Filemoni na IIIYohana</w:t>
      </w:r>
      <w:r w:rsidRPr="0049537A">
        <w:rPr>
          <w:color w:val="000000"/>
        </w:rPr>
        <w:t xml:space="preserve">. </w:t>
      </w:r>
      <w:r w:rsidR="00D5735A">
        <w:rPr>
          <w:color w:val="000000"/>
        </w:rPr>
        <w:t>Kanoni ya Agano Jipya inayo tambuliwa na Ireneo inafanana sana na tuliyonayo leo</w:t>
      </w:r>
      <w:r w:rsidRPr="0049537A">
        <w:rPr>
          <w:color w:val="000000"/>
        </w:rPr>
        <w:t>.</w:t>
      </w:r>
    </w:p>
    <w:p w14:paraId="0531F879" w14:textId="77777777" w:rsidR="0049537A" w:rsidRPr="0049537A" w:rsidRDefault="001C3AF0" w:rsidP="003C2190">
      <w:pPr>
        <w:pStyle w:val="Heading4"/>
        <w:numPr>
          <w:ilvl w:val="0"/>
          <w:numId w:val="90"/>
        </w:numPr>
        <w:tabs>
          <w:tab w:val="left" w:pos="1080"/>
        </w:tabs>
        <w:ind w:left="0" w:firstLine="720"/>
        <w:jc w:val="both"/>
        <w:rPr>
          <w:color w:val="000000"/>
        </w:rPr>
      </w:pPr>
      <w:r>
        <w:rPr>
          <w:color w:val="000000"/>
        </w:rPr>
        <w:t>Tertul</w:t>
      </w:r>
      <w:r w:rsidR="00F35FB2" w:rsidRPr="0049537A">
        <w:rPr>
          <w:color w:val="000000"/>
        </w:rPr>
        <w:t>ian</w:t>
      </w:r>
      <w:r>
        <w:rPr>
          <w:color w:val="000000"/>
        </w:rPr>
        <w:t>o</w:t>
      </w:r>
      <w:r w:rsidR="00F35FB2" w:rsidRPr="0049537A">
        <w:rPr>
          <w:color w:val="000000"/>
        </w:rPr>
        <w:t xml:space="preserve"> (160-221</w:t>
      </w:r>
      <w:r w:rsidR="00D104A1" w:rsidRPr="00D104A1">
        <w:rPr>
          <w:color w:val="000000"/>
        </w:rPr>
        <w:t xml:space="preserve"> </w:t>
      </w:r>
      <w:r w:rsidR="00D104A1">
        <w:rPr>
          <w:color w:val="000000"/>
        </w:rPr>
        <w:t>BK</w:t>
      </w:r>
      <w:r w:rsidR="00F35FB2" w:rsidRPr="0049537A">
        <w:rPr>
          <w:color w:val="000000"/>
        </w:rPr>
        <w:t xml:space="preserve">) </w:t>
      </w:r>
      <w:r w:rsidR="00D5735A">
        <w:rPr>
          <w:color w:val="000000"/>
        </w:rPr>
        <w:t xml:space="preserve">alitumia kwa mara ya kwanza maneno Agano Jipya na anaiita Biblia kamili kama </w:t>
      </w:r>
      <w:r w:rsidR="00D5735A" w:rsidRPr="00D5735A">
        <w:rPr>
          <w:i/>
          <w:color w:val="000000"/>
        </w:rPr>
        <w:t>chombo kizima cha Maagano yote</w:t>
      </w:r>
      <w:r w:rsidR="00F35FB2" w:rsidRPr="0049537A">
        <w:rPr>
          <w:color w:val="000000"/>
        </w:rPr>
        <w:t xml:space="preserve"> </w:t>
      </w:r>
      <w:r w:rsidR="00D5735A" w:rsidRPr="00D5735A">
        <w:rPr>
          <w:i/>
          <w:color w:val="000000"/>
        </w:rPr>
        <w:t>mawili</w:t>
      </w:r>
      <w:r w:rsidR="00D5735A">
        <w:rPr>
          <w:color w:val="000000"/>
        </w:rPr>
        <w:t>.</w:t>
      </w:r>
    </w:p>
    <w:p w14:paraId="6915DB86" w14:textId="77777777" w:rsidR="0049537A" w:rsidRDefault="00D5735A" w:rsidP="003C2190">
      <w:pPr>
        <w:pStyle w:val="Heading4"/>
        <w:numPr>
          <w:ilvl w:val="0"/>
          <w:numId w:val="90"/>
        </w:numPr>
        <w:tabs>
          <w:tab w:val="left" w:pos="1080"/>
        </w:tabs>
        <w:ind w:left="0" w:firstLine="720"/>
        <w:jc w:val="both"/>
        <w:rPr>
          <w:color w:val="000000"/>
        </w:rPr>
      </w:pPr>
      <w:r>
        <w:rPr>
          <w:color w:val="000000"/>
        </w:rPr>
        <w:t>Eusebi</w:t>
      </w:r>
      <w:r w:rsidR="001C3AF0">
        <w:rPr>
          <w:color w:val="000000"/>
        </w:rPr>
        <w:t>o</w:t>
      </w:r>
      <w:r w:rsidR="00F35FB2" w:rsidRPr="0049537A">
        <w:rPr>
          <w:color w:val="000000"/>
        </w:rPr>
        <w:t xml:space="preserve"> (260-340</w:t>
      </w:r>
      <w:r w:rsidR="00D104A1" w:rsidRPr="00D104A1">
        <w:rPr>
          <w:color w:val="000000"/>
        </w:rPr>
        <w:t xml:space="preserve"> </w:t>
      </w:r>
      <w:r w:rsidR="00D104A1">
        <w:rPr>
          <w:color w:val="000000"/>
        </w:rPr>
        <w:t>BK</w:t>
      </w:r>
      <w:r>
        <w:rPr>
          <w:color w:val="000000"/>
        </w:rPr>
        <w:t xml:space="preserve">) kwenye mwaka wa 330 BK aligawa vitabu vyote </w:t>
      </w:r>
      <w:r w:rsidR="00F35FB2" w:rsidRPr="0049537A">
        <w:rPr>
          <w:color w:val="000000"/>
        </w:rPr>
        <w:t xml:space="preserve">27 </w:t>
      </w:r>
      <w:r>
        <w:rPr>
          <w:color w:val="000000"/>
        </w:rPr>
        <w:t>vya Agano Jipya katika mafungu ya vinavyobishaniwa na visivyokuwa na ubishani.</w:t>
      </w:r>
    </w:p>
    <w:p w14:paraId="06938BE9" w14:textId="77777777" w:rsidR="00FE730F" w:rsidRDefault="001C3AF0" w:rsidP="003C2190">
      <w:pPr>
        <w:pStyle w:val="Heading4"/>
        <w:numPr>
          <w:ilvl w:val="0"/>
          <w:numId w:val="90"/>
        </w:numPr>
        <w:tabs>
          <w:tab w:val="left" w:pos="1080"/>
        </w:tabs>
        <w:ind w:left="0" w:firstLine="720"/>
        <w:jc w:val="both"/>
        <w:rPr>
          <w:color w:val="000000"/>
        </w:rPr>
      </w:pPr>
      <w:r>
        <w:rPr>
          <w:color w:val="000000"/>
        </w:rPr>
        <w:t>At</w:t>
      </w:r>
      <w:r w:rsidR="00F35FB2" w:rsidRPr="0049537A">
        <w:rPr>
          <w:color w:val="000000"/>
        </w:rPr>
        <w:t>an</w:t>
      </w:r>
      <w:r>
        <w:rPr>
          <w:color w:val="000000"/>
        </w:rPr>
        <w:t>a</w:t>
      </w:r>
      <w:r w:rsidR="00F35FB2" w:rsidRPr="0049537A">
        <w:rPr>
          <w:color w:val="000000"/>
        </w:rPr>
        <w:t>s</w:t>
      </w:r>
      <w:r>
        <w:rPr>
          <w:color w:val="000000"/>
        </w:rPr>
        <w:t>i</w:t>
      </w:r>
      <w:r w:rsidR="00D5735A">
        <w:rPr>
          <w:color w:val="000000"/>
        </w:rPr>
        <w:t xml:space="preserve"> </w:t>
      </w:r>
      <w:r w:rsidR="00F35FB2" w:rsidRPr="0049537A">
        <w:rPr>
          <w:color w:val="000000"/>
        </w:rPr>
        <w:t xml:space="preserve">(298-373), </w:t>
      </w:r>
      <w:r w:rsidR="00D5735A">
        <w:rPr>
          <w:color w:val="000000"/>
        </w:rPr>
        <w:t>Askofu wa Aleksandria</w:t>
      </w:r>
      <w:r w:rsidR="00F35FB2" w:rsidRPr="0049537A">
        <w:rPr>
          <w:color w:val="000000"/>
        </w:rPr>
        <w:t xml:space="preserve">, </w:t>
      </w:r>
      <w:r w:rsidR="00D5735A">
        <w:rPr>
          <w:color w:val="000000"/>
        </w:rPr>
        <w:t>katika barua yake ya pasaka ya mwaka</w:t>
      </w:r>
      <w:r w:rsidR="00F35FB2" w:rsidRPr="0049537A">
        <w:rPr>
          <w:color w:val="000000"/>
        </w:rPr>
        <w:t xml:space="preserve"> 367 </w:t>
      </w:r>
      <w:r w:rsidR="00D5735A">
        <w:rPr>
          <w:color w:val="000000"/>
        </w:rPr>
        <w:t xml:space="preserve">BK aliorodhesha vile vitabu 27 vya Agano Jipya na akatumia maneno </w:t>
      </w:r>
      <w:r w:rsidR="00D5735A" w:rsidRPr="00D5735A">
        <w:rPr>
          <w:i/>
          <w:color w:val="000000"/>
        </w:rPr>
        <w:t>kuwekwa kanoni</w:t>
      </w:r>
      <w:r w:rsidR="00D5735A">
        <w:rPr>
          <w:color w:val="000000"/>
        </w:rPr>
        <w:t xml:space="preserve"> kuvihusu. </w:t>
      </w:r>
    </w:p>
    <w:p w14:paraId="656B1028" w14:textId="77777777" w:rsidR="0049537A" w:rsidRPr="00B6482C" w:rsidRDefault="0049537A" w:rsidP="003C2190">
      <w:pPr>
        <w:jc w:val="both"/>
        <w:rPr>
          <w:sz w:val="10"/>
          <w:szCs w:val="10"/>
        </w:rPr>
      </w:pPr>
    </w:p>
    <w:p w14:paraId="5757B64E" w14:textId="77777777" w:rsidR="00FE730F" w:rsidRPr="00943744" w:rsidRDefault="00D970CE" w:rsidP="003C2190">
      <w:pPr>
        <w:pStyle w:val="Heading3"/>
        <w:jc w:val="both"/>
      </w:pPr>
      <w:r>
        <w:t>Majaribio ya uwepo Kanoni katika Agano Jipya</w:t>
      </w:r>
    </w:p>
    <w:p w14:paraId="5AF9BE21" w14:textId="77777777" w:rsidR="00FE730F" w:rsidRPr="00B6482C" w:rsidRDefault="00FE730F" w:rsidP="003C2190">
      <w:pPr>
        <w:jc w:val="both"/>
        <w:rPr>
          <w:color w:val="000000"/>
          <w:sz w:val="10"/>
          <w:szCs w:val="10"/>
        </w:rPr>
      </w:pPr>
    </w:p>
    <w:p w14:paraId="39FFD221" w14:textId="77777777" w:rsidR="00FE730F" w:rsidRPr="00943744" w:rsidRDefault="002F59E3" w:rsidP="003C2190">
      <w:pPr>
        <w:ind w:firstLine="720"/>
        <w:jc w:val="both"/>
        <w:rPr>
          <w:color w:val="000000"/>
        </w:rPr>
      </w:pPr>
      <w:r>
        <w:rPr>
          <w:color w:val="000000"/>
        </w:rPr>
        <w:t>Yalikuwepo majaribio ambayo yalitumiwa na kanisa la mwanzo kuamua kuwepo kwa kanoni katika kitabu. Walikuwepo viongozi wa kanisa waliohusika kwa wakati mbalimbali ambao waliamua ni vitabu gani vyenye uvuvio na visivyokuwa nao</w:t>
      </w:r>
      <w:r w:rsidR="00FE730F" w:rsidRPr="00943744">
        <w:rPr>
          <w:color w:val="000000"/>
        </w:rPr>
        <w:t xml:space="preserve">.  </w:t>
      </w:r>
      <w:r>
        <w:rPr>
          <w:color w:val="000000"/>
        </w:rPr>
        <w:t>Ifuatayo ni miongozo mnne iliyotumiwa na viongozi hawa katika ugunduzi wao wa kanoni ya Agano Jipya</w:t>
      </w:r>
      <w:r w:rsidR="00FE730F" w:rsidRPr="00943744">
        <w:rPr>
          <w:color w:val="000000"/>
        </w:rPr>
        <w:t>.</w:t>
      </w:r>
    </w:p>
    <w:p w14:paraId="262D032C" w14:textId="77777777" w:rsidR="00C37B11" w:rsidRPr="00B66566" w:rsidRDefault="00C37B11" w:rsidP="003C2190">
      <w:pPr>
        <w:jc w:val="both"/>
      </w:pPr>
    </w:p>
    <w:p w14:paraId="27DF77E4" w14:textId="77777777" w:rsidR="00F35FB2" w:rsidRPr="00C37B11" w:rsidRDefault="00D970CE" w:rsidP="003C2190">
      <w:pPr>
        <w:pStyle w:val="Heading4"/>
        <w:numPr>
          <w:ilvl w:val="0"/>
          <w:numId w:val="93"/>
        </w:numPr>
        <w:ind w:left="1080"/>
        <w:jc w:val="both"/>
        <w:rPr>
          <w:rStyle w:val="mw-headline"/>
          <w:rFonts w:ascii="Times New Roman" w:hAnsi="Times New Roman"/>
          <w:b/>
        </w:rPr>
      </w:pPr>
      <w:r>
        <w:rPr>
          <w:rStyle w:val="mw-headline"/>
          <w:rFonts w:ascii="Times New Roman" w:hAnsi="Times New Roman"/>
          <w:b/>
        </w:rPr>
        <w:t>Kitabu hiki kiliandikwa na Mtume</w:t>
      </w:r>
      <w:r w:rsidR="00F35FB2" w:rsidRPr="00C37B11">
        <w:rPr>
          <w:rStyle w:val="mw-headline"/>
          <w:rFonts w:ascii="Times New Roman" w:hAnsi="Times New Roman"/>
          <w:b/>
        </w:rPr>
        <w:t>?</w:t>
      </w:r>
    </w:p>
    <w:p w14:paraId="4307358D" w14:textId="77777777" w:rsidR="00F35FB2" w:rsidRPr="00BB1F59" w:rsidRDefault="00F35FB2" w:rsidP="003C2190">
      <w:pPr>
        <w:jc w:val="both"/>
        <w:rPr>
          <w:sz w:val="16"/>
          <w:szCs w:val="16"/>
        </w:rPr>
      </w:pPr>
    </w:p>
    <w:p w14:paraId="069E4641" w14:textId="77777777" w:rsidR="00F35FB2" w:rsidRPr="002458B8" w:rsidRDefault="002F59E3" w:rsidP="003C2190">
      <w:pPr>
        <w:ind w:firstLine="720"/>
        <w:jc w:val="both"/>
        <w:rPr>
          <w:rStyle w:val="mw-headline"/>
        </w:rPr>
      </w:pPr>
      <w:r>
        <w:rPr>
          <w:rStyle w:val="mw-headline"/>
        </w:rPr>
        <w:t>Tunaelewa kwamba Mungu ndiye mwandishi wa Agano Jipya</w:t>
      </w:r>
      <w:r w:rsidR="00F35FB2" w:rsidRPr="009E0CE5">
        <w:rPr>
          <w:rStyle w:val="mw-headline"/>
        </w:rPr>
        <w:t xml:space="preserve">.  </w:t>
      </w:r>
      <w:r>
        <w:rPr>
          <w:rStyle w:val="mw-headline"/>
        </w:rPr>
        <w:t>wale Mitume walikuwa ni baadhi ya watu watakatifu wa Mungu ambao kwa Utukufu wake Mwandishi aliongea kuwapitia wao</w:t>
      </w:r>
      <w:r w:rsidR="00F35FB2" w:rsidRPr="009E0CE5">
        <w:rPr>
          <w:rStyle w:val="mw-headline"/>
        </w:rPr>
        <w:t xml:space="preserve">.  </w:t>
      </w:r>
      <w:r>
        <w:rPr>
          <w:rStyle w:val="mw-headline"/>
        </w:rPr>
        <w:t>Kama kitabu kiliweza kuthibitishwa kuandikwa na mmoja wa wale mitume wa mwanzo wa Yesu</w:t>
      </w:r>
      <w:r w:rsidR="00D47A4F">
        <w:rPr>
          <w:rStyle w:val="mw-headline"/>
        </w:rPr>
        <w:t xml:space="preserve"> kilichukuliwa kama chenye asili ya Mungu</w:t>
      </w:r>
      <w:r w:rsidR="00F35FB2">
        <w:rPr>
          <w:rStyle w:val="mw-headline"/>
          <w:b/>
        </w:rPr>
        <w:t xml:space="preserve">.  </w:t>
      </w:r>
      <w:r w:rsidR="00D47A4F">
        <w:t>Uzito mkubwa uliwekwa katika ufundishaji na maagizo ya mitume wale wa mwanzo</w:t>
      </w:r>
      <w:r w:rsidR="00F35FB2">
        <w:t xml:space="preserve">. </w:t>
      </w:r>
      <w:r w:rsidR="00D47A4F">
        <w:t>Maandiko yaliyowahusu wao yalisambazwa kati ya jamii za Kikristo za kwanza kabisa</w:t>
      </w:r>
      <w:r w:rsidR="00F35FB2" w:rsidRPr="008D4EDB">
        <w:t>.</w:t>
      </w:r>
    </w:p>
    <w:p w14:paraId="00F9F1E6" w14:textId="77777777" w:rsidR="00C37B11" w:rsidRDefault="00C37B11" w:rsidP="003C2190">
      <w:pPr>
        <w:pStyle w:val="Heading3"/>
        <w:numPr>
          <w:ilvl w:val="0"/>
          <w:numId w:val="0"/>
        </w:numPr>
        <w:jc w:val="both"/>
        <w:rPr>
          <w:rStyle w:val="mw-headline"/>
          <w:rFonts w:ascii="Times New Roman" w:hAnsi="Times New Roman"/>
          <w:b/>
        </w:rPr>
      </w:pPr>
    </w:p>
    <w:p w14:paraId="0FC1C692" w14:textId="77777777" w:rsidR="00F35FB2" w:rsidRDefault="00D970CE" w:rsidP="003C2190">
      <w:pPr>
        <w:pStyle w:val="Heading4"/>
        <w:jc w:val="both"/>
        <w:rPr>
          <w:rStyle w:val="mw-headline"/>
          <w:rFonts w:ascii="Times New Roman" w:hAnsi="Times New Roman"/>
          <w:b/>
        </w:rPr>
      </w:pPr>
      <w:r>
        <w:rPr>
          <w:rStyle w:val="mw-headline"/>
          <w:rFonts w:ascii="Times New Roman" w:hAnsi="Times New Roman"/>
          <w:b/>
        </w:rPr>
        <w:t>Kitabu hiki kiliidhinishwa na Mtume</w:t>
      </w:r>
      <w:r w:rsidR="00F35FB2">
        <w:rPr>
          <w:rStyle w:val="mw-headline"/>
          <w:rFonts w:ascii="Times New Roman" w:hAnsi="Times New Roman"/>
          <w:b/>
        </w:rPr>
        <w:t>?</w:t>
      </w:r>
    </w:p>
    <w:p w14:paraId="17EB837E" w14:textId="77777777" w:rsidR="00F35FB2" w:rsidRDefault="00F35FB2" w:rsidP="003C2190">
      <w:pPr>
        <w:jc w:val="both"/>
      </w:pPr>
    </w:p>
    <w:p w14:paraId="41203D72" w14:textId="77777777" w:rsidR="00F35FB2" w:rsidRPr="0057348B" w:rsidRDefault="00D47A4F" w:rsidP="003C2190">
      <w:pPr>
        <w:ind w:firstLine="720"/>
        <w:jc w:val="both"/>
      </w:pPr>
      <w:r>
        <w:t>Iliaminika kwamba wale mitume wa kwanza walifahamu zaidi ni vitabu vipi vyenye uvuvio na ni vipi visivyokuwa nao. Kitabu ambacho hakikuandikwa na mtume ambacho kilikuwa na idhini ya Kitume kilichukuliwa kuwa na asili ya Mungu</w:t>
      </w:r>
      <w:r w:rsidR="00F35FB2">
        <w:t xml:space="preserve">.  </w:t>
      </w:r>
    </w:p>
    <w:p w14:paraId="0CE2173F" w14:textId="77777777" w:rsidR="00C37B11" w:rsidRDefault="00C37B11" w:rsidP="003C2190">
      <w:pPr>
        <w:pStyle w:val="Heading3"/>
        <w:numPr>
          <w:ilvl w:val="0"/>
          <w:numId w:val="0"/>
        </w:numPr>
        <w:ind w:left="360"/>
        <w:jc w:val="both"/>
        <w:rPr>
          <w:rStyle w:val="mw-headline"/>
          <w:rFonts w:ascii="Times New Roman" w:hAnsi="Times New Roman"/>
          <w:b/>
        </w:rPr>
      </w:pPr>
    </w:p>
    <w:p w14:paraId="58A278FE" w14:textId="77777777" w:rsidR="00F35FB2" w:rsidRDefault="00EE615E" w:rsidP="003C2190">
      <w:pPr>
        <w:pStyle w:val="Heading4"/>
        <w:jc w:val="both"/>
        <w:rPr>
          <w:rStyle w:val="mw-headline"/>
          <w:rFonts w:ascii="Times New Roman" w:hAnsi="Times New Roman"/>
          <w:b/>
        </w:rPr>
      </w:pPr>
      <w:r>
        <w:rPr>
          <w:rStyle w:val="mw-headline"/>
          <w:rFonts w:ascii="Times New Roman" w:hAnsi="Times New Roman"/>
          <w:b/>
        </w:rPr>
        <w:t>Kitabu hiki kilipokelewa kimataifa na kanisa la mwanzo mwishoni mwa karne ya nne</w:t>
      </w:r>
      <w:r w:rsidR="00F35FB2">
        <w:rPr>
          <w:rStyle w:val="mw-headline"/>
          <w:rFonts w:ascii="Times New Roman" w:hAnsi="Times New Roman"/>
          <w:b/>
        </w:rPr>
        <w:t>?</w:t>
      </w:r>
    </w:p>
    <w:p w14:paraId="6C088F73" w14:textId="77777777" w:rsidR="00F35FB2" w:rsidRDefault="00F35FB2" w:rsidP="003C2190">
      <w:pPr>
        <w:jc w:val="both"/>
      </w:pPr>
    </w:p>
    <w:p w14:paraId="1F740D30" w14:textId="77777777" w:rsidR="00F35FB2" w:rsidRDefault="00D47A4F" w:rsidP="003C2190">
      <w:pPr>
        <w:ind w:firstLine="720"/>
        <w:jc w:val="both"/>
      </w:pPr>
      <w:r>
        <w:t>Vipo vitabu fulani ambavyo vilikubaliwa haraka na kanisa la mwanzo kuwa Maandiko yenye Utukufu wa Mungu</w:t>
      </w:r>
      <w:r w:rsidR="00F35FB2">
        <w:t xml:space="preserve">.  </w:t>
      </w:r>
      <w:r>
        <w:t>Vitabu hivi viliingizwa ma</w:t>
      </w:r>
      <w:r w:rsidR="000420DF">
        <w:t>ra moja katika Kanu</w:t>
      </w:r>
      <w:r>
        <w:t>ni. Kulikuwepo na vitabu vingine ambavyo vilichukua muda kukubaliwa na kanisa kuwekwa katika orodha ya kanoni</w:t>
      </w:r>
      <w:r w:rsidR="00F35FB2">
        <w:t xml:space="preserve">. </w:t>
      </w:r>
    </w:p>
    <w:p w14:paraId="422ABF2E" w14:textId="77777777" w:rsidR="00F35FB2" w:rsidRDefault="00F35FB2" w:rsidP="003C2190">
      <w:pPr>
        <w:jc w:val="both"/>
      </w:pPr>
    </w:p>
    <w:p w14:paraId="7CF53241" w14:textId="77777777" w:rsidR="00F35FB2" w:rsidRPr="00C37B11" w:rsidRDefault="00EE615E" w:rsidP="003C2190">
      <w:pPr>
        <w:pStyle w:val="Heading4"/>
        <w:jc w:val="both"/>
        <w:rPr>
          <w:b/>
        </w:rPr>
      </w:pPr>
      <w:r>
        <w:rPr>
          <w:b/>
        </w:rPr>
        <w:t>Kitabu hiki kilisomwa hadharani wakati kanisa la mwanzo lilipokusanyika kwa Karamu ya Bwana</w:t>
      </w:r>
      <w:r w:rsidR="00F35FB2" w:rsidRPr="00C37B11">
        <w:rPr>
          <w:b/>
        </w:rPr>
        <w:t>?</w:t>
      </w:r>
    </w:p>
    <w:p w14:paraId="6595F30E" w14:textId="77777777" w:rsidR="00F35FB2" w:rsidRDefault="00F35FB2" w:rsidP="003C2190">
      <w:pPr>
        <w:jc w:val="both"/>
      </w:pPr>
    </w:p>
    <w:p w14:paraId="449A3B46" w14:textId="77777777" w:rsidR="00F35FB2" w:rsidRDefault="00D47A4F" w:rsidP="003C2190">
      <w:pPr>
        <w:ind w:firstLine="720"/>
        <w:jc w:val="both"/>
      </w:pPr>
      <w:r>
        <w:t>Tunayo taarifa ya kihistoria kutoka kwa viongozi wa mwanzo wa kanisa</w:t>
      </w:r>
      <w:r w:rsidR="00F35FB2">
        <w:t xml:space="preserve"> </w:t>
      </w:r>
      <w:r>
        <w:t>zinazoonesha kwamba ni vitabu gani vilisomwa katika makusanyiko ya kanisa</w:t>
      </w:r>
      <w:r w:rsidR="00F35FB2">
        <w:t xml:space="preserve">.  </w:t>
      </w:r>
      <w:r>
        <w:t>Vitabu hivi vilitumiwa na kanisa kwa sababu vilichukuliwa kama vyenye uvuvio</w:t>
      </w:r>
      <w:r w:rsidR="00F35FB2">
        <w:t>.</w:t>
      </w:r>
    </w:p>
    <w:p w14:paraId="6BE0C870" w14:textId="77777777" w:rsidR="00F35FB2" w:rsidRDefault="00F35FB2" w:rsidP="003C2190">
      <w:pPr>
        <w:jc w:val="both"/>
      </w:pPr>
    </w:p>
    <w:p w14:paraId="297672FD" w14:textId="77777777" w:rsidR="00F35FB2" w:rsidRPr="00C37B11" w:rsidRDefault="00EE615E" w:rsidP="003C2190">
      <w:pPr>
        <w:pStyle w:val="Heading4"/>
        <w:jc w:val="both"/>
        <w:rPr>
          <w:b/>
        </w:rPr>
      </w:pPr>
      <w:r>
        <w:rPr>
          <w:b/>
        </w:rPr>
        <w:t>Kitabu hiki kinao uwiyano na vitabu vingine vilivyokubalika vya Maandiko</w:t>
      </w:r>
      <w:r w:rsidR="00F35FB2" w:rsidRPr="00C37B11">
        <w:rPr>
          <w:b/>
        </w:rPr>
        <w:t>?</w:t>
      </w:r>
    </w:p>
    <w:p w14:paraId="402628F4" w14:textId="77777777" w:rsidR="00F35FB2" w:rsidRDefault="00F35FB2" w:rsidP="003C2190">
      <w:pPr>
        <w:jc w:val="both"/>
      </w:pPr>
    </w:p>
    <w:p w14:paraId="4CD6135F" w14:textId="3718CBE3" w:rsidR="00C37B11" w:rsidRPr="002B2216" w:rsidRDefault="00D47A4F" w:rsidP="002B2216">
      <w:pPr>
        <w:ind w:firstLine="720"/>
        <w:jc w:val="both"/>
      </w:pPr>
      <w:r>
        <w:t xml:space="preserve">Kama ilivyokwisha tamkwa kuhusu kukubaliwa kwa Maandiko ya Agano la Kale kwamba ni lazima kitabu kioane vizuri na vitabu vingine </w:t>
      </w:r>
      <w:r w:rsidR="00551FBD">
        <w:t xml:space="preserve">vyenye kanoni iliyokwisha kubalika. Pamoja na hayo, vitabu vya Agano Jipya ambavyo vilipokelewa vinapaswa kuwa na uwiano na kanoni ya Agano la Kale na kanoni ya Agani Jipya ya Maandiko Matakatifu.    </w:t>
      </w:r>
      <w:r w:rsidR="00F35FB2">
        <w:tab/>
      </w:r>
    </w:p>
    <w:p w14:paraId="4BB210D5" w14:textId="77777777" w:rsidR="00F35FB2" w:rsidRPr="00F653C8" w:rsidRDefault="00772AC4" w:rsidP="003C2190">
      <w:pPr>
        <w:pStyle w:val="Heading3"/>
        <w:jc w:val="both"/>
      </w:pPr>
      <w:r>
        <w:t>Vitabu vinavyoitwa Homologoumena na Antilegomena</w:t>
      </w:r>
      <w:r w:rsidR="00F35FB2">
        <w:t>.</w:t>
      </w:r>
      <w:r w:rsidR="00F35FB2">
        <w:tab/>
      </w:r>
    </w:p>
    <w:p w14:paraId="093C95BF" w14:textId="77777777" w:rsidR="00BA4175" w:rsidRPr="005D5350" w:rsidRDefault="00BA4175" w:rsidP="003C2190">
      <w:pPr>
        <w:pStyle w:val="Heading4"/>
        <w:numPr>
          <w:ilvl w:val="0"/>
          <w:numId w:val="0"/>
        </w:numPr>
        <w:ind w:left="1080"/>
        <w:jc w:val="both"/>
        <w:rPr>
          <w:sz w:val="20"/>
          <w:szCs w:val="20"/>
        </w:rPr>
      </w:pPr>
    </w:p>
    <w:p w14:paraId="7449761C" w14:textId="77777777" w:rsidR="00F35FB2" w:rsidRDefault="00772AC4" w:rsidP="003C2190">
      <w:pPr>
        <w:pStyle w:val="Heading4"/>
        <w:numPr>
          <w:ilvl w:val="0"/>
          <w:numId w:val="94"/>
        </w:numPr>
        <w:tabs>
          <w:tab w:val="left" w:pos="1080"/>
        </w:tabs>
        <w:ind w:left="0" w:firstLine="720"/>
        <w:jc w:val="both"/>
      </w:pPr>
      <w:r>
        <w:t xml:space="preserve">Homologoumena maana yake </w:t>
      </w:r>
      <w:r>
        <w:rPr>
          <w:i/>
        </w:rPr>
        <w:t>iliyokubalika</w:t>
      </w:r>
      <w:r w:rsidR="00F35FB2">
        <w:t xml:space="preserve"> </w:t>
      </w:r>
      <w:r>
        <w:t>na</w:t>
      </w:r>
      <w:r w:rsidR="00F35FB2">
        <w:t xml:space="preserve"> </w:t>
      </w:r>
      <w:r>
        <w:t>inahusu vitabu vya Agano Jipya ambavyo vilikubalika mara moja</w:t>
      </w:r>
      <w:r w:rsidR="00F35FB2">
        <w:t>.</w:t>
      </w:r>
    </w:p>
    <w:p w14:paraId="4144F314" w14:textId="77777777" w:rsidR="00F35FB2" w:rsidRDefault="00772AC4" w:rsidP="003C2190">
      <w:pPr>
        <w:pStyle w:val="NormalWeb"/>
        <w:spacing w:before="0" w:beforeAutospacing="0" w:after="0" w:afterAutospacing="0"/>
        <w:ind w:firstLine="720"/>
        <w:jc w:val="both"/>
      </w:pPr>
      <w:r>
        <w:t>Vitabu 20 kati ya 27 vya Agano Jipya vilikubalika mara moja na vikapokelewa ulimwenguni pote kuwa asilia na kuitwa Homologoumena</w:t>
      </w:r>
      <w:r w:rsidR="00F35FB2">
        <w:t xml:space="preserve">.  </w:t>
      </w:r>
      <w:r>
        <w:t xml:space="preserve">Vitabu hivi </w:t>
      </w:r>
      <w:r w:rsidR="00F35FB2">
        <w:t xml:space="preserve"> </w:t>
      </w:r>
      <w:r>
        <w:t xml:space="preserve">20  ni zile Injili nne, </w:t>
      </w:r>
      <w:r w:rsidR="0018151C">
        <w:t>Matendo</w:t>
      </w:r>
      <w:r w:rsidR="00F35FB2">
        <w:t xml:space="preserve">, </w:t>
      </w:r>
      <w:r w:rsidR="0018151C">
        <w:t>Nyaraka za Paulo</w:t>
      </w:r>
      <w:r w:rsidR="00BA4175">
        <w:t xml:space="preserve"> (</w:t>
      </w:r>
      <w:r w:rsidR="0018151C">
        <w:t>isipokuwa Waebrania</w:t>
      </w:r>
      <w:r w:rsidR="00F35FB2">
        <w:t xml:space="preserve">), </w:t>
      </w:r>
      <w:r w:rsidR="0018151C">
        <w:t>na nyaraka za kwanza za Yohana na Petro</w:t>
      </w:r>
      <w:r w:rsidR="00F35FB2">
        <w:t xml:space="preserve">. </w:t>
      </w:r>
    </w:p>
    <w:p w14:paraId="0D2E171E" w14:textId="77777777" w:rsidR="00BA4175" w:rsidRPr="005D5350" w:rsidRDefault="00BA4175" w:rsidP="003C2190">
      <w:pPr>
        <w:pStyle w:val="NormalWeb"/>
        <w:spacing w:before="0" w:beforeAutospacing="0" w:after="0" w:afterAutospacing="0"/>
        <w:ind w:firstLine="720"/>
        <w:jc w:val="both"/>
        <w:rPr>
          <w:sz w:val="16"/>
          <w:szCs w:val="16"/>
        </w:rPr>
      </w:pPr>
    </w:p>
    <w:p w14:paraId="3C398D00" w14:textId="77777777" w:rsidR="00F35FB2" w:rsidRDefault="00F35FB2" w:rsidP="003C2190">
      <w:pPr>
        <w:pStyle w:val="Heading4"/>
        <w:tabs>
          <w:tab w:val="left" w:pos="1080"/>
        </w:tabs>
        <w:ind w:left="0" w:firstLine="720"/>
        <w:jc w:val="both"/>
      </w:pPr>
      <w:r>
        <w:t xml:space="preserve">Antilegomena </w:t>
      </w:r>
      <w:r w:rsidR="0018151C">
        <w:t>maana yake</w:t>
      </w:r>
      <w:r>
        <w:t xml:space="preserve"> </w:t>
      </w:r>
      <w:r w:rsidR="0018151C">
        <w:rPr>
          <w:i/>
        </w:rPr>
        <w:t>kupinga</w:t>
      </w:r>
      <w:r>
        <w:t xml:space="preserve"> </w:t>
      </w:r>
      <w:r w:rsidR="0018151C">
        <w:t>na inahusu vitabu ambavyo</w:t>
      </w:r>
      <w:r w:rsidR="00CC1D42">
        <w:t xml:space="preserve"> viongozi wa kanisa hawakuviku</w:t>
      </w:r>
      <w:r w:rsidR="0018151C">
        <w:t>bali haraka</w:t>
      </w:r>
      <w:r w:rsidR="00CC1D42">
        <w:t xml:space="preserve"> na walichukua muda zaidi kuvikubali katika kanoni ya Maandiko</w:t>
      </w:r>
      <w:r w:rsidR="0018151C">
        <w:t>.</w:t>
      </w:r>
      <w:r>
        <w:t xml:space="preserve"> </w:t>
      </w:r>
    </w:p>
    <w:p w14:paraId="06E30E33" w14:textId="77777777" w:rsidR="00290ABB" w:rsidRDefault="00CC1D42" w:rsidP="003C2190">
      <w:pPr>
        <w:pStyle w:val="NormalWeb"/>
        <w:spacing w:before="0" w:beforeAutospacing="0" w:after="0" w:afterAutospacing="0"/>
        <w:ind w:firstLine="720"/>
        <w:jc w:val="both"/>
      </w:pPr>
      <w:r>
        <w:t xml:space="preserve">Vitabu vile saba vya Waebrania, </w:t>
      </w:r>
      <w:r w:rsidR="00F35FB2">
        <w:t xml:space="preserve">II </w:t>
      </w:r>
      <w:r>
        <w:t>Yohana na</w:t>
      </w:r>
      <w:r w:rsidR="00F35FB2">
        <w:t xml:space="preserve"> III, II </w:t>
      </w:r>
      <w:r>
        <w:t>petro</w:t>
      </w:r>
      <w:r w:rsidR="00F35FB2">
        <w:t xml:space="preserve">, </w:t>
      </w:r>
      <w:r>
        <w:t>Yuda</w:t>
      </w:r>
      <w:r w:rsidR="00F35FB2">
        <w:t xml:space="preserve">, </w:t>
      </w:r>
      <w:r>
        <w:t>Yakobo</w:t>
      </w:r>
      <w:r w:rsidR="00F35FB2">
        <w:t xml:space="preserve">, </w:t>
      </w:r>
      <w:r>
        <w:t>Ufunuo vilipingwa kwa kipindi fulani na kuitwa Antilegomena</w:t>
      </w:r>
      <w:r w:rsidR="00F35FB2">
        <w:t xml:space="preserve">.  </w:t>
      </w:r>
      <w:r>
        <w:t xml:space="preserve">Yalikuwepo maswali kadhaa kuhusu vitabu vilivyoitwa Antilegomena. </w:t>
      </w:r>
      <w:r w:rsidR="00F35FB2">
        <w:t xml:space="preserve"> </w:t>
      </w:r>
      <w:r>
        <w:t>Moja ya maswali hayo ni lile la kwamba viliandikwa kweli na wale watu wanaoitwa waandishi wake.</w:t>
      </w:r>
      <w:r w:rsidR="00F35FB2">
        <w:t xml:space="preserve"> </w:t>
      </w:r>
      <w:r>
        <w:t xml:space="preserve">Waebrania kilikuwa hakina jina la mwandishi wake na kilitofautiana na mwelekeo wa nyaraka za Paulo uliofahamika; II Petro ilikuwa na tofauti na I Petro; Yakobo na Yuda walijiita watumishi; na siyo mitume; mwandishi wa II Yohana na III Yohana alijiita mzee na siyo </w:t>
      </w:r>
      <w:r w:rsidR="00290ABB">
        <w:t>mtume. Uandishi wa kitume ulichukuliwa kama kigezo muhimu katika kutambua kanoni ya kitabu. Yalikuwepo maigizo mengi yaliyodai mamlaka ya kitume, kwa hiyo vitabu hivi vilichunguzwa kwa makini kabla ya kuingizwa katika kanoni.</w:t>
      </w:r>
    </w:p>
    <w:p w14:paraId="4FA45BCB" w14:textId="77777777" w:rsidR="00F35FB2" w:rsidRDefault="00290ABB" w:rsidP="003C2190">
      <w:pPr>
        <w:pStyle w:val="NormalWeb"/>
        <w:spacing w:before="0" w:beforeAutospacing="0" w:after="0" w:afterAutospacing="0"/>
        <w:ind w:firstLine="720"/>
        <w:jc w:val="both"/>
      </w:pPr>
      <w:r>
        <w:t xml:space="preserve">Swali lingine ni kwamba Yuda aliandika taarifa ambazo hazijatajwa mahali pengine katika Maandiko na anamtaja </w:t>
      </w:r>
      <w:r w:rsidR="005701B5">
        <w:t>Henoko</w:t>
      </w:r>
      <w:r>
        <w:t xml:space="preserve"> jambo ambalo lilihusishwa na Apokraifa</w:t>
      </w:r>
      <w:r w:rsidR="00F35FB2">
        <w:t xml:space="preserve">.  </w:t>
      </w:r>
      <w:r>
        <w:t>Kitabu cha Ufunuo hakikueleweka kwa viongozi wengi wa kanisa kwa hiyo kikazua maulizo katika akili zao. Vitabu hivi havikukubalika mara moja na kuwekwa mahali pake katika kanoni</w:t>
      </w:r>
      <w:r w:rsidR="00F35FB2">
        <w:t xml:space="preserve">. </w:t>
      </w:r>
      <w:r>
        <w:t>Baada ya kuchunguzwa kwa makusudi mwishoni vilipokelewa kama halisi, na ucheleweshaji wake ukathibitisha uchunguzi ambao ulitumika katika mchakato wa kuviweka kanoni</w:t>
      </w:r>
      <w:r w:rsidR="00F35FB2">
        <w:t xml:space="preserve">. </w:t>
      </w:r>
      <w:r>
        <w:t>Mwanzoni mwa karne ya nne vilipokelewa katika makanisa mengi na mwishoni mwa karne hiyo vikapokelewa na makanisa yote</w:t>
      </w:r>
      <w:r w:rsidR="00F35FB2">
        <w:t xml:space="preserve">. </w:t>
      </w:r>
    </w:p>
    <w:p w14:paraId="6F626D75" w14:textId="77777777" w:rsidR="00BA4175" w:rsidRPr="005D5350" w:rsidRDefault="00BA4175" w:rsidP="003C2190">
      <w:pPr>
        <w:pStyle w:val="NormalWeb"/>
        <w:spacing w:before="0" w:beforeAutospacing="0" w:after="0" w:afterAutospacing="0"/>
        <w:ind w:firstLine="720"/>
        <w:jc w:val="both"/>
      </w:pPr>
    </w:p>
    <w:p w14:paraId="2E0E253B" w14:textId="77777777" w:rsidR="00F35FB2" w:rsidRDefault="00290ABB" w:rsidP="003C2190">
      <w:pPr>
        <w:pStyle w:val="Heading3"/>
        <w:jc w:val="both"/>
      </w:pPr>
      <w:r>
        <w:t xml:space="preserve">Vitabu vya Apokraifa </w:t>
      </w:r>
    </w:p>
    <w:p w14:paraId="6FB7087F" w14:textId="77777777" w:rsidR="00BA4175" w:rsidRPr="005D5350" w:rsidRDefault="00BA4175" w:rsidP="003C2190">
      <w:pPr>
        <w:pStyle w:val="Heading4"/>
        <w:numPr>
          <w:ilvl w:val="0"/>
          <w:numId w:val="0"/>
        </w:numPr>
        <w:ind w:left="1080"/>
        <w:jc w:val="both"/>
      </w:pPr>
    </w:p>
    <w:p w14:paraId="5BCDD597" w14:textId="77777777" w:rsidR="00BA4175" w:rsidRDefault="00DE65E3" w:rsidP="003C2190">
      <w:pPr>
        <w:pStyle w:val="Heading4"/>
        <w:numPr>
          <w:ilvl w:val="0"/>
          <w:numId w:val="95"/>
        </w:numPr>
        <w:tabs>
          <w:tab w:val="left" w:pos="1080"/>
        </w:tabs>
        <w:ind w:left="0" w:firstLine="720"/>
        <w:jc w:val="both"/>
      </w:pPr>
      <w:r>
        <w:t xml:space="preserve">Neno hili Apokraifa hutumiwa kwa vitabu vilivyoko kati ya Agano la Kale na Agano jipya na hujumlishwa kama rejea kwa baadhi ya kanoni. </w:t>
      </w:r>
    </w:p>
    <w:p w14:paraId="0287D99A" w14:textId="77777777" w:rsidR="00BA4175" w:rsidRDefault="00DE65E3" w:rsidP="003C2190">
      <w:pPr>
        <w:pStyle w:val="Heading4"/>
        <w:numPr>
          <w:ilvl w:val="0"/>
          <w:numId w:val="95"/>
        </w:numPr>
        <w:tabs>
          <w:tab w:val="left" w:pos="1080"/>
        </w:tabs>
        <w:ind w:left="0" w:firstLine="720"/>
        <w:jc w:val="both"/>
      </w:pPr>
      <w:r>
        <w:t xml:space="preserve">Vitabu hivi vimepata jina lake kutokana na neno la Kiyunani </w:t>
      </w:r>
      <w:r w:rsidRPr="00DE65E3">
        <w:rPr>
          <w:i/>
        </w:rPr>
        <w:t>apokruphos</w:t>
      </w:r>
      <w:r>
        <w:t>, maana yake iliyofichika</w:t>
      </w:r>
      <w:r w:rsidR="00F35FB2">
        <w:t>.</w:t>
      </w:r>
      <w:r>
        <w:t xml:space="preserve"> Vilipewa jina hili kwa sababu vilifichika na mamlaka yake hayajulikani.</w:t>
      </w:r>
    </w:p>
    <w:p w14:paraId="30B390F5" w14:textId="77777777" w:rsidR="00BA4175" w:rsidRDefault="00DE65E3" w:rsidP="003C2190">
      <w:pPr>
        <w:pStyle w:val="Heading4"/>
        <w:numPr>
          <w:ilvl w:val="0"/>
          <w:numId w:val="95"/>
        </w:numPr>
        <w:tabs>
          <w:tab w:val="left" w:pos="1080"/>
        </w:tabs>
        <w:ind w:left="0" w:firstLine="720"/>
        <w:jc w:val="both"/>
      </w:pPr>
      <w:r>
        <w:t>Kanisa la Katoliki la Roma linakubali Apokraifa kama sehemu ya kanoni yao ya Maandiko</w:t>
      </w:r>
      <w:r w:rsidR="00F35FB2">
        <w:t xml:space="preserve">. </w:t>
      </w:r>
    </w:p>
    <w:p w14:paraId="73CCE0B1" w14:textId="77777777" w:rsidR="00BA4175" w:rsidRDefault="00F35FB2" w:rsidP="003C2190">
      <w:pPr>
        <w:pStyle w:val="Heading4"/>
        <w:numPr>
          <w:ilvl w:val="0"/>
          <w:numId w:val="95"/>
        </w:numPr>
        <w:tabs>
          <w:tab w:val="left" w:pos="1080"/>
        </w:tabs>
        <w:ind w:left="0" w:firstLine="720"/>
        <w:jc w:val="both"/>
      </w:pPr>
      <w:r>
        <w:t xml:space="preserve"> </w:t>
      </w:r>
      <w:r w:rsidR="00DE65E3">
        <w:t>Wayahudi wanavitambua kama sehemu muhimu ya historia ya Taifa lao</w:t>
      </w:r>
      <w:r>
        <w:t xml:space="preserve">. </w:t>
      </w:r>
    </w:p>
    <w:p w14:paraId="15D4E768" w14:textId="77777777" w:rsidR="00BA4175" w:rsidRDefault="00DE65E3" w:rsidP="003C2190">
      <w:pPr>
        <w:pStyle w:val="Heading4"/>
        <w:numPr>
          <w:ilvl w:val="0"/>
          <w:numId w:val="95"/>
        </w:numPr>
        <w:tabs>
          <w:tab w:val="left" w:pos="1080"/>
        </w:tabs>
        <w:ind w:left="0" w:firstLine="720"/>
        <w:jc w:val="both"/>
      </w:pPr>
      <w:r>
        <w:t>Vitabu hivi havikufikia kiwango cha msingi wa majaribio ya kuwekwa kanoni</w:t>
      </w:r>
      <w:r w:rsidR="00F35FB2">
        <w:t>.</w:t>
      </w:r>
      <w:r>
        <w:t xml:space="preserve"> Havikutambuliwa kama vitabu vyenye uvuvio na Wayahudi</w:t>
      </w:r>
      <w:r w:rsidR="00F35FB2">
        <w:t xml:space="preserve">. </w:t>
      </w:r>
      <w:r>
        <w:t>Vilipewa sehemu yake vyenyewe katika kitabu hicho kitakatifu vikiwa na maelezo ya kutosha kwamba havihesabiwi kama vyenye mamlaka yaliyosawa na vitabu vyenye kanoni</w:t>
      </w:r>
      <w:r w:rsidR="00F35FB2">
        <w:t>.</w:t>
      </w:r>
    </w:p>
    <w:p w14:paraId="23BE330F" w14:textId="77777777" w:rsidR="00F35FB2" w:rsidRDefault="00DD578A" w:rsidP="003C2190">
      <w:pPr>
        <w:pStyle w:val="Heading4"/>
        <w:numPr>
          <w:ilvl w:val="0"/>
          <w:numId w:val="95"/>
        </w:numPr>
        <w:tabs>
          <w:tab w:val="left" w:pos="1080"/>
        </w:tabs>
        <w:ind w:left="0" w:firstLine="720"/>
        <w:jc w:val="both"/>
      </w:pPr>
      <w:r>
        <w:t>Baadhi ya viongozi wa kanisa walitumia neno hili kwa vitabu ambavyo havina kanoni</w:t>
      </w:r>
      <w:r w:rsidR="00F35FB2">
        <w:t xml:space="preserve">.  </w:t>
      </w:r>
    </w:p>
    <w:p w14:paraId="52B99BB8" w14:textId="77777777" w:rsidR="005D5350" w:rsidRPr="005D5350" w:rsidRDefault="005D5350" w:rsidP="005D5350"/>
    <w:p w14:paraId="3597B072" w14:textId="77777777" w:rsidR="00F35FB2" w:rsidRDefault="00DD578A" w:rsidP="003C2190">
      <w:pPr>
        <w:pStyle w:val="Heading3"/>
        <w:jc w:val="both"/>
      </w:pPr>
      <w:r>
        <w:t>Maandiko yenye maana ndogo</w:t>
      </w:r>
    </w:p>
    <w:p w14:paraId="1758CDA6" w14:textId="77777777" w:rsidR="00D9412D" w:rsidRPr="005D5350" w:rsidRDefault="00D9412D" w:rsidP="003C2190">
      <w:pPr>
        <w:jc w:val="both"/>
        <w:rPr>
          <w:sz w:val="20"/>
          <w:szCs w:val="20"/>
        </w:rPr>
      </w:pPr>
    </w:p>
    <w:p w14:paraId="44D610AD" w14:textId="77777777" w:rsidR="00D9412D" w:rsidRDefault="000420DF" w:rsidP="003C2190">
      <w:pPr>
        <w:pStyle w:val="Heading4"/>
        <w:numPr>
          <w:ilvl w:val="0"/>
          <w:numId w:val="96"/>
        </w:numPr>
        <w:tabs>
          <w:tab w:val="left" w:pos="1080"/>
        </w:tabs>
        <w:ind w:left="0" w:firstLine="720"/>
        <w:jc w:val="both"/>
      </w:pPr>
      <w:r>
        <w:rPr>
          <w:lang w:val="en-US"/>
        </w:rPr>
        <w:t>Ma</w:t>
      </w:r>
      <w:r w:rsidR="00DD578A">
        <w:t>neno haya yalitumika kuvihusu vitabu vilivyoonekana kudai kutambuliwa kuwa na umuhimu au thamani ya kidini</w:t>
      </w:r>
      <w:r w:rsidR="00F35FB2">
        <w:t>.</w:t>
      </w:r>
    </w:p>
    <w:p w14:paraId="634A9F9A" w14:textId="77777777" w:rsidR="00D9412D" w:rsidRDefault="00DD578A" w:rsidP="003C2190">
      <w:pPr>
        <w:pStyle w:val="Heading4"/>
        <w:numPr>
          <w:ilvl w:val="0"/>
          <w:numId w:val="96"/>
        </w:numPr>
        <w:tabs>
          <w:tab w:val="left" w:pos="1080"/>
        </w:tabs>
        <w:ind w:left="0" w:firstLine="720"/>
        <w:jc w:val="both"/>
      </w:pPr>
      <w:r>
        <w:t>Baadhi ya vitabu vilivyomo katika kundi hili vilionekana kulaghai kwa kudai kuwa na asili ya Kitume kama injili ya Tomaso</w:t>
      </w:r>
      <w:r w:rsidR="00F35FB2">
        <w:t>.</w:t>
      </w:r>
    </w:p>
    <w:p w14:paraId="40D9C038" w14:textId="77777777" w:rsidR="00F35FB2" w:rsidRDefault="00DD578A" w:rsidP="003C2190">
      <w:pPr>
        <w:pStyle w:val="Heading4"/>
        <w:numPr>
          <w:ilvl w:val="0"/>
          <w:numId w:val="96"/>
        </w:numPr>
        <w:tabs>
          <w:tab w:val="left" w:pos="1080"/>
        </w:tabs>
        <w:ind w:left="0" w:firstLine="720"/>
        <w:jc w:val="both"/>
      </w:pPr>
      <w:r>
        <w:t xml:space="preserve">Vilikuwepo vitabu vingi vilivyoandikwa ambavyo havikuwa na uvuvio </w:t>
      </w:r>
      <w:r w:rsidR="00B91EE9">
        <w:t>i</w:t>
      </w:r>
      <w:r>
        <w:t>japokuwa vilidai aina fulani ya utukufu wa Mungu</w:t>
      </w:r>
      <w:r w:rsidR="00F35FB2">
        <w:t xml:space="preserve">.  </w:t>
      </w:r>
      <w:r>
        <w:t>Vitabu vilivyomo katika kundi hili huitwa maandiko yenye maana ndogo</w:t>
      </w:r>
      <w:r w:rsidR="00F35FB2">
        <w:t>.</w:t>
      </w:r>
      <w:r w:rsidR="00D9412D">
        <w:t xml:space="preserve"> </w:t>
      </w:r>
      <w:r>
        <w:t>Haya ni maneno ambayo yanatumika katika tahariri nyingi na machapisho ya utafiti</w:t>
      </w:r>
      <w:r w:rsidR="00F35FB2">
        <w:t xml:space="preserve">.  </w:t>
      </w:r>
      <w:r>
        <w:t>Mwanafunzi makini wa Biblia anapaswa angalau kuwa na uelewa wa msingi wa kinachofahamika kuhusu maneno haya</w:t>
      </w:r>
      <w:r w:rsidR="00F35FB2">
        <w:t xml:space="preserve">. </w:t>
      </w:r>
    </w:p>
    <w:p w14:paraId="7CB0060C" w14:textId="77777777" w:rsidR="00D9412D" w:rsidRPr="005D5350" w:rsidRDefault="00D9412D" w:rsidP="003C2190">
      <w:pPr>
        <w:jc w:val="both"/>
      </w:pPr>
    </w:p>
    <w:p w14:paraId="07E4F52C" w14:textId="77777777" w:rsidR="00F35FB2" w:rsidRDefault="000420DF" w:rsidP="003C2190">
      <w:pPr>
        <w:pStyle w:val="Heading2"/>
        <w:jc w:val="both"/>
      </w:pPr>
      <w:r>
        <w:t>Orodha ya Kan</w:t>
      </w:r>
      <w:r>
        <w:rPr>
          <w:lang w:val="en-US"/>
        </w:rPr>
        <w:t>u</w:t>
      </w:r>
      <w:r w:rsidR="00DD578A">
        <w:t>ni mbalimbali</w:t>
      </w:r>
    </w:p>
    <w:p w14:paraId="759E415E" w14:textId="77777777" w:rsidR="00F35FB2" w:rsidRPr="005D5350" w:rsidRDefault="00F35FB2" w:rsidP="003C2190">
      <w:pPr>
        <w:jc w:val="both"/>
      </w:pPr>
    </w:p>
    <w:p w14:paraId="533EAFAE" w14:textId="77777777" w:rsidR="00F35FB2" w:rsidRDefault="000420DF" w:rsidP="003C2190">
      <w:pPr>
        <w:pStyle w:val="Heading3"/>
        <w:numPr>
          <w:ilvl w:val="0"/>
          <w:numId w:val="0"/>
        </w:numPr>
        <w:ind w:firstLine="720"/>
        <w:jc w:val="both"/>
      </w:pPr>
      <w:r>
        <w:t>Kan</w:t>
      </w:r>
      <w:r>
        <w:rPr>
          <w:lang w:val="en-US"/>
        </w:rPr>
        <w:t>u</w:t>
      </w:r>
      <w:r w:rsidR="00DD578A">
        <w:t xml:space="preserve">ni tofauti zimeorodheshwa na madhehebu </w:t>
      </w:r>
      <w:r w:rsidR="00B91EE9">
        <w:t>mengi</w:t>
      </w:r>
      <w:r w:rsidR="00DD578A">
        <w:t xml:space="preserve"> ya kidini na viongozi wa kanisa katika historia yote</w:t>
      </w:r>
      <w:r w:rsidR="00F35FB2">
        <w:t>.</w:t>
      </w:r>
    </w:p>
    <w:p w14:paraId="26E67BDB" w14:textId="77777777" w:rsidR="00F35FB2" w:rsidRPr="005D5350" w:rsidRDefault="00F35FB2" w:rsidP="003C2190">
      <w:pPr>
        <w:jc w:val="both"/>
        <w:rPr>
          <w:sz w:val="16"/>
          <w:szCs w:val="16"/>
        </w:rPr>
      </w:pPr>
    </w:p>
    <w:p w14:paraId="732A4BA2" w14:textId="77777777" w:rsidR="00F35FB2" w:rsidRPr="000A2513" w:rsidRDefault="000420DF" w:rsidP="003C2190">
      <w:pPr>
        <w:pStyle w:val="Heading3"/>
        <w:numPr>
          <w:ilvl w:val="0"/>
          <w:numId w:val="97"/>
        </w:numPr>
        <w:jc w:val="both"/>
        <w:rPr>
          <w:b/>
        </w:rPr>
      </w:pPr>
      <w:r>
        <w:rPr>
          <w:b/>
        </w:rPr>
        <w:t>Kan</w:t>
      </w:r>
      <w:r>
        <w:rPr>
          <w:b/>
          <w:lang w:val="en-US"/>
        </w:rPr>
        <w:t>u</w:t>
      </w:r>
      <w:r w:rsidR="00DD578A">
        <w:rPr>
          <w:b/>
        </w:rPr>
        <w:t>ni ya Kiyahudi</w:t>
      </w:r>
    </w:p>
    <w:p w14:paraId="38A48634" w14:textId="77777777" w:rsidR="00F35FB2" w:rsidRPr="005D5350" w:rsidRDefault="00F35FB2" w:rsidP="003C2190">
      <w:pPr>
        <w:jc w:val="both"/>
        <w:rPr>
          <w:sz w:val="20"/>
          <w:szCs w:val="20"/>
        </w:rPr>
      </w:pPr>
      <w:r>
        <w:tab/>
      </w:r>
    </w:p>
    <w:p w14:paraId="1ABD5894" w14:textId="77777777" w:rsidR="00F35FB2" w:rsidRDefault="00F165F3" w:rsidP="003C2190">
      <w:pPr>
        <w:ind w:firstLine="720"/>
        <w:jc w:val="both"/>
        <w:rPr>
          <w:i/>
          <w:iCs/>
        </w:rPr>
      </w:pPr>
      <w:r>
        <w:t>Kanu</w:t>
      </w:r>
      <w:r w:rsidR="00DF0917">
        <w:t xml:space="preserve">ni ya </w:t>
      </w:r>
      <w:r w:rsidR="00B91EE9">
        <w:t>K</w:t>
      </w:r>
      <w:r w:rsidR="00DF0917">
        <w:t>iyahudi inaundwa na vitabu 39 vya Agano la Kale</w:t>
      </w:r>
      <w:r w:rsidR="00F35FB2">
        <w:t>.</w:t>
      </w:r>
    </w:p>
    <w:p w14:paraId="6CFBD784" w14:textId="77777777" w:rsidR="00F35FB2" w:rsidRPr="005D5350" w:rsidRDefault="00F35FB2" w:rsidP="003C2190">
      <w:pPr>
        <w:jc w:val="both"/>
        <w:rPr>
          <w:sz w:val="22"/>
          <w:szCs w:val="22"/>
        </w:rPr>
      </w:pPr>
      <w:r>
        <w:t xml:space="preserve">  </w:t>
      </w:r>
    </w:p>
    <w:p w14:paraId="1487D42C" w14:textId="77777777" w:rsidR="00F35FB2" w:rsidRPr="000A2513" w:rsidRDefault="00B91EE9" w:rsidP="003C2190">
      <w:pPr>
        <w:pStyle w:val="Heading3"/>
        <w:jc w:val="both"/>
        <w:rPr>
          <w:b/>
        </w:rPr>
      </w:pPr>
      <w:r>
        <w:rPr>
          <w:b/>
        </w:rPr>
        <w:t>K</w:t>
      </w:r>
      <w:r w:rsidR="00F165F3">
        <w:rPr>
          <w:b/>
        </w:rPr>
        <w:t>an</w:t>
      </w:r>
      <w:r w:rsidR="00F165F3">
        <w:rPr>
          <w:b/>
          <w:lang w:val="en-US"/>
        </w:rPr>
        <w:t>u</w:t>
      </w:r>
      <w:r w:rsidR="00DD578A">
        <w:rPr>
          <w:b/>
        </w:rPr>
        <w:t>ni ya Kisamaria</w:t>
      </w:r>
    </w:p>
    <w:p w14:paraId="39E36125" w14:textId="77777777" w:rsidR="00274804" w:rsidRPr="005D5350" w:rsidRDefault="00274804" w:rsidP="003C2190">
      <w:pPr>
        <w:pStyle w:val="Heading2"/>
        <w:numPr>
          <w:ilvl w:val="0"/>
          <w:numId w:val="0"/>
        </w:numPr>
        <w:jc w:val="both"/>
        <w:rPr>
          <w:sz w:val="20"/>
          <w:szCs w:val="20"/>
        </w:rPr>
      </w:pPr>
    </w:p>
    <w:p w14:paraId="63129504" w14:textId="77777777" w:rsidR="00F35FB2" w:rsidRDefault="00F165F3" w:rsidP="003C2190">
      <w:pPr>
        <w:pStyle w:val="Heading2"/>
        <w:numPr>
          <w:ilvl w:val="0"/>
          <w:numId w:val="0"/>
        </w:numPr>
        <w:ind w:firstLine="720"/>
        <w:jc w:val="both"/>
        <w:rPr>
          <w:sz w:val="24"/>
        </w:rPr>
      </w:pPr>
      <w:r>
        <w:rPr>
          <w:sz w:val="24"/>
        </w:rPr>
        <w:t>Kan</w:t>
      </w:r>
      <w:r>
        <w:rPr>
          <w:sz w:val="24"/>
          <w:lang w:val="en-US"/>
        </w:rPr>
        <w:t>u</w:t>
      </w:r>
      <w:r w:rsidR="00DF0917">
        <w:rPr>
          <w:sz w:val="24"/>
        </w:rPr>
        <w:t>ni ya Kisamaria ndi</w:t>
      </w:r>
      <w:r w:rsidR="00B91EE9">
        <w:rPr>
          <w:sz w:val="24"/>
        </w:rPr>
        <w:t>y</w:t>
      </w:r>
      <w:r w:rsidR="00DF0917">
        <w:rPr>
          <w:sz w:val="24"/>
        </w:rPr>
        <w:t xml:space="preserve">o Biblia iliyo ndogo kuliko zote duniani </w:t>
      </w:r>
      <w:r w:rsidR="00B91EE9">
        <w:rPr>
          <w:sz w:val="24"/>
        </w:rPr>
        <w:t xml:space="preserve">na </w:t>
      </w:r>
      <w:r w:rsidR="00DF0917">
        <w:rPr>
          <w:sz w:val="24"/>
        </w:rPr>
        <w:t>ambayo hutambua vitabu vitano tu vya Pentateukia</w:t>
      </w:r>
      <w:r w:rsidR="00F35FB2">
        <w:rPr>
          <w:sz w:val="24"/>
        </w:rPr>
        <w:t>.</w:t>
      </w:r>
    </w:p>
    <w:p w14:paraId="5AEBACB8" w14:textId="77777777" w:rsidR="00F35FB2" w:rsidRPr="005D5350" w:rsidRDefault="00F35FB2" w:rsidP="003C2190">
      <w:pPr>
        <w:jc w:val="both"/>
        <w:rPr>
          <w:sz w:val="16"/>
          <w:szCs w:val="16"/>
        </w:rPr>
      </w:pPr>
    </w:p>
    <w:p w14:paraId="1E4DE8C3" w14:textId="77777777" w:rsidR="00F35FB2" w:rsidRPr="000A2513" w:rsidRDefault="00F165F3" w:rsidP="003C2190">
      <w:pPr>
        <w:pStyle w:val="Heading3"/>
        <w:jc w:val="both"/>
        <w:rPr>
          <w:b/>
        </w:rPr>
      </w:pPr>
      <w:r>
        <w:rPr>
          <w:b/>
        </w:rPr>
        <w:t>Kan</w:t>
      </w:r>
      <w:r>
        <w:rPr>
          <w:b/>
          <w:lang w:val="en-US"/>
        </w:rPr>
        <w:t>u</w:t>
      </w:r>
      <w:r w:rsidR="00DD578A">
        <w:rPr>
          <w:b/>
        </w:rPr>
        <w:t>ni ya Marsiyo</w:t>
      </w:r>
    </w:p>
    <w:p w14:paraId="2DE7331E" w14:textId="77777777" w:rsidR="00D9412D" w:rsidRPr="005D5350" w:rsidRDefault="00D9412D" w:rsidP="003C2190">
      <w:pPr>
        <w:jc w:val="both"/>
        <w:rPr>
          <w:sz w:val="16"/>
          <w:szCs w:val="16"/>
        </w:rPr>
      </w:pPr>
    </w:p>
    <w:p w14:paraId="19A0DB2B" w14:textId="77777777" w:rsidR="00F35FB2" w:rsidRDefault="00DF0917" w:rsidP="003C2190">
      <w:pPr>
        <w:ind w:firstLine="720"/>
        <w:jc w:val="both"/>
      </w:pPr>
      <w:r>
        <w:t>Marisi</w:t>
      </w:r>
      <w:r w:rsidR="00B91EE9">
        <w:t>y</w:t>
      </w:r>
      <w:r>
        <w:t xml:space="preserve">o ndiye </w:t>
      </w:r>
      <w:r w:rsidR="00B91EE9">
        <w:t xml:space="preserve">aliyekuwa </w:t>
      </w:r>
      <w:r>
        <w:t>mtu wa kwanza kutengeneza orodha ya baadhi ya vitabu vya Agano Jipya</w:t>
      </w:r>
      <w:r w:rsidR="00F35FB2">
        <w:t>.</w:t>
      </w:r>
      <w:r w:rsidR="00D9412D">
        <w:t xml:space="preserve"> </w:t>
      </w:r>
      <w:r>
        <w:t>Marisi</w:t>
      </w:r>
      <w:r w:rsidR="00B91EE9">
        <w:t>y</w:t>
      </w:r>
      <w:r>
        <w:t xml:space="preserve">o alilikataa Agano la kale lote na akamuona Mungu wa Agano la Kale kuwa </w:t>
      </w:r>
      <w:r w:rsidR="00B91EE9">
        <w:t xml:space="preserve">ni </w:t>
      </w:r>
      <w:r>
        <w:t>mdogo kwa Yesu</w:t>
      </w:r>
      <w:r w:rsidR="00F35FB2">
        <w:t>.</w:t>
      </w:r>
      <w:r w:rsidR="00F35FB2" w:rsidRPr="00D864C5">
        <w:t xml:space="preserve">  </w:t>
      </w:r>
      <w:r w:rsidR="00B91EE9">
        <w:t>Kanoni ya Mar</w:t>
      </w:r>
      <w:r>
        <w:t xml:space="preserve">siyo iliundwa na vitabu 10 </w:t>
      </w:r>
      <w:r w:rsidR="00B91EE9">
        <w:t xml:space="preserve">tu </w:t>
      </w:r>
      <w:r>
        <w:t xml:space="preserve">ambavyo ni nyaraka za Paulo (ukiondoa </w:t>
      </w:r>
      <w:r w:rsidR="00B91EE9">
        <w:t xml:space="preserve">ambazo </w:t>
      </w:r>
      <w:r>
        <w:t>za kichungaji) na injili ya Luka</w:t>
      </w:r>
      <w:r w:rsidR="00F35FB2">
        <w:t xml:space="preserve">. </w:t>
      </w:r>
      <w:r w:rsidR="00B91EE9">
        <w:t>Vitabu  hivi a</w:t>
      </w:r>
      <w:r>
        <w:t>livi</w:t>
      </w:r>
      <w:r w:rsidR="00B91EE9">
        <w:t>fanyia ma</w:t>
      </w:r>
      <w:r>
        <w:t>sahihish</w:t>
      </w:r>
      <w:r w:rsidR="00B91EE9">
        <w:t>o</w:t>
      </w:r>
      <w:r>
        <w:t xml:space="preserve"> ili vielewane na ufundishaji wake uliokengeuka</w:t>
      </w:r>
      <w:r w:rsidR="00F35FB2">
        <w:t>.</w:t>
      </w:r>
    </w:p>
    <w:p w14:paraId="4B04CF38" w14:textId="77777777" w:rsidR="00F35FB2" w:rsidRDefault="00DF0917" w:rsidP="003C2190">
      <w:pPr>
        <w:jc w:val="both"/>
      </w:pPr>
      <w:r>
        <w:t xml:space="preserve">Ingawaje alikuwa muongo </w:t>
      </w:r>
      <w:r w:rsidR="001B4D13">
        <w:t xml:space="preserve">kuibuka kwa mafundisho ya uongo </w:t>
      </w:r>
      <w:r w:rsidR="00B91EE9">
        <w:t>k</w:t>
      </w:r>
      <w:r w:rsidR="001B4D13">
        <w:t xml:space="preserve">ulilifanya kanisa </w:t>
      </w:r>
      <w:r w:rsidR="00AD3428">
        <w:t>li</w:t>
      </w:r>
      <w:r w:rsidR="001B4D13">
        <w:t>gundu</w:t>
      </w:r>
      <w:r w:rsidR="00AD3428">
        <w:t>e</w:t>
      </w:r>
      <w:r w:rsidR="001B4D13">
        <w:t xml:space="preserve"> umuhinu wa kufafanua kanoni ya kweli ya Maandiko</w:t>
      </w:r>
      <w:r w:rsidR="00F35FB2">
        <w:t>.</w:t>
      </w:r>
    </w:p>
    <w:p w14:paraId="128E85F1" w14:textId="77777777" w:rsidR="00F35FB2" w:rsidRPr="005D5350" w:rsidRDefault="00F35FB2" w:rsidP="003C2190">
      <w:pPr>
        <w:jc w:val="both"/>
        <w:rPr>
          <w:sz w:val="16"/>
          <w:szCs w:val="16"/>
        </w:rPr>
      </w:pPr>
    </w:p>
    <w:p w14:paraId="00B525ED" w14:textId="77777777" w:rsidR="00F35FB2" w:rsidRPr="000A2513" w:rsidRDefault="00F165F3" w:rsidP="003C2190">
      <w:pPr>
        <w:pStyle w:val="Heading3"/>
        <w:jc w:val="both"/>
        <w:rPr>
          <w:b/>
        </w:rPr>
      </w:pPr>
      <w:r>
        <w:rPr>
          <w:b/>
        </w:rPr>
        <w:t>Kan</w:t>
      </w:r>
      <w:r>
        <w:rPr>
          <w:b/>
          <w:lang w:val="en-US"/>
        </w:rPr>
        <w:t>u</w:t>
      </w:r>
      <w:r w:rsidR="00DF0917">
        <w:rPr>
          <w:b/>
        </w:rPr>
        <w:t>ni ya Muratoriano iliyotawanyika</w:t>
      </w:r>
      <w:r w:rsidR="00F35FB2" w:rsidRPr="000A2513">
        <w:rPr>
          <w:b/>
        </w:rPr>
        <w:tab/>
      </w:r>
    </w:p>
    <w:p w14:paraId="407CB17D" w14:textId="77777777" w:rsidR="00D9412D" w:rsidRPr="005D5350" w:rsidRDefault="00D9412D" w:rsidP="003C2190">
      <w:pPr>
        <w:ind w:firstLine="720"/>
        <w:jc w:val="both"/>
        <w:rPr>
          <w:sz w:val="20"/>
          <w:szCs w:val="20"/>
        </w:rPr>
      </w:pPr>
    </w:p>
    <w:p w14:paraId="0AB1F1B0" w14:textId="77777777" w:rsidR="003911D5" w:rsidRDefault="001B4D13" w:rsidP="003C2190">
      <w:pPr>
        <w:ind w:firstLine="720"/>
        <w:jc w:val="both"/>
      </w:pPr>
      <w:r>
        <w:t xml:space="preserve">Mtawanyiko wa </w:t>
      </w:r>
      <w:r w:rsidR="00F165F3">
        <w:t>Kanu</w:t>
      </w:r>
      <w:r w:rsidR="00AD3428">
        <w:t xml:space="preserve">ni </w:t>
      </w:r>
      <w:r>
        <w:t>Murat</w:t>
      </w:r>
      <w:r w:rsidR="00AD3428">
        <w:t xml:space="preserve">oriano unaorodhesha </w:t>
      </w:r>
      <w:r>
        <w:t>kanoni ya vitabu vya Agano Jipya</w:t>
      </w:r>
      <w:r w:rsidR="00F35FB2">
        <w:t>.</w:t>
      </w:r>
      <w:r w:rsidR="00D9412D">
        <w:t xml:space="preserve"> </w:t>
      </w:r>
      <w:r>
        <w:t>Mtawan</w:t>
      </w:r>
      <w:r w:rsidR="00AD3428">
        <w:t>y</w:t>
      </w:r>
      <w:r>
        <w:t xml:space="preserve">iko wa Muratoriano ambao ni maandishi ya kale </w:t>
      </w:r>
      <w:r w:rsidR="00AD3428">
        <w:t>sana katika</w:t>
      </w:r>
      <w:r>
        <w:t xml:space="preserve"> miaka ya 200 Baada ya Kristo </w:t>
      </w:r>
      <w:r w:rsidR="00AD3428">
        <w:t xml:space="preserve">inayo </w:t>
      </w:r>
      <w:r>
        <w:t xml:space="preserve">orodha ya Kanoni </w:t>
      </w:r>
      <w:r w:rsidR="00AD3428">
        <w:t>kw</w:t>
      </w:r>
      <w:r>
        <w:t>a vitabu vya Agano Jipya</w:t>
      </w:r>
      <w:r w:rsidR="00F35FB2">
        <w:t xml:space="preserve">.  </w:t>
      </w:r>
      <w:r w:rsidR="00B6482C">
        <w:t xml:space="preserve">Haisomeki yote kwa </w:t>
      </w:r>
      <w:r>
        <w:t>hiyo inaelezewa kama iliyotawanyika</w:t>
      </w:r>
      <w:r w:rsidR="00B6482C">
        <w:t xml:space="preserve">. </w:t>
      </w:r>
      <w:r>
        <w:t>Ina</w:t>
      </w:r>
      <w:r w:rsidR="00AD3428">
        <w:t>vi</w:t>
      </w:r>
      <w:r>
        <w:t>tambua vitabu vyote isipokuwa Waebrania</w:t>
      </w:r>
      <w:r w:rsidR="00D9412D">
        <w:t xml:space="preserve">, </w:t>
      </w:r>
      <w:r>
        <w:t>Yakobo</w:t>
      </w:r>
      <w:r w:rsidR="00D9412D">
        <w:t xml:space="preserve">, </w:t>
      </w:r>
      <w:r w:rsidR="00F35FB2">
        <w:t xml:space="preserve">II </w:t>
      </w:r>
      <w:r>
        <w:t>Petro</w:t>
      </w:r>
      <w:r w:rsidR="00F35FB2">
        <w:t xml:space="preserve">, </w:t>
      </w:r>
      <w:r>
        <w:t>na</w:t>
      </w:r>
      <w:r w:rsidR="00F35FB2">
        <w:t xml:space="preserve"> III</w:t>
      </w:r>
      <w:r w:rsidR="00F35FB2" w:rsidRPr="0001334C">
        <w:t xml:space="preserve"> </w:t>
      </w:r>
      <w:r>
        <w:t>Yohana</w:t>
      </w:r>
      <w:r w:rsidR="00F35FB2">
        <w:t xml:space="preserve">.  </w:t>
      </w:r>
    </w:p>
    <w:p w14:paraId="6791B3BE" w14:textId="77777777" w:rsidR="00F35FB2" w:rsidRDefault="00AD3428" w:rsidP="003C2190">
      <w:pPr>
        <w:jc w:val="both"/>
      </w:pPr>
      <w:r>
        <w:t>Lipo pia suala</w:t>
      </w:r>
      <w:r w:rsidR="001B4D13">
        <w:t xml:space="preserve"> la I Petro ilivyotajwa</w:t>
      </w:r>
      <w:r>
        <w:t xml:space="preserve"> au hapana</w:t>
      </w:r>
      <w:r w:rsidR="00F35FB2">
        <w:t>.</w:t>
      </w:r>
      <w:r w:rsidR="001B4D13">
        <w:t xml:space="preserve"> Imejumuisha </w:t>
      </w:r>
      <w:r>
        <w:t xml:space="preserve">pia </w:t>
      </w:r>
      <w:r w:rsidR="001B4D13">
        <w:t>kitabu kimoja kiitwacho Apokalipse cha Petro ambacho kilikatal</w:t>
      </w:r>
      <w:r w:rsidR="00F165F3">
        <w:t>iwa baadaye kwa kutokuwa na Kanu</w:t>
      </w:r>
      <w:r w:rsidR="001B4D13">
        <w:t>ni.</w:t>
      </w:r>
    </w:p>
    <w:p w14:paraId="1E2F5244" w14:textId="77777777" w:rsidR="005D5350" w:rsidRPr="007769DE" w:rsidRDefault="005D5350" w:rsidP="003C2190">
      <w:pPr>
        <w:jc w:val="both"/>
        <w:rPr>
          <w:sz w:val="10"/>
          <w:szCs w:val="10"/>
        </w:rPr>
      </w:pPr>
    </w:p>
    <w:p w14:paraId="1873AF15" w14:textId="77777777" w:rsidR="00F35FB2" w:rsidRPr="000A2513" w:rsidRDefault="00F165F3" w:rsidP="003C2190">
      <w:pPr>
        <w:pStyle w:val="Heading3"/>
        <w:jc w:val="both"/>
        <w:rPr>
          <w:b/>
        </w:rPr>
      </w:pPr>
      <w:r>
        <w:rPr>
          <w:b/>
        </w:rPr>
        <w:t>Kan</w:t>
      </w:r>
      <w:r>
        <w:rPr>
          <w:b/>
          <w:lang w:val="en-US"/>
        </w:rPr>
        <w:t>u</w:t>
      </w:r>
      <w:r w:rsidR="00DF0917">
        <w:rPr>
          <w:b/>
        </w:rPr>
        <w:t>ni ya Terituliano</w:t>
      </w:r>
    </w:p>
    <w:p w14:paraId="29106AD5" w14:textId="77777777" w:rsidR="00F35FB2" w:rsidRPr="005D5350" w:rsidRDefault="00F35FB2" w:rsidP="003C2190">
      <w:pPr>
        <w:jc w:val="both"/>
      </w:pPr>
      <w:r>
        <w:tab/>
      </w:r>
    </w:p>
    <w:p w14:paraId="75DF3BAD" w14:textId="77777777" w:rsidR="00F35FB2" w:rsidRDefault="00441B47" w:rsidP="003C2190">
      <w:pPr>
        <w:ind w:firstLine="720"/>
        <w:jc w:val="both"/>
      </w:pPr>
      <w:r>
        <w:t>Tertuliano</w:t>
      </w:r>
      <w:r w:rsidR="00F35FB2">
        <w:t xml:space="preserve"> (160-221</w:t>
      </w:r>
      <w:r>
        <w:t xml:space="preserve"> Baada ya Kristo</w:t>
      </w:r>
      <w:r w:rsidR="00F35FB2">
        <w:t>)</w:t>
      </w:r>
      <w:r w:rsidR="00F35FB2" w:rsidRPr="00310A1E">
        <w:t xml:space="preserve"> </w:t>
      </w:r>
      <w:r>
        <w:t xml:space="preserve">anavyo vitabu </w:t>
      </w:r>
      <w:r w:rsidR="00F35FB2" w:rsidRPr="00310A1E">
        <w:t xml:space="preserve">22 </w:t>
      </w:r>
      <w:r>
        <w:t>katika kanoni yake ya Agano Jipya</w:t>
      </w:r>
      <w:r w:rsidR="00F35FB2" w:rsidRPr="00310A1E">
        <w:t xml:space="preserve"> </w:t>
      </w:r>
      <w:r>
        <w:t>inayohusu Injili nne, Matendo</w:t>
      </w:r>
      <w:r w:rsidR="00F35FB2" w:rsidRPr="00310A1E">
        <w:t xml:space="preserve">, </w:t>
      </w:r>
      <w:r>
        <w:t>nyaraka 13 za Paulo</w:t>
      </w:r>
      <w:r w:rsidR="00F35FB2">
        <w:t xml:space="preserve">, I </w:t>
      </w:r>
      <w:r>
        <w:t>Petro</w:t>
      </w:r>
      <w:r w:rsidR="00F35FB2">
        <w:t>, I</w:t>
      </w:r>
      <w:r w:rsidR="00F35FB2" w:rsidRPr="00310A1E">
        <w:t xml:space="preserve"> </w:t>
      </w:r>
      <w:r>
        <w:t>Yohana</w:t>
      </w:r>
      <w:r w:rsidR="00F35FB2" w:rsidRPr="00310A1E">
        <w:t xml:space="preserve">, </w:t>
      </w:r>
      <w:r>
        <w:t>Yuda</w:t>
      </w:r>
      <w:r w:rsidR="00F35FB2" w:rsidRPr="00310A1E">
        <w:t xml:space="preserve"> </w:t>
      </w:r>
      <w:r>
        <w:t>na Ufunuo</w:t>
      </w:r>
      <w:r w:rsidR="00F35FB2">
        <w:t xml:space="preserve">. </w:t>
      </w:r>
      <w:r>
        <w:t>Hakukiona kitabu cha Waebrania kama chenye kanoni</w:t>
      </w:r>
      <w:r w:rsidR="00F35FB2" w:rsidRPr="00310A1E">
        <w:t>.</w:t>
      </w:r>
    </w:p>
    <w:p w14:paraId="100154EF" w14:textId="77777777" w:rsidR="00F35FB2" w:rsidRPr="005D5350" w:rsidRDefault="00F35FB2" w:rsidP="003C2190">
      <w:pPr>
        <w:jc w:val="both"/>
      </w:pPr>
    </w:p>
    <w:p w14:paraId="1E241CAF" w14:textId="77777777" w:rsidR="00F35FB2" w:rsidRPr="000A2513" w:rsidRDefault="00DF0917" w:rsidP="003C2190">
      <w:pPr>
        <w:pStyle w:val="Heading3"/>
        <w:jc w:val="both"/>
        <w:rPr>
          <w:b/>
        </w:rPr>
      </w:pPr>
      <w:r>
        <w:rPr>
          <w:b/>
        </w:rPr>
        <w:t>Kanoni ya Origeni</w:t>
      </w:r>
    </w:p>
    <w:p w14:paraId="6A6D2077" w14:textId="77777777" w:rsidR="00F35FB2" w:rsidRPr="005D5350" w:rsidRDefault="00F35FB2" w:rsidP="003C2190">
      <w:pPr>
        <w:jc w:val="both"/>
        <w:rPr>
          <w:sz w:val="20"/>
          <w:szCs w:val="20"/>
        </w:rPr>
      </w:pPr>
      <w:r>
        <w:tab/>
      </w:r>
    </w:p>
    <w:p w14:paraId="77836C97" w14:textId="77777777" w:rsidR="00F35FB2" w:rsidRPr="00310A1E" w:rsidRDefault="009C6FF8" w:rsidP="003C2190">
      <w:pPr>
        <w:ind w:firstLine="720"/>
        <w:jc w:val="both"/>
      </w:pPr>
      <w:r>
        <w:t>Origen</w:t>
      </w:r>
      <w:r w:rsidR="00441B47">
        <w:t>i</w:t>
      </w:r>
      <w:r>
        <w:t xml:space="preserve"> </w:t>
      </w:r>
      <w:r w:rsidR="00F35FB2">
        <w:t>(185-254</w:t>
      </w:r>
      <w:r w:rsidR="00441B47">
        <w:t xml:space="preserve"> Baada ya Kristo</w:t>
      </w:r>
      <w:r w:rsidR="00F35FB2">
        <w:t xml:space="preserve">) </w:t>
      </w:r>
      <w:r w:rsidR="00F165F3">
        <w:t>alikiri Injili nne zenye kanu</w:t>
      </w:r>
      <w:r w:rsidR="00441B47">
        <w:t>ni</w:t>
      </w:r>
      <w:r w:rsidR="00F35FB2">
        <w:t xml:space="preserve">, </w:t>
      </w:r>
      <w:r w:rsidR="00441B47">
        <w:t>matendo</w:t>
      </w:r>
      <w:r w:rsidR="00F35FB2" w:rsidRPr="00310A1E">
        <w:t xml:space="preserve">, </w:t>
      </w:r>
      <w:r w:rsidR="00441B47">
        <w:t>Nyaraka za Mtume Paulo na</w:t>
      </w:r>
      <w:r w:rsidR="00F35FB2">
        <w:t xml:space="preserve"> </w:t>
      </w:r>
      <w:r w:rsidR="00441B47">
        <w:t>Waebrania</w:t>
      </w:r>
      <w:r w:rsidR="00F35FB2">
        <w:t xml:space="preserve">, I </w:t>
      </w:r>
      <w:r w:rsidR="00441B47">
        <w:t>Petro</w:t>
      </w:r>
      <w:r w:rsidR="00F35FB2">
        <w:t>, I</w:t>
      </w:r>
      <w:r w:rsidR="00F35FB2" w:rsidRPr="00310A1E">
        <w:t xml:space="preserve"> </w:t>
      </w:r>
      <w:r w:rsidR="00441B47">
        <w:t>Yohana</w:t>
      </w:r>
      <w:r w:rsidR="00F35FB2">
        <w:t xml:space="preserve"> </w:t>
      </w:r>
      <w:r w:rsidR="00441B47">
        <w:t>na Ufunuo</w:t>
      </w:r>
      <w:r w:rsidR="00F35FB2">
        <w:t xml:space="preserve"> </w:t>
      </w:r>
      <w:r w:rsidR="00441B47">
        <w:t>kama vitabu visivyokuwa na upinzani</w:t>
      </w:r>
      <w:r w:rsidR="00F35FB2">
        <w:t>.  Origen</w:t>
      </w:r>
      <w:r w:rsidR="00441B47">
        <w:t>i</w:t>
      </w:r>
      <w:r w:rsidR="00F35FB2">
        <w:t xml:space="preserve"> </w:t>
      </w:r>
      <w:r w:rsidR="00441B47">
        <w:t>alikiri kwamba Waebrania,</w:t>
      </w:r>
      <w:r w:rsidR="00F35FB2">
        <w:t xml:space="preserve">  II </w:t>
      </w:r>
      <w:r w:rsidR="00441B47">
        <w:t>Petro</w:t>
      </w:r>
      <w:r w:rsidR="00F35FB2">
        <w:t xml:space="preserve">, II </w:t>
      </w:r>
      <w:r w:rsidR="00441B47">
        <w:t>na</w:t>
      </w:r>
      <w:r w:rsidR="00F35FB2">
        <w:t xml:space="preserve"> III</w:t>
      </w:r>
      <w:r w:rsidR="00F35FB2" w:rsidRPr="00310A1E">
        <w:t xml:space="preserve"> </w:t>
      </w:r>
      <w:r w:rsidR="00441B47">
        <w:t>Yohana</w:t>
      </w:r>
      <w:r w:rsidR="00F35FB2" w:rsidRPr="00310A1E">
        <w:t xml:space="preserve">, </w:t>
      </w:r>
      <w:r w:rsidR="00441B47">
        <w:t>Yakobo</w:t>
      </w:r>
      <w:r w:rsidR="00F35FB2">
        <w:t xml:space="preserve"> </w:t>
      </w:r>
      <w:r w:rsidR="00441B47">
        <w:t>na Yuda ni vitabu visivyokuwa na upinzani</w:t>
      </w:r>
      <w:r w:rsidR="00F35FB2" w:rsidRPr="00310A1E">
        <w:t>.</w:t>
      </w:r>
    </w:p>
    <w:p w14:paraId="07E9C443" w14:textId="77777777" w:rsidR="00F35FB2" w:rsidRPr="005D5350" w:rsidRDefault="00F35FB2" w:rsidP="003C2190">
      <w:pPr>
        <w:jc w:val="both"/>
        <w:rPr>
          <w:sz w:val="22"/>
          <w:szCs w:val="22"/>
        </w:rPr>
      </w:pPr>
    </w:p>
    <w:p w14:paraId="2E1AE4EE" w14:textId="77777777" w:rsidR="00F35FB2" w:rsidRPr="000A2513" w:rsidRDefault="00F165F3" w:rsidP="003C2190">
      <w:pPr>
        <w:pStyle w:val="Heading3"/>
        <w:jc w:val="both"/>
        <w:rPr>
          <w:b/>
        </w:rPr>
      </w:pPr>
      <w:r>
        <w:rPr>
          <w:b/>
        </w:rPr>
        <w:t>Kan</w:t>
      </w:r>
      <w:r>
        <w:rPr>
          <w:b/>
          <w:lang w:val="en-US"/>
        </w:rPr>
        <w:t>u</w:t>
      </w:r>
      <w:r w:rsidR="00DF0917">
        <w:rPr>
          <w:b/>
        </w:rPr>
        <w:t>ni ya Eusebio</w:t>
      </w:r>
    </w:p>
    <w:p w14:paraId="58CD46D7" w14:textId="77777777" w:rsidR="00F35FB2" w:rsidRPr="005D5350" w:rsidRDefault="00F35FB2" w:rsidP="003C2190">
      <w:pPr>
        <w:jc w:val="both"/>
      </w:pPr>
    </w:p>
    <w:p w14:paraId="562391C7" w14:textId="77777777" w:rsidR="00F35FB2" w:rsidRPr="00BB72F2" w:rsidRDefault="00F35FB2" w:rsidP="003C2190">
      <w:pPr>
        <w:ind w:firstLine="720"/>
        <w:jc w:val="both"/>
      </w:pPr>
      <w:r w:rsidRPr="00BB72F2">
        <w:t>Eusebi</w:t>
      </w:r>
      <w:r w:rsidR="0029644B">
        <w:t>o</w:t>
      </w:r>
      <w:r>
        <w:t xml:space="preserve"> (</w:t>
      </w:r>
      <w:r w:rsidRPr="00BB72F2">
        <w:t>260-340</w:t>
      </w:r>
      <w:r w:rsidR="0029644B">
        <w:t xml:space="preserve"> Baada ya Kristo</w:t>
      </w:r>
      <w:r w:rsidRPr="00BB72F2">
        <w:t>)</w:t>
      </w:r>
      <w:r w:rsidR="009C6FF8">
        <w:t xml:space="preserve"> </w:t>
      </w:r>
      <w:r w:rsidR="0029644B">
        <w:t>anachukuliwa kama mwanahistoria wa kanisa</w:t>
      </w:r>
      <w:r>
        <w:t xml:space="preserve">.  </w:t>
      </w:r>
      <w:r w:rsidR="0029644B">
        <w:t>Anatupatia taarifa kamili yenye maelezo ya nafasi ya kanisa kwa upana</w:t>
      </w:r>
      <w:r w:rsidRPr="00BB72F2">
        <w:t xml:space="preserve">. </w:t>
      </w:r>
      <w:r w:rsidR="0029644B">
        <w:t xml:space="preserve">Anaonesha tofauti muhimu kati ya </w:t>
      </w:r>
      <w:r w:rsidRPr="00BB72F2">
        <w:rPr>
          <w:i/>
          <w:iCs/>
        </w:rPr>
        <w:t>homologoumena</w:t>
      </w:r>
      <w:r>
        <w:t xml:space="preserve"> (</w:t>
      </w:r>
      <w:r w:rsidR="0029644B">
        <w:t>vitabu vilivyokubaliwa</w:t>
      </w:r>
      <w:r w:rsidRPr="00BB72F2">
        <w:t xml:space="preserve">) </w:t>
      </w:r>
      <w:r w:rsidR="0029644B">
        <w:t>na</w:t>
      </w:r>
      <w:r w:rsidRPr="00BB72F2">
        <w:t xml:space="preserve"> </w:t>
      </w:r>
      <w:r w:rsidRPr="00BB72F2">
        <w:rPr>
          <w:i/>
          <w:iCs/>
        </w:rPr>
        <w:t>antilegomena</w:t>
      </w:r>
      <w:r>
        <w:t xml:space="preserve"> (</w:t>
      </w:r>
      <w:r w:rsidR="0029644B">
        <w:t>vitabu vilivyopingwa</w:t>
      </w:r>
      <w:r>
        <w:t xml:space="preserve">).  </w:t>
      </w:r>
      <w:r w:rsidR="0029644B">
        <w:t>Vitabu vilivyo kubaliwa ni zile Injili</w:t>
      </w:r>
      <w:r>
        <w:t xml:space="preserve">, </w:t>
      </w:r>
      <w:r w:rsidR="0029644B">
        <w:t>Matrndo</w:t>
      </w:r>
      <w:r>
        <w:t xml:space="preserve">, </w:t>
      </w:r>
      <w:r w:rsidR="0029644B">
        <w:t>Nyaraka za Paulo</w:t>
      </w:r>
      <w:r>
        <w:t xml:space="preserve"> </w:t>
      </w:r>
      <w:r w:rsidR="0029644B">
        <w:t>pamoja na Waebrania</w:t>
      </w:r>
      <w:r>
        <w:t xml:space="preserve">, I </w:t>
      </w:r>
      <w:r w:rsidR="0029644B">
        <w:t>Petro</w:t>
      </w:r>
      <w:r>
        <w:t xml:space="preserve">, I </w:t>
      </w:r>
      <w:r w:rsidR="0029644B">
        <w:t>Yohana</w:t>
      </w:r>
      <w:r>
        <w:t xml:space="preserve">, </w:t>
      </w:r>
      <w:r w:rsidR="0029644B">
        <w:t>na Ufunuo</w:t>
      </w:r>
      <w:r>
        <w:t xml:space="preserve">.  </w:t>
      </w:r>
      <w:r w:rsidR="0029644B">
        <w:t>Amevigawanya vitabu vilivyopingwa katika mafungu mawili madogo</w:t>
      </w:r>
      <w:r w:rsidRPr="00BB72F2">
        <w:t xml:space="preserve">: (1) </w:t>
      </w:r>
      <w:r w:rsidR="0029644B">
        <w:t>vile vinavyoelekea kufaa kuingizwa katika Kanoni</w:t>
      </w:r>
      <w:r>
        <w:t xml:space="preserve"> </w:t>
      </w:r>
      <w:r w:rsidR="0029644B">
        <w:t>-</w:t>
      </w:r>
      <w:r>
        <w:t xml:space="preserve"> </w:t>
      </w:r>
      <w:r w:rsidR="0029644B">
        <w:t>Yakobo</w:t>
      </w:r>
      <w:r>
        <w:t xml:space="preserve">, </w:t>
      </w:r>
      <w:r w:rsidR="0029644B">
        <w:t>Yuda</w:t>
      </w:r>
      <w:r>
        <w:t xml:space="preserve">, II </w:t>
      </w:r>
      <w:r w:rsidR="0029644B">
        <w:t>Petro</w:t>
      </w:r>
      <w:r>
        <w:t xml:space="preserve">, II </w:t>
      </w:r>
      <w:r w:rsidR="0029644B">
        <w:t>na</w:t>
      </w:r>
      <w:r>
        <w:t xml:space="preserve"> III </w:t>
      </w:r>
      <w:r w:rsidR="0029644B">
        <w:t>Yohana</w:t>
      </w:r>
      <w:r w:rsidRPr="00BB72F2">
        <w:t xml:space="preserve"> (2) </w:t>
      </w:r>
      <w:r w:rsidR="0029644B">
        <w:t>vile visivyoelekea kufaa kuingizwa katika kanoni</w:t>
      </w:r>
      <w:r w:rsidRPr="00BB72F2">
        <w:t xml:space="preserve"> — </w:t>
      </w:r>
      <w:r w:rsidR="0029644B">
        <w:t>Matendo ya Paulo</w:t>
      </w:r>
      <w:r w:rsidRPr="00BB72F2">
        <w:t xml:space="preserve">, </w:t>
      </w:r>
      <w:r w:rsidR="00210ED6">
        <w:t>Mchungaji wa Herimesi</w:t>
      </w:r>
      <w:r w:rsidRPr="00BB72F2">
        <w:t xml:space="preserve">, </w:t>
      </w:r>
      <w:r w:rsidR="00210ED6">
        <w:t>Apok</w:t>
      </w:r>
      <w:r w:rsidRPr="00BB72F2">
        <w:t>al</w:t>
      </w:r>
      <w:r w:rsidR="00210ED6">
        <w:t>ipse</w:t>
      </w:r>
      <w:r w:rsidRPr="00BB72F2">
        <w:t xml:space="preserve"> </w:t>
      </w:r>
      <w:r w:rsidR="00210ED6">
        <w:t>ya Petro</w:t>
      </w:r>
      <w:r w:rsidRPr="00BB72F2">
        <w:t xml:space="preserve">, </w:t>
      </w:r>
      <w:r w:rsidR="00210ED6">
        <w:t>Didisi</w:t>
      </w:r>
      <w:r w:rsidRPr="00BB72F2">
        <w:t xml:space="preserve">, </w:t>
      </w:r>
      <w:r w:rsidR="00210ED6">
        <w:t>Barnaba</w:t>
      </w:r>
      <w:r>
        <w:t xml:space="preserve">.  </w:t>
      </w:r>
      <w:r w:rsidR="00210ED6">
        <w:t xml:space="preserve">Alihoji kuingizwa kwa ufunuo kutokana na wasiwasi </w:t>
      </w:r>
      <w:r w:rsidR="00506358">
        <w:t xml:space="preserve">wa </w:t>
      </w:r>
      <w:r w:rsidR="00210ED6">
        <w:t>kuhus</w:t>
      </w:r>
      <w:r w:rsidR="00506358">
        <w:t>ika</w:t>
      </w:r>
      <w:r w:rsidR="00210ED6">
        <w:t xml:space="preserve"> </w:t>
      </w:r>
      <w:r w:rsidR="00506358">
        <w:t>M</w:t>
      </w:r>
      <w:r w:rsidR="00210ED6">
        <w:t>tume katika Uandishi wake</w:t>
      </w:r>
      <w:r>
        <w:t xml:space="preserve">. </w:t>
      </w:r>
      <w:r w:rsidRPr="00BB72F2">
        <w:t xml:space="preserve"> </w:t>
      </w:r>
      <w:r w:rsidR="00506358">
        <w:t>Ukiacha kusita huku kwenye Ufunuo kwa Eusebio yeye katika Agano Jipya anafanana na la wakati wetu</w:t>
      </w:r>
      <w:r w:rsidRPr="00BB72F2">
        <w:t>.</w:t>
      </w:r>
    </w:p>
    <w:p w14:paraId="2D9C59CF" w14:textId="77777777" w:rsidR="00F35FB2" w:rsidRPr="005D5350" w:rsidRDefault="00F35FB2" w:rsidP="003C2190">
      <w:pPr>
        <w:jc w:val="both"/>
        <w:rPr>
          <w:sz w:val="20"/>
          <w:szCs w:val="20"/>
        </w:rPr>
      </w:pPr>
    </w:p>
    <w:p w14:paraId="622E1DDC" w14:textId="77777777" w:rsidR="00F35FB2" w:rsidRPr="000A2513" w:rsidRDefault="00F165F3" w:rsidP="003C2190">
      <w:pPr>
        <w:pStyle w:val="Heading3"/>
        <w:jc w:val="both"/>
        <w:rPr>
          <w:b/>
        </w:rPr>
      </w:pPr>
      <w:r>
        <w:rPr>
          <w:b/>
        </w:rPr>
        <w:t>Kan</w:t>
      </w:r>
      <w:r>
        <w:rPr>
          <w:b/>
          <w:lang w:val="en-US"/>
        </w:rPr>
        <w:t>u</w:t>
      </w:r>
      <w:r w:rsidR="00DF0917">
        <w:rPr>
          <w:b/>
        </w:rPr>
        <w:t>ni ya Atanasio</w:t>
      </w:r>
    </w:p>
    <w:p w14:paraId="1E3C5B96" w14:textId="77777777" w:rsidR="00F35FB2" w:rsidRPr="005D5350" w:rsidRDefault="00F35FB2" w:rsidP="003C2190">
      <w:pPr>
        <w:jc w:val="both"/>
        <w:rPr>
          <w:sz w:val="20"/>
          <w:szCs w:val="20"/>
        </w:rPr>
      </w:pPr>
    </w:p>
    <w:p w14:paraId="0C925B18" w14:textId="77777777" w:rsidR="00F35FB2" w:rsidRDefault="00506358" w:rsidP="003C2190">
      <w:pPr>
        <w:ind w:firstLine="720"/>
        <w:jc w:val="both"/>
      </w:pPr>
      <w:r>
        <w:t>Atanasio</w:t>
      </w:r>
      <w:r w:rsidR="00F35FB2" w:rsidRPr="00B63B31">
        <w:t xml:space="preserve"> (</w:t>
      </w:r>
      <w:r w:rsidR="00F35FB2">
        <w:t>298</w:t>
      </w:r>
      <w:r w:rsidR="00F35FB2" w:rsidRPr="00B63B31">
        <w:t>-373</w:t>
      </w:r>
      <w:r>
        <w:t xml:space="preserve"> Baada ya Kristo</w:t>
      </w:r>
      <w:r w:rsidR="00F35FB2" w:rsidRPr="00B63B31">
        <w:t>)</w:t>
      </w:r>
      <w:r w:rsidR="00A45C34">
        <w:t>,</w:t>
      </w:r>
      <w:r w:rsidR="00D9412D">
        <w:t xml:space="preserve"> </w:t>
      </w:r>
      <w:r>
        <w:t>At</w:t>
      </w:r>
      <w:r w:rsidR="00A45C34">
        <w:t>ana</w:t>
      </w:r>
      <w:r>
        <w:t>sio</w:t>
      </w:r>
      <w:r w:rsidR="00F35FB2">
        <w:t xml:space="preserve"> </w:t>
      </w:r>
      <w:r w:rsidR="00A45C34">
        <w:t xml:space="preserve">amaorodhesha vitabu </w:t>
      </w:r>
      <w:r w:rsidR="00F35FB2">
        <w:t>27</w:t>
      </w:r>
      <w:r w:rsidR="00A45C34">
        <w:t xml:space="preserve"> vya Agano Jipya la wakati wetu.</w:t>
      </w:r>
      <w:r w:rsidR="00F35FB2">
        <w:t xml:space="preserve"> </w:t>
      </w:r>
    </w:p>
    <w:p w14:paraId="65BD53C6" w14:textId="77777777" w:rsidR="00F35FB2" w:rsidRPr="005D5350" w:rsidRDefault="00F35FB2" w:rsidP="003C2190">
      <w:pPr>
        <w:jc w:val="both"/>
      </w:pPr>
      <w:r>
        <w:tab/>
      </w:r>
    </w:p>
    <w:p w14:paraId="2B43CBA4" w14:textId="77777777" w:rsidR="00F35FB2" w:rsidRDefault="00F165F3" w:rsidP="003C2190">
      <w:pPr>
        <w:pStyle w:val="Heading3"/>
        <w:jc w:val="both"/>
        <w:rPr>
          <w:b/>
        </w:rPr>
      </w:pPr>
      <w:r>
        <w:rPr>
          <w:b/>
        </w:rPr>
        <w:t>Kan</w:t>
      </w:r>
      <w:r>
        <w:rPr>
          <w:b/>
          <w:lang w:val="en-US"/>
        </w:rPr>
        <w:t>u</w:t>
      </w:r>
      <w:r w:rsidR="00DF0917">
        <w:rPr>
          <w:b/>
        </w:rPr>
        <w:t>ni ya Katoliki ya Roma</w:t>
      </w:r>
    </w:p>
    <w:p w14:paraId="62E81DF4" w14:textId="77777777" w:rsidR="005D5350" w:rsidRPr="005D5350" w:rsidRDefault="005D5350" w:rsidP="005D5350"/>
    <w:p w14:paraId="7DD20F80" w14:textId="77777777" w:rsidR="00F35FB2" w:rsidRDefault="00A45C34" w:rsidP="003C2190">
      <w:pPr>
        <w:pStyle w:val="NormalWeb"/>
        <w:spacing w:before="0" w:beforeAutospacing="0" w:after="0" w:afterAutospacing="0"/>
        <w:ind w:firstLine="720"/>
        <w:jc w:val="both"/>
      </w:pPr>
      <w:r>
        <w:t xml:space="preserve">Kanisa Katoliki la Roma linaingiza </w:t>
      </w:r>
      <w:r w:rsidR="00AB0D1B">
        <w:t xml:space="preserve">ndani </w:t>
      </w:r>
      <w:r>
        <w:t xml:space="preserve">vitabu </w:t>
      </w:r>
      <w:r w:rsidR="00F35FB2">
        <w:t>66</w:t>
      </w:r>
      <w:r>
        <w:t xml:space="preserve"> vya Biblia yetu na kukubali pia vitabu vya Apokraifa kama sehemu ya kanoni yao ya Maandiko</w:t>
      </w:r>
      <w:r w:rsidR="00F35FB2">
        <w:t xml:space="preserve">. </w:t>
      </w:r>
      <w:r>
        <w:t xml:space="preserve">Hii ni kanoni ile ile ya Yerome aliyetengeneza Vulgeti ya Kilatini </w:t>
      </w:r>
      <w:r w:rsidR="00686078">
        <w:t>ambayo ni msingi wa Biblia ya Katoliki ya Roma.</w:t>
      </w:r>
    </w:p>
    <w:p w14:paraId="7EA996FC" w14:textId="77777777" w:rsidR="007769DE" w:rsidRPr="005D5350" w:rsidRDefault="007769DE" w:rsidP="003C2190">
      <w:pPr>
        <w:pStyle w:val="NormalWeb"/>
        <w:spacing w:before="0" w:beforeAutospacing="0" w:after="0" w:afterAutospacing="0"/>
        <w:ind w:firstLine="720"/>
        <w:jc w:val="both"/>
        <w:rPr>
          <w:sz w:val="20"/>
          <w:szCs w:val="20"/>
        </w:rPr>
      </w:pPr>
    </w:p>
    <w:p w14:paraId="4B123A8E" w14:textId="77777777" w:rsidR="00F35FB2" w:rsidRPr="000A2513" w:rsidRDefault="00F165F3" w:rsidP="003C2190">
      <w:pPr>
        <w:pStyle w:val="Heading3"/>
        <w:jc w:val="both"/>
        <w:rPr>
          <w:b/>
        </w:rPr>
      </w:pPr>
      <w:r>
        <w:rPr>
          <w:b/>
        </w:rPr>
        <w:t>Kan</w:t>
      </w:r>
      <w:r>
        <w:rPr>
          <w:b/>
          <w:lang w:val="en-US"/>
        </w:rPr>
        <w:t>u</w:t>
      </w:r>
      <w:r w:rsidR="00DF0917">
        <w:rPr>
          <w:b/>
        </w:rPr>
        <w:t xml:space="preserve">ni ya kweli inayotambuliwa na kanisa la Kikriso </w:t>
      </w:r>
    </w:p>
    <w:p w14:paraId="155D40EA" w14:textId="77777777" w:rsidR="00F35FB2" w:rsidRPr="005D5350" w:rsidRDefault="00F35FB2" w:rsidP="003C2190">
      <w:pPr>
        <w:jc w:val="both"/>
        <w:rPr>
          <w:sz w:val="20"/>
          <w:szCs w:val="20"/>
        </w:rPr>
      </w:pPr>
    </w:p>
    <w:p w14:paraId="359016FE" w14:textId="77777777" w:rsidR="00F35FB2" w:rsidRDefault="00686078" w:rsidP="003C2190">
      <w:pPr>
        <w:ind w:firstLine="720"/>
        <w:jc w:val="both"/>
      </w:pPr>
      <w:r>
        <w:t xml:space="preserve">Kanoni ya kweli imeundwa kwa vitabu </w:t>
      </w:r>
      <w:r w:rsidR="00F35FB2">
        <w:t xml:space="preserve">39 </w:t>
      </w:r>
      <w:r>
        <w:t xml:space="preserve">vya Agano la Kale na vitabu 27 vya Agano Jipya la Biblia. </w:t>
      </w:r>
    </w:p>
    <w:p w14:paraId="73CEDAC6" w14:textId="77777777" w:rsidR="00F35FB2" w:rsidRPr="005D5350" w:rsidRDefault="00F35FB2" w:rsidP="003C2190">
      <w:pPr>
        <w:jc w:val="both"/>
        <w:rPr>
          <w:sz w:val="20"/>
          <w:szCs w:val="20"/>
        </w:rPr>
      </w:pPr>
    </w:p>
    <w:p w14:paraId="61ABC93A" w14:textId="77777777" w:rsidR="00F35FB2" w:rsidRPr="000A2513" w:rsidRDefault="00F165F3" w:rsidP="003C2190">
      <w:pPr>
        <w:pStyle w:val="Heading3"/>
        <w:jc w:val="both"/>
        <w:rPr>
          <w:b/>
        </w:rPr>
      </w:pPr>
      <w:r>
        <w:rPr>
          <w:b/>
        </w:rPr>
        <w:t>Kan</w:t>
      </w:r>
      <w:r>
        <w:rPr>
          <w:b/>
          <w:lang w:val="en-US"/>
        </w:rPr>
        <w:t>u</w:t>
      </w:r>
      <w:r w:rsidR="00DF0917">
        <w:rPr>
          <w:b/>
        </w:rPr>
        <w:t>ni ya Lutheri</w:t>
      </w:r>
    </w:p>
    <w:p w14:paraId="1653941C" w14:textId="77777777" w:rsidR="00F35FB2" w:rsidRPr="005D5350" w:rsidRDefault="00F35FB2" w:rsidP="003C2190">
      <w:pPr>
        <w:jc w:val="both"/>
        <w:rPr>
          <w:sz w:val="20"/>
          <w:szCs w:val="20"/>
        </w:rPr>
      </w:pPr>
    </w:p>
    <w:p w14:paraId="1F65A814" w14:textId="4D528208" w:rsidR="00C548C0" w:rsidRPr="004C1056" w:rsidRDefault="00686078" w:rsidP="005D5350">
      <w:pPr>
        <w:ind w:firstLine="810"/>
        <w:rPr>
          <w:sz w:val="28"/>
        </w:rPr>
      </w:pPr>
      <w:r>
        <w:t xml:space="preserve">Martini Lutheri aliorodhesha vitabu 27 vya Agano Jipya kama lilivyo isipokuwa </w:t>
      </w:r>
      <w:r w:rsidR="006268A9">
        <w:t>vitabu vinne alivyoviona kama vyenye utata</w:t>
      </w:r>
      <w:r w:rsidR="00F35FB2">
        <w:t xml:space="preserve">.  </w:t>
      </w:r>
      <w:r w:rsidR="006268A9">
        <w:t>Aliweka Waebrania</w:t>
      </w:r>
      <w:r w:rsidR="00F35FB2" w:rsidRPr="00BD1FA5">
        <w:t xml:space="preserve">, </w:t>
      </w:r>
      <w:r w:rsidR="006268A9">
        <w:t>Yakobo</w:t>
      </w:r>
      <w:r w:rsidR="00F35FB2" w:rsidRPr="00BD1FA5">
        <w:t xml:space="preserve">, </w:t>
      </w:r>
      <w:r w:rsidR="006268A9">
        <w:t>Yuda</w:t>
      </w:r>
      <w:r w:rsidR="00F35FB2" w:rsidRPr="00BD1FA5">
        <w:t xml:space="preserve"> </w:t>
      </w:r>
      <w:r w:rsidR="006268A9">
        <w:t>na</w:t>
      </w:r>
      <w:r w:rsidR="00F35FB2" w:rsidRPr="00BD1FA5">
        <w:t xml:space="preserve"> </w:t>
      </w:r>
      <w:r w:rsidR="006268A9">
        <w:t>Ufunuo kwa utenganisho</w:t>
      </w:r>
      <w:r w:rsidR="00F35FB2" w:rsidRPr="00BD1FA5">
        <w:t xml:space="preserve"> </w:t>
      </w:r>
      <w:r w:rsidR="006268A9">
        <w:t>mwisho</w:t>
      </w:r>
      <w:r w:rsidR="00AB0D1B">
        <w:t>ni</w:t>
      </w:r>
      <w:r w:rsidR="006268A9">
        <w:t xml:space="preserve"> </w:t>
      </w:r>
      <w:r w:rsidR="00AB0D1B">
        <w:t>m</w:t>
      </w:r>
      <w:r w:rsidR="006268A9">
        <w:t>wa Agano Jipya</w:t>
      </w:r>
      <w:r w:rsidR="00F35FB2" w:rsidRPr="00BD1FA5">
        <w:t>.</w:t>
      </w:r>
    </w:p>
    <w:tbl>
      <w:tblPr>
        <w:tblpPr w:leftFromText="180" w:rightFromText="180" w:vertAnchor="text" w:horzAnchor="page" w:tblpXSpec="center" w:tblpY="951"/>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115" w:type="dxa"/>
          <w:bottom w:w="14" w:type="dxa"/>
          <w:right w:w="115" w:type="dxa"/>
        </w:tblCellMar>
        <w:tblLook w:val="04A0" w:firstRow="1" w:lastRow="0" w:firstColumn="1" w:lastColumn="0" w:noHBand="0" w:noVBand="1"/>
      </w:tblPr>
      <w:tblGrid>
        <w:gridCol w:w="1427"/>
        <w:gridCol w:w="1473"/>
        <w:gridCol w:w="1288"/>
        <w:gridCol w:w="1478"/>
        <w:gridCol w:w="1153"/>
        <w:gridCol w:w="1316"/>
        <w:gridCol w:w="1153"/>
      </w:tblGrid>
      <w:tr w:rsidR="00BF3739" w:rsidRPr="006E4C3F" w14:paraId="4FF99E81" w14:textId="77777777">
        <w:trPr>
          <w:trHeight w:val="1440"/>
        </w:trPr>
        <w:tc>
          <w:tcPr>
            <w:tcW w:w="5000" w:type="pct"/>
            <w:gridSpan w:val="7"/>
            <w:tcMar>
              <w:top w:w="14" w:type="dxa"/>
              <w:left w:w="14" w:type="dxa"/>
              <w:bottom w:w="0" w:type="dxa"/>
              <w:right w:w="14" w:type="dxa"/>
            </w:tcMar>
            <w:vAlign w:val="center"/>
          </w:tcPr>
          <w:p w14:paraId="19EDB9B2" w14:textId="77777777" w:rsidR="00BF3739" w:rsidRPr="006E4C3F" w:rsidRDefault="003E4509" w:rsidP="00BF3739">
            <w:pPr>
              <w:tabs>
                <w:tab w:val="left" w:pos="5760"/>
              </w:tabs>
              <w:spacing w:after="240"/>
              <w:jc w:val="center"/>
              <w:rPr>
                <w:b/>
                <w:sz w:val="32"/>
                <w:szCs w:val="32"/>
              </w:rPr>
            </w:pPr>
            <w:r>
              <w:rPr>
                <w:b/>
                <w:sz w:val="32"/>
                <w:szCs w:val="32"/>
              </w:rPr>
              <w:t>Vipindi Saba Maalum katika Maandiko Matakatifu</w:t>
            </w:r>
          </w:p>
        </w:tc>
      </w:tr>
      <w:tr w:rsidR="00BF3739" w:rsidRPr="006E4C3F" w14:paraId="6AB824CB" w14:textId="77777777">
        <w:trPr>
          <w:trHeight w:val="720"/>
        </w:trPr>
        <w:tc>
          <w:tcPr>
            <w:tcW w:w="865" w:type="pct"/>
            <w:vAlign w:val="center"/>
          </w:tcPr>
          <w:p w14:paraId="3642A796" w14:textId="77777777" w:rsidR="00BF3739" w:rsidRPr="006E4C3F" w:rsidRDefault="00BF3739" w:rsidP="00BF3739">
            <w:pPr>
              <w:tabs>
                <w:tab w:val="left" w:pos="5760"/>
              </w:tabs>
              <w:spacing w:after="240"/>
              <w:jc w:val="center"/>
            </w:pPr>
            <w:r w:rsidRPr="006E4C3F">
              <w:t>I</w:t>
            </w:r>
          </w:p>
        </w:tc>
        <w:tc>
          <w:tcPr>
            <w:tcW w:w="796" w:type="pct"/>
            <w:tcMar>
              <w:top w:w="14" w:type="dxa"/>
              <w:left w:w="14" w:type="dxa"/>
              <w:bottom w:w="0" w:type="dxa"/>
              <w:right w:w="14" w:type="dxa"/>
            </w:tcMar>
            <w:vAlign w:val="center"/>
          </w:tcPr>
          <w:p w14:paraId="3623EE79" w14:textId="77777777" w:rsidR="00BF3739" w:rsidRPr="006E4C3F" w:rsidRDefault="00BF3739" w:rsidP="00BF3739">
            <w:pPr>
              <w:tabs>
                <w:tab w:val="left" w:pos="5760"/>
              </w:tabs>
              <w:spacing w:after="240"/>
              <w:jc w:val="center"/>
            </w:pPr>
            <w:r w:rsidRPr="006E4C3F">
              <w:t>II</w:t>
            </w:r>
          </w:p>
        </w:tc>
        <w:tc>
          <w:tcPr>
            <w:tcW w:w="654" w:type="pct"/>
            <w:tcMar>
              <w:bottom w:w="0" w:type="dxa"/>
            </w:tcMar>
            <w:vAlign w:val="center"/>
          </w:tcPr>
          <w:p w14:paraId="1B806EA7" w14:textId="77777777" w:rsidR="00BF3739" w:rsidRPr="006E4C3F" w:rsidRDefault="00BF3739" w:rsidP="00BF3739">
            <w:pPr>
              <w:tabs>
                <w:tab w:val="left" w:pos="5760"/>
              </w:tabs>
              <w:spacing w:after="240"/>
              <w:jc w:val="center"/>
            </w:pPr>
            <w:r w:rsidRPr="006E4C3F">
              <w:t>III</w:t>
            </w:r>
          </w:p>
        </w:tc>
        <w:tc>
          <w:tcPr>
            <w:tcW w:w="654" w:type="pct"/>
            <w:tcMar>
              <w:bottom w:w="0" w:type="dxa"/>
            </w:tcMar>
            <w:vAlign w:val="center"/>
          </w:tcPr>
          <w:p w14:paraId="2921B637" w14:textId="77777777" w:rsidR="00BF3739" w:rsidRPr="006E4C3F" w:rsidRDefault="00BF3739" w:rsidP="00BF3739">
            <w:pPr>
              <w:tabs>
                <w:tab w:val="left" w:pos="5760"/>
              </w:tabs>
              <w:spacing w:after="240"/>
              <w:jc w:val="center"/>
            </w:pPr>
            <w:r w:rsidRPr="006E4C3F">
              <w:t>IV</w:t>
            </w:r>
          </w:p>
        </w:tc>
        <w:tc>
          <w:tcPr>
            <w:tcW w:w="654" w:type="pct"/>
            <w:tcMar>
              <w:bottom w:w="0" w:type="dxa"/>
            </w:tcMar>
            <w:vAlign w:val="center"/>
          </w:tcPr>
          <w:p w14:paraId="0D5822A4" w14:textId="77777777" w:rsidR="00BF3739" w:rsidRPr="006E4C3F" w:rsidRDefault="00BF3739" w:rsidP="00BF3739">
            <w:pPr>
              <w:tabs>
                <w:tab w:val="left" w:pos="5760"/>
              </w:tabs>
              <w:spacing w:after="240"/>
              <w:jc w:val="center"/>
            </w:pPr>
            <w:r w:rsidRPr="006E4C3F">
              <w:t>V</w:t>
            </w:r>
          </w:p>
        </w:tc>
        <w:tc>
          <w:tcPr>
            <w:tcW w:w="654" w:type="pct"/>
            <w:tcMar>
              <w:bottom w:w="0" w:type="dxa"/>
            </w:tcMar>
            <w:vAlign w:val="center"/>
          </w:tcPr>
          <w:p w14:paraId="0935AC12" w14:textId="77777777" w:rsidR="00BF3739" w:rsidRPr="006E4C3F" w:rsidRDefault="00BF3739" w:rsidP="00BF3739">
            <w:pPr>
              <w:tabs>
                <w:tab w:val="left" w:pos="5760"/>
              </w:tabs>
              <w:spacing w:after="240"/>
              <w:jc w:val="center"/>
            </w:pPr>
            <w:r w:rsidRPr="006E4C3F">
              <w:t>VI</w:t>
            </w:r>
          </w:p>
        </w:tc>
        <w:tc>
          <w:tcPr>
            <w:tcW w:w="722" w:type="pct"/>
            <w:tcMar>
              <w:bottom w:w="0" w:type="dxa"/>
            </w:tcMar>
            <w:vAlign w:val="center"/>
          </w:tcPr>
          <w:p w14:paraId="6B16F4BF" w14:textId="77777777" w:rsidR="00BF3739" w:rsidRPr="006E4C3F" w:rsidRDefault="00BF3739" w:rsidP="00BF3739">
            <w:pPr>
              <w:tabs>
                <w:tab w:val="left" w:pos="5760"/>
              </w:tabs>
              <w:spacing w:after="240"/>
              <w:jc w:val="center"/>
            </w:pPr>
            <w:r w:rsidRPr="006E4C3F">
              <w:t>VII</w:t>
            </w:r>
          </w:p>
        </w:tc>
      </w:tr>
      <w:tr w:rsidR="00BF3739" w:rsidRPr="006E4C3F" w14:paraId="7F7DCCEF" w14:textId="77777777">
        <w:trPr>
          <w:trHeight w:val="1440"/>
        </w:trPr>
        <w:tc>
          <w:tcPr>
            <w:tcW w:w="865" w:type="pct"/>
            <w:vAlign w:val="center"/>
          </w:tcPr>
          <w:p w14:paraId="35685EAE" w14:textId="77777777" w:rsidR="00BF3739" w:rsidRPr="006E4C3F" w:rsidRDefault="003E4509" w:rsidP="00BF3739">
            <w:pPr>
              <w:tabs>
                <w:tab w:val="left" w:pos="5760"/>
              </w:tabs>
              <w:spacing w:after="240"/>
              <w:jc w:val="center"/>
            </w:pPr>
            <w:r>
              <w:t>MWANZONI</w:t>
            </w:r>
          </w:p>
        </w:tc>
        <w:tc>
          <w:tcPr>
            <w:tcW w:w="796" w:type="pct"/>
            <w:tcMar>
              <w:top w:w="14" w:type="dxa"/>
              <w:left w:w="14" w:type="dxa"/>
              <w:bottom w:w="0" w:type="dxa"/>
              <w:right w:w="14" w:type="dxa"/>
            </w:tcMar>
            <w:vAlign w:val="center"/>
          </w:tcPr>
          <w:p w14:paraId="00051860" w14:textId="77777777" w:rsidR="00BF3739" w:rsidRPr="006E4C3F" w:rsidRDefault="003E4509" w:rsidP="00BF3739">
            <w:pPr>
              <w:tabs>
                <w:tab w:val="left" w:pos="5760"/>
              </w:tabs>
              <w:spacing w:after="240"/>
              <w:jc w:val="center"/>
            </w:pPr>
            <w:r>
              <w:t xml:space="preserve">VIONGOZI </w:t>
            </w:r>
          </w:p>
          <w:p w14:paraId="5E84C236" w14:textId="77777777" w:rsidR="00BF3739" w:rsidRPr="006E4C3F" w:rsidRDefault="003E4509" w:rsidP="00BF3739">
            <w:pPr>
              <w:tabs>
                <w:tab w:val="left" w:pos="5760"/>
              </w:tabs>
              <w:spacing w:after="240"/>
              <w:jc w:val="center"/>
            </w:pPr>
            <w:r>
              <w:t>WAKUU</w:t>
            </w:r>
          </w:p>
        </w:tc>
        <w:tc>
          <w:tcPr>
            <w:tcW w:w="654" w:type="pct"/>
            <w:tcMar>
              <w:bottom w:w="0" w:type="dxa"/>
            </w:tcMar>
            <w:vAlign w:val="center"/>
          </w:tcPr>
          <w:p w14:paraId="261B7952" w14:textId="77777777" w:rsidR="00BF3739" w:rsidRPr="006E4C3F" w:rsidRDefault="003E4509" w:rsidP="00BF3739">
            <w:pPr>
              <w:tabs>
                <w:tab w:val="left" w:pos="5760"/>
              </w:tabs>
              <w:spacing w:after="240"/>
              <w:jc w:val="center"/>
            </w:pPr>
            <w:r>
              <w:t>WAFALME</w:t>
            </w:r>
          </w:p>
        </w:tc>
        <w:tc>
          <w:tcPr>
            <w:tcW w:w="654" w:type="pct"/>
            <w:tcMar>
              <w:bottom w:w="0" w:type="dxa"/>
            </w:tcMar>
            <w:vAlign w:val="center"/>
          </w:tcPr>
          <w:p w14:paraId="070A0F1E" w14:textId="77777777" w:rsidR="00BF3739" w:rsidRPr="006E4C3F" w:rsidRDefault="002E558F" w:rsidP="00BF3739">
            <w:pPr>
              <w:tabs>
                <w:tab w:val="left" w:pos="5760"/>
              </w:tabs>
              <w:spacing w:after="240"/>
              <w:jc w:val="center"/>
            </w:pPr>
            <w:r>
              <w:t>WATAWALA WAGENI</w:t>
            </w:r>
          </w:p>
          <w:p w14:paraId="27F29A96" w14:textId="77777777" w:rsidR="00BF3739" w:rsidRPr="006E4C3F" w:rsidRDefault="00BF3739" w:rsidP="00BF3739">
            <w:pPr>
              <w:tabs>
                <w:tab w:val="left" w:pos="5760"/>
              </w:tabs>
              <w:spacing w:after="240"/>
              <w:jc w:val="center"/>
            </w:pPr>
          </w:p>
        </w:tc>
        <w:tc>
          <w:tcPr>
            <w:tcW w:w="654" w:type="pct"/>
            <w:tcMar>
              <w:bottom w:w="0" w:type="dxa"/>
            </w:tcMar>
            <w:vAlign w:val="center"/>
          </w:tcPr>
          <w:p w14:paraId="2121382C" w14:textId="77777777" w:rsidR="00BF3739" w:rsidRPr="006E4C3F" w:rsidRDefault="002E558F" w:rsidP="00BF3739">
            <w:pPr>
              <w:tabs>
                <w:tab w:val="left" w:pos="5760"/>
              </w:tabs>
              <w:spacing w:after="240"/>
              <w:jc w:val="center"/>
            </w:pPr>
            <w:r>
              <w:t>UJIO WA KWANZA WA KRISTO</w:t>
            </w:r>
            <w:r w:rsidR="00BF3739" w:rsidRPr="006E4C3F">
              <w:t xml:space="preserve"> </w:t>
            </w:r>
          </w:p>
        </w:tc>
        <w:tc>
          <w:tcPr>
            <w:tcW w:w="654" w:type="pct"/>
            <w:tcMar>
              <w:bottom w:w="0" w:type="dxa"/>
            </w:tcMar>
            <w:vAlign w:val="center"/>
          </w:tcPr>
          <w:p w14:paraId="1274B4FF" w14:textId="77777777" w:rsidR="00BF3739" w:rsidRPr="006E4C3F" w:rsidRDefault="002E558F" w:rsidP="00BF3739">
            <w:pPr>
              <w:tabs>
                <w:tab w:val="left" w:pos="5760"/>
              </w:tabs>
              <w:spacing w:after="240"/>
              <w:jc w:val="center"/>
            </w:pPr>
            <w:r>
              <w:t>KANISA</w:t>
            </w:r>
          </w:p>
        </w:tc>
        <w:tc>
          <w:tcPr>
            <w:tcW w:w="722" w:type="pct"/>
            <w:tcMar>
              <w:bottom w:w="0" w:type="dxa"/>
            </w:tcMar>
            <w:vAlign w:val="center"/>
          </w:tcPr>
          <w:p w14:paraId="22505947" w14:textId="77777777" w:rsidR="00BF3739" w:rsidRPr="006E4C3F" w:rsidRDefault="005D5FD4" w:rsidP="00BF3739">
            <w:pPr>
              <w:tabs>
                <w:tab w:val="left" w:pos="5760"/>
              </w:tabs>
              <w:spacing w:after="240"/>
              <w:jc w:val="center"/>
            </w:pPr>
            <w:r>
              <w:t>UJIO WA PILI WA KRISTO</w:t>
            </w:r>
          </w:p>
        </w:tc>
      </w:tr>
      <w:tr w:rsidR="00BF3739" w:rsidRPr="006E4C3F" w14:paraId="58CC33FB" w14:textId="77777777">
        <w:trPr>
          <w:trHeight w:val="1440"/>
        </w:trPr>
        <w:tc>
          <w:tcPr>
            <w:tcW w:w="865" w:type="pct"/>
            <w:vAlign w:val="center"/>
          </w:tcPr>
          <w:p w14:paraId="182BEC5B" w14:textId="77777777" w:rsidR="00BF3739" w:rsidRPr="006E4C3F" w:rsidRDefault="003E4509" w:rsidP="00BF3739">
            <w:pPr>
              <w:tabs>
                <w:tab w:val="left" w:pos="5760"/>
              </w:tabs>
              <w:spacing w:after="240"/>
              <w:jc w:val="center"/>
            </w:pPr>
            <w:r>
              <w:t>KUTOKA</w:t>
            </w:r>
            <w:r w:rsidR="00BF3739" w:rsidRPr="006E4C3F">
              <w:t xml:space="preserve">: </w:t>
            </w:r>
            <w:r>
              <w:t xml:space="preserve">Uumbaji </w:t>
            </w:r>
          </w:p>
        </w:tc>
        <w:tc>
          <w:tcPr>
            <w:tcW w:w="796" w:type="pct"/>
            <w:tcMar>
              <w:top w:w="14" w:type="dxa"/>
              <w:left w:w="14" w:type="dxa"/>
              <w:bottom w:w="0" w:type="dxa"/>
              <w:right w:w="14" w:type="dxa"/>
            </w:tcMar>
            <w:vAlign w:val="center"/>
          </w:tcPr>
          <w:p w14:paraId="68171887" w14:textId="77777777" w:rsidR="00BF3739" w:rsidRPr="006E4C3F" w:rsidRDefault="003E4509" w:rsidP="00BF3739">
            <w:pPr>
              <w:tabs>
                <w:tab w:val="left" w:pos="5760"/>
              </w:tabs>
              <w:spacing w:after="240"/>
              <w:jc w:val="center"/>
            </w:pPr>
            <w:r>
              <w:t>KUTOKA</w:t>
            </w:r>
            <w:r w:rsidR="00BF3739" w:rsidRPr="006E4C3F">
              <w:t xml:space="preserve">: </w:t>
            </w:r>
            <w:r>
              <w:t xml:space="preserve">Musa </w:t>
            </w:r>
          </w:p>
        </w:tc>
        <w:tc>
          <w:tcPr>
            <w:tcW w:w="654" w:type="pct"/>
            <w:tcMar>
              <w:bottom w:w="0" w:type="dxa"/>
            </w:tcMar>
            <w:vAlign w:val="center"/>
          </w:tcPr>
          <w:p w14:paraId="5914D918" w14:textId="77777777" w:rsidR="00BF3739" w:rsidRPr="006E4C3F" w:rsidRDefault="002E558F" w:rsidP="00BF3739">
            <w:pPr>
              <w:tabs>
                <w:tab w:val="left" w:pos="5760"/>
              </w:tabs>
              <w:spacing w:after="240"/>
              <w:jc w:val="center"/>
            </w:pPr>
            <w:r>
              <w:t>KUTOKA</w:t>
            </w:r>
            <w:r w:rsidR="00BF3739" w:rsidRPr="006E4C3F">
              <w:t xml:space="preserve">: </w:t>
            </w:r>
            <w:r>
              <w:t xml:space="preserve">Saulo </w:t>
            </w:r>
          </w:p>
        </w:tc>
        <w:tc>
          <w:tcPr>
            <w:tcW w:w="654" w:type="pct"/>
            <w:tcMar>
              <w:bottom w:w="0" w:type="dxa"/>
            </w:tcMar>
            <w:vAlign w:val="center"/>
          </w:tcPr>
          <w:p w14:paraId="0FD956B2" w14:textId="77777777" w:rsidR="00BF3739" w:rsidRPr="006E4C3F" w:rsidRDefault="002E558F" w:rsidP="00BF3739">
            <w:pPr>
              <w:tabs>
                <w:tab w:val="left" w:pos="5760"/>
              </w:tabs>
              <w:spacing w:after="240"/>
              <w:jc w:val="center"/>
            </w:pPr>
            <w:r>
              <w:t>KUTOKA</w:t>
            </w:r>
            <w:r w:rsidR="00BF3739" w:rsidRPr="006E4C3F">
              <w:t xml:space="preserve">: </w:t>
            </w:r>
            <w:r>
              <w:t xml:space="preserve">Kutekwa </w:t>
            </w:r>
          </w:p>
        </w:tc>
        <w:tc>
          <w:tcPr>
            <w:tcW w:w="654" w:type="pct"/>
            <w:tcMar>
              <w:bottom w:w="0" w:type="dxa"/>
            </w:tcMar>
            <w:vAlign w:val="center"/>
          </w:tcPr>
          <w:p w14:paraId="1FDFB080" w14:textId="77777777" w:rsidR="00BF3739" w:rsidRPr="006E4C3F" w:rsidRDefault="002E558F" w:rsidP="00BF3739">
            <w:pPr>
              <w:tabs>
                <w:tab w:val="left" w:pos="5760"/>
              </w:tabs>
              <w:spacing w:after="240"/>
              <w:jc w:val="center"/>
            </w:pPr>
            <w:r>
              <w:t>KUTOKA</w:t>
            </w:r>
            <w:r w:rsidR="00BF3739" w:rsidRPr="006E4C3F">
              <w:t xml:space="preserve">: </w:t>
            </w:r>
            <w:r>
              <w:t>Uzalio wa Bikra</w:t>
            </w:r>
          </w:p>
        </w:tc>
        <w:tc>
          <w:tcPr>
            <w:tcW w:w="654" w:type="pct"/>
            <w:tcMar>
              <w:bottom w:w="0" w:type="dxa"/>
            </w:tcMar>
            <w:vAlign w:val="center"/>
          </w:tcPr>
          <w:p w14:paraId="6382DD10" w14:textId="77777777" w:rsidR="00BF3739" w:rsidRPr="006E4C3F" w:rsidRDefault="005D5FD4" w:rsidP="00BF3739">
            <w:pPr>
              <w:tabs>
                <w:tab w:val="left" w:pos="5760"/>
              </w:tabs>
              <w:spacing w:after="240"/>
              <w:jc w:val="center"/>
            </w:pPr>
            <w:r>
              <w:t>K</w:t>
            </w:r>
            <w:r w:rsidR="002E558F">
              <w:t>UTOKA</w:t>
            </w:r>
            <w:r w:rsidR="00BF3739" w:rsidRPr="006E4C3F">
              <w:t xml:space="preserve">: </w:t>
            </w:r>
            <w:r w:rsidR="002E558F">
              <w:t>Pentekoste</w:t>
            </w:r>
          </w:p>
        </w:tc>
        <w:tc>
          <w:tcPr>
            <w:tcW w:w="722" w:type="pct"/>
            <w:tcMar>
              <w:bottom w:w="0" w:type="dxa"/>
            </w:tcMar>
            <w:vAlign w:val="center"/>
          </w:tcPr>
          <w:p w14:paraId="2E67A25A" w14:textId="77777777" w:rsidR="00BF3739" w:rsidRPr="006E4C3F" w:rsidRDefault="005D5FD4" w:rsidP="00BF3739">
            <w:pPr>
              <w:tabs>
                <w:tab w:val="left" w:pos="5760"/>
              </w:tabs>
              <w:spacing w:after="240"/>
              <w:jc w:val="center"/>
            </w:pPr>
            <w:r>
              <w:t>KUTOKA</w:t>
            </w:r>
            <w:r w:rsidR="00BF3739" w:rsidRPr="006E4C3F">
              <w:t xml:space="preserve">: </w:t>
            </w:r>
            <w:r>
              <w:t xml:space="preserve">Millenia </w:t>
            </w:r>
          </w:p>
        </w:tc>
      </w:tr>
      <w:tr w:rsidR="00BF3739" w:rsidRPr="006E4C3F" w14:paraId="5B3F5B88" w14:textId="77777777">
        <w:trPr>
          <w:trHeight w:val="1440"/>
        </w:trPr>
        <w:tc>
          <w:tcPr>
            <w:tcW w:w="865" w:type="pct"/>
            <w:vAlign w:val="center"/>
          </w:tcPr>
          <w:p w14:paraId="2CF3037E" w14:textId="77777777" w:rsidR="00BF3739" w:rsidRPr="006E4C3F" w:rsidRDefault="003E4509" w:rsidP="00BF3739">
            <w:pPr>
              <w:tabs>
                <w:tab w:val="left" w:pos="5760"/>
              </w:tabs>
              <w:spacing w:after="240"/>
              <w:jc w:val="center"/>
            </w:pPr>
            <w:r>
              <w:t>HADI</w:t>
            </w:r>
            <w:r w:rsidR="00BF3739" w:rsidRPr="006E4C3F">
              <w:t xml:space="preserve">: </w:t>
            </w:r>
            <w:r>
              <w:t xml:space="preserve">Musa </w:t>
            </w:r>
          </w:p>
        </w:tc>
        <w:tc>
          <w:tcPr>
            <w:tcW w:w="796" w:type="pct"/>
            <w:tcMar>
              <w:top w:w="14" w:type="dxa"/>
              <w:left w:w="14" w:type="dxa"/>
              <w:bottom w:w="0" w:type="dxa"/>
              <w:right w:w="14" w:type="dxa"/>
            </w:tcMar>
            <w:vAlign w:val="center"/>
          </w:tcPr>
          <w:p w14:paraId="01D9D46A" w14:textId="77777777" w:rsidR="00BF3739" w:rsidRPr="006E4C3F" w:rsidRDefault="003E4509" w:rsidP="00BF3739">
            <w:pPr>
              <w:tabs>
                <w:tab w:val="left" w:pos="5760"/>
              </w:tabs>
              <w:spacing w:after="240"/>
              <w:jc w:val="center"/>
            </w:pPr>
            <w:r>
              <w:t>HADI</w:t>
            </w:r>
            <w:r w:rsidR="00BF3739" w:rsidRPr="006E4C3F">
              <w:t xml:space="preserve">: </w:t>
            </w:r>
            <w:r>
              <w:t xml:space="preserve">Paulo </w:t>
            </w:r>
          </w:p>
        </w:tc>
        <w:tc>
          <w:tcPr>
            <w:tcW w:w="654" w:type="pct"/>
            <w:tcMar>
              <w:bottom w:w="0" w:type="dxa"/>
            </w:tcMar>
            <w:vAlign w:val="center"/>
          </w:tcPr>
          <w:p w14:paraId="1CB69F9B" w14:textId="77777777" w:rsidR="00BF3739" w:rsidRPr="006E4C3F" w:rsidRDefault="002E558F" w:rsidP="00BF3739">
            <w:pPr>
              <w:tabs>
                <w:tab w:val="left" w:pos="5760"/>
              </w:tabs>
              <w:spacing w:after="240"/>
              <w:jc w:val="center"/>
            </w:pPr>
            <w:r>
              <w:t>HADI</w:t>
            </w:r>
            <w:r w:rsidR="00BF3739" w:rsidRPr="006E4C3F">
              <w:t xml:space="preserve">: </w:t>
            </w:r>
            <w:r>
              <w:t>Kutekwa</w:t>
            </w:r>
          </w:p>
        </w:tc>
        <w:tc>
          <w:tcPr>
            <w:tcW w:w="654" w:type="pct"/>
            <w:tcMar>
              <w:bottom w:w="0" w:type="dxa"/>
            </w:tcMar>
            <w:vAlign w:val="center"/>
          </w:tcPr>
          <w:p w14:paraId="2515C086" w14:textId="77777777" w:rsidR="00BF3739" w:rsidRPr="006E4C3F" w:rsidRDefault="002E558F" w:rsidP="00BF3739">
            <w:pPr>
              <w:tabs>
                <w:tab w:val="left" w:pos="5760"/>
              </w:tabs>
              <w:spacing w:after="240"/>
              <w:jc w:val="center"/>
            </w:pPr>
            <w:r>
              <w:t>HADI</w:t>
            </w:r>
            <w:r w:rsidR="00BF3739" w:rsidRPr="006E4C3F">
              <w:t xml:space="preserve">: </w:t>
            </w:r>
            <w:r>
              <w:t xml:space="preserve">Kristo </w:t>
            </w:r>
          </w:p>
        </w:tc>
        <w:tc>
          <w:tcPr>
            <w:tcW w:w="654" w:type="pct"/>
            <w:tcMar>
              <w:bottom w:w="0" w:type="dxa"/>
            </w:tcMar>
            <w:vAlign w:val="center"/>
          </w:tcPr>
          <w:p w14:paraId="4E879C89" w14:textId="77777777" w:rsidR="00BF3739" w:rsidRPr="006E4C3F" w:rsidRDefault="002E558F" w:rsidP="00BF3739">
            <w:pPr>
              <w:tabs>
                <w:tab w:val="left" w:pos="5760"/>
              </w:tabs>
              <w:spacing w:after="240"/>
              <w:jc w:val="center"/>
            </w:pPr>
            <w:r>
              <w:t>HADI</w:t>
            </w:r>
            <w:r w:rsidR="00BF3739" w:rsidRPr="006E4C3F">
              <w:t xml:space="preserve">: </w:t>
            </w:r>
            <w:r>
              <w:t>Kupaa</w:t>
            </w:r>
          </w:p>
        </w:tc>
        <w:tc>
          <w:tcPr>
            <w:tcW w:w="654" w:type="pct"/>
            <w:tcMar>
              <w:bottom w:w="0" w:type="dxa"/>
            </w:tcMar>
            <w:vAlign w:val="center"/>
          </w:tcPr>
          <w:p w14:paraId="438D1507" w14:textId="77777777" w:rsidR="00BF3739" w:rsidRPr="006E4C3F" w:rsidRDefault="002E558F" w:rsidP="00BF3739">
            <w:pPr>
              <w:tabs>
                <w:tab w:val="left" w:pos="5760"/>
              </w:tabs>
              <w:spacing w:after="240"/>
              <w:jc w:val="center"/>
            </w:pPr>
            <w:r>
              <w:t>HADI</w:t>
            </w:r>
            <w:r w:rsidR="00BF3739" w:rsidRPr="006E4C3F">
              <w:t xml:space="preserve">: </w:t>
            </w:r>
            <w:r w:rsidR="005D5FD4">
              <w:t xml:space="preserve">Mateso </w:t>
            </w:r>
          </w:p>
        </w:tc>
        <w:tc>
          <w:tcPr>
            <w:tcW w:w="722" w:type="pct"/>
            <w:tcMar>
              <w:bottom w:w="0" w:type="dxa"/>
            </w:tcMar>
            <w:vAlign w:val="center"/>
          </w:tcPr>
          <w:p w14:paraId="166C7E8B" w14:textId="77777777" w:rsidR="00BF3739" w:rsidRPr="006E4C3F" w:rsidRDefault="005D5FD4" w:rsidP="00BF3739">
            <w:pPr>
              <w:tabs>
                <w:tab w:val="left" w:pos="5760"/>
              </w:tabs>
              <w:spacing w:after="240"/>
              <w:jc w:val="center"/>
            </w:pPr>
            <w:r>
              <w:t>HADI</w:t>
            </w:r>
            <w:r w:rsidR="00BF3739" w:rsidRPr="006E4C3F">
              <w:t xml:space="preserve">: </w:t>
            </w:r>
            <w:r w:rsidR="00BF3739" w:rsidRPr="006E4C3F">
              <w:br w:type="textWrapping" w:clear="all"/>
            </w:r>
            <w:r>
              <w:t>Mbingu mpya</w:t>
            </w:r>
            <w:r w:rsidR="00BF3739" w:rsidRPr="006E4C3F">
              <w:t xml:space="preserve"> &amp; </w:t>
            </w:r>
            <w:r>
              <w:t>Dunia Mpya</w:t>
            </w:r>
          </w:p>
        </w:tc>
      </w:tr>
      <w:tr w:rsidR="00BF3739" w:rsidRPr="006E4C3F" w14:paraId="06A1120C" w14:textId="77777777">
        <w:trPr>
          <w:trHeight w:val="1440"/>
        </w:trPr>
        <w:tc>
          <w:tcPr>
            <w:tcW w:w="865" w:type="pct"/>
            <w:vAlign w:val="center"/>
          </w:tcPr>
          <w:p w14:paraId="28A763B9" w14:textId="77777777" w:rsidR="00BF3739" w:rsidRPr="006E4C3F" w:rsidRDefault="003E4509" w:rsidP="002E558F">
            <w:pPr>
              <w:tabs>
                <w:tab w:val="left" w:pos="5760"/>
              </w:tabs>
              <w:spacing w:after="240"/>
              <w:jc w:val="center"/>
            </w:pPr>
            <w:r>
              <w:t>VITABU</w:t>
            </w:r>
            <w:r w:rsidR="00BF3739" w:rsidRPr="006E4C3F">
              <w:t xml:space="preserve">: </w:t>
            </w:r>
            <w:r>
              <w:t>Mwanzo</w:t>
            </w:r>
            <w:r w:rsidR="00BF3739" w:rsidRPr="006E4C3F">
              <w:t xml:space="preserve">, </w:t>
            </w:r>
            <w:r>
              <w:t>Kutoka</w:t>
            </w:r>
          </w:p>
        </w:tc>
        <w:tc>
          <w:tcPr>
            <w:tcW w:w="796" w:type="pct"/>
            <w:tcMar>
              <w:top w:w="14" w:type="dxa"/>
              <w:left w:w="14" w:type="dxa"/>
              <w:bottom w:w="0" w:type="dxa"/>
              <w:right w:w="14" w:type="dxa"/>
            </w:tcMar>
            <w:vAlign w:val="center"/>
          </w:tcPr>
          <w:p w14:paraId="38A97897" w14:textId="77777777" w:rsidR="003E4509" w:rsidRDefault="003E4509" w:rsidP="002E558F">
            <w:pPr>
              <w:tabs>
                <w:tab w:val="left" w:pos="5760"/>
              </w:tabs>
              <w:spacing w:after="120"/>
              <w:jc w:val="center"/>
            </w:pPr>
            <w:r>
              <w:t>VITABU</w:t>
            </w:r>
            <w:r w:rsidR="00BF3739" w:rsidRPr="006E4C3F">
              <w:t xml:space="preserve">: </w:t>
            </w:r>
            <w:r>
              <w:t>Kutoka</w:t>
            </w:r>
            <w:r w:rsidR="00BF3739" w:rsidRPr="006E4C3F">
              <w:t xml:space="preserve">, </w:t>
            </w:r>
            <w:r>
              <w:t>Walawi</w:t>
            </w:r>
            <w:r w:rsidR="00BF3739" w:rsidRPr="006E4C3F">
              <w:t xml:space="preserve">, </w:t>
            </w:r>
            <w:r>
              <w:t>Hesabu</w:t>
            </w:r>
            <w:r w:rsidR="00BF3739" w:rsidRPr="006E4C3F">
              <w:t xml:space="preserve">, </w:t>
            </w:r>
            <w:r>
              <w:t>Kumbukumbu</w:t>
            </w:r>
            <w:r w:rsidR="00BF3739" w:rsidRPr="006E4C3F">
              <w:t xml:space="preserve">, </w:t>
            </w:r>
            <w:r>
              <w:t>Yoshua</w:t>
            </w:r>
            <w:r w:rsidR="00BF3739" w:rsidRPr="006E4C3F">
              <w:t xml:space="preserve">, </w:t>
            </w:r>
            <w:r>
              <w:t>Waamuzi</w:t>
            </w:r>
            <w:r w:rsidR="00BF3739" w:rsidRPr="006E4C3F">
              <w:t xml:space="preserve">, </w:t>
            </w:r>
            <w:r>
              <w:t>Ruthu</w:t>
            </w:r>
            <w:r w:rsidR="00BF3739" w:rsidRPr="006E4C3F">
              <w:t>,</w:t>
            </w:r>
          </w:p>
          <w:p w14:paraId="5883FE2A" w14:textId="77777777" w:rsidR="00BF3739" w:rsidRPr="006E4C3F" w:rsidRDefault="00BF3739" w:rsidP="002E558F">
            <w:pPr>
              <w:tabs>
                <w:tab w:val="left" w:pos="5760"/>
              </w:tabs>
              <w:spacing w:after="120"/>
              <w:jc w:val="center"/>
            </w:pPr>
            <w:r w:rsidRPr="006E4C3F">
              <w:t xml:space="preserve">I </w:t>
            </w:r>
            <w:r w:rsidR="003E4509">
              <w:t>Samweli</w:t>
            </w:r>
          </w:p>
        </w:tc>
        <w:tc>
          <w:tcPr>
            <w:tcW w:w="654" w:type="pct"/>
            <w:tcMar>
              <w:bottom w:w="0" w:type="dxa"/>
            </w:tcMar>
            <w:vAlign w:val="center"/>
          </w:tcPr>
          <w:p w14:paraId="5ABA6BC5" w14:textId="77777777" w:rsidR="002E558F" w:rsidRDefault="002E558F" w:rsidP="002E558F">
            <w:pPr>
              <w:tabs>
                <w:tab w:val="left" w:pos="5760"/>
              </w:tabs>
              <w:spacing w:after="240"/>
              <w:jc w:val="center"/>
            </w:pPr>
            <w:r>
              <w:t>VITABU</w:t>
            </w:r>
            <w:r w:rsidR="00BF3739" w:rsidRPr="006E4C3F">
              <w:t xml:space="preserve">: I &amp; II </w:t>
            </w:r>
            <w:r>
              <w:t>Samweli,</w:t>
            </w:r>
          </w:p>
          <w:p w14:paraId="3CC54E97" w14:textId="77777777" w:rsidR="002E558F" w:rsidRDefault="00BF3739" w:rsidP="002E558F">
            <w:pPr>
              <w:tabs>
                <w:tab w:val="left" w:pos="5760"/>
              </w:tabs>
              <w:spacing w:after="240"/>
              <w:jc w:val="center"/>
            </w:pPr>
            <w:r w:rsidRPr="006E4C3F">
              <w:t xml:space="preserve">I &amp; II </w:t>
            </w:r>
            <w:r w:rsidR="002E558F">
              <w:t>Wafalme</w:t>
            </w:r>
            <w:r w:rsidRPr="006E4C3F">
              <w:t>,</w:t>
            </w:r>
          </w:p>
          <w:p w14:paraId="7864D184" w14:textId="77777777" w:rsidR="00BF3739" w:rsidRPr="006E4C3F" w:rsidRDefault="00BF3739" w:rsidP="002E558F">
            <w:pPr>
              <w:tabs>
                <w:tab w:val="left" w:pos="5760"/>
              </w:tabs>
              <w:spacing w:after="240"/>
              <w:jc w:val="center"/>
            </w:pPr>
            <w:r w:rsidRPr="006E4C3F">
              <w:t xml:space="preserve">I &amp; II </w:t>
            </w:r>
            <w:r w:rsidR="002E558F">
              <w:t>Nyakati</w:t>
            </w:r>
            <w:r w:rsidRPr="006E4C3F">
              <w:t xml:space="preserve">, </w:t>
            </w:r>
            <w:r w:rsidR="002E558F">
              <w:t>Vitabu vya Manabii</w:t>
            </w:r>
          </w:p>
        </w:tc>
        <w:tc>
          <w:tcPr>
            <w:tcW w:w="654" w:type="pct"/>
            <w:tcMar>
              <w:bottom w:w="0" w:type="dxa"/>
            </w:tcMar>
            <w:vAlign w:val="center"/>
          </w:tcPr>
          <w:p w14:paraId="4EC6ACEA" w14:textId="77777777" w:rsidR="00BF3739" w:rsidRPr="006E4C3F" w:rsidRDefault="002E558F" w:rsidP="002E558F">
            <w:pPr>
              <w:tabs>
                <w:tab w:val="left" w:pos="5760"/>
              </w:tabs>
              <w:spacing w:after="240"/>
              <w:jc w:val="center"/>
            </w:pPr>
            <w:r>
              <w:t>VITABU</w:t>
            </w:r>
            <w:r w:rsidR="00BF3739" w:rsidRPr="006E4C3F">
              <w:t xml:space="preserve">: Ezra, </w:t>
            </w:r>
            <w:r>
              <w:t>Nehemia, Esta</w:t>
            </w:r>
            <w:r w:rsidR="00BF3739" w:rsidRPr="006E4C3F">
              <w:t>, Daniel</w:t>
            </w:r>
            <w:r>
              <w:t>i</w:t>
            </w:r>
            <w:r w:rsidR="00BF3739" w:rsidRPr="006E4C3F">
              <w:t>, Ezekiel</w:t>
            </w:r>
            <w:r>
              <w:t>i</w:t>
            </w:r>
          </w:p>
        </w:tc>
        <w:tc>
          <w:tcPr>
            <w:tcW w:w="654" w:type="pct"/>
            <w:tcMar>
              <w:bottom w:w="0" w:type="dxa"/>
            </w:tcMar>
            <w:vAlign w:val="center"/>
          </w:tcPr>
          <w:p w14:paraId="36E45F81" w14:textId="77777777" w:rsidR="00BF3739" w:rsidRPr="006E4C3F" w:rsidRDefault="002E558F" w:rsidP="002E558F">
            <w:pPr>
              <w:tabs>
                <w:tab w:val="left" w:pos="5760"/>
              </w:tabs>
              <w:spacing w:after="240"/>
              <w:jc w:val="center"/>
            </w:pPr>
            <w:r>
              <w:t>VITABU</w:t>
            </w:r>
            <w:r w:rsidR="00BF3739" w:rsidRPr="006E4C3F">
              <w:t xml:space="preserve">: </w:t>
            </w:r>
            <w:r>
              <w:t>Mathayo</w:t>
            </w:r>
            <w:r w:rsidR="00BF3739" w:rsidRPr="006E4C3F">
              <w:t>, Mark</w:t>
            </w:r>
            <w:r>
              <w:t>o</w:t>
            </w:r>
            <w:r w:rsidR="00BF3739" w:rsidRPr="006E4C3F">
              <w:t>, Luk</w:t>
            </w:r>
            <w:r>
              <w:t>a</w:t>
            </w:r>
            <w:r w:rsidR="00BF3739" w:rsidRPr="006E4C3F">
              <w:t xml:space="preserve">, </w:t>
            </w:r>
            <w:r>
              <w:t>Yohana</w:t>
            </w:r>
          </w:p>
        </w:tc>
        <w:tc>
          <w:tcPr>
            <w:tcW w:w="654" w:type="pct"/>
            <w:tcMar>
              <w:bottom w:w="0" w:type="dxa"/>
            </w:tcMar>
            <w:vAlign w:val="center"/>
          </w:tcPr>
          <w:p w14:paraId="7230B12D" w14:textId="77777777" w:rsidR="00BF3739" w:rsidRPr="006E4C3F" w:rsidRDefault="005D5FD4" w:rsidP="002E558F">
            <w:pPr>
              <w:tabs>
                <w:tab w:val="left" w:pos="5760"/>
              </w:tabs>
              <w:spacing w:after="240"/>
              <w:jc w:val="center"/>
            </w:pPr>
            <w:r>
              <w:t>VITABU</w:t>
            </w:r>
            <w:r w:rsidR="00BF3739" w:rsidRPr="006E4C3F">
              <w:t xml:space="preserve">: </w:t>
            </w:r>
            <w:r w:rsidR="00BF3739" w:rsidRPr="006E4C3F">
              <w:br w:type="textWrapping" w:clear="all"/>
            </w:r>
            <w:r>
              <w:t>Matendo</w:t>
            </w:r>
            <w:r w:rsidR="00BF3739" w:rsidRPr="006E4C3F">
              <w:t xml:space="preserve"> </w:t>
            </w:r>
            <w:r>
              <w:t>Nyaraka</w:t>
            </w:r>
          </w:p>
        </w:tc>
        <w:tc>
          <w:tcPr>
            <w:tcW w:w="722" w:type="pct"/>
            <w:tcMar>
              <w:bottom w:w="0" w:type="dxa"/>
            </w:tcMar>
            <w:vAlign w:val="center"/>
          </w:tcPr>
          <w:p w14:paraId="5109F8F8" w14:textId="77777777" w:rsidR="00BF3739" w:rsidRPr="006E4C3F" w:rsidRDefault="005D5FD4" w:rsidP="00BF3739">
            <w:pPr>
              <w:tabs>
                <w:tab w:val="left" w:pos="5760"/>
              </w:tabs>
              <w:spacing w:after="240"/>
              <w:jc w:val="center"/>
            </w:pPr>
            <w:r>
              <w:t>VITABU</w:t>
            </w:r>
            <w:r w:rsidR="00BF3739" w:rsidRPr="006E4C3F">
              <w:t xml:space="preserve">: </w:t>
            </w:r>
            <w:r>
              <w:t>Ufunuo</w:t>
            </w:r>
          </w:p>
        </w:tc>
      </w:tr>
    </w:tbl>
    <w:p w14:paraId="6C3E0291" w14:textId="77777777" w:rsidR="00DF0917" w:rsidRDefault="00DF0917" w:rsidP="00556114">
      <w:pPr>
        <w:tabs>
          <w:tab w:val="left" w:pos="5760"/>
        </w:tabs>
        <w:spacing w:after="240"/>
      </w:pPr>
    </w:p>
    <w:sectPr w:rsidR="00DF0917" w:rsidSect="002B2216">
      <w:headerReference w:type="default" r:id="rId10"/>
      <w:footerReference w:type="even" r:id="rId11"/>
      <w:footerReference w:type="default" r:id="rId12"/>
      <w:endnotePr>
        <w:numFmt w:val="decimal"/>
      </w:endnotePr>
      <w:pgSz w:w="11900" w:h="16840" w:code="1"/>
      <w:pgMar w:top="1104" w:right="1200" w:bottom="180" w:left="1440" w:header="360" w:footer="810" w:gutter="0"/>
      <w:pgNumType w:start="1"/>
      <w:cols w:space="720"/>
      <w:docGrid w:linePitch="360"/>
      <w:printerSettings r:id="rId1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861128" w14:textId="77777777" w:rsidR="00BB561C" w:rsidRDefault="00BB561C">
      <w:r>
        <w:separator/>
      </w:r>
    </w:p>
    <w:p w14:paraId="474CE1C7" w14:textId="77777777" w:rsidR="00BB561C" w:rsidRDefault="00BB561C"/>
    <w:p w14:paraId="6B7E7C9C" w14:textId="77777777" w:rsidR="00BB561C" w:rsidRDefault="00BB561C"/>
  </w:endnote>
  <w:endnote w:type="continuationSeparator" w:id="0">
    <w:p w14:paraId="2994BE4B" w14:textId="77777777" w:rsidR="00BB561C" w:rsidRDefault="00BB561C">
      <w:r>
        <w:continuationSeparator/>
      </w:r>
    </w:p>
    <w:p w14:paraId="4A550DCD" w14:textId="77777777" w:rsidR="00BB561C" w:rsidRDefault="00BB561C"/>
    <w:p w14:paraId="3BFF410C" w14:textId="77777777" w:rsidR="00BB561C" w:rsidRDefault="00BB561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678DE5" w14:textId="77777777" w:rsidR="00BB561C" w:rsidRDefault="00BB561C" w:rsidP="0085225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ABB8080" w14:textId="77777777" w:rsidR="00BB561C" w:rsidRDefault="00BB561C" w:rsidP="00852254">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944FF6" w14:textId="77777777" w:rsidR="00BB561C" w:rsidRDefault="00BB561C" w:rsidP="002B2216">
    <w:pPr>
      <w:pStyle w:val="Footer"/>
      <w:framePr w:h="910" w:hRule="exact" w:wrap="around" w:vAnchor="text" w:hAnchor="page" w:x="6001" w:y="77"/>
      <w:jc w:val="center"/>
    </w:pPr>
    <w:r>
      <w:rPr>
        <w:rStyle w:val="PageNumber"/>
      </w:rPr>
      <w:fldChar w:fldCharType="begin"/>
    </w:r>
    <w:r>
      <w:rPr>
        <w:rStyle w:val="PageNumber"/>
      </w:rPr>
      <w:instrText xml:space="preserve">PAGE  </w:instrText>
    </w:r>
    <w:r>
      <w:rPr>
        <w:rStyle w:val="PageNumber"/>
      </w:rPr>
      <w:fldChar w:fldCharType="separate"/>
    </w:r>
    <w:r w:rsidR="003E7361">
      <w:rPr>
        <w:rStyle w:val="PageNumber"/>
        <w:noProof/>
      </w:rPr>
      <w:t>1</w:t>
    </w:r>
    <w:r>
      <w:rPr>
        <w:rStyle w:val="PageNumber"/>
      </w:rPr>
      <w:fldChar w:fldCharType="end"/>
    </w:r>
  </w:p>
  <w:p w14:paraId="66500D7A" w14:textId="72AB9076" w:rsidR="00BB561C" w:rsidRDefault="00BB561C" w:rsidP="002B2216">
    <w:pPr>
      <w:pStyle w:val="Footer"/>
      <w:tabs>
        <w:tab w:val="clear" w:pos="4320"/>
        <w:tab w:val="clear" w:pos="8640"/>
        <w:tab w:val="left" w:pos="2540"/>
      </w:tabs>
      <w:ind w:right="360"/>
    </w:pP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5333AD" w14:textId="77777777" w:rsidR="00BB561C" w:rsidRDefault="00BB561C">
      <w:r>
        <w:separator/>
      </w:r>
    </w:p>
    <w:p w14:paraId="4FF25242" w14:textId="77777777" w:rsidR="00BB561C" w:rsidRDefault="00BB561C"/>
    <w:p w14:paraId="1E4A82B9" w14:textId="77777777" w:rsidR="00BB561C" w:rsidRDefault="00BB561C"/>
  </w:footnote>
  <w:footnote w:type="continuationSeparator" w:id="0">
    <w:p w14:paraId="43D95C68" w14:textId="77777777" w:rsidR="00BB561C" w:rsidRDefault="00BB561C">
      <w:r>
        <w:continuationSeparator/>
      </w:r>
    </w:p>
    <w:p w14:paraId="04BADCE6" w14:textId="77777777" w:rsidR="00BB561C" w:rsidRDefault="00BB561C"/>
    <w:p w14:paraId="0FB9123D" w14:textId="77777777" w:rsidR="00BB561C" w:rsidRDefault="00BB561C"/>
  </w:footnote>
  <w:footnote w:id="1">
    <w:p w14:paraId="08882AD2" w14:textId="77777777" w:rsidR="00BB561C" w:rsidRDefault="00BB561C">
      <w:pPr>
        <w:pStyle w:val="FootnoteText"/>
      </w:pPr>
      <w:r>
        <w:rPr>
          <w:rStyle w:val="FootnoteReference"/>
        </w:rPr>
        <w:footnoteRef/>
      </w:r>
      <w:r>
        <w:t xml:space="preserve"> G.A. Riplinger, “Kwa Kuliogopa Neno”, 2003.</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E213AB" w14:textId="77777777" w:rsidR="00BB561C" w:rsidRPr="009F5E47" w:rsidRDefault="00BB561C" w:rsidP="009F5E47">
    <w:pPr>
      <w:pStyle w:val="HEADER0"/>
      <w:rPr>
        <w:b/>
        <w:color w:val="7F7F7F"/>
      </w:rPr>
    </w:pPr>
    <w:r w:rsidRPr="009F5E47">
      <w:rPr>
        <w:b/>
        <w:color w:val="7F7F7F"/>
      </w:rPr>
      <w:t xml:space="preserve">Chuo cha Biblia na </w:t>
    </w:r>
    <w:r>
      <w:rPr>
        <w:b/>
        <w:color w:val="7F7F7F"/>
      </w:rPr>
      <w:t>Ukombozi</w:t>
    </w:r>
  </w:p>
  <w:p w14:paraId="58FAB975" w14:textId="293B1826" w:rsidR="00BB561C" w:rsidRPr="002B2216" w:rsidRDefault="00BB561C" w:rsidP="002B2216">
    <w:pPr>
      <w:pStyle w:val="HEADER0"/>
      <w:rPr>
        <w:color w:val="7F7F7F"/>
      </w:rPr>
    </w:pPr>
    <w:r w:rsidRPr="009F5E47">
      <w:rPr>
        <w:b/>
        <w:color w:val="7F7F7F"/>
      </w:rPr>
      <w:t>UTA</w:t>
    </w:r>
    <w:r>
      <w:rPr>
        <w:b/>
        <w:color w:val="7F7F7F"/>
      </w:rPr>
      <w:t xml:space="preserve">NGULIZI </w:t>
    </w:r>
    <w:r w:rsidRPr="009F5E47">
      <w:rPr>
        <w:b/>
        <w:color w:val="7F7F7F"/>
      </w:rPr>
      <w:t xml:space="preserve"> WA BIBLIA</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8AE4D62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3A61BFB"/>
    <w:multiLevelType w:val="hybridMultilevel"/>
    <w:tmpl w:val="274A9A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9332CFA"/>
    <w:multiLevelType w:val="hybridMultilevel"/>
    <w:tmpl w:val="E648EEA0"/>
    <w:lvl w:ilvl="0" w:tplc="84202DD2">
      <w:start w:val="1"/>
      <w:numFmt w:val="upperRoman"/>
      <w:pStyle w:val="Heading2"/>
      <w:lvlText w:val="%1."/>
      <w:lvlJc w:val="left"/>
      <w:pPr>
        <w:ind w:left="360" w:hanging="360"/>
      </w:pPr>
      <w:rPr>
        <w:rFonts w:hint="default"/>
      </w:rPr>
    </w:lvl>
    <w:lvl w:ilvl="1" w:tplc="35707880">
      <w:start w:val="6"/>
      <w:numFmt w:val="upperLetter"/>
      <w:lvlText w:val="%2."/>
      <w:lvlJc w:val="left"/>
      <w:pPr>
        <w:tabs>
          <w:tab w:val="num" w:pos="1800"/>
        </w:tabs>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972181B"/>
    <w:multiLevelType w:val="hybridMultilevel"/>
    <w:tmpl w:val="D4A2D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DE0798"/>
    <w:multiLevelType w:val="hybridMultilevel"/>
    <w:tmpl w:val="F31C38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E894CD2"/>
    <w:multiLevelType w:val="hybridMultilevel"/>
    <w:tmpl w:val="B6C415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4885A4D"/>
    <w:multiLevelType w:val="hybridMultilevel"/>
    <w:tmpl w:val="218AF6C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5F17344"/>
    <w:multiLevelType w:val="hybridMultilevel"/>
    <w:tmpl w:val="050E2EB0"/>
    <w:lvl w:ilvl="0" w:tplc="87C6526E">
      <w:start w:val="1"/>
      <w:numFmt w:val="decimal"/>
      <w:pStyle w:val="Style4"/>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9712B0E"/>
    <w:multiLevelType w:val="hybridMultilevel"/>
    <w:tmpl w:val="DE82C4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8406950"/>
    <w:multiLevelType w:val="hybridMultilevel"/>
    <w:tmpl w:val="09E2870C"/>
    <w:lvl w:ilvl="0" w:tplc="332A5210">
      <w:start w:val="1"/>
      <w:numFmt w:val="bullet"/>
      <w:lvlText w:val=""/>
      <w:lvlJc w:val="left"/>
      <w:pPr>
        <w:ind w:left="720" w:hanging="360"/>
      </w:pPr>
      <w:rPr>
        <w:rFonts w:ascii="Symbol" w:hAnsi="Symbol" w:hint="default"/>
      </w:rPr>
    </w:lvl>
    <w:lvl w:ilvl="1" w:tplc="C83E9108">
      <w:start w:val="1"/>
      <w:numFmt w:val="bullet"/>
      <w:lvlText w:val="o"/>
      <w:lvlJc w:val="left"/>
      <w:pPr>
        <w:ind w:left="1440" w:hanging="360"/>
      </w:pPr>
      <w:rPr>
        <w:rFonts w:ascii="Courier New" w:hAnsi="Courier New" w:cs="Courier New" w:hint="default"/>
      </w:rPr>
    </w:lvl>
    <w:lvl w:ilvl="2" w:tplc="8A02CF2A" w:tentative="1">
      <w:start w:val="1"/>
      <w:numFmt w:val="bullet"/>
      <w:lvlText w:val=""/>
      <w:lvlJc w:val="left"/>
      <w:pPr>
        <w:ind w:left="2160" w:hanging="360"/>
      </w:pPr>
      <w:rPr>
        <w:rFonts w:ascii="Wingdings" w:hAnsi="Wingdings" w:hint="default"/>
      </w:rPr>
    </w:lvl>
    <w:lvl w:ilvl="3" w:tplc="2422836C" w:tentative="1">
      <w:start w:val="1"/>
      <w:numFmt w:val="bullet"/>
      <w:lvlText w:val=""/>
      <w:lvlJc w:val="left"/>
      <w:pPr>
        <w:ind w:left="2880" w:hanging="360"/>
      </w:pPr>
      <w:rPr>
        <w:rFonts w:ascii="Symbol" w:hAnsi="Symbol" w:hint="default"/>
      </w:rPr>
    </w:lvl>
    <w:lvl w:ilvl="4" w:tplc="56F20E44" w:tentative="1">
      <w:start w:val="1"/>
      <w:numFmt w:val="bullet"/>
      <w:lvlText w:val="o"/>
      <w:lvlJc w:val="left"/>
      <w:pPr>
        <w:ind w:left="3600" w:hanging="360"/>
      </w:pPr>
      <w:rPr>
        <w:rFonts w:ascii="Courier New" w:hAnsi="Courier New" w:cs="Courier New" w:hint="default"/>
      </w:rPr>
    </w:lvl>
    <w:lvl w:ilvl="5" w:tplc="9FA033C2" w:tentative="1">
      <w:start w:val="1"/>
      <w:numFmt w:val="bullet"/>
      <w:lvlText w:val=""/>
      <w:lvlJc w:val="left"/>
      <w:pPr>
        <w:ind w:left="4320" w:hanging="360"/>
      </w:pPr>
      <w:rPr>
        <w:rFonts w:ascii="Wingdings" w:hAnsi="Wingdings" w:hint="default"/>
      </w:rPr>
    </w:lvl>
    <w:lvl w:ilvl="6" w:tplc="1E3676A8" w:tentative="1">
      <w:start w:val="1"/>
      <w:numFmt w:val="bullet"/>
      <w:lvlText w:val=""/>
      <w:lvlJc w:val="left"/>
      <w:pPr>
        <w:ind w:left="5040" w:hanging="360"/>
      </w:pPr>
      <w:rPr>
        <w:rFonts w:ascii="Symbol" w:hAnsi="Symbol" w:hint="default"/>
      </w:rPr>
    </w:lvl>
    <w:lvl w:ilvl="7" w:tplc="A7DC4A1A" w:tentative="1">
      <w:start w:val="1"/>
      <w:numFmt w:val="bullet"/>
      <w:lvlText w:val="o"/>
      <w:lvlJc w:val="left"/>
      <w:pPr>
        <w:ind w:left="5760" w:hanging="360"/>
      </w:pPr>
      <w:rPr>
        <w:rFonts w:ascii="Courier New" w:hAnsi="Courier New" w:cs="Courier New" w:hint="default"/>
      </w:rPr>
    </w:lvl>
    <w:lvl w:ilvl="8" w:tplc="5086A2E4" w:tentative="1">
      <w:start w:val="1"/>
      <w:numFmt w:val="bullet"/>
      <w:lvlText w:val=""/>
      <w:lvlJc w:val="left"/>
      <w:pPr>
        <w:ind w:left="6480" w:hanging="360"/>
      </w:pPr>
      <w:rPr>
        <w:rFonts w:ascii="Wingdings" w:hAnsi="Wingdings" w:hint="default"/>
      </w:rPr>
    </w:lvl>
  </w:abstractNum>
  <w:abstractNum w:abstractNumId="10">
    <w:nsid w:val="297E0E76"/>
    <w:multiLevelType w:val="hybridMultilevel"/>
    <w:tmpl w:val="B2DC3C66"/>
    <w:lvl w:ilvl="0" w:tplc="04090001">
      <w:start w:val="1"/>
      <w:numFmt w:val="upperRoman"/>
      <w:pStyle w:val="Style2"/>
      <w:lvlText w:val="%1."/>
      <w:lvlJc w:val="right"/>
      <w:pPr>
        <w:ind w:left="36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1">
    <w:nsid w:val="2EDC6753"/>
    <w:multiLevelType w:val="hybridMultilevel"/>
    <w:tmpl w:val="63541FFC"/>
    <w:lvl w:ilvl="0" w:tplc="CDA843DE">
      <w:start w:val="1"/>
      <w:numFmt w:val="bullet"/>
      <w:lvlText w:val=""/>
      <w:lvlJc w:val="left"/>
      <w:pPr>
        <w:ind w:left="765" w:hanging="360"/>
      </w:pPr>
      <w:rPr>
        <w:rFonts w:ascii="Symbol" w:hAnsi="Symbol" w:hint="default"/>
      </w:rPr>
    </w:lvl>
    <w:lvl w:ilvl="1" w:tplc="2E3AE192" w:tentative="1">
      <w:start w:val="1"/>
      <w:numFmt w:val="bullet"/>
      <w:lvlText w:val="o"/>
      <w:lvlJc w:val="left"/>
      <w:pPr>
        <w:ind w:left="1485" w:hanging="360"/>
      </w:pPr>
      <w:rPr>
        <w:rFonts w:ascii="Courier New" w:hAnsi="Courier New" w:cs="Courier New" w:hint="default"/>
      </w:rPr>
    </w:lvl>
    <w:lvl w:ilvl="2" w:tplc="57E8B6BA" w:tentative="1">
      <w:start w:val="1"/>
      <w:numFmt w:val="bullet"/>
      <w:lvlText w:val=""/>
      <w:lvlJc w:val="left"/>
      <w:pPr>
        <w:ind w:left="2205" w:hanging="360"/>
      </w:pPr>
      <w:rPr>
        <w:rFonts w:ascii="Wingdings" w:hAnsi="Wingdings" w:hint="default"/>
      </w:rPr>
    </w:lvl>
    <w:lvl w:ilvl="3" w:tplc="91B8E51C" w:tentative="1">
      <w:start w:val="1"/>
      <w:numFmt w:val="bullet"/>
      <w:lvlText w:val=""/>
      <w:lvlJc w:val="left"/>
      <w:pPr>
        <w:ind w:left="2925" w:hanging="360"/>
      </w:pPr>
      <w:rPr>
        <w:rFonts w:ascii="Symbol" w:hAnsi="Symbol" w:hint="default"/>
      </w:rPr>
    </w:lvl>
    <w:lvl w:ilvl="4" w:tplc="1C1CCC72" w:tentative="1">
      <w:start w:val="1"/>
      <w:numFmt w:val="bullet"/>
      <w:lvlText w:val="o"/>
      <w:lvlJc w:val="left"/>
      <w:pPr>
        <w:ind w:left="3645" w:hanging="360"/>
      </w:pPr>
      <w:rPr>
        <w:rFonts w:ascii="Courier New" w:hAnsi="Courier New" w:cs="Courier New" w:hint="default"/>
      </w:rPr>
    </w:lvl>
    <w:lvl w:ilvl="5" w:tplc="B2BEA6EE" w:tentative="1">
      <w:start w:val="1"/>
      <w:numFmt w:val="bullet"/>
      <w:lvlText w:val=""/>
      <w:lvlJc w:val="left"/>
      <w:pPr>
        <w:ind w:left="4365" w:hanging="360"/>
      </w:pPr>
      <w:rPr>
        <w:rFonts w:ascii="Wingdings" w:hAnsi="Wingdings" w:hint="default"/>
      </w:rPr>
    </w:lvl>
    <w:lvl w:ilvl="6" w:tplc="71F89FC2" w:tentative="1">
      <w:start w:val="1"/>
      <w:numFmt w:val="bullet"/>
      <w:lvlText w:val=""/>
      <w:lvlJc w:val="left"/>
      <w:pPr>
        <w:ind w:left="5085" w:hanging="360"/>
      </w:pPr>
      <w:rPr>
        <w:rFonts w:ascii="Symbol" w:hAnsi="Symbol" w:hint="default"/>
      </w:rPr>
    </w:lvl>
    <w:lvl w:ilvl="7" w:tplc="55701DE6" w:tentative="1">
      <w:start w:val="1"/>
      <w:numFmt w:val="bullet"/>
      <w:lvlText w:val="o"/>
      <w:lvlJc w:val="left"/>
      <w:pPr>
        <w:ind w:left="5805" w:hanging="360"/>
      </w:pPr>
      <w:rPr>
        <w:rFonts w:ascii="Courier New" w:hAnsi="Courier New" w:cs="Courier New" w:hint="default"/>
      </w:rPr>
    </w:lvl>
    <w:lvl w:ilvl="8" w:tplc="729075CE" w:tentative="1">
      <w:start w:val="1"/>
      <w:numFmt w:val="bullet"/>
      <w:lvlText w:val=""/>
      <w:lvlJc w:val="left"/>
      <w:pPr>
        <w:ind w:left="6525" w:hanging="360"/>
      </w:pPr>
      <w:rPr>
        <w:rFonts w:ascii="Wingdings" w:hAnsi="Wingdings" w:hint="default"/>
      </w:rPr>
    </w:lvl>
  </w:abstractNum>
  <w:abstractNum w:abstractNumId="12">
    <w:nsid w:val="356F2ED3"/>
    <w:multiLevelType w:val="hybridMultilevel"/>
    <w:tmpl w:val="22903D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6517749"/>
    <w:multiLevelType w:val="hybridMultilevel"/>
    <w:tmpl w:val="B574A876"/>
    <w:lvl w:ilvl="0" w:tplc="04090001">
      <w:start w:val="1"/>
      <w:numFmt w:val="lowerLetter"/>
      <w:pStyle w:val="Heading5"/>
      <w:lvlText w:val="%1."/>
      <w:lvlJc w:val="left"/>
      <w:pPr>
        <w:ind w:left="1530" w:hanging="36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lowerLetter"/>
      <w:lvlText w:val="%2."/>
      <w:lvlJc w:val="left"/>
      <w:pPr>
        <w:ind w:left="3240" w:hanging="360"/>
      </w:pPr>
    </w:lvl>
    <w:lvl w:ilvl="2" w:tplc="04090005" w:tentative="1">
      <w:start w:val="1"/>
      <w:numFmt w:val="lowerRoman"/>
      <w:lvlText w:val="%3."/>
      <w:lvlJc w:val="right"/>
      <w:pPr>
        <w:ind w:left="3960" w:hanging="180"/>
      </w:pPr>
    </w:lvl>
    <w:lvl w:ilvl="3" w:tplc="04090001" w:tentative="1">
      <w:start w:val="1"/>
      <w:numFmt w:val="decimal"/>
      <w:lvlText w:val="%4."/>
      <w:lvlJc w:val="left"/>
      <w:pPr>
        <w:ind w:left="4680" w:hanging="360"/>
      </w:pPr>
    </w:lvl>
    <w:lvl w:ilvl="4" w:tplc="04090003" w:tentative="1">
      <w:start w:val="1"/>
      <w:numFmt w:val="lowerLetter"/>
      <w:lvlText w:val="%5."/>
      <w:lvlJc w:val="left"/>
      <w:pPr>
        <w:ind w:left="5400" w:hanging="360"/>
      </w:pPr>
    </w:lvl>
    <w:lvl w:ilvl="5" w:tplc="04090005" w:tentative="1">
      <w:start w:val="1"/>
      <w:numFmt w:val="lowerRoman"/>
      <w:lvlText w:val="%6."/>
      <w:lvlJc w:val="right"/>
      <w:pPr>
        <w:ind w:left="6120" w:hanging="180"/>
      </w:pPr>
    </w:lvl>
    <w:lvl w:ilvl="6" w:tplc="04090001" w:tentative="1">
      <w:start w:val="1"/>
      <w:numFmt w:val="decimal"/>
      <w:lvlText w:val="%7."/>
      <w:lvlJc w:val="left"/>
      <w:pPr>
        <w:ind w:left="6840" w:hanging="360"/>
      </w:pPr>
    </w:lvl>
    <w:lvl w:ilvl="7" w:tplc="04090003" w:tentative="1">
      <w:start w:val="1"/>
      <w:numFmt w:val="lowerLetter"/>
      <w:lvlText w:val="%8."/>
      <w:lvlJc w:val="left"/>
      <w:pPr>
        <w:ind w:left="7560" w:hanging="360"/>
      </w:pPr>
    </w:lvl>
    <w:lvl w:ilvl="8" w:tplc="04090005" w:tentative="1">
      <w:start w:val="1"/>
      <w:numFmt w:val="lowerRoman"/>
      <w:lvlText w:val="%9."/>
      <w:lvlJc w:val="right"/>
      <w:pPr>
        <w:ind w:left="8280" w:hanging="180"/>
      </w:pPr>
    </w:lvl>
  </w:abstractNum>
  <w:abstractNum w:abstractNumId="14">
    <w:nsid w:val="45AB0340"/>
    <w:multiLevelType w:val="hybridMultilevel"/>
    <w:tmpl w:val="F83EFB20"/>
    <w:lvl w:ilvl="0" w:tplc="E9540214">
      <w:start w:val="1"/>
      <w:numFmt w:val="decimal"/>
      <w:lvlText w:val="%1."/>
      <w:lvlJc w:val="left"/>
      <w:pPr>
        <w:ind w:left="1800" w:hanging="10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485F20E6"/>
    <w:multiLevelType w:val="hybridMultilevel"/>
    <w:tmpl w:val="92DC6C9A"/>
    <w:lvl w:ilvl="0" w:tplc="F7588FA8">
      <w:start w:val="1"/>
      <w:numFmt w:val="decimal"/>
      <w:pStyle w:val="Heading6"/>
      <w:lvlText w:val="%1)"/>
      <w:lvlJc w:val="left"/>
      <w:pPr>
        <w:ind w:left="720" w:hanging="36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8B68BA30">
      <w:start w:val="1"/>
      <w:numFmt w:val="lowerLetter"/>
      <w:pStyle w:val="Heading7"/>
      <w:lvlText w:val="%2)"/>
      <w:lvlJc w:val="left"/>
      <w:pPr>
        <w:ind w:left="1440" w:hanging="360"/>
      </w:pPr>
      <w:rPr>
        <w:rFonts w:ascii="Times New Roman" w:eastAsia="Times New Roman" w:hAnsi="Times New Roman" w:cs="Times New Roman"/>
      </w:rPr>
    </w:lvl>
    <w:lvl w:ilvl="2" w:tplc="703415BA" w:tentative="1">
      <w:start w:val="1"/>
      <w:numFmt w:val="lowerRoman"/>
      <w:lvlText w:val="%3."/>
      <w:lvlJc w:val="right"/>
      <w:pPr>
        <w:ind w:left="2160" w:hanging="180"/>
      </w:pPr>
    </w:lvl>
    <w:lvl w:ilvl="3" w:tplc="FFD89FC2" w:tentative="1">
      <w:start w:val="1"/>
      <w:numFmt w:val="decimal"/>
      <w:lvlText w:val="%4."/>
      <w:lvlJc w:val="left"/>
      <w:pPr>
        <w:ind w:left="2880" w:hanging="360"/>
      </w:pPr>
    </w:lvl>
    <w:lvl w:ilvl="4" w:tplc="5FBAE33A" w:tentative="1">
      <w:start w:val="1"/>
      <w:numFmt w:val="lowerLetter"/>
      <w:lvlText w:val="%5."/>
      <w:lvlJc w:val="left"/>
      <w:pPr>
        <w:ind w:left="3600" w:hanging="360"/>
      </w:pPr>
    </w:lvl>
    <w:lvl w:ilvl="5" w:tplc="BD4ED65A" w:tentative="1">
      <w:start w:val="1"/>
      <w:numFmt w:val="lowerRoman"/>
      <w:lvlText w:val="%6."/>
      <w:lvlJc w:val="right"/>
      <w:pPr>
        <w:ind w:left="4320" w:hanging="180"/>
      </w:pPr>
    </w:lvl>
    <w:lvl w:ilvl="6" w:tplc="D646F584" w:tentative="1">
      <w:start w:val="1"/>
      <w:numFmt w:val="decimal"/>
      <w:lvlText w:val="%7."/>
      <w:lvlJc w:val="left"/>
      <w:pPr>
        <w:ind w:left="5040" w:hanging="360"/>
      </w:pPr>
    </w:lvl>
    <w:lvl w:ilvl="7" w:tplc="7728B83E" w:tentative="1">
      <w:start w:val="1"/>
      <w:numFmt w:val="lowerLetter"/>
      <w:lvlText w:val="%8."/>
      <w:lvlJc w:val="left"/>
      <w:pPr>
        <w:ind w:left="5760" w:hanging="360"/>
      </w:pPr>
    </w:lvl>
    <w:lvl w:ilvl="8" w:tplc="92729B72" w:tentative="1">
      <w:start w:val="1"/>
      <w:numFmt w:val="lowerRoman"/>
      <w:lvlText w:val="%9."/>
      <w:lvlJc w:val="right"/>
      <w:pPr>
        <w:ind w:left="6480" w:hanging="180"/>
      </w:pPr>
    </w:lvl>
  </w:abstractNum>
  <w:abstractNum w:abstractNumId="16">
    <w:nsid w:val="50A63515"/>
    <w:multiLevelType w:val="hybridMultilevel"/>
    <w:tmpl w:val="51F234BA"/>
    <w:lvl w:ilvl="0" w:tplc="C9986DC0">
      <w:start w:val="1"/>
      <w:numFmt w:val="bullet"/>
      <w:lvlText w:val=""/>
      <w:lvlJc w:val="left"/>
      <w:pPr>
        <w:ind w:left="1440" w:hanging="360"/>
      </w:pPr>
      <w:rPr>
        <w:rFonts w:ascii="Symbol" w:hAnsi="Symbol" w:hint="default"/>
      </w:rPr>
    </w:lvl>
    <w:lvl w:ilvl="1" w:tplc="BAF6E634" w:tentative="1">
      <w:start w:val="1"/>
      <w:numFmt w:val="bullet"/>
      <w:lvlText w:val="o"/>
      <w:lvlJc w:val="left"/>
      <w:pPr>
        <w:ind w:left="2160" w:hanging="360"/>
      </w:pPr>
      <w:rPr>
        <w:rFonts w:ascii="Courier New" w:hAnsi="Courier New" w:cs="Courier New" w:hint="default"/>
      </w:rPr>
    </w:lvl>
    <w:lvl w:ilvl="2" w:tplc="0BC4A452" w:tentative="1">
      <w:start w:val="1"/>
      <w:numFmt w:val="bullet"/>
      <w:lvlText w:val=""/>
      <w:lvlJc w:val="left"/>
      <w:pPr>
        <w:ind w:left="2880" w:hanging="360"/>
      </w:pPr>
      <w:rPr>
        <w:rFonts w:ascii="Wingdings" w:hAnsi="Wingdings" w:hint="default"/>
      </w:rPr>
    </w:lvl>
    <w:lvl w:ilvl="3" w:tplc="6122DEAC" w:tentative="1">
      <w:start w:val="1"/>
      <w:numFmt w:val="bullet"/>
      <w:lvlText w:val=""/>
      <w:lvlJc w:val="left"/>
      <w:pPr>
        <w:ind w:left="3600" w:hanging="360"/>
      </w:pPr>
      <w:rPr>
        <w:rFonts w:ascii="Symbol" w:hAnsi="Symbol" w:hint="default"/>
      </w:rPr>
    </w:lvl>
    <w:lvl w:ilvl="4" w:tplc="EB78D75C" w:tentative="1">
      <w:start w:val="1"/>
      <w:numFmt w:val="bullet"/>
      <w:lvlText w:val="o"/>
      <w:lvlJc w:val="left"/>
      <w:pPr>
        <w:ind w:left="4320" w:hanging="360"/>
      </w:pPr>
      <w:rPr>
        <w:rFonts w:ascii="Courier New" w:hAnsi="Courier New" w:cs="Courier New" w:hint="default"/>
      </w:rPr>
    </w:lvl>
    <w:lvl w:ilvl="5" w:tplc="6DFA9AEE" w:tentative="1">
      <w:start w:val="1"/>
      <w:numFmt w:val="bullet"/>
      <w:lvlText w:val=""/>
      <w:lvlJc w:val="left"/>
      <w:pPr>
        <w:ind w:left="5040" w:hanging="360"/>
      </w:pPr>
      <w:rPr>
        <w:rFonts w:ascii="Wingdings" w:hAnsi="Wingdings" w:hint="default"/>
      </w:rPr>
    </w:lvl>
    <w:lvl w:ilvl="6" w:tplc="286410E4" w:tentative="1">
      <w:start w:val="1"/>
      <w:numFmt w:val="bullet"/>
      <w:lvlText w:val=""/>
      <w:lvlJc w:val="left"/>
      <w:pPr>
        <w:ind w:left="5760" w:hanging="360"/>
      </w:pPr>
      <w:rPr>
        <w:rFonts w:ascii="Symbol" w:hAnsi="Symbol" w:hint="default"/>
      </w:rPr>
    </w:lvl>
    <w:lvl w:ilvl="7" w:tplc="57EC7388" w:tentative="1">
      <w:start w:val="1"/>
      <w:numFmt w:val="bullet"/>
      <w:lvlText w:val="o"/>
      <w:lvlJc w:val="left"/>
      <w:pPr>
        <w:ind w:left="6480" w:hanging="360"/>
      </w:pPr>
      <w:rPr>
        <w:rFonts w:ascii="Courier New" w:hAnsi="Courier New" w:cs="Courier New" w:hint="default"/>
      </w:rPr>
    </w:lvl>
    <w:lvl w:ilvl="8" w:tplc="AB36A33A" w:tentative="1">
      <w:start w:val="1"/>
      <w:numFmt w:val="bullet"/>
      <w:lvlText w:val=""/>
      <w:lvlJc w:val="left"/>
      <w:pPr>
        <w:ind w:left="7200" w:hanging="360"/>
      </w:pPr>
      <w:rPr>
        <w:rFonts w:ascii="Wingdings" w:hAnsi="Wingdings" w:hint="default"/>
      </w:rPr>
    </w:lvl>
  </w:abstractNum>
  <w:abstractNum w:abstractNumId="17">
    <w:nsid w:val="50EF3597"/>
    <w:multiLevelType w:val="hybridMultilevel"/>
    <w:tmpl w:val="45A2CD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5B866F8F"/>
    <w:multiLevelType w:val="hybridMultilevel"/>
    <w:tmpl w:val="3168B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ECB6A42"/>
    <w:multiLevelType w:val="singleLevel"/>
    <w:tmpl w:val="E1E21CD0"/>
    <w:lvl w:ilvl="0">
      <w:start w:val="1"/>
      <w:numFmt w:val="decimal"/>
      <w:pStyle w:val="IIISub-subpoints"/>
      <w:lvlText w:val="%1."/>
      <w:lvlJc w:val="left"/>
      <w:pPr>
        <w:tabs>
          <w:tab w:val="num" w:pos="1512"/>
        </w:tabs>
        <w:ind w:left="1512" w:hanging="432"/>
      </w:pPr>
    </w:lvl>
  </w:abstractNum>
  <w:abstractNum w:abstractNumId="20">
    <w:nsid w:val="61221A2C"/>
    <w:multiLevelType w:val="hybridMultilevel"/>
    <w:tmpl w:val="78B070E0"/>
    <w:lvl w:ilvl="0" w:tplc="6B9E1608">
      <w:start w:val="1"/>
      <w:numFmt w:val="bullet"/>
      <w:lvlText w:val=""/>
      <w:lvlJc w:val="left"/>
      <w:pPr>
        <w:ind w:left="720" w:hanging="360"/>
      </w:pPr>
      <w:rPr>
        <w:rFonts w:ascii="Symbol" w:hAnsi="Symbol" w:hint="default"/>
      </w:rPr>
    </w:lvl>
    <w:lvl w:ilvl="1" w:tplc="8C586CB8">
      <w:start w:val="1"/>
      <w:numFmt w:val="bullet"/>
      <w:lvlText w:val="o"/>
      <w:lvlJc w:val="left"/>
      <w:pPr>
        <w:ind w:left="1440" w:hanging="360"/>
      </w:pPr>
      <w:rPr>
        <w:rFonts w:ascii="Courier New" w:hAnsi="Courier New" w:cs="Courier New" w:hint="default"/>
      </w:rPr>
    </w:lvl>
    <w:lvl w:ilvl="2" w:tplc="6E2E56C8" w:tentative="1">
      <w:start w:val="1"/>
      <w:numFmt w:val="bullet"/>
      <w:lvlText w:val=""/>
      <w:lvlJc w:val="left"/>
      <w:pPr>
        <w:ind w:left="2160" w:hanging="360"/>
      </w:pPr>
      <w:rPr>
        <w:rFonts w:ascii="Wingdings" w:hAnsi="Wingdings" w:hint="default"/>
      </w:rPr>
    </w:lvl>
    <w:lvl w:ilvl="3" w:tplc="B06A3E72" w:tentative="1">
      <w:start w:val="1"/>
      <w:numFmt w:val="bullet"/>
      <w:lvlText w:val=""/>
      <w:lvlJc w:val="left"/>
      <w:pPr>
        <w:ind w:left="2880" w:hanging="360"/>
      </w:pPr>
      <w:rPr>
        <w:rFonts w:ascii="Symbol" w:hAnsi="Symbol" w:hint="default"/>
      </w:rPr>
    </w:lvl>
    <w:lvl w:ilvl="4" w:tplc="20B638CC" w:tentative="1">
      <w:start w:val="1"/>
      <w:numFmt w:val="bullet"/>
      <w:lvlText w:val="o"/>
      <w:lvlJc w:val="left"/>
      <w:pPr>
        <w:ind w:left="3600" w:hanging="360"/>
      </w:pPr>
      <w:rPr>
        <w:rFonts w:ascii="Courier New" w:hAnsi="Courier New" w:cs="Courier New" w:hint="default"/>
      </w:rPr>
    </w:lvl>
    <w:lvl w:ilvl="5" w:tplc="712C391E" w:tentative="1">
      <w:start w:val="1"/>
      <w:numFmt w:val="bullet"/>
      <w:lvlText w:val=""/>
      <w:lvlJc w:val="left"/>
      <w:pPr>
        <w:ind w:left="4320" w:hanging="360"/>
      </w:pPr>
      <w:rPr>
        <w:rFonts w:ascii="Wingdings" w:hAnsi="Wingdings" w:hint="default"/>
      </w:rPr>
    </w:lvl>
    <w:lvl w:ilvl="6" w:tplc="7DCC7B12" w:tentative="1">
      <w:start w:val="1"/>
      <w:numFmt w:val="bullet"/>
      <w:lvlText w:val=""/>
      <w:lvlJc w:val="left"/>
      <w:pPr>
        <w:ind w:left="5040" w:hanging="360"/>
      </w:pPr>
      <w:rPr>
        <w:rFonts w:ascii="Symbol" w:hAnsi="Symbol" w:hint="default"/>
      </w:rPr>
    </w:lvl>
    <w:lvl w:ilvl="7" w:tplc="F9C47B20" w:tentative="1">
      <w:start w:val="1"/>
      <w:numFmt w:val="bullet"/>
      <w:lvlText w:val="o"/>
      <w:lvlJc w:val="left"/>
      <w:pPr>
        <w:ind w:left="5760" w:hanging="360"/>
      </w:pPr>
      <w:rPr>
        <w:rFonts w:ascii="Courier New" w:hAnsi="Courier New" w:cs="Courier New" w:hint="default"/>
      </w:rPr>
    </w:lvl>
    <w:lvl w:ilvl="8" w:tplc="1646DFF2" w:tentative="1">
      <w:start w:val="1"/>
      <w:numFmt w:val="bullet"/>
      <w:lvlText w:val=""/>
      <w:lvlJc w:val="left"/>
      <w:pPr>
        <w:ind w:left="6480" w:hanging="360"/>
      </w:pPr>
      <w:rPr>
        <w:rFonts w:ascii="Wingdings" w:hAnsi="Wingdings" w:hint="default"/>
      </w:rPr>
    </w:lvl>
  </w:abstractNum>
  <w:abstractNum w:abstractNumId="21">
    <w:nsid w:val="64281F92"/>
    <w:multiLevelType w:val="hybridMultilevel"/>
    <w:tmpl w:val="0CDCC7D8"/>
    <w:lvl w:ilvl="0" w:tplc="04090001">
      <w:start w:val="2"/>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65D443F2"/>
    <w:multiLevelType w:val="hybridMultilevel"/>
    <w:tmpl w:val="4BE88178"/>
    <w:lvl w:ilvl="0" w:tplc="6574759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D8F54D2"/>
    <w:multiLevelType w:val="hybridMultilevel"/>
    <w:tmpl w:val="D3226A5A"/>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40A0718"/>
    <w:multiLevelType w:val="hybridMultilevel"/>
    <w:tmpl w:val="C9A20850"/>
    <w:lvl w:ilvl="0" w:tplc="1D4A0136">
      <w:start w:val="1"/>
      <w:numFmt w:val="bullet"/>
      <w:lvlText w:val=""/>
      <w:lvlJc w:val="left"/>
      <w:pPr>
        <w:ind w:left="720" w:hanging="360"/>
      </w:pPr>
      <w:rPr>
        <w:rFonts w:ascii="Symbol" w:hAnsi="Symbol" w:hint="default"/>
      </w:rPr>
    </w:lvl>
    <w:lvl w:ilvl="1" w:tplc="B7049980" w:tentative="1">
      <w:start w:val="1"/>
      <w:numFmt w:val="bullet"/>
      <w:lvlText w:val="o"/>
      <w:lvlJc w:val="left"/>
      <w:pPr>
        <w:ind w:left="1440" w:hanging="360"/>
      </w:pPr>
      <w:rPr>
        <w:rFonts w:ascii="Courier New" w:hAnsi="Courier New" w:cs="Courier New" w:hint="default"/>
      </w:rPr>
    </w:lvl>
    <w:lvl w:ilvl="2" w:tplc="3C5E32F2" w:tentative="1">
      <w:start w:val="1"/>
      <w:numFmt w:val="bullet"/>
      <w:lvlText w:val=""/>
      <w:lvlJc w:val="left"/>
      <w:pPr>
        <w:ind w:left="2160" w:hanging="360"/>
      </w:pPr>
      <w:rPr>
        <w:rFonts w:ascii="Wingdings" w:hAnsi="Wingdings" w:hint="default"/>
      </w:rPr>
    </w:lvl>
    <w:lvl w:ilvl="3" w:tplc="F320C404" w:tentative="1">
      <w:start w:val="1"/>
      <w:numFmt w:val="bullet"/>
      <w:lvlText w:val=""/>
      <w:lvlJc w:val="left"/>
      <w:pPr>
        <w:ind w:left="2880" w:hanging="360"/>
      </w:pPr>
      <w:rPr>
        <w:rFonts w:ascii="Symbol" w:hAnsi="Symbol" w:hint="default"/>
      </w:rPr>
    </w:lvl>
    <w:lvl w:ilvl="4" w:tplc="795EA380" w:tentative="1">
      <w:start w:val="1"/>
      <w:numFmt w:val="bullet"/>
      <w:lvlText w:val="o"/>
      <w:lvlJc w:val="left"/>
      <w:pPr>
        <w:ind w:left="3600" w:hanging="360"/>
      </w:pPr>
      <w:rPr>
        <w:rFonts w:ascii="Courier New" w:hAnsi="Courier New" w:cs="Courier New" w:hint="default"/>
      </w:rPr>
    </w:lvl>
    <w:lvl w:ilvl="5" w:tplc="F34C7250" w:tentative="1">
      <w:start w:val="1"/>
      <w:numFmt w:val="bullet"/>
      <w:lvlText w:val=""/>
      <w:lvlJc w:val="left"/>
      <w:pPr>
        <w:ind w:left="4320" w:hanging="360"/>
      </w:pPr>
      <w:rPr>
        <w:rFonts w:ascii="Wingdings" w:hAnsi="Wingdings" w:hint="default"/>
      </w:rPr>
    </w:lvl>
    <w:lvl w:ilvl="6" w:tplc="C6960C70" w:tentative="1">
      <w:start w:val="1"/>
      <w:numFmt w:val="bullet"/>
      <w:lvlText w:val=""/>
      <w:lvlJc w:val="left"/>
      <w:pPr>
        <w:ind w:left="5040" w:hanging="360"/>
      </w:pPr>
      <w:rPr>
        <w:rFonts w:ascii="Symbol" w:hAnsi="Symbol" w:hint="default"/>
      </w:rPr>
    </w:lvl>
    <w:lvl w:ilvl="7" w:tplc="A0F44022" w:tentative="1">
      <w:start w:val="1"/>
      <w:numFmt w:val="bullet"/>
      <w:lvlText w:val="o"/>
      <w:lvlJc w:val="left"/>
      <w:pPr>
        <w:ind w:left="5760" w:hanging="360"/>
      </w:pPr>
      <w:rPr>
        <w:rFonts w:ascii="Courier New" w:hAnsi="Courier New" w:cs="Courier New" w:hint="default"/>
      </w:rPr>
    </w:lvl>
    <w:lvl w:ilvl="8" w:tplc="E996A9EC" w:tentative="1">
      <w:start w:val="1"/>
      <w:numFmt w:val="bullet"/>
      <w:lvlText w:val=""/>
      <w:lvlJc w:val="left"/>
      <w:pPr>
        <w:ind w:left="6480" w:hanging="360"/>
      </w:pPr>
      <w:rPr>
        <w:rFonts w:ascii="Wingdings" w:hAnsi="Wingdings" w:hint="default"/>
      </w:rPr>
    </w:lvl>
  </w:abstractNum>
  <w:abstractNum w:abstractNumId="25">
    <w:nsid w:val="74B35156"/>
    <w:multiLevelType w:val="hybridMultilevel"/>
    <w:tmpl w:val="0D6EA438"/>
    <w:lvl w:ilvl="0" w:tplc="8A58CE2A">
      <w:start w:val="1"/>
      <w:numFmt w:val="upperLetter"/>
      <w:pStyle w:val="Heading3"/>
      <w:lvlText w:val="%1."/>
      <w:lvlJc w:val="left"/>
      <w:pPr>
        <w:ind w:left="720" w:hanging="360"/>
      </w:pPr>
      <w:rPr>
        <w:rFonts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C1267E7C"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6E50C0B"/>
    <w:multiLevelType w:val="hybridMultilevel"/>
    <w:tmpl w:val="063C9CDA"/>
    <w:lvl w:ilvl="0" w:tplc="DB4455AA">
      <w:start w:val="1"/>
      <w:numFmt w:val="decimal"/>
      <w:pStyle w:val="Style3"/>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nsid w:val="7A82187B"/>
    <w:multiLevelType w:val="hybridMultilevel"/>
    <w:tmpl w:val="A5C8842E"/>
    <w:lvl w:ilvl="0" w:tplc="89DE9E1A">
      <w:start w:val="1"/>
      <w:numFmt w:val="bullet"/>
      <w:lvlText w:val=""/>
      <w:lvlJc w:val="left"/>
      <w:pPr>
        <w:ind w:left="765" w:hanging="360"/>
      </w:pPr>
      <w:rPr>
        <w:rFonts w:ascii="Symbol" w:hAnsi="Symbol" w:hint="default"/>
      </w:rPr>
    </w:lvl>
    <w:lvl w:ilvl="1" w:tplc="E5B88ADA" w:tentative="1">
      <w:start w:val="1"/>
      <w:numFmt w:val="bullet"/>
      <w:lvlText w:val="o"/>
      <w:lvlJc w:val="left"/>
      <w:pPr>
        <w:ind w:left="1485" w:hanging="360"/>
      </w:pPr>
      <w:rPr>
        <w:rFonts w:ascii="Courier New" w:hAnsi="Courier New" w:cs="Courier New" w:hint="default"/>
      </w:rPr>
    </w:lvl>
    <w:lvl w:ilvl="2" w:tplc="5AD6472C" w:tentative="1">
      <w:start w:val="1"/>
      <w:numFmt w:val="bullet"/>
      <w:lvlText w:val=""/>
      <w:lvlJc w:val="left"/>
      <w:pPr>
        <w:ind w:left="2205" w:hanging="360"/>
      </w:pPr>
      <w:rPr>
        <w:rFonts w:ascii="Wingdings" w:hAnsi="Wingdings" w:hint="default"/>
      </w:rPr>
    </w:lvl>
    <w:lvl w:ilvl="3" w:tplc="ED24230E" w:tentative="1">
      <w:start w:val="1"/>
      <w:numFmt w:val="bullet"/>
      <w:lvlText w:val=""/>
      <w:lvlJc w:val="left"/>
      <w:pPr>
        <w:ind w:left="2925" w:hanging="360"/>
      </w:pPr>
      <w:rPr>
        <w:rFonts w:ascii="Symbol" w:hAnsi="Symbol" w:hint="default"/>
      </w:rPr>
    </w:lvl>
    <w:lvl w:ilvl="4" w:tplc="4A146E70" w:tentative="1">
      <w:start w:val="1"/>
      <w:numFmt w:val="bullet"/>
      <w:lvlText w:val="o"/>
      <w:lvlJc w:val="left"/>
      <w:pPr>
        <w:ind w:left="3645" w:hanging="360"/>
      </w:pPr>
      <w:rPr>
        <w:rFonts w:ascii="Courier New" w:hAnsi="Courier New" w:cs="Courier New" w:hint="default"/>
      </w:rPr>
    </w:lvl>
    <w:lvl w:ilvl="5" w:tplc="550E4B62" w:tentative="1">
      <w:start w:val="1"/>
      <w:numFmt w:val="bullet"/>
      <w:lvlText w:val=""/>
      <w:lvlJc w:val="left"/>
      <w:pPr>
        <w:ind w:left="4365" w:hanging="360"/>
      </w:pPr>
      <w:rPr>
        <w:rFonts w:ascii="Wingdings" w:hAnsi="Wingdings" w:hint="default"/>
      </w:rPr>
    </w:lvl>
    <w:lvl w:ilvl="6" w:tplc="4DE229BA" w:tentative="1">
      <w:start w:val="1"/>
      <w:numFmt w:val="bullet"/>
      <w:lvlText w:val=""/>
      <w:lvlJc w:val="left"/>
      <w:pPr>
        <w:ind w:left="5085" w:hanging="360"/>
      </w:pPr>
      <w:rPr>
        <w:rFonts w:ascii="Symbol" w:hAnsi="Symbol" w:hint="default"/>
      </w:rPr>
    </w:lvl>
    <w:lvl w:ilvl="7" w:tplc="0DD85CBC" w:tentative="1">
      <w:start w:val="1"/>
      <w:numFmt w:val="bullet"/>
      <w:lvlText w:val="o"/>
      <w:lvlJc w:val="left"/>
      <w:pPr>
        <w:ind w:left="5805" w:hanging="360"/>
      </w:pPr>
      <w:rPr>
        <w:rFonts w:ascii="Courier New" w:hAnsi="Courier New" w:cs="Courier New" w:hint="default"/>
      </w:rPr>
    </w:lvl>
    <w:lvl w:ilvl="8" w:tplc="EF52A688" w:tentative="1">
      <w:start w:val="1"/>
      <w:numFmt w:val="bullet"/>
      <w:lvlText w:val=""/>
      <w:lvlJc w:val="left"/>
      <w:pPr>
        <w:ind w:left="6525" w:hanging="360"/>
      </w:pPr>
      <w:rPr>
        <w:rFonts w:ascii="Wingdings" w:hAnsi="Wingdings" w:hint="default"/>
      </w:rPr>
    </w:lvl>
  </w:abstractNum>
  <w:abstractNum w:abstractNumId="28">
    <w:nsid w:val="7BB06D4E"/>
    <w:multiLevelType w:val="hybridMultilevel"/>
    <w:tmpl w:val="47AABFB6"/>
    <w:lvl w:ilvl="0" w:tplc="0810CF82">
      <w:start w:val="1"/>
      <w:numFmt w:val="decimal"/>
      <w:lvlText w:val="%1."/>
      <w:lvlJc w:val="left"/>
      <w:pPr>
        <w:ind w:left="1800" w:hanging="10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7FE2513B"/>
    <w:multiLevelType w:val="hybridMultilevel"/>
    <w:tmpl w:val="479C935A"/>
    <w:lvl w:ilvl="0" w:tplc="D8B40F4E">
      <w:start w:val="1"/>
      <w:numFmt w:val="decimal"/>
      <w:pStyle w:val="Heading4"/>
      <w:lvlText w:val="%1."/>
      <w:lvlJc w:val="left"/>
      <w:pPr>
        <w:ind w:left="720" w:hanging="36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03">
      <w:start w:val="1"/>
      <w:numFmt w:val="lowerLetter"/>
      <w:lvlText w:val="%2."/>
      <w:lvlJc w:val="left"/>
      <w:pPr>
        <w:ind w:left="1440" w:hanging="360"/>
      </w:pPr>
    </w:lvl>
    <w:lvl w:ilvl="2" w:tplc="6ECA9A7E">
      <w:start w:val="5"/>
      <w:numFmt w:val="upperLetter"/>
      <w:lvlText w:val="%3."/>
      <w:lvlJc w:val="left"/>
      <w:pPr>
        <w:tabs>
          <w:tab w:val="num" w:pos="2340"/>
        </w:tabs>
        <w:ind w:left="2340" w:hanging="360"/>
      </w:pPr>
      <w:rPr>
        <w:rFonts w:hint="default"/>
      </w:r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num w:numId="1">
    <w:abstractNumId w:val="19"/>
  </w:num>
  <w:num w:numId="2">
    <w:abstractNumId w:val="10"/>
  </w:num>
  <w:num w:numId="3">
    <w:abstractNumId w:val="26"/>
  </w:num>
  <w:num w:numId="4">
    <w:abstractNumId w:val="7"/>
  </w:num>
  <w:num w:numId="5">
    <w:abstractNumId w:val="6"/>
  </w:num>
  <w:num w:numId="6">
    <w:abstractNumId w:val="21"/>
  </w:num>
  <w:num w:numId="7">
    <w:abstractNumId w:val="24"/>
  </w:num>
  <w:num w:numId="8">
    <w:abstractNumId w:val="3"/>
  </w:num>
  <w:num w:numId="9">
    <w:abstractNumId w:val="22"/>
  </w:num>
  <w:num w:numId="10">
    <w:abstractNumId w:val="27"/>
  </w:num>
  <w:num w:numId="11">
    <w:abstractNumId w:val="18"/>
  </w:num>
  <w:num w:numId="12">
    <w:abstractNumId w:val="12"/>
  </w:num>
  <w:num w:numId="13">
    <w:abstractNumId w:val="5"/>
  </w:num>
  <w:num w:numId="14">
    <w:abstractNumId w:val="8"/>
  </w:num>
  <w:num w:numId="15">
    <w:abstractNumId w:val="1"/>
  </w:num>
  <w:num w:numId="16">
    <w:abstractNumId w:val="4"/>
  </w:num>
  <w:num w:numId="17">
    <w:abstractNumId w:val="9"/>
  </w:num>
  <w:num w:numId="18">
    <w:abstractNumId w:val="17"/>
  </w:num>
  <w:num w:numId="19">
    <w:abstractNumId w:val="20"/>
  </w:num>
  <w:num w:numId="20">
    <w:abstractNumId w:val="16"/>
  </w:num>
  <w:num w:numId="21">
    <w:abstractNumId w:val="11"/>
  </w:num>
  <w:num w:numId="22">
    <w:abstractNumId w:val="2"/>
  </w:num>
  <w:num w:numId="23">
    <w:abstractNumId w:val="25"/>
  </w:num>
  <w:num w:numId="24">
    <w:abstractNumId w:val="13"/>
    <w:lvlOverride w:ilvl="0">
      <w:startOverride w:val="1"/>
    </w:lvlOverride>
  </w:num>
  <w:num w:numId="25">
    <w:abstractNumId w:val="15"/>
  </w:num>
  <w:num w:numId="26">
    <w:abstractNumId w:val="2"/>
    <w:lvlOverride w:ilvl="0">
      <w:startOverride w:val="1"/>
    </w:lvlOverride>
  </w:num>
  <w:num w:numId="27">
    <w:abstractNumId w:val="25"/>
    <w:lvlOverride w:ilvl="0">
      <w:startOverride w:val="1"/>
    </w:lvlOverride>
  </w:num>
  <w:num w:numId="28">
    <w:abstractNumId w:val="29"/>
    <w:lvlOverride w:ilvl="0">
      <w:startOverride w:val="1"/>
    </w:lvlOverride>
  </w:num>
  <w:num w:numId="29">
    <w:abstractNumId w:val="29"/>
    <w:lvlOverride w:ilvl="0">
      <w:startOverride w:val="1"/>
    </w:lvlOverride>
  </w:num>
  <w:num w:numId="30">
    <w:abstractNumId w:val="29"/>
    <w:lvlOverride w:ilvl="0">
      <w:startOverride w:val="1"/>
    </w:lvlOverride>
  </w:num>
  <w:num w:numId="31">
    <w:abstractNumId w:val="29"/>
    <w:lvlOverride w:ilvl="0">
      <w:startOverride w:val="1"/>
    </w:lvlOverride>
  </w:num>
  <w:num w:numId="32">
    <w:abstractNumId w:val="25"/>
    <w:lvlOverride w:ilvl="0">
      <w:startOverride w:val="1"/>
    </w:lvlOverride>
  </w:num>
  <w:num w:numId="33">
    <w:abstractNumId w:val="29"/>
    <w:lvlOverride w:ilvl="0">
      <w:startOverride w:val="1"/>
    </w:lvlOverride>
  </w:num>
  <w:num w:numId="34">
    <w:abstractNumId w:val="29"/>
    <w:lvlOverride w:ilvl="0">
      <w:startOverride w:val="1"/>
    </w:lvlOverride>
  </w:num>
  <w:num w:numId="35">
    <w:abstractNumId w:val="29"/>
    <w:lvlOverride w:ilvl="0">
      <w:startOverride w:val="1"/>
    </w:lvlOverride>
  </w:num>
  <w:num w:numId="36">
    <w:abstractNumId w:val="25"/>
    <w:lvlOverride w:ilvl="0">
      <w:startOverride w:val="1"/>
    </w:lvlOverride>
  </w:num>
  <w:num w:numId="37">
    <w:abstractNumId w:val="29"/>
    <w:lvlOverride w:ilvl="0">
      <w:startOverride w:val="1"/>
    </w:lvlOverride>
  </w:num>
  <w:num w:numId="38">
    <w:abstractNumId w:val="29"/>
    <w:lvlOverride w:ilvl="0">
      <w:startOverride w:val="1"/>
    </w:lvlOverride>
  </w:num>
  <w:num w:numId="39">
    <w:abstractNumId w:val="29"/>
    <w:lvlOverride w:ilvl="0">
      <w:startOverride w:val="1"/>
    </w:lvlOverride>
  </w:num>
  <w:num w:numId="40">
    <w:abstractNumId w:val="29"/>
    <w:lvlOverride w:ilvl="0">
      <w:startOverride w:val="1"/>
    </w:lvlOverride>
  </w:num>
  <w:num w:numId="41">
    <w:abstractNumId w:val="25"/>
    <w:lvlOverride w:ilvl="0">
      <w:startOverride w:val="1"/>
    </w:lvlOverride>
  </w:num>
  <w:num w:numId="42">
    <w:abstractNumId w:val="25"/>
    <w:lvlOverride w:ilvl="0">
      <w:startOverride w:val="1"/>
    </w:lvlOverride>
  </w:num>
  <w:num w:numId="43">
    <w:abstractNumId w:val="25"/>
    <w:lvlOverride w:ilvl="0">
      <w:startOverride w:val="1"/>
    </w:lvlOverride>
  </w:num>
  <w:num w:numId="44">
    <w:abstractNumId w:val="29"/>
    <w:lvlOverride w:ilvl="0">
      <w:startOverride w:val="1"/>
    </w:lvlOverride>
  </w:num>
  <w:num w:numId="45">
    <w:abstractNumId w:val="29"/>
    <w:lvlOverride w:ilvl="0">
      <w:startOverride w:val="1"/>
    </w:lvlOverride>
  </w:num>
  <w:num w:numId="46">
    <w:abstractNumId w:val="2"/>
    <w:lvlOverride w:ilvl="0">
      <w:startOverride w:val="1"/>
    </w:lvlOverride>
  </w:num>
  <w:num w:numId="47">
    <w:abstractNumId w:val="25"/>
    <w:lvlOverride w:ilvl="0">
      <w:startOverride w:val="1"/>
    </w:lvlOverride>
  </w:num>
  <w:num w:numId="48">
    <w:abstractNumId w:val="25"/>
    <w:lvlOverride w:ilvl="0">
      <w:startOverride w:val="1"/>
    </w:lvlOverride>
  </w:num>
  <w:num w:numId="49">
    <w:abstractNumId w:val="25"/>
    <w:lvlOverride w:ilvl="0">
      <w:startOverride w:val="1"/>
    </w:lvlOverride>
  </w:num>
  <w:num w:numId="50">
    <w:abstractNumId w:val="29"/>
    <w:lvlOverride w:ilvl="0">
      <w:startOverride w:val="1"/>
    </w:lvlOverride>
  </w:num>
  <w:num w:numId="51">
    <w:abstractNumId w:val="29"/>
    <w:lvlOverride w:ilvl="0">
      <w:startOverride w:val="1"/>
    </w:lvlOverride>
  </w:num>
  <w:num w:numId="52">
    <w:abstractNumId w:val="29"/>
    <w:lvlOverride w:ilvl="0">
      <w:startOverride w:val="1"/>
    </w:lvlOverride>
  </w:num>
  <w:num w:numId="53">
    <w:abstractNumId w:val="29"/>
    <w:lvlOverride w:ilvl="0">
      <w:startOverride w:val="1"/>
    </w:lvlOverride>
  </w:num>
  <w:num w:numId="54">
    <w:abstractNumId w:val="2"/>
    <w:lvlOverride w:ilvl="0">
      <w:startOverride w:val="1"/>
    </w:lvlOverride>
  </w:num>
  <w:num w:numId="55">
    <w:abstractNumId w:val="25"/>
    <w:lvlOverride w:ilvl="0">
      <w:startOverride w:val="1"/>
    </w:lvlOverride>
  </w:num>
  <w:num w:numId="56">
    <w:abstractNumId w:val="29"/>
    <w:lvlOverride w:ilvl="0">
      <w:startOverride w:val="1"/>
    </w:lvlOverride>
  </w:num>
  <w:num w:numId="57">
    <w:abstractNumId w:val="25"/>
    <w:lvlOverride w:ilvl="0">
      <w:startOverride w:val="1"/>
    </w:lvlOverride>
  </w:num>
  <w:num w:numId="58">
    <w:abstractNumId w:val="25"/>
    <w:lvlOverride w:ilvl="0">
      <w:startOverride w:val="1"/>
    </w:lvlOverride>
  </w:num>
  <w:num w:numId="59">
    <w:abstractNumId w:val="25"/>
    <w:lvlOverride w:ilvl="0">
      <w:startOverride w:val="1"/>
    </w:lvlOverride>
  </w:num>
  <w:num w:numId="60">
    <w:abstractNumId w:val="25"/>
    <w:lvlOverride w:ilvl="0">
      <w:startOverride w:val="1"/>
    </w:lvlOverride>
  </w:num>
  <w:num w:numId="61">
    <w:abstractNumId w:val="29"/>
    <w:lvlOverride w:ilvl="0">
      <w:startOverride w:val="1"/>
    </w:lvlOverride>
  </w:num>
  <w:num w:numId="62">
    <w:abstractNumId w:val="29"/>
    <w:lvlOverride w:ilvl="0">
      <w:startOverride w:val="1"/>
    </w:lvlOverride>
  </w:num>
  <w:num w:numId="63">
    <w:abstractNumId w:val="25"/>
    <w:lvlOverride w:ilvl="0">
      <w:startOverride w:val="1"/>
    </w:lvlOverride>
  </w:num>
  <w:num w:numId="64">
    <w:abstractNumId w:val="29"/>
    <w:lvlOverride w:ilvl="0">
      <w:startOverride w:val="1"/>
    </w:lvlOverride>
  </w:num>
  <w:num w:numId="65">
    <w:abstractNumId w:val="2"/>
    <w:lvlOverride w:ilvl="0">
      <w:startOverride w:val="1"/>
    </w:lvlOverride>
  </w:num>
  <w:num w:numId="66">
    <w:abstractNumId w:val="25"/>
    <w:lvlOverride w:ilvl="0">
      <w:startOverride w:val="1"/>
    </w:lvlOverride>
  </w:num>
  <w:num w:numId="67">
    <w:abstractNumId w:val="29"/>
    <w:lvlOverride w:ilvl="0">
      <w:startOverride w:val="1"/>
    </w:lvlOverride>
  </w:num>
  <w:num w:numId="68">
    <w:abstractNumId w:val="25"/>
    <w:lvlOverride w:ilvl="0">
      <w:startOverride w:val="1"/>
    </w:lvlOverride>
  </w:num>
  <w:num w:numId="69">
    <w:abstractNumId w:val="29"/>
    <w:lvlOverride w:ilvl="0">
      <w:startOverride w:val="1"/>
    </w:lvlOverride>
  </w:num>
  <w:num w:numId="70">
    <w:abstractNumId w:val="29"/>
    <w:lvlOverride w:ilvl="0">
      <w:startOverride w:val="1"/>
    </w:lvlOverride>
  </w:num>
  <w:num w:numId="71">
    <w:abstractNumId w:val="29"/>
    <w:lvlOverride w:ilvl="0">
      <w:startOverride w:val="1"/>
    </w:lvlOverride>
  </w:num>
  <w:num w:numId="72">
    <w:abstractNumId w:val="25"/>
    <w:lvlOverride w:ilvl="0">
      <w:startOverride w:val="1"/>
    </w:lvlOverride>
  </w:num>
  <w:num w:numId="73">
    <w:abstractNumId w:val="29"/>
    <w:lvlOverride w:ilvl="0">
      <w:startOverride w:val="1"/>
    </w:lvlOverride>
  </w:num>
  <w:num w:numId="74">
    <w:abstractNumId w:val="29"/>
    <w:lvlOverride w:ilvl="0">
      <w:startOverride w:val="1"/>
    </w:lvlOverride>
  </w:num>
  <w:num w:numId="75">
    <w:abstractNumId w:val="29"/>
    <w:lvlOverride w:ilvl="0">
      <w:startOverride w:val="1"/>
    </w:lvlOverride>
  </w:num>
  <w:num w:numId="76">
    <w:abstractNumId w:val="29"/>
    <w:lvlOverride w:ilvl="0">
      <w:startOverride w:val="1"/>
    </w:lvlOverride>
  </w:num>
  <w:num w:numId="77">
    <w:abstractNumId w:val="29"/>
    <w:lvlOverride w:ilvl="0">
      <w:startOverride w:val="1"/>
    </w:lvlOverride>
  </w:num>
  <w:num w:numId="78">
    <w:abstractNumId w:val="25"/>
    <w:lvlOverride w:ilvl="0">
      <w:startOverride w:val="1"/>
    </w:lvlOverride>
  </w:num>
  <w:num w:numId="79">
    <w:abstractNumId w:val="29"/>
    <w:lvlOverride w:ilvl="0">
      <w:startOverride w:val="1"/>
    </w:lvlOverride>
  </w:num>
  <w:num w:numId="80">
    <w:abstractNumId w:val="29"/>
    <w:lvlOverride w:ilvl="0">
      <w:startOverride w:val="1"/>
    </w:lvlOverride>
  </w:num>
  <w:num w:numId="81">
    <w:abstractNumId w:val="25"/>
    <w:lvlOverride w:ilvl="0">
      <w:startOverride w:val="1"/>
    </w:lvlOverride>
  </w:num>
  <w:num w:numId="82">
    <w:abstractNumId w:val="29"/>
    <w:lvlOverride w:ilvl="0">
      <w:startOverride w:val="1"/>
    </w:lvlOverride>
  </w:num>
  <w:num w:numId="83">
    <w:abstractNumId w:val="29"/>
    <w:lvlOverride w:ilvl="0">
      <w:startOverride w:val="1"/>
    </w:lvlOverride>
  </w:num>
  <w:num w:numId="84">
    <w:abstractNumId w:val="13"/>
    <w:lvlOverride w:ilvl="0">
      <w:startOverride w:val="1"/>
    </w:lvlOverride>
  </w:num>
  <w:num w:numId="85">
    <w:abstractNumId w:val="29"/>
    <w:lvlOverride w:ilvl="0">
      <w:startOverride w:val="1"/>
    </w:lvlOverride>
  </w:num>
  <w:num w:numId="86">
    <w:abstractNumId w:val="29"/>
    <w:lvlOverride w:ilvl="0">
      <w:startOverride w:val="1"/>
    </w:lvlOverride>
  </w:num>
  <w:num w:numId="87">
    <w:abstractNumId w:val="29"/>
    <w:lvlOverride w:ilvl="0">
      <w:startOverride w:val="1"/>
    </w:lvlOverride>
  </w:num>
  <w:num w:numId="88">
    <w:abstractNumId w:val="25"/>
    <w:lvlOverride w:ilvl="0">
      <w:startOverride w:val="1"/>
    </w:lvlOverride>
  </w:num>
  <w:num w:numId="89">
    <w:abstractNumId w:val="29"/>
    <w:lvlOverride w:ilvl="0">
      <w:startOverride w:val="1"/>
    </w:lvlOverride>
  </w:num>
  <w:num w:numId="90">
    <w:abstractNumId w:val="29"/>
    <w:lvlOverride w:ilvl="0">
      <w:startOverride w:val="1"/>
    </w:lvlOverride>
  </w:num>
  <w:num w:numId="91">
    <w:abstractNumId w:val="14"/>
  </w:num>
  <w:num w:numId="92">
    <w:abstractNumId w:val="28"/>
  </w:num>
  <w:num w:numId="93">
    <w:abstractNumId w:val="29"/>
    <w:lvlOverride w:ilvl="0">
      <w:startOverride w:val="1"/>
    </w:lvlOverride>
  </w:num>
  <w:num w:numId="94">
    <w:abstractNumId w:val="29"/>
    <w:lvlOverride w:ilvl="0">
      <w:startOverride w:val="1"/>
    </w:lvlOverride>
  </w:num>
  <w:num w:numId="95">
    <w:abstractNumId w:val="29"/>
    <w:lvlOverride w:ilvl="0">
      <w:startOverride w:val="1"/>
    </w:lvlOverride>
  </w:num>
  <w:num w:numId="96">
    <w:abstractNumId w:val="29"/>
    <w:lvlOverride w:ilvl="0">
      <w:startOverride w:val="1"/>
    </w:lvlOverride>
  </w:num>
  <w:num w:numId="97">
    <w:abstractNumId w:val="25"/>
    <w:lvlOverride w:ilvl="0">
      <w:startOverride w:val="1"/>
    </w:lvlOverride>
  </w:num>
  <w:num w:numId="98">
    <w:abstractNumId w:val="2"/>
    <w:lvlOverride w:ilvl="0">
      <w:startOverride w:val="1"/>
    </w:lvlOverride>
  </w:num>
  <w:num w:numId="99">
    <w:abstractNumId w:val="29"/>
  </w:num>
  <w:num w:numId="100">
    <w:abstractNumId w:val="29"/>
    <w:lvlOverride w:ilvl="0">
      <w:startOverride w:val="1"/>
    </w:lvlOverride>
  </w:num>
  <w:num w:numId="101">
    <w:abstractNumId w:val="0"/>
  </w:num>
  <w:num w:numId="102">
    <w:abstractNumId w:val="23"/>
  </w:num>
  <w:numIdMacAtCleanup w:val="9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attachedTemplate r:id="rId1"/>
  <w:defaultTabStop w:val="720"/>
  <w:drawingGridHorizontalSpacing w:val="120"/>
  <w:displayHorizontalDrawingGridEvery w:val="2"/>
  <w:noPunctuationKerning/>
  <w:characterSpacingControl w:val="doNotCompress"/>
  <w:savePreviewPicture/>
  <w:hdrShapeDefaults>
    <o:shapedefaults v:ext="edit" spidmax="3075"/>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4AE4"/>
    <w:rsid w:val="00000FCD"/>
    <w:rsid w:val="000023B5"/>
    <w:rsid w:val="00002DD5"/>
    <w:rsid w:val="00003B00"/>
    <w:rsid w:val="00010142"/>
    <w:rsid w:val="00010846"/>
    <w:rsid w:val="00010EEF"/>
    <w:rsid w:val="0001133B"/>
    <w:rsid w:val="000128BB"/>
    <w:rsid w:val="000128E5"/>
    <w:rsid w:val="00012993"/>
    <w:rsid w:val="00012B16"/>
    <w:rsid w:val="00013F8B"/>
    <w:rsid w:val="00014091"/>
    <w:rsid w:val="00014CF3"/>
    <w:rsid w:val="00014E5C"/>
    <w:rsid w:val="00014F1C"/>
    <w:rsid w:val="00016A99"/>
    <w:rsid w:val="00017F33"/>
    <w:rsid w:val="00020DF0"/>
    <w:rsid w:val="000231E7"/>
    <w:rsid w:val="00026734"/>
    <w:rsid w:val="000303CE"/>
    <w:rsid w:val="00032F4A"/>
    <w:rsid w:val="00033196"/>
    <w:rsid w:val="000340FE"/>
    <w:rsid w:val="0003461D"/>
    <w:rsid w:val="000346D4"/>
    <w:rsid w:val="00034E55"/>
    <w:rsid w:val="00035F80"/>
    <w:rsid w:val="0003766B"/>
    <w:rsid w:val="00040A83"/>
    <w:rsid w:val="000420DF"/>
    <w:rsid w:val="0004313A"/>
    <w:rsid w:val="00043250"/>
    <w:rsid w:val="00044168"/>
    <w:rsid w:val="0004447D"/>
    <w:rsid w:val="00044B39"/>
    <w:rsid w:val="000452AF"/>
    <w:rsid w:val="00045CBA"/>
    <w:rsid w:val="0004614F"/>
    <w:rsid w:val="000463E3"/>
    <w:rsid w:val="00046586"/>
    <w:rsid w:val="000516F5"/>
    <w:rsid w:val="0005180F"/>
    <w:rsid w:val="000524A4"/>
    <w:rsid w:val="00053E58"/>
    <w:rsid w:val="00055728"/>
    <w:rsid w:val="00056FCD"/>
    <w:rsid w:val="00060442"/>
    <w:rsid w:val="0006208C"/>
    <w:rsid w:val="00062B70"/>
    <w:rsid w:val="00064284"/>
    <w:rsid w:val="0006520B"/>
    <w:rsid w:val="00066069"/>
    <w:rsid w:val="000662B7"/>
    <w:rsid w:val="00070B2A"/>
    <w:rsid w:val="00072A39"/>
    <w:rsid w:val="00076C17"/>
    <w:rsid w:val="00076DA7"/>
    <w:rsid w:val="00077BB6"/>
    <w:rsid w:val="00080C89"/>
    <w:rsid w:val="00081BF6"/>
    <w:rsid w:val="00083336"/>
    <w:rsid w:val="00086770"/>
    <w:rsid w:val="00086E34"/>
    <w:rsid w:val="000873E4"/>
    <w:rsid w:val="00087D19"/>
    <w:rsid w:val="00091AB5"/>
    <w:rsid w:val="00091CD9"/>
    <w:rsid w:val="00094BAF"/>
    <w:rsid w:val="00094C90"/>
    <w:rsid w:val="000958E7"/>
    <w:rsid w:val="00097F92"/>
    <w:rsid w:val="000A082E"/>
    <w:rsid w:val="000A0D30"/>
    <w:rsid w:val="000A1D1B"/>
    <w:rsid w:val="000A2513"/>
    <w:rsid w:val="000A5600"/>
    <w:rsid w:val="000A7249"/>
    <w:rsid w:val="000B0032"/>
    <w:rsid w:val="000B49A6"/>
    <w:rsid w:val="000B6E5F"/>
    <w:rsid w:val="000C1A35"/>
    <w:rsid w:val="000C3FC7"/>
    <w:rsid w:val="000C7411"/>
    <w:rsid w:val="000D15E7"/>
    <w:rsid w:val="000D2B42"/>
    <w:rsid w:val="000D3473"/>
    <w:rsid w:val="000D3614"/>
    <w:rsid w:val="000D36EF"/>
    <w:rsid w:val="000D3A4E"/>
    <w:rsid w:val="000D59E8"/>
    <w:rsid w:val="000D6B7D"/>
    <w:rsid w:val="000E0A4D"/>
    <w:rsid w:val="000E66A5"/>
    <w:rsid w:val="000E6C9A"/>
    <w:rsid w:val="000F0292"/>
    <w:rsid w:val="000F04A8"/>
    <w:rsid w:val="000F0C95"/>
    <w:rsid w:val="000F0F77"/>
    <w:rsid w:val="000F119B"/>
    <w:rsid w:val="000F157B"/>
    <w:rsid w:val="000F3F4C"/>
    <w:rsid w:val="000F41D9"/>
    <w:rsid w:val="000F6E8F"/>
    <w:rsid w:val="001019CB"/>
    <w:rsid w:val="0010203D"/>
    <w:rsid w:val="00102B5F"/>
    <w:rsid w:val="00104361"/>
    <w:rsid w:val="00106B37"/>
    <w:rsid w:val="001101E4"/>
    <w:rsid w:val="00110D62"/>
    <w:rsid w:val="00112477"/>
    <w:rsid w:val="0011255B"/>
    <w:rsid w:val="001125B9"/>
    <w:rsid w:val="00113D66"/>
    <w:rsid w:val="00114E62"/>
    <w:rsid w:val="00117A49"/>
    <w:rsid w:val="00121700"/>
    <w:rsid w:val="00123A00"/>
    <w:rsid w:val="00123DE1"/>
    <w:rsid w:val="00124CF2"/>
    <w:rsid w:val="0012592A"/>
    <w:rsid w:val="001278C5"/>
    <w:rsid w:val="00127979"/>
    <w:rsid w:val="00127992"/>
    <w:rsid w:val="001304AE"/>
    <w:rsid w:val="00130ED9"/>
    <w:rsid w:val="00130FD4"/>
    <w:rsid w:val="00131C69"/>
    <w:rsid w:val="00132A1F"/>
    <w:rsid w:val="001350A0"/>
    <w:rsid w:val="001354DD"/>
    <w:rsid w:val="00135874"/>
    <w:rsid w:val="001365DE"/>
    <w:rsid w:val="0013664D"/>
    <w:rsid w:val="0013670D"/>
    <w:rsid w:val="00140629"/>
    <w:rsid w:val="00140A94"/>
    <w:rsid w:val="001419AA"/>
    <w:rsid w:val="00141CD1"/>
    <w:rsid w:val="00143C80"/>
    <w:rsid w:val="00146325"/>
    <w:rsid w:val="00146478"/>
    <w:rsid w:val="0014683D"/>
    <w:rsid w:val="00147038"/>
    <w:rsid w:val="0014788E"/>
    <w:rsid w:val="001519FA"/>
    <w:rsid w:val="0015791B"/>
    <w:rsid w:val="001606C8"/>
    <w:rsid w:val="00174611"/>
    <w:rsid w:val="00175F2A"/>
    <w:rsid w:val="00177E3C"/>
    <w:rsid w:val="00180258"/>
    <w:rsid w:val="001805DA"/>
    <w:rsid w:val="00180F3B"/>
    <w:rsid w:val="0018151C"/>
    <w:rsid w:val="00182B25"/>
    <w:rsid w:val="00184C31"/>
    <w:rsid w:val="00184D83"/>
    <w:rsid w:val="001868D1"/>
    <w:rsid w:val="00186BB6"/>
    <w:rsid w:val="00187305"/>
    <w:rsid w:val="001906D9"/>
    <w:rsid w:val="00190C4F"/>
    <w:rsid w:val="001911FC"/>
    <w:rsid w:val="001913E7"/>
    <w:rsid w:val="001941C0"/>
    <w:rsid w:val="00196E84"/>
    <w:rsid w:val="0019746D"/>
    <w:rsid w:val="001977E3"/>
    <w:rsid w:val="0019782F"/>
    <w:rsid w:val="001A0C92"/>
    <w:rsid w:val="001A0E30"/>
    <w:rsid w:val="001A0EF2"/>
    <w:rsid w:val="001A3041"/>
    <w:rsid w:val="001A5DCC"/>
    <w:rsid w:val="001B0329"/>
    <w:rsid w:val="001B1C48"/>
    <w:rsid w:val="001B2B29"/>
    <w:rsid w:val="001B3644"/>
    <w:rsid w:val="001B3DDA"/>
    <w:rsid w:val="001B4D13"/>
    <w:rsid w:val="001B57DA"/>
    <w:rsid w:val="001B5C63"/>
    <w:rsid w:val="001B5FA1"/>
    <w:rsid w:val="001B6B23"/>
    <w:rsid w:val="001B779D"/>
    <w:rsid w:val="001B7DF0"/>
    <w:rsid w:val="001C1610"/>
    <w:rsid w:val="001C3AF0"/>
    <w:rsid w:val="001C49B2"/>
    <w:rsid w:val="001C76E7"/>
    <w:rsid w:val="001D059B"/>
    <w:rsid w:val="001D0C7F"/>
    <w:rsid w:val="001D3854"/>
    <w:rsid w:val="001D40CC"/>
    <w:rsid w:val="001D5632"/>
    <w:rsid w:val="001D5C74"/>
    <w:rsid w:val="001D6F1C"/>
    <w:rsid w:val="001E1A7D"/>
    <w:rsid w:val="001E276C"/>
    <w:rsid w:val="001E4C88"/>
    <w:rsid w:val="001F094D"/>
    <w:rsid w:val="001F3578"/>
    <w:rsid w:val="001F5192"/>
    <w:rsid w:val="001F5BC4"/>
    <w:rsid w:val="001F751A"/>
    <w:rsid w:val="002011E4"/>
    <w:rsid w:val="002016C7"/>
    <w:rsid w:val="002023B3"/>
    <w:rsid w:val="002029B5"/>
    <w:rsid w:val="0020432C"/>
    <w:rsid w:val="00204AB6"/>
    <w:rsid w:val="00204B61"/>
    <w:rsid w:val="00207249"/>
    <w:rsid w:val="002103CB"/>
    <w:rsid w:val="00210ED6"/>
    <w:rsid w:val="00211A83"/>
    <w:rsid w:val="00211C41"/>
    <w:rsid w:val="00211EE5"/>
    <w:rsid w:val="00214328"/>
    <w:rsid w:val="00215FD5"/>
    <w:rsid w:val="00216C8F"/>
    <w:rsid w:val="00220E2B"/>
    <w:rsid w:val="0022135E"/>
    <w:rsid w:val="00221943"/>
    <w:rsid w:val="00222959"/>
    <w:rsid w:val="00225BAD"/>
    <w:rsid w:val="002270F7"/>
    <w:rsid w:val="002271E9"/>
    <w:rsid w:val="00227F87"/>
    <w:rsid w:val="002310B5"/>
    <w:rsid w:val="002329E0"/>
    <w:rsid w:val="00234E12"/>
    <w:rsid w:val="00235D6C"/>
    <w:rsid w:val="00236586"/>
    <w:rsid w:val="0023744F"/>
    <w:rsid w:val="0023789D"/>
    <w:rsid w:val="0024019F"/>
    <w:rsid w:val="0024084C"/>
    <w:rsid w:val="0024549A"/>
    <w:rsid w:val="002470EA"/>
    <w:rsid w:val="00247361"/>
    <w:rsid w:val="00250AD4"/>
    <w:rsid w:val="00253E36"/>
    <w:rsid w:val="00254FD6"/>
    <w:rsid w:val="0025574B"/>
    <w:rsid w:val="00255A44"/>
    <w:rsid w:val="00256196"/>
    <w:rsid w:val="00264981"/>
    <w:rsid w:val="00265E8A"/>
    <w:rsid w:val="00265ED0"/>
    <w:rsid w:val="00266DA3"/>
    <w:rsid w:val="00271CE4"/>
    <w:rsid w:val="00271D49"/>
    <w:rsid w:val="00274120"/>
    <w:rsid w:val="00274804"/>
    <w:rsid w:val="002751FE"/>
    <w:rsid w:val="00275221"/>
    <w:rsid w:val="002776B3"/>
    <w:rsid w:val="0027797F"/>
    <w:rsid w:val="0028502A"/>
    <w:rsid w:val="00286C6E"/>
    <w:rsid w:val="00286F00"/>
    <w:rsid w:val="00290ABB"/>
    <w:rsid w:val="002932B6"/>
    <w:rsid w:val="002942A1"/>
    <w:rsid w:val="0029644B"/>
    <w:rsid w:val="002969EF"/>
    <w:rsid w:val="00297912"/>
    <w:rsid w:val="002A1F00"/>
    <w:rsid w:val="002A3494"/>
    <w:rsid w:val="002A3906"/>
    <w:rsid w:val="002A3AF2"/>
    <w:rsid w:val="002A3B15"/>
    <w:rsid w:val="002A4944"/>
    <w:rsid w:val="002A6A3B"/>
    <w:rsid w:val="002A6D7E"/>
    <w:rsid w:val="002A7234"/>
    <w:rsid w:val="002A78DC"/>
    <w:rsid w:val="002B0328"/>
    <w:rsid w:val="002B2216"/>
    <w:rsid w:val="002B4C5D"/>
    <w:rsid w:val="002B4CC2"/>
    <w:rsid w:val="002B5690"/>
    <w:rsid w:val="002C0790"/>
    <w:rsid w:val="002C10D5"/>
    <w:rsid w:val="002C381E"/>
    <w:rsid w:val="002C429F"/>
    <w:rsid w:val="002C51FB"/>
    <w:rsid w:val="002C6DFB"/>
    <w:rsid w:val="002C75E6"/>
    <w:rsid w:val="002C79D4"/>
    <w:rsid w:val="002C7C40"/>
    <w:rsid w:val="002D1AAF"/>
    <w:rsid w:val="002D5967"/>
    <w:rsid w:val="002D7360"/>
    <w:rsid w:val="002D7648"/>
    <w:rsid w:val="002D7BDE"/>
    <w:rsid w:val="002D7E81"/>
    <w:rsid w:val="002E03F1"/>
    <w:rsid w:val="002E0FEF"/>
    <w:rsid w:val="002E2720"/>
    <w:rsid w:val="002E4729"/>
    <w:rsid w:val="002E4EDD"/>
    <w:rsid w:val="002E558F"/>
    <w:rsid w:val="002E6BFA"/>
    <w:rsid w:val="002F0D63"/>
    <w:rsid w:val="002F2B04"/>
    <w:rsid w:val="002F351C"/>
    <w:rsid w:val="002F4A50"/>
    <w:rsid w:val="002F59E3"/>
    <w:rsid w:val="002F6807"/>
    <w:rsid w:val="00300A28"/>
    <w:rsid w:val="00300CD5"/>
    <w:rsid w:val="003011DF"/>
    <w:rsid w:val="00302C44"/>
    <w:rsid w:val="00306EBD"/>
    <w:rsid w:val="0030786A"/>
    <w:rsid w:val="0031059C"/>
    <w:rsid w:val="0031232B"/>
    <w:rsid w:val="003154E6"/>
    <w:rsid w:val="00315A64"/>
    <w:rsid w:val="0031611A"/>
    <w:rsid w:val="003237DA"/>
    <w:rsid w:val="00323A71"/>
    <w:rsid w:val="00323ECA"/>
    <w:rsid w:val="003246EC"/>
    <w:rsid w:val="003249AC"/>
    <w:rsid w:val="00330B16"/>
    <w:rsid w:val="00331BA9"/>
    <w:rsid w:val="00331E93"/>
    <w:rsid w:val="003323E1"/>
    <w:rsid w:val="00332DA4"/>
    <w:rsid w:val="00333410"/>
    <w:rsid w:val="00333733"/>
    <w:rsid w:val="00334B7F"/>
    <w:rsid w:val="003350B8"/>
    <w:rsid w:val="00335B29"/>
    <w:rsid w:val="00336737"/>
    <w:rsid w:val="0034144D"/>
    <w:rsid w:val="00341CC3"/>
    <w:rsid w:val="00341CC5"/>
    <w:rsid w:val="003422E9"/>
    <w:rsid w:val="003457CB"/>
    <w:rsid w:val="003466F8"/>
    <w:rsid w:val="00347D8F"/>
    <w:rsid w:val="00350E2C"/>
    <w:rsid w:val="00354A34"/>
    <w:rsid w:val="003613B1"/>
    <w:rsid w:val="00361E6F"/>
    <w:rsid w:val="00362030"/>
    <w:rsid w:val="003667E0"/>
    <w:rsid w:val="0036767D"/>
    <w:rsid w:val="00370090"/>
    <w:rsid w:val="00372DD3"/>
    <w:rsid w:val="003738B0"/>
    <w:rsid w:val="00377425"/>
    <w:rsid w:val="0037747F"/>
    <w:rsid w:val="00377783"/>
    <w:rsid w:val="0037799A"/>
    <w:rsid w:val="00381988"/>
    <w:rsid w:val="00382917"/>
    <w:rsid w:val="00382B4C"/>
    <w:rsid w:val="0038357B"/>
    <w:rsid w:val="00384600"/>
    <w:rsid w:val="00384C5E"/>
    <w:rsid w:val="0038725C"/>
    <w:rsid w:val="00387DF6"/>
    <w:rsid w:val="003911D5"/>
    <w:rsid w:val="0039271A"/>
    <w:rsid w:val="00393713"/>
    <w:rsid w:val="00393717"/>
    <w:rsid w:val="003960BA"/>
    <w:rsid w:val="003A0616"/>
    <w:rsid w:val="003A5B75"/>
    <w:rsid w:val="003A782D"/>
    <w:rsid w:val="003B0890"/>
    <w:rsid w:val="003B1071"/>
    <w:rsid w:val="003B3C19"/>
    <w:rsid w:val="003B4BF7"/>
    <w:rsid w:val="003B4CAA"/>
    <w:rsid w:val="003B746E"/>
    <w:rsid w:val="003B7D61"/>
    <w:rsid w:val="003C0D05"/>
    <w:rsid w:val="003C19BF"/>
    <w:rsid w:val="003C2190"/>
    <w:rsid w:val="003C2908"/>
    <w:rsid w:val="003C6542"/>
    <w:rsid w:val="003C66FF"/>
    <w:rsid w:val="003C77B5"/>
    <w:rsid w:val="003D55DD"/>
    <w:rsid w:val="003E190B"/>
    <w:rsid w:val="003E3ADA"/>
    <w:rsid w:val="003E4509"/>
    <w:rsid w:val="003E5EC2"/>
    <w:rsid w:val="003E6FC1"/>
    <w:rsid w:val="003E7361"/>
    <w:rsid w:val="003F2846"/>
    <w:rsid w:val="003F2CCB"/>
    <w:rsid w:val="003F496C"/>
    <w:rsid w:val="003F595B"/>
    <w:rsid w:val="003F77F0"/>
    <w:rsid w:val="0040440C"/>
    <w:rsid w:val="00404525"/>
    <w:rsid w:val="00406AB6"/>
    <w:rsid w:val="00410FC9"/>
    <w:rsid w:val="00412B73"/>
    <w:rsid w:val="00413121"/>
    <w:rsid w:val="00414EFF"/>
    <w:rsid w:val="0041527E"/>
    <w:rsid w:val="00415870"/>
    <w:rsid w:val="00416165"/>
    <w:rsid w:val="00416EEC"/>
    <w:rsid w:val="0042213E"/>
    <w:rsid w:val="00422F83"/>
    <w:rsid w:val="004234D1"/>
    <w:rsid w:val="00425949"/>
    <w:rsid w:val="00427772"/>
    <w:rsid w:val="004307E0"/>
    <w:rsid w:val="00431AD5"/>
    <w:rsid w:val="00431E30"/>
    <w:rsid w:val="004324B3"/>
    <w:rsid w:val="004331E1"/>
    <w:rsid w:val="00433500"/>
    <w:rsid w:val="00433883"/>
    <w:rsid w:val="00437104"/>
    <w:rsid w:val="00441B47"/>
    <w:rsid w:val="00442335"/>
    <w:rsid w:val="00442550"/>
    <w:rsid w:val="004425A3"/>
    <w:rsid w:val="00443158"/>
    <w:rsid w:val="004446E4"/>
    <w:rsid w:val="00445DC5"/>
    <w:rsid w:val="00445F4F"/>
    <w:rsid w:val="00446E1B"/>
    <w:rsid w:val="004479F8"/>
    <w:rsid w:val="00447FB3"/>
    <w:rsid w:val="00452754"/>
    <w:rsid w:val="00452F1C"/>
    <w:rsid w:val="00454C62"/>
    <w:rsid w:val="00454D5D"/>
    <w:rsid w:val="00456363"/>
    <w:rsid w:val="00460D02"/>
    <w:rsid w:val="00461F81"/>
    <w:rsid w:val="00464110"/>
    <w:rsid w:val="0046567D"/>
    <w:rsid w:val="0046668D"/>
    <w:rsid w:val="00472CCD"/>
    <w:rsid w:val="00473FE1"/>
    <w:rsid w:val="00474430"/>
    <w:rsid w:val="00480CC0"/>
    <w:rsid w:val="0048414D"/>
    <w:rsid w:val="00484995"/>
    <w:rsid w:val="004850D2"/>
    <w:rsid w:val="00485C82"/>
    <w:rsid w:val="004875FD"/>
    <w:rsid w:val="00487796"/>
    <w:rsid w:val="00487863"/>
    <w:rsid w:val="00487949"/>
    <w:rsid w:val="004918FE"/>
    <w:rsid w:val="00491C0C"/>
    <w:rsid w:val="00492A7D"/>
    <w:rsid w:val="00493F43"/>
    <w:rsid w:val="00494047"/>
    <w:rsid w:val="0049477E"/>
    <w:rsid w:val="0049537A"/>
    <w:rsid w:val="004956C7"/>
    <w:rsid w:val="00495B03"/>
    <w:rsid w:val="004965F4"/>
    <w:rsid w:val="00496B82"/>
    <w:rsid w:val="00497109"/>
    <w:rsid w:val="00497DA3"/>
    <w:rsid w:val="004A048C"/>
    <w:rsid w:val="004A09C9"/>
    <w:rsid w:val="004A10B9"/>
    <w:rsid w:val="004A2A06"/>
    <w:rsid w:val="004A34EC"/>
    <w:rsid w:val="004A3FD7"/>
    <w:rsid w:val="004A4AD0"/>
    <w:rsid w:val="004A4B19"/>
    <w:rsid w:val="004A4C9E"/>
    <w:rsid w:val="004A7813"/>
    <w:rsid w:val="004B0C57"/>
    <w:rsid w:val="004B1804"/>
    <w:rsid w:val="004B1C92"/>
    <w:rsid w:val="004B270E"/>
    <w:rsid w:val="004B40DE"/>
    <w:rsid w:val="004B4241"/>
    <w:rsid w:val="004B4AE4"/>
    <w:rsid w:val="004B59D7"/>
    <w:rsid w:val="004B75C1"/>
    <w:rsid w:val="004B7B25"/>
    <w:rsid w:val="004C1056"/>
    <w:rsid w:val="004C178E"/>
    <w:rsid w:val="004C48D8"/>
    <w:rsid w:val="004C4D79"/>
    <w:rsid w:val="004C5201"/>
    <w:rsid w:val="004C58A4"/>
    <w:rsid w:val="004C627E"/>
    <w:rsid w:val="004D0917"/>
    <w:rsid w:val="004D1886"/>
    <w:rsid w:val="004D2420"/>
    <w:rsid w:val="004D34E7"/>
    <w:rsid w:val="004D356E"/>
    <w:rsid w:val="004D421B"/>
    <w:rsid w:val="004D76F0"/>
    <w:rsid w:val="004D7C3D"/>
    <w:rsid w:val="004E090F"/>
    <w:rsid w:val="004E2625"/>
    <w:rsid w:val="004E4566"/>
    <w:rsid w:val="004E6EDE"/>
    <w:rsid w:val="004F08DF"/>
    <w:rsid w:val="004F23FF"/>
    <w:rsid w:val="004F3597"/>
    <w:rsid w:val="004F5C06"/>
    <w:rsid w:val="004F6C32"/>
    <w:rsid w:val="004F70E3"/>
    <w:rsid w:val="00500B72"/>
    <w:rsid w:val="00502F39"/>
    <w:rsid w:val="00505908"/>
    <w:rsid w:val="00505DA6"/>
    <w:rsid w:val="00506358"/>
    <w:rsid w:val="005069E6"/>
    <w:rsid w:val="00507E12"/>
    <w:rsid w:val="00511EA7"/>
    <w:rsid w:val="00513AF5"/>
    <w:rsid w:val="00521A8C"/>
    <w:rsid w:val="0052203C"/>
    <w:rsid w:val="005229FF"/>
    <w:rsid w:val="005231EB"/>
    <w:rsid w:val="0052571D"/>
    <w:rsid w:val="00530E3F"/>
    <w:rsid w:val="00531ECA"/>
    <w:rsid w:val="00533578"/>
    <w:rsid w:val="00536770"/>
    <w:rsid w:val="0053725B"/>
    <w:rsid w:val="00537D8F"/>
    <w:rsid w:val="0054123C"/>
    <w:rsid w:val="005432DD"/>
    <w:rsid w:val="00543958"/>
    <w:rsid w:val="00544AD7"/>
    <w:rsid w:val="0055052E"/>
    <w:rsid w:val="0055076A"/>
    <w:rsid w:val="00551029"/>
    <w:rsid w:val="005516E1"/>
    <w:rsid w:val="0055170E"/>
    <w:rsid w:val="00551965"/>
    <w:rsid w:val="00551FBD"/>
    <w:rsid w:val="0055224B"/>
    <w:rsid w:val="005534FA"/>
    <w:rsid w:val="00553DE1"/>
    <w:rsid w:val="005557EB"/>
    <w:rsid w:val="00556114"/>
    <w:rsid w:val="005563C1"/>
    <w:rsid w:val="005568B4"/>
    <w:rsid w:val="00562764"/>
    <w:rsid w:val="00562CD3"/>
    <w:rsid w:val="00562E2F"/>
    <w:rsid w:val="00564D35"/>
    <w:rsid w:val="005656DB"/>
    <w:rsid w:val="00565742"/>
    <w:rsid w:val="0056589A"/>
    <w:rsid w:val="00567864"/>
    <w:rsid w:val="00567915"/>
    <w:rsid w:val="00567EB4"/>
    <w:rsid w:val="005701B5"/>
    <w:rsid w:val="00570876"/>
    <w:rsid w:val="00570C4E"/>
    <w:rsid w:val="00572906"/>
    <w:rsid w:val="005736A3"/>
    <w:rsid w:val="00573B26"/>
    <w:rsid w:val="00574F0C"/>
    <w:rsid w:val="005754C5"/>
    <w:rsid w:val="00575E10"/>
    <w:rsid w:val="00577D75"/>
    <w:rsid w:val="005811CC"/>
    <w:rsid w:val="00585B69"/>
    <w:rsid w:val="00586B05"/>
    <w:rsid w:val="00587366"/>
    <w:rsid w:val="00587858"/>
    <w:rsid w:val="00591BA3"/>
    <w:rsid w:val="0059428F"/>
    <w:rsid w:val="0059533D"/>
    <w:rsid w:val="005A09E1"/>
    <w:rsid w:val="005A0C9F"/>
    <w:rsid w:val="005A0CD3"/>
    <w:rsid w:val="005A14EE"/>
    <w:rsid w:val="005A33D1"/>
    <w:rsid w:val="005A4F91"/>
    <w:rsid w:val="005A67A8"/>
    <w:rsid w:val="005A6FA4"/>
    <w:rsid w:val="005B0E1C"/>
    <w:rsid w:val="005B18BD"/>
    <w:rsid w:val="005B285A"/>
    <w:rsid w:val="005B35B1"/>
    <w:rsid w:val="005B5030"/>
    <w:rsid w:val="005B53F4"/>
    <w:rsid w:val="005C1342"/>
    <w:rsid w:val="005C23FB"/>
    <w:rsid w:val="005C5D52"/>
    <w:rsid w:val="005D0AC6"/>
    <w:rsid w:val="005D1F03"/>
    <w:rsid w:val="005D2110"/>
    <w:rsid w:val="005D3464"/>
    <w:rsid w:val="005D431F"/>
    <w:rsid w:val="005D5350"/>
    <w:rsid w:val="005D54B6"/>
    <w:rsid w:val="005D5FD4"/>
    <w:rsid w:val="005D61A5"/>
    <w:rsid w:val="005D7D62"/>
    <w:rsid w:val="005E0A7D"/>
    <w:rsid w:val="005E3380"/>
    <w:rsid w:val="005E370B"/>
    <w:rsid w:val="005E7D80"/>
    <w:rsid w:val="005F0AF2"/>
    <w:rsid w:val="005F4B19"/>
    <w:rsid w:val="005F51CB"/>
    <w:rsid w:val="005F629A"/>
    <w:rsid w:val="005F70A6"/>
    <w:rsid w:val="005F7FAF"/>
    <w:rsid w:val="00600CB7"/>
    <w:rsid w:val="006014E7"/>
    <w:rsid w:val="00606164"/>
    <w:rsid w:val="00610826"/>
    <w:rsid w:val="006108AB"/>
    <w:rsid w:val="00610A90"/>
    <w:rsid w:val="00610F5D"/>
    <w:rsid w:val="00611CAF"/>
    <w:rsid w:val="00611FE8"/>
    <w:rsid w:val="00614429"/>
    <w:rsid w:val="00615DB6"/>
    <w:rsid w:val="00616FFF"/>
    <w:rsid w:val="00617F5A"/>
    <w:rsid w:val="006225CA"/>
    <w:rsid w:val="00624F34"/>
    <w:rsid w:val="00625480"/>
    <w:rsid w:val="006263E3"/>
    <w:rsid w:val="006268A9"/>
    <w:rsid w:val="006270C4"/>
    <w:rsid w:val="006273AF"/>
    <w:rsid w:val="00631D3F"/>
    <w:rsid w:val="00632BE0"/>
    <w:rsid w:val="006343FC"/>
    <w:rsid w:val="00635857"/>
    <w:rsid w:val="00635A03"/>
    <w:rsid w:val="00636924"/>
    <w:rsid w:val="006405F7"/>
    <w:rsid w:val="006409F1"/>
    <w:rsid w:val="00640BB1"/>
    <w:rsid w:val="0064106D"/>
    <w:rsid w:val="006426E1"/>
    <w:rsid w:val="00642E60"/>
    <w:rsid w:val="0064370A"/>
    <w:rsid w:val="00644AD8"/>
    <w:rsid w:val="00644DA5"/>
    <w:rsid w:val="00645795"/>
    <w:rsid w:val="00645D64"/>
    <w:rsid w:val="0064616A"/>
    <w:rsid w:val="006469EB"/>
    <w:rsid w:val="00651764"/>
    <w:rsid w:val="00652A8D"/>
    <w:rsid w:val="00652BAD"/>
    <w:rsid w:val="00652EC1"/>
    <w:rsid w:val="006537ED"/>
    <w:rsid w:val="00653A09"/>
    <w:rsid w:val="00655298"/>
    <w:rsid w:val="00655E7A"/>
    <w:rsid w:val="0065634E"/>
    <w:rsid w:val="006572F7"/>
    <w:rsid w:val="00660D0D"/>
    <w:rsid w:val="006615F0"/>
    <w:rsid w:val="00662030"/>
    <w:rsid w:val="00662258"/>
    <w:rsid w:val="00662FB8"/>
    <w:rsid w:val="006634FC"/>
    <w:rsid w:val="006635AF"/>
    <w:rsid w:val="006663C4"/>
    <w:rsid w:val="00667546"/>
    <w:rsid w:val="00667E9D"/>
    <w:rsid w:val="0067039E"/>
    <w:rsid w:val="006709A3"/>
    <w:rsid w:val="00670FD5"/>
    <w:rsid w:val="0067108C"/>
    <w:rsid w:val="00671BF0"/>
    <w:rsid w:val="006723E8"/>
    <w:rsid w:val="0067426A"/>
    <w:rsid w:val="00675398"/>
    <w:rsid w:val="0067554D"/>
    <w:rsid w:val="00675695"/>
    <w:rsid w:val="00675E0F"/>
    <w:rsid w:val="00676079"/>
    <w:rsid w:val="00677528"/>
    <w:rsid w:val="00680073"/>
    <w:rsid w:val="00680B49"/>
    <w:rsid w:val="006822D0"/>
    <w:rsid w:val="0068287E"/>
    <w:rsid w:val="00686078"/>
    <w:rsid w:val="00686DE7"/>
    <w:rsid w:val="0068716B"/>
    <w:rsid w:val="00691076"/>
    <w:rsid w:val="00691390"/>
    <w:rsid w:val="00691FAE"/>
    <w:rsid w:val="00693DB1"/>
    <w:rsid w:val="00694B8A"/>
    <w:rsid w:val="00694D4A"/>
    <w:rsid w:val="006951E2"/>
    <w:rsid w:val="006954ED"/>
    <w:rsid w:val="00695F62"/>
    <w:rsid w:val="006A07B4"/>
    <w:rsid w:val="006A0B27"/>
    <w:rsid w:val="006A16DD"/>
    <w:rsid w:val="006A47DC"/>
    <w:rsid w:val="006A6474"/>
    <w:rsid w:val="006A704C"/>
    <w:rsid w:val="006A70BF"/>
    <w:rsid w:val="006B3451"/>
    <w:rsid w:val="006B3659"/>
    <w:rsid w:val="006B4F1B"/>
    <w:rsid w:val="006B5BD8"/>
    <w:rsid w:val="006B65F0"/>
    <w:rsid w:val="006B6EAB"/>
    <w:rsid w:val="006C0922"/>
    <w:rsid w:val="006C1687"/>
    <w:rsid w:val="006C2B85"/>
    <w:rsid w:val="006C4D44"/>
    <w:rsid w:val="006C6566"/>
    <w:rsid w:val="006C7FED"/>
    <w:rsid w:val="006D1A5E"/>
    <w:rsid w:val="006D26F0"/>
    <w:rsid w:val="006D2B6A"/>
    <w:rsid w:val="006D4320"/>
    <w:rsid w:val="006D4CEA"/>
    <w:rsid w:val="006D6321"/>
    <w:rsid w:val="006D643D"/>
    <w:rsid w:val="006E3F4C"/>
    <w:rsid w:val="006E4C3F"/>
    <w:rsid w:val="006E5E6E"/>
    <w:rsid w:val="006E6D18"/>
    <w:rsid w:val="006E7298"/>
    <w:rsid w:val="006E78D7"/>
    <w:rsid w:val="006F0594"/>
    <w:rsid w:val="006F2F48"/>
    <w:rsid w:val="006F32FA"/>
    <w:rsid w:val="007016B1"/>
    <w:rsid w:val="00701E29"/>
    <w:rsid w:val="00705A08"/>
    <w:rsid w:val="0070659D"/>
    <w:rsid w:val="00716D48"/>
    <w:rsid w:val="00720EAE"/>
    <w:rsid w:val="00721DA2"/>
    <w:rsid w:val="00725EBE"/>
    <w:rsid w:val="007262CB"/>
    <w:rsid w:val="00727F44"/>
    <w:rsid w:val="007327DC"/>
    <w:rsid w:val="00733070"/>
    <w:rsid w:val="007335CF"/>
    <w:rsid w:val="00733B29"/>
    <w:rsid w:val="00740733"/>
    <w:rsid w:val="007407E0"/>
    <w:rsid w:val="00743656"/>
    <w:rsid w:val="0074633A"/>
    <w:rsid w:val="0074649D"/>
    <w:rsid w:val="00746CFB"/>
    <w:rsid w:val="00747420"/>
    <w:rsid w:val="007477A8"/>
    <w:rsid w:val="00747A29"/>
    <w:rsid w:val="00747B73"/>
    <w:rsid w:val="00751039"/>
    <w:rsid w:val="00751467"/>
    <w:rsid w:val="0075169A"/>
    <w:rsid w:val="00752BD7"/>
    <w:rsid w:val="00755682"/>
    <w:rsid w:val="00763904"/>
    <w:rsid w:val="00765587"/>
    <w:rsid w:val="007669A0"/>
    <w:rsid w:val="00766B59"/>
    <w:rsid w:val="00772AC4"/>
    <w:rsid w:val="00773702"/>
    <w:rsid w:val="00774992"/>
    <w:rsid w:val="00774C9E"/>
    <w:rsid w:val="00774F64"/>
    <w:rsid w:val="00775642"/>
    <w:rsid w:val="007769DE"/>
    <w:rsid w:val="00780280"/>
    <w:rsid w:val="00780DFD"/>
    <w:rsid w:val="00782A26"/>
    <w:rsid w:val="007857C9"/>
    <w:rsid w:val="00785AB0"/>
    <w:rsid w:val="00786946"/>
    <w:rsid w:val="00794875"/>
    <w:rsid w:val="00796EFC"/>
    <w:rsid w:val="007A1763"/>
    <w:rsid w:val="007A3298"/>
    <w:rsid w:val="007A4635"/>
    <w:rsid w:val="007A5150"/>
    <w:rsid w:val="007A5742"/>
    <w:rsid w:val="007B0640"/>
    <w:rsid w:val="007B1663"/>
    <w:rsid w:val="007B4F71"/>
    <w:rsid w:val="007B6E19"/>
    <w:rsid w:val="007C0E9D"/>
    <w:rsid w:val="007C2C55"/>
    <w:rsid w:val="007C3C8D"/>
    <w:rsid w:val="007C6985"/>
    <w:rsid w:val="007D0B9F"/>
    <w:rsid w:val="007D3830"/>
    <w:rsid w:val="007D4C6E"/>
    <w:rsid w:val="007D7983"/>
    <w:rsid w:val="007E0D27"/>
    <w:rsid w:val="007E10AB"/>
    <w:rsid w:val="007E640C"/>
    <w:rsid w:val="007F4773"/>
    <w:rsid w:val="007F49A3"/>
    <w:rsid w:val="00800709"/>
    <w:rsid w:val="0080089F"/>
    <w:rsid w:val="0080263C"/>
    <w:rsid w:val="008065A2"/>
    <w:rsid w:val="00807AB4"/>
    <w:rsid w:val="00807EBA"/>
    <w:rsid w:val="00810869"/>
    <w:rsid w:val="00812AC1"/>
    <w:rsid w:val="00814560"/>
    <w:rsid w:val="00814C6F"/>
    <w:rsid w:val="00817E92"/>
    <w:rsid w:val="00822022"/>
    <w:rsid w:val="00824C00"/>
    <w:rsid w:val="008259CA"/>
    <w:rsid w:val="00830D18"/>
    <w:rsid w:val="00831094"/>
    <w:rsid w:val="0083147A"/>
    <w:rsid w:val="00832A73"/>
    <w:rsid w:val="00832B23"/>
    <w:rsid w:val="00836070"/>
    <w:rsid w:val="008365A3"/>
    <w:rsid w:val="0084051C"/>
    <w:rsid w:val="008409BA"/>
    <w:rsid w:val="008409CB"/>
    <w:rsid w:val="00842041"/>
    <w:rsid w:val="00842B81"/>
    <w:rsid w:val="00843003"/>
    <w:rsid w:val="0084424A"/>
    <w:rsid w:val="008519CC"/>
    <w:rsid w:val="00852254"/>
    <w:rsid w:val="00852F51"/>
    <w:rsid w:val="008534CE"/>
    <w:rsid w:val="00853554"/>
    <w:rsid w:val="008601B3"/>
    <w:rsid w:val="008638A2"/>
    <w:rsid w:val="00864742"/>
    <w:rsid w:val="00867E18"/>
    <w:rsid w:val="008707EB"/>
    <w:rsid w:val="00871226"/>
    <w:rsid w:val="00874A3B"/>
    <w:rsid w:val="008766AE"/>
    <w:rsid w:val="00877D0F"/>
    <w:rsid w:val="00877DC3"/>
    <w:rsid w:val="00880C1D"/>
    <w:rsid w:val="0088117E"/>
    <w:rsid w:val="00881EA9"/>
    <w:rsid w:val="0088614C"/>
    <w:rsid w:val="00887A74"/>
    <w:rsid w:val="0089403C"/>
    <w:rsid w:val="00895196"/>
    <w:rsid w:val="00896B66"/>
    <w:rsid w:val="00897311"/>
    <w:rsid w:val="00897789"/>
    <w:rsid w:val="008A2519"/>
    <w:rsid w:val="008A2A87"/>
    <w:rsid w:val="008A475B"/>
    <w:rsid w:val="008A6EE6"/>
    <w:rsid w:val="008B0EDA"/>
    <w:rsid w:val="008B1E77"/>
    <w:rsid w:val="008B2766"/>
    <w:rsid w:val="008B4A02"/>
    <w:rsid w:val="008B5C65"/>
    <w:rsid w:val="008B62A0"/>
    <w:rsid w:val="008B6D73"/>
    <w:rsid w:val="008C008E"/>
    <w:rsid w:val="008C02F6"/>
    <w:rsid w:val="008C29AF"/>
    <w:rsid w:val="008C4975"/>
    <w:rsid w:val="008C70C6"/>
    <w:rsid w:val="008C72B4"/>
    <w:rsid w:val="008D05F6"/>
    <w:rsid w:val="008D079A"/>
    <w:rsid w:val="008D269D"/>
    <w:rsid w:val="008D5457"/>
    <w:rsid w:val="008D5CC2"/>
    <w:rsid w:val="008D7413"/>
    <w:rsid w:val="008D75F5"/>
    <w:rsid w:val="008E2154"/>
    <w:rsid w:val="008E26F1"/>
    <w:rsid w:val="008E27AC"/>
    <w:rsid w:val="008E2D6E"/>
    <w:rsid w:val="008E72BF"/>
    <w:rsid w:val="008F0781"/>
    <w:rsid w:val="008F0A46"/>
    <w:rsid w:val="008F1B22"/>
    <w:rsid w:val="008F5649"/>
    <w:rsid w:val="008F5B82"/>
    <w:rsid w:val="0090724D"/>
    <w:rsid w:val="009103B2"/>
    <w:rsid w:val="00912C93"/>
    <w:rsid w:val="0091372C"/>
    <w:rsid w:val="0091390F"/>
    <w:rsid w:val="00913A10"/>
    <w:rsid w:val="00914630"/>
    <w:rsid w:val="00915244"/>
    <w:rsid w:val="00920011"/>
    <w:rsid w:val="009219BF"/>
    <w:rsid w:val="00922C4A"/>
    <w:rsid w:val="00924915"/>
    <w:rsid w:val="00924CB1"/>
    <w:rsid w:val="009273B4"/>
    <w:rsid w:val="00935916"/>
    <w:rsid w:val="00935CA6"/>
    <w:rsid w:val="00940A8F"/>
    <w:rsid w:val="00942DFB"/>
    <w:rsid w:val="00943339"/>
    <w:rsid w:val="00943744"/>
    <w:rsid w:val="009446D3"/>
    <w:rsid w:val="00945A31"/>
    <w:rsid w:val="0095033B"/>
    <w:rsid w:val="009534D9"/>
    <w:rsid w:val="00955A80"/>
    <w:rsid w:val="00956B40"/>
    <w:rsid w:val="00960F25"/>
    <w:rsid w:val="009637B6"/>
    <w:rsid w:val="0096471B"/>
    <w:rsid w:val="00964DEB"/>
    <w:rsid w:val="00964F20"/>
    <w:rsid w:val="009655CA"/>
    <w:rsid w:val="00967627"/>
    <w:rsid w:val="009703CF"/>
    <w:rsid w:val="0097062B"/>
    <w:rsid w:val="00970784"/>
    <w:rsid w:val="00970A3A"/>
    <w:rsid w:val="00970B4E"/>
    <w:rsid w:val="00970D86"/>
    <w:rsid w:val="00972BC0"/>
    <w:rsid w:val="00975B82"/>
    <w:rsid w:val="00975C20"/>
    <w:rsid w:val="00975F5E"/>
    <w:rsid w:val="00976D49"/>
    <w:rsid w:val="00976EDA"/>
    <w:rsid w:val="0098020B"/>
    <w:rsid w:val="009812DA"/>
    <w:rsid w:val="00984556"/>
    <w:rsid w:val="0098693A"/>
    <w:rsid w:val="00986AC3"/>
    <w:rsid w:val="00995B99"/>
    <w:rsid w:val="00995C95"/>
    <w:rsid w:val="0099742F"/>
    <w:rsid w:val="009A09E1"/>
    <w:rsid w:val="009A1506"/>
    <w:rsid w:val="009A2987"/>
    <w:rsid w:val="009A4F8F"/>
    <w:rsid w:val="009A72F4"/>
    <w:rsid w:val="009B42C2"/>
    <w:rsid w:val="009B4DC7"/>
    <w:rsid w:val="009B58C6"/>
    <w:rsid w:val="009B6415"/>
    <w:rsid w:val="009B6FEC"/>
    <w:rsid w:val="009C119B"/>
    <w:rsid w:val="009C1D04"/>
    <w:rsid w:val="009C3CFE"/>
    <w:rsid w:val="009C4DDB"/>
    <w:rsid w:val="009C57D9"/>
    <w:rsid w:val="009C5A0A"/>
    <w:rsid w:val="009C6FF8"/>
    <w:rsid w:val="009D4E0D"/>
    <w:rsid w:val="009D5891"/>
    <w:rsid w:val="009D6480"/>
    <w:rsid w:val="009D6637"/>
    <w:rsid w:val="009D71D4"/>
    <w:rsid w:val="009D758C"/>
    <w:rsid w:val="009E043F"/>
    <w:rsid w:val="009E070A"/>
    <w:rsid w:val="009E1143"/>
    <w:rsid w:val="009E2CEC"/>
    <w:rsid w:val="009E5249"/>
    <w:rsid w:val="009E5562"/>
    <w:rsid w:val="009E5BCE"/>
    <w:rsid w:val="009E6228"/>
    <w:rsid w:val="009E66E8"/>
    <w:rsid w:val="009E695A"/>
    <w:rsid w:val="009E69D8"/>
    <w:rsid w:val="009E7C17"/>
    <w:rsid w:val="009F12EA"/>
    <w:rsid w:val="009F25B4"/>
    <w:rsid w:val="009F39D3"/>
    <w:rsid w:val="009F5730"/>
    <w:rsid w:val="009F5D35"/>
    <w:rsid w:val="009F5E47"/>
    <w:rsid w:val="009F78A1"/>
    <w:rsid w:val="00A040F2"/>
    <w:rsid w:val="00A041CB"/>
    <w:rsid w:val="00A0753C"/>
    <w:rsid w:val="00A12DFB"/>
    <w:rsid w:val="00A13366"/>
    <w:rsid w:val="00A13827"/>
    <w:rsid w:val="00A15532"/>
    <w:rsid w:val="00A1565E"/>
    <w:rsid w:val="00A179AA"/>
    <w:rsid w:val="00A179D1"/>
    <w:rsid w:val="00A23EC6"/>
    <w:rsid w:val="00A260B1"/>
    <w:rsid w:val="00A26AF2"/>
    <w:rsid w:val="00A26DCA"/>
    <w:rsid w:val="00A27C6A"/>
    <w:rsid w:val="00A30B4C"/>
    <w:rsid w:val="00A31FF0"/>
    <w:rsid w:val="00A32EDE"/>
    <w:rsid w:val="00A34345"/>
    <w:rsid w:val="00A37582"/>
    <w:rsid w:val="00A400AA"/>
    <w:rsid w:val="00A409F3"/>
    <w:rsid w:val="00A40A12"/>
    <w:rsid w:val="00A410FF"/>
    <w:rsid w:val="00A428F3"/>
    <w:rsid w:val="00A45C34"/>
    <w:rsid w:val="00A45E83"/>
    <w:rsid w:val="00A4691A"/>
    <w:rsid w:val="00A4697B"/>
    <w:rsid w:val="00A469DB"/>
    <w:rsid w:val="00A50663"/>
    <w:rsid w:val="00A50A52"/>
    <w:rsid w:val="00A50E19"/>
    <w:rsid w:val="00A51898"/>
    <w:rsid w:val="00A535D0"/>
    <w:rsid w:val="00A53763"/>
    <w:rsid w:val="00A53CF5"/>
    <w:rsid w:val="00A5488B"/>
    <w:rsid w:val="00A5493C"/>
    <w:rsid w:val="00A552F3"/>
    <w:rsid w:val="00A56E04"/>
    <w:rsid w:val="00A6227E"/>
    <w:rsid w:val="00A63F50"/>
    <w:rsid w:val="00A64621"/>
    <w:rsid w:val="00A64D7E"/>
    <w:rsid w:val="00A659EF"/>
    <w:rsid w:val="00A717D2"/>
    <w:rsid w:val="00A72D12"/>
    <w:rsid w:val="00A743FD"/>
    <w:rsid w:val="00A75890"/>
    <w:rsid w:val="00A76589"/>
    <w:rsid w:val="00A778AE"/>
    <w:rsid w:val="00A85E82"/>
    <w:rsid w:val="00A8649D"/>
    <w:rsid w:val="00A8774A"/>
    <w:rsid w:val="00A9040B"/>
    <w:rsid w:val="00A91753"/>
    <w:rsid w:val="00A925A5"/>
    <w:rsid w:val="00A9354A"/>
    <w:rsid w:val="00A9659C"/>
    <w:rsid w:val="00A97351"/>
    <w:rsid w:val="00AA0A22"/>
    <w:rsid w:val="00AA11D9"/>
    <w:rsid w:val="00AA2656"/>
    <w:rsid w:val="00AA34EC"/>
    <w:rsid w:val="00AA4058"/>
    <w:rsid w:val="00AA68D5"/>
    <w:rsid w:val="00AB0D1B"/>
    <w:rsid w:val="00AB3F06"/>
    <w:rsid w:val="00AB65EB"/>
    <w:rsid w:val="00AB7947"/>
    <w:rsid w:val="00AC069D"/>
    <w:rsid w:val="00AC0892"/>
    <w:rsid w:val="00AC2776"/>
    <w:rsid w:val="00AC33BB"/>
    <w:rsid w:val="00AC43AB"/>
    <w:rsid w:val="00AC7067"/>
    <w:rsid w:val="00AC7635"/>
    <w:rsid w:val="00AC7720"/>
    <w:rsid w:val="00AD09BE"/>
    <w:rsid w:val="00AD11D5"/>
    <w:rsid w:val="00AD153B"/>
    <w:rsid w:val="00AD159A"/>
    <w:rsid w:val="00AD1FFC"/>
    <w:rsid w:val="00AD3428"/>
    <w:rsid w:val="00AD3D37"/>
    <w:rsid w:val="00AD44BC"/>
    <w:rsid w:val="00AD5671"/>
    <w:rsid w:val="00AD584F"/>
    <w:rsid w:val="00AD612B"/>
    <w:rsid w:val="00AE044A"/>
    <w:rsid w:val="00AE1520"/>
    <w:rsid w:val="00AE21D8"/>
    <w:rsid w:val="00AE4EAE"/>
    <w:rsid w:val="00AE5019"/>
    <w:rsid w:val="00AE580E"/>
    <w:rsid w:val="00AE72D5"/>
    <w:rsid w:val="00AE7D99"/>
    <w:rsid w:val="00AF1624"/>
    <w:rsid w:val="00AF21AA"/>
    <w:rsid w:val="00AF220C"/>
    <w:rsid w:val="00AF27EB"/>
    <w:rsid w:val="00AF2DB9"/>
    <w:rsid w:val="00AF41E7"/>
    <w:rsid w:val="00AF4C05"/>
    <w:rsid w:val="00AF58AC"/>
    <w:rsid w:val="00AF7130"/>
    <w:rsid w:val="00AF7EEE"/>
    <w:rsid w:val="00B0109C"/>
    <w:rsid w:val="00B01E2C"/>
    <w:rsid w:val="00B024BB"/>
    <w:rsid w:val="00B037A5"/>
    <w:rsid w:val="00B058C3"/>
    <w:rsid w:val="00B05A1F"/>
    <w:rsid w:val="00B06236"/>
    <w:rsid w:val="00B074CB"/>
    <w:rsid w:val="00B11F0A"/>
    <w:rsid w:val="00B16246"/>
    <w:rsid w:val="00B20999"/>
    <w:rsid w:val="00B20B80"/>
    <w:rsid w:val="00B22375"/>
    <w:rsid w:val="00B227CE"/>
    <w:rsid w:val="00B310C1"/>
    <w:rsid w:val="00B3146D"/>
    <w:rsid w:val="00B325A5"/>
    <w:rsid w:val="00B327BA"/>
    <w:rsid w:val="00B33229"/>
    <w:rsid w:val="00B355D4"/>
    <w:rsid w:val="00B37DBC"/>
    <w:rsid w:val="00B402AE"/>
    <w:rsid w:val="00B40820"/>
    <w:rsid w:val="00B40909"/>
    <w:rsid w:val="00B40B74"/>
    <w:rsid w:val="00B41E86"/>
    <w:rsid w:val="00B46D09"/>
    <w:rsid w:val="00B46F6A"/>
    <w:rsid w:val="00B47433"/>
    <w:rsid w:val="00B50F4B"/>
    <w:rsid w:val="00B50FD5"/>
    <w:rsid w:val="00B51105"/>
    <w:rsid w:val="00B534B7"/>
    <w:rsid w:val="00B53C29"/>
    <w:rsid w:val="00B5418C"/>
    <w:rsid w:val="00B544DD"/>
    <w:rsid w:val="00B55C0D"/>
    <w:rsid w:val="00B575E2"/>
    <w:rsid w:val="00B603DA"/>
    <w:rsid w:val="00B616FE"/>
    <w:rsid w:val="00B63779"/>
    <w:rsid w:val="00B6482C"/>
    <w:rsid w:val="00B65456"/>
    <w:rsid w:val="00B701CE"/>
    <w:rsid w:val="00B707FF"/>
    <w:rsid w:val="00B72A88"/>
    <w:rsid w:val="00B75812"/>
    <w:rsid w:val="00B7700F"/>
    <w:rsid w:val="00B7704D"/>
    <w:rsid w:val="00B7761A"/>
    <w:rsid w:val="00B77C3C"/>
    <w:rsid w:val="00B81415"/>
    <w:rsid w:val="00B85651"/>
    <w:rsid w:val="00B86506"/>
    <w:rsid w:val="00B91EE9"/>
    <w:rsid w:val="00B92C8A"/>
    <w:rsid w:val="00B92E23"/>
    <w:rsid w:val="00B931F8"/>
    <w:rsid w:val="00B93C99"/>
    <w:rsid w:val="00B95696"/>
    <w:rsid w:val="00B95795"/>
    <w:rsid w:val="00B963F8"/>
    <w:rsid w:val="00B97F83"/>
    <w:rsid w:val="00BA3727"/>
    <w:rsid w:val="00BA4138"/>
    <w:rsid w:val="00BA4175"/>
    <w:rsid w:val="00BA4F42"/>
    <w:rsid w:val="00BA562D"/>
    <w:rsid w:val="00BA59AC"/>
    <w:rsid w:val="00BA6160"/>
    <w:rsid w:val="00BA6CB5"/>
    <w:rsid w:val="00BA74B8"/>
    <w:rsid w:val="00BA7D79"/>
    <w:rsid w:val="00BB1635"/>
    <w:rsid w:val="00BB1F59"/>
    <w:rsid w:val="00BB37A8"/>
    <w:rsid w:val="00BB561C"/>
    <w:rsid w:val="00BB7191"/>
    <w:rsid w:val="00BB7CA5"/>
    <w:rsid w:val="00BB7E94"/>
    <w:rsid w:val="00BC17C8"/>
    <w:rsid w:val="00BC259B"/>
    <w:rsid w:val="00BC25AF"/>
    <w:rsid w:val="00BC3875"/>
    <w:rsid w:val="00BC3C8E"/>
    <w:rsid w:val="00BC3F2A"/>
    <w:rsid w:val="00BC5EDD"/>
    <w:rsid w:val="00BC6709"/>
    <w:rsid w:val="00BC6A12"/>
    <w:rsid w:val="00BD0CC2"/>
    <w:rsid w:val="00BD0D05"/>
    <w:rsid w:val="00BD299A"/>
    <w:rsid w:val="00BD7110"/>
    <w:rsid w:val="00BE1B62"/>
    <w:rsid w:val="00BE2785"/>
    <w:rsid w:val="00BE312C"/>
    <w:rsid w:val="00BF00BC"/>
    <w:rsid w:val="00BF3739"/>
    <w:rsid w:val="00BF57F9"/>
    <w:rsid w:val="00BF6EA2"/>
    <w:rsid w:val="00BF7B57"/>
    <w:rsid w:val="00BF7E32"/>
    <w:rsid w:val="00C007CD"/>
    <w:rsid w:val="00C013FE"/>
    <w:rsid w:val="00C018BC"/>
    <w:rsid w:val="00C02CE5"/>
    <w:rsid w:val="00C034FB"/>
    <w:rsid w:val="00C03D9C"/>
    <w:rsid w:val="00C04208"/>
    <w:rsid w:val="00C0500C"/>
    <w:rsid w:val="00C06923"/>
    <w:rsid w:val="00C10960"/>
    <w:rsid w:val="00C129BF"/>
    <w:rsid w:val="00C159C9"/>
    <w:rsid w:val="00C16568"/>
    <w:rsid w:val="00C1704D"/>
    <w:rsid w:val="00C20416"/>
    <w:rsid w:val="00C2135E"/>
    <w:rsid w:val="00C232E4"/>
    <w:rsid w:val="00C23371"/>
    <w:rsid w:val="00C235ED"/>
    <w:rsid w:val="00C23986"/>
    <w:rsid w:val="00C2509A"/>
    <w:rsid w:val="00C253DB"/>
    <w:rsid w:val="00C26928"/>
    <w:rsid w:val="00C3014F"/>
    <w:rsid w:val="00C304D3"/>
    <w:rsid w:val="00C312EB"/>
    <w:rsid w:val="00C326F8"/>
    <w:rsid w:val="00C32DE1"/>
    <w:rsid w:val="00C32FBE"/>
    <w:rsid w:val="00C3381F"/>
    <w:rsid w:val="00C34B36"/>
    <w:rsid w:val="00C35099"/>
    <w:rsid w:val="00C3615C"/>
    <w:rsid w:val="00C37B11"/>
    <w:rsid w:val="00C40500"/>
    <w:rsid w:val="00C40A8C"/>
    <w:rsid w:val="00C42F64"/>
    <w:rsid w:val="00C4475B"/>
    <w:rsid w:val="00C44B6E"/>
    <w:rsid w:val="00C45D6E"/>
    <w:rsid w:val="00C46079"/>
    <w:rsid w:val="00C46191"/>
    <w:rsid w:val="00C5064F"/>
    <w:rsid w:val="00C50A51"/>
    <w:rsid w:val="00C50B9E"/>
    <w:rsid w:val="00C50CA6"/>
    <w:rsid w:val="00C52F9C"/>
    <w:rsid w:val="00C5408E"/>
    <w:rsid w:val="00C548C0"/>
    <w:rsid w:val="00C5778A"/>
    <w:rsid w:val="00C61F43"/>
    <w:rsid w:val="00C62545"/>
    <w:rsid w:val="00C655DA"/>
    <w:rsid w:val="00C65D4A"/>
    <w:rsid w:val="00C65F94"/>
    <w:rsid w:val="00C66CEF"/>
    <w:rsid w:val="00C7106D"/>
    <w:rsid w:val="00C7360C"/>
    <w:rsid w:val="00C76E27"/>
    <w:rsid w:val="00C77C92"/>
    <w:rsid w:val="00C8072A"/>
    <w:rsid w:val="00C809A4"/>
    <w:rsid w:val="00C830B2"/>
    <w:rsid w:val="00C85176"/>
    <w:rsid w:val="00C862E9"/>
    <w:rsid w:val="00C8773B"/>
    <w:rsid w:val="00C87DA9"/>
    <w:rsid w:val="00C90F25"/>
    <w:rsid w:val="00C910A6"/>
    <w:rsid w:val="00C91CC0"/>
    <w:rsid w:val="00C936CD"/>
    <w:rsid w:val="00C957B7"/>
    <w:rsid w:val="00C96792"/>
    <w:rsid w:val="00CA15CE"/>
    <w:rsid w:val="00CA386D"/>
    <w:rsid w:val="00CA48C8"/>
    <w:rsid w:val="00CA7810"/>
    <w:rsid w:val="00CA7F4D"/>
    <w:rsid w:val="00CB1252"/>
    <w:rsid w:val="00CB7A4E"/>
    <w:rsid w:val="00CC1D42"/>
    <w:rsid w:val="00CC2D74"/>
    <w:rsid w:val="00CC4EC8"/>
    <w:rsid w:val="00CC5C49"/>
    <w:rsid w:val="00CC6CE3"/>
    <w:rsid w:val="00CD2609"/>
    <w:rsid w:val="00CD5569"/>
    <w:rsid w:val="00CD5ADE"/>
    <w:rsid w:val="00CD7A42"/>
    <w:rsid w:val="00CE1AAA"/>
    <w:rsid w:val="00CE2E39"/>
    <w:rsid w:val="00CE2F6F"/>
    <w:rsid w:val="00CE3984"/>
    <w:rsid w:val="00CE5EEA"/>
    <w:rsid w:val="00CE63EC"/>
    <w:rsid w:val="00CE7DBD"/>
    <w:rsid w:val="00CF2732"/>
    <w:rsid w:val="00CF40E4"/>
    <w:rsid w:val="00CF6969"/>
    <w:rsid w:val="00CF6E99"/>
    <w:rsid w:val="00CF70B9"/>
    <w:rsid w:val="00D00D40"/>
    <w:rsid w:val="00D024FA"/>
    <w:rsid w:val="00D027E5"/>
    <w:rsid w:val="00D0280B"/>
    <w:rsid w:val="00D03315"/>
    <w:rsid w:val="00D03418"/>
    <w:rsid w:val="00D06C46"/>
    <w:rsid w:val="00D07927"/>
    <w:rsid w:val="00D104A1"/>
    <w:rsid w:val="00D110BA"/>
    <w:rsid w:val="00D12C63"/>
    <w:rsid w:val="00D14BD5"/>
    <w:rsid w:val="00D15EC3"/>
    <w:rsid w:val="00D1648F"/>
    <w:rsid w:val="00D2177E"/>
    <w:rsid w:val="00D21B6B"/>
    <w:rsid w:val="00D21FD8"/>
    <w:rsid w:val="00D24A66"/>
    <w:rsid w:val="00D24F01"/>
    <w:rsid w:val="00D25674"/>
    <w:rsid w:val="00D26B0C"/>
    <w:rsid w:val="00D3188C"/>
    <w:rsid w:val="00D32370"/>
    <w:rsid w:val="00D32EFB"/>
    <w:rsid w:val="00D335F7"/>
    <w:rsid w:val="00D33E1D"/>
    <w:rsid w:val="00D35D31"/>
    <w:rsid w:val="00D40BBE"/>
    <w:rsid w:val="00D40E94"/>
    <w:rsid w:val="00D41807"/>
    <w:rsid w:val="00D42595"/>
    <w:rsid w:val="00D433D7"/>
    <w:rsid w:val="00D43875"/>
    <w:rsid w:val="00D43C2E"/>
    <w:rsid w:val="00D47A4F"/>
    <w:rsid w:val="00D50D04"/>
    <w:rsid w:val="00D50DF6"/>
    <w:rsid w:val="00D51314"/>
    <w:rsid w:val="00D51428"/>
    <w:rsid w:val="00D5247E"/>
    <w:rsid w:val="00D55CED"/>
    <w:rsid w:val="00D56178"/>
    <w:rsid w:val="00D5693C"/>
    <w:rsid w:val="00D5735A"/>
    <w:rsid w:val="00D64C37"/>
    <w:rsid w:val="00D66918"/>
    <w:rsid w:val="00D67EF0"/>
    <w:rsid w:val="00D71E60"/>
    <w:rsid w:val="00D72B2D"/>
    <w:rsid w:val="00D72E45"/>
    <w:rsid w:val="00D738EA"/>
    <w:rsid w:val="00D75AF3"/>
    <w:rsid w:val="00D763D0"/>
    <w:rsid w:val="00D84FC5"/>
    <w:rsid w:val="00D91DC9"/>
    <w:rsid w:val="00D920DC"/>
    <w:rsid w:val="00D921F0"/>
    <w:rsid w:val="00D92634"/>
    <w:rsid w:val="00D9412D"/>
    <w:rsid w:val="00D95EBD"/>
    <w:rsid w:val="00D970CE"/>
    <w:rsid w:val="00DA005C"/>
    <w:rsid w:val="00DA2C71"/>
    <w:rsid w:val="00DA2EED"/>
    <w:rsid w:val="00DA4133"/>
    <w:rsid w:val="00DA534A"/>
    <w:rsid w:val="00DA5F58"/>
    <w:rsid w:val="00DA632C"/>
    <w:rsid w:val="00DA633B"/>
    <w:rsid w:val="00DA6CDD"/>
    <w:rsid w:val="00DA76C7"/>
    <w:rsid w:val="00DB0E5D"/>
    <w:rsid w:val="00DB24EB"/>
    <w:rsid w:val="00DB54A5"/>
    <w:rsid w:val="00DC09EE"/>
    <w:rsid w:val="00DC1B37"/>
    <w:rsid w:val="00DC377D"/>
    <w:rsid w:val="00DC400A"/>
    <w:rsid w:val="00DC4367"/>
    <w:rsid w:val="00DC5FC5"/>
    <w:rsid w:val="00DC7221"/>
    <w:rsid w:val="00DD0A34"/>
    <w:rsid w:val="00DD426C"/>
    <w:rsid w:val="00DD578A"/>
    <w:rsid w:val="00DD59A8"/>
    <w:rsid w:val="00DD7FDA"/>
    <w:rsid w:val="00DE0BBB"/>
    <w:rsid w:val="00DE1405"/>
    <w:rsid w:val="00DE2B29"/>
    <w:rsid w:val="00DE3835"/>
    <w:rsid w:val="00DE5E26"/>
    <w:rsid w:val="00DE65E3"/>
    <w:rsid w:val="00DE6BB1"/>
    <w:rsid w:val="00DE7003"/>
    <w:rsid w:val="00DE7E4F"/>
    <w:rsid w:val="00DF081A"/>
    <w:rsid w:val="00DF0917"/>
    <w:rsid w:val="00DF2990"/>
    <w:rsid w:val="00DF4F2C"/>
    <w:rsid w:val="00DF5563"/>
    <w:rsid w:val="00DF7D8B"/>
    <w:rsid w:val="00E00343"/>
    <w:rsid w:val="00E00B2B"/>
    <w:rsid w:val="00E01CAD"/>
    <w:rsid w:val="00E060B9"/>
    <w:rsid w:val="00E0647D"/>
    <w:rsid w:val="00E06494"/>
    <w:rsid w:val="00E07337"/>
    <w:rsid w:val="00E10450"/>
    <w:rsid w:val="00E1180E"/>
    <w:rsid w:val="00E1181A"/>
    <w:rsid w:val="00E1325A"/>
    <w:rsid w:val="00E164A1"/>
    <w:rsid w:val="00E167D5"/>
    <w:rsid w:val="00E16CA1"/>
    <w:rsid w:val="00E17B2C"/>
    <w:rsid w:val="00E17D66"/>
    <w:rsid w:val="00E22FB6"/>
    <w:rsid w:val="00E25776"/>
    <w:rsid w:val="00E26997"/>
    <w:rsid w:val="00E31211"/>
    <w:rsid w:val="00E328F3"/>
    <w:rsid w:val="00E32BCC"/>
    <w:rsid w:val="00E336B2"/>
    <w:rsid w:val="00E34075"/>
    <w:rsid w:val="00E358F2"/>
    <w:rsid w:val="00E37226"/>
    <w:rsid w:val="00E37FBF"/>
    <w:rsid w:val="00E40085"/>
    <w:rsid w:val="00E40366"/>
    <w:rsid w:val="00E4073F"/>
    <w:rsid w:val="00E40C0D"/>
    <w:rsid w:val="00E41245"/>
    <w:rsid w:val="00E45750"/>
    <w:rsid w:val="00E46986"/>
    <w:rsid w:val="00E50A9D"/>
    <w:rsid w:val="00E50B46"/>
    <w:rsid w:val="00E5131C"/>
    <w:rsid w:val="00E53ABA"/>
    <w:rsid w:val="00E54E3A"/>
    <w:rsid w:val="00E552BB"/>
    <w:rsid w:val="00E5745F"/>
    <w:rsid w:val="00E6000B"/>
    <w:rsid w:val="00E60642"/>
    <w:rsid w:val="00E60B17"/>
    <w:rsid w:val="00E62C28"/>
    <w:rsid w:val="00E6677F"/>
    <w:rsid w:val="00E669BF"/>
    <w:rsid w:val="00E707E8"/>
    <w:rsid w:val="00E71251"/>
    <w:rsid w:val="00E71A7A"/>
    <w:rsid w:val="00E71AB1"/>
    <w:rsid w:val="00E73CA1"/>
    <w:rsid w:val="00E7490D"/>
    <w:rsid w:val="00E74923"/>
    <w:rsid w:val="00E82B36"/>
    <w:rsid w:val="00E82FE2"/>
    <w:rsid w:val="00E83A1B"/>
    <w:rsid w:val="00E848BD"/>
    <w:rsid w:val="00E848ED"/>
    <w:rsid w:val="00E852D9"/>
    <w:rsid w:val="00E913AB"/>
    <w:rsid w:val="00E91C65"/>
    <w:rsid w:val="00E96CCD"/>
    <w:rsid w:val="00EA169D"/>
    <w:rsid w:val="00EA1DD5"/>
    <w:rsid w:val="00EA3D58"/>
    <w:rsid w:val="00EA504B"/>
    <w:rsid w:val="00EA60D3"/>
    <w:rsid w:val="00EB0894"/>
    <w:rsid w:val="00EB0DA2"/>
    <w:rsid w:val="00EB5690"/>
    <w:rsid w:val="00EB657A"/>
    <w:rsid w:val="00EB7F45"/>
    <w:rsid w:val="00EC02F0"/>
    <w:rsid w:val="00EC16C1"/>
    <w:rsid w:val="00EC26D3"/>
    <w:rsid w:val="00EC27E5"/>
    <w:rsid w:val="00EC3A96"/>
    <w:rsid w:val="00EC652B"/>
    <w:rsid w:val="00EC6A90"/>
    <w:rsid w:val="00ED1593"/>
    <w:rsid w:val="00ED2A25"/>
    <w:rsid w:val="00ED323C"/>
    <w:rsid w:val="00ED3A69"/>
    <w:rsid w:val="00ED4579"/>
    <w:rsid w:val="00ED6999"/>
    <w:rsid w:val="00ED6B60"/>
    <w:rsid w:val="00ED709D"/>
    <w:rsid w:val="00ED7987"/>
    <w:rsid w:val="00EE000E"/>
    <w:rsid w:val="00EE1399"/>
    <w:rsid w:val="00EE1F52"/>
    <w:rsid w:val="00EE2661"/>
    <w:rsid w:val="00EE3D60"/>
    <w:rsid w:val="00EE5C25"/>
    <w:rsid w:val="00EE5D11"/>
    <w:rsid w:val="00EE5E51"/>
    <w:rsid w:val="00EE5FA2"/>
    <w:rsid w:val="00EE615E"/>
    <w:rsid w:val="00EE660A"/>
    <w:rsid w:val="00EE6C58"/>
    <w:rsid w:val="00EE7655"/>
    <w:rsid w:val="00EF08C6"/>
    <w:rsid w:val="00EF0CF1"/>
    <w:rsid w:val="00EF2B26"/>
    <w:rsid w:val="00EF39A9"/>
    <w:rsid w:val="00EF3A6F"/>
    <w:rsid w:val="00EF4DC6"/>
    <w:rsid w:val="00EF6FF6"/>
    <w:rsid w:val="00EF79E6"/>
    <w:rsid w:val="00F0164F"/>
    <w:rsid w:val="00F03735"/>
    <w:rsid w:val="00F04626"/>
    <w:rsid w:val="00F063AD"/>
    <w:rsid w:val="00F073EB"/>
    <w:rsid w:val="00F0750B"/>
    <w:rsid w:val="00F07C51"/>
    <w:rsid w:val="00F07F57"/>
    <w:rsid w:val="00F104C9"/>
    <w:rsid w:val="00F10CF4"/>
    <w:rsid w:val="00F10EB9"/>
    <w:rsid w:val="00F11E06"/>
    <w:rsid w:val="00F13067"/>
    <w:rsid w:val="00F141D1"/>
    <w:rsid w:val="00F1526D"/>
    <w:rsid w:val="00F165F3"/>
    <w:rsid w:val="00F20F11"/>
    <w:rsid w:val="00F221A7"/>
    <w:rsid w:val="00F23BA7"/>
    <w:rsid w:val="00F242AF"/>
    <w:rsid w:val="00F2654C"/>
    <w:rsid w:val="00F3196C"/>
    <w:rsid w:val="00F31EAE"/>
    <w:rsid w:val="00F35FB2"/>
    <w:rsid w:val="00F36236"/>
    <w:rsid w:val="00F3776C"/>
    <w:rsid w:val="00F37C9D"/>
    <w:rsid w:val="00F4244E"/>
    <w:rsid w:val="00F44596"/>
    <w:rsid w:val="00F44B41"/>
    <w:rsid w:val="00F44CC7"/>
    <w:rsid w:val="00F45842"/>
    <w:rsid w:val="00F4685B"/>
    <w:rsid w:val="00F47E26"/>
    <w:rsid w:val="00F5316F"/>
    <w:rsid w:val="00F553E2"/>
    <w:rsid w:val="00F60A7F"/>
    <w:rsid w:val="00F61693"/>
    <w:rsid w:val="00F634CE"/>
    <w:rsid w:val="00F64643"/>
    <w:rsid w:val="00F64979"/>
    <w:rsid w:val="00F6552F"/>
    <w:rsid w:val="00F65AE0"/>
    <w:rsid w:val="00F67ED4"/>
    <w:rsid w:val="00F67EE6"/>
    <w:rsid w:val="00F7086D"/>
    <w:rsid w:val="00F71052"/>
    <w:rsid w:val="00F7276C"/>
    <w:rsid w:val="00F747D3"/>
    <w:rsid w:val="00F74CA0"/>
    <w:rsid w:val="00F750AD"/>
    <w:rsid w:val="00F750C1"/>
    <w:rsid w:val="00F76CC5"/>
    <w:rsid w:val="00F80529"/>
    <w:rsid w:val="00F819FC"/>
    <w:rsid w:val="00F82528"/>
    <w:rsid w:val="00F82AC6"/>
    <w:rsid w:val="00F82D70"/>
    <w:rsid w:val="00F8355D"/>
    <w:rsid w:val="00F839CC"/>
    <w:rsid w:val="00F83BD2"/>
    <w:rsid w:val="00F83D76"/>
    <w:rsid w:val="00F84397"/>
    <w:rsid w:val="00F84C73"/>
    <w:rsid w:val="00F85864"/>
    <w:rsid w:val="00F86F20"/>
    <w:rsid w:val="00F870C2"/>
    <w:rsid w:val="00F87874"/>
    <w:rsid w:val="00F903DD"/>
    <w:rsid w:val="00F92AC2"/>
    <w:rsid w:val="00F93D02"/>
    <w:rsid w:val="00F948B2"/>
    <w:rsid w:val="00F949C9"/>
    <w:rsid w:val="00F95BD5"/>
    <w:rsid w:val="00F97D85"/>
    <w:rsid w:val="00FA0265"/>
    <w:rsid w:val="00FA0886"/>
    <w:rsid w:val="00FA0E51"/>
    <w:rsid w:val="00FA0E5D"/>
    <w:rsid w:val="00FA13D1"/>
    <w:rsid w:val="00FA259E"/>
    <w:rsid w:val="00FA3599"/>
    <w:rsid w:val="00FA47F3"/>
    <w:rsid w:val="00FA7085"/>
    <w:rsid w:val="00FA7131"/>
    <w:rsid w:val="00FB0395"/>
    <w:rsid w:val="00FB1B17"/>
    <w:rsid w:val="00FB348F"/>
    <w:rsid w:val="00FB4026"/>
    <w:rsid w:val="00FB77FF"/>
    <w:rsid w:val="00FB7BB9"/>
    <w:rsid w:val="00FC1FB5"/>
    <w:rsid w:val="00FC2B99"/>
    <w:rsid w:val="00FC3909"/>
    <w:rsid w:val="00FC3EFD"/>
    <w:rsid w:val="00FC58DA"/>
    <w:rsid w:val="00FC5EA6"/>
    <w:rsid w:val="00FD2514"/>
    <w:rsid w:val="00FD2F45"/>
    <w:rsid w:val="00FD3A4F"/>
    <w:rsid w:val="00FD3C8A"/>
    <w:rsid w:val="00FD40D1"/>
    <w:rsid w:val="00FD61AA"/>
    <w:rsid w:val="00FD6915"/>
    <w:rsid w:val="00FE0B14"/>
    <w:rsid w:val="00FE18CA"/>
    <w:rsid w:val="00FE1F28"/>
    <w:rsid w:val="00FE26A3"/>
    <w:rsid w:val="00FE39EC"/>
    <w:rsid w:val="00FE666B"/>
    <w:rsid w:val="00FE6D75"/>
    <w:rsid w:val="00FE730F"/>
    <w:rsid w:val="00FE7E0E"/>
    <w:rsid w:val="00FF002E"/>
    <w:rsid w:val="00FF142E"/>
    <w:rsid w:val="00FF16D6"/>
    <w:rsid w:val="00FF1881"/>
    <w:rsid w:val="00FF1AC4"/>
    <w:rsid w:val="00FF27F2"/>
    <w:rsid w:val="00FF2AB4"/>
    <w:rsid w:val="00FF30E8"/>
    <w:rsid w:val="00FF31F6"/>
    <w:rsid w:val="00FF402F"/>
    <w:rsid w:val="00FF7A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5"/>
    <o:shapelayout v:ext="edit">
      <o:idmap v:ext="edit" data="3"/>
    </o:shapelayout>
  </w:shapeDefaults>
  <w:decimalSymbol w:val="."/>
  <w:listSeparator w:val=","/>
  <w14:docId w14:val="12B11C0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footnote reference"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4B6E"/>
    <w:rPr>
      <w:rFonts w:ascii="Cambria" w:hAnsi="Cambria"/>
      <w:sz w:val="24"/>
      <w:szCs w:val="24"/>
    </w:rPr>
  </w:style>
  <w:style w:type="paragraph" w:styleId="Heading1">
    <w:name w:val="heading 1"/>
    <w:basedOn w:val="Normal"/>
    <w:next w:val="Normal"/>
    <w:link w:val="Heading1Char"/>
    <w:qFormat/>
    <w:rsid w:val="002D7BDE"/>
    <w:pPr>
      <w:keepNext/>
      <w:jc w:val="center"/>
      <w:outlineLvl w:val="0"/>
    </w:pPr>
    <w:rPr>
      <w:b/>
      <w:bCs/>
      <w:sz w:val="48"/>
      <w:szCs w:val="48"/>
      <w:lang w:val="x-none" w:eastAsia="x-none"/>
    </w:rPr>
  </w:style>
  <w:style w:type="paragraph" w:styleId="Heading2">
    <w:name w:val="heading 2"/>
    <w:basedOn w:val="Normal"/>
    <w:next w:val="Normal"/>
    <w:link w:val="Heading2Char"/>
    <w:qFormat/>
    <w:rsid w:val="002D7BDE"/>
    <w:pPr>
      <w:keepNext/>
      <w:numPr>
        <w:numId w:val="22"/>
      </w:numPr>
      <w:outlineLvl w:val="1"/>
    </w:pPr>
    <w:rPr>
      <w:sz w:val="28"/>
      <w:lang w:val="x-none" w:eastAsia="x-none"/>
    </w:rPr>
  </w:style>
  <w:style w:type="paragraph" w:styleId="Heading3">
    <w:name w:val="heading 3"/>
    <w:basedOn w:val="Normal"/>
    <w:next w:val="Normal"/>
    <w:link w:val="Heading3Char"/>
    <w:qFormat/>
    <w:rsid w:val="002D7BDE"/>
    <w:pPr>
      <w:numPr>
        <w:numId w:val="23"/>
      </w:numPr>
      <w:outlineLvl w:val="2"/>
    </w:pPr>
    <w:rPr>
      <w:lang w:val="x-none" w:eastAsia="x-none"/>
    </w:rPr>
  </w:style>
  <w:style w:type="paragraph" w:styleId="Heading4">
    <w:name w:val="heading 4"/>
    <w:basedOn w:val="Normal"/>
    <w:next w:val="Normal"/>
    <w:link w:val="Heading4Char"/>
    <w:qFormat/>
    <w:rsid w:val="002D7BDE"/>
    <w:pPr>
      <w:numPr>
        <w:numId w:val="28"/>
      </w:numPr>
      <w:ind w:left="1080"/>
      <w:outlineLvl w:val="3"/>
    </w:pPr>
    <w:rPr>
      <w:lang w:val="x-none" w:eastAsia="x-none"/>
    </w:rPr>
  </w:style>
  <w:style w:type="paragraph" w:styleId="Heading5">
    <w:name w:val="heading 5"/>
    <w:basedOn w:val="Style1"/>
    <w:next w:val="Normal"/>
    <w:link w:val="Heading5Char"/>
    <w:qFormat/>
    <w:rsid w:val="002D7BDE"/>
    <w:pPr>
      <w:numPr>
        <w:numId w:val="24"/>
      </w:numPr>
      <w:outlineLvl w:val="4"/>
    </w:pPr>
    <w:rPr>
      <w:rFonts w:ascii="Cambria" w:hAnsi="Cambria"/>
    </w:rPr>
  </w:style>
  <w:style w:type="paragraph" w:styleId="Heading6">
    <w:name w:val="heading 6"/>
    <w:basedOn w:val="Normal"/>
    <w:next w:val="Normal"/>
    <w:link w:val="Heading6Char"/>
    <w:uiPriority w:val="9"/>
    <w:qFormat/>
    <w:rsid w:val="002D7BDE"/>
    <w:pPr>
      <w:numPr>
        <w:numId w:val="25"/>
      </w:numPr>
      <w:outlineLvl w:val="5"/>
    </w:pPr>
    <w:rPr>
      <w:lang w:val="x-none" w:eastAsia="x-none"/>
    </w:rPr>
  </w:style>
  <w:style w:type="paragraph" w:styleId="Heading7">
    <w:name w:val="heading 7"/>
    <w:basedOn w:val="Heading6"/>
    <w:next w:val="Normal"/>
    <w:link w:val="Heading7Char"/>
    <w:uiPriority w:val="9"/>
    <w:qFormat/>
    <w:rsid w:val="002D7BDE"/>
    <w:pPr>
      <w:numPr>
        <w:ilvl w:val="1"/>
      </w:numPr>
      <w:outlineLvl w:val="6"/>
    </w:pPr>
  </w:style>
  <w:style w:type="paragraph" w:styleId="Heading8">
    <w:name w:val="heading 8"/>
    <w:basedOn w:val="Normal"/>
    <w:next w:val="Normal"/>
    <w:link w:val="Heading8Char"/>
    <w:uiPriority w:val="9"/>
    <w:qFormat/>
    <w:rsid w:val="002D7BDE"/>
    <w:pPr>
      <w:keepNext/>
      <w:jc w:val="center"/>
      <w:outlineLvl w:val="7"/>
    </w:pPr>
    <w:rPr>
      <w:rFonts w:ascii="Times New Roman" w:hAnsi="Times New Roman"/>
      <w:sz w:val="32"/>
      <w:lang w:val="x-none" w:eastAsia="x-none"/>
    </w:rPr>
  </w:style>
  <w:style w:type="paragraph" w:styleId="Heading9">
    <w:name w:val="heading 9"/>
    <w:basedOn w:val="Normal"/>
    <w:next w:val="Normal"/>
    <w:link w:val="Heading9Char"/>
    <w:uiPriority w:val="9"/>
    <w:qFormat/>
    <w:rsid w:val="002D7BDE"/>
    <w:pPr>
      <w:keepNext/>
      <w:ind w:left="360"/>
      <w:jc w:val="center"/>
      <w:outlineLvl w:val="8"/>
    </w:pPr>
    <w:rPr>
      <w:rFonts w:ascii="Times New Roman" w:hAnsi="Times New Roman"/>
      <w:sz w:val="3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5D54B6"/>
    <w:pPr>
      <w:tabs>
        <w:tab w:val="center" w:pos="4320"/>
        <w:tab w:val="right" w:pos="8640"/>
      </w:tabs>
    </w:pPr>
    <w:rPr>
      <w:rFonts w:ascii="Times New Roman" w:hAnsi="Times New Roman"/>
      <w:lang w:val="x-none" w:eastAsia="x-none"/>
    </w:rPr>
  </w:style>
  <w:style w:type="paragraph" w:styleId="Footer">
    <w:name w:val="footer"/>
    <w:basedOn w:val="Normal"/>
    <w:link w:val="FooterChar"/>
    <w:uiPriority w:val="99"/>
    <w:rsid w:val="005D54B6"/>
    <w:pPr>
      <w:tabs>
        <w:tab w:val="center" w:pos="4320"/>
        <w:tab w:val="right" w:pos="8640"/>
      </w:tabs>
    </w:pPr>
    <w:rPr>
      <w:rFonts w:ascii="Times New Roman" w:hAnsi="Times New Roman"/>
      <w:lang w:val="x-none" w:eastAsia="x-none"/>
    </w:rPr>
  </w:style>
  <w:style w:type="character" w:styleId="PageNumber">
    <w:name w:val="page number"/>
    <w:basedOn w:val="DefaultParagraphFont"/>
    <w:uiPriority w:val="99"/>
    <w:semiHidden/>
    <w:rsid w:val="005D54B6"/>
  </w:style>
  <w:style w:type="paragraph" w:styleId="Title">
    <w:name w:val="Title"/>
    <w:basedOn w:val="Normal"/>
    <w:link w:val="TitleChar"/>
    <w:qFormat/>
    <w:rsid w:val="002D7BDE"/>
    <w:pPr>
      <w:jc w:val="center"/>
    </w:pPr>
    <w:rPr>
      <w:rFonts w:ascii="Times New Roman" w:hAnsi="Times New Roman"/>
      <w:sz w:val="36"/>
      <w:lang w:val="x-none" w:eastAsia="x-none"/>
    </w:rPr>
  </w:style>
  <w:style w:type="paragraph" w:styleId="BodyText">
    <w:name w:val="Body Text"/>
    <w:basedOn w:val="Normal"/>
    <w:link w:val="BodyTextChar"/>
    <w:uiPriority w:val="99"/>
    <w:semiHidden/>
    <w:rsid w:val="005D54B6"/>
    <w:pPr>
      <w:jc w:val="both"/>
    </w:pPr>
    <w:rPr>
      <w:rFonts w:ascii="Times New Roman" w:hAnsi="Times New Roman"/>
      <w:sz w:val="28"/>
      <w:lang w:val="x-none" w:eastAsia="x-none"/>
    </w:rPr>
  </w:style>
  <w:style w:type="paragraph" w:styleId="BodyTextIndent">
    <w:name w:val="Body Text Indent"/>
    <w:basedOn w:val="Normal"/>
    <w:link w:val="BodyTextIndentChar"/>
    <w:uiPriority w:val="99"/>
    <w:semiHidden/>
    <w:rsid w:val="005D54B6"/>
    <w:pPr>
      <w:tabs>
        <w:tab w:val="left" w:pos="1060"/>
      </w:tabs>
      <w:ind w:left="180" w:hanging="180"/>
    </w:pPr>
    <w:rPr>
      <w:rFonts w:ascii="Times New Roman" w:hAnsi="Times New Roman"/>
      <w:lang w:val="x-none" w:eastAsia="x-none"/>
    </w:rPr>
  </w:style>
  <w:style w:type="paragraph" w:styleId="BodyText2">
    <w:name w:val="Body Text 2"/>
    <w:basedOn w:val="Normal"/>
    <w:link w:val="BodyText2Char"/>
    <w:uiPriority w:val="99"/>
    <w:semiHidden/>
    <w:rsid w:val="005D54B6"/>
    <w:rPr>
      <w:rFonts w:ascii="Times New Roman" w:hAnsi="Times New Roman"/>
      <w:b/>
      <w:bCs/>
      <w:sz w:val="28"/>
      <w:lang w:val="x-none" w:eastAsia="x-none"/>
    </w:rPr>
  </w:style>
  <w:style w:type="paragraph" w:styleId="BodyTextIndent2">
    <w:name w:val="Body Text Indent 2"/>
    <w:basedOn w:val="Normal"/>
    <w:link w:val="BodyTextIndent2Char"/>
    <w:uiPriority w:val="99"/>
    <w:semiHidden/>
    <w:rsid w:val="005D54B6"/>
    <w:pPr>
      <w:ind w:left="360" w:firstLine="360"/>
    </w:pPr>
    <w:rPr>
      <w:rFonts w:ascii="Times New Roman" w:hAnsi="Times New Roman"/>
      <w:lang w:val="x-none" w:eastAsia="x-none"/>
    </w:rPr>
  </w:style>
  <w:style w:type="paragraph" w:styleId="BodyTextIndent3">
    <w:name w:val="Body Text Indent 3"/>
    <w:basedOn w:val="Normal"/>
    <w:link w:val="BodyTextIndent3Char"/>
    <w:uiPriority w:val="99"/>
    <w:semiHidden/>
    <w:rsid w:val="005D54B6"/>
    <w:pPr>
      <w:ind w:left="360"/>
    </w:pPr>
    <w:rPr>
      <w:rFonts w:ascii="Times New Roman" w:hAnsi="Times New Roman"/>
      <w:lang w:val="x-none" w:eastAsia="x-none"/>
    </w:rPr>
  </w:style>
  <w:style w:type="paragraph" w:styleId="EndnoteText">
    <w:name w:val="endnote text"/>
    <w:basedOn w:val="Normal"/>
    <w:link w:val="EndnoteTextChar"/>
    <w:uiPriority w:val="99"/>
    <w:semiHidden/>
    <w:rsid w:val="005D54B6"/>
    <w:rPr>
      <w:sz w:val="20"/>
      <w:szCs w:val="20"/>
    </w:rPr>
  </w:style>
  <w:style w:type="character" w:styleId="EndnoteReference">
    <w:name w:val="endnote reference"/>
    <w:uiPriority w:val="99"/>
    <w:semiHidden/>
    <w:rsid w:val="005D54B6"/>
    <w:rPr>
      <w:vertAlign w:val="superscript"/>
    </w:rPr>
  </w:style>
  <w:style w:type="paragraph" w:styleId="FootnoteText">
    <w:name w:val="footnote text"/>
    <w:basedOn w:val="Normal"/>
    <w:link w:val="FootnoteTextChar"/>
    <w:semiHidden/>
    <w:rsid w:val="005D54B6"/>
    <w:rPr>
      <w:sz w:val="20"/>
      <w:szCs w:val="20"/>
    </w:rPr>
  </w:style>
  <w:style w:type="table" w:styleId="TableGrid">
    <w:name w:val="Table Grid"/>
    <w:basedOn w:val="TableNormal"/>
    <w:uiPriority w:val="59"/>
    <w:rsid w:val="00F3196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FooterChar">
    <w:name w:val="Footer Char"/>
    <w:link w:val="Footer"/>
    <w:uiPriority w:val="99"/>
    <w:rsid w:val="00437104"/>
    <w:rPr>
      <w:sz w:val="24"/>
      <w:szCs w:val="24"/>
    </w:rPr>
  </w:style>
  <w:style w:type="paragraph" w:styleId="BalloonText">
    <w:name w:val="Balloon Text"/>
    <w:basedOn w:val="Normal"/>
    <w:link w:val="BalloonTextChar"/>
    <w:uiPriority w:val="99"/>
    <w:semiHidden/>
    <w:unhideWhenUsed/>
    <w:rsid w:val="0054123C"/>
    <w:rPr>
      <w:rFonts w:ascii="Tahoma" w:hAnsi="Tahoma"/>
      <w:sz w:val="16"/>
      <w:szCs w:val="16"/>
      <w:lang w:val="x-none" w:eastAsia="x-none"/>
    </w:rPr>
  </w:style>
  <w:style w:type="character" w:customStyle="1" w:styleId="BalloonTextChar">
    <w:name w:val="Balloon Text Char"/>
    <w:link w:val="BalloonText"/>
    <w:uiPriority w:val="99"/>
    <w:semiHidden/>
    <w:rsid w:val="0054123C"/>
    <w:rPr>
      <w:rFonts w:ascii="Tahoma" w:hAnsi="Tahoma" w:cs="Tahoma"/>
      <w:sz w:val="16"/>
      <w:szCs w:val="16"/>
    </w:rPr>
  </w:style>
  <w:style w:type="paragraph" w:customStyle="1" w:styleId="ColorfulList-Accent11">
    <w:name w:val="Colorful List - Accent 11"/>
    <w:basedOn w:val="Normal"/>
    <w:uiPriority w:val="34"/>
    <w:qFormat/>
    <w:rsid w:val="002D7BDE"/>
    <w:pPr>
      <w:ind w:left="720"/>
    </w:pPr>
  </w:style>
  <w:style w:type="character" w:styleId="Hyperlink">
    <w:name w:val="Hyperlink"/>
    <w:uiPriority w:val="99"/>
    <w:unhideWhenUsed/>
    <w:rsid w:val="00114E62"/>
    <w:rPr>
      <w:color w:val="0000FF"/>
      <w:u w:val="single"/>
    </w:rPr>
  </w:style>
  <w:style w:type="paragraph" w:styleId="NoSpacing">
    <w:name w:val="No Spacing"/>
    <w:link w:val="NoSpacingChar"/>
    <w:uiPriority w:val="1"/>
    <w:qFormat/>
    <w:rsid w:val="002D7BDE"/>
    <w:rPr>
      <w:rFonts w:ascii="Calibri" w:hAnsi="Calibri"/>
      <w:sz w:val="22"/>
      <w:szCs w:val="22"/>
    </w:rPr>
  </w:style>
  <w:style w:type="character" w:customStyle="1" w:styleId="NoSpacingChar">
    <w:name w:val="No Spacing Char"/>
    <w:link w:val="NoSpacing"/>
    <w:uiPriority w:val="1"/>
    <w:rsid w:val="002D7BDE"/>
    <w:rPr>
      <w:rFonts w:ascii="Calibri" w:hAnsi="Calibri"/>
      <w:sz w:val="22"/>
      <w:szCs w:val="22"/>
      <w:lang w:val="en-US" w:eastAsia="en-US" w:bidi="ar-SA"/>
    </w:rPr>
  </w:style>
  <w:style w:type="paragraph" w:styleId="TOC1">
    <w:name w:val="toc 1"/>
    <w:basedOn w:val="Normal"/>
    <w:next w:val="Normal"/>
    <w:autoRedefine/>
    <w:uiPriority w:val="39"/>
    <w:unhideWhenUsed/>
    <w:rsid w:val="004D7C3D"/>
    <w:pPr>
      <w:tabs>
        <w:tab w:val="right" w:leader="dot" w:pos="9350"/>
      </w:tabs>
      <w:spacing w:after="240"/>
    </w:pPr>
    <w:rPr>
      <w:noProof/>
      <w:sz w:val="28"/>
      <w:szCs w:val="20"/>
    </w:rPr>
  </w:style>
  <w:style w:type="paragraph" w:styleId="TOC2">
    <w:name w:val="toc 2"/>
    <w:basedOn w:val="Normal"/>
    <w:next w:val="Normal"/>
    <w:autoRedefine/>
    <w:uiPriority w:val="39"/>
    <w:unhideWhenUsed/>
    <w:rsid w:val="000B6E5F"/>
    <w:pPr>
      <w:tabs>
        <w:tab w:val="left" w:pos="1080"/>
        <w:tab w:val="right" w:leader="dot" w:pos="8630"/>
      </w:tabs>
      <w:ind w:left="480"/>
    </w:pPr>
    <w:rPr>
      <w:rFonts w:ascii="Arial" w:hAnsi="Arial"/>
      <w:szCs w:val="20"/>
    </w:rPr>
  </w:style>
  <w:style w:type="paragraph" w:customStyle="1" w:styleId="IISub-subpoints">
    <w:name w:val="II Sub-subpoints"/>
    <w:basedOn w:val="Heading3"/>
    <w:uiPriority w:val="99"/>
    <w:rsid w:val="004331E1"/>
    <w:rPr>
      <w:rFonts w:ascii="Arial" w:hAnsi="Arial"/>
      <w:szCs w:val="20"/>
    </w:rPr>
  </w:style>
  <w:style w:type="paragraph" w:styleId="TOC3">
    <w:name w:val="toc 3"/>
    <w:basedOn w:val="Normal"/>
    <w:next w:val="Normal"/>
    <w:autoRedefine/>
    <w:uiPriority w:val="99"/>
    <w:unhideWhenUsed/>
    <w:rsid w:val="004331E1"/>
    <w:pPr>
      <w:ind w:left="480"/>
    </w:pPr>
  </w:style>
  <w:style w:type="paragraph" w:customStyle="1" w:styleId="IIISub-subpoints">
    <w:name w:val="III Sub-subpoints"/>
    <w:basedOn w:val="Normal"/>
    <w:uiPriority w:val="99"/>
    <w:rsid w:val="000E0A4D"/>
    <w:pPr>
      <w:keepNext/>
      <w:numPr>
        <w:numId w:val="1"/>
      </w:numPr>
      <w:tabs>
        <w:tab w:val="left" w:pos="1440"/>
        <w:tab w:val="left" w:pos="1800"/>
      </w:tabs>
    </w:pPr>
    <w:rPr>
      <w:rFonts w:ascii="Arial" w:hAnsi="Arial"/>
      <w:szCs w:val="20"/>
    </w:rPr>
  </w:style>
  <w:style w:type="paragraph" w:styleId="Subtitle">
    <w:name w:val="Subtitle"/>
    <w:basedOn w:val="Normal"/>
    <w:next w:val="Normal"/>
    <w:link w:val="SubtitleChar"/>
    <w:uiPriority w:val="11"/>
    <w:qFormat/>
    <w:rsid w:val="002D7BDE"/>
    <w:pPr>
      <w:spacing w:after="60"/>
      <w:jc w:val="center"/>
      <w:outlineLvl w:val="1"/>
    </w:pPr>
    <w:rPr>
      <w:lang w:val="x-none" w:eastAsia="x-none"/>
    </w:rPr>
  </w:style>
  <w:style w:type="character" w:customStyle="1" w:styleId="SubtitleChar">
    <w:name w:val="Subtitle Char"/>
    <w:link w:val="Subtitle"/>
    <w:uiPriority w:val="11"/>
    <w:rsid w:val="002D7BDE"/>
    <w:rPr>
      <w:rFonts w:ascii="Cambria" w:hAnsi="Cambria"/>
      <w:sz w:val="24"/>
      <w:szCs w:val="24"/>
    </w:rPr>
  </w:style>
  <w:style w:type="character" w:customStyle="1" w:styleId="Heading1Char">
    <w:name w:val="Heading 1 Char"/>
    <w:link w:val="Heading1"/>
    <w:rsid w:val="002D7BDE"/>
    <w:rPr>
      <w:rFonts w:ascii="Cambria" w:hAnsi="Cambria"/>
      <w:b/>
      <w:bCs/>
      <w:sz w:val="48"/>
      <w:szCs w:val="48"/>
    </w:rPr>
  </w:style>
  <w:style w:type="character" w:customStyle="1" w:styleId="Heading2Char">
    <w:name w:val="Heading 2 Char"/>
    <w:link w:val="Heading2"/>
    <w:rsid w:val="002D7BDE"/>
    <w:rPr>
      <w:rFonts w:ascii="Cambria" w:hAnsi="Cambria"/>
      <w:sz w:val="28"/>
      <w:szCs w:val="24"/>
    </w:rPr>
  </w:style>
  <w:style w:type="character" w:customStyle="1" w:styleId="Heading3Char">
    <w:name w:val="Heading 3 Char"/>
    <w:link w:val="Heading3"/>
    <w:rsid w:val="002D7BDE"/>
    <w:rPr>
      <w:rFonts w:ascii="Cambria" w:hAnsi="Cambria"/>
      <w:sz w:val="24"/>
      <w:szCs w:val="24"/>
    </w:rPr>
  </w:style>
  <w:style w:type="character" w:customStyle="1" w:styleId="Heading4Char">
    <w:name w:val="Heading 4 Char"/>
    <w:link w:val="Heading4"/>
    <w:rsid w:val="002D7BDE"/>
    <w:rPr>
      <w:rFonts w:ascii="Cambria" w:hAnsi="Cambria"/>
      <w:sz w:val="24"/>
      <w:szCs w:val="24"/>
    </w:rPr>
  </w:style>
  <w:style w:type="character" w:customStyle="1" w:styleId="Heading5Char">
    <w:name w:val="Heading 5 Char"/>
    <w:link w:val="Heading5"/>
    <w:rsid w:val="002D7BDE"/>
    <w:rPr>
      <w:rFonts w:ascii="Cambria" w:hAnsi="Cambria"/>
      <w:sz w:val="24"/>
      <w:szCs w:val="24"/>
    </w:rPr>
  </w:style>
  <w:style w:type="character" w:customStyle="1" w:styleId="Heading6Char">
    <w:name w:val="Heading 6 Char"/>
    <w:link w:val="Heading6"/>
    <w:uiPriority w:val="9"/>
    <w:rsid w:val="002D7BDE"/>
    <w:rPr>
      <w:rFonts w:ascii="Cambria" w:hAnsi="Cambria"/>
      <w:sz w:val="24"/>
      <w:szCs w:val="24"/>
    </w:rPr>
  </w:style>
  <w:style w:type="character" w:customStyle="1" w:styleId="Heading7Char">
    <w:name w:val="Heading 7 Char"/>
    <w:link w:val="Heading7"/>
    <w:uiPriority w:val="9"/>
    <w:rsid w:val="002D7BDE"/>
    <w:rPr>
      <w:rFonts w:ascii="Cambria" w:hAnsi="Cambria"/>
      <w:sz w:val="24"/>
      <w:szCs w:val="24"/>
    </w:rPr>
  </w:style>
  <w:style w:type="character" w:customStyle="1" w:styleId="Heading8Char">
    <w:name w:val="Heading 8 Char"/>
    <w:link w:val="Heading8"/>
    <w:uiPriority w:val="9"/>
    <w:rsid w:val="002D7BDE"/>
    <w:rPr>
      <w:sz w:val="32"/>
      <w:szCs w:val="24"/>
    </w:rPr>
  </w:style>
  <w:style w:type="character" w:customStyle="1" w:styleId="Heading9Char">
    <w:name w:val="Heading 9 Char"/>
    <w:link w:val="Heading9"/>
    <w:uiPriority w:val="9"/>
    <w:rsid w:val="002D7BDE"/>
    <w:rPr>
      <w:sz w:val="36"/>
      <w:szCs w:val="24"/>
    </w:rPr>
  </w:style>
  <w:style w:type="character" w:customStyle="1" w:styleId="sensecontent">
    <w:name w:val="sense_content"/>
    <w:basedOn w:val="DefaultParagraphFont"/>
    <w:rsid w:val="00631D3F"/>
  </w:style>
  <w:style w:type="character" w:customStyle="1" w:styleId="senselabel">
    <w:name w:val="sense_label"/>
    <w:basedOn w:val="DefaultParagraphFont"/>
    <w:rsid w:val="00631D3F"/>
  </w:style>
  <w:style w:type="character" w:styleId="Strong">
    <w:name w:val="Strong"/>
    <w:uiPriority w:val="22"/>
    <w:qFormat/>
    <w:rsid w:val="002D7BDE"/>
    <w:rPr>
      <w:b/>
      <w:bCs/>
    </w:rPr>
  </w:style>
  <w:style w:type="paragraph" w:customStyle="1" w:styleId="D0E609831FED48EB94937DD10D23D6A9">
    <w:name w:val="D0E609831FED48EB94937DD10D23D6A9"/>
    <w:rsid w:val="00FB348F"/>
    <w:pPr>
      <w:spacing w:after="200" w:line="276" w:lineRule="auto"/>
    </w:pPr>
    <w:rPr>
      <w:rFonts w:ascii="Calibri" w:hAnsi="Calibri"/>
      <w:sz w:val="22"/>
      <w:szCs w:val="22"/>
    </w:rPr>
  </w:style>
  <w:style w:type="paragraph" w:customStyle="1" w:styleId="ColorfulShading-Accent11">
    <w:name w:val="Colorful Shading - Accent 11"/>
    <w:hidden/>
    <w:uiPriority w:val="99"/>
    <w:semiHidden/>
    <w:rsid w:val="00CE3984"/>
    <w:rPr>
      <w:sz w:val="24"/>
      <w:szCs w:val="24"/>
    </w:rPr>
  </w:style>
  <w:style w:type="paragraph" w:styleId="DocumentMap">
    <w:name w:val="Document Map"/>
    <w:basedOn w:val="Normal"/>
    <w:link w:val="DocumentMapChar"/>
    <w:uiPriority w:val="99"/>
    <w:semiHidden/>
    <w:unhideWhenUsed/>
    <w:rsid w:val="00CE3984"/>
    <w:rPr>
      <w:rFonts w:ascii="Tahoma" w:hAnsi="Tahoma"/>
      <w:sz w:val="16"/>
      <w:szCs w:val="16"/>
      <w:lang w:val="x-none" w:eastAsia="x-none"/>
    </w:rPr>
  </w:style>
  <w:style w:type="character" w:customStyle="1" w:styleId="DocumentMapChar">
    <w:name w:val="Document Map Char"/>
    <w:link w:val="DocumentMap"/>
    <w:uiPriority w:val="99"/>
    <w:semiHidden/>
    <w:rsid w:val="00CE3984"/>
    <w:rPr>
      <w:rFonts w:ascii="Tahoma" w:hAnsi="Tahoma" w:cs="Tahoma"/>
      <w:sz w:val="16"/>
      <w:szCs w:val="16"/>
    </w:rPr>
  </w:style>
  <w:style w:type="paragraph" w:customStyle="1" w:styleId="Style1">
    <w:name w:val="Style1"/>
    <w:basedOn w:val="Normal"/>
    <w:link w:val="Style1Char"/>
    <w:rsid w:val="00DB54A5"/>
    <w:pPr>
      <w:ind w:left="2520" w:hanging="360"/>
    </w:pPr>
    <w:rPr>
      <w:rFonts w:ascii="Times New Roman" w:hAnsi="Times New Roman"/>
      <w:lang w:val="x-none" w:eastAsia="x-none"/>
    </w:rPr>
  </w:style>
  <w:style w:type="paragraph" w:customStyle="1" w:styleId="Style2">
    <w:name w:val="Style2"/>
    <w:basedOn w:val="Normal"/>
    <w:link w:val="Style2Char"/>
    <w:rsid w:val="00E96CCD"/>
    <w:pPr>
      <w:numPr>
        <w:numId w:val="2"/>
      </w:numPr>
    </w:pPr>
    <w:rPr>
      <w:sz w:val="28"/>
      <w:szCs w:val="28"/>
      <w:lang w:val="x-none" w:eastAsia="x-none"/>
    </w:rPr>
  </w:style>
  <w:style w:type="character" w:customStyle="1" w:styleId="Style1Char">
    <w:name w:val="Style1 Char"/>
    <w:link w:val="Style1"/>
    <w:rsid w:val="00DB54A5"/>
    <w:rPr>
      <w:sz w:val="24"/>
      <w:szCs w:val="24"/>
    </w:rPr>
  </w:style>
  <w:style w:type="paragraph" w:customStyle="1" w:styleId="Style3">
    <w:name w:val="Style3"/>
    <w:basedOn w:val="Normal"/>
    <w:link w:val="Style3Char"/>
    <w:rsid w:val="00BF7B57"/>
    <w:pPr>
      <w:numPr>
        <w:numId w:val="3"/>
      </w:numPr>
      <w:ind w:left="1080"/>
    </w:pPr>
    <w:rPr>
      <w:lang w:val="x-none" w:eastAsia="x-none"/>
    </w:rPr>
  </w:style>
  <w:style w:type="character" w:customStyle="1" w:styleId="Style2Char">
    <w:name w:val="Style2 Char"/>
    <w:link w:val="Style2"/>
    <w:rsid w:val="00E96CCD"/>
    <w:rPr>
      <w:rFonts w:ascii="Cambria" w:hAnsi="Cambria"/>
      <w:sz w:val="28"/>
      <w:szCs w:val="28"/>
    </w:rPr>
  </w:style>
  <w:style w:type="paragraph" w:customStyle="1" w:styleId="Style4">
    <w:name w:val="Style4"/>
    <w:basedOn w:val="Normal"/>
    <w:link w:val="Style4Char"/>
    <w:rsid w:val="00BF7B57"/>
    <w:pPr>
      <w:numPr>
        <w:numId w:val="4"/>
      </w:numPr>
      <w:ind w:left="2160"/>
    </w:pPr>
    <w:rPr>
      <w:lang w:val="x-none" w:eastAsia="x-none"/>
    </w:rPr>
  </w:style>
  <w:style w:type="character" w:customStyle="1" w:styleId="Style3Char">
    <w:name w:val="Style3 Char"/>
    <w:link w:val="Style3"/>
    <w:rsid w:val="00BF7B57"/>
    <w:rPr>
      <w:rFonts w:ascii="Cambria" w:hAnsi="Cambria"/>
      <w:sz w:val="24"/>
      <w:szCs w:val="24"/>
    </w:rPr>
  </w:style>
  <w:style w:type="character" w:customStyle="1" w:styleId="Style4Char">
    <w:name w:val="Style4 Char"/>
    <w:link w:val="Style4"/>
    <w:rsid w:val="00BF7B57"/>
    <w:rPr>
      <w:rFonts w:ascii="Cambria" w:hAnsi="Cambria"/>
      <w:sz w:val="24"/>
      <w:szCs w:val="24"/>
    </w:rPr>
  </w:style>
  <w:style w:type="character" w:styleId="FootnoteReference">
    <w:name w:val="footnote reference"/>
    <w:semiHidden/>
    <w:unhideWhenUsed/>
    <w:rsid w:val="00662FB8"/>
    <w:rPr>
      <w:vertAlign w:val="superscript"/>
    </w:rPr>
  </w:style>
  <w:style w:type="paragraph" w:customStyle="1" w:styleId="Style0">
    <w:name w:val="Style0"/>
    <w:basedOn w:val="Heading2"/>
    <w:link w:val="Style0Char"/>
    <w:qFormat/>
    <w:rsid w:val="002D7BDE"/>
    <w:pPr>
      <w:numPr>
        <w:numId w:val="0"/>
      </w:numPr>
      <w:ind w:left="360"/>
      <w:jc w:val="center"/>
    </w:pPr>
  </w:style>
  <w:style w:type="paragraph" w:customStyle="1" w:styleId="Heading2b">
    <w:name w:val="Heading 2b"/>
    <w:basedOn w:val="Heading2"/>
    <w:link w:val="Heading2bChar"/>
    <w:rsid w:val="0006208C"/>
  </w:style>
  <w:style w:type="character" w:customStyle="1" w:styleId="Style0Char">
    <w:name w:val="Style0 Char"/>
    <w:basedOn w:val="Heading2Char"/>
    <w:link w:val="Style0"/>
    <w:rsid w:val="002D7BDE"/>
    <w:rPr>
      <w:rFonts w:ascii="Cambria" w:hAnsi="Cambria"/>
      <w:sz w:val="28"/>
      <w:szCs w:val="24"/>
    </w:rPr>
  </w:style>
  <w:style w:type="character" w:customStyle="1" w:styleId="Heading2bChar">
    <w:name w:val="Heading 2b Char"/>
    <w:basedOn w:val="Heading2Char"/>
    <w:link w:val="Heading2b"/>
    <w:rsid w:val="0006208C"/>
    <w:rPr>
      <w:rFonts w:ascii="Cambria" w:hAnsi="Cambria"/>
      <w:sz w:val="28"/>
      <w:szCs w:val="24"/>
    </w:rPr>
  </w:style>
  <w:style w:type="character" w:customStyle="1" w:styleId="HeaderChar">
    <w:name w:val="Header Char"/>
    <w:link w:val="Header"/>
    <w:uiPriority w:val="99"/>
    <w:rsid w:val="00935CA6"/>
    <w:rPr>
      <w:sz w:val="24"/>
      <w:szCs w:val="24"/>
    </w:rPr>
  </w:style>
  <w:style w:type="character" w:customStyle="1" w:styleId="TitleChar">
    <w:name w:val="Title Char"/>
    <w:link w:val="Title"/>
    <w:rsid w:val="00935CA6"/>
    <w:rPr>
      <w:sz w:val="36"/>
      <w:szCs w:val="24"/>
    </w:rPr>
  </w:style>
  <w:style w:type="character" w:customStyle="1" w:styleId="BodyTextChar">
    <w:name w:val="Body Text Char"/>
    <w:link w:val="BodyText"/>
    <w:uiPriority w:val="99"/>
    <w:semiHidden/>
    <w:rsid w:val="00935CA6"/>
    <w:rPr>
      <w:sz w:val="28"/>
      <w:szCs w:val="24"/>
    </w:rPr>
  </w:style>
  <w:style w:type="character" w:customStyle="1" w:styleId="BodyTextIndentChar">
    <w:name w:val="Body Text Indent Char"/>
    <w:link w:val="BodyTextIndent"/>
    <w:uiPriority w:val="99"/>
    <w:semiHidden/>
    <w:rsid w:val="00935CA6"/>
    <w:rPr>
      <w:sz w:val="24"/>
      <w:szCs w:val="24"/>
    </w:rPr>
  </w:style>
  <w:style w:type="character" w:customStyle="1" w:styleId="BodyText2Char">
    <w:name w:val="Body Text 2 Char"/>
    <w:link w:val="BodyText2"/>
    <w:uiPriority w:val="99"/>
    <w:semiHidden/>
    <w:rsid w:val="00935CA6"/>
    <w:rPr>
      <w:b/>
      <w:bCs/>
      <w:sz w:val="28"/>
      <w:szCs w:val="24"/>
    </w:rPr>
  </w:style>
  <w:style w:type="character" w:customStyle="1" w:styleId="BodyTextIndent2Char">
    <w:name w:val="Body Text Indent 2 Char"/>
    <w:link w:val="BodyTextIndent2"/>
    <w:uiPriority w:val="99"/>
    <w:semiHidden/>
    <w:rsid w:val="00935CA6"/>
    <w:rPr>
      <w:sz w:val="24"/>
      <w:szCs w:val="24"/>
    </w:rPr>
  </w:style>
  <w:style w:type="character" w:customStyle="1" w:styleId="BodyTextIndent3Char">
    <w:name w:val="Body Text Indent 3 Char"/>
    <w:link w:val="BodyTextIndent3"/>
    <w:uiPriority w:val="99"/>
    <w:semiHidden/>
    <w:rsid w:val="00935CA6"/>
    <w:rPr>
      <w:sz w:val="24"/>
      <w:szCs w:val="24"/>
    </w:rPr>
  </w:style>
  <w:style w:type="character" w:customStyle="1" w:styleId="EndnoteTextChar">
    <w:name w:val="Endnote Text Char"/>
    <w:basedOn w:val="DefaultParagraphFont"/>
    <w:link w:val="EndnoteText"/>
    <w:uiPriority w:val="99"/>
    <w:semiHidden/>
    <w:rsid w:val="00935CA6"/>
  </w:style>
  <w:style w:type="character" w:customStyle="1" w:styleId="FootnoteTextChar">
    <w:name w:val="Footnote Text Char"/>
    <w:basedOn w:val="DefaultParagraphFont"/>
    <w:link w:val="FootnoteText"/>
    <w:uiPriority w:val="99"/>
    <w:semiHidden/>
    <w:rsid w:val="00935CA6"/>
  </w:style>
  <w:style w:type="character" w:customStyle="1" w:styleId="apple-style-span">
    <w:name w:val="apple-style-span"/>
    <w:uiPriority w:val="99"/>
    <w:rsid w:val="00935CA6"/>
    <w:rPr>
      <w:rFonts w:cs="Times New Roman"/>
    </w:rPr>
  </w:style>
  <w:style w:type="character" w:customStyle="1" w:styleId="apple-converted-space">
    <w:name w:val="apple-converted-space"/>
    <w:uiPriority w:val="99"/>
    <w:rsid w:val="00935CA6"/>
    <w:rPr>
      <w:rFonts w:cs="Times New Roman"/>
    </w:rPr>
  </w:style>
  <w:style w:type="paragraph" w:styleId="NormalWeb">
    <w:name w:val="Normal (Web)"/>
    <w:basedOn w:val="Normal"/>
    <w:unhideWhenUsed/>
    <w:rsid w:val="00807EBA"/>
    <w:pPr>
      <w:spacing w:before="100" w:beforeAutospacing="1" w:after="100" w:afterAutospacing="1"/>
    </w:pPr>
  </w:style>
  <w:style w:type="character" w:customStyle="1" w:styleId="mw-headline">
    <w:name w:val="mw-headline"/>
    <w:basedOn w:val="DefaultParagraphFont"/>
    <w:rsid w:val="00F35FB2"/>
  </w:style>
  <w:style w:type="paragraph" w:customStyle="1" w:styleId="NormalWeb1">
    <w:name w:val="Normal (Web)1"/>
    <w:basedOn w:val="Normal"/>
    <w:rsid w:val="00AB3F06"/>
    <w:pPr>
      <w:spacing w:before="100" w:beforeAutospacing="1" w:after="100" w:afterAutospacing="1"/>
    </w:pPr>
    <w:rPr>
      <w:rFonts w:ascii="Times New Roman" w:hAnsi="Times New Roman"/>
      <w:sz w:val="20"/>
      <w:szCs w:val="20"/>
    </w:rPr>
  </w:style>
  <w:style w:type="paragraph" w:customStyle="1" w:styleId="center">
    <w:name w:val="center"/>
    <w:basedOn w:val="Normal"/>
    <w:rsid w:val="002C6DFB"/>
    <w:pPr>
      <w:spacing w:before="100" w:beforeAutospacing="1" w:after="100" w:afterAutospacing="1"/>
      <w:ind w:left="400" w:right="400"/>
      <w:jc w:val="center"/>
    </w:pPr>
    <w:rPr>
      <w:rFonts w:ascii="Times New Roman" w:hAnsi="Times New Roman"/>
    </w:rPr>
  </w:style>
  <w:style w:type="paragraph" w:customStyle="1" w:styleId="HEADER0">
    <w:name w:val="HEADER"/>
    <w:basedOn w:val="Header"/>
    <w:link w:val="HEADERChar0"/>
    <w:qFormat/>
    <w:rsid w:val="009F5E47"/>
    <w:pPr>
      <w:ind w:firstLine="720"/>
      <w:jc w:val="center"/>
    </w:pPr>
    <w:rPr>
      <w:kern w:val="28"/>
      <w:lang w:val="en-US" w:eastAsia="en-US"/>
    </w:rPr>
  </w:style>
  <w:style w:type="character" w:customStyle="1" w:styleId="HEADERChar0">
    <w:name w:val="HEADER Char"/>
    <w:link w:val="HEADER0"/>
    <w:rsid w:val="009F5E47"/>
    <w:rPr>
      <w:kern w:val="28"/>
      <w:sz w:val="24"/>
      <w:szCs w:val="24"/>
      <w:lang w:val="en-US" w:eastAsia="en-US" w:bidi="ar-SA"/>
    </w:rPr>
  </w:style>
  <w:style w:type="paragraph" w:styleId="ListParagraph">
    <w:name w:val="List Paragraph"/>
    <w:basedOn w:val="Normal"/>
    <w:uiPriority w:val="72"/>
    <w:rsid w:val="003960B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footnote reference"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4B6E"/>
    <w:rPr>
      <w:rFonts w:ascii="Cambria" w:hAnsi="Cambria"/>
      <w:sz w:val="24"/>
      <w:szCs w:val="24"/>
    </w:rPr>
  </w:style>
  <w:style w:type="paragraph" w:styleId="Heading1">
    <w:name w:val="heading 1"/>
    <w:basedOn w:val="Normal"/>
    <w:next w:val="Normal"/>
    <w:link w:val="Heading1Char"/>
    <w:qFormat/>
    <w:rsid w:val="002D7BDE"/>
    <w:pPr>
      <w:keepNext/>
      <w:jc w:val="center"/>
      <w:outlineLvl w:val="0"/>
    </w:pPr>
    <w:rPr>
      <w:b/>
      <w:bCs/>
      <w:sz w:val="48"/>
      <w:szCs w:val="48"/>
      <w:lang w:val="x-none" w:eastAsia="x-none"/>
    </w:rPr>
  </w:style>
  <w:style w:type="paragraph" w:styleId="Heading2">
    <w:name w:val="heading 2"/>
    <w:basedOn w:val="Normal"/>
    <w:next w:val="Normal"/>
    <w:link w:val="Heading2Char"/>
    <w:qFormat/>
    <w:rsid w:val="002D7BDE"/>
    <w:pPr>
      <w:keepNext/>
      <w:numPr>
        <w:numId w:val="22"/>
      </w:numPr>
      <w:outlineLvl w:val="1"/>
    </w:pPr>
    <w:rPr>
      <w:sz w:val="28"/>
      <w:lang w:val="x-none" w:eastAsia="x-none"/>
    </w:rPr>
  </w:style>
  <w:style w:type="paragraph" w:styleId="Heading3">
    <w:name w:val="heading 3"/>
    <w:basedOn w:val="Normal"/>
    <w:next w:val="Normal"/>
    <w:link w:val="Heading3Char"/>
    <w:qFormat/>
    <w:rsid w:val="002D7BDE"/>
    <w:pPr>
      <w:numPr>
        <w:numId w:val="23"/>
      </w:numPr>
      <w:outlineLvl w:val="2"/>
    </w:pPr>
    <w:rPr>
      <w:lang w:val="x-none" w:eastAsia="x-none"/>
    </w:rPr>
  </w:style>
  <w:style w:type="paragraph" w:styleId="Heading4">
    <w:name w:val="heading 4"/>
    <w:basedOn w:val="Normal"/>
    <w:next w:val="Normal"/>
    <w:link w:val="Heading4Char"/>
    <w:qFormat/>
    <w:rsid w:val="002D7BDE"/>
    <w:pPr>
      <w:numPr>
        <w:numId w:val="28"/>
      </w:numPr>
      <w:ind w:left="1080"/>
      <w:outlineLvl w:val="3"/>
    </w:pPr>
    <w:rPr>
      <w:lang w:val="x-none" w:eastAsia="x-none"/>
    </w:rPr>
  </w:style>
  <w:style w:type="paragraph" w:styleId="Heading5">
    <w:name w:val="heading 5"/>
    <w:basedOn w:val="Style1"/>
    <w:next w:val="Normal"/>
    <w:link w:val="Heading5Char"/>
    <w:qFormat/>
    <w:rsid w:val="002D7BDE"/>
    <w:pPr>
      <w:numPr>
        <w:numId w:val="24"/>
      </w:numPr>
      <w:outlineLvl w:val="4"/>
    </w:pPr>
    <w:rPr>
      <w:rFonts w:ascii="Cambria" w:hAnsi="Cambria"/>
    </w:rPr>
  </w:style>
  <w:style w:type="paragraph" w:styleId="Heading6">
    <w:name w:val="heading 6"/>
    <w:basedOn w:val="Normal"/>
    <w:next w:val="Normal"/>
    <w:link w:val="Heading6Char"/>
    <w:uiPriority w:val="9"/>
    <w:qFormat/>
    <w:rsid w:val="002D7BDE"/>
    <w:pPr>
      <w:numPr>
        <w:numId w:val="25"/>
      </w:numPr>
      <w:outlineLvl w:val="5"/>
    </w:pPr>
    <w:rPr>
      <w:lang w:val="x-none" w:eastAsia="x-none"/>
    </w:rPr>
  </w:style>
  <w:style w:type="paragraph" w:styleId="Heading7">
    <w:name w:val="heading 7"/>
    <w:basedOn w:val="Heading6"/>
    <w:next w:val="Normal"/>
    <w:link w:val="Heading7Char"/>
    <w:uiPriority w:val="9"/>
    <w:qFormat/>
    <w:rsid w:val="002D7BDE"/>
    <w:pPr>
      <w:numPr>
        <w:ilvl w:val="1"/>
      </w:numPr>
      <w:outlineLvl w:val="6"/>
    </w:pPr>
  </w:style>
  <w:style w:type="paragraph" w:styleId="Heading8">
    <w:name w:val="heading 8"/>
    <w:basedOn w:val="Normal"/>
    <w:next w:val="Normal"/>
    <w:link w:val="Heading8Char"/>
    <w:uiPriority w:val="9"/>
    <w:qFormat/>
    <w:rsid w:val="002D7BDE"/>
    <w:pPr>
      <w:keepNext/>
      <w:jc w:val="center"/>
      <w:outlineLvl w:val="7"/>
    </w:pPr>
    <w:rPr>
      <w:rFonts w:ascii="Times New Roman" w:hAnsi="Times New Roman"/>
      <w:sz w:val="32"/>
      <w:lang w:val="x-none" w:eastAsia="x-none"/>
    </w:rPr>
  </w:style>
  <w:style w:type="paragraph" w:styleId="Heading9">
    <w:name w:val="heading 9"/>
    <w:basedOn w:val="Normal"/>
    <w:next w:val="Normal"/>
    <w:link w:val="Heading9Char"/>
    <w:uiPriority w:val="9"/>
    <w:qFormat/>
    <w:rsid w:val="002D7BDE"/>
    <w:pPr>
      <w:keepNext/>
      <w:ind w:left="360"/>
      <w:jc w:val="center"/>
      <w:outlineLvl w:val="8"/>
    </w:pPr>
    <w:rPr>
      <w:rFonts w:ascii="Times New Roman" w:hAnsi="Times New Roman"/>
      <w:sz w:val="3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5D54B6"/>
    <w:pPr>
      <w:tabs>
        <w:tab w:val="center" w:pos="4320"/>
        <w:tab w:val="right" w:pos="8640"/>
      </w:tabs>
    </w:pPr>
    <w:rPr>
      <w:rFonts w:ascii="Times New Roman" w:hAnsi="Times New Roman"/>
      <w:lang w:val="x-none" w:eastAsia="x-none"/>
    </w:rPr>
  </w:style>
  <w:style w:type="paragraph" w:styleId="Footer">
    <w:name w:val="footer"/>
    <w:basedOn w:val="Normal"/>
    <w:link w:val="FooterChar"/>
    <w:uiPriority w:val="99"/>
    <w:rsid w:val="005D54B6"/>
    <w:pPr>
      <w:tabs>
        <w:tab w:val="center" w:pos="4320"/>
        <w:tab w:val="right" w:pos="8640"/>
      </w:tabs>
    </w:pPr>
    <w:rPr>
      <w:rFonts w:ascii="Times New Roman" w:hAnsi="Times New Roman"/>
      <w:lang w:val="x-none" w:eastAsia="x-none"/>
    </w:rPr>
  </w:style>
  <w:style w:type="character" w:styleId="PageNumber">
    <w:name w:val="page number"/>
    <w:basedOn w:val="DefaultParagraphFont"/>
    <w:uiPriority w:val="99"/>
    <w:semiHidden/>
    <w:rsid w:val="005D54B6"/>
  </w:style>
  <w:style w:type="paragraph" w:styleId="Title">
    <w:name w:val="Title"/>
    <w:basedOn w:val="Normal"/>
    <w:link w:val="TitleChar"/>
    <w:qFormat/>
    <w:rsid w:val="002D7BDE"/>
    <w:pPr>
      <w:jc w:val="center"/>
    </w:pPr>
    <w:rPr>
      <w:rFonts w:ascii="Times New Roman" w:hAnsi="Times New Roman"/>
      <w:sz w:val="36"/>
      <w:lang w:val="x-none" w:eastAsia="x-none"/>
    </w:rPr>
  </w:style>
  <w:style w:type="paragraph" w:styleId="BodyText">
    <w:name w:val="Body Text"/>
    <w:basedOn w:val="Normal"/>
    <w:link w:val="BodyTextChar"/>
    <w:uiPriority w:val="99"/>
    <w:semiHidden/>
    <w:rsid w:val="005D54B6"/>
    <w:pPr>
      <w:jc w:val="both"/>
    </w:pPr>
    <w:rPr>
      <w:rFonts w:ascii="Times New Roman" w:hAnsi="Times New Roman"/>
      <w:sz w:val="28"/>
      <w:lang w:val="x-none" w:eastAsia="x-none"/>
    </w:rPr>
  </w:style>
  <w:style w:type="paragraph" w:styleId="BodyTextIndent">
    <w:name w:val="Body Text Indent"/>
    <w:basedOn w:val="Normal"/>
    <w:link w:val="BodyTextIndentChar"/>
    <w:uiPriority w:val="99"/>
    <w:semiHidden/>
    <w:rsid w:val="005D54B6"/>
    <w:pPr>
      <w:tabs>
        <w:tab w:val="left" w:pos="1060"/>
      </w:tabs>
      <w:ind w:left="180" w:hanging="180"/>
    </w:pPr>
    <w:rPr>
      <w:rFonts w:ascii="Times New Roman" w:hAnsi="Times New Roman"/>
      <w:lang w:val="x-none" w:eastAsia="x-none"/>
    </w:rPr>
  </w:style>
  <w:style w:type="paragraph" w:styleId="BodyText2">
    <w:name w:val="Body Text 2"/>
    <w:basedOn w:val="Normal"/>
    <w:link w:val="BodyText2Char"/>
    <w:uiPriority w:val="99"/>
    <w:semiHidden/>
    <w:rsid w:val="005D54B6"/>
    <w:rPr>
      <w:rFonts w:ascii="Times New Roman" w:hAnsi="Times New Roman"/>
      <w:b/>
      <w:bCs/>
      <w:sz w:val="28"/>
      <w:lang w:val="x-none" w:eastAsia="x-none"/>
    </w:rPr>
  </w:style>
  <w:style w:type="paragraph" w:styleId="BodyTextIndent2">
    <w:name w:val="Body Text Indent 2"/>
    <w:basedOn w:val="Normal"/>
    <w:link w:val="BodyTextIndent2Char"/>
    <w:uiPriority w:val="99"/>
    <w:semiHidden/>
    <w:rsid w:val="005D54B6"/>
    <w:pPr>
      <w:ind w:left="360" w:firstLine="360"/>
    </w:pPr>
    <w:rPr>
      <w:rFonts w:ascii="Times New Roman" w:hAnsi="Times New Roman"/>
      <w:lang w:val="x-none" w:eastAsia="x-none"/>
    </w:rPr>
  </w:style>
  <w:style w:type="paragraph" w:styleId="BodyTextIndent3">
    <w:name w:val="Body Text Indent 3"/>
    <w:basedOn w:val="Normal"/>
    <w:link w:val="BodyTextIndent3Char"/>
    <w:uiPriority w:val="99"/>
    <w:semiHidden/>
    <w:rsid w:val="005D54B6"/>
    <w:pPr>
      <w:ind w:left="360"/>
    </w:pPr>
    <w:rPr>
      <w:rFonts w:ascii="Times New Roman" w:hAnsi="Times New Roman"/>
      <w:lang w:val="x-none" w:eastAsia="x-none"/>
    </w:rPr>
  </w:style>
  <w:style w:type="paragraph" w:styleId="EndnoteText">
    <w:name w:val="endnote text"/>
    <w:basedOn w:val="Normal"/>
    <w:link w:val="EndnoteTextChar"/>
    <w:uiPriority w:val="99"/>
    <w:semiHidden/>
    <w:rsid w:val="005D54B6"/>
    <w:rPr>
      <w:sz w:val="20"/>
      <w:szCs w:val="20"/>
    </w:rPr>
  </w:style>
  <w:style w:type="character" w:styleId="EndnoteReference">
    <w:name w:val="endnote reference"/>
    <w:uiPriority w:val="99"/>
    <w:semiHidden/>
    <w:rsid w:val="005D54B6"/>
    <w:rPr>
      <w:vertAlign w:val="superscript"/>
    </w:rPr>
  </w:style>
  <w:style w:type="paragraph" w:styleId="FootnoteText">
    <w:name w:val="footnote text"/>
    <w:basedOn w:val="Normal"/>
    <w:link w:val="FootnoteTextChar"/>
    <w:semiHidden/>
    <w:rsid w:val="005D54B6"/>
    <w:rPr>
      <w:sz w:val="20"/>
      <w:szCs w:val="20"/>
    </w:rPr>
  </w:style>
  <w:style w:type="table" w:styleId="TableGrid">
    <w:name w:val="Table Grid"/>
    <w:basedOn w:val="TableNormal"/>
    <w:uiPriority w:val="59"/>
    <w:rsid w:val="00F3196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FooterChar">
    <w:name w:val="Footer Char"/>
    <w:link w:val="Footer"/>
    <w:uiPriority w:val="99"/>
    <w:rsid w:val="00437104"/>
    <w:rPr>
      <w:sz w:val="24"/>
      <w:szCs w:val="24"/>
    </w:rPr>
  </w:style>
  <w:style w:type="paragraph" w:styleId="BalloonText">
    <w:name w:val="Balloon Text"/>
    <w:basedOn w:val="Normal"/>
    <w:link w:val="BalloonTextChar"/>
    <w:uiPriority w:val="99"/>
    <w:semiHidden/>
    <w:unhideWhenUsed/>
    <w:rsid w:val="0054123C"/>
    <w:rPr>
      <w:rFonts w:ascii="Tahoma" w:hAnsi="Tahoma"/>
      <w:sz w:val="16"/>
      <w:szCs w:val="16"/>
      <w:lang w:val="x-none" w:eastAsia="x-none"/>
    </w:rPr>
  </w:style>
  <w:style w:type="character" w:customStyle="1" w:styleId="BalloonTextChar">
    <w:name w:val="Balloon Text Char"/>
    <w:link w:val="BalloonText"/>
    <w:uiPriority w:val="99"/>
    <w:semiHidden/>
    <w:rsid w:val="0054123C"/>
    <w:rPr>
      <w:rFonts w:ascii="Tahoma" w:hAnsi="Tahoma" w:cs="Tahoma"/>
      <w:sz w:val="16"/>
      <w:szCs w:val="16"/>
    </w:rPr>
  </w:style>
  <w:style w:type="paragraph" w:customStyle="1" w:styleId="ColorfulList-Accent11">
    <w:name w:val="Colorful List - Accent 11"/>
    <w:basedOn w:val="Normal"/>
    <w:uiPriority w:val="34"/>
    <w:qFormat/>
    <w:rsid w:val="002D7BDE"/>
    <w:pPr>
      <w:ind w:left="720"/>
    </w:pPr>
  </w:style>
  <w:style w:type="character" w:styleId="Hyperlink">
    <w:name w:val="Hyperlink"/>
    <w:uiPriority w:val="99"/>
    <w:unhideWhenUsed/>
    <w:rsid w:val="00114E62"/>
    <w:rPr>
      <w:color w:val="0000FF"/>
      <w:u w:val="single"/>
    </w:rPr>
  </w:style>
  <w:style w:type="paragraph" w:styleId="NoSpacing">
    <w:name w:val="No Spacing"/>
    <w:link w:val="NoSpacingChar"/>
    <w:uiPriority w:val="1"/>
    <w:qFormat/>
    <w:rsid w:val="002D7BDE"/>
    <w:rPr>
      <w:rFonts w:ascii="Calibri" w:hAnsi="Calibri"/>
      <w:sz w:val="22"/>
      <w:szCs w:val="22"/>
    </w:rPr>
  </w:style>
  <w:style w:type="character" w:customStyle="1" w:styleId="NoSpacingChar">
    <w:name w:val="No Spacing Char"/>
    <w:link w:val="NoSpacing"/>
    <w:uiPriority w:val="1"/>
    <w:rsid w:val="002D7BDE"/>
    <w:rPr>
      <w:rFonts w:ascii="Calibri" w:hAnsi="Calibri"/>
      <w:sz w:val="22"/>
      <w:szCs w:val="22"/>
      <w:lang w:val="en-US" w:eastAsia="en-US" w:bidi="ar-SA"/>
    </w:rPr>
  </w:style>
  <w:style w:type="paragraph" w:styleId="TOC1">
    <w:name w:val="toc 1"/>
    <w:basedOn w:val="Normal"/>
    <w:next w:val="Normal"/>
    <w:autoRedefine/>
    <w:uiPriority w:val="39"/>
    <w:unhideWhenUsed/>
    <w:rsid w:val="004D7C3D"/>
    <w:pPr>
      <w:tabs>
        <w:tab w:val="right" w:leader="dot" w:pos="9350"/>
      </w:tabs>
      <w:spacing w:after="240"/>
    </w:pPr>
    <w:rPr>
      <w:noProof/>
      <w:sz w:val="28"/>
      <w:szCs w:val="20"/>
    </w:rPr>
  </w:style>
  <w:style w:type="paragraph" w:styleId="TOC2">
    <w:name w:val="toc 2"/>
    <w:basedOn w:val="Normal"/>
    <w:next w:val="Normal"/>
    <w:autoRedefine/>
    <w:uiPriority w:val="39"/>
    <w:unhideWhenUsed/>
    <w:rsid w:val="000B6E5F"/>
    <w:pPr>
      <w:tabs>
        <w:tab w:val="left" w:pos="1080"/>
        <w:tab w:val="right" w:leader="dot" w:pos="8630"/>
      </w:tabs>
      <w:ind w:left="480"/>
    </w:pPr>
    <w:rPr>
      <w:rFonts w:ascii="Arial" w:hAnsi="Arial"/>
      <w:szCs w:val="20"/>
    </w:rPr>
  </w:style>
  <w:style w:type="paragraph" w:customStyle="1" w:styleId="IISub-subpoints">
    <w:name w:val="II Sub-subpoints"/>
    <w:basedOn w:val="Heading3"/>
    <w:uiPriority w:val="99"/>
    <w:rsid w:val="004331E1"/>
    <w:rPr>
      <w:rFonts w:ascii="Arial" w:hAnsi="Arial"/>
      <w:szCs w:val="20"/>
    </w:rPr>
  </w:style>
  <w:style w:type="paragraph" w:styleId="TOC3">
    <w:name w:val="toc 3"/>
    <w:basedOn w:val="Normal"/>
    <w:next w:val="Normal"/>
    <w:autoRedefine/>
    <w:uiPriority w:val="99"/>
    <w:unhideWhenUsed/>
    <w:rsid w:val="004331E1"/>
    <w:pPr>
      <w:ind w:left="480"/>
    </w:pPr>
  </w:style>
  <w:style w:type="paragraph" w:customStyle="1" w:styleId="IIISub-subpoints">
    <w:name w:val="III Sub-subpoints"/>
    <w:basedOn w:val="Normal"/>
    <w:uiPriority w:val="99"/>
    <w:rsid w:val="000E0A4D"/>
    <w:pPr>
      <w:keepNext/>
      <w:numPr>
        <w:numId w:val="1"/>
      </w:numPr>
      <w:tabs>
        <w:tab w:val="left" w:pos="1440"/>
        <w:tab w:val="left" w:pos="1800"/>
      </w:tabs>
    </w:pPr>
    <w:rPr>
      <w:rFonts w:ascii="Arial" w:hAnsi="Arial"/>
      <w:szCs w:val="20"/>
    </w:rPr>
  </w:style>
  <w:style w:type="paragraph" w:styleId="Subtitle">
    <w:name w:val="Subtitle"/>
    <w:basedOn w:val="Normal"/>
    <w:next w:val="Normal"/>
    <w:link w:val="SubtitleChar"/>
    <w:uiPriority w:val="11"/>
    <w:qFormat/>
    <w:rsid w:val="002D7BDE"/>
    <w:pPr>
      <w:spacing w:after="60"/>
      <w:jc w:val="center"/>
      <w:outlineLvl w:val="1"/>
    </w:pPr>
    <w:rPr>
      <w:lang w:val="x-none" w:eastAsia="x-none"/>
    </w:rPr>
  </w:style>
  <w:style w:type="character" w:customStyle="1" w:styleId="SubtitleChar">
    <w:name w:val="Subtitle Char"/>
    <w:link w:val="Subtitle"/>
    <w:uiPriority w:val="11"/>
    <w:rsid w:val="002D7BDE"/>
    <w:rPr>
      <w:rFonts w:ascii="Cambria" w:hAnsi="Cambria"/>
      <w:sz w:val="24"/>
      <w:szCs w:val="24"/>
    </w:rPr>
  </w:style>
  <w:style w:type="character" w:customStyle="1" w:styleId="Heading1Char">
    <w:name w:val="Heading 1 Char"/>
    <w:link w:val="Heading1"/>
    <w:rsid w:val="002D7BDE"/>
    <w:rPr>
      <w:rFonts w:ascii="Cambria" w:hAnsi="Cambria"/>
      <w:b/>
      <w:bCs/>
      <w:sz w:val="48"/>
      <w:szCs w:val="48"/>
    </w:rPr>
  </w:style>
  <w:style w:type="character" w:customStyle="1" w:styleId="Heading2Char">
    <w:name w:val="Heading 2 Char"/>
    <w:link w:val="Heading2"/>
    <w:rsid w:val="002D7BDE"/>
    <w:rPr>
      <w:rFonts w:ascii="Cambria" w:hAnsi="Cambria"/>
      <w:sz w:val="28"/>
      <w:szCs w:val="24"/>
    </w:rPr>
  </w:style>
  <w:style w:type="character" w:customStyle="1" w:styleId="Heading3Char">
    <w:name w:val="Heading 3 Char"/>
    <w:link w:val="Heading3"/>
    <w:rsid w:val="002D7BDE"/>
    <w:rPr>
      <w:rFonts w:ascii="Cambria" w:hAnsi="Cambria"/>
      <w:sz w:val="24"/>
      <w:szCs w:val="24"/>
    </w:rPr>
  </w:style>
  <w:style w:type="character" w:customStyle="1" w:styleId="Heading4Char">
    <w:name w:val="Heading 4 Char"/>
    <w:link w:val="Heading4"/>
    <w:rsid w:val="002D7BDE"/>
    <w:rPr>
      <w:rFonts w:ascii="Cambria" w:hAnsi="Cambria"/>
      <w:sz w:val="24"/>
      <w:szCs w:val="24"/>
    </w:rPr>
  </w:style>
  <w:style w:type="character" w:customStyle="1" w:styleId="Heading5Char">
    <w:name w:val="Heading 5 Char"/>
    <w:link w:val="Heading5"/>
    <w:rsid w:val="002D7BDE"/>
    <w:rPr>
      <w:rFonts w:ascii="Cambria" w:hAnsi="Cambria"/>
      <w:sz w:val="24"/>
      <w:szCs w:val="24"/>
    </w:rPr>
  </w:style>
  <w:style w:type="character" w:customStyle="1" w:styleId="Heading6Char">
    <w:name w:val="Heading 6 Char"/>
    <w:link w:val="Heading6"/>
    <w:uiPriority w:val="9"/>
    <w:rsid w:val="002D7BDE"/>
    <w:rPr>
      <w:rFonts w:ascii="Cambria" w:hAnsi="Cambria"/>
      <w:sz w:val="24"/>
      <w:szCs w:val="24"/>
    </w:rPr>
  </w:style>
  <w:style w:type="character" w:customStyle="1" w:styleId="Heading7Char">
    <w:name w:val="Heading 7 Char"/>
    <w:link w:val="Heading7"/>
    <w:uiPriority w:val="9"/>
    <w:rsid w:val="002D7BDE"/>
    <w:rPr>
      <w:rFonts w:ascii="Cambria" w:hAnsi="Cambria"/>
      <w:sz w:val="24"/>
      <w:szCs w:val="24"/>
    </w:rPr>
  </w:style>
  <w:style w:type="character" w:customStyle="1" w:styleId="Heading8Char">
    <w:name w:val="Heading 8 Char"/>
    <w:link w:val="Heading8"/>
    <w:uiPriority w:val="9"/>
    <w:rsid w:val="002D7BDE"/>
    <w:rPr>
      <w:sz w:val="32"/>
      <w:szCs w:val="24"/>
    </w:rPr>
  </w:style>
  <w:style w:type="character" w:customStyle="1" w:styleId="Heading9Char">
    <w:name w:val="Heading 9 Char"/>
    <w:link w:val="Heading9"/>
    <w:uiPriority w:val="9"/>
    <w:rsid w:val="002D7BDE"/>
    <w:rPr>
      <w:sz w:val="36"/>
      <w:szCs w:val="24"/>
    </w:rPr>
  </w:style>
  <w:style w:type="character" w:customStyle="1" w:styleId="sensecontent">
    <w:name w:val="sense_content"/>
    <w:basedOn w:val="DefaultParagraphFont"/>
    <w:rsid w:val="00631D3F"/>
  </w:style>
  <w:style w:type="character" w:customStyle="1" w:styleId="senselabel">
    <w:name w:val="sense_label"/>
    <w:basedOn w:val="DefaultParagraphFont"/>
    <w:rsid w:val="00631D3F"/>
  </w:style>
  <w:style w:type="character" w:styleId="Strong">
    <w:name w:val="Strong"/>
    <w:uiPriority w:val="22"/>
    <w:qFormat/>
    <w:rsid w:val="002D7BDE"/>
    <w:rPr>
      <w:b/>
      <w:bCs/>
    </w:rPr>
  </w:style>
  <w:style w:type="paragraph" w:customStyle="1" w:styleId="D0E609831FED48EB94937DD10D23D6A9">
    <w:name w:val="D0E609831FED48EB94937DD10D23D6A9"/>
    <w:rsid w:val="00FB348F"/>
    <w:pPr>
      <w:spacing w:after="200" w:line="276" w:lineRule="auto"/>
    </w:pPr>
    <w:rPr>
      <w:rFonts w:ascii="Calibri" w:hAnsi="Calibri"/>
      <w:sz w:val="22"/>
      <w:szCs w:val="22"/>
    </w:rPr>
  </w:style>
  <w:style w:type="paragraph" w:customStyle="1" w:styleId="ColorfulShading-Accent11">
    <w:name w:val="Colorful Shading - Accent 11"/>
    <w:hidden/>
    <w:uiPriority w:val="99"/>
    <w:semiHidden/>
    <w:rsid w:val="00CE3984"/>
    <w:rPr>
      <w:sz w:val="24"/>
      <w:szCs w:val="24"/>
    </w:rPr>
  </w:style>
  <w:style w:type="paragraph" w:styleId="DocumentMap">
    <w:name w:val="Document Map"/>
    <w:basedOn w:val="Normal"/>
    <w:link w:val="DocumentMapChar"/>
    <w:uiPriority w:val="99"/>
    <w:semiHidden/>
    <w:unhideWhenUsed/>
    <w:rsid w:val="00CE3984"/>
    <w:rPr>
      <w:rFonts w:ascii="Tahoma" w:hAnsi="Tahoma"/>
      <w:sz w:val="16"/>
      <w:szCs w:val="16"/>
      <w:lang w:val="x-none" w:eastAsia="x-none"/>
    </w:rPr>
  </w:style>
  <w:style w:type="character" w:customStyle="1" w:styleId="DocumentMapChar">
    <w:name w:val="Document Map Char"/>
    <w:link w:val="DocumentMap"/>
    <w:uiPriority w:val="99"/>
    <w:semiHidden/>
    <w:rsid w:val="00CE3984"/>
    <w:rPr>
      <w:rFonts w:ascii="Tahoma" w:hAnsi="Tahoma" w:cs="Tahoma"/>
      <w:sz w:val="16"/>
      <w:szCs w:val="16"/>
    </w:rPr>
  </w:style>
  <w:style w:type="paragraph" w:customStyle="1" w:styleId="Style1">
    <w:name w:val="Style1"/>
    <w:basedOn w:val="Normal"/>
    <w:link w:val="Style1Char"/>
    <w:rsid w:val="00DB54A5"/>
    <w:pPr>
      <w:ind w:left="2520" w:hanging="360"/>
    </w:pPr>
    <w:rPr>
      <w:rFonts w:ascii="Times New Roman" w:hAnsi="Times New Roman"/>
      <w:lang w:val="x-none" w:eastAsia="x-none"/>
    </w:rPr>
  </w:style>
  <w:style w:type="paragraph" w:customStyle="1" w:styleId="Style2">
    <w:name w:val="Style2"/>
    <w:basedOn w:val="Normal"/>
    <w:link w:val="Style2Char"/>
    <w:rsid w:val="00E96CCD"/>
    <w:pPr>
      <w:numPr>
        <w:numId w:val="2"/>
      </w:numPr>
    </w:pPr>
    <w:rPr>
      <w:sz w:val="28"/>
      <w:szCs w:val="28"/>
      <w:lang w:val="x-none" w:eastAsia="x-none"/>
    </w:rPr>
  </w:style>
  <w:style w:type="character" w:customStyle="1" w:styleId="Style1Char">
    <w:name w:val="Style1 Char"/>
    <w:link w:val="Style1"/>
    <w:rsid w:val="00DB54A5"/>
    <w:rPr>
      <w:sz w:val="24"/>
      <w:szCs w:val="24"/>
    </w:rPr>
  </w:style>
  <w:style w:type="paragraph" w:customStyle="1" w:styleId="Style3">
    <w:name w:val="Style3"/>
    <w:basedOn w:val="Normal"/>
    <w:link w:val="Style3Char"/>
    <w:rsid w:val="00BF7B57"/>
    <w:pPr>
      <w:numPr>
        <w:numId w:val="3"/>
      </w:numPr>
      <w:ind w:left="1080"/>
    </w:pPr>
    <w:rPr>
      <w:lang w:val="x-none" w:eastAsia="x-none"/>
    </w:rPr>
  </w:style>
  <w:style w:type="character" w:customStyle="1" w:styleId="Style2Char">
    <w:name w:val="Style2 Char"/>
    <w:link w:val="Style2"/>
    <w:rsid w:val="00E96CCD"/>
    <w:rPr>
      <w:rFonts w:ascii="Cambria" w:hAnsi="Cambria"/>
      <w:sz w:val="28"/>
      <w:szCs w:val="28"/>
    </w:rPr>
  </w:style>
  <w:style w:type="paragraph" w:customStyle="1" w:styleId="Style4">
    <w:name w:val="Style4"/>
    <w:basedOn w:val="Normal"/>
    <w:link w:val="Style4Char"/>
    <w:rsid w:val="00BF7B57"/>
    <w:pPr>
      <w:numPr>
        <w:numId w:val="4"/>
      </w:numPr>
      <w:ind w:left="2160"/>
    </w:pPr>
    <w:rPr>
      <w:lang w:val="x-none" w:eastAsia="x-none"/>
    </w:rPr>
  </w:style>
  <w:style w:type="character" w:customStyle="1" w:styleId="Style3Char">
    <w:name w:val="Style3 Char"/>
    <w:link w:val="Style3"/>
    <w:rsid w:val="00BF7B57"/>
    <w:rPr>
      <w:rFonts w:ascii="Cambria" w:hAnsi="Cambria"/>
      <w:sz w:val="24"/>
      <w:szCs w:val="24"/>
    </w:rPr>
  </w:style>
  <w:style w:type="character" w:customStyle="1" w:styleId="Style4Char">
    <w:name w:val="Style4 Char"/>
    <w:link w:val="Style4"/>
    <w:rsid w:val="00BF7B57"/>
    <w:rPr>
      <w:rFonts w:ascii="Cambria" w:hAnsi="Cambria"/>
      <w:sz w:val="24"/>
      <w:szCs w:val="24"/>
    </w:rPr>
  </w:style>
  <w:style w:type="character" w:styleId="FootnoteReference">
    <w:name w:val="footnote reference"/>
    <w:semiHidden/>
    <w:unhideWhenUsed/>
    <w:rsid w:val="00662FB8"/>
    <w:rPr>
      <w:vertAlign w:val="superscript"/>
    </w:rPr>
  </w:style>
  <w:style w:type="paragraph" w:customStyle="1" w:styleId="Style0">
    <w:name w:val="Style0"/>
    <w:basedOn w:val="Heading2"/>
    <w:link w:val="Style0Char"/>
    <w:qFormat/>
    <w:rsid w:val="002D7BDE"/>
    <w:pPr>
      <w:numPr>
        <w:numId w:val="0"/>
      </w:numPr>
      <w:ind w:left="360"/>
      <w:jc w:val="center"/>
    </w:pPr>
  </w:style>
  <w:style w:type="paragraph" w:customStyle="1" w:styleId="Heading2b">
    <w:name w:val="Heading 2b"/>
    <w:basedOn w:val="Heading2"/>
    <w:link w:val="Heading2bChar"/>
    <w:rsid w:val="0006208C"/>
  </w:style>
  <w:style w:type="character" w:customStyle="1" w:styleId="Style0Char">
    <w:name w:val="Style0 Char"/>
    <w:basedOn w:val="Heading2Char"/>
    <w:link w:val="Style0"/>
    <w:rsid w:val="002D7BDE"/>
    <w:rPr>
      <w:rFonts w:ascii="Cambria" w:hAnsi="Cambria"/>
      <w:sz w:val="28"/>
      <w:szCs w:val="24"/>
    </w:rPr>
  </w:style>
  <w:style w:type="character" w:customStyle="1" w:styleId="Heading2bChar">
    <w:name w:val="Heading 2b Char"/>
    <w:basedOn w:val="Heading2Char"/>
    <w:link w:val="Heading2b"/>
    <w:rsid w:val="0006208C"/>
    <w:rPr>
      <w:rFonts w:ascii="Cambria" w:hAnsi="Cambria"/>
      <w:sz w:val="28"/>
      <w:szCs w:val="24"/>
    </w:rPr>
  </w:style>
  <w:style w:type="character" w:customStyle="1" w:styleId="HeaderChar">
    <w:name w:val="Header Char"/>
    <w:link w:val="Header"/>
    <w:uiPriority w:val="99"/>
    <w:rsid w:val="00935CA6"/>
    <w:rPr>
      <w:sz w:val="24"/>
      <w:szCs w:val="24"/>
    </w:rPr>
  </w:style>
  <w:style w:type="character" w:customStyle="1" w:styleId="TitleChar">
    <w:name w:val="Title Char"/>
    <w:link w:val="Title"/>
    <w:rsid w:val="00935CA6"/>
    <w:rPr>
      <w:sz w:val="36"/>
      <w:szCs w:val="24"/>
    </w:rPr>
  </w:style>
  <w:style w:type="character" w:customStyle="1" w:styleId="BodyTextChar">
    <w:name w:val="Body Text Char"/>
    <w:link w:val="BodyText"/>
    <w:uiPriority w:val="99"/>
    <w:semiHidden/>
    <w:rsid w:val="00935CA6"/>
    <w:rPr>
      <w:sz w:val="28"/>
      <w:szCs w:val="24"/>
    </w:rPr>
  </w:style>
  <w:style w:type="character" w:customStyle="1" w:styleId="BodyTextIndentChar">
    <w:name w:val="Body Text Indent Char"/>
    <w:link w:val="BodyTextIndent"/>
    <w:uiPriority w:val="99"/>
    <w:semiHidden/>
    <w:rsid w:val="00935CA6"/>
    <w:rPr>
      <w:sz w:val="24"/>
      <w:szCs w:val="24"/>
    </w:rPr>
  </w:style>
  <w:style w:type="character" w:customStyle="1" w:styleId="BodyText2Char">
    <w:name w:val="Body Text 2 Char"/>
    <w:link w:val="BodyText2"/>
    <w:uiPriority w:val="99"/>
    <w:semiHidden/>
    <w:rsid w:val="00935CA6"/>
    <w:rPr>
      <w:b/>
      <w:bCs/>
      <w:sz w:val="28"/>
      <w:szCs w:val="24"/>
    </w:rPr>
  </w:style>
  <w:style w:type="character" w:customStyle="1" w:styleId="BodyTextIndent2Char">
    <w:name w:val="Body Text Indent 2 Char"/>
    <w:link w:val="BodyTextIndent2"/>
    <w:uiPriority w:val="99"/>
    <w:semiHidden/>
    <w:rsid w:val="00935CA6"/>
    <w:rPr>
      <w:sz w:val="24"/>
      <w:szCs w:val="24"/>
    </w:rPr>
  </w:style>
  <w:style w:type="character" w:customStyle="1" w:styleId="BodyTextIndent3Char">
    <w:name w:val="Body Text Indent 3 Char"/>
    <w:link w:val="BodyTextIndent3"/>
    <w:uiPriority w:val="99"/>
    <w:semiHidden/>
    <w:rsid w:val="00935CA6"/>
    <w:rPr>
      <w:sz w:val="24"/>
      <w:szCs w:val="24"/>
    </w:rPr>
  </w:style>
  <w:style w:type="character" w:customStyle="1" w:styleId="EndnoteTextChar">
    <w:name w:val="Endnote Text Char"/>
    <w:basedOn w:val="DefaultParagraphFont"/>
    <w:link w:val="EndnoteText"/>
    <w:uiPriority w:val="99"/>
    <w:semiHidden/>
    <w:rsid w:val="00935CA6"/>
  </w:style>
  <w:style w:type="character" w:customStyle="1" w:styleId="FootnoteTextChar">
    <w:name w:val="Footnote Text Char"/>
    <w:basedOn w:val="DefaultParagraphFont"/>
    <w:link w:val="FootnoteText"/>
    <w:uiPriority w:val="99"/>
    <w:semiHidden/>
    <w:rsid w:val="00935CA6"/>
  </w:style>
  <w:style w:type="character" w:customStyle="1" w:styleId="apple-style-span">
    <w:name w:val="apple-style-span"/>
    <w:uiPriority w:val="99"/>
    <w:rsid w:val="00935CA6"/>
    <w:rPr>
      <w:rFonts w:cs="Times New Roman"/>
    </w:rPr>
  </w:style>
  <w:style w:type="character" w:customStyle="1" w:styleId="apple-converted-space">
    <w:name w:val="apple-converted-space"/>
    <w:uiPriority w:val="99"/>
    <w:rsid w:val="00935CA6"/>
    <w:rPr>
      <w:rFonts w:cs="Times New Roman"/>
    </w:rPr>
  </w:style>
  <w:style w:type="paragraph" w:styleId="NormalWeb">
    <w:name w:val="Normal (Web)"/>
    <w:basedOn w:val="Normal"/>
    <w:unhideWhenUsed/>
    <w:rsid w:val="00807EBA"/>
    <w:pPr>
      <w:spacing w:before="100" w:beforeAutospacing="1" w:after="100" w:afterAutospacing="1"/>
    </w:pPr>
  </w:style>
  <w:style w:type="character" w:customStyle="1" w:styleId="mw-headline">
    <w:name w:val="mw-headline"/>
    <w:basedOn w:val="DefaultParagraphFont"/>
    <w:rsid w:val="00F35FB2"/>
  </w:style>
  <w:style w:type="paragraph" w:customStyle="1" w:styleId="NormalWeb1">
    <w:name w:val="Normal (Web)1"/>
    <w:basedOn w:val="Normal"/>
    <w:rsid w:val="00AB3F06"/>
    <w:pPr>
      <w:spacing w:before="100" w:beforeAutospacing="1" w:after="100" w:afterAutospacing="1"/>
    </w:pPr>
    <w:rPr>
      <w:rFonts w:ascii="Times New Roman" w:hAnsi="Times New Roman"/>
      <w:sz w:val="20"/>
      <w:szCs w:val="20"/>
    </w:rPr>
  </w:style>
  <w:style w:type="paragraph" w:customStyle="1" w:styleId="center">
    <w:name w:val="center"/>
    <w:basedOn w:val="Normal"/>
    <w:rsid w:val="002C6DFB"/>
    <w:pPr>
      <w:spacing w:before="100" w:beforeAutospacing="1" w:after="100" w:afterAutospacing="1"/>
      <w:ind w:left="400" w:right="400"/>
      <w:jc w:val="center"/>
    </w:pPr>
    <w:rPr>
      <w:rFonts w:ascii="Times New Roman" w:hAnsi="Times New Roman"/>
    </w:rPr>
  </w:style>
  <w:style w:type="paragraph" w:customStyle="1" w:styleId="HEADER0">
    <w:name w:val="HEADER"/>
    <w:basedOn w:val="Header"/>
    <w:link w:val="HEADERChar0"/>
    <w:qFormat/>
    <w:rsid w:val="009F5E47"/>
    <w:pPr>
      <w:ind w:firstLine="720"/>
      <w:jc w:val="center"/>
    </w:pPr>
    <w:rPr>
      <w:kern w:val="28"/>
      <w:lang w:val="en-US" w:eastAsia="en-US"/>
    </w:rPr>
  </w:style>
  <w:style w:type="character" w:customStyle="1" w:styleId="HEADERChar0">
    <w:name w:val="HEADER Char"/>
    <w:link w:val="HEADER0"/>
    <w:rsid w:val="009F5E47"/>
    <w:rPr>
      <w:kern w:val="28"/>
      <w:sz w:val="24"/>
      <w:szCs w:val="24"/>
      <w:lang w:val="en-US" w:eastAsia="en-US" w:bidi="ar-SA"/>
    </w:rPr>
  </w:style>
  <w:style w:type="paragraph" w:styleId="ListParagraph">
    <w:name w:val="List Paragraph"/>
    <w:basedOn w:val="Normal"/>
    <w:uiPriority w:val="72"/>
    <w:rsid w:val="003960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4582681">
      <w:bodyDiv w:val="1"/>
      <w:marLeft w:val="0"/>
      <w:marRight w:val="0"/>
      <w:marTop w:val="0"/>
      <w:marBottom w:val="0"/>
      <w:divBdr>
        <w:top w:val="none" w:sz="0" w:space="0" w:color="auto"/>
        <w:left w:val="none" w:sz="0" w:space="0" w:color="auto"/>
        <w:bottom w:val="none" w:sz="0" w:space="0" w:color="auto"/>
        <w:right w:val="none" w:sz="0" w:space="0" w:color="auto"/>
      </w:divBdr>
    </w:div>
    <w:div w:id="130989668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relyOnVML/>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printerSettings" Target="printerSettings/printerSettings1.bin"/><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ppData\Roaming\Microsoft\Templates\Cirriculum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DCF031-D75F-2249-8B47-8B8CE7BEE3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\Users\St\AppData\Roaming\Microsoft\Templates\Cirriculum_template.dotx</Template>
  <TotalTime>546</TotalTime>
  <Pages>42</Pages>
  <Words>14684</Words>
  <Characters>83704</Characters>
  <Application>Microsoft Macintosh Word</Application>
  <DocSecurity>0</DocSecurity>
  <Lines>697</Lines>
  <Paragraphs>196</Paragraphs>
  <ScaleCrop>false</ScaleCrop>
  <HeadingPairs>
    <vt:vector size="2" baseType="variant">
      <vt:variant>
        <vt:lpstr>Title</vt:lpstr>
      </vt:variant>
      <vt:variant>
        <vt:i4>1</vt:i4>
      </vt:variant>
    </vt:vector>
  </HeadingPairs>
  <TitlesOfParts>
    <vt:vector size="1" baseType="lpstr">
      <vt:lpstr>Genesis</vt:lpstr>
    </vt:vector>
  </TitlesOfParts>
  <Company>Hewlett-Packard</Company>
  <LinksUpToDate>false</LinksUpToDate>
  <CharactersWithSpaces>98192</CharactersWithSpaces>
  <SharedDoc>false</SharedDoc>
  <HLinks>
    <vt:vector size="30" baseType="variant">
      <vt:variant>
        <vt:i4>1900595</vt:i4>
      </vt:variant>
      <vt:variant>
        <vt:i4>14</vt:i4>
      </vt:variant>
      <vt:variant>
        <vt:i4>0</vt:i4>
      </vt:variant>
      <vt:variant>
        <vt:i4>5</vt:i4>
      </vt:variant>
      <vt:variant>
        <vt:lpwstr/>
      </vt:variant>
      <vt:variant>
        <vt:lpwstr>_Toc252269544</vt:lpwstr>
      </vt:variant>
      <vt:variant>
        <vt:i4>1900595</vt:i4>
      </vt:variant>
      <vt:variant>
        <vt:i4>11</vt:i4>
      </vt:variant>
      <vt:variant>
        <vt:i4>0</vt:i4>
      </vt:variant>
      <vt:variant>
        <vt:i4>5</vt:i4>
      </vt:variant>
      <vt:variant>
        <vt:lpwstr/>
      </vt:variant>
      <vt:variant>
        <vt:lpwstr>_Toc252269543</vt:lpwstr>
      </vt:variant>
      <vt:variant>
        <vt:i4>1900595</vt:i4>
      </vt:variant>
      <vt:variant>
        <vt:i4>8</vt:i4>
      </vt:variant>
      <vt:variant>
        <vt:i4>0</vt:i4>
      </vt:variant>
      <vt:variant>
        <vt:i4>5</vt:i4>
      </vt:variant>
      <vt:variant>
        <vt:lpwstr/>
      </vt:variant>
      <vt:variant>
        <vt:lpwstr>_Toc252269542</vt:lpwstr>
      </vt:variant>
      <vt:variant>
        <vt:i4>1900595</vt:i4>
      </vt:variant>
      <vt:variant>
        <vt:i4>5</vt:i4>
      </vt:variant>
      <vt:variant>
        <vt:i4>0</vt:i4>
      </vt:variant>
      <vt:variant>
        <vt:i4>5</vt:i4>
      </vt:variant>
      <vt:variant>
        <vt:lpwstr/>
      </vt:variant>
      <vt:variant>
        <vt:lpwstr>_Toc252269541</vt:lpwstr>
      </vt:variant>
      <vt:variant>
        <vt:i4>1900595</vt:i4>
      </vt:variant>
      <vt:variant>
        <vt:i4>2</vt:i4>
      </vt:variant>
      <vt:variant>
        <vt:i4>0</vt:i4>
      </vt:variant>
      <vt:variant>
        <vt:i4>5</vt:i4>
      </vt:variant>
      <vt:variant>
        <vt:lpwstr/>
      </vt:variant>
      <vt:variant>
        <vt:lpwstr>_Toc252269540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Genesis</dc:title>
  <dc:subject/>
  <dc:creator>Stephen Reynolds, Jr.</dc:creator>
  <cp:keywords/>
  <dc:description/>
  <cp:lastModifiedBy>Matthew James Derocher</cp:lastModifiedBy>
  <cp:revision>6</cp:revision>
  <cp:lastPrinted>2013-09-24T12:40:00Z</cp:lastPrinted>
  <dcterms:created xsi:type="dcterms:W3CDTF">2013-09-21T06:25:00Z</dcterms:created>
  <dcterms:modified xsi:type="dcterms:W3CDTF">2013-09-24T12:44:00Z</dcterms:modified>
</cp:coreProperties>
</file>