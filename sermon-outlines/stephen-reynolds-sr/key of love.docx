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3C" w:rsidRDefault="00B61FC3">
      <w:pPr>
        <w:pStyle w:val="Title"/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-228600</wp:posOffset>
                </wp:positionV>
                <wp:extent cx="2286000" cy="6858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53C" w:rsidRDefault="008525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3pt;margin-top:-18pt;width:180pt;height:5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" fillcolor="gray" stroked="f">
                <v:textbox>
                  <w:txbxContent>
                    <w:p w:rsidR="0085253C" w:rsidRDefault="0085253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2286000" cy="6858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53C" w:rsidRDefault="008525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0;margin-top:-9pt;width:180pt;height:54pt;z-index:-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" fillcolor="silver" stroked="f">
                <v:textbox>
                  <w:txbxContent>
                    <w:p w:rsidR="0085253C" w:rsidRDefault="0085253C"/>
                  </w:txbxContent>
                </v:textbox>
              </v:shape>
            </w:pict>
          </mc:Fallback>
        </mc:AlternateConten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ED075F">
      <w:pPr>
        <w:pStyle w:val="Subtitle"/>
      </w:pPr>
      <w:r>
        <w:t>March 25, 2012</w:t>
      </w:r>
    </w:p>
    <w:p w:rsidR="0085253C" w:rsidRDefault="0085253C">
      <w:pPr>
        <w:pStyle w:val="Subtitle"/>
        <w:jc w:val="left"/>
      </w:pPr>
    </w:p>
    <w:p w:rsidR="0085253C" w:rsidRDefault="002B1206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 xml:space="preserve">A Diligent </w:t>
      </w:r>
      <w:r w:rsidR="00252501">
        <w:rPr>
          <w:rFonts w:ascii="Times" w:hAnsi="Times"/>
          <w:b/>
          <w:bCs/>
          <w:smallCaps/>
          <w:sz w:val="32"/>
        </w:rPr>
        <w:t xml:space="preserve">Faith is </w:t>
      </w:r>
      <w:r w:rsidR="0098176A">
        <w:rPr>
          <w:rFonts w:ascii="Times" w:hAnsi="Times"/>
          <w:b/>
          <w:bCs/>
          <w:smallCaps/>
          <w:sz w:val="32"/>
        </w:rPr>
        <w:t>Th</w:t>
      </w:r>
      <w:r w:rsidR="00ED075F">
        <w:rPr>
          <w:rFonts w:ascii="Times" w:hAnsi="Times"/>
          <w:b/>
          <w:bCs/>
          <w:smallCaps/>
          <w:sz w:val="32"/>
        </w:rPr>
        <w:t>e Key of Love</w:t>
      </w:r>
    </w:p>
    <w:p w:rsidR="003F043C" w:rsidRDefault="003F043C" w:rsidP="003F043C">
      <w:pPr>
        <w:pStyle w:val="Subtitle"/>
        <w:jc w:val="left"/>
      </w:pPr>
      <w:proofErr w:type="spellStart"/>
      <w:r>
        <w:t>Php</w:t>
      </w:r>
      <w:proofErr w:type="spellEnd"/>
      <w:r>
        <w:t xml:space="preserve"> 1:9 ¶ </w:t>
      </w:r>
      <w:r w:rsidRPr="002B1206">
        <w:rPr>
          <w:b/>
          <w:u w:val="single"/>
        </w:rPr>
        <w:t>And this I pray</w:t>
      </w:r>
      <w:r>
        <w:t xml:space="preserve">, that your </w:t>
      </w:r>
      <w:r w:rsidRPr="003F043C">
        <w:rPr>
          <w:u w:val="single"/>
        </w:rPr>
        <w:t>love</w:t>
      </w:r>
      <w:r>
        <w:t xml:space="preserve"> may abound yet more and more in </w:t>
      </w:r>
      <w:r w:rsidRPr="003F043C">
        <w:rPr>
          <w:u w:val="single"/>
        </w:rPr>
        <w:t>knowledge</w:t>
      </w:r>
      <w:r>
        <w:t xml:space="preserve"> and in all judgment;</w:t>
      </w:r>
      <w:r w:rsidR="00252501">
        <w:t xml:space="preserve">   </w:t>
      </w:r>
      <w:r w:rsidR="002B1206">
        <w:t>(James</w:t>
      </w:r>
      <w:r w:rsidR="002B1206" w:rsidRPr="002B1206">
        <w:t xml:space="preserve"> 5:15</w:t>
      </w:r>
      <w:r w:rsidR="002B1206">
        <w:t xml:space="preserve">-16) </w:t>
      </w:r>
      <w:r w:rsidR="00252501">
        <w:t>Phil.1:</w:t>
      </w:r>
      <w:r w:rsidR="005204D7">
        <w:t>6-9,</w:t>
      </w:r>
      <w:r w:rsidR="00A5655E">
        <w:t>11,25,27,29</w:t>
      </w:r>
    </w:p>
    <w:p w:rsidR="0085253C" w:rsidRPr="003F043C" w:rsidRDefault="0085253C" w:rsidP="003F043C">
      <w:pPr>
        <w:pStyle w:val="Subtitle"/>
        <w:jc w:val="left"/>
        <w:rPr>
          <w:sz w:val="16"/>
          <w:szCs w:val="16"/>
        </w:rPr>
      </w:pPr>
    </w:p>
    <w:p w:rsidR="00ED075F" w:rsidRDefault="003F043C" w:rsidP="00ED075F">
      <w:pPr>
        <w:pStyle w:val="Subtitle"/>
        <w:jc w:val="left"/>
      </w:pPr>
      <w:r w:rsidRPr="003F043C">
        <w:t>Lu</w:t>
      </w:r>
      <w:r>
        <w:t>ke</w:t>
      </w:r>
      <w:r w:rsidRPr="003F043C">
        <w:t xml:space="preserve"> 11:52 Woe unto you, lawyers! </w:t>
      </w:r>
      <w:proofErr w:type="gramStart"/>
      <w:r w:rsidRPr="003F043C">
        <w:t>for</w:t>
      </w:r>
      <w:proofErr w:type="gramEnd"/>
      <w:r w:rsidRPr="003F043C">
        <w:t xml:space="preserve"> ye have taken away the key of knowledge: ye entered not in yourselves, and them that were entering in ye hindered.</w:t>
      </w:r>
    </w:p>
    <w:p w:rsidR="003F043C" w:rsidRPr="005C2D2A" w:rsidRDefault="003F043C" w:rsidP="00ED075F">
      <w:pPr>
        <w:pStyle w:val="Subtitle"/>
        <w:jc w:val="left"/>
        <w:rPr>
          <w:sz w:val="16"/>
          <w:szCs w:val="16"/>
        </w:rPr>
      </w:pPr>
    </w:p>
    <w:p w:rsidR="003F043C" w:rsidRDefault="003F043C" w:rsidP="003F043C">
      <w:pPr>
        <w:pStyle w:val="Subtitle"/>
        <w:numPr>
          <w:ilvl w:val="0"/>
          <w:numId w:val="24"/>
        </w:numPr>
        <w:jc w:val="left"/>
      </w:pPr>
      <w:r>
        <w:t>Love with proper knowledge</w:t>
      </w:r>
      <w:r w:rsidR="00E460B5">
        <w:t xml:space="preserve">   Jn. 21:15-17</w:t>
      </w:r>
    </w:p>
    <w:p w:rsidR="00ED075F" w:rsidRPr="003F043C" w:rsidRDefault="00ED075F" w:rsidP="00ED075F">
      <w:pPr>
        <w:pStyle w:val="Subtitle"/>
        <w:jc w:val="left"/>
        <w:rPr>
          <w:sz w:val="16"/>
          <w:szCs w:val="16"/>
        </w:rPr>
      </w:pPr>
    </w:p>
    <w:p w:rsidR="00541183" w:rsidRDefault="00123D38" w:rsidP="001839B1">
      <w:pPr>
        <w:pStyle w:val="Subtitle"/>
        <w:numPr>
          <w:ilvl w:val="0"/>
          <w:numId w:val="23"/>
        </w:numPr>
        <w:jc w:val="left"/>
      </w:pPr>
      <w:proofErr w:type="spellStart"/>
      <w:proofErr w:type="gramStart"/>
      <w:r>
        <w:rPr>
          <w:b/>
          <w:u w:val="single"/>
        </w:rPr>
        <w:t>P</w:t>
      </w:r>
      <w:r w:rsidRPr="00123D38">
        <w:rPr>
          <w:b/>
          <w:u w:val="single"/>
        </w:rPr>
        <w:t>hileo</w:t>
      </w:r>
      <w:proofErr w:type="spellEnd"/>
      <w:r w:rsidR="00ED075F">
        <w:t xml:space="preserve">  </w:t>
      </w:r>
      <w:proofErr w:type="spellStart"/>
      <w:r w:rsidR="00ED075F">
        <w:t>fil</w:t>
      </w:r>
      <w:proofErr w:type="spellEnd"/>
      <w:proofErr w:type="gramEnd"/>
      <w:r w:rsidR="00ED075F">
        <w:t>-eh'-o ---</w:t>
      </w:r>
      <w:r w:rsidR="00541183" w:rsidRPr="001839B1">
        <w:rPr>
          <w:u w:val="single"/>
        </w:rPr>
        <w:t>moral</w:t>
      </w:r>
      <w:r w:rsidR="00541183">
        <w:t xml:space="preserve"> love                                    </w:t>
      </w:r>
    </w:p>
    <w:p w:rsidR="00123D38" w:rsidRPr="005C2D2A" w:rsidRDefault="00ED075F" w:rsidP="001839B1">
      <w:pPr>
        <w:pStyle w:val="Subtitle"/>
        <w:numPr>
          <w:ilvl w:val="1"/>
          <w:numId w:val="23"/>
        </w:numPr>
        <w:jc w:val="left"/>
        <w:rPr>
          <w:sz w:val="24"/>
          <w:szCs w:val="24"/>
        </w:rPr>
      </w:pPr>
      <w:r w:rsidRPr="005C2D2A">
        <w:rPr>
          <w:sz w:val="24"/>
          <w:szCs w:val="24"/>
          <w:u w:val="single"/>
        </w:rPr>
        <w:t>To be a friend</w:t>
      </w:r>
    </w:p>
    <w:p w:rsidR="00ED075F" w:rsidRPr="005C2D2A" w:rsidRDefault="00ED075F" w:rsidP="00ED075F">
      <w:pPr>
        <w:pStyle w:val="Subtitle"/>
        <w:jc w:val="left"/>
        <w:rPr>
          <w:sz w:val="16"/>
          <w:szCs w:val="16"/>
        </w:rPr>
      </w:pPr>
      <w:r w:rsidRPr="005C2D2A">
        <w:rPr>
          <w:sz w:val="24"/>
          <w:szCs w:val="24"/>
        </w:rPr>
        <w:t xml:space="preserve"> </w:t>
      </w:r>
    </w:p>
    <w:p w:rsidR="00871C8E" w:rsidRPr="005C2D2A" w:rsidRDefault="00871C8E" w:rsidP="00ED075F">
      <w:pPr>
        <w:pStyle w:val="Subtitle"/>
        <w:jc w:val="left"/>
        <w:rPr>
          <w:sz w:val="24"/>
          <w:szCs w:val="24"/>
        </w:rPr>
      </w:pPr>
      <w:r w:rsidRPr="005C2D2A">
        <w:rPr>
          <w:sz w:val="24"/>
          <w:szCs w:val="24"/>
        </w:rPr>
        <w:t>To know by a certain feeling</w:t>
      </w:r>
    </w:p>
    <w:p w:rsidR="00123D38" w:rsidRPr="005C2D2A" w:rsidRDefault="00ED075F" w:rsidP="00ED075F">
      <w:pPr>
        <w:pStyle w:val="Subtitle"/>
        <w:numPr>
          <w:ilvl w:val="0"/>
          <w:numId w:val="22"/>
        </w:numPr>
        <w:jc w:val="left"/>
        <w:rPr>
          <w:sz w:val="24"/>
          <w:szCs w:val="24"/>
        </w:rPr>
      </w:pPr>
      <w:proofErr w:type="gramStart"/>
      <w:r w:rsidRPr="005C2D2A">
        <w:rPr>
          <w:sz w:val="24"/>
          <w:szCs w:val="24"/>
        </w:rPr>
        <w:t>chiefly</w:t>
      </w:r>
      <w:proofErr w:type="gramEnd"/>
      <w:r w:rsidRPr="005C2D2A">
        <w:rPr>
          <w:sz w:val="24"/>
          <w:szCs w:val="24"/>
        </w:rPr>
        <w:t xml:space="preserve"> of the heart,</w:t>
      </w:r>
    </w:p>
    <w:p w:rsidR="00ED075F" w:rsidRPr="005C2D2A" w:rsidRDefault="00ED075F" w:rsidP="00123D38">
      <w:pPr>
        <w:pStyle w:val="Subtitle"/>
        <w:numPr>
          <w:ilvl w:val="1"/>
          <w:numId w:val="22"/>
        </w:numPr>
        <w:jc w:val="left"/>
        <w:rPr>
          <w:sz w:val="24"/>
          <w:szCs w:val="24"/>
        </w:rPr>
      </w:pPr>
      <w:r w:rsidRPr="005C2D2A">
        <w:rPr>
          <w:sz w:val="24"/>
          <w:szCs w:val="24"/>
        </w:rPr>
        <w:t xml:space="preserve"> </w:t>
      </w:r>
      <w:r w:rsidR="00123D38" w:rsidRPr="005C2D2A">
        <w:rPr>
          <w:sz w:val="24"/>
          <w:szCs w:val="24"/>
        </w:rPr>
        <w:t>T</w:t>
      </w:r>
      <w:r w:rsidRPr="005C2D2A">
        <w:rPr>
          <w:sz w:val="24"/>
          <w:szCs w:val="24"/>
        </w:rPr>
        <w:t xml:space="preserve">o have affection, sentiment or feeling, </w:t>
      </w:r>
    </w:p>
    <w:p w:rsidR="00871C8E" w:rsidRPr="005C2D2A" w:rsidRDefault="00871C8E" w:rsidP="00871C8E">
      <w:pPr>
        <w:pStyle w:val="Subtitle"/>
        <w:jc w:val="left"/>
        <w:rPr>
          <w:sz w:val="24"/>
          <w:szCs w:val="24"/>
        </w:rPr>
      </w:pPr>
      <w:r w:rsidRPr="005C2D2A">
        <w:rPr>
          <w:sz w:val="24"/>
          <w:szCs w:val="24"/>
        </w:rPr>
        <w:t>To know by principle</w:t>
      </w:r>
    </w:p>
    <w:p w:rsidR="00123D38" w:rsidRPr="005C2D2A" w:rsidRDefault="00ED075F" w:rsidP="00ED075F">
      <w:pPr>
        <w:pStyle w:val="Subtitle"/>
        <w:numPr>
          <w:ilvl w:val="0"/>
          <w:numId w:val="22"/>
        </w:numPr>
        <w:jc w:val="left"/>
        <w:rPr>
          <w:sz w:val="24"/>
          <w:szCs w:val="24"/>
        </w:rPr>
      </w:pPr>
      <w:proofErr w:type="gramStart"/>
      <w:r w:rsidRPr="005C2D2A">
        <w:rPr>
          <w:sz w:val="24"/>
          <w:szCs w:val="24"/>
        </w:rPr>
        <w:t>of</w:t>
      </w:r>
      <w:proofErr w:type="gramEnd"/>
      <w:r w:rsidRPr="005C2D2A">
        <w:rPr>
          <w:sz w:val="24"/>
          <w:szCs w:val="24"/>
        </w:rPr>
        <w:t xml:space="preserve"> the head, </w:t>
      </w:r>
    </w:p>
    <w:p w:rsidR="00123D38" w:rsidRPr="005C2D2A" w:rsidRDefault="00123D38" w:rsidP="00123D38">
      <w:pPr>
        <w:pStyle w:val="Subtitle"/>
        <w:numPr>
          <w:ilvl w:val="1"/>
          <w:numId w:val="22"/>
        </w:numPr>
        <w:jc w:val="left"/>
        <w:rPr>
          <w:sz w:val="24"/>
          <w:szCs w:val="24"/>
        </w:rPr>
      </w:pPr>
      <w:r w:rsidRPr="005C2D2A">
        <w:rPr>
          <w:sz w:val="24"/>
          <w:szCs w:val="24"/>
        </w:rPr>
        <w:t>The</w:t>
      </w:r>
      <w:r w:rsidR="00ED075F" w:rsidRPr="005C2D2A">
        <w:rPr>
          <w:sz w:val="24"/>
          <w:szCs w:val="24"/>
        </w:rPr>
        <w:t xml:space="preserve"> embrace </w:t>
      </w:r>
      <w:r w:rsidRPr="005C2D2A">
        <w:rPr>
          <w:sz w:val="24"/>
          <w:szCs w:val="24"/>
        </w:rPr>
        <w:t xml:space="preserve">of </w:t>
      </w:r>
      <w:r w:rsidR="00ED075F" w:rsidRPr="005C2D2A">
        <w:rPr>
          <w:sz w:val="24"/>
          <w:szCs w:val="24"/>
        </w:rPr>
        <w:t xml:space="preserve">good </w:t>
      </w:r>
      <w:r w:rsidRPr="005C2D2A">
        <w:rPr>
          <w:sz w:val="24"/>
          <w:szCs w:val="24"/>
        </w:rPr>
        <w:t>judgment,</w:t>
      </w:r>
    </w:p>
    <w:p w:rsidR="00123D38" w:rsidRPr="005C2D2A" w:rsidRDefault="00123D38" w:rsidP="00123D38">
      <w:pPr>
        <w:pStyle w:val="Subtitle"/>
        <w:numPr>
          <w:ilvl w:val="2"/>
          <w:numId w:val="22"/>
        </w:numPr>
        <w:jc w:val="left"/>
        <w:rPr>
          <w:sz w:val="24"/>
          <w:szCs w:val="24"/>
        </w:rPr>
      </w:pPr>
      <w:r w:rsidRPr="005C2D2A">
        <w:rPr>
          <w:sz w:val="24"/>
          <w:szCs w:val="24"/>
        </w:rPr>
        <w:t xml:space="preserve"> The deliberate act</w:t>
      </w:r>
      <w:r w:rsidR="00ED075F" w:rsidRPr="005C2D2A">
        <w:rPr>
          <w:sz w:val="24"/>
          <w:szCs w:val="24"/>
        </w:rPr>
        <w:t xml:space="preserve"> of the will </w:t>
      </w:r>
    </w:p>
    <w:p w:rsidR="009051F1" w:rsidRPr="005C2D2A" w:rsidRDefault="00123D38" w:rsidP="00123D38">
      <w:pPr>
        <w:pStyle w:val="Subtitle"/>
        <w:numPr>
          <w:ilvl w:val="3"/>
          <w:numId w:val="22"/>
        </w:numPr>
        <w:jc w:val="left"/>
        <w:rPr>
          <w:sz w:val="24"/>
          <w:szCs w:val="24"/>
        </w:rPr>
      </w:pPr>
      <w:r w:rsidRPr="005C2D2A">
        <w:rPr>
          <w:sz w:val="24"/>
          <w:szCs w:val="24"/>
        </w:rPr>
        <w:t xml:space="preserve">Respect, principle or duty </w:t>
      </w:r>
      <w:r w:rsidR="00ED075F" w:rsidRPr="005C2D2A">
        <w:rPr>
          <w:sz w:val="24"/>
          <w:szCs w:val="24"/>
        </w:rPr>
        <w:t xml:space="preserve">kiss </w:t>
      </w:r>
      <w:r w:rsidRPr="005C2D2A">
        <w:rPr>
          <w:sz w:val="24"/>
          <w:szCs w:val="24"/>
        </w:rPr>
        <w:t>(a mark of tenderness)</w:t>
      </w:r>
    </w:p>
    <w:p w:rsidR="001839B1" w:rsidRPr="001839B1" w:rsidRDefault="001839B1" w:rsidP="001839B1">
      <w:pPr>
        <w:pStyle w:val="Subtitle"/>
        <w:ind w:left="2880"/>
        <w:jc w:val="left"/>
        <w:rPr>
          <w:sz w:val="16"/>
          <w:szCs w:val="16"/>
        </w:rPr>
      </w:pPr>
    </w:p>
    <w:p w:rsidR="003F043C" w:rsidRDefault="001839B1" w:rsidP="001839B1">
      <w:pPr>
        <w:pStyle w:val="Subtitle"/>
        <w:numPr>
          <w:ilvl w:val="0"/>
          <w:numId w:val="23"/>
        </w:numPr>
        <w:jc w:val="left"/>
      </w:pPr>
      <w:proofErr w:type="spellStart"/>
      <w:proofErr w:type="gramStart"/>
      <w:r w:rsidRPr="001839B1">
        <w:rPr>
          <w:b/>
          <w:u w:val="single"/>
        </w:rPr>
        <w:t>agapao</w:t>
      </w:r>
      <w:proofErr w:type="spellEnd"/>
      <w:proofErr w:type="gramEnd"/>
      <w:r>
        <w:t xml:space="preserve">,  </w:t>
      </w:r>
      <w:proofErr w:type="spellStart"/>
      <w:r>
        <w:t>ag</w:t>
      </w:r>
      <w:proofErr w:type="spellEnd"/>
      <w:r>
        <w:t>-</w:t>
      </w:r>
      <w:proofErr w:type="spellStart"/>
      <w:r>
        <w:t>ap</w:t>
      </w:r>
      <w:proofErr w:type="spellEnd"/>
      <w:r>
        <w:t>-ah'-o ---</w:t>
      </w:r>
      <w:r w:rsidRPr="001839B1">
        <w:rPr>
          <w:u w:val="single"/>
        </w:rPr>
        <w:t>mutual</w:t>
      </w:r>
      <w:r>
        <w:t xml:space="preserve"> love  (much)</w:t>
      </w:r>
    </w:p>
    <w:p w:rsidR="001839B1" w:rsidRPr="005C2D2A" w:rsidRDefault="003F043C" w:rsidP="003F043C">
      <w:pPr>
        <w:pStyle w:val="Subtitle"/>
        <w:numPr>
          <w:ilvl w:val="1"/>
          <w:numId w:val="23"/>
        </w:numPr>
        <w:jc w:val="left"/>
        <w:rPr>
          <w:sz w:val="24"/>
          <w:szCs w:val="24"/>
        </w:rPr>
      </w:pPr>
      <w:r w:rsidRPr="005C2D2A">
        <w:rPr>
          <w:b/>
          <w:sz w:val="24"/>
          <w:szCs w:val="24"/>
          <w:u w:val="single"/>
        </w:rPr>
        <w:t>TO Know You Have a Friend</w:t>
      </w:r>
      <w:r w:rsidR="001839B1" w:rsidRPr="005C2D2A">
        <w:rPr>
          <w:sz w:val="24"/>
          <w:szCs w:val="24"/>
        </w:rPr>
        <w:t xml:space="preserve"> </w:t>
      </w:r>
    </w:p>
    <w:p w:rsidR="001839B1" w:rsidRPr="005C2D2A" w:rsidRDefault="001839B1" w:rsidP="001839B1">
      <w:pPr>
        <w:pStyle w:val="Subtitle"/>
        <w:ind w:left="720"/>
        <w:jc w:val="left"/>
        <w:rPr>
          <w:sz w:val="24"/>
          <w:szCs w:val="24"/>
        </w:rPr>
      </w:pPr>
      <w:proofErr w:type="gramStart"/>
      <w:r w:rsidRPr="005C2D2A">
        <w:rPr>
          <w:sz w:val="24"/>
          <w:szCs w:val="24"/>
        </w:rPr>
        <w:t>to</w:t>
      </w:r>
      <w:proofErr w:type="gramEnd"/>
      <w:r w:rsidRPr="005C2D2A">
        <w:rPr>
          <w:sz w:val="24"/>
          <w:szCs w:val="24"/>
        </w:rPr>
        <w:t xml:space="preserve"> love (in a social or moral sense)</w:t>
      </w:r>
    </w:p>
    <w:p w:rsidR="001839B1" w:rsidRDefault="001839B1" w:rsidP="001839B1">
      <w:pPr>
        <w:pStyle w:val="Subtitle"/>
        <w:ind w:left="720"/>
        <w:jc w:val="left"/>
        <w:rPr>
          <w:sz w:val="24"/>
          <w:szCs w:val="24"/>
        </w:rPr>
      </w:pPr>
      <w:r w:rsidRPr="005C2D2A">
        <w:rPr>
          <w:sz w:val="24"/>
          <w:szCs w:val="24"/>
        </w:rPr>
        <w:t>To love and be loved</w:t>
      </w:r>
    </w:p>
    <w:p w:rsidR="005C2D2A" w:rsidRPr="005C2D2A" w:rsidRDefault="005C2D2A" w:rsidP="005C2D2A">
      <w:pPr>
        <w:pStyle w:val="Subtitle"/>
        <w:jc w:val="left"/>
        <w:rPr>
          <w:sz w:val="16"/>
          <w:szCs w:val="16"/>
        </w:rPr>
      </w:pPr>
    </w:p>
    <w:p w:rsidR="005C2D2A" w:rsidRPr="005C2D2A" w:rsidRDefault="005C2D2A" w:rsidP="005C2D2A">
      <w:pPr>
        <w:pStyle w:val="Subtitle"/>
        <w:numPr>
          <w:ilvl w:val="0"/>
          <w:numId w:val="23"/>
        </w:numPr>
        <w:jc w:val="left"/>
        <w:rPr>
          <w:sz w:val="24"/>
          <w:szCs w:val="24"/>
        </w:rPr>
      </w:pPr>
      <w:proofErr w:type="gramStart"/>
      <w:r w:rsidRPr="005C2D2A">
        <w:rPr>
          <w:sz w:val="24"/>
          <w:szCs w:val="24"/>
        </w:rPr>
        <w:t>agape</w:t>
      </w:r>
      <w:proofErr w:type="gramEnd"/>
      <w:r w:rsidRPr="005C2D2A">
        <w:rPr>
          <w:sz w:val="24"/>
          <w:szCs w:val="24"/>
        </w:rPr>
        <w:t xml:space="preserve">,  </w:t>
      </w:r>
      <w:proofErr w:type="spellStart"/>
      <w:r w:rsidRPr="005C2D2A">
        <w:rPr>
          <w:sz w:val="24"/>
          <w:szCs w:val="24"/>
        </w:rPr>
        <w:t>ag</w:t>
      </w:r>
      <w:proofErr w:type="spellEnd"/>
      <w:r w:rsidRPr="005C2D2A">
        <w:rPr>
          <w:sz w:val="24"/>
          <w:szCs w:val="24"/>
        </w:rPr>
        <w:t xml:space="preserve">-ah'-pay </w:t>
      </w:r>
    </w:p>
    <w:p w:rsidR="005C2D2A" w:rsidRPr="005C2D2A" w:rsidRDefault="005C2D2A" w:rsidP="005C2D2A">
      <w:pPr>
        <w:pStyle w:val="Subtitle"/>
        <w:rPr>
          <w:sz w:val="24"/>
          <w:szCs w:val="24"/>
        </w:rPr>
      </w:pPr>
      <w:r w:rsidRPr="005C2D2A">
        <w:rPr>
          <w:sz w:val="24"/>
          <w:szCs w:val="24"/>
        </w:rPr>
        <w:t xml:space="preserve"> </w:t>
      </w:r>
    </w:p>
    <w:p w:rsidR="005C2D2A" w:rsidRPr="005C2D2A" w:rsidRDefault="005C2D2A" w:rsidP="005C2D2A">
      <w:pPr>
        <w:pStyle w:val="Subtitle"/>
        <w:jc w:val="left"/>
        <w:rPr>
          <w:sz w:val="24"/>
          <w:szCs w:val="24"/>
        </w:rPr>
      </w:pPr>
      <w:proofErr w:type="gramStart"/>
      <w:r w:rsidRPr="005C2D2A">
        <w:rPr>
          <w:sz w:val="24"/>
          <w:szCs w:val="24"/>
        </w:rPr>
        <w:t>affection</w:t>
      </w:r>
      <w:proofErr w:type="gramEnd"/>
      <w:r w:rsidRPr="005C2D2A">
        <w:rPr>
          <w:sz w:val="24"/>
          <w:szCs w:val="24"/>
        </w:rPr>
        <w:t xml:space="preserve"> or benevolence; specially (plural) a love-feast:--(feast of) charity(-ably), dear, love.</w:t>
      </w:r>
    </w:p>
    <w:p w:rsidR="003F043C" w:rsidRDefault="003F043C" w:rsidP="003F043C">
      <w:pPr>
        <w:pStyle w:val="Subtitle"/>
        <w:jc w:val="left"/>
      </w:pPr>
    </w:p>
    <w:p w:rsidR="005C2D2A" w:rsidRDefault="00DB5547" w:rsidP="003F043C">
      <w:pPr>
        <w:pStyle w:val="Subtitle"/>
        <w:jc w:val="left"/>
      </w:pPr>
      <w:proofErr w:type="spellStart"/>
      <w:r>
        <w:lastRenderedPageBreak/>
        <w:t>L</w:t>
      </w:r>
      <w:r w:rsidR="005C2D2A" w:rsidRPr="005C2D2A">
        <w:t>ovest</w:t>
      </w:r>
      <w:proofErr w:type="spellEnd"/>
      <w:r w:rsidR="005C2D2A" w:rsidRPr="005C2D2A">
        <w:t xml:space="preserve"> thou me more than these?</w:t>
      </w:r>
    </w:p>
    <w:p w:rsidR="005C2D2A" w:rsidRDefault="00E8744A" w:rsidP="005C2D2A">
      <w:pPr>
        <w:pStyle w:val="Subtitle"/>
        <w:numPr>
          <w:ilvl w:val="0"/>
          <w:numId w:val="25"/>
        </w:numPr>
        <w:jc w:val="left"/>
      </w:pPr>
      <w:r>
        <w:t>Do you love Him more than you love others</w:t>
      </w:r>
      <w:r w:rsidR="005C2D2A">
        <w:t>?</w:t>
      </w:r>
    </w:p>
    <w:p w:rsidR="005C2D2A" w:rsidRDefault="005C2D2A" w:rsidP="005C2D2A">
      <w:pPr>
        <w:pStyle w:val="Subtitle"/>
        <w:numPr>
          <w:ilvl w:val="0"/>
          <w:numId w:val="25"/>
        </w:numPr>
        <w:jc w:val="left"/>
      </w:pPr>
      <w:r>
        <w:t xml:space="preserve">Do you love </w:t>
      </w:r>
      <w:r w:rsidR="00E8744A">
        <w:t>Him</w:t>
      </w:r>
      <w:r>
        <w:t xml:space="preserve"> more </w:t>
      </w:r>
      <w:r w:rsidR="00E8744A">
        <w:t>than others</w:t>
      </w:r>
      <w:r>
        <w:t xml:space="preserve"> do?</w:t>
      </w:r>
    </w:p>
    <w:p w:rsidR="005C2D2A" w:rsidRDefault="00E8744A" w:rsidP="005C2D2A">
      <w:pPr>
        <w:pStyle w:val="Subtitle"/>
        <w:numPr>
          <w:ilvl w:val="0"/>
          <w:numId w:val="25"/>
        </w:numPr>
        <w:jc w:val="left"/>
      </w:pPr>
      <w:r>
        <w:t>Do you love Him</w:t>
      </w:r>
      <w:r w:rsidR="005C2D2A">
        <w:t xml:space="preserve"> without them?</w:t>
      </w:r>
    </w:p>
    <w:p w:rsidR="00E8744A" w:rsidRDefault="00E8744A" w:rsidP="005C2D2A">
      <w:pPr>
        <w:pStyle w:val="Subtitle"/>
        <w:numPr>
          <w:ilvl w:val="0"/>
          <w:numId w:val="25"/>
        </w:numPr>
        <w:jc w:val="left"/>
      </w:pPr>
      <w:r>
        <w:t>Do you love Him with them?</w:t>
      </w:r>
    </w:p>
    <w:p w:rsidR="00E8744A" w:rsidRDefault="00E8744A" w:rsidP="005C2D2A">
      <w:pPr>
        <w:pStyle w:val="Subtitle"/>
        <w:numPr>
          <w:ilvl w:val="0"/>
          <w:numId w:val="25"/>
        </w:numPr>
        <w:jc w:val="left"/>
      </w:pPr>
      <w:r>
        <w:t xml:space="preserve">Do you love Him with the love </w:t>
      </w:r>
      <w:r w:rsidRPr="00DB5547">
        <w:rPr>
          <w:b/>
          <w:u w:val="single"/>
        </w:rPr>
        <w:t>He has given</w:t>
      </w:r>
      <w:r>
        <w:t xml:space="preserve"> you?</w:t>
      </w:r>
    </w:p>
    <w:p w:rsidR="00DB5547" w:rsidRDefault="00DB5547" w:rsidP="00E8744A">
      <w:pPr>
        <w:pStyle w:val="Subtitle"/>
        <w:jc w:val="left"/>
      </w:pPr>
    </w:p>
    <w:p w:rsidR="00E8744A" w:rsidRDefault="00E8744A" w:rsidP="00E8744A">
      <w:pPr>
        <w:pStyle w:val="Subtitle"/>
        <w:jc w:val="left"/>
      </w:pPr>
      <w:r w:rsidRPr="00E8744A">
        <w:t xml:space="preserve">Mt 16:19 And </w:t>
      </w:r>
      <w:r w:rsidRPr="00E8744A">
        <w:rPr>
          <w:u w:val="single"/>
        </w:rPr>
        <w:t>I will give unto thee</w:t>
      </w:r>
      <w:r w:rsidRPr="00E8744A">
        <w:t xml:space="preserve"> the keys of the kingdom of heaven: and whatsoever thou shalt bind on earth shall be bound in heaven: and whatsoever thou shalt loose on earth shall be loosed in heaven.</w:t>
      </w:r>
    </w:p>
    <w:p w:rsidR="00DB5547" w:rsidRDefault="00DB5547" w:rsidP="00DB5547">
      <w:pPr>
        <w:pStyle w:val="Subtitle"/>
        <w:jc w:val="left"/>
      </w:pPr>
    </w:p>
    <w:p w:rsidR="00E8744A" w:rsidRDefault="00E8744A" w:rsidP="00DB5547">
      <w:pPr>
        <w:pStyle w:val="Subtitle"/>
        <w:jc w:val="left"/>
      </w:pPr>
      <w:r>
        <w:t xml:space="preserve">Ro 5:5 </w:t>
      </w:r>
      <w:r w:rsidR="0071431A">
        <w:t>…</w:t>
      </w:r>
      <w:r w:rsidRPr="00DB5547">
        <w:rPr>
          <w:u w:val="single"/>
        </w:rPr>
        <w:t xml:space="preserve">the </w:t>
      </w:r>
      <w:r w:rsidRPr="00DB5547">
        <w:rPr>
          <w:b/>
          <w:u w:val="single"/>
        </w:rPr>
        <w:t xml:space="preserve">love </w:t>
      </w:r>
      <w:r w:rsidRPr="00DB5547">
        <w:rPr>
          <w:u w:val="single"/>
        </w:rPr>
        <w:t>of God</w:t>
      </w:r>
      <w:r>
        <w:t xml:space="preserve"> </w:t>
      </w:r>
      <w:r w:rsidR="0071431A">
        <w:t>…</w:t>
      </w:r>
      <w:r w:rsidRPr="00DB5547">
        <w:rPr>
          <w:b/>
          <w:u w:val="single"/>
        </w:rPr>
        <w:t>given</w:t>
      </w:r>
      <w:r w:rsidRPr="00DB5547">
        <w:rPr>
          <w:u w:val="single"/>
        </w:rPr>
        <w:t xml:space="preserve"> unto us</w:t>
      </w:r>
      <w:r>
        <w:t>.</w:t>
      </w:r>
    </w:p>
    <w:p w:rsidR="00DB5547" w:rsidRDefault="00DB5547" w:rsidP="00DB5547">
      <w:pPr>
        <w:pStyle w:val="Subtitle"/>
        <w:jc w:val="left"/>
      </w:pPr>
    </w:p>
    <w:p w:rsidR="00E8744A" w:rsidRDefault="00E8744A" w:rsidP="00DB5547">
      <w:pPr>
        <w:pStyle w:val="Subtitle"/>
        <w:jc w:val="left"/>
      </w:pPr>
      <w:proofErr w:type="spellStart"/>
      <w:r>
        <w:t>Eph</w:t>
      </w:r>
      <w:proofErr w:type="spellEnd"/>
      <w:r>
        <w:t xml:space="preserve"> 5:2 </w:t>
      </w:r>
      <w:r w:rsidR="0071431A">
        <w:t>…</w:t>
      </w:r>
      <w:r w:rsidRPr="00DB5547">
        <w:rPr>
          <w:b/>
        </w:rPr>
        <w:t>love</w:t>
      </w:r>
      <w:r w:rsidR="0071431A">
        <w:t>…</w:t>
      </w:r>
      <w:r>
        <w:t xml:space="preserve"> </w:t>
      </w:r>
      <w:r w:rsidRPr="00DB5547">
        <w:rPr>
          <w:b/>
        </w:rPr>
        <w:t>given</w:t>
      </w:r>
      <w:r>
        <w:t xml:space="preserve"> </w:t>
      </w:r>
      <w:r w:rsidR="0071431A">
        <w:t>…</w:t>
      </w:r>
    </w:p>
    <w:p w:rsidR="00DB5547" w:rsidRDefault="00E8744A" w:rsidP="00E8744A">
      <w:pPr>
        <w:pStyle w:val="Subtitle"/>
        <w:jc w:val="left"/>
      </w:pPr>
      <w:r>
        <w:t xml:space="preserve"> </w:t>
      </w:r>
    </w:p>
    <w:p w:rsidR="00E8744A" w:rsidRDefault="00E8744A" w:rsidP="00E8744A">
      <w:pPr>
        <w:pStyle w:val="Subtitle"/>
        <w:jc w:val="left"/>
      </w:pPr>
      <w:r>
        <w:t xml:space="preserve">2Ti 1:7 </w:t>
      </w:r>
      <w:r w:rsidR="0071431A">
        <w:t>…</w:t>
      </w:r>
      <w:r w:rsidRPr="00DB5547">
        <w:rPr>
          <w:b/>
        </w:rPr>
        <w:t>given</w:t>
      </w:r>
      <w:r>
        <w:t xml:space="preserve"> </w:t>
      </w:r>
      <w:r w:rsidR="0071431A">
        <w:t>…</w:t>
      </w:r>
      <w:r w:rsidRPr="00DB5547">
        <w:rPr>
          <w:b/>
        </w:rPr>
        <w:t>love</w:t>
      </w:r>
      <w:r>
        <w:t xml:space="preserve">, and </w:t>
      </w:r>
      <w:r w:rsidRPr="00DB5547">
        <w:rPr>
          <w:u w:val="single"/>
        </w:rPr>
        <w:t>of a sound mind</w:t>
      </w:r>
      <w:r>
        <w:t>.</w:t>
      </w:r>
    </w:p>
    <w:p w:rsidR="00DB5547" w:rsidRDefault="00DB5547" w:rsidP="00E8744A">
      <w:pPr>
        <w:pStyle w:val="Subtitle"/>
        <w:jc w:val="left"/>
      </w:pPr>
    </w:p>
    <w:p w:rsidR="003F043C" w:rsidRDefault="003F043C" w:rsidP="003F043C">
      <w:pPr>
        <w:pStyle w:val="Subtitle"/>
        <w:jc w:val="left"/>
      </w:pPr>
      <w:r>
        <w:t xml:space="preserve">2Co 6:6 </w:t>
      </w:r>
      <w:proofErr w:type="gramStart"/>
      <w:r w:rsidRPr="003F043C">
        <w:rPr>
          <w:u w:val="single"/>
        </w:rPr>
        <w:t>knowledge</w:t>
      </w:r>
      <w:r>
        <w:t xml:space="preserve">, </w:t>
      </w:r>
      <w:r w:rsidR="0071431A">
        <w:t>…</w:t>
      </w:r>
      <w:r w:rsidRPr="003F043C">
        <w:rPr>
          <w:u w:val="single"/>
        </w:rPr>
        <w:t>love</w:t>
      </w:r>
      <w:proofErr w:type="gramEnd"/>
      <w:r>
        <w:t xml:space="preserve"> unfeigned,</w:t>
      </w:r>
    </w:p>
    <w:p w:rsidR="003F043C" w:rsidRDefault="0071431A" w:rsidP="003F043C">
      <w:pPr>
        <w:pStyle w:val="Subtitle"/>
        <w:jc w:val="left"/>
      </w:pPr>
      <w:r>
        <w:t>8:7 …</w:t>
      </w:r>
      <w:r w:rsidR="003F043C" w:rsidRPr="003F043C">
        <w:rPr>
          <w:u w:val="single"/>
        </w:rPr>
        <w:t>knowledge</w:t>
      </w:r>
      <w:r w:rsidR="003F043C">
        <w:t xml:space="preserve">, and in all diligence, and in your </w:t>
      </w:r>
      <w:r w:rsidR="003F043C" w:rsidRPr="003F043C">
        <w:rPr>
          <w:u w:val="single"/>
        </w:rPr>
        <w:t xml:space="preserve">love </w:t>
      </w:r>
      <w:r w:rsidR="003F043C">
        <w:t>to us, see that ye abound in this grace also.</w:t>
      </w:r>
    </w:p>
    <w:p w:rsidR="0071431A" w:rsidRDefault="0071431A" w:rsidP="003F043C">
      <w:pPr>
        <w:pStyle w:val="Subtitle"/>
        <w:jc w:val="left"/>
      </w:pPr>
    </w:p>
    <w:p w:rsidR="0071431A" w:rsidRDefault="0071431A" w:rsidP="003F043C">
      <w:pPr>
        <w:pStyle w:val="Subtitle"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</w:t>
      </w:r>
      <w:r w:rsidRPr="0071431A">
        <w:rPr>
          <w:color w:val="000000"/>
          <w:sz w:val="24"/>
          <w:szCs w:val="24"/>
          <w:shd w:val="clear" w:color="auto" w:fill="FFFFFF"/>
        </w:rPr>
        <w:t xml:space="preserve">his point is so important that it should be examined in detail. </w:t>
      </w:r>
    </w:p>
    <w:p w:rsidR="0071431A" w:rsidRDefault="0071431A" w:rsidP="0071431A">
      <w:pPr>
        <w:pStyle w:val="Subtitle"/>
        <w:numPr>
          <w:ilvl w:val="0"/>
          <w:numId w:val="30"/>
        </w:numPr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The </w:t>
      </w:r>
      <w:r w:rsidRPr="0071431A">
        <w:rPr>
          <w:color w:val="000000"/>
          <w:sz w:val="24"/>
          <w:szCs w:val="24"/>
          <w:shd w:val="clear" w:color="auto" w:fill="FFFFFF"/>
        </w:rPr>
        <w:t xml:space="preserve">conscience reveals the same rules of duty and the same measure of obligation as God's revealed law does. </w:t>
      </w:r>
      <w:r w:rsidR="006C40A5">
        <w:rPr>
          <w:color w:val="000000"/>
          <w:sz w:val="24"/>
          <w:szCs w:val="24"/>
          <w:shd w:val="clear" w:color="auto" w:fill="FFFFFF"/>
        </w:rPr>
        <w:t xml:space="preserve">      II Cor. 4:2</w:t>
      </w:r>
    </w:p>
    <w:p w:rsidR="0071431A" w:rsidRDefault="0071431A" w:rsidP="003F043C">
      <w:pPr>
        <w:pStyle w:val="Subtitle"/>
        <w:jc w:val="left"/>
        <w:rPr>
          <w:color w:val="000000"/>
          <w:sz w:val="24"/>
          <w:szCs w:val="24"/>
          <w:shd w:val="clear" w:color="auto" w:fill="FFFFFF"/>
        </w:rPr>
      </w:pPr>
    </w:p>
    <w:p w:rsidR="002B1206" w:rsidRDefault="0071431A" w:rsidP="003F043C">
      <w:pPr>
        <w:pStyle w:val="Subtitle"/>
        <w:jc w:val="left"/>
        <w:rPr>
          <w:color w:val="000000"/>
          <w:sz w:val="24"/>
          <w:szCs w:val="24"/>
          <w:shd w:val="clear" w:color="auto" w:fill="FFFFFF"/>
        </w:rPr>
      </w:pPr>
      <w:r w:rsidRPr="002B1206">
        <w:rPr>
          <w:b/>
          <w:color w:val="000000"/>
          <w:sz w:val="24"/>
          <w:szCs w:val="24"/>
          <w:shd w:val="clear" w:color="auto" w:fill="FFFFFF"/>
        </w:rPr>
        <w:t>Conscience</w:t>
      </w:r>
      <w:r w:rsidR="002B1206">
        <w:rPr>
          <w:color w:val="000000"/>
          <w:sz w:val="24"/>
          <w:szCs w:val="24"/>
          <w:shd w:val="clear" w:color="auto" w:fill="FFFFFF"/>
        </w:rPr>
        <w:t xml:space="preserve"> imposes; </w:t>
      </w:r>
      <w:r w:rsidRPr="0071431A">
        <w:rPr>
          <w:color w:val="000000"/>
          <w:sz w:val="24"/>
          <w:szCs w:val="24"/>
          <w:shd w:val="clear" w:color="auto" w:fill="FFFFFF"/>
        </w:rPr>
        <w:t>sa</w:t>
      </w:r>
      <w:r w:rsidR="002B1206">
        <w:rPr>
          <w:color w:val="000000"/>
          <w:sz w:val="24"/>
          <w:szCs w:val="24"/>
          <w:shd w:val="clear" w:color="auto" w:fill="FFFFFF"/>
        </w:rPr>
        <w:t>me law of love as God's law does,</w:t>
      </w:r>
    </w:p>
    <w:p w:rsidR="00E8744A" w:rsidRDefault="002B1206" w:rsidP="003F043C">
      <w:pPr>
        <w:pStyle w:val="Subtitle"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(</w:t>
      </w:r>
      <w:proofErr w:type="gramStart"/>
      <w:r w:rsidR="0071431A" w:rsidRPr="0071431A">
        <w:rPr>
          <w:color w:val="000000"/>
          <w:sz w:val="24"/>
          <w:szCs w:val="24"/>
          <w:shd w:val="clear" w:color="auto" w:fill="FFFFFF"/>
        </w:rPr>
        <w:t>love</w:t>
      </w:r>
      <w:proofErr w:type="gramEnd"/>
      <w:r w:rsidR="0071431A" w:rsidRPr="0071431A">
        <w:rPr>
          <w:color w:val="000000"/>
          <w:sz w:val="24"/>
          <w:szCs w:val="24"/>
          <w:shd w:val="clear" w:color="auto" w:fill="FFFFFF"/>
        </w:rPr>
        <w:t xml:space="preserve"> supreme towards God, </w:t>
      </w:r>
      <w:r>
        <w:rPr>
          <w:color w:val="000000"/>
          <w:sz w:val="24"/>
          <w:szCs w:val="24"/>
          <w:shd w:val="clear" w:color="auto" w:fill="FFFFFF"/>
        </w:rPr>
        <w:t xml:space="preserve">love equal and impartial toward our neighbor). </w:t>
      </w:r>
      <w:r w:rsidR="0071431A" w:rsidRPr="002B1206">
        <w:rPr>
          <w:b/>
          <w:color w:val="000000"/>
          <w:sz w:val="24"/>
          <w:szCs w:val="24"/>
          <w:shd w:val="clear" w:color="auto" w:fill="FFFFFF"/>
        </w:rPr>
        <w:t>Conscience</w:t>
      </w:r>
      <w:r w:rsidR="0071431A" w:rsidRPr="0071431A">
        <w:rPr>
          <w:color w:val="000000"/>
          <w:sz w:val="24"/>
          <w:szCs w:val="24"/>
          <w:shd w:val="clear" w:color="auto" w:fill="FFFFFF"/>
        </w:rPr>
        <w:t xml:space="preserve"> never fails to affirm that each man is bound to love his </w:t>
      </w:r>
      <w:proofErr w:type="spellStart"/>
      <w:r w:rsidR="0071431A" w:rsidRPr="0071431A">
        <w:rPr>
          <w:color w:val="000000"/>
          <w:sz w:val="24"/>
          <w:szCs w:val="24"/>
          <w:shd w:val="clear" w:color="auto" w:fill="FFFFFF"/>
        </w:rPr>
        <w:t>neighbour</w:t>
      </w:r>
      <w:proofErr w:type="spellEnd"/>
      <w:r w:rsidR="0071431A" w:rsidRPr="0071431A">
        <w:rPr>
          <w:color w:val="000000"/>
          <w:sz w:val="24"/>
          <w:szCs w:val="24"/>
          <w:shd w:val="clear" w:color="auto" w:fill="FFFFFF"/>
        </w:rPr>
        <w:t xml:space="preserve"> as himself. </w:t>
      </w:r>
    </w:p>
    <w:p w:rsidR="002B1206" w:rsidRDefault="002B1206" w:rsidP="002B1206">
      <w:pPr>
        <w:pStyle w:val="Subtitle"/>
        <w:rPr>
          <w:b/>
          <w:color w:val="000000"/>
          <w:sz w:val="24"/>
          <w:szCs w:val="24"/>
          <w:u w:val="single"/>
          <w:shd w:val="clear" w:color="auto" w:fill="FFFFFF"/>
        </w:rPr>
      </w:pPr>
      <w:r w:rsidRPr="002B1206">
        <w:rPr>
          <w:b/>
          <w:color w:val="000000"/>
          <w:sz w:val="24"/>
          <w:szCs w:val="24"/>
          <w:u w:val="single"/>
          <w:shd w:val="clear" w:color="auto" w:fill="FFFFFF"/>
        </w:rPr>
        <w:t xml:space="preserve">A </w:t>
      </w:r>
      <w:r w:rsidR="009601E5">
        <w:rPr>
          <w:b/>
          <w:color w:val="000000"/>
          <w:sz w:val="24"/>
          <w:szCs w:val="24"/>
          <w:u w:val="single"/>
          <w:shd w:val="clear" w:color="auto" w:fill="FFFFFF"/>
        </w:rPr>
        <w:t>THO</w:t>
      </w:r>
      <w:r>
        <w:rPr>
          <w:b/>
          <w:color w:val="000000"/>
          <w:sz w:val="24"/>
          <w:szCs w:val="24"/>
          <w:u w:val="single"/>
          <w:shd w:val="clear" w:color="auto" w:fill="FFFFFF"/>
        </w:rPr>
        <w:t>ROUGH</w:t>
      </w:r>
      <w:r w:rsidR="009601E5">
        <w:rPr>
          <w:b/>
          <w:color w:val="000000"/>
          <w:sz w:val="24"/>
          <w:szCs w:val="24"/>
          <w:u w:val="single"/>
          <w:shd w:val="clear" w:color="auto" w:fill="FFFFFF"/>
        </w:rPr>
        <w:t>,</w:t>
      </w:r>
      <w:r>
        <w:rPr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2B1206">
        <w:rPr>
          <w:b/>
          <w:color w:val="000000"/>
          <w:sz w:val="24"/>
          <w:szCs w:val="24"/>
          <w:u w:val="single"/>
          <w:shd w:val="clear" w:color="auto" w:fill="FFFFFF"/>
        </w:rPr>
        <w:t>HARD WORKING</w:t>
      </w:r>
      <w:r>
        <w:rPr>
          <w:b/>
          <w:color w:val="000000"/>
          <w:sz w:val="24"/>
          <w:szCs w:val="24"/>
          <w:u w:val="single"/>
          <w:shd w:val="clear" w:color="auto" w:fill="FFFFFF"/>
        </w:rPr>
        <w:t>,</w:t>
      </w:r>
      <w:r w:rsidRPr="002B1206">
        <w:rPr>
          <w:b/>
          <w:color w:val="000000"/>
          <w:sz w:val="24"/>
          <w:szCs w:val="24"/>
          <w:u w:val="single"/>
          <w:shd w:val="clear" w:color="auto" w:fill="FFFFFF"/>
        </w:rPr>
        <w:t xml:space="preserve"> CONCIENTIOUS FAITH</w:t>
      </w:r>
    </w:p>
    <w:p w:rsidR="009601E5" w:rsidRPr="002B1206" w:rsidRDefault="009601E5" w:rsidP="002B1206">
      <w:pPr>
        <w:pStyle w:val="Subtitle"/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  <w:shd w:val="clear" w:color="auto" w:fill="FFFFFF"/>
        </w:rPr>
        <w:t>Is the Key to Love</w:t>
      </w:r>
    </w:p>
    <w:p w:rsidR="00E8744A" w:rsidRDefault="00DB5547" w:rsidP="00E8744A">
      <w:pPr>
        <w:pStyle w:val="Subtitle"/>
        <w:numPr>
          <w:ilvl w:val="0"/>
          <w:numId w:val="24"/>
        </w:numPr>
        <w:jc w:val="left"/>
      </w:pPr>
      <w:r>
        <w:lastRenderedPageBreak/>
        <w:t>Fruitful in</w:t>
      </w:r>
      <w:r w:rsidR="00C05FD3">
        <w:t xml:space="preserve">creases of </w:t>
      </w:r>
      <w:r>
        <w:t xml:space="preserve">Love; in, </w:t>
      </w:r>
      <w:r w:rsidR="00E8744A">
        <w:t xml:space="preserve">above and beyond </w:t>
      </w:r>
      <w:r w:rsidR="00C05FD3">
        <w:t xml:space="preserve">as </w:t>
      </w:r>
      <w:r w:rsidR="00E8744A">
        <w:t>knowledge</w:t>
      </w:r>
      <w:r w:rsidR="00C05FD3">
        <w:t xml:space="preserve"> increases.</w:t>
      </w:r>
    </w:p>
    <w:p w:rsidR="00E8744A" w:rsidRDefault="00E8744A" w:rsidP="00E8744A">
      <w:pPr>
        <w:pStyle w:val="Subtitle"/>
        <w:ind w:left="1080"/>
        <w:jc w:val="left"/>
      </w:pPr>
    </w:p>
    <w:p w:rsidR="003F043C" w:rsidRDefault="003F043C" w:rsidP="003F043C">
      <w:pPr>
        <w:pStyle w:val="Subtitle"/>
        <w:jc w:val="left"/>
      </w:pPr>
      <w:proofErr w:type="spellStart"/>
      <w:r>
        <w:t>Eph</w:t>
      </w:r>
      <w:proofErr w:type="spellEnd"/>
      <w:r>
        <w:t xml:space="preserve"> 3:19 </w:t>
      </w:r>
      <w:proofErr w:type="gramStart"/>
      <w:r>
        <w:t>And</w:t>
      </w:r>
      <w:proofErr w:type="gramEnd"/>
      <w:r>
        <w:t xml:space="preserve"> to know the </w:t>
      </w:r>
      <w:r w:rsidRPr="003F043C">
        <w:rPr>
          <w:u w:val="single"/>
        </w:rPr>
        <w:t>love</w:t>
      </w:r>
      <w:r>
        <w:t xml:space="preserve"> of Christ, which </w:t>
      </w:r>
      <w:proofErr w:type="spellStart"/>
      <w:r>
        <w:t>passeth</w:t>
      </w:r>
      <w:proofErr w:type="spellEnd"/>
      <w:r>
        <w:t xml:space="preserve"> </w:t>
      </w:r>
      <w:r w:rsidRPr="003F043C">
        <w:rPr>
          <w:u w:val="single"/>
        </w:rPr>
        <w:t>knowledge</w:t>
      </w:r>
      <w:r>
        <w:t xml:space="preserve">, that ye might be filled with all the </w:t>
      </w:r>
      <w:proofErr w:type="spellStart"/>
      <w:r>
        <w:t>fulness</w:t>
      </w:r>
      <w:proofErr w:type="spellEnd"/>
      <w:r>
        <w:t xml:space="preserve"> of God.</w:t>
      </w:r>
      <w:r w:rsidR="00877A9F">
        <w:t xml:space="preserve">  Rom.1:17; </w:t>
      </w:r>
      <w:r w:rsidR="00877A9F" w:rsidRPr="00877A9F">
        <w:t>1Co 15:34</w:t>
      </w:r>
      <w:r w:rsidR="00877A9F">
        <w:t>; Mat.6:33</w:t>
      </w:r>
    </w:p>
    <w:p w:rsidR="00C944FA" w:rsidRDefault="00C944FA" w:rsidP="003F043C">
      <w:pPr>
        <w:pStyle w:val="Subtitle"/>
        <w:jc w:val="left"/>
      </w:pPr>
    </w:p>
    <w:p w:rsidR="008562F1" w:rsidRDefault="008562F1" w:rsidP="008562F1">
      <w:pPr>
        <w:pStyle w:val="Subtitle"/>
        <w:jc w:val="left"/>
      </w:pPr>
      <w:r>
        <w:t xml:space="preserve">Col 1:3 </w:t>
      </w:r>
      <w:proofErr w:type="gramStart"/>
      <w:r>
        <w:t>We</w:t>
      </w:r>
      <w:proofErr w:type="gramEnd"/>
      <w:r>
        <w:t xml:space="preserve"> give thanks to God and the Father of our Lord Jesus Christ, praying always for you,</w:t>
      </w:r>
    </w:p>
    <w:p w:rsidR="00C944FA" w:rsidRDefault="008562F1" w:rsidP="008562F1">
      <w:pPr>
        <w:pStyle w:val="Subtitle"/>
        <w:jc w:val="left"/>
      </w:pPr>
      <w:r>
        <w:t xml:space="preserve">4 Since we heard of your faith in Christ Jesus, and of the love which ye have to all the saints,                                    </w:t>
      </w:r>
      <w:r w:rsidR="00C944FA" w:rsidRPr="00C944FA">
        <w:t xml:space="preserve">5 For the hope which is laid up for you in heaven, whereof </w:t>
      </w:r>
      <w:r w:rsidR="00C944FA" w:rsidRPr="008562F1">
        <w:rPr>
          <w:b/>
          <w:u w:val="single"/>
        </w:rPr>
        <w:t>ye heard</w:t>
      </w:r>
      <w:r w:rsidR="00C944FA" w:rsidRPr="008562F1">
        <w:rPr>
          <w:u w:val="single"/>
        </w:rPr>
        <w:t xml:space="preserve"> before in the word of the truth</w:t>
      </w:r>
      <w:r w:rsidR="00C944FA" w:rsidRPr="00C944FA">
        <w:t xml:space="preserve"> of the gospel;</w:t>
      </w:r>
      <w:r>
        <w:t xml:space="preserve">                                                                                      </w:t>
      </w:r>
      <w:r w:rsidR="00C944FA">
        <w:t xml:space="preserve"> </w:t>
      </w:r>
      <w:r w:rsidR="00C944FA" w:rsidRPr="00C944FA">
        <w:t xml:space="preserve">6 Which is come unto you, as it is in all the world; and </w:t>
      </w:r>
      <w:proofErr w:type="spellStart"/>
      <w:r w:rsidR="00C944FA" w:rsidRPr="00C944FA">
        <w:t>bringeth</w:t>
      </w:r>
      <w:proofErr w:type="spellEnd"/>
      <w:r w:rsidR="00C944FA" w:rsidRPr="00C944FA">
        <w:t xml:space="preserve"> forth fruit, as it doth also in you, since the day ye heard of it, and knew the grace of God in truth:</w:t>
      </w:r>
    </w:p>
    <w:p w:rsidR="003F043C" w:rsidRDefault="00C24EDA" w:rsidP="003F043C">
      <w:pPr>
        <w:pStyle w:val="Subtitle"/>
        <w:jc w:val="left"/>
      </w:pPr>
      <w:r>
        <w:t>(1Th 3:1-13) A strong diligent faith exercised</w:t>
      </w:r>
    </w:p>
    <w:p w:rsidR="0089122B" w:rsidRDefault="00A63C8F" w:rsidP="0089122B">
      <w:pPr>
        <w:pStyle w:val="Subtitle"/>
        <w:jc w:val="left"/>
      </w:pPr>
      <w:r w:rsidRPr="00A63C8F">
        <w:t xml:space="preserve">1Th 3:12 </w:t>
      </w:r>
      <w:proofErr w:type="gramStart"/>
      <w:r w:rsidRPr="00A63C8F">
        <w:t>And</w:t>
      </w:r>
      <w:proofErr w:type="gramEnd"/>
      <w:r w:rsidRPr="00A63C8F">
        <w:t xml:space="preserve"> the Lord make you </w:t>
      </w:r>
      <w:r w:rsidRPr="00C24EDA">
        <w:rPr>
          <w:b/>
          <w:u w:val="single"/>
        </w:rPr>
        <w:t>to increase and abound in love</w:t>
      </w:r>
      <w:r w:rsidRPr="00A63C8F">
        <w:t xml:space="preserve"> one toward another, and toward all men, even as we do toward you:</w:t>
      </w:r>
    </w:p>
    <w:p w:rsidR="00A63C8F" w:rsidRDefault="00A63C8F" w:rsidP="0089122B">
      <w:pPr>
        <w:pStyle w:val="Subtitle"/>
        <w:jc w:val="left"/>
      </w:pPr>
      <w:r w:rsidRPr="00A63C8F">
        <w:t xml:space="preserve">13 To the end he may </w:t>
      </w:r>
      <w:proofErr w:type="spellStart"/>
      <w:r w:rsidRPr="00A63C8F">
        <w:t>stablish</w:t>
      </w:r>
      <w:proofErr w:type="spellEnd"/>
      <w:r w:rsidRPr="00A63C8F">
        <w:t xml:space="preserve"> your hearts </w:t>
      </w:r>
      <w:proofErr w:type="spellStart"/>
      <w:r w:rsidRPr="00A63C8F">
        <w:t>unblameable</w:t>
      </w:r>
      <w:proofErr w:type="spellEnd"/>
      <w:r w:rsidRPr="00A63C8F">
        <w:t xml:space="preserve"> in holiness before God, even our Father, at the coming of our Lord Jesus Christ with all his saints.</w:t>
      </w:r>
    </w:p>
    <w:p w:rsidR="008A093C" w:rsidRDefault="008A093C" w:rsidP="0089122B">
      <w:pPr>
        <w:pStyle w:val="Subtitle"/>
        <w:jc w:val="left"/>
      </w:pPr>
    </w:p>
    <w:p w:rsidR="008A093C" w:rsidRDefault="008A093C" w:rsidP="0089122B">
      <w:pPr>
        <w:pStyle w:val="Subtitle"/>
        <w:jc w:val="left"/>
      </w:pPr>
      <w:proofErr w:type="spellStart"/>
      <w:r>
        <w:t>Deut</w:t>
      </w:r>
      <w:proofErr w:type="spellEnd"/>
      <w:r>
        <w:t xml:space="preserve"> 7:1-26 The Key to the Covenant of love-</w:t>
      </w:r>
      <w:r w:rsidRPr="008A093C">
        <w:rPr>
          <w:b/>
          <w:u w:val="single"/>
        </w:rPr>
        <w:t>obey</w:t>
      </w:r>
    </w:p>
    <w:p w:rsidR="00A63C8F" w:rsidRDefault="00A63C8F" w:rsidP="008A093C">
      <w:pPr>
        <w:pStyle w:val="Subtitle"/>
        <w:numPr>
          <w:ilvl w:val="0"/>
          <w:numId w:val="29"/>
        </w:numPr>
        <w:jc w:val="left"/>
      </w:pPr>
      <w:r>
        <w:t>Major battle</w:t>
      </w:r>
      <w:r w:rsidR="008A093C">
        <w:t>s fought by men are</w:t>
      </w:r>
      <w:r>
        <w:t xml:space="preserve"> in the mind.</w:t>
      </w:r>
    </w:p>
    <w:p w:rsidR="0089122B" w:rsidRDefault="00A63C8F" w:rsidP="008A093C">
      <w:pPr>
        <w:pStyle w:val="Subtitle"/>
        <w:ind w:left="720" w:firstLine="720"/>
        <w:jc w:val="left"/>
      </w:pPr>
      <w:r>
        <w:t>The mind is the first battlefield.</w:t>
      </w:r>
    </w:p>
    <w:p w:rsidR="00A63C8F" w:rsidRDefault="00A63C8F" w:rsidP="008A093C">
      <w:pPr>
        <w:pStyle w:val="Subtitle"/>
        <w:ind w:left="720" w:firstLine="720"/>
        <w:jc w:val="left"/>
      </w:pPr>
      <w:r>
        <w:t>The mind is the first enemy.</w:t>
      </w:r>
    </w:p>
    <w:p w:rsidR="00626EED" w:rsidRDefault="00626EED" w:rsidP="00626EED">
      <w:pPr>
        <w:pStyle w:val="Subtitle"/>
        <w:jc w:val="left"/>
      </w:pPr>
    </w:p>
    <w:p w:rsidR="0089122B" w:rsidRDefault="00626EED" w:rsidP="0089122B">
      <w:pPr>
        <w:pStyle w:val="Subtitle"/>
        <w:jc w:val="left"/>
      </w:pPr>
      <w:r w:rsidRPr="008F4F97">
        <w:rPr>
          <w:u w:val="single"/>
        </w:rPr>
        <w:t xml:space="preserve">Love makes faith work to </w:t>
      </w:r>
      <w:bookmarkStart w:id="0" w:name="_GoBack"/>
      <w:bookmarkEnd w:id="0"/>
      <w:r w:rsidRPr="008F4F97">
        <w:rPr>
          <w:u w:val="single"/>
        </w:rPr>
        <w:t>fullest potential</w:t>
      </w:r>
      <w:r w:rsidR="008F4F97">
        <w:t xml:space="preserve">  </w:t>
      </w:r>
      <w:r>
        <w:t>Gal.5:5-7</w:t>
      </w:r>
    </w:p>
    <w:p w:rsidR="00DA6167" w:rsidRDefault="00795B99" w:rsidP="0089122B">
      <w:pPr>
        <w:pStyle w:val="Subtitle"/>
        <w:jc w:val="left"/>
      </w:pPr>
      <w:r>
        <w:lastRenderedPageBreak/>
        <w:t>The Key of Love;</w:t>
      </w:r>
      <w:r w:rsidR="00DA6167">
        <w:t xml:space="preserve"> </w:t>
      </w:r>
      <w:r w:rsidR="00252501">
        <w:t xml:space="preserve">Is a </w:t>
      </w:r>
      <w:r w:rsidR="008A093C">
        <w:t>Diligent Faith</w:t>
      </w:r>
      <w:r w:rsidR="00626EED">
        <w:t xml:space="preserve">    (</w:t>
      </w:r>
      <w:r w:rsidR="00626EED" w:rsidRPr="00626EED">
        <w:rPr>
          <w:b/>
        </w:rPr>
        <w:t>2Peter 1:1-9</w:t>
      </w:r>
      <w:r w:rsidR="00626EED">
        <w:t>)</w:t>
      </w:r>
    </w:p>
    <w:p w:rsidR="00DA6167" w:rsidRPr="00DA6167" w:rsidRDefault="00DA6167" w:rsidP="00DA6167">
      <w:pPr>
        <w:pStyle w:val="Subtitle"/>
        <w:ind w:left="720"/>
        <w:jc w:val="left"/>
        <w:rPr>
          <w:sz w:val="16"/>
          <w:szCs w:val="16"/>
        </w:rPr>
      </w:pPr>
    </w:p>
    <w:p w:rsidR="00750D78" w:rsidRDefault="00DA6167" w:rsidP="004209D0">
      <w:pPr>
        <w:pStyle w:val="Subtitle"/>
        <w:jc w:val="left"/>
      </w:pPr>
      <w:r>
        <w:t>B</w:t>
      </w:r>
      <w:r w:rsidR="00AA1969">
        <w:t xml:space="preserve">e well </w:t>
      </w:r>
      <w:r w:rsidR="004209D0">
        <w:t xml:space="preserve">natured and </w:t>
      </w:r>
      <w:r w:rsidR="00AA1969">
        <w:t>exercised in all that He gives</w:t>
      </w:r>
      <w:r>
        <w:t>.</w:t>
      </w:r>
    </w:p>
    <w:p w:rsidR="00750D78" w:rsidRPr="00DA6167" w:rsidRDefault="00750D78" w:rsidP="00750D78">
      <w:pPr>
        <w:pStyle w:val="Subtitle"/>
        <w:ind w:left="1080"/>
        <w:jc w:val="left"/>
        <w:rPr>
          <w:sz w:val="16"/>
          <w:szCs w:val="16"/>
        </w:rPr>
      </w:pPr>
    </w:p>
    <w:p w:rsidR="00795B99" w:rsidRDefault="00750D78" w:rsidP="00750D78">
      <w:pPr>
        <w:pStyle w:val="Subtitle"/>
        <w:numPr>
          <w:ilvl w:val="1"/>
          <w:numId w:val="24"/>
        </w:numPr>
        <w:jc w:val="left"/>
      </w:pPr>
      <w:r>
        <w:t xml:space="preserve"> I</w:t>
      </w:r>
      <w:r w:rsidR="00795B99">
        <w:t>s obtaining like precious faith and exercising diligently</w:t>
      </w:r>
      <w:r w:rsidR="00AA1969">
        <w:t xml:space="preserve"> through His righteousness and knowledge</w:t>
      </w:r>
      <w:r w:rsidR="00795B99">
        <w:t>.</w:t>
      </w:r>
    </w:p>
    <w:p w:rsidR="00795B99" w:rsidRDefault="00AA1969" w:rsidP="00795B99">
      <w:pPr>
        <w:pStyle w:val="Subtitle"/>
        <w:jc w:val="left"/>
      </w:pPr>
      <w:r>
        <w:t>II Peter 1:1-2; Gal.5:6</w:t>
      </w:r>
      <w:r w:rsidR="004209D0">
        <w:t>; Eph.5:2</w:t>
      </w:r>
    </w:p>
    <w:p w:rsidR="002D7722" w:rsidRDefault="002D7722" w:rsidP="00795B99">
      <w:pPr>
        <w:pStyle w:val="Subtitle"/>
        <w:numPr>
          <w:ilvl w:val="0"/>
          <w:numId w:val="28"/>
        </w:numPr>
        <w:jc w:val="left"/>
      </w:pPr>
      <w:r>
        <w:t>Love and Faith… command</w:t>
      </w:r>
      <w:r w:rsidR="004209D0">
        <w:t>, require</w:t>
      </w:r>
      <w:r>
        <w:t>ments</w:t>
      </w:r>
    </w:p>
    <w:p w:rsidR="00AA1969" w:rsidRDefault="00DA6167" w:rsidP="002D7722">
      <w:pPr>
        <w:pStyle w:val="Subtitle"/>
        <w:ind w:left="720"/>
        <w:jc w:val="left"/>
      </w:pPr>
      <w:r>
        <w:t>Love and Faith…</w:t>
      </w:r>
      <w:r w:rsidR="00AA1969">
        <w:t>gift</w:t>
      </w:r>
      <w:r>
        <w:t>s-</w:t>
      </w:r>
      <w:r w:rsidR="00AA1969">
        <w:t>(1Cor.12:8-9; 13:13),</w:t>
      </w:r>
    </w:p>
    <w:p w:rsidR="00AA1969" w:rsidRDefault="00DA6167" w:rsidP="00AA1969">
      <w:pPr>
        <w:pStyle w:val="Subtitle"/>
        <w:ind w:left="720"/>
        <w:jc w:val="left"/>
      </w:pPr>
      <w:r>
        <w:t xml:space="preserve">Love and </w:t>
      </w:r>
      <w:r w:rsidR="00AA1969">
        <w:t>Faith</w:t>
      </w:r>
      <w:r>
        <w:t>…</w:t>
      </w:r>
      <w:r w:rsidR="00AA1969">
        <w:t>fruit</w:t>
      </w:r>
      <w:r>
        <w:t xml:space="preserve"> </w:t>
      </w:r>
      <w:r w:rsidR="00AA1969">
        <w:t>(Gal.5:22)</w:t>
      </w:r>
    </w:p>
    <w:p w:rsidR="00DA6167" w:rsidRDefault="00DA6167" w:rsidP="00AA1969">
      <w:pPr>
        <w:pStyle w:val="Subtitle"/>
        <w:ind w:left="720"/>
        <w:jc w:val="left"/>
      </w:pPr>
      <w:r>
        <w:t xml:space="preserve">Love and Faith…shield I </w:t>
      </w:r>
      <w:proofErr w:type="spellStart"/>
      <w:r>
        <w:t>Thes</w:t>
      </w:r>
      <w:proofErr w:type="spellEnd"/>
      <w:r>
        <w:t>. 5:8</w:t>
      </w:r>
      <w:proofErr w:type="gramStart"/>
      <w:r>
        <w:t>;Eph.6:16</w:t>
      </w:r>
      <w:proofErr w:type="gramEnd"/>
    </w:p>
    <w:p w:rsidR="00C05FD3" w:rsidRDefault="00795B99" w:rsidP="00795B99">
      <w:pPr>
        <w:pStyle w:val="Subtitle"/>
        <w:numPr>
          <w:ilvl w:val="0"/>
          <w:numId w:val="28"/>
        </w:numPr>
        <w:jc w:val="left"/>
      </w:pPr>
      <w:r>
        <w:t>A diligent f</w:t>
      </w:r>
      <w:r w:rsidR="00C05FD3">
        <w:t>aith must be</w:t>
      </w:r>
      <w:r>
        <w:t xml:space="preserve"> exercised before faith is added to.</w:t>
      </w:r>
    </w:p>
    <w:p w:rsidR="00C05FD3" w:rsidRPr="00DA6167" w:rsidRDefault="00C05FD3" w:rsidP="00C05FD3">
      <w:pPr>
        <w:pStyle w:val="Subtitle"/>
        <w:jc w:val="left"/>
        <w:rPr>
          <w:sz w:val="16"/>
          <w:szCs w:val="16"/>
        </w:rPr>
      </w:pPr>
    </w:p>
    <w:p w:rsidR="00C05FD3" w:rsidRDefault="00795B99" w:rsidP="00795B99">
      <w:pPr>
        <w:pStyle w:val="Subtitle"/>
        <w:numPr>
          <w:ilvl w:val="0"/>
          <w:numId w:val="28"/>
        </w:numPr>
        <w:jc w:val="left"/>
      </w:pPr>
      <w:r>
        <w:t>Virtue is given to faith that is diligent</w:t>
      </w:r>
    </w:p>
    <w:p w:rsidR="00C05FD3" w:rsidRDefault="00795B99" w:rsidP="004209D0">
      <w:pPr>
        <w:pStyle w:val="Subtitle"/>
        <w:numPr>
          <w:ilvl w:val="0"/>
          <w:numId w:val="28"/>
        </w:numPr>
        <w:jc w:val="left"/>
      </w:pPr>
      <w:r>
        <w:t>K</w:t>
      </w:r>
      <w:r w:rsidR="00C05FD3">
        <w:t xml:space="preserve">nowledge </w:t>
      </w:r>
      <w:r>
        <w:t>is given where faith and virtue are exercised diligently.</w:t>
      </w:r>
    </w:p>
    <w:p w:rsidR="00795B99" w:rsidRDefault="00750D78" w:rsidP="004209D0">
      <w:pPr>
        <w:pStyle w:val="Subtitle"/>
        <w:numPr>
          <w:ilvl w:val="0"/>
          <w:numId w:val="28"/>
        </w:numPr>
        <w:jc w:val="left"/>
      </w:pPr>
      <w:r>
        <w:t>Temperance is given where faith, virtue and knowledge are exercised diligently.</w:t>
      </w:r>
    </w:p>
    <w:p w:rsidR="00750D78" w:rsidRPr="00DA6167" w:rsidRDefault="00750D78" w:rsidP="00750D78">
      <w:pPr>
        <w:pStyle w:val="ListParagraph"/>
        <w:rPr>
          <w:sz w:val="16"/>
          <w:szCs w:val="16"/>
        </w:rPr>
      </w:pPr>
    </w:p>
    <w:p w:rsidR="00750D78" w:rsidRDefault="00750D78" w:rsidP="00795B99">
      <w:pPr>
        <w:pStyle w:val="Subtitle"/>
        <w:numPr>
          <w:ilvl w:val="0"/>
          <w:numId w:val="28"/>
        </w:numPr>
        <w:jc w:val="left"/>
      </w:pPr>
      <w:r>
        <w:t>Patience is given where faith, virtue knowledge and temperance is exercised diligently.</w:t>
      </w:r>
    </w:p>
    <w:p w:rsidR="00750D78" w:rsidRPr="00DA6167" w:rsidRDefault="00750D78" w:rsidP="00750D78">
      <w:pPr>
        <w:pStyle w:val="ListParagraph"/>
        <w:rPr>
          <w:sz w:val="16"/>
          <w:szCs w:val="16"/>
        </w:rPr>
      </w:pPr>
    </w:p>
    <w:p w:rsidR="00750D78" w:rsidRDefault="00750D78" w:rsidP="00795B99">
      <w:pPr>
        <w:pStyle w:val="Subtitle"/>
        <w:numPr>
          <w:ilvl w:val="0"/>
          <w:numId w:val="28"/>
        </w:numPr>
        <w:jc w:val="left"/>
      </w:pPr>
      <w:r>
        <w:t>Godliness is given where faith, virtue knowledge, temperance and patience is exercised diligently.</w:t>
      </w:r>
    </w:p>
    <w:p w:rsidR="00750D78" w:rsidRPr="00DA6167" w:rsidRDefault="00750D78" w:rsidP="00750D78">
      <w:pPr>
        <w:pStyle w:val="ListParagraph"/>
        <w:rPr>
          <w:sz w:val="16"/>
          <w:szCs w:val="16"/>
        </w:rPr>
      </w:pPr>
    </w:p>
    <w:p w:rsidR="00750D78" w:rsidRDefault="00750D78" w:rsidP="00795B99">
      <w:pPr>
        <w:pStyle w:val="Subtitle"/>
        <w:numPr>
          <w:ilvl w:val="0"/>
          <w:numId w:val="28"/>
        </w:numPr>
        <w:jc w:val="left"/>
      </w:pPr>
      <w:r>
        <w:t>Brotherly kindness is given where faith, virtue knowledge, temperance, patience and godliness is exercised diligently.</w:t>
      </w:r>
    </w:p>
    <w:p w:rsidR="00750D78" w:rsidRPr="00DA6167" w:rsidRDefault="00750D78" w:rsidP="00750D78">
      <w:pPr>
        <w:pStyle w:val="ListParagraph"/>
        <w:rPr>
          <w:sz w:val="16"/>
          <w:szCs w:val="16"/>
        </w:rPr>
      </w:pPr>
    </w:p>
    <w:p w:rsidR="00C05FD3" w:rsidRDefault="00750D78" w:rsidP="00DB5547">
      <w:pPr>
        <w:pStyle w:val="Subtitle"/>
        <w:numPr>
          <w:ilvl w:val="0"/>
          <w:numId w:val="28"/>
        </w:numPr>
        <w:jc w:val="left"/>
      </w:pPr>
      <w:r>
        <w:t xml:space="preserve">Charity is given where faith, virtue knowledge, temperance, patience, godliness, Brotherly kindness is exercised diligently.                          </w:t>
      </w:r>
    </w:p>
    <w:sectPr w:rsidR="00C05FD3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2C7" w:rsidRDefault="008932C7">
      <w:r>
        <w:separator/>
      </w:r>
    </w:p>
  </w:endnote>
  <w:endnote w:type="continuationSeparator" w:id="0">
    <w:p w:rsidR="008932C7" w:rsidRDefault="0089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2C7" w:rsidRDefault="008932C7">
      <w:r>
        <w:separator/>
      </w:r>
    </w:p>
  </w:footnote>
  <w:footnote w:type="continuationSeparator" w:id="0">
    <w:p w:rsidR="008932C7" w:rsidRDefault="00893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F5E"/>
    <w:multiLevelType w:val="hybridMultilevel"/>
    <w:tmpl w:val="2BC44A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D879E5"/>
    <w:multiLevelType w:val="hybridMultilevel"/>
    <w:tmpl w:val="4FBA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71CC0"/>
    <w:multiLevelType w:val="hybridMultilevel"/>
    <w:tmpl w:val="33CC9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B429EB"/>
    <w:multiLevelType w:val="hybridMultilevel"/>
    <w:tmpl w:val="BFDA901E"/>
    <w:lvl w:ilvl="0" w:tplc="3AC4E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3C247E"/>
    <w:multiLevelType w:val="hybridMultilevel"/>
    <w:tmpl w:val="6D1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E5019"/>
    <w:multiLevelType w:val="hybridMultilevel"/>
    <w:tmpl w:val="FDC6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73950F0"/>
    <w:multiLevelType w:val="hybridMultilevel"/>
    <w:tmpl w:val="A006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43AFA"/>
    <w:multiLevelType w:val="hybridMultilevel"/>
    <w:tmpl w:val="7EF8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BE14CE8"/>
    <w:multiLevelType w:val="hybridMultilevel"/>
    <w:tmpl w:val="DCB2540A"/>
    <w:lvl w:ilvl="0" w:tplc="91E6BA94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5"/>
  </w:num>
  <w:num w:numId="5">
    <w:abstractNumId w:val="19"/>
  </w:num>
  <w:num w:numId="6">
    <w:abstractNumId w:val="26"/>
  </w:num>
  <w:num w:numId="7">
    <w:abstractNumId w:val="20"/>
  </w:num>
  <w:num w:numId="8">
    <w:abstractNumId w:val="18"/>
  </w:num>
  <w:num w:numId="9">
    <w:abstractNumId w:val="29"/>
  </w:num>
  <w:num w:numId="10">
    <w:abstractNumId w:val="21"/>
  </w:num>
  <w:num w:numId="11">
    <w:abstractNumId w:val="24"/>
  </w:num>
  <w:num w:numId="12">
    <w:abstractNumId w:val="2"/>
  </w:num>
  <w:num w:numId="13">
    <w:abstractNumId w:val="12"/>
  </w:num>
  <w:num w:numId="14">
    <w:abstractNumId w:val="11"/>
  </w:num>
  <w:num w:numId="15">
    <w:abstractNumId w:val="27"/>
  </w:num>
  <w:num w:numId="16">
    <w:abstractNumId w:val="17"/>
  </w:num>
  <w:num w:numId="17">
    <w:abstractNumId w:val="9"/>
  </w:num>
  <w:num w:numId="18">
    <w:abstractNumId w:val="13"/>
  </w:num>
  <w:num w:numId="19">
    <w:abstractNumId w:val="3"/>
  </w:num>
  <w:num w:numId="20">
    <w:abstractNumId w:val="8"/>
  </w:num>
  <w:num w:numId="21">
    <w:abstractNumId w:val="1"/>
  </w:num>
  <w:num w:numId="22">
    <w:abstractNumId w:val="22"/>
  </w:num>
  <w:num w:numId="23">
    <w:abstractNumId w:val="28"/>
  </w:num>
  <w:num w:numId="24">
    <w:abstractNumId w:val="10"/>
  </w:num>
  <w:num w:numId="25">
    <w:abstractNumId w:val="7"/>
  </w:num>
  <w:num w:numId="26">
    <w:abstractNumId w:val="15"/>
  </w:num>
  <w:num w:numId="27">
    <w:abstractNumId w:val="6"/>
  </w:num>
  <w:num w:numId="28">
    <w:abstractNumId w:val="16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5F"/>
    <w:rsid w:val="00042530"/>
    <w:rsid w:val="00042E09"/>
    <w:rsid w:val="00047822"/>
    <w:rsid w:val="00057B17"/>
    <w:rsid w:val="00062522"/>
    <w:rsid w:val="000D3C9A"/>
    <w:rsid w:val="00123D38"/>
    <w:rsid w:val="00173D58"/>
    <w:rsid w:val="001839B1"/>
    <w:rsid w:val="00186BEE"/>
    <w:rsid w:val="001D5D5F"/>
    <w:rsid w:val="00252501"/>
    <w:rsid w:val="0028442E"/>
    <w:rsid w:val="00286B0B"/>
    <w:rsid w:val="002B1206"/>
    <w:rsid w:val="002B5FDD"/>
    <w:rsid w:val="002D1BFF"/>
    <w:rsid w:val="002D7722"/>
    <w:rsid w:val="003B1FB0"/>
    <w:rsid w:val="003B4D7F"/>
    <w:rsid w:val="003F043C"/>
    <w:rsid w:val="004209D0"/>
    <w:rsid w:val="0050528D"/>
    <w:rsid w:val="005204D7"/>
    <w:rsid w:val="00541183"/>
    <w:rsid w:val="00575812"/>
    <w:rsid w:val="00592479"/>
    <w:rsid w:val="005C2D2A"/>
    <w:rsid w:val="00626EED"/>
    <w:rsid w:val="006C40A5"/>
    <w:rsid w:val="0070091E"/>
    <w:rsid w:val="0071431A"/>
    <w:rsid w:val="0074516A"/>
    <w:rsid w:val="00750D78"/>
    <w:rsid w:val="007948DD"/>
    <w:rsid w:val="00795B99"/>
    <w:rsid w:val="0085253C"/>
    <w:rsid w:val="008562F1"/>
    <w:rsid w:val="00871C8E"/>
    <w:rsid w:val="00877A9F"/>
    <w:rsid w:val="0089122B"/>
    <w:rsid w:val="008932C7"/>
    <w:rsid w:val="008A093C"/>
    <w:rsid w:val="008A1391"/>
    <w:rsid w:val="008F4F97"/>
    <w:rsid w:val="009051F1"/>
    <w:rsid w:val="0095645E"/>
    <w:rsid w:val="009601E5"/>
    <w:rsid w:val="0098176A"/>
    <w:rsid w:val="00985E26"/>
    <w:rsid w:val="00A20C60"/>
    <w:rsid w:val="00A5655E"/>
    <w:rsid w:val="00A63C8F"/>
    <w:rsid w:val="00AA1969"/>
    <w:rsid w:val="00AB588D"/>
    <w:rsid w:val="00B04238"/>
    <w:rsid w:val="00B61FC3"/>
    <w:rsid w:val="00C05FD3"/>
    <w:rsid w:val="00C24EDA"/>
    <w:rsid w:val="00C944FA"/>
    <w:rsid w:val="00CF4026"/>
    <w:rsid w:val="00D43715"/>
    <w:rsid w:val="00DA6167"/>
    <w:rsid w:val="00DB5547"/>
    <w:rsid w:val="00DD7FC0"/>
    <w:rsid w:val="00E460B5"/>
    <w:rsid w:val="00E8744A"/>
    <w:rsid w:val="00ED075F"/>
    <w:rsid w:val="00EF0321"/>
    <w:rsid w:val="00F8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C268-69BF-43BE-B5A0-A9BD59BCD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633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12</cp:revision>
  <cp:lastPrinted>2007-10-28T13:26:00Z</cp:lastPrinted>
  <dcterms:created xsi:type="dcterms:W3CDTF">2012-03-20T12:44:00Z</dcterms:created>
  <dcterms:modified xsi:type="dcterms:W3CDTF">2012-03-26T12:03:00Z</dcterms:modified>
</cp:coreProperties>
</file>