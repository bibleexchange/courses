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b/>
          <w:b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D37C50">
        <w:rPr>
          <w:b/>
          <w:bCs/>
        </w:rPr>
        <w:t xml:space="preserve"> </w:t>
      </w:r>
      <w:r w:rsidR="00D83F99">
        <w:rPr>
          <w:b/>
          <w:bCs/>
        </w:rPr>
        <w:t>“Brother Billy”</w:t>
      </w:r>
    </w:p>
    <w:p w:rsidR="0085253C" w:rsidRDefault="0085253C" w:rsidP="00D83F99">
      <w:pPr>
        <w:pStyle w:val="Subtitle"/>
        <w:jc w:val="left"/>
      </w:pPr>
    </w:p>
    <w:p w:rsidR="0085253C" w:rsidRDefault="0085253C">
      <w:pPr>
        <w:pStyle w:val="Subtitle"/>
        <w:jc w:val="left"/>
      </w:pPr>
    </w:p>
    <w:p w:rsidR="009051F1" w:rsidRDefault="009051F1" w:rsidP="009051F1">
      <w:pPr>
        <w:pStyle w:val="Subtitle"/>
        <w:jc w:val="left"/>
      </w:pPr>
    </w:p>
    <w:p w:rsidR="00D37C50" w:rsidRDefault="00D37C50" w:rsidP="009051F1">
      <w:pPr>
        <w:pStyle w:val="Subtitle"/>
        <w:jc w:val="left"/>
      </w:pPr>
    </w:p>
    <w:p w:rsidR="00D37C50" w:rsidRDefault="00077C42" w:rsidP="009051F1">
      <w:pPr>
        <w:pStyle w:val="Subtitle"/>
        <w:jc w:val="left"/>
      </w:pPr>
      <w:r>
        <w:t>We all can say that B</w:t>
      </w:r>
      <w:r w:rsidR="003742B0">
        <w:t>rother Billy has carved his name</w:t>
      </w:r>
      <w:r>
        <w:t xml:space="preserve"> into our hearts</w:t>
      </w:r>
      <w:r w:rsidR="00EE436F">
        <w:t xml:space="preserve"> by making the sacrifices that he did</w:t>
      </w:r>
      <w:r w:rsidR="009645D0">
        <w:t>, by the stories</w:t>
      </w:r>
      <w:r w:rsidR="00EE436F">
        <w:t xml:space="preserve"> </w:t>
      </w:r>
      <w:r w:rsidR="009645D0">
        <w:t xml:space="preserve">he told </w:t>
      </w:r>
      <w:r w:rsidR="00EE436F">
        <w:t>and</w:t>
      </w:r>
      <w:r w:rsidR="009645D0">
        <w:t xml:space="preserve"> the way he told the story</w:t>
      </w:r>
      <w:r w:rsidR="00EE436F">
        <w:t xml:space="preserve"> </w:t>
      </w:r>
      <w:r w:rsidR="009645D0">
        <w:t xml:space="preserve">by the songs he sang and by the way he would sing the songs and all would know what he would do but anticipate that he would give </w:t>
      </w:r>
      <w:r w:rsidR="00A6600C">
        <w:t xml:space="preserve">us </w:t>
      </w:r>
      <w:r w:rsidR="009645D0">
        <w:t>his all, and no</w:t>
      </w:r>
      <w:r w:rsidR="00A6600C">
        <w:t>body was</w:t>
      </w:r>
      <w:r w:rsidR="009645D0">
        <w:t xml:space="preserve"> disappointed</w:t>
      </w:r>
      <w:r w:rsidR="00A6600C">
        <w:t xml:space="preserve"> until it was time to go, this time is the hardest but </w:t>
      </w:r>
      <w:r w:rsidR="00EE436F">
        <w:t>though it is hard to let him go</w:t>
      </w:r>
      <w:r w:rsidR="00A6600C">
        <w:t>, everything he did, every story he told, every song he sang was to go where he went</w:t>
      </w:r>
      <w:r>
        <w:t>.</w:t>
      </w:r>
    </w:p>
    <w:p w:rsidR="00AC4B64" w:rsidRDefault="00AC4B64" w:rsidP="009051F1">
      <w:pPr>
        <w:pStyle w:val="Subtitle"/>
        <w:jc w:val="left"/>
      </w:pPr>
      <w:r>
        <w:t>Though it is departure time from us for a short while, it is arrival time for Brother Billy.</w:t>
      </w:r>
    </w:p>
    <w:p w:rsidR="00AC4B64" w:rsidRDefault="00AC4B64" w:rsidP="009051F1">
      <w:pPr>
        <w:pStyle w:val="Subtitle"/>
        <w:jc w:val="left"/>
      </w:pPr>
    </w:p>
    <w:p w:rsidR="00EE436F" w:rsidRDefault="00EE436F" w:rsidP="009051F1">
      <w:pPr>
        <w:pStyle w:val="Subtitle"/>
        <w:jc w:val="left"/>
      </w:pPr>
      <w:r w:rsidRPr="00EE436F">
        <w:t>2Ti</w:t>
      </w:r>
      <w:r>
        <w:t>mothy</w:t>
      </w:r>
      <w:r w:rsidRPr="00EE436F">
        <w:t xml:space="preserve"> 4:6 For I am now ready to be offered, and the time of my departure is at hand.</w:t>
      </w:r>
    </w:p>
    <w:p w:rsidR="00AC4B64" w:rsidRDefault="00AC4B64" w:rsidP="009051F1">
      <w:pPr>
        <w:pStyle w:val="Subtitle"/>
        <w:jc w:val="left"/>
      </w:pPr>
    </w:p>
    <w:p w:rsidR="00AC4B64" w:rsidRDefault="00AC4B64" w:rsidP="009051F1">
      <w:pPr>
        <w:pStyle w:val="Subtitle"/>
        <w:jc w:val="left"/>
      </w:pPr>
      <w:r w:rsidRPr="00AC4B64">
        <w:t>2Co</w:t>
      </w:r>
      <w:r>
        <w:t>r.</w:t>
      </w:r>
      <w:r w:rsidRPr="00AC4B64">
        <w:t>5:8 We are confident, I say, and willing rather to be absent from the body, and to be present with the Lord.</w:t>
      </w:r>
    </w:p>
    <w:p w:rsidR="00AC4B64" w:rsidRDefault="00AC4B64" w:rsidP="009051F1">
      <w:pPr>
        <w:pStyle w:val="Subtitle"/>
        <w:jc w:val="left"/>
      </w:pPr>
    </w:p>
    <w:p w:rsidR="00AC4B64" w:rsidRDefault="00AC4B64" w:rsidP="009051F1">
      <w:pPr>
        <w:pStyle w:val="Subtitle"/>
        <w:jc w:val="left"/>
      </w:pPr>
      <w:r w:rsidRPr="00AC4B64">
        <w:t>Php 1:23 For I am in a strait betwixt two, having a desire to depart, and to be with Christ; which is far better:</w:t>
      </w:r>
    </w:p>
    <w:p w:rsidR="00AC4B64" w:rsidRDefault="00AC4B64" w:rsidP="009051F1">
      <w:pPr>
        <w:pStyle w:val="Subtitle"/>
        <w:jc w:val="left"/>
      </w:pPr>
      <w:r w:rsidRPr="00AC4B64">
        <w:t>2:17 Yea, and if I be offered upon the sacrifice and service of your faith, I joy, and rejoice with you all.</w:t>
      </w:r>
    </w:p>
    <w:p w:rsidR="003742B0" w:rsidRDefault="003742B0" w:rsidP="009051F1">
      <w:pPr>
        <w:pStyle w:val="Subtitle"/>
        <w:jc w:val="left"/>
      </w:pPr>
    </w:p>
    <w:p w:rsidR="003742B0" w:rsidRDefault="003742B0" w:rsidP="009051F1">
      <w:pPr>
        <w:pStyle w:val="Subtitle"/>
        <w:jc w:val="left"/>
      </w:pPr>
      <w:r>
        <w:t>Every sacrifice Brother Billy made was a Revelation of the love of Christ. His work was that Christ’s  name would be written first and last in your heart.</w:t>
      </w:r>
    </w:p>
    <w:p w:rsidR="003742B0" w:rsidRDefault="003742B0" w:rsidP="009051F1">
      <w:pPr>
        <w:pStyle w:val="Subtitle"/>
        <w:jc w:val="left"/>
      </w:pPr>
    </w:p>
    <w:p w:rsidR="003742B0" w:rsidRDefault="003742B0" w:rsidP="009051F1">
      <w:pPr>
        <w:pStyle w:val="Subtitle"/>
        <w:jc w:val="left"/>
      </w:pPr>
    </w:p>
    <w:sectPr w:rsidR="003742B0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8A9" w:rsidRDefault="001658A9">
      <w:r>
        <w:separator/>
      </w:r>
    </w:p>
  </w:endnote>
  <w:endnote w:type="continuationSeparator" w:id="0">
    <w:p w:rsidR="001658A9" w:rsidRDefault="00165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8A9" w:rsidRDefault="001658A9">
      <w:r>
        <w:separator/>
      </w:r>
    </w:p>
  </w:footnote>
  <w:footnote w:type="continuationSeparator" w:id="0">
    <w:p w:rsidR="001658A9" w:rsidRDefault="00165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D37C50"/>
    <w:rsid w:val="00047822"/>
    <w:rsid w:val="00062522"/>
    <w:rsid w:val="00077C42"/>
    <w:rsid w:val="000D3C9A"/>
    <w:rsid w:val="001658A9"/>
    <w:rsid w:val="00173D58"/>
    <w:rsid w:val="001D5D5F"/>
    <w:rsid w:val="00286B0B"/>
    <w:rsid w:val="002B5FDD"/>
    <w:rsid w:val="002D1BFF"/>
    <w:rsid w:val="003742B0"/>
    <w:rsid w:val="003B1FB0"/>
    <w:rsid w:val="003B4D7F"/>
    <w:rsid w:val="0050528D"/>
    <w:rsid w:val="00575812"/>
    <w:rsid w:val="00592479"/>
    <w:rsid w:val="006433C7"/>
    <w:rsid w:val="0070091E"/>
    <w:rsid w:val="0085253C"/>
    <w:rsid w:val="008A1391"/>
    <w:rsid w:val="009051F1"/>
    <w:rsid w:val="009645D0"/>
    <w:rsid w:val="0098176A"/>
    <w:rsid w:val="00985E26"/>
    <w:rsid w:val="00A20C60"/>
    <w:rsid w:val="00A6600C"/>
    <w:rsid w:val="00AC4B64"/>
    <w:rsid w:val="00B04238"/>
    <w:rsid w:val="00D37C50"/>
    <w:rsid w:val="00D83F99"/>
    <w:rsid w:val="00EE436F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4238"/>
    <w:pPr>
      <w:jc w:val="center"/>
    </w:pPr>
    <w:rPr>
      <w:sz w:val="32"/>
    </w:rPr>
  </w:style>
  <w:style w:type="paragraph" w:styleId="Subtitle">
    <w:name w:val="Subtitle"/>
    <w:basedOn w:val="Normal"/>
    <w:qFormat/>
    <w:rsid w:val="00B04238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D805B-0D9C-440F-AD3A-ED0A781B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200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2</cp:revision>
  <cp:lastPrinted>2007-10-28T14:26:00Z</cp:lastPrinted>
  <dcterms:created xsi:type="dcterms:W3CDTF">2010-01-02T12:52:00Z</dcterms:created>
  <dcterms:modified xsi:type="dcterms:W3CDTF">2010-01-02T16:12:00Z</dcterms:modified>
</cp:coreProperties>
</file>