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3C" w:rsidRDefault="00CB7B35">
      <w:pPr>
        <w:pStyle w:val="Title"/>
        <w:rPr>
          <w:b/>
          <w:bCs/>
        </w:rPr>
      </w:pPr>
      <w:r>
        <w:rPr>
          <w:noProof/>
          <w:sz w:val="20"/>
        </w:rPr>
        <mc:AlternateContent>
          <mc:Choice Requires="wps">
            <w:drawing>
              <wp:anchor distT="0" distB="0" distL="114300" distR="114300" simplePos="0" relativeHeight="251657216" behindDoc="1" locked="0" layoutInCell="1" allowOverlap="1">
                <wp:simplePos x="0" y="0"/>
                <wp:positionH relativeFrom="column">
                  <wp:posOffset>800100</wp:posOffset>
                </wp:positionH>
                <wp:positionV relativeFrom="paragraph">
                  <wp:posOffset>-228600</wp:posOffset>
                </wp:positionV>
                <wp:extent cx="2286000" cy="6858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8580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253C" w:rsidRDefault="008525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3pt;margin-top:-18pt;width:180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" fillcolor="gray" stroked="f">
                <v:textbox>
                  <w:txbxContent>
                    <w:p w:rsidR="0085253C" w:rsidRDefault="0085253C"/>
                  </w:txbxContent>
                </v:textbox>
              </v:shape>
            </w:pict>
          </mc:Fallback>
        </mc:AlternateContent>
      </w:r>
      <w:r>
        <w:rPr>
          <w:b/>
          <w:bCs/>
          <w:noProof/>
          <w:sz w:val="20"/>
        </w:rPr>
        <mc:AlternateContent>
          <mc:Choice Requires="wps">
            <w:drawing>
              <wp:anchor distT="0" distB="0" distL="114300" distR="114300" simplePos="0" relativeHeight="251658240" behindDoc="1" locked="0" layoutInCell="1" allowOverlap="1">
                <wp:simplePos x="0" y="0"/>
                <wp:positionH relativeFrom="column">
                  <wp:align>center</wp:align>
                </wp:positionH>
                <wp:positionV relativeFrom="paragraph">
                  <wp:posOffset>-114300</wp:posOffset>
                </wp:positionV>
                <wp:extent cx="2286000" cy="6858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8580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253C" w:rsidRDefault="008525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0;margin-top:-9pt;width:180pt;height:54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" fillcolor="silver" stroked="f">
                <v:textbox>
                  <w:txbxContent>
                    <w:p w:rsidR="0085253C" w:rsidRDefault="0085253C"/>
                  </w:txbxContent>
                </v:textbox>
              </v:shape>
            </w:pict>
          </mc:Fallback>
        </mc:AlternateContent>
      </w:r>
      <w:r w:rsidR="0085253C">
        <w:rPr>
          <w:b/>
          <w:bCs/>
        </w:rPr>
        <w:t xml:space="preserve">Adult Sunday </w:t>
      </w:r>
      <w:proofErr w:type="gramStart"/>
      <w:r w:rsidR="0085253C">
        <w:rPr>
          <w:b/>
          <w:bCs/>
        </w:rPr>
        <w:t>School</w:t>
      </w:r>
      <w:proofErr w:type="gramEnd"/>
    </w:p>
    <w:p w:rsidR="0085253C" w:rsidRDefault="00592479">
      <w:pPr>
        <w:pStyle w:val="Subtitle"/>
      </w:pPr>
      <w:r>
        <w:t>October 28</w:t>
      </w:r>
      <w:r w:rsidR="0085253C">
        <w:t>, 2007</w:t>
      </w:r>
    </w:p>
    <w:p w:rsidR="0085253C" w:rsidRDefault="0085253C">
      <w:pPr>
        <w:pStyle w:val="Subtitle"/>
        <w:jc w:val="left"/>
      </w:pPr>
    </w:p>
    <w:p w:rsidR="0085253C" w:rsidRDefault="0098176A">
      <w:pPr>
        <w:pStyle w:val="Subtitle"/>
        <w:rPr>
          <w:rFonts w:ascii="Times" w:hAnsi="Times"/>
          <w:b/>
          <w:bCs/>
          <w:smallCaps/>
          <w:sz w:val="32"/>
        </w:rPr>
      </w:pPr>
      <w:r>
        <w:rPr>
          <w:rFonts w:ascii="Times" w:hAnsi="Times"/>
          <w:b/>
          <w:bCs/>
          <w:smallCaps/>
          <w:sz w:val="32"/>
        </w:rPr>
        <w:t>Th</w:t>
      </w:r>
      <w:r w:rsidR="008B45D6">
        <w:rPr>
          <w:rFonts w:ascii="Times" w:hAnsi="Times"/>
          <w:b/>
          <w:bCs/>
          <w:smallCaps/>
          <w:sz w:val="32"/>
        </w:rPr>
        <w:t>e Gospel of Christ</w:t>
      </w:r>
    </w:p>
    <w:p w:rsidR="0085253C" w:rsidRDefault="0085253C">
      <w:pPr>
        <w:pStyle w:val="Subtitle"/>
      </w:pPr>
    </w:p>
    <w:p w:rsidR="008B45D6" w:rsidRDefault="008B45D6" w:rsidP="008B45D6">
      <w:pPr>
        <w:pStyle w:val="Subtitle"/>
        <w:jc w:val="left"/>
      </w:pPr>
      <w:r>
        <w:t xml:space="preserve">Romans 1:16 For I am not ashamed of </w:t>
      </w:r>
      <w:r>
        <w:rPr>
          <w:b/>
          <w:u w:val="single"/>
        </w:rPr>
        <w:t>the gospel of Christ</w:t>
      </w:r>
      <w:r w:rsidRPr="008B45D6">
        <w:rPr>
          <w:u w:val="single"/>
        </w:rPr>
        <w:t>: for it is the power of</w:t>
      </w:r>
      <w:r>
        <w:rPr>
          <w:b/>
          <w:u w:val="single"/>
        </w:rPr>
        <w:t xml:space="preserve"> God </w:t>
      </w:r>
      <w:r w:rsidRPr="008B45D6">
        <w:t xml:space="preserve">unto salvation to </w:t>
      </w:r>
      <w:proofErr w:type="spellStart"/>
      <w:r w:rsidRPr="008B45D6">
        <w:t>every one</w:t>
      </w:r>
      <w:proofErr w:type="spellEnd"/>
      <w:r w:rsidRPr="008B45D6">
        <w:t xml:space="preserve"> that believeth</w:t>
      </w:r>
      <w:r>
        <w:t xml:space="preserve">; to the Jew first, and also to the Greek. </w:t>
      </w:r>
    </w:p>
    <w:p w:rsidR="008B45D6" w:rsidRDefault="008B45D6" w:rsidP="008B45D6">
      <w:pPr>
        <w:pStyle w:val="Subtitle"/>
        <w:jc w:val="left"/>
      </w:pPr>
      <w:r>
        <w:t xml:space="preserve">10:17 </w:t>
      </w:r>
      <w:proofErr w:type="gramStart"/>
      <w:r>
        <w:t>So</w:t>
      </w:r>
      <w:proofErr w:type="gramEnd"/>
      <w:r>
        <w:t xml:space="preserve"> then faith cometh by hearing, and hearing by the word of God.</w:t>
      </w:r>
    </w:p>
    <w:p w:rsidR="008B45D6" w:rsidRPr="00275189" w:rsidRDefault="008B45D6" w:rsidP="008B45D6">
      <w:pPr>
        <w:pStyle w:val="Subtitle"/>
        <w:jc w:val="left"/>
        <w:rPr>
          <w:sz w:val="16"/>
          <w:szCs w:val="16"/>
        </w:rPr>
      </w:pPr>
    </w:p>
    <w:p w:rsidR="008B45D6" w:rsidRDefault="008B45D6" w:rsidP="008B45D6">
      <w:pPr>
        <w:pStyle w:val="Subtitle"/>
        <w:jc w:val="left"/>
      </w:pPr>
      <w:r w:rsidRPr="008B45D6">
        <w:t>Joh</w:t>
      </w:r>
      <w:r>
        <w:t>n</w:t>
      </w:r>
      <w:r w:rsidRPr="008B45D6">
        <w:t xml:space="preserve"> 1:12 But as many as received him, to them gave </w:t>
      </w:r>
      <w:proofErr w:type="spellStart"/>
      <w:r w:rsidRPr="008B45D6">
        <w:t>he</w:t>
      </w:r>
      <w:proofErr w:type="spellEnd"/>
      <w:r w:rsidRPr="008B45D6">
        <w:t xml:space="preserve"> </w:t>
      </w:r>
      <w:r w:rsidRPr="008B45D6">
        <w:rPr>
          <w:b/>
          <w:u w:val="single"/>
        </w:rPr>
        <w:t xml:space="preserve">power </w:t>
      </w:r>
      <w:r w:rsidRPr="008B45D6">
        <w:rPr>
          <w:u w:val="single"/>
        </w:rPr>
        <w:t>to become the sons of God</w:t>
      </w:r>
      <w:r w:rsidRPr="008B45D6">
        <w:t>, even to them that believe on his name:</w:t>
      </w:r>
    </w:p>
    <w:p w:rsidR="008B45D6" w:rsidRPr="00275189" w:rsidRDefault="008B45D6" w:rsidP="003314E7">
      <w:pPr>
        <w:pStyle w:val="Subtitle"/>
        <w:jc w:val="left"/>
        <w:rPr>
          <w:sz w:val="16"/>
          <w:szCs w:val="16"/>
        </w:rPr>
      </w:pPr>
    </w:p>
    <w:p w:rsidR="009C6567" w:rsidRDefault="008B45D6" w:rsidP="009C6567">
      <w:pPr>
        <w:pStyle w:val="Subtitle"/>
        <w:numPr>
          <w:ilvl w:val="0"/>
          <w:numId w:val="25"/>
        </w:numPr>
        <w:jc w:val="left"/>
      </w:pPr>
      <w:r>
        <w:t>The First Key</w:t>
      </w:r>
      <w:r w:rsidR="00275189">
        <w:t xml:space="preserve"> is </w:t>
      </w:r>
      <w:r w:rsidR="009C6567">
        <w:t>Faith</w:t>
      </w:r>
    </w:p>
    <w:p w:rsidR="009C6567" w:rsidRPr="009C6567" w:rsidRDefault="00275189" w:rsidP="009C6567">
      <w:pPr>
        <w:pStyle w:val="Subtitle"/>
        <w:numPr>
          <w:ilvl w:val="0"/>
          <w:numId w:val="23"/>
        </w:numPr>
        <w:jc w:val="left"/>
      </w:pPr>
      <w:r w:rsidRPr="00275189">
        <w:rPr>
          <w:b/>
          <w:u w:val="single"/>
        </w:rPr>
        <w:t>FAITH</w:t>
      </w:r>
      <w:r>
        <w:t xml:space="preserve"> in the </w:t>
      </w:r>
      <w:r w:rsidR="005214F2" w:rsidRPr="00275189">
        <w:rPr>
          <w:b/>
          <w:u w:val="single"/>
        </w:rPr>
        <w:t>AUTHORITY</w:t>
      </w:r>
      <w:r w:rsidR="005214F2" w:rsidRPr="00275189">
        <w:rPr>
          <w:u w:val="single"/>
        </w:rPr>
        <w:t xml:space="preserve"> </w:t>
      </w:r>
      <w:r w:rsidRPr="00275189">
        <w:rPr>
          <w:u w:val="single"/>
        </w:rPr>
        <w:t xml:space="preserve">of the </w:t>
      </w:r>
      <w:r w:rsidRPr="00275189">
        <w:rPr>
          <w:b/>
          <w:u w:val="single"/>
        </w:rPr>
        <w:t>Word</w:t>
      </w:r>
    </w:p>
    <w:p w:rsidR="009C6567" w:rsidRDefault="009C6567" w:rsidP="009C6567">
      <w:pPr>
        <w:pStyle w:val="Subtitle"/>
        <w:numPr>
          <w:ilvl w:val="1"/>
          <w:numId w:val="23"/>
        </w:numPr>
        <w:jc w:val="left"/>
      </w:pPr>
      <w:r>
        <w:t xml:space="preserve">Authority to become the </w:t>
      </w:r>
      <w:proofErr w:type="spellStart"/>
      <w:r>
        <w:t>Son’s</w:t>
      </w:r>
      <w:proofErr w:type="spellEnd"/>
      <w:r>
        <w:t xml:space="preserve"> of God</w:t>
      </w:r>
    </w:p>
    <w:p w:rsidR="009C6567" w:rsidRDefault="009C6567" w:rsidP="009C6567">
      <w:pPr>
        <w:pStyle w:val="Subtitle"/>
        <w:numPr>
          <w:ilvl w:val="2"/>
          <w:numId w:val="23"/>
        </w:numPr>
        <w:jc w:val="left"/>
      </w:pPr>
      <w:r>
        <w:t>“</w:t>
      </w:r>
      <w:proofErr w:type="gramStart"/>
      <w:r w:rsidRPr="008B45D6">
        <w:t>as</w:t>
      </w:r>
      <w:proofErr w:type="gramEnd"/>
      <w:r w:rsidRPr="008B45D6">
        <w:t xml:space="preserve"> many as received him</w:t>
      </w:r>
      <w:r>
        <w:t>”</w:t>
      </w:r>
    </w:p>
    <w:p w:rsidR="009C6567" w:rsidRDefault="009C6567" w:rsidP="009C6567">
      <w:pPr>
        <w:pStyle w:val="Subtitle"/>
        <w:numPr>
          <w:ilvl w:val="2"/>
          <w:numId w:val="23"/>
        </w:numPr>
        <w:jc w:val="left"/>
      </w:pPr>
      <w:r>
        <w:t>“</w:t>
      </w:r>
      <w:proofErr w:type="gramStart"/>
      <w:r w:rsidRPr="008B45D6">
        <w:t>to</w:t>
      </w:r>
      <w:proofErr w:type="gramEnd"/>
      <w:r w:rsidRPr="008B45D6">
        <w:t xml:space="preserve"> them that believe on his name</w:t>
      </w:r>
      <w:r>
        <w:t>”</w:t>
      </w:r>
    </w:p>
    <w:p w:rsidR="009C6567" w:rsidRDefault="009C6567" w:rsidP="009C6567">
      <w:pPr>
        <w:pStyle w:val="Subtitle"/>
        <w:numPr>
          <w:ilvl w:val="1"/>
          <w:numId w:val="23"/>
        </w:numPr>
        <w:jc w:val="left"/>
      </w:pPr>
      <w:r>
        <w:t>Authority to heal</w:t>
      </w:r>
    </w:p>
    <w:p w:rsidR="009C6567" w:rsidRPr="005214F2" w:rsidRDefault="009C6567" w:rsidP="009C6567">
      <w:pPr>
        <w:pStyle w:val="Subtitle"/>
        <w:ind w:left="1440"/>
        <w:jc w:val="left"/>
        <w:rPr>
          <w:sz w:val="16"/>
          <w:szCs w:val="16"/>
        </w:rPr>
      </w:pPr>
    </w:p>
    <w:p w:rsidR="009C6567" w:rsidRDefault="009C6567" w:rsidP="009C6567">
      <w:pPr>
        <w:pStyle w:val="Subtitle"/>
        <w:jc w:val="left"/>
      </w:pPr>
      <w:r>
        <w:t xml:space="preserve">Mt 10:1 </w:t>
      </w:r>
      <w:proofErr w:type="gramStart"/>
      <w:r w:rsidRPr="005214F2">
        <w:t>And</w:t>
      </w:r>
      <w:proofErr w:type="gramEnd"/>
      <w:r w:rsidRPr="005214F2">
        <w:t xml:space="preserve"> when he had called unto him his twelve disciples, he gave them power against unclean spirits, to cast them out, and to heal all manner of sickness and all manner of disease.</w:t>
      </w:r>
    </w:p>
    <w:p w:rsidR="009C6567" w:rsidRDefault="009C6567" w:rsidP="009C6567">
      <w:pPr>
        <w:pStyle w:val="Subtitle"/>
        <w:jc w:val="left"/>
      </w:pPr>
      <w:r>
        <w:t xml:space="preserve">7 And as ye go, preach, saying, </w:t>
      </w:r>
      <w:proofErr w:type="gramStart"/>
      <w:r>
        <w:t>The</w:t>
      </w:r>
      <w:proofErr w:type="gramEnd"/>
      <w:r>
        <w:t xml:space="preserve"> kingdom of heaven is at hand.</w:t>
      </w:r>
    </w:p>
    <w:p w:rsidR="009C6567" w:rsidRDefault="009C6567" w:rsidP="009C6567">
      <w:pPr>
        <w:pStyle w:val="Subtitle"/>
        <w:jc w:val="left"/>
      </w:pPr>
      <w:r>
        <w:t xml:space="preserve">8 Heal the sick, cleanse the lepers, </w:t>
      </w:r>
      <w:proofErr w:type="gramStart"/>
      <w:r>
        <w:t>raise</w:t>
      </w:r>
      <w:proofErr w:type="gramEnd"/>
      <w:r>
        <w:t xml:space="preserve"> the dead, cast out devils: freely ye have received, freely give.</w:t>
      </w:r>
    </w:p>
    <w:p w:rsidR="009C6567" w:rsidRPr="00275189" w:rsidRDefault="009C6567" w:rsidP="009C6567">
      <w:pPr>
        <w:pStyle w:val="Subtitle"/>
        <w:jc w:val="left"/>
        <w:rPr>
          <w:sz w:val="16"/>
          <w:szCs w:val="16"/>
        </w:rPr>
      </w:pPr>
    </w:p>
    <w:p w:rsidR="009C6567" w:rsidRDefault="009C6567" w:rsidP="009C6567">
      <w:pPr>
        <w:pStyle w:val="Subtitle"/>
        <w:jc w:val="left"/>
      </w:pPr>
      <w:r w:rsidRPr="005214F2">
        <w:t>Lu</w:t>
      </w:r>
      <w:r>
        <w:t>ke</w:t>
      </w:r>
      <w:r w:rsidRPr="005214F2">
        <w:t xml:space="preserve"> 9:2 </w:t>
      </w:r>
      <w:proofErr w:type="gramStart"/>
      <w:r w:rsidRPr="005214F2">
        <w:t>And</w:t>
      </w:r>
      <w:proofErr w:type="gramEnd"/>
      <w:r w:rsidRPr="005214F2">
        <w:t xml:space="preserve"> he sent them to preach the kingdom of God, and to heal the sick.</w:t>
      </w:r>
    </w:p>
    <w:p w:rsidR="009C6567" w:rsidRDefault="009C6567" w:rsidP="009C6567">
      <w:pPr>
        <w:pStyle w:val="Subtitle"/>
        <w:numPr>
          <w:ilvl w:val="0"/>
          <w:numId w:val="23"/>
        </w:numPr>
        <w:jc w:val="left"/>
      </w:pPr>
      <w:r>
        <w:lastRenderedPageBreak/>
        <w:t>FAITH in the POWER of the Holy Ghost</w:t>
      </w:r>
    </w:p>
    <w:p w:rsidR="00CB7B35" w:rsidRPr="00CB7B35" w:rsidRDefault="00CB7B35" w:rsidP="00CB7B35">
      <w:pPr>
        <w:pStyle w:val="Subtitle"/>
        <w:ind w:left="1080"/>
        <w:jc w:val="left"/>
        <w:rPr>
          <w:sz w:val="16"/>
          <w:szCs w:val="16"/>
        </w:rPr>
      </w:pPr>
    </w:p>
    <w:p w:rsidR="003314E7" w:rsidRDefault="00AD2254" w:rsidP="00AD2254">
      <w:pPr>
        <w:pStyle w:val="Subtitle"/>
        <w:numPr>
          <w:ilvl w:val="1"/>
          <w:numId w:val="23"/>
        </w:numPr>
        <w:jc w:val="left"/>
      </w:pPr>
      <w:r>
        <w:t>Power for the spiritual gifts</w:t>
      </w:r>
    </w:p>
    <w:p w:rsidR="00C06713" w:rsidRPr="00C06713" w:rsidRDefault="00C06713" w:rsidP="00C06713">
      <w:pPr>
        <w:pStyle w:val="Subtitle"/>
        <w:ind w:left="1440"/>
        <w:jc w:val="left"/>
        <w:rPr>
          <w:sz w:val="16"/>
          <w:szCs w:val="16"/>
        </w:rPr>
      </w:pPr>
    </w:p>
    <w:p w:rsidR="00AD2254" w:rsidRDefault="009C6567" w:rsidP="00AD2254">
      <w:pPr>
        <w:pStyle w:val="Subtitle"/>
        <w:jc w:val="left"/>
      </w:pPr>
      <w:r w:rsidRPr="009C6567">
        <w:t xml:space="preserve">Ro 1:4 </w:t>
      </w:r>
      <w:proofErr w:type="gramStart"/>
      <w:r w:rsidRPr="009C6567">
        <w:t>And</w:t>
      </w:r>
      <w:proofErr w:type="gramEnd"/>
      <w:r w:rsidRPr="009C6567">
        <w:t xml:space="preserve"> declared to be the Son of God with power, according to the spirit of holiness, by the resurrection from the dead:</w:t>
      </w:r>
    </w:p>
    <w:p w:rsidR="00C06713" w:rsidRPr="00C06713" w:rsidRDefault="00C06713" w:rsidP="00AD2254">
      <w:pPr>
        <w:pStyle w:val="Subtitle"/>
        <w:jc w:val="left"/>
        <w:rPr>
          <w:sz w:val="16"/>
          <w:szCs w:val="16"/>
        </w:rPr>
      </w:pPr>
    </w:p>
    <w:p w:rsidR="00AD2254" w:rsidRDefault="00AD2254" w:rsidP="00AD2254">
      <w:pPr>
        <w:pStyle w:val="Subtitle"/>
        <w:jc w:val="left"/>
      </w:pPr>
      <w:r w:rsidRPr="00AD2254">
        <w:t>Ro</w:t>
      </w:r>
      <w:r w:rsidR="005214F2">
        <w:t>mans</w:t>
      </w:r>
      <w:r w:rsidRPr="00AD2254">
        <w:t xml:space="preserve"> 1:11 For I long to see you, that I may impart unto you some spiritual gift, to the end ye may be established;</w:t>
      </w:r>
    </w:p>
    <w:p w:rsidR="00C06713" w:rsidRPr="00C06713" w:rsidRDefault="00C06713" w:rsidP="00AD2254">
      <w:pPr>
        <w:pStyle w:val="Subtitle"/>
        <w:jc w:val="left"/>
        <w:rPr>
          <w:sz w:val="16"/>
          <w:szCs w:val="16"/>
        </w:rPr>
      </w:pPr>
    </w:p>
    <w:p w:rsidR="00AD2254" w:rsidRDefault="00AD2254" w:rsidP="00AD2254">
      <w:pPr>
        <w:pStyle w:val="Subtitle"/>
        <w:jc w:val="left"/>
      </w:pPr>
      <w:r w:rsidRPr="00AD2254">
        <w:t xml:space="preserve">15:29 And I am sure that, when I come unto you, I shall come in the </w:t>
      </w:r>
      <w:proofErr w:type="spellStart"/>
      <w:r w:rsidRPr="00AD2254">
        <w:t>fulness</w:t>
      </w:r>
      <w:proofErr w:type="spellEnd"/>
      <w:r w:rsidRPr="00AD2254">
        <w:t xml:space="preserve"> of the blessing of the gospel of Christ.</w:t>
      </w:r>
    </w:p>
    <w:p w:rsidR="00C06713" w:rsidRPr="00C06713" w:rsidRDefault="00C06713" w:rsidP="00AD2254">
      <w:pPr>
        <w:pStyle w:val="Subtitle"/>
        <w:jc w:val="left"/>
        <w:rPr>
          <w:sz w:val="16"/>
          <w:szCs w:val="16"/>
        </w:rPr>
      </w:pPr>
    </w:p>
    <w:p w:rsidR="00AD2254" w:rsidRDefault="005214F2" w:rsidP="00AD2254">
      <w:pPr>
        <w:pStyle w:val="Subtitle"/>
        <w:jc w:val="left"/>
      </w:pPr>
      <w:r w:rsidRPr="005214F2">
        <w:t>Ac</w:t>
      </w:r>
      <w:r>
        <w:t>ts</w:t>
      </w:r>
      <w:r w:rsidRPr="005214F2">
        <w:t xml:space="preserve"> 19:6 </w:t>
      </w:r>
      <w:proofErr w:type="gramStart"/>
      <w:r w:rsidRPr="005214F2">
        <w:t>And</w:t>
      </w:r>
      <w:proofErr w:type="gramEnd"/>
      <w:r w:rsidRPr="005214F2">
        <w:t xml:space="preserve"> when Paul had laid his hands upon them, the Holy Ghost came on them; and they </w:t>
      </w:r>
      <w:proofErr w:type="spellStart"/>
      <w:r w:rsidRPr="005214F2">
        <w:t>spake</w:t>
      </w:r>
      <w:proofErr w:type="spellEnd"/>
      <w:r w:rsidRPr="005214F2">
        <w:t xml:space="preserve"> with tongues, and prophesied.</w:t>
      </w:r>
    </w:p>
    <w:p w:rsidR="00275189" w:rsidRPr="00CB7B35" w:rsidRDefault="00275189" w:rsidP="00AD2254">
      <w:pPr>
        <w:pStyle w:val="Subtitle"/>
        <w:jc w:val="left"/>
        <w:rPr>
          <w:sz w:val="16"/>
          <w:szCs w:val="16"/>
        </w:rPr>
      </w:pPr>
    </w:p>
    <w:p w:rsidR="00AD2254" w:rsidRDefault="0018024D" w:rsidP="00AD2254">
      <w:pPr>
        <w:pStyle w:val="Subtitle"/>
        <w:numPr>
          <w:ilvl w:val="0"/>
          <w:numId w:val="23"/>
        </w:numPr>
        <w:jc w:val="left"/>
      </w:pPr>
      <w:r>
        <w:t xml:space="preserve">Faith for </w:t>
      </w:r>
      <w:r w:rsidR="00AD2254">
        <w:t>Power in Preaching the Gospel</w:t>
      </w:r>
    </w:p>
    <w:p w:rsidR="00C06713" w:rsidRPr="00C06713" w:rsidRDefault="00C06713" w:rsidP="00C06713">
      <w:pPr>
        <w:pStyle w:val="Subtitle"/>
        <w:ind w:left="1080"/>
        <w:jc w:val="left"/>
        <w:rPr>
          <w:sz w:val="16"/>
          <w:szCs w:val="16"/>
        </w:rPr>
      </w:pPr>
    </w:p>
    <w:p w:rsidR="00AD2254" w:rsidRDefault="00AD2254" w:rsidP="00AD2254">
      <w:pPr>
        <w:pStyle w:val="Subtitle"/>
        <w:numPr>
          <w:ilvl w:val="1"/>
          <w:numId w:val="23"/>
        </w:numPr>
        <w:jc w:val="left"/>
      </w:pPr>
      <w:r>
        <w:t>Power to Witness</w:t>
      </w:r>
    </w:p>
    <w:p w:rsidR="00C06713" w:rsidRPr="00C06713" w:rsidRDefault="00C06713" w:rsidP="00C06713">
      <w:pPr>
        <w:pStyle w:val="Subtitle"/>
        <w:ind w:left="1440"/>
        <w:jc w:val="left"/>
        <w:rPr>
          <w:sz w:val="16"/>
          <w:szCs w:val="16"/>
        </w:rPr>
      </w:pPr>
    </w:p>
    <w:p w:rsidR="00AD2254" w:rsidRDefault="00AD2254" w:rsidP="00AD2254">
      <w:pPr>
        <w:pStyle w:val="Subtitle"/>
        <w:jc w:val="left"/>
      </w:pPr>
      <w:r w:rsidRPr="00AD2254">
        <w:t xml:space="preserve">Ac 1:8 </w:t>
      </w:r>
      <w:proofErr w:type="gramStart"/>
      <w:r w:rsidRPr="00AD2254">
        <w:t>But</w:t>
      </w:r>
      <w:proofErr w:type="gramEnd"/>
      <w:r w:rsidRPr="00AD2254">
        <w:t xml:space="preserve"> ye shall receive power, after that the Holy Ghost is come upon you: and ye shall be witnesses unto me both in Jerusalem, and in all Judaea, and in Samaria, and unto the uttermost part of the earth.</w:t>
      </w:r>
    </w:p>
    <w:p w:rsidR="00AD2254" w:rsidRPr="00CB7B35" w:rsidRDefault="00AD2254" w:rsidP="00AD2254">
      <w:pPr>
        <w:pStyle w:val="Subtitle"/>
        <w:jc w:val="left"/>
        <w:rPr>
          <w:sz w:val="16"/>
          <w:szCs w:val="16"/>
        </w:rPr>
      </w:pPr>
    </w:p>
    <w:p w:rsidR="00AD2254" w:rsidRDefault="00AD2254" w:rsidP="00AD2254">
      <w:pPr>
        <w:pStyle w:val="Subtitle"/>
        <w:jc w:val="left"/>
      </w:pPr>
      <w:r w:rsidRPr="003314E7">
        <w:t xml:space="preserve">Ro 1:15 </w:t>
      </w:r>
      <w:proofErr w:type="gramStart"/>
      <w:r w:rsidRPr="003314E7">
        <w:t>So</w:t>
      </w:r>
      <w:proofErr w:type="gramEnd"/>
      <w:r w:rsidRPr="003314E7">
        <w:t xml:space="preserve">, as much as in me is, </w:t>
      </w:r>
      <w:r w:rsidRPr="003314E7">
        <w:rPr>
          <w:u w:val="single"/>
        </w:rPr>
        <w:t xml:space="preserve">I am </w:t>
      </w:r>
      <w:r w:rsidRPr="003314E7">
        <w:rPr>
          <w:b/>
          <w:u w:val="single"/>
        </w:rPr>
        <w:t>ready</w:t>
      </w:r>
      <w:r w:rsidRPr="003314E7">
        <w:rPr>
          <w:u w:val="single"/>
        </w:rPr>
        <w:t xml:space="preserve"> to preach the gospel</w:t>
      </w:r>
      <w:r w:rsidRPr="003314E7">
        <w:t xml:space="preserve"> to you that are at Rome also.</w:t>
      </w:r>
    </w:p>
    <w:p w:rsidR="00AD2254" w:rsidRDefault="00AD2254" w:rsidP="00AD2254">
      <w:pPr>
        <w:pStyle w:val="Subtitle"/>
        <w:jc w:val="left"/>
      </w:pPr>
      <w:proofErr w:type="gramStart"/>
      <w:r>
        <w:t xml:space="preserve">16 </w:t>
      </w:r>
      <w:r w:rsidRPr="003314E7">
        <w:t xml:space="preserve"> For</w:t>
      </w:r>
      <w:proofErr w:type="gramEnd"/>
      <w:r w:rsidRPr="003314E7">
        <w:t xml:space="preserve"> I am not ashamed of the gospel of Christ: for </w:t>
      </w:r>
      <w:r w:rsidRPr="003314E7">
        <w:rPr>
          <w:b/>
        </w:rPr>
        <w:t>it is the power of God</w:t>
      </w:r>
      <w:r w:rsidRPr="003314E7">
        <w:t xml:space="preserve"> unto salvation to </w:t>
      </w:r>
      <w:proofErr w:type="spellStart"/>
      <w:r w:rsidRPr="003314E7">
        <w:t>every one</w:t>
      </w:r>
      <w:proofErr w:type="spellEnd"/>
      <w:r w:rsidRPr="003314E7">
        <w:t xml:space="preserve"> that believeth; to the Jew first, and also to the Greek.</w:t>
      </w:r>
    </w:p>
    <w:p w:rsidR="00AD2254" w:rsidRDefault="00AD2254" w:rsidP="00AD2254">
      <w:pPr>
        <w:pStyle w:val="Subtitle"/>
        <w:jc w:val="left"/>
      </w:pPr>
      <w:r w:rsidRPr="003314E7">
        <w:lastRenderedPageBreak/>
        <w:t xml:space="preserve">17 For therein is the righteousness of God revealed from faith to faith: as it is written, </w:t>
      </w:r>
      <w:proofErr w:type="gramStart"/>
      <w:r w:rsidRPr="003314E7">
        <w:t>The</w:t>
      </w:r>
      <w:proofErr w:type="gramEnd"/>
      <w:r w:rsidRPr="003314E7">
        <w:t xml:space="preserve"> just shall live by faith.</w:t>
      </w:r>
    </w:p>
    <w:p w:rsidR="00AD2254" w:rsidRPr="00CB7B35" w:rsidRDefault="00AD2254" w:rsidP="00AD2254">
      <w:pPr>
        <w:pStyle w:val="Subtitle"/>
        <w:jc w:val="left"/>
        <w:rPr>
          <w:sz w:val="16"/>
          <w:szCs w:val="16"/>
        </w:rPr>
      </w:pPr>
    </w:p>
    <w:p w:rsidR="00AD2254" w:rsidRDefault="00AD2254" w:rsidP="00AD2254">
      <w:pPr>
        <w:pStyle w:val="Subtitle"/>
        <w:jc w:val="left"/>
      </w:pPr>
      <w:r>
        <w:rPr>
          <w:u w:val="single"/>
        </w:rPr>
        <w:t>“</w:t>
      </w:r>
      <w:r w:rsidRPr="003314E7">
        <w:rPr>
          <w:u w:val="single"/>
        </w:rPr>
        <w:t xml:space="preserve">I am </w:t>
      </w:r>
      <w:r w:rsidRPr="003314E7">
        <w:rPr>
          <w:b/>
          <w:u w:val="single"/>
        </w:rPr>
        <w:t>ready</w:t>
      </w:r>
      <w:r w:rsidRPr="003314E7">
        <w:rPr>
          <w:u w:val="single"/>
        </w:rPr>
        <w:t xml:space="preserve"> to preach the gospel</w:t>
      </w:r>
      <w:r w:rsidRPr="003314E7">
        <w:t xml:space="preserve"> to you</w:t>
      </w:r>
      <w:r>
        <w:t>”</w:t>
      </w:r>
    </w:p>
    <w:p w:rsidR="00C06713" w:rsidRPr="00C06713" w:rsidRDefault="00C06713" w:rsidP="00AD2254">
      <w:pPr>
        <w:pStyle w:val="Subtitle"/>
        <w:jc w:val="left"/>
        <w:rPr>
          <w:sz w:val="16"/>
          <w:szCs w:val="16"/>
        </w:rPr>
      </w:pPr>
    </w:p>
    <w:p w:rsidR="00E902F5" w:rsidRDefault="003314E7" w:rsidP="00F67A17">
      <w:pPr>
        <w:pStyle w:val="Subtitle"/>
        <w:numPr>
          <w:ilvl w:val="0"/>
          <w:numId w:val="26"/>
        </w:numPr>
        <w:jc w:val="left"/>
      </w:pPr>
      <w:r w:rsidRPr="00D823F3">
        <w:rPr>
          <w:b/>
          <w:u w:val="single"/>
        </w:rPr>
        <w:t>The Work of the Cross</w:t>
      </w:r>
      <w:r w:rsidR="00635DC2">
        <w:t xml:space="preserve"> </w:t>
      </w:r>
      <w:r w:rsidR="00E902F5">
        <w:t>is by Grace</w:t>
      </w:r>
    </w:p>
    <w:p w:rsidR="00F67A17" w:rsidRPr="00F67A17" w:rsidRDefault="00F67A17" w:rsidP="008B45D6">
      <w:pPr>
        <w:pStyle w:val="Subtitle"/>
        <w:jc w:val="left"/>
        <w:rPr>
          <w:sz w:val="16"/>
          <w:szCs w:val="16"/>
        </w:rPr>
      </w:pPr>
    </w:p>
    <w:p w:rsidR="00E902F5" w:rsidRDefault="00E902F5" w:rsidP="008B45D6">
      <w:pPr>
        <w:pStyle w:val="Subtitle"/>
        <w:jc w:val="left"/>
      </w:pPr>
      <w:r>
        <w:t>The Work of the Cross by Grace emphasizes a finished work</w:t>
      </w:r>
    </w:p>
    <w:p w:rsidR="00E902F5" w:rsidRDefault="00E902F5" w:rsidP="008B45D6">
      <w:pPr>
        <w:pStyle w:val="Subtitle"/>
        <w:jc w:val="left"/>
      </w:pPr>
      <w:r>
        <w:t>The Work of the Cross emphasizes what God has done</w:t>
      </w:r>
      <w:r w:rsidR="00C06713">
        <w:t>.</w:t>
      </w:r>
    </w:p>
    <w:p w:rsidR="003314E7" w:rsidRDefault="00E902F5" w:rsidP="008B45D6">
      <w:pPr>
        <w:pStyle w:val="Subtitle"/>
        <w:jc w:val="left"/>
      </w:pPr>
      <w:r>
        <w:t xml:space="preserve">The Work of the Cross </w:t>
      </w:r>
      <w:r w:rsidR="00635DC2">
        <w:t>emphasizes what man receives</w:t>
      </w:r>
    </w:p>
    <w:p w:rsidR="00E902F5" w:rsidRDefault="00E902F5" w:rsidP="008B45D6">
      <w:pPr>
        <w:pStyle w:val="Subtitle"/>
        <w:jc w:val="left"/>
      </w:pPr>
      <w:r>
        <w:t xml:space="preserve">1Co 1:17 </w:t>
      </w:r>
      <w:r w:rsidRPr="00E902F5">
        <w:t xml:space="preserve">For Christ sent me not to baptize, but to preach the gospel: </w:t>
      </w:r>
      <w:r w:rsidRPr="00E902F5">
        <w:rPr>
          <w:u w:val="single"/>
        </w:rPr>
        <w:t>not with wisdom of words</w:t>
      </w:r>
      <w:r w:rsidRPr="00E902F5">
        <w:t xml:space="preserve">, lest </w:t>
      </w:r>
      <w:r w:rsidRPr="00E902F5">
        <w:rPr>
          <w:u w:val="single"/>
        </w:rPr>
        <w:t>the cross of Christ</w:t>
      </w:r>
      <w:r w:rsidRPr="00E902F5">
        <w:t xml:space="preserve"> should be made of none effect.</w:t>
      </w:r>
    </w:p>
    <w:p w:rsidR="00635DC2" w:rsidRPr="00D823F3" w:rsidRDefault="00635DC2" w:rsidP="008B45D6">
      <w:pPr>
        <w:pStyle w:val="Subtitle"/>
        <w:jc w:val="left"/>
        <w:rPr>
          <w:sz w:val="16"/>
          <w:szCs w:val="16"/>
        </w:rPr>
      </w:pPr>
    </w:p>
    <w:p w:rsidR="008B45D6" w:rsidRDefault="00E902F5" w:rsidP="00F67A17">
      <w:pPr>
        <w:pStyle w:val="Subtitle"/>
        <w:numPr>
          <w:ilvl w:val="0"/>
          <w:numId w:val="26"/>
        </w:numPr>
        <w:jc w:val="left"/>
      </w:pPr>
      <w:r>
        <w:rPr>
          <w:b/>
          <w:u w:val="single"/>
        </w:rPr>
        <w:t xml:space="preserve">The </w:t>
      </w:r>
      <w:r w:rsidR="008B45D6">
        <w:rPr>
          <w:b/>
          <w:u w:val="single"/>
        </w:rPr>
        <w:t>Way of the Cross</w:t>
      </w:r>
      <w:r>
        <w:t xml:space="preserve"> </w:t>
      </w:r>
      <w:r w:rsidR="00D823F3">
        <w:t xml:space="preserve">is </w:t>
      </w:r>
      <w:r>
        <w:t>through</w:t>
      </w:r>
      <w:r w:rsidR="008B45D6">
        <w:t xml:space="preserve"> faith</w:t>
      </w:r>
    </w:p>
    <w:p w:rsidR="00F67A17" w:rsidRPr="00F67A17" w:rsidRDefault="00F67A17" w:rsidP="00F67A17">
      <w:pPr>
        <w:pStyle w:val="Subtitle"/>
        <w:ind w:left="720"/>
        <w:jc w:val="left"/>
        <w:rPr>
          <w:sz w:val="16"/>
          <w:szCs w:val="16"/>
        </w:rPr>
      </w:pPr>
    </w:p>
    <w:p w:rsidR="008B45D6" w:rsidRDefault="008B45D6" w:rsidP="008B45D6">
      <w:pPr>
        <w:pStyle w:val="Subtitle"/>
        <w:jc w:val="left"/>
      </w:pPr>
      <w:r>
        <w:t xml:space="preserve">Mt 16:21 </w:t>
      </w:r>
      <w:proofErr w:type="gramStart"/>
      <w:r>
        <w:t>From</w:t>
      </w:r>
      <w:proofErr w:type="gramEnd"/>
      <w:r>
        <w:t xml:space="preserve"> that time forth began Jesus to </w:t>
      </w:r>
      <w:proofErr w:type="spellStart"/>
      <w:r>
        <w:t>shew</w:t>
      </w:r>
      <w:proofErr w:type="spellEnd"/>
      <w:r>
        <w:t xml:space="preserve"> unto his disciples, how that he must go unto Jerusalem, and suffer many things of the elders and chief priests and scribes, and be killed, and be raised again the third day.</w:t>
      </w:r>
    </w:p>
    <w:p w:rsidR="008B45D6" w:rsidRPr="00D823F3" w:rsidRDefault="008B45D6" w:rsidP="008B45D6">
      <w:pPr>
        <w:pStyle w:val="Subtitle"/>
        <w:jc w:val="left"/>
        <w:rPr>
          <w:sz w:val="16"/>
          <w:szCs w:val="16"/>
        </w:rPr>
      </w:pPr>
    </w:p>
    <w:p w:rsidR="00D823F3" w:rsidRDefault="00D823F3" w:rsidP="008B45D6">
      <w:pPr>
        <w:pStyle w:val="Subtitle"/>
        <w:jc w:val="left"/>
      </w:pPr>
      <w:r w:rsidRPr="00D823F3">
        <w:t xml:space="preserve">Ro 1:17 </w:t>
      </w:r>
      <w:proofErr w:type="gramStart"/>
      <w:r w:rsidRPr="00D823F3">
        <w:t>For</w:t>
      </w:r>
      <w:proofErr w:type="gramEnd"/>
      <w:r w:rsidRPr="00D823F3">
        <w:t xml:space="preserve"> therein is the righteousness of God revealed </w:t>
      </w:r>
      <w:r w:rsidRPr="000C135D">
        <w:rPr>
          <w:b/>
          <w:u w:val="single"/>
        </w:rPr>
        <w:t>from faith to faith</w:t>
      </w:r>
      <w:r w:rsidRPr="00D823F3">
        <w:t>: as it is written, The just shall live by faith.</w:t>
      </w:r>
    </w:p>
    <w:p w:rsidR="00D823F3" w:rsidRDefault="00D823F3" w:rsidP="00D823F3">
      <w:pPr>
        <w:pStyle w:val="Subtitle"/>
        <w:jc w:val="left"/>
      </w:pPr>
      <w:proofErr w:type="spellStart"/>
      <w:r>
        <w:t>Eph</w:t>
      </w:r>
      <w:proofErr w:type="spellEnd"/>
      <w:r>
        <w:t xml:space="preserve"> 2:8 </w:t>
      </w:r>
      <w:proofErr w:type="gramStart"/>
      <w:r>
        <w:t>For</w:t>
      </w:r>
      <w:proofErr w:type="gramEnd"/>
      <w:r>
        <w:t xml:space="preserve"> by grace are ye saved </w:t>
      </w:r>
      <w:r w:rsidRPr="000C135D">
        <w:rPr>
          <w:b/>
          <w:u w:val="single"/>
        </w:rPr>
        <w:t>through faith</w:t>
      </w:r>
      <w:r>
        <w:t>; and that not of yourselves: it is the gift of God:</w:t>
      </w:r>
    </w:p>
    <w:p w:rsidR="00D823F3" w:rsidRPr="00D823F3" w:rsidRDefault="00D823F3" w:rsidP="00D823F3">
      <w:pPr>
        <w:pStyle w:val="Subtitle"/>
        <w:jc w:val="left"/>
        <w:rPr>
          <w:sz w:val="16"/>
          <w:szCs w:val="16"/>
        </w:rPr>
      </w:pPr>
    </w:p>
    <w:p w:rsidR="000C135D" w:rsidRDefault="000C135D" w:rsidP="000C135D">
      <w:pPr>
        <w:pStyle w:val="Subtitle"/>
        <w:jc w:val="left"/>
      </w:pPr>
      <w:proofErr w:type="spellStart"/>
      <w:r>
        <w:t>Ac</w:t>
      </w:r>
      <w:proofErr w:type="spellEnd"/>
      <w:r>
        <w:t xml:space="preserve"> 3:16 </w:t>
      </w:r>
      <w:proofErr w:type="gramStart"/>
      <w:r>
        <w:t>And</w:t>
      </w:r>
      <w:proofErr w:type="gramEnd"/>
      <w:r>
        <w:t xml:space="preserve"> his name </w:t>
      </w:r>
      <w:r w:rsidRPr="000C135D">
        <w:rPr>
          <w:u w:val="single"/>
        </w:rPr>
        <w:t>through faith</w:t>
      </w:r>
      <w:r>
        <w:t xml:space="preserve"> in his name hath made this man strong, whom ye see and know: yea, the faith which is by him hath given him this perfect soundness in the presence of you all.</w:t>
      </w:r>
    </w:p>
    <w:p w:rsidR="000C135D" w:rsidRDefault="003C021C" w:rsidP="000C135D">
      <w:pPr>
        <w:pStyle w:val="Subtitle"/>
        <w:jc w:val="left"/>
      </w:pPr>
      <w:r>
        <w:lastRenderedPageBreak/>
        <w:t>Ro 3:23-</w:t>
      </w:r>
      <w:r w:rsidR="000C135D">
        <w:t xml:space="preserve">25 </w:t>
      </w:r>
      <w:proofErr w:type="gramStart"/>
      <w:r w:rsidR="000C135D">
        <w:t>Whom</w:t>
      </w:r>
      <w:proofErr w:type="gramEnd"/>
      <w:r w:rsidR="000C135D">
        <w:t xml:space="preserve"> God hath set forth to be a propitiation </w:t>
      </w:r>
      <w:r w:rsidR="000C135D" w:rsidRPr="00223746">
        <w:rPr>
          <w:b/>
          <w:u w:val="single"/>
        </w:rPr>
        <w:t>through faith</w:t>
      </w:r>
      <w:r w:rsidR="000C135D">
        <w:t xml:space="preserve"> in his blood, to declare his righteousness for the remission of sins that are past, through the forbearance of God; </w:t>
      </w:r>
    </w:p>
    <w:p w:rsidR="00F67A17" w:rsidRPr="00F67A17" w:rsidRDefault="00F67A17" w:rsidP="000C135D">
      <w:pPr>
        <w:pStyle w:val="Subtitle"/>
        <w:jc w:val="left"/>
        <w:rPr>
          <w:sz w:val="16"/>
          <w:szCs w:val="16"/>
        </w:rPr>
      </w:pPr>
    </w:p>
    <w:p w:rsidR="000C135D" w:rsidRDefault="000C135D" w:rsidP="000C135D">
      <w:pPr>
        <w:pStyle w:val="Subtitle"/>
        <w:jc w:val="left"/>
      </w:pPr>
      <w:r>
        <w:t xml:space="preserve">30 Seeing it is one God, which shall justify the circumcision by faith, and </w:t>
      </w:r>
      <w:proofErr w:type="spellStart"/>
      <w:r>
        <w:t>uncircumcision</w:t>
      </w:r>
      <w:proofErr w:type="spellEnd"/>
      <w:r>
        <w:t xml:space="preserve"> </w:t>
      </w:r>
      <w:r w:rsidRPr="00223746">
        <w:rPr>
          <w:u w:val="single"/>
        </w:rPr>
        <w:t>through faith</w:t>
      </w:r>
      <w:r>
        <w:t>.</w:t>
      </w:r>
    </w:p>
    <w:p w:rsidR="000C135D" w:rsidRDefault="000C135D" w:rsidP="000C135D">
      <w:pPr>
        <w:pStyle w:val="Subtitle"/>
        <w:jc w:val="left"/>
      </w:pPr>
      <w:r>
        <w:t>31 Do we then make void the law through faith? God forbid: yea, we establish the law.</w:t>
      </w:r>
    </w:p>
    <w:p w:rsidR="00F67A17" w:rsidRPr="00F67A17" w:rsidRDefault="00F67A17" w:rsidP="000C135D">
      <w:pPr>
        <w:pStyle w:val="Subtitle"/>
        <w:jc w:val="left"/>
        <w:rPr>
          <w:sz w:val="16"/>
          <w:szCs w:val="16"/>
        </w:rPr>
      </w:pPr>
    </w:p>
    <w:p w:rsidR="000C135D" w:rsidRDefault="000C135D" w:rsidP="000C135D">
      <w:pPr>
        <w:pStyle w:val="Subtitle"/>
        <w:jc w:val="left"/>
      </w:pPr>
      <w:proofErr w:type="gramStart"/>
      <w:r>
        <w:t xml:space="preserve">Ro 4:13 </w:t>
      </w:r>
      <w:r w:rsidRPr="00223746">
        <w:rPr>
          <w:u w:val="single"/>
        </w:rPr>
        <w:t>through the righteousness of faith</w:t>
      </w:r>
      <w:r>
        <w:t>.</w:t>
      </w:r>
      <w:proofErr w:type="gramEnd"/>
    </w:p>
    <w:p w:rsidR="000C135D" w:rsidRDefault="000C135D" w:rsidP="000C135D">
      <w:pPr>
        <w:pStyle w:val="Subtitle"/>
        <w:jc w:val="left"/>
      </w:pPr>
      <w:proofErr w:type="gramStart"/>
      <w:r>
        <w:t xml:space="preserve">20  </w:t>
      </w:r>
      <w:r w:rsidRPr="00223746">
        <w:rPr>
          <w:u w:val="single"/>
        </w:rPr>
        <w:t>strong</w:t>
      </w:r>
      <w:proofErr w:type="gramEnd"/>
      <w:r w:rsidRPr="00223746">
        <w:rPr>
          <w:u w:val="single"/>
        </w:rPr>
        <w:t xml:space="preserve"> in faith</w:t>
      </w:r>
    </w:p>
    <w:p w:rsidR="00F67A17" w:rsidRPr="00F67A17" w:rsidRDefault="00F67A17" w:rsidP="000C135D">
      <w:pPr>
        <w:pStyle w:val="Subtitle"/>
        <w:jc w:val="left"/>
        <w:rPr>
          <w:sz w:val="16"/>
          <w:szCs w:val="16"/>
        </w:rPr>
      </w:pPr>
    </w:p>
    <w:p w:rsidR="000C135D" w:rsidRDefault="00F67A17" w:rsidP="00F67A17">
      <w:pPr>
        <w:pStyle w:val="Subtitle"/>
        <w:jc w:val="left"/>
      </w:pPr>
      <w:r>
        <w:t xml:space="preserve">Ro 5:1 </w:t>
      </w:r>
      <w:r w:rsidR="000C135D">
        <w:t xml:space="preserve">Therefore </w:t>
      </w:r>
      <w:r w:rsidR="000C135D" w:rsidRPr="00223746">
        <w:rPr>
          <w:u w:val="single"/>
        </w:rPr>
        <w:t>being justified by faith</w:t>
      </w:r>
      <w:r w:rsidR="000C135D">
        <w:t>, we have peace with God through our Lord Jesus Christ:</w:t>
      </w:r>
    </w:p>
    <w:p w:rsidR="00F67A17" w:rsidRPr="00F67A17" w:rsidRDefault="00F67A17" w:rsidP="000C135D">
      <w:pPr>
        <w:pStyle w:val="Subtitle"/>
        <w:rPr>
          <w:sz w:val="16"/>
          <w:szCs w:val="16"/>
        </w:rPr>
      </w:pPr>
    </w:p>
    <w:p w:rsidR="000C135D" w:rsidRDefault="000C135D" w:rsidP="00F67A17">
      <w:pPr>
        <w:pStyle w:val="Subtitle"/>
        <w:jc w:val="left"/>
      </w:pPr>
      <w:r>
        <w:t xml:space="preserve">Ro 12:3 For I say, through the grace given unto me, to every man that is among you, not to think of himself more highly than he ought to think; but to think soberly, according as </w:t>
      </w:r>
      <w:r w:rsidRPr="00223746">
        <w:rPr>
          <w:u w:val="single"/>
        </w:rPr>
        <w:t>God hath dealt to every man the measure of faith</w:t>
      </w:r>
      <w:r>
        <w:t xml:space="preserve">. </w:t>
      </w:r>
    </w:p>
    <w:p w:rsidR="000C135D" w:rsidRDefault="003C021C" w:rsidP="00223746">
      <w:pPr>
        <w:pStyle w:val="Subtitle"/>
        <w:jc w:val="left"/>
      </w:pPr>
      <w:proofErr w:type="spellStart"/>
      <w:r>
        <w:t>Ga</w:t>
      </w:r>
      <w:proofErr w:type="spellEnd"/>
      <w:r>
        <w:t xml:space="preserve"> 3:8</w:t>
      </w:r>
      <w:proofErr w:type="gramStart"/>
      <w:r>
        <w:t>,</w:t>
      </w:r>
      <w:r w:rsidR="000C135D">
        <w:t>14</w:t>
      </w:r>
      <w:proofErr w:type="gramEnd"/>
      <w:r w:rsidR="000C135D">
        <w:t xml:space="preserve"> </w:t>
      </w:r>
      <w:r w:rsidR="000C135D" w:rsidRPr="003C021C">
        <w:rPr>
          <w:b/>
          <w:u w:val="single"/>
        </w:rPr>
        <w:t>through faith</w:t>
      </w:r>
      <w:r w:rsidR="000C135D">
        <w:t>.</w:t>
      </w:r>
    </w:p>
    <w:p w:rsidR="000C135D" w:rsidRDefault="000C135D" w:rsidP="00223746">
      <w:pPr>
        <w:pStyle w:val="Subtitle"/>
        <w:jc w:val="left"/>
      </w:pPr>
      <w:proofErr w:type="spellStart"/>
      <w:r>
        <w:t>Ga</w:t>
      </w:r>
      <w:proofErr w:type="spellEnd"/>
      <w:r>
        <w:t xml:space="preserve"> 5:5 by faith.</w:t>
      </w:r>
    </w:p>
    <w:p w:rsidR="000C135D" w:rsidRDefault="000C135D" w:rsidP="00223746">
      <w:pPr>
        <w:pStyle w:val="Subtitle"/>
        <w:jc w:val="left"/>
      </w:pPr>
      <w:proofErr w:type="spellStart"/>
      <w:r>
        <w:t>Eph</w:t>
      </w:r>
      <w:proofErr w:type="spellEnd"/>
      <w:r>
        <w:t xml:space="preserve"> 2:8 </w:t>
      </w:r>
      <w:proofErr w:type="gramStart"/>
      <w:r>
        <w:t>For</w:t>
      </w:r>
      <w:proofErr w:type="gramEnd"/>
      <w:r>
        <w:t xml:space="preserve"> by grace are ye saved through faith; </w:t>
      </w:r>
    </w:p>
    <w:p w:rsidR="000C135D" w:rsidRDefault="000C135D" w:rsidP="00223746">
      <w:pPr>
        <w:pStyle w:val="Subtitle"/>
        <w:jc w:val="left"/>
      </w:pPr>
      <w:proofErr w:type="spellStart"/>
      <w:r>
        <w:t>Php</w:t>
      </w:r>
      <w:proofErr w:type="spellEnd"/>
      <w:r>
        <w:t xml:space="preserve"> 3:9 through the faith of Christ</w:t>
      </w:r>
      <w:r w:rsidR="003C021C">
        <w:t>…</w:t>
      </w:r>
      <w:r>
        <w:t xml:space="preserve"> by faith:</w:t>
      </w:r>
    </w:p>
    <w:p w:rsidR="000C135D" w:rsidRDefault="000C135D" w:rsidP="00223746">
      <w:pPr>
        <w:pStyle w:val="Subtitle"/>
        <w:jc w:val="left"/>
      </w:pPr>
      <w:r>
        <w:t xml:space="preserve">Col 2:12 through the faith of the operation of God, </w:t>
      </w:r>
    </w:p>
    <w:p w:rsidR="000C135D" w:rsidRDefault="000C135D" w:rsidP="00223746">
      <w:pPr>
        <w:pStyle w:val="Subtitle"/>
        <w:jc w:val="left"/>
      </w:pPr>
      <w:proofErr w:type="gramStart"/>
      <w:r>
        <w:t>2Ti 3:15 through faith which is in Christ Jesus.</w:t>
      </w:r>
      <w:proofErr w:type="gramEnd"/>
    </w:p>
    <w:p w:rsidR="000C135D" w:rsidRDefault="0004676C" w:rsidP="00223746">
      <w:pPr>
        <w:pStyle w:val="Subtitle"/>
        <w:jc w:val="left"/>
      </w:pPr>
      <w:proofErr w:type="spellStart"/>
      <w:r>
        <w:t>Heb</w:t>
      </w:r>
      <w:proofErr w:type="spellEnd"/>
      <w:r>
        <w:t xml:space="preserve"> 6:12</w:t>
      </w:r>
      <w:proofErr w:type="gramStart"/>
      <w:r>
        <w:t>;11:3,11,28</w:t>
      </w:r>
      <w:proofErr w:type="gramEnd"/>
      <w:r>
        <w:t>-29, 33,</w:t>
      </w:r>
      <w:r w:rsidR="000C135D">
        <w:t xml:space="preserve">39 </w:t>
      </w:r>
    </w:p>
    <w:p w:rsidR="000C135D" w:rsidRDefault="000C135D" w:rsidP="00223746">
      <w:pPr>
        <w:pStyle w:val="Subtitle"/>
        <w:jc w:val="left"/>
      </w:pPr>
      <w:r>
        <w:t xml:space="preserve">1Pe 1:5 </w:t>
      </w:r>
      <w:proofErr w:type="gramStart"/>
      <w:r>
        <w:t>Who</w:t>
      </w:r>
      <w:proofErr w:type="gramEnd"/>
      <w:r>
        <w:t xml:space="preserve"> are kept by the power of </w:t>
      </w:r>
      <w:r w:rsidRPr="0004676C">
        <w:rPr>
          <w:b/>
          <w:u w:val="single"/>
        </w:rPr>
        <w:t>God through faith</w:t>
      </w:r>
      <w:r>
        <w:t xml:space="preserve"> </w:t>
      </w:r>
    </w:p>
    <w:p w:rsidR="009051F1" w:rsidRDefault="0004676C" w:rsidP="00223746">
      <w:pPr>
        <w:pStyle w:val="Subtitle"/>
        <w:jc w:val="left"/>
      </w:pPr>
      <w:r>
        <w:t xml:space="preserve">2Pe 1:1 </w:t>
      </w:r>
      <w:r w:rsidR="000C135D">
        <w:t xml:space="preserve">Simon Peter, a servant and an apostle of Jesus Christ, to them that have </w:t>
      </w:r>
      <w:r w:rsidR="000C135D" w:rsidRPr="0004676C">
        <w:rPr>
          <w:b/>
          <w:u w:val="single"/>
        </w:rPr>
        <w:t>obtained like precious faith</w:t>
      </w:r>
      <w:r w:rsidR="000C135D">
        <w:t xml:space="preserve"> with us through the righteousness of God and our Saviour Jesus Christ:</w:t>
      </w:r>
      <w:bookmarkStart w:id="0" w:name="_GoBack"/>
      <w:bookmarkEnd w:id="0"/>
    </w:p>
    <w:sectPr w:rsidR="009051F1" w:rsidSect="00173D58">
      <w:pgSz w:w="792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4FCB" w:rsidRDefault="00904FCB">
      <w:r>
        <w:separator/>
      </w:r>
    </w:p>
  </w:endnote>
  <w:endnote w:type="continuationSeparator" w:id="0">
    <w:p w:rsidR="00904FCB" w:rsidRDefault="00904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4FCB" w:rsidRDefault="00904FCB">
      <w:r>
        <w:separator/>
      </w:r>
    </w:p>
  </w:footnote>
  <w:footnote w:type="continuationSeparator" w:id="0">
    <w:p w:rsidR="00904FCB" w:rsidRDefault="00904F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89174BD"/>
    <w:multiLevelType w:val="hybridMultilevel"/>
    <w:tmpl w:val="D780C1DC"/>
    <w:lvl w:ilvl="0" w:tplc="439664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0E857CE"/>
    <w:multiLevelType w:val="hybridMultilevel"/>
    <w:tmpl w:val="40D0B8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C52D8D"/>
    <w:multiLevelType w:val="hybridMultilevel"/>
    <w:tmpl w:val="5D04D1D6"/>
    <w:lvl w:ilvl="0" w:tplc="6B9EF4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A74549A"/>
    <w:multiLevelType w:val="hybridMultilevel"/>
    <w:tmpl w:val="1C7C17F0"/>
    <w:lvl w:ilvl="0" w:tplc="D4CAEA14">
      <w:start w:val="1"/>
      <w:numFmt w:val="upperLetter"/>
      <w:lvlText w:val="%1."/>
      <w:lvlJc w:val="left"/>
      <w:pPr>
        <w:ind w:left="1080" w:hanging="720"/>
      </w:pPr>
      <w:rPr>
        <w:rFonts w:ascii="Arial" w:eastAsia="Calibri" w:hAnsi="Arial"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6B50AB3"/>
    <w:multiLevelType w:val="hybridMultilevel"/>
    <w:tmpl w:val="18909DAA"/>
    <w:lvl w:ilvl="0" w:tplc="9C2E10B6">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2944808C">
      <w:start w:val="1"/>
      <w:numFmt w:val="upperRoman"/>
      <w:lvlText w:val="%4."/>
      <w:lvlJc w:val="left"/>
      <w:pPr>
        <w:ind w:left="3240" w:hanging="360"/>
      </w:pPr>
      <w:rPr>
        <w:rFonts w:ascii="Arial" w:eastAsia="Calibri" w:hAnsi="Arial" w:cs="Times New Roman"/>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3"/>
  </w:num>
  <w:num w:numId="4">
    <w:abstractNumId w:val="22"/>
  </w:num>
  <w:num w:numId="5">
    <w:abstractNumId w:val="16"/>
  </w:num>
  <w:num w:numId="6">
    <w:abstractNumId w:val="23"/>
  </w:num>
  <w:num w:numId="7">
    <w:abstractNumId w:val="18"/>
  </w:num>
  <w:num w:numId="8">
    <w:abstractNumId w:val="15"/>
  </w:num>
  <w:num w:numId="9">
    <w:abstractNumId w:val="25"/>
  </w:num>
  <w:num w:numId="10">
    <w:abstractNumId w:val="19"/>
  </w:num>
  <w:num w:numId="11">
    <w:abstractNumId w:val="21"/>
  </w:num>
  <w:num w:numId="12">
    <w:abstractNumId w:val="1"/>
  </w:num>
  <w:num w:numId="13">
    <w:abstractNumId w:val="9"/>
  </w:num>
  <w:num w:numId="14">
    <w:abstractNumId w:val="8"/>
  </w:num>
  <w:num w:numId="15">
    <w:abstractNumId w:val="24"/>
  </w:num>
  <w:num w:numId="16">
    <w:abstractNumId w:val="14"/>
  </w:num>
  <w:num w:numId="17">
    <w:abstractNumId w:val="7"/>
  </w:num>
  <w:num w:numId="18">
    <w:abstractNumId w:val="10"/>
  </w:num>
  <w:num w:numId="19">
    <w:abstractNumId w:val="2"/>
  </w:num>
  <w:num w:numId="20">
    <w:abstractNumId w:val="6"/>
  </w:num>
  <w:num w:numId="21">
    <w:abstractNumId w:val="0"/>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5"/>
  </w:num>
  <w:num w:numId="25">
    <w:abstractNumId w:val="13"/>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attachedTemplate r:id="rId1"/>
  <w:defaultTabStop w:val="720"/>
  <w:drawingGridHorizontalSpacing w:val="120"/>
  <w:displayHorizontalDrawingGridEvery w:val="2"/>
  <w:noPunctuationKerning/>
  <w:characterSpacingControl w:val="doNotCompress"/>
  <w:printTwoOnOn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5D6"/>
    <w:rsid w:val="00042E09"/>
    <w:rsid w:val="0004676C"/>
    <w:rsid w:val="00047822"/>
    <w:rsid w:val="00062522"/>
    <w:rsid w:val="000C135D"/>
    <w:rsid w:val="000D3C9A"/>
    <w:rsid w:val="000E3E26"/>
    <w:rsid w:val="0016325F"/>
    <w:rsid w:val="00173D58"/>
    <w:rsid w:val="0018024D"/>
    <w:rsid w:val="001D5D5F"/>
    <w:rsid w:val="001F072B"/>
    <w:rsid w:val="00223746"/>
    <w:rsid w:val="00275189"/>
    <w:rsid w:val="00286B0B"/>
    <w:rsid w:val="002B5FDD"/>
    <w:rsid w:val="002D1BFF"/>
    <w:rsid w:val="003314E7"/>
    <w:rsid w:val="003B1FB0"/>
    <w:rsid w:val="003B4D7F"/>
    <w:rsid w:val="003C021C"/>
    <w:rsid w:val="004604DE"/>
    <w:rsid w:val="0050528D"/>
    <w:rsid w:val="005214F2"/>
    <w:rsid w:val="00575812"/>
    <w:rsid w:val="00592479"/>
    <w:rsid w:val="00635DC2"/>
    <w:rsid w:val="00685197"/>
    <w:rsid w:val="0070091E"/>
    <w:rsid w:val="0085253C"/>
    <w:rsid w:val="008A1391"/>
    <w:rsid w:val="008B45D6"/>
    <w:rsid w:val="008F3D10"/>
    <w:rsid w:val="00904FCB"/>
    <w:rsid w:val="009051F1"/>
    <w:rsid w:val="0098176A"/>
    <w:rsid w:val="00985E26"/>
    <w:rsid w:val="009C6567"/>
    <w:rsid w:val="00A20C60"/>
    <w:rsid w:val="00A6135E"/>
    <w:rsid w:val="00AB588D"/>
    <w:rsid w:val="00AD2254"/>
    <w:rsid w:val="00AF2010"/>
    <w:rsid w:val="00B04238"/>
    <w:rsid w:val="00B82016"/>
    <w:rsid w:val="00C06713"/>
    <w:rsid w:val="00CB7B35"/>
    <w:rsid w:val="00CF4026"/>
    <w:rsid w:val="00D823F3"/>
    <w:rsid w:val="00E902F5"/>
    <w:rsid w:val="00F67A17"/>
    <w:rsid w:val="00F82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link w:val="SubtitleChar"/>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ubtitleChar">
    <w:name w:val="Subtitle Char"/>
    <w:link w:val="Subtitle"/>
    <w:rsid w:val="008B45D6"/>
    <w:rPr>
      <w:rFonts w:ascii="Arial" w:eastAsia="Calibri" w:hAnsi="Arial"/>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link w:val="SubtitleChar"/>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ubtitleChar">
    <w:name w:val="Subtitle Char"/>
    <w:link w:val="Subtitle"/>
    <w:rsid w:val="008B45D6"/>
    <w:rPr>
      <w:rFonts w:ascii="Arial" w:eastAsia="Calibri"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My%20Dropbox\Son%20Dad\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57089-A30B-4526-A3FB-46F891028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423</TotalTime>
  <Pages>4</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Adult Sunday School</vt:lpstr>
    </vt:vector>
  </TitlesOfParts>
  <Company/>
  <LinksUpToDate>false</LinksUpToDate>
  <CharactersWithSpaces>4604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Dad</dc:creator>
  <cp:lastModifiedBy>Dad</cp:lastModifiedBy>
  <cp:revision>7</cp:revision>
  <cp:lastPrinted>2007-10-28T13:26:00Z</cp:lastPrinted>
  <dcterms:created xsi:type="dcterms:W3CDTF">2012-03-14T11:04:00Z</dcterms:created>
  <dcterms:modified xsi:type="dcterms:W3CDTF">2012-03-31T21:33:00Z</dcterms:modified>
</cp:coreProperties>
</file>