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Default="000B151D">
      <w:pPr>
        <w:pStyle w:val="Title"/>
        <w:rPr>
          <w:b/>
          <w:bCs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2D7E40" w:rsidP="002D7E40">
      <w:pPr>
        <w:pStyle w:val="Subtitle"/>
        <w:jc w:val="left"/>
      </w:pPr>
      <w:r>
        <w:t xml:space="preserve">                           </w:t>
      </w:r>
      <w:bookmarkStart w:id="0" w:name="_GoBack"/>
      <w:bookmarkEnd w:id="0"/>
      <w:r>
        <w:t xml:space="preserve"> March 18, 2012</w:t>
      </w:r>
    </w:p>
    <w:p w:rsidR="0085253C" w:rsidRDefault="0085253C">
      <w:pPr>
        <w:pStyle w:val="Subtitle"/>
        <w:jc w:val="left"/>
      </w:pPr>
    </w:p>
    <w:p w:rsidR="0085253C" w:rsidRDefault="00D51C1E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The Keys of the Kingdom of Heaven</w:t>
      </w:r>
    </w:p>
    <w:p w:rsidR="0085253C" w:rsidRDefault="00222F52">
      <w:pPr>
        <w:pStyle w:val="Subtitle"/>
      </w:pPr>
      <w:r>
        <w:t>Mat. 16:16-19</w:t>
      </w:r>
    </w:p>
    <w:p w:rsidR="001B11C0" w:rsidRDefault="00222F52" w:rsidP="009051F1">
      <w:pPr>
        <w:pStyle w:val="Subtitle"/>
        <w:jc w:val="left"/>
      </w:pPr>
      <w:r w:rsidRPr="00222F52">
        <w:t>Mt 16:16 And Simon Peter answered and said, Thou art the Christ, the Son of the living God.</w:t>
      </w:r>
    </w:p>
    <w:p w:rsidR="001B11C0" w:rsidRDefault="00222F52" w:rsidP="009051F1">
      <w:pPr>
        <w:pStyle w:val="Subtitle"/>
        <w:jc w:val="left"/>
      </w:pPr>
      <w:r w:rsidRPr="00222F52">
        <w:t xml:space="preserve">17 And Jesus answered and said unto him, Blessed art thou, Simon </w:t>
      </w:r>
      <w:proofErr w:type="spellStart"/>
      <w:r w:rsidRPr="00222F52">
        <w:t>Barjona</w:t>
      </w:r>
      <w:proofErr w:type="spellEnd"/>
      <w:r w:rsidRPr="00222F52">
        <w:t>: for flesh and blood hath not revealed it unto thee, but my Father which is in heaven.</w:t>
      </w:r>
    </w:p>
    <w:p w:rsidR="001B11C0" w:rsidRDefault="00222F52" w:rsidP="009051F1">
      <w:pPr>
        <w:pStyle w:val="Subtitle"/>
        <w:jc w:val="left"/>
      </w:pPr>
      <w:r w:rsidRPr="00222F52">
        <w:t xml:space="preserve">18 And I say also unto thee, </w:t>
      </w:r>
      <w:proofErr w:type="gramStart"/>
      <w:r w:rsidRPr="00222F52">
        <w:t>That</w:t>
      </w:r>
      <w:proofErr w:type="gramEnd"/>
      <w:r w:rsidRPr="00222F52">
        <w:t xml:space="preserve"> thou art Peter, and upon this rock I will build my church; and the gates of hell shall not prevail against it.</w:t>
      </w:r>
    </w:p>
    <w:p w:rsidR="009051F1" w:rsidRDefault="00222F52" w:rsidP="009051F1">
      <w:pPr>
        <w:pStyle w:val="Subtitle"/>
        <w:jc w:val="left"/>
      </w:pPr>
      <w:r w:rsidRPr="00222F52">
        <w:t xml:space="preserve">19 And </w:t>
      </w:r>
      <w:r w:rsidRPr="00D51C1E">
        <w:rPr>
          <w:u w:val="single"/>
        </w:rPr>
        <w:t>I will give unto thee the keys of the kingdom</w:t>
      </w:r>
      <w:r w:rsidRPr="00222F52">
        <w:t xml:space="preserve"> </w:t>
      </w:r>
      <w:r w:rsidR="00D51C1E" w:rsidRPr="00D51C1E">
        <w:rPr>
          <w:u w:val="single"/>
        </w:rPr>
        <w:t>of heaven</w:t>
      </w:r>
      <w:r w:rsidRPr="00222F52">
        <w:t>: and whatsoever thou shalt bind on earth shall be bound in heaven: and whatsoever thou shalt loose on earth shall be loosed in heaven.</w:t>
      </w:r>
    </w:p>
    <w:p w:rsidR="00590940" w:rsidRPr="00EA06F6" w:rsidRDefault="00590940" w:rsidP="009051F1">
      <w:pPr>
        <w:pStyle w:val="Subtitle"/>
        <w:jc w:val="left"/>
        <w:rPr>
          <w:sz w:val="16"/>
          <w:szCs w:val="16"/>
        </w:rPr>
      </w:pPr>
    </w:p>
    <w:p w:rsidR="00D51C1E" w:rsidRPr="00D51C1E" w:rsidRDefault="00283028" w:rsidP="00222F52">
      <w:pPr>
        <w:pStyle w:val="Subtitle"/>
        <w:numPr>
          <w:ilvl w:val="0"/>
          <w:numId w:val="22"/>
        </w:numPr>
        <w:jc w:val="left"/>
        <w:rPr>
          <w:b/>
        </w:rPr>
      </w:pPr>
      <w:r>
        <w:rPr>
          <w:b/>
          <w:u w:val="single"/>
        </w:rPr>
        <w:t xml:space="preserve">All True </w:t>
      </w:r>
      <w:r w:rsidR="00590940" w:rsidRPr="00D51C1E">
        <w:rPr>
          <w:b/>
          <w:u w:val="single"/>
        </w:rPr>
        <w:t xml:space="preserve">Revelation </w:t>
      </w:r>
      <w:r w:rsidR="00526886" w:rsidRPr="00D51C1E">
        <w:rPr>
          <w:b/>
          <w:u w:val="single"/>
        </w:rPr>
        <w:t>comes</w:t>
      </w:r>
      <w:r w:rsidR="00EA06F6" w:rsidRPr="00D51C1E">
        <w:rPr>
          <w:b/>
          <w:u w:val="single"/>
        </w:rPr>
        <w:t xml:space="preserve"> </w:t>
      </w:r>
      <w:r w:rsidR="00590940" w:rsidRPr="00D51C1E">
        <w:rPr>
          <w:b/>
          <w:u w:val="single"/>
        </w:rPr>
        <w:t>from God</w:t>
      </w:r>
      <w:r w:rsidR="00526886" w:rsidRPr="00D51C1E">
        <w:rPr>
          <w:b/>
        </w:rPr>
        <w:t>;</w:t>
      </w:r>
    </w:p>
    <w:p w:rsidR="00D51C1E" w:rsidRPr="0018666C" w:rsidRDefault="00D51C1E" w:rsidP="00D51C1E">
      <w:pPr>
        <w:pStyle w:val="Subtitle"/>
        <w:jc w:val="left"/>
        <w:rPr>
          <w:sz w:val="16"/>
          <w:szCs w:val="16"/>
        </w:rPr>
      </w:pPr>
    </w:p>
    <w:p w:rsidR="00EA06F6" w:rsidRDefault="00D51C1E" w:rsidP="00D51C1E">
      <w:pPr>
        <w:pStyle w:val="Subtitle"/>
        <w:jc w:val="left"/>
      </w:pPr>
      <w:r w:rsidRPr="00D51C1E">
        <w:rPr>
          <w:b/>
        </w:rPr>
        <w:t>“</w:t>
      </w:r>
      <w:r w:rsidRPr="00D51C1E">
        <w:rPr>
          <w:b/>
          <w:u w:val="single"/>
        </w:rPr>
        <w:t>Living God</w:t>
      </w:r>
      <w:r>
        <w:t xml:space="preserve">” Father, </w:t>
      </w:r>
      <w:proofErr w:type="gramStart"/>
      <w:r>
        <w:t>The</w:t>
      </w:r>
      <w:proofErr w:type="gramEnd"/>
      <w:r w:rsidR="00526886">
        <w:t xml:space="preserve"> Son and The Holy Ghost</w:t>
      </w:r>
      <w:r w:rsidR="00590940">
        <w:t xml:space="preserve"> </w:t>
      </w:r>
    </w:p>
    <w:p w:rsidR="00D51C1E" w:rsidRPr="0018666C" w:rsidRDefault="00D51C1E" w:rsidP="00526886">
      <w:pPr>
        <w:pStyle w:val="Subtitle"/>
        <w:ind w:left="1080"/>
        <w:jc w:val="left"/>
        <w:rPr>
          <w:sz w:val="16"/>
          <w:szCs w:val="16"/>
        </w:rPr>
      </w:pPr>
    </w:p>
    <w:p w:rsidR="00590940" w:rsidRDefault="00EA06F6" w:rsidP="00EA06F6">
      <w:pPr>
        <w:pStyle w:val="Subtitle"/>
        <w:numPr>
          <w:ilvl w:val="1"/>
          <w:numId w:val="22"/>
        </w:numPr>
        <w:jc w:val="left"/>
      </w:pPr>
      <w:r>
        <w:t>T</w:t>
      </w:r>
      <w:r w:rsidR="00590940">
        <w:t>he Keys</w:t>
      </w:r>
      <w:r>
        <w:t xml:space="preserve"> of</w:t>
      </w:r>
      <w:r w:rsidR="00590940">
        <w:t xml:space="preserve"> the Kingdom</w:t>
      </w:r>
      <w:r>
        <w:t xml:space="preserve"> </w:t>
      </w:r>
      <w:r w:rsidRPr="00D51C1E">
        <w:rPr>
          <w:u w:val="single"/>
        </w:rPr>
        <w:t>will be given</w:t>
      </w:r>
      <w:r>
        <w:t>.</w:t>
      </w:r>
    </w:p>
    <w:p w:rsidR="00EF37F3" w:rsidRPr="0018666C" w:rsidRDefault="00EF37F3" w:rsidP="00EF37F3">
      <w:pPr>
        <w:pStyle w:val="Subtitle"/>
        <w:jc w:val="left"/>
        <w:rPr>
          <w:sz w:val="16"/>
          <w:szCs w:val="16"/>
        </w:rPr>
      </w:pPr>
    </w:p>
    <w:p w:rsidR="00AE09DC" w:rsidRDefault="00D51C1E" w:rsidP="00EF37F3">
      <w:pPr>
        <w:pStyle w:val="Subtitle"/>
        <w:jc w:val="left"/>
      </w:pPr>
      <w:r w:rsidRPr="00D51C1E">
        <w:rPr>
          <w:u w:val="single"/>
        </w:rPr>
        <w:t>I will give unto thee the keys of the kingdom</w:t>
      </w:r>
      <w:r w:rsidRPr="00222F52">
        <w:t xml:space="preserve"> </w:t>
      </w:r>
      <w:r w:rsidRPr="00D51C1E">
        <w:rPr>
          <w:u w:val="single"/>
        </w:rPr>
        <w:t>of heaven</w:t>
      </w:r>
      <w:r w:rsidRPr="00222F52">
        <w:t>:</w:t>
      </w:r>
      <w:r w:rsidR="00EF6C3A">
        <w:t xml:space="preserve"> </w:t>
      </w:r>
      <w:proofErr w:type="spellStart"/>
      <w:r w:rsidR="00EF6C3A">
        <w:t>Jn</w:t>
      </w:r>
      <w:proofErr w:type="spellEnd"/>
      <w:r w:rsidR="0018666C">
        <w:t xml:space="preserve"> </w:t>
      </w:r>
      <w:r w:rsidR="001B2A25">
        <w:t xml:space="preserve">1:12; </w:t>
      </w:r>
      <w:r w:rsidR="0018666C">
        <w:t>3:3</w:t>
      </w:r>
      <w:proofErr w:type="gramStart"/>
      <w:r w:rsidR="0018666C">
        <w:t>,5</w:t>
      </w:r>
      <w:proofErr w:type="gramEnd"/>
      <w:r w:rsidR="00064D10">
        <w:t xml:space="preserve">         (</w:t>
      </w:r>
      <w:r w:rsidR="00064D10" w:rsidRPr="00064D10">
        <w:t>Mt 23:13</w:t>
      </w:r>
      <w:r w:rsidR="00064D10">
        <w:t xml:space="preserve">; </w:t>
      </w:r>
      <w:r w:rsidR="00064D10" w:rsidRPr="00064D10">
        <w:t>Lu 11:52</w:t>
      </w:r>
      <w:r w:rsidR="00064D10">
        <w:t>)</w:t>
      </w:r>
    </w:p>
    <w:p w:rsidR="00AE09DC" w:rsidRDefault="00AE09DC" w:rsidP="00EF37F3">
      <w:pPr>
        <w:pStyle w:val="Subtitle"/>
        <w:jc w:val="left"/>
      </w:pPr>
    </w:p>
    <w:p w:rsidR="00EF6C3A" w:rsidRDefault="00EF6C3A" w:rsidP="00EF37F3">
      <w:pPr>
        <w:pStyle w:val="Subtitle"/>
        <w:jc w:val="left"/>
        <w:rPr>
          <w:sz w:val="24"/>
          <w:szCs w:val="24"/>
        </w:rPr>
      </w:pPr>
      <w:r>
        <w:t xml:space="preserve"> </w:t>
      </w:r>
      <w:r w:rsidRPr="00EF6C3A">
        <w:t>Lu</w:t>
      </w:r>
      <w:r w:rsidR="00283028">
        <w:t>ke</w:t>
      </w:r>
      <w:r w:rsidRPr="00EF6C3A">
        <w:t xml:space="preserve"> </w:t>
      </w:r>
      <w:proofErr w:type="gramStart"/>
      <w:r w:rsidRPr="00EF6C3A">
        <w:t>17:21</w:t>
      </w:r>
      <w:r w:rsidR="00283028">
        <w:t xml:space="preserve"> </w:t>
      </w:r>
      <w:r w:rsidRPr="00EF6C3A">
        <w:t xml:space="preserve"> </w:t>
      </w:r>
      <w:r w:rsidR="00283028">
        <w:t>“</w:t>
      </w:r>
      <w:proofErr w:type="gramEnd"/>
      <w:r w:rsidRPr="00EF6C3A">
        <w:rPr>
          <w:sz w:val="24"/>
          <w:szCs w:val="24"/>
        </w:rPr>
        <w:t>t</w:t>
      </w:r>
      <w:r w:rsidR="00283028">
        <w:rPr>
          <w:sz w:val="24"/>
          <w:szCs w:val="24"/>
        </w:rPr>
        <w:t>he kingdom of God is within you”</w:t>
      </w:r>
    </w:p>
    <w:p w:rsidR="00AE09DC" w:rsidRDefault="00AE09DC" w:rsidP="00EF37F3">
      <w:pPr>
        <w:pStyle w:val="Subtitle"/>
        <w:jc w:val="left"/>
        <w:rPr>
          <w:sz w:val="24"/>
          <w:szCs w:val="24"/>
        </w:rPr>
      </w:pPr>
    </w:p>
    <w:p w:rsidR="00AE09DC" w:rsidRPr="00AE09DC" w:rsidRDefault="00AE09DC" w:rsidP="00EF37F3">
      <w:pPr>
        <w:pStyle w:val="Subtitle"/>
        <w:jc w:val="left"/>
        <w:rPr>
          <w:b/>
          <w:color w:val="1D1B11" w:themeColor="background2" w:themeShade="1A"/>
        </w:rPr>
      </w:pPr>
      <w:r w:rsidRPr="00AE09DC">
        <w:rPr>
          <w:b/>
          <w:color w:val="1D1B11" w:themeColor="background2" w:themeShade="1A"/>
        </w:rPr>
        <w:t>Jesus Made Suffering Triumph over Death</w:t>
      </w:r>
    </w:p>
    <w:p w:rsidR="00EF37F3" w:rsidRPr="0018666C" w:rsidRDefault="00EF37F3" w:rsidP="00EF37F3">
      <w:pPr>
        <w:pStyle w:val="Subtitle"/>
        <w:jc w:val="left"/>
        <w:rPr>
          <w:sz w:val="16"/>
          <w:szCs w:val="16"/>
        </w:rPr>
      </w:pPr>
    </w:p>
    <w:p w:rsidR="0018666C" w:rsidRDefault="0018666C" w:rsidP="0018666C">
      <w:pPr>
        <w:pStyle w:val="Subtitle"/>
        <w:jc w:val="left"/>
      </w:pPr>
      <w:r>
        <w:t xml:space="preserve">Re 3:21 </w:t>
      </w:r>
      <w:proofErr w:type="gramStart"/>
      <w:r>
        <w:t>To</w:t>
      </w:r>
      <w:proofErr w:type="gramEnd"/>
      <w:r>
        <w:t xml:space="preserve"> him that </w:t>
      </w:r>
      <w:proofErr w:type="spellStart"/>
      <w:r>
        <w:t>overcometh</w:t>
      </w:r>
      <w:proofErr w:type="spellEnd"/>
      <w:r>
        <w:t xml:space="preserve"> will I grant to sit with me in my throne, even as I also overcame, and am set down with my Father in his throne.</w:t>
      </w:r>
    </w:p>
    <w:p w:rsidR="0018666C" w:rsidRDefault="0018666C" w:rsidP="0018666C">
      <w:pPr>
        <w:pStyle w:val="Subtitle"/>
        <w:jc w:val="left"/>
      </w:pPr>
      <w:r>
        <w:lastRenderedPageBreak/>
        <w:t xml:space="preserve">Re 19:7 Let us be glad and rejoice, and give </w:t>
      </w:r>
      <w:proofErr w:type="spellStart"/>
      <w:r>
        <w:t>honour</w:t>
      </w:r>
      <w:proofErr w:type="spellEnd"/>
      <w:r>
        <w:t xml:space="preserve"> to him: for the marriage of the Lamb is </w:t>
      </w:r>
      <w:proofErr w:type="gramStart"/>
      <w:r>
        <w:t>come,</w:t>
      </w:r>
      <w:proofErr w:type="gramEnd"/>
      <w:r>
        <w:t xml:space="preserve"> and his wife </w:t>
      </w:r>
      <w:r w:rsidRPr="00283028">
        <w:rPr>
          <w:u w:val="single"/>
        </w:rPr>
        <w:t>hath made herself ready</w:t>
      </w:r>
      <w:r>
        <w:t>.</w:t>
      </w:r>
    </w:p>
    <w:p w:rsidR="00EF37F3" w:rsidRDefault="0018666C" w:rsidP="0018666C">
      <w:pPr>
        <w:pStyle w:val="Subtitle"/>
        <w:jc w:val="left"/>
      </w:pPr>
      <w:r>
        <w:t xml:space="preserve"> 8 And to her was granted that she should be arrayed in fine linen, clean and white: for the fine linen is the righteousness of saints. </w:t>
      </w:r>
    </w:p>
    <w:p w:rsidR="00EF37F3" w:rsidRPr="0018666C" w:rsidRDefault="00EF37F3" w:rsidP="00EF37F3">
      <w:pPr>
        <w:pStyle w:val="Subtitle"/>
        <w:jc w:val="left"/>
        <w:rPr>
          <w:sz w:val="16"/>
          <w:szCs w:val="16"/>
        </w:rPr>
      </w:pPr>
    </w:p>
    <w:p w:rsidR="00EF37F3" w:rsidRDefault="0018666C" w:rsidP="00EF37F3">
      <w:pPr>
        <w:pStyle w:val="Subtitle"/>
        <w:jc w:val="left"/>
      </w:pPr>
      <w:r w:rsidRPr="0018666C">
        <w:t>Mt 6:33 But seek ye first the kingdom of God, and his righteousness; and all these things shall be added unto you.</w:t>
      </w:r>
    </w:p>
    <w:p w:rsidR="00EF37F3" w:rsidRDefault="0018666C" w:rsidP="00EF37F3">
      <w:pPr>
        <w:pStyle w:val="Subtitle"/>
        <w:jc w:val="left"/>
      </w:pPr>
      <w:r w:rsidRPr="0018666C">
        <w:t>Lu 12:31 But rather seek ye the kingdom of God; and all these things shall be added unto you.</w:t>
      </w:r>
    </w:p>
    <w:p w:rsidR="00EF37F3" w:rsidRPr="0018666C" w:rsidRDefault="00EF37F3" w:rsidP="00EF37F3">
      <w:pPr>
        <w:pStyle w:val="Subtitle"/>
        <w:jc w:val="left"/>
        <w:rPr>
          <w:sz w:val="16"/>
          <w:szCs w:val="16"/>
        </w:rPr>
      </w:pPr>
    </w:p>
    <w:p w:rsidR="00EA06F6" w:rsidRDefault="00FE4803" w:rsidP="00590940">
      <w:pPr>
        <w:pStyle w:val="Subtitle"/>
        <w:numPr>
          <w:ilvl w:val="0"/>
          <w:numId w:val="22"/>
        </w:numPr>
        <w:jc w:val="left"/>
      </w:pPr>
      <w:r>
        <w:t>Warning</w:t>
      </w:r>
      <w:r w:rsidR="00590940">
        <w:t xml:space="preserve"> </w:t>
      </w:r>
      <w:r>
        <w:t xml:space="preserve">and Teaching </w:t>
      </w:r>
      <w:r w:rsidR="00590940">
        <w:t xml:space="preserve">are given </w:t>
      </w:r>
      <w:r w:rsidR="00744D6B">
        <w:t>by</w:t>
      </w:r>
      <w:r w:rsidR="00590940">
        <w:t xml:space="preserve"> Christ</w:t>
      </w:r>
    </w:p>
    <w:p w:rsidR="00FE4803" w:rsidRPr="0018666C" w:rsidRDefault="00FE4803" w:rsidP="00FE4803">
      <w:pPr>
        <w:pStyle w:val="Subtitle"/>
        <w:jc w:val="left"/>
        <w:rPr>
          <w:sz w:val="16"/>
          <w:szCs w:val="16"/>
        </w:rPr>
      </w:pPr>
    </w:p>
    <w:p w:rsidR="00EA06F6" w:rsidRDefault="00EA06F6" w:rsidP="00FE4803">
      <w:pPr>
        <w:pStyle w:val="Subtitle"/>
        <w:jc w:val="left"/>
      </w:pPr>
      <w:proofErr w:type="gramStart"/>
      <w:r>
        <w:t>3  “</w:t>
      </w:r>
      <w:proofErr w:type="gramEnd"/>
      <w:r w:rsidRPr="00590940">
        <w:rPr>
          <w:u w:val="single"/>
        </w:rPr>
        <w:t>can ye not discern</w:t>
      </w:r>
      <w:r w:rsidRPr="00590940">
        <w:t xml:space="preserve"> the </w:t>
      </w:r>
      <w:r w:rsidRPr="00EA06F6">
        <w:rPr>
          <w:b/>
        </w:rPr>
        <w:t>signs</w:t>
      </w:r>
      <w:r w:rsidRPr="00590940">
        <w:t xml:space="preserve"> of the times</w:t>
      </w:r>
      <w:r>
        <w:t>”</w:t>
      </w:r>
      <w:r w:rsidRPr="00590940">
        <w:t>?</w:t>
      </w:r>
    </w:p>
    <w:p w:rsidR="00EA06F6" w:rsidRDefault="00EA06F6" w:rsidP="00FE4803">
      <w:pPr>
        <w:pStyle w:val="Subtitle"/>
        <w:jc w:val="left"/>
      </w:pPr>
      <w:r w:rsidRPr="00EA06F6">
        <w:t xml:space="preserve">4 </w:t>
      </w:r>
      <w:r>
        <w:t>“</w:t>
      </w:r>
      <w:r w:rsidRPr="00EA06F6">
        <w:t xml:space="preserve">A wicked and adulterous </w:t>
      </w:r>
      <w:r>
        <w:t xml:space="preserve">generation </w:t>
      </w:r>
      <w:proofErr w:type="spellStart"/>
      <w:r>
        <w:t>seeketh</w:t>
      </w:r>
      <w:proofErr w:type="spellEnd"/>
      <w:r>
        <w:t xml:space="preserve"> after a sign”</w:t>
      </w:r>
    </w:p>
    <w:p w:rsidR="00FE4803" w:rsidRDefault="00FE4803" w:rsidP="00FE4803">
      <w:pPr>
        <w:pStyle w:val="Subtitle"/>
        <w:jc w:val="left"/>
      </w:pPr>
      <w:r w:rsidRPr="00FE4803">
        <w:t xml:space="preserve">6 Then Jesus said unto them, Take heed and </w:t>
      </w:r>
      <w:proofErr w:type="gramStart"/>
      <w:r w:rsidRPr="00FE4803">
        <w:t>beware</w:t>
      </w:r>
      <w:proofErr w:type="gramEnd"/>
      <w:r w:rsidRPr="00FE4803">
        <w:t xml:space="preserve"> of the leaven of the Pharisees and of the Sadducees.</w:t>
      </w:r>
    </w:p>
    <w:p w:rsidR="00FE4803" w:rsidRDefault="00FE4803" w:rsidP="00FE4803">
      <w:pPr>
        <w:pStyle w:val="Subtitle"/>
        <w:jc w:val="left"/>
      </w:pPr>
      <w:r w:rsidRPr="00FE4803">
        <w:t xml:space="preserve">12 Then understood they how that he bade them not beware of the leaven of bread, but of the </w:t>
      </w:r>
      <w:r w:rsidRPr="00FE4803">
        <w:rPr>
          <w:b/>
          <w:u w:val="single"/>
        </w:rPr>
        <w:t>doctrine</w:t>
      </w:r>
      <w:r w:rsidRPr="00FE4803">
        <w:t xml:space="preserve"> of the Pharisees and of the Sadducees.</w:t>
      </w:r>
    </w:p>
    <w:p w:rsidR="00EA06F6" w:rsidRPr="0018666C" w:rsidRDefault="00EA06F6" w:rsidP="00EA06F6">
      <w:pPr>
        <w:pStyle w:val="Subtitle"/>
        <w:jc w:val="left"/>
        <w:rPr>
          <w:sz w:val="16"/>
          <w:szCs w:val="16"/>
        </w:rPr>
      </w:pPr>
    </w:p>
    <w:p w:rsidR="00EA06F6" w:rsidRPr="00744D6B" w:rsidRDefault="00EA06F6" w:rsidP="00590940">
      <w:pPr>
        <w:pStyle w:val="Subtitle"/>
        <w:numPr>
          <w:ilvl w:val="0"/>
          <w:numId w:val="22"/>
        </w:numPr>
        <w:jc w:val="left"/>
        <w:rPr>
          <w:b/>
        </w:rPr>
      </w:pPr>
      <w:r>
        <w:tab/>
      </w:r>
      <w:r w:rsidR="00825450" w:rsidRPr="00744D6B">
        <w:rPr>
          <w:b/>
        </w:rPr>
        <w:t>The Authority of Christ</w:t>
      </w:r>
    </w:p>
    <w:p w:rsidR="001B2A25" w:rsidRDefault="001B2A25" w:rsidP="00744D6B">
      <w:pPr>
        <w:spacing w:before="100" w:beforeAutospacing="1" w:after="100" w:afterAutospacing="1"/>
        <w:rPr>
          <w:rFonts w:ascii="Times New Roman" w:eastAsia="Times New Roman" w:hAnsi="Times New Roman"/>
          <w:b/>
          <w:szCs w:val="24"/>
        </w:rPr>
      </w:pPr>
      <w:r>
        <w:rPr>
          <w:rFonts w:ascii="Times New Roman" w:eastAsia="Times New Roman" w:hAnsi="Times New Roman"/>
          <w:sz w:val="28"/>
          <w:szCs w:val="28"/>
        </w:rPr>
        <w:t>Who has His A</w:t>
      </w:r>
      <w:r w:rsidRPr="001B2A25">
        <w:rPr>
          <w:rFonts w:ascii="Times New Roman" w:eastAsia="Times New Roman" w:hAnsi="Times New Roman"/>
          <w:sz w:val="28"/>
          <w:szCs w:val="28"/>
        </w:rPr>
        <w:t>uthority</w:t>
      </w:r>
      <w:r w:rsidR="009D22F9" w:rsidRPr="001B2A25">
        <w:rPr>
          <w:rFonts w:ascii="Times New Roman" w:eastAsia="Times New Roman" w:hAnsi="Times New Roman"/>
          <w:sz w:val="28"/>
          <w:szCs w:val="28"/>
        </w:rPr>
        <w:t>?</w:t>
      </w:r>
      <w:r w:rsidR="009D22F9"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 xml:space="preserve">  </w:t>
      </w:r>
      <w:r w:rsidR="00283028">
        <w:rPr>
          <w:rFonts w:ascii="Times New Roman" w:eastAsia="Times New Roman" w:hAnsi="Times New Roman"/>
          <w:szCs w:val="24"/>
        </w:rPr>
        <w:t xml:space="preserve">It is according to </w:t>
      </w:r>
      <w:r w:rsidR="009D22F9" w:rsidRPr="009D22F9">
        <w:rPr>
          <w:rFonts w:ascii="Times New Roman" w:eastAsia="Times New Roman" w:hAnsi="Times New Roman"/>
          <w:szCs w:val="24"/>
          <w:u w:val="single"/>
        </w:rPr>
        <w:t>His D</w:t>
      </w:r>
      <w:r w:rsidR="00B27450" w:rsidRPr="009D22F9">
        <w:rPr>
          <w:rFonts w:ascii="Times New Roman" w:eastAsia="Times New Roman" w:hAnsi="Times New Roman"/>
          <w:szCs w:val="24"/>
          <w:u w:val="single"/>
        </w:rPr>
        <w:t>esire</w:t>
      </w:r>
      <w:r w:rsidR="00B27450">
        <w:rPr>
          <w:rFonts w:ascii="Times New Roman" w:eastAsia="Times New Roman" w:hAnsi="Times New Roman"/>
          <w:szCs w:val="24"/>
        </w:rPr>
        <w:t>.</w:t>
      </w:r>
      <w:r w:rsidR="00B27450" w:rsidRPr="006436C9">
        <w:rPr>
          <w:rFonts w:ascii="Times New Roman" w:eastAsia="Times New Roman" w:hAnsi="Times New Roman"/>
          <w:szCs w:val="24"/>
        </w:rPr>
        <w:t xml:space="preserve"> </w:t>
      </w:r>
    </w:p>
    <w:p w:rsidR="001B2A25" w:rsidRDefault="001B2A25" w:rsidP="00744D6B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szCs w:val="24"/>
        </w:rPr>
        <w:t>A</w:t>
      </w:r>
      <w:r w:rsidR="00B27450" w:rsidRPr="00744D6B">
        <w:rPr>
          <w:rFonts w:ascii="Times New Roman" w:eastAsia="Times New Roman" w:hAnsi="Times New Roman"/>
          <w:b/>
          <w:szCs w:val="24"/>
        </w:rPr>
        <w:t>uthority</w:t>
      </w:r>
      <w:r w:rsidR="00283028">
        <w:rPr>
          <w:rFonts w:ascii="Times New Roman" w:eastAsia="Times New Roman" w:hAnsi="Times New Roman"/>
          <w:szCs w:val="24"/>
        </w:rPr>
        <w:t xml:space="preserve"> will never be perfect</w:t>
      </w:r>
      <w:r w:rsidR="00B27450">
        <w:rPr>
          <w:rFonts w:ascii="Times New Roman" w:eastAsia="Times New Roman" w:hAnsi="Times New Roman"/>
          <w:szCs w:val="24"/>
        </w:rPr>
        <w:t xml:space="preserve">ed until we are </w:t>
      </w:r>
      <w:r w:rsidR="00B27450" w:rsidRPr="006436C9">
        <w:rPr>
          <w:rFonts w:ascii="Times New Roman" w:eastAsia="Times New Roman" w:hAnsi="Times New Roman"/>
          <w:szCs w:val="24"/>
        </w:rPr>
        <w:t>aware of our own inability to bring about</w:t>
      </w:r>
      <w:r w:rsidR="00B27450">
        <w:rPr>
          <w:rFonts w:ascii="Times New Roman" w:eastAsia="Times New Roman" w:hAnsi="Times New Roman"/>
          <w:szCs w:val="24"/>
        </w:rPr>
        <w:t xml:space="preserve"> freedom to a man on our own me</w:t>
      </w:r>
      <w:r w:rsidR="00B27450" w:rsidRPr="006436C9">
        <w:rPr>
          <w:rFonts w:ascii="Times New Roman" w:eastAsia="Times New Roman" w:hAnsi="Times New Roman"/>
          <w:szCs w:val="24"/>
        </w:rPr>
        <w:t>rit and strength...  the one who rightly understands and applies</w:t>
      </w:r>
      <w:r>
        <w:rPr>
          <w:rFonts w:ascii="Times New Roman" w:eastAsia="Times New Roman" w:hAnsi="Times New Roman"/>
          <w:szCs w:val="24"/>
        </w:rPr>
        <w:t xml:space="preserve"> Authority. T</w:t>
      </w:r>
      <w:r w:rsidR="00B27450" w:rsidRPr="006436C9">
        <w:rPr>
          <w:rFonts w:ascii="Times New Roman" w:eastAsia="Times New Roman" w:hAnsi="Times New Roman"/>
          <w:szCs w:val="24"/>
        </w:rPr>
        <w:t>he one who rightly relates themselves with God and places themselves at his mercies for his purpose, understanding his great works and the works he wi</w:t>
      </w:r>
      <w:r w:rsidR="00B27450">
        <w:rPr>
          <w:rFonts w:ascii="Times New Roman" w:eastAsia="Times New Roman" w:hAnsi="Times New Roman"/>
          <w:szCs w:val="24"/>
        </w:rPr>
        <w:t>lls to do through us...    I Cor. 15:57-58;</w:t>
      </w:r>
      <w:r w:rsidR="00B27450" w:rsidRPr="006436C9">
        <w:rPr>
          <w:rFonts w:ascii="Times New Roman" w:eastAsia="Times New Roman" w:hAnsi="Times New Roman"/>
          <w:szCs w:val="24"/>
        </w:rPr>
        <w:t xml:space="preserve"> </w:t>
      </w:r>
      <w:r w:rsidR="00B27450">
        <w:rPr>
          <w:rFonts w:ascii="Times New Roman" w:eastAsia="Times New Roman" w:hAnsi="Times New Roman"/>
          <w:szCs w:val="24"/>
        </w:rPr>
        <w:t>II Cor. 2:14; Eph.3:7-12</w:t>
      </w:r>
      <w:r w:rsidR="00C53034">
        <w:rPr>
          <w:rFonts w:ascii="Times New Roman" w:eastAsia="Times New Roman" w:hAnsi="Times New Roman"/>
          <w:szCs w:val="24"/>
        </w:rPr>
        <w:t xml:space="preserve">; </w:t>
      </w:r>
      <w:r w:rsidR="00C53034" w:rsidRPr="00C53034">
        <w:rPr>
          <w:rFonts w:ascii="Times New Roman" w:eastAsia="Times New Roman" w:hAnsi="Times New Roman"/>
          <w:szCs w:val="24"/>
        </w:rPr>
        <w:t>Song 7:10</w:t>
      </w:r>
      <w:r w:rsidR="00C53034">
        <w:rPr>
          <w:rFonts w:ascii="Times New Roman" w:eastAsia="Times New Roman" w:hAnsi="Times New Roman"/>
          <w:szCs w:val="24"/>
        </w:rPr>
        <w:t xml:space="preserve"> “</w:t>
      </w:r>
      <w:r w:rsidR="00C53034" w:rsidRPr="00C53034">
        <w:rPr>
          <w:rFonts w:ascii="Times New Roman" w:eastAsia="Times New Roman" w:hAnsi="Times New Roman"/>
          <w:b/>
          <w:szCs w:val="24"/>
          <w:u w:val="single"/>
        </w:rPr>
        <w:t>his desire</w:t>
      </w:r>
      <w:r w:rsidR="00C53034" w:rsidRPr="00C53034">
        <w:rPr>
          <w:rFonts w:ascii="Times New Roman" w:eastAsia="Times New Roman" w:hAnsi="Times New Roman"/>
          <w:szCs w:val="24"/>
        </w:rPr>
        <w:t xml:space="preserve"> is toward me</w:t>
      </w:r>
      <w:r w:rsidR="00C53034">
        <w:rPr>
          <w:rFonts w:ascii="Times New Roman" w:eastAsia="Times New Roman" w:hAnsi="Times New Roman"/>
          <w:szCs w:val="24"/>
        </w:rPr>
        <w:t>”</w:t>
      </w:r>
      <w:r w:rsidR="00744D6B">
        <w:rPr>
          <w:rFonts w:ascii="Times New Roman" w:eastAsia="Times New Roman" w:hAnsi="Times New Roman"/>
          <w:szCs w:val="24"/>
        </w:rPr>
        <w:t xml:space="preserve">                                                                                         </w:t>
      </w:r>
    </w:p>
    <w:p w:rsidR="00EA06F6" w:rsidRDefault="0079056C" w:rsidP="00744D6B">
      <w:pPr>
        <w:spacing w:before="100" w:beforeAutospacing="1" w:after="100" w:afterAutospacing="1"/>
        <w:rPr>
          <w:rFonts w:cs="Arial"/>
          <w:szCs w:val="24"/>
        </w:rPr>
      </w:pPr>
      <w:r w:rsidRPr="00744D6B">
        <w:rPr>
          <w:rFonts w:cs="Arial"/>
          <w:b/>
          <w:szCs w:val="24"/>
          <w:u w:val="single"/>
        </w:rPr>
        <w:lastRenderedPageBreak/>
        <w:t>Spiritual Authority</w:t>
      </w:r>
      <w:r w:rsidRPr="00B27450">
        <w:rPr>
          <w:rFonts w:cs="Arial"/>
          <w:szCs w:val="24"/>
        </w:rPr>
        <w:t xml:space="preserve"> </w:t>
      </w:r>
      <w:r w:rsidR="00B27450" w:rsidRPr="00B27450">
        <w:rPr>
          <w:rFonts w:cs="Arial"/>
          <w:szCs w:val="24"/>
        </w:rPr>
        <w:t xml:space="preserve">is the privilege of </w:t>
      </w:r>
      <w:r w:rsidRPr="00B27450">
        <w:rPr>
          <w:rFonts w:cs="Arial"/>
          <w:szCs w:val="24"/>
        </w:rPr>
        <w:t xml:space="preserve">Responsibility with accountability that comes with the Revelation of </w:t>
      </w:r>
      <w:r w:rsidRPr="00B27450">
        <w:rPr>
          <w:rFonts w:cs="Arial"/>
          <w:b/>
          <w:szCs w:val="24"/>
          <w:u w:val="single"/>
        </w:rPr>
        <w:t>Christ</w:t>
      </w:r>
      <w:r w:rsidRPr="00B27450">
        <w:rPr>
          <w:rFonts w:cs="Arial"/>
          <w:szCs w:val="24"/>
          <w:u w:val="single"/>
        </w:rPr>
        <w:t xml:space="preserve"> in your life</w:t>
      </w:r>
      <w:r w:rsidRPr="00B27450">
        <w:rPr>
          <w:rFonts w:cs="Arial"/>
          <w:szCs w:val="24"/>
        </w:rPr>
        <w:t xml:space="preserve">, (not just words) </w:t>
      </w:r>
      <w:proofErr w:type="gramStart"/>
      <w:r w:rsidR="00526886" w:rsidRPr="00B27450">
        <w:rPr>
          <w:rFonts w:cs="Arial"/>
          <w:szCs w:val="24"/>
        </w:rPr>
        <w:t>it</w:t>
      </w:r>
      <w:r w:rsidRPr="00B27450">
        <w:rPr>
          <w:rFonts w:cs="Arial"/>
          <w:szCs w:val="24"/>
        </w:rPr>
        <w:t>s</w:t>
      </w:r>
      <w:proofErr w:type="gramEnd"/>
      <w:r w:rsidRPr="00B27450">
        <w:rPr>
          <w:rFonts w:cs="Arial"/>
          <w:szCs w:val="24"/>
        </w:rPr>
        <w:t xml:space="preserve"> sorely needed especially for this</w:t>
      </w:r>
      <w:r w:rsidR="00526886" w:rsidRPr="00B27450">
        <w:rPr>
          <w:rFonts w:cs="Arial"/>
          <w:szCs w:val="24"/>
        </w:rPr>
        <w:t xml:space="preserve"> is the</w:t>
      </w:r>
      <w:r w:rsidRPr="00B27450">
        <w:rPr>
          <w:rFonts w:cs="Arial"/>
          <w:szCs w:val="24"/>
        </w:rPr>
        <w:t xml:space="preserve"> "end time" </w:t>
      </w:r>
    </w:p>
    <w:p w:rsidR="003A4B62" w:rsidRPr="006436C9" w:rsidRDefault="003A4B62" w:rsidP="003A4B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Authority of Christ will work in the life of the submissive believer that God’s Word has made strong </w:t>
      </w:r>
      <w:r w:rsidR="00464693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(“POWER”</w:t>
      </w:r>
      <w:r w:rsidR="00464693">
        <w:rPr>
          <w:rFonts w:ascii="Times New Roman" w:hAnsi="Times New Roman" w:cs="Times New Roman"/>
          <w:sz w:val="24"/>
          <w:szCs w:val="24"/>
        </w:rPr>
        <w:t xml:space="preserve"> and Authority</w:t>
      </w:r>
      <w:r>
        <w:rPr>
          <w:rFonts w:ascii="Times New Roman" w:hAnsi="Times New Roman" w:cs="Times New Roman"/>
          <w:sz w:val="24"/>
          <w:szCs w:val="24"/>
        </w:rPr>
        <w:t>) and the FIRE of His WORD has PURIFIED.</w:t>
      </w:r>
    </w:p>
    <w:p w:rsidR="003A4B62" w:rsidRDefault="003A4B62" w:rsidP="003A4B62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Thank you Lord; for the Authority of YOUR WORD which is the Supreme Authority that we submit to and find to work in our life as we receive </w:t>
      </w:r>
      <w:r w:rsidR="007E3E25">
        <w:rPr>
          <w:rFonts w:ascii="Times New Roman" w:eastAsia="Times New Roman" w:hAnsi="Times New Roman"/>
          <w:szCs w:val="24"/>
        </w:rPr>
        <w:t xml:space="preserve">and obey </w:t>
      </w:r>
      <w:r>
        <w:rPr>
          <w:rFonts w:ascii="Times New Roman" w:eastAsia="Times New Roman" w:hAnsi="Times New Roman"/>
          <w:szCs w:val="24"/>
        </w:rPr>
        <w:t>you.</w:t>
      </w:r>
    </w:p>
    <w:p w:rsidR="003A4B62" w:rsidRDefault="003A4B62" w:rsidP="00744D6B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873B2">
        <w:rPr>
          <w:rFonts w:ascii="Times New Roman" w:eastAsia="Times New Roman" w:hAnsi="Times New Roman"/>
          <w:szCs w:val="24"/>
        </w:rPr>
        <w:t>Joh</w:t>
      </w:r>
      <w:r>
        <w:rPr>
          <w:rFonts w:ascii="Times New Roman" w:eastAsia="Times New Roman" w:hAnsi="Times New Roman"/>
          <w:szCs w:val="24"/>
        </w:rPr>
        <w:t>n</w:t>
      </w:r>
      <w:r w:rsidRPr="006873B2">
        <w:rPr>
          <w:rFonts w:ascii="Times New Roman" w:eastAsia="Times New Roman" w:hAnsi="Times New Roman"/>
          <w:szCs w:val="24"/>
        </w:rPr>
        <w:t xml:space="preserve"> 1:12 But as many as received him, to them gave </w:t>
      </w:r>
      <w:proofErr w:type="spellStart"/>
      <w:r w:rsidRPr="006873B2">
        <w:rPr>
          <w:rFonts w:ascii="Times New Roman" w:eastAsia="Times New Roman" w:hAnsi="Times New Roman"/>
          <w:szCs w:val="24"/>
        </w:rPr>
        <w:t>he</w:t>
      </w:r>
      <w:proofErr w:type="spellEnd"/>
      <w:r w:rsidRPr="006873B2">
        <w:rPr>
          <w:rFonts w:ascii="Times New Roman" w:eastAsia="Times New Roman" w:hAnsi="Times New Roman"/>
          <w:szCs w:val="24"/>
        </w:rPr>
        <w:t xml:space="preserve"> power to become the sons of God, even to them that believe on his name: {power: or, the right, or, privilege</w:t>
      </w:r>
      <w:r>
        <w:rPr>
          <w:rFonts w:ascii="Times New Roman" w:eastAsia="Times New Roman" w:hAnsi="Times New Roman"/>
          <w:szCs w:val="24"/>
        </w:rPr>
        <w:t>, authority</w:t>
      </w:r>
      <w:r w:rsidRPr="006873B2">
        <w:rPr>
          <w:rFonts w:ascii="Times New Roman" w:eastAsia="Times New Roman" w:hAnsi="Times New Roman"/>
          <w:szCs w:val="24"/>
        </w:rPr>
        <w:t>}</w:t>
      </w:r>
    </w:p>
    <w:p w:rsidR="007E3E25" w:rsidRPr="006436C9" w:rsidRDefault="007E3E25" w:rsidP="007E3E25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436C9">
        <w:rPr>
          <w:rFonts w:ascii="Times New Roman" w:eastAsia="Times New Roman" w:hAnsi="Times New Roman"/>
          <w:b/>
          <w:bCs/>
          <w:szCs w:val="24"/>
        </w:rPr>
        <w:t xml:space="preserve">Mat </w:t>
      </w:r>
      <w:proofErr w:type="gramStart"/>
      <w:r w:rsidRPr="006436C9">
        <w:rPr>
          <w:rFonts w:ascii="Times New Roman" w:eastAsia="Times New Roman" w:hAnsi="Times New Roman"/>
          <w:b/>
          <w:bCs/>
          <w:szCs w:val="24"/>
        </w:rPr>
        <w:t>8 :</w:t>
      </w:r>
      <w:proofErr w:type="gramEnd"/>
      <w:r w:rsidRPr="006436C9">
        <w:rPr>
          <w:rFonts w:ascii="Times New Roman" w:eastAsia="Times New Roman" w:hAnsi="Times New Roman"/>
          <w:b/>
          <w:bCs/>
          <w:szCs w:val="24"/>
        </w:rPr>
        <w:t xml:space="preserve">9 For I am a man under authority, having soldiers under me: and I say to this man, Go, and he </w:t>
      </w:r>
      <w:proofErr w:type="spellStart"/>
      <w:r w:rsidRPr="006436C9">
        <w:rPr>
          <w:rFonts w:ascii="Times New Roman" w:eastAsia="Times New Roman" w:hAnsi="Times New Roman"/>
          <w:b/>
          <w:bCs/>
          <w:szCs w:val="24"/>
        </w:rPr>
        <w:t>goeth</w:t>
      </w:r>
      <w:proofErr w:type="spellEnd"/>
      <w:r w:rsidRPr="006436C9">
        <w:rPr>
          <w:rFonts w:ascii="Times New Roman" w:eastAsia="Times New Roman" w:hAnsi="Times New Roman"/>
          <w:b/>
          <w:bCs/>
          <w:szCs w:val="24"/>
        </w:rPr>
        <w:t>; and to another, Come, and he cometh; and to my servant, Do this, and he doeth it.</w:t>
      </w:r>
    </w:p>
    <w:p w:rsidR="007E3E25" w:rsidRPr="00F503D4" w:rsidRDefault="007E3E25" w:rsidP="007E3E25">
      <w:pPr>
        <w:numPr>
          <w:ilvl w:val="0"/>
          <w:numId w:val="26"/>
        </w:numPr>
        <w:spacing w:before="100" w:beforeAutospacing="1" w:after="100" w:afterAutospacing="1"/>
        <w:ind w:left="100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 xml:space="preserve">The </w:t>
      </w:r>
      <w:r w:rsidRPr="00F503D4">
        <w:rPr>
          <w:rFonts w:ascii="Times New Roman" w:eastAsia="Times New Roman" w:hAnsi="Times New Roman"/>
          <w:b/>
          <w:bCs/>
          <w:szCs w:val="24"/>
        </w:rPr>
        <w:t>centurion</w:t>
      </w:r>
      <w:r>
        <w:rPr>
          <w:rFonts w:ascii="Times New Roman" w:eastAsia="Times New Roman" w:hAnsi="Times New Roman"/>
          <w:b/>
          <w:bCs/>
          <w:szCs w:val="24"/>
        </w:rPr>
        <w:t xml:space="preserve"> understood authority.</w:t>
      </w:r>
    </w:p>
    <w:p w:rsidR="007E3E25" w:rsidRPr="00F503D4" w:rsidRDefault="007E3E25" w:rsidP="007E3E25">
      <w:pPr>
        <w:numPr>
          <w:ilvl w:val="0"/>
          <w:numId w:val="26"/>
        </w:numPr>
        <w:spacing w:before="100" w:beforeAutospacing="1" w:after="100" w:afterAutospacing="1"/>
        <w:ind w:left="100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 xml:space="preserve">The </w:t>
      </w:r>
      <w:r w:rsidRPr="00F503D4">
        <w:rPr>
          <w:rFonts w:ascii="Times New Roman" w:eastAsia="Times New Roman" w:hAnsi="Times New Roman"/>
          <w:b/>
          <w:bCs/>
          <w:szCs w:val="24"/>
        </w:rPr>
        <w:t>centurion</w:t>
      </w:r>
      <w:r>
        <w:rPr>
          <w:rFonts w:ascii="Times New Roman" w:eastAsia="Times New Roman" w:hAnsi="Times New Roman"/>
          <w:b/>
          <w:bCs/>
          <w:szCs w:val="24"/>
        </w:rPr>
        <w:t xml:space="preserve"> understood humility.</w:t>
      </w:r>
    </w:p>
    <w:p w:rsidR="007E3E25" w:rsidRPr="00F503D4" w:rsidRDefault="007E3E25" w:rsidP="007E3E25">
      <w:pPr>
        <w:numPr>
          <w:ilvl w:val="0"/>
          <w:numId w:val="26"/>
        </w:numPr>
        <w:spacing w:before="100" w:beforeAutospacing="1" w:after="100" w:afterAutospacing="1"/>
        <w:ind w:left="100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 xml:space="preserve">The </w:t>
      </w:r>
      <w:r w:rsidRPr="00F503D4">
        <w:rPr>
          <w:rFonts w:ascii="Times New Roman" w:eastAsia="Times New Roman" w:hAnsi="Times New Roman"/>
          <w:b/>
          <w:bCs/>
          <w:szCs w:val="24"/>
        </w:rPr>
        <w:t>centurion</w:t>
      </w:r>
      <w:r>
        <w:rPr>
          <w:rFonts w:ascii="Times New Roman" w:eastAsia="Times New Roman" w:hAnsi="Times New Roman"/>
          <w:b/>
          <w:bCs/>
          <w:szCs w:val="24"/>
        </w:rPr>
        <w:t xml:space="preserve"> had faith in the Power of the Word of the Lord.</w:t>
      </w:r>
    </w:p>
    <w:p w:rsidR="007E3E25" w:rsidRPr="00104F6C" w:rsidRDefault="007E3E25" w:rsidP="007E3E25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>He believed that Jesus was Lord</w:t>
      </w:r>
    </w:p>
    <w:p w:rsidR="007E3E25" w:rsidRPr="00F503D4" w:rsidRDefault="007E3E25" w:rsidP="007E3E25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>He believed Jesus spoke with authority to heal.</w:t>
      </w:r>
    </w:p>
    <w:p w:rsidR="007E3E25" w:rsidRDefault="007E3E25" w:rsidP="007E3E25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F503D4">
        <w:rPr>
          <w:rFonts w:ascii="Times New Roman" w:eastAsia="Times New Roman" w:hAnsi="Times New Roman"/>
          <w:szCs w:val="24"/>
        </w:rPr>
        <w:t xml:space="preserve">Mt 8:8 </w:t>
      </w:r>
      <w:proofErr w:type="gramStart"/>
      <w:r w:rsidRPr="00F503D4">
        <w:rPr>
          <w:rFonts w:ascii="Times New Roman" w:eastAsia="Times New Roman" w:hAnsi="Times New Roman"/>
          <w:szCs w:val="24"/>
        </w:rPr>
        <w:t>The</w:t>
      </w:r>
      <w:proofErr w:type="gramEnd"/>
      <w:r w:rsidRPr="00F503D4">
        <w:rPr>
          <w:rFonts w:ascii="Times New Roman" w:eastAsia="Times New Roman" w:hAnsi="Times New Roman"/>
          <w:szCs w:val="24"/>
        </w:rPr>
        <w:t xml:space="preserve"> centurion answered and said, Lord, I am not worthy that thou </w:t>
      </w:r>
      <w:proofErr w:type="spellStart"/>
      <w:r w:rsidRPr="00F503D4">
        <w:rPr>
          <w:rFonts w:ascii="Times New Roman" w:eastAsia="Times New Roman" w:hAnsi="Times New Roman"/>
          <w:szCs w:val="24"/>
        </w:rPr>
        <w:t>shouldest</w:t>
      </w:r>
      <w:proofErr w:type="spellEnd"/>
      <w:r w:rsidRPr="00F503D4">
        <w:rPr>
          <w:rFonts w:ascii="Times New Roman" w:eastAsia="Times New Roman" w:hAnsi="Times New Roman"/>
          <w:szCs w:val="24"/>
        </w:rPr>
        <w:t xml:space="preserve"> come under my roof: but </w:t>
      </w:r>
      <w:r w:rsidRPr="00464693">
        <w:rPr>
          <w:rFonts w:ascii="Times New Roman" w:eastAsia="Times New Roman" w:hAnsi="Times New Roman"/>
          <w:b/>
          <w:szCs w:val="24"/>
          <w:u w:val="single"/>
        </w:rPr>
        <w:t>speak the word only, and my servant shall be healed</w:t>
      </w:r>
      <w:r w:rsidRPr="00F503D4">
        <w:rPr>
          <w:rFonts w:ascii="Times New Roman" w:eastAsia="Times New Roman" w:hAnsi="Times New Roman"/>
          <w:szCs w:val="24"/>
        </w:rPr>
        <w:t>.</w:t>
      </w:r>
    </w:p>
    <w:p w:rsidR="007E3E25" w:rsidRDefault="007E3E25" w:rsidP="007E3E25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F503D4">
        <w:rPr>
          <w:rFonts w:ascii="Times New Roman" w:eastAsia="Times New Roman" w:hAnsi="Times New Roman"/>
          <w:szCs w:val="24"/>
        </w:rPr>
        <w:t>The more humility t</w:t>
      </w:r>
      <w:r w:rsidR="00283028">
        <w:rPr>
          <w:rFonts w:ascii="Times New Roman" w:eastAsia="Times New Roman" w:hAnsi="Times New Roman"/>
          <w:szCs w:val="24"/>
        </w:rPr>
        <w:t>he more faith; the more weak</w:t>
      </w:r>
      <w:r>
        <w:rPr>
          <w:rFonts w:ascii="Times New Roman" w:eastAsia="Times New Roman" w:hAnsi="Times New Roman"/>
          <w:szCs w:val="24"/>
        </w:rPr>
        <w:t xml:space="preserve"> we are </w:t>
      </w:r>
      <w:r w:rsidRPr="00F503D4">
        <w:rPr>
          <w:rFonts w:ascii="Times New Roman" w:eastAsia="Times New Roman" w:hAnsi="Times New Roman"/>
          <w:szCs w:val="24"/>
        </w:rPr>
        <w:t>ourselves, the stronger will be our confidence in Jesus Christ. He had an assurance of faith</w:t>
      </w:r>
      <w:r>
        <w:rPr>
          <w:rFonts w:ascii="Times New Roman" w:eastAsia="Times New Roman" w:hAnsi="Times New Roman"/>
          <w:szCs w:val="24"/>
        </w:rPr>
        <w:t xml:space="preserve"> not only that Christ could heal</w:t>
      </w:r>
      <w:r w:rsidRPr="00F503D4">
        <w:rPr>
          <w:rFonts w:ascii="Times New Roman" w:eastAsia="Times New Roman" w:hAnsi="Times New Roman"/>
          <w:szCs w:val="24"/>
        </w:rPr>
        <w:t xml:space="preserve"> his servant, but, </w:t>
      </w:r>
      <w:r>
        <w:rPr>
          <w:rFonts w:ascii="Times New Roman" w:eastAsia="Times New Roman" w:hAnsi="Times New Roman"/>
          <w:szCs w:val="24"/>
        </w:rPr>
        <w:t>He could heal</w:t>
      </w:r>
      <w:r w:rsidRPr="00F503D4">
        <w:rPr>
          <w:rFonts w:ascii="Times New Roman" w:eastAsia="Times New Roman" w:hAnsi="Times New Roman"/>
          <w:szCs w:val="24"/>
        </w:rPr>
        <w:t xml:space="preserve"> him </w:t>
      </w:r>
      <w:r>
        <w:rPr>
          <w:rFonts w:ascii="Times New Roman" w:eastAsia="Times New Roman" w:hAnsi="Times New Roman"/>
          <w:szCs w:val="24"/>
        </w:rPr>
        <w:t xml:space="preserve">by </w:t>
      </w:r>
      <w:r w:rsidRPr="00283028">
        <w:rPr>
          <w:rFonts w:ascii="Times New Roman" w:eastAsia="Times New Roman" w:hAnsi="Times New Roman"/>
          <w:szCs w:val="24"/>
          <w:u w:val="single"/>
        </w:rPr>
        <w:t>speaking the Word with authority</w:t>
      </w:r>
      <w:r>
        <w:rPr>
          <w:rFonts w:ascii="Times New Roman" w:eastAsia="Times New Roman" w:hAnsi="Times New Roman"/>
          <w:szCs w:val="24"/>
        </w:rPr>
        <w:t xml:space="preserve"> </w:t>
      </w:r>
      <w:r w:rsidRPr="00F503D4">
        <w:rPr>
          <w:rFonts w:ascii="Times New Roman" w:eastAsia="Times New Roman" w:hAnsi="Times New Roman"/>
          <w:szCs w:val="24"/>
        </w:rPr>
        <w:t>at a distance.</w:t>
      </w:r>
    </w:p>
    <w:p w:rsidR="007E3E25" w:rsidRPr="00744D6B" w:rsidRDefault="007E3E25" w:rsidP="00744D6B">
      <w:p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104F6C">
        <w:rPr>
          <w:rFonts w:ascii="Times New Roman" w:eastAsia="Times New Roman" w:hAnsi="Times New Roman"/>
          <w:szCs w:val="24"/>
        </w:rPr>
        <w:lastRenderedPageBreak/>
        <w:t xml:space="preserve">Mt 8:10 When Jesus heard it, he </w:t>
      </w:r>
      <w:proofErr w:type="spellStart"/>
      <w:r w:rsidRPr="00104F6C">
        <w:rPr>
          <w:rFonts w:ascii="Times New Roman" w:eastAsia="Times New Roman" w:hAnsi="Times New Roman"/>
          <w:szCs w:val="24"/>
        </w:rPr>
        <w:t>marvelled</w:t>
      </w:r>
      <w:proofErr w:type="spellEnd"/>
      <w:r w:rsidRPr="00104F6C">
        <w:rPr>
          <w:rFonts w:ascii="Times New Roman" w:eastAsia="Times New Roman" w:hAnsi="Times New Roman"/>
          <w:szCs w:val="24"/>
        </w:rPr>
        <w:t>, and said to them that followed, Verily I say unto you, I have not found so great faith, no, not in Israel.</w:t>
      </w:r>
      <w:r w:rsidR="00464693">
        <w:rPr>
          <w:rFonts w:ascii="Times New Roman" w:eastAsia="Times New Roman" w:hAnsi="Times New Roman"/>
          <w:szCs w:val="24"/>
        </w:rPr>
        <w:t xml:space="preserve">                                                                                                   </w:t>
      </w:r>
      <w:r w:rsidRPr="00104F6C">
        <w:rPr>
          <w:rFonts w:ascii="Times New Roman" w:eastAsia="Times New Roman" w:hAnsi="Times New Roman"/>
          <w:szCs w:val="24"/>
        </w:rPr>
        <w:t>13 And Jesus said unto the centurion, Go thy way; and as thou hast believed, so be it done unto thee. And his servant was healed in the selfsame hour.</w:t>
      </w:r>
    </w:p>
    <w:p w:rsidR="001B11C0" w:rsidRDefault="001B11C0" w:rsidP="001B11C0">
      <w:pPr>
        <w:pStyle w:val="Subtitle"/>
        <w:numPr>
          <w:ilvl w:val="0"/>
          <w:numId w:val="23"/>
        </w:numPr>
        <w:jc w:val="left"/>
      </w:pPr>
      <w:r w:rsidRPr="00222F52">
        <w:t>Thou art the Christ, the Son of the living God</w:t>
      </w:r>
    </w:p>
    <w:p w:rsidR="00FE4803" w:rsidRDefault="00FE4803" w:rsidP="001B11C0">
      <w:pPr>
        <w:pStyle w:val="Subtitle"/>
        <w:numPr>
          <w:ilvl w:val="1"/>
          <w:numId w:val="23"/>
        </w:numPr>
        <w:jc w:val="left"/>
      </w:pPr>
      <w:r>
        <w:t>Jesus is the Son of man</w:t>
      </w:r>
    </w:p>
    <w:p w:rsidR="00FE4803" w:rsidRDefault="007E3E25" w:rsidP="001B11C0">
      <w:pPr>
        <w:pStyle w:val="Subtitle"/>
        <w:numPr>
          <w:ilvl w:val="1"/>
          <w:numId w:val="23"/>
        </w:numPr>
        <w:jc w:val="left"/>
      </w:pPr>
      <w:r>
        <w:t>Jesus is the Giver of life and virtue</w:t>
      </w:r>
    </w:p>
    <w:p w:rsidR="001B11C0" w:rsidRDefault="001B11C0" w:rsidP="001B11C0">
      <w:pPr>
        <w:pStyle w:val="Subtitle"/>
        <w:numPr>
          <w:ilvl w:val="1"/>
          <w:numId w:val="23"/>
        </w:numPr>
        <w:jc w:val="left"/>
      </w:pPr>
      <w:r>
        <w:t>Jesus is the Christ, the Son of God</w:t>
      </w:r>
    </w:p>
    <w:p w:rsidR="001B11C0" w:rsidRDefault="001B11C0" w:rsidP="001B11C0">
      <w:pPr>
        <w:pStyle w:val="Subtitle"/>
        <w:numPr>
          <w:ilvl w:val="1"/>
          <w:numId w:val="23"/>
        </w:numPr>
        <w:jc w:val="left"/>
      </w:pPr>
      <w:r>
        <w:t>Jesus is the Rock</w:t>
      </w:r>
      <w:r w:rsidR="00590940">
        <w:t>, and the builder</w:t>
      </w:r>
    </w:p>
    <w:p w:rsidR="00590940" w:rsidRDefault="00590940" w:rsidP="001B11C0">
      <w:pPr>
        <w:pStyle w:val="Subtitle"/>
        <w:numPr>
          <w:ilvl w:val="1"/>
          <w:numId w:val="23"/>
        </w:numPr>
        <w:jc w:val="left"/>
      </w:pPr>
      <w:r>
        <w:t>Jesus Christ is the Word made flesh</w:t>
      </w:r>
    </w:p>
    <w:p w:rsidR="00A84912" w:rsidRDefault="00B27450" w:rsidP="00A84912">
      <w:pPr>
        <w:pStyle w:val="Subtitle"/>
        <w:numPr>
          <w:ilvl w:val="2"/>
          <w:numId w:val="23"/>
        </w:numPr>
        <w:jc w:val="left"/>
        <w:rPr>
          <w:sz w:val="24"/>
          <w:szCs w:val="24"/>
        </w:rPr>
      </w:pPr>
      <w:r w:rsidRPr="00AE09DC">
        <w:rPr>
          <w:sz w:val="24"/>
          <w:szCs w:val="24"/>
        </w:rPr>
        <w:t xml:space="preserve"> Suffering Saviour</w:t>
      </w:r>
      <w:r w:rsidR="00A84912">
        <w:rPr>
          <w:sz w:val="24"/>
          <w:szCs w:val="24"/>
        </w:rPr>
        <w:t>-Lu</w:t>
      </w:r>
      <w:r w:rsidR="00A84912" w:rsidRPr="00A84912">
        <w:rPr>
          <w:sz w:val="24"/>
          <w:szCs w:val="24"/>
        </w:rPr>
        <w:t>1:47</w:t>
      </w:r>
      <w:proofErr w:type="gramStart"/>
      <w:r w:rsidR="00A84912" w:rsidRPr="00A84912">
        <w:rPr>
          <w:sz w:val="24"/>
          <w:szCs w:val="24"/>
        </w:rPr>
        <w:t>;2:11</w:t>
      </w:r>
      <w:proofErr w:type="gramEnd"/>
      <w:r w:rsidR="00A84912" w:rsidRPr="00A84912">
        <w:rPr>
          <w:sz w:val="24"/>
          <w:szCs w:val="24"/>
        </w:rPr>
        <w:t>;</w:t>
      </w:r>
      <w:r w:rsidR="00A84912">
        <w:rPr>
          <w:sz w:val="24"/>
          <w:szCs w:val="24"/>
        </w:rPr>
        <w:t xml:space="preserve"> </w:t>
      </w:r>
      <w:r w:rsidR="005F65BD">
        <w:rPr>
          <w:sz w:val="24"/>
          <w:szCs w:val="24"/>
        </w:rPr>
        <w:t>Ju25</w:t>
      </w:r>
    </w:p>
    <w:p w:rsidR="00A84912" w:rsidRPr="00A84912" w:rsidRDefault="00A84912" w:rsidP="00A84912">
      <w:pPr>
        <w:pStyle w:val="Subtitle"/>
        <w:jc w:val="left"/>
        <w:rPr>
          <w:sz w:val="24"/>
          <w:szCs w:val="24"/>
        </w:rPr>
      </w:pPr>
      <w:proofErr w:type="spellStart"/>
      <w:r w:rsidRPr="00A84912">
        <w:rPr>
          <w:sz w:val="24"/>
          <w:szCs w:val="24"/>
        </w:rPr>
        <w:t>Jn</w:t>
      </w:r>
      <w:proofErr w:type="spellEnd"/>
      <w:r w:rsidRPr="00A84912">
        <w:rPr>
          <w:sz w:val="24"/>
          <w:szCs w:val="24"/>
        </w:rPr>
        <w:t xml:space="preserve"> 4:</w:t>
      </w:r>
      <w:proofErr w:type="gramStart"/>
      <w:r w:rsidRPr="00A84912">
        <w:rPr>
          <w:sz w:val="24"/>
          <w:szCs w:val="24"/>
        </w:rPr>
        <w:t>42</w:t>
      </w:r>
      <w:r w:rsidR="005F65BD">
        <w:rPr>
          <w:sz w:val="24"/>
          <w:szCs w:val="24"/>
        </w:rPr>
        <w:t xml:space="preserve"> </w:t>
      </w:r>
      <w:r w:rsidRPr="00A84912">
        <w:rPr>
          <w:sz w:val="24"/>
          <w:szCs w:val="24"/>
        </w:rPr>
        <w:t>;Ac</w:t>
      </w:r>
      <w:proofErr w:type="gramEnd"/>
      <w:r w:rsidRPr="00A84912">
        <w:rPr>
          <w:sz w:val="24"/>
          <w:szCs w:val="24"/>
        </w:rPr>
        <w:t xml:space="preserve"> 5:31;13:23; </w:t>
      </w:r>
      <w:proofErr w:type="spellStart"/>
      <w:r w:rsidRPr="00A84912">
        <w:rPr>
          <w:sz w:val="24"/>
          <w:szCs w:val="24"/>
        </w:rPr>
        <w:t>Eph</w:t>
      </w:r>
      <w:proofErr w:type="spellEnd"/>
      <w:r w:rsidRPr="00A84912">
        <w:rPr>
          <w:sz w:val="24"/>
          <w:szCs w:val="24"/>
        </w:rPr>
        <w:t xml:space="preserve"> 5:23;</w:t>
      </w:r>
      <w:r w:rsidRPr="00A84912">
        <w:t xml:space="preserve"> </w:t>
      </w:r>
      <w:proofErr w:type="spellStart"/>
      <w:r w:rsidRPr="00A84912">
        <w:rPr>
          <w:sz w:val="24"/>
          <w:szCs w:val="24"/>
        </w:rPr>
        <w:t>Php</w:t>
      </w:r>
      <w:proofErr w:type="spellEnd"/>
      <w:r w:rsidRPr="00A84912">
        <w:rPr>
          <w:sz w:val="24"/>
          <w:szCs w:val="24"/>
        </w:rPr>
        <w:t xml:space="preserve"> 3:20;1Ti 1:1</w:t>
      </w:r>
      <w:r w:rsidR="005F65BD">
        <w:rPr>
          <w:sz w:val="24"/>
          <w:szCs w:val="24"/>
        </w:rPr>
        <w:t xml:space="preserve">; </w:t>
      </w:r>
      <w:r w:rsidR="005F65BD" w:rsidRPr="005F65BD">
        <w:rPr>
          <w:sz w:val="24"/>
          <w:szCs w:val="24"/>
        </w:rPr>
        <w:t>1Jo 4:14</w:t>
      </w:r>
    </w:p>
    <w:p w:rsidR="00B27450" w:rsidRDefault="00B27450" w:rsidP="005F65BD">
      <w:pPr>
        <w:pStyle w:val="Subtitle"/>
        <w:numPr>
          <w:ilvl w:val="2"/>
          <w:numId w:val="23"/>
        </w:numPr>
        <w:jc w:val="left"/>
      </w:pPr>
      <w:r>
        <w:t xml:space="preserve">The </w:t>
      </w:r>
      <w:r w:rsidR="005F65BD">
        <w:t>O</w:t>
      </w:r>
      <w:r w:rsidR="005F65BD" w:rsidRPr="005F65BD">
        <w:t>ne</w:t>
      </w:r>
      <w:r w:rsidR="005F65BD">
        <w:t xml:space="preserve"> </w:t>
      </w:r>
      <w:r>
        <w:t>Mediator</w:t>
      </w:r>
      <w:r w:rsidR="005F65BD">
        <w:t xml:space="preserve">  </w:t>
      </w:r>
      <w:r w:rsidR="005F65BD" w:rsidRPr="005F65BD">
        <w:t xml:space="preserve"> 1Ti 2:5 </w:t>
      </w:r>
    </w:p>
    <w:p w:rsidR="00B27450" w:rsidRDefault="00B27450" w:rsidP="00B27450">
      <w:pPr>
        <w:pStyle w:val="Subtitle"/>
        <w:numPr>
          <w:ilvl w:val="2"/>
          <w:numId w:val="23"/>
        </w:numPr>
        <w:jc w:val="left"/>
      </w:pPr>
      <w:r>
        <w:t xml:space="preserve">The </w:t>
      </w:r>
      <w:r w:rsidR="00AE09DC">
        <w:t xml:space="preserve">ONLY </w:t>
      </w:r>
      <w:r>
        <w:t>Great High Priest</w:t>
      </w:r>
    </w:p>
    <w:p w:rsidR="00B663FE" w:rsidRDefault="00B663FE" w:rsidP="00B663FE">
      <w:pPr>
        <w:pStyle w:val="Subtitle"/>
        <w:jc w:val="left"/>
      </w:pPr>
      <w:proofErr w:type="spellStart"/>
      <w:r w:rsidRPr="00B663FE">
        <w:t>Heb</w:t>
      </w:r>
      <w:proofErr w:type="spellEnd"/>
      <w:r w:rsidRPr="00B663FE">
        <w:t xml:space="preserve"> 4:14</w:t>
      </w:r>
      <w:r>
        <w:t xml:space="preserve"> “we have a Great High P</w:t>
      </w:r>
      <w:r w:rsidRPr="00B663FE">
        <w:t>riest</w:t>
      </w:r>
      <w:r>
        <w:t>”</w:t>
      </w:r>
    </w:p>
    <w:p w:rsidR="00B27450" w:rsidRDefault="00B27450" w:rsidP="00B27450">
      <w:pPr>
        <w:pStyle w:val="Subtitle"/>
        <w:numPr>
          <w:ilvl w:val="2"/>
          <w:numId w:val="23"/>
        </w:numPr>
        <w:jc w:val="left"/>
      </w:pPr>
      <w:r>
        <w:t>The Bride</w:t>
      </w:r>
      <w:r w:rsidR="00AE09DC">
        <w:t xml:space="preserve"> </w:t>
      </w:r>
      <w:r>
        <w:t>Groom</w:t>
      </w:r>
      <w:r w:rsidR="00AE09DC">
        <w:t xml:space="preserve"> </w:t>
      </w:r>
    </w:p>
    <w:p w:rsidR="00C53034" w:rsidRDefault="00C53034" w:rsidP="00C53034">
      <w:pPr>
        <w:pStyle w:val="Subtitle"/>
        <w:jc w:val="left"/>
      </w:pPr>
      <w:r w:rsidRPr="00C53034">
        <w:t>Mt 22:2</w:t>
      </w:r>
      <w:r>
        <w:t>; Jn.</w:t>
      </w:r>
      <w:r w:rsidRPr="00C53034">
        <w:t xml:space="preserve"> 3:29</w:t>
      </w:r>
      <w:r>
        <w:t xml:space="preserve">; II Chron. 11:22; </w:t>
      </w:r>
      <w:r w:rsidR="00DA30E2" w:rsidRPr="00DA30E2">
        <w:t xml:space="preserve">Re </w:t>
      </w:r>
      <w:r w:rsidR="00DA30E2">
        <w:t xml:space="preserve">19:7-8; </w:t>
      </w:r>
      <w:r w:rsidR="00DA30E2" w:rsidRPr="00DA30E2">
        <w:t>21:9</w:t>
      </w:r>
    </w:p>
    <w:p w:rsidR="00744D6B" w:rsidRDefault="00744D6B" w:rsidP="00B27450">
      <w:pPr>
        <w:pStyle w:val="Subtitle"/>
        <w:numPr>
          <w:ilvl w:val="2"/>
          <w:numId w:val="23"/>
        </w:numPr>
        <w:jc w:val="left"/>
      </w:pPr>
      <w:r>
        <w:t>LORD and KING</w:t>
      </w:r>
    </w:p>
    <w:p w:rsidR="006A307E" w:rsidRDefault="006A307E" w:rsidP="006A307E">
      <w:pPr>
        <w:pStyle w:val="Subtitle"/>
        <w:jc w:val="left"/>
      </w:pPr>
      <w:r>
        <w:t>Lu</w:t>
      </w:r>
      <w:r w:rsidRPr="006A307E">
        <w:t>19:38</w:t>
      </w:r>
      <w:proofErr w:type="gramStart"/>
      <w:r>
        <w:t>;Jn</w:t>
      </w:r>
      <w:proofErr w:type="gramEnd"/>
      <w:r w:rsidRPr="006A307E">
        <w:t xml:space="preserve"> 12:13</w:t>
      </w:r>
      <w:r>
        <w:t>;</w:t>
      </w:r>
      <w:r w:rsidRPr="006A307E">
        <w:t>1Ti 6:15</w:t>
      </w:r>
      <w:r>
        <w:t>;</w:t>
      </w:r>
      <w:r w:rsidRPr="006A307E">
        <w:t>1Pe 2:13</w:t>
      </w:r>
      <w:r>
        <w:t>;Re</w:t>
      </w:r>
      <w:r w:rsidRPr="006A307E">
        <w:t>17:14</w:t>
      </w:r>
      <w:r>
        <w:t>;</w:t>
      </w:r>
      <w:r w:rsidRPr="006A307E">
        <w:t xml:space="preserve"> 19:16</w:t>
      </w:r>
    </w:p>
    <w:p w:rsidR="00825450" w:rsidRPr="00B27450" w:rsidRDefault="00744D6B" w:rsidP="00744D6B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THE Humility</w:t>
      </w:r>
      <w:r w:rsidR="00825450" w:rsidRPr="00D304C2">
        <w:rPr>
          <w:rFonts w:cs="Arial"/>
          <w:b/>
          <w:bCs/>
          <w:sz w:val="28"/>
          <w:szCs w:val="28"/>
        </w:rPr>
        <w:t xml:space="preserve"> OF THE CHRIST.</w:t>
      </w:r>
    </w:p>
    <w:p w:rsidR="0056601B" w:rsidRDefault="0056601B" w:rsidP="00744D6B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From Son of God,  </w:t>
      </w:r>
    </w:p>
    <w:p w:rsidR="00825450" w:rsidRPr="003305D4" w:rsidRDefault="0056601B" w:rsidP="00744D6B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 Everlasting Father of creation</w:t>
      </w:r>
    </w:p>
    <w:p w:rsidR="00825450" w:rsidRDefault="0056601B" w:rsidP="00744D6B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No reputation- a </w:t>
      </w:r>
      <w:r w:rsidR="00825450" w:rsidRPr="003305D4">
        <w:rPr>
          <w:rFonts w:cs="Arial"/>
          <w:sz w:val="28"/>
          <w:szCs w:val="28"/>
        </w:rPr>
        <w:t>form of a servant.</w:t>
      </w:r>
    </w:p>
    <w:p w:rsidR="00825450" w:rsidRDefault="00825450" w:rsidP="00744D6B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To the likeness of a man.</w:t>
      </w:r>
    </w:p>
    <w:p w:rsidR="00825450" w:rsidRDefault="0056601B" w:rsidP="00744D6B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 giving His life-</w:t>
      </w:r>
      <w:r w:rsidR="00825450" w:rsidRPr="0056601B">
        <w:rPr>
          <w:rFonts w:cs="Arial"/>
          <w:sz w:val="28"/>
          <w:szCs w:val="28"/>
        </w:rPr>
        <w:t>death on the cross.</w:t>
      </w:r>
    </w:p>
    <w:p w:rsidR="0056601B" w:rsidRPr="0056601B" w:rsidRDefault="0056601B" w:rsidP="00744D6B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Resurrected (many infallible proofs)</w:t>
      </w:r>
    </w:p>
    <w:p w:rsidR="00A2219E" w:rsidRDefault="00A2219E" w:rsidP="00A2219E">
      <w:pPr>
        <w:pStyle w:val="Subtitle"/>
        <w:numPr>
          <w:ilvl w:val="0"/>
          <w:numId w:val="22"/>
        </w:numPr>
        <w:jc w:val="left"/>
        <w:rPr>
          <w:b/>
        </w:rPr>
      </w:pPr>
      <w:r w:rsidRPr="00AE09DC">
        <w:rPr>
          <w:b/>
        </w:rPr>
        <w:t>The Responsibility of the House</w:t>
      </w:r>
    </w:p>
    <w:p w:rsidR="001B2A25" w:rsidRPr="001B2A25" w:rsidRDefault="001B2A25" w:rsidP="001B2A25">
      <w:pPr>
        <w:pStyle w:val="Subtitle"/>
        <w:ind w:left="1080"/>
        <w:jc w:val="left"/>
        <w:rPr>
          <w:b/>
          <w:sz w:val="16"/>
          <w:szCs w:val="16"/>
        </w:rPr>
      </w:pPr>
    </w:p>
    <w:p w:rsidR="00A2219E" w:rsidRDefault="00A84912" w:rsidP="00A2219E">
      <w:pPr>
        <w:pStyle w:val="Subtitle"/>
        <w:jc w:val="left"/>
      </w:pPr>
      <w:proofErr w:type="spellStart"/>
      <w:r>
        <w:t>Heb</w:t>
      </w:r>
      <w:proofErr w:type="spellEnd"/>
      <w:r>
        <w:t xml:space="preserve"> 3:6 </w:t>
      </w:r>
      <w:r w:rsidR="00A2219E" w:rsidRPr="00A2219E">
        <w:t>Christ as a son over his own h</w:t>
      </w:r>
      <w:r>
        <w:t xml:space="preserve">ouse; whose </w:t>
      </w:r>
      <w:proofErr w:type="gramStart"/>
      <w:r>
        <w:t>house are</w:t>
      </w:r>
      <w:proofErr w:type="gramEnd"/>
      <w:r>
        <w:t xml:space="preserve"> we…</w:t>
      </w:r>
      <w:r w:rsidR="00A2219E" w:rsidRPr="00A2219E">
        <w:t xml:space="preserve">hold fast the </w:t>
      </w:r>
      <w:r w:rsidR="00A2219E" w:rsidRPr="00464693">
        <w:rPr>
          <w:b/>
          <w:u w:val="single"/>
        </w:rPr>
        <w:t>confidence and the rejoicing of the hope firm unto the end</w:t>
      </w:r>
      <w:r w:rsidR="00A2219E" w:rsidRPr="00A2219E">
        <w:t>.</w:t>
      </w:r>
      <w:r>
        <w:t xml:space="preserve">   </w:t>
      </w:r>
      <w:r w:rsidR="00A2219E" w:rsidRPr="00A2219E">
        <w:t xml:space="preserve">4:2 </w:t>
      </w:r>
    </w:p>
    <w:sectPr w:rsidR="00A2219E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1D" w:rsidRDefault="000B151D">
      <w:r>
        <w:separator/>
      </w:r>
    </w:p>
  </w:endnote>
  <w:endnote w:type="continuationSeparator" w:id="0">
    <w:p w:rsidR="000B151D" w:rsidRDefault="000B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1D" w:rsidRDefault="000B151D">
      <w:r>
        <w:separator/>
      </w:r>
    </w:p>
  </w:footnote>
  <w:footnote w:type="continuationSeparator" w:id="0">
    <w:p w:rsidR="000B151D" w:rsidRDefault="000B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6CA1"/>
    <w:multiLevelType w:val="multilevel"/>
    <w:tmpl w:val="449E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B72EAA"/>
    <w:multiLevelType w:val="hybridMultilevel"/>
    <w:tmpl w:val="6420A3AA"/>
    <w:lvl w:ilvl="0" w:tplc="13F041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D35070"/>
    <w:multiLevelType w:val="multilevel"/>
    <w:tmpl w:val="60FC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A5FA3"/>
    <w:multiLevelType w:val="hybridMultilevel"/>
    <w:tmpl w:val="D27463AA"/>
    <w:lvl w:ilvl="0" w:tplc="045ED86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DA14E3CE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B50AB3"/>
    <w:multiLevelType w:val="hybridMultilevel"/>
    <w:tmpl w:val="18909DAA"/>
    <w:lvl w:ilvl="0" w:tplc="9C2E1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944808C">
      <w:start w:val="1"/>
      <w:numFmt w:val="upperRoman"/>
      <w:lvlText w:val="%4."/>
      <w:lvlJc w:val="left"/>
      <w:pPr>
        <w:ind w:left="3240" w:hanging="360"/>
      </w:pPr>
      <w:rPr>
        <w:rFonts w:ascii="Arial" w:eastAsia="Calibri" w:hAnsi="Arial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7"/>
  </w:num>
  <w:num w:numId="6">
    <w:abstractNumId w:val="23"/>
  </w:num>
  <w:num w:numId="7">
    <w:abstractNumId w:val="18"/>
  </w:num>
  <w:num w:numId="8">
    <w:abstractNumId w:val="16"/>
  </w:num>
  <w:num w:numId="9">
    <w:abstractNumId w:val="25"/>
  </w:num>
  <w:num w:numId="10">
    <w:abstractNumId w:val="19"/>
  </w:num>
  <w:num w:numId="11">
    <w:abstractNumId w:val="21"/>
  </w:num>
  <w:num w:numId="12">
    <w:abstractNumId w:val="2"/>
  </w:num>
  <w:num w:numId="13">
    <w:abstractNumId w:val="11"/>
  </w:num>
  <w:num w:numId="14">
    <w:abstractNumId w:val="10"/>
  </w:num>
  <w:num w:numId="15">
    <w:abstractNumId w:val="24"/>
  </w:num>
  <w:num w:numId="16">
    <w:abstractNumId w:val="15"/>
  </w:num>
  <w:num w:numId="17">
    <w:abstractNumId w:val="8"/>
  </w:num>
  <w:num w:numId="18">
    <w:abstractNumId w:val="13"/>
  </w:num>
  <w:num w:numId="19">
    <w:abstractNumId w:val="3"/>
  </w:num>
  <w:num w:numId="20">
    <w:abstractNumId w:val="7"/>
  </w:num>
  <w:num w:numId="21">
    <w:abstractNumId w:val="1"/>
  </w:num>
  <w:num w:numId="22">
    <w:abstractNumId w:val="6"/>
  </w:num>
  <w:num w:numId="23">
    <w:abstractNumId w:val="20"/>
  </w:num>
  <w:num w:numId="24">
    <w:abstractNumId w:val="12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2F52"/>
    <w:rsid w:val="00042E09"/>
    <w:rsid w:val="00047822"/>
    <w:rsid w:val="00062522"/>
    <w:rsid w:val="00064D10"/>
    <w:rsid w:val="000739F4"/>
    <w:rsid w:val="000B151D"/>
    <w:rsid w:val="000D3C9A"/>
    <w:rsid w:val="00173D58"/>
    <w:rsid w:val="0018666C"/>
    <w:rsid w:val="001B11C0"/>
    <w:rsid w:val="001B2A25"/>
    <w:rsid w:val="001D5D5F"/>
    <w:rsid w:val="00222F52"/>
    <w:rsid w:val="00283028"/>
    <w:rsid w:val="00286B0B"/>
    <w:rsid w:val="002B5FDD"/>
    <w:rsid w:val="002D1BFF"/>
    <w:rsid w:val="002D7E40"/>
    <w:rsid w:val="003A4B62"/>
    <w:rsid w:val="003B1FB0"/>
    <w:rsid w:val="003B4D7F"/>
    <w:rsid w:val="00464693"/>
    <w:rsid w:val="0050528D"/>
    <w:rsid w:val="00526886"/>
    <w:rsid w:val="0056601B"/>
    <w:rsid w:val="00575812"/>
    <w:rsid w:val="00590940"/>
    <w:rsid w:val="00592479"/>
    <w:rsid w:val="005F65BD"/>
    <w:rsid w:val="006A307E"/>
    <w:rsid w:val="0070091E"/>
    <w:rsid w:val="00744D6B"/>
    <w:rsid w:val="0079056C"/>
    <w:rsid w:val="007E3E25"/>
    <w:rsid w:val="00825450"/>
    <w:rsid w:val="00845E1D"/>
    <w:rsid w:val="0085253C"/>
    <w:rsid w:val="008A1391"/>
    <w:rsid w:val="009051F1"/>
    <w:rsid w:val="0098176A"/>
    <w:rsid w:val="00985E26"/>
    <w:rsid w:val="009D22F9"/>
    <w:rsid w:val="00A20C60"/>
    <w:rsid w:val="00A2219E"/>
    <w:rsid w:val="00A84912"/>
    <w:rsid w:val="00AB588D"/>
    <w:rsid w:val="00AE09DC"/>
    <w:rsid w:val="00B04238"/>
    <w:rsid w:val="00B27450"/>
    <w:rsid w:val="00B663FE"/>
    <w:rsid w:val="00B80620"/>
    <w:rsid w:val="00C53034"/>
    <w:rsid w:val="00CF4026"/>
    <w:rsid w:val="00D51C1E"/>
    <w:rsid w:val="00D709EF"/>
    <w:rsid w:val="00DA30E2"/>
    <w:rsid w:val="00E83AFB"/>
    <w:rsid w:val="00EA06F6"/>
    <w:rsid w:val="00EF37F3"/>
    <w:rsid w:val="00EF6C3A"/>
    <w:rsid w:val="00F0215A"/>
    <w:rsid w:val="00F829C0"/>
    <w:rsid w:val="00FD59CF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4B62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4B6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D65D-35EC-4BA4-A9EA-11AF38BE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1029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9</cp:revision>
  <cp:lastPrinted>2007-10-28T13:26:00Z</cp:lastPrinted>
  <dcterms:created xsi:type="dcterms:W3CDTF">2012-03-13T08:17:00Z</dcterms:created>
  <dcterms:modified xsi:type="dcterms:W3CDTF">2012-03-18T13:04:00Z</dcterms:modified>
</cp:coreProperties>
</file>