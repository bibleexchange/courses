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8D" w:rsidRDefault="0078278D" w:rsidP="0078278D"/>
    <w:p w:rsidR="0078278D" w:rsidRDefault="0078278D" w:rsidP="0078278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-403225</wp:posOffset>
            </wp:positionV>
            <wp:extent cx="3776345" cy="1373505"/>
            <wp:effectExtent l="19050" t="0" r="0" b="0"/>
            <wp:wrapNone/>
            <wp:docPr id="7" name="Picture 7" descr="gray_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y_dc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60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4.4pt;margin-top:-38.1pt;width:523.6pt;height:37.4pt;z-index:251662336;mso-position-horizontal-relative:text;mso-position-vertical-relative:text" filled="f" stroked="f">
            <v:textbox style="mso-next-textbox:#_x0000_s1028">
              <w:txbxContent>
                <w:p w:rsidR="0078278D" w:rsidRPr="0078278D" w:rsidRDefault="0078278D" w:rsidP="0078278D">
                  <w:pPr>
                    <w:pStyle w:val="AttentionLine"/>
                    <w:spacing w:before="0" w:line="240" w:lineRule="auto"/>
                    <w:rPr>
                      <w:rFonts w:ascii="MACBETH" w:hAnsi="MACBETH"/>
                      <w:b/>
                      <w:sz w:val="52"/>
                      <w:szCs w:val="52"/>
                    </w:rPr>
                  </w:pP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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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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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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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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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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-201930</wp:posOffset>
            </wp:positionV>
            <wp:extent cx="2743200" cy="1143000"/>
            <wp:effectExtent l="19050" t="0" r="0" b="0"/>
            <wp:wrapNone/>
            <wp:docPr id="2" name="Picture 2" descr="gray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y_d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60F">
        <w:rPr>
          <w:noProof/>
        </w:rPr>
        <w:pict>
          <v:shape id="_x0000_s1027" type="#_x0000_t202" style="position:absolute;margin-left:284.8pt;margin-top:-10.05pt;width:177.65pt;height:84.15pt;z-index:251661312;mso-position-horizontal-relative:text;mso-position-vertical-relative:text" filled="f" stroked="f">
            <v:textbox style="mso-next-textbox:#_x0000_s1027">
              <w:txbxContent>
                <w:p w:rsidR="0078278D" w:rsidRPr="009A2202" w:rsidRDefault="0078278D" w:rsidP="0078278D">
                  <w:pPr>
                    <w:pStyle w:val="Salutation"/>
                    <w:spacing w:before="0" w:after="0" w:line="240" w:lineRule="auto"/>
                    <w:jc w:val="right"/>
                  </w:pPr>
                  <w:r w:rsidRPr="009A2202">
                    <w:t>Pastor James Reynolds, Sr.</w:t>
                  </w:r>
                </w:p>
                <w:p w:rsidR="0078278D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Asst. Pastor Stephen G. Reynolds, Sr</w:t>
                  </w:r>
                  <w:r>
                    <w:t>.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smartTag w:uri="urn:schemas-microsoft-com:office:smarttags" w:element="address">
                    <w:smartTag w:uri="urn:schemas-microsoft-com:office:smarttags" w:element="Street">
                      <w:r w:rsidRPr="009A2202">
                        <w:t>1008 Congress St.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City">
                      <w:r w:rsidRPr="009A2202">
                        <w:t>Portland</w:t>
                      </w:r>
                    </w:smartTag>
                    <w:r w:rsidRPr="009A2202">
                      <w:t xml:space="preserve">, </w:t>
                    </w:r>
                    <w:smartTag w:uri="urn:schemas-microsoft-com:office:smarttags" w:element="State">
                      <w:r w:rsidRPr="009A2202">
                        <w:t>ME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PostalCode">
                      <w:r w:rsidRPr="009A2202">
                        <w:t>04102</w:t>
                      </w:r>
                    </w:smartTag>
                  </w:smartTag>
                  <w:r w:rsidRPr="009A2202">
                    <w:t xml:space="preserve"> 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Tel. (207) 774-8192</w:t>
                  </w:r>
                </w:p>
                <w:p w:rsidR="0078278D" w:rsidRPr="00B3735A" w:rsidRDefault="0096660F" w:rsidP="0078278D">
                  <w:pPr>
                    <w:pStyle w:val="AttentionLine"/>
                    <w:spacing w:before="0" w:line="240" w:lineRule="auto"/>
                    <w:jc w:val="right"/>
                    <w:rPr>
                      <w:color w:val="000000"/>
                    </w:rPr>
                  </w:pPr>
                  <w:hyperlink r:id="rId10" w:history="1">
                    <w:r w:rsidR="0078278D" w:rsidRPr="009A2202">
                      <w:rPr>
                        <w:rStyle w:val="Hyperlink"/>
                        <w:color w:val="000000"/>
                      </w:rPr>
                      <w:t>www.</w:t>
                    </w:r>
                    <w:r w:rsidR="0078278D" w:rsidRPr="008E0EAD">
                      <w:rPr>
                        <w:rStyle w:val="Hyperlink"/>
                        <w:b/>
                        <w:color w:val="000000"/>
                      </w:rPr>
                      <w:t>thedeliverancecenter</w:t>
                    </w:r>
                    <w:r w:rsidR="0078278D" w:rsidRPr="009A2202">
                      <w:rPr>
                        <w:rStyle w:val="Hyperlink"/>
                        <w:color w:val="000000"/>
                      </w:rPr>
                      <w:t>.com</w:t>
                    </w:r>
                  </w:hyperlink>
                </w:p>
                <w:p w:rsidR="0078278D" w:rsidRDefault="0078278D" w:rsidP="0078278D"/>
              </w:txbxContent>
            </v:textbox>
          </v:shape>
        </w:pict>
      </w:r>
    </w:p>
    <w:p w:rsidR="0078278D" w:rsidRPr="00B96E01" w:rsidRDefault="0078278D" w:rsidP="0078278D">
      <w:pPr>
        <w:pStyle w:val="SubjectLine"/>
        <w:jc w:val="center"/>
        <w:rPr>
          <w:b/>
          <w:sz w:val="16"/>
          <w:szCs w:val="16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Pr="00B96E01" w:rsidRDefault="0096660F" w:rsidP="0078278D">
      <w:pPr>
        <w:pStyle w:val="SubjectLine"/>
        <w:spacing w:after="0"/>
        <w:jc w:val="right"/>
      </w:pPr>
      <w:fldSimple w:instr=" DATE \@ &quot;MMMM d, yyyy&quot; ">
        <w:r w:rsidR="0000204D">
          <w:rPr>
            <w:noProof/>
          </w:rPr>
          <w:t>April 13, 2010</w:t>
        </w:r>
      </w:fldSimple>
    </w:p>
    <w:p w:rsidR="00822C5A" w:rsidRPr="00822C5A" w:rsidRDefault="00822C5A" w:rsidP="00822C5A">
      <w:pPr>
        <w:pStyle w:val="Salutation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822C5A">
        <w:rPr>
          <w:rFonts w:ascii="Times New Roman" w:hAnsi="Times New Roman"/>
          <w:i/>
          <w:sz w:val="24"/>
          <w:szCs w:val="24"/>
          <w:u w:val="single"/>
        </w:rPr>
        <w:t>From the Desk of Pastor Stephen Reynolds, Sr.</w:t>
      </w:r>
    </w:p>
    <w:p w:rsidR="000E450E" w:rsidRPr="000E450E" w:rsidRDefault="000E450E" w:rsidP="000E450E">
      <w:pPr>
        <w:pStyle w:val="Salutation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Charles Knox---</w:t>
      </w:r>
      <w:r w:rsidRPr="000E450E">
        <w:rPr>
          <w:rFonts w:ascii="Georgia" w:hAnsi="Georgia"/>
          <w:b/>
          <w:bCs/>
          <w:color w:val="2F2F4F"/>
          <w:sz w:val="24"/>
          <w:szCs w:val="24"/>
        </w:rPr>
        <w:t>G</w:t>
      </w:r>
      <w:r w:rsidRPr="000E450E">
        <w:rPr>
          <w:sz w:val="24"/>
          <w:szCs w:val="24"/>
        </w:rPr>
        <w:t>OD’S Love for His Rebellious People</w:t>
      </w:r>
      <w:r w:rsidRPr="000E450E">
        <w:rPr>
          <w:sz w:val="24"/>
          <w:szCs w:val="24"/>
        </w:rPr>
        <w:br/>
      </w:r>
      <w:r w:rsidRPr="000E450E">
        <w:rPr>
          <w:sz w:val="24"/>
          <w:szCs w:val="24"/>
        </w:rPr>
        <w:br/>
        <w:t xml:space="preserve">The Most High </w:t>
      </w:r>
      <w:r>
        <w:rPr>
          <w:sz w:val="24"/>
          <w:szCs w:val="24"/>
        </w:rPr>
        <w:t xml:space="preserve">God </w:t>
      </w:r>
      <w:r w:rsidRPr="000E450E">
        <w:rPr>
          <w:sz w:val="24"/>
          <w:szCs w:val="24"/>
        </w:rPr>
        <w:t>has shown His pati</w:t>
      </w:r>
      <w:r>
        <w:rPr>
          <w:sz w:val="24"/>
          <w:szCs w:val="24"/>
        </w:rPr>
        <w:t xml:space="preserve">ence for His People </w:t>
      </w:r>
      <w:r w:rsidRPr="000E450E">
        <w:rPr>
          <w:sz w:val="24"/>
          <w:szCs w:val="24"/>
        </w:rPr>
        <w:t>throughout time, and never gave up on them.  He always answered when they called Him</w:t>
      </w:r>
      <w:r>
        <w:rPr>
          <w:sz w:val="24"/>
          <w:szCs w:val="24"/>
        </w:rPr>
        <w:t xml:space="preserve"> in true faith</w:t>
      </w:r>
      <w:r w:rsidRPr="000E450E">
        <w:rPr>
          <w:sz w:val="24"/>
          <w:szCs w:val="24"/>
        </w:rPr>
        <w:t xml:space="preserve">.  </w:t>
      </w:r>
      <w:r w:rsidRPr="000E450E">
        <w:rPr>
          <w:sz w:val="24"/>
          <w:szCs w:val="24"/>
        </w:rPr>
        <w:br/>
      </w:r>
      <w:r w:rsidRPr="000E450E">
        <w:rPr>
          <w:sz w:val="24"/>
          <w:szCs w:val="24"/>
        </w:rPr>
        <w:br/>
        <w:t>Hosea 11:1 When Israel was a child, then I loved him, and called my son out of Egypt.</w:t>
      </w:r>
      <w:r>
        <w:rPr>
          <w:sz w:val="24"/>
          <w:szCs w:val="24"/>
        </w:rPr>
        <w:t xml:space="preserve">                                                                                                       </w:t>
      </w:r>
      <w:r w:rsidRPr="000E450E">
        <w:rPr>
          <w:sz w:val="24"/>
          <w:szCs w:val="24"/>
        </w:rPr>
        <w:t>2 As they called them, so they went from them: they sacrificed unto Baalim, and burned incense to graven images.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Pr="000E450E">
        <w:rPr>
          <w:sz w:val="24"/>
          <w:szCs w:val="24"/>
        </w:rPr>
        <w:t>3 I taught Ephraim also to go, taking them by their arms; but they knew not that I healed them.</w:t>
      </w:r>
      <w:r>
        <w:rPr>
          <w:sz w:val="24"/>
          <w:szCs w:val="24"/>
        </w:rPr>
        <w:t xml:space="preserve">                          </w:t>
      </w:r>
      <w:r w:rsidRPr="000E450E">
        <w:rPr>
          <w:sz w:val="24"/>
          <w:szCs w:val="24"/>
        </w:rPr>
        <w:t xml:space="preserve">4 I drew them with cords of a man, with bands of love: and I was to them as they that take off the yoke on their jaws, and I laid meat unto them. </w:t>
      </w:r>
    </w:p>
    <w:p w:rsidR="00007D14" w:rsidRDefault="000E450E" w:rsidP="00007D14">
      <w:pPr>
        <w:pStyle w:val="Salutation"/>
        <w:rPr>
          <w:sz w:val="24"/>
          <w:szCs w:val="24"/>
        </w:rPr>
      </w:pPr>
      <w:r w:rsidRPr="000E450E">
        <w:rPr>
          <w:sz w:val="24"/>
          <w:szCs w:val="24"/>
        </w:rPr>
        <w:t>8 How shall I give thee up, Ephraim? how shall I deliver thee, Israel? how shall I make thee as Admah? how shall I set thee as Zeboim? mine heart is turned within me, my repentings are kindled together.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</w:t>
      </w:r>
      <w:r w:rsidRPr="000E450E">
        <w:rPr>
          <w:sz w:val="24"/>
          <w:szCs w:val="24"/>
        </w:rPr>
        <w:t>9 I will not execute the fierceness of mine anger, I will not return to destroy Ephraim: for I am God, and not man; the Holy One in the midst of thee: and I will not enter into the city.</w:t>
      </w:r>
      <w:r w:rsidRPr="000E450E">
        <w:rPr>
          <w:sz w:val="24"/>
          <w:szCs w:val="24"/>
        </w:rPr>
        <w:br/>
      </w:r>
      <w:r w:rsidRPr="000E450E">
        <w:rPr>
          <w:sz w:val="24"/>
          <w:szCs w:val="24"/>
        </w:rPr>
        <w:br/>
        <w:t>As long you</w:t>
      </w:r>
      <w:r>
        <w:rPr>
          <w:sz w:val="24"/>
          <w:szCs w:val="24"/>
        </w:rPr>
        <w:t xml:space="preserve"> live Charlie</w:t>
      </w:r>
      <w:r w:rsidRPr="000E450E">
        <w:rPr>
          <w:sz w:val="24"/>
          <w:szCs w:val="24"/>
        </w:rPr>
        <w:t>, you will never meet a more loving, kind, generous,</w:t>
      </w:r>
      <w:r>
        <w:rPr>
          <w:sz w:val="24"/>
          <w:szCs w:val="24"/>
        </w:rPr>
        <w:t xml:space="preserve"> patient Spiritual Being as the Lord</w:t>
      </w:r>
      <w:r w:rsidRPr="000E450E">
        <w:rPr>
          <w:sz w:val="24"/>
          <w:szCs w:val="24"/>
        </w:rPr>
        <w:t>.   It is but f</w:t>
      </w:r>
      <w:r>
        <w:rPr>
          <w:sz w:val="24"/>
          <w:szCs w:val="24"/>
        </w:rPr>
        <w:t xml:space="preserve">or HIS love for us, </w:t>
      </w:r>
      <w:r w:rsidRPr="000E450E">
        <w:rPr>
          <w:sz w:val="24"/>
          <w:szCs w:val="24"/>
        </w:rPr>
        <w:t>that we still exist.  We sh</w:t>
      </w:r>
      <w:r w:rsidR="00ED0E31">
        <w:rPr>
          <w:sz w:val="24"/>
          <w:szCs w:val="24"/>
        </w:rPr>
        <w:t xml:space="preserve">ould be thankful for all HE has </w:t>
      </w:r>
      <w:r w:rsidRPr="000E450E">
        <w:rPr>
          <w:sz w:val="24"/>
          <w:szCs w:val="24"/>
        </w:rPr>
        <w:t>done for us, no other will love us more, than Him.</w:t>
      </w:r>
      <w:r w:rsidRPr="000E450E">
        <w:rPr>
          <w:sz w:val="24"/>
          <w:szCs w:val="24"/>
        </w:rPr>
        <w:br/>
      </w:r>
      <w:r w:rsidRPr="000E450E">
        <w:rPr>
          <w:sz w:val="24"/>
          <w:szCs w:val="24"/>
        </w:rPr>
        <w:br/>
      </w:r>
      <w:r w:rsidR="00007D14" w:rsidRPr="00007D14">
        <w:rPr>
          <w:sz w:val="24"/>
          <w:szCs w:val="24"/>
        </w:rPr>
        <w:t>Jer 33:3 Call unto me, and I will answer thee, and shew thee great and mighty things,</w:t>
      </w:r>
      <w:r w:rsidR="00007D14">
        <w:rPr>
          <w:sz w:val="24"/>
          <w:szCs w:val="24"/>
        </w:rPr>
        <w:t xml:space="preserve"> which thou knowest not. </w:t>
      </w:r>
    </w:p>
    <w:p w:rsidR="00007D14" w:rsidRDefault="00007D14" w:rsidP="00007D14">
      <w:pPr>
        <w:pStyle w:val="Salutation"/>
        <w:rPr>
          <w:sz w:val="24"/>
          <w:szCs w:val="24"/>
        </w:rPr>
      </w:pPr>
      <w:r>
        <w:rPr>
          <w:sz w:val="24"/>
          <w:szCs w:val="24"/>
        </w:rPr>
        <w:t xml:space="preserve">Today </w:t>
      </w:r>
      <w:r w:rsidRPr="00007D14">
        <w:rPr>
          <w:sz w:val="24"/>
          <w:szCs w:val="24"/>
          <w:u w:val="single"/>
        </w:rPr>
        <w:t>you will give</w:t>
      </w:r>
      <w:r>
        <w:rPr>
          <w:sz w:val="24"/>
          <w:szCs w:val="24"/>
        </w:rPr>
        <w:t xml:space="preserve"> your </w:t>
      </w:r>
      <w:r w:rsidRPr="00007D14">
        <w:rPr>
          <w:sz w:val="24"/>
          <w:szCs w:val="24"/>
          <w:u w:val="single"/>
        </w:rPr>
        <w:t>cell phone</w:t>
      </w:r>
      <w:r>
        <w:rPr>
          <w:sz w:val="24"/>
          <w:szCs w:val="24"/>
        </w:rPr>
        <w:t xml:space="preserve"> and your </w:t>
      </w:r>
      <w:r w:rsidRPr="00007D14">
        <w:rPr>
          <w:sz w:val="24"/>
          <w:szCs w:val="24"/>
          <w:u w:val="single"/>
        </w:rPr>
        <w:t>computer</w:t>
      </w:r>
      <w:r>
        <w:rPr>
          <w:sz w:val="24"/>
          <w:szCs w:val="24"/>
        </w:rPr>
        <w:t xml:space="preserve"> to Larry and he is instructed t</w:t>
      </w:r>
      <w:r w:rsidR="00AA2B4B">
        <w:rPr>
          <w:sz w:val="24"/>
          <w:szCs w:val="24"/>
        </w:rPr>
        <w:t xml:space="preserve">o be in charge of you </w:t>
      </w:r>
      <w:r>
        <w:rPr>
          <w:sz w:val="24"/>
          <w:szCs w:val="24"/>
        </w:rPr>
        <w:t>and will contact me at his convenience if he has any problem with you whatsoever.</w:t>
      </w:r>
    </w:p>
    <w:p w:rsidR="00ED0E31" w:rsidRDefault="00007D14" w:rsidP="00007D14">
      <w:pPr>
        <w:pStyle w:val="Salutation"/>
        <w:rPr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="00ED0E31">
        <w:rPr>
          <w:sz w:val="24"/>
          <w:szCs w:val="24"/>
        </w:rPr>
        <w:t xml:space="preserve">not go outside for anything today.                                                                                                                We need all the floors swept, washed and the walls and the woodwork clean.                                                                         </w:t>
      </w:r>
      <w:r w:rsidR="00AA2B4B">
        <w:rPr>
          <w:sz w:val="24"/>
          <w:szCs w:val="24"/>
        </w:rPr>
        <w:t xml:space="preserve">                        Y</w:t>
      </w:r>
      <w:r w:rsidR="00ED0E31">
        <w:rPr>
          <w:sz w:val="24"/>
          <w:szCs w:val="24"/>
        </w:rPr>
        <w:t>ou</w:t>
      </w:r>
      <w:r w:rsidR="00AA2B4B">
        <w:rPr>
          <w:sz w:val="24"/>
          <w:szCs w:val="24"/>
        </w:rPr>
        <w:t xml:space="preserve"> need </w:t>
      </w:r>
      <w:r w:rsidR="00ED0E31">
        <w:rPr>
          <w:sz w:val="24"/>
          <w:szCs w:val="24"/>
        </w:rPr>
        <w:t>to have them all done and be ready for inspection in the living r</w:t>
      </w:r>
      <w:r w:rsidR="00AA2B4B">
        <w:rPr>
          <w:sz w:val="24"/>
          <w:szCs w:val="24"/>
        </w:rPr>
        <w:t>oom at 6:4</w:t>
      </w:r>
      <w:r w:rsidR="00ED0E31">
        <w:rPr>
          <w:sz w:val="24"/>
          <w:szCs w:val="24"/>
        </w:rPr>
        <w:t>5 Pm.</w:t>
      </w:r>
    </w:p>
    <w:p w:rsidR="00ED0E31" w:rsidRDefault="00ED0E31" w:rsidP="00ED0E31">
      <w:pPr>
        <w:pStyle w:val="SubjectLine"/>
      </w:pPr>
      <w:r>
        <w:t xml:space="preserve">7:00 is Prayer;  morning and night and you will be early not just on time I will see improvement everyday, I will decide what is acceptible and what is not acceptible.                                       </w:t>
      </w:r>
    </w:p>
    <w:p w:rsidR="0078278D" w:rsidRPr="00ED0E31" w:rsidRDefault="00ED0E31" w:rsidP="00ED0E31">
      <w:pPr>
        <w:pStyle w:val="SubjectLine"/>
      </w:pPr>
      <w:r>
        <w:t xml:space="preserve">                                                                           </w:t>
      </w:r>
      <w:r w:rsidR="0078278D">
        <w:rPr>
          <w:sz w:val="24"/>
          <w:szCs w:val="24"/>
        </w:rPr>
        <w:t>Sincerely,</w:t>
      </w:r>
      <w:r>
        <w:rPr>
          <w:sz w:val="24"/>
          <w:szCs w:val="24"/>
        </w:rPr>
        <w:t xml:space="preserve"> </w:t>
      </w:r>
      <w:r w:rsidR="0078278D">
        <w:rPr>
          <w:sz w:val="24"/>
          <w:szCs w:val="24"/>
        </w:rPr>
        <w:t>Stephen G. Reynolds, Sr.</w:t>
      </w:r>
    </w:p>
    <w:p w:rsidR="00AA2B4B" w:rsidRDefault="00AA2B4B" w:rsidP="00ED0E31">
      <w:pPr>
        <w:pStyle w:val="BodyText"/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You are to bring this paper to Brother Larry</w:t>
      </w:r>
      <w:r w:rsidR="00ED0E31">
        <w:rPr>
          <w:sz w:val="24"/>
          <w:szCs w:val="24"/>
        </w:rPr>
        <w:t xml:space="preserve"> at 8:15</w:t>
      </w:r>
      <w:r w:rsidR="006F1C7D">
        <w:rPr>
          <w:sz w:val="24"/>
          <w:szCs w:val="24"/>
        </w:rPr>
        <w:t xml:space="preserve"> PM</w:t>
      </w:r>
      <w:r>
        <w:rPr>
          <w:sz w:val="24"/>
          <w:szCs w:val="24"/>
        </w:rPr>
        <w:t xml:space="preserve"> after devotions, </w:t>
      </w:r>
      <w:r w:rsidR="006F1C7D">
        <w:rPr>
          <w:sz w:val="24"/>
          <w:szCs w:val="24"/>
        </w:rPr>
        <w:t xml:space="preserve"> with an ap</w:t>
      </w:r>
      <w:r>
        <w:rPr>
          <w:sz w:val="24"/>
          <w:szCs w:val="24"/>
        </w:rPr>
        <w:t xml:space="preserve">ology that you mean and you </w:t>
      </w:r>
      <w:r w:rsidR="006F1C7D">
        <w:rPr>
          <w:sz w:val="24"/>
          <w:szCs w:val="24"/>
        </w:rPr>
        <w:t xml:space="preserve"> know that I will take it </w:t>
      </w:r>
      <w:r>
        <w:rPr>
          <w:sz w:val="24"/>
          <w:szCs w:val="24"/>
        </w:rPr>
        <w:t>seriously, the games are over,.</w:t>
      </w:r>
    </w:p>
    <w:p w:rsidR="0078278D" w:rsidRDefault="00AA2B4B" w:rsidP="00ED0E31">
      <w:pPr>
        <w:pStyle w:val="BodyText"/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Y</w:t>
      </w:r>
      <w:r w:rsidR="006F1C7D">
        <w:rPr>
          <w:sz w:val="24"/>
          <w:szCs w:val="24"/>
        </w:rPr>
        <w:t>ou will submit yourself and get busy doing the things that are important.</w:t>
      </w:r>
    </w:p>
    <w:p w:rsidR="006F1C7D" w:rsidRDefault="006F1C7D" w:rsidP="00ED0E31">
      <w:pPr>
        <w:pStyle w:val="BodyText"/>
        <w:spacing w:after="0"/>
        <w:jc w:val="left"/>
        <w:rPr>
          <w:sz w:val="24"/>
          <w:szCs w:val="24"/>
        </w:rPr>
      </w:pPr>
    </w:p>
    <w:p w:rsidR="006F1C7D" w:rsidRDefault="006F1C7D" w:rsidP="00ED0E31">
      <w:pPr>
        <w:pStyle w:val="BodyText"/>
        <w:spacing w:after="0"/>
        <w:jc w:val="left"/>
        <w:rPr>
          <w:sz w:val="24"/>
          <w:szCs w:val="24"/>
        </w:rPr>
      </w:pPr>
    </w:p>
    <w:p w:rsidR="006F1C7D" w:rsidRPr="006F1C7D" w:rsidRDefault="00AA2B4B" w:rsidP="006F1C7D">
      <w:pPr>
        <w:pStyle w:val="BodyText"/>
        <w:numPr>
          <w:ilvl w:val="0"/>
          <w:numId w:val="1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will put into Brother Larry’s </w:t>
      </w:r>
      <w:r w:rsidR="006F1C7D">
        <w:rPr>
          <w:sz w:val="24"/>
          <w:szCs w:val="24"/>
        </w:rPr>
        <w:t>hand every single morning, the writi</w:t>
      </w:r>
      <w:r>
        <w:rPr>
          <w:sz w:val="24"/>
          <w:szCs w:val="24"/>
        </w:rPr>
        <w:t>ng I have asked you for months</w:t>
      </w:r>
      <w:r w:rsidR="006F1C7D">
        <w:rPr>
          <w:sz w:val="24"/>
          <w:szCs w:val="24"/>
        </w:rPr>
        <w:t>.</w:t>
      </w:r>
    </w:p>
    <w:p w:rsidR="006F1C7D" w:rsidRPr="006F1C7D" w:rsidRDefault="006F1C7D" w:rsidP="006F1C7D">
      <w:pPr>
        <w:pStyle w:val="BodyText"/>
        <w:numPr>
          <w:ilvl w:val="0"/>
          <w:numId w:val="1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writing will consist of what thought you might have </w:t>
      </w:r>
      <w:r w:rsidR="00AA2B4B">
        <w:rPr>
          <w:sz w:val="24"/>
          <w:szCs w:val="24"/>
        </w:rPr>
        <w:t>that will help you do what you need to do. Y</w:t>
      </w:r>
      <w:r>
        <w:rPr>
          <w:sz w:val="24"/>
          <w:szCs w:val="24"/>
        </w:rPr>
        <w:t>ou will be advised and counseled to what to do with that thought.</w:t>
      </w:r>
    </w:p>
    <w:p w:rsidR="006F1C7D" w:rsidRPr="006F1C7D" w:rsidRDefault="006F1C7D" w:rsidP="006F1C7D">
      <w:pPr>
        <w:pStyle w:val="BodyText"/>
        <w:numPr>
          <w:ilvl w:val="0"/>
          <w:numId w:val="1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Not another bad word, not another bad thought, you will only be allowed to think right thoughts here.</w:t>
      </w:r>
    </w:p>
    <w:p w:rsidR="006F1C7D" w:rsidRPr="006F1C7D" w:rsidRDefault="006F1C7D" w:rsidP="006F1C7D">
      <w:pPr>
        <w:pStyle w:val="BodyText"/>
        <w:numPr>
          <w:ilvl w:val="0"/>
          <w:numId w:val="1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This is just a small letter to help you understand a little of what you need to do today.</w:t>
      </w:r>
    </w:p>
    <w:p w:rsidR="006F1C7D" w:rsidRPr="00AA2B4B" w:rsidRDefault="00AA2B4B" w:rsidP="006F1C7D">
      <w:pPr>
        <w:pStyle w:val="BodyText"/>
        <w:numPr>
          <w:ilvl w:val="0"/>
          <w:numId w:val="1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Brother </w:t>
      </w:r>
      <w:r w:rsidR="006F1C7D">
        <w:rPr>
          <w:sz w:val="24"/>
          <w:szCs w:val="24"/>
        </w:rPr>
        <w:t>Larry will let you know what you need to do</w:t>
      </w:r>
      <w:r w:rsidR="00B70CE8">
        <w:rPr>
          <w:sz w:val="24"/>
          <w:szCs w:val="24"/>
        </w:rPr>
        <w:t>. H</w:t>
      </w:r>
      <w:r>
        <w:rPr>
          <w:sz w:val="24"/>
          <w:szCs w:val="24"/>
        </w:rPr>
        <w:t>e has chores for you every day</w:t>
      </w:r>
      <w:r w:rsidR="006F1C7D">
        <w:rPr>
          <w:sz w:val="24"/>
          <w:szCs w:val="24"/>
        </w:rPr>
        <w:t>.</w:t>
      </w:r>
    </w:p>
    <w:p w:rsidR="00AA2B4B" w:rsidRPr="00AA2B4B" w:rsidRDefault="00AA2B4B" w:rsidP="006F1C7D">
      <w:pPr>
        <w:pStyle w:val="BodyText"/>
        <w:numPr>
          <w:ilvl w:val="0"/>
          <w:numId w:val="1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t is your responsibility to find out each day </w:t>
      </w:r>
      <w:r w:rsidR="00E13C77">
        <w:rPr>
          <w:sz w:val="24"/>
          <w:szCs w:val="24"/>
        </w:rPr>
        <w:t xml:space="preserve">your chore </w:t>
      </w:r>
      <w:r>
        <w:rPr>
          <w:sz w:val="24"/>
          <w:szCs w:val="24"/>
        </w:rPr>
        <w:t>and do them and he will report to me.</w:t>
      </w:r>
    </w:p>
    <w:p w:rsidR="00AA2B4B" w:rsidRDefault="00AA2B4B" w:rsidP="006F1C7D">
      <w:pPr>
        <w:pStyle w:val="BodyText"/>
        <w:numPr>
          <w:ilvl w:val="0"/>
          <w:numId w:val="1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Brother Larry is your authority </w:t>
      </w:r>
      <w:r w:rsidR="00B70CE8">
        <w:rPr>
          <w:sz w:val="24"/>
          <w:szCs w:val="24"/>
        </w:rPr>
        <w:t xml:space="preserve">as well </w:t>
      </w:r>
      <w:r>
        <w:rPr>
          <w:sz w:val="24"/>
          <w:szCs w:val="24"/>
        </w:rPr>
        <w:t>until further notice.</w:t>
      </w: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AttentionLine"/>
        <w:spacing w:before="0" w:line="240" w:lineRule="auto"/>
        <w:rPr>
          <w:noProof/>
        </w:rPr>
      </w:pPr>
    </w:p>
    <w:p w:rsidR="0078278D" w:rsidRDefault="0078278D"/>
    <w:sectPr w:rsidR="0078278D" w:rsidSect="00891BA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4A4" w:rsidRDefault="00DB34A4" w:rsidP="0078278D">
      <w:r>
        <w:separator/>
      </w:r>
    </w:p>
  </w:endnote>
  <w:endnote w:type="continuationSeparator" w:id="0">
    <w:p w:rsidR="00DB34A4" w:rsidRDefault="00DB34A4" w:rsidP="0078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CBETH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8D" w:rsidRPr="0078278D" w:rsidRDefault="0078278D" w:rsidP="0078278D">
    <w:pPr>
      <w:pStyle w:val="Footer"/>
      <w:tabs>
        <w:tab w:val="right" w:pos="8820"/>
      </w:tabs>
      <w:ind w:left="-360" w:right="-180"/>
      <w:rPr>
        <w:rFonts w:asciiTheme="minorHAnsi" w:hAnsiTheme="minorHAnsi"/>
        <w:i/>
        <w:iCs/>
        <w:color w:val="333333"/>
        <w:szCs w:val="24"/>
      </w:rPr>
    </w:pPr>
    <w:r w:rsidRPr="0078278D">
      <w:rPr>
        <w:rFonts w:asciiTheme="minorHAnsi" w:hAnsiTheme="minorHAnsi"/>
        <w:i/>
        <w:iCs/>
        <w:color w:val="333333"/>
        <w:szCs w:val="24"/>
      </w:rPr>
      <w:t xml:space="preserve">For the preaching of the cross is to them that perish foolishness; but unto us which are saved it is the power of God. </w:t>
    </w:r>
    <w:r>
      <w:rPr>
        <w:rFonts w:asciiTheme="minorHAnsi" w:hAnsiTheme="minorHAnsi"/>
        <w:i/>
        <w:iCs/>
        <w:color w:val="333333"/>
        <w:szCs w:val="24"/>
      </w:rPr>
      <w:t xml:space="preserve"> </w:t>
    </w:r>
    <w:r w:rsidRPr="0078278D">
      <w:rPr>
        <w:rFonts w:asciiTheme="minorHAnsi" w:hAnsiTheme="minorHAnsi"/>
        <w:i/>
        <w:iCs/>
        <w:color w:val="333333"/>
        <w:szCs w:val="24"/>
      </w:rPr>
      <w:t>–I Corinthians 1:18</w:t>
    </w:r>
  </w:p>
  <w:p w:rsidR="0078278D" w:rsidRDefault="0078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4A4" w:rsidRDefault="00DB34A4" w:rsidP="0078278D">
      <w:r>
        <w:separator/>
      </w:r>
    </w:p>
  </w:footnote>
  <w:footnote w:type="continuationSeparator" w:id="0">
    <w:p w:rsidR="00DB34A4" w:rsidRDefault="00DB34A4" w:rsidP="00782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F6725"/>
    <w:multiLevelType w:val="hybridMultilevel"/>
    <w:tmpl w:val="52FA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07D14"/>
    <w:rsid w:val="0000204D"/>
    <w:rsid w:val="00007D14"/>
    <w:rsid w:val="00035B68"/>
    <w:rsid w:val="000E450E"/>
    <w:rsid w:val="0016252E"/>
    <w:rsid w:val="00280D40"/>
    <w:rsid w:val="004E4026"/>
    <w:rsid w:val="00533544"/>
    <w:rsid w:val="0059605A"/>
    <w:rsid w:val="005C7BFA"/>
    <w:rsid w:val="006F1C7D"/>
    <w:rsid w:val="0078278D"/>
    <w:rsid w:val="00822C5A"/>
    <w:rsid w:val="00891BA6"/>
    <w:rsid w:val="0096660F"/>
    <w:rsid w:val="00AA2B4B"/>
    <w:rsid w:val="00B37D62"/>
    <w:rsid w:val="00B70CE8"/>
    <w:rsid w:val="00CC61C5"/>
    <w:rsid w:val="00DB34A4"/>
    <w:rsid w:val="00E13C77"/>
    <w:rsid w:val="00E631F1"/>
    <w:rsid w:val="00ED0E31"/>
    <w:rsid w:val="00F6317D"/>
    <w:rsid w:val="00FB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customStyle="1" w:styleId="AttentionLine">
    <w:name w:val="Attention Line"/>
    <w:basedOn w:val="Normal"/>
    <w:next w:val="Salutation"/>
    <w:rsid w:val="0078278D"/>
    <w:pPr>
      <w:spacing w:before="220" w:line="240" w:lineRule="atLeast"/>
      <w:jc w:val="both"/>
    </w:pPr>
    <w:rPr>
      <w:rFonts w:ascii="Garamond" w:eastAsia="Times New Roman" w:hAnsi="Garamond" w:cs="Times New Roman"/>
      <w:kern w:val="18"/>
      <w:sz w:val="20"/>
    </w:rPr>
  </w:style>
  <w:style w:type="paragraph" w:styleId="Salutation">
    <w:name w:val="Salutation"/>
    <w:basedOn w:val="Normal"/>
    <w:next w:val="SubjectLine"/>
    <w:link w:val="SalutationChar"/>
    <w:rsid w:val="0078278D"/>
    <w:pPr>
      <w:spacing w:before="240" w:after="240" w:line="240" w:lineRule="atLeast"/>
    </w:pPr>
    <w:rPr>
      <w:rFonts w:ascii="Garamond" w:eastAsia="Times New Roman" w:hAnsi="Garamond" w:cs="Times New Roman"/>
      <w:kern w:val="18"/>
      <w:sz w:val="20"/>
    </w:rPr>
  </w:style>
  <w:style w:type="character" w:customStyle="1" w:styleId="SalutationChar">
    <w:name w:val="Salutation Char"/>
    <w:basedOn w:val="DefaultParagraphFont"/>
    <w:link w:val="Salutation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BodyText">
    <w:name w:val="Body Text"/>
    <w:basedOn w:val="Normal"/>
    <w:link w:val="BodyTextChar"/>
    <w:rsid w:val="0078278D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BodyTextChar">
    <w:name w:val="Body Text Char"/>
    <w:basedOn w:val="DefaultParagraphFont"/>
    <w:link w:val="BodyText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Date">
    <w:name w:val="Date"/>
    <w:basedOn w:val="Normal"/>
    <w:next w:val="Normal"/>
    <w:link w:val="DateChar"/>
    <w:rsid w:val="0078278D"/>
    <w:pPr>
      <w:spacing w:after="220"/>
      <w:ind w:left="4565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DateChar">
    <w:name w:val="Date Char"/>
    <w:basedOn w:val="DefaultParagraphFont"/>
    <w:link w:val="Date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SubjectLine">
    <w:name w:val="Subject Line"/>
    <w:basedOn w:val="Normal"/>
    <w:next w:val="BodyText"/>
    <w:rsid w:val="0078278D"/>
    <w:pPr>
      <w:spacing w:after="180" w:line="240" w:lineRule="atLeast"/>
      <w:ind w:left="360" w:hanging="360"/>
    </w:pPr>
    <w:rPr>
      <w:rFonts w:ascii="Garamond" w:eastAsia="Times New Roman" w:hAnsi="Garamond" w:cs="Times New Roman"/>
      <w:caps/>
      <w:kern w:val="18"/>
      <w:sz w:val="21"/>
    </w:rPr>
  </w:style>
  <w:style w:type="character" w:styleId="Hyperlink">
    <w:name w:val="Hyperlink"/>
    <w:basedOn w:val="DefaultParagraphFont"/>
    <w:rsid w:val="00782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78D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nhideWhenUsed/>
    <w:rsid w:val="0078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278D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thedeliverancecent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F60E-9E3A-4166-8F53-44BE69C92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</Template>
  <TotalTime>77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cp:lastPrinted>2010-04-12T13:46:00Z</cp:lastPrinted>
  <dcterms:created xsi:type="dcterms:W3CDTF">2010-04-12T12:39:00Z</dcterms:created>
  <dcterms:modified xsi:type="dcterms:W3CDTF">2010-04-13T06:13:00Z</dcterms:modified>
</cp:coreProperties>
</file>