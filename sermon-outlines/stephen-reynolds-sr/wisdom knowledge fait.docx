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B04238">
      <w:pPr>
        <w:pStyle w:val="Title"/>
        <w:rPr>
          <w:b/>
          <w:bCs/>
        </w:rPr>
      </w:pPr>
      <w:r w:rsidRPr="00B04238">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B04238">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Adult Sunday School</w:t>
      </w:r>
    </w:p>
    <w:p w:rsidR="0085253C" w:rsidRDefault="00592479">
      <w:pPr>
        <w:pStyle w:val="Subtitle"/>
      </w:pPr>
      <w:r>
        <w:t>October 28</w:t>
      </w:r>
      <w:r w:rsidR="0085253C">
        <w:t>, 2007</w:t>
      </w:r>
    </w:p>
    <w:p w:rsidR="0085253C" w:rsidRDefault="0085253C">
      <w:pPr>
        <w:pStyle w:val="Subtitle"/>
        <w:jc w:val="left"/>
      </w:pPr>
    </w:p>
    <w:p w:rsidR="00D220C6" w:rsidRDefault="00D220C6" w:rsidP="00D220C6">
      <w:pPr>
        <w:pStyle w:val="Subtitle"/>
        <w:jc w:val="left"/>
      </w:pPr>
    </w:p>
    <w:p w:rsidR="00D220C6" w:rsidRDefault="00D220C6" w:rsidP="00D220C6">
      <w:pPr>
        <w:pStyle w:val="Subtitle"/>
        <w:jc w:val="left"/>
      </w:pPr>
    </w:p>
    <w:p w:rsidR="00D220C6" w:rsidRDefault="00D220C6" w:rsidP="00D220C6">
      <w:pPr>
        <w:pStyle w:val="Subtitle"/>
        <w:jc w:val="left"/>
      </w:pPr>
    </w:p>
    <w:p w:rsidR="00D220C6" w:rsidRDefault="00D220C6" w:rsidP="00D220C6">
      <w:pPr>
        <w:pStyle w:val="Subtitle"/>
        <w:jc w:val="left"/>
      </w:pPr>
    </w:p>
    <w:p w:rsidR="00D220C6" w:rsidRDefault="00D220C6" w:rsidP="00D220C6">
      <w:pPr>
        <w:pStyle w:val="Subtitle"/>
        <w:jc w:val="left"/>
      </w:pPr>
    </w:p>
    <w:p w:rsidR="00D220C6" w:rsidRDefault="00D220C6" w:rsidP="00D220C6">
      <w:pPr>
        <w:pStyle w:val="Subtitle"/>
        <w:jc w:val="left"/>
      </w:pPr>
      <w:r>
        <w:t xml:space="preserve">I Cor. 12:8 For </w:t>
      </w:r>
      <w:r w:rsidRPr="00502279">
        <w:rPr>
          <w:u w:val="single"/>
        </w:rPr>
        <w:t>to one</w:t>
      </w:r>
      <w:r>
        <w:t xml:space="preserve"> is given by the Spirit the </w:t>
      </w:r>
      <w:r w:rsidRPr="00502279">
        <w:rPr>
          <w:b/>
        </w:rPr>
        <w:t>word of wisdom</w:t>
      </w:r>
      <w:r>
        <w:t xml:space="preserve">; </w:t>
      </w:r>
      <w:r w:rsidRPr="00502279">
        <w:rPr>
          <w:u w:val="single"/>
        </w:rPr>
        <w:t>to another</w:t>
      </w:r>
      <w:r>
        <w:t xml:space="preserve"> the </w:t>
      </w:r>
      <w:r w:rsidRPr="00502279">
        <w:rPr>
          <w:b/>
        </w:rPr>
        <w:t>word of knowledge</w:t>
      </w:r>
      <w:r>
        <w:t xml:space="preserve"> by the same Spirit;</w:t>
      </w:r>
      <w:r w:rsidRPr="00933B49">
        <w:t xml:space="preserve"> </w:t>
      </w:r>
      <w:r>
        <w:t xml:space="preserve"> </w:t>
      </w:r>
      <w:r w:rsidRPr="00933B49">
        <w:t>9  To another faith by the same Spirit;</w:t>
      </w:r>
    </w:p>
    <w:p w:rsidR="00D220C6" w:rsidRDefault="00D220C6" w:rsidP="00D220C6">
      <w:pPr>
        <w:pStyle w:val="Subtitle"/>
        <w:jc w:val="left"/>
      </w:pPr>
      <w:r>
        <w:t xml:space="preserve">I Cor. 12:1 </w:t>
      </w:r>
      <w:r w:rsidRPr="000F3DBC">
        <w:t xml:space="preserve"> Now concerning </w:t>
      </w:r>
      <w:r w:rsidRPr="000F3DBC">
        <w:rPr>
          <w:b/>
          <w:u w:val="single"/>
        </w:rPr>
        <w:t>spiritual gifts</w:t>
      </w:r>
      <w:r w:rsidRPr="000F3DBC">
        <w:t>, brethren, I would not have you ignorant.</w:t>
      </w:r>
    </w:p>
    <w:p w:rsidR="00D220C6" w:rsidRDefault="00D220C6" w:rsidP="00D220C6">
      <w:pPr>
        <w:pStyle w:val="Subtitle"/>
        <w:jc w:val="left"/>
      </w:pPr>
    </w:p>
    <w:p w:rsidR="00D220C6" w:rsidRDefault="00D220C6" w:rsidP="00D220C6">
      <w:pPr>
        <w:pStyle w:val="Subtitle"/>
        <w:numPr>
          <w:ilvl w:val="0"/>
          <w:numId w:val="22"/>
        </w:numPr>
        <w:jc w:val="left"/>
      </w:pPr>
      <w:r>
        <w:t xml:space="preserve">I </w:t>
      </w:r>
      <w:r w:rsidRPr="009D0C33">
        <w:t>Co</w:t>
      </w:r>
      <w:r>
        <w:t>r.</w:t>
      </w:r>
      <w:r w:rsidRPr="009D0C33">
        <w:t xml:space="preserve"> 1:5 </w:t>
      </w:r>
      <w:r w:rsidRPr="00C03309">
        <w:rPr>
          <w:b/>
        </w:rPr>
        <w:t>That</w:t>
      </w:r>
      <w:r>
        <w:t xml:space="preserve"> in every</w:t>
      </w:r>
      <w:r w:rsidRPr="009D0C33">
        <w:t xml:space="preserve">thing ye are enriched by him, in all </w:t>
      </w:r>
      <w:r w:rsidRPr="000F3DBC">
        <w:rPr>
          <w:u w:val="single"/>
        </w:rPr>
        <w:t>utterance</w:t>
      </w:r>
      <w:r w:rsidRPr="009D0C33">
        <w:t xml:space="preserve">, and in all </w:t>
      </w:r>
      <w:r w:rsidRPr="000F3DBC">
        <w:rPr>
          <w:u w:val="single"/>
        </w:rPr>
        <w:t>knowledge</w:t>
      </w:r>
      <w:r w:rsidRPr="009D0C33">
        <w:t>;</w:t>
      </w:r>
    </w:p>
    <w:p w:rsidR="00D220C6" w:rsidRDefault="00D220C6" w:rsidP="00D220C6">
      <w:pPr>
        <w:pStyle w:val="Subtitle"/>
        <w:numPr>
          <w:ilvl w:val="0"/>
          <w:numId w:val="22"/>
        </w:numPr>
        <w:jc w:val="left"/>
      </w:pPr>
      <w:r w:rsidRPr="008626CC">
        <w:t>Eph</w:t>
      </w:r>
      <w:r>
        <w:t>.</w:t>
      </w:r>
      <w:r w:rsidRPr="008626CC">
        <w:t xml:space="preserve"> 1:8 Wherein he hath abounded toward us in all </w:t>
      </w:r>
      <w:r w:rsidRPr="000F3DBC">
        <w:rPr>
          <w:u w:val="single"/>
        </w:rPr>
        <w:t>wisdom</w:t>
      </w:r>
      <w:r w:rsidRPr="008626CC">
        <w:t xml:space="preserve"> and </w:t>
      </w:r>
      <w:r w:rsidRPr="000F3DBC">
        <w:rPr>
          <w:u w:val="single"/>
        </w:rPr>
        <w:t>prudence</w:t>
      </w:r>
      <w:r w:rsidRPr="008626CC">
        <w:t>;</w:t>
      </w:r>
    </w:p>
    <w:p w:rsidR="00D220C6" w:rsidRDefault="00D220C6" w:rsidP="00D220C6">
      <w:pPr>
        <w:pStyle w:val="Subtitle"/>
        <w:numPr>
          <w:ilvl w:val="0"/>
          <w:numId w:val="22"/>
        </w:numPr>
        <w:jc w:val="left"/>
      </w:pPr>
      <w:r>
        <w:t>Php. 1:9</w:t>
      </w:r>
      <w:r w:rsidRPr="00F95765">
        <w:t xml:space="preserve"> And this I pray, that your love may abound yet more and more in </w:t>
      </w:r>
      <w:r w:rsidRPr="000F3DBC">
        <w:rPr>
          <w:u w:val="single"/>
        </w:rPr>
        <w:t>knowledge</w:t>
      </w:r>
      <w:r w:rsidRPr="00F95765">
        <w:t xml:space="preserve"> and in all </w:t>
      </w:r>
      <w:r w:rsidRPr="000F3DBC">
        <w:rPr>
          <w:u w:val="single"/>
        </w:rPr>
        <w:t>judgment</w:t>
      </w:r>
      <w:r w:rsidRPr="00F95765">
        <w:t>;</w:t>
      </w:r>
    </w:p>
    <w:p w:rsidR="00D220C6" w:rsidRDefault="00D220C6" w:rsidP="00D220C6">
      <w:pPr>
        <w:pStyle w:val="Subtitle"/>
        <w:numPr>
          <w:ilvl w:val="0"/>
          <w:numId w:val="22"/>
        </w:numPr>
        <w:jc w:val="left"/>
      </w:pPr>
      <w:r>
        <w:t xml:space="preserve">Col. 1:9 </w:t>
      </w:r>
      <w:r w:rsidRPr="001B0240">
        <w:t xml:space="preserve">For this cause we also, since the day we heard it, do not cease to pray for you, and to desire that ye might be filled with the </w:t>
      </w:r>
      <w:r w:rsidRPr="000F3DBC">
        <w:rPr>
          <w:u w:val="single"/>
        </w:rPr>
        <w:t>knowledge</w:t>
      </w:r>
      <w:r w:rsidRPr="001B0240">
        <w:t xml:space="preserve"> of his will in all </w:t>
      </w:r>
      <w:r w:rsidRPr="000F3DBC">
        <w:rPr>
          <w:u w:val="single"/>
        </w:rPr>
        <w:t>wisdom</w:t>
      </w:r>
      <w:r w:rsidRPr="001B0240">
        <w:t xml:space="preserve"> and spiritual understanding;</w:t>
      </w:r>
    </w:p>
    <w:p w:rsidR="00D220C6" w:rsidRDefault="00D220C6" w:rsidP="00D220C6">
      <w:pPr>
        <w:pStyle w:val="Subtitle"/>
        <w:jc w:val="left"/>
      </w:pPr>
    </w:p>
    <w:p w:rsidR="00D220C6" w:rsidRDefault="00D220C6" w:rsidP="00D220C6">
      <w:pPr>
        <w:pStyle w:val="Subtitle"/>
        <w:jc w:val="left"/>
      </w:pPr>
      <w:r>
        <w:t>Though Wisdom and Knowledge are difficult to separate and operate without each other in the natural, because both have to do with utterance and intellect, The Holy Ghost can give man what he needs supernaturally.</w:t>
      </w:r>
    </w:p>
    <w:p w:rsidR="00D220C6" w:rsidRDefault="00D220C6" w:rsidP="00D220C6">
      <w:pPr>
        <w:pStyle w:val="Subtitle"/>
        <w:numPr>
          <w:ilvl w:val="0"/>
          <w:numId w:val="23"/>
        </w:numPr>
        <w:jc w:val="left"/>
      </w:pPr>
      <w:r>
        <w:t>Wisdom is connected more to the spirit of man.</w:t>
      </w:r>
    </w:p>
    <w:p w:rsidR="00D220C6" w:rsidRDefault="00D220C6" w:rsidP="00D220C6">
      <w:pPr>
        <w:pStyle w:val="Subtitle"/>
        <w:numPr>
          <w:ilvl w:val="0"/>
          <w:numId w:val="23"/>
        </w:numPr>
        <w:jc w:val="left"/>
      </w:pPr>
      <w:r>
        <w:t xml:space="preserve">Knowledge is connected more to the mind of man. </w:t>
      </w:r>
    </w:p>
    <w:p w:rsidR="00D220C6" w:rsidRDefault="00D220C6" w:rsidP="00D220C6">
      <w:pPr>
        <w:pStyle w:val="Subtitle"/>
        <w:numPr>
          <w:ilvl w:val="0"/>
          <w:numId w:val="23"/>
        </w:numPr>
        <w:jc w:val="left"/>
      </w:pPr>
      <w:r>
        <w:t>Faith connects more to the heart and soul of man.</w:t>
      </w:r>
    </w:p>
    <w:p w:rsidR="00D220C6" w:rsidRDefault="00D220C6" w:rsidP="00D220C6">
      <w:pPr>
        <w:pStyle w:val="Subtitle"/>
        <w:jc w:val="left"/>
      </w:pPr>
      <w:r>
        <w:lastRenderedPageBreak/>
        <w:t xml:space="preserve">Psalm 119:66 Teach me good </w:t>
      </w:r>
      <w:r w:rsidRPr="004528DA">
        <w:rPr>
          <w:u w:val="single"/>
        </w:rPr>
        <w:t>judgment</w:t>
      </w:r>
      <w:r>
        <w:t xml:space="preserve"> and </w:t>
      </w:r>
      <w:r w:rsidRPr="004528DA">
        <w:rPr>
          <w:u w:val="single"/>
        </w:rPr>
        <w:t>knowledge</w:t>
      </w:r>
      <w:r>
        <w:t xml:space="preserve">: for I have </w:t>
      </w:r>
      <w:r w:rsidRPr="004528DA">
        <w:rPr>
          <w:u w:val="single"/>
        </w:rPr>
        <w:t>believed</w:t>
      </w:r>
      <w:r>
        <w:t xml:space="preserve"> thy commandments.</w:t>
      </w:r>
    </w:p>
    <w:p w:rsidR="00D220C6" w:rsidRDefault="00D220C6" w:rsidP="00D220C6">
      <w:pPr>
        <w:pStyle w:val="Subtitle"/>
        <w:jc w:val="left"/>
      </w:pPr>
    </w:p>
    <w:p w:rsidR="00D220C6" w:rsidRDefault="00D220C6" w:rsidP="00D220C6">
      <w:pPr>
        <w:pStyle w:val="Subtitle"/>
        <w:jc w:val="left"/>
      </w:pPr>
      <w:r>
        <w:t>Isaiah 40:14 With whom took he counsel, and who instructed him, and taught him in the path of judgment, and taught him knowledge, and shewed to him the way of understanding?</w:t>
      </w:r>
    </w:p>
    <w:p w:rsidR="00D220C6" w:rsidRDefault="00D220C6" w:rsidP="00D220C6">
      <w:pPr>
        <w:pStyle w:val="Subtitle"/>
        <w:jc w:val="left"/>
      </w:pPr>
      <w:r>
        <w:t>Dan. 2:20 Daniel answered and said, Blessed be the name of God forever and ever: for wisdom and might are his:</w:t>
      </w:r>
    </w:p>
    <w:p w:rsidR="00D220C6" w:rsidRDefault="00D220C6" w:rsidP="00D220C6">
      <w:pPr>
        <w:pStyle w:val="Subtitle"/>
        <w:jc w:val="left"/>
      </w:pPr>
      <w:r>
        <w:t>Romans 11:33 O the depth of the riches both of the wisdom and knowledge of God! how unsearchable are his judgments, and his ways past finding out!</w:t>
      </w:r>
    </w:p>
    <w:p w:rsidR="00D220C6" w:rsidRDefault="00D220C6" w:rsidP="00D220C6">
      <w:pPr>
        <w:pStyle w:val="Subtitle"/>
        <w:jc w:val="left"/>
      </w:pPr>
      <w:r w:rsidRPr="00933B49">
        <w:t>Col 2:3 In whom are hid all the treasures of wisdom and knowledge.</w:t>
      </w:r>
    </w:p>
    <w:p w:rsidR="00D220C6" w:rsidRDefault="00D220C6" w:rsidP="00D220C6">
      <w:pPr>
        <w:pStyle w:val="Subtitle"/>
        <w:jc w:val="left"/>
      </w:pPr>
    </w:p>
    <w:p w:rsidR="00D220C6" w:rsidRDefault="00D220C6" w:rsidP="00D220C6">
      <w:pPr>
        <w:pStyle w:val="Subtitle"/>
        <w:jc w:val="left"/>
      </w:pPr>
      <w:r>
        <w:t>I Cor. 2:7 But we speak the wisdom of God in a mystery, even the hidden wisdom, which God ordained before the world unto our glory:</w:t>
      </w:r>
    </w:p>
    <w:p w:rsidR="00D220C6" w:rsidRDefault="00D220C6" w:rsidP="00D220C6">
      <w:pPr>
        <w:pStyle w:val="Subtitle"/>
        <w:jc w:val="left"/>
      </w:pPr>
    </w:p>
    <w:p w:rsidR="00D220C6" w:rsidRDefault="00D220C6" w:rsidP="00D220C6">
      <w:pPr>
        <w:pStyle w:val="Subtitle"/>
        <w:jc w:val="left"/>
      </w:pPr>
      <w:r>
        <w:t>II Cor. 8:7</w:t>
      </w:r>
      <w:r w:rsidRPr="004528DA">
        <w:t xml:space="preserve"> Therefore, as ye abound in eve</w:t>
      </w:r>
      <w:r>
        <w:t>ry</w:t>
      </w:r>
      <w:r w:rsidRPr="004528DA">
        <w:t xml:space="preserve">thing, in </w:t>
      </w:r>
      <w:r w:rsidRPr="004528DA">
        <w:rPr>
          <w:u w:val="single"/>
        </w:rPr>
        <w:t>faith,</w:t>
      </w:r>
      <w:r w:rsidRPr="004528DA">
        <w:t xml:space="preserve"> and </w:t>
      </w:r>
      <w:r w:rsidRPr="004528DA">
        <w:rPr>
          <w:u w:val="single"/>
        </w:rPr>
        <w:t>utterance</w:t>
      </w:r>
      <w:r w:rsidRPr="004528DA">
        <w:t xml:space="preserve">, and </w:t>
      </w:r>
      <w:r w:rsidRPr="004528DA">
        <w:rPr>
          <w:u w:val="single"/>
        </w:rPr>
        <w:t>knowledge</w:t>
      </w:r>
      <w:r w:rsidRPr="004528DA">
        <w:t xml:space="preserve">, and in all diligence, and in your </w:t>
      </w:r>
      <w:r w:rsidRPr="00AC6055">
        <w:rPr>
          <w:b/>
          <w:u w:val="single"/>
        </w:rPr>
        <w:t>love</w:t>
      </w:r>
      <w:r w:rsidRPr="004528DA">
        <w:t xml:space="preserve"> to us, see that ye abound in this grace also.</w:t>
      </w:r>
    </w:p>
    <w:p w:rsidR="00D220C6" w:rsidRDefault="00D220C6" w:rsidP="00D220C6">
      <w:pPr>
        <w:pStyle w:val="Subtitle"/>
        <w:jc w:val="left"/>
        <w:rPr>
          <w:b/>
        </w:rPr>
      </w:pPr>
      <w:r>
        <w:rPr>
          <w:b/>
        </w:rPr>
        <w:t xml:space="preserve">II </w:t>
      </w:r>
      <w:r w:rsidRPr="004528DA">
        <w:rPr>
          <w:b/>
        </w:rPr>
        <w:t>Pe</w:t>
      </w:r>
      <w:r>
        <w:rPr>
          <w:b/>
        </w:rPr>
        <w:t xml:space="preserve">ter 1:5-8 </w:t>
      </w:r>
      <w:r w:rsidRPr="004528DA">
        <w:rPr>
          <w:b/>
        </w:rPr>
        <w:t xml:space="preserve"> </w:t>
      </w:r>
      <w:r w:rsidRPr="004528DA">
        <w:t xml:space="preserve">And beside this, giving all diligence, add to your </w:t>
      </w:r>
      <w:r w:rsidRPr="004528DA">
        <w:rPr>
          <w:b/>
        </w:rPr>
        <w:t xml:space="preserve">faith virtue; </w:t>
      </w:r>
      <w:r w:rsidRPr="004528DA">
        <w:t>and to</w:t>
      </w:r>
      <w:r>
        <w:rPr>
          <w:b/>
        </w:rPr>
        <w:t xml:space="preserve"> virtue knowledge…charity.</w:t>
      </w:r>
    </w:p>
    <w:p w:rsidR="00D220C6" w:rsidRDefault="00D220C6" w:rsidP="00D220C6">
      <w:pPr>
        <w:pStyle w:val="Subtitle"/>
        <w:jc w:val="left"/>
        <w:rPr>
          <w:b/>
        </w:rPr>
      </w:pPr>
    </w:p>
    <w:p w:rsidR="00D220C6" w:rsidRPr="004528DA" w:rsidRDefault="00D220C6" w:rsidP="00D220C6">
      <w:pPr>
        <w:pStyle w:val="Subtitle"/>
        <w:jc w:val="left"/>
      </w:pPr>
      <w:r w:rsidRPr="004528DA">
        <w:t>Ga</w:t>
      </w:r>
      <w:r>
        <w:t>l.</w:t>
      </w:r>
      <w:r w:rsidRPr="004528DA">
        <w:t xml:space="preserve"> 5:5 For we through the Spirit wait for the hope of righteousness by faith.</w:t>
      </w:r>
    </w:p>
    <w:p w:rsidR="00D220C6" w:rsidRPr="002E29DC" w:rsidRDefault="00D220C6" w:rsidP="00D220C6">
      <w:pPr>
        <w:pStyle w:val="Subtitle"/>
        <w:jc w:val="left"/>
      </w:pPr>
      <w:r w:rsidRPr="004528DA">
        <w:t xml:space="preserve"> 6 For in Jesus Christ neither circumcision availeth any thing, nor uncircumcision; but faith which worketh by love.</w:t>
      </w:r>
    </w:p>
    <w:p w:rsidR="00D220C6" w:rsidRDefault="00D220C6" w:rsidP="00D220C6">
      <w:pPr>
        <w:pStyle w:val="Subtitle"/>
        <w:numPr>
          <w:ilvl w:val="0"/>
          <w:numId w:val="24"/>
        </w:numPr>
        <w:jc w:val="both"/>
        <w:rPr>
          <w:b/>
        </w:rPr>
      </w:pPr>
      <w:r>
        <w:rPr>
          <w:b/>
        </w:rPr>
        <w:t>Gifts enable us to do.</w:t>
      </w:r>
    </w:p>
    <w:p w:rsidR="00D220C6" w:rsidRDefault="00D220C6" w:rsidP="00D220C6">
      <w:pPr>
        <w:pStyle w:val="Subtitle"/>
        <w:numPr>
          <w:ilvl w:val="0"/>
          <w:numId w:val="24"/>
        </w:numPr>
        <w:jc w:val="both"/>
        <w:rPr>
          <w:b/>
        </w:rPr>
      </w:pPr>
      <w:r>
        <w:rPr>
          <w:b/>
        </w:rPr>
        <w:t>Grace enables us to be.</w:t>
      </w:r>
    </w:p>
    <w:p w:rsidR="00D220C6" w:rsidRPr="00AC6055" w:rsidRDefault="00D220C6" w:rsidP="00D220C6">
      <w:pPr>
        <w:pStyle w:val="Subtitle"/>
        <w:jc w:val="both"/>
      </w:pPr>
      <w:r w:rsidRPr="00AC6055">
        <w:rPr>
          <w:b/>
          <w:u w:val="single"/>
        </w:rPr>
        <w:t>Grace</w:t>
      </w:r>
      <w:r w:rsidRPr="005D6AEA">
        <w:rPr>
          <w:b/>
        </w:rPr>
        <w:t xml:space="preserve"> </w:t>
      </w:r>
      <w:r w:rsidRPr="005D6AEA">
        <w:t>i</w:t>
      </w:r>
      <w:r w:rsidRPr="00AC6055">
        <w:t>s God’s favor</w:t>
      </w:r>
      <w:r>
        <w:t xml:space="preserve"> of love and mercy put to our account that we may draw from by faith.</w:t>
      </w:r>
    </w:p>
    <w:p w:rsidR="00D220C6" w:rsidRDefault="00D220C6" w:rsidP="00D220C6">
      <w:pPr>
        <w:pStyle w:val="Subtitle"/>
        <w:jc w:val="both"/>
      </w:pPr>
    </w:p>
    <w:p w:rsidR="00D220C6" w:rsidRDefault="00D220C6" w:rsidP="00D220C6">
      <w:pPr>
        <w:pStyle w:val="Subtitle"/>
        <w:jc w:val="both"/>
      </w:pPr>
      <w:r w:rsidRPr="00CF6C23">
        <w:t xml:space="preserve">James 3:17 But the wisdom that is from above is first pure, then peaceable, gentle, and easy to be intreated, full of mercy and good fruits, without partiality, and without hypocrisy. </w:t>
      </w:r>
    </w:p>
    <w:p w:rsidR="00D220C6" w:rsidRDefault="00D220C6" w:rsidP="00D220C6">
      <w:pPr>
        <w:pStyle w:val="Subtitle"/>
        <w:jc w:val="both"/>
      </w:pPr>
    </w:p>
    <w:p w:rsidR="00D220C6" w:rsidRDefault="00D220C6" w:rsidP="00D220C6">
      <w:pPr>
        <w:pStyle w:val="Subtitle"/>
        <w:jc w:val="both"/>
      </w:pPr>
      <w:r>
        <w:t>Psalm 51:6 Behold, thou desirest truth in the inward parts: and in the hidden part thou shalt make me to know wisdom.</w:t>
      </w:r>
    </w:p>
    <w:p w:rsidR="00D220C6" w:rsidRDefault="00D220C6" w:rsidP="00D220C6">
      <w:pPr>
        <w:pStyle w:val="Subtitle"/>
        <w:jc w:val="both"/>
      </w:pPr>
      <w:r>
        <w:t>Prov. 23:23 Buy the truth, and sell it not; also wisdom, and instruction, and understanding.</w:t>
      </w:r>
    </w:p>
    <w:p w:rsidR="00D220C6" w:rsidRPr="00926BDD" w:rsidRDefault="00D220C6" w:rsidP="00D220C6">
      <w:pPr>
        <w:pStyle w:val="Subtitle"/>
        <w:jc w:val="both"/>
      </w:pPr>
      <w:r w:rsidRPr="00926BDD">
        <w:t>Luke</w:t>
      </w:r>
      <w:r>
        <w:t xml:space="preserve"> </w:t>
      </w:r>
      <w:r w:rsidRPr="00926BDD">
        <w:t>21:15 For I will give you a mouth and wisdom, which all your adversaries shall not be able to gainsay nor resist.</w:t>
      </w:r>
    </w:p>
    <w:p w:rsidR="00D220C6" w:rsidRDefault="00D220C6" w:rsidP="00D220C6">
      <w:pPr>
        <w:pStyle w:val="Subtitle"/>
        <w:jc w:val="both"/>
      </w:pPr>
    </w:p>
    <w:p w:rsidR="00D220C6" w:rsidRDefault="00D220C6" w:rsidP="00D220C6">
      <w:pPr>
        <w:pStyle w:val="Subtitle"/>
        <w:jc w:val="both"/>
      </w:pPr>
      <w:r>
        <w:t>Acts 6:9 Then there arose certain of the synagogue, which is called the synagogue of the Libertines, and Cyrenians, and Alexandrians, and of them of Cilicia and of Asia, disputing with Stephen.</w:t>
      </w:r>
    </w:p>
    <w:p w:rsidR="00D220C6" w:rsidRDefault="00D220C6" w:rsidP="00D220C6">
      <w:pPr>
        <w:pStyle w:val="Subtitle"/>
        <w:jc w:val="both"/>
      </w:pPr>
      <w:r>
        <w:t xml:space="preserve"> 10 And they were not able to resist the wisdom and the spirit by which he spake.</w:t>
      </w:r>
    </w:p>
    <w:p w:rsidR="00D220C6" w:rsidRDefault="00D220C6" w:rsidP="00D220C6">
      <w:pPr>
        <w:pStyle w:val="Subtitle"/>
        <w:jc w:val="both"/>
      </w:pPr>
    </w:p>
    <w:p w:rsidR="00D220C6" w:rsidRDefault="00D220C6" w:rsidP="00D220C6">
      <w:pPr>
        <w:pStyle w:val="Subtitle"/>
        <w:numPr>
          <w:ilvl w:val="0"/>
          <w:numId w:val="25"/>
        </w:numPr>
        <w:jc w:val="both"/>
      </w:pPr>
      <w:r>
        <w:t xml:space="preserve">The Word of </w:t>
      </w:r>
      <w:r w:rsidRPr="00F33E3F">
        <w:rPr>
          <w:u w:val="single"/>
        </w:rPr>
        <w:t xml:space="preserve">Wisdom </w:t>
      </w:r>
      <w:r>
        <w:t>is the Truth of God’s Will revealed that you might know for yourself and also to help another to better understand God’s Will and Eternal purpose.</w:t>
      </w:r>
    </w:p>
    <w:p w:rsidR="00D220C6" w:rsidRDefault="00D220C6" w:rsidP="00D220C6">
      <w:pPr>
        <w:pStyle w:val="Subtitle"/>
        <w:numPr>
          <w:ilvl w:val="0"/>
          <w:numId w:val="25"/>
        </w:numPr>
        <w:jc w:val="both"/>
      </w:pPr>
      <w:r>
        <w:t xml:space="preserve">The Word of </w:t>
      </w:r>
      <w:r w:rsidRPr="00F33E3F">
        <w:rPr>
          <w:u w:val="single"/>
        </w:rPr>
        <w:t>Knowledge</w:t>
      </w:r>
      <w:r>
        <w:t xml:space="preserve"> is the Knowledge given by the Spirit to help us appropriate the promises. </w:t>
      </w:r>
    </w:p>
    <w:p w:rsidR="00D220C6" w:rsidRPr="00926BDD" w:rsidRDefault="00D220C6" w:rsidP="00D220C6">
      <w:pPr>
        <w:pStyle w:val="Subtitle"/>
        <w:numPr>
          <w:ilvl w:val="0"/>
          <w:numId w:val="25"/>
        </w:numPr>
        <w:jc w:val="both"/>
        <w:rPr>
          <w:u w:val="single"/>
        </w:rPr>
      </w:pPr>
      <w:r>
        <w:t xml:space="preserve">The gift of </w:t>
      </w:r>
      <w:r w:rsidRPr="00F33E3F">
        <w:rPr>
          <w:u w:val="single"/>
        </w:rPr>
        <w:t>Faith</w:t>
      </w:r>
      <w:r>
        <w:rPr>
          <w:u w:val="single"/>
        </w:rPr>
        <w:t xml:space="preserve"> </w:t>
      </w:r>
      <w:r w:rsidRPr="00F33E3F">
        <w:t>is for something specific</w:t>
      </w:r>
      <w:r>
        <w:t xml:space="preserve"> that needs immediate attention.</w:t>
      </w:r>
    </w:p>
    <w:p w:rsidR="00D220C6" w:rsidRPr="00590113" w:rsidRDefault="00D220C6" w:rsidP="00D220C6">
      <w:pPr>
        <w:pStyle w:val="Subtitle"/>
        <w:jc w:val="both"/>
        <w:rPr>
          <w:b/>
          <w:u w:val="single"/>
        </w:rPr>
      </w:pPr>
      <w:r w:rsidRPr="00590113">
        <w:rPr>
          <w:b/>
          <w:u w:val="single"/>
        </w:rPr>
        <w:t>Wisdom</w:t>
      </w:r>
    </w:p>
    <w:p w:rsidR="00D220C6" w:rsidRDefault="00D220C6" w:rsidP="00D220C6">
      <w:pPr>
        <w:pStyle w:val="Subtitle"/>
        <w:jc w:val="both"/>
      </w:pPr>
      <w:r w:rsidRPr="00590113">
        <w:t>James 1:5  If any of you lack wisdom, let him ask of God, that giveth to all men liberally, and upbraideth not; and it shall be given him.</w:t>
      </w:r>
    </w:p>
    <w:p w:rsidR="00D220C6" w:rsidRDefault="00D220C6" w:rsidP="00D220C6">
      <w:pPr>
        <w:pStyle w:val="Subtitle"/>
        <w:jc w:val="both"/>
      </w:pPr>
    </w:p>
    <w:p w:rsidR="00D220C6" w:rsidRDefault="00D220C6" w:rsidP="00D220C6">
      <w:pPr>
        <w:pStyle w:val="Subtitle"/>
        <w:jc w:val="both"/>
        <w:rPr>
          <w:b/>
          <w:u w:val="single"/>
        </w:rPr>
      </w:pPr>
      <w:r w:rsidRPr="00590113">
        <w:rPr>
          <w:b/>
          <w:u w:val="single"/>
        </w:rPr>
        <w:t>Knowledge</w:t>
      </w:r>
    </w:p>
    <w:p w:rsidR="00D220C6" w:rsidRDefault="00D220C6" w:rsidP="00D220C6">
      <w:pPr>
        <w:pStyle w:val="Subtitle"/>
        <w:jc w:val="both"/>
      </w:pPr>
      <w:r w:rsidRPr="00590113">
        <w:t>Ho</w:t>
      </w:r>
      <w:r>
        <w:t xml:space="preserve">sea 4:6 </w:t>
      </w:r>
      <w:r w:rsidRPr="00590113">
        <w:t>My people are destroyed for lack of knowledge: because thou hast rejected knowledge, I will also reject thee, that thou shalt be no priest to me: seeing thou hast forgotten the law of thy God, I will also forget thy children.</w:t>
      </w:r>
    </w:p>
    <w:p w:rsidR="00D220C6" w:rsidRDefault="00D220C6" w:rsidP="00D220C6">
      <w:pPr>
        <w:pStyle w:val="Subtitle"/>
        <w:jc w:val="both"/>
      </w:pPr>
    </w:p>
    <w:p w:rsidR="00D220C6" w:rsidRDefault="00D220C6" w:rsidP="00D220C6">
      <w:pPr>
        <w:pStyle w:val="Subtitle"/>
        <w:jc w:val="both"/>
        <w:rPr>
          <w:b/>
          <w:u w:val="single"/>
        </w:rPr>
      </w:pPr>
      <w:r w:rsidRPr="00590113">
        <w:rPr>
          <w:b/>
          <w:u w:val="single"/>
        </w:rPr>
        <w:t>Faith</w:t>
      </w:r>
    </w:p>
    <w:p w:rsidR="00D220C6" w:rsidRDefault="00D220C6" w:rsidP="00D220C6">
      <w:pPr>
        <w:pStyle w:val="Subtitle"/>
        <w:jc w:val="both"/>
      </w:pPr>
      <w:r>
        <w:t xml:space="preserve">I </w:t>
      </w:r>
      <w:r w:rsidRPr="005B6DB9">
        <w:t>Th</w:t>
      </w:r>
      <w:r>
        <w:t>es.</w:t>
      </w:r>
      <w:r w:rsidRPr="005B6DB9">
        <w:t xml:space="preserve"> 3:10 Night and day praying exceedingly that we might see your face, and might perfect that which is lacking in your faith?</w:t>
      </w:r>
    </w:p>
    <w:p w:rsidR="00D220C6" w:rsidRPr="005B6DB9" w:rsidRDefault="00D220C6" w:rsidP="00D220C6">
      <w:pPr>
        <w:pStyle w:val="Subtitle"/>
        <w:jc w:val="both"/>
      </w:pPr>
      <w:r w:rsidRPr="00590113">
        <w:t>M</w:t>
      </w:r>
      <w:r>
        <w:t>a</w:t>
      </w:r>
      <w:r w:rsidRPr="00590113">
        <w:t>t</w:t>
      </w:r>
      <w:r>
        <w:t>.</w:t>
      </w:r>
      <w:r w:rsidRPr="00590113">
        <w:t xml:space="preserve"> 17:20 </w:t>
      </w:r>
      <w:r>
        <w:t>If ye have faith…</w:t>
      </w:r>
      <w:r w:rsidRPr="00590113">
        <w:t xml:space="preserve">nothing shall be impossible </w:t>
      </w:r>
    </w:p>
    <w:p w:rsidR="00D220C6" w:rsidRDefault="00D220C6" w:rsidP="00D220C6">
      <w:pPr>
        <w:pStyle w:val="Subtitle"/>
        <w:jc w:val="both"/>
      </w:pPr>
      <w:r w:rsidRPr="00B15E47">
        <w:t>Ac</w:t>
      </w:r>
      <w:r>
        <w:t>ts</w:t>
      </w:r>
      <w:r w:rsidRPr="00B15E47">
        <w:t xml:space="preserve"> 3:16 through faith </w:t>
      </w:r>
      <w:r>
        <w:t>…</w:t>
      </w:r>
      <w:r w:rsidRPr="00B15E47">
        <w:t>made this man strong</w:t>
      </w:r>
      <w:r>
        <w:t>…sound</w:t>
      </w:r>
    </w:p>
    <w:p w:rsidR="00D220C6" w:rsidRDefault="00D220C6" w:rsidP="00D220C6">
      <w:pPr>
        <w:pStyle w:val="Subtitle"/>
        <w:jc w:val="both"/>
      </w:pPr>
      <w:r>
        <w:t xml:space="preserve">Mat. 14:29 “he said, Come. And when Peter was come” </w:t>
      </w:r>
    </w:p>
    <w:p w:rsidR="00D220C6" w:rsidRDefault="00D220C6" w:rsidP="00D220C6">
      <w:pPr>
        <w:pStyle w:val="Subtitle"/>
        <w:jc w:val="both"/>
      </w:pPr>
      <w:r>
        <w:t>Acts 27:24 Saying, Fear not, Paul; thou must be brought before Caesar: and, lo, God hath given thee all them that sail with thee.</w:t>
      </w:r>
    </w:p>
    <w:p w:rsidR="00D220C6" w:rsidRPr="00B15E47" w:rsidRDefault="00D220C6" w:rsidP="00D220C6">
      <w:pPr>
        <w:pStyle w:val="Subtitle"/>
        <w:jc w:val="both"/>
      </w:pPr>
      <w:r>
        <w:t>Gen.41:16; Dan.2:21,30; Acts 3:12; IICor 3:5; ICor15:10</w:t>
      </w:r>
    </w:p>
    <w:p w:rsidR="0085253C" w:rsidRDefault="0085253C">
      <w:pPr>
        <w:pStyle w:val="Subtitle"/>
        <w:rPr>
          <w:rFonts w:ascii="Times" w:hAnsi="Times"/>
          <w:b/>
          <w:bCs/>
          <w:smallCaps/>
          <w:sz w:val="32"/>
        </w:rPr>
      </w:pPr>
    </w:p>
    <w:p w:rsidR="0085253C" w:rsidRDefault="0085253C">
      <w:pPr>
        <w:pStyle w:val="Subtitle"/>
      </w:pPr>
    </w:p>
    <w:p w:rsidR="009051F1" w:rsidRDefault="009051F1" w:rsidP="009051F1">
      <w:pPr>
        <w:pStyle w:val="Subtitle"/>
        <w:jc w:val="left"/>
      </w:pPr>
    </w:p>
    <w:sectPr w:rsidR="009051F1"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7C6" w:rsidRDefault="004D77C6">
      <w:r>
        <w:separator/>
      </w:r>
    </w:p>
  </w:endnote>
  <w:endnote w:type="continuationSeparator" w:id="0">
    <w:p w:rsidR="004D77C6" w:rsidRDefault="004D77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7C6" w:rsidRDefault="004D77C6">
      <w:r>
        <w:separator/>
      </w:r>
    </w:p>
  </w:footnote>
  <w:footnote w:type="continuationSeparator" w:id="0">
    <w:p w:rsidR="004D77C6" w:rsidRDefault="004D77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5214F53"/>
    <w:multiLevelType w:val="hybridMultilevel"/>
    <w:tmpl w:val="1F2E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B312914"/>
    <w:multiLevelType w:val="hybridMultilevel"/>
    <w:tmpl w:val="B23643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8162C6E"/>
    <w:multiLevelType w:val="hybridMultilevel"/>
    <w:tmpl w:val="C00876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D72A69"/>
    <w:multiLevelType w:val="hybridMultilevel"/>
    <w:tmpl w:val="1DBC322A"/>
    <w:lvl w:ilvl="0" w:tplc="D2FA4C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4"/>
  </w:num>
  <w:num w:numId="4">
    <w:abstractNumId w:val="21"/>
  </w:num>
  <w:num w:numId="5">
    <w:abstractNumId w:val="17"/>
  </w:num>
  <w:num w:numId="6">
    <w:abstractNumId w:val="22"/>
  </w:num>
  <w:num w:numId="7">
    <w:abstractNumId w:val="18"/>
  </w:num>
  <w:num w:numId="8">
    <w:abstractNumId w:val="16"/>
  </w:num>
  <w:num w:numId="9">
    <w:abstractNumId w:val="24"/>
  </w:num>
  <w:num w:numId="10">
    <w:abstractNumId w:val="19"/>
  </w:num>
  <w:num w:numId="11">
    <w:abstractNumId w:val="20"/>
  </w:num>
  <w:num w:numId="12">
    <w:abstractNumId w:val="2"/>
  </w:num>
  <w:num w:numId="13">
    <w:abstractNumId w:val="10"/>
  </w:num>
  <w:num w:numId="14">
    <w:abstractNumId w:val="9"/>
  </w:num>
  <w:num w:numId="15">
    <w:abstractNumId w:val="23"/>
  </w:num>
  <w:num w:numId="16">
    <w:abstractNumId w:val="15"/>
  </w:num>
  <w:num w:numId="17">
    <w:abstractNumId w:val="7"/>
  </w:num>
  <w:num w:numId="18">
    <w:abstractNumId w:val="11"/>
  </w:num>
  <w:num w:numId="19">
    <w:abstractNumId w:val="3"/>
  </w:num>
  <w:num w:numId="20">
    <w:abstractNumId w:val="6"/>
  </w:num>
  <w:num w:numId="21">
    <w:abstractNumId w:val="0"/>
  </w:num>
  <w:num w:numId="22">
    <w:abstractNumId w:val="1"/>
  </w:num>
  <w:num w:numId="23">
    <w:abstractNumId w:val="13"/>
  </w:num>
  <w:num w:numId="24">
    <w:abstractNumId w:val="8"/>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ttachedTemplate r:id="rId1"/>
  <w:defaultTabStop w:val="720"/>
  <w:drawingGridHorizontalSpacing w:val="120"/>
  <w:displayHorizontalDrawingGridEvery w:val="2"/>
  <w:noPunctuationKerning/>
  <w:characterSpacingControl w:val="doNotCompress"/>
  <w:printTwoOnOne/>
  <w:savePreviewPicture/>
  <w:footnotePr>
    <w:footnote w:id="-1"/>
    <w:footnote w:id="0"/>
  </w:footnotePr>
  <w:endnotePr>
    <w:endnote w:id="-1"/>
    <w:endnote w:id="0"/>
  </w:endnotePr>
  <w:compat/>
  <w:rsids>
    <w:rsidRoot w:val="004D77C6"/>
    <w:rsid w:val="00047822"/>
    <w:rsid w:val="00062522"/>
    <w:rsid w:val="000D3C9A"/>
    <w:rsid w:val="00173D58"/>
    <w:rsid w:val="001D5D5F"/>
    <w:rsid w:val="00286B0B"/>
    <w:rsid w:val="002B5FDD"/>
    <w:rsid w:val="002D1BFF"/>
    <w:rsid w:val="003B1FB0"/>
    <w:rsid w:val="003B4D7F"/>
    <w:rsid w:val="004D77C6"/>
    <w:rsid w:val="0050528D"/>
    <w:rsid w:val="00575812"/>
    <w:rsid w:val="00592479"/>
    <w:rsid w:val="0070091E"/>
    <w:rsid w:val="0085253C"/>
    <w:rsid w:val="008A1391"/>
    <w:rsid w:val="009051F1"/>
    <w:rsid w:val="0098176A"/>
    <w:rsid w:val="00985E26"/>
    <w:rsid w:val="00A20C60"/>
    <w:rsid w:val="00B04238"/>
    <w:rsid w:val="00D220C6"/>
    <w:rsid w:val="00F82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23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04238"/>
    <w:pPr>
      <w:jc w:val="center"/>
    </w:pPr>
    <w:rPr>
      <w:sz w:val="32"/>
    </w:rPr>
  </w:style>
  <w:style w:type="paragraph" w:styleId="Subtitle">
    <w:name w:val="Subtitle"/>
    <w:basedOn w:val="Normal"/>
    <w:qFormat/>
    <w:rsid w:val="00B04238"/>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3B1FB0"/>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53AF5-97E1-40D5-B7B7-CEE04DF94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2</TotalTime>
  <Pages>4</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4480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Stephen G. Reynolds, Sr.</dc:creator>
  <cp:lastModifiedBy>Stephen G. Reynolds, Sr.</cp:lastModifiedBy>
  <cp:revision>1</cp:revision>
  <cp:lastPrinted>2007-10-28T13:26:00Z</cp:lastPrinted>
  <dcterms:created xsi:type="dcterms:W3CDTF">2009-10-24T20:27:00Z</dcterms:created>
  <dcterms:modified xsi:type="dcterms:W3CDTF">2009-10-24T20:29:00Z</dcterms:modified>
</cp:coreProperties>
</file>