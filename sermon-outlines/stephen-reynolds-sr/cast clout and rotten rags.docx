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622B1D" w:rsidP="00622B1D">
      <w:pPr>
        <w:pStyle w:val="Subtitle"/>
        <w:tabs>
          <w:tab w:val="left" w:pos="2720"/>
        </w:tabs>
        <w:jc w:val="left"/>
      </w:pPr>
      <w:r>
        <w:t xml:space="preserve">                              August 1, 2010</w:t>
      </w:r>
    </w:p>
    <w:p w:rsidR="0085253C" w:rsidRPr="00142945" w:rsidRDefault="0085253C">
      <w:pPr>
        <w:pStyle w:val="Subtitle"/>
        <w:jc w:val="left"/>
        <w:rPr>
          <w:sz w:val="24"/>
          <w:szCs w:val="24"/>
        </w:rPr>
      </w:pPr>
    </w:p>
    <w:p w:rsidR="00142945" w:rsidRPr="00142945" w:rsidRDefault="00142945" w:rsidP="00142945">
      <w:pPr>
        <w:jc w:val="center"/>
        <w:rPr>
          <w:b/>
          <w:sz w:val="28"/>
          <w:szCs w:val="28"/>
        </w:rPr>
      </w:pPr>
      <w:r w:rsidRPr="00142945">
        <w:rPr>
          <w:b/>
          <w:sz w:val="28"/>
          <w:szCs w:val="28"/>
        </w:rPr>
        <w:t>True Humility</w:t>
      </w:r>
    </w:p>
    <w:p w:rsidR="00142945" w:rsidRPr="00385F40" w:rsidRDefault="00BA6C37" w:rsidP="00BA6C37">
      <w:pPr>
        <w:pStyle w:val="Title"/>
        <w:jc w:val="left"/>
        <w:rPr>
          <w:sz w:val="24"/>
          <w:szCs w:val="24"/>
        </w:rPr>
      </w:pPr>
      <w:r w:rsidRPr="00BA6C37">
        <w:rPr>
          <w:sz w:val="24"/>
          <w:szCs w:val="24"/>
        </w:rPr>
        <w:t>IPt.5:5-6 “</w:t>
      </w:r>
      <w:r>
        <w:rPr>
          <w:sz w:val="24"/>
          <w:szCs w:val="24"/>
        </w:rPr>
        <w:t>clothed</w:t>
      </w:r>
      <w:r w:rsidRPr="00BA6C37">
        <w:rPr>
          <w:sz w:val="24"/>
          <w:szCs w:val="24"/>
        </w:rPr>
        <w:t xml:space="preserve">” </w:t>
      </w:r>
      <w:r w:rsidRPr="00385F40">
        <w:rPr>
          <w:sz w:val="24"/>
          <w:szCs w:val="24"/>
        </w:rPr>
        <w:t>Job 22:29; Jam4:6,10; Mt 23:12; Php 2:3</w:t>
      </w:r>
    </w:p>
    <w:p w:rsidR="00142945" w:rsidRDefault="00142945" w:rsidP="00142945">
      <w:pPr>
        <w:pStyle w:val="Title"/>
        <w:rPr>
          <w:sz w:val="24"/>
          <w:szCs w:val="24"/>
        </w:rPr>
      </w:pPr>
      <w:r w:rsidRPr="00142945">
        <w:rPr>
          <w:sz w:val="24"/>
          <w:szCs w:val="24"/>
        </w:rPr>
        <w:t>Outdated Outfits—</w:t>
      </w:r>
      <w:r w:rsidR="00336F48">
        <w:rPr>
          <w:sz w:val="24"/>
          <w:szCs w:val="24"/>
        </w:rPr>
        <w:t xml:space="preserve">“old </w:t>
      </w:r>
      <w:r w:rsidRPr="00142945">
        <w:rPr>
          <w:sz w:val="24"/>
          <w:szCs w:val="24"/>
        </w:rPr>
        <w:t xml:space="preserve">Cast Clouts and </w:t>
      </w:r>
      <w:r w:rsidR="00336F48">
        <w:rPr>
          <w:sz w:val="24"/>
          <w:szCs w:val="24"/>
        </w:rPr>
        <w:t xml:space="preserve">old </w:t>
      </w:r>
      <w:r w:rsidRPr="00142945">
        <w:rPr>
          <w:sz w:val="24"/>
          <w:szCs w:val="24"/>
        </w:rPr>
        <w:t>Rotten Rags</w:t>
      </w:r>
      <w:r w:rsidR="00336F48">
        <w:rPr>
          <w:sz w:val="24"/>
          <w:szCs w:val="24"/>
        </w:rPr>
        <w:t>”</w:t>
      </w:r>
    </w:p>
    <w:p w:rsidR="00336F48" w:rsidRPr="00336F48" w:rsidRDefault="00336F48" w:rsidP="00142945">
      <w:pPr>
        <w:pStyle w:val="Title"/>
        <w:rPr>
          <w:sz w:val="16"/>
          <w:szCs w:val="16"/>
        </w:rPr>
      </w:pPr>
    </w:p>
    <w:p w:rsidR="00142945" w:rsidRDefault="00142945" w:rsidP="00142945">
      <w:r>
        <w:t>CLOTHING ONCE WORN BY MEN OF POWER AND POSITION BUT NOW CAST ASIDE, TORN AND ROTTEN</w:t>
      </w:r>
    </w:p>
    <w:p w:rsidR="00142945" w:rsidRDefault="00142945" w:rsidP="00142945">
      <w:r>
        <w:t xml:space="preserve">“CAST”    aside not to be used for wearing but kept for a MEMORY, a MEMORIAL and even a MONUMENT. </w:t>
      </w:r>
    </w:p>
    <w:p w:rsidR="00336F48" w:rsidRPr="00336F48" w:rsidRDefault="00336F48" w:rsidP="00142945">
      <w:pPr>
        <w:rPr>
          <w:sz w:val="16"/>
          <w:szCs w:val="16"/>
        </w:rPr>
      </w:pPr>
    </w:p>
    <w:p w:rsidR="00142945" w:rsidRDefault="00142945" w:rsidP="00142945">
      <w:r>
        <w:t>God can take the best or worst of what man has to offer and give it brand new use.</w:t>
      </w:r>
    </w:p>
    <w:p w:rsidR="00B26BF8" w:rsidRDefault="00142945" w:rsidP="00142945">
      <w:r>
        <w:t xml:space="preserve">Men can take the best of what he has and end up with just filthy rags   </w:t>
      </w:r>
    </w:p>
    <w:p w:rsidR="00142945" w:rsidRPr="00561CC3" w:rsidRDefault="00142945" w:rsidP="00142945">
      <w:r>
        <w:t xml:space="preserve">                                                                                                                                                                                                                                                                                                                                                                                                                                                                                                              </w:t>
      </w:r>
    </w:p>
    <w:p w:rsidR="00142945" w:rsidRDefault="00142945" w:rsidP="00142945">
      <w:r>
        <w:t>Jer 37:15—</w:t>
      </w:r>
      <w:r w:rsidRPr="00561CC3">
        <w:rPr>
          <w:i/>
        </w:rPr>
        <w:t>Wherefore the princes were wroth with Jeremiah, and smote him, and put him in prison in the house of Jonathan the scribe: for they had made that the prison.</w:t>
      </w:r>
    </w:p>
    <w:p w:rsidR="00142945" w:rsidRPr="00561CC3" w:rsidRDefault="00142945" w:rsidP="00142945">
      <w:pPr>
        <w:rPr>
          <w:i/>
        </w:rPr>
      </w:pPr>
      <w:r>
        <w:t>38:6—</w:t>
      </w:r>
      <w:r w:rsidRPr="00561CC3">
        <w:rPr>
          <w:i/>
        </w:rPr>
        <w:t>Then took they Jeremiah, and cast him into the dungeon of Malchiah the son of Hammelech, that was in the court of the prison: and they let down Jeremiah with cords. And in the dungeon there was no water, but mire: so Jeremiah sunk in the mire.</w:t>
      </w:r>
    </w:p>
    <w:p w:rsidR="00142945" w:rsidRPr="00163D13" w:rsidRDefault="00142945" w:rsidP="00142945">
      <w:pPr>
        <w:rPr>
          <w:i/>
        </w:rPr>
      </w:pPr>
      <w:r>
        <w:rPr>
          <w:i/>
        </w:rPr>
        <w:t>11—</w:t>
      </w:r>
      <w:r w:rsidRPr="00163D13">
        <w:rPr>
          <w:i/>
        </w:rPr>
        <w:t xml:space="preserve">So Ebedmelech took the men with him, and went into the house of the king under the treasury, and took thence </w:t>
      </w:r>
      <w:r w:rsidRPr="00385F40">
        <w:rPr>
          <w:i/>
          <w:u w:val="single"/>
        </w:rPr>
        <w:t>old cast clouts and old rotten rags</w:t>
      </w:r>
      <w:r w:rsidRPr="00163D13">
        <w:rPr>
          <w:i/>
        </w:rPr>
        <w:t>, and let them down by cords into the dungeon to Jeremiah.</w:t>
      </w:r>
    </w:p>
    <w:p w:rsidR="00142945" w:rsidRPr="00163D13" w:rsidRDefault="00142945" w:rsidP="00142945">
      <w:pPr>
        <w:rPr>
          <w:i/>
        </w:rPr>
      </w:pPr>
      <w:r w:rsidRPr="00AC7A74">
        <w:t>12</w:t>
      </w:r>
      <w:r>
        <w:rPr>
          <w:i/>
        </w:rPr>
        <w:t>—</w:t>
      </w:r>
      <w:r w:rsidRPr="00163D13">
        <w:rPr>
          <w:i/>
        </w:rPr>
        <w:t xml:space="preserve">And Ebedmelech the Ethiopian said unto Jeremiah, Put now these </w:t>
      </w:r>
      <w:r w:rsidRPr="00385F40">
        <w:rPr>
          <w:i/>
          <w:u w:val="single"/>
        </w:rPr>
        <w:t>old cast clouts and rotten rags</w:t>
      </w:r>
      <w:r w:rsidRPr="00163D13">
        <w:rPr>
          <w:i/>
        </w:rPr>
        <w:t xml:space="preserve"> under thine armholes under the cords. And Jeremiah did so.</w:t>
      </w:r>
    </w:p>
    <w:p w:rsidR="00142945" w:rsidRDefault="00142945" w:rsidP="00142945">
      <w:pPr>
        <w:rPr>
          <w:i/>
        </w:rPr>
      </w:pPr>
      <w:r>
        <w:t>13—</w:t>
      </w:r>
      <w:r w:rsidRPr="00AC7A74">
        <w:rPr>
          <w:i/>
        </w:rPr>
        <w:t>So they drew up Jeremiah with cords, and took him up out of the dungeon: and Jeremiah remained in the court of the prison.</w:t>
      </w:r>
    </w:p>
    <w:p w:rsidR="00142945" w:rsidRPr="00AC7A74" w:rsidRDefault="00142945" w:rsidP="00142945">
      <w:pPr>
        <w:rPr>
          <w:i/>
          <w:sz w:val="16"/>
          <w:szCs w:val="16"/>
        </w:rPr>
      </w:pPr>
    </w:p>
    <w:p w:rsidR="00142945" w:rsidRPr="00385F40" w:rsidRDefault="00142945" w:rsidP="00142945">
      <w:r>
        <w:t>Isa 64:6—</w:t>
      </w:r>
      <w:r w:rsidRPr="00163D13">
        <w:rPr>
          <w:i/>
        </w:rPr>
        <w:t>But we are all as an unclean thing, and all our righteousnesses are as filthy rags; and we all do fade as a leaf; and our iniquities, like the wind, have taken us away.</w:t>
      </w:r>
    </w:p>
    <w:p w:rsidR="00142945" w:rsidRDefault="00142945" w:rsidP="00142945">
      <w:r>
        <w:lastRenderedPageBreak/>
        <w:t>Ro 3:10 As it is written, There is none righteous, no, not one:</w:t>
      </w:r>
    </w:p>
    <w:p w:rsidR="00142945" w:rsidRPr="00AC7A74" w:rsidRDefault="00142945" w:rsidP="00142945">
      <w:pPr>
        <w:rPr>
          <w:sz w:val="16"/>
          <w:szCs w:val="16"/>
        </w:rPr>
      </w:pPr>
    </w:p>
    <w:p w:rsidR="00142945" w:rsidRDefault="00142945" w:rsidP="00142945">
      <w:r w:rsidRPr="00163D13">
        <w:t>Isa 42:22 But this is a people robbed and spoiled; they are all of them snared in holes, and they are hid in prison houses: they are for a prey, and none delivereth; for a spoil, and none saith, Restore.</w:t>
      </w:r>
    </w:p>
    <w:p w:rsidR="00142945" w:rsidRPr="00AC7A74" w:rsidRDefault="00142945" w:rsidP="00142945">
      <w:pPr>
        <w:rPr>
          <w:sz w:val="16"/>
          <w:szCs w:val="16"/>
        </w:rPr>
      </w:pPr>
    </w:p>
    <w:p w:rsidR="00142945" w:rsidRDefault="00142945" w:rsidP="00142945">
      <w:r w:rsidRPr="00CE046E">
        <w:t>1Co 6:11 And such were some of you: but ye are washed, but ye are sanctified, but ye are justified in the name of the Lord Jesus, and by the Spirit of our God.</w:t>
      </w:r>
    </w:p>
    <w:p w:rsidR="00142945" w:rsidRPr="00EE2B71" w:rsidRDefault="00142945" w:rsidP="00142945">
      <w:pPr>
        <w:rPr>
          <w:sz w:val="16"/>
          <w:szCs w:val="16"/>
        </w:rPr>
      </w:pPr>
    </w:p>
    <w:p w:rsidR="00142945" w:rsidRDefault="00142945" w:rsidP="00142945">
      <w:r>
        <w:t>The rags are that which are compatible with the flesh; but no matter how much care and compassion one may show, man can’t deliver the mind, heart, soul or spirit of a man.</w:t>
      </w:r>
    </w:p>
    <w:p w:rsidR="00142945" w:rsidRDefault="00142945" w:rsidP="00142945">
      <w:r>
        <w:t xml:space="preserve"> Only the LORD can deliver the mind, heart, soul and spirit of a man .</w:t>
      </w:r>
    </w:p>
    <w:p w:rsidR="00142945" w:rsidRDefault="00142945" w:rsidP="00142945">
      <w:pPr>
        <w:rPr>
          <w:sz w:val="16"/>
          <w:szCs w:val="16"/>
        </w:rPr>
      </w:pPr>
    </w:p>
    <w:p w:rsidR="00142945" w:rsidRDefault="00142945" w:rsidP="00142945">
      <w:pPr>
        <w:rPr>
          <w:i/>
        </w:rPr>
      </w:pPr>
      <w:r>
        <w:rPr>
          <w:i/>
        </w:rPr>
        <w:t>“</w:t>
      </w:r>
      <w:r w:rsidRPr="00163D13">
        <w:rPr>
          <w:i/>
        </w:rPr>
        <w:t>Ebedmelech took the men with him</w:t>
      </w:r>
      <w:r>
        <w:rPr>
          <w:i/>
        </w:rPr>
        <w:t>”</w:t>
      </w:r>
    </w:p>
    <w:p w:rsidR="00142945" w:rsidRPr="000D1EC3" w:rsidRDefault="00142945" w:rsidP="00142945">
      <w:pPr>
        <w:rPr>
          <w:i/>
        </w:rPr>
      </w:pPr>
      <w:r>
        <w:rPr>
          <w:i/>
        </w:rPr>
        <w:t>Man can very carefully deliver man from a pit, but man can’t erase the pit out of the mind, heart, soul and spirit of a man.</w:t>
      </w:r>
    </w:p>
    <w:p w:rsidR="00B26BF8" w:rsidRPr="008F1938" w:rsidRDefault="00142945" w:rsidP="00142945">
      <w:r>
        <w:t>Jeremiah  cried please don’t send me back to the pit, you will forget me and I will die there.</w:t>
      </w:r>
    </w:p>
    <w:p w:rsidR="00142945" w:rsidRDefault="00142945" w:rsidP="00142945">
      <w:r>
        <w:t>Jer 37:20 Therefore hear now, I pray thee, O my lord the king: let my supplication, I pray thee, be accepted before thee; that thou cause me not to return to the house of Jonathan the scribe, lest I die there.</w:t>
      </w:r>
    </w:p>
    <w:p w:rsidR="00B26BF8" w:rsidRPr="0086633D" w:rsidRDefault="00B26BF8" w:rsidP="00142945">
      <w:pPr>
        <w:rPr>
          <w:sz w:val="16"/>
          <w:szCs w:val="16"/>
        </w:rPr>
      </w:pPr>
    </w:p>
    <w:p w:rsidR="00B26BF8" w:rsidRDefault="00B26BF8" w:rsidP="00142945">
      <w:r w:rsidRPr="00B26BF8">
        <w:rPr>
          <w:sz w:val="28"/>
          <w:szCs w:val="28"/>
        </w:rPr>
        <w:t>Our prayer must remain to God, not toward people</w:t>
      </w:r>
      <w:r>
        <w:t>.</w:t>
      </w:r>
    </w:p>
    <w:p w:rsidR="00336F48" w:rsidRPr="0086633D" w:rsidRDefault="00336F48" w:rsidP="00142945">
      <w:pPr>
        <w:rPr>
          <w:sz w:val="16"/>
          <w:szCs w:val="16"/>
        </w:rPr>
      </w:pPr>
    </w:p>
    <w:p w:rsidR="00142945" w:rsidRDefault="00142945" w:rsidP="00142945">
      <w:pPr>
        <w:jc w:val="center"/>
        <w:rPr>
          <w:b/>
        </w:rPr>
      </w:pPr>
      <w:r w:rsidRPr="006E2B50">
        <w:rPr>
          <w:b/>
        </w:rPr>
        <w:t xml:space="preserve">They rejected his counsel but </w:t>
      </w:r>
      <w:r>
        <w:rPr>
          <w:b/>
        </w:rPr>
        <w:t xml:space="preserve">they </w:t>
      </w:r>
      <w:r w:rsidRPr="006E2B50">
        <w:rPr>
          <w:b/>
        </w:rPr>
        <w:t>desired his prayer</w:t>
      </w:r>
    </w:p>
    <w:p w:rsidR="00336F48" w:rsidRPr="0086633D" w:rsidRDefault="00336F48" w:rsidP="00142945">
      <w:pPr>
        <w:jc w:val="center"/>
        <w:rPr>
          <w:b/>
          <w:sz w:val="16"/>
          <w:szCs w:val="16"/>
        </w:rPr>
      </w:pPr>
    </w:p>
    <w:p w:rsidR="0086633D" w:rsidRDefault="00142945" w:rsidP="00142945">
      <w:r>
        <w:t xml:space="preserve">Jer 37:2 </w:t>
      </w:r>
      <w:r w:rsidRPr="003118F0">
        <w:rPr>
          <w:u w:val="single"/>
        </w:rPr>
        <w:t>But neither</w:t>
      </w:r>
      <w:r>
        <w:t xml:space="preserve"> he, nor his servants, nor the people of the land, </w:t>
      </w:r>
      <w:r w:rsidRPr="003118F0">
        <w:rPr>
          <w:u w:val="single"/>
        </w:rPr>
        <w:t>did hearken unto the words of the LORD</w:t>
      </w:r>
      <w:r>
        <w:t>, which he spake by the prophet Jeremiah.</w:t>
      </w:r>
    </w:p>
    <w:p w:rsidR="00B26BF8" w:rsidRPr="0086633D" w:rsidRDefault="00142945" w:rsidP="00142945">
      <w:pPr>
        <w:rPr>
          <w:b/>
          <w:u w:val="single"/>
        </w:rPr>
      </w:pPr>
      <w:r>
        <w:t xml:space="preserve">3 And Zedekiah the king sent Jehucal the son of Shelemiah and Zephaniah the son of Maaseiah the priest to the prophet Jeremiah, saying, </w:t>
      </w:r>
      <w:r w:rsidRPr="003118F0">
        <w:rPr>
          <w:b/>
          <w:u w:val="single"/>
        </w:rPr>
        <w:t>Pray now unto the LORD our God for us.</w:t>
      </w:r>
      <w:r w:rsidR="0086633D">
        <w:rPr>
          <w:b/>
          <w:u w:val="single"/>
        </w:rPr>
        <w:t xml:space="preserve">                                                                                                           </w:t>
      </w:r>
      <w:r w:rsidR="0086633D">
        <w:t xml:space="preserve">James 5:16 </w:t>
      </w:r>
      <w:r w:rsidR="0086633D" w:rsidRPr="0086633D">
        <w:t xml:space="preserve">Confess your faults one to another, and pray one for another, that ye may be healed. </w:t>
      </w:r>
      <w:r w:rsidR="0086633D" w:rsidRPr="008F1938">
        <w:rPr>
          <w:u w:val="single"/>
        </w:rPr>
        <w:t>The effectual fervent prayer of a righteous man</w:t>
      </w:r>
      <w:r w:rsidR="0086633D" w:rsidRPr="0086633D">
        <w:t xml:space="preserve"> </w:t>
      </w:r>
      <w:r w:rsidR="0086633D" w:rsidRPr="008F1938">
        <w:rPr>
          <w:b/>
          <w:u w:val="single"/>
        </w:rPr>
        <w:t>availeth much</w:t>
      </w:r>
      <w:r w:rsidR="0086633D" w:rsidRPr="0086633D">
        <w:t>.</w:t>
      </w:r>
    </w:p>
    <w:p w:rsidR="00142945" w:rsidRDefault="00142945" w:rsidP="00142945">
      <w:pPr>
        <w:pStyle w:val="ListParagraph"/>
        <w:numPr>
          <w:ilvl w:val="0"/>
          <w:numId w:val="22"/>
        </w:numPr>
        <w:contextualSpacing/>
      </w:pPr>
      <w:r>
        <w:t>Old Cast Clouts and Old Rotten R</w:t>
      </w:r>
      <w:r w:rsidRPr="003118F0">
        <w:t>ags out of the treasury.</w:t>
      </w:r>
    </w:p>
    <w:p w:rsidR="00142945" w:rsidRDefault="00142945" w:rsidP="00142945">
      <w:pPr>
        <w:pStyle w:val="ListParagraph"/>
        <w:numPr>
          <w:ilvl w:val="0"/>
          <w:numId w:val="23"/>
        </w:numPr>
        <w:contextualSpacing/>
      </w:pPr>
      <w:r>
        <w:t xml:space="preserve">Representive of </w:t>
      </w:r>
      <w:r w:rsidR="008F1938" w:rsidRPr="008F1938">
        <w:rPr>
          <w:b/>
          <w:u w:val="single"/>
        </w:rPr>
        <w:t xml:space="preserve">praying </w:t>
      </w:r>
      <w:r w:rsidRPr="008F1938">
        <w:rPr>
          <w:b/>
          <w:u w:val="single"/>
        </w:rPr>
        <w:t>people</w:t>
      </w:r>
      <w:r>
        <w:t xml:space="preserve"> looking all their life for opportunit</w:t>
      </w:r>
      <w:r w:rsidR="003E6AC7">
        <w:t xml:space="preserve">y to prove themselves </w:t>
      </w:r>
      <w:r>
        <w:t>to God and now when they least expect it to be by them, God uses them for His Glory.</w:t>
      </w:r>
      <w:r>
        <w:tab/>
      </w:r>
    </w:p>
    <w:p w:rsidR="0086633D" w:rsidRPr="0086633D" w:rsidRDefault="0086633D" w:rsidP="0086633D">
      <w:pPr>
        <w:pStyle w:val="ListParagraph"/>
        <w:contextualSpacing/>
        <w:rPr>
          <w:sz w:val="16"/>
          <w:szCs w:val="16"/>
        </w:rPr>
      </w:pPr>
    </w:p>
    <w:p w:rsidR="00142945" w:rsidRDefault="00142945" w:rsidP="00142945">
      <w:r>
        <w:t>Mat.</w:t>
      </w:r>
      <w:r w:rsidRPr="00ED57E3">
        <w:t xml:space="preserve"> 22:14 For many are called, but few are chosen.</w:t>
      </w:r>
    </w:p>
    <w:p w:rsidR="0086633D" w:rsidRPr="0086633D" w:rsidRDefault="0086633D" w:rsidP="00142945">
      <w:pPr>
        <w:rPr>
          <w:sz w:val="16"/>
          <w:szCs w:val="16"/>
        </w:rPr>
      </w:pPr>
    </w:p>
    <w:p w:rsidR="00142945" w:rsidRDefault="00142945" w:rsidP="00142945">
      <w:r w:rsidRPr="00ED57E3">
        <w:t>Ro</w:t>
      </w:r>
      <w:r>
        <w:t>mans</w:t>
      </w:r>
      <w:r w:rsidRPr="00ED57E3">
        <w:t xml:space="preserve"> 9:23 And that he might make known the riches of his glory on the vessels of mercy, which he had afore prepared unto glory,</w:t>
      </w:r>
    </w:p>
    <w:p w:rsidR="0086633D" w:rsidRPr="0086633D" w:rsidRDefault="0086633D" w:rsidP="00142945">
      <w:pPr>
        <w:rPr>
          <w:sz w:val="16"/>
          <w:szCs w:val="16"/>
        </w:rPr>
      </w:pPr>
    </w:p>
    <w:p w:rsidR="00142945" w:rsidRDefault="00142945" w:rsidP="00142945">
      <w:r>
        <w:t>1Cor. 1:24 But unto them which are called, both Jews and Greeks, Christ the power of God, and the wisdom of God.</w:t>
      </w:r>
    </w:p>
    <w:p w:rsidR="00142945" w:rsidRDefault="00142945" w:rsidP="00142945">
      <w:r>
        <w:t xml:space="preserve"> 25 Because the foolishness of God is wiser than men; and the weakness of God is stronger than men.</w:t>
      </w:r>
    </w:p>
    <w:p w:rsidR="00142945" w:rsidRDefault="00142945" w:rsidP="00142945">
      <w:r>
        <w:t xml:space="preserve"> 26 For ye see your calling, brethren, how that not many wise men after the flesh, not many mighty, not many noble, are called:</w:t>
      </w:r>
    </w:p>
    <w:p w:rsidR="00142945" w:rsidRDefault="00142945" w:rsidP="00142945">
      <w:r>
        <w:t xml:space="preserve"> 27 But God hath chosen the foolish things of the world to confound the wise; and God hath chosen the weak things of the world to confound the things which are mighty;</w:t>
      </w:r>
    </w:p>
    <w:p w:rsidR="00142945" w:rsidRDefault="00142945" w:rsidP="00142945">
      <w:r>
        <w:t xml:space="preserve"> 28 And base things of the world, and things which are despised, hath God chosen, yea, and things which are not, to bring to nought things that are:</w:t>
      </w:r>
    </w:p>
    <w:p w:rsidR="00142945" w:rsidRDefault="00142945" w:rsidP="00142945">
      <w:r>
        <w:t xml:space="preserve"> 29 That no flesh should glory in his presence.</w:t>
      </w:r>
    </w:p>
    <w:p w:rsidR="00142945" w:rsidRDefault="00142945" w:rsidP="00142945">
      <w:r>
        <w:t xml:space="preserve"> 30 But of him are ye in Christ Jesus, who of God is made unto us wisdom, and righteousness, and sanctification, and redemption:</w:t>
      </w:r>
    </w:p>
    <w:p w:rsidR="00142945" w:rsidRDefault="00142945" w:rsidP="00142945">
      <w:r>
        <w:t xml:space="preserve"> 31 That, according as it is written, He that glorieth, let him glory in the Lord.</w:t>
      </w:r>
    </w:p>
    <w:p w:rsidR="00142945" w:rsidRPr="00882E39" w:rsidRDefault="00142945" w:rsidP="00142945">
      <w:pPr>
        <w:rPr>
          <w:sz w:val="16"/>
          <w:szCs w:val="16"/>
        </w:rPr>
      </w:pPr>
    </w:p>
    <w:p w:rsidR="00142945" w:rsidRDefault="00142945" w:rsidP="00142945">
      <w:pPr>
        <w:pStyle w:val="ListParagraph"/>
        <w:numPr>
          <w:ilvl w:val="0"/>
          <w:numId w:val="23"/>
        </w:numPr>
        <w:contextualSpacing/>
      </w:pPr>
      <w:r>
        <w:t>Many never advance when used because of their motive</w:t>
      </w:r>
    </w:p>
    <w:p w:rsidR="00142945" w:rsidRDefault="008F1938" w:rsidP="00142945">
      <w:r>
        <w:t xml:space="preserve">Mt 6:5 </w:t>
      </w:r>
      <w:r w:rsidR="00142945">
        <w:t xml:space="preserve">And when thou prayest, thou shalt not be as the hypocrites are: for they love to pray standing in the synagogues and in the corners of the streets, that they may be </w:t>
      </w:r>
      <w:r w:rsidR="00142945" w:rsidRPr="00ED57E3">
        <w:rPr>
          <w:b/>
          <w:u w:val="single"/>
        </w:rPr>
        <w:t>seen of men</w:t>
      </w:r>
      <w:r w:rsidR="00142945">
        <w:t>. Verily I say unto you, They have their reward.</w:t>
      </w:r>
    </w:p>
    <w:p w:rsidR="00142945" w:rsidRDefault="00142945" w:rsidP="00142945">
      <w:r>
        <w:t xml:space="preserve"> Mt 23:5 But all their works they do for to be </w:t>
      </w:r>
      <w:r w:rsidRPr="00ED57E3">
        <w:rPr>
          <w:b/>
          <w:u w:val="single"/>
        </w:rPr>
        <w:t>seen of men</w:t>
      </w:r>
      <w:r>
        <w:t>: they make broad their phylacteries, and enlarge the borders of their garments,</w:t>
      </w:r>
    </w:p>
    <w:p w:rsidR="00142945" w:rsidRDefault="00142945" w:rsidP="00142945">
      <w:r>
        <w:t>Mt 5:20 For I say unto you, That except your righteousness shall exceed the righteousness of the scribes and Pharisees, ye shall in no case enter into the kingdom of heaven.</w:t>
      </w:r>
    </w:p>
    <w:p w:rsidR="00142945" w:rsidRPr="00882E39" w:rsidRDefault="00142945" w:rsidP="00142945">
      <w:pPr>
        <w:rPr>
          <w:sz w:val="16"/>
          <w:szCs w:val="16"/>
        </w:rPr>
      </w:pPr>
    </w:p>
    <w:p w:rsidR="00142945" w:rsidRDefault="00142945" w:rsidP="00142945">
      <w:pPr>
        <w:pStyle w:val="ListParagraph"/>
        <w:numPr>
          <w:ilvl w:val="0"/>
          <w:numId w:val="23"/>
        </w:numPr>
        <w:contextualSpacing/>
      </w:pPr>
      <w:r>
        <w:t>Many never advance because of their ignorance.</w:t>
      </w:r>
    </w:p>
    <w:p w:rsidR="008F1938" w:rsidRDefault="008F1938" w:rsidP="008F1938">
      <w:pPr>
        <w:pStyle w:val="ListParagraph"/>
        <w:contextualSpacing/>
      </w:pPr>
    </w:p>
    <w:p w:rsidR="00142945" w:rsidRDefault="00142945" w:rsidP="00142945">
      <w:r>
        <w:t>Heb 5:12 For when for the time ye ought to be teachers, ye have need that one teach you again which be the first principles of the oracles of God; and are become such as have need of milk, and not of strong meat.</w:t>
      </w:r>
    </w:p>
    <w:p w:rsidR="00142945" w:rsidRPr="00882E39" w:rsidRDefault="00142945" w:rsidP="00142945">
      <w:pPr>
        <w:rPr>
          <w:sz w:val="16"/>
          <w:szCs w:val="16"/>
        </w:rPr>
      </w:pPr>
    </w:p>
    <w:p w:rsidR="00142945" w:rsidRDefault="00142945" w:rsidP="00142945">
      <w:r w:rsidRPr="00492399">
        <w:t>1Co</w:t>
      </w:r>
      <w:r>
        <w:t>r.</w:t>
      </w:r>
      <w:r w:rsidRPr="00492399">
        <w:t xml:space="preserve"> 3:3 For ye are yet carnal: for whereas there is among you envying, and strife, and divisions, </w:t>
      </w:r>
      <w:r w:rsidRPr="00882E39">
        <w:rPr>
          <w:u w:val="single"/>
        </w:rPr>
        <w:t>are ye not carnal, and walk as men</w:t>
      </w:r>
      <w:r w:rsidRPr="00492399">
        <w:t>?</w:t>
      </w:r>
    </w:p>
    <w:p w:rsidR="008F1938" w:rsidRDefault="008F1938" w:rsidP="00142945"/>
    <w:p w:rsidR="00142945" w:rsidRDefault="00142945" w:rsidP="00142945">
      <w:r>
        <w:t xml:space="preserve">Re 3:17 Because thou sayest, I am rich, and increased with goods, and have need of nothing; and </w:t>
      </w:r>
      <w:r w:rsidRPr="00882E39">
        <w:rPr>
          <w:u w:val="single"/>
        </w:rPr>
        <w:t>knowest not</w:t>
      </w:r>
      <w:r>
        <w:t xml:space="preserve"> that thou art wretched, and miserable, and poor, and blind, and naked:</w:t>
      </w:r>
    </w:p>
    <w:p w:rsidR="00142945" w:rsidRDefault="00142945" w:rsidP="00142945">
      <w:r>
        <w:t xml:space="preserve"> 18 </w:t>
      </w:r>
      <w:r w:rsidRPr="00DF1CF6">
        <w:rPr>
          <w:b/>
          <w:u w:val="single"/>
        </w:rPr>
        <w:t>I counsel thee</w:t>
      </w:r>
      <w:r>
        <w:t xml:space="preserve"> to buy of me gold tried in the fire, that thou mayest be rich; and </w:t>
      </w:r>
      <w:r w:rsidRPr="00DF1CF6">
        <w:rPr>
          <w:b/>
          <w:u w:val="single"/>
        </w:rPr>
        <w:t>white raiment, that thou mayest be clothed</w:t>
      </w:r>
      <w:r>
        <w:t>, and that the shame of thy nakedness do not appear; and anoint thine eyes with eyesalve, that thou mayest see.</w:t>
      </w:r>
    </w:p>
    <w:p w:rsidR="00142945" w:rsidRDefault="00142945" w:rsidP="00142945">
      <w:r w:rsidRPr="00492399">
        <w:t>2Ti 4:10 For Demas hath forsaken me, having loved this present world, and is departed unto Thessalonica; Crescens to Galatia, Titus unto Dalmatia.</w:t>
      </w:r>
    </w:p>
    <w:p w:rsidR="00142945" w:rsidRPr="00882E39" w:rsidRDefault="00142945" w:rsidP="00142945">
      <w:pPr>
        <w:rPr>
          <w:sz w:val="16"/>
          <w:szCs w:val="16"/>
        </w:rPr>
      </w:pPr>
    </w:p>
    <w:p w:rsidR="00142945" w:rsidRDefault="00142945" w:rsidP="00142945">
      <w:pPr>
        <w:pStyle w:val="ListParagraph"/>
        <w:numPr>
          <w:ilvl w:val="0"/>
          <w:numId w:val="24"/>
        </w:numPr>
        <w:contextualSpacing/>
      </w:pPr>
      <w:r>
        <w:t xml:space="preserve">While Crescens and </w:t>
      </w:r>
      <w:r w:rsidRPr="00492399">
        <w:t>Titus</w:t>
      </w:r>
      <w:r>
        <w:t xml:space="preserve"> are advancing, Demas is departing</w:t>
      </w:r>
    </w:p>
    <w:p w:rsidR="00142945" w:rsidRDefault="00142945" w:rsidP="00142945">
      <w:r>
        <w:rPr>
          <w:sz w:val="16"/>
          <w:szCs w:val="16"/>
        </w:rPr>
        <w:tab/>
      </w:r>
      <w:r>
        <w:rPr>
          <w:sz w:val="16"/>
          <w:szCs w:val="16"/>
        </w:rPr>
        <w:tab/>
      </w:r>
      <w:r>
        <w:t>Demas came out of a world of sin but didn’t keep the world out of his mind.</w:t>
      </w:r>
    </w:p>
    <w:p w:rsidR="00142945" w:rsidRDefault="00142945" w:rsidP="00142945">
      <w:pPr>
        <w:pStyle w:val="ListParagraph"/>
        <w:numPr>
          <w:ilvl w:val="0"/>
          <w:numId w:val="24"/>
        </w:numPr>
        <w:contextualSpacing/>
      </w:pPr>
      <w:r>
        <w:t>While Peter is repenting, Judas is hanging himself.</w:t>
      </w:r>
    </w:p>
    <w:p w:rsidR="00142945" w:rsidRDefault="00142945" w:rsidP="00142945">
      <w:pPr>
        <w:pStyle w:val="ListParagraph"/>
        <w:numPr>
          <w:ilvl w:val="0"/>
          <w:numId w:val="24"/>
        </w:numPr>
        <w:contextualSpacing/>
      </w:pPr>
      <w:r>
        <w:t>While Jesus died on the cross He Prayed,</w:t>
      </w:r>
    </w:p>
    <w:p w:rsidR="00142945" w:rsidRPr="0012708D" w:rsidRDefault="00142945" w:rsidP="00142945">
      <w:pPr>
        <w:rPr>
          <w:sz w:val="16"/>
          <w:szCs w:val="16"/>
        </w:rPr>
      </w:pPr>
    </w:p>
    <w:p w:rsidR="00142945" w:rsidRDefault="00142945" w:rsidP="00142945">
      <w:r w:rsidRPr="0012708D">
        <w:t>Lu</w:t>
      </w:r>
      <w:r>
        <w:t>ke</w:t>
      </w:r>
      <w:r w:rsidRPr="0012708D">
        <w:t xml:space="preserve"> 23:34 And Jesus said, Father, forgive them; for they know not what they do. And </w:t>
      </w:r>
      <w:r w:rsidRPr="0012708D">
        <w:rPr>
          <w:b/>
          <w:u w:val="single"/>
        </w:rPr>
        <w:t>parting his garments</w:t>
      </w:r>
      <w:r w:rsidRPr="0012708D">
        <w:t xml:space="preserve"> among them, they cast lots.</w:t>
      </w:r>
    </w:p>
    <w:p w:rsidR="00142945" w:rsidRPr="00DA64DA" w:rsidRDefault="00142945" w:rsidP="00142945">
      <w:pPr>
        <w:jc w:val="center"/>
      </w:pPr>
      <w:r>
        <w:rPr>
          <w:i/>
        </w:rPr>
        <w:t>“</w:t>
      </w:r>
      <w:r w:rsidRPr="0012708D">
        <w:rPr>
          <w:b/>
          <w:i/>
          <w:u w:val="single"/>
        </w:rPr>
        <w:t>old cast clouts and old rotten rags</w:t>
      </w:r>
      <w:r>
        <w:rPr>
          <w:i/>
        </w:rPr>
        <w:t>”</w:t>
      </w:r>
    </w:p>
    <w:p w:rsidR="00142945" w:rsidRPr="00DA64DA" w:rsidRDefault="00142945" w:rsidP="00142945">
      <w:pPr>
        <w:rPr>
          <w:sz w:val="16"/>
          <w:szCs w:val="16"/>
        </w:rPr>
      </w:pPr>
    </w:p>
    <w:p w:rsidR="00142945" w:rsidRDefault="00142945" w:rsidP="00142945">
      <w:r>
        <w:t>B.</w:t>
      </w:r>
      <w:r>
        <w:tab/>
        <w:t>Represemtive of true humble people used of God but mistreated by men.</w:t>
      </w:r>
      <w:r w:rsidR="00000BAB">
        <w:t xml:space="preserve">  II Cor.4:9; 7:6; I Tim. 5:12; Heb.10:35</w:t>
      </w:r>
    </w:p>
    <w:p w:rsidR="00142945" w:rsidRPr="00DA64DA" w:rsidRDefault="00142945" w:rsidP="00142945">
      <w:pPr>
        <w:rPr>
          <w:sz w:val="16"/>
          <w:szCs w:val="16"/>
        </w:rPr>
      </w:pPr>
    </w:p>
    <w:p w:rsidR="00142945" w:rsidRDefault="00142945" w:rsidP="00142945">
      <w:r w:rsidRPr="00DA64DA">
        <w:t>Isa</w:t>
      </w:r>
      <w:r>
        <w:t>iah</w:t>
      </w:r>
      <w:r w:rsidRPr="00DA64DA">
        <w:t xml:space="preserve"> 52:14 As many were astonied at thee; his visage was so marred more than any man, and his form more than the sons of men:</w:t>
      </w:r>
    </w:p>
    <w:p w:rsidR="00142945" w:rsidRPr="00DA64DA" w:rsidRDefault="00142945" w:rsidP="00142945">
      <w:pPr>
        <w:rPr>
          <w:sz w:val="16"/>
          <w:szCs w:val="16"/>
        </w:rPr>
      </w:pPr>
    </w:p>
    <w:p w:rsidR="00142945" w:rsidRDefault="00142945" w:rsidP="00142945">
      <w:r>
        <w:t>Isa 53:2 For he shall grow up before him as a tender plant, and as a root out of a dry ground: he hath no form nor comeliness; and when we shall see him, there is no beauty that we should desire him.</w:t>
      </w:r>
    </w:p>
    <w:p w:rsidR="00142945" w:rsidRDefault="00142945" w:rsidP="00142945">
      <w:r>
        <w:t xml:space="preserve"> 3 He is despised and rejected of men; a man of sorrows, and acquainted with grief: and we hid as it were our faces from him; he was despised, and we esteemed him not.</w:t>
      </w:r>
    </w:p>
    <w:p w:rsidR="00142945" w:rsidRDefault="00142945" w:rsidP="00142945">
      <w:r>
        <w:t xml:space="preserve"> 4 ¶ Surely he hath borne our griefs, and carried our sorrows: yet we did esteem him stricken, smitten of God, and afflicted.</w:t>
      </w:r>
    </w:p>
    <w:p w:rsidR="00142945" w:rsidRDefault="00142945" w:rsidP="00142945">
      <w:r>
        <w:t xml:space="preserve"> 5 But he was wounded for our transgressions, he was bruised for our iniquities: the chastisement of our peace was upon him; and with his stripes we are healed.</w:t>
      </w:r>
    </w:p>
    <w:p w:rsidR="00142945" w:rsidRDefault="00142945" w:rsidP="00142945">
      <w:pPr>
        <w:rPr>
          <w:sz w:val="16"/>
          <w:szCs w:val="16"/>
        </w:rPr>
      </w:pPr>
    </w:p>
    <w:p w:rsidR="00142945" w:rsidRPr="00DA64DA" w:rsidRDefault="00142945" w:rsidP="00142945">
      <w:r w:rsidRPr="00DA64DA">
        <w:t>Php 2:5  Let this mind be in you, which was also in Christ Jesus:</w:t>
      </w:r>
    </w:p>
    <w:p w:rsidR="00142945" w:rsidRPr="00DA64DA" w:rsidRDefault="00142945" w:rsidP="00142945">
      <w:r w:rsidRPr="00DA64DA">
        <w:t xml:space="preserve"> 6 Who, being in the form of God, thought it not robbery to be equal with God:</w:t>
      </w:r>
    </w:p>
    <w:p w:rsidR="00142945" w:rsidRPr="00DA64DA" w:rsidRDefault="00142945" w:rsidP="00142945">
      <w:r w:rsidRPr="00DA64DA">
        <w:t xml:space="preserve"> 7 But made himself of no reputation, and took upon him the form of a servant, and was made in the likeness of men:</w:t>
      </w:r>
    </w:p>
    <w:p w:rsidR="00142945" w:rsidRPr="00DA64DA" w:rsidRDefault="00142945" w:rsidP="00142945">
      <w:r w:rsidRPr="00DA64DA">
        <w:t xml:space="preserve"> 8 And being found in fashion as a man, he humbled himself, and became obedient unto death, even the death of the cross.</w:t>
      </w:r>
    </w:p>
    <w:p w:rsidR="00142945" w:rsidRPr="00DA64DA" w:rsidRDefault="00142945" w:rsidP="00142945">
      <w:pPr>
        <w:rPr>
          <w:sz w:val="16"/>
          <w:szCs w:val="16"/>
        </w:rPr>
      </w:pPr>
    </w:p>
    <w:p w:rsidR="00142945" w:rsidRDefault="00142945" w:rsidP="00142945">
      <w:r>
        <w:t>Ga 6:17 From henceforth let no man trouble me: for I bear in my body the marks of the Lord Jesus.</w:t>
      </w:r>
    </w:p>
    <w:p w:rsidR="00142945" w:rsidRDefault="00142945" w:rsidP="00142945">
      <w:pPr>
        <w:rPr>
          <w:sz w:val="16"/>
          <w:szCs w:val="16"/>
        </w:rPr>
      </w:pPr>
    </w:p>
    <w:p w:rsidR="00142945" w:rsidRDefault="00142945" w:rsidP="00142945">
      <w:r w:rsidRPr="00DA64DA">
        <w:t xml:space="preserve">When </w:t>
      </w:r>
      <w:r>
        <w:t>you begin to be applied as an old rotten rag to the rope for a deliverance mission remember the nail scarred hands, marred visage, riven side and the 39 stripes that ripped through His back for healing of your body. If you could see Jesus you would always have victory.</w:t>
      </w:r>
    </w:p>
    <w:p w:rsidR="00142945" w:rsidRPr="00A347E9" w:rsidRDefault="00142945" w:rsidP="00142945">
      <w:pPr>
        <w:rPr>
          <w:sz w:val="16"/>
          <w:szCs w:val="16"/>
        </w:rPr>
      </w:pPr>
    </w:p>
    <w:p w:rsidR="00142945" w:rsidRDefault="00142945" w:rsidP="00142945">
      <w:r>
        <w:t>1Co 15:57 But thanks be to God, which giveth us the victory through our Lord Jesus Christ.</w:t>
      </w:r>
    </w:p>
    <w:p w:rsidR="00142945" w:rsidRDefault="00142945" w:rsidP="00142945">
      <w:r>
        <w:t xml:space="preserve"> 58 Therefore, my beloved brethren, be ye stedfast, unmoveable, always abounding in the work of the Lord, forasmuch as ye know that your labour is not in vain in the Lord.</w:t>
      </w:r>
    </w:p>
    <w:p w:rsidR="00142945" w:rsidRPr="00A347E9" w:rsidRDefault="00142945" w:rsidP="00142945">
      <w:pPr>
        <w:rPr>
          <w:sz w:val="16"/>
          <w:szCs w:val="16"/>
        </w:rPr>
      </w:pPr>
    </w:p>
    <w:p w:rsidR="00142945" w:rsidRDefault="00142945" w:rsidP="00142945">
      <w:r>
        <w:t>2Co 2:14 Now thanks be unto God, which always causeth us to triumph in Christ, and maketh manifest the savour of his knowledge by us in every place.</w:t>
      </w:r>
    </w:p>
    <w:p w:rsidR="00142945" w:rsidRPr="00A347E9" w:rsidRDefault="00142945" w:rsidP="00142945">
      <w:pPr>
        <w:rPr>
          <w:sz w:val="16"/>
          <w:szCs w:val="16"/>
        </w:rPr>
      </w:pPr>
    </w:p>
    <w:p w:rsidR="00142945" w:rsidRDefault="00984DE0" w:rsidP="00142945">
      <w:pPr>
        <w:pStyle w:val="ListParagraph"/>
        <w:numPr>
          <w:ilvl w:val="0"/>
          <w:numId w:val="25"/>
        </w:numPr>
        <w:contextualSpacing/>
      </w:pPr>
      <w:r>
        <w:t>True H</w:t>
      </w:r>
      <w:r w:rsidR="00142945">
        <w:t xml:space="preserve">umility will uphold the truth </w:t>
      </w:r>
    </w:p>
    <w:p w:rsidR="004F430B" w:rsidRPr="004F430B" w:rsidRDefault="004F430B" w:rsidP="00142945">
      <w:pPr>
        <w:pStyle w:val="ListParagraph"/>
        <w:rPr>
          <w:sz w:val="16"/>
          <w:szCs w:val="16"/>
        </w:rPr>
      </w:pPr>
      <w:r>
        <w:t xml:space="preserve">     </w:t>
      </w:r>
    </w:p>
    <w:p w:rsidR="004F430B" w:rsidRDefault="00142945" w:rsidP="00142945">
      <w:pPr>
        <w:pStyle w:val="ListParagraph"/>
      </w:pPr>
      <w:r w:rsidRPr="004F430B">
        <w:rPr>
          <w:b/>
          <w:u w:val="single"/>
        </w:rPr>
        <w:t>Jesus Christ</w:t>
      </w:r>
      <w:r>
        <w:t xml:space="preserve"> is the Only </w:t>
      </w:r>
    </w:p>
    <w:p w:rsidR="004F430B" w:rsidRPr="004F430B" w:rsidRDefault="004F430B" w:rsidP="00142945">
      <w:pPr>
        <w:pStyle w:val="ListParagraph"/>
        <w:rPr>
          <w:b/>
          <w:sz w:val="16"/>
          <w:szCs w:val="16"/>
        </w:rPr>
      </w:pPr>
    </w:p>
    <w:p w:rsidR="00142945" w:rsidRDefault="00142945" w:rsidP="00142945">
      <w:pPr>
        <w:pStyle w:val="ListParagraph"/>
      </w:pPr>
      <w:r w:rsidRPr="004F430B">
        <w:rPr>
          <w:b/>
          <w:sz w:val="28"/>
          <w:szCs w:val="28"/>
        </w:rPr>
        <w:t>Great Physician—</w:t>
      </w:r>
      <w:r>
        <w:tab/>
        <w:t xml:space="preserve">   </w:t>
      </w:r>
      <w:r w:rsidR="004F430B">
        <w:t xml:space="preserve">                                                         </w:t>
      </w:r>
      <w:r>
        <w:t>By His Stripes we’re healed</w:t>
      </w:r>
    </w:p>
    <w:p w:rsidR="004F430B" w:rsidRDefault="004F430B" w:rsidP="00142945">
      <w:pPr>
        <w:pStyle w:val="ListParagraph"/>
      </w:pPr>
    </w:p>
    <w:p w:rsidR="00EB7E13" w:rsidRDefault="004F430B" w:rsidP="00142945">
      <w:pPr>
        <w:pStyle w:val="ListParagraph"/>
      </w:pPr>
      <w:r>
        <w:t xml:space="preserve"> </w:t>
      </w:r>
      <w:r w:rsidR="00142945" w:rsidRPr="004F430B">
        <w:rPr>
          <w:b/>
          <w:u w:val="single"/>
        </w:rPr>
        <w:t>Jesus Christ</w:t>
      </w:r>
      <w:r w:rsidR="00142945">
        <w:t xml:space="preserve"> is the Only </w:t>
      </w:r>
    </w:p>
    <w:p w:rsidR="00EB7E13" w:rsidRPr="00EB7E13" w:rsidRDefault="00EB7E13" w:rsidP="00142945">
      <w:pPr>
        <w:pStyle w:val="ListParagraph"/>
        <w:rPr>
          <w:sz w:val="16"/>
          <w:szCs w:val="16"/>
        </w:rPr>
      </w:pPr>
    </w:p>
    <w:p w:rsidR="00142945" w:rsidRDefault="00142945" w:rsidP="00142945">
      <w:pPr>
        <w:pStyle w:val="ListParagraph"/>
      </w:pPr>
      <w:r w:rsidRPr="00EB7E13">
        <w:rPr>
          <w:b/>
          <w:sz w:val="28"/>
          <w:szCs w:val="28"/>
        </w:rPr>
        <w:t>Saviour—</w:t>
      </w:r>
      <w:r>
        <w:tab/>
      </w:r>
      <w:r>
        <w:tab/>
        <w:t xml:space="preserve">   </w:t>
      </w:r>
      <w:r w:rsidR="00EB7E13">
        <w:t xml:space="preserve">                                                              </w:t>
      </w:r>
      <w:r>
        <w:t>Through His shed Blood we’re saved</w:t>
      </w:r>
    </w:p>
    <w:p w:rsidR="004F430B" w:rsidRPr="00EB7E13" w:rsidRDefault="004F430B" w:rsidP="00142945">
      <w:pPr>
        <w:pStyle w:val="ListParagraph"/>
        <w:rPr>
          <w:szCs w:val="24"/>
        </w:rPr>
      </w:pPr>
    </w:p>
    <w:p w:rsidR="00EB7E13" w:rsidRDefault="004F430B" w:rsidP="00142945">
      <w:pPr>
        <w:pStyle w:val="ListParagraph"/>
      </w:pPr>
      <w:r>
        <w:t xml:space="preserve"> </w:t>
      </w:r>
      <w:r w:rsidR="00142945" w:rsidRPr="004F430B">
        <w:rPr>
          <w:b/>
          <w:u w:val="single"/>
        </w:rPr>
        <w:t>Jesus Christ</w:t>
      </w:r>
      <w:r w:rsidR="00142945">
        <w:t xml:space="preserve"> is the Only </w:t>
      </w:r>
    </w:p>
    <w:p w:rsidR="00EB7E13" w:rsidRPr="00EB7E13" w:rsidRDefault="00EB7E13" w:rsidP="00142945">
      <w:pPr>
        <w:pStyle w:val="ListParagraph"/>
        <w:rPr>
          <w:sz w:val="16"/>
          <w:szCs w:val="16"/>
        </w:rPr>
      </w:pPr>
    </w:p>
    <w:p w:rsidR="00142945" w:rsidRDefault="00EB7E13" w:rsidP="00142945">
      <w:pPr>
        <w:pStyle w:val="ListParagraph"/>
      </w:pPr>
      <w:r w:rsidRPr="00EB7E13">
        <w:rPr>
          <w:b/>
          <w:sz w:val="28"/>
          <w:szCs w:val="28"/>
        </w:rPr>
        <w:t>B</w:t>
      </w:r>
      <w:r w:rsidR="00142945" w:rsidRPr="00EB7E13">
        <w:rPr>
          <w:b/>
          <w:sz w:val="28"/>
          <w:szCs w:val="28"/>
        </w:rPr>
        <w:t>egotten Son of God—</w:t>
      </w:r>
      <w:r w:rsidR="004F430B">
        <w:t xml:space="preserve">                  </w:t>
      </w:r>
      <w:r>
        <w:t xml:space="preserve">                                                        </w:t>
      </w:r>
      <w:r w:rsidR="004F430B">
        <w:t xml:space="preserve"> </w:t>
      </w:r>
      <w:r>
        <w:t>In His Word we are to become</w:t>
      </w:r>
      <w:r w:rsidR="00142945">
        <w:t xml:space="preserve"> Son’s</w:t>
      </w:r>
      <w:r>
        <w:t xml:space="preserve"> of God</w:t>
      </w:r>
    </w:p>
    <w:p w:rsidR="00142945" w:rsidRPr="00A347E9" w:rsidRDefault="00142945" w:rsidP="00142945">
      <w:pPr>
        <w:pStyle w:val="ListParagraph"/>
        <w:rPr>
          <w:sz w:val="16"/>
          <w:szCs w:val="16"/>
        </w:rPr>
      </w:pPr>
    </w:p>
    <w:p w:rsidR="00142945" w:rsidRDefault="00984DE0" w:rsidP="00142945">
      <w:pPr>
        <w:pStyle w:val="ListParagraph"/>
        <w:numPr>
          <w:ilvl w:val="0"/>
          <w:numId w:val="25"/>
        </w:numPr>
        <w:contextualSpacing/>
      </w:pPr>
      <w:r>
        <w:t xml:space="preserve">True </w:t>
      </w:r>
      <w:r w:rsidR="00142945">
        <w:t>Humility is not just looking to be used but</w:t>
      </w:r>
    </w:p>
    <w:p w:rsidR="00142945" w:rsidRDefault="00142945" w:rsidP="00142945">
      <w:pPr>
        <w:pStyle w:val="ListParagraph"/>
      </w:pPr>
      <w:r>
        <w:tab/>
        <w:t>To see God Praised</w:t>
      </w:r>
    </w:p>
    <w:p w:rsidR="00142945" w:rsidRDefault="00142945" w:rsidP="00142945">
      <w:pPr>
        <w:pStyle w:val="ListParagraph"/>
      </w:pPr>
      <w:r>
        <w:tab/>
        <w:t>To see God Obeyed</w:t>
      </w:r>
    </w:p>
    <w:p w:rsidR="00142945" w:rsidRDefault="00142945" w:rsidP="00142945">
      <w:pPr>
        <w:pStyle w:val="ListParagraph"/>
      </w:pPr>
      <w:r>
        <w:tab/>
        <w:t>To See God Glorified</w:t>
      </w:r>
    </w:p>
    <w:p w:rsidR="00142945" w:rsidRDefault="00142945" w:rsidP="00142945">
      <w:pPr>
        <w:pStyle w:val="ListParagraph"/>
      </w:pPr>
      <w:r>
        <w:tab/>
      </w:r>
      <w:r>
        <w:tab/>
        <w:t>See God glorified in us</w:t>
      </w:r>
    </w:p>
    <w:p w:rsidR="00142945" w:rsidRDefault="00142945" w:rsidP="00142945">
      <w:pPr>
        <w:pStyle w:val="ListParagraph"/>
      </w:pPr>
      <w:r>
        <w:tab/>
      </w:r>
      <w:r>
        <w:tab/>
        <w:t>See God glorified through us</w:t>
      </w:r>
    </w:p>
    <w:p w:rsidR="00142945" w:rsidRPr="00A347E9" w:rsidRDefault="00142945" w:rsidP="00142945">
      <w:pPr>
        <w:pStyle w:val="ListParagraph"/>
        <w:rPr>
          <w:sz w:val="16"/>
          <w:szCs w:val="16"/>
        </w:rPr>
      </w:pPr>
    </w:p>
    <w:p w:rsidR="00142945" w:rsidRDefault="00142945" w:rsidP="00142945">
      <w:pPr>
        <w:pStyle w:val="ListParagraph"/>
        <w:numPr>
          <w:ilvl w:val="0"/>
          <w:numId w:val="25"/>
        </w:numPr>
        <w:contextualSpacing/>
      </w:pPr>
      <w:r>
        <w:t xml:space="preserve">True Humility Knows only Jesus is the source to do what is needed and </w:t>
      </w:r>
      <w:r w:rsidRPr="004F430B">
        <w:rPr>
          <w:b/>
          <w:u w:val="single"/>
        </w:rPr>
        <w:t>will not</w:t>
      </w:r>
      <w:r w:rsidRPr="004F430B">
        <w:rPr>
          <w:u w:val="single"/>
        </w:rPr>
        <w:t xml:space="preserve"> turn from any task</w:t>
      </w:r>
      <w:r>
        <w:t xml:space="preserve"> that is given no matter the treatment by man.</w:t>
      </w:r>
    </w:p>
    <w:p w:rsidR="00142945" w:rsidRDefault="00142945" w:rsidP="00142945">
      <w:pPr>
        <w:pStyle w:val="ListParagraph"/>
      </w:pPr>
    </w:p>
    <w:p w:rsidR="00142945" w:rsidRDefault="00142945" w:rsidP="00EB7E13">
      <w:pPr>
        <w:pStyle w:val="ListParagraph"/>
        <w:ind w:left="0"/>
      </w:pPr>
    </w:p>
    <w:p w:rsidR="00EB7E13" w:rsidRPr="00DA64DA" w:rsidRDefault="00EB7E13" w:rsidP="00EB7E13">
      <w:pPr>
        <w:pStyle w:val="ListParagraph"/>
        <w:ind w:left="0"/>
      </w:pPr>
    </w:p>
    <w:p w:rsidR="00142945" w:rsidRDefault="00142945" w:rsidP="00142945">
      <w:pPr>
        <w:jc w:val="center"/>
      </w:pPr>
      <w:r>
        <w:rPr>
          <w:i/>
        </w:rPr>
        <w:t>“</w:t>
      </w:r>
      <w:r w:rsidRPr="0012708D">
        <w:rPr>
          <w:b/>
          <w:i/>
          <w:u w:val="single"/>
        </w:rPr>
        <w:t>old cast clouts and old rotten rags</w:t>
      </w:r>
      <w:r>
        <w:rPr>
          <w:i/>
        </w:rPr>
        <w:t>”</w:t>
      </w:r>
    </w:p>
    <w:p w:rsidR="00142945" w:rsidRDefault="00142945" w:rsidP="00142945">
      <w:r>
        <w:t>Ps 73:22 So brutish was I, and ignorant; I was as a beast before thee.</w:t>
      </w:r>
    </w:p>
    <w:p w:rsidR="00142945" w:rsidRDefault="00142945" w:rsidP="00142945">
      <w:r>
        <w:t xml:space="preserve"> Ac 4:13 Now when they beheld the boldness of Peter and John, and had perceived that they were unlearned and ignorant men, they marvelled; and they took knowledge of them, that they had been with Jesus.</w:t>
      </w:r>
    </w:p>
    <w:p w:rsidR="00142945" w:rsidRDefault="00142945" w:rsidP="00142945">
      <w:r>
        <w:t xml:space="preserve"> Ro 1:13 And I would not have you ignorant, brethren, that oftentimes I purposed to come unto you (and was hindered hitherto), that I might have some fruit in you also, even as in the rest of the Gentiles.</w:t>
      </w:r>
    </w:p>
    <w:p w:rsidR="00142945" w:rsidRDefault="00142945" w:rsidP="00142945">
      <w:r>
        <w:t xml:space="preserve"> Ro 6:3 Or are ye ignorant that all we who were baptized into Christ Jesus were baptized into his death?</w:t>
      </w:r>
    </w:p>
    <w:p w:rsidR="00142945" w:rsidRDefault="00142945" w:rsidP="00142945">
      <w:r>
        <w:t xml:space="preserve"> Ro 7:1 Or are ye ignorant, brethren (for I speak to men who know the law), that the law hath dominion over a man for so long time as he liveth?</w:t>
      </w:r>
    </w:p>
    <w:p w:rsidR="00142945" w:rsidRDefault="00142945" w:rsidP="00142945">
      <w:r>
        <w:t xml:space="preserve"> Ro 10:3 For being ignorant of God's righteousness, and seeking to establish their own, they did not subject themselves to the righteousness of God.</w:t>
      </w:r>
    </w:p>
    <w:p w:rsidR="00142945" w:rsidRDefault="00142945" w:rsidP="00142945">
      <w:r>
        <w:t xml:space="preserve"> Ro 11:25 For I would not, brethren, have you ignorant of this mystery, lest ye be wise in your own conceits, that a hardening in part hath befallen Israel, until the fulness of the Gentiles be come in;</w:t>
      </w:r>
    </w:p>
    <w:p w:rsidR="00142945" w:rsidRDefault="00142945" w:rsidP="00142945">
      <w:r>
        <w:t xml:space="preserve"> 1Co 10:1 For I would not, brethren, have you ignorant, that our fathers were all under the cloud, and all passed through the sea;</w:t>
      </w:r>
    </w:p>
    <w:p w:rsidR="00142945" w:rsidRDefault="00142945" w:rsidP="00142945">
      <w:r>
        <w:t xml:space="preserve"> 1Co 12:1 Now concerning spiritual gifts, brethren, I would not have you ignorant.</w:t>
      </w:r>
    </w:p>
    <w:p w:rsidR="00142945" w:rsidRDefault="00142945" w:rsidP="00142945">
      <w:r>
        <w:t xml:space="preserve"> 1Co 14:38 But if any man is ignorant, let him be ignorant.</w:t>
      </w:r>
    </w:p>
    <w:p w:rsidR="00142945" w:rsidRDefault="00142945" w:rsidP="00142945">
      <w:r>
        <w:t xml:space="preserve"> 2Co 1:8 For we would not have you ignorant, brethren, concerning our affliction which befell us in Asia, that we were weighed down exceedingly, beyond our power, insomuch that we despaired even of life:</w:t>
      </w:r>
    </w:p>
    <w:p w:rsidR="00142945" w:rsidRDefault="00142945" w:rsidP="00142945">
      <w:r>
        <w:t xml:space="preserve"> 2Co 2:11 that no advantage may be gained over us by Satan: for we are not ignorant of his devices.</w:t>
      </w:r>
    </w:p>
    <w:p w:rsidR="00142945" w:rsidRDefault="00142945" w:rsidP="00142945">
      <w:r>
        <w:t xml:space="preserve"> 1Th 4:13 But we would not have you ignorant, brethren, concerning them that fall asleep; that ye sorrow not, even as the rest, who have no hope.</w:t>
      </w:r>
    </w:p>
    <w:p w:rsidR="00142945" w:rsidRDefault="00142945" w:rsidP="00142945">
      <w:r>
        <w:t xml:space="preserve"> 2Ti 2:23 But foolish and ignorant questionings refuse, knowing that they gender strifes.</w:t>
      </w:r>
    </w:p>
    <w:p w:rsidR="00142945" w:rsidRPr="00D70B88" w:rsidRDefault="00142945" w:rsidP="00142945">
      <w:pPr>
        <w:rPr>
          <w:sz w:val="16"/>
          <w:szCs w:val="16"/>
        </w:rPr>
      </w:pPr>
    </w:p>
    <w:p w:rsidR="00142945" w:rsidRPr="0076104D" w:rsidRDefault="00142945" w:rsidP="00142945">
      <w:r>
        <w:t xml:space="preserve"> Heb 5:2 who </w:t>
      </w:r>
      <w:r w:rsidRPr="0012708D">
        <w:t xml:space="preserve">can </w:t>
      </w:r>
      <w:r w:rsidRPr="0012708D">
        <w:rPr>
          <w:b/>
          <w:u w:val="single"/>
        </w:rPr>
        <w:t>bear gently with the ignorant</w:t>
      </w:r>
      <w:r>
        <w:t xml:space="preserve"> and erring, for that he himself also is compassed with infirmity;</w:t>
      </w:r>
    </w:p>
    <w:p w:rsidR="00142945" w:rsidRDefault="00142945" w:rsidP="00142945">
      <w:r>
        <w:t xml:space="preserve"> 2Pe 2:12 But these, as creatures without reason, born mere animals to be taken and destroyed, railing in </w:t>
      </w:r>
    </w:p>
    <w:p w:rsidR="00142945" w:rsidRDefault="00142945" w:rsidP="00142945">
      <w:r>
        <w:t>matters whereof they are ignorant, shall in their destroying surely be destroyed,</w:t>
      </w:r>
    </w:p>
    <w:p w:rsidR="00142945" w:rsidRDefault="00142945" w:rsidP="00142945">
      <w:r>
        <w:t xml:space="preserve"> 2Pe 3:16 as also in all his epistles, speaking in them of these things; wherein are some things hard to be understood, which the ignorant and unstedfast wrest, as they do also the other scriptures, unto their own destruction.</w:t>
      </w:r>
    </w:p>
    <w:p w:rsidR="00142945" w:rsidRPr="00D70B88" w:rsidRDefault="00142945" w:rsidP="00142945">
      <w:pPr>
        <w:rPr>
          <w:sz w:val="16"/>
          <w:szCs w:val="16"/>
        </w:rPr>
      </w:pPr>
    </w:p>
    <w:p w:rsidR="00142945" w:rsidRDefault="00142945" w:rsidP="00142945">
      <w:r w:rsidRPr="00D70B88">
        <w:t>Pr 27:1 Boast not thyself of tomorrow; For thou knowest not what a day may bring forth.</w:t>
      </w:r>
    </w:p>
    <w:p w:rsidR="00142945" w:rsidRPr="00D70B88" w:rsidRDefault="00142945" w:rsidP="00142945">
      <w:pPr>
        <w:rPr>
          <w:sz w:val="16"/>
          <w:szCs w:val="16"/>
        </w:rPr>
      </w:pPr>
    </w:p>
    <w:p w:rsidR="00142945" w:rsidRDefault="00142945" w:rsidP="003E6AC7">
      <w:r>
        <w:t>Ec 11:2</w:t>
      </w:r>
      <w:r w:rsidR="003E6AC7">
        <w:t>,5-6</w:t>
      </w:r>
    </w:p>
    <w:p w:rsidR="00142945" w:rsidRPr="00D70B88" w:rsidRDefault="00142945" w:rsidP="00142945">
      <w:pPr>
        <w:rPr>
          <w:sz w:val="16"/>
          <w:szCs w:val="16"/>
        </w:rPr>
      </w:pPr>
    </w:p>
    <w:p w:rsidR="00142945" w:rsidRPr="0076104D" w:rsidRDefault="00142945" w:rsidP="00142945">
      <w:r>
        <w:t>Jer 33:3 Call unto me, and I will answer thee, and will show thee great things, and difficult, which thou knowest not.</w:t>
      </w:r>
    </w:p>
    <w:p w:rsidR="00142945" w:rsidRDefault="00142945" w:rsidP="00142945">
      <w:r>
        <w:t>John 3:8 The wind bloweth where it will, and thou hearest the voice thereof, but knowest not whence it cometh, and whither it goeth: so is every one that is born of the Spirit.</w:t>
      </w:r>
    </w:p>
    <w:p w:rsidR="00142945" w:rsidRDefault="00142945" w:rsidP="00142945">
      <w:r>
        <w:t>13:7 Jesus answered and said unto him, What I do thou knowest not now; but thou shalt understand hereafter.</w:t>
      </w:r>
    </w:p>
    <w:p w:rsidR="00142945" w:rsidRDefault="00142945" w:rsidP="00142945">
      <w:r w:rsidRPr="0076104D">
        <w:t xml:space="preserve">Heb 5:5 </w:t>
      </w:r>
      <w:r w:rsidR="00EB7E13">
        <w:t xml:space="preserve">; </w:t>
      </w:r>
      <w:r w:rsidRPr="0076104D">
        <w:t xml:space="preserve">1Jo 3:8 </w:t>
      </w:r>
    </w:p>
    <w:p w:rsidR="00142945" w:rsidRDefault="00142945" w:rsidP="00142945">
      <w:r w:rsidRPr="00254F30">
        <w:t>Jer 38:4 Therefore the princes said unto the king, We beseech thee, let this man be put to death: for thus he weakeneth the hands of the men of war that remain in this city, and the hands of all the people, in speaking such words unto them: for this man seeketh not the welfare of this people, but the hurt.</w:t>
      </w:r>
    </w:p>
    <w:p w:rsidR="00142945" w:rsidRPr="00254F30" w:rsidRDefault="00142945" w:rsidP="00142945">
      <w:pPr>
        <w:rPr>
          <w:sz w:val="16"/>
          <w:szCs w:val="16"/>
        </w:rPr>
      </w:pPr>
    </w:p>
    <w:p w:rsidR="00142945" w:rsidRDefault="00142945" w:rsidP="00142945">
      <w:r>
        <w:t>Though Jeremiah’s hands were weakened and his voice many times was rejected, the Word of God did not return void</w:t>
      </w:r>
    </w:p>
    <w:p w:rsidR="00142945" w:rsidRPr="00904E48" w:rsidRDefault="00142945" w:rsidP="00142945">
      <w:pPr>
        <w:rPr>
          <w:sz w:val="16"/>
          <w:szCs w:val="16"/>
        </w:rPr>
      </w:pPr>
    </w:p>
    <w:p w:rsidR="00142945" w:rsidRPr="003118F0" w:rsidRDefault="00142945" w:rsidP="00142945">
      <w:r w:rsidRPr="00254F30">
        <w:t>Isa 55:11</w:t>
      </w:r>
      <w:r w:rsidR="003E6AC7">
        <w:t xml:space="preserve">; </w:t>
      </w:r>
      <w:r w:rsidRPr="00254F30">
        <w:t xml:space="preserve"> Jer 1:12</w:t>
      </w:r>
      <w:r w:rsidR="003E6AC7">
        <w:t xml:space="preserve">; </w:t>
      </w:r>
      <w:r w:rsidRPr="00254F30">
        <w:t xml:space="preserve"> </w:t>
      </w:r>
      <w:r>
        <w:t>Zec 4:6</w:t>
      </w:r>
      <w:r w:rsidR="003E6AC7">
        <w:t xml:space="preserve">; </w:t>
      </w:r>
      <w:r>
        <w:t xml:space="preserve"> </w:t>
      </w:r>
      <w:r w:rsidRPr="00187995">
        <w:t xml:space="preserve">2Pe 1:21 </w:t>
      </w:r>
    </w:p>
    <w:p w:rsidR="009051F1" w:rsidRDefault="009051F1" w:rsidP="009051F1">
      <w:pPr>
        <w:pStyle w:val="Subtitle"/>
        <w:jc w:val="left"/>
      </w:pPr>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03B" w:rsidRDefault="00B5703B">
      <w:r>
        <w:separator/>
      </w:r>
    </w:p>
  </w:endnote>
  <w:endnote w:type="continuationSeparator" w:id="0">
    <w:p w:rsidR="00B5703B" w:rsidRDefault="00B570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03B" w:rsidRDefault="00B5703B">
      <w:r>
        <w:separator/>
      </w:r>
    </w:p>
  </w:footnote>
  <w:footnote w:type="continuationSeparator" w:id="0">
    <w:p w:rsidR="00B5703B" w:rsidRDefault="00B570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114AAE"/>
    <w:multiLevelType w:val="hybridMultilevel"/>
    <w:tmpl w:val="B6440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7C5120"/>
    <w:multiLevelType w:val="hybridMultilevel"/>
    <w:tmpl w:val="1952B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5B811B7"/>
    <w:multiLevelType w:val="hybridMultilevel"/>
    <w:tmpl w:val="48601EDA"/>
    <w:lvl w:ilvl="0" w:tplc="790C6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EC714C4"/>
    <w:multiLevelType w:val="hybridMultilevel"/>
    <w:tmpl w:val="5FAC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21"/>
  </w:num>
  <w:num w:numId="5">
    <w:abstractNumId w:val="14"/>
  </w:num>
  <w:num w:numId="6">
    <w:abstractNumId w:val="22"/>
  </w:num>
  <w:num w:numId="7">
    <w:abstractNumId w:val="15"/>
  </w:num>
  <w:num w:numId="8">
    <w:abstractNumId w:val="13"/>
  </w:num>
  <w:num w:numId="9">
    <w:abstractNumId w:val="24"/>
  </w:num>
  <w:num w:numId="10">
    <w:abstractNumId w:val="17"/>
  </w:num>
  <w:num w:numId="11">
    <w:abstractNumId w:val="19"/>
  </w:num>
  <w:num w:numId="12">
    <w:abstractNumId w:val="1"/>
  </w:num>
  <w:num w:numId="13">
    <w:abstractNumId w:val="9"/>
  </w:num>
  <w:num w:numId="14">
    <w:abstractNumId w:val="8"/>
  </w:num>
  <w:num w:numId="15">
    <w:abstractNumId w:val="23"/>
  </w:num>
  <w:num w:numId="16">
    <w:abstractNumId w:val="12"/>
  </w:num>
  <w:num w:numId="17">
    <w:abstractNumId w:val="7"/>
  </w:num>
  <w:num w:numId="18">
    <w:abstractNumId w:val="10"/>
  </w:num>
  <w:num w:numId="19">
    <w:abstractNumId w:val="3"/>
  </w:num>
  <w:num w:numId="20">
    <w:abstractNumId w:val="6"/>
  </w:num>
  <w:num w:numId="21">
    <w:abstractNumId w:val="0"/>
  </w:num>
  <w:num w:numId="22">
    <w:abstractNumId w:val="18"/>
  </w:num>
  <w:num w:numId="23">
    <w:abstractNumId w:val="2"/>
  </w:num>
  <w:num w:numId="24">
    <w:abstractNumId w:val="2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336F48"/>
    <w:rsid w:val="00000BAB"/>
    <w:rsid w:val="00042E09"/>
    <w:rsid w:val="00047822"/>
    <w:rsid w:val="00062522"/>
    <w:rsid w:val="000D3C9A"/>
    <w:rsid w:val="00142945"/>
    <w:rsid w:val="00173D58"/>
    <w:rsid w:val="001D5D5F"/>
    <w:rsid w:val="00286B0B"/>
    <w:rsid w:val="002B5FDD"/>
    <w:rsid w:val="002D1BFF"/>
    <w:rsid w:val="00336F48"/>
    <w:rsid w:val="00385F40"/>
    <w:rsid w:val="003B1FB0"/>
    <w:rsid w:val="003B4D7F"/>
    <w:rsid w:val="003E6AC7"/>
    <w:rsid w:val="004F430B"/>
    <w:rsid w:val="0050528D"/>
    <w:rsid w:val="00575812"/>
    <w:rsid w:val="00592479"/>
    <w:rsid w:val="00622B1D"/>
    <w:rsid w:val="0070091E"/>
    <w:rsid w:val="0085253C"/>
    <w:rsid w:val="0086633D"/>
    <w:rsid w:val="008A1391"/>
    <w:rsid w:val="008F1938"/>
    <w:rsid w:val="009051F1"/>
    <w:rsid w:val="0098176A"/>
    <w:rsid w:val="00984DE0"/>
    <w:rsid w:val="00985E26"/>
    <w:rsid w:val="00A20C60"/>
    <w:rsid w:val="00AB588D"/>
    <w:rsid w:val="00B04238"/>
    <w:rsid w:val="00B26BF8"/>
    <w:rsid w:val="00B5703B"/>
    <w:rsid w:val="00BA6C37"/>
    <w:rsid w:val="00CF4026"/>
    <w:rsid w:val="00EB7E13"/>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142945"/>
    <w:rPr>
      <w:rFonts w:ascii="Arial" w:eastAsia="Calibri" w:hAnsi="Arial"/>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D27BF-4C65-47D3-BCFE-0D0D52D6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464</TotalTime>
  <Pages>8</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13559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4</cp:revision>
  <cp:lastPrinted>2007-10-28T13:26:00Z</cp:lastPrinted>
  <dcterms:created xsi:type="dcterms:W3CDTF">2010-08-01T01:08:00Z</dcterms:created>
  <dcterms:modified xsi:type="dcterms:W3CDTF">2010-08-01T08:52:00Z</dcterms:modified>
</cp:coreProperties>
</file>