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2F7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78278D" w:rsidRDefault="0078278D" w:rsidP="0078278D">
                  <w:pPr>
                    <w:pStyle w:val="AttentionLine"/>
                    <w:spacing w:before="0" w:line="240" w:lineRule="auto"/>
                    <w:rPr>
                      <w:rFonts w:ascii="MACBETH" w:hAnsi="MACBETH"/>
                      <w:b/>
                      <w:sz w:val="52"/>
                      <w:szCs w:val="52"/>
                    </w:rPr>
                  </w:pP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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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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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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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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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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2F70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F62F70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10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Pr="00B96E01" w:rsidRDefault="00F62F70" w:rsidP="0078278D">
      <w:pPr>
        <w:pStyle w:val="SubjectLine"/>
        <w:spacing w:after="0"/>
        <w:jc w:val="right"/>
      </w:pPr>
      <w:fldSimple w:instr=" DATE \@ &quot;MMMM d, yyyy&quot; ">
        <w:r w:rsidR="007642AB">
          <w:rPr>
            <w:noProof/>
          </w:rPr>
          <w:t>February 11, 2010</w:t>
        </w:r>
      </w:fldSimple>
    </w:p>
    <w:p w:rsidR="00822C5A" w:rsidRPr="00822C5A" w:rsidRDefault="00822C5A" w:rsidP="00822C5A">
      <w:pPr>
        <w:pStyle w:val="Salutation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22C5A">
        <w:rPr>
          <w:rFonts w:ascii="Times New Roman" w:hAnsi="Times New Roman"/>
          <w:i/>
          <w:sz w:val="24"/>
          <w:szCs w:val="24"/>
          <w:u w:val="single"/>
        </w:rPr>
        <w:t>From the Desk of Pastor Stephen Reynolds, Sr.</w:t>
      </w:r>
    </w:p>
    <w:p w:rsidR="0078278D" w:rsidRPr="0066662B" w:rsidRDefault="0078278D" w:rsidP="0078278D">
      <w:pPr>
        <w:pStyle w:val="Salutation"/>
        <w:rPr>
          <w:rFonts w:ascii="Times New Roman" w:hAnsi="Times New Roman"/>
          <w:sz w:val="24"/>
          <w:szCs w:val="24"/>
        </w:rPr>
      </w:pPr>
      <w:r w:rsidRPr="0066662B">
        <w:rPr>
          <w:rFonts w:ascii="Times New Roman" w:hAnsi="Times New Roman"/>
          <w:sz w:val="24"/>
          <w:szCs w:val="24"/>
        </w:rPr>
        <w:t>Dear</w:t>
      </w:r>
      <w:r>
        <w:rPr>
          <w:rFonts w:ascii="Times New Roman" w:hAnsi="Times New Roman"/>
          <w:sz w:val="24"/>
          <w:szCs w:val="24"/>
        </w:rPr>
        <w:t xml:space="preserve"> ,</w:t>
      </w:r>
      <w:r w:rsidR="00DE439A">
        <w:rPr>
          <w:rFonts w:ascii="Times New Roman" w:hAnsi="Times New Roman"/>
          <w:sz w:val="24"/>
          <w:szCs w:val="24"/>
        </w:rPr>
        <w:t xml:space="preserve"> Brother Will Myette</w:t>
      </w:r>
      <w:r w:rsidR="00520AAB">
        <w:rPr>
          <w:rFonts w:ascii="Times New Roman" w:hAnsi="Times New Roman"/>
          <w:sz w:val="24"/>
          <w:szCs w:val="24"/>
        </w:rPr>
        <w:t>:</w:t>
      </w:r>
    </w:p>
    <w:p w:rsidR="00D766F7" w:rsidRDefault="00BD4C3A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I am so thankful</w:t>
      </w:r>
      <w:r w:rsidR="00520AAB">
        <w:rPr>
          <w:rFonts w:ascii="Times New Roman" w:hAnsi="Times New Roman"/>
          <w:iCs/>
          <w:sz w:val="24"/>
          <w:szCs w:val="24"/>
        </w:rPr>
        <w:t xml:space="preserve"> for your love and respect for me, in</w:t>
      </w:r>
      <w:r w:rsidR="00DE439A">
        <w:rPr>
          <w:rFonts w:ascii="Times New Roman" w:hAnsi="Times New Roman"/>
          <w:iCs/>
          <w:sz w:val="24"/>
          <w:szCs w:val="24"/>
        </w:rPr>
        <w:t xml:space="preserve"> work</w:t>
      </w:r>
      <w:r w:rsidR="00520AAB">
        <w:rPr>
          <w:rFonts w:ascii="Times New Roman" w:hAnsi="Times New Roman"/>
          <w:iCs/>
          <w:sz w:val="24"/>
          <w:szCs w:val="24"/>
        </w:rPr>
        <w:t>ing</w:t>
      </w:r>
      <w:r w:rsidR="00DE439A">
        <w:rPr>
          <w:rFonts w:ascii="Times New Roman" w:hAnsi="Times New Roman"/>
          <w:iCs/>
          <w:sz w:val="24"/>
          <w:szCs w:val="24"/>
        </w:rPr>
        <w:t xml:space="preserve"> t</w:t>
      </w:r>
      <w:r w:rsidR="00520AAB">
        <w:rPr>
          <w:rFonts w:ascii="Times New Roman" w:hAnsi="Times New Roman"/>
          <w:iCs/>
          <w:sz w:val="24"/>
          <w:szCs w:val="24"/>
        </w:rPr>
        <w:t xml:space="preserve">ogether at the Deliverance </w:t>
      </w:r>
      <w:r w:rsidR="00DE439A">
        <w:rPr>
          <w:rFonts w:ascii="Times New Roman" w:hAnsi="Times New Roman"/>
          <w:iCs/>
          <w:sz w:val="24"/>
          <w:szCs w:val="24"/>
        </w:rPr>
        <w:t>Center</w:t>
      </w:r>
      <w:r>
        <w:rPr>
          <w:rFonts w:ascii="Times New Roman" w:hAnsi="Times New Roman"/>
          <w:iCs/>
          <w:sz w:val="24"/>
          <w:szCs w:val="24"/>
        </w:rPr>
        <w:t xml:space="preserve"> with all the men</w:t>
      </w:r>
      <w:r w:rsidR="00DE439A">
        <w:rPr>
          <w:rFonts w:ascii="Times New Roman" w:hAnsi="Times New Roman"/>
          <w:iCs/>
          <w:sz w:val="24"/>
          <w:szCs w:val="24"/>
        </w:rPr>
        <w:t xml:space="preserve">. It is a new day we </w:t>
      </w:r>
      <w:r>
        <w:rPr>
          <w:rFonts w:ascii="Times New Roman" w:hAnsi="Times New Roman"/>
          <w:iCs/>
          <w:sz w:val="24"/>
          <w:szCs w:val="24"/>
        </w:rPr>
        <w:t xml:space="preserve">all </w:t>
      </w:r>
      <w:r w:rsidR="00DE439A">
        <w:rPr>
          <w:rFonts w:ascii="Times New Roman" w:hAnsi="Times New Roman"/>
          <w:iCs/>
          <w:sz w:val="24"/>
          <w:szCs w:val="24"/>
        </w:rPr>
        <w:t>are facing just before the end-time Deliverance for the Overcomer. It will take having; like precious faith, the unity of the Spirit and absolute surrender to the Lord to accomplish the tasks that the Lord</w:t>
      </w:r>
      <w:r w:rsidR="00D766F7">
        <w:rPr>
          <w:rFonts w:ascii="Times New Roman" w:hAnsi="Times New Roman"/>
          <w:iCs/>
          <w:sz w:val="24"/>
          <w:szCs w:val="24"/>
        </w:rPr>
        <w:t xml:space="preserve"> has for us all to finish.</w:t>
      </w:r>
    </w:p>
    <w:p w:rsidR="0078278D" w:rsidRDefault="00D766F7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Faithfulness as good Stewards is what we are endeavoring to demonstrate to all</w:t>
      </w:r>
      <w:r w:rsidR="00DF1AC5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at all times</w:t>
      </w:r>
      <w:r w:rsidR="00DF1AC5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in all things.</w:t>
      </w:r>
      <w:r w:rsidR="00DE439A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Our </w:t>
      </w:r>
      <w:r w:rsidRPr="00E60E94">
        <w:rPr>
          <w:rFonts w:ascii="Times New Roman" w:hAnsi="Times New Roman"/>
          <w:iCs/>
          <w:sz w:val="24"/>
          <w:szCs w:val="24"/>
          <w:u w:val="single"/>
        </w:rPr>
        <w:t>Mission</w:t>
      </w:r>
      <w:r>
        <w:rPr>
          <w:rFonts w:ascii="Times New Roman" w:hAnsi="Times New Roman"/>
          <w:iCs/>
          <w:sz w:val="24"/>
          <w:szCs w:val="24"/>
        </w:rPr>
        <w:t xml:space="preserve"> involves </w:t>
      </w:r>
      <w:r w:rsidRPr="00E60E94">
        <w:rPr>
          <w:rFonts w:ascii="Times New Roman" w:hAnsi="Times New Roman"/>
          <w:b/>
          <w:iCs/>
          <w:sz w:val="32"/>
          <w:szCs w:val="32"/>
          <w:u w:val="single"/>
        </w:rPr>
        <w:t>M</w:t>
      </w:r>
      <w:r>
        <w:rPr>
          <w:rFonts w:ascii="Times New Roman" w:hAnsi="Times New Roman"/>
          <w:iCs/>
          <w:sz w:val="24"/>
          <w:szCs w:val="24"/>
        </w:rPr>
        <w:t xml:space="preserve">ercy </w:t>
      </w:r>
      <w:r w:rsidRPr="00E60E94">
        <w:rPr>
          <w:rFonts w:ascii="Times New Roman" w:hAnsi="Times New Roman"/>
          <w:b/>
          <w:iCs/>
          <w:sz w:val="32"/>
          <w:szCs w:val="32"/>
          <w:u w:val="single"/>
        </w:rPr>
        <w:t>i</w:t>
      </w:r>
      <w:r>
        <w:rPr>
          <w:rFonts w:ascii="Times New Roman" w:hAnsi="Times New Roman"/>
          <w:iCs/>
          <w:sz w:val="24"/>
          <w:szCs w:val="24"/>
        </w:rPr>
        <w:t xml:space="preserve">n </w:t>
      </w:r>
      <w:r w:rsidRPr="00E60E94">
        <w:rPr>
          <w:rFonts w:ascii="Times New Roman" w:hAnsi="Times New Roman"/>
          <w:b/>
          <w:iCs/>
          <w:sz w:val="32"/>
          <w:szCs w:val="32"/>
          <w:u w:val="single"/>
        </w:rPr>
        <w:t>s</w:t>
      </w:r>
      <w:r>
        <w:rPr>
          <w:rFonts w:ascii="Times New Roman" w:hAnsi="Times New Roman"/>
          <w:iCs/>
          <w:sz w:val="24"/>
          <w:szCs w:val="24"/>
        </w:rPr>
        <w:t xml:space="preserve">trong </w:t>
      </w:r>
      <w:r w:rsidRPr="00E60E94">
        <w:rPr>
          <w:rFonts w:ascii="Times New Roman" w:hAnsi="Times New Roman"/>
          <w:b/>
          <w:iCs/>
          <w:sz w:val="32"/>
          <w:szCs w:val="32"/>
          <w:u w:val="single"/>
        </w:rPr>
        <w:t>s</w:t>
      </w:r>
      <w:r>
        <w:rPr>
          <w:rFonts w:ascii="Times New Roman" w:hAnsi="Times New Roman"/>
          <w:iCs/>
          <w:sz w:val="24"/>
          <w:szCs w:val="24"/>
        </w:rPr>
        <w:t xml:space="preserve">tewardship </w:t>
      </w:r>
      <w:r w:rsidRPr="00E60E94">
        <w:rPr>
          <w:rFonts w:ascii="Times New Roman" w:hAnsi="Times New Roman"/>
          <w:b/>
          <w:iCs/>
          <w:sz w:val="32"/>
          <w:szCs w:val="32"/>
          <w:u w:val="single"/>
        </w:rPr>
        <w:t>i</w:t>
      </w:r>
      <w:r>
        <w:rPr>
          <w:rFonts w:ascii="Times New Roman" w:hAnsi="Times New Roman"/>
          <w:iCs/>
          <w:sz w:val="24"/>
          <w:szCs w:val="24"/>
        </w:rPr>
        <w:t xml:space="preserve">n </w:t>
      </w:r>
      <w:r w:rsidR="00DF1AC5" w:rsidRPr="00E60E94">
        <w:rPr>
          <w:rFonts w:ascii="Times New Roman" w:hAnsi="Times New Roman"/>
          <w:b/>
          <w:iCs/>
          <w:sz w:val="32"/>
          <w:szCs w:val="32"/>
          <w:u w:val="single"/>
        </w:rPr>
        <w:t>o</w:t>
      </w:r>
      <w:r w:rsidR="00DF1AC5">
        <w:rPr>
          <w:rFonts w:ascii="Times New Roman" w:hAnsi="Times New Roman"/>
          <w:iCs/>
          <w:sz w:val="24"/>
          <w:szCs w:val="24"/>
        </w:rPr>
        <w:t xml:space="preserve">rganizing </w:t>
      </w:r>
      <w:r w:rsidR="00DF1AC5" w:rsidRPr="00E60E94">
        <w:rPr>
          <w:rFonts w:ascii="Times New Roman" w:hAnsi="Times New Roman"/>
          <w:b/>
          <w:iCs/>
          <w:sz w:val="32"/>
          <w:szCs w:val="32"/>
          <w:u w:val="single"/>
        </w:rPr>
        <w:t>n</w:t>
      </w:r>
      <w:r w:rsidR="00DF1AC5">
        <w:rPr>
          <w:rFonts w:ascii="Times New Roman" w:hAnsi="Times New Roman"/>
          <w:iCs/>
          <w:sz w:val="24"/>
          <w:szCs w:val="24"/>
        </w:rPr>
        <w:t>aturally.</w:t>
      </w:r>
    </w:p>
    <w:p w:rsidR="00BD4C3A" w:rsidRDefault="00BD4C3A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</w:p>
    <w:p w:rsidR="0078278D" w:rsidRDefault="00BD4C3A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Morning Feb. 12,2010 while we are joined</w:t>
      </w:r>
      <w:r w:rsidR="00DF1AC5">
        <w:rPr>
          <w:rFonts w:ascii="Times New Roman" w:hAnsi="Times New Roman"/>
          <w:sz w:val="24"/>
          <w:szCs w:val="24"/>
        </w:rPr>
        <w:t xml:space="preserve"> together </w:t>
      </w:r>
      <w:r>
        <w:rPr>
          <w:rFonts w:ascii="Times New Roman" w:hAnsi="Times New Roman"/>
          <w:sz w:val="24"/>
          <w:szCs w:val="24"/>
        </w:rPr>
        <w:t>after devotion</w:t>
      </w:r>
      <w:r w:rsidR="00E60E94">
        <w:rPr>
          <w:rFonts w:ascii="Times New Roman" w:hAnsi="Times New Roman"/>
          <w:sz w:val="24"/>
          <w:szCs w:val="24"/>
        </w:rPr>
        <w:t xml:space="preserve"> you can give a briefing on what is to be done on the</w:t>
      </w:r>
      <w:r w:rsidR="00FC270E">
        <w:rPr>
          <w:rFonts w:ascii="Times New Roman" w:hAnsi="Times New Roman"/>
          <w:sz w:val="24"/>
          <w:szCs w:val="24"/>
        </w:rPr>
        <w:t xml:space="preserve"> regular daily chores, laundry, and kitchen</w:t>
      </w:r>
      <w:r w:rsidR="00E60E94">
        <w:rPr>
          <w:rFonts w:ascii="Times New Roman" w:hAnsi="Times New Roman"/>
          <w:sz w:val="24"/>
          <w:szCs w:val="24"/>
        </w:rPr>
        <w:t xml:space="preserve"> schedule, cooking and clean-up.</w:t>
      </w:r>
    </w:p>
    <w:p w:rsidR="00E60E94" w:rsidRDefault="00E60E94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</w:p>
    <w:p w:rsidR="00E60E94" w:rsidRDefault="007642AB" w:rsidP="007642AB">
      <w:pPr>
        <w:pStyle w:val="BodyText"/>
        <w:numPr>
          <w:ilvl w:val="0"/>
          <w:numId w:val="2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E60E94">
        <w:rPr>
          <w:rFonts w:ascii="Times New Roman" w:hAnsi="Times New Roman"/>
          <w:sz w:val="24"/>
          <w:szCs w:val="24"/>
        </w:rPr>
        <w:t>We need to give special attention to helping them apply their cleaning skills to their own bedrooms. Just keep a close watch on keeping things in their right places</w:t>
      </w:r>
      <w:r>
        <w:rPr>
          <w:rFonts w:ascii="Times New Roman" w:hAnsi="Times New Roman"/>
          <w:sz w:val="24"/>
          <w:szCs w:val="24"/>
        </w:rPr>
        <w:t>)</w:t>
      </w:r>
      <w:r w:rsidR="00E60E94">
        <w:rPr>
          <w:rFonts w:ascii="Times New Roman" w:hAnsi="Times New Roman"/>
          <w:sz w:val="24"/>
          <w:szCs w:val="24"/>
        </w:rPr>
        <w:t>.</w:t>
      </w:r>
    </w:p>
    <w:p w:rsidR="00F745E2" w:rsidRDefault="00F745E2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</w:p>
    <w:p w:rsidR="00F745E2" w:rsidRDefault="00F745E2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Written Requests for leaving property must be received through written</w:t>
      </w:r>
      <w:r w:rsidRPr="00F745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Permission.</w:t>
      </w:r>
    </w:p>
    <w:p w:rsidR="00F745E2" w:rsidRDefault="00F745E2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</w:p>
    <w:p w:rsidR="00F745E2" w:rsidRDefault="00F745E2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 call notice </w:t>
      </w:r>
      <w:r w:rsidR="00BD4C3A">
        <w:rPr>
          <w:rFonts w:ascii="Times New Roman" w:hAnsi="Times New Roman"/>
          <w:sz w:val="24"/>
          <w:szCs w:val="24"/>
        </w:rPr>
        <w:t xml:space="preserve">only </w:t>
      </w:r>
      <w:r>
        <w:rPr>
          <w:rFonts w:ascii="Times New Roman" w:hAnsi="Times New Roman"/>
          <w:sz w:val="24"/>
          <w:szCs w:val="24"/>
        </w:rPr>
        <w:t>for emergencies, Absolutely NO requests for the hall or stairwell.</w:t>
      </w:r>
    </w:p>
    <w:p w:rsidR="00FC270E" w:rsidRDefault="00FC270E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A48AB" w:rsidRDefault="00FC270E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Things to ask:</w:t>
      </w:r>
    </w:p>
    <w:p w:rsidR="00FC270E" w:rsidRDefault="00FC270E" w:rsidP="00FC270E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know how to demonstrate your faithfulness to the Lord?</w:t>
      </w:r>
    </w:p>
    <w:p w:rsidR="00FC270E" w:rsidRDefault="00FC270E" w:rsidP="00FC270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Through your faithfulness to those God put you under.</w:t>
      </w:r>
    </w:p>
    <w:p w:rsidR="00FC270E" w:rsidRDefault="00FC270E" w:rsidP="00FC270E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type of person has the bigger problem?</w:t>
      </w:r>
    </w:p>
    <w:p w:rsidR="00FC270E" w:rsidRDefault="00FC270E" w:rsidP="00FC270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People that complain in</w:t>
      </w:r>
      <w:r w:rsidR="00BD4C3A">
        <w:rPr>
          <w:rFonts w:ascii="Times New Roman" w:hAnsi="Times New Roman"/>
          <w:sz w:val="24"/>
          <w:szCs w:val="24"/>
        </w:rPr>
        <w:t>stead of written explan</w:t>
      </w:r>
      <w:r w:rsidR="00AA48AB">
        <w:rPr>
          <w:rFonts w:ascii="Times New Roman" w:hAnsi="Times New Roman"/>
          <w:sz w:val="24"/>
          <w:szCs w:val="24"/>
        </w:rPr>
        <w:t>ation</w:t>
      </w:r>
      <w:r>
        <w:rPr>
          <w:rFonts w:ascii="Times New Roman" w:hAnsi="Times New Roman"/>
          <w:sz w:val="24"/>
          <w:szCs w:val="24"/>
        </w:rPr>
        <w:t>.</w:t>
      </w:r>
    </w:p>
    <w:p w:rsidR="00AA48AB" w:rsidRDefault="00AA48AB" w:rsidP="00AA48AB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becomes faithful in much?</w:t>
      </w:r>
    </w:p>
    <w:p w:rsidR="00AA48AB" w:rsidRDefault="00AA48AB" w:rsidP="00AA48AB">
      <w:pPr>
        <w:pStyle w:val="Body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AA48AB">
        <w:rPr>
          <w:rFonts w:ascii="Times New Roman" w:hAnsi="Times New Roman"/>
          <w:sz w:val="24"/>
          <w:szCs w:val="24"/>
        </w:rPr>
        <w:t>Lu</w:t>
      </w:r>
      <w:r>
        <w:rPr>
          <w:rFonts w:ascii="Times New Roman" w:hAnsi="Times New Roman"/>
          <w:sz w:val="24"/>
          <w:szCs w:val="24"/>
        </w:rPr>
        <w:t>ke</w:t>
      </w:r>
      <w:r w:rsidRPr="00AA48AB">
        <w:rPr>
          <w:rFonts w:ascii="Times New Roman" w:hAnsi="Times New Roman"/>
          <w:sz w:val="24"/>
          <w:szCs w:val="24"/>
        </w:rPr>
        <w:t xml:space="preserve"> 16:10 </w:t>
      </w:r>
      <w:r w:rsidRPr="00AA48AB">
        <w:rPr>
          <w:rFonts w:ascii="Times New Roman" w:hAnsi="Times New Roman"/>
          <w:b/>
          <w:sz w:val="24"/>
          <w:szCs w:val="24"/>
          <w:u w:val="single"/>
        </w:rPr>
        <w:t>He that is faithful in that which is least</w:t>
      </w:r>
      <w:r w:rsidRPr="00AA48AB">
        <w:rPr>
          <w:rFonts w:ascii="Times New Roman" w:hAnsi="Times New Roman"/>
          <w:sz w:val="24"/>
          <w:szCs w:val="24"/>
        </w:rPr>
        <w:t xml:space="preserve"> is faithful also in much: and </w:t>
      </w:r>
      <w:r w:rsidRPr="00AA48AB">
        <w:rPr>
          <w:rFonts w:ascii="Times New Roman" w:hAnsi="Times New Roman"/>
          <w:b/>
          <w:sz w:val="24"/>
          <w:szCs w:val="24"/>
          <w:u w:val="single"/>
        </w:rPr>
        <w:t>he that is unjust in the least</w:t>
      </w:r>
      <w:r w:rsidRPr="00AA48AB">
        <w:rPr>
          <w:rFonts w:ascii="Times New Roman" w:hAnsi="Times New Roman"/>
          <w:sz w:val="24"/>
          <w:szCs w:val="24"/>
        </w:rPr>
        <w:t xml:space="preserve"> is unjust also in much.</w:t>
      </w:r>
    </w:p>
    <w:p w:rsidR="00AA48AB" w:rsidRDefault="00AA48AB" w:rsidP="00AA48AB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becomes unjust in much?</w:t>
      </w:r>
    </w:p>
    <w:p w:rsidR="00AA48AB" w:rsidRPr="00AA48AB" w:rsidRDefault="00AA48AB" w:rsidP="00AA48AB">
      <w:pPr>
        <w:pStyle w:val="Body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AA48AB">
        <w:rPr>
          <w:rFonts w:ascii="Times New Roman" w:hAnsi="Times New Roman"/>
          <w:b/>
          <w:sz w:val="24"/>
          <w:szCs w:val="24"/>
        </w:rPr>
        <w:t>“</w:t>
      </w:r>
      <w:r w:rsidRPr="00AA48AB">
        <w:rPr>
          <w:rFonts w:ascii="Times New Roman" w:hAnsi="Times New Roman"/>
          <w:b/>
          <w:sz w:val="24"/>
          <w:szCs w:val="24"/>
          <w:u w:val="single"/>
        </w:rPr>
        <w:t>he that is unjust in the least</w:t>
      </w:r>
      <w:r w:rsidRPr="00AA48AB">
        <w:rPr>
          <w:rFonts w:ascii="Times New Roman" w:hAnsi="Times New Roman"/>
          <w:b/>
          <w:sz w:val="24"/>
          <w:szCs w:val="24"/>
        </w:rPr>
        <w:t>”</w:t>
      </w:r>
    </w:p>
    <w:p w:rsidR="00AA48AB" w:rsidRDefault="00AA48AB" w:rsidP="00AA48AB">
      <w:pPr>
        <w:pStyle w:val="BodyText"/>
        <w:spacing w:after="0"/>
        <w:ind w:left="504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Service for the King:</w:t>
      </w:r>
    </w:p>
    <w:p w:rsidR="00AA48AB" w:rsidRDefault="00AA48AB" w:rsidP="00AA48AB">
      <w:pPr>
        <w:pStyle w:val="BodyText"/>
        <w:spacing w:after="0"/>
        <w:ind w:left="5040" w:firstLine="0"/>
        <w:jc w:val="left"/>
        <w:rPr>
          <w:rFonts w:ascii="Times New Roman" w:hAnsi="Times New Roman"/>
          <w:sz w:val="24"/>
          <w:szCs w:val="24"/>
        </w:rPr>
      </w:pPr>
    </w:p>
    <w:p w:rsidR="00F745E2" w:rsidRDefault="00F745E2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</w:p>
    <w:p w:rsidR="00F745E2" w:rsidRPr="00DF1AC5" w:rsidRDefault="00F745E2" w:rsidP="00DF1AC5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Stephen G. Reynolds, Sr.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Assistant Pastor</w:t>
      </w: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AttentionLine"/>
        <w:spacing w:before="0" w:line="240" w:lineRule="auto"/>
        <w:rPr>
          <w:noProof/>
        </w:rPr>
      </w:pPr>
    </w:p>
    <w:p w:rsidR="0078278D" w:rsidRDefault="0078278D"/>
    <w:sectPr w:rsidR="0078278D" w:rsidSect="00891BA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22B" w:rsidRDefault="00C8722B" w:rsidP="0078278D">
      <w:r>
        <w:separator/>
      </w:r>
    </w:p>
  </w:endnote>
  <w:endnote w:type="continuationSeparator" w:id="0">
    <w:p w:rsidR="00C8722B" w:rsidRDefault="00C8722B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CBETH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22B" w:rsidRDefault="00C8722B" w:rsidP="0078278D">
      <w:r>
        <w:separator/>
      </w:r>
    </w:p>
  </w:footnote>
  <w:footnote w:type="continuationSeparator" w:id="0">
    <w:p w:rsidR="00C8722B" w:rsidRDefault="00C8722B" w:rsidP="00782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41FC4"/>
    <w:multiLevelType w:val="hybridMultilevel"/>
    <w:tmpl w:val="4EDA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C1073"/>
    <w:multiLevelType w:val="hybridMultilevel"/>
    <w:tmpl w:val="71483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766F7"/>
    <w:rsid w:val="00102898"/>
    <w:rsid w:val="0016252E"/>
    <w:rsid w:val="00520AAB"/>
    <w:rsid w:val="007642AB"/>
    <w:rsid w:val="0078278D"/>
    <w:rsid w:val="0081027E"/>
    <w:rsid w:val="00822C5A"/>
    <w:rsid w:val="00891BA6"/>
    <w:rsid w:val="00AA48AB"/>
    <w:rsid w:val="00BD4C3A"/>
    <w:rsid w:val="00C8722B"/>
    <w:rsid w:val="00CC61C5"/>
    <w:rsid w:val="00D766F7"/>
    <w:rsid w:val="00DE439A"/>
    <w:rsid w:val="00DF1AC5"/>
    <w:rsid w:val="00E30A21"/>
    <w:rsid w:val="00E60E94"/>
    <w:rsid w:val="00E631F1"/>
    <w:rsid w:val="00F62F70"/>
    <w:rsid w:val="00F6317D"/>
    <w:rsid w:val="00F745E2"/>
    <w:rsid w:val="00FC2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thedeliverancecent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86403-A9FE-4B53-AA45-BD0BC16D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256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cp:lastPrinted>2010-02-12T01:57:00Z</cp:lastPrinted>
  <dcterms:created xsi:type="dcterms:W3CDTF">2010-02-11T23:42:00Z</dcterms:created>
  <dcterms:modified xsi:type="dcterms:W3CDTF">2010-02-12T04:43:00Z</dcterms:modified>
</cp:coreProperties>
</file>