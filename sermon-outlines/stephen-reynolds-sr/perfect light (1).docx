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65C" w:rsidRPr="0036604B" w:rsidRDefault="0036604B" w:rsidP="0036604B">
      <w:pPr>
        <w:pStyle w:val="Title"/>
        <w:jc w:val="left"/>
        <w:rPr>
          <w:b/>
          <w:bCs/>
        </w:rPr>
      </w:pPr>
      <w:r>
        <w:rPr>
          <w:b/>
          <w:bCs/>
        </w:rPr>
        <w:t xml:space="preserve">  </w:t>
      </w:r>
      <w:r w:rsidR="00E2565C">
        <w:rPr>
          <w:rFonts w:ascii="Times" w:hAnsi="Times"/>
          <w:b/>
          <w:bCs/>
          <w:smallCaps/>
        </w:rPr>
        <w:t>A Perfect Witness is Light to the World</w:t>
      </w:r>
    </w:p>
    <w:p w:rsidR="0036604B" w:rsidRDefault="00E2565C" w:rsidP="0036604B">
      <w:pPr>
        <w:pStyle w:val="Subtitle"/>
      </w:pPr>
      <w:r>
        <w:t>Mat.5:13-15</w:t>
      </w:r>
    </w:p>
    <w:p w:rsidR="00E2565C" w:rsidRPr="00604B4F" w:rsidRDefault="00E2565C" w:rsidP="0036604B">
      <w:pPr>
        <w:pStyle w:val="NoSpacing"/>
        <w:ind w:left="360"/>
        <w:jc w:val="center"/>
        <w:rPr>
          <w:rFonts w:ascii="Verdana Ref" w:hAnsi="Verdana Ref"/>
        </w:rPr>
      </w:pPr>
      <w:r w:rsidRPr="00604B4F">
        <w:rPr>
          <w:rFonts w:ascii="Verdana Ref" w:hAnsi="Verdana Ref"/>
        </w:rPr>
        <w:t>To be a light we must have His life</w:t>
      </w:r>
    </w:p>
    <w:p w:rsidR="00E2565C" w:rsidRPr="00604B4F" w:rsidRDefault="00E2565C" w:rsidP="00E2565C">
      <w:pPr>
        <w:pStyle w:val="NoSpacing"/>
        <w:rPr>
          <w:rFonts w:ascii="Verdana Ref" w:hAnsi="Verdana Ref"/>
        </w:rPr>
      </w:pPr>
    </w:p>
    <w:p w:rsidR="00E2565C" w:rsidRDefault="00E2565C" w:rsidP="00E2565C">
      <w:pPr>
        <w:pStyle w:val="NoSpacing"/>
        <w:rPr>
          <w:rFonts w:ascii="Verdana Ref" w:hAnsi="Verdana Ref"/>
        </w:rPr>
      </w:pPr>
      <w:r w:rsidRPr="00604B4F">
        <w:rPr>
          <w:rFonts w:ascii="Verdana Ref" w:hAnsi="Verdana Ref"/>
        </w:rPr>
        <w:t>John 1:4 In him was life; and the life was the light of men.</w:t>
      </w:r>
    </w:p>
    <w:p w:rsidR="0036604B" w:rsidRPr="00604B4F" w:rsidRDefault="0036604B" w:rsidP="00E2565C">
      <w:pPr>
        <w:pStyle w:val="NoSpacing"/>
        <w:rPr>
          <w:rFonts w:ascii="Verdana Ref" w:hAnsi="Verdana Ref"/>
        </w:rPr>
      </w:pPr>
    </w:p>
    <w:p w:rsidR="00E2565C" w:rsidRPr="00604B4F" w:rsidRDefault="00E2565C" w:rsidP="00E2565C">
      <w:pPr>
        <w:pStyle w:val="NoSpacing"/>
        <w:rPr>
          <w:rFonts w:ascii="Verdana Ref" w:hAnsi="Verdana Ref"/>
        </w:rPr>
      </w:pPr>
      <w:r w:rsidRPr="00604B4F">
        <w:rPr>
          <w:rFonts w:ascii="Verdana Ref" w:hAnsi="Verdana Ref"/>
        </w:rPr>
        <w:t>1John 5:12 He that hath the Son hath life; and he that hath not the Son of God hath not life.</w:t>
      </w:r>
    </w:p>
    <w:p w:rsidR="00E2565C" w:rsidRPr="00604B4F" w:rsidRDefault="00E2565C" w:rsidP="00E2565C">
      <w:pPr>
        <w:pStyle w:val="NoSpacing"/>
        <w:rPr>
          <w:rFonts w:ascii="Verdana Ref" w:hAnsi="Verdana Ref"/>
        </w:rPr>
      </w:pPr>
    </w:p>
    <w:p w:rsidR="00E2565C" w:rsidRPr="00604B4F" w:rsidRDefault="00E2565C" w:rsidP="00E2565C">
      <w:pPr>
        <w:pStyle w:val="NoSpacing"/>
        <w:rPr>
          <w:rFonts w:ascii="Verdana Ref" w:hAnsi="Verdana Ref"/>
        </w:rPr>
      </w:pPr>
      <w:r w:rsidRPr="00604B4F">
        <w:rPr>
          <w:rFonts w:ascii="Verdana Ref" w:hAnsi="Verdana Ref"/>
        </w:rPr>
        <w:t xml:space="preserve">Phil. 2:15 “ye shine as lights in the world; </w:t>
      </w:r>
    </w:p>
    <w:p w:rsidR="00E2565C" w:rsidRPr="00604B4F" w:rsidRDefault="00E2565C" w:rsidP="00E2565C">
      <w:pPr>
        <w:pStyle w:val="NoSpacing"/>
        <w:rPr>
          <w:rFonts w:ascii="Verdana Ref" w:hAnsi="Verdana Ref"/>
        </w:rPr>
      </w:pPr>
      <w:r w:rsidRPr="00604B4F">
        <w:rPr>
          <w:rFonts w:ascii="Verdana Ref" w:hAnsi="Verdana Ref"/>
        </w:rPr>
        <w:t xml:space="preserve"> 16 Holding forth the word of life”</w:t>
      </w:r>
    </w:p>
    <w:p w:rsidR="00E2565C" w:rsidRPr="00604B4F" w:rsidRDefault="00E2565C" w:rsidP="00E2565C">
      <w:pPr>
        <w:pStyle w:val="NoSpacing"/>
        <w:rPr>
          <w:rFonts w:ascii="Verdana Ref" w:hAnsi="Verdana Ref"/>
        </w:rPr>
      </w:pPr>
    </w:p>
    <w:p w:rsidR="00E2565C" w:rsidRDefault="00E2565C" w:rsidP="00E2565C">
      <w:pPr>
        <w:pStyle w:val="NoSpacing"/>
        <w:rPr>
          <w:rFonts w:ascii="Verdana Ref" w:hAnsi="Verdana Ref"/>
          <w:i/>
        </w:rPr>
      </w:pPr>
      <w:r w:rsidRPr="00604B4F">
        <w:rPr>
          <w:rFonts w:ascii="Verdana Ref" w:hAnsi="Verdana Ref"/>
        </w:rPr>
        <w:t>1Peter 2:9—</w:t>
      </w:r>
      <w:r w:rsidRPr="00604B4F">
        <w:rPr>
          <w:rFonts w:ascii="Verdana Ref" w:hAnsi="Verdana Ref"/>
          <w:i/>
        </w:rPr>
        <w:t xml:space="preserve">But ye are a chosen generation, a royal priesthood, an holy nation, a peculiar people; </w:t>
      </w:r>
      <w:r w:rsidRPr="00604B4F">
        <w:rPr>
          <w:rFonts w:ascii="Verdana Ref" w:hAnsi="Verdana Ref"/>
          <w:i/>
          <w:u w:val="single"/>
        </w:rPr>
        <w:t>that ye should shew forth the praises  &lt;arete&gt;(virtue, valor, value)of him</w:t>
      </w:r>
      <w:r w:rsidRPr="00604B4F">
        <w:rPr>
          <w:rFonts w:ascii="Verdana Ref" w:hAnsi="Verdana Ref"/>
          <w:i/>
        </w:rPr>
        <w:t xml:space="preserve"> who hath called you out of darkness into his marvellous light:</w:t>
      </w:r>
    </w:p>
    <w:p w:rsidR="0036604B" w:rsidRPr="000F09A2" w:rsidRDefault="0036604B" w:rsidP="00E2565C">
      <w:pPr>
        <w:pStyle w:val="NoSpacing"/>
        <w:rPr>
          <w:rFonts w:ascii="Verdana Ref" w:hAnsi="Verdana Ref"/>
          <w:i/>
        </w:rPr>
      </w:pPr>
    </w:p>
    <w:p w:rsidR="00E2565C" w:rsidRPr="00604B4F" w:rsidRDefault="00E2565C" w:rsidP="00E2565C">
      <w:pPr>
        <w:pStyle w:val="NoSpacing"/>
        <w:rPr>
          <w:rFonts w:ascii="Verdana Ref" w:hAnsi="Verdana Ref"/>
        </w:rPr>
      </w:pPr>
      <w:r w:rsidRPr="00604B4F">
        <w:rPr>
          <w:rFonts w:ascii="Verdana Ref" w:hAnsi="Verdana Ref"/>
        </w:rPr>
        <w:t xml:space="preserve">II Peter 1:3-5 </w:t>
      </w:r>
    </w:p>
    <w:p w:rsidR="00E2565C" w:rsidRPr="00604B4F" w:rsidRDefault="00E2565C" w:rsidP="00E2565C">
      <w:pPr>
        <w:pStyle w:val="NoSpacing"/>
        <w:rPr>
          <w:rFonts w:ascii="Verdana Ref" w:hAnsi="Verdana Ref"/>
        </w:rPr>
      </w:pPr>
      <w:r w:rsidRPr="00604B4F">
        <w:rPr>
          <w:rFonts w:ascii="Verdana Ref" w:hAnsi="Verdana Ref"/>
        </w:rPr>
        <w:t>2Peter 1:5—</w:t>
      </w:r>
      <w:r w:rsidRPr="00604B4F">
        <w:rPr>
          <w:rFonts w:ascii="Verdana Ref" w:hAnsi="Verdana Ref"/>
          <w:i/>
        </w:rPr>
        <w:t>And beside this, giving all diligence, add to your faith virtue&lt;arete&gt;(praise, virtue, valor, value) ; and to virtue knowledge;</w:t>
      </w:r>
    </w:p>
    <w:p w:rsidR="00E2565C" w:rsidRPr="00604B4F" w:rsidRDefault="00E2565C" w:rsidP="00E2565C">
      <w:pPr>
        <w:pStyle w:val="NoSpacing"/>
        <w:rPr>
          <w:rFonts w:ascii="Verdana Ref" w:hAnsi="Verdana Ref"/>
        </w:rPr>
      </w:pPr>
    </w:p>
    <w:p w:rsidR="00E2565C" w:rsidRDefault="00E2565C" w:rsidP="00E2565C">
      <w:pPr>
        <w:pStyle w:val="NoSpacing"/>
        <w:rPr>
          <w:rFonts w:ascii="Verdana Ref" w:hAnsi="Verdana Ref"/>
        </w:rPr>
      </w:pPr>
      <w:r w:rsidRPr="00604B4F">
        <w:rPr>
          <w:rFonts w:ascii="Verdana Ref" w:hAnsi="Verdana Ref"/>
        </w:rPr>
        <w:t>John 5:35  (be a burning and a shining light)</w:t>
      </w:r>
    </w:p>
    <w:p w:rsidR="0036604B" w:rsidRPr="00604B4F" w:rsidRDefault="0036604B" w:rsidP="00E2565C">
      <w:pPr>
        <w:pStyle w:val="NoSpacing"/>
        <w:rPr>
          <w:rFonts w:ascii="Verdana Ref" w:hAnsi="Verdana Ref"/>
        </w:rPr>
      </w:pPr>
    </w:p>
    <w:p w:rsidR="00E2565C" w:rsidRPr="00604B4F" w:rsidRDefault="00E2565C" w:rsidP="00E2565C">
      <w:pPr>
        <w:pStyle w:val="NoSpacing"/>
        <w:jc w:val="center"/>
        <w:rPr>
          <w:rFonts w:ascii="Verdana Ref" w:hAnsi="Verdana Ref"/>
        </w:rPr>
      </w:pPr>
      <w:r w:rsidRPr="00604B4F">
        <w:rPr>
          <w:rFonts w:ascii="Verdana Ref" w:hAnsi="Verdana Ref"/>
        </w:rPr>
        <w:t>The excellence of His life in you; shining forth bright.</w:t>
      </w:r>
    </w:p>
    <w:p w:rsidR="00E2565C" w:rsidRPr="00604B4F" w:rsidRDefault="00E2565C" w:rsidP="00E2565C">
      <w:pPr>
        <w:pStyle w:val="NoSpacing"/>
        <w:rPr>
          <w:rFonts w:ascii="Verdana Ref" w:hAnsi="Verdana Ref"/>
        </w:rPr>
      </w:pPr>
    </w:p>
    <w:p w:rsidR="00E2565C" w:rsidRPr="00604B4F" w:rsidRDefault="00E2565C" w:rsidP="00E2565C">
      <w:pPr>
        <w:pStyle w:val="NoSpacing"/>
        <w:numPr>
          <w:ilvl w:val="0"/>
          <w:numId w:val="22"/>
        </w:numPr>
        <w:ind w:left="360" w:hanging="180"/>
        <w:rPr>
          <w:rFonts w:ascii="Verdana Ref" w:hAnsi="Verdana Ref"/>
        </w:rPr>
      </w:pPr>
      <w:r w:rsidRPr="00604B4F">
        <w:rPr>
          <w:rFonts w:ascii="Verdana Ref" w:hAnsi="Verdana Ref"/>
        </w:rPr>
        <w:t xml:space="preserve">The Intrinsic Value In You (“Be A Light”)  </w:t>
      </w:r>
      <w:r w:rsidRPr="00604B4F">
        <w:rPr>
          <w:rFonts w:ascii="Verdana Ref" w:hAnsi="Verdana Ref"/>
          <w:i/>
        </w:rPr>
        <w:t>vs.13</w:t>
      </w:r>
    </w:p>
    <w:p w:rsidR="00E2565C" w:rsidRPr="00604B4F" w:rsidRDefault="00E2565C" w:rsidP="00E2565C">
      <w:pPr>
        <w:pStyle w:val="NoSpacing"/>
        <w:ind w:left="360"/>
        <w:rPr>
          <w:rFonts w:ascii="Verdana Ref" w:hAnsi="Verdana Ref"/>
        </w:rPr>
      </w:pPr>
    </w:p>
    <w:p w:rsidR="00E2565C" w:rsidRPr="00604B4F" w:rsidRDefault="00E2565C" w:rsidP="00E2565C">
      <w:pPr>
        <w:pStyle w:val="NoSpacing"/>
        <w:numPr>
          <w:ilvl w:val="0"/>
          <w:numId w:val="29"/>
        </w:numPr>
        <w:ind w:left="1440"/>
        <w:rPr>
          <w:rFonts w:ascii="Verdana Ref" w:hAnsi="Verdana Ref"/>
        </w:rPr>
      </w:pPr>
      <w:r w:rsidRPr="00604B4F">
        <w:rPr>
          <w:rFonts w:ascii="Verdana Ref" w:hAnsi="Verdana Ref"/>
        </w:rPr>
        <w:t>No burning—no light, no brightness—No life</w:t>
      </w:r>
    </w:p>
    <w:p w:rsidR="00E2565C" w:rsidRPr="00604B4F" w:rsidRDefault="00E2565C" w:rsidP="00E2565C">
      <w:pPr>
        <w:pStyle w:val="NoSpacing"/>
        <w:rPr>
          <w:rFonts w:ascii="Verdana Ref" w:hAnsi="Verdana Ref"/>
        </w:rPr>
      </w:pPr>
    </w:p>
    <w:p w:rsidR="00E2565C" w:rsidRPr="00604B4F" w:rsidRDefault="00E2565C" w:rsidP="00E2565C">
      <w:pPr>
        <w:pStyle w:val="NoSpacing"/>
        <w:numPr>
          <w:ilvl w:val="0"/>
          <w:numId w:val="24"/>
        </w:numPr>
        <w:ind w:left="900"/>
        <w:rPr>
          <w:rFonts w:ascii="Verdana Ref" w:hAnsi="Verdana Ref"/>
        </w:rPr>
      </w:pPr>
      <w:r>
        <w:rPr>
          <w:rFonts w:ascii="Verdana Ref" w:hAnsi="Verdana Ref"/>
        </w:rPr>
        <w:t>True light</w:t>
      </w:r>
      <w:r w:rsidRPr="00604B4F">
        <w:rPr>
          <w:rFonts w:ascii="Verdana Ref" w:hAnsi="Verdana Ref"/>
        </w:rPr>
        <w:t xml:space="preserve"> – ‘Born of God’ alive inside and out.</w:t>
      </w:r>
    </w:p>
    <w:p w:rsidR="00E2565C" w:rsidRPr="00604B4F" w:rsidRDefault="00E2565C" w:rsidP="00E2565C">
      <w:pPr>
        <w:pStyle w:val="NoSpacing"/>
        <w:tabs>
          <w:tab w:val="left" w:pos="1234"/>
        </w:tabs>
        <w:rPr>
          <w:rFonts w:ascii="Verdana Ref" w:hAnsi="Verdana Ref"/>
        </w:rPr>
      </w:pPr>
      <w:r w:rsidRPr="00604B4F">
        <w:rPr>
          <w:rFonts w:ascii="Verdana Ref" w:hAnsi="Verdana Ref"/>
        </w:rPr>
        <w:tab/>
      </w:r>
    </w:p>
    <w:p w:rsidR="00E2565C" w:rsidRPr="00604B4F" w:rsidRDefault="00E2565C" w:rsidP="00E2565C">
      <w:pPr>
        <w:pStyle w:val="NoSpacing"/>
        <w:rPr>
          <w:rFonts w:ascii="Verdana Ref" w:hAnsi="Verdana Ref"/>
        </w:rPr>
      </w:pPr>
      <w:r w:rsidRPr="00604B4F">
        <w:rPr>
          <w:rFonts w:ascii="Verdana Ref" w:hAnsi="Verdana Ref"/>
        </w:rPr>
        <w:t>I John 5:4 “For whatsoever is born of God overcometh the world: and this is the victory that overcometh the world, even our faith.”</w:t>
      </w:r>
    </w:p>
    <w:p w:rsidR="00E2565C" w:rsidRPr="005C5C0E" w:rsidRDefault="00E2565C" w:rsidP="00E2565C">
      <w:pPr>
        <w:pStyle w:val="NoSpacing"/>
        <w:jc w:val="center"/>
        <w:rPr>
          <w:rFonts w:ascii="Verdana Ref" w:hAnsi="Verdana Ref"/>
          <w:b/>
        </w:rPr>
      </w:pPr>
      <w:r w:rsidRPr="000F09A2">
        <w:rPr>
          <w:rFonts w:ascii="Verdana Ref" w:hAnsi="Verdana Ref"/>
          <w:b/>
        </w:rPr>
        <w:lastRenderedPageBreak/>
        <w:t>Centennial Light Bulb:</w:t>
      </w:r>
    </w:p>
    <w:p w:rsidR="00E2565C" w:rsidRPr="00604B4F" w:rsidRDefault="00E2565C" w:rsidP="00E2565C">
      <w:pPr>
        <w:pStyle w:val="NoSpacing"/>
        <w:rPr>
          <w:rFonts w:ascii="Verdana Ref" w:hAnsi="Verdana Ref"/>
        </w:rPr>
      </w:pPr>
      <w:r w:rsidRPr="00604B4F">
        <w:rPr>
          <w:rFonts w:ascii="Verdana Ref" w:hAnsi="Verdana Ref"/>
        </w:rPr>
        <w:t xml:space="preserve">At the Livermore Fire Dept; hand blown light bulb; built by Shelby with a carbon filament inside. It is 108 years old and still running; not only the light but everything from the ceiling to the light is still original. The filament of the bulb is much larger than the common filament we have today. </w:t>
      </w:r>
    </w:p>
    <w:p w:rsidR="00E2565C" w:rsidRPr="00604B4F" w:rsidRDefault="00E2565C" w:rsidP="00E2565C">
      <w:pPr>
        <w:pStyle w:val="NoSpacing"/>
        <w:rPr>
          <w:rFonts w:ascii="Verdana Ref" w:hAnsi="Verdana Ref"/>
        </w:rPr>
      </w:pPr>
    </w:p>
    <w:p w:rsidR="00E2565C" w:rsidRPr="00604B4F" w:rsidRDefault="00E2565C" w:rsidP="00E2565C">
      <w:pPr>
        <w:pStyle w:val="NoSpacing"/>
        <w:rPr>
          <w:rFonts w:ascii="Verdana Ref" w:hAnsi="Verdana Ref"/>
        </w:rPr>
      </w:pPr>
      <w:r w:rsidRPr="00604B4F">
        <w:rPr>
          <w:rFonts w:ascii="Verdana Ref" w:hAnsi="Verdana Ref"/>
        </w:rPr>
        <w:t>I John 3:9 “Whosoever is born of God doth not commit sin; for his seed remaineth in him: and he cannot sin, because he is born of God”</w:t>
      </w:r>
    </w:p>
    <w:p w:rsidR="00E2565C" w:rsidRPr="00604B4F" w:rsidRDefault="00E2565C" w:rsidP="00E2565C">
      <w:pPr>
        <w:pStyle w:val="NoSpacing"/>
        <w:ind w:left="900"/>
        <w:rPr>
          <w:rFonts w:ascii="Verdana Ref" w:hAnsi="Verdana Ref"/>
        </w:rPr>
      </w:pPr>
    </w:p>
    <w:p w:rsidR="00E2565C" w:rsidRPr="005C5C0E" w:rsidRDefault="00E2565C" w:rsidP="00E2565C">
      <w:pPr>
        <w:pStyle w:val="NoSpacing"/>
        <w:numPr>
          <w:ilvl w:val="0"/>
          <w:numId w:val="24"/>
        </w:numPr>
        <w:ind w:left="900"/>
        <w:rPr>
          <w:rFonts w:ascii="Verdana Ref" w:hAnsi="Verdana Ref"/>
        </w:rPr>
      </w:pPr>
      <w:r>
        <w:rPr>
          <w:rFonts w:ascii="Verdana Ref" w:hAnsi="Verdana Ref"/>
        </w:rPr>
        <w:t>Fake light</w:t>
      </w:r>
      <w:r w:rsidRPr="00604B4F">
        <w:rPr>
          <w:rFonts w:ascii="Verdana Ref" w:hAnsi="Verdana Ref"/>
        </w:rPr>
        <w:t xml:space="preserve"> (meant to represent something real)</w:t>
      </w:r>
    </w:p>
    <w:p w:rsidR="0036604B" w:rsidRPr="00344435" w:rsidRDefault="00E2565C" w:rsidP="00344435">
      <w:pPr>
        <w:pStyle w:val="NoSpacing"/>
        <w:numPr>
          <w:ilvl w:val="0"/>
          <w:numId w:val="29"/>
        </w:numPr>
        <w:ind w:left="1440"/>
        <w:rPr>
          <w:rFonts w:ascii="Verdana Ref" w:hAnsi="Verdana Ref"/>
        </w:rPr>
      </w:pPr>
      <w:r w:rsidRPr="00604B4F">
        <w:rPr>
          <w:rFonts w:ascii="Verdana Ref" w:hAnsi="Verdana Ref"/>
        </w:rPr>
        <w:t>You can’t be a light without His Life</w:t>
      </w:r>
    </w:p>
    <w:p w:rsidR="00E2565C" w:rsidRDefault="00E2565C" w:rsidP="00E2565C">
      <w:pPr>
        <w:pStyle w:val="NoSpacing"/>
        <w:numPr>
          <w:ilvl w:val="0"/>
          <w:numId w:val="24"/>
        </w:numPr>
        <w:ind w:left="900"/>
        <w:rPr>
          <w:rFonts w:ascii="Verdana Ref" w:hAnsi="Verdana Ref"/>
        </w:rPr>
      </w:pPr>
      <w:r w:rsidRPr="00604B4F">
        <w:rPr>
          <w:rFonts w:ascii="Verdana Ref" w:hAnsi="Verdana Ref"/>
        </w:rPr>
        <w:t>Burning, Shining light  (really Real) value for real</w:t>
      </w:r>
    </w:p>
    <w:p w:rsidR="0036604B" w:rsidRPr="00604B4F" w:rsidRDefault="0036604B" w:rsidP="0036604B">
      <w:pPr>
        <w:pStyle w:val="NoSpacing"/>
        <w:ind w:left="900"/>
        <w:rPr>
          <w:rFonts w:ascii="Verdana Ref" w:hAnsi="Verdana Ref"/>
        </w:rPr>
      </w:pPr>
    </w:p>
    <w:p w:rsidR="00E2565C" w:rsidRPr="0036604B" w:rsidRDefault="00E2565C" w:rsidP="0036604B">
      <w:pPr>
        <w:pStyle w:val="NoSpacing"/>
        <w:numPr>
          <w:ilvl w:val="0"/>
          <w:numId w:val="22"/>
        </w:numPr>
        <w:ind w:left="360" w:hanging="180"/>
        <w:rPr>
          <w:rFonts w:ascii="Verdana Ref" w:hAnsi="Verdana Ref"/>
        </w:rPr>
      </w:pPr>
      <w:r w:rsidRPr="00604B4F">
        <w:rPr>
          <w:rFonts w:ascii="Verdana Ref" w:hAnsi="Verdana Ref"/>
        </w:rPr>
        <w:t>The Specific Spot For You (“Be A Light”)</w:t>
      </w:r>
      <w:r>
        <w:rPr>
          <w:rFonts w:ascii="Verdana Ref" w:hAnsi="Verdana Ref"/>
        </w:rPr>
        <w:t xml:space="preserve"> </w:t>
      </w:r>
      <w:r w:rsidRPr="005C5C0E">
        <w:rPr>
          <w:rFonts w:ascii="Verdana Ref" w:hAnsi="Verdana Ref"/>
          <w:i/>
        </w:rPr>
        <w:t>14-15</w:t>
      </w:r>
    </w:p>
    <w:p w:rsidR="00E2565C" w:rsidRPr="00604B4F" w:rsidRDefault="00E2565C" w:rsidP="00E2565C">
      <w:pPr>
        <w:pStyle w:val="NoSpacing"/>
        <w:numPr>
          <w:ilvl w:val="0"/>
          <w:numId w:val="26"/>
        </w:numPr>
        <w:rPr>
          <w:rFonts w:ascii="Verdana Ref" w:hAnsi="Verdana Ref"/>
        </w:rPr>
      </w:pPr>
      <w:r w:rsidRPr="00604B4F">
        <w:rPr>
          <w:rFonts w:ascii="Verdana Ref" w:hAnsi="Verdana Ref"/>
        </w:rPr>
        <w:t>Bushel – Hidden Religion</w:t>
      </w:r>
    </w:p>
    <w:p w:rsidR="00E2565C" w:rsidRPr="00604B4F" w:rsidRDefault="00E2565C" w:rsidP="00E2565C">
      <w:pPr>
        <w:pStyle w:val="NoSpacing"/>
        <w:numPr>
          <w:ilvl w:val="0"/>
          <w:numId w:val="26"/>
        </w:numPr>
        <w:rPr>
          <w:rFonts w:ascii="Verdana Ref" w:hAnsi="Verdana Ref"/>
        </w:rPr>
      </w:pPr>
      <w:r w:rsidRPr="00604B4F">
        <w:rPr>
          <w:rFonts w:ascii="Verdana Ref" w:hAnsi="Verdana Ref"/>
        </w:rPr>
        <w:t xml:space="preserve">Candlestick – “God’s Will” </w:t>
      </w:r>
    </w:p>
    <w:p w:rsidR="00E2565C" w:rsidRPr="00604B4F" w:rsidRDefault="00E2565C" w:rsidP="00E2565C">
      <w:pPr>
        <w:pStyle w:val="NoSpacing"/>
        <w:numPr>
          <w:ilvl w:val="0"/>
          <w:numId w:val="28"/>
        </w:numPr>
        <w:ind w:left="1260"/>
        <w:rPr>
          <w:rFonts w:ascii="Verdana Ref" w:hAnsi="Verdana Ref"/>
        </w:rPr>
      </w:pPr>
      <w:r w:rsidRPr="00604B4F">
        <w:rPr>
          <w:rFonts w:ascii="Verdana Ref" w:hAnsi="Verdana Ref"/>
        </w:rPr>
        <w:t>Place designed specifically for the candle… (you)</w:t>
      </w:r>
    </w:p>
    <w:p w:rsidR="00E2565C" w:rsidRPr="00344435" w:rsidRDefault="00E2565C" w:rsidP="00344435">
      <w:pPr>
        <w:pStyle w:val="NoSpacing"/>
        <w:ind w:left="720" w:firstLine="720"/>
        <w:rPr>
          <w:rFonts w:ascii="Verdana Ref" w:hAnsi="Verdana Ref"/>
        </w:rPr>
      </w:pPr>
      <w:r>
        <w:rPr>
          <w:rFonts w:ascii="Verdana Ref" w:hAnsi="Verdana Ref"/>
        </w:rPr>
        <w:t>There is season</w:t>
      </w:r>
      <w:r w:rsidRPr="00604B4F">
        <w:rPr>
          <w:rFonts w:ascii="Verdana Ref" w:hAnsi="Verdana Ref"/>
        </w:rPr>
        <w:t xml:space="preserve"> – opportuni</w:t>
      </w:r>
      <w:r>
        <w:rPr>
          <w:rFonts w:ascii="Verdana Ref" w:hAnsi="Verdana Ref"/>
        </w:rPr>
        <w:t xml:space="preserve">ties to be a light </w:t>
      </w:r>
    </w:p>
    <w:p w:rsidR="00E2565C" w:rsidRPr="00604B4F" w:rsidRDefault="00E2565C" w:rsidP="00E2565C">
      <w:pPr>
        <w:pStyle w:val="NoSpacing"/>
        <w:numPr>
          <w:ilvl w:val="0"/>
          <w:numId w:val="26"/>
        </w:numPr>
        <w:rPr>
          <w:rFonts w:ascii="Verdana Ref" w:hAnsi="Verdana Ref"/>
          <w:i/>
        </w:rPr>
      </w:pPr>
      <w:r w:rsidRPr="00604B4F">
        <w:rPr>
          <w:rFonts w:ascii="Verdana Ref" w:hAnsi="Verdana Ref"/>
        </w:rPr>
        <w:t>A city (of lights) on a hill cannot be hid. (Mat. 5:14)</w:t>
      </w:r>
    </w:p>
    <w:p w:rsidR="00E2565C" w:rsidRPr="00604B4F" w:rsidRDefault="00E2565C" w:rsidP="00E2565C">
      <w:pPr>
        <w:pStyle w:val="NoSpacing"/>
        <w:rPr>
          <w:rFonts w:ascii="Verdana Ref" w:hAnsi="Verdana Ref"/>
        </w:rPr>
      </w:pPr>
      <w:r w:rsidRPr="00604B4F">
        <w:rPr>
          <w:rFonts w:ascii="Verdana Ref" w:hAnsi="Verdana Ref"/>
        </w:rPr>
        <w:t>Col 3:1-4</w:t>
      </w:r>
    </w:p>
    <w:p w:rsidR="00E2565C" w:rsidRPr="00604B4F" w:rsidRDefault="00E2565C" w:rsidP="00E2565C">
      <w:pPr>
        <w:pStyle w:val="NoSpacing"/>
        <w:rPr>
          <w:rFonts w:ascii="Verdana Ref" w:hAnsi="Verdana Ref"/>
          <w:i/>
        </w:rPr>
      </w:pPr>
      <w:r w:rsidRPr="00604B4F">
        <w:rPr>
          <w:rFonts w:ascii="Verdana Ref" w:hAnsi="Verdana Ref"/>
        </w:rPr>
        <w:t>3</w:t>
      </w:r>
      <w:r w:rsidRPr="00604B4F">
        <w:rPr>
          <w:rFonts w:ascii="Verdana Ref" w:hAnsi="Verdana Ref"/>
          <w:i/>
        </w:rPr>
        <w:t xml:space="preserve">—For ye are dead, and </w:t>
      </w:r>
      <w:r w:rsidRPr="00604B4F">
        <w:rPr>
          <w:rFonts w:ascii="Verdana Ref" w:hAnsi="Verdana Ref"/>
          <w:i/>
          <w:u w:val="single"/>
        </w:rPr>
        <w:t>your life</w:t>
      </w:r>
      <w:r w:rsidRPr="00604B4F">
        <w:rPr>
          <w:rFonts w:ascii="Verdana Ref" w:hAnsi="Verdana Ref"/>
          <w:i/>
        </w:rPr>
        <w:t xml:space="preserve"> is</w:t>
      </w:r>
      <w:r w:rsidRPr="00604B4F">
        <w:rPr>
          <w:rFonts w:ascii="Verdana Ref" w:hAnsi="Verdana Ref"/>
        </w:rPr>
        <w:t xml:space="preserve"> </w:t>
      </w:r>
      <w:r w:rsidRPr="00604B4F">
        <w:rPr>
          <w:rFonts w:ascii="Verdana Ref" w:hAnsi="Verdana Ref"/>
          <w:i/>
        </w:rPr>
        <w:t>hid with Christ in God.</w:t>
      </w:r>
    </w:p>
    <w:p w:rsidR="00E2565C" w:rsidRPr="00604B4F" w:rsidRDefault="00E2565C" w:rsidP="00E2565C">
      <w:pPr>
        <w:pStyle w:val="NoSpacing"/>
        <w:numPr>
          <w:ilvl w:val="0"/>
          <w:numId w:val="32"/>
        </w:numPr>
        <w:rPr>
          <w:rFonts w:ascii="Verdana Ref" w:hAnsi="Verdana Ref"/>
        </w:rPr>
      </w:pPr>
      <w:r>
        <w:rPr>
          <w:rFonts w:ascii="Verdana Ref" w:hAnsi="Verdana Ref"/>
        </w:rPr>
        <w:t>O</w:t>
      </w:r>
      <w:r w:rsidRPr="00604B4F">
        <w:rPr>
          <w:rFonts w:ascii="Verdana Ref" w:hAnsi="Verdana Ref"/>
        </w:rPr>
        <w:t>ur place in Christ in God</w:t>
      </w:r>
      <w:r>
        <w:rPr>
          <w:rFonts w:ascii="Verdana Ref" w:hAnsi="Verdana Ref"/>
        </w:rPr>
        <w:t xml:space="preserve"> is a visible witness.</w:t>
      </w:r>
    </w:p>
    <w:p w:rsidR="00E2565C" w:rsidRPr="00604B4F" w:rsidRDefault="00E2565C" w:rsidP="00E2565C">
      <w:pPr>
        <w:pStyle w:val="NoSpacing"/>
        <w:numPr>
          <w:ilvl w:val="0"/>
          <w:numId w:val="32"/>
        </w:numPr>
        <w:rPr>
          <w:rFonts w:ascii="Verdana Ref" w:hAnsi="Verdana Ref"/>
        </w:rPr>
      </w:pPr>
      <w:r>
        <w:rPr>
          <w:rFonts w:ascii="Verdana Ref" w:hAnsi="Verdana Ref"/>
        </w:rPr>
        <w:t>O</w:t>
      </w:r>
      <w:r w:rsidRPr="00604B4F">
        <w:rPr>
          <w:rFonts w:ascii="Verdana Ref" w:hAnsi="Verdana Ref"/>
        </w:rPr>
        <w:t>ur affections are a visible witness</w:t>
      </w:r>
      <w:r>
        <w:rPr>
          <w:rFonts w:ascii="Verdana Ref" w:hAnsi="Verdana Ref"/>
        </w:rPr>
        <w:t xml:space="preserve"> to all.</w:t>
      </w:r>
    </w:p>
    <w:p w:rsidR="00E2565C" w:rsidRPr="00344435" w:rsidRDefault="00E2565C" w:rsidP="00344435">
      <w:pPr>
        <w:pStyle w:val="NoSpacing"/>
        <w:numPr>
          <w:ilvl w:val="0"/>
          <w:numId w:val="32"/>
        </w:numPr>
        <w:rPr>
          <w:rFonts w:ascii="Verdana Ref" w:hAnsi="Verdana Ref"/>
        </w:rPr>
      </w:pPr>
      <w:r w:rsidRPr="00344435">
        <w:rPr>
          <w:rFonts w:ascii="Verdana Ref" w:hAnsi="Verdana Ref"/>
        </w:rPr>
        <w:t>We all have our place each one is needed.</w:t>
      </w:r>
    </w:p>
    <w:p w:rsidR="00E2565C" w:rsidRPr="00604B4F" w:rsidRDefault="00E2565C" w:rsidP="00E2565C">
      <w:pPr>
        <w:pStyle w:val="NoSpacing"/>
        <w:ind w:left="1080"/>
        <w:rPr>
          <w:rFonts w:ascii="Verdana Ref" w:hAnsi="Verdana Ref"/>
        </w:rPr>
      </w:pPr>
    </w:p>
    <w:p w:rsidR="00E2565C" w:rsidRPr="00784E58" w:rsidRDefault="00E2565C" w:rsidP="00E2565C">
      <w:pPr>
        <w:pStyle w:val="NoSpacing"/>
        <w:numPr>
          <w:ilvl w:val="0"/>
          <w:numId w:val="22"/>
        </w:numPr>
        <w:ind w:left="360" w:right="-108" w:hanging="180"/>
        <w:rPr>
          <w:rFonts w:ascii="Verdana Ref" w:hAnsi="Verdana Ref"/>
        </w:rPr>
      </w:pPr>
      <w:r w:rsidRPr="00604B4F">
        <w:rPr>
          <w:rFonts w:ascii="Verdana Ref" w:hAnsi="Verdana Ref"/>
        </w:rPr>
        <w:t>The Eternal Value Operating By You (“Be A Light”)</w:t>
      </w:r>
      <w:r>
        <w:rPr>
          <w:rFonts w:ascii="Verdana Ref" w:hAnsi="Verdana Ref"/>
        </w:rPr>
        <w:t xml:space="preserve">  </w:t>
      </w:r>
      <w:r w:rsidRPr="00784E58">
        <w:rPr>
          <w:rFonts w:ascii="Verdana Ref" w:hAnsi="Verdana Ref"/>
          <w:i/>
        </w:rPr>
        <w:t>16</w:t>
      </w:r>
    </w:p>
    <w:p w:rsidR="00E2565C" w:rsidRPr="00604B4F" w:rsidRDefault="00E2565C" w:rsidP="00E2565C">
      <w:pPr>
        <w:pStyle w:val="NoSpacing"/>
        <w:numPr>
          <w:ilvl w:val="0"/>
          <w:numId w:val="31"/>
        </w:numPr>
        <w:ind w:right="-108"/>
        <w:rPr>
          <w:rFonts w:ascii="Verdana Ref" w:hAnsi="Verdana Ref"/>
        </w:rPr>
      </w:pPr>
      <w:r w:rsidRPr="00604B4F">
        <w:rPr>
          <w:rFonts w:ascii="Verdana Ref" w:hAnsi="Verdana Ref"/>
        </w:rPr>
        <w:t>In Action: without light how can men see the exit sign</w:t>
      </w:r>
    </w:p>
    <w:p w:rsidR="00E2565C" w:rsidRPr="00604B4F" w:rsidRDefault="00E2565C" w:rsidP="00E2565C">
      <w:pPr>
        <w:pStyle w:val="NoSpacing"/>
        <w:ind w:left="360" w:right="-108"/>
        <w:rPr>
          <w:rFonts w:ascii="Verdana Ref" w:hAnsi="Verdana Ref"/>
        </w:rPr>
      </w:pPr>
    </w:p>
    <w:p w:rsidR="00E2565C" w:rsidRDefault="00E2565C" w:rsidP="00E2565C">
      <w:pPr>
        <w:pStyle w:val="NoSpacing"/>
        <w:numPr>
          <w:ilvl w:val="0"/>
          <w:numId w:val="27"/>
        </w:numPr>
        <w:rPr>
          <w:rFonts w:ascii="Verdana Ref" w:hAnsi="Verdana Ref"/>
        </w:rPr>
      </w:pPr>
      <w:r w:rsidRPr="00604B4F">
        <w:rPr>
          <w:rFonts w:ascii="Verdana Ref" w:hAnsi="Verdana Ref"/>
        </w:rPr>
        <w:t>Let Your Light Shine! Genuinely…</w:t>
      </w:r>
    </w:p>
    <w:p w:rsidR="00E2565C" w:rsidRPr="00924619" w:rsidRDefault="00E2565C" w:rsidP="00E2565C">
      <w:pPr>
        <w:pStyle w:val="NoSpacing"/>
        <w:rPr>
          <w:rFonts w:ascii="Verdana Ref" w:hAnsi="Verdana Ref"/>
        </w:rPr>
      </w:pPr>
      <w:r w:rsidRPr="00924619">
        <w:rPr>
          <w:rFonts w:ascii="Verdana Ref" w:hAnsi="Verdana Ref"/>
        </w:rPr>
        <w:t xml:space="preserve">light by character shines by actions not by words (sounds) or mere </w:t>
      </w:r>
      <w:r w:rsidR="00344435">
        <w:rPr>
          <w:rFonts w:ascii="Verdana Ref" w:hAnsi="Verdana Ref"/>
        </w:rPr>
        <w:t xml:space="preserve">man’s </w:t>
      </w:r>
      <w:r w:rsidRPr="00924619">
        <w:rPr>
          <w:rFonts w:ascii="Verdana Ref" w:hAnsi="Verdana Ref"/>
        </w:rPr>
        <w:t>doctrines…</w:t>
      </w:r>
    </w:p>
    <w:p w:rsidR="00E2565C" w:rsidRPr="00604B4F" w:rsidRDefault="00E2565C" w:rsidP="00E2565C">
      <w:pPr>
        <w:pStyle w:val="NoSpacing"/>
        <w:rPr>
          <w:rFonts w:ascii="Verdana Ref" w:hAnsi="Verdana Ref"/>
        </w:rPr>
      </w:pPr>
      <w:r w:rsidRPr="00604B4F">
        <w:rPr>
          <w:rFonts w:ascii="Verdana Ref" w:hAnsi="Verdana Ref"/>
          <w:u w:val="single"/>
        </w:rPr>
        <w:t>Character</w:t>
      </w:r>
      <w:r w:rsidRPr="00604B4F">
        <w:rPr>
          <w:rFonts w:ascii="Verdana Ref" w:hAnsi="Verdana Ref"/>
        </w:rPr>
        <w:t xml:space="preserve"> is like the rooted tree it continues to grow, its shadow is like reputation it comes and it goes.</w:t>
      </w:r>
    </w:p>
    <w:p w:rsidR="00E2565C" w:rsidRPr="00604B4F" w:rsidRDefault="00E2565C" w:rsidP="00E2565C">
      <w:pPr>
        <w:pStyle w:val="NoSpacing"/>
        <w:rPr>
          <w:rFonts w:ascii="Verdana Ref" w:hAnsi="Verdana Ref"/>
        </w:rPr>
      </w:pPr>
      <w:r w:rsidRPr="00604B4F">
        <w:rPr>
          <w:rFonts w:ascii="Verdana Ref" w:hAnsi="Verdana Ref"/>
        </w:rPr>
        <w:t>Good character is the well grounded light.</w:t>
      </w:r>
    </w:p>
    <w:p w:rsidR="00E2565C" w:rsidRPr="00604B4F" w:rsidRDefault="00E2565C" w:rsidP="00E2565C">
      <w:pPr>
        <w:pStyle w:val="NoSpacing"/>
        <w:rPr>
          <w:rFonts w:ascii="Verdana Ref" w:hAnsi="Verdana Ref"/>
        </w:rPr>
      </w:pPr>
      <w:r w:rsidRPr="00604B4F">
        <w:rPr>
          <w:rFonts w:ascii="Verdana Ref" w:hAnsi="Verdana Ref"/>
        </w:rPr>
        <w:t>Bad character is ungrounded, wild fire, fake</w:t>
      </w:r>
    </w:p>
    <w:p w:rsidR="00E2565C" w:rsidRPr="00604B4F" w:rsidRDefault="00E2565C" w:rsidP="00E2565C">
      <w:pPr>
        <w:pStyle w:val="NoSpacing"/>
        <w:numPr>
          <w:ilvl w:val="0"/>
          <w:numId w:val="27"/>
        </w:numPr>
        <w:rPr>
          <w:rFonts w:ascii="Verdana Ref" w:hAnsi="Verdana Ref"/>
        </w:rPr>
      </w:pPr>
      <w:r w:rsidRPr="00604B4F">
        <w:rPr>
          <w:rFonts w:ascii="Verdana Ref" w:hAnsi="Verdana Ref"/>
        </w:rPr>
        <w:t>Let Your Light Shine! Faithfully…</w:t>
      </w:r>
    </w:p>
    <w:p w:rsidR="00E2565C" w:rsidRPr="00604B4F" w:rsidRDefault="00E2565C" w:rsidP="00E2565C">
      <w:pPr>
        <w:pStyle w:val="NoSpacing"/>
        <w:rPr>
          <w:rFonts w:ascii="Verdana Ref" w:hAnsi="Verdana Ref"/>
        </w:rPr>
      </w:pPr>
    </w:p>
    <w:p w:rsidR="00E2565C" w:rsidRPr="00604B4F" w:rsidRDefault="00E2565C" w:rsidP="00E2565C">
      <w:pPr>
        <w:pStyle w:val="NoSpacing"/>
        <w:rPr>
          <w:rFonts w:ascii="Verdana Ref" w:hAnsi="Verdana Ref"/>
        </w:rPr>
      </w:pPr>
      <w:r w:rsidRPr="00604B4F">
        <w:rPr>
          <w:rFonts w:ascii="Verdana Ref" w:hAnsi="Verdana Ref"/>
        </w:rPr>
        <w:t>John 9:5 “As long as I am in the world, I am the light of the world.”</w:t>
      </w:r>
    </w:p>
    <w:p w:rsidR="00E2565C" w:rsidRPr="00604B4F" w:rsidRDefault="00E2565C" w:rsidP="00E2565C">
      <w:pPr>
        <w:pStyle w:val="NoSpacing"/>
        <w:rPr>
          <w:rFonts w:ascii="Verdana Ref" w:hAnsi="Verdana Ref"/>
        </w:rPr>
      </w:pPr>
    </w:p>
    <w:p w:rsidR="00E2565C" w:rsidRPr="00604B4F" w:rsidRDefault="00E2565C" w:rsidP="00E2565C">
      <w:pPr>
        <w:pStyle w:val="NoSpacing"/>
        <w:rPr>
          <w:rFonts w:ascii="Verdana Ref" w:hAnsi="Verdana Ref"/>
        </w:rPr>
      </w:pPr>
      <w:r w:rsidRPr="00604B4F">
        <w:rPr>
          <w:rFonts w:ascii="Verdana Ref" w:hAnsi="Verdana Ref"/>
        </w:rPr>
        <w:t>Philippians 2:15 “…in the midst of a crooked and perverse nation, among whom ye shine as lights in the world”</w:t>
      </w:r>
    </w:p>
    <w:p w:rsidR="00E2565C" w:rsidRPr="00604B4F" w:rsidRDefault="00E2565C" w:rsidP="00E2565C">
      <w:pPr>
        <w:pStyle w:val="ListParagraph"/>
        <w:rPr>
          <w:rFonts w:ascii="Verdana Ref" w:hAnsi="Verdana Ref"/>
        </w:rPr>
      </w:pPr>
    </w:p>
    <w:p w:rsidR="00E2565C" w:rsidRPr="00604B4F" w:rsidRDefault="00E2565C" w:rsidP="00E2565C">
      <w:pPr>
        <w:pStyle w:val="NoSpacing"/>
        <w:rPr>
          <w:rFonts w:ascii="Verdana Ref" w:hAnsi="Verdana Ref"/>
        </w:rPr>
      </w:pPr>
      <w:r w:rsidRPr="00604B4F">
        <w:rPr>
          <w:rFonts w:ascii="Verdana Ref" w:hAnsi="Verdana Ref"/>
        </w:rPr>
        <w:t xml:space="preserve">2Cor. 2:14 Now thanks be unto God, which always causeth us to triumph in Christ, and </w:t>
      </w:r>
      <w:r w:rsidRPr="00604B4F">
        <w:rPr>
          <w:rFonts w:ascii="Verdana Ref" w:hAnsi="Verdana Ref"/>
          <w:u w:val="single"/>
        </w:rPr>
        <w:t>maketh manifest</w:t>
      </w:r>
      <w:r w:rsidRPr="00604B4F">
        <w:rPr>
          <w:rFonts w:ascii="Verdana Ref" w:hAnsi="Verdana Ref"/>
        </w:rPr>
        <w:t xml:space="preserve"> the savour of </w:t>
      </w:r>
      <w:r w:rsidRPr="00604B4F">
        <w:rPr>
          <w:rFonts w:ascii="Verdana Ref" w:hAnsi="Verdana Ref"/>
          <w:u w:val="single"/>
        </w:rPr>
        <w:t>his knowledge by us in every place</w:t>
      </w:r>
      <w:r w:rsidRPr="00604B4F">
        <w:rPr>
          <w:rFonts w:ascii="Verdana Ref" w:hAnsi="Verdana Ref"/>
        </w:rPr>
        <w:t>.</w:t>
      </w:r>
    </w:p>
    <w:p w:rsidR="00E2565C" w:rsidRPr="00604B4F" w:rsidRDefault="00E2565C" w:rsidP="00E2565C">
      <w:pPr>
        <w:pStyle w:val="ListParagraph"/>
        <w:rPr>
          <w:rFonts w:ascii="Verdana Ref" w:hAnsi="Verdana Ref"/>
        </w:rPr>
      </w:pPr>
    </w:p>
    <w:p w:rsidR="00E2565C" w:rsidRPr="00604B4F" w:rsidRDefault="00E2565C" w:rsidP="00E2565C">
      <w:pPr>
        <w:pStyle w:val="NoSpacing"/>
        <w:rPr>
          <w:rFonts w:ascii="Verdana Ref" w:hAnsi="Verdana Ref"/>
        </w:rPr>
      </w:pPr>
      <w:r w:rsidRPr="00604B4F">
        <w:rPr>
          <w:rFonts w:ascii="Verdana Ref" w:hAnsi="Verdana Ref"/>
        </w:rPr>
        <w:t xml:space="preserve">Mat. 5:15 Neither do men light a candle, and put it under a bushel, but on a candlestick; and it </w:t>
      </w:r>
      <w:r w:rsidRPr="00604B4F">
        <w:rPr>
          <w:rFonts w:ascii="Verdana Ref" w:hAnsi="Verdana Ref"/>
          <w:u w:val="single"/>
        </w:rPr>
        <w:t>giveth light unto all</w:t>
      </w:r>
      <w:r w:rsidRPr="00604B4F">
        <w:rPr>
          <w:rFonts w:ascii="Verdana Ref" w:hAnsi="Verdana Ref"/>
        </w:rPr>
        <w:t xml:space="preserve"> that are in the house.</w:t>
      </w:r>
    </w:p>
    <w:p w:rsidR="00E2565C" w:rsidRPr="00604B4F" w:rsidRDefault="00E2565C" w:rsidP="00E2565C">
      <w:pPr>
        <w:pStyle w:val="NoSpacing"/>
        <w:ind w:left="1800"/>
        <w:rPr>
          <w:rFonts w:ascii="Verdana Ref" w:hAnsi="Verdana Ref"/>
        </w:rPr>
      </w:pPr>
    </w:p>
    <w:p w:rsidR="00E2565C" w:rsidRPr="00784E58" w:rsidRDefault="00D04B02" w:rsidP="00E2565C">
      <w:pPr>
        <w:pStyle w:val="NoSpacing"/>
        <w:numPr>
          <w:ilvl w:val="0"/>
          <w:numId w:val="28"/>
        </w:numPr>
        <w:ind w:left="1260"/>
        <w:rPr>
          <w:rFonts w:ascii="Verdana Ref" w:hAnsi="Verdana Ref"/>
        </w:rPr>
      </w:pPr>
      <w:r>
        <w:rPr>
          <w:rFonts w:ascii="Verdana Ref" w:hAnsi="Verdana Ref"/>
        </w:rPr>
        <w:t>Even low light always expels some</w:t>
      </w:r>
      <w:r w:rsidR="00E2565C" w:rsidRPr="00604B4F">
        <w:rPr>
          <w:rFonts w:ascii="Verdana Ref" w:hAnsi="Verdana Ref"/>
        </w:rPr>
        <w:t xml:space="preserve"> darkness</w:t>
      </w:r>
    </w:p>
    <w:p w:rsidR="00E2565C" w:rsidRPr="00604B4F" w:rsidRDefault="00E2565C" w:rsidP="00E2565C">
      <w:pPr>
        <w:pStyle w:val="NoSpacing"/>
        <w:numPr>
          <w:ilvl w:val="0"/>
          <w:numId w:val="30"/>
        </w:numPr>
        <w:ind w:left="1260"/>
        <w:rPr>
          <w:rFonts w:ascii="Verdana Ref" w:hAnsi="Verdana Ref"/>
        </w:rPr>
      </w:pPr>
      <w:r w:rsidRPr="00604B4F">
        <w:rPr>
          <w:rFonts w:ascii="Verdana Ref" w:hAnsi="Verdana Ref"/>
        </w:rPr>
        <w:t>Every Christian that shows any of Christ’s life and love will be noticed.</w:t>
      </w:r>
    </w:p>
    <w:p w:rsidR="00E2565C" w:rsidRPr="00604B4F" w:rsidRDefault="00E2565C" w:rsidP="00E2565C">
      <w:pPr>
        <w:pStyle w:val="NoSpacing"/>
        <w:rPr>
          <w:rFonts w:ascii="Verdana Ref" w:hAnsi="Verdana Ref"/>
        </w:rPr>
      </w:pPr>
    </w:p>
    <w:p w:rsidR="00E2565C" w:rsidRPr="00604B4F" w:rsidRDefault="00E2565C" w:rsidP="00E2565C">
      <w:pPr>
        <w:pStyle w:val="NoSpacing"/>
        <w:rPr>
          <w:rFonts w:ascii="Verdana Ref" w:hAnsi="Verdana Ref"/>
        </w:rPr>
      </w:pPr>
      <w:r w:rsidRPr="00604B4F">
        <w:rPr>
          <w:rFonts w:ascii="Verdana Ref" w:hAnsi="Verdana Ref"/>
        </w:rPr>
        <w:t>John 1:9 That was the true Light, which lighteth every man that cometh into the world.</w:t>
      </w:r>
    </w:p>
    <w:p w:rsidR="00E2565C" w:rsidRPr="00604B4F" w:rsidRDefault="00E2565C" w:rsidP="00E2565C">
      <w:pPr>
        <w:pStyle w:val="NoSpacing"/>
        <w:rPr>
          <w:rFonts w:ascii="Verdana Ref" w:hAnsi="Verdana Ref"/>
        </w:rPr>
      </w:pPr>
    </w:p>
    <w:p w:rsidR="00E2565C" w:rsidRPr="00784E58" w:rsidRDefault="00E2565C" w:rsidP="00E2565C">
      <w:pPr>
        <w:pStyle w:val="NoSpacing"/>
        <w:numPr>
          <w:ilvl w:val="0"/>
          <w:numId w:val="30"/>
        </w:numPr>
        <w:tabs>
          <w:tab w:val="left" w:pos="1710"/>
        </w:tabs>
        <w:ind w:left="1260"/>
        <w:rPr>
          <w:rFonts w:ascii="Verdana Ref" w:hAnsi="Verdana Ref"/>
        </w:rPr>
      </w:pPr>
      <w:r w:rsidRPr="00604B4F">
        <w:rPr>
          <w:rFonts w:ascii="Verdana Ref" w:hAnsi="Verdana Ref"/>
        </w:rPr>
        <w:t>Every lamp must be lighted by God.</w:t>
      </w:r>
    </w:p>
    <w:p w:rsidR="00E2565C" w:rsidRPr="00604B4F" w:rsidRDefault="00E2565C" w:rsidP="00E2565C">
      <w:pPr>
        <w:pStyle w:val="NoSpacing"/>
        <w:rPr>
          <w:rFonts w:ascii="Verdana Ref" w:hAnsi="Verdana Ref"/>
        </w:rPr>
      </w:pPr>
      <w:r w:rsidRPr="00604B4F">
        <w:rPr>
          <w:rFonts w:ascii="Verdana Ref" w:hAnsi="Verdana Ref"/>
        </w:rPr>
        <w:t>Ps 34:5 They looked unto him, and were lightened: and their faces were not ashamed.</w:t>
      </w:r>
    </w:p>
    <w:p w:rsidR="00E2565C" w:rsidRPr="00604B4F" w:rsidRDefault="00E2565C" w:rsidP="00E2565C">
      <w:pPr>
        <w:pStyle w:val="NoSpacing"/>
        <w:rPr>
          <w:rFonts w:ascii="Verdana Ref" w:hAnsi="Verdana Ref"/>
        </w:rPr>
      </w:pPr>
      <w:r w:rsidRPr="00604B4F">
        <w:rPr>
          <w:rFonts w:ascii="Verdana Ref" w:hAnsi="Verdana Ref"/>
        </w:rPr>
        <w:t xml:space="preserve"> </w:t>
      </w:r>
    </w:p>
    <w:p w:rsidR="00E2565C" w:rsidRPr="00604B4F" w:rsidRDefault="00E2565C" w:rsidP="00E2565C">
      <w:pPr>
        <w:pStyle w:val="NoSpacing"/>
        <w:rPr>
          <w:rFonts w:ascii="Verdana Ref" w:hAnsi="Verdana Ref"/>
        </w:rPr>
      </w:pPr>
      <w:r w:rsidRPr="00604B4F">
        <w:rPr>
          <w:rFonts w:ascii="Verdana Ref" w:hAnsi="Verdana Ref"/>
        </w:rPr>
        <w:t>2Cor. 4:4 In whom the god of this world hath blinded the minds of them which believe not, lest the light of the glorious gospel of Christ, who is the image of God, should shine unto them.</w:t>
      </w:r>
    </w:p>
    <w:p w:rsidR="00E2565C" w:rsidRPr="00604B4F" w:rsidRDefault="00E2565C" w:rsidP="00E2565C">
      <w:pPr>
        <w:pStyle w:val="NoSpacing"/>
        <w:rPr>
          <w:rFonts w:ascii="Verdana Ref" w:hAnsi="Verdana Ref"/>
        </w:rPr>
      </w:pPr>
    </w:p>
    <w:p w:rsidR="00E2565C" w:rsidRPr="00604B4F" w:rsidRDefault="00E2565C" w:rsidP="00E2565C">
      <w:pPr>
        <w:pStyle w:val="NoSpacing"/>
        <w:rPr>
          <w:rFonts w:ascii="Verdana Ref" w:hAnsi="Verdana Ref"/>
        </w:rPr>
      </w:pPr>
      <w:r w:rsidRPr="00604B4F">
        <w:rPr>
          <w:rFonts w:ascii="Verdana Ref" w:hAnsi="Verdana Ref"/>
        </w:rPr>
        <w:t>Every lamp must give light.</w:t>
      </w:r>
    </w:p>
    <w:p w:rsidR="00E2565C" w:rsidRPr="00604B4F" w:rsidRDefault="00E2565C" w:rsidP="00E2565C">
      <w:pPr>
        <w:pStyle w:val="NoSpacing"/>
        <w:rPr>
          <w:rFonts w:ascii="Verdana Ref" w:hAnsi="Verdana Ref"/>
        </w:rPr>
      </w:pPr>
      <w:r w:rsidRPr="00604B4F">
        <w:rPr>
          <w:rFonts w:ascii="Verdana Ref" w:hAnsi="Verdana Ref"/>
        </w:rPr>
        <w:t>It’s not the lamp but the light in the lamp that must be seen.</w:t>
      </w:r>
    </w:p>
    <w:p w:rsidR="00E2565C" w:rsidRDefault="00E2565C" w:rsidP="00E2565C">
      <w:pPr>
        <w:pStyle w:val="NoSpacing"/>
        <w:numPr>
          <w:ilvl w:val="0"/>
          <w:numId w:val="27"/>
        </w:numPr>
        <w:rPr>
          <w:rFonts w:ascii="Verdana Ref" w:hAnsi="Verdana Ref"/>
        </w:rPr>
      </w:pPr>
      <w:r w:rsidRPr="00604B4F">
        <w:rPr>
          <w:rFonts w:ascii="Verdana Ref" w:hAnsi="Verdana Ref"/>
        </w:rPr>
        <w:t>Let your light shine! Perfectly…</w:t>
      </w:r>
    </w:p>
    <w:p w:rsidR="00CB0198" w:rsidRPr="00604B4F" w:rsidRDefault="00CB0198" w:rsidP="00CB0198">
      <w:pPr>
        <w:pStyle w:val="NoSpacing"/>
        <w:rPr>
          <w:rFonts w:ascii="Verdana Ref" w:hAnsi="Verdana Ref"/>
        </w:rPr>
      </w:pPr>
      <w:r w:rsidRPr="00CB0198">
        <w:rPr>
          <w:rFonts w:ascii="Verdana Ref" w:hAnsi="Verdana Ref"/>
        </w:rPr>
        <w:t>P</w:t>
      </w:r>
      <w:r>
        <w:rPr>
          <w:rFonts w:ascii="Verdana Ref" w:hAnsi="Verdana Ref"/>
        </w:rPr>
        <w:t>ov.</w:t>
      </w:r>
      <w:r w:rsidRPr="00CB0198">
        <w:rPr>
          <w:rFonts w:ascii="Verdana Ref" w:hAnsi="Verdana Ref"/>
        </w:rPr>
        <w:t>r 4:18 But the path of the just is as the shining light, that shineth more and more unto the perfect day.</w:t>
      </w:r>
    </w:p>
    <w:p w:rsidR="00E2565C" w:rsidRDefault="00E2565C" w:rsidP="00E2565C">
      <w:pPr>
        <w:pStyle w:val="NoSpacing"/>
        <w:numPr>
          <w:ilvl w:val="1"/>
          <w:numId w:val="27"/>
        </w:numPr>
        <w:rPr>
          <w:rFonts w:ascii="Verdana Ref" w:hAnsi="Verdana Ref"/>
        </w:rPr>
      </w:pPr>
      <w:r w:rsidRPr="00604B4F">
        <w:rPr>
          <w:rFonts w:ascii="Verdana Ref" w:hAnsi="Verdana Ref"/>
        </w:rPr>
        <w:t>What is this light?</w:t>
      </w:r>
    </w:p>
    <w:p w:rsidR="002E6D9F" w:rsidRPr="00604B4F" w:rsidRDefault="002E6D9F" w:rsidP="002E6D9F">
      <w:pPr>
        <w:pStyle w:val="NoSpacing"/>
        <w:ind w:left="1440"/>
        <w:rPr>
          <w:rFonts w:ascii="Verdana Ref" w:hAnsi="Verdana Ref"/>
        </w:rPr>
      </w:pPr>
    </w:p>
    <w:p w:rsidR="00E2565C" w:rsidRPr="00604B4F" w:rsidRDefault="00E2565C" w:rsidP="00E2565C">
      <w:pPr>
        <w:pStyle w:val="NoSpacing"/>
        <w:numPr>
          <w:ilvl w:val="0"/>
          <w:numId w:val="30"/>
        </w:numPr>
        <w:rPr>
          <w:rFonts w:ascii="Verdana Ref" w:hAnsi="Verdana Ref"/>
        </w:rPr>
      </w:pPr>
      <w:r w:rsidRPr="00604B4F">
        <w:rPr>
          <w:rFonts w:ascii="Verdana Ref" w:hAnsi="Verdana Ref"/>
        </w:rPr>
        <w:t>Eph. 3:17 (Christ dwelling in your heart)</w:t>
      </w:r>
    </w:p>
    <w:p w:rsidR="00E2565C" w:rsidRPr="00604B4F" w:rsidRDefault="00E2565C" w:rsidP="00E2565C">
      <w:pPr>
        <w:pStyle w:val="NoSpacing"/>
        <w:numPr>
          <w:ilvl w:val="0"/>
          <w:numId w:val="30"/>
        </w:numPr>
        <w:rPr>
          <w:rFonts w:ascii="Verdana Ref" w:hAnsi="Verdana Ref"/>
        </w:rPr>
      </w:pPr>
      <w:r w:rsidRPr="00604B4F">
        <w:rPr>
          <w:rFonts w:ascii="Verdana Ref" w:hAnsi="Verdana Ref"/>
        </w:rPr>
        <w:t>Gal. 2:20 “Christ liveth in me”</w:t>
      </w:r>
    </w:p>
    <w:p w:rsidR="00E2565C" w:rsidRPr="00604B4F" w:rsidRDefault="00E2565C" w:rsidP="00E2565C">
      <w:pPr>
        <w:pStyle w:val="NoSpacing"/>
        <w:numPr>
          <w:ilvl w:val="0"/>
          <w:numId w:val="30"/>
        </w:numPr>
        <w:rPr>
          <w:rFonts w:ascii="Verdana Ref" w:hAnsi="Verdana Ref"/>
        </w:rPr>
      </w:pPr>
      <w:r w:rsidRPr="00604B4F">
        <w:rPr>
          <w:rFonts w:ascii="Verdana Ref" w:hAnsi="Verdana Ref"/>
        </w:rPr>
        <w:t>Col.  3:4 “Christ, who is our life”</w:t>
      </w:r>
    </w:p>
    <w:p w:rsidR="00E2565C" w:rsidRPr="00604B4F" w:rsidRDefault="00E2565C" w:rsidP="00E2565C">
      <w:pPr>
        <w:pStyle w:val="NoSpacing"/>
        <w:rPr>
          <w:rFonts w:ascii="Verdana Ref" w:hAnsi="Verdana Ref"/>
        </w:rPr>
      </w:pPr>
    </w:p>
    <w:p w:rsidR="00E2565C" w:rsidRDefault="00E2565C" w:rsidP="00E2565C">
      <w:pPr>
        <w:pStyle w:val="NoSpacing"/>
        <w:numPr>
          <w:ilvl w:val="0"/>
          <w:numId w:val="27"/>
        </w:numPr>
        <w:rPr>
          <w:rFonts w:ascii="Verdana Ref" w:hAnsi="Verdana Ref"/>
        </w:rPr>
      </w:pPr>
      <w:r>
        <w:rPr>
          <w:rFonts w:ascii="Verdana Ref" w:hAnsi="Verdana Ref"/>
        </w:rPr>
        <w:t>Let your light shine! Rejoicingly</w:t>
      </w:r>
    </w:p>
    <w:p w:rsidR="00344435" w:rsidRPr="00784E58" w:rsidRDefault="00344435" w:rsidP="00344435">
      <w:pPr>
        <w:pStyle w:val="NoSpacing"/>
        <w:ind w:left="720"/>
        <w:rPr>
          <w:rFonts w:ascii="Verdana Ref" w:hAnsi="Verdana Ref"/>
        </w:rPr>
      </w:pPr>
    </w:p>
    <w:p w:rsidR="00CB0198" w:rsidRPr="00604B4F" w:rsidRDefault="00E2565C" w:rsidP="00E2565C">
      <w:pPr>
        <w:pStyle w:val="NoSpacing"/>
        <w:rPr>
          <w:rFonts w:ascii="Verdana Ref" w:hAnsi="Verdana Ref"/>
        </w:rPr>
      </w:pPr>
      <w:r w:rsidRPr="00604B4F">
        <w:rPr>
          <w:rFonts w:ascii="Verdana Ref" w:hAnsi="Verdana Ref"/>
        </w:rPr>
        <w:t>John 5:35 “He was a burning and a shining light: and ye were willing for a season to rejoice in his light.”</w:t>
      </w:r>
    </w:p>
    <w:p w:rsidR="00E2565C" w:rsidRPr="00604B4F" w:rsidRDefault="00E2565C" w:rsidP="00E2565C">
      <w:pPr>
        <w:pStyle w:val="NoSpacing"/>
        <w:rPr>
          <w:rFonts w:ascii="Verdana Ref" w:hAnsi="Verdana Ref"/>
        </w:rPr>
      </w:pPr>
    </w:p>
    <w:p w:rsidR="00E2565C" w:rsidRDefault="00E2565C" w:rsidP="00E2565C">
      <w:pPr>
        <w:pStyle w:val="NoSpacing"/>
        <w:numPr>
          <w:ilvl w:val="0"/>
          <w:numId w:val="33"/>
        </w:numPr>
        <w:rPr>
          <w:rFonts w:ascii="Verdana Ref" w:hAnsi="Verdana Ref"/>
        </w:rPr>
      </w:pPr>
      <w:r w:rsidRPr="00604B4F">
        <w:rPr>
          <w:rFonts w:ascii="Verdana Ref" w:hAnsi="Verdana Ref"/>
        </w:rPr>
        <w:t>The supreme business of the church is winning and training souls to be faithful witnesses.  (Acts 1:8)</w:t>
      </w:r>
    </w:p>
    <w:p w:rsidR="00CB0198" w:rsidRPr="00784E58" w:rsidRDefault="00CB0198" w:rsidP="00CB0198">
      <w:pPr>
        <w:pStyle w:val="NoSpacing"/>
        <w:ind w:left="720"/>
        <w:rPr>
          <w:rFonts w:ascii="Verdana Ref" w:hAnsi="Verdana Ref"/>
        </w:rPr>
      </w:pPr>
    </w:p>
    <w:p w:rsidR="00E2565C" w:rsidRDefault="00E2565C" w:rsidP="00E2565C">
      <w:pPr>
        <w:pStyle w:val="NoSpacing"/>
        <w:numPr>
          <w:ilvl w:val="0"/>
          <w:numId w:val="33"/>
        </w:numPr>
        <w:rPr>
          <w:rFonts w:ascii="Verdana Ref" w:hAnsi="Verdana Ref"/>
        </w:rPr>
      </w:pPr>
      <w:r w:rsidRPr="00604B4F">
        <w:rPr>
          <w:rFonts w:ascii="Verdana Ref" w:hAnsi="Verdana Ref"/>
        </w:rPr>
        <w:t>Three characteristics of a healthy church. (Jn.5:35)</w:t>
      </w:r>
    </w:p>
    <w:p w:rsidR="00CB0198" w:rsidRPr="00784E58" w:rsidRDefault="00CB0198" w:rsidP="00CB0198">
      <w:pPr>
        <w:pStyle w:val="NoSpacing"/>
        <w:rPr>
          <w:rFonts w:ascii="Verdana Ref" w:hAnsi="Verdana Ref"/>
        </w:rPr>
      </w:pPr>
    </w:p>
    <w:p w:rsidR="00E2565C" w:rsidRPr="00604B4F" w:rsidRDefault="00E2565C" w:rsidP="00E2565C">
      <w:pPr>
        <w:pStyle w:val="NoSpacing"/>
        <w:numPr>
          <w:ilvl w:val="1"/>
          <w:numId w:val="33"/>
        </w:numPr>
        <w:rPr>
          <w:rFonts w:ascii="Verdana Ref" w:hAnsi="Verdana Ref"/>
        </w:rPr>
      </w:pPr>
      <w:r w:rsidRPr="00604B4F">
        <w:rPr>
          <w:rFonts w:ascii="Verdana Ref" w:hAnsi="Verdana Ref"/>
        </w:rPr>
        <w:t>Burning—A Consuming desire (right desire)</w:t>
      </w:r>
    </w:p>
    <w:p w:rsidR="00E2565C" w:rsidRPr="00604B4F" w:rsidRDefault="00E2565C" w:rsidP="00E2565C">
      <w:pPr>
        <w:pStyle w:val="NoSpacing"/>
        <w:numPr>
          <w:ilvl w:val="2"/>
          <w:numId w:val="33"/>
        </w:numPr>
        <w:rPr>
          <w:rFonts w:ascii="Verdana Ref" w:hAnsi="Verdana Ref"/>
        </w:rPr>
      </w:pPr>
      <w:r w:rsidRPr="00604B4F">
        <w:rPr>
          <w:rFonts w:ascii="Verdana Ref" w:hAnsi="Verdana Ref"/>
        </w:rPr>
        <w:t>Vision for things above.</w:t>
      </w:r>
    </w:p>
    <w:p w:rsidR="00E2565C" w:rsidRDefault="00344435" w:rsidP="00E2565C">
      <w:pPr>
        <w:pStyle w:val="NoSpacing"/>
        <w:numPr>
          <w:ilvl w:val="2"/>
          <w:numId w:val="33"/>
        </w:numPr>
        <w:rPr>
          <w:rFonts w:ascii="Verdana Ref" w:hAnsi="Verdana Ref"/>
        </w:rPr>
      </w:pPr>
      <w:r>
        <w:rPr>
          <w:rFonts w:ascii="Verdana Ref" w:hAnsi="Verdana Ref"/>
        </w:rPr>
        <w:t>Com</w:t>
      </w:r>
      <w:r w:rsidR="00E2565C" w:rsidRPr="00604B4F">
        <w:rPr>
          <w:rFonts w:ascii="Verdana Ref" w:hAnsi="Verdana Ref"/>
        </w:rPr>
        <w:t>passion for souls.</w:t>
      </w:r>
    </w:p>
    <w:p w:rsidR="00344435" w:rsidRPr="00604B4F" w:rsidRDefault="00344435" w:rsidP="00344435">
      <w:pPr>
        <w:pStyle w:val="NoSpacing"/>
        <w:numPr>
          <w:ilvl w:val="3"/>
          <w:numId w:val="33"/>
        </w:numPr>
        <w:rPr>
          <w:rFonts w:ascii="Verdana Ref" w:hAnsi="Verdana Ref"/>
        </w:rPr>
      </w:pPr>
      <w:r>
        <w:rPr>
          <w:rFonts w:ascii="Verdana Ref" w:hAnsi="Verdana Ref"/>
        </w:rPr>
        <w:t>Saved and unsaved</w:t>
      </w:r>
    </w:p>
    <w:p w:rsidR="00E2565C" w:rsidRPr="00784E58" w:rsidRDefault="00E2565C" w:rsidP="00E2565C">
      <w:pPr>
        <w:pStyle w:val="NoSpacing"/>
        <w:numPr>
          <w:ilvl w:val="2"/>
          <w:numId w:val="33"/>
        </w:numPr>
        <w:rPr>
          <w:rFonts w:ascii="Verdana Ref" w:hAnsi="Verdana Ref"/>
        </w:rPr>
      </w:pPr>
      <w:r w:rsidRPr="00604B4F">
        <w:rPr>
          <w:rFonts w:ascii="Verdana Ref" w:hAnsi="Verdana Ref"/>
        </w:rPr>
        <w:t>Very strong value on—love for truth.</w:t>
      </w:r>
    </w:p>
    <w:p w:rsidR="00E2565C" w:rsidRPr="00604B4F" w:rsidRDefault="00E2565C" w:rsidP="00E2565C">
      <w:pPr>
        <w:pStyle w:val="NoSpacing"/>
        <w:numPr>
          <w:ilvl w:val="1"/>
          <w:numId w:val="33"/>
        </w:numPr>
        <w:rPr>
          <w:rFonts w:ascii="Verdana Ref" w:hAnsi="Verdana Ref"/>
        </w:rPr>
      </w:pPr>
      <w:r w:rsidRPr="00604B4F">
        <w:rPr>
          <w:rFonts w:ascii="Verdana Ref" w:hAnsi="Verdana Ref"/>
        </w:rPr>
        <w:t>Shining—A Righteous life (right living)</w:t>
      </w:r>
    </w:p>
    <w:p w:rsidR="00E2565C" w:rsidRPr="00604B4F" w:rsidRDefault="00E2565C" w:rsidP="00E2565C">
      <w:pPr>
        <w:pStyle w:val="NoSpacing"/>
        <w:numPr>
          <w:ilvl w:val="2"/>
          <w:numId w:val="33"/>
        </w:numPr>
        <w:rPr>
          <w:rFonts w:ascii="Verdana Ref" w:hAnsi="Verdana Ref"/>
        </w:rPr>
      </w:pPr>
      <w:r w:rsidRPr="00604B4F">
        <w:rPr>
          <w:rFonts w:ascii="Verdana Ref" w:hAnsi="Verdana Ref"/>
        </w:rPr>
        <w:t>An unhindered light will shine</w:t>
      </w:r>
    </w:p>
    <w:p w:rsidR="00E2565C" w:rsidRPr="00604B4F" w:rsidRDefault="00E2565C" w:rsidP="00E2565C">
      <w:pPr>
        <w:pStyle w:val="NoSpacing"/>
        <w:numPr>
          <w:ilvl w:val="3"/>
          <w:numId w:val="33"/>
        </w:numPr>
        <w:rPr>
          <w:rFonts w:ascii="Verdana Ref" w:hAnsi="Verdana Ref"/>
        </w:rPr>
      </w:pPr>
      <w:r w:rsidRPr="00604B4F">
        <w:rPr>
          <w:rFonts w:ascii="Verdana Ref" w:hAnsi="Verdana Ref"/>
        </w:rPr>
        <w:t>Unhindered by false doctrines</w:t>
      </w:r>
    </w:p>
    <w:p w:rsidR="00E2565C" w:rsidRPr="00784E58" w:rsidRDefault="00E2565C" w:rsidP="00E2565C">
      <w:pPr>
        <w:pStyle w:val="NoSpacing"/>
        <w:numPr>
          <w:ilvl w:val="3"/>
          <w:numId w:val="33"/>
        </w:numPr>
        <w:rPr>
          <w:rFonts w:ascii="Verdana Ref" w:hAnsi="Verdana Ref"/>
        </w:rPr>
      </w:pPr>
      <w:r w:rsidRPr="00604B4F">
        <w:rPr>
          <w:rFonts w:ascii="Verdana Ref" w:hAnsi="Verdana Ref"/>
        </w:rPr>
        <w:t>Unhindered by sin</w:t>
      </w:r>
    </w:p>
    <w:p w:rsidR="00E2565C" w:rsidRPr="00604B4F" w:rsidRDefault="00E2565C" w:rsidP="00E2565C">
      <w:pPr>
        <w:pStyle w:val="NoSpacing"/>
        <w:numPr>
          <w:ilvl w:val="1"/>
          <w:numId w:val="33"/>
        </w:numPr>
        <w:rPr>
          <w:rFonts w:ascii="Verdana Ref" w:hAnsi="Verdana Ref"/>
        </w:rPr>
      </w:pPr>
      <w:r w:rsidRPr="00604B4F">
        <w:rPr>
          <w:rFonts w:ascii="Verdana Ref" w:hAnsi="Verdana Ref"/>
        </w:rPr>
        <w:t>Light—Truth</w:t>
      </w:r>
    </w:p>
    <w:p w:rsidR="00E2565C" w:rsidRPr="00604B4F" w:rsidRDefault="00E2565C" w:rsidP="00E2565C">
      <w:pPr>
        <w:pStyle w:val="NoSpacing"/>
        <w:numPr>
          <w:ilvl w:val="2"/>
          <w:numId w:val="33"/>
        </w:numPr>
        <w:rPr>
          <w:rFonts w:ascii="Verdana Ref" w:hAnsi="Verdana Ref"/>
        </w:rPr>
      </w:pPr>
      <w:r w:rsidRPr="00604B4F">
        <w:rPr>
          <w:rFonts w:ascii="Verdana Ref" w:hAnsi="Verdana Ref"/>
        </w:rPr>
        <w:t>Light has to be with truth</w:t>
      </w:r>
    </w:p>
    <w:p w:rsidR="00E2565C" w:rsidRDefault="00E2565C" w:rsidP="00E2565C">
      <w:pPr>
        <w:pStyle w:val="NoSpacing"/>
        <w:numPr>
          <w:ilvl w:val="2"/>
          <w:numId w:val="33"/>
        </w:numPr>
        <w:rPr>
          <w:rFonts w:ascii="Verdana Ref" w:hAnsi="Verdana Ref"/>
        </w:rPr>
      </w:pPr>
      <w:r w:rsidRPr="00604B4F">
        <w:rPr>
          <w:rFonts w:ascii="Verdana Ref" w:hAnsi="Verdana Ref"/>
        </w:rPr>
        <w:t>Light from the oil of the Holy Ghost</w:t>
      </w:r>
    </w:p>
    <w:p w:rsidR="00E2565C" w:rsidRPr="00604B4F" w:rsidRDefault="00E2565C" w:rsidP="00CB0198">
      <w:pPr>
        <w:pStyle w:val="NoSpacing"/>
        <w:rPr>
          <w:rFonts w:ascii="Verdana Ref" w:hAnsi="Verdana Ref"/>
        </w:rPr>
      </w:pPr>
    </w:p>
    <w:p w:rsidR="00E2565C" w:rsidRPr="00604B4F" w:rsidRDefault="00E2565C" w:rsidP="00E2565C">
      <w:pPr>
        <w:pStyle w:val="NoSpacing"/>
        <w:rPr>
          <w:rFonts w:ascii="Verdana Ref" w:hAnsi="Verdana Ref"/>
        </w:rPr>
      </w:pPr>
      <w:r w:rsidRPr="00604B4F">
        <w:rPr>
          <w:rFonts w:ascii="Verdana Ref" w:hAnsi="Verdana Ref"/>
        </w:rPr>
        <w:t>For the church to be an effective light in the world it must be obedient to the Word of God.</w:t>
      </w:r>
    </w:p>
    <w:p w:rsidR="00E2565C" w:rsidRPr="00604B4F" w:rsidRDefault="00E2565C" w:rsidP="00E2565C">
      <w:pPr>
        <w:pStyle w:val="NoSpacing"/>
        <w:rPr>
          <w:rFonts w:ascii="Verdana Ref" w:hAnsi="Verdana Ref"/>
        </w:rPr>
      </w:pPr>
    </w:p>
    <w:p w:rsidR="00E2565C" w:rsidRDefault="00E2565C" w:rsidP="00E2565C">
      <w:pPr>
        <w:pStyle w:val="NoSpacing"/>
        <w:numPr>
          <w:ilvl w:val="0"/>
          <w:numId w:val="25"/>
        </w:numPr>
        <w:ind w:left="360"/>
        <w:rPr>
          <w:rFonts w:ascii="Verdana Ref" w:hAnsi="Verdana Ref"/>
        </w:rPr>
      </w:pPr>
      <w:r w:rsidRPr="00604B4F">
        <w:rPr>
          <w:rFonts w:ascii="Verdana Ref" w:hAnsi="Verdana Ref"/>
        </w:rPr>
        <w:t>The Church exists for a two-fold purpose</w:t>
      </w:r>
    </w:p>
    <w:p w:rsidR="00344435" w:rsidRDefault="00344435" w:rsidP="00344435">
      <w:pPr>
        <w:pStyle w:val="NoSpacing"/>
        <w:rPr>
          <w:rFonts w:ascii="Verdana Ref" w:hAnsi="Verdana Ref"/>
        </w:rPr>
      </w:pPr>
    </w:p>
    <w:p w:rsidR="00344435" w:rsidRDefault="00CB0198" w:rsidP="00344435">
      <w:pPr>
        <w:pStyle w:val="NoSpacing"/>
        <w:numPr>
          <w:ilvl w:val="3"/>
          <w:numId w:val="33"/>
        </w:numPr>
        <w:ind w:left="360" w:firstLine="0"/>
        <w:rPr>
          <w:rFonts w:ascii="Verdana Ref" w:hAnsi="Verdana Ref"/>
        </w:rPr>
      </w:pPr>
      <w:r>
        <w:rPr>
          <w:rFonts w:ascii="Verdana Ref" w:hAnsi="Verdana Ref"/>
        </w:rPr>
        <w:t>Exalt Christ with His Righteousness manifesting.</w:t>
      </w:r>
    </w:p>
    <w:p w:rsidR="00CB0198" w:rsidRDefault="00CB0198" w:rsidP="00CB0198">
      <w:pPr>
        <w:pStyle w:val="NoSpacing"/>
        <w:numPr>
          <w:ilvl w:val="3"/>
          <w:numId w:val="33"/>
        </w:numPr>
        <w:ind w:left="720"/>
        <w:rPr>
          <w:rFonts w:ascii="Verdana Ref" w:hAnsi="Verdana Ref"/>
        </w:rPr>
      </w:pPr>
      <w:r>
        <w:rPr>
          <w:rFonts w:ascii="Verdana Ref" w:hAnsi="Verdana Ref"/>
        </w:rPr>
        <w:t xml:space="preserve">Manifest Christ to all by obeying </w:t>
      </w:r>
      <w:r w:rsidR="000A2A49">
        <w:rPr>
          <w:rFonts w:ascii="Verdana Ref" w:hAnsi="Verdana Ref"/>
        </w:rPr>
        <w:t xml:space="preserve">all </w:t>
      </w:r>
      <w:r>
        <w:rPr>
          <w:rFonts w:ascii="Verdana Ref" w:hAnsi="Verdana Ref"/>
        </w:rPr>
        <w:t>His Word.</w:t>
      </w:r>
    </w:p>
    <w:p w:rsidR="009051F1" w:rsidRPr="00CB0198" w:rsidRDefault="00344435" w:rsidP="00CB0198">
      <w:pPr>
        <w:pStyle w:val="NoSpacing"/>
        <w:numPr>
          <w:ilvl w:val="1"/>
          <w:numId w:val="25"/>
        </w:numPr>
        <w:rPr>
          <w:rFonts w:ascii="Verdana Ref" w:hAnsi="Verdana Ref"/>
        </w:rPr>
      </w:pPr>
      <w:r>
        <w:rPr>
          <w:rFonts w:ascii="Verdana Ref" w:hAnsi="Verdana Ref"/>
        </w:rPr>
        <w:t>1</w:t>
      </w:r>
    </w:p>
    <w:sectPr w:rsidR="009051F1" w:rsidRPr="00CB0198"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8E2" w:rsidRDefault="004018E2">
      <w:r>
        <w:separator/>
      </w:r>
    </w:p>
  </w:endnote>
  <w:endnote w:type="continuationSeparator" w:id="0">
    <w:p w:rsidR="004018E2" w:rsidRDefault="004018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Ref">
    <w:altName w:val="Tahoma"/>
    <w:panose1 w:val="00000000000000000000"/>
    <w:charset w:val="00"/>
    <w:family w:val="swiss"/>
    <w:notTrueType/>
    <w:pitch w:val="variable"/>
    <w:sig w:usb0="00000003" w:usb1="00000000" w:usb2="00000000" w:usb3="00000000" w:csb0="00000001" w:csb1="00000000"/>
  </w:font>
  <w:font w:name="Tahoma">
    <w:altName w:val="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8E2" w:rsidRDefault="004018E2">
      <w:r>
        <w:separator/>
      </w:r>
    </w:p>
  </w:footnote>
  <w:footnote w:type="continuationSeparator" w:id="0">
    <w:p w:rsidR="004018E2" w:rsidRDefault="004018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20E0E"/>
    <w:multiLevelType w:val="hybridMultilevel"/>
    <w:tmpl w:val="9DB49E2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A576AF"/>
    <w:multiLevelType w:val="hybridMultilevel"/>
    <w:tmpl w:val="EF063A9C"/>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AC0EEB"/>
    <w:multiLevelType w:val="hybridMultilevel"/>
    <w:tmpl w:val="ED2C728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1C021D8"/>
    <w:multiLevelType w:val="hybridMultilevel"/>
    <w:tmpl w:val="B58AE3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5284D94"/>
    <w:multiLevelType w:val="hybridMultilevel"/>
    <w:tmpl w:val="ADF89F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A9A4A29"/>
    <w:multiLevelType w:val="hybridMultilevel"/>
    <w:tmpl w:val="B7CE0FA8"/>
    <w:lvl w:ilvl="0" w:tplc="04090015">
      <w:start w:val="1"/>
      <w:numFmt w:val="upperLetter"/>
      <w:lvlText w:val="%1."/>
      <w:lvlJc w:val="left"/>
      <w:pPr>
        <w:ind w:left="7200" w:hanging="360"/>
      </w:pPr>
      <w:rPr>
        <w:rFonts w:cs="Times New Roman"/>
      </w:rPr>
    </w:lvl>
    <w:lvl w:ilvl="1" w:tplc="04090019">
      <w:start w:val="1"/>
      <w:numFmt w:val="lowerLetter"/>
      <w:lvlText w:val="%2."/>
      <w:lvlJc w:val="left"/>
      <w:pPr>
        <w:ind w:left="7920" w:hanging="360"/>
      </w:pPr>
      <w:rPr>
        <w:rFonts w:cs="Times New Roman"/>
      </w:rPr>
    </w:lvl>
    <w:lvl w:ilvl="2" w:tplc="0409001B" w:tentative="1">
      <w:start w:val="1"/>
      <w:numFmt w:val="lowerRoman"/>
      <w:lvlText w:val="%3."/>
      <w:lvlJc w:val="right"/>
      <w:pPr>
        <w:ind w:left="8640" w:hanging="180"/>
      </w:pPr>
      <w:rPr>
        <w:rFonts w:cs="Times New Roman"/>
      </w:rPr>
    </w:lvl>
    <w:lvl w:ilvl="3" w:tplc="0409000F" w:tentative="1">
      <w:start w:val="1"/>
      <w:numFmt w:val="decimal"/>
      <w:lvlText w:val="%4."/>
      <w:lvlJc w:val="left"/>
      <w:pPr>
        <w:ind w:left="9360" w:hanging="360"/>
      </w:pPr>
      <w:rPr>
        <w:rFonts w:cs="Times New Roman"/>
      </w:rPr>
    </w:lvl>
    <w:lvl w:ilvl="4" w:tplc="04090019" w:tentative="1">
      <w:start w:val="1"/>
      <w:numFmt w:val="lowerLetter"/>
      <w:lvlText w:val="%5."/>
      <w:lvlJc w:val="left"/>
      <w:pPr>
        <w:ind w:left="10080" w:hanging="360"/>
      </w:pPr>
      <w:rPr>
        <w:rFonts w:cs="Times New Roman"/>
      </w:rPr>
    </w:lvl>
    <w:lvl w:ilvl="5" w:tplc="0409001B" w:tentative="1">
      <w:start w:val="1"/>
      <w:numFmt w:val="lowerRoman"/>
      <w:lvlText w:val="%6."/>
      <w:lvlJc w:val="right"/>
      <w:pPr>
        <w:ind w:left="10800" w:hanging="180"/>
      </w:pPr>
      <w:rPr>
        <w:rFonts w:cs="Times New Roman"/>
      </w:rPr>
    </w:lvl>
    <w:lvl w:ilvl="6" w:tplc="0409000F" w:tentative="1">
      <w:start w:val="1"/>
      <w:numFmt w:val="decimal"/>
      <w:lvlText w:val="%7."/>
      <w:lvlJc w:val="left"/>
      <w:pPr>
        <w:ind w:left="11520" w:hanging="360"/>
      </w:pPr>
      <w:rPr>
        <w:rFonts w:cs="Times New Roman"/>
      </w:rPr>
    </w:lvl>
    <w:lvl w:ilvl="7" w:tplc="04090019" w:tentative="1">
      <w:start w:val="1"/>
      <w:numFmt w:val="lowerLetter"/>
      <w:lvlText w:val="%8."/>
      <w:lvlJc w:val="left"/>
      <w:pPr>
        <w:ind w:left="12240" w:hanging="360"/>
      </w:pPr>
      <w:rPr>
        <w:rFonts w:cs="Times New Roman"/>
      </w:rPr>
    </w:lvl>
    <w:lvl w:ilvl="8" w:tplc="0409001B" w:tentative="1">
      <w:start w:val="1"/>
      <w:numFmt w:val="lowerRoman"/>
      <w:lvlText w:val="%9."/>
      <w:lvlJc w:val="right"/>
      <w:pPr>
        <w:ind w:left="12960" w:hanging="180"/>
      </w:pPr>
      <w:rPr>
        <w:rFonts w:cs="Times New Roman"/>
      </w:rPr>
    </w:lvl>
  </w:abstractNum>
  <w:abstractNum w:abstractNumId="17">
    <w:nsid w:val="4BD61BE9"/>
    <w:multiLevelType w:val="hybridMultilevel"/>
    <w:tmpl w:val="A660581C"/>
    <w:lvl w:ilvl="0" w:tplc="D7321DDA">
      <w:numFmt w:val="bullet"/>
      <w:lvlText w:val="-"/>
      <w:lvlJc w:val="left"/>
      <w:pPr>
        <w:ind w:left="720" w:hanging="360"/>
      </w:pPr>
      <w:rPr>
        <w:rFonts w:ascii="Verdana Ref" w:eastAsia="Times New Roman" w:hAnsi="Verdana Ref"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8F9011E"/>
    <w:multiLevelType w:val="hybridMultilevel"/>
    <w:tmpl w:val="2312E28C"/>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A7D3BB4"/>
    <w:multiLevelType w:val="hybridMultilevel"/>
    <w:tmpl w:val="6936B252"/>
    <w:lvl w:ilvl="0" w:tplc="7708CE2C">
      <w:start w:val="1"/>
      <w:numFmt w:val="bullet"/>
      <w:lvlText w:val=""/>
      <w:lvlJc w:val="left"/>
      <w:pPr>
        <w:ind w:left="1260" w:hanging="360"/>
      </w:pPr>
      <w:rPr>
        <w:rFonts w:ascii="Wingdings" w:hAnsi="Wingdings" w:hint="default"/>
        <w:color w:val="auto"/>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EB466E5"/>
    <w:multiLevelType w:val="hybridMultilevel"/>
    <w:tmpl w:val="6598E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219682E"/>
    <w:multiLevelType w:val="hybridMultilevel"/>
    <w:tmpl w:val="BC58243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B422DA"/>
    <w:multiLevelType w:val="hybridMultilevel"/>
    <w:tmpl w:val="62862BE8"/>
    <w:lvl w:ilvl="0" w:tplc="04D842CA">
      <w:start w:val="1"/>
      <w:numFmt w:val="upperRoman"/>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4"/>
  </w:num>
  <w:num w:numId="4">
    <w:abstractNumId w:val="28"/>
  </w:num>
  <w:num w:numId="5">
    <w:abstractNumId w:val="21"/>
  </w:num>
  <w:num w:numId="6">
    <w:abstractNumId w:val="30"/>
  </w:num>
  <w:num w:numId="7">
    <w:abstractNumId w:val="23"/>
  </w:num>
  <w:num w:numId="8">
    <w:abstractNumId w:val="19"/>
  </w:num>
  <w:num w:numId="9">
    <w:abstractNumId w:val="32"/>
  </w:num>
  <w:num w:numId="10">
    <w:abstractNumId w:val="25"/>
  </w:num>
  <w:num w:numId="11">
    <w:abstractNumId w:val="26"/>
  </w:num>
  <w:num w:numId="12">
    <w:abstractNumId w:val="2"/>
  </w:num>
  <w:num w:numId="13">
    <w:abstractNumId w:val="11"/>
  </w:num>
  <w:num w:numId="14">
    <w:abstractNumId w:val="10"/>
  </w:num>
  <w:num w:numId="15">
    <w:abstractNumId w:val="31"/>
  </w:num>
  <w:num w:numId="16">
    <w:abstractNumId w:val="18"/>
  </w:num>
  <w:num w:numId="17">
    <w:abstractNumId w:val="8"/>
  </w:num>
  <w:num w:numId="18">
    <w:abstractNumId w:val="12"/>
  </w:num>
  <w:num w:numId="19">
    <w:abstractNumId w:val="3"/>
  </w:num>
  <w:num w:numId="20">
    <w:abstractNumId w:val="7"/>
  </w:num>
  <w:num w:numId="21">
    <w:abstractNumId w:val="1"/>
  </w:num>
  <w:num w:numId="22">
    <w:abstractNumId w:val="29"/>
  </w:num>
  <w:num w:numId="23">
    <w:abstractNumId w:val="20"/>
  </w:num>
  <w:num w:numId="24">
    <w:abstractNumId w:val="9"/>
  </w:num>
  <w:num w:numId="25">
    <w:abstractNumId w:val="16"/>
  </w:num>
  <w:num w:numId="26">
    <w:abstractNumId w:val="0"/>
  </w:num>
  <w:num w:numId="27">
    <w:abstractNumId w:val="6"/>
  </w:num>
  <w:num w:numId="28">
    <w:abstractNumId w:val="27"/>
  </w:num>
  <w:num w:numId="29">
    <w:abstractNumId w:val="22"/>
  </w:num>
  <w:num w:numId="30">
    <w:abstractNumId w:val="14"/>
  </w:num>
  <w:num w:numId="31">
    <w:abstractNumId w:val="17"/>
  </w:num>
  <w:num w:numId="32">
    <w:abstractNumId w:val="15"/>
  </w:num>
  <w:num w:numId="33">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ttachedTemplate r:id="rId1"/>
  <w:defaultTabStop w:val="720"/>
  <w:drawingGridHorizontalSpacing w:val="120"/>
  <w:displayHorizontalDrawingGridEvery w:val="2"/>
  <w:noPunctuationKerning/>
  <w:characterSpacingControl w:val="doNotCompress"/>
  <w:printTwoOnOne/>
  <w:savePreviewPicture/>
  <w:footnotePr>
    <w:footnote w:id="-1"/>
    <w:footnote w:id="0"/>
  </w:footnotePr>
  <w:endnotePr>
    <w:endnote w:id="-1"/>
    <w:endnote w:id="0"/>
  </w:endnotePr>
  <w:compat/>
  <w:rsids>
    <w:rsidRoot w:val="0036604B"/>
    <w:rsid w:val="00047822"/>
    <w:rsid w:val="00062522"/>
    <w:rsid w:val="000A2A49"/>
    <w:rsid w:val="000D3C9A"/>
    <w:rsid w:val="00173D58"/>
    <w:rsid w:val="001D5D5F"/>
    <w:rsid w:val="00286B0B"/>
    <w:rsid w:val="002B5FDD"/>
    <w:rsid w:val="002D1BFF"/>
    <w:rsid w:val="002E6D9F"/>
    <w:rsid w:val="00344435"/>
    <w:rsid w:val="0036604B"/>
    <w:rsid w:val="003B1FB0"/>
    <w:rsid w:val="003B4D7F"/>
    <w:rsid w:val="004018E2"/>
    <w:rsid w:val="0050528D"/>
    <w:rsid w:val="00575812"/>
    <w:rsid w:val="00592479"/>
    <w:rsid w:val="0070091E"/>
    <w:rsid w:val="0085253C"/>
    <w:rsid w:val="008A1391"/>
    <w:rsid w:val="009051F1"/>
    <w:rsid w:val="0098176A"/>
    <w:rsid w:val="00985E26"/>
    <w:rsid w:val="00A20C60"/>
    <w:rsid w:val="00B04238"/>
    <w:rsid w:val="00CB0198"/>
    <w:rsid w:val="00D04B02"/>
    <w:rsid w:val="00E2565C"/>
    <w:rsid w:val="00F82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6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04238"/>
    <w:pPr>
      <w:jc w:val="center"/>
    </w:pPr>
    <w:rPr>
      <w:sz w:val="32"/>
    </w:rPr>
  </w:style>
  <w:style w:type="paragraph" w:styleId="Subtitle">
    <w:name w:val="Subtitle"/>
    <w:basedOn w:val="Normal"/>
    <w:qFormat/>
    <w:rsid w:val="00B04238"/>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3B1FB0"/>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E2565C"/>
    <w:rPr>
      <w:sz w:val="24"/>
      <w:szCs w:val="24"/>
    </w:rPr>
  </w:style>
  <w:style w:type="paragraph" w:customStyle="1" w:styleId="Default">
    <w:name w:val="Default"/>
    <w:rsid w:val="00344435"/>
    <w:pPr>
      <w:autoSpaceDE w:val="0"/>
      <w:autoSpaceDN w:val="0"/>
      <w:adjustRightInd w:val="0"/>
    </w:pPr>
    <w:rPr>
      <w:rFonts w:ascii="Tahoma" w:hAnsi="Tahoma" w:cs="Tahoma"/>
      <w:color w:val="000000"/>
      <w:sz w:val="24"/>
      <w:szCs w:val="24"/>
    </w:rPr>
  </w:style>
  <w:style w:type="paragraph" w:styleId="Header">
    <w:name w:val="header"/>
    <w:basedOn w:val="Normal"/>
    <w:link w:val="HeaderChar"/>
    <w:uiPriority w:val="99"/>
    <w:semiHidden/>
    <w:unhideWhenUsed/>
    <w:rsid w:val="00CB0198"/>
    <w:pPr>
      <w:tabs>
        <w:tab w:val="center" w:pos="4680"/>
        <w:tab w:val="right" w:pos="9360"/>
      </w:tabs>
    </w:pPr>
  </w:style>
  <w:style w:type="character" w:customStyle="1" w:styleId="HeaderChar">
    <w:name w:val="Header Char"/>
    <w:basedOn w:val="DefaultParagraphFont"/>
    <w:link w:val="Header"/>
    <w:uiPriority w:val="99"/>
    <w:semiHidden/>
    <w:rsid w:val="00CB0198"/>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814A5-FAC3-40BA-852F-81162F9B3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33</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4851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Stephen G. Reynolds, Sr.</dc:creator>
  <cp:lastModifiedBy>Stephen G. Reynolds, Sr.</cp:lastModifiedBy>
  <cp:revision>4</cp:revision>
  <cp:lastPrinted>2007-10-28T14:26:00Z</cp:lastPrinted>
  <dcterms:created xsi:type="dcterms:W3CDTF">2010-03-06T11:50:00Z</dcterms:created>
  <dcterms:modified xsi:type="dcterms:W3CDTF">2010-03-06T12:23:00Z</dcterms:modified>
</cp:coreProperties>
</file>