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B04238" w:rsidP="00D24A92">
      <w:pPr>
        <w:pStyle w:val="Title"/>
        <w:rPr>
          <w:b/>
          <w:bCs/>
        </w:rPr>
      </w:pPr>
      <w:r w:rsidRPr="00B04238">
        <w:rPr>
          <w:b/>
          <w:bC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D24A92">
        <w:rPr>
          <w:b/>
          <w:bCs/>
        </w:rPr>
        <w:t>“BROTHER BILLY”</w:t>
      </w:r>
    </w:p>
    <w:p w:rsidR="00D24A92" w:rsidRPr="00D24A92" w:rsidRDefault="00D24A92" w:rsidP="00D24A92">
      <w:pPr>
        <w:pStyle w:val="Title"/>
        <w:rPr>
          <w:b/>
          <w:bCs/>
        </w:rPr>
      </w:pPr>
      <w:r>
        <w:rPr>
          <w:b/>
          <w:bCs/>
        </w:rPr>
        <w:t>A True Man of God</w:t>
      </w:r>
    </w:p>
    <w:p w:rsidR="0085253C" w:rsidRDefault="0085253C">
      <w:pPr>
        <w:pStyle w:val="Subtitle"/>
        <w:jc w:val="left"/>
      </w:pPr>
    </w:p>
    <w:p w:rsidR="004A3DD4" w:rsidRDefault="00FB3925" w:rsidP="00FB3925">
      <w:pPr>
        <w:pStyle w:val="Subtitle"/>
      </w:pPr>
      <w:r>
        <w:t>Next Time No Visitors</w:t>
      </w:r>
    </w:p>
    <w:p w:rsidR="00764863" w:rsidRDefault="00D24A92" w:rsidP="009051F1">
      <w:pPr>
        <w:pStyle w:val="Subtitle"/>
        <w:jc w:val="left"/>
      </w:pPr>
      <w:r>
        <w:t>We have all been taught that All Men of God must be treated with the upmost respect, always begin and end every conversation by listening to them</w:t>
      </w:r>
      <w:r w:rsidR="00764863">
        <w:t xml:space="preserve"> and by addressing them by their last </w:t>
      </w:r>
      <w:r w:rsidR="004A3DD4">
        <w:t>name but in listening to him Brother Harris</w:t>
      </w:r>
      <w:r w:rsidR="00764863">
        <w:t xml:space="preserve"> became “Brother Billy” To all.</w:t>
      </w:r>
    </w:p>
    <w:p w:rsidR="00764863" w:rsidRDefault="00764863" w:rsidP="009051F1">
      <w:pPr>
        <w:pStyle w:val="Subtitle"/>
        <w:jc w:val="left"/>
      </w:pPr>
    </w:p>
    <w:p w:rsidR="00764863" w:rsidRDefault="00764863" w:rsidP="009051F1">
      <w:pPr>
        <w:pStyle w:val="Subtitle"/>
        <w:jc w:val="left"/>
      </w:pPr>
      <w:r w:rsidRPr="00764863">
        <w:t>1Ki</w:t>
      </w:r>
      <w:r>
        <w:t>ngs</w:t>
      </w:r>
      <w:r w:rsidRPr="00764863">
        <w:t xml:space="preserve"> 17:24 And the woman said to Elijah, Now by this I know that thou art a man of God, and that the word of the LORD in thy mouth is truth.</w:t>
      </w:r>
    </w:p>
    <w:p w:rsidR="00764863" w:rsidRDefault="00764863" w:rsidP="009051F1">
      <w:pPr>
        <w:pStyle w:val="Subtitle"/>
        <w:jc w:val="left"/>
      </w:pPr>
    </w:p>
    <w:p w:rsidR="00BE17E7" w:rsidRDefault="00764863" w:rsidP="009051F1">
      <w:pPr>
        <w:pStyle w:val="Subtitle"/>
        <w:jc w:val="left"/>
      </w:pPr>
      <w:r>
        <w:t xml:space="preserve">By </w:t>
      </w:r>
      <w:r w:rsidR="00BE17E7">
        <w:t xml:space="preserve">continual </w:t>
      </w:r>
      <w:r>
        <w:t xml:space="preserve">listening to </w:t>
      </w:r>
      <w:r w:rsidR="00BE17E7">
        <w:t>Brother Billy we would always see what he was saying.</w:t>
      </w:r>
    </w:p>
    <w:p w:rsidR="00BE17E7" w:rsidRDefault="00BE17E7" w:rsidP="009051F1">
      <w:pPr>
        <w:pStyle w:val="Subtitle"/>
        <w:jc w:val="left"/>
      </w:pPr>
    </w:p>
    <w:p w:rsidR="004A3DD4" w:rsidRDefault="00BE17E7" w:rsidP="009051F1">
      <w:pPr>
        <w:pStyle w:val="Subtitle"/>
        <w:jc w:val="left"/>
      </w:pPr>
      <w:r>
        <w:t>Brother Billy has touched the life of every person that would really hear him.</w:t>
      </w:r>
    </w:p>
    <w:p w:rsidR="0059587A" w:rsidRDefault="0059587A" w:rsidP="009051F1">
      <w:pPr>
        <w:pStyle w:val="Subtitle"/>
        <w:jc w:val="left"/>
      </w:pPr>
    </w:p>
    <w:p w:rsidR="004A3DD4" w:rsidRDefault="004A3DD4" w:rsidP="009051F1">
      <w:pPr>
        <w:pStyle w:val="Subtitle"/>
        <w:jc w:val="left"/>
      </w:pPr>
      <w:r>
        <w:t>In listening close; among his deepest words to always glorify God with every testimony would be this thought</w:t>
      </w:r>
    </w:p>
    <w:p w:rsidR="004A3DD4" w:rsidRDefault="00E60F3E" w:rsidP="009051F1">
      <w:pPr>
        <w:pStyle w:val="Subtitle"/>
        <w:jc w:val="left"/>
      </w:pPr>
      <w:r>
        <w:t>to preach</w:t>
      </w:r>
      <w:r w:rsidR="004A3DD4">
        <w:t xml:space="preserve"> to the hurt not just point at the problem</w:t>
      </w:r>
      <w:r>
        <w:t>.</w:t>
      </w:r>
      <w:r w:rsidR="004A3DD4">
        <w:t xml:space="preserve"> </w:t>
      </w:r>
    </w:p>
    <w:p w:rsidR="00E60F3E" w:rsidRDefault="00E60F3E" w:rsidP="009051F1">
      <w:pPr>
        <w:pStyle w:val="Subtitle"/>
        <w:jc w:val="left"/>
      </w:pPr>
    </w:p>
    <w:p w:rsidR="00E60F3E" w:rsidRDefault="00E60F3E" w:rsidP="009051F1">
      <w:pPr>
        <w:pStyle w:val="Subtitle"/>
        <w:jc w:val="left"/>
      </w:pPr>
      <w:r>
        <w:t>He always w</w:t>
      </w:r>
      <w:r w:rsidR="0059587A">
        <w:t xml:space="preserve">anted to get rid of the problem, not just the hurt </w:t>
      </w:r>
      <w:r>
        <w:t>and keep the person</w:t>
      </w:r>
      <w:r w:rsidR="0059587A">
        <w:t>.</w:t>
      </w:r>
    </w:p>
    <w:p w:rsidR="00E60F3E" w:rsidRDefault="00E60F3E" w:rsidP="009051F1">
      <w:pPr>
        <w:pStyle w:val="Subtitle"/>
        <w:jc w:val="left"/>
      </w:pPr>
    </w:p>
    <w:p w:rsidR="00E60F3E" w:rsidRDefault="00E60F3E" w:rsidP="009051F1">
      <w:pPr>
        <w:pStyle w:val="Subtitle"/>
        <w:jc w:val="left"/>
      </w:pPr>
      <w:r>
        <w:t>“Brother Billy would say every time we came; ALL ARE WELCOME AT MY CHURCH” the first time was a visit and everyone was recognized so that the next time you came, you was one of them.</w:t>
      </w:r>
    </w:p>
    <w:p w:rsidR="00FB3925" w:rsidRDefault="00FB3925" w:rsidP="009051F1">
      <w:pPr>
        <w:pStyle w:val="Subtitle"/>
        <w:jc w:val="left"/>
      </w:pPr>
    </w:p>
    <w:p w:rsidR="00FB3925" w:rsidRDefault="00FB3925" w:rsidP="009051F1">
      <w:pPr>
        <w:pStyle w:val="Subtitle"/>
        <w:jc w:val="left"/>
      </w:pPr>
      <w:r>
        <w:t>The very next time we all meet there will be no visitors.</w:t>
      </w:r>
    </w:p>
    <w:p w:rsidR="00287568" w:rsidRDefault="00287568" w:rsidP="009051F1">
      <w:pPr>
        <w:pStyle w:val="Subtitle"/>
        <w:jc w:val="left"/>
      </w:pPr>
      <w:r>
        <w:lastRenderedPageBreak/>
        <w:t xml:space="preserve">Brother Billy will always be recognized and remembered as a </w:t>
      </w:r>
      <w:r w:rsidR="0059587A">
        <w:t>Man of God that will never be forgotten but wil</w:t>
      </w:r>
      <w:r>
        <w:t>l</w:t>
      </w:r>
      <w:r w:rsidR="0059587A">
        <w:t xml:space="preserve"> be </w:t>
      </w:r>
      <w:r>
        <w:t xml:space="preserve">awfully </w:t>
      </w:r>
      <w:r w:rsidR="0059587A">
        <w:t xml:space="preserve">missed, </w:t>
      </w:r>
      <w:r>
        <w:t xml:space="preserve"> </w:t>
      </w:r>
    </w:p>
    <w:p w:rsidR="00287568" w:rsidRDefault="00287568" w:rsidP="009051F1">
      <w:pPr>
        <w:pStyle w:val="Subtitle"/>
        <w:jc w:val="left"/>
      </w:pPr>
      <w:r>
        <w:t>As a true man of God in heaven He’s not just seeing (awesome- some awe) but awful – full of awe.</w:t>
      </w:r>
    </w:p>
    <w:p w:rsidR="0059587A" w:rsidRDefault="0059587A" w:rsidP="009051F1">
      <w:pPr>
        <w:pStyle w:val="Subtitle"/>
        <w:jc w:val="left"/>
      </w:pPr>
    </w:p>
    <w:p w:rsidR="0059587A" w:rsidRDefault="0059587A" w:rsidP="009051F1">
      <w:pPr>
        <w:pStyle w:val="Subtitle"/>
        <w:jc w:val="left"/>
      </w:pPr>
      <w:r>
        <w:t>Who could take his PLACE?</w:t>
      </w:r>
    </w:p>
    <w:p w:rsidR="0059587A" w:rsidRDefault="0059587A" w:rsidP="009051F1">
      <w:pPr>
        <w:pStyle w:val="Subtitle"/>
        <w:jc w:val="left"/>
      </w:pPr>
      <w:r>
        <w:t>Who could fill his shoes?</w:t>
      </w:r>
    </w:p>
    <w:p w:rsidR="0059587A" w:rsidRDefault="0059587A" w:rsidP="009051F1">
      <w:pPr>
        <w:pStyle w:val="Subtitle"/>
        <w:jc w:val="left"/>
      </w:pPr>
      <w:r>
        <w:t>Who could tell his stories?</w:t>
      </w:r>
    </w:p>
    <w:p w:rsidR="00287568" w:rsidRDefault="00287568" w:rsidP="009051F1">
      <w:pPr>
        <w:pStyle w:val="Subtitle"/>
        <w:jc w:val="left"/>
      </w:pPr>
      <w:r>
        <w:t xml:space="preserve">Who could duplicate his </w:t>
      </w:r>
      <w:r w:rsidR="00C6598C">
        <w:t>laugh?</w:t>
      </w:r>
    </w:p>
    <w:p w:rsidR="00C6598C" w:rsidRDefault="00C6598C" w:rsidP="009051F1">
      <w:pPr>
        <w:pStyle w:val="Subtitle"/>
        <w:jc w:val="left"/>
      </w:pPr>
      <w:r>
        <w:t>Who could take the time he did for people?</w:t>
      </w:r>
    </w:p>
    <w:p w:rsidR="00C6598C" w:rsidRDefault="00C6598C" w:rsidP="009051F1">
      <w:pPr>
        <w:pStyle w:val="Subtitle"/>
        <w:jc w:val="left"/>
      </w:pPr>
      <w:r>
        <w:t>Who could hold under the pressure?</w:t>
      </w:r>
    </w:p>
    <w:p w:rsidR="00C6598C" w:rsidRDefault="00C6598C" w:rsidP="009051F1">
      <w:pPr>
        <w:pStyle w:val="Subtitle"/>
        <w:jc w:val="left"/>
      </w:pPr>
      <w:r>
        <w:t>Who could carry the burden?</w:t>
      </w:r>
    </w:p>
    <w:p w:rsidR="00C6598C" w:rsidRDefault="00C6598C" w:rsidP="009051F1">
      <w:pPr>
        <w:pStyle w:val="Subtitle"/>
        <w:jc w:val="left"/>
      </w:pPr>
      <w:r>
        <w:t>Who could go; not for him but after him?</w:t>
      </w:r>
    </w:p>
    <w:p w:rsidR="00F50A2A" w:rsidRDefault="00F50A2A" w:rsidP="009051F1">
      <w:pPr>
        <w:pStyle w:val="Subtitle"/>
        <w:jc w:val="left"/>
      </w:pPr>
    </w:p>
    <w:p w:rsidR="00C6598C" w:rsidRDefault="00C6598C" w:rsidP="009051F1">
      <w:pPr>
        <w:pStyle w:val="Subtitle"/>
        <w:jc w:val="left"/>
      </w:pPr>
      <w:r>
        <w:t xml:space="preserve">Sometimes the question is asked, if given the time could you try? </w:t>
      </w:r>
    </w:p>
    <w:p w:rsidR="00C6598C" w:rsidRDefault="00C6598C" w:rsidP="009051F1">
      <w:pPr>
        <w:pStyle w:val="Subtitle"/>
        <w:jc w:val="left"/>
      </w:pPr>
      <w:r>
        <w:t>Try is not what Brother Billy Did.</w:t>
      </w:r>
    </w:p>
    <w:p w:rsidR="00C6598C" w:rsidRDefault="00C6598C" w:rsidP="009051F1">
      <w:pPr>
        <w:pStyle w:val="Subtitle"/>
        <w:jc w:val="left"/>
      </w:pPr>
    </w:p>
    <w:p w:rsidR="00C6598C" w:rsidRDefault="00E04069" w:rsidP="009051F1">
      <w:pPr>
        <w:pStyle w:val="Subtitle"/>
        <w:jc w:val="left"/>
      </w:pPr>
      <w:r>
        <w:t>Everyone from the Deliverance Center says Thank you Lord for Brother Billy and his lifelong example to the gospel as servant to us but a Real Man of God.</w:t>
      </w:r>
    </w:p>
    <w:p w:rsidR="00E04069" w:rsidRDefault="00E04069" w:rsidP="009051F1">
      <w:pPr>
        <w:pStyle w:val="Subtitle"/>
        <w:jc w:val="left"/>
      </w:pPr>
    </w:p>
    <w:p w:rsidR="00E04069" w:rsidRDefault="00E04069" w:rsidP="009051F1">
      <w:pPr>
        <w:pStyle w:val="Subtitle"/>
        <w:jc w:val="left"/>
      </w:pPr>
      <w:r>
        <w:t>Brother Billy is in the class of best friends to many, some try to get there Brother Billy did.</w:t>
      </w:r>
    </w:p>
    <w:p w:rsidR="00E04069" w:rsidRDefault="00E04069" w:rsidP="009051F1">
      <w:pPr>
        <w:pStyle w:val="Subtitle"/>
        <w:jc w:val="left"/>
      </w:pPr>
    </w:p>
    <w:p w:rsidR="00E04069" w:rsidRDefault="00E04069" w:rsidP="009051F1">
      <w:pPr>
        <w:pStyle w:val="Subtitle"/>
        <w:jc w:val="left"/>
      </w:pPr>
      <w:r>
        <w:t xml:space="preserve">Everything he did he wanted </w:t>
      </w:r>
      <w:r w:rsidR="00BC7155">
        <w:t xml:space="preserve">it </w:t>
      </w:r>
      <w:r>
        <w:t>to be right.</w:t>
      </w:r>
    </w:p>
    <w:p w:rsidR="00E04069" w:rsidRDefault="00BC7155" w:rsidP="009051F1">
      <w:pPr>
        <w:pStyle w:val="Subtitle"/>
        <w:jc w:val="left"/>
      </w:pPr>
      <w:r>
        <w:t>He would say “I want it right”</w:t>
      </w:r>
    </w:p>
    <w:p w:rsidR="00E04069" w:rsidRDefault="00E04069" w:rsidP="009051F1">
      <w:pPr>
        <w:pStyle w:val="Subtitle"/>
        <w:jc w:val="left"/>
      </w:pPr>
    </w:p>
    <w:p w:rsidR="00E04069" w:rsidRDefault="00BC7155" w:rsidP="009051F1">
      <w:pPr>
        <w:pStyle w:val="Subtitle"/>
        <w:jc w:val="left"/>
      </w:pPr>
      <w:r>
        <w:t>Right now!!! Brother Billy is Right in Heaven and we all</w:t>
      </w:r>
    </w:p>
    <w:p w:rsidR="0059587A" w:rsidRDefault="00BC7155" w:rsidP="009051F1">
      <w:pPr>
        <w:pStyle w:val="Subtitle"/>
        <w:jc w:val="left"/>
      </w:pPr>
      <w:r>
        <w:t>Know that is right.</w:t>
      </w:r>
    </w:p>
    <w:p w:rsidR="00F50A2A" w:rsidRDefault="00F50A2A" w:rsidP="009051F1">
      <w:pPr>
        <w:pStyle w:val="Subtitle"/>
        <w:jc w:val="left"/>
      </w:pPr>
    </w:p>
    <w:p w:rsidR="00F50A2A" w:rsidRDefault="00F50A2A" w:rsidP="009051F1">
      <w:pPr>
        <w:pStyle w:val="Subtitle"/>
        <w:jc w:val="left"/>
      </w:pPr>
      <w:r>
        <w:t>Brother Billy never had an ending for his stories</w:t>
      </w:r>
    </w:p>
    <w:sectPr w:rsidR="00F50A2A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E28" w:rsidRDefault="003A3E28">
      <w:r>
        <w:separator/>
      </w:r>
    </w:p>
  </w:endnote>
  <w:endnote w:type="continuationSeparator" w:id="0">
    <w:p w:rsidR="003A3E28" w:rsidRDefault="003A3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E28" w:rsidRDefault="003A3E28">
      <w:r>
        <w:separator/>
      </w:r>
    </w:p>
  </w:footnote>
  <w:footnote w:type="continuationSeparator" w:id="0">
    <w:p w:rsidR="003A3E28" w:rsidRDefault="003A3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7"/>
  </w:num>
  <w:num w:numId="5">
    <w:abstractNumId w:val="13"/>
  </w:num>
  <w:num w:numId="6">
    <w:abstractNumId w:val="18"/>
  </w:num>
  <w:num w:numId="7">
    <w:abstractNumId w:val="14"/>
  </w:num>
  <w:num w:numId="8">
    <w:abstractNumId w:val="12"/>
  </w:num>
  <w:num w:numId="9">
    <w:abstractNumId w:val="20"/>
  </w:num>
  <w:num w:numId="10">
    <w:abstractNumId w:val="15"/>
  </w:num>
  <w:num w:numId="11">
    <w:abstractNumId w:val="16"/>
  </w:num>
  <w:num w:numId="12">
    <w:abstractNumId w:val="1"/>
  </w:num>
  <w:num w:numId="13">
    <w:abstractNumId w:val="8"/>
  </w:num>
  <w:num w:numId="14">
    <w:abstractNumId w:val="7"/>
  </w:num>
  <w:num w:numId="15">
    <w:abstractNumId w:val="19"/>
  </w:num>
  <w:num w:numId="16">
    <w:abstractNumId w:val="11"/>
  </w:num>
  <w:num w:numId="17">
    <w:abstractNumId w:val="6"/>
  </w:num>
  <w:num w:numId="18">
    <w:abstractNumId w:val="9"/>
  </w:num>
  <w:num w:numId="19">
    <w:abstractNumId w:val="2"/>
  </w:num>
  <w:num w:numId="20">
    <w:abstractNumId w:val="5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764863"/>
    <w:rsid w:val="00047822"/>
    <w:rsid w:val="00062522"/>
    <w:rsid w:val="000D3C9A"/>
    <w:rsid w:val="00173D58"/>
    <w:rsid w:val="001D5D5F"/>
    <w:rsid w:val="00286B0B"/>
    <w:rsid w:val="00287568"/>
    <w:rsid w:val="002B5FDD"/>
    <w:rsid w:val="002D1BFF"/>
    <w:rsid w:val="003A3E28"/>
    <w:rsid w:val="003B1FB0"/>
    <w:rsid w:val="003B4D7F"/>
    <w:rsid w:val="004A3DD4"/>
    <w:rsid w:val="0050528D"/>
    <w:rsid w:val="00575812"/>
    <w:rsid w:val="00592479"/>
    <w:rsid w:val="0059587A"/>
    <w:rsid w:val="0070091E"/>
    <w:rsid w:val="00764863"/>
    <w:rsid w:val="0085253C"/>
    <w:rsid w:val="008A1391"/>
    <w:rsid w:val="009051F1"/>
    <w:rsid w:val="0098176A"/>
    <w:rsid w:val="00985E26"/>
    <w:rsid w:val="009B6CE7"/>
    <w:rsid w:val="00A20C60"/>
    <w:rsid w:val="00B04238"/>
    <w:rsid w:val="00BC7155"/>
    <w:rsid w:val="00BE17E7"/>
    <w:rsid w:val="00C6598C"/>
    <w:rsid w:val="00D24A92"/>
    <w:rsid w:val="00E04069"/>
    <w:rsid w:val="00E60F3E"/>
    <w:rsid w:val="00F50A2A"/>
    <w:rsid w:val="00F829C0"/>
    <w:rsid w:val="00FB3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4238"/>
    <w:pPr>
      <w:jc w:val="center"/>
    </w:pPr>
    <w:rPr>
      <w:sz w:val="32"/>
    </w:rPr>
  </w:style>
  <w:style w:type="paragraph" w:styleId="Subtitle">
    <w:name w:val="Subtitle"/>
    <w:basedOn w:val="Normal"/>
    <w:qFormat/>
    <w:rsid w:val="00B04238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3B1FB0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4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A9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FFA94-CB6C-4542-8136-9D468595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196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G. Reynolds, Sr.</dc:creator>
  <cp:lastModifiedBy>Stephen G. Reynolds, Sr.</cp:lastModifiedBy>
  <cp:revision>1</cp:revision>
  <cp:lastPrinted>2010-01-01T13:47:00Z</cp:lastPrinted>
  <dcterms:created xsi:type="dcterms:W3CDTF">2010-01-01T10:53:00Z</dcterms:created>
  <dcterms:modified xsi:type="dcterms:W3CDTF">2010-01-01T14:09:00Z</dcterms:modified>
</cp:coreProperties>
</file>