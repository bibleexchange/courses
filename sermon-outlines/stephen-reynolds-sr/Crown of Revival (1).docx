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F23D15">
      <w:pPr>
        <w:pStyle w:val="Subtitle"/>
      </w:pPr>
      <w:r>
        <w:t>July 31, 2011</w:t>
      </w:r>
    </w:p>
    <w:p w:rsidR="0085253C" w:rsidRDefault="0085253C">
      <w:pPr>
        <w:pStyle w:val="Subtitle"/>
        <w:jc w:val="left"/>
      </w:pPr>
    </w:p>
    <w:p w:rsidR="0085253C" w:rsidRDefault="0098176A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Th</w:t>
      </w:r>
      <w:r w:rsidR="0051228A">
        <w:rPr>
          <w:rFonts w:ascii="Times" w:hAnsi="Times"/>
          <w:b/>
          <w:bCs/>
          <w:smallCaps/>
          <w:sz w:val="32"/>
        </w:rPr>
        <w:t>e crown of revival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>Ps 85: 6 Wilt thou not revive us again: that thy people may rejoice in thee?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7 </w:t>
      </w:r>
      <w:proofErr w:type="spellStart"/>
      <w:r w:rsidRPr="0051228A">
        <w:rPr>
          <w:rFonts w:ascii="Times New Roman" w:hAnsi="Times New Roman"/>
          <w:szCs w:val="24"/>
        </w:rPr>
        <w:t>Shew</w:t>
      </w:r>
      <w:proofErr w:type="spellEnd"/>
      <w:r w:rsidRPr="0051228A">
        <w:rPr>
          <w:rFonts w:ascii="Times New Roman" w:hAnsi="Times New Roman"/>
          <w:szCs w:val="24"/>
        </w:rPr>
        <w:t xml:space="preserve"> us thy mercy, O LORD, and grant us thy salvation.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8 I will hear what God the LORD will speak: for he will speak peace unto his people, and to his saints: but let them not turn again to folly.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9 Surely his salvation is nigh them that fear him; that glory may dwell in our land.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10 Mercy and truth are met together; righteousness and peace have kissed each other.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11 Truth shall spring out of the earth; and righteousness shall look down from heaven.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12 Yea, the LORD shall give that which is good; and our land shall yield her increase.</w:t>
      </w:r>
    </w:p>
    <w:p w:rsidR="0051228A" w:rsidRPr="0051228A" w:rsidRDefault="0051228A" w:rsidP="0051228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13 Righteousness shall go before him; and shall set us in the way of his steps.</w:t>
      </w:r>
    </w:p>
    <w:p w:rsidR="00B66BE8" w:rsidRPr="00CD779E" w:rsidRDefault="000B717B" w:rsidP="00CD779E">
      <w:pPr>
        <w:keepNext/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3810000" cy="1076325"/>
            <wp:effectExtent l="19050" t="0" r="0" b="0"/>
            <wp:docPr id="5" name="Picture 5" descr="C:\Users\Dad\Pictures\a_golden_kings_crown_with_jewels_sticker-p217139897191519179qjcl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d\Pictures\a_golden_kings_crown_with_jewels_sticker-p217139897191519179qjcl_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79E" w:rsidRDefault="00CD779E" w:rsidP="00CD779E">
      <w:pPr>
        <w:pStyle w:val="Caption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CD779E">
        <w:rPr>
          <w:rFonts w:ascii="Times New Roman" w:hAnsi="Times New Roman"/>
          <w:sz w:val="24"/>
          <w:szCs w:val="24"/>
        </w:rPr>
        <w:t>THE CROWN OF REVIVAL</w:t>
      </w:r>
    </w:p>
    <w:p w:rsidR="00CD779E" w:rsidRDefault="00CD779E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Mercy</w:t>
      </w:r>
      <w:r w:rsidR="00D92897">
        <w:rPr>
          <w:rFonts w:ascii="Times New Roman" w:hAnsi="Times New Roman"/>
        </w:rPr>
        <w:t xml:space="preserve"> and Truth</w:t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  <w:t>85:7,10-11</w:t>
      </w:r>
    </w:p>
    <w:p w:rsidR="00CD779E" w:rsidRDefault="00CD779E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Salvation</w:t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  <w:t>85:7,9</w:t>
      </w:r>
    </w:p>
    <w:p w:rsidR="00CD779E" w:rsidRDefault="00D92897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Righteousness and </w:t>
      </w:r>
      <w:r w:rsidR="00CD779E">
        <w:rPr>
          <w:rFonts w:ascii="Times New Roman" w:hAnsi="Times New Roman"/>
        </w:rPr>
        <w:t>Peace</w:t>
      </w:r>
      <w:r w:rsidR="00B66BE8">
        <w:rPr>
          <w:rFonts w:ascii="Times New Roman" w:hAnsi="Times New Roman"/>
        </w:rPr>
        <w:tab/>
        <w:t>85:8,10,11,13</w:t>
      </w:r>
    </w:p>
    <w:p w:rsidR="00D92897" w:rsidRDefault="00D92897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Sanctification</w:t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  <w:t>85:8</w:t>
      </w:r>
    </w:p>
    <w:p w:rsidR="00D92897" w:rsidRDefault="00D92897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Fear of God</w:t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  <w:t>85:9</w:t>
      </w:r>
    </w:p>
    <w:p w:rsidR="00D92897" w:rsidRDefault="00D92897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</w:t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  <w:t>85:12</w:t>
      </w:r>
    </w:p>
    <w:p w:rsidR="00CD779E" w:rsidRDefault="00CD779E" w:rsidP="00CD779E">
      <w:pPr>
        <w:numPr>
          <w:ilvl w:val="1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Glory</w:t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</w:r>
      <w:r w:rsidR="00B66BE8">
        <w:rPr>
          <w:rFonts w:ascii="Times New Roman" w:hAnsi="Times New Roman"/>
        </w:rPr>
        <w:tab/>
        <w:t>85:9</w:t>
      </w:r>
    </w:p>
    <w:p w:rsidR="00B66BE8" w:rsidRDefault="000867BA" w:rsidP="00B66BE8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 Full and Plentiful Harvest of the fruit of the Spirit and souls.</w:t>
      </w:r>
      <w:proofErr w:type="gramEnd"/>
    </w:p>
    <w:p w:rsidR="000867BA" w:rsidRDefault="000867BA" w:rsidP="00B66BE8">
      <w:pPr>
        <w:rPr>
          <w:rFonts w:ascii="Times New Roman" w:hAnsi="Times New Roman"/>
        </w:rPr>
      </w:pPr>
      <w:r w:rsidRPr="000867BA">
        <w:rPr>
          <w:rFonts w:ascii="Times New Roman" w:hAnsi="Times New Roman"/>
        </w:rPr>
        <w:t xml:space="preserve">Ps 65:11 Thou </w:t>
      </w:r>
      <w:proofErr w:type="spellStart"/>
      <w:r w:rsidRPr="000867BA">
        <w:rPr>
          <w:rFonts w:ascii="Times New Roman" w:hAnsi="Times New Roman"/>
        </w:rPr>
        <w:t>crownest</w:t>
      </w:r>
      <w:proofErr w:type="spellEnd"/>
      <w:r w:rsidRPr="000867BA">
        <w:rPr>
          <w:rFonts w:ascii="Times New Roman" w:hAnsi="Times New Roman"/>
        </w:rPr>
        <w:t xml:space="preserve"> the year with thy goodness; and thy paths drop fatness.</w:t>
      </w:r>
    </w:p>
    <w:p w:rsidR="005D7FA7" w:rsidRDefault="005D7FA7" w:rsidP="005D7FA7">
      <w:pPr>
        <w:pStyle w:val="Title"/>
        <w:rPr>
          <w:b/>
          <w:bCs/>
        </w:rPr>
      </w:pPr>
      <w:r w:rsidRPr="00B04238">
        <w:rPr>
          <w:noProof/>
          <w:sz w:val="20"/>
        </w:rPr>
        <w:lastRenderedPageBreak/>
        <w:pict>
          <v:shape id="_x0000_s1031" type="#_x0000_t202" style="position:absolute;left:0;text-align:left;margin-left:63pt;margin-top:-18pt;width:180pt;height:54pt;z-index:-251656192;mso-wrap-edited:f" wrapcoords="-90 0 -90 21300 21600 21300 21600 0 -90 0" fillcolor="gray" stroked="f">
            <v:textbox style="mso-next-textbox:#_x0000_s1031">
              <w:txbxContent>
                <w:p w:rsidR="005D7FA7" w:rsidRDefault="005D7FA7" w:rsidP="005D7FA7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32" type="#_x0000_t202" style="position:absolute;left:0;text-align:left;margin-left:0;margin-top:-9pt;width:180pt;height:54pt;z-index:-251655168;mso-wrap-edited:f;mso-position-horizontal:center" wrapcoords="-90 0 -90 21300 21600 21300 21600 0 -90 0" fillcolor="silver" stroked="f">
            <v:textbox style="mso-next-textbox:#_x0000_s1032">
              <w:txbxContent>
                <w:p w:rsidR="005D7FA7" w:rsidRDefault="005D7FA7" w:rsidP="005D7FA7"/>
              </w:txbxContent>
            </v:textbox>
          </v:shape>
        </w:pict>
      </w:r>
      <w:r>
        <w:rPr>
          <w:b/>
          <w:bCs/>
        </w:rPr>
        <w:t xml:space="preserve">Adult Sunday </w:t>
      </w:r>
      <w:proofErr w:type="gramStart"/>
      <w:r>
        <w:rPr>
          <w:b/>
          <w:bCs/>
        </w:rPr>
        <w:t>School</w:t>
      </w:r>
      <w:proofErr w:type="gramEnd"/>
    </w:p>
    <w:p w:rsidR="005D7FA7" w:rsidRDefault="005D7FA7" w:rsidP="005D7FA7">
      <w:pPr>
        <w:pStyle w:val="Subtitle"/>
      </w:pPr>
      <w:r>
        <w:t>July 31, 2011</w:t>
      </w:r>
    </w:p>
    <w:p w:rsidR="005D7FA7" w:rsidRDefault="005D7FA7" w:rsidP="005D7FA7">
      <w:pPr>
        <w:pStyle w:val="Subtitle"/>
        <w:jc w:val="left"/>
      </w:pPr>
    </w:p>
    <w:p w:rsidR="005D7FA7" w:rsidRDefault="005D7FA7" w:rsidP="005D7FA7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The crown of revival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>Ps 85: 6 Wilt thou not revive us again: that thy people may rejoice in thee?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7 </w:t>
      </w:r>
      <w:proofErr w:type="spellStart"/>
      <w:r w:rsidRPr="0051228A">
        <w:rPr>
          <w:rFonts w:ascii="Times New Roman" w:hAnsi="Times New Roman"/>
          <w:szCs w:val="24"/>
        </w:rPr>
        <w:t>Shew</w:t>
      </w:r>
      <w:proofErr w:type="spellEnd"/>
      <w:r w:rsidRPr="0051228A">
        <w:rPr>
          <w:rFonts w:ascii="Times New Roman" w:hAnsi="Times New Roman"/>
          <w:szCs w:val="24"/>
        </w:rPr>
        <w:t xml:space="preserve"> us thy mercy, O LORD, and grant us thy salvation.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8 I will hear what God the LORD will speak: for he will speak peace unto his people, and to his saints: but let them not turn again to folly.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9 Surely his salvation is nigh them that fear him; that glory may dwell in our land.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10 Mercy and truth are met together; righteousness and peace have kissed each other.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11 Truth shall spring out of the earth; and righteousness shall look down from heaven.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12 Yea, the LORD shall give that which is good; and our land shall yield her increase.</w:t>
      </w:r>
    </w:p>
    <w:p w:rsidR="005D7FA7" w:rsidRPr="0051228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 13 Righteousness shall go before him; and shall set us in the way of his steps.</w:t>
      </w:r>
    </w:p>
    <w:p w:rsidR="005D7FA7" w:rsidRPr="00CD779E" w:rsidRDefault="005D7FA7" w:rsidP="005D7FA7">
      <w:pPr>
        <w:keepNext/>
      </w:pP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3810000" cy="1076325"/>
            <wp:effectExtent l="19050" t="0" r="0" b="0"/>
            <wp:docPr id="1" name="Picture 5" descr="C:\Users\Dad\Pictures\a_golden_kings_crown_with_jewels_sticker-p217139897191519179qjcl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d\Pictures\a_golden_kings_crown_with_jewels_sticker-p217139897191519179qjcl_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FA7" w:rsidRDefault="005D7FA7" w:rsidP="005D7FA7">
      <w:pPr>
        <w:pStyle w:val="Caption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CD779E">
        <w:rPr>
          <w:rFonts w:ascii="Times New Roman" w:hAnsi="Times New Roman"/>
          <w:sz w:val="24"/>
          <w:szCs w:val="24"/>
        </w:rPr>
        <w:t>THE CROWN OF REVIVAL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Mercy and Truth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85:7,10-11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Salvation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85:7,9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Righteousness and Peace</w:t>
      </w:r>
      <w:r>
        <w:rPr>
          <w:rFonts w:ascii="Times New Roman" w:hAnsi="Times New Roman"/>
        </w:rPr>
        <w:tab/>
        <w:t>85:8,10,11,13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Sanctification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85:8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Fear of God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85:9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85:12</w:t>
      </w:r>
    </w:p>
    <w:p w:rsidR="005D7FA7" w:rsidRDefault="005D7FA7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Glory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85:9</w:t>
      </w:r>
    </w:p>
    <w:p w:rsidR="005D7FA7" w:rsidRDefault="005D7FA7" w:rsidP="005D7FA7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 Full and Plentiful Harvest of the fruit of the Spirit and souls.</w:t>
      </w:r>
      <w:proofErr w:type="gramEnd"/>
    </w:p>
    <w:p w:rsidR="005D7FA7" w:rsidRDefault="005D7FA7" w:rsidP="00B66BE8">
      <w:pPr>
        <w:rPr>
          <w:rFonts w:ascii="Times New Roman" w:hAnsi="Times New Roman"/>
        </w:rPr>
      </w:pPr>
      <w:r w:rsidRPr="000867BA">
        <w:rPr>
          <w:rFonts w:ascii="Times New Roman" w:hAnsi="Times New Roman"/>
        </w:rPr>
        <w:t xml:space="preserve">Ps 65:11 Thou </w:t>
      </w:r>
      <w:proofErr w:type="spellStart"/>
      <w:r w:rsidRPr="000867BA">
        <w:rPr>
          <w:rFonts w:ascii="Times New Roman" w:hAnsi="Times New Roman"/>
        </w:rPr>
        <w:t>crownest</w:t>
      </w:r>
      <w:proofErr w:type="spellEnd"/>
      <w:r w:rsidRPr="000867BA">
        <w:rPr>
          <w:rFonts w:ascii="Times New Roman" w:hAnsi="Times New Roman"/>
        </w:rPr>
        <w:t xml:space="preserve"> the year with thy goodness; and thy paths drop fatness.</w:t>
      </w:r>
    </w:p>
    <w:p w:rsidR="003F7E28" w:rsidRPr="004617BF" w:rsidRDefault="00CD779E" w:rsidP="005D7FA7">
      <w:pPr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</w:t>
      </w:r>
      <w:r w:rsidRPr="00CD779E">
        <w:rPr>
          <w:rFonts w:ascii="Times New Roman" w:hAnsi="Times New Roman"/>
        </w:rPr>
        <w:t>Results of True Revival</w:t>
      </w:r>
    </w:p>
    <w:p w:rsidR="003F7E28" w:rsidRPr="004617BF" w:rsidRDefault="00CD779E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Rejoicing in the Lord</w:t>
      </w:r>
    </w:p>
    <w:p w:rsidR="003F7E28" w:rsidRPr="001E2BCA" w:rsidRDefault="000867BA" w:rsidP="005D7FA7">
      <w:pPr>
        <w:numPr>
          <w:ilvl w:val="2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rejoicing in souls</w:t>
      </w:r>
      <w:r w:rsidR="00AB2FD3">
        <w:rPr>
          <w:rFonts w:ascii="Times New Roman" w:hAnsi="Times New Roman"/>
        </w:rPr>
        <w:t xml:space="preserve">     Phil. 4:1</w:t>
      </w:r>
    </w:p>
    <w:p w:rsidR="000867BA" w:rsidRDefault="000867BA" w:rsidP="000867BA">
      <w:pPr>
        <w:rPr>
          <w:rFonts w:ascii="Times New Roman" w:hAnsi="Times New Roman"/>
        </w:rPr>
      </w:pPr>
      <w:r w:rsidRPr="000867BA">
        <w:rPr>
          <w:rFonts w:ascii="Times New Roman" w:hAnsi="Times New Roman"/>
        </w:rPr>
        <w:t xml:space="preserve">1Th 2:19 </w:t>
      </w:r>
      <w:proofErr w:type="gramStart"/>
      <w:r w:rsidRPr="000867BA">
        <w:rPr>
          <w:rFonts w:ascii="Times New Roman" w:hAnsi="Times New Roman"/>
        </w:rPr>
        <w:t>For</w:t>
      </w:r>
      <w:proofErr w:type="gramEnd"/>
      <w:r w:rsidRPr="000867BA">
        <w:rPr>
          <w:rFonts w:ascii="Times New Roman" w:hAnsi="Times New Roman"/>
        </w:rPr>
        <w:t xml:space="preserve"> what is our hope, or joy, or crown of rejoicing? Are not even ye in the presence of our Lord Jesus Christ at his coming?</w:t>
      </w:r>
    </w:p>
    <w:p w:rsidR="003F7E28" w:rsidRDefault="003F7E28" w:rsidP="000867BA">
      <w:pPr>
        <w:rPr>
          <w:rFonts w:ascii="Times New Roman" w:hAnsi="Times New Roman"/>
        </w:rPr>
      </w:pPr>
    </w:p>
    <w:p w:rsidR="003F7E28" w:rsidRPr="001E2BCA" w:rsidRDefault="00D27EEF" w:rsidP="005D7FA7">
      <w:pPr>
        <w:numPr>
          <w:ilvl w:val="2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is rejoicing in the Truth </w:t>
      </w:r>
    </w:p>
    <w:p w:rsidR="003F7E28" w:rsidRPr="003F7E28" w:rsidRDefault="003F7E28" w:rsidP="003F7E28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>1Co</w:t>
      </w:r>
      <w:r>
        <w:rPr>
          <w:rFonts w:ascii="Times New Roman" w:hAnsi="Times New Roman"/>
        </w:rPr>
        <w:t>r.</w:t>
      </w:r>
      <w:r w:rsidRPr="003F7E28">
        <w:rPr>
          <w:rFonts w:ascii="Times New Roman" w:hAnsi="Times New Roman"/>
        </w:rPr>
        <w:t xml:space="preserve"> 13:6 </w:t>
      </w:r>
      <w:proofErr w:type="spellStart"/>
      <w:r w:rsidRPr="003F7E28">
        <w:rPr>
          <w:rFonts w:ascii="Times New Roman" w:hAnsi="Times New Roman"/>
        </w:rPr>
        <w:t>Rejoiceth</w:t>
      </w:r>
      <w:proofErr w:type="spellEnd"/>
      <w:r w:rsidRPr="003F7E28">
        <w:rPr>
          <w:rFonts w:ascii="Times New Roman" w:hAnsi="Times New Roman"/>
        </w:rPr>
        <w:t xml:space="preserve"> not in iniquity, but </w:t>
      </w:r>
      <w:proofErr w:type="spellStart"/>
      <w:r w:rsidRPr="003F7E28">
        <w:rPr>
          <w:rFonts w:ascii="Times New Roman" w:hAnsi="Times New Roman"/>
        </w:rPr>
        <w:t>rejoiceth</w:t>
      </w:r>
      <w:proofErr w:type="spellEnd"/>
      <w:r w:rsidRPr="003F7E28">
        <w:rPr>
          <w:rFonts w:ascii="Times New Roman" w:hAnsi="Times New Roman"/>
        </w:rPr>
        <w:t xml:space="preserve"> in the truth; </w:t>
      </w:r>
    </w:p>
    <w:p w:rsidR="003F7E28" w:rsidRDefault="003F7E28" w:rsidP="003F7E28">
      <w:pPr>
        <w:rPr>
          <w:rFonts w:ascii="Times New Roman" w:hAnsi="Times New Roman"/>
        </w:rPr>
      </w:pPr>
    </w:p>
    <w:p w:rsidR="003F7E28" w:rsidRPr="004617BF" w:rsidRDefault="000867BA" w:rsidP="005D7FA7">
      <w:pPr>
        <w:numPr>
          <w:ilvl w:val="2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D27EEF">
        <w:rPr>
          <w:rFonts w:ascii="Times New Roman" w:hAnsi="Times New Roman"/>
        </w:rPr>
        <w:t>here is rejoicing in Him.</w:t>
      </w:r>
      <w:r w:rsidR="000B717B">
        <w:rPr>
          <w:rFonts w:ascii="Times New Roman" w:hAnsi="Times New Roman"/>
        </w:rPr>
        <w:t xml:space="preserve">  Is.43:22-44:8</w:t>
      </w:r>
    </w:p>
    <w:p w:rsidR="003F7E28" w:rsidRDefault="003F7E28" w:rsidP="003F7E28">
      <w:pPr>
        <w:rPr>
          <w:rFonts w:ascii="Times New Roman" w:hAnsi="Times New Roman"/>
        </w:rPr>
      </w:pPr>
      <w:proofErr w:type="spellStart"/>
      <w:r w:rsidRPr="003F7E28">
        <w:rPr>
          <w:rFonts w:ascii="Times New Roman" w:hAnsi="Times New Roman"/>
        </w:rPr>
        <w:t>Hab</w:t>
      </w:r>
      <w:proofErr w:type="spellEnd"/>
      <w:r w:rsidRPr="003F7E28">
        <w:rPr>
          <w:rFonts w:ascii="Times New Roman" w:hAnsi="Times New Roman"/>
        </w:rPr>
        <w:t xml:space="preserve"> 3:18 </w:t>
      </w:r>
      <w:proofErr w:type="gramStart"/>
      <w:r w:rsidRPr="003F7E28">
        <w:rPr>
          <w:rFonts w:ascii="Times New Roman" w:hAnsi="Times New Roman"/>
        </w:rPr>
        <w:t>Yet</w:t>
      </w:r>
      <w:proofErr w:type="gramEnd"/>
      <w:r w:rsidRPr="003F7E28">
        <w:rPr>
          <w:rFonts w:ascii="Times New Roman" w:hAnsi="Times New Roman"/>
        </w:rPr>
        <w:t xml:space="preserve"> I will rejoice in the LORD, I will joy in the God of my salvation.</w:t>
      </w:r>
    </w:p>
    <w:p w:rsidR="003F7E28" w:rsidRPr="001E2BCA" w:rsidRDefault="003F7E28" w:rsidP="001E2BCA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Ps 85: 6 Wilt thou not revive us again: that </w:t>
      </w:r>
      <w:r>
        <w:rPr>
          <w:rFonts w:ascii="Times New Roman" w:hAnsi="Times New Roman"/>
          <w:szCs w:val="24"/>
        </w:rPr>
        <w:t>thy people may rejoice in thee?</w:t>
      </w:r>
    </w:p>
    <w:p w:rsidR="008143DF" w:rsidRDefault="008143DF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in the way of His steps</w:t>
      </w:r>
    </w:p>
    <w:p w:rsidR="00D27EEF" w:rsidRDefault="00D27EEF" w:rsidP="005D7FA7">
      <w:pPr>
        <w:numPr>
          <w:ilvl w:val="2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Searching and there is finding Him</w:t>
      </w:r>
    </w:p>
    <w:p w:rsidR="003F7E28" w:rsidRPr="004617BF" w:rsidRDefault="00D27EEF" w:rsidP="005D7FA7">
      <w:pPr>
        <w:numPr>
          <w:ilvl w:val="2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suffering and there is obedience.</w:t>
      </w:r>
    </w:p>
    <w:p w:rsidR="003F7E28" w:rsidRDefault="003F7E28" w:rsidP="003F7E28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 xml:space="preserve">Isa 30:20 </w:t>
      </w:r>
      <w:proofErr w:type="gramStart"/>
      <w:r w:rsidRPr="003F7E28">
        <w:rPr>
          <w:rFonts w:ascii="Times New Roman" w:hAnsi="Times New Roman"/>
        </w:rPr>
        <w:t>And</w:t>
      </w:r>
      <w:proofErr w:type="gramEnd"/>
      <w:r w:rsidRPr="003F7E28">
        <w:rPr>
          <w:rFonts w:ascii="Times New Roman" w:hAnsi="Times New Roman"/>
        </w:rPr>
        <w:t xml:space="preserve"> though the Lord give you the bread of adversity, and the water of affliction, yet shall not thy teachers be removed into a corner any more, but </w:t>
      </w:r>
      <w:proofErr w:type="spellStart"/>
      <w:r w:rsidRPr="003F7E28">
        <w:rPr>
          <w:rFonts w:ascii="Times New Roman" w:hAnsi="Times New Roman"/>
        </w:rPr>
        <w:t>thine</w:t>
      </w:r>
      <w:proofErr w:type="spellEnd"/>
      <w:r w:rsidRPr="003F7E28">
        <w:rPr>
          <w:rFonts w:ascii="Times New Roman" w:hAnsi="Times New Roman"/>
        </w:rPr>
        <w:t xml:space="preserve"> eyes shall see thy teachers:</w:t>
      </w:r>
    </w:p>
    <w:p w:rsidR="003F7E28" w:rsidRDefault="003F7E28" w:rsidP="003F7E28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 xml:space="preserve">21 And </w:t>
      </w:r>
      <w:proofErr w:type="spellStart"/>
      <w:r w:rsidRPr="003F7E28">
        <w:rPr>
          <w:rFonts w:ascii="Times New Roman" w:hAnsi="Times New Roman"/>
        </w:rPr>
        <w:t>thine</w:t>
      </w:r>
      <w:proofErr w:type="spellEnd"/>
      <w:r w:rsidRPr="003F7E28">
        <w:rPr>
          <w:rFonts w:ascii="Times New Roman" w:hAnsi="Times New Roman"/>
        </w:rPr>
        <w:t xml:space="preserve"> ears shall hear a word behind thee, saying, </w:t>
      </w:r>
      <w:proofErr w:type="gramStart"/>
      <w:r w:rsidRPr="003F7E28">
        <w:rPr>
          <w:rFonts w:ascii="Times New Roman" w:hAnsi="Times New Roman"/>
        </w:rPr>
        <w:t>This</w:t>
      </w:r>
      <w:proofErr w:type="gramEnd"/>
      <w:r w:rsidRPr="003F7E28">
        <w:rPr>
          <w:rFonts w:ascii="Times New Roman" w:hAnsi="Times New Roman"/>
        </w:rPr>
        <w:t xml:space="preserve"> is the way, walk ye in it, when ye turn to the right hand, and when ye turn to the left.</w:t>
      </w:r>
    </w:p>
    <w:p w:rsidR="003F7E28" w:rsidRDefault="003F7E28" w:rsidP="003F7E28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 xml:space="preserve">1Pe 2:21 </w:t>
      </w:r>
      <w:proofErr w:type="gramStart"/>
      <w:r w:rsidRPr="003F7E28">
        <w:rPr>
          <w:rFonts w:ascii="Times New Roman" w:hAnsi="Times New Roman"/>
        </w:rPr>
        <w:t>For</w:t>
      </w:r>
      <w:proofErr w:type="gramEnd"/>
      <w:r w:rsidRPr="003F7E28">
        <w:rPr>
          <w:rFonts w:ascii="Times New Roman" w:hAnsi="Times New Roman"/>
        </w:rPr>
        <w:t xml:space="preserve"> even hereunto were ye called: because Christ also suffered for us, leaving us an example, that ye should follow his steps:</w:t>
      </w:r>
    </w:p>
    <w:p w:rsidR="00D92897" w:rsidRDefault="008143DF" w:rsidP="005D7FA7">
      <w:pPr>
        <w:numPr>
          <w:ilvl w:val="1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Crowned </w:t>
      </w:r>
    </w:p>
    <w:p w:rsidR="00D92897" w:rsidRDefault="008143DF" w:rsidP="005D7FA7">
      <w:pPr>
        <w:numPr>
          <w:ilvl w:val="2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Mercy and Truth</w:t>
      </w:r>
      <w:r w:rsidR="00AB2FD3">
        <w:rPr>
          <w:rFonts w:ascii="Times New Roman" w:hAnsi="Times New Roman"/>
        </w:rPr>
        <w:t xml:space="preserve">… - Glory    </w:t>
      </w:r>
      <w:r w:rsidR="00AB2FD3">
        <w:rPr>
          <w:rFonts w:ascii="Times New Roman" w:hAnsi="Times New Roman"/>
          <w:szCs w:val="24"/>
        </w:rPr>
        <w:t>Ps. 85:</w:t>
      </w:r>
      <w:r w:rsidR="00AB2FD3" w:rsidRPr="005D5D93">
        <w:rPr>
          <w:rFonts w:ascii="Times New Roman" w:hAnsi="Times New Roman"/>
          <w:szCs w:val="24"/>
        </w:rPr>
        <w:t>10</w:t>
      </w:r>
      <w:r w:rsidR="00AB2FD3">
        <w:rPr>
          <w:rFonts w:ascii="Times New Roman" w:hAnsi="Times New Roman"/>
          <w:szCs w:val="24"/>
        </w:rPr>
        <w:t>; 21:3</w:t>
      </w:r>
    </w:p>
    <w:p w:rsidR="005D5D93" w:rsidRPr="004617BF" w:rsidRDefault="00AB2FD3" w:rsidP="005D5D9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Mat.27:29; </w:t>
      </w:r>
      <w:proofErr w:type="spellStart"/>
      <w:r>
        <w:rPr>
          <w:rFonts w:ascii="Times New Roman" w:hAnsi="Times New Roman"/>
          <w:szCs w:val="24"/>
        </w:rPr>
        <w:t>ICor</w:t>
      </w:r>
      <w:proofErr w:type="spellEnd"/>
      <w:r>
        <w:rPr>
          <w:rFonts w:ascii="Times New Roman" w:hAnsi="Times New Roman"/>
          <w:szCs w:val="24"/>
        </w:rPr>
        <w:t>. 9:25; IITim.4:8; Ja.1:12; IPt.5:4; Rev.2:10</w:t>
      </w:r>
      <w:proofErr w:type="gramStart"/>
      <w:r>
        <w:rPr>
          <w:rFonts w:ascii="Times New Roman" w:hAnsi="Times New Roman"/>
          <w:szCs w:val="24"/>
        </w:rPr>
        <w:t>;3:11</w:t>
      </w:r>
      <w:proofErr w:type="gramEnd"/>
      <w:r w:rsidR="005D5D93" w:rsidRPr="005D5D93">
        <w:rPr>
          <w:rFonts w:ascii="Times New Roman" w:hAnsi="Times New Roman"/>
          <w:szCs w:val="24"/>
        </w:rPr>
        <w:t xml:space="preserve"> </w:t>
      </w:r>
    </w:p>
    <w:p w:rsidR="008143DF" w:rsidRPr="00CD779E" w:rsidRDefault="008143DF" w:rsidP="008143DF">
      <w:pPr>
        <w:rPr>
          <w:rFonts w:ascii="Times New Roman" w:hAnsi="Times New Roman"/>
        </w:rPr>
      </w:pPr>
      <w:r w:rsidRPr="008143DF">
        <w:rPr>
          <w:rFonts w:ascii="Times New Roman" w:hAnsi="Times New Roman"/>
        </w:rPr>
        <w:t xml:space="preserve">Ps 103:4 </w:t>
      </w:r>
      <w:proofErr w:type="gramStart"/>
      <w:r w:rsidRPr="008143DF">
        <w:rPr>
          <w:rFonts w:ascii="Times New Roman" w:hAnsi="Times New Roman"/>
        </w:rPr>
        <w:t>Who</w:t>
      </w:r>
      <w:proofErr w:type="gramEnd"/>
      <w:r w:rsidRPr="008143DF">
        <w:rPr>
          <w:rFonts w:ascii="Times New Roman" w:hAnsi="Times New Roman"/>
        </w:rPr>
        <w:t xml:space="preserve"> </w:t>
      </w:r>
      <w:proofErr w:type="spellStart"/>
      <w:r w:rsidRPr="008143DF">
        <w:rPr>
          <w:rFonts w:ascii="Times New Roman" w:hAnsi="Times New Roman"/>
        </w:rPr>
        <w:t>redeemeth</w:t>
      </w:r>
      <w:proofErr w:type="spellEnd"/>
      <w:r w:rsidRPr="008143DF">
        <w:rPr>
          <w:rFonts w:ascii="Times New Roman" w:hAnsi="Times New Roman"/>
        </w:rPr>
        <w:t xml:space="preserve"> thy life from destruction; who </w:t>
      </w:r>
      <w:proofErr w:type="spellStart"/>
      <w:r w:rsidRPr="008143DF">
        <w:rPr>
          <w:rFonts w:ascii="Times New Roman" w:hAnsi="Times New Roman"/>
        </w:rPr>
        <w:t>crowneth</w:t>
      </w:r>
      <w:proofErr w:type="spellEnd"/>
      <w:r w:rsidRPr="008143DF">
        <w:rPr>
          <w:rFonts w:ascii="Times New Roman" w:hAnsi="Times New Roman"/>
        </w:rPr>
        <w:t xml:space="preserve"> thee with </w:t>
      </w:r>
      <w:proofErr w:type="spellStart"/>
      <w:r w:rsidRPr="008143DF">
        <w:rPr>
          <w:rFonts w:ascii="Times New Roman" w:hAnsi="Times New Roman"/>
        </w:rPr>
        <w:t>lovingkindness</w:t>
      </w:r>
      <w:proofErr w:type="spellEnd"/>
      <w:r w:rsidRPr="008143DF">
        <w:rPr>
          <w:rFonts w:ascii="Times New Roman" w:hAnsi="Times New Roman"/>
        </w:rPr>
        <w:t xml:space="preserve"> and tender mercies;</w:t>
      </w:r>
    </w:p>
    <w:p w:rsidR="00CD779E" w:rsidRPr="004617BF" w:rsidRDefault="00CD779E" w:rsidP="00CD779E">
      <w:pPr>
        <w:rPr>
          <w:sz w:val="16"/>
          <w:szCs w:val="16"/>
        </w:rPr>
      </w:pPr>
    </w:p>
    <w:p w:rsidR="004617BF" w:rsidRDefault="000B717B" w:rsidP="004617BF">
      <w:pPr>
        <w:jc w:val="center"/>
        <w:rPr>
          <w:szCs w:val="24"/>
        </w:rPr>
      </w:pPr>
      <w:r>
        <w:rPr>
          <w:szCs w:val="24"/>
        </w:rPr>
        <w:t>Our Experience with God and our Growth in the Spirit is contingent upon our Revelation of Him.</w:t>
      </w:r>
      <w:r w:rsidR="004617BF">
        <w:rPr>
          <w:szCs w:val="24"/>
        </w:rPr>
        <w:t xml:space="preserve">                                                </w:t>
      </w:r>
    </w:p>
    <w:p w:rsidR="004617BF" w:rsidRDefault="004617BF" w:rsidP="004617BF">
      <w:pPr>
        <w:rPr>
          <w:szCs w:val="24"/>
        </w:rPr>
      </w:pPr>
    </w:p>
    <w:p w:rsidR="005D5D93" w:rsidRPr="004617BF" w:rsidRDefault="005D5D93" w:rsidP="004617BF">
      <w:pPr>
        <w:rPr>
          <w:szCs w:val="24"/>
        </w:rPr>
      </w:pPr>
      <w:r w:rsidRPr="005D5D93">
        <w:rPr>
          <w:rFonts w:ascii="Times New Roman" w:hAnsi="Times New Roman"/>
          <w:szCs w:val="24"/>
        </w:rPr>
        <w:t xml:space="preserve">Re 14:14 And I looked, and behold </w:t>
      </w:r>
      <w:r w:rsidRPr="004617BF">
        <w:rPr>
          <w:rFonts w:ascii="Times New Roman" w:hAnsi="Times New Roman"/>
          <w:szCs w:val="24"/>
          <w:u w:val="single"/>
        </w:rPr>
        <w:t>a white cloud</w:t>
      </w:r>
      <w:r w:rsidRPr="005D5D93">
        <w:rPr>
          <w:rFonts w:ascii="Times New Roman" w:hAnsi="Times New Roman"/>
          <w:szCs w:val="24"/>
        </w:rPr>
        <w:t xml:space="preserve">, and upon the cloud one sat like unto the Son of man, having on his head </w:t>
      </w:r>
      <w:r w:rsidRPr="004617BF">
        <w:rPr>
          <w:rFonts w:ascii="Times New Roman" w:hAnsi="Times New Roman"/>
          <w:szCs w:val="24"/>
          <w:u w:val="single"/>
        </w:rPr>
        <w:t>a golden crown</w:t>
      </w:r>
      <w:r w:rsidRPr="005D5D93">
        <w:rPr>
          <w:rFonts w:ascii="Times New Roman" w:hAnsi="Times New Roman"/>
          <w:szCs w:val="24"/>
        </w:rPr>
        <w:t xml:space="preserve">, and in his hand </w:t>
      </w:r>
      <w:r w:rsidRPr="004617BF">
        <w:rPr>
          <w:rFonts w:ascii="Times New Roman" w:hAnsi="Times New Roman"/>
          <w:szCs w:val="24"/>
          <w:u w:val="single"/>
        </w:rPr>
        <w:t>a sharp sickle</w:t>
      </w:r>
      <w:r w:rsidRPr="005D5D93">
        <w:rPr>
          <w:rFonts w:ascii="Times New Roman" w:hAnsi="Times New Roman"/>
          <w:szCs w:val="24"/>
        </w:rPr>
        <w:t>.</w:t>
      </w:r>
    </w:p>
    <w:p w:rsidR="009051F1" w:rsidRDefault="009051F1" w:rsidP="00F23D15">
      <w:pPr>
        <w:pStyle w:val="Subtitle"/>
        <w:jc w:val="left"/>
      </w:pPr>
    </w:p>
    <w:p w:rsidR="005D7FA7" w:rsidRPr="004617BF" w:rsidRDefault="005D7FA7" w:rsidP="005D7FA7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The </w:t>
      </w:r>
      <w:r w:rsidRPr="00CD779E">
        <w:rPr>
          <w:rFonts w:ascii="Times New Roman" w:hAnsi="Times New Roman"/>
        </w:rPr>
        <w:t>Results of True Revival</w:t>
      </w:r>
    </w:p>
    <w:p w:rsidR="005D7FA7" w:rsidRPr="004617BF" w:rsidRDefault="005D7FA7" w:rsidP="005D7FA7">
      <w:pPr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Rejoicing in the Lord</w:t>
      </w:r>
    </w:p>
    <w:p w:rsidR="005D7FA7" w:rsidRPr="001E2BCA" w:rsidRDefault="005D7FA7" w:rsidP="005D7FA7">
      <w:pPr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rejoicing in souls     Phil. 4:1</w:t>
      </w:r>
    </w:p>
    <w:p w:rsidR="005D7FA7" w:rsidRDefault="005D7FA7" w:rsidP="005D7FA7">
      <w:pPr>
        <w:rPr>
          <w:rFonts w:ascii="Times New Roman" w:hAnsi="Times New Roman"/>
        </w:rPr>
      </w:pPr>
      <w:r w:rsidRPr="000867BA">
        <w:rPr>
          <w:rFonts w:ascii="Times New Roman" w:hAnsi="Times New Roman"/>
        </w:rPr>
        <w:t xml:space="preserve">1Th 2:19 </w:t>
      </w:r>
      <w:proofErr w:type="gramStart"/>
      <w:r w:rsidRPr="000867BA">
        <w:rPr>
          <w:rFonts w:ascii="Times New Roman" w:hAnsi="Times New Roman"/>
        </w:rPr>
        <w:t>For</w:t>
      </w:r>
      <w:proofErr w:type="gramEnd"/>
      <w:r w:rsidRPr="000867BA">
        <w:rPr>
          <w:rFonts w:ascii="Times New Roman" w:hAnsi="Times New Roman"/>
        </w:rPr>
        <w:t xml:space="preserve"> what is our hope, or joy, or crown of rejoicing? Are not even ye in the presence of our Lord Jesus Christ at his coming?</w:t>
      </w:r>
    </w:p>
    <w:p w:rsidR="005D7FA7" w:rsidRDefault="005D7FA7" w:rsidP="005D7FA7">
      <w:pPr>
        <w:rPr>
          <w:rFonts w:ascii="Times New Roman" w:hAnsi="Times New Roman"/>
        </w:rPr>
      </w:pPr>
    </w:p>
    <w:p w:rsidR="005D7FA7" w:rsidRPr="001E2BCA" w:rsidRDefault="005D7FA7" w:rsidP="005D7FA7">
      <w:pPr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is rejoicing in the Truth </w:t>
      </w:r>
    </w:p>
    <w:p w:rsidR="005D7FA7" w:rsidRPr="003F7E28" w:rsidRDefault="005D7FA7" w:rsidP="005D7FA7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>1Co</w:t>
      </w:r>
      <w:r>
        <w:rPr>
          <w:rFonts w:ascii="Times New Roman" w:hAnsi="Times New Roman"/>
        </w:rPr>
        <w:t>r.</w:t>
      </w:r>
      <w:r w:rsidRPr="003F7E28">
        <w:rPr>
          <w:rFonts w:ascii="Times New Roman" w:hAnsi="Times New Roman"/>
        </w:rPr>
        <w:t xml:space="preserve"> 13:6 </w:t>
      </w:r>
      <w:proofErr w:type="spellStart"/>
      <w:r w:rsidRPr="003F7E28">
        <w:rPr>
          <w:rFonts w:ascii="Times New Roman" w:hAnsi="Times New Roman"/>
        </w:rPr>
        <w:t>Rejoiceth</w:t>
      </w:r>
      <w:proofErr w:type="spellEnd"/>
      <w:r w:rsidRPr="003F7E28">
        <w:rPr>
          <w:rFonts w:ascii="Times New Roman" w:hAnsi="Times New Roman"/>
        </w:rPr>
        <w:t xml:space="preserve"> not in iniquity, but </w:t>
      </w:r>
      <w:proofErr w:type="spellStart"/>
      <w:r w:rsidRPr="003F7E28">
        <w:rPr>
          <w:rFonts w:ascii="Times New Roman" w:hAnsi="Times New Roman"/>
        </w:rPr>
        <w:t>rejoiceth</w:t>
      </w:r>
      <w:proofErr w:type="spellEnd"/>
      <w:r w:rsidRPr="003F7E28">
        <w:rPr>
          <w:rFonts w:ascii="Times New Roman" w:hAnsi="Times New Roman"/>
        </w:rPr>
        <w:t xml:space="preserve"> in the truth; </w:t>
      </w:r>
    </w:p>
    <w:p w:rsidR="005D7FA7" w:rsidRDefault="005D7FA7" w:rsidP="005D7FA7">
      <w:pPr>
        <w:rPr>
          <w:rFonts w:ascii="Times New Roman" w:hAnsi="Times New Roman"/>
        </w:rPr>
      </w:pPr>
    </w:p>
    <w:p w:rsidR="005D7FA7" w:rsidRPr="004617BF" w:rsidRDefault="005D7FA7" w:rsidP="005D7FA7">
      <w:pPr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rejoicing in Him.  Is.43:22-44:8</w:t>
      </w:r>
    </w:p>
    <w:p w:rsidR="005D7FA7" w:rsidRDefault="005D7FA7" w:rsidP="005D7FA7">
      <w:pPr>
        <w:rPr>
          <w:rFonts w:ascii="Times New Roman" w:hAnsi="Times New Roman"/>
        </w:rPr>
      </w:pPr>
      <w:proofErr w:type="spellStart"/>
      <w:r w:rsidRPr="003F7E28">
        <w:rPr>
          <w:rFonts w:ascii="Times New Roman" w:hAnsi="Times New Roman"/>
        </w:rPr>
        <w:t>Hab</w:t>
      </w:r>
      <w:proofErr w:type="spellEnd"/>
      <w:r w:rsidRPr="003F7E28">
        <w:rPr>
          <w:rFonts w:ascii="Times New Roman" w:hAnsi="Times New Roman"/>
        </w:rPr>
        <w:t xml:space="preserve"> 3:18 </w:t>
      </w:r>
      <w:proofErr w:type="gramStart"/>
      <w:r w:rsidRPr="003F7E28">
        <w:rPr>
          <w:rFonts w:ascii="Times New Roman" w:hAnsi="Times New Roman"/>
        </w:rPr>
        <w:t>Yet</w:t>
      </w:r>
      <w:proofErr w:type="gramEnd"/>
      <w:r w:rsidRPr="003F7E28">
        <w:rPr>
          <w:rFonts w:ascii="Times New Roman" w:hAnsi="Times New Roman"/>
        </w:rPr>
        <w:t xml:space="preserve"> I will rejoice in the LORD, I will joy in the God of my salvation.</w:t>
      </w:r>
    </w:p>
    <w:p w:rsidR="005D7FA7" w:rsidRPr="001E2BCA" w:rsidRDefault="005D7FA7" w:rsidP="005D7FA7">
      <w:pPr>
        <w:rPr>
          <w:rFonts w:ascii="Times New Roman" w:hAnsi="Times New Roman"/>
          <w:szCs w:val="24"/>
        </w:rPr>
      </w:pPr>
      <w:r w:rsidRPr="0051228A">
        <w:rPr>
          <w:rFonts w:ascii="Times New Roman" w:hAnsi="Times New Roman"/>
          <w:szCs w:val="24"/>
        </w:rPr>
        <w:t xml:space="preserve">Ps 85: 6 Wilt thou not revive us again: that </w:t>
      </w:r>
      <w:r>
        <w:rPr>
          <w:rFonts w:ascii="Times New Roman" w:hAnsi="Times New Roman"/>
          <w:szCs w:val="24"/>
        </w:rPr>
        <w:t>thy people may rejoice in thee?</w:t>
      </w:r>
    </w:p>
    <w:p w:rsidR="005D7FA7" w:rsidRDefault="005D7FA7" w:rsidP="005D7FA7">
      <w:pPr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in the way of His steps</w:t>
      </w:r>
    </w:p>
    <w:p w:rsidR="005D7FA7" w:rsidRDefault="005D7FA7" w:rsidP="005D7FA7">
      <w:pPr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Searching and there is finding Him</w:t>
      </w:r>
    </w:p>
    <w:p w:rsidR="005D7FA7" w:rsidRPr="004617BF" w:rsidRDefault="005D7FA7" w:rsidP="005D7FA7">
      <w:pPr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suffering and there is obedience.</w:t>
      </w:r>
    </w:p>
    <w:p w:rsidR="005D7FA7" w:rsidRDefault="005D7FA7" w:rsidP="005D7FA7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 xml:space="preserve">Isa 30:20 </w:t>
      </w:r>
      <w:proofErr w:type="gramStart"/>
      <w:r w:rsidRPr="003F7E28">
        <w:rPr>
          <w:rFonts w:ascii="Times New Roman" w:hAnsi="Times New Roman"/>
        </w:rPr>
        <w:t>And</w:t>
      </w:r>
      <w:proofErr w:type="gramEnd"/>
      <w:r w:rsidRPr="003F7E28">
        <w:rPr>
          <w:rFonts w:ascii="Times New Roman" w:hAnsi="Times New Roman"/>
        </w:rPr>
        <w:t xml:space="preserve"> though the Lord give you the bread of adversity, and the water of affliction, yet shall not thy teachers be removed into a corner any more, but </w:t>
      </w:r>
      <w:proofErr w:type="spellStart"/>
      <w:r w:rsidRPr="003F7E28">
        <w:rPr>
          <w:rFonts w:ascii="Times New Roman" w:hAnsi="Times New Roman"/>
        </w:rPr>
        <w:t>thine</w:t>
      </w:r>
      <w:proofErr w:type="spellEnd"/>
      <w:r w:rsidRPr="003F7E28">
        <w:rPr>
          <w:rFonts w:ascii="Times New Roman" w:hAnsi="Times New Roman"/>
        </w:rPr>
        <w:t xml:space="preserve"> eyes shall see thy teachers:</w:t>
      </w:r>
    </w:p>
    <w:p w:rsidR="005D7FA7" w:rsidRDefault="005D7FA7" w:rsidP="005D7FA7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 xml:space="preserve">21 And </w:t>
      </w:r>
      <w:proofErr w:type="spellStart"/>
      <w:r w:rsidRPr="003F7E28">
        <w:rPr>
          <w:rFonts w:ascii="Times New Roman" w:hAnsi="Times New Roman"/>
        </w:rPr>
        <w:t>thine</w:t>
      </w:r>
      <w:proofErr w:type="spellEnd"/>
      <w:r w:rsidRPr="003F7E28">
        <w:rPr>
          <w:rFonts w:ascii="Times New Roman" w:hAnsi="Times New Roman"/>
        </w:rPr>
        <w:t xml:space="preserve"> ears shall hear a word behind thee, saying, </w:t>
      </w:r>
      <w:proofErr w:type="gramStart"/>
      <w:r w:rsidRPr="003F7E28">
        <w:rPr>
          <w:rFonts w:ascii="Times New Roman" w:hAnsi="Times New Roman"/>
        </w:rPr>
        <w:t>This</w:t>
      </w:r>
      <w:proofErr w:type="gramEnd"/>
      <w:r w:rsidRPr="003F7E28">
        <w:rPr>
          <w:rFonts w:ascii="Times New Roman" w:hAnsi="Times New Roman"/>
        </w:rPr>
        <w:t xml:space="preserve"> is the way, walk ye in it, when ye turn to the right hand, and when ye turn to the left.</w:t>
      </w:r>
    </w:p>
    <w:p w:rsidR="005D7FA7" w:rsidRDefault="005D7FA7" w:rsidP="005D7FA7">
      <w:pPr>
        <w:rPr>
          <w:rFonts w:ascii="Times New Roman" w:hAnsi="Times New Roman"/>
        </w:rPr>
      </w:pPr>
      <w:r w:rsidRPr="003F7E28">
        <w:rPr>
          <w:rFonts w:ascii="Times New Roman" w:hAnsi="Times New Roman"/>
        </w:rPr>
        <w:t xml:space="preserve">1Pe 2:21 </w:t>
      </w:r>
      <w:proofErr w:type="gramStart"/>
      <w:r w:rsidRPr="003F7E28">
        <w:rPr>
          <w:rFonts w:ascii="Times New Roman" w:hAnsi="Times New Roman"/>
        </w:rPr>
        <w:t>For</w:t>
      </w:r>
      <w:proofErr w:type="gramEnd"/>
      <w:r w:rsidRPr="003F7E28">
        <w:rPr>
          <w:rFonts w:ascii="Times New Roman" w:hAnsi="Times New Roman"/>
        </w:rPr>
        <w:t xml:space="preserve"> even hereunto were ye called: because Christ also suffered for us, leaving us an example, that ye should follow his steps:</w:t>
      </w:r>
    </w:p>
    <w:p w:rsidR="005D7FA7" w:rsidRDefault="005D7FA7" w:rsidP="005D7FA7">
      <w:pPr>
        <w:numPr>
          <w:ilvl w:val="1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Crowned </w:t>
      </w:r>
    </w:p>
    <w:p w:rsidR="005D7FA7" w:rsidRDefault="005D7FA7" w:rsidP="005D7FA7">
      <w:pPr>
        <w:numPr>
          <w:ilvl w:val="2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Mercy and Truth… - Glory    </w:t>
      </w:r>
      <w:r>
        <w:rPr>
          <w:rFonts w:ascii="Times New Roman" w:hAnsi="Times New Roman"/>
          <w:szCs w:val="24"/>
        </w:rPr>
        <w:t>Ps. 85:</w:t>
      </w:r>
      <w:r w:rsidRPr="005D5D93">
        <w:rPr>
          <w:rFonts w:ascii="Times New Roman" w:hAnsi="Times New Roman"/>
          <w:szCs w:val="24"/>
        </w:rPr>
        <w:t>10</w:t>
      </w:r>
      <w:r>
        <w:rPr>
          <w:rFonts w:ascii="Times New Roman" w:hAnsi="Times New Roman"/>
          <w:szCs w:val="24"/>
        </w:rPr>
        <w:t>; 21:3</w:t>
      </w:r>
    </w:p>
    <w:p w:rsidR="005D7FA7" w:rsidRPr="004617BF" w:rsidRDefault="005D7FA7" w:rsidP="005D7FA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Mat.27:29; </w:t>
      </w:r>
      <w:proofErr w:type="spellStart"/>
      <w:r>
        <w:rPr>
          <w:rFonts w:ascii="Times New Roman" w:hAnsi="Times New Roman"/>
          <w:szCs w:val="24"/>
        </w:rPr>
        <w:t>ICor</w:t>
      </w:r>
      <w:proofErr w:type="spellEnd"/>
      <w:r>
        <w:rPr>
          <w:rFonts w:ascii="Times New Roman" w:hAnsi="Times New Roman"/>
          <w:szCs w:val="24"/>
        </w:rPr>
        <w:t>. 9:25; IITim.4:8; Ja.1:12; IPt.5:4; Rev.2:10</w:t>
      </w:r>
      <w:proofErr w:type="gramStart"/>
      <w:r>
        <w:rPr>
          <w:rFonts w:ascii="Times New Roman" w:hAnsi="Times New Roman"/>
          <w:szCs w:val="24"/>
        </w:rPr>
        <w:t>;3:11</w:t>
      </w:r>
      <w:proofErr w:type="gramEnd"/>
      <w:r w:rsidRPr="005D5D93">
        <w:rPr>
          <w:rFonts w:ascii="Times New Roman" w:hAnsi="Times New Roman"/>
          <w:szCs w:val="24"/>
        </w:rPr>
        <w:t xml:space="preserve"> </w:t>
      </w:r>
    </w:p>
    <w:p w:rsidR="005D7FA7" w:rsidRPr="00CD779E" w:rsidRDefault="005D7FA7" w:rsidP="005D7FA7">
      <w:pPr>
        <w:rPr>
          <w:rFonts w:ascii="Times New Roman" w:hAnsi="Times New Roman"/>
        </w:rPr>
      </w:pPr>
      <w:r w:rsidRPr="008143DF">
        <w:rPr>
          <w:rFonts w:ascii="Times New Roman" w:hAnsi="Times New Roman"/>
        </w:rPr>
        <w:t xml:space="preserve">Ps 103:4 </w:t>
      </w:r>
      <w:proofErr w:type="gramStart"/>
      <w:r w:rsidRPr="008143DF">
        <w:rPr>
          <w:rFonts w:ascii="Times New Roman" w:hAnsi="Times New Roman"/>
        </w:rPr>
        <w:t>Who</w:t>
      </w:r>
      <w:proofErr w:type="gramEnd"/>
      <w:r w:rsidRPr="008143DF">
        <w:rPr>
          <w:rFonts w:ascii="Times New Roman" w:hAnsi="Times New Roman"/>
        </w:rPr>
        <w:t xml:space="preserve"> </w:t>
      </w:r>
      <w:proofErr w:type="spellStart"/>
      <w:r w:rsidRPr="008143DF">
        <w:rPr>
          <w:rFonts w:ascii="Times New Roman" w:hAnsi="Times New Roman"/>
        </w:rPr>
        <w:t>redeemeth</w:t>
      </w:r>
      <w:proofErr w:type="spellEnd"/>
      <w:r w:rsidRPr="008143DF">
        <w:rPr>
          <w:rFonts w:ascii="Times New Roman" w:hAnsi="Times New Roman"/>
        </w:rPr>
        <w:t xml:space="preserve"> thy life from destruction; who </w:t>
      </w:r>
      <w:proofErr w:type="spellStart"/>
      <w:r w:rsidRPr="008143DF">
        <w:rPr>
          <w:rFonts w:ascii="Times New Roman" w:hAnsi="Times New Roman"/>
        </w:rPr>
        <w:t>crowneth</w:t>
      </w:r>
      <w:proofErr w:type="spellEnd"/>
      <w:r w:rsidRPr="008143DF">
        <w:rPr>
          <w:rFonts w:ascii="Times New Roman" w:hAnsi="Times New Roman"/>
        </w:rPr>
        <w:t xml:space="preserve"> thee with </w:t>
      </w:r>
      <w:proofErr w:type="spellStart"/>
      <w:r w:rsidRPr="008143DF">
        <w:rPr>
          <w:rFonts w:ascii="Times New Roman" w:hAnsi="Times New Roman"/>
        </w:rPr>
        <w:t>lovingkindness</w:t>
      </w:r>
      <w:proofErr w:type="spellEnd"/>
      <w:r w:rsidRPr="008143DF">
        <w:rPr>
          <w:rFonts w:ascii="Times New Roman" w:hAnsi="Times New Roman"/>
        </w:rPr>
        <w:t xml:space="preserve"> and tender mercies;</w:t>
      </w:r>
    </w:p>
    <w:p w:rsidR="005D7FA7" w:rsidRPr="004617BF" w:rsidRDefault="005D7FA7" w:rsidP="005D7FA7">
      <w:pPr>
        <w:rPr>
          <w:sz w:val="16"/>
          <w:szCs w:val="16"/>
        </w:rPr>
      </w:pPr>
    </w:p>
    <w:p w:rsidR="005D7FA7" w:rsidRDefault="005D7FA7" w:rsidP="005D7FA7">
      <w:pPr>
        <w:jc w:val="center"/>
        <w:rPr>
          <w:szCs w:val="24"/>
        </w:rPr>
      </w:pPr>
      <w:r>
        <w:rPr>
          <w:szCs w:val="24"/>
        </w:rPr>
        <w:t xml:space="preserve">Our Experience with God and our Growth in the Spirit is contingent upon our Revelation of Him.                                                </w:t>
      </w:r>
    </w:p>
    <w:p w:rsidR="005D7FA7" w:rsidRDefault="005D7FA7" w:rsidP="005D7FA7">
      <w:pPr>
        <w:rPr>
          <w:szCs w:val="24"/>
        </w:rPr>
      </w:pPr>
    </w:p>
    <w:p w:rsidR="005D7FA7" w:rsidRPr="004617BF" w:rsidRDefault="005D7FA7" w:rsidP="005D7FA7">
      <w:pPr>
        <w:rPr>
          <w:szCs w:val="24"/>
        </w:rPr>
      </w:pPr>
      <w:r w:rsidRPr="005D5D93">
        <w:rPr>
          <w:rFonts w:ascii="Times New Roman" w:hAnsi="Times New Roman"/>
          <w:szCs w:val="24"/>
        </w:rPr>
        <w:t xml:space="preserve">Re 14:14 And I looked, and behold </w:t>
      </w:r>
      <w:r w:rsidRPr="004617BF">
        <w:rPr>
          <w:rFonts w:ascii="Times New Roman" w:hAnsi="Times New Roman"/>
          <w:szCs w:val="24"/>
          <w:u w:val="single"/>
        </w:rPr>
        <w:t>a white cloud</w:t>
      </w:r>
      <w:r w:rsidRPr="005D5D93">
        <w:rPr>
          <w:rFonts w:ascii="Times New Roman" w:hAnsi="Times New Roman"/>
          <w:szCs w:val="24"/>
        </w:rPr>
        <w:t xml:space="preserve">, and upon the cloud one sat like unto the Son of man, having on his head </w:t>
      </w:r>
      <w:r w:rsidRPr="004617BF">
        <w:rPr>
          <w:rFonts w:ascii="Times New Roman" w:hAnsi="Times New Roman"/>
          <w:szCs w:val="24"/>
          <w:u w:val="single"/>
        </w:rPr>
        <w:t>a golden crown</w:t>
      </w:r>
      <w:r w:rsidRPr="005D5D93">
        <w:rPr>
          <w:rFonts w:ascii="Times New Roman" w:hAnsi="Times New Roman"/>
          <w:szCs w:val="24"/>
        </w:rPr>
        <w:t xml:space="preserve">, and in his hand </w:t>
      </w:r>
      <w:r w:rsidRPr="004617BF">
        <w:rPr>
          <w:rFonts w:ascii="Times New Roman" w:hAnsi="Times New Roman"/>
          <w:szCs w:val="24"/>
          <w:u w:val="single"/>
        </w:rPr>
        <w:t>a sharp sickle</w:t>
      </w:r>
      <w:r w:rsidRPr="005D5D93">
        <w:rPr>
          <w:rFonts w:ascii="Times New Roman" w:hAnsi="Times New Roman"/>
          <w:szCs w:val="24"/>
        </w:rPr>
        <w:t>.</w:t>
      </w:r>
    </w:p>
    <w:p w:rsidR="005D7FA7" w:rsidRDefault="005D7FA7" w:rsidP="00F23D15">
      <w:pPr>
        <w:pStyle w:val="Subtitle"/>
        <w:jc w:val="left"/>
      </w:pPr>
    </w:p>
    <w:sectPr w:rsidR="005D7FA7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0FB" w:rsidRDefault="00D750FB">
      <w:r>
        <w:separator/>
      </w:r>
    </w:p>
  </w:endnote>
  <w:endnote w:type="continuationSeparator" w:id="0">
    <w:p w:rsidR="00D750FB" w:rsidRDefault="00D75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0FB" w:rsidRDefault="00D750FB">
      <w:r>
        <w:separator/>
      </w:r>
    </w:p>
  </w:footnote>
  <w:footnote w:type="continuationSeparator" w:id="0">
    <w:p w:rsidR="00D750FB" w:rsidRDefault="00D75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5F73E0"/>
    <w:multiLevelType w:val="hybridMultilevel"/>
    <w:tmpl w:val="5A304F7E"/>
    <w:lvl w:ilvl="0" w:tplc="E3BC4312">
      <w:start w:val="1"/>
      <w:numFmt w:val="upperRoman"/>
      <w:lvlText w:val="%1."/>
      <w:lvlJc w:val="left"/>
      <w:pPr>
        <w:ind w:left="1080" w:hanging="720"/>
      </w:pPr>
      <w:rPr>
        <w:rFonts w:ascii="Arial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351FEC"/>
    <w:multiLevelType w:val="hybridMultilevel"/>
    <w:tmpl w:val="81229E4C"/>
    <w:lvl w:ilvl="0" w:tplc="8F843576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491D2FCE"/>
    <w:multiLevelType w:val="hybridMultilevel"/>
    <w:tmpl w:val="FED0FE64"/>
    <w:lvl w:ilvl="0" w:tplc="9E3E3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17A2A6F"/>
    <w:multiLevelType w:val="hybridMultilevel"/>
    <w:tmpl w:val="FED0FE64"/>
    <w:lvl w:ilvl="0" w:tplc="9E3E3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93A7E44"/>
    <w:multiLevelType w:val="hybridMultilevel"/>
    <w:tmpl w:val="8CB8F12E"/>
    <w:lvl w:ilvl="0" w:tplc="63D0B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473B5F"/>
    <w:multiLevelType w:val="hybridMultilevel"/>
    <w:tmpl w:val="FED0FE64"/>
    <w:lvl w:ilvl="0" w:tplc="9E3E3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1"/>
  </w:num>
  <w:num w:numId="5">
    <w:abstractNumId w:val="16"/>
  </w:num>
  <w:num w:numId="6">
    <w:abstractNumId w:val="22"/>
  </w:num>
  <w:num w:numId="7">
    <w:abstractNumId w:val="17"/>
  </w:num>
  <w:num w:numId="8">
    <w:abstractNumId w:val="15"/>
  </w:num>
  <w:num w:numId="9">
    <w:abstractNumId w:val="26"/>
  </w:num>
  <w:num w:numId="10">
    <w:abstractNumId w:val="18"/>
  </w:num>
  <w:num w:numId="11">
    <w:abstractNumId w:val="19"/>
  </w:num>
  <w:num w:numId="12">
    <w:abstractNumId w:val="1"/>
  </w:num>
  <w:num w:numId="13">
    <w:abstractNumId w:val="9"/>
  </w:num>
  <w:num w:numId="14">
    <w:abstractNumId w:val="8"/>
  </w:num>
  <w:num w:numId="15">
    <w:abstractNumId w:val="23"/>
  </w:num>
  <w:num w:numId="16">
    <w:abstractNumId w:val="14"/>
  </w:num>
  <w:num w:numId="17">
    <w:abstractNumId w:val="7"/>
  </w:num>
  <w:num w:numId="18">
    <w:abstractNumId w:val="10"/>
  </w:num>
  <w:num w:numId="19">
    <w:abstractNumId w:val="2"/>
  </w:num>
  <w:num w:numId="20">
    <w:abstractNumId w:val="6"/>
  </w:num>
  <w:num w:numId="21">
    <w:abstractNumId w:val="0"/>
  </w:num>
  <w:num w:numId="22">
    <w:abstractNumId w:val="12"/>
  </w:num>
  <w:num w:numId="23">
    <w:abstractNumId w:val="5"/>
  </w:num>
  <w:num w:numId="24">
    <w:abstractNumId w:val="13"/>
  </w:num>
  <w:num w:numId="25">
    <w:abstractNumId w:val="24"/>
  </w:num>
  <w:num w:numId="26">
    <w:abstractNumId w:val="25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9D1138"/>
    <w:rsid w:val="00042E09"/>
    <w:rsid w:val="00047822"/>
    <w:rsid w:val="00062522"/>
    <w:rsid w:val="000867BA"/>
    <w:rsid w:val="000B717B"/>
    <w:rsid w:val="000D3C9A"/>
    <w:rsid w:val="00173D58"/>
    <w:rsid w:val="001D5D5F"/>
    <w:rsid w:val="001E2BCA"/>
    <w:rsid w:val="00286B0B"/>
    <w:rsid w:val="002B5FDD"/>
    <w:rsid w:val="002D1BFF"/>
    <w:rsid w:val="003B1FB0"/>
    <w:rsid w:val="003B4D7F"/>
    <w:rsid w:val="003F7E28"/>
    <w:rsid w:val="004617BF"/>
    <w:rsid w:val="0050528D"/>
    <w:rsid w:val="0051228A"/>
    <w:rsid w:val="00575812"/>
    <w:rsid w:val="00592479"/>
    <w:rsid w:val="005D5D93"/>
    <w:rsid w:val="005D7FA7"/>
    <w:rsid w:val="0061183B"/>
    <w:rsid w:val="0070091E"/>
    <w:rsid w:val="008143DF"/>
    <w:rsid w:val="0085253C"/>
    <w:rsid w:val="008A1391"/>
    <w:rsid w:val="009051F1"/>
    <w:rsid w:val="0098176A"/>
    <w:rsid w:val="00985E26"/>
    <w:rsid w:val="009D1138"/>
    <w:rsid w:val="00A20C60"/>
    <w:rsid w:val="00AB2FD3"/>
    <w:rsid w:val="00AB588D"/>
    <w:rsid w:val="00B04238"/>
    <w:rsid w:val="00B66BE8"/>
    <w:rsid w:val="00CD779E"/>
    <w:rsid w:val="00CF4026"/>
    <w:rsid w:val="00D27EEF"/>
    <w:rsid w:val="00D750FB"/>
    <w:rsid w:val="00D92897"/>
    <w:rsid w:val="00F23D15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D1138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B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3F6D8-AD6B-4378-93D2-0F2478F1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416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5</cp:revision>
  <cp:lastPrinted>2007-10-28T13:26:00Z</cp:lastPrinted>
  <dcterms:created xsi:type="dcterms:W3CDTF">2011-07-31T06:39:00Z</dcterms:created>
  <dcterms:modified xsi:type="dcterms:W3CDTF">2011-07-31T13:37:00Z</dcterms:modified>
</cp:coreProperties>
</file>