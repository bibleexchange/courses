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253C" w:rsidRDefault="00B04238">
      <w:pPr>
        <w:pStyle w:val="Title"/>
        <w:rPr>
          <w:b/>
          <w:bCs/>
        </w:rPr>
      </w:pPr>
      <w:r w:rsidRPr="00B04238">
        <w:rPr>
          <w:noProof/>
          <w:sz w:val="20"/>
        </w:rPr>
        <w:pict>
          <v:shapetype id="_x0000_t202" coordsize="21600,21600" o:spt="202" path="m,l,21600r21600,l21600,xe">
            <v:stroke joinstyle="miter"/>
            <v:path gradientshapeok="t" o:connecttype="rect"/>
          </v:shapetype>
          <v:shape id="_x0000_s1028" type="#_x0000_t202" style="position:absolute;left:0;text-align:left;margin-left:63pt;margin-top:-18pt;width:180pt;height:54pt;z-index:-251659264;mso-wrap-edited:f" wrapcoords="-90 0 -90 21300 21600 21300 21600 0 -90 0" fillcolor="gray" stroked="f">
            <v:textbox style="mso-next-textbox:#_x0000_s1028">
              <w:txbxContent>
                <w:p w:rsidR="0085253C" w:rsidRDefault="0085253C"/>
              </w:txbxContent>
            </v:textbox>
          </v:shape>
        </w:pict>
      </w:r>
      <w:r w:rsidRPr="00B04238">
        <w:rPr>
          <w:b/>
          <w:bCs/>
          <w:noProof/>
          <w:sz w:val="20"/>
        </w:rPr>
        <w:pict>
          <v:shape id="_x0000_s1029" type="#_x0000_t202" style="position:absolute;left:0;text-align:left;margin-left:0;margin-top:-9pt;width:180pt;height:54pt;z-index:-251658240;mso-wrap-edited:f;mso-position-horizontal:center" wrapcoords="-90 0 -90 21300 21600 21300 21600 0 -90 0" fillcolor="silver" stroked="f">
            <v:textbox style="mso-next-textbox:#_x0000_s1029">
              <w:txbxContent>
                <w:p w:rsidR="0085253C" w:rsidRDefault="0085253C"/>
              </w:txbxContent>
            </v:textbox>
          </v:shape>
        </w:pict>
      </w:r>
      <w:r w:rsidR="0085253C">
        <w:rPr>
          <w:b/>
          <w:bCs/>
        </w:rPr>
        <w:t>Adult Sunday School</w:t>
      </w:r>
    </w:p>
    <w:p w:rsidR="0085253C" w:rsidRDefault="00AD3A4A">
      <w:pPr>
        <w:pStyle w:val="Subtitle"/>
      </w:pPr>
      <w:r>
        <w:t>September 12, 2010</w:t>
      </w:r>
    </w:p>
    <w:p w:rsidR="0085253C" w:rsidRDefault="0085253C">
      <w:pPr>
        <w:pStyle w:val="Subtitle"/>
        <w:jc w:val="left"/>
      </w:pPr>
    </w:p>
    <w:p w:rsidR="004B1B3F" w:rsidRPr="004B1B3F" w:rsidRDefault="004B1B3F" w:rsidP="004B1B3F">
      <w:pPr>
        <w:pStyle w:val="Title"/>
        <w:rPr>
          <w:b/>
          <w:u w:val="single"/>
        </w:rPr>
      </w:pPr>
      <w:r w:rsidRPr="004B1B3F">
        <w:rPr>
          <w:b/>
          <w:u w:val="single"/>
        </w:rPr>
        <w:t>BY GRACE TO BE BRANDED</w:t>
      </w:r>
    </w:p>
    <w:p w:rsidR="004B1B3F" w:rsidRPr="004B1B3F" w:rsidRDefault="004B1B3F" w:rsidP="004B1B3F">
      <w:pPr>
        <w:pStyle w:val="NormalWeb"/>
        <w:spacing w:after="0"/>
      </w:pPr>
      <w:r w:rsidRPr="004B1B3F">
        <w:rPr>
          <w:rFonts w:ascii="Subway" w:hAnsi="Subway"/>
          <w:color w:val="000000"/>
        </w:rPr>
        <w:t xml:space="preserve">Galations 6:14 - </w:t>
      </w:r>
      <w:r w:rsidRPr="004B1B3F">
        <w:rPr>
          <w:rFonts w:ascii="Subway" w:hAnsi="Subway"/>
          <w:color w:val="000000"/>
          <w:sz w:val="28"/>
          <w:szCs w:val="28"/>
        </w:rPr>
        <w:t xml:space="preserve">But God forbid that I should glory, save in the cross of our Lord Jesus Christ, by whom </w:t>
      </w:r>
      <w:r w:rsidRPr="00AC0356">
        <w:rPr>
          <w:rFonts w:ascii="Subway" w:hAnsi="Subway"/>
          <w:b/>
          <w:color w:val="000000"/>
          <w:sz w:val="28"/>
          <w:szCs w:val="28"/>
          <w:u w:val="single"/>
        </w:rPr>
        <w:t>the world is crucified unto me, and I unto the world</w:t>
      </w:r>
      <w:r w:rsidRPr="004B1B3F">
        <w:rPr>
          <w:rFonts w:ascii="Subway" w:hAnsi="Subway"/>
          <w:color w:val="000000"/>
          <w:sz w:val="28"/>
          <w:szCs w:val="28"/>
        </w:rPr>
        <w:t>.</w:t>
      </w:r>
      <w:r w:rsidRPr="004B1B3F">
        <w:rPr>
          <w:sz w:val="28"/>
          <w:szCs w:val="28"/>
        </w:rPr>
        <w:t xml:space="preserve">   </w:t>
      </w:r>
      <w:r w:rsidRPr="004B1B3F">
        <w:rPr>
          <w:rFonts w:ascii="Subway" w:hAnsi="Subway"/>
          <w:color w:val="000000"/>
          <w:sz w:val="28"/>
          <w:szCs w:val="28"/>
        </w:rPr>
        <w:t>15 - For in Christ Jesus neither circumcision availeth any thing, nor uncircumcision, but a new creature.</w:t>
      </w:r>
    </w:p>
    <w:p w:rsidR="004B1B3F" w:rsidRPr="004B1B3F" w:rsidRDefault="004B1B3F" w:rsidP="004B1B3F">
      <w:pPr>
        <w:pStyle w:val="NormalWeb"/>
        <w:spacing w:after="0"/>
      </w:pPr>
      <w:r w:rsidRPr="004B1B3F">
        <w:rPr>
          <w:color w:val="000000"/>
          <w:sz w:val="28"/>
          <w:szCs w:val="28"/>
        </w:rPr>
        <w:t>To allow the Lord to work , both to impute and impart His life into our spirits,</w:t>
      </w:r>
      <w:r w:rsidRPr="004B1B3F">
        <w:rPr>
          <w:color w:val="000000"/>
        </w:rPr>
        <w:t xml:space="preserve"> we are brought into the reality or “realm” of the spirit where </w:t>
      </w:r>
      <w:r w:rsidRPr="00AC0356">
        <w:rPr>
          <w:b/>
          <w:color w:val="000000"/>
          <w:u w:val="single"/>
        </w:rPr>
        <w:t>this world is crucified unto us, and we unto the world</w:t>
      </w:r>
      <w:r w:rsidRPr="004B1B3F">
        <w:rPr>
          <w:color w:val="000000"/>
        </w:rPr>
        <w:t>. Can we say that we truly belong to the Lord? Also, do we realize that many of His will experience the Christ life that surged through the apostle Paul. Do we think this possible?</w:t>
      </w:r>
    </w:p>
    <w:p w:rsidR="004B1B3F" w:rsidRPr="004B1B3F" w:rsidRDefault="00AC0356" w:rsidP="004B1B3F">
      <w:pPr>
        <w:pStyle w:val="NormalWeb"/>
        <w:spacing w:after="0"/>
      </w:pPr>
      <w:r>
        <w:rPr>
          <w:color w:val="000000"/>
        </w:rPr>
        <w:t>Gal. 6:17</w:t>
      </w:r>
      <w:r w:rsidR="004B1B3F" w:rsidRPr="004B1B3F">
        <w:rPr>
          <w:color w:val="000000"/>
        </w:rPr>
        <w:t>....”</w:t>
      </w:r>
      <w:r w:rsidR="004B1B3F" w:rsidRPr="00AC0356">
        <w:rPr>
          <w:b/>
          <w:color w:val="000000"/>
          <w:u w:val="single"/>
        </w:rPr>
        <w:t>I bear in my body the marks of the Lord Jesus</w:t>
      </w:r>
      <w:r w:rsidR="004B1B3F" w:rsidRPr="004B1B3F">
        <w:rPr>
          <w:color w:val="000000"/>
        </w:rPr>
        <w:t>”.” Will there be some, even here amongst us, that will “bear the marks” of our Lord Jesus? Will some, permit God’s Grace to allow themselves to be Branded for His sake?</w:t>
      </w:r>
    </w:p>
    <w:p w:rsidR="004B1B3F" w:rsidRPr="00AC0356" w:rsidRDefault="004B1B3F" w:rsidP="004B1B3F">
      <w:pPr>
        <w:pStyle w:val="NormalWeb"/>
        <w:spacing w:after="0"/>
        <w:rPr>
          <w:rFonts w:ascii="Georgia" w:hAnsi="Georgia"/>
          <w:color w:val="000000"/>
        </w:rPr>
      </w:pPr>
      <w:r w:rsidRPr="004B1B3F">
        <w:rPr>
          <w:color w:val="000000"/>
          <w:sz w:val="28"/>
          <w:szCs w:val="28"/>
        </w:rPr>
        <w:t>Let us consider what “branding” actually means.</w:t>
      </w:r>
      <w:r w:rsidR="00AC0356">
        <w:rPr>
          <w:sz w:val="28"/>
          <w:szCs w:val="28"/>
        </w:rPr>
        <w:t xml:space="preserve"> </w:t>
      </w:r>
      <w:r w:rsidRPr="004B1B3F">
        <w:rPr>
          <w:rFonts w:ascii="Georgia" w:hAnsi="Georgia"/>
          <w:color w:val="000000"/>
        </w:rPr>
        <w:t>To be branded: (webster) -( Branding: Impressing a mark with a hot iron; fixing a stigma or a mark of reproach.)</w:t>
      </w:r>
      <w:r w:rsidR="00AC0356">
        <w:rPr>
          <w:rFonts w:ascii="Georgia" w:hAnsi="Georgia"/>
          <w:color w:val="000000"/>
        </w:rPr>
        <w:t xml:space="preserve">                                 </w:t>
      </w:r>
      <w:r w:rsidR="00AC0356" w:rsidRPr="00AC0356">
        <w:rPr>
          <w:rFonts w:ascii="Georgia" w:hAnsi="Georgia"/>
          <w:b/>
          <w:color w:val="000000"/>
          <w:u w:val="single"/>
        </w:rPr>
        <w:t>R</w:t>
      </w:r>
      <w:r w:rsidR="00AC0356" w:rsidRPr="00AC0356">
        <w:rPr>
          <w:b/>
          <w:sz w:val="28"/>
          <w:szCs w:val="28"/>
          <w:u w:val="single"/>
        </w:rPr>
        <w:t>ecognition of ownership</w:t>
      </w:r>
      <w:r w:rsidR="00AC0356">
        <w:rPr>
          <w:rFonts w:ascii="Georgia" w:hAnsi="Georgia"/>
          <w:color w:val="000000"/>
        </w:rPr>
        <w:t xml:space="preserve">  </w:t>
      </w:r>
      <w:r w:rsidRPr="004B1B3F">
        <w:rPr>
          <w:color w:val="000000"/>
          <w:sz w:val="28"/>
          <w:szCs w:val="28"/>
        </w:rPr>
        <w:t>The Apostle Paul speaks of his inward crucifixion, as he says in</w:t>
      </w:r>
      <w:r w:rsidRPr="004B1B3F">
        <w:rPr>
          <w:color w:val="000000"/>
        </w:rPr>
        <w:t xml:space="preserve"> </w:t>
      </w:r>
      <w:r w:rsidRPr="004B1B3F">
        <w:rPr>
          <w:rFonts w:ascii="Georgia" w:hAnsi="Georgia"/>
          <w:color w:val="000000"/>
        </w:rPr>
        <w:t>Galations 2:20 “I am crucified with Christ: nevertheless I live; yet not I, but Christ liveth in me: and the life which I now live in the flesh I live by the faith of the Son of God. Who loved me, and</w:t>
      </w:r>
      <w:r>
        <w:t xml:space="preserve"> </w:t>
      </w:r>
      <w:r w:rsidRPr="004B1B3F">
        <w:rPr>
          <w:rFonts w:ascii="Georgia" w:hAnsi="Georgia"/>
          <w:color w:val="000000"/>
        </w:rPr>
        <w:t>gave Himself for me.</w:t>
      </w:r>
    </w:p>
    <w:p w:rsidR="004B1B3F" w:rsidRPr="004B1B3F" w:rsidRDefault="004B1B3F" w:rsidP="004B1B3F">
      <w:pPr>
        <w:pStyle w:val="NormalWeb"/>
        <w:spacing w:after="0"/>
        <w:rPr>
          <w:sz w:val="28"/>
          <w:szCs w:val="28"/>
        </w:rPr>
      </w:pPr>
      <w:r w:rsidRPr="004B1B3F">
        <w:rPr>
          <w:color w:val="000000"/>
          <w:sz w:val="28"/>
          <w:szCs w:val="28"/>
        </w:rPr>
        <w:t>The marks of an inward crucifixion will be plainly evident that one has been “branded” for Christ</w:t>
      </w:r>
    </w:p>
    <w:p w:rsidR="004B1B3F" w:rsidRPr="004B1B3F" w:rsidRDefault="004B1B3F" w:rsidP="004B1B3F">
      <w:pPr>
        <w:pStyle w:val="NormalWeb"/>
        <w:spacing w:after="0"/>
        <w:jc w:val="center"/>
        <w:rPr>
          <w:sz w:val="28"/>
          <w:szCs w:val="28"/>
        </w:rPr>
      </w:pPr>
      <w:r w:rsidRPr="004B1B3F">
        <w:rPr>
          <w:color w:val="000000"/>
          <w:sz w:val="28"/>
          <w:szCs w:val="28"/>
        </w:rPr>
        <w:lastRenderedPageBreak/>
        <w:t xml:space="preserve">-1-BRANDED BY A </w:t>
      </w:r>
      <w:r w:rsidRPr="00ED5CBD">
        <w:rPr>
          <w:b/>
          <w:color w:val="000000"/>
          <w:sz w:val="28"/>
          <w:szCs w:val="28"/>
          <w:u w:val="single"/>
        </w:rPr>
        <w:t>DEVOTION TO A TASK</w:t>
      </w:r>
      <w:r w:rsidRPr="004B1B3F">
        <w:rPr>
          <w:color w:val="000000"/>
          <w:sz w:val="28"/>
          <w:szCs w:val="28"/>
        </w:rPr>
        <w:t xml:space="preserve"> </w:t>
      </w:r>
    </w:p>
    <w:p w:rsidR="004B1B3F" w:rsidRPr="004B1B3F" w:rsidRDefault="004B1B3F" w:rsidP="004B1B3F">
      <w:pPr>
        <w:pStyle w:val="NormalWeb"/>
        <w:spacing w:after="0"/>
      </w:pPr>
      <w:r w:rsidRPr="004B1B3F">
        <w:rPr>
          <w:color w:val="000000"/>
        </w:rPr>
        <w:t>(</w:t>
      </w:r>
      <w:r w:rsidRPr="004B1B3F">
        <w:rPr>
          <w:rFonts w:ascii="Georgia" w:hAnsi="Georgia"/>
          <w:color w:val="000000"/>
        </w:rPr>
        <w:t>Philippians 3: 13-14) Brethren, I count not myself to have apprehendd: but this one thing I do, forgetting those things which are behind, and reaching forth unto those things which are before.</w:t>
      </w:r>
    </w:p>
    <w:p w:rsidR="004B1B3F" w:rsidRPr="004B1B3F" w:rsidRDefault="004B1B3F" w:rsidP="004B1B3F">
      <w:pPr>
        <w:pStyle w:val="NormalWeb"/>
        <w:spacing w:after="0"/>
      </w:pPr>
      <w:r w:rsidRPr="004B1B3F">
        <w:rPr>
          <w:rFonts w:ascii="Georgia" w:hAnsi="Georgia"/>
          <w:color w:val="000000"/>
        </w:rPr>
        <w:t>I press toward the mark of the high calling of God in Christ Jesus.</w:t>
      </w:r>
    </w:p>
    <w:p w:rsidR="004B1B3F" w:rsidRPr="004B1B3F" w:rsidRDefault="004B1B3F" w:rsidP="004B1B3F">
      <w:pPr>
        <w:pStyle w:val="NormalWeb"/>
        <w:spacing w:after="0"/>
        <w:rPr>
          <w:sz w:val="28"/>
          <w:szCs w:val="28"/>
        </w:rPr>
      </w:pPr>
      <w:r w:rsidRPr="004B1B3F">
        <w:rPr>
          <w:color w:val="000000"/>
          <w:sz w:val="28"/>
          <w:szCs w:val="28"/>
        </w:rPr>
        <w:t>I believe God can bring us into a place where we can be made blind to what others of the world glory in.</w:t>
      </w:r>
    </w:p>
    <w:p w:rsidR="004B1B3F" w:rsidRPr="004B1B3F" w:rsidRDefault="004B1B3F" w:rsidP="004B1B3F">
      <w:pPr>
        <w:pStyle w:val="NormalWeb"/>
        <w:spacing w:after="0"/>
      </w:pPr>
      <w:r w:rsidRPr="004B1B3F">
        <w:rPr>
          <w:color w:val="000000"/>
          <w:sz w:val="28"/>
          <w:szCs w:val="28"/>
        </w:rPr>
        <w:t>We can be branded to the task of being spiritually separated from the ways of this present world</w:t>
      </w:r>
      <w:r w:rsidRPr="004B1B3F">
        <w:rPr>
          <w:color w:val="000000"/>
        </w:rPr>
        <w:t>. Our task will not be so much getting our “views” out there, but overcoming the works of the enemy.</w:t>
      </w:r>
    </w:p>
    <w:p w:rsidR="004B1B3F" w:rsidRPr="004B1B3F" w:rsidRDefault="004B1B3F" w:rsidP="004B1B3F">
      <w:pPr>
        <w:pStyle w:val="NormalWeb"/>
        <w:spacing w:after="0"/>
      </w:pPr>
      <w:r w:rsidRPr="00AD3A4A">
        <w:rPr>
          <w:b/>
          <w:color w:val="000000"/>
          <w:sz w:val="28"/>
          <w:szCs w:val="28"/>
          <w:u w:val="single"/>
        </w:rPr>
        <w:t>To be branded to the task</w:t>
      </w:r>
      <w:r w:rsidRPr="004B1B3F">
        <w:rPr>
          <w:color w:val="000000"/>
          <w:sz w:val="28"/>
          <w:szCs w:val="28"/>
        </w:rPr>
        <w:t xml:space="preserve">, a “wilderness” experience has to lived. </w:t>
      </w:r>
      <w:r w:rsidRPr="004B1B3F">
        <w:rPr>
          <w:color w:val="000000"/>
        </w:rPr>
        <w:t>If allowed, like our brother Paul in Arabia, we are to allow the Lord to transfigure our spiritual being, our minds and hearts, to propel us to press toward that mark, that branding of the high calling of God in Christ Jesus!</w:t>
      </w:r>
    </w:p>
    <w:p w:rsidR="004B1B3F" w:rsidRPr="00ED5CBD" w:rsidRDefault="004B1B3F" w:rsidP="004B1B3F">
      <w:pPr>
        <w:pStyle w:val="NormalWeb"/>
        <w:spacing w:after="0"/>
        <w:ind w:firstLine="720"/>
        <w:rPr>
          <w:b/>
          <w:sz w:val="28"/>
          <w:szCs w:val="28"/>
          <w:u w:val="single"/>
        </w:rPr>
      </w:pPr>
      <w:r w:rsidRPr="004B1B3F">
        <w:rPr>
          <w:color w:val="000000"/>
          <w:sz w:val="28"/>
          <w:szCs w:val="28"/>
        </w:rPr>
        <w:t xml:space="preserve">-2- BRANDED BY </w:t>
      </w:r>
      <w:r w:rsidRPr="00ED5CBD">
        <w:rPr>
          <w:b/>
          <w:color w:val="000000"/>
          <w:sz w:val="28"/>
          <w:szCs w:val="28"/>
          <w:u w:val="single"/>
        </w:rPr>
        <w:t>HUMILITY</w:t>
      </w:r>
    </w:p>
    <w:p w:rsidR="004B1B3F" w:rsidRPr="004B1B3F" w:rsidRDefault="004B1B3F" w:rsidP="004B1B3F">
      <w:pPr>
        <w:pStyle w:val="NormalWeb"/>
        <w:spacing w:after="0"/>
      </w:pPr>
      <w:r w:rsidRPr="004B1B3F">
        <w:rPr>
          <w:color w:val="000000"/>
        </w:rPr>
        <w:t>(Philippians 3:4-6) Here we read of Paul’s heritage, his lineage, and his religious acumen. In reading a quote from an old Welsh saint, “If you know Hebrew, Greek, and Latin, do not put them where Pilate did, at the head of Christ, but put them at His feet.”</w:t>
      </w:r>
    </w:p>
    <w:p w:rsidR="004B1B3F" w:rsidRPr="00AD3A4A" w:rsidRDefault="004B1B3F" w:rsidP="004B1B3F">
      <w:pPr>
        <w:pStyle w:val="NormalWeb"/>
        <w:spacing w:after="0"/>
        <w:rPr>
          <w:b/>
          <w:sz w:val="28"/>
          <w:szCs w:val="28"/>
        </w:rPr>
      </w:pPr>
      <w:r w:rsidRPr="004B1B3F">
        <w:rPr>
          <w:color w:val="000000"/>
        </w:rPr>
        <w:t>(</w:t>
      </w:r>
      <w:r w:rsidRPr="004B1B3F">
        <w:rPr>
          <w:rFonts w:ascii="Georgia" w:hAnsi="Georgia"/>
          <w:color w:val="000000"/>
        </w:rPr>
        <w:t xml:space="preserve">Philippians 3:7,8) But what things were gain to me, those I counted loss for Christ. </w:t>
      </w:r>
      <w:r w:rsidR="00AD3A4A">
        <w:rPr>
          <w:rFonts w:ascii="Georgia" w:hAnsi="Georgia"/>
          <w:color w:val="000000"/>
        </w:rPr>
        <w:t xml:space="preserve">              </w:t>
      </w:r>
      <w:r w:rsidR="00AD3A4A" w:rsidRPr="00AD3A4A">
        <w:rPr>
          <w:rFonts w:ascii="Georgia" w:hAnsi="Georgia"/>
          <w:b/>
          <w:color w:val="000000"/>
        </w:rPr>
        <w:t xml:space="preserve"> </w:t>
      </w:r>
      <w:r w:rsidRPr="00AD3A4A">
        <w:rPr>
          <w:rFonts w:ascii="Georgia" w:hAnsi="Georgia"/>
          <w:b/>
          <w:color w:val="000000"/>
          <w:sz w:val="28"/>
          <w:szCs w:val="28"/>
          <w:u w:val="single"/>
        </w:rPr>
        <w:t>BRANDED</w:t>
      </w:r>
      <w:r w:rsidRPr="00AD3A4A">
        <w:rPr>
          <w:rFonts w:ascii="Georgia" w:hAnsi="Georgia"/>
          <w:color w:val="000000"/>
          <w:sz w:val="28"/>
          <w:szCs w:val="28"/>
        </w:rPr>
        <w:t>!</w:t>
      </w:r>
      <w:r w:rsidR="00AD3A4A">
        <w:t xml:space="preserve">                                           </w:t>
      </w:r>
      <w:r w:rsidRPr="004B1B3F">
        <w:rPr>
          <w:rFonts w:ascii="Georgia" w:hAnsi="Georgia"/>
          <w:color w:val="000000"/>
        </w:rPr>
        <w:t>Yea doubtless, and I count all things but loss for the excellency of the knowledge of Christ Jesus my Lord: For</w:t>
      </w:r>
      <w:r w:rsidR="00AD3A4A">
        <w:rPr>
          <w:rFonts w:ascii="Georgia" w:hAnsi="Georgia"/>
          <w:color w:val="000000"/>
        </w:rPr>
        <w:t xml:space="preserve"> </w:t>
      </w:r>
      <w:r w:rsidRPr="004B1B3F">
        <w:rPr>
          <w:rFonts w:ascii="Georgia" w:hAnsi="Georgia"/>
          <w:color w:val="000000"/>
        </w:rPr>
        <w:t>whom I have suffered the loss of all things, and do count them but dung, that I may win Christ.</w:t>
      </w:r>
      <w:r w:rsidRPr="004B1B3F">
        <w:rPr>
          <w:color w:val="000000"/>
        </w:rPr>
        <w:t xml:space="preserve"> </w:t>
      </w:r>
      <w:r w:rsidR="00AD3A4A">
        <w:rPr>
          <w:color w:val="000000"/>
        </w:rPr>
        <w:t xml:space="preserve">  </w:t>
      </w:r>
      <w:r w:rsidRPr="00AD3A4A">
        <w:rPr>
          <w:b/>
          <w:color w:val="000000"/>
          <w:sz w:val="28"/>
          <w:szCs w:val="28"/>
          <w:u w:val="single"/>
        </w:rPr>
        <w:t>BRANDED</w:t>
      </w:r>
      <w:r w:rsidRPr="00AD3A4A">
        <w:rPr>
          <w:b/>
          <w:color w:val="000000"/>
          <w:sz w:val="28"/>
          <w:szCs w:val="28"/>
        </w:rPr>
        <w:t>!</w:t>
      </w:r>
    </w:p>
    <w:p w:rsidR="004B1B3F" w:rsidRPr="004B1B3F" w:rsidRDefault="004B1B3F" w:rsidP="004B1B3F">
      <w:pPr>
        <w:pStyle w:val="NormalWeb"/>
        <w:spacing w:after="0"/>
      </w:pPr>
      <w:r w:rsidRPr="004B1B3F">
        <w:rPr>
          <w:color w:val="000000"/>
        </w:rPr>
        <w:t>Can we say we live in great joy, do we possess the humility of nothing left to lose?</w:t>
      </w:r>
    </w:p>
    <w:p w:rsidR="004B1B3F" w:rsidRPr="004B1B3F" w:rsidRDefault="004B1B3F" w:rsidP="004B1B3F">
      <w:pPr>
        <w:pStyle w:val="NormalWeb"/>
        <w:spacing w:after="0"/>
      </w:pPr>
      <w:r w:rsidRPr="004B1B3F">
        <w:rPr>
          <w:color w:val="000000"/>
        </w:rPr>
        <w:t>Do I still have an opinion of myself?</w:t>
      </w:r>
    </w:p>
    <w:p w:rsidR="004B1B3F" w:rsidRPr="004B1B3F" w:rsidRDefault="004B1B3F" w:rsidP="004B1B3F">
      <w:pPr>
        <w:pStyle w:val="NormalWeb"/>
        <w:spacing w:after="0"/>
      </w:pPr>
      <w:r w:rsidRPr="004B1B3F">
        <w:rPr>
          <w:color w:val="000000"/>
        </w:rPr>
        <w:t>Do I still fear to fall?</w:t>
      </w:r>
    </w:p>
    <w:p w:rsidR="004B1B3F" w:rsidRPr="004B1B3F" w:rsidRDefault="004B1B3F" w:rsidP="004B1B3F">
      <w:pPr>
        <w:pStyle w:val="NormalWeb"/>
        <w:spacing w:after="0"/>
      </w:pPr>
      <w:r w:rsidRPr="004B1B3F">
        <w:rPr>
          <w:color w:val="000000"/>
        </w:rPr>
        <w:t>Are we yet “branded”?</w:t>
      </w:r>
    </w:p>
    <w:p w:rsidR="004B1B3F" w:rsidRPr="004B1B3F" w:rsidRDefault="004B1B3F" w:rsidP="004B1B3F">
      <w:pPr>
        <w:pStyle w:val="NormalWeb"/>
        <w:spacing w:after="0"/>
      </w:pPr>
      <w:r w:rsidRPr="004B1B3F">
        <w:rPr>
          <w:color w:val="000000"/>
        </w:rPr>
        <w:t>(</w:t>
      </w:r>
      <w:r w:rsidRPr="004B1B3F">
        <w:rPr>
          <w:rFonts w:ascii="Georgia" w:hAnsi="Georgia"/>
          <w:color w:val="000000"/>
        </w:rPr>
        <w:t>1Peter 3:4) But let it be the hidden man of the heart, in that which is not corruptible; even the ornament of a meek and quiet spirit, which is in the sight of God of great price.</w:t>
      </w:r>
    </w:p>
    <w:p w:rsidR="004B1B3F" w:rsidRPr="004B1B3F" w:rsidRDefault="004B1B3F" w:rsidP="004B1B3F">
      <w:pPr>
        <w:pStyle w:val="NormalWeb"/>
        <w:spacing w:after="0"/>
        <w:ind w:firstLine="720"/>
        <w:rPr>
          <w:sz w:val="28"/>
          <w:szCs w:val="28"/>
        </w:rPr>
      </w:pPr>
      <w:r w:rsidRPr="004B1B3F">
        <w:rPr>
          <w:color w:val="000000"/>
          <w:sz w:val="28"/>
          <w:szCs w:val="28"/>
        </w:rPr>
        <w:t xml:space="preserve">-3 BRANDED BY </w:t>
      </w:r>
      <w:r w:rsidRPr="00ED5CBD">
        <w:rPr>
          <w:b/>
          <w:color w:val="000000"/>
          <w:sz w:val="28"/>
          <w:szCs w:val="28"/>
          <w:u w:val="single"/>
        </w:rPr>
        <w:t>SUFFERING</w:t>
      </w:r>
    </w:p>
    <w:p w:rsidR="004B1B3F" w:rsidRPr="004B1B3F" w:rsidRDefault="004B1B3F" w:rsidP="004B1B3F">
      <w:pPr>
        <w:pStyle w:val="NormalWeb"/>
        <w:spacing w:after="0"/>
      </w:pPr>
      <w:r w:rsidRPr="004B1B3F">
        <w:rPr>
          <w:color w:val="000000"/>
        </w:rPr>
        <w:t xml:space="preserve">(Romans 8: 35-39) </w:t>
      </w:r>
    </w:p>
    <w:p w:rsidR="004B1B3F" w:rsidRPr="004B1B3F" w:rsidRDefault="004B1B3F" w:rsidP="004B1B3F">
      <w:pPr>
        <w:pStyle w:val="NormalWeb"/>
        <w:spacing w:after="0"/>
      </w:pPr>
      <w:r w:rsidRPr="004B1B3F">
        <w:rPr>
          <w:color w:val="000000"/>
        </w:rPr>
        <w:t>Famine, peril, nakedness, and sword. This is the body branded in suffering.</w:t>
      </w:r>
    </w:p>
    <w:p w:rsidR="004B1B3F" w:rsidRPr="004B1B3F" w:rsidRDefault="004B1B3F" w:rsidP="004B1B3F">
      <w:pPr>
        <w:pStyle w:val="NormalWeb"/>
        <w:spacing w:after="0"/>
      </w:pPr>
      <w:r w:rsidRPr="004B1B3F">
        <w:rPr>
          <w:color w:val="000000"/>
        </w:rPr>
        <w:t>Tribulation. This could be the mind branded in suffering.</w:t>
      </w:r>
    </w:p>
    <w:p w:rsidR="004B1B3F" w:rsidRPr="004B1B3F" w:rsidRDefault="004B1B3F" w:rsidP="004B1B3F">
      <w:pPr>
        <w:pStyle w:val="NormalWeb"/>
        <w:spacing w:after="0"/>
      </w:pPr>
      <w:r w:rsidRPr="004B1B3F">
        <w:rPr>
          <w:color w:val="000000"/>
        </w:rPr>
        <w:t>Distress, persecution. This could be the spirit branded in suffering.</w:t>
      </w:r>
    </w:p>
    <w:p w:rsidR="004B1B3F" w:rsidRPr="004B1B3F" w:rsidRDefault="004B1B3F" w:rsidP="004B1B3F">
      <w:pPr>
        <w:pStyle w:val="NormalWeb"/>
        <w:spacing w:after="0"/>
      </w:pPr>
      <w:r w:rsidRPr="004B1B3F">
        <w:rPr>
          <w:color w:val="000000"/>
        </w:rPr>
        <w:t>Paul made war on all that made war against God.</w:t>
      </w:r>
    </w:p>
    <w:p w:rsidR="004B1B3F" w:rsidRPr="004B1B3F" w:rsidRDefault="004B1B3F" w:rsidP="004B1B3F">
      <w:pPr>
        <w:pStyle w:val="NormalWeb"/>
        <w:spacing w:after="0"/>
      </w:pPr>
      <w:r w:rsidRPr="004B1B3F">
        <w:rPr>
          <w:color w:val="000000"/>
        </w:rPr>
        <w:t>Look at this man Paul! This one with the scarred body, the stooped figure of a man chastened, yea, “branded” by suffering.</w:t>
      </w:r>
    </w:p>
    <w:p w:rsidR="004B1B3F" w:rsidRPr="004B1B3F" w:rsidRDefault="004B1B3F" w:rsidP="004B1B3F">
      <w:pPr>
        <w:pStyle w:val="NormalWeb"/>
        <w:spacing w:after="0"/>
      </w:pPr>
      <w:r w:rsidRPr="004B1B3F">
        <w:rPr>
          <w:color w:val="000000"/>
        </w:rPr>
        <w:t>(Read 2 Cor 11:22-28)</w:t>
      </w:r>
    </w:p>
    <w:p w:rsidR="004B1B3F" w:rsidRPr="004B1B3F" w:rsidRDefault="004B1B3F" w:rsidP="004B1B3F">
      <w:pPr>
        <w:pStyle w:val="NormalWeb"/>
        <w:spacing w:after="0"/>
      </w:pPr>
      <w:r w:rsidRPr="004B1B3F">
        <w:rPr>
          <w:color w:val="000000"/>
        </w:rPr>
        <w:t xml:space="preserve">And, after reading of his sufferings, Paul writes it off as “nothing”, because he allowed himself to be “branded” for </w:t>
      </w:r>
      <w:r w:rsidR="00ED5CBD">
        <w:rPr>
          <w:color w:val="000000"/>
        </w:rPr>
        <w:t xml:space="preserve">his Lord and </w:t>
      </w:r>
      <w:r w:rsidRPr="004B1B3F">
        <w:rPr>
          <w:color w:val="000000"/>
        </w:rPr>
        <w:t xml:space="preserve">master, Jesus Christ. - </w:t>
      </w:r>
      <w:r w:rsidRPr="00ED5CBD">
        <w:rPr>
          <w:b/>
          <w:color w:val="000000"/>
          <w:sz w:val="28"/>
          <w:szCs w:val="28"/>
          <w:u w:val="single"/>
        </w:rPr>
        <w:t>BRANDED</w:t>
      </w:r>
      <w:r w:rsidRPr="00ED5CBD">
        <w:rPr>
          <w:b/>
          <w:color w:val="000000"/>
          <w:sz w:val="28"/>
          <w:szCs w:val="28"/>
        </w:rPr>
        <w:t>!</w:t>
      </w:r>
    </w:p>
    <w:p w:rsidR="004B1B3F" w:rsidRPr="004B1B3F" w:rsidRDefault="004B1B3F" w:rsidP="004B1B3F">
      <w:pPr>
        <w:pStyle w:val="NormalWeb"/>
        <w:spacing w:after="0"/>
      </w:pPr>
      <w:r w:rsidRPr="004B1B3F">
        <w:rPr>
          <w:color w:val="000000"/>
        </w:rPr>
        <w:t>(</w:t>
      </w:r>
      <w:r w:rsidRPr="004B1B3F">
        <w:rPr>
          <w:rFonts w:ascii="Georgia" w:hAnsi="Georgia"/>
          <w:color w:val="000000"/>
        </w:rPr>
        <w:t>2 Corinthians 4:17) For our light affliction, which is but for a moment, worketh for us a far more exceeding and eternal weight of glory)</w:t>
      </w:r>
    </w:p>
    <w:p w:rsidR="004B1B3F" w:rsidRPr="00ED5CBD" w:rsidRDefault="004B1B3F" w:rsidP="004B1B3F">
      <w:pPr>
        <w:pStyle w:val="NormalWeb"/>
        <w:spacing w:after="0"/>
        <w:ind w:firstLine="720"/>
        <w:rPr>
          <w:b/>
          <w:sz w:val="28"/>
          <w:szCs w:val="28"/>
          <w:u w:val="single"/>
        </w:rPr>
      </w:pPr>
      <w:r w:rsidRPr="004B1B3F">
        <w:rPr>
          <w:color w:val="000000"/>
          <w:sz w:val="28"/>
          <w:szCs w:val="28"/>
        </w:rPr>
        <w:t xml:space="preserve">-4- BRANDED BY </w:t>
      </w:r>
      <w:r w:rsidRPr="00ED5CBD">
        <w:rPr>
          <w:b/>
          <w:color w:val="000000"/>
          <w:sz w:val="28"/>
          <w:szCs w:val="28"/>
          <w:u w:val="single"/>
        </w:rPr>
        <w:t>LOVE</w:t>
      </w:r>
    </w:p>
    <w:p w:rsidR="00ED5CBD" w:rsidRPr="00ED5CBD" w:rsidRDefault="00ED5CBD" w:rsidP="00ED5CBD">
      <w:pPr>
        <w:pStyle w:val="NormalWeb"/>
        <w:rPr>
          <w:color w:val="000000"/>
        </w:rPr>
      </w:pPr>
      <w:r w:rsidRPr="00ED5CBD">
        <w:rPr>
          <w:b/>
          <w:color w:val="000000"/>
        </w:rPr>
        <w:t>Ro</w:t>
      </w:r>
      <w:r w:rsidR="00AC0356">
        <w:rPr>
          <w:b/>
          <w:color w:val="000000"/>
        </w:rPr>
        <w:t>mans</w:t>
      </w:r>
      <w:r w:rsidRPr="00ED5CBD">
        <w:rPr>
          <w:color w:val="000000"/>
        </w:rPr>
        <w:t xml:space="preserve"> 9:1 I say the truth in Christ, I lie not, my conscience also </w:t>
      </w:r>
      <w:r w:rsidRPr="00C67670">
        <w:rPr>
          <w:b/>
          <w:color w:val="000000"/>
          <w:u w:val="single"/>
        </w:rPr>
        <w:t>bearing me witness in the Holy Ghost</w:t>
      </w:r>
      <w:r w:rsidRPr="00ED5CBD">
        <w:rPr>
          <w:color w:val="000000"/>
        </w:rPr>
        <w:t xml:space="preserve">,2 That I have great heaviness and continual sorrow in my heart. 3 For I could wish that myself were accursed from Christ for my brethren, my kinsmen according to the flesh: </w:t>
      </w:r>
    </w:p>
    <w:p w:rsidR="004B1B3F" w:rsidRPr="004B1B3F" w:rsidRDefault="004B1B3F" w:rsidP="00ED5CBD">
      <w:pPr>
        <w:pStyle w:val="NormalWeb"/>
        <w:spacing w:after="0"/>
      </w:pPr>
      <w:r w:rsidRPr="004B1B3F">
        <w:rPr>
          <w:color w:val="000000"/>
        </w:rPr>
        <w:t xml:space="preserve">A man has to be dead center in the will of God, and even at times to walk a “tightrope” of obedience to have the Holy </w:t>
      </w:r>
      <w:r w:rsidR="00C67670">
        <w:rPr>
          <w:color w:val="000000"/>
        </w:rPr>
        <w:t>Ghost to bear witness to our</w:t>
      </w:r>
      <w:r w:rsidRPr="004B1B3F">
        <w:rPr>
          <w:color w:val="000000"/>
        </w:rPr>
        <w:t xml:space="preserve"> witness.</w:t>
      </w:r>
      <w:r w:rsidR="00C67670">
        <w:rPr>
          <w:color w:val="000000"/>
        </w:rPr>
        <w:t xml:space="preserve"> </w:t>
      </w:r>
    </w:p>
    <w:p w:rsidR="004B1B3F" w:rsidRPr="004B1B3F" w:rsidRDefault="004B1B3F" w:rsidP="004B1B3F">
      <w:pPr>
        <w:pStyle w:val="NormalWeb"/>
        <w:spacing w:after="0"/>
      </w:pPr>
      <w:r w:rsidRPr="004B1B3F">
        <w:rPr>
          <w:color w:val="000000"/>
        </w:rPr>
        <w:t>Nothing could cast out the passion this man Paul carried in his spirit, and his heart. This man Paul burned and burned with a passion for His Lord, the lost, and the least. Would to God I would even have a grain of sulphur to start the flame of such passion for souls! Lord forgive me.</w:t>
      </w:r>
    </w:p>
    <w:p w:rsidR="004B1B3F" w:rsidRPr="004B1B3F" w:rsidRDefault="004B1B3F" w:rsidP="004B1B3F">
      <w:pPr>
        <w:pStyle w:val="NormalWeb"/>
        <w:spacing w:after="0"/>
        <w:rPr>
          <w:sz w:val="28"/>
          <w:szCs w:val="28"/>
        </w:rPr>
      </w:pPr>
      <w:r w:rsidRPr="004B1B3F">
        <w:rPr>
          <w:color w:val="000000"/>
          <w:sz w:val="28"/>
          <w:szCs w:val="28"/>
        </w:rPr>
        <w:t xml:space="preserve">We need to be </w:t>
      </w:r>
      <w:r w:rsidRPr="00ED5CBD">
        <w:rPr>
          <w:b/>
          <w:color w:val="000000"/>
          <w:sz w:val="28"/>
          <w:szCs w:val="28"/>
          <w:u w:val="single"/>
        </w:rPr>
        <w:t>branded</w:t>
      </w:r>
      <w:r w:rsidRPr="004B1B3F">
        <w:rPr>
          <w:color w:val="000000"/>
          <w:sz w:val="28"/>
          <w:szCs w:val="28"/>
        </w:rPr>
        <w:t xml:space="preserve"> with this passion, and this fire for God.</w:t>
      </w:r>
    </w:p>
    <w:p w:rsidR="006B78C9" w:rsidRPr="006B78C9" w:rsidRDefault="006B78C9" w:rsidP="00ED5CBD">
      <w:pPr>
        <w:pStyle w:val="NormalWeb"/>
        <w:rPr>
          <w:b/>
          <w:sz w:val="36"/>
          <w:szCs w:val="36"/>
          <w:u w:val="single"/>
        </w:rPr>
      </w:pPr>
      <w:r w:rsidRPr="007A71DA">
        <w:rPr>
          <w:b/>
          <w:u w:val="single"/>
        </w:rPr>
        <w:t>Branded</w:t>
      </w:r>
      <w:r>
        <w:t>—</w:t>
      </w:r>
      <w:r w:rsidRPr="00AC0356">
        <w:t>s</w:t>
      </w:r>
      <w:r>
        <w:t xml:space="preserve">car of </w:t>
      </w:r>
      <w:r w:rsidRPr="007A71DA">
        <w:rPr>
          <w:u w:val="single"/>
        </w:rPr>
        <w:t>service</w:t>
      </w:r>
      <w:r>
        <w:t>-</w:t>
      </w:r>
      <w:r w:rsidRPr="00AC0356">
        <w:t>mark</w:t>
      </w:r>
      <w:r>
        <w:t xml:space="preserve"> of suffering-Humility-</w:t>
      </w:r>
      <w:r w:rsidRPr="006B78C9">
        <w:rPr>
          <w:b/>
          <w:sz w:val="36"/>
          <w:szCs w:val="36"/>
          <w:u w:val="single"/>
        </w:rPr>
        <w:t>Love</w:t>
      </w:r>
    </w:p>
    <w:p w:rsidR="00ED5CBD" w:rsidRPr="00ED5CBD" w:rsidRDefault="004B1B3F" w:rsidP="00ED5CBD">
      <w:pPr>
        <w:pStyle w:val="NormalWeb"/>
        <w:rPr>
          <w:color w:val="000000"/>
        </w:rPr>
      </w:pPr>
      <w:r w:rsidRPr="004B1B3F">
        <w:rPr>
          <w:color w:val="000000"/>
        </w:rPr>
        <w:t>2Co</w:t>
      </w:r>
      <w:r w:rsidR="00AC0356">
        <w:rPr>
          <w:color w:val="000000"/>
        </w:rPr>
        <w:t>r.</w:t>
      </w:r>
      <w:r w:rsidRPr="004B1B3F">
        <w:rPr>
          <w:color w:val="000000"/>
        </w:rPr>
        <w:t xml:space="preserve"> 2:4 For out of </w:t>
      </w:r>
      <w:r w:rsidRPr="006B78C9">
        <w:rPr>
          <w:color w:val="000000"/>
          <w:u w:val="single"/>
        </w:rPr>
        <w:t>much affliction and anguish of heart</w:t>
      </w:r>
      <w:r w:rsidRPr="004B1B3F">
        <w:rPr>
          <w:color w:val="000000"/>
        </w:rPr>
        <w:t xml:space="preserve"> I wrote unto you with many tears; not that ye should be grieved, but that ye might know the love which I have more abundantly unto you.</w:t>
      </w:r>
      <w:r w:rsidR="00ED5CBD">
        <w:rPr>
          <w:color w:val="000000"/>
        </w:rPr>
        <w:t xml:space="preserve">                                          </w:t>
      </w:r>
      <w:r w:rsidR="00ED5CBD" w:rsidRPr="00ED5CBD">
        <w:rPr>
          <w:color w:val="000000"/>
        </w:rPr>
        <w:t xml:space="preserve">6:6 By pureness, by knowledge, by </w:t>
      </w:r>
      <w:r w:rsidR="00ED5CBD" w:rsidRPr="006B78C9">
        <w:rPr>
          <w:b/>
          <w:color w:val="000000"/>
          <w:u w:val="single"/>
        </w:rPr>
        <w:t>longsuffering</w:t>
      </w:r>
      <w:r w:rsidR="00ED5CBD" w:rsidRPr="00ED5CBD">
        <w:rPr>
          <w:color w:val="000000"/>
        </w:rPr>
        <w:t>, by kindness, by the Holy Ghost, by love unfeigned,</w:t>
      </w:r>
    </w:p>
    <w:p w:rsidR="004B1B3F" w:rsidRDefault="00ED5CBD" w:rsidP="00ED5CBD">
      <w:pPr>
        <w:pStyle w:val="NormalWeb"/>
      </w:pPr>
      <w:r>
        <w:t>2Co</w:t>
      </w:r>
      <w:r w:rsidR="00AC0356">
        <w:t>r.</w:t>
      </w:r>
      <w:r>
        <w:t xml:space="preserve"> 12:15 And I will very gladly spend and be spent for you; though the more abundantly I love you, the less I be loved. </w:t>
      </w:r>
    </w:p>
    <w:p w:rsidR="00AC0356" w:rsidRDefault="00ED5CBD" w:rsidP="00ED5CBD">
      <w:pPr>
        <w:pStyle w:val="NormalWeb"/>
      </w:pPr>
      <w:r>
        <w:t>Eph</w:t>
      </w:r>
      <w:r w:rsidR="00AC0356">
        <w:t>.</w:t>
      </w:r>
      <w:r>
        <w:t xml:space="preserve"> 3:19 And to know the love of Christ, which passeth knowledge, that ye might be filled with all the fulness of God. </w:t>
      </w:r>
    </w:p>
    <w:p w:rsidR="009051F1" w:rsidRDefault="00AC0356" w:rsidP="00ED5CBD">
      <w:pPr>
        <w:pStyle w:val="NormalWeb"/>
      </w:pPr>
      <w:r>
        <w:t xml:space="preserve"> </w:t>
      </w:r>
      <w:r w:rsidR="00ED5CBD">
        <w:t>4:2 With all lowliness and meekness, with longsuffering, forbearing one another in love;</w:t>
      </w:r>
      <w:r w:rsidR="00FF009D">
        <w:t xml:space="preserve">    </w:t>
      </w:r>
    </w:p>
    <w:sectPr w:rsidR="009051F1" w:rsidSect="00173D58">
      <w:pgSz w:w="7920" w:h="12240" w:orient="landscape" w:code="1"/>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72E9" w:rsidRDefault="009272E9">
      <w:r>
        <w:separator/>
      </w:r>
    </w:p>
  </w:endnote>
  <w:endnote w:type="continuationSeparator" w:id="0">
    <w:p w:rsidR="009272E9" w:rsidRDefault="009272E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Subway">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72E9" w:rsidRDefault="009272E9">
      <w:r>
        <w:separator/>
      </w:r>
    </w:p>
  </w:footnote>
  <w:footnote w:type="continuationSeparator" w:id="0">
    <w:p w:rsidR="009272E9" w:rsidRDefault="009272E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391618"/>
    <w:multiLevelType w:val="hybridMultilevel"/>
    <w:tmpl w:val="07E66236"/>
    <w:lvl w:ilvl="0" w:tplc="D76E150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164A3D56"/>
    <w:multiLevelType w:val="hybridMultilevel"/>
    <w:tmpl w:val="AC32AA9E"/>
    <w:lvl w:ilvl="0" w:tplc="3250A14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DF734E5"/>
    <w:multiLevelType w:val="hybridMultilevel"/>
    <w:tmpl w:val="21807642"/>
    <w:lvl w:ilvl="0" w:tplc="E16445B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20A62F9A"/>
    <w:multiLevelType w:val="hybridMultilevel"/>
    <w:tmpl w:val="F62EF0C4"/>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1027BE1"/>
    <w:multiLevelType w:val="hybridMultilevel"/>
    <w:tmpl w:val="51269AB6"/>
    <w:lvl w:ilvl="0" w:tplc="77BE2802">
      <w:start w:val="1"/>
      <w:numFmt w:val="upperLetter"/>
      <w:lvlText w:val="%1."/>
      <w:lvlJc w:val="left"/>
      <w:pPr>
        <w:tabs>
          <w:tab w:val="num" w:pos="720"/>
        </w:tabs>
        <w:ind w:left="720" w:hanging="360"/>
      </w:pPr>
      <w:rPr>
        <w:rFonts w:hint="default"/>
        <w:color w:val="999999"/>
      </w:rPr>
    </w:lvl>
    <w:lvl w:ilvl="1" w:tplc="6F021344">
      <w:start w:val="1"/>
      <w:numFmt w:val="decimal"/>
      <w:lvlText w:val="%2."/>
      <w:lvlJc w:val="left"/>
      <w:pPr>
        <w:tabs>
          <w:tab w:val="num" w:pos="1440"/>
        </w:tabs>
        <w:ind w:left="1440" w:hanging="360"/>
      </w:pPr>
      <w:rPr>
        <w:rFonts w:hint="default"/>
      </w:rPr>
    </w:lvl>
    <w:lvl w:ilvl="2" w:tplc="2F3C810A">
      <w:start w:val="1"/>
      <w:numFmt w:val="lowerLetter"/>
      <w:lvlText w:val="%3."/>
      <w:lvlJc w:val="left"/>
      <w:pPr>
        <w:tabs>
          <w:tab w:val="num" w:pos="2340"/>
        </w:tabs>
        <w:ind w:left="2340" w:hanging="360"/>
      </w:pPr>
      <w:rPr>
        <w:rFonts w:hint="default"/>
      </w:rPr>
    </w:lvl>
    <w:lvl w:ilvl="3" w:tplc="08E2376A">
      <w:start w:val="1"/>
      <w:numFmt w:val="decimal"/>
      <w:lvlText w:val="(%4)"/>
      <w:lvlJc w:val="left"/>
      <w:pPr>
        <w:tabs>
          <w:tab w:val="num" w:pos="2910"/>
        </w:tabs>
        <w:ind w:left="2910" w:hanging="390"/>
      </w:pPr>
      <w:rPr>
        <w:rFonts w:hint="default"/>
      </w:rPr>
    </w:lvl>
    <w:lvl w:ilvl="4" w:tplc="BB1EE656">
      <w:start w:val="1"/>
      <w:numFmt w:val="bullet"/>
      <w:lvlText w:val=""/>
      <w:lvlJc w:val="left"/>
      <w:pPr>
        <w:tabs>
          <w:tab w:val="num" w:pos="3600"/>
        </w:tabs>
        <w:ind w:left="3600" w:hanging="360"/>
      </w:pPr>
      <w:rPr>
        <w:rFonts w:ascii="Symbol" w:eastAsia="Times New Roman" w:hAnsi="Symbol" w:cs="Times New Roman"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8FA341F"/>
    <w:multiLevelType w:val="hybridMultilevel"/>
    <w:tmpl w:val="4F34DDDC"/>
    <w:lvl w:ilvl="0" w:tplc="78DC28A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9136AF2"/>
    <w:multiLevelType w:val="hybridMultilevel"/>
    <w:tmpl w:val="669E35A0"/>
    <w:lvl w:ilvl="0" w:tplc="4E6029E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FC67438"/>
    <w:multiLevelType w:val="hybridMultilevel"/>
    <w:tmpl w:val="C5E43A08"/>
    <w:lvl w:ilvl="0" w:tplc="BE14B73A">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27C6F9B"/>
    <w:multiLevelType w:val="hybridMultilevel"/>
    <w:tmpl w:val="B6C2B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3448FB"/>
    <w:multiLevelType w:val="hybridMultilevel"/>
    <w:tmpl w:val="CDBE79A4"/>
    <w:lvl w:ilvl="0" w:tplc="928C95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554180E"/>
    <w:multiLevelType w:val="hybridMultilevel"/>
    <w:tmpl w:val="3E34D4DE"/>
    <w:lvl w:ilvl="0" w:tplc="99EA4E3A">
      <w:start w:val="1"/>
      <w:numFmt w:val="upperRoman"/>
      <w:lvlText w:val="%1."/>
      <w:lvlJc w:val="left"/>
      <w:pPr>
        <w:tabs>
          <w:tab w:val="num" w:pos="1080"/>
        </w:tabs>
        <w:ind w:left="1080" w:hanging="720"/>
      </w:pPr>
      <w:rPr>
        <w:rFonts w:hint="default"/>
        <w:color w:val="999999"/>
      </w:rPr>
    </w:lvl>
    <w:lvl w:ilvl="1" w:tplc="22E61CC2">
      <w:start w:val="1"/>
      <w:numFmt w:val="decimal"/>
      <w:lvlText w:val="%2."/>
      <w:lvlJc w:val="left"/>
      <w:pPr>
        <w:tabs>
          <w:tab w:val="num" w:pos="1440"/>
        </w:tabs>
        <w:ind w:left="1440" w:hanging="360"/>
      </w:pPr>
      <w:rPr>
        <w:rFonts w:hint="default"/>
      </w:rPr>
    </w:lvl>
    <w:lvl w:ilvl="2" w:tplc="5554E476">
      <w:start w:val="1"/>
      <w:numFmt w:val="lowerLetter"/>
      <w:lvlText w:val="%3."/>
      <w:lvlJc w:val="left"/>
      <w:pPr>
        <w:tabs>
          <w:tab w:val="num" w:pos="2340"/>
        </w:tabs>
        <w:ind w:left="2340" w:hanging="360"/>
      </w:pPr>
      <w:rPr>
        <w:rFonts w:hint="default"/>
      </w:rPr>
    </w:lvl>
    <w:lvl w:ilvl="3" w:tplc="5FACC41E">
      <w:start w:val="1"/>
      <w:numFmt w:val="decimal"/>
      <w:lvlText w:val="%4)"/>
      <w:lvlJc w:val="left"/>
      <w:pPr>
        <w:tabs>
          <w:tab w:val="num" w:pos="2880"/>
        </w:tabs>
        <w:ind w:left="2880" w:hanging="360"/>
      </w:pPr>
      <w:rPr>
        <w:rFonts w:hint="default"/>
      </w:rPr>
    </w:lvl>
    <w:lvl w:ilvl="4" w:tplc="F432DE78">
      <w:start w:val="1"/>
      <w:numFmt w:val="lowerLetter"/>
      <w:lvlText w:val="%5)"/>
      <w:lvlJc w:val="left"/>
      <w:pPr>
        <w:tabs>
          <w:tab w:val="num" w:pos="3600"/>
        </w:tabs>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5652419B"/>
    <w:multiLevelType w:val="hybridMultilevel"/>
    <w:tmpl w:val="2B82A0D4"/>
    <w:lvl w:ilvl="0" w:tplc="4C8613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7BD4824"/>
    <w:multiLevelType w:val="hybridMultilevel"/>
    <w:tmpl w:val="83CE0F06"/>
    <w:lvl w:ilvl="0" w:tplc="DCEE4F6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597D5216"/>
    <w:multiLevelType w:val="hybridMultilevel"/>
    <w:tmpl w:val="45DA0916"/>
    <w:lvl w:ilvl="0" w:tplc="0D00F95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C672C2A"/>
    <w:multiLevelType w:val="hybridMultilevel"/>
    <w:tmpl w:val="5FD61598"/>
    <w:lvl w:ilvl="0" w:tplc="AD4812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F7B45E3"/>
    <w:multiLevelType w:val="hybridMultilevel"/>
    <w:tmpl w:val="108078B2"/>
    <w:lvl w:ilvl="0" w:tplc="20A81D5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6D9E04A5"/>
    <w:multiLevelType w:val="hybridMultilevel"/>
    <w:tmpl w:val="8CA8871E"/>
    <w:lvl w:ilvl="0" w:tplc="7DBAED7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731A6E09"/>
    <w:multiLevelType w:val="hybridMultilevel"/>
    <w:tmpl w:val="3B2698D4"/>
    <w:lvl w:ilvl="0" w:tplc="080C06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7F36EFD"/>
    <w:multiLevelType w:val="hybridMultilevel"/>
    <w:tmpl w:val="B7E09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93071CE"/>
    <w:multiLevelType w:val="hybridMultilevel"/>
    <w:tmpl w:val="1ECA8302"/>
    <w:lvl w:ilvl="0" w:tplc="5680F9D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7E500445"/>
    <w:multiLevelType w:val="hybridMultilevel"/>
    <w:tmpl w:val="027ED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4"/>
  </w:num>
  <w:num w:numId="3">
    <w:abstractNumId w:val="3"/>
  </w:num>
  <w:num w:numId="4">
    <w:abstractNumId w:val="17"/>
  </w:num>
  <w:num w:numId="5">
    <w:abstractNumId w:val="13"/>
  </w:num>
  <w:num w:numId="6">
    <w:abstractNumId w:val="18"/>
  </w:num>
  <w:num w:numId="7">
    <w:abstractNumId w:val="14"/>
  </w:num>
  <w:num w:numId="8">
    <w:abstractNumId w:val="12"/>
  </w:num>
  <w:num w:numId="9">
    <w:abstractNumId w:val="20"/>
  </w:num>
  <w:num w:numId="10">
    <w:abstractNumId w:val="15"/>
  </w:num>
  <w:num w:numId="11">
    <w:abstractNumId w:val="16"/>
  </w:num>
  <w:num w:numId="12">
    <w:abstractNumId w:val="1"/>
  </w:num>
  <w:num w:numId="13">
    <w:abstractNumId w:val="8"/>
  </w:num>
  <w:num w:numId="14">
    <w:abstractNumId w:val="7"/>
  </w:num>
  <w:num w:numId="15">
    <w:abstractNumId w:val="19"/>
  </w:num>
  <w:num w:numId="16">
    <w:abstractNumId w:val="11"/>
  </w:num>
  <w:num w:numId="17">
    <w:abstractNumId w:val="6"/>
  </w:num>
  <w:num w:numId="18">
    <w:abstractNumId w:val="9"/>
  </w:num>
  <w:num w:numId="19">
    <w:abstractNumId w:val="2"/>
  </w:num>
  <w:num w:numId="20">
    <w:abstractNumId w:val="5"/>
  </w:num>
  <w:num w:numId="2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attachedTemplate r:id="rId1"/>
  <w:defaultTabStop w:val="720"/>
  <w:drawingGridHorizontalSpacing w:val="120"/>
  <w:displayHorizontalDrawingGridEvery w:val="2"/>
  <w:noPunctuationKerning/>
  <w:characterSpacingControl w:val="doNotCompress"/>
  <w:printTwoOnOne/>
  <w:savePreviewPicture/>
  <w:footnotePr>
    <w:footnote w:id="-1"/>
    <w:footnote w:id="0"/>
  </w:footnotePr>
  <w:endnotePr>
    <w:endnote w:id="-1"/>
    <w:endnote w:id="0"/>
  </w:endnotePr>
  <w:compat/>
  <w:rsids>
    <w:rsidRoot w:val="00ED5CBD"/>
    <w:rsid w:val="00042E09"/>
    <w:rsid w:val="00047822"/>
    <w:rsid w:val="00062522"/>
    <w:rsid w:val="000D3C9A"/>
    <w:rsid w:val="00173D58"/>
    <w:rsid w:val="001D5D5F"/>
    <w:rsid w:val="00286B0B"/>
    <w:rsid w:val="002B5FDD"/>
    <w:rsid w:val="002D1BFF"/>
    <w:rsid w:val="003B1FB0"/>
    <w:rsid w:val="003B4D7F"/>
    <w:rsid w:val="004B1B3F"/>
    <w:rsid w:val="0050528D"/>
    <w:rsid w:val="00575812"/>
    <w:rsid w:val="00592479"/>
    <w:rsid w:val="006B78C9"/>
    <w:rsid w:val="0070091E"/>
    <w:rsid w:val="007A71DA"/>
    <w:rsid w:val="0085253C"/>
    <w:rsid w:val="008A1391"/>
    <w:rsid w:val="009051F1"/>
    <w:rsid w:val="009272E9"/>
    <w:rsid w:val="0098176A"/>
    <w:rsid w:val="00985E26"/>
    <w:rsid w:val="00A20C60"/>
    <w:rsid w:val="00A35E91"/>
    <w:rsid w:val="00AB588D"/>
    <w:rsid w:val="00AC0356"/>
    <w:rsid w:val="00AD3A4A"/>
    <w:rsid w:val="00B04238"/>
    <w:rsid w:val="00C67670"/>
    <w:rsid w:val="00CF4026"/>
    <w:rsid w:val="00ED5CBD"/>
    <w:rsid w:val="00F829C0"/>
    <w:rsid w:val="00FF00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88D"/>
    <w:rPr>
      <w:rFonts w:ascii="Arial" w:eastAsia="Calibri"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AB588D"/>
    <w:pPr>
      <w:jc w:val="center"/>
    </w:pPr>
    <w:rPr>
      <w:sz w:val="32"/>
    </w:rPr>
  </w:style>
  <w:style w:type="paragraph" w:styleId="Subtitle">
    <w:name w:val="Subtitle"/>
    <w:basedOn w:val="Normal"/>
    <w:qFormat/>
    <w:rsid w:val="00AB588D"/>
    <w:pPr>
      <w:jc w:val="center"/>
    </w:pPr>
    <w:rPr>
      <w:sz w:val="28"/>
    </w:rPr>
  </w:style>
  <w:style w:type="paragraph" w:styleId="Footer">
    <w:name w:val="footer"/>
    <w:basedOn w:val="Normal"/>
    <w:semiHidden/>
    <w:rsid w:val="00B04238"/>
    <w:pPr>
      <w:tabs>
        <w:tab w:val="center" w:pos="4320"/>
        <w:tab w:val="right" w:pos="8640"/>
      </w:tabs>
    </w:pPr>
  </w:style>
  <w:style w:type="character" w:styleId="PageNumber">
    <w:name w:val="page number"/>
    <w:basedOn w:val="DefaultParagraphFont"/>
    <w:semiHidden/>
    <w:rsid w:val="00B04238"/>
  </w:style>
  <w:style w:type="paragraph" w:styleId="ListParagraph">
    <w:name w:val="List Paragraph"/>
    <w:basedOn w:val="Normal"/>
    <w:uiPriority w:val="34"/>
    <w:qFormat/>
    <w:rsid w:val="00AB588D"/>
    <w:pPr>
      <w:ind w:left="720"/>
    </w:pPr>
  </w:style>
  <w:style w:type="table" w:styleId="TableGrid">
    <w:name w:val="Table Grid"/>
    <w:basedOn w:val="TableNormal"/>
    <w:uiPriority w:val="59"/>
    <w:rsid w:val="003B4D7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unhideWhenUsed/>
    <w:rsid w:val="004B1B3F"/>
    <w:pPr>
      <w:spacing w:before="100" w:beforeAutospacing="1" w:after="115"/>
    </w:pPr>
    <w:rPr>
      <w:rFonts w:ascii="Times New Roman" w:eastAsia="Times New Roman" w:hAnsi="Times New Roman"/>
      <w:szCs w:val="24"/>
    </w:rPr>
  </w:style>
</w:styles>
</file>

<file path=word/webSettings.xml><?xml version="1.0" encoding="utf-8"?>
<w:webSettings xmlns:r="http://schemas.openxmlformats.org/officeDocument/2006/relationships" xmlns:w="http://schemas.openxmlformats.org/wordprocessingml/2006/main">
  <w:divs>
    <w:div w:id="1168911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d\Documents\Sunday%20School\_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D4AD8E-3BD0-4CDF-922A-60403CC83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__TEMPLATE</Template>
  <TotalTime>324</TotalTime>
  <Pages>1</Pages>
  <Words>853</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Adult Sunday School</vt:lpstr>
    </vt:vector>
  </TitlesOfParts>
  <Company/>
  <LinksUpToDate>false</LinksUpToDate>
  <CharactersWithSpaces>5710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Adult Sunday School</dc:title>
  <dc:creator>Stephen G. Reynolds, Sr.</dc:creator>
  <cp:lastModifiedBy>Stephen G. Reynolds, Sr.</cp:lastModifiedBy>
  <cp:revision>6</cp:revision>
  <cp:lastPrinted>2010-09-12T13:45:00Z</cp:lastPrinted>
  <dcterms:created xsi:type="dcterms:W3CDTF">2010-09-12T12:40:00Z</dcterms:created>
  <dcterms:modified xsi:type="dcterms:W3CDTF">2010-09-12T18:04:00Z</dcterms:modified>
</cp:coreProperties>
</file>