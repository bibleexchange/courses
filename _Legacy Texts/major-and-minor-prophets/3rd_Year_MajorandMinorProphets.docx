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B39" w:rsidRPr="00D33BCC" w:rsidRDefault="006304C7" w:rsidP="00CD5ADE">
      <w:pPr>
        <w:jc w:val="right"/>
      </w:pPr>
      <w:r w:rsidRPr="00D33BCC">
        <w:t>THIRD</w:t>
      </w:r>
      <w:r w:rsidR="00CD5ADE" w:rsidRPr="00D33BCC">
        <w:t xml:space="preserve"> YEAR</w:t>
      </w:r>
    </w:p>
    <w:p w:rsidR="00044B39" w:rsidRPr="00D33BCC" w:rsidRDefault="00044B39" w:rsidP="00CD5ADE">
      <w:pPr>
        <w:jc w:val="both"/>
      </w:pPr>
    </w:p>
    <w:p w:rsidR="00044B39" w:rsidRPr="00D33BCC" w:rsidRDefault="00044B39"/>
    <w:p w:rsidR="00044B39" w:rsidRPr="00D33BCC" w:rsidRDefault="00044B39"/>
    <w:p w:rsidR="00044B39" w:rsidRPr="00D33BCC" w:rsidRDefault="00044B39"/>
    <w:p w:rsidR="00044B39" w:rsidRPr="00D33BCC" w:rsidRDefault="00044B39"/>
    <w:p w:rsidR="00044B39" w:rsidRPr="00D33BCC" w:rsidRDefault="00044B39"/>
    <w:p w:rsidR="00044B39" w:rsidRPr="00D33BCC" w:rsidRDefault="00044B39"/>
    <w:tbl>
      <w:tblPr>
        <w:tblpPr w:leftFromText="187" w:rightFromText="187" w:vertAnchor="page" w:horzAnchor="page" w:tblpX="3893" w:tblpY="7121"/>
        <w:tblW w:w="4339" w:type="pct"/>
        <w:tblLook w:val="04A0" w:firstRow="1" w:lastRow="0" w:firstColumn="1" w:lastColumn="0" w:noHBand="0" w:noVBand="1"/>
      </w:tblPr>
      <w:tblGrid>
        <w:gridCol w:w="7685"/>
      </w:tblGrid>
      <w:tr w:rsidR="00766455" w:rsidRPr="00D33BCC" w:rsidTr="00766455">
        <w:trPr>
          <w:trHeight w:val="909"/>
        </w:trPr>
        <w:tc>
          <w:tcPr>
            <w:tcW w:w="0" w:type="auto"/>
          </w:tcPr>
          <w:p w:rsidR="00766455" w:rsidRPr="00D33BCC" w:rsidRDefault="00766455" w:rsidP="00766455">
            <w:pPr>
              <w:pStyle w:val="NoSpacing"/>
              <w:rPr>
                <w:rFonts w:ascii="Times New Roman" w:hAnsi="Times New Roman"/>
                <w:b/>
                <w:bCs/>
                <w:caps/>
                <w:sz w:val="72"/>
                <w:szCs w:val="72"/>
              </w:rPr>
            </w:pPr>
            <w:r w:rsidRPr="00D33BCC">
              <w:rPr>
                <w:rFonts w:ascii="Times New Roman" w:hAnsi="Times New Roman"/>
                <w:b/>
                <w:bCs/>
                <w:caps/>
                <w:sz w:val="72"/>
                <w:szCs w:val="72"/>
              </w:rPr>
              <w:t>Major &amp; Minor Prophets</w:t>
            </w:r>
          </w:p>
        </w:tc>
      </w:tr>
      <w:tr w:rsidR="00766455" w:rsidRPr="00D33BCC" w:rsidTr="00766455">
        <w:trPr>
          <w:trHeight w:val="533"/>
        </w:trPr>
        <w:tc>
          <w:tcPr>
            <w:tcW w:w="0" w:type="auto"/>
          </w:tcPr>
          <w:p w:rsidR="00766455" w:rsidRPr="00D33BCC" w:rsidRDefault="00766455" w:rsidP="00766455">
            <w:pPr>
              <w:pStyle w:val="NoSpacing"/>
              <w:rPr>
                <w:rFonts w:ascii="Times New Roman" w:hAnsi="Times New Roman"/>
                <w:color w:val="7F7F7F" w:themeColor="background1" w:themeShade="7F"/>
                <w:sz w:val="40"/>
                <w:szCs w:val="40"/>
              </w:rPr>
            </w:pPr>
            <w:r w:rsidRPr="00D33BCC">
              <w:rPr>
                <w:rFonts w:ascii="Times New Roman" w:hAnsi="Times New Roman"/>
                <w:sz w:val="40"/>
                <w:szCs w:val="40"/>
              </w:rPr>
              <w:t>The Infallible Word of God for Each Age</w:t>
            </w:r>
          </w:p>
        </w:tc>
      </w:tr>
    </w:tbl>
    <w:p w:rsidR="00D26B0C" w:rsidRPr="00D33BCC" w:rsidRDefault="00766455" w:rsidP="00ED1593">
      <w:pPr>
        <w:jc w:val="right"/>
        <w:rPr>
          <w:sz w:val="48"/>
          <w:szCs w:val="48"/>
          <w:u w:val="single"/>
        </w:rPr>
      </w:pPr>
      <w:r w:rsidRPr="00D33BCC">
        <w:rPr>
          <w:noProof/>
          <w:sz w:val="48"/>
          <w:szCs w:val="48"/>
          <w:u w:val="single"/>
        </w:rPr>
        <w:drawing>
          <wp:anchor distT="0" distB="0" distL="114300" distR="114300" simplePos="0" relativeHeight="251663360" behindDoc="1" locked="0" layoutInCell="1" allowOverlap="1">
            <wp:simplePos x="0" y="0"/>
            <wp:positionH relativeFrom="column">
              <wp:posOffset>-609600</wp:posOffset>
            </wp:positionH>
            <wp:positionV relativeFrom="paragraph">
              <wp:posOffset>1417320</wp:posOffset>
            </wp:positionV>
            <wp:extent cx="4114800" cy="363220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9" cstate="print"/>
                    <a:srcRect/>
                    <a:stretch>
                      <a:fillRect/>
                    </a:stretch>
                  </pic:blipFill>
                  <pic:spPr bwMode="auto">
                    <a:xfrm>
                      <a:off x="0" y="0"/>
                      <a:ext cx="4114800" cy="3632200"/>
                    </a:xfrm>
                    <a:prstGeom prst="rect">
                      <a:avLst/>
                    </a:prstGeom>
                    <a:noFill/>
                  </pic:spPr>
                </pic:pic>
              </a:graphicData>
            </a:graphic>
          </wp:anchor>
        </w:drawing>
      </w:r>
      <w:r w:rsidR="008F6361">
        <w:rPr>
          <w:noProof/>
          <w:sz w:val="48"/>
          <w:szCs w:val="48"/>
          <w:u w:val="single"/>
        </w:rPr>
        <w:pict>
          <v:rect id="_x0000_s1588" style="position:absolute;left:0;text-align:left;margin-left:282.55pt;margin-top:493.35pt;width:194.45pt;height:69pt;z-index:251658240;mso-position-horizontal-relative:text;mso-position-vertical-relative:text" strokecolor="white">
            <v:textbox style="mso-next-textbox:#_x0000_s1588">
              <w:txbxContent>
                <w:p w:rsidR="00944DC1" w:rsidRPr="00454C62" w:rsidRDefault="00944DC1" w:rsidP="00ED1593">
                  <w:pPr>
                    <w:pStyle w:val="NoSpacing"/>
                    <w:rPr>
                      <w:b/>
                      <w:sz w:val="28"/>
                      <w:szCs w:val="28"/>
                    </w:rPr>
                  </w:pPr>
                  <w:r w:rsidRPr="00454C62">
                    <w:rPr>
                      <w:b/>
                      <w:sz w:val="28"/>
                      <w:szCs w:val="28"/>
                    </w:rPr>
                    <w:t>DELIVERANCE BIBLE INSTITUTE</w:t>
                  </w:r>
                </w:p>
                <w:p w:rsidR="00944DC1" w:rsidRDefault="00944DC1" w:rsidP="00ED1593">
                  <w:pPr>
                    <w:pStyle w:val="NoSpacing"/>
                    <w:rPr>
                      <w:i/>
                      <w:sz w:val="24"/>
                      <w:szCs w:val="24"/>
                    </w:rPr>
                  </w:pPr>
                  <w:r>
                    <w:rPr>
                      <w:i/>
                      <w:sz w:val="24"/>
                      <w:szCs w:val="24"/>
                    </w:rPr>
                    <w:t>Portland, Maine, USA</w:t>
                  </w:r>
                </w:p>
                <w:p w:rsidR="00944DC1" w:rsidRDefault="00944DC1" w:rsidP="00ED1593"/>
                <w:p w:rsidR="00944DC1" w:rsidRDefault="00944DC1"/>
              </w:txbxContent>
            </v:textbox>
          </v:rect>
        </w:pict>
      </w:r>
      <w:r w:rsidR="006304C7" w:rsidRPr="00D33BCC">
        <w:rPr>
          <w:sz w:val="48"/>
          <w:szCs w:val="48"/>
          <w:u w:val="single"/>
        </w:rPr>
        <w:t>TEXT</w:t>
      </w:r>
      <w:r w:rsidR="00ED1593" w:rsidRPr="00D33BCC">
        <w:rPr>
          <w:sz w:val="48"/>
          <w:szCs w:val="48"/>
          <w:u w:val="single"/>
        </w:rPr>
        <w:t>BOOK</w:t>
      </w:r>
      <w:r w:rsidR="00FB348F" w:rsidRPr="00D33BCC">
        <w:rPr>
          <w:sz w:val="48"/>
          <w:szCs w:val="48"/>
          <w:u w:val="single"/>
        </w:rPr>
        <w:br w:type="page"/>
      </w:r>
    </w:p>
    <w:tbl>
      <w:tblPr>
        <w:tblW w:w="5000" w:type="pct"/>
        <w:jc w:val="center"/>
        <w:tblLook w:val="04A0" w:firstRow="1" w:lastRow="0" w:firstColumn="1" w:lastColumn="0" w:noHBand="0" w:noVBand="1"/>
      </w:tblPr>
      <w:tblGrid>
        <w:gridCol w:w="8856"/>
      </w:tblGrid>
      <w:tr w:rsidR="004331E1" w:rsidRPr="00D33BCC" w:rsidTr="0037799A">
        <w:trPr>
          <w:trHeight w:val="1440"/>
          <w:jc w:val="center"/>
        </w:trPr>
        <w:tc>
          <w:tcPr>
            <w:tcW w:w="5000" w:type="pct"/>
            <w:tcBorders>
              <w:bottom w:val="single" w:sz="4" w:space="0" w:color="4F81BD"/>
            </w:tcBorders>
            <w:vAlign w:val="center"/>
          </w:tcPr>
          <w:p w:rsidR="00F64979" w:rsidRPr="00D33BCC" w:rsidRDefault="00F64979" w:rsidP="001B3DDA">
            <w:pPr>
              <w:pStyle w:val="NoSpacing"/>
              <w:jc w:val="center"/>
              <w:rPr>
                <w:rFonts w:ascii="Times New Roman" w:hAnsi="Times New Roman"/>
                <w:sz w:val="80"/>
                <w:szCs w:val="80"/>
              </w:rPr>
            </w:pPr>
          </w:p>
          <w:p w:rsidR="004331E1" w:rsidRPr="00D33BCC" w:rsidRDefault="00EA52C4" w:rsidP="001B3DDA">
            <w:pPr>
              <w:pStyle w:val="NoSpacing"/>
              <w:jc w:val="center"/>
              <w:rPr>
                <w:rFonts w:ascii="Times New Roman" w:hAnsi="Times New Roman"/>
                <w:sz w:val="80"/>
                <w:szCs w:val="80"/>
              </w:rPr>
            </w:pPr>
            <w:r w:rsidRPr="00D33BCC">
              <w:rPr>
                <w:rFonts w:ascii="Times New Roman" w:hAnsi="Times New Roman"/>
                <w:sz w:val="80"/>
                <w:szCs w:val="80"/>
              </w:rPr>
              <w:t>M</w:t>
            </w:r>
            <w:r w:rsidR="006D1821" w:rsidRPr="00D33BCC">
              <w:rPr>
                <w:rFonts w:ascii="Times New Roman" w:hAnsi="Times New Roman"/>
                <w:sz w:val="80"/>
                <w:szCs w:val="80"/>
              </w:rPr>
              <w:t>ajor &amp; Minor Prophet</w:t>
            </w:r>
            <w:r w:rsidRPr="00D33BCC">
              <w:rPr>
                <w:rFonts w:ascii="Times New Roman" w:hAnsi="Times New Roman"/>
                <w:sz w:val="80"/>
                <w:szCs w:val="80"/>
              </w:rPr>
              <w:t>s</w:t>
            </w:r>
          </w:p>
        </w:tc>
      </w:tr>
      <w:tr w:rsidR="004331E1" w:rsidRPr="00D33BCC" w:rsidTr="0037799A">
        <w:trPr>
          <w:trHeight w:val="720"/>
          <w:jc w:val="center"/>
        </w:trPr>
        <w:tc>
          <w:tcPr>
            <w:tcW w:w="5000" w:type="pct"/>
            <w:tcBorders>
              <w:top w:val="single" w:sz="4" w:space="0" w:color="4F81BD"/>
            </w:tcBorders>
            <w:vAlign w:val="center"/>
          </w:tcPr>
          <w:p w:rsidR="004331E1" w:rsidRPr="00D33BCC" w:rsidRDefault="00EA52C4" w:rsidP="006304C7">
            <w:pPr>
              <w:pStyle w:val="NoSpacing"/>
              <w:jc w:val="center"/>
              <w:rPr>
                <w:rFonts w:ascii="Times New Roman" w:hAnsi="Times New Roman"/>
                <w:sz w:val="44"/>
                <w:szCs w:val="44"/>
              </w:rPr>
            </w:pPr>
            <w:r w:rsidRPr="00D33BCC">
              <w:rPr>
                <w:rFonts w:ascii="Times New Roman" w:hAnsi="Times New Roman"/>
                <w:sz w:val="44"/>
                <w:szCs w:val="44"/>
              </w:rPr>
              <w:t>The Infallible Word of God for Each Age</w:t>
            </w:r>
          </w:p>
        </w:tc>
      </w:tr>
    </w:tbl>
    <w:p w:rsidR="002109BD" w:rsidRPr="00D33BCC" w:rsidRDefault="002109BD">
      <w:pPr>
        <w:pStyle w:val="TOC1"/>
        <w:tabs>
          <w:tab w:val="right" w:leader="dot" w:pos="8630"/>
        </w:tabs>
        <w:rPr>
          <w:rFonts w:ascii="Times New Roman" w:hAnsi="Times New Roman"/>
        </w:rPr>
      </w:pPr>
    </w:p>
    <w:p w:rsidR="004B4EB8" w:rsidRPr="00D33BCC" w:rsidRDefault="005464C9">
      <w:pPr>
        <w:pStyle w:val="TOC1"/>
        <w:tabs>
          <w:tab w:val="right" w:leader="dot" w:pos="8630"/>
        </w:tabs>
        <w:rPr>
          <w:rFonts w:ascii="Times New Roman" w:eastAsiaTheme="minorEastAsia" w:hAnsi="Times New Roman"/>
          <w:noProof/>
          <w:sz w:val="22"/>
          <w:szCs w:val="22"/>
        </w:rPr>
      </w:pPr>
      <w:r w:rsidRPr="00D33BCC">
        <w:rPr>
          <w:rFonts w:ascii="Times New Roman" w:hAnsi="Times New Roman"/>
        </w:rPr>
        <w:fldChar w:fldCharType="begin"/>
      </w:r>
      <w:r w:rsidR="002C429F" w:rsidRPr="00D33BCC">
        <w:rPr>
          <w:rFonts w:ascii="Times New Roman" w:hAnsi="Times New Roman"/>
        </w:rPr>
        <w:instrText xml:space="preserve"> TOC \o "1-2" \h \z \u </w:instrText>
      </w:r>
      <w:r w:rsidRPr="00D33BCC">
        <w:rPr>
          <w:rFonts w:ascii="Times New Roman" w:hAnsi="Times New Roman"/>
        </w:rPr>
        <w:fldChar w:fldCharType="separate"/>
      </w:r>
      <w:hyperlink w:anchor="_Toc243918848" w:history="1">
        <w:r w:rsidR="004B4EB8" w:rsidRPr="00D33BCC">
          <w:rPr>
            <w:rStyle w:val="Hyperlink"/>
            <w:rFonts w:ascii="Times New Roman" w:hAnsi="Times New Roman"/>
            <w:noProof/>
          </w:rPr>
          <w:t>Introduction to Major &amp; Minor Prophets</w:t>
        </w:r>
        <w:r w:rsidR="004B4EB8" w:rsidRPr="00D33BCC">
          <w:rPr>
            <w:rFonts w:ascii="Times New Roman" w:hAnsi="Times New Roman"/>
            <w:noProof/>
            <w:webHidden/>
          </w:rPr>
          <w:tab/>
        </w:r>
        <w:r w:rsidRPr="00D33BCC">
          <w:rPr>
            <w:rFonts w:ascii="Times New Roman" w:hAnsi="Times New Roman"/>
            <w:noProof/>
            <w:webHidden/>
          </w:rPr>
          <w:fldChar w:fldCharType="begin"/>
        </w:r>
        <w:r w:rsidR="004B4EB8" w:rsidRPr="00D33BCC">
          <w:rPr>
            <w:rFonts w:ascii="Times New Roman" w:hAnsi="Times New Roman"/>
            <w:noProof/>
            <w:webHidden/>
          </w:rPr>
          <w:instrText xml:space="preserve"> PAGEREF _Toc243918848 \h </w:instrText>
        </w:r>
        <w:r w:rsidRPr="00D33BCC">
          <w:rPr>
            <w:rFonts w:ascii="Times New Roman" w:hAnsi="Times New Roman"/>
            <w:noProof/>
            <w:webHidden/>
          </w:rPr>
        </w:r>
        <w:r w:rsidRPr="00D33BCC">
          <w:rPr>
            <w:rFonts w:ascii="Times New Roman" w:hAnsi="Times New Roman"/>
            <w:noProof/>
            <w:webHidden/>
          </w:rPr>
          <w:fldChar w:fldCharType="separate"/>
        </w:r>
        <w:r w:rsidR="00C6749B">
          <w:rPr>
            <w:rFonts w:ascii="Times New Roman" w:hAnsi="Times New Roman"/>
            <w:noProof/>
            <w:webHidden/>
          </w:rPr>
          <w:t>2</w:t>
        </w:r>
        <w:r w:rsidRPr="00D33BCC">
          <w:rPr>
            <w:rFonts w:ascii="Times New Roman" w:hAnsi="Times New Roman"/>
            <w:noProof/>
            <w:webHidden/>
          </w:rPr>
          <w:fldChar w:fldCharType="end"/>
        </w:r>
      </w:hyperlink>
    </w:p>
    <w:p w:rsidR="004B4EB8" w:rsidRPr="00D33BCC" w:rsidRDefault="004B4EB8">
      <w:pPr>
        <w:pStyle w:val="TOC1"/>
        <w:tabs>
          <w:tab w:val="right" w:leader="dot" w:pos="8630"/>
        </w:tabs>
        <w:rPr>
          <w:rStyle w:val="Hyperlink"/>
          <w:rFonts w:ascii="Times New Roman" w:hAnsi="Times New Roman"/>
          <w:noProof/>
          <w:sz w:val="16"/>
          <w:szCs w:val="16"/>
        </w:rPr>
      </w:pPr>
    </w:p>
    <w:p w:rsidR="004B4EB8" w:rsidRPr="00D33BCC" w:rsidRDefault="008F6361">
      <w:pPr>
        <w:pStyle w:val="TOC1"/>
        <w:tabs>
          <w:tab w:val="right" w:leader="dot" w:pos="8630"/>
        </w:tabs>
        <w:rPr>
          <w:rFonts w:ascii="Times New Roman" w:eastAsiaTheme="minorEastAsia" w:hAnsi="Times New Roman"/>
          <w:noProof/>
          <w:sz w:val="22"/>
          <w:szCs w:val="22"/>
        </w:rPr>
      </w:pPr>
      <w:hyperlink w:anchor="_Toc243918852" w:history="1">
        <w:r w:rsidR="004B4EB8" w:rsidRPr="00D33BCC">
          <w:rPr>
            <w:rStyle w:val="Hyperlink"/>
            <w:rFonts w:ascii="Times New Roman" w:hAnsi="Times New Roman"/>
            <w:noProof/>
          </w:rPr>
          <w:t>Isaiah</w:t>
        </w:r>
        <w:r w:rsidR="004B4EB8" w:rsidRPr="00D33BCC">
          <w:rPr>
            <w:rFonts w:ascii="Times New Roman" w:hAnsi="Times New Roman"/>
            <w:noProof/>
            <w:webHidden/>
          </w:rPr>
          <w:tab/>
        </w:r>
        <w:r w:rsidR="005464C9" w:rsidRPr="00D33BCC">
          <w:rPr>
            <w:rFonts w:ascii="Times New Roman" w:hAnsi="Times New Roman"/>
            <w:noProof/>
            <w:webHidden/>
          </w:rPr>
          <w:fldChar w:fldCharType="begin"/>
        </w:r>
        <w:r w:rsidR="004B4EB8" w:rsidRPr="00D33BCC">
          <w:rPr>
            <w:rFonts w:ascii="Times New Roman" w:hAnsi="Times New Roman"/>
            <w:noProof/>
            <w:webHidden/>
          </w:rPr>
          <w:instrText xml:space="preserve"> PAGEREF _Toc243918852 \h </w:instrText>
        </w:r>
        <w:r w:rsidR="005464C9" w:rsidRPr="00D33BCC">
          <w:rPr>
            <w:rFonts w:ascii="Times New Roman" w:hAnsi="Times New Roman"/>
            <w:noProof/>
            <w:webHidden/>
          </w:rPr>
        </w:r>
        <w:r w:rsidR="005464C9" w:rsidRPr="00D33BCC">
          <w:rPr>
            <w:rFonts w:ascii="Times New Roman" w:hAnsi="Times New Roman"/>
            <w:noProof/>
            <w:webHidden/>
          </w:rPr>
          <w:fldChar w:fldCharType="separate"/>
        </w:r>
        <w:r w:rsidR="00C6749B">
          <w:rPr>
            <w:rFonts w:ascii="Times New Roman" w:hAnsi="Times New Roman"/>
            <w:noProof/>
            <w:webHidden/>
          </w:rPr>
          <w:t>3</w:t>
        </w:r>
        <w:r w:rsidR="005464C9" w:rsidRPr="00D33BCC">
          <w:rPr>
            <w:rFonts w:ascii="Times New Roman" w:hAnsi="Times New Roman"/>
            <w:noProof/>
            <w:webHidden/>
          </w:rPr>
          <w:fldChar w:fldCharType="end"/>
        </w:r>
      </w:hyperlink>
    </w:p>
    <w:p w:rsidR="004B4EB8" w:rsidRPr="00D33BCC" w:rsidRDefault="004B4EB8">
      <w:pPr>
        <w:pStyle w:val="TOC1"/>
        <w:tabs>
          <w:tab w:val="right" w:leader="dot" w:pos="8630"/>
        </w:tabs>
        <w:rPr>
          <w:rStyle w:val="Hyperlink"/>
          <w:rFonts w:ascii="Times New Roman" w:hAnsi="Times New Roman"/>
          <w:noProof/>
          <w:sz w:val="16"/>
          <w:szCs w:val="16"/>
        </w:rPr>
      </w:pPr>
    </w:p>
    <w:p w:rsidR="004B4EB8" w:rsidRPr="00D33BCC" w:rsidRDefault="008F6361">
      <w:pPr>
        <w:pStyle w:val="TOC1"/>
        <w:tabs>
          <w:tab w:val="right" w:leader="dot" w:pos="8630"/>
        </w:tabs>
        <w:rPr>
          <w:rFonts w:ascii="Times New Roman" w:eastAsiaTheme="minorEastAsia" w:hAnsi="Times New Roman"/>
          <w:noProof/>
          <w:sz w:val="22"/>
          <w:szCs w:val="22"/>
        </w:rPr>
      </w:pPr>
      <w:hyperlink w:anchor="_Toc243918855" w:history="1">
        <w:r w:rsidR="004B4EB8" w:rsidRPr="00D33BCC">
          <w:rPr>
            <w:rStyle w:val="Hyperlink"/>
            <w:rFonts w:ascii="Times New Roman" w:hAnsi="Times New Roman"/>
            <w:noProof/>
          </w:rPr>
          <w:t>Obadiah</w:t>
        </w:r>
        <w:r w:rsidR="004B4EB8" w:rsidRPr="00D33BCC">
          <w:rPr>
            <w:rFonts w:ascii="Times New Roman" w:hAnsi="Times New Roman"/>
            <w:noProof/>
            <w:webHidden/>
          </w:rPr>
          <w:tab/>
        </w:r>
        <w:r w:rsidR="005464C9" w:rsidRPr="00D33BCC">
          <w:rPr>
            <w:rFonts w:ascii="Times New Roman" w:hAnsi="Times New Roman"/>
            <w:noProof/>
            <w:webHidden/>
          </w:rPr>
          <w:fldChar w:fldCharType="begin"/>
        </w:r>
        <w:r w:rsidR="004B4EB8" w:rsidRPr="00D33BCC">
          <w:rPr>
            <w:rFonts w:ascii="Times New Roman" w:hAnsi="Times New Roman"/>
            <w:noProof/>
            <w:webHidden/>
          </w:rPr>
          <w:instrText xml:space="preserve"> PAGEREF _Toc243918855 \h </w:instrText>
        </w:r>
        <w:r w:rsidR="005464C9" w:rsidRPr="00D33BCC">
          <w:rPr>
            <w:rFonts w:ascii="Times New Roman" w:hAnsi="Times New Roman"/>
            <w:noProof/>
            <w:webHidden/>
          </w:rPr>
        </w:r>
        <w:r w:rsidR="005464C9" w:rsidRPr="00D33BCC">
          <w:rPr>
            <w:rFonts w:ascii="Times New Roman" w:hAnsi="Times New Roman"/>
            <w:noProof/>
            <w:webHidden/>
          </w:rPr>
          <w:fldChar w:fldCharType="separate"/>
        </w:r>
        <w:r w:rsidR="00C6749B">
          <w:rPr>
            <w:rFonts w:ascii="Times New Roman" w:hAnsi="Times New Roman"/>
            <w:noProof/>
            <w:webHidden/>
          </w:rPr>
          <w:t>8</w:t>
        </w:r>
        <w:r w:rsidR="005464C9" w:rsidRPr="00D33BCC">
          <w:rPr>
            <w:rFonts w:ascii="Times New Roman" w:hAnsi="Times New Roman"/>
            <w:noProof/>
            <w:webHidden/>
          </w:rPr>
          <w:fldChar w:fldCharType="end"/>
        </w:r>
      </w:hyperlink>
    </w:p>
    <w:p w:rsidR="004B4EB8" w:rsidRPr="00D33BCC" w:rsidRDefault="004B4EB8">
      <w:pPr>
        <w:pStyle w:val="TOC1"/>
        <w:tabs>
          <w:tab w:val="right" w:leader="dot" w:pos="8630"/>
        </w:tabs>
        <w:rPr>
          <w:rStyle w:val="Hyperlink"/>
          <w:rFonts w:ascii="Times New Roman" w:hAnsi="Times New Roman"/>
          <w:noProof/>
          <w:sz w:val="16"/>
          <w:szCs w:val="16"/>
        </w:rPr>
      </w:pPr>
    </w:p>
    <w:p w:rsidR="004B4EB8" w:rsidRPr="00D33BCC" w:rsidRDefault="008F6361">
      <w:pPr>
        <w:pStyle w:val="TOC1"/>
        <w:tabs>
          <w:tab w:val="right" w:leader="dot" w:pos="8630"/>
        </w:tabs>
        <w:rPr>
          <w:rFonts w:ascii="Times New Roman" w:eastAsiaTheme="minorEastAsia" w:hAnsi="Times New Roman"/>
          <w:noProof/>
          <w:sz w:val="22"/>
          <w:szCs w:val="22"/>
        </w:rPr>
      </w:pPr>
      <w:hyperlink w:anchor="_Toc243918856" w:history="1">
        <w:r w:rsidR="004B4EB8" w:rsidRPr="00D33BCC">
          <w:rPr>
            <w:rStyle w:val="Hyperlink"/>
            <w:rFonts w:ascii="Times New Roman" w:hAnsi="Times New Roman"/>
            <w:noProof/>
          </w:rPr>
          <w:t>Joel</w:t>
        </w:r>
        <w:r w:rsidR="004B4EB8" w:rsidRPr="00D33BCC">
          <w:rPr>
            <w:rFonts w:ascii="Times New Roman" w:hAnsi="Times New Roman"/>
            <w:noProof/>
            <w:webHidden/>
          </w:rPr>
          <w:tab/>
        </w:r>
        <w:r w:rsidR="005464C9" w:rsidRPr="00D33BCC">
          <w:rPr>
            <w:rFonts w:ascii="Times New Roman" w:hAnsi="Times New Roman"/>
            <w:noProof/>
            <w:webHidden/>
          </w:rPr>
          <w:fldChar w:fldCharType="begin"/>
        </w:r>
        <w:r w:rsidR="004B4EB8" w:rsidRPr="00D33BCC">
          <w:rPr>
            <w:rFonts w:ascii="Times New Roman" w:hAnsi="Times New Roman"/>
            <w:noProof/>
            <w:webHidden/>
          </w:rPr>
          <w:instrText xml:space="preserve"> PAGEREF _Toc243918856 \h </w:instrText>
        </w:r>
        <w:r w:rsidR="005464C9" w:rsidRPr="00D33BCC">
          <w:rPr>
            <w:rFonts w:ascii="Times New Roman" w:hAnsi="Times New Roman"/>
            <w:noProof/>
            <w:webHidden/>
          </w:rPr>
        </w:r>
        <w:r w:rsidR="005464C9" w:rsidRPr="00D33BCC">
          <w:rPr>
            <w:rFonts w:ascii="Times New Roman" w:hAnsi="Times New Roman"/>
            <w:noProof/>
            <w:webHidden/>
          </w:rPr>
          <w:fldChar w:fldCharType="separate"/>
        </w:r>
        <w:r w:rsidR="00C6749B">
          <w:rPr>
            <w:rFonts w:ascii="Times New Roman" w:hAnsi="Times New Roman"/>
            <w:noProof/>
            <w:webHidden/>
          </w:rPr>
          <w:t>11</w:t>
        </w:r>
        <w:r w:rsidR="005464C9" w:rsidRPr="00D33BCC">
          <w:rPr>
            <w:rFonts w:ascii="Times New Roman" w:hAnsi="Times New Roman"/>
            <w:noProof/>
            <w:webHidden/>
          </w:rPr>
          <w:fldChar w:fldCharType="end"/>
        </w:r>
      </w:hyperlink>
    </w:p>
    <w:p w:rsidR="004B4EB8" w:rsidRPr="00D33BCC" w:rsidRDefault="004B4EB8">
      <w:pPr>
        <w:pStyle w:val="TOC1"/>
        <w:tabs>
          <w:tab w:val="right" w:leader="dot" w:pos="8630"/>
        </w:tabs>
        <w:rPr>
          <w:rStyle w:val="Hyperlink"/>
          <w:rFonts w:ascii="Times New Roman" w:hAnsi="Times New Roman"/>
          <w:noProof/>
          <w:sz w:val="16"/>
          <w:szCs w:val="16"/>
        </w:rPr>
      </w:pPr>
    </w:p>
    <w:p w:rsidR="004B4EB8" w:rsidRPr="00D33BCC" w:rsidRDefault="008F6361">
      <w:pPr>
        <w:pStyle w:val="TOC1"/>
        <w:tabs>
          <w:tab w:val="right" w:leader="dot" w:pos="8630"/>
        </w:tabs>
        <w:rPr>
          <w:rFonts w:ascii="Times New Roman" w:eastAsiaTheme="minorEastAsia" w:hAnsi="Times New Roman"/>
          <w:noProof/>
          <w:sz w:val="22"/>
          <w:szCs w:val="22"/>
        </w:rPr>
      </w:pPr>
      <w:hyperlink w:anchor="_Toc243918857" w:history="1">
        <w:r w:rsidR="004B4EB8" w:rsidRPr="00D33BCC">
          <w:rPr>
            <w:rStyle w:val="Hyperlink"/>
            <w:rFonts w:ascii="Times New Roman" w:hAnsi="Times New Roman"/>
            <w:noProof/>
          </w:rPr>
          <w:t>Jonah</w:t>
        </w:r>
        <w:r w:rsidR="004B4EB8" w:rsidRPr="00D33BCC">
          <w:rPr>
            <w:rFonts w:ascii="Times New Roman" w:hAnsi="Times New Roman"/>
            <w:noProof/>
            <w:webHidden/>
          </w:rPr>
          <w:tab/>
        </w:r>
        <w:r w:rsidR="005464C9" w:rsidRPr="00D33BCC">
          <w:rPr>
            <w:rFonts w:ascii="Times New Roman" w:hAnsi="Times New Roman"/>
            <w:noProof/>
            <w:webHidden/>
          </w:rPr>
          <w:fldChar w:fldCharType="begin"/>
        </w:r>
        <w:r w:rsidR="004B4EB8" w:rsidRPr="00D33BCC">
          <w:rPr>
            <w:rFonts w:ascii="Times New Roman" w:hAnsi="Times New Roman"/>
            <w:noProof/>
            <w:webHidden/>
          </w:rPr>
          <w:instrText xml:space="preserve"> PAGEREF _Toc243918857 \h </w:instrText>
        </w:r>
        <w:r w:rsidR="005464C9" w:rsidRPr="00D33BCC">
          <w:rPr>
            <w:rFonts w:ascii="Times New Roman" w:hAnsi="Times New Roman"/>
            <w:noProof/>
            <w:webHidden/>
          </w:rPr>
        </w:r>
        <w:r w:rsidR="005464C9" w:rsidRPr="00D33BCC">
          <w:rPr>
            <w:rFonts w:ascii="Times New Roman" w:hAnsi="Times New Roman"/>
            <w:noProof/>
            <w:webHidden/>
          </w:rPr>
          <w:fldChar w:fldCharType="separate"/>
        </w:r>
        <w:r w:rsidR="00C6749B">
          <w:rPr>
            <w:rFonts w:ascii="Times New Roman" w:hAnsi="Times New Roman"/>
            <w:noProof/>
            <w:webHidden/>
          </w:rPr>
          <w:t>18</w:t>
        </w:r>
        <w:r w:rsidR="005464C9" w:rsidRPr="00D33BCC">
          <w:rPr>
            <w:rFonts w:ascii="Times New Roman" w:hAnsi="Times New Roman"/>
            <w:noProof/>
            <w:webHidden/>
          </w:rPr>
          <w:fldChar w:fldCharType="end"/>
        </w:r>
      </w:hyperlink>
    </w:p>
    <w:p w:rsidR="004B4EB8" w:rsidRPr="00D33BCC" w:rsidRDefault="004B4EB8">
      <w:pPr>
        <w:pStyle w:val="TOC1"/>
        <w:tabs>
          <w:tab w:val="right" w:leader="dot" w:pos="8630"/>
        </w:tabs>
        <w:rPr>
          <w:rStyle w:val="Hyperlink"/>
          <w:rFonts w:ascii="Times New Roman" w:hAnsi="Times New Roman"/>
          <w:noProof/>
          <w:sz w:val="16"/>
          <w:szCs w:val="16"/>
        </w:rPr>
      </w:pPr>
    </w:p>
    <w:p w:rsidR="004B4EB8" w:rsidRPr="00D33BCC" w:rsidRDefault="008F6361">
      <w:pPr>
        <w:pStyle w:val="TOC1"/>
        <w:tabs>
          <w:tab w:val="right" w:leader="dot" w:pos="8630"/>
        </w:tabs>
        <w:rPr>
          <w:rFonts w:ascii="Times New Roman" w:eastAsiaTheme="minorEastAsia" w:hAnsi="Times New Roman"/>
          <w:noProof/>
          <w:sz w:val="22"/>
          <w:szCs w:val="22"/>
        </w:rPr>
      </w:pPr>
      <w:hyperlink w:anchor="_Toc243918858" w:history="1">
        <w:r w:rsidR="004B4EB8" w:rsidRPr="00D33BCC">
          <w:rPr>
            <w:rStyle w:val="Hyperlink"/>
            <w:rFonts w:ascii="Times New Roman" w:hAnsi="Times New Roman"/>
            <w:noProof/>
          </w:rPr>
          <w:t>Amos</w:t>
        </w:r>
        <w:r w:rsidR="004B4EB8" w:rsidRPr="00D33BCC">
          <w:rPr>
            <w:rFonts w:ascii="Times New Roman" w:hAnsi="Times New Roman"/>
            <w:noProof/>
            <w:webHidden/>
          </w:rPr>
          <w:tab/>
        </w:r>
        <w:r w:rsidR="005464C9" w:rsidRPr="00D33BCC">
          <w:rPr>
            <w:rFonts w:ascii="Times New Roman" w:hAnsi="Times New Roman"/>
            <w:noProof/>
            <w:webHidden/>
          </w:rPr>
          <w:fldChar w:fldCharType="begin"/>
        </w:r>
        <w:r w:rsidR="004B4EB8" w:rsidRPr="00D33BCC">
          <w:rPr>
            <w:rFonts w:ascii="Times New Roman" w:hAnsi="Times New Roman"/>
            <w:noProof/>
            <w:webHidden/>
          </w:rPr>
          <w:instrText xml:space="preserve"> PAGEREF _Toc243918858 \h </w:instrText>
        </w:r>
        <w:r w:rsidR="005464C9" w:rsidRPr="00D33BCC">
          <w:rPr>
            <w:rFonts w:ascii="Times New Roman" w:hAnsi="Times New Roman"/>
            <w:noProof/>
            <w:webHidden/>
          </w:rPr>
        </w:r>
        <w:r w:rsidR="005464C9" w:rsidRPr="00D33BCC">
          <w:rPr>
            <w:rFonts w:ascii="Times New Roman" w:hAnsi="Times New Roman"/>
            <w:noProof/>
            <w:webHidden/>
          </w:rPr>
          <w:fldChar w:fldCharType="separate"/>
        </w:r>
        <w:r w:rsidR="00C6749B">
          <w:rPr>
            <w:rFonts w:ascii="Times New Roman" w:hAnsi="Times New Roman"/>
            <w:noProof/>
            <w:webHidden/>
          </w:rPr>
          <w:t>21</w:t>
        </w:r>
        <w:r w:rsidR="005464C9" w:rsidRPr="00D33BCC">
          <w:rPr>
            <w:rFonts w:ascii="Times New Roman" w:hAnsi="Times New Roman"/>
            <w:noProof/>
            <w:webHidden/>
          </w:rPr>
          <w:fldChar w:fldCharType="end"/>
        </w:r>
      </w:hyperlink>
    </w:p>
    <w:p w:rsidR="004B4EB8" w:rsidRPr="00D33BCC" w:rsidRDefault="004B4EB8">
      <w:pPr>
        <w:pStyle w:val="TOC1"/>
        <w:tabs>
          <w:tab w:val="right" w:leader="dot" w:pos="8630"/>
        </w:tabs>
        <w:rPr>
          <w:rStyle w:val="Hyperlink"/>
          <w:rFonts w:ascii="Times New Roman" w:hAnsi="Times New Roman"/>
          <w:noProof/>
          <w:sz w:val="16"/>
          <w:szCs w:val="16"/>
        </w:rPr>
      </w:pPr>
    </w:p>
    <w:p w:rsidR="004B4EB8" w:rsidRPr="00D33BCC" w:rsidRDefault="008F6361">
      <w:pPr>
        <w:pStyle w:val="TOC1"/>
        <w:tabs>
          <w:tab w:val="right" w:leader="dot" w:pos="8630"/>
        </w:tabs>
        <w:rPr>
          <w:rFonts w:ascii="Times New Roman" w:eastAsiaTheme="minorEastAsia" w:hAnsi="Times New Roman"/>
          <w:noProof/>
          <w:sz w:val="22"/>
          <w:szCs w:val="22"/>
        </w:rPr>
      </w:pPr>
      <w:hyperlink w:anchor="_Toc243918859" w:history="1">
        <w:r w:rsidR="004B4EB8" w:rsidRPr="00D33BCC">
          <w:rPr>
            <w:rStyle w:val="Hyperlink"/>
            <w:rFonts w:ascii="Times New Roman" w:hAnsi="Times New Roman"/>
            <w:noProof/>
          </w:rPr>
          <w:t>Hosea</w:t>
        </w:r>
        <w:r w:rsidR="004B4EB8" w:rsidRPr="00D33BCC">
          <w:rPr>
            <w:rFonts w:ascii="Times New Roman" w:hAnsi="Times New Roman"/>
            <w:noProof/>
            <w:webHidden/>
          </w:rPr>
          <w:tab/>
        </w:r>
        <w:r w:rsidR="005464C9" w:rsidRPr="00D33BCC">
          <w:rPr>
            <w:rFonts w:ascii="Times New Roman" w:hAnsi="Times New Roman"/>
            <w:noProof/>
            <w:webHidden/>
          </w:rPr>
          <w:fldChar w:fldCharType="begin"/>
        </w:r>
        <w:r w:rsidR="004B4EB8" w:rsidRPr="00D33BCC">
          <w:rPr>
            <w:rFonts w:ascii="Times New Roman" w:hAnsi="Times New Roman"/>
            <w:noProof/>
            <w:webHidden/>
          </w:rPr>
          <w:instrText xml:space="preserve"> PAGEREF _Toc243918859 \h </w:instrText>
        </w:r>
        <w:r w:rsidR="005464C9" w:rsidRPr="00D33BCC">
          <w:rPr>
            <w:rFonts w:ascii="Times New Roman" w:hAnsi="Times New Roman"/>
            <w:noProof/>
            <w:webHidden/>
          </w:rPr>
        </w:r>
        <w:r w:rsidR="005464C9" w:rsidRPr="00D33BCC">
          <w:rPr>
            <w:rFonts w:ascii="Times New Roman" w:hAnsi="Times New Roman"/>
            <w:noProof/>
            <w:webHidden/>
          </w:rPr>
          <w:fldChar w:fldCharType="separate"/>
        </w:r>
        <w:r w:rsidR="00C6749B">
          <w:rPr>
            <w:rFonts w:ascii="Times New Roman" w:hAnsi="Times New Roman"/>
            <w:noProof/>
            <w:webHidden/>
          </w:rPr>
          <w:t>27</w:t>
        </w:r>
        <w:r w:rsidR="005464C9" w:rsidRPr="00D33BCC">
          <w:rPr>
            <w:rFonts w:ascii="Times New Roman" w:hAnsi="Times New Roman"/>
            <w:noProof/>
            <w:webHidden/>
          </w:rPr>
          <w:fldChar w:fldCharType="end"/>
        </w:r>
      </w:hyperlink>
    </w:p>
    <w:p w:rsidR="004B4EB8" w:rsidRPr="00D33BCC" w:rsidRDefault="004B4EB8">
      <w:pPr>
        <w:pStyle w:val="TOC1"/>
        <w:tabs>
          <w:tab w:val="right" w:leader="dot" w:pos="8630"/>
        </w:tabs>
        <w:rPr>
          <w:rStyle w:val="Hyperlink"/>
          <w:rFonts w:ascii="Times New Roman" w:hAnsi="Times New Roman"/>
          <w:noProof/>
          <w:sz w:val="16"/>
          <w:szCs w:val="16"/>
        </w:rPr>
      </w:pPr>
    </w:p>
    <w:p w:rsidR="004B4EB8" w:rsidRPr="00D33BCC" w:rsidRDefault="008F6361">
      <w:pPr>
        <w:pStyle w:val="TOC1"/>
        <w:tabs>
          <w:tab w:val="right" w:leader="dot" w:pos="8630"/>
        </w:tabs>
        <w:rPr>
          <w:rFonts w:ascii="Times New Roman" w:eastAsiaTheme="minorEastAsia" w:hAnsi="Times New Roman"/>
          <w:noProof/>
          <w:sz w:val="22"/>
          <w:szCs w:val="22"/>
        </w:rPr>
      </w:pPr>
      <w:hyperlink w:anchor="_Toc243918860" w:history="1">
        <w:r w:rsidR="004B4EB8" w:rsidRPr="00D33BCC">
          <w:rPr>
            <w:rStyle w:val="Hyperlink"/>
            <w:rFonts w:ascii="Times New Roman" w:hAnsi="Times New Roman"/>
            <w:noProof/>
          </w:rPr>
          <w:t>Micah</w:t>
        </w:r>
        <w:r w:rsidR="004B4EB8" w:rsidRPr="00D33BCC">
          <w:rPr>
            <w:rFonts w:ascii="Times New Roman" w:hAnsi="Times New Roman"/>
            <w:noProof/>
            <w:webHidden/>
          </w:rPr>
          <w:tab/>
        </w:r>
        <w:r w:rsidR="005464C9" w:rsidRPr="00D33BCC">
          <w:rPr>
            <w:rFonts w:ascii="Times New Roman" w:hAnsi="Times New Roman"/>
            <w:noProof/>
            <w:webHidden/>
          </w:rPr>
          <w:fldChar w:fldCharType="begin"/>
        </w:r>
        <w:r w:rsidR="004B4EB8" w:rsidRPr="00D33BCC">
          <w:rPr>
            <w:rFonts w:ascii="Times New Roman" w:hAnsi="Times New Roman"/>
            <w:noProof/>
            <w:webHidden/>
          </w:rPr>
          <w:instrText xml:space="preserve"> PAGEREF _Toc243918860 \h </w:instrText>
        </w:r>
        <w:r w:rsidR="005464C9" w:rsidRPr="00D33BCC">
          <w:rPr>
            <w:rFonts w:ascii="Times New Roman" w:hAnsi="Times New Roman"/>
            <w:noProof/>
            <w:webHidden/>
          </w:rPr>
        </w:r>
        <w:r w:rsidR="005464C9" w:rsidRPr="00D33BCC">
          <w:rPr>
            <w:rFonts w:ascii="Times New Roman" w:hAnsi="Times New Roman"/>
            <w:noProof/>
            <w:webHidden/>
          </w:rPr>
          <w:fldChar w:fldCharType="separate"/>
        </w:r>
        <w:r w:rsidR="00C6749B">
          <w:rPr>
            <w:rFonts w:ascii="Times New Roman" w:hAnsi="Times New Roman"/>
            <w:noProof/>
            <w:webHidden/>
          </w:rPr>
          <w:t>32</w:t>
        </w:r>
        <w:r w:rsidR="005464C9" w:rsidRPr="00D33BCC">
          <w:rPr>
            <w:rFonts w:ascii="Times New Roman" w:hAnsi="Times New Roman"/>
            <w:noProof/>
            <w:webHidden/>
          </w:rPr>
          <w:fldChar w:fldCharType="end"/>
        </w:r>
      </w:hyperlink>
    </w:p>
    <w:p w:rsidR="004B4EB8" w:rsidRPr="00D33BCC" w:rsidRDefault="004B4EB8">
      <w:pPr>
        <w:pStyle w:val="TOC1"/>
        <w:tabs>
          <w:tab w:val="right" w:leader="dot" w:pos="8630"/>
        </w:tabs>
        <w:rPr>
          <w:rStyle w:val="Hyperlink"/>
          <w:rFonts w:ascii="Times New Roman" w:hAnsi="Times New Roman"/>
          <w:noProof/>
          <w:sz w:val="16"/>
          <w:szCs w:val="16"/>
        </w:rPr>
      </w:pPr>
    </w:p>
    <w:p w:rsidR="004B4EB8" w:rsidRPr="00D33BCC" w:rsidRDefault="008F6361">
      <w:pPr>
        <w:pStyle w:val="TOC1"/>
        <w:tabs>
          <w:tab w:val="right" w:leader="dot" w:pos="8630"/>
        </w:tabs>
        <w:rPr>
          <w:rFonts w:ascii="Times New Roman" w:eastAsiaTheme="minorEastAsia" w:hAnsi="Times New Roman"/>
          <w:noProof/>
          <w:sz w:val="22"/>
          <w:szCs w:val="22"/>
        </w:rPr>
      </w:pPr>
      <w:hyperlink w:anchor="_Toc243918861" w:history="1">
        <w:r w:rsidR="004B4EB8" w:rsidRPr="00D33BCC">
          <w:rPr>
            <w:rStyle w:val="Hyperlink"/>
            <w:rFonts w:ascii="Times New Roman" w:hAnsi="Times New Roman"/>
            <w:noProof/>
          </w:rPr>
          <w:t>Nahum</w:t>
        </w:r>
        <w:r w:rsidR="004B4EB8" w:rsidRPr="00D33BCC">
          <w:rPr>
            <w:rFonts w:ascii="Times New Roman" w:hAnsi="Times New Roman"/>
            <w:noProof/>
            <w:webHidden/>
          </w:rPr>
          <w:tab/>
        </w:r>
        <w:r w:rsidR="005464C9" w:rsidRPr="00D33BCC">
          <w:rPr>
            <w:rFonts w:ascii="Times New Roman" w:hAnsi="Times New Roman"/>
            <w:noProof/>
            <w:webHidden/>
          </w:rPr>
          <w:fldChar w:fldCharType="begin"/>
        </w:r>
        <w:r w:rsidR="004B4EB8" w:rsidRPr="00D33BCC">
          <w:rPr>
            <w:rFonts w:ascii="Times New Roman" w:hAnsi="Times New Roman"/>
            <w:noProof/>
            <w:webHidden/>
          </w:rPr>
          <w:instrText xml:space="preserve"> PAGEREF _Toc243918861 \h </w:instrText>
        </w:r>
        <w:r w:rsidR="005464C9" w:rsidRPr="00D33BCC">
          <w:rPr>
            <w:rFonts w:ascii="Times New Roman" w:hAnsi="Times New Roman"/>
            <w:noProof/>
            <w:webHidden/>
          </w:rPr>
        </w:r>
        <w:r w:rsidR="005464C9" w:rsidRPr="00D33BCC">
          <w:rPr>
            <w:rFonts w:ascii="Times New Roman" w:hAnsi="Times New Roman"/>
            <w:noProof/>
            <w:webHidden/>
          </w:rPr>
          <w:fldChar w:fldCharType="separate"/>
        </w:r>
        <w:r w:rsidR="00C6749B">
          <w:rPr>
            <w:rFonts w:ascii="Times New Roman" w:hAnsi="Times New Roman"/>
            <w:noProof/>
            <w:webHidden/>
          </w:rPr>
          <w:t>38</w:t>
        </w:r>
        <w:r w:rsidR="005464C9" w:rsidRPr="00D33BCC">
          <w:rPr>
            <w:rFonts w:ascii="Times New Roman" w:hAnsi="Times New Roman"/>
            <w:noProof/>
            <w:webHidden/>
          </w:rPr>
          <w:fldChar w:fldCharType="end"/>
        </w:r>
      </w:hyperlink>
    </w:p>
    <w:p w:rsidR="004B4EB8" w:rsidRPr="00D33BCC" w:rsidRDefault="004B4EB8">
      <w:pPr>
        <w:pStyle w:val="TOC1"/>
        <w:tabs>
          <w:tab w:val="right" w:leader="dot" w:pos="8630"/>
        </w:tabs>
        <w:rPr>
          <w:rStyle w:val="Hyperlink"/>
          <w:rFonts w:ascii="Times New Roman" w:hAnsi="Times New Roman"/>
          <w:noProof/>
          <w:sz w:val="16"/>
          <w:szCs w:val="16"/>
        </w:rPr>
      </w:pPr>
    </w:p>
    <w:p w:rsidR="004B4EB8" w:rsidRPr="00D33BCC" w:rsidRDefault="008F6361">
      <w:pPr>
        <w:pStyle w:val="TOC1"/>
        <w:tabs>
          <w:tab w:val="right" w:leader="dot" w:pos="8630"/>
        </w:tabs>
        <w:rPr>
          <w:rFonts w:ascii="Times New Roman" w:eastAsiaTheme="minorEastAsia" w:hAnsi="Times New Roman"/>
          <w:noProof/>
          <w:sz w:val="22"/>
          <w:szCs w:val="22"/>
        </w:rPr>
      </w:pPr>
      <w:hyperlink w:anchor="_Toc243918862" w:history="1">
        <w:r w:rsidR="004B4EB8" w:rsidRPr="00D33BCC">
          <w:rPr>
            <w:rStyle w:val="Hyperlink"/>
            <w:rFonts w:ascii="Times New Roman" w:hAnsi="Times New Roman"/>
            <w:noProof/>
          </w:rPr>
          <w:t>Zephaniah</w:t>
        </w:r>
        <w:r w:rsidR="004B4EB8" w:rsidRPr="00D33BCC">
          <w:rPr>
            <w:rFonts w:ascii="Times New Roman" w:hAnsi="Times New Roman"/>
            <w:noProof/>
            <w:webHidden/>
          </w:rPr>
          <w:tab/>
        </w:r>
        <w:r w:rsidR="005464C9" w:rsidRPr="00D33BCC">
          <w:rPr>
            <w:rFonts w:ascii="Times New Roman" w:hAnsi="Times New Roman"/>
            <w:noProof/>
            <w:webHidden/>
          </w:rPr>
          <w:fldChar w:fldCharType="begin"/>
        </w:r>
        <w:r w:rsidR="004B4EB8" w:rsidRPr="00D33BCC">
          <w:rPr>
            <w:rFonts w:ascii="Times New Roman" w:hAnsi="Times New Roman"/>
            <w:noProof/>
            <w:webHidden/>
          </w:rPr>
          <w:instrText xml:space="preserve"> PAGEREF _Toc243918862 \h </w:instrText>
        </w:r>
        <w:r w:rsidR="005464C9" w:rsidRPr="00D33BCC">
          <w:rPr>
            <w:rFonts w:ascii="Times New Roman" w:hAnsi="Times New Roman"/>
            <w:noProof/>
            <w:webHidden/>
          </w:rPr>
        </w:r>
        <w:r w:rsidR="005464C9" w:rsidRPr="00D33BCC">
          <w:rPr>
            <w:rFonts w:ascii="Times New Roman" w:hAnsi="Times New Roman"/>
            <w:noProof/>
            <w:webHidden/>
          </w:rPr>
          <w:fldChar w:fldCharType="separate"/>
        </w:r>
        <w:r w:rsidR="00C6749B">
          <w:rPr>
            <w:rFonts w:ascii="Times New Roman" w:hAnsi="Times New Roman"/>
            <w:noProof/>
            <w:webHidden/>
          </w:rPr>
          <w:t>45</w:t>
        </w:r>
        <w:r w:rsidR="005464C9" w:rsidRPr="00D33BCC">
          <w:rPr>
            <w:rFonts w:ascii="Times New Roman" w:hAnsi="Times New Roman"/>
            <w:noProof/>
            <w:webHidden/>
          </w:rPr>
          <w:fldChar w:fldCharType="end"/>
        </w:r>
      </w:hyperlink>
    </w:p>
    <w:p w:rsidR="004B4EB8" w:rsidRPr="00D33BCC" w:rsidRDefault="004B4EB8">
      <w:pPr>
        <w:pStyle w:val="TOC1"/>
        <w:tabs>
          <w:tab w:val="right" w:leader="dot" w:pos="8630"/>
        </w:tabs>
        <w:rPr>
          <w:rStyle w:val="Hyperlink"/>
          <w:rFonts w:ascii="Times New Roman" w:hAnsi="Times New Roman"/>
          <w:noProof/>
          <w:sz w:val="16"/>
          <w:szCs w:val="16"/>
        </w:rPr>
      </w:pPr>
    </w:p>
    <w:p w:rsidR="004B4EB8" w:rsidRPr="00D33BCC" w:rsidRDefault="008F6361">
      <w:pPr>
        <w:pStyle w:val="TOC1"/>
        <w:tabs>
          <w:tab w:val="right" w:leader="dot" w:pos="8630"/>
        </w:tabs>
        <w:rPr>
          <w:rFonts w:ascii="Times New Roman" w:eastAsiaTheme="minorEastAsia" w:hAnsi="Times New Roman"/>
          <w:noProof/>
          <w:sz w:val="22"/>
          <w:szCs w:val="22"/>
        </w:rPr>
      </w:pPr>
      <w:hyperlink w:anchor="_Toc243918863" w:history="1">
        <w:r w:rsidR="004B4EB8" w:rsidRPr="00D33BCC">
          <w:rPr>
            <w:rStyle w:val="Hyperlink"/>
            <w:rFonts w:ascii="Times New Roman" w:hAnsi="Times New Roman"/>
            <w:noProof/>
          </w:rPr>
          <w:t>Jeremiah</w:t>
        </w:r>
        <w:r w:rsidR="004B4EB8" w:rsidRPr="00D33BCC">
          <w:rPr>
            <w:rFonts w:ascii="Times New Roman" w:hAnsi="Times New Roman"/>
            <w:noProof/>
            <w:webHidden/>
          </w:rPr>
          <w:tab/>
        </w:r>
        <w:r w:rsidR="005464C9" w:rsidRPr="00D33BCC">
          <w:rPr>
            <w:rFonts w:ascii="Times New Roman" w:hAnsi="Times New Roman"/>
            <w:noProof/>
            <w:webHidden/>
          </w:rPr>
          <w:fldChar w:fldCharType="begin"/>
        </w:r>
        <w:r w:rsidR="004B4EB8" w:rsidRPr="00D33BCC">
          <w:rPr>
            <w:rFonts w:ascii="Times New Roman" w:hAnsi="Times New Roman"/>
            <w:noProof/>
            <w:webHidden/>
          </w:rPr>
          <w:instrText xml:space="preserve"> PAGEREF _Toc243918863 \h </w:instrText>
        </w:r>
        <w:r w:rsidR="005464C9" w:rsidRPr="00D33BCC">
          <w:rPr>
            <w:rFonts w:ascii="Times New Roman" w:hAnsi="Times New Roman"/>
            <w:noProof/>
            <w:webHidden/>
          </w:rPr>
        </w:r>
        <w:r w:rsidR="005464C9" w:rsidRPr="00D33BCC">
          <w:rPr>
            <w:rFonts w:ascii="Times New Roman" w:hAnsi="Times New Roman"/>
            <w:noProof/>
            <w:webHidden/>
          </w:rPr>
          <w:fldChar w:fldCharType="separate"/>
        </w:r>
        <w:r w:rsidR="00C6749B">
          <w:rPr>
            <w:rFonts w:ascii="Times New Roman" w:hAnsi="Times New Roman"/>
            <w:noProof/>
            <w:webHidden/>
          </w:rPr>
          <w:t>48</w:t>
        </w:r>
        <w:r w:rsidR="005464C9" w:rsidRPr="00D33BCC">
          <w:rPr>
            <w:rFonts w:ascii="Times New Roman" w:hAnsi="Times New Roman"/>
            <w:noProof/>
            <w:webHidden/>
          </w:rPr>
          <w:fldChar w:fldCharType="end"/>
        </w:r>
      </w:hyperlink>
    </w:p>
    <w:p w:rsidR="004B4EB8" w:rsidRPr="00D33BCC" w:rsidRDefault="004B4EB8">
      <w:pPr>
        <w:pStyle w:val="TOC1"/>
        <w:tabs>
          <w:tab w:val="right" w:leader="dot" w:pos="8630"/>
        </w:tabs>
        <w:rPr>
          <w:rStyle w:val="Hyperlink"/>
          <w:rFonts w:ascii="Times New Roman" w:hAnsi="Times New Roman"/>
          <w:noProof/>
          <w:sz w:val="16"/>
          <w:szCs w:val="16"/>
        </w:rPr>
      </w:pPr>
    </w:p>
    <w:p w:rsidR="004B4EB8" w:rsidRPr="00D33BCC" w:rsidRDefault="008F6361">
      <w:pPr>
        <w:pStyle w:val="TOC1"/>
        <w:tabs>
          <w:tab w:val="right" w:leader="dot" w:pos="8630"/>
        </w:tabs>
        <w:rPr>
          <w:rFonts w:ascii="Times New Roman" w:eastAsiaTheme="minorEastAsia" w:hAnsi="Times New Roman"/>
          <w:noProof/>
          <w:sz w:val="22"/>
          <w:szCs w:val="22"/>
        </w:rPr>
      </w:pPr>
      <w:hyperlink w:anchor="_Toc243918864" w:history="1">
        <w:r w:rsidR="004B4EB8" w:rsidRPr="00D33BCC">
          <w:rPr>
            <w:rStyle w:val="Hyperlink"/>
            <w:rFonts w:ascii="Times New Roman" w:hAnsi="Times New Roman"/>
            <w:noProof/>
          </w:rPr>
          <w:t>Habakkuk</w:t>
        </w:r>
        <w:r w:rsidR="004B4EB8" w:rsidRPr="00D33BCC">
          <w:rPr>
            <w:rFonts w:ascii="Times New Roman" w:hAnsi="Times New Roman"/>
            <w:noProof/>
            <w:webHidden/>
          </w:rPr>
          <w:tab/>
        </w:r>
        <w:r w:rsidR="005464C9" w:rsidRPr="00D33BCC">
          <w:rPr>
            <w:rFonts w:ascii="Times New Roman" w:hAnsi="Times New Roman"/>
            <w:noProof/>
            <w:webHidden/>
          </w:rPr>
          <w:fldChar w:fldCharType="begin"/>
        </w:r>
        <w:r w:rsidR="004B4EB8" w:rsidRPr="00D33BCC">
          <w:rPr>
            <w:rFonts w:ascii="Times New Roman" w:hAnsi="Times New Roman"/>
            <w:noProof/>
            <w:webHidden/>
          </w:rPr>
          <w:instrText xml:space="preserve"> PAGEREF _Toc243918864 \h </w:instrText>
        </w:r>
        <w:r w:rsidR="005464C9" w:rsidRPr="00D33BCC">
          <w:rPr>
            <w:rFonts w:ascii="Times New Roman" w:hAnsi="Times New Roman"/>
            <w:noProof/>
            <w:webHidden/>
          </w:rPr>
        </w:r>
        <w:r w:rsidR="005464C9" w:rsidRPr="00D33BCC">
          <w:rPr>
            <w:rFonts w:ascii="Times New Roman" w:hAnsi="Times New Roman"/>
            <w:noProof/>
            <w:webHidden/>
          </w:rPr>
          <w:fldChar w:fldCharType="separate"/>
        </w:r>
        <w:r w:rsidR="00C6749B">
          <w:rPr>
            <w:rFonts w:ascii="Times New Roman" w:hAnsi="Times New Roman"/>
            <w:noProof/>
            <w:webHidden/>
          </w:rPr>
          <w:t>62</w:t>
        </w:r>
        <w:r w:rsidR="005464C9" w:rsidRPr="00D33BCC">
          <w:rPr>
            <w:rFonts w:ascii="Times New Roman" w:hAnsi="Times New Roman"/>
            <w:noProof/>
            <w:webHidden/>
          </w:rPr>
          <w:fldChar w:fldCharType="end"/>
        </w:r>
      </w:hyperlink>
    </w:p>
    <w:p w:rsidR="004B4EB8" w:rsidRPr="00D33BCC" w:rsidRDefault="004B4EB8">
      <w:pPr>
        <w:pStyle w:val="TOC1"/>
        <w:tabs>
          <w:tab w:val="right" w:leader="dot" w:pos="8630"/>
        </w:tabs>
        <w:rPr>
          <w:rStyle w:val="Hyperlink"/>
          <w:rFonts w:ascii="Times New Roman" w:hAnsi="Times New Roman"/>
          <w:noProof/>
          <w:sz w:val="16"/>
          <w:szCs w:val="16"/>
        </w:rPr>
      </w:pPr>
    </w:p>
    <w:p w:rsidR="004B4EB8" w:rsidRPr="00D33BCC" w:rsidRDefault="008F6361">
      <w:pPr>
        <w:pStyle w:val="TOC1"/>
        <w:tabs>
          <w:tab w:val="right" w:leader="dot" w:pos="8630"/>
        </w:tabs>
        <w:rPr>
          <w:rFonts w:ascii="Times New Roman" w:eastAsiaTheme="minorEastAsia" w:hAnsi="Times New Roman"/>
          <w:noProof/>
          <w:sz w:val="22"/>
          <w:szCs w:val="22"/>
        </w:rPr>
      </w:pPr>
      <w:hyperlink w:anchor="_Toc243918865" w:history="1">
        <w:r w:rsidR="004B4EB8" w:rsidRPr="00D33BCC">
          <w:rPr>
            <w:rStyle w:val="Hyperlink"/>
            <w:rFonts w:ascii="Times New Roman" w:hAnsi="Times New Roman"/>
            <w:noProof/>
          </w:rPr>
          <w:t>Ezekiel</w:t>
        </w:r>
        <w:r w:rsidR="004B4EB8" w:rsidRPr="00D33BCC">
          <w:rPr>
            <w:rFonts w:ascii="Times New Roman" w:hAnsi="Times New Roman"/>
            <w:noProof/>
            <w:webHidden/>
          </w:rPr>
          <w:tab/>
        </w:r>
        <w:r w:rsidR="005464C9" w:rsidRPr="00D33BCC">
          <w:rPr>
            <w:rFonts w:ascii="Times New Roman" w:hAnsi="Times New Roman"/>
            <w:noProof/>
            <w:webHidden/>
          </w:rPr>
          <w:fldChar w:fldCharType="begin"/>
        </w:r>
        <w:r w:rsidR="004B4EB8" w:rsidRPr="00D33BCC">
          <w:rPr>
            <w:rFonts w:ascii="Times New Roman" w:hAnsi="Times New Roman"/>
            <w:noProof/>
            <w:webHidden/>
          </w:rPr>
          <w:instrText xml:space="preserve"> PAGEREF _Toc243918865 \h </w:instrText>
        </w:r>
        <w:r w:rsidR="005464C9" w:rsidRPr="00D33BCC">
          <w:rPr>
            <w:rFonts w:ascii="Times New Roman" w:hAnsi="Times New Roman"/>
            <w:noProof/>
            <w:webHidden/>
          </w:rPr>
        </w:r>
        <w:r w:rsidR="005464C9" w:rsidRPr="00D33BCC">
          <w:rPr>
            <w:rFonts w:ascii="Times New Roman" w:hAnsi="Times New Roman"/>
            <w:noProof/>
            <w:webHidden/>
          </w:rPr>
          <w:fldChar w:fldCharType="separate"/>
        </w:r>
        <w:r w:rsidR="00C6749B">
          <w:rPr>
            <w:rFonts w:ascii="Times New Roman" w:hAnsi="Times New Roman"/>
            <w:noProof/>
            <w:webHidden/>
          </w:rPr>
          <w:t>68</w:t>
        </w:r>
        <w:r w:rsidR="005464C9" w:rsidRPr="00D33BCC">
          <w:rPr>
            <w:rFonts w:ascii="Times New Roman" w:hAnsi="Times New Roman"/>
            <w:noProof/>
            <w:webHidden/>
          </w:rPr>
          <w:fldChar w:fldCharType="end"/>
        </w:r>
      </w:hyperlink>
    </w:p>
    <w:p w:rsidR="004B4EB8" w:rsidRPr="00D33BCC" w:rsidRDefault="004B4EB8">
      <w:pPr>
        <w:pStyle w:val="TOC1"/>
        <w:tabs>
          <w:tab w:val="right" w:leader="dot" w:pos="8630"/>
        </w:tabs>
        <w:rPr>
          <w:rStyle w:val="Hyperlink"/>
          <w:rFonts w:ascii="Times New Roman" w:hAnsi="Times New Roman"/>
          <w:noProof/>
          <w:sz w:val="16"/>
          <w:szCs w:val="16"/>
        </w:rPr>
      </w:pPr>
    </w:p>
    <w:p w:rsidR="004B4EB8" w:rsidRPr="00D33BCC" w:rsidRDefault="008F6361">
      <w:pPr>
        <w:pStyle w:val="TOC1"/>
        <w:tabs>
          <w:tab w:val="right" w:leader="dot" w:pos="8630"/>
        </w:tabs>
        <w:rPr>
          <w:rFonts w:ascii="Times New Roman" w:eastAsiaTheme="minorEastAsia" w:hAnsi="Times New Roman"/>
          <w:noProof/>
          <w:sz w:val="22"/>
          <w:szCs w:val="22"/>
        </w:rPr>
      </w:pPr>
      <w:hyperlink w:anchor="_Toc243918866" w:history="1">
        <w:r w:rsidR="004B4EB8" w:rsidRPr="00D33BCC">
          <w:rPr>
            <w:rStyle w:val="Hyperlink"/>
            <w:rFonts w:ascii="Times New Roman" w:hAnsi="Times New Roman"/>
            <w:noProof/>
          </w:rPr>
          <w:t>Lamentations of Jeremiah</w:t>
        </w:r>
        <w:r w:rsidR="004B4EB8" w:rsidRPr="00D33BCC">
          <w:rPr>
            <w:rFonts w:ascii="Times New Roman" w:hAnsi="Times New Roman"/>
            <w:noProof/>
            <w:webHidden/>
          </w:rPr>
          <w:tab/>
        </w:r>
        <w:r w:rsidR="005464C9" w:rsidRPr="00D33BCC">
          <w:rPr>
            <w:rFonts w:ascii="Times New Roman" w:hAnsi="Times New Roman"/>
            <w:noProof/>
            <w:webHidden/>
          </w:rPr>
          <w:fldChar w:fldCharType="begin"/>
        </w:r>
        <w:r w:rsidR="004B4EB8" w:rsidRPr="00D33BCC">
          <w:rPr>
            <w:rFonts w:ascii="Times New Roman" w:hAnsi="Times New Roman"/>
            <w:noProof/>
            <w:webHidden/>
          </w:rPr>
          <w:instrText xml:space="preserve"> PAGEREF _Toc243918866 \h </w:instrText>
        </w:r>
        <w:r w:rsidR="005464C9" w:rsidRPr="00D33BCC">
          <w:rPr>
            <w:rFonts w:ascii="Times New Roman" w:hAnsi="Times New Roman"/>
            <w:noProof/>
            <w:webHidden/>
          </w:rPr>
        </w:r>
        <w:r w:rsidR="005464C9" w:rsidRPr="00D33BCC">
          <w:rPr>
            <w:rFonts w:ascii="Times New Roman" w:hAnsi="Times New Roman"/>
            <w:noProof/>
            <w:webHidden/>
          </w:rPr>
          <w:fldChar w:fldCharType="separate"/>
        </w:r>
        <w:r w:rsidR="00C6749B">
          <w:rPr>
            <w:rFonts w:ascii="Times New Roman" w:hAnsi="Times New Roman"/>
            <w:noProof/>
            <w:webHidden/>
          </w:rPr>
          <w:t>89</w:t>
        </w:r>
        <w:r w:rsidR="005464C9" w:rsidRPr="00D33BCC">
          <w:rPr>
            <w:rFonts w:ascii="Times New Roman" w:hAnsi="Times New Roman"/>
            <w:noProof/>
            <w:webHidden/>
          </w:rPr>
          <w:fldChar w:fldCharType="end"/>
        </w:r>
      </w:hyperlink>
    </w:p>
    <w:p w:rsidR="004B4EB8" w:rsidRPr="00D33BCC" w:rsidRDefault="004B4EB8">
      <w:pPr>
        <w:pStyle w:val="TOC1"/>
        <w:tabs>
          <w:tab w:val="right" w:leader="dot" w:pos="8630"/>
        </w:tabs>
        <w:rPr>
          <w:rStyle w:val="Hyperlink"/>
          <w:rFonts w:ascii="Times New Roman" w:hAnsi="Times New Roman"/>
          <w:noProof/>
          <w:sz w:val="16"/>
          <w:szCs w:val="16"/>
        </w:rPr>
      </w:pPr>
    </w:p>
    <w:p w:rsidR="004B4EB8" w:rsidRPr="00D33BCC" w:rsidRDefault="008F6361">
      <w:pPr>
        <w:pStyle w:val="TOC1"/>
        <w:tabs>
          <w:tab w:val="right" w:leader="dot" w:pos="8630"/>
        </w:tabs>
        <w:rPr>
          <w:rFonts w:ascii="Times New Roman" w:eastAsiaTheme="minorEastAsia" w:hAnsi="Times New Roman"/>
          <w:noProof/>
          <w:sz w:val="22"/>
          <w:szCs w:val="22"/>
        </w:rPr>
      </w:pPr>
      <w:hyperlink w:anchor="_Toc243918867" w:history="1">
        <w:r w:rsidR="004B4EB8" w:rsidRPr="00D33BCC">
          <w:rPr>
            <w:rStyle w:val="Hyperlink"/>
            <w:rFonts w:ascii="Times New Roman" w:hAnsi="Times New Roman"/>
            <w:noProof/>
          </w:rPr>
          <w:t>Haggai</w:t>
        </w:r>
        <w:r w:rsidR="004B4EB8" w:rsidRPr="00D33BCC">
          <w:rPr>
            <w:rFonts w:ascii="Times New Roman" w:hAnsi="Times New Roman"/>
            <w:noProof/>
            <w:webHidden/>
          </w:rPr>
          <w:tab/>
        </w:r>
        <w:r w:rsidR="005464C9" w:rsidRPr="00D33BCC">
          <w:rPr>
            <w:rFonts w:ascii="Times New Roman" w:hAnsi="Times New Roman"/>
            <w:noProof/>
            <w:webHidden/>
          </w:rPr>
          <w:fldChar w:fldCharType="begin"/>
        </w:r>
        <w:r w:rsidR="004B4EB8" w:rsidRPr="00D33BCC">
          <w:rPr>
            <w:rFonts w:ascii="Times New Roman" w:hAnsi="Times New Roman"/>
            <w:noProof/>
            <w:webHidden/>
          </w:rPr>
          <w:instrText xml:space="preserve"> PAGEREF _Toc243918867 \h </w:instrText>
        </w:r>
        <w:r w:rsidR="005464C9" w:rsidRPr="00D33BCC">
          <w:rPr>
            <w:rFonts w:ascii="Times New Roman" w:hAnsi="Times New Roman"/>
            <w:noProof/>
            <w:webHidden/>
          </w:rPr>
        </w:r>
        <w:r w:rsidR="005464C9" w:rsidRPr="00D33BCC">
          <w:rPr>
            <w:rFonts w:ascii="Times New Roman" w:hAnsi="Times New Roman"/>
            <w:noProof/>
            <w:webHidden/>
          </w:rPr>
          <w:fldChar w:fldCharType="separate"/>
        </w:r>
        <w:r w:rsidR="00C6749B">
          <w:rPr>
            <w:rFonts w:ascii="Times New Roman" w:hAnsi="Times New Roman"/>
            <w:noProof/>
            <w:webHidden/>
          </w:rPr>
          <w:t>94</w:t>
        </w:r>
        <w:r w:rsidR="005464C9" w:rsidRPr="00D33BCC">
          <w:rPr>
            <w:rFonts w:ascii="Times New Roman" w:hAnsi="Times New Roman"/>
            <w:noProof/>
            <w:webHidden/>
          </w:rPr>
          <w:fldChar w:fldCharType="end"/>
        </w:r>
      </w:hyperlink>
    </w:p>
    <w:p w:rsidR="004B4EB8" w:rsidRPr="00D33BCC" w:rsidRDefault="004B4EB8">
      <w:pPr>
        <w:pStyle w:val="TOC1"/>
        <w:tabs>
          <w:tab w:val="right" w:leader="dot" w:pos="8630"/>
        </w:tabs>
        <w:rPr>
          <w:rStyle w:val="Hyperlink"/>
          <w:rFonts w:ascii="Times New Roman" w:hAnsi="Times New Roman"/>
          <w:noProof/>
          <w:sz w:val="16"/>
          <w:szCs w:val="16"/>
        </w:rPr>
      </w:pPr>
    </w:p>
    <w:p w:rsidR="004B4EB8" w:rsidRPr="00D33BCC" w:rsidRDefault="008F6361">
      <w:pPr>
        <w:pStyle w:val="TOC1"/>
        <w:tabs>
          <w:tab w:val="right" w:leader="dot" w:pos="8630"/>
        </w:tabs>
        <w:rPr>
          <w:rFonts w:ascii="Times New Roman" w:eastAsiaTheme="minorEastAsia" w:hAnsi="Times New Roman"/>
          <w:noProof/>
          <w:sz w:val="22"/>
          <w:szCs w:val="22"/>
        </w:rPr>
      </w:pPr>
      <w:hyperlink w:anchor="_Toc243918868" w:history="1">
        <w:r w:rsidR="004B4EB8" w:rsidRPr="00D33BCC">
          <w:rPr>
            <w:rStyle w:val="Hyperlink"/>
            <w:rFonts w:ascii="Times New Roman" w:hAnsi="Times New Roman"/>
            <w:noProof/>
          </w:rPr>
          <w:t>Zechariah</w:t>
        </w:r>
        <w:r w:rsidR="004B4EB8" w:rsidRPr="00D33BCC">
          <w:rPr>
            <w:rFonts w:ascii="Times New Roman" w:hAnsi="Times New Roman"/>
            <w:noProof/>
            <w:webHidden/>
          </w:rPr>
          <w:tab/>
        </w:r>
        <w:r w:rsidR="005464C9" w:rsidRPr="00D33BCC">
          <w:rPr>
            <w:rFonts w:ascii="Times New Roman" w:hAnsi="Times New Roman"/>
            <w:noProof/>
            <w:webHidden/>
          </w:rPr>
          <w:fldChar w:fldCharType="begin"/>
        </w:r>
        <w:r w:rsidR="004B4EB8" w:rsidRPr="00D33BCC">
          <w:rPr>
            <w:rFonts w:ascii="Times New Roman" w:hAnsi="Times New Roman"/>
            <w:noProof/>
            <w:webHidden/>
          </w:rPr>
          <w:instrText xml:space="preserve"> PAGEREF _Toc243918868 \h </w:instrText>
        </w:r>
        <w:r w:rsidR="005464C9" w:rsidRPr="00D33BCC">
          <w:rPr>
            <w:rFonts w:ascii="Times New Roman" w:hAnsi="Times New Roman"/>
            <w:noProof/>
            <w:webHidden/>
          </w:rPr>
        </w:r>
        <w:r w:rsidR="005464C9" w:rsidRPr="00D33BCC">
          <w:rPr>
            <w:rFonts w:ascii="Times New Roman" w:hAnsi="Times New Roman"/>
            <w:noProof/>
            <w:webHidden/>
          </w:rPr>
          <w:fldChar w:fldCharType="separate"/>
        </w:r>
        <w:r w:rsidR="00C6749B">
          <w:rPr>
            <w:rFonts w:ascii="Times New Roman" w:hAnsi="Times New Roman"/>
            <w:noProof/>
            <w:webHidden/>
          </w:rPr>
          <w:t>100</w:t>
        </w:r>
        <w:r w:rsidR="005464C9" w:rsidRPr="00D33BCC">
          <w:rPr>
            <w:rFonts w:ascii="Times New Roman" w:hAnsi="Times New Roman"/>
            <w:noProof/>
            <w:webHidden/>
          </w:rPr>
          <w:fldChar w:fldCharType="end"/>
        </w:r>
      </w:hyperlink>
    </w:p>
    <w:p w:rsidR="004B4EB8" w:rsidRPr="00D33BCC" w:rsidRDefault="004B4EB8">
      <w:pPr>
        <w:pStyle w:val="TOC1"/>
        <w:tabs>
          <w:tab w:val="right" w:leader="dot" w:pos="8630"/>
        </w:tabs>
        <w:rPr>
          <w:rStyle w:val="Hyperlink"/>
          <w:rFonts w:ascii="Times New Roman" w:hAnsi="Times New Roman"/>
          <w:noProof/>
          <w:sz w:val="16"/>
          <w:szCs w:val="16"/>
        </w:rPr>
      </w:pPr>
    </w:p>
    <w:p w:rsidR="004B4EB8" w:rsidRPr="00D33BCC" w:rsidRDefault="008F6361">
      <w:pPr>
        <w:pStyle w:val="TOC1"/>
        <w:tabs>
          <w:tab w:val="right" w:leader="dot" w:pos="8630"/>
        </w:tabs>
        <w:rPr>
          <w:rFonts w:ascii="Times New Roman" w:eastAsiaTheme="minorEastAsia" w:hAnsi="Times New Roman"/>
          <w:noProof/>
          <w:sz w:val="22"/>
          <w:szCs w:val="22"/>
        </w:rPr>
      </w:pPr>
      <w:hyperlink w:anchor="_Toc243918900" w:history="1">
        <w:r w:rsidR="004B4EB8" w:rsidRPr="00D33BCC">
          <w:rPr>
            <w:rStyle w:val="Hyperlink"/>
            <w:rFonts w:ascii="Times New Roman" w:hAnsi="Times New Roman"/>
            <w:noProof/>
          </w:rPr>
          <w:t>Malachi</w:t>
        </w:r>
        <w:r w:rsidR="004B4EB8" w:rsidRPr="00D33BCC">
          <w:rPr>
            <w:rFonts w:ascii="Times New Roman" w:hAnsi="Times New Roman"/>
            <w:noProof/>
            <w:webHidden/>
          </w:rPr>
          <w:tab/>
        </w:r>
        <w:r w:rsidR="005464C9" w:rsidRPr="00D33BCC">
          <w:rPr>
            <w:rFonts w:ascii="Times New Roman" w:hAnsi="Times New Roman"/>
            <w:noProof/>
            <w:webHidden/>
          </w:rPr>
          <w:fldChar w:fldCharType="begin"/>
        </w:r>
        <w:r w:rsidR="004B4EB8" w:rsidRPr="00D33BCC">
          <w:rPr>
            <w:rFonts w:ascii="Times New Roman" w:hAnsi="Times New Roman"/>
            <w:noProof/>
            <w:webHidden/>
          </w:rPr>
          <w:instrText xml:space="preserve"> PAGEREF _Toc243918900 \h </w:instrText>
        </w:r>
        <w:r w:rsidR="005464C9" w:rsidRPr="00D33BCC">
          <w:rPr>
            <w:rFonts w:ascii="Times New Roman" w:hAnsi="Times New Roman"/>
            <w:noProof/>
            <w:webHidden/>
          </w:rPr>
        </w:r>
        <w:r w:rsidR="005464C9" w:rsidRPr="00D33BCC">
          <w:rPr>
            <w:rFonts w:ascii="Times New Roman" w:hAnsi="Times New Roman"/>
            <w:noProof/>
            <w:webHidden/>
          </w:rPr>
          <w:fldChar w:fldCharType="separate"/>
        </w:r>
        <w:r w:rsidR="00C6749B">
          <w:rPr>
            <w:rFonts w:ascii="Times New Roman" w:hAnsi="Times New Roman"/>
            <w:noProof/>
            <w:webHidden/>
          </w:rPr>
          <w:t>160</w:t>
        </w:r>
        <w:r w:rsidR="005464C9" w:rsidRPr="00D33BCC">
          <w:rPr>
            <w:rFonts w:ascii="Times New Roman" w:hAnsi="Times New Roman"/>
            <w:noProof/>
            <w:webHidden/>
          </w:rPr>
          <w:fldChar w:fldCharType="end"/>
        </w:r>
      </w:hyperlink>
    </w:p>
    <w:p w:rsidR="00EA52C4" w:rsidRPr="00D33BCC" w:rsidRDefault="005464C9" w:rsidP="00EC0D15">
      <w:pPr>
        <w:pStyle w:val="Heading1"/>
      </w:pPr>
      <w:r w:rsidRPr="00D33BCC">
        <w:fldChar w:fldCharType="end"/>
      </w:r>
      <w:r w:rsidR="00D26B0C" w:rsidRPr="00D33BCC">
        <w:br w:type="page"/>
      </w:r>
      <w:bookmarkStart w:id="0" w:name="_Toc243918848"/>
      <w:r w:rsidR="00EA52C4" w:rsidRPr="00D33BCC">
        <w:lastRenderedPageBreak/>
        <w:t>Introduction</w:t>
      </w:r>
      <w:r w:rsidR="006D1821" w:rsidRPr="00D33BCC">
        <w:t xml:space="preserve"> to </w:t>
      </w:r>
      <w:r w:rsidR="006A7F4E" w:rsidRPr="00D33BCC">
        <w:t>Major &amp;</w:t>
      </w:r>
      <w:r w:rsidR="00EA52C4" w:rsidRPr="00D33BCC">
        <w:t xml:space="preserve"> Minor Prophets</w:t>
      </w:r>
      <w:bookmarkEnd w:id="0"/>
    </w:p>
    <w:p w:rsidR="00EA52C4" w:rsidRPr="00D33BCC" w:rsidRDefault="00EA52C4" w:rsidP="00EA52C4">
      <w:pPr>
        <w:widowControl w:val="0"/>
      </w:pPr>
    </w:p>
    <w:p w:rsidR="000D11A8" w:rsidRPr="00D33BCC" w:rsidRDefault="00512D7C" w:rsidP="00512D7C">
      <w:pPr>
        <w:pStyle w:val="Heading2"/>
      </w:pPr>
      <w:bookmarkStart w:id="1" w:name="_Toc243915847"/>
      <w:bookmarkStart w:id="2" w:name="_Toc243918849"/>
      <w:r w:rsidRPr="00D33BCC">
        <w:t>Chronology of the Prophets’ Ministries</w:t>
      </w:r>
      <w:bookmarkEnd w:id="1"/>
      <w:bookmarkEnd w:id="2"/>
    </w:p>
    <w:p w:rsidR="00512D7C" w:rsidRPr="00D33BCC" w:rsidRDefault="00512D7C" w:rsidP="00512D7C"/>
    <w:p w:rsidR="00512D7C" w:rsidRPr="00D33BCC" w:rsidRDefault="006A7F4E" w:rsidP="006A7F4E">
      <w:pPr>
        <w:ind w:firstLine="630"/>
      </w:pPr>
      <w:r w:rsidRPr="00D33BCC">
        <w:t>The ministries of the Biblical prophets spanned from Obadiah in 853 BC until Malachi in 430 BC—a period of over 400 years.</w:t>
      </w:r>
    </w:p>
    <w:p w:rsidR="006A7F4E" w:rsidRPr="00D33BCC" w:rsidRDefault="006A7F4E" w:rsidP="00512D7C"/>
    <w:p w:rsidR="00B81A79" w:rsidRPr="00D33BCC" w:rsidRDefault="00B81A79" w:rsidP="00512D7C">
      <w:pPr>
        <w:sectPr w:rsidR="00B81A79" w:rsidRPr="00D33BCC" w:rsidSect="002B5F87">
          <w:headerReference w:type="default" r:id="rId10"/>
          <w:footerReference w:type="default" r:id="rId11"/>
          <w:endnotePr>
            <w:numFmt w:val="decimal"/>
          </w:endnotePr>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60"/>
        </w:sectPr>
      </w:pPr>
    </w:p>
    <w:p w:rsidR="001C2471" w:rsidRPr="00D33BCC" w:rsidRDefault="001C2471" w:rsidP="001C2471">
      <w:pPr>
        <w:widowControl w:val="0"/>
      </w:pPr>
      <w:r w:rsidRPr="00D33BCC">
        <w:lastRenderedPageBreak/>
        <w:t xml:space="preserve">Obadiah –853 BC </w:t>
      </w:r>
    </w:p>
    <w:p w:rsidR="001C2471" w:rsidRPr="00D33BCC" w:rsidRDefault="001C2471" w:rsidP="001C2471">
      <w:pPr>
        <w:widowControl w:val="0"/>
      </w:pPr>
      <w:r w:rsidRPr="00D33BCC">
        <w:t>Joel –835-796 BC</w:t>
      </w:r>
    </w:p>
    <w:p w:rsidR="001C2471" w:rsidRPr="00D33BCC" w:rsidRDefault="001C2471" w:rsidP="001C2471">
      <w:pPr>
        <w:widowControl w:val="0"/>
      </w:pPr>
      <w:r w:rsidRPr="00D33BCC">
        <w:t>Jonah –793-753 BC</w:t>
      </w:r>
    </w:p>
    <w:p w:rsidR="001C2471" w:rsidRPr="00D33BCC" w:rsidRDefault="001C2471" w:rsidP="001C2471">
      <w:pPr>
        <w:widowControl w:val="0"/>
      </w:pPr>
      <w:r w:rsidRPr="00D33BCC">
        <w:t>Amos –760-750 BC</w:t>
      </w:r>
    </w:p>
    <w:p w:rsidR="001C2471" w:rsidRPr="00D33BCC" w:rsidRDefault="001C2471" w:rsidP="001C2471">
      <w:pPr>
        <w:widowControl w:val="0"/>
      </w:pPr>
      <w:r w:rsidRPr="00D33BCC">
        <w:t>Hosea –753-715 BC</w:t>
      </w:r>
      <w:r w:rsidRPr="00D33BCC">
        <w:tab/>
      </w:r>
    </w:p>
    <w:p w:rsidR="001C2471" w:rsidRPr="00D33BCC" w:rsidRDefault="001C2471" w:rsidP="001C2471">
      <w:pPr>
        <w:widowControl w:val="0"/>
      </w:pPr>
      <w:r w:rsidRPr="00D33BCC">
        <w:t>Micah –742-687 BC</w:t>
      </w:r>
    </w:p>
    <w:p w:rsidR="00EA52C4" w:rsidRPr="00D33BCC" w:rsidRDefault="009211FD" w:rsidP="00EA52C4">
      <w:pPr>
        <w:widowControl w:val="0"/>
      </w:pPr>
      <w:r w:rsidRPr="00D33BCC">
        <w:lastRenderedPageBreak/>
        <w:t>Isaiah –</w:t>
      </w:r>
      <w:r w:rsidR="000D2B4F" w:rsidRPr="00D33BCC">
        <w:t>7</w:t>
      </w:r>
      <w:r w:rsidR="00C01BEA" w:rsidRPr="00D33BCC">
        <w:t>40</w:t>
      </w:r>
      <w:r w:rsidRPr="00D33BCC">
        <w:t>-</w:t>
      </w:r>
      <w:r w:rsidR="00C01BEA" w:rsidRPr="00D33BCC">
        <w:t>681</w:t>
      </w:r>
      <w:r w:rsidRPr="00D33BCC">
        <w:t xml:space="preserve"> BC</w:t>
      </w:r>
    </w:p>
    <w:p w:rsidR="001C2471" w:rsidRPr="00D33BCC" w:rsidRDefault="001C2471" w:rsidP="001C2471">
      <w:pPr>
        <w:widowControl w:val="0"/>
      </w:pPr>
      <w:r w:rsidRPr="00D33BCC">
        <w:t>Nahum –663-612 BC</w:t>
      </w:r>
    </w:p>
    <w:p w:rsidR="001C2471" w:rsidRPr="00D33BCC" w:rsidRDefault="001C2471" w:rsidP="001C2471">
      <w:pPr>
        <w:widowControl w:val="0"/>
      </w:pPr>
      <w:r w:rsidRPr="00D33BCC">
        <w:t>Zephaniah –640-621 BC</w:t>
      </w:r>
    </w:p>
    <w:p w:rsidR="00EA52C4" w:rsidRPr="00D33BCC" w:rsidRDefault="009211FD" w:rsidP="00EA52C4">
      <w:pPr>
        <w:widowControl w:val="0"/>
      </w:pPr>
      <w:r w:rsidRPr="00D33BCC">
        <w:t>Jeremiah –627-</w:t>
      </w:r>
      <w:r w:rsidR="00C01BEA" w:rsidRPr="00D33BCC">
        <w:t>586</w:t>
      </w:r>
      <w:r w:rsidRPr="00D33BCC">
        <w:t xml:space="preserve"> BC</w:t>
      </w:r>
    </w:p>
    <w:p w:rsidR="001C2471" w:rsidRPr="00D33BCC" w:rsidRDefault="001C2471" w:rsidP="001C2471">
      <w:pPr>
        <w:widowControl w:val="0"/>
      </w:pPr>
      <w:r w:rsidRPr="00D33BCC">
        <w:t>Habakkuk –612-589 BC</w:t>
      </w:r>
    </w:p>
    <w:p w:rsidR="001C2471" w:rsidRPr="00D33BCC" w:rsidRDefault="001C2471" w:rsidP="001C2471">
      <w:pPr>
        <w:widowControl w:val="0"/>
      </w:pPr>
      <w:r w:rsidRPr="00D33BCC">
        <w:t xml:space="preserve">Daniel –605-536 BC </w:t>
      </w:r>
    </w:p>
    <w:p w:rsidR="00EA52C4" w:rsidRPr="00D33BCC" w:rsidRDefault="00EA52C4" w:rsidP="00EA52C4">
      <w:pPr>
        <w:widowControl w:val="0"/>
      </w:pPr>
      <w:r w:rsidRPr="00D33BCC">
        <w:lastRenderedPageBreak/>
        <w:t xml:space="preserve">Ezekiel </w:t>
      </w:r>
      <w:r w:rsidR="009211FD" w:rsidRPr="00D33BCC">
        <w:t>–593-571 BC</w:t>
      </w:r>
    </w:p>
    <w:p w:rsidR="002903FF" w:rsidRPr="00D33BCC" w:rsidRDefault="002903FF" w:rsidP="002903FF">
      <w:pPr>
        <w:widowControl w:val="0"/>
      </w:pPr>
      <w:r w:rsidRPr="00D33BCC">
        <w:t>Lamentations –586 BC</w:t>
      </w:r>
    </w:p>
    <w:p w:rsidR="00EA52C4" w:rsidRPr="00D33BCC" w:rsidRDefault="009211FD" w:rsidP="00EA52C4">
      <w:pPr>
        <w:widowControl w:val="0"/>
      </w:pPr>
      <w:r w:rsidRPr="00D33BCC">
        <w:t>Haggai –520 BC</w:t>
      </w:r>
      <w:r w:rsidR="00EA52C4" w:rsidRPr="00D33BCC">
        <w:tab/>
      </w:r>
    </w:p>
    <w:p w:rsidR="00EA52C4" w:rsidRPr="00D33BCC" w:rsidRDefault="00EA52C4" w:rsidP="00EA52C4">
      <w:pPr>
        <w:widowControl w:val="0"/>
      </w:pPr>
      <w:r w:rsidRPr="00D33BCC">
        <w:t xml:space="preserve">Zechariah </w:t>
      </w:r>
      <w:r w:rsidR="009211FD" w:rsidRPr="00D33BCC">
        <w:t>–520-518 BC</w:t>
      </w:r>
    </w:p>
    <w:p w:rsidR="000D11A8" w:rsidRPr="00D33BCC" w:rsidRDefault="00EA52C4" w:rsidP="00EA52C4">
      <w:pPr>
        <w:widowControl w:val="0"/>
        <w:sectPr w:rsidR="000D11A8" w:rsidRPr="00D33BCC" w:rsidSect="000D2B4F">
          <w:endnotePr>
            <w:numFmt w:val="decimal"/>
          </w:endnotePr>
          <w:type w:val="continuous"/>
          <w:pgSz w:w="12240" w:h="15840" w:code="1"/>
          <w:pgMar w:top="1440" w:right="1800" w:bottom="1440" w:left="1800" w:header="720" w:footer="720" w:gutter="0"/>
          <w:cols w:num="3" w:sep="1" w:space="270"/>
          <w:docGrid w:linePitch="360"/>
        </w:sectPr>
      </w:pPr>
      <w:r w:rsidRPr="00D33BCC">
        <w:t xml:space="preserve">Malachi </w:t>
      </w:r>
      <w:r w:rsidR="009211FD" w:rsidRPr="00D33BCC">
        <w:t>–430 BC</w:t>
      </w:r>
    </w:p>
    <w:p w:rsidR="001D0608" w:rsidRPr="00D33BCC" w:rsidRDefault="001D0608" w:rsidP="001D0608"/>
    <w:p w:rsidR="001D0608" w:rsidRPr="00D33BCC" w:rsidRDefault="001D0608" w:rsidP="001D0608">
      <w:pPr>
        <w:widowControl w:val="0"/>
        <w:ind w:firstLine="630"/>
      </w:pPr>
      <w:r w:rsidRPr="00D33BCC">
        <w:t>Our study will start with Isaiah because of the thoroughness of his prophecy which gives us an excellent introduction to the biblical OT books of prophecy. We will look at the remaining prophecies in their proposed chronological order.</w:t>
      </w:r>
    </w:p>
    <w:p w:rsidR="001D0608" w:rsidRPr="00D33BCC" w:rsidRDefault="001D0608" w:rsidP="00EA52C4">
      <w:pPr>
        <w:widowControl w:val="0"/>
      </w:pPr>
    </w:p>
    <w:p w:rsidR="00EA52C4" w:rsidRPr="00D33BCC" w:rsidRDefault="00D52E8E" w:rsidP="006D1821">
      <w:pPr>
        <w:pStyle w:val="Heading2"/>
      </w:pPr>
      <w:bookmarkStart w:id="3" w:name="_Toc243905519"/>
      <w:bookmarkStart w:id="4" w:name="_Toc243915848"/>
      <w:bookmarkStart w:id="5" w:name="_Toc243918850"/>
      <w:r w:rsidRPr="00D33BCC">
        <w:t>Difference</w:t>
      </w:r>
      <w:r w:rsidR="006D1821" w:rsidRPr="00D33BCC">
        <w:t xml:space="preserve"> </w:t>
      </w:r>
      <w:r w:rsidRPr="00D33BCC">
        <w:t>between</w:t>
      </w:r>
      <w:r w:rsidR="006D1821" w:rsidRPr="00D33BCC">
        <w:t xml:space="preserve"> the Major and Minor Prophets</w:t>
      </w:r>
      <w:bookmarkEnd w:id="3"/>
      <w:bookmarkEnd w:id="4"/>
      <w:bookmarkEnd w:id="5"/>
    </w:p>
    <w:p w:rsidR="00EA52C4" w:rsidRPr="00D33BCC" w:rsidRDefault="00EA52C4" w:rsidP="00EA52C4">
      <w:pPr>
        <w:widowControl w:val="0"/>
      </w:pPr>
    </w:p>
    <w:p w:rsidR="00EA52C4" w:rsidRPr="00D33BCC" w:rsidRDefault="00EA52C4" w:rsidP="006D1821">
      <w:pPr>
        <w:widowControl w:val="0"/>
      </w:pPr>
      <w:r w:rsidRPr="00D33BCC">
        <w:tab/>
        <w:t>The Minor Prophets are shorter in comparison with the Major Prophets, but their messages are important and form a definite and valuable part of God’s whole revelation to man.</w:t>
      </w:r>
      <w:r w:rsidR="006D1821" w:rsidRPr="00D33BCC">
        <w:t xml:space="preserve"> </w:t>
      </w:r>
      <w:r w:rsidRPr="00D33BCC">
        <w:t xml:space="preserve">The prophets of these works came from diverse arenas of life and each of their ministries was unique as well. In their day, some of the prophets enjoyed more notoriety and acceptance than others, but none of </w:t>
      </w:r>
      <w:r w:rsidR="006D1821" w:rsidRPr="00D33BCC">
        <w:t>their</w:t>
      </w:r>
      <w:r w:rsidRPr="00D33BCC">
        <w:t xml:space="preserve"> writings </w:t>
      </w:r>
      <w:r w:rsidR="006D1821" w:rsidRPr="00D33BCC">
        <w:t>is</w:t>
      </w:r>
      <w:r w:rsidRPr="00D33BCC">
        <w:t xml:space="preserve"> inferior to the next. The messages each prophet carried are equally necessary and important because they are all the Word of God. It is </w:t>
      </w:r>
      <w:r w:rsidR="006D1821" w:rsidRPr="00D33BCC">
        <w:t>just as important</w:t>
      </w:r>
      <w:r w:rsidRPr="00D33BCC">
        <w:t xml:space="preserve"> </w:t>
      </w:r>
      <w:r w:rsidR="006D1821" w:rsidRPr="00D33BCC">
        <w:t xml:space="preserve">that we hear from God </w:t>
      </w:r>
      <w:r w:rsidRPr="00D33BCC">
        <w:t>as the prophets of old</w:t>
      </w:r>
      <w:r w:rsidR="006D1821" w:rsidRPr="00D33BCC">
        <w:t xml:space="preserve"> did</w:t>
      </w:r>
      <w:r w:rsidRPr="00D33BCC">
        <w:t>.</w:t>
      </w:r>
    </w:p>
    <w:p w:rsidR="00EA52C4" w:rsidRPr="00D33BCC" w:rsidRDefault="00EA52C4" w:rsidP="00EA52C4">
      <w:pPr>
        <w:widowControl w:val="0"/>
      </w:pPr>
    </w:p>
    <w:p w:rsidR="00EA52C4" w:rsidRPr="00D33BCC" w:rsidRDefault="006D1821" w:rsidP="006D1821">
      <w:pPr>
        <w:pStyle w:val="Heading2"/>
      </w:pPr>
      <w:bookmarkStart w:id="6" w:name="_Toc243905520"/>
      <w:bookmarkStart w:id="7" w:name="_Toc243915849"/>
      <w:bookmarkStart w:id="8" w:name="_Toc243918851"/>
      <w:r w:rsidRPr="00D33BCC">
        <w:t>Prophetic Gift</w:t>
      </w:r>
      <w:bookmarkEnd w:id="6"/>
      <w:bookmarkEnd w:id="7"/>
      <w:bookmarkEnd w:id="8"/>
      <w:r w:rsidRPr="00D33BCC">
        <w:t xml:space="preserve"> </w:t>
      </w:r>
    </w:p>
    <w:p w:rsidR="00EA52C4" w:rsidRPr="00D33BCC" w:rsidRDefault="00EA52C4" w:rsidP="00EA52C4">
      <w:pPr>
        <w:widowControl w:val="0"/>
      </w:pPr>
    </w:p>
    <w:p w:rsidR="006D1821" w:rsidRPr="00D33BCC" w:rsidRDefault="00EA52C4" w:rsidP="006D1821">
      <w:pPr>
        <w:pStyle w:val="Heading3"/>
      </w:pPr>
      <w:r w:rsidRPr="00D33BCC">
        <w:t>This gift is for both men and women.</w:t>
      </w:r>
      <w:r w:rsidR="006D1821" w:rsidRPr="00D33BCC">
        <w:t xml:space="preserve"> </w:t>
      </w:r>
    </w:p>
    <w:p w:rsidR="006D1821" w:rsidRPr="00D33BCC" w:rsidRDefault="006D1821" w:rsidP="006D1821">
      <w:pPr>
        <w:widowControl w:val="0"/>
      </w:pPr>
    </w:p>
    <w:p w:rsidR="00EA52C4" w:rsidRPr="00D33BCC" w:rsidRDefault="006D1821" w:rsidP="006D1821">
      <w:pPr>
        <w:widowControl w:val="0"/>
        <w:ind w:left="360" w:hanging="360"/>
        <w:rPr>
          <w:i/>
        </w:rPr>
      </w:pPr>
      <w:r w:rsidRPr="00D33BCC">
        <w:t>Acts 2:18—</w:t>
      </w:r>
      <w:r w:rsidRPr="00D33BCC">
        <w:rPr>
          <w:i/>
        </w:rPr>
        <w:t>And on my servants and on my handmaidens I will pour out in those days of my Spirit; and they shall prophesy.”</w:t>
      </w:r>
    </w:p>
    <w:p w:rsidR="00CD1017" w:rsidRPr="00D33BCC" w:rsidRDefault="00CD1017" w:rsidP="006D1821">
      <w:pPr>
        <w:widowControl w:val="0"/>
        <w:ind w:left="360" w:hanging="360"/>
      </w:pPr>
    </w:p>
    <w:p w:rsidR="00CD1017" w:rsidRPr="00D33BCC" w:rsidRDefault="00CD1017" w:rsidP="00EA52C4">
      <w:pPr>
        <w:widowControl w:val="0"/>
        <w:sectPr w:rsidR="00CD1017" w:rsidRPr="00D33BCC" w:rsidSect="002B5F87">
          <w:endnotePr>
            <w:numFmt w:val="decimal"/>
          </w:endnotePr>
          <w:type w:val="continuous"/>
          <w:pgSz w:w="12240" w:h="15840" w:code="1"/>
          <w:pgMar w:top="1440" w:right="1800" w:bottom="1440" w:left="1800" w:header="720" w:footer="720" w:gutter="0"/>
          <w:cols w:space="720"/>
          <w:docGrid w:linePitch="360"/>
        </w:sectPr>
      </w:pPr>
    </w:p>
    <w:p w:rsidR="00EA52C4" w:rsidRPr="00D33BCC" w:rsidRDefault="006D1821" w:rsidP="00EA52C4">
      <w:pPr>
        <w:widowControl w:val="0"/>
      </w:pPr>
      <w:r w:rsidRPr="00D33BCC">
        <w:lastRenderedPageBreak/>
        <w:t>Ex. 15:20 Miriam the P</w:t>
      </w:r>
      <w:r w:rsidR="00EA52C4" w:rsidRPr="00D33BCC">
        <w:t>rophetess</w:t>
      </w:r>
    </w:p>
    <w:p w:rsidR="00EA52C4" w:rsidRPr="00D33BCC" w:rsidRDefault="006D1821" w:rsidP="00EA52C4">
      <w:pPr>
        <w:widowControl w:val="0"/>
      </w:pPr>
      <w:r w:rsidRPr="00D33BCC">
        <w:t>Judges 4:4 Deborah the P</w:t>
      </w:r>
      <w:r w:rsidR="00EA52C4" w:rsidRPr="00D33BCC">
        <w:t>rophetess</w:t>
      </w:r>
    </w:p>
    <w:p w:rsidR="00EA52C4" w:rsidRPr="00D33BCC" w:rsidRDefault="00EA52C4" w:rsidP="00EA52C4">
      <w:pPr>
        <w:widowControl w:val="0"/>
      </w:pPr>
      <w:r w:rsidRPr="00D33BCC">
        <w:lastRenderedPageBreak/>
        <w:t>I</w:t>
      </w:r>
      <w:r w:rsidR="006D1821" w:rsidRPr="00D33BCC">
        <w:t xml:space="preserve">I Kings 22:14 </w:t>
      </w:r>
      <w:proofErr w:type="spellStart"/>
      <w:r w:rsidR="006D1821" w:rsidRPr="00D33BCC">
        <w:t>Huldah</w:t>
      </w:r>
      <w:proofErr w:type="spellEnd"/>
      <w:r w:rsidR="006D1821" w:rsidRPr="00D33BCC">
        <w:t xml:space="preserve"> the P</w:t>
      </w:r>
      <w:r w:rsidRPr="00D33BCC">
        <w:t>rophetess</w:t>
      </w:r>
    </w:p>
    <w:p w:rsidR="00EA52C4" w:rsidRPr="00D33BCC" w:rsidRDefault="006D1821" w:rsidP="00EA52C4">
      <w:pPr>
        <w:widowControl w:val="0"/>
      </w:pPr>
      <w:r w:rsidRPr="00D33BCC">
        <w:t>Acts 21:9 Four daughters P</w:t>
      </w:r>
      <w:r w:rsidR="00EA52C4" w:rsidRPr="00D33BCC">
        <w:t>rophesied</w:t>
      </w:r>
    </w:p>
    <w:p w:rsidR="00CD1017" w:rsidRPr="00D33BCC" w:rsidRDefault="00CD1017" w:rsidP="00EA52C4">
      <w:pPr>
        <w:widowControl w:val="0"/>
        <w:sectPr w:rsidR="00CD1017" w:rsidRPr="00D33BCC" w:rsidSect="00CD1017">
          <w:endnotePr>
            <w:numFmt w:val="decimal"/>
          </w:endnotePr>
          <w:type w:val="continuous"/>
          <w:pgSz w:w="12240" w:h="15840" w:code="1"/>
          <w:pgMar w:top="1440" w:right="1800" w:bottom="1440" w:left="1800" w:header="720" w:footer="720" w:gutter="0"/>
          <w:cols w:num="2" w:space="720"/>
          <w:docGrid w:linePitch="360"/>
        </w:sectPr>
      </w:pPr>
    </w:p>
    <w:p w:rsidR="006D1821" w:rsidRPr="00D33BCC" w:rsidRDefault="006D1821" w:rsidP="00EA52C4">
      <w:pPr>
        <w:widowControl w:val="0"/>
      </w:pPr>
    </w:p>
    <w:p w:rsidR="00EA52C4" w:rsidRPr="00D33BCC" w:rsidRDefault="00EA52C4" w:rsidP="006D1821">
      <w:pPr>
        <w:pStyle w:val="Heading3"/>
        <w:tabs>
          <w:tab w:val="left" w:pos="720"/>
        </w:tabs>
      </w:pPr>
      <w:r w:rsidRPr="00D33BCC">
        <w:t>There are false prophets and there are true prophets.</w:t>
      </w:r>
    </w:p>
    <w:p w:rsidR="006D1821" w:rsidRPr="00D33BCC" w:rsidRDefault="00EA52C4" w:rsidP="006D1821">
      <w:pPr>
        <w:pStyle w:val="Heading4"/>
        <w:tabs>
          <w:tab w:val="left" w:pos="1080"/>
        </w:tabs>
        <w:ind w:left="1080"/>
      </w:pPr>
      <w:r w:rsidRPr="00D33BCC">
        <w:t xml:space="preserve">A prophet </w:t>
      </w:r>
      <w:r w:rsidRPr="00D33BCC">
        <w:rPr>
          <w:u w:val="single"/>
        </w:rPr>
        <w:t>is</w:t>
      </w:r>
      <w:r w:rsidRPr="00D33BCC">
        <w:t xml:space="preserve"> </w:t>
      </w:r>
      <w:r w:rsidRPr="00D33BCC">
        <w:rPr>
          <w:u w:val="single"/>
        </w:rPr>
        <w:t>not</w:t>
      </w:r>
      <w:r w:rsidR="006D1821" w:rsidRPr="00D33BCC">
        <w:t xml:space="preserve"> an I</w:t>
      </w:r>
      <w:r w:rsidRPr="00D33BCC">
        <w:t>nterpreter.</w:t>
      </w:r>
    </w:p>
    <w:p w:rsidR="00EA52C4" w:rsidRPr="00D33BCC" w:rsidRDefault="00EA52C4" w:rsidP="006D1821">
      <w:pPr>
        <w:pStyle w:val="Heading4"/>
        <w:tabs>
          <w:tab w:val="left" w:pos="1080"/>
        </w:tabs>
        <w:ind w:left="1080"/>
      </w:pPr>
      <w:r w:rsidRPr="00D33BCC">
        <w:t xml:space="preserve">Description of a Prophet </w:t>
      </w:r>
      <w:r w:rsidR="006D1821" w:rsidRPr="00D33BCC">
        <w:sym w:font="Wingdings" w:char="F0E0"/>
      </w:r>
      <w:r w:rsidR="006D1821" w:rsidRPr="00D33BCC">
        <w:t xml:space="preserve"> </w:t>
      </w:r>
      <w:r w:rsidRPr="00D33BCC">
        <w:t>One who is a</w:t>
      </w:r>
      <w:r w:rsidR="006D1821" w:rsidRPr="00D33BCC">
        <w:t>n oracle</w:t>
      </w:r>
      <w:r w:rsidRPr="00D33BCC">
        <w:t xml:space="preserve"> for God.</w:t>
      </w:r>
      <w:r w:rsidR="006D1821" w:rsidRPr="00D33BCC">
        <w:t xml:space="preserve"> </w:t>
      </w:r>
      <w:r w:rsidRPr="00D33BCC">
        <w:t>Deut. 18:18</w:t>
      </w:r>
    </w:p>
    <w:p w:rsidR="00EA52C4" w:rsidRPr="00D33BCC" w:rsidRDefault="00EA52C4" w:rsidP="00EA52C4">
      <w:pPr>
        <w:widowControl w:val="0"/>
      </w:pPr>
    </w:p>
    <w:p w:rsidR="00EA52C4" w:rsidRPr="00D33BCC" w:rsidRDefault="00EA52C4" w:rsidP="006D1821">
      <w:pPr>
        <w:pStyle w:val="Heading3"/>
      </w:pPr>
      <w:r w:rsidRPr="00D33BCC">
        <w:t>A prophet usually has two messages:</w:t>
      </w:r>
    </w:p>
    <w:p w:rsidR="00EA52C4" w:rsidRPr="00D33BCC" w:rsidRDefault="00EA52C4" w:rsidP="00801852">
      <w:pPr>
        <w:pStyle w:val="Heading4"/>
        <w:numPr>
          <w:ilvl w:val="0"/>
          <w:numId w:val="5"/>
        </w:numPr>
        <w:ind w:left="1080"/>
      </w:pPr>
      <w:r w:rsidRPr="00D33BCC">
        <w:t xml:space="preserve">One of Judgment </w:t>
      </w:r>
    </w:p>
    <w:p w:rsidR="002B5F87" w:rsidRPr="00D33BCC" w:rsidRDefault="00DA18B0" w:rsidP="001D0608">
      <w:pPr>
        <w:pStyle w:val="Heading4"/>
        <w:ind w:left="1080"/>
      </w:pPr>
      <w:r w:rsidRPr="00D33BCC">
        <w:t>One of Comfort</w:t>
      </w:r>
      <w:r w:rsidR="002B5F87" w:rsidRPr="00D33BCC">
        <w:br w:type="page"/>
      </w:r>
    </w:p>
    <w:p w:rsidR="002B5F87" w:rsidRPr="00D33BCC" w:rsidRDefault="00EA52C4" w:rsidP="002B5F87">
      <w:pPr>
        <w:pStyle w:val="Heading1"/>
      </w:pPr>
      <w:bookmarkStart w:id="9" w:name="_Toc243918852"/>
      <w:r w:rsidRPr="00D33BCC">
        <w:lastRenderedPageBreak/>
        <w:t>Isaiah</w:t>
      </w:r>
      <w:bookmarkEnd w:id="9"/>
    </w:p>
    <w:p w:rsidR="00E40066" w:rsidRPr="00D33BCC" w:rsidRDefault="00E40066" w:rsidP="00E40066"/>
    <w:p w:rsidR="00995AC6" w:rsidRPr="00D33BCC" w:rsidRDefault="00172F3A" w:rsidP="003328BD">
      <w:pPr>
        <w:pStyle w:val="Heading2"/>
        <w:numPr>
          <w:ilvl w:val="0"/>
          <w:numId w:val="14"/>
        </w:numPr>
      </w:pPr>
      <w:r w:rsidRPr="00D33BCC">
        <w:t>Keys to Understanding the Prophecy</w:t>
      </w:r>
    </w:p>
    <w:p w:rsidR="00995AC6" w:rsidRDefault="00995AC6" w:rsidP="00995AC6"/>
    <w:p w:rsidR="0024427D" w:rsidRPr="0024427D" w:rsidRDefault="0024427D" w:rsidP="003328BD">
      <w:pPr>
        <w:pStyle w:val="Heading3"/>
        <w:numPr>
          <w:ilvl w:val="0"/>
          <w:numId w:val="15"/>
        </w:numPr>
        <w:ind w:left="0" w:firstLine="360"/>
        <w:rPr>
          <w:b/>
        </w:rPr>
      </w:pPr>
      <w:r w:rsidRPr="0024427D">
        <w:rPr>
          <w:b/>
        </w:rPr>
        <w:t xml:space="preserve">Prophet of Redemption. </w:t>
      </w:r>
      <w:r w:rsidRPr="00D33BCC">
        <w:t xml:space="preserve">The prophet Isaiah (740-681 BC) was born about 30 years into King </w:t>
      </w:r>
      <w:proofErr w:type="spellStart"/>
      <w:r w:rsidRPr="00D33BCC">
        <w:t>Uzziah’s</w:t>
      </w:r>
      <w:proofErr w:type="spellEnd"/>
      <w:r w:rsidRPr="00D33BCC">
        <w:t xml:space="preserve"> reign. Isaiah was approximately 22 years old when called </w:t>
      </w:r>
      <w:r>
        <w:t>(6:1)</w:t>
      </w:r>
      <w:r w:rsidRPr="00D33BCC">
        <w:t xml:space="preserve">. “Isaiah” means </w:t>
      </w:r>
      <w:r w:rsidRPr="0024427D">
        <w:rPr>
          <w:i/>
        </w:rPr>
        <w:t>the salvation of Jehovah</w:t>
      </w:r>
      <w:r w:rsidRPr="00D33BCC">
        <w:t>. Isaiah died by being sawn in two.</w:t>
      </w:r>
    </w:p>
    <w:p w:rsidR="0024427D" w:rsidRPr="00D33BCC" w:rsidRDefault="0024427D" w:rsidP="00995AC6"/>
    <w:p w:rsidR="0085357F" w:rsidRPr="0024427D" w:rsidRDefault="00852187" w:rsidP="0024427D">
      <w:pPr>
        <w:pStyle w:val="Heading3"/>
        <w:ind w:left="0" w:firstLine="360"/>
        <w:rPr>
          <w:b/>
        </w:rPr>
        <w:sectPr w:rsidR="0085357F" w:rsidRPr="0024427D" w:rsidSect="002B5F87">
          <w:endnotePr>
            <w:numFmt w:val="decimal"/>
          </w:endnotePr>
          <w:type w:val="continuous"/>
          <w:pgSz w:w="12240" w:h="15840" w:code="1"/>
          <w:pgMar w:top="1440" w:right="1800" w:bottom="1440" w:left="1800" w:header="720" w:footer="720" w:gutter="0"/>
          <w:cols w:space="720"/>
          <w:docGrid w:linePitch="360"/>
        </w:sectPr>
      </w:pPr>
      <w:r w:rsidRPr="0024427D">
        <w:rPr>
          <w:b/>
        </w:rPr>
        <w:t>Isaiah’s</w:t>
      </w:r>
      <w:r w:rsidR="00172F3A" w:rsidRPr="0024427D">
        <w:rPr>
          <w:b/>
        </w:rPr>
        <w:t xml:space="preserve"> Detailed Portraits are of Christ.</w:t>
      </w:r>
      <w:r w:rsidR="0024427D">
        <w:rPr>
          <w:b/>
        </w:rPr>
        <w:t xml:space="preserve"> </w:t>
      </w:r>
      <w:r w:rsidR="00D33BCC" w:rsidRPr="00D33BCC">
        <w:t xml:space="preserve">“The Spirit of the Lord God is upon me...” </w:t>
      </w:r>
      <w:r w:rsidR="0024427D">
        <w:t>(</w:t>
      </w:r>
      <w:r w:rsidR="00D33BCC" w:rsidRPr="00D33BCC">
        <w:t>Isaiah 61:1, 2; Luke 4:18,21</w:t>
      </w:r>
      <w:r w:rsidR="0024427D">
        <w:t xml:space="preserve">) </w:t>
      </w:r>
      <w:r w:rsidR="001D0608" w:rsidRPr="00D33BCC">
        <w:t>The writings of Isaiah describe the most beautiful portraits of Christ.</w:t>
      </w:r>
      <w:r w:rsidR="00995AC6" w:rsidRPr="00D33BCC">
        <w:t xml:space="preserve"> </w:t>
      </w:r>
      <w:r w:rsidR="001D0608" w:rsidRPr="00D33BCC">
        <w:t>We obtain such a glorious view of the Messiah and His Kingdom.</w:t>
      </w:r>
      <w:r w:rsidR="00B0579F" w:rsidRPr="00D33BCC">
        <w:t xml:space="preserve"> (i.e. </w:t>
      </w:r>
      <w:r w:rsidR="001D0608" w:rsidRPr="00D33BCC">
        <w:t>Isa. 11</w:t>
      </w:r>
      <w:r w:rsidR="001D0608" w:rsidRPr="00D33BCC">
        <w:tab/>
      </w:r>
      <w:r w:rsidR="001D0608" w:rsidRPr="0024427D">
        <w:rPr>
          <w:u w:val="single"/>
        </w:rPr>
        <w:t>A Reigning King</w:t>
      </w:r>
      <w:r w:rsidR="00B0579F" w:rsidRPr="00D33BCC">
        <w:t xml:space="preserve">; Isa. 53 </w:t>
      </w:r>
      <w:r w:rsidR="001D0608" w:rsidRPr="0024427D">
        <w:rPr>
          <w:u w:val="single"/>
        </w:rPr>
        <w:t xml:space="preserve">A Suffering </w:t>
      </w:r>
      <w:r w:rsidR="00E40066" w:rsidRPr="0024427D">
        <w:rPr>
          <w:u w:val="single"/>
        </w:rPr>
        <w:t>Savior</w:t>
      </w:r>
      <w:r w:rsidR="00B0579F" w:rsidRPr="0024427D">
        <w:rPr>
          <w:u w:val="single"/>
        </w:rPr>
        <w:t>;</w:t>
      </w:r>
      <w:r w:rsidR="00B0579F" w:rsidRPr="00D33BCC">
        <w:t xml:space="preserve"> </w:t>
      </w:r>
      <w:r w:rsidR="001D0608" w:rsidRPr="00D33BCC">
        <w:t xml:space="preserve">Isa. 61 A </w:t>
      </w:r>
      <w:r w:rsidR="001D0608" w:rsidRPr="0024427D">
        <w:rPr>
          <w:u w:val="single"/>
        </w:rPr>
        <w:t>Powerful Servant</w:t>
      </w:r>
      <w:r w:rsidR="00B0579F" w:rsidRPr="00D33BCC">
        <w:t>)</w:t>
      </w:r>
    </w:p>
    <w:p w:rsidR="00B0579F" w:rsidRPr="00D33BCC" w:rsidRDefault="00B0579F" w:rsidP="0085357F">
      <w:pPr>
        <w:widowControl w:val="0"/>
        <w:sectPr w:rsidR="00B0579F" w:rsidRPr="00D33BCC" w:rsidSect="0085357F">
          <w:endnotePr>
            <w:numFmt w:val="decimal"/>
          </w:endnotePr>
          <w:type w:val="continuous"/>
          <w:pgSz w:w="12240" w:h="15840" w:code="1"/>
          <w:pgMar w:top="1440" w:right="1800" w:bottom="1440" w:left="1800" w:header="720" w:footer="720" w:gutter="0"/>
          <w:cols w:space="135"/>
          <w:docGrid w:linePitch="360"/>
        </w:sectPr>
      </w:pPr>
    </w:p>
    <w:tbl>
      <w:tblPr>
        <w:tblStyle w:val="TableGrid"/>
        <w:tblW w:w="9216" w:type="dxa"/>
        <w:tblInd w:w="-144" w:type="dxa"/>
        <w:tblLayout w:type="fixed"/>
        <w:tblLook w:val="04A0" w:firstRow="1" w:lastRow="0" w:firstColumn="1" w:lastColumn="0" w:noHBand="0" w:noVBand="1"/>
      </w:tblPr>
      <w:tblGrid>
        <w:gridCol w:w="1062"/>
        <w:gridCol w:w="2250"/>
        <w:gridCol w:w="2880"/>
        <w:gridCol w:w="3024"/>
      </w:tblGrid>
      <w:tr w:rsidR="001C566D" w:rsidRPr="00D33BCC" w:rsidTr="001C566D">
        <w:tc>
          <w:tcPr>
            <w:tcW w:w="1062" w:type="dxa"/>
            <w:tcBorders>
              <w:top w:val="single" w:sz="12" w:space="0" w:color="000000"/>
              <w:left w:val="single" w:sz="12" w:space="0" w:color="000000"/>
              <w:bottom w:val="single" w:sz="12" w:space="0" w:color="000000"/>
              <w:right w:val="single" w:sz="2" w:space="0" w:color="000000"/>
            </w:tcBorders>
          </w:tcPr>
          <w:p w:rsidR="00050B11" w:rsidRPr="001C566D" w:rsidRDefault="001C566D" w:rsidP="00B67818">
            <w:pPr>
              <w:widowControl w:val="0"/>
              <w:tabs>
                <w:tab w:val="left" w:pos="360"/>
              </w:tabs>
              <w:rPr>
                <w:b/>
              </w:rPr>
            </w:pPr>
            <w:r w:rsidRPr="001C566D">
              <w:rPr>
                <w:b/>
              </w:rPr>
              <w:lastRenderedPageBreak/>
              <w:t>History</w:t>
            </w:r>
          </w:p>
        </w:tc>
        <w:tc>
          <w:tcPr>
            <w:tcW w:w="2250" w:type="dxa"/>
            <w:tcBorders>
              <w:top w:val="single" w:sz="12" w:space="0" w:color="000000"/>
              <w:left w:val="single" w:sz="2" w:space="0" w:color="000000"/>
              <w:bottom w:val="single" w:sz="12" w:space="0" w:color="000000"/>
              <w:right w:val="single" w:sz="2" w:space="0" w:color="000000"/>
            </w:tcBorders>
          </w:tcPr>
          <w:p w:rsidR="00050B11" w:rsidRPr="00D33BCC" w:rsidRDefault="00050B11" w:rsidP="00B67818">
            <w:pPr>
              <w:widowControl w:val="0"/>
              <w:tabs>
                <w:tab w:val="left" w:pos="360"/>
              </w:tabs>
            </w:pPr>
            <w:r w:rsidRPr="00D33BCC">
              <w:t>Virgin Birt</w:t>
            </w:r>
            <w:r w:rsidR="001C566D">
              <w:t xml:space="preserve">h </w:t>
            </w:r>
            <w:r w:rsidRPr="00D33BCC">
              <w:t>7:14</w:t>
            </w:r>
          </w:p>
        </w:tc>
        <w:tc>
          <w:tcPr>
            <w:tcW w:w="2880" w:type="dxa"/>
            <w:tcBorders>
              <w:top w:val="single" w:sz="12" w:space="0" w:color="000000"/>
              <w:left w:val="single" w:sz="2" w:space="0" w:color="000000"/>
              <w:bottom w:val="single" w:sz="12" w:space="0" w:color="000000"/>
              <w:right w:val="single" w:sz="2" w:space="0" w:color="000000"/>
            </w:tcBorders>
          </w:tcPr>
          <w:p w:rsidR="00050B11" w:rsidRPr="00D33BCC" w:rsidRDefault="00050B11" w:rsidP="00B67818">
            <w:pPr>
              <w:widowControl w:val="0"/>
              <w:tabs>
                <w:tab w:val="left" w:pos="360"/>
              </w:tabs>
            </w:pPr>
            <w:r w:rsidRPr="00D33BCC">
              <w:t>His Family</w:t>
            </w:r>
            <w:r w:rsidRPr="00D33BCC">
              <w:tab/>
              <w:t>11:1</w:t>
            </w:r>
          </w:p>
        </w:tc>
        <w:tc>
          <w:tcPr>
            <w:tcW w:w="3024" w:type="dxa"/>
            <w:tcBorders>
              <w:top w:val="single" w:sz="12" w:space="0" w:color="000000"/>
              <w:left w:val="single" w:sz="2" w:space="0" w:color="000000"/>
              <w:bottom w:val="single" w:sz="12" w:space="0" w:color="000000"/>
              <w:right w:val="single" w:sz="12" w:space="0" w:color="000000"/>
            </w:tcBorders>
          </w:tcPr>
          <w:p w:rsidR="00050B11" w:rsidRPr="00D33BCC" w:rsidRDefault="00050B11" w:rsidP="0085357F">
            <w:pPr>
              <w:widowControl w:val="0"/>
              <w:ind w:left="360" w:hanging="360"/>
            </w:pPr>
            <w:r w:rsidRPr="00D33BCC">
              <w:t>His Anointing 11:2;61:1-3</w:t>
            </w:r>
          </w:p>
        </w:tc>
      </w:tr>
      <w:tr w:rsidR="001C566D" w:rsidRPr="00D33BCC" w:rsidTr="001C566D">
        <w:tc>
          <w:tcPr>
            <w:tcW w:w="1062" w:type="dxa"/>
            <w:tcBorders>
              <w:top w:val="single" w:sz="12" w:space="0" w:color="000000"/>
              <w:left w:val="single" w:sz="12" w:space="0" w:color="000000"/>
            </w:tcBorders>
          </w:tcPr>
          <w:p w:rsidR="00050B11" w:rsidRPr="001C566D" w:rsidRDefault="001C566D" w:rsidP="00B67818">
            <w:pPr>
              <w:widowControl w:val="0"/>
              <w:tabs>
                <w:tab w:val="left" w:pos="360"/>
              </w:tabs>
              <w:rPr>
                <w:b/>
              </w:rPr>
            </w:pPr>
            <w:r w:rsidRPr="001C566D">
              <w:rPr>
                <w:b/>
              </w:rPr>
              <w:t>Mission</w:t>
            </w:r>
          </w:p>
        </w:tc>
        <w:tc>
          <w:tcPr>
            <w:tcW w:w="2250" w:type="dxa"/>
            <w:tcBorders>
              <w:top w:val="single" w:sz="12" w:space="0" w:color="000000"/>
            </w:tcBorders>
          </w:tcPr>
          <w:p w:rsidR="00050B11" w:rsidRPr="00D33BCC" w:rsidRDefault="00050B11" w:rsidP="00B67818">
            <w:pPr>
              <w:widowControl w:val="0"/>
              <w:tabs>
                <w:tab w:val="left" w:pos="360"/>
              </w:tabs>
            </w:pPr>
            <w:r w:rsidRPr="00D33BCC">
              <w:t>A GREAT Light 9:2</w:t>
            </w:r>
          </w:p>
        </w:tc>
        <w:tc>
          <w:tcPr>
            <w:tcW w:w="2880" w:type="dxa"/>
            <w:tcBorders>
              <w:top w:val="single" w:sz="12" w:space="0" w:color="000000"/>
            </w:tcBorders>
          </w:tcPr>
          <w:p w:rsidR="00050B11" w:rsidRPr="00D33BCC" w:rsidRDefault="00050B11" w:rsidP="00B67818">
            <w:pPr>
              <w:widowControl w:val="0"/>
              <w:tabs>
                <w:tab w:val="left" w:pos="360"/>
              </w:tabs>
            </w:pPr>
            <w:r w:rsidRPr="00D33BCC">
              <w:t>Lawgiver 42:4</w:t>
            </w:r>
          </w:p>
        </w:tc>
        <w:tc>
          <w:tcPr>
            <w:tcW w:w="3024" w:type="dxa"/>
            <w:tcBorders>
              <w:top w:val="single" w:sz="12" w:space="0" w:color="000000"/>
              <w:right w:val="single" w:sz="12" w:space="0" w:color="000000"/>
            </w:tcBorders>
          </w:tcPr>
          <w:p w:rsidR="00050B11" w:rsidRPr="00D33BCC" w:rsidRDefault="00050B11" w:rsidP="00B67818">
            <w:pPr>
              <w:widowControl w:val="0"/>
              <w:tabs>
                <w:tab w:val="left" w:pos="360"/>
              </w:tabs>
            </w:pPr>
            <w:r w:rsidRPr="00D33BCC">
              <w:t>Sin-bearer 53:6</w:t>
            </w:r>
          </w:p>
        </w:tc>
      </w:tr>
      <w:tr w:rsidR="001C566D" w:rsidRPr="00D33BCC" w:rsidTr="001C566D">
        <w:tc>
          <w:tcPr>
            <w:tcW w:w="1062" w:type="dxa"/>
            <w:tcBorders>
              <w:left w:val="single" w:sz="12" w:space="0" w:color="000000"/>
              <w:bottom w:val="single" w:sz="2" w:space="0" w:color="000000"/>
            </w:tcBorders>
          </w:tcPr>
          <w:p w:rsidR="00050B11" w:rsidRPr="00D33BCC" w:rsidRDefault="00050B11" w:rsidP="00B67818">
            <w:pPr>
              <w:widowControl w:val="0"/>
              <w:tabs>
                <w:tab w:val="left" w:pos="360"/>
              </w:tabs>
            </w:pPr>
          </w:p>
        </w:tc>
        <w:tc>
          <w:tcPr>
            <w:tcW w:w="2250" w:type="dxa"/>
            <w:tcBorders>
              <w:bottom w:val="single" w:sz="2" w:space="0" w:color="000000"/>
            </w:tcBorders>
          </w:tcPr>
          <w:p w:rsidR="00050B11" w:rsidRPr="00D33BCC" w:rsidRDefault="00050B11" w:rsidP="00B67818">
            <w:pPr>
              <w:widowControl w:val="0"/>
              <w:tabs>
                <w:tab w:val="left" w:pos="360"/>
              </w:tabs>
            </w:pPr>
            <w:r w:rsidRPr="00D33BCC">
              <w:t>Judge 11:3</w:t>
            </w:r>
          </w:p>
        </w:tc>
        <w:tc>
          <w:tcPr>
            <w:tcW w:w="2880" w:type="dxa"/>
            <w:tcBorders>
              <w:bottom w:val="single" w:sz="2" w:space="0" w:color="000000"/>
            </w:tcBorders>
          </w:tcPr>
          <w:p w:rsidR="00050B11" w:rsidRPr="00D33BCC" w:rsidRDefault="00050B11" w:rsidP="00B67818">
            <w:pPr>
              <w:widowControl w:val="0"/>
              <w:tabs>
                <w:tab w:val="left" w:pos="360"/>
              </w:tabs>
            </w:pPr>
            <w:r w:rsidRPr="00D33BCC">
              <w:t>Liberator 42:7</w:t>
            </w:r>
          </w:p>
        </w:tc>
        <w:tc>
          <w:tcPr>
            <w:tcW w:w="3024" w:type="dxa"/>
            <w:tcBorders>
              <w:bottom w:val="single" w:sz="2" w:space="0" w:color="000000"/>
              <w:right w:val="single" w:sz="12" w:space="0" w:color="000000"/>
            </w:tcBorders>
          </w:tcPr>
          <w:p w:rsidR="00050B11" w:rsidRPr="00D33BCC" w:rsidRDefault="00050B11" w:rsidP="00B67818">
            <w:pPr>
              <w:widowControl w:val="0"/>
              <w:tabs>
                <w:tab w:val="left" w:pos="360"/>
              </w:tabs>
            </w:pPr>
            <w:r w:rsidRPr="00D33BCC">
              <w:t>Intercessor 53:12</w:t>
            </w:r>
          </w:p>
        </w:tc>
      </w:tr>
      <w:tr w:rsidR="001C566D" w:rsidRPr="00D33BCC" w:rsidTr="001C566D">
        <w:tc>
          <w:tcPr>
            <w:tcW w:w="1062" w:type="dxa"/>
            <w:tcBorders>
              <w:top w:val="single" w:sz="2" w:space="0" w:color="000000"/>
              <w:left w:val="single" w:sz="12" w:space="0" w:color="000000"/>
              <w:bottom w:val="single" w:sz="12" w:space="0" w:color="000000"/>
              <w:right w:val="single" w:sz="2" w:space="0" w:color="000000"/>
            </w:tcBorders>
          </w:tcPr>
          <w:p w:rsidR="00050B11" w:rsidRPr="00D33BCC" w:rsidRDefault="00050B11" w:rsidP="00B67818">
            <w:pPr>
              <w:widowControl w:val="0"/>
              <w:tabs>
                <w:tab w:val="left" w:pos="360"/>
              </w:tabs>
            </w:pPr>
          </w:p>
        </w:tc>
        <w:tc>
          <w:tcPr>
            <w:tcW w:w="2250" w:type="dxa"/>
            <w:tcBorders>
              <w:top w:val="single" w:sz="2" w:space="0" w:color="000000"/>
              <w:left w:val="single" w:sz="2" w:space="0" w:color="000000"/>
              <w:bottom w:val="single" w:sz="12" w:space="0" w:color="000000"/>
              <w:right w:val="single" w:sz="2" w:space="0" w:color="000000"/>
            </w:tcBorders>
          </w:tcPr>
          <w:p w:rsidR="00050B11" w:rsidRPr="00D33BCC" w:rsidRDefault="00050B11" w:rsidP="00B67818">
            <w:pPr>
              <w:widowControl w:val="0"/>
              <w:tabs>
                <w:tab w:val="left" w:pos="360"/>
              </w:tabs>
            </w:pPr>
            <w:proofErr w:type="spellStart"/>
            <w:r w:rsidRPr="00D33BCC">
              <w:t>Reprover</w:t>
            </w:r>
            <w:proofErr w:type="spellEnd"/>
            <w:r w:rsidRPr="00D33BCC">
              <w:t xml:space="preserve"> 11:4</w:t>
            </w:r>
          </w:p>
        </w:tc>
        <w:tc>
          <w:tcPr>
            <w:tcW w:w="2880" w:type="dxa"/>
            <w:tcBorders>
              <w:top w:val="single" w:sz="2" w:space="0" w:color="000000"/>
              <w:left w:val="single" w:sz="2" w:space="0" w:color="000000"/>
              <w:bottom w:val="single" w:sz="12" w:space="0" w:color="000000"/>
              <w:right w:val="single" w:sz="2" w:space="0" w:color="000000"/>
            </w:tcBorders>
          </w:tcPr>
          <w:p w:rsidR="00050B11" w:rsidRPr="00D33BCC" w:rsidRDefault="00050B11" w:rsidP="008D68DD">
            <w:pPr>
              <w:widowControl w:val="0"/>
              <w:tabs>
                <w:tab w:val="left" w:pos="360"/>
              </w:tabs>
            </w:pPr>
            <w:r w:rsidRPr="00D33BCC">
              <w:t>Burden-bearer 53:4</w:t>
            </w:r>
          </w:p>
        </w:tc>
        <w:tc>
          <w:tcPr>
            <w:tcW w:w="3024" w:type="dxa"/>
            <w:tcBorders>
              <w:top w:val="single" w:sz="2" w:space="0" w:color="000000"/>
              <w:left w:val="single" w:sz="2" w:space="0" w:color="000000"/>
              <w:bottom w:val="single" w:sz="12" w:space="0" w:color="000000"/>
              <w:right w:val="single" w:sz="12" w:space="0" w:color="000000"/>
            </w:tcBorders>
          </w:tcPr>
          <w:p w:rsidR="00050B11" w:rsidRPr="00D33BCC" w:rsidRDefault="00050B11" w:rsidP="0085357F">
            <w:pPr>
              <w:widowControl w:val="0"/>
            </w:pPr>
            <w:r w:rsidRPr="00D33BCC">
              <w:t>The Savior 53:5</w:t>
            </w:r>
          </w:p>
        </w:tc>
      </w:tr>
      <w:tr w:rsidR="001C566D" w:rsidRPr="00D33BCC" w:rsidTr="001C566D">
        <w:tc>
          <w:tcPr>
            <w:tcW w:w="1062" w:type="dxa"/>
            <w:tcBorders>
              <w:top w:val="single" w:sz="12" w:space="0" w:color="000000"/>
              <w:left w:val="single" w:sz="12" w:space="0" w:color="000000"/>
            </w:tcBorders>
          </w:tcPr>
          <w:p w:rsidR="00050B11" w:rsidRPr="001C566D" w:rsidRDefault="001C566D" w:rsidP="00B67818">
            <w:pPr>
              <w:widowControl w:val="0"/>
              <w:tabs>
                <w:tab w:val="left" w:pos="360"/>
              </w:tabs>
              <w:rPr>
                <w:b/>
              </w:rPr>
            </w:pPr>
            <w:r w:rsidRPr="001C566D">
              <w:rPr>
                <w:b/>
              </w:rPr>
              <w:t>Traits</w:t>
            </w:r>
          </w:p>
        </w:tc>
        <w:tc>
          <w:tcPr>
            <w:tcW w:w="2250" w:type="dxa"/>
            <w:tcBorders>
              <w:top w:val="single" w:sz="12" w:space="0" w:color="000000"/>
            </w:tcBorders>
          </w:tcPr>
          <w:p w:rsidR="00050B11" w:rsidRPr="00D33BCC" w:rsidRDefault="00050B11" w:rsidP="00B67818">
            <w:pPr>
              <w:widowControl w:val="0"/>
              <w:tabs>
                <w:tab w:val="left" w:pos="360"/>
              </w:tabs>
            </w:pPr>
            <w:r w:rsidRPr="00D33BCC">
              <w:t>Wisdom 11:2</w:t>
            </w:r>
          </w:p>
        </w:tc>
        <w:tc>
          <w:tcPr>
            <w:tcW w:w="2880" w:type="dxa"/>
            <w:tcBorders>
              <w:top w:val="single" w:sz="12" w:space="0" w:color="000000"/>
            </w:tcBorders>
          </w:tcPr>
          <w:p w:rsidR="00050B11" w:rsidRPr="00D33BCC" w:rsidRDefault="00050B11" w:rsidP="00B67818">
            <w:pPr>
              <w:widowControl w:val="0"/>
              <w:tabs>
                <w:tab w:val="left" w:pos="360"/>
              </w:tabs>
            </w:pPr>
            <w:r w:rsidRPr="00D33BCC">
              <w:t>Gentleness 42:3</w:t>
            </w:r>
          </w:p>
        </w:tc>
        <w:tc>
          <w:tcPr>
            <w:tcW w:w="3024" w:type="dxa"/>
            <w:tcBorders>
              <w:top w:val="single" w:sz="12" w:space="0" w:color="000000"/>
              <w:right w:val="single" w:sz="12" w:space="0" w:color="000000"/>
            </w:tcBorders>
          </w:tcPr>
          <w:p w:rsidR="00050B11" w:rsidRPr="00D33BCC" w:rsidRDefault="00050B11" w:rsidP="00B67818">
            <w:pPr>
              <w:widowControl w:val="0"/>
              <w:tabs>
                <w:tab w:val="left" w:pos="360"/>
              </w:tabs>
            </w:pPr>
            <w:r w:rsidRPr="00D33BCC">
              <w:t>Vicarious 53:10;52:14</w:t>
            </w:r>
          </w:p>
        </w:tc>
      </w:tr>
      <w:tr w:rsidR="001C566D" w:rsidRPr="00D33BCC" w:rsidTr="001C566D">
        <w:tc>
          <w:tcPr>
            <w:tcW w:w="1062" w:type="dxa"/>
            <w:tcBorders>
              <w:left w:val="single" w:sz="12" w:space="0" w:color="000000"/>
            </w:tcBorders>
          </w:tcPr>
          <w:p w:rsidR="00050B11" w:rsidRPr="00D33BCC" w:rsidRDefault="00050B11" w:rsidP="00B67818">
            <w:pPr>
              <w:widowControl w:val="0"/>
              <w:tabs>
                <w:tab w:val="left" w:pos="360"/>
              </w:tabs>
            </w:pPr>
          </w:p>
        </w:tc>
        <w:tc>
          <w:tcPr>
            <w:tcW w:w="2250" w:type="dxa"/>
          </w:tcPr>
          <w:p w:rsidR="00050B11" w:rsidRPr="00D33BCC" w:rsidRDefault="00050B11" w:rsidP="00B67818">
            <w:pPr>
              <w:widowControl w:val="0"/>
              <w:tabs>
                <w:tab w:val="left" w:pos="360"/>
              </w:tabs>
            </w:pPr>
            <w:r w:rsidRPr="00D33BCC">
              <w:t>Spiritual Discernment 11:3</w:t>
            </w:r>
          </w:p>
        </w:tc>
        <w:tc>
          <w:tcPr>
            <w:tcW w:w="2880" w:type="dxa"/>
          </w:tcPr>
          <w:p w:rsidR="00050B11" w:rsidRPr="00D33BCC" w:rsidRDefault="00050B11" w:rsidP="00B67818">
            <w:pPr>
              <w:widowControl w:val="0"/>
              <w:tabs>
                <w:tab w:val="left" w:pos="360"/>
              </w:tabs>
            </w:pPr>
            <w:r w:rsidRPr="00D33BCC">
              <w:t>Perseverance 42:4</w:t>
            </w:r>
          </w:p>
        </w:tc>
        <w:tc>
          <w:tcPr>
            <w:tcW w:w="3024" w:type="dxa"/>
            <w:tcBorders>
              <w:right w:val="single" w:sz="12" w:space="0" w:color="000000"/>
            </w:tcBorders>
          </w:tcPr>
          <w:p w:rsidR="00050B11" w:rsidRPr="00D33BCC" w:rsidRDefault="00050B11" w:rsidP="00B67818">
            <w:pPr>
              <w:widowControl w:val="0"/>
              <w:tabs>
                <w:tab w:val="left" w:pos="360"/>
              </w:tabs>
            </w:pPr>
            <w:r w:rsidRPr="00D33BCC">
              <w:t>Sinless 53:9</w:t>
            </w:r>
          </w:p>
        </w:tc>
      </w:tr>
      <w:tr w:rsidR="001C566D" w:rsidRPr="00D33BCC" w:rsidTr="001C566D">
        <w:tc>
          <w:tcPr>
            <w:tcW w:w="1062" w:type="dxa"/>
            <w:tcBorders>
              <w:left w:val="single" w:sz="12" w:space="0" w:color="000000"/>
            </w:tcBorders>
          </w:tcPr>
          <w:p w:rsidR="00050B11" w:rsidRPr="00D33BCC" w:rsidRDefault="00050B11" w:rsidP="00B67818">
            <w:pPr>
              <w:widowControl w:val="0"/>
              <w:tabs>
                <w:tab w:val="left" w:pos="360"/>
              </w:tabs>
            </w:pPr>
          </w:p>
        </w:tc>
        <w:tc>
          <w:tcPr>
            <w:tcW w:w="2250" w:type="dxa"/>
          </w:tcPr>
          <w:p w:rsidR="00050B11" w:rsidRPr="00D33BCC" w:rsidRDefault="00050B11" w:rsidP="00B67818">
            <w:pPr>
              <w:widowControl w:val="0"/>
              <w:tabs>
                <w:tab w:val="left" w:pos="360"/>
              </w:tabs>
            </w:pPr>
            <w:r w:rsidRPr="00D33BCC">
              <w:t>Justice 11:4</w:t>
            </w:r>
          </w:p>
        </w:tc>
        <w:tc>
          <w:tcPr>
            <w:tcW w:w="2880" w:type="dxa"/>
          </w:tcPr>
          <w:p w:rsidR="00050B11" w:rsidRPr="00D33BCC" w:rsidRDefault="00050B11" w:rsidP="00B67818">
            <w:pPr>
              <w:widowControl w:val="0"/>
              <w:tabs>
                <w:tab w:val="left" w:pos="360"/>
              </w:tabs>
            </w:pPr>
            <w:r w:rsidRPr="00D33BCC">
              <w:t xml:space="preserve"> Radiant 42:6; 9:2</w:t>
            </w:r>
          </w:p>
        </w:tc>
        <w:tc>
          <w:tcPr>
            <w:tcW w:w="3024" w:type="dxa"/>
            <w:tcBorders>
              <w:right w:val="single" w:sz="12" w:space="0" w:color="000000"/>
            </w:tcBorders>
          </w:tcPr>
          <w:p w:rsidR="00050B11" w:rsidRPr="00D33BCC" w:rsidRDefault="00050B11" w:rsidP="00B67818">
            <w:pPr>
              <w:widowControl w:val="0"/>
              <w:tabs>
                <w:tab w:val="left" w:pos="360"/>
              </w:tabs>
            </w:pPr>
            <w:r w:rsidRPr="00D33BCC">
              <w:t>Greatness 53:12</w:t>
            </w:r>
          </w:p>
        </w:tc>
      </w:tr>
      <w:tr w:rsidR="001C566D" w:rsidRPr="00D33BCC" w:rsidTr="001C566D">
        <w:tc>
          <w:tcPr>
            <w:tcW w:w="1062" w:type="dxa"/>
            <w:tcBorders>
              <w:left w:val="single" w:sz="12" w:space="0" w:color="000000"/>
            </w:tcBorders>
          </w:tcPr>
          <w:p w:rsidR="00050B11" w:rsidRPr="00D33BCC" w:rsidRDefault="00050B11" w:rsidP="00B67818">
            <w:pPr>
              <w:widowControl w:val="0"/>
              <w:tabs>
                <w:tab w:val="left" w:pos="360"/>
              </w:tabs>
            </w:pPr>
          </w:p>
        </w:tc>
        <w:tc>
          <w:tcPr>
            <w:tcW w:w="2250" w:type="dxa"/>
          </w:tcPr>
          <w:p w:rsidR="00050B11" w:rsidRPr="00D33BCC" w:rsidRDefault="00050B11" w:rsidP="00B67818">
            <w:pPr>
              <w:widowControl w:val="0"/>
              <w:tabs>
                <w:tab w:val="left" w:pos="360"/>
              </w:tabs>
            </w:pPr>
            <w:r w:rsidRPr="00D33BCC">
              <w:t>Righteousness 11:5</w:t>
            </w:r>
          </w:p>
        </w:tc>
        <w:tc>
          <w:tcPr>
            <w:tcW w:w="2880" w:type="dxa"/>
          </w:tcPr>
          <w:p w:rsidR="00050B11" w:rsidRPr="00D33BCC" w:rsidRDefault="00050B11" w:rsidP="00B67818">
            <w:pPr>
              <w:widowControl w:val="0"/>
              <w:tabs>
                <w:tab w:val="left" w:pos="360"/>
              </w:tabs>
            </w:pPr>
            <w:r w:rsidRPr="00D33BCC">
              <w:t>Compassion 53:4</w:t>
            </w:r>
          </w:p>
        </w:tc>
        <w:tc>
          <w:tcPr>
            <w:tcW w:w="3024" w:type="dxa"/>
            <w:tcBorders>
              <w:right w:val="single" w:sz="12" w:space="0" w:color="000000"/>
            </w:tcBorders>
          </w:tcPr>
          <w:p w:rsidR="00050B11" w:rsidRPr="00D33BCC" w:rsidRDefault="00050B11" w:rsidP="00B67818">
            <w:pPr>
              <w:widowControl w:val="0"/>
              <w:tabs>
                <w:tab w:val="left" w:pos="360"/>
              </w:tabs>
            </w:pPr>
            <w:r w:rsidRPr="00D33BCC">
              <w:t>Saving Power 53:11, 63:1</w:t>
            </w:r>
          </w:p>
        </w:tc>
      </w:tr>
      <w:tr w:rsidR="001C566D" w:rsidRPr="00D33BCC" w:rsidTr="001C566D">
        <w:tc>
          <w:tcPr>
            <w:tcW w:w="1062" w:type="dxa"/>
            <w:tcBorders>
              <w:left w:val="single" w:sz="12" w:space="0" w:color="000000"/>
              <w:bottom w:val="single" w:sz="12" w:space="0" w:color="000000"/>
            </w:tcBorders>
          </w:tcPr>
          <w:p w:rsidR="00050B11" w:rsidRPr="00D33BCC" w:rsidRDefault="00050B11" w:rsidP="00B67818">
            <w:pPr>
              <w:widowControl w:val="0"/>
              <w:tabs>
                <w:tab w:val="left" w:pos="360"/>
              </w:tabs>
            </w:pPr>
          </w:p>
        </w:tc>
        <w:tc>
          <w:tcPr>
            <w:tcW w:w="2250" w:type="dxa"/>
            <w:tcBorders>
              <w:bottom w:val="single" w:sz="12" w:space="0" w:color="000000"/>
            </w:tcBorders>
          </w:tcPr>
          <w:p w:rsidR="00050B11" w:rsidRPr="00D33BCC" w:rsidRDefault="00050B11" w:rsidP="00B67818">
            <w:pPr>
              <w:widowControl w:val="0"/>
              <w:tabs>
                <w:tab w:val="left" w:pos="360"/>
              </w:tabs>
            </w:pPr>
            <w:r w:rsidRPr="00D33BCC">
              <w:t>Silence 42:2; 53:7</w:t>
            </w:r>
          </w:p>
        </w:tc>
        <w:tc>
          <w:tcPr>
            <w:tcW w:w="2880" w:type="dxa"/>
            <w:tcBorders>
              <w:bottom w:val="single" w:sz="12" w:space="0" w:color="000000"/>
            </w:tcBorders>
          </w:tcPr>
          <w:p w:rsidR="00050B11" w:rsidRPr="00D33BCC" w:rsidRDefault="00050B11" w:rsidP="00B67818">
            <w:pPr>
              <w:widowControl w:val="0"/>
              <w:tabs>
                <w:tab w:val="left" w:pos="360"/>
              </w:tabs>
            </w:pPr>
            <w:r w:rsidRPr="00D33BCC">
              <w:t xml:space="preserve"> Meekness53:7</w:t>
            </w:r>
          </w:p>
        </w:tc>
        <w:tc>
          <w:tcPr>
            <w:tcW w:w="3024" w:type="dxa"/>
            <w:tcBorders>
              <w:bottom w:val="single" w:sz="12" w:space="0" w:color="000000"/>
              <w:right w:val="single" w:sz="12" w:space="0" w:color="000000"/>
            </w:tcBorders>
          </w:tcPr>
          <w:p w:rsidR="00050B11" w:rsidRPr="00D33BCC" w:rsidRDefault="00050B11" w:rsidP="00B67818">
            <w:pPr>
              <w:widowControl w:val="0"/>
              <w:tabs>
                <w:tab w:val="left" w:pos="360"/>
              </w:tabs>
            </w:pPr>
          </w:p>
        </w:tc>
      </w:tr>
      <w:tr w:rsidR="001C566D" w:rsidRPr="00D33BCC" w:rsidTr="001C566D">
        <w:tc>
          <w:tcPr>
            <w:tcW w:w="1062" w:type="dxa"/>
            <w:tcBorders>
              <w:top w:val="single" w:sz="12" w:space="0" w:color="000000"/>
              <w:left w:val="single" w:sz="12" w:space="0" w:color="000000"/>
            </w:tcBorders>
          </w:tcPr>
          <w:p w:rsidR="00050B11" w:rsidRPr="001C566D" w:rsidRDefault="001C566D" w:rsidP="00B67818">
            <w:pPr>
              <w:widowControl w:val="0"/>
              <w:tabs>
                <w:tab w:val="left" w:pos="360"/>
              </w:tabs>
              <w:rPr>
                <w:b/>
              </w:rPr>
            </w:pPr>
            <w:r w:rsidRPr="001C566D">
              <w:rPr>
                <w:b/>
              </w:rPr>
              <w:t>Titles</w:t>
            </w:r>
          </w:p>
        </w:tc>
        <w:tc>
          <w:tcPr>
            <w:tcW w:w="2250" w:type="dxa"/>
            <w:tcBorders>
              <w:top w:val="single" w:sz="12" w:space="0" w:color="000000"/>
            </w:tcBorders>
          </w:tcPr>
          <w:p w:rsidR="00050B11" w:rsidRPr="00D33BCC" w:rsidRDefault="00050B11" w:rsidP="00B67818">
            <w:pPr>
              <w:widowControl w:val="0"/>
              <w:tabs>
                <w:tab w:val="left" w:pos="360"/>
              </w:tabs>
            </w:pPr>
            <w:r w:rsidRPr="00D33BCC">
              <w:t>Lord of Host 6:3</w:t>
            </w:r>
          </w:p>
        </w:tc>
        <w:tc>
          <w:tcPr>
            <w:tcW w:w="2880" w:type="dxa"/>
            <w:tcBorders>
              <w:top w:val="single" w:sz="12" w:space="0" w:color="000000"/>
            </w:tcBorders>
          </w:tcPr>
          <w:p w:rsidR="00050B11" w:rsidRPr="00D33BCC" w:rsidRDefault="00050B11" w:rsidP="00B67818">
            <w:pPr>
              <w:widowControl w:val="0"/>
              <w:tabs>
                <w:tab w:val="left" w:pos="360"/>
              </w:tabs>
            </w:pPr>
            <w:r w:rsidRPr="00D33BCC">
              <w:t>Everlasting Father 9:6;64:8</w:t>
            </w:r>
          </w:p>
        </w:tc>
        <w:tc>
          <w:tcPr>
            <w:tcW w:w="3024" w:type="dxa"/>
            <w:tcBorders>
              <w:top w:val="single" w:sz="12" w:space="0" w:color="000000"/>
              <w:right w:val="single" w:sz="12" w:space="0" w:color="000000"/>
            </w:tcBorders>
          </w:tcPr>
          <w:p w:rsidR="00050B11" w:rsidRPr="00D33BCC" w:rsidRDefault="00050B11" w:rsidP="00B67818">
            <w:pPr>
              <w:widowControl w:val="0"/>
              <w:tabs>
                <w:tab w:val="left" w:pos="360"/>
              </w:tabs>
            </w:pPr>
            <w:r w:rsidRPr="00D33BCC">
              <w:t>Arm of the Lord 53:1</w:t>
            </w:r>
          </w:p>
        </w:tc>
      </w:tr>
      <w:tr w:rsidR="001C566D" w:rsidRPr="00D33BCC" w:rsidTr="001C566D">
        <w:tc>
          <w:tcPr>
            <w:tcW w:w="1062" w:type="dxa"/>
            <w:tcBorders>
              <w:left w:val="single" w:sz="12" w:space="0" w:color="000000"/>
            </w:tcBorders>
          </w:tcPr>
          <w:p w:rsidR="00050B11" w:rsidRPr="00D33BCC" w:rsidRDefault="00050B11" w:rsidP="00650ED9">
            <w:pPr>
              <w:widowControl w:val="0"/>
              <w:tabs>
                <w:tab w:val="left" w:pos="360"/>
              </w:tabs>
            </w:pPr>
          </w:p>
        </w:tc>
        <w:tc>
          <w:tcPr>
            <w:tcW w:w="2250" w:type="dxa"/>
          </w:tcPr>
          <w:p w:rsidR="00050B11" w:rsidRPr="00D33BCC" w:rsidRDefault="00050B11" w:rsidP="00650ED9">
            <w:pPr>
              <w:widowControl w:val="0"/>
              <w:tabs>
                <w:tab w:val="left" w:pos="360"/>
              </w:tabs>
            </w:pPr>
            <w:r w:rsidRPr="00D33BCC">
              <w:t>Immanuel 7:14</w:t>
            </w:r>
          </w:p>
        </w:tc>
        <w:tc>
          <w:tcPr>
            <w:tcW w:w="2880" w:type="dxa"/>
          </w:tcPr>
          <w:p w:rsidR="00050B11" w:rsidRPr="00D33BCC" w:rsidRDefault="00050B11" w:rsidP="00B67818">
            <w:pPr>
              <w:widowControl w:val="0"/>
              <w:tabs>
                <w:tab w:val="left" w:pos="360"/>
              </w:tabs>
            </w:pPr>
            <w:r w:rsidRPr="00D33BCC">
              <w:t>Prince of Peace 9:6</w:t>
            </w:r>
          </w:p>
        </w:tc>
        <w:tc>
          <w:tcPr>
            <w:tcW w:w="3024" w:type="dxa"/>
            <w:tcBorders>
              <w:right w:val="single" w:sz="12" w:space="0" w:color="000000"/>
            </w:tcBorders>
          </w:tcPr>
          <w:p w:rsidR="00050B11" w:rsidRPr="00D33BCC" w:rsidRDefault="00050B11" w:rsidP="00B67818">
            <w:pPr>
              <w:widowControl w:val="0"/>
              <w:tabs>
                <w:tab w:val="left" w:pos="360"/>
              </w:tabs>
            </w:pPr>
            <w:r w:rsidRPr="00D33BCC">
              <w:t>Anointed Preacher 61:1</w:t>
            </w:r>
          </w:p>
        </w:tc>
      </w:tr>
      <w:tr w:rsidR="001C566D" w:rsidRPr="00D33BCC" w:rsidTr="001C566D">
        <w:tc>
          <w:tcPr>
            <w:tcW w:w="1062" w:type="dxa"/>
            <w:tcBorders>
              <w:left w:val="single" w:sz="12" w:space="0" w:color="000000"/>
            </w:tcBorders>
          </w:tcPr>
          <w:p w:rsidR="00050B11" w:rsidRPr="00D33BCC" w:rsidRDefault="00050B11" w:rsidP="00650ED9">
            <w:pPr>
              <w:widowControl w:val="0"/>
            </w:pPr>
          </w:p>
        </w:tc>
        <w:tc>
          <w:tcPr>
            <w:tcW w:w="2250" w:type="dxa"/>
          </w:tcPr>
          <w:p w:rsidR="00050B11" w:rsidRPr="00D33BCC" w:rsidRDefault="00050B11" w:rsidP="00650ED9">
            <w:pPr>
              <w:widowControl w:val="0"/>
            </w:pPr>
            <w:r w:rsidRPr="00D33BCC">
              <w:t>Counselor 9:6</w:t>
            </w:r>
          </w:p>
        </w:tc>
        <w:tc>
          <w:tcPr>
            <w:tcW w:w="2880" w:type="dxa"/>
          </w:tcPr>
          <w:p w:rsidR="00050B11" w:rsidRPr="00D33BCC" w:rsidRDefault="00050B11" w:rsidP="00650ED9">
            <w:pPr>
              <w:widowControl w:val="0"/>
              <w:tabs>
                <w:tab w:val="left" w:pos="360"/>
              </w:tabs>
            </w:pPr>
            <w:r w:rsidRPr="00D33BCC">
              <w:t xml:space="preserve"> Righteous King 32:1</w:t>
            </w:r>
          </w:p>
        </w:tc>
        <w:tc>
          <w:tcPr>
            <w:tcW w:w="3024" w:type="dxa"/>
            <w:tcBorders>
              <w:right w:val="single" w:sz="12" w:space="0" w:color="000000"/>
            </w:tcBorders>
          </w:tcPr>
          <w:p w:rsidR="00050B11" w:rsidRPr="00D33BCC" w:rsidRDefault="00050B11" w:rsidP="00B67818">
            <w:pPr>
              <w:widowControl w:val="0"/>
              <w:tabs>
                <w:tab w:val="left" w:pos="360"/>
              </w:tabs>
            </w:pPr>
            <w:r w:rsidRPr="00D33BCC">
              <w:t>Mighty Traveler 63:1</w:t>
            </w:r>
          </w:p>
        </w:tc>
      </w:tr>
      <w:tr w:rsidR="001C566D" w:rsidRPr="00D33BCC" w:rsidTr="001C566D">
        <w:tc>
          <w:tcPr>
            <w:tcW w:w="1062" w:type="dxa"/>
            <w:tcBorders>
              <w:left w:val="single" w:sz="12" w:space="0" w:color="000000"/>
              <w:bottom w:val="single" w:sz="12" w:space="0" w:color="000000"/>
            </w:tcBorders>
          </w:tcPr>
          <w:p w:rsidR="00050B11" w:rsidRPr="00D33BCC" w:rsidRDefault="00050B11" w:rsidP="00B67818">
            <w:pPr>
              <w:widowControl w:val="0"/>
              <w:tabs>
                <w:tab w:val="left" w:pos="360"/>
              </w:tabs>
            </w:pPr>
          </w:p>
        </w:tc>
        <w:tc>
          <w:tcPr>
            <w:tcW w:w="2250" w:type="dxa"/>
            <w:tcBorders>
              <w:bottom w:val="single" w:sz="12" w:space="0" w:color="000000"/>
            </w:tcBorders>
          </w:tcPr>
          <w:p w:rsidR="00050B11" w:rsidRPr="00D33BCC" w:rsidRDefault="00050B11" w:rsidP="00B67818">
            <w:pPr>
              <w:widowControl w:val="0"/>
              <w:tabs>
                <w:tab w:val="left" w:pos="360"/>
              </w:tabs>
            </w:pPr>
            <w:r w:rsidRPr="00D33BCC">
              <w:t>Mighty God 9:6</w:t>
            </w:r>
          </w:p>
        </w:tc>
        <w:tc>
          <w:tcPr>
            <w:tcW w:w="2880" w:type="dxa"/>
            <w:tcBorders>
              <w:bottom w:val="single" w:sz="12" w:space="0" w:color="000000"/>
            </w:tcBorders>
          </w:tcPr>
          <w:p w:rsidR="00050B11" w:rsidRPr="00D33BCC" w:rsidRDefault="00050B11" w:rsidP="00B67818">
            <w:pPr>
              <w:widowControl w:val="0"/>
              <w:tabs>
                <w:tab w:val="left" w:pos="360"/>
              </w:tabs>
            </w:pPr>
            <w:r w:rsidRPr="00D33BCC">
              <w:t>Divine Servant 42:1</w:t>
            </w:r>
          </w:p>
        </w:tc>
        <w:tc>
          <w:tcPr>
            <w:tcW w:w="3024" w:type="dxa"/>
            <w:tcBorders>
              <w:bottom w:val="single" w:sz="12" w:space="0" w:color="000000"/>
              <w:right w:val="single" w:sz="12" w:space="0" w:color="000000"/>
            </w:tcBorders>
          </w:tcPr>
          <w:p w:rsidR="00050B11" w:rsidRPr="00D33BCC" w:rsidRDefault="00050B11" w:rsidP="00B67818">
            <w:pPr>
              <w:widowControl w:val="0"/>
              <w:tabs>
                <w:tab w:val="left" w:pos="360"/>
              </w:tabs>
            </w:pPr>
            <w:r w:rsidRPr="00D33BCC">
              <w:t>Potter 64:8</w:t>
            </w:r>
          </w:p>
        </w:tc>
      </w:tr>
    </w:tbl>
    <w:p w:rsidR="001D0608" w:rsidRPr="00D33BCC" w:rsidRDefault="001D0608" w:rsidP="001D0608">
      <w:pPr>
        <w:widowControl w:val="0"/>
      </w:pPr>
    </w:p>
    <w:p w:rsidR="001D0608" w:rsidRPr="00D33BCC" w:rsidRDefault="007F398A" w:rsidP="0024427D">
      <w:pPr>
        <w:pStyle w:val="Heading3"/>
        <w:ind w:left="0" w:firstLine="360"/>
      </w:pPr>
      <w:r w:rsidRPr="0024427D">
        <w:rPr>
          <w:b/>
        </w:rPr>
        <w:t>Historical Setting</w:t>
      </w:r>
      <w:r w:rsidR="0024427D" w:rsidRPr="0024427D">
        <w:rPr>
          <w:b/>
        </w:rPr>
        <w:t>.</w:t>
      </w:r>
      <w:r w:rsidR="0024427D">
        <w:t xml:space="preserve"> </w:t>
      </w:r>
      <w:r w:rsidR="001D0608" w:rsidRPr="00D33BCC">
        <w:t xml:space="preserve">The history of this period can be understood by reading </w:t>
      </w:r>
      <w:r w:rsidR="001E1AEC">
        <w:t>II Kings 15-20 and II Chron.</w:t>
      </w:r>
      <w:r w:rsidR="001D0608" w:rsidRPr="00D33BCC">
        <w:t xml:space="preserve"> 26-32.  </w:t>
      </w:r>
      <w:r w:rsidR="001E1AEC">
        <w:t>T</w:t>
      </w:r>
      <w:r w:rsidR="00852187">
        <w:t xml:space="preserve">hese chapters </w:t>
      </w:r>
      <w:r w:rsidR="001E1AEC">
        <w:t xml:space="preserve">introduce </w:t>
      </w:r>
      <w:r w:rsidR="00852187">
        <w:t xml:space="preserve">four prominent kings of Isaiah’s prophecy. Giving some attention to </w:t>
      </w:r>
      <w:proofErr w:type="spellStart"/>
      <w:r w:rsidR="001D0608" w:rsidRPr="0024427D">
        <w:rPr>
          <w:b/>
          <w:u w:val="single"/>
        </w:rPr>
        <w:t>Uzziah</w:t>
      </w:r>
      <w:r w:rsidR="00852187" w:rsidRPr="0024427D">
        <w:rPr>
          <w:b/>
          <w:u w:val="single"/>
        </w:rPr>
        <w:t>’</w:t>
      </w:r>
      <w:r w:rsidR="001D0608" w:rsidRPr="0024427D">
        <w:rPr>
          <w:b/>
          <w:u w:val="single"/>
        </w:rPr>
        <w:t>s</w:t>
      </w:r>
      <w:proofErr w:type="spellEnd"/>
      <w:r w:rsidR="001D0608" w:rsidRPr="00D33BCC">
        <w:t xml:space="preserve"> reign will help </w:t>
      </w:r>
      <w:r w:rsidR="001E1AEC">
        <w:t>in understanding Israel’s backslidden condition (Isa. 1:2-4) at the time of</w:t>
      </w:r>
      <w:r w:rsidR="00852187">
        <w:t xml:space="preserve"> Isaiah’s </w:t>
      </w:r>
      <w:r w:rsidR="001E1AEC">
        <w:t>calling</w:t>
      </w:r>
      <w:r w:rsidR="00D33BCC" w:rsidRPr="00D33BCC">
        <w:t xml:space="preserve">.  </w:t>
      </w:r>
      <w:r w:rsidR="00852187">
        <w:t>(</w:t>
      </w:r>
      <w:proofErr w:type="spellStart"/>
      <w:r w:rsidR="00D33BCC" w:rsidRPr="00D33BCC">
        <w:t>Uzziah</w:t>
      </w:r>
      <w:proofErr w:type="spellEnd"/>
      <w:r w:rsidR="00D33BCC" w:rsidRPr="00D33BCC">
        <w:t xml:space="preserve"> is </w:t>
      </w:r>
      <w:r w:rsidR="001D0608" w:rsidRPr="00D33BCC">
        <w:t xml:space="preserve">also known as </w:t>
      </w:r>
      <w:proofErr w:type="spellStart"/>
      <w:r w:rsidR="001D0608" w:rsidRPr="00D33BCC">
        <w:t>Azariah</w:t>
      </w:r>
      <w:proofErr w:type="spellEnd"/>
      <w:r w:rsidR="001D0608" w:rsidRPr="00D33BCC">
        <w:t>.</w:t>
      </w:r>
      <w:r w:rsidR="00852187">
        <w:t xml:space="preserve"> II Kings 15:1) </w:t>
      </w:r>
      <w:r w:rsidR="001D0608" w:rsidRPr="00D33BCC">
        <w:t xml:space="preserve">The chief event of </w:t>
      </w:r>
      <w:proofErr w:type="spellStart"/>
      <w:r w:rsidR="001D0608" w:rsidRPr="0024427D">
        <w:rPr>
          <w:b/>
          <w:u w:val="single"/>
        </w:rPr>
        <w:t>Jotham</w:t>
      </w:r>
      <w:r w:rsidR="00852187" w:rsidRPr="0024427D">
        <w:rPr>
          <w:b/>
          <w:u w:val="single"/>
        </w:rPr>
        <w:t>’</w:t>
      </w:r>
      <w:r w:rsidR="001D0608" w:rsidRPr="0024427D">
        <w:rPr>
          <w:b/>
          <w:u w:val="single"/>
        </w:rPr>
        <w:t>s</w:t>
      </w:r>
      <w:proofErr w:type="spellEnd"/>
      <w:r w:rsidR="001D0608" w:rsidRPr="00D33BCC">
        <w:t xml:space="preserve"> reign was the military combination of Syria and Israel against Judah.  </w:t>
      </w:r>
      <w:r w:rsidR="001E1AEC">
        <w:t>(</w:t>
      </w:r>
      <w:r w:rsidR="001D0608" w:rsidRPr="00D33BCC">
        <w:t>II Kings 15:37</w:t>
      </w:r>
      <w:r w:rsidR="001E1AEC">
        <w:t>)</w:t>
      </w:r>
      <w:r w:rsidR="00D33BCC" w:rsidRPr="00D33BCC">
        <w:t xml:space="preserve"> </w:t>
      </w:r>
      <w:proofErr w:type="spellStart"/>
      <w:r w:rsidR="001D0608" w:rsidRPr="0024427D">
        <w:rPr>
          <w:b/>
          <w:u w:val="single"/>
        </w:rPr>
        <w:t>Ahaz</w:t>
      </w:r>
      <w:r w:rsidR="001E1AEC" w:rsidRPr="0024427D">
        <w:rPr>
          <w:b/>
          <w:u w:val="single"/>
        </w:rPr>
        <w:t>’s</w:t>
      </w:r>
      <w:proofErr w:type="spellEnd"/>
      <w:r w:rsidR="001E1AEC">
        <w:t xml:space="preserve"> reign</w:t>
      </w:r>
      <w:r w:rsidR="001D0608" w:rsidRPr="00D33BCC">
        <w:t xml:space="preserve"> is notable for his confederacy with Assyria against these combined enemies.  Assyria soon t</w:t>
      </w:r>
      <w:r w:rsidR="00D33BCC" w:rsidRPr="00D33BCC">
        <w:t xml:space="preserve">urned to be an enemy to Judah. </w:t>
      </w:r>
      <w:r w:rsidR="001E1AEC">
        <w:t>Under</w:t>
      </w:r>
      <w:r w:rsidR="001D0608" w:rsidRPr="00D33BCC">
        <w:t xml:space="preserve"> </w:t>
      </w:r>
      <w:r w:rsidR="001D0608" w:rsidRPr="0024427D">
        <w:rPr>
          <w:b/>
          <w:u w:val="single"/>
        </w:rPr>
        <w:t>Hezekiah</w:t>
      </w:r>
      <w:r w:rsidR="001D0608" w:rsidRPr="00D33BCC">
        <w:t xml:space="preserve"> the Assyrians were overcome.  </w:t>
      </w:r>
      <w:r w:rsidR="001E1AEC">
        <w:t>(II Kings 18-19; II Chron.</w:t>
      </w:r>
      <w:r w:rsidR="00050B11">
        <w:t xml:space="preserve"> 32; Isa. 36-37</w:t>
      </w:r>
      <w:r w:rsidR="001E1AEC">
        <w:t>)</w:t>
      </w:r>
      <w:r w:rsidR="00D33BCC" w:rsidRPr="00D33BCC">
        <w:t xml:space="preserve"> </w:t>
      </w:r>
      <w:r w:rsidR="001D0608" w:rsidRPr="00D33BCC">
        <w:t xml:space="preserve">It was during </w:t>
      </w:r>
      <w:r w:rsidR="001E1AEC" w:rsidRPr="0024427D">
        <w:rPr>
          <w:b/>
        </w:rPr>
        <w:t>Manasseh’s</w:t>
      </w:r>
      <w:r w:rsidR="001E1AEC">
        <w:t xml:space="preserve"> reign</w:t>
      </w:r>
      <w:r w:rsidR="001D0608" w:rsidRPr="00D33BCC">
        <w:t xml:space="preserve"> </w:t>
      </w:r>
      <w:r w:rsidR="001E1AEC">
        <w:t xml:space="preserve">that </w:t>
      </w:r>
      <w:r w:rsidR="001D0608" w:rsidRPr="00D33BCC">
        <w:t xml:space="preserve">Isaiah died. </w:t>
      </w:r>
      <w:r w:rsidR="001E1AEC">
        <w:t>(</w:t>
      </w:r>
      <w:r w:rsidR="00050B11">
        <w:t>II Kings 21-24</w:t>
      </w:r>
      <w:r w:rsidR="001E1AEC">
        <w:t>; II Chron. 33)</w:t>
      </w:r>
      <w:r w:rsidR="001D0608" w:rsidRPr="00D33BCC">
        <w:t xml:space="preserve"> It is believed</w:t>
      </w:r>
      <w:r w:rsidR="00050B11">
        <w:t>,</w:t>
      </w:r>
      <w:r w:rsidR="001D0608" w:rsidRPr="00D33BCC">
        <w:t xml:space="preserve"> Manasseh </w:t>
      </w:r>
      <w:r w:rsidRPr="00D33BCC">
        <w:t>had Isaiah sawn in two.</w:t>
      </w:r>
      <w:r w:rsidR="001D0608" w:rsidRPr="00D33BCC">
        <w:t xml:space="preserve"> (Heb. 11:37)</w:t>
      </w:r>
    </w:p>
    <w:p w:rsidR="009D3DA7" w:rsidRPr="00D33BCC" w:rsidRDefault="009D3DA7" w:rsidP="001E1AEC">
      <w:pPr>
        <w:pStyle w:val="Heading3"/>
        <w:numPr>
          <w:ilvl w:val="0"/>
          <w:numId w:val="0"/>
        </w:numPr>
        <w:sectPr w:rsidR="009D3DA7" w:rsidRPr="00D33BCC" w:rsidSect="002B5F87">
          <w:endnotePr>
            <w:numFmt w:val="decimal"/>
          </w:endnotePr>
          <w:type w:val="continuous"/>
          <w:pgSz w:w="12240" w:h="15840" w:code="1"/>
          <w:pgMar w:top="1440" w:right="1800" w:bottom="1440" w:left="1800" w:header="720" w:footer="720" w:gutter="0"/>
          <w:cols w:space="720"/>
          <w:docGrid w:linePitch="360"/>
        </w:sectPr>
      </w:pPr>
    </w:p>
    <w:p w:rsidR="005C6A44" w:rsidRPr="00D33BCC" w:rsidRDefault="005C6A44" w:rsidP="009D3DA7">
      <w:pPr>
        <w:widowControl w:val="0"/>
        <w:sectPr w:rsidR="005C6A44" w:rsidRPr="00D33BCC" w:rsidSect="002B5F87">
          <w:endnotePr>
            <w:numFmt w:val="decimal"/>
          </w:endnotePr>
          <w:type w:val="continuous"/>
          <w:pgSz w:w="12240" w:h="15840" w:code="1"/>
          <w:pgMar w:top="1440" w:right="1800" w:bottom="1440" w:left="1800" w:header="720" w:footer="720" w:gutter="0"/>
          <w:cols w:space="720"/>
          <w:docGrid w:linePitch="360"/>
        </w:sectPr>
      </w:pPr>
    </w:p>
    <w:p w:rsidR="00DD40FF" w:rsidRPr="00050B11" w:rsidRDefault="002D7401" w:rsidP="00DD40FF">
      <w:pPr>
        <w:pStyle w:val="Heading3"/>
        <w:widowControl w:val="0"/>
        <w:tabs>
          <w:tab w:val="left" w:pos="1080"/>
          <w:tab w:val="left" w:pos="1620"/>
        </w:tabs>
        <w:rPr>
          <w:b/>
        </w:rPr>
      </w:pPr>
      <w:r w:rsidRPr="00050B11">
        <w:rPr>
          <w:b/>
        </w:rPr>
        <w:lastRenderedPageBreak/>
        <w:t>S</w:t>
      </w:r>
      <w:r w:rsidR="00EA52C4" w:rsidRPr="00050B11">
        <w:rPr>
          <w:b/>
        </w:rPr>
        <w:t xml:space="preserve">even </w:t>
      </w:r>
      <w:r w:rsidRPr="00050B11">
        <w:rPr>
          <w:b/>
        </w:rPr>
        <w:t>Outlining Descriptions</w:t>
      </w:r>
    </w:p>
    <w:p w:rsidR="002D7401" w:rsidRPr="002D7401" w:rsidRDefault="002D7401" w:rsidP="002D7401">
      <w:pPr>
        <w:sectPr w:rsidR="002D7401" w:rsidRPr="002D7401" w:rsidSect="002B5F87">
          <w:endnotePr>
            <w:numFmt w:val="decimal"/>
          </w:endnotePr>
          <w:type w:val="continuous"/>
          <w:pgSz w:w="12240" w:h="15840" w:code="1"/>
          <w:pgMar w:top="1440" w:right="1800" w:bottom="1440" w:left="1800" w:header="720" w:footer="720" w:gutter="0"/>
          <w:cols w:space="720"/>
          <w:docGrid w:linePitch="360"/>
        </w:sectPr>
      </w:pPr>
    </w:p>
    <w:p w:rsidR="00EA52C4" w:rsidRPr="00D33BCC" w:rsidRDefault="00EA52C4" w:rsidP="0024427D">
      <w:pPr>
        <w:widowControl w:val="0"/>
        <w:tabs>
          <w:tab w:val="left" w:pos="540"/>
        </w:tabs>
      </w:pPr>
      <w:r w:rsidRPr="00D33BCC">
        <w:lastRenderedPageBreak/>
        <w:t>1:1</w:t>
      </w:r>
      <w:r w:rsidRPr="00D33BCC">
        <w:tab/>
        <w:t>“The Vision”</w:t>
      </w:r>
    </w:p>
    <w:p w:rsidR="00EA52C4" w:rsidRPr="00D33BCC" w:rsidRDefault="0024427D" w:rsidP="0024427D">
      <w:pPr>
        <w:widowControl w:val="0"/>
        <w:tabs>
          <w:tab w:val="left" w:pos="540"/>
        </w:tabs>
      </w:pPr>
      <w:r>
        <w:t xml:space="preserve">13-23 </w:t>
      </w:r>
      <w:r w:rsidR="00EA52C4" w:rsidRPr="00D33BCC">
        <w:t>“The Burden”</w:t>
      </w:r>
    </w:p>
    <w:p w:rsidR="00EA52C4" w:rsidRPr="00D33BCC" w:rsidRDefault="002D7401" w:rsidP="0024427D">
      <w:pPr>
        <w:pStyle w:val="BodyTextIndent"/>
        <w:tabs>
          <w:tab w:val="clear" w:pos="1060"/>
          <w:tab w:val="left" w:pos="540"/>
        </w:tabs>
        <w:ind w:left="720" w:hanging="720"/>
      </w:pPr>
      <w:r>
        <w:lastRenderedPageBreak/>
        <w:t>24-27</w:t>
      </w:r>
      <w:r>
        <w:tab/>
        <w:t>“</w:t>
      </w:r>
      <w:r w:rsidR="0024427D">
        <w:t xml:space="preserve">The </w:t>
      </w:r>
      <w:r>
        <w:t xml:space="preserve">Misery of Sin &amp; </w:t>
      </w:r>
      <w:r w:rsidR="00EA52C4" w:rsidRPr="00D33BCC">
        <w:t>Joy of Salvation”</w:t>
      </w:r>
    </w:p>
    <w:p w:rsidR="00DE7A8B" w:rsidRPr="00D33BCC" w:rsidRDefault="005C6A44" w:rsidP="0024427D">
      <w:pPr>
        <w:widowControl w:val="0"/>
        <w:tabs>
          <w:tab w:val="left" w:pos="540"/>
        </w:tabs>
      </w:pPr>
      <w:r w:rsidRPr="00D33BCC">
        <w:t xml:space="preserve">28-31    </w:t>
      </w:r>
      <w:r w:rsidR="00DE7A8B" w:rsidRPr="00D33BCC">
        <w:t xml:space="preserve">“The Woes”         </w:t>
      </w:r>
    </w:p>
    <w:p w:rsidR="00DE7A8B" w:rsidRPr="00D33BCC" w:rsidRDefault="00DE7A8B" w:rsidP="0024427D">
      <w:pPr>
        <w:widowControl w:val="0"/>
        <w:tabs>
          <w:tab w:val="left" w:pos="540"/>
        </w:tabs>
      </w:pPr>
      <w:r w:rsidRPr="00D33BCC">
        <w:lastRenderedPageBreak/>
        <w:t>3</w:t>
      </w:r>
      <w:r w:rsidR="00EA52C4" w:rsidRPr="00D33BCC">
        <w:t>2-35       “The Promises”</w:t>
      </w:r>
    </w:p>
    <w:p w:rsidR="00DE7A8B" w:rsidRPr="00D33BCC" w:rsidRDefault="00EA52C4" w:rsidP="0024427D">
      <w:pPr>
        <w:widowControl w:val="0"/>
        <w:tabs>
          <w:tab w:val="left" w:pos="540"/>
        </w:tabs>
      </w:pPr>
      <w:r w:rsidRPr="00D33BCC">
        <w:t>36-39       “History”</w:t>
      </w:r>
    </w:p>
    <w:p w:rsidR="00DE7A8B" w:rsidRPr="00D33BCC" w:rsidRDefault="00EA52C4" w:rsidP="0024427D">
      <w:pPr>
        <w:widowControl w:val="0"/>
        <w:tabs>
          <w:tab w:val="left" w:pos="540"/>
        </w:tabs>
      </w:pPr>
      <w:r w:rsidRPr="00D33BCC">
        <w:t>40-66       “The Voice”</w:t>
      </w:r>
    </w:p>
    <w:p w:rsidR="005C6A44" w:rsidRPr="00D33BCC" w:rsidRDefault="005C6A44" w:rsidP="002D7401">
      <w:pPr>
        <w:widowControl w:val="0"/>
        <w:tabs>
          <w:tab w:val="left" w:pos="720"/>
        </w:tabs>
        <w:ind w:left="720"/>
        <w:sectPr w:rsidR="005C6A44" w:rsidRPr="00D33BCC" w:rsidSect="0024427D">
          <w:endnotePr>
            <w:numFmt w:val="decimal"/>
          </w:endnotePr>
          <w:type w:val="continuous"/>
          <w:pgSz w:w="12240" w:h="15840" w:code="1"/>
          <w:pgMar w:top="1440" w:right="1800" w:bottom="1440" w:left="1800" w:header="720" w:footer="720" w:gutter="0"/>
          <w:cols w:num="3" w:space="135"/>
          <w:docGrid w:linePitch="360"/>
        </w:sectPr>
      </w:pPr>
    </w:p>
    <w:p w:rsidR="00DE7A8B" w:rsidRPr="00D33BCC" w:rsidRDefault="00DE7A8B" w:rsidP="00DE7A8B">
      <w:pPr>
        <w:widowControl w:val="0"/>
        <w:tabs>
          <w:tab w:val="left" w:pos="1620"/>
        </w:tabs>
        <w:ind w:left="720"/>
      </w:pPr>
    </w:p>
    <w:p w:rsidR="00DD40FF" w:rsidRPr="00087967" w:rsidRDefault="002E27FB" w:rsidP="00087967">
      <w:pPr>
        <w:pStyle w:val="Heading3"/>
        <w:rPr>
          <w:b/>
        </w:rPr>
      </w:pPr>
      <w:r w:rsidRPr="00087967">
        <w:rPr>
          <w:b/>
        </w:rPr>
        <w:lastRenderedPageBreak/>
        <w:t>Keywords</w:t>
      </w:r>
      <w:r w:rsidR="00087967">
        <w:rPr>
          <w:b/>
        </w:rPr>
        <w:t xml:space="preserve">. </w:t>
      </w:r>
      <w:r w:rsidR="00EA52C4" w:rsidRPr="00D33BCC">
        <w:t>The keyword of Isaiah is “</w:t>
      </w:r>
      <w:r w:rsidR="00EA52C4" w:rsidRPr="00087967">
        <w:rPr>
          <w:b/>
          <w:color w:val="000000" w:themeColor="text1"/>
        </w:rPr>
        <w:t>Salvation</w:t>
      </w:r>
      <w:r>
        <w:t>” which is mentioned 28 times:</w:t>
      </w:r>
    </w:p>
    <w:p w:rsidR="00C86ECF" w:rsidRDefault="00C86ECF" w:rsidP="002E27FB">
      <w:pPr>
        <w:widowControl w:val="0"/>
        <w:ind w:left="360"/>
      </w:pPr>
    </w:p>
    <w:p w:rsidR="00EA52C4" w:rsidRPr="00D33BCC" w:rsidRDefault="002E27FB" w:rsidP="002E27FB">
      <w:pPr>
        <w:widowControl w:val="0"/>
        <w:ind w:left="360"/>
      </w:pPr>
      <w:r>
        <w:t>12:2—</w:t>
      </w:r>
      <w:r w:rsidR="00EA52C4" w:rsidRPr="002E27FB">
        <w:rPr>
          <w:i/>
        </w:rPr>
        <w:t xml:space="preserve">Behold, God is my </w:t>
      </w:r>
      <w:r w:rsidR="00EA52C4" w:rsidRPr="002E27FB">
        <w:rPr>
          <w:b/>
          <w:i/>
          <w:color w:val="000000" w:themeColor="text1"/>
        </w:rPr>
        <w:t>salvation</w:t>
      </w:r>
      <w:r w:rsidR="00EA52C4" w:rsidRPr="002E27FB">
        <w:rPr>
          <w:i/>
        </w:rPr>
        <w:t xml:space="preserve">…he also is become my </w:t>
      </w:r>
      <w:r w:rsidR="00EA52C4" w:rsidRPr="002E27FB">
        <w:rPr>
          <w:b/>
          <w:i/>
          <w:color w:val="000000" w:themeColor="text1"/>
        </w:rPr>
        <w:t>salvation</w:t>
      </w:r>
      <w:r w:rsidR="00EA52C4" w:rsidRPr="002E27FB">
        <w:rPr>
          <w:i/>
        </w:rPr>
        <w:t>.</w:t>
      </w:r>
    </w:p>
    <w:p w:rsidR="00EA52C4" w:rsidRPr="00D33BCC" w:rsidRDefault="002E27FB" w:rsidP="002E27FB">
      <w:pPr>
        <w:widowControl w:val="0"/>
        <w:ind w:left="360"/>
      </w:pPr>
      <w:r>
        <w:t>12:3—…</w:t>
      </w:r>
      <w:r w:rsidR="00EA52C4" w:rsidRPr="002E27FB">
        <w:rPr>
          <w:i/>
        </w:rPr>
        <w:t xml:space="preserve">Wells of </w:t>
      </w:r>
      <w:r w:rsidR="00EA52C4" w:rsidRPr="002E27FB">
        <w:rPr>
          <w:b/>
          <w:i/>
          <w:color w:val="000000" w:themeColor="text1"/>
        </w:rPr>
        <w:t>salvation</w:t>
      </w:r>
      <w:r w:rsidRPr="002E27FB">
        <w:rPr>
          <w:i/>
          <w:color w:val="000000" w:themeColor="text1"/>
        </w:rPr>
        <w:t>…</w:t>
      </w:r>
    </w:p>
    <w:p w:rsidR="00EA52C4" w:rsidRPr="00D33BCC" w:rsidRDefault="009D3DA7" w:rsidP="002E27FB">
      <w:pPr>
        <w:widowControl w:val="0"/>
        <w:ind w:left="360"/>
      </w:pPr>
      <w:r w:rsidRPr="00D33BCC">
        <w:t xml:space="preserve">17:10 </w:t>
      </w:r>
      <w:r w:rsidR="002E27FB">
        <w:t>–</w:t>
      </w:r>
      <w:r w:rsidRPr="00D33BCC">
        <w:t>…</w:t>
      </w:r>
      <w:r w:rsidR="00EA52C4" w:rsidRPr="00D33BCC">
        <w:rPr>
          <w:i/>
        </w:rPr>
        <w:t xml:space="preserve">thou hast forgotten the God of thy </w:t>
      </w:r>
      <w:r w:rsidR="00EA52C4" w:rsidRPr="00D33BCC">
        <w:rPr>
          <w:b/>
          <w:i/>
          <w:color w:val="000000" w:themeColor="text1"/>
        </w:rPr>
        <w:t>salvation</w:t>
      </w:r>
      <w:r w:rsidRPr="00D33BCC">
        <w:rPr>
          <w:i/>
        </w:rPr>
        <w:t>…</w:t>
      </w:r>
    </w:p>
    <w:p w:rsidR="00EA52C4" w:rsidRPr="002E27FB" w:rsidRDefault="002E27FB" w:rsidP="002E27FB">
      <w:pPr>
        <w:widowControl w:val="0"/>
        <w:ind w:left="360"/>
        <w:rPr>
          <w:color w:val="FF0000"/>
        </w:rPr>
      </w:pPr>
      <w:r>
        <w:t>25:9—…</w:t>
      </w:r>
      <w:r w:rsidR="00EA52C4" w:rsidRPr="002E27FB">
        <w:rPr>
          <w:i/>
        </w:rPr>
        <w:t xml:space="preserve">Joy of </w:t>
      </w:r>
      <w:r w:rsidR="00EA52C4" w:rsidRPr="002E27FB">
        <w:rPr>
          <w:b/>
          <w:i/>
          <w:color w:val="000000" w:themeColor="text1"/>
        </w:rPr>
        <w:t>salvation</w:t>
      </w:r>
      <w:r>
        <w:rPr>
          <w:i/>
          <w:color w:val="000000" w:themeColor="text1"/>
        </w:rPr>
        <w:t>…</w:t>
      </w:r>
    </w:p>
    <w:p w:rsidR="00EA52C4" w:rsidRPr="00D33BCC" w:rsidRDefault="002E27FB" w:rsidP="002E27FB">
      <w:pPr>
        <w:widowControl w:val="0"/>
        <w:ind w:left="360"/>
      </w:pPr>
      <w:r>
        <w:t>26:1—…</w:t>
      </w:r>
      <w:r w:rsidR="00EA52C4" w:rsidRPr="002E27FB">
        <w:rPr>
          <w:i/>
        </w:rPr>
        <w:t xml:space="preserve">Walls of </w:t>
      </w:r>
      <w:r w:rsidR="00EA52C4" w:rsidRPr="002E27FB">
        <w:rPr>
          <w:b/>
          <w:i/>
          <w:color w:val="000000" w:themeColor="text1"/>
        </w:rPr>
        <w:t>salvation</w:t>
      </w:r>
      <w:r w:rsidRPr="002E27FB">
        <w:rPr>
          <w:i/>
          <w:color w:val="000000" w:themeColor="text1"/>
        </w:rPr>
        <w:t>…</w:t>
      </w:r>
    </w:p>
    <w:p w:rsidR="002E27FB" w:rsidRDefault="00DE7A8B" w:rsidP="00087967">
      <w:pPr>
        <w:widowControl w:val="0"/>
        <w:ind w:left="720"/>
      </w:pPr>
      <w:r w:rsidRPr="00D33BCC">
        <w:t xml:space="preserve">33:2,6; 45:8,17; </w:t>
      </w:r>
      <w:r w:rsidR="00EA52C4" w:rsidRPr="00D33BCC">
        <w:t>46:13</w:t>
      </w:r>
      <w:r w:rsidRPr="00D33BCC">
        <w:t>; 49:6,</w:t>
      </w:r>
      <w:r w:rsidR="00EA52C4" w:rsidRPr="00D33BCC">
        <w:t>8</w:t>
      </w:r>
      <w:r w:rsidRPr="00D33BCC">
        <w:t xml:space="preserve">; 51:5,6,8; </w:t>
      </w:r>
      <w:r w:rsidR="00EA52C4" w:rsidRPr="00D33BCC">
        <w:t>52:7</w:t>
      </w:r>
      <w:r w:rsidRPr="00D33BCC">
        <w:t xml:space="preserve">, </w:t>
      </w:r>
      <w:r w:rsidR="00EA52C4" w:rsidRPr="00D33BCC">
        <w:t>10</w:t>
      </w:r>
      <w:r w:rsidRPr="00D33BCC">
        <w:t xml:space="preserve">; 56:1; </w:t>
      </w:r>
      <w:r w:rsidR="00EA52C4" w:rsidRPr="00D33BCC">
        <w:t>59:</w:t>
      </w:r>
      <w:r w:rsidRPr="00D33BCC">
        <w:t xml:space="preserve">11, </w:t>
      </w:r>
      <w:r w:rsidR="00EA52C4" w:rsidRPr="00D33BCC">
        <w:t>16</w:t>
      </w:r>
      <w:r w:rsidRPr="00D33BCC">
        <w:t xml:space="preserve">, </w:t>
      </w:r>
      <w:r w:rsidR="00EA52C4" w:rsidRPr="00D33BCC">
        <w:t>17</w:t>
      </w:r>
      <w:r w:rsidRPr="00D33BCC">
        <w:t xml:space="preserve">; 60:18; </w:t>
      </w:r>
      <w:r w:rsidR="00EA52C4" w:rsidRPr="00D33BCC">
        <w:t>61:10</w:t>
      </w:r>
      <w:r w:rsidRPr="00D33BCC">
        <w:t xml:space="preserve">; </w:t>
      </w:r>
      <w:r w:rsidR="00EA52C4" w:rsidRPr="00D33BCC">
        <w:t>62:1</w:t>
      </w:r>
      <w:r w:rsidRPr="00D33BCC">
        <w:t>,</w:t>
      </w:r>
      <w:r w:rsidR="00EA52C4" w:rsidRPr="00D33BCC">
        <w:t>11</w:t>
      </w:r>
      <w:r w:rsidRPr="00D33BCC">
        <w:t>;</w:t>
      </w:r>
      <w:r w:rsidR="00EA52C4" w:rsidRPr="00D33BCC">
        <w:t xml:space="preserve"> 63:5 </w:t>
      </w:r>
    </w:p>
    <w:p w:rsidR="0008202C" w:rsidRDefault="0008202C" w:rsidP="00087967">
      <w:pPr>
        <w:widowControl w:val="0"/>
        <w:ind w:left="720"/>
      </w:pPr>
    </w:p>
    <w:tbl>
      <w:tblPr>
        <w:tblStyle w:val="TableGrid"/>
        <w:tblW w:w="0" w:type="auto"/>
        <w:tblInd w:w="360" w:type="dxa"/>
        <w:tblLook w:val="04A0" w:firstRow="1" w:lastRow="0" w:firstColumn="1" w:lastColumn="0" w:noHBand="0" w:noVBand="1"/>
      </w:tblPr>
      <w:tblGrid>
        <w:gridCol w:w="2833"/>
        <w:gridCol w:w="2835"/>
        <w:gridCol w:w="2828"/>
      </w:tblGrid>
      <w:tr w:rsidR="002E27FB" w:rsidRPr="002E27FB" w:rsidTr="002E27FB">
        <w:tc>
          <w:tcPr>
            <w:tcW w:w="8496" w:type="dxa"/>
            <w:gridSpan w:val="3"/>
            <w:shd w:val="clear" w:color="auto" w:fill="EEECE1" w:themeFill="background2"/>
          </w:tcPr>
          <w:p w:rsidR="002E27FB" w:rsidRPr="002E27FB" w:rsidRDefault="002E27FB" w:rsidP="002E27FB">
            <w:pPr>
              <w:pStyle w:val="Heading3"/>
              <w:numPr>
                <w:ilvl w:val="0"/>
                <w:numId w:val="0"/>
              </w:numPr>
              <w:jc w:val="center"/>
              <w:rPr>
                <w:b/>
              </w:rPr>
            </w:pPr>
            <w:r>
              <w:rPr>
                <w:b/>
              </w:rPr>
              <w:t>Other Words K</w:t>
            </w:r>
            <w:r w:rsidRPr="002E27FB">
              <w:rPr>
                <w:b/>
              </w:rPr>
              <w:t>ey to Isaiah’</w:t>
            </w:r>
            <w:r>
              <w:rPr>
                <w:b/>
              </w:rPr>
              <w:t>s P</w:t>
            </w:r>
            <w:r w:rsidRPr="002E27FB">
              <w:rPr>
                <w:b/>
              </w:rPr>
              <w:t>rophecy</w:t>
            </w:r>
          </w:p>
        </w:tc>
      </w:tr>
      <w:tr w:rsidR="002E27FB" w:rsidRPr="002E27FB" w:rsidTr="002E27FB">
        <w:tc>
          <w:tcPr>
            <w:tcW w:w="2833" w:type="dxa"/>
          </w:tcPr>
          <w:p w:rsidR="002E27FB" w:rsidRPr="002E27FB" w:rsidRDefault="002E27FB" w:rsidP="002E27FB">
            <w:pPr>
              <w:widowControl w:val="0"/>
              <w:tabs>
                <w:tab w:val="left" w:pos="360"/>
              </w:tabs>
            </w:pPr>
            <w:r w:rsidRPr="002E27FB">
              <w:rPr>
                <w:b/>
              </w:rPr>
              <w:t>Father</w:t>
            </w:r>
            <w:r w:rsidRPr="002E27FB">
              <w:t xml:space="preserve">  9:6; 63:16</w:t>
            </w:r>
          </w:p>
        </w:tc>
        <w:tc>
          <w:tcPr>
            <w:tcW w:w="2835" w:type="dxa"/>
          </w:tcPr>
          <w:p w:rsidR="002E27FB" w:rsidRPr="002E27FB" w:rsidRDefault="002E27FB" w:rsidP="002E27FB">
            <w:pPr>
              <w:widowControl w:val="0"/>
              <w:tabs>
                <w:tab w:val="left" w:pos="360"/>
              </w:tabs>
            </w:pPr>
            <w:r w:rsidRPr="002E27FB">
              <w:rPr>
                <w:b/>
              </w:rPr>
              <w:t>Covenant</w:t>
            </w:r>
            <w:r w:rsidRPr="002E27FB">
              <w:t xml:space="preserve"> 24:5; 55:3; 61:8</w:t>
            </w:r>
          </w:p>
        </w:tc>
        <w:tc>
          <w:tcPr>
            <w:tcW w:w="2828" w:type="dxa"/>
          </w:tcPr>
          <w:p w:rsidR="002E27FB" w:rsidRPr="002E27FB" w:rsidRDefault="002E27FB" w:rsidP="002E27FB">
            <w:pPr>
              <w:widowControl w:val="0"/>
              <w:tabs>
                <w:tab w:val="left" w:pos="360"/>
              </w:tabs>
            </w:pPr>
            <w:r w:rsidRPr="002E27FB">
              <w:rPr>
                <w:b/>
              </w:rPr>
              <w:t>Strength</w:t>
            </w:r>
            <w:r w:rsidRPr="002E27FB">
              <w:t xml:space="preserve"> 26:4</w:t>
            </w:r>
          </w:p>
        </w:tc>
      </w:tr>
      <w:tr w:rsidR="002E27FB" w:rsidRPr="002E27FB" w:rsidTr="002E27FB">
        <w:tc>
          <w:tcPr>
            <w:tcW w:w="2833" w:type="dxa"/>
          </w:tcPr>
          <w:p w:rsidR="002E27FB" w:rsidRPr="002E27FB" w:rsidRDefault="002E27FB" w:rsidP="002E27FB">
            <w:pPr>
              <w:widowControl w:val="0"/>
              <w:tabs>
                <w:tab w:val="left" w:pos="360"/>
              </w:tabs>
            </w:pPr>
            <w:r w:rsidRPr="002E27FB">
              <w:rPr>
                <w:b/>
              </w:rPr>
              <w:t>Burnings</w:t>
            </w:r>
            <w:r w:rsidRPr="002E27FB">
              <w:t xml:space="preserve"> 33:14</w:t>
            </w:r>
          </w:p>
        </w:tc>
        <w:tc>
          <w:tcPr>
            <w:tcW w:w="2835" w:type="dxa"/>
          </w:tcPr>
          <w:p w:rsidR="002E27FB" w:rsidRPr="002E27FB" w:rsidRDefault="002E27FB" w:rsidP="002E27FB">
            <w:pPr>
              <w:widowControl w:val="0"/>
              <w:tabs>
                <w:tab w:val="left" w:pos="360"/>
                <w:tab w:val="left" w:pos="2160"/>
              </w:tabs>
            </w:pPr>
            <w:r w:rsidRPr="002E27FB">
              <w:rPr>
                <w:b/>
              </w:rPr>
              <w:t>Joy</w:t>
            </w:r>
            <w:r w:rsidRPr="002E27FB">
              <w:t xml:space="preserve"> 35:10; 51:11; 61:7</w:t>
            </w:r>
          </w:p>
        </w:tc>
        <w:tc>
          <w:tcPr>
            <w:tcW w:w="2828" w:type="dxa"/>
          </w:tcPr>
          <w:p w:rsidR="002E27FB" w:rsidRPr="002E27FB" w:rsidRDefault="002E27FB" w:rsidP="002E27FB">
            <w:pPr>
              <w:widowControl w:val="0"/>
              <w:tabs>
                <w:tab w:val="left" w:pos="360"/>
              </w:tabs>
            </w:pPr>
            <w:r w:rsidRPr="002E27FB">
              <w:rPr>
                <w:b/>
              </w:rPr>
              <w:t>God</w:t>
            </w:r>
            <w:r w:rsidRPr="002E27FB">
              <w:t xml:space="preserve"> 40:28</w:t>
            </w:r>
          </w:p>
        </w:tc>
      </w:tr>
      <w:tr w:rsidR="002E27FB" w:rsidRPr="002E27FB" w:rsidTr="002E27FB">
        <w:tc>
          <w:tcPr>
            <w:tcW w:w="2833" w:type="dxa"/>
          </w:tcPr>
          <w:p w:rsidR="002E27FB" w:rsidRPr="002E27FB" w:rsidRDefault="002E27FB" w:rsidP="002E27FB">
            <w:pPr>
              <w:widowControl w:val="0"/>
              <w:tabs>
                <w:tab w:val="left" w:pos="360"/>
              </w:tabs>
            </w:pPr>
            <w:r w:rsidRPr="002E27FB">
              <w:rPr>
                <w:b/>
              </w:rPr>
              <w:t>Salvation</w:t>
            </w:r>
            <w:r w:rsidRPr="002E27FB">
              <w:t xml:space="preserve"> 45:17</w:t>
            </w:r>
          </w:p>
        </w:tc>
        <w:tc>
          <w:tcPr>
            <w:tcW w:w="2835" w:type="dxa"/>
          </w:tcPr>
          <w:p w:rsidR="002E27FB" w:rsidRPr="002E27FB" w:rsidRDefault="002E27FB" w:rsidP="002E27FB">
            <w:pPr>
              <w:widowControl w:val="0"/>
              <w:tabs>
                <w:tab w:val="left" w:pos="360"/>
              </w:tabs>
            </w:pPr>
            <w:r w:rsidRPr="002E27FB">
              <w:rPr>
                <w:b/>
              </w:rPr>
              <w:t>Kindness</w:t>
            </w:r>
            <w:r w:rsidRPr="002E27FB">
              <w:t xml:space="preserve"> 54:8</w:t>
            </w:r>
          </w:p>
        </w:tc>
        <w:tc>
          <w:tcPr>
            <w:tcW w:w="2828" w:type="dxa"/>
          </w:tcPr>
          <w:p w:rsidR="002E27FB" w:rsidRPr="002E27FB" w:rsidRDefault="002E27FB" w:rsidP="002E27FB">
            <w:pPr>
              <w:widowControl w:val="0"/>
              <w:tabs>
                <w:tab w:val="left" w:pos="360"/>
              </w:tabs>
            </w:pPr>
            <w:r w:rsidRPr="002E27FB">
              <w:rPr>
                <w:b/>
              </w:rPr>
              <w:t>Sign</w:t>
            </w:r>
            <w:r w:rsidRPr="002E27FB">
              <w:t xml:space="preserve"> 55:13</w:t>
            </w:r>
          </w:p>
        </w:tc>
      </w:tr>
      <w:tr w:rsidR="002E27FB" w:rsidRPr="002E27FB" w:rsidTr="002E27FB">
        <w:tc>
          <w:tcPr>
            <w:tcW w:w="2833" w:type="dxa"/>
          </w:tcPr>
          <w:p w:rsidR="002E27FB" w:rsidRPr="002E27FB" w:rsidRDefault="002E27FB" w:rsidP="002E27FB">
            <w:pPr>
              <w:widowControl w:val="0"/>
              <w:tabs>
                <w:tab w:val="left" w:pos="360"/>
              </w:tabs>
            </w:pPr>
            <w:r w:rsidRPr="002E27FB">
              <w:rPr>
                <w:b/>
              </w:rPr>
              <w:t>Name</w:t>
            </w:r>
            <w:r w:rsidRPr="002E27FB">
              <w:t xml:space="preserve"> 56:5;  63:12;16</w:t>
            </w:r>
          </w:p>
        </w:tc>
        <w:tc>
          <w:tcPr>
            <w:tcW w:w="2835" w:type="dxa"/>
          </w:tcPr>
          <w:p w:rsidR="002E27FB" w:rsidRPr="002E27FB" w:rsidRDefault="002E27FB" w:rsidP="002E27FB">
            <w:pPr>
              <w:widowControl w:val="0"/>
              <w:tabs>
                <w:tab w:val="left" w:pos="360"/>
              </w:tabs>
            </w:pPr>
            <w:r w:rsidRPr="002E27FB">
              <w:rPr>
                <w:b/>
              </w:rPr>
              <w:t>Light</w:t>
            </w:r>
            <w:r w:rsidRPr="002E27FB">
              <w:t xml:space="preserve"> 60:19,20</w:t>
            </w:r>
          </w:p>
        </w:tc>
        <w:tc>
          <w:tcPr>
            <w:tcW w:w="2828" w:type="dxa"/>
          </w:tcPr>
          <w:p w:rsidR="002E27FB" w:rsidRPr="002E27FB" w:rsidRDefault="002E27FB" w:rsidP="002E27FB">
            <w:pPr>
              <w:widowControl w:val="0"/>
              <w:tabs>
                <w:tab w:val="left" w:pos="360"/>
              </w:tabs>
            </w:pPr>
          </w:p>
        </w:tc>
      </w:tr>
    </w:tbl>
    <w:p w:rsidR="009D3DA7" w:rsidRPr="00D33BCC" w:rsidRDefault="009D3DA7" w:rsidP="00EA52C4">
      <w:pPr>
        <w:widowControl w:val="0"/>
        <w:sectPr w:rsidR="009D3DA7" w:rsidRPr="00D33BCC" w:rsidSect="002E27FB">
          <w:endnotePr>
            <w:numFmt w:val="decimal"/>
          </w:endnotePr>
          <w:type w:val="continuous"/>
          <w:pgSz w:w="12240" w:h="15840" w:code="1"/>
          <w:pgMar w:top="1440" w:right="1800" w:bottom="1440" w:left="1800" w:header="720" w:footer="720" w:gutter="0"/>
          <w:cols w:space="720"/>
          <w:docGrid w:linePitch="360"/>
        </w:sectPr>
      </w:pPr>
    </w:p>
    <w:p w:rsidR="00DD40FF" w:rsidRPr="00D33BCC" w:rsidRDefault="00DD40FF" w:rsidP="00DD40FF">
      <w:pPr>
        <w:widowControl w:val="0"/>
      </w:pPr>
    </w:p>
    <w:p w:rsidR="00DD40FF" w:rsidRDefault="00DD40FF" w:rsidP="00087967">
      <w:pPr>
        <w:pStyle w:val="Heading3"/>
        <w:ind w:left="0" w:firstLine="360"/>
      </w:pPr>
      <w:r w:rsidRPr="00087967">
        <w:rPr>
          <w:b/>
        </w:rPr>
        <w:t>Structure of Isaiah</w:t>
      </w:r>
      <w:r w:rsidR="00087967" w:rsidRPr="00087967">
        <w:rPr>
          <w:b/>
        </w:rPr>
        <w:t>.</w:t>
      </w:r>
      <w:r w:rsidR="00087967">
        <w:t xml:space="preserve"> </w:t>
      </w:r>
      <w:r w:rsidR="00593A60">
        <w:t>The book of Isaiah</w:t>
      </w:r>
      <w:r w:rsidRPr="00D33BCC">
        <w:t xml:space="preserve"> covers a period</w:t>
      </w:r>
      <w:r w:rsidR="00593A60">
        <w:t xml:space="preserve"> of about 61</w:t>
      </w:r>
      <w:r w:rsidRPr="00D33BCC">
        <w:t xml:space="preserve"> years in the history of the nation of Israel. There are two main divisions </w:t>
      </w:r>
      <w:r w:rsidR="00AA12FB">
        <w:t>to</w:t>
      </w:r>
      <w:r w:rsidRPr="00D33BCC">
        <w:t xml:space="preserve"> the book.</w:t>
      </w:r>
      <w:r w:rsidR="00593A60">
        <w:t xml:space="preserve"> </w:t>
      </w:r>
      <w:r w:rsidR="00593A60" w:rsidRPr="00D33BCC">
        <w:t>There are 66 books in the Bible, and there are 66 chapters in Isaiah.</w:t>
      </w:r>
    </w:p>
    <w:p w:rsidR="00593A60" w:rsidRDefault="00593A60" w:rsidP="00DD40FF">
      <w:pPr>
        <w:widowControl w:val="0"/>
        <w:ind w:firstLine="720"/>
      </w:pPr>
    </w:p>
    <w:tbl>
      <w:tblPr>
        <w:tblStyle w:val="TableGrid"/>
        <w:tblW w:w="0" w:type="auto"/>
        <w:tblLook w:val="04A0" w:firstRow="1" w:lastRow="0" w:firstColumn="1" w:lastColumn="0" w:noHBand="0" w:noVBand="1"/>
      </w:tblPr>
      <w:tblGrid>
        <w:gridCol w:w="4428"/>
        <w:gridCol w:w="4428"/>
      </w:tblGrid>
      <w:tr w:rsidR="00593A60" w:rsidTr="00593A60">
        <w:tc>
          <w:tcPr>
            <w:tcW w:w="4428" w:type="dxa"/>
            <w:shd w:val="clear" w:color="auto" w:fill="EEECE1" w:themeFill="background2"/>
          </w:tcPr>
          <w:p w:rsidR="00593A60" w:rsidRPr="00593A60" w:rsidRDefault="00593A60" w:rsidP="00593A60">
            <w:pPr>
              <w:widowControl w:val="0"/>
              <w:jc w:val="center"/>
              <w:rPr>
                <w:b/>
              </w:rPr>
            </w:pPr>
            <w:r w:rsidRPr="00593A60">
              <w:rPr>
                <w:b/>
              </w:rPr>
              <w:t>First Division</w:t>
            </w:r>
          </w:p>
        </w:tc>
        <w:tc>
          <w:tcPr>
            <w:tcW w:w="4428" w:type="dxa"/>
            <w:shd w:val="clear" w:color="auto" w:fill="EEECE1" w:themeFill="background2"/>
          </w:tcPr>
          <w:p w:rsidR="00593A60" w:rsidRPr="00593A60" w:rsidRDefault="00593A60" w:rsidP="00593A60">
            <w:pPr>
              <w:widowControl w:val="0"/>
              <w:jc w:val="center"/>
              <w:rPr>
                <w:b/>
              </w:rPr>
            </w:pPr>
            <w:r w:rsidRPr="00593A60">
              <w:rPr>
                <w:b/>
              </w:rPr>
              <w:t>Second Division</w:t>
            </w:r>
          </w:p>
        </w:tc>
      </w:tr>
      <w:tr w:rsidR="00593A60" w:rsidTr="00593A60">
        <w:tc>
          <w:tcPr>
            <w:tcW w:w="4428" w:type="dxa"/>
          </w:tcPr>
          <w:p w:rsidR="00593A60" w:rsidRDefault="00593A60" w:rsidP="00DD40FF">
            <w:pPr>
              <w:widowControl w:val="0"/>
            </w:pPr>
            <w:r w:rsidRPr="00D33BCC">
              <w:t xml:space="preserve">The first 39 chapters are looking forward to captivity, denunciation.  </w:t>
            </w:r>
          </w:p>
        </w:tc>
        <w:tc>
          <w:tcPr>
            <w:tcW w:w="4428" w:type="dxa"/>
          </w:tcPr>
          <w:p w:rsidR="00593A60" w:rsidRDefault="00593A60" w:rsidP="00593A60">
            <w:pPr>
              <w:widowControl w:val="0"/>
              <w:tabs>
                <w:tab w:val="left" w:pos="1080"/>
              </w:tabs>
            </w:pPr>
            <w:r>
              <w:t>D</w:t>
            </w:r>
            <w:r w:rsidRPr="00D33BCC">
              <w:t xml:space="preserve">eals with consolation, therefore the last 27 chapters </w:t>
            </w:r>
            <w:r w:rsidR="00AA12FB">
              <w:t xml:space="preserve">are looking beyond </w:t>
            </w:r>
            <w:r w:rsidRPr="00D33BCC">
              <w:t>captivity.</w:t>
            </w:r>
          </w:p>
        </w:tc>
      </w:tr>
      <w:tr w:rsidR="00593A60" w:rsidTr="00593A60">
        <w:tc>
          <w:tcPr>
            <w:tcW w:w="4428" w:type="dxa"/>
          </w:tcPr>
          <w:p w:rsidR="00593A60" w:rsidRDefault="00AA12FB" w:rsidP="00DD40FF">
            <w:pPr>
              <w:widowControl w:val="0"/>
            </w:pPr>
            <w:r>
              <w:t>Old Testament</w:t>
            </w:r>
            <w:r w:rsidRPr="00D33BCC">
              <w:t xml:space="preserve"> - Law - 39 books</w:t>
            </w:r>
          </w:p>
        </w:tc>
        <w:tc>
          <w:tcPr>
            <w:tcW w:w="4428" w:type="dxa"/>
          </w:tcPr>
          <w:p w:rsidR="00593A60" w:rsidRDefault="00AA12FB" w:rsidP="00DD40FF">
            <w:pPr>
              <w:widowControl w:val="0"/>
            </w:pPr>
            <w:r w:rsidRPr="00D33BCC">
              <w:t>New Testament - Grace - 27 books</w:t>
            </w:r>
          </w:p>
        </w:tc>
      </w:tr>
      <w:tr w:rsidR="00593A60" w:rsidTr="00593A60">
        <w:tc>
          <w:tcPr>
            <w:tcW w:w="4428" w:type="dxa"/>
          </w:tcPr>
          <w:p w:rsidR="00593A60" w:rsidRDefault="00AA12FB" w:rsidP="00DD40FF">
            <w:pPr>
              <w:widowControl w:val="0"/>
            </w:pPr>
            <w:r w:rsidRPr="00D33BCC">
              <w:t>Theme of O.T. prophecies is Israel.</w:t>
            </w:r>
          </w:p>
        </w:tc>
        <w:tc>
          <w:tcPr>
            <w:tcW w:w="4428" w:type="dxa"/>
          </w:tcPr>
          <w:p w:rsidR="00593A60" w:rsidRDefault="00AA12FB" w:rsidP="00DD40FF">
            <w:pPr>
              <w:widowControl w:val="0"/>
            </w:pPr>
            <w:r>
              <w:t>Th</w:t>
            </w:r>
            <w:r w:rsidRPr="00D33BCC">
              <w:t>eme of N.T. prophecies is the Church</w:t>
            </w:r>
            <w:r>
              <w:t>.</w:t>
            </w:r>
          </w:p>
        </w:tc>
      </w:tr>
      <w:tr w:rsidR="00593A60" w:rsidTr="00593A60">
        <w:tc>
          <w:tcPr>
            <w:tcW w:w="4428" w:type="dxa"/>
          </w:tcPr>
          <w:p w:rsidR="00593A60" w:rsidRDefault="00AA12FB" w:rsidP="00DD40FF">
            <w:pPr>
              <w:widowControl w:val="0"/>
            </w:pPr>
            <w:r w:rsidRPr="00D33BCC">
              <w:t>1 thru 39 – Judgment – 39 Chapters</w:t>
            </w:r>
          </w:p>
        </w:tc>
        <w:tc>
          <w:tcPr>
            <w:tcW w:w="4428" w:type="dxa"/>
          </w:tcPr>
          <w:p w:rsidR="00593A60" w:rsidRDefault="00AA12FB" w:rsidP="00DD40FF">
            <w:pPr>
              <w:widowControl w:val="0"/>
            </w:pPr>
            <w:r w:rsidRPr="00D33BCC">
              <w:t>40 thru 66 - Comfort - 27 Chapters</w:t>
            </w:r>
          </w:p>
        </w:tc>
      </w:tr>
      <w:tr w:rsidR="00AA12FB" w:rsidTr="00593A60">
        <w:tc>
          <w:tcPr>
            <w:tcW w:w="4428" w:type="dxa"/>
          </w:tcPr>
          <w:p w:rsidR="00AA12FB" w:rsidRPr="00D33BCC" w:rsidRDefault="00AA12FB" w:rsidP="00DD40FF">
            <w:pPr>
              <w:widowControl w:val="0"/>
            </w:pPr>
            <w:r w:rsidRPr="00D33BCC">
              <w:t xml:space="preserve"> (Vision)</w:t>
            </w:r>
          </w:p>
        </w:tc>
        <w:tc>
          <w:tcPr>
            <w:tcW w:w="4428" w:type="dxa"/>
          </w:tcPr>
          <w:p w:rsidR="00AA12FB" w:rsidRPr="00D33BCC" w:rsidRDefault="00AA12FB" w:rsidP="00DD40FF">
            <w:pPr>
              <w:widowControl w:val="0"/>
            </w:pPr>
            <w:r w:rsidRPr="00D33BCC">
              <w:t>(The Voice)</w:t>
            </w:r>
          </w:p>
        </w:tc>
      </w:tr>
      <w:tr w:rsidR="00AA12FB" w:rsidTr="00593A60">
        <w:tc>
          <w:tcPr>
            <w:tcW w:w="4428" w:type="dxa"/>
          </w:tcPr>
          <w:p w:rsidR="00AA12FB" w:rsidRPr="00D33BCC" w:rsidRDefault="00AA12FB" w:rsidP="00087967">
            <w:pPr>
              <w:widowControl w:val="0"/>
            </w:pPr>
            <w:r w:rsidRPr="00D33BCC">
              <w:t>Warnings of divine judgments on man’s guilt of sin mingled with predictions of a cure from the coming Messiah.</w:t>
            </w:r>
          </w:p>
        </w:tc>
        <w:tc>
          <w:tcPr>
            <w:tcW w:w="4428" w:type="dxa"/>
          </w:tcPr>
          <w:p w:rsidR="00AA12FB" w:rsidRPr="00D33BCC" w:rsidRDefault="00087967" w:rsidP="0008202C">
            <w:pPr>
              <w:widowControl w:val="0"/>
            </w:pPr>
            <w:r>
              <w:t>G</w:t>
            </w:r>
            <w:r w:rsidRPr="00D33BCC">
              <w:t>ives prophecies</w:t>
            </w:r>
            <w:r>
              <w:t xml:space="preserve">, warnings and promises beyond </w:t>
            </w:r>
            <w:r w:rsidRPr="00D33BCC">
              <w:t xml:space="preserve">captivity </w:t>
            </w:r>
            <w:r>
              <w:t>spurring</w:t>
            </w:r>
            <w:r w:rsidRPr="00D33BCC">
              <w:t xml:space="preserve"> the nations w</w:t>
            </w:r>
            <w:r>
              <w:t>ith Messianic references.</w:t>
            </w:r>
          </w:p>
        </w:tc>
      </w:tr>
      <w:tr w:rsidR="00AA12FB" w:rsidTr="00593A60">
        <w:tc>
          <w:tcPr>
            <w:tcW w:w="4428" w:type="dxa"/>
          </w:tcPr>
          <w:p w:rsidR="00087967" w:rsidRDefault="00087967" w:rsidP="00087967">
            <w:pPr>
              <w:widowControl w:val="0"/>
              <w:rPr>
                <w:b/>
              </w:rPr>
            </w:pPr>
            <w:r w:rsidRPr="00087967">
              <w:rPr>
                <w:b/>
              </w:rPr>
              <w:t>Chapters 1-12</w:t>
            </w:r>
            <w:r>
              <w:t xml:space="preserve"> </w:t>
            </w:r>
            <w:r w:rsidRPr="00D33BCC">
              <w:t>Prophecies concerning nations around Israel.</w:t>
            </w:r>
          </w:p>
          <w:p w:rsidR="00087967" w:rsidRPr="00D33BCC" w:rsidRDefault="00087967" w:rsidP="00087967">
            <w:pPr>
              <w:widowControl w:val="0"/>
            </w:pPr>
            <w:r w:rsidRPr="00087967">
              <w:rPr>
                <w:b/>
              </w:rPr>
              <w:t>Chapters 13-23</w:t>
            </w:r>
            <w:r>
              <w:t xml:space="preserve"> (Burdens) </w:t>
            </w:r>
            <w:r w:rsidRPr="00D33BCC">
              <w:t>Assyria  Babylonia</w:t>
            </w:r>
            <w:r w:rsidR="00734D8F">
              <w:t>, Moab,</w:t>
            </w:r>
            <w:r w:rsidRPr="00D33BCC">
              <w:t xml:space="preserve"> Egypt</w:t>
            </w:r>
            <w:r w:rsidR="00734D8F">
              <w:t xml:space="preserve">, </w:t>
            </w:r>
            <w:r w:rsidRPr="00D33BCC">
              <w:t>Philistia</w:t>
            </w:r>
            <w:r w:rsidR="00734D8F">
              <w:t xml:space="preserve">, </w:t>
            </w:r>
            <w:r w:rsidRPr="00D33BCC">
              <w:t>Syria  Edom</w:t>
            </w:r>
            <w:r w:rsidR="00734D8F">
              <w:t xml:space="preserve">, </w:t>
            </w:r>
            <w:proofErr w:type="spellStart"/>
            <w:r w:rsidRPr="00D33BCC">
              <w:t>Tyre</w:t>
            </w:r>
            <w:proofErr w:type="spellEnd"/>
          </w:p>
          <w:p w:rsidR="00AA12FB" w:rsidRPr="00087967" w:rsidRDefault="00087967" w:rsidP="00AA12FB">
            <w:pPr>
              <w:widowControl w:val="0"/>
              <w:rPr>
                <w:b/>
              </w:rPr>
            </w:pPr>
            <w:r w:rsidRPr="00087967">
              <w:rPr>
                <w:b/>
              </w:rPr>
              <w:t>Chapters 24-27</w:t>
            </w:r>
            <w:r>
              <w:rPr>
                <w:b/>
              </w:rPr>
              <w:t xml:space="preserve"> </w:t>
            </w:r>
            <w:r w:rsidR="00AA12FB" w:rsidRPr="00D33BCC">
              <w:t>Sin, Salvation, Song, Sword</w:t>
            </w:r>
            <w:r>
              <w:rPr>
                <w:b/>
              </w:rPr>
              <w:t xml:space="preserve"> </w:t>
            </w:r>
            <w:r w:rsidR="00AA12FB" w:rsidRPr="00D33BCC">
              <w:t>(Misery of sin, joy of salvation)</w:t>
            </w:r>
          </w:p>
          <w:p w:rsidR="00087967" w:rsidRPr="00D33BCC" w:rsidRDefault="00087967" w:rsidP="00087967">
            <w:pPr>
              <w:widowControl w:val="0"/>
            </w:pPr>
            <w:r w:rsidRPr="00087967">
              <w:rPr>
                <w:b/>
              </w:rPr>
              <w:t>Chapters 28-31</w:t>
            </w:r>
            <w:r w:rsidRPr="00D33BCC">
              <w:t xml:space="preserve"> (Woes)</w:t>
            </w:r>
            <w:r>
              <w:t xml:space="preserve"> </w:t>
            </w:r>
            <w:r w:rsidRPr="00D33BCC">
              <w:t>Judgment prophesied on Ephraim and Jerusalem especially for trusting other nations.</w:t>
            </w:r>
            <w:r>
              <w:t xml:space="preserve"> </w:t>
            </w:r>
          </w:p>
          <w:p w:rsidR="00087967" w:rsidRPr="00D33BCC" w:rsidRDefault="00087967" w:rsidP="00087967">
            <w:pPr>
              <w:widowControl w:val="0"/>
            </w:pPr>
            <w:r w:rsidRPr="00087967">
              <w:rPr>
                <w:b/>
              </w:rPr>
              <w:t>Chapters 32-35</w:t>
            </w:r>
            <w:r>
              <w:t xml:space="preserve"> </w:t>
            </w:r>
            <w:r w:rsidRPr="00D33BCC">
              <w:t>A righteous king</w:t>
            </w:r>
            <w:r>
              <w:t xml:space="preserve"> (Promises) </w:t>
            </w:r>
            <w:r w:rsidRPr="00D33BCC">
              <w:t>Outpouring of the Holy Ghost</w:t>
            </w:r>
            <w:r>
              <w:t>,</w:t>
            </w:r>
          </w:p>
          <w:p w:rsidR="00087967" w:rsidRPr="00D33BCC" w:rsidRDefault="00087967" w:rsidP="00087967">
            <w:pPr>
              <w:widowControl w:val="0"/>
            </w:pPr>
            <w:r w:rsidRPr="00D33BCC">
              <w:t>Righteous exalted</w:t>
            </w:r>
            <w:r>
              <w:t>,</w:t>
            </w:r>
            <w:r w:rsidR="00734D8F">
              <w:t xml:space="preserve"> </w:t>
            </w:r>
            <w:r w:rsidRPr="00D33BCC">
              <w:t>The garden of the Lord</w:t>
            </w:r>
          </w:p>
          <w:p w:rsidR="00AA12FB" w:rsidRPr="00D33BCC" w:rsidRDefault="00087967" w:rsidP="00DD40FF">
            <w:pPr>
              <w:widowControl w:val="0"/>
            </w:pPr>
            <w:r w:rsidRPr="00087967">
              <w:rPr>
                <w:b/>
              </w:rPr>
              <w:t>Chapters 36-39</w:t>
            </w:r>
            <w:r w:rsidRPr="00D33BCC">
              <w:t xml:space="preserve"> (History) </w:t>
            </w:r>
            <w:r>
              <w:t>Hezekiah’s D</w:t>
            </w:r>
            <w:r w:rsidRPr="00D33BCC">
              <w:t>eliverance</w:t>
            </w:r>
            <w:r>
              <w:t xml:space="preserve"> from (</w:t>
            </w:r>
            <w:proofErr w:type="spellStart"/>
            <w:r>
              <w:t>a.</w:t>
            </w:r>
            <w:r w:rsidRPr="00D33BCC">
              <w:t>Assyria</w:t>
            </w:r>
            <w:proofErr w:type="spellEnd"/>
            <w:r>
              <w:t xml:space="preserve"> </w:t>
            </w:r>
            <w:proofErr w:type="spellStart"/>
            <w:r>
              <w:t>b.</w:t>
            </w:r>
            <w:r w:rsidRPr="00D33BCC">
              <w:t>Death</w:t>
            </w:r>
            <w:proofErr w:type="spellEnd"/>
            <w:r>
              <w:t>)</w:t>
            </w:r>
          </w:p>
        </w:tc>
        <w:tc>
          <w:tcPr>
            <w:tcW w:w="4428" w:type="dxa"/>
          </w:tcPr>
          <w:p w:rsidR="00087967" w:rsidRPr="00D33BCC" w:rsidRDefault="0008202C" w:rsidP="00087967">
            <w:pPr>
              <w:widowControl w:val="0"/>
            </w:pPr>
            <w:r w:rsidRPr="0008202C">
              <w:rPr>
                <w:b/>
              </w:rPr>
              <w:t xml:space="preserve">Chapters </w:t>
            </w:r>
            <w:r w:rsidR="00087967" w:rsidRPr="0008202C">
              <w:rPr>
                <w:b/>
              </w:rPr>
              <w:t>40-52</w:t>
            </w:r>
            <w:r>
              <w:t xml:space="preserve"> Comfort</w:t>
            </w:r>
            <w:r>
              <w:tab/>
            </w:r>
          </w:p>
          <w:p w:rsidR="00087967" w:rsidRDefault="0008202C" w:rsidP="00087967">
            <w:pPr>
              <w:widowControl w:val="0"/>
            </w:pPr>
            <w:r w:rsidRPr="0008202C">
              <w:rPr>
                <w:b/>
              </w:rPr>
              <w:t xml:space="preserve">Chapter </w:t>
            </w:r>
            <w:r w:rsidR="00087967" w:rsidRPr="0008202C">
              <w:rPr>
                <w:b/>
              </w:rPr>
              <w:t>53</w:t>
            </w:r>
            <w:r>
              <w:t xml:space="preserve"> Servant</w:t>
            </w:r>
            <w:r>
              <w:tab/>
            </w:r>
          </w:p>
          <w:p w:rsidR="0008202C" w:rsidRPr="00D33BCC" w:rsidRDefault="0008202C" w:rsidP="0008202C">
            <w:pPr>
              <w:widowControl w:val="0"/>
              <w:ind w:left="252"/>
            </w:pPr>
            <w:r>
              <w:t>Christ</w:t>
            </w:r>
            <w:r w:rsidR="00734D8F">
              <w:t xml:space="preserve"> -</w:t>
            </w:r>
            <w:r>
              <w:t>Luke 22:37</w:t>
            </w:r>
            <w:r w:rsidRPr="00D33BCC">
              <w:t xml:space="preserve"> (Isa. 53:12)</w:t>
            </w:r>
          </w:p>
          <w:p w:rsidR="0008202C" w:rsidRPr="00D33BCC" w:rsidRDefault="0008202C" w:rsidP="0008202C">
            <w:pPr>
              <w:widowControl w:val="0"/>
              <w:ind w:left="252"/>
            </w:pPr>
            <w:r>
              <w:t xml:space="preserve">Paul </w:t>
            </w:r>
            <w:r w:rsidR="00734D8F">
              <w:t>-</w:t>
            </w:r>
            <w:r>
              <w:t>Rom. 15:21</w:t>
            </w:r>
            <w:r w:rsidRPr="00D33BCC">
              <w:t xml:space="preserve"> (Isa. 52:15)</w:t>
            </w:r>
          </w:p>
          <w:p w:rsidR="0008202C" w:rsidRPr="00D33BCC" w:rsidRDefault="0008202C" w:rsidP="0008202C">
            <w:pPr>
              <w:widowControl w:val="0"/>
              <w:ind w:left="252"/>
            </w:pPr>
            <w:r>
              <w:t xml:space="preserve">John </w:t>
            </w:r>
            <w:r w:rsidR="00734D8F">
              <w:t>-</w:t>
            </w:r>
            <w:r>
              <w:t>John 12:38</w:t>
            </w:r>
            <w:r w:rsidRPr="00D33BCC">
              <w:t xml:space="preserve"> (Isa. 53:1)</w:t>
            </w:r>
          </w:p>
          <w:p w:rsidR="0008202C" w:rsidRPr="00D33BCC" w:rsidRDefault="0008202C" w:rsidP="0008202C">
            <w:pPr>
              <w:widowControl w:val="0"/>
              <w:ind w:left="252"/>
            </w:pPr>
            <w:r>
              <w:t xml:space="preserve">Matthew </w:t>
            </w:r>
            <w:r w:rsidR="00734D8F">
              <w:t>-</w:t>
            </w:r>
            <w:r w:rsidRPr="00D33BCC">
              <w:t>Matthew 8:17 (Isa. 53:4)</w:t>
            </w:r>
          </w:p>
          <w:p w:rsidR="0008202C" w:rsidRPr="00D33BCC" w:rsidRDefault="0008202C" w:rsidP="0008202C">
            <w:pPr>
              <w:widowControl w:val="0"/>
              <w:ind w:left="252"/>
            </w:pPr>
            <w:r>
              <w:t xml:space="preserve">John Mark </w:t>
            </w:r>
            <w:r w:rsidR="00734D8F">
              <w:t>-</w:t>
            </w:r>
            <w:r>
              <w:t>Mark 15:28</w:t>
            </w:r>
            <w:r w:rsidRPr="00D33BCC">
              <w:t xml:space="preserve"> (Isa. 53:12)</w:t>
            </w:r>
          </w:p>
          <w:p w:rsidR="0008202C" w:rsidRDefault="0008202C" w:rsidP="0008202C">
            <w:pPr>
              <w:widowControl w:val="0"/>
              <w:ind w:left="252"/>
            </w:pPr>
            <w:r>
              <w:t xml:space="preserve">Philip </w:t>
            </w:r>
            <w:r w:rsidR="00734D8F">
              <w:t>-</w:t>
            </w:r>
            <w:r>
              <w:t>Acts 8:32</w:t>
            </w:r>
            <w:r w:rsidRPr="00D33BCC">
              <w:t xml:space="preserve"> (Isa. 53)</w:t>
            </w:r>
          </w:p>
          <w:p w:rsidR="00087967" w:rsidRPr="00D33BCC" w:rsidRDefault="0008202C" w:rsidP="00087967">
            <w:pPr>
              <w:widowControl w:val="0"/>
            </w:pPr>
            <w:r w:rsidRPr="0008202C">
              <w:rPr>
                <w:b/>
              </w:rPr>
              <w:t xml:space="preserve">Chapters </w:t>
            </w:r>
            <w:r w:rsidR="00087967" w:rsidRPr="0008202C">
              <w:rPr>
                <w:b/>
              </w:rPr>
              <w:t>54-66</w:t>
            </w:r>
            <w:r>
              <w:t xml:space="preserve"> </w:t>
            </w:r>
            <w:r w:rsidRPr="00D33BCC">
              <w:t>Future Glory</w:t>
            </w:r>
            <w:r w:rsidRPr="00D33BCC">
              <w:tab/>
            </w:r>
          </w:p>
        </w:tc>
      </w:tr>
    </w:tbl>
    <w:p w:rsidR="00DD40FF" w:rsidRPr="00D33BCC" w:rsidRDefault="00DD40FF" w:rsidP="00DD40FF">
      <w:pPr>
        <w:widowControl w:val="0"/>
        <w:sectPr w:rsidR="00DD40FF" w:rsidRPr="00D33BCC" w:rsidSect="002B5F87">
          <w:endnotePr>
            <w:numFmt w:val="decimal"/>
          </w:endnotePr>
          <w:type w:val="continuous"/>
          <w:pgSz w:w="12240" w:h="15840" w:code="1"/>
          <w:pgMar w:top="1440" w:right="1800" w:bottom="1440" w:left="1800" w:header="720" w:footer="720" w:gutter="0"/>
          <w:cols w:space="720"/>
          <w:docGrid w:linePitch="360"/>
        </w:sectPr>
      </w:pPr>
    </w:p>
    <w:p w:rsidR="00DD40FF" w:rsidRPr="00D33BCC" w:rsidRDefault="00DD40FF" w:rsidP="005C6A44">
      <w:pPr>
        <w:sectPr w:rsidR="00DD40FF" w:rsidRPr="00D33BCC" w:rsidSect="002B5F87">
          <w:endnotePr>
            <w:numFmt w:val="decimal"/>
          </w:endnotePr>
          <w:type w:val="continuous"/>
          <w:pgSz w:w="12240" w:h="15840" w:code="1"/>
          <w:pgMar w:top="1440" w:right="1800" w:bottom="1440" w:left="1800" w:header="720" w:footer="720" w:gutter="0"/>
          <w:cols w:num="2" w:space="720"/>
          <w:docGrid w:linePitch="360"/>
        </w:sectPr>
      </w:pPr>
    </w:p>
    <w:p w:rsidR="00EA52C4" w:rsidRPr="00D33BCC" w:rsidRDefault="00EA52C4" w:rsidP="00DD40FF">
      <w:pPr>
        <w:pStyle w:val="Heading2"/>
      </w:pPr>
      <w:bookmarkStart w:id="10" w:name="_Toc243905522"/>
      <w:bookmarkStart w:id="11" w:name="_Toc243915851"/>
      <w:bookmarkStart w:id="12" w:name="_Toc243918853"/>
      <w:r w:rsidRPr="00D33BCC">
        <w:lastRenderedPageBreak/>
        <w:t>The</w:t>
      </w:r>
      <w:r w:rsidR="00DD40FF" w:rsidRPr="00D33BCC">
        <w:t xml:space="preserve"> Scene of the Beginning of the</w:t>
      </w:r>
      <w:r w:rsidRPr="00D33BCC">
        <w:t xml:space="preserve"> Prophecy of Isaiah</w:t>
      </w:r>
      <w:bookmarkEnd w:id="10"/>
      <w:bookmarkEnd w:id="11"/>
      <w:bookmarkEnd w:id="12"/>
      <w:r w:rsidR="00DD40FF" w:rsidRPr="00D33BCC">
        <w:t xml:space="preserve"> </w:t>
      </w:r>
    </w:p>
    <w:p w:rsidR="00EA52C4" w:rsidRPr="00D33BCC" w:rsidRDefault="00EA52C4" w:rsidP="00EA52C4">
      <w:pPr>
        <w:widowControl w:val="0"/>
      </w:pPr>
      <w:r w:rsidRPr="00D33BCC">
        <w:tab/>
      </w:r>
    </w:p>
    <w:p w:rsidR="00DD40FF" w:rsidRPr="00D33BCC" w:rsidRDefault="00DD40FF" w:rsidP="00EA52C4">
      <w:pPr>
        <w:widowControl w:val="0"/>
        <w:ind w:firstLine="720"/>
        <w:sectPr w:rsidR="00DD40FF" w:rsidRPr="00D33BCC" w:rsidSect="002B5F87">
          <w:endnotePr>
            <w:numFmt w:val="decimal"/>
          </w:endnotePr>
          <w:type w:val="continuous"/>
          <w:pgSz w:w="12240" w:h="15840" w:code="1"/>
          <w:pgMar w:top="1440" w:right="1800" w:bottom="1440" w:left="1800" w:header="720" w:footer="720" w:gutter="0"/>
          <w:cols w:space="720"/>
          <w:docGrid w:linePitch="360"/>
        </w:sectPr>
      </w:pPr>
    </w:p>
    <w:p w:rsidR="00EA52C4" w:rsidRPr="00D33BCC" w:rsidRDefault="00EA52C4" w:rsidP="00EA52C4">
      <w:pPr>
        <w:widowControl w:val="0"/>
        <w:ind w:firstLine="720"/>
      </w:pPr>
      <w:r w:rsidRPr="00D33BCC">
        <w:lastRenderedPageBreak/>
        <w:t>Isa. 6</w:t>
      </w:r>
      <w:r w:rsidRPr="00D33BCC">
        <w:tab/>
      </w:r>
      <w:r w:rsidRPr="00D33BCC">
        <w:tab/>
        <w:t>A Throne</w:t>
      </w:r>
    </w:p>
    <w:p w:rsidR="00EA52C4" w:rsidRPr="00D33BCC" w:rsidRDefault="00EA52C4" w:rsidP="00EA52C4">
      <w:pPr>
        <w:widowControl w:val="0"/>
      </w:pPr>
      <w:r w:rsidRPr="00D33BCC">
        <w:tab/>
        <w:t>Isa. 53</w:t>
      </w:r>
      <w:r w:rsidRPr="00D33BCC">
        <w:tab/>
      </w:r>
      <w:r w:rsidR="00DD40FF" w:rsidRPr="00D33BCC">
        <w:tab/>
      </w:r>
      <w:r w:rsidRPr="00D33BCC">
        <w:t>A Lamb</w:t>
      </w:r>
    </w:p>
    <w:p w:rsidR="00EA52C4" w:rsidRPr="00D33BCC" w:rsidRDefault="00EA52C4" w:rsidP="00EA52C4">
      <w:pPr>
        <w:widowControl w:val="0"/>
      </w:pPr>
    </w:p>
    <w:p w:rsidR="00EA52C4" w:rsidRPr="00D33BCC" w:rsidRDefault="00EA52C4" w:rsidP="00EA52C4">
      <w:pPr>
        <w:widowControl w:val="0"/>
      </w:pPr>
      <w:r w:rsidRPr="00D33BCC">
        <w:lastRenderedPageBreak/>
        <w:tab/>
        <w:t>Rev. 4:2</w:t>
      </w:r>
      <w:r w:rsidRPr="00D33BCC">
        <w:tab/>
        <w:t>A Throne</w:t>
      </w:r>
    </w:p>
    <w:p w:rsidR="00DD40FF" w:rsidRPr="00D33BCC" w:rsidRDefault="00EA52C4" w:rsidP="00EA52C4">
      <w:pPr>
        <w:widowControl w:val="0"/>
        <w:sectPr w:rsidR="00DD40FF" w:rsidRPr="00D33BCC" w:rsidSect="002B5F87">
          <w:endnotePr>
            <w:numFmt w:val="decimal"/>
          </w:endnotePr>
          <w:type w:val="continuous"/>
          <w:pgSz w:w="12240" w:h="15840" w:code="1"/>
          <w:pgMar w:top="1440" w:right="1800" w:bottom="1440" w:left="1800" w:header="720" w:footer="720" w:gutter="0"/>
          <w:cols w:num="2" w:space="720"/>
          <w:docGrid w:linePitch="360"/>
        </w:sectPr>
      </w:pPr>
      <w:r w:rsidRPr="00D33BCC">
        <w:tab/>
        <w:t>Rev. 5:6</w:t>
      </w:r>
      <w:r w:rsidRPr="00D33BCC">
        <w:tab/>
        <w:t>A La</w:t>
      </w:r>
      <w:r w:rsidR="002051FE">
        <w:t>mb</w:t>
      </w:r>
    </w:p>
    <w:p w:rsidR="00EA52C4" w:rsidRPr="00D33BCC" w:rsidRDefault="00EA52C4" w:rsidP="0008202C">
      <w:pPr>
        <w:widowControl w:val="0"/>
        <w:ind w:firstLine="720"/>
      </w:pPr>
      <w:r w:rsidRPr="00D33BCC">
        <w:lastRenderedPageBreak/>
        <w:t>Isaiah’s vision lifted his ministry on to a higher plane.</w:t>
      </w:r>
      <w:r w:rsidR="0008202C">
        <w:t xml:space="preserve"> </w:t>
      </w:r>
      <w:r w:rsidRPr="00D33BCC">
        <w:t>God gave him a vision of the UNVEILED THRONE.</w:t>
      </w:r>
      <w:r w:rsidR="0008202C">
        <w:t xml:space="preserve"> </w:t>
      </w:r>
      <w:r w:rsidRPr="00D33BCC">
        <w:t>This vision was a prophecy of God’s government and grace.</w:t>
      </w:r>
    </w:p>
    <w:p w:rsidR="0008202C" w:rsidRDefault="0008202C" w:rsidP="003328BD">
      <w:pPr>
        <w:pStyle w:val="ListParagraph"/>
        <w:widowControl w:val="0"/>
        <w:numPr>
          <w:ilvl w:val="0"/>
          <w:numId w:val="16"/>
        </w:numPr>
        <w:sectPr w:rsidR="0008202C" w:rsidSect="002B5F87">
          <w:endnotePr>
            <w:numFmt w:val="decimal"/>
          </w:endnotePr>
          <w:type w:val="continuous"/>
          <w:pgSz w:w="12240" w:h="15840" w:code="1"/>
          <w:pgMar w:top="1440" w:right="1800" w:bottom="1440" w:left="1800" w:header="720" w:footer="720" w:gutter="0"/>
          <w:cols w:space="720"/>
          <w:docGrid w:linePitch="360"/>
        </w:sectPr>
      </w:pPr>
    </w:p>
    <w:p w:rsidR="00EA52C4" w:rsidRPr="00D33BCC" w:rsidRDefault="00EA52C4" w:rsidP="003328BD">
      <w:pPr>
        <w:pStyle w:val="ListParagraph"/>
        <w:widowControl w:val="0"/>
        <w:numPr>
          <w:ilvl w:val="0"/>
          <w:numId w:val="16"/>
        </w:numPr>
        <w:ind w:left="360"/>
      </w:pPr>
      <w:r w:rsidRPr="00D33BCC">
        <w:lastRenderedPageBreak/>
        <w:t>Son of God in full glory.</w:t>
      </w:r>
    </w:p>
    <w:p w:rsidR="00EA52C4" w:rsidRPr="00D33BCC" w:rsidRDefault="0008202C" w:rsidP="003328BD">
      <w:pPr>
        <w:pStyle w:val="ListParagraph"/>
        <w:widowControl w:val="0"/>
        <w:numPr>
          <w:ilvl w:val="0"/>
          <w:numId w:val="16"/>
        </w:numPr>
        <w:ind w:left="360"/>
      </w:pPr>
      <w:r>
        <w:t>Uplifted T</w:t>
      </w:r>
      <w:r w:rsidR="000D05D3">
        <w:t>hrone</w:t>
      </w:r>
    </w:p>
    <w:p w:rsidR="00EA52C4" w:rsidRPr="00D33BCC" w:rsidRDefault="000D05D3" w:rsidP="003328BD">
      <w:pPr>
        <w:pStyle w:val="ListParagraph"/>
        <w:widowControl w:val="0"/>
        <w:numPr>
          <w:ilvl w:val="0"/>
          <w:numId w:val="16"/>
        </w:numPr>
        <w:ind w:left="360"/>
      </w:pPr>
      <w:r>
        <w:t>Christ’s High Priestly M</w:t>
      </w:r>
      <w:r w:rsidR="0008202C">
        <w:t>inistry</w:t>
      </w:r>
      <w:r w:rsidR="00EA52C4" w:rsidRPr="0008202C">
        <w:rPr>
          <w:sz w:val="16"/>
        </w:rPr>
        <w:tab/>
      </w:r>
    </w:p>
    <w:p w:rsidR="00EA52C4" w:rsidRPr="00D33BCC" w:rsidRDefault="0008202C" w:rsidP="003328BD">
      <w:pPr>
        <w:pStyle w:val="ListParagraph"/>
        <w:widowControl w:val="0"/>
        <w:numPr>
          <w:ilvl w:val="0"/>
          <w:numId w:val="16"/>
        </w:numPr>
        <w:ind w:left="360"/>
      </w:pPr>
      <w:r>
        <w:t>U</w:t>
      </w:r>
      <w:r w:rsidR="000D05D3">
        <w:t>plifted Savior</w:t>
      </w:r>
    </w:p>
    <w:p w:rsidR="0008202C" w:rsidRPr="0008202C" w:rsidRDefault="0008202C" w:rsidP="003328BD">
      <w:pPr>
        <w:pStyle w:val="ListParagraph"/>
        <w:widowControl w:val="0"/>
        <w:numPr>
          <w:ilvl w:val="0"/>
          <w:numId w:val="16"/>
        </w:numPr>
        <w:ind w:left="360"/>
      </w:pPr>
      <w:r>
        <w:lastRenderedPageBreak/>
        <w:t>M</w:t>
      </w:r>
      <w:r w:rsidR="000D05D3">
        <w:t>anifestations of God’s Presence</w:t>
      </w:r>
    </w:p>
    <w:p w:rsidR="00EA52C4" w:rsidRPr="00D33BCC" w:rsidRDefault="0008202C" w:rsidP="003328BD">
      <w:pPr>
        <w:pStyle w:val="ListParagraph"/>
        <w:widowControl w:val="0"/>
        <w:numPr>
          <w:ilvl w:val="0"/>
          <w:numId w:val="16"/>
        </w:numPr>
        <w:ind w:left="360"/>
      </w:pPr>
      <w:r>
        <w:t>A</w:t>
      </w:r>
      <w:r w:rsidR="000D05D3">
        <w:t>biding Government of God</w:t>
      </w:r>
    </w:p>
    <w:p w:rsidR="0008202C" w:rsidRDefault="000D05D3" w:rsidP="003328BD">
      <w:pPr>
        <w:pStyle w:val="ListParagraph"/>
        <w:widowControl w:val="0"/>
        <w:numPr>
          <w:ilvl w:val="0"/>
          <w:numId w:val="16"/>
        </w:numPr>
        <w:ind w:left="360"/>
        <w:sectPr w:rsidR="0008202C" w:rsidSect="0008202C">
          <w:endnotePr>
            <w:numFmt w:val="decimal"/>
          </w:endnotePr>
          <w:type w:val="continuous"/>
          <w:pgSz w:w="12240" w:h="15840" w:code="1"/>
          <w:pgMar w:top="1440" w:right="1800" w:bottom="1440" w:left="1800" w:header="720" w:footer="720" w:gutter="0"/>
          <w:cols w:num="2" w:space="180"/>
          <w:docGrid w:linePitch="360"/>
        </w:sectPr>
      </w:pPr>
      <w:r>
        <w:t>Abiding G</w:t>
      </w:r>
      <w:r w:rsidR="0008202C">
        <w:t>race of God</w:t>
      </w:r>
    </w:p>
    <w:p w:rsidR="00EA52C4" w:rsidRPr="00D33BCC" w:rsidRDefault="00EA52C4" w:rsidP="00EA52C4">
      <w:pPr>
        <w:widowControl w:val="0"/>
      </w:pPr>
    </w:p>
    <w:p w:rsidR="002051FE" w:rsidRDefault="00EA52C4" w:rsidP="002051FE">
      <w:pPr>
        <w:widowControl w:val="0"/>
        <w:ind w:firstLine="720"/>
      </w:pPr>
      <w:r w:rsidRPr="00D33BCC">
        <w:t>As we stand as Isaiah did in the light of the UNVEILDED THRONE, we understand the revelation of our relationship to God. He who is HOLY will make us HOLY. Messengers are made (prepared by fire) not born.</w:t>
      </w:r>
    </w:p>
    <w:p w:rsidR="002051FE" w:rsidRDefault="00EA52C4" w:rsidP="002051FE">
      <w:pPr>
        <w:widowControl w:val="0"/>
        <w:ind w:firstLine="720"/>
      </w:pPr>
      <w:r w:rsidRPr="00D33BCC">
        <w:t xml:space="preserve">The vision was given in the year King </w:t>
      </w:r>
      <w:proofErr w:type="spellStart"/>
      <w:r w:rsidRPr="00D33BCC">
        <w:t>Uzziah</w:t>
      </w:r>
      <w:proofErr w:type="spellEnd"/>
      <w:r w:rsidRPr="00D33BCC">
        <w:t xml:space="preserve"> died.</w:t>
      </w:r>
      <w:r w:rsidR="00DD40FF" w:rsidRPr="00D33BCC">
        <w:t xml:space="preserve"> </w:t>
      </w:r>
      <w:proofErr w:type="spellStart"/>
      <w:r w:rsidR="00DD40FF" w:rsidRPr="00D33BCC">
        <w:t>Uzziah</w:t>
      </w:r>
      <w:proofErr w:type="spellEnd"/>
      <w:r w:rsidR="00DD40FF" w:rsidRPr="00D33BCC">
        <w:t xml:space="preserve"> had</w:t>
      </w:r>
      <w:r w:rsidRPr="00D33BCC">
        <w:t xml:space="preserve"> died a leper.</w:t>
      </w:r>
      <w:r w:rsidR="00DD40FF" w:rsidRPr="00D33BCC">
        <w:t xml:space="preserve"> </w:t>
      </w:r>
      <w:r w:rsidRPr="00D33BCC">
        <w:t>He was a good man but in the end he didn’t trust God and he was smitten with leprosy.</w:t>
      </w:r>
      <w:r w:rsidR="00DD40FF" w:rsidRPr="00D33BCC">
        <w:t xml:space="preserve"> </w:t>
      </w:r>
      <w:proofErr w:type="spellStart"/>
      <w:r w:rsidR="00DD40FF" w:rsidRPr="00D33BCC">
        <w:t>Uzziah</w:t>
      </w:r>
      <w:proofErr w:type="spellEnd"/>
      <w:r w:rsidR="00DD40FF" w:rsidRPr="00D33BCC">
        <w:t xml:space="preserve"> was a</w:t>
      </w:r>
      <w:r w:rsidRPr="00D33BCC">
        <w:t xml:space="preserve"> type of the </w:t>
      </w:r>
      <w:r w:rsidR="00734D8F">
        <w:t>flesh—the carnal man;</w:t>
      </w:r>
      <w:r w:rsidRPr="00D33BCC">
        <w:t xml:space="preserve"> the old nature</w:t>
      </w:r>
      <w:r w:rsidR="00734D8F">
        <w:t>. (</w:t>
      </w:r>
      <w:r w:rsidRPr="00D33BCC">
        <w:t>II Chron. 26</w:t>
      </w:r>
      <w:r w:rsidR="00734D8F">
        <w:t>)</w:t>
      </w:r>
      <w:r w:rsidR="002051FE">
        <w:t xml:space="preserve"> </w:t>
      </w:r>
      <w:r w:rsidRPr="00D33BCC">
        <w:t>When flesh gets out of the way, men will see God.</w:t>
      </w:r>
    </w:p>
    <w:p w:rsidR="00B817B1" w:rsidRDefault="00EA52C4" w:rsidP="00B817B1">
      <w:pPr>
        <w:widowControl w:val="0"/>
        <w:ind w:firstLine="720"/>
      </w:pPr>
      <w:r w:rsidRPr="00D33BCC">
        <w:t>Isaiah always lived with a consciousness of God</w:t>
      </w:r>
      <w:r w:rsidR="002051FE">
        <w:t>,</w:t>
      </w:r>
      <w:r w:rsidRPr="00D33BCC">
        <w:t xml:space="preserve"> but now when the earthly throne became vacant, Isaiah saw the UNVEILED THRONE which is never vacant.</w:t>
      </w:r>
      <w:r w:rsidR="00B817B1">
        <w:t xml:space="preserve"> </w:t>
      </w:r>
      <w:r w:rsidRPr="00D33BCC">
        <w:t xml:space="preserve">All of the life of Isaiah, so far, had been during the reign of </w:t>
      </w:r>
      <w:proofErr w:type="spellStart"/>
      <w:r w:rsidRPr="00D33BCC">
        <w:t>Uzziah</w:t>
      </w:r>
      <w:proofErr w:type="spellEnd"/>
      <w:r w:rsidRPr="00D33BCC">
        <w:t>. (52 years.)</w:t>
      </w:r>
      <w:r w:rsidR="002051FE">
        <w:t xml:space="preserve"> </w:t>
      </w:r>
      <w:r w:rsidRPr="00D33BCC">
        <w:t>Isaiah had never known another king in Jerusalem.</w:t>
      </w:r>
      <w:r w:rsidR="002051FE">
        <w:t xml:space="preserve"> </w:t>
      </w:r>
      <w:r w:rsidRPr="00D33BCC">
        <w:t>Later, he saw thre</w:t>
      </w:r>
      <w:r w:rsidR="002051FE">
        <w:t xml:space="preserve">e kings: </w:t>
      </w:r>
      <w:proofErr w:type="spellStart"/>
      <w:r w:rsidRPr="00D33BCC">
        <w:t>Jotham</w:t>
      </w:r>
      <w:proofErr w:type="spellEnd"/>
      <w:r w:rsidRPr="00D33BCC">
        <w:t xml:space="preserve">, </w:t>
      </w:r>
      <w:proofErr w:type="spellStart"/>
      <w:r w:rsidRPr="00D33BCC">
        <w:t>Ahaz</w:t>
      </w:r>
      <w:proofErr w:type="spellEnd"/>
      <w:r w:rsidRPr="00D33BCC">
        <w:t xml:space="preserve"> and Hezekiah</w:t>
      </w:r>
      <w:r w:rsidR="002051FE">
        <w:t xml:space="preserve">. </w:t>
      </w:r>
      <w:r w:rsidRPr="00D33BCC">
        <w:t>God gave him the vision of the throne always filled, never left empty and never a change of government or grace. The Throne of God  is always the same.</w:t>
      </w:r>
      <w:r w:rsidR="00B817B1">
        <w:t xml:space="preserve"> </w:t>
      </w:r>
      <w:r w:rsidRPr="00D33BCC">
        <w:t>God’s government is inspired and unified by His grace.  Isa. 16:5;1:9,19</w:t>
      </w:r>
    </w:p>
    <w:p w:rsidR="00EA52C4" w:rsidRPr="00D33BCC" w:rsidRDefault="00EA52C4" w:rsidP="00B817B1">
      <w:pPr>
        <w:widowControl w:val="0"/>
        <w:ind w:firstLine="720"/>
      </w:pPr>
      <w:r w:rsidRPr="00D33BCC">
        <w:t>The outcome of character is conduct.</w:t>
      </w:r>
      <w:r w:rsidRPr="00D33BCC">
        <w:tab/>
        <w:t>Where there is holiness of character, there will be righteous conduct.</w:t>
      </w:r>
      <w:r w:rsidR="00B817B1">
        <w:t xml:space="preserve"> </w:t>
      </w:r>
      <w:r w:rsidRPr="00D33BCC">
        <w:t>Where there is an evil character, there will be unrighteous conduct.</w:t>
      </w:r>
      <w:r w:rsidR="00B817B1">
        <w:t xml:space="preserve"> </w:t>
      </w:r>
      <w:r w:rsidRPr="00D33BCC">
        <w:t>Isaiah refers to the holiness of God continually because Go</w:t>
      </w:r>
      <w:r w:rsidR="00B817B1">
        <w:t>d is holy, He does righteously.</w:t>
      </w:r>
    </w:p>
    <w:p w:rsidR="00EA52C4" w:rsidRPr="00D33BCC" w:rsidRDefault="00EA52C4" w:rsidP="003328BD">
      <w:pPr>
        <w:pStyle w:val="ListParagraph"/>
        <w:widowControl w:val="0"/>
        <w:numPr>
          <w:ilvl w:val="0"/>
          <w:numId w:val="17"/>
        </w:numPr>
      </w:pPr>
      <w:r w:rsidRPr="00D33BCC">
        <w:t>Holiness and righteousness go together</w:t>
      </w:r>
    </w:p>
    <w:p w:rsidR="00EA52C4" w:rsidRPr="00D33BCC" w:rsidRDefault="00EA52C4" w:rsidP="003328BD">
      <w:pPr>
        <w:pStyle w:val="ListParagraph"/>
        <w:widowControl w:val="0"/>
        <w:numPr>
          <w:ilvl w:val="0"/>
          <w:numId w:val="17"/>
        </w:numPr>
      </w:pPr>
      <w:r w:rsidRPr="00D33BCC">
        <w:t>Righteousness and Peace go together</w:t>
      </w:r>
    </w:p>
    <w:p w:rsidR="00EA52C4" w:rsidRPr="00D33BCC" w:rsidRDefault="00EA52C4" w:rsidP="003328BD">
      <w:pPr>
        <w:pStyle w:val="ListParagraph"/>
        <w:widowControl w:val="0"/>
        <w:numPr>
          <w:ilvl w:val="0"/>
          <w:numId w:val="17"/>
        </w:numPr>
      </w:pPr>
      <w:r w:rsidRPr="00D33BCC">
        <w:t>Judgment and Mercy go together</w:t>
      </w:r>
    </w:p>
    <w:p w:rsidR="00DD40FF" w:rsidRPr="00D33BCC" w:rsidRDefault="00DD40FF" w:rsidP="00EA52C4">
      <w:pPr>
        <w:widowControl w:val="0"/>
      </w:pPr>
    </w:p>
    <w:p w:rsidR="00EA52C4" w:rsidRPr="00D33BCC" w:rsidRDefault="00DD40FF" w:rsidP="00B817B1">
      <w:pPr>
        <w:pStyle w:val="Heading2"/>
      </w:pPr>
      <w:bookmarkStart w:id="13" w:name="_Toc243905523"/>
      <w:bookmarkStart w:id="14" w:name="_Toc243915852"/>
      <w:bookmarkStart w:id="15" w:name="_Toc243918854"/>
      <w:r w:rsidRPr="00D33BCC">
        <w:t>Outline of the Prophecy of Isaiah</w:t>
      </w:r>
      <w:bookmarkEnd w:id="13"/>
      <w:bookmarkEnd w:id="14"/>
      <w:bookmarkEnd w:id="15"/>
    </w:p>
    <w:p w:rsidR="00DD40FF" w:rsidRPr="00D33BCC" w:rsidRDefault="00DD40FF" w:rsidP="00B817B1">
      <w:pPr>
        <w:pStyle w:val="Heading3"/>
        <w:numPr>
          <w:ilvl w:val="0"/>
          <w:numId w:val="0"/>
        </w:numPr>
        <w:ind w:left="720"/>
      </w:pPr>
    </w:p>
    <w:p w:rsidR="0074538E" w:rsidRDefault="00EA52C4" w:rsidP="003328BD">
      <w:pPr>
        <w:pStyle w:val="Heading3"/>
        <w:numPr>
          <w:ilvl w:val="0"/>
          <w:numId w:val="18"/>
        </w:numPr>
      </w:pPr>
      <w:r w:rsidRPr="00D33BCC">
        <w:t>Judgment - 1-39</w:t>
      </w:r>
      <w:r w:rsidR="0074538E">
        <w:tab/>
      </w:r>
    </w:p>
    <w:p w:rsidR="00CC65A9" w:rsidRPr="00CC65A9" w:rsidRDefault="00CC65A9" w:rsidP="00CC65A9"/>
    <w:p w:rsidR="00EA52C4" w:rsidRPr="00D33BCC" w:rsidRDefault="00EA52C4" w:rsidP="003328BD">
      <w:pPr>
        <w:pStyle w:val="Heading4"/>
        <w:numPr>
          <w:ilvl w:val="0"/>
          <w:numId w:val="23"/>
        </w:numPr>
        <w:ind w:left="1080"/>
      </w:pPr>
      <w:r w:rsidRPr="00D33BCC">
        <w:t>The Vision</w:t>
      </w:r>
    </w:p>
    <w:p w:rsidR="00EA52C4" w:rsidRPr="00D33BCC" w:rsidRDefault="00EA52C4" w:rsidP="0074538E">
      <w:pPr>
        <w:pStyle w:val="Heading5"/>
      </w:pPr>
      <w:r w:rsidRPr="00D33BCC">
        <w:t>The condition of God’s people - 1:2-9,21-23</w:t>
      </w:r>
    </w:p>
    <w:p w:rsidR="00EA52C4" w:rsidRPr="00D33BCC" w:rsidRDefault="00EA52C4" w:rsidP="0074538E">
      <w:pPr>
        <w:pStyle w:val="Heading5"/>
      </w:pPr>
      <w:r w:rsidRPr="00D33BCC">
        <w:t>The anger of the Lord - 1:4</w:t>
      </w:r>
    </w:p>
    <w:p w:rsidR="00EA52C4" w:rsidRPr="00D33BCC" w:rsidRDefault="00EA52C4" w:rsidP="0074538E">
      <w:pPr>
        <w:pStyle w:val="Heading5"/>
      </w:pPr>
      <w:r w:rsidRPr="00D33BCC">
        <w:t>The grace of God - 1:9</w:t>
      </w:r>
    </w:p>
    <w:p w:rsidR="00EA52C4" w:rsidRPr="00D33BCC" w:rsidRDefault="00EA52C4" w:rsidP="0074538E">
      <w:pPr>
        <w:pStyle w:val="Heading5"/>
      </w:pPr>
      <w:r w:rsidRPr="00D33BCC">
        <w:t>The invitation - 1:18</w:t>
      </w:r>
    </w:p>
    <w:p w:rsidR="00EA52C4" w:rsidRPr="00D33BCC" w:rsidRDefault="00EA52C4" w:rsidP="0074538E">
      <w:pPr>
        <w:pStyle w:val="Heading5"/>
      </w:pPr>
      <w:r w:rsidRPr="00D33BCC">
        <w:t>Prophecy of Christ’s Kingdom - 2,4</w:t>
      </w:r>
    </w:p>
    <w:p w:rsidR="00EA52C4" w:rsidRPr="00D33BCC" w:rsidRDefault="00EA52C4" w:rsidP="0074538E">
      <w:pPr>
        <w:pStyle w:val="Heading5"/>
      </w:pPr>
      <w:r w:rsidRPr="00D33BCC">
        <w:t>The Lord’s judgment on Judah - 3; 7:17-25; 8</w:t>
      </w:r>
    </w:p>
    <w:p w:rsidR="00EA52C4" w:rsidRPr="00D33BCC" w:rsidRDefault="00EA52C4" w:rsidP="0074538E">
      <w:pPr>
        <w:pStyle w:val="Heading5"/>
      </w:pPr>
      <w:r w:rsidRPr="00D33BCC">
        <w:t>Failure in the midst of the best care - 5:4</w:t>
      </w:r>
    </w:p>
    <w:p w:rsidR="00EA52C4" w:rsidRPr="00D33BCC" w:rsidRDefault="00EA52C4" w:rsidP="0074538E">
      <w:pPr>
        <w:pStyle w:val="Heading5"/>
      </w:pPr>
      <w:r w:rsidRPr="00D33BCC">
        <w:lastRenderedPageBreak/>
        <w:t>The vision of the UNVEILDED THRONE - 6</w:t>
      </w:r>
    </w:p>
    <w:p w:rsidR="00EA52C4" w:rsidRPr="00D33BCC" w:rsidRDefault="00EA52C4" w:rsidP="0074538E">
      <w:pPr>
        <w:pStyle w:val="Heading5"/>
      </w:pPr>
      <w:proofErr w:type="spellStart"/>
      <w:r w:rsidRPr="00D33BCC">
        <w:t>Ahaz</w:t>
      </w:r>
      <w:proofErr w:type="spellEnd"/>
      <w:r w:rsidRPr="00D33BCC">
        <w:t xml:space="preserve"> counseled by Isaiah - 7:1-9</w:t>
      </w:r>
    </w:p>
    <w:p w:rsidR="00EA52C4" w:rsidRPr="00D33BCC" w:rsidRDefault="00EA52C4" w:rsidP="0074538E">
      <w:pPr>
        <w:pStyle w:val="Heading5"/>
      </w:pPr>
      <w:r w:rsidRPr="00D33BCC">
        <w:t xml:space="preserve">The promise </w:t>
      </w:r>
      <w:r w:rsidR="0074538E">
        <w:t>of Christ’s first coming - 7:10</w:t>
      </w:r>
    </w:p>
    <w:p w:rsidR="00EA52C4" w:rsidRPr="00D33BCC" w:rsidRDefault="00EA52C4" w:rsidP="0074538E">
      <w:pPr>
        <w:pStyle w:val="Heading5"/>
      </w:pPr>
      <w:r w:rsidRPr="00D33BCC">
        <w:t>The waters of Shiloh that go softly - 8:6</w:t>
      </w:r>
    </w:p>
    <w:p w:rsidR="00EA52C4" w:rsidRPr="00D33BCC" w:rsidRDefault="00EA52C4" w:rsidP="0074538E">
      <w:pPr>
        <w:pStyle w:val="Heading5"/>
      </w:pPr>
      <w:r w:rsidRPr="00D33BCC">
        <w:t>The Lord is our Sanctuary – 8:14</w:t>
      </w:r>
    </w:p>
    <w:p w:rsidR="00EA52C4" w:rsidRPr="00D33BCC" w:rsidRDefault="00EA52C4" w:rsidP="0074538E">
      <w:pPr>
        <w:pStyle w:val="Heading5"/>
      </w:pPr>
      <w:r w:rsidRPr="00D33BCC">
        <w:t>Great light shining in Israel - 9:2; 10:17</w:t>
      </w:r>
    </w:p>
    <w:p w:rsidR="00EA52C4" w:rsidRPr="00D33BCC" w:rsidRDefault="00EA52C4" w:rsidP="0074538E">
      <w:pPr>
        <w:pStyle w:val="Heading5"/>
      </w:pPr>
      <w:r w:rsidRPr="00D33BCC">
        <w:t>A rod out of the stem and a BRANCH out of his roots - 11:1</w:t>
      </w:r>
    </w:p>
    <w:p w:rsidR="00EA52C4" w:rsidRDefault="00EA52C4" w:rsidP="0074538E">
      <w:pPr>
        <w:pStyle w:val="Heading5"/>
      </w:pPr>
      <w:r w:rsidRPr="00D33BCC">
        <w:t>Wells of salvation - 12:3</w:t>
      </w:r>
    </w:p>
    <w:p w:rsidR="00B817B1" w:rsidRPr="00B817B1" w:rsidRDefault="00B817B1" w:rsidP="00B817B1"/>
    <w:p w:rsidR="00EA52C4" w:rsidRPr="00D33BCC" w:rsidRDefault="00EA52C4" w:rsidP="00B817B1">
      <w:pPr>
        <w:pStyle w:val="Heading4"/>
        <w:ind w:left="1080"/>
      </w:pPr>
      <w:r w:rsidRPr="00D33BCC">
        <w:t>Burdens</w:t>
      </w:r>
    </w:p>
    <w:p w:rsidR="00EA52C4" w:rsidRPr="00D33BCC" w:rsidRDefault="00EA52C4" w:rsidP="003328BD">
      <w:pPr>
        <w:pStyle w:val="Heading5"/>
        <w:numPr>
          <w:ilvl w:val="0"/>
          <w:numId w:val="24"/>
        </w:numPr>
      </w:pPr>
      <w:r w:rsidRPr="00D33BCC">
        <w:t>The burden of Babylon - 13:1</w:t>
      </w:r>
    </w:p>
    <w:p w:rsidR="00EA52C4" w:rsidRPr="00D33BCC" w:rsidRDefault="00EA52C4" w:rsidP="00B817B1">
      <w:pPr>
        <w:pStyle w:val="Heading5"/>
      </w:pPr>
      <w:r w:rsidRPr="00D33BCC">
        <w:t>Israel’s triumph in the Fall of Babylon - 14:3</w:t>
      </w:r>
    </w:p>
    <w:p w:rsidR="00EA52C4" w:rsidRPr="00D33BCC" w:rsidRDefault="00EA52C4" w:rsidP="00B817B1">
      <w:pPr>
        <w:pStyle w:val="Heading5"/>
      </w:pPr>
      <w:r w:rsidRPr="00D33BCC">
        <w:t>The burden of Moab - 15:1</w:t>
      </w:r>
    </w:p>
    <w:p w:rsidR="00EA52C4" w:rsidRPr="00D33BCC" w:rsidRDefault="00EA52C4" w:rsidP="00B817B1">
      <w:pPr>
        <w:pStyle w:val="Heading5"/>
      </w:pPr>
      <w:r w:rsidRPr="00D33BCC">
        <w:t>Send ye the Lamb - 16:1</w:t>
      </w:r>
    </w:p>
    <w:p w:rsidR="00EA52C4" w:rsidRPr="00D33BCC" w:rsidRDefault="00EA52C4" w:rsidP="00B817B1">
      <w:pPr>
        <w:pStyle w:val="Heading5"/>
      </w:pPr>
      <w:r w:rsidRPr="00D33BCC">
        <w:t>The burden of Damascus - 17:1</w:t>
      </w:r>
    </w:p>
    <w:p w:rsidR="00EA52C4" w:rsidRPr="00D33BCC" w:rsidRDefault="00EA52C4" w:rsidP="00B817B1">
      <w:pPr>
        <w:pStyle w:val="Heading5"/>
      </w:pPr>
      <w:r w:rsidRPr="00D33BCC">
        <w:t>God’s judgment on America - 18:1</w:t>
      </w:r>
    </w:p>
    <w:p w:rsidR="00EA52C4" w:rsidRPr="00D33BCC" w:rsidRDefault="00EA52C4" w:rsidP="00B817B1">
      <w:pPr>
        <w:pStyle w:val="Heading5"/>
      </w:pPr>
      <w:r w:rsidRPr="00D33BCC">
        <w:t>The burden of Egypt - 19:1</w:t>
      </w:r>
    </w:p>
    <w:p w:rsidR="00EA52C4" w:rsidRPr="00D33BCC" w:rsidRDefault="00EA52C4" w:rsidP="00B817B1">
      <w:pPr>
        <w:pStyle w:val="Heading5"/>
      </w:pPr>
      <w:r w:rsidRPr="00D33BCC">
        <w:t>The shame of Egypt - 20:4</w:t>
      </w:r>
    </w:p>
    <w:p w:rsidR="00EA52C4" w:rsidRPr="00D33BCC" w:rsidRDefault="00EA52C4" w:rsidP="00B817B1">
      <w:pPr>
        <w:pStyle w:val="Heading5"/>
      </w:pPr>
      <w:r w:rsidRPr="00D33BCC">
        <w:t>The burden of the desert - 21:1</w:t>
      </w:r>
    </w:p>
    <w:p w:rsidR="00EA52C4" w:rsidRPr="00D33BCC" w:rsidRDefault="00EA52C4" w:rsidP="00B817B1">
      <w:pPr>
        <w:pStyle w:val="Heading5"/>
      </w:pPr>
      <w:r w:rsidRPr="00D33BCC">
        <w:t>The burden of the valley of vision - 22:1</w:t>
      </w:r>
    </w:p>
    <w:p w:rsidR="00EA52C4" w:rsidRDefault="00EA52C4" w:rsidP="00B817B1">
      <w:pPr>
        <w:pStyle w:val="Heading5"/>
      </w:pPr>
      <w:r w:rsidRPr="00D33BCC">
        <w:t xml:space="preserve">The burden of </w:t>
      </w:r>
      <w:proofErr w:type="spellStart"/>
      <w:r w:rsidRPr="00D33BCC">
        <w:t>Tyre</w:t>
      </w:r>
      <w:proofErr w:type="spellEnd"/>
      <w:r w:rsidRPr="00D33BCC">
        <w:t xml:space="preserve"> - 23:1</w:t>
      </w:r>
    </w:p>
    <w:p w:rsidR="00B817B1" w:rsidRPr="00D33BCC" w:rsidRDefault="00B817B1" w:rsidP="00EA52C4">
      <w:pPr>
        <w:widowControl w:val="0"/>
      </w:pPr>
    </w:p>
    <w:p w:rsidR="00EA52C4" w:rsidRPr="00D33BCC" w:rsidRDefault="00EA52C4" w:rsidP="0074538E">
      <w:pPr>
        <w:pStyle w:val="Heading4"/>
        <w:ind w:left="1080"/>
      </w:pPr>
      <w:r w:rsidRPr="00D33BCC">
        <w:t xml:space="preserve">Sin, Salvation, Song and Sword </w:t>
      </w:r>
    </w:p>
    <w:p w:rsidR="00EA52C4" w:rsidRPr="00D33BCC" w:rsidRDefault="00EA52C4" w:rsidP="003328BD">
      <w:pPr>
        <w:pStyle w:val="Heading5"/>
        <w:numPr>
          <w:ilvl w:val="0"/>
          <w:numId w:val="22"/>
        </w:numPr>
      </w:pPr>
      <w:r w:rsidRPr="00D33BCC">
        <w:t>Sin - 24:5</w:t>
      </w:r>
    </w:p>
    <w:p w:rsidR="00EA52C4" w:rsidRPr="00D33BCC" w:rsidRDefault="00EA52C4" w:rsidP="0074538E">
      <w:pPr>
        <w:pStyle w:val="Heading5"/>
      </w:pPr>
      <w:r w:rsidRPr="00D33BCC">
        <w:t>Salvation and the great feast - 25:6-9</w:t>
      </w:r>
    </w:p>
    <w:p w:rsidR="00EA52C4" w:rsidRPr="00D33BCC" w:rsidRDefault="00EA52C4" w:rsidP="0074538E">
      <w:pPr>
        <w:pStyle w:val="Heading5"/>
      </w:pPr>
      <w:r w:rsidRPr="00D33BCC">
        <w:t>Song of the captives return - 26:1</w:t>
      </w:r>
    </w:p>
    <w:p w:rsidR="00EA52C4" w:rsidRDefault="00EA52C4" w:rsidP="0074538E">
      <w:pPr>
        <w:pStyle w:val="Heading5"/>
      </w:pPr>
      <w:r w:rsidRPr="00D33BCC">
        <w:t>The sword of the Lord - 27:1</w:t>
      </w:r>
      <w:r w:rsidRPr="00D33BCC">
        <w:tab/>
      </w:r>
    </w:p>
    <w:p w:rsidR="00B817B1" w:rsidRPr="00D33BCC" w:rsidRDefault="00B817B1" w:rsidP="00EA52C4">
      <w:pPr>
        <w:widowControl w:val="0"/>
        <w:ind w:left="720" w:hanging="720"/>
      </w:pPr>
    </w:p>
    <w:p w:rsidR="00EA52C4" w:rsidRPr="00D33BCC" w:rsidRDefault="00EA52C4" w:rsidP="0074538E">
      <w:pPr>
        <w:pStyle w:val="Heading4"/>
        <w:ind w:left="1080"/>
      </w:pPr>
      <w:r w:rsidRPr="00D33BCC">
        <w:t>The Woes</w:t>
      </w:r>
    </w:p>
    <w:p w:rsidR="00EA52C4" w:rsidRPr="00D33BCC" w:rsidRDefault="00EA52C4" w:rsidP="003328BD">
      <w:pPr>
        <w:pStyle w:val="Heading5"/>
        <w:numPr>
          <w:ilvl w:val="0"/>
          <w:numId w:val="19"/>
        </w:numPr>
      </w:pPr>
      <w:r w:rsidRPr="00D33BCC">
        <w:t>Woe to Ephraim - 28:1</w:t>
      </w:r>
    </w:p>
    <w:p w:rsidR="00EA52C4" w:rsidRPr="00D33BCC" w:rsidRDefault="00EA52C4" w:rsidP="0074538E">
      <w:pPr>
        <w:pStyle w:val="Heading5"/>
      </w:pPr>
      <w:r w:rsidRPr="00D33BCC">
        <w:t>Woe to Ariel - 29:1</w:t>
      </w:r>
    </w:p>
    <w:p w:rsidR="00EA52C4" w:rsidRPr="00D33BCC" w:rsidRDefault="00EA52C4" w:rsidP="0074538E">
      <w:pPr>
        <w:pStyle w:val="Heading5"/>
      </w:pPr>
      <w:r w:rsidRPr="00D33BCC">
        <w:t>Woe to the rebellious children - 30:1</w:t>
      </w:r>
    </w:p>
    <w:p w:rsidR="00EA52C4" w:rsidRDefault="00EA52C4" w:rsidP="0074538E">
      <w:pPr>
        <w:pStyle w:val="Heading5"/>
      </w:pPr>
      <w:r w:rsidRPr="00D33BCC">
        <w:t>Woe to them that trust Egypt and forsake God - 31:1</w:t>
      </w:r>
    </w:p>
    <w:p w:rsidR="00125556" w:rsidRDefault="00125556"/>
    <w:p w:rsidR="00EA52C4" w:rsidRPr="00D33BCC" w:rsidRDefault="00EA52C4" w:rsidP="0074538E">
      <w:pPr>
        <w:pStyle w:val="Heading4"/>
        <w:ind w:left="1080"/>
      </w:pPr>
      <w:r w:rsidRPr="00D33BCC">
        <w:t xml:space="preserve">A Righteous King </w:t>
      </w:r>
    </w:p>
    <w:p w:rsidR="00EA52C4" w:rsidRPr="00D33BCC" w:rsidRDefault="00EA52C4" w:rsidP="003328BD">
      <w:pPr>
        <w:pStyle w:val="Heading5"/>
        <w:numPr>
          <w:ilvl w:val="0"/>
          <w:numId w:val="20"/>
        </w:numPr>
      </w:pPr>
      <w:r w:rsidRPr="00D33BCC">
        <w:t>Christ reigning in righteousness - 32:1</w:t>
      </w:r>
    </w:p>
    <w:p w:rsidR="00EA52C4" w:rsidRPr="00D33BCC" w:rsidRDefault="00EA52C4" w:rsidP="0074538E">
      <w:pPr>
        <w:pStyle w:val="Heading5"/>
      </w:pPr>
      <w:r w:rsidRPr="00D33BCC">
        <w:t>Who among us shall dwell with the devouring fire? - 33:14</w:t>
      </w:r>
    </w:p>
    <w:p w:rsidR="00EA52C4" w:rsidRPr="00D33BCC" w:rsidRDefault="00EA52C4" w:rsidP="0074538E">
      <w:pPr>
        <w:pStyle w:val="Heading5"/>
      </w:pPr>
      <w:r w:rsidRPr="00D33BCC">
        <w:t>Judgment on the enemies of the Jews - 34:1-2</w:t>
      </w:r>
    </w:p>
    <w:p w:rsidR="00EA52C4" w:rsidRDefault="00EA52C4" w:rsidP="0074538E">
      <w:pPr>
        <w:pStyle w:val="Heading5"/>
      </w:pPr>
      <w:r w:rsidRPr="00D33BCC">
        <w:t>The Excellency of His glory - 35:1-6</w:t>
      </w:r>
    </w:p>
    <w:p w:rsidR="00B817B1" w:rsidRPr="00D33BCC" w:rsidRDefault="00B817B1" w:rsidP="00EA52C4">
      <w:pPr>
        <w:widowControl w:val="0"/>
      </w:pPr>
    </w:p>
    <w:p w:rsidR="00EA52C4" w:rsidRPr="00D33BCC" w:rsidRDefault="00EA52C4" w:rsidP="0074538E">
      <w:pPr>
        <w:pStyle w:val="Heading4"/>
        <w:ind w:left="1080"/>
      </w:pPr>
      <w:r w:rsidRPr="00D33BCC">
        <w:t>Hezekiah’s Deliverance</w:t>
      </w:r>
    </w:p>
    <w:p w:rsidR="00EA52C4" w:rsidRPr="00D33BCC" w:rsidRDefault="00EA52C4" w:rsidP="003328BD">
      <w:pPr>
        <w:pStyle w:val="Heading5"/>
        <w:numPr>
          <w:ilvl w:val="0"/>
          <w:numId w:val="21"/>
        </w:numPr>
      </w:pPr>
      <w:r w:rsidRPr="00D33BCC">
        <w:t>In the fourteenth year invaded by Assyria - 36:1</w:t>
      </w:r>
    </w:p>
    <w:p w:rsidR="00EA52C4" w:rsidRPr="00D33BCC" w:rsidRDefault="00EA52C4" w:rsidP="0074538E">
      <w:pPr>
        <w:pStyle w:val="Heading5"/>
      </w:pPr>
      <w:r w:rsidRPr="00D33BCC">
        <w:t>The Angel of the Lord smote the Assyrians - 37:36</w:t>
      </w:r>
    </w:p>
    <w:p w:rsidR="00EA52C4" w:rsidRPr="00D33BCC" w:rsidRDefault="00EA52C4" w:rsidP="0074538E">
      <w:pPr>
        <w:pStyle w:val="Heading5"/>
      </w:pPr>
      <w:r w:rsidRPr="00D33BCC">
        <w:t>Hezekiah’s life lengthened - 38:5</w:t>
      </w:r>
    </w:p>
    <w:p w:rsidR="00EA52C4" w:rsidRPr="00D33BCC" w:rsidRDefault="00EA52C4" w:rsidP="0074538E">
      <w:pPr>
        <w:pStyle w:val="Heading5"/>
      </w:pPr>
      <w:r w:rsidRPr="00D33BCC">
        <w:t>Hezekiah’s display of precious things - 39:2</w:t>
      </w:r>
    </w:p>
    <w:p w:rsidR="0074538E" w:rsidRDefault="0074538E">
      <w:pPr>
        <w:rPr>
          <w:sz w:val="28"/>
        </w:rPr>
      </w:pPr>
    </w:p>
    <w:p w:rsidR="00EA52C4" w:rsidRPr="00D33BCC" w:rsidRDefault="00EA52C4" w:rsidP="0074538E">
      <w:pPr>
        <w:pStyle w:val="Heading3"/>
      </w:pPr>
      <w:r w:rsidRPr="00D33BCC">
        <w:lastRenderedPageBreak/>
        <w:t>Comfort 40-66</w:t>
      </w:r>
      <w:r w:rsidR="0074538E">
        <w:tab/>
      </w:r>
      <w:r w:rsidR="00B67818">
        <w:tab/>
      </w:r>
      <w:r w:rsidR="0074538E">
        <w:t>“</w:t>
      </w:r>
      <w:r w:rsidRPr="00D33BCC">
        <w:t>The Voice</w:t>
      </w:r>
      <w:r w:rsidR="0074538E">
        <w:t>”</w:t>
      </w:r>
    </w:p>
    <w:p w:rsidR="00EA52C4" w:rsidRPr="0074538E" w:rsidRDefault="00EA52C4" w:rsidP="003328BD">
      <w:pPr>
        <w:pStyle w:val="Heading4"/>
        <w:numPr>
          <w:ilvl w:val="0"/>
          <w:numId w:val="25"/>
        </w:numPr>
        <w:ind w:left="1080"/>
      </w:pPr>
      <w:r w:rsidRPr="0074538E">
        <w:t>Power to the faint - 40:28-31</w:t>
      </w:r>
    </w:p>
    <w:p w:rsidR="00EA52C4" w:rsidRPr="0074538E" w:rsidRDefault="00EA52C4" w:rsidP="0074538E">
      <w:pPr>
        <w:pStyle w:val="Heading4"/>
        <w:ind w:left="1080"/>
      </w:pPr>
      <w:r w:rsidRPr="0074538E">
        <w:t>Fear thou not - 41:9-16</w:t>
      </w:r>
    </w:p>
    <w:p w:rsidR="00EA52C4" w:rsidRPr="0074538E" w:rsidRDefault="00EA52C4" w:rsidP="0074538E">
      <w:pPr>
        <w:pStyle w:val="Heading4"/>
        <w:ind w:left="1080"/>
      </w:pPr>
      <w:r w:rsidRPr="0074538E">
        <w:t>Hope for the needy - 41:17-20</w:t>
      </w:r>
    </w:p>
    <w:p w:rsidR="00EA52C4" w:rsidRPr="0074538E" w:rsidRDefault="00EA52C4" w:rsidP="0074538E">
      <w:pPr>
        <w:pStyle w:val="Heading4"/>
        <w:ind w:left="1080"/>
      </w:pPr>
      <w:r w:rsidRPr="0074538E">
        <w:t>Behold my servant - 42:1</w:t>
      </w:r>
    </w:p>
    <w:p w:rsidR="00EA52C4" w:rsidRPr="0074538E" w:rsidRDefault="00EA52C4" w:rsidP="0074538E">
      <w:pPr>
        <w:pStyle w:val="Heading4"/>
        <w:ind w:left="1080"/>
      </w:pPr>
      <w:r w:rsidRPr="0074538E">
        <w:t>Ye are my witnesses - 43:10</w:t>
      </w:r>
    </w:p>
    <w:p w:rsidR="00EA52C4" w:rsidRPr="0074538E" w:rsidRDefault="00EA52C4" w:rsidP="0074538E">
      <w:pPr>
        <w:pStyle w:val="Heading4"/>
        <w:ind w:left="1080"/>
      </w:pPr>
      <w:r w:rsidRPr="0074538E">
        <w:t xml:space="preserve">Jacob, Israel, </w:t>
      </w:r>
      <w:proofErr w:type="spellStart"/>
      <w:r w:rsidRPr="0074538E">
        <w:t>Jesurun</w:t>
      </w:r>
      <w:proofErr w:type="spellEnd"/>
      <w:r w:rsidRPr="0074538E">
        <w:t xml:space="preserve"> - 44:2</w:t>
      </w:r>
    </w:p>
    <w:p w:rsidR="00EA52C4" w:rsidRPr="0074538E" w:rsidRDefault="00EA52C4" w:rsidP="0074538E">
      <w:pPr>
        <w:pStyle w:val="Heading4"/>
        <w:ind w:left="1080"/>
      </w:pPr>
      <w:r w:rsidRPr="0074538E">
        <w:t>God appealing to the backslider - 44:21-22</w:t>
      </w:r>
    </w:p>
    <w:p w:rsidR="00EA52C4" w:rsidRPr="0074538E" w:rsidRDefault="00EA52C4" w:rsidP="0074538E">
      <w:pPr>
        <w:pStyle w:val="Heading4"/>
        <w:ind w:left="1080"/>
      </w:pPr>
      <w:r w:rsidRPr="0074538E">
        <w:t>God’s divine providence - 45</w:t>
      </w:r>
    </w:p>
    <w:p w:rsidR="00EA52C4" w:rsidRPr="0074538E" w:rsidRDefault="00EA52C4" w:rsidP="0074538E">
      <w:pPr>
        <w:pStyle w:val="Heading4"/>
        <w:ind w:left="1080"/>
      </w:pPr>
      <w:r w:rsidRPr="0074538E">
        <w:t xml:space="preserve">Look unto me and be ye saved </w:t>
      </w:r>
      <w:r w:rsidR="0074538E">
        <w:t>all ye ends of the earth…</w:t>
      </w:r>
      <w:r w:rsidRPr="0074538E">
        <w:t xml:space="preserve"> 45:22</w:t>
      </w:r>
    </w:p>
    <w:p w:rsidR="00EA52C4" w:rsidRPr="0074538E" w:rsidRDefault="00EA52C4" w:rsidP="0074538E">
      <w:pPr>
        <w:pStyle w:val="Heading4"/>
        <w:ind w:left="1080"/>
      </w:pPr>
      <w:r w:rsidRPr="0074538E">
        <w:t>Divine Deliverer - 46:3-5</w:t>
      </w:r>
    </w:p>
    <w:p w:rsidR="00EA52C4" w:rsidRPr="0074538E" w:rsidRDefault="00EA52C4" w:rsidP="0074538E">
      <w:pPr>
        <w:pStyle w:val="Heading4"/>
        <w:ind w:left="1080"/>
      </w:pPr>
      <w:r w:rsidRPr="0074538E">
        <w:t>Our Redeemer, the Holy One of Israel - 47:4; 48:16-18; 49:7</w:t>
      </w:r>
    </w:p>
    <w:p w:rsidR="00EA52C4" w:rsidRPr="0074538E" w:rsidRDefault="00EA52C4" w:rsidP="0074538E">
      <w:pPr>
        <w:pStyle w:val="Heading4"/>
        <w:ind w:left="1080"/>
      </w:pPr>
      <w:r w:rsidRPr="0074538E">
        <w:t>God questions the backslider - 50:1-3</w:t>
      </w:r>
    </w:p>
    <w:p w:rsidR="00EA52C4" w:rsidRPr="0074538E" w:rsidRDefault="00EA52C4" w:rsidP="0074538E">
      <w:pPr>
        <w:pStyle w:val="Heading4"/>
        <w:ind w:left="1080"/>
      </w:pPr>
      <w:r w:rsidRPr="0074538E">
        <w:t>Let us stand together - 50:8</w:t>
      </w:r>
    </w:p>
    <w:p w:rsidR="00EA52C4" w:rsidRPr="0074538E" w:rsidRDefault="00EA52C4" w:rsidP="0074538E">
      <w:pPr>
        <w:pStyle w:val="Heading4"/>
        <w:ind w:left="1080"/>
      </w:pPr>
      <w:r w:rsidRPr="0074538E">
        <w:t>Follow after righteousness - 51:1</w:t>
      </w:r>
    </w:p>
    <w:p w:rsidR="00EA52C4" w:rsidRPr="0074538E" w:rsidRDefault="00EA52C4" w:rsidP="0074538E">
      <w:pPr>
        <w:pStyle w:val="Heading4"/>
        <w:ind w:left="1080"/>
      </w:pPr>
      <w:r w:rsidRPr="0074538E">
        <w:t xml:space="preserve">Thy God </w:t>
      </w:r>
      <w:proofErr w:type="spellStart"/>
      <w:r w:rsidRPr="0074538E">
        <w:t>reigneth</w:t>
      </w:r>
      <w:proofErr w:type="spellEnd"/>
      <w:r w:rsidRPr="0074538E">
        <w:t xml:space="preserve"> - 52:7</w:t>
      </w:r>
    </w:p>
    <w:p w:rsidR="00EA52C4" w:rsidRPr="0074538E" w:rsidRDefault="00EA52C4" w:rsidP="0074538E">
      <w:pPr>
        <w:pStyle w:val="Heading4"/>
        <w:ind w:left="1080"/>
      </w:pPr>
      <w:r w:rsidRPr="0074538E">
        <w:t>Behold my servant - 52:13;  53</w:t>
      </w:r>
    </w:p>
    <w:p w:rsidR="00EA52C4" w:rsidRPr="0074538E" w:rsidRDefault="00EA52C4" w:rsidP="0074538E">
      <w:pPr>
        <w:pStyle w:val="Heading4"/>
        <w:ind w:left="1080"/>
      </w:pPr>
      <w:r w:rsidRPr="0074538E">
        <w:t>The Great Report - 53:1</w:t>
      </w:r>
    </w:p>
    <w:p w:rsidR="00EA52C4" w:rsidRPr="0074538E" w:rsidRDefault="00EA52C4" w:rsidP="0074538E">
      <w:pPr>
        <w:pStyle w:val="Heading4"/>
        <w:ind w:left="1080"/>
      </w:pPr>
      <w:r w:rsidRPr="0074538E">
        <w:t>The Arm of the Lord - 53:1</w:t>
      </w:r>
    </w:p>
    <w:p w:rsidR="00EA52C4" w:rsidRPr="0074538E" w:rsidRDefault="00EA52C4" w:rsidP="0074538E">
      <w:pPr>
        <w:pStyle w:val="Heading4"/>
        <w:ind w:left="1080"/>
      </w:pPr>
      <w:r w:rsidRPr="0074538E">
        <w:t>The Man of sorrows - 53:3-6</w:t>
      </w:r>
    </w:p>
    <w:p w:rsidR="00EA52C4" w:rsidRPr="0074538E" w:rsidRDefault="00EA52C4" w:rsidP="0074538E">
      <w:pPr>
        <w:pStyle w:val="Heading4"/>
        <w:ind w:left="1080"/>
      </w:pPr>
      <w:r w:rsidRPr="0074538E">
        <w:t>Fear not - 54:4</w:t>
      </w:r>
    </w:p>
    <w:p w:rsidR="00EA52C4" w:rsidRPr="0074538E" w:rsidRDefault="00EA52C4" w:rsidP="0074538E">
      <w:pPr>
        <w:pStyle w:val="Heading4"/>
        <w:ind w:left="1080"/>
      </w:pPr>
      <w:r w:rsidRPr="0074538E">
        <w:t>The Gospel - 55; 6</w:t>
      </w:r>
    </w:p>
    <w:p w:rsidR="00EA52C4" w:rsidRPr="0074538E" w:rsidRDefault="00EA52C4" w:rsidP="0074538E">
      <w:pPr>
        <w:pStyle w:val="Heading4"/>
        <w:ind w:left="1080"/>
      </w:pPr>
      <w:r w:rsidRPr="0074538E">
        <w:t>Unfaithful watchmen - 56:9-12</w:t>
      </w:r>
    </w:p>
    <w:p w:rsidR="00EA52C4" w:rsidRPr="0074538E" w:rsidRDefault="00EA52C4" w:rsidP="0074538E">
      <w:pPr>
        <w:pStyle w:val="Heading4"/>
        <w:ind w:left="1080"/>
      </w:pPr>
      <w:r w:rsidRPr="0074538E">
        <w:t xml:space="preserve">There is no peace </w:t>
      </w:r>
      <w:proofErr w:type="spellStart"/>
      <w:r w:rsidRPr="0074538E">
        <w:t>saith</w:t>
      </w:r>
      <w:proofErr w:type="spellEnd"/>
      <w:r w:rsidRPr="0074538E">
        <w:t xml:space="preserve"> my God to the wicked - 57:21</w:t>
      </w:r>
    </w:p>
    <w:p w:rsidR="00EA52C4" w:rsidRPr="0074538E" w:rsidRDefault="00EA52C4" w:rsidP="0074538E">
      <w:pPr>
        <w:pStyle w:val="Heading4"/>
        <w:ind w:left="1080"/>
      </w:pPr>
      <w:r w:rsidRPr="0074538E">
        <w:t>Like a trumpet - 58:1</w:t>
      </w:r>
    </w:p>
    <w:p w:rsidR="00EA52C4" w:rsidRPr="0074538E" w:rsidRDefault="00EA52C4" w:rsidP="0074538E">
      <w:pPr>
        <w:pStyle w:val="Heading4"/>
        <w:ind w:left="1080"/>
      </w:pPr>
      <w:r w:rsidRPr="0074538E">
        <w:t>The Lord’s hand - 59:1</w:t>
      </w:r>
    </w:p>
    <w:p w:rsidR="00EA52C4" w:rsidRPr="0074538E" w:rsidRDefault="00EA52C4" w:rsidP="0074538E">
      <w:pPr>
        <w:pStyle w:val="Heading4"/>
        <w:ind w:left="1080"/>
      </w:pPr>
      <w:r w:rsidRPr="0074538E">
        <w:t>WANTED!  Intercessors - 59:1-16</w:t>
      </w:r>
    </w:p>
    <w:p w:rsidR="00EA52C4" w:rsidRPr="0074538E" w:rsidRDefault="00EA52C4" w:rsidP="0074538E">
      <w:pPr>
        <w:pStyle w:val="Heading4"/>
        <w:ind w:left="1080"/>
      </w:pPr>
      <w:r w:rsidRPr="0074538E">
        <w:t>Arise, Shine - 60:1</w:t>
      </w:r>
    </w:p>
    <w:p w:rsidR="00EA52C4" w:rsidRPr="0074538E" w:rsidRDefault="00EA52C4" w:rsidP="0074538E">
      <w:pPr>
        <w:pStyle w:val="Heading4"/>
        <w:ind w:left="1080"/>
      </w:pPr>
      <w:r w:rsidRPr="0074538E">
        <w:t>A day of total release and translation 61:1-2; LK. 4:18-21;</w:t>
      </w:r>
      <w:r w:rsidR="00B67818">
        <w:t xml:space="preserve"> </w:t>
      </w:r>
      <w:r w:rsidRPr="0074538E">
        <w:t>21:28,36</w:t>
      </w:r>
    </w:p>
    <w:p w:rsidR="00EA52C4" w:rsidRPr="0074538E" w:rsidRDefault="00EA52C4" w:rsidP="0074538E">
      <w:pPr>
        <w:pStyle w:val="Heading4"/>
        <w:ind w:left="1080"/>
      </w:pPr>
      <w:r w:rsidRPr="0074538E">
        <w:t>Day of vengeance and tribulation</w:t>
      </w:r>
      <w:r w:rsidR="00B67818">
        <w:t xml:space="preserve"> </w:t>
      </w:r>
      <w:r w:rsidRPr="0074538E">
        <w:t>61:2;</w:t>
      </w:r>
      <w:r w:rsidR="00B67818">
        <w:t xml:space="preserve"> 34:8; LK. 4:20; Rev. 3:16; 4:1</w:t>
      </w:r>
      <w:r w:rsidRPr="0074538E">
        <w:t>; 19:21</w:t>
      </w:r>
    </w:p>
    <w:p w:rsidR="00EA52C4" w:rsidRPr="0074538E" w:rsidRDefault="00EA52C4" w:rsidP="0074538E">
      <w:pPr>
        <w:pStyle w:val="Heading4"/>
        <w:ind w:left="1080"/>
      </w:pPr>
      <w:r w:rsidRPr="0074538E">
        <w:t>A day of restoration, rapture, and reward 61:3-11; LK. 21:37; Matt. 24:30</w:t>
      </w:r>
    </w:p>
    <w:p w:rsidR="00EA52C4" w:rsidRPr="0074538E" w:rsidRDefault="00EA52C4" w:rsidP="0074538E">
      <w:pPr>
        <w:pStyle w:val="Heading4"/>
        <w:ind w:left="1080"/>
      </w:pPr>
      <w:r w:rsidRPr="0074538E">
        <w:t>A lamp that burns - 62:1</w:t>
      </w:r>
    </w:p>
    <w:p w:rsidR="00EA52C4" w:rsidRPr="0074538E" w:rsidRDefault="00EA52C4" w:rsidP="0074538E">
      <w:pPr>
        <w:pStyle w:val="Heading4"/>
        <w:ind w:left="1080"/>
      </w:pPr>
      <w:r w:rsidRPr="0074538E">
        <w:t>Christ’s power to save - 63:1-6</w:t>
      </w:r>
    </w:p>
    <w:p w:rsidR="00EA52C4" w:rsidRPr="0074538E" w:rsidRDefault="00EA52C4" w:rsidP="0074538E">
      <w:pPr>
        <w:pStyle w:val="Heading4"/>
        <w:ind w:left="1080"/>
      </w:pPr>
      <w:r w:rsidRPr="0074538E">
        <w:t>Longing for Jesus - 64:1-12</w:t>
      </w:r>
    </w:p>
    <w:p w:rsidR="00EA52C4" w:rsidRPr="0074538E" w:rsidRDefault="00EA52C4" w:rsidP="0074538E">
      <w:pPr>
        <w:pStyle w:val="Heading4"/>
        <w:ind w:left="1080"/>
      </w:pPr>
      <w:r w:rsidRPr="0074538E">
        <w:t>New creation - 65:17-25</w:t>
      </w:r>
    </w:p>
    <w:p w:rsidR="00EA52C4" w:rsidRPr="0074538E" w:rsidRDefault="00EA52C4" w:rsidP="0074538E">
      <w:pPr>
        <w:pStyle w:val="Heading4"/>
        <w:ind w:left="1080"/>
      </w:pPr>
      <w:r w:rsidRPr="0074538E">
        <w:t xml:space="preserve">Thus </w:t>
      </w:r>
      <w:proofErr w:type="spellStart"/>
      <w:r w:rsidRPr="0074538E">
        <w:t>saith</w:t>
      </w:r>
      <w:proofErr w:type="spellEnd"/>
      <w:r w:rsidRPr="0074538E">
        <w:t xml:space="preserve"> the Lord - 66:1-8</w:t>
      </w:r>
    </w:p>
    <w:p w:rsidR="00EA52C4" w:rsidRPr="0074538E" w:rsidRDefault="00EA52C4" w:rsidP="0074538E">
      <w:pPr>
        <w:pStyle w:val="Heading4"/>
        <w:ind w:left="1080"/>
      </w:pPr>
      <w:r w:rsidRPr="0074538E">
        <w:t>“tremble at My word” - 66:2,5</w:t>
      </w:r>
    </w:p>
    <w:p w:rsidR="00EA52C4" w:rsidRPr="0074538E" w:rsidRDefault="00EA52C4" w:rsidP="0074538E">
      <w:pPr>
        <w:pStyle w:val="Heading4"/>
        <w:ind w:left="1080"/>
      </w:pPr>
      <w:r w:rsidRPr="0074538E">
        <w:t>“so will I comfort you” - 66:13</w:t>
      </w:r>
    </w:p>
    <w:p w:rsidR="002B5F87" w:rsidRPr="0074538E" w:rsidRDefault="002B5F87" w:rsidP="00E97579"/>
    <w:p w:rsidR="00B67818" w:rsidRDefault="00B67818" w:rsidP="00E97579">
      <w:pPr>
        <w:rPr>
          <w:sz w:val="48"/>
          <w:szCs w:val="48"/>
        </w:rPr>
      </w:pPr>
      <w:bookmarkStart w:id="16" w:name="_Toc243918855"/>
      <w:r>
        <w:br w:type="page"/>
      </w:r>
    </w:p>
    <w:p w:rsidR="002E130D" w:rsidRPr="00D33BCC" w:rsidRDefault="002E130D" w:rsidP="002E130D">
      <w:pPr>
        <w:pStyle w:val="Heading1"/>
      </w:pPr>
      <w:r w:rsidRPr="00D33BCC">
        <w:lastRenderedPageBreak/>
        <w:t>Obadiah</w:t>
      </w:r>
      <w:bookmarkEnd w:id="16"/>
    </w:p>
    <w:p w:rsidR="00125556" w:rsidRDefault="00125556" w:rsidP="00125556">
      <w:pPr>
        <w:pStyle w:val="Heading2"/>
        <w:numPr>
          <w:ilvl w:val="0"/>
          <w:numId w:val="0"/>
        </w:numPr>
        <w:ind w:left="360"/>
      </w:pPr>
      <w:bookmarkStart w:id="17" w:name="OLE_LINK1"/>
      <w:bookmarkStart w:id="18" w:name="OLE_LINK2"/>
    </w:p>
    <w:p w:rsidR="00B67818" w:rsidRDefault="00125556" w:rsidP="003328BD">
      <w:pPr>
        <w:pStyle w:val="Heading2"/>
        <w:numPr>
          <w:ilvl w:val="0"/>
          <w:numId w:val="29"/>
        </w:numPr>
      </w:pPr>
      <w:r>
        <w:t>Keys to Understanding the Prophecy</w:t>
      </w:r>
    </w:p>
    <w:bookmarkEnd w:id="17"/>
    <w:bookmarkEnd w:id="18"/>
    <w:p w:rsidR="00125556" w:rsidRPr="00125556" w:rsidRDefault="00125556" w:rsidP="00125556">
      <w:pPr>
        <w:pStyle w:val="Heading3"/>
        <w:numPr>
          <w:ilvl w:val="0"/>
          <w:numId w:val="0"/>
        </w:numPr>
        <w:ind w:left="360"/>
      </w:pPr>
    </w:p>
    <w:p w:rsidR="00125556" w:rsidRDefault="00B67818" w:rsidP="003328BD">
      <w:pPr>
        <w:pStyle w:val="Heading3"/>
        <w:numPr>
          <w:ilvl w:val="0"/>
          <w:numId w:val="30"/>
        </w:numPr>
        <w:ind w:left="0" w:firstLine="360"/>
      </w:pPr>
      <w:r w:rsidRPr="00125556">
        <w:rPr>
          <w:b/>
        </w:rPr>
        <w:t>The Prophet Obadiah.</w:t>
      </w:r>
      <w:r>
        <w:t xml:space="preserve"> </w:t>
      </w:r>
      <w:r w:rsidR="002E130D" w:rsidRPr="00D33BCC">
        <w:t>“The bond servant and worshipper of Jehovah</w:t>
      </w:r>
      <w:r w:rsidR="00734D8F">
        <w:t>.</w:t>
      </w:r>
      <w:r w:rsidR="002E130D" w:rsidRPr="00D33BCC">
        <w:t>”</w:t>
      </w:r>
      <w:r>
        <w:t xml:space="preserve"> </w:t>
      </w:r>
      <w:r w:rsidR="00734D8F">
        <w:t xml:space="preserve">Obadiah is the name of several different men in the Bible and absolute details of the life of this author and prophet Obadiah are very scarce. What little we know for sure of this prophet, we gather from this short book of prophecy—it is the shortest book of the O.T. </w:t>
      </w:r>
      <w:r w:rsidR="00125556">
        <w:t>Although it is impossible to know for sure, i</w:t>
      </w:r>
      <w:r w:rsidR="00734D8F">
        <w:t>t</w:t>
      </w:r>
      <w:r w:rsidR="00125556">
        <w:t xml:space="preserve"> is popularized by Jewish historians </w:t>
      </w:r>
      <w:r w:rsidR="00734D8F">
        <w:t xml:space="preserve">that the </w:t>
      </w:r>
      <w:r w:rsidR="00125556">
        <w:t>Obadiah</w:t>
      </w:r>
      <w:r w:rsidR="00734D8F">
        <w:t xml:space="preserve"> of this book is the same </w:t>
      </w:r>
      <w:r w:rsidR="00125556">
        <w:t xml:space="preserve">man </w:t>
      </w:r>
      <w:r w:rsidR="00734D8F">
        <w:t xml:space="preserve">that hid the prophets in </w:t>
      </w:r>
      <w:r w:rsidR="00125556">
        <w:t xml:space="preserve">Ahab, Jezebel and Elijah’s time. </w:t>
      </w:r>
      <w:r w:rsidR="00E0229B">
        <w:t xml:space="preserve">Jewish historians also speculate that Obadiah was a convert out of Edom and that God chose this converted </w:t>
      </w:r>
      <w:proofErr w:type="spellStart"/>
      <w:r w:rsidR="00E0229B">
        <w:t>Idumeaite</w:t>
      </w:r>
      <w:proofErr w:type="spellEnd"/>
      <w:r w:rsidR="00E0229B">
        <w:t xml:space="preserve"> to be a testimony and witness to Edom.</w:t>
      </w:r>
    </w:p>
    <w:p w:rsidR="00E0229B" w:rsidRPr="00125556" w:rsidRDefault="00E0229B" w:rsidP="00E0229B"/>
    <w:p w:rsidR="00E0229B" w:rsidRDefault="00E0229B" w:rsidP="003328BD">
      <w:pPr>
        <w:pStyle w:val="Heading3"/>
        <w:numPr>
          <w:ilvl w:val="0"/>
          <w:numId w:val="30"/>
        </w:numPr>
        <w:ind w:left="0" w:firstLine="360"/>
      </w:pPr>
      <w:r w:rsidRPr="00125556">
        <w:rPr>
          <w:b/>
        </w:rPr>
        <w:t>The Vision of Obadiah.</w:t>
      </w:r>
      <w:r>
        <w:t xml:space="preserve"> Obadiah’s prophecy is a description of what he saw and heard. </w:t>
      </w:r>
      <w:r w:rsidR="00312F17">
        <w:t>His</w:t>
      </w:r>
      <w:r w:rsidRPr="00D33BCC">
        <w:t xml:space="preserve"> vision </w:t>
      </w:r>
      <w:r w:rsidR="00312F17">
        <w:t xml:space="preserve">is created and compelled by </w:t>
      </w:r>
      <w:r w:rsidRPr="00125556">
        <w:rPr>
          <w:b/>
          <w:u w:val="single"/>
        </w:rPr>
        <w:t>God</w:t>
      </w:r>
      <w:r w:rsidR="00312F17">
        <w:rPr>
          <w:b/>
          <w:u w:val="single"/>
        </w:rPr>
        <w:t>’s</w:t>
      </w:r>
      <w:r w:rsidRPr="00125556">
        <w:rPr>
          <w:b/>
          <w:u w:val="single"/>
        </w:rPr>
        <w:t xml:space="preserve"> </w:t>
      </w:r>
      <w:r w:rsidR="00312F17">
        <w:rPr>
          <w:b/>
          <w:u w:val="single"/>
        </w:rPr>
        <w:t>revelation of</w:t>
      </w:r>
      <w:r w:rsidRPr="00125556">
        <w:rPr>
          <w:b/>
          <w:u w:val="single"/>
        </w:rPr>
        <w:t xml:space="preserve"> His eternal purpose.</w:t>
      </w:r>
      <w:r>
        <w:t xml:space="preserve"> </w:t>
      </w:r>
    </w:p>
    <w:p w:rsidR="00125556" w:rsidRDefault="00125556" w:rsidP="00125556">
      <w:pPr>
        <w:pStyle w:val="Heading3"/>
        <w:numPr>
          <w:ilvl w:val="0"/>
          <w:numId w:val="0"/>
        </w:numPr>
        <w:ind w:left="360"/>
      </w:pPr>
    </w:p>
    <w:p w:rsidR="00E0229B" w:rsidRPr="00E0229B" w:rsidRDefault="00125556" w:rsidP="003328BD">
      <w:pPr>
        <w:pStyle w:val="Heading3"/>
        <w:numPr>
          <w:ilvl w:val="0"/>
          <w:numId w:val="30"/>
        </w:numPr>
        <w:ind w:left="0" w:firstLine="360"/>
      </w:pPr>
      <w:r w:rsidRPr="00125556">
        <w:rPr>
          <w:b/>
        </w:rPr>
        <w:t>Edom</w:t>
      </w:r>
      <w:r>
        <w:t xml:space="preserve">. </w:t>
      </w:r>
      <w:r w:rsidR="00CC65A9">
        <w:t xml:space="preserve">Obadiah’s prophecy is directed towards Edom, the land of Esau’s descendants. Esau was Jacob’s elder brother and the </w:t>
      </w:r>
      <w:proofErr w:type="spellStart"/>
      <w:r w:rsidR="00F8031B" w:rsidRPr="00F8031B">
        <w:rPr>
          <w:i/>
        </w:rPr>
        <w:t>Edomites</w:t>
      </w:r>
      <w:proofErr w:type="spellEnd"/>
      <w:r w:rsidR="00F8031B">
        <w:t xml:space="preserve"> or </w:t>
      </w:r>
      <w:proofErr w:type="spellStart"/>
      <w:r w:rsidR="00CC65A9" w:rsidRPr="00F8031B">
        <w:rPr>
          <w:i/>
        </w:rPr>
        <w:t>Idumeaites</w:t>
      </w:r>
      <w:proofErr w:type="spellEnd"/>
      <w:r w:rsidR="00CC65A9">
        <w:t xml:space="preserve"> as relatives should </w:t>
      </w:r>
      <w:r w:rsidR="00E0229B">
        <w:t>have</w:t>
      </w:r>
      <w:r w:rsidR="00CC65A9">
        <w:t xml:space="preserve"> shown some level of loyalty to Israel,</w:t>
      </w:r>
      <w:r w:rsidR="00E0229B">
        <w:t xml:space="preserve"> (Deut. 23:7)</w:t>
      </w:r>
      <w:r w:rsidR="00CC65A9">
        <w:t xml:space="preserve"> but they were traitorous </w:t>
      </w:r>
      <w:r w:rsidR="00E0229B">
        <w:t xml:space="preserve">instead in their agreement with Nebuchadnezzar. The harshness of Obadiah’s prophecy concerning Edom is due to their mistreatment of Israel. </w:t>
      </w:r>
      <w:r w:rsidR="00E0229B" w:rsidRPr="00E0229B">
        <w:t xml:space="preserve">The chief capital of Edom was Petra, or </w:t>
      </w:r>
      <w:proofErr w:type="spellStart"/>
      <w:r w:rsidR="00E0229B" w:rsidRPr="00E0229B">
        <w:t>Sela</w:t>
      </w:r>
      <w:proofErr w:type="spellEnd"/>
      <w:r w:rsidR="00E0229B" w:rsidRPr="00E0229B">
        <w:t xml:space="preserve">, that is, </w:t>
      </w:r>
      <w:r w:rsidR="00E0229B" w:rsidRPr="00E0229B">
        <w:rPr>
          <w:i/>
        </w:rPr>
        <w:t>the rock</w:t>
      </w:r>
      <w:r w:rsidR="00E0229B" w:rsidRPr="00E0229B">
        <w:t>, because it was excavated in part from a mountain.</w:t>
      </w:r>
      <w:r w:rsidR="00E0229B">
        <w:t xml:space="preserve"> (v.3)</w:t>
      </w:r>
    </w:p>
    <w:p w:rsidR="002E130D" w:rsidRPr="00D33BCC" w:rsidRDefault="002E130D" w:rsidP="002E130D">
      <w:pPr>
        <w:widowControl w:val="0"/>
        <w:tabs>
          <w:tab w:val="left" w:pos="720"/>
          <w:tab w:val="left" w:pos="1440"/>
          <w:tab w:val="left" w:pos="2160"/>
          <w:tab w:val="left" w:pos="2880"/>
          <w:tab w:val="left" w:pos="3600"/>
          <w:tab w:val="left" w:pos="4320"/>
        </w:tabs>
      </w:pPr>
    </w:p>
    <w:p w:rsidR="00F8031B" w:rsidRDefault="00F8031B" w:rsidP="00F8031B">
      <w:pPr>
        <w:pStyle w:val="Heading2"/>
      </w:pPr>
      <w:r>
        <w:t>Outline of the Prophecy</w:t>
      </w:r>
    </w:p>
    <w:p w:rsidR="00F8031B" w:rsidRDefault="00F8031B" w:rsidP="00F8031B">
      <w:pPr>
        <w:pStyle w:val="Heading2"/>
        <w:numPr>
          <w:ilvl w:val="0"/>
          <w:numId w:val="0"/>
        </w:numPr>
        <w:ind w:left="360"/>
      </w:pPr>
    </w:p>
    <w:p w:rsidR="002E130D" w:rsidRPr="00D33BCC" w:rsidRDefault="00834DE0" w:rsidP="003328BD">
      <w:pPr>
        <w:pStyle w:val="Heading3"/>
        <w:numPr>
          <w:ilvl w:val="0"/>
          <w:numId w:val="31"/>
        </w:numPr>
        <w:ind w:left="0" w:firstLine="360"/>
      </w:pPr>
      <w:r>
        <w:rPr>
          <w:b/>
        </w:rPr>
        <w:t xml:space="preserve">A Revelation Concerning Edom, </w:t>
      </w:r>
      <w:r w:rsidR="000543E6">
        <w:rPr>
          <w:b/>
        </w:rPr>
        <w:t>vs.1-16</w:t>
      </w:r>
      <w:r w:rsidR="00F8031B" w:rsidRPr="00F8031B">
        <w:rPr>
          <w:b/>
        </w:rPr>
        <w:t>.</w:t>
      </w:r>
      <w:r w:rsidR="00F8031B">
        <w:t xml:space="preserve">  See also:</w:t>
      </w:r>
      <w:r w:rsidR="00B67818">
        <w:t xml:space="preserve"> </w:t>
      </w:r>
      <w:r w:rsidR="002E130D" w:rsidRPr="00D33BCC">
        <w:t>Jer. 49:7-22</w:t>
      </w:r>
      <w:r w:rsidR="00B67818">
        <w:t xml:space="preserve">; </w:t>
      </w:r>
      <w:r w:rsidR="00F8031B">
        <w:t>Ez</w:t>
      </w:r>
      <w:r w:rsidR="002E130D" w:rsidRPr="00D33BCC">
        <w:t>. 25:12-19</w:t>
      </w:r>
      <w:r w:rsidR="00F8031B">
        <w:t xml:space="preserve">; </w:t>
      </w:r>
      <w:r w:rsidR="002E130D" w:rsidRPr="00D33BCC">
        <w:t xml:space="preserve">35:1-15; </w:t>
      </w:r>
      <w:r w:rsidR="00F8031B">
        <w:t>36:1-7</w:t>
      </w:r>
      <w:r w:rsidR="00B67818">
        <w:t xml:space="preserve">; </w:t>
      </w:r>
      <w:r w:rsidR="002E130D" w:rsidRPr="00D33BCC">
        <w:t>Joel 3:19</w:t>
      </w:r>
      <w:r w:rsidR="00B67818">
        <w:t xml:space="preserve">; Amos 1:11,12; </w:t>
      </w:r>
      <w:r w:rsidR="002E130D" w:rsidRPr="00D33BCC">
        <w:t>Psa. 137:7</w:t>
      </w:r>
      <w:r w:rsidR="006E0445">
        <w:t>;</w:t>
      </w:r>
      <w:r w:rsidR="006E0445" w:rsidRPr="006E0445">
        <w:t xml:space="preserve"> </w:t>
      </w:r>
      <w:r w:rsidR="006E0445" w:rsidRPr="00D33BCC">
        <w:t>Gen. 36:8,9</w:t>
      </w:r>
      <w:r w:rsidR="00F8031B">
        <w:t>.</w:t>
      </w:r>
    </w:p>
    <w:p w:rsidR="002E130D" w:rsidRPr="00D33BCC" w:rsidRDefault="002E130D" w:rsidP="002E130D">
      <w:pPr>
        <w:widowControl w:val="0"/>
        <w:tabs>
          <w:tab w:val="left" w:pos="720"/>
          <w:tab w:val="left" w:pos="1440"/>
          <w:tab w:val="left" w:pos="2160"/>
          <w:tab w:val="left" w:pos="2880"/>
          <w:tab w:val="left" w:pos="3600"/>
          <w:tab w:val="left" w:pos="4320"/>
        </w:tabs>
      </w:pPr>
    </w:p>
    <w:p w:rsidR="00312F17" w:rsidRPr="00D33BCC" w:rsidRDefault="00312F17" w:rsidP="003328BD">
      <w:pPr>
        <w:pStyle w:val="Heading4"/>
        <w:numPr>
          <w:ilvl w:val="0"/>
          <w:numId w:val="32"/>
        </w:numPr>
        <w:tabs>
          <w:tab w:val="left" w:pos="1080"/>
        </w:tabs>
        <w:ind w:left="0" w:firstLine="720"/>
      </w:pPr>
      <w:r w:rsidRPr="00D33BCC">
        <w:t xml:space="preserve">The </w:t>
      </w:r>
      <w:proofErr w:type="spellStart"/>
      <w:r w:rsidRPr="00D33BCC">
        <w:t>Edomites</w:t>
      </w:r>
      <w:proofErr w:type="spellEnd"/>
      <w:r w:rsidRPr="00D33BCC">
        <w:t xml:space="preserve"> were Esau</w:t>
      </w:r>
      <w:r>
        <w:t>’s descendants</w:t>
      </w:r>
      <w:r w:rsidRPr="00D33BCC">
        <w:t>.</w:t>
      </w:r>
      <w:r>
        <w:t xml:space="preserve"> Edom was ruled by d</w:t>
      </w:r>
      <w:r w:rsidRPr="00D33BCC">
        <w:t xml:space="preserve">ukes and kings </w:t>
      </w:r>
      <w:r>
        <w:t>in</w:t>
      </w:r>
      <w:r w:rsidRPr="00D33BCC">
        <w:t xml:space="preserve"> the </w:t>
      </w:r>
      <w:r>
        <w:t>OT (</w:t>
      </w:r>
      <w:r w:rsidRPr="00D33BCC">
        <w:t>Gen. 36:15-30; 40-43; 36:31-39</w:t>
      </w:r>
      <w:r>
        <w:t xml:space="preserve">) and produced the </w:t>
      </w:r>
      <w:proofErr w:type="spellStart"/>
      <w:r w:rsidRPr="00D33BCC">
        <w:t>Herods</w:t>
      </w:r>
      <w:proofErr w:type="spellEnd"/>
      <w:r w:rsidRPr="00D33BCC">
        <w:t xml:space="preserve"> of the </w:t>
      </w:r>
      <w:r>
        <w:t>NT.</w:t>
      </w:r>
    </w:p>
    <w:p w:rsidR="00312F17" w:rsidRDefault="00312F17" w:rsidP="003328BD">
      <w:pPr>
        <w:pStyle w:val="ListParagraph"/>
        <w:widowControl w:val="0"/>
        <w:numPr>
          <w:ilvl w:val="0"/>
          <w:numId w:val="17"/>
        </w:numPr>
        <w:tabs>
          <w:tab w:val="left" w:pos="720"/>
          <w:tab w:val="left" w:pos="1440"/>
          <w:tab w:val="left" w:pos="2160"/>
          <w:tab w:val="left" w:pos="2880"/>
          <w:tab w:val="left" w:pos="3600"/>
          <w:tab w:val="left" w:pos="4320"/>
        </w:tabs>
      </w:pPr>
      <w:r w:rsidRPr="00D33BCC">
        <w:t>Herod the Great</w:t>
      </w:r>
      <w:r>
        <w:t xml:space="preserve"> </w:t>
      </w:r>
      <w:r>
        <w:tab/>
      </w:r>
      <w:r>
        <w:tab/>
      </w:r>
      <w:r>
        <w:tab/>
        <w:t xml:space="preserve">Matt. 2:1-22; </w:t>
      </w:r>
      <w:r w:rsidRPr="00D33BCC">
        <w:t>Luke 1:5</w:t>
      </w:r>
    </w:p>
    <w:p w:rsidR="00312F17" w:rsidRDefault="00312F17" w:rsidP="003328BD">
      <w:pPr>
        <w:pStyle w:val="ListParagraph"/>
        <w:widowControl w:val="0"/>
        <w:numPr>
          <w:ilvl w:val="0"/>
          <w:numId w:val="17"/>
        </w:numPr>
        <w:tabs>
          <w:tab w:val="left" w:pos="720"/>
          <w:tab w:val="left" w:pos="1440"/>
          <w:tab w:val="left" w:pos="2160"/>
          <w:tab w:val="left" w:pos="2880"/>
          <w:tab w:val="left" w:pos="3600"/>
          <w:tab w:val="left" w:pos="4320"/>
        </w:tabs>
      </w:pPr>
      <w:r w:rsidRPr="00D33BCC">
        <w:t>Herod Antipas (Herod the Tetrarch)</w:t>
      </w:r>
      <w:r>
        <w:t xml:space="preserve"> </w:t>
      </w:r>
      <w:r>
        <w:tab/>
        <w:t xml:space="preserve">Matt. 14:1,3; </w:t>
      </w:r>
      <w:r w:rsidRPr="00D33BCC">
        <w:t>Mark 6:14; 8:15</w:t>
      </w:r>
      <w:r>
        <w:t>; Luke 3:1,19</w:t>
      </w:r>
    </w:p>
    <w:p w:rsidR="00312F17" w:rsidRDefault="00312F17" w:rsidP="003328BD">
      <w:pPr>
        <w:pStyle w:val="ListParagraph"/>
        <w:widowControl w:val="0"/>
        <w:numPr>
          <w:ilvl w:val="1"/>
          <w:numId w:val="17"/>
        </w:numPr>
        <w:tabs>
          <w:tab w:val="left" w:pos="720"/>
          <w:tab w:val="left" w:pos="1440"/>
          <w:tab w:val="left" w:pos="2160"/>
          <w:tab w:val="left" w:pos="2880"/>
          <w:tab w:val="left" w:pos="3600"/>
          <w:tab w:val="left" w:pos="4320"/>
        </w:tabs>
      </w:pPr>
      <w:r w:rsidRPr="00D33BCC">
        <w:t>Christ always prevails</w:t>
      </w:r>
      <w:r>
        <w:t xml:space="preserve"> (</w:t>
      </w:r>
      <w:r w:rsidRPr="00D33BCC">
        <w:t xml:space="preserve">Obad. 1-2; 8-10, </w:t>
      </w:r>
      <w:r w:rsidRPr="000543E6">
        <w:rPr>
          <w:b/>
          <w:u w:val="single"/>
        </w:rPr>
        <w:t>15</w:t>
      </w:r>
      <w:r>
        <w:t xml:space="preserve">-19,21; </w:t>
      </w:r>
      <w:r w:rsidRPr="00D33BCC">
        <w:t>Luke 13:31,32</w:t>
      </w:r>
      <w:r>
        <w:t>)</w:t>
      </w:r>
    </w:p>
    <w:p w:rsidR="00312F17" w:rsidRDefault="00312F17" w:rsidP="003328BD">
      <w:pPr>
        <w:pStyle w:val="ListParagraph"/>
        <w:widowControl w:val="0"/>
        <w:numPr>
          <w:ilvl w:val="0"/>
          <w:numId w:val="17"/>
        </w:numPr>
        <w:tabs>
          <w:tab w:val="left" w:pos="720"/>
          <w:tab w:val="left" w:pos="1440"/>
          <w:tab w:val="left" w:pos="2160"/>
          <w:tab w:val="left" w:pos="2880"/>
          <w:tab w:val="left" w:pos="3600"/>
          <w:tab w:val="left" w:pos="4320"/>
        </w:tabs>
      </w:pPr>
      <w:r w:rsidRPr="00D33BCC">
        <w:t>Herod Agrippa I</w:t>
      </w:r>
      <w:r>
        <w:t xml:space="preserve"> </w:t>
      </w:r>
      <w:r>
        <w:tab/>
      </w:r>
      <w:r>
        <w:tab/>
      </w:r>
      <w:r>
        <w:tab/>
      </w:r>
      <w:r w:rsidRPr="00D33BCC">
        <w:t>Acts 12:1,20; 23:35</w:t>
      </w:r>
    </w:p>
    <w:p w:rsidR="00312F17" w:rsidRPr="00D33BCC" w:rsidRDefault="00312F17" w:rsidP="003328BD">
      <w:pPr>
        <w:pStyle w:val="ListParagraph"/>
        <w:widowControl w:val="0"/>
        <w:numPr>
          <w:ilvl w:val="0"/>
          <w:numId w:val="17"/>
        </w:numPr>
        <w:tabs>
          <w:tab w:val="left" w:pos="720"/>
          <w:tab w:val="left" w:pos="1440"/>
          <w:tab w:val="left" w:pos="2160"/>
          <w:tab w:val="left" w:pos="2880"/>
          <w:tab w:val="left" w:pos="3600"/>
          <w:tab w:val="left" w:pos="4320"/>
        </w:tabs>
      </w:pPr>
      <w:r w:rsidRPr="00D33BCC">
        <w:t>Herod Agrippa II</w:t>
      </w:r>
      <w:r>
        <w:t xml:space="preserve"> </w:t>
      </w:r>
      <w:r>
        <w:tab/>
      </w:r>
      <w:r>
        <w:tab/>
      </w:r>
      <w:r>
        <w:tab/>
      </w:r>
      <w:r w:rsidRPr="00D33BCC">
        <w:t>Acts 25:13; 26:1,27</w:t>
      </w:r>
    </w:p>
    <w:p w:rsidR="00514735" w:rsidRDefault="00514735" w:rsidP="00514735">
      <w:pPr>
        <w:pStyle w:val="Heading4"/>
        <w:tabs>
          <w:tab w:val="left" w:pos="1080"/>
        </w:tabs>
        <w:ind w:left="720"/>
      </w:pPr>
    </w:p>
    <w:p w:rsidR="00F8031B" w:rsidRDefault="002E130D" w:rsidP="003328BD">
      <w:pPr>
        <w:pStyle w:val="Heading4"/>
        <w:numPr>
          <w:ilvl w:val="0"/>
          <w:numId w:val="32"/>
        </w:numPr>
        <w:tabs>
          <w:tab w:val="left" w:pos="1080"/>
        </w:tabs>
        <w:ind w:left="0" w:firstLine="720"/>
      </w:pPr>
      <w:r w:rsidRPr="00D33BCC">
        <w:t>Edom or Esau is a type of the flesh warring against the Spirit.</w:t>
      </w:r>
      <w:r w:rsidR="00F8031B">
        <w:t xml:space="preserve"> (Gal. 5:17; </w:t>
      </w:r>
      <w:r w:rsidRPr="00D33BCC">
        <w:t>Heb. 12:12-17</w:t>
      </w:r>
      <w:r w:rsidR="00F8031B">
        <w:t xml:space="preserve">) </w:t>
      </w:r>
      <w:r w:rsidRPr="00D33BCC">
        <w:t xml:space="preserve">Esau was called Edom </w:t>
      </w:r>
      <w:r w:rsidR="00F8031B">
        <w:t xml:space="preserve">(meaning red) </w:t>
      </w:r>
      <w:r w:rsidRPr="00D33BCC">
        <w:t>because he took of the red pottage</w:t>
      </w:r>
      <w:r w:rsidR="00F8031B">
        <w:t xml:space="preserve"> </w:t>
      </w:r>
      <w:r w:rsidRPr="00D33BCC">
        <w:t>in exchange for his birthright.</w:t>
      </w:r>
      <w:r w:rsidR="00F8031B">
        <w:t xml:space="preserve"> (</w:t>
      </w:r>
      <w:r w:rsidRPr="00D33BCC">
        <w:t>Gen. 25:21-34</w:t>
      </w:r>
      <w:r w:rsidR="006E0445">
        <w:t xml:space="preserve">; Matt. 16:26; Mark 8:36; </w:t>
      </w:r>
      <w:r w:rsidRPr="00D33BCC">
        <w:t>Luke 9:25</w:t>
      </w:r>
      <w:r w:rsidR="00F8031B">
        <w:t xml:space="preserve">) </w:t>
      </w:r>
      <w:r w:rsidRPr="00D33BCC">
        <w:t xml:space="preserve">Esau received the </w:t>
      </w:r>
      <w:r w:rsidR="00F8031B">
        <w:t xml:space="preserve">birthright by Divine providence at birth, but </w:t>
      </w:r>
      <w:r w:rsidRPr="00D33BCC">
        <w:t>Jacob rec</w:t>
      </w:r>
      <w:r w:rsidR="00F8031B">
        <w:t>eived the birthright (</w:t>
      </w:r>
      <w:r w:rsidR="00F8031B" w:rsidRPr="00D33BCC">
        <w:t>Gen. 25:23</w:t>
      </w:r>
      <w:r w:rsidR="00F8031B">
        <w:t xml:space="preserve">) and </w:t>
      </w:r>
      <w:r w:rsidR="00F8031B" w:rsidRPr="00D33BCC">
        <w:t>the blessing</w:t>
      </w:r>
      <w:r w:rsidR="00F8031B">
        <w:t xml:space="preserve"> (</w:t>
      </w:r>
      <w:r w:rsidR="00F8031B" w:rsidRPr="00D33BCC">
        <w:t>Gen. 28:3,4,10-22</w:t>
      </w:r>
      <w:r w:rsidR="00F8031B">
        <w:t>)</w:t>
      </w:r>
      <w:r w:rsidR="00F8031B" w:rsidRPr="00D33BCC">
        <w:t xml:space="preserve"> by promise.</w:t>
      </w:r>
      <w:r w:rsidR="00F8031B">
        <w:t xml:space="preserve"> </w:t>
      </w:r>
    </w:p>
    <w:p w:rsidR="00514735" w:rsidRDefault="00514735" w:rsidP="00514735">
      <w:pPr>
        <w:pStyle w:val="Heading4"/>
        <w:tabs>
          <w:tab w:val="left" w:pos="1080"/>
        </w:tabs>
        <w:ind w:left="720"/>
      </w:pPr>
    </w:p>
    <w:p w:rsidR="00514735" w:rsidRDefault="00514735">
      <w:r>
        <w:br w:type="page"/>
      </w:r>
    </w:p>
    <w:p w:rsidR="000543E6" w:rsidRDefault="002E130D" w:rsidP="000543E6">
      <w:pPr>
        <w:pStyle w:val="Heading4"/>
        <w:tabs>
          <w:tab w:val="left" w:pos="1080"/>
        </w:tabs>
        <w:ind w:firstLine="720"/>
      </w:pPr>
      <w:r w:rsidRPr="00D33BCC">
        <w:lastRenderedPageBreak/>
        <w:t>War is declared on Edom</w:t>
      </w:r>
      <w:r w:rsidR="00312F17">
        <w:t xml:space="preserve"> by </w:t>
      </w:r>
      <w:r w:rsidRPr="00D33BCC">
        <w:t>God</w:t>
      </w:r>
      <w:r w:rsidR="00312F17">
        <w:t>’s</w:t>
      </w:r>
      <w:r w:rsidRPr="00D33BCC">
        <w:t xml:space="preserve"> message to the nations to rise up against Edom in battle.</w:t>
      </w:r>
      <w:r w:rsidR="000543E6">
        <w:t xml:space="preserve"> This war is spiritually paralleled in Galatians 5:17.</w:t>
      </w:r>
    </w:p>
    <w:p w:rsidR="00312F17" w:rsidRDefault="00312F17" w:rsidP="000543E6">
      <w:pPr>
        <w:pStyle w:val="Heading4"/>
        <w:tabs>
          <w:tab w:val="left" w:pos="1080"/>
        </w:tabs>
        <w:ind w:left="360" w:hanging="360"/>
      </w:pPr>
    </w:p>
    <w:p w:rsidR="002E130D" w:rsidRPr="00D33BCC" w:rsidRDefault="000543E6" w:rsidP="000543E6">
      <w:pPr>
        <w:pStyle w:val="Heading4"/>
        <w:tabs>
          <w:tab w:val="left" w:pos="1080"/>
        </w:tabs>
        <w:ind w:left="360" w:hanging="360"/>
      </w:pPr>
      <w:r>
        <w:t>Galatians 5:17—</w:t>
      </w:r>
      <w:r w:rsidRPr="000543E6">
        <w:rPr>
          <w:i/>
        </w:rPr>
        <w:t xml:space="preserve">For the flesh </w:t>
      </w:r>
      <w:proofErr w:type="spellStart"/>
      <w:r w:rsidRPr="000543E6">
        <w:rPr>
          <w:i/>
        </w:rPr>
        <w:t>lusteth</w:t>
      </w:r>
      <w:proofErr w:type="spellEnd"/>
      <w:r w:rsidRPr="000543E6">
        <w:rPr>
          <w:i/>
        </w:rPr>
        <w:t xml:space="preserve"> against the Spirit, and the Spirit against the flesh: and these are</w:t>
      </w:r>
      <w:r w:rsidR="00312F17">
        <w:rPr>
          <w:i/>
        </w:rPr>
        <w:t xml:space="preserve"> contrary the one to the other…</w:t>
      </w:r>
    </w:p>
    <w:p w:rsidR="002E130D" w:rsidRPr="00D33BCC" w:rsidRDefault="002E130D" w:rsidP="002E130D">
      <w:pPr>
        <w:widowControl w:val="0"/>
        <w:tabs>
          <w:tab w:val="left" w:pos="720"/>
          <w:tab w:val="left" w:pos="1440"/>
          <w:tab w:val="left" w:pos="2160"/>
          <w:tab w:val="left" w:pos="2880"/>
          <w:tab w:val="left" w:pos="3600"/>
          <w:tab w:val="left" w:pos="4320"/>
        </w:tabs>
      </w:pPr>
    </w:p>
    <w:p w:rsidR="0018382A" w:rsidRDefault="002E130D" w:rsidP="0018382A">
      <w:pPr>
        <w:pStyle w:val="Heading4"/>
        <w:tabs>
          <w:tab w:val="left" w:pos="1080"/>
        </w:tabs>
        <w:ind w:firstLine="720"/>
      </w:pPr>
      <w:r w:rsidRPr="00D33BCC">
        <w:t>The nations despise Edom’s military strength</w:t>
      </w:r>
      <w:r w:rsidR="00312F17">
        <w:t xml:space="preserve"> and neither the </w:t>
      </w:r>
      <w:r w:rsidRPr="00D33BCC">
        <w:t xml:space="preserve">understanding of their counselors </w:t>
      </w:r>
      <w:r w:rsidR="00312F17">
        <w:t>or</w:t>
      </w:r>
      <w:r w:rsidRPr="00D33BCC">
        <w:t xml:space="preserve"> the courage of their soldiers shall help them.</w:t>
      </w:r>
      <w:r w:rsidR="00CB332C" w:rsidRPr="00D33BCC">
        <w:t xml:space="preserve"> </w:t>
      </w:r>
      <w:r w:rsidRPr="00D33BCC">
        <w:t>They have become as wome</w:t>
      </w:r>
      <w:r w:rsidR="00312F17">
        <w:t xml:space="preserve">n in battle as spoken of Babylon in Jeremiah 51:30. </w:t>
      </w:r>
      <w:r w:rsidRPr="00D33BCC">
        <w:t>Edom shall be humiliated</w:t>
      </w:r>
      <w:r w:rsidR="00CB332C">
        <w:t xml:space="preserve"> </w:t>
      </w:r>
      <w:r w:rsidR="0018382A">
        <w:t>(vs.</w:t>
      </w:r>
      <w:r w:rsidRPr="00D33BCC">
        <w:t xml:space="preserve"> 1-10</w:t>
      </w:r>
      <w:r w:rsidR="0018382A">
        <w:t xml:space="preserve">) and </w:t>
      </w:r>
      <w:r w:rsidRPr="00D33BCC">
        <w:t>deserted by her friends and allies</w:t>
      </w:r>
      <w:r w:rsidR="00CB332C">
        <w:t xml:space="preserve"> </w:t>
      </w:r>
      <w:r w:rsidR="0018382A">
        <w:t>(vs.</w:t>
      </w:r>
      <w:r w:rsidRPr="00D33BCC">
        <w:t xml:space="preserve"> 1, 7</w:t>
      </w:r>
      <w:r w:rsidR="0018382A">
        <w:t xml:space="preserve">). </w:t>
      </w:r>
      <w:r w:rsidRPr="00D33BCC">
        <w:t>Edom’s sins brought</w:t>
      </w:r>
      <w:r w:rsidR="0018382A">
        <w:t xml:space="preserve"> her</w:t>
      </w:r>
      <w:r w:rsidRPr="00D33BCC">
        <w:t xml:space="preserve"> </w:t>
      </w:r>
      <w:r w:rsidR="00C86ECF">
        <w:t xml:space="preserve">this </w:t>
      </w:r>
      <w:r w:rsidRPr="00D33BCC">
        <w:t>disaster</w:t>
      </w:r>
      <w:r w:rsidR="0018382A">
        <w:t>.</w:t>
      </w:r>
    </w:p>
    <w:p w:rsidR="00514735" w:rsidRDefault="00514735" w:rsidP="00514735">
      <w:pPr>
        <w:pStyle w:val="Heading4"/>
        <w:tabs>
          <w:tab w:val="left" w:pos="1080"/>
        </w:tabs>
        <w:ind w:left="720"/>
      </w:pPr>
    </w:p>
    <w:p w:rsidR="002E130D" w:rsidRPr="00D33BCC" w:rsidRDefault="0018382A" w:rsidP="0018382A">
      <w:pPr>
        <w:pStyle w:val="Heading4"/>
        <w:tabs>
          <w:tab w:val="left" w:pos="1080"/>
        </w:tabs>
        <w:ind w:firstLine="720"/>
      </w:pPr>
      <w:r>
        <w:t>Edom’s p</w:t>
      </w:r>
      <w:r w:rsidR="002E130D" w:rsidRPr="00D33BCC">
        <w:t>ride</w:t>
      </w:r>
      <w:r w:rsidR="00CB332C">
        <w:t xml:space="preserve"> </w:t>
      </w:r>
      <w:r>
        <w:t>(vs.</w:t>
      </w:r>
      <w:r w:rsidR="002E130D" w:rsidRPr="00D33BCC">
        <w:t xml:space="preserve"> 3, 12</w:t>
      </w:r>
      <w:r>
        <w:t xml:space="preserve">) is what made her vulnerable. Edom’s capital was carved out of a rock at Petra and gave the </w:t>
      </w:r>
      <w:proofErr w:type="spellStart"/>
      <w:r>
        <w:t>Edomites</w:t>
      </w:r>
      <w:proofErr w:type="spellEnd"/>
      <w:r>
        <w:t xml:space="preserve"> a sense of security and invincibility. Let us consider some t</w:t>
      </w:r>
      <w:r w:rsidR="002E130D" w:rsidRPr="00D33BCC">
        <w:t>he damaging effects of pride</w:t>
      </w:r>
      <w:r>
        <w:t>:</w:t>
      </w:r>
    </w:p>
    <w:p w:rsidR="0018382A" w:rsidRDefault="002E130D" w:rsidP="003328BD">
      <w:pPr>
        <w:pStyle w:val="Heading5"/>
        <w:numPr>
          <w:ilvl w:val="0"/>
          <w:numId w:val="33"/>
        </w:numPr>
      </w:pPr>
      <w:r w:rsidRPr="00D33BCC">
        <w:t>Self deception through pride of heart</w:t>
      </w:r>
      <w:r w:rsidR="00CB332C">
        <w:t xml:space="preserve"> </w:t>
      </w:r>
      <w:r w:rsidRPr="00D33BCC">
        <w:t>Vs. 3</w:t>
      </w:r>
    </w:p>
    <w:p w:rsidR="0018382A" w:rsidRDefault="002E130D" w:rsidP="003328BD">
      <w:pPr>
        <w:pStyle w:val="Heading5"/>
        <w:numPr>
          <w:ilvl w:val="0"/>
          <w:numId w:val="33"/>
        </w:numPr>
      </w:pPr>
      <w:r w:rsidRPr="00D33BCC">
        <w:t>Self exaltation through pride of heart</w:t>
      </w:r>
      <w:r w:rsidR="00CB332C">
        <w:t xml:space="preserve"> </w:t>
      </w:r>
      <w:r w:rsidRPr="00D33BCC">
        <w:t>Vs. 4</w:t>
      </w:r>
    </w:p>
    <w:p w:rsidR="0018382A" w:rsidRDefault="002E130D" w:rsidP="003328BD">
      <w:pPr>
        <w:pStyle w:val="Heading5"/>
        <w:numPr>
          <w:ilvl w:val="0"/>
          <w:numId w:val="33"/>
        </w:numPr>
      </w:pPr>
      <w:r w:rsidRPr="00D33BCC">
        <w:t>The self-made will be cut off</w:t>
      </w:r>
      <w:r w:rsidR="00CB332C">
        <w:t xml:space="preserve"> </w:t>
      </w:r>
      <w:r w:rsidR="0018382A">
        <w:t>(vs. 3-4,8-10,15-16—</w:t>
      </w:r>
      <w:r w:rsidRPr="0018382A">
        <w:rPr>
          <w:i/>
        </w:rPr>
        <w:t>Thou hast done</w:t>
      </w:r>
      <w:r w:rsidR="0018382A">
        <w:t xml:space="preserve">; </w:t>
      </w:r>
      <w:r w:rsidRPr="00D33BCC">
        <w:t>8-19</w:t>
      </w:r>
    </w:p>
    <w:p w:rsidR="0018382A" w:rsidRDefault="0018382A" w:rsidP="003328BD">
      <w:pPr>
        <w:pStyle w:val="Heading5"/>
        <w:numPr>
          <w:ilvl w:val="0"/>
          <w:numId w:val="33"/>
        </w:numPr>
      </w:pPr>
      <w:r>
        <w:t>Pride gave Edom</w:t>
      </w:r>
      <w:r w:rsidR="002E130D" w:rsidRPr="00D33BCC">
        <w:t xml:space="preserve"> </w:t>
      </w:r>
      <w:r>
        <w:t xml:space="preserve">false </w:t>
      </w:r>
      <w:r w:rsidR="002E130D" w:rsidRPr="00D33BCC">
        <w:t xml:space="preserve">confidence in her </w:t>
      </w:r>
      <w:r>
        <w:t>own</w:t>
      </w:r>
      <w:r w:rsidR="002E130D" w:rsidRPr="00D33BCC">
        <w:t xml:space="preserve"> security</w:t>
      </w:r>
      <w:r>
        <w:t>. v</w:t>
      </w:r>
      <w:r w:rsidR="002E130D" w:rsidRPr="00D33BCC">
        <w:t>s. 3 “Who shall bring me down”</w:t>
      </w:r>
    </w:p>
    <w:p w:rsidR="0018382A" w:rsidRDefault="002E130D" w:rsidP="003328BD">
      <w:pPr>
        <w:pStyle w:val="Heading5"/>
        <w:numPr>
          <w:ilvl w:val="0"/>
          <w:numId w:val="33"/>
        </w:numPr>
      </w:pPr>
      <w:r w:rsidRPr="00D33BCC">
        <w:t>Pride caused her to underestimate the power of God’s retribution</w:t>
      </w:r>
    </w:p>
    <w:p w:rsidR="0018382A" w:rsidRDefault="002E130D" w:rsidP="003328BD">
      <w:pPr>
        <w:pStyle w:val="Heading5"/>
        <w:numPr>
          <w:ilvl w:val="0"/>
          <w:numId w:val="33"/>
        </w:numPr>
      </w:pPr>
      <w:r w:rsidRPr="00D33BCC">
        <w:t>Pride blinded her to her own sin and need to repent</w:t>
      </w:r>
      <w:r w:rsidR="00CB332C">
        <w:t xml:space="preserve"> </w:t>
      </w:r>
      <w:r w:rsidRPr="00D33BCC">
        <w:t>Vs. 3 “Who shall bring me down to the ground.”</w:t>
      </w:r>
    </w:p>
    <w:p w:rsidR="002E130D" w:rsidRDefault="002E6C86" w:rsidP="003328BD">
      <w:pPr>
        <w:pStyle w:val="Heading5"/>
        <w:numPr>
          <w:ilvl w:val="0"/>
          <w:numId w:val="33"/>
        </w:numPr>
      </w:pPr>
      <w:r>
        <w:t xml:space="preserve">There are always </w:t>
      </w:r>
      <w:r w:rsidR="002E130D" w:rsidRPr="00D33BCC">
        <w:t>chain reaction</w:t>
      </w:r>
      <w:r>
        <w:t>s to</w:t>
      </w:r>
      <w:r w:rsidR="002E130D" w:rsidRPr="00D33BCC">
        <w:t xml:space="preserve"> the sin of pride</w:t>
      </w:r>
      <w:r w:rsidR="000C1DD9">
        <w:t>:</w:t>
      </w:r>
    </w:p>
    <w:p w:rsidR="002E6C86" w:rsidRDefault="002E6C86" w:rsidP="002E6C86">
      <w:pPr>
        <w:widowControl w:val="0"/>
        <w:tabs>
          <w:tab w:val="left" w:pos="720"/>
          <w:tab w:val="left" w:pos="1440"/>
          <w:tab w:val="left" w:pos="2160"/>
          <w:tab w:val="left" w:pos="2880"/>
          <w:tab w:val="left" w:pos="3600"/>
          <w:tab w:val="left" w:pos="4320"/>
        </w:tabs>
        <w:jc w:val="center"/>
      </w:pPr>
    </w:p>
    <w:p w:rsidR="002E130D" w:rsidRDefault="002E6C86" w:rsidP="002E6C86">
      <w:pPr>
        <w:widowControl w:val="0"/>
        <w:tabs>
          <w:tab w:val="left" w:pos="720"/>
          <w:tab w:val="left" w:pos="1440"/>
          <w:tab w:val="left" w:pos="2160"/>
          <w:tab w:val="left" w:pos="2880"/>
          <w:tab w:val="left" w:pos="3600"/>
          <w:tab w:val="left" w:pos="4320"/>
        </w:tabs>
        <w:jc w:val="center"/>
      </w:pPr>
      <w:proofErr w:type="spellStart"/>
      <w:r>
        <w:t>Pride</w:t>
      </w:r>
      <w:proofErr w:type="spellEnd"/>
      <w:r>
        <w:sym w:font="Wingdings" w:char="F0E0"/>
      </w:r>
      <w:r>
        <w:t>Loose Tongue, Anger</w:t>
      </w:r>
      <w:r w:rsidR="00E97579">
        <w:t xml:space="preserve">: </w:t>
      </w:r>
      <w:r>
        <w:t xml:space="preserve">Bitterness, </w:t>
      </w:r>
      <w:r w:rsidR="002E130D" w:rsidRPr="00D33BCC">
        <w:t>Inhuman Spirit</w:t>
      </w:r>
      <w:r>
        <w:t xml:space="preserve">, </w:t>
      </w:r>
      <w:r w:rsidR="002E130D" w:rsidRPr="00D33BCC">
        <w:t>Cruel</w:t>
      </w:r>
      <w:r>
        <w:t>ty, Sadism</w:t>
      </w:r>
    </w:p>
    <w:p w:rsidR="002E6C86" w:rsidRPr="00D33BCC" w:rsidRDefault="008F6361" w:rsidP="002E130D">
      <w:pPr>
        <w:widowControl w:val="0"/>
        <w:tabs>
          <w:tab w:val="left" w:pos="720"/>
          <w:tab w:val="left" w:pos="1440"/>
          <w:tab w:val="left" w:pos="2160"/>
          <w:tab w:val="left" w:pos="2880"/>
          <w:tab w:val="left" w:pos="3600"/>
          <w:tab w:val="left" w:pos="4320"/>
        </w:tabs>
      </w:pPr>
      <w:r>
        <w:rPr>
          <w:noProof/>
        </w:rPr>
        <w:pict>
          <v:group id="_x0000_s1621" style="position:absolute;margin-left:0;margin-top:.05pt;width:243.75pt;height:18pt;z-index:251688960;mso-position-horizontal:center" coordorigin="1815,8340" coordsize="4875,360">
            <v:oval id="_x0000_s1609" style="position:absolute;left:1815;top:8370;width:615;height:330" strokeweight="4pt"/>
            <v:oval id="_x0000_s1610" style="position:absolute;left:2205;top:8370;width:615;height:330" filled="f" strokeweight="4pt"/>
            <v:oval id="_x0000_s1611" style="position:absolute;left:2610;top:8355;width:615;height:330" filled="f" strokeweight="4pt"/>
            <v:oval id="_x0000_s1612" style="position:absolute;left:2970;top:8355;width:615;height:330" filled="f" strokeweight="4pt"/>
            <v:oval id="_x0000_s1613" style="position:absolute;left:3360;top:8355;width:615;height:330" filled="f" strokeweight="4pt"/>
            <v:oval id="_x0000_s1614" style="position:absolute;left:3765;top:8340;width:615;height:330" filled="f" strokeweight="4pt"/>
            <v:oval id="_x0000_s1615" style="position:absolute;left:4125;top:8370;width:615;height:330" filled="f" strokeweight="4pt"/>
            <v:oval id="_x0000_s1616" style="position:absolute;left:4515;top:8370;width:615;height:330" filled="f" strokeweight="4pt"/>
            <v:oval id="_x0000_s1617" style="position:absolute;left:4920;top:8355;width:615;height:330" filled="f" strokeweight="4pt"/>
            <v:oval id="_x0000_s1618" style="position:absolute;left:5280;top:8355;width:615;height:330" filled="f" strokeweight="4pt"/>
            <v:oval id="_x0000_s1619" style="position:absolute;left:5670;top:8355;width:615;height:330" filled="f" strokeweight="4pt"/>
            <v:oval id="_x0000_s1620" style="position:absolute;left:6075;top:8340;width:615;height:330" filled="f" strokeweight="4pt"/>
          </v:group>
        </w:pict>
      </w:r>
    </w:p>
    <w:p w:rsidR="002E6C86" w:rsidRDefault="002E6C86" w:rsidP="002E6C86">
      <w:pPr>
        <w:pStyle w:val="Heading5"/>
        <w:numPr>
          <w:ilvl w:val="0"/>
          <w:numId w:val="0"/>
        </w:numPr>
        <w:ind w:left="1530"/>
      </w:pPr>
    </w:p>
    <w:p w:rsidR="0018382A" w:rsidRDefault="002E130D" w:rsidP="0018382A">
      <w:pPr>
        <w:pStyle w:val="Heading5"/>
      </w:pPr>
      <w:r w:rsidRPr="00D33BCC">
        <w:t>Continual violence</w:t>
      </w:r>
      <w:r w:rsidR="0018382A">
        <w:t>.</w:t>
      </w:r>
      <w:r w:rsidRPr="00D33BCC">
        <w:t xml:space="preserve"> </w:t>
      </w:r>
      <w:r w:rsidR="0018382A">
        <w:t xml:space="preserve">(vs. 10-15; </w:t>
      </w:r>
      <w:r w:rsidRPr="00D33BCC">
        <w:t>Num. 20:14-21</w:t>
      </w:r>
      <w:r w:rsidR="0018382A">
        <w:t xml:space="preserve">; </w:t>
      </w:r>
      <w:r w:rsidRPr="00D33BCC">
        <w:t xml:space="preserve">Psa. </w:t>
      </w:r>
      <w:r w:rsidR="0018382A">
        <w:t xml:space="preserve">137:7; </w:t>
      </w:r>
      <w:r w:rsidRPr="00D33BCC">
        <w:t>Acts 12:1-3</w:t>
      </w:r>
      <w:r w:rsidR="0018382A">
        <w:t>)</w:t>
      </w:r>
    </w:p>
    <w:p w:rsidR="002E130D" w:rsidRPr="00D33BCC" w:rsidRDefault="002E130D" w:rsidP="0018382A">
      <w:pPr>
        <w:pStyle w:val="Heading5"/>
      </w:pPr>
      <w:r w:rsidRPr="00D33BCC">
        <w:t>Pride is a wonderful artist but a terrible liar.</w:t>
      </w:r>
      <w:r w:rsidR="002E6526">
        <w:t xml:space="preserve"> </w:t>
      </w:r>
      <w:r w:rsidRPr="00D33BCC">
        <w:t xml:space="preserve">It can paint a pretty picture but it is always full of empty </w:t>
      </w:r>
      <w:r w:rsidR="002E6526">
        <w:t>promises</w:t>
      </w:r>
      <w:r w:rsidRPr="00D33BCC">
        <w:t>.</w:t>
      </w:r>
    </w:p>
    <w:p w:rsidR="002E130D" w:rsidRPr="00D33BCC" w:rsidRDefault="002E130D" w:rsidP="002E130D">
      <w:pPr>
        <w:widowControl w:val="0"/>
        <w:tabs>
          <w:tab w:val="left" w:pos="720"/>
          <w:tab w:val="left" w:pos="1440"/>
          <w:tab w:val="left" w:pos="2160"/>
          <w:tab w:val="left" w:pos="2880"/>
          <w:tab w:val="left" w:pos="3600"/>
          <w:tab w:val="left" w:pos="4320"/>
        </w:tabs>
      </w:pPr>
    </w:p>
    <w:p w:rsidR="002E130D" w:rsidRPr="00D33BCC" w:rsidRDefault="002E130D" w:rsidP="0018382A">
      <w:pPr>
        <w:pStyle w:val="Heading4"/>
        <w:tabs>
          <w:tab w:val="left" w:pos="1080"/>
        </w:tabs>
        <w:ind w:firstLine="720"/>
      </w:pPr>
      <w:r w:rsidRPr="00D33BCC">
        <w:t>Edom’s tests proved her wickedness</w:t>
      </w:r>
      <w:r w:rsidR="00514735">
        <w:t xml:space="preserve">. </w:t>
      </w:r>
      <w:r w:rsidR="00E97579">
        <w:t>The test only proves what is.</w:t>
      </w:r>
    </w:p>
    <w:p w:rsidR="00514735" w:rsidRDefault="00514735" w:rsidP="002E130D">
      <w:pPr>
        <w:widowControl w:val="0"/>
        <w:tabs>
          <w:tab w:val="left" w:pos="720"/>
          <w:tab w:val="left" w:pos="1440"/>
          <w:tab w:val="left" w:pos="2160"/>
          <w:tab w:val="left" w:pos="2880"/>
          <w:tab w:val="left" w:pos="3600"/>
          <w:tab w:val="left" w:pos="4320"/>
        </w:tabs>
      </w:pPr>
    </w:p>
    <w:p w:rsidR="002E130D" w:rsidRPr="00514735" w:rsidRDefault="00514735" w:rsidP="00E97579">
      <w:pPr>
        <w:widowControl w:val="0"/>
        <w:tabs>
          <w:tab w:val="left" w:pos="720"/>
          <w:tab w:val="left" w:pos="1440"/>
          <w:tab w:val="left" w:pos="2160"/>
          <w:tab w:val="left" w:pos="2880"/>
          <w:tab w:val="left" w:pos="3600"/>
          <w:tab w:val="left" w:pos="4320"/>
        </w:tabs>
        <w:ind w:left="360" w:hanging="360"/>
        <w:rPr>
          <w:i/>
        </w:rPr>
      </w:pPr>
      <w:r w:rsidRPr="00514735">
        <w:t>Ob</w:t>
      </w:r>
      <w:r>
        <w:t>adiah 1:6—</w:t>
      </w:r>
      <w:r w:rsidRPr="00514735">
        <w:rPr>
          <w:i/>
        </w:rPr>
        <w:t>How are the things of Esau searched out! how are his hidden things sought up!</w:t>
      </w:r>
      <w:r w:rsidR="002E130D" w:rsidRPr="00514735">
        <w:rPr>
          <w:i/>
        </w:rPr>
        <w:tab/>
      </w:r>
      <w:r w:rsidR="002E130D" w:rsidRPr="00514735">
        <w:rPr>
          <w:i/>
        </w:rPr>
        <w:tab/>
      </w:r>
      <w:r w:rsidR="002E130D" w:rsidRPr="00514735">
        <w:rPr>
          <w:i/>
        </w:rPr>
        <w:tab/>
      </w:r>
    </w:p>
    <w:p w:rsidR="00514735" w:rsidRDefault="00514735" w:rsidP="003328BD">
      <w:pPr>
        <w:pStyle w:val="Heading5"/>
        <w:numPr>
          <w:ilvl w:val="0"/>
          <w:numId w:val="34"/>
        </w:numPr>
        <w:tabs>
          <w:tab w:val="left" w:pos="1530"/>
        </w:tabs>
        <w:ind w:left="0" w:firstLine="1170"/>
      </w:pPr>
      <w:r>
        <w:rPr>
          <w:b/>
        </w:rPr>
        <w:t>Testing for L</w:t>
      </w:r>
      <w:r w:rsidR="002E130D" w:rsidRPr="00514735">
        <w:rPr>
          <w:b/>
        </w:rPr>
        <w:t>eprosy</w:t>
      </w:r>
      <w:r>
        <w:t xml:space="preserve">. </w:t>
      </w:r>
      <w:r w:rsidR="002E130D" w:rsidRPr="00D33BCC">
        <w:t>Put salt on a lighted wick and shine the light in their face</w:t>
      </w:r>
      <w:r>
        <w:t xml:space="preserve">. </w:t>
      </w:r>
      <w:r w:rsidR="002E130D" w:rsidRPr="00D33BCC">
        <w:t>The result is a white and pale face for one that doesn’t have leprosy</w:t>
      </w:r>
      <w:r>
        <w:t xml:space="preserve">. </w:t>
      </w:r>
      <w:r w:rsidR="002E130D" w:rsidRPr="00D33BCC">
        <w:t>The result is red spots appear when they have leprosy</w:t>
      </w:r>
      <w:r>
        <w:t>.</w:t>
      </w:r>
    </w:p>
    <w:p w:rsidR="002E6C86" w:rsidRDefault="002E6C86" w:rsidP="003328BD">
      <w:pPr>
        <w:pStyle w:val="Heading5"/>
        <w:widowControl w:val="0"/>
        <w:numPr>
          <w:ilvl w:val="0"/>
          <w:numId w:val="34"/>
        </w:numPr>
        <w:tabs>
          <w:tab w:val="left" w:pos="720"/>
          <w:tab w:val="left" w:pos="1440"/>
          <w:tab w:val="left" w:pos="1530"/>
          <w:tab w:val="left" w:pos="2160"/>
          <w:tab w:val="left" w:pos="2880"/>
          <w:tab w:val="left" w:pos="3600"/>
          <w:tab w:val="left" w:pos="4320"/>
        </w:tabs>
        <w:ind w:left="0" w:firstLine="1170"/>
      </w:pPr>
      <w:r w:rsidRPr="002E6C86">
        <w:rPr>
          <w:b/>
        </w:rPr>
        <w:t>Testing for S</w:t>
      </w:r>
      <w:r w:rsidR="002E130D" w:rsidRPr="002E6C86">
        <w:rPr>
          <w:b/>
        </w:rPr>
        <w:t>in</w:t>
      </w:r>
      <w:r w:rsidR="00514735" w:rsidRPr="002E6C86">
        <w:rPr>
          <w:b/>
        </w:rPr>
        <w:t>.</w:t>
      </w:r>
      <w:r w:rsidR="00514735">
        <w:t xml:space="preserve"> </w:t>
      </w:r>
      <w:r w:rsidR="002E130D" w:rsidRPr="00D33BCC">
        <w:t xml:space="preserve">Did they </w:t>
      </w:r>
      <w:r w:rsidR="002E130D" w:rsidRPr="002E6C86">
        <w:rPr>
          <w:u w:val="single"/>
        </w:rPr>
        <w:t>trust</w:t>
      </w:r>
      <w:r w:rsidR="002E130D" w:rsidRPr="00D33BCC">
        <w:t xml:space="preserve"> in their own carnal strength for defense?</w:t>
      </w:r>
      <w:r w:rsidR="00514735">
        <w:t xml:space="preserve"> (v</w:t>
      </w:r>
      <w:r w:rsidR="002E130D" w:rsidRPr="00D33BCC">
        <w:t>s. 3, 4</w:t>
      </w:r>
      <w:r w:rsidR="00514735">
        <w:t>)</w:t>
      </w:r>
      <w:r w:rsidR="00514735" w:rsidRPr="00D33BCC">
        <w:t xml:space="preserve"> </w:t>
      </w:r>
      <w:r w:rsidR="002E130D" w:rsidRPr="00D33BCC">
        <w:t>Don’t look for protection under a tree in a lightning storm.</w:t>
      </w:r>
      <w:r w:rsidR="00514735" w:rsidRPr="00D33BCC">
        <w:t xml:space="preserve"> </w:t>
      </w:r>
      <w:r w:rsidR="002E130D" w:rsidRPr="00D33BCC">
        <w:t>It’s branches are reaching for the lightning and you could be consumed.</w:t>
      </w:r>
      <w:r w:rsidR="00514735" w:rsidRPr="00D33BCC">
        <w:t xml:space="preserve"> </w:t>
      </w:r>
      <w:r w:rsidR="002E130D" w:rsidRPr="00D33BCC">
        <w:t xml:space="preserve">Did they </w:t>
      </w:r>
      <w:r w:rsidR="002E130D" w:rsidRPr="002E6C86">
        <w:rPr>
          <w:u w:val="single"/>
        </w:rPr>
        <w:t>trust</w:t>
      </w:r>
      <w:r w:rsidR="002E130D" w:rsidRPr="00D33BCC">
        <w:t xml:space="preserve"> in worldly men?</w:t>
      </w:r>
      <w:r w:rsidR="00514735">
        <w:t xml:space="preserve"> (v</w:t>
      </w:r>
      <w:r w:rsidR="002E130D" w:rsidRPr="00D33BCC">
        <w:t>s. 7</w:t>
      </w:r>
      <w:r w:rsidR="00514735">
        <w:t xml:space="preserve">) </w:t>
      </w:r>
      <w:r w:rsidR="002E130D" w:rsidRPr="00D33BCC">
        <w:t xml:space="preserve">Did they </w:t>
      </w:r>
      <w:r w:rsidR="002E130D" w:rsidRPr="002E6C86">
        <w:rPr>
          <w:u w:val="single"/>
        </w:rPr>
        <w:t>trust</w:t>
      </w:r>
      <w:r w:rsidR="002E130D" w:rsidRPr="00D33BCC">
        <w:t xml:space="preserve"> in the wisdom and understanding of carnal men?</w:t>
      </w:r>
      <w:r w:rsidR="00514735">
        <w:t xml:space="preserve"> </w:t>
      </w:r>
      <w:r>
        <w:t>(v</w:t>
      </w:r>
      <w:r w:rsidR="002E130D" w:rsidRPr="00D33BCC">
        <w:t>s. 8</w:t>
      </w:r>
      <w:r>
        <w:t>)</w:t>
      </w:r>
      <w:r w:rsidR="00514735">
        <w:t xml:space="preserve"> </w:t>
      </w:r>
      <w:r w:rsidR="002E130D" w:rsidRPr="00D33BCC">
        <w:t xml:space="preserve">Did they </w:t>
      </w:r>
      <w:r w:rsidR="002E130D" w:rsidRPr="002E6C86">
        <w:rPr>
          <w:u w:val="single"/>
        </w:rPr>
        <w:t>trust</w:t>
      </w:r>
      <w:r w:rsidR="002E130D" w:rsidRPr="00D33BCC">
        <w:t xml:space="preserve"> in the power and ability of their </w:t>
      </w:r>
      <w:r>
        <w:t>mighty men—hero’s?</w:t>
      </w:r>
      <w:r w:rsidR="00514735">
        <w:t xml:space="preserve"> </w:t>
      </w:r>
      <w:r>
        <w:t>(v</w:t>
      </w:r>
      <w:r w:rsidR="002E130D" w:rsidRPr="00D33BCC">
        <w:t>s. 9</w:t>
      </w:r>
      <w:r>
        <w:t xml:space="preserve">) </w:t>
      </w:r>
      <w:r w:rsidR="002E130D" w:rsidRPr="00D33BCC">
        <w:t>Did they act violently towards their brother?</w:t>
      </w:r>
      <w:r w:rsidR="00514735">
        <w:t xml:space="preserve"> </w:t>
      </w:r>
      <w:r>
        <w:t>(v</w:t>
      </w:r>
      <w:r w:rsidR="002E130D" w:rsidRPr="00D33BCC">
        <w:t>s. 10-12</w:t>
      </w:r>
      <w:r>
        <w:t>)</w:t>
      </w:r>
      <w:r w:rsidR="00514735">
        <w:t xml:space="preserve"> </w:t>
      </w:r>
      <w:r>
        <w:t>Did they rejoice at other</w:t>
      </w:r>
      <w:r w:rsidR="002E130D" w:rsidRPr="00D33BCC">
        <w:t>s</w:t>
      </w:r>
      <w:r>
        <w:t>’</w:t>
      </w:r>
      <w:r w:rsidR="002E130D" w:rsidRPr="00D33BCC">
        <w:t xml:space="preserve"> calamity?</w:t>
      </w:r>
      <w:r w:rsidR="00514735">
        <w:t xml:space="preserve"> </w:t>
      </w:r>
      <w:r>
        <w:t>(v</w:t>
      </w:r>
      <w:r w:rsidR="002E130D" w:rsidRPr="00D33BCC">
        <w:t>s. 12, 13</w:t>
      </w:r>
      <w:r>
        <w:t>)</w:t>
      </w:r>
      <w:r w:rsidR="00514735">
        <w:t xml:space="preserve"> </w:t>
      </w:r>
      <w:r w:rsidR="002E130D" w:rsidRPr="00D33BCC">
        <w:t>Did they speak in pride?</w:t>
      </w:r>
      <w:r w:rsidR="00514735">
        <w:t xml:space="preserve"> </w:t>
      </w:r>
      <w:r>
        <w:t>(vs.</w:t>
      </w:r>
      <w:r w:rsidR="002E130D" w:rsidRPr="00D33BCC">
        <w:t>12</w:t>
      </w:r>
      <w:r>
        <w:t>)</w:t>
      </w:r>
      <w:r w:rsidR="00514735">
        <w:t xml:space="preserve"> </w:t>
      </w:r>
      <w:r w:rsidR="002E130D" w:rsidRPr="00D33BCC">
        <w:t>Did they neglect mercy?</w:t>
      </w:r>
      <w:r w:rsidR="00514735">
        <w:t xml:space="preserve"> </w:t>
      </w:r>
      <w:r>
        <w:t>(v</w:t>
      </w:r>
      <w:r w:rsidR="002E130D" w:rsidRPr="00D33BCC">
        <w:t>s. 13, 14</w:t>
      </w:r>
      <w:r>
        <w:t>)</w:t>
      </w:r>
      <w:r>
        <w:br w:type="page"/>
      </w:r>
    </w:p>
    <w:p w:rsidR="002E130D" w:rsidRPr="00D33BCC" w:rsidRDefault="00EE2923" w:rsidP="002E6C86">
      <w:pPr>
        <w:pStyle w:val="Heading4"/>
        <w:tabs>
          <w:tab w:val="left" w:pos="1080"/>
        </w:tabs>
        <w:ind w:firstLine="720"/>
      </w:pPr>
      <w:r>
        <w:lastRenderedPageBreak/>
        <w:t>Edom’s D</w:t>
      </w:r>
      <w:r w:rsidR="002E130D" w:rsidRPr="00D33BCC">
        <w:t>oom</w:t>
      </w:r>
      <w:r w:rsidR="002E6C86">
        <w:t>.</w:t>
      </w:r>
      <w:r>
        <w:t xml:space="preserve"> </w:t>
      </w:r>
      <w:r w:rsidR="002E6C86">
        <w:t>(v</w:t>
      </w:r>
      <w:r w:rsidR="002E130D" w:rsidRPr="00D33BCC">
        <w:t>s. 12-15</w:t>
      </w:r>
      <w:r w:rsidR="002E6C86">
        <w:t>)</w:t>
      </w:r>
    </w:p>
    <w:p w:rsidR="002E130D" w:rsidRPr="00D33BCC" w:rsidRDefault="002E130D" w:rsidP="002E130D">
      <w:pPr>
        <w:widowControl w:val="0"/>
        <w:tabs>
          <w:tab w:val="left" w:pos="720"/>
          <w:tab w:val="left" w:pos="1440"/>
          <w:tab w:val="left" w:pos="2160"/>
          <w:tab w:val="left" w:pos="2880"/>
          <w:tab w:val="left" w:pos="3600"/>
          <w:tab w:val="left" w:pos="4320"/>
        </w:tabs>
      </w:pPr>
    </w:p>
    <w:p w:rsidR="002E130D" w:rsidRPr="00D33BCC" w:rsidRDefault="00C86ECF" w:rsidP="002E130D">
      <w:pPr>
        <w:widowControl w:val="0"/>
        <w:tabs>
          <w:tab w:val="left" w:pos="720"/>
          <w:tab w:val="left" w:pos="1440"/>
          <w:tab w:val="left" w:pos="2160"/>
          <w:tab w:val="left" w:pos="2880"/>
          <w:tab w:val="left" w:pos="3600"/>
          <w:tab w:val="left" w:pos="4320"/>
        </w:tabs>
        <w:ind w:left="2880" w:hanging="2880"/>
      </w:pPr>
      <w:r>
        <w:t>vs. 12-15—</w:t>
      </w:r>
      <w:r w:rsidR="002E130D" w:rsidRPr="00C86ECF">
        <w:rPr>
          <w:i/>
        </w:rPr>
        <w:t xml:space="preserve">Thou </w:t>
      </w:r>
      <w:proofErr w:type="spellStart"/>
      <w:r w:rsidR="002E130D" w:rsidRPr="00C86ECF">
        <w:rPr>
          <w:i/>
        </w:rPr>
        <w:t>shouldest</w:t>
      </w:r>
      <w:proofErr w:type="spellEnd"/>
      <w:r w:rsidR="002E130D" w:rsidRPr="00C86ECF">
        <w:rPr>
          <w:i/>
        </w:rPr>
        <w:t xml:space="preserve"> no</w:t>
      </w:r>
      <w:r w:rsidR="00CD4D03" w:rsidRPr="00C86ECF">
        <w:rPr>
          <w:i/>
        </w:rPr>
        <w:t xml:space="preserve">t have looked on the day of thy </w:t>
      </w:r>
      <w:r w:rsidR="002E130D" w:rsidRPr="00C86ECF">
        <w:rPr>
          <w:i/>
        </w:rPr>
        <w:t>brother</w:t>
      </w:r>
      <w:r>
        <w:t>…</w:t>
      </w:r>
    </w:p>
    <w:p w:rsidR="002E130D" w:rsidRPr="00D33BCC" w:rsidRDefault="00C86ECF" w:rsidP="002E130D">
      <w:pPr>
        <w:widowControl w:val="0"/>
        <w:tabs>
          <w:tab w:val="left" w:pos="720"/>
          <w:tab w:val="left" w:pos="1440"/>
          <w:tab w:val="left" w:pos="2160"/>
          <w:tab w:val="left" w:pos="2880"/>
          <w:tab w:val="left" w:pos="3600"/>
          <w:tab w:val="left" w:pos="4320"/>
        </w:tabs>
      </w:pPr>
      <w:r>
        <w:t>v. 15—</w:t>
      </w:r>
      <w:r w:rsidR="002E130D" w:rsidRPr="00C86ECF">
        <w:rPr>
          <w:i/>
        </w:rPr>
        <w:t>For the day of the Lord is near</w:t>
      </w:r>
      <w:r>
        <w:rPr>
          <w:i/>
        </w:rPr>
        <w:t>…</w:t>
      </w:r>
    </w:p>
    <w:p w:rsidR="002E130D" w:rsidRPr="00D33BCC" w:rsidRDefault="002E130D" w:rsidP="002E130D">
      <w:pPr>
        <w:widowControl w:val="0"/>
        <w:tabs>
          <w:tab w:val="left" w:pos="720"/>
          <w:tab w:val="left" w:pos="1440"/>
          <w:tab w:val="left" w:pos="2160"/>
          <w:tab w:val="left" w:pos="2880"/>
          <w:tab w:val="left" w:pos="3600"/>
          <w:tab w:val="left" w:pos="4320"/>
        </w:tabs>
      </w:pPr>
    </w:p>
    <w:p w:rsidR="00C86ECF" w:rsidRDefault="002E130D" w:rsidP="00C86ECF">
      <w:pPr>
        <w:widowControl w:val="0"/>
        <w:tabs>
          <w:tab w:val="left" w:pos="720"/>
          <w:tab w:val="left" w:pos="1440"/>
          <w:tab w:val="left" w:pos="2160"/>
          <w:tab w:val="left" w:pos="2880"/>
          <w:tab w:val="left" w:pos="3600"/>
          <w:tab w:val="left" w:pos="4320"/>
        </w:tabs>
        <w:ind w:firstLine="720"/>
      </w:pPr>
      <w:r w:rsidRPr="00C86ECF">
        <w:t>All Israel’s enemies shall suffer God’s wrath</w:t>
      </w:r>
      <w:r w:rsidR="00C86ECF">
        <w:t xml:space="preserve"> (v</w:t>
      </w:r>
      <w:r w:rsidR="00C86ECF" w:rsidRPr="00D33BCC">
        <w:t>s. 15, 16</w:t>
      </w:r>
      <w:r w:rsidR="00C86ECF">
        <w:t xml:space="preserve">). </w:t>
      </w:r>
      <w:r w:rsidRPr="00D33BCC">
        <w:t>The house of Esau shall be for stubble in the fire of the house of Jacob and the flame of the house of Joseph</w:t>
      </w:r>
      <w:r w:rsidR="00C86ECF">
        <w:t xml:space="preserve">. </w:t>
      </w:r>
      <w:r w:rsidRPr="00D33BCC">
        <w:t>There is a fire in the house which is the Word of truth revealed.</w:t>
      </w:r>
      <w:r w:rsidR="00C86ECF">
        <w:t xml:space="preserve"> Each man has the choice of being ma</w:t>
      </w:r>
      <w:r w:rsidRPr="00D33BCC">
        <w:t>de free by the Word</w:t>
      </w:r>
      <w:r w:rsidR="00C86ECF">
        <w:t>—John 8:32—</w:t>
      </w:r>
      <w:r w:rsidRPr="00D33BCC">
        <w:t xml:space="preserve">or </w:t>
      </w:r>
      <w:r w:rsidR="00C86ECF">
        <w:t xml:space="preserve">being </w:t>
      </w:r>
      <w:r w:rsidRPr="00D33BCC">
        <w:t>judged by the Word</w:t>
      </w:r>
      <w:r w:rsidR="00C86ECF">
        <w:t>—</w:t>
      </w:r>
      <w:r w:rsidRPr="00D33BCC">
        <w:t>John 12:48</w:t>
      </w:r>
      <w:r w:rsidR="00C86ECF">
        <w:t>.</w:t>
      </w:r>
    </w:p>
    <w:p w:rsidR="006E0445" w:rsidRPr="00D33BCC" w:rsidRDefault="006E0445" w:rsidP="002E130D">
      <w:pPr>
        <w:widowControl w:val="0"/>
        <w:tabs>
          <w:tab w:val="left" w:pos="720"/>
          <w:tab w:val="left" w:pos="1440"/>
          <w:tab w:val="left" w:pos="2160"/>
          <w:tab w:val="left" w:pos="2880"/>
          <w:tab w:val="left" w:pos="3600"/>
          <w:tab w:val="left" w:pos="4320"/>
        </w:tabs>
      </w:pPr>
    </w:p>
    <w:p w:rsidR="002E130D" w:rsidRPr="00D33BCC" w:rsidRDefault="002E130D" w:rsidP="00834DE0">
      <w:pPr>
        <w:pStyle w:val="Heading3"/>
        <w:tabs>
          <w:tab w:val="left" w:pos="720"/>
        </w:tabs>
        <w:ind w:left="0" w:firstLine="360"/>
      </w:pPr>
      <w:r w:rsidRPr="00834DE0">
        <w:rPr>
          <w:b/>
        </w:rPr>
        <w:t>A Revelatio</w:t>
      </w:r>
      <w:r w:rsidR="00834DE0" w:rsidRPr="00834DE0">
        <w:rPr>
          <w:b/>
        </w:rPr>
        <w:t>n of the Restoration of Israel f</w:t>
      </w:r>
      <w:r w:rsidR="00EE2923">
        <w:rPr>
          <w:b/>
        </w:rPr>
        <w:t>rom Judgment b</w:t>
      </w:r>
      <w:r w:rsidRPr="00834DE0">
        <w:rPr>
          <w:b/>
        </w:rPr>
        <w:t>efore the Wrath of God is Poured Out On the Disobedient</w:t>
      </w:r>
      <w:r w:rsidR="00834DE0">
        <w:t>,</w:t>
      </w:r>
      <w:r w:rsidR="006E0445">
        <w:t xml:space="preserve"> </w:t>
      </w:r>
      <w:r w:rsidRPr="00D33BCC">
        <w:t>Vs. 17-21</w:t>
      </w:r>
      <w:r w:rsidR="00834DE0">
        <w:t>.</w:t>
      </w:r>
    </w:p>
    <w:p w:rsidR="00834DE0" w:rsidRDefault="00834DE0" w:rsidP="00C86ECF">
      <w:pPr>
        <w:widowControl w:val="0"/>
        <w:tabs>
          <w:tab w:val="left" w:pos="720"/>
          <w:tab w:val="left" w:pos="1440"/>
          <w:tab w:val="left" w:pos="2160"/>
          <w:tab w:val="left" w:pos="2880"/>
          <w:tab w:val="left" w:pos="3600"/>
          <w:tab w:val="left" w:pos="4320"/>
        </w:tabs>
        <w:ind w:firstLine="720"/>
      </w:pPr>
    </w:p>
    <w:p w:rsidR="00C86ECF" w:rsidRPr="00D33BCC" w:rsidRDefault="00C86ECF" w:rsidP="003328BD">
      <w:pPr>
        <w:pStyle w:val="Heading4"/>
        <w:numPr>
          <w:ilvl w:val="0"/>
          <w:numId w:val="36"/>
        </w:numPr>
        <w:tabs>
          <w:tab w:val="left" w:pos="1080"/>
        </w:tabs>
        <w:ind w:left="0" w:firstLine="720"/>
      </w:pPr>
      <w:r w:rsidRPr="00D33BCC">
        <w:t xml:space="preserve">Mount Zion, once desecrated by idolatry now dedicated for </w:t>
      </w:r>
      <w:r w:rsidR="00834DE0">
        <w:t>God’s righteous judgment</w:t>
      </w:r>
      <w:r>
        <w:t>.</w:t>
      </w:r>
    </w:p>
    <w:p w:rsidR="00C86ECF" w:rsidRDefault="00C86ECF" w:rsidP="00C86ECF">
      <w:pPr>
        <w:widowControl w:val="0"/>
        <w:tabs>
          <w:tab w:val="left" w:pos="720"/>
          <w:tab w:val="left" w:pos="1440"/>
          <w:tab w:val="left" w:pos="2160"/>
          <w:tab w:val="left" w:pos="2880"/>
          <w:tab w:val="left" w:pos="3600"/>
          <w:tab w:val="left" w:pos="4320"/>
        </w:tabs>
        <w:sectPr w:rsidR="00C86ECF" w:rsidSect="002B5F87">
          <w:endnotePr>
            <w:numFmt w:val="decimal"/>
          </w:endnotePr>
          <w:type w:val="continuous"/>
          <w:pgSz w:w="12240" w:h="15840" w:code="1"/>
          <w:pgMar w:top="1440" w:right="1800" w:bottom="1440" w:left="1800" w:header="720" w:footer="720" w:gutter="0"/>
          <w:cols w:space="720"/>
          <w:docGrid w:linePitch="360"/>
        </w:sectPr>
      </w:pPr>
    </w:p>
    <w:p w:rsidR="00C86ECF" w:rsidRPr="00D33BCC" w:rsidRDefault="00C86ECF" w:rsidP="003328BD">
      <w:pPr>
        <w:pStyle w:val="ListParagraph"/>
        <w:widowControl w:val="0"/>
        <w:numPr>
          <w:ilvl w:val="0"/>
          <w:numId w:val="35"/>
        </w:numPr>
        <w:tabs>
          <w:tab w:val="left" w:pos="180"/>
          <w:tab w:val="left" w:pos="1440"/>
          <w:tab w:val="left" w:pos="2160"/>
          <w:tab w:val="left" w:pos="2880"/>
          <w:tab w:val="left" w:pos="3600"/>
          <w:tab w:val="left" w:pos="4320"/>
        </w:tabs>
        <w:ind w:left="360"/>
      </w:pPr>
      <w:r w:rsidRPr="00D33BCC">
        <w:lastRenderedPageBreak/>
        <w:t>Deliverance</w:t>
      </w:r>
      <w:r>
        <w:t xml:space="preserve"> </w:t>
      </w:r>
      <w:r w:rsidR="00834DE0">
        <w:t>v</w:t>
      </w:r>
      <w:r w:rsidRPr="00D33BCC">
        <w:t>. 17</w:t>
      </w:r>
    </w:p>
    <w:p w:rsidR="00C86ECF" w:rsidRPr="00D33BCC" w:rsidRDefault="00C86ECF" w:rsidP="003328BD">
      <w:pPr>
        <w:pStyle w:val="ListParagraph"/>
        <w:widowControl w:val="0"/>
        <w:numPr>
          <w:ilvl w:val="0"/>
          <w:numId w:val="35"/>
        </w:numPr>
        <w:tabs>
          <w:tab w:val="left" w:pos="180"/>
          <w:tab w:val="left" w:pos="1440"/>
          <w:tab w:val="left" w:pos="2160"/>
          <w:tab w:val="left" w:pos="2880"/>
          <w:tab w:val="left" w:pos="3600"/>
          <w:tab w:val="left" w:pos="4320"/>
        </w:tabs>
        <w:ind w:left="360"/>
      </w:pPr>
      <w:r w:rsidRPr="00D33BCC">
        <w:t>Holiness</w:t>
      </w:r>
      <w:r>
        <w:t xml:space="preserve"> </w:t>
      </w:r>
      <w:r w:rsidR="00834DE0">
        <w:t>v</w:t>
      </w:r>
      <w:r w:rsidRPr="00D33BCC">
        <w:t>. 17</w:t>
      </w:r>
    </w:p>
    <w:p w:rsidR="00C86ECF" w:rsidRPr="00D33BCC" w:rsidRDefault="00C86ECF" w:rsidP="003328BD">
      <w:pPr>
        <w:pStyle w:val="ListParagraph"/>
        <w:widowControl w:val="0"/>
        <w:numPr>
          <w:ilvl w:val="0"/>
          <w:numId w:val="35"/>
        </w:numPr>
        <w:tabs>
          <w:tab w:val="left" w:pos="180"/>
          <w:tab w:val="left" w:pos="2880"/>
        </w:tabs>
        <w:ind w:left="360"/>
      </w:pPr>
      <w:r>
        <w:t>Spiritual P</w:t>
      </w:r>
      <w:r w:rsidRPr="00D33BCC">
        <w:t>ossessions</w:t>
      </w:r>
      <w:r>
        <w:t xml:space="preserve"> </w:t>
      </w:r>
      <w:r w:rsidR="00834DE0">
        <w:t>v</w:t>
      </w:r>
      <w:r w:rsidRPr="00D33BCC">
        <w:t>. 17</w:t>
      </w:r>
    </w:p>
    <w:p w:rsidR="00C86ECF" w:rsidRPr="00D33BCC" w:rsidRDefault="00C86ECF" w:rsidP="003328BD">
      <w:pPr>
        <w:pStyle w:val="ListParagraph"/>
        <w:widowControl w:val="0"/>
        <w:numPr>
          <w:ilvl w:val="0"/>
          <w:numId w:val="35"/>
        </w:numPr>
        <w:tabs>
          <w:tab w:val="left" w:pos="180"/>
          <w:tab w:val="left" w:pos="1440"/>
          <w:tab w:val="left" w:pos="2160"/>
          <w:tab w:val="left" w:pos="2880"/>
          <w:tab w:val="left" w:pos="3600"/>
          <w:tab w:val="left" w:pos="4320"/>
        </w:tabs>
        <w:ind w:left="360"/>
      </w:pPr>
      <w:r w:rsidRPr="00D33BCC">
        <w:lastRenderedPageBreak/>
        <w:t>“Fire” – truth</w:t>
      </w:r>
      <w:r>
        <w:t xml:space="preserve"> </w:t>
      </w:r>
      <w:r w:rsidR="00834DE0">
        <w:t>v.</w:t>
      </w:r>
      <w:r w:rsidRPr="00D33BCC">
        <w:t xml:space="preserve"> 18</w:t>
      </w:r>
    </w:p>
    <w:p w:rsidR="00C86ECF" w:rsidRPr="00D33BCC" w:rsidRDefault="00C86ECF" w:rsidP="003328BD">
      <w:pPr>
        <w:pStyle w:val="ListParagraph"/>
        <w:widowControl w:val="0"/>
        <w:numPr>
          <w:ilvl w:val="0"/>
          <w:numId w:val="35"/>
        </w:numPr>
        <w:tabs>
          <w:tab w:val="left" w:pos="180"/>
          <w:tab w:val="left" w:pos="1440"/>
          <w:tab w:val="left" w:pos="2160"/>
          <w:tab w:val="left" w:pos="2880"/>
          <w:tab w:val="left" w:pos="3600"/>
        </w:tabs>
        <w:ind w:left="360"/>
      </w:pPr>
      <w:r w:rsidRPr="00D33BCC">
        <w:t xml:space="preserve">“Flame” – one word from </w:t>
      </w:r>
      <w:r>
        <w:t>God v</w:t>
      </w:r>
      <w:r w:rsidRPr="00D33BCC">
        <w:t>. 18</w:t>
      </w:r>
    </w:p>
    <w:p w:rsidR="00C86ECF" w:rsidRDefault="00C86ECF" w:rsidP="003328BD">
      <w:pPr>
        <w:pStyle w:val="ListParagraph"/>
        <w:widowControl w:val="0"/>
        <w:numPr>
          <w:ilvl w:val="0"/>
          <w:numId w:val="35"/>
        </w:numPr>
        <w:tabs>
          <w:tab w:val="left" w:pos="180"/>
          <w:tab w:val="left" w:pos="1440"/>
          <w:tab w:val="left" w:pos="2160"/>
          <w:tab w:val="left" w:pos="2880"/>
          <w:tab w:val="left" w:pos="3600"/>
          <w:tab w:val="left" w:pos="4320"/>
        </w:tabs>
        <w:ind w:left="360"/>
      </w:pPr>
      <w:r w:rsidRPr="00D33BCC">
        <w:lastRenderedPageBreak/>
        <w:t>“The kingdom shall be the Lord</w:t>
      </w:r>
      <w:r w:rsidR="00834DE0">
        <w:t>’</w:t>
      </w:r>
      <w:r w:rsidRPr="00D33BCC">
        <w:t>s”</w:t>
      </w:r>
      <w:r>
        <w:t xml:space="preserve"> </w:t>
      </w:r>
      <w:r w:rsidR="00834DE0">
        <w:t>v</w:t>
      </w:r>
      <w:r w:rsidRPr="00D33BCC">
        <w:t>. 21</w:t>
      </w:r>
    </w:p>
    <w:p w:rsidR="00C86ECF" w:rsidRDefault="00C86ECF" w:rsidP="00C86ECF">
      <w:pPr>
        <w:widowControl w:val="0"/>
        <w:sectPr w:rsidR="00C86ECF" w:rsidSect="00C86ECF">
          <w:endnotePr>
            <w:numFmt w:val="decimal"/>
          </w:endnotePr>
          <w:type w:val="continuous"/>
          <w:pgSz w:w="12240" w:h="15840" w:code="1"/>
          <w:pgMar w:top="1440" w:right="1800" w:bottom="1440" w:left="1800" w:header="720" w:footer="720" w:gutter="0"/>
          <w:cols w:num="3" w:space="135"/>
          <w:docGrid w:linePitch="360"/>
        </w:sectPr>
      </w:pPr>
    </w:p>
    <w:p w:rsidR="00834DE0" w:rsidRPr="00834DE0" w:rsidRDefault="00834DE0" w:rsidP="00EE2923">
      <w:pPr>
        <w:widowControl w:val="0"/>
        <w:tabs>
          <w:tab w:val="left" w:pos="4320"/>
        </w:tabs>
        <w:rPr>
          <w:i/>
        </w:rPr>
      </w:pPr>
    </w:p>
    <w:p w:rsidR="00EE2923" w:rsidRDefault="002E130D" w:rsidP="004436C1">
      <w:pPr>
        <w:pStyle w:val="Heading4"/>
        <w:tabs>
          <w:tab w:val="left" w:pos="1080"/>
        </w:tabs>
        <w:ind w:firstLine="720"/>
      </w:pPr>
      <w:r w:rsidRPr="00D33BCC">
        <w:t>Salvation will be in Mount Zion</w:t>
      </w:r>
      <w:r w:rsidR="00834DE0">
        <w:t xml:space="preserve"> (</w:t>
      </w:r>
      <w:r w:rsidRPr="00D33BCC">
        <w:t>Obad. 17</w:t>
      </w:r>
      <w:r w:rsidR="00834DE0">
        <w:t xml:space="preserve">; </w:t>
      </w:r>
      <w:r w:rsidRPr="00D33BCC">
        <w:t>Isa. 60:9-16</w:t>
      </w:r>
      <w:r w:rsidR="00834DE0">
        <w:t xml:space="preserve">). </w:t>
      </w:r>
    </w:p>
    <w:p w:rsidR="00EE2923" w:rsidRDefault="00EE2923" w:rsidP="00EE2923">
      <w:pPr>
        <w:pStyle w:val="Heading4"/>
        <w:tabs>
          <w:tab w:val="left" w:pos="720"/>
        </w:tabs>
        <w:ind w:left="360"/>
      </w:pPr>
    </w:p>
    <w:p w:rsidR="00EE2923" w:rsidRPr="00834DE0" w:rsidRDefault="00EE2923" w:rsidP="00EE2923">
      <w:pPr>
        <w:widowControl w:val="0"/>
        <w:tabs>
          <w:tab w:val="left" w:pos="4320"/>
        </w:tabs>
        <w:ind w:left="360" w:hanging="360"/>
        <w:rPr>
          <w:i/>
        </w:rPr>
      </w:pPr>
      <w:r w:rsidRPr="00834DE0">
        <w:t>Lu</w:t>
      </w:r>
      <w:r>
        <w:t>ke 21:36—</w:t>
      </w:r>
      <w:r w:rsidRPr="00834DE0">
        <w:rPr>
          <w:i/>
        </w:rPr>
        <w:t>Watch ye therefore, and pray always, that ye may be accounted worthy to escape all these things that shall come to pass, and to stand before the Son of man.</w:t>
      </w:r>
    </w:p>
    <w:p w:rsidR="00EE2923" w:rsidRPr="00EE2923" w:rsidRDefault="00EE2923" w:rsidP="00EE2923">
      <w:pPr>
        <w:widowControl w:val="0"/>
        <w:tabs>
          <w:tab w:val="left" w:pos="4320"/>
        </w:tabs>
        <w:ind w:left="360" w:hanging="360"/>
        <w:rPr>
          <w:i/>
        </w:rPr>
      </w:pPr>
      <w:r w:rsidRPr="00834DE0">
        <w:t>Ob</w:t>
      </w:r>
      <w:r>
        <w:t>adiah 1:21—</w:t>
      </w:r>
      <w:r w:rsidRPr="00834DE0">
        <w:rPr>
          <w:i/>
        </w:rPr>
        <w:t xml:space="preserve">And </w:t>
      </w:r>
      <w:proofErr w:type="spellStart"/>
      <w:r w:rsidRPr="00834DE0">
        <w:rPr>
          <w:i/>
        </w:rPr>
        <w:t>saviours</w:t>
      </w:r>
      <w:proofErr w:type="spellEnd"/>
      <w:r w:rsidRPr="00834DE0">
        <w:rPr>
          <w:i/>
        </w:rPr>
        <w:t xml:space="preserve"> shall come up on mount Zion to judge the mount of Esau; and the kingdom shall be the LORD'S.</w:t>
      </w:r>
    </w:p>
    <w:p w:rsidR="00EE2923" w:rsidRPr="00EE2923" w:rsidRDefault="00EE2923" w:rsidP="00EE2923"/>
    <w:p w:rsidR="002E130D" w:rsidRPr="00D33BCC" w:rsidRDefault="002E130D" w:rsidP="00EE2923">
      <w:pPr>
        <w:pStyle w:val="Heading4"/>
        <w:tabs>
          <w:tab w:val="left" w:pos="720"/>
        </w:tabs>
        <w:ind w:firstLine="720"/>
      </w:pPr>
      <w:r w:rsidRPr="00D33BCC">
        <w:t>Mount Zio</w:t>
      </w:r>
      <w:r w:rsidR="00834DE0">
        <w:t xml:space="preserve">n is known as the city of David and </w:t>
      </w:r>
      <w:r w:rsidRPr="00D33BCC">
        <w:t xml:space="preserve">is </w:t>
      </w:r>
      <w:r w:rsidR="00834DE0" w:rsidRPr="00D33BCC">
        <w:t xml:space="preserve">also </w:t>
      </w:r>
      <w:r w:rsidR="00834DE0">
        <w:t>a type of Heaven (Ps</w:t>
      </w:r>
      <w:r w:rsidRPr="00D33BCC">
        <w:t>. 48:1</w:t>
      </w:r>
      <w:r w:rsidR="00834DE0">
        <w:t xml:space="preserve">; </w:t>
      </w:r>
      <w:r w:rsidRPr="00D33BCC">
        <w:t>Rev. 11:19</w:t>
      </w:r>
      <w:r w:rsidR="00834DE0">
        <w:t xml:space="preserve">). </w:t>
      </w:r>
      <w:r w:rsidRPr="00D33BCC">
        <w:t>Mount Zion was i</w:t>
      </w:r>
      <w:r w:rsidR="00834DE0">
        <w:t xml:space="preserve">n </w:t>
      </w:r>
      <w:proofErr w:type="spellStart"/>
      <w:r w:rsidR="00834DE0">
        <w:t>Ophel</w:t>
      </w:r>
      <w:proofErr w:type="spellEnd"/>
      <w:r w:rsidR="00834DE0">
        <w:t xml:space="preserve"> but now in Mount </w:t>
      </w:r>
      <w:proofErr w:type="spellStart"/>
      <w:r w:rsidR="00834DE0">
        <w:t>Moriah</w:t>
      </w:r>
      <w:proofErr w:type="spellEnd"/>
      <w:r w:rsidR="00834DE0">
        <w:t xml:space="preserve"> (II Chron. 27:3; 33:14; I Kings 8:1; </w:t>
      </w:r>
      <w:r w:rsidRPr="00D33BCC">
        <w:t>II Chron. 5:2</w:t>
      </w:r>
      <w:r w:rsidR="00834DE0">
        <w:t>;</w:t>
      </w:r>
      <w:r w:rsidR="006E0445">
        <w:t xml:space="preserve"> Isa 4:5; Jer. 31:6; Zech. 8:2,3</w:t>
      </w:r>
      <w:r w:rsidR="00834DE0">
        <w:t>;</w:t>
      </w:r>
      <w:r w:rsidR="006E0445">
        <w:t xml:space="preserve"> </w:t>
      </w:r>
      <w:r w:rsidRPr="00D33BCC">
        <w:t>Isa. 28:16</w:t>
      </w:r>
      <w:r w:rsidR="00834DE0">
        <w:t>;</w:t>
      </w:r>
      <w:r w:rsidR="006E0445">
        <w:t xml:space="preserve"> Rom. 9:33; </w:t>
      </w:r>
      <w:r w:rsidRPr="00D33BCC">
        <w:t>I Peter 22:1,2</w:t>
      </w:r>
      <w:r w:rsidR="00834DE0">
        <w:t>).</w:t>
      </w:r>
      <w:r w:rsidR="00EE2923">
        <w:t xml:space="preserve"> </w:t>
      </w:r>
      <w:r w:rsidRPr="00D33BCC">
        <w:t>God wants to dwell in the h</w:t>
      </w:r>
      <w:r w:rsidR="00EE2923">
        <w:t>eart of every obedient believer</w:t>
      </w:r>
      <w:r w:rsidR="006E0445">
        <w:t xml:space="preserve"> </w:t>
      </w:r>
      <w:r w:rsidR="00EE2923">
        <w:t>(</w:t>
      </w:r>
      <w:r w:rsidR="006E0445">
        <w:t xml:space="preserve">Isa. 60:14; </w:t>
      </w:r>
      <w:r w:rsidRPr="00D33BCC">
        <w:t>Obad. 17</w:t>
      </w:r>
      <w:r w:rsidR="00EE2923">
        <w:t>).</w:t>
      </w:r>
    </w:p>
    <w:p w:rsidR="00EE2923" w:rsidRDefault="00EE2923" w:rsidP="003328BD">
      <w:pPr>
        <w:pStyle w:val="ListParagraph"/>
        <w:widowControl w:val="0"/>
        <w:numPr>
          <w:ilvl w:val="0"/>
          <w:numId w:val="37"/>
        </w:numPr>
        <w:tabs>
          <w:tab w:val="left" w:pos="720"/>
          <w:tab w:val="left" w:pos="1440"/>
          <w:tab w:val="left" w:pos="2160"/>
          <w:tab w:val="left" w:pos="2880"/>
          <w:tab w:val="left" w:pos="3600"/>
          <w:tab w:val="left" w:pos="4320"/>
        </w:tabs>
        <w:sectPr w:rsidR="00EE2923" w:rsidSect="002B5F87">
          <w:endnotePr>
            <w:numFmt w:val="decimal"/>
          </w:endnotePr>
          <w:type w:val="continuous"/>
          <w:pgSz w:w="12240" w:h="15840" w:code="1"/>
          <w:pgMar w:top="1440" w:right="1800" w:bottom="1440" w:left="1800" w:header="720" w:footer="720" w:gutter="0"/>
          <w:cols w:space="720"/>
          <w:docGrid w:linePitch="360"/>
        </w:sectPr>
      </w:pPr>
    </w:p>
    <w:p w:rsidR="002E130D" w:rsidRPr="00D33BCC" w:rsidRDefault="002E130D" w:rsidP="003328BD">
      <w:pPr>
        <w:pStyle w:val="ListParagraph"/>
        <w:widowControl w:val="0"/>
        <w:numPr>
          <w:ilvl w:val="0"/>
          <w:numId w:val="37"/>
        </w:numPr>
        <w:tabs>
          <w:tab w:val="left" w:pos="360"/>
        </w:tabs>
        <w:ind w:left="360"/>
      </w:pPr>
      <w:r w:rsidRPr="00EE2923">
        <w:rPr>
          <w:u w:val="single"/>
        </w:rPr>
        <w:lastRenderedPageBreak/>
        <w:t>Saviors</w:t>
      </w:r>
      <w:r w:rsidR="00EE2923">
        <w:t>, deliverers,</w:t>
      </w:r>
      <w:r w:rsidRPr="00D33BCC">
        <w:t xml:space="preserve"> judges</w:t>
      </w:r>
    </w:p>
    <w:p w:rsidR="002E130D" w:rsidRPr="00D33BCC" w:rsidRDefault="00EE2923" w:rsidP="003328BD">
      <w:pPr>
        <w:pStyle w:val="ListParagraph"/>
        <w:widowControl w:val="0"/>
        <w:numPr>
          <w:ilvl w:val="0"/>
          <w:numId w:val="37"/>
        </w:numPr>
        <w:tabs>
          <w:tab w:val="left" w:pos="360"/>
        </w:tabs>
        <w:ind w:left="360"/>
      </w:pPr>
      <w:r>
        <w:br w:type="column"/>
      </w:r>
      <w:r w:rsidR="002E130D" w:rsidRPr="00D33BCC">
        <w:lastRenderedPageBreak/>
        <w:t>“To judge”</w:t>
      </w:r>
      <w:r>
        <w:t xml:space="preserve"> (</w:t>
      </w:r>
      <w:r w:rsidR="002E130D" w:rsidRPr="00D33BCC">
        <w:t>Obad. 21</w:t>
      </w:r>
      <w:r>
        <w:t xml:space="preserve">; </w:t>
      </w:r>
      <w:r w:rsidR="002E130D" w:rsidRPr="00D33BCC">
        <w:t>Neh. 9:27,28</w:t>
      </w:r>
      <w:r>
        <w:t>)</w:t>
      </w:r>
    </w:p>
    <w:p w:rsidR="00EE2923" w:rsidRDefault="00EE2923" w:rsidP="003328BD">
      <w:pPr>
        <w:pStyle w:val="ListParagraph"/>
        <w:widowControl w:val="0"/>
        <w:numPr>
          <w:ilvl w:val="0"/>
          <w:numId w:val="37"/>
        </w:numPr>
        <w:tabs>
          <w:tab w:val="left" w:pos="360"/>
        </w:tabs>
        <w:ind w:left="360"/>
        <w:sectPr w:rsidR="00EE2923" w:rsidSect="00EE2923">
          <w:endnotePr>
            <w:numFmt w:val="decimal"/>
          </w:endnotePr>
          <w:type w:val="continuous"/>
          <w:pgSz w:w="12240" w:h="15840" w:code="1"/>
          <w:pgMar w:top="1440" w:right="1800" w:bottom="1440" w:left="1800" w:header="720" w:footer="720" w:gutter="0"/>
          <w:cols w:num="3" w:space="135"/>
          <w:docGrid w:linePitch="360"/>
        </w:sectPr>
      </w:pPr>
      <w:r>
        <w:br w:type="column"/>
      </w:r>
      <w:r>
        <w:lastRenderedPageBreak/>
        <w:t>Mt</w:t>
      </w:r>
      <w:r w:rsidR="002E130D" w:rsidRPr="00D33BCC">
        <w:t xml:space="preserve"> Zion is restored</w:t>
      </w:r>
      <w:r>
        <w:t xml:space="preserve"> and the Mt of Esau is judge</w:t>
      </w:r>
    </w:p>
    <w:p w:rsidR="002E130D" w:rsidRPr="00D33BCC" w:rsidRDefault="002E130D" w:rsidP="00EE2923">
      <w:pPr>
        <w:widowControl w:val="0"/>
        <w:tabs>
          <w:tab w:val="left" w:pos="720"/>
          <w:tab w:val="left" w:pos="1440"/>
          <w:tab w:val="left" w:pos="2160"/>
          <w:tab w:val="left" w:pos="2880"/>
          <w:tab w:val="left" w:pos="3600"/>
          <w:tab w:val="left" w:pos="4320"/>
        </w:tabs>
      </w:pPr>
    </w:p>
    <w:p w:rsidR="00EE2923" w:rsidRDefault="002E130D" w:rsidP="004436C1">
      <w:pPr>
        <w:pStyle w:val="Heading4"/>
        <w:tabs>
          <w:tab w:val="left" w:pos="1080"/>
        </w:tabs>
        <w:ind w:firstLine="720"/>
      </w:pPr>
      <w:r w:rsidRPr="00D33BCC">
        <w:t xml:space="preserve">The blessing and restoration is for those who give themselves to trust and obey the Word of </w:t>
      </w:r>
      <w:r w:rsidRPr="00EE2923">
        <w:t>God</w:t>
      </w:r>
      <w:r w:rsidR="00EE2923">
        <w:t>—</w:t>
      </w:r>
      <w:r w:rsidRPr="00EE2923">
        <w:t>A</w:t>
      </w:r>
      <w:r w:rsidRPr="00D33BCC">
        <w:t xml:space="preserve"> bond servant </w:t>
      </w:r>
      <w:r w:rsidR="00EE2923">
        <w:t>and worshipper of Jehovah.</w:t>
      </w:r>
    </w:p>
    <w:p w:rsidR="00EE2923" w:rsidRDefault="002E130D" w:rsidP="004436C1">
      <w:pPr>
        <w:pStyle w:val="Heading4"/>
        <w:tabs>
          <w:tab w:val="left" w:pos="1080"/>
        </w:tabs>
        <w:ind w:firstLine="720"/>
      </w:pPr>
      <w:r w:rsidRPr="00D33BCC">
        <w:t xml:space="preserve">The judgment of God that first begins in the house of the Lord is upon the careless, </w:t>
      </w:r>
      <w:proofErr w:type="spellStart"/>
      <w:r w:rsidRPr="00D33BCC">
        <w:t>prayerless</w:t>
      </w:r>
      <w:proofErr w:type="spellEnd"/>
      <w:r w:rsidRPr="00D33BCC">
        <w:t xml:space="preserve"> and fearless</w:t>
      </w:r>
      <w:r w:rsidR="00EE2923">
        <w:t>.</w:t>
      </w:r>
    </w:p>
    <w:p w:rsidR="00EE2923" w:rsidRDefault="002E130D" w:rsidP="004436C1">
      <w:pPr>
        <w:pStyle w:val="Heading4"/>
        <w:tabs>
          <w:tab w:val="left" w:pos="1080"/>
        </w:tabs>
        <w:ind w:firstLine="720"/>
      </w:pPr>
      <w:r w:rsidRPr="00D33BCC">
        <w:t>The Lord’s kingdom restored in Israel and the church by the providential judgment of God</w:t>
      </w:r>
      <w:r w:rsidR="00EE2923">
        <w:t>. (</w:t>
      </w:r>
      <w:r w:rsidRPr="00D33BCC">
        <w:t>Obad. 21</w:t>
      </w:r>
      <w:r w:rsidR="00EE2923">
        <w:t xml:space="preserve">; Rev. 12:14; </w:t>
      </w:r>
      <w:r w:rsidRPr="00D33BCC">
        <w:t>Zech. 14:9</w:t>
      </w:r>
      <w:r w:rsidR="00EE2923">
        <w:t>)</w:t>
      </w:r>
    </w:p>
    <w:p w:rsidR="002E130D" w:rsidRPr="00D33BCC" w:rsidRDefault="002E130D" w:rsidP="004436C1">
      <w:pPr>
        <w:pStyle w:val="Heading4"/>
        <w:tabs>
          <w:tab w:val="left" w:pos="1080"/>
        </w:tabs>
        <w:ind w:firstLine="720"/>
      </w:pPr>
      <w:r w:rsidRPr="00D33BCC">
        <w:t>The L</w:t>
      </w:r>
      <w:r w:rsidR="00703D9F">
        <w:t xml:space="preserve">ord’s kingdom restored with </w:t>
      </w:r>
      <w:r w:rsidRPr="00D33BCC">
        <w:t xml:space="preserve">full benefits for the </w:t>
      </w:r>
      <w:r w:rsidR="00034BB4">
        <w:t>O</w:t>
      </w:r>
      <w:r w:rsidRPr="00D33BCC">
        <w:t>vercomer by grace through faith in all His promises</w:t>
      </w:r>
      <w:r w:rsidR="00EE2923">
        <w:t xml:space="preserve">. </w:t>
      </w:r>
      <w:r w:rsidR="004436C1">
        <w:t xml:space="preserve">vs. </w:t>
      </w:r>
      <w:r w:rsidRPr="00D33BCC">
        <w:t>21</w:t>
      </w:r>
      <w:r w:rsidR="004436C1">
        <w:t xml:space="preserve">,19… </w:t>
      </w:r>
      <w:r w:rsidRPr="004436C1">
        <w:rPr>
          <w:i/>
        </w:rPr>
        <w:t>Saviors shall come up</w:t>
      </w:r>
      <w:r w:rsidR="004436C1">
        <w:t>…</w:t>
      </w:r>
      <w:r w:rsidRPr="004436C1">
        <w:rPr>
          <w:i/>
        </w:rPr>
        <w:t>Benjamin shall possess Gilead</w:t>
      </w:r>
      <w:r w:rsidR="004436C1">
        <w:t>… [</w:t>
      </w:r>
      <w:r w:rsidRPr="00D33BCC">
        <w:t>Redemption</w:t>
      </w:r>
      <w:r w:rsidR="004436C1">
        <w:t xml:space="preserve"> – </w:t>
      </w:r>
      <w:r w:rsidRPr="00D33BCC">
        <w:t>Repentance</w:t>
      </w:r>
      <w:r w:rsidR="004436C1">
        <w:t xml:space="preserve"> – </w:t>
      </w:r>
      <w:r w:rsidRPr="00D33BCC">
        <w:t>Revival</w:t>
      </w:r>
      <w:r w:rsidR="004436C1">
        <w:t xml:space="preserve"> – </w:t>
      </w:r>
      <w:r w:rsidRPr="00D33BCC">
        <w:t>Reversal</w:t>
      </w:r>
      <w:r w:rsidR="004436C1">
        <w:t xml:space="preserve"> </w:t>
      </w:r>
      <w:r w:rsidR="00EE2923">
        <w:sym w:font="Wingdings" w:char="F0E0"/>
      </w:r>
      <w:r w:rsidR="004436C1">
        <w:t xml:space="preserve"> </w:t>
      </w:r>
      <w:r w:rsidRPr="00D33BCC">
        <w:t>Restoration</w:t>
      </w:r>
      <w:r w:rsidR="004436C1">
        <w:t>.]</w:t>
      </w:r>
    </w:p>
    <w:p w:rsidR="002E130D" w:rsidRPr="004436C1" w:rsidRDefault="002E130D" w:rsidP="004436C1">
      <w:pPr>
        <w:widowControl w:val="0"/>
        <w:tabs>
          <w:tab w:val="left" w:pos="720"/>
          <w:tab w:val="left" w:pos="1440"/>
          <w:tab w:val="left" w:pos="2160"/>
          <w:tab w:val="left" w:pos="2880"/>
          <w:tab w:val="left" w:pos="3600"/>
          <w:tab w:val="left" w:pos="4320"/>
        </w:tabs>
        <w:ind w:firstLine="720"/>
      </w:pPr>
      <w:r w:rsidRPr="00D33BCC">
        <w:t>A king</w:t>
      </w:r>
      <w:r w:rsidR="004436C1">
        <w:t xml:space="preserve">, </w:t>
      </w:r>
      <w:r w:rsidRPr="00D33BCC">
        <w:t>kingdom</w:t>
      </w:r>
      <w:r w:rsidR="004436C1">
        <w:t xml:space="preserve">, </w:t>
      </w:r>
      <w:r w:rsidRPr="00D33BCC">
        <w:t>people</w:t>
      </w:r>
      <w:r w:rsidR="004436C1">
        <w:t xml:space="preserve">, fellowship, and </w:t>
      </w:r>
      <w:r w:rsidRPr="00D33BCC">
        <w:t xml:space="preserve">victory </w:t>
      </w:r>
      <w:r w:rsidR="004436C1">
        <w:t>RESTORED. The</w:t>
      </w:r>
      <w:r w:rsidR="00034BB4">
        <w:t xml:space="preserve"> </w:t>
      </w:r>
      <w:r w:rsidR="004436C1">
        <w:t>Birthright produces</w:t>
      </w:r>
      <w:r w:rsidRPr="00D33BCC">
        <w:t xml:space="preserve"> throne rights.</w:t>
      </w:r>
      <w:r w:rsidR="004436C1">
        <w:t xml:space="preserve"> This </w:t>
      </w:r>
      <w:r w:rsidR="00703D9F">
        <w:t>Birthright</w:t>
      </w:r>
      <w:r w:rsidRPr="00D33BCC">
        <w:t xml:space="preserve"> is not the goal, </w:t>
      </w:r>
      <w:r w:rsidR="004436C1">
        <w:t>but</w:t>
      </w:r>
      <w:r w:rsidRPr="00D33BCC">
        <w:t xml:space="preserve"> is the means to </w:t>
      </w:r>
      <w:r w:rsidR="004436C1">
        <w:t>t</w:t>
      </w:r>
      <w:r w:rsidRPr="00D33BCC">
        <w:t>he goal.</w:t>
      </w:r>
      <w:r w:rsidR="004436C1">
        <w:t xml:space="preserve"> </w:t>
      </w:r>
      <w:r w:rsidRPr="00D33BCC">
        <w:t>To be one with Jesus</w:t>
      </w:r>
      <w:r w:rsidR="004436C1">
        <w:t xml:space="preserve"> is the goal</w:t>
      </w:r>
      <w:r w:rsidRPr="00D33BCC">
        <w:t>.</w:t>
      </w:r>
      <w:r w:rsidR="004436C1">
        <w:t xml:space="preserve"> Our victory was won at Calvary, but Christ</w:t>
      </w:r>
      <w:r w:rsidRPr="00D33BCC">
        <w:t xml:space="preserve"> must be fully developed in </w:t>
      </w:r>
      <w:r w:rsidR="00703D9F">
        <w:t>us</w:t>
      </w:r>
      <w:r w:rsidR="004436C1">
        <w:t xml:space="preserve"> (</w:t>
      </w:r>
      <w:r w:rsidRPr="00D33BCC">
        <w:t xml:space="preserve">Eph. </w:t>
      </w:r>
      <w:r w:rsidR="004436C1">
        <w:t xml:space="preserve">4:13; Luke 9:23; </w:t>
      </w:r>
      <w:r w:rsidRPr="00D33BCC">
        <w:t>I John 5:4</w:t>
      </w:r>
      <w:r w:rsidR="004436C1">
        <w:t>)</w:t>
      </w:r>
      <w:r w:rsidR="00703D9F">
        <w:t>.</w:t>
      </w:r>
      <w:r w:rsidRPr="00D33BCC">
        <w:br w:type="page"/>
      </w:r>
    </w:p>
    <w:p w:rsidR="00D52E8E" w:rsidRPr="00D33BCC" w:rsidRDefault="00D52E8E" w:rsidP="002B5F87">
      <w:pPr>
        <w:pStyle w:val="Heading1"/>
        <w:rPr>
          <w:sz w:val="32"/>
          <w:szCs w:val="32"/>
        </w:rPr>
      </w:pPr>
      <w:bookmarkStart w:id="19" w:name="_Toc243918856"/>
      <w:r w:rsidRPr="00D33BCC">
        <w:lastRenderedPageBreak/>
        <w:t>Joel</w:t>
      </w:r>
      <w:bookmarkEnd w:id="19"/>
    </w:p>
    <w:p w:rsidR="009C716F" w:rsidRPr="003503F0" w:rsidRDefault="009C716F" w:rsidP="009C716F">
      <w:pPr>
        <w:pStyle w:val="Heading2"/>
        <w:numPr>
          <w:ilvl w:val="0"/>
          <w:numId w:val="0"/>
        </w:numPr>
        <w:ind w:left="360"/>
        <w:rPr>
          <w:sz w:val="24"/>
        </w:rPr>
      </w:pPr>
    </w:p>
    <w:p w:rsidR="009C716F" w:rsidRDefault="009C716F" w:rsidP="003328BD">
      <w:pPr>
        <w:pStyle w:val="Heading2"/>
        <w:numPr>
          <w:ilvl w:val="0"/>
          <w:numId w:val="38"/>
        </w:numPr>
      </w:pPr>
      <w:r>
        <w:t>Keys to Understanding the Prophecy</w:t>
      </w:r>
    </w:p>
    <w:p w:rsidR="009C716F" w:rsidRPr="00BC0FBB" w:rsidRDefault="009C716F" w:rsidP="009C716F">
      <w:pPr>
        <w:pStyle w:val="Heading3"/>
        <w:numPr>
          <w:ilvl w:val="0"/>
          <w:numId w:val="0"/>
        </w:numPr>
        <w:ind w:left="360"/>
        <w:rPr>
          <w:sz w:val="16"/>
          <w:szCs w:val="16"/>
        </w:rPr>
      </w:pPr>
    </w:p>
    <w:p w:rsidR="00D94AE7" w:rsidRDefault="009C716F" w:rsidP="003328BD">
      <w:pPr>
        <w:pStyle w:val="Heading3"/>
        <w:numPr>
          <w:ilvl w:val="0"/>
          <w:numId w:val="39"/>
        </w:numPr>
        <w:tabs>
          <w:tab w:val="left" w:pos="720"/>
        </w:tabs>
        <w:ind w:left="0" w:firstLine="360"/>
      </w:pPr>
      <w:r w:rsidRPr="009C716F">
        <w:rPr>
          <w:b/>
        </w:rPr>
        <w:t>The Prophet Joel.</w:t>
      </w:r>
      <w:r>
        <w:t xml:space="preserve"> </w:t>
      </w:r>
      <w:r w:rsidRPr="00D33BCC">
        <w:t xml:space="preserve">Joel means </w:t>
      </w:r>
      <w:r w:rsidR="002E6526">
        <w:t>“</w:t>
      </w:r>
      <w:r w:rsidRPr="00D33BCC">
        <w:t>Jehovah is God</w:t>
      </w:r>
      <w:r w:rsidR="00D94AE7">
        <w:t>.</w:t>
      </w:r>
      <w:r w:rsidR="002E6526">
        <w:t>”</w:t>
      </w:r>
      <w:r w:rsidR="00D94AE7">
        <w:t xml:space="preserve"> </w:t>
      </w:r>
      <w:r w:rsidR="00D94AE7" w:rsidRPr="00D33BCC">
        <w:t xml:space="preserve">Nothing is known personally of Joel except that he was “the Son of </w:t>
      </w:r>
      <w:proofErr w:type="spellStart"/>
      <w:r w:rsidR="00D94AE7" w:rsidRPr="00D33BCC">
        <w:t>Pethuel</w:t>
      </w:r>
      <w:proofErr w:type="spellEnd"/>
      <w:r w:rsidR="00D94AE7" w:rsidRPr="00D33BCC">
        <w:t xml:space="preserve">” (Joel 1:1) and he prophesied to Judah. </w:t>
      </w:r>
      <w:r w:rsidR="002E6526">
        <w:t>In vision, Joel saw the lowest depths of sin;</w:t>
      </w:r>
      <w:r w:rsidR="00D94AE7" w:rsidRPr="00D33BCC">
        <w:t xml:space="preserve"> its weakness and its poverty.</w:t>
      </w:r>
      <w:r w:rsidR="00D94AE7">
        <w:t xml:space="preserve"> </w:t>
      </w:r>
      <w:r w:rsidR="00D94AE7" w:rsidRPr="00D33BCC">
        <w:t xml:space="preserve">He also saw </w:t>
      </w:r>
      <w:r w:rsidR="002E6526">
        <w:t>the highest heights of Holiness;</w:t>
      </w:r>
      <w:r w:rsidR="00D94AE7" w:rsidRPr="00D33BCC">
        <w:t xml:space="preserve"> its strength and its spiritual prosperity.</w:t>
      </w:r>
    </w:p>
    <w:p w:rsidR="00D94AE7" w:rsidRPr="00D33BCC" w:rsidRDefault="00D94AE7" w:rsidP="00D94AE7">
      <w:pPr>
        <w:widowControl w:val="0"/>
        <w:ind w:firstLine="720"/>
      </w:pPr>
      <w:r w:rsidRPr="00D33BCC">
        <w:t>He touches the extremes of spirituality from the rottenness of absolute corruption to the fullness of the Holy Ghost outpouring and restoration from utter collapse to complete restoration. With this vision in his heart, Joel put his trumpet to his mouth and (blew) he spoke out faithfully his God-appointed message. It not only sounded in his day of preparati</w:t>
      </w:r>
      <w:r w:rsidR="002E6526">
        <w:t xml:space="preserve">on, but on the day of Pentecost (Acts 2:1-21) </w:t>
      </w:r>
      <w:r w:rsidRPr="00D33BCC">
        <w:t xml:space="preserve">the initial pouring out of the Holy Ghost.  We shall </w:t>
      </w:r>
      <w:r w:rsidR="002E6526">
        <w:t xml:space="preserve">yet </w:t>
      </w:r>
      <w:r w:rsidRPr="00D33BCC">
        <w:t>see the out-pouring, both the former rain and the latter</w:t>
      </w:r>
      <w:r>
        <w:t xml:space="preserve"> rain in the same mo</w:t>
      </w:r>
      <w:r w:rsidR="002E6526">
        <w:t xml:space="preserve">nth spoken of in Joel </w:t>
      </w:r>
      <w:r w:rsidRPr="00D33BCC">
        <w:t>2:23</w:t>
      </w:r>
      <w:r w:rsidR="002E6526">
        <w:t>.</w:t>
      </w:r>
    </w:p>
    <w:p w:rsidR="00781D0F" w:rsidRDefault="00034BB4" w:rsidP="00781D0F">
      <w:pPr>
        <w:pStyle w:val="Heading3"/>
        <w:ind w:left="0" w:firstLine="360"/>
      </w:pPr>
      <w:r>
        <w:rPr>
          <w:b/>
        </w:rPr>
        <w:t>Key Phrase</w:t>
      </w:r>
      <w:r w:rsidR="009C716F" w:rsidRPr="00125556">
        <w:rPr>
          <w:b/>
        </w:rPr>
        <w:t>.</w:t>
      </w:r>
      <w:r>
        <w:rPr>
          <w:b/>
        </w:rPr>
        <w:t xml:space="preserve"> </w:t>
      </w:r>
      <w:r w:rsidR="003503F0" w:rsidRPr="00D33BCC">
        <w:t>A key to under</w:t>
      </w:r>
      <w:r w:rsidR="003503F0">
        <w:t>standing the prophecy of Joel is that the “Day of the Lord”</w:t>
      </w:r>
      <w:r w:rsidR="003503F0" w:rsidRPr="00D33BCC">
        <w:t xml:space="preserve"> lasts approximately for a thousand years.</w:t>
      </w:r>
      <w:r w:rsidR="003503F0">
        <w:t xml:space="preserve"> </w:t>
      </w:r>
      <w:r w:rsidRPr="00D33BCC">
        <w:t>1:15; 2:1, 11, 31; 3:14</w:t>
      </w:r>
      <w:r w:rsidR="00D94AE7">
        <w:t xml:space="preserve"> </w:t>
      </w:r>
    </w:p>
    <w:p w:rsidR="00D52E8E" w:rsidRDefault="00034BB4" w:rsidP="00781D0F">
      <w:pPr>
        <w:pStyle w:val="Heading3"/>
        <w:ind w:left="0" w:firstLine="360"/>
      </w:pPr>
      <w:r w:rsidRPr="00781D0F">
        <w:rPr>
          <w:b/>
        </w:rPr>
        <w:t>Key Thoughts</w:t>
      </w:r>
      <w:r w:rsidR="009C716F">
        <w:t xml:space="preserve">. </w:t>
      </w:r>
    </w:p>
    <w:p w:rsidR="00D52E8E" w:rsidRPr="00D33BCC" w:rsidRDefault="00D52E8E" w:rsidP="003328BD">
      <w:pPr>
        <w:pStyle w:val="Heading4"/>
        <w:numPr>
          <w:ilvl w:val="0"/>
          <w:numId w:val="44"/>
        </w:numPr>
        <w:ind w:left="990"/>
      </w:pPr>
      <w:r w:rsidRPr="00D33BCC">
        <w:t xml:space="preserve">National repentance </w:t>
      </w:r>
      <w:r w:rsidR="0021665E">
        <w:t xml:space="preserve">which lays the foundation for revival </w:t>
      </w:r>
      <w:r w:rsidRPr="00D33BCC">
        <w:t>and its blessings</w:t>
      </w:r>
      <w:r w:rsidR="0021665E">
        <w:t>.</w:t>
      </w:r>
    </w:p>
    <w:p w:rsidR="00D52E8E" w:rsidRPr="00D33BCC" w:rsidRDefault="00D52E8E" w:rsidP="00EB2FDC">
      <w:pPr>
        <w:pStyle w:val="Heading4"/>
        <w:ind w:left="990"/>
      </w:pPr>
      <w:r w:rsidRPr="00D33BCC">
        <w:t>Joel was a prophet of the Holy Spirit and the last days</w:t>
      </w:r>
      <w:r w:rsidR="0021665E">
        <w:t>.</w:t>
      </w:r>
    </w:p>
    <w:p w:rsidR="00D52E8E" w:rsidRPr="00D33BCC" w:rsidRDefault="003503F0" w:rsidP="00EB2FDC">
      <w:pPr>
        <w:pStyle w:val="Heading4"/>
        <w:ind w:left="990"/>
      </w:pPr>
      <w:r>
        <w:t>Locusts are instruments of D</w:t>
      </w:r>
      <w:r w:rsidR="00D52E8E" w:rsidRPr="00D33BCC">
        <w:t>ivine judgment</w:t>
      </w:r>
      <w:r w:rsidR="00EB2FDC">
        <w:t xml:space="preserve"> (Deut. 28:38-39; I Kings 8:37).</w:t>
      </w:r>
    </w:p>
    <w:p w:rsidR="00D52E8E" w:rsidRPr="00D33BCC" w:rsidRDefault="00D52E8E" w:rsidP="00EB2FDC">
      <w:pPr>
        <w:pStyle w:val="Heading4"/>
        <w:ind w:left="990"/>
      </w:pPr>
      <w:r w:rsidRPr="00D33BCC">
        <w:t>Joel ends in 3:16, like Amos begins 1:2</w:t>
      </w:r>
      <w:r w:rsidR="00EB2FDC">
        <w:t>.</w:t>
      </w:r>
    </w:p>
    <w:p w:rsidR="00D52E8E" w:rsidRPr="00D33BCC" w:rsidRDefault="0021665E" w:rsidP="00EB2FDC">
      <w:pPr>
        <w:pStyle w:val="Heading4"/>
        <w:ind w:left="990"/>
      </w:pPr>
      <w:r>
        <w:t xml:space="preserve">The Lord will be the Hope </w:t>
      </w:r>
      <w:r w:rsidR="00D52E8E" w:rsidRPr="00D33BCC">
        <w:t>(refuge, harbor) of His people</w:t>
      </w:r>
    </w:p>
    <w:p w:rsidR="002E6526" w:rsidRPr="00BC0FBB" w:rsidRDefault="002E6526" w:rsidP="004C5014">
      <w:pPr>
        <w:widowControl w:val="0"/>
        <w:rPr>
          <w:sz w:val="16"/>
          <w:szCs w:val="16"/>
        </w:rPr>
      </w:pPr>
    </w:p>
    <w:p w:rsidR="003503F0" w:rsidRDefault="002E6526" w:rsidP="003503F0">
      <w:pPr>
        <w:pStyle w:val="Heading2"/>
      </w:pPr>
      <w:r>
        <w:t>Outline of the Prophecy</w:t>
      </w:r>
    </w:p>
    <w:p w:rsidR="003503F0" w:rsidRPr="00BC0FBB" w:rsidRDefault="003503F0" w:rsidP="003503F0">
      <w:pPr>
        <w:rPr>
          <w:sz w:val="16"/>
          <w:szCs w:val="16"/>
        </w:rPr>
      </w:pPr>
    </w:p>
    <w:p w:rsidR="00D52E8E" w:rsidRPr="00D33BCC" w:rsidRDefault="00D52E8E" w:rsidP="003328BD">
      <w:pPr>
        <w:pStyle w:val="Heading3"/>
        <w:numPr>
          <w:ilvl w:val="0"/>
          <w:numId w:val="57"/>
        </w:numPr>
      </w:pPr>
      <w:r w:rsidRPr="00D33BCC">
        <w:t xml:space="preserve">A </w:t>
      </w:r>
      <w:r w:rsidR="00781D0F">
        <w:t xml:space="preserve">Time of Severe Judgments to </w:t>
      </w:r>
      <w:r w:rsidRPr="00D33BCC">
        <w:t>Other Generation</w:t>
      </w:r>
      <w:r w:rsidR="00781D0F">
        <w:t>s</w:t>
      </w:r>
      <w:r w:rsidRPr="00D33BCC">
        <w:t xml:space="preserve"> </w:t>
      </w:r>
      <w:r w:rsidR="00C108B2" w:rsidRPr="0021665E">
        <w:rPr>
          <w:b/>
        </w:rPr>
        <w:t>(</w:t>
      </w:r>
      <w:r w:rsidRPr="0021665E">
        <w:rPr>
          <w:b/>
        </w:rPr>
        <w:t>1:</w:t>
      </w:r>
      <w:r w:rsidR="0021665E" w:rsidRPr="0021665E">
        <w:rPr>
          <w:b/>
        </w:rPr>
        <w:t>1-</w:t>
      </w:r>
      <w:r w:rsidR="00C108B2" w:rsidRPr="0021665E">
        <w:rPr>
          <w:b/>
        </w:rPr>
        <w:t>3)</w:t>
      </w:r>
    </w:p>
    <w:p w:rsidR="00A869AF" w:rsidRDefault="00A869AF" w:rsidP="00D52E8E">
      <w:pPr>
        <w:widowControl w:val="0"/>
        <w:sectPr w:rsidR="00A869AF" w:rsidSect="002B5F87">
          <w:endnotePr>
            <w:numFmt w:val="decimal"/>
          </w:endnotePr>
          <w:type w:val="continuous"/>
          <w:pgSz w:w="12240" w:h="15840" w:code="1"/>
          <w:pgMar w:top="1440" w:right="1800" w:bottom="1440" w:left="1800" w:header="720" w:footer="720" w:gutter="0"/>
          <w:cols w:space="720"/>
          <w:docGrid w:linePitch="360"/>
        </w:sectPr>
      </w:pPr>
    </w:p>
    <w:p w:rsidR="00D52E8E" w:rsidRPr="00D33BCC" w:rsidRDefault="003503F0" w:rsidP="003503F0">
      <w:pPr>
        <w:widowControl w:val="0"/>
        <w:ind w:left="1080" w:hanging="360"/>
      </w:pPr>
      <w:r w:rsidRPr="003503F0">
        <w:rPr>
          <w:u w:val="single"/>
        </w:rPr>
        <w:lastRenderedPageBreak/>
        <w:t>“</w:t>
      </w:r>
      <w:r w:rsidR="00C108B2" w:rsidRPr="003503F0">
        <w:rPr>
          <w:u w:val="single"/>
        </w:rPr>
        <w:t>Cut off”:</w:t>
      </w:r>
      <w:r w:rsidR="00C108B2">
        <w:t xml:space="preserve"> n</w:t>
      </w:r>
      <w:r w:rsidR="00D52E8E" w:rsidRPr="00D33BCC">
        <w:t>ew wine</w:t>
      </w:r>
      <w:r w:rsidR="00C108B2">
        <w:t>, m</w:t>
      </w:r>
      <w:r w:rsidR="00D52E8E" w:rsidRPr="00D33BCC">
        <w:t>eat and drink offerings</w:t>
      </w:r>
      <w:r w:rsidR="00C108B2">
        <w:t xml:space="preserve"> (1:5,9,</w:t>
      </w:r>
      <w:r w:rsidR="00C108B2" w:rsidRPr="00D33BCC">
        <w:t>16</w:t>
      </w:r>
      <w:r w:rsidR="00C108B2">
        <w:t>)</w:t>
      </w:r>
    </w:p>
    <w:p w:rsidR="00D52E8E" w:rsidRPr="00D33BCC" w:rsidRDefault="00A869AF" w:rsidP="003503F0">
      <w:pPr>
        <w:widowControl w:val="0"/>
        <w:ind w:left="1080" w:hanging="450"/>
      </w:pPr>
      <w:r w:rsidRPr="003503F0">
        <w:rPr>
          <w:u w:val="single"/>
        </w:rPr>
        <w:t xml:space="preserve"> </w:t>
      </w:r>
      <w:r w:rsidR="00D52E8E" w:rsidRPr="003503F0">
        <w:rPr>
          <w:u w:val="single"/>
        </w:rPr>
        <w:t>“Wasted”</w:t>
      </w:r>
      <w:r w:rsidR="00C108B2" w:rsidRPr="003503F0">
        <w:rPr>
          <w:u w:val="single"/>
        </w:rPr>
        <w:t>:</w:t>
      </w:r>
      <w:r w:rsidR="00D52E8E" w:rsidRPr="00D33BCC">
        <w:t xml:space="preserve"> Corn</w:t>
      </w:r>
      <w:r w:rsidR="00C108B2">
        <w:t xml:space="preserve"> (</w:t>
      </w:r>
      <w:r w:rsidR="00C108B2" w:rsidRPr="00D33BCC">
        <w:t>1:10</w:t>
      </w:r>
      <w:r w:rsidR="00C108B2">
        <w:t>)</w:t>
      </w:r>
    </w:p>
    <w:p w:rsidR="00D52E8E" w:rsidRPr="00D33BCC" w:rsidRDefault="00A869AF" w:rsidP="003503F0">
      <w:pPr>
        <w:widowControl w:val="0"/>
        <w:ind w:left="1080" w:hanging="360"/>
      </w:pPr>
      <w:r w:rsidRPr="00D33BCC">
        <w:lastRenderedPageBreak/>
        <w:t xml:space="preserve"> </w:t>
      </w:r>
      <w:r w:rsidR="00D52E8E" w:rsidRPr="003503F0">
        <w:rPr>
          <w:u w:val="single"/>
        </w:rPr>
        <w:t>“Withered”</w:t>
      </w:r>
      <w:r w:rsidR="003503F0">
        <w:t xml:space="preserve">: </w:t>
      </w:r>
      <w:r w:rsidR="00D52E8E" w:rsidRPr="00D33BCC">
        <w:t>All the trees</w:t>
      </w:r>
      <w:r w:rsidR="003503F0">
        <w:t xml:space="preserve"> (1:12,</w:t>
      </w:r>
      <w:r w:rsidR="003503F0" w:rsidRPr="00D33BCC">
        <w:t>17</w:t>
      </w:r>
      <w:r w:rsidR="003503F0">
        <w:t>)</w:t>
      </w:r>
    </w:p>
    <w:p w:rsidR="00D52E8E" w:rsidRPr="00D33BCC" w:rsidRDefault="00A869AF" w:rsidP="003503F0">
      <w:pPr>
        <w:widowControl w:val="0"/>
        <w:ind w:left="1080" w:hanging="360"/>
      </w:pPr>
      <w:r w:rsidRPr="003503F0">
        <w:rPr>
          <w:u w:val="single"/>
        </w:rPr>
        <w:t xml:space="preserve"> </w:t>
      </w:r>
      <w:r w:rsidR="00D52E8E" w:rsidRPr="003503F0">
        <w:rPr>
          <w:u w:val="single"/>
        </w:rPr>
        <w:t>“</w:t>
      </w:r>
      <w:proofErr w:type="spellStart"/>
      <w:r w:rsidR="00D52E8E" w:rsidRPr="003503F0">
        <w:rPr>
          <w:u w:val="single"/>
        </w:rPr>
        <w:t>Languisheth</w:t>
      </w:r>
      <w:proofErr w:type="spellEnd"/>
      <w:r w:rsidR="00D52E8E" w:rsidRPr="003503F0">
        <w:rPr>
          <w:u w:val="single"/>
        </w:rPr>
        <w:t>”</w:t>
      </w:r>
      <w:r w:rsidR="00781D0F">
        <w:t xml:space="preserve"> </w:t>
      </w:r>
      <w:r w:rsidR="003503F0">
        <w:t xml:space="preserve">(wax feeble): </w:t>
      </w:r>
      <w:r w:rsidR="00D52E8E" w:rsidRPr="00D33BCC">
        <w:t>Oil</w:t>
      </w:r>
      <w:r w:rsidR="003503F0">
        <w:t xml:space="preserve"> (1:10,12)</w:t>
      </w:r>
    </w:p>
    <w:p w:rsidR="00A869AF" w:rsidRDefault="00A869AF" w:rsidP="002E6526">
      <w:pPr>
        <w:pStyle w:val="Heading3"/>
        <w:sectPr w:rsidR="00A869AF" w:rsidSect="00A869AF">
          <w:endnotePr>
            <w:numFmt w:val="decimal"/>
          </w:endnotePr>
          <w:type w:val="continuous"/>
          <w:pgSz w:w="12240" w:h="15840" w:code="1"/>
          <w:pgMar w:top="1440" w:right="1800" w:bottom="1440" w:left="1800" w:header="720" w:footer="720" w:gutter="0"/>
          <w:cols w:num="2" w:space="180"/>
          <w:docGrid w:linePitch="360"/>
        </w:sectPr>
      </w:pPr>
    </w:p>
    <w:p w:rsidR="00BC0FBB" w:rsidRPr="00BC0FBB" w:rsidRDefault="00BC0FBB" w:rsidP="00BC0FBB">
      <w:pPr>
        <w:pStyle w:val="Heading3"/>
        <w:numPr>
          <w:ilvl w:val="0"/>
          <w:numId w:val="0"/>
        </w:numPr>
        <w:ind w:left="720"/>
        <w:rPr>
          <w:sz w:val="16"/>
          <w:szCs w:val="16"/>
        </w:rPr>
      </w:pPr>
    </w:p>
    <w:p w:rsidR="00D52E8E" w:rsidRPr="00D33BCC" w:rsidRDefault="00D52E8E" w:rsidP="002E6526">
      <w:pPr>
        <w:pStyle w:val="Heading3"/>
      </w:pPr>
      <w:r w:rsidRPr="00D33BCC">
        <w:t>The Instruments of Judgment</w:t>
      </w:r>
      <w:r w:rsidR="00C108B2">
        <w:t xml:space="preserve"> </w:t>
      </w:r>
      <w:r w:rsidR="00C108B2" w:rsidRPr="00C108B2">
        <w:rPr>
          <w:b/>
        </w:rPr>
        <w:t>(1:4-20</w:t>
      </w:r>
      <w:r w:rsidR="003503F0">
        <w:rPr>
          <w:b/>
        </w:rPr>
        <w:t>; 2:1-11</w:t>
      </w:r>
      <w:r w:rsidR="00C108B2" w:rsidRPr="00C108B2">
        <w:rPr>
          <w:b/>
        </w:rPr>
        <w:t>)</w:t>
      </w:r>
    </w:p>
    <w:p w:rsidR="00D52E8E" w:rsidRPr="00D33BCC" w:rsidRDefault="003503F0" w:rsidP="003328BD">
      <w:pPr>
        <w:pStyle w:val="Heading4"/>
        <w:widowControl w:val="0"/>
        <w:numPr>
          <w:ilvl w:val="0"/>
          <w:numId w:val="45"/>
        </w:numPr>
        <w:tabs>
          <w:tab w:val="left" w:pos="1080"/>
        </w:tabs>
        <w:ind w:left="0" w:firstLine="720"/>
      </w:pPr>
      <w:r>
        <w:t>A Picture of Repeated I</w:t>
      </w:r>
      <w:r w:rsidR="00D52E8E" w:rsidRPr="00D33BCC">
        <w:t>nvasions</w:t>
      </w:r>
      <w:r w:rsidR="00A869AF">
        <w:t xml:space="preserve"> (</w:t>
      </w:r>
      <w:r w:rsidR="00A869AF" w:rsidRPr="00D33BCC">
        <w:t>1:4-9</w:t>
      </w:r>
      <w:r w:rsidR="00A869AF">
        <w:t>):</w:t>
      </w:r>
      <w:r w:rsidR="0021665E">
        <w:t xml:space="preserve"> </w:t>
      </w:r>
      <w:r w:rsidR="00D52E8E" w:rsidRPr="0021665E">
        <w:rPr>
          <w:i/>
        </w:rPr>
        <w:t>Palmerworm</w:t>
      </w:r>
      <w:r w:rsidR="00D52E8E" w:rsidRPr="00D33BCC">
        <w:t xml:space="preserve"> - “gnawer” or “biter”</w:t>
      </w:r>
      <w:r w:rsidR="0021665E">
        <w:t xml:space="preserve">; </w:t>
      </w:r>
      <w:r w:rsidR="00D52E8E" w:rsidRPr="0021665E">
        <w:rPr>
          <w:i/>
        </w:rPr>
        <w:t>Locust</w:t>
      </w:r>
      <w:r w:rsidR="0021665E">
        <w:t xml:space="preserve"> - multiply</w:t>
      </w:r>
      <w:r w:rsidR="00D52E8E" w:rsidRPr="00D33BCC">
        <w:t xml:space="preserve"> rapidly</w:t>
      </w:r>
      <w:r w:rsidR="0021665E">
        <w:t xml:space="preserve">; </w:t>
      </w:r>
      <w:r w:rsidR="00D52E8E" w:rsidRPr="0021665E">
        <w:rPr>
          <w:i/>
        </w:rPr>
        <w:t>Cankerworm</w:t>
      </w:r>
      <w:r w:rsidR="00D52E8E" w:rsidRPr="00D33BCC">
        <w:t xml:space="preserve"> - “Licker”</w:t>
      </w:r>
      <w:r w:rsidR="0021665E">
        <w:t xml:space="preserve">; </w:t>
      </w:r>
      <w:r w:rsidR="00D52E8E" w:rsidRPr="0021665E">
        <w:rPr>
          <w:i/>
        </w:rPr>
        <w:t>Caterpillar</w:t>
      </w:r>
      <w:r w:rsidR="00D52E8E" w:rsidRPr="00D33BCC">
        <w:t xml:space="preserve"> - “devourer” or “ravager</w:t>
      </w:r>
      <w:r w:rsidR="0021665E">
        <w:t>.</w:t>
      </w:r>
      <w:r w:rsidR="00D52E8E" w:rsidRPr="00D33BCC">
        <w:t>”</w:t>
      </w:r>
    </w:p>
    <w:p w:rsidR="00C108B2" w:rsidRDefault="00C108B2" w:rsidP="00D52E8E">
      <w:pPr>
        <w:widowControl w:val="0"/>
        <w:sectPr w:rsidR="00C108B2" w:rsidSect="0021665E">
          <w:endnotePr>
            <w:numFmt w:val="decimal"/>
          </w:endnotePr>
          <w:type w:val="continuous"/>
          <w:pgSz w:w="12240" w:h="15840" w:code="1"/>
          <w:pgMar w:top="1440" w:right="1800" w:bottom="1440" w:left="1800" w:header="720" w:footer="720" w:gutter="0"/>
          <w:cols w:space="720"/>
          <w:docGrid w:linePitch="360"/>
        </w:sectPr>
      </w:pPr>
    </w:p>
    <w:p w:rsidR="00D52E8E" w:rsidRPr="00D33BCC" w:rsidRDefault="003503F0" w:rsidP="00A869AF">
      <w:pPr>
        <w:pStyle w:val="Heading4"/>
        <w:ind w:left="1080"/>
      </w:pPr>
      <w:r>
        <w:lastRenderedPageBreak/>
        <w:t>The P</w:t>
      </w:r>
      <w:r w:rsidR="00D52E8E" w:rsidRPr="00D33BCC">
        <w:t>rog</w:t>
      </w:r>
      <w:r>
        <w:t>ression of Judgment on S</w:t>
      </w:r>
      <w:r w:rsidR="00D52E8E" w:rsidRPr="00D33BCC">
        <w:t>in</w:t>
      </w:r>
    </w:p>
    <w:p w:rsidR="00D52E8E" w:rsidRPr="003503F0" w:rsidRDefault="00D52E8E" w:rsidP="003328BD">
      <w:pPr>
        <w:pStyle w:val="Heading5"/>
        <w:numPr>
          <w:ilvl w:val="0"/>
          <w:numId w:val="46"/>
        </w:numPr>
      </w:pPr>
      <w:r w:rsidRPr="003503F0">
        <w:t xml:space="preserve">The Severe Drought     </w:t>
      </w:r>
      <w:r w:rsidR="003503F0">
        <w:t>(</w:t>
      </w:r>
      <w:r w:rsidRPr="003503F0">
        <w:t>1:10-20</w:t>
      </w:r>
      <w:r w:rsidR="003503F0">
        <w:t>)</w:t>
      </w:r>
    </w:p>
    <w:p w:rsidR="00D52E8E" w:rsidRPr="003503F0" w:rsidRDefault="00D52E8E" w:rsidP="003503F0">
      <w:pPr>
        <w:pStyle w:val="Heading5"/>
      </w:pPr>
      <w:r w:rsidRPr="003503F0">
        <w:t xml:space="preserve">The Invasion of Enemies   </w:t>
      </w:r>
      <w:r w:rsidR="003503F0">
        <w:t>(</w:t>
      </w:r>
      <w:r w:rsidRPr="003503F0">
        <w:t>2:1-11, 20; 1:6</w:t>
      </w:r>
      <w:r w:rsidR="003503F0">
        <w:t>)</w:t>
      </w:r>
    </w:p>
    <w:p w:rsidR="00D52E8E" w:rsidRDefault="003503F0" w:rsidP="003503F0">
      <w:pPr>
        <w:pStyle w:val="Heading5"/>
      </w:pPr>
      <w:r>
        <w:t xml:space="preserve">The Northern Army   (Joel 2:20; </w:t>
      </w:r>
      <w:r w:rsidR="00BC0FBB">
        <w:t>Ez</w:t>
      </w:r>
      <w:r w:rsidR="00D52E8E" w:rsidRPr="003503F0">
        <w:t>. 38:15; 39:2</w:t>
      </w:r>
      <w:r>
        <w:t>)</w:t>
      </w:r>
    </w:p>
    <w:p w:rsidR="00BC0FBB" w:rsidRPr="00BC0FBB" w:rsidRDefault="00BC0FBB" w:rsidP="00BC0FBB">
      <w:pPr>
        <w:rPr>
          <w:sz w:val="16"/>
          <w:szCs w:val="16"/>
        </w:rPr>
      </w:pPr>
    </w:p>
    <w:p w:rsidR="00D52E8E" w:rsidRPr="00D33BCC" w:rsidRDefault="00D52E8E" w:rsidP="002E6526">
      <w:pPr>
        <w:pStyle w:val="Heading3"/>
      </w:pPr>
      <w:r w:rsidRPr="00D33BCC">
        <w:t>The Purpose for Judgment</w:t>
      </w:r>
      <w:r w:rsidR="003503F0">
        <w:t xml:space="preserve"> </w:t>
      </w:r>
      <w:r w:rsidR="003503F0" w:rsidRPr="003503F0">
        <w:rPr>
          <w:b/>
        </w:rPr>
        <w:t>(2:12-3:21)</w:t>
      </w:r>
    </w:p>
    <w:p w:rsidR="00D52E8E" w:rsidRPr="00D33BCC" w:rsidRDefault="00440910" w:rsidP="003328BD">
      <w:pPr>
        <w:pStyle w:val="Heading4"/>
        <w:numPr>
          <w:ilvl w:val="0"/>
          <w:numId w:val="42"/>
        </w:numPr>
        <w:ind w:left="1080"/>
      </w:pPr>
      <w:r>
        <w:t>F</w:t>
      </w:r>
      <w:r w:rsidR="00D52E8E" w:rsidRPr="00D33BCC">
        <w:t xml:space="preserve">or </w:t>
      </w:r>
      <w:r>
        <w:t>all to turn now to the Lord</w:t>
      </w:r>
      <w:r>
        <w:tab/>
      </w:r>
      <w:r>
        <w:tab/>
      </w:r>
      <w:r>
        <w:tab/>
      </w:r>
      <w:r w:rsidR="00D52E8E" w:rsidRPr="00D33BCC">
        <w:t>2:12-17</w:t>
      </w:r>
    </w:p>
    <w:p w:rsidR="00D52E8E" w:rsidRPr="00D33BCC" w:rsidRDefault="00D52E8E" w:rsidP="00440910">
      <w:pPr>
        <w:pStyle w:val="Heading4"/>
        <w:ind w:left="1080"/>
      </w:pPr>
      <w:r w:rsidRPr="00D33BCC">
        <w:t>To bring deliver</w:t>
      </w:r>
      <w:r w:rsidR="00440910">
        <w:t>ance</w:t>
      </w:r>
      <w:r w:rsidR="00440910">
        <w:tab/>
      </w:r>
      <w:r w:rsidR="00440910">
        <w:tab/>
      </w:r>
      <w:r w:rsidR="00440910">
        <w:tab/>
      </w:r>
      <w:r w:rsidR="00440910">
        <w:tab/>
      </w:r>
      <w:r w:rsidRPr="00D33BCC">
        <w:t>2:18-20, 32</w:t>
      </w:r>
    </w:p>
    <w:p w:rsidR="00D52E8E" w:rsidRPr="00D33BCC" w:rsidRDefault="00D52E8E" w:rsidP="00440910">
      <w:pPr>
        <w:pStyle w:val="Heading4"/>
        <w:ind w:left="1080"/>
      </w:pPr>
      <w:r w:rsidRPr="00D33BCC">
        <w:t>To bring about great restoration</w:t>
      </w:r>
      <w:r w:rsidRPr="00D33BCC">
        <w:tab/>
      </w:r>
      <w:r w:rsidRPr="00D33BCC">
        <w:tab/>
      </w:r>
      <w:r w:rsidRPr="00D33BCC">
        <w:tab/>
        <w:t xml:space="preserve">2:25, 14; 2:18-19  </w:t>
      </w:r>
    </w:p>
    <w:p w:rsidR="00D52E8E" w:rsidRPr="00D33BCC" w:rsidRDefault="00D52E8E" w:rsidP="00440910">
      <w:pPr>
        <w:pStyle w:val="Heading4"/>
        <w:ind w:left="1080"/>
      </w:pPr>
      <w:r w:rsidRPr="00D33BCC">
        <w:t>The final judgment of His wrath</w:t>
      </w:r>
      <w:r w:rsidRPr="00D33BCC">
        <w:tab/>
      </w:r>
      <w:r w:rsidRPr="00D33BCC">
        <w:tab/>
      </w:r>
      <w:r w:rsidRPr="00D33BCC">
        <w:tab/>
        <w:t>2:30 - 3:8, 11-21</w:t>
      </w:r>
    </w:p>
    <w:p w:rsidR="00D52E8E" w:rsidRPr="00D33BCC" w:rsidRDefault="00D52E8E" w:rsidP="00440910">
      <w:pPr>
        <w:pStyle w:val="Heading4"/>
        <w:ind w:left="1080"/>
      </w:pPr>
      <w:r w:rsidRPr="00D33BCC">
        <w:t>Warning to the Gen</w:t>
      </w:r>
      <w:r w:rsidR="00440910">
        <w:t>tiles, living in the last days</w:t>
      </w:r>
      <w:r w:rsidR="00440910">
        <w:tab/>
      </w:r>
      <w:r w:rsidRPr="00D33BCC">
        <w:t>3:9-10</w:t>
      </w:r>
    </w:p>
    <w:p w:rsidR="00D52E8E" w:rsidRPr="00D33BCC" w:rsidRDefault="00D52E8E" w:rsidP="00BC0FBB">
      <w:pPr>
        <w:pStyle w:val="Heading4"/>
        <w:ind w:left="1080"/>
      </w:pPr>
      <w:r w:rsidRPr="00D33BCC">
        <w:t>Last invitati</w:t>
      </w:r>
      <w:r w:rsidR="00440910">
        <w:t>on to come up before judgment</w:t>
      </w:r>
      <w:r w:rsidR="00440910">
        <w:tab/>
      </w:r>
      <w:r w:rsidRPr="00D33BCC">
        <w:t>3:9</w:t>
      </w:r>
    </w:p>
    <w:p w:rsidR="00D52E8E" w:rsidRDefault="00D52E8E" w:rsidP="00047D33">
      <w:pPr>
        <w:pStyle w:val="Heading2"/>
      </w:pPr>
      <w:r w:rsidRPr="00D33BCC">
        <w:lastRenderedPageBreak/>
        <w:tab/>
      </w:r>
      <w:r w:rsidR="002E6526">
        <w:t>Ser</w:t>
      </w:r>
      <w:r w:rsidR="00440910">
        <w:t>mons from Joel’s Prophecy</w:t>
      </w:r>
    </w:p>
    <w:p w:rsidR="00440910" w:rsidRPr="00440910" w:rsidRDefault="00440910" w:rsidP="00440910"/>
    <w:tbl>
      <w:tblPr>
        <w:tblStyle w:val="TableGrid"/>
        <w:tblW w:w="0" w:type="auto"/>
        <w:tblLook w:val="04A0" w:firstRow="1" w:lastRow="0" w:firstColumn="1" w:lastColumn="0" w:noHBand="0" w:noVBand="1"/>
      </w:tblPr>
      <w:tblGrid>
        <w:gridCol w:w="5508"/>
        <w:gridCol w:w="3348"/>
      </w:tblGrid>
      <w:tr w:rsidR="00440910" w:rsidTr="00440910">
        <w:tc>
          <w:tcPr>
            <w:tcW w:w="8856" w:type="dxa"/>
            <w:gridSpan w:val="2"/>
            <w:shd w:val="clear" w:color="auto" w:fill="EEECE1" w:themeFill="background2"/>
          </w:tcPr>
          <w:p w:rsidR="00440910" w:rsidRDefault="00440910" w:rsidP="00440910">
            <w:pPr>
              <w:widowControl w:val="0"/>
              <w:jc w:val="center"/>
            </w:pPr>
            <w:r>
              <w:t xml:space="preserve">Various Sermon Topics and Texts from </w:t>
            </w:r>
            <w:r w:rsidRPr="00D33BCC">
              <w:t>Joel’s Prophecy</w:t>
            </w:r>
          </w:p>
        </w:tc>
      </w:tr>
      <w:tr w:rsidR="00440910" w:rsidTr="00440910">
        <w:tc>
          <w:tcPr>
            <w:tcW w:w="5508" w:type="dxa"/>
          </w:tcPr>
          <w:p w:rsidR="00440910" w:rsidRDefault="00440910" w:rsidP="00D52E8E">
            <w:pPr>
              <w:widowControl w:val="0"/>
            </w:pPr>
            <w:r w:rsidRPr="002E6526">
              <w:rPr>
                <w:i/>
              </w:rPr>
              <w:t>Translation or Tribulation</w:t>
            </w:r>
          </w:p>
        </w:tc>
        <w:tc>
          <w:tcPr>
            <w:tcW w:w="3348" w:type="dxa"/>
          </w:tcPr>
          <w:p w:rsidR="00440910" w:rsidRDefault="00440910" w:rsidP="00D52E8E">
            <w:pPr>
              <w:widowControl w:val="0"/>
            </w:pPr>
            <w:r w:rsidRPr="00440910">
              <w:rPr>
                <w:b/>
              </w:rPr>
              <w:t>2:15, 16; 3:9, 10; 2:28-31</w:t>
            </w:r>
            <w:r>
              <w:t xml:space="preserve">; Isa. 30:26; </w:t>
            </w:r>
            <w:r w:rsidRPr="00D33BCC">
              <w:t>Luke 21:25-28</w:t>
            </w:r>
          </w:p>
        </w:tc>
      </w:tr>
      <w:tr w:rsidR="00440910" w:rsidTr="00440910">
        <w:tc>
          <w:tcPr>
            <w:tcW w:w="5508" w:type="dxa"/>
          </w:tcPr>
          <w:p w:rsidR="00440910" w:rsidRDefault="00440910" w:rsidP="00D52E8E">
            <w:pPr>
              <w:widowControl w:val="0"/>
            </w:pPr>
            <w:r w:rsidRPr="002E6526">
              <w:rPr>
                <w:i/>
              </w:rPr>
              <w:t>God’s Trumpet Call to Repentance</w:t>
            </w:r>
          </w:p>
        </w:tc>
        <w:tc>
          <w:tcPr>
            <w:tcW w:w="3348" w:type="dxa"/>
          </w:tcPr>
          <w:p w:rsidR="00440910" w:rsidRPr="00440910" w:rsidRDefault="00440910" w:rsidP="00D52E8E">
            <w:pPr>
              <w:widowControl w:val="0"/>
              <w:rPr>
                <w:b/>
              </w:rPr>
            </w:pPr>
            <w:r w:rsidRPr="00440910">
              <w:rPr>
                <w:b/>
              </w:rPr>
              <w:t>2:1, 15; 3:16</w:t>
            </w:r>
          </w:p>
        </w:tc>
      </w:tr>
      <w:tr w:rsidR="00440910" w:rsidTr="00440910">
        <w:tc>
          <w:tcPr>
            <w:tcW w:w="5508" w:type="dxa"/>
          </w:tcPr>
          <w:p w:rsidR="00440910" w:rsidRDefault="00440910" w:rsidP="00D52E8E">
            <w:pPr>
              <w:widowControl w:val="0"/>
            </w:pPr>
            <w:r w:rsidRPr="002E6526">
              <w:rPr>
                <w:i/>
              </w:rPr>
              <w:t>God’s Way To True Revival</w:t>
            </w:r>
          </w:p>
        </w:tc>
        <w:tc>
          <w:tcPr>
            <w:tcW w:w="3348" w:type="dxa"/>
          </w:tcPr>
          <w:p w:rsidR="00440910" w:rsidRPr="00440910" w:rsidRDefault="00440910" w:rsidP="00D52E8E">
            <w:pPr>
              <w:widowControl w:val="0"/>
              <w:rPr>
                <w:b/>
              </w:rPr>
            </w:pPr>
            <w:r w:rsidRPr="00440910">
              <w:rPr>
                <w:b/>
              </w:rPr>
              <w:t>2:13; 1:13-15; 2:32; 3:10</w:t>
            </w:r>
          </w:p>
        </w:tc>
      </w:tr>
      <w:tr w:rsidR="00440910" w:rsidTr="00440910">
        <w:tc>
          <w:tcPr>
            <w:tcW w:w="5508" w:type="dxa"/>
          </w:tcPr>
          <w:p w:rsidR="00440910" w:rsidRDefault="00440910" w:rsidP="00D52E8E">
            <w:pPr>
              <w:widowControl w:val="0"/>
            </w:pPr>
            <w:r w:rsidRPr="002E6526">
              <w:rPr>
                <w:i/>
              </w:rPr>
              <w:t>God’s Ultimate Remedy for Sin</w:t>
            </w:r>
          </w:p>
        </w:tc>
        <w:tc>
          <w:tcPr>
            <w:tcW w:w="3348" w:type="dxa"/>
          </w:tcPr>
          <w:p w:rsidR="00440910" w:rsidRDefault="00440910" w:rsidP="00D52E8E">
            <w:pPr>
              <w:widowControl w:val="0"/>
            </w:pPr>
            <w:r w:rsidRPr="00440910">
              <w:rPr>
                <w:b/>
              </w:rPr>
              <w:t>2:32</w:t>
            </w:r>
            <w:r>
              <w:t xml:space="preserve">; Rom. 10:13; </w:t>
            </w:r>
            <w:r w:rsidRPr="00D33BCC">
              <w:t>Acts 2:21</w:t>
            </w:r>
          </w:p>
        </w:tc>
      </w:tr>
      <w:tr w:rsidR="00440910" w:rsidTr="00440910">
        <w:tc>
          <w:tcPr>
            <w:tcW w:w="5508" w:type="dxa"/>
          </w:tcPr>
          <w:p w:rsidR="00440910" w:rsidRDefault="00440910" w:rsidP="00D52E8E">
            <w:pPr>
              <w:widowControl w:val="0"/>
            </w:pPr>
            <w:r w:rsidRPr="002E6526">
              <w:rPr>
                <w:i/>
              </w:rPr>
              <w:t>Behold the Goodness and Severity of God</w:t>
            </w:r>
          </w:p>
        </w:tc>
        <w:tc>
          <w:tcPr>
            <w:tcW w:w="3348" w:type="dxa"/>
          </w:tcPr>
          <w:p w:rsidR="00440910" w:rsidRDefault="00440910" w:rsidP="00D52E8E">
            <w:pPr>
              <w:widowControl w:val="0"/>
            </w:pPr>
            <w:r w:rsidRPr="00440910">
              <w:rPr>
                <w:b/>
              </w:rPr>
              <w:t>1:15</w:t>
            </w:r>
            <w:r>
              <w:t xml:space="preserve">; </w:t>
            </w:r>
            <w:r w:rsidRPr="00D33BCC">
              <w:t>Rom. 11:20-23</w:t>
            </w:r>
          </w:p>
        </w:tc>
      </w:tr>
      <w:tr w:rsidR="00440910" w:rsidTr="00440910">
        <w:tc>
          <w:tcPr>
            <w:tcW w:w="5508" w:type="dxa"/>
          </w:tcPr>
          <w:p w:rsidR="00440910" w:rsidRDefault="00440910" w:rsidP="00D52E8E">
            <w:pPr>
              <w:widowControl w:val="0"/>
            </w:pPr>
            <w:r>
              <w:rPr>
                <w:i/>
              </w:rPr>
              <w:t>The Out-p</w:t>
            </w:r>
            <w:r w:rsidRPr="00440910">
              <w:rPr>
                <w:i/>
              </w:rPr>
              <w:t>ouring of God’s Spirit</w:t>
            </w:r>
          </w:p>
        </w:tc>
        <w:tc>
          <w:tcPr>
            <w:tcW w:w="3348" w:type="dxa"/>
          </w:tcPr>
          <w:p w:rsidR="00440910" w:rsidRDefault="00440910" w:rsidP="00D52E8E">
            <w:pPr>
              <w:widowControl w:val="0"/>
            </w:pPr>
            <w:r w:rsidRPr="00440910">
              <w:rPr>
                <w:b/>
              </w:rPr>
              <w:t>2:28, 29</w:t>
            </w:r>
            <w:r>
              <w:t xml:space="preserve">; </w:t>
            </w:r>
            <w:r w:rsidRPr="00D33BCC">
              <w:t>Acts 2:16-21</w:t>
            </w:r>
          </w:p>
        </w:tc>
      </w:tr>
      <w:tr w:rsidR="00440910" w:rsidTr="00440910">
        <w:tc>
          <w:tcPr>
            <w:tcW w:w="5508" w:type="dxa"/>
          </w:tcPr>
          <w:p w:rsidR="00440910" w:rsidRDefault="00440910" w:rsidP="00D52E8E">
            <w:pPr>
              <w:widowControl w:val="0"/>
            </w:pPr>
            <w:r>
              <w:rPr>
                <w:i/>
              </w:rPr>
              <w:t xml:space="preserve">God’s </w:t>
            </w:r>
            <w:r w:rsidRPr="00440910">
              <w:rPr>
                <w:i/>
              </w:rPr>
              <w:t xml:space="preserve">Spirit </w:t>
            </w:r>
            <w:r>
              <w:rPr>
                <w:i/>
              </w:rPr>
              <w:t>Poured Out In</w:t>
            </w:r>
            <w:r w:rsidRPr="00440910">
              <w:rPr>
                <w:i/>
              </w:rPr>
              <w:t xml:space="preserve"> Fullness In The Last Days</w:t>
            </w:r>
          </w:p>
        </w:tc>
        <w:tc>
          <w:tcPr>
            <w:tcW w:w="3348" w:type="dxa"/>
          </w:tcPr>
          <w:p w:rsidR="00440910" w:rsidRPr="00440910" w:rsidRDefault="00440910" w:rsidP="00D52E8E">
            <w:pPr>
              <w:widowControl w:val="0"/>
              <w:rPr>
                <w:b/>
              </w:rPr>
            </w:pPr>
            <w:r w:rsidRPr="00440910">
              <w:rPr>
                <w:b/>
              </w:rPr>
              <w:t>2:23, 29</w:t>
            </w:r>
          </w:p>
        </w:tc>
      </w:tr>
      <w:tr w:rsidR="00440910" w:rsidTr="00440910">
        <w:tc>
          <w:tcPr>
            <w:tcW w:w="5508" w:type="dxa"/>
          </w:tcPr>
          <w:p w:rsidR="00440910" w:rsidRDefault="00440910" w:rsidP="00D52E8E">
            <w:pPr>
              <w:widowControl w:val="0"/>
            </w:pPr>
            <w:r w:rsidRPr="00440910">
              <w:rPr>
                <w:i/>
              </w:rPr>
              <w:t>Restitution Of All Things</w:t>
            </w:r>
          </w:p>
        </w:tc>
        <w:tc>
          <w:tcPr>
            <w:tcW w:w="3348" w:type="dxa"/>
          </w:tcPr>
          <w:p w:rsidR="00440910" w:rsidRPr="00440910" w:rsidRDefault="00440910" w:rsidP="00D52E8E">
            <w:pPr>
              <w:widowControl w:val="0"/>
              <w:rPr>
                <w:b/>
              </w:rPr>
            </w:pPr>
            <w:r w:rsidRPr="00440910">
              <w:rPr>
                <w:b/>
              </w:rPr>
              <w:t>2:23-32, 14, 18-19</w:t>
            </w:r>
          </w:p>
        </w:tc>
      </w:tr>
    </w:tbl>
    <w:p w:rsidR="00440910" w:rsidRDefault="00D52E8E" w:rsidP="00CB332C">
      <w:pPr>
        <w:widowControl w:val="0"/>
      </w:pPr>
      <w:r w:rsidRPr="00D33BCC">
        <w:tab/>
      </w:r>
      <w:r w:rsidRPr="00D33BCC">
        <w:tab/>
      </w:r>
    </w:p>
    <w:p w:rsidR="00440910" w:rsidRDefault="00EB2FDC" w:rsidP="003328BD">
      <w:pPr>
        <w:pStyle w:val="Heading3"/>
        <w:numPr>
          <w:ilvl w:val="0"/>
          <w:numId w:val="43"/>
        </w:numPr>
      </w:pPr>
      <w:r>
        <w:t>“High Hopes Turned to Cruel Disappointments”</w:t>
      </w:r>
      <w:r w:rsidR="00D52E8E" w:rsidRPr="00D33BCC">
        <w:t xml:space="preserve">   </w:t>
      </w:r>
      <w:r w:rsidR="00D52E8E" w:rsidRPr="00D33BCC">
        <w:tab/>
      </w:r>
      <w:r w:rsidR="00D52E8E" w:rsidRPr="00D33BCC">
        <w:tab/>
      </w:r>
    </w:p>
    <w:p w:rsidR="00D52E8E" w:rsidRPr="00D33BCC" w:rsidRDefault="00D52E8E" w:rsidP="00E44D63">
      <w:pPr>
        <w:pStyle w:val="Heading4"/>
      </w:pPr>
    </w:p>
    <w:p w:rsidR="00EB2FDC" w:rsidRDefault="00EB2FDC" w:rsidP="00EB2FDC">
      <w:pPr>
        <w:widowControl w:val="0"/>
        <w:ind w:left="360" w:hanging="360"/>
        <w:rPr>
          <w:i/>
        </w:rPr>
      </w:pPr>
      <w:r>
        <w:t>Joe 1:7—</w:t>
      </w:r>
      <w:r w:rsidRPr="00EB2FDC">
        <w:rPr>
          <w:i/>
        </w:rPr>
        <w:t>He hath laid my vine waste, and barked my fig tree: he hath made it clean bare, and cast it away; the branches thereof are made white.</w:t>
      </w:r>
    </w:p>
    <w:p w:rsidR="00BD6B73" w:rsidRDefault="00BD6B73" w:rsidP="00E44D63">
      <w:pPr>
        <w:pStyle w:val="Heading4"/>
        <w:ind w:firstLine="720"/>
      </w:pPr>
    </w:p>
    <w:p w:rsidR="00D52E8E" w:rsidRDefault="00440910" w:rsidP="00E44D63">
      <w:pPr>
        <w:pStyle w:val="Heading4"/>
        <w:ind w:firstLine="720"/>
      </w:pPr>
      <w:r>
        <w:t xml:space="preserve">The </w:t>
      </w:r>
      <w:r w:rsidR="00EB2FDC">
        <w:t xml:space="preserve">fig tree is a symbol of </w:t>
      </w:r>
      <w:r w:rsidR="00E44D63">
        <w:t xml:space="preserve">expectation or hope. </w:t>
      </w:r>
      <w:r w:rsidR="00D52E8E" w:rsidRPr="00D33BCC">
        <w:t xml:space="preserve">Israel’s fig tree </w:t>
      </w:r>
      <w:r>
        <w:t xml:space="preserve">is </w:t>
      </w:r>
      <w:r w:rsidR="00D52E8E" w:rsidRPr="00D33BCC">
        <w:t>to worship the one true God</w:t>
      </w:r>
      <w:r>
        <w:t xml:space="preserve">. </w:t>
      </w:r>
      <w:r w:rsidR="00EB2FDC">
        <w:t>Everyone has a fig tree</w:t>
      </w:r>
      <w:r w:rsidR="00E44D63">
        <w:t xml:space="preserve">: </w:t>
      </w:r>
      <w:r w:rsidR="00EB2FDC">
        <w:t>h</w:t>
      </w:r>
      <w:r w:rsidR="00D52E8E" w:rsidRPr="00D33BCC">
        <w:t>opes, dreams, desires and goals</w:t>
      </w:r>
      <w:r w:rsidR="00E44D63">
        <w:t>:</w:t>
      </w:r>
    </w:p>
    <w:p w:rsidR="00D52E8E" w:rsidRPr="00D33BCC" w:rsidRDefault="00D52E8E" w:rsidP="003328BD">
      <w:pPr>
        <w:pStyle w:val="ListParagraph"/>
        <w:widowControl w:val="0"/>
        <w:numPr>
          <w:ilvl w:val="0"/>
          <w:numId w:val="47"/>
        </w:numPr>
        <w:ind w:left="1440"/>
      </w:pPr>
      <w:r w:rsidRPr="00D33BCC">
        <w:t>The Christian’s fig tree - to be like Christ</w:t>
      </w:r>
    </w:p>
    <w:p w:rsidR="00D52E8E" w:rsidRPr="00D33BCC" w:rsidRDefault="00D52E8E" w:rsidP="003328BD">
      <w:pPr>
        <w:pStyle w:val="ListParagraph"/>
        <w:widowControl w:val="0"/>
        <w:numPr>
          <w:ilvl w:val="0"/>
          <w:numId w:val="47"/>
        </w:numPr>
        <w:ind w:left="1440"/>
      </w:pPr>
      <w:r w:rsidRPr="00D33BCC">
        <w:t>Young man’s fig tree - strong healthy bod</w:t>
      </w:r>
      <w:r w:rsidR="00BD6B73">
        <w:t xml:space="preserve">y, prosperity, </w:t>
      </w:r>
      <w:r w:rsidRPr="00D33BCC">
        <w:t>progress</w:t>
      </w:r>
    </w:p>
    <w:p w:rsidR="00D52E8E" w:rsidRPr="00D33BCC" w:rsidRDefault="00D52E8E" w:rsidP="003328BD">
      <w:pPr>
        <w:pStyle w:val="ListParagraph"/>
        <w:widowControl w:val="0"/>
        <w:numPr>
          <w:ilvl w:val="0"/>
          <w:numId w:val="47"/>
        </w:numPr>
        <w:ind w:left="1440"/>
      </w:pPr>
      <w:r w:rsidRPr="00D33BCC">
        <w:t>Young ladies’ fig tree - to be loved, security and a promising future</w:t>
      </w:r>
    </w:p>
    <w:p w:rsidR="00D52E8E" w:rsidRPr="00D33BCC" w:rsidRDefault="00D52E8E" w:rsidP="003328BD">
      <w:pPr>
        <w:pStyle w:val="ListParagraph"/>
        <w:widowControl w:val="0"/>
        <w:numPr>
          <w:ilvl w:val="0"/>
          <w:numId w:val="47"/>
        </w:numPr>
        <w:ind w:left="1440"/>
      </w:pPr>
      <w:r w:rsidRPr="00D33BCC">
        <w:t>Tradesman’s fig tree - focuses on one area and excels</w:t>
      </w:r>
    </w:p>
    <w:p w:rsidR="00D52E8E" w:rsidRPr="00D33BCC" w:rsidRDefault="00D52E8E" w:rsidP="003328BD">
      <w:pPr>
        <w:pStyle w:val="ListParagraph"/>
        <w:widowControl w:val="0"/>
        <w:numPr>
          <w:ilvl w:val="0"/>
          <w:numId w:val="47"/>
        </w:numPr>
        <w:ind w:left="1440"/>
      </w:pPr>
      <w:r w:rsidRPr="00D33BCC">
        <w:t>A Bride’s fig tree - her husband</w:t>
      </w:r>
    </w:p>
    <w:p w:rsidR="00D52E8E" w:rsidRPr="00D33BCC" w:rsidRDefault="00D52E8E" w:rsidP="003328BD">
      <w:pPr>
        <w:pStyle w:val="ListParagraph"/>
        <w:widowControl w:val="0"/>
        <w:numPr>
          <w:ilvl w:val="0"/>
          <w:numId w:val="47"/>
        </w:numPr>
        <w:ind w:left="1440"/>
      </w:pPr>
      <w:r w:rsidRPr="00D33BCC">
        <w:t>Family’s fig tree - the father</w:t>
      </w:r>
    </w:p>
    <w:p w:rsidR="00D52E8E" w:rsidRPr="00D33BCC" w:rsidRDefault="00D52E8E" w:rsidP="003328BD">
      <w:pPr>
        <w:pStyle w:val="ListParagraph"/>
        <w:widowControl w:val="0"/>
        <w:numPr>
          <w:ilvl w:val="0"/>
          <w:numId w:val="47"/>
        </w:numPr>
        <w:ind w:left="1440"/>
      </w:pPr>
      <w:r w:rsidRPr="00D33BCC">
        <w:t>A Mother’s fig tree - her child</w:t>
      </w:r>
    </w:p>
    <w:p w:rsidR="00D52E8E" w:rsidRPr="00D33BCC" w:rsidRDefault="00D52E8E" w:rsidP="003328BD">
      <w:pPr>
        <w:pStyle w:val="ListParagraph"/>
        <w:widowControl w:val="0"/>
        <w:numPr>
          <w:ilvl w:val="0"/>
          <w:numId w:val="47"/>
        </w:numPr>
        <w:ind w:left="1440"/>
      </w:pPr>
      <w:r w:rsidRPr="00D33BCC">
        <w:t>An old man’s fig tree - his family</w:t>
      </w:r>
    </w:p>
    <w:p w:rsidR="00D52E8E" w:rsidRPr="00D33BCC" w:rsidRDefault="00D52E8E" w:rsidP="003328BD">
      <w:pPr>
        <w:pStyle w:val="ListParagraph"/>
        <w:widowControl w:val="0"/>
        <w:numPr>
          <w:ilvl w:val="0"/>
          <w:numId w:val="47"/>
        </w:numPr>
        <w:ind w:left="1440"/>
      </w:pPr>
      <w:r w:rsidRPr="00D33BCC">
        <w:t>The rich man’s fig tree - his bank account</w:t>
      </w:r>
    </w:p>
    <w:p w:rsidR="00D52E8E" w:rsidRPr="00D33BCC" w:rsidRDefault="00D52E8E" w:rsidP="003328BD">
      <w:pPr>
        <w:pStyle w:val="ListParagraph"/>
        <w:widowControl w:val="0"/>
        <w:numPr>
          <w:ilvl w:val="0"/>
          <w:numId w:val="47"/>
        </w:numPr>
        <w:ind w:left="1440"/>
      </w:pPr>
      <w:r w:rsidRPr="00D33BCC">
        <w:t>The Overcomer’s fig tree - the prize of the highest calling</w:t>
      </w:r>
    </w:p>
    <w:p w:rsidR="00D52E8E" w:rsidRPr="00D33BCC" w:rsidRDefault="00D52E8E" w:rsidP="003328BD">
      <w:pPr>
        <w:pStyle w:val="ListParagraph"/>
        <w:widowControl w:val="0"/>
        <w:numPr>
          <w:ilvl w:val="0"/>
          <w:numId w:val="47"/>
        </w:numPr>
        <w:ind w:left="1440"/>
      </w:pPr>
      <w:r w:rsidRPr="00D33BCC">
        <w:t>The soul winner’s fig tree - new converts</w:t>
      </w:r>
    </w:p>
    <w:p w:rsidR="00337CDD" w:rsidRDefault="00337CDD" w:rsidP="00E44D63">
      <w:pPr>
        <w:pStyle w:val="Heading4"/>
        <w:widowControl w:val="0"/>
        <w:ind w:firstLine="720"/>
      </w:pPr>
    </w:p>
    <w:p w:rsidR="00D52E8E" w:rsidRDefault="00D52E8E" w:rsidP="00E44D63">
      <w:pPr>
        <w:pStyle w:val="Heading4"/>
        <w:widowControl w:val="0"/>
        <w:ind w:firstLine="720"/>
      </w:pPr>
      <w:r w:rsidRPr="00D33BCC">
        <w:t>If green fruit is not found in the leaf when it blossoms, it will not bring for</w:t>
      </w:r>
      <w:r w:rsidR="00EB2FDC">
        <w:t>th any fruit that harvest (</w:t>
      </w:r>
      <w:r w:rsidRPr="00D33BCC">
        <w:t>Matt. 21:18-20; Mark 11:13</w:t>
      </w:r>
      <w:r w:rsidR="00EB2FDC">
        <w:t>).</w:t>
      </w:r>
      <w:r w:rsidR="00CB332C">
        <w:t xml:space="preserve"> </w:t>
      </w:r>
      <w:r w:rsidR="00E44D63" w:rsidRPr="00D33BCC">
        <w:t>Young trees won’t bear fruit unle</w:t>
      </w:r>
      <w:r w:rsidR="00E44D63">
        <w:t>ss the ground is cultivated (</w:t>
      </w:r>
      <w:r w:rsidR="00E44D63" w:rsidRPr="00D33BCC">
        <w:t>Luke 13:6-9</w:t>
      </w:r>
      <w:r w:rsidR="00E44D63">
        <w:t xml:space="preserve">). </w:t>
      </w:r>
      <w:r w:rsidRPr="00D33BCC">
        <w:t>Old trees degene</w:t>
      </w:r>
      <w:r w:rsidR="00EB2FDC">
        <w:t>rate fast when neglected (</w:t>
      </w:r>
      <w:r w:rsidRPr="00D33BCC">
        <w:t>Prov. 27:18</w:t>
      </w:r>
      <w:r w:rsidR="00EB2FDC">
        <w:t xml:space="preserve">). </w:t>
      </w:r>
      <w:r w:rsidRPr="00D33BCC">
        <w:t>If the high hopes are not reached, cruel disappointments take over.</w:t>
      </w:r>
      <w:r w:rsidR="00EB2FDC">
        <w:t xml:space="preserve"> </w:t>
      </w:r>
      <w:r w:rsidRPr="00D33BCC">
        <w:t>The answer is not lesser goals, but cultivation and total commitment.</w:t>
      </w:r>
      <w:r w:rsidR="00EB2FDC">
        <w:t xml:space="preserve"> </w:t>
      </w:r>
      <w:r w:rsidRPr="00D33BCC">
        <w:t>There is no prosper</w:t>
      </w:r>
      <w:r w:rsidR="003503F0">
        <w:t>ity in fig leaves</w:t>
      </w:r>
      <w:r w:rsidR="00E44D63">
        <w:t xml:space="preserve">. Do not be satisfied </w:t>
      </w:r>
      <w:r w:rsidR="00BD6B73">
        <w:t xml:space="preserve">in the end </w:t>
      </w:r>
      <w:r w:rsidR="00E44D63">
        <w:t>with “</w:t>
      </w:r>
      <w:r w:rsidR="00BD6B73">
        <w:t>good intentions</w:t>
      </w:r>
      <w:r w:rsidR="00E44D63">
        <w:t xml:space="preserve">” but </w:t>
      </w:r>
      <w:r w:rsidR="00BD6B73">
        <w:t xml:space="preserve">only </w:t>
      </w:r>
      <w:r w:rsidR="00E44D63">
        <w:t xml:space="preserve">with </w:t>
      </w:r>
      <w:r w:rsidRPr="003503F0">
        <w:rPr>
          <w:u w:val="single"/>
        </w:rPr>
        <w:t>fruit</w:t>
      </w:r>
      <w:r w:rsidRPr="00D33BCC">
        <w:t>.</w:t>
      </w:r>
    </w:p>
    <w:p w:rsidR="00BC0FBB" w:rsidRDefault="00BC0FBB">
      <w:r>
        <w:br w:type="page"/>
      </w:r>
    </w:p>
    <w:p w:rsidR="003503F0" w:rsidRPr="003503F0" w:rsidRDefault="003503F0" w:rsidP="003503F0">
      <w:pPr>
        <w:pStyle w:val="Heading3"/>
      </w:pPr>
      <w:r>
        <w:lastRenderedPageBreak/>
        <w:t>“</w:t>
      </w:r>
      <w:r w:rsidR="00BD6B73">
        <w:t>Sanctify Ye a Fast</w:t>
      </w:r>
      <w:r>
        <w:t>”</w:t>
      </w:r>
    </w:p>
    <w:p w:rsidR="00BD6B73" w:rsidRDefault="00BD6B73" w:rsidP="00D52E8E">
      <w:pPr>
        <w:widowControl w:val="0"/>
        <w:rPr>
          <w:b/>
          <w:sz w:val="28"/>
          <w:szCs w:val="28"/>
          <w:u w:val="single"/>
        </w:rPr>
      </w:pPr>
    </w:p>
    <w:p w:rsidR="00D52E8E" w:rsidRPr="00D33BCC" w:rsidRDefault="00D52E8E" w:rsidP="00D52E8E">
      <w:pPr>
        <w:widowControl w:val="0"/>
      </w:pPr>
      <w:r w:rsidRPr="00D33BCC">
        <w:t>1:14</w:t>
      </w:r>
      <w:r w:rsidR="00BD6B73">
        <w:t>,15—</w:t>
      </w:r>
      <w:r w:rsidR="00BD6B73" w:rsidRPr="00BD6B73">
        <w:rPr>
          <w:i/>
        </w:rPr>
        <w:t>Sanctify ye a fast</w:t>
      </w:r>
      <w:r w:rsidR="00BD6B73">
        <w:rPr>
          <w:i/>
        </w:rPr>
        <w:t>…</w:t>
      </w:r>
    </w:p>
    <w:p w:rsidR="00D52E8E" w:rsidRPr="00D33BCC" w:rsidRDefault="00BD6B73" w:rsidP="00BD6B73">
      <w:pPr>
        <w:widowControl w:val="0"/>
        <w:ind w:left="360" w:hanging="360"/>
      </w:pPr>
      <w:r>
        <w:t>2:12—</w:t>
      </w:r>
      <w:r w:rsidR="00D52E8E" w:rsidRPr="00BD6B73">
        <w:rPr>
          <w:i/>
        </w:rPr>
        <w:t xml:space="preserve">Turn ye unto me with all your heart and with fasting and </w:t>
      </w:r>
      <w:r w:rsidRPr="00BD6B73">
        <w:rPr>
          <w:i/>
        </w:rPr>
        <w:t>with weeping and with mourning.</w:t>
      </w:r>
    </w:p>
    <w:p w:rsidR="00D52E8E" w:rsidRPr="00BD6B73" w:rsidRDefault="00BD6B73" w:rsidP="00D52E8E">
      <w:pPr>
        <w:widowControl w:val="0"/>
        <w:rPr>
          <w:i/>
        </w:rPr>
      </w:pPr>
      <w:r>
        <w:t>2:13–</w:t>
      </w:r>
      <w:r w:rsidR="00D52E8E" w:rsidRPr="00BD6B73">
        <w:rPr>
          <w:i/>
        </w:rPr>
        <w:t>Rend your heart and not your g</w:t>
      </w:r>
      <w:r w:rsidRPr="00BD6B73">
        <w:rPr>
          <w:i/>
        </w:rPr>
        <w:t>arments and turn unto the Lord.</w:t>
      </w:r>
    </w:p>
    <w:p w:rsidR="00D52E8E" w:rsidRPr="00D33BCC" w:rsidRDefault="00D52E8E" w:rsidP="00D52E8E">
      <w:pPr>
        <w:widowControl w:val="0"/>
      </w:pPr>
    </w:p>
    <w:p w:rsidR="006F2519" w:rsidRDefault="006F2519" w:rsidP="003328BD">
      <w:pPr>
        <w:pStyle w:val="Heading4"/>
        <w:numPr>
          <w:ilvl w:val="0"/>
          <w:numId w:val="48"/>
        </w:numPr>
        <w:ind w:left="1080"/>
      </w:pPr>
      <w:r>
        <w:t>FOR A PURPOSE</w:t>
      </w:r>
      <w:r>
        <w:tab/>
      </w:r>
      <w:r>
        <w:tab/>
      </w:r>
      <w:r w:rsidR="00D52E8E" w:rsidRPr="00D33BCC">
        <w:t>Matt. 3:15-4:11</w:t>
      </w:r>
      <w:r w:rsidR="00D52E8E" w:rsidRPr="00D33BCC">
        <w:tab/>
      </w:r>
      <w:r w:rsidR="00D52E8E" w:rsidRPr="00D33BCC">
        <w:tab/>
      </w:r>
    </w:p>
    <w:p w:rsidR="00D52E8E" w:rsidRPr="00D33BCC" w:rsidRDefault="00D52E8E" w:rsidP="006F2519">
      <w:pPr>
        <w:pStyle w:val="Heading4"/>
        <w:ind w:firstLine="720"/>
      </w:pPr>
      <w:r w:rsidRPr="00BD6B73">
        <w:rPr>
          <w:u w:val="single"/>
        </w:rPr>
        <w:t>Led up of the Spirit</w:t>
      </w:r>
      <w:r w:rsidRPr="00D33BCC">
        <w:t xml:space="preserve"> for a purpose</w:t>
      </w:r>
      <w:r w:rsidR="006F2519">
        <w:t xml:space="preserve">: </w:t>
      </w:r>
      <w:r w:rsidRPr="00D33BCC">
        <w:t>To be tested in the wilderness</w:t>
      </w:r>
      <w:r w:rsidR="006F2519">
        <w:t xml:space="preserve">. </w:t>
      </w:r>
      <w:r w:rsidRPr="00D33BCC">
        <w:t>The testing grounds are a feeding time spiritually</w:t>
      </w:r>
    </w:p>
    <w:p w:rsidR="00D52E8E" w:rsidRDefault="006F2519" w:rsidP="006F2519">
      <w:pPr>
        <w:widowControl w:val="0"/>
        <w:ind w:left="360" w:hanging="360"/>
      </w:pPr>
      <w:r>
        <w:t>Matthew 4:4—</w:t>
      </w:r>
      <w:r w:rsidR="00D52E8E" w:rsidRPr="006F2519">
        <w:rPr>
          <w:i/>
        </w:rPr>
        <w:t>Man shall not live by brea</w:t>
      </w:r>
      <w:r>
        <w:rPr>
          <w:i/>
        </w:rPr>
        <w:t xml:space="preserve">d alone but by every word that </w:t>
      </w:r>
      <w:proofErr w:type="spellStart"/>
      <w:r w:rsidR="00D52E8E" w:rsidRPr="006F2519">
        <w:rPr>
          <w:i/>
        </w:rPr>
        <w:t>proc</w:t>
      </w:r>
      <w:r w:rsidRPr="006F2519">
        <w:rPr>
          <w:i/>
        </w:rPr>
        <w:t>eedeth</w:t>
      </w:r>
      <w:proofErr w:type="spellEnd"/>
      <w:r w:rsidRPr="006F2519">
        <w:rPr>
          <w:i/>
        </w:rPr>
        <w:t xml:space="preserve"> out of the mouth of God.</w:t>
      </w:r>
    </w:p>
    <w:p w:rsidR="00D52E8E" w:rsidRPr="00D33BCC" w:rsidRDefault="00D52E8E" w:rsidP="006F2519">
      <w:pPr>
        <w:widowControl w:val="0"/>
        <w:ind w:firstLine="720"/>
      </w:pPr>
      <w:r w:rsidRPr="00D33BCC">
        <w:t>Tribulation in the wilderness is a feeding time spiritually for e</w:t>
      </w:r>
      <w:r w:rsidR="006F2519">
        <w:t xml:space="preserve">xperiencing the truth that before was </w:t>
      </w:r>
      <w:r w:rsidRPr="00D33BCC">
        <w:t xml:space="preserve">not </w:t>
      </w:r>
      <w:r w:rsidR="006F2519">
        <w:t>fully experienced</w:t>
      </w:r>
      <w:r w:rsidRPr="00D33BCC">
        <w:t>.</w:t>
      </w:r>
      <w:r w:rsidR="006F2519">
        <w:t xml:space="preserve"> (</w:t>
      </w:r>
      <w:r w:rsidRPr="00D33BCC">
        <w:t>Rev. 12:6,13-16</w:t>
      </w:r>
      <w:r w:rsidR="006F2519">
        <w:t xml:space="preserve">) </w:t>
      </w:r>
      <w:r w:rsidRPr="00D33BCC">
        <w:t>These tests will feed (Rev. 12:6) “They should feed her</w:t>
      </w:r>
      <w:r w:rsidR="006F2519">
        <w:t>.</w:t>
      </w:r>
      <w:r w:rsidRPr="00D33BCC">
        <w:t>”</w:t>
      </w:r>
      <w:r w:rsidR="006F2519">
        <w:t xml:space="preserve"> </w:t>
      </w:r>
      <w:r w:rsidRPr="00D33BCC">
        <w:t>They did not listen directly to the Word of</w:t>
      </w:r>
      <w:r w:rsidR="006F2519">
        <w:t xml:space="preserve"> God so God will use different measures to get their attention—</w:t>
      </w:r>
      <w:r w:rsidRPr="00D33BCC">
        <w:t>Great persecution to the Church.</w:t>
      </w:r>
      <w:r w:rsidR="006F2519">
        <w:t xml:space="preserve"> </w:t>
      </w:r>
      <w:r w:rsidRPr="00D33BCC">
        <w:t>Luke 4:2  “40 days tempted of the devil”</w:t>
      </w:r>
    </w:p>
    <w:p w:rsidR="00D52E8E" w:rsidRPr="00D33BCC" w:rsidRDefault="00D52E8E" w:rsidP="00D52E8E">
      <w:pPr>
        <w:widowControl w:val="0"/>
      </w:pPr>
    </w:p>
    <w:p w:rsidR="00D52E8E" w:rsidRPr="00D33BCC" w:rsidRDefault="006F2519" w:rsidP="00BD6B73">
      <w:pPr>
        <w:pStyle w:val="Heading4"/>
      </w:pPr>
      <w:r>
        <w:t>TO A PLACE</w:t>
      </w:r>
      <w:r>
        <w:tab/>
      </w:r>
      <w:r>
        <w:tab/>
      </w:r>
      <w:r>
        <w:tab/>
      </w:r>
      <w:r>
        <w:tab/>
      </w:r>
      <w:r w:rsidR="00D52E8E" w:rsidRPr="00D33BCC">
        <w:t>Mark 1:9-13</w:t>
      </w:r>
    </w:p>
    <w:p w:rsidR="00D52E8E" w:rsidRPr="00D33BCC" w:rsidRDefault="00D52E8E" w:rsidP="00D52E8E">
      <w:pPr>
        <w:widowControl w:val="0"/>
      </w:pPr>
      <w:r w:rsidRPr="00D33BCC">
        <w:tab/>
        <w:t xml:space="preserve">“Immediately the Spirit </w:t>
      </w:r>
      <w:proofErr w:type="spellStart"/>
      <w:r w:rsidRPr="00D33BCC">
        <w:rPr>
          <w:u w:val="single"/>
        </w:rPr>
        <w:t>driveth</w:t>
      </w:r>
      <w:proofErr w:type="spellEnd"/>
      <w:r w:rsidRPr="00D33BCC">
        <w:rPr>
          <w:u w:val="single"/>
        </w:rPr>
        <w:t xml:space="preserve"> Him</w:t>
      </w:r>
      <w:r w:rsidR="006F2519">
        <w:t xml:space="preserve"> into the wilderness” - He wasted no </w:t>
      </w:r>
      <w:r w:rsidRPr="00D33BCC">
        <w:t>time coming to us.</w:t>
      </w:r>
      <w:r w:rsidR="006F2519">
        <w:t xml:space="preserve"> </w:t>
      </w:r>
      <w:r w:rsidRPr="00D33BCC">
        <w:t>“</w:t>
      </w:r>
      <w:proofErr w:type="spellStart"/>
      <w:r w:rsidRPr="00D33BCC">
        <w:t>Driveth</w:t>
      </w:r>
      <w:proofErr w:type="spellEnd"/>
      <w:r w:rsidRPr="00D33BCC">
        <w:t>” - cast forth, thrust out, expelled, sent away</w:t>
      </w:r>
      <w:r w:rsidR="006F2519">
        <w:t xml:space="preserve">. </w:t>
      </w:r>
      <w:r w:rsidRPr="00D33BCC">
        <w:t>Jesus came to the place w</w:t>
      </w:r>
      <w:r w:rsidR="006F2519">
        <w:t>here we were as a sin bearer for all humanity (</w:t>
      </w:r>
      <w:r w:rsidRPr="00D33BCC">
        <w:t>Gen. 3:23-24</w:t>
      </w:r>
      <w:r w:rsidR="006F2519">
        <w:t xml:space="preserve">). </w:t>
      </w:r>
      <w:r w:rsidRPr="00D33BCC">
        <w:t>Adam was driven from his possession, expelled and thrust out.</w:t>
      </w:r>
      <w:r w:rsidR="006F2519">
        <w:t xml:space="preserve"> </w:t>
      </w:r>
      <w:r w:rsidRPr="00D33BCC">
        <w:t>Jesus took the place of all castaways.</w:t>
      </w:r>
    </w:p>
    <w:p w:rsidR="00D52E8E" w:rsidRPr="00D33BCC" w:rsidRDefault="006F2519" w:rsidP="00D52E8E">
      <w:pPr>
        <w:widowControl w:val="0"/>
      </w:pPr>
      <w:r>
        <w:t>John 1:29,33—</w:t>
      </w:r>
      <w:r w:rsidR="00D52E8E" w:rsidRPr="006F2519">
        <w:rPr>
          <w:i/>
        </w:rPr>
        <w:t xml:space="preserve">Behold the Lamb of God which </w:t>
      </w:r>
      <w:proofErr w:type="spellStart"/>
      <w:r w:rsidR="00D52E8E" w:rsidRPr="006F2519">
        <w:rPr>
          <w:i/>
        </w:rPr>
        <w:t>ta</w:t>
      </w:r>
      <w:r w:rsidRPr="006F2519">
        <w:rPr>
          <w:i/>
        </w:rPr>
        <w:t>keth</w:t>
      </w:r>
      <w:proofErr w:type="spellEnd"/>
      <w:r w:rsidRPr="006F2519">
        <w:rPr>
          <w:i/>
        </w:rPr>
        <w:t xml:space="preserve"> away the sin of the world.</w:t>
      </w:r>
    </w:p>
    <w:p w:rsidR="00D52E8E" w:rsidRPr="00D33BCC" w:rsidRDefault="006F2519" w:rsidP="00D52E8E">
      <w:pPr>
        <w:widowControl w:val="0"/>
      </w:pPr>
      <w:r>
        <w:t>Heb. 4:15—</w:t>
      </w:r>
      <w:r w:rsidR="00D52E8E" w:rsidRPr="006F2519">
        <w:rPr>
          <w:i/>
        </w:rPr>
        <w:t>But was in all points tempted l</w:t>
      </w:r>
      <w:r w:rsidRPr="006F2519">
        <w:rPr>
          <w:i/>
        </w:rPr>
        <w:t>ike as we are yet without sin.</w:t>
      </w:r>
    </w:p>
    <w:p w:rsidR="00D52E8E" w:rsidRPr="00D33BCC" w:rsidRDefault="00D52E8E" w:rsidP="00CB332C">
      <w:pPr>
        <w:widowControl w:val="0"/>
        <w:ind w:left="360" w:hanging="360"/>
        <w:rPr>
          <w:i/>
        </w:rPr>
      </w:pPr>
      <w:r w:rsidRPr="00D33BCC">
        <w:t>II Cor. 5:21—</w:t>
      </w:r>
      <w:r w:rsidRPr="00D33BCC">
        <w:rPr>
          <w:i/>
        </w:rPr>
        <w:t>For He hath made Him to be sin for us who knew no sin that we might be made the righteousness of God in Him.</w:t>
      </w:r>
    </w:p>
    <w:p w:rsidR="00D52E8E" w:rsidRPr="00D33BCC" w:rsidRDefault="00D52E8E" w:rsidP="00D52E8E">
      <w:pPr>
        <w:widowControl w:val="0"/>
      </w:pPr>
    </w:p>
    <w:p w:rsidR="00D52E8E" w:rsidRPr="00D33BCC" w:rsidRDefault="006F2519" w:rsidP="006F2519">
      <w:pPr>
        <w:pStyle w:val="Heading4"/>
        <w:tabs>
          <w:tab w:val="left" w:pos="4320"/>
        </w:tabs>
      </w:pPr>
      <w:r>
        <w:t>IN THE POWER OF THE SPIRIT</w:t>
      </w:r>
      <w:r>
        <w:tab/>
      </w:r>
      <w:r w:rsidR="00D52E8E" w:rsidRPr="00D33BCC">
        <w:t>Luke 4:1,14</w:t>
      </w:r>
    </w:p>
    <w:p w:rsidR="00D52E8E" w:rsidRPr="00D33BCC" w:rsidRDefault="00D52E8E" w:rsidP="006F2519">
      <w:pPr>
        <w:widowControl w:val="0"/>
        <w:ind w:firstLine="720"/>
      </w:pPr>
      <w:r w:rsidRPr="00D33BCC">
        <w:rPr>
          <w:u w:val="single"/>
        </w:rPr>
        <w:t>Led by the Spirit</w:t>
      </w:r>
      <w:r w:rsidRPr="00D33BCC">
        <w:t xml:space="preserve"> and returne</w:t>
      </w:r>
      <w:r w:rsidR="006F2519">
        <w:t>d in the power of the Spirit (</w:t>
      </w:r>
      <w:r w:rsidRPr="00D33BCC">
        <w:t>Rom. 8:14</w:t>
      </w:r>
      <w:r w:rsidR="006F2519">
        <w:t>).</w:t>
      </w:r>
    </w:p>
    <w:p w:rsidR="00D52E8E" w:rsidRPr="00D33BCC" w:rsidRDefault="00D52E8E" w:rsidP="00D52E8E">
      <w:pPr>
        <w:widowControl w:val="0"/>
      </w:pPr>
      <w:r w:rsidRPr="00D33BCC">
        <w:t>Live b</w:t>
      </w:r>
      <w:r w:rsidR="006F2519">
        <w:t>y the Word of God (</w:t>
      </w:r>
      <w:r w:rsidRPr="00D33BCC">
        <w:t>Luke 4:4</w:t>
      </w:r>
      <w:r w:rsidR="006F2519">
        <w:t>). Worship and serve God only (</w:t>
      </w:r>
      <w:r w:rsidRPr="00D33BCC">
        <w:t>Luke 4:8</w:t>
      </w:r>
      <w:r w:rsidR="006F2519">
        <w:t>). Never tempt the Lord</w:t>
      </w:r>
      <w:r w:rsidR="006F2519">
        <w:tab/>
        <w:t xml:space="preserve"> (</w:t>
      </w:r>
      <w:r w:rsidRPr="00D33BCC">
        <w:t>Luke 4:12</w:t>
      </w:r>
      <w:r w:rsidR="006F2519">
        <w:t xml:space="preserve">). </w:t>
      </w:r>
      <w:r w:rsidRPr="00D33BCC">
        <w:t>Always please and obey the Lord and don’t take chances. Go by faith - follow Him</w:t>
      </w:r>
      <w:r w:rsidR="006F2519">
        <w:t>. Know what you are doing (</w:t>
      </w:r>
      <w:r w:rsidRPr="00D33BCC">
        <w:t>John 1:31,33</w:t>
      </w:r>
      <w:r w:rsidR="006F2519">
        <w:t>).</w:t>
      </w:r>
    </w:p>
    <w:p w:rsidR="00D52E8E" w:rsidRPr="00D33BCC" w:rsidRDefault="00D52E8E" w:rsidP="00D52E8E">
      <w:pPr>
        <w:widowControl w:val="0"/>
      </w:pPr>
      <w:r w:rsidRPr="00D33BCC">
        <w:tab/>
      </w:r>
      <w:r w:rsidRPr="00D33BCC">
        <w:tab/>
        <w:t>Matt. 26:36-45 “Pray that ye enter not into temptation”</w:t>
      </w:r>
      <w:r w:rsidR="00506927">
        <w:t xml:space="preserve"> (Matt. 26:36-45; Mark 14:32-41 ; Luke 22:39-46; John 18:1)</w:t>
      </w:r>
    </w:p>
    <w:p w:rsidR="00D52E8E" w:rsidRPr="00D33BCC" w:rsidRDefault="00D52E8E" w:rsidP="00CB332C">
      <w:pPr>
        <w:widowControl w:val="0"/>
        <w:ind w:left="360" w:hanging="360"/>
        <w:rPr>
          <w:i/>
        </w:rPr>
      </w:pPr>
      <w:r w:rsidRPr="00D33BCC">
        <w:t>Luke 21:36—</w:t>
      </w:r>
      <w:r w:rsidRPr="00D33BCC">
        <w:rPr>
          <w:i/>
        </w:rPr>
        <w:t>Watch ye therefore and pray always that ye may be accounted worthy to escape all these things that shall come to pass and stand before the son of man.</w:t>
      </w:r>
    </w:p>
    <w:p w:rsidR="00D52E8E" w:rsidRPr="00D33BCC" w:rsidRDefault="00D52E8E" w:rsidP="00CC7C6D">
      <w:pPr>
        <w:widowControl w:val="0"/>
        <w:ind w:left="360" w:hanging="360"/>
      </w:pPr>
      <w:r w:rsidRPr="00D33BCC">
        <w:t>Heb. 5:7-9</w:t>
      </w:r>
      <w:r w:rsidR="00CC7C6D">
        <w:t>—</w:t>
      </w:r>
      <w:r w:rsidRPr="00CC7C6D">
        <w:rPr>
          <w:i/>
        </w:rPr>
        <w:t>He was heard in that He feared</w:t>
      </w:r>
      <w:r w:rsidR="00CC7C6D" w:rsidRPr="00CC7C6D">
        <w:rPr>
          <w:i/>
        </w:rPr>
        <w:t>…</w:t>
      </w:r>
      <w:r w:rsidRPr="00CC7C6D">
        <w:rPr>
          <w:i/>
        </w:rPr>
        <w:t>Learned obedience by the things which He suffered</w:t>
      </w:r>
      <w:r w:rsidR="00CC7C6D" w:rsidRPr="00CC7C6D">
        <w:rPr>
          <w:i/>
        </w:rPr>
        <w:t>…</w:t>
      </w:r>
      <w:r w:rsidRPr="00CC7C6D">
        <w:rPr>
          <w:i/>
        </w:rPr>
        <w:t>Unto all them that obey Him</w:t>
      </w:r>
    </w:p>
    <w:p w:rsidR="00D52E8E" w:rsidRPr="00D33BCC" w:rsidRDefault="00D52E8E" w:rsidP="00CB332C">
      <w:pPr>
        <w:widowControl w:val="0"/>
        <w:ind w:left="360" w:hanging="360"/>
      </w:pPr>
      <w:r w:rsidRPr="00D33BCC">
        <w:t>Rev. 3:10—</w:t>
      </w:r>
      <w:r w:rsidRPr="00D33BCC">
        <w:rPr>
          <w:i/>
        </w:rPr>
        <w:t>Because thou hast kept the word of my patience I will also keep thee from the hour of temptation</w:t>
      </w:r>
      <w:r w:rsidRPr="00D33BCC">
        <w:t>.</w:t>
      </w:r>
    </w:p>
    <w:p w:rsidR="00CC7C6D" w:rsidRDefault="00D52E8E" w:rsidP="00CC7C6D">
      <w:pPr>
        <w:widowControl w:val="0"/>
        <w:ind w:firstLine="720"/>
      </w:pPr>
      <w:r w:rsidRPr="00D33BCC">
        <w:t>Fasting is not an option for the Over comer. You must deny self to be fed spiritually.</w:t>
      </w:r>
      <w:r w:rsidR="00CC7C6D">
        <w:t xml:space="preserve"> </w:t>
      </w:r>
      <w:r w:rsidRPr="00D33BCC">
        <w:t>You won’t hunger for God like you should with other things in your life.</w:t>
      </w:r>
      <w:r w:rsidR="00CC7C6D">
        <w:t xml:space="preserve"> </w:t>
      </w:r>
      <w:r w:rsidRPr="00D33BCC">
        <w:t>“Sanctify a fast”</w:t>
      </w:r>
      <w:r w:rsidR="00CC7C6D">
        <w:t xml:space="preserve"> </w:t>
      </w:r>
      <w:r w:rsidRPr="00D33BCC">
        <w:t xml:space="preserve">If you don’t set apart a time to fast, things will take up your </w:t>
      </w:r>
      <w:r w:rsidRPr="00D33BCC">
        <w:rPr>
          <w:u w:val="single"/>
        </w:rPr>
        <w:t>time</w:t>
      </w:r>
      <w:r w:rsidRPr="00D33BCC">
        <w:t>,</w:t>
      </w:r>
      <w:r w:rsidRPr="00D33BCC">
        <w:rPr>
          <w:u w:val="single"/>
        </w:rPr>
        <w:t xml:space="preserve"> </w:t>
      </w:r>
      <w:r w:rsidRPr="00D33BCC">
        <w:t xml:space="preserve">your </w:t>
      </w:r>
      <w:r w:rsidRPr="00D33BCC">
        <w:rPr>
          <w:u w:val="single"/>
        </w:rPr>
        <w:t>mind</w:t>
      </w:r>
      <w:r w:rsidRPr="00D33BCC">
        <w:t xml:space="preserve"> and eventually your </w:t>
      </w:r>
      <w:r w:rsidRPr="00D33BCC">
        <w:rPr>
          <w:u w:val="single"/>
        </w:rPr>
        <w:t>heart</w:t>
      </w:r>
      <w:r w:rsidR="00CC7C6D">
        <w:t>.</w:t>
      </w:r>
    </w:p>
    <w:p w:rsidR="00D52E8E" w:rsidRPr="00CC7C6D" w:rsidRDefault="00CC7C6D" w:rsidP="00CC7C6D">
      <w:pPr>
        <w:widowControl w:val="0"/>
      </w:pPr>
      <w:r>
        <w:t>Joel 2:12…</w:t>
      </w:r>
      <w:r w:rsidR="00D52E8E" w:rsidRPr="00CC7C6D">
        <w:rPr>
          <w:i/>
        </w:rPr>
        <w:t xml:space="preserve">Turn ye even unto me with all your </w:t>
      </w:r>
      <w:r w:rsidR="00D52E8E" w:rsidRPr="00CC7C6D">
        <w:rPr>
          <w:i/>
          <w:u w:val="single"/>
        </w:rPr>
        <w:t>heart</w:t>
      </w:r>
      <w:r>
        <w:t>.</w:t>
      </w:r>
    </w:p>
    <w:p w:rsidR="00D52E8E" w:rsidRDefault="00BD6B73" w:rsidP="00BD6B73">
      <w:pPr>
        <w:pStyle w:val="Heading3"/>
      </w:pPr>
      <w:r>
        <w:lastRenderedPageBreak/>
        <w:t>“</w:t>
      </w:r>
      <w:r w:rsidR="00D52E8E" w:rsidRPr="00D33BCC">
        <w:t>The Value of Fasting</w:t>
      </w:r>
      <w:r>
        <w:t>”</w:t>
      </w:r>
    </w:p>
    <w:p w:rsidR="00BC0FBB" w:rsidRDefault="00BC0FBB" w:rsidP="00D52E8E">
      <w:pPr>
        <w:widowControl w:val="0"/>
        <w:sectPr w:rsidR="00BC0FBB" w:rsidSect="002B5F87">
          <w:endnotePr>
            <w:numFmt w:val="decimal"/>
          </w:endnotePr>
          <w:type w:val="continuous"/>
          <w:pgSz w:w="12240" w:h="15840" w:code="1"/>
          <w:pgMar w:top="1440" w:right="1800" w:bottom="1440" w:left="1800" w:header="720" w:footer="720" w:gutter="0"/>
          <w:cols w:space="720"/>
          <w:docGrid w:linePitch="360"/>
        </w:sectPr>
      </w:pPr>
    </w:p>
    <w:p w:rsidR="00BC0FBB" w:rsidRDefault="00D52E8E" w:rsidP="00D52E8E">
      <w:pPr>
        <w:widowControl w:val="0"/>
      </w:pPr>
      <w:r w:rsidRPr="00D33BCC">
        <w:lastRenderedPageBreak/>
        <w:t xml:space="preserve">Joel 2:12  </w:t>
      </w:r>
      <w:r w:rsidRPr="00D33BCC">
        <w:tab/>
        <w:t>“And with fasting”</w:t>
      </w:r>
    </w:p>
    <w:p w:rsidR="00D52E8E" w:rsidRPr="00D33BCC" w:rsidRDefault="00D52E8E" w:rsidP="00D52E8E">
      <w:pPr>
        <w:widowControl w:val="0"/>
      </w:pPr>
      <w:r w:rsidRPr="00D33BCC">
        <w:lastRenderedPageBreak/>
        <w:t>Matt. 17:17-21</w:t>
      </w:r>
      <w:r w:rsidRPr="00D33BCC">
        <w:tab/>
        <w:t>“By prayer and fasting”</w:t>
      </w:r>
    </w:p>
    <w:p w:rsidR="00BC0FBB" w:rsidRDefault="00BC0FBB" w:rsidP="00D52E8E">
      <w:pPr>
        <w:widowControl w:val="0"/>
        <w:sectPr w:rsidR="00BC0FBB" w:rsidSect="00BC0FBB">
          <w:endnotePr>
            <w:numFmt w:val="decimal"/>
          </w:endnotePr>
          <w:type w:val="continuous"/>
          <w:pgSz w:w="12240" w:h="15840" w:code="1"/>
          <w:pgMar w:top="1440" w:right="1800" w:bottom="1440" w:left="1800" w:header="720" w:footer="720" w:gutter="0"/>
          <w:cols w:num="2" w:space="720"/>
          <w:docGrid w:linePitch="360"/>
        </w:sectPr>
      </w:pPr>
    </w:p>
    <w:p w:rsidR="00D52E8E" w:rsidRPr="00D33BCC" w:rsidRDefault="00D52E8E" w:rsidP="00D52E8E">
      <w:pPr>
        <w:widowControl w:val="0"/>
      </w:pPr>
    </w:p>
    <w:p w:rsidR="007255EF" w:rsidRDefault="00D52E8E" w:rsidP="003328BD">
      <w:pPr>
        <w:pStyle w:val="Heading4"/>
        <w:numPr>
          <w:ilvl w:val="0"/>
          <w:numId w:val="58"/>
        </w:numPr>
        <w:tabs>
          <w:tab w:val="left" w:pos="1080"/>
        </w:tabs>
        <w:ind w:left="0" w:firstLine="720"/>
        <w:sectPr w:rsidR="007255EF" w:rsidSect="002B5F87">
          <w:endnotePr>
            <w:numFmt w:val="decimal"/>
          </w:endnotePr>
          <w:type w:val="continuous"/>
          <w:pgSz w:w="12240" w:h="15840" w:code="1"/>
          <w:pgMar w:top="1440" w:right="1800" w:bottom="1440" w:left="1800" w:header="720" w:footer="720" w:gutter="0"/>
          <w:cols w:space="720"/>
          <w:docGrid w:linePitch="360"/>
        </w:sectPr>
      </w:pPr>
      <w:r w:rsidRPr="00D33BCC">
        <w:t>Destroys Unbelief</w:t>
      </w:r>
      <w:r w:rsidR="00BC0FBB">
        <w:t xml:space="preserve">. </w:t>
      </w:r>
      <w:r w:rsidR="00B5714E">
        <w:t xml:space="preserve">The greatest prevention of victory </w:t>
      </w:r>
      <w:r w:rsidR="00FD4316">
        <w:t>is</w:t>
      </w:r>
      <w:r w:rsidRPr="00D33BCC">
        <w:t xml:space="preserve"> our understanding. Underst</w:t>
      </w:r>
      <w:r w:rsidR="00B5714E">
        <w:t>anding operates from the senses which</w:t>
      </w:r>
      <w:r w:rsidR="00FD4316">
        <w:t xml:space="preserve"> is</w:t>
      </w:r>
      <w:r w:rsidR="00B5714E">
        <w:t xml:space="preserve"> the opposite of how faith operates.</w:t>
      </w:r>
      <w:r w:rsidR="00BC0FBB">
        <w:t xml:space="preserve"> </w:t>
      </w:r>
      <w:r w:rsidRPr="00D33BCC">
        <w:t>Denying the appetite</w:t>
      </w:r>
      <w:r w:rsidR="00B5714E">
        <w:t xml:space="preserve"> </w:t>
      </w:r>
      <w:r w:rsidRPr="00D33BCC">
        <w:t>destroys unbelief</w:t>
      </w:r>
      <w:r w:rsidR="00143A5A">
        <w:t xml:space="preserve"> because it lessens emphasis on the senses</w:t>
      </w:r>
      <w:r w:rsidRPr="00D33BCC">
        <w:t>. The five senses are connected with unbelief</w:t>
      </w:r>
      <w:r w:rsidR="00143A5A">
        <w:t xml:space="preserve"> and caused the Fall</w:t>
      </w:r>
      <w:r w:rsidRPr="00D33BCC">
        <w:t>.</w:t>
      </w:r>
      <w:r w:rsidR="007255EF">
        <w:t xml:space="preserve"> Genesis</w:t>
      </w:r>
      <w:r w:rsidR="00143A5A">
        <w:t xml:space="preserve"> 3:4,</w:t>
      </w:r>
      <w:r w:rsidR="007255EF" w:rsidRPr="00D33BCC">
        <w:t>5</w:t>
      </w:r>
      <w:r w:rsidR="007255EF">
        <w:t>:</w:t>
      </w:r>
    </w:p>
    <w:p w:rsidR="00D52E8E" w:rsidRPr="00D33BCC" w:rsidRDefault="007255EF" w:rsidP="003328BD">
      <w:pPr>
        <w:pStyle w:val="ListParagraph"/>
        <w:widowControl w:val="0"/>
        <w:numPr>
          <w:ilvl w:val="0"/>
          <w:numId w:val="59"/>
        </w:numPr>
        <w:ind w:left="180" w:hanging="180"/>
      </w:pPr>
      <w:r>
        <w:lastRenderedPageBreak/>
        <w:t>Eyes</w:t>
      </w:r>
      <w:r w:rsidRPr="00D33BCC">
        <w:t xml:space="preserve"> </w:t>
      </w:r>
      <w:r>
        <w:t xml:space="preserve"> </w:t>
      </w:r>
      <w:r w:rsidR="00D52E8E" w:rsidRPr="00D33BCC">
        <w:t>“she saw”</w:t>
      </w:r>
    </w:p>
    <w:p w:rsidR="00D52E8E" w:rsidRPr="00D33BCC" w:rsidRDefault="007255EF" w:rsidP="003328BD">
      <w:pPr>
        <w:pStyle w:val="ListParagraph"/>
        <w:widowControl w:val="0"/>
        <w:numPr>
          <w:ilvl w:val="0"/>
          <w:numId w:val="59"/>
        </w:numPr>
        <w:ind w:left="180" w:hanging="180"/>
      </w:pPr>
      <w:r>
        <w:t xml:space="preserve">Nose </w:t>
      </w:r>
      <w:r w:rsidRPr="00D33BCC">
        <w:t xml:space="preserve"> </w:t>
      </w:r>
      <w:r>
        <w:t>“</w:t>
      </w:r>
      <w:r w:rsidR="00D52E8E" w:rsidRPr="00D33BCC">
        <w:t>was pleasant”</w:t>
      </w:r>
    </w:p>
    <w:p w:rsidR="00D52E8E" w:rsidRPr="00D33BCC" w:rsidRDefault="007255EF" w:rsidP="003328BD">
      <w:pPr>
        <w:pStyle w:val="ListParagraph"/>
        <w:widowControl w:val="0"/>
        <w:numPr>
          <w:ilvl w:val="0"/>
          <w:numId w:val="59"/>
        </w:numPr>
        <w:ind w:left="180" w:hanging="180"/>
      </w:pPr>
      <w:r>
        <w:lastRenderedPageBreak/>
        <w:t xml:space="preserve">Touch </w:t>
      </w:r>
      <w:r w:rsidR="00D52E8E" w:rsidRPr="00D33BCC">
        <w:t>“Took”</w:t>
      </w:r>
    </w:p>
    <w:p w:rsidR="00D52E8E" w:rsidRPr="00D33BCC" w:rsidRDefault="00D52E8E" w:rsidP="003328BD">
      <w:pPr>
        <w:pStyle w:val="ListParagraph"/>
        <w:widowControl w:val="0"/>
        <w:numPr>
          <w:ilvl w:val="0"/>
          <w:numId w:val="59"/>
        </w:numPr>
        <w:ind w:left="180" w:hanging="180"/>
      </w:pPr>
      <w:r w:rsidRPr="00D33BCC">
        <w:t>Taste</w:t>
      </w:r>
      <w:r w:rsidR="007255EF">
        <w:t xml:space="preserve"> </w:t>
      </w:r>
      <w:r w:rsidRPr="00D33BCC">
        <w:t>“Did eat”</w:t>
      </w:r>
    </w:p>
    <w:p w:rsidR="007255EF" w:rsidRDefault="00D52E8E" w:rsidP="003328BD">
      <w:pPr>
        <w:pStyle w:val="ListParagraph"/>
        <w:widowControl w:val="0"/>
        <w:numPr>
          <w:ilvl w:val="0"/>
          <w:numId w:val="59"/>
        </w:numPr>
        <w:ind w:left="180" w:hanging="180"/>
        <w:sectPr w:rsidR="007255EF" w:rsidSect="007255EF">
          <w:endnotePr>
            <w:numFmt w:val="decimal"/>
          </w:endnotePr>
          <w:type w:val="continuous"/>
          <w:pgSz w:w="12240" w:h="15840" w:code="1"/>
          <w:pgMar w:top="1440" w:right="1800" w:bottom="1440" w:left="1800" w:header="720" w:footer="720" w:gutter="0"/>
          <w:cols w:num="3" w:space="720"/>
          <w:docGrid w:linePitch="360"/>
        </w:sectPr>
      </w:pPr>
      <w:r w:rsidRPr="00D33BCC">
        <w:lastRenderedPageBreak/>
        <w:t xml:space="preserve">Ears (Listened </w:t>
      </w:r>
      <w:r w:rsidR="007255EF">
        <w:t>to the serpent)</w:t>
      </w:r>
    </w:p>
    <w:p w:rsidR="007255EF" w:rsidRDefault="00D52E8E" w:rsidP="00DA7581">
      <w:pPr>
        <w:pStyle w:val="Heading5"/>
        <w:numPr>
          <w:ilvl w:val="0"/>
          <w:numId w:val="0"/>
        </w:numPr>
        <w:ind w:firstLine="720"/>
      </w:pPr>
      <w:r w:rsidRPr="00D33BCC">
        <w:lastRenderedPageBreak/>
        <w:t>Obeying the Word o</w:t>
      </w:r>
      <w:r w:rsidR="00DA7581">
        <w:t>f God through fasting produces f</w:t>
      </w:r>
      <w:r w:rsidRPr="00D33BCC">
        <w:t>aith</w:t>
      </w:r>
      <w:r w:rsidR="00DA7581">
        <w:t xml:space="preserve"> and destroys unbelief</w:t>
      </w:r>
      <w:r w:rsidRPr="00D33BCC">
        <w:t>.</w:t>
      </w:r>
      <w:r w:rsidR="00DA7581">
        <w:t xml:space="preserve"> </w:t>
      </w:r>
      <w:r w:rsidRPr="00D33BCC">
        <w:t>Fai</w:t>
      </w:r>
      <w:r w:rsidR="00DA7581">
        <w:t xml:space="preserve">th is the opposite of unbelief which is the </w:t>
      </w:r>
      <w:r w:rsidRPr="00D33BCC">
        <w:t>enemy to faith.</w:t>
      </w:r>
      <w:r w:rsidR="007255EF">
        <w:t xml:space="preserve"> </w:t>
      </w:r>
      <w:r w:rsidRPr="00D33BCC">
        <w:t>The senses attack your faith</w:t>
      </w:r>
      <w:r w:rsidR="007255EF">
        <w:t xml:space="preserve">. </w:t>
      </w:r>
    </w:p>
    <w:p w:rsidR="00DA7581" w:rsidRDefault="00D52E8E" w:rsidP="00133365">
      <w:pPr>
        <w:pStyle w:val="Heading4"/>
        <w:tabs>
          <w:tab w:val="left" w:pos="1080"/>
        </w:tabs>
        <w:ind w:firstLine="720"/>
        <w:sectPr w:rsidR="00DA7581" w:rsidSect="002B5F87">
          <w:endnotePr>
            <w:numFmt w:val="decimal"/>
          </w:endnotePr>
          <w:type w:val="continuous"/>
          <w:pgSz w:w="12240" w:h="15840" w:code="1"/>
          <w:pgMar w:top="1440" w:right="1800" w:bottom="1440" w:left="1800" w:header="720" w:footer="720" w:gutter="0"/>
          <w:cols w:space="720"/>
          <w:docGrid w:linePitch="360"/>
        </w:sectPr>
      </w:pPr>
      <w:r w:rsidRPr="00D33BCC">
        <w:t>Faith is the sense of the Spirit and operates in a total different realm</w:t>
      </w:r>
      <w:r w:rsidR="00DA7581">
        <w:t xml:space="preserve"> than unbelief. </w:t>
      </w:r>
      <w:r w:rsidR="005E5DD7">
        <w:t>Fasting and f</w:t>
      </w:r>
      <w:r w:rsidRPr="00D33BCC">
        <w:t>aith work together.</w:t>
      </w:r>
      <w:r w:rsidR="00DA7581">
        <w:t xml:space="preserve"> </w:t>
      </w:r>
      <w:r w:rsidRPr="00D33BCC">
        <w:t>Fasting denies the physical senses and lets faith feed on the wisdom of the Spirit.</w:t>
      </w:r>
      <w:r w:rsidR="00DA7581">
        <w:t xml:space="preserve"> </w:t>
      </w:r>
      <w:r w:rsidRPr="00D33BCC">
        <w:t xml:space="preserve">It was unbelief that got Adam and Eve </w:t>
      </w:r>
      <w:r w:rsidR="005E5DD7">
        <w:t>in trouble.</w:t>
      </w:r>
      <w:r w:rsidRPr="00D33BCC">
        <w:t xml:space="preserve"> </w:t>
      </w:r>
      <w:r w:rsidR="00143A5A">
        <w:t xml:space="preserve">You don’t have to listen to your senses, but you can choose to listen the Word of God. </w:t>
      </w:r>
      <w:r w:rsidRPr="00D33BCC">
        <w:t>Faith through fasting and prayer brings you closer to God. It was absolutely necessary for Jesus to go i</w:t>
      </w:r>
      <w:r w:rsidR="00DA7581">
        <w:t xml:space="preserve">nto the wilderness to fast and </w:t>
      </w:r>
      <w:r w:rsidRPr="00D33BCC">
        <w:t>pray to prepare for the testing and return in the p</w:t>
      </w:r>
      <w:r w:rsidR="00133365">
        <w:t>ower of the Spirit for ministry. Jesus, Moses and Elijah all fasted for forty days</w:t>
      </w:r>
    </w:p>
    <w:p w:rsidR="00D52E8E" w:rsidRPr="00D33BCC" w:rsidRDefault="00D52E8E" w:rsidP="00133365">
      <w:pPr>
        <w:pStyle w:val="Heading4"/>
        <w:tabs>
          <w:tab w:val="left" w:pos="1080"/>
        </w:tabs>
        <w:ind w:firstLine="720"/>
      </w:pPr>
      <w:r w:rsidRPr="00D33BCC">
        <w:lastRenderedPageBreak/>
        <w:t xml:space="preserve">Produces the </w:t>
      </w:r>
      <w:r w:rsidRPr="00D33BCC">
        <w:rPr>
          <w:u w:val="single"/>
        </w:rPr>
        <w:t>Impossible</w:t>
      </w:r>
      <w:r w:rsidR="00133365" w:rsidRPr="00133365">
        <w:t xml:space="preserve">. </w:t>
      </w:r>
      <w:r w:rsidRPr="00D33BCC">
        <w:t>Matt. 17:21 “This kind”</w:t>
      </w:r>
      <w:r w:rsidR="00133365">
        <w:t xml:space="preserve">. </w:t>
      </w:r>
      <w:r w:rsidRPr="00D33BCC">
        <w:t>Nothing else can touch it but prayer and fasting</w:t>
      </w:r>
      <w:r w:rsidR="00133365">
        <w:t xml:space="preserve">. </w:t>
      </w:r>
      <w:r w:rsidR="00133365" w:rsidRPr="00D33BCC">
        <w:t>Fasting and prayer produces the faith that works the miracles of God. You feed your faith while fasting.</w:t>
      </w:r>
      <w:r w:rsidR="00133365">
        <w:t xml:space="preserve"> </w:t>
      </w:r>
      <w:r w:rsidR="005E5DD7">
        <w:t>Faith r</w:t>
      </w:r>
      <w:r w:rsidRPr="00D33BCC">
        <w:t>emoves mountains</w:t>
      </w:r>
      <w:r w:rsidR="00133365">
        <w:t>, c</w:t>
      </w:r>
      <w:r w:rsidRPr="00D33BCC">
        <w:t>asts out devils</w:t>
      </w:r>
      <w:r w:rsidR="00133365">
        <w:t>, h</w:t>
      </w:r>
      <w:r w:rsidRPr="00D33BCC">
        <w:t>eals the sick</w:t>
      </w:r>
      <w:r w:rsidR="00133365">
        <w:t>, r</w:t>
      </w:r>
      <w:r w:rsidRPr="00D33BCC">
        <w:t>eceives promises</w:t>
      </w:r>
      <w:r w:rsidR="00133365">
        <w:t xml:space="preserve"> and m</w:t>
      </w:r>
      <w:r w:rsidRPr="00D33BCC">
        <w:t>akes the impossible possible</w:t>
      </w:r>
      <w:r w:rsidR="005E5DD7">
        <w:t>.</w:t>
      </w:r>
    </w:p>
    <w:p w:rsidR="00B5714E" w:rsidRDefault="00B5714E"/>
    <w:p w:rsidR="00BD6B73" w:rsidRDefault="00BD6B73" w:rsidP="00BD6B73">
      <w:pPr>
        <w:pStyle w:val="Heading3"/>
      </w:pPr>
      <w:r>
        <w:t>“</w:t>
      </w:r>
      <w:r w:rsidR="00674214">
        <w:t>It’s Time f</w:t>
      </w:r>
      <w:r w:rsidR="00D52E8E" w:rsidRPr="00D33BCC">
        <w:t>or Spiritual Warfare</w:t>
      </w:r>
      <w:r>
        <w:t>”</w:t>
      </w:r>
      <w:r w:rsidR="00D52E8E" w:rsidRPr="00D33BCC">
        <w:tab/>
      </w:r>
      <w:r w:rsidR="00D52E8E" w:rsidRPr="00D33BCC">
        <w:tab/>
      </w:r>
    </w:p>
    <w:p w:rsidR="00D52E8E" w:rsidRDefault="00D52E8E" w:rsidP="00BD6B73">
      <w:pPr>
        <w:pStyle w:val="Heading3"/>
        <w:numPr>
          <w:ilvl w:val="0"/>
          <w:numId w:val="0"/>
        </w:numPr>
      </w:pPr>
      <w:r w:rsidRPr="00D33BCC">
        <w:t>Joel 3:9-10</w:t>
      </w:r>
      <w:r w:rsidR="00BD6B73">
        <w:t xml:space="preserve">; </w:t>
      </w:r>
      <w:r w:rsidRPr="00D33BCC">
        <w:t>Joel 3:9; 2:2-11 God has a mighty army of Deliverance</w:t>
      </w:r>
      <w:r w:rsidR="00113701">
        <w:t>.</w:t>
      </w:r>
    </w:p>
    <w:p w:rsidR="00BD6B73" w:rsidRPr="00BD6B73" w:rsidRDefault="00BD6B73" w:rsidP="00BD6B73"/>
    <w:p w:rsidR="00D52E8E" w:rsidRPr="00D33BCC" w:rsidRDefault="00D52E8E" w:rsidP="003328BD">
      <w:pPr>
        <w:pStyle w:val="Heading4"/>
        <w:numPr>
          <w:ilvl w:val="0"/>
          <w:numId w:val="60"/>
        </w:numPr>
        <w:tabs>
          <w:tab w:val="left" w:pos="1080"/>
        </w:tabs>
        <w:ind w:left="0" w:firstLine="720"/>
      </w:pPr>
      <w:r w:rsidRPr="00D33BCC">
        <w:t>Know Your Rights</w:t>
      </w:r>
      <w:r w:rsidR="00113701">
        <w:t xml:space="preserve">: </w:t>
      </w:r>
      <w:r w:rsidR="0061392F" w:rsidRPr="0061392F">
        <w:rPr>
          <w:b/>
        </w:rPr>
        <w:t>The Blood</w:t>
      </w:r>
      <w:r w:rsidR="0061392F">
        <w:t xml:space="preserve"> </w:t>
      </w:r>
      <w:r w:rsidR="00113701">
        <w:t>(I John 1:7, 9; I Cor. 6:19-20;</w:t>
      </w:r>
      <w:r w:rsidRPr="00D33BCC">
        <w:t xml:space="preserve"> I Peter 1:18-19</w:t>
      </w:r>
      <w:r w:rsidR="00113701">
        <w:t xml:space="preserve">) and </w:t>
      </w:r>
      <w:r w:rsidR="00113701" w:rsidRPr="0061392F">
        <w:rPr>
          <w:b/>
        </w:rPr>
        <w:t>the Word</w:t>
      </w:r>
      <w:r w:rsidR="00113701">
        <w:t xml:space="preserve"> (</w:t>
      </w:r>
      <w:r w:rsidRPr="00D33BCC">
        <w:t>James 4:7</w:t>
      </w:r>
      <w:r w:rsidR="00113701">
        <w:t xml:space="preserve">). </w:t>
      </w:r>
      <w:r w:rsidR="0061392F">
        <w:t>Every B</w:t>
      </w:r>
      <w:r w:rsidRPr="00D33BCC">
        <w:t>eliever has legal rights</w:t>
      </w:r>
      <w:r w:rsidR="00CB332C">
        <w:t xml:space="preserve">. </w:t>
      </w:r>
      <w:r w:rsidR="0061392F">
        <w:t>Knowing your rights enables you to drive the enemy</w:t>
      </w:r>
      <w:r w:rsidRPr="00D33BCC">
        <w:t xml:space="preserve"> out and keep </w:t>
      </w:r>
      <w:r w:rsidR="0061392F">
        <w:t>him out</w:t>
      </w:r>
      <w:r w:rsidRPr="00D33BCC">
        <w:t xml:space="preserve"> </w:t>
      </w:r>
      <w:r w:rsidR="0061392F">
        <w:t>(</w:t>
      </w:r>
      <w:r w:rsidR="0061392F" w:rsidRPr="00D33BCC">
        <w:t>Matt. 12:43-44</w:t>
      </w:r>
      <w:r w:rsidR="0061392F">
        <w:t xml:space="preserve">). </w:t>
      </w:r>
      <w:r w:rsidR="005E5DD7">
        <w:t>S</w:t>
      </w:r>
      <w:r w:rsidRPr="00D33BCC">
        <w:t xml:space="preserve">ome </w:t>
      </w:r>
      <w:r w:rsidRPr="00113701">
        <w:rPr>
          <w:u w:val="single"/>
        </w:rPr>
        <w:t>professing</w:t>
      </w:r>
      <w:r w:rsidR="005E5DD7">
        <w:t xml:space="preserve"> Christians are not able</w:t>
      </w:r>
      <w:r w:rsidRPr="00D33BCC">
        <w:t xml:space="preserve"> to get rid of indwelling demons because </w:t>
      </w:r>
      <w:r w:rsidR="005E5DD7">
        <w:t>they</w:t>
      </w:r>
      <w:r w:rsidRPr="00D33BCC">
        <w:t xml:space="preserve"> are</w:t>
      </w:r>
      <w:r w:rsidR="005E5DD7">
        <w:t xml:space="preserve"> </w:t>
      </w:r>
      <w:r w:rsidRPr="00D33BCC">
        <w:t xml:space="preserve">embarrassed </w:t>
      </w:r>
      <w:r w:rsidR="005E5DD7">
        <w:t>and have lived in agreement with the spirit so long they will not do what it takes to be free.</w:t>
      </w:r>
    </w:p>
    <w:p w:rsidR="00D52E8E" w:rsidRDefault="00113701" w:rsidP="0061392F">
      <w:pPr>
        <w:pStyle w:val="Heading4"/>
        <w:tabs>
          <w:tab w:val="left" w:pos="1080"/>
        </w:tabs>
        <w:ind w:firstLine="720"/>
      </w:pPr>
      <w:r>
        <w:t>Know your weapon and how to u</w:t>
      </w:r>
      <w:r w:rsidR="00D52E8E" w:rsidRPr="00D33BCC">
        <w:t xml:space="preserve">se </w:t>
      </w:r>
      <w:r w:rsidR="0061392F" w:rsidRPr="00D33BCC">
        <w:t>it</w:t>
      </w:r>
      <w:r>
        <w:t>. The B</w:t>
      </w:r>
      <w:r w:rsidR="00D52E8E" w:rsidRPr="00D33BCC">
        <w:t>eliever has been given great authority and power over the devil.</w:t>
      </w:r>
      <w:r w:rsidR="0061392F">
        <w:t xml:space="preserve"> </w:t>
      </w:r>
      <w:r w:rsidR="00D52E8E" w:rsidRPr="00D33BCC">
        <w:t>Authority com</w:t>
      </w:r>
      <w:r w:rsidR="0061392F">
        <w:t xml:space="preserve">es through </w:t>
      </w:r>
      <w:r w:rsidR="005E5DD7">
        <w:t xml:space="preserve">a </w:t>
      </w:r>
      <w:r w:rsidR="0061392F">
        <w:t>salvation experience and the Word. (</w:t>
      </w:r>
      <w:r w:rsidR="00D52E8E" w:rsidRPr="00D33BCC">
        <w:t>Luke 10:17-20</w:t>
      </w:r>
      <w:r w:rsidR="0061392F">
        <w:t xml:space="preserve">). </w:t>
      </w:r>
      <w:r w:rsidR="00D52E8E" w:rsidRPr="00D33BCC">
        <w:t>Power com</w:t>
      </w:r>
      <w:r w:rsidR="0061392F">
        <w:t>es through Holy Ghost baptism. (</w:t>
      </w:r>
      <w:r w:rsidR="00D52E8E" w:rsidRPr="00D33BCC">
        <w:t>I Cor. 12:7-11</w:t>
      </w:r>
      <w:r w:rsidR="0061392F">
        <w:t>).</w:t>
      </w:r>
    </w:p>
    <w:p w:rsidR="00674214" w:rsidRPr="00674214" w:rsidRDefault="00674214" w:rsidP="00674214">
      <w:pPr>
        <w:rPr>
          <w:sz w:val="6"/>
          <w:szCs w:val="6"/>
        </w:rPr>
      </w:pPr>
    </w:p>
    <w:tbl>
      <w:tblPr>
        <w:tblStyle w:val="TableGrid"/>
        <w:tblW w:w="0" w:type="auto"/>
        <w:tblLook w:val="04A0" w:firstRow="1" w:lastRow="0" w:firstColumn="1" w:lastColumn="0" w:noHBand="0" w:noVBand="1"/>
      </w:tblPr>
      <w:tblGrid>
        <w:gridCol w:w="4428"/>
        <w:gridCol w:w="4428"/>
      </w:tblGrid>
      <w:tr w:rsidR="00674214" w:rsidTr="001F1033">
        <w:tc>
          <w:tcPr>
            <w:tcW w:w="4428" w:type="dxa"/>
            <w:shd w:val="clear" w:color="auto" w:fill="EEECE1" w:themeFill="background2"/>
          </w:tcPr>
          <w:p w:rsidR="00674214" w:rsidRDefault="00674214" w:rsidP="001F1033">
            <w:pPr>
              <w:widowControl w:val="0"/>
              <w:jc w:val="center"/>
            </w:pPr>
            <w:r>
              <w:t>AUTHORITY</w:t>
            </w:r>
          </w:p>
        </w:tc>
        <w:tc>
          <w:tcPr>
            <w:tcW w:w="4428" w:type="dxa"/>
            <w:shd w:val="clear" w:color="auto" w:fill="EEECE1" w:themeFill="background2"/>
          </w:tcPr>
          <w:p w:rsidR="00674214" w:rsidRDefault="00674214" w:rsidP="001F1033">
            <w:pPr>
              <w:widowControl w:val="0"/>
              <w:jc w:val="center"/>
            </w:pPr>
            <w:r>
              <w:t>POWER</w:t>
            </w:r>
          </w:p>
        </w:tc>
      </w:tr>
      <w:tr w:rsidR="00674214" w:rsidTr="001F1033">
        <w:tc>
          <w:tcPr>
            <w:tcW w:w="4428" w:type="dxa"/>
          </w:tcPr>
          <w:p w:rsidR="00674214" w:rsidRDefault="00674214" w:rsidP="001F1033">
            <w:pPr>
              <w:widowControl w:val="0"/>
            </w:pPr>
            <w:r>
              <w:t>The Bible &amp; Testimony</w:t>
            </w:r>
          </w:p>
        </w:tc>
        <w:tc>
          <w:tcPr>
            <w:tcW w:w="4428" w:type="dxa"/>
          </w:tcPr>
          <w:p w:rsidR="00674214" w:rsidRDefault="00674214" w:rsidP="001F1033">
            <w:pPr>
              <w:widowControl w:val="0"/>
            </w:pPr>
            <w:r>
              <w:t>The Blood and Revealed Word</w:t>
            </w:r>
          </w:p>
        </w:tc>
      </w:tr>
      <w:tr w:rsidR="00674214" w:rsidTr="001F1033">
        <w:tc>
          <w:tcPr>
            <w:tcW w:w="4428" w:type="dxa"/>
          </w:tcPr>
          <w:p w:rsidR="00674214" w:rsidRDefault="00674214" w:rsidP="001F1033">
            <w:pPr>
              <w:widowControl w:val="0"/>
            </w:pPr>
            <w:r>
              <w:t>Policeman’s uniform &amp; badge</w:t>
            </w:r>
          </w:p>
        </w:tc>
        <w:tc>
          <w:tcPr>
            <w:tcW w:w="4428" w:type="dxa"/>
          </w:tcPr>
          <w:p w:rsidR="00674214" w:rsidRDefault="00674214" w:rsidP="001F1033">
            <w:pPr>
              <w:widowControl w:val="0"/>
            </w:pPr>
            <w:r>
              <w:t>Policeman’s club &amp; firearm</w:t>
            </w:r>
          </w:p>
        </w:tc>
      </w:tr>
    </w:tbl>
    <w:p w:rsidR="00674214" w:rsidRPr="00674214" w:rsidRDefault="00674214" w:rsidP="00674214">
      <w:pPr>
        <w:pStyle w:val="Heading4"/>
        <w:widowControl w:val="0"/>
        <w:tabs>
          <w:tab w:val="left" w:pos="1080"/>
        </w:tabs>
        <w:rPr>
          <w:sz w:val="6"/>
          <w:szCs w:val="6"/>
        </w:rPr>
      </w:pPr>
    </w:p>
    <w:p w:rsidR="00674214" w:rsidRDefault="00D52E8E" w:rsidP="00D52E8E">
      <w:pPr>
        <w:pStyle w:val="Heading4"/>
        <w:widowControl w:val="0"/>
        <w:tabs>
          <w:tab w:val="left" w:pos="1080"/>
        </w:tabs>
        <w:ind w:firstLine="720"/>
      </w:pPr>
      <w:r w:rsidRPr="00D33BCC">
        <w:t>Know Your Enemy and How to Defeat Him</w:t>
      </w:r>
      <w:r w:rsidR="0061392F">
        <w:t xml:space="preserve"> </w:t>
      </w:r>
      <w:r w:rsidR="00143A5A">
        <w:t xml:space="preserve">with the Word </w:t>
      </w:r>
      <w:r w:rsidR="00674214">
        <w:t>(Luke 10:19). If you are tested and not living</w:t>
      </w:r>
      <w:r w:rsidRPr="00D33BCC">
        <w:t xml:space="preserve"> right, you are in trouble.</w:t>
      </w:r>
      <w:r w:rsidR="00CB332C">
        <w:t xml:space="preserve"> </w:t>
      </w:r>
      <w:r w:rsidR="00674214">
        <w:t xml:space="preserve">Do not live apart from truth; you will </w:t>
      </w:r>
      <w:proofErr w:type="spellStart"/>
      <w:r w:rsidR="00674214">
        <w:t>no</w:t>
      </w:r>
      <w:proofErr w:type="spellEnd"/>
      <w:r w:rsidRPr="00D33BCC">
        <w:t xml:space="preserve"> make it.</w:t>
      </w:r>
      <w:r w:rsidR="00CB332C">
        <w:t xml:space="preserve"> </w:t>
      </w:r>
      <w:r w:rsidRPr="00D33BCC">
        <w:t>If you are living righ</w:t>
      </w:r>
      <w:r w:rsidR="00674214">
        <w:t>t and</w:t>
      </w:r>
      <w:r w:rsidR="0061392F">
        <w:t xml:space="preserve"> tested, the devil is</w:t>
      </w:r>
      <w:r w:rsidRPr="00D33BCC">
        <w:t xml:space="preserve"> in trouble</w:t>
      </w:r>
      <w:r w:rsidR="0061392F">
        <w:t>. I</w:t>
      </w:r>
      <w:r w:rsidRPr="00D33BCC">
        <w:t xml:space="preserve">f </w:t>
      </w:r>
      <w:r w:rsidR="0061392F">
        <w:t>you are</w:t>
      </w:r>
      <w:r w:rsidRPr="00D33BCC">
        <w:t xml:space="preserve"> ignorant of </w:t>
      </w:r>
      <w:r w:rsidR="0061392F">
        <w:t>your</w:t>
      </w:r>
      <w:r w:rsidRPr="00D33BCC">
        <w:t xml:space="preserve"> rights</w:t>
      </w:r>
      <w:r w:rsidR="0061392F">
        <w:t>,</w:t>
      </w:r>
      <w:r w:rsidRPr="00D33BCC">
        <w:t xml:space="preserve"> you will fail and if </w:t>
      </w:r>
      <w:r w:rsidR="0061392F">
        <w:t>you are</w:t>
      </w:r>
      <w:r w:rsidR="00674214">
        <w:t xml:space="preserve"> ignorant of the enemy’s</w:t>
      </w:r>
      <w:r w:rsidRPr="00D33BCC">
        <w:t xml:space="preserve"> devices, </w:t>
      </w:r>
      <w:r w:rsidR="0061392F">
        <w:t>you</w:t>
      </w:r>
      <w:r w:rsidRPr="00D33BCC">
        <w:t xml:space="preserve"> will turn from the trut</w:t>
      </w:r>
      <w:r w:rsidR="00674214">
        <w:t>h seeking relief</w:t>
      </w:r>
      <w:r w:rsidR="00D62F21">
        <w:t>—</w:t>
      </w:r>
      <w:r w:rsidR="00674214">
        <w:t>doctor,</w:t>
      </w:r>
      <w:r w:rsidRPr="00D33BCC">
        <w:t xml:space="preserve"> psychiatric coach, the bottle</w:t>
      </w:r>
      <w:r w:rsidR="005E5DD7">
        <w:t>, pills,</w:t>
      </w:r>
      <w:r w:rsidR="00D62F21">
        <w:t xml:space="preserve"> etc. </w:t>
      </w:r>
    </w:p>
    <w:p w:rsidR="004A004A" w:rsidRDefault="00D52E8E" w:rsidP="00D52E8E">
      <w:pPr>
        <w:pStyle w:val="Heading4"/>
        <w:widowControl w:val="0"/>
        <w:tabs>
          <w:tab w:val="left" w:pos="1080"/>
        </w:tabs>
        <w:ind w:firstLine="720"/>
        <w:sectPr w:rsidR="004A004A" w:rsidSect="002B5F87">
          <w:endnotePr>
            <w:numFmt w:val="decimal"/>
          </w:endnotePr>
          <w:type w:val="continuous"/>
          <w:pgSz w:w="12240" w:h="15840" w:code="1"/>
          <w:pgMar w:top="1440" w:right="1800" w:bottom="1440" w:left="1800" w:header="720" w:footer="720" w:gutter="0"/>
          <w:cols w:space="720"/>
          <w:docGrid w:linePitch="360"/>
        </w:sectPr>
      </w:pPr>
      <w:r w:rsidRPr="00D33BCC">
        <w:t>Guard your mind</w:t>
      </w:r>
      <w:r w:rsidR="00674214">
        <w:t>. Prepare war</w:t>
      </w:r>
      <w:r w:rsidR="00674214" w:rsidRPr="00D33BCC">
        <w:t>, let the weak say, “I am strong.”</w:t>
      </w:r>
      <w:r w:rsidR="00674214">
        <w:t xml:space="preserve"> (Joel 3:9,10 )</w:t>
      </w:r>
    </w:p>
    <w:p w:rsidR="00D52E8E" w:rsidRPr="00D33BCC" w:rsidRDefault="00D52E8E" w:rsidP="003328BD">
      <w:pPr>
        <w:pStyle w:val="ListParagraph"/>
        <w:widowControl w:val="0"/>
        <w:numPr>
          <w:ilvl w:val="0"/>
          <w:numId w:val="56"/>
        </w:numPr>
      </w:pPr>
      <w:r w:rsidRPr="00D33BCC">
        <w:lastRenderedPageBreak/>
        <w:t>Close quarter fighting</w:t>
      </w:r>
    </w:p>
    <w:p w:rsidR="00D52E8E" w:rsidRPr="00D33BCC" w:rsidRDefault="004A004A" w:rsidP="003328BD">
      <w:pPr>
        <w:pStyle w:val="ListParagraph"/>
        <w:widowControl w:val="0"/>
        <w:numPr>
          <w:ilvl w:val="0"/>
          <w:numId w:val="56"/>
        </w:numPr>
      </w:pPr>
      <w:r>
        <w:br w:type="column"/>
      </w:r>
      <w:r w:rsidR="00D52E8E" w:rsidRPr="00D33BCC">
        <w:lastRenderedPageBreak/>
        <w:t>Thought life</w:t>
      </w:r>
    </w:p>
    <w:p w:rsidR="00D52E8E" w:rsidRPr="00D33BCC" w:rsidRDefault="00D52E8E" w:rsidP="003328BD">
      <w:pPr>
        <w:pStyle w:val="ListParagraph"/>
        <w:widowControl w:val="0"/>
        <w:numPr>
          <w:ilvl w:val="0"/>
          <w:numId w:val="56"/>
        </w:numPr>
      </w:pPr>
      <w:r w:rsidRPr="00D33BCC">
        <w:t>Emotions</w:t>
      </w:r>
    </w:p>
    <w:p w:rsidR="004A004A" w:rsidRDefault="004A004A" w:rsidP="003328BD">
      <w:pPr>
        <w:pStyle w:val="ListParagraph"/>
        <w:widowControl w:val="0"/>
        <w:numPr>
          <w:ilvl w:val="0"/>
          <w:numId w:val="56"/>
        </w:numPr>
      </w:pPr>
      <w:r>
        <w:br w:type="column"/>
      </w:r>
      <w:r w:rsidR="00D52E8E" w:rsidRPr="00D33BCC">
        <w:lastRenderedPageBreak/>
        <w:t>Decision making</w:t>
      </w:r>
    </w:p>
    <w:p w:rsidR="00D52E8E" w:rsidRPr="00D33BCC" w:rsidRDefault="00D52E8E" w:rsidP="003328BD">
      <w:pPr>
        <w:pStyle w:val="ListParagraph"/>
        <w:widowControl w:val="0"/>
        <w:numPr>
          <w:ilvl w:val="0"/>
          <w:numId w:val="56"/>
        </w:numPr>
      </w:pPr>
      <w:r w:rsidRPr="00D33BCC">
        <w:t>Physical weaknesses</w:t>
      </w:r>
    </w:p>
    <w:p w:rsidR="004A004A" w:rsidRDefault="004A004A" w:rsidP="00D52E8E">
      <w:pPr>
        <w:widowControl w:val="0"/>
        <w:sectPr w:rsidR="004A004A" w:rsidSect="004A004A">
          <w:endnotePr>
            <w:numFmt w:val="decimal"/>
          </w:endnotePr>
          <w:type w:val="continuous"/>
          <w:pgSz w:w="12240" w:h="15840" w:code="1"/>
          <w:pgMar w:top="1440" w:right="1800" w:bottom="1440" w:left="1800" w:header="720" w:footer="720" w:gutter="0"/>
          <w:cols w:num="3" w:space="135"/>
          <w:docGrid w:linePitch="360"/>
        </w:sectPr>
      </w:pPr>
    </w:p>
    <w:p w:rsidR="00674214" w:rsidRDefault="00674214">
      <w:r>
        <w:lastRenderedPageBreak/>
        <w:br w:type="page"/>
      </w:r>
    </w:p>
    <w:p w:rsidR="00D52E8E" w:rsidRPr="00D33BCC" w:rsidRDefault="004A004A" w:rsidP="00BD6B73">
      <w:pPr>
        <w:pStyle w:val="Heading3"/>
      </w:pPr>
      <w:r>
        <w:lastRenderedPageBreak/>
        <w:t>“</w:t>
      </w:r>
      <w:r w:rsidR="00D52E8E" w:rsidRPr="00D33BCC">
        <w:t>Restoration to the Fullness</w:t>
      </w:r>
      <w:r>
        <w:t>”</w:t>
      </w:r>
    </w:p>
    <w:p w:rsidR="00BD6B73" w:rsidRDefault="00BD6B73" w:rsidP="00BD6B73">
      <w:pPr>
        <w:widowControl w:val="0"/>
        <w:ind w:left="360" w:hanging="360"/>
      </w:pPr>
    </w:p>
    <w:p w:rsidR="00D52E8E" w:rsidRPr="00755C67" w:rsidRDefault="00D52E8E" w:rsidP="00755C67">
      <w:pPr>
        <w:widowControl w:val="0"/>
        <w:ind w:left="360" w:hanging="360"/>
        <w:rPr>
          <w:i/>
        </w:rPr>
      </w:pPr>
      <w:r w:rsidRPr="00D33BCC">
        <w:t>Joel 2:23-26</w:t>
      </w:r>
      <w:r w:rsidR="00755C67">
        <w:t>—</w:t>
      </w:r>
      <w:r w:rsidR="00755C67" w:rsidRPr="00755C67">
        <w:t xml:space="preserve"> </w:t>
      </w:r>
      <w:r w:rsidR="00755C67">
        <w:t xml:space="preserve">25 </w:t>
      </w:r>
      <w:r w:rsidR="00755C67" w:rsidRPr="00755C67">
        <w:rPr>
          <w:i/>
        </w:rPr>
        <w:t xml:space="preserve">And </w:t>
      </w:r>
      <w:r w:rsidR="00755C67">
        <w:rPr>
          <w:i/>
        </w:rPr>
        <w:t>I will restore to you the years…</w:t>
      </w:r>
    </w:p>
    <w:p w:rsidR="00D52E8E" w:rsidRPr="00D33BCC" w:rsidRDefault="00D52E8E" w:rsidP="00D52E8E">
      <w:pPr>
        <w:widowControl w:val="0"/>
      </w:pPr>
    </w:p>
    <w:p w:rsidR="0018628E" w:rsidRDefault="00D52E8E" w:rsidP="003328BD">
      <w:pPr>
        <w:pStyle w:val="Heading4"/>
        <w:numPr>
          <w:ilvl w:val="0"/>
          <w:numId w:val="61"/>
        </w:numPr>
        <w:tabs>
          <w:tab w:val="left" w:pos="1080"/>
        </w:tabs>
        <w:ind w:left="0" w:firstLine="720"/>
      </w:pPr>
      <w:r w:rsidRPr="00D33BCC">
        <w:t>Joel 3:18</w:t>
      </w:r>
      <w:r w:rsidR="0018628E">
        <w:t xml:space="preserve">. </w:t>
      </w:r>
      <w:r w:rsidRPr="00D33BCC">
        <w:t>A fountain of living water germinating the</w:t>
      </w:r>
      <w:r w:rsidR="000B3593">
        <w:t xml:space="preserve"> seed in the heart of the Over</w:t>
      </w:r>
      <w:r w:rsidRPr="00D33BCC">
        <w:t>comer before the Tribulation hour</w:t>
      </w:r>
      <w:r w:rsidR="0018628E">
        <w:t xml:space="preserve">. </w:t>
      </w:r>
    </w:p>
    <w:p w:rsidR="0065686F" w:rsidRPr="0065686F" w:rsidRDefault="0065686F" w:rsidP="0065686F"/>
    <w:p w:rsidR="0018628E" w:rsidRDefault="00D52E8E" w:rsidP="003328BD">
      <w:pPr>
        <w:pStyle w:val="Heading4"/>
        <w:numPr>
          <w:ilvl w:val="0"/>
          <w:numId w:val="61"/>
        </w:numPr>
        <w:tabs>
          <w:tab w:val="left" w:pos="1080"/>
        </w:tabs>
        <w:ind w:left="0" w:firstLine="720"/>
      </w:pPr>
      <w:r w:rsidRPr="00D33BCC">
        <w:t>Joel 2:2</w:t>
      </w:r>
      <w:r w:rsidR="0018628E">
        <w:t xml:space="preserve">. </w:t>
      </w:r>
      <w:r w:rsidRPr="00D33BCC">
        <w:t>The greatest lights shining in the darkest hour</w:t>
      </w:r>
    </w:p>
    <w:p w:rsidR="0065686F" w:rsidRPr="0065686F" w:rsidRDefault="0065686F" w:rsidP="0065686F"/>
    <w:p w:rsidR="0018628E" w:rsidRDefault="00D52E8E" w:rsidP="003328BD">
      <w:pPr>
        <w:pStyle w:val="Heading4"/>
        <w:numPr>
          <w:ilvl w:val="0"/>
          <w:numId w:val="61"/>
        </w:numPr>
        <w:tabs>
          <w:tab w:val="left" w:pos="1080"/>
        </w:tabs>
        <w:ind w:left="0" w:firstLine="720"/>
      </w:pPr>
      <w:r w:rsidRPr="00D33BCC">
        <w:t>Joel 2:23</w:t>
      </w:r>
      <w:r w:rsidR="0018628E">
        <w:t xml:space="preserve">. </w:t>
      </w:r>
      <w:r w:rsidRPr="00D33BCC">
        <w:t>Former and the latter rain of the Holy Ghost in the first month</w:t>
      </w:r>
      <w:r w:rsidR="000B3593">
        <w:t xml:space="preserve">. </w:t>
      </w:r>
      <w:r w:rsidRPr="00D33BCC">
        <w:t>The full outpouring on His Bride.</w:t>
      </w:r>
    </w:p>
    <w:p w:rsidR="0065686F" w:rsidRPr="0065686F" w:rsidRDefault="0065686F" w:rsidP="0065686F"/>
    <w:p w:rsidR="0018628E" w:rsidRDefault="00D52E8E" w:rsidP="003328BD">
      <w:pPr>
        <w:pStyle w:val="Heading4"/>
        <w:numPr>
          <w:ilvl w:val="0"/>
          <w:numId w:val="61"/>
        </w:numPr>
        <w:tabs>
          <w:tab w:val="left" w:pos="1080"/>
        </w:tabs>
        <w:ind w:left="0" w:firstLine="720"/>
      </w:pPr>
      <w:r w:rsidRPr="00D33BCC">
        <w:t>Joel 2:24</w:t>
      </w:r>
      <w:r w:rsidR="0018628E">
        <w:t xml:space="preserve">. </w:t>
      </w:r>
      <w:r w:rsidRPr="00D33BCC">
        <w:t>“Floor shall be full of wheat” - the full gospel</w:t>
      </w:r>
      <w:r w:rsidR="000B3593">
        <w:t xml:space="preserve">. </w:t>
      </w:r>
      <w:r w:rsidRPr="00D33BCC">
        <w:t>“Vats shall overflow with wine and oil” - Super abundance - full measure</w:t>
      </w:r>
      <w:r w:rsidR="0018628E">
        <w:t>.</w:t>
      </w:r>
    </w:p>
    <w:p w:rsidR="0065686F" w:rsidRPr="0065686F" w:rsidRDefault="0065686F" w:rsidP="0065686F"/>
    <w:p w:rsidR="0018628E" w:rsidRDefault="00D52E8E" w:rsidP="003328BD">
      <w:pPr>
        <w:pStyle w:val="Heading4"/>
        <w:numPr>
          <w:ilvl w:val="0"/>
          <w:numId w:val="61"/>
        </w:numPr>
        <w:tabs>
          <w:tab w:val="left" w:pos="1080"/>
        </w:tabs>
        <w:ind w:left="0" w:firstLine="720"/>
      </w:pPr>
      <w:r w:rsidRPr="00D33BCC">
        <w:t>Joel 2:26</w:t>
      </w:r>
      <w:r w:rsidR="0018628E">
        <w:t xml:space="preserve">. </w:t>
      </w:r>
      <w:r w:rsidRPr="00D33BCC">
        <w:t>“Ye shall eat in plenty</w:t>
      </w:r>
      <w:r w:rsidR="0018628E">
        <w:t>.</w:t>
      </w:r>
      <w:r w:rsidRPr="00D33BCC">
        <w:t>”</w:t>
      </w:r>
      <w:r w:rsidR="0018628E">
        <w:t xml:space="preserve"> </w:t>
      </w:r>
      <w:r w:rsidRPr="00D33BCC">
        <w:t>The Banquet of Espousal</w:t>
      </w:r>
    </w:p>
    <w:p w:rsidR="0065686F" w:rsidRPr="0065686F" w:rsidRDefault="0065686F" w:rsidP="0065686F"/>
    <w:p w:rsidR="0018628E" w:rsidRDefault="00D52E8E" w:rsidP="003328BD">
      <w:pPr>
        <w:pStyle w:val="Heading4"/>
        <w:numPr>
          <w:ilvl w:val="0"/>
          <w:numId w:val="61"/>
        </w:numPr>
        <w:tabs>
          <w:tab w:val="left" w:pos="1080"/>
        </w:tabs>
        <w:ind w:left="0" w:firstLine="720"/>
      </w:pPr>
      <w:r w:rsidRPr="00D33BCC">
        <w:t>Joel 2:28</w:t>
      </w:r>
      <w:r w:rsidR="0018628E">
        <w:t xml:space="preserve">. </w:t>
      </w:r>
      <w:r w:rsidRPr="00D33BCC">
        <w:t>“Afterwa</w:t>
      </w:r>
      <w:r w:rsidR="0018628E">
        <w:t>rd” that is i</w:t>
      </w:r>
      <w:r w:rsidRPr="00D33BCC">
        <w:t>n Tribulation time</w:t>
      </w:r>
      <w:r w:rsidR="0018628E">
        <w:t xml:space="preserve">. </w:t>
      </w:r>
      <w:r w:rsidRPr="00D33BCC">
        <w:t>After the first month</w:t>
      </w:r>
      <w:r w:rsidR="0018628E">
        <w:t>’</w:t>
      </w:r>
      <w:r w:rsidRPr="00D33BCC">
        <w:t>s restorat</w:t>
      </w:r>
      <w:r w:rsidR="0018628E">
        <w:t>ion</w:t>
      </w:r>
      <w:r w:rsidR="0018628E">
        <w:tab/>
        <w:t>vs. 29 “I will pour out my S</w:t>
      </w:r>
      <w:r w:rsidRPr="00D33BCC">
        <w:t>pirit</w:t>
      </w:r>
      <w:r w:rsidR="0018628E">
        <w:t>.</w:t>
      </w:r>
      <w:r w:rsidRPr="00D33BCC">
        <w:t>”</w:t>
      </w:r>
    </w:p>
    <w:p w:rsidR="0065686F" w:rsidRPr="0065686F" w:rsidRDefault="0065686F" w:rsidP="0065686F"/>
    <w:p w:rsidR="00D52E8E" w:rsidRPr="00D33BCC" w:rsidRDefault="00D52E8E" w:rsidP="003328BD">
      <w:pPr>
        <w:pStyle w:val="Heading4"/>
        <w:numPr>
          <w:ilvl w:val="0"/>
          <w:numId w:val="61"/>
        </w:numPr>
        <w:tabs>
          <w:tab w:val="left" w:pos="1080"/>
        </w:tabs>
        <w:ind w:left="0" w:firstLine="720"/>
      </w:pPr>
      <w:r w:rsidRPr="00D33BCC">
        <w:t>The Spirit is associated in all the Divine wor</w:t>
      </w:r>
      <w:r w:rsidR="0018628E">
        <w:t xml:space="preserve">ks of God.  The Holy Spirit is </w:t>
      </w:r>
      <w:r w:rsidRPr="00D33BCC">
        <w:t>likened to seven lamps of fire burning b</w:t>
      </w:r>
      <w:r w:rsidR="0018628E">
        <w:t xml:space="preserve">efore the throne which are the </w:t>
      </w:r>
      <w:r w:rsidRPr="00D33BCC">
        <w:t>seven Spirits of God. Rev. 1:4; 4:5</w:t>
      </w:r>
    </w:p>
    <w:p w:rsidR="00D52E8E" w:rsidRPr="00D33BCC" w:rsidRDefault="00D52E8E" w:rsidP="00D52E8E">
      <w:pPr>
        <w:widowControl w:val="0"/>
      </w:pPr>
      <w:r w:rsidRPr="00D33BCC">
        <w:tab/>
        <w:t>1.</w:t>
      </w:r>
      <w:r w:rsidRPr="00D33BCC">
        <w:tab/>
        <w:t>In Creation</w:t>
      </w:r>
      <w:r w:rsidRPr="00D33BCC">
        <w:tab/>
      </w:r>
      <w:r w:rsidRPr="00D33BCC">
        <w:tab/>
        <w:t>Gen. 1:2</w:t>
      </w:r>
    </w:p>
    <w:p w:rsidR="00D52E8E" w:rsidRPr="00D33BCC" w:rsidRDefault="00D52E8E" w:rsidP="00D52E8E">
      <w:pPr>
        <w:widowControl w:val="0"/>
      </w:pPr>
      <w:r w:rsidRPr="00D33BCC">
        <w:tab/>
        <w:t>2.</w:t>
      </w:r>
      <w:r w:rsidRPr="00D33BCC">
        <w:tab/>
        <w:t>In Resurrection</w:t>
      </w:r>
      <w:r w:rsidRPr="00D33BCC">
        <w:tab/>
        <w:t>Rom. 8:11</w:t>
      </w:r>
    </w:p>
    <w:p w:rsidR="00D52E8E" w:rsidRPr="00D33BCC" w:rsidRDefault="00D52E8E" w:rsidP="00D52E8E">
      <w:pPr>
        <w:widowControl w:val="0"/>
      </w:pPr>
      <w:r w:rsidRPr="00D33BCC">
        <w:tab/>
        <w:t>3.</w:t>
      </w:r>
      <w:r w:rsidRPr="00D33BCC">
        <w:tab/>
        <w:t>In Salvation</w:t>
      </w:r>
      <w:r w:rsidRPr="00D33BCC">
        <w:tab/>
      </w:r>
      <w:r w:rsidRPr="00D33BCC">
        <w:tab/>
        <w:t>John 3:5, 8</w:t>
      </w:r>
    </w:p>
    <w:p w:rsidR="00D52E8E" w:rsidRPr="00D33BCC" w:rsidRDefault="00D52E8E" w:rsidP="00D52E8E">
      <w:pPr>
        <w:widowControl w:val="0"/>
      </w:pPr>
      <w:r w:rsidRPr="00D33BCC">
        <w:tab/>
        <w:t>4.</w:t>
      </w:r>
      <w:r w:rsidRPr="00D33BCC">
        <w:tab/>
        <w:t>In Sanctification</w:t>
      </w:r>
      <w:r w:rsidRPr="00D33BCC">
        <w:tab/>
        <w:t>Rom. 15:16</w:t>
      </w:r>
    </w:p>
    <w:p w:rsidR="00D52E8E" w:rsidRPr="00D33BCC" w:rsidRDefault="00D52E8E" w:rsidP="00D52E8E">
      <w:pPr>
        <w:widowControl w:val="0"/>
      </w:pPr>
      <w:r w:rsidRPr="00D33BCC">
        <w:tab/>
        <w:t>5.</w:t>
      </w:r>
      <w:r w:rsidRPr="00D33BCC">
        <w:tab/>
        <w:t>In Baptism</w:t>
      </w:r>
      <w:r w:rsidRPr="00D33BCC">
        <w:tab/>
      </w:r>
      <w:r w:rsidRPr="00D33BCC">
        <w:tab/>
        <w:t>I Cor. 12:13</w:t>
      </w:r>
    </w:p>
    <w:p w:rsidR="00D52E8E" w:rsidRPr="00D33BCC" w:rsidRDefault="00D52E8E" w:rsidP="00D52E8E">
      <w:pPr>
        <w:widowControl w:val="0"/>
      </w:pPr>
      <w:r w:rsidRPr="00D33BCC">
        <w:tab/>
        <w:t>6.</w:t>
      </w:r>
      <w:r w:rsidRPr="00D33BCC">
        <w:tab/>
        <w:t>Intercession</w:t>
      </w:r>
      <w:r w:rsidRPr="00D33BCC">
        <w:tab/>
      </w:r>
      <w:r w:rsidRPr="00D33BCC">
        <w:tab/>
        <w:t>Rom. 8:26</w:t>
      </w:r>
    </w:p>
    <w:p w:rsidR="00D52E8E" w:rsidRPr="00D33BCC" w:rsidRDefault="00D52E8E" w:rsidP="00D52E8E">
      <w:pPr>
        <w:widowControl w:val="0"/>
      </w:pPr>
      <w:r w:rsidRPr="00D33BCC">
        <w:tab/>
        <w:t>7.</w:t>
      </w:r>
      <w:r w:rsidRPr="00D33BCC">
        <w:tab/>
        <w:t>Glorification and Adoption</w:t>
      </w:r>
      <w:r w:rsidRPr="00D33BCC">
        <w:tab/>
        <w:t>Rom. 8:14-23; 29-30</w:t>
      </w:r>
    </w:p>
    <w:p w:rsidR="00D52E8E" w:rsidRPr="00D33BCC" w:rsidRDefault="00D52E8E" w:rsidP="00D52E8E">
      <w:pPr>
        <w:widowControl w:val="0"/>
      </w:pPr>
    </w:p>
    <w:p w:rsidR="0018628E" w:rsidRPr="00D33BCC" w:rsidRDefault="0088620D" w:rsidP="0088620D">
      <w:pPr>
        <w:pStyle w:val="Heading3"/>
        <w:jc w:val="both"/>
      </w:pPr>
      <w:r>
        <w:t>“</w:t>
      </w:r>
      <w:r w:rsidR="0018628E" w:rsidRPr="00D33BCC">
        <w:t>Baptism Of The Holy Spirit</w:t>
      </w:r>
      <w:r>
        <w:t>”</w:t>
      </w:r>
    </w:p>
    <w:p w:rsidR="0018628E" w:rsidRPr="00D33BCC" w:rsidRDefault="0018628E" w:rsidP="0018628E">
      <w:pPr>
        <w:widowControl w:val="0"/>
      </w:pPr>
      <w:r w:rsidRPr="00D33BCC">
        <w:t>Joel 2:28-29</w:t>
      </w:r>
      <w:r w:rsidR="0088620D">
        <w:t>—…</w:t>
      </w:r>
      <w:r w:rsidR="0088620D" w:rsidRPr="0088620D">
        <w:rPr>
          <w:i/>
        </w:rPr>
        <w:t>I will pour out my spirit</w:t>
      </w:r>
      <w:r w:rsidR="0088620D">
        <w:t>…</w:t>
      </w:r>
    </w:p>
    <w:p w:rsidR="0018628E" w:rsidRPr="00D33BCC" w:rsidRDefault="0018628E" w:rsidP="0018628E">
      <w:pPr>
        <w:widowControl w:val="0"/>
      </w:pPr>
    </w:p>
    <w:p w:rsidR="0018628E" w:rsidRPr="00D33BCC" w:rsidRDefault="0018628E" w:rsidP="003328BD">
      <w:pPr>
        <w:pStyle w:val="Heading4"/>
        <w:numPr>
          <w:ilvl w:val="0"/>
          <w:numId w:val="66"/>
        </w:numPr>
        <w:tabs>
          <w:tab w:val="left" w:pos="990"/>
        </w:tabs>
        <w:ind w:left="0" w:firstLine="720"/>
      </w:pPr>
      <w:r w:rsidRPr="00D33BCC">
        <w:t>What is the baptism with the Holy Spirit?</w:t>
      </w:r>
      <w:r>
        <w:t xml:space="preserve"> </w:t>
      </w:r>
      <w:r w:rsidRPr="00D33BCC">
        <w:t>The infilling of the believer with the Holy Spirit giving the utterance of speaki</w:t>
      </w:r>
      <w:r>
        <w:t xml:space="preserve">ng in other tongues. </w:t>
      </w:r>
      <w:r w:rsidRPr="00D33BCC">
        <w:t>Acts 2:4-12; 4:31; 10:44-46; 19:6</w:t>
      </w:r>
    </w:p>
    <w:p w:rsidR="0018628E" w:rsidRPr="00D33BCC" w:rsidRDefault="0018628E" w:rsidP="0018628E">
      <w:pPr>
        <w:widowControl w:val="0"/>
      </w:pPr>
    </w:p>
    <w:p w:rsidR="0018628E" w:rsidRPr="00D33BCC" w:rsidRDefault="0018628E" w:rsidP="0018628E">
      <w:pPr>
        <w:widowControl w:val="0"/>
      </w:pPr>
      <w:r w:rsidRPr="00D33BCC">
        <w:tab/>
        <w:t>2.</w:t>
      </w:r>
      <w:r w:rsidRPr="00D33BCC">
        <w:tab/>
        <w:t>The Holy Spirit baptism is for all believers</w:t>
      </w:r>
    </w:p>
    <w:p w:rsidR="0018628E" w:rsidRPr="00D33BCC" w:rsidRDefault="0018628E" w:rsidP="0018628E">
      <w:pPr>
        <w:widowControl w:val="0"/>
      </w:pPr>
      <w:r w:rsidRPr="00D33BCC">
        <w:tab/>
      </w:r>
      <w:r w:rsidRPr="00D33BCC">
        <w:tab/>
        <w:t>a.</w:t>
      </w:r>
      <w:r w:rsidRPr="00D33BCC">
        <w:tab/>
        <w:t>Joel 2:28-29</w:t>
      </w:r>
      <w:r w:rsidRPr="00D33BCC">
        <w:tab/>
        <w:t>“all flesh”</w:t>
      </w:r>
    </w:p>
    <w:p w:rsidR="0018628E" w:rsidRPr="00D33BCC" w:rsidRDefault="0018628E" w:rsidP="0018628E">
      <w:pPr>
        <w:widowControl w:val="0"/>
      </w:pPr>
      <w:r w:rsidRPr="00D33BCC">
        <w:tab/>
      </w:r>
      <w:r w:rsidRPr="00D33BCC">
        <w:tab/>
        <w:t>b.</w:t>
      </w:r>
      <w:r w:rsidRPr="00D33BCC">
        <w:tab/>
        <w:t>John 7:37-39</w:t>
      </w:r>
      <w:r w:rsidRPr="00D33BCC">
        <w:tab/>
        <w:t>“any man”</w:t>
      </w:r>
    </w:p>
    <w:p w:rsidR="0018628E" w:rsidRPr="00D33BCC" w:rsidRDefault="0018628E" w:rsidP="0018628E">
      <w:pPr>
        <w:widowControl w:val="0"/>
      </w:pPr>
      <w:r w:rsidRPr="00D33BCC">
        <w:tab/>
      </w:r>
      <w:r w:rsidRPr="00D33BCC">
        <w:tab/>
        <w:t>c.</w:t>
      </w:r>
      <w:r w:rsidRPr="00D33BCC">
        <w:tab/>
        <w:t>Acts 2:37-39</w:t>
      </w:r>
      <w:r w:rsidRPr="00D33BCC">
        <w:tab/>
        <w:t>“all future generations”</w:t>
      </w:r>
    </w:p>
    <w:p w:rsidR="0018628E" w:rsidRPr="00D33BCC" w:rsidRDefault="0018628E" w:rsidP="0018628E">
      <w:pPr>
        <w:widowControl w:val="0"/>
      </w:pPr>
    </w:p>
    <w:p w:rsidR="00B5714E" w:rsidRDefault="00B5714E">
      <w:r>
        <w:br w:type="page"/>
      </w:r>
    </w:p>
    <w:p w:rsidR="007255EF" w:rsidRDefault="004A55E0" w:rsidP="00B5714E">
      <w:pPr>
        <w:pStyle w:val="Heading3"/>
        <w:tabs>
          <w:tab w:val="left" w:pos="720"/>
        </w:tabs>
        <w:ind w:left="0" w:firstLine="360"/>
      </w:pPr>
      <w:r>
        <w:lastRenderedPageBreak/>
        <w:t>“</w:t>
      </w:r>
      <w:r w:rsidR="00047D33">
        <w:t>Emblems o</w:t>
      </w:r>
      <w:r w:rsidR="00B5714E">
        <w:t>f t</w:t>
      </w:r>
      <w:r w:rsidR="00D52E8E" w:rsidRPr="00D33BCC">
        <w:t>he Holy Spirit</w:t>
      </w:r>
      <w:r>
        <w:t>”</w:t>
      </w:r>
    </w:p>
    <w:p w:rsidR="007255EF" w:rsidRDefault="007255EF" w:rsidP="007255EF">
      <w:pPr>
        <w:pStyle w:val="Heading3"/>
        <w:numPr>
          <w:ilvl w:val="0"/>
          <w:numId w:val="0"/>
        </w:numPr>
        <w:tabs>
          <w:tab w:val="left" w:pos="720"/>
        </w:tabs>
      </w:pPr>
    </w:p>
    <w:p w:rsidR="00D52E8E" w:rsidRPr="00D33BCC" w:rsidRDefault="00D52E8E" w:rsidP="007255EF">
      <w:pPr>
        <w:pStyle w:val="Heading3"/>
        <w:numPr>
          <w:ilvl w:val="0"/>
          <w:numId w:val="0"/>
        </w:numPr>
        <w:tabs>
          <w:tab w:val="left" w:pos="720"/>
        </w:tabs>
        <w:ind w:firstLine="810"/>
      </w:pPr>
      <w:r w:rsidRPr="00D33BCC">
        <w:t>Every Spirit-filled believer should know these emblems</w:t>
      </w:r>
      <w:r w:rsidR="007255EF">
        <w:t xml:space="preserve"> and their meanings</w:t>
      </w:r>
      <w:r w:rsidRPr="00D33BCC">
        <w:t>.</w:t>
      </w:r>
    </w:p>
    <w:p w:rsidR="00D52E8E" w:rsidRPr="00D33BCC" w:rsidRDefault="00D52E8E" w:rsidP="00D52E8E">
      <w:pPr>
        <w:widowControl w:val="0"/>
      </w:pPr>
    </w:p>
    <w:p w:rsidR="00D52E8E" w:rsidRPr="00D33BCC" w:rsidRDefault="004A55E0" w:rsidP="003328BD">
      <w:pPr>
        <w:pStyle w:val="Heading4"/>
        <w:numPr>
          <w:ilvl w:val="0"/>
          <w:numId w:val="50"/>
        </w:numPr>
        <w:ind w:left="1080"/>
      </w:pPr>
      <w:r>
        <w:t xml:space="preserve">Wine </w:t>
      </w:r>
      <w:r>
        <w:tab/>
      </w:r>
      <w:r>
        <w:tab/>
      </w:r>
      <w:r>
        <w:tab/>
      </w:r>
      <w:r>
        <w:tab/>
      </w:r>
      <w:r w:rsidR="00D52E8E" w:rsidRPr="00D33BCC">
        <w:t>Joel 1:5, 10; 2:19, 24; 3:18</w:t>
      </w:r>
    </w:p>
    <w:p w:rsidR="00D52E8E" w:rsidRPr="00D33BCC" w:rsidRDefault="004A55E0" w:rsidP="003328BD">
      <w:pPr>
        <w:pStyle w:val="Heading5"/>
        <w:numPr>
          <w:ilvl w:val="0"/>
          <w:numId w:val="49"/>
        </w:numPr>
      </w:pPr>
      <w:r>
        <w:t>Ingredient of worship</w:t>
      </w:r>
      <w:r>
        <w:tab/>
      </w:r>
      <w:r w:rsidR="00D52E8E" w:rsidRPr="00D33BCC">
        <w:t>Joel 1:10, 13; 2:14</w:t>
      </w:r>
    </w:p>
    <w:p w:rsidR="00D52E8E" w:rsidRPr="00D33BCC" w:rsidRDefault="004A55E0" w:rsidP="004A55E0">
      <w:pPr>
        <w:pStyle w:val="Heading5"/>
      </w:pPr>
      <w:r>
        <w:t>Symbol of joy and gladness</w:t>
      </w:r>
      <w:r>
        <w:tab/>
      </w:r>
      <w:r w:rsidR="00D52E8E" w:rsidRPr="00D33BCC">
        <w:t>Joel 1:12, 9, 16; Psa. 104:15</w:t>
      </w:r>
    </w:p>
    <w:p w:rsidR="00D52E8E" w:rsidRPr="00D33BCC" w:rsidRDefault="004A55E0" w:rsidP="004A55E0">
      <w:pPr>
        <w:pStyle w:val="Heading5"/>
      </w:pPr>
      <w:r>
        <w:t>Complement to bread/corn</w:t>
      </w:r>
      <w:r>
        <w:tab/>
      </w:r>
      <w:r w:rsidRPr="00D33BCC">
        <w:t>Joel 1:9-10; 2:19</w:t>
      </w:r>
      <w:r>
        <w:t xml:space="preserve">; </w:t>
      </w:r>
      <w:r w:rsidR="00D52E8E" w:rsidRPr="00D33BCC">
        <w:t>Jud. 19:19</w:t>
      </w:r>
      <w:r w:rsidR="00D52E8E" w:rsidRPr="00D33BCC">
        <w:tab/>
        <w:t>Matt. 26:26-29</w:t>
      </w:r>
    </w:p>
    <w:p w:rsidR="00D52E8E" w:rsidRPr="00D33BCC" w:rsidRDefault="00D52E8E" w:rsidP="00B5714E">
      <w:pPr>
        <w:pStyle w:val="Heading5"/>
      </w:pPr>
      <w:r w:rsidRPr="00D33BCC">
        <w:t>Complement to oil</w:t>
      </w:r>
      <w:r w:rsidRPr="00D33BCC">
        <w:tab/>
      </w:r>
      <w:r w:rsidRPr="00D33BCC">
        <w:tab/>
        <w:t>Psalm 104:15; Joel 2:19; Luke 10:34</w:t>
      </w:r>
    </w:p>
    <w:p w:rsidR="00D52E8E" w:rsidRPr="00D33BCC" w:rsidRDefault="00D52E8E" w:rsidP="004A55E0">
      <w:pPr>
        <w:pStyle w:val="Heading4"/>
        <w:ind w:left="990"/>
      </w:pPr>
      <w:r w:rsidRPr="00D33BCC">
        <w:t>Oil</w:t>
      </w:r>
      <w:r w:rsidRPr="00D33BCC">
        <w:tab/>
      </w:r>
      <w:r w:rsidRPr="00D33BCC">
        <w:tab/>
      </w:r>
      <w:r w:rsidRPr="00D33BCC">
        <w:tab/>
      </w:r>
      <w:r w:rsidRPr="00D33BCC">
        <w:tab/>
      </w:r>
      <w:r w:rsidRPr="00D33BCC">
        <w:tab/>
        <w:t>Joel 1:10; 2:19</w:t>
      </w:r>
    </w:p>
    <w:p w:rsidR="00D52E8E" w:rsidRPr="00D33BCC" w:rsidRDefault="004A55E0" w:rsidP="003328BD">
      <w:pPr>
        <w:pStyle w:val="Heading5"/>
        <w:numPr>
          <w:ilvl w:val="0"/>
          <w:numId w:val="51"/>
        </w:numPr>
      </w:pPr>
      <w:r>
        <w:t>Symbol of joy</w:t>
      </w:r>
      <w:r>
        <w:tab/>
      </w:r>
      <w:r>
        <w:tab/>
      </w:r>
      <w:r w:rsidR="00D52E8E" w:rsidRPr="00D33BCC">
        <w:t>Isa. 61:3</w:t>
      </w:r>
      <w:r w:rsidR="00D52E8E" w:rsidRPr="00D33BCC">
        <w:tab/>
        <w:t>Joel 1:10, 12</w:t>
      </w:r>
    </w:p>
    <w:p w:rsidR="00D52E8E" w:rsidRPr="00D33BCC" w:rsidRDefault="004A55E0" w:rsidP="004A55E0">
      <w:pPr>
        <w:pStyle w:val="Heading5"/>
      </w:pPr>
      <w:r>
        <w:t>Gives light</w:t>
      </w:r>
      <w:r>
        <w:tab/>
      </w:r>
      <w:r>
        <w:tab/>
      </w:r>
      <w:r>
        <w:tab/>
      </w:r>
      <w:r w:rsidR="00D52E8E" w:rsidRPr="00D33BCC">
        <w:t>Ex. 25:6</w:t>
      </w:r>
      <w:r w:rsidR="00D52E8E" w:rsidRPr="00D33BCC">
        <w:tab/>
        <w:t>Joel 1:10; 2:2</w:t>
      </w:r>
    </w:p>
    <w:p w:rsidR="00D52E8E" w:rsidRPr="00D33BCC" w:rsidRDefault="004A55E0" w:rsidP="00B5714E">
      <w:pPr>
        <w:pStyle w:val="Heading5"/>
      </w:pPr>
      <w:r>
        <w:t>Authorizes service</w:t>
      </w:r>
      <w:r>
        <w:tab/>
      </w:r>
      <w:r>
        <w:tab/>
      </w:r>
      <w:r w:rsidR="00D52E8E" w:rsidRPr="00D33BCC">
        <w:t>Acts 10:38</w:t>
      </w:r>
      <w:r w:rsidR="00D52E8E" w:rsidRPr="00D33BCC">
        <w:tab/>
        <w:t>James 5:14</w:t>
      </w:r>
    </w:p>
    <w:p w:rsidR="00D52E8E" w:rsidRPr="00D33BCC" w:rsidRDefault="000011F0" w:rsidP="004A55E0">
      <w:pPr>
        <w:pStyle w:val="Heading4"/>
        <w:ind w:left="1080"/>
      </w:pPr>
      <w:r>
        <w:t>Fire</w:t>
      </w:r>
      <w:r>
        <w:tab/>
      </w:r>
      <w:r>
        <w:tab/>
      </w:r>
      <w:r>
        <w:tab/>
      </w:r>
      <w:r>
        <w:tab/>
      </w:r>
      <w:r w:rsidR="00D52E8E" w:rsidRPr="00D33BCC">
        <w:t>Matt 3:11; Judges 1:19, 20; 2:5, 30</w:t>
      </w:r>
    </w:p>
    <w:p w:rsidR="00D52E8E" w:rsidRPr="00D33BCC" w:rsidRDefault="000011F0" w:rsidP="003328BD">
      <w:pPr>
        <w:pStyle w:val="Heading5"/>
        <w:numPr>
          <w:ilvl w:val="0"/>
          <w:numId w:val="53"/>
        </w:numPr>
      </w:pPr>
      <w:r>
        <w:t>Sanctifies</w:t>
      </w:r>
      <w:r>
        <w:tab/>
      </w:r>
      <w:r>
        <w:tab/>
      </w:r>
      <w:r>
        <w:tab/>
      </w:r>
      <w:r w:rsidR="00D52E8E" w:rsidRPr="00D33BCC">
        <w:t>Isaiah 4:4</w:t>
      </w:r>
    </w:p>
    <w:p w:rsidR="00D52E8E" w:rsidRPr="00D33BCC" w:rsidRDefault="000011F0" w:rsidP="000011F0">
      <w:pPr>
        <w:pStyle w:val="Heading5"/>
      </w:pPr>
      <w:r>
        <w:t>Consumes</w:t>
      </w:r>
      <w:r>
        <w:tab/>
      </w:r>
      <w:r>
        <w:tab/>
      </w:r>
      <w:r>
        <w:tab/>
      </w:r>
      <w:r w:rsidR="00D52E8E" w:rsidRPr="00D33BCC">
        <w:t>Matt. 3:11-12</w:t>
      </w:r>
    </w:p>
    <w:p w:rsidR="00D52E8E" w:rsidRPr="00D33BCC" w:rsidRDefault="000011F0" w:rsidP="000011F0">
      <w:pPr>
        <w:pStyle w:val="Heading5"/>
      </w:pPr>
      <w:r>
        <w:t>Inspires</w:t>
      </w:r>
      <w:r>
        <w:tab/>
      </w:r>
      <w:r>
        <w:tab/>
      </w:r>
      <w:r>
        <w:tab/>
      </w:r>
      <w:r w:rsidR="00D52E8E" w:rsidRPr="00D33BCC">
        <w:t>Jer. 20:9</w:t>
      </w:r>
    </w:p>
    <w:p w:rsidR="00D52E8E" w:rsidRPr="00D33BCC" w:rsidRDefault="000011F0" w:rsidP="004A55E0">
      <w:pPr>
        <w:pStyle w:val="Heading4"/>
        <w:ind w:left="1080"/>
      </w:pPr>
      <w:r>
        <w:t>Water</w:t>
      </w:r>
      <w:r>
        <w:tab/>
      </w:r>
      <w:r>
        <w:tab/>
      </w:r>
      <w:r>
        <w:tab/>
      </w:r>
      <w:r>
        <w:tab/>
      </w:r>
      <w:r w:rsidR="00D52E8E" w:rsidRPr="00D33BCC">
        <w:t>John 7:37-39</w:t>
      </w:r>
    </w:p>
    <w:p w:rsidR="00D52E8E" w:rsidRPr="00D33BCC" w:rsidRDefault="00D52E8E" w:rsidP="003328BD">
      <w:pPr>
        <w:pStyle w:val="Heading5"/>
        <w:numPr>
          <w:ilvl w:val="0"/>
          <w:numId w:val="52"/>
        </w:numPr>
      </w:pPr>
      <w:r w:rsidRPr="00D33BCC">
        <w:t>Satis</w:t>
      </w:r>
      <w:r w:rsidR="000011F0">
        <w:t>fies thirst</w:t>
      </w:r>
      <w:r w:rsidR="000011F0">
        <w:tab/>
      </w:r>
      <w:r w:rsidR="000011F0">
        <w:tab/>
      </w:r>
      <w:r w:rsidRPr="00D33BCC">
        <w:t>John 7:37</w:t>
      </w:r>
    </w:p>
    <w:p w:rsidR="00D52E8E" w:rsidRPr="00D33BCC" w:rsidRDefault="000011F0" w:rsidP="000011F0">
      <w:pPr>
        <w:pStyle w:val="Heading5"/>
      </w:pPr>
      <w:r>
        <w:t>Flows in manifestation</w:t>
      </w:r>
      <w:r>
        <w:tab/>
      </w:r>
      <w:r w:rsidR="00D52E8E" w:rsidRPr="00D33BCC">
        <w:t>John 7:38</w:t>
      </w:r>
    </w:p>
    <w:p w:rsidR="00D52E8E" w:rsidRPr="00D33BCC" w:rsidRDefault="000011F0" w:rsidP="00B5714E">
      <w:pPr>
        <w:pStyle w:val="Heading5"/>
      </w:pPr>
      <w:r>
        <w:t>Is life-giving</w:t>
      </w:r>
      <w:r>
        <w:tab/>
      </w:r>
      <w:r>
        <w:tab/>
      </w:r>
      <w:r>
        <w:tab/>
      </w:r>
      <w:r w:rsidR="00D52E8E" w:rsidRPr="00D33BCC">
        <w:t>Ezekiel 47:1-2</w:t>
      </w:r>
    </w:p>
    <w:p w:rsidR="00D52E8E" w:rsidRPr="00D33BCC" w:rsidRDefault="000011F0" w:rsidP="004A55E0">
      <w:pPr>
        <w:pStyle w:val="Heading4"/>
        <w:ind w:left="1080"/>
      </w:pPr>
      <w:r>
        <w:t>Wind</w:t>
      </w:r>
      <w:r>
        <w:tab/>
      </w:r>
      <w:r>
        <w:tab/>
      </w:r>
      <w:r>
        <w:tab/>
      </w:r>
      <w:r>
        <w:tab/>
      </w:r>
      <w:r w:rsidR="00D52E8E" w:rsidRPr="00D33BCC">
        <w:t>John 3:8</w:t>
      </w:r>
    </w:p>
    <w:p w:rsidR="00D52E8E" w:rsidRPr="00D33BCC" w:rsidRDefault="000011F0" w:rsidP="003328BD">
      <w:pPr>
        <w:pStyle w:val="Heading5"/>
        <w:numPr>
          <w:ilvl w:val="0"/>
          <w:numId w:val="54"/>
        </w:numPr>
      </w:pPr>
      <w:r>
        <w:t>Its myste</w:t>
      </w:r>
      <w:r w:rsidR="00AF7600">
        <w:t>rious working</w:t>
      </w:r>
      <w:r w:rsidR="00AF7600">
        <w:tab/>
      </w:r>
      <w:r w:rsidR="00D52E8E" w:rsidRPr="00D33BCC">
        <w:t>Acts 2:2</w:t>
      </w:r>
    </w:p>
    <w:p w:rsidR="00D52E8E" w:rsidRPr="00D33BCC" w:rsidRDefault="00D52E8E" w:rsidP="000011F0">
      <w:pPr>
        <w:pStyle w:val="Heading5"/>
      </w:pPr>
      <w:r w:rsidRPr="00D33BCC">
        <w:t>Is life-giving</w:t>
      </w:r>
      <w:r w:rsidRPr="00D33BCC">
        <w:tab/>
      </w:r>
      <w:r w:rsidRPr="00D33BCC">
        <w:tab/>
      </w:r>
      <w:r w:rsidR="000011F0">
        <w:tab/>
      </w:r>
      <w:r w:rsidRPr="00D33BCC">
        <w:t>Gen. 1:2,4; 8:1; II Cor. 3:6; I Peter 3:18</w:t>
      </w:r>
    </w:p>
    <w:p w:rsidR="00D52E8E" w:rsidRPr="00D33BCC" w:rsidRDefault="00D52E8E" w:rsidP="000011F0">
      <w:pPr>
        <w:pStyle w:val="Heading5"/>
      </w:pPr>
      <w:r w:rsidRPr="00D33BCC">
        <w:t>Regenerat</w:t>
      </w:r>
      <w:r w:rsidR="000011F0">
        <w:t>es</w:t>
      </w:r>
      <w:r w:rsidR="000011F0">
        <w:tab/>
      </w:r>
      <w:r w:rsidR="000011F0">
        <w:tab/>
      </w:r>
      <w:r w:rsidR="000011F0">
        <w:tab/>
      </w:r>
      <w:r w:rsidRPr="00D33BCC">
        <w:t>Ezekiel 37:1-10</w:t>
      </w:r>
    </w:p>
    <w:p w:rsidR="00D52E8E" w:rsidRPr="00D33BCC" w:rsidRDefault="000011F0" w:rsidP="000011F0">
      <w:pPr>
        <w:pStyle w:val="Heading4"/>
        <w:ind w:left="1080"/>
      </w:pPr>
      <w:r>
        <w:t xml:space="preserve">Earnest </w:t>
      </w:r>
      <w:r>
        <w:tab/>
      </w:r>
      <w:r>
        <w:tab/>
      </w:r>
      <w:r>
        <w:tab/>
      </w:r>
      <w:r>
        <w:tab/>
      </w:r>
      <w:r w:rsidR="00D52E8E" w:rsidRPr="00D33BCC">
        <w:t>II Cor. 1:22</w:t>
      </w:r>
    </w:p>
    <w:p w:rsidR="00D52E8E" w:rsidRPr="00D33BCC" w:rsidRDefault="00AF7600" w:rsidP="003328BD">
      <w:pPr>
        <w:pStyle w:val="Heading5"/>
        <w:numPr>
          <w:ilvl w:val="0"/>
          <w:numId w:val="62"/>
        </w:numPr>
      </w:pPr>
      <w:r>
        <w:t>Is a first fruit</w:t>
      </w:r>
      <w:r>
        <w:tab/>
      </w:r>
      <w:r>
        <w:tab/>
      </w:r>
      <w:r>
        <w:tab/>
      </w:r>
      <w:r w:rsidR="00D52E8E" w:rsidRPr="00D33BCC">
        <w:t>Rom. 8:23</w:t>
      </w:r>
    </w:p>
    <w:p w:rsidR="00D52E8E" w:rsidRPr="00D33BCC" w:rsidRDefault="00AF7600" w:rsidP="00AF7600">
      <w:pPr>
        <w:pStyle w:val="Heading5"/>
      </w:pPr>
      <w:r>
        <w:t>Is an installment</w:t>
      </w:r>
      <w:r>
        <w:tab/>
      </w:r>
      <w:r>
        <w:tab/>
      </w:r>
      <w:r w:rsidR="00D52E8E" w:rsidRPr="00D33BCC">
        <w:t>Eph. 1:14</w:t>
      </w:r>
    </w:p>
    <w:p w:rsidR="00D52E8E" w:rsidRPr="00D33BCC" w:rsidRDefault="00AF7600" w:rsidP="00AF7600">
      <w:pPr>
        <w:pStyle w:val="Heading5"/>
      </w:pPr>
      <w:r>
        <w:t>Is a pledge</w:t>
      </w:r>
      <w:r>
        <w:tab/>
      </w:r>
      <w:r>
        <w:tab/>
      </w:r>
      <w:r>
        <w:tab/>
      </w:r>
      <w:r w:rsidR="00D52E8E" w:rsidRPr="00D33BCC">
        <w:t>II Cor. 5:5</w:t>
      </w:r>
    </w:p>
    <w:p w:rsidR="00D52E8E" w:rsidRPr="00D33BCC" w:rsidRDefault="00D52E8E" w:rsidP="004A004A">
      <w:pPr>
        <w:pStyle w:val="Heading4"/>
        <w:ind w:left="1080"/>
      </w:pPr>
      <w:r w:rsidRPr="00D33BCC">
        <w:t>Seal</w:t>
      </w:r>
      <w:r w:rsidRPr="00D33BCC">
        <w:tab/>
      </w:r>
      <w:r w:rsidRPr="00D33BCC">
        <w:tab/>
      </w:r>
      <w:r w:rsidRPr="00D33BCC">
        <w:tab/>
      </w:r>
      <w:r w:rsidRPr="00D33BCC">
        <w:tab/>
        <w:t>Eph. 1:13</w:t>
      </w:r>
    </w:p>
    <w:p w:rsidR="00D52E8E" w:rsidRPr="00D33BCC" w:rsidRDefault="00D52E8E" w:rsidP="003328BD">
      <w:pPr>
        <w:pStyle w:val="Heading5"/>
        <w:numPr>
          <w:ilvl w:val="0"/>
          <w:numId w:val="63"/>
        </w:numPr>
      </w:pPr>
      <w:r w:rsidRPr="00D33BCC">
        <w:t>For attestation</w:t>
      </w:r>
      <w:r w:rsidRPr="00D33BCC">
        <w:tab/>
      </w:r>
      <w:r w:rsidRPr="00D33BCC">
        <w:tab/>
        <w:t>I Cor. 9:2</w:t>
      </w:r>
    </w:p>
    <w:p w:rsidR="00D52E8E" w:rsidRPr="00D33BCC" w:rsidRDefault="00D52E8E" w:rsidP="00AF7600">
      <w:pPr>
        <w:pStyle w:val="Heading5"/>
      </w:pPr>
      <w:r w:rsidRPr="00D33BCC">
        <w:t>Evidence of ownership</w:t>
      </w:r>
      <w:r w:rsidRPr="00D33BCC">
        <w:tab/>
        <w:t>II Tim. 2:19</w:t>
      </w:r>
    </w:p>
    <w:p w:rsidR="00D52E8E" w:rsidRPr="00D33BCC" w:rsidRDefault="00D52E8E" w:rsidP="00AF7600">
      <w:pPr>
        <w:pStyle w:val="Heading5"/>
      </w:pPr>
      <w:r w:rsidRPr="00D33BCC">
        <w:t>For authority</w:t>
      </w:r>
      <w:r w:rsidRPr="00D33BCC">
        <w:tab/>
      </w:r>
      <w:r w:rsidRPr="00D33BCC">
        <w:tab/>
      </w:r>
      <w:r w:rsidRPr="00D33BCC">
        <w:tab/>
      </w:r>
      <w:r w:rsidR="00AF7600">
        <w:t>Esth</w:t>
      </w:r>
      <w:r w:rsidRPr="00D33BCC">
        <w:t>er 8:8</w:t>
      </w:r>
    </w:p>
    <w:p w:rsidR="00D52E8E" w:rsidRPr="00D33BCC" w:rsidRDefault="00AF7600" w:rsidP="004A004A">
      <w:pPr>
        <w:pStyle w:val="Heading4"/>
        <w:ind w:left="1080"/>
      </w:pPr>
      <w:r>
        <w:t>Dove</w:t>
      </w:r>
      <w:r>
        <w:tab/>
      </w:r>
      <w:r>
        <w:tab/>
      </w:r>
      <w:r>
        <w:tab/>
      </w:r>
      <w:r>
        <w:tab/>
      </w:r>
      <w:r w:rsidR="00D52E8E" w:rsidRPr="00D33BCC">
        <w:t>Mark 1:10</w:t>
      </w:r>
    </w:p>
    <w:p w:rsidR="00D52E8E" w:rsidRPr="00D33BCC" w:rsidRDefault="00AF7600" w:rsidP="003328BD">
      <w:pPr>
        <w:pStyle w:val="Heading5"/>
        <w:numPr>
          <w:ilvl w:val="0"/>
          <w:numId w:val="64"/>
        </w:numPr>
      </w:pPr>
      <w:r>
        <w:t>Denotes hovering motion</w:t>
      </w:r>
      <w:r>
        <w:tab/>
      </w:r>
      <w:r w:rsidR="00D52E8E" w:rsidRPr="00D33BCC">
        <w:t>Mark 1:10</w:t>
      </w:r>
    </w:p>
    <w:p w:rsidR="00D52E8E" w:rsidRPr="00D33BCC" w:rsidRDefault="00AF7600" w:rsidP="00AF7600">
      <w:pPr>
        <w:pStyle w:val="Heading5"/>
      </w:pPr>
      <w:r>
        <w:t>Sign of reconciliation</w:t>
      </w:r>
      <w:r>
        <w:tab/>
      </w:r>
      <w:r w:rsidR="00D52E8E" w:rsidRPr="00D33BCC">
        <w:t>Gen. 8:8-12</w:t>
      </w:r>
    </w:p>
    <w:p w:rsidR="00D52E8E" w:rsidRPr="00D33BCC" w:rsidRDefault="00D52E8E" w:rsidP="00AF7600">
      <w:pPr>
        <w:pStyle w:val="Heading5"/>
      </w:pPr>
      <w:r w:rsidRPr="00D33BCC">
        <w:t>Symbol of mourning</w:t>
      </w:r>
      <w:r w:rsidR="00AF7600">
        <w:tab/>
      </w:r>
      <w:r w:rsidR="00AF7600">
        <w:tab/>
      </w:r>
      <w:r w:rsidRPr="00D33BCC">
        <w:t>Isa. 38:14</w:t>
      </w:r>
    </w:p>
    <w:p w:rsidR="00D52E8E" w:rsidRPr="00D33BCC" w:rsidRDefault="00AF7600" w:rsidP="004A004A">
      <w:pPr>
        <w:pStyle w:val="Heading4"/>
        <w:ind w:left="1080"/>
      </w:pPr>
      <w:r>
        <w:t>Rain</w:t>
      </w:r>
      <w:r>
        <w:tab/>
      </w:r>
      <w:r>
        <w:tab/>
      </w:r>
      <w:r>
        <w:tab/>
      </w:r>
      <w:r>
        <w:tab/>
      </w:r>
      <w:r w:rsidR="00D52E8E" w:rsidRPr="00D33BCC">
        <w:t>2:23</w:t>
      </w:r>
    </w:p>
    <w:p w:rsidR="00D52E8E" w:rsidRPr="00D33BCC" w:rsidRDefault="0018628E" w:rsidP="003328BD">
      <w:pPr>
        <w:pStyle w:val="Heading5"/>
        <w:numPr>
          <w:ilvl w:val="0"/>
          <w:numId w:val="65"/>
        </w:numPr>
      </w:pPr>
      <w:r>
        <w:t>Moderate former rain</w:t>
      </w:r>
      <w:r>
        <w:tab/>
      </w:r>
      <w:r>
        <w:tab/>
      </w:r>
      <w:r w:rsidR="00D52E8E" w:rsidRPr="00D33BCC">
        <w:t>12:23</w:t>
      </w:r>
    </w:p>
    <w:p w:rsidR="00D52E8E" w:rsidRPr="00D33BCC" w:rsidRDefault="00D52E8E" w:rsidP="00AF7600">
      <w:pPr>
        <w:pStyle w:val="Heading5"/>
      </w:pPr>
      <w:r w:rsidRPr="00D33BCC">
        <w:t>Former and</w:t>
      </w:r>
      <w:r w:rsidR="0018628E">
        <w:t xml:space="preserve"> latter rain together </w:t>
      </w:r>
      <w:r w:rsidRPr="00D33BCC">
        <w:t>2:23</w:t>
      </w:r>
    </w:p>
    <w:p w:rsidR="00D52E8E" w:rsidRPr="00D33BCC" w:rsidRDefault="00D52E8E" w:rsidP="00AF7600">
      <w:pPr>
        <w:pStyle w:val="Heading5"/>
      </w:pPr>
      <w:r w:rsidRPr="00D33BCC">
        <w:t xml:space="preserve">Latter </w:t>
      </w:r>
      <w:r w:rsidR="0018628E">
        <w:t>rain</w:t>
      </w:r>
      <w:r w:rsidR="0018628E">
        <w:tab/>
      </w:r>
      <w:r w:rsidR="0018628E">
        <w:tab/>
      </w:r>
      <w:r w:rsidR="0018628E">
        <w:tab/>
      </w:r>
      <w:r w:rsidRPr="00D33BCC">
        <w:t>2:28 “Afterward”</w:t>
      </w:r>
    </w:p>
    <w:p w:rsidR="00D52E8E" w:rsidRPr="00D33BCC" w:rsidRDefault="0018628E" w:rsidP="004A004A">
      <w:pPr>
        <w:pStyle w:val="Heading4"/>
        <w:ind w:left="990"/>
      </w:pPr>
      <w:r>
        <w:t>The sounding of the trumpet</w:t>
      </w:r>
      <w:r>
        <w:tab/>
      </w:r>
      <w:r w:rsidR="00D52E8E" w:rsidRPr="00D33BCC">
        <w:t>2:1, 15</w:t>
      </w:r>
    </w:p>
    <w:p w:rsidR="00D52E8E" w:rsidRPr="00D33BCC" w:rsidRDefault="00D52E8E" w:rsidP="003328BD">
      <w:pPr>
        <w:pStyle w:val="Heading5"/>
        <w:numPr>
          <w:ilvl w:val="0"/>
          <w:numId w:val="55"/>
        </w:numPr>
      </w:pPr>
      <w:r w:rsidRPr="00D33BCC">
        <w:t>gathe</w:t>
      </w:r>
      <w:r w:rsidR="0018628E">
        <w:t>ring for worship or journeying</w:t>
      </w:r>
      <w:r w:rsidR="004A004A">
        <w:tab/>
      </w:r>
      <w:r w:rsidRPr="00D33BCC">
        <w:t>1:14;</w:t>
      </w:r>
      <w:r w:rsidR="0088620D">
        <w:t xml:space="preserve"> </w:t>
      </w:r>
      <w:r w:rsidRPr="00D33BCC">
        <w:t>Num10:2,10</w:t>
      </w:r>
      <w:r w:rsidR="0088620D">
        <w:t>;</w:t>
      </w:r>
      <w:r w:rsidRPr="00D33BCC">
        <w:t xml:space="preserve"> Lev</w:t>
      </w:r>
      <w:r w:rsidR="0088620D">
        <w:t>.</w:t>
      </w:r>
      <w:r w:rsidRPr="00D33BCC">
        <w:t xml:space="preserve"> 25:9</w:t>
      </w:r>
    </w:p>
    <w:p w:rsidR="00D52E8E" w:rsidRPr="00D33BCC" w:rsidRDefault="0018628E" w:rsidP="004A004A">
      <w:pPr>
        <w:pStyle w:val="Heading5"/>
      </w:pPr>
      <w:r>
        <w:t>An alarm for war</w:t>
      </w:r>
      <w:r>
        <w:tab/>
      </w:r>
      <w:r>
        <w:tab/>
      </w:r>
      <w:r w:rsidR="00D52E8E" w:rsidRPr="00D33BCC">
        <w:t>3:9; Num 10:9</w:t>
      </w:r>
    </w:p>
    <w:p w:rsidR="00D52E8E" w:rsidRPr="00D33BCC" w:rsidRDefault="0018628E" w:rsidP="004A004A">
      <w:pPr>
        <w:pStyle w:val="Heading5"/>
      </w:pPr>
      <w:r>
        <w:t>A call for celebration</w:t>
      </w:r>
      <w:r>
        <w:tab/>
      </w:r>
      <w:r>
        <w:tab/>
      </w:r>
      <w:r w:rsidR="00D52E8E" w:rsidRPr="00D33BCC">
        <w:t>2:23;</w:t>
      </w:r>
      <w:r w:rsidR="0088620D">
        <w:t xml:space="preserve"> </w:t>
      </w:r>
      <w:r w:rsidR="00D52E8E" w:rsidRPr="00D33BCC">
        <w:t>Isaiah 27:13</w:t>
      </w:r>
    </w:p>
    <w:p w:rsidR="00D52E8E" w:rsidRPr="00D33BCC" w:rsidRDefault="00D52E8E" w:rsidP="00D52E8E">
      <w:pPr>
        <w:widowControl w:val="0"/>
      </w:pPr>
    </w:p>
    <w:p w:rsidR="00D52E8E" w:rsidRPr="00D33BCC" w:rsidRDefault="001830D9" w:rsidP="001830D9">
      <w:pPr>
        <w:pStyle w:val="Heading3"/>
      </w:pPr>
      <w:r>
        <w:lastRenderedPageBreak/>
        <w:t>“</w:t>
      </w:r>
      <w:r w:rsidR="00133365">
        <w:t>Names o</w:t>
      </w:r>
      <w:r w:rsidR="0088620D">
        <w:t>f t</w:t>
      </w:r>
      <w:r w:rsidR="00D52E8E" w:rsidRPr="00D33BCC">
        <w:t>he Holy Spirit</w:t>
      </w:r>
      <w:r w:rsidR="00EC76B5">
        <w:t>”</w:t>
      </w:r>
    </w:p>
    <w:p w:rsidR="00D52E8E" w:rsidRPr="00D33BCC" w:rsidRDefault="00D52E8E" w:rsidP="003328BD">
      <w:pPr>
        <w:pStyle w:val="Heading4"/>
        <w:numPr>
          <w:ilvl w:val="0"/>
          <w:numId w:val="69"/>
        </w:numPr>
        <w:ind w:left="1080"/>
      </w:pPr>
      <w:r w:rsidRPr="00D33BCC">
        <w:t>Holy Spirit</w:t>
      </w:r>
      <w:r w:rsidR="00762BC1">
        <w:t>/Ghost</w:t>
      </w:r>
      <w:r w:rsidRPr="00D33BCC">
        <w:tab/>
      </w:r>
      <w:r w:rsidRPr="00D33BCC">
        <w:tab/>
      </w:r>
      <w:r w:rsidR="001830D9">
        <w:tab/>
      </w:r>
      <w:r w:rsidR="00762BC1">
        <w:t xml:space="preserve">Luke 11:13; </w:t>
      </w:r>
      <w:r w:rsidRPr="00D33BCC">
        <w:t>Rom. 15:16</w:t>
      </w:r>
    </w:p>
    <w:p w:rsidR="00D52E8E" w:rsidRPr="00D33BCC" w:rsidRDefault="00762BC1" w:rsidP="003328BD">
      <w:pPr>
        <w:pStyle w:val="Heading5"/>
        <w:numPr>
          <w:ilvl w:val="0"/>
          <w:numId w:val="70"/>
        </w:numPr>
      </w:pPr>
      <w:r>
        <w:t>He is Holy</w:t>
      </w:r>
      <w:r>
        <w:tab/>
      </w:r>
      <w:r>
        <w:tab/>
      </w:r>
      <w:r>
        <w:tab/>
      </w:r>
      <w:r w:rsidR="00D52E8E" w:rsidRPr="00D33BCC">
        <w:t>Luke 11:13</w:t>
      </w:r>
    </w:p>
    <w:p w:rsidR="00D52E8E" w:rsidRPr="00D33BCC" w:rsidRDefault="00762BC1" w:rsidP="00DB0EA3">
      <w:pPr>
        <w:pStyle w:val="Heading5"/>
      </w:pPr>
      <w:r>
        <w:t>He makes Holy</w:t>
      </w:r>
      <w:r>
        <w:tab/>
      </w:r>
      <w:r>
        <w:tab/>
      </w:r>
      <w:r w:rsidR="00D52E8E" w:rsidRPr="00D33BCC">
        <w:t>Rom. 15:16</w:t>
      </w:r>
    </w:p>
    <w:p w:rsidR="00D52E8E" w:rsidRPr="00D33BCC" w:rsidRDefault="00762BC1" w:rsidP="00DB0EA3">
      <w:pPr>
        <w:pStyle w:val="Heading5"/>
      </w:pPr>
      <w:r>
        <w:t>He shuns sin</w:t>
      </w:r>
      <w:r>
        <w:tab/>
      </w:r>
      <w:r>
        <w:tab/>
      </w:r>
      <w:r>
        <w:tab/>
      </w:r>
      <w:r w:rsidR="00D52E8E" w:rsidRPr="00D33BCC">
        <w:t xml:space="preserve">I Sam. 16:14; 15:24   </w:t>
      </w:r>
    </w:p>
    <w:p w:rsidR="00D52E8E" w:rsidRPr="00D33BCC" w:rsidRDefault="00762BC1" w:rsidP="00DB0EA3">
      <w:pPr>
        <w:pStyle w:val="Heading5"/>
      </w:pPr>
      <w:r>
        <w:t>He reproves sin</w:t>
      </w:r>
      <w:r>
        <w:tab/>
      </w:r>
      <w:r>
        <w:tab/>
      </w:r>
      <w:r w:rsidR="00D52E8E" w:rsidRPr="00D33BCC">
        <w:t>Rom. 15:16; John 16:8</w:t>
      </w:r>
    </w:p>
    <w:p w:rsidR="00D52E8E" w:rsidRPr="00D33BCC" w:rsidRDefault="00762BC1" w:rsidP="00762BC1">
      <w:pPr>
        <w:pStyle w:val="Heading4"/>
        <w:ind w:left="1080"/>
      </w:pPr>
      <w:r>
        <w:t>Spirit of Christ</w:t>
      </w:r>
      <w:r>
        <w:tab/>
      </w:r>
      <w:r>
        <w:tab/>
      </w:r>
      <w:r>
        <w:tab/>
      </w:r>
      <w:r w:rsidR="00D52E8E" w:rsidRPr="00D33BCC">
        <w:t>Rom. 8:9</w:t>
      </w:r>
    </w:p>
    <w:p w:rsidR="00D52E8E" w:rsidRPr="00D33BCC" w:rsidRDefault="00D52E8E" w:rsidP="003328BD">
      <w:pPr>
        <w:pStyle w:val="Heading5"/>
        <w:numPr>
          <w:ilvl w:val="0"/>
          <w:numId w:val="71"/>
        </w:numPr>
      </w:pPr>
      <w:r w:rsidRPr="00D33BCC">
        <w:t>Sent in Chr</w:t>
      </w:r>
      <w:r w:rsidR="00762BC1">
        <w:t>ist’s na</w:t>
      </w:r>
      <w:r w:rsidR="009F6B81">
        <w:t>me</w:t>
      </w:r>
      <w:r w:rsidR="009F6B81">
        <w:tab/>
      </w:r>
      <w:r w:rsidRPr="00D33BCC">
        <w:t>John 14:26</w:t>
      </w:r>
    </w:p>
    <w:p w:rsidR="00D52E8E" w:rsidRPr="00D33BCC" w:rsidRDefault="00762BC1" w:rsidP="00DB0EA3">
      <w:pPr>
        <w:pStyle w:val="Heading5"/>
      </w:pPr>
      <w:r>
        <w:t>Testifies of Christ</w:t>
      </w:r>
      <w:r>
        <w:tab/>
      </w:r>
      <w:r>
        <w:tab/>
      </w:r>
      <w:r w:rsidR="00D52E8E" w:rsidRPr="00D33BCC">
        <w:t>John 15:26</w:t>
      </w:r>
    </w:p>
    <w:p w:rsidR="00D52E8E" w:rsidRPr="00D33BCC" w:rsidRDefault="00762BC1" w:rsidP="00DB0EA3">
      <w:pPr>
        <w:pStyle w:val="Heading5"/>
      </w:pPr>
      <w:r>
        <w:t>Glorifies Christ</w:t>
      </w:r>
      <w:r>
        <w:tab/>
      </w:r>
      <w:r>
        <w:tab/>
      </w:r>
      <w:r w:rsidR="00D52E8E" w:rsidRPr="00D33BCC">
        <w:t>John 16:13-14</w:t>
      </w:r>
      <w:r w:rsidR="00D52E8E" w:rsidRPr="00D33BCC">
        <w:tab/>
      </w:r>
    </w:p>
    <w:p w:rsidR="00D52E8E" w:rsidRPr="00D33BCC" w:rsidRDefault="009F6B81" w:rsidP="00FD15D9">
      <w:pPr>
        <w:pStyle w:val="Heading4"/>
        <w:ind w:left="1080"/>
      </w:pPr>
      <w:r>
        <w:t>Comforter (Helper)</w:t>
      </w:r>
      <w:r>
        <w:tab/>
      </w:r>
      <w:r>
        <w:tab/>
      </w:r>
      <w:r w:rsidR="00D52E8E" w:rsidRPr="00D33BCC">
        <w:t>John 14:16</w:t>
      </w:r>
    </w:p>
    <w:p w:rsidR="00D52E8E" w:rsidRPr="00D33BCC" w:rsidRDefault="00762BC1" w:rsidP="003328BD">
      <w:pPr>
        <w:pStyle w:val="Heading5"/>
        <w:numPr>
          <w:ilvl w:val="0"/>
          <w:numId w:val="72"/>
        </w:numPr>
      </w:pPr>
      <w:r>
        <w:t>Helps in prayer</w:t>
      </w:r>
      <w:r>
        <w:tab/>
      </w:r>
      <w:r>
        <w:tab/>
      </w:r>
      <w:r w:rsidR="00D52E8E" w:rsidRPr="00D33BCC">
        <w:t>Rom. 8:26-27</w:t>
      </w:r>
    </w:p>
    <w:p w:rsidR="00D52E8E" w:rsidRPr="00D33BCC" w:rsidRDefault="00762BC1" w:rsidP="00DB0EA3">
      <w:pPr>
        <w:pStyle w:val="Heading5"/>
      </w:pPr>
      <w:r>
        <w:t>Helps in the truth</w:t>
      </w:r>
      <w:r>
        <w:tab/>
      </w:r>
      <w:r>
        <w:tab/>
      </w:r>
      <w:r w:rsidR="00D52E8E" w:rsidRPr="00D33BCC">
        <w:t>John 14:26</w:t>
      </w:r>
    </w:p>
    <w:p w:rsidR="00D52E8E" w:rsidRPr="00D33BCC" w:rsidRDefault="00762BC1" w:rsidP="00DB0EA3">
      <w:pPr>
        <w:pStyle w:val="Heading5"/>
      </w:pPr>
      <w:r>
        <w:t>Helps in ministry</w:t>
      </w:r>
      <w:r>
        <w:tab/>
      </w:r>
      <w:r>
        <w:tab/>
      </w:r>
      <w:r w:rsidR="00D52E8E" w:rsidRPr="00D33BCC">
        <w:t>John 16:7-11</w:t>
      </w:r>
    </w:p>
    <w:p w:rsidR="00D52E8E" w:rsidRPr="00D33BCC" w:rsidRDefault="00762BC1" w:rsidP="00FD15D9">
      <w:pPr>
        <w:pStyle w:val="Heading4"/>
        <w:ind w:left="1080"/>
      </w:pPr>
      <w:r>
        <w:t>Spirit of promise</w:t>
      </w:r>
      <w:r>
        <w:tab/>
      </w:r>
      <w:r>
        <w:tab/>
      </w:r>
      <w:r>
        <w:tab/>
        <w:t xml:space="preserve">Eph. 1:13; </w:t>
      </w:r>
      <w:r w:rsidR="00D52E8E" w:rsidRPr="00D33BCC">
        <w:t>Luke 24:49</w:t>
      </w:r>
    </w:p>
    <w:p w:rsidR="00D52E8E" w:rsidRPr="00D33BCC" w:rsidRDefault="00D52E8E" w:rsidP="003328BD">
      <w:pPr>
        <w:pStyle w:val="Heading5"/>
        <w:numPr>
          <w:ilvl w:val="0"/>
          <w:numId w:val="73"/>
        </w:numPr>
      </w:pPr>
      <w:r w:rsidRPr="00D33BCC">
        <w:t xml:space="preserve">Fulfilled in </w:t>
      </w:r>
      <w:r w:rsidR="00762BC1">
        <w:tab/>
      </w:r>
      <w:r w:rsidR="00762BC1">
        <w:tab/>
      </w:r>
      <w:r w:rsidR="00762BC1">
        <w:tab/>
      </w:r>
      <w:r w:rsidRPr="00D33BCC">
        <w:t>Acts 2:1-18</w:t>
      </w:r>
    </w:p>
    <w:p w:rsidR="00D52E8E" w:rsidRPr="00D33BCC" w:rsidRDefault="00D52E8E" w:rsidP="00DB0EA3">
      <w:pPr>
        <w:pStyle w:val="Heading5"/>
      </w:pPr>
      <w:r w:rsidRPr="00D33BCC">
        <w:t>Reaffirmed in</w:t>
      </w:r>
      <w:r w:rsidR="00762BC1">
        <w:tab/>
      </w:r>
      <w:r w:rsidR="00762BC1">
        <w:tab/>
      </w:r>
      <w:r w:rsidR="00762BC1">
        <w:tab/>
      </w:r>
      <w:r w:rsidRPr="00D33BCC">
        <w:t xml:space="preserve"> Acts 2:37-39</w:t>
      </w:r>
      <w:r w:rsidR="00762BC1">
        <w:t xml:space="preserve">; </w:t>
      </w:r>
      <w:r w:rsidRPr="00D33BCC">
        <w:t>10:44-47; 19:1-7</w:t>
      </w:r>
    </w:p>
    <w:p w:rsidR="00D52E8E" w:rsidRPr="00D33BCC" w:rsidRDefault="00D52E8E" w:rsidP="00FD15D9">
      <w:pPr>
        <w:pStyle w:val="Heading4"/>
        <w:ind w:left="1080"/>
      </w:pPr>
      <w:r w:rsidRPr="00D33BCC">
        <w:t xml:space="preserve">Spirit of Truth </w:t>
      </w:r>
      <w:r w:rsidR="009F6B81">
        <w:tab/>
      </w:r>
      <w:r w:rsidR="009F6B81">
        <w:tab/>
      </w:r>
      <w:r w:rsidR="009F6B81">
        <w:tab/>
      </w:r>
      <w:r w:rsidRPr="00D33BCC">
        <w:t>John 14:17</w:t>
      </w:r>
    </w:p>
    <w:p w:rsidR="00D52E8E" w:rsidRPr="00D33BCC" w:rsidRDefault="00DB0EA3" w:rsidP="003328BD">
      <w:pPr>
        <w:pStyle w:val="Heading5"/>
        <w:numPr>
          <w:ilvl w:val="0"/>
          <w:numId w:val="74"/>
        </w:numPr>
      </w:pPr>
      <w:r>
        <w:t>Gave the truth</w:t>
      </w:r>
      <w:r>
        <w:tab/>
      </w:r>
      <w:r>
        <w:tab/>
      </w:r>
      <w:r w:rsidR="00D52E8E" w:rsidRPr="00D33BCC">
        <w:t>II Peter 1:21</w:t>
      </w:r>
    </w:p>
    <w:p w:rsidR="00D52E8E" w:rsidRPr="00D33BCC" w:rsidRDefault="00762BC1" w:rsidP="00DB0EA3">
      <w:pPr>
        <w:pStyle w:val="Heading5"/>
      </w:pPr>
      <w:r>
        <w:t>Guides into truth</w:t>
      </w:r>
      <w:r>
        <w:tab/>
      </w:r>
      <w:r>
        <w:tab/>
      </w:r>
      <w:r w:rsidR="00D52E8E" w:rsidRPr="00D33BCC">
        <w:t>John 16:13</w:t>
      </w:r>
    </w:p>
    <w:p w:rsidR="0088620D" w:rsidRDefault="00762BC1" w:rsidP="00DB0EA3">
      <w:pPr>
        <w:pStyle w:val="Heading5"/>
      </w:pPr>
      <w:r>
        <w:t>Keeps us in the truth</w:t>
      </w:r>
      <w:r>
        <w:tab/>
      </w:r>
      <w:r>
        <w:tab/>
      </w:r>
      <w:r w:rsidR="00D52E8E" w:rsidRPr="00D33BCC">
        <w:t>I John 2:27</w:t>
      </w:r>
    </w:p>
    <w:p w:rsidR="00D52E8E" w:rsidRPr="00D33BCC" w:rsidRDefault="009F6B81" w:rsidP="00762BC1">
      <w:pPr>
        <w:pStyle w:val="Heading4"/>
        <w:ind w:left="1080"/>
      </w:pPr>
      <w:r>
        <w:t xml:space="preserve">Spirit of Grace </w:t>
      </w:r>
      <w:r>
        <w:tab/>
      </w:r>
      <w:r>
        <w:tab/>
      </w:r>
      <w:r>
        <w:tab/>
      </w:r>
      <w:r w:rsidR="00D52E8E" w:rsidRPr="00D33BCC">
        <w:t>Heb. 10:29</w:t>
      </w:r>
    </w:p>
    <w:p w:rsidR="00D52E8E" w:rsidRPr="00D33BCC" w:rsidRDefault="009F6B81" w:rsidP="003328BD">
      <w:pPr>
        <w:pStyle w:val="Heading5"/>
        <w:numPr>
          <w:ilvl w:val="0"/>
          <w:numId w:val="67"/>
        </w:numPr>
      </w:pPr>
      <w:r>
        <w:t>Gives grace to repent</w:t>
      </w:r>
      <w:r>
        <w:tab/>
      </w:r>
      <w:r>
        <w:tab/>
      </w:r>
      <w:r w:rsidR="00D52E8E" w:rsidRPr="00D33BCC">
        <w:t>Zech. 12:10; Titus 2:11-15</w:t>
      </w:r>
    </w:p>
    <w:p w:rsidR="00D52E8E" w:rsidRPr="00D33BCC" w:rsidRDefault="00D52E8E" w:rsidP="00762BC1">
      <w:pPr>
        <w:pStyle w:val="Heading5"/>
      </w:pPr>
      <w:r w:rsidRPr="00D33BCC">
        <w:t>Gives grace to Overcomer, not willful sinner.</w:t>
      </w:r>
      <w:r w:rsidRPr="00D33BCC">
        <w:tab/>
        <w:t xml:space="preserve"> Heb. 10:29</w:t>
      </w:r>
    </w:p>
    <w:p w:rsidR="00D52E8E" w:rsidRPr="00D33BCC" w:rsidRDefault="00D52E8E" w:rsidP="00762BC1">
      <w:pPr>
        <w:pStyle w:val="Heading5"/>
      </w:pPr>
      <w:r w:rsidRPr="00D33BCC">
        <w:t>Gives grace to endure</w:t>
      </w:r>
      <w:r w:rsidR="00762BC1">
        <w:t xml:space="preserve">. </w:t>
      </w:r>
      <w:r w:rsidRPr="00D33BCC">
        <w:t>Heb. 9:14 - “Through the Eternal Spirit”</w:t>
      </w:r>
      <w:r w:rsidR="00762BC1">
        <w:t xml:space="preserve"> </w:t>
      </w:r>
      <w:r w:rsidRPr="00D33BCC">
        <w:t>Heb. 10:32 - “Ye endured”</w:t>
      </w:r>
    </w:p>
    <w:p w:rsidR="00D52E8E" w:rsidRPr="00D33BCC" w:rsidRDefault="009F6B81" w:rsidP="00762BC1">
      <w:pPr>
        <w:pStyle w:val="Heading4"/>
        <w:ind w:left="1080"/>
      </w:pPr>
      <w:r>
        <w:t xml:space="preserve">Spirit of Life </w:t>
      </w:r>
      <w:r>
        <w:tab/>
      </w:r>
      <w:r>
        <w:tab/>
      </w:r>
      <w:r>
        <w:tab/>
      </w:r>
      <w:r w:rsidR="00D52E8E" w:rsidRPr="00D33BCC">
        <w:t>Rom. 8:2</w:t>
      </w:r>
    </w:p>
    <w:p w:rsidR="00D52E8E" w:rsidRPr="00D33BCC" w:rsidRDefault="00762BC1" w:rsidP="003328BD">
      <w:pPr>
        <w:pStyle w:val="Heading5"/>
        <w:numPr>
          <w:ilvl w:val="0"/>
          <w:numId w:val="68"/>
        </w:numPr>
      </w:pPr>
      <w:r>
        <w:t>Frees from the Law of Sin</w:t>
      </w:r>
      <w:r>
        <w:tab/>
      </w:r>
      <w:r w:rsidR="00D52E8E" w:rsidRPr="00D33BCC">
        <w:t>Rom. 8:2, 13</w:t>
      </w:r>
    </w:p>
    <w:p w:rsidR="00D52E8E" w:rsidRPr="00D33BCC" w:rsidRDefault="00762BC1" w:rsidP="00762BC1">
      <w:pPr>
        <w:pStyle w:val="Heading5"/>
      </w:pPr>
      <w:r>
        <w:t>Gives Spiritual life</w:t>
      </w:r>
      <w:r>
        <w:tab/>
      </w:r>
      <w:r>
        <w:tab/>
      </w:r>
      <w:r w:rsidR="00D52E8E" w:rsidRPr="00D33BCC">
        <w:t>John 3:8</w:t>
      </w:r>
    </w:p>
    <w:p w:rsidR="00D52E8E" w:rsidRPr="00D33BCC" w:rsidRDefault="00762BC1" w:rsidP="00762BC1">
      <w:pPr>
        <w:pStyle w:val="Heading5"/>
      </w:pPr>
      <w:r>
        <w:t>Pro</w:t>
      </w:r>
      <w:r w:rsidR="009F6B81">
        <w:t>duces fruit</w:t>
      </w:r>
      <w:r w:rsidR="009F6B81">
        <w:tab/>
      </w:r>
      <w:r w:rsidR="009F6B81">
        <w:tab/>
      </w:r>
      <w:r w:rsidR="00D52E8E" w:rsidRPr="00D33BCC">
        <w:t>Gal. 5:22-23</w:t>
      </w:r>
    </w:p>
    <w:p w:rsidR="00D52E8E" w:rsidRPr="00D33BCC" w:rsidRDefault="00D52E8E" w:rsidP="00EC76B5">
      <w:pPr>
        <w:pStyle w:val="Heading4"/>
        <w:ind w:left="1080"/>
      </w:pPr>
      <w:r w:rsidRPr="00D33BCC">
        <w:t>Spirit of Adoption</w:t>
      </w:r>
    </w:p>
    <w:p w:rsidR="00337CDD" w:rsidRPr="00337CDD" w:rsidRDefault="00EC76B5" w:rsidP="003328BD">
      <w:pPr>
        <w:pStyle w:val="Heading5"/>
        <w:numPr>
          <w:ilvl w:val="0"/>
          <w:numId w:val="81"/>
        </w:numPr>
      </w:pPr>
      <w:r w:rsidRPr="00337CDD">
        <w:t xml:space="preserve">Distinct from regeneration which is a new birth into the family of God. </w:t>
      </w:r>
      <w:r w:rsidR="00D52E8E" w:rsidRPr="00337CDD">
        <w:t>John 3:3, 5, 8</w:t>
      </w:r>
    </w:p>
    <w:p w:rsidR="00337CDD" w:rsidRPr="00337CDD" w:rsidRDefault="00D52E8E" w:rsidP="00337CDD">
      <w:pPr>
        <w:pStyle w:val="Heading5"/>
      </w:pPr>
      <w:r w:rsidRPr="00337CDD">
        <w:t xml:space="preserve">It is not as Holy Ghost baptism is, a baptism into the </w:t>
      </w:r>
      <w:r w:rsidR="00EC76B5" w:rsidRPr="00337CDD">
        <w:t xml:space="preserve">body of Christ. </w:t>
      </w:r>
      <w:r w:rsidRPr="00337CDD">
        <w:t>I Cor. 12:13</w:t>
      </w:r>
    </w:p>
    <w:p w:rsidR="00D52E8E" w:rsidRPr="00337CDD" w:rsidRDefault="00337CDD" w:rsidP="00337CDD">
      <w:pPr>
        <w:pStyle w:val="Heading5"/>
      </w:pPr>
      <w:r>
        <w:t>Fully-matured overcomers p</w:t>
      </w:r>
      <w:r w:rsidRPr="00337CDD">
        <w:t>osition</w:t>
      </w:r>
      <w:r>
        <w:t>ed</w:t>
      </w:r>
      <w:r w:rsidRPr="00337CDD">
        <w:t xml:space="preserve"> with Christ as sons of God.</w:t>
      </w:r>
      <w:r>
        <w:t xml:space="preserve"> Before positioning as s</w:t>
      </w:r>
      <w:r w:rsidR="00EC76B5" w:rsidRPr="00337CDD">
        <w:t>on</w:t>
      </w:r>
      <w:r>
        <w:t>s there is</w:t>
      </w:r>
      <w:r w:rsidR="00D52E8E" w:rsidRPr="00337CDD">
        <w:t xml:space="preserve"> </w:t>
      </w:r>
      <w:r w:rsidR="00EC76B5" w:rsidRPr="00337CDD">
        <w:t xml:space="preserve">leading and guiding. Rom. 8:14-23; </w:t>
      </w:r>
      <w:r w:rsidR="00D52E8E" w:rsidRPr="00337CDD">
        <w:t>John 16:12-15</w:t>
      </w:r>
    </w:p>
    <w:p w:rsidR="00D52E8E" w:rsidRPr="00D33BCC" w:rsidRDefault="00D52E8E" w:rsidP="00D52E8E">
      <w:pPr>
        <w:widowControl w:val="0"/>
      </w:pPr>
      <w:r w:rsidRPr="00D33BCC">
        <w:tab/>
      </w:r>
      <w:r w:rsidRPr="00D33BCC">
        <w:tab/>
      </w:r>
      <w:r w:rsidRPr="00D33BCC">
        <w:tab/>
      </w:r>
    </w:p>
    <w:p w:rsidR="007F462B" w:rsidRPr="00D33BCC" w:rsidRDefault="00D52E8E" w:rsidP="00FD15D9">
      <w:pPr>
        <w:widowControl w:val="0"/>
        <w:ind w:firstLine="720"/>
        <w:rPr>
          <w:sz w:val="32"/>
          <w:szCs w:val="32"/>
        </w:rPr>
      </w:pPr>
      <w:r w:rsidRPr="00D33BCC">
        <w:t>Over comers must follow the leading of the Holy Ghost for ALL the Father has.</w:t>
      </w:r>
      <w:r w:rsidR="001830D9">
        <w:t xml:space="preserve"> </w:t>
      </w:r>
      <w:r w:rsidR="00FD15D9">
        <w:t xml:space="preserve">This will require proper judgment of all things and righteous discrimination. </w:t>
      </w:r>
      <w:r w:rsidRPr="00D33BCC">
        <w:t>Many won’t discriminate - will you?</w:t>
      </w:r>
      <w:r w:rsidR="00FD15D9">
        <w:t xml:space="preserve"> </w:t>
      </w:r>
      <w:r w:rsidRPr="00D33BCC">
        <w:t>Many won’t make a judgment against sin - will you?</w:t>
      </w:r>
      <w:r w:rsidR="00FD15D9">
        <w:t xml:space="preserve"> </w:t>
      </w:r>
      <w:r w:rsidRPr="00D33BCC">
        <w:t>Many will discriminate against those who make judgments against sin.</w:t>
      </w:r>
      <w:r w:rsidR="00FD15D9">
        <w:t xml:space="preserve"> </w:t>
      </w:r>
      <w:r w:rsidRPr="00D33BCC">
        <w:t>Always follow these principles</w:t>
      </w:r>
      <w:r w:rsidR="00FD15D9">
        <w:t>: 1)I Cor. 11:31 “judge”-put down sin and 2)</w:t>
      </w:r>
      <w:r w:rsidRPr="00D33BCC">
        <w:t>14:26 “edify”</w:t>
      </w:r>
      <w:r w:rsidR="00FD15D9">
        <w:t xml:space="preserve"> – build up Believers. Joel 3:14—…</w:t>
      </w:r>
      <w:r w:rsidR="00FD15D9" w:rsidRPr="00FD15D9">
        <w:rPr>
          <w:i/>
        </w:rPr>
        <w:t>m</w:t>
      </w:r>
      <w:r w:rsidRPr="00FD15D9">
        <w:rPr>
          <w:i/>
        </w:rPr>
        <w:t>ultitudes, multitudes in the valley of decision</w:t>
      </w:r>
      <w:r w:rsidR="00FD15D9">
        <w:t xml:space="preserve">. </w:t>
      </w:r>
      <w:r w:rsidRPr="00D33BCC">
        <w:t>RIGHT NOW</w:t>
      </w:r>
      <w:r w:rsidR="00FD15D9">
        <w:t>.  …</w:t>
      </w:r>
      <w:r w:rsidRPr="00FD15D9">
        <w:rPr>
          <w:i/>
        </w:rPr>
        <w:t>The day of the Lord is near</w:t>
      </w:r>
      <w:r w:rsidR="00FD15D9">
        <w:t>…</w:t>
      </w:r>
      <w:r w:rsidRPr="00D33BCC">
        <w:t>Who will still be in the valley of decision?</w:t>
      </w:r>
      <w:r w:rsidR="007F462B" w:rsidRPr="00D33BCC">
        <w:rPr>
          <w:sz w:val="32"/>
          <w:szCs w:val="32"/>
        </w:rPr>
        <w:br w:type="page"/>
      </w:r>
    </w:p>
    <w:p w:rsidR="00D52E8E" w:rsidRPr="00D33BCC" w:rsidRDefault="00D52E8E" w:rsidP="007F462B">
      <w:pPr>
        <w:pStyle w:val="Heading1"/>
      </w:pPr>
      <w:bookmarkStart w:id="20" w:name="_Toc243918857"/>
      <w:r w:rsidRPr="00D33BCC">
        <w:lastRenderedPageBreak/>
        <w:t>Jonah</w:t>
      </w:r>
      <w:bookmarkEnd w:id="20"/>
    </w:p>
    <w:p w:rsidR="00D52E8E" w:rsidRPr="00D33BCC" w:rsidRDefault="00D52E8E" w:rsidP="00D52E8E">
      <w:pPr>
        <w:widowControl w:val="0"/>
      </w:pPr>
    </w:p>
    <w:p w:rsidR="00D52E8E" w:rsidRPr="00D33BCC" w:rsidRDefault="00D52E8E" w:rsidP="003328BD">
      <w:pPr>
        <w:pStyle w:val="Heading2"/>
        <w:numPr>
          <w:ilvl w:val="0"/>
          <w:numId w:val="75"/>
        </w:numPr>
      </w:pPr>
      <w:r w:rsidRPr="00D33BCC">
        <w:t>The Book of Jonah</w:t>
      </w:r>
    </w:p>
    <w:p w:rsidR="00D52E8E" w:rsidRPr="00D33BCC" w:rsidRDefault="00D52E8E" w:rsidP="00D52E8E">
      <w:pPr>
        <w:widowControl w:val="0"/>
      </w:pPr>
    </w:p>
    <w:p w:rsidR="00D52E8E" w:rsidRPr="00D33BCC" w:rsidRDefault="0043425F" w:rsidP="003328BD">
      <w:pPr>
        <w:pStyle w:val="Heading3"/>
        <w:numPr>
          <w:ilvl w:val="0"/>
          <w:numId w:val="76"/>
        </w:numPr>
      </w:pPr>
      <w:r>
        <w:t>A Prophetic S</w:t>
      </w:r>
      <w:r w:rsidR="00D52E8E" w:rsidRPr="00D33BCC">
        <w:t>tory</w:t>
      </w:r>
      <w:r w:rsidR="000B1DFE">
        <w:tab/>
      </w:r>
      <w:r w:rsidR="000B1DFE">
        <w:tab/>
      </w:r>
      <w:r w:rsidR="000B1DFE">
        <w:tab/>
        <w:t xml:space="preserve">Matt. 12:38-41; 16:4; </w:t>
      </w:r>
      <w:r w:rsidR="00D52E8E" w:rsidRPr="00D33BCC">
        <w:t>Luke 11:29-32</w:t>
      </w:r>
    </w:p>
    <w:p w:rsidR="00D52E8E" w:rsidRPr="00D33BCC" w:rsidRDefault="00D52E8E" w:rsidP="003328BD">
      <w:pPr>
        <w:pStyle w:val="Heading4"/>
        <w:numPr>
          <w:ilvl w:val="0"/>
          <w:numId w:val="77"/>
        </w:numPr>
        <w:ind w:left="1080"/>
      </w:pPr>
      <w:r w:rsidRPr="00D33BCC">
        <w:t>God seeks to purify the heart of His messenger that He may</w:t>
      </w:r>
      <w:r w:rsidR="0043425F">
        <w:t xml:space="preserve"> </w:t>
      </w:r>
      <w:r w:rsidRPr="00D33BCC">
        <w:t>purify the heart of His people.</w:t>
      </w:r>
      <w:r w:rsidR="0043425F">
        <w:t xml:space="preserve"> It was </w:t>
      </w:r>
      <w:r w:rsidR="0043425F" w:rsidRPr="0043425F">
        <w:rPr>
          <w:u w:val="single"/>
        </w:rPr>
        <w:t>not</w:t>
      </w:r>
      <w:r w:rsidR="0043425F">
        <w:t xml:space="preserve"> written for Nineveh, but f</w:t>
      </w:r>
      <w:r w:rsidR="0043425F" w:rsidRPr="00D33BCC">
        <w:t>or Israel</w:t>
      </w:r>
    </w:p>
    <w:p w:rsidR="00D52E8E" w:rsidRPr="00D33BCC" w:rsidRDefault="001B22C9" w:rsidP="00393A13">
      <w:pPr>
        <w:pStyle w:val="Heading4"/>
        <w:ind w:left="1080"/>
      </w:pPr>
      <w:r>
        <w:t>J</w:t>
      </w:r>
      <w:r w:rsidR="00D52E8E" w:rsidRPr="00D33BCC">
        <w:t>udg</w:t>
      </w:r>
      <w:r>
        <w:t xml:space="preserve">ment was preached by one prophet and </w:t>
      </w:r>
      <w:r w:rsidR="00D52E8E" w:rsidRPr="00D33BCC">
        <w:t xml:space="preserve">grace reached </w:t>
      </w:r>
      <w:r>
        <w:t>Nineveh’s heart.</w:t>
      </w:r>
    </w:p>
    <w:p w:rsidR="00D52E8E" w:rsidRPr="00D33BCC" w:rsidRDefault="001B22C9" w:rsidP="00393A13">
      <w:pPr>
        <w:pStyle w:val="Heading4"/>
        <w:ind w:left="1080"/>
      </w:pPr>
      <w:r>
        <w:t>G</w:t>
      </w:r>
      <w:r w:rsidR="00D52E8E" w:rsidRPr="00D33BCC">
        <w:t>race was gi</w:t>
      </w:r>
      <w:r>
        <w:t xml:space="preserve">ven to Israel by many prophets that </w:t>
      </w:r>
      <w:r w:rsidR="00D52E8E" w:rsidRPr="00D33BCC">
        <w:t xml:space="preserve">they refused and </w:t>
      </w:r>
      <w:r w:rsidR="000B1DFE">
        <w:t>therefore were</w:t>
      </w:r>
      <w:r>
        <w:t xml:space="preserve"> judged.</w:t>
      </w:r>
    </w:p>
    <w:p w:rsidR="00D52E8E" w:rsidRPr="00D33BCC" w:rsidRDefault="00D52E8E" w:rsidP="0043425F">
      <w:pPr>
        <w:pStyle w:val="Heading4"/>
        <w:ind w:left="1080"/>
      </w:pPr>
      <w:r w:rsidRPr="00D33BCC">
        <w:t>Nineveh shall rise in judgment and condemn every gene</w:t>
      </w:r>
      <w:r w:rsidR="0043425F">
        <w:t xml:space="preserve">ration that rejects Christ. </w:t>
      </w:r>
      <w:r w:rsidRPr="00D33BCC">
        <w:t>Matt. 12:41</w:t>
      </w:r>
    </w:p>
    <w:p w:rsidR="00D52E8E" w:rsidRPr="00D33BCC" w:rsidRDefault="00D52E8E" w:rsidP="0043425F">
      <w:pPr>
        <w:pStyle w:val="Heading4"/>
        <w:ind w:left="1080"/>
      </w:pPr>
      <w:r w:rsidRPr="00D33BCC">
        <w:t>God’s elect will fulfill His mission.</w:t>
      </w:r>
      <w:r w:rsidRPr="00D33BCC">
        <w:tab/>
        <w:t>Isaiah 42:1-4; 49:1-13; 11:10</w:t>
      </w:r>
    </w:p>
    <w:p w:rsidR="00D52E8E" w:rsidRPr="00D33BCC" w:rsidRDefault="00D52E8E" w:rsidP="00D52E8E">
      <w:pPr>
        <w:widowControl w:val="0"/>
      </w:pPr>
    </w:p>
    <w:p w:rsidR="00D52E8E" w:rsidRPr="00D33BCC" w:rsidRDefault="0043425F" w:rsidP="0043425F">
      <w:pPr>
        <w:pStyle w:val="Heading3"/>
      </w:pPr>
      <w:r>
        <w:t>A Missionary P</w:t>
      </w:r>
      <w:r w:rsidR="00D52E8E" w:rsidRPr="00D33BCC">
        <w:t>urpose</w:t>
      </w:r>
    </w:p>
    <w:p w:rsidR="00D52E8E" w:rsidRPr="00D33BCC" w:rsidRDefault="0043425F" w:rsidP="003328BD">
      <w:pPr>
        <w:pStyle w:val="Heading4"/>
        <w:numPr>
          <w:ilvl w:val="0"/>
          <w:numId w:val="78"/>
        </w:numPr>
        <w:ind w:left="1080"/>
      </w:pPr>
      <w:r>
        <w:t>Divine call</w:t>
      </w:r>
      <w:r>
        <w:tab/>
        <w:t>(</w:t>
      </w:r>
      <w:r w:rsidR="00D52E8E" w:rsidRPr="00D33BCC">
        <w:t>1:1-2</w:t>
      </w:r>
      <w:r>
        <w:t>)</w:t>
      </w:r>
    </w:p>
    <w:p w:rsidR="00D52E8E" w:rsidRPr="00D33BCC" w:rsidRDefault="0043425F" w:rsidP="0043425F">
      <w:pPr>
        <w:pStyle w:val="Heading4"/>
        <w:ind w:left="1080"/>
      </w:pPr>
      <w:r>
        <w:t>Divine pity (</w:t>
      </w:r>
      <w:r w:rsidR="00D52E8E" w:rsidRPr="00D33BCC">
        <w:t>4:11</w:t>
      </w:r>
      <w:r>
        <w:t>)</w:t>
      </w:r>
    </w:p>
    <w:p w:rsidR="00D52E8E" w:rsidRPr="00D33BCC" w:rsidRDefault="0043425F" w:rsidP="0043425F">
      <w:pPr>
        <w:pStyle w:val="Heading4"/>
        <w:ind w:left="1080"/>
      </w:pPr>
      <w:r>
        <w:t>Divine patience (</w:t>
      </w:r>
      <w:r w:rsidR="00D52E8E" w:rsidRPr="00D33BCC">
        <w:t>4:2; 3:10</w:t>
      </w:r>
      <w:r>
        <w:t>)</w:t>
      </w:r>
    </w:p>
    <w:p w:rsidR="00D52E8E" w:rsidRPr="00D33BCC" w:rsidRDefault="0043425F" w:rsidP="0043425F">
      <w:pPr>
        <w:pStyle w:val="Heading4"/>
        <w:ind w:left="1080"/>
      </w:pPr>
      <w:r>
        <w:t>Divine power (</w:t>
      </w:r>
      <w:r w:rsidR="00D52E8E" w:rsidRPr="00D33BCC">
        <w:t>4:6-11; 1:4,17; 2:10</w:t>
      </w:r>
      <w:r>
        <w:t>)</w:t>
      </w:r>
    </w:p>
    <w:p w:rsidR="00D52E8E" w:rsidRPr="00D33BCC" w:rsidRDefault="00D52E8E" w:rsidP="00D52E8E">
      <w:pPr>
        <w:widowControl w:val="0"/>
      </w:pPr>
    </w:p>
    <w:p w:rsidR="00D52E8E" w:rsidRPr="00D33BCC" w:rsidRDefault="00D52E8E" w:rsidP="00305DB2">
      <w:pPr>
        <w:pStyle w:val="Heading2"/>
      </w:pPr>
      <w:r w:rsidRPr="00D33BCC">
        <w:t>The Prophet Jonah</w:t>
      </w:r>
    </w:p>
    <w:p w:rsidR="00D52E8E" w:rsidRPr="00D33BCC" w:rsidRDefault="00D52E8E" w:rsidP="00D52E8E">
      <w:pPr>
        <w:widowControl w:val="0"/>
      </w:pPr>
    </w:p>
    <w:p w:rsidR="00D52E8E" w:rsidRDefault="00D52E8E" w:rsidP="0044418E">
      <w:pPr>
        <w:pStyle w:val="Heading3"/>
        <w:numPr>
          <w:ilvl w:val="0"/>
          <w:numId w:val="0"/>
        </w:numPr>
        <w:ind w:firstLine="720"/>
      </w:pPr>
      <w:r w:rsidRPr="00D33BCC">
        <w:t>Name means “a dove”</w:t>
      </w:r>
      <w:r w:rsidR="0044418E">
        <w:t xml:space="preserve"> which is a symbol of gentleness and purity. </w:t>
      </w:r>
      <w:r w:rsidRPr="00D33BCC">
        <w:t>Jonah was willing to receive mercy for His people and himself,</w:t>
      </w:r>
      <w:r w:rsidR="0044418E">
        <w:t xml:space="preserve"> </w:t>
      </w:r>
      <w:r w:rsidRPr="00D33BCC">
        <w:t>but not willi</w:t>
      </w:r>
      <w:r w:rsidR="0044418E">
        <w:t>ng to give mercy to strangers (</w:t>
      </w:r>
      <w:r w:rsidRPr="00D33BCC">
        <w:t>II Kings 14:25; Jonah 4:2</w:t>
      </w:r>
      <w:r w:rsidR="0044418E">
        <w:t>). Jonah was a</w:t>
      </w:r>
      <w:r w:rsidRPr="00D33BCC">
        <w:t xml:space="preserve"> native of Gat</w:t>
      </w:r>
      <w:r w:rsidR="0044418E">
        <w:t>h-</w:t>
      </w:r>
      <w:proofErr w:type="spellStart"/>
      <w:r w:rsidR="0044418E">
        <w:t>hepher</w:t>
      </w:r>
      <w:proofErr w:type="spellEnd"/>
      <w:r w:rsidR="0044418E">
        <w:t xml:space="preserve"> in Zebulon and</w:t>
      </w:r>
      <w:r w:rsidRPr="00D33BCC">
        <w:t xml:space="preserve"> the son of </w:t>
      </w:r>
      <w:proofErr w:type="spellStart"/>
      <w:r w:rsidRPr="00D33BCC">
        <w:t>Amittai</w:t>
      </w:r>
      <w:proofErr w:type="spellEnd"/>
      <w:r w:rsidRPr="00D33BCC">
        <w:t xml:space="preserve"> of </w:t>
      </w:r>
      <w:proofErr w:type="spellStart"/>
      <w:r w:rsidRPr="00D33BCC">
        <w:t>Galillee</w:t>
      </w:r>
      <w:proofErr w:type="spellEnd"/>
      <w:r w:rsidR="0044418E">
        <w:t>. (</w:t>
      </w:r>
      <w:r w:rsidRPr="00D33BCC">
        <w:t>John 7:52 - Jonah, Nahum</w:t>
      </w:r>
      <w:r w:rsidR="0044418E">
        <w:t xml:space="preserve">. </w:t>
      </w:r>
      <w:r w:rsidRPr="00D33BCC">
        <w:t>Not far from Nazareth where Jesus grew up.</w:t>
      </w:r>
      <w:r w:rsidR="0044418E">
        <w:t xml:space="preserve">) </w:t>
      </w:r>
      <w:r w:rsidRPr="00D33BCC">
        <w:t>Jonah in the great fish was a type of Christ’s death and resurrection.</w:t>
      </w:r>
      <w:r w:rsidR="0044418E">
        <w:t xml:space="preserve"> </w:t>
      </w:r>
      <w:r w:rsidRPr="00D33BCC">
        <w:t>Jonah loved truth, but truth must have full course in your life.</w:t>
      </w:r>
      <w:r w:rsidR="0044418E">
        <w:t xml:space="preserve"> </w:t>
      </w:r>
      <w:r w:rsidRPr="00D33BCC">
        <w:t>We must experience the Revelation so we can be like the Lord all ways without delay.</w:t>
      </w:r>
    </w:p>
    <w:p w:rsidR="0043425F" w:rsidRPr="00D33BCC" w:rsidRDefault="0043425F" w:rsidP="0044418E">
      <w:pPr>
        <w:pStyle w:val="Heading3"/>
        <w:numPr>
          <w:ilvl w:val="0"/>
          <w:numId w:val="0"/>
        </w:numPr>
      </w:pPr>
    </w:p>
    <w:p w:rsidR="00D52E8E" w:rsidRPr="00D33BCC" w:rsidRDefault="00D52E8E" w:rsidP="00305DB2">
      <w:pPr>
        <w:pStyle w:val="Heading2"/>
      </w:pPr>
      <w:r w:rsidRPr="00D33BCC">
        <w:t>The Message of the Book</w:t>
      </w:r>
    </w:p>
    <w:p w:rsidR="00D52E8E" w:rsidRPr="00D33BCC" w:rsidRDefault="00D52E8E" w:rsidP="00D52E8E">
      <w:pPr>
        <w:widowControl w:val="0"/>
      </w:pPr>
    </w:p>
    <w:p w:rsidR="00D52E8E" w:rsidRPr="00D33BCC" w:rsidRDefault="00D52E8E" w:rsidP="003328BD">
      <w:pPr>
        <w:pStyle w:val="Heading3"/>
        <w:numPr>
          <w:ilvl w:val="0"/>
          <w:numId w:val="79"/>
        </w:numPr>
      </w:pPr>
      <w:r w:rsidRPr="00D33BCC">
        <w:t>Cry against wickedness that God may spare them.   1:1,2; 2:1-4; 3:9-4:2,11</w:t>
      </w:r>
    </w:p>
    <w:p w:rsidR="00D52E8E" w:rsidRPr="00D33BCC" w:rsidRDefault="00D52E8E" w:rsidP="00393A13">
      <w:pPr>
        <w:pStyle w:val="Heading3"/>
      </w:pPr>
      <w:r w:rsidRPr="00D33BCC">
        <w:t>Then Jonah prayed (2:1) disobedience closed his lips, despair opened them</w:t>
      </w:r>
      <w:r w:rsidR="00AA7A28">
        <w:t>.</w:t>
      </w:r>
    </w:p>
    <w:p w:rsidR="00D52E8E" w:rsidRPr="00D33BCC" w:rsidRDefault="00D52E8E" w:rsidP="00393A13">
      <w:pPr>
        <w:pStyle w:val="Heading3"/>
      </w:pPr>
      <w:r w:rsidRPr="00D33BCC">
        <w:t>A</w:t>
      </w:r>
      <w:r w:rsidR="0044418E">
        <w:t>bove all, God is merciful.</w:t>
      </w:r>
      <w:r w:rsidR="0044418E">
        <w:tab/>
      </w:r>
      <w:r w:rsidR="0044418E">
        <w:tab/>
      </w:r>
      <w:r w:rsidR="0044418E">
        <w:tab/>
      </w:r>
      <w:r w:rsidRPr="00D33BCC">
        <w:t>2:8</w:t>
      </w:r>
    </w:p>
    <w:p w:rsidR="00D52E8E" w:rsidRPr="00D33BCC" w:rsidRDefault="00D52E8E" w:rsidP="0044418E">
      <w:pPr>
        <w:pStyle w:val="Heading3"/>
      </w:pPr>
      <w:r w:rsidRPr="00D33BCC">
        <w:t>Pa</w:t>
      </w:r>
      <w:r w:rsidR="0044418E">
        <w:t>ying the fare is expensive</w:t>
      </w:r>
      <w:r w:rsidR="0044418E">
        <w:tab/>
      </w:r>
      <w:r w:rsidR="0044418E">
        <w:tab/>
      </w:r>
      <w:r w:rsidR="0044418E">
        <w:tab/>
      </w:r>
      <w:r w:rsidRPr="00D33BCC">
        <w:t>1:3</w:t>
      </w:r>
    </w:p>
    <w:p w:rsidR="00D52E8E" w:rsidRPr="00D33BCC" w:rsidRDefault="00D52E8E" w:rsidP="00393A13">
      <w:pPr>
        <w:pStyle w:val="Heading3"/>
      </w:pPr>
      <w:r w:rsidRPr="00D33BCC">
        <w:t>Pa</w:t>
      </w:r>
      <w:r w:rsidR="0044418E">
        <w:t>ying the vow is worth it</w:t>
      </w:r>
      <w:r w:rsidR="0044418E">
        <w:tab/>
      </w:r>
      <w:r w:rsidR="0044418E">
        <w:tab/>
      </w:r>
      <w:r w:rsidR="0044418E">
        <w:tab/>
      </w:r>
      <w:r w:rsidRPr="00D33BCC">
        <w:t>2:9; 1:16</w:t>
      </w:r>
    </w:p>
    <w:p w:rsidR="00D52E8E" w:rsidRPr="00D33BCC" w:rsidRDefault="00D52E8E" w:rsidP="00393A13">
      <w:pPr>
        <w:pStyle w:val="Heading3"/>
      </w:pPr>
      <w:r w:rsidRPr="00D33BCC">
        <w:t xml:space="preserve">The storm, the fish, the worm, the wind     </w:t>
      </w:r>
      <w:r w:rsidR="0044418E">
        <w:tab/>
      </w:r>
      <w:r w:rsidR="00AD222C">
        <w:t>1:4,17; 4:7,</w:t>
      </w:r>
      <w:r w:rsidRPr="00D33BCC">
        <w:t>8</w:t>
      </w:r>
      <w:r w:rsidR="00AD222C">
        <w:t>; Jer. 4:11</w:t>
      </w:r>
    </w:p>
    <w:p w:rsidR="0044418E" w:rsidRDefault="00D52E8E" w:rsidP="0044418E">
      <w:pPr>
        <w:pStyle w:val="Heading3"/>
      </w:pPr>
      <w:r w:rsidRPr="00D33BCC">
        <w:t>Sa</w:t>
      </w:r>
      <w:r w:rsidR="0044418E">
        <w:t>lvation is only of the Lord</w:t>
      </w:r>
      <w:r w:rsidR="0044418E">
        <w:tab/>
      </w:r>
      <w:r w:rsidR="0044418E">
        <w:tab/>
      </w:r>
      <w:r w:rsidR="0044418E">
        <w:tab/>
      </w:r>
      <w:r w:rsidRPr="00D33BCC">
        <w:t>2:9; 1:16; 3:2</w:t>
      </w:r>
    </w:p>
    <w:p w:rsidR="00D52E8E" w:rsidRPr="00D33BCC" w:rsidRDefault="00D52E8E" w:rsidP="00393A13">
      <w:pPr>
        <w:pStyle w:val="Heading3"/>
      </w:pPr>
      <w:r w:rsidRPr="00D33BCC">
        <w:t>Jon</w:t>
      </w:r>
      <w:r w:rsidR="0044418E">
        <w:t>ah and Paul in the same sea</w:t>
      </w:r>
      <w:r w:rsidR="0044418E" w:rsidRPr="0044418E">
        <w:t xml:space="preserve"> </w:t>
      </w:r>
      <w:r w:rsidR="0044418E">
        <w:t>and</w:t>
      </w:r>
      <w:r w:rsidR="0044418E" w:rsidRPr="00D33BCC">
        <w:t xml:space="preserve"> sent to the Gentiles</w:t>
      </w:r>
      <w:r w:rsidR="0044418E">
        <w:t xml:space="preserve">. Jonah 1:3; </w:t>
      </w:r>
      <w:r w:rsidRPr="00D33BCC">
        <w:t>Acts 27:3, 20</w:t>
      </w:r>
    </w:p>
    <w:p w:rsidR="00D52E8E" w:rsidRPr="00D33BCC" w:rsidRDefault="00D52E8E" w:rsidP="00393A13">
      <w:pPr>
        <w:pStyle w:val="Heading3"/>
      </w:pPr>
      <w:r w:rsidRPr="00D33BCC">
        <w:t>If you walk contrary to God, He will walk contrary to you.</w:t>
      </w:r>
      <w:r w:rsidR="0044418E">
        <w:t xml:space="preserve"> 1:3, 10; Lev. 26:14-44; </w:t>
      </w:r>
      <w:r w:rsidRPr="00D33BCC">
        <w:t>Jer. 22:4-9</w:t>
      </w:r>
    </w:p>
    <w:p w:rsidR="00D52E8E" w:rsidRPr="00D33BCC" w:rsidRDefault="00AD222C" w:rsidP="00393A13">
      <w:pPr>
        <w:pStyle w:val="Heading3"/>
      </w:pPr>
      <w:r>
        <w:t xml:space="preserve">Turn </w:t>
      </w:r>
      <w:r w:rsidR="00D52E8E" w:rsidRPr="00D33BCC">
        <w:t>to God with all your</w:t>
      </w:r>
      <w:r>
        <w:t xml:space="preserve"> heart with fasting and prayer. 3:5-</w:t>
      </w:r>
      <w:r w:rsidR="00D52E8E" w:rsidRPr="00D33BCC">
        <w:t>4:11; Joel 2:11-15</w:t>
      </w:r>
    </w:p>
    <w:p w:rsidR="00D52E8E" w:rsidRDefault="00D52E8E" w:rsidP="00393A13">
      <w:pPr>
        <w:pStyle w:val="Heading3"/>
      </w:pPr>
      <w:r w:rsidRPr="00D33BCC">
        <w:t>The Word can rest</w:t>
      </w:r>
      <w:r w:rsidR="001B22C9">
        <w:t xml:space="preserve">ore what the worm has </w:t>
      </w:r>
      <w:r w:rsidRPr="00D33BCC">
        <w:t>wither</w:t>
      </w:r>
      <w:r w:rsidR="001B22C9">
        <w:t>ed</w:t>
      </w:r>
      <w:r w:rsidRPr="00D33BCC">
        <w:t>.</w:t>
      </w:r>
      <w:r w:rsidR="0044418E">
        <w:t xml:space="preserve"> 4:7</w:t>
      </w:r>
      <w:r w:rsidR="001B22C9">
        <w:t>,</w:t>
      </w:r>
      <w:r w:rsidR="0044418E">
        <w:t>11; Ps</w:t>
      </w:r>
      <w:r w:rsidRPr="00D33BCC">
        <w:t xml:space="preserve">. </w:t>
      </w:r>
      <w:r w:rsidR="0044418E">
        <w:t xml:space="preserve">78:19; </w:t>
      </w:r>
      <w:r w:rsidRPr="00D33BCC">
        <w:t>Joel 2:25</w:t>
      </w:r>
    </w:p>
    <w:p w:rsidR="0043425F" w:rsidRPr="00D33BCC" w:rsidRDefault="001B22C9" w:rsidP="0044418E">
      <w:pPr>
        <w:pStyle w:val="Heading3"/>
      </w:pPr>
      <w:r>
        <w:t>This</w:t>
      </w:r>
      <w:r w:rsidR="0043425F" w:rsidRPr="00D33BCC">
        <w:t xml:space="preserve"> book serves as a picture of end-time deliverance for all that will serve God.</w:t>
      </w:r>
    </w:p>
    <w:p w:rsidR="00D52E8E" w:rsidRPr="00D33BCC" w:rsidRDefault="00D52E8E" w:rsidP="00305DB2">
      <w:pPr>
        <w:pStyle w:val="Heading2"/>
      </w:pPr>
      <w:r w:rsidRPr="00D33BCC">
        <w:lastRenderedPageBreak/>
        <w:t>Outline of the Book of Jonah</w:t>
      </w:r>
    </w:p>
    <w:p w:rsidR="001F1033" w:rsidRDefault="001F1033" w:rsidP="001F1033">
      <w:pPr>
        <w:pStyle w:val="Heading3"/>
        <w:numPr>
          <w:ilvl w:val="0"/>
          <w:numId w:val="0"/>
        </w:numPr>
        <w:ind w:left="720" w:hanging="360"/>
      </w:pPr>
    </w:p>
    <w:p w:rsidR="00D52E8E" w:rsidRPr="00D33BCC" w:rsidRDefault="00D52E8E" w:rsidP="003328BD">
      <w:pPr>
        <w:pStyle w:val="Heading3"/>
        <w:numPr>
          <w:ilvl w:val="0"/>
          <w:numId w:val="80"/>
        </w:numPr>
      </w:pPr>
      <w:r w:rsidRPr="00D33BCC">
        <w:t>Jonah’s First Commission</w:t>
      </w:r>
      <w:r w:rsidRPr="00D33BCC">
        <w:tab/>
      </w:r>
      <w:r w:rsidRPr="00D33BCC">
        <w:tab/>
      </w:r>
      <w:r w:rsidRPr="00D33BCC">
        <w:tab/>
      </w:r>
      <w:r w:rsidRPr="00D33BCC">
        <w:tab/>
      </w:r>
      <w:r w:rsidRPr="00D33BCC">
        <w:tab/>
      </w:r>
      <w:r w:rsidRPr="00D33BCC">
        <w:tab/>
        <w:t>1:1 - 2:10</w:t>
      </w:r>
    </w:p>
    <w:p w:rsidR="00D52E8E" w:rsidRPr="00D33BCC" w:rsidRDefault="00D52E8E" w:rsidP="00D52E8E">
      <w:pPr>
        <w:widowControl w:val="0"/>
      </w:pPr>
    </w:p>
    <w:p w:rsidR="00D52E8E" w:rsidRPr="00D33BCC" w:rsidRDefault="00D52E8E" w:rsidP="003328BD">
      <w:pPr>
        <w:pStyle w:val="Heading4"/>
        <w:numPr>
          <w:ilvl w:val="0"/>
          <w:numId w:val="82"/>
        </w:numPr>
        <w:ind w:left="1080"/>
      </w:pPr>
      <w:r w:rsidRPr="00D33BCC">
        <w:t>Jonah’s revelation of the Word</w:t>
      </w:r>
      <w:r w:rsidRPr="00D33BCC">
        <w:tab/>
      </w:r>
      <w:r w:rsidRPr="00D33BCC">
        <w:tab/>
      </w:r>
      <w:r w:rsidRPr="00D33BCC">
        <w:tab/>
      </w:r>
      <w:r w:rsidRPr="00D33BCC">
        <w:tab/>
        <w:t>1:1-2</w:t>
      </w:r>
    </w:p>
    <w:p w:rsidR="00D52E8E" w:rsidRPr="00D33BCC" w:rsidRDefault="00F37428" w:rsidP="00F37428">
      <w:pPr>
        <w:pStyle w:val="Heading4"/>
        <w:ind w:left="1080"/>
      </w:pPr>
      <w:r>
        <w:t>]Jonah’s disobedience</w:t>
      </w:r>
      <w:r>
        <w:tab/>
      </w:r>
      <w:r>
        <w:tab/>
      </w:r>
      <w:r>
        <w:tab/>
      </w:r>
      <w:r>
        <w:tab/>
      </w:r>
      <w:r>
        <w:tab/>
      </w:r>
      <w:r w:rsidR="00D52E8E" w:rsidRPr="00D33BCC">
        <w:t>1:3-11</w:t>
      </w:r>
    </w:p>
    <w:p w:rsidR="00D52E8E" w:rsidRPr="00D33BCC" w:rsidRDefault="00D52E8E" w:rsidP="00D52E8E">
      <w:pPr>
        <w:widowControl w:val="0"/>
      </w:pPr>
    </w:p>
    <w:p w:rsidR="00D52E8E" w:rsidRPr="00D33BCC" w:rsidRDefault="00D52E8E" w:rsidP="000B1DFE">
      <w:pPr>
        <w:widowControl w:val="0"/>
        <w:ind w:firstLine="720"/>
      </w:pPr>
      <w:r w:rsidRPr="00D33BCC">
        <w:t>In disobeying God, Jonah not only went out from Joppa but from the presence of Go</w:t>
      </w:r>
      <w:r w:rsidR="000B1DFE">
        <w:t xml:space="preserve">d. </w:t>
      </w:r>
      <w:r w:rsidR="00F37428">
        <w:t>Things seemed fine, but f</w:t>
      </w:r>
      <w:r w:rsidRPr="00D33BCC">
        <w:t>avorable circumstances are not necessarily a sign that we</w:t>
      </w:r>
      <w:r w:rsidR="000B1DFE">
        <w:t xml:space="preserve"> </w:t>
      </w:r>
      <w:r w:rsidRPr="00D33BCC">
        <w:t>are in the will of God.</w:t>
      </w:r>
      <w:r w:rsidR="000B1DFE">
        <w:t xml:space="preserve"> </w:t>
      </w:r>
      <w:r w:rsidR="00F37428">
        <w:t>Jonah did not get by freely, but certainly</w:t>
      </w:r>
      <w:r w:rsidR="000B1DFE">
        <w:t xml:space="preserve"> “paid the fare thereof.”</w:t>
      </w:r>
    </w:p>
    <w:p w:rsidR="00D52E8E" w:rsidRPr="00D33BCC" w:rsidRDefault="00D52E8E" w:rsidP="00D52E8E">
      <w:pPr>
        <w:widowControl w:val="0"/>
      </w:pPr>
    </w:p>
    <w:p w:rsidR="00D52E8E" w:rsidRPr="00D33BCC" w:rsidRDefault="00D52E8E" w:rsidP="00F37428">
      <w:pPr>
        <w:pStyle w:val="Heading4"/>
        <w:ind w:left="1080"/>
      </w:pPr>
      <w:r w:rsidRPr="00D33BCC">
        <w:t>Jonah’s chastisement</w:t>
      </w:r>
      <w:r w:rsidRPr="00D33BCC">
        <w:tab/>
      </w:r>
      <w:r w:rsidRPr="00D33BCC">
        <w:tab/>
      </w:r>
      <w:r w:rsidRPr="00D33BCC">
        <w:tab/>
      </w:r>
      <w:r w:rsidRPr="00D33BCC">
        <w:tab/>
      </w:r>
      <w:r w:rsidRPr="00D33BCC">
        <w:tab/>
      </w:r>
      <w:r w:rsidRPr="00D33BCC">
        <w:tab/>
        <w:t xml:space="preserve">    1:4-17</w:t>
      </w:r>
    </w:p>
    <w:p w:rsidR="00D52E8E" w:rsidRPr="00D33BCC" w:rsidRDefault="00D52E8E" w:rsidP="00D52E8E">
      <w:pPr>
        <w:widowControl w:val="0"/>
      </w:pPr>
    </w:p>
    <w:p w:rsidR="00F37428" w:rsidRDefault="00D52E8E" w:rsidP="003328BD">
      <w:pPr>
        <w:pStyle w:val="Heading5"/>
        <w:numPr>
          <w:ilvl w:val="0"/>
          <w:numId w:val="83"/>
        </w:numPr>
        <w:tabs>
          <w:tab w:val="left" w:pos="1440"/>
        </w:tabs>
        <w:ind w:left="0" w:firstLine="1170"/>
      </w:pPr>
      <w:r w:rsidRPr="00D33BCC">
        <w:t>Jonah’s revelation of G</w:t>
      </w:r>
      <w:r w:rsidR="00F37428">
        <w:t xml:space="preserve">od’s divine providence. </w:t>
      </w:r>
      <w:r w:rsidRPr="00D33BCC">
        <w:t xml:space="preserve">The Lord sent a mighty tempest that put the ship in </w:t>
      </w:r>
      <w:r w:rsidR="00F37428">
        <w:t xml:space="preserve">jeopardy. </w:t>
      </w:r>
      <w:r w:rsidRPr="00D33BCC">
        <w:t xml:space="preserve">The Lord caused the lot to fall upon Jonah exposing him as </w:t>
      </w:r>
      <w:r w:rsidR="00F37428">
        <w:t xml:space="preserve">the cause of the evil. </w:t>
      </w:r>
      <w:r w:rsidRPr="00D33BCC">
        <w:t xml:space="preserve">The sea ceased </w:t>
      </w:r>
      <w:r w:rsidR="00F37428">
        <w:t xml:space="preserve">from raging after Jonah was cast out of the ship. </w:t>
      </w:r>
      <w:r w:rsidRPr="00D33BCC">
        <w:t>God prepared a grea</w:t>
      </w:r>
      <w:r w:rsidR="00F37428">
        <w:t xml:space="preserve">t fish to swallow up Jonah. </w:t>
      </w:r>
      <w:r w:rsidRPr="00D33BCC">
        <w:t>Jonah was preserved for 3 days and nights in the belly of the great fish.</w:t>
      </w:r>
    </w:p>
    <w:p w:rsidR="005E6BDE" w:rsidRPr="005E6BDE" w:rsidRDefault="005E6BDE" w:rsidP="005E6BDE"/>
    <w:p w:rsidR="00F37428" w:rsidRDefault="00D52E8E" w:rsidP="003328BD">
      <w:pPr>
        <w:pStyle w:val="Heading5"/>
        <w:numPr>
          <w:ilvl w:val="0"/>
          <w:numId w:val="83"/>
        </w:numPr>
        <w:tabs>
          <w:tab w:val="left" w:pos="1440"/>
        </w:tabs>
        <w:ind w:left="0" w:firstLine="1170"/>
      </w:pPr>
      <w:r w:rsidRPr="00D33BCC">
        <w:t>Jonah asleep is a picture of the church as a whole.</w:t>
      </w:r>
      <w:r w:rsidR="00F37428">
        <w:t xml:space="preserve"> </w:t>
      </w:r>
      <w:r w:rsidRPr="00D33BCC">
        <w:t xml:space="preserve">Fatigued and worn out with mental anxiety and emotional strain and unaware of the </w:t>
      </w:r>
      <w:r w:rsidR="00F37428">
        <w:t>dangers around them.</w:t>
      </w:r>
      <w:r w:rsidRPr="00D33BCC">
        <w:t xml:space="preserve"> 1:5-6</w:t>
      </w:r>
    </w:p>
    <w:p w:rsidR="005E6BDE" w:rsidRPr="005E6BDE" w:rsidRDefault="005E6BDE" w:rsidP="005E6BDE"/>
    <w:p w:rsidR="00F37428" w:rsidRDefault="00D52E8E" w:rsidP="003328BD">
      <w:pPr>
        <w:pStyle w:val="Heading5"/>
        <w:numPr>
          <w:ilvl w:val="0"/>
          <w:numId w:val="83"/>
        </w:numPr>
        <w:tabs>
          <w:tab w:val="left" w:pos="1440"/>
        </w:tabs>
        <w:ind w:left="0" w:firstLine="1170"/>
      </w:pPr>
      <w:r w:rsidRPr="00D33BCC">
        <w:t>A confession of faith witho</w:t>
      </w:r>
      <w:r w:rsidR="00F37428">
        <w:t xml:space="preserve">ut works of </w:t>
      </w:r>
      <w:proofErr w:type="spellStart"/>
      <w:r w:rsidR="00F37428">
        <w:t>repentance.</w:t>
      </w:r>
      <w:r w:rsidRPr="00D33BCC">
        <w:t>Sin</w:t>
      </w:r>
      <w:proofErr w:type="spellEnd"/>
      <w:r w:rsidRPr="00D33BCC">
        <w:t xml:space="preserve"> so hardens the heart that it would rather die than repent</w:t>
      </w:r>
      <w:r w:rsidR="00F37428">
        <w:t xml:space="preserve">. </w:t>
      </w:r>
      <w:r w:rsidRPr="00D33BCC">
        <w:t>Sin is so selfish when it is allowed on board it destroy</w:t>
      </w:r>
      <w:r w:rsidR="00F37428">
        <w:t xml:space="preserve">s all. </w:t>
      </w:r>
      <w:r w:rsidRPr="00D33BCC">
        <w:t>At anytime that Jonah would repent, God would calm the storm.</w:t>
      </w:r>
      <w:r w:rsidR="00F37428">
        <w:t xml:space="preserve"> </w:t>
      </w:r>
      <w:r w:rsidRPr="00D33BCC">
        <w:t>H</w:t>
      </w:r>
      <w:r w:rsidR="00F37428">
        <w:t>e did it for the mariners</w:t>
      </w:r>
      <w:r w:rsidRPr="00D33BCC">
        <w:t xml:space="preserve">  </w:t>
      </w:r>
      <w:r w:rsidR="00F37428">
        <w:t>(</w:t>
      </w:r>
      <w:r w:rsidRPr="00D33BCC">
        <w:t>1:15,16</w:t>
      </w:r>
      <w:r w:rsidR="00F37428">
        <w:t xml:space="preserve">). </w:t>
      </w:r>
      <w:r w:rsidRPr="00D33BCC">
        <w:t>He</w:t>
      </w:r>
      <w:r w:rsidR="00F37428">
        <w:t xml:space="preserve"> did it for the </w:t>
      </w:r>
      <w:proofErr w:type="spellStart"/>
      <w:r w:rsidR="00F37428">
        <w:t>Ninevites</w:t>
      </w:r>
      <w:proofErr w:type="spellEnd"/>
      <w:r w:rsidR="00F37428">
        <w:t xml:space="preserve"> (</w:t>
      </w:r>
      <w:r w:rsidRPr="00D33BCC">
        <w:t>3:10</w:t>
      </w:r>
      <w:r w:rsidR="00F37428">
        <w:t>).</w:t>
      </w:r>
    </w:p>
    <w:p w:rsidR="005E6BDE" w:rsidRPr="005E6BDE" w:rsidRDefault="005E6BDE" w:rsidP="005E6BDE"/>
    <w:p w:rsidR="00D52E8E" w:rsidRPr="00D33BCC" w:rsidRDefault="00D52E8E" w:rsidP="003328BD">
      <w:pPr>
        <w:pStyle w:val="Heading5"/>
        <w:numPr>
          <w:ilvl w:val="0"/>
          <w:numId w:val="83"/>
        </w:numPr>
        <w:tabs>
          <w:tab w:val="left" w:pos="1440"/>
        </w:tabs>
        <w:ind w:left="0" w:firstLine="1170"/>
      </w:pPr>
      <w:r w:rsidRPr="00D33BCC">
        <w:t>Swa</w:t>
      </w:r>
      <w:r w:rsidR="00F37428">
        <w:t>llowed by a great fish.</w:t>
      </w:r>
    </w:p>
    <w:p w:rsidR="00D52E8E" w:rsidRPr="00D33BCC" w:rsidRDefault="00D52E8E" w:rsidP="00D52E8E">
      <w:pPr>
        <w:widowControl w:val="0"/>
      </w:pPr>
    </w:p>
    <w:p w:rsidR="00D52E8E" w:rsidRDefault="00D52E8E" w:rsidP="00D52E8E">
      <w:pPr>
        <w:widowControl w:val="0"/>
      </w:pPr>
      <w:r w:rsidRPr="00D33BCC">
        <w:tab/>
        <w:t>4.</w:t>
      </w:r>
      <w:r w:rsidRPr="00D33BCC">
        <w:tab/>
        <w:t>Jonah’s prayer</w:t>
      </w:r>
      <w:r w:rsidRPr="00D33BCC">
        <w:tab/>
      </w:r>
      <w:r w:rsidRPr="00D33BCC">
        <w:tab/>
      </w:r>
      <w:r w:rsidRPr="00D33BCC">
        <w:tab/>
      </w:r>
      <w:r w:rsidRPr="00D33BCC">
        <w:tab/>
      </w:r>
      <w:r w:rsidRPr="00D33BCC">
        <w:tab/>
      </w:r>
      <w:r w:rsidRPr="00D33BCC">
        <w:tab/>
      </w:r>
      <w:r w:rsidRPr="00D33BCC">
        <w:tab/>
        <w:t xml:space="preserve">     2:1-9</w:t>
      </w:r>
    </w:p>
    <w:p w:rsidR="00F37428" w:rsidRPr="00D33BCC" w:rsidRDefault="00F37428" w:rsidP="00D52E8E">
      <w:pPr>
        <w:widowControl w:val="0"/>
      </w:pPr>
    </w:p>
    <w:p w:rsidR="00D52E8E" w:rsidRPr="00D33BCC" w:rsidRDefault="00D52E8E" w:rsidP="00D52E8E">
      <w:pPr>
        <w:widowControl w:val="0"/>
      </w:pPr>
      <w:r w:rsidRPr="00D33BCC">
        <w:tab/>
      </w:r>
      <w:r w:rsidRPr="00D33BCC">
        <w:tab/>
        <w:t>(a)</w:t>
      </w:r>
      <w:r w:rsidRPr="00D33BCC">
        <w:tab/>
        <w:t>Unto the Lord.</w:t>
      </w:r>
      <w:r w:rsidRPr="00D33BCC">
        <w:tab/>
      </w:r>
      <w:r w:rsidRPr="00D33BCC">
        <w:tab/>
      </w:r>
      <w:r w:rsidRPr="00D33BCC">
        <w:tab/>
      </w:r>
      <w:r w:rsidRPr="00D33BCC">
        <w:tab/>
      </w:r>
      <w:r w:rsidRPr="00D33BCC">
        <w:tab/>
      </w:r>
      <w:r w:rsidRPr="00D33BCC">
        <w:tab/>
        <w:t xml:space="preserve">     2:1</w:t>
      </w:r>
    </w:p>
    <w:p w:rsidR="00D52E8E" w:rsidRPr="00D33BCC" w:rsidRDefault="00D52E8E" w:rsidP="00D52E8E">
      <w:pPr>
        <w:widowControl w:val="0"/>
      </w:pPr>
      <w:r w:rsidRPr="00D33BCC">
        <w:tab/>
      </w:r>
      <w:r w:rsidRPr="00D33BCC">
        <w:tab/>
        <w:t>(b)</w:t>
      </w:r>
      <w:r w:rsidRPr="00D33BCC">
        <w:tab/>
        <w:t>By reason of affliction.</w:t>
      </w:r>
      <w:r w:rsidRPr="00D33BCC">
        <w:tab/>
      </w:r>
      <w:r w:rsidRPr="00D33BCC">
        <w:tab/>
      </w:r>
      <w:r w:rsidRPr="00D33BCC">
        <w:tab/>
      </w:r>
      <w:r w:rsidRPr="00D33BCC">
        <w:tab/>
        <w:t xml:space="preserve">     2:2</w:t>
      </w:r>
    </w:p>
    <w:p w:rsidR="00D52E8E" w:rsidRPr="00D33BCC" w:rsidRDefault="00D52E8E" w:rsidP="00D52E8E">
      <w:pPr>
        <w:widowControl w:val="0"/>
      </w:pPr>
      <w:r w:rsidRPr="00D33BCC">
        <w:tab/>
      </w:r>
      <w:r w:rsidRPr="00D33BCC">
        <w:tab/>
        <w:t>(c)</w:t>
      </w:r>
      <w:r w:rsidRPr="00D33BCC">
        <w:tab/>
        <w:t>I will look again.</w:t>
      </w:r>
      <w:r w:rsidRPr="00D33BCC">
        <w:tab/>
      </w:r>
      <w:r w:rsidRPr="00D33BCC">
        <w:tab/>
      </w:r>
      <w:r w:rsidRPr="00D33BCC">
        <w:tab/>
      </w:r>
      <w:r w:rsidRPr="00D33BCC">
        <w:tab/>
      </w:r>
      <w:r w:rsidRPr="00D33BCC">
        <w:tab/>
        <w:t xml:space="preserve">     2:4</w:t>
      </w:r>
    </w:p>
    <w:p w:rsidR="00D52E8E" w:rsidRPr="00D33BCC" w:rsidRDefault="00D52E8E" w:rsidP="00D52E8E">
      <w:pPr>
        <w:widowControl w:val="0"/>
      </w:pPr>
      <w:r w:rsidRPr="00D33BCC">
        <w:tab/>
      </w:r>
      <w:r w:rsidRPr="00D33BCC">
        <w:tab/>
        <w:t>(d)</w:t>
      </w:r>
      <w:r w:rsidRPr="00D33BCC">
        <w:tab/>
        <w:t>He heard me.</w:t>
      </w:r>
      <w:r w:rsidRPr="00D33BCC">
        <w:tab/>
      </w:r>
      <w:r w:rsidRPr="00D33BCC">
        <w:tab/>
      </w:r>
      <w:r w:rsidRPr="00D33BCC">
        <w:tab/>
      </w:r>
      <w:r w:rsidRPr="00D33BCC">
        <w:tab/>
      </w:r>
      <w:r w:rsidRPr="00D33BCC">
        <w:tab/>
      </w:r>
      <w:r w:rsidRPr="00D33BCC">
        <w:tab/>
        <w:t xml:space="preserve">     2:2</w:t>
      </w:r>
    </w:p>
    <w:p w:rsidR="00D52E8E" w:rsidRPr="00D33BCC" w:rsidRDefault="00D52E8E" w:rsidP="00D52E8E">
      <w:pPr>
        <w:widowControl w:val="0"/>
      </w:pPr>
      <w:r w:rsidRPr="00D33BCC">
        <w:tab/>
      </w:r>
      <w:r w:rsidRPr="00D33BCC">
        <w:tab/>
        <w:t>(e)</w:t>
      </w:r>
      <w:r w:rsidRPr="00D33BCC">
        <w:tab/>
        <w:t>Brought up my life from corruption.</w:t>
      </w:r>
      <w:r w:rsidRPr="00D33BCC">
        <w:tab/>
      </w:r>
      <w:r w:rsidRPr="00D33BCC">
        <w:tab/>
      </w:r>
      <w:r w:rsidRPr="00D33BCC">
        <w:tab/>
        <w:t xml:space="preserve">     2:6</w:t>
      </w:r>
    </w:p>
    <w:p w:rsidR="00D52E8E" w:rsidRPr="00D33BCC" w:rsidRDefault="00D52E8E" w:rsidP="00D52E8E">
      <w:pPr>
        <w:widowControl w:val="0"/>
      </w:pPr>
    </w:p>
    <w:p w:rsidR="00D52E8E" w:rsidRDefault="00D52E8E" w:rsidP="00D52E8E">
      <w:pPr>
        <w:widowControl w:val="0"/>
      </w:pPr>
      <w:r w:rsidRPr="00D33BCC">
        <w:tab/>
        <w:t>5.</w:t>
      </w:r>
      <w:r w:rsidRPr="00D33BCC">
        <w:tab/>
        <w:t>Jonah’s deliverance</w:t>
      </w:r>
      <w:r w:rsidRPr="00D33BCC">
        <w:tab/>
      </w:r>
      <w:r w:rsidRPr="00D33BCC">
        <w:tab/>
      </w:r>
      <w:r w:rsidRPr="00D33BCC">
        <w:tab/>
      </w:r>
      <w:r w:rsidRPr="00D33BCC">
        <w:tab/>
      </w:r>
      <w:r w:rsidRPr="00D33BCC">
        <w:tab/>
      </w:r>
      <w:r w:rsidRPr="00D33BCC">
        <w:tab/>
        <w:t xml:space="preserve">     2:10</w:t>
      </w:r>
    </w:p>
    <w:p w:rsidR="005E6BDE" w:rsidRPr="00D33BCC" w:rsidRDefault="005E6BDE" w:rsidP="00D52E8E">
      <w:pPr>
        <w:widowControl w:val="0"/>
      </w:pPr>
    </w:p>
    <w:p w:rsidR="00D52E8E" w:rsidRPr="00D33BCC" w:rsidRDefault="00D52E8E" w:rsidP="00D52E8E">
      <w:pPr>
        <w:widowControl w:val="0"/>
      </w:pPr>
      <w:r w:rsidRPr="00D33BCC">
        <w:tab/>
      </w:r>
      <w:r w:rsidRPr="00D33BCC">
        <w:tab/>
        <w:t>(a)</w:t>
      </w:r>
      <w:r w:rsidRPr="00D33BCC">
        <w:tab/>
        <w:t>An answer to prayer.</w:t>
      </w:r>
      <w:r w:rsidRPr="00D33BCC">
        <w:tab/>
      </w:r>
      <w:r w:rsidRPr="00D33BCC">
        <w:tab/>
      </w:r>
      <w:r w:rsidRPr="00D33BCC">
        <w:tab/>
      </w:r>
      <w:r w:rsidRPr="00D33BCC">
        <w:tab/>
      </w:r>
      <w:r w:rsidRPr="00D33BCC">
        <w:tab/>
        <w:t xml:space="preserve">     2:7</w:t>
      </w:r>
    </w:p>
    <w:p w:rsidR="00D52E8E" w:rsidRPr="00D33BCC" w:rsidRDefault="00D52E8E" w:rsidP="00D52E8E">
      <w:pPr>
        <w:widowControl w:val="0"/>
      </w:pPr>
      <w:r w:rsidRPr="00D33BCC">
        <w:tab/>
      </w:r>
      <w:r w:rsidRPr="00D33BCC">
        <w:tab/>
        <w:t>(b)</w:t>
      </w:r>
      <w:r w:rsidRPr="00D33BCC">
        <w:tab/>
        <w:t>The results of faith in action, not mere confession.</w:t>
      </w:r>
      <w:r w:rsidRPr="00D33BCC">
        <w:tab/>
        <w:t xml:space="preserve">     2:8</w:t>
      </w:r>
    </w:p>
    <w:p w:rsidR="00D52E8E" w:rsidRPr="00D33BCC" w:rsidRDefault="00D52E8E" w:rsidP="00D52E8E">
      <w:pPr>
        <w:widowControl w:val="0"/>
      </w:pPr>
      <w:r w:rsidRPr="00D33BCC">
        <w:tab/>
      </w:r>
      <w:r w:rsidRPr="00D33BCC">
        <w:tab/>
        <w:t>(c)</w:t>
      </w:r>
      <w:r w:rsidRPr="00D33BCC">
        <w:tab/>
        <w:t>The Lord’s response to Jonah’s repentance and obedience.</w:t>
      </w:r>
    </w:p>
    <w:p w:rsidR="00D52E8E" w:rsidRPr="00D33BCC" w:rsidRDefault="00D52E8E" w:rsidP="00D52E8E">
      <w:pPr>
        <w:widowControl w:val="0"/>
      </w:pPr>
      <w:r w:rsidRPr="00D33BCC">
        <w:tab/>
      </w:r>
      <w:r w:rsidRPr="00D33BCC">
        <w:tab/>
      </w:r>
      <w:r w:rsidRPr="00D33BCC">
        <w:tab/>
      </w:r>
      <w:r w:rsidRPr="00D33BCC">
        <w:tab/>
      </w:r>
      <w:r w:rsidRPr="00D33BCC">
        <w:tab/>
      </w:r>
      <w:r w:rsidRPr="00D33BCC">
        <w:tab/>
      </w:r>
      <w:r w:rsidRPr="00D33BCC">
        <w:tab/>
      </w:r>
      <w:r w:rsidRPr="00D33BCC">
        <w:tab/>
      </w:r>
      <w:r w:rsidRPr="00D33BCC">
        <w:tab/>
      </w:r>
      <w:r w:rsidRPr="00D33BCC">
        <w:tab/>
        <w:t xml:space="preserve">     2:10</w:t>
      </w:r>
    </w:p>
    <w:p w:rsidR="005E6BDE" w:rsidRDefault="005E6BDE">
      <w:r>
        <w:br w:type="page"/>
      </w:r>
    </w:p>
    <w:p w:rsidR="00D52E8E" w:rsidRDefault="00D52E8E" w:rsidP="00305DB2">
      <w:pPr>
        <w:pStyle w:val="Heading3"/>
      </w:pPr>
      <w:r w:rsidRPr="00D33BCC">
        <w:lastRenderedPageBreak/>
        <w:t>Jonah’s Second Commission</w:t>
      </w:r>
    </w:p>
    <w:p w:rsidR="005E6BDE" w:rsidRPr="005E6BDE" w:rsidRDefault="005E6BDE" w:rsidP="005E6BDE"/>
    <w:p w:rsidR="00D52E8E" w:rsidRDefault="00D52E8E" w:rsidP="00D52E8E">
      <w:pPr>
        <w:widowControl w:val="0"/>
      </w:pPr>
      <w:r w:rsidRPr="00D33BCC">
        <w:tab/>
        <w:t>1.</w:t>
      </w:r>
      <w:r w:rsidRPr="00D33BCC">
        <w:tab/>
        <w:t>A greater revelation of the Word.</w:t>
      </w:r>
      <w:r w:rsidRPr="00D33BCC">
        <w:tab/>
      </w:r>
      <w:r w:rsidRPr="00D33BCC">
        <w:tab/>
      </w:r>
      <w:r w:rsidRPr="00D33BCC">
        <w:tab/>
      </w:r>
      <w:r w:rsidRPr="00D33BCC">
        <w:tab/>
        <w:t xml:space="preserve">     3:1, 2</w:t>
      </w:r>
    </w:p>
    <w:p w:rsidR="005E6BDE" w:rsidRPr="00D33BCC" w:rsidRDefault="005E6BDE" w:rsidP="00D52E8E">
      <w:pPr>
        <w:widowControl w:val="0"/>
      </w:pPr>
    </w:p>
    <w:p w:rsidR="00D52E8E" w:rsidRDefault="00D52E8E" w:rsidP="00D52E8E">
      <w:pPr>
        <w:widowControl w:val="0"/>
      </w:pPr>
      <w:r w:rsidRPr="00D33BCC">
        <w:tab/>
        <w:t>2.</w:t>
      </w:r>
      <w:r w:rsidRPr="00D33BCC">
        <w:tab/>
        <w:t>Jonah’s obedience</w:t>
      </w:r>
      <w:r w:rsidRPr="00D33BCC">
        <w:tab/>
      </w:r>
      <w:r w:rsidRPr="00D33BCC">
        <w:tab/>
      </w:r>
      <w:r w:rsidRPr="00D33BCC">
        <w:tab/>
      </w:r>
      <w:r w:rsidRPr="00D33BCC">
        <w:tab/>
      </w:r>
      <w:r w:rsidRPr="00D33BCC">
        <w:tab/>
      </w:r>
      <w:r w:rsidRPr="00D33BCC">
        <w:tab/>
        <w:t xml:space="preserve">     3:3, 4</w:t>
      </w:r>
    </w:p>
    <w:p w:rsidR="005E6BDE" w:rsidRPr="00D33BCC" w:rsidRDefault="005E6BDE" w:rsidP="00D52E8E">
      <w:pPr>
        <w:widowControl w:val="0"/>
      </w:pPr>
    </w:p>
    <w:p w:rsidR="00D52E8E" w:rsidRPr="00D33BCC" w:rsidRDefault="00D52E8E" w:rsidP="00D52E8E">
      <w:pPr>
        <w:widowControl w:val="0"/>
      </w:pPr>
      <w:r w:rsidRPr="00D33BCC">
        <w:tab/>
      </w:r>
      <w:r w:rsidRPr="00D33BCC">
        <w:tab/>
        <w:t>(a)</w:t>
      </w:r>
      <w:r w:rsidRPr="00D33BCC">
        <w:tab/>
        <w:t>In obeying God He found opportunity.</w:t>
      </w:r>
      <w:r w:rsidRPr="00D33BCC">
        <w:tab/>
      </w:r>
      <w:r w:rsidRPr="00D33BCC">
        <w:tab/>
        <w:t xml:space="preserve">     3:5-9</w:t>
      </w:r>
    </w:p>
    <w:p w:rsidR="00D52E8E" w:rsidRPr="00D33BCC" w:rsidRDefault="00D52E8E" w:rsidP="00D52E8E">
      <w:pPr>
        <w:widowControl w:val="0"/>
      </w:pPr>
      <w:r w:rsidRPr="00D33BCC">
        <w:tab/>
      </w:r>
      <w:r w:rsidRPr="00D33BCC">
        <w:tab/>
        <w:t>(b)</w:t>
      </w:r>
      <w:r w:rsidRPr="00D33BCC">
        <w:tab/>
        <w:t>God demands explicit obedience.</w:t>
      </w:r>
      <w:r w:rsidRPr="00D33BCC">
        <w:tab/>
      </w:r>
      <w:r w:rsidRPr="00D33BCC">
        <w:tab/>
      </w:r>
      <w:r w:rsidRPr="00D33BCC">
        <w:tab/>
        <w:t xml:space="preserve">     3:2</w:t>
      </w:r>
    </w:p>
    <w:p w:rsidR="00D52E8E" w:rsidRDefault="00D52E8E" w:rsidP="00D52E8E">
      <w:pPr>
        <w:widowControl w:val="0"/>
      </w:pPr>
      <w:r w:rsidRPr="00D33BCC">
        <w:tab/>
      </w:r>
      <w:r w:rsidRPr="00D33BCC">
        <w:tab/>
        <w:t>(c)</w:t>
      </w:r>
      <w:r w:rsidRPr="00D33BCC">
        <w:tab/>
        <w:t>Compare 3:3 with 1:3 and never forget 2:3 and never say 4:3.</w:t>
      </w:r>
    </w:p>
    <w:p w:rsidR="005E6BDE" w:rsidRPr="00D33BCC" w:rsidRDefault="005E6BDE" w:rsidP="00D52E8E">
      <w:pPr>
        <w:widowControl w:val="0"/>
      </w:pPr>
    </w:p>
    <w:p w:rsidR="00D52E8E" w:rsidRPr="00D33BCC" w:rsidRDefault="00D52E8E" w:rsidP="00D52E8E">
      <w:pPr>
        <w:widowControl w:val="0"/>
      </w:pPr>
      <w:r w:rsidRPr="00D33BCC">
        <w:tab/>
        <w:t>3.</w:t>
      </w:r>
      <w:r w:rsidRPr="00D33BCC">
        <w:tab/>
        <w:t>Jonah’s message of judgment</w:t>
      </w:r>
      <w:r w:rsidRPr="00D33BCC">
        <w:tab/>
      </w:r>
      <w:r w:rsidRPr="00D33BCC">
        <w:tab/>
      </w:r>
      <w:r w:rsidRPr="00D33BCC">
        <w:tab/>
      </w:r>
      <w:r w:rsidRPr="00D33BCC">
        <w:tab/>
      </w:r>
      <w:r w:rsidRPr="00D33BCC">
        <w:tab/>
        <w:t xml:space="preserve">     3:4</w:t>
      </w:r>
    </w:p>
    <w:p w:rsidR="00D52E8E" w:rsidRPr="00D33BCC" w:rsidRDefault="00D52E8E" w:rsidP="00D52E8E">
      <w:pPr>
        <w:widowControl w:val="0"/>
      </w:pPr>
    </w:p>
    <w:p w:rsidR="00D52E8E" w:rsidRPr="00D33BCC" w:rsidRDefault="00D52E8E" w:rsidP="00D52E8E">
      <w:pPr>
        <w:widowControl w:val="0"/>
      </w:pPr>
      <w:r w:rsidRPr="00D33BCC">
        <w:tab/>
      </w:r>
      <w:r w:rsidRPr="00D33BCC">
        <w:tab/>
        <w:t>(a)</w:t>
      </w:r>
      <w:r w:rsidRPr="00D33BCC">
        <w:tab/>
        <w:t>Nineveh shall be overthrown in 40 days.</w:t>
      </w:r>
      <w:r w:rsidRPr="00D33BCC">
        <w:tab/>
      </w:r>
      <w:r w:rsidRPr="00D33BCC">
        <w:tab/>
        <w:t xml:space="preserve">     3:4</w:t>
      </w:r>
    </w:p>
    <w:p w:rsidR="00D52E8E" w:rsidRPr="00D33BCC" w:rsidRDefault="00D52E8E" w:rsidP="00D52E8E">
      <w:pPr>
        <w:widowControl w:val="0"/>
      </w:pPr>
      <w:r w:rsidRPr="00D33BCC">
        <w:tab/>
      </w:r>
      <w:r w:rsidRPr="00D33BCC">
        <w:tab/>
        <w:t>(b)</w:t>
      </w:r>
      <w:r w:rsidRPr="00D33BCC">
        <w:tab/>
        <w:t xml:space="preserve">No message for repentance, mercy or deliverance, </w:t>
      </w:r>
    </w:p>
    <w:p w:rsidR="00D52E8E" w:rsidRPr="00D33BCC" w:rsidRDefault="00D52E8E" w:rsidP="00D52E8E">
      <w:pPr>
        <w:widowControl w:val="0"/>
      </w:pPr>
      <w:r w:rsidRPr="00D33BCC">
        <w:tab/>
      </w:r>
      <w:r w:rsidRPr="00D33BCC">
        <w:tab/>
      </w:r>
      <w:r w:rsidRPr="00D33BCC">
        <w:tab/>
        <w:t xml:space="preserve">Yet Nineveh believed God. </w:t>
      </w:r>
      <w:r w:rsidRPr="00D33BCC">
        <w:tab/>
      </w:r>
      <w:r w:rsidRPr="00D33BCC">
        <w:tab/>
      </w:r>
      <w:r w:rsidRPr="00D33BCC">
        <w:tab/>
      </w:r>
      <w:r w:rsidRPr="00D33BCC">
        <w:tab/>
        <w:t xml:space="preserve">     3:5-9</w:t>
      </w:r>
    </w:p>
    <w:p w:rsidR="00D52E8E" w:rsidRPr="00D33BCC" w:rsidRDefault="00D52E8E" w:rsidP="00D52E8E">
      <w:pPr>
        <w:widowControl w:val="0"/>
      </w:pPr>
      <w:r w:rsidRPr="00D33BCC">
        <w:tab/>
      </w:r>
      <w:r w:rsidRPr="00D33BCC">
        <w:tab/>
      </w:r>
      <w:r w:rsidRPr="00D33BCC">
        <w:tab/>
        <w:t>(1)</w:t>
      </w:r>
      <w:r w:rsidRPr="00D33BCC">
        <w:tab/>
        <w:t>The people believed and humbled themselves.    vs. 5</w:t>
      </w:r>
    </w:p>
    <w:p w:rsidR="00D52E8E" w:rsidRPr="00D33BCC" w:rsidRDefault="00D52E8E" w:rsidP="00D52E8E">
      <w:pPr>
        <w:widowControl w:val="0"/>
      </w:pPr>
      <w:r w:rsidRPr="00D33BCC">
        <w:tab/>
      </w:r>
      <w:r w:rsidRPr="00D33BCC">
        <w:tab/>
      </w:r>
      <w:r w:rsidRPr="00D33BCC">
        <w:tab/>
        <w:t>(2)</w:t>
      </w:r>
      <w:r w:rsidRPr="00D33BCC">
        <w:tab/>
        <w:t>The king left his throne and laid aside his robe and</w:t>
      </w:r>
    </w:p>
    <w:p w:rsidR="00D52E8E" w:rsidRPr="00D33BCC" w:rsidRDefault="00D52E8E" w:rsidP="00D52E8E">
      <w:pPr>
        <w:widowControl w:val="0"/>
      </w:pPr>
      <w:r w:rsidRPr="00D33BCC">
        <w:tab/>
      </w:r>
      <w:r w:rsidRPr="00D33BCC">
        <w:tab/>
      </w:r>
      <w:r w:rsidRPr="00D33BCC">
        <w:tab/>
      </w:r>
      <w:r w:rsidRPr="00D33BCC">
        <w:tab/>
        <w:t>He humbled himself.</w:t>
      </w:r>
      <w:r w:rsidRPr="00D33BCC">
        <w:tab/>
      </w:r>
      <w:r w:rsidRPr="00D33BCC">
        <w:tab/>
      </w:r>
      <w:r w:rsidRPr="00D33BCC">
        <w:tab/>
      </w:r>
      <w:r w:rsidRPr="00D33BCC">
        <w:tab/>
        <w:t xml:space="preserve">      vs. 6</w:t>
      </w:r>
    </w:p>
    <w:p w:rsidR="00D52E8E" w:rsidRPr="00D33BCC" w:rsidRDefault="00D52E8E" w:rsidP="00D52E8E">
      <w:pPr>
        <w:widowControl w:val="0"/>
      </w:pPr>
      <w:r w:rsidRPr="00D33BCC">
        <w:tab/>
      </w:r>
      <w:r w:rsidRPr="00D33BCC">
        <w:tab/>
      </w:r>
      <w:r w:rsidRPr="00D33BCC">
        <w:tab/>
        <w:t>(3)</w:t>
      </w:r>
      <w:r w:rsidRPr="00D33BCC">
        <w:tab/>
        <w:t>The animals were made to fast so that even their</w:t>
      </w:r>
    </w:p>
    <w:p w:rsidR="00D52E8E" w:rsidRPr="00D33BCC" w:rsidRDefault="00D52E8E" w:rsidP="00D52E8E">
      <w:pPr>
        <w:widowControl w:val="0"/>
      </w:pPr>
      <w:r w:rsidRPr="00D33BCC">
        <w:tab/>
      </w:r>
      <w:r w:rsidRPr="00D33BCC">
        <w:tab/>
      </w:r>
      <w:r w:rsidRPr="00D33BCC">
        <w:tab/>
      </w:r>
      <w:r w:rsidRPr="00D33BCC">
        <w:tab/>
        <w:t xml:space="preserve">Bleating and bellowing would be an appeal to </w:t>
      </w:r>
    </w:p>
    <w:p w:rsidR="00D52E8E" w:rsidRPr="00D33BCC" w:rsidRDefault="00D52E8E" w:rsidP="00D52E8E">
      <w:pPr>
        <w:widowControl w:val="0"/>
      </w:pPr>
      <w:r w:rsidRPr="00D33BCC">
        <w:tab/>
      </w:r>
      <w:r w:rsidRPr="00D33BCC">
        <w:tab/>
      </w:r>
      <w:r w:rsidRPr="00D33BCC">
        <w:tab/>
      </w:r>
      <w:r w:rsidRPr="00D33BCC">
        <w:tab/>
        <w:t>Heaven for mercy.</w:t>
      </w:r>
      <w:r w:rsidRPr="00D33BCC">
        <w:tab/>
      </w:r>
      <w:r w:rsidRPr="00D33BCC">
        <w:tab/>
      </w:r>
      <w:r w:rsidRPr="00D33BCC">
        <w:tab/>
      </w:r>
      <w:r w:rsidRPr="00D33BCC">
        <w:tab/>
        <w:t xml:space="preserve">      3:7</w:t>
      </w:r>
    </w:p>
    <w:p w:rsidR="00D52E8E" w:rsidRPr="00D33BCC" w:rsidRDefault="00D52E8E" w:rsidP="00D52E8E">
      <w:pPr>
        <w:widowControl w:val="0"/>
      </w:pPr>
      <w:r w:rsidRPr="00D33BCC">
        <w:tab/>
      </w:r>
      <w:r w:rsidRPr="00D33BCC">
        <w:tab/>
        <w:t>(c)</w:t>
      </w:r>
      <w:r w:rsidRPr="00D33BCC">
        <w:tab/>
        <w:t>The response to the message.</w:t>
      </w:r>
      <w:r w:rsidRPr="00D33BCC">
        <w:tab/>
      </w:r>
      <w:r w:rsidRPr="00D33BCC">
        <w:tab/>
      </w:r>
      <w:r w:rsidRPr="00D33BCC">
        <w:tab/>
      </w:r>
      <w:r w:rsidRPr="00D33BCC">
        <w:tab/>
        <w:t xml:space="preserve">      3:10</w:t>
      </w:r>
    </w:p>
    <w:p w:rsidR="00D52E8E" w:rsidRPr="00D33BCC" w:rsidRDefault="00D52E8E" w:rsidP="00D52E8E">
      <w:pPr>
        <w:widowControl w:val="0"/>
      </w:pPr>
      <w:r w:rsidRPr="00D33BCC">
        <w:tab/>
      </w:r>
      <w:r w:rsidRPr="00D33BCC">
        <w:tab/>
      </w:r>
      <w:r w:rsidRPr="00D33BCC">
        <w:tab/>
        <w:t>(1)</w:t>
      </w:r>
      <w:r w:rsidRPr="00D33BCC">
        <w:tab/>
        <w:t>They turned from their evil way.</w:t>
      </w:r>
    </w:p>
    <w:p w:rsidR="00D52E8E" w:rsidRPr="00D33BCC" w:rsidRDefault="00D52E8E" w:rsidP="00D52E8E">
      <w:pPr>
        <w:widowControl w:val="0"/>
      </w:pPr>
      <w:r w:rsidRPr="00D33BCC">
        <w:tab/>
      </w:r>
      <w:r w:rsidRPr="00D33BCC">
        <w:tab/>
      </w:r>
      <w:r w:rsidRPr="00D33BCC">
        <w:tab/>
        <w:t>(2)</w:t>
      </w:r>
      <w:r w:rsidRPr="00D33BCC">
        <w:tab/>
        <w:t>God saw their works.</w:t>
      </w:r>
    </w:p>
    <w:p w:rsidR="00D52E8E" w:rsidRPr="00D33BCC" w:rsidRDefault="00D52E8E" w:rsidP="00D52E8E">
      <w:pPr>
        <w:widowControl w:val="0"/>
      </w:pPr>
      <w:r w:rsidRPr="00D33BCC">
        <w:tab/>
      </w:r>
      <w:r w:rsidRPr="00D33BCC">
        <w:tab/>
        <w:t>(d)</w:t>
      </w:r>
      <w:r w:rsidRPr="00D33BCC">
        <w:tab/>
        <w:t>The Lord’s response to their repentance.</w:t>
      </w:r>
      <w:r w:rsidRPr="00D33BCC">
        <w:tab/>
      </w:r>
      <w:r w:rsidRPr="00D33BCC">
        <w:tab/>
        <w:t xml:space="preserve">      3:10</w:t>
      </w:r>
    </w:p>
    <w:p w:rsidR="00D52E8E" w:rsidRPr="00D33BCC" w:rsidRDefault="00D52E8E" w:rsidP="00D52E8E">
      <w:pPr>
        <w:widowControl w:val="0"/>
      </w:pPr>
      <w:r w:rsidRPr="00D33BCC">
        <w:tab/>
      </w:r>
      <w:r w:rsidRPr="00D33BCC">
        <w:tab/>
      </w:r>
      <w:r w:rsidRPr="00D33BCC">
        <w:tab/>
        <w:t>He didn’t send the overthrow.</w:t>
      </w:r>
    </w:p>
    <w:p w:rsidR="00D52E8E" w:rsidRPr="00D33BCC" w:rsidRDefault="00D52E8E" w:rsidP="00D52E8E">
      <w:pPr>
        <w:widowControl w:val="0"/>
      </w:pPr>
    </w:p>
    <w:p w:rsidR="00D52E8E" w:rsidRPr="00D33BCC" w:rsidRDefault="00D52E8E" w:rsidP="00305DB2">
      <w:pPr>
        <w:pStyle w:val="Heading3"/>
      </w:pPr>
      <w:r w:rsidRPr="00D33BCC">
        <w:t>Jonah’s Displeasure</w:t>
      </w:r>
      <w:r w:rsidRPr="00D33BCC">
        <w:tab/>
      </w:r>
      <w:r w:rsidRPr="00D33BCC">
        <w:tab/>
      </w:r>
      <w:r w:rsidRPr="00D33BCC">
        <w:tab/>
      </w:r>
      <w:r w:rsidRPr="00D33BCC">
        <w:tab/>
      </w:r>
      <w:r w:rsidRPr="00D33BCC">
        <w:tab/>
      </w:r>
      <w:r w:rsidRPr="00D33BCC">
        <w:tab/>
      </w:r>
      <w:r w:rsidRPr="00D33BCC">
        <w:tab/>
        <w:t xml:space="preserve">      4:1-11</w:t>
      </w:r>
    </w:p>
    <w:p w:rsidR="00D52E8E" w:rsidRPr="00D33BCC" w:rsidRDefault="00D52E8E" w:rsidP="00D52E8E">
      <w:pPr>
        <w:widowControl w:val="0"/>
      </w:pPr>
    </w:p>
    <w:p w:rsidR="00D52E8E" w:rsidRPr="00D33BCC" w:rsidRDefault="00D52E8E" w:rsidP="00D52E8E">
      <w:pPr>
        <w:widowControl w:val="0"/>
      </w:pPr>
      <w:r w:rsidRPr="00D33BCC">
        <w:tab/>
        <w:t>1.</w:t>
      </w:r>
      <w:r w:rsidRPr="00D33BCC">
        <w:tab/>
        <w:t xml:space="preserve">Jonah’s attitude towards the revelation of God’s nature was for that the </w:t>
      </w:r>
    </w:p>
    <w:p w:rsidR="00D52E8E" w:rsidRPr="00D33BCC" w:rsidRDefault="005E6BDE" w:rsidP="005E6BDE">
      <w:pPr>
        <w:widowControl w:val="0"/>
        <w:tabs>
          <w:tab w:val="left" w:pos="1440"/>
          <w:tab w:val="left" w:pos="7560"/>
        </w:tabs>
      </w:pPr>
      <w:r>
        <w:tab/>
      </w:r>
      <w:r w:rsidR="00D52E8E" w:rsidRPr="00D33BCC">
        <w:t>Awful sinner didn’t deserve to repent of his wic</w:t>
      </w:r>
      <w:r>
        <w:t>kedness.</w:t>
      </w:r>
      <w:r>
        <w:tab/>
      </w:r>
      <w:r w:rsidR="00D52E8E" w:rsidRPr="00D33BCC">
        <w:t>4:1-3</w:t>
      </w:r>
    </w:p>
    <w:p w:rsidR="00D52E8E" w:rsidRPr="00D33BCC" w:rsidRDefault="00D52E8E" w:rsidP="00D52E8E">
      <w:pPr>
        <w:widowControl w:val="0"/>
      </w:pPr>
      <w:r w:rsidRPr="00D33BCC">
        <w:tab/>
        <w:t>2.</w:t>
      </w:r>
      <w:r w:rsidRPr="00D33BCC">
        <w:tab/>
        <w:t>Compare 4:5 with 3:3.</w:t>
      </w:r>
    </w:p>
    <w:p w:rsidR="00D52E8E" w:rsidRPr="00D33BCC" w:rsidRDefault="00D52E8E" w:rsidP="00D52E8E">
      <w:pPr>
        <w:widowControl w:val="0"/>
      </w:pPr>
      <w:r w:rsidRPr="00D33BCC">
        <w:tab/>
        <w:t>3.</w:t>
      </w:r>
      <w:r w:rsidRPr="00D33BCC">
        <w:tab/>
        <w:t>Here we see Jonah prone to self-pity.</w:t>
      </w:r>
      <w:r w:rsidRPr="00D33BCC">
        <w:tab/>
      </w:r>
      <w:r w:rsidRPr="00D33BCC">
        <w:tab/>
      </w:r>
      <w:r w:rsidRPr="00D33BCC">
        <w:tab/>
      </w:r>
      <w:r w:rsidRPr="00D33BCC">
        <w:tab/>
        <w:t xml:space="preserve">      4:3</w:t>
      </w:r>
    </w:p>
    <w:p w:rsidR="00D52E8E" w:rsidRPr="00D33BCC" w:rsidRDefault="00D52E8E" w:rsidP="00D52E8E">
      <w:pPr>
        <w:widowControl w:val="0"/>
      </w:pPr>
      <w:r w:rsidRPr="00D33BCC">
        <w:tab/>
        <w:t>4.</w:t>
      </w:r>
      <w:r w:rsidRPr="00D33BCC">
        <w:tab/>
        <w:t>Unreasonable</w:t>
      </w:r>
      <w:r w:rsidRPr="00D33BCC">
        <w:tab/>
      </w:r>
      <w:r w:rsidRPr="00D33BCC">
        <w:tab/>
      </w:r>
      <w:r w:rsidRPr="00D33BCC">
        <w:tab/>
      </w:r>
      <w:r w:rsidRPr="00D33BCC">
        <w:tab/>
      </w:r>
      <w:r w:rsidRPr="00D33BCC">
        <w:tab/>
      </w:r>
      <w:r w:rsidRPr="00D33BCC">
        <w:tab/>
      </w:r>
      <w:r w:rsidRPr="00D33BCC">
        <w:tab/>
        <w:t xml:space="preserve">      4:4</w:t>
      </w:r>
    </w:p>
    <w:p w:rsidR="00D52E8E" w:rsidRPr="00D33BCC" w:rsidRDefault="00D52E8E" w:rsidP="00D52E8E">
      <w:pPr>
        <w:widowControl w:val="0"/>
      </w:pPr>
      <w:r w:rsidRPr="00D33BCC">
        <w:tab/>
        <w:t>5.</w:t>
      </w:r>
      <w:r w:rsidRPr="00D33BCC">
        <w:tab/>
        <w:t>More desiring of his own vindication that the sparing of Nineveh.</w:t>
      </w:r>
      <w:r w:rsidR="00FD47F4">
        <w:t xml:space="preserve"> </w:t>
      </w:r>
      <w:r w:rsidRPr="00D33BCC">
        <w:t>4:5</w:t>
      </w:r>
    </w:p>
    <w:p w:rsidR="00D52E8E" w:rsidRPr="00D33BCC" w:rsidRDefault="00D52E8E" w:rsidP="00D52E8E">
      <w:pPr>
        <w:widowControl w:val="0"/>
      </w:pPr>
      <w:r w:rsidRPr="00D33BCC">
        <w:tab/>
        <w:t>6.</w:t>
      </w:r>
      <w:r w:rsidRPr="00D33BCC">
        <w:tab/>
        <w:t>Jonah had more pity for himself than  the 120,000 that knew not the truth.</w:t>
      </w:r>
    </w:p>
    <w:p w:rsidR="00D52E8E" w:rsidRPr="00D33BCC" w:rsidRDefault="00D52E8E" w:rsidP="00D52E8E">
      <w:pPr>
        <w:widowControl w:val="0"/>
      </w:pPr>
      <w:r w:rsidRPr="00D33BCC">
        <w:tab/>
      </w:r>
      <w:r w:rsidRPr="00D33BCC">
        <w:tab/>
      </w:r>
      <w:r w:rsidRPr="00D33BCC">
        <w:tab/>
      </w:r>
      <w:r w:rsidRPr="00D33BCC">
        <w:tab/>
      </w:r>
      <w:r w:rsidRPr="00D33BCC">
        <w:tab/>
        <w:t xml:space="preserve">     </w:t>
      </w:r>
      <w:r w:rsidRPr="00D33BCC">
        <w:tab/>
      </w:r>
      <w:r w:rsidRPr="00D33BCC">
        <w:tab/>
      </w:r>
      <w:r w:rsidRPr="00D33BCC">
        <w:tab/>
      </w:r>
      <w:r w:rsidRPr="00D33BCC">
        <w:tab/>
        <w:t xml:space="preserve">      4:6-10</w:t>
      </w:r>
    </w:p>
    <w:p w:rsidR="00D52E8E" w:rsidRPr="00D33BCC" w:rsidRDefault="00D52E8E" w:rsidP="00D52E8E">
      <w:pPr>
        <w:widowControl w:val="0"/>
      </w:pPr>
    </w:p>
    <w:p w:rsidR="00D52E8E" w:rsidRPr="00D33BCC" w:rsidRDefault="00D52E8E" w:rsidP="00305DB2">
      <w:pPr>
        <w:pStyle w:val="Heading3"/>
      </w:pPr>
      <w:r w:rsidRPr="00D33BCC">
        <w:t>The Lord Has the Last Word</w:t>
      </w:r>
      <w:r w:rsidRPr="00D33BCC">
        <w:tab/>
      </w:r>
      <w:r w:rsidRPr="00D33BCC">
        <w:tab/>
      </w:r>
      <w:r w:rsidRPr="00D33BCC">
        <w:tab/>
      </w:r>
      <w:r w:rsidRPr="00D33BCC">
        <w:tab/>
      </w:r>
      <w:r w:rsidRPr="00D33BCC">
        <w:tab/>
      </w:r>
      <w:r w:rsidRPr="00D33BCC">
        <w:tab/>
        <w:t xml:space="preserve">      4:11</w:t>
      </w:r>
    </w:p>
    <w:p w:rsidR="005E6BDE" w:rsidRDefault="00D52E8E" w:rsidP="00D52E8E">
      <w:pPr>
        <w:widowControl w:val="0"/>
      </w:pPr>
      <w:r w:rsidRPr="00D33BCC">
        <w:tab/>
        <w:t>“Should not I spare - that Great City”</w:t>
      </w:r>
      <w:r w:rsidR="00FD47F4">
        <w:t xml:space="preserve"> </w:t>
      </w:r>
      <w:r w:rsidRPr="00D33BCC">
        <w:t>What about your city?</w:t>
      </w:r>
      <w:r w:rsidRPr="00D33BCC">
        <w:tab/>
      </w:r>
      <w:r w:rsidRPr="00D33BCC">
        <w:tab/>
      </w:r>
    </w:p>
    <w:p w:rsidR="00D52E8E" w:rsidRPr="00D33BCC" w:rsidRDefault="00D52E8E" w:rsidP="005E6BDE">
      <w:pPr>
        <w:widowControl w:val="0"/>
        <w:ind w:left="720"/>
      </w:pPr>
      <w:r w:rsidRPr="00D33BCC">
        <w:t>Jonah 1:1 “NOW”</w:t>
      </w:r>
    </w:p>
    <w:p w:rsidR="005E6BDE" w:rsidRDefault="00D52E8E" w:rsidP="005E6BDE">
      <w:pPr>
        <w:widowControl w:val="0"/>
        <w:ind w:left="720"/>
      </w:pPr>
      <w:r w:rsidRPr="00D33BCC">
        <w:t xml:space="preserve">Have God’s compassion, fill your </w:t>
      </w:r>
      <w:proofErr w:type="spellStart"/>
      <w:r w:rsidRPr="00D33BCC">
        <w:t>heart.</w:t>
      </w:r>
      <w:r w:rsidR="005E6BDE">
        <w:t>m</w:t>
      </w:r>
      <w:proofErr w:type="spellEnd"/>
    </w:p>
    <w:p w:rsidR="00305DB2" w:rsidRPr="005E6BDE" w:rsidRDefault="00D52E8E" w:rsidP="005E6BDE">
      <w:pPr>
        <w:widowControl w:val="0"/>
        <w:ind w:left="720"/>
      </w:pPr>
      <w:r w:rsidRPr="00D33BCC">
        <w:t>Judgment is sure to come if there is not true repentance.</w:t>
      </w:r>
      <w:bookmarkStart w:id="21" w:name="_Toc243918858"/>
      <w:r w:rsidR="00305DB2">
        <w:br w:type="page"/>
      </w:r>
    </w:p>
    <w:p w:rsidR="007F462B" w:rsidRPr="00D33BCC" w:rsidRDefault="00D52E8E" w:rsidP="007F462B">
      <w:pPr>
        <w:pStyle w:val="Heading1"/>
      </w:pPr>
      <w:r w:rsidRPr="00D33BCC">
        <w:lastRenderedPageBreak/>
        <w:t>Amos</w:t>
      </w:r>
      <w:bookmarkEnd w:id="21"/>
      <w:r w:rsidRPr="00D33BCC">
        <w:t xml:space="preserve"> </w:t>
      </w:r>
      <w:r w:rsidRPr="00D33BCC">
        <w:tab/>
      </w:r>
    </w:p>
    <w:p w:rsidR="00D52E8E" w:rsidRPr="00D33BCC" w:rsidRDefault="00D52E8E" w:rsidP="007F462B">
      <w:pPr>
        <w:jc w:val="center"/>
        <w:rPr>
          <w:sz w:val="32"/>
          <w:szCs w:val="32"/>
        </w:rPr>
      </w:pPr>
      <w:r w:rsidRPr="00D33BCC">
        <w:t>(Burden Bearer)</w:t>
      </w:r>
    </w:p>
    <w:p w:rsidR="00D52E8E" w:rsidRPr="00D33BCC" w:rsidRDefault="00D52E8E" w:rsidP="00D52E8E">
      <w:pPr>
        <w:widowControl w:val="0"/>
        <w:ind w:left="2880" w:firstLine="720"/>
      </w:pPr>
      <w:proofErr w:type="spellStart"/>
      <w:r w:rsidRPr="00D33BCC">
        <w:t>Tekoa</w:t>
      </w:r>
      <w:proofErr w:type="spellEnd"/>
      <w:r w:rsidRPr="00D33BCC">
        <w:t xml:space="preserve"> </w:t>
      </w:r>
      <w:r w:rsidRPr="00D33BCC">
        <w:tab/>
        <w:t>(Trumpet)</w:t>
      </w:r>
    </w:p>
    <w:p w:rsidR="007F462B" w:rsidRPr="00D33BCC" w:rsidRDefault="007F462B" w:rsidP="00D52E8E">
      <w:pPr>
        <w:widowControl w:val="0"/>
        <w:jc w:val="center"/>
        <w:rPr>
          <w:sz w:val="32"/>
          <w:szCs w:val="32"/>
        </w:rPr>
      </w:pPr>
    </w:p>
    <w:p w:rsidR="00D52E8E" w:rsidRPr="00D33BCC" w:rsidRDefault="00D52E8E" w:rsidP="007F462B">
      <w:pPr>
        <w:jc w:val="center"/>
      </w:pPr>
      <w:r w:rsidRPr="00D33BCC">
        <w:t>The Outline of the Book of Amos</w:t>
      </w:r>
    </w:p>
    <w:p w:rsidR="00D52E8E" w:rsidRPr="00D33BCC" w:rsidRDefault="00D52E8E" w:rsidP="00D52E8E">
      <w:pPr>
        <w:widowControl w:val="0"/>
      </w:pPr>
    </w:p>
    <w:p w:rsidR="00D52E8E" w:rsidRPr="00D33BCC" w:rsidRDefault="00D52E8E" w:rsidP="00D52E8E">
      <w:pPr>
        <w:widowControl w:val="0"/>
      </w:pPr>
      <w:r w:rsidRPr="00D33BCC">
        <w:t>I.</w:t>
      </w:r>
      <w:r w:rsidRPr="00D33BCC">
        <w:tab/>
        <w:t>Judgments of Nations</w:t>
      </w:r>
    </w:p>
    <w:p w:rsidR="00D52E8E" w:rsidRPr="00D33BCC" w:rsidRDefault="00D52E8E" w:rsidP="00D52E8E">
      <w:pPr>
        <w:widowControl w:val="0"/>
      </w:pPr>
      <w:r w:rsidRPr="00D33BCC">
        <w:tab/>
        <w:t>1.</w:t>
      </w:r>
      <w:r w:rsidRPr="00D33BCC">
        <w:tab/>
        <w:t xml:space="preserve">Syria 1:3-5 </w:t>
      </w:r>
      <w:r w:rsidRPr="00D33BCC">
        <w:tab/>
      </w:r>
      <w:r w:rsidRPr="00D33BCC">
        <w:tab/>
        <w:t>“Damascus”</w:t>
      </w:r>
    </w:p>
    <w:p w:rsidR="00D52E8E" w:rsidRPr="00D33BCC" w:rsidRDefault="00D52E8E" w:rsidP="00D52E8E">
      <w:pPr>
        <w:widowControl w:val="0"/>
      </w:pPr>
      <w:r w:rsidRPr="00D33BCC">
        <w:tab/>
        <w:t>2.</w:t>
      </w:r>
      <w:r w:rsidRPr="00D33BCC">
        <w:tab/>
        <w:t>Philistia 1:6-8</w:t>
      </w:r>
      <w:r w:rsidRPr="00D33BCC">
        <w:tab/>
      </w:r>
      <w:r w:rsidRPr="00D33BCC">
        <w:tab/>
        <w:t>“Gaza”</w:t>
      </w:r>
    </w:p>
    <w:p w:rsidR="00D52E8E" w:rsidRPr="00D33BCC" w:rsidRDefault="00D52E8E" w:rsidP="00D52E8E">
      <w:pPr>
        <w:widowControl w:val="0"/>
      </w:pPr>
      <w:r w:rsidRPr="00D33BCC">
        <w:tab/>
        <w:t>3.</w:t>
      </w:r>
      <w:r w:rsidRPr="00D33BCC">
        <w:tab/>
        <w:t>Phoenicia 1:9-10</w:t>
      </w:r>
      <w:r w:rsidRPr="00D33BCC">
        <w:tab/>
        <w:t>“</w:t>
      </w:r>
      <w:proofErr w:type="spellStart"/>
      <w:r w:rsidRPr="00D33BCC">
        <w:t>Tyre</w:t>
      </w:r>
      <w:proofErr w:type="spellEnd"/>
      <w:r w:rsidRPr="00D33BCC">
        <w:t>”</w:t>
      </w:r>
    </w:p>
    <w:p w:rsidR="00D52E8E" w:rsidRPr="00D33BCC" w:rsidRDefault="00D52E8E" w:rsidP="00D52E8E">
      <w:pPr>
        <w:widowControl w:val="0"/>
      </w:pPr>
      <w:r w:rsidRPr="00D33BCC">
        <w:tab/>
        <w:t>4.</w:t>
      </w:r>
      <w:r w:rsidRPr="00D33BCC">
        <w:tab/>
        <w:t>Edom 1:11,12</w:t>
      </w:r>
    </w:p>
    <w:p w:rsidR="00D52E8E" w:rsidRPr="00D33BCC" w:rsidRDefault="00D52E8E" w:rsidP="00D52E8E">
      <w:pPr>
        <w:widowControl w:val="0"/>
      </w:pPr>
      <w:r w:rsidRPr="00D33BCC">
        <w:tab/>
        <w:t>5.</w:t>
      </w:r>
      <w:r w:rsidRPr="00D33BCC">
        <w:tab/>
        <w:t>Ammon 1:13-15</w:t>
      </w:r>
    </w:p>
    <w:p w:rsidR="00D52E8E" w:rsidRPr="00D33BCC" w:rsidRDefault="00D52E8E" w:rsidP="00D52E8E">
      <w:pPr>
        <w:widowControl w:val="0"/>
      </w:pPr>
      <w:r w:rsidRPr="00D33BCC">
        <w:tab/>
        <w:t>6.</w:t>
      </w:r>
      <w:r w:rsidRPr="00D33BCC">
        <w:tab/>
        <w:t>Moab 2:1-3</w:t>
      </w:r>
    </w:p>
    <w:p w:rsidR="00D52E8E" w:rsidRPr="00D33BCC" w:rsidRDefault="00D52E8E" w:rsidP="00D52E8E">
      <w:pPr>
        <w:widowControl w:val="0"/>
      </w:pPr>
    </w:p>
    <w:p w:rsidR="00D52E8E" w:rsidRPr="00D33BCC" w:rsidRDefault="00D52E8E" w:rsidP="00D52E8E">
      <w:pPr>
        <w:widowControl w:val="0"/>
      </w:pPr>
      <w:r w:rsidRPr="00D33BCC">
        <w:t xml:space="preserve">1:3-2:3 Punishment for Israeli’s neighboring nations was necessary because they mistreated God’s people. The repeated expression for three transgressions and for four signifies a great number, like a measure filled to overflowing.  </w:t>
      </w:r>
      <w:r w:rsidRPr="00D33BCC">
        <w:tab/>
      </w:r>
      <w:r w:rsidRPr="00D33BCC">
        <w:tab/>
        <w:t>1:3-2:6</w:t>
      </w:r>
    </w:p>
    <w:p w:rsidR="00D52E8E" w:rsidRPr="00D33BCC" w:rsidRDefault="00D52E8E" w:rsidP="00D52E8E">
      <w:pPr>
        <w:widowControl w:val="0"/>
      </w:pPr>
    </w:p>
    <w:p w:rsidR="00D52E8E" w:rsidRPr="00D33BCC" w:rsidRDefault="00D52E8E" w:rsidP="00D52E8E">
      <w:pPr>
        <w:widowControl w:val="0"/>
      </w:pPr>
      <w:r w:rsidRPr="00D33BCC">
        <w:t>II.</w:t>
      </w:r>
      <w:r w:rsidRPr="00D33BCC">
        <w:tab/>
        <w:t>Judgments on Judah and Israel</w:t>
      </w:r>
      <w:r w:rsidRPr="00D33BCC">
        <w:tab/>
      </w:r>
      <w:r w:rsidRPr="00D33BCC">
        <w:tab/>
      </w:r>
      <w:r w:rsidRPr="00D33BCC">
        <w:tab/>
      </w:r>
      <w:r w:rsidRPr="00D33BCC">
        <w:tab/>
      </w:r>
      <w:r w:rsidRPr="00D33BCC">
        <w:tab/>
        <w:t>2:4-16</w:t>
      </w:r>
    </w:p>
    <w:p w:rsidR="00D52E8E" w:rsidRPr="00D33BCC" w:rsidRDefault="00D52E8E" w:rsidP="00D52E8E">
      <w:pPr>
        <w:widowControl w:val="0"/>
      </w:pPr>
      <w:r w:rsidRPr="00D33BCC">
        <w:tab/>
        <w:t>1.</w:t>
      </w:r>
      <w:r w:rsidRPr="00D33BCC">
        <w:tab/>
        <w:t>Judah 2:4-5</w:t>
      </w:r>
    </w:p>
    <w:p w:rsidR="00D52E8E" w:rsidRPr="00D33BCC" w:rsidRDefault="00D52E8E" w:rsidP="00D52E8E">
      <w:pPr>
        <w:widowControl w:val="0"/>
      </w:pPr>
      <w:r w:rsidRPr="00D33BCC">
        <w:tab/>
      </w:r>
      <w:r w:rsidRPr="00D33BCC">
        <w:tab/>
        <w:t>“Despised the law of the Lord” Sinned against the revealed will of God.</w:t>
      </w:r>
    </w:p>
    <w:p w:rsidR="00D52E8E" w:rsidRPr="00D33BCC" w:rsidRDefault="00D52E8E" w:rsidP="00D52E8E">
      <w:pPr>
        <w:widowControl w:val="0"/>
      </w:pPr>
      <w:r w:rsidRPr="00D33BCC">
        <w:tab/>
        <w:t>2.</w:t>
      </w:r>
      <w:r w:rsidRPr="00D33BCC">
        <w:tab/>
        <w:t>Israel 2:6-16</w:t>
      </w:r>
    </w:p>
    <w:p w:rsidR="00D52E8E" w:rsidRPr="00D33BCC" w:rsidRDefault="00D52E8E" w:rsidP="00D52E8E">
      <w:pPr>
        <w:widowControl w:val="0"/>
      </w:pPr>
      <w:r w:rsidRPr="00D33BCC">
        <w:tab/>
      </w:r>
      <w:r w:rsidRPr="00D33BCC">
        <w:tab/>
        <w:t>Injustice, greediness, incest, luxury and cruelty.</w:t>
      </w:r>
    </w:p>
    <w:p w:rsidR="00D52E8E" w:rsidRPr="00D33BCC" w:rsidRDefault="00D52E8E" w:rsidP="00D52E8E">
      <w:pPr>
        <w:widowControl w:val="0"/>
        <w:ind w:left="720" w:firstLine="720"/>
      </w:pPr>
      <w:r w:rsidRPr="00D33BCC">
        <w:t>2:10 ingratitude</w:t>
      </w:r>
    </w:p>
    <w:p w:rsidR="00D52E8E" w:rsidRPr="00D33BCC" w:rsidRDefault="00D52E8E" w:rsidP="00D52E8E">
      <w:pPr>
        <w:widowControl w:val="0"/>
      </w:pPr>
      <w:r w:rsidRPr="00D33BCC">
        <w:tab/>
      </w:r>
      <w:r w:rsidRPr="00D33BCC">
        <w:tab/>
        <w:t>2:11,12 seducing and forbidding prophecy from God’s prophets</w:t>
      </w:r>
    </w:p>
    <w:p w:rsidR="00D52E8E" w:rsidRPr="00D33BCC" w:rsidRDefault="00D52E8E" w:rsidP="00D52E8E">
      <w:pPr>
        <w:widowControl w:val="0"/>
      </w:pPr>
      <w:r w:rsidRPr="00D33BCC">
        <w:tab/>
      </w:r>
      <w:r w:rsidRPr="00D33BCC">
        <w:tab/>
        <w:t>7:10-17</w:t>
      </w:r>
      <w:r w:rsidRPr="00D33BCC">
        <w:tab/>
      </w:r>
      <w:r w:rsidRPr="00D33BCC">
        <w:tab/>
      </w:r>
    </w:p>
    <w:p w:rsidR="00D52E8E" w:rsidRPr="00D33BCC" w:rsidRDefault="00D52E8E" w:rsidP="00D52E8E">
      <w:pPr>
        <w:widowControl w:val="0"/>
      </w:pPr>
      <w:r w:rsidRPr="00D33BCC">
        <w:tab/>
      </w:r>
      <w:r w:rsidRPr="00D33BCC">
        <w:tab/>
        <w:t xml:space="preserve">3:7 The Lord warns before He wounds the Lord does not execute </w:t>
      </w:r>
      <w:r w:rsidRPr="00D33BCC">
        <w:tab/>
      </w:r>
      <w:r w:rsidRPr="00D33BCC">
        <w:tab/>
      </w:r>
      <w:r w:rsidRPr="00D33BCC">
        <w:tab/>
      </w:r>
      <w:r w:rsidRPr="00D33BCC">
        <w:tab/>
        <w:t>judgment without warning and time to repent.</w:t>
      </w:r>
    </w:p>
    <w:p w:rsidR="00D52E8E" w:rsidRPr="00D33BCC" w:rsidRDefault="00D52E8E" w:rsidP="00D52E8E">
      <w:pPr>
        <w:widowControl w:val="0"/>
      </w:pPr>
      <w:r w:rsidRPr="00D33BCC">
        <w:tab/>
      </w:r>
      <w:r w:rsidRPr="00D33BCC">
        <w:tab/>
        <w:t>The judges were charged with perversion of justice</w:t>
      </w:r>
      <w:r w:rsidRPr="00D33BCC">
        <w:tab/>
      </w:r>
      <w:r w:rsidRPr="00D33BCC">
        <w:tab/>
        <w:t xml:space="preserve">2:6 </w:t>
      </w:r>
    </w:p>
    <w:p w:rsidR="00D52E8E" w:rsidRPr="00D33BCC" w:rsidRDefault="00D52E8E" w:rsidP="00D52E8E">
      <w:pPr>
        <w:widowControl w:val="0"/>
      </w:pPr>
      <w:r w:rsidRPr="00D33BCC">
        <w:tab/>
      </w:r>
      <w:r w:rsidRPr="00D33BCC">
        <w:tab/>
        <w:t xml:space="preserve">They took bribes by selling the righteous. </w:t>
      </w:r>
    </w:p>
    <w:p w:rsidR="00D52E8E" w:rsidRPr="00D33BCC" w:rsidRDefault="00D52E8E" w:rsidP="00D52E8E">
      <w:pPr>
        <w:widowControl w:val="0"/>
      </w:pPr>
      <w:r w:rsidRPr="00D33BCC">
        <w:t>Matt.18:2; Ex. 22:26; Amos 2:8; 8:6</w:t>
      </w:r>
    </w:p>
    <w:p w:rsidR="00D52E8E" w:rsidRPr="00D33BCC" w:rsidRDefault="00D52E8E" w:rsidP="00D52E8E">
      <w:pPr>
        <w:widowControl w:val="0"/>
      </w:pPr>
      <w:r w:rsidRPr="00D33BCC">
        <w:t>Ex. 21:7; Lev. 25:39;</w:t>
      </w:r>
      <w:r w:rsidRPr="00D33BCC">
        <w:tab/>
        <w:t xml:space="preserve">Neh. 5:5; </w:t>
      </w:r>
    </w:p>
    <w:p w:rsidR="00D52E8E" w:rsidRPr="00D33BCC" w:rsidRDefault="00D52E8E" w:rsidP="00D52E8E">
      <w:pPr>
        <w:widowControl w:val="0"/>
      </w:pPr>
      <w:r w:rsidRPr="00D33BCC">
        <w:tab/>
      </w:r>
      <w:r w:rsidRPr="00D33BCC">
        <w:tab/>
        <w:t>Shoes were a luxury - the poor were sold for them.</w:t>
      </w:r>
    </w:p>
    <w:p w:rsidR="00D52E8E" w:rsidRPr="00D33BCC" w:rsidRDefault="00D52E8E" w:rsidP="00D52E8E">
      <w:pPr>
        <w:widowControl w:val="0"/>
      </w:pPr>
      <w:r w:rsidRPr="00D33BCC">
        <w:t>2:7 The sin of incest was exposed.</w:t>
      </w:r>
    </w:p>
    <w:p w:rsidR="00D52E8E" w:rsidRPr="00D33BCC" w:rsidRDefault="00D52E8E" w:rsidP="00D52E8E">
      <w:pPr>
        <w:widowControl w:val="0"/>
      </w:pPr>
      <w:r w:rsidRPr="00D33BCC">
        <w:t>2:10 A reminder of God’s favor</w:t>
      </w:r>
    </w:p>
    <w:p w:rsidR="00D52E8E" w:rsidRPr="00D33BCC" w:rsidRDefault="00D52E8E" w:rsidP="00D52E8E">
      <w:pPr>
        <w:widowControl w:val="0"/>
      </w:pPr>
      <w:r w:rsidRPr="00D33BCC">
        <w:t>2:13-14 An expression of God’s mercy being pressed or over loaded.</w:t>
      </w:r>
    </w:p>
    <w:p w:rsidR="00D52E8E" w:rsidRPr="00D33BCC" w:rsidRDefault="00D52E8E" w:rsidP="00D52E8E">
      <w:pPr>
        <w:widowControl w:val="0"/>
      </w:pPr>
      <w:r w:rsidRPr="00D33BCC">
        <w:t>Impenitent sinners do despite to God’s grace.</w:t>
      </w:r>
    </w:p>
    <w:p w:rsidR="00D52E8E" w:rsidRPr="00D33BCC" w:rsidRDefault="00D52E8E" w:rsidP="00D52E8E">
      <w:pPr>
        <w:widowControl w:val="0"/>
      </w:pPr>
      <w:r w:rsidRPr="00D33BCC">
        <w:t xml:space="preserve">2:14-16 No escape for the rebellious from these judgments, even the most courageous warrior will be stripped of his armor. </w:t>
      </w:r>
      <w:r w:rsidRPr="00D33BCC">
        <w:tab/>
      </w:r>
      <w:r w:rsidRPr="00D33BCC">
        <w:tab/>
      </w:r>
      <w:r w:rsidRPr="00D33BCC">
        <w:tab/>
      </w:r>
      <w:r w:rsidRPr="00D33BCC">
        <w:tab/>
      </w:r>
      <w:r w:rsidRPr="00D33BCC">
        <w:tab/>
        <w:t>2:16</w:t>
      </w:r>
    </w:p>
    <w:p w:rsidR="00D52E8E" w:rsidRDefault="00D52E8E" w:rsidP="00D52E8E">
      <w:pPr>
        <w:widowControl w:val="0"/>
        <w:ind w:left="1440"/>
      </w:pPr>
      <w:r w:rsidRPr="00D33BCC">
        <w:t>Israel sinned against the nature of God.</w:t>
      </w:r>
    </w:p>
    <w:p w:rsidR="002B5A7B" w:rsidRPr="00D33BCC" w:rsidRDefault="002B5A7B" w:rsidP="00D52E8E">
      <w:pPr>
        <w:widowControl w:val="0"/>
        <w:ind w:left="1440"/>
      </w:pPr>
    </w:p>
    <w:p w:rsidR="002B5A7B" w:rsidRDefault="002B5A7B">
      <w:r>
        <w:br w:type="page"/>
      </w:r>
    </w:p>
    <w:p w:rsidR="00D52E8E" w:rsidRPr="00D33BCC" w:rsidRDefault="00D52E8E" w:rsidP="00D52E8E">
      <w:pPr>
        <w:widowControl w:val="0"/>
      </w:pPr>
      <w:r w:rsidRPr="00D33BCC">
        <w:lastRenderedPageBreak/>
        <w:t>III.</w:t>
      </w:r>
      <w:r w:rsidRPr="00D33BCC">
        <w:tab/>
        <w:t xml:space="preserve">Judgments on the Whole Family </w:t>
      </w:r>
      <w:r w:rsidRPr="00D33BCC">
        <w:tab/>
      </w:r>
      <w:r w:rsidRPr="00D33BCC">
        <w:tab/>
      </w:r>
      <w:r w:rsidRPr="00D33BCC">
        <w:tab/>
      </w:r>
      <w:r w:rsidRPr="00D33BCC">
        <w:tab/>
        <w:t>3:1-6:14</w:t>
      </w:r>
    </w:p>
    <w:p w:rsidR="00D52E8E" w:rsidRPr="00D33BCC" w:rsidRDefault="00D52E8E" w:rsidP="00D52E8E">
      <w:pPr>
        <w:widowControl w:val="0"/>
      </w:pPr>
    </w:p>
    <w:p w:rsidR="00D52E8E" w:rsidRPr="00D33BCC" w:rsidRDefault="00D52E8E" w:rsidP="00D52E8E">
      <w:pPr>
        <w:widowControl w:val="0"/>
      </w:pPr>
      <w:r w:rsidRPr="00D33BCC">
        <w:tab/>
        <w:t>A.</w:t>
      </w:r>
      <w:r w:rsidRPr="00D33BCC">
        <w:tab/>
        <w:t xml:space="preserve">“Hear this word”  </w:t>
      </w:r>
      <w:r w:rsidRPr="00D33BCC">
        <w:tab/>
      </w:r>
      <w:r w:rsidRPr="00D33BCC">
        <w:tab/>
      </w:r>
      <w:r w:rsidRPr="00D33BCC">
        <w:tab/>
      </w:r>
      <w:r w:rsidRPr="00D33BCC">
        <w:tab/>
        <w:t>3:1, 4:1, 5:1, 8:11-12</w:t>
      </w:r>
    </w:p>
    <w:p w:rsidR="00D52E8E" w:rsidRPr="00D33BCC" w:rsidRDefault="00D52E8E" w:rsidP="00D52E8E">
      <w:pPr>
        <w:widowControl w:val="0"/>
      </w:pPr>
    </w:p>
    <w:p w:rsidR="00D52E8E" w:rsidRPr="00D33BCC" w:rsidRDefault="00D52E8E" w:rsidP="00D52E8E">
      <w:pPr>
        <w:widowControl w:val="0"/>
      </w:pPr>
      <w:r w:rsidRPr="00D33BCC">
        <w:t xml:space="preserve">They were not listening to the Word of God that they have been taught so God sent Amos to them.  </w:t>
      </w:r>
      <w:r w:rsidRPr="00D33BCC">
        <w:tab/>
      </w:r>
      <w:r w:rsidRPr="00D33BCC">
        <w:tab/>
      </w:r>
      <w:r w:rsidRPr="00D33BCC">
        <w:tab/>
      </w:r>
      <w:r w:rsidRPr="00D33BCC">
        <w:tab/>
      </w:r>
      <w:r w:rsidRPr="00D33BCC">
        <w:tab/>
      </w:r>
      <w:r w:rsidRPr="00D33BCC">
        <w:tab/>
      </w:r>
      <w:r w:rsidRPr="00D33BCC">
        <w:tab/>
      </w:r>
      <w:r w:rsidRPr="00D33BCC">
        <w:tab/>
      </w:r>
      <w:r w:rsidRPr="00D33BCC">
        <w:tab/>
        <w:t>7:14-17</w:t>
      </w:r>
    </w:p>
    <w:p w:rsidR="00D52E8E" w:rsidRPr="00D33BCC" w:rsidRDefault="00D52E8E" w:rsidP="00D52E8E">
      <w:pPr>
        <w:widowControl w:val="0"/>
        <w:rPr>
          <w:i/>
        </w:rPr>
      </w:pPr>
      <w:r w:rsidRPr="00D33BCC">
        <w:t>3:2—</w:t>
      </w:r>
      <w:r w:rsidRPr="00D33BCC">
        <w:rPr>
          <w:i/>
        </w:rPr>
        <w:t>You only have I known of all the families of the earth therefore I will punish you for all your iniquities.</w:t>
      </w:r>
    </w:p>
    <w:p w:rsidR="00D52E8E" w:rsidRPr="00D33BCC" w:rsidRDefault="00D52E8E" w:rsidP="00D52E8E">
      <w:pPr>
        <w:widowControl w:val="0"/>
        <w:rPr>
          <w:i/>
        </w:rPr>
      </w:pPr>
    </w:p>
    <w:p w:rsidR="00D52E8E" w:rsidRPr="00D33BCC" w:rsidRDefault="00D52E8E" w:rsidP="00D52E8E">
      <w:pPr>
        <w:widowControl w:val="0"/>
      </w:pPr>
      <w:r w:rsidRPr="00D33BCC">
        <w:tab/>
      </w:r>
      <w:r w:rsidRPr="00D33BCC">
        <w:tab/>
        <w:t>1.</w:t>
      </w:r>
      <w:r w:rsidRPr="00D33BCC">
        <w:tab/>
        <w:t>Specific sins judged</w:t>
      </w:r>
    </w:p>
    <w:p w:rsidR="00D52E8E" w:rsidRPr="00D33BCC" w:rsidRDefault="00D52E8E" w:rsidP="00D52E8E">
      <w:pPr>
        <w:widowControl w:val="0"/>
      </w:pPr>
      <w:r w:rsidRPr="00D33BCC">
        <w:tab/>
      </w:r>
      <w:r w:rsidRPr="00D33BCC">
        <w:tab/>
      </w:r>
      <w:r w:rsidRPr="00D33BCC">
        <w:tab/>
        <w:t>a.</w:t>
      </w:r>
      <w:r w:rsidRPr="00D33BCC">
        <w:tab/>
        <w:t>3:10 Violence and robbery</w:t>
      </w:r>
    </w:p>
    <w:p w:rsidR="00D52E8E" w:rsidRPr="00D33BCC" w:rsidRDefault="00D52E8E" w:rsidP="00D52E8E">
      <w:pPr>
        <w:widowControl w:val="0"/>
      </w:pPr>
      <w:r w:rsidRPr="00D33BCC">
        <w:tab/>
      </w:r>
      <w:r w:rsidRPr="00D33BCC">
        <w:tab/>
      </w:r>
      <w:r w:rsidRPr="00D33BCC">
        <w:tab/>
        <w:t>b.</w:t>
      </w:r>
      <w:r w:rsidRPr="00D33BCC">
        <w:tab/>
        <w:t>3:15 Luxury that controls you</w:t>
      </w:r>
    </w:p>
    <w:p w:rsidR="00D52E8E" w:rsidRPr="00D33BCC" w:rsidRDefault="00D52E8E" w:rsidP="00D52E8E">
      <w:pPr>
        <w:widowControl w:val="0"/>
      </w:pPr>
      <w:r w:rsidRPr="00D33BCC">
        <w:tab/>
      </w:r>
      <w:r w:rsidRPr="00D33BCC">
        <w:tab/>
      </w:r>
      <w:r w:rsidRPr="00D33BCC">
        <w:tab/>
        <w:t>c.</w:t>
      </w:r>
      <w:r w:rsidRPr="00D33BCC">
        <w:tab/>
        <w:t xml:space="preserve">4:1 Corruption of their women addressed as the </w:t>
      </w:r>
      <w:proofErr w:type="spellStart"/>
      <w:r w:rsidRPr="00D33BCC">
        <w:t>kine</w:t>
      </w:r>
      <w:proofErr w:type="spellEnd"/>
      <w:r w:rsidRPr="00D33BCC">
        <w:t xml:space="preserve"> </w:t>
      </w:r>
      <w:r w:rsidRPr="00D33BCC">
        <w:tab/>
      </w:r>
      <w:r w:rsidRPr="00D33BCC">
        <w:tab/>
      </w:r>
      <w:r w:rsidRPr="00D33BCC">
        <w:tab/>
      </w:r>
      <w:r w:rsidRPr="00D33BCC">
        <w:tab/>
      </w:r>
      <w:r w:rsidRPr="00D33BCC">
        <w:tab/>
        <w:t xml:space="preserve">of </w:t>
      </w:r>
      <w:proofErr w:type="spellStart"/>
      <w:r w:rsidRPr="00D33BCC">
        <w:t>bashan</w:t>
      </w:r>
      <w:proofErr w:type="spellEnd"/>
      <w:r w:rsidRPr="00D33BCC">
        <w:t xml:space="preserve"> (female cows)</w:t>
      </w:r>
    </w:p>
    <w:p w:rsidR="00D52E8E" w:rsidRPr="00D33BCC" w:rsidRDefault="00D52E8E" w:rsidP="00D52E8E">
      <w:pPr>
        <w:widowControl w:val="0"/>
      </w:pPr>
      <w:r w:rsidRPr="00D33BCC">
        <w:tab/>
      </w:r>
      <w:r w:rsidRPr="00D33BCC">
        <w:tab/>
      </w:r>
      <w:r w:rsidRPr="00D33BCC">
        <w:tab/>
      </w:r>
      <w:r w:rsidRPr="00D33BCC">
        <w:tab/>
        <w:t xml:space="preserve">Symbolized as a herd of cows. </w:t>
      </w:r>
      <w:r w:rsidRPr="00D33BCC">
        <w:tab/>
      </w:r>
      <w:r w:rsidRPr="00D33BCC">
        <w:tab/>
      </w:r>
      <w:r w:rsidRPr="00D33BCC">
        <w:tab/>
        <w:t>4:1-3</w:t>
      </w:r>
    </w:p>
    <w:p w:rsidR="00D52E8E" w:rsidRPr="00D33BCC" w:rsidRDefault="00D52E8E" w:rsidP="00D52E8E">
      <w:pPr>
        <w:widowControl w:val="0"/>
      </w:pPr>
      <w:r w:rsidRPr="00D33BCC">
        <w:tab/>
      </w:r>
      <w:r w:rsidRPr="00D33BCC">
        <w:tab/>
      </w:r>
      <w:r w:rsidRPr="00D33BCC">
        <w:tab/>
        <w:t>d.</w:t>
      </w:r>
      <w:r w:rsidRPr="00D33BCC">
        <w:tab/>
        <w:t>5:7 Injustice and unrighteousness</w:t>
      </w:r>
    </w:p>
    <w:p w:rsidR="00D52E8E" w:rsidRPr="00D33BCC" w:rsidRDefault="00D52E8E" w:rsidP="00D52E8E">
      <w:pPr>
        <w:widowControl w:val="0"/>
      </w:pPr>
      <w:r w:rsidRPr="00D33BCC">
        <w:tab/>
      </w:r>
      <w:r w:rsidRPr="00D33BCC">
        <w:tab/>
      </w:r>
      <w:r w:rsidRPr="00D33BCC">
        <w:tab/>
        <w:t>e.</w:t>
      </w:r>
      <w:r w:rsidRPr="00D33BCC">
        <w:tab/>
        <w:t>5:10 Persecution of the righteous</w:t>
      </w:r>
    </w:p>
    <w:p w:rsidR="00D52E8E" w:rsidRPr="00D33BCC" w:rsidRDefault="00D52E8E" w:rsidP="00D52E8E">
      <w:pPr>
        <w:widowControl w:val="0"/>
      </w:pPr>
      <w:r w:rsidRPr="00D33BCC">
        <w:tab/>
      </w:r>
      <w:r w:rsidRPr="00D33BCC">
        <w:tab/>
      </w:r>
      <w:r w:rsidRPr="00D33BCC">
        <w:tab/>
        <w:t>f.</w:t>
      </w:r>
      <w:r w:rsidRPr="00D33BCC">
        <w:tab/>
        <w:t>5:11 Oppression of the poor</w:t>
      </w:r>
    </w:p>
    <w:p w:rsidR="00D52E8E" w:rsidRPr="00D33BCC" w:rsidRDefault="00D52E8E" w:rsidP="00D52E8E">
      <w:pPr>
        <w:widowControl w:val="0"/>
        <w:ind w:firstLine="720"/>
      </w:pPr>
      <w:r w:rsidRPr="00D33BCC">
        <w:tab/>
      </w:r>
      <w:r w:rsidRPr="00D33BCC">
        <w:tab/>
        <w:t>g.</w:t>
      </w:r>
      <w:r w:rsidRPr="00D33BCC">
        <w:tab/>
        <w:t>5:12 Corrupt (courts) judges</w:t>
      </w:r>
    </w:p>
    <w:p w:rsidR="00D52E8E" w:rsidRPr="00D33BCC" w:rsidRDefault="00D52E8E" w:rsidP="00D52E8E">
      <w:pPr>
        <w:widowControl w:val="0"/>
      </w:pPr>
      <w:r w:rsidRPr="00D33BCC">
        <w:tab/>
      </w:r>
      <w:r w:rsidRPr="00D33BCC">
        <w:tab/>
      </w:r>
      <w:r w:rsidRPr="00D33BCC">
        <w:tab/>
        <w:t>h.</w:t>
      </w:r>
      <w:r w:rsidRPr="00D33BCC">
        <w:tab/>
        <w:t>6:1-6 Indifference to the sin of the land</w:t>
      </w:r>
    </w:p>
    <w:p w:rsidR="00D52E8E" w:rsidRPr="00D33BCC" w:rsidRDefault="00D52E8E" w:rsidP="00D52E8E">
      <w:pPr>
        <w:widowControl w:val="0"/>
      </w:pPr>
      <w:r w:rsidRPr="00D33BCC">
        <w:tab/>
      </w:r>
      <w:r w:rsidRPr="00D33BCC">
        <w:tab/>
      </w:r>
      <w:r w:rsidRPr="00D33BCC">
        <w:tab/>
      </w:r>
      <w:proofErr w:type="spellStart"/>
      <w:r w:rsidRPr="00D33BCC">
        <w:t>i</w:t>
      </w:r>
      <w:proofErr w:type="spellEnd"/>
      <w:r w:rsidRPr="00D33BCC">
        <w:t>.</w:t>
      </w:r>
      <w:r w:rsidRPr="00D33BCC">
        <w:tab/>
        <w:t>6:1 false trust</w:t>
      </w:r>
    </w:p>
    <w:p w:rsidR="00D52E8E" w:rsidRPr="00D33BCC" w:rsidRDefault="00D52E8E" w:rsidP="00D52E8E">
      <w:pPr>
        <w:widowControl w:val="0"/>
      </w:pPr>
      <w:r w:rsidRPr="00D33BCC">
        <w:tab/>
      </w:r>
      <w:r w:rsidRPr="00D33BCC">
        <w:tab/>
      </w:r>
      <w:r w:rsidRPr="00D33BCC">
        <w:tab/>
        <w:t>j.</w:t>
      </w:r>
      <w:r w:rsidRPr="00D33BCC">
        <w:tab/>
        <w:t>6:2 unsatisfied</w:t>
      </w:r>
    </w:p>
    <w:p w:rsidR="00D52E8E" w:rsidRPr="00D33BCC" w:rsidRDefault="00D52E8E" w:rsidP="00D52E8E">
      <w:pPr>
        <w:widowControl w:val="0"/>
      </w:pPr>
    </w:p>
    <w:p w:rsidR="00D52E8E" w:rsidRPr="00D33BCC" w:rsidRDefault="00D52E8E" w:rsidP="00D52E8E">
      <w:pPr>
        <w:widowControl w:val="0"/>
      </w:pPr>
      <w:r w:rsidRPr="00D33BCC">
        <w:t xml:space="preserve">Remember the grass has to be mowed on both sides of the fence.  </w:t>
      </w:r>
    </w:p>
    <w:p w:rsidR="00D52E8E" w:rsidRPr="00D33BCC" w:rsidRDefault="00D52E8E" w:rsidP="00D52E8E">
      <w:pPr>
        <w:widowControl w:val="0"/>
      </w:pPr>
      <w:r w:rsidRPr="00D33BCC">
        <w:t>The anointing only works on the side God puts you. Stay where God puts you.</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k.</w:t>
      </w:r>
      <w:r w:rsidRPr="00D33BCC">
        <w:tab/>
        <w:t xml:space="preserve">6:3 Procrastination and neglecting the warning of </w:t>
      </w:r>
      <w:r w:rsidRPr="00D33BCC">
        <w:tab/>
      </w:r>
      <w:r w:rsidRPr="00D33BCC">
        <w:tab/>
      </w:r>
      <w:r w:rsidRPr="00D33BCC">
        <w:tab/>
      </w:r>
      <w:r w:rsidRPr="00D33BCC">
        <w:tab/>
      </w:r>
      <w:r w:rsidRPr="00D33BCC">
        <w:tab/>
        <w:t>God’s judgment of the evil day.</w:t>
      </w:r>
    </w:p>
    <w:p w:rsidR="00D52E8E" w:rsidRPr="00D33BCC" w:rsidRDefault="00D52E8E" w:rsidP="00D52E8E">
      <w:pPr>
        <w:widowControl w:val="0"/>
      </w:pPr>
      <w:r w:rsidRPr="00D33BCC">
        <w:tab/>
      </w:r>
      <w:r w:rsidRPr="00D33BCC">
        <w:tab/>
      </w:r>
      <w:r w:rsidRPr="00D33BCC">
        <w:tab/>
        <w:t>l.</w:t>
      </w:r>
      <w:r w:rsidRPr="00D33BCC">
        <w:tab/>
        <w:t>6:4  Slothfulness</w:t>
      </w:r>
    </w:p>
    <w:p w:rsidR="00D52E8E" w:rsidRPr="00D33BCC" w:rsidRDefault="00D52E8E" w:rsidP="00D52E8E">
      <w:pPr>
        <w:widowControl w:val="0"/>
      </w:pPr>
      <w:r w:rsidRPr="00D33BCC">
        <w:tab/>
      </w:r>
      <w:r w:rsidRPr="00D33BCC">
        <w:tab/>
      </w:r>
      <w:r w:rsidRPr="00D33BCC">
        <w:tab/>
        <w:t>m.</w:t>
      </w:r>
      <w:r w:rsidRPr="00D33BCC">
        <w:tab/>
        <w:t>6:5-8 Pleasure Lovers</w:t>
      </w:r>
    </w:p>
    <w:p w:rsidR="00D52E8E" w:rsidRPr="00D33BCC" w:rsidRDefault="00D52E8E" w:rsidP="00D52E8E">
      <w:pPr>
        <w:widowControl w:val="0"/>
      </w:pPr>
    </w:p>
    <w:p w:rsidR="00D52E8E" w:rsidRPr="00D33BCC" w:rsidRDefault="00D52E8E" w:rsidP="00D52E8E">
      <w:pPr>
        <w:widowControl w:val="0"/>
      </w:pPr>
      <w:r w:rsidRPr="00D33BCC">
        <w:tab/>
      </w:r>
      <w:r w:rsidRPr="00D33BCC">
        <w:tab/>
        <w:t>2.</w:t>
      </w:r>
      <w:r w:rsidRPr="00D33BCC">
        <w:tab/>
        <w:t xml:space="preserve">All the means of chastisement have failed to bring the </w:t>
      </w:r>
      <w:r w:rsidRPr="00D33BCC">
        <w:tab/>
      </w:r>
      <w:r w:rsidRPr="00D33BCC">
        <w:tab/>
      </w:r>
      <w:r w:rsidRPr="00D33BCC">
        <w:tab/>
      </w:r>
      <w:r w:rsidRPr="00D33BCC">
        <w:tab/>
      </w:r>
      <w:r w:rsidRPr="00D33BCC">
        <w:tab/>
        <w:t xml:space="preserve">people back to God. </w:t>
      </w:r>
      <w:r w:rsidRPr="00D33BCC">
        <w:tab/>
      </w:r>
      <w:r w:rsidRPr="00D33BCC">
        <w:tab/>
      </w:r>
      <w:r w:rsidRPr="00D33BCC">
        <w:tab/>
      </w:r>
      <w:r w:rsidRPr="00D33BCC">
        <w:tab/>
      </w:r>
      <w:r w:rsidRPr="00D33BCC">
        <w:tab/>
      </w:r>
      <w:r w:rsidRPr="00D33BCC">
        <w:tab/>
        <w:t>4:6-11</w:t>
      </w:r>
    </w:p>
    <w:p w:rsidR="00D52E8E" w:rsidRPr="00D33BCC" w:rsidRDefault="00D52E8E" w:rsidP="00D52E8E">
      <w:pPr>
        <w:widowControl w:val="0"/>
      </w:pPr>
      <w:r w:rsidRPr="00D33BCC">
        <w:tab/>
      </w:r>
      <w:r w:rsidRPr="00D33BCC">
        <w:tab/>
      </w:r>
      <w:r w:rsidRPr="00D33BCC">
        <w:tab/>
        <w:t xml:space="preserve">“Yet ye have not returned unto me, </w:t>
      </w:r>
      <w:proofErr w:type="spellStart"/>
      <w:r w:rsidRPr="00D33BCC">
        <w:t>saith</w:t>
      </w:r>
      <w:proofErr w:type="spellEnd"/>
      <w:r w:rsidRPr="00D33BCC">
        <w:t xml:space="preserve"> the Lord.”</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 xml:space="preserve">God has displayed His favor towards Israel and because of </w:t>
      </w:r>
      <w:r w:rsidRPr="00D33BCC">
        <w:tab/>
      </w:r>
      <w:r w:rsidRPr="00D33BCC">
        <w:tab/>
      </w:r>
      <w:r w:rsidRPr="00D33BCC">
        <w:tab/>
      </w:r>
      <w:r w:rsidRPr="00D33BCC">
        <w:tab/>
        <w:t>their ingratitude, the punishments become more severe.</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a.</w:t>
      </w:r>
      <w:r w:rsidRPr="00D33BCC">
        <w:tab/>
        <w:t xml:space="preserve">The lion of Judgment </w:t>
      </w:r>
      <w:r w:rsidRPr="00D33BCC">
        <w:tab/>
      </w:r>
      <w:r w:rsidRPr="00D33BCC">
        <w:tab/>
      </w:r>
      <w:r w:rsidRPr="00D33BCC">
        <w:tab/>
      </w:r>
      <w:r w:rsidRPr="00D33BCC">
        <w:tab/>
      </w:r>
      <w:r w:rsidRPr="00D33BCC">
        <w:tab/>
        <w:t>3:4</w:t>
      </w:r>
    </w:p>
    <w:p w:rsidR="00D52E8E" w:rsidRPr="00D33BCC" w:rsidRDefault="00D52E8E" w:rsidP="00D52E8E">
      <w:pPr>
        <w:widowControl w:val="0"/>
      </w:pPr>
      <w:r w:rsidRPr="00D33BCC">
        <w:tab/>
      </w:r>
      <w:r w:rsidRPr="00D33BCC">
        <w:tab/>
      </w:r>
      <w:r w:rsidRPr="00D33BCC">
        <w:tab/>
      </w:r>
      <w:r w:rsidRPr="00D33BCC">
        <w:tab/>
      </w:r>
    </w:p>
    <w:p w:rsidR="00D52E8E" w:rsidRPr="00D33BCC" w:rsidRDefault="00D52E8E" w:rsidP="00D52E8E">
      <w:pPr>
        <w:widowControl w:val="0"/>
      </w:pPr>
      <w:r w:rsidRPr="00D33BCC">
        <w:tab/>
      </w:r>
      <w:r w:rsidRPr="00D33BCC">
        <w:tab/>
      </w:r>
      <w:r w:rsidRPr="00D33BCC">
        <w:tab/>
      </w:r>
      <w:r w:rsidRPr="00D33BCC">
        <w:tab/>
        <w:t>Gen. 22:13 He went into the thicket  like a ram.</w:t>
      </w:r>
    </w:p>
    <w:p w:rsidR="00D52E8E" w:rsidRPr="00D33BCC" w:rsidRDefault="00D52E8E" w:rsidP="00D52E8E">
      <w:pPr>
        <w:widowControl w:val="0"/>
      </w:pPr>
      <w:r w:rsidRPr="00D33BCC">
        <w:tab/>
      </w:r>
      <w:r w:rsidRPr="00D33BCC">
        <w:tab/>
      </w:r>
      <w:r w:rsidRPr="00D33BCC">
        <w:tab/>
      </w:r>
      <w:r w:rsidRPr="00D33BCC">
        <w:tab/>
        <w:t>Jer. 4:7 He comes out of the thicket like a lion.</w:t>
      </w:r>
    </w:p>
    <w:p w:rsidR="00D52E8E" w:rsidRPr="00D33BCC" w:rsidRDefault="00D52E8E" w:rsidP="00D52E8E">
      <w:pPr>
        <w:widowControl w:val="0"/>
      </w:pPr>
      <w:r w:rsidRPr="00D33BCC">
        <w:tab/>
      </w:r>
      <w:r w:rsidRPr="00D33BCC">
        <w:tab/>
      </w:r>
      <w:r w:rsidRPr="00D33BCC">
        <w:tab/>
      </w:r>
      <w:r w:rsidRPr="00D33BCC">
        <w:tab/>
      </w:r>
    </w:p>
    <w:p w:rsidR="00D52E8E" w:rsidRPr="00D33BCC" w:rsidRDefault="00D52E8E" w:rsidP="00D52E8E">
      <w:pPr>
        <w:widowControl w:val="0"/>
      </w:pPr>
      <w:r w:rsidRPr="00D33BCC">
        <w:t>Amos 3:4 The lion is already roaring.</w:t>
      </w:r>
      <w:r w:rsidR="00FD47F4">
        <w:t xml:space="preserve"> </w:t>
      </w:r>
      <w:r w:rsidRPr="00D33BCC">
        <w:t>Can you hear?</w:t>
      </w:r>
    </w:p>
    <w:p w:rsidR="00D52E8E" w:rsidRPr="00D33BCC" w:rsidRDefault="00D52E8E" w:rsidP="00D52E8E">
      <w:pPr>
        <w:widowControl w:val="0"/>
      </w:pPr>
      <w:r w:rsidRPr="00D33BCC">
        <w:tab/>
      </w:r>
      <w:r w:rsidRPr="00D33BCC">
        <w:tab/>
      </w:r>
      <w:r w:rsidRPr="00D33BCC">
        <w:tab/>
      </w:r>
      <w:r w:rsidRPr="00D33BCC">
        <w:tab/>
        <w:t>3:1 Hear this word</w:t>
      </w:r>
    </w:p>
    <w:p w:rsidR="00D52E8E" w:rsidRPr="00D33BCC" w:rsidRDefault="00D52E8E" w:rsidP="00D52E8E">
      <w:pPr>
        <w:widowControl w:val="0"/>
      </w:pPr>
      <w:r w:rsidRPr="00D33BCC">
        <w:tab/>
      </w:r>
      <w:r w:rsidRPr="00D33BCC">
        <w:tab/>
      </w:r>
      <w:r w:rsidRPr="00D33BCC">
        <w:tab/>
      </w:r>
      <w:r w:rsidRPr="00D33BCC">
        <w:tab/>
        <w:t>4:1 Hear this word</w:t>
      </w:r>
    </w:p>
    <w:p w:rsidR="00D52E8E" w:rsidRPr="00D33BCC" w:rsidRDefault="00D52E8E" w:rsidP="00D52E8E">
      <w:pPr>
        <w:widowControl w:val="0"/>
      </w:pPr>
      <w:r w:rsidRPr="00D33BCC">
        <w:lastRenderedPageBreak/>
        <w:tab/>
      </w:r>
      <w:r w:rsidRPr="00D33BCC">
        <w:tab/>
      </w:r>
      <w:r w:rsidRPr="00D33BCC">
        <w:tab/>
      </w:r>
      <w:r w:rsidRPr="00D33BCC">
        <w:tab/>
        <w:t>5:1 Hear ye this word</w:t>
      </w:r>
    </w:p>
    <w:p w:rsidR="00D52E8E" w:rsidRPr="00D33BCC" w:rsidRDefault="00D52E8E" w:rsidP="00D52E8E">
      <w:pPr>
        <w:widowControl w:val="0"/>
      </w:pPr>
    </w:p>
    <w:p w:rsidR="00D52E8E" w:rsidRPr="00D33BCC" w:rsidRDefault="00D52E8E" w:rsidP="00D52E8E">
      <w:pPr>
        <w:widowControl w:val="0"/>
      </w:pPr>
      <w:r w:rsidRPr="00D33BCC">
        <w:t>Rev. 4:7 The overcomer will be like a lion and Speak with perfect judgment</w:t>
      </w:r>
    </w:p>
    <w:p w:rsidR="00D52E8E" w:rsidRPr="00D33BCC" w:rsidRDefault="00D52E8E" w:rsidP="00D52E8E">
      <w:pPr>
        <w:widowControl w:val="0"/>
      </w:pPr>
      <w:r w:rsidRPr="00D33BCC">
        <w:t>Rev. 5:5 The lion of the Tribe of Judah</w:t>
      </w:r>
    </w:p>
    <w:p w:rsidR="00D52E8E" w:rsidRPr="00D33BCC" w:rsidRDefault="00D52E8E" w:rsidP="00D52E8E">
      <w:pPr>
        <w:widowControl w:val="0"/>
      </w:pPr>
      <w:r w:rsidRPr="00D33BCC">
        <w:t>Amos 3:8 God’s Word was like a roaring lion in Amos’ spirit</w:t>
      </w:r>
    </w:p>
    <w:p w:rsidR="00D52E8E" w:rsidRPr="00D33BCC" w:rsidRDefault="00D52E8E" w:rsidP="00D52E8E">
      <w:pPr>
        <w:widowControl w:val="0"/>
      </w:pPr>
      <w:r w:rsidRPr="00D33BCC">
        <w:t>Jer. 20:9 He also felt the pressure of duty</w:t>
      </w:r>
    </w:p>
    <w:p w:rsidR="00D52E8E" w:rsidRPr="00D33BCC" w:rsidRDefault="00D52E8E" w:rsidP="00D52E8E">
      <w:pPr>
        <w:widowControl w:val="0"/>
        <w:ind w:left="2160" w:firstLine="720"/>
      </w:pPr>
      <w:r w:rsidRPr="00D33BCC">
        <w:t>Who can but prophecy? Amos 3:8</w:t>
      </w:r>
    </w:p>
    <w:p w:rsidR="00D52E8E" w:rsidRPr="00D33BCC" w:rsidRDefault="00D52E8E" w:rsidP="00D52E8E">
      <w:pPr>
        <w:widowControl w:val="0"/>
      </w:pPr>
      <w:r w:rsidRPr="00D33BCC">
        <w:tab/>
      </w:r>
      <w:r w:rsidRPr="00D33BCC">
        <w:tab/>
      </w:r>
      <w:r w:rsidRPr="00D33BCC">
        <w:tab/>
      </w:r>
      <w:r w:rsidRPr="00D33BCC">
        <w:tab/>
        <w:t>The counterfeit voice - I Peter 5:8</w:t>
      </w:r>
    </w:p>
    <w:p w:rsidR="00D52E8E" w:rsidRPr="00D33BCC" w:rsidRDefault="00D52E8E" w:rsidP="00D52E8E">
      <w:pPr>
        <w:widowControl w:val="0"/>
      </w:pPr>
      <w:r w:rsidRPr="00D33BCC">
        <w:t>Perverted versions of the truth devour time, energy, emotions and souls of men.</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I Peter 5:10 God’s eternal call is roaring in our soul.</w:t>
      </w:r>
    </w:p>
    <w:p w:rsidR="00D52E8E" w:rsidRPr="00D33BCC" w:rsidRDefault="00D52E8E" w:rsidP="00D52E8E">
      <w:pPr>
        <w:widowControl w:val="0"/>
      </w:pPr>
      <w:r w:rsidRPr="00D33BCC">
        <w:tab/>
      </w:r>
      <w:r w:rsidRPr="00D33BCC">
        <w:tab/>
      </w:r>
      <w:r w:rsidRPr="00D33BCC">
        <w:tab/>
      </w:r>
      <w:r w:rsidRPr="00D33BCC">
        <w:tab/>
        <w:t>I Peter 4:17 The time for judgment is come.</w:t>
      </w:r>
    </w:p>
    <w:p w:rsidR="00D52E8E" w:rsidRPr="00D33BCC" w:rsidRDefault="00D52E8E" w:rsidP="00D52E8E">
      <w:pPr>
        <w:widowControl w:val="0"/>
      </w:pPr>
      <w:r w:rsidRPr="00D33BCC">
        <w:tab/>
      </w:r>
      <w:r w:rsidRPr="00D33BCC">
        <w:tab/>
      </w:r>
      <w:r w:rsidRPr="00D33BCC">
        <w:tab/>
      </w:r>
      <w:r w:rsidRPr="00D33BCC">
        <w:tab/>
        <w:t xml:space="preserve">I Peter 4:19 Commit your soul to God before you fall </w:t>
      </w:r>
      <w:r w:rsidRPr="00D33BCC">
        <w:tab/>
      </w:r>
      <w:r w:rsidRPr="00D33BCC">
        <w:tab/>
      </w:r>
      <w:r w:rsidRPr="00D33BCC">
        <w:tab/>
      </w:r>
      <w:r w:rsidRPr="00D33BCC">
        <w:tab/>
      </w:r>
      <w:r w:rsidRPr="00D33BCC">
        <w:tab/>
        <w:t>prey to the adversary.</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b.</w:t>
      </w:r>
      <w:r w:rsidRPr="00D33BCC">
        <w:tab/>
        <w:t xml:space="preserve">The young lions of the old nature </w:t>
      </w:r>
      <w:r w:rsidRPr="00D33BCC">
        <w:tab/>
      </w:r>
      <w:r w:rsidRPr="00D33BCC">
        <w:tab/>
      </w:r>
      <w:r w:rsidRPr="00D33BCC">
        <w:tab/>
        <w:t>3:4</w:t>
      </w:r>
    </w:p>
    <w:p w:rsidR="00D52E8E" w:rsidRPr="00D33BCC" w:rsidRDefault="00D52E8E" w:rsidP="00D52E8E">
      <w:pPr>
        <w:widowControl w:val="0"/>
      </w:pPr>
      <w:r w:rsidRPr="00D33BCC">
        <w:tab/>
      </w:r>
      <w:r w:rsidRPr="00D33BCC">
        <w:tab/>
      </w:r>
      <w:r w:rsidRPr="00D33BCC">
        <w:tab/>
      </w:r>
      <w:r w:rsidRPr="00D33BCC">
        <w:tab/>
        <w:t xml:space="preserve">Slay those young lions.  </w:t>
      </w:r>
      <w:r w:rsidRPr="00D33BCC">
        <w:tab/>
      </w:r>
      <w:r w:rsidRPr="00D33BCC">
        <w:tab/>
      </w:r>
      <w:r w:rsidRPr="00D33BCC">
        <w:tab/>
        <w:t>Judges 14:5-6</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Gal. 5:19-21</w:t>
      </w:r>
      <w:r w:rsidRPr="00D33BCC">
        <w:tab/>
      </w:r>
      <w:r w:rsidRPr="00D33BCC">
        <w:tab/>
        <w:t>Eph. 5:3-5</w:t>
      </w:r>
    </w:p>
    <w:p w:rsidR="00D52E8E" w:rsidRPr="00D33BCC" w:rsidRDefault="00D52E8E" w:rsidP="00D52E8E">
      <w:pPr>
        <w:widowControl w:val="0"/>
      </w:pPr>
      <w:r w:rsidRPr="00D33BCC">
        <w:tab/>
      </w:r>
      <w:r w:rsidRPr="00D33BCC">
        <w:tab/>
      </w:r>
      <w:r w:rsidRPr="00D33BCC">
        <w:tab/>
      </w:r>
      <w:r w:rsidRPr="00D33BCC">
        <w:tab/>
        <w:t>Jealousy - Envy - Malice - Pride - Selfishness</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c.</w:t>
      </w:r>
      <w:r w:rsidRPr="00D33BCC">
        <w:tab/>
        <w:t xml:space="preserve">The snare of God is already set for His disobedient </w:t>
      </w:r>
      <w:r w:rsidRPr="00D33BCC">
        <w:tab/>
      </w:r>
      <w:r w:rsidRPr="00D33BCC">
        <w:tab/>
      </w:r>
      <w:r w:rsidRPr="00D33BCC">
        <w:tab/>
      </w:r>
      <w:r w:rsidRPr="00D33BCC">
        <w:tab/>
      </w:r>
      <w:r w:rsidRPr="00D33BCC">
        <w:tab/>
      </w:r>
      <w:r w:rsidRPr="00D33BCC">
        <w:tab/>
        <w:t xml:space="preserve">people. </w:t>
      </w:r>
      <w:r w:rsidRPr="00D33BCC">
        <w:tab/>
      </w:r>
      <w:r w:rsidRPr="00D33BCC">
        <w:tab/>
      </w:r>
      <w:r w:rsidRPr="00D33BCC">
        <w:tab/>
      </w:r>
      <w:r w:rsidRPr="00D33BCC">
        <w:tab/>
      </w:r>
      <w:r w:rsidRPr="00D33BCC">
        <w:tab/>
        <w:t>Amos 3:5</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II Thess. 2:11;</w:t>
      </w:r>
      <w:r w:rsidRPr="00D33BCC">
        <w:tab/>
        <w:t>Isa. 66:4; Rom. 1:18-32; 2:1-9</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d.</w:t>
      </w:r>
      <w:r w:rsidRPr="00D33BCC">
        <w:tab/>
        <w:t xml:space="preserve">The trumpet (3:6) that summons the evil forces </w:t>
      </w:r>
      <w:r w:rsidRPr="00D33BCC">
        <w:tab/>
      </w:r>
      <w:r w:rsidRPr="00D33BCC">
        <w:tab/>
      </w:r>
      <w:r w:rsidRPr="00D33BCC">
        <w:tab/>
      </w:r>
      <w:r w:rsidRPr="00D33BCC">
        <w:tab/>
      </w:r>
      <w:r w:rsidRPr="00D33BCC">
        <w:tab/>
      </w:r>
      <w:r w:rsidRPr="00D33BCC">
        <w:tab/>
        <w:t>against His people is blowing.</w:t>
      </w:r>
    </w:p>
    <w:p w:rsidR="00D52E8E" w:rsidRPr="00D33BCC" w:rsidRDefault="00D52E8E" w:rsidP="00D52E8E">
      <w:pPr>
        <w:widowControl w:val="0"/>
      </w:pPr>
      <w:r w:rsidRPr="00D33BCC">
        <w:tab/>
        <w:t>God has given His people fair warnings through the voice of His prophets.</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Amos vindicates His commission. 3:7-8</w:t>
      </w:r>
    </w:p>
    <w:p w:rsidR="00D52E8E" w:rsidRPr="00D33BCC" w:rsidRDefault="00D52E8E" w:rsidP="00D52E8E">
      <w:pPr>
        <w:widowControl w:val="0"/>
      </w:pPr>
      <w:r w:rsidRPr="00D33BCC">
        <w:t xml:space="preserve">In Amos 3:9 The prophet is bidden to summons Ashdod (the Philistines’ strong hold- </w:t>
      </w:r>
    </w:p>
    <w:p w:rsidR="00D52E8E" w:rsidRPr="00D33BCC" w:rsidRDefault="00D52E8E" w:rsidP="00D52E8E">
      <w:pPr>
        <w:widowControl w:val="0"/>
      </w:pPr>
      <w:r w:rsidRPr="00D33BCC">
        <w:t>II Cor. 10:3-6) and the Egyptians to bear witness against the iniquity of Samaria, the capital of Israel, the Northern Kingdom.</w:t>
      </w:r>
    </w:p>
    <w:p w:rsidR="00D52E8E" w:rsidRPr="00D33BCC" w:rsidRDefault="00D52E8E" w:rsidP="00D52E8E">
      <w:pPr>
        <w:widowControl w:val="0"/>
      </w:pPr>
    </w:p>
    <w:p w:rsidR="00D52E8E" w:rsidRPr="00D33BCC" w:rsidRDefault="00D52E8E" w:rsidP="00D52E8E">
      <w:pPr>
        <w:widowControl w:val="0"/>
      </w:pPr>
      <w:r w:rsidRPr="00D33BCC">
        <w:t xml:space="preserve">3:11 The trumpet is sounding - “Therefore thus </w:t>
      </w:r>
      <w:proofErr w:type="spellStart"/>
      <w:r w:rsidRPr="00D33BCC">
        <w:t>saith</w:t>
      </w:r>
      <w:proofErr w:type="spellEnd"/>
      <w:r w:rsidRPr="00D33BCC">
        <w:t xml:space="preserve"> the Lord God:”</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3:14 “I will visit the transgressions of Israel.”</w:t>
      </w:r>
    </w:p>
    <w:p w:rsidR="00D52E8E" w:rsidRPr="00D33BCC" w:rsidRDefault="00D52E8E" w:rsidP="00D52E8E">
      <w:pPr>
        <w:widowControl w:val="0"/>
      </w:pPr>
      <w:r w:rsidRPr="00D33BCC">
        <w:tab/>
      </w:r>
      <w:r w:rsidRPr="00D33BCC">
        <w:tab/>
      </w:r>
      <w:r w:rsidRPr="00D33BCC">
        <w:tab/>
      </w:r>
      <w:r w:rsidRPr="00D33BCC">
        <w:tab/>
        <w:t>3:15 “I will smite”  Amos 9:1-10</w:t>
      </w:r>
    </w:p>
    <w:p w:rsidR="00D52E8E" w:rsidRPr="00D33BCC" w:rsidRDefault="00D52E8E" w:rsidP="00D52E8E">
      <w:pPr>
        <w:widowControl w:val="0"/>
      </w:pPr>
      <w:r w:rsidRPr="00D33BCC">
        <w:tab/>
        <w:t>B.</w:t>
      </w:r>
      <w:r w:rsidRPr="00D33BCC">
        <w:tab/>
        <w:t>Hear the Word</w:t>
      </w:r>
      <w:r w:rsidRPr="00D33BCC">
        <w:tab/>
      </w:r>
      <w:r w:rsidRPr="00D33BCC">
        <w:tab/>
      </w:r>
      <w:r w:rsidRPr="00D33BCC">
        <w:tab/>
      </w:r>
      <w:r w:rsidRPr="00D33BCC">
        <w:tab/>
      </w:r>
      <w:r w:rsidRPr="00D33BCC">
        <w:tab/>
      </w:r>
      <w:r w:rsidRPr="00D33BCC">
        <w:tab/>
      </w:r>
      <w:r w:rsidRPr="00D33BCC">
        <w:tab/>
        <w:t>Amos 4:1-13</w:t>
      </w:r>
    </w:p>
    <w:p w:rsidR="00D52E8E" w:rsidRPr="00D33BCC" w:rsidRDefault="00D52E8E" w:rsidP="00D52E8E">
      <w:pPr>
        <w:widowControl w:val="0"/>
      </w:pPr>
      <w:r w:rsidRPr="00D33BCC">
        <w:tab/>
      </w:r>
      <w:r w:rsidRPr="00D33BCC">
        <w:tab/>
        <w:t>1.</w:t>
      </w:r>
      <w:r w:rsidRPr="00D33BCC">
        <w:tab/>
        <w:t>A judgment against the mothers and wives of the whole family.</w:t>
      </w:r>
    </w:p>
    <w:p w:rsidR="00D52E8E" w:rsidRPr="00D33BCC" w:rsidRDefault="00D52E8E" w:rsidP="00D52E8E">
      <w:pPr>
        <w:widowControl w:val="0"/>
      </w:pPr>
      <w:r w:rsidRPr="00D33BCC">
        <w:tab/>
      </w:r>
      <w:r w:rsidRPr="00D33BCC">
        <w:tab/>
      </w:r>
      <w:r w:rsidRPr="00D33BCC">
        <w:tab/>
      </w:r>
      <w:r w:rsidRPr="00D33BCC">
        <w:tab/>
      </w:r>
      <w:r w:rsidRPr="00D33BCC">
        <w:tab/>
      </w:r>
      <w:r w:rsidRPr="00D33BCC">
        <w:tab/>
      </w:r>
      <w:r w:rsidRPr="00D33BCC">
        <w:tab/>
      </w:r>
      <w:r w:rsidRPr="00D33BCC">
        <w:tab/>
      </w:r>
      <w:r w:rsidRPr="00D33BCC">
        <w:tab/>
      </w:r>
      <w:r w:rsidRPr="00D33BCC">
        <w:tab/>
      </w:r>
      <w:r w:rsidRPr="00D33BCC">
        <w:tab/>
        <w:t>4:1-3</w:t>
      </w:r>
    </w:p>
    <w:p w:rsidR="00D52E8E" w:rsidRPr="00D33BCC" w:rsidRDefault="00D52E8E" w:rsidP="00D52E8E">
      <w:pPr>
        <w:widowControl w:val="0"/>
      </w:pPr>
      <w:r w:rsidRPr="00D33BCC">
        <w:tab/>
      </w:r>
      <w:r w:rsidRPr="00D33BCC">
        <w:tab/>
      </w:r>
      <w:r w:rsidRPr="00D33BCC">
        <w:tab/>
        <w:t>a.</w:t>
      </w:r>
      <w:r w:rsidRPr="00D33BCC">
        <w:tab/>
        <w:t>Hooks</w:t>
      </w:r>
      <w:r w:rsidRPr="00D33BCC">
        <w:tab/>
      </w:r>
      <w:r w:rsidRPr="00D33BCC">
        <w:tab/>
      </w:r>
      <w:r w:rsidRPr="00D33BCC">
        <w:tab/>
      </w:r>
      <w:r w:rsidRPr="00D33BCC">
        <w:tab/>
      </w:r>
      <w:r w:rsidRPr="00D33BCC">
        <w:tab/>
      </w:r>
      <w:r w:rsidRPr="00D33BCC">
        <w:tab/>
      </w:r>
      <w:r w:rsidRPr="00D33BCC">
        <w:tab/>
        <w:t>4:2</w:t>
      </w:r>
    </w:p>
    <w:p w:rsidR="00D52E8E" w:rsidRPr="00D33BCC" w:rsidRDefault="00D52E8E" w:rsidP="00D52E8E">
      <w:pPr>
        <w:widowControl w:val="0"/>
      </w:pPr>
      <w:r w:rsidRPr="00D33BCC">
        <w:tab/>
      </w:r>
      <w:r w:rsidRPr="00D33BCC">
        <w:tab/>
      </w:r>
      <w:r w:rsidRPr="00D33BCC">
        <w:tab/>
        <w:t>b.</w:t>
      </w:r>
      <w:r w:rsidRPr="00D33BCC">
        <w:tab/>
        <w:t>Fishhooks</w:t>
      </w:r>
      <w:r w:rsidRPr="00D33BCC">
        <w:tab/>
      </w:r>
      <w:r w:rsidRPr="00D33BCC">
        <w:tab/>
      </w:r>
      <w:r w:rsidRPr="00D33BCC">
        <w:tab/>
      </w:r>
      <w:r w:rsidRPr="00D33BCC">
        <w:tab/>
      </w:r>
      <w:r w:rsidRPr="00D33BCC">
        <w:tab/>
      </w:r>
      <w:r w:rsidRPr="00D33BCC">
        <w:tab/>
        <w:t>4:2</w:t>
      </w:r>
    </w:p>
    <w:p w:rsidR="00D52E8E" w:rsidRPr="00D33BCC" w:rsidRDefault="00D52E8E" w:rsidP="00D52E8E">
      <w:pPr>
        <w:widowControl w:val="0"/>
      </w:pPr>
      <w:r w:rsidRPr="00D33BCC">
        <w:tab/>
      </w:r>
      <w:r w:rsidRPr="00D33BCC">
        <w:tab/>
      </w:r>
      <w:r w:rsidRPr="00D33BCC">
        <w:tab/>
        <w:t>c.</w:t>
      </w:r>
      <w:r w:rsidRPr="00D33BCC">
        <w:tab/>
        <w:t xml:space="preserve">Taken captive by the adversary and herded through </w:t>
      </w:r>
      <w:r w:rsidRPr="00D33BCC">
        <w:tab/>
      </w:r>
      <w:r w:rsidRPr="00D33BCC">
        <w:tab/>
      </w:r>
      <w:r w:rsidRPr="00D33BCC">
        <w:tab/>
      </w:r>
      <w:r w:rsidRPr="00D33BCC">
        <w:tab/>
      </w:r>
      <w:r w:rsidRPr="00D33BCC">
        <w:tab/>
        <w:t xml:space="preserve">the gates like cows. </w:t>
      </w:r>
      <w:r w:rsidRPr="00D33BCC">
        <w:tab/>
      </w:r>
      <w:r w:rsidRPr="00D33BCC">
        <w:tab/>
      </w:r>
      <w:r w:rsidRPr="00D33BCC">
        <w:tab/>
      </w:r>
      <w:r w:rsidRPr="00D33BCC">
        <w:tab/>
      </w:r>
      <w:r w:rsidRPr="00D33BCC">
        <w:tab/>
      </w:r>
      <w:r w:rsidRPr="00D33BCC">
        <w:tab/>
        <w:t>4:2-3</w:t>
      </w:r>
    </w:p>
    <w:p w:rsidR="00D52E8E" w:rsidRPr="00D33BCC" w:rsidRDefault="00D52E8E" w:rsidP="00D52E8E">
      <w:pPr>
        <w:widowControl w:val="0"/>
        <w:ind w:left="2160" w:hanging="720"/>
      </w:pPr>
      <w:r w:rsidRPr="00D33BCC">
        <w:lastRenderedPageBreak/>
        <w:t>2.</w:t>
      </w:r>
      <w:r w:rsidRPr="00D33BCC">
        <w:tab/>
        <w:t xml:space="preserve">The judgment of God is set against the fathers, the high priest of the homes, head of the households.   </w:t>
      </w:r>
      <w:r w:rsidRPr="00D33BCC">
        <w:tab/>
      </w:r>
      <w:r w:rsidRPr="00D33BCC">
        <w:tab/>
      </w:r>
      <w:r w:rsidRPr="00D33BCC">
        <w:tab/>
      </w:r>
      <w:r w:rsidRPr="00D33BCC">
        <w:tab/>
        <w:t>4:4-13</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a.</w:t>
      </w:r>
      <w:r w:rsidRPr="00D33BCC">
        <w:tab/>
        <w:t xml:space="preserve">If you believe lies 2:4, God will help you to believe </w:t>
      </w:r>
      <w:r w:rsidRPr="00D33BCC">
        <w:tab/>
      </w:r>
      <w:r w:rsidRPr="00D33BCC">
        <w:tab/>
      </w:r>
      <w:r w:rsidRPr="00D33BCC">
        <w:tab/>
      </w:r>
      <w:r w:rsidRPr="00D33BCC">
        <w:tab/>
      </w:r>
      <w:r w:rsidRPr="00D33BCC">
        <w:tab/>
      </w:r>
      <w:r w:rsidRPr="00D33BCC">
        <w:tab/>
        <w:t>more and more lies if you refuse the truth.</w:t>
      </w:r>
    </w:p>
    <w:p w:rsidR="00D52E8E" w:rsidRPr="00D33BCC" w:rsidRDefault="00D52E8E" w:rsidP="00D52E8E">
      <w:pPr>
        <w:widowControl w:val="0"/>
      </w:pPr>
      <w:r w:rsidRPr="00D33BCC">
        <w:tab/>
      </w:r>
      <w:r w:rsidRPr="00D33BCC">
        <w:tab/>
      </w:r>
      <w:r w:rsidRPr="00D33BCC">
        <w:tab/>
      </w:r>
      <w:r w:rsidRPr="00D33BCC">
        <w:tab/>
        <w:t>4:4 “Come to Bethel and (sin) transgress.”</w:t>
      </w:r>
    </w:p>
    <w:p w:rsidR="00D52E8E" w:rsidRPr="00D33BCC" w:rsidRDefault="00D52E8E" w:rsidP="00D52E8E">
      <w:pPr>
        <w:widowControl w:val="0"/>
      </w:pPr>
      <w:r w:rsidRPr="00D33BCC">
        <w:tab/>
      </w:r>
      <w:r w:rsidRPr="00D33BCC">
        <w:tab/>
      </w:r>
      <w:r w:rsidRPr="00D33BCC">
        <w:tab/>
      </w:r>
      <w:r w:rsidRPr="00D33BCC">
        <w:tab/>
        <w:t xml:space="preserve">4:4 “Come to </w:t>
      </w:r>
      <w:proofErr w:type="spellStart"/>
      <w:r w:rsidRPr="00D33BCC">
        <w:t>Gilgal</w:t>
      </w:r>
      <w:proofErr w:type="spellEnd"/>
      <w:r w:rsidRPr="00D33BCC">
        <w:t xml:space="preserve"> and multiply (sin) transgression.</w:t>
      </w:r>
    </w:p>
    <w:p w:rsidR="00D52E8E" w:rsidRPr="00D33BCC" w:rsidRDefault="00D52E8E" w:rsidP="00D52E8E">
      <w:pPr>
        <w:widowControl w:val="0"/>
      </w:pPr>
      <w:r w:rsidRPr="00D33BCC">
        <w:tab/>
      </w:r>
      <w:r w:rsidRPr="00D33BCC">
        <w:tab/>
      </w:r>
      <w:r w:rsidRPr="00D33BCC">
        <w:tab/>
      </w:r>
      <w:r w:rsidRPr="00D33BCC">
        <w:tab/>
        <w:t xml:space="preserve">4:4 Bring your sacrifices </w:t>
      </w:r>
      <w:r w:rsidRPr="00D33BCC">
        <w:rPr>
          <w:u w:val="single"/>
        </w:rPr>
        <w:t>every</w:t>
      </w:r>
      <w:r w:rsidRPr="00D33BCC">
        <w:t xml:space="preserve"> morning.</w:t>
      </w:r>
    </w:p>
    <w:p w:rsidR="00D52E8E" w:rsidRPr="00D33BCC" w:rsidRDefault="00D52E8E" w:rsidP="00D52E8E">
      <w:pPr>
        <w:widowControl w:val="0"/>
      </w:pPr>
      <w:r w:rsidRPr="00D33BCC">
        <w:tab/>
      </w:r>
      <w:r w:rsidRPr="00D33BCC">
        <w:tab/>
      </w:r>
      <w:r w:rsidRPr="00D33BCC">
        <w:tab/>
      </w:r>
      <w:r w:rsidRPr="00D33BCC">
        <w:tab/>
        <w:t>4:4 And your tithes</w:t>
      </w:r>
    </w:p>
    <w:p w:rsidR="00D52E8E" w:rsidRPr="00D33BCC" w:rsidRDefault="00D52E8E" w:rsidP="00D52E8E">
      <w:pPr>
        <w:widowControl w:val="0"/>
      </w:pPr>
      <w:r w:rsidRPr="00D33BCC">
        <w:tab/>
      </w:r>
      <w:r w:rsidRPr="00D33BCC">
        <w:tab/>
      </w:r>
      <w:r w:rsidRPr="00D33BCC">
        <w:tab/>
      </w:r>
      <w:r w:rsidRPr="00D33BCC">
        <w:tab/>
        <w:t>4:5 “with leaven” Lev. 2:11; 7:12-14</w:t>
      </w:r>
    </w:p>
    <w:p w:rsidR="00D52E8E" w:rsidRPr="00D33BCC" w:rsidRDefault="00D52E8E" w:rsidP="00D52E8E">
      <w:pPr>
        <w:widowControl w:val="0"/>
      </w:pPr>
      <w:r w:rsidRPr="00D33BCC">
        <w:tab/>
      </w:r>
      <w:r w:rsidRPr="00D33BCC">
        <w:tab/>
      </w:r>
      <w:r w:rsidRPr="00D33BCC">
        <w:tab/>
      </w:r>
      <w:r w:rsidRPr="00D33BCC">
        <w:tab/>
        <w:t>4:5 Proclaim and publish   Matt. 6:2</w:t>
      </w:r>
    </w:p>
    <w:p w:rsidR="00D52E8E" w:rsidRPr="00D33BCC" w:rsidRDefault="00D52E8E" w:rsidP="00D52E8E">
      <w:pPr>
        <w:widowControl w:val="0"/>
      </w:pPr>
      <w:r w:rsidRPr="00D33BCC">
        <w:t>Be like the Pharisees, force worship and announce what you are going to do, brag and boast, be very proud.</w:t>
      </w:r>
    </w:p>
    <w:p w:rsidR="00D52E8E" w:rsidRPr="00D33BCC" w:rsidRDefault="00D52E8E" w:rsidP="00D52E8E">
      <w:pPr>
        <w:widowControl w:val="0"/>
      </w:pPr>
    </w:p>
    <w:p w:rsidR="00D52E8E" w:rsidRPr="00D33BCC" w:rsidRDefault="00D52E8E" w:rsidP="00D52E8E">
      <w:pPr>
        <w:widowControl w:val="0"/>
      </w:pPr>
      <w:r w:rsidRPr="00D33BCC">
        <w:tab/>
        <w:t>God’s true Way -</w:t>
      </w:r>
      <w:r w:rsidRPr="00D33BCC">
        <w:tab/>
      </w:r>
      <w:r w:rsidRPr="00D33BCC">
        <w:tab/>
      </w:r>
      <w:r w:rsidRPr="00D33BCC">
        <w:tab/>
      </w:r>
      <w:r w:rsidRPr="00D33BCC">
        <w:tab/>
      </w:r>
    </w:p>
    <w:p w:rsidR="00D52E8E" w:rsidRPr="00D33BCC" w:rsidRDefault="00D52E8E" w:rsidP="00D52E8E">
      <w:pPr>
        <w:widowControl w:val="0"/>
      </w:pPr>
      <w:r w:rsidRPr="00D33BCC">
        <w:t>(Lev. 28:1) They were to be voluntary not by command - free will offerings</w:t>
      </w:r>
    </w:p>
    <w:p w:rsidR="00D52E8E" w:rsidRPr="00D33BCC" w:rsidRDefault="00D52E8E" w:rsidP="00D52E8E">
      <w:pPr>
        <w:widowControl w:val="0"/>
      </w:pPr>
    </w:p>
    <w:p w:rsidR="00D52E8E" w:rsidRPr="00D33BCC" w:rsidRDefault="00D52E8E" w:rsidP="00D52E8E">
      <w:pPr>
        <w:widowControl w:val="0"/>
      </w:pPr>
      <w:r w:rsidRPr="00D33BCC">
        <w:t>Their lies refer to their Idolatrous practices of the nations which Judah followed.</w:t>
      </w:r>
    </w:p>
    <w:p w:rsidR="00D52E8E" w:rsidRPr="00D33BCC" w:rsidRDefault="00D52E8E" w:rsidP="00D52E8E">
      <w:pPr>
        <w:widowControl w:val="0"/>
      </w:pPr>
      <w:r w:rsidRPr="00D33BCC">
        <w:t>In 2:5 The coming judgment was briefly foretold. He has already warned them in depth many times.</w:t>
      </w:r>
    </w:p>
    <w:p w:rsidR="00D52E8E" w:rsidRPr="00D33BCC" w:rsidRDefault="00D52E8E" w:rsidP="00D52E8E">
      <w:pPr>
        <w:widowControl w:val="0"/>
      </w:pPr>
      <w:r w:rsidRPr="00D33BCC">
        <w:t xml:space="preserve">Ex. 19:1-25 Remember they have been warned. </w:t>
      </w:r>
    </w:p>
    <w:p w:rsidR="00D52E8E" w:rsidRPr="00D33BCC" w:rsidRDefault="00D52E8E" w:rsidP="00D52E8E">
      <w:pPr>
        <w:widowControl w:val="0"/>
      </w:pPr>
      <w:r w:rsidRPr="00D33BCC">
        <w:t xml:space="preserve">(Ex. 32 4)Just months into the wilderness and Israel is having a Golden Calf. </w:t>
      </w:r>
      <w:r w:rsidRPr="00D33BCC">
        <w:tab/>
      </w:r>
      <w:r w:rsidRPr="00D33BCC">
        <w:tab/>
        <w:t>The imaginary god is a real devil.</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b.</w:t>
      </w:r>
      <w:r w:rsidRPr="00D33BCC">
        <w:tab/>
        <w:t>He will chastise also.</w:t>
      </w:r>
    </w:p>
    <w:p w:rsidR="00D52E8E" w:rsidRPr="00D33BCC" w:rsidRDefault="00D52E8E" w:rsidP="00D52E8E">
      <w:pPr>
        <w:widowControl w:val="0"/>
      </w:pPr>
      <w:r w:rsidRPr="00D33BCC">
        <w:tab/>
      </w:r>
      <w:r w:rsidR="002B5A7B">
        <w:tab/>
      </w:r>
      <w:r w:rsidR="002B5A7B">
        <w:tab/>
      </w:r>
      <w:r w:rsidR="002B5A7B">
        <w:tab/>
      </w:r>
      <w:r w:rsidRPr="00D33BCC">
        <w:t>4:6 famine - “yet have ye not returned”</w:t>
      </w:r>
    </w:p>
    <w:p w:rsidR="00D52E8E" w:rsidRPr="00D33BCC" w:rsidRDefault="00D52E8E" w:rsidP="00D52E8E">
      <w:pPr>
        <w:widowControl w:val="0"/>
      </w:pPr>
      <w:r w:rsidRPr="00D33BCC">
        <w:tab/>
      </w:r>
      <w:r w:rsidRPr="00D33BCC">
        <w:tab/>
      </w:r>
      <w:r w:rsidRPr="00D33BCC">
        <w:tab/>
      </w:r>
      <w:r w:rsidRPr="00D33BCC">
        <w:tab/>
        <w:t>4:7-8 draught and division</w:t>
      </w:r>
    </w:p>
    <w:p w:rsidR="00D52E8E" w:rsidRPr="00D33BCC" w:rsidRDefault="00D52E8E" w:rsidP="00D52E8E">
      <w:pPr>
        <w:widowControl w:val="0"/>
      </w:pPr>
      <w:r w:rsidRPr="00D33BCC">
        <w:tab/>
      </w:r>
      <w:r w:rsidRPr="00D33BCC">
        <w:tab/>
      </w:r>
      <w:r w:rsidRPr="00D33BCC">
        <w:tab/>
      </w:r>
      <w:r w:rsidRPr="00D33BCC">
        <w:tab/>
        <w:t>4:9 blight</w:t>
      </w:r>
    </w:p>
    <w:p w:rsidR="00D52E8E" w:rsidRPr="00D33BCC" w:rsidRDefault="00D52E8E" w:rsidP="00D52E8E">
      <w:pPr>
        <w:widowControl w:val="0"/>
      </w:pPr>
      <w:r w:rsidRPr="00D33BCC">
        <w:tab/>
      </w:r>
      <w:r w:rsidRPr="00D33BCC">
        <w:tab/>
      </w:r>
      <w:r w:rsidRPr="00D33BCC">
        <w:tab/>
      </w:r>
      <w:r w:rsidRPr="00D33BCC">
        <w:tab/>
        <w:t>4:10 pestilence</w:t>
      </w:r>
    </w:p>
    <w:p w:rsidR="00D52E8E" w:rsidRPr="00D33BCC" w:rsidRDefault="00D52E8E" w:rsidP="00D52E8E">
      <w:pPr>
        <w:widowControl w:val="0"/>
      </w:pPr>
      <w:r w:rsidRPr="00D33BCC">
        <w:tab/>
      </w:r>
      <w:r w:rsidRPr="00D33BCC">
        <w:tab/>
      </w:r>
      <w:r w:rsidRPr="00D33BCC">
        <w:tab/>
      </w:r>
      <w:r w:rsidRPr="00D33BCC">
        <w:tab/>
        <w:t>4:11 fiery judgment</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c..</w:t>
      </w:r>
      <w:r w:rsidRPr="00D33BCC">
        <w:tab/>
        <w:t>Hear ye this word</w:t>
      </w:r>
      <w:r w:rsidRPr="00D33BCC">
        <w:tab/>
      </w:r>
      <w:r w:rsidRPr="00D33BCC">
        <w:tab/>
      </w:r>
      <w:r w:rsidRPr="00D33BCC">
        <w:tab/>
      </w:r>
      <w:r w:rsidRPr="00D33BCC">
        <w:tab/>
      </w:r>
      <w:r w:rsidRPr="00D33BCC">
        <w:tab/>
        <w:t>5:1-27</w:t>
      </w:r>
    </w:p>
    <w:p w:rsidR="00D52E8E" w:rsidRPr="00D33BCC" w:rsidRDefault="00D52E8E" w:rsidP="00D52E8E">
      <w:pPr>
        <w:widowControl w:val="0"/>
      </w:pPr>
      <w:r w:rsidRPr="00D33BCC">
        <w:tab/>
      </w:r>
      <w:r w:rsidRPr="00D33BCC">
        <w:tab/>
      </w:r>
      <w:r w:rsidRPr="00D33BCC">
        <w:tab/>
        <w:t>A lamentation for the whole family.</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1.</w:t>
      </w:r>
      <w:r w:rsidRPr="00D33BCC">
        <w:tab/>
        <w:t>Israel’s wantonness is judged</w:t>
      </w:r>
    </w:p>
    <w:p w:rsidR="00D52E8E" w:rsidRPr="00D33BCC" w:rsidRDefault="00D52E8E" w:rsidP="00D52E8E">
      <w:pPr>
        <w:widowControl w:val="0"/>
      </w:pPr>
      <w:r w:rsidRPr="00D33BCC">
        <w:tab/>
      </w:r>
      <w:r w:rsidRPr="00D33BCC">
        <w:tab/>
      </w:r>
      <w:r w:rsidRPr="00D33BCC">
        <w:tab/>
      </w:r>
      <w:r w:rsidRPr="00D33BCC">
        <w:tab/>
      </w:r>
      <w:r w:rsidRPr="00D33BCC">
        <w:tab/>
      </w:r>
      <w:r w:rsidRPr="00D33BCC">
        <w:tab/>
        <w:t>5:2 The virgin has fallen</w:t>
      </w:r>
    </w:p>
    <w:p w:rsidR="00D52E8E" w:rsidRPr="00D33BCC" w:rsidRDefault="00D52E8E" w:rsidP="00D52E8E">
      <w:pPr>
        <w:widowControl w:val="0"/>
      </w:pPr>
      <w:r w:rsidRPr="00D33BCC">
        <w:tab/>
      </w:r>
      <w:r w:rsidRPr="00D33BCC">
        <w:tab/>
      </w:r>
      <w:r w:rsidRPr="00D33BCC">
        <w:tab/>
      </w:r>
      <w:r w:rsidRPr="00D33BCC">
        <w:tab/>
      </w:r>
      <w:r w:rsidRPr="00D33BCC">
        <w:tab/>
      </w:r>
      <w:r w:rsidRPr="00D33BCC">
        <w:tab/>
      </w:r>
      <w:r w:rsidRPr="00D33BCC">
        <w:tab/>
        <w:t>The virgin is forsaken</w:t>
      </w:r>
    </w:p>
    <w:p w:rsidR="00D52E8E" w:rsidRPr="00D33BCC" w:rsidRDefault="00D52E8E" w:rsidP="00D52E8E">
      <w:pPr>
        <w:widowControl w:val="0"/>
      </w:pPr>
      <w:r w:rsidRPr="00D33BCC">
        <w:tab/>
      </w:r>
      <w:r w:rsidRPr="00D33BCC">
        <w:tab/>
      </w:r>
      <w:r w:rsidRPr="00D33BCC">
        <w:tab/>
      </w:r>
      <w:r w:rsidRPr="00D33BCC">
        <w:tab/>
      </w:r>
      <w:r w:rsidRPr="00D33BCC">
        <w:tab/>
      </w:r>
      <w:r w:rsidRPr="00D33BCC">
        <w:tab/>
      </w:r>
      <w:r w:rsidRPr="00D33BCC">
        <w:tab/>
      </w:r>
      <w:r w:rsidRPr="00D33BCC">
        <w:tab/>
        <w:t>The virgin is finished</w:t>
      </w:r>
    </w:p>
    <w:p w:rsidR="00D52E8E" w:rsidRPr="00D33BCC" w:rsidRDefault="00D52E8E" w:rsidP="00D52E8E">
      <w:pPr>
        <w:widowControl w:val="0"/>
      </w:pPr>
      <w:r w:rsidRPr="00D33BCC">
        <w:t>1Cor.15:10—</w:t>
      </w:r>
      <w:r w:rsidRPr="00D33BCC">
        <w:rPr>
          <w:i/>
        </w:rPr>
        <w:t xml:space="preserve">But by the grace of God I am what I am: and his grace which was bestowed upon me was not in vain; but I </w:t>
      </w:r>
      <w:proofErr w:type="spellStart"/>
      <w:r w:rsidRPr="00D33BCC">
        <w:rPr>
          <w:i/>
        </w:rPr>
        <w:t>laboured</w:t>
      </w:r>
      <w:proofErr w:type="spellEnd"/>
      <w:r w:rsidRPr="00D33BCC">
        <w:rPr>
          <w:i/>
        </w:rPr>
        <w:t xml:space="preserve"> more abundantly than they all: yet not I, but the grace of God which was with me.</w:t>
      </w:r>
    </w:p>
    <w:p w:rsidR="00D52E8E" w:rsidRPr="00D33BCC" w:rsidRDefault="00D52E8E" w:rsidP="00D52E8E">
      <w:pPr>
        <w:widowControl w:val="0"/>
        <w:rPr>
          <w:i/>
        </w:rPr>
      </w:pPr>
      <w:r w:rsidRPr="00D33BCC">
        <w:t>2Cor. 4:7—</w:t>
      </w:r>
      <w:r w:rsidRPr="00D33BCC">
        <w:rPr>
          <w:i/>
        </w:rPr>
        <w:t>But we have this treasure in earthen vessels, that the excellency of the power may be of God, and not of us.</w:t>
      </w:r>
    </w:p>
    <w:p w:rsidR="00D52E8E" w:rsidRPr="00D33BCC" w:rsidRDefault="00D52E8E" w:rsidP="00D52E8E">
      <w:pPr>
        <w:widowControl w:val="0"/>
        <w:rPr>
          <w:i/>
        </w:rPr>
      </w:pPr>
      <w:r w:rsidRPr="00D33BCC">
        <w:t>2Cor 10:18—</w:t>
      </w:r>
      <w:r w:rsidRPr="00D33BCC">
        <w:rPr>
          <w:i/>
        </w:rPr>
        <w:t xml:space="preserve">For not he that </w:t>
      </w:r>
      <w:proofErr w:type="spellStart"/>
      <w:r w:rsidRPr="00D33BCC">
        <w:rPr>
          <w:i/>
        </w:rPr>
        <w:t>commendeth</w:t>
      </w:r>
      <w:proofErr w:type="spellEnd"/>
      <w:r w:rsidRPr="00D33BCC">
        <w:rPr>
          <w:i/>
        </w:rPr>
        <w:t xml:space="preserve"> himself is approved, but whom the Lord </w:t>
      </w:r>
      <w:proofErr w:type="spellStart"/>
      <w:r w:rsidRPr="00D33BCC">
        <w:rPr>
          <w:i/>
        </w:rPr>
        <w:t>commendeth</w:t>
      </w:r>
      <w:proofErr w:type="spellEnd"/>
      <w:r w:rsidRPr="00D33BCC">
        <w:rPr>
          <w:i/>
        </w:rPr>
        <w:t>.</w:t>
      </w:r>
    </w:p>
    <w:p w:rsidR="00D52E8E" w:rsidRPr="00D33BCC" w:rsidRDefault="00D52E8E" w:rsidP="00D52E8E">
      <w:pPr>
        <w:widowControl w:val="0"/>
      </w:pPr>
      <w:r w:rsidRPr="00D33BCC">
        <w:tab/>
      </w:r>
      <w:r w:rsidRPr="00D33BCC">
        <w:tab/>
      </w:r>
      <w:r w:rsidRPr="00D33BCC">
        <w:tab/>
        <w:t>II Cor. 10:12-18</w:t>
      </w:r>
    </w:p>
    <w:p w:rsidR="00D52E8E" w:rsidRPr="00D33BCC" w:rsidRDefault="00D52E8E" w:rsidP="00D52E8E">
      <w:pPr>
        <w:widowControl w:val="0"/>
      </w:pPr>
      <w:r w:rsidRPr="00D33BCC">
        <w:lastRenderedPageBreak/>
        <w:tab/>
      </w:r>
      <w:r w:rsidRPr="00D33BCC">
        <w:tab/>
        <w:t>2.</w:t>
      </w:r>
      <w:r w:rsidRPr="00D33BCC">
        <w:tab/>
        <w:t xml:space="preserve">God urges the people to seek God in expectation of </w:t>
      </w:r>
    </w:p>
    <w:p w:rsidR="00D52E8E" w:rsidRPr="00D33BCC" w:rsidRDefault="00D52E8E" w:rsidP="00D52E8E">
      <w:pPr>
        <w:widowControl w:val="0"/>
      </w:pPr>
      <w:r w:rsidRPr="00D33BCC">
        <w:tab/>
      </w:r>
      <w:r w:rsidRPr="00D33BCC">
        <w:tab/>
      </w:r>
      <w:r w:rsidRPr="00D33BCC">
        <w:tab/>
        <w:t>finding grace.</w:t>
      </w:r>
    </w:p>
    <w:p w:rsidR="00D52E8E" w:rsidRPr="00D33BCC" w:rsidRDefault="00D52E8E" w:rsidP="00D52E8E">
      <w:pPr>
        <w:widowControl w:val="0"/>
      </w:pPr>
    </w:p>
    <w:p w:rsidR="00D52E8E" w:rsidRPr="00D33BCC" w:rsidRDefault="00D52E8E" w:rsidP="00D52E8E">
      <w:pPr>
        <w:widowControl w:val="0"/>
      </w:pPr>
      <w:r w:rsidRPr="00D33BCC">
        <w:t>John Bradford on seeing some criminals taken to execution said,</w:t>
      </w:r>
    </w:p>
    <w:p w:rsidR="00D52E8E" w:rsidRPr="00D33BCC" w:rsidRDefault="00D52E8E" w:rsidP="00D52E8E">
      <w:pPr>
        <w:widowControl w:val="0"/>
      </w:pPr>
      <w:r w:rsidRPr="00D33BCC">
        <w:tab/>
        <w:t>“But for the grace of God, there goes John Bradford.”</w:t>
      </w:r>
    </w:p>
    <w:p w:rsidR="00D52E8E" w:rsidRPr="00D33BCC" w:rsidRDefault="00D52E8E" w:rsidP="00D52E8E">
      <w:pPr>
        <w:widowControl w:val="0"/>
      </w:pPr>
      <w:r w:rsidRPr="00D33BCC">
        <w:tab/>
      </w:r>
      <w:r w:rsidRPr="00D33BCC">
        <w:tab/>
        <w:t>But for the grace of God, there goes _______________</w:t>
      </w:r>
      <w:r w:rsidRPr="00D33BCC">
        <w:rPr>
          <w:u w:val="single"/>
        </w:rPr>
        <w:t xml:space="preserve">_                          </w:t>
      </w:r>
      <w:r w:rsidRPr="00D33BCC">
        <w:t xml:space="preserve"> .</w:t>
      </w:r>
    </w:p>
    <w:p w:rsidR="00D52E8E" w:rsidRPr="00D33BCC" w:rsidRDefault="00D52E8E" w:rsidP="00D52E8E">
      <w:pPr>
        <w:widowControl w:val="0"/>
      </w:pPr>
      <w:r w:rsidRPr="00D33BCC">
        <w:tab/>
      </w:r>
      <w:r w:rsidRPr="00D33BCC">
        <w:tab/>
      </w:r>
      <w:r w:rsidRPr="00D33BCC">
        <w:tab/>
      </w:r>
      <w:r w:rsidRPr="00D33BCC">
        <w:tab/>
      </w:r>
      <w:r w:rsidRPr="00D33BCC">
        <w:tab/>
      </w:r>
      <w:r w:rsidRPr="00D33BCC">
        <w:tab/>
      </w:r>
      <w:r w:rsidRPr="00D33BCC">
        <w:tab/>
      </w:r>
      <w:r w:rsidRPr="00D33BCC">
        <w:tab/>
      </w:r>
      <w:r w:rsidRPr="00D33BCC">
        <w:tab/>
        <w:t>(Your Name)</w:t>
      </w:r>
    </w:p>
    <w:p w:rsidR="00D52E8E" w:rsidRPr="00D33BCC" w:rsidRDefault="00D52E8E" w:rsidP="00D52E8E">
      <w:pPr>
        <w:widowControl w:val="0"/>
      </w:pPr>
      <w:r w:rsidRPr="00D33BCC">
        <w:t xml:space="preserve">When John Bradford was taken to the stake (like those that he saw executed before), He said that God was not withdrawing His grace, but adding grace that he would be able to bear it.  </w:t>
      </w:r>
    </w:p>
    <w:p w:rsidR="00D52E8E" w:rsidRPr="00D33BCC" w:rsidRDefault="00D52E8E" w:rsidP="00D52E8E">
      <w:pPr>
        <w:widowControl w:val="0"/>
      </w:pPr>
    </w:p>
    <w:p w:rsidR="00D52E8E" w:rsidRPr="00D33BCC" w:rsidRDefault="00D52E8E" w:rsidP="00D52E8E">
      <w:pPr>
        <w:widowControl w:val="0"/>
        <w:rPr>
          <w:i/>
        </w:rPr>
      </w:pPr>
      <w:r w:rsidRPr="00D33BCC">
        <w:t>1Cor. 10:13—</w:t>
      </w:r>
      <w:r w:rsidRPr="00D33BCC">
        <w:rPr>
          <w:i/>
        </w:rPr>
        <w:t xml:space="preserve">There hath no temptation taken you but such as is common to man: but God is faithful, who will not suffer you to be tempted above that ye are able; but will with the temptation also make a way to escape, that ye may be able to bear it. </w:t>
      </w:r>
    </w:p>
    <w:p w:rsidR="00D52E8E" w:rsidRPr="00D33BCC" w:rsidRDefault="00D52E8E" w:rsidP="00D52E8E">
      <w:pPr>
        <w:widowControl w:val="0"/>
        <w:rPr>
          <w:i/>
        </w:rPr>
      </w:pPr>
    </w:p>
    <w:p w:rsidR="00D52E8E" w:rsidRPr="00D33BCC" w:rsidRDefault="00D52E8E" w:rsidP="00D52E8E">
      <w:pPr>
        <w:widowControl w:val="0"/>
      </w:pPr>
      <w:r w:rsidRPr="00D33BCC">
        <w:tab/>
      </w:r>
      <w:r w:rsidRPr="00D33BCC">
        <w:tab/>
      </w:r>
      <w:r w:rsidRPr="00D33BCC">
        <w:tab/>
        <w:t>Amos 5:4 Seek ye me and ye shall live</w:t>
      </w:r>
    </w:p>
    <w:p w:rsidR="00D52E8E" w:rsidRPr="00D33BCC" w:rsidRDefault="00D52E8E" w:rsidP="00D52E8E">
      <w:pPr>
        <w:widowControl w:val="0"/>
      </w:pPr>
      <w:r w:rsidRPr="00D33BCC">
        <w:tab/>
      </w:r>
      <w:r w:rsidRPr="00D33BCC">
        <w:tab/>
      </w:r>
      <w:r w:rsidRPr="00D33BCC">
        <w:tab/>
        <w:t>5:5 Seek not Bethel</w:t>
      </w:r>
    </w:p>
    <w:p w:rsidR="00D52E8E" w:rsidRPr="00D33BCC" w:rsidRDefault="00D52E8E" w:rsidP="00D52E8E">
      <w:pPr>
        <w:widowControl w:val="0"/>
      </w:pPr>
      <w:r w:rsidRPr="00D33BCC">
        <w:tab/>
      </w:r>
      <w:r w:rsidRPr="00D33BCC">
        <w:tab/>
      </w:r>
      <w:r w:rsidRPr="00D33BCC">
        <w:tab/>
        <w:t>5:6 Seek the Lord</w:t>
      </w:r>
    </w:p>
    <w:p w:rsidR="00D52E8E" w:rsidRPr="00D33BCC" w:rsidRDefault="00D52E8E" w:rsidP="00D52E8E">
      <w:pPr>
        <w:widowControl w:val="0"/>
      </w:pPr>
      <w:r w:rsidRPr="00D33BCC">
        <w:tab/>
      </w:r>
      <w:r w:rsidRPr="00D33BCC">
        <w:tab/>
      </w:r>
      <w:r w:rsidRPr="00D33BCC">
        <w:tab/>
        <w:t>5:8 Seek Him</w:t>
      </w:r>
    </w:p>
    <w:p w:rsidR="00D52E8E" w:rsidRPr="00D33BCC" w:rsidRDefault="00D52E8E" w:rsidP="00D52E8E">
      <w:pPr>
        <w:widowControl w:val="0"/>
      </w:pPr>
      <w:r w:rsidRPr="00D33BCC">
        <w:tab/>
      </w:r>
      <w:r w:rsidRPr="00D33BCC">
        <w:tab/>
      </w:r>
      <w:r w:rsidRPr="00D33BCC">
        <w:tab/>
        <w:t>5:14 Seek good and not evil</w:t>
      </w:r>
    </w:p>
    <w:p w:rsidR="00D52E8E" w:rsidRPr="00D33BCC" w:rsidRDefault="00D52E8E" w:rsidP="00D52E8E">
      <w:pPr>
        <w:widowControl w:val="0"/>
      </w:pPr>
      <w:r w:rsidRPr="00D33BCC">
        <w:tab/>
      </w:r>
      <w:r w:rsidRPr="00D33BCC">
        <w:tab/>
      </w:r>
      <w:r w:rsidRPr="00D33BCC">
        <w:tab/>
        <w:t xml:space="preserve">5:8 God offers an incentive to seek an omnipotent God </w:t>
      </w:r>
      <w:r w:rsidRPr="00D33BCC">
        <w:tab/>
      </w:r>
      <w:r w:rsidRPr="00D33BCC">
        <w:tab/>
      </w:r>
      <w:r w:rsidRPr="00D33BCC">
        <w:tab/>
      </w:r>
      <w:r w:rsidRPr="00D33BCC">
        <w:tab/>
      </w:r>
      <w:r w:rsidRPr="00D33BCC">
        <w:tab/>
      </w:r>
      <w:r w:rsidRPr="00D33BCC">
        <w:tab/>
        <w:t>instead of impotent idols.</w:t>
      </w:r>
    </w:p>
    <w:p w:rsidR="00D52E8E" w:rsidRPr="00D33BCC" w:rsidRDefault="00D52E8E" w:rsidP="00D52E8E">
      <w:pPr>
        <w:widowControl w:val="0"/>
      </w:pPr>
      <w:r w:rsidRPr="00D33BCC">
        <w:tab/>
      </w:r>
      <w:r w:rsidRPr="00D33BCC">
        <w:tab/>
      </w:r>
      <w:r w:rsidRPr="00D33BCC">
        <w:tab/>
        <w:t>5:21-27 The Father seeks true worshippers</w:t>
      </w:r>
    </w:p>
    <w:p w:rsidR="00D52E8E" w:rsidRPr="00D33BCC" w:rsidRDefault="00D52E8E" w:rsidP="00D52E8E">
      <w:pPr>
        <w:widowControl w:val="0"/>
      </w:pPr>
      <w:r w:rsidRPr="00D33BCC">
        <w:tab/>
      </w:r>
      <w:r w:rsidRPr="00D33BCC">
        <w:tab/>
      </w:r>
      <w:r w:rsidRPr="00D33BCC">
        <w:tab/>
        <w:t>5:16-6:14 The Assyrian captivity is announced</w:t>
      </w:r>
    </w:p>
    <w:p w:rsidR="00D52E8E" w:rsidRPr="00D33BCC" w:rsidRDefault="00D52E8E" w:rsidP="00D52E8E">
      <w:pPr>
        <w:widowControl w:val="0"/>
      </w:pPr>
    </w:p>
    <w:p w:rsidR="00D52E8E" w:rsidRPr="00D33BCC" w:rsidRDefault="00D52E8E" w:rsidP="00D52E8E">
      <w:pPr>
        <w:widowControl w:val="0"/>
      </w:pPr>
      <w:r w:rsidRPr="00D33BCC">
        <w:tab/>
      </w:r>
      <w:r w:rsidRPr="00D33BCC">
        <w:tab/>
        <w:t>3.</w:t>
      </w:r>
      <w:r w:rsidRPr="00D33BCC">
        <w:tab/>
        <w:t xml:space="preserve">The small remnant </w:t>
      </w:r>
      <w:r w:rsidRPr="00D33BCC">
        <w:tab/>
      </w:r>
      <w:r w:rsidRPr="00D33BCC">
        <w:tab/>
      </w:r>
      <w:r w:rsidRPr="00D33BCC">
        <w:tab/>
      </w:r>
      <w:r w:rsidRPr="00D33BCC">
        <w:tab/>
      </w:r>
      <w:r w:rsidRPr="00D33BCC">
        <w:tab/>
      </w:r>
      <w:r w:rsidRPr="00D33BCC">
        <w:tab/>
        <w:t>5:3</w:t>
      </w:r>
    </w:p>
    <w:p w:rsidR="00D52E8E" w:rsidRPr="00D33BCC" w:rsidRDefault="00D52E8E" w:rsidP="00D52E8E">
      <w:pPr>
        <w:widowControl w:val="0"/>
      </w:pPr>
    </w:p>
    <w:p w:rsidR="00D52E8E" w:rsidRPr="00D33BCC" w:rsidRDefault="00D52E8E" w:rsidP="00D52E8E">
      <w:pPr>
        <w:widowControl w:val="0"/>
      </w:pPr>
      <w:r w:rsidRPr="00D33BCC">
        <w:tab/>
      </w:r>
      <w:r w:rsidRPr="00D33BCC">
        <w:tab/>
        <w:t>4.</w:t>
      </w:r>
      <w:r w:rsidRPr="00D33BCC">
        <w:tab/>
        <w:t>The two woes</w:t>
      </w:r>
    </w:p>
    <w:p w:rsidR="00D52E8E" w:rsidRPr="00D33BCC" w:rsidRDefault="00D52E8E" w:rsidP="00D52E8E">
      <w:pPr>
        <w:widowControl w:val="0"/>
      </w:pPr>
      <w:r w:rsidRPr="00D33BCC">
        <w:tab/>
      </w:r>
      <w:r w:rsidRPr="00D33BCC">
        <w:tab/>
      </w:r>
      <w:r w:rsidRPr="00D33BCC">
        <w:tab/>
        <w:t>a.</w:t>
      </w:r>
      <w:r w:rsidRPr="00D33BCC">
        <w:tab/>
        <w:t>5:18 No true seeking for God</w:t>
      </w:r>
    </w:p>
    <w:p w:rsidR="00D52E8E" w:rsidRPr="00D33BCC" w:rsidRDefault="00D52E8E" w:rsidP="00D52E8E">
      <w:pPr>
        <w:widowControl w:val="0"/>
      </w:pPr>
      <w:r w:rsidRPr="00D33BCC">
        <w:tab/>
      </w:r>
      <w:r w:rsidRPr="00D33BCC">
        <w:tab/>
      </w:r>
      <w:r w:rsidRPr="00D33BCC">
        <w:tab/>
      </w:r>
      <w:r w:rsidRPr="00D33BCC">
        <w:tab/>
      </w:r>
      <w:r w:rsidRPr="00D33BCC">
        <w:tab/>
        <w:t>No deliverance 5:19</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(1)</w:t>
      </w:r>
      <w:r w:rsidRPr="00D33BCC">
        <w:tab/>
        <w:t>The lion here (a narrow escape)</w:t>
      </w:r>
    </w:p>
    <w:p w:rsidR="00D52E8E" w:rsidRPr="00D33BCC" w:rsidRDefault="00D52E8E" w:rsidP="00D52E8E">
      <w:pPr>
        <w:widowControl w:val="0"/>
      </w:pPr>
      <w:r w:rsidRPr="00D33BCC">
        <w:tab/>
      </w:r>
      <w:r w:rsidRPr="00D33BCC">
        <w:tab/>
      </w:r>
      <w:r w:rsidRPr="00D33BCC">
        <w:tab/>
      </w:r>
      <w:r w:rsidRPr="00D33BCC">
        <w:tab/>
        <w:t>(2)</w:t>
      </w:r>
      <w:r w:rsidRPr="00D33BCC">
        <w:tab/>
        <w:t>The bear there (no grace)</w:t>
      </w:r>
    </w:p>
    <w:p w:rsidR="00D52E8E" w:rsidRPr="00D33BCC" w:rsidRDefault="00D52E8E" w:rsidP="00D52E8E">
      <w:pPr>
        <w:widowControl w:val="0"/>
      </w:pPr>
      <w:r w:rsidRPr="00D33BCC">
        <w:tab/>
      </w:r>
      <w:r w:rsidRPr="00D33BCC">
        <w:tab/>
      </w:r>
      <w:r w:rsidRPr="00D33BCC">
        <w:tab/>
      </w:r>
      <w:r w:rsidRPr="00D33BCC">
        <w:tab/>
        <w:t>(3)</w:t>
      </w:r>
      <w:r w:rsidRPr="00D33BCC">
        <w:tab/>
        <w:t>“the serpent bit him”</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b.</w:t>
      </w:r>
      <w:r w:rsidRPr="00D33BCC">
        <w:tab/>
        <w:t>6:1-14 NO FEAR of judgment</w:t>
      </w:r>
    </w:p>
    <w:p w:rsidR="00D52E8E" w:rsidRPr="00D33BCC" w:rsidRDefault="00D52E8E" w:rsidP="00D52E8E">
      <w:pPr>
        <w:widowControl w:val="0"/>
      </w:pPr>
    </w:p>
    <w:p w:rsidR="00D52E8E" w:rsidRPr="00D33BCC" w:rsidRDefault="00D52E8E" w:rsidP="00D52E8E">
      <w:pPr>
        <w:widowControl w:val="0"/>
      </w:pPr>
      <w:r w:rsidRPr="00D33BCC">
        <w:t>IV.</w:t>
      </w:r>
      <w:r w:rsidRPr="00D33BCC">
        <w:tab/>
        <w:t>The Five Visions</w:t>
      </w:r>
      <w:r w:rsidRPr="00D33BCC">
        <w:tab/>
      </w:r>
      <w:r w:rsidRPr="00D33BCC">
        <w:tab/>
      </w:r>
      <w:r w:rsidRPr="00D33BCC">
        <w:tab/>
      </w:r>
      <w:r w:rsidRPr="00D33BCC">
        <w:tab/>
      </w:r>
      <w:r w:rsidRPr="00D33BCC">
        <w:tab/>
      </w:r>
      <w:r w:rsidRPr="00D33BCC">
        <w:tab/>
      </w:r>
      <w:r w:rsidRPr="00D33BCC">
        <w:tab/>
      </w:r>
      <w:r w:rsidRPr="00D33BCC">
        <w:tab/>
        <w:t>7-9</w:t>
      </w:r>
      <w:r w:rsidRPr="00D33BCC">
        <w:tab/>
      </w:r>
    </w:p>
    <w:p w:rsidR="00D52E8E" w:rsidRPr="00D33BCC" w:rsidRDefault="00D52E8E" w:rsidP="00D52E8E">
      <w:pPr>
        <w:widowControl w:val="0"/>
      </w:pPr>
      <w:r w:rsidRPr="00D33BCC">
        <w:tab/>
        <w:t>1.</w:t>
      </w:r>
      <w:r w:rsidRPr="00D33BCC">
        <w:tab/>
        <w:t>7:1-3 The grasshoppers - Mercy sought through intercession</w:t>
      </w:r>
    </w:p>
    <w:p w:rsidR="00D52E8E" w:rsidRPr="00D33BCC" w:rsidRDefault="00D52E8E" w:rsidP="00D52E8E">
      <w:pPr>
        <w:widowControl w:val="0"/>
      </w:pPr>
      <w:r w:rsidRPr="00D33BCC">
        <w:tab/>
        <w:t>2.</w:t>
      </w:r>
      <w:r w:rsidRPr="00D33BCC">
        <w:tab/>
        <w:t>7:4-6 The fire - Mercy sought through intercession</w:t>
      </w:r>
    </w:p>
    <w:p w:rsidR="00D52E8E" w:rsidRPr="00D33BCC" w:rsidRDefault="00D52E8E" w:rsidP="00D52E8E">
      <w:pPr>
        <w:widowControl w:val="0"/>
      </w:pPr>
      <w:r w:rsidRPr="00D33BCC">
        <w:tab/>
        <w:t>3.</w:t>
      </w:r>
      <w:r w:rsidRPr="00D33BCC">
        <w:tab/>
        <w:t>7:7-9 The plumb line as a line of judgment</w:t>
      </w:r>
    </w:p>
    <w:p w:rsidR="00D52E8E" w:rsidRPr="00D33BCC" w:rsidRDefault="00D52E8E" w:rsidP="00D52E8E">
      <w:pPr>
        <w:widowControl w:val="0"/>
      </w:pPr>
      <w:r w:rsidRPr="00D33BCC">
        <w:t>Isa. 28:17 The line is God’s judgment - The plummet is God’s righteousness</w:t>
      </w:r>
    </w:p>
    <w:p w:rsidR="00D52E8E" w:rsidRPr="00D33BCC" w:rsidRDefault="00D52E8E" w:rsidP="00D52E8E">
      <w:pPr>
        <w:widowControl w:val="0"/>
      </w:pPr>
      <w:r w:rsidRPr="00D33BCC">
        <w:tab/>
        <w:t>4.</w:t>
      </w:r>
      <w:r w:rsidRPr="00D33BCC">
        <w:tab/>
        <w:t>8:1-3 The basket of summer fruit</w:t>
      </w:r>
    </w:p>
    <w:p w:rsidR="00D52E8E" w:rsidRPr="00D33BCC" w:rsidRDefault="00D52E8E" w:rsidP="00D52E8E">
      <w:pPr>
        <w:widowControl w:val="0"/>
      </w:pPr>
      <w:r w:rsidRPr="00D33BCC">
        <w:tab/>
      </w:r>
      <w:r w:rsidRPr="00D33BCC">
        <w:tab/>
        <w:t>The end is come - Israel is spoiled</w:t>
      </w:r>
    </w:p>
    <w:p w:rsidR="00D52E8E" w:rsidRPr="00D33BCC" w:rsidRDefault="00D52E8E" w:rsidP="00D52E8E">
      <w:pPr>
        <w:widowControl w:val="0"/>
      </w:pPr>
      <w:r w:rsidRPr="00D33BCC">
        <w:tab/>
      </w:r>
      <w:r w:rsidRPr="00D33BCC">
        <w:tab/>
        <w:t>8:11-12 They shall seek the word and shall not find it</w:t>
      </w:r>
    </w:p>
    <w:p w:rsidR="00D52E8E" w:rsidRPr="00D33BCC" w:rsidRDefault="00D52E8E" w:rsidP="00D52E8E">
      <w:pPr>
        <w:widowControl w:val="0"/>
      </w:pPr>
      <w:r w:rsidRPr="00D33BCC">
        <w:tab/>
        <w:t>5.</w:t>
      </w:r>
      <w:r w:rsidRPr="00D33BCC">
        <w:tab/>
        <w:t xml:space="preserve">9:1-10 I saw the Lord standing upon the Altar      </w:t>
      </w:r>
    </w:p>
    <w:p w:rsidR="00D52E8E" w:rsidRPr="00D33BCC" w:rsidRDefault="00D52E8E" w:rsidP="00D52E8E">
      <w:pPr>
        <w:widowControl w:val="0"/>
      </w:pPr>
      <w:r w:rsidRPr="00D33BCC">
        <w:lastRenderedPageBreak/>
        <w:tab/>
      </w:r>
      <w:r w:rsidRPr="00D33BCC">
        <w:tab/>
        <w:t>Amos 3:14</w:t>
      </w:r>
      <w:r w:rsidRPr="00D33BCC">
        <w:tab/>
        <w:t>The Horns of the Altar of Bethel are coming down</w:t>
      </w:r>
    </w:p>
    <w:p w:rsidR="00D52E8E" w:rsidRPr="00D33BCC" w:rsidRDefault="00D52E8E" w:rsidP="00D52E8E">
      <w:pPr>
        <w:widowControl w:val="0"/>
      </w:pPr>
    </w:p>
    <w:p w:rsidR="00D52E8E" w:rsidRPr="00D33BCC" w:rsidRDefault="00D52E8E" w:rsidP="00D52E8E">
      <w:pPr>
        <w:widowControl w:val="0"/>
      </w:pPr>
      <w:r w:rsidRPr="00D33BCC">
        <w:t>V.</w:t>
      </w:r>
      <w:r w:rsidRPr="00D33BCC">
        <w:tab/>
        <w:t>Restoration of all Israel</w:t>
      </w:r>
      <w:r w:rsidRPr="00D33BCC">
        <w:tab/>
      </w:r>
      <w:r w:rsidRPr="00D33BCC">
        <w:tab/>
      </w:r>
      <w:r w:rsidRPr="00D33BCC">
        <w:tab/>
      </w:r>
      <w:r w:rsidRPr="00D33BCC">
        <w:tab/>
        <w:t>Amos 9:11-15; Acts 15:13-17</w:t>
      </w:r>
    </w:p>
    <w:p w:rsidR="00D52E8E" w:rsidRPr="00D33BCC" w:rsidRDefault="00D52E8E" w:rsidP="00D52E8E">
      <w:pPr>
        <w:widowControl w:val="0"/>
      </w:pPr>
    </w:p>
    <w:p w:rsidR="00D52E8E" w:rsidRPr="00D33BCC" w:rsidRDefault="00D52E8E" w:rsidP="00D52E8E">
      <w:pPr>
        <w:widowControl w:val="0"/>
      </w:pPr>
      <w:r w:rsidRPr="00D33BCC">
        <w:tab/>
        <w:t>Following the execution of Jacob’s trouble.</w:t>
      </w:r>
    </w:p>
    <w:p w:rsidR="00D52E8E" w:rsidRPr="00D33BCC" w:rsidRDefault="00D52E8E" w:rsidP="00D52E8E">
      <w:pPr>
        <w:widowControl w:val="0"/>
      </w:pPr>
      <w:r w:rsidRPr="00D33BCC">
        <w:tab/>
        <w:t>Jer. 30:4-9</w:t>
      </w:r>
    </w:p>
    <w:p w:rsidR="00D52E8E" w:rsidRPr="00D33BCC" w:rsidRDefault="00D52E8E" w:rsidP="00D52E8E">
      <w:pPr>
        <w:widowControl w:val="0"/>
      </w:pPr>
      <w:r w:rsidRPr="00D33BCC">
        <w:t>Amos 9:11—In that day will I raise up the tabernacle of David that is fallen, and close up the breaches thereof; and I will raise up his ruins, and I will build it as in the days of old:</w:t>
      </w:r>
    </w:p>
    <w:p w:rsidR="00D52E8E" w:rsidRPr="00D33BCC" w:rsidRDefault="00D52E8E" w:rsidP="00D52E8E">
      <w:pPr>
        <w:widowControl w:val="0"/>
      </w:pPr>
    </w:p>
    <w:p w:rsidR="00D52E8E" w:rsidRPr="00D33BCC" w:rsidRDefault="00D52E8E" w:rsidP="00393A13">
      <w:pPr>
        <w:widowControl w:val="0"/>
        <w:numPr>
          <w:ilvl w:val="0"/>
          <w:numId w:val="11"/>
        </w:numPr>
      </w:pPr>
      <w:r w:rsidRPr="00D33BCC">
        <w:t>A Messianic Promise</w:t>
      </w:r>
      <w:r w:rsidRPr="00D33BCC">
        <w:tab/>
      </w:r>
      <w:r w:rsidRPr="00D33BCC">
        <w:tab/>
      </w:r>
      <w:r w:rsidRPr="00D33BCC">
        <w:tab/>
      </w:r>
      <w:r w:rsidRPr="00D33BCC">
        <w:tab/>
      </w:r>
      <w:r w:rsidRPr="00D33BCC">
        <w:tab/>
        <w:t xml:space="preserve">     Luke 1:31-33</w:t>
      </w:r>
    </w:p>
    <w:p w:rsidR="00D52E8E" w:rsidRPr="00D33BCC" w:rsidRDefault="00D52E8E" w:rsidP="00D52E8E">
      <w:pPr>
        <w:widowControl w:val="0"/>
      </w:pPr>
      <w:r w:rsidRPr="00D33BCC">
        <w:tab/>
        <w:t>Fulfilled in the Lord Jesus Christ</w:t>
      </w:r>
    </w:p>
    <w:p w:rsidR="00D52E8E" w:rsidRPr="00D33BCC" w:rsidRDefault="00D52E8E" w:rsidP="00393A13">
      <w:pPr>
        <w:widowControl w:val="0"/>
        <w:numPr>
          <w:ilvl w:val="0"/>
          <w:numId w:val="11"/>
        </w:numPr>
      </w:pPr>
      <w:r w:rsidRPr="00D33BCC">
        <w:t>The Davidic Covenant</w:t>
      </w:r>
      <w:r w:rsidRPr="00D33BCC">
        <w:tab/>
      </w:r>
      <w:r w:rsidRPr="00D33BCC">
        <w:tab/>
      </w:r>
      <w:r w:rsidRPr="00D33BCC">
        <w:tab/>
      </w:r>
      <w:r w:rsidRPr="00D33BCC">
        <w:tab/>
        <w:t xml:space="preserve">     II Sam. 7:12-17</w:t>
      </w:r>
    </w:p>
    <w:p w:rsidR="00D52E8E" w:rsidRPr="00D33BCC" w:rsidRDefault="00D52E8E" w:rsidP="00D52E8E">
      <w:pPr>
        <w:widowControl w:val="0"/>
      </w:pPr>
      <w:r w:rsidRPr="00D33BCC">
        <w:tab/>
      </w:r>
      <w:r w:rsidRPr="00D33BCC">
        <w:tab/>
        <w:t>An eternal throne</w:t>
      </w:r>
    </w:p>
    <w:p w:rsidR="00D52E8E" w:rsidRPr="00D33BCC" w:rsidRDefault="00D52E8E" w:rsidP="00D52E8E">
      <w:pPr>
        <w:widowControl w:val="0"/>
      </w:pPr>
    </w:p>
    <w:p w:rsidR="00D52E8E" w:rsidRPr="00D33BCC" w:rsidRDefault="00D52E8E" w:rsidP="00D52E8E">
      <w:pPr>
        <w:widowControl w:val="0"/>
      </w:pPr>
      <w:r w:rsidRPr="00D33BCC">
        <w:t>Amos 9:15—</w:t>
      </w:r>
      <w:r w:rsidRPr="00D33BCC">
        <w:rPr>
          <w:i/>
        </w:rPr>
        <w:t xml:space="preserve">And I will plant them upon their land, and they shall no more be pulled up out of their land which I have given them, </w:t>
      </w:r>
      <w:proofErr w:type="spellStart"/>
      <w:r w:rsidRPr="00D33BCC">
        <w:rPr>
          <w:i/>
        </w:rPr>
        <w:t>saith</w:t>
      </w:r>
      <w:proofErr w:type="spellEnd"/>
      <w:r w:rsidRPr="00D33BCC">
        <w:rPr>
          <w:i/>
        </w:rPr>
        <w:t xml:space="preserve"> the LORD thy God.</w:t>
      </w:r>
      <w:r w:rsidRPr="00D33BCC">
        <w:t xml:space="preserve"> </w:t>
      </w:r>
    </w:p>
    <w:p w:rsidR="00D52E8E" w:rsidRPr="00D33BCC" w:rsidRDefault="00D52E8E" w:rsidP="00393A13">
      <w:pPr>
        <w:widowControl w:val="0"/>
        <w:numPr>
          <w:ilvl w:val="0"/>
          <w:numId w:val="11"/>
        </w:numPr>
      </w:pPr>
      <w:r w:rsidRPr="00D33BCC">
        <w:t>Abrahamic Covenant</w:t>
      </w:r>
      <w:r w:rsidRPr="00D33BCC">
        <w:tab/>
      </w:r>
      <w:r w:rsidRPr="00D33BCC">
        <w:tab/>
      </w:r>
      <w:r w:rsidRPr="00D33BCC">
        <w:tab/>
      </w:r>
      <w:r w:rsidRPr="00D33BCC">
        <w:tab/>
      </w:r>
      <w:r w:rsidRPr="00D33BCC">
        <w:tab/>
      </w:r>
      <w:r w:rsidRPr="00D33BCC">
        <w:tab/>
        <w:t>Gen. 15:18</w:t>
      </w:r>
    </w:p>
    <w:p w:rsidR="00D52E8E" w:rsidRPr="00D33BCC" w:rsidRDefault="00D52E8E" w:rsidP="00D52E8E">
      <w:pPr>
        <w:widowControl w:val="0"/>
      </w:pPr>
    </w:p>
    <w:p w:rsidR="00D52E8E" w:rsidRPr="00D33BCC" w:rsidRDefault="00D52E8E" w:rsidP="00D52E8E">
      <w:pPr>
        <w:widowControl w:val="0"/>
      </w:pPr>
      <w:r w:rsidRPr="00D33BCC">
        <w:t>VI.</w:t>
      </w:r>
      <w:r w:rsidRPr="00D33BCC">
        <w:tab/>
        <w:t>Messages In Amos</w:t>
      </w:r>
    </w:p>
    <w:p w:rsidR="00D52E8E" w:rsidRPr="00D33BCC" w:rsidRDefault="00D52E8E" w:rsidP="00D52E8E">
      <w:pPr>
        <w:widowControl w:val="0"/>
      </w:pPr>
      <w:r w:rsidRPr="00D33BCC">
        <w:tab/>
        <w:t>4:12 Preparing for judgment</w:t>
      </w:r>
    </w:p>
    <w:p w:rsidR="00D52E8E" w:rsidRPr="00D33BCC" w:rsidRDefault="00D52E8E" w:rsidP="00D52E8E">
      <w:pPr>
        <w:widowControl w:val="0"/>
      </w:pPr>
      <w:r w:rsidRPr="00D33BCC">
        <w:tab/>
        <w:t>5:1-3 Amos’ song</w:t>
      </w:r>
    </w:p>
    <w:p w:rsidR="00D52E8E" w:rsidRPr="00D33BCC" w:rsidRDefault="00D52E8E" w:rsidP="00D52E8E">
      <w:pPr>
        <w:widowControl w:val="0"/>
        <w:ind w:firstLine="720"/>
      </w:pPr>
      <w:r w:rsidRPr="00D33BCC">
        <w:t>6:1-6, 12:14 Selfishness</w:t>
      </w:r>
    </w:p>
    <w:p w:rsidR="00D52E8E" w:rsidRPr="00D33BCC" w:rsidRDefault="00D52E8E" w:rsidP="00D52E8E">
      <w:pPr>
        <w:widowControl w:val="0"/>
      </w:pPr>
      <w:r w:rsidRPr="00D33BCC">
        <w:tab/>
        <w:t>7:7 Divine Inspection</w:t>
      </w:r>
    </w:p>
    <w:p w:rsidR="00D52E8E" w:rsidRPr="00D33BCC" w:rsidRDefault="00D52E8E" w:rsidP="00D52E8E">
      <w:pPr>
        <w:widowControl w:val="0"/>
      </w:pPr>
      <w:r w:rsidRPr="00D33BCC">
        <w:tab/>
        <w:t>8:8 The overflowing flood</w:t>
      </w:r>
    </w:p>
    <w:p w:rsidR="00D52E8E" w:rsidRPr="00D33BCC" w:rsidRDefault="00D52E8E" w:rsidP="00D52E8E">
      <w:pPr>
        <w:widowControl w:val="0"/>
      </w:pPr>
      <w:r w:rsidRPr="00D33BCC">
        <w:tab/>
        <w:t>8:9 The sun went down at noon</w:t>
      </w:r>
    </w:p>
    <w:p w:rsidR="00D52E8E" w:rsidRPr="00D33BCC" w:rsidRDefault="00D52E8E" w:rsidP="00D52E8E">
      <w:pPr>
        <w:widowControl w:val="0"/>
      </w:pPr>
      <w:r w:rsidRPr="00D33BCC">
        <w:tab/>
        <w:t>8:9 Forsaken about the ninth hour of the day of visitation</w:t>
      </w:r>
    </w:p>
    <w:p w:rsidR="00D52E8E" w:rsidRPr="00D33BCC" w:rsidRDefault="00D52E8E" w:rsidP="00D52E8E">
      <w:pPr>
        <w:widowControl w:val="0"/>
      </w:pPr>
      <w:r w:rsidRPr="00D33BCC">
        <w:tab/>
        <w:t>8:10 As a bitter day</w:t>
      </w:r>
    </w:p>
    <w:p w:rsidR="00D52E8E" w:rsidRPr="00D33BCC" w:rsidRDefault="00D52E8E" w:rsidP="00D52E8E">
      <w:pPr>
        <w:widowControl w:val="0"/>
      </w:pPr>
      <w:r w:rsidRPr="00D33BCC">
        <w:tab/>
        <w:t>8:11 Famine for God’s Word</w:t>
      </w:r>
      <w:r w:rsidRPr="00D33BCC">
        <w:tab/>
      </w:r>
      <w:r w:rsidRPr="00D33BCC">
        <w:tab/>
        <w:t>No active prophet</w:t>
      </w:r>
    </w:p>
    <w:p w:rsidR="00D52E8E" w:rsidRPr="00D33BCC" w:rsidRDefault="00D52E8E" w:rsidP="00D52E8E">
      <w:pPr>
        <w:widowControl w:val="0"/>
      </w:pPr>
      <w:r w:rsidRPr="00D33BCC">
        <w:tab/>
        <w:t xml:space="preserve">8:12 You won’t find God while running and wandering or in a bed of ease </w:t>
      </w:r>
      <w:r w:rsidRPr="00D33BCC">
        <w:tab/>
      </w:r>
    </w:p>
    <w:p w:rsidR="00D52E8E" w:rsidRPr="00D33BCC" w:rsidRDefault="00D52E8E" w:rsidP="00D52E8E">
      <w:pPr>
        <w:widowControl w:val="0"/>
        <w:rPr>
          <w:i/>
        </w:rPr>
      </w:pPr>
      <w:r w:rsidRPr="00D33BCC">
        <w:t>Amos 6:1—</w:t>
      </w:r>
      <w:r w:rsidRPr="00D33BCC">
        <w:rPr>
          <w:i/>
        </w:rPr>
        <w:t>Woe to them that are at ease in Zion, and trust in the mountain of Samaria, which are named chief of the nations, to whom the house of Israel came!</w:t>
      </w:r>
    </w:p>
    <w:p w:rsidR="00D52E8E" w:rsidRPr="00D33BCC" w:rsidRDefault="00D52E8E" w:rsidP="00D52E8E">
      <w:pPr>
        <w:widowControl w:val="0"/>
      </w:pPr>
      <w:r w:rsidRPr="00D33BCC">
        <w:tab/>
        <w:t>9:11 Closing up the breaches</w:t>
      </w:r>
    </w:p>
    <w:p w:rsidR="00D52E8E" w:rsidRPr="00D33BCC" w:rsidRDefault="00D52E8E" w:rsidP="00D52E8E">
      <w:pPr>
        <w:widowControl w:val="0"/>
      </w:pPr>
      <w:r w:rsidRPr="00D33BCC">
        <w:tab/>
      </w:r>
      <w:r w:rsidRPr="00D33BCC">
        <w:tab/>
        <w:t>“make them one even as we are one”</w:t>
      </w:r>
    </w:p>
    <w:p w:rsidR="00D52E8E" w:rsidRPr="00D33BCC" w:rsidRDefault="00D52E8E" w:rsidP="00D52E8E">
      <w:pPr>
        <w:widowControl w:val="0"/>
      </w:pPr>
      <w:r w:rsidRPr="00D33BCC">
        <w:tab/>
        <w:t>9:11, 9 In that day, Israel is sifted out</w:t>
      </w:r>
    </w:p>
    <w:p w:rsidR="00D52E8E" w:rsidRPr="00D33BCC" w:rsidRDefault="00D52E8E" w:rsidP="00D52E8E">
      <w:pPr>
        <w:widowControl w:val="0"/>
      </w:pPr>
      <w:r w:rsidRPr="00D33BCC">
        <w:tab/>
        <w:t>9:10 All the sinners shall die.</w:t>
      </w:r>
    </w:p>
    <w:p w:rsidR="00D52E8E" w:rsidRPr="00D33BCC" w:rsidRDefault="00D52E8E" w:rsidP="007F462B">
      <w:pPr>
        <w:widowControl w:val="0"/>
        <w:tabs>
          <w:tab w:val="left" w:pos="720"/>
        </w:tabs>
      </w:pPr>
    </w:p>
    <w:p w:rsidR="00FD47F4" w:rsidRDefault="00FD47F4">
      <w:pPr>
        <w:rPr>
          <w:b/>
          <w:bCs/>
          <w:sz w:val="48"/>
          <w:szCs w:val="48"/>
        </w:rPr>
      </w:pPr>
      <w:bookmarkStart w:id="22" w:name="_Toc243918859"/>
      <w:r>
        <w:br w:type="page"/>
      </w:r>
    </w:p>
    <w:p w:rsidR="007F462B" w:rsidRPr="00D33BCC" w:rsidRDefault="00D52E8E" w:rsidP="007F462B">
      <w:pPr>
        <w:pStyle w:val="Heading1"/>
      </w:pPr>
      <w:r w:rsidRPr="00D33BCC">
        <w:lastRenderedPageBreak/>
        <w:t>Hosea</w:t>
      </w:r>
      <w:bookmarkEnd w:id="22"/>
      <w:r w:rsidRPr="00D33BCC">
        <w:t xml:space="preserve"> </w:t>
      </w:r>
    </w:p>
    <w:p w:rsidR="007F462B" w:rsidRPr="00D33BCC" w:rsidRDefault="007F462B" w:rsidP="007F462B">
      <w:pPr>
        <w:jc w:val="center"/>
      </w:pPr>
    </w:p>
    <w:p w:rsidR="00047D33" w:rsidRDefault="00047D33" w:rsidP="003328BD">
      <w:pPr>
        <w:pStyle w:val="Heading2"/>
        <w:numPr>
          <w:ilvl w:val="0"/>
          <w:numId w:val="87"/>
        </w:numPr>
      </w:pPr>
      <w:r>
        <w:t>Keys to Understanding the Prophecy</w:t>
      </w:r>
    </w:p>
    <w:p w:rsidR="00047D33" w:rsidRDefault="00047D33" w:rsidP="00047D33">
      <w:pPr>
        <w:pStyle w:val="Heading2"/>
        <w:numPr>
          <w:ilvl w:val="0"/>
          <w:numId w:val="0"/>
        </w:numPr>
      </w:pPr>
    </w:p>
    <w:p w:rsidR="00047D33" w:rsidRDefault="00047D33" w:rsidP="003328BD">
      <w:pPr>
        <w:pStyle w:val="Heading3"/>
        <w:numPr>
          <w:ilvl w:val="0"/>
          <w:numId w:val="88"/>
        </w:numPr>
      </w:pPr>
      <w:r w:rsidRPr="002B5A7B">
        <w:rPr>
          <w:b/>
        </w:rPr>
        <w:t>The Prophet Hosea</w:t>
      </w:r>
      <w:r>
        <w:t>.</w:t>
      </w:r>
      <w:r w:rsidR="00D52E8E" w:rsidRPr="00D33BCC">
        <w:t>- (Deliverer)</w:t>
      </w:r>
      <w:r w:rsidRPr="00047D33">
        <w:t xml:space="preserve"> </w:t>
      </w:r>
      <w:r w:rsidRPr="00D33BCC">
        <w:tab/>
        <w:t>A contemporary of Amos</w:t>
      </w:r>
    </w:p>
    <w:p w:rsidR="004D1C9C" w:rsidRPr="004D1C9C" w:rsidRDefault="004D1C9C" w:rsidP="004D1C9C"/>
    <w:p w:rsidR="009E0625" w:rsidRPr="00D33BCC" w:rsidRDefault="009E0625" w:rsidP="009E0625">
      <w:pPr>
        <w:pStyle w:val="Heading3"/>
      </w:pPr>
      <w:r>
        <w:t xml:space="preserve">Key Words and </w:t>
      </w:r>
      <w:r w:rsidRPr="00D33BCC">
        <w:t>Phrases in Hosea</w:t>
      </w:r>
      <w:r>
        <w:t>.</w:t>
      </w:r>
    </w:p>
    <w:p w:rsidR="002B5A7B" w:rsidRDefault="002B5A7B" w:rsidP="009E0625">
      <w:pPr>
        <w:widowControl w:val="0"/>
        <w:ind w:left="720"/>
        <w:sectPr w:rsidR="002B5A7B" w:rsidSect="002B5F87">
          <w:endnotePr>
            <w:numFmt w:val="decimal"/>
          </w:endnotePr>
          <w:type w:val="continuous"/>
          <w:pgSz w:w="12240" w:h="15840" w:code="1"/>
          <w:pgMar w:top="1440" w:right="1800" w:bottom="1440" w:left="1800" w:header="720" w:footer="720" w:gutter="0"/>
          <w:cols w:space="720"/>
          <w:docGrid w:linePitch="360"/>
        </w:sectPr>
      </w:pPr>
    </w:p>
    <w:p w:rsidR="009E0625" w:rsidRPr="00D33BCC" w:rsidRDefault="009E0625" w:rsidP="002B5A7B">
      <w:pPr>
        <w:widowControl w:val="0"/>
        <w:ind w:left="360" w:hanging="360"/>
      </w:pPr>
    </w:p>
    <w:p w:rsidR="009E0625" w:rsidRPr="00D33BCC" w:rsidRDefault="002B5A7B" w:rsidP="003328BD">
      <w:pPr>
        <w:pStyle w:val="Heading4"/>
        <w:numPr>
          <w:ilvl w:val="0"/>
          <w:numId w:val="89"/>
        </w:numPr>
        <w:ind w:left="360"/>
      </w:pPr>
      <w:r w:rsidRPr="00D33BCC">
        <w:t xml:space="preserve"> </w:t>
      </w:r>
      <w:r w:rsidR="009E0625" w:rsidRPr="00D33BCC">
        <w:t>“</w:t>
      </w:r>
      <w:r w:rsidR="009E0625" w:rsidRPr="002B5A7B">
        <w:rPr>
          <w:i/>
        </w:rPr>
        <w:t>The beginning of the word of the Lord</w:t>
      </w:r>
      <w:r w:rsidR="009E0625" w:rsidRPr="00D33BCC">
        <w:t>”</w:t>
      </w:r>
      <w:r w:rsidR="009E0625">
        <w:t xml:space="preserve"> </w:t>
      </w:r>
      <w:r>
        <w:t xml:space="preserve"> </w:t>
      </w:r>
      <w:r w:rsidR="009E0625" w:rsidRPr="00D33BCC">
        <w:t xml:space="preserve"> 1:2</w:t>
      </w:r>
    </w:p>
    <w:p w:rsidR="009E0625" w:rsidRPr="00D33BCC" w:rsidRDefault="009E0625" w:rsidP="002B5A7B">
      <w:pPr>
        <w:widowControl w:val="0"/>
        <w:ind w:left="360" w:hanging="360"/>
      </w:pPr>
      <w:r w:rsidRPr="00D33BCC">
        <w:tab/>
        <w:t>God has an eternal purpose</w:t>
      </w:r>
      <w:r w:rsidR="002B5A7B">
        <w:t xml:space="preserve">. Eph. 3:11; John 1:1; Heb. 1:1-3; </w:t>
      </w:r>
      <w:r w:rsidRPr="00D33BCC">
        <w:t>Gen. 1:1</w:t>
      </w:r>
    </w:p>
    <w:p w:rsidR="009E0625" w:rsidRPr="00D33BCC" w:rsidRDefault="009E0625" w:rsidP="002B5A7B">
      <w:pPr>
        <w:widowControl w:val="0"/>
        <w:ind w:left="360" w:hanging="360"/>
      </w:pPr>
      <w:r w:rsidRPr="00D33BCC">
        <w:t xml:space="preserve"> (This is just the beginning of God sowing in judgment, but reaping in mercy.)</w:t>
      </w:r>
    </w:p>
    <w:p w:rsidR="009E0625" w:rsidRPr="00D33BCC" w:rsidRDefault="009E0625" w:rsidP="002B5A7B">
      <w:pPr>
        <w:pStyle w:val="Heading4"/>
        <w:ind w:left="360"/>
      </w:pPr>
      <w:r w:rsidRPr="002B5A7B">
        <w:rPr>
          <w:i/>
        </w:rPr>
        <w:t xml:space="preserve">Wife of </w:t>
      </w:r>
      <w:proofErr w:type="spellStart"/>
      <w:r w:rsidRPr="002B5A7B">
        <w:rPr>
          <w:i/>
        </w:rPr>
        <w:t>whoredoms</w:t>
      </w:r>
      <w:proofErr w:type="spellEnd"/>
      <w:r>
        <w:t xml:space="preserve"> </w:t>
      </w:r>
      <w:r w:rsidRPr="00D33BCC">
        <w:t>1:2</w:t>
      </w:r>
    </w:p>
    <w:p w:rsidR="009E0625" w:rsidRPr="00D33BCC" w:rsidRDefault="009E0625" w:rsidP="002B5A7B">
      <w:pPr>
        <w:widowControl w:val="0"/>
        <w:ind w:left="360" w:hanging="360"/>
      </w:pPr>
      <w:r w:rsidRPr="00D33BCC">
        <w:tab/>
        <w:t>To show Israel’s unfaithfulness to God</w:t>
      </w:r>
    </w:p>
    <w:p w:rsidR="009E0625" w:rsidRPr="00D33BCC" w:rsidRDefault="009E0625" w:rsidP="002B5A7B">
      <w:pPr>
        <w:widowControl w:val="0"/>
        <w:ind w:left="360" w:hanging="360"/>
      </w:pPr>
      <w:r w:rsidRPr="00D33BCC">
        <w:t>You have to know that Israel was in deep trouble for God to have Hosea go so far 1:2  “Go”</w:t>
      </w:r>
      <w:r w:rsidR="002B5A7B">
        <w:t xml:space="preserve"> </w:t>
      </w:r>
      <w:r w:rsidRPr="00D33BCC">
        <w:t>A picture of what Jesus in His grace has done for us.</w:t>
      </w:r>
    </w:p>
    <w:p w:rsidR="009E0625" w:rsidRPr="00D33BCC" w:rsidRDefault="009E0625" w:rsidP="002B5A7B">
      <w:pPr>
        <w:pStyle w:val="Heading4"/>
        <w:ind w:left="360"/>
      </w:pPr>
      <w:proofErr w:type="spellStart"/>
      <w:r w:rsidRPr="00D33BCC">
        <w:t>Gomer“The</w:t>
      </w:r>
      <w:proofErr w:type="spellEnd"/>
      <w:r w:rsidRPr="00D33BCC">
        <w:t xml:space="preserve"> end” 1:3</w:t>
      </w:r>
    </w:p>
    <w:p w:rsidR="009E0625" w:rsidRPr="00D33BCC" w:rsidRDefault="009E0625" w:rsidP="002B5A7B">
      <w:pPr>
        <w:widowControl w:val="0"/>
        <w:ind w:left="360" w:hanging="360"/>
      </w:pPr>
      <w:r w:rsidRPr="00D33BCC">
        <w:tab/>
        <w:t>Completion(Reaching the lowest)Used, ruined, wasted</w:t>
      </w:r>
    </w:p>
    <w:p w:rsidR="009E0625" w:rsidRPr="00D33BCC" w:rsidRDefault="009E0625" w:rsidP="002B5A7B">
      <w:pPr>
        <w:pStyle w:val="Heading4"/>
        <w:ind w:left="360"/>
      </w:pPr>
      <w:r w:rsidRPr="002B5A7B">
        <w:rPr>
          <w:i/>
        </w:rPr>
        <w:t>Hedge up thy ways with thorns</w:t>
      </w:r>
      <w:r>
        <w:t xml:space="preserve"> </w:t>
      </w:r>
      <w:r w:rsidRPr="00D33BCC">
        <w:t>2:6</w:t>
      </w:r>
    </w:p>
    <w:p w:rsidR="009E0625" w:rsidRPr="00D33BCC" w:rsidRDefault="002B5A7B" w:rsidP="002B5A7B">
      <w:pPr>
        <w:widowControl w:val="0"/>
        <w:ind w:left="360" w:hanging="360"/>
      </w:pPr>
      <w:r>
        <w:tab/>
      </w:r>
      <w:r>
        <w:tab/>
      </w:r>
      <w:r w:rsidR="009E0625" w:rsidRPr="00D33BCC">
        <w:t>(a)</w:t>
      </w:r>
      <w:r>
        <w:t xml:space="preserve"> </w:t>
      </w:r>
      <w:r w:rsidRPr="00D33BCC">
        <w:t xml:space="preserve"> </w:t>
      </w:r>
      <w:r w:rsidR="009E0625" w:rsidRPr="00D33BCC">
        <w:t>Divine dealings of restraint</w:t>
      </w:r>
      <w:r>
        <w:t>-</w:t>
      </w:r>
      <w:r w:rsidR="009E0625" w:rsidRPr="00D33BCC">
        <w:t>Fences of briars</w:t>
      </w:r>
    </w:p>
    <w:p w:rsidR="002B5A7B" w:rsidRDefault="009E0625" w:rsidP="002B5A7B">
      <w:pPr>
        <w:widowControl w:val="0"/>
        <w:tabs>
          <w:tab w:val="left" w:pos="720"/>
        </w:tabs>
        <w:ind w:left="720" w:hanging="360"/>
      </w:pPr>
      <w:r w:rsidRPr="00D33BCC">
        <w:tab/>
      </w:r>
      <w:r w:rsidR="002B5A7B">
        <w:t xml:space="preserve">(b) </w:t>
      </w:r>
      <w:r w:rsidRPr="00D33BCC">
        <w:t>Divine delays of reproof</w:t>
      </w:r>
      <w:r w:rsidR="002B5A7B">
        <w:t>-</w:t>
      </w:r>
      <w:r w:rsidRPr="00D33BCC">
        <w:t>Trials and hardships</w:t>
      </w:r>
      <w:r w:rsidR="002B5A7B">
        <w:t xml:space="preserve"> </w:t>
      </w:r>
    </w:p>
    <w:p w:rsidR="009E0625" w:rsidRPr="00D33BCC" w:rsidRDefault="002B5A7B" w:rsidP="002B5A7B">
      <w:pPr>
        <w:widowControl w:val="0"/>
        <w:ind w:left="1080" w:hanging="360"/>
      </w:pPr>
      <w:r>
        <w:t xml:space="preserve">(c) </w:t>
      </w:r>
      <w:r w:rsidR="009E0625" w:rsidRPr="00D33BCC">
        <w:t xml:space="preserve">Divine </w:t>
      </w:r>
      <w:r w:rsidRPr="00D33BCC">
        <w:t>displeasures</w:t>
      </w:r>
      <w:r w:rsidR="009E0625" w:rsidRPr="00D33BCC">
        <w:t xml:space="preserve"> of restriction</w:t>
      </w:r>
      <w:r w:rsidR="009E0625">
        <w:t xml:space="preserve"> </w:t>
      </w:r>
      <w:r w:rsidR="009E0625" w:rsidRPr="00D33BCC">
        <w:t>Plagues</w:t>
      </w:r>
    </w:p>
    <w:p w:rsidR="009E0625" w:rsidRPr="00D33BCC" w:rsidRDefault="009E0625" w:rsidP="002B5A7B">
      <w:pPr>
        <w:pStyle w:val="Heading4"/>
        <w:ind w:left="360"/>
      </w:pPr>
      <w:r w:rsidRPr="002B5A7B">
        <w:rPr>
          <w:i/>
        </w:rPr>
        <w:t>Her lovers</w:t>
      </w:r>
      <w:r>
        <w:t xml:space="preserve"> </w:t>
      </w:r>
      <w:r w:rsidRPr="00D33BCC">
        <w:t>2:10</w:t>
      </w:r>
    </w:p>
    <w:p w:rsidR="009E0625" w:rsidRPr="00D33BCC" w:rsidRDefault="002B5A7B" w:rsidP="002B5A7B">
      <w:pPr>
        <w:widowControl w:val="0"/>
        <w:ind w:left="360" w:hanging="360"/>
      </w:pPr>
      <w:r>
        <w:tab/>
        <w:t xml:space="preserve">False allies, </w:t>
      </w:r>
      <w:r w:rsidR="009E0625" w:rsidRPr="00D33BCC">
        <w:t>with Assyria and Egypt</w:t>
      </w:r>
    </w:p>
    <w:p w:rsidR="009E0625" w:rsidRPr="00D33BCC" w:rsidRDefault="009E0625" w:rsidP="002B5A7B">
      <w:pPr>
        <w:widowControl w:val="0"/>
        <w:ind w:left="360" w:hanging="360"/>
      </w:pPr>
      <w:r w:rsidRPr="00D33BCC">
        <w:tab/>
        <w:t>7:11;  11:11</w:t>
      </w:r>
      <w:r w:rsidR="002B5A7B">
        <w:t xml:space="preserve">; </w:t>
      </w:r>
      <w:r w:rsidRPr="00D33BCC">
        <w:t>12:1</w:t>
      </w:r>
    </w:p>
    <w:p w:rsidR="009E0625" w:rsidRPr="00D33BCC" w:rsidRDefault="009E0625" w:rsidP="002B5A7B">
      <w:pPr>
        <w:widowControl w:val="0"/>
        <w:ind w:left="360" w:hanging="360"/>
      </w:pPr>
      <w:r w:rsidRPr="00D33BCC">
        <w:tab/>
        <w:t>They should have trusted God</w:t>
      </w:r>
      <w:r w:rsidR="002B5A7B">
        <w:t xml:space="preserve"> </w:t>
      </w:r>
      <w:r w:rsidRPr="00D33BCC">
        <w:t>1:7</w:t>
      </w:r>
    </w:p>
    <w:p w:rsidR="009E0625" w:rsidRPr="00D33BCC" w:rsidRDefault="009E0625" w:rsidP="002B5A7B">
      <w:pPr>
        <w:pStyle w:val="Heading4"/>
        <w:ind w:left="360"/>
      </w:pPr>
      <w:r w:rsidRPr="002B5A7B">
        <w:rPr>
          <w:i/>
        </w:rPr>
        <w:t xml:space="preserve">The Valley of </w:t>
      </w:r>
      <w:proofErr w:type="spellStart"/>
      <w:r w:rsidRPr="002B5A7B">
        <w:rPr>
          <w:i/>
        </w:rPr>
        <w:t>Achor</w:t>
      </w:r>
      <w:proofErr w:type="spellEnd"/>
      <w:r w:rsidR="002B5A7B">
        <w:t xml:space="preserve"> </w:t>
      </w:r>
      <w:r w:rsidRPr="00D33BCC">
        <w:t>2:15;  10:10;  4:9;  7:12</w:t>
      </w:r>
    </w:p>
    <w:p w:rsidR="009E0625" w:rsidRPr="00D33BCC" w:rsidRDefault="004D1C9C" w:rsidP="004D1C9C">
      <w:pPr>
        <w:widowControl w:val="0"/>
        <w:ind w:left="360"/>
      </w:pPr>
      <w:r>
        <w:t>W</w:t>
      </w:r>
      <w:r w:rsidR="009E0625" w:rsidRPr="00D33BCC">
        <w:t>ilderness is symbolic of hardship.</w:t>
      </w:r>
    </w:p>
    <w:p w:rsidR="009E0625" w:rsidRPr="00D33BCC" w:rsidRDefault="009E0625" w:rsidP="002B5A7B">
      <w:pPr>
        <w:widowControl w:val="0"/>
        <w:ind w:left="360" w:hanging="360"/>
      </w:pPr>
      <w:r w:rsidRPr="00D33BCC">
        <w:tab/>
        <w:t xml:space="preserve">The Valley of </w:t>
      </w:r>
      <w:proofErr w:type="spellStart"/>
      <w:r w:rsidRPr="00D33BCC">
        <w:t>Achor</w:t>
      </w:r>
      <w:proofErr w:type="spellEnd"/>
      <w:r w:rsidRPr="00D33BCC">
        <w:t xml:space="preserve"> is symbolic of punishment and chastisement.</w:t>
      </w:r>
    </w:p>
    <w:p w:rsidR="009E0625" w:rsidRPr="00D33BCC" w:rsidRDefault="009E0625" w:rsidP="004D1C9C">
      <w:pPr>
        <w:widowControl w:val="0"/>
        <w:ind w:left="360" w:hanging="360"/>
      </w:pPr>
      <w:r w:rsidRPr="00D33BCC">
        <w:tab/>
        <w:t>Trial and affliction, but through it all a door of hope.</w:t>
      </w:r>
      <w:r w:rsidR="004D1C9C">
        <w:t xml:space="preserve"> </w:t>
      </w:r>
      <w:r w:rsidRPr="00D33BCC">
        <w:t>“</w:t>
      </w:r>
      <w:r w:rsidRPr="004D1C9C">
        <w:rPr>
          <w:i/>
        </w:rPr>
        <w:t>And she shall sing there.”</w:t>
      </w:r>
      <w:r w:rsidRPr="00D33BCC">
        <w:t xml:space="preserve">  2:15</w:t>
      </w:r>
      <w:r w:rsidR="004D1C9C">
        <w:t xml:space="preserve"> </w:t>
      </w:r>
      <w:r w:rsidRPr="00D33BCC">
        <w:t>Songs of victory</w:t>
      </w:r>
      <w:r>
        <w:t>-</w:t>
      </w:r>
      <w:r w:rsidRPr="00D33BCC">
        <w:lastRenderedPageBreak/>
        <w:t>deliverance</w:t>
      </w:r>
      <w:r w:rsidR="004D1C9C">
        <w:t>-</w:t>
      </w:r>
      <w:r w:rsidRPr="00D33BCC">
        <w:t>worship</w:t>
      </w:r>
    </w:p>
    <w:p w:rsidR="009E0625" w:rsidRPr="00D33BCC" w:rsidRDefault="009E0625" w:rsidP="002B5A7B">
      <w:pPr>
        <w:pStyle w:val="Heading4"/>
        <w:ind w:left="360"/>
      </w:pPr>
      <w:proofErr w:type="spellStart"/>
      <w:r w:rsidRPr="004D1C9C">
        <w:rPr>
          <w:i/>
        </w:rPr>
        <w:t>Ishi</w:t>
      </w:r>
      <w:proofErr w:type="spellEnd"/>
      <w:r w:rsidRPr="00D33BCC">
        <w:t xml:space="preserve"> – My man – my protector</w:t>
      </w:r>
      <w:r w:rsidR="004D1C9C">
        <w:t xml:space="preserve"> </w:t>
      </w:r>
      <w:r w:rsidRPr="00D33BCC">
        <w:t>2:16</w:t>
      </w:r>
    </w:p>
    <w:p w:rsidR="009E0625" w:rsidRPr="00D33BCC" w:rsidRDefault="009E0625" w:rsidP="002B5A7B">
      <w:pPr>
        <w:widowControl w:val="0"/>
        <w:ind w:left="360" w:hanging="360"/>
      </w:pPr>
      <w:r w:rsidRPr="00D33BCC">
        <w:tab/>
      </w:r>
      <w:proofErr w:type="spellStart"/>
      <w:r w:rsidRPr="004D1C9C">
        <w:rPr>
          <w:i/>
        </w:rPr>
        <w:t>Baali</w:t>
      </w:r>
      <w:proofErr w:type="spellEnd"/>
      <w:r w:rsidRPr="00D33BCC">
        <w:t xml:space="preserve"> – My Lord</w:t>
      </w:r>
    </w:p>
    <w:p w:rsidR="009E0625" w:rsidRPr="00D33BCC" w:rsidRDefault="009E0625" w:rsidP="002B5A7B">
      <w:pPr>
        <w:widowControl w:val="0"/>
        <w:ind w:left="360" w:hanging="360"/>
      </w:pPr>
      <w:r w:rsidRPr="00D33BCC">
        <w:tab/>
        <w:t>God of agriculture or land lord</w:t>
      </w:r>
    </w:p>
    <w:p w:rsidR="009E0625" w:rsidRPr="00D33BCC" w:rsidRDefault="009E0625" w:rsidP="002B5A7B">
      <w:pPr>
        <w:widowControl w:val="0"/>
        <w:ind w:left="360" w:hanging="360"/>
      </w:pPr>
      <w:r w:rsidRPr="00D33BCC">
        <w:t>Baal was worshipped where land was fertile and water was abundant</w:t>
      </w:r>
    </w:p>
    <w:p w:rsidR="009E0625" w:rsidRPr="00D33BCC" w:rsidRDefault="009E0625" w:rsidP="002B5A7B">
      <w:pPr>
        <w:pStyle w:val="Heading4"/>
        <w:ind w:left="360"/>
      </w:pPr>
      <w:r w:rsidRPr="004D1C9C">
        <w:rPr>
          <w:i/>
        </w:rPr>
        <w:t>They eat up the sin</w:t>
      </w:r>
      <w:r w:rsidR="004D1C9C">
        <w:t xml:space="preserve"> </w:t>
      </w:r>
      <w:r w:rsidRPr="00D33BCC">
        <w:t>4:8</w:t>
      </w:r>
    </w:p>
    <w:p w:rsidR="009E0625" w:rsidRPr="00D33BCC" w:rsidRDefault="009E0625" w:rsidP="004D1C9C">
      <w:pPr>
        <w:widowControl w:val="0"/>
        <w:ind w:left="360" w:hanging="360"/>
      </w:pPr>
      <w:r w:rsidRPr="00D33BCC">
        <w:tab/>
        <w:t>They make the poor their prey</w:t>
      </w:r>
      <w:r w:rsidR="004D1C9C">
        <w:t xml:space="preserve">, </w:t>
      </w:r>
      <w:r w:rsidRPr="00D33BCC">
        <w:t>treat wrongfully</w:t>
      </w:r>
      <w:r w:rsidR="004D1C9C">
        <w:t>, Devour and oppress.</w:t>
      </w:r>
    </w:p>
    <w:p w:rsidR="009E0625" w:rsidRPr="00D33BCC" w:rsidRDefault="009E0625" w:rsidP="004D1C9C">
      <w:pPr>
        <w:pStyle w:val="Heading4"/>
        <w:ind w:left="360"/>
      </w:pPr>
      <w:r w:rsidRPr="004D1C9C">
        <w:rPr>
          <w:i/>
        </w:rPr>
        <w:t>Whoredom and wine</w:t>
      </w:r>
      <w:r>
        <w:t xml:space="preserve"> </w:t>
      </w:r>
      <w:r w:rsidRPr="00D33BCC">
        <w:t>4:11,12</w:t>
      </w:r>
      <w:r w:rsidR="004D1C9C">
        <w:t xml:space="preserve"> - </w:t>
      </w:r>
      <w:r w:rsidRPr="00D33BCC">
        <w:t>A reference to Baal worship</w:t>
      </w:r>
      <w:r>
        <w:t xml:space="preserve"> </w:t>
      </w:r>
      <w:r w:rsidRPr="00D33BCC">
        <w:t>Eph. 5:18</w:t>
      </w:r>
    </w:p>
    <w:p w:rsidR="009E0625" w:rsidRPr="00D33BCC" w:rsidRDefault="009E0625" w:rsidP="002B5A7B">
      <w:pPr>
        <w:pStyle w:val="Heading4"/>
        <w:ind w:left="360"/>
      </w:pPr>
      <w:r w:rsidRPr="004D1C9C">
        <w:rPr>
          <w:i/>
        </w:rPr>
        <w:t>An oven heated</w:t>
      </w:r>
      <w:r w:rsidRPr="00D33BCC">
        <w:tab/>
        <w:t>7:4</w:t>
      </w:r>
    </w:p>
    <w:p w:rsidR="009E0625" w:rsidRPr="00D33BCC" w:rsidRDefault="009E0625" w:rsidP="002B5A7B">
      <w:pPr>
        <w:widowControl w:val="0"/>
        <w:ind w:left="360" w:hanging="360"/>
      </w:pPr>
      <w:r w:rsidRPr="00D33BCC">
        <w:tab/>
        <w:t>Strong passions</w:t>
      </w:r>
    </w:p>
    <w:p w:rsidR="009E0625" w:rsidRPr="00D33BCC" w:rsidRDefault="009E0625" w:rsidP="002B5A7B">
      <w:pPr>
        <w:pStyle w:val="Heading4"/>
        <w:ind w:left="360"/>
      </w:pPr>
      <w:r w:rsidRPr="004D1C9C">
        <w:rPr>
          <w:i/>
        </w:rPr>
        <w:t>He feeds on the wind</w:t>
      </w:r>
      <w:r>
        <w:t xml:space="preserve"> </w:t>
      </w:r>
      <w:r w:rsidRPr="00D33BCC">
        <w:t>12:1</w:t>
      </w:r>
    </w:p>
    <w:p w:rsidR="009E0625" w:rsidRPr="00D33BCC" w:rsidRDefault="009E0625" w:rsidP="002B5A7B">
      <w:pPr>
        <w:widowControl w:val="0"/>
        <w:ind w:left="360" w:hanging="360"/>
      </w:pPr>
      <w:r w:rsidRPr="00D33BCC">
        <w:tab/>
        <w:t>He is crazy or gone astray</w:t>
      </w:r>
    </w:p>
    <w:p w:rsidR="009E0625" w:rsidRPr="00D33BCC" w:rsidRDefault="009E0625" w:rsidP="004D1C9C">
      <w:pPr>
        <w:widowControl w:val="0"/>
        <w:ind w:left="360" w:hanging="360"/>
      </w:pPr>
      <w:r w:rsidRPr="00D33BCC">
        <w:tab/>
        <w:t>East wind – Assyria</w:t>
      </w:r>
      <w:r w:rsidR="004D1C9C">
        <w:t xml:space="preserve"> </w:t>
      </w:r>
      <w:r w:rsidRPr="00D33BCC">
        <w:t>12:1;  13:15</w:t>
      </w:r>
    </w:p>
    <w:p w:rsidR="009E0625" w:rsidRPr="00D33BCC" w:rsidRDefault="009E0625" w:rsidP="002B5A7B">
      <w:pPr>
        <w:pStyle w:val="Heading4"/>
        <w:ind w:left="360"/>
      </w:pPr>
      <w:r w:rsidRPr="004D1C9C">
        <w:rPr>
          <w:i/>
        </w:rPr>
        <w:t>Joined to Idols</w:t>
      </w:r>
      <w:r w:rsidRPr="00D33BCC">
        <w:t xml:space="preserve"> 4:17</w:t>
      </w:r>
    </w:p>
    <w:p w:rsidR="009E0625" w:rsidRPr="00D33BCC" w:rsidRDefault="009E0625" w:rsidP="004D1C9C">
      <w:pPr>
        <w:widowControl w:val="0"/>
        <w:ind w:left="360" w:hanging="360"/>
      </w:pPr>
      <w:r w:rsidRPr="00D33BCC">
        <w:tab/>
        <w:t>Wedded to Idols</w:t>
      </w:r>
      <w:r w:rsidR="004D1C9C">
        <w:t xml:space="preserve">. </w:t>
      </w:r>
      <w:r w:rsidRPr="00D33BCC">
        <w:t>Married to the unfaithful and false gods</w:t>
      </w:r>
    </w:p>
    <w:p w:rsidR="009E0625" w:rsidRPr="00D33BCC" w:rsidRDefault="009E0625" w:rsidP="002B5A7B">
      <w:pPr>
        <w:pStyle w:val="Heading4"/>
        <w:ind w:left="360"/>
      </w:pPr>
      <w:r w:rsidRPr="004D1C9C">
        <w:rPr>
          <w:i/>
        </w:rPr>
        <w:t>Mixed among the people7</w:t>
      </w:r>
      <w:r w:rsidRPr="00D33BCC">
        <w:t>:8</w:t>
      </w:r>
    </w:p>
    <w:p w:rsidR="009E0625" w:rsidRPr="00D33BCC" w:rsidRDefault="009E0625" w:rsidP="002B5A7B">
      <w:pPr>
        <w:widowControl w:val="0"/>
        <w:ind w:left="360" w:hanging="360"/>
      </w:pPr>
      <w:r w:rsidRPr="00D33BCC">
        <w:tab/>
        <w:t>No longer a</w:t>
      </w:r>
      <w:r w:rsidR="004D1C9C">
        <w:t xml:space="preserve"> separate and holy people</w:t>
      </w:r>
    </w:p>
    <w:p w:rsidR="009E0625" w:rsidRPr="00D33BCC" w:rsidRDefault="009E0625" w:rsidP="002B5A7B">
      <w:pPr>
        <w:pStyle w:val="Heading4"/>
        <w:ind w:left="360"/>
      </w:pPr>
      <w:r w:rsidRPr="004D1C9C">
        <w:rPr>
          <w:i/>
        </w:rPr>
        <w:t>A cake not turned</w:t>
      </w:r>
      <w:r w:rsidR="004D1C9C">
        <w:t xml:space="preserve"> </w:t>
      </w:r>
      <w:r w:rsidRPr="00D33BCC">
        <w:t>7:8</w:t>
      </w:r>
    </w:p>
    <w:p w:rsidR="009E0625" w:rsidRPr="00D33BCC" w:rsidRDefault="009E0625" w:rsidP="002B5A7B">
      <w:pPr>
        <w:widowControl w:val="0"/>
        <w:ind w:left="360" w:hanging="360"/>
      </w:pPr>
      <w:r w:rsidRPr="00D33BCC">
        <w:tab/>
        <w:t>Half baked</w:t>
      </w:r>
      <w:r w:rsidRPr="00D33BCC">
        <w:tab/>
      </w:r>
      <w:r w:rsidR="004D1C9C">
        <w:t>.</w:t>
      </w:r>
      <w:r w:rsidRPr="00D33BCC">
        <w:t>Half hearted</w:t>
      </w:r>
    </w:p>
    <w:p w:rsidR="009E0625" w:rsidRPr="00D33BCC" w:rsidRDefault="009E0625" w:rsidP="004D1C9C">
      <w:pPr>
        <w:pStyle w:val="Heading4"/>
        <w:ind w:left="360"/>
      </w:pPr>
      <w:r w:rsidRPr="004D1C9C">
        <w:rPr>
          <w:i/>
        </w:rPr>
        <w:t>Strangers have devoured his strength</w:t>
      </w:r>
      <w:r w:rsidR="004D1C9C">
        <w:t xml:space="preserve">  </w:t>
      </w:r>
      <w:r w:rsidRPr="00D33BCC">
        <w:t>7:9</w:t>
      </w:r>
      <w:r w:rsidR="004D1C9C">
        <w:t xml:space="preserve"> - </w:t>
      </w:r>
      <w:r w:rsidRPr="00D33BCC">
        <w:t>Evil alliances or influences</w:t>
      </w:r>
    </w:p>
    <w:p w:rsidR="009E0625" w:rsidRPr="00D33BCC" w:rsidRDefault="009E0625" w:rsidP="004D1C9C">
      <w:pPr>
        <w:pStyle w:val="Heading4"/>
        <w:ind w:left="360"/>
      </w:pPr>
      <w:r w:rsidRPr="004D1C9C">
        <w:rPr>
          <w:i/>
        </w:rPr>
        <w:t>Gray hairs are here and there</w:t>
      </w:r>
      <w:r w:rsidR="004D1C9C">
        <w:rPr>
          <w:i/>
        </w:rPr>
        <w:t xml:space="preserve"> </w:t>
      </w:r>
      <w:r w:rsidRPr="004D1C9C">
        <w:rPr>
          <w:i/>
        </w:rPr>
        <w:t>7</w:t>
      </w:r>
      <w:r w:rsidRPr="00D33BCC">
        <w:t>:9</w:t>
      </w:r>
    </w:p>
    <w:p w:rsidR="009E0625" w:rsidRPr="00D33BCC" w:rsidRDefault="004D1C9C" w:rsidP="002B5A7B">
      <w:pPr>
        <w:widowControl w:val="0"/>
        <w:ind w:left="360" w:hanging="360"/>
      </w:pPr>
      <w:r>
        <w:tab/>
        <w:t>Premature growing old;</w:t>
      </w:r>
    </w:p>
    <w:p w:rsidR="009E0625" w:rsidRPr="00D33BCC" w:rsidRDefault="009E0625" w:rsidP="002B5A7B">
      <w:pPr>
        <w:widowControl w:val="0"/>
        <w:ind w:left="360" w:hanging="360"/>
      </w:pPr>
      <w:r w:rsidRPr="00D33BCC">
        <w:tab/>
        <w:t>Unconscious deterioration</w:t>
      </w:r>
    </w:p>
    <w:p w:rsidR="009E0625" w:rsidRPr="00D33BCC" w:rsidRDefault="009E0625" w:rsidP="002B5A7B">
      <w:pPr>
        <w:pStyle w:val="Heading4"/>
        <w:ind w:left="360"/>
      </w:pPr>
      <w:r w:rsidRPr="004D1C9C">
        <w:rPr>
          <w:i/>
        </w:rPr>
        <w:t>Israel swallowed up</w:t>
      </w:r>
      <w:r w:rsidR="004D1C9C">
        <w:t xml:space="preserve"> </w:t>
      </w:r>
      <w:r w:rsidRPr="00D33BCC">
        <w:t>8:8</w:t>
      </w:r>
    </w:p>
    <w:p w:rsidR="009E0625" w:rsidRPr="00D33BCC" w:rsidRDefault="009E0625" w:rsidP="002B5A7B">
      <w:pPr>
        <w:widowControl w:val="0"/>
        <w:ind w:left="360" w:hanging="360"/>
      </w:pPr>
      <w:r w:rsidRPr="00D33BCC">
        <w:tab/>
        <w:t>National identity lost</w:t>
      </w:r>
    </w:p>
    <w:p w:rsidR="009E0625" w:rsidRPr="00D33BCC" w:rsidRDefault="009E0625" w:rsidP="004D1C9C">
      <w:pPr>
        <w:pStyle w:val="Heading4"/>
        <w:ind w:left="360"/>
      </w:pPr>
      <w:r w:rsidRPr="004D1C9C">
        <w:rPr>
          <w:i/>
        </w:rPr>
        <w:t>A vessel wherein there is no pleasure</w:t>
      </w:r>
      <w:r w:rsidR="004D1C9C">
        <w:t xml:space="preserve"> </w:t>
      </w:r>
      <w:r w:rsidRPr="00D33BCC">
        <w:t>8:8</w:t>
      </w:r>
      <w:r w:rsidR="004D1C9C">
        <w:t xml:space="preserve"> - </w:t>
      </w:r>
      <w:r w:rsidRPr="00D33BCC">
        <w:t>Marred and useless</w:t>
      </w:r>
    </w:p>
    <w:p w:rsidR="009E0625" w:rsidRPr="00D33BCC" w:rsidRDefault="009E0625" w:rsidP="002B5A7B">
      <w:pPr>
        <w:pStyle w:val="Heading4"/>
        <w:ind w:left="360"/>
      </w:pPr>
      <w:r w:rsidRPr="004D1C9C">
        <w:rPr>
          <w:i/>
        </w:rPr>
        <w:t>Balances of deceit</w:t>
      </w:r>
      <w:r w:rsidR="004D1C9C">
        <w:t xml:space="preserve"> </w:t>
      </w:r>
      <w:r w:rsidRPr="00D33BCC">
        <w:t>12:7</w:t>
      </w:r>
    </w:p>
    <w:p w:rsidR="009E0625" w:rsidRPr="00D33BCC" w:rsidRDefault="004D1C9C" w:rsidP="004D1C9C">
      <w:pPr>
        <w:widowControl w:val="0"/>
        <w:ind w:left="360" w:hanging="360"/>
      </w:pPr>
      <w:r>
        <w:tab/>
        <w:t xml:space="preserve">Business trickery, </w:t>
      </w:r>
      <w:r w:rsidR="009E0625">
        <w:t xml:space="preserve">False </w:t>
      </w:r>
      <w:r>
        <w:t>&amp;</w:t>
      </w:r>
      <w:r w:rsidR="009E0625">
        <w:t xml:space="preserve"> dishonest</w:t>
      </w:r>
    </w:p>
    <w:p w:rsidR="009E0625" w:rsidRDefault="009E0625" w:rsidP="004D1C9C">
      <w:pPr>
        <w:pStyle w:val="Heading4"/>
        <w:ind w:left="360"/>
      </w:pPr>
      <w:r w:rsidRPr="004D1C9C">
        <w:rPr>
          <w:i/>
        </w:rPr>
        <w:t>Take with you words</w:t>
      </w:r>
      <w:r w:rsidR="002B5A7B">
        <w:t xml:space="preserve"> </w:t>
      </w:r>
      <w:r w:rsidRPr="00D33BCC">
        <w:t>14:2</w:t>
      </w:r>
      <w:r w:rsidR="004D1C9C">
        <w:t xml:space="preserve"> </w:t>
      </w:r>
      <w:r w:rsidRPr="00D33BCC">
        <w:t>Confession of sin</w:t>
      </w:r>
      <w:r w:rsidR="004D1C9C">
        <w:t xml:space="preserve">. </w:t>
      </w:r>
      <w:r w:rsidRPr="00D33BCC">
        <w:t>True repentance</w:t>
      </w:r>
      <w:r w:rsidR="004D1C9C">
        <w:t xml:space="preserve">. </w:t>
      </w:r>
      <w:r w:rsidRPr="00D33BCC">
        <w:t>Confession of faith</w:t>
      </w:r>
    </w:p>
    <w:p w:rsidR="002B5A7B" w:rsidRDefault="002B5A7B" w:rsidP="009E0625">
      <w:pPr>
        <w:widowControl w:val="0"/>
        <w:sectPr w:rsidR="002B5A7B" w:rsidSect="002B5A7B">
          <w:endnotePr>
            <w:numFmt w:val="decimal"/>
          </w:endnotePr>
          <w:type w:val="continuous"/>
          <w:pgSz w:w="12240" w:h="15840" w:code="1"/>
          <w:pgMar w:top="1440" w:right="1800" w:bottom="1440" w:left="1800" w:header="720" w:footer="720" w:gutter="0"/>
          <w:cols w:num="2" w:sep="1" w:space="720"/>
          <w:docGrid w:linePitch="360"/>
        </w:sectPr>
      </w:pPr>
    </w:p>
    <w:p w:rsidR="002B5A7B" w:rsidRPr="00D33BCC" w:rsidRDefault="002B5A7B" w:rsidP="009E0625">
      <w:pPr>
        <w:widowControl w:val="0"/>
      </w:pPr>
    </w:p>
    <w:p w:rsidR="009E0625" w:rsidRDefault="009E0625" w:rsidP="002B5A7B">
      <w:pPr>
        <w:pStyle w:val="Heading3"/>
      </w:pPr>
      <w:r>
        <w:lastRenderedPageBreak/>
        <w:t>Political Upheaval.</w:t>
      </w:r>
    </w:p>
    <w:p w:rsidR="009E0625" w:rsidRPr="00D33BCC" w:rsidRDefault="009E0625" w:rsidP="009E0625">
      <w:pPr>
        <w:widowControl w:val="0"/>
        <w:ind w:firstLine="720"/>
        <w:jc w:val="center"/>
      </w:pPr>
      <w:r w:rsidRPr="00D33BCC">
        <w:t>Israel</w:t>
      </w:r>
      <w:r w:rsidRPr="00D33BCC">
        <w:tab/>
      </w:r>
      <w:r w:rsidRPr="00D33BCC">
        <w:tab/>
      </w:r>
      <w:r w:rsidRPr="00D33BCC">
        <w:tab/>
      </w:r>
      <w:r w:rsidRPr="00D33BCC">
        <w:tab/>
        <w:t>Judah</w:t>
      </w:r>
    </w:p>
    <w:p w:rsidR="009E0625" w:rsidRPr="00D33BCC" w:rsidRDefault="009E0625" w:rsidP="009E0625">
      <w:pPr>
        <w:widowControl w:val="0"/>
        <w:ind w:firstLine="720"/>
        <w:jc w:val="center"/>
      </w:pPr>
      <w:r w:rsidRPr="00D33BCC">
        <w:t>II Kings 14:23-17:41</w:t>
      </w:r>
      <w:r w:rsidRPr="00D33BCC">
        <w:tab/>
      </w:r>
      <w:r w:rsidRPr="00D33BCC">
        <w:tab/>
        <w:t>II Chron. 26:1-31:41</w:t>
      </w:r>
    </w:p>
    <w:p w:rsidR="004D1C9C" w:rsidRDefault="004D1C9C" w:rsidP="009E0625">
      <w:pPr>
        <w:widowControl w:val="0"/>
      </w:pPr>
    </w:p>
    <w:p w:rsidR="009E0625" w:rsidRDefault="004D1C9C" w:rsidP="004D1C9C">
      <w:pPr>
        <w:widowControl w:val="0"/>
        <w:ind w:firstLine="720"/>
      </w:pPr>
      <w:r>
        <w:t>4</w:t>
      </w:r>
      <w:r w:rsidR="009E0625" w:rsidRPr="00D33BCC">
        <w:t xml:space="preserve"> out of the </w:t>
      </w:r>
      <w:r>
        <w:t>7 k</w:t>
      </w:r>
      <w:r w:rsidR="009E0625" w:rsidRPr="00D33BCC">
        <w:t>ings are assa</w:t>
      </w:r>
      <w:bookmarkStart w:id="23" w:name="_GoBack"/>
      <w:bookmarkEnd w:id="23"/>
      <w:r w:rsidR="009E0625" w:rsidRPr="00D33BCC">
        <w:t>ssinated by their success</w:t>
      </w:r>
      <w:r w:rsidR="009E0625">
        <w:t>ors in Israel during this time.</w:t>
      </w:r>
    </w:p>
    <w:p w:rsidR="009E0625" w:rsidRPr="009E0625" w:rsidRDefault="009E0625" w:rsidP="009E0625"/>
    <w:p w:rsidR="009E0625" w:rsidRPr="009E0625" w:rsidRDefault="009E0625" w:rsidP="009E0625">
      <w:pPr>
        <w:pStyle w:val="Heading3"/>
      </w:pPr>
      <w:r>
        <w:t>Spiritual Condition.</w:t>
      </w:r>
    </w:p>
    <w:p w:rsidR="00D52E8E" w:rsidRPr="00D33BCC" w:rsidRDefault="00D52E8E" w:rsidP="00D52E8E">
      <w:pPr>
        <w:widowControl w:val="0"/>
      </w:pPr>
    </w:p>
    <w:p w:rsidR="00D52E8E" w:rsidRPr="00D33BCC" w:rsidRDefault="00D52E8E" w:rsidP="004D1C9C">
      <w:pPr>
        <w:widowControl w:val="0"/>
        <w:ind w:firstLine="720"/>
      </w:pPr>
      <w:r w:rsidRPr="00D33BCC">
        <w:t xml:space="preserve">Judah has enjoyed </w:t>
      </w:r>
      <w:r w:rsidR="004D1C9C">
        <w:t xml:space="preserve">Revival.  II Chron. 17; 20:1-30. </w:t>
      </w:r>
      <w:r w:rsidRPr="00D33BCC">
        <w:t>Later II Chron. 29-31; 34-35</w:t>
      </w:r>
    </w:p>
    <w:p w:rsidR="00D52E8E" w:rsidRPr="00D33BCC" w:rsidRDefault="00D52E8E" w:rsidP="00D52E8E">
      <w:pPr>
        <w:widowControl w:val="0"/>
      </w:pPr>
      <w:r w:rsidRPr="00D33BCC">
        <w:t>Israel received no revival, only evil continually.  Hosea 4:2,18</w:t>
      </w:r>
    </w:p>
    <w:p w:rsidR="00D52E8E" w:rsidRPr="00D33BCC" w:rsidRDefault="00D52E8E" w:rsidP="00D52E8E">
      <w:pPr>
        <w:widowControl w:val="0"/>
      </w:pPr>
    </w:p>
    <w:p w:rsidR="00D52E8E" w:rsidRPr="00D33BCC" w:rsidRDefault="00D52E8E" w:rsidP="009E0625">
      <w:pPr>
        <w:pStyle w:val="Heading2"/>
      </w:pPr>
      <w:r w:rsidRPr="00D33BCC">
        <w:t>Outline of the Book of Hosea</w:t>
      </w:r>
    </w:p>
    <w:p w:rsidR="00D52E8E" w:rsidRPr="00D33BCC" w:rsidRDefault="00D52E8E" w:rsidP="00D52E8E">
      <w:pPr>
        <w:widowControl w:val="0"/>
      </w:pPr>
    </w:p>
    <w:p w:rsidR="00D52E8E" w:rsidRDefault="00D52E8E" w:rsidP="003328BD">
      <w:pPr>
        <w:pStyle w:val="Heading3"/>
        <w:numPr>
          <w:ilvl w:val="0"/>
          <w:numId w:val="90"/>
        </w:numPr>
      </w:pPr>
      <w:r w:rsidRPr="00D33BCC">
        <w:t>The Judgment of God on the House of Israel</w:t>
      </w:r>
      <w:r w:rsidRPr="00D33BCC">
        <w:tab/>
      </w:r>
      <w:r w:rsidRPr="00D33BCC">
        <w:tab/>
      </w:r>
      <w:r w:rsidRPr="00D33BCC">
        <w:tab/>
        <w:t>1-13, 5:1; 10:1-10</w:t>
      </w:r>
    </w:p>
    <w:p w:rsidR="004A28C3" w:rsidRDefault="004A28C3" w:rsidP="004A28C3">
      <w:pPr>
        <w:pStyle w:val="Style5"/>
        <w:numPr>
          <w:ilvl w:val="0"/>
          <w:numId w:val="0"/>
        </w:numPr>
        <w:ind w:left="1080" w:hanging="360"/>
      </w:pPr>
      <w:r>
        <w:t xml:space="preserve">Her </w:t>
      </w:r>
      <w:r w:rsidRPr="00D33BCC">
        <w:t xml:space="preserve">idolatry caused </w:t>
      </w:r>
      <w:r>
        <w:t>her</w:t>
      </w:r>
      <w:r w:rsidRPr="00D33BCC">
        <w:t xml:space="preserve"> apostasy</w:t>
      </w:r>
      <w:r>
        <w:t xml:space="preserve">. 1:2; 2:8,17; </w:t>
      </w:r>
      <w:r w:rsidRPr="00D33BCC">
        <w:t xml:space="preserve">3:1; </w:t>
      </w:r>
      <w:r>
        <w:t xml:space="preserve">4:13,14,17,19; </w:t>
      </w:r>
      <w:r w:rsidRPr="00D33BCC">
        <w:t>8:4-7;  11-14</w:t>
      </w:r>
    </w:p>
    <w:p w:rsidR="004D1C9C" w:rsidRPr="00D33BCC" w:rsidRDefault="004D1C9C" w:rsidP="009E0625">
      <w:pPr>
        <w:widowControl w:val="0"/>
        <w:ind w:left="1440"/>
      </w:pPr>
    </w:p>
    <w:p w:rsidR="00635F26" w:rsidRDefault="00D52E8E" w:rsidP="00635F26">
      <w:pPr>
        <w:pStyle w:val="Style5"/>
      </w:pPr>
      <w:r w:rsidRPr="00D33BCC">
        <w:t xml:space="preserve">Israel </w:t>
      </w:r>
      <w:r w:rsidR="00635F26">
        <w:t>was as an</w:t>
      </w:r>
      <w:r w:rsidRPr="00D33BCC">
        <w:t xml:space="preserve"> adulterous woma</w:t>
      </w:r>
      <w:r w:rsidR="00635F26">
        <w:t xml:space="preserve">n. </w:t>
      </w:r>
      <w:r w:rsidRPr="00D33BCC">
        <w:t>1:2 – 3:5</w:t>
      </w:r>
    </w:p>
    <w:p w:rsidR="00635F26" w:rsidRPr="00635F26" w:rsidRDefault="00635F26" w:rsidP="00635F26"/>
    <w:p w:rsidR="00D52E8E" w:rsidRPr="00D33BCC" w:rsidRDefault="00D52E8E" w:rsidP="004A28C3">
      <w:pPr>
        <w:pStyle w:val="Style5"/>
      </w:pPr>
      <w:r w:rsidRPr="00D33BCC">
        <w:t>The Marriage and separation of Hosea is symbolic of Jehovah’s separation from His people.</w:t>
      </w:r>
    </w:p>
    <w:p w:rsidR="00D52E8E" w:rsidRPr="00D33BCC" w:rsidRDefault="00D52E8E" w:rsidP="00AA330B">
      <w:pPr>
        <w:pStyle w:val="Heading7"/>
      </w:pPr>
      <w:r w:rsidRPr="00635F26">
        <w:rPr>
          <w:b/>
        </w:rPr>
        <w:t>Gomer</w:t>
      </w:r>
      <w:r w:rsidRPr="00D33BCC">
        <w:t xml:space="preserve"> – “completion” – come to an end – unfaithfulness judged.</w:t>
      </w:r>
    </w:p>
    <w:p w:rsidR="00635F26" w:rsidRDefault="00635F26" w:rsidP="00635F26">
      <w:pPr>
        <w:pStyle w:val="Heading4"/>
        <w:numPr>
          <w:ilvl w:val="0"/>
          <w:numId w:val="11"/>
        </w:numPr>
        <w:sectPr w:rsidR="00635F26" w:rsidSect="002B5F87">
          <w:endnotePr>
            <w:numFmt w:val="decimal"/>
          </w:endnotePr>
          <w:type w:val="continuous"/>
          <w:pgSz w:w="12240" w:h="15840" w:code="1"/>
          <w:pgMar w:top="1440" w:right="1800" w:bottom="1440" w:left="1800" w:header="720" w:footer="720" w:gutter="0"/>
          <w:cols w:space="720"/>
          <w:docGrid w:linePitch="360"/>
        </w:sectPr>
      </w:pPr>
    </w:p>
    <w:p w:rsidR="00635F26" w:rsidRDefault="00D52E8E" w:rsidP="00635F26">
      <w:pPr>
        <w:pStyle w:val="Heading4"/>
        <w:numPr>
          <w:ilvl w:val="0"/>
          <w:numId w:val="11"/>
        </w:numPr>
        <w:ind w:left="360"/>
      </w:pPr>
      <w:r w:rsidRPr="00635F26">
        <w:lastRenderedPageBreak/>
        <w:t xml:space="preserve">The wife of </w:t>
      </w:r>
      <w:proofErr w:type="spellStart"/>
      <w:r w:rsidRPr="00635F26">
        <w:t>whoredoms</w:t>
      </w:r>
      <w:proofErr w:type="spellEnd"/>
    </w:p>
    <w:p w:rsidR="00635F26" w:rsidRDefault="00D52E8E" w:rsidP="00635F26">
      <w:pPr>
        <w:pStyle w:val="Heading4"/>
        <w:numPr>
          <w:ilvl w:val="0"/>
          <w:numId w:val="11"/>
        </w:numPr>
        <w:ind w:left="360"/>
      </w:pPr>
      <w:r w:rsidRPr="00635F26">
        <w:lastRenderedPageBreak/>
        <w:t xml:space="preserve">Daughter of </w:t>
      </w:r>
      <w:proofErr w:type="spellStart"/>
      <w:r w:rsidRPr="00635F26">
        <w:t>Diblaim</w:t>
      </w:r>
      <w:proofErr w:type="spellEnd"/>
      <w:r w:rsidR="00635F26">
        <w:t xml:space="preserve">. </w:t>
      </w:r>
    </w:p>
    <w:p w:rsidR="00635F26" w:rsidRDefault="00D52E8E" w:rsidP="00635F26">
      <w:pPr>
        <w:pStyle w:val="Heading4"/>
        <w:numPr>
          <w:ilvl w:val="0"/>
          <w:numId w:val="11"/>
        </w:numPr>
        <w:ind w:left="360"/>
        <w:sectPr w:rsidR="00635F26" w:rsidSect="004A28C3">
          <w:endnotePr>
            <w:numFmt w:val="decimal"/>
          </w:endnotePr>
          <w:type w:val="continuous"/>
          <w:pgSz w:w="12240" w:h="15840" w:code="1"/>
          <w:pgMar w:top="1440" w:right="1800" w:bottom="1440" w:left="1800" w:header="720" w:footer="720" w:gutter="0"/>
          <w:cols w:num="3" w:space="270"/>
          <w:docGrid w:linePitch="360"/>
        </w:sectPr>
      </w:pPr>
      <w:r w:rsidRPr="00635F26">
        <w:lastRenderedPageBreak/>
        <w:t>The wife of Hose</w:t>
      </w:r>
      <w:r w:rsidR="00635F26">
        <w:t>a</w:t>
      </w:r>
    </w:p>
    <w:p w:rsidR="00635F26" w:rsidRDefault="00D52E8E" w:rsidP="00AA330B">
      <w:pPr>
        <w:pStyle w:val="Heading7"/>
      </w:pPr>
      <w:proofErr w:type="spellStart"/>
      <w:r w:rsidRPr="00635F26">
        <w:rPr>
          <w:b/>
        </w:rPr>
        <w:lastRenderedPageBreak/>
        <w:t>Jezreel</w:t>
      </w:r>
      <w:proofErr w:type="spellEnd"/>
      <w:r w:rsidRPr="00D33BCC">
        <w:t xml:space="preserve"> –“God sows” – a first born son</w:t>
      </w:r>
      <w:r w:rsidR="00635F26">
        <w:t xml:space="preserve">. </w:t>
      </w:r>
      <w:r w:rsidRPr="00D33BCC">
        <w:t>The hour of judgment is come</w:t>
      </w:r>
      <w:r w:rsidR="00635F26">
        <w:t xml:space="preserve"> </w:t>
      </w:r>
      <w:r w:rsidRPr="00D33BCC">
        <w:t>1:4-6;  8:4-5;  10:7,15</w:t>
      </w:r>
      <w:r w:rsidR="00635F26">
        <w:t xml:space="preserve">. </w:t>
      </w:r>
      <w:r w:rsidRPr="00D33BCC">
        <w:t xml:space="preserve">Israel has </w:t>
      </w:r>
      <w:r w:rsidR="00635F26">
        <w:t xml:space="preserve">been warned of being cut off.  </w:t>
      </w:r>
      <w:r w:rsidRPr="00D33BCC">
        <w:t>II Kings 10:32</w:t>
      </w:r>
    </w:p>
    <w:p w:rsidR="00635F26" w:rsidRDefault="00D52E8E" w:rsidP="00AA330B">
      <w:pPr>
        <w:pStyle w:val="Heading7"/>
      </w:pPr>
      <w:proofErr w:type="spellStart"/>
      <w:r w:rsidRPr="00635F26">
        <w:rPr>
          <w:b/>
        </w:rPr>
        <w:t>Loruhamah</w:t>
      </w:r>
      <w:proofErr w:type="spellEnd"/>
      <w:r w:rsidRPr="00D33BCC">
        <w:t xml:space="preserve"> –</w:t>
      </w:r>
      <w:r w:rsidRPr="00D33BCC">
        <w:tab/>
        <w:t>“No pity” – Hosea’s daughter</w:t>
      </w:r>
    </w:p>
    <w:p w:rsidR="00D52E8E" w:rsidRPr="00D33BCC" w:rsidRDefault="00D52E8E" w:rsidP="00AA330B">
      <w:pPr>
        <w:pStyle w:val="Heading7"/>
      </w:pPr>
      <w:proofErr w:type="spellStart"/>
      <w:r w:rsidRPr="00635F26">
        <w:rPr>
          <w:b/>
        </w:rPr>
        <w:t>Loammi</w:t>
      </w:r>
      <w:proofErr w:type="spellEnd"/>
      <w:r w:rsidRPr="00D33BCC">
        <w:t xml:space="preserve"> –   “Not my people” – Hosea’s second son</w:t>
      </w:r>
    </w:p>
    <w:p w:rsidR="00D52E8E" w:rsidRPr="00D33BCC" w:rsidRDefault="00D52E8E" w:rsidP="00635F26">
      <w:pPr>
        <w:pStyle w:val="Style5"/>
      </w:pPr>
      <w:r w:rsidRPr="00D33BCC">
        <w:t>Hosea sending his children to plead with their mother is symbolic of the Lord pleading with His people by sending prophets.</w:t>
      </w:r>
      <w:r w:rsidR="00635F26">
        <w:t xml:space="preserve"> </w:t>
      </w:r>
      <w:r w:rsidRPr="00D33BCC">
        <w:t>2:1-23; 6:5; 12:10</w:t>
      </w:r>
    </w:p>
    <w:p w:rsidR="00D52E8E" w:rsidRDefault="00D52E8E" w:rsidP="00635F26">
      <w:pPr>
        <w:pStyle w:val="Style5"/>
      </w:pPr>
      <w:r w:rsidRPr="00D33BCC">
        <w:t>Hosea buying Gomer back is symbolic of</w:t>
      </w:r>
      <w:r w:rsidR="00635F26">
        <w:t xml:space="preserve"> God redeeming His people. </w:t>
      </w:r>
      <w:r w:rsidRPr="00D33BCC">
        <w:t>3:1-5</w:t>
      </w:r>
    </w:p>
    <w:p w:rsidR="00635F26" w:rsidRPr="00D33BCC" w:rsidRDefault="00635F26" w:rsidP="00635F26">
      <w:pPr>
        <w:pStyle w:val="Style5"/>
        <w:numPr>
          <w:ilvl w:val="0"/>
          <w:numId w:val="0"/>
        </w:numPr>
        <w:ind w:left="1080"/>
      </w:pPr>
    </w:p>
    <w:p w:rsidR="004A28C3" w:rsidRDefault="00D52E8E" w:rsidP="00635F26">
      <w:pPr>
        <w:pStyle w:val="Heading3"/>
      </w:pPr>
      <w:r w:rsidRPr="00D33BCC">
        <w:t xml:space="preserve">The Controversy of God </w:t>
      </w:r>
      <w:r w:rsidR="004A28C3" w:rsidRPr="00D33BCC">
        <w:t>with</w:t>
      </w:r>
      <w:r w:rsidRPr="00D33BCC">
        <w:t xml:space="preserve"> The Children of Israel</w:t>
      </w:r>
    </w:p>
    <w:p w:rsidR="00D52E8E" w:rsidRPr="00D33BCC" w:rsidRDefault="00D52E8E" w:rsidP="004A28C3">
      <w:pPr>
        <w:pStyle w:val="Heading3"/>
        <w:numPr>
          <w:ilvl w:val="0"/>
          <w:numId w:val="0"/>
        </w:numPr>
        <w:ind w:left="720"/>
      </w:pPr>
      <w:r w:rsidRPr="00D33BCC">
        <w:t>Israel’s divided heart caused its apostasy</w:t>
      </w:r>
      <w:r w:rsidR="004A28C3">
        <w:t xml:space="preserve">. II Kings 17:4; </w:t>
      </w:r>
      <w:r w:rsidRPr="00D33BCC">
        <w:t>Hosea 2:7, 13, 1</w:t>
      </w:r>
      <w:r w:rsidR="004A28C3">
        <w:t>7; 4:9, 10; 5:4-7; 7:8, 11-16;</w:t>
      </w:r>
      <w:r w:rsidRPr="00D33BCC">
        <w:t>8:1-14; 10:1-2, 10; 13:4; 14:1-4, 8-9; 12:2</w:t>
      </w:r>
    </w:p>
    <w:p w:rsidR="00D52E8E" w:rsidRPr="00D33BCC" w:rsidRDefault="00D52E8E" w:rsidP="00D52E8E">
      <w:pPr>
        <w:widowControl w:val="0"/>
      </w:pPr>
      <w:r w:rsidRPr="00D33BCC">
        <w:tab/>
      </w:r>
    </w:p>
    <w:p w:rsidR="004A28C3" w:rsidRDefault="00D52E8E" w:rsidP="003328BD">
      <w:pPr>
        <w:pStyle w:val="Style5"/>
        <w:numPr>
          <w:ilvl w:val="0"/>
          <w:numId w:val="92"/>
        </w:numPr>
        <w:ind w:left="1080"/>
      </w:pPr>
      <w:r w:rsidRPr="00D33BCC">
        <w:t>Israel, the unfaithful servants</w:t>
      </w:r>
      <w:r w:rsidRPr="00D33BCC">
        <w:tab/>
      </w:r>
      <w:r w:rsidRPr="00D33BCC">
        <w:tab/>
      </w:r>
      <w:r w:rsidRPr="00D33BCC">
        <w:tab/>
      </w:r>
      <w:r w:rsidRPr="00D33BCC">
        <w:tab/>
        <w:t xml:space="preserve">        4:1-13:16</w:t>
      </w:r>
    </w:p>
    <w:p w:rsidR="00D52E8E" w:rsidRPr="00D33BCC" w:rsidRDefault="00D52E8E" w:rsidP="004A28C3">
      <w:pPr>
        <w:pStyle w:val="Style5"/>
        <w:numPr>
          <w:ilvl w:val="0"/>
          <w:numId w:val="0"/>
        </w:numPr>
        <w:ind w:left="1080"/>
      </w:pPr>
      <w:r w:rsidRPr="00D33BCC">
        <w:t>vs. 9 “Like people, like priest”</w:t>
      </w:r>
    </w:p>
    <w:p w:rsidR="00D52E8E" w:rsidRPr="00D33BCC" w:rsidRDefault="00D52E8E" w:rsidP="00D52E8E">
      <w:pPr>
        <w:widowControl w:val="0"/>
      </w:pPr>
    </w:p>
    <w:p w:rsidR="00D52E8E" w:rsidRPr="00D33BCC" w:rsidRDefault="004A28C3" w:rsidP="003328BD">
      <w:pPr>
        <w:pStyle w:val="Heading5"/>
        <w:numPr>
          <w:ilvl w:val="0"/>
          <w:numId w:val="93"/>
        </w:numPr>
      </w:pPr>
      <w:r>
        <w:t xml:space="preserve">Sin was universal. </w:t>
      </w:r>
      <w:r w:rsidR="00D52E8E" w:rsidRPr="00D33BCC">
        <w:t>4:2-5, 18; 7:4</w:t>
      </w:r>
    </w:p>
    <w:p w:rsidR="00D52E8E" w:rsidRPr="00D33BCC" w:rsidRDefault="00D52E8E" w:rsidP="004A28C3">
      <w:pPr>
        <w:pStyle w:val="Heading5"/>
      </w:pPr>
      <w:r w:rsidRPr="00D33BCC">
        <w:t xml:space="preserve">Truth, mercy and the knowledge of </w:t>
      </w:r>
      <w:r w:rsidR="004A28C3">
        <w:t xml:space="preserve">God were not in the land. </w:t>
      </w:r>
      <w:r w:rsidRPr="00D33BCC">
        <w:t>4:1</w:t>
      </w:r>
    </w:p>
    <w:p w:rsidR="00D52E8E" w:rsidRPr="00D33BCC" w:rsidRDefault="004A28C3" w:rsidP="004A28C3">
      <w:pPr>
        <w:pStyle w:val="Heading5"/>
      </w:pPr>
      <w:r>
        <w:t xml:space="preserve">Israel is a backslider. </w:t>
      </w:r>
      <w:r w:rsidR="00D52E8E" w:rsidRPr="00D33BCC">
        <w:t>4:16; 11:7; 14:4</w:t>
      </w:r>
    </w:p>
    <w:p w:rsidR="00D52E8E" w:rsidRPr="00D33BCC" w:rsidRDefault="00D52E8E" w:rsidP="004A28C3">
      <w:pPr>
        <w:pStyle w:val="Heading5"/>
      </w:pPr>
      <w:r w:rsidRPr="00D33BCC">
        <w:t>Isra</w:t>
      </w:r>
      <w:r w:rsidR="004A28C3">
        <w:t xml:space="preserve">el is a rejecter of knowledge. </w:t>
      </w:r>
      <w:r w:rsidRPr="00D33BCC">
        <w:t>4:6</w:t>
      </w:r>
    </w:p>
    <w:p w:rsidR="00D52E8E" w:rsidRPr="00D33BCC" w:rsidRDefault="00D52E8E" w:rsidP="00D52E8E">
      <w:pPr>
        <w:widowControl w:val="0"/>
        <w:ind w:left="2160" w:firstLine="720"/>
      </w:pPr>
    </w:p>
    <w:p w:rsidR="004A28C3" w:rsidRDefault="00D52E8E" w:rsidP="004A28C3">
      <w:pPr>
        <w:pStyle w:val="Style5"/>
      </w:pPr>
      <w:r w:rsidRPr="00D33BCC">
        <w:t>Israel, the spiritually ignorant</w:t>
      </w:r>
      <w:r w:rsidRPr="00D33BCC">
        <w:tab/>
      </w:r>
      <w:r w:rsidRPr="00D33BCC">
        <w:tab/>
      </w:r>
      <w:r w:rsidRPr="00D33BCC">
        <w:tab/>
      </w:r>
      <w:r w:rsidRPr="00D33BCC">
        <w:tab/>
        <w:t>4:1, 6, 12, 14</w:t>
      </w:r>
    </w:p>
    <w:p w:rsidR="004A28C3" w:rsidRDefault="004A28C3">
      <w:r>
        <w:br w:type="page"/>
      </w:r>
    </w:p>
    <w:p w:rsidR="00D52E8E" w:rsidRPr="00D33BCC" w:rsidRDefault="004A28C3" w:rsidP="004A28C3">
      <w:pPr>
        <w:pStyle w:val="Style5"/>
      </w:pPr>
      <w:r>
        <w:lastRenderedPageBreak/>
        <w:t xml:space="preserve">Israel, the offender of God </w:t>
      </w:r>
      <w:r w:rsidR="00D52E8E" w:rsidRPr="00D33BCC">
        <w:t>4:1</w:t>
      </w:r>
    </w:p>
    <w:p w:rsidR="00D52E8E" w:rsidRPr="00D33BCC" w:rsidRDefault="00D52E8E" w:rsidP="003328BD">
      <w:pPr>
        <w:pStyle w:val="Heading5"/>
        <w:numPr>
          <w:ilvl w:val="0"/>
          <w:numId w:val="96"/>
        </w:numPr>
      </w:pPr>
      <w:r w:rsidRPr="00D33BCC">
        <w:t>Controversy –</w:t>
      </w:r>
      <w:r w:rsidR="004A28C3">
        <w:t xml:space="preserve"> </w:t>
      </w:r>
      <w:r w:rsidRPr="00D33BCC">
        <w:t>a legal suit against ignorance toward God.</w:t>
      </w:r>
    </w:p>
    <w:p w:rsidR="00AA330B" w:rsidRDefault="00D52E8E" w:rsidP="00AA330B">
      <w:pPr>
        <w:pStyle w:val="Style6"/>
      </w:pPr>
      <w:r w:rsidRPr="00AA330B">
        <w:t>T</w:t>
      </w:r>
      <w:r w:rsidR="00AA330B" w:rsidRPr="00AA330B">
        <w:t xml:space="preserve">hey have broken the Law of God. </w:t>
      </w:r>
      <w:r w:rsidRPr="00AA330B">
        <w:t>4:6-9</w:t>
      </w:r>
    </w:p>
    <w:p w:rsidR="00AA330B" w:rsidRDefault="00D52E8E" w:rsidP="003328BD">
      <w:pPr>
        <w:pStyle w:val="Heading6"/>
        <w:numPr>
          <w:ilvl w:val="0"/>
          <w:numId w:val="95"/>
        </w:numPr>
      </w:pPr>
      <w:r w:rsidRPr="00D33BCC">
        <w:t>They have forgotten the Law of God</w:t>
      </w:r>
    </w:p>
    <w:p w:rsidR="00D52E8E" w:rsidRPr="00D33BCC" w:rsidRDefault="00D52E8E" w:rsidP="003328BD">
      <w:pPr>
        <w:pStyle w:val="Heading6"/>
        <w:numPr>
          <w:ilvl w:val="0"/>
          <w:numId w:val="95"/>
        </w:numPr>
      </w:pPr>
      <w:r w:rsidRPr="00D33BCC">
        <w:t>They have not kept or taught the Law of God 4:1,9</w:t>
      </w:r>
    </w:p>
    <w:p w:rsidR="00D52E8E" w:rsidRPr="00D33BCC" w:rsidRDefault="00D52E8E" w:rsidP="00AA330B">
      <w:pPr>
        <w:pStyle w:val="Heading6"/>
      </w:pPr>
      <w:r w:rsidRPr="00D33BCC">
        <w:t>“Like people, like priest”</w:t>
      </w:r>
    </w:p>
    <w:p w:rsidR="00AA330B" w:rsidRDefault="00D52E8E" w:rsidP="00AA330B">
      <w:pPr>
        <w:widowControl w:val="0"/>
        <w:ind w:firstLine="720"/>
      </w:pPr>
      <w:r w:rsidRPr="00D33BCC">
        <w:t>It should be a priest influencing the people for God, not people influencing the priest with the world.</w:t>
      </w:r>
    </w:p>
    <w:p w:rsidR="00AA330B" w:rsidRDefault="00AA330B" w:rsidP="00AA330B">
      <w:pPr>
        <w:pStyle w:val="Heading5"/>
      </w:pPr>
      <w:r>
        <w:t>Ignorance of God</w:t>
      </w:r>
    </w:p>
    <w:p w:rsidR="00D52E8E" w:rsidRPr="00D33BCC" w:rsidRDefault="00AA330B" w:rsidP="003328BD">
      <w:pPr>
        <w:pStyle w:val="Style6"/>
        <w:numPr>
          <w:ilvl w:val="0"/>
          <w:numId w:val="97"/>
        </w:numPr>
      </w:pPr>
      <w:r>
        <w:t>Is a l</w:t>
      </w:r>
      <w:r w:rsidR="004A28C3">
        <w:t xml:space="preserve">ack of knowledge of God </w:t>
      </w:r>
      <w:r w:rsidR="00D52E8E" w:rsidRPr="00D33BCC">
        <w:t>4:6</w:t>
      </w:r>
    </w:p>
    <w:p w:rsidR="00D52E8E" w:rsidRPr="00D33BCC" w:rsidRDefault="00AA330B" w:rsidP="00AA330B">
      <w:pPr>
        <w:pStyle w:val="Style6"/>
      </w:pPr>
      <w:r>
        <w:t>I</w:t>
      </w:r>
      <w:r w:rsidR="00D52E8E" w:rsidRPr="00D33BCC">
        <w:t>s willful and y</w:t>
      </w:r>
      <w:r>
        <w:t xml:space="preserve">ou have rejected knowledge </w:t>
      </w:r>
      <w:r w:rsidR="00D52E8E" w:rsidRPr="00D33BCC">
        <w:t>4:6</w:t>
      </w:r>
    </w:p>
    <w:p w:rsidR="00D52E8E" w:rsidRPr="00D33BCC" w:rsidRDefault="00AA330B" w:rsidP="00AA330B">
      <w:pPr>
        <w:pStyle w:val="Style6"/>
      </w:pPr>
      <w:r>
        <w:t>I</w:t>
      </w:r>
      <w:r w:rsidR="00D52E8E" w:rsidRPr="00D33BCC">
        <w:t xml:space="preserve">s </w:t>
      </w:r>
      <w:r w:rsidR="004A28C3" w:rsidRPr="00D33BCC">
        <w:t>destructive;</w:t>
      </w:r>
      <w:r w:rsidR="00D52E8E" w:rsidRPr="00D33BCC">
        <w:t xml:space="preserve"> My people are dest</w:t>
      </w:r>
      <w:r>
        <w:t xml:space="preserve">royed for lack of knowledge </w:t>
      </w:r>
      <w:r w:rsidR="00D52E8E" w:rsidRPr="00D33BCC">
        <w:t>4:6</w:t>
      </w:r>
    </w:p>
    <w:p w:rsidR="00D52E8E" w:rsidRPr="00D33BCC" w:rsidRDefault="00D52E8E" w:rsidP="00AA330B">
      <w:pPr>
        <w:pStyle w:val="Style6"/>
      </w:pPr>
      <w:r w:rsidRPr="00D33BCC">
        <w:t>Ignorance leads to rejection</w:t>
      </w:r>
    </w:p>
    <w:p w:rsidR="00D52E8E" w:rsidRPr="00D33BCC" w:rsidRDefault="00D52E8E" w:rsidP="007365F7">
      <w:pPr>
        <w:pStyle w:val="Heading7"/>
        <w:numPr>
          <w:ilvl w:val="0"/>
          <w:numId w:val="102"/>
        </w:numPr>
        <w:tabs>
          <w:tab w:val="clear" w:pos="1800"/>
          <w:tab w:val="left" w:pos="2160"/>
        </w:tabs>
        <w:ind w:left="2160"/>
      </w:pPr>
      <w:r w:rsidRPr="00D33BCC">
        <w:t>Divine rejection</w:t>
      </w:r>
      <w:r w:rsidR="009476B3">
        <w:t xml:space="preserve"> </w:t>
      </w:r>
      <w:r w:rsidRPr="00D33BCC">
        <w:t>“I will also reject thee”</w:t>
      </w:r>
    </w:p>
    <w:p w:rsidR="00D52E8E" w:rsidRPr="00D33BCC" w:rsidRDefault="00D52E8E" w:rsidP="007365F7">
      <w:pPr>
        <w:pStyle w:val="Heading7"/>
        <w:numPr>
          <w:ilvl w:val="0"/>
          <w:numId w:val="0"/>
        </w:numPr>
        <w:ind w:left="2160"/>
      </w:pPr>
      <w:r w:rsidRPr="00D33BCC">
        <w:t>4:6;  1:6-9;  5:6,14-15;  8:13;  9:1-3</w:t>
      </w:r>
    </w:p>
    <w:p w:rsidR="00D52E8E" w:rsidRPr="00D33BCC" w:rsidRDefault="00D52E8E" w:rsidP="007365F7">
      <w:pPr>
        <w:pStyle w:val="Heading7"/>
        <w:ind w:left="2160"/>
      </w:pPr>
      <w:r w:rsidRPr="00D33BCC">
        <w:t>Glory turned to shame</w:t>
      </w:r>
      <w:r w:rsidR="009476B3">
        <w:t>, disgrace, confusion</w:t>
      </w:r>
      <w:r w:rsidR="009476B3">
        <w:tab/>
      </w:r>
      <w:r w:rsidRPr="00D33BCC">
        <w:t>4:7</w:t>
      </w:r>
    </w:p>
    <w:p w:rsidR="00D52E8E" w:rsidRPr="00D33BCC" w:rsidRDefault="00D52E8E" w:rsidP="007365F7">
      <w:pPr>
        <w:pStyle w:val="Heading7"/>
        <w:ind w:left="2160"/>
      </w:pPr>
      <w:r w:rsidRPr="00D33BCC">
        <w:t>God will reward ignorance with punishment</w:t>
      </w:r>
      <w:r w:rsidR="009E0625">
        <w:t xml:space="preserve"> </w:t>
      </w:r>
      <w:r w:rsidRPr="00D33BCC">
        <w:t>4:9</w:t>
      </w:r>
    </w:p>
    <w:p w:rsidR="00D52E8E" w:rsidRPr="00D33BCC" w:rsidRDefault="00D52E8E" w:rsidP="007365F7">
      <w:pPr>
        <w:pStyle w:val="Heading7"/>
        <w:ind w:left="2160"/>
      </w:pPr>
      <w:r w:rsidRPr="00D33BCC">
        <w:t>Unsatisfied desires</w:t>
      </w:r>
      <w:r w:rsidRPr="00D33BCC">
        <w:tab/>
      </w:r>
      <w:r w:rsidRPr="00D33BCC">
        <w:tab/>
      </w:r>
      <w:r w:rsidRPr="00D33BCC">
        <w:tab/>
      </w:r>
      <w:r w:rsidRPr="00D33BCC">
        <w:tab/>
        <w:t>4:10</w:t>
      </w:r>
    </w:p>
    <w:p w:rsidR="00D52E8E" w:rsidRPr="00D33BCC" w:rsidRDefault="007365F7" w:rsidP="00AA330B">
      <w:pPr>
        <w:pStyle w:val="Style6"/>
      </w:pPr>
      <w:r>
        <w:t>Ignorance ends in judgment</w:t>
      </w:r>
      <w:r>
        <w:tab/>
      </w:r>
      <w:r>
        <w:tab/>
      </w:r>
      <w:r>
        <w:tab/>
      </w:r>
      <w:r w:rsidR="00D52E8E" w:rsidRPr="00D33BCC">
        <w:t>4:14</w:t>
      </w:r>
    </w:p>
    <w:p w:rsidR="00D52E8E" w:rsidRPr="00D33BCC" w:rsidRDefault="00D52E8E" w:rsidP="00AA330B">
      <w:pPr>
        <w:pStyle w:val="Style6"/>
      </w:pPr>
      <w:r w:rsidRPr="00D33BCC">
        <w:t>The ignorant shall be ashamed</w:t>
      </w:r>
      <w:r w:rsidRPr="00D33BCC">
        <w:tab/>
      </w:r>
      <w:r w:rsidRPr="00D33BCC">
        <w:tab/>
      </w:r>
      <w:r w:rsidRPr="00D33BCC">
        <w:tab/>
        <w:t>4:19</w:t>
      </w:r>
    </w:p>
    <w:p w:rsidR="00D52E8E" w:rsidRPr="00D33BCC" w:rsidRDefault="00D52E8E" w:rsidP="00D52E8E">
      <w:pPr>
        <w:widowControl w:val="0"/>
      </w:pPr>
    </w:p>
    <w:p w:rsidR="007365F7" w:rsidRDefault="00D52E8E" w:rsidP="007365F7">
      <w:pPr>
        <w:pStyle w:val="Style5"/>
      </w:pPr>
      <w:r w:rsidRPr="00D33BCC">
        <w:t>Israel at the mercy of God</w:t>
      </w:r>
    </w:p>
    <w:p w:rsidR="00D52E8E" w:rsidRPr="00D33BCC" w:rsidRDefault="00D52E8E" w:rsidP="007365F7">
      <w:pPr>
        <w:pStyle w:val="Style5"/>
        <w:numPr>
          <w:ilvl w:val="0"/>
          <w:numId w:val="0"/>
        </w:numPr>
        <w:ind w:left="1080"/>
      </w:pPr>
      <w:r w:rsidRPr="00D33BCC">
        <w:t>Ephraim is joined to idols</w:t>
      </w:r>
      <w:r w:rsidRPr="00D33BCC">
        <w:tab/>
      </w:r>
      <w:r w:rsidRPr="00D33BCC">
        <w:tab/>
      </w:r>
      <w:r w:rsidRPr="00D33BCC">
        <w:tab/>
        <w:t>4:17;  10:1;  12:11</w:t>
      </w:r>
    </w:p>
    <w:p w:rsidR="00D52E8E" w:rsidRPr="00D33BCC" w:rsidRDefault="00D52E8E" w:rsidP="00D52E8E">
      <w:pPr>
        <w:widowControl w:val="0"/>
      </w:pPr>
    </w:p>
    <w:p w:rsidR="00D52E8E" w:rsidRPr="00D33BCC" w:rsidRDefault="00D52E8E" w:rsidP="007365F7">
      <w:pPr>
        <w:pStyle w:val="Heading5"/>
        <w:numPr>
          <w:ilvl w:val="0"/>
          <w:numId w:val="105"/>
        </w:numPr>
      </w:pPr>
      <w:r w:rsidRPr="00D33BCC">
        <w:t>A nation wedded to Idols</w:t>
      </w:r>
    </w:p>
    <w:p w:rsidR="00D52E8E" w:rsidRPr="00D33BCC" w:rsidRDefault="00D52E8E" w:rsidP="007365F7">
      <w:pPr>
        <w:pStyle w:val="Style6"/>
        <w:numPr>
          <w:ilvl w:val="0"/>
          <w:numId w:val="104"/>
        </w:numPr>
      </w:pPr>
      <w:r w:rsidRPr="00D33BCC">
        <w:t>Spiritual idolatry in the worst forms, by means of spells</w:t>
      </w:r>
    </w:p>
    <w:p w:rsidR="00D52E8E" w:rsidRPr="00D33BCC" w:rsidRDefault="00D52E8E" w:rsidP="007365F7">
      <w:pPr>
        <w:pStyle w:val="Style6"/>
      </w:pPr>
      <w:r w:rsidRPr="00D33BCC">
        <w:t>Spiritual adultery, forsook God for Baal</w:t>
      </w:r>
    </w:p>
    <w:p w:rsidR="00D52E8E" w:rsidRPr="00D33BCC" w:rsidRDefault="00D52E8E" w:rsidP="00D52E8E">
      <w:pPr>
        <w:widowControl w:val="0"/>
      </w:pPr>
      <w:r w:rsidRPr="00D33BCC">
        <w:tab/>
      </w:r>
      <w:r w:rsidRPr="00D33BCC">
        <w:tab/>
      </w:r>
      <w:r w:rsidRPr="00D33BCC">
        <w:tab/>
      </w:r>
      <w:r w:rsidR="007365F7" w:rsidRPr="00D33BCC">
        <w:t xml:space="preserve"> </w:t>
      </w:r>
      <w:r w:rsidRPr="00D33BCC">
        <w:t>(a)</w:t>
      </w:r>
      <w:r w:rsidRPr="00D33BCC">
        <w:tab/>
        <w:t>To leave them alone meant death</w:t>
      </w:r>
    </w:p>
    <w:p w:rsidR="00D52E8E" w:rsidRPr="00D33BCC" w:rsidRDefault="00D52E8E" w:rsidP="00D52E8E">
      <w:pPr>
        <w:widowControl w:val="0"/>
      </w:pPr>
      <w:r w:rsidRPr="00D33BCC">
        <w:tab/>
      </w:r>
      <w:r w:rsidRPr="00D33BCC">
        <w:tab/>
      </w:r>
      <w:r w:rsidRPr="00D33BCC">
        <w:tab/>
      </w:r>
      <w:r w:rsidR="007365F7" w:rsidRPr="00D33BCC">
        <w:t xml:space="preserve"> </w:t>
      </w:r>
      <w:r w:rsidRPr="00D33BCC">
        <w:t>(b)</w:t>
      </w:r>
      <w:r w:rsidRPr="00D33BCC">
        <w:tab/>
        <w:t>How shall I give thee up?</w:t>
      </w:r>
      <w:r w:rsidRPr="00D33BCC">
        <w:tab/>
      </w:r>
      <w:r w:rsidRPr="00D33BCC">
        <w:tab/>
        <w:t>11:8</w:t>
      </w:r>
    </w:p>
    <w:p w:rsidR="00D52E8E" w:rsidRPr="00D33BCC" w:rsidRDefault="00D52E8E" w:rsidP="00D52E8E">
      <w:pPr>
        <w:widowControl w:val="0"/>
      </w:pPr>
      <w:r w:rsidRPr="00D33BCC">
        <w:tab/>
      </w:r>
      <w:r w:rsidRPr="00D33BCC">
        <w:tab/>
      </w:r>
      <w:r w:rsidRPr="00D33BCC">
        <w:tab/>
      </w:r>
      <w:r w:rsidRPr="00D33BCC">
        <w:tab/>
      </w:r>
      <w:r w:rsidRPr="00D33BCC">
        <w:tab/>
      </w:r>
      <w:r w:rsidRPr="00D33BCC">
        <w:tab/>
      </w:r>
    </w:p>
    <w:p w:rsidR="00D52E8E" w:rsidRPr="00D33BCC" w:rsidRDefault="007365F7" w:rsidP="007365F7">
      <w:pPr>
        <w:widowControl w:val="0"/>
        <w:ind w:firstLine="720"/>
      </w:pPr>
      <w:r>
        <w:t xml:space="preserve">A revelation of God’s heart. </w:t>
      </w:r>
      <w:r w:rsidR="00D52E8E" w:rsidRPr="00D33BCC">
        <w:t>11:8, 9</w:t>
      </w:r>
      <w:r>
        <w:t xml:space="preserve">. </w:t>
      </w:r>
      <w:r w:rsidR="00D52E8E" w:rsidRPr="00D33BCC">
        <w:t>A heart full of love14:4-8; 2:19-20; 3:1-3; 11:1-4</w:t>
      </w:r>
    </w:p>
    <w:p w:rsidR="009E0625" w:rsidRDefault="00D52E8E" w:rsidP="004A28C3">
      <w:pPr>
        <w:widowControl w:val="0"/>
        <w:ind w:firstLine="720"/>
      </w:pPr>
      <w:r w:rsidRPr="00D33BCC">
        <w:t>Israel violated loves covenant</w:t>
      </w:r>
      <w:r w:rsidRPr="00D33BCC">
        <w:tab/>
        <w:t xml:space="preserve">           8:1; 6:7</w:t>
      </w:r>
    </w:p>
    <w:p w:rsidR="009E0625" w:rsidRDefault="00D52E8E" w:rsidP="004A28C3">
      <w:pPr>
        <w:widowControl w:val="0"/>
        <w:ind w:firstLine="720"/>
      </w:pPr>
      <w:r w:rsidRPr="00D33BCC">
        <w:t>To sin against His love means eternal judgment</w:t>
      </w:r>
      <w:r w:rsidR="009E0625">
        <w:t xml:space="preserve"> </w:t>
      </w:r>
      <w:r w:rsidRPr="00D33BCC">
        <w:t>Hosea 2:15</w:t>
      </w:r>
    </w:p>
    <w:p w:rsidR="00D52E8E" w:rsidRPr="00D33BCC" w:rsidRDefault="00D52E8E" w:rsidP="004A28C3">
      <w:pPr>
        <w:widowControl w:val="0"/>
        <w:ind w:firstLine="720"/>
      </w:pPr>
      <w:r w:rsidRPr="00D33BCC">
        <w:t>The pathway of love lies through suffering, looks toward triumph and rejoicing and leads to victory.</w:t>
      </w:r>
    </w:p>
    <w:p w:rsidR="00D52E8E" w:rsidRPr="00D33BCC" w:rsidRDefault="00D52E8E" w:rsidP="00D52E8E">
      <w:pPr>
        <w:widowControl w:val="0"/>
      </w:pPr>
    </w:p>
    <w:p w:rsidR="007365F7" w:rsidRDefault="00D52E8E" w:rsidP="007365F7">
      <w:pPr>
        <w:widowControl w:val="0"/>
        <w:ind w:left="1620" w:firstLine="720"/>
      </w:pPr>
      <w:r w:rsidRPr="00D33BCC">
        <w:t>(c)</w:t>
      </w:r>
      <w:r w:rsidRPr="00D33BCC">
        <w:tab/>
        <w:t>What shall I do unto thee?</w:t>
      </w:r>
      <w:r w:rsidR="007365F7">
        <w:t xml:space="preserve"> </w:t>
      </w:r>
      <w:r w:rsidRPr="00D33BCC">
        <w:t>6:4</w:t>
      </w:r>
    </w:p>
    <w:p w:rsidR="00D52E8E" w:rsidRPr="00D33BCC" w:rsidRDefault="00D52E8E" w:rsidP="007365F7">
      <w:pPr>
        <w:widowControl w:val="0"/>
        <w:ind w:left="2880"/>
      </w:pPr>
      <w:r w:rsidRPr="00D33BCC">
        <w:t>A revelation of man’s heart6:4-10</w:t>
      </w:r>
    </w:p>
    <w:p w:rsidR="00D52E8E" w:rsidRPr="00D33BCC" w:rsidRDefault="00D52E8E" w:rsidP="00D52E8E">
      <w:pPr>
        <w:widowControl w:val="0"/>
      </w:pPr>
    </w:p>
    <w:p w:rsidR="00D52E8E" w:rsidRDefault="00D52E8E" w:rsidP="007365F7">
      <w:pPr>
        <w:widowControl w:val="0"/>
        <w:ind w:left="360" w:hanging="360"/>
      </w:pPr>
      <w:r w:rsidRPr="00D33BCC">
        <w:t>Hosea 14:8</w:t>
      </w:r>
      <w:r w:rsidR="007365F7">
        <w:t>—</w:t>
      </w:r>
      <w:r w:rsidRPr="007365F7">
        <w:rPr>
          <w:i/>
        </w:rPr>
        <w:t>Ephraim shall say, what have I to do any more with Idols</w:t>
      </w:r>
      <w:r w:rsidRPr="00D33BCC">
        <w:t>?</w:t>
      </w:r>
      <w:r w:rsidR="007365F7">
        <w:t xml:space="preserve"> </w:t>
      </w:r>
      <w:r w:rsidRPr="007365F7">
        <w:rPr>
          <w:i/>
        </w:rPr>
        <w:t>I have heard Him and observed Him</w:t>
      </w:r>
      <w:r w:rsidR="007365F7" w:rsidRPr="007365F7">
        <w:rPr>
          <w:i/>
        </w:rPr>
        <w:t xml:space="preserve">. </w:t>
      </w:r>
      <w:r w:rsidRPr="007365F7">
        <w:rPr>
          <w:i/>
        </w:rPr>
        <w:t>I am like a green fir tree</w:t>
      </w:r>
      <w:r w:rsidRPr="00D33BCC">
        <w:t>.</w:t>
      </w:r>
      <w:r w:rsidR="007365F7">
        <w:t xml:space="preserve"> [</w:t>
      </w:r>
      <w:r w:rsidRPr="00D33BCC">
        <w:t xml:space="preserve">Weather and seasons have little </w:t>
      </w:r>
      <w:proofErr w:type="spellStart"/>
      <w:r w:rsidRPr="00D33BCC">
        <w:t>affect</w:t>
      </w:r>
      <w:proofErr w:type="spellEnd"/>
      <w:r w:rsidRPr="00D33BCC">
        <w:t xml:space="preserve"> on the fir tree.</w:t>
      </w:r>
      <w:r w:rsidR="007365F7">
        <w:t>]</w:t>
      </w:r>
    </w:p>
    <w:p w:rsidR="009E0625" w:rsidRPr="00D33BCC" w:rsidRDefault="009E0625" w:rsidP="00D52E8E">
      <w:pPr>
        <w:widowControl w:val="0"/>
      </w:pPr>
    </w:p>
    <w:p w:rsidR="007365F7" w:rsidRDefault="00D52E8E" w:rsidP="007365F7">
      <w:pPr>
        <w:pStyle w:val="Heading5"/>
      </w:pPr>
      <w:r w:rsidRPr="00D33BCC">
        <w:t>A nation throwing away its idols14:8</w:t>
      </w:r>
    </w:p>
    <w:p w:rsidR="00D52E8E" w:rsidRPr="00D33BCC" w:rsidRDefault="00D52E8E" w:rsidP="007365F7">
      <w:pPr>
        <w:pStyle w:val="Heading5"/>
        <w:numPr>
          <w:ilvl w:val="0"/>
          <w:numId w:val="0"/>
        </w:numPr>
        <w:ind w:left="1530"/>
      </w:pPr>
      <w:r w:rsidRPr="00D33BCC">
        <w:t>One day Israel will learn their lesson.</w:t>
      </w:r>
      <w:r w:rsidR="007365F7">
        <w:t xml:space="preserve"> </w:t>
      </w:r>
      <w:r w:rsidRPr="00D33BCC">
        <w:t xml:space="preserve">Will you </w:t>
      </w:r>
      <w:r w:rsidR="007365F7">
        <w:t xml:space="preserve">learn yours </w:t>
      </w:r>
      <w:r w:rsidRPr="00D33BCC">
        <w:t>today?</w:t>
      </w:r>
    </w:p>
    <w:p w:rsidR="007365F7" w:rsidRDefault="009E0625" w:rsidP="007365F7">
      <w:pPr>
        <w:pStyle w:val="Heading3"/>
      </w:pPr>
      <w:r>
        <w:lastRenderedPageBreak/>
        <w:t>The Wisdom of God i</w:t>
      </w:r>
      <w:r w:rsidR="00D52E8E" w:rsidRPr="00D33BCC">
        <w:t>n Judgment14:9</w:t>
      </w:r>
    </w:p>
    <w:p w:rsidR="00D52E8E" w:rsidRPr="00D33BCC" w:rsidRDefault="00D52E8E" w:rsidP="007365F7">
      <w:pPr>
        <w:pStyle w:val="Heading3"/>
        <w:numPr>
          <w:ilvl w:val="0"/>
          <w:numId w:val="0"/>
        </w:numPr>
        <w:ind w:left="720"/>
      </w:pPr>
      <w:r w:rsidRPr="00D33BCC">
        <w:t>Israel’s hardened heart caused apostasy5:4,9-11</w:t>
      </w:r>
    </w:p>
    <w:p w:rsidR="00D52E8E" w:rsidRPr="00D33BCC" w:rsidRDefault="00D52E8E" w:rsidP="00D52E8E">
      <w:pPr>
        <w:widowControl w:val="0"/>
      </w:pPr>
    </w:p>
    <w:p w:rsidR="00D52E8E" w:rsidRPr="00D33BCC" w:rsidRDefault="00D52E8E" w:rsidP="00D52E8E">
      <w:pPr>
        <w:widowControl w:val="0"/>
      </w:pPr>
      <w:r w:rsidRPr="00D33BCC">
        <w:tab/>
        <w:t>1.</w:t>
      </w:r>
      <w:r w:rsidRPr="00D33BCC">
        <w:tab/>
        <w:t xml:space="preserve">We see God’s gentle hand of judgment5:12 </w:t>
      </w:r>
    </w:p>
    <w:p w:rsidR="00D52E8E" w:rsidRPr="00D33BCC" w:rsidRDefault="00D52E8E" w:rsidP="00D52E8E">
      <w:pPr>
        <w:widowControl w:val="0"/>
      </w:pPr>
      <w:r w:rsidRPr="00D33BCC">
        <w:tab/>
      </w:r>
      <w:r w:rsidRPr="00D33BCC">
        <w:tab/>
      </w:r>
      <w:r w:rsidRPr="00D33BCC">
        <w:tab/>
        <w:t>A moth and rottenness</w:t>
      </w:r>
    </w:p>
    <w:p w:rsidR="00D52E8E" w:rsidRPr="00D33BCC" w:rsidRDefault="007365F7" w:rsidP="00D52E8E">
      <w:pPr>
        <w:widowControl w:val="0"/>
      </w:pPr>
      <w:r>
        <w:tab/>
      </w:r>
      <w:r>
        <w:tab/>
      </w:r>
      <w:r w:rsidR="00D52E8E" w:rsidRPr="00D33BCC">
        <w:t>a.</w:t>
      </w:r>
      <w:r w:rsidR="00D52E8E" w:rsidRPr="00D33BCC">
        <w:tab/>
        <w:t>Weakening the strength of His people</w:t>
      </w:r>
    </w:p>
    <w:p w:rsidR="00D52E8E" w:rsidRPr="00D33BCC" w:rsidRDefault="007365F7" w:rsidP="00D52E8E">
      <w:pPr>
        <w:widowControl w:val="0"/>
      </w:pPr>
      <w:r>
        <w:tab/>
      </w:r>
      <w:r>
        <w:tab/>
      </w:r>
      <w:r>
        <w:tab/>
      </w:r>
      <w:r w:rsidR="00D52E8E" w:rsidRPr="00D33BCC">
        <w:t>(1)</w:t>
      </w:r>
      <w:r w:rsidR="00D52E8E" w:rsidRPr="00D33BCC">
        <w:tab/>
        <w:t>A depletion of Bible study8:12</w:t>
      </w:r>
    </w:p>
    <w:p w:rsidR="00D52E8E" w:rsidRPr="00D33BCC" w:rsidRDefault="007365F7" w:rsidP="00D52E8E">
      <w:pPr>
        <w:widowControl w:val="0"/>
      </w:pPr>
      <w:r>
        <w:tab/>
      </w:r>
      <w:r>
        <w:tab/>
      </w:r>
      <w:r>
        <w:tab/>
      </w:r>
      <w:r w:rsidR="00D52E8E" w:rsidRPr="00D33BCC">
        <w:t>(2)</w:t>
      </w:r>
      <w:r w:rsidR="00D52E8E" w:rsidRPr="00D33BCC">
        <w:tab/>
        <w:t>A decline of desire for true worship8:13, 14</w:t>
      </w:r>
    </w:p>
    <w:p w:rsidR="00D52E8E" w:rsidRPr="00D33BCC" w:rsidRDefault="007365F7" w:rsidP="00D52E8E">
      <w:pPr>
        <w:widowControl w:val="0"/>
      </w:pPr>
      <w:r>
        <w:tab/>
      </w:r>
      <w:r>
        <w:tab/>
      </w:r>
      <w:r>
        <w:tab/>
      </w:r>
      <w:r w:rsidR="00D52E8E" w:rsidRPr="00D33BCC">
        <w:t>(3)</w:t>
      </w:r>
      <w:r w:rsidR="00D52E8E" w:rsidRPr="00D33BCC">
        <w:tab/>
        <w:t>A discouraged testimony -</w:t>
      </w:r>
    </w:p>
    <w:p w:rsidR="00D52E8E" w:rsidRPr="00D33BCC" w:rsidRDefault="00D52E8E" w:rsidP="007365F7">
      <w:pPr>
        <w:widowControl w:val="0"/>
        <w:ind w:firstLine="720"/>
      </w:pPr>
      <w:r w:rsidRPr="00D33BCC">
        <w:t>Affected by the influence of the world5:5-7; 7:1-3, 10, 13, 16</w:t>
      </w:r>
    </w:p>
    <w:p w:rsidR="00D52E8E" w:rsidRPr="00D33BCC" w:rsidRDefault="00D52E8E" w:rsidP="00D52E8E">
      <w:pPr>
        <w:widowControl w:val="0"/>
      </w:pPr>
    </w:p>
    <w:p w:rsidR="00D52E8E" w:rsidRPr="00D33BCC" w:rsidRDefault="007365F7" w:rsidP="00D52E8E">
      <w:pPr>
        <w:widowControl w:val="0"/>
      </w:pPr>
      <w:r>
        <w:tab/>
      </w:r>
      <w:r w:rsidR="00D52E8E" w:rsidRPr="00D33BCC">
        <w:t>2.</w:t>
      </w:r>
      <w:r w:rsidR="00D52E8E" w:rsidRPr="00D33BCC">
        <w:tab/>
        <w:t>We see God’s strong hand of judgment</w:t>
      </w:r>
      <w:r>
        <w:t xml:space="preserve">. </w:t>
      </w:r>
      <w:r w:rsidR="00D52E8E" w:rsidRPr="00D33BCC">
        <w:t xml:space="preserve">5:14; 13:7, 8; 15, 16 </w:t>
      </w:r>
    </w:p>
    <w:p w:rsidR="00D52E8E" w:rsidRPr="00D33BCC" w:rsidRDefault="00D52E8E" w:rsidP="00D52E8E">
      <w:pPr>
        <w:widowControl w:val="0"/>
      </w:pPr>
      <w:r w:rsidRPr="00D33BCC">
        <w:tab/>
      </w:r>
      <w:r w:rsidRPr="00D33BCC">
        <w:tab/>
      </w:r>
      <w:r w:rsidRPr="00D33BCC">
        <w:tab/>
        <w:t>A lion – a young lion</w:t>
      </w:r>
    </w:p>
    <w:p w:rsidR="00D52E8E" w:rsidRPr="00D33BCC" w:rsidRDefault="00D52E8E" w:rsidP="00047D33">
      <w:pPr>
        <w:widowControl w:val="0"/>
      </w:pPr>
      <w:r w:rsidRPr="00D33BCC">
        <w:t>“I will tear and go away;  I will take away and none shall rescue him.”</w:t>
      </w:r>
    </w:p>
    <w:p w:rsidR="00D52E8E" w:rsidRPr="00D33BCC" w:rsidRDefault="00D52E8E" w:rsidP="00D52E8E">
      <w:pPr>
        <w:widowControl w:val="0"/>
      </w:pPr>
    </w:p>
    <w:p w:rsidR="00D52E8E" w:rsidRPr="00D33BCC" w:rsidRDefault="007365F7" w:rsidP="00D52E8E">
      <w:pPr>
        <w:widowControl w:val="0"/>
      </w:pPr>
      <w:r>
        <w:tab/>
      </w:r>
      <w:r>
        <w:tab/>
      </w:r>
      <w:r w:rsidR="00D52E8E" w:rsidRPr="00D33BCC">
        <w:t>a.</w:t>
      </w:r>
      <w:r w:rsidR="00D52E8E" w:rsidRPr="00D33BCC">
        <w:tab/>
        <w:t>The fierce anger of the Lord</w:t>
      </w:r>
    </w:p>
    <w:p w:rsidR="00D52E8E" w:rsidRPr="00D33BCC" w:rsidRDefault="007365F7" w:rsidP="00D52E8E">
      <w:pPr>
        <w:widowControl w:val="0"/>
      </w:pPr>
      <w:r>
        <w:tab/>
      </w:r>
      <w:r>
        <w:tab/>
      </w:r>
      <w:r>
        <w:tab/>
      </w:r>
      <w:r w:rsidR="00D52E8E" w:rsidRPr="00D33BCC">
        <w:t>(1)</w:t>
      </w:r>
      <w:r w:rsidR="00D52E8E" w:rsidRPr="00D33BCC">
        <w:tab/>
      </w:r>
      <w:proofErr w:type="spellStart"/>
      <w:r w:rsidR="00D52E8E" w:rsidRPr="00D33BCC">
        <w:t>Sudden“as</w:t>
      </w:r>
      <w:proofErr w:type="spellEnd"/>
      <w:r w:rsidR="00D52E8E" w:rsidRPr="00D33BCC">
        <w:t xml:space="preserve"> a lion”</w:t>
      </w:r>
    </w:p>
    <w:p w:rsidR="00D52E8E" w:rsidRPr="00D33BCC" w:rsidRDefault="007365F7" w:rsidP="00D52E8E">
      <w:pPr>
        <w:widowControl w:val="0"/>
      </w:pPr>
      <w:r>
        <w:tab/>
      </w:r>
      <w:r>
        <w:tab/>
      </w:r>
      <w:r>
        <w:tab/>
      </w:r>
      <w:r w:rsidR="00D52E8E" w:rsidRPr="00D33BCC">
        <w:t>(2)</w:t>
      </w:r>
      <w:r w:rsidR="00D52E8E" w:rsidRPr="00D33BCC">
        <w:tab/>
      </w:r>
      <w:proofErr w:type="spellStart"/>
      <w:r w:rsidR="00D52E8E" w:rsidRPr="00D33BCC">
        <w:t>Stern“I</w:t>
      </w:r>
      <w:proofErr w:type="spellEnd"/>
      <w:r w:rsidR="00D52E8E" w:rsidRPr="00D33BCC">
        <w:t xml:space="preserve"> will tear and go away”</w:t>
      </w:r>
    </w:p>
    <w:p w:rsidR="00D52E8E" w:rsidRPr="00D33BCC" w:rsidRDefault="007365F7" w:rsidP="00D52E8E">
      <w:pPr>
        <w:widowControl w:val="0"/>
      </w:pPr>
      <w:r>
        <w:tab/>
      </w:r>
      <w:r>
        <w:tab/>
      </w:r>
      <w:r>
        <w:tab/>
      </w:r>
      <w:r w:rsidR="00D52E8E" w:rsidRPr="00D33BCC">
        <w:t>(3)</w:t>
      </w:r>
      <w:r w:rsidR="00D52E8E" w:rsidRPr="00D33BCC">
        <w:tab/>
      </w:r>
      <w:proofErr w:type="spellStart"/>
      <w:r w:rsidR="00D52E8E" w:rsidRPr="00D33BCC">
        <w:t>Severe“I</w:t>
      </w:r>
      <w:proofErr w:type="spellEnd"/>
      <w:r w:rsidR="00D52E8E" w:rsidRPr="00D33BCC">
        <w:t xml:space="preserve"> will take away and none shall rescue”</w:t>
      </w:r>
    </w:p>
    <w:p w:rsidR="00D52E8E" w:rsidRPr="00D33BCC" w:rsidRDefault="00D52E8E" w:rsidP="00D52E8E">
      <w:pPr>
        <w:widowControl w:val="0"/>
      </w:pPr>
    </w:p>
    <w:p w:rsidR="00D52E8E" w:rsidRPr="00D33BCC" w:rsidRDefault="007365F7" w:rsidP="00D52E8E">
      <w:pPr>
        <w:widowControl w:val="0"/>
      </w:pPr>
      <w:r>
        <w:tab/>
      </w:r>
      <w:r w:rsidR="00D52E8E" w:rsidRPr="00D33BCC">
        <w:t>3.</w:t>
      </w:r>
      <w:r w:rsidR="00D52E8E" w:rsidRPr="00D33BCC">
        <w:tab/>
        <w:t>We see God’s hand of mercy in judgment</w:t>
      </w:r>
      <w:r>
        <w:t xml:space="preserve"> </w:t>
      </w:r>
      <w:r w:rsidR="00D52E8E" w:rsidRPr="00D33BCC">
        <w:t>5:15; 6:3;  1:7;  2:18-23;  13:9</w:t>
      </w:r>
    </w:p>
    <w:p w:rsidR="00D52E8E" w:rsidRPr="00D33BCC" w:rsidRDefault="00D52E8E" w:rsidP="00D52E8E">
      <w:pPr>
        <w:widowControl w:val="0"/>
      </w:pPr>
    </w:p>
    <w:p w:rsidR="00D52E8E" w:rsidRPr="00D33BCC" w:rsidRDefault="007365F7" w:rsidP="00D52E8E">
      <w:pPr>
        <w:widowControl w:val="0"/>
      </w:pPr>
      <w:r>
        <w:tab/>
      </w:r>
      <w:r>
        <w:tab/>
      </w:r>
      <w:r w:rsidR="00D52E8E" w:rsidRPr="00D33BCC">
        <w:t>a.</w:t>
      </w:r>
      <w:r w:rsidR="00D52E8E" w:rsidRPr="00D33BCC">
        <w:tab/>
        <w:t>His patience and longsuffering5:15 “my place”4:14</w:t>
      </w:r>
    </w:p>
    <w:p w:rsidR="00D52E8E" w:rsidRPr="00D33BCC" w:rsidRDefault="007365F7" w:rsidP="00D52E8E">
      <w:pPr>
        <w:widowControl w:val="0"/>
      </w:pPr>
      <w:r>
        <w:tab/>
      </w:r>
      <w:r>
        <w:tab/>
      </w:r>
      <w:r w:rsidR="00D52E8E" w:rsidRPr="00D33BCC">
        <w:t>b.</w:t>
      </w:r>
      <w:r w:rsidR="00D52E8E" w:rsidRPr="00D33BCC">
        <w:tab/>
        <w:t>His power and love6:1; 8:1 “as an eagle”3:1</w:t>
      </w:r>
    </w:p>
    <w:p w:rsidR="00D52E8E" w:rsidRPr="00D33BCC" w:rsidRDefault="007365F7" w:rsidP="00D52E8E">
      <w:pPr>
        <w:widowControl w:val="0"/>
      </w:pPr>
      <w:r>
        <w:tab/>
      </w:r>
      <w:r>
        <w:tab/>
      </w:r>
      <w:r w:rsidR="00D52E8E" w:rsidRPr="00D33BCC">
        <w:t>c.</w:t>
      </w:r>
      <w:r w:rsidR="00D52E8E" w:rsidRPr="00D33BCC">
        <w:tab/>
        <w:t>His promise and life</w:t>
      </w:r>
      <w:r>
        <w:t xml:space="preserve"> </w:t>
      </w:r>
      <w:r w:rsidR="00D52E8E" w:rsidRPr="00D33BCC">
        <w:t>6:2</w:t>
      </w:r>
      <w:r>
        <w:t xml:space="preserve"> </w:t>
      </w:r>
      <w:r>
        <w:sym w:font="Wingdings" w:char="F0E0"/>
      </w:r>
      <w:r>
        <w:t xml:space="preserve">Revived, </w:t>
      </w:r>
      <w:r w:rsidR="00673F44">
        <w:t>Raised</w:t>
      </w:r>
      <w:r>
        <w:t xml:space="preserve">, and </w:t>
      </w:r>
      <w:r w:rsidR="00D52E8E" w:rsidRPr="00D33BCC">
        <w:t>Restored us</w:t>
      </w:r>
      <w:r>
        <w:t>.</w:t>
      </w:r>
    </w:p>
    <w:p w:rsidR="00D52E8E" w:rsidRPr="00D33BCC" w:rsidRDefault="00D52E8E" w:rsidP="00D52E8E">
      <w:pPr>
        <w:widowControl w:val="0"/>
      </w:pPr>
    </w:p>
    <w:p w:rsidR="00D52E8E" w:rsidRPr="00D33BCC" w:rsidRDefault="00D52E8E" w:rsidP="00673F44">
      <w:pPr>
        <w:widowControl w:val="0"/>
        <w:ind w:firstLine="720"/>
      </w:pPr>
      <w:r w:rsidRPr="00D33BCC">
        <w:t>The most severe part of judgment comes when He withdraws His hand of mercy.</w:t>
      </w:r>
      <w:r w:rsidR="00673F44">
        <w:t xml:space="preserve"> </w:t>
      </w:r>
      <w:r w:rsidRPr="00D33BCC">
        <w:t xml:space="preserve">Hosea’s final effort to stay the nation from its mad dash towards </w:t>
      </w:r>
      <w:proofErr w:type="spellStart"/>
      <w:r w:rsidRPr="00D33BCC">
        <w:t>judgement</w:t>
      </w:r>
      <w:proofErr w:type="spellEnd"/>
      <w:r w:rsidRPr="00D33BCC">
        <w:t>.</w:t>
      </w:r>
      <w:r w:rsidR="00673F44">
        <w:t xml:space="preserve"> </w:t>
      </w:r>
      <w:r w:rsidRPr="00D33BCC">
        <w:t>God has sent Elijah, Elisha, Jonah, Joel and Amos but to no avail.</w:t>
      </w:r>
      <w:r w:rsidR="00673F44">
        <w:t xml:space="preserve"> </w:t>
      </w:r>
      <w:r w:rsidRPr="00D33BCC">
        <w:t>Israel races to its ruin.</w:t>
      </w:r>
      <w:r w:rsidR="00673F44">
        <w:t xml:space="preserve"> </w:t>
      </w:r>
      <w:r w:rsidRPr="00D33BCC">
        <w:t>The message in Hosea is Reformation or Ruination.</w:t>
      </w:r>
    </w:p>
    <w:p w:rsidR="00D52E8E" w:rsidRPr="00D33BCC" w:rsidRDefault="00D52E8E" w:rsidP="00D52E8E">
      <w:pPr>
        <w:widowControl w:val="0"/>
      </w:pPr>
    </w:p>
    <w:p w:rsidR="00D52E8E" w:rsidRPr="00D33BCC" w:rsidRDefault="00D52E8E" w:rsidP="00D52E8E">
      <w:pPr>
        <w:widowControl w:val="0"/>
      </w:pPr>
      <w:r w:rsidRPr="00D33BCC">
        <w:tab/>
      </w:r>
      <w:r w:rsidRPr="00D33BCC">
        <w:tab/>
        <w:t>Hosea 1:2   just “the beginning”</w:t>
      </w:r>
    </w:p>
    <w:p w:rsidR="00D52E8E" w:rsidRPr="00D33BCC" w:rsidRDefault="00D52E8E" w:rsidP="00D52E8E">
      <w:pPr>
        <w:widowControl w:val="0"/>
      </w:pPr>
      <w:r w:rsidRPr="00D33BCC">
        <w:tab/>
      </w:r>
      <w:r w:rsidRPr="00D33BCC">
        <w:tab/>
      </w:r>
      <w:r w:rsidRPr="00D33BCC">
        <w:tab/>
        <w:t>1:4 “yet a little while”</w:t>
      </w:r>
    </w:p>
    <w:p w:rsidR="00D52E8E" w:rsidRPr="00D33BCC" w:rsidRDefault="00D52E8E" w:rsidP="00D52E8E">
      <w:pPr>
        <w:widowControl w:val="0"/>
      </w:pPr>
      <w:r w:rsidRPr="00D33BCC">
        <w:tab/>
      </w:r>
      <w:r w:rsidRPr="00D33BCC">
        <w:tab/>
        <w:t>Hosea 1:10 “It shall come to pass”</w:t>
      </w:r>
    </w:p>
    <w:p w:rsidR="00D52E8E" w:rsidRPr="00D33BCC" w:rsidRDefault="00D52E8E" w:rsidP="00D52E8E">
      <w:pPr>
        <w:widowControl w:val="0"/>
      </w:pPr>
      <w:r w:rsidRPr="00D33BCC">
        <w:tab/>
      </w:r>
      <w:r w:rsidRPr="00D33BCC">
        <w:tab/>
      </w:r>
      <w:r w:rsidRPr="00D33BCC">
        <w:tab/>
        <w:t xml:space="preserve">1:11 “great shall be the day of </w:t>
      </w:r>
      <w:proofErr w:type="spellStart"/>
      <w:r w:rsidRPr="00D33BCC">
        <w:t>Jezreel</w:t>
      </w:r>
      <w:proofErr w:type="spellEnd"/>
      <w:r w:rsidRPr="00D33BCC">
        <w:t>”</w:t>
      </w:r>
    </w:p>
    <w:p w:rsidR="00D52E8E" w:rsidRPr="00D33BCC" w:rsidRDefault="00D52E8E" w:rsidP="00D52E8E">
      <w:pPr>
        <w:widowControl w:val="0"/>
      </w:pPr>
    </w:p>
    <w:p w:rsidR="00D52E8E" w:rsidRPr="00D33BCC" w:rsidRDefault="00D52E8E" w:rsidP="00047D33">
      <w:pPr>
        <w:widowControl w:val="0"/>
        <w:ind w:firstLine="720"/>
      </w:pPr>
      <w:r w:rsidRPr="00D33BCC">
        <w:t xml:space="preserve">Following the reign of </w:t>
      </w:r>
      <w:proofErr w:type="spellStart"/>
      <w:r w:rsidRPr="00D33BCC">
        <w:t>Jereboam</w:t>
      </w:r>
      <w:proofErr w:type="spellEnd"/>
      <w:r w:rsidRPr="00D33BCC">
        <w:t xml:space="preserve"> II, Israel moved swiftly to her destruction.  Hosea is given prophetic vision of the end of the Kingdom.  His voice is raised like a trumpet in effort to bring God’s people back to repentance and escape the coming judgment.</w:t>
      </w:r>
    </w:p>
    <w:p w:rsidR="00D52E8E" w:rsidRPr="00D33BCC" w:rsidRDefault="00D52E8E" w:rsidP="009E0625">
      <w:pPr>
        <w:widowControl w:val="0"/>
        <w:ind w:firstLine="720"/>
      </w:pPr>
      <w:r w:rsidRPr="00D33BCC">
        <w:t>His fearful words mixed with tears appealed to them to return to the Lord before it was too late.  Hosea 10:12; 12:6; 14:1, 2</w:t>
      </w:r>
    </w:p>
    <w:p w:rsidR="00D52E8E" w:rsidRPr="00D33BCC" w:rsidRDefault="00D52E8E" w:rsidP="009E0625">
      <w:pPr>
        <w:widowControl w:val="0"/>
        <w:ind w:firstLine="720"/>
      </w:pPr>
      <w:r w:rsidRPr="00D33BCC">
        <w:t>He saw the dark clouds of judgment, but also the bright light of restoration.14:9</w:t>
      </w:r>
    </w:p>
    <w:p w:rsidR="00D52E8E" w:rsidRPr="00D33BCC" w:rsidRDefault="00D52E8E" w:rsidP="00047D33">
      <w:pPr>
        <w:widowControl w:val="0"/>
        <w:ind w:firstLine="720"/>
      </w:pPr>
      <w:r w:rsidRPr="00D33BCC">
        <w:t>Hosea was the weeping prophet for Israel like Jeremiah was the weeping prophet for Judah.</w:t>
      </w:r>
    </w:p>
    <w:p w:rsidR="00D52E8E" w:rsidRPr="00D33BCC" w:rsidRDefault="00D52E8E" w:rsidP="00047D33">
      <w:pPr>
        <w:widowControl w:val="0"/>
      </w:pPr>
    </w:p>
    <w:p w:rsidR="00D52E8E" w:rsidRPr="00D33BCC" w:rsidRDefault="00D52E8E" w:rsidP="009E0625">
      <w:pPr>
        <w:pStyle w:val="Heading2"/>
      </w:pPr>
      <w:r w:rsidRPr="00D33BCC">
        <w:lastRenderedPageBreak/>
        <w:tab/>
        <w:t>References in Hosea used in the New Testament</w:t>
      </w:r>
    </w:p>
    <w:p w:rsidR="00D52E8E" w:rsidRPr="00D33BCC" w:rsidRDefault="00D52E8E" w:rsidP="00D52E8E">
      <w:pPr>
        <w:widowControl w:val="0"/>
      </w:pPr>
    </w:p>
    <w:p w:rsidR="00D52E8E" w:rsidRPr="00D33BCC" w:rsidRDefault="00673F44" w:rsidP="00D52E8E">
      <w:pPr>
        <w:widowControl w:val="0"/>
      </w:pPr>
      <w:r>
        <w:t>Hosea</w:t>
      </w:r>
      <w:r>
        <w:tab/>
      </w:r>
      <w:r>
        <w:tab/>
        <w:t xml:space="preserve"> </w:t>
      </w:r>
      <w:r w:rsidR="00D52E8E" w:rsidRPr="00D33BCC">
        <w:t>1:10</w:t>
      </w:r>
      <w:r w:rsidR="00D52E8E" w:rsidRPr="00D33BCC">
        <w:tab/>
      </w:r>
      <w:r w:rsidR="00D52E8E" w:rsidRPr="00D33BCC">
        <w:tab/>
      </w:r>
      <w:r w:rsidR="00D52E8E" w:rsidRPr="00D33BCC">
        <w:tab/>
        <w:t>Romans 9:26</w:t>
      </w:r>
      <w:r w:rsidR="00D52E8E" w:rsidRPr="00D33BCC">
        <w:tab/>
      </w:r>
      <w:r w:rsidR="00D52E8E" w:rsidRPr="00D33BCC">
        <w:tab/>
      </w:r>
      <w:r w:rsidR="00D52E8E" w:rsidRPr="00D33BCC">
        <w:tab/>
        <w:t>I Peter 2:10</w:t>
      </w:r>
    </w:p>
    <w:p w:rsidR="00D52E8E" w:rsidRPr="00D33BCC" w:rsidRDefault="00673F44" w:rsidP="00D52E8E">
      <w:pPr>
        <w:widowControl w:val="0"/>
      </w:pPr>
      <w:r>
        <w:tab/>
      </w:r>
      <w:r>
        <w:tab/>
        <w:t xml:space="preserve"> </w:t>
      </w:r>
      <w:r w:rsidR="00D52E8E" w:rsidRPr="00D33BCC">
        <w:t>2:23</w:t>
      </w:r>
      <w:r w:rsidR="00D52E8E" w:rsidRPr="00D33BCC">
        <w:tab/>
      </w:r>
      <w:r w:rsidR="00D52E8E" w:rsidRPr="00D33BCC">
        <w:tab/>
      </w:r>
      <w:r w:rsidR="00D52E8E" w:rsidRPr="00D33BCC">
        <w:tab/>
        <w:t>Romans 9:25</w:t>
      </w:r>
      <w:r w:rsidR="00D52E8E" w:rsidRPr="00D33BCC">
        <w:tab/>
      </w:r>
      <w:r w:rsidR="00D52E8E" w:rsidRPr="00D33BCC">
        <w:tab/>
      </w:r>
      <w:r w:rsidR="00D52E8E" w:rsidRPr="00D33BCC">
        <w:tab/>
        <w:t>I Peter 2:10</w:t>
      </w:r>
    </w:p>
    <w:p w:rsidR="00D52E8E" w:rsidRPr="00D33BCC" w:rsidRDefault="00673F44" w:rsidP="00D52E8E">
      <w:pPr>
        <w:widowControl w:val="0"/>
      </w:pPr>
      <w:r>
        <w:tab/>
      </w:r>
      <w:r>
        <w:tab/>
        <w:t xml:space="preserve"> </w:t>
      </w:r>
      <w:r w:rsidR="00D52E8E" w:rsidRPr="00D33BCC">
        <w:t>6:2</w:t>
      </w:r>
      <w:r w:rsidR="00D52E8E" w:rsidRPr="00D33BCC">
        <w:tab/>
      </w:r>
      <w:r w:rsidR="00D52E8E" w:rsidRPr="00D33BCC">
        <w:tab/>
      </w:r>
      <w:r w:rsidR="00D52E8E" w:rsidRPr="00D33BCC">
        <w:tab/>
        <w:t>I Cor. 15:4</w:t>
      </w:r>
      <w:r w:rsidR="00D52E8E" w:rsidRPr="00D33BCC">
        <w:tab/>
      </w:r>
      <w:r w:rsidR="00D52E8E" w:rsidRPr="00D33BCC">
        <w:tab/>
      </w:r>
      <w:r w:rsidR="00D52E8E" w:rsidRPr="00D33BCC">
        <w:tab/>
        <w:t>John 2:1</w:t>
      </w:r>
    </w:p>
    <w:p w:rsidR="00D52E8E" w:rsidRPr="00D33BCC" w:rsidRDefault="00673F44" w:rsidP="00D52E8E">
      <w:pPr>
        <w:widowControl w:val="0"/>
      </w:pPr>
      <w:r>
        <w:tab/>
      </w:r>
      <w:r>
        <w:tab/>
        <w:t xml:space="preserve"> </w:t>
      </w:r>
      <w:r w:rsidR="00D52E8E" w:rsidRPr="00D33BCC">
        <w:t>6:6</w:t>
      </w:r>
      <w:r w:rsidR="00D52E8E" w:rsidRPr="00D33BCC">
        <w:tab/>
      </w:r>
      <w:r w:rsidR="00D52E8E" w:rsidRPr="00D33BCC">
        <w:tab/>
      </w:r>
      <w:r w:rsidR="00D52E8E" w:rsidRPr="00D33BCC">
        <w:tab/>
        <w:t>Matt. 9:13; 12:7</w:t>
      </w:r>
      <w:r w:rsidR="00D52E8E" w:rsidRPr="00D33BCC">
        <w:tab/>
      </w:r>
      <w:r w:rsidR="00D52E8E" w:rsidRPr="00D33BCC">
        <w:tab/>
      </w:r>
    </w:p>
    <w:p w:rsidR="00D52E8E" w:rsidRPr="00D33BCC" w:rsidRDefault="00D52E8E" w:rsidP="00D52E8E">
      <w:pPr>
        <w:widowControl w:val="0"/>
      </w:pPr>
      <w:r w:rsidRPr="00D33BCC">
        <w:tab/>
      </w:r>
      <w:r w:rsidRPr="00D33BCC">
        <w:tab/>
        <w:t>10:8</w:t>
      </w:r>
      <w:r w:rsidRPr="00D33BCC">
        <w:tab/>
      </w:r>
      <w:r w:rsidRPr="00D33BCC">
        <w:tab/>
      </w:r>
      <w:r w:rsidRPr="00D33BCC">
        <w:tab/>
        <w:t>Luke 23:30</w:t>
      </w:r>
      <w:r w:rsidRPr="00D33BCC">
        <w:tab/>
      </w:r>
      <w:r w:rsidRPr="00D33BCC">
        <w:tab/>
      </w:r>
      <w:r w:rsidRPr="00D33BCC">
        <w:tab/>
        <w:t>Rev. 6:16</w:t>
      </w:r>
    </w:p>
    <w:p w:rsidR="00D52E8E" w:rsidRPr="00D33BCC" w:rsidRDefault="00D52E8E" w:rsidP="00D52E8E">
      <w:pPr>
        <w:widowControl w:val="0"/>
      </w:pPr>
      <w:r w:rsidRPr="00D33BCC">
        <w:tab/>
      </w:r>
      <w:r w:rsidRPr="00D33BCC">
        <w:tab/>
        <w:t>11:1</w:t>
      </w:r>
      <w:r w:rsidRPr="00D33BCC">
        <w:tab/>
      </w:r>
      <w:r w:rsidRPr="00D33BCC">
        <w:tab/>
      </w:r>
      <w:r w:rsidRPr="00D33BCC">
        <w:tab/>
        <w:t>Matt. 2:15</w:t>
      </w:r>
    </w:p>
    <w:p w:rsidR="00D52E8E" w:rsidRPr="00D33BCC" w:rsidRDefault="00D52E8E" w:rsidP="00D52E8E">
      <w:pPr>
        <w:widowControl w:val="0"/>
      </w:pPr>
      <w:r w:rsidRPr="00D33BCC">
        <w:tab/>
      </w:r>
      <w:r w:rsidRPr="00D33BCC">
        <w:tab/>
        <w:t>13:14</w:t>
      </w:r>
      <w:r w:rsidRPr="00D33BCC">
        <w:tab/>
      </w:r>
      <w:r w:rsidRPr="00D33BCC">
        <w:tab/>
      </w:r>
      <w:r w:rsidRPr="00D33BCC">
        <w:tab/>
        <w:t>I Cor. 15:55</w:t>
      </w:r>
    </w:p>
    <w:p w:rsidR="00D52E8E" w:rsidRPr="00D33BCC" w:rsidRDefault="00D52E8E" w:rsidP="00D52E8E">
      <w:pPr>
        <w:widowControl w:val="0"/>
      </w:pPr>
      <w:r w:rsidRPr="00D33BCC">
        <w:tab/>
      </w:r>
      <w:r w:rsidRPr="00D33BCC">
        <w:tab/>
        <w:t>14:2</w:t>
      </w:r>
      <w:r w:rsidRPr="00D33BCC">
        <w:tab/>
      </w:r>
      <w:r w:rsidRPr="00D33BCC">
        <w:tab/>
      </w:r>
      <w:r w:rsidRPr="00D33BCC">
        <w:tab/>
        <w:t>Heb. 13:15</w:t>
      </w:r>
    </w:p>
    <w:p w:rsidR="00D52E8E" w:rsidRPr="00D33BCC" w:rsidRDefault="00D52E8E" w:rsidP="00D52E8E">
      <w:pPr>
        <w:widowControl w:val="0"/>
      </w:pPr>
    </w:p>
    <w:p w:rsidR="00D52E8E" w:rsidRPr="00D33BCC" w:rsidRDefault="00D52E8E" w:rsidP="00673F44">
      <w:pPr>
        <w:widowControl w:val="0"/>
        <w:ind w:firstLine="720"/>
      </w:pPr>
      <w:r w:rsidRPr="00D33BCC">
        <w:t>A horrible thing in Israel</w:t>
      </w:r>
      <w:r w:rsidR="00673F44">
        <w:t xml:space="preserve"> </w:t>
      </w:r>
      <w:r w:rsidRPr="00D33BCC">
        <w:t>6:</w:t>
      </w:r>
      <w:r w:rsidR="00673F44">
        <w:t>10;8:3,8,12,14;9:9;10:9;</w:t>
      </w:r>
      <w:r w:rsidR="00673F44" w:rsidRPr="00D33BCC">
        <w:t>12:1-14</w:t>
      </w:r>
      <w:r w:rsidR="00673F44">
        <w:t>; Judges 10:12-18</w:t>
      </w:r>
      <w:r w:rsidRPr="00D33BCC">
        <w:t xml:space="preserve"> </w:t>
      </w:r>
    </w:p>
    <w:p w:rsidR="00D52E8E" w:rsidRPr="00D33BCC" w:rsidRDefault="00D52E8E" w:rsidP="00673F44">
      <w:pPr>
        <w:widowControl w:val="0"/>
        <w:ind w:left="720" w:firstLine="720"/>
      </w:pPr>
    </w:p>
    <w:p w:rsidR="00D52E8E" w:rsidRPr="00D33BCC" w:rsidRDefault="00D52E8E" w:rsidP="00673F44">
      <w:pPr>
        <w:widowControl w:val="0"/>
        <w:ind w:firstLine="720"/>
      </w:pPr>
      <w:r w:rsidRPr="00D33BCC">
        <w:t>In the place where Jacob built an altar to meet with God and received a blessing, Israel as a nation, has rebelled and built Idols.</w:t>
      </w:r>
    </w:p>
    <w:p w:rsidR="00D52E8E" w:rsidRPr="00D33BCC" w:rsidRDefault="00D52E8E" w:rsidP="00673F44">
      <w:pPr>
        <w:widowControl w:val="0"/>
        <w:ind w:left="720" w:firstLine="720"/>
      </w:pPr>
    </w:p>
    <w:p w:rsidR="00D52E8E" w:rsidRPr="00D33BCC" w:rsidRDefault="00D52E8E" w:rsidP="00673F44">
      <w:pPr>
        <w:widowControl w:val="0"/>
        <w:ind w:firstLine="720"/>
      </w:pPr>
      <w:r w:rsidRPr="00D33BCC">
        <w:t>Reading Hosea is a heart breaking experience but worse, is to miss the revelation of the message he brings.</w:t>
      </w:r>
    </w:p>
    <w:p w:rsidR="00D52E8E" w:rsidRPr="00D33BCC" w:rsidRDefault="00D52E8E" w:rsidP="00673F44">
      <w:pPr>
        <w:widowControl w:val="0"/>
        <w:ind w:left="720" w:firstLine="720"/>
      </w:pPr>
    </w:p>
    <w:p w:rsidR="00D52E8E" w:rsidRPr="00D33BCC" w:rsidRDefault="00D52E8E" w:rsidP="00673F44">
      <w:pPr>
        <w:widowControl w:val="0"/>
        <w:ind w:firstLine="720"/>
      </w:pPr>
      <w:r w:rsidRPr="00D33BCC">
        <w:t>The Revelation</w:t>
      </w:r>
    </w:p>
    <w:p w:rsidR="00D52E8E" w:rsidRPr="00D33BCC" w:rsidRDefault="00D52E8E" w:rsidP="00673F44">
      <w:pPr>
        <w:widowControl w:val="0"/>
        <w:ind w:firstLine="720"/>
      </w:pPr>
      <w:r w:rsidRPr="00D33BCC">
        <w:t>The highest and most wonderful and inspiring relationship to God is to become the Bride of Christ.1:10; 2:19-20; 3:2; 2:7, 14</w:t>
      </w:r>
    </w:p>
    <w:p w:rsidR="00D52E8E" w:rsidRPr="00D33BCC" w:rsidRDefault="00D52E8E" w:rsidP="00D52E8E">
      <w:pPr>
        <w:widowControl w:val="0"/>
        <w:ind w:left="720"/>
      </w:pPr>
    </w:p>
    <w:p w:rsidR="00D52E8E" w:rsidRPr="00D33BCC" w:rsidRDefault="00673F44" w:rsidP="009E0625">
      <w:pPr>
        <w:widowControl w:val="0"/>
        <w:ind w:left="720"/>
      </w:pPr>
      <w:r>
        <w:tab/>
        <w:t>1.</w:t>
      </w:r>
      <w:r>
        <w:tab/>
        <w:t>Fully matured Son</w:t>
      </w:r>
      <w:r w:rsidR="00D52E8E" w:rsidRPr="00D33BCC">
        <w:t>s of God</w:t>
      </w:r>
      <w:r w:rsidR="009E0625">
        <w:t xml:space="preserve"> </w:t>
      </w:r>
      <w:r w:rsidR="00D52E8E" w:rsidRPr="00D33BCC">
        <w:t>Hosea 1:10</w:t>
      </w:r>
    </w:p>
    <w:p w:rsidR="00D52E8E" w:rsidRPr="00D33BCC" w:rsidRDefault="00D52E8E" w:rsidP="009E0625">
      <w:pPr>
        <w:widowControl w:val="0"/>
        <w:ind w:left="720"/>
      </w:pPr>
      <w:r w:rsidRPr="00D33BCC">
        <w:tab/>
        <w:t>2.</w:t>
      </w:r>
      <w:r w:rsidRPr="00D33BCC">
        <w:tab/>
        <w:t>Spiritual adoption of Sons</w:t>
      </w:r>
    </w:p>
    <w:p w:rsidR="00D52E8E" w:rsidRPr="00D33BCC" w:rsidRDefault="00D52E8E" w:rsidP="009E0625">
      <w:pPr>
        <w:widowControl w:val="0"/>
        <w:ind w:left="720"/>
      </w:pPr>
      <w:r w:rsidRPr="00D33BCC">
        <w:tab/>
        <w:t>3.</w:t>
      </w:r>
      <w:r w:rsidRPr="00D33BCC">
        <w:tab/>
        <w:t xml:space="preserve">An inheritance for </w:t>
      </w:r>
      <w:r w:rsidR="0069205D" w:rsidRPr="00D33BCC">
        <w:t>Overcomers</w:t>
      </w:r>
    </w:p>
    <w:p w:rsidR="00D52E8E" w:rsidRPr="00D33BCC" w:rsidRDefault="00D52E8E" w:rsidP="009E0625">
      <w:pPr>
        <w:widowControl w:val="0"/>
        <w:ind w:left="720"/>
      </w:pPr>
      <w:r w:rsidRPr="00D33BCC">
        <w:tab/>
        <w:t>4.</w:t>
      </w:r>
      <w:r w:rsidRPr="00D33BCC">
        <w:tab/>
        <w:t>Pure, holy, merciful and perfect as He is.</w:t>
      </w:r>
      <w:r w:rsidR="009E0625">
        <w:t xml:space="preserve"> </w:t>
      </w:r>
      <w:r w:rsidRPr="00D33BCC">
        <w:t>Hosea 1:7</w:t>
      </w:r>
    </w:p>
    <w:p w:rsidR="00D52E8E" w:rsidRPr="00D33BCC" w:rsidRDefault="00D52E8E" w:rsidP="00D52E8E">
      <w:pPr>
        <w:widowControl w:val="0"/>
        <w:ind w:left="720"/>
      </w:pPr>
      <w:r w:rsidRPr="00D33BCC">
        <w:tab/>
        <w:t>5.</w:t>
      </w:r>
      <w:r w:rsidRPr="00D33BCC">
        <w:tab/>
        <w:t>Faithful, full of faith, and full of love as He loves</w:t>
      </w:r>
    </w:p>
    <w:p w:rsidR="00D52E8E" w:rsidRPr="00D33BCC" w:rsidRDefault="00D52E8E" w:rsidP="00D52E8E">
      <w:pPr>
        <w:widowControl w:val="0"/>
        <w:ind w:left="720"/>
      </w:pPr>
    </w:p>
    <w:p w:rsidR="00D52E8E" w:rsidRPr="00D33BCC" w:rsidRDefault="00D52E8E" w:rsidP="00D52E8E">
      <w:pPr>
        <w:widowControl w:val="0"/>
      </w:pPr>
    </w:p>
    <w:p w:rsidR="00D52E8E" w:rsidRPr="00D33BCC" w:rsidRDefault="00D52E8E" w:rsidP="00D52E8E">
      <w:pPr>
        <w:widowControl w:val="0"/>
      </w:pPr>
      <w:r w:rsidRPr="00D33BCC">
        <w:tab/>
      </w:r>
    </w:p>
    <w:p w:rsidR="00673F44" w:rsidRDefault="00673F44">
      <w:pPr>
        <w:rPr>
          <w:b/>
          <w:bCs/>
          <w:sz w:val="48"/>
          <w:szCs w:val="48"/>
        </w:rPr>
      </w:pPr>
      <w:bookmarkStart w:id="24" w:name="_Toc243918860"/>
      <w:r>
        <w:br w:type="page"/>
      </w:r>
    </w:p>
    <w:p w:rsidR="00D52E8E" w:rsidRPr="00D33BCC" w:rsidRDefault="00D52E8E" w:rsidP="0069205D">
      <w:pPr>
        <w:pStyle w:val="Heading1"/>
      </w:pPr>
      <w:r w:rsidRPr="00D33BCC">
        <w:lastRenderedPageBreak/>
        <w:t>Micah</w:t>
      </w:r>
      <w:bookmarkEnd w:id="24"/>
    </w:p>
    <w:p w:rsidR="00D52E8E" w:rsidRPr="00D33BCC" w:rsidRDefault="00D52E8E" w:rsidP="00D52E8E">
      <w:pPr>
        <w:widowControl w:val="0"/>
        <w:jc w:val="center"/>
      </w:pPr>
      <w:r w:rsidRPr="00D33BCC">
        <w:t>(Who is like Jehovah)</w:t>
      </w:r>
    </w:p>
    <w:p w:rsidR="00D52E8E" w:rsidRPr="00D33BCC" w:rsidRDefault="00D52E8E" w:rsidP="00D52E8E">
      <w:pPr>
        <w:widowControl w:val="0"/>
        <w:jc w:val="center"/>
      </w:pPr>
    </w:p>
    <w:p w:rsidR="00D52E8E" w:rsidRPr="00D33BCC" w:rsidRDefault="005C45B5" w:rsidP="005C45B5">
      <w:pPr>
        <w:widowControl w:val="0"/>
        <w:ind w:firstLine="720"/>
      </w:pPr>
      <w:r>
        <w:t xml:space="preserve">Micah was a </w:t>
      </w:r>
      <w:proofErr w:type="spellStart"/>
      <w:r w:rsidR="00D52E8E" w:rsidRPr="00D33BCC">
        <w:t>Morashthite</w:t>
      </w:r>
      <w:proofErr w:type="spellEnd"/>
      <w:r w:rsidR="00D52E8E" w:rsidRPr="00D33BCC">
        <w:t xml:space="preserve"> </w:t>
      </w:r>
      <w:r>
        <w:t>which is an</w:t>
      </w:r>
      <w:r w:rsidR="00D52E8E" w:rsidRPr="00D33BCC">
        <w:t xml:space="preserve"> inhabitant of </w:t>
      </w:r>
      <w:proofErr w:type="spellStart"/>
      <w:r w:rsidR="00D52E8E" w:rsidRPr="00D33BCC">
        <w:t>Moreshethgath</w:t>
      </w:r>
      <w:proofErr w:type="spellEnd"/>
      <w:r w:rsidR="00D52E8E" w:rsidRPr="00D33BCC">
        <w:t>.  Mic. 1:14</w:t>
      </w:r>
      <w:r>
        <w:t xml:space="preserve">. </w:t>
      </w:r>
      <w:r w:rsidR="00D52E8E" w:rsidRPr="00D33BCC">
        <w:t>Micah prophesied in Judah (Jerusalem) and Israel (Samaria).</w:t>
      </w:r>
    </w:p>
    <w:p w:rsidR="00D52E8E" w:rsidRPr="00D33BCC" w:rsidRDefault="00D52E8E" w:rsidP="00D52E8E">
      <w:pPr>
        <w:widowControl w:val="0"/>
      </w:pPr>
    </w:p>
    <w:p w:rsidR="00D52E8E" w:rsidRPr="00D33BCC" w:rsidRDefault="00D52E8E" w:rsidP="00D52E8E">
      <w:pPr>
        <w:widowControl w:val="0"/>
      </w:pPr>
      <w:r w:rsidRPr="005C45B5">
        <w:rPr>
          <w:b/>
        </w:rPr>
        <w:t>Key Word</w:t>
      </w:r>
      <w:r w:rsidRPr="00D33BCC">
        <w:t xml:space="preserve"> – “Hear” Micah 1:2; 3:1, 4, 9; 6:1, 2, 9; 7:7</w:t>
      </w:r>
    </w:p>
    <w:p w:rsidR="00D52E8E" w:rsidRPr="00D33BCC" w:rsidRDefault="00D52E8E" w:rsidP="00D52E8E">
      <w:pPr>
        <w:widowControl w:val="0"/>
      </w:pPr>
      <w:r w:rsidRPr="005C45B5">
        <w:rPr>
          <w:b/>
        </w:rPr>
        <w:t>Key Thought</w:t>
      </w:r>
      <w:r w:rsidRPr="00D33BCC">
        <w:t xml:space="preserve"> – “Who is a God like unto Thee.”  Micah 7:18</w:t>
      </w:r>
    </w:p>
    <w:p w:rsidR="00D52E8E" w:rsidRPr="00D33BCC" w:rsidRDefault="00D52E8E" w:rsidP="00D52E8E">
      <w:pPr>
        <w:widowControl w:val="0"/>
      </w:pPr>
    </w:p>
    <w:p w:rsidR="00D52E8E" w:rsidRPr="00D33BCC" w:rsidRDefault="00D52E8E" w:rsidP="00D52E8E">
      <w:pPr>
        <w:widowControl w:val="0"/>
      </w:pPr>
      <w:r w:rsidRPr="00D33BCC">
        <w:t>I.</w:t>
      </w:r>
      <w:r w:rsidRPr="00D33BCC">
        <w:tab/>
        <w:t>A Divine Revelation of Judgment</w:t>
      </w:r>
      <w:r w:rsidR="004313D8">
        <w:t xml:space="preserve"> </w:t>
      </w:r>
      <w:r w:rsidRPr="00D33BCC">
        <w:t>1:1</w:t>
      </w:r>
    </w:p>
    <w:p w:rsidR="00D52E8E" w:rsidRPr="00D33BCC" w:rsidRDefault="00D52E8E" w:rsidP="00D52E8E">
      <w:pPr>
        <w:widowControl w:val="0"/>
      </w:pPr>
    </w:p>
    <w:p w:rsidR="00D52E8E" w:rsidRPr="00D33BCC" w:rsidRDefault="00D52E8E" w:rsidP="00D52E8E">
      <w:pPr>
        <w:widowControl w:val="0"/>
      </w:pPr>
      <w:r w:rsidRPr="00D33BCC">
        <w:tab/>
        <w:t>A.</w:t>
      </w:r>
      <w:r w:rsidRPr="00D33BCC">
        <w:tab/>
        <w:t>God’s witness against Israel and Judah.</w:t>
      </w:r>
      <w:r w:rsidR="005C45B5">
        <w:t xml:space="preserve"> </w:t>
      </w:r>
      <w:r w:rsidRPr="00D33BCC">
        <w:t>1:2-3:12</w:t>
      </w:r>
    </w:p>
    <w:p w:rsidR="00D52E8E" w:rsidRPr="00D33BCC" w:rsidRDefault="00D52E8E" w:rsidP="00D52E8E">
      <w:pPr>
        <w:widowControl w:val="0"/>
      </w:pPr>
    </w:p>
    <w:p w:rsidR="00D52E8E" w:rsidRPr="00D33BCC" w:rsidRDefault="00D52E8E" w:rsidP="00D52E8E">
      <w:pPr>
        <w:widowControl w:val="0"/>
      </w:pPr>
      <w:r w:rsidRPr="00D33BCC">
        <w:tab/>
      </w:r>
      <w:r w:rsidRPr="00D33BCC">
        <w:tab/>
        <w:t>1.</w:t>
      </w:r>
      <w:r w:rsidRPr="00D33BCC">
        <w:tab/>
        <w:t>“Hear, all ye people.”</w:t>
      </w:r>
      <w:r w:rsidR="005C45B5">
        <w:t xml:space="preserve"> </w:t>
      </w:r>
      <w:r w:rsidRPr="00D33BCC">
        <w:t>1:2</w:t>
      </w:r>
    </w:p>
    <w:p w:rsidR="00D52E8E" w:rsidRPr="00D33BCC" w:rsidRDefault="00D52E8E" w:rsidP="00D52E8E">
      <w:pPr>
        <w:widowControl w:val="0"/>
      </w:pPr>
      <w:r w:rsidRPr="00D33BCC">
        <w:tab/>
      </w:r>
      <w:r w:rsidRPr="00D33BCC">
        <w:tab/>
      </w:r>
      <w:r w:rsidRPr="00D33BCC">
        <w:tab/>
        <w:t>God is making every effort to reach the heart of the people.</w:t>
      </w:r>
    </w:p>
    <w:p w:rsidR="00D52E8E" w:rsidRPr="00D33BCC" w:rsidRDefault="00D52E8E" w:rsidP="00D52E8E">
      <w:pPr>
        <w:widowControl w:val="0"/>
      </w:pPr>
    </w:p>
    <w:p w:rsidR="00D52E8E" w:rsidRPr="00D33BCC" w:rsidRDefault="00D52E8E" w:rsidP="00D52E8E">
      <w:pPr>
        <w:widowControl w:val="0"/>
      </w:pPr>
      <w:r w:rsidRPr="00D33BCC">
        <w:tab/>
      </w:r>
      <w:r w:rsidRPr="00D33BCC">
        <w:tab/>
        <w:t>2.</w:t>
      </w:r>
      <w:r w:rsidRPr="00D33BCC">
        <w:tab/>
        <w:t>“The Lord cometh forth out of His place.”</w:t>
      </w:r>
      <w:r w:rsidR="005C45B5">
        <w:t xml:space="preserve"> </w:t>
      </w:r>
      <w:r w:rsidRPr="00D33BCC">
        <w:t>1:3</w:t>
      </w:r>
    </w:p>
    <w:p w:rsidR="00D52E8E" w:rsidRPr="00D33BCC" w:rsidRDefault="00D52E8E" w:rsidP="00D52E8E">
      <w:pPr>
        <w:widowControl w:val="0"/>
      </w:pPr>
      <w:r w:rsidRPr="00D33BCC">
        <w:tab/>
      </w:r>
      <w:r w:rsidRPr="00D33BCC">
        <w:tab/>
      </w:r>
      <w:r w:rsidRPr="00D33BCC">
        <w:tab/>
        <w:t>Moving from the throne of grace to judgment.</w:t>
      </w:r>
    </w:p>
    <w:p w:rsidR="00D52E8E" w:rsidRPr="00D33BCC" w:rsidRDefault="00D52E8E" w:rsidP="00D52E8E">
      <w:pPr>
        <w:widowControl w:val="0"/>
      </w:pPr>
      <w:r w:rsidRPr="00D33BCC">
        <w:tab/>
      </w:r>
      <w:r w:rsidRPr="00D33BCC">
        <w:tab/>
      </w:r>
      <w:r w:rsidRPr="00D33BCC">
        <w:tab/>
        <w:t>The Lord has many attributes.</w:t>
      </w:r>
    </w:p>
    <w:p w:rsidR="00D52E8E" w:rsidRPr="00D33BCC" w:rsidRDefault="00D52E8E" w:rsidP="00D52E8E">
      <w:pPr>
        <w:widowControl w:val="0"/>
      </w:pPr>
      <w:r w:rsidRPr="00D33BCC">
        <w:tab/>
      </w:r>
      <w:r w:rsidRPr="00D33BCC">
        <w:tab/>
      </w:r>
      <w:r w:rsidRPr="00D33BCC">
        <w:tab/>
        <w:t>a.</w:t>
      </w:r>
      <w:r w:rsidRPr="00D33BCC">
        <w:tab/>
        <w:t>God will judge sin.</w:t>
      </w:r>
    </w:p>
    <w:p w:rsidR="00D52E8E" w:rsidRPr="00D33BCC" w:rsidRDefault="00D52E8E" w:rsidP="00D52E8E">
      <w:pPr>
        <w:widowControl w:val="0"/>
      </w:pPr>
      <w:r w:rsidRPr="00D33BCC">
        <w:tab/>
      </w:r>
      <w:r w:rsidRPr="00D33BCC">
        <w:tab/>
      </w:r>
      <w:r w:rsidRPr="00D33BCC">
        <w:tab/>
        <w:t>b.</w:t>
      </w:r>
      <w:r w:rsidRPr="00D33BCC">
        <w:tab/>
        <w:t>God is looking for faith and repentance.</w:t>
      </w:r>
    </w:p>
    <w:p w:rsidR="00D52E8E" w:rsidRPr="00D33BCC" w:rsidRDefault="00D52E8E" w:rsidP="00D52E8E">
      <w:pPr>
        <w:widowControl w:val="0"/>
      </w:pPr>
      <w:r w:rsidRPr="00D33BCC">
        <w:tab/>
      </w:r>
      <w:r w:rsidRPr="00D33BCC">
        <w:tab/>
      </w:r>
      <w:r w:rsidRPr="00D33BCC">
        <w:tab/>
        <w:t>c.</w:t>
      </w:r>
      <w:r w:rsidRPr="00D33BCC">
        <w:tab/>
        <w:t>God’s nature has been violated by His people.</w:t>
      </w:r>
    </w:p>
    <w:p w:rsidR="00D52E8E" w:rsidRPr="00D33BCC" w:rsidRDefault="00D52E8E" w:rsidP="00D52E8E">
      <w:pPr>
        <w:widowControl w:val="0"/>
      </w:pPr>
    </w:p>
    <w:p w:rsidR="00D52E8E" w:rsidRPr="00D33BCC" w:rsidRDefault="00D52E8E" w:rsidP="00D52E8E">
      <w:pPr>
        <w:widowControl w:val="0"/>
      </w:pPr>
      <w:r w:rsidRPr="00D33BCC">
        <w:tab/>
      </w:r>
      <w:r w:rsidRPr="00D33BCC">
        <w:tab/>
        <w:t>3.</w:t>
      </w:r>
      <w:r w:rsidRPr="00D33BCC">
        <w:tab/>
        <w:t>The instruments of the destroying judgment.</w:t>
      </w:r>
      <w:r w:rsidR="005C45B5">
        <w:t xml:space="preserve"> </w:t>
      </w:r>
      <w:r w:rsidRPr="00D33BCC">
        <w:t>1:4</w:t>
      </w:r>
    </w:p>
    <w:p w:rsidR="00D52E8E" w:rsidRPr="00D33BCC" w:rsidRDefault="00D52E8E" w:rsidP="00D52E8E">
      <w:pPr>
        <w:widowControl w:val="0"/>
      </w:pPr>
      <w:r w:rsidRPr="00D33BCC">
        <w:tab/>
      </w:r>
      <w:r w:rsidRPr="00D33BCC">
        <w:tab/>
      </w:r>
      <w:r w:rsidRPr="00D33BCC">
        <w:tab/>
        <w:t>a.</w:t>
      </w:r>
      <w:r w:rsidRPr="00D33BCC">
        <w:tab/>
        <w:t>Mountains “molten under Him”</w:t>
      </w:r>
    </w:p>
    <w:p w:rsidR="00D52E8E" w:rsidRPr="00D33BCC" w:rsidRDefault="00D52E8E" w:rsidP="00D52E8E">
      <w:pPr>
        <w:widowControl w:val="0"/>
      </w:pPr>
      <w:r w:rsidRPr="00D33BCC">
        <w:tab/>
      </w:r>
      <w:r w:rsidRPr="00D33BCC">
        <w:tab/>
      </w:r>
      <w:r w:rsidRPr="00D33BCC">
        <w:tab/>
      </w:r>
      <w:r w:rsidRPr="00D33BCC">
        <w:tab/>
        <w:t>Hopes and desires destroyed.</w:t>
      </w:r>
    </w:p>
    <w:p w:rsidR="00D52E8E" w:rsidRPr="00D33BCC" w:rsidRDefault="00D52E8E" w:rsidP="00D52E8E">
      <w:pPr>
        <w:widowControl w:val="0"/>
      </w:pPr>
      <w:r w:rsidRPr="00D33BCC">
        <w:tab/>
      </w:r>
      <w:r w:rsidRPr="00D33BCC">
        <w:tab/>
      </w:r>
      <w:r w:rsidRPr="00D33BCC">
        <w:tab/>
        <w:t>b.</w:t>
      </w:r>
      <w:r w:rsidRPr="00D33BCC">
        <w:tab/>
        <w:t>Valleys “as wax”</w:t>
      </w:r>
    </w:p>
    <w:p w:rsidR="00D52E8E" w:rsidRPr="00D33BCC" w:rsidRDefault="00D52E8E" w:rsidP="00D52E8E">
      <w:pPr>
        <w:widowControl w:val="0"/>
      </w:pPr>
      <w:r w:rsidRPr="00D33BCC">
        <w:tab/>
      </w:r>
      <w:r w:rsidRPr="00D33BCC">
        <w:tab/>
      </w:r>
      <w:r w:rsidRPr="00D33BCC">
        <w:tab/>
      </w:r>
      <w:r w:rsidRPr="00D33BCC">
        <w:tab/>
        <w:t>Humbled and made weak.</w:t>
      </w:r>
    </w:p>
    <w:p w:rsidR="00D52E8E" w:rsidRPr="00D33BCC" w:rsidRDefault="00D52E8E" w:rsidP="00D52E8E">
      <w:pPr>
        <w:widowControl w:val="0"/>
      </w:pPr>
      <w:r w:rsidRPr="00D33BCC">
        <w:tab/>
      </w:r>
      <w:r w:rsidRPr="00D33BCC">
        <w:tab/>
      </w:r>
      <w:r w:rsidRPr="00D33BCC">
        <w:tab/>
        <w:t>c.</w:t>
      </w:r>
      <w:r w:rsidRPr="00D33BCC">
        <w:tab/>
        <w:t>Fire – severe trials</w:t>
      </w:r>
    </w:p>
    <w:p w:rsidR="00D52E8E" w:rsidRPr="00D33BCC" w:rsidRDefault="00D52E8E" w:rsidP="00D52E8E">
      <w:pPr>
        <w:widowControl w:val="0"/>
      </w:pPr>
      <w:r w:rsidRPr="00D33BCC">
        <w:tab/>
      </w:r>
      <w:r w:rsidRPr="00D33BCC">
        <w:tab/>
      </w:r>
      <w:r w:rsidRPr="00D33BCC">
        <w:tab/>
        <w:t>d.</w:t>
      </w:r>
      <w:r w:rsidRPr="00D33BCC">
        <w:tab/>
        <w:t>A steep place – surprising tests</w:t>
      </w:r>
    </w:p>
    <w:p w:rsidR="00D52E8E" w:rsidRPr="00D33BCC" w:rsidRDefault="00D52E8E" w:rsidP="00D52E8E">
      <w:pPr>
        <w:widowControl w:val="0"/>
      </w:pPr>
      <w:r w:rsidRPr="00D33BCC">
        <w:tab/>
      </w:r>
      <w:r w:rsidRPr="00D33BCC">
        <w:tab/>
      </w:r>
      <w:r w:rsidRPr="00D33BCC">
        <w:tab/>
        <w:t>e.</w:t>
      </w:r>
      <w:r w:rsidRPr="00D33BCC">
        <w:tab/>
        <w:t>Babylon – 4:10</w:t>
      </w:r>
    </w:p>
    <w:p w:rsidR="00D52E8E" w:rsidRPr="00D33BCC" w:rsidRDefault="00D52E8E" w:rsidP="00D52E8E">
      <w:pPr>
        <w:widowControl w:val="0"/>
      </w:pPr>
      <w:r w:rsidRPr="00D33BCC">
        <w:tab/>
      </w:r>
      <w:r w:rsidRPr="00D33BCC">
        <w:tab/>
      </w:r>
      <w:r w:rsidRPr="00D33BCC">
        <w:tab/>
        <w:t>f.</w:t>
      </w:r>
      <w:r w:rsidRPr="00D33BCC">
        <w:tab/>
        <w:t>Assyrians – 5:5; 7:12</w:t>
      </w:r>
    </w:p>
    <w:p w:rsidR="00D52E8E" w:rsidRPr="00D33BCC" w:rsidRDefault="00D52E8E" w:rsidP="00D52E8E">
      <w:pPr>
        <w:widowControl w:val="0"/>
      </w:pPr>
    </w:p>
    <w:p w:rsidR="00D52E8E" w:rsidRPr="00D33BCC" w:rsidRDefault="00D52E8E" w:rsidP="00D52E8E">
      <w:pPr>
        <w:widowControl w:val="0"/>
      </w:pPr>
      <w:r w:rsidRPr="00D33BCC">
        <w:tab/>
      </w:r>
      <w:r w:rsidRPr="00D33BCC">
        <w:tab/>
        <w:t>4.</w:t>
      </w:r>
      <w:r w:rsidRPr="00D33BCC">
        <w:tab/>
        <w:t xml:space="preserve">The objects of </w:t>
      </w:r>
      <w:proofErr w:type="spellStart"/>
      <w:r w:rsidRPr="00D33BCC">
        <w:t>judgement</w:t>
      </w:r>
      <w:proofErr w:type="spellEnd"/>
    </w:p>
    <w:p w:rsidR="00D52E8E" w:rsidRPr="00D33BCC" w:rsidRDefault="00D52E8E" w:rsidP="00D52E8E">
      <w:pPr>
        <w:widowControl w:val="0"/>
      </w:pPr>
      <w:r w:rsidRPr="00D33BCC">
        <w:tab/>
      </w:r>
      <w:r w:rsidRPr="00D33BCC">
        <w:tab/>
      </w:r>
      <w:r w:rsidRPr="00D33BCC">
        <w:tab/>
        <w:t>The head cities of the two kingdoms</w:t>
      </w:r>
    </w:p>
    <w:p w:rsidR="00D52E8E" w:rsidRPr="00D33BCC" w:rsidRDefault="00D52E8E" w:rsidP="004313D8">
      <w:pPr>
        <w:widowControl w:val="0"/>
      </w:pPr>
      <w:r w:rsidRPr="00D33BCC">
        <w:tab/>
      </w:r>
      <w:r w:rsidRPr="00D33BCC">
        <w:tab/>
      </w:r>
      <w:r w:rsidRPr="00D33BCC">
        <w:tab/>
        <w:t>a.</w:t>
      </w:r>
      <w:r w:rsidRPr="00D33BCC">
        <w:tab/>
        <w:t>Samaria 1:1; 5-7</w:t>
      </w:r>
    </w:p>
    <w:p w:rsidR="00D52E8E" w:rsidRPr="00D33BCC" w:rsidRDefault="00D52E8E" w:rsidP="00D52E8E">
      <w:pPr>
        <w:widowControl w:val="0"/>
      </w:pPr>
      <w:r w:rsidRPr="00D33BCC">
        <w:tab/>
      </w:r>
      <w:r w:rsidRPr="00D33BCC">
        <w:tab/>
      </w:r>
      <w:r w:rsidRPr="00D33BCC">
        <w:tab/>
      </w:r>
      <w:r w:rsidRPr="00D33BCC">
        <w:tab/>
        <w:t>Because of their persistent corruption.</w:t>
      </w:r>
    </w:p>
    <w:p w:rsidR="00D52E8E" w:rsidRPr="00D33BCC" w:rsidRDefault="00D52E8E" w:rsidP="004313D8">
      <w:pPr>
        <w:widowControl w:val="0"/>
      </w:pPr>
      <w:r w:rsidRPr="00D33BCC">
        <w:tab/>
      </w:r>
      <w:r w:rsidRPr="00D33BCC">
        <w:tab/>
      </w:r>
      <w:r w:rsidRPr="00D33BCC">
        <w:tab/>
        <w:t>b.</w:t>
      </w:r>
      <w:r w:rsidRPr="00D33BCC">
        <w:tab/>
        <w:t>Jerusalem 1:1-9</w:t>
      </w:r>
    </w:p>
    <w:p w:rsidR="00D52E8E" w:rsidRPr="00D33BCC" w:rsidRDefault="00D52E8E" w:rsidP="00D52E8E">
      <w:pPr>
        <w:widowControl w:val="0"/>
      </w:pPr>
      <w:r w:rsidRPr="00D33BCC">
        <w:tab/>
      </w:r>
      <w:r w:rsidRPr="00D33BCC">
        <w:tab/>
      </w:r>
      <w:r w:rsidRPr="00D33BCC">
        <w:tab/>
      </w:r>
      <w:r w:rsidRPr="00D33BCC">
        <w:tab/>
        <w:t>Failing under the same judgment.</w:t>
      </w:r>
    </w:p>
    <w:p w:rsidR="00D52E8E" w:rsidRPr="00D33BCC" w:rsidRDefault="00D52E8E" w:rsidP="00D52E8E">
      <w:pPr>
        <w:widowControl w:val="0"/>
      </w:pPr>
    </w:p>
    <w:p w:rsidR="00D52E8E" w:rsidRPr="00D33BCC" w:rsidRDefault="00D52E8E" w:rsidP="00D52E8E">
      <w:pPr>
        <w:widowControl w:val="0"/>
      </w:pPr>
      <w:r w:rsidRPr="00D33BCC">
        <w:tab/>
      </w:r>
      <w:r w:rsidRPr="00D33BCC">
        <w:tab/>
        <w:t>5.</w:t>
      </w:r>
      <w:r w:rsidRPr="00D33BCC">
        <w:tab/>
        <w:t xml:space="preserve">The prophet of judgment weeping, revealing the heart of </w:t>
      </w:r>
    </w:p>
    <w:p w:rsidR="00D52E8E" w:rsidRPr="00D33BCC" w:rsidRDefault="00D52E8E" w:rsidP="00D52E8E">
      <w:pPr>
        <w:widowControl w:val="0"/>
        <w:ind w:left="1440" w:firstLine="720"/>
      </w:pPr>
      <w:r w:rsidRPr="00D33BCC">
        <w:t>God towards unbelief.</w:t>
      </w:r>
    </w:p>
    <w:p w:rsidR="005C45B5" w:rsidRDefault="00D52E8E" w:rsidP="00D52E8E">
      <w:pPr>
        <w:widowControl w:val="0"/>
      </w:pPr>
      <w:r w:rsidRPr="00D33BCC">
        <w:t>Micah 1:8, 9</w:t>
      </w:r>
      <w:r w:rsidRPr="00D33BCC">
        <w:tab/>
        <w:t xml:space="preserve">  John 11:25</w:t>
      </w:r>
      <w:r w:rsidR="005C45B5">
        <w:t xml:space="preserve">; </w:t>
      </w:r>
      <w:r w:rsidRPr="00D33BCC">
        <w:t>Matt. 23:37, 38; 21:18-20; 26:37-46</w:t>
      </w:r>
      <w:r w:rsidR="005C45B5">
        <w:t xml:space="preserve">; </w:t>
      </w:r>
      <w:r w:rsidRPr="00D33BCC">
        <w:t>Mark 11:12-14; 19-22; 14:33-42</w:t>
      </w:r>
      <w:r w:rsidR="005C45B5">
        <w:t xml:space="preserve">; </w:t>
      </w:r>
      <w:r w:rsidRPr="00D33BCC">
        <w:t>Luke 19:41-44; 22:39-46</w:t>
      </w:r>
      <w:r w:rsidR="005C45B5">
        <w:t xml:space="preserve">; John 18:1; </w:t>
      </w:r>
      <w:r w:rsidRPr="00D33BCC">
        <w:t>Heb. 5:7</w:t>
      </w:r>
    </w:p>
    <w:p w:rsidR="005C45B5" w:rsidRDefault="005C45B5">
      <w:r>
        <w:br w:type="page"/>
      </w:r>
    </w:p>
    <w:p w:rsidR="00D52E8E" w:rsidRPr="00D33BCC" w:rsidRDefault="00D52E8E" w:rsidP="005C45B5">
      <w:pPr>
        <w:widowControl w:val="0"/>
        <w:ind w:left="1350"/>
      </w:pPr>
      <w:r w:rsidRPr="00D33BCC">
        <w:lastRenderedPageBreak/>
        <w:t>6.</w:t>
      </w:r>
      <w:r w:rsidRPr="00D33BCC">
        <w:tab/>
        <w:t>The incurable wound of Samaria</w:t>
      </w:r>
      <w:r w:rsidR="004313D8">
        <w:t xml:space="preserve">. </w:t>
      </w:r>
      <w:r w:rsidRPr="00D33BCC">
        <w:t>1:9; 6-9</w:t>
      </w:r>
    </w:p>
    <w:p w:rsidR="00D52E8E" w:rsidRPr="00D33BCC" w:rsidRDefault="00D52E8E" w:rsidP="00D52E8E">
      <w:pPr>
        <w:widowControl w:val="0"/>
      </w:pPr>
      <w:r w:rsidRPr="00D33BCC">
        <w:tab/>
      </w:r>
      <w:r w:rsidRPr="00D33BCC">
        <w:tab/>
      </w:r>
      <w:r w:rsidRPr="00D33BCC">
        <w:tab/>
        <w:t>(A ruin without remedy – a deadly wound – a lethal blow)</w:t>
      </w:r>
    </w:p>
    <w:p w:rsidR="00D52E8E" w:rsidRPr="00D33BCC" w:rsidRDefault="00D52E8E" w:rsidP="00D52E8E">
      <w:pPr>
        <w:widowControl w:val="0"/>
      </w:pPr>
      <w:r w:rsidRPr="00D33BCC">
        <w:tab/>
      </w:r>
      <w:r w:rsidRPr="00D33BCC">
        <w:tab/>
      </w:r>
      <w:r w:rsidRPr="00D33BCC">
        <w:tab/>
        <w:t>a.</w:t>
      </w:r>
      <w:r w:rsidRPr="00D33BCC">
        <w:tab/>
        <w:t>Man can’t help</w:t>
      </w:r>
    </w:p>
    <w:p w:rsidR="00D52E8E" w:rsidRPr="00D33BCC" w:rsidRDefault="00D52E8E" w:rsidP="00D52E8E">
      <w:pPr>
        <w:widowControl w:val="0"/>
      </w:pPr>
      <w:r w:rsidRPr="00D33BCC">
        <w:tab/>
      </w:r>
      <w:r w:rsidRPr="00D33BCC">
        <w:tab/>
      </w:r>
      <w:r w:rsidRPr="00D33BCC">
        <w:tab/>
        <w:t>b.</w:t>
      </w:r>
      <w:r w:rsidRPr="00D33BCC">
        <w:tab/>
        <w:t>God won’t help without true repentance</w:t>
      </w:r>
    </w:p>
    <w:p w:rsidR="00D52E8E" w:rsidRPr="00D33BCC" w:rsidRDefault="00D52E8E" w:rsidP="00D52E8E">
      <w:pPr>
        <w:widowControl w:val="0"/>
      </w:pPr>
      <w:r w:rsidRPr="00D33BCC">
        <w:tab/>
      </w:r>
      <w:r w:rsidRPr="00D33BCC">
        <w:tab/>
      </w:r>
      <w:r w:rsidRPr="00D33BCC">
        <w:tab/>
        <w:t>c.</w:t>
      </w:r>
      <w:r w:rsidRPr="00D33BCC">
        <w:tab/>
        <w:t>“It is come unto Judah”</w:t>
      </w:r>
      <w:r w:rsidR="004313D8">
        <w:t xml:space="preserve"> </w:t>
      </w:r>
      <w:r w:rsidRPr="00D33BCC">
        <w:t>1:9</w:t>
      </w:r>
    </w:p>
    <w:p w:rsidR="00D52E8E" w:rsidRPr="00D33BCC" w:rsidRDefault="00D52E8E" w:rsidP="00D52E8E">
      <w:pPr>
        <w:widowControl w:val="0"/>
      </w:pPr>
      <w:r w:rsidRPr="00D33BCC">
        <w:tab/>
      </w:r>
      <w:r w:rsidRPr="00D33BCC">
        <w:tab/>
      </w:r>
      <w:r w:rsidRPr="00D33BCC">
        <w:tab/>
        <w:t>d.</w:t>
      </w:r>
      <w:r w:rsidRPr="00D33BCC">
        <w:tab/>
        <w:t>Even Jerusalem is in danger of the judgment</w:t>
      </w:r>
    </w:p>
    <w:p w:rsidR="00D52E8E" w:rsidRPr="00D33BCC" w:rsidRDefault="00D52E8E" w:rsidP="004313D8">
      <w:pPr>
        <w:widowControl w:val="0"/>
      </w:pPr>
      <w:r w:rsidRPr="00D33BCC">
        <w:tab/>
      </w:r>
      <w:r w:rsidRPr="00D33BCC">
        <w:tab/>
      </w:r>
      <w:r w:rsidRPr="00D33BCC">
        <w:tab/>
        <w:t>e.</w:t>
      </w:r>
      <w:r w:rsidRPr="00D33BCC">
        <w:tab/>
        <w:t>A sign for the last days</w:t>
      </w:r>
    </w:p>
    <w:p w:rsidR="00D52E8E" w:rsidRPr="00D33BCC" w:rsidRDefault="00D52E8E" w:rsidP="00D52E8E">
      <w:pPr>
        <w:widowControl w:val="0"/>
      </w:pPr>
      <w:r w:rsidRPr="00D33BCC">
        <w:tab/>
      </w:r>
      <w:r w:rsidRPr="00D33BCC">
        <w:tab/>
      </w:r>
      <w:r w:rsidRPr="00D33BCC">
        <w:tab/>
      </w:r>
      <w:r w:rsidRPr="00D33BCC">
        <w:tab/>
        <w:t>(1)</w:t>
      </w:r>
      <w:r w:rsidRPr="00D33BCC">
        <w:tab/>
        <w:t>A signal of danger</w:t>
      </w:r>
    </w:p>
    <w:p w:rsidR="00D52E8E" w:rsidRPr="00D33BCC" w:rsidRDefault="00D52E8E" w:rsidP="00D52E8E">
      <w:pPr>
        <w:widowControl w:val="0"/>
      </w:pPr>
      <w:r w:rsidRPr="00D33BCC">
        <w:tab/>
      </w:r>
      <w:r w:rsidRPr="00D33BCC">
        <w:tab/>
      </w:r>
      <w:r w:rsidRPr="00D33BCC">
        <w:tab/>
      </w:r>
      <w:r w:rsidRPr="00D33BCC">
        <w:tab/>
        <w:t>(2)</w:t>
      </w:r>
      <w:r w:rsidRPr="00D33BCC">
        <w:tab/>
        <w:t>No remedy for its own diseases</w:t>
      </w:r>
    </w:p>
    <w:p w:rsidR="00D52E8E" w:rsidRPr="00D33BCC" w:rsidRDefault="00D52E8E" w:rsidP="00D52E8E">
      <w:pPr>
        <w:widowControl w:val="0"/>
      </w:pPr>
    </w:p>
    <w:p w:rsidR="00D52E8E" w:rsidRPr="00D33BCC" w:rsidRDefault="00D52E8E" w:rsidP="00D52E8E">
      <w:pPr>
        <w:widowControl w:val="0"/>
      </w:pPr>
      <w:r w:rsidRPr="00D33BCC">
        <w:tab/>
      </w:r>
      <w:r w:rsidRPr="00D33BCC">
        <w:tab/>
        <w:t>7.</w:t>
      </w:r>
      <w:r w:rsidRPr="00D33BCC">
        <w:tab/>
        <w:t>The funeral of a ruined kingdom</w:t>
      </w:r>
      <w:r w:rsidR="004313D8">
        <w:t xml:space="preserve"> </w:t>
      </w:r>
      <w:r w:rsidRPr="00D33BCC">
        <w:t>1:8-16</w:t>
      </w:r>
    </w:p>
    <w:p w:rsidR="00D52E8E" w:rsidRPr="00D33BCC" w:rsidRDefault="00D52E8E" w:rsidP="00D52E8E">
      <w:pPr>
        <w:widowControl w:val="0"/>
      </w:pPr>
      <w:r w:rsidRPr="00D33BCC">
        <w:tab/>
      </w:r>
      <w:r w:rsidRPr="00D33BCC">
        <w:tab/>
      </w:r>
      <w:r w:rsidRPr="00D33BCC">
        <w:tab/>
        <w:t>a.</w:t>
      </w:r>
      <w:r w:rsidRPr="00D33BCC">
        <w:tab/>
        <w:t>Several places are brought to mourning.</w:t>
      </w:r>
    </w:p>
    <w:p w:rsidR="00D52E8E" w:rsidRPr="00D33BCC" w:rsidRDefault="00D52E8E" w:rsidP="00D52E8E">
      <w:pPr>
        <w:widowControl w:val="0"/>
      </w:pPr>
      <w:r w:rsidRPr="00D33BCC">
        <w:tab/>
      </w:r>
      <w:r w:rsidRPr="00D33BCC">
        <w:tab/>
      </w:r>
      <w:r w:rsidR="004313D8">
        <w:tab/>
      </w:r>
      <w:r w:rsidR="004313D8">
        <w:tab/>
      </w:r>
      <w:r w:rsidRPr="00D33BCC">
        <w:t>(1)</w:t>
      </w:r>
      <w:r w:rsidRPr="00D33BCC">
        <w:tab/>
        <w:t>Not in Gath</w:t>
      </w:r>
      <w:r w:rsidR="004313D8">
        <w:t xml:space="preserve"> </w:t>
      </w:r>
      <w:r w:rsidRPr="00D33BCC">
        <w:t>1:10</w:t>
      </w:r>
      <w:r w:rsidR="004313D8">
        <w:t xml:space="preserve">; </w:t>
      </w:r>
      <w:r w:rsidRPr="00D33BCC">
        <w:t>II Sam. 1:20</w:t>
      </w:r>
    </w:p>
    <w:p w:rsidR="00D52E8E" w:rsidRPr="00D33BCC" w:rsidRDefault="00D52E8E" w:rsidP="00D52E8E">
      <w:pPr>
        <w:widowControl w:val="0"/>
      </w:pPr>
      <w:r w:rsidRPr="00D33BCC">
        <w:tab/>
      </w:r>
      <w:r w:rsidRPr="00D33BCC">
        <w:tab/>
      </w:r>
      <w:r w:rsidRPr="00D33BCC">
        <w:tab/>
      </w:r>
      <w:r w:rsidRPr="00D33BCC">
        <w:tab/>
        <w:t>(2)</w:t>
      </w:r>
      <w:r w:rsidRPr="00D33BCC">
        <w:tab/>
      </w:r>
      <w:proofErr w:type="spellStart"/>
      <w:r w:rsidRPr="00D33BCC">
        <w:t>Aphrah</w:t>
      </w:r>
      <w:proofErr w:type="spellEnd"/>
      <w:r w:rsidR="004313D8">
        <w:t xml:space="preserve"> </w:t>
      </w:r>
      <w:r w:rsidRPr="00D33BCC">
        <w:t>1:10 (dust)</w:t>
      </w:r>
      <w:r w:rsidR="004313D8">
        <w:t xml:space="preserve">; </w:t>
      </w:r>
      <w:r w:rsidRPr="00D33BCC">
        <w:t>Gen. 2:7</w:t>
      </w:r>
    </w:p>
    <w:p w:rsidR="00D52E8E" w:rsidRPr="00D33BCC" w:rsidRDefault="00D52E8E" w:rsidP="00D52E8E">
      <w:pPr>
        <w:widowControl w:val="0"/>
      </w:pPr>
      <w:r w:rsidRPr="00D33BCC">
        <w:tab/>
      </w:r>
      <w:r w:rsidRPr="00D33BCC">
        <w:tab/>
      </w:r>
      <w:r w:rsidRPr="00D33BCC">
        <w:tab/>
      </w:r>
      <w:r w:rsidRPr="00D33BCC">
        <w:tab/>
        <w:t>(3)</w:t>
      </w:r>
      <w:r w:rsidRPr="00D33BCC">
        <w:tab/>
      </w:r>
      <w:proofErr w:type="spellStart"/>
      <w:r w:rsidRPr="00D33BCC">
        <w:t>Saphir</w:t>
      </w:r>
      <w:proofErr w:type="spellEnd"/>
      <w:r w:rsidR="004313D8">
        <w:t xml:space="preserve"> </w:t>
      </w:r>
      <w:r w:rsidRPr="00D33BCC">
        <w:t>(beautiful – to glisten)</w:t>
      </w:r>
    </w:p>
    <w:p w:rsidR="00D52E8E" w:rsidRPr="00D33BCC" w:rsidRDefault="00D52E8E" w:rsidP="00D52E8E">
      <w:pPr>
        <w:widowControl w:val="0"/>
      </w:pPr>
      <w:r w:rsidRPr="00D33BCC">
        <w:tab/>
      </w:r>
      <w:r w:rsidRPr="00D33BCC">
        <w:tab/>
      </w:r>
      <w:r w:rsidRPr="00D33BCC">
        <w:tab/>
      </w:r>
      <w:r w:rsidRPr="00D33BCC">
        <w:tab/>
      </w:r>
      <w:r w:rsidRPr="00D33BCC">
        <w:tab/>
        <w:t>Pleasant and fair</w:t>
      </w:r>
    </w:p>
    <w:p w:rsidR="00D52E8E" w:rsidRPr="00D33BCC" w:rsidRDefault="00D52E8E" w:rsidP="00D52E8E">
      <w:pPr>
        <w:widowControl w:val="0"/>
        <w:ind w:left="2160"/>
      </w:pPr>
      <w:r w:rsidRPr="00D33BCC">
        <w:tab/>
      </w:r>
      <w:r w:rsidRPr="00D33BCC">
        <w:tab/>
        <w:t>Passed away into captivity, stripped her of</w:t>
      </w:r>
    </w:p>
    <w:p w:rsidR="00D52E8E" w:rsidRPr="00D33BCC" w:rsidRDefault="00D52E8E" w:rsidP="00D52E8E">
      <w:pPr>
        <w:widowControl w:val="0"/>
        <w:ind w:left="2880" w:firstLine="720"/>
      </w:pPr>
      <w:r w:rsidRPr="00D33BCC">
        <w:t>ornaments and Idols</w:t>
      </w:r>
    </w:p>
    <w:p w:rsidR="00D52E8E" w:rsidRPr="00D33BCC" w:rsidRDefault="004313D8" w:rsidP="004313D8">
      <w:pPr>
        <w:widowControl w:val="0"/>
        <w:ind w:left="2160" w:firstLine="720"/>
      </w:pPr>
      <w:r>
        <w:t>(4)</w:t>
      </w:r>
      <w:r>
        <w:tab/>
      </w:r>
      <w:proofErr w:type="spellStart"/>
      <w:r>
        <w:t>Zaanan</w:t>
      </w:r>
      <w:proofErr w:type="spellEnd"/>
      <w:r>
        <w:t xml:space="preserve"> </w:t>
      </w:r>
      <w:r w:rsidR="00D52E8E" w:rsidRPr="00D33BCC">
        <w:t>(Sheep pasture)</w:t>
      </w:r>
    </w:p>
    <w:p w:rsidR="00D52E8E" w:rsidRPr="00D33BCC" w:rsidRDefault="00D52E8E" w:rsidP="00D52E8E">
      <w:pPr>
        <w:widowControl w:val="0"/>
        <w:ind w:left="3600"/>
      </w:pPr>
      <w:r w:rsidRPr="00D33BCC">
        <w:t>Country of flocks or many people</w:t>
      </w:r>
    </w:p>
    <w:p w:rsidR="00D52E8E" w:rsidRPr="00D33BCC" w:rsidRDefault="00D52E8E" w:rsidP="00D52E8E">
      <w:pPr>
        <w:widowControl w:val="0"/>
        <w:ind w:left="3600"/>
      </w:pPr>
      <w:r w:rsidRPr="00D33BCC">
        <w:t xml:space="preserve">Great calamities, the enemy standing among them couldn’t even help their neighbor </w:t>
      </w:r>
      <w:proofErr w:type="spellStart"/>
      <w:r w:rsidRPr="00D33BCC">
        <w:t>Bethezel</w:t>
      </w:r>
      <w:proofErr w:type="spellEnd"/>
      <w:r w:rsidRPr="00D33BCC">
        <w:t xml:space="preserve"> (a place near).</w:t>
      </w:r>
    </w:p>
    <w:p w:rsidR="00D52E8E" w:rsidRPr="00D33BCC" w:rsidRDefault="00D52E8E" w:rsidP="00D52E8E">
      <w:pPr>
        <w:widowControl w:val="0"/>
        <w:ind w:left="3600"/>
      </w:pPr>
    </w:p>
    <w:p w:rsidR="00D52E8E" w:rsidRPr="00D33BCC" w:rsidRDefault="00D52E8E" w:rsidP="00D52E8E">
      <w:pPr>
        <w:widowControl w:val="0"/>
      </w:pPr>
      <w:r w:rsidRPr="00D33BCC">
        <w:tab/>
      </w:r>
      <w:r w:rsidRPr="00D33BCC">
        <w:tab/>
      </w:r>
      <w:r w:rsidRPr="00D33BCC">
        <w:tab/>
      </w:r>
      <w:r w:rsidRPr="00D33BCC">
        <w:tab/>
        <w:t>(5)</w:t>
      </w:r>
      <w:r w:rsidRPr="00D33BCC">
        <w:tab/>
      </w:r>
      <w:proofErr w:type="spellStart"/>
      <w:r w:rsidRPr="00D33BCC">
        <w:t>Bethezel</w:t>
      </w:r>
      <w:proofErr w:type="spellEnd"/>
      <w:r w:rsidR="005C45B5">
        <w:t xml:space="preserve"> </w:t>
      </w:r>
      <w:r w:rsidRPr="00D33BCC">
        <w:t>(A place near)</w:t>
      </w:r>
      <w:r w:rsidR="005C45B5">
        <w:t xml:space="preserve"> </w:t>
      </w:r>
      <w:r w:rsidRPr="00D33BCC">
        <w:t>Mourning alone</w:t>
      </w:r>
    </w:p>
    <w:p w:rsidR="00D52E8E" w:rsidRPr="00D33BCC" w:rsidRDefault="00D52E8E" w:rsidP="00D52E8E">
      <w:pPr>
        <w:widowControl w:val="0"/>
      </w:pPr>
      <w:r w:rsidRPr="00D33BCC">
        <w:tab/>
      </w:r>
    </w:p>
    <w:p w:rsidR="00D52E8E" w:rsidRPr="00D33BCC" w:rsidRDefault="00D52E8E" w:rsidP="00D52E8E">
      <w:pPr>
        <w:widowControl w:val="0"/>
      </w:pPr>
      <w:r w:rsidRPr="00D33BCC">
        <w:tab/>
      </w:r>
      <w:r w:rsidRPr="00D33BCC">
        <w:tab/>
      </w:r>
      <w:r w:rsidRPr="00D33BCC">
        <w:tab/>
      </w:r>
      <w:r w:rsidRPr="00D33BCC">
        <w:tab/>
        <w:t>(6)</w:t>
      </w:r>
      <w:r w:rsidRPr="00D33BCC">
        <w:tab/>
      </w:r>
      <w:proofErr w:type="spellStart"/>
      <w:r w:rsidRPr="00D33BCC">
        <w:t>Maroth</w:t>
      </w:r>
      <w:proofErr w:type="spellEnd"/>
      <w:r w:rsidR="005C45B5">
        <w:t xml:space="preserve"> </w:t>
      </w:r>
      <w:r w:rsidRPr="00D33BCC">
        <w:t>(Bitter springs)</w:t>
      </w:r>
    </w:p>
    <w:p w:rsidR="00D52E8E" w:rsidRPr="00D33BCC" w:rsidRDefault="00D52E8E" w:rsidP="00D52E8E">
      <w:pPr>
        <w:widowControl w:val="0"/>
      </w:pPr>
      <w:r w:rsidRPr="00D33BCC">
        <w:tab/>
      </w:r>
      <w:r w:rsidRPr="00D33BCC">
        <w:tab/>
      </w:r>
      <w:r w:rsidRPr="00D33BCC">
        <w:tab/>
      </w:r>
      <w:r w:rsidRPr="00D33BCC">
        <w:tab/>
      </w:r>
      <w:r w:rsidRPr="00D33BCC">
        <w:tab/>
        <w:t>(a)</w:t>
      </w:r>
      <w:r w:rsidRPr="00D33BCC">
        <w:tab/>
        <w:t>False hopes</w:t>
      </w:r>
    </w:p>
    <w:p w:rsidR="00D52E8E" w:rsidRPr="00D33BCC" w:rsidRDefault="00D52E8E" w:rsidP="00D52E8E">
      <w:pPr>
        <w:widowControl w:val="0"/>
      </w:pPr>
      <w:r w:rsidRPr="00D33BCC">
        <w:tab/>
      </w:r>
      <w:r w:rsidRPr="00D33BCC">
        <w:tab/>
      </w:r>
      <w:r w:rsidRPr="00D33BCC">
        <w:tab/>
      </w:r>
      <w:r w:rsidRPr="00D33BCC">
        <w:tab/>
      </w:r>
      <w:r w:rsidRPr="00D33BCC">
        <w:tab/>
        <w:t>(b)</w:t>
      </w:r>
      <w:r w:rsidRPr="00D33BCC">
        <w:tab/>
        <w:t>Disappointments</w:t>
      </w:r>
    </w:p>
    <w:p w:rsidR="00D52E8E" w:rsidRPr="00D33BCC" w:rsidRDefault="00D52E8E" w:rsidP="00D52E8E">
      <w:pPr>
        <w:widowControl w:val="0"/>
      </w:pPr>
      <w:r w:rsidRPr="00D33BCC">
        <w:tab/>
      </w:r>
      <w:r w:rsidRPr="00D33BCC">
        <w:tab/>
      </w:r>
      <w:r w:rsidRPr="00D33BCC">
        <w:tab/>
      </w:r>
      <w:r w:rsidRPr="00D33BCC">
        <w:tab/>
      </w:r>
      <w:r w:rsidRPr="00D33BCC">
        <w:tab/>
        <w:t>(c)</w:t>
      </w:r>
      <w:r w:rsidRPr="00D33BCC">
        <w:tab/>
        <w:t>Anger</w:t>
      </w:r>
    </w:p>
    <w:p w:rsidR="00D52E8E" w:rsidRPr="00D33BCC" w:rsidRDefault="00D52E8E" w:rsidP="00D52E8E">
      <w:pPr>
        <w:widowControl w:val="0"/>
      </w:pPr>
      <w:r w:rsidRPr="00D33BCC">
        <w:tab/>
      </w:r>
      <w:r w:rsidRPr="00D33BCC">
        <w:tab/>
      </w:r>
      <w:r w:rsidRPr="00D33BCC">
        <w:tab/>
      </w:r>
      <w:r w:rsidRPr="00D33BCC">
        <w:tab/>
      </w:r>
      <w:r w:rsidRPr="00D33BCC">
        <w:tab/>
        <w:t>(d)</w:t>
      </w:r>
      <w:r w:rsidRPr="00D33BCC">
        <w:tab/>
        <w:t>Deep wounds</w:t>
      </w:r>
    </w:p>
    <w:p w:rsidR="00D52E8E" w:rsidRPr="00D33BCC" w:rsidRDefault="00D52E8E" w:rsidP="00D52E8E">
      <w:pPr>
        <w:widowControl w:val="0"/>
      </w:pPr>
      <w:r w:rsidRPr="00D33BCC">
        <w:tab/>
      </w:r>
      <w:r w:rsidRPr="00D33BCC">
        <w:tab/>
      </w:r>
      <w:r w:rsidRPr="00D33BCC">
        <w:tab/>
      </w:r>
      <w:r w:rsidRPr="00D33BCC">
        <w:tab/>
      </w:r>
      <w:r w:rsidRPr="00D33BCC">
        <w:tab/>
      </w:r>
      <w:r w:rsidRPr="00D33BCC">
        <w:tab/>
        <w:t>Mic. 1:12</w:t>
      </w:r>
      <w:r w:rsidR="005C45B5">
        <w:t xml:space="preserve">; </w:t>
      </w:r>
      <w:r w:rsidRPr="00D33BCC">
        <w:t>Heb. 12:17</w:t>
      </w:r>
    </w:p>
    <w:p w:rsidR="00D52E8E" w:rsidRPr="00D33BCC" w:rsidRDefault="005C45B5" w:rsidP="005C45B5">
      <w:pPr>
        <w:widowControl w:val="0"/>
        <w:ind w:firstLine="720"/>
      </w:pPr>
      <w:r>
        <w:tab/>
      </w:r>
      <w:r w:rsidR="00D52E8E" w:rsidRPr="00D33BCC">
        <w:t>Waiting carefully for good without true</w:t>
      </w:r>
      <w:r>
        <w:t xml:space="preserve"> </w:t>
      </w:r>
      <w:r w:rsidR="00D52E8E" w:rsidRPr="00D33BCC">
        <w:t>repentance from the heart.</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(7)</w:t>
      </w:r>
      <w:r w:rsidRPr="00D33BCC">
        <w:tab/>
        <w:t>Lachish</w:t>
      </w:r>
      <w:r w:rsidR="004313D8">
        <w:t xml:space="preserve"> </w:t>
      </w:r>
      <w:r w:rsidRPr="00D33BCC">
        <w:t>(The beginning of the sin)</w:t>
      </w:r>
      <w:r w:rsidR="004313D8">
        <w:t xml:space="preserve"> </w:t>
      </w:r>
      <w:r w:rsidRPr="00D33BCC">
        <w:t>1:13</w:t>
      </w:r>
    </w:p>
    <w:p w:rsidR="00D52E8E" w:rsidRPr="00D33BCC" w:rsidRDefault="00D52E8E" w:rsidP="00D52E8E">
      <w:pPr>
        <w:widowControl w:val="0"/>
      </w:pPr>
      <w:r w:rsidRPr="00D33BCC">
        <w:tab/>
      </w:r>
      <w:r w:rsidRPr="00D33BCC">
        <w:tab/>
      </w:r>
      <w:r w:rsidRPr="00D33BCC">
        <w:tab/>
      </w:r>
      <w:r w:rsidRPr="00D33BCC">
        <w:tab/>
      </w:r>
      <w:r w:rsidRPr="00D33BCC">
        <w:tab/>
        <w:t>(a)</w:t>
      </w:r>
      <w:r w:rsidRPr="00D33BCC">
        <w:tab/>
        <w:t>Ring leaders</w:t>
      </w:r>
    </w:p>
    <w:p w:rsidR="00D52E8E" w:rsidRPr="00D33BCC" w:rsidRDefault="00D52E8E" w:rsidP="00D52E8E">
      <w:pPr>
        <w:widowControl w:val="0"/>
      </w:pPr>
      <w:r w:rsidRPr="00D33BCC">
        <w:tab/>
      </w:r>
      <w:r w:rsidRPr="00D33BCC">
        <w:tab/>
      </w:r>
      <w:r w:rsidRPr="00D33BCC">
        <w:tab/>
      </w:r>
      <w:r w:rsidRPr="00D33BCC">
        <w:tab/>
      </w:r>
      <w:r w:rsidRPr="00D33BCC">
        <w:tab/>
        <w:t>(b)</w:t>
      </w:r>
      <w:r w:rsidRPr="00D33BCC">
        <w:tab/>
        <w:t>Instigators</w:t>
      </w:r>
    </w:p>
    <w:p w:rsidR="00D52E8E" w:rsidRPr="00D33BCC" w:rsidRDefault="00D52E8E" w:rsidP="00D52E8E">
      <w:pPr>
        <w:widowControl w:val="0"/>
      </w:pPr>
      <w:r w:rsidRPr="00D33BCC">
        <w:tab/>
      </w:r>
      <w:r w:rsidRPr="00D33BCC">
        <w:tab/>
      </w:r>
      <w:r w:rsidRPr="00D33BCC">
        <w:tab/>
      </w:r>
      <w:r w:rsidRPr="00D33BCC">
        <w:tab/>
      </w:r>
      <w:r w:rsidRPr="00D33BCC">
        <w:tab/>
        <w:t>(c)</w:t>
      </w:r>
      <w:r w:rsidRPr="00D33BCC">
        <w:tab/>
      </w:r>
      <w:proofErr w:type="spellStart"/>
      <w:r w:rsidRPr="00D33BCC">
        <w:t>Decievers</w:t>
      </w:r>
      <w:proofErr w:type="spellEnd"/>
      <w:r w:rsidR="004313D8">
        <w:t xml:space="preserve"> </w:t>
      </w:r>
      <w:r w:rsidRPr="00D33BCC">
        <w:t>1:14</w:t>
      </w:r>
    </w:p>
    <w:p w:rsidR="00D52E8E" w:rsidRPr="00D33BCC" w:rsidRDefault="00D52E8E" w:rsidP="00D52E8E">
      <w:pPr>
        <w:widowControl w:val="0"/>
      </w:pPr>
    </w:p>
    <w:p w:rsidR="00D52E8E" w:rsidRPr="00D33BCC" w:rsidRDefault="004313D8" w:rsidP="005C45B5">
      <w:pPr>
        <w:widowControl w:val="0"/>
        <w:ind w:firstLine="720"/>
      </w:pPr>
      <w:r w:rsidRPr="00D33BCC">
        <w:t xml:space="preserve"> </w:t>
      </w:r>
      <w:r w:rsidR="00D52E8E" w:rsidRPr="00D33BCC">
        <w:t>“Shall be a lie”</w:t>
      </w:r>
      <w:r w:rsidR="005C45B5">
        <w:t xml:space="preserve">. </w:t>
      </w:r>
      <w:proofErr w:type="spellStart"/>
      <w:r w:rsidR="00D52E8E" w:rsidRPr="00D33BCC">
        <w:t>Achzib</w:t>
      </w:r>
      <w:proofErr w:type="spellEnd"/>
      <w:r w:rsidR="00D52E8E" w:rsidRPr="00D33BCC">
        <w:t xml:space="preserve"> (deceitful)</w:t>
      </w:r>
      <w:r>
        <w:t xml:space="preserve">. </w:t>
      </w:r>
      <w:r w:rsidR="00D52E8E" w:rsidRPr="00D33BCC">
        <w:t>A city in western Judah</w:t>
      </w:r>
      <w:r>
        <w:t xml:space="preserve">. </w:t>
      </w:r>
      <w:r w:rsidR="00D52E8E" w:rsidRPr="00D33BCC">
        <w:t>Reapin</w:t>
      </w:r>
      <w:r>
        <w:t xml:space="preserve">g deception – like a torrent in </w:t>
      </w:r>
      <w:r w:rsidR="00D52E8E" w:rsidRPr="00D33BCC">
        <w:t>Winter and nothing in summer Like a deceitful brook</w:t>
      </w:r>
      <w:r>
        <w:t xml:space="preserve">. </w:t>
      </w:r>
      <w:r w:rsidR="00D52E8E" w:rsidRPr="00D33BCC">
        <w:t>Jer. 15:18     Job 6:15-18</w:t>
      </w:r>
      <w:r>
        <w:t xml:space="preserve">; </w:t>
      </w:r>
      <w:r w:rsidR="00D52E8E" w:rsidRPr="00D33BCC">
        <w:t>Psa. 126:4    Isa. 5:13</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r>
      <w:r w:rsidRPr="00D33BCC">
        <w:tab/>
        <w:t>(d)</w:t>
      </w:r>
      <w:r w:rsidRPr="00D33BCC">
        <w:tab/>
        <w:t>Bribery</w:t>
      </w:r>
      <w:r w:rsidR="004313D8">
        <w:t xml:space="preserve"> </w:t>
      </w:r>
      <w:r w:rsidRPr="00D33BCC">
        <w:t>1:14</w:t>
      </w:r>
      <w:r w:rsidR="004313D8">
        <w:t xml:space="preserve"> </w:t>
      </w:r>
      <w:r w:rsidRPr="00D33BCC">
        <w:t>“Give presents”</w:t>
      </w:r>
    </w:p>
    <w:p w:rsidR="00D52E8E" w:rsidRPr="00D33BCC" w:rsidRDefault="00D52E8E" w:rsidP="00D52E8E">
      <w:pPr>
        <w:widowControl w:val="0"/>
      </w:pPr>
      <w:r w:rsidRPr="00D33BCC">
        <w:tab/>
      </w:r>
      <w:r w:rsidRPr="00D33BCC">
        <w:tab/>
      </w:r>
      <w:r w:rsidRPr="00D33BCC">
        <w:tab/>
      </w:r>
      <w:r w:rsidRPr="00D33BCC">
        <w:tab/>
      </w:r>
      <w:r w:rsidRPr="00D33BCC">
        <w:tab/>
      </w:r>
      <w:r w:rsidRPr="00D33BCC">
        <w:tab/>
        <w:t>This is Micah’s city (</w:t>
      </w:r>
      <w:proofErr w:type="spellStart"/>
      <w:r w:rsidRPr="00D33BCC">
        <w:t>Moresheth</w:t>
      </w:r>
      <w:proofErr w:type="spellEnd"/>
      <w:r w:rsidRPr="00D33BCC">
        <w:t xml:space="preserve"> </w:t>
      </w:r>
      <w:proofErr w:type="spellStart"/>
      <w:r w:rsidRPr="00D33BCC">
        <w:t>gath</w:t>
      </w:r>
      <w:proofErr w:type="spellEnd"/>
      <w:r w:rsidRPr="00D33BCC">
        <w:t>)</w:t>
      </w:r>
    </w:p>
    <w:p w:rsidR="00D52E8E" w:rsidRPr="00D33BCC" w:rsidRDefault="00D52E8E" w:rsidP="00D52E8E">
      <w:pPr>
        <w:widowControl w:val="0"/>
      </w:pPr>
      <w:r w:rsidRPr="00D33BCC">
        <w:tab/>
      </w:r>
      <w:r w:rsidRPr="00D33BCC">
        <w:tab/>
      </w:r>
      <w:r w:rsidRPr="00D33BCC">
        <w:tab/>
      </w:r>
      <w:r w:rsidRPr="00D33BCC">
        <w:tab/>
      </w:r>
    </w:p>
    <w:p w:rsidR="00D52E8E" w:rsidRPr="00D33BCC" w:rsidRDefault="00D52E8E" w:rsidP="004313D8">
      <w:pPr>
        <w:widowControl w:val="0"/>
        <w:ind w:left="2160" w:firstLine="720"/>
      </w:pPr>
      <w:r w:rsidRPr="00D33BCC">
        <w:lastRenderedPageBreak/>
        <w:t>(8)</w:t>
      </w:r>
      <w:r w:rsidRPr="00D33BCC">
        <w:tab/>
      </w:r>
      <w:proofErr w:type="spellStart"/>
      <w:r w:rsidRPr="00D33BCC">
        <w:t>Mareshah</w:t>
      </w:r>
      <w:proofErr w:type="spellEnd"/>
      <w:r w:rsidR="004313D8">
        <w:t xml:space="preserve"> </w:t>
      </w:r>
      <w:r w:rsidRPr="00D33BCC">
        <w:t>(Summit)</w:t>
      </w:r>
      <w:r w:rsidR="004313D8">
        <w:t xml:space="preserve"> </w:t>
      </w:r>
      <w:r w:rsidRPr="00D33BCC">
        <w:t>1:15</w:t>
      </w:r>
    </w:p>
    <w:p w:rsidR="00D52E8E" w:rsidRPr="00D33BCC" w:rsidRDefault="00D52E8E" w:rsidP="00D52E8E">
      <w:pPr>
        <w:widowControl w:val="0"/>
        <w:ind w:left="2160" w:firstLine="720"/>
      </w:pPr>
      <w:r w:rsidRPr="00D33BCC">
        <w:tab/>
        <w:t>The highest point of the mountain.</w:t>
      </w:r>
    </w:p>
    <w:p w:rsidR="00D52E8E" w:rsidRPr="00D33BCC" w:rsidRDefault="00D52E8E" w:rsidP="00D52E8E">
      <w:pPr>
        <w:widowControl w:val="0"/>
        <w:ind w:left="2160" w:firstLine="720"/>
      </w:pPr>
    </w:p>
    <w:p w:rsidR="00D52E8E" w:rsidRPr="00D33BCC" w:rsidRDefault="00D52E8E" w:rsidP="004313D8">
      <w:pPr>
        <w:widowControl w:val="0"/>
        <w:ind w:left="2160" w:firstLine="720"/>
      </w:pPr>
      <w:r w:rsidRPr="00D33BCC">
        <w:t>(9)</w:t>
      </w:r>
      <w:r w:rsidRPr="00D33BCC">
        <w:tab/>
      </w:r>
      <w:proofErr w:type="spellStart"/>
      <w:r w:rsidRPr="00D33BCC">
        <w:t>Adullam</w:t>
      </w:r>
      <w:proofErr w:type="spellEnd"/>
      <w:r w:rsidR="004313D8">
        <w:t xml:space="preserve"> (</w:t>
      </w:r>
      <w:r w:rsidRPr="00D33BCC">
        <w:t>A city south of Jerusalem</w:t>
      </w:r>
      <w:r w:rsidR="004313D8">
        <w:t xml:space="preserve">) </w:t>
      </w:r>
      <w:r w:rsidRPr="00D33BCC">
        <w:t>1:15</w:t>
      </w:r>
    </w:p>
    <w:p w:rsidR="00D52E8E" w:rsidRPr="00D33BCC" w:rsidRDefault="00D52E8E" w:rsidP="00D52E8E">
      <w:pPr>
        <w:widowControl w:val="0"/>
        <w:ind w:left="2160" w:firstLine="720"/>
      </w:pPr>
      <w:r w:rsidRPr="00D33BCC">
        <w:tab/>
        <w:t>I Sam. 22:1  Judah hiding in caves like David</w:t>
      </w:r>
    </w:p>
    <w:p w:rsidR="00D52E8E" w:rsidRPr="00D33BCC" w:rsidRDefault="00D52E8E" w:rsidP="00D52E8E">
      <w:pPr>
        <w:widowControl w:val="0"/>
        <w:ind w:left="2160" w:firstLine="720"/>
      </w:pPr>
      <w:r w:rsidRPr="00D33BCC">
        <w:tab/>
        <w:t>“Heir” (Assyria) “He shall come unto them”</w:t>
      </w:r>
    </w:p>
    <w:p w:rsidR="00D52E8E" w:rsidRPr="00D33BCC" w:rsidRDefault="00D52E8E" w:rsidP="00D52E8E">
      <w:pPr>
        <w:widowControl w:val="0"/>
        <w:ind w:left="2160" w:firstLine="720"/>
      </w:pPr>
    </w:p>
    <w:p w:rsidR="00D52E8E" w:rsidRPr="00D33BCC" w:rsidRDefault="00D52E8E" w:rsidP="004313D8">
      <w:pPr>
        <w:widowControl w:val="0"/>
        <w:ind w:left="2160" w:firstLine="720"/>
      </w:pPr>
      <w:r w:rsidRPr="00D33BCC">
        <w:t>(10)</w:t>
      </w:r>
      <w:r w:rsidRPr="00D33BCC">
        <w:tab/>
        <w:t>The glory of Israel is Jerusalem</w:t>
      </w:r>
      <w:r w:rsidR="004313D8">
        <w:t xml:space="preserve"> </w:t>
      </w:r>
      <w:r w:rsidRPr="00D33BCC">
        <w:t>1:15, 16</w:t>
      </w:r>
    </w:p>
    <w:p w:rsidR="00D52E8E" w:rsidRPr="00D33BCC" w:rsidRDefault="00D52E8E" w:rsidP="00D52E8E">
      <w:pPr>
        <w:widowControl w:val="0"/>
        <w:ind w:left="2160" w:firstLine="720"/>
      </w:pPr>
      <w:r w:rsidRPr="00D33BCC">
        <w:tab/>
        <w:t>(a)</w:t>
      </w:r>
      <w:r w:rsidRPr="00D33BCC">
        <w:tab/>
        <w:t>The heart of the land</w:t>
      </w:r>
    </w:p>
    <w:p w:rsidR="00D52E8E" w:rsidRPr="00D33BCC" w:rsidRDefault="00D52E8E" w:rsidP="00D52E8E">
      <w:pPr>
        <w:widowControl w:val="0"/>
        <w:ind w:left="2160" w:firstLine="720"/>
      </w:pPr>
      <w:r w:rsidRPr="00D33BCC">
        <w:tab/>
        <w:t>(b)</w:t>
      </w:r>
      <w:r w:rsidRPr="00D33BCC">
        <w:tab/>
        <w:t>The seat of the sanctuary</w:t>
      </w:r>
    </w:p>
    <w:p w:rsidR="00D52E8E" w:rsidRPr="00D33BCC" w:rsidRDefault="00D52E8E" w:rsidP="004313D8">
      <w:pPr>
        <w:widowControl w:val="0"/>
        <w:ind w:left="2160" w:firstLine="720"/>
      </w:pPr>
      <w:r w:rsidRPr="00D33BCC">
        <w:tab/>
        <w:t>(c)</w:t>
      </w:r>
      <w:r w:rsidRPr="00D33BCC">
        <w:tab/>
        <w:t>The gate of God’s people</w:t>
      </w:r>
      <w:r w:rsidR="004313D8">
        <w:t xml:space="preserve"> </w:t>
      </w:r>
      <w:r w:rsidRPr="00D33BCC">
        <w:t>1:9</w:t>
      </w:r>
    </w:p>
    <w:p w:rsidR="00D52E8E" w:rsidRPr="00D33BCC" w:rsidRDefault="00D52E8E" w:rsidP="00D52E8E">
      <w:pPr>
        <w:widowControl w:val="0"/>
      </w:pPr>
      <w:r w:rsidRPr="00D33BCC">
        <w:tab/>
      </w:r>
      <w:r w:rsidRPr="00D33BCC">
        <w:tab/>
      </w:r>
    </w:p>
    <w:p w:rsidR="00D52E8E" w:rsidRPr="00D33BCC" w:rsidRDefault="00D52E8E" w:rsidP="00D52E8E">
      <w:pPr>
        <w:widowControl w:val="0"/>
        <w:ind w:left="720" w:firstLine="720"/>
      </w:pPr>
      <w:r w:rsidRPr="00D33BCC">
        <w:t>8.</w:t>
      </w:r>
      <w:r w:rsidRPr="00D33BCC">
        <w:tab/>
        <w:t>Extreme measures of humility because of Idolatry</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a.</w:t>
      </w:r>
      <w:r w:rsidRPr="00D33BCC">
        <w:tab/>
        <w:t>“Stripped and naked”</w:t>
      </w:r>
      <w:r w:rsidR="004313D8">
        <w:t xml:space="preserve"> </w:t>
      </w:r>
      <w:r w:rsidRPr="00D33BCC">
        <w:t>1:8</w:t>
      </w:r>
    </w:p>
    <w:p w:rsidR="00D52E8E" w:rsidRPr="00D33BCC" w:rsidRDefault="00D52E8E" w:rsidP="00D52E8E">
      <w:pPr>
        <w:widowControl w:val="0"/>
      </w:pPr>
    </w:p>
    <w:p w:rsidR="00D52E8E" w:rsidRDefault="00D52E8E" w:rsidP="005C45B5">
      <w:pPr>
        <w:widowControl w:val="0"/>
        <w:ind w:firstLine="720"/>
      </w:pPr>
      <w:r w:rsidRPr="00D33BCC">
        <w:t>The prophet wailing with his coat off giving the</w:t>
      </w:r>
      <w:r w:rsidR="005C45B5">
        <w:t xml:space="preserve"> </w:t>
      </w:r>
      <w:r w:rsidRPr="00D33BCC">
        <w:t>appearance of one that has been attacked and robbed and the attack is not over.</w:t>
      </w:r>
    </w:p>
    <w:p w:rsidR="005C45B5" w:rsidRPr="00D33BCC" w:rsidRDefault="005C45B5" w:rsidP="005C45B5">
      <w:pPr>
        <w:widowControl w:val="0"/>
        <w:ind w:firstLine="720"/>
      </w:pPr>
    </w:p>
    <w:p w:rsidR="00D52E8E" w:rsidRPr="00D33BCC" w:rsidRDefault="00D52E8E" w:rsidP="005C45B5">
      <w:pPr>
        <w:widowControl w:val="0"/>
        <w:ind w:left="2880"/>
      </w:pPr>
      <w:r w:rsidRPr="00D33BCC">
        <w:t>(1)</w:t>
      </w:r>
      <w:r w:rsidRPr="00D33BCC">
        <w:tab/>
        <w:t>Samaria shall be attacked without remedy or hope.</w:t>
      </w:r>
    </w:p>
    <w:p w:rsidR="00D52E8E" w:rsidRPr="00D33BCC" w:rsidRDefault="00D52E8E" w:rsidP="00D52E8E">
      <w:pPr>
        <w:widowControl w:val="0"/>
      </w:pPr>
      <w:r w:rsidRPr="00D33BCC">
        <w:tab/>
      </w:r>
      <w:r w:rsidRPr="00D33BCC">
        <w:tab/>
      </w:r>
      <w:r w:rsidRPr="00D33BCC">
        <w:tab/>
      </w:r>
      <w:r w:rsidRPr="00D33BCC">
        <w:tab/>
        <w:t>(2)</w:t>
      </w:r>
      <w:r w:rsidRPr="00D33BCC">
        <w:tab/>
        <w:t>Judah also shall be attacked.</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b.</w:t>
      </w:r>
      <w:r w:rsidRPr="00D33BCC">
        <w:tab/>
        <w:t xml:space="preserve">All Judah beginning with Jerusalem is advised to </w:t>
      </w:r>
    </w:p>
    <w:p w:rsidR="00D52E8E" w:rsidRPr="00D33BCC" w:rsidRDefault="00D52E8E" w:rsidP="005C45B5">
      <w:pPr>
        <w:widowControl w:val="0"/>
        <w:ind w:left="2160" w:firstLine="720"/>
      </w:pPr>
      <w:r w:rsidRPr="00D33BCC">
        <w:t>humble themselves.</w:t>
      </w:r>
      <w:r w:rsidR="005C45B5">
        <w:t xml:space="preserve"> </w:t>
      </w:r>
      <w:r w:rsidRPr="00D33BCC">
        <w:t>1:16; II Chron. 7:14</w:t>
      </w:r>
    </w:p>
    <w:p w:rsidR="00D52E8E" w:rsidRPr="00D33BCC" w:rsidRDefault="00D52E8E" w:rsidP="00D52E8E">
      <w:pPr>
        <w:widowControl w:val="0"/>
        <w:ind w:left="2160" w:firstLine="720"/>
      </w:pPr>
    </w:p>
    <w:p w:rsidR="00D52E8E" w:rsidRPr="00D33BCC" w:rsidRDefault="00D52E8E" w:rsidP="00D52E8E">
      <w:pPr>
        <w:widowControl w:val="0"/>
      </w:pPr>
      <w:r w:rsidRPr="00D33BCC">
        <w:tab/>
      </w:r>
      <w:r w:rsidRPr="00D33BCC">
        <w:tab/>
        <w:t>9.</w:t>
      </w:r>
      <w:r w:rsidRPr="00D33BCC">
        <w:tab/>
        <w:t>Specific sins judged.</w:t>
      </w:r>
      <w:r w:rsidR="005C45B5">
        <w:t xml:space="preserve"> </w:t>
      </w:r>
      <w:r w:rsidRPr="00D33BCC">
        <w:t>2:1-11</w:t>
      </w:r>
    </w:p>
    <w:p w:rsidR="00D52E8E" w:rsidRPr="00D33BCC" w:rsidRDefault="00D52E8E" w:rsidP="00D52E8E">
      <w:pPr>
        <w:widowControl w:val="0"/>
      </w:pPr>
      <w:r w:rsidRPr="00D33BCC">
        <w:tab/>
      </w:r>
      <w:r w:rsidRPr="00D33BCC">
        <w:tab/>
      </w:r>
      <w:r w:rsidRPr="00D33BCC">
        <w:tab/>
        <w:t>2:3 (No escape from judgment)</w:t>
      </w:r>
    </w:p>
    <w:p w:rsidR="00D52E8E" w:rsidRPr="00D33BCC" w:rsidRDefault="00D52E8E" w:rsidP="00D52E8E">
      <w:pPr>
        <w:widowControl w:val="0"/>
      </w:pPr>
      <w:r w:rsidRPr="00D33BCC">
        <w:tab/>
      </w:r>
      <w:r w:rsidRPr="00D33BCC">
        <w:tab/>
      </w:r>
      <w:r w:rsidRPr="00D33BCC">
        <w:tab/>
        <w:t>2:10 “Arise and depart “– before judgment</w:t>
      </w:r>
    </w:p>
    <w:p w:rsidR="00D52E8E" w:rsidRPr="00D33BCC" w:rsidRDefault="00D52E8E" w:rsidP="00D52E8E">
      <w:pPr>
        <w:widowControl w:val="0"/>
      </w:pPr>
      <w:r w:rsidRPr="00D33BCC">
        <w:tab/>
      </w:r>
      <w:r w:rsidRPr="00D33BCC">
        <w:tab/>
      </w:r>
      <w:r w:rsidRPr="00D33BCC">
        <w:tab/>
        <w:t>a.</w:t>
      </w:r>
      <w:r w:rsidRPr="00D33BCC">
        <w:tab/>
        <w:t>Deliberate criminal acts</w:t>
      </w:r>
      <w:r w:rsidR="004313D8">
        <w:t xml:space="preserve"> </w:t>
      </w:r>
      <w:r w:rsidRPr="00D33BCC">
        <w:t>2:1</w:t>
      </w:r>
    </w:p>
    <w:p w:rsidR="00D52E8E" w:rsidRPr="00D33BCC" w:rsidRDefault="00D52E8E" w:rsidP="00D52E8E">
      <w:pPr>
        <w:widowControl w:val="0"/>
      </w:pPr>
      <w:r w:rsidRPr="00D33BCC">
        <w:tab/>
      </w:r>
      <w:r w:rsidRPr="00D33BCC">
        <w:tab/>
      </w:r>
      <w:r w:rsidRPr="00D33BCC">
        <w:tab/>
        <w:t>b.</w:t>
      </w:r>
      <w:r w:rsidRPr="00D33BCC">
        <w:tab/>
        <w:t>Covetousness</w:t>
      </w:r>
      <w:r w:rsidR="004313D8">
        <w:t xml:space="preserve"> </w:t>
      </w:r>
      <w:r w:rsidRPr="00D33BCC">
        <w:t>2:2</w:t>
      </w:r>
    </w:p>
    <w:p w:rsidR="00D52E8E" w:rsidRPr="00D33BCC" w:rsidRDefault="00D52E8E" w:rsidP="00D52E8E">
      <w:pPr>
        <w:widowControl w:val="0"/>
      </w:pPr>
      <w:r w:rsidRPr="00D33BCC">
        <w:tab/>
      </w:r>
      <w:r w:rsidRPr="00D33BCC">
        <w:tab/>
      </w:r>
      <w:r w:rsidRPr="00D33BCC">
        <w:tab/>
        <w:t>c.</w:t>
      </w:r>
      <w:r w:rsidRPr="00D33BCC">
        <w:tab/>
        <w:t>Violence</w:t>
      </w:r>
      <w:r w:rsidR="004313D8">
        <w:t xml:space="preserve"> </w:t>
      </w:r>
      <w:r w:rsidRPr="00D33BCC">
        <w:t>2:2</w:t>
      </w:r>
    </w:p>
    <w:p w:rsidR="00D52E8E" w:rsidRPr="00D33BCC" w:rsidRDefault="00D52E8E" w:rsidP="00D52E8E">
      <w:pPr>
        <w:widowControl w:val="0"/>
      </w:pPr>
      <w:r w:rsidRPr="00D33BCC">
        <w:tab/>
      </w:r>
      <w:r w:rsidR="004313D8">
        <w:tab/>
      </w:r>
      <w:r w:rsidR="004313D8">
        <w:tab/>
      </w:r>
      <w:r w:rsidRPr="00D33BCC">
        <w:t>d.</w:t>
      </w:r>
      <w:r w:rsidRPr="00D33BCC">
        <w:tab/>
        <w:t>Oppression</w:t>
      </w:r>
      <w:r w:rsidR="004313D8">
        <w:t xml:space="preserve"> </w:t>
      </w:r>
      <w:r w:rsidRPr="00D33BCC">
        <w:t>2:2</w:t>
      </w:r>
    </w:p>
    <w:p w:rsidR="00D52E8E" w:rsidRPr="00D33BCC" w:rsidRDefault="00D52E8E" w:rsidP="00D52E8E">
      <w:pPr>
        <w:widowControl w:val="0"/>
      </w:pPr>
      <w:r w:rsidRPr="00D33BCC">
        <w:tab/>
      </w:r>
      <w:r w:rsidRPr="00D33BCC">
        <w:tab/>
      </w:r>
      <w:r w:rsidRPr="00D33BCC">
        <w:tab/>
        <w:t>e.</w:t>
      </w:r>
      <w:r w:rsidRPr="00D33BCC">
        <w:tab/>
        <w:t>Opposing the true prophets</w:t>
      </w:r>
      <w:r w:rsidR="004313D8">
        <w:t xml:space="preserve"> </w:t>
      </w:r>
      <w:r w:rsidRPr="00D33BCC">
        <w:t>2:6</w:t>
      </w:r>
    </w:p>
    <w:p w:rsidR="00D52E8E" w:rsidRPr="00D33BCC" w:rsidRDefault="00D52E8E" w:rsidP="00D52E8E">
      <w:pPr>
        <w:widowControl w:val="0"/>
      </w:pPr>
      <w:r w:rsidRPr="00D33BCC">
        <w:tab/>
      </w:r>
      <w:r w:rsidRPr="00D33BCC">
        <w:tab/>
      </w:r>
      <w:r w:rsidRPr="00D33BCC">
        <w:tab/>
        <w:t>f.</w:t>
      </w:r>
      <w:r w:rsidRPr="00D33BCC">
        <w:tab/>
        <w:t>Questioned God</w:t>
      </w:r>
      <w:r w:rsidR="004313D8">
        <w:t xml:space="preserve"> </w:t>
      </w:r>
      <w:r w:rsidRPr="00D33BCC">
        <w:t>2:7</w:t>
      </w:r>
    </w:p>
    <w:p w:rsidR="00D52E8E" w:rsidRPr="00D33BCC" w:rsidRDefault="00D52E8E" w:rsidP="00D52E8E">
      <w:pPr>
        <w:widowControl w:val="0"/>
      </w:pPr>
      <w:r w:rsidRPr="00D33BCC">
        <w:tab/>
      </w:r>
      <w:r w:rsidRPr="00D33BCC">
        <w:tab/>
      </w:r>
      <w:r w:rsidRPr="00D33BCC">
        <w:tab/>
        <w:t>g.</w:t>
      </w:r>
      <w:r w:rsidRPr="00D33BCC">
        <w:tab/>
        <w:t>Robbery</w:t>
      </w:r>
      <w:r w:rsidR="004313D8">
        <w:t xml:space="preserve"> </w:t>
      </w:r>
      <w:r w:rsidRPr="00D33BCC">
        <w:t>2:8</w:t>
      </w:r>
    </w:p>
    <w:p w:rsidR="00D52E8E" w:rsidRPr="00D33BCC" w:rsidRDefault="00D52E8E" w:rsidP="00D52E8E">
      <w:pPr>
        <w:widowControl w:val="0"/>
      </w:pPr>
      <w:r w:rsidRPr="00D33BCC">
        <w:tab/>
      </w:r>
      <w:r w:rsidRPr="00D33BCC">
        <w:tab/>
      </w:r>
      <w:r w:rsidRPr="00D33BCC">
        <w:tab/>
        <w:t>h.</w:t>
      </w:r>
      <w:r w:rsidRPr="00D33BCC">
        <w:tab/>
        <w:t>Take away their inheritance</w:t>
      </w:r>
      <w:r w:rsidR="004313D8">
        <w:t xml:space="preserve"> </w:t>
      </w:r>
      <w:r w:rsidRPr="00D33BCC">
        <w:t>2:9</w:t>
      </w:r>
    </w:p>
    <w:p w:rsidR="00D52E8E" w:rsidRPr="00D33BCC" w:rsidRDefault="00D52E8E" w:rsidP="00D52E8E">
      <w:pPr>
        <w:widowControl w:val="0"/>
      </w:pPr>
      <w:r w:rsidRPr="00D33BCC">
        <w:tab/>
      </w:r>
      <w:r w:rsidRPr="00D33BCC">
        <w:tab/>
      </w:r>
      <w:r w:rsidRPr="00D33BCC">
        <w:tab/>
      </w:r>
      <w:r w:rsidRPr="00D33BCC">
        <w:tab/>
        <w:t>I Sam. 26:19      Jer. 2:11      Psa. 73:28</w:t>
      </w:r>
    </w:p>
    <w:p w:rsidR="00D52E8E" w:rsidRPr="00D33BCC" w:rsidRDefault="00D52E8E" w:rsidP="00D52E8E">
      <w:pPr>
        <w:widowControl w:val="0"/>
      </w:pPr>
      <w:r w:rsidRPr="00D33BCC">
        <w:tab/>
      </w:r>
      <w:r w:rsidRPr="00D33BCC">
        <w:tab/>
      </w:r>
      <w:r w:rsidRPr="00D33BCC">
        <w:tab/>
      </w:r>
      <w:proofErr w:type="spellStart"/>
      <w:r w:rsidRPr="00D33BCC">
        <w:t>i</w:t>
      </w:r>
      <w:proofErr w:type="spellEnd"/>
      <w:r w:rsidRPr="00D33BCC">
        <w:t>.</w:t>
      </w:r>
      <w:r w:rsidRPr="00D33BCC">
        <w:tab/>
        <w:t>Honoring false prophets</w:t>
      </w:r>
      <w:r w:rsidR="004313D8">
        <w:t xml:space="preserve"> </w:t>
      </w:r>
      <w:r w:rsidRPr="00D33BCC">
        <w:t>2:11</w:t>
      </w:r>
    </w:p>
    <w:p w:rsidR="00D52E8E" w:rsidRPr="00D33BCC" w:rsidRDefault="00D52E8E" w:rsidP="00D52E8E">
      <w:pPr>
        <w:widowControl w:val="0"/>
      </w:pPr>
      <w:r w:rsidRPr="00D33BCC">
        <w:tab/>
      </w:r>
      <w:r w:rsidRPr="00D33BCC">
        <w:tab/>
      </w:r>
      <w:r w:rsidRPr="00D33BCC">
        <w:tab/>
        <w:t>j.</w:t>
      </w:r>
      <w:r w:rsidRPr="00D33BCC">
        <w:tab/>
        <w:t>Injustice and Hypocrisy</w:t>
      </w:r>
    </w:p>
    <w:p w:rsidR="00D52E8E" w:rsidRPr="00D33BCC" w:rsidRDefault="00D52E8E" w:rsidP="00D52E8E">
      <w:pPr>
        <w:widowControl w:val="0"/>
      </w:pPr>
      <w:r w:rsidRPr="00D33BCC">
        <w:tab/>
      </w:r>
      <w:r w:rsidRPr="00D33BCC">
        <w:tab/>
      </w:r>
      <w:r w:rsidRPr="00D33BCC">
        <w:tab/>
      </w:r>
      <w:r w:rsidRPr="00D33BCC">
        <w:tab/>
        <w:t>(1)</w:t>
      </w:r>
      <w:r w:rsidRPr="00D33BCC">
        <w:tab/>
        <w:t>Sins of the heads of Israel</w:t>
      </w:r>
      <w:r w:rsidR="004313D8">
        <w:t xml:space="preserve"> </w:t>
      </w:r>
      <w:r w:rsidRPr="00D33BCC">
        <w:t>3:1-4</w:t>
      </w:r>
    </w:p>
    <w:p w:rsidR="00D52E8E" w:rsidRPr="00D33BCC" w:rsidRDefault="00D52E8E" w:rsidP="00D52E8E">
      <w:pPr>
        <w:widowControl w:val="0"/>
      </w:pPr>
      <w:r w:rsidRPr="00D33BCC">
        <w:tab/>
      </w:r>
      <w:r w:rsidRPr="00D33BCC">
        <w:tab/>
      </w:r>
      <w:r w:rsidRPr="00D33BCC">
        <w:tab/>
      </w:r>
      <w:r w:rsidRPr="00D33BCC">
        <w:tab/>
        <w:t>(2)</w:t>
      </w:r>
      <w:r w:rsidRPr="00D33BCC">
        <w:tab/>
        <w:t>Sins of the false prophets</w:t>
      </w:r>
      <w:r w:rsidR="004313D8">
        <w:t xml:space="preserve"> </w:t>
      </w:r>
      <w:r w:rsidRPr="00D33BCC">
        <w:t>3:5-7</w:t>
      </w:r>
    </w:p>
    <w:p w:rsidR="00D52E8E" w:rsidRPr="00D33BCC" w:rsidRDefault="00D52E8E" w:rsidP="00D52E8E">
      <w:pPr>
        <w:widowControl w:val="0"/>
      </w:pPr>
      <w:r w:rsidRPr="00D33BCC">
        <w:tab/>
      </w:r>
      <w:r w:rsidRPr="00D33BCC">
        <w:tab/>
      </w:r>
      <w:r w:rsidRPr="00D33BCC">
        <w:tab/>
      </w:r>
      <w:r w:rsidRPr="00D33BCC">
        <w:tab/>
        <w:t>(3)</w:t>
      </w:r>
      <w:r w:rsidRPr="00D33BCC">
        <w:tab/>
        <w:t>Sins of the rulers, priests and prophets</w:t>
      </w:r>
      <w:r w:rsidR="004313D8">
        <w:t xml:space="preserve"> </w:t>
      </w:r>
      <w:r w:rsidRPr="00D33BCC">
        <w:t>3:9-12</w:t>
      </w:r>
    </w:p>
    <w:p w:rsidR="00D52E8E" w:rsidRPr="00D33BCC" w:rsidRDefault="00D52E8E" w:rsidP="00D52E8E">
      <w:pPr>
        <w:widowControl w:val="0"/>
      </w:pPr>
    </w:p>
    <w:p w:rsidR="00FA601F" w:rsidRDefault="00D52E8E" w:rsidP="00D52E8E">
      <w:pPr>
        <w:widowControl w:val="0"/>
      </w:pPr>
      <w:r w:rsidRPr="00D33BCC">
        <w:tab/>
      </w:r>
      <w:r w:rsidRPr="00D33BCC">
        <w:tab/>
      </w:r>
    </w:p>
    <w:p w:rsidR="00FA601F" w:rsidRDefault="00FA601F">
      <w:r>
        <w:br w:type="page"/>
      </w:r>
    </w:p>
    <w:p w:rsidR="00D52E8E" w:rsidRPr="00D33BCC" w:rsidRDefault="00D52E8E" w:rsidP="00FA601F">
      <w:pPr>
        <w:widowControl w:val="0"/>
        <w:ind w:left="1440"/>
      </w:pPr>
      <w:r w:rsidRPr="00D33BCC">
        <w:lastRenderedPageBreak/>
        <w:t>10.</w:t>
      </w:r>
      <w:r w:rsidRPr="00D33BCC">
        <w:tab/>
        <w:t>The true prophet in contrast to the false</w:t>
      </w:r>
    </w:p>
    <w:p w:rsidR="00D52E8E" w:rsidRPr="00D33BCC" w:rsidRDefault="00D52E8E" w:rsidP="00D52E8E">
      <w:pPr>
        <w:widowControl w:val="0"/>
      </w:pPr>
      <w:r w:rsidRPr="00D33BCC">
        <w:tab/>
      </w:r>
      <w:r w:rsidRPr="00D33BCC">
        <w:tab/>
      </w:r>
      <w:r w:rsidRPr="00D33BCC">
        <w:tab/>
        <w:t>a.</w:t>
      </w:r>
      <w:r w:rsidRPr="00D33BCC">
        <w:tab/>
        <w:t>The true prophet</w:t>
      </w:r>
      <w:r w:rsidR="004313D8">
        <w:t xml:space="preserve"> </w:t>
      </w:r>
      <w:r w:rsidRPr="00D33BCC">
        <w:t>3:8</w:t>
      </w:r>
    </w:p>
    <w:p w:rsidR="00D52E8E" w:rsidRPr="00D33BCC" w:rsidRDefault="00D52E8E" w:rsidP="00D52E8E">
      <w:pPr>
        <w:widowControl w:val="0"/>
      </w:pPr>
      <w:r w:rsidRPr="00D33BCC">
        <w:tab/>
      </w:r>
      <w:r w:rsidRPr="00D33BCC">
        <w:tab/>
      </w:r>
      <w:r w:rsidRPr="00D33BCC">
        <w:tab/>
      </w:r>
      <w:r w:rsidRPr="00D33BCC">
        <w:tab/>
        <w:t>(1)</w:t>
      </w:r>
      <w:r w:rsidRPr="00D33BCC">
        <w:tab/>
        <w:t>Divine power and authority in his message</w:t>
      </w:r>
    </w:p>
    <w:p w:rsidR="00D52E8E" w:rsidRPr="00D33BCC" w:rsidRDefault="00D52E8E" w:rsidP="00D52E8E">
      <w:pPr>
        <w:widowControl w:val="0"/>
      </w:pPr>
      <w:r w:rsidRPr="00D33BCC">
        <w:tab/>
      </w:r>
      <w:r w:rsidRPr="00D33BCC">
        <w:tab/>
      </w:r>
      <w:r w:rsidRPr="00D33BCC">
        <w:tab/>
      </w:r>
      <w:r w:rsidRPr="00D33BCC">
        <w:tab/>
      </w:r>
      <w:r w:rsidRPr="00D33BCC">
        <w:tab/>
        <w:t>“I am full of power”</w:t>
      </w:r>
    </w:p>
    <w:p w:rsidR="00D52E8E" w:rsidRPr="00D33BCC" w:rsidRDefault="00D52E8E" w:rsidP="00D52E8E">
      <w:pPr>
        <w:widowControl w:val="0"/>
      </w:pPr>
      <w:r w:rsidRPr="00D33BCC">
        <w:tab/>
      </w:r>
      <w:r w:rsidRPr="00D33BCC">
        <w:tab/>
      </w:r>
      <w:r w:rsidRPr="00D33BCC">
        <w:tab/>
      </w:r>
      <w:r w:rsidRPr="00D33BCC">
        <w:tab/>
        <w:t>(2)</w:t>
      </w:r>
      <w:r w:rsidRPr="00D33BCC">
        <w:tab/>
        <w:t>Divine origin in his message</w:t>
      </w:r>
    </w:p>
    <w:p w:rsidR="00D52E8E" w:rsidRPr="00D33BCC" w:rsidRDefault="00D52E8E" w:rsidP="00D52E8E">
      <w:pPr>
        <w:widowControl w:val="0"/>
      </w:pPr>
      <w:r w:rsidRPr="00D33BCC">
        <w:tab/>
      </w:r>
      <w:r w:rsidRPr="00D33BCC">
        <w:tab/>
      </w:r>
      <w:r w:rsidRPr="00D33BCC">
        <w:tab/>
      </w:r>
      <w:r w:rsidRPr="00D33BCC">
        <w:tab/>
      </w:r>
      <w:r w:rsidRPr="00D33BCC">
        <w:tab/>
        <w:t>“By the Spirit”</w:t>
      </w:r>
    </w:p>
    <w:p w:rsidR="00D52E8E" w:rsidRPr="00D33BCC" w:rsidRDefault="00D52E8E" w:rsidP="00D52E8E">
      <w:pPr>
        <w:widowControl w:val="0"/>
      </w:pPr>
      <w:r w:rsidRPr="00D33BCC">
        <w:tab/>
      </w:r>
      <w:r w:rsidRPr="00D33BCC">
        <w:tab/>
      </w:r>
      <w:r w:rsidRPr="00D33BCC">
        <w:tab/>
      </w:r>
      <w:r w:rsidRPr="00D33BCC">
        <w:tab/>
        <w:t>(3)</w:t>
      </w:r>
      <w:r w:rsidRPr="00D33BCC">
        <w:tab/>
        <w:t>Divine content in his message</w:t>
      </w:r>
    </w:p>
    <w:p w:rsidR="00D52E8E" w:rsidRPr="00D33BCC" w:rsidRDefault="00D52E8E" w:rsidP="00D52E8E">
      <w:pPr>
        <w:widowControl w:val="0"/>
      </w:pPr>
      <w:r w:rsidRPr="00D33BCC">
        <w:tab/>
      </w:r>
      <w:r w:rsidRPr="00D33BCC">
        <w:tab/>
      </w:r>
      <w:r w:rsidRPr="00D33BCC">
        <w:tab/>
      </w:r>
      <w:r w:rsidRPr="00D33BCC">
        <w:tab/>
      </w:r>
      <w:r w:rsidRPr="00D33BCC">
        <w:tab/>
        <w:t>“Judgment”</w:t>
      </w:r>
      <w:r w:rsidRPr="00D33BCC">
        <w:tab/>
      </w:r>
    </w:p>
    <w:p w:rsidR="00D52E8E" w:rsidRPr="00D33BCC" w:rsidRDefault="00D52E8E" w:rsidP="00D52E8E">
      <w:pPr>
        <w:widowControl w:val="0"/>
        <w:ind w:left="2160" w:firstLine="720"/>
      </w:pPr>
      <w:r w:rsidRPr="00D33BCC">
        <w:t>(4)</w:t>
      </w:r>
      <w:r w:rsidRPr="00D33BCC">
        <w:tab/>
        <w:t>Divine ability in his ministry</w:t>
      </w:r>
    </w:p>
    <w:p w:rsidR="00D52E8E" w:rsidRPr="00D33BCC" w:rsidRDefault="00D52E8E" w:rsidP="00D52E8E">
      <w:pPr>
        <w:widowControl w:val="0"/>
      </w:pPr>
      <w:r w:rsidRPr="00D33BCC">
        <w:tab/>
      </w:r>
      <w:r w:rsidRPr="00D33BCC">
        <w:tab/>
      </w:r>
      <w:r w:rsidRPr="00D33BCC">
        <w:tab/>
      </w:r>
      <w:r w:rsidRPr="00D33BCC">
        <w:tab/>
      </w:r>
      <w:r w:rsidRPr="00D33BCC">
        <w:tab/>
        <w:t>“might”  Strength to overcome the pressures</w:t>
      </w:r>
    </w:p>
    <w:p w:rsidR="00D52E8E" w:rsidRPr="00D33BCC" w:rsidRDefault="00D52E8E" w:rsidP="00D52E8E">
      <w:pPr>
        <w:widowControl w:val="0"/>
      </w:pPr>
      <w:r w:rsidRPr="00D33BCC">
        <w:tab/>
      </w:r>
      <w:r w:rsidRPr="00D33BCC">
        <w:tab/>
      </w:r>
      <w:r w:rsidRPr="00D33BCC">
        <w:tab/>
      </w:r>
      <w:r w:rsidRPr="00D33BCC">
        <w:tab/>
      </w:r>
      <w:r w:rsidRPr="00D33BCC">
        <w:tab/>
        <w:t>of duty and stubbornness of sin</w:t>
      </w:r>
    </w:p>
    <w:p w:rsidR="00D52E8E" w:rsidRPr="00D33BCC" w:rsidRDefault="00D52E8E" w:rsidP="00D52E8E">
      <w:pPr>
        <w:widowControl w:val="0"/>
      </w:pPr>
      <w:r w:rsidRPr="00D33BCC">
        <w:tab/>
      </w:r>
      <w:r w:rsidRPr="00D33BCC">
        <w:tab/>
      </w:r>
      <w:r w:rsidRPr="00D33BCC">
        <w:tab/>
        <w:t>b.</w:t>
      </w:r>
      <w:r w:rsidRPr="00D33BCC">
        <w:tab/>
        <w:t>The false prophets</w:t>
      </w:r>
      <w:r w:rsidR="004313D8">
        <w:t xml:space="preserve"> </w:t>
      </w:r>
      <w:r w:rsidRPr="00D33BCC">
        <w:t>3:9-11</w:t>
      </w:r>
    </w:p>
    <w:p w:rsidR="00D52E8E" w:rsidRPr="00D33BCC" w:rsidRDefault="00D52E8E" w:rsidP="00D52E8E">
      <w:pPr>
        <w:widowControl w:val="0"/>
      </w:pPr>
      <w:r w:rsidRPr="00D33BCC">
        <w:tab/>
      </w:r>
      <w:r w:rsidRPr="00D33BCC">
        <w:tab/>
      </w:r>
      <w:r w:rsidRPr="00D33BCC">
        <w:tab/>
      </w:r>
      <w:r w:rsidRPr="00D33BCC">
        <w:tab/>
        <w:t>(1)</w:t>
      </w:r>
      <w:r w:rsidRPr="00D33BCC">
        <w:tab/>
        <w:t>Perversion of justice</w:t>
      </w:r>
      <w:r w:rsidR="004313D8">
        <w:t xml:space="preserve"> </w:t>
      </w:r>
      <w:r w:rsidRPr="00D33BCC">
        <w:t>3:9</w:t>
      </w:r>
    </w:p>
    <w:p w:rsidR="00D52E8E" w:rsidRPr="00D33BCC" w:rsidRDefault="00D52E8E" w:rsidP="00D52E8E">
      <w:pPr>
        <w:widowControl w:val="0"/>
      </w:pPr>
      <w:r w:rsidRPr="00D33BCC">
        <w:tab/>
      </w:r>
      <w:r w:rsidRPr="00D33BCC">
        <w:tab/>
      </w:r>
      <w:r w:rsidRPr="00D33BCC">
        <w:tab/>
      </w:r>
      <w:r w:rsidRPr="00D33BCC">
        <w:tab/>
        <w:t>(2)</w:t>
      </w:r>
      <w:r w:rsidRPr="00D33BCC">
        <w:tab/>
        <w:t xml:space="preserve">Building Zion’s beautiful places by violence </w:t>
      </w:r>
    </w:p>
    <w:p w:rsidR="00D52E8E" w:rsidRPr="00D33BCC" w:rsidRDefault="00D52E8E" w:rsidP="00D52E8E">
      <w:pPr>
        <w:widowControl w:val="0"/>
      </w:pPr>
      <w:r w:rsidRPr="00D33BCC">
        <w:tab/>
      </w:r>
      <w:r w:rsidRPr="00D33BCC">
        <w:tab/>
      </w:r>
      <w:r w:rsidRPr="00D33BCC">
        <w:tab/>
      </w:r>
      <w:r w:rsidRPr="00D33BCC">
        <w:tab/>
      </w:r>
      <w:r w:rsidRPr="00D33BCC">
        <w:tab/>
        <w:t>and extortion</w:t>
      </w:r>
      <w:r w:rsidR="004313D8">
        <w:t xml:space="preserve"> </w:t>
      </w:r>
      <w:r w:rsidRPr="00D33BCC">
        <w:t>3:10</w:t>
      </w:r>
    </w:p>
    <w:p w:rsidR="00D52E8E" w:rsidRPr="00D33BCC" w:rsidRDefault="00D52E8E" w:rsidP="00D52E8E">
      <w:pPr>
        <w:widowControl w:val="0"/>
      </w:pPr>
      <w:r w:rsidRPr="00D33BCC">
        <w:tab/>
      </w:r>
      <w:r w:rsidRPr="00D33BCC">
        <w:tab/>
      </w:r>
      <w:r w:rsidRPr="00D33BCC">
        <w:tab/>
      </w:r>
      <w:r w:rsidRPr="00D33BCC">
        <w:tab/>
        <w:t>(3)</w:t>
      </w:r>
      <w:r w:rsidRPr="00D33BCC">
        <w:tab/>
        <w:t>Working only for personal gain</w:t>
      </w:r>
      <w:r w:rsidR="004313D8">
        <w:t xml:space="preserve"> </w:t>
      </w:r>
      <w:r w:rsidRPr="00D33BCC">
        <w:t>3:11</w:t>
      </w:r>
    </w:p>
    <w:p w:rsidR="00D52E8E" w:rsidRPr="00D33BCC" w:rsidRDefault="00D52E8E" w:rsidP="00D52E8E">
      <w:pPr>
        <w:widowControl w:val="0"/>
      </w:pPr>
      <w:r w:rsidRPr="00D33BCC">
        <w:t>Matt. 22:29</w:t>
      </w:r>
      <w:r w:rsidR="004313D8">
        <w:t>—</w:t>
      </w:r>
      <w:r w:rsidRPr="00D33BCC">
        <w:t>“Ye do err, not knowing the scriptures, nor the power of God.”</w:t>
      </w:r>
    </w:p>
    <w:p w:rsidR="00D52E8E" w:rsidRPr="00D33BCC" w:rsidRDefault="00D52E8E" w:rsidP="00D52E8E">
      <w:pPr>
        <w:widowControl w:val="0"/>
      </w:pPr>
    </w:p>
    <w:p w:rsidR="00D52E8E" w:rsidRPr="00D33BCC" w:rsidRDefault="00D52E8E" w:rsidP="00D52E8E">
      <w:pPr>
        <w:widowControl w:val="0"/>
      </w:pPr>
      <w:r w:rsidRPr="00D33BCC">
        <w:tab/>
        <w:t>B.</w:t>
      </w:r>
      <w:r w:rsidRPr="00D33BCC">
        <w:tab/>
        <w:t>God’s comfort for Israel and Judah</w:t>
      </w:r>
      <w:r w:rsidR="004313D8">
        <w:t xml:space="preserve"> </w:t>
      </w:r>
      <w:r w:rsidRPr="00D33BCC">
        <w:t>4:1-7:20</w:t>
      </w:r>
    </w:p>
    <w:p w:rsidR="00D52E8E" w:rsidRPr="00D33BCC" w:rsidRDefault="00D52E8E" w:rsidP="00D52E8E">
      <w:pPr>
        <w:widowControl w:val="0"/>
      </w:pPr>
    </w:p>
    <w:p w:rsidR="00D52E8E" w:rsidRPr="00D33BCC" w:rsidRDefault="00D52E8E" w:rsidP="00D52E8E">
      <w:pPr>
        <w:widowControl w:val="0"/>
      </w:pPr>
      <w:r w:rsidRPr="00D33BCC">
        <w:tab/>
      </w:r>
      <w:r w:rsidRPr="00D33BCC">
        <w:tab/>
        <w:t>1.</w:t>
      </w:r>
      <w:r w:rsidRPr="00D33BCC">
        <w:tab/>
        <w:t>“In the last days” the kingdom of the Messiah shall come</w:t>
      </w:r>
      <w:r w:rsidR="004313D8">
        <w:t xml:space="preserve"> </w:t>
      </w:r>
      <w:r w:rsidRPr="00D33BCC">
        <w:t>to pass.</w:t>
      </w:r>
    </w:p>
    <w:p w:rsidR="00D52E8E" w:rsidRPr="00D33BCC" w:rsidRDefault="00D52E8E" w:rsidP="00D52E8E">
      <w:pPr>
        <w:widowControl w:val="0"/>
      </w:pPr>
      <w:r w:rsidRPr="00D33BCC">
        <w:tab/>
      </w:r>
      <w:r w:rsidRPr="00D33BCC">
        <w:tab/>
      </w:r>
      <w:r w:rsidRPr="00D33BCC">
        <w:tab/>
        <w:t>4:1-5:15</w:t>
      </w:r>
    </w:p>
    <w:p w:rsidR="00D52E8E" w:rsidRPr="00D33BCC" w:rsidRDefault="00D52E8E" w:rsidP="00D52E8E">
      <w:pPr>
        <w:widowControl w:val="0"/>
      </w:pPr>
      <w:r w:rsidRPr="00D33BCC">
        <w:tab/>
      </w:r>
      <w:r w:rsidRPr="00D33BCC">
        <w:tab/>
      </w:r>
      <w:r w:rsidRPr="00D33BCC">
        <w:tab/>
        <w:t>a.</w:t>
      </w:r>
      <w:r w:rsidRPr="00D33BCC">
        <w:tab/>
        <w:t>Christ’s kingdom is supreme</w:t>
      </w:r>
      <w:r w:rsidR="004313D8">
        <w:t xml:space="preserve"> </w:t>
      </w:r>
      <w:r w:rsidRPr="00D33BCC">
        <w:t>4:1</w:t>
      </w:r>
    </w:p>
    <w:p w:rsidR="00D52E8E" w:rsidRPr="00D33BCC" w:rsidRDefault="00D52E8E" w:rsidP="00D52E8E">
      <w:pPr>
        <w:widowControl w:val="0"/>
      </w:pPr>
      <w:r w:rsidRPr="00D33BCC">
        <w:tab/>
      </w:r>
      <w:r w:rsidRPr="00D33BCC">
        <w:tab/>
      </w:r>
      <w:r w:rsidRPr="00D33BCC">
        <w:tab/>
        <w:t>b.</w:t>
      </w:r>
      <w:r w:rsidRPr="00D33BCC">
        <w:tab/>
        <w:t>Christ’s kingdom is universal</w:t>
      </w:r>
      <w:r w:rsidR="004313D8">
        <w:t xml:space="preserve"> </w:t>
      </w:r>
      <w:r w:rsidRPr="00D33BCC">
        <w:t>4:2</w:t>
      </w:r>
    </w:p>
    <w:p w:rsidR="00D52E8E" w:rsidRPr="00D33BCC" w:rsidRDefault="00D52E8E" w:rsidP="00D52E8E">
      <w:pPr>
        <w:widowControl w:val="0"/>
      </w:pPr>
      <w:r w:rsidRPr="00D33BCC">
        <w:tab/>
      </w:r>
      <w:r w:rsidRPr="00D33BCC">
        <w:tab/>
      </w:r>
      <w:r w:rsidRPr="00D33BCC">
        <w:tab/>
        <w:t>c.</w:t>
      </w:r>
      <w:r w:rsidRPr="00D33BCC">
        <w:tab/>
        <w:t>Christ’s kingdom is peaceful</w:t>
      </w:r>
      <w:r w:rsidR="004313D8">
        <w:t xml:space="preserve"> </w:t>
      </w:r>
      <w:r w:rsidRPr="00D33BCC">
        <w:t>4:3</w:t>
      </w:r>
    </w:p>
    <w:p w:rsidR="00D52E8E" w:rsidRPr="00D33BCC" w:rsidRDefault="00D52E8E" w:rsidP="00D52E8E">
      <w:pPr>
        <w:widowControl w:val="0"/>
      </w:pPr>
      <w:r w:rsidRPr="00D33BCC">
        <w:tab/>
      </w:r>
      <w:r w:rsidRPr="00D33BCC">
        <w:tab/>
      </w:r>
      <w:r w:rsidRPr="00D33BCC">
        <w:tab/>
        <w:t>d.</w:t>
      </w:r>
      <w:r w:rsidRPr="00D33BCC">
        <w:tab/>
        <w:t>Christ’s kingdom is sure</w:t>
      </w:r>
      <w:r w:rsidR="004313D8">
        <w:t xml:space="preserve"> </w:t>
      </w:r>
      <w:r w:rsidRPr="00D33BCC">
        <w:t>4:4-5</w:t>
      </w:r>
    </w:p>
    <w:p w:rsidR="00D52E8E" w:rsidRPr="00D33BCC" w:rsidRDefault="00D52E8E" w:rsidP="004313D8">
      <w:pPr>
        <w:widowControl w:val="0"/>
        <w:ind w:firstLine="720"/>
      </w:pPr>
      <w:r w:rsidRPr="00D33BCC">
        <w:t>Security is given to those who rest and walk in His name.</w:t>
      </w:r>
    </w:p>
    <w:p w:rsidR="00D52E8E" w:rsidRPr="00D33BCC" w:rsidRDefault="00D52E8E" w:rsidP="00D52E8E">
      <w:pPr>
        <w:widowControl w:val="0"/>
      </w:pPr>
    </w:p>
    <w:p w:rsidR="00D52E8E" w:rsidRPr="00D33BCC" w:rsidRDefault="00D52E8E" w:rsidP="00D52E8E">
      <w:pPr>
        <w:widowControl w:val="0"/>
        <w:ind w:left="720" w:firstLine="720"/>
      </w:pPr>
      <w:r w:rsidRPr="00D33BCC">
        <w:t>2.</w:t>
      </w:r>
      <w:r w:rsidRPr="00D33BCC">
        <w:tab/>
        <w:t xml:space="preserve">“In the last days” Israel shall be </w:t>
      </w:r>
      <w:proofErr w:type="spellStart"/>
      <w:r w:rsidRPr="00D33BCC">
        <w:t>regathered</w:t>
      </w:r>
      <w:proofErr w:type="spellEnd"/>
      <w:r w:rsidRPr="00D33BCC">
        <w:t>.</w:t>
      </w:r>
    </w:p>
    <w:p w:rsidR="00D52E8E" w:rsidRPr="00D33BCC" w:rsidRDefault="00D52E8E" w:rsidP="005C45B5">
      <w:pPr>
        <w:widowControl w:val="0"/>
      </w:pPr>
      <w:r w:rsidRPr="00D33BCC">
        <w:tab/>
      </w:r>
      <w:r w:rsidRPr="00D33BCC">
        <w:tab/>
      </w:r>
      <w:r w:rsidRPr="00D33BCC">
        <w:tab/>
        <w:t>4:6 She that is “</w:t>
      </w:r>
      <w:r w:rsidRPr="00D33BCC">
        <w:rPr>
          <w:u w:val="single"/>
        </w:rPr>
        <w:t>afflicted</w:t>
      </w:r>
      <w:r w:rsidRPr="00D33BCC">
        <w:t>”</w:t>
      </w:r>
    </w:p>
    <w:p w:rsidR="00D52E8E" w:rsidRPr="00D33BCC" w:rsidRDefault="00D52E8E" w:rsidP="00D52E8E">
      <w:pPr>
        <w:widowControl w:val="0"/>
      </w:pPr>
      <w:r w:rsidRPr="00D33BCC">
        <w:tab/>
      </w:r>
      <w:r w:rsidRPr="00D33BCC">
        <w:tab/>
      </w:r>
      <w:r w:rsidRPr="00D33BCC">
        <w:tab/>
      </w:r>
      <w:r w:rsidRPr="00D33BCC">
        <w:tab/>
        <w:t>a.</w:t>
      </w:r>
      <w:r w:rsidRPr="00D33BCC">
        <w:tab/>
        <w:t>Spoiled</w:t>
      </w:r>
    </w:p>
    <w:p w:rsidR="00D52E8E" w:rsidRPr="00D33BCC" w:rsidRDefault="00D52E8E" w:rsidP="00D52E8E">
      <w:pPr>
        <w:widowControl w:val="0"/>
      </w:pPr>
      <w:r w:rsidRPr="00D33BCC">
        <w:tab/>
      </w:r>
      <w:r w:rsidRPr="00D33BCC">
        <w:tab/>
      </w:r>
      <w:r w:rsidRPr="00D33BCC">
        <w:tab/>
      </w:r>
      <w:r w:rsidRPr="00D33BCC">
        <w:tab/>
        <w:t>b.</w:t>
      </w:r>
      <w:r w:rsidRPr="00D33BCC">
        <w:tab/>
        <w:t>Broken to pieces</w:t>
      </w:r>
    </w:p>
    <w:p w:rsidR="00D52E8E" w:rsidRPr="00D33BCC" w:rsidRDefault="00D52E8E" w:rsidP="00D52E8E">
      <w:pPr>
        <w:widowControl w:val="0"/>
      </w:pPr>
      <w:r w:rsidRPr="00D33BCC">
        <w:tab/>
      </w:r>
      <w:r w:rsidRPr="00D33BCC">
        <w:tab/>
      </w:r>
      <w:r w:rsidRPr="00D33BCC">
        <w:tab/>
      </w:r>
      <w:r w:rsidRPr="00D33BCC">
        <w:tab/>
        <w:t>c.</w:t>
      </w:r>
      <w:r w:rsidRPr="00D33BCC">
        <w:tab/>
        <w:t>Good for nothing (down trodden)</w:t>
      </w:r>
    </w:p>
    <w:p w:rsidR="00D52E8E" w:rsidRPr="00D33BCC" w:rsidRDefault="00D52E8E" w:rsidP="00D52E8E">
      <w:pPr>
        <w:widowControl w:val="0"/>
        <w:ind w:left="2160" w:firstLine="720"/>
      </w:pPr>
      <w:r w:rsidRPr="00D33BCC">
        <w:t>d.</w:t>
      </w:r>
      <w:r w:rsidRPr="00D33BCC">
        <w:tab/>
        <w:t>Physically and morally bad</w:t>
      </w:r>
    </w:p>
    <w:p w:rsidR="00D52E8E" w:rsidRPr="00D33BCC" w:rsidRDefault="00FA601F" w:rsidP="00FA601F">
      <w:pPr>
        <w:widowControl w:val="0"/>
      </w:pPr>
      <w:r>
        <w:tab/>
      </w:r>
      <w:r>
        <w:tab/>
      </w:r>
      <w:r>
        <w:tab/>
      </w:r>
      <w:r w:rsidR="00D52E8E" w:rsidRPr="00D33BCC">
        <w:t xml:space="preserve">4:6 “Will I </w:t>
      </w:r>
      <w:r w:rsidR="00D52E8E" w:rsidRPr="00D33BCC">
        <w:rPr>
          <w:u w:val="single"/>
        </w:rPr>
        <w:t>assemble</w:t>
      </w:r>
      <w:r w:rsidR="00D52E8E" w:rsidRPr="00D33BCC">
        <w:t>”</w:t>
      </w:r>
    </w:p>
    <w:p w:rsidR="00D52E8E" w:rsidRPr="00D33BCC" w:rsidRDefault="00D52E8E" w:rsidP="00D52E8E">
      <w:pPr>
        <w:widowControl w:val="0"/>
      </w:pPr>
      <w:r w:rsidRPr="00D33BCC">
        <w:tab/>
      </w:r>
      <w:r w:rsidRPr="00D33BCC">
        <w:tab/>
      </w:r>
      <w:r w:rsidRPr="00D33BCC">
        <w:tab/>
      </w:r>
      <w:r w:rsidRPr="00D33BCC">
        <w:tab/>
        <w:t>a.</w:t>
      </w:r>
      <w:r w:rsidRPr="00D33BCC">
        <w:tab/>
        <w:t>To gather</w:t>
      </w:r>
    </w:p>
    <w:p w:rsidR="00D52E8E" w:rsidRPr="00D33BCC" w:rsidRDefault="00D52E8E" w:rsidP="00D52E8E">
      <w:pPr>
        <w:widowControl w:val="0"/>
      </w:pPr>
      <w:r w:rsidRPr="00D33BCC">
        <w:tab/>
      </w:r>
      <w:r w:rsidRPr="00D33BCC">
        <w:tab/>
      </w:r>
      <w:r w:rsidRPr="00D33BCC">
        <w:tab/>
      </w:r>
      <w:r w:rsidRPr="00D33BCC">
        <w:tab/>
        <w:t>b.</w:t>
      </w:r>
      <w:r w:rsidRPr="00D33BCC">
        <w:tab/>
        <w:t>To restore</w:t>
      </w:r>
    </w:p>
    <w:p w:rsidR="00D52E8E" w:rsidRPr="00D33BCC" w:rsidRDefault="00D52E8E" w:rsidP="00D52E8E">
      <w:pPr>
        <w:widowControl w:val="0"/>
      </w:pPr>
      <w:r w:rsidRPr="00D33BCC">
        <w:tab/>
      </w:r>
      <w:r w:rsidRPr="00D33BCC">
        <w:tab/>
      </w:r>
      <w:r w:rsidRPr="00D33BCC">
        <w:tab/>
      </w:r>
      <w:r w:rsidRPr="00D33BCC">
        <w:tab/>
        <w:t>c.</w:t>
      </w:r>
      <w:r w:rsidRPr="00D33BCC">
        <w:tab/>
        <w:t>Put all together</w:t>
      </w:r>
    </w:p>
    <w:p w:rsidR="00D52E8E" w:rsidRPr="00D33BCC" w:rsidRDefault="00D52E8E" w:rsidP="00D52E8E">
      <w:pPr>
        <w:widowControl w:val="0"/>
      </w:pPr>
      <w:r w:rsidRPr="00D33BCC">
        <w:tab/>
      </w:r>
      <w:r w:rsidRPr="00D33BCC">
        <w:tab/>
      </w:r>
      <w:r w:rsidRPr="00D33BCC">
        <w:tab/>
      </w:r>
      <w:r w:rsidRPr="00D33BCC">
        <w:tab/>
        <w:t>d.</w:t>
      </w:r>
      <w:r w:rsidRPr="00D33BCC">
        <w:tab/>
        <w:t>Recover</w:t>
      </w:r>
    </w:p>
    <w:p w:rsidR="00D52E8E" w:rsidRPr="00D33BCC" w:rsidRDefault="00D52E8E" w:rsidP="00D52E8E">
      <w:pPr>
        <w:widowControl w:val="0"/>
      </w:pPr>
      <w:r w:rsidRPr="00D33BCC">
        <w:tab/>
      </w:r>
      <w:r w:rsidRPr="00D33BCC">
        <w:tab/>
      </w:r>
      <w:r w:rsidRPr="00D33BCC">
        <w:tab/>
        <w:t>4:7 “I will make”</w:t>
      </w:r>
    </w:p>
    <w:p w:rsidR="00D52E8E" w:rsidRPr="00D33BCC" w:rsidRDefault="00D52E8E" w:rsidP="00D52E8E">
      <w:pPr>
        <w:widowControl w:val="0"/>
      </w:pPr>
      <w:r w:rsidRPr="00D33BCC">
        <w:tab/>
      </w:r>
      <w:r w:rsidRPr="00D33BCC">
        <w:tab/>
      </w:r>
      <w:r w:rsidRPr="00D33BCC">
        <w:tab/>
      </w:r>
      <w:r w:rsidRPr="00D33BCC">
        <w:tab/>
        <w:t>a.</w:t>
      </w:r>
      <w:r w:rsidRPr="00D33BCC">
        <w:tab/>
        <w:t>A remnant</w:t>
      </w:r>
    </w:p>
    <w:p w:rsidR="00D52E8E" w:rsidRPr="00D33BCC" w:rsidRDefault="00D52E8E" w:rsidP="00D52E8E">
      <w:pPr>
        <w:widowControl w:val="0"/>
      </w:pPr>
      <w:r w:rsidRPr="00D33BCC">
        <w:tab/>
      </w:r>
      <w:r w:rsidRPr="00D33BCC">
        <w:tab/>
      </w:r>
      <w:r w:rsidRPr="00D33BCC">
        <w:tab/>
      </w:r>
      <w:r w:rsidRPr="00D33BCC">
        <w:tab/>
        <w:t>b.</w:t>
      </w:r>
      <w:r w:rsidRPr="00D33BCC">
        <w:tab/>
        <w:t>A strong nation</w:t>
      </w:r>
    </w:p>
    <w:p w:rsidR="00D52E8E" w:rsidRPr="00D33BCC" w:rsidRDefault="00D52E8E" w:rsidP="00D52E8E">
      <w:pPr>
        <w:widowControl w:val="0"/>
      </w:pPr>
      <w:r w:rsidRPr="00D33BCC">
        <w:tab/>
      </w:r>
      <w:r w:rsidRPr="00D33BCC">
        <w:tab/>
      </w:r>
      <w:r w:rsidRPr="00D33BCC">
        <w:tab/>
      </w:r>
      <w:r w:rsidRPr="00D33BCC">
        <w:tab/>
        <w:t>c.</w:t>
      </w:r>
      <w:r w:rsidRPr="00D33BCC">
        <w:tab/>
        <w:t>Conquerors</w:t>
      </w:r>
      <w:r w:rsidR="00FA601F">
        <w:t xml:space="preserve"> </w:t>
      </w:r>
      <w:r w:rsidRPr="00D33BCC">
        <w:t>4:13     Rom. 8:37</w:t>
      </w:r>
    </w:p>
    <w:p w:rsidR="00D52E8E" w:rsidRDefault="00D52E8E" w:rsidP="00D52E8E">
      <w:pPr>
        <w:widowControl w:val="0"/>
      </w:pPr>
      <w:r w:rsidRPr="00D33BCC">
        <w:tab/>
      </w:r>
      <w:r w:rsidRPr="00D33BCC">
        <w:tab/>
      </w:r>
      <w:r w:rsidRPr="00D33BCC">
        <w:tab/>
      </w:r>
      <w:r w:rsidRPr="00D33BCC">
        <w:tab/>
      </w:r>
      <w:r w:rsidRPr="00D33BCC">
        <w:tab/>
        <w:t>4:7,8,13  “The Lord shall reign over them.”</w:t>
      </w:r>
    </w:p>
    <w:p w:rsidR="00FA601F" w:rsidRPr="00D33BCC" w:rsidRDefault="00FA601F" w:rsidP="00D52E8E">
      <w:pPr>
        <w:widowControl w:val="0"/>
      </w:pPr>
    </w:p>
    <w:p w:rsidR="00D52E8E" w:rsidRPr="00D33BCC" w:rsidRDefault="00D52E8E" w:rsidP="00D52E8E">
      <w:pPr>
        <w:widowControl w:val="0"/>
      </w:pPr>
      <w:r w:rsidRPr="00D33BCC">
        <w:tab/>
      </w:r>
      <w:r w:rsidRPr="00D33BCC">
        <w:tab/>
        <w:t>3.</w:t>
      </w:r>
      <w:r w:rsidRPr="00D33BCC">
        <w:tab/>
        <w:t>The Babylonian Captivity predicted in prophecy</w:t>
      </w:r>
      <w:r w:rsidR="005C45B5">
        <w:t xml:space="preserve"> </w:t>
      </w:r>
      <w:r w:rsidRPr="00D33BCC">
        <w:t>4:9,10</w:t>
      </w:r>
    </w:p>
    <w:p w:rsidR="00D52E8E" w:rsidRPr="00D33BCC" w:rsidRDefault="00D52E8E" w:rsidP="00D52E8E">
      <w:pPr>
        <w:widowControl w:val="0"/>
      </w:pPr>
      <w:r w:rsidRPr="00D33BCC">
        <w:lastRenderedPageBreak/>
        <w:tab/>
      </w:r>
      <w:r w:rsidRPr="00D33BCC">
        <w:tab/>
        <w:t>4.</w:t>
      </w:r>
      <w:r w:rsidRPr="00D33BCC">
        <w:tab/>
        <w:t>The downfall of the nations</w:t>
      </w:r>
      <w:r w:rsidR="005C45B5">
        <w:t xml:space="preserve"> </w:t>
      </w:r>
      <w:r w:rsidRPr="00D33BCC">
        <w:t>4:11-13</w:t>
      </w:r>
    </w:p>
    <w:p w:rsidR="00D52E8E" w:rsidRPr="00D33BCC" w:rsidRDefault="00D52E8E" w:rsidP="005C45B5">
      <w:pPr>
        <w:widowControl w:val="0"/>
        <w:ind w:firstLine="720"/>
      </w:pPr>
      <w:r w:rsidRPr="00D33BCC">
        <w:t>They were all too willing to destroy Israel and oppress without mercy.</w:t>
      </w:r>
      <w:r w:rsidR="005C45B5">
        <w:t xml:space="preserve"> </w:t>
      </w:r>
      <w:r w:rsidRPr="00D33BCC">
        <w:t>(They knew not the thoughts of the Lord.) 4:12</w:t>
      </w:r>
    </w:p>
    <w:p w:rsidR="00D52E8E" w:rsidRPr="00D33BCC" w:rsidRDefault="00D52E8E" w:rsidP="00D52E8E">
      <w:pPr>
        <w:widowControl w:val="0"/>
      </w:pPr>
    </w:p>
    <w:p w:rsidR="00D52E8E" w:rsidRPr="00D33BCC" w:rsidRDefault="00D52E8E" w:rsidP="00D52E8E">
      <w:pPr>
        <w:widowControl w:val="0"/>
        <w:ind w:firstLine="720"/>
      </w:pPr>
      <w:r w:rsidRPr="00D33BCC">
        <w:tab/>
        <w:t>5.</w:t>
      </w:r>
      <w:r w:rsidRPr="00D33BCC">
        <w:tab/>
        <w:t>The birthplace of Christ predicted in prophecy</w:t>
      </w:r>
    </w:p>
    <w:p w:rsidR="00D52E8E" w:rsidRPr="00D33BCC" w:rsidRDefault="00D52E8E" w:rsidP="00D52E8E">
      <w:pPr>
        <w:widowControl w:val="0"/>
      </w:pPr>
      <w:r w:rsidRPr="00D33BCC">
        <w:tab/>
      </w:r>
      <w:r w:rsidRPr="00D33BCC">
        <w:tab/>
      </w:r>
      <w:r w:rsidRPr="00D33BCC">
        <w:tab/>
        <w:t>a.</w:t>
      </w:r>
      <w:r w:rsidRPr="00D33BCC">
        <w:tab/>
        <w:t>The birth place</w:t>
      </w:r>
      <w:r w:rsidR="005C45B5">
        <w:t xml:space="preserve"> </w:t>
      </w:r>
      <w:r w:rsidRPr="00D33BCC">
        <w:t>5:2</w:t>
      </w:r>
    </w:p>
    <w:p w:rsidR="00D52E8E" w:rsidRPr="00D33BCC" w:rsidRDefault="00D52E8E" w:rsidP="00D52E8E">
      <w:pPr>
        <w:widowControl w:val="0"/>
      </w:pPr>
      <w:r w:rsidRPr="00D33BCC">
        <w:tab/>
      </w:r>
      <w:r w:rsidRPr="00D33BCC">
        <w:tab/>
      </w:r>
      <w:r w:rsidRPr="00D33BCC">
        <w:tab/>
        <w:t>b.</w:t>
      </w:r>
      <w:r w:rsidRPr="00D33BCC">
        <w:tab/>
        <w:t>The birth of Christ</w:t>
      </w:r>
      <w:r w:rsidR="005C45B5">
        <w:t xml:space="preserve"> </w:t>
      </w:r>
      <w:r w:rsidRPr="00D33BCC">
        <w:t>5:3</w:t>
      </w:r>
    </w:p>
    <w:p w:rsidR="00D52E8E" w:rsidRPr="00D33BCC" w:rsidRDefault="00D52E8E" w:rsidP="00D52E8E">
      <w:pPr>
        <w:widowControl w:val="0"/>
      </w:pPr>
      <w:r w:rsidRPr="00D33BCC">
        <w:tab/>
      </w:r>
      <w:r w:rsidRPr="00D33BCC">
        <w:tab/>
      </w:r>
      <w:r w:rsidRPr="00D33BCC">
        <w:tab/>
        <w:t>c.</w:t>
      </w:r>
      <w:r w:rsidRPr="00D33BCC">
        <w:tab/>
        <w:t>The rejection of Christ</w:t>
      </w:r>
      <w:r w:rsidR="005C45B5">
        <w:t xml:space="preserve"> </w:t>
      </w:r>
      <w:r w:rsidRPr="00D33BCC">
        <w:t>5:1</w:t>
      </w:r>
    </w:p>
    <w:p w:rsidR="00D52E8E" w:rsidRPr="00D33BCC" w:rsidRDefault="00D52E8E" w:rsidP="005C45B5">
      <w:pPr>
        <w:widowControl w:val="0"/>
        <w:ind w:firstLine="720"/>
      </w:pPr>
      <w:r w:rsidRPr="00D33BCC">
        <w:t>Israel saw the prophecy of the reigning King, but not</w:t>
      </w:r>
      <w:r w:rsidR="005C45B5">
        <w:t xml:space="preserve"> </w:t>
      </w:r>
      <w:r w:rsidRPr="00D33BCC">
        <w:t>the prophecy of the suffering Savior.</w:t>
      </w:r>
    </w:p>
    <w:p w:rsidR="00D52E8E" w:rsidRPr="00D33BCC" w:rsidRDefault="00D52E8E" w:rsidP="00D52E8E">
      <w:pPr>
        <w:widowControl w:val="0"/>
      </w:pPr>
      <w:r w:rsidRPr="00D33BCC">
        <w:tab/>
      </w:r>
      <w:r w:rsidRPr="00D33BCC">
        <w:tab/>
      </w:r>
      <w:r w:rsidRPr="00D33BCC">
        <w:tab/>
        <w:t>d.</w:t>
      </w:r>
      <w:r w:rsidRPr="00D33BCC">
        <w:tab/>
        <w:t>The rejection of Israel until the translation of the</w:t>
      </w:r>
    </w:p>
    <w:p w:rsidR="00D52E8E" w:rsidRPr="00D33BCC" w:rsidRDefault="00D52E8E" w:rsidP="00D52E8E">
      <w:pPr>
        <w:widowControl w:val="0"/>
      </w:pPr>
      <w:r w:rsidRPr="00D33BCC">
        <w:tab/>
      </w:r>
      <w:r w:rsidRPr="00D33BCC">
        <w:tab/>
      </w:r>
      <w:r w:rsidRPr="00D33BCC">
        <w:tab/>
      </w:r>
      <w:r w:rsidRPr="00D33BCC">
        <w:tab/>
        <w:t>man-child and then the perfecting of the Church with</w:t>
      </w:r>
    </w:p>
    <w:p w:rsidR="00D52E8E" w:rsidRPr="00D33BCC" w:rsidRDefault="00D52E8E" w:rsidP="00D52E8E">
      <w:pPr>
        <w:widowControl w:val="0"/>
      </w:pPr>
      <w:r w:rsidRPr="00D33BCC">
        <w:tab/>
      </w:r>
      <w:r w:rsidRPr="00D33BCC">
        <w:tab/>
      </w:r>
      <w:r w:rsidRPr="00D33BCC">
        <w:tab/>
      </w:r>
      <w:r w:rsidRPr="00D33BCC">
        <w:tab/>
        <w:t>Israel.</w:t>
      </w:r>
      <w:r w:rsidR="005C45B5">
        <w:t xml:space="preserve"> </w:t>
      </w:r>
      <w:r w:rsidRPr="00D33BCC">
        <w:t>Mic. 5:3,4     Rev. 12:1-5,11,14     Joel 2:23-29</w:t>
      </w:r>
    </w:p>
    <w:p w:rsidR="00D52E8E" w:rsidRPr="00D33BCC" w:rsidRDefault="00D52E8E" w:rsidP="00D52E8E">
      <w:pPr>
        <w:widowControl w:val="0"/>
      </w:pPr>
      <w:r w:rsidRPr="00D33BCC">
        <w:tab/>
      </w:r>
      <w:r w:rsidRPr="00D33BCC">
        <w:tab/>
      </w:r>
      <w:r w:rsidRPr="00D33BCC">
        <w:tab/>
      </w:r>
      <w:r w:rsidRPr="00D33BCC">
        <w:tab/>
        <w:t>(1)</w:t>
      </w:r>
      <w:r w:rsidRPr="00D33BCC">
        <w:tab/>
        <w:t>The birth of Christ before pain and travail</w:t>
      </w:r>
      <w:r w:rsidR="005C45B5">
        <w:t xml:space="preserve"> </w:t>
      </w:r>
      <w:r w:rsidRPr="00D33BCC">
        <w:t>Isa. 66:7</w:t>
      </w:r>
    </w:p>
    <w:p w:rsidR="00D52E8E" w:rsidRPr="00D33BCC" w:rsidRDefault="00D52E8E" w:rsidP="00D52E8E">
      <w:pPr>
        <w:widowControl w:val="0"/>
      </w:pPr>
      <w:r w:rsidRPr="00D33BCC">
        <w:tab/>
      </w:r>
      <w:r w:rsidRPr="00D33BCC">
        <w:tab/>
      </w:r>
      <w:r w:rsidRPr="00D33BCC">
        <w:tab/>
      </w:r>
      <w:r w:rsidRPr="00D33BCC">
        <w:tab/>
        <w:t>(2)</w:t>
      </w:r>
      <w:r w:rsidRPr="00D33BCC">
        <w:tab/>
        <w:t>The message to the overcomer in Israel</w:t>
      </w:r>
      <w:r w:rsidR="005C45B5">
        <w:t xml:space="preserve"> </w:t>
      </w:r>
      <w:r w:rsidRPr="00D33BCC">
        <w:t>4:10</w:t>
      </w:r>
    </w:p>
    <w:p w:rsidR="00D52E8E" w:rsidRPr="00D33BCC" w:rsidRDefault="00D52E8E" w:rsidP="00D52E8E">
      <w:pPr>
        <w:widowControl w:val="0"/>
      </w:pPr>
      <w:r w:rsidRPr="00D33BCC">
        <w:tab/>
      </w:r>
      <w:r w:rsidRPr="00D33BCC">
        <w:tab/>
      </w:r>
      <w:r w:rsidRPr="00D33BCC">
        <w:tab/>
      </w:r>
      <w:r w:rsidRPr="00D33BCC">
        <w:tab/>
      </w:r>
      <w:r w:rsidRPr="00D33BCC">
        <w:tab/>
        <w:t>“Be in pain to bring forth”(Before captivity)</w:t>
      </w:r>
    </w:p>
    <w:p w:rsidR="00D52E8E" w:rsidRPr="00D33BCC" w:rsidRDefault="00D52E8E" w:rsidP="00D52E8E">
      <w:pPr>
        <w:widowControl w:val="0"/>
      </w:pPr>
      <w:r w:rsidRPr="00D33BCC">
        <w:tab/>
      </w:r>
      <w:r w:rsidRPr="00D33BCC">
        <w:tab/>
      </w:r>
      <w:r w:rsidRPr="00D33BCC">
        <w:tab/>
      </w:r>
      <w:r w:rsidRPr="00D33BCC">
        <w:tab/>
        <w:t>(3)</w:t>
      </w:r>
      <w:r w:rsidRPr="00D33BCC">
        <w:tab/>
        <w:t>The message to the overcomer in the last days</w:t>
      </w:r>
    </w:p>
    <w:p w:rsidR="00D52E8E" w:rsidRPr="00D33BCC" w:rsidRDefault="00D52E8E" w:rsidP="00D52E8E">
      <w:pPr>
        <w:widowControl w:val="0"/>
      </w:pPr>
      <w:r w:rsidRPr="00D33BCC">
        <w:tab/>
      </w:r>
      <w:r w:rsidRPr="00D33BCC">
        <w:tab/>
      </w:r>
      <w:r w:rsidRPr="00D33BCC">
        <w:tab/>
      </w:r>
      <w:r w:rsidRPr="00D33BCC">
        <w:tab/>
      </w:r>
      <w:r w:rsidRPr="00D33BCC">
        <w:tab/>
        <w:t>Luke 21:36,28</w:t>
      </w:r>
    </w:p>
    <w:p w:rsidR="00FA601F" w:rsidRDefault="005C45B5" w:rsidP="005C45B5">
      <w:pPr>
        <w:widowControl w:val="0"/>
        <w:tabs>
          <w:tab w:val="left" w:pos="2880"/>
        </w:tabs>
        <w:ind w:left="3600" w:hanging="3600"/>
      </w:pPr>
      <w:r>
        <w:tab/>
      </w:r>
      <w:r w:rsidR="00D52E8E" w:rsidRPr="00D33BCC">
        <w:t>(4)</w:t>
      </w:r>
      <w:r w:rsidR="00D52E8E" w:rsidRPr="00D33BCC">
        <w:tab/>
        <w:t>The birth of the man-child</w:t>
      </w:r>
      <w:r>
        <w:t xml:space="preserve"> </w:t>
      </w:r>
    </w:p>
    <w:p w:rsidR="00D52E8E" w:rsidRPr="00D33BCC" w:rsidRDefault="00D52E8E" w:rsidP="00FA601F">
      <w:pPr>
        <w:widowControl w:val="0"/>
        <w:tabs>
          <w:tab w:val="left" w:pos="2880"/>
        </w:tabs>
        <w:ind w:firstLine="720"/>
      </w:pPr>
      <w:r w:rsidRPr="00D33BCC">
        <w:t>Rev. 12:2</w:t>
      </w:r>
      <w:r w:rsidR="005C45B5">
        <w:t xml:space="preserve"> </w:t>
      </w:r>
      <w:r w:rsidRPr="00D33BCC">
        <w:t>“Travailing in birth and pain to be delivered”</w:t>
      </w:r>
      <w:r w:rsidR="005C45B5">
        <w:t xml:space="preserve"> </w:t>
      </w:r>
      <w:r w:rsidRPr="00D33BCC">
        <w:t>Man –child brought forth after pain and travail</w:t>
      </w:r>
    </w:p>
    <w:p w:rsidR="00D52E8E" w:rsidRPr="00D33BCC" w:rsidRDefault="00D52E8E" w:rsidP="00D52E8E">
      <w:pPr>
        <w:widowControl w:val="0"/>
      </w:pPr>
      <w:r w:rsidRPr="00D33BCC">
        <w:tab/>
      </w:r>
      <w:r w:rsidRPr="00D33BCC">
        <w:tab/>
      </w:r>
      <w:r w:rsidRPr="00D33BCC">
        <w:tab/>
      </w:r>
      <w:r w:rsidRPr="00D33BCC">
        <w:tab/>
        <w:t>(5)</w:t>
      </w:r>
      <w:r w:rsidRPr="00D33BCC">
        <w:tab/>
        <w:t>The feeding prophesied</w:t>
      </w:r>
      <w:r w:rsidR="00FA601F">
        <w:t xml:space="preserve">. </w:t>
      </w:r>
      <w:r w:rsidRPr="00D33BCC">
        <w:t>Mic. 5:4     Rev. 12:14</w:t>
      </w:r>
    </w:p>
    <w:p w:rsidR="00D52E8E" w:rsidRPr="00D33BCC" w:rsidRDefault="00D52E8E" w:rsidP="00D52E8E">
      <w:pPr>
        <w:widowControl w:val="0"/>
      </w:pPr>
    </w:p>
    <w:p w:rsidR="00D52E8E" w:rsidRPr="00D33BCC" w:rsidRDefault="00D52E8E" w:rsidP="00D52E8E">
      <w:pPr>
        <w:widowControl w:val="0"/>
      </w:pPr>
      <w:r w:rsidRPr="00D33BCC">
        <w:tab/>
      </w:r>
      <w:r w:rsidRPr="00D33BCC">
        <w:tab/>
        <w:t>6.</w:t>
      </w:r>
      <w:r w:rsidRPr="00D33BCC">
        <w:tab/>
        <w:t>The predictions in prophecy are two-fold</w:t>
      </w:r>
      <w:r w:rsidR="005C45B5">
        <w:t xml:space="preserve"> </w:t>
      </w:r>
      <w:r w:rsidRPr="00D33BCC">
        <w:t>5:5-15</w:t>
      </w:r>
    </w:p>
    <w:p w:rsidR="00D52E8E" w:rsidRPr="00D33BCC" w:rsidRDefault="00D52E8E" w:rsidP="00D52E8E">
      <w:pPr>
        <w:widowControl w:val="0"/>
      </w:pPr>
      <w:r w:rsidRPr="00D33BCC">
        <w:tab/>
      </w:r>
      <w:r w:rsidRPr="00D33BCC">
        <w:tab/>
      </w:r>
      <w:r w:rsidRPr="00D33BCC">
        <w:tab/>
        <w:t>a.</w:t>
      </w:r>
      <w:r w:rsidRPr="00D33BCC">
        <w:tab/>
        <w:t>The Assyrians captivity</w:t>
      </w:r>
    </w:p>
    <w:p w:rsidR="00D52E8E" w:rsidRPr="00D33BCC" w:rsidRDefault="00D52E8E" w:rsidP="00D52E8E">
      <w:pPr>
        <w:widowControl w:val="0"/>
      </w:pPr>
      <w:r w:rsidRPr="00D33BCC">
        <w:tab/>
      </w:r>
      <w:r w:rsidRPr="00D33BCC">
        <w:tab/>
      </w:r>
      <w:r w:rsidRPr="00D33BCC">
        <w:tab/>
        <w:t>b.</w:t>
      </w:r>
      <w:r w:rsidRPr="00D33BCC">
        <w:tab/>
        <w:t>“The last days”</w:t>
      </w:r>
    </w:p>
    <w:p w:rsidR="00D52E8E" w:rsidRPr="00D33BCC" w:rsidRDefault="00D52E8E" w:rsidP="00D52E8E">
      <w:pPr>
        <w:widowControl w:val="0"/>
      </w:pPr>
      <w:r w:rsidRPr="00D33BCC">
        <w:tab/>
      </w:r>
      <w:r w:rsidRPr="00D33BCC">
        <w:tab/>
      </w:r>
      <w:r w:rsidRPr="00D33BCC">
        <w:tab/>
        <w:t>c.</w:t>
      </w:r>
      <w:r w:rsidRPr="00D33BCC">
        <w:tab/>
        <w:t>Comfort and vengeance</w:t>
      </w:r>
    </w:p>
    <w:p w:rsidR="00D52E8E" w:rsidRPr="00D33BCC" w:rsidRDefault="00D52E8E" w:rsidP="00D52E8E">
      <w:pPr>
        <w:widowControl w:val="0"/>
      </w:pPr>
      <w:r w:rsidRPr="00D33BCC">
        <w:tab/>
      </w:r>
      <w:r w:rsidRPr="00D33BCC">
        <w:tab/>
      </w:r>
      <w:r w:rsidRPr="00D33BCC">
        <w:tab/>
      </w:r>
      <w:r w:rsidRPr="00D33BCC">
        <w:tab/>
        <w:t>(1)</w:t>
      </w:r>
      <w:r w:rsidRPr="00D33BCC">
        <w:tab/>
        <w:t>Comfort promised only through Christ</w:t>
      </w:r>
    </w:p>
    <w:p w:rsidR="00D52E8E" w:rsidRPr="00D33BCC" w:rsidRDefault="00D52E8E" w:rsidP="00D52E8E">
      <w:pPr>
        <w:widowControl w:val="0"/>
      </w:pPr>
      <w:r w:rsidRPr="00D33BCC">
        <w:tab/>
      </w:r>
      <w:r w:rsidRPr="00D33BCC">
        <w:tab/>
      </w:r>
      <w:r w:rsidRPr="00D33BCC">
        <w:tab/>
      </w:r>
      <w:r w:rsidRPr="00D33BCC">
        <w:tab/>
        <w:t>(2)</w:t>
      </w:r>
      <w:r w:rsidRPr="00D33BCC">
        <w:tab/>
        <w:t>Vengeance against the heathen</w:t>
      </w:r>
    </w:p>
    <w:p w:rsidR="00D52E8E" w:rsidRPr="00D33BCC" w:rsidRDefault="00D52E8E" w:rsidP="00D52E8E">
      <w:pPr>
        <w:widowControl w:val="0"/>
      </w:pPr>
      <w:r w:rsidRPr="00D33BCC">
        <w:tab/>
      </w:r>
      <w:r w:rsidRPr="00D33BCC">
        <w:tab/>
      </w:r>
      <w:r w:rsidRPr="00D33BCC">
        <w:tab/>
      </w:r>
      <w:r w:rsidRPr="00D33BCC">
        <w:tab/>
      </w:r>
      <w:r w:rsidRPr="00D33BCC">
        <w:tab/>
        <w:t>Mic. 5:15     Isa. 61:1,2     Luke 4:18-20</w:t>
      </w:r>
    </w:p>
    <w:p w:rsidR="00D52E8E" w:rsidRPr="00D33BCC" w:rsidRDefault="00D52E8E" w:rsidP="00D52E8E">
      <w:pPr>
        <w:widowControl w:val="0"/>
      </w:pPr>
    </w:p>
    <w:p w:rsidR="00D52E8E" w:rsidRPr="00D33BCC" w:rsidRDefault="00D52E8E" w:rsidP="00D52E8E">
      <w:pPr>
        <w:widowControl w:val="0"/>
      </w:pPr>
      <w:r w:rsidRPr="00D33BCC">
        <w:tab/>
        <w:t>C.</w:t>
      </w:r>
      <w:r w:rsidRPr="00D33BCC">
        <w:tab/>
        <w:t xml:space="preserve">God </w:t>
      </w:r>
      <w:r w:rsidRPr="00D33BCC">
        <w:rPr>
          <w:u w:val="single"/>
        </w:rPr>
        <w:t xml:space="preserve">pleading </w:t>
      </w:r>
      <w:r w:rsidRPr="00D33BCC">
        <w:t>with Israel</w:t>
      </w:r>
      <w:r w:rsidR="005C45B5">
        <w:t xml:space="preserve"> </w:t>
      </w:r>
      <w:r w:rsidRPr="00D33BCC">
        <w:t>6:1-16</w:t>
      </w:r>
    </w:p>
    <w:p w:rsidR="00D52E8E" w:rsidRPr="00D33BCC" w:rsidRDefault="00D52E8E" w:rsidP="00D52E8E">
      <w:pPr>
        <w:widowControl w:val="0"/>
      </w:pPr>
      <w:r w:rsidRPr="00D33BCC">
        <w:tab/>
      </w:r>
      <w:r w:rsidRPr="00D33BCC">
        <w:tab/>
        <w:t>1.</w:t>
      </w:r>
      <w:r w:rsidRPr="00D33BCC">
        <w:tab/>
        <w:t>“Controversy”</w:t>
      </w:r>
      <w:r w:rsidR="005C45B5">
        <w:t xml:space="preserve"> </w:t>
      </w:r>
      <w:r w:rsidRPr="00D33BCC">
        <w:t>6:2</w:t>
      </w:r>
    </w:p>
    <w:p w:rsidR="00D52E8E" w:rsidRPr="00D33BCC" w:rsidRDefault="00D52E8E" w:rsidP="00D52E8E">
      <w:pPr>
        <w:widowControl w:val="0"/>
      </w:pPr>
      <w:r w:rsidRPr="00D33BCC">
        <w:tab/>
      </w:r>
      <w:r w:rsidRPr="00D33BCC">
        <w:tab/>
      </w:r>
      <w:r w:rsidRPr="00D33BCC">
        <w:tab/>
        <w:t>The attributes of God have been rejected.</w:t>
      </w:r>
    </w:p>
    <w:p w:rsidR="00D52E8E" w:rsidRPr="00D33BCC" w:rsidRDefault="00D52E8E" w:rsidP="00D52E8E">
      <w:pPr>
        <w:widowControl w:val="0"/>
      </w:pPr>
      <w:r w:rsidRPr="00D33BCC">
        <w:tab/>
      </w:r>
      <w:r w:rsidRPr="00D33BCC">
        <w:tab/>
        <w:t>2.</w:t>
      </w:r>
      <w:r w:rsidRPr="00D33BCC">
        <w:tab/>
        <w:t>“O My people”</w:t>
      </w:r>
      <w:r w:rsidR="005C45B5">
        <w:t xml:space="preserve"> </w:t>
      </w:r>
      <w:r w:rsidRPr="00D33BCC">
        <w:t>6:3</w:t>
      </w:r>
    </w:p>
    <w:p w:rsidR="00D52E8E" w:rsidRPr="00D33BCC" w:rsidRDefault="00D52E8E" w:rsidP="00D52E8E">
      <w:pPr>
        <w:widowControl w:val="0"/>
      </w:pPr>
      <w:r w:rsidRPr="00D33BCC">
        <w:tab/>
      </w:r>
      <w:r w:rsidRPr="00D33BCC">
        <w:tab/>
      </w:r>
      <w:r w:rsidRPr="00D33BCC">
        <w:tab/>
        <w:t>God’s word pleading for their repentance</w:t>
      </w:r>
    </w:p>
    <w:p w:rsidR="00D52E8E" w:rsidRPr="00D33BCC" w:rsidRDefault="00D52E8E" w:rsidP="00D52E8E">
      <w:pPr>
        <w:widowControl w:val="0"/>
      </w:pPr>
      <w:r w:rsidRPr="00D33BCC">
        <w:tab/>
      </w:r>
      <w:r w:rsidRPr="00D33BCC">
        <w:tab/>
      </w:r>
      <w:r w:rsidRPr="00D33BCC">
        <w:tab/>
        <w:t>a.</w:t>
      </w:r>
      <w:r w:rsidRPr="00D33BCC">
        <w:tab/>
        <w:t>What have I done unto thee?</w:t>
      </w:r>
    </w:p>
    <w:p w:rsidR="00D52E8E" w:rsidRPr="00D33BCC" w:rsidRDefault="00D52E8E" w:rsidP="00D52E8E">
      <w:pPr>
        <w:widowControl w:val="0"/>
      </w:pPr>
      <w:r w:rsidRPr="00D33BCC">
        <w:tab/>
      </w:r>
      <w:r w:rsidRPr="00D33BCC">
        <w:tab/>
      </w:r>
      <w:r w:rsidRPr="00D33BCC">
        <w:tab/>
        <w:t>b.</w:t>
      </w:r>
      <w:r w:rsidRPr="00D33BCC">
        <w:tab/>
        <w:t>Wherein have I wearied thee?</w:t>
      </w:r>
    </w:p>
    <w:p w:rsidR="00D52E8E" w:rsidRPr="00D33BCC" w:rsidRDefault="00D52E8E" w:rsidP="00D52E8E">
      <w:pPr>
        <w:widowControl w:val="0"/>
      </w:pPr>
      <w:r w:rsidRPr="00D33BCC">
        <w:tab/>
      </w:r>
      <w:r w:rsidRPr="00D33BCC">
        <w:tab/>
      </w:r>
      <w:r w:rsidRPr="00D33BCC">
        <w:tab/>
        <w:t>c.</w:t>
      </w:r>
      <w:r w:rsidRPr="00D33BCC">
        <w:tab/>
        <w:t>Testify against Me</w:t>
      </w:r>
      <w:r w:rsidR="005C45B5">
        <w:t xml:space="preserve"> </w:t>
      </w:r>
      <w:r w:rsidRPr="00D33BCC">
        <w:t>6:3-5</w:t>
      </w:r>
    </w:p>
    <w:p w:rsidR="00D52E8E" w:rsidRPr="00D33BCC" w:rsidRDefault="00D52E8E" w:rsidP="00D52E8E">
      <w:pPr>
        <w:widowControl w:val="0"/>
      </w:pPr>
      <w:r w:rsidRPr="00D33BCC">
        <w:tab/>
      </w:r>
      <w:r w:rsidRPr="00D33BCC">
        <w:tab/>
        <w:t>3.</w:t>
      </w:r>
      <w:r w:rsidRPr="00D33BCC">
        <w:tab/>
        <w:t>Israel’s response</w:t>
      </w:r>
      <w:r w:rsidR="005C45B5">
        <w:t xml:space="preserve"> </w:t>
      </w:r>
      <w:r w:rsidRPr="00D33BCC">
        <w:t>6:6, 7</w:t>
      </w:r>
    </w:p>
    <w:p w:rsidR="00D52E8E" w:rsidRPr="00D33BCC" w:rsidRDefault="00D52E8E" w:rsidP="00D52E8E">
      <w:pPr>
        <w:widowControl w:val="0"/>
      </w:pPr>
      <w:r w:rsidRPr="00D33BCC">
        <w:tab/>
      </w:r>
      <w:r w:rsidRPr="00D33BCC">
        <w:tab/>
      </w:r>
      <w:r w:rsidRPr="00D33BCC">
        <w:tab/>
        <w:t>a.</w:t>
      </w:r>
      <w:r w:rsidRPr="00D33BCC">
        <w:tab/>
        <w:t>Insincere hearts</w:t>
      </w:r>
    </w:p>
    <w:p w:rsidR="00D52E8E" w:rsidRPr="00D33BCC" w:rsidRDefault="00D52E8E" w:rsidP="00D52E8E">
      <w:pPr>
        <w:widowControl w:val="0"/>
      </w:pPr>
      <w:r w:rsidRPr="00D33BCC">
        <w:tab/>
      </w:r>
      <w:r w:rsidR="005C45B5">
        <w:tab/>
      </w:r>
      <w:r w:rsidR="005C45B5">
        <w:tab/>
      </w:r>
      <w:r w:rsidRPr="00D33BCC">
        <w:t>b.</w:t>
      </w:r>
      <w:r w:rsidRPr="00D33BCC">
        <w:tab/>
        <w:t>Insufficient sacrifices</w:t>
      </w:r>
    </w:p>
    <w:p w:rsidR="00D52E8E" w:rsidRPr="00D33BCC" w:rsidRDefault="00D52E8E" w:rsidP="00D52E8E">
      <w:pPr>
        <w:widowControl w:val="0"/>
      </w:pPr>
      <w:r w:rsidRPr="00D33BCC">
        <w:tab/>
      </w:r>
      <w:r w:rsidRPr="00D33BCC">
        <w:tab/>
      </w:r>
      <w:r w:rsidRPr="00D33BCC">
        <w:tab/>
        <w:t>c.</w:t>
      </w:r>
      <w:r w:rsidRPr="00D33BCC">
        <w:tab/>
        <w:t>Offering to give quantity but not obedience</w:t>
      </w:r>
    </w:p>
    <w:p w:rsidR="00D52E8E" w:rsidRPr="00D33BCC" w:rsidRDefault="00D52E8E" w:rsidP="00D52E8E">
      <w:pPr>
        <w:widowControl w:val="0"/>
      </w:pPr>
      <w:r w:rsidRPr="00D33BCC">
        <w:tab/>
      </w:r>
      <w:r w:rsidRPr="00D33BCC">
        <w:tab/>
      </w:r>
      <w:r w:rsidRPr="00D33BCC">
        <w:tab/>
      </w:r>
      <w:r w:rsidRPr="00D33BCC">
        <w:tab/>
        <w:t>to what God requires</w:t>
      </w:r>
    </w:p>
    <w:p w:rsidR="00D52E8E" w:rsidRPr="00D33BCC" w:rsidRDefault="00D52E8E" w:rsidP="00D52E8E">
      <w:pPr>
        <w:widowControl w:val="0"/>
      </w:pPr>
      <w:r w:rsidRPr="00D33BCC">
        <w:tab/>
      </w:r>
      <w:r w:rsidRPr="00D33BCC">
        <w:tab/>
      </w:r>
      <w:r w:rsidRPr="00D33BCC">
        <w:tab/>
        <w:t>d.</w:t>
      </w:r>
      <w:r w:rsidRPr="00D33BCC">
        <w:tab/>
        <w:t>God’s requirement rejected 6:8</w:t>
      </w:r>
    </w:p>
    <w:p w:rsidR="00D52E8E" w:rsidRPr="00D33BCC" w:rsidRDefault="00D52E8E" w:rsidP="00FA601F">
      <w:pPr>
        <w:widowControl w:val="0"/>
        <w:ind w:firstLine="720"/>
      </w:pPr>
      <w:r w:rsidRPr="00D33BCC">
        <w:t xml:space="preserve">“He hath </w:t>
      </w:r>
      <w:proofErr w:type="spellStart"/>
      <w:r w:rsidRPr="00D33BCC">
        <w:t>shewed</w:t>
      </w:r>
      <w:proofErr w:type="spellEnd"/>
      <w:r w:rsidRPr="00D33BCC">
        <w:t xml:space="preserve"> thee”</w:t>
      </w:r>
      <w:r w:rsidR="00FA601F">
        <w:t xml:space="preserve"> </w:t>
      </w:r>
      <w:r w:rsidRPr="00D33BCC">
        <w:t>Do justly</w:t>
      </w:r>
      <w:r w:rsidR="00FA601F">
        <w:t xml:space="preserve">, </w:t>
      </w:r>
      <w:r w:rsidRPr="00D33BCC">
        <w:t>Love mercy</w:t>
      </w:r>
      <w:r w:rsidR="00FA601F">
        <w:t xml:space="preserve">, &amp; </w:t>
      </w:r>
      <w:r w:rsidRPr="00D33BCC">
        <w:t>Walk humbly with thy God</w:t>
      </w:r>
    </w:p>
    <w:p w:rsidR="00D52E8E" w:rsidRPr="00D33BCC" w:rsidRDefault="00D52E8E" w:rsidP="00D52E8E">
      <w:pPr>
        <w:widowControl w:val="0"/>
      </w:pPr>
      <w:r w:rsidRPr="00D33BCC">
        <w:lastRenderedPageBreak/>
        <w:tab/>
      </w:r>
      <w:r w:rsidRPr="00D33BCC">
        <w:tab/>
        <w:t>4.</w:t>
      </w:r>
      <w:r w:rsidRPr="00D33BCC">
        <w:tab/>
        <w:t>God’s word chastising for repentance</w:t>
      </w:r>
      <w:r w:rsidR="005C45B5">
        <w:t xml:space="preserve"> </w:t>
      </w:r>
      <w:r w:rsidRPr="00D33BCC">
        <w:t>6:9</w:t>
      </w:r>
    </w:p>
    <w:p w:rsidR="00D52E8E" w:rsidRPr="00D33BCC" w:rsidRDefault="00D52E8E" w:rsidP="00D52E8E">
      <w:pPr>
        <w:widowControl w:val="0"/>
      </w:pPr>
      <w:r w:rsidRPr="00D33BCC">
        <w:tab/>
      </w:r>
      <w:r w:rsidRPr="00D33BCC">
        <w:tab/>
      </w:r>
      <w:r w:rsidRPr="00D33BCC">
        <w:tab/>
        <w:t>a.</w:t>
      </w:r>
      <w:r w:rsidRPr="00D33BCC">
        <w:tab/>
        <w:t>The rod of correction</w:t>
      </w:r>
      <w:r w:rsidR="005C45B5">
        <w:t xml:space="preserve"> </w:t>
      </w:r>
      <w:r w:rsidRPr="00D33BCC">
        <w:t>6:9</w:t>
      </w:r>
    </w:p>
    <w:p w:rsidR="00D52E8E" w:rsidRPr="00D33BCC" w:rsidRDefault="00D52E8E" w:rsidP="00D52E8E">
      <w:pPr>
        <w:widowControl w:val="0"/>
      </w:pPr>
      <w:r w:rsidRPr="00D33BCC">
        <w:tab/>
      </w:r>
      <w:r w:rsidRPr="00D33BCC">
        <w:tab/>
      </w:r>
      <w:r w:rsidRPr="00D33BCC">
        <w:tab/>
        <w:t>b.</w:t>
      </w:r>
      <w:r w:rsidRPr="00D33BCC">
        <w:tab/>
        <w:t>The rod of separation</w:t>
      </w:r>
      <w:r w:rsidR="005C45B5">
        <w:t xml:space="preserve"> </w:t>
      </w:r>
      <w:r w:rsidRPr="00D33BCC">
        <w:t>7:14</w:t>
      </w:r>
    </w:p>
    <w:p w:rsidR="00D52E8E" w:rsidRPr="00D33BCC" w:rsidRDefault="00D52E8E" w:rsidP="00D52E8E">
      <w:pPr>
        <w:widowControl w:val="0"/>
      </w:pPr>
      <w:r w:rsidRPr="00D33BCC">
        <w:tab/>
      </w:r>
      <w:r w:rsidRPr="00D33BCC">
        <w:tab/>
      </w:r>
      <w:r w:rsidRPr="00D33BCC">
        <w:tab/>
      </w:r>
      <w:r w:rsidRPr="00D33BCC">
        <w:tab/>
        <w:t>6:1 “Hear ye now” or 6:9 “Hear ye the rod”</w:t>
      </w:r>
    </w:p>
    <w:p w:rsidR="00D52E8E" w:rsidRDefault="00D52E8E" w:rsidP="00D52E8E">
      <w:pPr>
        <w:widowControl w:val="0"/>
      </w:pPr>
      <w:r w:rsidRPr="00D33BCC">
        <w:tab/>
      </w:r>
      <w:r w:rsidRPr="00D33BCC">
        <w:tab/>
      </w:r>
      <w:r w:rsidRPr="00D33BCC">
        <w:tab/>
      </w:r>
      <w:r w:rsidRPr="00D33BCC">
        <w:tab/>
        <w:t>----God is pleading---</w:t>
      </w:r>
    </w:p>
    <w:p w:rsidR="00FA601F" w:rsidRPr="00D33BCC" w:rsidRDefault="00FA601F" w:rsidP="00D52E8E">
      <w:pPr>
        <w:widowControl w:val="0"/>
      </w:pPr>
    </w:p>
    <w:p w:rsidR="00D52E8E" w:rsidRPr="00D33BCC" w:rsidRDefault="00D52E8E" w:rsidP="00D52E8E">
      <w:pPr>
        <w:widowControl w:val="0"/>
      </w:pPr>
      <w:r w:rsidRPr="00D33BCC">
        <w:tab/>
      </w:r>
      <w:r w:rsidRPr="00D33BCC">
        <w:tab/>
        <w:t>5.</w:t>
      </w:r>
      <w:r w:rsidRPr="00D33BCC">
        <w:tab/>
        <w:t>God’s word is pleading against their wickedness</w:t>
      </w:r>
      <w:r w:rsidR="005C45B5">
        <w:t xml:space="preserve"> </w:t>
      </w:r>
      <w:r w:rsidRPr="00D33BCC">
        <w:t>6:10-16</w:t>
      </w:r>
    </w:p>
    <w:p w:rsidR="00D52E8E" w:rsidRPr="00D33BCC" w:rsidRDefault="00D52E8E" w:rsidP="00D52E8E">
      <w:pPr>
        <w:widowControl w:val="0"/>
      </w:pPr>
    </w:p>
    <w:p w:rsidR="00D52E8E" w:rsidRPr="00D33BCC" w:rsidRDefault="00D52E8E" w:rsidP="00D52E8E">
      <w:pPr>
        <w:widowControl w:val="0"/>
      </w:pPr>
      <w:r w:rsidRPr="00D33BCC">
        <w:tab/>
        <w:t>D.</w:t>
      </w:r>
      <w:r w:rsidRPr="00D33BCC">
        <w:tab/>
        <w:t xml:space="preserve">God </w:t>
      </w:r>
      <w:r w:rsidRPr="00D33BCC">
        <w:rPr>
          <w:u w:val="single"/>
        </w:rPr>
        <w:t>pardons</w:t>
      </w:r>
      <w:r w:rsidRPr="00D33BCC">
        <w:t xml:space="preserve"> Israel</w:t>
      </w:r>
      <w:r w:rsidR="005C45B5">
        <w:t xml:space="preserve"> </w:t>
      </w:r>
      <w:r w:rsidRPr="00D33BCC">
        <w:t>7:18</w:t>
      </w:r>
    </w:p>
    <w:p w:rsidR="00D52E8E" w:rsidRPr="00D33BCC" w:rsidRDefault="00D52E8E" w:rsidP="00D52E8E">
      <w:pPr>
        <w:widowControl w:val="0"/>
      </w:pPr>
    </w:p>
    <w:p w:rsidR="00D52E8E" w:rsidRPr="00D33BCC" w:rsidRDefault="00D52E8E" w:rsidP="00D52E8E">
      <w:pPr>
        <w:widowControl w:val="0"/>
      </w:pPr>
      <w:r w:rsidRPr="00D33BCC">
        <w:tab/>
      </w:r>
      <w:r w:rsidRPr="00D33BCC">
        <w:tab/>
        <w:t>1.</w:t>
      </w:r>
      <w:r w:rsidRPr="00D33BCC">
        <w:tab/>
        <w:t>The results when truth is rejected</w:t>
      </w:r>
      <w:r w:rsidR="005C45B5">
        <w:t xml:space="preserve"> </w:t>
      </w:r>
      <w:r w:rsidRPr="00D33BCC">
        <w:t>7:1-6</w:t>
      </w:r>
    </w:p>
    <w:p w:rsidR="00D52E8E" w:rsidRPr="00D33BCC" w:rsidRDefault="00D52E8E" w:rsidP="00D52E8E">
      <w:pPr>
        <w:widowControl w:val="0"/>
      </w:pPr>
      <w:r w:rsidRPr="00D33BCC">
        <w:tab/>
      </w:r>
      <w:r w:rsidRPr="00D33BCC">
        <w:tab/>
      </w:r>
      <w:r w:rsidRPr="00D33BCC">
        <w:tab/>
        <w:t>a.</w:t>
      </w:r>
      <w:r w:rsidRPr="00D33BCC">
        <w:tab/>
        <w:t>Selfish and unthankful</w:t>
      </w:r>
      <w:r w:rsidR="005C45B5">
        <w:t xml:space="preserve"> </w:t>
      </w:r>
      <w:r w:rsidRPr="00D33BCC">
        <w:t>7:1</w:t>
      </w:r>
    </w:p>
    <w:p w:rsidR="00D52E8E" w:rsidRPr="00D33BCC" w:rsidRDefault="00D52E8E" w:rsidP="005C45B5">
      <w:pPr>
        <w:widowControl w:val="0"/>
      </w:pPr>
      <w:r w:rsidRPr="00D33BCC">
        <w:tab/>
      </w:r>
      <w:r w:rsidRPr="00D33BCC">
        <w:tab/>
      </w:r>
      <w:r w:rsidRPr="00D33BCC">
        <w:tab/>
        <w:t>b.</w:t>
      </w:r>
      <w:r w:rsidRPr="00D33BCC">
        <w:tab/>
        <w:t>Ungodliness, unrighteousness, violence and deception</w:t>
      </w:r>
      <w:r w:rsidR="005C45B5">
        <w:t xml:space="preserve"> </w:t>
      </w:r>
      <w:r w:rsidRPr="00D33BCC">
        <w:t>7:2</w:t>
      </w:r>
    </w:p>
    <w:p w:rsidR="00D52E8E" w:rsidRPr="00D33BCC" w:rsidRDefault="00D52E8E" w:rsidP="00D52E8E">
      <w:pPr>
        <w:widowControl w:val="0"/>
      </w:pPr>
      <w:r w:rsidRPr="00D33BCC">
        <w:tab/>
      </w:r>
      <w:r w:rsidRPr="00D33BCC">
        <w:tab/>
      </w:r>
      <w:r w:rsidRPr="00D33BCC">
        <w:tab/>
        <w:t>c.</w:t>
      </w:r>
      <w:r w:rsidRPr="00D33BCC">
        <w:tab/>
        <w:t>Judgment is perverted when evil reigns</w:t>
      </w:r>
      <w:r w:rsidR="005C45B5">
        <w:t xml:space="preserve"> </w:t>
      </w:r>
      <w:r w:rsidRPr="00D33BCC">
        <w:t>7:3</w:t>
      </w:r>
    </w:p>
    <w:p w:rsidR="00D52E8E" w:rsidRPr="00D33BCC" w:rsidRDefault="00D52E8E" w:rsidP="00D52E8E">
      <w:pPr>
        <w:widowControl w:val="0"/>
      </w:pPr>
      <w:r w:rsidRPr="00D33BCC">
        <w:tab/>
      </w:r>
      <w:r w:rsidRPr="00D33BCC">
        <w:tab/>
      </w:r>
      <w:r w:rsidRPr="00D33BCC">
        <w:tab/>
        <w:t>d.</w:t>
      </w:r>
      <w:r w:rsidRPr="00D33BCC">
        <w:tab/>
        <w:t>Persecution and perplexity</w:t>
      </w:r>
      <w:r w:rsidR="005C45B5">
        <w:t xml:space="preserve"> </w:t>
      </w:r>
      <w:r w:rsidRPr="00D33BCC">
        <w:t>7:4</w:t>
      </w:r>
    </w:p>
    <w:p w:rsidR="00D52E8E" w:rsidRPr="00D33BCC" w:rsidRDefault="00D52E8E" w:rsidP="00D52E8E">
      <w:pPr>
        <w:widowControl w:val="0"/>
      </w:pPr>
      <w:r w:rsidRPr="00D33BCC">
        <w:tab/>
      </w:r>
      <w:r w:rsidRPr="00D33BCC">
        <w:tab/>
      </w:r>
      <w:r w:rsidRPr="00D33BCC">
        <w:tab/>
        <w:t>e.</w:t>
      </w:r>
      <w:r w:rsidRPr="00D33BCC">
        <w:tab/>
        <w:t>Untrustworthy and unfaithful</w:t>
      </w:r>
      <w:r w:rsidR="005C45B5">
        <w:t xml:space="preserve"> </w:t>
      </w:r>
      <w:r w:rsidRPr="00D33BCC">
        <w:t>7:5</w:t>
      </w:r>
    </w:p>
    <w:p w:rsidR="00D52E8E" w:rsidRPr="00D33BCC" w:rsidRDefault="00D52E8E" w:rsidP="00D52E8E">
      <w:pPr>
        <w:widowControl w:val="0"/>
      </w:pPr>
      <w:r w:rsidRPr="00D33BCC">
        <w:tab/>
      </w:r>
      <w:r w:rsidRPr="00D33BCC">
        <w:tab/>
      </w:r>
      <w:r w:rsidRPr="00D33BCC">
        <w:tab/>
      </w:r>
      <w:r w:rsidRPr="00D33BCC">
        <w:tab/>
        <w:t>Even your friend, guide or spouse</w:t>
      </w:r>
    </w:p>
    <w:p w:rsidR="00D52E8E" w:rsidRPr="00D33BCC" w:rsidRDefault="00D52E8E" w:rsidP="00D52E8E">
      <w:pPr>
        <w:widowControl w:val="0"/>
      </w:pPr>
      <w:r w:rsidRPr="00D33BCC">
        <w:tab/>
      </w:r>
      <w:r w:rsidRPr="00D33BCC">
        <w:tab/>
      </w:r>
      <w:r w:rsidRPr="00D33BCC">
        <w:tab/>
        <w:t>f.</w:t>
      </w:r>
      <w:r w:rsidRPr="00D33BCC">
        <w:tab/>
        <w:t>Dishonoring parents</w:t>
      </w:r>
      <w:r w:rsidR="005C45B5">
        <w:t xml:space="preserve"> </w:t>
      </w:r>
      <w:r w:rsidRPr="00D33BCC">
        <w:t>7:6</w:t>
      </w:r>
    </w:p>
    <w:p w:rsidR="00D52E8E" w:rsidRPr="00D33BCC" w:rsidRDefault="00D52E8E" w:rsidP="00D52E8E">
      <w:pPr>
        <w:widowControl w:val="0"/>
      </w:pPr>
      <w:r w:rsidRPr="00D33BCC">
        <w:tab/>
      </w:r>
      <w:r w:rsidRPr="00D33BCC">
        <w:tab/>
      </w:r>
      <w:r w:rsidRPr="00D33BCC">
        <w:tab/>
        <w:t>g.</w:t>
      </w:r>
      <w:r w:rsidRPr="00D33BCC">
        <w:tab/>
        <w:t>Trodden down as the mire of the streets</w:t>
      </w:r>
      <w:r w:rsidR="005C45B5">
        <w:t xml:space="preserve"> </w:t>
      </w:r>
      <w:r w:rsidRPr="00D33BCC">
        <w:t>7:10</w:t>
      </w:r>
    </w:p>
    <w:p w:rsidR="00D52E8E" w:rsidRPr="00D33BCC" w:rsidRDefault="00D52E8E" w:rsidP="00D52E8E">
      <w:pPr>
        <w:widowControl w:val="0"/>
      </w:pPr>
    </w:p>
    <w:p w:rsidR="00D52E8E" w:rsidRPr="00D33BCC" w:rsidRDefault="00D52E8E" w:rsidP="00D52E8E">
      <w:pPr>
        <w:widowControl w:val="0"/>
      </w:pPr>
      <w:r w:rsidRPr="00D33BCC">
        <w:tab/>
      </w:r>
      <w:r w:rsidRPr="00D33BCC">
        <w:tab/>
        <w:t>2.</w:t>
      </w:r>
      <w:r w:rsidRPr="00D33BCC">
        <w:tab/>
        <w:t>The results of faith</w:t>
      </w:r>
      <w:r w:rsidRPr="00D33BCC">
        <w:tab/>
        <w:t>7:7-13</w:t>
      </w:r>
    </w:p>
    <w:p w:rsidR="00D52E8E" w:rsidRPr="00D33BCC" w:rsidRDefault="00D52E8E" w:rsidP="00D52E8E">
      <w:pPr>
        <w:widowControl w:val="0"/>
      </w:pPr>
      <w:r w:rsidRPr="00D33BCC">
        <w:tab/>
      </w:r>
      <w:r w:rsidRPr="00D33BCC">
        <w:tab/>
      </w:r>
      <w:r w:rsidRPr="00D33BCC">
        <w:tab/>
        <w:t>a.</w:t>
      </w:r>
      <w:r w:rsidRPr="00D33BCC">
        <w:tab/>
        <w:t>“I will look unto the Lord”</w:t>
      </w:r>
      <w:r w:rsidR="005C45B5">
        <w:t xml:space="preserve"> </w:t>
      </w:r>
      <w:r w:rsidRPr="00D33BCC">
        <w:t>7:7</w:t>
      </w:r>
    </w:p>
    <w:p w:rsidR="00D52E8E" w:rsidRPr="00D33BCC" w:rsidRDefault="00D52E8E" w:rsidP="00D52E8E">
      <w:pPr>
        <w:widowControl w:val="0"/>
      </w:pPr>
      <w:r w:rsidRPr="00D33BCC">
        <w:tab/>
      </w:r>
      <w:r w:rsidRPr="00D33BCC">
        <w:tab/>
      </w:r>
      <w:r w:rsidRPr="00D33BCC">
        <w:tab/>
      </w:r>
      <w:r w:rsidRPr="00D33BCC">
        <w:tab/>
        <w:t>Hope restored</w:t>
      </w:r>
    </w:p>
    <w:p w:rsidR="00D52E8E" w:rsidRPr="00D33BCC" w:rsidRDefault="00D52E8E" w:rsidP="00D52E8E">
      <w:pPr>
        <w:widowControl w:val="0"/>
      </w:pPr>
      <w:r w:rsidRPr="00D33BCC">
        <w:tab/>
      </w:r>
      <w:r w:rsidRPr="00D33BCC">
        <w:tab/>
      </w:r>
      <w:r w:rsidRPr="00D33BCC">
        <w:tab/>
        <w:t>b.</w:t>
      </w:r>
      <w:r w:rsidRPr="00D33BCC">
        <w:tab/>
        <w:t>“I will wait”</w:t>
      </w:r>
      <w:r w:rsidR="005C45B5">
        <w:t xml:space="preserve"> </w:t>
      </w:r>
      <w:r w:rsidRPr="00D33BCC">
        <w:t>7:7,9</w:t>
      </w:r>
    </w:p>
    <w:p w:rsidR="00D52E8E" w:rsidRPr="00D33BCC" w:rsidRDefault="00D52E8E" w:rsidP="00D52E8E">
      <w:pPr>
        <w:widowControl w:val="0"/>
      </w:pPr>
      <w:r w:rsidRPr="00D33BCC">
        <w:tab/>
      </w:r>
      <w:r w:rsidRPr="00D33BCC">
        <w:tab/>
      </w:r>
      <w:r w:rsidRPr="00D33BCC">
        <w:tab/>
      </w:r>
      <w:r w:rsidRPr="00D33BCC">
        <w:tab/>
        <w:t>(1)</w:t>
      </w:r>
      <w:r w:rsidRPr="00D33BCC">
        <w:tab/>
        <w:t>Submission to His chastening</w:t>
      </w:r>
    </w:p>
    <w:p w:rsidR="00D52E8E" w:rsidRPr="00D33BCC" w:rsidRDefault="00D52E8E" w:rsidP="00D52E8E">
      <w:pPr>
        <w:widowControl w:val="0"/>
      </w:pPr>
      <w:r w:rsidRPr="00D33BCC">
        <w:tab/>
      </w:r>
      <w:r w:rsidRPr="00D33BCC">
        <w:tab/>
      </w:r>
      <w:r w:rsidRPr="00D33BCC">
        <w:tab/>
      </w:r>
      <w:r w:rsidRPr="00D33BCC">
        <w:tab/>
        <w:t>(2)</w:t>
      </w:r>
      <w:r w:rsidRPr="00D33BCC">
        <w:tab/>
        <w:t>Submission to His counsel</w:t>
      </w:r>
    </w:p>
    <w:p w:rsidR="00D52E8E" w:rsidRPr="00D33BCC" w:rsidRDefault="00D52E8E" w:rsidP="00D52E8E">
      <w:pPr>
        <w:widowControl w:val="0"/>
      </w:pPr>
      <w:r w:rsidRPr="00D33BCC">
        <w:tab/>
      </w:r>
      <w:r w:rsidRPr="00D33BCC">
        <w:tab/>
      </w:r>
      <w:r w:rsidRPr="00D33BCC">
        <w:tab/>
      </w:r>
      <w:r w:rsidRPr="00D33BCC">
        <w:tab/>
        <w:t>(3)</w:t>
      </w:r>
      <w:r w:rsidRPr="00D33BCC">
        <w:tab/>
        <w:t>Submission to His character</w:t>
      </w:r>
    </w:p>
    <w:p w:rsidR="00D52E8E" w:rsidRPr="00D33BCC" w:rsidRDefault="00D52E8E" w:rsidP="00D52E8E">
      <w:pPr>
        <w:widowControl w:val="0"/>
      </w:pPr>
      <w:r w:rsidRPr="00D33BCC">
        <w:tab/>
      </w:r>
      <w:r w:rsidRPr="00D33BCC">
        <w:tab/>
      </w:r>
      <w:r w:rsidRPr="00D33BCC">
        <w:tab/>
        <w:t>c.</w:t>
      </w:r>
      <w:r w:rsidRPr="00D33BCC">
        <w:tab/>
        <w:t>“My God will hear me”</w:t>
      </w:r>
      <w:r w:rsidR="005C45B5">
        <w:t xml:space="preserve"> </w:t>
      </w:r>
      <w:r w:rsidRPr="00D33BCC">
        <w:t>7:7-13</w:t>
      </w:r>
    </w:p>
    <w:p w:rsidR="00D52E8E" w:rsidRPr="00D33BCC" w:rsidRDefault="00D52E8E" w:rsidP="00D52E8E">
      <w:pPr>
        <w:widowControl w:val="0"/>
      </w:pPr>
      <w:r w:rsidRPr="00D33BCC">
        <w:tab/>
      </w:r>
      <w:r w:rsidRPr="00D33BCC">
        <w:tab/>
      </w:r>
      <w:r w:rsidRPr="00D33BCC">
        <w:tab/>
        <w:t>d.</w:t>
      </w:r>
      <w:r w:rsidRPr="00D33BCC">
        <w:tab/>
        <w:t>Intercessory prayer</w:t>
      </w:r>
      <w:r w:rsidR="005C45B5">
        <w:t xml:space="preserve"> </w:t>
      </w:r>
      <w:r w:rsidRPr="00D33BCC">
        <w:t>7:14-20</w:t>
      </w:r>
    </w:p>
    <w:p w:rsidR="00D52E8E" w:rsidRPr="00D33BCC" w:rsidRDefault="00D52E8E" w:rsidP="00D52E8E">
      <w:pPr>
        <w:widowControl w:val="0"/>
      </w:pPr>
      <w:r w:rsidRPr="00D33BCC">
        <w:tab/>
      </w:r>
      <w:r w:rsidRPr="00D33BCC">
        <w:tab/>
      </w:r>
      <w:r w:rsidRPr="00D33BCC">
        <w:tab/>
        <w:t>e.</w:t>
      </w:r>
      <w:r w:rsidRPr="00D33BCC">
        <w:tab/>
        <w:t>God pardons</w:t>
      </w:r>
      <w:r w:rsidR="005C45B5">
        <w:t xml:space="preserve"> </w:t>
      </w:r>
      <w:r w:rsidRPr="00D33BCC">
        <w:t>7:18</w:t>
      </w:r>
    </w:p>
    <w:p w:rsidR="00D52E8E" w:rsidRPr="00D33BCC" w:rsidRDefault="00D52E8E" w:rsidP="00D52E8E">
      <w:pPr>
        <w:widowControl w:val="0"/>
      </w:pPr>
    </w:p>
    <w:p w:rsidR="00D52E8E" w:rsidRPr="00D33BCC" w:rsidRDefault="00D52E8E" w:rsidP="00D52E8E">
      <w:pPr>
        <w:widowControl w:val="0"/>
      </w:pPr>
      <w:r w:rsidRPr="00D33BCC">
        <w:tab/>
      </w:r>
      <w:r w:rsidRPr="00D33BCC">
        <w:tab/>
        <w:t>3.</w:t>
      </w:r>
      <w:r w:rsidRPr="00D33BCC">
        <w:tab/>
        <w:t>All truth must be performed</w:t>
      </w:r>
    </w:p>
    <w:p w:rsidR="00D52E8E" w:rsidRPr="00D33BCC" w:rsidRDefault="00D52E8E" w:rsidP="00D52E8E">
      <w:pPr>
        <w:widowControl w:val="0"/>
      </w:pPr>
      <w:r w:rsidRPr="00D33BCC">
        <w:tab/>
      </w:r>
      <w:r w:rsidRPr="00D33BCC">
        <w:tab/>
      </w:r>
      <w:r w:rsidRPr="00D33BCC">
        <w:tab/>
        <w:t>a.</w:t>
      </w:r>
      <w:r w:rsidRPr="00D33BCC">
        <w:tab/>
        <w:t>God doesn’t violate His word</w:t>
      </w:r>
    </w:p>
    <w:p w:rsidR="00D52E8E" w:rsidRPr="00D33BCC" w:rsidRDefault="00D52E8E" w:rsidP="00D52E8E">
      <w:pPr>
        <w:widowControl w:val="0"/>
      </w:pPr>
      <w:r w:rsidRPr="00D33BCC">
        <w:tab/>
      </w:r>
      <w:r w:rsidRPr="00D33BCC">
        <w:tab/>
      </w:r>
      <w:r w:rsidRPr="00D33BCC">
        <w:tab/>
        <w:t>b.</w:t>
      </w:r>
      <w:r w:rsidRPr="00D33BCC">
        <w:tab/>
        <w:t>God doesn’t violate His nature</w:t>
      </w:r>
    </w:p>
    <w:p w:rsidR="00D52E8E" w:rsidRPr="00D33BCC" w:rsidRDefault="00D52E8E" w:rsidP="00D52E8E">
      <w:pPr>
        <w:widowControl w:val="0"/>
      </w:pPr>
      <w:r w:rsidRPr="00D33BCC">
        <w:tab/>
      </w:r>
      <w:r w:rsidRPr="00D33BCC">
        <w:tab/>
      </w:r>
      <w:r w:rsidRPr="00D33BCC">
        <w:tab/>
        <w:t>c.</w:t>
      </w:r>
      <w:r w:rsidRPr="00D33BCC">
        <w:tab/>
        <w:t>God is perfect</w:t>
      </w:r>
    </w:p>
    <w:p w:rsidR="00D52E8E" w:rsidRPr="00D33BCC" w:rsidRDefault="00D52E8E" w:rsidP="00D52E8E">
      <w:pPr>
        <w:widowControl w:val="0"/>
      </w:pPr>
      <w:r w:rsidRPr="00D33BCC">
        <w:tab/>
      </w:r>
      <w:r w:rsidRPr="00D33BCC">
        <w:tab/>
      </w:r>
      <w:r w:rsidRPr="00D33BCC">
        <w:tab/>
      </w:r>
      <w:r w:rsidRPr="00D33BCC">
        <w:tab/>
        <w:t>(1)</w:t>
      </w:r>
      <w:r w:rsidRPr="00D33BCC">
        <w:tab/>
        <w:t>Ready to forgive</w:t>
      </w:r>
      <w:r w:rsidR="005C45B5">
        <w:t xml:space="preserve"> </w:t>
      </w:r>
      <w:r w:rsidRPr="00D33BCC">
        <w:t>7:18</w:t>
      </w:r>
    </w:p>
    <w:p w:rsidR="00D52E8E" w:rsidRPr="00D33BCC" w:rsidRDefault="00D52E8E" w:rsidP="00D52E8E">
      <w:pPr>
        <w:widowControl w:val="0"/>
      </w:pPr>
      <w:r w:rsidRPr="00D33BCC">
        <w:tab/>
      </w:r>
      <w:r w:rsidRPr="00D33BCC">
        <w:tab/>
      </w:r>
      <w:r w:rsidRPr="00D33BCC">
        <w:tab/>
      </w:r>
      <w:r w:rsidRPr="00D33BCC">
        <w:tab/>
        <w:t>(2)</w:t>
      </w:r>
      <w:r w:rsidRPr="00D33BCC">
        <w:tab/>
        <w:t>Delights in mercy</w:t>
      </w:r>
      <w:r w:rsidR="005C45B5">
        <w:t xml:space="preserve"> </w:t>
      </w:r>
      <w:r w:rsidRPr="00D33BCC">
        <w:t>7:18</w:t>
      </w:r>
    </w:p>
    <w:p w:rsidR="00D52E8E" w:rsidRPr="00D33BCC" w:rsidRDefault="00D52E8E" w:rsidP="00D52E8E">
      <w:pPr>
        <w:widowControl w:val="0"/>
      </w:pPr>
      <w:r w:rsidRPr="00D33BCC">
        <w:tab/>
      </w:r>
      <w:r w:rsidRPr="00D33BCC">
        <w:tab/>
      </w:r>
      <w:r w:rsidRPr="00D33BCC">
        <w:tab/>
      </w:r>
      <w:r w:rsidRPr="00D33BCC">
        <w:tab/>
        <w:t>(3)</w:t>
      </w:r>
      <w:r w:rsidRPr="00D33BCC">
        <w:tab/>
        <w:t>Compassionate</w:t>
      </w:r>
      <w:r w:rsidR="005C45B5">
        <w:t xml:space="preserve"> </w:t>
      </w:r>
      <w:r w:rsidRPr="00D33BCC">
        <w:t>7:19</w:t>
      </w:r>
    </w:p>
    <w:p w:rsidR="00D52E8E" w:rsidRPr="00D33BCC" w:rsidRDefault="00D52E8E" w:rsidP="00D52E8E">
      <w:pPr>
        <w:widowControl w:val="0"/>
      </w:pPr>
      <w:r w:rsidRPr="00D33BCC">
        <w:tab/>
      </w:r>
      <w:r w:rsidRPr="00D33BCC">
        <w:tab/>
      </w:r>
      <w:r w:rsidRPr="00D33BCC">
        <w:tab/>
      </w:r>
      <w:r w:rsidRPr="00D33BCC">
        <w:tab/>
        <w:t>(4)</w:t>
      </w:r>
      <w:r w:rsidRPr="00D33BCC">
        <w:tab/>
        <w:t>Remembers His covenant</w:t>
      </w:r>
      <w:r w:rsidR="005C45B5">
        <w:t xml:space="preserve"> </w:t>
      </w:r>
      <w:r w:rsidRPr="00D33BCC">
        <w:t>7:20</w:t>
      </w:r>
    </w:p>
    <w:p w:rsidR="00574EE1" w:rsidRDefault="00D52E8E" w:rsidP="00D52E8E">
      <w:pPr>
        <w:widowControl w:val="0"/>
      </w:pPr>
      <w:r w:rsidRPr="00D33BCC">
        <w:tab/>
      </w:r>
      <w:r w:rsidRPr="00D33BCC">
        <w:tab/>
      </w:r>
      <w:r w:rsidRPr="00D33BCC">
        <w:tab/>
      </w:r>
    </w:p>
    <w:p w:rsidR="00D52E8E" w:rsidRPr="00D33BCC" w:rsidRDefault="00D52E8E" w:rsidP="00574EE1">
      <w:pPr>
        <w:widowControl w:val="0"/>
        <w:jc w:val="center"/>
      </w:pPr>
      <w:r w:rsidRPr="00D33BCC">
        <w:sym w:font="Symbol" w:char="F0B7"/>
      </w:r>
      <w:r w:rsidRPr="00D33BCC">
        <w:t xml:space="preserve"> “Who is a God like unto Thee” </w:t>
      </w:r>
      <w:r w:rsidRPr="00D33BCC">
        <w:sym w:font="Symbol" w:char="F0B7"/>
      </w:r>
    </w:p>
    <w:p w:rsidR="00D52E8E" w:rsidRPr="00D33BCC" w:rsidRDefault="00D52E8E" w:rsidP="00D52E8E">
      <w:pPr>
        <w:widowControl w:val="0"/>
      </w:pPr>
    </w:p>
    <w:p w:rsidR="00D52E8E" w:rsidRPr="00D33BCC" w:rsidRDefault="00D52E8E" w:rsidP="00D52E8E">
      <w:pPr>
        <w:widowControl w:val="0"/>
      </w:pPr>
    </w:p>
    <w:p w:rsidR="00D52E8E" w:rsidRPr="00D33BCC" w:rsidRDefault="00D52E8E" w:rsidP="00D52E8E">
      <w:pPr>
        <w:widowControl w:val="0"/>
      </w:pPr>
    </w:p>
    <w:p w:rsidR="005C45B5" w:rsidRDefault="005C45B5">
      <w:pPr>
        <w:rPr>
          <w:b/>
          <w:bCs/>
          <w:sz w:val="48"/>
          <w:szCs w:val="48"/>
        </w:rPr>
      </w:pPr>
      <w:bookmarkStart w:id="25" w:name="_Toc243918861"/>
      <w:r>
        <w:br w:type="page"/>
      </w:r>
    </w:p>
    <w:p w:rsidR="00D52E8E" w:rsidRPr="00D33BCC" w:rsidRDefault="00D52E8E" w:rsidP="0069205D">
      <w:pPr>
        <w:pStyle w:val="Heading1"/>
      </w:pPr>
      <w:r w:rsidRPr="00D33BCC">
        <w:lastRenderedPageBreak/>
        <w:t>Nahum</w:t>
      </w:r>
      <w:bookmarkEnd w:id="25"/>
    </w:p>
    <w:p w:rsidR="00D52E8E" w:rsidRPr="00D33BCC" w:rsidRDefault="00D52E8E" w:rsidP="00D52E8E">
      <w:pPr>
        <w:widowControl w:val="0"/>
        <w:jc w:val="center"/>
      </w:pPr>
      <w:r w:rsidRPr="00D33BCC">
        <w:t>(Comfortable – Compassionate)</w:t>
      </w:r>
    </w:p>
    <w:p w:rsidR="00D52E8E" w:rsidRPr="00D33BCC" w:rsidRDefault="00D52E8E" w:rsidP="00D52E8E">
      <w:pPr>
        <w:widowControl w:val="0"/>
      </w:pPr>
    </w:p>
    <w:p w:rsidR="00D52E8E" w:rsidRPr="00D33BCC" w:rsidRDefault="00D52E8E" w:rsidP="00D52E8E">
      <w:pPr>
        <w:widowControl w:val="0"/>
      </w:pPr>
    </w:p>
    <w:p w:rsidR="00D52E8E" w:rsidRPr="00D33BCC" w:rsidRDefault="00D52E8E" w:rsidP="00D52E8E">
      <w:pPr>
        <w:widowControl w:val="0"/>
      </w:pPr>
      <w:r w:rsidRPr="00D33BCC">
        <w:t>Full of exceeding comfort – signifying a comforter.</w:t>
      </w:r>
    </w:p>
    <w:p w:rsidR="00D52E8E" w:rsidRPr="00D33BCC" w:rsidRDefault="00D52E8E" w:rsidP="00D52E8E">
      <w:pPr>
        <w:widowControl w:val="0"/>
      </w:pPr>
      <w:r w:rsidRPr="00D33BCC">
        <w:t>To sigh, to breathe strongly, to pity, to be sorry but then rest, knowing you have done what you could.</w:t>
      </w:r>
    </w:p>
    <w:p w:rsidR="00D52E8E" w:rsidRPr="00D33BCC" w:rsidRDefault="00D52E8E" w:rsidP="00D52E8E">
      <w:pPr>
        <w:widowControl w:val="0"/>
      </w:pPr>
    </w:p>
    <w:p w:rsidR="00D52E8E" w:rsidRPr="00D33BCC" w:rsidRDefault="00D52E8E" w:rsidP="00D52E8E">
      <w:pPr>
        <w:widowControl w:val="0"/>
      </w:pPr>
      <w:r w:rsidRPr="00D33BCC">
        <w:t>Nahum prophesied to Judah concerning the burden of Nineveh (1:1) burdened with a terrible sentence.  Nahum wrote the vision God gave him, (1:1)</w:t>
      </w:r>
    </w:p>
    <w:p w:rsidR="00D52E8E" w:rsidRPr="00D33BCC" w:rsidRDefault="00D52E8E" w:rsidP="00D52E8E">
      <w:pPr>
        <w:widowControl w:val="0"/>
      </w:pPr>
      <w:r w:rsidRPr="00D33BCC">
        <w:t>1:2 God is jealous of any rival of our affections as believers.  Judah at this time became very discouraged with the repeated invasions against them by the Assyrians, it was a day of trouble for Judah (1:7).</w:t>
      </w:r>
    </w:p>
    <w:p w:rsidR="00D52E8E" w:rsidRPr="00D33BCC" w:rsidRDefault="00D52E8E" w:rsidP="00D52E8E">
      <w:pPr>
        <w:widowControl w:val="0"/>
      </w:pPr>
    </w:p>
    <w:p w:rsidR="00D52E8E" w:rsidRPr="00D33BCC" w:rsidRDefault="00D52E8E" w:rsidP="00D52E8E">
      <w:pPr>
        <w:widowControl w:val="0"/>
      </w:pPr>
      <w:r w:rsidRPr="00D33BCC">
        <w:t>Nineveh was the capital of the Assyrian Empire which had destroyed Israel just as God had warned many times.  God even sent Jonah to Nineveh to turn them from their brutal path of conquest.</w:t>
      </w:r>
    </w:p>
    <w:p w:rsidR="00D52E8E" w:rsidRPr="00D33BCC" w:rsidRDefault="00D52E8E" w:rsidP="00D52E8E">
      <w:pPr>
        <w:widowControl w:val="0"/>
      </w:pPr>
      <w:r w:rsidRPr="00D33BCC">
        <w:t>Though Nineveh at that time repented for a season, they continued to grow more and more powerful and arrogant than ever.</w:t>
      </w:r>
    </w:p>
    <w:p w:rsidR="00D52E8E" w:rsidRPr="00D33BCC" w:rsidRDefault="00D52E8E" w:rsidP="00D52E8E">
      <w:pPr>
        <w:widowControl w:val="0"/>
      </w:pPr>
    </w:p>
    <w:p w:rsidR="00D52E8E" w:rsidRPr="00D33BCC" w:rsidRDefault="00D52E8E" w:rsidP="00D52E8E">
      <w:pPr>
        <w:widowControl w:val="0"/>
      </w:pPr>
      <w:r w:rsidRPr="00D33BCC">
        <w:t>Nahum described Nineveh like a den of (ravaging) lions. (Feeding on the blood of nations.)  2:11,12</w:t>
      </w:r>
    </w:p>
    <w:p w:rsidR="00D52E8E" w:rsidRPr="00D33BCC" w:rsidRDefault="00D52E8E" w:rsidP="00D52E8E">
      <w:pPr>
        <w:widowControl w:val="0"/>
      </w:pPr>
    </w:p>
    <w:p w:rsidR="00D52E8E" w:rsidRPr="00D33BCC" w:rsidRDefault="00D52E8E" w:rsidP="00D52E8E">
      <w:pPr>
        <w:widowControl w:val="0"/>
      </w:pPr>
      <w:r w:rsidRPr="00D33BCC">
        <w:t>“Tearing” and “strangled” 2:12</w:t>
      </w:r>
    </w:p>
    <w:p w:rsidR="00D52E8E" w:rsidRPr="00D33BCC" w:rsidRDefault="00D52E8E" w:rsidP="00D52E8E">
      <w:pPr>
        <w:widowControl w:val="0"/>
      </w:pPr>
      <w:r w:rsidRPr="00D33BCC">
        <w:t>“The bloody city” “Full of lies” (The robber city) 3:1</w:t>
      </w:r>
    </w:p>
    <w:p w:rsidR="00D52E8E" w:rsidRPr="00D33BCC" w:rsidRDefault="00D52E8E" w:rsidP="00D52E8E">
      <w:pPr>
        <w:widowControl w:val="0"/>
      </w:pPr>
    </w:p>
    <w:p w:rsidR="00D52E8E" w:rsidRPr="00D33BCC" w:rsidRDefault="00D52E8E" w:rsidP="00D52E8E">
      <w:pPr>
        <w:widowControl w:val="0"/>
      </w:pPr>
      <w:r w:rsidRPr="00D33BCC">
        <w:t>What was once prophecy is now history in terms of Nineveh, a city of wickedness, ruined and utterly destroyed.</w:t>
      </w:r>
    </w:p>
    <w:p w:rsidR="00D52E8E" w:rsidRPr="00D33BCC" w:rsidRDefault="00D52E8E" w:rsidP="00D52E8E">
      <w:pPr>
        <w:widowControl w:val="0"/>
      </w:pPr>
    </w:p>
    <w:p w:rsidR="00D52E8E" w:rsidRPr="00D33BCC" w:rsidRDefault="00D52E8E" w:rsidP="00D52E8E">
      <w:pPr>
        <w:widowControl w:val="0"/>
      </w:pPr>
      <w:r w:rsidRPr="00D33BCC">
        <w:t>The ruins are now being discovered, tablets and inscriptions, showing the message to be a page in history.</w:t>
      </w:r>
    </w:p>
    <w:p w:rsidR="00D52E8E" w:rsidRPr="00D33BCC" w:rsidRDefault="00D52E8E" w:rsidP="00D52E8E">
      <w:pPr>
        <w:widowControl w:val="0"/>
      </w:pPr>
    </w:p>
    <w:p w:rsidR="00D52E8E" w:rsidRPr="00D33BCC" w:rsidRDefault="00D52E8E" w:rsidP="00D52E8E">
      <w:pPr>
        <w:widowControl w:val="0"/>
      </w:pPr>
      <w:r w:rsidRPr="00D33BCC">
        <w:t xml:space="preserve">The fact that this is a </w:t>
      </w:r>
      <w:proofErr w:type="spellStart"/>
      <w:r w:rsidRPr="00D33BCC">
        <w:t>prohecy</w:t>
      </w:r>
      <w:proofErr w:type="spellEnd"/>
      <w:r w:rsidRPr="00D33BCC">
        <w:t xml:space="preserve"> in the Word of God shows the mind of God for every generation from beginning to end.</w:t>
      </w:r>
    </w:p>
    <w:p w:rsidR="00D52E8E" w:rsidRPr="00D33BCC" w:rsidRDefault="00D52E8E" w:rsidP="00D52E8E">
      <w:pPr>
        <w:widowControl w:val="0"/>
      </w:pPr>
    </w:p>
    <w:p w:rsidR="00D52E8E" w:rsidRPr="00D33BCC" w:rsidRDefault="00D52E8E" w:rsidP="00D52E8E">
      <w:pPr>
        <w:widowControl w:val="0"/>
      </w:pPr>
      <w:r w:rsidRPr="00D33BCC">
        <w:t xml:space="preserve">*1:3 “The Lord is slow to anger,” but He will </w:t>
      </w:r>
      <w:r w:rsidRPr="00D33BCC">
        <w:rPr>
          <w:u w:val="single"/>
        </w:rPr>
        <w:t>PUNISH SIN</w:t>
      </w:r>
      <w:r w:rsidRPr="00D33BCC">
        <w:t>.</w:t>
      </w:r>
    </w:p>
    <w:p w:rsidR="00D52E8E" w:rsidRPr="00D33BCC" w:rsidRDefault="00D52E8E" w:rsidP="00D52E8E">
      <w:pPr>
        <w:widowControl w:val="0"/>
      </w:pPr>
    </w:p>
    <w:p w:rsidR="00D52E8E" w:rsidRPr="00D33BCC" w:rsidRDefault="00D52E8E" w:rsidP="00D52E8E">
      <w:pPr>
        <w:widowControl w:val="0"/>
      </w:pPr>
      <w:r w:rsidRPr="00D33BCC">
        <w:t xml:space="preserve">*1:7 The Lord is a strong hold in a day of trouble and He </w:t>
      </w:r>
      <w:proofErr w:type="spellStart"/>
      <w:r w:rsidRPr="00D33BCC">
        <w:t>knoweth</w:t>
      </w:r>
      <w:proofErr w:type="spellEnd"/>
      <w:r w:rsidRPr="00D33BCC">
        <w:t xml:space="preserve"> them that </w:t>
      </w:r>
    </w:p>
    <w:p w:rsidR="00D52E8E" w:rsidRPr="00D33BCC" w:rsidRDefault="00D52E8E" w:rsidP="00D52E8E">
      <w:pPr>
        <w:widowControl w:val="0"/>
        <w:ind w:firstLine="720"/>
        <w:rPr>
          <w:u w:val="single"/>
        </w:rPr>
      </w:pPr>
      <w:r w:rsidRPr="00D33BCC">
        <w:rPr>
          <w:u w:val="single"/>
        </w:rPr>
        <w:t>TRUST IN HIM.</w:t>
      </w:r>
    </w:p>
    <w:p w:rsidR="00D52E8E" w:rsidRPr="00D33BCC" w:rsidRDefault="00D52E8E" w:rsidP="00D52E8E">
      <w:pPr>
        <w:widowControl w:val="0"/>
        <w:rPr>
          <w:u w:val="single"/>
        </w:rPr>
      </w:pPr>
    </w:p>
    <w:p w:rsidR="00D52E8E" w:rsidRPr="00D33BCC" w:rsidRDefault="00D52E8E" w:rsidP="00D52E8E">
      <w:pPr>
        <w:widowControl w:val="0"/>
      </w:pPr>
    </w:p>
    <w:p w:rsidR="00D52E8E" w:rsidRPr="00D33BCC" w:rsidRDefault="00D52E8E" w:rsidP="00D52E8E">
      <w:pPr>
        <w:widowControl w:val="0"/>
      </w:pPr>
    </w:p>
    <w:p w:rsidR="00D52E8E" w:rsidRPr="00D33BCC" w:rsidRDefault="00D52E8E" w:rsidP="00D52E8E">
      <w:pPr>
        <w:widowControl w:val="0"/>
      </w:pPr>
    </w:p>
    <w:p w:rsidR="00D52E8E" w:rsidRPr="00D33BCC" w:rsidRDefault="00D52E8E" w:rsidP="00D52E8E">
      <w:pPr>
        <w:widowControl w:val="0"/>
      </w:pPr>
    </w:p>
    <w:p w:rsidR="00D52E8E" w:rsidRPr="00D33BCC" w:rsidRDefault="00D52E8E" w:rsidP="00D52E8E">
      <w:pPr>
        <w:widowControl w:val="0"/>
      </w:pPr>
    </w:p>
    <w:p w:rsidR="00D52E8E" w:rsidRPr="00D33BCC" w:rsidRDefault="00D52E8E" w:rsidP="00D52E8E">
      <w:pPr>
        <w:widowControl w:val="0"/>
      </w:pPr>
      <w:r w:rsidRPr="00D33BCC">
        <w:lastRenderedPageBreak/>
        <w:t>Gen. 10:8-12 After the flood in Noah’s time Nimrod built Nineveh, 300 miles above Babylon on the northern side of the Euphrates valley and east of the Tigris River.</w:t>
      </w:r>
    </w:p>
    <w:p w:rsidR="00D52E8E" w:rsidRPr="00D33BCC" w:rsidRDefault="00D52E8E" w:rsidP="00D52E8E">
      <w:pPr>
        <w:widowControl w:val="0"/>
      </w:pPr>
    </w:p>
    <w:p w:rsidR="00D52E8E" w:rsidRPr="00D33BCC" w:rsidRDefault="00D52E8E" w:rsidP="00D52E8E">
      <w:pPr>
        <w:widowControl w:val="0"/>
      </w:pPr>
      <w:r w:rsidRPr="00D33BCC">
        <w:tab/>
        <w:t>1.</w:t>
      </w:r>
      <w:r w:rsidRPr="00D33BCC">
        <w:tab/>
        <w:t>Nineveh was built by the rebellious</w:t>
      </w:r>
    </w:p>
    <w:p w:rsidR="00D52E8E" w:rsidRPr="00D33BCC" w:rsidRDefault="00D52E8E" w:rsidP="00D52E8E">
      <w:pPr>
        <w:widowControl w:val="0"/>
      </w:pPr>
    </w:p>
    <w:p w:rsidR="00D52E8E" w:rsidRPr="00D33BCC" w:rsidRDefault="00D52E8E" w:rsidP="00D52E8E">
      <w:pPr>
        <w:widowControl w:val="0"/>
      </w:pPr>
      <w:r w:rsidRPr="00D33BCC">
        <w:tab/>
        <w:t>2.</w:t>
      </w:r>
      <w:r w:rsidRPr="00D33BCC">
        <w:tab/>
        <w:t>Nineveh existed on rebellion</w:t>
      </w:r>
    </w:p>
    <w:p w:rsidR="00D52E8E" w:rsidRPr="00D33BCC" w:rsidRDefault="00D52E8E" w:rsidP="00D52E8E">
      <w:pPr>
        <w:widowControl w:val="0"/>
      </w:pPr>
    </w:p>
    <w:p w:rsidR="00D52E8E" w:rsidRPr="00D33BCC" w:rsidRDefault="00D52E8E" w:rsidP="00D52E8E">
      <w:pPr>
        <w:widowControl w:val="0"/>
      </w:pPr>
      <w:r w:rsidRPr="00D33BCC">
        <w:tab/>
        <w:t>3.</w:t>
      </w:r>
      <w:r w:rsidRPr="00D33BCC">
        <w:tab/>
        <w:t>Nineveh became the queen city of the earth and a warrior state,</w:t>
      </w:r>
    </w:p>
    <w:p w:rsidR="00D52E8E" w:rsidRPr="00D33BCC" w:rsidRDefault="00D52E8E" w:rsidP="00D52E8E">
      <w:pPr>
        <w:widowControl w:val="0"/>
      </w:pPr>
      <w:r w:rsidRPr="00D33BCC">
        <w:tab/>
      </w:r>
      <w:r w:rsidRPr="00D33BCC">
        <w:tab/>
        <w:t>a mighty hunter for power</w:t>
      </w:r>
    </w:p>
    <w:p w:rsidR="00D52E8E" w:rsidRPr="00D33BCC" w:rsidRDefault="00D52E8E" w:rsidP="00D52E8E">
      <w:pPr>
        <w:widowControl w:val="0"/>
      </w:pPr>
    </w:p>
    <w:p w:rsidR="00D52E8E" w:rsidRPr="00D33BCC" w:rsidRDefault="00D52E8E" w:rsidP="00D52E8E">
      <w:pPr>
        <w:widowControl w:val="0"/>
      </w:pPr>
      <w:r w:rsidRPr="00D33BCC">
        <w:t>Nineveh was ripe for judgment and so is every nation that is like them.</w:t>
      </w:r>
    </w:p>
    <w:p w:rsidR="00D52E8E" w:rsidRPr="00D33BCC" w:rsidRDefault="00D52E8E" w:rsidP="00D52E8E">
      <w:pPr>
        <w:widowControl w:val="0"/>
      </w:pPr>
    </w:p>
    <w:p w:rsidR="00D52E8E" w:rsidRPr="00D33BCC" w:rsidRDefault="00D52E8E" w:rsidP="00D52E8E">
      <w:pPr>
        <w:widowControl w:val="0"/>
      </w:pPr>
      <w:r w:rsidRPr="00D33BCC">
        <w:t>1:11 A prophecy of an anti-Christ spirit “A wicked counselor”</w:t>
      </w:r>
    </w:p>
    <w:p w:rsidR="00D52E8E" w:rsidRPr="00D33BCC" w:rsidRDefault="00D52E8E" w:rsidP="00D52E8E">
      <w:pPr>
        <w:widowControl w:val="0"/>
      </w:pPr>
    </w:p>
    <w:p w:rsidR="00D52E8E" w:rsidRPr="00D33BCC" w:rsidRDefault="00D52E8E" w:rsidP="00D52E8E">
      <w:pPr>
        <w:widowControl w:val="0"/>
      </w:pPr>
      <w:r w:rsidRPr="00D33BCC">
        <w:t>Nahum 1:7      Isa. 9:6      Rev. 3:18</w:t>
      </w:r>
    </w:p>
    <w:p w:rsidR="00D52E8E" w:rsidRPr="00D33BCC" w:rsidRDefault="00D52E8E" w:rsidP="00D52E8E">
      <w:pPr>
        <w:widowControl w:val="0"/>
      </w:pPr>
      <w:r w:rsidRPr="00D33BCC">
        <w:t>Jesus is the good counselor</w:t>
      </w:r>
    </w:p>
    <w:p w:rsidR="00D52E8E" w:rsidRPr="00D33BCC" w:rsidRDefault="00D52E8E" w:rsidP="00D52E8E">
      <w:pPr>
        <w:widowControl w:val="0"/>
      </w:pPr>
    </w:p>
    <w:p w:rsidR="00D52E8E" w:rsidRPr="00D33BCC" w:rsidRDefault="00D52E8E" w:rsidP="00D52E8E">
      <w:pPr>
        <w:widowControl w:val="0"/>
      </w:pPr>
      <w:r w:rsidRPr="00D33BCC">
        <w:t xml:space="preserve"> - The main theme:  The destruction of Nineveh</w:t>
      </w:r>
    </w:p>
    <w:p w:rsidR="00D52E8E" w:rsidRPr="00D33BCC" w:rsidRDefault="00D52E8E" w:rsidP="00D52E8E">
      <w:pPr>
        <w:widowControl w:val="0"/>
      </w:pPr>
      <w:r w:rsidRPr="00D33BCC">
        <w:tab/>
        <w:t>1:8-3:19   “utterly cut off”</w:t>
      </w:r>
    </w:p>
    <w:p w:rsidR="00D52E8E" w:rsidRPr="00D33BCC" w:rsidRDefault="00D52E8E" w:rsidP="00D52E8E">
      <w:pPr>
        <w:widowControl w:val="0"/>
      </w:pPr>
    </w:p>
    <w:p w:rsidR="00D52E8E" w:rsidRPr="00D33BCC" w:rsidRDefault="00D52E8E" w:rsidP="00D52E8E">
      <w:pPr>
        <w:widowControl w:val="0"/>
      </w:pPr>
      <w:r w:rsidRPr="00D33BCC">
        <w:t>- The message to Judah:  God will restore those that trust in Him.</w:t>
      </w:r>
    </w:p>
    <w:p w:rsidR="00D52E8E" w:rsidRPr="00D33BCC" w:rsidRDefault="00D52E8E" w:rsidP="00D52E8E">
      <w:pPr>
        <w:widowControl w:val="0"/>
      </w:pPr>
      <w:r w:rsidRPr="00D33BCC">
        <w:tab/>
        <w:t>1:7, 9, 12, 13, 15</w:t>
      </w:r>
    </w:p>
    <w:p w:rsidR="00D52E8E" w:rsidRPr="00D33BCC" w:rsidRDefault="00D52E8E" w:rsidP="00D52E8E">
      <w:pPr>
        <w:widowControl w:val="0"/>
      </w:pPr>
    </w:p>
    <w:p w:rsidR="00D52E8E" w:rsidRPr="00D33BCC" w:rsidRDefault="00D52E8E" w:rsidP="00D52E8E">
      <w:pPr>
        <w:widowControl w:val="0"/>
      </w:pPr>
      <w:r w:rsidRPr="00D33BCC">
        <w:t>God’s anger comes slowly, God’s love comes quickly</w:t>
      </w:r>
    </w:p>
    <w:p w:rsidR="00D52E8E" w:rsidRPr="00D33BCC" w:rsidRDefault="00D52E8E" w:rsidP="00D52E8E">
      <w:pPr>
        <w:widowControl w:val="0"/>
      </w:pPr>
    </w:p>
    <w:p w:rsidR="00D52E8E" w:rsidRPr="00D33BCC" w:rsidRDefault="00D52E8E" w:rsidP="00D52E8E">
      <w:pPr>
        <w:widowControl w:val="0"/>
        <w:jc w:val="center"/>
      </w:pPr>
      <w:r w:rsidRPr="00D33BCC">
        <w:t>Outline of Nahum</w:t>
      </w:r>
    </w:p>
    <w:p w:rsidR="00D52E8E" w:rsidRPr="00D33BCC" w:rsidRDefault="00D52E8E" w:rsidP="00D52E8E">
      <w:pPr>
        <w:widowControl w:val="0"/>
      </w:pPr>
    </w:p>
    <w:p w:rsidR="00D52E8E" w:rsidRPr="00D33BCC" w:rsidRDefault="00D52E8E" w:rsidP="00D52E8E">
      <w:pPr>
        <w:widowControl w:val="0"/>
        <w:jc w:val="center"/>
      </w:pPr>
      <w:r w:rsidRPr="00D33BCC">
        <w:t>A Vision of God Destroying His Enemies</w:t>
      </w:r>
    </w:p>
    <w:p w:rsidR="00D52E8E" w:rsidRPr="00D33BCC" w:rsidRDefault="00D52E8E" w:rsidP="00D52E8E">
      <w:pPr>
        <w:widowControl w:val="0"/>
      </w:pPr>
    </w:p>
    <w:p w:rsidR="00D52E8E" w:rsidRPr="00D33BCC" w:rsidRDefault="00D52E8E" w:rsidP="00D52E8E">
      <w:pPr>
        <w:widowControl w:val="0"/>
      </w:pPr>
      <w:r w:rsidRPr="00D33BCC">
        <w:t>I.</w:t>
      </w:r>
      <w:r w:rsidRPr="00D33BCC">
        <w:tab/>
        <w:t>A Divine Revelation of God</w:t>
      </w:r>
    </w:p>
    <w:p w:rsidR="00D52E8E" w:rsidRPr="00D33BCC" w:rsidRDefault="00D52E8E" w:rsidP="00D52E8E">
      <w:pPr>
        <w:widowControl w:val="0"/>
      </w:pPr>
    </w:p>
    <w:p w:rsidR="00D52E8E" w:rsidRPr="00D33BCC" w:rsidRDefault="00D52E8E" w:rsidP="00D52E8E">
      <w:pPr>
        <w:widowControl w:val="0"/>
      </w:pPr>
      <w:r w:rsidRPr="00D33BCC">
        <w:tab/>
        <w:t>A.</w:t>
      </w:r>
      <w:r w:rsidRPr="00D33BCC">
        <w:tab/>
        <w:t>God’s Powerful Attributes</w:t>
      </w:r>
    </w:p>
    <w:p w:rsidR="00D52E8E" w:rsidRPr="00D33BCC" w:rsidRDefault="00D52E8E" w:rsidP="00D52E8E">
      <w:pPr>
        <w:widowControl w:val="0"/>
      </w:pPr>
    </w:p>
    <w:p w:rsidR="00D52E8E" w:rsidRPr="00D33BCC" w:rsidRDefault="00D52E8E" w:rsidP="00D52E8E">
      <w:pPr>
        <w:widowControl w:val="0"/>
      </w:pPr>
      <w:r w:rsidRPr="00D33BCC">
        <w:tab/>
      </w:r>
      <w:r w:rsidRPr="00D33BCC">
        <w:tab/>
        <w:t>1.</w:t>
      </w:r>
      <w:r w:rsidRPr="00D33BCC">
        <w:tab/>
        <w:t xml:space="preserve">God is jealous     </w:t>
      </w:r>
      <w:r w:rsidRPr="00D33BCC">
        <w:tab/>
      </w:r>
      <w:r w:rsidRPr="00D33BCC">
        <w:tab/>
      </w:r>
      <w:r w:rsidRPr="00D33BCC">
        <w:tab/>
        <w:t xml:space="preserve">       1:2</w:t>
      </w:r>
    </w:p>
    <w:p w:rsidR="00D52E8E" w:rsidRPr="00D33BCC" w:rsidRDefault="00D52E8E" w:rsidP="00D52E8E">
      <w:pPr>
        <w:widowControl w:val="0"/>
      </w:pPr>
    </w:p>
    <w:p w:rsidR="00D52E8E" w:rsidRPr="00D33BCC" w:rsidRDefault="00D52E8E" w:rsidP="00D52E8E">
      <w:pPr>
        <w:widowControl w:val="0"/>
      </w:pPr>
      <w:r w:rsidRPr="00D33BCC">
        <w:tab/>
      </w:r>
      <w:r w:rsidRPr="00D33BCC">
        <w:tab/>
        <w:t>2.</w:t>
      </w:r>
      <w:r w:rsidRPr="00D33BCC">
        <w:tab/>
        <w:t xml:space="preserve">God is vengeful   </w:t>
      </w:r>
      <w:r w:rsidRPr="00D33BCC">
        <w:tab/>
      </w:r>
      <w:r w:rsidRPr="00D33BCC">
        <w:tab/>
      </w:r>
      <w:r w:rsidRPr="00D33BCC">
        <w:tab/>
        <w:t xml:space="preserve">       1:2</w:t>
      </w:r>
    </w:p>
    <w:p w:rsidR="00D52E8E" w:rsidRPr="00D33BCC" w:rsidRDefault="00D52E8E" w:rsidP="00D52E8E">
      <w:pPr>
        <w:widowControl w:val="0"/>
      </w:pPr>
    </w:p>
    <w:p w:rsidR="00D52E8E" w:rsidRPr="00D33BCC" w:rsidRDefault="00D52E8E" w:rsidP="00D52E8E">
      <w:pPr>
        <w:widowControl w:val="0"/>
      </w:pPr>
      <w:r w:rsidRPr="00D33BCC">
        <w:tab/>
      </w:r>
      <w:r w:rsidRPr="00D33BCC">
        <w:tab/>
        <w:t>3.</w:t>
      </w:r>
      <w:r w:rsidRPr="00D33BCC">
        <w:tab/>
        <w:t xml:space="preserve">God is furious      </w:t>
      </w:r>
      <w:r w:rsidRPr="00D33BCC">
        <w:tab/>
      </w:r>
      <w:r w:rsidRPr="00D33BCC">
        <w:tab/>
      </w:r>
      <w:r w:rsidRPr="00D33BCC">
        <w:tab/>
        <w:t xml:space="preserve">       1:2, 6</w:t>
      </w:r>
    </w:p>
    <w:p w:rsidR="00D52E8E" w:rsidRPr="00D33BCC" w:rsidRDefault="00D52E8E" w:rsidP="00D52E8E">
      <w:pPr>
        <w:widowControl w:val="0"/>
      </w:pPr>
    </w:p>
    <w:p w:rsidR="00D52E8E" w:rsidRPr="00D33BCC" w:rsidRDefault="00D52E8E" w:rsidP="00D52E8E">
      <w:pPr>
        <w:widowControl w:val="0"/>
      </w:pPr>
      <w:r w:rsidRPr="00D33BCC">
        <w:tab/>
      </w:r>
      <w:r w:rsidRPr="00D33BCC">
        <w:tab/>
        <w:t>4.</w:t>
      </w:r>
      <w:r w:rsidRPr="00D33BCC">
        <w:tab/>
        <w:t>God is wrath                                         1:2</w:t>
      </w:r>
    </w:p>
    <w:p w:rsidR="00D52E8E" w:rsidRPr="00D33BCC" w:rsidRDefault="00D52E8E" w:rsidP="00D52E8E">
      <w:pPr>
        <w:widowControl w:val="0"/>
      </w:pPr>
    </w:p>
    <w:p w:rsidR="00D52E8E" w:rsidRPr="00D33BCC" w:rsidRDefault="00D52E8E" w:rsidP="00D52E8E">
      <w:pPr>
        <w:widowControl w:val="0"/>
      </w:pPr>
      <w:r w:rsidRPr="00D33BCC">
        <w:tab/>
      </w:r>
      <w:r w:rsidRPr="00D33BCC">
        <w:tab/>
        <w:t>5.</w:t>
      </w:r>
      <w:r w:rsidRPr="00D33BCC">
        <w:tab/>
        <w:t>God is patient, longsuffering and just   1:3</w:t>
      </w:r>
    </w:p>
    <w:p w:rsidR="00D52E8E" w:rsidRPr="00D33BCC" w:rsidRDefault="00D52E8E" w:rsidP="00D52E8E">
      <w:pPr>
        <w:widowControl w:val="0"/>
      </w:pPr>
    </w:p>
    <w:p w:rsidR="00D52E8E" w:rsidRPr="00D33BCC" w:rsidRDefault="00D52E8E" w:rsidP="00D52E8E">
      <w:pPr>
        <w:widowControl w:val="0"/>
      </w:pPr>
    </w:p>
    <w:p w:rsidR="00D52E8E" w:rsidRPr="00D33BCC" w:rsidRDefault="00D52E8E" w:rsidP="00D52E8E">
      <w:pPr>
        <w:widowControl w:val="0"/>
      </w:pPr>
      <w:r w:rsidRPr="00D33BCC">
        <w:tab/>
      </w:r>
      <w:r w:rsidRPr="00D33BCC">
        <w:tab/>
        <w:t>6.</w:t>
      </w:r>
      <w:r w:rsidRPr="00D33BCC">
        <w:tab/>
        <w:t>God is righteous 1:3,6</w:t>
      </w:r>
    </w:p>
    <w:p w:rsidR="00D52E8E" w:rsidRPr="00D33BCC" w:rsidRDefault="00D52E8E" w:rsidP="00D52E8E">
      <w:pPr>
        <w:widowControl w:val="0"/>
      </w:pPr>
    </w:p>
    <w:p w:rsidR="00D52E8E" w:rsidRPr="00D33BCC" w:rsidRDefault="00D52E8E" w:rsidP="00D52E8E">
      <w:pPr>
        <w:widowControl w:val="0"/>
      </w:pPr>
      <w:r w:rsidRPr="00D33BCC">
        <w:lastRenderedPageBreak/>
        <w:tab/>
      </w:r>
      <w:r w:rsidRPr="00D33BCC">
        <w:tab/>
        <w:t>7.</w:t>
      </w:r>
      <w:r w:rsidRPr="00D33BCC">
        <w:tab/>
        <w:t>God is sovereign 1:3</w:t>
      </w:r>
    </w:p>
    <w:p w:rsidR="00D52E8E" w:rsidRPr="00D33BCC" w:rsidRDefault="00D52E8E" w:rsidP="00D52E8E">
      <w:pPr>
        <w:widowControl w:val="0"/>
      </w:pPr>
    </w:p>
    <w:p w:rsidR="00D52E8E" w:rsidRPr="00D33BCC" w:rsidRDefault="00D52E8E" w:rsidP="00D52E8E">
      <w:pPr>
        <w:widowControl w:val="0"/>
      </w:pPr>
      <w:r w:rsidRPr="00D33BCC">
        <w:tab/>
      </w:r>
      <w:r w:rsidRPr="00D33BCC">
        <w:tab/>
        <w:t>8.</w:t>
      </w:r>
      <w:r w:rsidRPr="00D33BCC">
        <w:tab/>
        <w:t>God is good 1:7</w:t>
      </w:r>
    </w:p>
    <w:p w:rsidR="00D52E8E" w:rsidRPr="00D33BCC" w:rsidRDefault="00D52E8E" w:rsidP="00D52E8E">
      <w:pPr>
        <w:widowControl w:val="0"/>
      </w:pPr>
    </w:p>
    <w:p w:rsidR="00D52E8E" w:rsidRPr="00D33BCC" w:rsidRDefault="00D52E8E" w:rsidP="00D52E8E">
      <w:pPr>
        <w:widowControl w:val="0"/>
      </w:pPr>
      <w:r w:rsidRPr="00D33BCC">
        <w:tab/>
      </w:r>
      <w:r w:rsidRPr="00D33BCC">
        <w:tab/>
        <w:t>9.</w:t>
      </w:r>
      <w:r w:rsidRPr="00D33BCC">
        <w:tab/>
        <w:t>God is light 1:8</w:t>
      </w:r>
    </w:p>
    <w:p w:rsidR="00D52E8E" w:rsidRPr="00D33BCC" w:rsidRDefault="00D52E8E" w:rsidP="00D52E8E">
      <w:pPr>
        <w:widowControl w:val="0"/>
      </w:pPr>
    </w:p>
    <w:p w:rsidR="00D52E8E" w:rsidRPr="00D33BCC" w:rsidRDefault="00D52E8E" w:rsidP="00D52E8E">
      <w:pPr>
        <w:widowControl w:val="0"/>
      </w:pPr>
      <w:r w:rsidRPr="00D33BCC">
        <w:tab/>
        <w:t>B.</w:t>
      </w:r>
      <w:r w:rsidRPr="00D33BCC">
        <w:tab/>
        <w:t>God’s Position as Supreme Judge</w:t>
      </w:r>
    </w:p>
    <w:p w:rsidR="00D52E8E" w:rsidRPr="00D33BCC" w:rsidRDefault="00D52E8E" w:rsidP="00D52E8E">
      <w:pPr>
        <w:widowControl w:val="0"/>
      </w:pPr>
    </w:p>
    <w:p w:rsidR="00D52E8E" w:rsidRPr="00D33BCC" w:rsidRDefault="00D52E8E" w:rsidP="00D52E8E">
      <w:pPr>
        <w:widowControl w:val="0"/>
      </w:pPr>
      <w:r w:rsidRPr="00D33BCC">
        <w:tab/>
      </w:r>
      <w:r w:rsidRPr="00D33BCC">
        <w:tab/>
        <w:t>1.</w:t>
      </w:r>
      <w:r w:rsidRPr="00D33BCC">
        <w:tab/>
        <w:t>Taking vengeance and reserving wrath 1:2</w:t>
      </w:r>
    </w:p>
    <w:p w:rsidR="00D52E8E" w:rsidRPr="00D33BCC" w:rsidRDefault="00D52E8E" w:rsidP="00D52E8E">
      <w:pPr>
        <w:widowControl w:val="0"/>
      </w:pPr>
    </w:p>
    <w:p w:rsidR="00D52E8E" w:rsidRPr="00D33BCC" w:rsidRDefault="00D52E8E" w:rsidP="00D52E8E">
      <w:pPr>
        <w:widowControl w:val="0"/>
      </w:pPr>
      <w:r w:rsidRPr="00D33BCC">
        <w:tab/>
      </w:r>
      <w:r w:rsidRPr="00D33BCC">
        <w:tab/>
        <w:t>2.</w:t>
      </w:r>
      <w:r w:rsidRPr="00D33BCC">
        <w:tab/>
        <w:t>Acquit not the wicked 1:3</w:t>
      </w:r>
    </w:p>
    <w:p w:rsidR="00D52E8E" w:rsidRPr="00D33BCC" w:rsidRDefault="00D52E8E" w:rsidP="00D52E8E">
      <w:pPr>
        <w:widowControl w:val="0"/>
      </w:pPr>
    </w:p>
    <w:p w:rsidR="00D52E8E" w:rsidRPr="00D33BCC" w:rsidRDefault="00D52E8E" w:rsidP="00D52E8E">
      <w:pPr>
        <w:widowControl w:val="0"/>
      </w:pPr>
      <w:r w:rsidRPr="00D33BCC">
        <w:tab/>
      </w:r>
      <w:r w:rsidRPr="00D33BCC">
        <w:tab/>
        <w:t>3.</w:t>
      </w:r>
      <w:r w:rsidRPr="00D33BCC">
        <w:tab/>
        <w:t>Righteous anger 1:6</w:t>
      </w:r>
    </w:p>
    <w:p w:rsidR="00D52E8E" w:rsidRPr="00D33BCC" w:rsidRDefault="00D52E8E" w:rsidP="00D52E8E">
      <w:pPr>
        <w:widowControl w:val="0"/>
      </w:pPr>
    </w:p>
    <w:p w:rsidR="00D52E8E" w:rsidRPr="00D33BCC" w:rsidRDefault="00D52E8E" w:rsidP="00D52E8E">
      <w:pPr>
        <w:widowControl w:val="0"/>
      </w:pPr>
      <w:r w:rsidRPr="00D33BCC">
        <w:tab/>
      </w:r>
      <w:r w:rsidRPr="00D33BCC">
        <w:tab/>
        <w:t>4.</w:t>
      </w:r>
      <w:r w:rsidRPr="00D33BCC">
        <w:tab/>
        <w:t>What do you imagine against the Lord? 1:9</w:t>
      </w:r>
    </w:p>
    <w:p w:rsidR="00D52E8E" w:rsidRPr="00D33BCC" w:rsidRDefault="00D52E8E" w:rsidP="00D52E8E">
      <w:pPr>
        <w:widowControl w:val="0"/>
      </w:pPr>
    </w:p>
    <w:p w:rsidR="00D52E8E" w:rsidRPr="00D33BCC" w:rsidRDefault="00D52E8E" w:rsidP="00D52E8E">
      <w:pPr>
        <w:widowControl w:val="0"/>
      </w:pPr>
      <w:r w:rsidRPr="00D33BCC">
        <w:tab/>
      </w:r>
      <w:r w:rsidRPr="00D33BCC">
        <w:tab/>
        <w:t>5.</w:t>
      </w:r>
      <w:r w:rsidRPr="00D33BCC">
        <w:tab/>
        <w:t>He will make an utter end 1:9 (Nineveh)</w:t>
      </w:r>
    </w:p>
    <w:p w:rsidR="00D52E8E" w:rsidRPr="00D33BCC" w:rsidRDefault="00D52E8E" w:rsidP="00D52E8E">
      <w:pPr>
        <w:widowControl w:val="0"/>
      </w:pPr>
    </w:p>
    <w:p w:rsidR="00D52E8E" w:rsidRPr="00D33BCC" w:rsidRDefault="00D52E8E" w:rsidP="00D52E8E">
      <w:pPr>
        <w:widowControl w:val="0"/>
      </w:pPr>
      <w:r w:rsidRPr="00D33BCC">
        <w:tab/>
      </w:r>
      <w:r w:rsidRPr="00D33BCC">
        <w:tab/>
        <w:t>6.</w:t>
      </w:r>
      <w:r w:rsidRPr="00D33BCC">
        <w:tab/>
        <w:t>I will afflict thee no more 1:12 (Judah)</w:t>
      </w:r>
    </w:p>
    <w:p w:rsidR="00D52E8E" w:rsidRPr="00D33BCC" w:rsidRDefault="00D52E8E" w:rsidP="00D52E8E">
      <w:pPr>
        <w:widowControl w:val="0"/>
      </w:pPr>
    </w:p>
    <w:p w:rsidR="00D52E8E" w:rsidRPr="00D33BCC" w:rsidRDefault="00D52E8E" w:rsidP="00D52E8E">
      <w:pPr>
        <w:widowControl w:val="0"/>
      </w:pPr>
      <w:r w:rsidRPr="00D33BCC">
        <w:tab/>
      </w:r>
      <w:r w:rsidRPr="00D33BCC">
        <w:tab/>
        <w:t>7.</w:t>
      </w:r>
      <w:r w:rsidRPr="00D33BCC">
        <w:tab/>
        <w:t>I will break his (Nineveh’s) yoke from off thee (Judah).</w:t>
      </w:r>
    </w:p>
    <w:p w:rsidR="00D52E8E" w:rsidRPr="00D33BCC" w:rsidRDefault="00D52E8E" w:rsidP="00D52E8E">
      <w:pPr>
        <w:widowControl w:val="0"/>
      </w:pPr>
    </w:p>
    <w:p w:rsidR="00D52E8E" w:rsidRPr="00D33BCC" w:rsidRDefault="00D52E8E" w:rsidP="00D52E8E">
      <w:pPr>
        <w:widowControl w:val="0"/>
      </w:pPr>
      <w:r w:rsidRPr="00D33BCC">
        <w:tab/>
      </w:r>
      <w:r w:rsidRPr="00D33BCC">
        <w:tab/>
        <w:t>8.</w:t>
      </w:r>
      <w:r w:rsidRPr="00D33BCC">
        <w:tab/>
        <w:t>I will make thy (Nineveh) grave for thou art vile 1:14</w:t>
      </w:r>
    </w:p>
    <w:p w:rsidR="00D52E8E" w:rsidRPr="00D33BCC" w:rsidRDefault="00D52E8E" w:rsidP="00D52E8E">
      <w:pPr>
        <w:widowControl w:val="0"/>
      </w:pPr>
    </w:p>
    <w:p w:rsidR="00D52E8E" w:rsidRPr="00D33BCC" w:rsidRDefault="00D52E8E" w:rsidP="00D52E8E">
      <w:pPr>
        <w:widowControl w:val="0"/>
      </w:pPr>
      <w:r w:rsidRPr="00D33BCC">
        <w:tab/>
      </w:r>
      <w:r w:rsidRPr="00D33BCC">
        <w:tab/>
        <w:t>9.</w:t>
      </w:r>
      <w:r w:rsidRPr="00D33BCC">
        <w:tab/>
        <w:t>O Judah 1:15</w:t>
      </w:r>
    </w:p>
    <w:p w:rsidR="00D52E8E" w:rsidRPr="00D33BCC" w:rsidRDefault="00D52E8E" w:rsidP="00D52E8E">
      <w:pPr>
        <w:widowControl w:val="0"/>
      </w:pPr>
    </w:p>
    <w:p w:rsidR="00D52E8E" w:rsidRPr="00D33BCC" w:rsidRDefault="00D52E8E" w:rsidP="00D52E8E">
      <w:pPr>
        <w:widowControl w:val="0"/>
      </w:pPr>
      <w:r w:rsidRPr="00D33BCC">
        <w:tab/>
      </w:r>
      <w:r w:rsidRPr="00D33BCC">
        <w:tab/>
        <w:t>10.</w:t>
      </w:r>
      <w:r w:rsidRPr="00D33BCC">
        <w:tab/>
        <w:t>O King of Assyria 3:18,19</w:t>
      </w:r>
    </w:p>
    <w:p w:rsidR="00D52E8E" w:rsidRPr="00D33BCC" w:rsidRDefault="00D52E8E" w:rsidP="00D52E8E">
      <w:pPr>
        <w:widowControl w:val="0"/>
      </w:pPr>
    </w:p>
    <w:p w:rsidR="00D52E8E" w:rsidRPr="00D33BCC" w:rsidRDefault="00D52E8E" w:rsidP="00D52E8E">
      <w:pPr>
        <w:widowControl w:val="0"/>
      </w:pPr>
      <w:r w:rsidRPr="00D33BCC">
        <w:tab/>
        <w:t>C.</w:t>
      </w:r>
      <w:r w:rsidRPr="00D33BCC">
        <w:tab/>
        <w:t>God’s Powerful Weapons</w:t>
      </w:r>
    </w:p>
    <w:p w:rsidR="00D52E8E" w:rsidRPr="00D33BCC" w:rsidRDefault="00D52E8E" w:rsidP="00D52E8E">
      <w:pPr>
        <w:widowControl w:val="0"/>
      </w:pPr>
    </w:p>
    <w:p w:rsidR="00D52E8E" w:rsidRPr="00D33BCC" w:rsidRDefault="00D52E8E" w:rsidP="00D52E8E">
      <w:pPr>
        <w:widowControl w:val="0"/>
      </w:pPr>
      <w:r w:rsidRPr="00D33BCC">
        <w:tab/>
      </w:r>
      <w:r w:rsidRPr="00D33BCC">
        <w:tab/>
        <w:t>1.</w:t>
      </w:r>
      <w:r w:rsidRPr="00D33BCC">
        <w:tab/>
        <w:t>Whirlwind</w:t>
      </w:r>
    </w:p>
    <w:p w:rsidR="00D52E8E" w:rsidRPr="00D33BCC" w:rsidRDefault="00D52E8E" w:rsidP="00D52E8E">
      <w:pPr>
        <w:widowControl w:val="0"/>
      </w:pPr>
    </w:p>
    <w:p w:rsidR="00D52E8E" w:rsidRPr="00D33BCC" w:rsidRDefault="00D52E8E" w:rsidP="00D52E8E">
      <w:pPr>
        <w:widowControl w:val="0"/>
      </w:pPr>
      <w:r w:rsidRPr="00D33BCC">
        <w:tab/>
      </w:r>
      <w:r w:rsidRPr="00D33BCC">
        <w:tab/>
        <w:t>2.</w:t>
      </w:r>
      <w:r w:rsidRPr="00D33BCC">
        <w:tab/>
        <w:t>Storm</w:t>
      </w:r>
    </w:p>
    <w:p w:rsidR="00D52E8E" w:rsidRPr="00D33BCC" w:rsidRDefault="00D52E8E" w:rsidP="00D52E8E">
      <w:pPr>
        <w:widowControl w:val="0"/>
      </w:pPr>
      <w:r w:rsidRPr="00D33BCC">
        <w:tab/>
      </w:r>
    </w:p>
    <w:p w:rsidR="00D52E8E" w:rsidRPr="00D33BCC" w:rsidRDefault="00D52E8E" w:rsidP="00D52E8E">
      <w:pPr>
        <w:widowControl w:val="0"/>
      </w:pPr>
      <w:r w:rsidRPr="00D33BCC">
        <w:tab/>
      </w:r>
      <w:r w:rsidRPr="00D33BCC">
        <w:tab/>
        <w:t>3.</w:t>
      </w:r>
      <w:r w:rsidRPr="00D33BCC">
        <w:tab/>
        <w:t>Clouds</w:t>
      </w:r>
    </w:p>
    <w:p w:rsidR="00D52E8E" w:rsidRPr="00D33BCC" w:rsidRDefault="00D52E8E" w:rsidP="00D52E8E">
      <w:pPr>
        <w:widowControl w:val="0"/>
      </w:pPr>
    </w:p>
    <w:p w:rsidR="00D52E8E" w:rsidRPr="00D33BCC" w:rsidRDefault="00D52E8E" w:rsidP="00D52E8E">
      <w:pPr>
        <w:widowControl w:val="0"/>
      </w:pPr>
      <w:r w:rsidRPr="00D33BCC">
        <w:tab/>
      </w:r>
      <w:r w:rsidRPr="00D33BCC">
        <w:tab/>
        <w:t>4.</w:t>
      </w:r>
      <w:r w:rsidRPr="00D33BCC">
        <w:tab/>
        <w:t>Sea</w:t>
      </w:r>
    </w:p>
    <w:p w:rsidR="00D52E8E" w:rsidRPr="00D33BCC" w:rsidRDefault="00D52E8E" w:rsidP="00D52E8E">
      <w:pPr>
        <w:widowControl w:val="0"/>
      </w:pPr>
    </w:p>
    <w:p w:rsidR="00D52E8E" w:rsidRPr="00D33BCC" w:rsidRDefault="00D52E8E" w:rsidP="00D52E8E">
      <w:pPr>
        <w:widowControl w:val="0"/>
      </w:pPr>
      <w:r w:rsidRPr="00D33BCC">
        <w:tab/>
      </w:r>
      <w:r w:rsidRPr="00D33BCC">
        <w:tab/>
        <w:t>5.</w:t>
      </w:r>
      <w:r w:rsidRPr="00D33BCC">
        <w:tab/>
        <w:t>Rivers</w:t>
      </w:r>
    </w:p>
    <w:p w:rsidR="00D52E8E" w:rsidRPr="00D33BCC" w:rsidRDefault="00D52E8E" w:rsidP="00D52E8E">
      <w:pPr>
        <w:widowControl w:val="0"/>
      </w:pPr>
    </w:p>
    <w:p w:rsidR="00D52E8E" w:rsidRPr="00D33BCC" w:rsidRDefault="00D52E8E" w:rsidP="00D52E8E">
      <w:pPr>
        <w:widowControl w:val="0"/>
      </w:pPr>
      <w:r w:rsidRPr="00D33BCC">
        <w:tab/>
      </w:r>
      <w:r w:rsidRPr="00D33BCC">
        <w:tab/>
        <w:t>6.</w:t>
      </w:r>
      <w:r w:rsidRPr="00D33BCC">
        <w:tab/>
        <w:t>Mountains</w:t>
      </w:r>
    </w:p>
    <w:p w:rsidR="00D52E8E" w:rsidRPr="00D33BCC" w:rsidRDefault="00D52E8E" w:rsidP="00D52E8E">
      <w:pPr>
        <w:widowControl w:val="0"/>
      </w:pPr>
    </w:p>
    <w:p w:rsidR="00D52E8E" w:rsidRPr="00D33BCC" w:rsidRDefault="00D52E8E" w:rsidP="00D52E8E">
      <w:pPr>
        <w:widowControl w:val="0"/>
      </w:pPr>
      <w:r w:rsidRPr="00D33BCC">
        <w:tab/>
      </w:r>
      <w:r w:rsidRPr="00D33BCC">
        <w:tab/>
        <w:t>7.</w:t>
      </w:r>
      <w:r w:rsidRPr="00D33BCC">
        <w:tab/>
        <w:t>Fire</w:t>
      </w:r>
    </w:p>
    <w:p w:rsidR="00D52E8E" w:rsidRPr="00D33BCC" w:rsidRDefault="00D52E8E" w:rsidP="00D52E8E">
      <w:pPr>
        <w:widowControl w:val="0"/>
      </w:pPr>
    </w:p>
    <w:p w:rsidR="00D52E8E" w:rsidRPr="00D33BCC" w:rsidRDefault="00D52E8E" w:rsidP="00D52E8E">
      <w:pPr>
        <w:widowControl w:val="0"/>
      </w:pPr>
      <w:r w:rsidRPr="00D33BCC">
        <w:t>D.</w:t>
      </w:r>
      <w:r w:rsidRPr="00D33BCC">
        <w:tab/>
        <w:t>God’s Past Judgment on Israel</w:t>
      </w:r>
    </w:p>
    <w:p w:rsidR="00D52E8E" w:rsidRPr="00D33BCC" w:rsidRDefault="00D52E8E" w:rsidP="00D52E8E">
      <w:pPr>
        <w:widowControl w:val="0"/>
      </w:pPr>
    </w:p>
    <w:p w:rsidR="00D52E8E" w:rsidRPr="00D33BCC" w:rsidRDefault="00D52E8E" w:rsidP="00D52E8E">
      <w:pPr>
        <w:widowControl w:val="0"/>
      </w:pPr>
      <w:r w:rsidRPr="00D33BCC">
        <w:lastRenderedPageBreak/>
        <w:tab/>
      </w:r>
      <w:r w:rsidRPr="00D33BCC">
        <w:tab/>
        <w:t>1.</w:t>
      </w:r>
      <w:r w:rsidRPr="00D33BCC">
        <w:tab/>
        <w:t xml:space="preserve">Bashan – east of Jordan from Mt. Hermon to </w:t>
      </w:r>
      <w:proofErr w:type="spellStart"/>
      <w:r w:rsidRPr="00D33BCC">
        <w:t>Jabbok</w:t>
      </w:r>
      <w:proofErr w:type="spellEnd"/>
      <w:r w:rsidRPr="00D33BCC">
        <w:t xml:space="preserve"> River</w:t>
      </w:r>
    </w:p>
    <w:p w:rsidR="00D52E8E" w:rsidRPr="00D33BCC" w:rsidRDefault="00D52E8E" w:rsidP="00D52E8E">
      <w:pPr>
        <w:widowControl w:val="0"/>
      </w:pPr>
      <w:r w:rsidRPr="00D33BCC">
        <w:tab/>
      </w:r>
      <w:r w:rsidRPr="00D33BCC">
        <w:tab/>
      </w:r>
      <w:r w:rsidRPr="00D33BCC">
        <w:tab/>
        <w:t>Amos 4:1; 3:9</w:t>
      </w:r>
    </w:p>
    <w:p w:rsidR="00D52E8E" w:rsidRPr="00D33BCC" w:rsidRDefault="00D52E8E" w:rsidP="00D52E8E">
      <w:pPr>
        <w:widowControl w:val="0"/>
      </w:pPr>
      <w:r w:rsidRPr="00D33BCC">
        <w:tab/>
      </w:r>
      <w:r w:rsidRPr="00D33BCC">
        <w:tab/>
        <w:t>2.</w:t>
      </w:r>
      <w:r w:rsidRPr="00D33BCC">
        <w:tab/>
        <w:t>Carmel – western point by the Great Sea</w:t>
      </w:r>
    </w:p>
    <w:p w:rsidR="00D52E8E" w:rsidRPr="00D33BCC" w:rsidRDefault="00D52E8E" w:rsidP="00D52E8E">
      <w:pPr>
        <w:widowControl w:val="0"/>
      </w:pPr>
      <w:r w:rsidRPr="00D33BCC">
        <w:tab/>
      </w:r>
      <w:r w:rsidRPr="00D33BCC">
        <w:tab/>
        <w:t>3.</w:t>
      </w:r>
      <w:r w:rsidRPr="00D33BCC">
        <w:tab/>
        <w:t xml:space="preserve">Lebanon – northwestern boundary of Israel </w:t>
      </w:r>
    </w:p>
    <w:p w:rsidR="00D52E8E" w:rsidRPr="00D33BCC" w:rsidRDefault="00D52E8E" w:rsidP="00D52E8E">
      <w:pPr>
        <w:widowControl w:val="0"/>
      </w:pPr>
    </w:p>
    <w:p w:rsidR="00D52E8E" w:rsidRPr="00D33BCC" w:rsidRDefault="00D52E8E" w:rsidP="00D52E8E">
      <w:pPr>
        <w:widowControl w:val="0"/>
      </w:pPr>
      <w:r w:rsidRPr="00D33BCC">
        <w:t>II.</w:t>
      </w:r>
      <w:r w:rsidRPr="00D33BCC">
        <w:tab/>
        <w:t>A Vision of the Overthrow of Nineveh</w:t>
      </w:r>
    </w:p>
    <w:p w:rsidR="00D52E8E" w:rsidRPr="00D33BCC" w:rsidRDefault="00D52E8E" w:rsidP="00D52E8E">
      <w:pPr>
        <w:widowControl w:val="0"/>
      </w:pPr>
    </w:p>
    <w:p w:rsidR="00D52E8E" w:rsidRPr="00D33BCC" w:rsidRDefault="00D52E8E" w:rsidP="00D52E8E">
      <w:pPr>
        <w:widowControl w:val="0"/>
      </w:pPr>
      <w:r w:rsidRPr="00D33BCC">
        <w:tab/>
        <w:t>A.</w:t>
      </w:r>
      <w:r w:rsidRPr="00D33BCC">
        <w:tab/>
        <w:t>A Description of Judgment Against Nineveh</w:t>
      </w:r>
    </w:p>
    <w:p w:rsidR="00D52E8E" w:rsidRPr="00D33BCC" w:rsidRDefault="00D52E8E" w:rsidP="00D52E8E">
      <w:pPr>
        <w:widowControl w:val="0"/>
      </w:pPr>
    </w:p>
    <w:p w:rsidR="00D52E8E" w:rsidRPr="00D33BCC" w:rsidRDefault="00D52E8E" w:rsidP="00D52E8E">
      <w:pPr>
        <w:widowControl w:val="0"/>
      </w:pPr>
      <w:r w:rsidRPr="00D33BCC">
        <w:tab/>
      </w:r>
      <w:r w:rsidRPr="00D33BCC">
        <w:tab/>
        <w:t>1.</w:t>
      </w:r>
      <w:r w:rsidRPr="00D33BCC">
        <w:tab/>
        <w:t>All the world shall burn at His presence 1:5</w:t>
      </w:r>
    </w:p>
    <w:p w:rsidR="00D52E8E" w:rsidRPr="00D33BCC" w:rsidRDefault="00D52E8E" w:rsidP="00D52E8E">
      <w:pPr>
        <w:widowControl w:val="0"/>
      </w:pPr>
    </w:p>
    <w:p w:rsidR="00D52E8E" w:rsidRPr="00D33BCC" w:rsidRDefault="00D52E8E" w:rsidP="00D52E8E">
      <w:pPr>
        <w:widowControl w:val="0"/>
      </w:pPr>
      <w:r w:rsidRPr="00D33BCC">
        <w:tab/>
      </w:r>
      <w:r w:rsidRPr="00D33BCC">
        <w:tab/>
        <w:t>2.</w:t>
      </w:r>
      <w:r w:rsidRPr="00D33BCC">
        <w:tab/>
        <w:t>Earthquake 1:5</w:t>
      </w:r>
    </w:p>
    <w:p w:rsidR="00D52E8E" w:rsidRPr="00D33BCC" w:rsidRDefault="00D52E8E" w:rsidP="00D52E8E">
      <w:pPr>
        <w:widowControl w:val="0"/>
      </w:pPr>
    </w:p>
    <w:p w:rsidR="00D52E8E" w:rsidRPr="00D33BCC" w:rsidRDefault="00D52E8E" w:rsidP="00D52E8E">
      <w:pPr>
        <w:widowControl w:val="0"/>
      </w:pPr>
      <w:r w:rsidRPr="00D33BCC">
        <w:tab/>
      </w:r>
      <w:r w:rsidRPr="00D33BCC">
        <w:tab/>
        <w:t>3.</w:t>
      </w:r>
      <w:r w:rsidRPr="00D33BCC">
        <w:tab/>
        <w:t>Overrunning flood 1:8</w:t>
      </w:r>
    </w:p>
    <w:p w:rsidR="00D52E8E" w:rsidRPr="00D33BCC" w:rsidRDefault="00D52E8E" w:rsidP="00D52E8E">
      <w:pPr>
        <w:widowControl w:val="0"/>
      </w:pPr>
    </w:p>
    <w:p w:rsidR="00D52E8E" w:rsidRPr="00D33BCC" w:rsidRDefault="00D52E8E" w:rsidP="00D52E8E">
      <w:pPr>
        <w:widowControl w:val="0"/>
      </w:pPr>
      <w:r w:rsidRPr="00D33BCC">
        <w:tab/>
      </w:r>
      <w:r w:rsidRPr="00D33BCC">
        <w:tab/>
        <w:t>4.</w:t>
      </w:r>
      <w:r w:rsidRPr="00D33BCC">
        <w:tab/>
        <w:t>No power to afflict Judah as they did Israel 1:9</w:t>
      </w:r>
    </w:p>
    <w:p w:rsidR="00D52E8E" w:rsidRPr="00D33BCC" w:rsidRDefault="00D52E8E" w:rsidP="00D52E8E">
      <w:pPr>
        <w:widowControl w:val="0"/>
      </w:pPr>
    </w:p>
    <w:p w:rsidR="00D52E8E" w:rsidRPr="00D33BCC" w:rsidRDefault="00D52E8E" w:rsidP="00D52E8E">
      <w:pPr>
        <w:widowControl w:val="0"/>
      </w:pPr>
      <w:r w:rsidRPr="00D33BCC">
        <w:tab/>
      </w:r>
      <w:r w:rsidRPr="00D33BCC">
        <w:tab/>
        <w:t>5.</w:t>
      </w:r>
      <w:r w:rsidRPr="00D33BCC">
        <w:tab/>
        <w:t>Cut down and utterly cut off 1:12-15</w:t>
      </w:r>
    </w:p>
    <w:p w:rsidR="00D52E8E" w:rsidRPr="00D33BCC" w:rsidRDefault="00D52E8E" w:rsidP="00D52E8E">
      <w:pPr>
        <w:widowControl w:val="0"/>
      </w:pPr>
    </w:p>
    <w:p w:rsidR="00D52E8E" w:rsidRPr="00D33BCC" w:rsidRDefault="00D52E8E" w:rsidP="00D52E8E">
      <w:pPr>
        <w:widowControl w:val="0"/>
      </w:pPr>
      <w:r w:rsidRPr="00D33BCC">
        <w:tab/>
      </w:r>
      <w:r w:rsidRPr="00D33BCC">
        <w:tab/>
        <w:t>6.</w:t>
      </w:r>
      <w:r w:rsidRPr="00D33BCC">
        <w:tab/>
        <w:t>“Shall no more be heard” 2:13</w:t>
      </w:r>
    </w:p>
    <w:p w:rsidR="00D52E8E" w:rsidRPr="00D33BCC" w:rsidRDefault="00D52E8E" w:rsidP="00D52E8E">
      <w:pPr>
        <w:widowControl w:val="0"/>
      </w:pPr>
    </w:p>
    <w:p w:rsidR="00D52E8E" w:rsidRPr="00D33BCC" w:rsidRDefault="00D52E8E" w:rsidP="00D52E8E">
      <w:pPr>
        <w:widowControl w:val="0"/>
      </w:pPr>
      <w:r w:rsidRPr="00D33BCC">
        <w:tab/>
      </w:r>
      <w:r w:rsidRPr="00D33BCC">
        <w:tab/>
        <w:t>7.</w:t>
      </w:r>
      <w:r w:rsidRPr="00D33BCC">
        <w:tab/>
        <w:t>“Woe to the bloody City”  3:1</w:t>
      </w:r>
    </w:p>
    <w:p w:rsidR="00D52E8E" w:rsidRPr="00D33BCC" w:rsidRDefault="00D52E8E" w:rsidP="00D52E8E">
      <w:pPr>
        <w:widowControl w:val="0"/>
      </w:pPr>
    </w:p>
    <w:p w:rsidR="00D52E8E" w:rsidRPr="00D33BCC" w:rsidRDefault="00D52E8E" w:rsidP="00D52E8E">
      <w:pPr>
        <w:widowControl w:val="0"/>
      </w:pPr>
      <w:r w:rsidRPr="00D33BCC">
        <w:tab/>
      </w:r>
      <w:r w:rsidRPr="00D33BCC">
        <w:tab/>
        <w:t>8.</w:t>
      </w:r>
      <w:r w:rsidRPr="00D33BCC">
        <w:tab/>
        <w:t>Multitudes slain 3:3</w:t>
      </w:r>
    </w:p>
    <w:p w:rsidR="00D52E8E" w:rsidRPr="00D33BCC" w:rsidRDefault="00D52E8E" w:rsidP="00D52E8E">
      <w:pPr>
        <w:widowControl w:val="0"/>
      </w:pPr>
    </w:p>
    <w:p w:rsidR="00D52E8E" w:rsidRPr="00D33BCC" w:rsidRDefault="00D52E8E" w:rsidP="00D52E8E">
      <w:pPr>
        <w:widowControl w:val="0"/>
      </w:pPr>
      <w:r w:rsidRPr="00D33BCC">
        <w:tab/>
      </w:r>
      <w:r w:rsidRPr="00D33BCC">
        <w:tab/>
        <w:t>9.</w:t>
      </w:r>
      <w:r w:rsidRPr="00D33BCC">
        <w:tab/>
        <w:t>Behold I am against thee 3:5</w:t>
      </w:r>
    </w:p>
    <w:p w:rsidR="00D52E8E" w:rsidRPr="00D33BCC" w:rsidRDefault="00D52E8E" w:rsidP="00D52E8E">
      <w:pPr>
        <w:widowControl w:val="0"/>
      </w:pPr>
    </w:p>
    <w:p w:rsidR="00D52E8E" w:rsidRPr="00D33BCC" w:rsidRDefault="00D52E8E" w:rsidP="00D52E8E">
      <w:pPr>
        <w:widowControl w:val="0"/>
      </w:pPr>
      <w:r w:rsidRPr="00D33BCC">
        <w:tab/>
      </w:r>
      <w:r w:rsidRPr="00D33BCC">
        <w:tab/>
        <w:t>10.</w:t>
      </w:r>
      <w:r w:rsidRPr="00D33BCC">
        <w:tab/>
        <w:t>I will cast abominable filth upon thee and make thee vile and</w:t>
      </w:r>
    </w:p>
    <w:p w:rsidR="00D52E8E" w:rsidRPr="00D33BCC" w:rsidRDefault="00D52E8E" w:rsidP="00D52E8E">
      <w:pPr>
        <w:widowControl w:val="0"/>
      </w:pPr>
      <w:r w:rsidRPr="00D33BCC">
        <w:tab/>
      </w:r>
      <w:r w:rsidRPr="00D33BCC">
        <w:tab/>
      </w:r>
      <w:r w:rsidRPr="00D33BCC">
        <w:tab/>
        <w:t>will set thee as a gazing stock 3:6</w:t>
      </w:r>
    </w:p>
    <w:p w:rsidR="00D52E8E" w:rsidRPr="00D33BCC" w:rsidRDefault="00D52E8E" w:rsidP="00D52E8E">
      <w:pPr>
        <w:widowControl w:val="0"/>
      </w:pPr>
    </w:p>
    <w:p w:rsidR="00D52E8E" w:rsidRPr="00D33BCC" w:rsidRDefault="00D52E8E" w:rsidP="00D52E8E">
      <w:pPr>
        <w:widowControl w:val="0"/>
      </w:pPr>
      <w:r w:rsidRPr="00D33BCC">
        <w:tab/>
      </w:r>
      <w:r w:rsidRPr="00D33BCC">
        <w:tab/>
        <w:t>11.</w:t>
      </w:r>
      <w:r w:rsidRPr="00D33BCC">
        <w:tab/>
        <w:t>Nineveh is laid waste 3:7</w:t>
      </w:r>
    </w:p>
    <w:p w:rsidR="00D52E8E" w:rsidRPr="00D33BCC" w:rsidRDefault="00D52E8E" w:rsidP="00D52E8E">
      <w:pPr>
        <w:widowControl w:val="0"/>
      </w:pPr>
    </w:p>
    <w:p w:rsidR="00D52E8E" w:rsidRPr="00D33BCC" w:rsidRDefault="00D52E8E" w:rsidP="00D52E8E">
      <w:pPr>
        <w:widowControl w:val="0"/>
      </w:pPr>
      <w:r w:rsidRPr="00D33BCC">
        <w:tab/>
      </w:r>
      <w:r w:rsidRPr="00D33BCC">
        <w:tab/>
        <w:t>12.</w:t>
      </w:r>
      <w:r w:rsidRPr="00D33BCC">
        <w:tab/>
        <w:t>Thou shalt be drunken (the cup of God’s wrath) 3:11</w:t>
      </w:r>
    </w:p>
    <w:p w:rsidR="00D52E8E" w:rsidRPr="00D33BCC" w:rsidRDefault="00D52E8E" w:rsidP="00D52E8E">
      <w:pPr>
        <w:widowControl w:val="0"/>
      </w:pPr>
    </w:p>
    <w:p w:rsidR="00D52E8E" w:rsidRPr="00D33BCC" w:rsidRDefault="00D52E8E" w:rsidP="00D52E8E">
      <w:pPr>
        <w:widowControl w:val="0"/>
      </w:pPr>
      <w:r w:rsidRPr="00D33BCC">
        <w:tab/>
      </w:r>
      <w:r w:rsidRPr="00D33BCC">
        <w:tab/>
        <w:t>13.</w:t>
      </w:r>
      <w:r w:rsidRPr="00D33BCC">
        <w:tab/>
        <w:t>Become as women 3:13</w:t>
      </w:r>
    </w:p>
    <w:p w:rsidR="00D52E8E" w:rsidRPr="00D33BCC" w:rsidRDefault="00D52E8E" w:rsidP="00D52E8E">
      <w:pPr>
        <w:widowControl w:val="0"/>
      </w:pPr>
    </w:p>
    <w:p w:rsidR="00D52E8E" w:rsidRPr="00D33BCC" w:rsidRDefault="00D52E8E" w:rsidP="00D52E8E">
      <w:pPr>
        <w:widowControl w:val="0"/>
      </w:pPr>
      <w:r w:rsidRPr="00D33BCC">
        <w:tab/>
      </w:r>
      <w:r w:rsidRPr="00D33BCC">
        <w:tab/>
        <w:t>14.</w:t>
      </w:r>
      <w:r w:rsidRPr="00D33BCC">
        <w:tab/>
        <w:t>There shall the fire devour thee, the sword cut thee off 3:15</w:t>
      </w:r>
    </w:p>
    <w:p w:rsidR="00D52E8E" w:rsidRPr="00D33BCC" w:rsidRDefault="00D52E8E" w:rsidP="00D52E8E">
      <w:pPr>
        <w:widowControl w:val="0"/>
      </w:pPr>
    </w:p>
    <w:p w:rsidR="00D52E8E" w:rsidRPr="00D33BCC" w:rsidRDefault="00D52E8E" w:rsidP="00D52E8E">
      <w:pPr>
        <w:widowControl w:val="0"/>
      </w:pPr>
      <w:r w:rsidRPr="00D33BCC">
        <w:tab/>
      </w:r>
      <w:r w:rsidRPr="00D33BCC">
        <w:tab/>
        <w:t>15.</w:t>
      </w:r>
      <w:r w:rsidRPr="00D33BCC">
        <w:tab/>
        <w:t xml:space="preserve">The nobles shall dwell in the dust, scattered and no man </w:t>
      </w:r>
    </w:p>
    <w:p w:rsidR="00D52E8E" w:rsidRPr="00D33BCC" w:rsidRDefault="00D52E8E" w:rsidP="00D52E8E">
      <w:pPr>
        <w:widowControl w:val="0"/>
      </w:pPr>
      <w:r w:rsidRPr="00D33BCC">
        <w:tab/>
      </w:r>
      <w:r w:rsidRPr="00D33BCC">
        <w:tab/>
      </w:r>
      <w:r w:rsidRPr="00D33BCC">
        <w:tab/>
      </w:r>
      <w:proofErr w:type="spellStart"/>
      <w:r w:rsidRPr="00D33BCC">
        <w:t>gathereth</w:t>
      </w:r>
      <w:proofErr w:type="spellEnd"/>
      <w:r w:rsidRPr="00D33BCC">
        <w:t xml:space="preserve"> them 3:18</w:t>
      </w:r>
    </w:p>
    <w:p w:rsidR="00D52E8E" w:rsidRPr="00D33BCC" w:rsidRDefault="00D52E8E" w:rsidP="00D52E8E">
      <w:pPr>
        <w:widowControl w:val="0"/>
      </w:pPr>
    </w:p>
    <w:p w:rsidR="00D52E8E" w:rsidRPr="00D33BCC" w:rsidRDefault="00D52E8E" w:rsidP="00D52E8E">
      <w:pPr>
        <w:widowControl w:val="0"/>
        <w:ind w:left="2160" w:hanging="720"/>
      </w:pPr>
      <w:r w:rsidRPr="00D33BCC">
        <w:t>16.</w:t>
      </w:r>
      <w:r w:rsidRPr="00D33BCC">
        <w:tab/>
        <w:t>There is no healing of thy bruise, thy wound is grievous (painful)</w:t>
      </w:r>
      <w:r w:rsidRPr="00D33BCC">
        <w:tab/>
      </w:r>
    </w:p>
    <w:p w:rsidR="00D52E8E" w:rsidRPr="00D33BCC" w:rsidRDefault="00D52E8E" w:rsidP="00D52E8E">
      <w:pPr>
        <w:widowControl w:val="0"/>
        <w:ind w:left="2160" w:hanging="720"/>
      </w:pPr>
      <w:r w:rsidRPr="00D33BCC">
        <w:t>17.</w:t>
      </w:r>
      <w:r w:rsidRPr="00D33BCC">
        <w:tab/>
        <w:t>All that hear the report shall clap their hands in victory 3:19</w:t>
      </w:r>
    </w:p>
    <w:p w:rsidR="00D52E8E" w:rsidRPr="00D33BCC" w:rsidRDefault="00D52E8E" w:rsidP="00D52E8E">
      <w:pPr>
        <w:widowControl w:val="0"/>
      </w:pPr>
      <w:r w:rsidRPr="00D33BCC">
        <w:t>III.</w:t>
      </w:r>
      <w:r w:rsidRPr="00D33BCC">
        <w:tab/>
        <w:t>A Divine Revelation of the Signs of Judgment</w:t>
      </w:r>
    </w:p>
    <w:p w:rsidR="00D52E8E" w:rsidRPr="00D33BCC" w:rsidRDefault="00D52E8E" w:rsidP="00D52E8E">
      <w:pPr>
        <w:widowControl w:val="0"/>
      </w:pPr>
    </w:p>
    <w:p w:rsidR="00D52E8E" w:rsidRPr="00D33BCC" w:rsidRDefault="00D52E8E" w:rsidP="00D52E8E">
      <w:pPr>
        <w:widowControl w:val="0"/>
      </w:pPr>
      <w:r w:rsidRPr="00D33BCC">
        <w:tab/>
        <w:t>A.</w:t>
      </w:r>
      <w:r w:rsidRPr="00D33BCC">
        <w:tab/>
        <w:t>Every Nation That Has These Signs Faces a Miserable End</w:t>
      </w:r>
    </w:p>
    <w:p w:rsidR="00D52E8E" w:rsidRPr="00D33BCC" w:rsidRDefault="00D52E8E" w:rsidP="00D52E8E">
      <w:pPr>
        <w:widowControl w:val="0"/>
      </w:pPr>
    </w:p>
    <w:p w:rsidR="00D52E8E" w:rsidRPr="00D33BCC" w:rsidRDefault="00D52E8E" w:rsidP="00D52E8E">
      <w:pPr>
        <w:widowControl w:val="0"/>
      </w:pPr>
      <w:r w:rsidRPr="00D33BCC">
        <w:tab/>
      </w:r>
      <w:r w:rsidRPr="00D33BCC">
        <w:tab/>
        <w:t>1.</w:t>
      </w:r>
      <w:r w:rsidRPr="00D33BCC">
        <w:tab/>
        <w:t>Bloody cities 3:1</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a.</w:t>
      </w:r>
      <w:r w:rsidRPr="00D33BCC">
        <w:tab/>
        <w:t>America is a bloody nation</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(1)</w:t>
      </w:r>
      <w:r w:rsidRPr="00D33BCC">
        <w:tab/>
        <w:t xml:space="preserve">Homicide – suicide – </w:t>
      </w:r>
      <w:proofErr w:type="spellStart"/>
      <w:r w:rsidRPr="00D33BCC">
        <w:t>aborticide</w:t>
      </w:r>
      <w:proofErr w:type="spellEnd"/>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(2)</w:t>
      </w:r>
      <w:r w:rsidRPr="00D33BCC">
        <w:tab/>
        <w:t>God is angry with their murders</w:t>
      </w:r>
    </w:p>
    <w:p w:rsidR="00D52E8E" w:rsidRPr="00D33BCC" w:rsidRDefault="00D52E8E" w:rsidP="00D52E8E">
      <w:pPr>
        <w:widowControl w:val="0"/>
      </w:pPr>
    </w:p>
    <w:p w:rsidR="00D52E8E" w:rsidRPr="00D33BCC" w:rsidRDefault="00D52E8E" w:rsidP="00D52E8E">
      <w:pPr>
        <w:widowControl w:val="0"/>
      </w:pPr>
      <w:r w:rsidRPr="00D33BCC">
        <w:tab/>
      </w:r>
      <w:r w:rsidRPr="00D33BCC">
        <w:tab/>
        <w:t>2.</w:t>
      </w:r>
      <w:r w:rsidRPr="00D33BCC">
        <w:tab/>
        <w:t>Sounds of War 3:2, 3</w:t>
      </w:r>
    </w:p>
    <w:p w:rsidR="00D52E8E" w:rsidRPr="00D33BCC" w:rsidRDefault="00D52E8E" w:rsidP="00D52E8E">
      <w:pPr>
        <w:widowControl w:val="0"/>
      </w:pPr>
    </w:p>
    <w:p w:rsidR="00D52E8E" w:rsidRPr="00D33BCC" w:rsidRDefault="00D52E8E" w:rsidP="00D52E8E">
      <w:pPr>
        <w:widowControl w:val="0"/>
        <w:ind w:left="2880" w:hanging="720"/>
      </w:pPr>
      <w:r w:rsidRPr="00D33BCC">
        <w:t>a.</w:t>
      </w:r>
      <w:r w:rsidRPr="00D33BCC">
        <w:tab/>
        <w:t>America is at war all over the world, and God will have it so that it is attacked because of its wickedness.</w:t>
      </w:r>
    </w:p>
    <w:p w:rsidR="00D52E8E" w:rsidRPr="00D33BCC" w:rsidRDefault="00D52E8E" w:rsidP="00D52E8E">
      <w:pPr>
        <w:widowControl w:val="0"/>
        <w:ind w:left="2880" w:hanging="720"/>
      </w:pPr>
    </w:p>
    <w:p w:rsidR="00D52E8E" w:rsidRPr="00D33BCC" w:rsidRDefault="00D52E8E" w:rsidP="00D52E8E">
      <w:pPr>
        <w:widowControl w:val="0"/>
        <w:ind w:left="2880" w:hanging="720"/>
      </w:pPr>
    </w:p>
    <w:p w:rsidR="00D52E8E" w:rsidRPr="00D33BCC" w:rsidRDefault="00D52E8E" w:rsidP="00D52E8E">
      <w:pPr>
        <w:widowControl w:val="0"/>
        <w:ind w:left="2880" w:hanging="720"/>
      </w:pPr>
      <w:r w:rsidRPr="00D33BCC">
        <w:tab/>
        <w:t>(1)</w:t>
      </w:r>
      <w:r w:rsidRPr="00D33BCC">
        <w:tab/>
        <w:t xml:space="preserve">God will increase war against them </w:t>
      </w:r>
    </w:p>
    <w:p w:rsidR="00D52E8E" w:rsidRPr="00D33BCC" w:rsidRDefault="00D52E8E" w:rsidP="00D52E8E">
      <w:pPr>
        <w:widowControl w:val="0"/>
        <w:ind w:left="2880" w:hanging="720"/>
      </w:pPr>
      <w:r w:rsidRPr="00D33BCC">
        <w:tab/>
      </w:r>
      <w:r w:rsidRPr="00D33BCC">
        <w:tab/>
        <w:t>“They stumble upon their corpses”</w:t>
      </w:r>
    </w:p>
    <w:p w:rsidR="00D52E8E" w:rsidRPr="00D33BCC" w:rsidRDefault="00D52E8E" w:rsidP="00D52E8E">
      <w:pPr>
        <w:widowControl w:val="0"/>
      </w:pPr>
    </w:p>
    <w:p w:rsidR="00D52E8E" w:rsidRPr="00D33BCC" w:rsidRDefault="00D52E8E" w:rsidP="00D52E8E">
      <w:pPr>
        <w:widowControl w:val="0"/>
      </w:pPr>
      <w:r w:rsidRPr="00D33BCC">
        <w:tab/>
      </w:r>
      <w:r w:rsidRPr="00D33BCC">
        <w:tab/>
        <w:t>3.</w:t>
      </w:r>
      <w:r w:rsidRPr="00D33BCC">
        <w:tab/>
        <w:t>A wicked nation 3:1-4; 1:3, 14</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a.</w:t>
      </w:r>
      <w:r w:rsidRPr="00D33BCC">
        <w:tab/>
        <w:t>America is a wicked nation</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(1)</w:t>
      </w:r>
      <w:r w:rsidRPr="00D33BCC">
        <w:tab/>
        <w:t>Full of lies 3:1</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(2)</w:t>
      </w:r>
      <w:r w:rsidRPr="00D33BCC">
        <w:tab/>
        <w:t>Robbery 3:1</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(3)</w:t>
      </w:r>
      <w:r w:rsidRPr="00D33BCC">
        <w:tab/>
        <w:t>Adulterous 3:4</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(4)</w:t>
      </w:r>
      <w:r w:rsidRPr="00D33BCC">
        <w:tab/>
        <w:t>Witchcraft 3:4 Dan. 12:10</w:t>
      </w:r>
    </w:p>
    <w:p w:rsidR="00D52E8E" w:rsidRPr="00D33BCC" w:rsidRDefault="00D52E8E" w:rsidP="00D52E8E">
      <w:pPr>
        <w:widowControl w:val="0"/>
      </w:pPr>
    </w:p>
    <w:p w:rsidR="00D52E8E" w:rsidRPr="00D33BCC" w:rsidRDefault="00D52E8E" w:rsidP="00D52E8E">
      <w:pPr>
        <w:widowControl w:val="0"/>
      </w:pPr>
      <w:r w:rsidRPr="00D33BCC">
        <w:tab/>
      </w:r>
      <w:r w:rsidRPr="00D33BCC">
        <w:tab/>
        <w:t>4.</w:t>
      </w:r>
      <w:r w:rsidRPr="00D33BCC">
        <w:tab/>
        <w:t>Weakness in the nation 3:5-13</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a.</w:t>
      </w:r>
      <w:r w:rsidRPr="00D33BCC">
        <w:tab/>
        <w:t>America is weakening fast</w:t>
      </w:r>
    </w:p>
    <w:p w:rsidR="00D52E8E" w:rsidRPr="00D33BCC" w:rsidRDefault="00D52E8E" w:rsidP="00D52E8E">
      <w:pPr>
        <w:widowControl w:val="0"/>
      </w:pPr>
      <w:r w:rsidRPr="00D33BCC">
        <w:tab/>
      </w:r>
      <w:r w:rsidRPr="00D33BCC">
        <w:tab/>
      </w:r>
      <w:r w:rsidRPr="00D33BCC">
        <w:tab/>
      </w:r>
      <w:r w:rsidRPr="00D33BCC">
        <w:tab/>
        <w:t>America will be attacked because it no longer will be</w:t>
      </w:r>
    </w:p>
    <w:p w:rsidR="00D52E8E" w:rsidRPr="00D33BCC" w:rsidRDefault="00D52E8E" w:rsidP="00D52E8E">
      <w:pPr>
        <w:widowControl w:val="0"/>
      </w:pPr>
      <w:r w:rsidRPr="00D33BCC">
        <w:tab/>
      </w:r>
      <w:r w:rsidRPr="00D33BCC">
        <w:tab/>
      </w:r>
      <w:r w:rsidRPr="00D33BCC">
        <w:tab/>
      </w:r>
      <w:r w:rsidRPr="00D33BCC">
        <w:tab/>
        <w:t>a threat.</w:t>
      </w:r>
    </w:p>
    <w:p w:rsidR="00D52E8E" w:rsidRPr="00D33BCC" w:rsidRDefault="00D52E8E" w:rsidP="00D52E8E">
      <w:pPr>
        <w:widowControl w:val="0"/>
      </w:pPr>
    </w:p>
    <w:p w:rsidR="00D52E8E" w:rsidRPr="00D33BCC" w:rsidRDefault="00D52E8E" w:rsidP="00D52E8E">
      <w:pPr>
        <w:widowControl w:val="0"/>
      </w:pP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(1)</w:t>
      </w:r>
      <w:r w:rsidRPr="00D33BCC">
        <w:tab/>
        <w:t>Garments of women “skirts” 3:5</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(2)</w:t>
      </w:r>
      <w:r w:rsidRPr="00D33BCC">
        <w:tab/>
        <w:t>Weak as women 3:13</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(3)</w:t>
      </w:r>
      <w:r w:rsidRPr="00D33BCC">
        <w:tab/>
        <w:t>A nation of effeminate people</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r>
      <w:r w:rsidRPr="00D33BCC">
        <w:tab/>
        <w:t>No society has ever been destroyed that</w:t>
      </w:r>
    </w:p>
    <w:p w:rsidR="00D52E8E" w:rsidRPr="00D33BCC" w:rsidRDefault="00D52E8E" w:rsidP="00D52E8E">
      <w:pPr>
        <w:widowControl w:val="0"/>
      </w:pPr>
      <w:r w:rsidRPr="00D33BCC">
        <w:tab/>
      </w:r>
      <w:r w:rsidRPr="00D33BCC">
        <w:tab/>
      </w:r>
      <w:r w:rsidRPr="00D33BCC">
        <w:tab/>
      </w:r>
      <w:r w:rsidRPr="00D33BCC">
        <w:tab/>
      </w:r>
      <w:r w:rsidRPr="00D33BCC">
        <w:tab/>
        <w:t>did not get soft and effeminate first.</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(4)</w:t>
      </w:r>
      <w:r w:rsidRPr="00D33BCC">
        <w:tab/>
        <w:t>Weakness to enforce law</w:t>
      </w:r>
    </w:p>
    <w:p w:rsidR="00D52E8E" w:rsidRPr="00D33BCC" w:rsidRDefault="00D52E8E" w:rsidP="00D52E8E">
      <w:pPr>
        <w:widowControl w:val="0"/>
      </w:pPr>
      <w:r w:rsidRPr="00D33BCC">
        <w:tab/>
      </w:r>
      <w:r w:rsidRPr="00D33BCC">
        <w:tab/>
      </w:r>
      <w:r w:rsidRPr="00D33BCC">
        <w:tab/>
      </w:r>
      <w:r w:rsidRPr="00D33BCC">
        <w:tab/>
      </w:r>
      <w:r w:rsidRPr="00D33BCC">
        <w:tab/>
        <w:t>“Gates left wide open” 3:13</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b.</w:t>
      </w:r>
      <w:r w:rsidRPr="00D33BCC">
        <w:tab/>
        <w:t>America has become soft and effeminate and God</w:t>
      </w:r>
    </w:p>
    <w:p w:rsidR="00D52E8E" w:rsidRPr="00D33BCC" w:rsidRDefault="00D52E8E" w:rsidP="00D52E8E">
      <w:pPr>
        <w:widowControl w:val="0"/>
      </w:pPr>
      <w:r w:rsidRPr="00D33BCC">
        <w:tab/>
      </w:r>
      <w:r w:rsidRPr="00D33BCC">
        <w:tab/>
      </w:r>
      <w:r w:rsidRPr="00D33BCC">
        <w:tab/>
      </w:r>
      <w:r w:rsidRPr="00D33BCC">
        <w:tab/>
        <w:t>will judge its perversion.</w:t>
      </w:r>
    </w:p>
    <w:p w:rsidR="00D52E8E" w:rsidRPr="00D33BCC" w:rsidRDefault="00D52E8E" w:rsidP="00D52E8E">
      <w:pPr>
        <w:widowControl w:val="0"/>
      </w:pPr>
    </w:p>
    <w:p w:rsidR="00D52E8E" w:rsidRPr="00D33BCC" w:rsidRDefault="00D52E8E" w:rsidP="00D52E8E">
      <w:pPr>
        <w:widowControl w:val="0"/>
      </w:pPr>
      <w:r w:rsidRPr="00D33BCC">
        <w:tab/>
      </w:r>
      <w:r w:rsidRPr="00D33BCC">
        <w:tab/>
        <w:t>5.</w:t>
      </w:r>
      <w:r w:rsidRPr="00D33BCC">
        <w:tab/>
        <w:t>Filthiness in the nation 3:6</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a.</w:t>
      </w:r>
      <w:r w:rsidRPr="00D33BCC">
        <w:tab/>
        <w:t>America is a filthy nation</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(1)</w:t>
      </w:r>
      <w:r w:rsidRPr="00D33BCC">
        <w:tab/>
        <w:t>God makes it more filthy</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(2)</w:t>
      </w:r>
      <w:r w:rsidRPr="00D33BCC">
        <w:tab/>
        <w:t>God makes it vile</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(3)</w:t>
      </w:r>
      <w:r w:rsidRPr="00D33BCC">
        <w:tab/>
        <w:t xml:space="preserve">God makes it a horrible example to rest of </w:t>
      </w:r>
    </w:p>
    <w:p w:rsidR="00D52E8E" w:rsidRPr="00D33BCC" w:rsidRDefault="00D52E8E" w:rsidP="00D52E8E">
      <w:pPr>
        <w:widowControl w:val="0"/>
      </w:pPr>
      <w:r w:rsidRPr="00D33BCC">
        <w:tab/>
      </w:r>
      <w:r w:rsidRPr="00D33BCC">
        <w:tab/>
      </w:r>
      <w:r w:rsidRPr="00D33BCC">
        <w:tab/>
      </w:r>
      <w:r w:rsidRPr="00D33BCC">
        <w:tab/>
      </w:r>
      <w:r w:rsidRPr="00D33BCC">
        <w:tab/>
        <w:t>the world</w:t>
      </w:r>
    </w:p>
    <w:p w:rsidR="00D52E8E" w:rsidRPr="00D33BCC" w:rsidRDefault="00D52E8E" w:rsidP="00D52E8E">
      <w:pPr>
        <w:widowControl w:val="0"/>
      </w:pPr>
      <w:r w:rsidRPr="00D33BCC">
        <w:tab/>
      </w:r>
      <w:r w:rsidRPr="00D33BCC">
        <w:tab/>
      </w:r>
      <w:r w:rsidRPr="00D33BCC">
        <w:tab/>
      </w:r>
      <w:r w:rsidRPr="00D33BCC">
        <w:tab/>
      </w:r>
      <w:r w:rsidRPr="00D33BCC">
        <w:tab/>
        <w:t>“set as a gazing stock”</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r>
      <w:r w:rsidRPr="00D33BCC">
        <w:tab/>
        <w:t xml:space="preserve">America once imported pornography, now it is </w:t>
      </w:r>
    </w:p>
    <w:p w:rsidR="00D52E8E" w:rsidRPr="00D33BCC" w:rsidRDefault="00D52E8E" w:rsidP="00D52E8E">
      <w:pPr>
        <w:widowControl w:val="0"/>
      </w:pPr>
      <w:r w:rsidRPr="00D33BCC">
        <w:tab/>
      </w:r>
      <w:r w:rsidRPr="00D33BCC">
        <w:tab/>
      </w:r>
      <w:r w:rsidRPr="00D33BCC">
        <w:tab/>
      </w:r>
      <w:r w:rsidRPr="00D33BCC">
        <w:tab/>
      </w:r>
      <w:r w:rsidRPr="00D33BCC">
        <w:tab/>
        <w:t>one of its exports</w:t>
      </w:r>
    </w:p>
    <w:p w:rsidR="00D52E8E" w:rsidRPr="00D33BCC" w:rsidRDefault="00D52E8E" w:rsidP="00D52E8E">
      <w:pPr>
        <w:widowControl w:val="0"/>
      </w:pPr>
      <w:r w:rsidRPr="00D33BCC">
        <w:tab/>
      </w:r>
      <w:r w:rsidRPr="00D33BCC">
        <w:tab/>
      </w:r>
      <w:r w:rsidRPr="00D33BCC">
        <w:tab/>
      </w:r>
      <w:r w:rsidRPr="00D33BCC">
        <w:tab/>
      </w:r>
      <w:r w:rsidRPr="00D33BCC">
        <w:tab/>
        <w:t xml:space="preserve">Ez. 16:27, 28 “ashamed (blush) of thy lewd </w:t>
      </w:r>
    </w:p>
    <w:p w:rsidR="00D52E8E" w:rsidRPr="00D33BCC" w:rsidRDefault="00D52E8E" w:rsidP="00D52E8E">
      <w:pPr>
        <w:widowControl w:val="0"/>
        <w:ind w:left="2880" w:firstLine="720"/>
      </w:pPr>
      <w:r w:rsidRPr="00D33BCC">
        <w:t>way”</w:t>
      </w:r>
    </w:p>
    <w:p w:rsidR="00D52E8E" w:rsidRPr="00D33BCC" w:rsidRDefault="00D52E8E" w:rsidP="00D52E8E">
      <w:pPr>
        <w:widowControl w:val="0"/>
      </w:pPr>
    </w:p>
    <w:p w:rsidR="00D52E8E" w:rsidRPr="00D33BCC" w:rsidRDefault="00D52E8E" w:rsidP="00D52E8E">
      <w:pPr>
        <w:widowControl w:val="0"/>
      </w:pPr>
      <w:r w:rsidRPr="00D33BCC">
        <w:tab/>
      </w:r>
      <w:r w:rsidRPr="00D33BCC">
        <w:tab/>
        <w:t>6.</w:t>
      </w:r>
      <w:r w:rsidRPr="00D33BCC">
        <w:tab/>
        <w:t>Debts in the nation 3:16-19</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a.</w:t>
      </w:r>
      <w:r w:rsidRPr="00D33BCC">
        <w:tab/>
        <w:t>America is in debt</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(1)</w:t>
      </w:r>
      <w:r w:rsidRPr="00D33BCC">
        <w:tab/>
        <w:t>Multiplied hired soldiers 3:16</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(2)</w:t>
      </w:r>
      <w:r w:rsidRPr="00D33BCC">
        <w:tab/>
        <w:t>All that hear the bruit (report) shall clap there</w:t>
      </w:r>
    </w:p>
    <w:p w:rsidR="00D52E8E" w:rsidRPr="00D33BCC" w:rsidRDefault="00D52E8E" w:rsidP="00D52E8E">
      <w:pPr>
        <w:widowControl w:val="0"/>
      </w:pPr>
      <w:r w:rsidRPr="00D33BCC">
        <w:tab/>
      </w:r>
      <w:r w:rsidRPr="00D33BCC">
        <w:tab/>
      </w:r>
      <w:r w:rsidRPr="00D33BCC">
        <w:tab/>
      </w:r>
      <w:r w:rsidRPr="00D33BCC">
        <w:tab/>
      </w:r>
      <w:r w:rsidRPr="00D33BCC">
        <w:tab/>
        <w:t>hands 3:19</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r>
      <w:r w:rsidRPr="00D33BCC">
        <w:tab/>
        <w:t xml:space="preserve">The report on America’s national debt is: </w:t>
      </w:r>
    </w:p>
    <w:p w:rsidR="00D52E8E" w:rsidRPr="00D33BCC" w:rsidRDefault="00D52E8E" w:rsidP="00D52E8E">
      <w:pPr>
        <w:widowControl w:val="0"/>
        <w:ind w:left="2880" w:firstLine="720"/>
      </w:pPr>
      <w:r w:rsidRPr="00D33BCC">
        <w:t>On budget 4 trillion</w:t>
      </w:r>
    </w:p>
    <w:p w:rsidR="00D52E8E" w:rsidRPr="00D33BCC" w:rsidRDefault="00D52E8E" w:rsidP="00D52E8E">
      <w:pPr>
        <w:widowControl w:val="0"/>
        <w:ind w:left="2880" w:firstLine="720"/>
      </w:pPr>
      <w:r w:rsidRPr="00D33BCC">
        <w:t>Off budget 12 trillion</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(3)</w:t>
      </w:r>
      <w:r w:rsidRPr="00D33BCC">
        <w:tab/>
        <w:t xml:space="preserve">Hos. 8:7 “The </w:t>
      </w:r>
      <w:r w:rsidRPr="00D33BCC">
        <w:rPr>
          <w:u w:val="single"/>
        </w:rPr>
        <w:t>strangers</w:t>
      </w:r>
      <w:r w:rsidRPr="00D33BCC">
        <w:t xml:space="preserve"> shall swallow it up”</w:t>
      </w:r>
    </w:p>
    <w:p w:rsidR="00D52E8E" w:rsidRPr="00D33BCC" w:rsidRDefault="00D52E8E" w:rsidP="00D52E8E">
      <w:pPr>
        <w:widowControl w:val="0"/>
        <w:ind w:left="3600"/>
      </w:pPr>
      <w:r w:rsidRPr="00D33BCC">
        <w:t>The multiplying of aids patients alone could very well bankrupt the hospital system.</w:t>
      </w:r>
    </w:p>
    <w:p w:rsidR="00D52E8E" w:rsidRPr="00D33BCC" w:rsidRDefault="00D52E8E" w:rsidP="00D52E8E">
      <w:pPr>
        <w:widowControl w:val="0"/>
      </w:pPr>
      <w:r w:rsidRPr="00D33BCC">
        <w:tab/>
      </w:r>
      <w:r w:rsidRPr="00D33BCC">
        <w:tab/>
      </w:r>
    </w:p>
    <w:p w:rsidR="00D52E8E" w:rsidRPr="00D33BCC" w:rsidRDefault="00D52E8E" w:rsidP="00D52E8E">
      <w:pPr>
        <w:widowControl w:val="0"/>
      </w:pPr>
      <w:r w:rsidRPr="00D33BCC">
        <w:t>7.</w:t>
      </w:r>
      <w:r w:rsidRPr="00D33BCC">
        <w:tab/>
        <w:t>Diseases in the nation 2:10; 3:19</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a.</w:t>
      </w:r>
      <w:r w:rsidRPr="00D33BCC">
        <w:tab/>
        <w:t>America is a sick nation</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(1)</w:t>
      </w:r>
      <w:r w:rsidRPr="00D33BCC">
        <w:tab/>
        <w:t>“No healing of thy bruise” (affliction – vexation)</w:t>
      </w:r>
    </w:p>
    <w:p w:rsidR="00D52E8E" w:rsidRPr="00D33BCC" w:rsidRDefault="00D52E8E" w:rsidP="00D52E8E">
      <w:pPr>
        <w:widowControl w:val="0"/>
      </w:pPr>
      <w:r w:rsidRPr="00D33BCC">
        <w:lastRenderedPageBreak/>
        <w:tab/>
      </w:r>
      <w:r w:rsidRPr="00D33BCC">
        <w:tab/>
      </w:r>
      <w:r w:rsidRPr="00D33BCC">
        <w:tab/>
      </w:r>
      <w:r w:rsidRPr="00D33BCC">
        <w:tab/>
      </w:r>
      <w:r w:rsidRPr="00D33BCC">
        <w:tab/>
        <w:t>3:19</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b.</w:t>
      </w:r>
      <w:r w:rsidRPr="00D33BCC">
        <w:tab/>
        <w:t>America’s diseases without a cure</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(1)</w:t>
      </w:r>
      <w:r w:rsidRPr="00D33BCC">
        <w:tab/>
        <w:t>Aids</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(2)</w:t>
      </w:r>
      <w:r w:rsidRPr="00D33BCC">
        <w:tab/>
        <w:t>Multiple viruses</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(3)</w:t>
      </w:r>
      <w:r w:rsidRPr="00D33BCC">
        <w:tab/>
      </w:r>
      <w:proofErr w:type="spellStart"/>
      <w:r w:rsidRPr="00D33BCC">
        <w:t>Chlamydra</w:t>
      </w:r>
      <w:proofErr w:type="spellEnd"/>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(4)</w:t>
      </w:r>
      <w:r w:rsidRPr="00D33BCC">
        <w:tab/>
        <w:t>Tuberculosis</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(5)</w:t>
      </w:r>
      <w:r w:rsidRPr="00D33BCC">
        <w:tab/>
        <w:t>Many die with pneumonia</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(6)</w:t>
      </w:r>
      <w:r w:rsidRPr="00D33BCC">
        <w:tab/>
        <w:t>All kinds of cancer</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(7)</w:t>
      </w:r>
      <w:r w:rsidRPr="00D33BCC">
        <w:tab/>
        <w:t>Sin</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r>
      <w:r w:rsidRPr="00D33BCC">
        <w:tab/>
        <w:t>(a)</w:t>
      </w:r>
      <w:r w:rsidRPr="00D33BCC">
        <w:tab/>
        <w:t>Murder</w:t>
      </w:r>
      <w:r w:rsidRPr="00D33BCC">
        <w:tab/>
        <w:t>(f)</w:t>
      </w:r>
      <w:r w:rsidRPr="00D33BCC">
        <w:tab/>
        <w:t>Violence</w:t>
      </w:r>
    </w:p>
    <w:p w:rsidR="00D52E8E" w:rsidRPr="00D33BCC" w:rsidRDefault="00D52E8E" w:rsidP="00D52E8E">
      <w:pPr>
        <w:widowControl w:val="0"/>
      </w:pPr>
      <w:r w:rsidRPr="00D33BCC">
        <w:tab/>
      </w:r>
      <w:r w:rsidRPr="00D33BCC">
        <w:tab/>
      </w:r>
      <w:r w:rsidRPr="00D33BCC">
        <w:tab/>
      </w:r>
      <w:r w:rsidRPr="00D33BCC">
        <w:tab/>
      </w:r>
      <w:r w:rsidRPr="00D33BCC">
        <w:tab/>
        <w:t>(b)</w:t>
      </w:r>
      <w:r w:rsidRPr="00D33BCC">
        <w:tab/>
        <w:t>Rape</w:t>
      </w:r>
      <w:r w:rsidRPr="00D33BCC">
        <w:tab/>
      </w:r>
      <w:r w:rsidRPr="00D33BCC">
        <w:tab/>
        <w:t>(g)</w:t>
      </w:r>
      <w:r w:rsidRPr="00D33BCC">
        <w:tab/>
        <w:t>Perversion</w:t>
      </w:r>
    </w:p>
    <w:p w:rsidR="00D52E8E" w:rsidRPr="00D33BCC" w:rsidRDefault="00D52E8E" w:rsidP="00D52E8E">
      <w:pPr>
        <w:widowControl w:val="0"/>
      </w:pPr>
      <w:r w:rsidRPr="00D33BCC">
        <w:tab/>
      </w:r>
      <w:r w:rsidRPr="00D33BCC">
        <w:tab/>
      </w:r>
      <w:r w:rsidRPr="00D33BCC">
        <w:tab/>
      </w:r>
      <w:r w:rsidRPr="00D33BCC">
        <w:tab/>
      </w:r>
      <w:r w:rsidRPr="00D33BCC">
        <w:tab/>
        <w:t>(c)</w:t>
      </w:r>
      <w:r w:rsidRPr="00D33BCC">
        <w:tab/>
        <w:t>Robbery</w:t>
      </w:r>
      <w:r w:rsidRPr="00D33BCC">
        <w:tab/>
        <w:t>(h)</w:t>
      </w:r>
      <w:r w:rsidRPr="00D33BCC">
        <w:tab/>
        <w:t>Dishonesty-injustice</w:t>
      </w:r>
    </w:p>
    <w:p w:rsidR="00D52E8E" w:rsidRPr="00D33BCC" w:rsidRDefault="00D52E8E" w:rsidP="00D52E8E">
      <w:pPr>
        <w:widowControl w:val="0"/>
      </w:pPr>
      <w:r w:rsidRPr="00D33BCC">
        <w:tab/>
      </w:r>
      <w:r w:rsidRPr="00D33BCC">
        <w:tab/>
      </w:r>
      <w:r w:rsidRPr="00D33BCC">
        <w:tab/>
      </w:r>
      <w:r w:rsidRPr="00D33BCC">
        <w:tab/>
      </w:r>
      <w:r w:rsidRPr="00D33BCC">
        <w:tab/>
        <w:t>(d)</w:t>
      </w:r>
      <w:r w:rsidRPr="00D33BCC">
        <w:tab/>
        <w:t>Pornography</w:t>
      </w:r>
      <w:r w:rsidRPr="00D33BCC">
        <w:tab/>
        <w:t>(I)</w:t>
      </w:r>
      <w:r w:rsidRPr="00D33BCC">
        <w:tab/>
        <w:t>Pride</w:t>
      </w:r>
    </w:p>
    <w:p w:rsidR="00D52E8E" w:rsidRPr="00D33BCC" w:rsidRDefault="00D52E8E" w:rsidP="00D52E8E">
      <w:pPr>
        <w:widowControl w:val="0"/>
      </w:pPr>
      <w:r w:rsidRPr="00D33BCC">
        <w:tab/>
      </w:r>
      <w:r w:rsidRPr="00D33BCC">
        <w:tab/>
      </w:r>
      <w:r w:rsidRPr="00D33BCC">
        <w:tab/>
      </w:r>
      <w:r w:rsidRPr="00D33BCC">
        <w:tab/>
      </w:r>
      <w:r w:rsidRPr="00D33BCC">
        <w:tab/>
        <w:t>(e)</w:t>
      </w:r>
      <w:r w:rsidRPr="00D33BCC">
        <w:tab/>
        <w:t>Greed</w:t>
      </w:r>
      <w:r w:rsidRPr="00D33BCC">
        <w:tab/>
      </w:r>
      <w:r w:rsidRPr="00D33BCC">
        <w:tab/>
        <w:t>(j)</w:t>
      </w:r>
      <w:r w:rsidRPr="00D33BCC">
        <w:tab/>
        <w:t>Idolatry-witchcraft</w:t>
      </w:r>
    </w:p>
    <w:p w:rsidR="00D52E8E" w:rsidRPr="00D33BCC" w:rsidRDefault="00D52E8E" w:rsidP="00D52E8E">
      <w:pPr>
        <w:widowControl w:val="0"/>
      </w:pPr>
    </w:p>
    <w:p w:rsidR="00D52E8E" w:rsidRPr="00D33BCC" w:rsidRDefault="00D52E8E" w:rsidP="00D52E8E">
      <w:pPr>
        <w:widowControl w:val="0"/>
      </w:pPr>
      <w:r w:rsidRPr="00D33BCC">
        <w:tab/>
      </w:r>
      <w:r w:rsidRPr="00D33BCC">
        <w:tab/>
        <w:t>8.</w:t>
      </w:r>
      <w:r w:rsidRPr="00D33BCC">
        <w:tab/>
        <w:t>Disobedience in the nation result in curses</w:t>
      </w:r>
    </w:p>
    <w:p w:rsidR="00D52E8E" w:rsidRPr="00D33BCC" w:rsidRDefault="00D52E8E" w:rsidP="00D52E8E">
      <w:pPr>
        <w:widowControl w:val="0"/>
      </w:pPr>
      <w:r w:rsidRPr="00D33BCC">
        <w:tab/>
      </w:r>
      <w:r w:rsidRPr="00D33BCC">
        <w:tab/>
      </w:r>
      <w:r w:rsidRPr="00D33BCC">
        <w:tab/>
        <w:t>Deut. 28:15-68</w:t>
      </w:r>
    </w:p>
    <w:p w:rsidR="00D52E8E" w:rsidRPr="00D33BCC" w:rsidRDefault="00D52E8E" w:rsidP="00D52E8E">
      <w:pPr>
        <w:widowControl w:val="0"/>
      </w:pPr>
    </w:p>
    <w:p w:rsidR="00D52E8E" w:rsidRPr="00D33BCC" w:rsidRDefault="00D52E8E" w:rsidP="00D52E8E">
      <w:pPr>
        <w:widowControl w:val="0"/>
      </w:pPr>
      <w:r w:rsidRPr="00D33BCC">
        <w:tab/>
      </w:r>
      <w:r w:rsidRPr="00D33BCC">
        <w:tab/>
        <w:t>9.</w:t>
      </w:r>
      <w:r w:rsidRPr="00D33BCC">
        <w:tab/>
        <w:t>Beggars are a sign</w:t>
      </w:r>
    </w:p>
    <w:p w:rsidR="00D52E8E" w:rsidRPr="00D33BCC" w:rsidRDefault="00D52E8E" w:rsidP="00D52E8E">
      <w:pPr>
        <w:widowControl w:val="0"/>
        <w:jc w:val="center"/>
      </w:pPr>
    </w:p>
    <w:p w:rsidR="00D52E8E" w:rsidRPr="00D33BCC" w:rsidRDefault="00D52E8E" w:rsidP="00D52E8E">
      <w:pPr>
        <w:widowControl w:val="0"/>
        <w:jc w:val="center"/>
      </w:pPr>
    </w:p>
    <w:p w:rsidR="00D52E8E" w:rsidRPr="00D33BCC" w:rsidRDefault="00D52E8E" w:rsidP="00D52E8E">
      <w:pPr>
        <w:widowControl w:val="0"/>
        <w:jc w:val="center"/>
      </w:pPr>
    </w:p>
    <w:p w:rsidR="00D52E8E" w:rsidRPr="00D33BCC" w:rsidRDefault="00D52E8E" w:rsidP="00D52E8E">
      <w:pPr>
        <w:widowControl w:val="0"/>
        <w:jc w:val="center"/>
      </w:pPr>
    </w:p>
    <w:p w:rsidR="00D52E8E" w:rsidRPr="00D33BCC" w:rsidRDefault="00D52E8E" w:rsidP="00D52E8E">
      <w:pPr>
        <w:widowControl w:val="0"/>
        <w:jc w:val="center"/>
      </w:pPr>
    </w:p>
    <w:p w:rsidR="00D52E8E" w:rsidRPr="00D33BCC" w:rsidRDefault="00D52E8E" w:rsidP="00D52E8E">
      <w:pPr>
        <w:widowControl w:val="0"/>
      </w:pPr>
    </w:p>
    <w:p w:rsidR="00D52E8E" w:rsidRPr="00D33BCC" w:rsidRDefault="00D52E8E" w:rsidP="00D52E8E">
      <w:pPr>
        <w:widowControl w:val="0"/>
      </w:pPr>
    </w:p>
    <w:p w:rsidR="00D52E8E" w:rsidRPr="00D33BCC" w:rsidRDefault="00D52E8E" w:rsidP="00D52E8E">
      <w:pPr>
        <w:widowControl w:val="0"/>
      </w:pPr>
    </w:p>
    <w:p w:rsidR="00D52E8E" w:rsidRPr="00D33BCC" w:rsidRDefault="00D52E8E" w:rsidP="00D52E8E">
      <w:pPr>
        <w:widowControl w:val="0"/>
      </w:pPr>
    </w:p>
    <w:p w:rsidR="0069205D" w:rsidRPr="00D33BCC" w:rsidRDefault="0069205D">
      <w:pPr>
        <w:rPr>
          <w:b/>
          <w:bCs/>
          <w:sz w:val="48"/>
          <w:szCs w:val="48"/>
        </w:rPr>
      </w:pPr>
      <w:r w:rsidRPr="00D33BCC">
        <w:br w:type="page"/>
      </w:r>
    </w:p>
    <w:p w:rsidR="00D52E8E" w:rsidRPr="00D33BCC" w:rsidRDefault="00D52E8E" w:rsidP="0069205D">
      <w:pPr>
        <w:pStyle w:val="Heading1"/>
      </w:pPr>
      <w:bookmarkStart w:id="26" w:name="_Toc243918862"/>
      <w:r w:rsidRPr="00D33BCC">
        <w:lastRenderedPageBreak/>
        <w:t>Zephaniah</w:t>
      </w:r>
      <w:bookmarkEnd w:id="26"/>
    </w:p>
    <w:p w:rsidR="00D52E8E" w:rsidRPr="00D33BCC" w:rsidRDefault="00D52E8E" w:rsidP="00D52E8E">
      <w:pPr>
        <w:widowControl w:val="0"/>
        <w:jc w:val="center"/>
      </w:pPr>
      <w:r w:rsidRPr="00D33BCC">
        <w:t>(Jehovah Has Sheltered)</w:t>
      </w:r>
    </w:p>
    <w:p w:rsidR="00D52E8E" w:rsidRPr="00D33BCC" w:rsidRDefault="00D52E8E" w:rsidP="00D52E8E">
      <w:pPr>
        <w:widowControl w:val="0"/>
        <w:jc w:val="center"/>
      </w:pPr>
      <w:r w:rsidRPr="00D33BCC">
        <w:t>Hide – Protect</w:t>
      </w:r>
    </w:p>
    <w:p w:rsidR="00D52E8E" w:rsidRPr="00D33BCC" w:rsidRDefault="00D52E8E" w:rsidP="00D52E8E">
      <w:pPr>
        <w:widowControl w:val="0"/>
      </w:pPr>
    </w:p>
    <w:p w:rsidR="00D52E8E" w:rsidRPr="00D33BCC" w:rsidRDefault="00D52E8E" w:rsidP="00D52E8E">
      <w:pPr>
        <w:widowControl w:val="0"/>
      </w:pPr>
      <w:r w:rsidRPr="00D33BCC">
        <w:t>Zeph. 2:3</w:t>
      </w:r>
    </w:p>
    <w:p w:rsidR="00D52E8E" w:rsidRPr="00D33BCC" w:rsidRDefault="00D52E8E" w:rsidP="00D52E8E">
      <w:pPr>
        <w:widowControl w:val="0"/>
      </w:pPr>
    </w:p>
    <w:p w:rsidR="00D52E8E" w:rsidRPr="00D33BCC" w:rsidRDefault="00D52E8E" w:rsidP="00D52E8E">
      <w:pPr>
        <w:widowControl w:val="0"/>
      </w:pPr>
      <w:r w:rsidRPr="00D33BCC">
        <w:t>Key Word – “Jealousy” 1:18; 3:8</w:t>
      </w:r>
    </w:p>
    <w:p w:rsidR="00D52E8E" w:rsidRPr="00D33BCC" w:rsidRDefault="00D52E8E" w:rsidP="00D52E8E">
      <w:pPr>
        <w:widowControl w:val="0"/>
      </w:pPr>
    </w:p>
    <w:p w:rsidR="00D52E8E" w:rsidRPr="00D33BCC" w:rsidRDefault="00D52E8E" w:rsidP="00D52E8E">
      <w:pPr>
        <w:widowControl w:val="0"/>
      </w:pPr>
      <w:r w:rsidRPr="00D33BCC">
        <w:t>God will have no rival with our affections.</w:t>
      </w:r>
    </w:p>
    <w:p w:rsidR="00D52E8E" w:rsidRPr="00D33BCC" w:rsidRDefault="00D52E8E" w:rsidP="00D52E8E">
      <w:pPr>
        <w:widowControl w:val="0"/>
      </w:pPr>
      <w:r w:rsidRPr="00D33BCC">
        <w:t>1:6, 12, 17; 2:3; 3:2, 7, 9, 14</w:t>
      </w:r>
    </w:p>
    <w:p w:rsidR="00D52E8E" w:rsidRPr="00D33BCC" w:rsidRDefault="00D52E8E" w:rsidP="00D52E8E">
      <w:pPr>
        <w:widowControl w:val="0"/>
      </w:pPr>
    </w:p>
    <w:p w:rsidR="00D52E8E" w:rsidRPr="00D33BCC" w:rsidRDefault="00D52E8E" w:rsidP="00D52E8E">
      <w:pPr>
        <w:widowControl w:val="0"/>
      </w:pPr>
      <w:r w:rsidRPr="00D33BCC">
        <w:t>God will have all our hearts, devotions or we will be severely tested and chastised.</w:t>
      </w:r>
    </w:p>
    <w:p w:rsidR="00D52E8E" w:rsidRPr="00D33BCC" w:rsidRDefault="00D52E8E" w:rsidP="00D52E8E">
      <w:pPr>
        <w:widowControl w:val="0"/>
      </w:pPr>
    </w:p>
    <w:p w:rsidR="00D52E8E" w:rsidRPr="00D33BCC" w:rsidRDefault="00D52E8E" w:rsidP="00D52E8E">
      <w:pPr>
        <w:widowControl w:val="0"/>
      </w:pPr>
      <w:r w:rsidRPr="00D33BCC">
        <w:t>1:15,17 A day of darkness and gloominess for the sinner</w:t>
      </w:r>
    </w:p>
    <w:p w:rsidR="00D52E8E" w:rsidRPr="00D33BCC" w:rsidRDefault="00D52E8E" w:rsidP="00D52E8E">
      <w:pPr>
        <w:widowControl w:val="0"/>
      </w:pPr>
    </w:p>
    <w:p w:rsidR="00D52E8E" w:rsidRPr="00D33BCC" w:rsidRDefault="00D52E8E" w:rsidP="00D52E8E">
      <w:pPr>
        <w:widowControl w:val="0"/>
      </w:pPr>
      <w:r w:rsidRPr="00D33BCC">
        <w:t>3:12-20 A day of bright horizon for the obedient.</w:t>
      </w:r>
    </w:p>
    <w:p w:rsidR="00D52E8E" w:rsidRPr="00D33BCC" w:rsidRDefault="00D52E8E" w:rsidP="00D52E8E">
      <w:pPr>
        <w:widowControl w:val="0"/>
      </w:pPr>
      <w:r w:rsidRPr="00D33BCC">
        <w:t>One thing that is learned reading the prophets is whenever an individual or nation lives carelessly, destruction is not far away.  1:12; 2:15</w:t>
      </w:r>
    </w:p>
    <w:p w:rsidR="00D52E8E" w:rsidRPr="00D33BCC" w:rsidRDefault="00D52E8E" w:rsidP="00D52E8E">
      <w:pPr>
        <w:widowControl w:val="0"/>
      </w:pPr>
      <w:r w:rsidRPr="00D33BCC">
        <w:t xml:space="preserve">Matt. 23:37, 38  Zeph. 3:1-7 </w:t>
      </w:r>
      <w:proofErr w:type="spellStart"/>
      <w:r w:rsidRPr="00D33BCC">
        <w:t>Eze</w:t>
      </w:r>
      <w:proofErr w:type="spellEnd"/>
      <w:r w:rsidRPr="00D33BCC">
        <w:t>. 39:6</w:t>
      </w:r>
    </w:p>
    <w:p w:rsidR="00D52E8E" w:rsidRPr="00D33BCC" w:rsidRDefault="00D52E8E" w:rsidP="00D52E8E">
      <w:pPr>
        <w:widowControl w:val="0"/>
      </w:pPr>
    </w:p>
    <w:p w:rsidR="00D52E8E" w:rsidRPr="00D33BCC" w:rsidRDefault="00D52E8E" w:rsidP="00D52E8E">
      <w:pPr>
        <w:widowControl w:val="0"/>
      </w:pPr>
      <w:r w:rsidRPr="00D33BCC">
        <w:t>The very first words of this prophecy are:</w:t>
      </w:r>
    </w:p>
    <w:p w:rsidR="00D52E8E" w:rsidRPr="00D33BCC" w:rsidRDefault="00D52E8E" w:rsidP="00D52E8E">
      <w:pPr>
        <w:widowControl w:val="0"/>
      </w:pPr>
      <w:r w:rsidRPr="00D33BCC">
        <w:t xml:space="preserve">“I will utterly consume all things from off the land </w:t>
      </w:r>
      <w:proofErr w:type="spellStart"/>
      <w:r w:rsidRPr="00D33BCC">
        <w:t>saith</w:t>
      </w:r>
      <w:proofErr w:type="spellEnd"/>
      <w:r w:rsidRPr="00D33BCC">
        <w:t xml:space="preserve"> the Lord.” (man and beast)</w:t>
      </w:r>
    </w:p>
    <w:p w:rsidR="00D52E8E" w:rsidRPr="00D33BCC" w:rsidRDefault="00D52E8E" w:rsidP="00D52E8E">
      <w:pPr>
        <w:widowControl w:val="0"/>
      </w:pPr>
      <w:r w:rsidRPr="00D33BCC">
        <w:t>1:2,3; 2:5</w:t>
      </w:r>
    </w:p>
    <w:p w:rsidR="00D52E8E" w:rsidRPr="00D33BCC" w:rsidRDefault="00D52E8E" w:rsidP="00D52E8E">
      <w:pPr>
        <w:widowControl w:val="0"/>
      </w:pPr>
    </w:p>
    <w:p w:rsidR="00D52E8E" w:rsidRPr="00D33BCC" w:rsidRDefault="00D52E8E" w:rsidP="00D52E8E">
      <w:pPr>
        <w:widowControl w:val="0"/>
        <w:rPr>
          <w:u w:val="single"/>
        </w:rPr>
      </w:pPr>
      <w:r w:rsidRPr="00D33BCC">
        <w:rPr>
          <w:u w:val="single"/>
        </w:rPr>
        <w:t xml:space="preserve">God made the earth to be inhabited </w:t>
      </w:r>
      <w:r w:rsidRPr="00D33BCC">
        <w:t>Isa. 45:18</w:t>
      </w:r>
    </w:p>
    <w:p w:rsidR="00D52E8E" w:rsidRPr="005B035E" w:rsidRDefault="00D52E8E" w:rsidP="00D52E8E">
      <w:pPr>
        <w:widowControl w:val="0"/>
        <w:rPr>
          <w:u w:val="single"/>
        </w:rPr>
      </w:pPr>
      <w:r w:rsidRPr="00D33BCC">
        <w:rPr>
          <w:u w:val="single"/>
        </w:rPr>
        <w:t xml:space="preserve">Men must seek God and serve Him only </w:t>
      </w:r>
      <w:r w:rsidRPr="00D33BCC">
        <w:t>Zeph. 2:3</w:t>
      </w:r>
    </w:p>
    <w:p w:rsidR="00D52E8E" w:rsidRPr="00D33BCC" w:rsidRDefault="00D52E8E" w:rsidP="00D52E8E">
      <w:pPr>
        <w:widowControl w:val="0"/>
      </w:pPr>
    </w:p>
    <w:p w:rsidR="00D52E8E" w:rsidRPr="00D33BCC" w:rsidRDefault="00D52E8E" w:rsidP="00D52E8E">
      <w:pPr>
        <w:widowControl w:val="0"/>
      </w:pPr>
      <w:r w:rsidRPr="00D33BCC">
        <w:t>Zephaniah was one of the last prophets before the captivity of Jerusalem along with Jeremiah.</w:t>
      </w:r>
    </w:p>
    <w:p w:rsidR="00D52E8E" w:rsidRPr="00D33BCC" w:rsidRDefault="00D52E8E" w:rsidP="00D52E8E">
      <w:pPr>
        <w:widowControl w:val="0"/>
        <w:rPr>
          <w:b/>
        </w:rPr>
      </w:pPr>
    </w:p>
    <w:p w:rsidR="00D52E8E" w:rsidRPr="00D33BCC" w:rsidRDefault="00D52E8E" w:rsidP="00D52E8E">
      <w:pPr>
        <w:widowControl w:val="0"/>
        <w:rPr>
          <w:b/>
        </w:rPr>
      </w:pPr>
      <w:r w:rsidRPr="00D33BCC">
        <w:rPr>
          <w:b/>
        </w:rPr>
        <w:t>5 Steps of the Last Call to Repentance</w:t>
      </w:r>
    </w:p>
    <w:p w:rsidR="00D52E8E" w:rsidRPr="00D33BCC" w:rsidRDefault="00D52E8E" w:rsidP="00D52E8E">
      <w:pPr>
        <w:widowControl w:val="0"/>
      </w:pPr>
    </w:p>
    <w:p w:rsidR="00D52E8E" w:rsidRPr="00D33BCC" w:rsidRDefault="00D52E8E" w:rsidP="00D52E8E">
      <w:pPr>
        <w:widowControl w:val="0"/>
        <w:ind w:firstLine="720"/>
      </w:pPr>
      <w:r w:rsidRPr="00D33BCC">
        <w:t>1.</w:t>
      </w:r>
      <w:r w:rsidRPr="00D33BCC">
        <w:tab/>
        <w:t>1:7 (Keep silent) “Hold thy peace”</w:t>
      </w:r>
    </w:p>
    <w:p w:rsidR="00D52E8E" w:rsidRPr="00D33BCC" w:rsidRDefault="00D52E8E" w:rsidP="00D52E8E">
      <w:pPr>
        <w:widowControl w:val="0"/>
        <w:ind w:firstLine="720"/>
      </w:pPr>
      <w:r w:rsidRPr="00D33BCC">
        <w:t>2.</w:t>
      </w:r>
      <w:r w:rsidRPr="00D33BCC">
        <w:tab/>
        <w:t>2:3 “Seek ye the Lord” – His Righteousness – His Mercy</w:t>
      </w:r>
    </w:p>
    <w:p w:rsidR="00D52E8E" w:rsidRPr="00D33BCC" w:rsidRDefault="00D52E8E" w:rsidP="00D52E8E">
      <w:pPr>
        <w:widowControl w:val="0"/>
        <w:ind w:firstLine="720"/>
      </w:pPr>
      <w:r w:rsidRPr="00D33BCC">
        <w:t>3.</w:t>
      </w:r>
      <w:r w:rsidRPr="00D33BCC">
        <w:tab/>
        <w:t>3:8 “Wait ye upon the Lord”</w:t>
      </w:r>
    </w:p>
    <w:p w:rsidR="00D52E8E" w:rsidRPr="00D33BCC" w:rsidRDefault="00D52E8E" w:rsidP="00D52E8E">
      <w:pPr>
        <w:widowControl w:val="0"/>
        <w:ind w:firstLine="720"/>
      </w:pPr>
      <w:r w:rsidRPr="00D33BCC">
        <w:t>4.</w:t>
      </w:r>
      <w:r w:rsidRPr="00D33BCC">
        <w:tab/>
        <w:t>3:9 “A pure language…to serve Him with one consent”</w:t>
      </w:r>
    </w:p>
    <w:p w:rsidR="00D52E8E" w:rsidRPr="00D33BCC" w:rsidRDefault="00D52E8E" w:rsidP="00D52E8E">
      <w:pPr>
        <w:widowControl w:val="0"/>
      </w:pPr>
      <w:r w:rsidRPr="00D33BCC">
        <w:tab/>
      </w:r>
      <w:r w:rsidRPr="00D33BCC">
        <w:tab/>
        <w:t>a.</w:t>
      </w:r>
      <w:r w:rsidRPr="00D33BCC">
        <w:tab/>
        <w:t>One mind</w:t>
      </w:r>
    </w:p>
    <w:p w:rsidR="00D52E8E" w:rsidRPr="00D33BCC" w:rsidRDefault="00D52E8E" w:rsidP="00D52E8E">
      <w:pPr>
        <w:widowControl w:val="0"/>
      </w:pPr>
      <w:r w:rsidRPr="00D33BCC">
        <w:tab/>
      </w:r>
      <w:r w:rsidRPr="00D33BCC">
        <w:tab/>
        <w:t>b.</w:t>
      </w:r>
      <w:r w:rsidRPr="00D33BCC">
        <w:tab/>
        <w:t>One purpose</w:t>
      </w:r>
    </w:p>
    <w:p w:rsidR="00D52E8E" w:rsidRPr="00D33BCC" w:rsidRDefault="00D52E8E" w:rsidP="00D52E8E">
      <w:pPr>
        <w:widowControl w:val="0"/>
      </w:pPr>
      <w:r w:rsidRPr="00D33BCC">
        <w:tab/>
      </w:r>
      <w:r w:rsidRPr="00D33BCC">
        <w:tab/>
        <w:t>c.</w:t>
      </w:r>
      <w:r w:rsidRPr="00D33BCC">
        <w:tab/>
        <w:t>One motive in view</w:t>
      </w:r>
    </w:p>
    <w:p w:rsidR="00D52E8E" w:rsidRPr="00D33BCC" w:rsidRDefault="00D52E8E" w:rsidP="00D52E8E">
      <w:pPr>
        <w:widowControl w:val="0"/>
        <w:ind w:firstLine="720"/>
      </w:pPr>
      <w:r w:rsidRPr="00D33BCC">
        <w:t>5.</w:t>
      </w:r>
      <w:r w:rsidRPr="00D33BCC">
        <w:tab/>
        <w:t>3:14 “With all your heart”</w:t>
      </w:r>
    </w:p>
    <w:p w:rsidR="00D52E8E" w:rsidRPr="00D33BCC" w:rsidRDefault="00D52E8E" w:rsidP="00D52E8E">
      <w:pPr>
        <w:widowControl w:val="0"/>
      </w:pPr>
    </w:p>
    <w:p w:rsidR="00D52E8E" w:rsidRPr="00D33BCC" w:rsidRDefault="00D52E8E" w:rsidP="00D52E8E">
      <w:pPr>
        <w:widowControl w:val="0"/>
      </w:pPr>
      <w:r w:rsidRPr="00D33BCC">
        <w:t>Key Phrase “The day of the Lord”</w:t>
      </w:r>
    </w:p>
    <w:p w:rsidR="00D52E8E" w:rsidRPr="00D33BCC" w:rsidRDefault="00D52E8E" w:rsidP="00D52E8E">
      <w:pPr>
        <w:widowControl w:val="0"/>
      </w:pPr>
      <w:r w:rsidRPr="00D33BCC">
        <w:tab/>
        <w:t>1:7, 8, 14, 18; 2:2, 3</w:t>
      </w:r>
    </w:p>
    <w:p w:rsidR="00D52E8E" w:rsidRPr="00D33BCC" w:rsidRDefault="00D52E8E" w:rsidP="00D52E8E">
      <w:pPr>
        <w:widowControl w:val="0"/>
      </w:pPr>
    </w:p>
    <w:p w:rsidR="00D52E8E" w:rsidRPr="00D33BCC" w:rsidRDefault="00D52E8E" w:rsidP="00D52E8E">
      <w:pPr>
        <w:widowControl w:val="0"/>
      </w:pPr>
      <w:r w:rsidRPr="00D33BCC">
        <w:t>Referred to: 1:9, 10, 12, 15, 16; 2:4, 7; 3:5, 7, 8, 11</w:t>
      </w:r>
    </w:p>
    <w:p w:rsidR="00D52E8E" w:rsidRPr="00D33BCC" w:rsidRDefault="00D52E8E" w:rsidP="00D52E8E">
      <w:pPr>
        <w:widowControl w:val="0"/>
      </w:pPr>
    </w:p>
    <w:p w:rsidR="00D52E8E" w:rsidRPr="00D33BCC" w:rsidRDefault="00D52E8E" w:rsidP="00D52E8E">
      <w:pPr>
        <w:widowControl w:val="0"/>
      </w:pPr>
      <w:r w:rsidRPr="00D33BCC">
        <w:t>The hymn of the world’s judgment.</w:t>
      </w:r>
    </w:p>
    <w:p w:rsidR="00D52E8E" w:rsidRPr="00D33BCC" w:rsidRDefault="00D52E8E" w:rsidP="00D52E8E">
      <w:pPr>
        <w:widowControl w:val="0"/>
      </w:pPr>
    </w:p>
    <w:p w:rsidR="00D52E8E" w:rsidRPr="00D33BCC" w:rsidRDefault="00D52E8E" w:rsidP="00D52E8E">
      <w:pPr>
        <w:widowControl w:val="0"/>
      </w:pPr>
      <w:r w:rsidRPr="00D33BCC">
        <w:t>“That day of wrath, that dreadful day” was taken from Zephaniah 1:14-18</w:t>
      </w:r>
    </w:p>
    <w:p w:rsidR="00D52E8E" w:rsidRPr="00D33BCC" w:rsidRDefault="00D52E8E" w:rsidP="00D52E8E">
      <w:pPr>
        <w:widowControl w:val="0"/>
      </w:pPr>
    </w:p>
    <w:p w:rsidR="00D52E8E" w:rsidRPr="00D33BCC" w:rsidRDefault="00D52E8E" w:rsidP="00D52E8E">
      <w:pPr>
        <w:widowControl w:val="0"/>
      </w:pPr>
      <w:r w:rsidRPr="00D33BCC">
        <w:t>Another Key Phrase “In the midst”</w:t>
      </w:r>
    </w:p>
    <w:p w:rsidR="00D52E8E" w:rsidRPr="00D33BCC" w:rsidRDefault="00D52E8E" w:rsidP="00D52E8E">
      <w:pPr>
        <w:widowControl w:val="0"/>
      </w:pPr>
      <w:r w:rsidRPr="00D33BCC">
        <w:tab/>
        <w:t>3:5, 11, 12, 15, 17</w:t>
      </w:r>
    </w:p>
    <w:p w:rsidR="00D52E8E" w:rsidRPr="00D33BCC" w:rsidRDefault="00D52E8E" w:rsidP="00D52E8E">
      <w:pPr>
        <w:widowControl w:val="0"/>
      </w:pPr>
    </w:p>
    <w:p w:rsidR="00D52E8E" w:rsidRPr="00D33BCC" w:rsidRDefault="00D52E8E" w:rsidP="005B035E">
      <w:pPr>
        <w:pStyle w:val="Heading2"/>
      </w:pPr>
      <w:r w:rsidRPr="00D33BCC">
        <w:t>Outline of Zephaniah</w:t>
      </w:r>
    </w:p>
    <w:p w:rsidR="00D52E8E" w:rsidRPr="00D33BCC" w:rsidRDefault="00D52E8E" w:rsidP="00D52E8E">
      <w:pPr>
        <w:widowControl w:val="0"/>
        <w:jc w:val="center"/>
      </w:pPr>
    </w:p>
    <w:p w:rsidR="00D52E8E" w:rsidRPr="00D33BCC" w:rsidRDefault="00D52E8E" w:rsidP="003328BD">
      <w:pPr>
        <w:pStyle w:val="Heading3"/>
        <w:numPr>
          <w:ilvl w:val="0"/>
          <w:numId w:val="26"/>
        </w:numPr>
      </w:pPr>
      <w:r w:rsidRPr="00D33BCC">
        <w:t>The Judgment Day of the Lord</w:t>
      </w:r>
      <w:r w:rsidR="005B035E">
        <w:t xml:space="preserve"> </w:t>
      </w:r>
      <w:r w:rsidRPr="00D33BCC">
        <w:t>1:1-3:18</w:t>
      </w:r>
    </w:p>
    <w:p w:rsidR="00D52E8E" w:rsidRPr="00D33BCC" w:rsidRDefault="00D52E8E" w:rsidP="00D52E8E">
      <w:pPr>
        <w:widowControl w:val="0"/>
      </w:pPr>
    </w:p>
    <w:p w:rsidR="00D52E8E" w:rsidRPr="00D33BCC" w:rsidRDefault="00D52E8E" w:rsidP="003328BD">
      <w:pPr>
        <w:pStyle w:val="Heading4"/>
        <w:numPr>
          <w:ilvl w:val="0"/>
          <w:numId w:val="27"/>
        </w:numPr>
        <w:ind w:left="1080"/>
      </w:pPr>
      <w:r w:rsidRPr="00D33BCC">
        <w:t>The Lord In the Midst For Judgment</w:t>
      </w:r>
      <w:r w:rsidR="005B035E">
        <w:t xml:space="preserve"> </w:t>
      </w:r>
      <w:r w:rsidRPr="00D33BCC">
        <w:t>3:5; 1:7</w:t>
      </w:r>
    </w:p>
    <w:p w:rsidR="00D52E8E" w:rsidRPr="00D33BCC" w:rsidRDefault="00D52E8E" w:rsidP="00D52E8E">
      <w:pPr>
        <w:widowControl w:val="0"/>
      </w:pPr>
    </w:p>
    <w:p w:rsidR="005B035E" w:rsidRDefault="00D52E8E" w:rsidP="005B035E">
      <w:pPr>
        <w:widowControl w:val="0"/>
        <w:ind w:firstLine="720"/>
      </w:pPr>
      <w:r w:rsidRPr="00D33BCC">
        <w:t>The devouring fact of the Lord’s jealousy kindled in the whole land of Israel. 1:18</w:t>
      </w:r>
      <w:r w:rsidR="005B035E">
        <w:t xml:space="preserve"> </w:t>
      </w:r>
    </w:p>
    <w:p w:rsidR="005B035E" w:rsidRDefault="00D52E8E" w:rsidP="005B035E">
      <w:pPr>
        <w:widowControl w:val="0"/>
        <w:ind w:firstLine="720"/>
      </w:pPr>
      <w:r w:rsidRPr="00D33BCC">
        <w:t>Warning of judgment against Judah</w:t>
      </w:r>
      <w:r w:rsidR="005B035E">
        <w:t xml:space="preserve"> </w:t>
      </w:r>
      <w:r w:rsidRPr="00D33BCC">
        <w:t>1:2-7</w:t>
      </w:r>
    </w:p>
    <w:p w:rsidR="00D52E8E" w:rsidRPr="00D33BCC" w:rsidRDefault="00D52E8E" w:rsidP="005B035E">
      <w:pPr>
        <w:widowControl w:val="0"/>
        <w:ind w:firstLine="720"/>
      </w:pPr>
      <w:r w:rsidRPr="00D33BCC">
        <w:t>The judgment will fall on the rich</w:t>
      </w:r>
      <w:r w:rsidR="005B035E">
        <w:t xml:space="preserve"> </w:t>
      </w:r>
      <w:r w:rsidRPr="00D33BCC">
        <w:t>1:8-13</w:t>
      </w:r>
      <w:r w:rsidR="005B035E">
        <w:t xml:space="preserve">. </w:t>
      </w:r>
      <w:r w:rsidRPr="00D33BCC">
        <w:t>Not because they have riches or things but things have them.</w:t>
      </w:r>
      <w:r w:rsidR="005B035E">
        <w:t xml:space="preserve"> </w:t>
      </w:r>
      <w:r w:rsidRPr="00D33BCC">
        <w:t>God wants you for Himself.</w:t>
      </w:r>
      <w:r w:rsidR="005B035E">
        <w:t xml:space="preserve"> </w:t>
      </w:r>
      <w:r w:rsidRPr="00D33BCC">
        <w:t>Luxury breeds indifference</w:t>
      </w:r>
      <w:r w:rsidR="005B035E">
        <w:t xml:space="preserve">. </w:t>
      </w:r>
      <w:r w:rsidRPr="00D33BCC">
        <w:t>Poverty breeds bitterness</w:t>
      </w:r>
      <w:r w:rsidR="005B035E">
        <w:t xml:space="preserve">. </w:t>
      </w:r>
      <w:r w:rsidRPr="00D33BCC">
        <w:t>We must protect our hearts from both sides</w:t>
      </w:r>
    </w:p>
    <w:p w:rsidR="00D52E8E" w:rsidRPr="00D33BCC" w:rsidRDefault="00D52E8E" w:rsidP="00D52E8E">
      <w:pPr>
        <w:widowControl w:val="0"/>
      </w:pPr>
    </w:p>
    <w:p w:rsidR="00D52E8E" w:rsidRPr="00D33BCC" w:rsidRDefault="00D52E8E" w:rsidP="00AA330B">
      <w:pPr>
        <w:pStyle w:val="Heading5"/>
      </w:pPr>
      <w:r w:rsidRPr="00D33BCC">
        <w:t>Princes</w:t>
      </w:r>
      <w:r w:rsidR="005B035E">
        <w:t xml:space="preserve"> </w:t>
      </w:r>
      <w:r w:rsidRPr="00D33BCC">
        <w:t>1:8</w:t>
      </w:r>
    </w:p>
    <w:p w:rsidR="00D52E8E" w:rsidRPr="00D33BCC" w:rsidRDefault="00D52E8E" w:rsidP="00AA330B">
      <w:pPr>
        <w:pStyle w:val="Heading5"/>
      </w:pPr>
      <w:r w:rsidRPr="00D33BCC">
        <w:t>King’s children</w:t>
      </w:r>
      <w:r w:rsidR="005B035E">
        <w:t xml:space="preserve"> </w:t>
      </w:r>
      <w:r w:rsidRPr="00D33BCC">
        <w:t>1:8</w:t>
      </w:r>
    </w:p>
    <w:p w:rsidR="00D52E8E" w:rsidRPr="00D33BCC" w:rsidRDefault="00D52E8E" w:rsidP="00AA330B">
      <w:pPr>
        <w:pStyle w:val="Heading5"/>
      </w:pPr>
      <w:r w:rsidRPr="00D33BCC">
        <w:t>Violent</w:t>
      </w:r>
      <w:r w:rsidR="005B035E">
        <w:t xml:space="preserve"> </w:t>
      </w:r>
      <w:r w:rsidRPr="00D33BCC">
        <w:t>1:9</w:t>
      </w:r>
    </w:p>
    <w:p w:rsidR="00D52E8E" w:rsidRPr="00D33BCC" w:rsidRDefault="00D52E8E" w:rsidP="00AA330B">
      <w:pPr>
        <w:pStyle w:val="Heading5"/>
      </w:pPr>
      <w:r w:rsidRPr="00D33BCC">
        <w:t>Merchants</w:t>
      </w:r>
      <w:r w:rsidR="005B035E">
        <w:t xml:space="preserve"> </w:t>
      </w:r>
      <w:r w:rsidRPr="00D33BCC">
        <w:t>1:11</w:t>
      </w:r>
    </w:p>
    <w:p w:rsidR="00D52E8E" w:rsidRPr="00D33BCC" w:rsidRDefault="00D52E8E" w:rsidP="00AA330B">
      <w:pPr>
        <w:pStyle w:val="Heading5"/>
      </w:pPr>
      <w:r w:rsidRPr="00D33BCC">
        <w:t>Men that are settled</w:t>
      </w:r>
      <w:r w:rsidR="005B035E">
        <w:t xml:space="preserve"> </w:t>
      </w:r>
      <w:r w:rsidRPr="00D33BCC">
        <w:t>1:12</w:t>
      </w:r>
    </w:p>
    <w:p w:rsidR="00D52E8E" w:rsidRPr="00D33BCC" w:rsidRDefault="00D52E8E" w:rsidP="00AA330B">
      <w:pPr>
        <w:pStyle w:val="Heading5"/>
      </w:pPr>
      <w:r w:rsidRPr="00D33BCC">
        <w:t>Mighty man</w:t>
      </w:r>
      <w:r w:rsidR="005B035E">
        <w:t xml:space="preserve"> </w:t>
      </w:r>
      <w:r w:rsidRPr="00D33BCC">
        <w:t>1:14</w:t>
      </w:r>
    </w:p>
    <w:p w:rsidR="00D52E8E" w:rsidRPr="00D33BCC" w:rsidRDefault="00D52E8E" w:rsidP="00D52E8E">
      <w:pPr>
        <w:widowControl w:val="0"/>
        <w:ind w:left="2160" w:hanging="720"/>
      </w:pPr>
    </w:p>
    <w:p w:rsidR="00D52E8E" w:rsidRPr="00D33BCC" w:rsidRDefault="00D52E8E" w:rsidP="002A3BA3">
      <w:pPr>
        <w:widowControl w:val="0"/>
        <w:ind w:firstLine="720"/>
      </w:pPr>
      <w:r w:rsidRPr="00D33BCC">
        <w:t>None of the wicked that dwell in the land shall escape the judgment.1:18</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(1)</w:t>
      </w:r>
      <w:r w:rsidRPr="00D33BCC">
        <w:tab/>
        <w:t>The stumbling block with the wicked</w:t>
      </w:r>
      <w:r w:rsidR="002A3BA3">
        <w:t xml:space="preserve"> </w:t>
      </w:r>
      <w:r w:rsidRPr="00D33BCC">
        <w:t>1:3</w:t>
      </w:r>
    </w:p>
    <w:p w:rsidR="00D52E8E" w:rsidRPr="00D33BCC" w:rsidRDefault="00D52E8E" w:rsidP="00D52E8E">
      <w:pPr>
        <w:widowControl w:val="0"/>
      </w:pPr>
      <w:r w:rsidRPr="00D33BCC">
        <w:tab/>
      </w:r>
      <w:r w:rsidRPr="00D33BCC">
        <w:tab/>
      </w:r>
      <w:r w:rsidRPr="00D33BCC">
        <w:tab/>
      </w:r>
      <w:r w:rsidRPr="00D33BCC">
        <w:tab/>
        <w:t>(a)</w:t>
      </w:r>
      <w:r w:rsidRPr="00D33BCC">
        <w:tab/>
        <w:t>Idolaters1:4,5</w:t>
      </w:r>
    </w:p>
    <w:p w:rsidR="00D52E8E" w:rsidRPr="00D33BCC" w:rsidRDefault="00D52E8E" w:rsidP="00D52E8E">
      <w:pPr>
        <w:widowControl w:val="0"/>
      </w:pPr>
      <w:r w:rsidRPr="00D33BCC">
        <w:tab/>
      </w:r>
      <w:r w:rsidRPr="00D33BCC">
        <w:tab/>
      </w:r>
      <w:r w:rsidRPr="00D33BCC">
        <w:tab/>
      </w:r>
      <w:r w:rsidRPr="00D33BCC">
        <w:tab/>
        <w:t>(b)</w:t>
      </w:r>
      <w:r w:rsidRPr="00D33BCC">
        <w:tab/>
        <w:t>Backsliders</w:t>
      </w:r>
      <w:r w:rsidR="002A3BA3">
        <w:t xml:space="preserve"> </w:t>
      </w:r>
      <w:r w:rsidRPr="00D33BCC">
        <w:t>1:6</w:t>
      </w:r>
      <w:r w:rsidR="002A3BA3">
        <w:t xml:space="preserve"> </w:t>
      </w:r>
      <w:r w:rsidRPr="00D33BCC">
        <w:t>“turned back”</w:t>
      </w:r>
    </w:p>
    <w:p w:rsidR="00D52E8E" w:rsidRPr="00D33BCC" w:rsidRDefault="00D52E8E" w:rsidP="00D52E8E">
      <w:pPr>
        <w:widowControl w:val="0"/>
      </w:pPr>
      <w:r w:rsidRPr="00D33BCC">
        <w:tab/>
      </w:r>
      <w:r w:rsidRPr="00D33BCC">
        <w:tab/>
      </w:r>
      <w:r w:rsidRPr="00D33BCC">
        <w:tab/>
      </w:r>
      <w:r w:rsidRPr="00D33BCC">
        <w:tab/>
        <w:t>(c)</w:t>
      </w:r>
      <w:r w:rsidRPr="00D33BCC">
        <w:tab/>
      </w:r>
      <w:proofErr w:type="spellStart"/>
      <w:r w:rsidRPr="00D33BCC">
        <w:t>Prayerless</w:t>
      </w:r>
      <w:proofErr w:type="spellEnd"/>
      <w:r w:rsidR="002A3BA3">
        <w:t xml:space="preserve"> </w:t>
      </w:r>
      <w:r w:rsidRPr="00D33BCC">
        <w:t>1:6</w:t>
      </w:r>
      <w:r w:rsidR="002A3BA3">
        <w:t xml:space="preserve"> </w:t>
      </w:r>
      <w:r w:rsidRPr="00D33BCC">
        <w:t>“have not sought the Lord”</w:t>
      </w:r>
    </w:p>
    <w:p w:rsidR="00D52E8E" w:rsidRPr="00D33BCC" w:rsidRDefault="00D52E8E" w:rsidP="00D52E8E">
      <w:pPr>
        <w:widowControl w:val="0"/>
      </w:pPr>
      <w:r w:rsidRPr="00D33BCC">
        <w:tab/>
      </w:r>
      <w:r w:rsidRPr="00D33BCC">
        <w:tab/>
      </w:r>
      <w:r w:rsidRPr="00D33BCC">
        <w:tab/>
      </w:r>
      <w:r w:rsidRPr="00D33BCC">
        <w:tab/>
        <w:t>(d)</w:t>
      </w:r>
      <w:r w:rsidRPr="00D33BCC">
        <w:tab/>
        <w:t>Ignorant1:6“nor inquired”</w:t>
      </w:r>
    </w:p>
    <w:p w:rsidR="00D52E8E" w:rsidRPr="00D33BCC" w:rsidRDefault="00D52E8E" w:rsidP="00D52E8E">
      <w:pPr>
        <w:widowControl w:val="0"/>
      </w:pPr>
    </w:p>
    <w:p w:rsidR="00D52E8E" w:rsidRPr="00D33BCC" w:rsidRDefault="00D52E8E" w:rsidP="002A3BA3">
      <w:pPr>
        <w:widowControl w:val="0"/>
        <w:ind w:left="720" w:firstLine="720"/>
      </w:pPr>
      <w:r w:rsidRPr="00D33BCC">
        <w:t>d.</w:t>
      </w:r>
      <w:r w:rsidRPr="00D33BCC">
        <w:tab/>
        <w:t>The nearness of judgment</w:t>
      </w:r>
      <w:r w:rsidR="002A3BA3">
        <w:t xml:space="preserve"> </w:t>
      </w:r>
      <w:r w:rsidRPr="00D33BCC">
        <w:t>1:14-18</w:t>
      </w:r>
    </w:p>
    <w:p w:rsidR="00D52E8E" w:rsidRPr="00D33BCC" w:rsidRDefault="00D52E8E" w:rsidP="00D52E8E">
      <w:pPr>
        <w:widowControl w:val="0"/>
      </w:pPr>
    </w:p>
    <w:p w:rsidR="00D52E8E" w:rsidRPr="00D33BCC" w:rsidRDefault="00D52E8E" w:rsidP="002A3BA3">
      <w:pPr>
        <w:widowControl w:val="0"/>
        <w:ind w:firstLine="720"/>
      </w:pPr>
      <w:r w:rsidRPr="00D33BCC">
        <w:t>Remember this judgment is prophecy and it is two-fold</w:t>
      </w:r>
      <w:r w:rsidR="002A3BA3">
        <w:t>. It is o</w:t>
      </w:r>
      <w:r w:rsidRPr="00D33BCC">
        <w:t>nly partially fulfilled</w:t>
      </w:r>
      <w:r w:rsidR="002A3BA3">
        <w:t xml:space="preserve">. </w:t>
      </w:r>
      <w:r w:rsidRPr="00D33BCC">
        <w:t>The worst is yet future</w:t>
      </w:r>
    </w:p>
    <w:p w:rsidR="00D52E8E" w:rsidRPr="00D33BCC" w:rsidRDefault="00D52E8E" w:rsidP="00D52E8E">
      <w:pPr>
        <w:widowControl w:val="0"/>
      </w:pPr>
    </w:p>
    <w:p w:rsidR="00D52E8E" w:rsidRPr="00D33BCC" w:rsidRDefault="00D52E8E" w:rsidP="00D52E8E">
      <w:pPr>
        <w:widowControl w:val="0"/>
      </w:pPr>
      <w:r w:rsidRPr="00D33BCC">
        <w:tab/>
      </w:r>
      <w:r w:rsidRPr="00D33BCC">
        <w:tab/>
        <w:t>e.</w:t>
      </w:r>
      <w:r w:rsidRPr="00D33BCC">
        <w:tab/>
        <w:t>A call to repentance</w:t>
      </w:r>
      <w:r w:rsidR="002A3BA3">
        <w:t xml:space="preserve"> </w:t>
      </w:r>
      <w:r w:rsidRPr="00D33BCC">
        <w:t>2:1-3</w:t>
      </w:r>
    </w:p>
    <w:p w:rsidR="00D52E8E" w:rsidRPr="00D33BCC" w:rsidRDefault="00D52E8E" w:rsidP="00D52E8E">
      <w:pPr>
        <w:widowControl w:val="0"/>
      </w:pPr>
      <w:r w:rsidRPr="00D33BCC">
        <w:tab/>
      </w:r>
      <w:r w:rsidRPr="00D33BCC">
        <w:tab/>
        <w:t>f.</w:t>
      </w:r>
      <w:r w:rsidRPr="00D33BCC">
        <w:tab/>
        <w:t>The immoral state is the cause of judgment</w:t>
      </w:r>
      <w:r w:rsidR="002A3BA3">
        <w:t xml:space="preserve"> </w:t>
      </w:r>
      <w:r w:rsidRPr="00D33BCC">
        <w:t>1:5, 6, 17; 3:1-7</w:t>
      </w:r>
    </w:p>
    <w:p w:rsidR="00D52E8E" w:rsidRPr="00D33BCC" w:rsidRDefault="00D52E8E" w:rsidP="00D52E8E">
      <w:pPr>
        <w:widowControl w:val="0"/>
      </w:pPr>
      <w:r w:rsidRPr="00D33BCC">
        <w:tab/>
      </w:r>
      <w:r w:rsidRPr="00D33BCC">
        <w:tab/>
        <w:t>g.</w:t>
      </w:r>
      <w:r w:rsidRPr="00D33BCC">
        <w:tab/>
        <w:t>The severity of judgment</w:t>
      </w:r>
      <w:r w:rsidR="002A3BA3">
        <w:t xml:space="preserve"> </w:t>
      </w:r>
      <w:r w:rsidRPr="00D33BCC">
        <w:t>1:2, 3, 15, 18; 2:11; 3:6</w:t>
      </w:r>
    </w:p>
    <w:p w:rsidR="00D52E8E" w:rsidRPr="00D33BCC" w:rsidRDefault="00D52E8E" w:rsidP="00D52E8E">
      <w:pPr>
        <w:widowControl w:val="0"/>
        <w:ind w:left="1440" w:hanging="720"/>
      </w:pPr>
    </w:p>
    <w:p w:rsidR="00D52E8E" w:rsidRPr="00D33BCC" w:rsidRDefault="00D52E8E" w:rsidP="002A3BA3">
      <w:pPr>
        <w:pStyle w:val="Heading5"/>
      </w:pPr>
      <w:r w:rsidRPr="00D33BCC">
        <w:t>The devouring fire of the Lord’s jealousy kindled against all the earth</w:t>
      </w:r>
    </w:p>
    <w:p w:rsidR="00D52E8E" w:rsidRPr="00D33BCC" w:rsidRDefault="00D52E8E" w:rsidP="00D52E8E">
      <w:pPr>
        <w:widowControl w:val="0"/>
      </w:pPr>
      <w:r w:rsidRPr="00D33BCC">
        <w:tab/>
      </w:r>
      <w:r w:rsidRPr="00D33BCC">
        <w:tab/>
        <w:t>3:8Judgment against the surrounding nations</w:t>
      </w:r>
    </w:p>
    <w:p w:rsidR="00D52E8E" w:rsidRPr="00D33BCC" w:rsidRDefault="00D52E8E" w:rsidP="00D52E8E">
      <w:pPr>
        <w:widowControl w:val="0"/>
      </w:pPr>
      <w:r w:rsidRPr="00D33BCC">
        <w:lastRenderedPageBreak/>
        <w:tab/>
      </w:r>
      <w:r w:rsidRPr="00D33BCC">
        <w:tab/>
      </w:r>
      <w:r w:rsidRPr="00D33BCC">
        <w:tab/>
        <w:t>2:4-15Judgment against pride</w:t>
      </w:r>
    </w:p>
    <w:p w:rsidR="00D52E8E" w:rsidRPr="00D33BCC" w:rsidRDefault="00D52E8E" w:rsidP="00D52E8E">
      <w:pPr>
        <w:widowControl w:val="0"/>
      </w:pPr>
      <w:r w:rsidRPr="00D33BCC">
        <w:tab/>
      </w:r>
      <w:r w:rsidRPr="00D33BCC">
        <w:tab/>
      </w:r>
      <w:r w:rsidRPr="00D33BCC">
        <w:tab/>
        <w:t>2:8, 10, 15Assyria was God’s rod against Israel</w:t>
      </w:r>
    </w:p>
    <w:p w:rsidR="00D52E8E" w:rsidRPr="00D33BCC" w:rsidRDefault="00D52E8E" w:rsidP="00D52E8E">
      <w:pPr>
        <w:widowControl w:val="0"/>
      </w:pPr>
      <w:r w:rsidRPr="00D33BCC">
        <w:tab/>
      </w:r>
      <w:r w:rsidRPr="00D33BCC">
        <w:tab/>
      </w:r>
      <w:r w:rsidRPr="00D33BCC">
        <w:tab/>
        <w:t>Isa. 10:5, 24Babylon became God’s rod against Assyria</w:t>
      </w:r>
    </w:p>
    <w:p w:rsidR="00D52E8E" w:rsidRPr="00D33BCC" w:rsidRDefault="00D52E8E" w:rsidP="00D52E8E">
      <w:pPr>
        <w:widowControl w:val="0"/>
      </w:pPr>
      <w:r w:rsidRPr="00D33BCC">
        <w:tab/>
      </w:r>
      <w:r w:rsidRPr="00D33BCC">
        <w:tab/>
      </w:r>
      <w:r w:rsidRPr="00D33BCC">
        <w:tab/>
        <w:t>Zeph. 2:13</w:t>
      </w:r>
    </w:p>
    <w:p w:rsidR="00D52E8E" w:rsidRPr="00D33BCC" w:rsidRDefault="00D52E8E" w:rsidP="00D52E8E">
      <w:pPr>
        <w:widowControl w:val="0"/>
      </w:pPr>
    </w:p>
    <w:p w:rsidR="00D52E8E" w:rsidRPr="00D33BCC" w:rsidRDefault="00D52E8E" w:rsidP="002A3BA3">
      <w:pPr>
        <w:pStyle w:val="Heading4"/>
        <w:ind w:left="1080"/>
      </w:pPr>
      <w:r w:rsidRPr="00D33BCC">
        <w:t>The Lord In the Midst For Correction</w:t>
      </w:r>
      <w:r w:rsidR="002A3BA3">
        <w:t xml:space="preserve"> </w:t>
      </w:r>
      <w:r w:rsidRPr="00D33BCC">
        <w:t>3:5, 2, 7</w:t>
      </w:r>
    </w:p>
    <w:p w:rsidR="00D52E8E" w:rsidRPr="00D33BCC" w:rsidRDefault="00D52E8E" w:rsidP="00D52E8E">
      <w:pPr>
        <w:widowControl w:val="0"/>
      </w:pPr>
    </w:p>
    <w:p w:rsidR="00D52E8E" w:rsidRPr="00D33BCC" w:rsidRDefault="00D52E8E" w:rsidP="003328BD">
      <w:pPr>
        <w:pStyle w:val="Heading5"/>
        <w:numPr>
          <w:ilvl w:val="0"/>
          <w:numId w:val="28"/>
        </w:numPr>
      </w:pPr>
      <w:r w:rsidRPr="00D33BCC">
        <w:t>The pattern of the devouring fire of His jealousy</w:t>
      </w:r>
    </w:p>
    <w:p w:rsidR="00D52E8E" w:rsidRPr="00D33BCC" w:rsidRDefault="00D52E8E" w:rsidP="00AA330B">
      <w:pPr>
        <w:pStyle w:val="Heading5"/>
      </w:pPr>
      <w:r w:rsidRPr="00D33BCC">
        <w:t>1:4</w:t>
      </w:r>
      <w:r w:rsidRPr="00D33BCC">
        <w:tab/>
      </w:r>
      <w:r w:rsidR="002A3BA3">
        <w:tab/>
      </w:r>
      <w:r w:rsidRPr="00D33BCC">
        <w:t>He will stretch out His hand in judgment</w:t>
      </w:r>
    </w:p>
    <w:p w:rsidR="00D52E8E" w:rsidRPr="00D33BCC" w:rsidRDefault="00D52E8E" w:rsidP="00AA330B">
      <w:pPr>
        <w:pStyle w:val="Heading5"/>
      </w:pPr>
      <w:r w:rsidRPr="00D33BCC">
        <w:t>1:14</w:t>
      </w:r>
      <w:r w:rsidRPr="00D33BCC">
        <w:tab/>
        <w:t>He will lift up His voice in judgment</w:t>
      </w:r>
    </w:p>
    <w:p w:rsidR="00D52E8E" w:rsidRPr="00D33BCC" w:rsidRDefault="00D52E8E" w:rsidP="00AA330B">
      <w:pPr>
        <w:pStyle w:val="Heading5"/>
      </w:pPr>
      <w:r w:rsidRPr="00D33BCC">
        <w:t>1:16</w:t>
      </w:r>
      <w:r w:rsidRPr="00D33BCC">
        <w:tab/>
        <w:t>He will sound the trumpet of warning</w:t>
      </w:r>
    </w:p>
    <w:p w:rsidR="00D52E8E" w:rsidRPr="00D33BCC" w:rsidRDefault="00D52E8E" w:rsidP="00AA330B">
      <w:pPr>
        <w:pStyle w:val="Heading5"/>
      </w:pPr>
      <w:r w:rsidRPr="00D33BCC">
        <w:t>1:12</w:t>
      </w:r>
      <w:r w:rsidRPr="00D33BCC">
        <w:tab/>
        <w:t>He will search</w:t>
      </w:r>
    </w:p>
    <w:p w:rsidR="00D52E8E" w:rsidRPr="00D33BCC" w:rsidRDefault="00D52E8E" w:rsidP="00AA330B">
      <w:pPr>
        <w:pStyle w:val="Heading5"/>
      </w:pPr>
      <w:r w:rsidRPr="00D33BCC">
        <w:t>1:7</w:t>
      </w:r>
      <w:r w:rsidRPr="00D33BCC">
        <w:tab/>
      </w:r>
      <w:r w:rsidR="002A3BA3">
        <w:tab/>
      </w:r>
      <w:r w:rsidRPr="00D33BCC">
        <w:t>He will prepare His sacrifice</w:t>
      </w:r>
    </w:p>
    <w:p w:rsidR="00D52E8E" w:rsidRPr="00D33BCC" w:rsidRDefault="00D52E8E" w:rsidP="00AA330B">
      <w:pPr>
        <w:pStyle w:val="Heading5"/>
      </w:pPr>
      <w:r w:rsidRPr="00D33BCC">
        <w:t>1:7</w:t>
      </w:r>
      <w:r w:rsidRPr="00D33BCC">
        <w:tab/>
      </w:r>
      <w:r w:rsidR="002A3BA3">
        <w:tab/>
      </w:r>
      <w:r w:rsidRPr="00D33BCC">
        <w:t>He will bid His guests</w:t>
      </w:r>
    </w:p>
    <w:p w:rsidR="00D52E8E" w:rsidRPr="00D33BCC" w:rsidRDefault="00D52E8E" w:rsidP="00AA330B">
      <w:pPr>
        <w:pStyle w:val="Heading5"/>
      </w:pPr>
      <w:r w:rsidRPr="00D33BCC">
        <w:t>1:12</w:t>
      </w:r>
      <w:r w:rsidRPr="00D33BCC">
        <w:tab/>
        <w:t>He will punish</w:t>
      </w:r>
    </w:p>
    <w:p w:rsidR="00D52E8E" w:rsidRPr="00D33BCC" w:rsidRDefault="00D52E8E" w:rsidP="00AA330B">
      <w:pPr>
        <w:pStyle w:val="Heading5"/>
      </w:pPr>
      <w:r w:rsidRPr="00D33BCC">
        <w:t>1:18</w:t>
      </w:r>
      <w:r w:rsidRPr="00D33BCC">
        <w:tab/>
        <w:t>A speedy riddance of all that are wicked in the land</w:t>
      </w:r>
    </w:p>
    <w:p w:rsidR="00D52E8E" w:rsidRPr="00D33BCC" w:rsidRDefault="00D52E8E" w:rsidP="00D52E8E">
      <w:pPr>
        <w:widowControl w:val="0"/>
      </w:pPr>
    </w:p>
    <w:p w:rsidR="00D52E8E" w:rsidRPr="00D33BCC" w:rsidRDefault="00D52E8E" w:rsidP="00810D84">
      <w:pPr>
        <w:pStyle w:val="Heading5"/>
      </w:pPr>
      <w:r w:rsidRPr="00D33BCC">
        <w:t>The day of the devouring fire of His jealousy</w:t>
      </w:r>
    </w:p>
    <w:p w:rsidR="00D52E8E" w:rsidRPr="00D33BCC" w:rsidRDefault="00D52E8E" w:rsidP="00D52E8E">
      <w:pPr>
        <w:widowControl w:val="0"/>
      </w:pPr>
      <w:r w:rsidRPr="00D33BCC">
        <w:tab/>
      </w:r>
      <w:r w:rsidRPr="00D33BCC">
        <w:tab/>
        <w:t>a.</w:t>
      </w:r>
      <w:r w:rsidRPr="00D33BCC">
        <w:tab/>
        <w:t>1:8</w:t>
      </w:r>
      <w:r w:rsidRPr="00D33BCC">
        <w:tab/>
        <w:t>The day of the Lord’s sacrifice</w:t>
      </w:r>
    </w:p>
    <w:p w:rsidR="00D52E8E" w:rsidRPr="00D33BCC" w:rsidRDefault="00D52E8E" w:rsidP="00D52E8E">
      <w:pPr>
        <w:widowControl w:val="0"/>
      </w:pPr>
      <w:r w:rsidRPr="00D33BCC">
        <w:tab/>
      </w:r>
      <w:r w:rsidRPr="00D33BCC">
        <w:tab/>
        <w:t>b.</w:t>
      </w:r>
      <w:r w:rsidRPr="00D33BCC">
        <w:tab/>
        <w:t>1:10</w:t>
      </w:r>
      <w:r w:rsidRPr="00D33BCC">
        <w:tab/>
        <w:t>Day of terror and wailing</w:t>
      </w:r>
    </w:p>
    <w:p w:rsidR="00D52E8E" w:rsidRPr="00D33BCC" w:rsidRDefault="00D52E8E" w:rsidP="00D52E8E">
      <w:pPr>
        <w:widowControl w:val="0"/>
      </w:pPr>
      <w:r w:rsidRPr="00D33BCC">
        <w:tab/>
      </w:r>
      <w:r w:rsidRPr="00D33BCC">
        <w:tab/>
        <w:t>c.</w:t>
      </w:r>
      <w:r w:rsidRPr="00D33BCC">
        <w:tab/>
        <w:t>1:15,18  Day of wrath</w:t>
      </w:r>
    </w:p>
    <w:p w:rsidR="00D52E8E" w:rsidRPr="00D33BCC" w:rsidRDefault="00D52E8E" w:rsidP="00D52E8E">
      <w:pPr>
        <w:widowControl w:val="0"/>
      </w:pPr>
      <w:r w:rsidRPr="00D33BCC">
        <w:tab/>
      </w:r>
      <w:r w:rsidRPr="00D33BCC">
        <w:tab/>
        <w:t>d.</w:t>
      </w:r>
      <w:r w:rsidRPr="00D33BCC">
        <w:tab/>
        <w:t>1:16</w:t>
      </w:r>
      <w:r w:rsidRPr="00D33BCC">
        <w:tab/>
        <w:t>Day of the trumpet</w:t>
      </w:r>
    </w:p>
    <w:p w:rsidR="00D52E8E" w:rsidRPr="00D33BCC" w:rsidRDefault="00D52E8E" w:rsidP="00D52E8E">
      <w:pPr>
        <w:widowControl w:val="0"/>
      </w:pPr>
      <w:r w:rsidRPr="00D33BCC">
        <w:tab/>
      </w:r>
      <w:r w:rsidRPr="00D33BCC">
        <w:tab/>
        <w:t>e.</w:t>
      </w:r>
      <w:r w:rsidRPr="00D33BCC">
        <w:tab/>
        <w:t>2:3</w:t>
      </w:r>
      <w:r w:rsidRPr="00D33BCC">
        <w:tab/>
        <w:t>Day of the Lord’s anger</w:t>
      </w:r>
    </w:p>
    <w:p w:rsidR="00D52E8E" w:rsidRPr="00D33BCC" w:rsidRDefault="00D52E8E" w:rsidP="00D52E8E">
      <w:pPr>
        <w:widowControl w:val="0"/>
      </w:pPr>
      <w:r w:rsidRPr="00D33BCC">
        <w:tab/>
      </w:r>
      <w:r w:rsidRPr="00D33BCC">
        <w:tab/>
        <w:t>f.</w:t>
      </w:r>
      <w:r w:rsidRPr="00D33BCC">
        <w:tab/>
        <w:t>3:8</w:t>
      </w:r>
      <w:r w:rsidRPr="00D33BCC">
        <w:tab/>
        <w:t>Day of indignation</w:t>
      </w:r>
    </w:p>
    <w:p w:rsidR="00D52E8E" w:rsidRPr="00D33BCC" w:rsidRDefault="00D52E8E" w:rsidP="00810D84">
      <w:pPr>
        <w:pStyle w:val="Heading4"/>
      </w:pPr>
      <w:r w:rsidRPr="00D33BCC">
        <w:t>The Lord in the midst for Salvation</w:t>
      </w:r>
      <w:r w:rsidR="002A3BA3">
        <w:t xml:space="preserve"> </w:t>
      </w:r>
      <w:r w:rsidRPr="00D33BCC">
        <w:t>3:15, 17</w:t>
      </w:r>
    </w:p>
    <w:p w:rsidR="00D52E8E" w:rsidRPr="00D33BCC" w:rsidRDefault="00D52E8E" w:rsidP="00D52E8E">
      <w:pPr>
        <w:widowControl w:val="0"/>
      </w:pPr>
    </w:p>
    <w:p w:rsidR="00D52E8E" w:rsidRPr="00D33BCC" w:rsidRDefault="00D52E8E" w:rsidP="00810D84">
      <w:pPr>
        <w:widowControl w:val="0"/>
        <w:ind w:left="1440" w:hanging="720"/>
      </w:pPr>
      <w:r w:rsidRPr="00D33BCC">
        <w:t>1.</w:t>
      </w:r>
      <w:r w:rsidRPr="00D33BCC">
        <w:tab/>
        <w:t>The devouring fire of the Lord’s jealousy quenched and the Lord resting in His love</w:t>
      </w:r>
      <w:r w:rsidR="00810D84">
        <w:t xml:space="preserve"> </w:t>
      </w:r>
      <w:r w:rsidRPr="00D33BCC">
        <w:t>3:17</w:t>
      </w:r>
    </w:p>
    <w:p w:rsidR="00D52E8E" w:rsidRPr="00D33BCC" w:rsidRDefault="00D52E8E" w:rsidP="00D52E8E">
      <w:pPr>
        <w:widowControl w:val="0"/>
      </w:pPr>
    </w:p>
    <w:p w:rsidR="00D52E8E" w:rsidRPr="00D33BCC" w:rsidRDefault="00D52E8E" w:rsidP="00D52E8E">
      <w:pPr>
        <w:widowControl w:val="0"/>
      </w:pPr>
      <w:r w:rsidRPr="00D33BCC">
        <w:tab/>
      </w:r>
      <w:r w:rsidRPr="00D33BCC">
        <w:tab/>
        <w:t>a.</w:t>
      </w:r>
      <w:r w:rsidRPr="00D33BCC">
        <w:tab/>
        <w:t>Israel repenting</w:t>
      </w:r>
      <w:r w:rsidR="002A3BA3">
        <w:t xml:space="preserve"> </w:t>
      </w:r>
      <w:r w:rsidRPr="00D33BCC">
        <w:t>3:9</w:t>
      </w:r>
    </w:p>
    <w:p w:rsidR="00D52E8E" w:rsidRPr="00D33BCC" w:rsidRDefault="00D52E8E" w:rsidP="00D52E8E">
      <w:pPr>
        <w:widowControl w:val="0"/>
      </w:pPr>
      <w:r w:rsidRPr="00D33BCC">
        <w:tab/>
      </w:r>
      <w:r w:rsidRPr="00D33BCC">
        <w:tab/>
        <w:t>b.</w:t>
      </w:r>
      <w:r w:rsidRPr="00D33BCC">
        <w:tab/>
        <w:t>Hebrew language restored</w:t>
      </w:r>
      <w:r w:rsidR="002A3BA3">
        <w:t xml:space="preserve"> </w:t>
      </w:r>
      <w:r w:rsidRPr="00D33BCC">
        <w:t>3:9</w:t>
      </w:r>
    </w:p>
    <w:p w:rsidR="00D52E8E" w:rsidRPr="00D33BCC" w:rsidRDefault="00D52E8E" w:rsidP="00D52E8E">
      <w:pPr>
        <w:widowControl w:val="0"/>
      </w:pPr>
      <w:r w:rsidRPr="00D33BCC">
        <w:tab/>
      </w:r>
      <w:r w:rsidRPr="00D33BCC">
        <w:tab/>
        <w:t>c.</w:t>
      </w:r>
      <w:r w:rsidRPr="00D33BCC">
        <w:tab/>
        <w:t>True worship restored</w:t>
      </w:r>
      <w:r w:rsidR="002A3BA3">
        <w:t xml:space="preserve"> </w:t>
      </w:r>
      <w:r w:rsidRPr="00D33BCC">
        <w:t>3:10</w:t>
      </w:r>
    </w:p>
    <w:p w:rsidR="00D52E8E" w:rsidRPr="00D33BCC" w:rsidRDefault="00D52E8E" w:rsidP="00D52E8E">
      <w:pPr>
        <w:widowControl w:val="0"/>
      </w:pPr>
      <w:r w:rsidRPr="00D33BCC">
        <w:tab/>
      </w:r>
      <w:r w:rsidRPr="00D33BCC">
        <w:tab/>
        <w:t>d.</w:t>
      </w:r>
      <w:r w:rsidRPr="00D33BCC">
        <w:tab/>
        <w:t>Israel’s humility</w:t>
      </w:r>
      <w:r w:rsidR="002A3BA3">
        <w:t xml:space="preserve"> </w:t>
      </w:r>
      <w:r w:rsidRPr="00D33BCC">
        <w:t>3:11, 12</w:t>
      </w:r>
    </w:p>
    <w:p w:rsidR="00D52E8E" w:rsidRPr="00D33BCC" w:rsidRDefault="00D52E8E" w:rsidP="00D52E8E">
      <w:pPr>
        <w:widowControl w:val="0"/>
      </w:pPr>
      <w:r w:rsidRPr="00D33BCC">
        <w:tab/>
      </w:r>
      <w:r w:rsidRPr="00D33BCC">
        <w:tab/>
        <w:t>e.</w:t>
      </w:r>
      <w:r w:rsidRPr="00D33BCC">
        <w:tab/>
        <w:t>Sanctification</w:t>
      </w:r>
      <w:r w:rsidR="002A3BA3">
        <w:t xml:space="preserve"> </w:t>
      </w:r>
      <w:r w:rsidRPr="00D33BCC">
        <w:t>3:13</w:t>
      </w:r>
    </w:p>
    <w:p w:rsidR="00D52E8E" w:rsidRPr="00D33BCC" w:rsidRDefault="00D52E8E" w:rsidP="00D52E8E">
      <w:pPr>
        <w:widowControl w:val="0"/>
      </w:pPr>
      <w:r w:rsidRPr="00D33BCC">
        <w:tab/>
      </w:r>
      <w:r w:rsidRPr="00D33BCC">
        <w:tab/>
        <w:t>f.</w:t>
      </w:r>
      <w:r w:rsidRPr="00D33BCC">
        <w:tab/>
        <w:t>Rejoicing</w:t>
      </w:r>
      <w:r w:rsidR="002A3BA3">
        <w:t xml:space="preserve"> </w:t>
      </w:r>
      <w:r w:rsidRPr="00D33BCC">
        <w:t>3:14</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When sin is cured, sorrow of sin is cured</w:t>
      </w:r>
    </w:p>
    <w:p w:rsidR="00D52E8E" w:rsidRPr="00D33BCC" w:rsidRDefault="00D52E8E" w:rsidP="00D52E8E">
      <w:pPr>
        <w:widowControl w:val="0"/>
      </w:pPr>
      <w:r w:rsidRPr="00D33BCC">
        <w:tab/>
      </w:r>
      <w:r w:rsidRPr="00D33BCC">
        <w:tab/>
      </w:r>
      <w:r w:rsidRPr="00D33BCC">
        <w:tab/>
        <w:t>When sorrow is cured, hearts are cured</w:t>
      </w:r>
    </w:p>
    <w:p w:rsidR="00D52E8E" w:rsidRPr="00D33BCC" w:rsidRDefault="00D52E8E" w:rsidP="00D52E8E">
      <w:pPr>
        <w:widowControl w:val="0"/>
      </w:pPr>
      <w:r w:rsidRPr="00D33BCC">
        <w:tab/>
      </w:r>
      <w:r w:rsidRPr="00D33BCC">
        <w:tab/>
      </w:r>
      <w:r w:rsidRPr="00D33BCC">
        <w:tab/>
        <w:t>When hearts are cured, God rests in His love</w:t>
      </w:r>
    </w:p>
    <w:p w:rsidR="00D52E8E" w:rsidRPr="00D33BCC" w:rsidRDefault="00D52E8E" w:rsidP="00D52E8E">
      <w:pPr>
        <w:widowControl w:val="0"/>
      </w:pPr>
      <w:r w:rsidRPr="00D33BCC">
        <w:tab/>
      </w:r>
      <w:r w:rsidRPr="00D33BCC">
        <w:tab/>
      </w:r>
      <w:r w:rsidRPr="00D33BCC">
        <w:tab/>
        <w:t>When God rests in His love, we sing with rejoicing</w:t>
      </w:r>
    </w:p>
    <w:p w:rsidR="00D52E8E" w:rsidRPr="00D33BCC" w:rsidRDefault="00D52E8E" w:rsidP="00D52E8E">
      <w:pPr>
        <w:widowControl w:val="0"/>
      </w:pPr>
      <w:r w:rsidRPr="00D33BCC">
        <w:tab/>
      </w:r>
      <w:r w:rsidRPr="00D33BCC">
        <w:tab/>
      </w:r>
      <w:r w:rsidRPr="00D33BCC">
        <w:tab/>
        <w:t>When we sing with rejoicing, God will make us a name</w:t>
      </w:r>
    </w:p>
    <w:p w:rsidR="00D52E8E" w:rsidRPr="00D33BCC" w:rsidRDefault="00D52E8E" w:rsidP="00D52E8E">
      <w:pPr>
        <w:widowControl w:val="0"/>
      </w:pPr>
      <w:r w:rsidRPr="00D33BCC">
        <w:tab/>
      </w:r>
      <w:r w:rsidRPr="00D33BCC">
        <w:tab/>
      </w:r>
      <w:r w:rsidRPr="00D33BCC">
        <w:tab/>
      </w:r>
      <w:r w:rsidRPr="00D33BCC">
        <w:tab/>
        <w:t>And praise among all the people of the earth</w:t>
      </w:r>
    </w:p>
    <w:p w:rsidR="00D52E8E" w:rsidRPr="00D33BCC" w:rsidRDefault="00D52E8E" w:rsidP="00D52E8E">
      <w:pPr>
        <w:widowControl w:val="0"/>
      </w:pPr>
    </w:p>
    <w:p w:rsidR="00D52E8E" w:rsidRPr="00D33BCC" w:rsidRDefault="00D52E8E" w:rsidP="00D52E8E">
      <w:pPr>
        <w:widowControl w:val="0"/>
      </w:pPr>
      <w:r w:rsidRPr="00D33BCC">
        <w:tab/>
      </w:r>
      <w:r w:rsidRPr="00D33BCC">
        <w:tab/>
        <w:t>g.</w:t>
      </w:r>
      <w:r w:rsidRPr="00D33BCC">
        <w:tab/>
        <w:t>Deliverance</w:t>
      </w:r>
      <w:r w:rsidR="002A3BA3">
        <w:t xml:space="preserve"> </w:t>
      </w:r>
      <w:r w:rsidRPr="00D33BCC">
        <w:t>3:15, 20</w:t>
      </w:r>
    </w:p>
    <w:p w:rsidR="0069205D" w:rsidRPr="00D33BCC" w:rsidRDefault="00D52E8E" w:rsidP="002A3BA3">
      <w:pPr>
        <w:widowControl w:val="0"/>
        <w:rPr>
          <w:b/>
          <w:bCs/>
          <w:sz w:val="48"/>
          <w:szCs w:val="48"/>
        </w:rPr>
      </w:pPr>
      <w:r w:rsidRPr="00D33BCC">
        <w:tab/>
      </w:r>
      <w:r w:rsidRPr="00D33BCC">
        <w:tab/>
        <w:t>h.</w:t>
      </w:r>
      <w:r w:rsidRPr="00D33BCC">
        <w:tab/>
        <w:t>End-time deliverance promises escape from the judgment</w:t>
      </w:r>
      <w:r w:rsidR="002A3BA3">
        <w:t xml:space="preserve"> </w:t>
      </w:r>
      <w:r w:rsidRPr="00D33BCC">
        <w:t>2:2, 3</w:t>
      </w:r>
      <w:r w:rsidR="0069205D" w:rsidRPr="00D33BCC">
        <w:br w:type="page"/>
      </w:r>
    </w:p>
    <w:p w:rsidR="00D52E8E" w:rsidRPr="00D33BCC" w:rsidRDefault="00D52E8E" w:rsidP="0069205D">
      <w:pPr>
        <w:pStyle w:val="Heading1"/>
      </w:pPr>
      <w:bookmarkStart w:id="27" w:name="_Toc243918863"/>
      <w:r w:rsidRPr="00D33BCC">
        <w:lastRenderedPageBreak/>
        <w:t>Jeremiah</w:t>
      </w:r>
      <w:bookmarkEnd w:id="27"/>
    </w:p>
    <w:p w:rsidR="00D52E8E" w:rsidRPr="00D33BCC" w:rsidRDefault="00D52E8E" w:rsidP="00D52E8E">
      <w:pPr>
        <w:widowControl w:val="0"/>
        <w:jc w:val="center"/>
      </w:pPr>
    </w:p>
    <w:p w:rsidR="00D52E8E" w:rsidRPr="00D33BCC" w:rsidRDefault="00D52E8E" w:rsidP="00427C19">
      <w:pPr>
        <w:widowControl w:val="0"/>
      </w:pPr>
      <w:r w:rsidRPr="00D33BCC">
        <w:t>Known as the Weeping Prophet – 9:1</w:t>
      </w:r>
      <w:r w:rsidR="00427C19">
        <w:t xml:space="preserve"> </w:t>
      </w:r>
      <w:r w:rsidRPr="00D33BCC">
        <w:t>(Associated with troubles and problems continually.)</w:t>
      </w:r>
    </w:p>
    <w:p w:rsidR="00D52E8E" w:rsidRPr="00D33BCC" w:rsidRDefault="00D52E8E" w:rsidP="00D52E8E">
      <w:pPr>
        <w:widowControl w:val="0"/>
      </w:pPr>
      <w:r w:rsidRPr="00D33BCC">
        <w:tab/>
      </w:r>
    </w:p>
    <w:p w:rsidR="00D52E8E" w:rsidRPr="00D33BCC" w:rsidRDefault="00D52E8E" w:rsidP="00D52E8E">
      <w:pPr>
        <w:widowControl w:val="0"/>
      </w:pPr>
      <w:r w:rsidRPr="00D33BCC">
        <w:t>Name means “the Lord most vehement”</w:t>
      </w:r>
    </w:p>
    <w:p w:rsidR="00D52E8E" w:rsidRPr="00D33BCC" w:rsidRDefault="00D52E8E" w:rsidP="00D52E8E">
      <w:pPr>
        <w:widowControl w:val="0"/>
      </w:pPr>
      <w:r w:rsidRPr="00D33BCC">
        <w:t>“Jehovah will rise”</w:t>
      </w:r>
    </w:p>
    <w:p w:rsidR="00D52E8E" w:rsidRPr="00D33BCC" w:rsidRDefault="00D52E8E" w:rsidP="00D52E8E">
      <w:pPr>
        <w:widowControl w:val="0"/>
      </w:pPr>
      <w:proofErr w:type="spellStart"/>
      <w:r w:rsidRPr="00D33BCC">
        <w:t>Yahveh</w:t>
      </w:r>
      <w:proofErr w:type="spellEnd"/>
      <w:r w:rsidRPr="00D33BCC">
        <w:t xml:space="preserve"> will lift up, throw down or found</w:t>
      </w:r>
    </w:p>
    <w:p w:rsidR="00D52E8E" w:rsidRPr="00D33BCC" w:rsidRDefault="00D52E8E" w:rsidP="00D52E8E">
      <w:pPr>
        <w:widowControl w:val="0"/>
      </w:pPr>
      <w:r w:rsidRPr="00D33BCC">
        <w:t>“</w:t>
      </w:r>
      <w:proofErr w:type="spellStart"/>
      <w:r w:rsidRPr="00D33BCC">
        <w:t>Jah</w:t>
      </w:r>
      <w:proofErr w:type="spellEnd"/>
      <w:r w:rsidRPr="00D33BCC">
        <w:t xml:space="preserve"> is the exalted one”</w:t>
      </w:r>
    </w:p>
    <w:p w:rsidR="00D52E8E" w:rsidRPr="00D33BCC" w:rsidRDefault="00D52E8E" w:rsidP="00D52E8E">
      <w:pPr>
        <w:widowControl w:val="0"/>
      </w:pPr>
      <w:r w:rsidRPr="00D33BCC">
        <w:t>“God will exalt”</w:t>
      </w:r>
    </w:p>
    <w:p w:rsidR="00D52E8E" w:rsidRPr="00D33BCC" w:rsidRDefault="00D52E8E" w:rsidP="00D52E8E">
      <w:pPr>
        <w:widowControl w:val="0"/>
      </w:pPr>
    </w:p>
    <w:p w:rsidR="00D52E8E" w:rsidRPr="00D33BCC" w:rsidRDefault="00427C19" w:rsidP="00D52E8E">
      <w:pPr>
        <w:widowControl w:val="0"/>
      </w:pPr>
      <w:r>
        <w:t xml:space="preserve">Jeremiah’s words 1:1 </w:t>
      </w:r>
      <w:r w:rsidR="00D52E8E" w:rsidRPr="00D33BCC">
        <w:t>a good record keeper 36:4</w:t>
      </w:r>
      <w:r>
        <w:t xml:space="preserve"> </w:t>
      </w:r>
      <w:r w:rsidR="00D52E8E" w:rsidRPr="00D33BCC">
        <w:t>Jeremiah’s birth 1:5</w:t>
      </w:r>
    </w:p>
    <w:p w:rsidR="00D52E8E" w:rsidRPr="00D33BCC" w:rsidRDefault="00D52E8E" w:rsidP="00D52E8E">
      <w:pPr>
        <w:widowControl w:val="0"/>
      </w:pPr>
    </w:p>
    <w:p w:rsidR="00D52E8E" w:rsidRPr="00D33BCC" w:rsidRDefault="00D52E8E" w:rsidP="00D52E8E">
      <w:pPr>
        <w:widowControl w:val="0"/>
      </w:pPr>
      <w:r w:rsidRPr="00D33BCC">
        <w:t>A son of a Priest (</w:t>
      </w:r>
      <w:proofErr w:type="spellStart"/>
      <w:r w:rsidRPr="00D33BCC">
        <w:t>Hilkiah</w:t>
      </w:r>
      <w:proofErr w:type="spellEnd"/>
      <w:r w:rsidRPr="00D33BCC">
        <w:t>)</w:t>
      </w:r>
    </w:p>
    <w:p w:rsidR="00D52E8E" w:rsidRPr="00D33BCC" w:rsidRDefault="00D52E8E" w:rsidP="00D52E8E">
      <w:pPr>
        <w:widowControl w:val="0"/>
      </w:pPr>
    </w:p>
    <w:p w:rsidR="00D52E8E" w:rsidRPr="00D33BCC" w:rsidRDefault="00D52E8E" w:rsidP="00D52E8E">
      <w:pPr>
        <w:widowControl w:val="0"/>
      </w:pPr>
      <w:r w:rsidRPr="00D33BCC">
        <w:t>I.</w:t>
      </w:r>
      <w:r w:rsidRPr="00D33BCC">
        <w:tab/>
        <w:t>Jeremiah was a Prophet of God</w:t>
      </w:r>
    </w:p>
    <w:p w:rsidR="00D52E8E" w:rsidRPr="00D33BCC" w:rsidRDefault="00D52E8E" w:rsidP="00D52E8E">
      <w:pPr>
        <w:widowControl w:val="0"/>
      </w:pPr>
    </w:p>
    <w:p w:rsidR="00D52E8E" w:rsidRPr="00D33BCC" w:rsidRDefault="00D52E8E" w:rsidP="00D52E8E">
      <w:pPr>
        <w:widowControl w:val="0"/>
      </w:pPr>
      <w:r w:rsidRPr="00D33BCC">
        <w:t>1:4 “The Word of the Lord came”</w:t>
      </w:r>
      <w:r w:rsidR="00427C19">
        <w:t xml:space="preserve"> </w:t>
      </w:r>
      <w:r w:rsidRPr="00D33BCC">
        <w:t>51 distinct prophecies came to Jeremiah</w:t>
      </w:r>
      <w:r w:rsidR="00427C19">
        <w:t xml:space="preserve"> </w:t>
      </w:r>
      <w:r w:rsidRPr="00D33BCC">
        <w:t>The things of God were first on his list all his life.</w:t>
      </w:r>
    </w:p>
    <w:p w:rsidR="00D52E8E" w:rsidRPr="00D33BCC" w:rsidRDefault="00D52E8E" w:rsidP="00D52E8E">
      <w:pPr>
        <w:widowControl w:val="0"/>
      </w:pPr>
    </w:p>
    <w:p w:rsidR="00D52E8E" w:rsidRPr="00D33BCC" w:rsidRDefault="00D52E8E" w:rsidP="00D52E8E">
      <w:pPr>
        <w:widowControl w:val="0"/>
      </w:pPr>
      <w:r w:rsidRPr="00D33BCC">
        <w:tab/>
        <w:t>A.</w:t>
      </w:r>
      <w:r w:rsidRPr="00D33BCC">
        <w:tab/>
        <w:t>The Making of a Prophet</w:t>
      </w:r>
      <w:r w:rsidR="00427C19">
        <w:t xml:space="preserve"> </w:t>
      </w:r>
      <w:r w:rsidRPr="00D33BCC">
        <w:t>Jer. 1:1-5</w:t>
      </w:r>
    </w:p>
    <w:p w:rsidR="00D52E8E" w:rsidRPr="00D33BCC" w:rsidRDefault="00D52E8E" w:rsidP="00427C19">
      <w:pPr>
        <w:widowControl w:val="0"/>
      </w:pPr>
    </w:p>
    <w:p w:rsidR="00D52E8E" w:rsidRPr="00D33BCC" w:rsidRDefault="00D52E8E" w:rsidP="00427C19">
      <w:pPr>
        <w:widowControl w:val="0"/>
      </w:pPr>
      <w:r w:rsidRPr="00D33BCC">
        <w:t xml:space="preserve">1:5 Even before conception, God has a plan God’s eternal purpose (Eph. 3:11) should be every believers aim to know and to work out.  Psa. 139:16 </w:t>
      </w:r>
      <w:r w:rsidRPr="00D33BCC">
        <w:tab/>
      </w:r>
      <w:r w:rsidRPr="00D33BCC">
        <w:tab/>
        <w:t>Gal. 1:15,16</w:t>
      </w:r>
    </w:p>
    <w:p w:rsidR="00D52E8E" w:rsidRPr="00D33BCC" w:rsidRDefault="00D52E8E" w:rsidP="00D52E8E">
      <w:pPr>
        <w:widowControl w:val="0"/>
      </w:pPr>
    </w:p>
    <w:p w:rsidR="00D52E8E" w:rsidRPr="00D33BCC" w:rsidRDefault="00D52E8E" w:rsidP="00D52E8E">
      <w:pPr>
        <w:widowControl w:val="0"/>
      </w:pPr>
      <w:r w:rsidRPr="00D33BCC">
        <w:tab/>
      </w:r>
      <w:r w:rsidRPr="00D33BCC">
        <w:tab/>
        <w:t>1.</w:t>
      </w:r>
      <w:r w:rsidRPr="00D33BCC">
        <w:tab/>
        <w:t>Called from the womb</w:t>
      </w:r>
      <w:r w:rsidR="00427C19">
        <w:t xml:space="preserve"> </w:t>
      </w:r>
      <w:r w:rsidRPr="00D33BCC">
        <w:t>1:5</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a.</w:t>
      </w:r>
      <w:r w:rsidRPr="00D33BCC">
        <w:tab/>
        <w:t>Formed by God</w:t>
      </w:r>
    </w:p>
    <w:p w:rsidR="00D52E8E" w:rsidRPr="00D33BCC" w:rsidRDefault="00D52E8E" w:rsidP="00D52E8E">
      <w:pPr>
        <w:widowControl w:val="0"/>
      </w:pPr>
      <w:r w:rsidRPr="00D33BCC">
        <w:tab/>
      </w:r>
      <w:r w:rsidRPr="00D33BCC">
        <w:tab/>
      </w:r>
      <w:r w:rsidRPr="00D33BCC">
        <w:tab/>
        <w:t>b.</w:t>
      </w:r>
      <w:r w:rsidRPr="00D33BCC">
        <w:tab/>
        <w:t>Foreknown by God</w:t>
      </w:r>
    </w:p>
    <w:p w:rsidR="00D52E8E" w:rsidRPr="00D33BCC" w:rsidRDefault="00D52E8E" w:rsidP="00D52E8E">
      <w:pPr>
        <w:widowControl w:val="0"/>
      </w:pPr>
      <w:r w:rsidRPr="00D33BCC">
        <w:tab/>
      </w:r>
      <w:r w:rsidRPr="00D33BCC">
        <w:tab/>
      </w:r>
      <w:r w:rsidRPr="00D33BCC">
        <w:tab/>
        <w:t>c.</w:t>
      </w:r>
      <w:r w:rsidRPr="00D33BCC">
        <w:tab/>
        <w:t>Set apart by God</w:t>
      </w:r>
    </w:p>
    <w:p w:rsidR="00D52E8E" w:rsidRPr="00D33BCC" w:rsidRDefault="00D52E8E" w:rsidP="00D52E8E">
      <w:pPr>
        <w:widowControl w:val="0"/>
      </w:pPr>
      <w:r w:rsidRPr="00D33BCC">
        <w:tab/>
      </w:r>
      <w:r w:rsidRPr="00D33BCC">
        <w:tab/>
      </w:r>
      <w:r w:rsidRPr="00D33BCC">
        <w:tab/>
        <w:t>d.</w:t>
      </w:r>
      <w:r w:rsidRPr="00D33BCC">
        <w:tab/>
        <w:t>Ordained by God</w:t>
      </w:r>
    </w:p>
    <w:p w:rsidR="00D52E8E" w:rsidRPr="00D33BCC" w:rsidRDefault="00D52E8E" w:rsidP="00D52E8E">
      <w:pPr>
        <w:widowControl w:val="0"/>
      </w:pPr>
    </w:p>
    <w:p w:rsidR="00D52E8E" w:rsidRPr="00D33BCC" w:rsidRDefault="00D52E8E" w:rsidP="00427C19">
      <w:pPr>
        <w:widowControl w:val="0"/>
      </w:pPr>
      <w:r w:rsidRPr="00D33BCC">
        <w:tab/>
      </w:r>
      <w:r w:rsidRPr="00D33BCC">
        <w:tab/>
        <w:t>2.</w:t>
      </w:r>
      <w:r w:rsidRPr="00D33BCC">
        <w:tab/>
        <w:t>Born to a priest and made a prophet</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a.</w:t>
      </w:r>
      <w:r w:rsidRPr="00D33BCC">
        <w:tab/>
        <w:t>What a contrast</w:t>
      </w:r>
    </w:p>
    <w:p w:rsidR="00D52E8E" w:rsidRPr="00D33BCC" w:rsidRDefault="00D52E8E" w:rsidP="00D52E8E">
      <w:pPr>
        <w:widowControl w:val="0"/>
      </w:pPr>
      <w:r w:rsidRPr="00D33BCC">
        <w:tab/>
      </w:r>
      <w:r w:rsidRPr="00D33BCC">
        <w:tab/>
      </w:r>
      <w:r w:rsidRPr="00D33BCC">
        <w:tab/>
        <w:t>b.</w:t>
      </w:r>
      <w:r w:rsidRPr="00D33BCC">
        <w:tab/>
        <w:t>What an advantage</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(1)</w:t>
      </w:r>
      <w:r w:rsidRPr="00D33BCC">
        <w:tab/>
        <w:t>Upbringing by a priest of God</w:t>
      </w:r>
    </w:p>
    <w:p w:rsidR="00D52E8E" w:rsidRPr="00D33BCC" w:rsidRDefault="00D52E8E" w:rsidP="00D52E8E">
      <w:pPr>
        <w:widowControl w:val="0"/>
      </w:pPr>
      <w:r w:rsidRPr="00D33BCC">
        <w:tab/>
      </w:r>
      <w:r w:rsidRPr="00D33BCC">
        <w:tab/>
      </w:r>
      <w:r w:rsidRPr="00D33BCC">
        <w:tab/>
      </w:r>
      <w:r w:rsidRPr="00D33BCC">
        <w:tab/>
        <w:t>(2)</w:t>
      </w:r>
      <w:r w:rsidRPr="00D33BCC">
        <w:tab/>
        <w:t>Training by a priest of God</w:t>
      </w:r>
    </w:p>
    <w:p w:rsidR="00D52E8E" w:rsidRPr="00D33BCC" w:rsidRDefault="00D52E8E" w:rsidP="00D52E8E">
      <w:pPr>
        <w:widowControl w:val="0"/>
      </w:pPr>
      <w:r w:rsidRPr="00D33BCC">
        <w:tab/>
      </w:r>
      <w:r w:rsidRPr="00D33BCC">
        <w:tab/>
      </w:r>
      <w:r w:rsidRPr="00D33BCC">
        <w:tab/>
      </w:r>
      <w:r w:rsidRPr="00D33BCC">
        <w:tab/>
        <w:t>(3)</w:t>
      </w:r>
      <w:r w:rsidRPr="00D33BCC">
        <w:tab/>
        <w:t>Teaching by a priest of God</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c.</w:t>
      </w:r>
      <w:r w:rsidRPr="00D33BCC">
        <w:tab/>
        <w:t>What a call</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(1)</w:t>
      </w:r>
      <w:r w:rsidRPr="00D33BCC">
        <w:tab/>
        <w:t>Men are not born prophets, they must be made</w:t>
      </w:r>
    </w:p>
    <w:p w:rsidR="00D52E8E" w:rsidRPr="00D33BCC" w:rsidRDefault="00D52E8E" w:rsidP="00D52E8E">
      <w:pPr>
        <w:widowControl w:val="0"/>
      </w:pPr>
      <w:r w:rsidRPr="00D33BCC">
        <w:tab/>
      </w:r>
      <w:r w:rsidRPr="00D33BCC">
        <w:tab/>
      </w:r>
      <w:r w:rsidRPr="00D33BCC">
        <w:tab/>
      </w:r>
      <w:r w:rsidRPr="00D33BCC">
        <w:tab/>
      </w:r>
      <w:r w:rsidRPr="00D33BCC">
        <w:tab/>
        <w:t>a prophet by a divine calling.</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(2)</w:t>
      </w:r>
      <w:r w:rsidRPr="00D33BCC">
        <w:tab/>
        <w:t xml:space="preserve">Jeremiah was raised in </w:t>
      </w:r>
      <w:proofErr w:type="spellStart"/>
      <w:r w:rsidRPr="00D33BCC">
        <w:t>Anathoth</w:t>
      </w:r>
      <w:proofErr w:type="spellEnd"/>
    </w:p>
    <w:p w:rsidR="00D52E8E" w:rsidRPr="00D33BCC" w:rsidRDefault="00D52E8E" w:rsidP="00D52E8E">
      <w:pPr>
        <w:widowControl w:val="0"/>
      </w:pPr>
      <w:r w:rsidRPr="00D33BCC">
        <w:tab/>
      </w:r>
      <w:r w:rsidRPr="00D33BCC">
        <w:tab/>
      </w:r>
      <w:r w:rsidRPr="00D33BCC">
        <w:tab/>
      </w:r>
      <w:r w:rsidRPr="00D33BCC">
        <w:tab/>
      </w:r>
      <w:r w:rsidRPr="00D33BCC">
        <w:tab/>
        <w:t>(a)</w:t>
      </w:r>
      <w:r w:rsidRPr="00D33BCC">
        <w:tab/>
        <w:t>A place of adversity, poverty, affliction</w:t>
      </w:r>
    </w:p>
    <w:p w:rsidR="00D52E8E" w:rsidRPr="00D33BCC" w:rsidRDefault="00D52E8E" w:rsidP="00D52E8E">
      <w:pPr>
        <w:widowControl w:val="0"/>
      </w:pPr>
      <w:r w:rsidRPr="00D33BCC">
        <w:tab/>
      </w:r>
      <w:r w:rsidRPr="00D33BCC">
        <w:tab/>
      </w:r>
      <w:r w:rsidRPr="00D33BCC">
        <w:tab/>
      </w:r>
      <w:r w:rsidRPr="00D33BCC">
        <w:tab/>
      </w:r>
      <w:r w:rsidRPr="00D33BCC">
        <w:tab/>
      </w:r>
      <w:r w:rsidRPr="00D33BCC">
        <w:tab/>
        <w:t>and depression.</w:t>
      </w:r>
    </w:p>
    <w:p w:rsidR="00D52E8E" w:rsidRPr="00D33BCC" w:rsidRDefault="00D52E8E" w:rsidP="00D52E8E">
      <w:pPr>
        <w:widowControl w:val="0"/>
      </w:pPr>
      <w:r w:rsidRPr="00D33BCC">
        <w:tab/>
      </w:r>
      <w:r w:rsidRPr="00D33BCC">
        <w:tab/>
      </w:r>
      <w:r w:rsidRPr="00D33BCC">
        <w:tab/>
      </w:r>
      <w:r w:rsidRPr="00D33BCC">
        <w:tab/>
        <w:t>(3)</w:t>
      </w:r>
      <w:r w:rsidRPr="00D33BCC">
        <w:tab/>
        <w:t>Called to prophesy unto the nations</w:t>
      </w:r>
      <w:r w:rsidR="00427C19">
        <w:t xml:space="preserve"> </w:t>
      </w:r>
      <w:r w:rsidRPr="00D33BCC">
        <w:t>1:5,10</w:t>
      </w:r>
    </w:p>
    <w:p w:rsidR="00D52E8E" w:rsidRPr="00D33BCC" w:rsidRDefault="00D52E8E" w:rsidP="00D52E8E">
      <w:pPr>
        <w:widowControl w:val="0"/>
      </w:pPr>
    </w:p>
    <w:p w:rsidR="00D52E8E" w:rsidRPr="00D33BCC" w:rsidRDefault="00D52E8E" w:rsidP="00D52E8E">
      <w:pPr>
        <w:widowControl w:val="0"/>
      </w:pPr>
      <w:r w:rsidRPr="00D33BCC">
        <w:tab/>
        <w:t>B.</w:t>
      </w:r>
      <w:r w:rsidRPr="00D33BCC">
        <w:tab/>
        <w:t>Made An Overcomer</w:t>
      </w:r>
    </w:p>
    <w:p w:rsidR="00D52E8E" w:rsidRPr="00D33BCC" w:rsidRDefault="00D52E8E" w:rsidP="00D52E8E">
      <w:pPr>
        <w:widowControl w:val="0"/>
      </w:pPr>
    </w:p>
    <w:p w:rsidR="00D52E8E" w:rsidRPr="00D33BCC" w:rsidRDefault="00D52E8E" w:rsidP="00D52E8E">
      <w:pPr>
        <w:widowControl w:val="0"/>
      </w:pPr>
      <w:r w:rsidRPr="00D33BCC">
        <w:tab/>
      </w:r>
      <w:r w:rsidRPr="00D33BCC">
        <w:tab/>
        <w:t>1.</w:t>
      </w:r>
      <w:r w:rsidRPr="00D33BCC">
        <w:tab/>
        <w:t xml:space="preserve">“In the land of Benjamin (son of my right-hand) place of </w:t>
      </w:r>
    </w:p>
    <w:p w:rsidR="00D52E8E" w:rsidRPr="00D33BCC" w:rsidRDefault="00D52E8E" w:rsidP="00D52E8E">
      <w:pPr>
        <w:widowControl w:val="0"/>
      </w:pPr>
      <w:r w:rsidRPr="00D33BCC">
        <w:tab/>
      </w:r>
      <w:r w:rsidRPr="00D33BCC">
        <w:tab/>
      </w:r>
      <w:r w:rsidRPr="00D33BCC">
        <w:tab/>
        <w:t>power, authority and rule</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Gen. 35:16-20</w:t>
      </w:r>
    </w:p>
    <w:p w:rsidR="00D52E8E" w:rsidRPr="00D33BCC" w:rsidRDefault="00D52E8E" w:rsidP="00D52E8E">
      <w:pPr>
        <w:widowControl w:val="0"/>
      </w:pPr>
      <w:r w:rsidRPr="00D33BCC">
        <w:tab/>
      </w:r>
    </w:p>
    <w:p w:rsidR="00D52E8E" w:rsidRPr="00D33BCC" w:rsidRDefault="00D52E8E" w:rsidP="00D52E8E">
      <w:pPr>
        <w:widowControl w:val="0"/>
        <w:ind w:left="1440" w:firstLine="720"/>
      </w:pPr>
      <w:r w:rsidRPr="00D33BCC">
        <w:t>Gen.  49:19 God’s plan is to make overcomers</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 xml:space="preserve">Gen. 49:27 (The lone wolf) Benjamin – overcomers </w:t>
      </w:r>
    </w:p>
    <w:p w:rsidR="00D52E8E" w:rsidRPr="00D33BCC" w:rsidRDefault="00D52E8E" w:rsidP="00D52E8E">
      <w:pPr>
        <w:widowControl w:val="0"/>
      </w:pPr>
      <w:r w:rsidRPr="00D33BCC">
        <w:tab/>
      </w:r>
      <w:r w:rsidRPr="00D33BCC">
        <w:tab/>
      </w:r>
      <w:r w:rsidRPr="00D33BCC">
        <w:tab/>
      </w:r>
      <w:r w:rsidRPr="00D33BCC">
        <w:tab/>
        <w:t>Don’t run in packs, if you push you will push alone.</w:t>
      </w:r>
    </w:p>
    <w:p w:rsidR="00D52E8E" w:rsidRPr="00D33BCC" w:rsidRDefault="00D52E8E" w:rsidP="00D52E8E">
      <w:pPr>
        <w:widowControl w:val="0"/>
      </w:pPr>
      <w:r w:rsidRPr="00D33BCC">
        <w:tab/>
      </w:r>
      <w:r w:rsidRPr="00D33BCC">
        <w:tab/>
      </w:r>
      <w:r w:rsidRPr="00D33BCC">
        <w:tab/>
      </w:r>
      <w:r w:rsidRPr="00D33BCC">
        <w:tab/>
        <w:t xml:space="preserve">If you overcome under adverse circumstances, you </w:t>
      </w:r>
    </w:p>
    <w:p w:rsidR="00D52E8E" w:rsidRPr="00D33BCC" w:rsidRDefault="00D52E8E" w:rsidP="00D52E8E">
      <w:pPr>
        <w:widowControl w:val="0"/>
        <w:ind w:left="720"/>
      </w:pPr>
      <w:r w:rsidRPr="00D33BCC">
        <w:tab/>
      </w:r>
      <w:r w:rsidRPr="00D33BCC">
        <w:tab/>
      </w:r>
      <w:r w:rsidRPr="00D33BCC">
        <w:tab/>
        <w:t xml:space="preserve">will walk alone, but God will put His best in you for </w:t>
      </w:r>
    </w:p>
    <w:p w:rsidR="00D52E8E" w:rsidRPr="00D33BCC" w:rsidRDefault="00D52E8E" w:rsidP="00D52E8E">
      <w:pPr>
        <w:widowControl w:val="0"/>
        <w:ind w:left="2160" w:firstLine="720"/>
      </w:pPr>
      <w:r w:rsidRPr="00D33BCC">
        <w:t>His honor and for His glory.</w:t>
      </w:r>
    </w:p>
    <w:p w:rsidR="00D52E8E" w:rsidRPr="00D33BCC" w:rsidRDefault="00D52E8E" w:rsidP="00D52E8E">
      <w:pPr>
        <w:widowControl w:val="0"/>
      </w:pPr>
    </w:p>
    <w:p w:rsidR="00D52E8E" w:rsidRPr="00D33BCC" w:rsidRDefault="00D52E8E" w:rsidP="0069205D">
      <w:pPr>
        <w:widowControl w:val="0"/>
      </w:pPr>
      <w:r w:rsidRPr="00D33BCC">
        <w:tab/>
      </w:r>
      <w:r w:rsidRPr="00D33BCC">
        <w:tab/>
        <w:t>2.</w:t>
      </w:r>
      <w:r w:rsidRPr="00D33BCC">
        <w:tab/>
        <w:t>The overcoming life</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(a)</w:t>
      </w:r>
      <w:r w:rsidRPr="00D33BCC">
        <w:tab/>
        <w:t>A lonely experience – “As a wolf”</w:t>
      </w:r>
      <w:r w:rsidR="00427C19">
        <w:t xml:space="preserve"> </w:t>
      </w:r>
      <w:r w:rsidRPr="00D33BCC">
        <w:t>Gen. 49:27</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(b)</w:t>
      </w:r>
      <w:r w:rsidRPr="00D33BCC">
        <w:tab/>
        <w:t>A learning experience – “In the morning”</w:t>
      </w:r>
    </w:p>
    <w:p w:rsidR="00D52E8E" w:rsidRPr="00D33BCC" w:rsidRDefault="00D52E8E" w:rsidP="00D52E8E">
      <w:pPr>
        <w:widowControl w:val="0"/>
      </w:pPr>
      <w:r w:rsidRPr="00D33BCC">
        <w:tab/>
      </w:r>
      <w:r w:rsidRPr="00D33BCC">
        <w:tab/>
      </w:r>
      <w:r w:rsidRPr="00D33BCC">
        <w:tab/>
      </w:r>
      <w:r w:rsidRPr="00D33BCC">
        <w:tab/>
        <w:t>Gen. 49:27</w:t>
      </w:r>
    </w:p>
    <w:p w:rsidR="00D52E8E" w:rsidRPr="00D33BCC" w:rsidRDefault="00D52E8E" w:rsidP="00D52E8E">
      <w:pPr>
        <w:widowControl w:val="0"/>
      </w:pPr>
      <w:r w:rsidRPr="00D33BCC">
        <w:tab/>
      </w:r>
      <w:r w:rsidRPr="00D33BCC">
        <w:tab/>
      </w:r>
      <w:r w:rsidRPr="00D33BCC">
        <w:tab/>
      </w:r>
      <w:r w:rsidRPr="00D33BCC">
        <w:tab/>
        <w:t>Learn how to be a victor</w:t>
      </w:r>
    </w:p>
    <w:p w:rsidR="00D52E8E" w:rsidRPr="00D33BCC" w:rsidRDefault="00D52E8E" w:rsidP="00D52E8E">
      <w:pPr>
        <w:widowControl w:val="0"/>
      </w:pPr>
      <w:r w:rsidRPr="00D33BCC">
        <w:tab/>
      </w:r>
      <w:r w:rsidRPr="00D33BCC">
        <w:tab/>
      </w:r>
      <w:r w:rsidRPr="00D33BCC">
        <w:tab/>
      </w:r>
      <w:r w:rsidRPr="00D33BCC">
        <w:tab/>
        <w:t>“Devour the prey”</w:t>
      </w:r>
    </w:p>
    <w:p w:rsidR="00D52E8E" w:rsidRPr="00D33BCC" w:rsidRDefault="00D52E8E" w:rsidP="00D52E8E">
      <w:pPr>
        <w:widowControl w:val="0"/>
      </w:pPr>
      <w:r w:rsidRPr="00D33BCC">
        <w:tab/>
      </w:r>
      <w:r w:rsidRPr="00D33BCC">
        <w:tab/>
      </w:r>
      <w:r w:rsidRPr="00D33BCC">
        <w:tab/>
      </w:r>
      <w:r w:rsidRPr="00D33BCC">
        <w:tab/>
        <w:t>In the morning of your life</w:t>
      </w:r>
    </w:p>
    <w:p w:rsidR="00D52E8E" w:rsidRPr="00D33BCC" w:rsidRDefault="00D52E8E" w:rsidP="00D52E8E">
      <w:pPr>
        <w:widowControl w:val="0"/>
      </w:pPr>
      <w:r w:rsidRPr="00D33BCC">
        <w:tab/>
      </w:r>
      <w:r w:rsidRPr="00D33BCC">
        <w:tab/>
      </w:r>
      <w:r w:rsidRPr="00D33BCC">
        <w:tab/>
      </w:r>
      <w:r w:rsidRPr="00D33BCC">
        <w:tab/>
        <w:t>While you are young and tender, strong and healthy</w:t>
      </w:r>
    </w:p>
    <w:p w:rsidR="00D52E8E" w:rsidRPr="00D33BCC" w:rsidRDefault="00D52E8E" w:rsidP="00D52E8E">
      <w:pPr>
        <w:widowControl w:val="0"/>
        <w:ind w:left="2160" w:firstLine="720"/>
      </w:pPr>
      <w:r w:rsidRPr="00D33BCC">
        <w:t>Bold and zealous, but always overcoming.</w:t>
      </w:r>
    </w:p>
    <w:p w:rsidR="00D52E8E" w:rsidRPr="00D33BCC" w:rsidRDefault="00D52E8E" w:rsidP="00D52E8E">
      <w:pPr>
        <w:widowControl w:val="0"/>
      </w:pPr>
    </w:p>
    <w:p w:rsidR="00D52E8E" w:rsidRPr="00D33BCC" w:rsidRDefault="00D52E8E" w:rsidP="00D52E8E">
      <w:pPr>
        <w:widowControl w:val="0"/>
        <w:ind w:left="2880" w:hanging="720"/>
      </w:pPr>
      <w:r w:rsidRPr="00D33BCC">
        <w:t>(c)</w:t>
      </w:r>
      <w:r w:rsidRPr="00D33BCC">
        <w:tab/>
        <w:t>A lively experience – “At night” - The closing chapters of your life are a success because you have devoured the prey and gained a spoil to divide.</w:t>
      </w:r>
    </w:p>
    <w:p w:rsidR="00D52E8E" w:rsidRPr="00D33BCC" w:rsidRDefault="00D52E8E" w:rsidP="00D52E8E">
      <w:pPr>
        <w:widowControl w:val="0"/>
        <w:ind w:left="2880" w:hanging="720"/>
      </w:pPr>
      <w:r w:rsidRPr="00D33BCC">
        <w:tab/>
        <w:t>The spoil is the result of a life of faith, a fight of faith</w:t>
      </w:r>
    </w:p>
    <w:p w:rsidR="00D52E8E" w:rsidRPr="00D33BCC" w:rsidRDefault="00D52E8E" w:rsidP="00D52E8E">
      <w:pPr>
        <w:widowControl w:val="0"/>
        <w:ind w:left="2880" w:hanging="720"/>
      </w:pPr>
      <w:r w:rsidRPr="00D33BCC">
        <w:tab/>
        <w:t>and battle for truth.</w:t>
      </w:r>
    </w:p>
    <w:p w:rsidR="00D52E8E" w:rsidRPr="00D33BCC" w:rsidRDefault="00D52E8E" w:rsidP="00D52E8E">
      <w:pPr>
        <w:widowControl w:val="0"/>
        <w:ind w:left="2880" w:hanging="720"/>
      </w:pPr>
      <w:r w:rsidRPr="00D33BCC">
        <w:tab/>
        <w:t>Your soul is full of God and His Word.</w:t>
      </w:r>
    </w:p>
    <w:p w:rsidR="00D52E8E" w:rsidRPr="00D33BCC" w:rsidRDefault="00D52E8E" w:rsidP="00D52E8E">
      <w:pPr>
        <w:widowControl w:val="0"/>
        <w:ind w:left="2880" w:hanging="720"/>
      </w:pPr>
    </w:p>
    <w:p w:rsidR="00D52E8E" w:rsidRPr="00427C19" w:rsidRDefault="00427C19" w:rsidP="00427C19">
      <w:pPr>
        <w:widowControl w:val="0"/>
        <w:ind w:left="360" w:hanging="360"/>
        <w:rPr>
          <w:i/>
        </w:rPr>
      </w:pPr>
      <w:r>
        <w:t>John 6:63—</w:t>
      </w:r>
      <w:r w:rsidR="00D52E8E" w:rsidRPr="00427C19">
        <w:rPr>
          <w:i/>
        </w:rPr>
        <w:t>“</w:t>
      </w:r>
      <w:r w:rsidRPr="00427C19">
        <w:rPr>
          <w:i/>
        </w:rPr>
        <w:t xml:space="preserve">It is the spirit that </w:t>
      </w:r>
      <w:proofErr w:type="spellStart"/>
      <w:r w:rsidRPr="00427C19">
        <w:rPr>
          <w:i/>
        </w:rPr>
        <w:t>quickeneth</w:t>
      </w:r>
      <w:proofErr w:type="spellEnd"/>
      <w:r w:rsidRPr="00427C19">
        <w:rPr>
          <w:i/>
        </w:rPr>
        <w:t xml:space="preserve">; the flesh </w:t>
      </w:r>
      <w:proofErr w:type="spellStart"/>
      <w:r w:rsidRPr="00427C19">
        <w:rPr>
          <w:i/>
        </w:rPr>
        <w:t>pr</w:t>
      </w:r>
      <w:r>
        <w:rPr>
          <w:i/>
        </w:rPr>
        <w:t>ofiteth</w:t>
      </w:r>
      <w:proofErr w:type="spellEnd"/>
      <w:r>
        <w:rPr>
          <w:i/>
        </w:rPr>
        <w:t xml:space="preserve"> nothing: the words that </w:t>
      </w:r>
      <w:r w:rsidRPr="00427C19">
        <w:rPr>
          <w:i/>
        </w:rPr>
        <w:t>I speak unto you, they are spirit, and they are life.</w:t>
      </w:r>
      <w:r w:rsidR="00D52E8E" w:rsidRPr="00427C19">
        <w:rPr>
          <w:i/>
        </w:rPr>
        <w:t xml:space="preserve"> </w:t>
      </w:r>
    </w:p>
    <w:p w:rsidR="00D52E8E" w:rsidRPr="00D33BCC" w:rsidRDefault="00D52E8E" w:rsidP="00D52E8E">
      <w:pPr>
        <w:widowControl w:val="0"/>
        <w:ind w:left="2880" w:hanging="720"/>
      </w:pPr>
    </w:p>
    <w:p w:rsidR="00D52E8E" w:rsidRPr="00D33BCC" w:rsidRDefault="00D52E8E" w:rsidP="00D52E8E">
      <w:pPr>
        <w:widowControl w:val="0"/>
        <w:ind w:left="2880" w:hanging="720"/>
      </w:pPr>
      <w:r w:rsidRPr="00D33BCC">
        <w:t>(d)</w:t>
      </w:r>
      <w:r w:rsidRPr="00D33BCC">
        <w:tab/>
        <w:t xml:space="preserve">A loyal experience – </w:t>
      </w:r>
    </w:p>
    <w:p w:rsidR="00D52E8E" w:rsidRPr="00D33BCC" w:rsidRDefault="00D52E8E" w:rsidP="00D52E8E">
      <w:pPr>
        <w:widowControl w:val="0"/>
        <w:ind w:left="2880" w:hanging="720"/>
      </w:pPr>
      <w:r w:rsidRPr="00D33BCC">
        <w:tab/>
        <w:t xml:space="preserve">Don’t seek God for the benefits, </w:t>
      </w:r>
    </w:p>
    <w:p w:rsidR="00D52E8E" w:rsidRPr="00D33BCC" w:rsidRDefault="00D52E8E" w:rsidP="00D52E8E">
      <w:pPr>
        <w:widowControl w:val="0"/>
        <w:ind w:left="2880" w:hanging="720"/>
      </w:pPr>
      <w:r w:rsidRPr="00D33BCC">
        <w:tab/>
        <w:t>Seek God for who He is.</w:t>
      </w:r>
    </w:p>
    <w:p w:rsidR="00D52E8E" w:rsidRPr="00D33BCC" w:rsidRDefault="00D52E8E" w:rsidP="00D52E8E">
      <w:pPr>
        <w:widowControl w:val="0"/>
        <w:ind w:left="2880" w:hanging="720"/>
      </w:pPr>
    </w:p>
    <w:p w:rsidR="00D52E8E" w:rsidRPr="00D33BCC" w:rsidRDefault="00D52E8E" w:rsidP="00D52E8E">
      <w:pPr>
        <w:widowControl w:val="0"/>
        <w:ind w:left="2880" w:hanging="720"/>
      </w:pPr>
      <w:r w:rsidRPr="00D33BCC">
        <w:t>(e)</w:t>
      </w:r>
      <w:r w:rsidRPr="00D33BCC">
        <w:tab/>
        <w:t>A light experience</w:t>
      </w:r>
    </w:p>
    <w:p w:rsidR="00D52E8E" w:rsidRPr="00D33BCC" w:rsidRDefault="00D52E8E" w:rsidP="00D52E8E">
      <w:pPr>
        <w:widowControl w:val="0"/>
        <w:ind w:left="2880" w:hanging="720"/>
      </w:pPr>
      <w:r w:rsidRPr="00D33BCC">
        <w:tab/>
        <w:t>Run in the morning and keep running till the night</w:t>
      </w:r>
    </w:p>
    <w:p w:rsidR="00D52E8E" w:rsidRPr="00D33BCC" w:rsidRDefault="00D52E8E" w:rsidP="00D52E8E">
      <w:pPr>
        <w:widowControl w:val="0"/>
        <w:ind w:left="2880"/>
      </w:pPr>
      <w:r w:rsidRPr="00D33BCC">
        <w:t>Run while you have the light</w:t>
      </w:r>
    </w:p>
    <w:p w:rsidR="00D52E8E" w:rsidRPr="00D33BCC" w:rsidRDefault="00D52E8E" w:rsidP="00D52E8E">
      <w:pPr>
        <w:widowControl w:val="0"/>
        <w:ind w:left="2880" w:hanging="720"/>
      </w:pPr>
      <w:r w:rsidRPr="00D33BCC">
        <w:tab/>
        <w:t>Run in the light of Eternity</w:t>
      </w:r>
    </w:p>
    <w:p w:rsidR="00D52E8E" w:rsidRPr="00D33BCC" w:rsidRDefault="00D52E8E" w:rsidP="00D52E8E">
      <w:pPr>
        <w:widowControl w:val="0"/>
        <w:ind w:left="2880" w:hanging="720"/>
      </w:pPr>
      <w:r w:rsidRPr="00D33BCC">
        <w:tab/>
        <w:t>Run that you may have the spoil in your soul in the night</w:t>
      </w:r>
    </w:p>
    <w:p w:rsidR="00D52E8E" w:rsidRPr="00D33BCC" w:rsidRDefault="00D52E8E" w:rsidP="00D52E8E">
      <w:pPr>
        <w:widowControl w:val="0"/>
        <w:ind w:left="2880" w:hanging="720"/>
      </w:pPr>
      <w:r w:rsidRPr="00D33BCC">
        <w:tab/>
        <w:t>The challenge is to have as much of the truth that God has made available.</w:t>
      </w:r>
    </w:p>
    <w:p w:rsidR="00D52E8E" w:rsidRPr="00D33BCC" w:rsidRDefault="00D52E8E" w:rsidP="00D52E8E">
      <w:pPr>
        <w:widowControl w:val="0"/>
        <w:ind w:left="2880" w:hanging="720"/>
      </w:pPr>
      <w:r w:rsidRPr="00D33BCC">
        <w:tab/>
        <w:t>The morning represents God speaking all things into existence.</w:t>
      </w:r>
    </w:p>
    <w:p w:rsidR="00D52E8E" w:rsidRPr="00D33BCC" w:rsidRDefault="00D52E8E" w:rsidP="00D52E8E">
      <w:pPr>
        <w:widowControl w:val="0"/>
      </w:pPr>
    </w:p>
    <w:p w:rsidR="00D52E8E" w:rsidRPr="00D33BCC" w:rsidRDefault="00D52E8E" w:rsidP="00D52E8E">
      <w:pPr>
        <w:widowControl w:val="0"/>
        <w:ind w:left="2880" w:hanging="720"/>
      </w:pPr>
      <w:r w:rsidRPr="00D33BCC">
        <w:t>(f)</w:t>
      </w:r>
      <w:r w:rsidRPr="00D33BCC">
        <w:tab/>
        <w:t>The night in regards to the closing of time</w:t>
      </w:r>
    </w:p>
    <w:p w:rsidR="00D52E8E" w:rsidRPr="00D33BCC" w:rsidRDefault="00D52E8E" w:rsidP="00D52E8E">
      <w:pPr>
        <w:widowControl w:val="0"/>
        <w:ind w:left="2880" w:hanging="720"/>
      </w:pPr>
    </w:p>
    <w:p w:rsidR="00D52E8E" w:rsidRPr="00D33BCC" w:rsidRDefault="00D52E8E" w:rsidP="00D52E8E">
      <w:pPr>
        <w:widowControl w:val="0"/>
        <w:ind w:left="2880" w:hanging="720"/>
      </w:pPr>
      <w:r w:rsidRPr="00D33BCC">
        <w:tab/>
        <w:t>(1)</w:t>
      </w:r>
      <w:r w:rsidRPr="00D33BCC">
        <w:tab/>
        <w:t>Closing chapters</w:t>
      </w:r>
    </w:p>
    <w:p w:rsidR="00D52E8E" w:rsidRPr="00D33BCC" w:rsidRDefault="00D52E8E" w:rsidP="00D52E8E">
      <w:pPr>
        <w:widowControl w:val="0"/>
        <w:ind w:left="2880" w:hanging="720"/>
      </w:pPr>
      <w:r w:rsidRPr="00D33BCC">
        <w:tab/>
        <w:t>(2)</w:t>
      </w:r>
      <w:r w:rsidRPr="00D33BCC">
        <w:tab/>
        <w:t>Accounts taken</w:t>
      </w:r>
    </w:p>
    <w:p w:rsidR="00D52E8E" w:rsidRPr="00D33BCC" w:rsidRDefault="00D52E8E" w:rsidP="00D52E8E">
      <w:pPr>
        <w:widowControl w:val="0"/>
        <w:ind w:left="2880" w:hanging="720"/>
      </w:pPr>
      <w:r w:rsidRPr="00D33BCC">
        <w:tab/>
        <w:t>(3)</w:t>
      </w:r>
      <w:r w:rsidRPr="00D33BCC">
        <w:tab/>
        <w:t>Judgments carried out</w:t>
      </w:r>
    </w:p>
    <w:p w:rsidR="00D52E8E" w:rsidRPr="00D33BCC" w:rsidRDefault="00D52E8E" w:rsidP="00D52E8E">
      <w:pPr>
        <w:widowControl w:val="0"/>
        <w:ind w:left="2880" w:hanging="720"/>
      </w:pPr>
      <w:r w:rsidRPr="00D33BCC">
        <w:tab/>
        <w:t>(4)</w:t>
      </w:r>
      <w:r w:rsidRPr="00D33BCC">
        <w:tab/>
        <w:t>Life as it is come to an end</w:t>
      </w:r>
    </w:p>
    <w:p w:rsidR="00D52E8E" w:rsidRPr="00D33BCC" w:rsidRDefault="00D52E8E" w:rsidP="00D52E8E">
      <w:pPr>
        <w:widowControl w:val="0"/>
        <w:ind w:left="2880" w:hanging="720"/>
      </w:pPr>
      <w:r w:rsidRPr="00D33BCC">
        <w:tab/>
        <w:t>(5)</w:t>
      </w:r>
      <w:r w:rsidRPr="00D33BCC">
        <w:tab/>
        <w:t>Then, Eternity without end</w:t>
      </w:r>
    </w:p>
    <w:p w:rsidR="00D52E8E" w:rsidRPr="00D33BCC" w:rsidRDefault="00D52E8E" w:rsidP="00D52E8E">
      <w:pPr>
        <w:widowControl w:val="0"/>
        <w:ind w:left="2880" w:hanging="720"/>
      </w:pPr>
      <w:r w:rsidRPr="00D33BCC">
        <w:tab/>
      </w:r>
      <w:r w:rsidRPr="00D33BCC">
        <w:tab/>
        <w:t>(1)</w:t>
      </w:r>
      <w:r w:rsidRPr="00D33BCC">
        <w:tab/>
        <w:t>In Heaven</w:t>
      </w:r>
    </w:p>
    <w:p w:rsidR="00D52E8E" w:rsidRPr="00D33BCC" w:rsidRDefault="00D52E8E" w:rsidP="00D52E8E">
      <w:pPr>
        <w:widowControl w:val="0"/>
        <w:ind w:left="2880" w:hanging="720"/>
      </w:pPr>
      <w:r w:rsidRPr="00D33BCC">
        <w:tab/>
      </w:r>
      <w:r w:rsidRPr="00D33BCC">
        <w:tab/>
        <w:t>(2)</w:t>
      </w:r>
      <w:r w:rsidRPr="00D33BCC">
        <w:tab/>
        <w:t>In Hell</w:t>
      </w:r>
    </w:p>
    <w:p w:rsidR="00D52E8E" w:rsidRPr="00D33BCC" w:rsidRDefault="00D52E8E" w:rsidP="00D52E8E">
      <w:pPr>
        <w:widowControl w:val="0"/>
        <w:ind w:left="2880" w:hanging="720"/>
      </w:pPr>
      <w:r w:rsidRPr="00D33BCC">
        <w:tab/>
        <w:t>(6)</w:t>
      </w:r>
      <w:r w:rsidRPr="00D33BCC">
        <w:tab/>
        <w:t>Acceptance or rejection</w:t>
      </w:r>
    </w:p>
    <w:p w:rsidR="00D52E8E" w:rsidRPr="00D33BCC" w:rsidRDefault="00D52E8E" w:rsidP="00D52E8E">
      <w:pPr>
        <w:widowControl w:val="0"/>
        <w:ind w:left="2880" w:hanging="720"/>
      </w:pPr>
      <w:r w:rsidRPr="00D33BCC">
        <w:tab/>
        <w:t>(7)</w:t>
      </w:r>
      <w:r w:rsidRPr="00D33BCC">
        <w:tab/>
        <w:t>“To Him that overcomes”</w:t>
      </w:r>
    </w:p>
    <w:p w:rsidR="00D52E8E" w:rsidRPr="00D33BCC" w:rsidRDefault="00D52E8E" w:rsidP="00D52E8E">
      <w:pPr>
        <w:widowControl w:val="0"/>
        <w:ind w:left="2880" w:hanging="720"/>
      </w:pPr>
      <w:r w:rsidRPr="00D33BCC">
        <w:tab/>
      </w:r>
      <w:r w:rsidRPr="00D33BCC">
        <w:tab/>
        <w:t>Promises to individuals to take their place with</w:t>
      </w:r>
    </w:p>
    <w:p w:rsidR="00D52E8E" w:rsidRPr="00D33BCC" w:rsidRDefault="00D52E8E" w:rsidP="00D52E8E">
      <w:pPr>
        <w:widowControl w:val="0"/>
        <w:ind w:left="2880" w:firstLine="720"/>
      </w:pPr>
      <w:r w:rsidRPr="00D33BCC">
        <w:t xml:space="preserve"> the Son. </w:t>
      </w:r>
    </w:p>
    <w:p w:rsidR="00D52E8E" w:rsidRPr="00D33BCC" w:rsidRDefault="00D52E8E" w:rsidP="00D52E8E">
      <w:pPr>
        <w:widowControl w:val="0"/>
        <w:ind w:left="2880" w:firstLine="720"/>
      </w:pPr>
      <w:r w:rsidRPr="00D33BCC">
        <w:t>Christ is the light of Eternity.</w:t>
      </w:r>
    </w:p>
    <w:p w:rsidR="00D52E8E" w:rsidRPr="00D33BCC" w:rsidRDefault="00D52E8E" w:rsidP="00D52E8E">
      <w:pPr>
        <w:widowControl w:val="0"/>
        <w:ind w:left="2880" w:firstLine="720"/>
      </w:pPr>
      <w:r w:rsidRPr="00D33BCC">
        <w:t>Overcomers are made, not born and they are</w:t>
      </w:r>
    </w:p>
    <w:p w:rsidR="00D52E8E" w:rsidRPr="00D33BCC" w:rsidRDefault="00D52E8E" w:rsidP="00D52E8E">
      <w:pPr>
        <w:widowControl w:val="0"/>
        <w:ind w:left="2880" w:firstLine="720"/>
      </w:pPr>
      <w:r w:rsidRPr="00D33BCC">
        <w:t>made under adverse circumstances.</w:t>
      </w:r>
    </w:p>
    <w:p w:rsidR="00D52E8E" w:rsidRPr="00D33BCC" w:rsidRDefault="00D52E8E" w:rsidP="00D52E8E">
      <w:pPr>
        <w:widowControl w:val="0"/>
      </w:pPr>
      <w:r w:rsidRPr="00D33BCC">
        <w:tab/>
      </w:r>
    </w:p>
    <w:p w:rsidR="00D52E8E" w:rsidRPr="00D33BCC" w:rsidRDefault="00D52E8E" w:rsidP="00D52E8E">
      <w:pPr>
        <w:widowControl w:val="0"/>
      </w:pPr>
      <w:r w:rsidRPr="00D33BCC">
        <w:tab/>
        <w:t>C.</w:t>
      </w:r>
      <w:r w:rsidRPr="00D33BCC">
        <w:tab/>
        <w:t>A Faithful Messenger With Divine Commission</w:t>
      </w:r>
    </w:p>
    <w:p w:rsidR="00D52E8E" w:rsidRPr="00D33BCC" w:rsidRDefault="00D52E8E" w:rsidP="00D52E8E">
      <w:pPr>
        <w:widowControl w:val="0"/>
      </w:pPr>
    </w:p>
    <w:p w:rsidR="00D52E8E" w:rsidRPr="00D33BCC" w:rsidRDefault="00D52E8E" w:rsidP="00D52E8E">
      <w:pPr>
        <w:widowControl w:val="0"/>
      </w:pPr>
      <w:r w:rsidRPr="00D33BCC">
        <w:tab/>
      </w:r>
      <w:r w:rsidRPr="00D33BCC">
        <w:tab/>
        <w:t>1.</w:t>
      </w:r>
      <w:r w:rsidRPr="00D33BCC">
        <w:tab/>
        <w:t>The choice</w:t>
      </w:r>
      <w:r w:rsidR="00427C19">
        <w:t xml:space="preserve"> </w:t>
      </w:r>
      <w:r w:rsidRPr="00D33BCC">
        <w:t>1:6, 7</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(a)</w:t>
      </w:r>
      <w:r w:rsidRPr="00D33BCC">
        <w:tab/>
        <w:t>You have a choice to do the will of God</w:t>
      </w:r>
    </w:p>
    <w:p w:rsidR="00D52E8E" w:rsidRPr="00D33BCC" w:rsidRDefault="00D52E8E" w:rsidP="00D52E8E">
      <w:pPr>
        <w:widowControl w:val="0"/>
      </w:pPr>
      <w:r w:rsidRPr="00D33BCC">
        <w:tab/>
      </w:r>
      <w:r w:rsidRPr="00D33BCC">
        <w:tab/>
      </w:r>
      <w:r w:rsidRPr="00D33BCC">
        <w:tab/>
        <w:t>(b)</w:t>
      </w:r>
      <w:r w:rsidRPr="00D33BCC">
        <w:tab/>
        <w:t>Or follow your own will</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God has a place – “Go to all that I shall send thee”</w:t>
      </w:r>
    </w:p>
    <w:p w:rsidR="00D52E8E" w:rsidRPr="00D33BCC" w:rsidRDefault="00D52E8E" w:rsidP="00D52E8E">
      <w:pPr>
        <w:widowControl w:val="0"/>
      </w:pPr>
      <w:r w:rsidRPr="00D33BCC">
        <w:tab/>
      </w:r>
      <w:r w:rsidRPr="00D33BCC">
        <w:tab/>
      </w:r>
      <w:r w:rsidRPr="00D33BCC">
        <w:tab/>
      </w:r>
      <w:r w:rsidRPr="00D33BCC">
        <w:tab/>
        <w:t xml:space="preserve">God has a message – “Whatsoever I command thee </w:t>
      </w:r>
    </w:p>
    <w:p w:rsidR="00D52E8E" w:rsidRPr="00D33BCC" w:rsidRDefault="00D52E8E" w:rsidP="00D52E8E">
      <w:pPr>
        <w:widowControl w:val="0"/>
      </w:pPr>
      <w:r w:rsidRPr="00D33BCC">
        <w:tab/>
      </w:r>
      <w:r w:rsidRPr="00D33BCC">
        <w:tab/>
      </w:r>
      <w:r w:rsidRPr="00D33BCC">
        <w:tab/>
      </w:r>
      <w:r w:rsidRPr="00D33BCC">
        <w:tab/>
        <w:t>Thou shalt speak.”</w:t>
      </w:r>
    </w:p>
    <w:p w:rsidR="00D52E8E" w:rsidRPr="00D33BCC" w:rsidRDefault="00D52E8E" w:rsidP="00D52E8E">
      <w:pPr>
        <w:widowControl w:val="0"/>
      </w:pPr>
    </w:p>
    <w:p w:rsidR="00D52E8E" w:rsidRPr="00D33BCC" w:rsidRDefault="00D52E8E" w:rsidP="00D52E8E">
      <w:pPr>
        <w:widowControl w:val="0"/>
        <w:ind w:left="720" w:firstLine="720"/>
      </w:pPr>
      <w:r w:rsidRPr="00D33BCC">
        <w:t>2.</w:t>
      </w:r>
      <w:r w:rsidRPr="00D33BCC">
        <w:tab/>
        <w:t>The challenge</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(a)</w:t>
      </w:r>
      <w:r w:rsidRPr="00D33BCC">
        <w:tab/>
        <w:t>Challenge to your faith (1:8) reveals your fears</w:t>
      </w:r>
    </w:p>
    <w:p w:rsidR="00D52E8E" w:rsidRPr="00D33BCC" w:rsidRDefault="00D52E8E" w:rsidP="00D52E8E">
      <w:pPr>
        <w:widowControl w:val="0"/>
      </w:pPr>
      <w:r w:rsidRPr="00D33BCC">
        <w:tab/>
      </w:r>
      <w:r w:rsidRPr="00D33BCC">
        <w:tab/>
      </w:r>
      <w:r w:rsidRPr="00D33BCC">
        <w:tab/>
      </w:r>
      <w:r w:rsidRPr="00D33BCC">
        <w:tab/>
        <w:t>“Be not afraid”</w:t>
      </w:r>
    </w:p>
    <w:p w:rsidR="00D52E8E" w:rsidRPr="00D33BCC" w:rsidRDefault="00D52E8E" w:rsidP="00D52E8E">
      <w:pPr>
        <w:widowControl w:val="0"/>
      </w:pPr>
      <w:r w:rsidRPr="00D33BCC">
        <w:tab/>
      </w:r>
      <w:r w:rsidRPr="00D33BCC">
        <w:tab/>
      </w:r>
      <w:r w:rsidRPr="00D33BCC">
        <w:tab/>
        <w:t>(b)</w:t>
      </w:r>
      <w:r w:rsidRPr="00D33BCC">
        <w:tab/>
        <w:t xml:space="preserve">Challenge to your strength (1:6) reveals your </w:t>
      </w:r>
    </w:p>
    <w:p w:rsidR="00D52E8E" w:rsidRPr="00D33BCC" w:rsidRDefault="00D52E8E" w:rsidP="00D52E8E">
      <w:pPr>
        <w:widowControl w:val="0"/>
        <w:ind w:left="2160" w:firstLine="720"/>
      </w:pPr>
      <w:r w:rsidRPr="00D33BCC">
        <w:t>weakness and inabilities</w:t>
      </w:r>
    </w:p>
    <w:p w:rsidR="00D52E8E" w:rsidRPr="00D33BCC" w:rsidRDefault="00D52E8E" w:rsidP="00D52E8E">
      <w:pPr>
        <w:widowControl w:val="0"/>
      </w:pPr>
      <w:r w:rsidRPr="00D33BCC">
        <w:tab/>
      </w:r>
      <w:r w:rsidRPr="00D33BCC">
        <w:tab/>
      </w:r>
      <w:r w:rsidRPr="00D33BCC">
        <w:tab/>
      </w:r>
      <w:r w:rsidRPr="00D33BCC">
        <w:tab/>
        <w:t>“I cannot speak”</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Whatever God calls you to do, He qualifies you.</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(c)</w:t>
      </w:r>
      <w:r w:rsidRPr="00D33BCC">
        <w:tab/>
        <w:t>Challenge to our courage</w:t>
      </w:r>
    </w:p>
    <w:p w:rsidR="00D52E8E" w:rsidRPr="00D33BCC" w:rsidRDefault="00D52E8E" w:rsidP="00D52E8E">
      <w:pPr>
        <w:widowControl w:val="0"/>
      </w:pPr>
      <w:r w:rsidRPr="00D33BCC">
        <w:tab/>
      </w:r>
      <w:r w:rsidRPr="00D33BCC">
        <w:tab/>
      </w:r>
      <w:r w:rsidRPr="00D33BCC">
        <w:tab/>
      </w:r>
      <w:r w:rsidRPr="00D33BCC">
        <w:tab/>
        <w:t>1:9, 10</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It is His Word in us that enables us to finish the task.</w:t>
      </w:r>
    </w:p>
    <w:p w:rsidR="00D52E8E" w:rsidRPr="00D33BCC" w:rsidRDefault="00D52E8E" w:rsidP="00D52E8E">
      <w:pPr>
        <w:widowControl w:val="0"/>
      </w:pPr>
      <w:r w:rsidRPr="00D33BCC">
        <w:tab/>
      </w:r>
      <w:r w:rsidRPr="00D33BCC">
        <w:tab/>
        <w:t>3.</w:t>
      </w:r>
      <w:r w:rsidRPr="00D33BCC">
        <w:tab/>
      </w:r>
      <w:r w:rsidRPr="00D33BCC">
        <w:rPr>
          <w:b/>
          <w:bCs/>
        </w:rPr>
        <w:t>The</w:t>
      </w:r>
      <w:r w:rsidRPr="00D33BCC">
        <w:t xml:space="preserve"> contract</w:t>
      </w:r>
    </w:p>
    <w:p w:rsidR="00D52E8E" w:rsidRPr="00D33BCC" w:rsidRDefault="00D52E8E" w:rsidP="00D52E8E">
      <w:pPr>
        <w:widowControl w:val="0"/>
      </w:pPr>
      <w:r w:rsidRPr="00D33BCC">
        <w:tab/>
      </w:r>
      <w:r w:rsidRPr="00D33BCC">
        <w:tab/>
      </w:r>
      <w:r w:rsidRPr="00D33BCC">
        <w:tab/>
        <w:t xml:space="preserve">(Written in </w:t>
      </w:r>
      <w:r w:rsidRPr="00D33BCC">
        <w:rPr>
          <w:b/>
        </w:rPr>
        <w:t>bold</w:t>
      </w:r>
      <w:r w:rsidRPr="00D33BCC">
        <w:t xml:space="preserve"> print)</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(a)</w:t>
      </w:r>
      <w:r w:rsidRPr="00D33BCC">
        <w:tab/>
        <w:t>Promise of His presence</w:t>
      </w:r>
      <w:r w:rsidR="00427C19">
        <w:t xml:space="preserve"> </w:t>
      </w:r>
      <w:r w:rsidRPr="00D33BCC">
        <w:t>1:8</w:t>
      </w:r>
    </w:p>
    <w:p w:rsidR="00D52E8E" w:rsidRPr="00D33BCC" w:rsidRDefault="00D52E8E" w:rsidP="00D52E8E">
      <w:pPr>
        <w:widowControl w:val="0"/>
      </w:pPr>
      <w:r w:rsidRPr="00D33BCC">
        <w:tab/>
      </w:r>
      <w:r w:rsidRPr="00D33BCC">
        <w:tab/>
      </w:r>
      <w:r w:rsidRPr="00D33BCC">
        <w:tab/>
      </w:r>
      <w:r w:rsidRPr="00D33BCC">
        <w:tab/>
        <w:t>“I AM WITH THEE”</w:t>
      </w:r>
    </w:p>
    <w:p w:rsidR="00D52E8E" w:rsidRPr="00D33BCC" w:rsidRDefault="00D52E8E" w:rsidP="00D52E8E">
      <w:pPr>
        <w:widowControl w:val="0"/>
      </w:pPr>
      <w:r w:rsidRPr="00D33BCC">
        <w:tab/>
      </w:r>
      <w:r w:rsidRPr="00D33BCC">
        <w:tab/>
      </w:r>
      <w:r w:rsidRPr="00D33BCC">
        <w:tab/>
      </w:r>
      <w:r w:rsidRPr="00D33BCC">
        <w:tab/>
        <w:t>I will be there for the Word’s sake.</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(b)</w:t>
      </w:r>
      <w:r w:rsidRPr="00D33BCC">
        <w:tab/>
        <w:t>Promise of deliverance</w:t>
      </w:r>
      <w:r w:rsidR="00427C19">
        <w:t xml:space="preserve"> </w:t>
      </w:r>
      <w:r w:rsidRPr="00D33BCC">
        <w:t>1:8-19</w:t>
      </w:r>
    </w:p>
    <w:p w:rsidR="00D52E8E" w:rsidRPr="00D33BCC" w:rsidRDefault="00D52E8E" w:rsidP="00D52E8E">
      <w:pPr>
        <w:widowControl w:val="0"/>
      </w:pPr>
      <w:r w:rsidRPr="00D33BCC">
        <w:tab/>
      </w:r>
      <w:r w:rsidRPr="00D33BCC">
        <w:tab/>
      </w:r>
      <w:r w:rsidRPr="00D33BCC">
        <w:tab/>
      </w:r>
      <w:r w:rsidRPr="00D33BCC">
        <w:tab/>
        <w:t>“I WILL DELIVER THEE”</w:t>
      </w:r>
    </w:p>
    <w:p w:rsidR="00D52E8E" w:rsidRPr="00D33BCC" w:rsidRDefault="00D52E8E" w:rsidP="00D52E8E">
      <w:pPr>
        <w:widowControl w:val="0"/>
      </w:pPr>
      <w:r w:rsidRPr="00D33BCC">
        <w:tab/>
      </w:r>
      <w:r w:rsidRPr="00D33BCC">
        <w:tab/>
      </w:r>
      <w:r w:rsidRPr="00D33BCC">
        <w:tab/>
      </w:r>
      <w:r w:rsidRPr="00D33BCC">
        <w:tab/>
        <w:t>A signed contract for deliverance in His own name.</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(c)</w:t>
      </w:r>
      <w:r w:rsidRPr="00D33BCC">
        <w:tab/>
        <w:t>Promise of power</w:t>
      </w:r>
      <w:r w:rsidR="00427C19">
        <w:t xml:space="preserve"> </w:t>
      </w:r>
      <w:r w:rsidRPr="00D33BCC">
        <w:t>1:9</w:t>
      </w:r>
    </w:p>
    <w:p w:rsidR="00D52E8E" w:rsidRPr="00D33BCC" w:rsidRDefault="00D52E8E" w:rsidP="00D52E8E">
      <w:pPr>
        <w:widowControl w:val="0"/>
      </w:pPr>
      <w:r w:rsidRPr="00D33BCC">
        <w:tab/>
      </w:r>
      <w:r w:rsidRPr="00D33BCC">
        <w:tab/>
      </w:r>
      <w:r w:rsidRPr="00D33BCC">
        <w:tab/>
      </w:r>
      <w:r w:rsidRPr="00D33BCC">
        <w:tab/>
        <w:t>With an open and outstretched hand, He touched</w:t>
      </w:r>
    </w:p>
    <w:p w:rsidR="00D52E8E" w:rsidRPr="00D33BCC" w:rsidRDefault="00D52E8E" w:rsidP="00D52E8E">
      <w:pPr>
        <w:widowControl w:val="0"/>
      </w:pPr>
      <w:r w:rsidRPr="00D33BCC">
        <w:tab/>
      </w:r>
      <w:r w:rsidRPr="00D33BCC">
        <w:tab/>
      </w:r>
      <w:r w:rsidRPr="00D33BCC">
        <w:tab/>
      </w:r>
      <w:r w:rsidRPr="00D33BCC">
        <w:tab/>
        <w:t>His servants mouth and said,</w:t>
      </w:r>
    </w:p>
    <w:p w:rsidR="00D52E8E" w:rsidRPr="00D33BCC" w:rsidRDefault="00D52E8E" w:rsidP="00D52E8E">
      <w:pPr>
        <w:widowControl w:val="0"/>
        <w:ind w:left="2160" w:firstLine="720"/>
      </w:pPr>
      <w:r w:rsidRPr="00D33BCC">
        <w:t>“I HAVE PUT MY WORDS IN THY MOUTH”</w:t>
      </w:r>
    </w:p>
    <w:p w:rsidR="00D52E8E" w:rsidRPr="00D33BCC" w:rsidRDefault="00D52E8E" w:rsidP="00D52E8E">
      <w:pPr>
        <w:widowControl w:val="0"/>
        <w:ind w:left="2160" w:firstLine="720"/>
      </w:pPr>
    </w:p>
    <w:p w:rsidR="00D52E8E" w:rsidRPr="00D33BCC" w:rsidRDefault="00D52E8E" w:rsidP="00D52E8E">
      <w:pPr>
        <w:widowControl w:val="0"/>
        <w:ind w:left="2880"/>
      </w:pPr>
      <w:r w:rsidRPr="00D33BCC">
        <w:t>With power and authority confirming His Word with signs following.</w:t>
      </w:r>
    </w:p>
    <w:p w:rsidR="00D52E8E" w:rsidRPr="00D33BCC" w:rsidRDefault="00D52E8E" w:rsidP="00D52E8E">
      <w:pPr>
        <w:widowControl w:val="0"/>
        <w:ind w:left="2160" w:firstLine="720"/>
      </w:pPr>
      <w:r w:rsidRPr="00D33BCC">
        <w:t>Obey the call and God will perform His Word.</w:t>
      </w:r>
    </w:p>
    <w:p w:rsidR="00D52E8E" w:rsidRPr="00D33BCC" w:rsidRDefault="00D52E8E" w:rsidP="00D52E8E">
      <w:pPr>
        <w:widowControl w:val="0"/>
        <w:ind w:left="2160" w:firstLine="720"/>
      </w:pPr>
    </w:p>
    <w:p w:rsidR="00D52E8E" w:rsidRPr="00D33BCC" w:rsidRDefault="00D52E8E" w:rsidP="00427C19">
      <w:pPr>
        <w:widowControl w:val="0"/>
        <w:ind w:left="2160" w:firstLine="720"/>
      </w:pPr>
      <w:r w:rsidRPr="00D33BCC">
        <w:t>The contract is signed by the I AM. 1:8</w:t>
      </w:r>
    </w:p>
    <w:p w:rsidR="00D52E8E" w:rsidRPr="00D33BCC" w:rsidRDefault="00D52E8E" w:rsidP="00427C19">
      <w:pPr>
        <w:widowControl w:val="0"/>
        <w:ind w:left="2160" w:firstLine="720"/>
      </w:pPr>
      <w:r w:rsidRPr="00D33BCC">
        <w:t>The covenant keeping God – the Lord 1:8</w:t>
      </w:r>
    </w:p>
    <w:p w:rsidR="00D52E8E" w:rsidRPr="00D33BCC" w:rsidRDefault="00D52E8E" w:rsidP="00D52E8E">
      <w:pPr>
        <w:widowControl w:val="0"/>
      </w:pPr>
    </w:p>
    <w:p w:rsidR="00D52E8E" w:rsidRPr="00D33BCC" w:rsidRDefault="00D52E8E" w:rsidP="00427C19">
      <w:pPr>
        <w:widowControl w:val="0"/>
        <w:ind w:firstLine="720"/>
      </w:pPr>
      <w:r w:rsidRPr="00D33BCC">
        <w:t>D.</w:t>
      </w:r>
      <w:r w:rsidRPr="00D33BCC">
        <w:tab/>
        <w:t>A Man of Deep Understanding of God’s Heart of Love</w:t>
      </w:r>
      <w:r w:rsidR="00427C19">
        <w:t xml:space="preserve"> </w:t>
      </w:r>
      <w:r w:rsidRPr="00D33BCC">
        <w:t>1:10</w:t>
      </w:r>
    </w:p>
    <w:p w:rsidR="00D52E8E" w:rsidRPr="00D33BCC" w:rsidRDefault="00D52E8E" w:rsidP="00D52E8E">
      <w:pPr>
        <w:widowControl w:val="0"/>
      </w:pPr>
      <w:r w:rsidRPr="00D33BCC">
        <w:tab/>
      </w:r>
      <w:r w:rsidRPr="00D33BCC">
        <w:tab/>
        <w:t>“See” over the nations and over the kingdoms.</w:t>
      </w:r>
    </w:p>
    <w:p w:rsidR="00D52E8E" w:rsidRPr="00D33BCC" w:rsidRDefault="00D52E8E" w:rsidP="00D52E8E">
      <w:pPr>
        <w:widowControl w:val="0"/>
      </w:pPr>
    </w:p>
    <w:p w:rsidR="00D52E8E" w:rsidRPr="00D33BCC" w:rsidRDefault="00D52E8E" w:rsidP="00D52E8E">
      <w:pPr>
        <w:widowControl w:val="0"/>
      </w:pPr>
      <w:r w:rsidRPr="00D33BCC">
        <w:tab/>
      </w:r>
      <w:r w:rsidRPr="00D33BCC">
        <w:tab/>
        <w:t>1.</w:t>
      </w:r>
      <w:r w:rsidRPr="00D33BCC">
        <w:tab/>
        <w:t>“to root out” – destruction</w:t>
      </w:r>
    </w:p>
    <w:p w:rsidR="00D52E8E" w:rsidRPr="00D33BCC" w:rsidRDefault="00D52E8E" w:rsidP="00D52E8E">
      <w:pPr>
        <w:widowControl w:val="0"/>
      </w:pPr>
      <w:r w:rsidRPr="00D33BCC">
        <w:tab/>
      </w:r>
      <w:r w:rsidRPr="00D33BCC">
        <w:tab/>
        <w:t>2.</w:t>
      </w:r>
      <w:r w:rsidRPr="00D33BCC">
        <w:tab/>
        <w:t>“to pull down” – destruction</w:t>
      </w:r>
    </w:p>
    <w:p w:rsidR="00D52E8E" w:rsidRPr="00D33BCC" w:rsidRDefault="00D52E8E" w:rsidP="00D52E8E">
      <w:pPr>
        <w:widowControl w:val="0"/>
      </w:pPr>
      <w:r w:rsidRPr="00D33BCC">
        <w:tab/>
      </w:r>
      <w:r w:rsidRPr="00D33BCC">
        <w:tab/>
        <w:t>3.</w:t>
      </w:r>
      <w:r w:rsidRPr="00D33BCC">
        <w:tab/>
        <w:t>“to destroy” – destruction</w:t>
      </w:r>
    </w:p>
    <w:p w:rsidR="00D52E8E" w:rsidRPr="00D33BCC" w:rsidRDefault="00D52E8E" w:rsidP="00D52E8E">
      <w:pPr>
        <w:widowControl w:val="0"/>
      </w:pPr>
      <w:r w:rsidRPr="00D33BCC">
        <w:tab/>
      </w:r>
      <w:r w:rsidRPr="00D33BCC">
        <w:tab/>
        <w:t>4.</w:t>
      </w:r>
      <w:r w:rsidRPr="00D33BCC">
        <w:tab/>
        <w:t>“to throw down” – destruction</w:t>
      </w:r>
    </w:p>
    <w:p w:rsidR="00D52E8E" w:rsidRPr="00D33BCC" w:rsidRDefault="00D52E8E" w:rsidP="00D52E8E">
      <w:pPr>
        <w:widowControl w:val="0"/>
      </w:pPr>
      <w:r w:rsidRPr="00D33BCC">
        <w:tab/>
      </w:r>
      <w:r w:rsidRPr="00D33BCC">
        <w:tab/>
        <w:t>5.</w:t>
      </w:r>
      <w:r w:rsidRPr="00D33BCC">
        <w:tab/>
        <w:t>“to build” – restoration</w:t>
      </w:r>
    </w:p>
    <w:p w:rsidR="00D52E8E" w:rsidRPr="00D33BCC" w:rsidRDefault="00D52E8E" w:rsidP="00D52E8E">
      <w:pPr>
        <w:widowControl w:val="0"/>
      </w:pPr>
      <w:r w:rsidRPr="00D33BCC">
        <w:tab/>
      </w:r>
      <w:r w:rsidRPr="00D33BCC">
        <w:tab/>
        <w:t>6.</w:t>
      </w:r>
      <w:r w:rsidRPr="00D33BCC">
        <w:tab/>
        <w:t>“to plant” – restoration</w:t>
      </w:r>
    </w:p>
    <w:p w:rsidR="00D52E8E" w:rsidRPr="00D33BCC" w:rsidRDefault="00D52E8E" w:rsidP="00D52E8E">
      <w:pPr>
        <w:widowControl w:val="0"/>
      </w:pPr>
    </w:p>
    <w:p w:rsidR="00D52E8E" w:rsidRPr="00D33BCC" w:rsidRDefault="00D52E8E" w:rsidP="00D52E8E">
      <w:pPr>
        <w:widowControl w:val="0"/>
      </w:pPr>
      <w:r w:rsidRPr="00D33BCC">
        <w:tab/>
      </w:r>
      <w:r w:rsidRPr="00D33BCC">
        <w:tab/>
        <w:t>Plowing, Harrowing, Planting, Reaping, Winnowing and Threshing</w:t>
      </w:r>
    </w:p>
    <w:p w:rsidR="00D52E8E" w:rsidRPr="00D33BCC" w:rsidRDefault="00D52E8E" w:rsidP="00D52E8E">
      <w:pPr>
        <w:widowControl w:val="0"/>
      </w:pPr>
    </w:p>
    <w:p w:rsidR="00D52E8E" w:rsidRPr="00D33BCC" w:rsidRDefault="00D52E8E" w:rsidP="00393A13">
      <w:pPr>
        <w:widowControl w:val="0"/>
        <w:numPr>
          <w:ilvl w:val="0"/>
          <w:numId w:val="6"/>
        </w:numPr>
      </w:pPr>
      <w:r w:rsidRPr="00D33BCC">
        <w:t>A True Seer</w:t>
      </w:r>
    </w:p>
    <w:p w:rsidR="00D52E8E" w:rsidRPr="00D33BCC" w:rsidRDefault="00D52E8E" w:rsidP="00D52E8E">
      <w:pPr>
        <w:widowControl w:val="0"/>
        <w:ind w:left="720"/>
      </w:pPr>
    </w:p>
    <w:p w:rsidR="00D52E8E" w:rsidRPr="00D33BCC" w:rsidRDefault="00D52E8E" w:rsidP="00D52E8E">
      <w:pPr>
        <w:widowControl w:val="0"/>
      </w:pPr>
      <w:r w:rsidRPr="00D33BCC">
        <w:tab/>
      </w:r>
      <w:r w:rsidRPr="00D33BCC">
        <w:tab/>
        <w:t>1.</w:t>
      </w:r>
      <w:r w:rsidRPr="00D33BCC">
        <w:tab/>
        <w:t>1:10 “see”</w:t>
      </w:r>
    </w:p>
    <w:p w:rsidR="00D52E8E" w:rsidRPr="00D33BCC" w:rsidRDefault="00D52E8E" w:rsidP="00D52E8E">
      <w:pPr>
        <w:widowControl w:val="0"/>
      </w:pPr>
      <w:r w:rsidRPr="00D33BCC">
        <w:tab/>
      </w:r>
      <w:r w:rsidRPr="00D33BCC">
        <w:tab/>
        <w:t>2.</w:t>
      </w:r>
      <w:r w:rsidRPr="00D33BCC">
        <w:tab/>
        <w:t xml:space="preserve">1:11 “What </w:t>
      </w:r>
      <w:proofErr w:type="spellStart"/>
      <w:r w:rsidRPr="00D33BCC">
        <w:t>seest</w:t>
      </w:r>
      <w:proofErr w:type="spellEnd"/>
      <w:r w:rsidRPr="00D33BCC">
        <w:t xml:space="preserve"> thou?”</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(a)</w:t>
      </w:r>
      <w:r w:rsidRPr="00D33BCC">
        <w:tab/>
        <w:t>A rod of an Almond tree</w:t>
      </w:r>
    </w:p>
    <w:p w:rsidR="00D52E8E" w:rsidRPr="00D33BCC" w:rsidRDefault="00D52E8E" w:rsidP="00D52E8E">
      <w:pPr>
        <w:widowControl w:val="0"/>
      </w:pPr>
    </w:p>
    <w:p w:rsidR="00D52E8E" w:rsidRPr="00D33BCC" w:rsidRDefault="00D52E8E" w:rsidP="00C310A1">
      <w:pPr>
        <w:widowControl w:val="0"/>
        <w:ind w:firstLine="720"/>
      </w:pPr>
      <w:r w:rsidRPr="00D33BCC">
        <w:t>It must have almonds to know that it was a rod of an almond tree.</w:t>
      </w:r>
      <w:r w:rsidR="00C310A1">
        <w:t xml:space="preserve"> </w:t>
      </w:r>
      <w:r w:rsidRPr="00D33BCC">
        <w:t>Almond means wakeful or watchful.</w:t>
      </w:r>
      <w:r w:rsidR="00C310A1">
        <w:t xml:space="preserve"> </w:t>
      </w:r>
      <w:r w:rsidRPr="00D33BCC">
        <w:t>The first to show signs of life and blossom.</w:t>
      </w:r>
      <w:r w:rsidR="00C310A1">
        <w:t xml:space="preserve"> </w:t>
      </w:r>
      <w:r w:rsidRPr="00D33BCC">
        <w:t>It indicates rapid growth and fruit.</w:t>
      </w:r>
      <w:r w:rsidR="00C310A1">
        <w:t xml:space="preserve"> </w:t>
      </w:r>
      <w:r w:rsidRPr="00D33BCC">
        <w:t>It is ready to sprout when planted.</w:t>
      </w:r>
      <w:r w:rsidR="00C310A1">
        <w:t xml:space="preserve"> </w:t>
      </w:r>
      <w:r w:rsidRPr="00D33BCC">
        <w:t>God watches over His Word to perform it.</w:t>
      </w:r>
      <w:r w:rsidR="00C310A1">
        <w:t xml:space="preserve"> </w:t>
      </w:r>
      <w:r w:rsidRPr="00D33BCC">
        <w:t>The rod itself is symbolic of power, authority and Used for punishment and discipline.</w:t>
      </w:r>
      <w:r w:rsidR="00C310A1">
        <w:t xml:space="preserve"> </w:t>
      </w:r>
      <w:r w:rsidRPr="00D33BCC">
        <w:t>The live rod is symbolic of the will of God.</w:t>
      </w:r>
      <w:r w:rsidR="00C310A1">
        <w:t xml:space="preserve"> </w:t>
      </w:r>
      <w:r w:rsidRPr="00D33BCC">
        <w:t>The rod of an almond tree is symbolic of the secret things of the Word of God.</w:t>
      </w:r>
      <w:r w:rsidR="00C310A1">
        <w:t xml:space="preserve"> </w:t>
      </w:r>
      <w:r w:rsidRPr="00D33BCC">
        <w:t>It has life and light.</w:t>
      </w:r>
      <w:r w:rsidR="00C310A1">
        <w:t xml:space="preserve"> </w:t>
      </w:r>
      <w:r w:rsidRPr="00D33BCC">
        <w:t>Luke 4:32 His word is with power.</w:t>
      </w:r>
      <w:r w:rsidR="00C310A1">
        <w:t xml:space="preserve"> </w:t>
      </w:r>
      <w:r w:rsidRPr="00D33BCC">
        <w:t>No word from God is without power.</w:t>
      </w:r>
    </w:p>
    <w:p w:rsidR="00D52E8E" w:rsidRPr="00D33BCC" w:rsidRDefault="00D52E8E" w:rsidP="00D52E8E">
      <w:pPr>
        <w:widowControl w:val="0"/>
      </w:pPr>
    </w:p>
    <w:p w:rsidR="00D52E8E" w:rsidRPr="00D33BCC" w:rsidRDefault="00D52E8E" w:rsidP="00D52E8E">
      <w:pPr>
        <w:widowControl w:val="0"/>
      </w:pPr>
      <w:r w:rsidRPr="00D33BCC">
        <w:tab/>
      </w:r>
      <w:r w:rsidRPr="00D33BCC">
        <w:tab/>
        <w:t>3.</w:t>
      </w:r>
      <w:r w:rsidRPr="00D33BCC">
        <w:tab/>
        <w:t>A parable of the Word</w:t>
      </w:r>
    </w:p>
    <w:p w:rsidR="00D52E8E" w:rsidRPr="00D33BCC" w:rsidRDefault="00D52E8E" w:rsidP="00D52E8E">
      <w:pPr>
        <w:widowControl w:val="0"/>
      </w:pPr>
      <w:r w:rsidRPr="00D33BCC">
        <w:tab/>
      </w:r>
      <w:r w:rsidRPr="00D33BCC">
        <w:tab/>
      </w:r>
      <w:r w:rsidRPr="00D33BCC">
        <w:tab/>
        <w:t>“Thou hast well seen”</w:t>
      </w:r>
      <w:r w:rsidR="00C310A1">
        <w:t xml:space="preserve"> </w:t>
      </w:r>
      <w:r w:rsidRPr="00D33BCC">
        <w:t>1:12</w:t>
      </w:r>
    </w:p>
    <w:p w:rsidR="00D52E8E" w:rsidRPr="00D33BCC" w:rsidRDefault="00D52E8E" w:rsidP="00D52E8E">
      <w:pPr>
        <w:widowControl w:val="0"/>
      </w:pPr>
      <w:r w:rsidRPr="00D33BCC">
        <w:tab/>
      </w:r>
      <w:r w:rsidRPr="00D33BCC">
        <w:tab/>
      </w:r>
      <w:r w:rsidRPr="00D33BCC">
        <w:tab/>
        <w:t>“I will hasten My word to perform it.”</w:t>
      </w:r>
    </w:p>
    <w:p w:rsidR="00D52E8E" w:rsidRPr="00D33BCC" w:rsidRDefault="00D52E8E" w:rsidP="00D52E8E">
      <w:pPr>
        <w:widowControl w:val="0"/>
      </w:pPr>
    </w:p>
    <w:p w:rsidR="00D52E8E" w:rsidRPr="00D33BCC" w:rsidRDefault="00D52E8E" w:rsidP="00D52E8E">
      <w:pPr>
        <w:widowControl w:val="0"/>
      </w:pPr>
      <w:r w:rsidRPr="00D33BCC">
        <w:tab/>
      </w:r>
      <w:r w:rsidRPr="00D33BCC">
        <w:tab/>
        <w:t>4.</w:t>
      </w:r>
      <w:r w:rsidRPr="00D33BCC">
        <w:tab/>
        <w:t>A parable of judgment and war1:13, 14</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Heb. 10:30, 31</w:t>
      </w:r>
    </w:p>
    <w:p w:rsidR="00D52E8E" w:rsidRPr="00D33BCC" w:rsidRDefault="00D52E8E" w:rsidP="00D52E8E">
      <w:pPr>
        <w:widowControl w:val="0"/>
      </w:pPr>
      <w:r w:rsidRPr="00D33BCC">
        <w:tab/>
      </w:r>
      <w:r w:rsidRPr="00D33BCC">
        <w:tab/>
      </w:r>
      <w:r w:rsidRPr="00D33BCC">
        <w:tab/>
        <w:t>“The Lord shall judge His people.”</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“It is a fearful thing to fall into the hands of the living God.”</w:t>
      </w:r>
    </w:p>
    <w:p w:rsidR="00D52E8E" w:rsidRPr="00D33BCC" w:rsidRDefault="00D52E8E" w:rsidP="00D52E8E">
      <w:pPr>
        <w:widowControl w:val="0"/>
      </w:pPr>
      <w:r w:rsidRPr="00D33BCC">
        <w:tab/>
      </w:r>
      <w:r w:rsidRPr="00D33BCC">
        <w:tab/>
      </w:r>
      <w:r w:rsidRPr="00D33BCC">
        <w:tab/>
        <w:t>(a)</w:t>
      </w:r>
      <w:r w:rsidRPr="00D33BCC">
        <w:tab/>
        <w:t>The seething pot is symbolic of the spirit of Babylon.</w:t>
      </w:r>
    </w:p>
    <w:p w:rsidR="00D52E8E" w:rsidRPr="00D33BCC" w:rsidRDefault="00D52E8E" w:rsidP="00D52E8E">
      <w:pPr>
        <w:widowControl w:val="0"/>
      </w:pPr>
      <w:r w:rsidRPr="00D33BCC">
        <w:tab/>
      </w:r>
      <w:r w:rsidRPr="00D33BCC">
        <w:tab/>
      </w:r>
      <w:r w:rsidRPr="00D33BCC">
        <w:tab/>
      </w:r>
      <w:r w:rsidRPr="00D33BCC">
        <w:tab/>
        <w:t>Boiling like a caldron full of milk.</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Jer. 1:15; 4:6; 10:22; 25:17-26; 11; 30:7</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(b)</w:t>
      </w:r>
      <w:r w:rsidRPr="00D33BCC">
        <w:tab/>
        <w:t>The spirit of Babylon is in America.1:16</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(c)</w:t>
      </w:r>
      <w:r w:rsidRPr="00D33BCC">
        <w:tab/>
        <w:t>The spirit of Babylon is in the Church.</w:t>
      </w:r>
    </w:p>
    <w:p w:rsidR="00D52E8E" w:rsidRPr="00D33BCC" w:rsidRDefault="00D52E8E" w:rsidP="00C310A1">
      <w:pPr>
        <w:widowControl w:val="0"/>
      </w:pPr>
      <w:r w:rsidRPr="00D33BCC">
        <w:tab/>
      </w:r>
      <w:r w:rsidRPr="00D33BCC">
        <w:tab/>
      </w:r>
      <w:r w:rsidRPr="00D33BCC">
        <w:tab/>
      </w:r>
      <w:r w:rsidRPr="00D33BCC">
        <w:tab/>
        <w:t>God gave promise to the whole Church.</w:t>
      </w:r>
      <w:r w:rsidR="00C310A1">
        <w:t xml:space="preserve"> </w:t>
      </w:r>
      <w:r w:rsidRPr="00D33BCC">
        <w:t>Matt. 16:18</w:t>
      </w:r>
    </w:p>
    <w:p w:rsidR="00D52E8E" w:rsidRPr="00D33BCC" w:rsidRDefault="00D52E8E" w:rsidP="00D52E8E">
      <w:pPr>
        <w:widowControl w:val="0"/>
        <w:ind w:left="2160" w:firstLine="720"/>
      </w:pPr>
    </w:p>
    <w:p w:rsidR="00D52E8E" w:rsidRPr="00D33BCC" w:rsidRDefault="00D52E8E" w:rsidP="00C310A1">
      <w:pPr>
        <w:widowControl w:val="0"/>
        <w:ind w:left="2160" w:firstLine="720"/>
      </w:pPr>
      <w:r w:rsidRPr="00D33BCC">
        <w:t>The Church as a whole would not listen.</w:t>
      </w:r>
      <w:r w:rsidR="00C310A1">
        <w:t xml:space="preserve"> </w:t>
      </w:r>
      <w:r w:rsidRPr="00D33BCC">
        <w:t>Rev. 3:20</w:t>
      </w:r>
    </w:p>
    <w:p w:rsidR="00D52E8E" w:rsidRPr="00D33BCC" w:rsidRDefault="00D52E8E" w:rsidP="00C310A1">
      <w:pPr>
        <w:widowControl w:val="0"/>
        <w:ind w:left="2160" w:firstLine="720"/>
      </w:pPr>
      <w:r w:rsidRPr="00D33BCC">
        <w:t>So God speaks to the individual.</w:t>
      </w:r>
      <w:r w:rsidR="00C310A1">
        <w:t xml:space="preserve"> </w:t>
      </w:r>
      <w:r w:rsidRPr="00D33BCC">
        <w:t>Jer. 1:19</w:t>
      </w:r>
    </w:p>
    <w:p w:rsidR="00D52E8E" w:rsidRPr="00D33BCC" w:rsidRDefault="00D52E8E" w:rsidP="00D52E8E">
      <w:pPr>
        <w:widowControl w:val="0"/>
      </w:pPr>
    </w:p>
    <w:p w:rsidR="00D52E8E" w:rsidRPr="00D33BCC" w:rsidRDefault="00D52E8E" w:rsidP="00D52E8E">
      <w:pPr>
        <w:widowControl w:val="0"/>
      </w:pPr>
      <w:r w:rsidRPr="00D33BCC">
        <w:tab/>
        <w:t>F.</w:t>
      </w:r>
      <w:r w:rsidRPr="00D33BCC">
        <w:tab/>
        <w:t>Individuals Must Speak The Word</w:t>
      </w:r>
      <w:r w:rsidR="00C310A1">
        <w:t xml:space="preserve"> </w:t>
      </w:r>
      <w:r w:rsidRPr="00D33BCC">
        <w:t>1:17</w:t>
      </w:r>
    </w:p>
    <w:p w:rsidR="00D52E8E" w:rsidRPr="00D33BCC" w:rsidRDefault="00D52E8E" w:rsidP="00D52E8E">
      <w:pPr>
        <w:widowControl w:val="0"/>
      </w:pPr>
    </w:p>
    <w:p w:rsidR="00D52E8E" w:rsidRPr="00D33BCC" w:rsidRDefault="00D52E8E" w:rsidP="00D52E8E">
      <w:pPr>
        <w:widowControl w:val="0"/>
      </w:pPr>
      <w:r w:rsidRPr="00D33BCC">
        <w:tab/>
      </w:r>
      <w:r w:rsidRPr="00D33BCC">
        <w:tab/>
        <w:t>1.</w:t>
      </w:r>
      <w:r w:rsidRPr="00D33BCC">
        <w:tab/>
        <w:t>“With your loins girded”</w:t>
      </w:r>
    </w:p>
    <w:p w:rsidR="00D52E8E" w:rsidRPr="00D33BCC" w:rsidRDefault="00D52E8E" w:rsidP="00D52E8E">
      <w:pPr>
        <w:widowControl w:val="0"/>
      </w:pPr>
      <w:r w:rsidRPr="00D33BCC">
        <w:tab/>
      </w:r>
      <w:r w:rsidRPr="00D33BCC">
        <w:tab/>
        <w:t>2.</w:t>
      </w:r>
      <w:r w:rsidRPr="00D33BCC">
        <w:tab/>
        <w:t>Standing on your feet “arise”</w:t>
      </w:r>
    </w:p>
    <w:p w:rsidR="00D52E8E" w:rsidRPr="00D33BCC" w:rsidRDefault="00D52E8E" w:rsidP="00D52E8E">
      <w:pPr>
        <w:widowControl w:val="0"/>
      </w:pPr>
      <w:r w:rsidRPr="00D33BCC">
        <w:tab/>
      </w:r>
      <w:r w:rsidRPr="00D33BCC">
        <w:tab/>
        <w:t>3.</w:t>
      </w:r>
      <w:r w:rsidRPr="00D33BCC">
        <w:tab/>
        <w:t>“Be not dismayed”</w:t>
      </w:r>
    </w:p>
    <w:p w:rsidR="00D52E8E" w:rsidRPr="00D33BCC" w:rsidRDefault="00D52E8E" w:rsidP="00D52E8E">
      <w:pPr>
        <w:widowControl w:val="0"/>
      </w:pPr>
      <w:r w:rsidRPr="00D33BCC">
        <w:tab/>
      </w:r>
      <w:r w:rsidRPr="00D33BCC">
        <w:tab/>
        <w:t>4.</w:t>
      </w:r>
      <w:r w:rsidRPr="00D33BCC">
        <w:tab/>
        <w:t>“Lest I confound you before them”</w:t>
      </w:r>
    </w:p>
    <w:p w:rsidR="00D52E8E" w:rsidRPr="00D33BCC" w:rsidRDefault="00D52E8E" w:rsidP="00D52E8E">
      <w:pPr>
        <w:widowControl w:val="0"/>
      </w:pPr>
    </w:p>
    <w:p w:rsidR="00D52E8E" w:rsidRPr="00D33BCC" w:rsidRDefault="00D52E8E" w:rsidP="00D52E8E">
      <w:pPr>
        <w:widowControl w:val="0"/>
      </w:pPr>
      <w:r w:rsidRPr="00D33BCC">
        <w:tab/>
        <w:t>G.</w:t>
      </w:r>
      <w:r w:rsidRPr="00D33BCC">
        <w:tab/>
        <w:t xml:space="preserve">A </w:t>
      </w:r>
      <w:proofErr w:type="spellStart"/>
      <w:r w:rsidRPr="00D33BCC">
        <w:t>Defenced</w:t>
      </w:r>
      <w:proofErr w:type="spellEnd"/>
      <w:r w:rsidRPr="00D33BCC">
        <w:t xml:space="preserve"> City1:18</w:t>
      </w:r>
    </w:p>
    <w:p w:rsidR="00D52E8E" w:rsidRPr="00D33BCC" w:rsidRDefault="00D52E8E" w:rsidP="00D52E8E">
      <w:pPr>
        <w:widowControl w:val="0"/>
      </w:pPr>
    </w:p>
    <w:p w:rsidR="00D52E8E" w:rsidRPr="00D33BCC" w:rsidRDefault="00D52E8E" w:rsidP="00D52E8E">
      <w:pPr>
        <w:widowControl w:val="0"/>
      </w:pPr>
      <w:r w:rsidRPr="00D33BCC">
        <w:tab/>
        <w:t>H.</w:t>
      </w:r>
      <w:r w:rsidRPr="00D33BCC">
        <w:tab/>
        <w:t>An Iron Pillar1:18</w:t>
      </w:r>
    </w:p>
    <w:p w:rsidR="00D52E8E" w:rsidRPr="00D33BCC" w:rsidRDefault="00D52E8E" w:rsidP="00D52E8E">
      <w:pPr>
        <w:widowControl w:val="0"/>
      </w:pPr>
    </w:p>
    <w:p w:rsidR="00D52E8E" w:rsidRPr="00D33BCC" w:rsidRDefault="00D52E8E" w:rsidP="00D52E8E">
      <w:pPr>
        <w:widowControl w:val="0"/>
      </w:pPr>
      <w:r w:rsidRPr="00D33BCC">
        <w:tab/>
        <w:t>I.</w:t>
      </w:r>
      <w:r w:rsidRPr="00D33BCC">
        <w:tab/>
        <w:t>And Brazen Walls</w:t>
      </w:r>
      <w:r w:rsidR="00C310A1">
        <w:t xml:space="preserve"> </w:t>
      </w:r>
      <w:r w:rsidRPr="00D33BCC">
        <w:t>1:18</w:t>
      </w:r>
    </w:p>
    <w:p w:rsidR="00D52E8E" w:rsidRPr="00D33BCC" w:rsidRDefault="00D52E8E" w:rsidP="00D52E8E">
      <w:pPr>
        <w:widowControl w:val="0"/>
      </w:pPr>
      <w:r w:rsidRPr="00D33BCC">
        <w:lastRenderedPageBreak/>
        <w:t>II.</w:t>
      </w:r>
      <w:r w:rsidRPr="00D33BCC">
        <w:tab/>
        <w:t>Jeremiah Prophesied Judgment</w:t>
      </w:r>
    </w:p>
    <w:p w:rsidR="00D52E8E" w:rsidRPr="00D33BCC" w:rsidRDefault="00D52E8E" w:rsidP="00D52E8E">
      <w:pPr>
        <w:widowControl w:val="0"/>
      </w:pPr>
    </w:p>
    <w:p w:rsidR="00D52E8E" w:rsidRPr="00D33BCC" w:rsidRDefault="00D52E8E" w:rsidP="00D52E8E">
      <w:pPr>
        <w:widowControl w:val="0"/>
      </w:pPr>
      <w:r w:rsidRPr="00D33BCC">
        <w:tab/>
        <w:t>A.</w:t>
      </w:r>
      <w:r w:rsidRPr="00D33BCC">
        <w:tab/>
        <w:t>Their own wickedness brought on the judgment</w:t>
      </w:r>
    </w:p>
    <w:p w:rsidR="00D52E8E" w:rsidRPr="00D33BCC" w:rsidRDefault="00D52E8E" w:rsidP="00D52E8E">
      <w:pPr>
        <w:widowControl w:val="0"/>
      </w:pPr>
    </w:p>
    <w:p w:rsidR="00D52E8E" w:rsidRPr="00D33BCC" w:rsidRDefault="00D52E8E" w:rsidP="00D52E8E">
      <w:pPr>
        <w:widowControl w:val="0"/>
      </w:pPr>
      <w:r w:rsidRPr="00D33BCC">
        <w:tab/>
      </w:r>
      <w:r w:rsidRPr="00D33BCC">
        <w:tab/>
        <w:t>1.</w:t>
      </w:r>
      <w:r w:rsidRPr="00D33BCC">
        <w:tab/>
        <w:t>“Their wickedness”</w:t>
      </w:r>
      <w:r w:rsidR="00C310A1">
        <w:t xml:space="preserve"> </w:t>
      </w:r>
      <w:r w:rsidRPr="00D33BCC">
        <w:t>1:16</w:t>
      </w:r>
    </w:p>
    <w:p w:rsidR="00D52E8E" w:rsidRPr="00D33BCC" w:rsidRDefault="00D52E8E" w:rsidP="00D52E8E">
      <w:pPr>
        <w:widowControl w:val="0"/>
      </w:pPr>
      <w:r w:rsidRPr="00D33BCC">
        <w:tab/>
      </w:r>
      <w:r w:rsidRPr="00D33BCC">
        <w:tab/>
        <w:t>2.</w:t>
      </w:r>
      <w:r w:rsidRPr="00D33BCC">
        <w:tab/>
        <w:t>Forsaking God</w:t>
      </w:r>
      <w:r w:rsidR="00C310A1">
        <w:t xml:space="preserve"> </w:t>
      </w:r>
      <w:r w:rsidRPr="00D33BCC">
        <w:t>1:16</w:t>
      </w:r>
    </w:p>
    <w:p w:rsidR="00D52E8E" w:rsidRPr="00D33BCC" w:rsidRDefault="00D52E8E" w:rsidP="00D52E8E">
      <w:pPr>
        <w:widowControl w:val="0"/>
      </w:pPr>
      <w:r w:rsidRPr="00D33BCC">
        <w:tab/>
      </w:r>
      <w:r w:rsidRPr="00D33BCC">
        <w:tab/>
        <w:t>3.</w:t>
      </w:r>
      <w:r w:rsidRPr="00D33BCC">
        <w:tab/>
        <w:t>Idolatry</w:t>
      </w:r>
      <w:r w:rsidR="00C310A1">
        <w:t xml:space="preserve"> </w:t>
      </w:r>
      <w:r w:rsidRPr="00D33BCC">
        <w:t>1:16</w:t>
      </w:r>
    </w:p>
    <w:p w:rsidR="00D52E8E" w:rsidRPr="00D33BCC" w:rsidRDefault="00D52E8E" w:rsidP="00D52E8E">
      <w:pPr>
        <w:widowControl w:val="0"/>
      </w:pPr>
      <w:r w:rsidRPr="00D33BCC">
        <w:tab/>
      </w:r>
      <w:r w:rsidRPr="00D33BCC">
        <w:tab/>
        <w:t>4.</w:t>
      </w:r>
      <w:r w:rsidRPr="00D33BCC">
        <w:tab/>
        <w:t>Idol making</w:t>
      </w:r>
      <w:r w:rsidR="00C310A1">
        <w:t xml:space="preserve"> </w:t>
      </w:r>
      <w:r w:rsidRPr="00D33BCC">
        <w:t>1:16</w:t>
      </w:r>
    </w:p>
    <w:p w:rsidR="00D52E8E" w:rsidRPr="00D33BCC" w:rsidRDefault="00D52E8E" w:rsidP="00D52E8E">
      <w:pPr>
        <w:widowControl w:val="0"/>
      </w:pPr>
    </w:p>
    <w:p w:rsidR="00D52E8E" w:rsidRPr="00D33BCC" w:rsidRDefault="00D52E8E" w:rsidP="00D52E8E">
      <w:pPr>
        <w:widowControl w:val="0"/>
      </w:pPr>
      <w:r w:rsidRPr="00D33BCC">
        <w:tab/>
        <w:t>B.</w:t>
      </w:r>
      <w:r w:rsidRPr="00D33BCC">
        <w:tab/>
        <w:t>Jeremiah had to prepare himself for the fight by girding up his loins</w:t>
      </w:r>
      <w:r w:rsidR="00C310A1">
        <w:t xml:space="preserve"> </w:t>
      </w:r>
      <w:r w:rsidRPr="00D33BCC">
        <w:t>1:17-19</w:t>
      </w:r>
    </w:p>
    <w:p w:rsidR="00D52E8E" w:rsidRPr="00D33BCC" w:rsidRDefault="00D52E8E" w:rsidP="00D52E8E">
      <w:pPr>
        <w:widowControl w:val="0"/>
      </w:pPr>
    </w:p>
    <w:p w:rsidR="00D52E8E" w:rsidRPr="00D33BCC" w:rsidRDefault="00D52E8E" w:rsidP="00D52E8E">
      <w:pPr>
        <w:widowControl w:val="0"/>
      </w:pPr>
    </w:p>
    <w:p w:rsidR="00D52E8E" w:rsidRPr="00D33BCC" w:rsidRDefault="00D52E8E" w:rsidP="00D52E8E">
      <w:pPr>
        <w:widowControl w:val="0"/>
      </w:pPr>
      <w:r w:rsidRPr="00D33BCC">
        <w:tab/>
        <w:t>C.</w:t>
      </w:r>
      <w:r w:rsidRPr="00D33BCC">
        <w:tab/>
        <w:t>Prophecies concerning God’s people</w:t>
      </w:r>
      <w:r w:rsidR="00C310A1">
        <w:t xml:space="preserve"> </w:t>
      </w:r>
      <w:r w:rsidRPr="00D33BCC">
        <w:t>2:1-45:5</w:t>
      </w:r>
    </w:p>
    <w:p w:rsidR="00D52E8E" w:rsidRPr="00D33BCC" w:rsidRDefault="00D52E8E" w:rsidP="00D52E8E">
      <w:pPr>
        <w:widowControl w:val="0"/>
      </w:pPr>
    </w:p>
    <w:p w:rsidR="00D52E8E" w:rsidRPr="00D33BCC" w:rsidRDefault="00D52E8E" w:rsidP="00D52E8E">
      <w:pPr>
        <w:widowControl w:val="0"/>
      </w:pPr>
      <w:r w:rsidRPr="00D33BCC">
        <w:tab/>
      </w:r>
      <w:r w:rsidRPr="00D33BCC">
        <w:tab/>
        <w:t>1.</w:t>
      </w:r>
      <w:r w:rsidRPr="00D33BCC">
        <w:tab/>
        <w:t>Judah’s backsliding</w:t>
      </w:r>
      <w:r w:rsidR="00C310A1">
        <w:t xml:space="preserve"> </w:t>
      </w:r>
      <w:r w:rsidRPr="00D33BCC">
        <w:t>2:1-6:30</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(a)</w:t>
      </w:r>
      <w:r w:rsidRPr="00D33BCC">
        <w:tab/>
        <w:t>God’s former relationship with His people</w:t>
      </w:r>
      <w:r w:rsidR="00C310A1">
        <w:t xml:space="preserve"> </w:t>
      </w:r>
      <w:r w:rsidRPr="00D33BCC">
        <w:t>2:2, 3</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(b)</w:t>
      </w:r>
      <w:r w:rsidRPr="00D33BCC">
        <w:tab/>
        <w:t>God’s divine pleading with His people</w:t>
      </w:r>
    </w:p>
    <w:p w:rsidR="00D52E8E" w:rsidRPr="00D33BCC" w:rsidRDefault="00D52E8E" w:rsidP="00D52E8E">
      <w:pPr>
        <w:widowControl w:val="0"/>
      </w:pPr>
      <w:r w:rsidRPr="00D33BCC">
        <w:tab/>
      </w:r>
      <w:r w:rsidRPr="00D33BCC">
        <w:tab/>
      </w:r>
      <w:r w:rsidRPr="00D33BCC">
        <w:tab/>
      </w:r>
      <w:r w:rsidRPr="00D33BCC">
        <w:tab/>
      </w:r>
    </w:p>
    <w:p w:rsidR="00D52E8E" w:rsidRPr="00D33BCC" w:rsidRDefault="00D52E8E" w:rsidP="00D52E8E">
      <w:pPr>
        <w:widowControl w:val="0"/>
      </w:pPr>
      <w:r w:rsidRPr="00D33BCC">
        <w:tab/>
      </w:r>
      <w:r w:rsidRPr="00D33BCC">
        <w:tab/>
      </w:r>
      <w:r w:rsidRPr="00D33BCC">
        <w:tab/>
      </w:r>
      <w:r w:rsidRPr="00D33BCC">
        <w:tab/>
        <w:t>(1)</w:t>
      </w:r>
      <w:r w:rsidRPr="00D33BCC">
        <w:tab/>
        <w:t>What iniquity have your fathers found in me?</w:t>
      </w:r>
      <w:r w:rsidR="00C310A1">
        <w:t xml:space="preserve"> </w:t>
      </w:r>
      <w:r w:rsidRPr="00D33BCC">
        <w:t>2:5</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(c)</w:t>
      </w:r>
      <w:r w:rsidRPr="00D33BCC">
        <w:tab/>
        <w:t>God’s divine complaints</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(1)</w:t>
      </w:r>
      <w:r w:rsidRPr="00D33BCC">
        <w:tab/>
        <w:t xml:space="preserve">Going far </w:t>
      </w:r>
      <w:r w:rsidR="00C310A1">
        <w:t>from</w:t>
      </w:r>
      <w:r w:rsidRPr="00D33BCC">
        <w:t xml:space="preserve"> God</w:t>
      </w:r>
      <w:r w:rsidR="00C310A1">
        <w:t xml:space="preserve"> </w:t>
      </w:r>
      <w:r w:rsidRPr="00D33BCC">
        <w:t>2:5</w:t>
      </w:r>
    </w:p>
    <w:p w:rsidR="00D52E8E" w:rsidRPr="00D33BCC" w:rsidRDefault="00D52E8E" w:rsidP="00D52E8E">
      <w:pPr>
        <w:widowControl w:val="0"/>
      </w:pPr>
      <w:r w:rsidRPr="00D33BCC">
        <w:tab/>
      </w:r>
      <w:r w:rsidRPr="00D33BCC">
        <w:tab/>
      </w:r>
      <w:r w:rsidRPr="00D33BCC">
        <w:tab/>
      </w:r>
      <w:r w:rsidRPr="00D33BCC">
        <w:tab/>
        <w:t>(2)</w:t>
      </w:r>
      <w:r w:rsidRPr="00D33BCC">
        <w:tab/>
        <w:t>Sinful walk</w:t>
      </w:r>
      <w:r w:rsidRPr="00D33BCC">
        <w:tab/>
        <w:t>2:5</w:t>
      </w:r>
    </w:p>
    <w:p w:rsidR="00D52E8E" w:rsidRPr="00D33BCC" w:rsidRDefault="00D52E8E" w:rsidP="00D52E8E">
      <w:pPr>
        <w:widowControl w:val="0"/>
      </w:pPr>
      <w:r w:rsidRPr="00D33BCC">
        <w:tab/>
      </w:r>
      <w:r w:rsidRPr="00D33BCC">
        <w:tab/>
      </w:r>
      <w:r w:rsidRPr="00D33BCC">
        <w:tab/>
      </w:r>
      <w:r w:rsidRPr="00D33BCC">
        <w:tab/>
        <w:t>(3)</w:t>
      </w:r>
      <w:r w:rsidRPr="00D33BCC">
        <w:tab/>
        <w:t>Become vain2:5</w:t>
      </w:r>
    </w:p>
    <w:p w:rsidR="00D52E8E" w:rsidRPr="00D33BCC" w:rsidRDefault="00D52E8E" w:rsidP="00D52E8E">
      <w:pPr>
        <w:widowControl w:val="0"/>
      </w:pPr>
      <w:r w:rsidRPr="00D33BCC">
        <w:tab/>
      </w:r>
      <w:r w:rsidRPr="00D33BCC">
        <w:tab/>
      </w:r>
      <w:r w:rsidRPr="00D33BCC">
        <w:tab/>
      </w:r>
      <w:r w:rsidRPr="00D33BCC">
        <w:tab/>
        <w:t>(4)</w:t>
      </w:r>
      <w:r w:rsidRPr="00D33BCC">
        <w:tab/>
        <w:t>Forgot to inquire after God2:6</w:t>
      </w:r>
    </w:p>
    <w:p w:rsidR="00D52E8E" w:rsidRPr="00D33BCC" w:rsidRDefault="00D52E8E" w:rsidP="00D52E8E">
      <w:pPr>
        <w:widowControl w:val="0"/>
      </w:pPr>
      <w:r w:rsidRPr="00D33BCC">
        <w:tab/>
      </w:r>
      <w:r w:rsidRPr="00D33BCC">
        <w:tab/>
      </w:r>
      <w:r w:rsidRPr="00D33BCC">
        <w:tab/>
      </w:r>
      <w:r w:rsidRPr="00D33BCC">
        <w:tab/>
        <w:t>(5)</w:t>
      </w:r>
      <w:r w:rsidRPr="00D33BCC">
        <w:tab/>
        <w:t>Ungrateful toward God2:6</w:t>
      </w:r>
    </w:p>
    <w:p w:rsidR="00D52E8E" w:rsidRPr="00D33BCC" w:rsidRDefault="00D52E8E" w:rsidP="00D52E8E">
      <w:pPr>
        <w:widowControl w:val="0"/>
      </w:pPr>
      <w:r w:rsidRPr="00D33BCC">
        <w:tab/>
      </w:r>
      <w:r w:rsidRPr="00D33BCC">
        <w:tab/>
      </w:r>
      <w:r w:rsidRPr="00D33BCC">
        <w:tab/>
      </w:r>
      <w:r w:rsidRPr="00D33BCC">
        <w:tab/>
        <w:t>(6)</w:t>
      </w:r>
      <w:r w:rsidRPr="00D33BCC">
        <w:tab/>
        <w:t>Lack of faith in God2:18</w:t>
      </w:r>
    </w:p>
    <w:p w:rsidR="00D52E8E" w:rsidRPr="00D33BCC" w:rsidRDefault="00D52E8E" w:rsidP="00D52E8E">
      <w:pPr>
        <w:widowControl w:val="0"/>
      </w:pPr>
    </w:p>
    <w:p w:rsidR="00D52E8E" w:rsidRPr="00D33BCC" w:rsidRDefault="00D52E8E" w:rsidP="00C310A1">
      <w:pPr>
        <w:widowControl w:val="0"/>
        <w:ind w:firstLine="720"/>
      </w:pPr>
      <w:r w:rsidRPr="00D33BCC">
        <w:t xml:space="preserve">The two rivers are the two empires, Egypt and </w:t>
      </w:r>
      <w:proofErr w:type="spellStart"/>
      <w:r w:rsidRPr="00D33BCC">
        <w:t>Assyria.To</w:t>
      </w:r>
      <w:proofErr w:type="spellEnd"/>
      <w:r w:rsidRPr="00D33BCC">
        <w:t xml:space="preserve"> drink their waters meant to adopt their principles and religious idolatry.2:18</w:t>
      </w:r>
      <w:r w:rsidRPr="00D33BCC">
        <w:tab/>
        <w:t>Isa. 8:6, 7</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(7)</w:t>
      </w:r>
      <w:r w:rsidRPr="00D33BCC">
        <w:tab/>
        <w:t>Alliance with foreign powers</w:t>
      </w:r>
      <w:r w:rsidR="00C310A1">
        <w:t xml:space="preserve"> </w:t>
      </w:r>
      <w:r w:rsidRPr="00D33BCC">
        <w:t>2:19</w:t>
      </w:r>
    </w:p>
    <w:p w:rsidR="00D52E8E" w:rsidRPr="00D33BCC" w:rsidRDefault="00D52E8E" w:rsidP="00D52E8E">
      <w:pPr>
        <w:widowControl w:val="0"/>
      </w:pPr>
    </w:p>
    <w:p w:rsidR="00D52E8E" w:rsidRPr="00D33BCC" w:rsidRDefault="00D52E8E" w:rsidP="00C310A1">
      <w:pPr>
        <w:widowControl w:val="0"/>
        <w:ind w:firstLine="630"/>
      </w:pPr>
      <w:r w:rsidRPr="00D33BCC">
        <w:t>It shall correct thee, it is an evil thing.</w:t>
      </w:r>
      <w:r w:rsidR="00C310A1">
        <w:t xml:space="preserve"> </w:t>
      </w:r>
      <w:r w:rsidRPr="00D33BCC">
        <w:t>It will bring trouble and not safety.</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(8)</w:t>
      </w:r>
      <w:r w:rsidRPr="00D33BCC">
        <w:tab/>
        <w:t>Transgression against God</w:t>
      </w:r>
      <w:r w:rsidR="00C310A1">
        <w:t xml:space="preserve"> </w:t>
      </w:r>
      <w:r w:rsidRPr="00D33BCC">
        <w:t>2:29</w:t>
      </w:r>
    </w:p>
    <w:p w:rsidR="00D52E8E" w:rsidRPr="00D33BCC" w:rsidRDefault="00D52E8E" w:rsidP="00D52E8E">
      <w:pPr>
        <w:widowControl w:val="0"/>
      </w:pPr>
      <w:r w:rsidRPr="00D33BCC">
        <w:tab/>
      </w:r>
      <w:r w:rsidRPr="00D33BCC">
        <w:tab/>
      </w:r>
      <w:r w:rsidRPr="00D33BCC">
        <w:tab/>
      </w:r>
      <w:r w:rsidRPr="00D33BCC">
        <w:tab/>
        <w:t>(9)</w:t>
      </w:r>
      <w:r w:rsidRPr="00D33BCC">
        <w:tab/>
        <w:t>Forgetting God</w:t>
      </w:r>
      <w:r w:rsidR="00C310A1">
        <w:t xml:space="preserve"> </w:t>
      </w:r>
      <w:r w:rsidRPr="00D33BCC">
        <w:t>2:32</w:t>
      </w:r>
      <w:r w:rsidRPr="00D33BCC">
        <w:tab/>
        <w:t>Psa. 9:17</w:t>
      </w:r>
    </w:p>
    <w:p w:rsidR="00D52E8E" w:rsidRPr="00D33BCC" w:rsidRDefault="00D52E8E" w:rsidP="00D52E8E">
      <w:pPr>
        <w:widowControl w:val="0"/>
      </w:pPr>
      <w:r w:rsidRPr="00D33BCC">
        <w:tab/>
      </w:r>
      <w:r w:rsidRPr="00D33BCC">
        <w:tab/>
      </w:r>
      <w:r w:rsidRPr="00D33BCC">
        <w:tab/>
      </w:r>
      <w:r w:rsidRPr="00D33BCC">
        <w:tab/>
        <w:t>(10)</w:t>
      </w:r>
      <w:r w:rsidRPr="00D33BCC">
        <w:tab/>
        <w:t>Complaints against the Priest</w:t>
      </w:r>
      <w:r w:rsidR="00C310A1">
        <w:t xml:space="preserve"> </w:t>
      </w:r>
      <w:r w:rsidRPr="00D33BCC">
        <w:t>2:8</w:t>
      </w:r>
    </w:p>
    <w:p w:rsidR="00D52E8E" w:rsidRPr="00D33BCC" w:rsidRDefault="00D52E8E" w:rsidP="00D52E8E">
      <w:pPr>
        <w:widowControl w:val="0"/>
      </w:pPr>
      <w:r w:rsidRPr="00D33BCC">
        <w:tab/>
      </w:r>
      <w:r w:rsidRPr="00D33BCC">
        <w:tab/>
      </w:r>
      <w:r w:rsidRPr="00D33BCC">
        <w:tab/>
      </w:r>
      <w:r w:rsidRPr="00D33BCC">
        <w:tab/>
        <w:t>(11)</w:t>
      </w:r>
      <w:r w:rsidRPr="00D33BCC">
        <w:tab/>
        <w:t>Complaints against the pastors</w:t>
      </w:r>
      <w:r w:rsidR="00C310A1">
        <w:t xml:space="preserve"> </w:t>
      </w:r>
      <w:r w:rsidRPr="00D33BCC">
        <w:t>2:8</w:t>
      </w:r>
    </w:p>
    <w:p w:rsidR="00D52E8E" w:rsidRPr="00D33BCC" w:rsidRDefault="00D52E8E" w:rsidP="00D52E8E">
      <w:pPr>
        <w:widowControl w:val="0"/>
      </w:pPr>
      <w:r w:rsidRPr="00D33BCC">
        <w:tab/>
      </w:r>
      <w:r w:rsidRPr="00D33BCC">
        <w:tab/>
      </w:r>
      <w:r w:rsidRPr="00D33BCC">
        <w:tab/>
      </w:r>
      <w:r w:rsidRPr="00D33BCC">
        <w:tab/>
        <w:t>(12)</w:t>
      </w:r>
      <w:r w:rsidRPr="00D33BCC">
        <w:tab/>
        <w:t>Complaints against the false prophets2:8</w:t>
      </w:r>
    </w:p>
    <w:p w:rsidR="00D52E8E" w:rsidRPr="00D33BCC" w:rsidRDefault="00D52E8E" w:rsidP="00D52E8E">
      <w:pPr>
        <w:widowControl w:val="0"/>
      </w:pPr>
      <w:r w:rsidRPr="00D33BCC">
        <w:tab/>
      </w:r>
      <w:r w:rsidRPr="00D33BCC">
        <w:tab/>
      </w:r>
      <w:r w:rsidRPr="00D33BCC">
        <w:tab/>
        <w:t>(d)</w:t>
      </w:r>
      <w:r w:rsidRPr="00D33BCC">
        <w:tab/>
        <w:t>Judah’s rebellion to God’s complaints</w:t>
      </w:r>
    </w:p>
    <w:p w:rsidR="00D52E8E" w:rsidRPr="00D33BCC" w:rsidRDefault="00D52E8E" w:rsidP="00D52E8E">
      <w:pPr>
        <w:widowControl w:val="0"/>
      </w:pPr>
    </w:p>
    <w:p w:rsidR="00D52E8E" w:rsidRPr="00D33BCC" w:rsidRDefault="00D52E8E" w:rsidP="00D52E8E">
      <w:pPr>
        <w:widowControl w:val="0"/>
      </w:pPr>
      <w:r w:rsidRPr="00D33BCC">
        <w:lastRenderedPageBreak/>
        <w:tab/>
      </w:r>
      <w:r w:rsidRPr="00D33BCC">
        <w:tab/>
      </w:r>
      <w:r w:rsidRPr="00D33BCC">
        <w:tab/>
      </w:r>
      <w:r w:rsidRPr="00D33BCC">
        <w:tab/>
        <w:t>(1)</w:t>
      </w:r>
      <w:r w:rsidRPr="00D33BCC">
        <w:tab/>
        <w:t xml:space="preserve">“We are Lords, we will come no more unto </w:t>
      </w:r>
    </w:p>
    <w:p w:rsidR="00D52E8E" w:rsidRPr="00D33BCC" w:rsidRDefault="00D52E8E" w:rsidP="00C310A1">
      <w:pPr>
        <w:widowControl w:val="0"/>
        <w:ind w:left="3600"/>
      </w:pPr>
      <w:r w:rsidRPr="00D33BCC">
        <w:t>thee.”2:31</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(e)</w:t>
      </w:r>
      <w:r w:rsidRPr="00D33BCC">
        <w:tab/>
        <w:t>Judah faces the consequences of their unfaithfulness</w:t>
      </w:r>
    </w:p>
    <w:p w:rsidR="00D52E8E" w:rsidRPr="00D33BCC" w:rsidRDefault="00D52E8E" w:rsidP="00D52E8E">
      <w:pPr>
        <w:widowControl w:val="0"/>
      </w:pPr>
      <w:r w:rsidRPr="00D33BCC">
        <w:tab/>
      </w:r>
      <w:r w:rsidRPr="00D33BCC">
        <w:tab/>
      </w:r>
      <w:r w:rsidRPr="00D33BCC">
        <w:tab/>
      </w:r>
      <w:r w:rsidRPr="00D33BCC">
        <w:tab/>
      </w:r>
    </w:p>
    <w:p w:rsidR="00D52E8E" w:rsidRPr="00D33BCC" w:rsidRDefault="00D52E8E" w:rsidP="00D52E8E">
      <w:pPr>
        <w:widowControl w:val="0"/>
      </w:pPr>
      <w:r w:rsidRPr="00D33BCC">
        <w:tab/>
      </w:r>
      <w:r w:rsidRPr="00D33BCC">
        <w:tab/>
      </w:r>
      <w:r w:rsidRPr="00D33BCC">
        <w:tab/>
      </w:r>
      <w:r w:rsidRPr="00D33BCC">
        <w:tab/>
        <w:t>(1)</w:t>
      </w:r>
      <w:r w:rsidRPr="00D33BCC">
        <w:tab/>
        <w:t>Latter rain withheld</w:t>
      </w:r>
      <w:r w:rsidR="00C310A1">
        <w:t xml:space="preserve"> </w:t>
      </w:r>
      <w:r w:rsidRPr="00D33BCC">
        <w:t>3:3</w:t>
      </w:r>
    </w:p>
    <w:p w:rsidR="00D52E8E" w:rsidRPr="00D33BCC" w:rsidRDefault="00D52E8E" w:rsidP="00D52E8E">
      <w:pPr>
        <w:widowControl w:val="0"/>
      </w:pPr>
    </w:p>
    <w:p w:rsidR="00D52E8E" w:rsidRPr="00D33BCC" w:rsidRDefault="00D52E8E" w:rsidP="00C310A1">
      <w:pPr>
        <w:widowControl w:val="0"/>
        <w:ind w:left="720" w:firstLine="720"/>
      </w:pPr>
      <w:r w:rsidRPr="00D33BCC">
        <w:tab/>
        <w:t>(f)</w:t>
      </w:r>
      <w:r w:rsidRPr="00D33BCC">
        <w:tab/>
        <w:t xml:space="preserve">Judah was fairly warned and had plenty of time to </w:t>
      </w:r>
      <w:r w:rsidR="00C310A1" w:rsidRPr="00D33BCC">
        <w:t>R</w:t>
      </w:r>
      <w:r w:rsidRPr="00D33BCC">
        <w:t>epent</w:t>
      </w:r>
      <w:r w:rsidR="00C310A1">
        <w:t xml:space="preserve"> </w:t>
      </w:r>
      <w:r w:rsidRPr="00D33BCC">
        <w:t>3:6-20</w:t>
      </w:r>
      <w:r w:rsidRPr="00D33BCC">
        <w:tab/>
        <w:t>; 4:1-4</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(g)</w:t>
      </w:r>
      <w:r w:rsidRPr="00D33BCC">
        <w:tab/>
        <w:t>Judah’s hypocrisy</w:t>
      </w:r>
      <w:r w:rsidR="00C310A1">
        <w:t xml:space="preserve"> </w:t>
      </w:r>
      <w:r w:rsidRPr="00D33BCC">
        <w:t>3:10</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(h)</w:t>
      </w:r>
      <w:r w:rsidRPr="00D33BCC">
        <w:tab/>
        <w:t>God’s appeal to Israel</w:t>
      </w:r>
      <w:r w:rsidR="00C310A1">
        <w:t xml:space="preserve"> </w:t>
      </w:r>
      <w:r w:rsidRPr="00D33BCC">
        <w:t>3:12-22</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w:t>
      </w:r>
      <w:proofErr w:type="spellStart"/>
      <w:r w:rsidRPr="00D33BCC">
        <w:t>i</w:t>
      </w:r>
      <w:proofErr w:type="spellEnd"/>
      <w:r w:rsidRPr="00D33BCC">
        <w:t>)</w:t>
      </w:r>
      <w:r w:rsidRPr="00D33BCC">
        <w:tab/>
        <w:t xml:space="preserve">3:14-19 will be fulfilled during the first three and a half </w:t>
      </w:r>
    </w:p>
    <w:p w:rsidR="00D52E8E" w:rsidRPr="00D33BCC" w:rsidRDefault="00D52E8E" w:rsidP="00D52E8E">
      <w:pPr>
        <w:widowControl w:val="0"/>
        <w:ind w:left="2160" w:firstLine="720"/>
      </w:pPr>
      <w:r w:rsidRPr="00D33BCC">
        <w:t>years of the tribulation hour</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(j)</w:t>
      </w:r>
      <w:r w:rsidRPr="00D33BCC">
        <w:tab/>
        <w:t xml:space="preserve">The destruction of Jerusalem and the seventy year </w:t>
      </w:r>
    </w:p>
    <w:p w:rsidR="00D52E8E" w:rsidRPr="00D33BCC" w:rsidRDefault="00C310A1" w:rsidP="00C310A1">
      <w:pPr>
        <w:widowControl w:val="0"/>
        <w:ind w:left="2160" w:firstLine="720"/>
      </w:pPr>
      <w:r w:rsidRPr="00D33BCC">
        <w:t>C</w:t>
      </w:r>
      <w:r w:rsidR="00D52E8E" w:rsidRPr="00D33BCC">
        <w:t>aptivity</w:t>
      </w:r>
      <w:r>
        <w:t xml:space="preserve"> </w:t>
      </w:r>
      <w:r w:rsidR="00D52E8E" w:rsidRPr="00D33BCC">
        <w:t>4:5-31; 5:14-18; 6:1-15, 22-26</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(k)</w:t>
      </w:r>
      <w:r w:rsidRPr="00D33BCC">
        <w:tab/>
        <w:t xml:space="preserve">He went into the thicket like a ram, Gen. 22:13; </w:t>
      </w:r>
    </w:p>
    <w:p w:rsidR="00D52E8E" w:rsidRPr="00D33BCC" w:rsidRDefault="00D52E8E" w:rsidP="00D52E8E">
      <w:pPr>
        <w:widowControl w:val="0"/>
      </w:pPr>
      <w:r w:rsidRPr="00D33BCC">
        <w:tab/>
      </w:r>
      <w:r w:rsidRPr="00D33BCC">
        <w:tab/>
      </w:r>
      <w:r w:rsidRPr="00D33BCC">
        <w:tab/>
      </w:r>
      <w:r w:rsidRPr="00D33BCC">
        <w:tab/>
        <w:t>Came out like a lion, Jer. 4:7</w:t>
      </w:r>
    </w:p>
    <w:p w:rsidR="00D52E8E" w:rsidRPr="00D33BCC" w:rsidRDefault="00D52E8E" w:rsidP="00D52E8E">
      <w:pPr>
        <w:widowControl w:val="0"/>
      </w:pPr>
    </w:p>
    <w:p w:rsidR="00D52E8E" w:rsidRPr="00D33BCC" w:rsidRDefault="00D52E8E" w:rsidP="00C310A1">
      <w:pPr>
        <w:widowControl w:val="0"/>
        <w:ind w:firstLine="720"/>
      </w:pPr>
      <w:r w:rsidRPr="00D33BCC">
        <w:t>The lion is a symbol of</w:t>
      </w:r>
      <w:r w:rsidR="00C310A1">
        <w:t xml:space="preserve"> irresistible might and royalty </w:t>
      </w:r>
      <w:r w:rsidRPr="00D33BCC">
        <w:t>and fear.  Amos 3:8</w:t>
      </w:r>
      <w:r w:rsidR="00C310A1">
        <w:t xml:space="preserve"> </w:t>
      </w:r>
      <w:r w:rsidRPr="00D33BCC">
        <w:t>Ordinary lions attack men, this one attacks nations</w:t>
      </w:r>
      <w:r w:rsidR="00C310A1">
        <w:t xml:space="preserve">. </w:t>
      </w:r>
      <w:r w:rsidRPr="00D33BCC">
        <w:t xml:space="preserve">Rev. 5:5 The lion of the Tribe of </w:t>
      </w:r>
      <w:proofErr w:type="spellStart"/>
      <w:r w:rsidRPr="00D33BCC">
        <w:t>Judah</w:t>
      </w:r>
      <w:r w:rsidR="00C310A1">
        <w:t>.</w:t>
      </w:r>
      <w:r w:rsidRPr="00D33BCC">
        <w:t>Young</w:t>
      </w:r>
      <w:proofErr w:type="spellEnd"/>
      <w:r w:rsidRPr="00D33BCC">
        <w:t xml:space="preserve"> lions 2:15 are a type of the things that attack your subconscious and conscious </w:t>
      </w:r>
      <w:proofErr w:type="spellStart"/>
      <w:r w:rsidRPr="00D33BCC">
        <w:t>mind.</w:t>
      </w:r>
      <w:r w:rsidR="00C310A1">
        <w:t>I</w:t>
      </w:r>
      <w:proofErr w:type="spellEnd"/>
      <w:r w:rsidR="00C310A1">
        <w:t xml:space="preserve"> Peter 5:8-10</w:t>
      </w:r>
      <w:r w:rsidR="00C310A1">
        <w:tab/>
        <w:t xml:space="preserve">II Cor. 10:4-6; </w:t>
      </w:r>
      <w:r w:rsidRPr="00D33BCC">
        <w:t>Acts 23:1</w:t>
      </w:r>
      <w:r w:rsidR="00C310A1">
        <w:t xml:space="preserve">; </w:t>
      </w:r>
      <w:r w:rsidRPr="00D33BCC">
        <w:t>I Peter 2:19, 20</w:t>
      </w:r>
      <w:r w:rsidR="00C310A1">
        <w:t xml:space="preserve"> </w:t>
      </w:r>
      <w:r w:rsidRPr="00D33BCC">
        <w:t>John 8:9 Convicted by their own conscience</w:t>
      </w:r>
      <w:r w:rsidR="00C310A1">
        <w:t xml:space="preserve">. </w:t>
      </w:r>
      <w:r w:rsidRPr="00D33BCC">
        <w:t>They had some young l</w:t>
      </w:r>
      <w:r w:rsidR="00C310A1">
        <w:t xml:space="preserve">ions in their lives that needed </w:t>
      </w:r>
      <w:r w:rsidRPr="00D33BCC">
        <w:t>to be destroyed</w:t>
      </w:r>
      <w:r w:rsidR="00C310A1">
        <w:t xml:space="preserve">. </w:t>
      </w:r>
      <w:r w:rsidRPr="00D33BCC">
        <w:t xml:space="preserve">You destroy them or they will destroy </w:t>
      </w:r>
      <w:proofErr w:type="spellStart"/>
      <w:r w:rsidRPr="00D33BCC">
        <w:t>you.John</w:t>
      </w:r>
      <w:proofErr w:type="spellEnd"/>
      <w:r w:rsidRPr="00D33BCC">
        <w:t xml:space="preserve"> 8:11 “go and sin no more”</w:t>
      </w:r>
    </w:p>
    <w:p w:rsidR="00D52E8E" w:rsidRPr="00D33BCC" w:rsidRDefault="00D52E8E" w:rsidP="00D52E8E">
      <w:pPr>
        <w:widowControl w:val="0"/>
      </w:pPr>
    </w:p>
    <w:p w:rsidR="00D52E8E" w:rsidRPr="00D33BCC" w:rsidRDefault="00D52E8E" w:rsidP="00D52E8E">
      <w:pPr>
        <w:widowControl w:val="0"/>
        <w:ind w:left="720" w:firstLine="720"/>
      </w:pPr>
      <w:r w:rsidRPr="00D33BCC">
        <w:t>2.</w:t>
      </w:r>
      <w:r w:rsidRPr="00D33BCC">
        <w:tab/>
        <w:t>God’s judgment on Judah</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(a)</w:t>
      </w:r>
      <w:r w:rsidRPr="00D33BCC">
        <w:tab/>
        <w:t>The sound of the trumpet is in the land</w:t>
      </w:r>
    </w:p>
    <w:p w:rsidR="00D52E8E" w:rsidRPr="00D33BCC" w:rsidRDefault="00D52E8E" w:rsidP="00D52E8E">
      <w:pPr>
        <w:widowControl w:val="0"/>
      </w:pPr>
      <w:r w:rsidRPr="00D33BCC">
        <w:tab/>
      </w:r>
      <w:r w:rsidRPr="00D33BCC">
        <w:tab/>
      </w:r>
      <w:r w:rsidRPr="00D33BCC">
        <w:tab/>
      </w:r>
      <w:r w:rsidRPr="00D33BCC">
        <w:tab/>
        <w:t>God’s method is to warn before He wounds</w:t>
      </w:r>
    </w:p>
    <w:p w:rsidR="00D52E8E" w:rsidRPr="00D33BCC" w:rsidRDefault="00D52E8E" w:rsidP="00D52E8E">
      <w:pPr>
        <w:widowControl w:val="0"/>
      </w:pPr>
      <w:r w:rsidRPr="00D33BCC">
        <w:tab/>
      </w:r>
      <w:r w:rsidRPr="00D33BCC">
        <w:tab/>
      </w:r>
      <w:r w:rsidRPr="00D33BCC">
        <w:tab/>
      </w:r>
      <w:r w:rsidRPr="00D33BCC">
        <w:tab/>
        <w:t>The trumpet is sounding judgment</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(1)</w:t>
      </w:r>
      <w:r w:rsidRPr="00D33BCC">
        <w:tab/>
        <w:t>The place of judgment</w:t>
      </w:r>
    </w:p>
    <w:p w:rsidR="00D52E8E" w:rsidRPr="00D33BCC" w:rsidRDefault="00D52E8E" w:rsidP="00D52E8E">
      <w:pPr>
        <w:widowControl w:val="0"/>
      </w:pPr>
      <w:r w:rsidRPr="00D33BCC">
        <w:tab/>
      </w:r>
      <w:r w:rsidRPr="00D33BCC">
        <w:tab/>
      </w:r>
      <w:r w:rsidRPr="00D33BCC">
        <w:tab/>
      </w:r>
      <w:r w:rsidRPr="00D33BCC">
        <w:tab/>
      </w:r>
      <w:r w:rsidRPr="00D33BCC">
        <w:tab/>
        <w:t>4:5, 6</w:t>
      </w:r>
    </w:p>
    <w:p w:rsidR="00D52E8E" w:rsidRPr="00D33BCC" w:rsidRDefault="00D52E8E" w:rsidP="00D52E8E">
      <w:pPr>
        <w:widowControl w:val="0"/>
      </w:pPr>
      <w:r w:rsidRPr="00D33BCC">
        <w:tab/>
      </w:r>
      <w:r w:rsidRPr="00D33BCC">
        <w:tab/>
      </w:r>
      <w:r w:rsidRPr="00D33BCC">
        <w:tab/>
      </w:r>
      <w:r w:rsidRPr="00D33BCC">
        <w:tab/>
      </w:r>
      <w:r w:rsidRPr="00D33BCC">
        <w:tab/>
        <w:t>Judah, Jerusalem and Zion</w:t>
      </w:r>
    </w:p>
    <w:p w:rsidR="00D52E8E" w:rsidRPr="00D33BCC" w:rsidRDefault="00D52E8E" w:rsidP="00D52E8E">
      <w:pPr>
        <w:widowControl w:val="0"/>
      </w:pPr>
      <w:r w:rsidRPr="00D33BCC">
        <w:tab/>
      </w:r>
      <w:r w:rsidRPr="00D33BCC">
        <w:tab/>
      </w:r>
      <w:r w:rsidRPr="00D33BCC">
        <w:tab/>
      </w:r>
      <w:r w:rsidRPr="00D33BCC">
        <w:tab/>
      </w:r>
      <w:r w:rsidRPr="00D33BCC">
        <w:tab/>
        <w:t xml:space="preserve">6:1 </w:t>
      </w:r>
      <w:proofErr w:type="spellStart"/>
      <w:r w:rsidRPr="00D33BCC">
        <w:t>Tekoa</w:t>
      </w:r>
      <w:proofErr w:type="spellEnd"/>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r>
      <w:r w:rsidRPr="00D33BCC">
        <w:tab/>
        <w:t>Joel 2:1; 3:16</w:t>
      </w:r>
    </w:p>
    <w:p w:rsidR="00D52E8E" w:rsidRPr="00D33BCC" w:rsidRDefault="00D52E8E" w:rsidP="00D52E8E">
      <w:pPr>
        <w:widowControl w:val="0"/>
      </w:pPr>
      <w:r w:rsidRPr="00D33BCC">
        <w:tab/>
      </w:r>
      <w:r w:rsidRPr="00D33BCC">
        <w:tab/>
      </w:r>
      <w:r w:rsidRPr="00D33BCC">
        <w:tab/>
      </w:r>
      <w:r w:rsidRPr="00D33BCC">
        <w:tab/>
      </w:r>
      <w:r w:rsidRPr="00D33BCC">
        <w:tab/>
        <w:t>(In place of worship)</w:t>
      </w:r>
    </w:p>
    <w:p w:rsidR="00D52E8E" w:rsidRPr="00D33BCC" w:rsidRDefault="00D52E8E" w:rsidP="00D52E8E">
      <w:pPr>
        <w:widowControl w:val="0"/>
      </w:pPr>
      <w:r w:rsidRPr="00D33BCC">
        <w:tab/>
      </w:r>
      <w:r w:rsidRPr="00D33BCC">
        <w:tab/>
      </w:r>
      <w:r w:rsidRPr="00D33BCC">
        <w:tab/>
      </w:r>
      <w:r w:rsidRPr="00D33BCC">
        <w:tab/>
      </w:r>
      <w:r w:rsidRPr="00D33BCC">
        <w:tab/>
        <w:t>I Peter 4:17, 18</w:t>
      </w:r>
    </w:p>
    <w:p w:rsidR="00D52E8E" w:rsidRPr="00D33BCC" w:rsidRDefault="00D52E8E" w:rsidP="00D52E8E">
      <w:pPr>
        <w:widowControl w:val="0"/>
      </w:pPr>
    </w:p>
    <w:p w:rsidR="00D52E8E" w:rsidRPr="00D33BCC" w:rsidRDefault="00D52E8E" w:rsidP="00D52E8E">
      <w:pPr>
        <w:widowControl w:val="0"/>
      </w:pPr>
      <w:r w:rsidRPr="00D33BCC">
        <w:lastRenderedPageBreak/>
        <w:tab/>
      </w:r>
      <w:r w:rsidRPr="00D33BCC">
        <w:tab/>
      </w:r>
      <w:r w:rsidRPr="00D33BCC">
        <w:tab/>
      </w:r>
      <w:r w:rsidRPr="00D33BCC">
        <w:tab/>
        <w:t>(2)</w:t>
      </w:r>
      <w:r w:rsidRPr="00D33BCC">
        <w:tab/>
        <w:t>The direction of judgment</w:t>
      </w:r>
    </w:p>
    <w:p w:rsidR="00D52E8E" w:rsidRPr="00D33BCC" w:rsidRDefault="00D52E8E" w:rsidP="00D52E8E">
      <w:pPr>
        <w:widowControl w:val="0"/>
      </w:pPr>
      <w:r w:rsidRPr="00D33BCC">
        <w:tab/>
      </w:r>
      <w:r w:rsidRPr="00D33BCC">
        <w:tab/>
      </w:r>
      <w:r w:rsidRPr="00D33BCC">
        <w:tab/>
      </w:r>
      <w:r w:rsidRPr="00D33BCC">
        <w:tab/>
      </w:r>
      <w:r w:rsidRPr="00D33BCC">
        <w:tab/>
        <w:t>vs. 6 “north”</w:t>
      </w:r>
    </w:p>
    <w:p w:rsidR="00D52E8E" w:rsidRPr="00D33BCC" w:rsidRDefault="00D52E8E" w:rsidP="00D52E8E">
      <w:pPr>
        <w:widowControl w:val="0"/>
      </w:pPr>
      <w:r w:rsidRPr="00D33BCC">
        <w:tab/>
      </w:r>
      <w:r w:rsidRPr="00D33BCC">
        <w:tab/>
      </w:r>
      <w:r w:rsidRPr="00D33BCC">
        <w:tab/>
      </w:r>
      <w:r w:rsidRPr="00D33BCC">
        <w:tab/>
      </w:r>
      <w:r w:rsidRPr="00D33BCC">
        <w:tab/>
        <w:t>North is in connection with God’s throne</w:t>
      </w:r>
    </w:p>
    <w:p w:rsidR="00D52E8E" w:rsidRPr="00D33BCC" w:rsidRDefault="00D52E8E" w:rsidP="00D52E8E">
      <w:pPr>
        <w:widowControl w:val="0"/>
      </w:pPr>
      <w:r w:rsidRPr="00D33BCC">
        <w:tab/>
      </w:r>
      <w:r w:rsidRPr="00D33BCC">
        <w:tab/>
      </w:r>
      <w:r w:rsidRPr="00D33BCC">
        <w:tab/>
      </w:r>
      <w:r w:rsidRPr="00D33BCC">
        <w:tab/>
      </w:r>
      <w:r w:rsidRPr="00D33BCC">
        <w:tab/>
        <w:t>Isa. 14:13</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(3)</w:t>
      </w:r>
      <w:r w:rsidRPr="00D33BCC">
        <w:tab/>
        <w:t>This judgment is from God</w:t>
      </w:r>
    </w:p>
    <w:p w:rsidR="00D52E8E" w:rsidRPr="00D33BCC" w:rsidRDefault="00D52E8E" w:rsidP="00D52E8E">
      <w:pPr>
        <w:widowControl w:val="0"/>
      </w:pPr>
      <w:r w:rsidRPr="00D33BCC">
        <w:tab/>
      </w:r>
      <w:r w:rsidRPr="00D33BCC">
        <w:tab/>
      </w:r>
      <w:r w:rsidRPr="00D33BCC">
        <w:tab/>
      </w:r>
      <w:r w:rsidRPr="00D33BCC">
        <w:tab/>
      </w:r>
      <w:r w:rsidRPr="00D33BCC">
        <w:tab/>
        <w:t>4:8; 25:30</w:t>
      </w:r>
    </w:p>
    <w:p w:rsidR="00D52E8E" w:rsidRPr="00D33BCC" w:rsidRDefault="00D52E8E" w:rsidP="00D52E8E">
      <w:pPr>
        <w:widowControl w:val="0"/>
      </w:pPr>
      <w:r w:rsidRPr="00D33BCC">
        <w:tab/>
      </w:r>
      <w:r w:rsidRPr="00D33BCC">
        <w:tab/>
      </w:r>
      <w:r w:rsidRPr="00D33BCC">
        <w:tab/>
      </w:r>
      <w:r w:rsidRPr="00D33BCC">
        <w:tab/>
      </w:r>
    </w:p>
    <w:p w:rsidR="00D52E8E" w:rsidRPr="00D33BCC" w:rsidRDefault="00D52E8E" w:rsidP="00D52E8E">
      <w:pPr>
        <w:widowControl w:val="0"/>
      </w:pPr>
      <w:r w:rsidRPr="00D33BCC">
        <w:t xml:space="preserve">                                           (4)</w:t>
      </w:r>
      <w:r w:rsidRPr="00D33BCC">
        <w:tab/>
        <w:t>The reason of judgment</w:t>
      </w:r>
    </w:p>
    <w:p w:rsidR="00D52E8E" w:rsidRPr="00D33BCC" w:rsidRDefault="00D52E8E" w:rsidP="00D52E8E">
      <w:pPr>
        <w:widowControl w:val="0"/>
      </w:pPr>
    </w:p>
    <w:p w:rsidR="00D52E8E" w:rsidRPr="00D33BCC" w:rsidRDefault="00C310A1" w:rsidP="00D52E8E">
      <w:pPr>
        <w:widowControl w:val="0"/>
      </w:pPr>
      <w:r>
        <w:t>4</w:t>
      </w:r>
      <w:r w:rsidR="00D52E8E" w:rsidRPr="00D33BCC">
        <w:t>:1 abominations</w:t>
      </w:r>
    </w:p>
    <w:p w:rsidR="00D52E8E" w:rsidRPr="00D33BCC" w:rsidRDefault="00D52E8E" w:rsidP="00D52E8E">
      <w:pPr>
        <w:widowControl w:val="0"/>
      </w:pPr>
      <w:r w:rsidRPr="00D33BCC">
        <w:t>4:4 evil</w:t>
      </w:r>
    </w:p>
    <w:p w:rsidR="00D52E8E" w:rsidRPr="00D33BCC" w:rsidRDefault="00D52E8E" w:rsidP="00D52E8E">
      <w:pPr>
        <w:widowControl w:val="0"/>
      </w:pPr>
      <w:r w:rsidRPr="00D33BCC">
        <w:t>4:14 wickedness and vain thoughts</w:t>
      </w:r>
    </w:p>
    <w:p w:rsidR="00D52E8E" w:rsidRPr="00D33BCC" w:rsidRDefault="00D52E8E" w:rsidP="00D52E8E">
      <w:pPr>
        <w:widowControl w:val="0"/>
      </w:pPr>
      <w:r w:rsidRPr="00D33BCC">
        <w:t>4:17 rebellion</w:t>
      </w:r>
    </w:p>
    <w:p w:rsidR="00D52E8E" w:rsidRPr="00D33BCC" w:rsidRDefault="00D52E8E" w:rsidP="00D52E8E">
      <w:pPr>
        <w:widowControl w:val="0"/>
      </w:pP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(5)</w:t>
      </w:r>
      <w:r w:rsidRPr="00D33BCC">
        <w:tab/>
        <w:t>The means of judgment</w:t>
      </w:r>
    </w:p>
    <w:p w:rsidR="00D52E8E" w:rsidRPr="00D33BCC" w:rsidRDefault="00D52E8E" w:rsidP="00D52E8E">
      <w:pPr>
        <w:widowControl w:val="0"/>
      </w:pPr>
      <w:r w:rsidRPr="00D33BCC">
        <w:tab/>
      </w:r>
      <w:r w:rsidRPr="00D33BCC">
        <w:tab/>
      </w:r>
      <w:r w:rsidRPr="00D33BCC">
        <w:tab/>
      </w:r>
      <w:r w:rsidRPr="00D33BCC">
        <w:tab/>
      </w:r>
      <w:r w:rsidRPr="00D33BCC">
        <w:tab/>
        <w:t>4:7 the lion is come up from his thicket</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(6)</w:t>
      </w:r>
      <w:r w:rsidRPr="00D33BCC">
        <w:tab/>
        <w:t>The nature of the judge</w:t>
      </w:r>
    </w:p>
    <w:p w:rsidR="00D52E8E" w:rsidRPr="00D33BCC" w:rsidRDefault="00D52E8E" w:rsidP="00D52E8E">
      <w:pPr>
        <w:widowControl w:val="0"/>
      </w:pPr>
      <w:r w:rsidRPr="00D33BCC">
        <w:tab/>
      </w:r>
      <w:r w:rsidRPr="00D33BCC">
        <w:tab/>
      </w:r>
      <w:r w:rsidRPr="00D33BCC">
        <w:tab/>
      </w:r>
      <w:r w:rsidRPr="00D33BCC">
        <w:tab/>
      </w:r>
      <w:r w:rsidRPr="00D33BCC">
        <w:tab/>
        <w:t>4:7 the destroyer</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(7)</w:t>
      </w:r>
      <w:r w:rsidRPr="00D33BCC">
        <w:tab/>
        <w:t>The extent of the judgment</w:t>
      </w:r>
    </w:p>
    <w:p w:rsidR="00D52E8E" w:rsidRPr="00D33BCC" w:rsidRDefault="00D52E8E" w:rsidP="00D52E8E">
      <w:pPr>
        <w:widowControl w:val="0"/>
      </w:pPr>
      <w:r w:rsidRPr="00D33BCC">
        <w:tab/>
      </w:r>
      <w:r w:rsidRPr="00D33BCC">
        <w:tab/>
      </w:r>
      <w:r w:rsidRPr="00D33BCC">
        <w:tab/>
      </w:r>
      <w:r w:rsidRPr="00D33BCC">
        <w:tab/>
      </w:r>
      <w:r w:rsidRPr="00D33BCC">
        <w:tab/>
        <w:t>4:7 Desolate – made unfit</w:t>
      </w:r>
    </w:p>
    <w:p w:rsidR="00D52E8E" w:rsidRPr="00D33BCC" w:rsidRDefault="00D52E8E" w:rsidP="00D52E8E">
      <w:pPr>
        <w:widowControl w:val="0"/>
      </w:pPr>
      <w:r w:rsidRPr="00D33BCC">
        <w:tab/>
      </w:r>
      <w:r w:rsidRPr="00D33BCC">
        <w:tab/>
      </w:r>
      <w:r w:rsidRPr="00D33BCC">
        <w:tab/>
      </w:r>
      <w:r w:rsidRPr="00D33BCC">
        <w:tab/>
      </w:r>
      <w:r w:rsidRPr="00D33BCC">
        <w:tab/>
        <w:t>4:7 Waste;- perforate, puncture with holes</w:t>
      </w:r>
    </w:p>
    <w:p w:rsidR="00D52E8E" w:rsidRPr="00D33BCC" w:rsidRDefault="00D52E8E" w:rsidP="00D52E8E">
      <w:pPr>
        <w:widowControl w:val="0"/>
      </w:pPr>
      <w:r w:rsidRPr="00D33BCC">
        <w:tab/>
      </w:r>
      <w:r w:rsidRPr="00D33BCC">
        <w:tab/>
      </w:r>
      <w:r w:rsidRPr="00D33BCC">
        <w:tab/>
      </w:r>
      <w:r w:rsidRPr="00D33BCC">
        <w:tab/>
      </w:r>
      <w:r w:rsidRPr="00D33BCC">
        <w:tab/>
        <w:t>4:7 Uninhabited</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(b)</w:t>
      </w:r>
      <w:r w:rsidRPr="00D33BCC">
        <w:tab/>
        <w:t>A dry wind, not to winnow and not to cleanse</w:t>
      </w:r>
    </w:p>
    <w:p w:rsidR="00D52E8E" w:rsidRPr="00D33BCC" w:rsidRDefault="00D52E8E" w:rsidP="00D52E8E">
      <w:pPr>
        <w:widowControl w:val="0"/>
      </w:pPr>
      <w:r w:rsidRPr="00D33BCC">
        <w:tab/>
      </w:r>
      <w:r w:rsidRPr="00D33BCC">
        <w:tab/>
      </w:r>
      <w:r w:rsidRPr="00D33BCC">
        <w:tab/>
      </w:r>
      <w:r w:rsidRPr="00D33BCC">
        <w:tab/>
        <w:t>4:11-13</w:t>
      </w:r>
    </w:p>
    <w:p w:rsidR="00D52E8E" w:rsidRPr="00D33BCC" w:rsidRDefault="00D52E8E" w:rsidP="00D52E8E">
      <w:pPr>
        <w:widowControl w:val="0"/>
      </w:pPr>
      <w:r w:rsidRPr="00D33BCC">
        <w:tab/>
      </w:r>
      <w:r w:rsidRPr="00D33BCC">
        <w:tab/>
      </w:r>
      <w:r w:rsidRPr="00D33BCC">
        <w:tab/>
      </w:r>
      <w:r w:rsidRPr="00D33BCC">
        <w:tab/>
        <w:t>5:13; 23:19, 20; 25:32; 30:23, 24; 51:1</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(c)</w:t>
      </w:r>
      <w:r w:rsidRPr="00D33BCC">
        <w:tab/>
        <w:t>The bellows are burned</w:t>
      </w:r>
    </w:p>
    <w:p w:rsidR="00D52E8E" w:rsidRPr="00D33BCC" w:rsidRDefault="00D52E8E" w:rsidP="00D52E8E">
      <w:pPr>
        <w:widowControl w:val="0"/>
      </w:pPr>
      <w:r w:rsidRPr="00D33BCC">
        <w:tab/>
      </w:r>
      <w:r w:rsidRPr="00D33BCC">
        <w:tab/>
      </w:r>
      <w:r w:rsidRPr="00D33BCC">
        <w:tab/>
      </w:r>
      <w:r w:rsidRPr="00D33BCC">
        <w:tab/>
        <w:t>6:29</w:t>
      </w:r>
    </w:p>
    <w:p w:rsidR="00D52E8E" w:rsidRPr="00D33BCC" w:rsidRDefault="00D52E8E" w:rsidP="00D52E8E">
      <w:pPr>
        <w:widowControl w:val="0"/>
      </w:pPr>
      <w:r w:rsidRPr="00D33BCC">
        <w:tab/>
      </w:r>
      <w:r w:rsidRPr="00D33BCC">
        <w:tab/>
      </w:r>
      <w:r w:rsidRPr="00D33BCC">
        <w:tab/>
      </w:r>
      <w:r w:rsidRPr="00D33BCC">
        <w:tab/>
        <w:t>The Prophet has exhausted all his efforts</w:t>
      </w:r>
    </w:p>
    <w:p w:rsidR="00D52E8E" w:rsidRPr="00D33BCC" w:rsidRDefault="00D52E8E" w:rsidP="00D52E8E">
      <w:pPr>
        <w:widowControl w:val="0"/>
      </w:pPr>
      <w:r w:rsidRPr="00D33BCC">
        <w:tab/>
      </w:r>
      <w:r w:rsidRPr="00D33BCC">
        <w:tab/>
      </w:r>
      <w:r w:rsidRPr="00D33BCC">
        <w:tab/>
      </w:r>
      <w:r w:rsidRPr="00D33BCC">
        <w:tab/>
        <w:t>Lost his effect, ambition and influence</w:t>
      </w:r>
    </w:p>
    <w:p w:rsidR="00D52E8E" w:rsidRPr="00D33BCC" w:rsidRDefault="00D52E8E" w:rsidP="00D52E8E">
      <w:pPr>
        <w:widowControl w:val="0"/>
      </w:pPr>
      <w:r w:rsidRPr="00D33BCC">
        <w:tab/>
      </w:r>
      <w:r w:rsidRPr="00D33BCC">
        <w:tab/>
      </w:r>
      <w:r w:rsidRPr="00D33BCC">
        <w:tab/>
      </w:r>
      <w:r w:rsidRPr="00D33BCC">
        <w:tab/>
        <w:t>6:16-19</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(d)</w:t>
      </w:r>
      <w:r w:rsidRPr="00D33BCC">
        <w:tab/>
        <w:t>The message in the temple gate</w:t>
      </w:r>
      <w:r w:rsidR="00C310A1">
        <w:t xml:space="preserve"> </w:t>
      </w:r>
      <w:r w:rsidRPr="00D33BCC">
        <w:t>7:1-10:25</w:t>
      </w:r>
    </w:p>
    <w:p w:rsidR="00D52E8E" w:rsidRPr="00D33BCC" w:rsidRDefault="00D52E8E" w:rsidP="00D52E8E">
      <w:pPr>
        <w:widowControl w:val="0"/>
      </w:pPr>
    </w:p>
    <w:p w:rsidR="00D52E8E" w:rsidRPr="00D33BCC" w:rsidRDefault="00D52E8E" w:rsidP="00D52E8E">
      <w:pPr>
        <w:widowControl w:val="0"/>
      </w:pPr>
    </w:p>
    <w:p w:rsidR="00D52E8E" w:rsidRPr="00D33BCC" w:rsidRDefault="00D52E8E" w:rsidP="00D52E8E">
      <w:pPr>
        <w:widowControl w:val="0"/>
      </w:pPr>
    </w:p>
    <w:p w:rsidR="00D52E8E" w:rsidRPr="00D33BCC" w:rsidRDefault="00D52E8E" w:rsidP="00D52E8E">
      <w:pPr>
        <w:widowControl w:val="0"/>
      </w:pPr>
    </w:p>
    <w:p w:rsidR="00D52E8E" w:rsidRPr="00D33BCC" w:rsidRDefault="00D52E8E" w:rsidP="00D52E8E">
      <w:pPr>
        <w:rPr>
          <w:b/>
        </w:rPr>
      </w:pPr>
      <w:r w:rsidRPr="00D33BCC">
        <w:br w:type="page"/>
      </w:r>
      <w:r w:rsidRPr="00D33BCC">
        <w:rPr>
          <w:b/>
        </w:rPr>
        <w:lastRenderedPageBreak/>
        <w:t xml:space="preserve">        Jesus Christ is the Everlasting King</w:t>
      </w:r>
    </w:p>
    <w:p w:rsidR="00D52E8E" w:rsidRPr="00D33BCC" w:rsidRDefault="00D52E8E" w:rsidP="00D52E8E">
      <w:r w:rsidRPr="00D33BCC">
        <w:t xml:space="preserve">                                Jeremiah 10:1-25</w:t>
      </w:r>
    </w:p>
    <w:p w:rsidR="00D52E8E" w:rsidRPr="00D33BCC" w:rsidRDefault="00D52E8E" w:rsidP="00D52E8E">
      <w:r w:rsidRPr="00D33BCC">
        <w:t>Text: Jeremiah 10:10</w:t>
      </w:r>
    </w:p>
    <w:p w:rsidR="00D52E8E" w:rsidRPr="00D33BCC" w:rsidRDefault="00D52E8E" w:rsidP="00D52E8E">
      <w:r w:rsidRPr="00D33BCC">
        <w:t xml:space="preserve">But the LORD is the true God, he is the living God, and an </w:t>
      </w:r>
      <w:r w:rsidRPr="00D33BCC">
        <w:rPr>
          <w:b/>
        </w:rPr>
        <w:t>everlasting king</w:t>
      </w:r>
      <w:r w:rsidRPr="00D33BCC">
        <w:t>: at his wrath the earth shall tremble, and the nations shall not be able to abide his indignation. {true...: Heb. God of truth} {everlasting...: Heb. king of eternity}</w:t>
      </w:r>
    </w:p>
    <w:p w:rsidR="00D52E8E" w:rsidRPr="00D33BCC" w:rsidRDefault="00D52E8E" w:rsidP="00D52E8E">
      <w:r w:rsidRPr="00D33BCC">
        <w:t xml:space="preserve"> </w:t>
      </w:r>
    </w:p>
    <w:p w:rsidR="00D52E8E" w:rsidRPr="00D33BCC" w:rsidRDefault="00D52E8E" w:rsidP="00393A13">
      <w:pPr>
        <w:numPr>
          <w:ilvl w:val="0"/>
          <w:numId w:val="8"/>
        </w:numPr>
      </w:pPr>
      <w:r w:rsidRPr="00D33BCC">
        <w:t xml:space="preserve">He is the </w:t>
      </w:r>
      <w:r w:rsidRPr="00D33BCC">
        <w:rPr>
          <w:b/>
        </w:rPr>
        <w:t>Everlasting King</w:t>
      </w:r>
      <w:r w:rsidRPr="00D33BCC">
        <w:t xml:space="preserve"> and there are no substitutes.</w:t>
      </w:r>
    </w:p>
    <w:p w:rsidR="00D52E8E" w:rsidRPr="00D33BCC" w:rsidRDefault="00D52E8E" w:rsidP="00393A13">
      <w:pPr>
        <w:numPr>
          <w:ilvl w:val="1"/>
          <w:numId w:val="8"/>
        </w:numPr>
      </w:pPr>
      <w:r w:rsidRPr="00D33BCC">
        <w:t>The Everlasting King’s Word.</w:t>
      </w:r>
    </w:p>
    <w:p w:rsidR="00D52E8E" w:rsidRPr="00D33BCC" w:rsidRDefault="00D52E8E" w:rsidP="00D52E8E"/>
    <w:p w:rsidR="00D52E8E" w:rsidRPr="00D33BCC" w:rsidRDefault="00D52E8E" w:rsidP="00D52E8E">
      <w:r w:rsidRPr="00D33BCC">
        <w:t>Jeremiah 10:1</w:t>
      </w:r>
    </w:p>
    <w:p w:rsidR="00D52E8E" w:rsidRPr="00D33BCC" w:rsidRDefault="00D52E8E" w:rsidP="00D52E8E">
      <w:pPr>
        <w:rPr>
          <w:b/>
        </w:rPr>
      </w:pPr>
      <w:r w:rsidRPr="00D33BCC">
        <w:t xml:space="preserve">Hear ye the word which the LORD </w:t>
      </w:r>
      <w:proofErr w:type="spellStart"/>
      <w:r w:rsidRPr="00D33BCC">
        <w:t>speaketh</w:t>
      </w:r>
      <w:proofErr w:type="spellEnd"/>
      <w:r w:rsidRPr="00D33BCC">
        <w:t xml:space="preserve"> unto you, </w:t>
      </w:r>
      <w:r w:rsidRPr="00D33BCC">
        <w:rPr>
          <w:b/>
        </w:rPr>
        <w:t>O house of Israel:</w:t>
      </w:r>
    </w:p>
    <w:p w:rsidR="00D52E8E" w:rsidRPr="00D33BCC" w:rsidRDefault="00D52E8E" w:rsidP="00D52E8E"/>
    <w:p w:rsidR="00D52E8E" w:rsidRPr="00D33BCC" w:rsidRDefault="00D52E8E" w:rsidP="00D52E8E">
      <w:r w:rsidRPr="00D33BCC">
        <w:t>Jeremiah 10:2</w:t>
      </w:r>
    </w:p>
    <w:p w:rsidR="00D52E8E" w:rsidRPr="00D33BCC" w:rsidRDefault="00D52E8E" w:rsidP="00D52E8E">
      <w:r w:rsidRPr="00D33BCC">
        <w:rPr>
          <w:b/>
        </w:rPr>
        <w:t xml:space="preserve">Thus </w:t>
      </w:r>
      <w:proofErr w:type="spellStart"/>
      <w:r w:rsidRPr="00D33BCC">
        <w:rPr>
          <w:b/>
        </w:rPr>
        <w:t>saith</w:t>
      </w:r>
      <w:proofErr w:type="spellEnd"/>
      <w:r w:rsidRPr="00D33BCC">
        <w:rPr>
          <w:b/>
        </w:rPr>
        <w:t xml:space="preserve"> the LORD</w:t>
      </w:r>
      <w:r w:rsidRPr="00D33BCC">
        <w:t>, Learn not the way of the heathen, and be not dismayed at the signs of heaven; for the heathen are dismayed at them.</w:t>
      </w:r>
    </w:p>
    <w:p w:rsidR="00D52E8E" w:rsidRPr="00D33BCC" w:rsidRDefault="00D52E8E" w:rsidP="00D52E8E">
      <w:r w:rsidRPr="00D33BCC">
        <w:t xml:space="preserve"> </w:t>
      </w:r>
    </w:p>
    <w:p w:rsidR="00D52E8E" w:rsidRPr="00D33BCC" w:rsidRDefault="00D52E8E" w:rsidP="00393A13">
      <w:pPr>
        <w:numPr>
          <w:ilvl w:val="2"/>
          <w:numId w:val="8"/>
        </w:numPr>
      </w:pPr>
      <w:r w:rsidRPr="00D33BCC">
        <w:t>A word to those in captivity.</w:t>
      </w:r>
    </w:p>
    <w:p w:rsidR="00D52E8E" w:rsidRPr="00D33BCC" w:rsidRDefault="00D52E8E" w:rsidP="00D52E8E">
      <w:pPr>
        <w:ind w:left="1980"/>
      </w:pPr>
      <w:r w:rsidRPr="00D33BCC">
        <w:t xml:space="preserve">           “O house of Israel”</w:t>
      </w:r>
    </w:p>
    <w:p w:rsidR="00D52E8E" w:rsidRPr="00D33BCC" w:rsidRDefault="00D52E8E" w:rsidP="00393A13">
      <w:pPr>
        <w:numPr>
          <w:ilvl w:val="2"/>
          <w:numId w:val="8"/>
        </w:numPr>
      </w:pPr>
      <w:r w:rsidRPr="00D33BCC">
        <w:t>The charge is from the Lord.</w:t>
      </w:r>
    </w:p>
    <w:p w:rsidR="00D52E8E" w:rsidRPr="00D33BCC" w:rsidRDefault="00D52E8E" w:rsidP="00D52E8E">
      <w:pPr>
        <w:ind w:left="1980"/>
      </w:pPr>
      <w:r w:rsidRPr="00D33BCC">
        <w:t xml:space="preserve">            “Thus </w:t>
      </w:r>
      <w:proofErr w:type="spellStart"/>
      <w:r w:rsidRPr="00D33BCC">
        <w:t>saith</w:t>
      </w:r>
      <w:proofErr w:type="spellEnd"/>
      <w:r w:rsidRPr="00D33BCC">
        <w:t xml:space="preserve"> the Lord”</w:t>
      </w:r>
    </w:p>
    <w:p w:rsidR="00D52E8E" w:rsidRPr="00D33BCC" w:rsidRDefault="00D52E8E" w:rsidP="00D52E8E">
      <w:pPr>
        <w:ind w:left="360"/>
      </w:pPr>
    </w:p>
    <w:p w:rsidR="00D52E8E" w:rsidRPr="00D33BCC" w:rsidRDefault="00D52E8E" w:rsidP="00393A13">
      <w:pPr>
        <w:numPr>
          <w:ilvl w:val="1"/>
          <w:numId w:val="8"/>
        </w:numPr>
      </w:pPr>
      <w:r w:rsidRPr="00D33BCC">
        <w:t>The Everlasting King’s Name.</w:t>
      </w:r>
    </w:p>
    <w:p w:rsidR="00D52E8E" w:rsidRPr="00D33BCC" w:rsidRDefault="00D52E8E" w:rsidP="00D52E8E"/>
    <w:p w:rsidR="00D52E8E" w:rsidRPr="00D33BCC" w:rsidRDefault="00D52E8E" w:rsidP="00D52E8E">
      <w:r w:rsidRPr="00D33BCC">
        <w:t>Jeremiah 10:6</w:t>
      </w:r>
    </w:p>
    <w:p w:rsidR="00D52E8E" w:rsidRPr="00D33BCC" w:rsidRDefault="00D52E8E" w:rsidP="00D52E8E">
      <w:r w:rsidRPr="00D33BCC">
        <w:t>Forasmuch as there is none like unto thee, O LORD; thou art great, and thy name is great in might.</w:t>
      </w:r>
    </w:p>
    <w:p w:rsidR="00D52E8E" w:rsidRPr="00D33BCC" w:rsidRDefault="00D52E8E" w:rsidP="00D52E8E">
      <w:r w:rsidRPr="00D33BCC">
        <w:t xml:space="preserve"> 1 Timothy 6:11-16</w:t>
      </w:r>
    </w:p>
    <w:p w:rsidR="00D52E8E" w:rsidRPr="00D33BCC" w:rsidRDefault="00D52E8E" w:rsidP="00D52E8E">
      <w:r w:rsidRPr="00D33BCC">
        <w:t>But thou, O man of God, flee these things; and follow after righteousness, godliness, faith, love, patience, meekness.</w:t>
      </w:r>
    </w:p>
    <w:p w:rsidR="00D52E8E" w:rsidRPr="00D33BCC" w:rsidRDefault="00D52E8E" w:rsidP="00D52E8E">
      <w:r w:rsidRPr="00D33BCC">
        <w:t>Fight the good fight of faith, lay hold on eternal life, whereunto thou art also called, and hast professed a good profession before many witnesses.</w:t>
      </w:r>
    </w:p>
    <w:p w:rsidR="00D52E8E" w:rsidRPr="00D33BCC" w:rsidRDefault="00D52E8E" w:rsidP="00D52E8E">
      <w:r w:rsidRPr="00D33BCC">
        <w:t xml:space="preserve">I give thee charge in the sight of God, who </w:t>
      </w:r>
      <w:proofErr w:type="spellStart"/>
      <w:r w:rsidRPr="00D33BCC">
        <w:t>quickeneth</w:t>
      </w:r>
      <w:proofErr w:type="spellEnd"/>
      <w:r w:rsidRPr="00D33BCC">
        <w:t xml:space="preserve"> all things, and before Christ Jesus, who before Pontius Pilate witnessed a good confession; {confession: or, profession}</w:t>
      </w:r>
    </w:p>
    <w:p w:rsidR="00D52E8E" w:rsidRPr="00D33BCC" w:rsidRDefault="00D52E8E" w:rsidP="00D52E8E">
      <w:r w:rsidRPr="00D33BCC">
        <w:t xml:space="preserve">That thou keep this commandment without spot, </w:t>
      </w:r>
      <w:proofErr w:type="spellStart"/>
      <w:r w:rsidRPr="00D33BCC">
        <w:t>unrebukeable</w:t>
      </w:r>
      <w:proofErr w:type="spellEnd"/>
      <w:r w:rsidRPr="00D33BCC">
        <w:t xml:space="preserve">, until the appearing of our </w:t>
      </w:r>
      <w:r w:rsidRPr="00D33BCC">
        <w:rPr>
          <w:b/>
          <w:u w:val="single"/>
        </w:rPr>
        <w:t>Lord Jesus Christ:</w:t>
      </w:r>
    </w:p>
    <w:p w:rsidR="00D52E8E" w:rsidRPr="00D33BCC" w:rsidRDefault="00D52E8E" w:rsidP="00D52E8E">
      <w:r w:rsidRPr="00D33BCC">
        <w:t xml:space="preserve">Which in his times he shall </w:t>
      </w:r>
      <w:proofErr w:type="spellStart"/>
      <w:r w:rsidRPr="00D33BCC">
        <w:t>shew</w:t>
      </w:r>
      <w:proofErr w:type="spellEnd"/>
      <w:r w:rsidRPr="00D33BCC">
        <w:t xml:space="preserve">, who is the </w:t>
      </w:r>
      <w:r w:rsidRPr="00D33BCC">
        <w:rPr>
          <w:b/>
        </w:rPr>
        <w:t xml:space="preserve">blessed </w:t>
      </w:r>
      <w:r w:rsidRPr="00D33BCC">
        <w:t xml:space="preserve">and </w:t>
      </w:r>
      <w:r w:rsidRPr="00D33BCC">
        <w:rPr>
          <w:b/>
        </w:rPr>
        <w:t>only Potentate</w:t>
      </w:r>
      <w:r w:rsidRPr="00D33BCC">
        <w:t xml:space="preserve">, the </w:t>
      </w:r>
      <w:r w:rsidRPr="00D33BCC">
        <w:rPr>
          <w:b/>
        </w:rPr>
        <w:t>King</w:t>
      </w:r>
      <w:r w:rsidRPr="00D33BCC">
        <w:t xml:space="preserve"> of kings, and </w:t>
      </w:r>
      <w:r w:rsidRPr="00D33BCC">
        <w:rPr>
          <w:b/>
        </w:rPr>
        <w:t xml:space="preserve">Lord </w:t>
      </w:r>
      <w:r w:rsidRPr="00D33BCC">
        <w:t>of lords;</w:t>
      </w:r>
    </w:p>
    <w:p w:rsidR="00D52E8E" w:rsidRPr="00D33BCC" w:rsidRDefault="00D52E8E" w:rsidP="00D52E8E">
      <w:r w:rsidRPr="00D33BCC">
        <w:t xml:space="preserve">Who only hath immortality, dwelling in the light which no man can approach unto; whom no man hath seen, nor can see: to whom be </w:t>
      </w:r>
      <w:proofErr w:type="spellStart"/>
      <w:r w:rsidRPr="00D33BCC">
        <w:t>honour</w:t>
      </w:r>
      <w:proofErr w:type="spellEnd"/>
      <w:r w:rsidRPr="00D33BCC">
        <w:t xml:space="preserve"> and power everlasting. Amen.</w:t>
      </w:r>
    </w:p>
    <w:p w:rsidR="00D52E8E" w:rsidRPr="00D33BCC" w:rsidRDefault="00D52E8E" w:rsidP="00D52E8E">
      <w:r w:rsidRPr="00D33BCC">
        <w:t xml:space="preserve"> </w:t>
      </w:r>
    </w:p>
    <w:p w:rsidR="00D52E8E" w:rsidRPr="00D33BCC" w:rsidRDefault="00D52E8E" w:rsidP="00393A13">
      <w:pPr>
        <w:numPr>
          <w:ilvl w:val="1"/>
          <w:numId w:val="8"/>
        </w:numPr>
      </w:pPr>
      <w:r w:rsidRPr="00D33BCC">
        <w:t>The Everlasting King’s Power.</w:t>
      </w:r>
    </w:p>
    <w:p w:rsidR="00D52E8E" w:rsidRPr="00D33BCC" w:rsidRDefault="00D52E8E" w:rsidP="00393A13">
      <w:pPr>
        <w:numPr>
          <w:ilvl w:val="0"/>
          <w:numId w:val="8"/>
        </w:numPr>
      </w:pPr>
      <w:r w:rsidRPr="00D33BCC">
        <w:t>Everything you use to substitute the will of God is idolatry.</w:t>
      </w:r>
    </w:p>
    <w:p w:rsidR="00D52E8E" w:rsidRPr="00D33BCC" w:rsidRDefault="00D52E8E" w:rsidP="00393A13">
      <w:pPr>
        <w:numPr>
          <w:ilvl w:val="0"/>
          <w:numId w:val="8"/>
        </w:numPr>
      </w:pPr>
      <w:r w:rsidRPr="00D33BCC">
        <w:t>Everything you use to substitute the will of God shall be judged.</w:t>
      </w:r>
    </w:p>
    <w:p w:rsidR="00D52E8E" w:rsidRPr="00D33BCC" w:rsidRDefault="00D52E8E" w:rsidP="00D52E8E">
      <w:r w:rsidRPr="00D33BCC">
        <w:br w:type="page"/>
      </w:r>
      <w:r w:rsidRPr="00D33BCC">
        <w:lastRenderedPageBreak/>
        <w:t xml:space="preserve">            Jesus Christ Is the Only Redeemer</w:t>
      </w:r>
    </w:p>
    <w:p w:rsidR="00D52E8E" w:rsidRPr="00D33BCC" w:rsidRDefault="00D52E8E" w:rsidP="00D52E8E">
      <w:r w:rsidRPr="00D33BCC">
        <w:t xml:space="preserve">                                                                Jeremiah 10:23-12:4</w:t>
      </w:r>
    </w:p>
    <w:p w:rsidR="00D52E8E" w:rsidRPr="00D33BCC" w:rsidRDefault="00D52E8E" w:rsidP="00D52E8E">
      <w:r w:rsidRPr="00D33BCC">
        <w:t>Text: Jeremiah 11:3</w:t>
      </w:r>
    </w:p>
    <w:p w:rsidR="00D52E8E" w:rsidRPr="00D33BCC" w:rsidRDefault="00D52E8E" w:rsidP="00D52E8E">
      <w:r w:rsidRPr="00D33BCC">
        <w:t xml:space="preserve">And say thou unto them, Thus </w:t>
      </w:r>
      <w:proofErr w:type="spellStart"/>
      <w:r w:rsidRPr="00D33BCC">
        <w:t>saith</w:t>
      </w:r>
      <w:proofErr w:type="spellEnd"/>
      <w:r w:rsidRPr="00D33BCC">
        <w:t xml:space="preserve"> the </w:t>
      </w:r>
      <w:r w:rsidRPr="00D33BCC">
        <w:rPr>
          <w:b/>
          <w:u w:val="single"/>
        </w:rPr>
        <w:t>LORD God</w:t>
      </w:r>
      <w:r w:rsidRPr="00D33BCC">
        <w:t xml:space="preserve"> of Israel; Cursed be the man that </w:t>
      </w:r>
      <w:proofErr w:type="spellStart"/>
      <w:r w:rsidRPr="00D33BCC">
        <w:t>obeyeth</w:t>
      </w:r>
      <w:proofErr w:type="spellEnd"/>
      <w:r w:rsidRPr="00D33BCC">
        <w:t xml:space="preserve"> not the words of this covenant,</w:t>
      </w:r>
    </w:p>
    <w:p w:rsidR="00D52E8E" w:rsidRPr="00D33BCC" w:rsidRDefault="00D52E8E" w:rsidP="00D52E8E">
      <w:r w:rsidRPr="00D33BCC">
        <w:t xml:space="preserve"> Jeremiah 11:12</w:t>
      </w:r>
    </w:p>
    <w:p w:rsidR="00D52E8E" w:rsidRPr="00D33BCC" w:rsidRDefault="00D52E8E" w:rsidP="00D52E8E">
      <w:r w:rsidRPr="00D33BCC">
        <w:t xml:space="preserve">Then shall the cities of Judah and inhabitants of Jerusalem go, and cry unto the gods unto whom they offer incense: but they </w:t>
      </w:r>
      <w:r w:rsidRPr="00D33BCC">
        <w:rPr>
          <w:b/>
        </w:rPr>
        <w:t>shall not save them at all</w:t>
      </w:r>
      <w:r w:rsidRPr="00D33BCC">
        <w:t xml:space="preserve"> in the time of their trouble. </w:t>
      </w:r>
    </w:p>
    <w:p w:rsidR="00D52E8E" w:rsidRPr="00D33BCC" w:rsidRDefault="00D52E8E" w:rsidP="00D52E8E"/>
    <w:p w:rsidR="00D52E8E" w:rsidRPr="00D33BCC" w:rsidRDefault="00D52E8E" w:rsidP="00D52E8E">
      <w:pPr>
        <w:ind w:left="300"/>
      </w:pPr>
      <w:r w:rsidRPr="00D33BCC">
        <w:t>I.  No keeping covenant no salvation</w:t>
      </w:r>
    </w:p>
    <w:p w:rsidR="00D52E8E" w:rsidRPr="00D33BCC" w:rsidRDefault="00D52E8E" w:rsidP="00D52E8E">
      <w:pPr>
        <w:ind w:left="300"/>
      </w:pPr>
    </w:p>
    <w:p w:rsidR="00D52E8E" w:rsidRPr="00D33BCC" w:rsidRDefault="00D52E8E" w:rsidP="00D52E8E">
      <w:pPr>
        <w:ind w:left="360"/>
      </w:pPr>
      <w:r w:rsidRPr="00D33BCC">
        <w:t xml:space="preserve">    A.   Obey the conditions of the covenant or the promises are void.</w:t>
      </w:r>
    </w:p>
    <w:p w:rsidR="00D52E8E" w:rsidRPr="00D33BCC" w:rsidRDefault="00D52E8E" w:rsidP="00D52E8E">
      <w:pPr>
        <w:ind w:left="360"/>
      </w:pPr>
    </w:p>
    <w:p w:rsidR="00D52E8E" w:rsidRPr="00D33BCC" w:rsidRDefault="00D52E8E" w:rsidP="00D52E8E">
      <w:pPr>
        <w:tabs>
          <w:tab w:val="left" w:pos="1080"/>
        </w:tabs>
        <w:ind w:left="720"/>
      </w:pPr>
      <w:r w:rsidRPr="00D33BCC">
        <w:t xml:space="preserve">   1 .The ordinance was made that all disobedience would be under a penalty of a curse       .Jeremiah 11:3, 8, 10             Malachi 4:6   Hebrews 2:1-4</w:t>
      </w:r>
    </w:p>
    <w:p w:rsidR="00D52E8E" w:rsidRPr="00D33BCC" w:rsidRDefault="00D52E8E" w:rsidP="00D52E8E">
      <w:pPr>
        <w:ind w:left="720"/>
      </w:pPr>
      <w:r w:rsidRPr="00D33BCC">
        <w:t xml:space="preserve">   2. The ordinance was made that all obedience would have the promised blessing. 11:5                 Acts 5:32             Revelation 22:21</w:t>
      </w:r>
    </w:p>
    <w:p w:rsidR="00D52E8E" w:rsidRPr="00D33BCC" w:rsidRDefault="00D52E8E" w:rsidP="00D52E8E">
      <w:pPr>
        <w:ind w:left="720"/>
      </w:pPr>
      <w:r w:rsidRPr="00D33BCC">
        <w:t xml:space="preserve">   3. The whole Godhead is involved in the blessing and the cursing.                  Jeremiah 11:3      Jude 1:19-21        Heb.2:1-4</w:t>
      </w:r>
    </w:p>
    <w:p w:rsidR="00D52E8E" w:rsidRPr="00D33BCC" w:rsidRDefault="00D52E8E" w:rsidP="00D52E8E">
      <w:pPr>
        <w:ind w:left="720"/>
      </w:pPr>
      <w:r w:rsidRPr="00D33BCC">
        <w:t xml:space="preserve">   4.  We have direction from God to obey this covenant. 11:3-4; 6-8</w:t>
      </w:r>
    </w:p>
    <w:p w:rsidR="00D52E8E" w:rsidRPr="00D33BCC" w:rsidRDefault="00D52E8E" w:rsidP="00D52E8E">
      <w:pPr>
        <w:ind w:left="720"/>
      </w:pPr>
    </w:p>
    <w:p w:rsidR="00D52E8E" w:rsidRPr="00D33BCC" w:rsidRDefault="00D52E8E" w:rsidP="00393A13">
      <w:pPr>
        <w:numPr>
          <w:ilvl w:val="0"/>
          <w:numId w:val="9"/>
        </w:numPr>
        <w:tabs>
          <w:tab w:val="left" w:pos="7200"/>
        </w:tabs>
      </w:pPr>
      <w:r w:rsidRPr="00D33BCC">
        <w:t>Obedience --- blessing        I Thess. 4:1-12;  3:1-18</w:t>
      </w:r>
    </w:p>
    <w:p w:rsidR="00D52E8E" w:rsidRPr="00D33BCC" w:rsidRDefault="00D52E8E" w:rsidP="00393A13">
      <w:pPr>
        <w:numPr>
          <w:ilvl w:val="0"/>
          <w:numId w:val="9"/>
        </w:numPr>
        <w:tabs>
          <w:tab w:val="left" w:pos="7200"/>
        </w:tabs>
      </w:pPr>
      <w:r w:rsidRPr="00D33BCC">
        <w:t xml:space="preserve">Disobedience --- curse       II Thess. 1:8-9 </w:t>
      </w:r>
    </w:p>
    <w:p w:rsidR="00D52E8E" w:rsidRPr="00D33BCC" w:rsidRDefault="00D52E8E" w:rsidP="00D52E8E">
      <w:pPr>
        <w:tabs>
          <w:tab w:val="left" w:pos="7200"/>
        </w:tabs>
        <w:ind w:left="720"/>
      </w:pPr>
    </w:p>
    <w:p w:rsidR="00D52E8E" w:rsidRPr="00D33BCC" w:rsidRDefault="00D52E8E" w:rsidP="00D52E8E">
      <w:pPr>
        <w:tabs>
          <w:tab w:val="left" w:pos="7200"/>
        </w:tabs>
      </w:pPr>
      <w:r w:rsidRPr="00D33BCC">
        <w:t xml:space="preserve">Galatians 3:10-13       </w:t>
      </w:r>
    </w:p>
    <w:p w:rsidR="00D52E8E" w:rsidRPr="00D33BCC" w:rsidRDefault="00D52E8E" w:rsidP="00D52E8E">
      <w:r w:rsidRPr="00D33BCC">
        <w:t xml:space="preserve">Romans 10:2-4 </w:t>
      </w:r>
    </w:p>
    <w:p w:rsidR="00D52E8E" w:rsidRPr="00D33BCC" w:rsidRDefault="00D52E8E" w:rsidP="00D52E8E">
      <w:r w:rsidRPr="00D33BCC">
        <w:t>Titus 2:14</w:t>
      </w:r>
    </w:p>
    <w:p w:rsidR="00D52E8E" w:rsidRPr="00D33BCC" w:rsidRDefault="00D52E8E" w:rsidP="00D52E8E">
      <w:r w:rsidRPr="00D33BCC">
        <w:t>Hebrews 2:1-4; 10:15-16; 26-31</w:t>
      </w:r>
    </w:p>
    <w:p w:rsidR="00D52E8E" w:rsidRPr="00D33BCC" w:rsidRDefault="00D52E8E" w:rsidP="00D52E8E">
      <w:r w:rsidRPr="00D33BCC">
        <w:t>.</w:t>
      </w:r>
    </w:p>
    <w:p w:rsidR="00D52E8E" w:rsidRPr="00D33BCC" w:rsidRDefault="00D52E8E" w:rsidP="00D52E8E">
      <w:r w:rsidRPr="00D33BCC">
        <w:t xml:space="preserve"> II.   Cursed be the man and the conspiracy, for the Lord of Host will visit them. 11:23</w:t>
      </w:r>
    </w:p>
    <w:p w:rsidR="00D52E8E" w:rsidRPr="00D33BCC" w:rsidRDefault="00D52E8E" w:rsidP="00D52E8E">
      <w:r w:rsidRPr="00D33BCC">
        <w:t xml:space="preserve">          II Thessalonians 1:6-12;                  II Peter 3:3-18;                     Jude 1:15-21</w:t>
      </w:r>
    </w:p>
    <w:p w:rsidR="00D52E8E" w:rsidRPr="00D33BCC" w:rsidRDefault="00D52E8E" w:rsidP="00D52E8E"/>
    <w:p w:rsidR="00D52E8E" w:rsidRPr="00D33BCC" w:rsidRDefault="00D52E8E" w:rsidP="00D52E8E">
      <w:pPr>
        <w:ind w:left="1020"/>
      </w:pPr>
      <w:r w:rsidRPr="00D33BCC">
        <w:t>A.  Following after human reasoning is idolatry. Deut. 29:19-20</w:t>
      </w:r>
    </w:p>
    <w:p w:rsidR="00D52E8E" w:rsidRPr="00D33BCC" w:rsidRDefault="00D52E8E" w:rsidP="00D52E8E">
      <w:pPr>
        <w:ind w:left="1020"/>
      </w:pPr>
      <w:r w:rsidRPr="00D33BCC">
        <w:t>I Samuel 15:23;  Jer. 3:17;  7:9,24; 9:14; 11:8;  13:10; 16:12; 17:10; 20:12; 23:17</w:t>
      </w:r>
    </w:p>
    <w:p w:rsidR="00D52E8E" w:rsidRPr="00D33BCC" w:rsidRDefault="00D52E8E" w:rsidP="00D52E8E">
      <w:pPr>
        <w:ind w:left="360"/>
      </w:pPr>
      <w:r w:rsidRPr="00D33BCC">
        <w:t xml:space="preserve">                  1 .The  conspiracy is against God. 11:9-10    1:5,8,17,19; 6:27</w:t>
      </w:r>
    </w:p>
    <w:p w:rsidR="00D52E8E" w:rsidRPr="00D33BCC" w:rsidRDefault="00D52E8E" w:rsidP="00D52E8E">
      <w:pPr>
        <w:ind w:left="360"/>
      </w:pPr>
      <w:r w:rsidRPr="00D33BCC">
        <w:t xml:space="preserve">                  2. The  conspiracy is against the Prophet.11:18-21   12:5-6</w:t>
      </w:r>
    </w:p>
    <w:p w:rsidR="00D52E8E" w:rsidRPr="00D33BCC" w:rsidRDefault="00D52E8E" w:rsidP="00D52E8E">
      <w:pPr>
        <w:ind w:left="360"/>
      </w:pPr>
      <w:r w:rsidRPr="00D33BCC">
        <w:t xml:space="preserve">                  3. God will chasten the conspirators.11:11-14; 22;   Proverbs 1:24-32</w:t>
      </w:r>
    </w:p>
    <w:p w:rsidR="00D52E8E" w:rsidRPr="00D33BCC" w:rsidRDefault="00D52E8E" w:rsidP="00D52E8E">
      <w:pPr>
        <w:ind w:left="360"/>
      </w:pPr>
      <w:r w:rsidRPr="00D33BCC">
        <w:t xml:space="preserve">                  4. God will crush the conspiracy. 11:16-17, 23</w:t>
      </w:r>
    </w:p>
    <w:p w:rsidR="00D52E8E" w:rsidRPr="00D33BCC" w:rsidRDefault="00D52E8E" w:rsidP="00D52E8E">
      <w:r w:rsidRPr="00D33BCC">
        <w:t>No man hardens his heart against God and prospers forever. 12:1-4;   Psalms 73:1-20</w:t>
      </w:r>
    </w:p>
    <w:p w:rsidR="00D52E8E" w:rsidRPr="00D33BCC" w:rsidRDefault="00D52E8E" w:rsidP="00D52E8E">
      <w:r w:rsidRPr="00D33BCC">
        <w:t xml:space="preserve">III. The Lord </w:t>
      </w:r>
      <w:proofErr w:type="spellStart"/>
      <w:r w:rsidRPr="00D33BCC">
        <w:t>judgeth</w:t>
      </w:r>
      <w:proofErr w:type="spellEnd"/>
      <w:r w:rsidRPr="00D33BCC">
        <w:t xml:space="preserve"> righteously.</w:t>
      </w:r>
    </w:p>
    <w:p w:rsidR="00D52E8E" w:rsidRPr="00D33BCC" w:rsidRDefault="00D52E8E" w:rsidP="00D52E8E">
      <w:r w:rsidRPr="00D33BCC">
        <w:t>Jeremiah 11: 8,20, 12:1; 7:9,24; 17:10; 20:12; I Samuel 16:7; Revelation 2:23</w:t>
      </w:r>
    </w:p>
    <w:p w:rsidR="00D52E8E" w:rsidRPr="00D33BCC" w:rsidRDefault="00D52E8E" w:rsidP="00D52E8E">
      <w:r w:rsidRPr="00D33BCC">
        <w:t>Deut.30:15-20</w:t>
      </w:r>
    </w:p>
    <w:p w:rsidR="00D52E8E" w:rsidRPr="00D33BCC" w:rsidRDefault="00D52E8E" w:rsidP="00D52E8E">
      <w:r w:rsidRPr="00D33BCC">
        <w:t>Proverbs 16:1, 9</w:t>
      </w:r>
    </w:p>
    <w:p w:rsidR="00D52E8E" w:rsidRPr="00D33BCC" w:rsidRDefault="00D52E8E" w:rsidP="00D52E8E">
      <w:pPr>
        <w:widowControl w:val="0"/>
      </w:pPr>
      <w:r w:rsidRPr="00D33BCC">
        <w:br w:type="page"/>
      </w:r>
    </w:p>
    <w:p w:rsidR="00D52E8E" w:rsidRPr="00D33BCC" w:rsidRDefault="00D52E8E" w:rsidP="00D52E8E">
      <w:pPr>
        <w:widowControl w:val="0"/>
      </w:pPr>
      <w:r w:rsidRPr="00D33BCC">
        <w:lastRenderedPageBreak/>
        <w:tab/>
      </w:r>
      <w:r w:rsidRPr="00D33BCC">
        <w:tab/>
      </w:r>
      <w:r w:rsidRPr="00D33BCC">
        <w:tab/>
        <w:t>(e)</w:t>
      </w:r>
      <w:r w:rsidRPr="00D33BCC">
        <w:tab/>
        <w:t>The broken covenant</w:t>
      </w:r>
    </w:p>
    <w:p w:rsidR="00D52E8E" w:rsidRPr="00D33BCC" w:rsidRDefault="00D52E8E" w:rsidP="00D52E8E">
      <w:pPr>
        <w:widowControl w:val="0"/>
      </w:pPr>
      <w:r w:rsidRPr="00D33BCC">
        <w:tab/>
      </w:r>
      <w:r w:rsidRPr="00D33BCC">
        <w:tab/>
      </w:r>
      <w:r w:rsidRPr="00D33BCC">
        <w:tab/>
      </w:r>
      <w:r w:rsidRPr="00D33BCC">
        <w:tab/>
        <w:t>11:1-12:17</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(f)</w:t>
      </w:r>
      <w:r w:rsidRPr="00D33BCC">
        <w:tab/>
        <w:t>The message of the linen girdle</w:t>
      </w:r>
    </w:p>
    <w:p w:rsidR="00D52E8E" w:rsidRPr="00D33BCC" w:rsidRDefault="00D52E8E" w:rsidP="00D52E8E">
      <w:pPr>
        <w:widowControl w:val="0"/>
      </w:pPr>
      <w:r w:rsidRPr="00D33BCC">
        <w:tab/>
      </w:r>
      <w:r w:rsidRPr="00D33BCC">
        <w:tab/>
      </w:r>
      <w:r w:rsidRPr="00D33BCC">
        <w:tab/>
      </w:r>
      <w:r w:rsidRPr="00D33BCC">
        <w:tab/>
        <w:t>13:1-27</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(g)</w:t>
      </w:r>
      <w:r w:rsidRPr="00D33BCC">
        <w:tab/>
        <w:t>The message of the draught</w:t>
      </w:r>
    </w:p>
    <w:p w:rsidR="00D52E8E" w:rsidRPr="00D33BCC" w:rsidRDefault="00D52E8E" w:rsidP="00D52E8E">
      <w:pPr>
        <w:widowControl w:val="0"/>
      </w:pPr>
      <w:r w:rsidRPr="00D33BCC">
        <w:tab/>
      </w:r>
      <w:r w:rsidRPr="00D33BCC">
        <w:tab/>
      </w:r>
      <w:r w:rsidRPr="00D33BCC">
        <w:tab/>
      </w:r>
      <w:r w:rsidRPr="00D33BCC">
        <w:tab/>
        <w:t>14:1-15:9</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(h)</w:t>
      </w:r>
      <w:r w:rsidRPr="00D33BCC">
        <w:tab/>
        <w:t>Discouragement of Jeremiah</w:t>
      </w:r>
    </w:p>
    <w:p w:rsidR="00D52E8E" w:rsidRPr="00D33BCC" w:rsidRDefault="00D52E8E" w:rsidP="00D52E8E">
      <w:pPr>
        <w:widowControl w:val="0"/>
      </w:pPr>
      <w:r w:rsidRPr="00D33BCC">
        <w:tab/>
      </w:r>
      <w:r w:rsidRPr="00D33BCC">
        <w:tab/>
      </w:r>
      <w:r w:rsidRPr="00D33BCC">
        <w:tab/>
      </w:r>
      <w:r w:rsidRPr="00D33BCC">
        <w:tab/>
        <w:t>15:10-21</w:t>
      </w:r>
    </w:p>
    <w:p w:rsidR="00D52E8E" w:rsidRPr="00D33BCC" w:rsidRDefault="00D52E8E" w:rsidP="00D52E8E">
      <w:pPr>
        <w:widowControl w:val="0"/>
      </w:pPr>
      <w:r w:rsidRPr="00D33BCC">
        <w:tab/>
      </w:r>
      <w:r w:rsidRPr="00D33BCC">
        <w:tab/>
      </w:r>
      <w:r w:rsidRPr="00D33BCC">
        <w:tab/>
      </w:r>
      <w:r w:rsidRPr="00D33BCC">
        <w:tab/>
        <w:t>15:16 The value of applied revelation</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w:t>
      </w:r>
      <w:proofErr w:type="spellStart"/>
      <w:r w:rsidRPr="00D33BCC">
        <w:t>i</w:t>
      </w:r>
      <w:proofErr w:type="spellEnd"/>
      <w:r w:rsidRPr="00D33BCC">
        <w:t>)</w:t>
      </w:r>
      <w:r w:rsidRPr="00D33BCC">
        <w:tab/>
        <w:t>Sign of the unmarried prophet</w:t>
      </w:r>
    </w:p>
    <w:p w:rsidR="00D52E8E" w:rsidRPr="00D33BCC" w:rsidRDefault="00D52E8E" w:rsidP="00D52E8E">
      <w:pPr>
        <w:widowControl w:val="0"/>
      </w:pPr>
      <w:r w:rsidRPr="00D33BCC">
        <w:tab/>
      </w:r>
      <w:r w:rsidRPr="00D33BCC">
        <w:tab/>
      </w:r>
      <w:r w:rsidRPr="00D33BCC">
        <w:tab/>
      </w:r>
      <w:r w:rsidRPr="00D33BCC">
        <w:tab/>
        <w:t>16:1-17:27</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(j)</w:t>
      </w:r>
      <w:r w:rsidRPr="00D33BCC">
        <w:tab/>
        <w:t>The message of the earthen vessel</w:t>
      </w:r>
    </w:p>
    <w:p w:rsidR="00D52E8E" w:rsidRPr="00D33BCC" w:rsidRDefault="00D52E8E" w:rsidP="00D52E8E">
      <w:pPr>
        <w:widowControl w:val="0"/>
      </w:pPr>
      <w:r w:rsidRPr="00D33BCC">
        <w:tab/>
      </w:r>
      <w:r w:rsidRPr="00D33BCC">
        <w:tab/>
      </w:r>
      <w:r w:rsidRPr="00D33BCC">
        <w:tab/>
      </w:r>
      <w:r w:rsidRPr="00D33BCC">
        <w:tab/>
        <w:t>18:1-19:27</w:t>
      </w:r>
    </w:p>
    <w:p w:rsidR="00D52E8E" w:rsidRPr="00D33BCC" w:rsidRDefault="00D52E8E" w:rsidP="00D52E8E">
      <w:pPr>
        <w:widowControl w:val="0"/>
      </w:pPr>
      <w:r w:rsidRPr="00D33BCC">
        <w:tab/>
      </w:r>
      <w:r w:rsidRPr="00D33BCC">
        <w:tab/>
      </w:r>
      <w:r w:rsidRPr="00D33BCC">
        <w:tab/>
      </w:r>
      <w:r w:rsidRPr="00D33BCC">
        <w:tab/>
        <w:t>18:4 “marred” – made another vessel</w:t>
      </w:r>
    </w:p>
    <w:p w:rsidR="00D52E8E" w:rsidRPr="00D33BCC" w:rsidRDefault="00D52E8E" w:rsidP="00D52E8E">
      <w:pPr>
        <w:widowControl w:val="0"/>
      </w:pPr>
      <w:r w:rsidRPr="00D33BCC">
        <w:tab/>
      </w:r>
      <w:r w:rsidRPr="00D33BCC">
        <w:tab/>
      </w:r>
      <w:r w:rsidRPr="00D33BCC">
        <w:tab/>
      </w:r>
      <w:r w:rsidRPr="00D33BCC">
        <w:tab/>
        <w:t>18:11, 12 “There is hope”</w:t>
      </w:r>
    </w:p>
    <w:p w:rsidR="00D52E8E" w:rsidRPr="00D33BCC" w:rsidRDefault="00D52E8E" w:rsidP="00D52E8E">
      <w:pPr>
        <w:widowControl w:val="0"/>
      </w:pPr>
    </w:p>
    <w:p w:rsidR="00D52E8E" w:rsidRPr="00D33BCC" w:rsidRDefault="00D52E8E" w:rsidP="00D52E8E">
      <w:pPr>
        <w:widowControl w:val="0"/>
      </w:pPr>
    </w:p>
    <w:p w:rsidR="00D52E8E" w:rsidRPr="00D33BCC" w:rsidRDefault="00D52E8E" w:rsidP="00D52E8E">
      <w:pPr>
        <w:widowControl w:val="0"/>
      </w:pPr>
      <w:r w:rsidRPr="00D33BCC">
        <w:t xml:space="preserve">                                (k)</w:t>
      </w:r>
      <w:r w:rsidRPr="00D33BCC">
        <w:tab/>
        <w:t>Jeremiah persecuted 20:1-18</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(l)</w:t>
      </w:r>
      <w:r w:rsidRPr="00D33BCC">
        <w:tab/>
        <w:t>Message to Zedekiah</w:t>
      </w:r>
    </w:p>
    <w:p w:rsidR="00D52E8E" w:rsidRPr="00D33BCC" w:rsidRDefault="00D52E8E" w:rsidP="00D52E8E">
      <w:pPr>
        <w:widowControl w:val="0"/>
      </w:pPr>
      <w:r w:rsidRPr="00D33BCC">
        <w:tab/>
      </w:r>
      <w:r w:rsidRPr="00D33BCC">
        <w:tab/>
      </w:r>
      <w:r w:rsidRPr="00D33BCC">
        <w:tab/>
      </w:r>
      <w:r w:rsidRPr="00D33BCC">
        <w:tab/>
        <w:t>21:1-22:30</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(m)</w:t>
      </w:r>
      <w:r w:rsidRPr="00D33BCC">
        <w:tab/>
        <w:t>Message against false prophets</w:t>
      </w:r>
    </w:p>
    <w:p w:rsidR="00D52E8E" w:rsidRPr="00D33BCC" w:rsidRDefault="00D52E8E" w:rsidP="00D52E8E">
      <w:pPr>
        <w:widowControl w:val="0"/>
      </w:pPr>
      <w:r w:rsidRPr="00D33BCC">
        <w:tab/>
      </w:r>
      <w:r w:rsidRPr="00D33BCC">
        <w:tab/>
      </w:r>
      <w:r w:rsidRPr="00D33BCC">
        <w:tab/>
      </w:r>
      <w:r w:rsidRPr="00D33BCC">
        <w:tab/>
        <w:t>23:1-40</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(n)</w:t>
      </w:r>
      <w:r w:rsidRPr="00D33BCC">
        <w:tab/>
        <w:t>Prophecy of the captivity</w:t>
      </w:r>
    </w:p>
    <w:p w:rsidR="00D52E8E" w:rsidRPr="00D33BCC" w:rsidRDefault="00D52E8E" w:rsidP="00D52E8E">
      <w:pPr>
        <w:widowControl w:val="0"/>
      </w:pPr>
      <w:r w:rsidRPr="00D33BCC">
        <w:tab/>
      </w:r>
      <w:r w:rsidRPr="00D33BCC">
        <w:tab/>
      </w:r>
      <w:r w:rsidRPr="00D33BCC">
        <w:tab/>
      </w:r>
      <w:r w:rsidRPr="00D33BCC">
        <w:tab/>
        <w:t>24:1-28:17</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(o)</w:t>
      </w:r>
      <w:r w:rsidRPr="00D33BCC">
        <w:tab/>
        <w:t>Message to the first captives</w:t>
      </w:r>
    </w:p>
    <w:p w:rsidR="00D52E8E" w:rsidRPr="00D33BCC" w:rsidRDefault="00D52E8E" w:rsidP="00D52E8E">
      <w:pPr>
        <w:widowControl w:val="0"/>
      </w:pPr>
      <w:r w:rsidRPr="00D33BCC">
        <w:tab/>
      </w:r>
      <w:r w:rsidRPr="00D33BCC">
        <w:tab/>
      </w:r>
      <w:r w:rsidRPr="00D33BCC">
        <w:tab/>
      </w:r>
      <w:r w:rsidRPr="00D33BCC">
        <w:tab/>
        <w:t>29:1-21:40</w:t>
      </w:r>
    </w:p>
    <w:p w:rsidR="00D52E8E" w:rsidRPr="00D33BCC" w:rsidRDefault="00D52E8E" w:rsidP="00D52E8E">
      <w:pPr>
        <w:widowControl w:val="0"/>
      </w:pPr>
      <w:r w:rsidRPr="00D33BCC">
        <w:tab/>
      </w:r>
    </w:p>
    <w:p w:rsidR="00D52E8E" w:rsidRPr="00D33BCC" w:rsidRDefault="00D52E8E" w:rsidP="00D52E8E">
      <w:pPr>
        <w:widowControl w:val="0"/>
      </w:pPr>
      <w:r w:rsidRPr="00D33BCC">
        <w:tab/>
      </w:r>
      <w:r w:rsidRPr="00D33BCC">
        <w:tab/>
      </w:r>
      <w:r w:rsidRPr="00D33BCC">
        <w:tab/>
      </w:r>
    </w:p>
    <w:p w:rsidR="00D52E8E" w:rsidRPr="00D33BCC" w:rsidRDefault="00D52E8E" w:rsidP="00D52E8E">
      <w:pPr>
        <w:widowControl w:val="0"/>
        <w:ind w:left="1440" w:firstLine="720"/>
      </w:pPr>
      <w:r w:rsidRPr="00D33BCC">
        <w:t>(p)</w:t>
      </w:r>
      <w:r w:rsidRPr="00D33BCC">
        <w:tab/>
        <w:t>Messianic kingdom prophesied</w:t>
      </w:r>
    </w:p>
    <w:p w:rsidR="00D52E8E" w:rsidRPr="00D33BCC" w:rsidRDefault="00D52E8E" w:rsidP="00D52E8E">
      <w:pPr>
        <w:widowControl w:val="0"/>
      </w:pPr>
      <w:r w:rsidRPr="00D33BCC">
        <w:tab/>
      </w:r>
      <w:r w:rsidRPr="00D33BCC">
        <w:tab/>
      </w:r>
      <w:r w:rsidRPr="00D33BCC">
        <w:tab/>
      </w:r>
      <w:r w:rsidRPr="00D33BCC">
        <w:tab/>
        <w:t>30:1-32:26</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(q)</w:t>
      </w:r>
      <w:r w:rsidRPr="00D33BCC">
        <w:tab/>
        <w:t>Jacob’s trouble – the tribulation hour</w:t>
      </w:r>
    </w:p>
    <w:p w:rsidR="00D52E8E" w:rsidRPr="00D33BCC" w:rsidRDefault="00D52E8E" w:rsidP="00D52E8E">
      <w:pPr>
        <w:widowControl w:val="0"/>
      </w:pPr>
      <w:r w:rsidRPr="00D33BCC">
        <w:tab/>
      </w:r>
      <w:r w:rsidRPr="00D33BCC">
        <w:tab/>
      </w:r>
      <w:r w:rsidRPr="00D33BCC">
        <w:tab/>
      </w:r>
      <w:r w:rsidRPr="00D33BCC">
        <w:tab/>
        <w:t>30:7;  12:32</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(r)</w:t>
      </w:r>
      <w:r w:rsidRPr="00D33BCC">
        <w:tab/>
        <w:t>Jeremiah’s imprisonment</w:t>
      </w:r>
    </w:p>
    <w:p w:rsidR="00D52E8E" w:rsidRPr="00D33BCC" w:rsidRDefault="00D52E8E" w:rsidP="00D52E8E">
      <w:pPr>
        <w:widowControl w:val="0"/>
      </w:pPr>
      <w:r w:rsidRPr="00D33BCC">
        <w:tab/>
      </w:r>
      <w:r w:rsidRPr="00D33BCC">
        <w:tab/>
      </w:r>
      <w:r w:rsidRPr="00D33BCC">
        <w:tab/>
      </w:r>
      <w:r w:rsidRPr="00D33BCC">
        <w:tab/>
        <w:t>32:1-33:26</w:t>
      </w:r>
    </w:p>
    <w:p w:rsidR="00D52E8E" w:rsidRPr="00D33BCC" w:rsidRDefault="00D52E8E" w:rsidP="00D52E8E">
      <w:pPr>
        <w:widowControl w:val="0"/>
      </w:pPr>
    </w:p>
    <w:p w:rsidR="00D52E8E" w:rsidRPr="00D33BCC" w:rsidRDefault="00D52E8E" w:rsidP="00D52E8E">
      <w:pPr>
        <w:widowControl w:val="0"/>
      </w:pPr>
      <w:r w:rsidRPr="00D33BCC">
        <w:lastRenderedPageBreak/>
        <w:tab/>
      </w:r>
      <w:r w:rsidRPr="00D33BCC">
        <w:tab/>
      </w:r>
      <w:r w:rsidRPr="00D33BCC">
        <w:tab/>
        <w:t>(s)</w:t>
      </w:r>
      <w:r w:rsidRPr="00D33BCC">
        <w:tab/>
        <w:t>Coming captivity</w:t>
      </w:r>
    </w:p>
    <w:p w:rsidR="00D52E8E" w:rsidRPr="00D33BCC" w:rsidRDefault="00D52E8E" w:rsidP="00D52E8E">
      <w:pPr>
        <w:widowControl w:val="0"/>
      </w:pPr>
      <w:r w:rsidRPr="00D33BCC">
        <w:tab/>
      </w:r>
      <w:r w:rsidRPr="00D33BCC">
        <w:tab/>
      </w:r>
      <w:r w:rsidRPr="00D33BCC">
        <w:tab/>
      </w:r>
      <w:r w:rsidRPr="00D33BCC">
        <w:tab/>
        <w:t>34:1-35:19</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(t)</w:t>
      </w:r>
      <w:r w:rsidRPr="00D33BCC">
        <w:tab/>
        <w:t>The roll is written, burned and rewritten</w:t>
      </w:r>
    </w:p>
    <w:p w:rsidR="00D52E8E" w:rsidRPr="00D33BCC" w:rsidRDefault="00D52E8E" w:rsidP="00D52E8E">
      <w:pPr>
        <w:widowControl w:val="0"/>
      </w:pPr>
      <w:r w:rsidRPr="00D33BCC">
        <w:tab/>
      </w:r>
      <w:r w:rsidRPr="00D33BCC">
        <w:tab/>
      </w:r>
      <w:r w:rsidRPr="00D33BCC">
        <w:tab/>
      </w:r>
      <w:r w:rsidRPr="00D33BCC">
        <w:tab/>
        <w:t>36:1-32</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(u)</w:t>
      </w:r>
      <w:r w:rsidRPr="00D33BCC">
        <w:tab/>
        <w:t>Imprisonment of Jeremiah</w:t>
      </w:r>
    </w:p>
    <w:p w:rsidR="00D52E8E" w:rsidRPr="00D33BCC" w:rsidRDefault="00D52E8E" w:rsidP="00D52E8E">
      <w:pPr>
        <w:widowControl w:val="0"/>
      </w:pPr>
      <w:r w:rsidRPr="00D33BCC">
        <w:tab/>
      </w:r>
      <w:r w:rsidRPr="00D33BCC">
        <w:tab/>
      </w:r>
      <w:r w:rsidRPr="00D33BCC">
        <w:tab/>
      </w:r>
      <w:r w:rsidRPr="00D33BCC">
        <w:tab/>
        <w:t>37:1-38:28</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(v)</w:t>
      </w:r>
      <w:r w:rsidRPr="00D33BCC">
        <w:tab/>
        <w:t>Final captivity of Judah</w:t>
      </w:r>
    </w:p>
    <w:p w:rsidR="00D52E8E" w:rsidRPr="00D33BCC" w:rsidRDefault="00D52E8E" w:rsidP="00D52E8E">
      <w:pPr>
        <w:widowControl w:val="0"/>
      </w:pPr>
      <w:r w:rsidRPr="00D33BCC">
        <w:tab/>
      </w:r>
      <w:r w:rsidRPr="00D33BCC">
        <w:tab/>
      </w:r>
      <w:r w:rsidRPr="00D33BCC">
        <w:tab/>
      </w:r>
      <w:r w:rsidRPr="00D33BCC">
        <w:tab/>
        <w:t>39:1-18; 52:1-34</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(w)</w:t>
      </w:r>
      <w:r w:rsidRPr="00D33BCC">
        <w:tab/>
        <w:t>Jeremiah among the remnant</w:t>
      </w:r>
    </w:p>
    <w:p w:rsidR="00D52E8E" w:rsidRPr="00D33BCC" w:rsidRDefault="00D52E8E" w:rsidP="00D52E8E">
      <w:pPr>
        <w:widowControl w:val="0"/>
      </w:pPr>
      <w:r w:rsidRPr="00D33BCC">
        <w:tab/>
      </w:r>
      <w:r w:rsidRPr="00D33BCC">
        <w:tab/>
      </w:r>
      <w:r w:rsidRPr="00D33BCC">
        <w:tab/>
      </w:r>
      <w:r w:rsidRPr="00D33BCC">
        <w:tab/>
        <w:t>40:1-42:22</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(x)</w:t>
      </w:r>
      <w:r w:rsidRPr="00D33BCC">
        <w:tab/>
        <w:t>Jeremiah in Egypt</w:t>
      </w:r>
    </w:p>
    <w:p w:rsidR="00D52E8E" w:rsidRPr="00D33BCC" w:rsidRDefault="00D52E8E" w:rsidP="00D52E8E">
      <w:pPr>
        <w:widowControl w:val="0"/>
      </w:pPr>
      <w:r w:rsidRPr="00D33BCC">
        <w:tab/>
      </w:r>
      <w:r w:rsidRPr="00D33BCC">
        <w:tab/>
      </w:r>
      <w:r w:rsidRPr="00D33BCC">
        <w:tab/>
      </w:r>
      <w:r w:rsidRPr="00D33BCC">
        <w:tab/>
        <w:t>43:1-44:30</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(y)</w:t>
      </w:r>
      <w:r w:rsidRPr="00D33BCC">
        <w:tab/>
        <w:t>Jeremiah’s message to Baruch</w:t>
      </w:r>
    </w:p>
    <w:p w:rsidR="00D52E8E" w:rsidRPr="00D33BCC" w:rsidRDefault="00D52E8E" w:rsidP="00D52E8E">
      <w:pPr>
        <w:widowControl w:val="0"/>
      </w:pPr>
      <w:r w:rsidRPr="00D33BCC">
        <w:tab/>
      </w:r>
      <w:r w:rsidRPr="00D33BCC">
        <w:tab/>
      </w:r>
      <w:r w:rsidRPr="00D33BCC">
        <w:tab/>
      </w:r>
      <w:r w:rsidRPr="00D33BCC">
        <w:tab/>
        <w:t>45:1-5</w:t>
      </w:r>
    </w:p>
    <w:p w:rsidR="00D52E8E" w:rsidRPr="00D33BCC" w:rsidRDefault="00D52E8E" w:rsidP="00D52E8E">
      <w:pPr>
        <w:widowControl w:val="0"/>
      </w:pPr>
      <w:r w:rsidRPr="00D33BCC">
        <w:tab/>
      </w:r>
      <w:r w:rsidRPr="00D33BCC">
        <w:tab/>
      </w:r>
    </w:p>
    <w:p w:rsidR="00D52E8E" w:rsidRPr="00D33BCC" w:rsidRDefault="00D52E8E" w:rsidP="00D52E8E">
      <w:pPr>
        <w:widowControl w:val="0"/>
      </w:pPr>
      <w:r w:rsidRPr="00D33BCC">
        <w:t>3.</w:t>
      </w:r>
      <w:r w:rsidRPr="00D33BCC">
        <w:tab/>
        <w:t>God’s judgment on the Gentiles</w:t>
      </w:r>
      <w:r w:rsidR="00227476">
        <w:t xml:space="preserve"> </w:t>
      </w:r>
      <w:r w:rsidRPr="00D33BCC">
        <w:t>46:1-51:64</w:t>
      </w:r>
    </w:p>
    <w:p w:rsidR="00D52E8E" w:rsidRPr="00D33BCC" w:rsidRDefault="00D52E8E" w:rsidP="00D52E8E">
      <w:pPr>
        <w:widowControl w:val="0"/>
      </w:pPr>
    </w:p>
    <w:p w:rsidR="00C310A1" w:rsidRDefault="00C310A1" w:rsidP="00D52E8E">
      <w:pPr>
        <w:widowControl w:val="0"/>
        <w:sectPr w:rsidR="00C310A1" w:rsidSect="002B5F87">
          <w:endnotePr>
            <w:numFmt w:val="decimal"/>
          </w:endnotePr>
          <w:type w:val="continuous"/>
          <w:pgSz w:w="12240" w:h="15840" w:code="1"/>
          <w:pgMar w:top="1440" w:right="1800" w:bottom="1440" w:left="1800" w:header="720" w:footer="720" w:gutter="0"/>
          <w:cols w:space="720"/>
          <w:docGrid w:linePitch="360"/>
        </w:sectPr>
      </w:pPr>
    </w:p>
    <w:p w:rsidR="00D52E8E" w:rsidRPr="00D33BCC" w:rsidRDefault="00D52E8E" w:rsidP="00D52E8E">
      <w:pPr>
        <w:widowControl w:val="0"/>
      </w:pPr>
      <w:r w:rsidRPr="00D33BCC">
        <w:lastRenderedPageBreak/>
        <w:t>Egypt</w:t>
      </w:r>
    </w:p>
    <w:p w:rsidR="00D52E8E" w:rsidRPr="00D33BCC" w:rsidRDefault="00D52E8E" w:rsidP="00D52E8E">
      <w:pPr>
        <w:widowControl w:val="0"/>
      </w:pPr>
      <w:r w:rsidRPr="00D33BCC">
        <w:t>46:1-28</w:t>
      </w:r>
    </w:p>
    <w:p w:rsidR="00D52E8E" w:rsidRPr="00D33BCC" w:rsidRDefault="00D52E8E" w:rsidP="00D52E8E">
      <w:pPr>
        <w:widowControl w:val="0"/>
      </w:pPr>
    </w:p>
    <w:p w:rsidR="00D52E8E" w:rsidRPr="00D33BCC" w:rsidRDefault="00D52E8E" w:rsidP="00D52E8E">
      <w:pPr>
        <w:widowControl w:val="0"/>
      </w:pPr>
      <w:r w:rsidRPr="00D33BCC">
        <w:t>Against Philistia</w:t>
      </w:r>
    </w:p>
    <w:p w:rsidR="00D52E8E" w:rsidRPr="00D33BCC" w:rsidRDefault="00D52E8E" w:rsidP="00D52E8E">
      <w:pPr>
        <w:widowControl w:val="0"/>
      </w:pPr>
      <w:r w:rsidRPr="00D33BCC">
        <w:t>47:1-7</w:t>
      </w:r>
    </w:p>
    <w:p w:rsidR="00C310A1" w:rsidRDefault="00C310A1" w:rsidP="00D52E8E">
      <w:pPr>
        <w:widowControl w:val="0"/>
      </w:pPr>
    </w:p>
    <w:p w:rsidR="00D52E8E" w:rsidRPr="00D33BCC" w:rsidRDefault="00C310A1" w:rsidP="00D52E8E">
      <w:pPr>
        <w:widowControl w:val="0"/>
      </w:pPr>
      <w:r>
        <w:br w:type="column"/>
      </w:r>
      <w:r w:rsidR="00D52E8E" w:rsidRPr="00D33BCC">
        <w:lastRenderedPageBreak/>
        <w:t>Against Moab</w:t>
      </w:r>
    </w:p>
    <w:p w:rsidR="00D52E8E" w:rsidRPr="00D33BCC" w:rsidRDefault="00D52E8E" w:rsidP="00D52E8E">
      <w:pPr>
        <w:widowControl w:val="0"/>
      </w:pPr>
      <w:r w:rsidRPr="00D33BCC">
        <w:t>48:1-47</w:t>
      </w:r>
    </w:p>
    <w:p w:rsidR="00D52E8E" w:rsidRPr="00D33BCC" w:rsidRDefault="00D52E8E" w:rsidP="00D52E8E">
      <w:pPr>
        <w:widowControl w:val="0"/>
      </w:pPr>
    </w:p>
    <w:p w:rsidR="00D52E8E" w:rsidRPr="00D33BCC" w:rsidRDefault="00D52E8E" w:rsidP="00D52E8E">
      <w:pPr>
        <w:widowControl w:val="0"/>
      </w:pPr>
      <w:r w:rsidRPr="00D33BCC">
        <w:t>Against Ammon</w:t>
      </w:r>
    </w:p>
    <w:p w:rsidR="00D52E8E" w:rsidRPr="00D33BCC" w:rsidRDefault="00D52E8E" w:rsidP="00D52E8E">
      <w:pPr>
        <w:widowControl w:val="0"/>
      </w:pPr>
      <w:r w:rsidRPr="00D33BCC">
        <w:t>49:1-6</w:t>
      </w:r>
    </w:p>
    <w:p w:rsidR="00D52E8E" w:rsidRPr="00D33BCC" w:rsidRDefault="00D52E8E" w:rsidP="00D52E8E">
      <w:pPr>
        <w:widowControl w:val="0"/>
      </w:pPr>
    </w:p>
    <w:p w:rsidR="00D52E8E" w:rsidRPr="00D33BCC" w:rsidRDefault="00227476" w:rsidP="00D52E8E">
      <w:pPr>
        <w:widowControl w:val="0"/>
      </w:pPr>
      <w:r>
        <w:br w:type="column"/>
      </w:r>
      <w:r w:rsidR="00D52E8E" w:rsidRPr="00D33BCC">
        <w:lastRenderedPageBreak/>
        <w:t>Against Edom</w:t>
      </w:r>
    </w:p>
    <w:p w:rsidR="00D52E8E" w:rsidRPr="00D33BCC" w:rsidRDefault="00D52E8E" w:rsidP="00D52E8E">
      <w:pPr>
        <w:widowControl w:val="0"/>
      </w:pPr>
      <w:r w:rsidRPr="00D33BCC">
        <w:t>49:7-22</w:t>
      </w:r>
    </w:p>
    <w:p w:rsidR="00D52E8E" w:rsidRPr="00D33BCC" w:rsidRDefault="00D52E8E" w:rsidP="00D52E8E">
      <w:pPr>
        <w:widowControl w:val="0"/>
      </w:pPr>
    </w:p>
    <w:p w:rsidR="00D52E8E" w:rsidRPr="00D33BCC" w:rsidRDefault="00D52E8E" w:rsidP="00D52E8E">
      <w:pPr>
        <w:widowControl w:val="0"/>
      </w:pPr>
      <w:r w:rsidRPr="00D33BCC">
        <w:t>Against Damascus</w:t>
      </w:r>
    </w:p>
    <w:p w:rsidR="00D52E8E" w:rsidRPr="00D33BCC" w:rsidRDefault="00D52E8E" w:rsidP="00D52E8E">
      <w:pPr>
        <w:widowControl w:val="0"/>
      </w:pPr>
      <w:r w:rsidRPr="00D33BCC">
        <w:t>49:23-27</w:t>
      </w:r>
    </w:p>
    <w:p w:rsidR="00D52E8E" w:rsidRPr="00D33BCC" w:rsidRDefault="00D52E8E" w:rsidP="00D52E8E">
      <w:pPr>
        <w:widowControl w:val="0"/>
      </w:pPr>
    </w:p>
    <w:p w:rsidR="00D52E8E" w:rsidRPr="00D33BCC" w:rsidRDefault="00227476" w:rsidP="00D52E8E">
      <w:pPr>
        <w:widowControl w:val="0"/>
      </w:pPr>
      <w:r>
        <w:br w:type="column"/>
      </w:r>
      <w:r w:rsidR="00D52E8E" w:rsidRPr="00D33BCC">
        <w:lastRenderedPageBreak/>
        <w:t>Against Arabia</w:t>
      </w:r>
      <w:r w:rsidR="00C310A1">
        <w:t xml:space="preserve"> </w:t>
      </w:r>
      <w:r w:rsidR="00D52E8E" w:rsidRPr="00D33BCC">
        <w:t>49:28-33</w:t>
      </w:r>
    </w:p>
    <w:p w:rsidR="00D52E8E" w:rsidRPr="00D33BCC" w:rsidRDefault="00D52E8E" w:rsidP="00D52E8E">
      <w:pPr>
        <w:widowControl w:val="0"/>
      </w:pPr>
    </w:p>
    <w:p w:rsidR="00D52E8E" w:rsidRPr="00D33BCC" w:rsidRDefault="00D52E8E" w:rsidP="00D52E8E">
      <w:pPr>
        <w:widowControl w:val="0"/>
      </w:pPr>
      <w:r w:rsidRPr="00D33BCC">
        <w:t>Against Elam</w:t>
      </w:r>
    </w:p>
    <w:p w:rsidR="00D52E8E" w:rsidRPr="00D33BCC" w:rsidRDefault="00D52E8E" w:rsidP="00D52E8E">
      <w:pPr>
        <w:widowControl w:val="0"/>
      </w:pPr>
      <w:r w:rsidRPr="00D33BCC">
        <w:t>49:34-39</w:t>
      </w:r>
    </w:p>
    <w:p w:rsidR="00D52E8E" w:rsidRPr="00D33BCC" w:rsidRDefault="00D52E8E" w:rsidP="00D52E8E">
      <w:pPr>
        <w:widowControl w:val="0"/>
      </w:pPr>
    </w:p>
    <w:p w:rsidR="00D52E8E" w:rsidRPr="00D33BCC" w:rsidRDefault="00D52E8E" w:rsidP="00D52E8E">
      <w:pPr>
        <w:widowControl w:val="0"/>
      </w:pPr>
      <w:r w:rsidRPr="00D33BCC">
        <w:t>Against Babylon</w:t>
      </w:r>
    </w:p>
    <w:p w:rsidR="00D52E8E" w:rsidRPr="00D33BCC" w:rsidRDefault="00D52E8E" w:rsidP="00D52E8E">
      <w:pPr>
        <w:widowControl w:val="0"/>
      </w:pPr>
      <w:r w:rsidRPr="00D33BCC">
        <w:t>50:1-51:64</w:t>
      </w:r>
    </w:p>
    <w:p w:rsidR="00C310A1" w:rsidRDefault="00C310A1" w:rsidP="00D52E8E">
      <w:pPr>
        <w:widowControl w:val="0"/>
        <w:sectPr w:rsidR="00C310A1" w:rsidSect="00C310A1">
          <w:endnotePr>
            <w:numFmt w:val="decimal"/>
          </w:endnotePr>
          <w:type w:val="continuous"/>
          <w:pgSz w:w="12240" w:h="15840" w:code="1"/>
          <w:pgMar w:top="1440" w:right="1800" w:bottom="1440" w:left="1800" w:header="720" w:footer="720" w:gutter="0"/>
          <w:cols w:num="4" w:space="720"/>
          <w:docGrid w:linePitch="360"/>
        </w:sectPr>
      </w:pPr>
    </w:p>
    <w:p w:rsidR="00D52E8E" w:rsidRPr="00D33BCC" w:rsidRDefault="00D52E8E" w:rsidP="00D52E8E">
      <w:pPr>
        <w:widowControl w:val="0"/>
      </w:pPr>
      <w:r w:rsidRPr="00D33BCC">
        <w:lastRenderedPageBreak/>
        <w:t>U.S.A. in prophecy</w:t>
      </w:r>
    </w:p>
    <w:p w:rsidR="00D52E8E" w:rsidRPr="00D33BCC" w:rsidRDefault="00D52E8E" w:rsidP="00D52E8E">
      <w:pPr>
        <w:widowControl w:val="0"/>
      </w:pPr>
      <w:r w:rsidRPr="00D33BCC">
        <w:t>50:1-12</w:t>
      </w:r>
    </w:p>
    <w:p w:rsidR="00D52E8E" w:rsidRPr="00D33BCC" w:rsidRDefault="00D52E8E" w:rsidP="00D52E8E">
      <w:pPr>
        <w:widowControl w:val="0"/>
      </w:pPr>
    </w:p>
    <w:p w:rsidR="00D52E8E" w:rsidRPr="00D33BCC" w:rsidRDefault="00D52E8E" w:rsidP="00227476">
      <w:pPr>
        <w:widowControl w:val="0"/>
      </w:pPr>
      <w:r w:rsidRPr="00D33BCC">
        <w:t>Rev. 11:8 Something is identified with a different name</w:t>
      </w:r>
    </w:p>
    <w:p w:rsidR="00D52E8E" w:rsidRPr="00D33BCC" w:rsidRDefault="00D52E8E" w:rsidP="00D52E8E">
      <w:pPr>
        <w:widowControl w:val="0"/>
      </w:pPr>
    </w:p>
    <w:p w:rsidR="00227476" w:rsidRDefault="00D52E8E" w:rsidP="00227476">
      <w:pPr>
        <w:widowControl w:val="0"/>
        <w:ind w:firstLine="720"/>
      </w:pPr>
      <w:r w:rsidRPr="00D33BCC">
        <w:t>There is a spiritual Babylon as well as a literal Babylon and a Political Babylon</w:t>
      </w:r>
      <w:r w:rsidR="00227476">
        <w:t xml:space="preserve">. </w:t>
      </w:r>
      <w:r w:rsidRPr="00D33BCC">
        <w:t>The Spirit of Babylon will rule in an end-time</w:t>
      </w:r>
      <w:r w:rsidR="00227476">
        <w:t xml:space="preserve"> nation</w:t>
      </w:r>
    </w:p>
    <w:p w:rsidR="00227476" w:rsidRDefault="00D52E8E" w:rsidP="00227476">
      <w:pPr>
        <w:widowControl w:val="0"/>
        <w:ind w:firstLine="720"/>
      </w:pPr>
      <w:r w:rsidRPr="00D33BCC">
        <w:t>50:4, 20 Israel and Judah re-united and seeking God</w:t>
      </w:r>
    </w:p>
    <w:p w:rsidR="00D52E8E" w:rsidRPr="00D33BCC" w:rsidRDefault="00D52E8E" w:rsidP="00227476">
      <w:pPr>
        <w:widowControl w:val="0"/>
        <w:ind w:firstLine="720"/>
      </w:pPr>
      <w:r w:rsidRPr="00D33BCC">
        <w:t xml:space="preserve"> (3)</w:t>
      </w:r>
      <w:r w:rsidRPr="00D33BCC">
        <w:tab/>
        <w:t>This Babylon has a mother</w:t>
      </w:r>
      <w:r w:rsidR="00227476">
        <w:t xml:space="preserve"> </w:t>
      </w:r>
      <w:r w:rsidRPr="00D33BCC">
        <w:t>50:12; 51:33Britain is the mother</w:t>
      </w:r>
      <w:r w:rsidR="00227476">
        <w:t xml:space="preserve"> </w:t>
      </w:r>
      <w:r w:rsidRPr="00D33BCC">
        <w:t>America is the daughter</w:t>
      </w:r>
      <w:r w:rsidR="00227476">
        <w:t xml:space="preserve"> </w:t>
      </w:r>
      <w:r w:rsidRPr="00D33BCC">
        <w:t>Britain is “</w:t>
      </w:r>
      <w:r w:rsidRPr="00D33BCC">
        <w:rPr>
          <w:u w:val="single"/>
        </w:rPr>
        <w:t>sore confounded</w:t>
      </w:r>
      <w:r w:rsidRPr="00D33BCC">
        <w:t>” 50:12(A state of confusion – to loose strength)</w:t>
      </w:r>
    </w:p>
    <w:p w:rsidR="00D52E8E" w:rsidRPr="00D33BCC" w:rsidRDefault="00227476" w:rsidP="00D52E8E">
      <w:pPr>
        <w:widowControl w:val="0"/>
      </w:pPr>
      <w:r>
        <w:tab/>
      </w:r>
      <w:r w:rsidR="00D52E8E" w:rsidRPr="00D33BCC">
        <w:t>(4)</w:t>
      </w:r>
      <w:r w:rsidR="00D52E8E" w:rsidRPr="00D33BCC">
        <w:tab/>
        <w:t>America is the youngest nation</w:t>
      </w:r>
      <w:r>
        <w:t xml:space="preserve"> </w:t>
      </w:r>
      <w:r w:rsidR="00D52E8E" w:rsidRPr="00D33BCC">
        <w:t>Jer. 50:12</w:t>
      </w:r>
      <w:r>
        <w:t xml:space="preserve"> </w:t>
      </w:r>
      <w:r w:rsidR="00D52E8E" w:rsidRPr="00D33BCC">
        <w:t xml:space="preserve">“Hinder most” – last, youngest </w:t>
      </w:r>
    </w:p>
    <w:p w:rsidR="00D52E8E" w:rsidRPr="00D33BCC" w:rsidRDefault="00227476" w:rsidP="00D52E8E">
      <w:pPr>
        <w:widowControl w:val="0"/>
      </w:pPr>
      <w:r>
        <w:tab/>
      </w:r>
      <w:r w:rsidR="00D52E8E" w:rsidRPr="00D33BCC">
        <w:t>(5)</w:t>
      </w:r>
      <w:r w:rsidR="00D52E8E" w:rsidRPr="00D33BCC">
        <w:tab/>
        <w:t xml:space="preserve">A cosmopolitan nation50:37“Mingled </w:t>
      </w:r>
      <w:proofErr w:type="spellStart"/>
      <w:r w:rsidR="00D52E8E" w:rsidRPr="00D33BCC">
        <w:t>people”Mixed</w:t>
      </w:r>
      <w:proofErr w:type="spellEnd"/>
      <w:r w:rsidR="00D52E8E" w:rsidRPr="00D33BCC">
        <w:t xml:space="preserve"> race</w:t>
      </w:r>
      <w:r w:rsidR="00D52E8E" w:rsidRPr="00D33BCC">
        <w:tab/>
      </w:r>
    </w:p>
    <w:p w:rsidR="00D52E8E" w:rsidRPr="00D33BCC" w:rsidRDefault="00D52E8E" w:rsidP="00227476">
      <w:pPr>
        <w:widowControl w:val="0"/>
        <w:ind w:firstLine="720"/>
      </w:pPr>
      <w:r w:rsidRPr="00D33BCC">
        <w:t>(6)</w:t>
      </w:r>
      <w:r w:rsidRPr="00D33BCC">
        <w:tab/>
        <w:t>The greatest power in the world50:23“hammer of the whole earth”</w:t>
      </w:r>
    </w:p>
    <w:p w:rsidR="00D52E8E" w:rsidRPr="00D33BCC" w:rsidRDefault="00227476" w:rsidP="00D52E8E">
      <w:pPr>
        <w:widowControl w:val="0"/>
      </w:pPr>
      <w:r>
        <w:tab/>
      </w:r>
      <w:r w:rsidR="00D52E8E" w:rsidRPr="00D33BCC">
        <w:t>(7)</w:t>
      </w:r>
      <w:r w:rsidR="00D52E8E" w:rsidRPr="00D33BCC">
        <w:tab/>
        <w:t>Robbed of her wealth</w:t>
      </w:r>
      <w:r>
        <w:t xml:space="preserve"> </w:t>
      </w:r>
      <w:r w:rsidR="00D52E8E" w:rsidRPr="00D33BCC">
        <w:t>50:37</w:t>
      </w:r>
    </w:p>
    <w:p w:rsidR="00D52E8E" w:rsidRPr="00D33BCC" w:rsidRDefault="00D52E8E" w:rsidP="00227476">
      <w:pPr>
        <w:widowControl w:val="0"/>
        <w:ind w:firstLine="720"/>
      </w:pPr>
      <w:r w:rsidRPr="00D33BCC">
        <w:t>(8)</w:t>
      </w:r>
      <w:r w:rsidRPr="00D33BCC">
        <w:tab/>
        <w:t>Become as women50:37</w:t>
      </w:r>
    </w:p>
    <w:p w:rsidR="00D52E8E" w:rsidRPr="00D33BCC" w:rsidRDefault="00227476" w:rsidP="00D52E8E">
      <w:pPr>
        <w:widowControl w:val="0"/>
      </w:pPr>
      <w:r>
        <w:lastRenderedPageBreak/>
        <w:tab/>
      </w:r>
      <w:r w:rsidR="00D52E8E" w:rsidRPr="00D33BCC">
        <w:t>(9)</w:t>
      </w:r>
      <w:r w:rsidR="00D52E8E" w:rsidRPr="00D33BCC">
        <w:tab/>
        <w:t>Her judgment predicted</w:t>
      </w:r>
      <w:r>
        <w:t xml:space="preserve"> </w:t>
      </w:r>
      <w:r w:rsidR="00D52E8E" w:rsidRPr="00D33BCC">
        <w:t>50:9</w:t>
      </w:r>
      <w:r>
        <w:t xml:space="preserve"> </w:t>
      </w:r>
      <w:r w:rsidR="00D52E8E" w:rsidRPr="00D33BCC">
        <w:t>Russia has vowed to attack America</w:t>
      </w:r>
      <w:r>
        <w:t xml:space="preserve"> </w:t>
      </w:r>
      <w:r w:rsidR="00D52E8E" w:rsidRPr="00D33BCC">
        <w:t>It will be sudden</w:t>
      </w:r>
      <w:r>
        <w:t xml:space="preserve"> </w:t>
      </w:r>
      <w:r w:rsidR="00D52E8E" w:rsidRPr="00D33BCC">
        <w:t>50:24</w:t>
      </w:r>
      <w:r>
        <w:t xml:space="preserve"> </w:t>
      </w:r>
      <w:r w:rsidR="00D52E8E" w:rsidRPr="00D33BCC">
        <w:t>It will be effective</w:t>
      </w:r>
      <w:r>
        <w:t xml:space="preserve"> </w:t>
      </w:r>
      <w:r w:rsidR="00D52E8E" w:rsidRPr="00D33BCC">
        <w:t xml:space="preserve">50:9; 51:8; 50:40 </w:t>
      </w:r>
    </w:p>
    <w:p w:rsidR="00D52E8E" w:rsidRPr="00D33BCC" w:rsidRDefault="00D52E8E" w:rsidP="00D52E8E">
      <w:pPr>
        <w:widowControl w:val="0"/>
      </w:pPr>
    </w:p>
    <w:p w:rsidR="00D52E8E" w:rsidRPr="00D33BCC" w:rsidRDefault="00D52E8E" w:rsidP="00D52E8E">
      <w:pPr>
        <w:widowControl w:val="0"/>
      </w:pPr>
      <w:r w:rsidRPr="00D33BCC">
        <w:tab/>
      </w:r>
      <w:r w:rsidRPr="00D33BCC">
        <w:tab/>
        <w:t>4.</w:t>
      </w:r>
      <w:r w:rsidRPr="00D33BCC">
        <w:tab/>
        <w:t>Judah’s fall and captivity</w:t>
      </w:r>
      <w:r w:rsidR="00227476">
        <w:t xml:space="preserve"> </w:t>
      </w:r>
      <w:r w:rsidRPr="00D33BCC">
        <w:t>52:1-30</w:t>
      </w:r>
    </w:p>
    <w:p w:rsidR="00D52E8E" w:rsidRPr="00D33BCC" w:rsidRDefault="00D52E8E" w:rsidP="00D52E8E">
      <w:pPr>
        <w:widowControl w:val="0"/>
      </w:pPr>
    </w:p>
    <w:p w:rsidR="00D52E8E" w:rsidRPr="00D33BCC" w:rsidRDefault="00D52E8E" w:rsidP="00D52E8E">
      <w:pPr>
        <w:widowControl w:val="0"/>
      </w:pPr>
      <w:r w:rsidRPr="00D33BCC">
        <w:t>III.</w:t>
      </w:r>
      <w:r w:rsidRPr="00D33BCC">
        <w:tab/>
      </w:r>
      <w:proofErr w:type="spellStart"/>
      <w:r w:rsidRPr="00D33BCC">
        <w:t>Jehoichin’s</w:t>
      </w:r>
      <w:proofErr w:type="spellEnd"/>
      <w:r w:rsidRPr="00D33BCC">
        <w:t xml:space="preserve"> Liberation</w:t>
      </w:r>
      <w:r w:rsidR="00227476">
        <w:t xml:space="preserve"> </w:t>
      </w:r>
      <w:r w:rsidRPr="00D33BCC">
        <w:t>52:31-34</w:t>
      </w:r>
    </w:p>
    <w:p w:rsidR="00D52E8E" w:rsidRPr="00D33BCC" w:rsidRDefault="00D52E8E" w:rsidP="00D52E8E">
      <w:pPr>
        <w:widowControl w:val="0"/>
      </w:pPr>
    </w:p>
    <w:p w:rsidR="00D52E8E" w:rsidRPr="00D33BCC" w:rsidRDefault="00D52E8E" w:rsidP="00D52E8E">
      <w:pPr>
        <w:widowControl w:val="0"/>
      </w:pPr>
      <w:r w:rsidRPr="00D33BCC">
        <w:tab/>
        <w:t>A.</w:t>
      </w:r>
      <w:r w:rsidRPr="00D33BCC">
        <w:tab/>
        <w:t>Released from prison</w:t>
      </w:r>
      <w:r w:rsidR="00227476">
        <w:t xml:space="preserve"> </w:t>
      </w:r>
      <w:r w:rsidRPr="00D33BCC">
        <w:t>52:31</w:t>
      </w:r>
    </w:p>
    <w:p w:rsidR="00D52E8E" w:rsidRPr="00D33BCC" w:rsidRDefault="00D52E8E" w:rsidP="00D52E8E">
      <w:pPr>
        <w:widowControl w:val="0"/>
      </w:pPr>
      <w:r w:rsidRPr="00D33BCC">
        <w:tab/>
        <w:t>B.</w:t>
      </w:r>
      <w:r w:rsidRPr="00D33BCC">
        <w:tab/>
        <w:t>Promoted to the throne above the other kings</w:t>
      </w:r>
      <w:r w:rsidR="00227476">
        <w:t xml:space="preserve"> </w:t>
      </w:r>
      <w:r w:rsidRPr="00D33BCC">
        <w:t>52:32</w:t>
      </w:r>
    </w:p>
    <w:p w:rsidR="00D52E8E" w:rsidRPr="00D33BCC" w:rsidRDefault="00D52E8E" w:rsidP="00D52E8E">
      <w:pPr>
        <w:widowControl w:val="0"/>
      </w:pPr>
      <w:r w:rsidRPr="00D33BCC">
        <w:tab/>
        <w:t>C.</w:t>
      </w:r>
      <w:r w:rsidRPr="00D33BCC">
        <w:tab/>
        <w:t>Changed prison garments to king’s garments</w:t>
      </w:r>
      <w:r w:rsidR="00227476">
        <w:t xml:space="preserve"> </w:t>
      </w:r>
      <w:r w:rsidRPr="00D33BCC">
        <w:t>52:33</w:t>
      </w:r>
    </w:p>
    <w:p w:rsidR="00D52E8E" w:rsidRPr="00D33BCC" w:rsidRDefault="00D52E8E" w:rsidP="00D52E8E">
      <w:pPr>
        <w:widowControl w:val="0"/>
      </w:pPr>
      <w:r w:rsidRPr="00D33BCC">
        <w:tab/>
        <w:t>D.</w:t>
      </w:r>
      <w:r w:rsidRPr="00D33BCC">
        <w:tab/>
        <w:t>Received daily a king’s diet</w:t>
      </w:r>
      <w:r w:rsidR="00227476">
        <w:t xml:space="preserve"> </w:t>
      </w:r>
      <w:r w:rsidRPr="00D33BCC">
        <w:t>52:34</w:t>
      </w:r>
    </w:p>
    <w:p w:rsidR="00D52E8E" w:rsidRPr="00D33BCC" w:rsidRDefault="00D52E8E" w:rsidP="00D52E8E">
      <w:pPr>
        <w:widowControl w:val="0"/>
      </w:pPr>
      <w:r w:rsidRPr="00D33BCC">
        <w:tab/>
        <w:t>E.</w:t>
      </w:r>
      <w:r w:rsidRPr="00D33BCC">
        <w:tab/>
        <w:t xml:space="preserve">After 37 years of captivity in prison, he was lifted up and brought </w:t>
      </w:r>
    </w:p>
    <w:p w:rsidR="00D52E8E" w:rsidRPr="00D33BCC" w:rsidRDefault="00D52E8E" w:rsidP="00227476">
      <w:pPr>
        <w:widowControl w:val="0"/>
        <w:ind w:left="720" w:firstLine="720"/>
      </w:pPr>
      <w:r w:rsidRPr="00D33BCC">
        <w:t>forth out of prison</w:t>
      </w:r>
      <w:r w:rsidR="00227476">
        <w:t xml:space="preserve"> </w:t>
      </w:r>
      <w:r w:rsidRPr="00D33BCC">
        <w:t>52:31</w:t>
      </w:r>
    </w:p>
    <w:p w:rsidR="00D52E8E" w:rsidRPr="00D33BCC" w:rsidRDefault="00D52E8E" w:rsidP="00D52E8E">
      <w:pPr>
        <w:widowControl w:val="0"/>
        <w:ind w:left="720"/>
      </w:pPr>
      <w:r w:rsidRPr="00D33BCC">
        <w:t>F.</w:t>
      </w:r>
      <w:r w:rsidRPr="00D33BCC">
        <w:tab/>
        <w:t>The words were kind</w:t>
      </w:r>
    </w:p>
    <w:p w:rsidR="00D52E8E" w:rsidRPr="00D33BCC" w:rsidRDefault="00D52E8E" w:rsidP="00D52E8E">
      <w:pPr>
        <w:widowControl w:val="0"/>
      </w:pPr>
      <w:r w:rsidRPr="00D33BCC">
        <w:tab/>
      </w:r>
      <w:r w:rsidRPr="00D33BCC">
        <w:tab/>
        <w:t>52:32</w:t>
      </w:r>
    </w:p>
    <w:p w:rsidR="00D52E8E" w:rsidRPr="00D33BCC" w:rsidRDefault="00D52E8E" w:rsidP="00D52E8E">
      <w:pPr>
        <w:widowControl w:val="0"/>
      </w:pPr>
      <w:r w:rsidRPr="00D33BCC">
        <w:tab/>
      </w:r>
      <w:r w:rsidRPr="00D33BCC">
        <w:tab/>
        <w:t xml:space="preserve">(36:23 </w:t>
      </w:r>
      <w:proofErr w:type="spellStart"/>
      <w:r w:rsidRPr="00D33BCC">
        <w:t>Jehoiakim</w:t>
      </w:r>
      <w:proofErr w:type="spellEnd"/>
      <w:r w:rsidRPr="00D33BCC">
        <w:t xml:space="preserve">, </w:t>
      </w:r>
      <w:proofErr w:type="spellStart"/>
      <w:r w:rsidRPr="00D33BCC">
        <w:t>Jehoiachin’s</w:t>
      </w:r>
      <w:proofErr w:type="spellEnd"/>
      <w:r w:rsidRPr="00D33BCC">
        <w:t xml:space="preserve"> father, cut the word of God </w:t>
      </w:r>
    </w:p>
    <w:p w:rsidR="00D52E8E" w:rsidRPr="00D33BCC" w:rsidRDefault="00D52E8E" w:rsidP="00D52E8E">
      <w:pPr>
        <w:widowControl w:val="0"/>
        <w:ind w:left="720" w:firstLine="720"/>
      </w:pPr>
      <w:r w:rsidRPr="00D33BCC">
        <w:t>Jeremiah had written and threw it into the fire.)</w:t>
      </w:r>
    </w:p>
    <w:p w:rsidR="00D52E8E" w:rsidRPr="00D33BCC" w:rsidRDefault="00D52E8E" w:rsidP="00D52E8E">
      <w:pPr>
        <w:widowControl w:val="0"/>
      </w:pPr>
      <w:r w:rsidRPr="00D33BCC">
        <w:tab/>
      </w:r>
      <w:r w:rsidRPr="00D33BCC">
        <w:tab/>
      </w:r>
      <w:proofErr w:type="spellStart"/>
      <w:r w:rsidRPr="00D33BCC">
        <w:t>Jehoichin</w:t>
      </w:r>
      <w:proofErr w:type="spellEnd"/>
      <w:r w:rsidRPr="00D33BCC">
        <w:t xml:space="preserve"> received the kind words and the kind deeds “all the days </w:t>
      </w:r>
    </w:p>
    <w:p w:rsidR="00D52E8E" w:rsidRPr="00D33BCC" w:rsidRDefault="00D52E8E" w:rsidP="00D52E8E">
      <w:pPr>
        <w:widowControl w:val="0"/>
        <w:ind w:left="720" w:firstLine="720"/>
      </w:pPr>
      <w:r w:rsidRPr="00D33BCC">
        <w:t>of his life”</w:t>
      </w:r>
    </w:p>
    <w:p w:rsidR="00D52E8E" w:rsidRPr="00D33BCC" w:rsidRDefault="00D52E8E" w:rsidP="00D52E8E">
      <w:pPr>
        <w:widowControl w:val="0"/>
      </w:pPr>
      <w:r w:rsidRPr="00D33BCC">
        <w:tab/>
      </w:r>
      <w:r w:rsidRPr="00D33BCC">
        <w:tab/>
        <w:t>52:32,34</w:t>
      </w:r>
    </w:p>
    <w:p w:rsidR="00D52E8E" w:rsidRPr="00D33BCC" w:rsidRDefault="00D52E8E" w:rsidP="00D52E8E">
      <w:pPr>
        <w:widowControl w:val="0"/>
      </w:pPr>
    </w:p>
    <w:p w:rsidR="00D52E8E" w:rsidRPr="00D33BCC" w:rsidRDefault="00D52E8E" w:rsidP="00D52E8E">
      <w:pPr>
        <w:widowControl w:val="0"/>
      </w:pPr>
      <w:r w:rsidRPr="00D33BCC">
        <w:t>IV.</w:t>
      </w:r>
      <w:r w:rsidRPr="00D33BCC">
        <w:tab/>
        <w:t>Key Words</w:t>
      </w:r>
    </w:p>
    <w:p w:rsidR="00D52E8E" w:rsidRPr="00D33BCC" w:rsidRDefault="00D52E8E" w:rsidP="00D52E8E">
      <w:pPr>
        <w:widowControl w:val="0"/>
      </w:pPr>
    </w:p>
    <w:p w:rsidR="00D52E8E" w:rsidRPr="00D33BCC" w:rsidRDefault="00D52E8E" w:rsidP="00D52E8E">
      <w:pPr>
        <w:widowControl w:val="0"/>
      </w:pPr>
      <w:r w:rsidRPr="00D33BCC">
        <w:tab/>
        <w:t>A.</w:t>
      </w:r>
      <w:r w:rsidRPr="00D33BCC">
        <w:tab/>
        <w:t>Backsliding or Back Slider</w:t>
      </w:r>
      <w:r w:rsidR="00227476">
        <w:t xml:space="preserve"> </w:t>
      </w:r>
      <w:r w:rsidRPr="00D33BCC">
        <w:t>13 times</w:t>
      </w:r>
    </w:p>
    <w:p w:rsidR="00D52E8E" w:rsidRPr="00D33BCC" w:rsidRDefault="00D52E8E" w:rsidP="00D52E8E">
      <w:pPr>
        <w:widowControl w:val="0"/>
      </w:pPr>
      <w:r w:rsidRPr="00D33BCC">
        <w:tab/>
        <w:t>B.</w:t>
      </w:r>
      <w:r w:rsidRPr="00D33BCC">
        <w:tab/>
        <w:t>Return</w:t>
      </w:r>
      <w:r w:rsidR="00227476">
        <w:t xml:space="preserve"> </w:t>
      </w:r>
      <w:r w:rsidRPr="00D33BCC">
        <w:t>47 times</w:t>
      </w:r>
    </w:p>
    <w:p w:rsidR="00D52E8E" w:rsidRPr="00D33BCC" w:rsidRDefault="00D52E8E" w:rsidP="00D52E8E">
      <w:pPr>
        <w:widowControl w:val="0"/>
      </w:pPr>
      <w:r w:rsidRPr="00D33BCC">
        <w:tab/>
        <w:t>C.</w:t>
      </w:r>
      <w:r w:rsidRPr="00D33BCC">
        <w:tab/>
        <w:t>Amend</w:t>
      </w:r>
      <w:r w:rsidR="00227476">
        <w:t xml:space="preserve"> </w:t>
      </w:r>
      <w:r w:rsidRPr="00D33BCC">
        <w:t>4 times</w:t>
      </w:r>
    </w:p>
    <w:p w:rsidR="00D52E8E" w:rsidRPr="00D33BCC" w:rsidRDefault="00D52E8E" w:rsidP="00D52E8E">
      <w:pPr>
        <w:widowControl w:val="0"/>
      </w:pPr>
      <w:r w:rsidRPr="00D33BCC">
        <w:tab/>
        <w:t>D.</w:t>
      </w:r>
      <w:r w:rsidRPr="00D33BCC">
        <w:tab/>
        <w:t>Loved</w:t>
      </w:r>
      <w:r w:rsidR="00227476">
        <w:t xml:space="preserve"> </w:t>
      </w:r>
      <w:r w:rsidRPr="00D33BCC">
        <w:t>4 times</w:t>
      </w:r>
    </w:p>
    <w:p w:rsidR="00D52E8E" w:rsidRPr="00D33BCC" w:rsidRDefault="00D52E8E" w:rsidP="00D52E8E">
      <w:pPr>
        <w:widowControl w:val="0"/>
      </w:pPr>
      <w:r w:rsidRPr="00D33BCC">
        <w:tab/>
        <w:t>E.</w:t>
      </w:r>
      <w:r w:rsidRPr="00D33BCC">
        <w:tab/>
        <w:t>Forsake or Forsaken</w:t>
      </w:r>
      <w:r w:rsidR="00227476">
        <w:t xml:space="preserve"> </w:t>
      </w:r>
      <w:r w:rsidRPr="00D33BCC">
        <w:t>24 times</w:t>
      </w:r>
    </w:p>
    <w:p w:rsidR="00D52E8E" w:rsidRPr="00D33BCC" w:rsidRDefault="00D52E8E" w:rsidP="00D52E8E">
      <w:pPr>
        <w:widowControl w:val="0"/>
      </w:pPr>
    </w:p>
    <w:p w:rsidR="00D52E8E" w:rsidRPr="00D33BCC" w:rsidRDefault="00D52E8E" w:rsidP="00D52E8E">
      <w:pPr>
        <w:widowControl w:val="0"/>
      </w:pPr>
      <w:r w:rsidRPr="00D33BCC">
        <w:t>V.</w:t>
      </w:r>
      <w:r w:rsidRPr="00D33BCC">
        <w:tab/>
        <w:t>Key Verses</w:t>
      </w:r>
    </w:p>
    <w:p w:rsidR="00D52E8E" w:rsidRPr="00D33BCC" w:rsidRDefault="00D52E8E" w:rsidP="00D52E8E">
      <w:pPr>
        <w:widowControl w:val="0"/>
      </w:pPr>
    </w:p>
    <w:p w:rsidR="00D52E8E" w:rsidRPr="00D33BCC" w:rsidRDefault="00D52E8E" w:rsidP="00D52E8E">
      <w:pPr>
        <w:widowControl w:val="0"/>
      </w:pPr>
      <w:r w:rsidRPr="00D33BCC">
        <w:tab/>
        <w:t>A.</w:t>
      </w:r>
      <w:r w:rsidRPr="00D33BCC">
        <w:tab/>
        <w:t>2:13 My people have committed two evils</w:t>
      </w:r>
    </w:p>
    <w:p w:rsidR="00D52E8E" w:rsidRPr="00D33BCC" w:rsidRDefault="00D52E8E" w:rsidP="00D52E8E">
      <w:pPr>
        <w:widowControl w:val="0"/>
      </w:pPr>
      <w:r w:rsidRPr="00D33BCC">
        <w:tab/>
        <w:t>B.</w:t>
      </w:r>
      <w:r w:rsidRPr="00D33BCC">
        <w:tab/>
        <w:t>3:12,13 God’s promises conditional upon man’s conduct</w:t>
      </w:r>
    </w:p>
    <w:p w:rsidR="00D52E8E" w:rsidRPr="00D33BCC" w:rsidRDefault="00D52E8E" w:rsidP="00D52E8E">
      <w:pPr>
        <w:widowControl w:val="0"/>
      </w:pPr>
      <w:r w:rsidRPr="00D33BCC">
        <w:tab/>
      </w:r>
      <w:r w:rsidRPr="00D33BCC">
        <w:tab/>
        <w:t>3:6-4:4</w:t>
      </w:r>
    </w:p>
    <w:p w:rsidR="00D52E8E" w:rsidRPr="00D33BCC" w:rsidRDefault="00D52E8E" w:rsidP="00D52E8E">
      <w:pPr>
        <w:widowControl w:val="0"/>
      </w:pPr>
      <w:r w:rsidRPr="00D33BCC">
        <w:tab/>
        <w:t>C.</w:t>
      </w:r>
      <w:r w:rsidRPr="00D33BCC">
        <w:tab/>
        <w:t>6:14 A lying spirit of deception</w:t>
      </w:r>
    </w:p>
    <w:p w:rsidR="00D52E8E" w:rsidRPr="00D33BCC" w:rsidRDefault="00D52E8E" w:rsidP="00D52E8E">
      <w:pPr>
        <w:widowControl w:val="0"/>
      </w:pPr>
      <w:r w:rsidRPr="00D33BCC">
        <w:tab/>
        <w:t>D.</w:t>
      </w:r>
      <w:r w:rsidRPr="00D33BCC">
        <w:tab/>
        <w:t>6:16 Ask for the old paths</w:t>
      </w:r>
    </w:p>
    <w:p w:rsidR="00D52E8E" w:rsidRPr="00D33BCC" w:rsidRDefault="00D52E8E" w:rsidP="00D52E8E">
      <w:pPr>
        <w:widowControl w:val="0"/>
      </w:pPr>
      <w:r w:rsidRPr="00D33BCC">
        <w:tab/>
        <w:t>E.</w:t>
      </w:r>
      <w:r w:rsidRPr="00D33BCC">
        <w:tab/>
        <w:t>8:5 Modern dangers</w:t>
      </w:r>
    </w:p>
    <w:p w:rsidR="00D52E8E" w:rsidRPr="00D33BCC" w:rsidRDefault="00D52E8E" w:rsidP="00D52E8E">
      <w:pPr>
        <w:widowControl w:val="0"/>
      </w:pPr>
      <w:r w:rsidRPr="00D33BCC">
        <w:tab/>
        <w:t>F.</w:t>
      </w:r>
      <w:r w:rsidRPr="00D33BCC">
        <w:tab/>
        <w:t>8:20 Lost opportunities</w:t>
      </w:r>
    </w:p>
    <w:p w:rsidR="00D52E8E" w:rsidRPr="00D33BCC" w:rsidRDefault="00D52E8E" w:rsidP="00D52E8E">
      <w:pPr>
        <w:widowControl w:val="0"/>
      </w:pPr>
      <w:r w:rsidRPr="00D33BCC">
        <w:tab/>
        <w:t>G.</w:t>
      </w:r>
      <w:r w:rsidRPr="00D33BCC">
        <w:tab/>
        <w:t>9:24 What to glory in</w:t>
      </w:r>
    </w:p>
    <w:p w:rsidR="00D52E8E" w:rsidRPr="00D33BCC" w:rsidRDefault="00D52E8E" w:rsidP="00D52E8E">
      <w:pPr>
        <w:widowControl w:val="0"/>
      </w:pPr>
      <w:r w:rsidRPr="00D33BCC">
        <w:tab/>
        <w:t>H.</w:t>
      </w:r>
      <w:r w:rsidRPr="00D33BCC">
        <w:tab/>
        <w:t>13:13 The cup of wrath</w:t>
      </w:r>
    </w:p>
    <w:p w:rsidR="00D52E8E" w:rsidRPr="00D33BCC" w:rsidRDefault="00D52E8E" w:rsidP="00D52E8E">
      <w:pPr>
        <w:widowControl w:val="0"/>
      </w:pPr>
      <w:r w:rsidRPr="00D33BCC">
        <w:tab/>
        <w:t>I.</w:t>
      </w:r>
      <w:r w:rsidRPr="00D33BCC">
        <w:tab/>
        <w:t>14:8 The Lord, a stranger</w:t>
      </w:r>
    </w:p>
    <w:p w:rsidR="00D52E8E" w:rsidRPr="00D33BCC" w:rsidRDefault="00D52E8E" w:rsidP="00D52E8E">
      <w:pPr>
        <w:widowControl w:val="0"/>
      </w:pPr>
      <w:r w:rsidRPr="00D33BCC">
        <w:tab/>
        <w:t>J.</w:t>
      </w:r>
      <w:r w:rsidRPr="00D33BCC">
        <w:tab/>
        <w:t>15:9 Premature end</w:t>
      </w:r>
    </w:p>
    <w:p w:rsidR="00D52E8E" w:rsidRPr="00D33BCC" w:rsidRDefault="00D52E8E" w:rsidP="00D52E8E">
      <w:pPr>
        <w:widowControl w:val="0"/>
      </w:pPr>
      <w:r w:rsidRPr="00D33BCC">
        <w:tab/>
        <w:t>K.</w:t>
      </w:r>
      <w:r w:rsidRPr="00D33BCC">
        <w:tab/>
        <w:t>15:16 A close union with God</w:t>
      </w:r>
      <w:r w:rsidR="00227476">
        <w:t xml:space="preserve"> </w:t>
      </w:r>
      <w:r w:rsidRPr="00D33BCC">
        <w:t>23:29</w:t>
      </w:r>
    </w:p>
    <w:p w:rsidR="00D52E8E" w:rsidRPr="00D33BCC" w:rsidRDefault="00D52E8E" w:rsidP="00D52E8E">
      <w:pPr>
        <w:widowControl w:val="0"/>
      </w:pPr>
      <w:r w:rsidRPr="00D33BCC">
        <w:t xml:space="preserve">         L.</w:t>
      </w:r>
      <w:r w:rsidRPr="00D33BCC">
        <w:tab/>
        <w:t>17:5-14 Human and Divine help contrasted</w:t>
      </w:r>
    </w:p>
    <w:p w:rsidR="00D52E8E" w:rsidRPr="00D33BCC" w:rsidRDefault="00D52E8E" w:rsidP="00D52E8E">
      <w:pPr>
        <w:widowControl w:val="0"/>
      </w:pPr>
    </w:p>
    <w:p w:rsidR="00D52E8E" w:rsidRPr="00D33BCC" w:rsidRDefault="00D52E8E" w:rsidP="00D52E8E">
      <w:pPr>
        <w:widowControl w:val="0"/>
      </w:pPr>
      <w:r w:rsidRPr="00D33BCC">
        <w:tab/>
      </w:r>
      <w:r w:rsidRPr="00D33BCC">
        <w:tab/>
        <w:t>1.</w:t>
      </w:r>
      <w:r w:rsidRPr="00D33BCC">
        <w:tab/>
        <w:t>Cursed – trust in man</w:t>
      </w:r>
    </w:p>
    <w:p w:rsidR="00D52E8E" w:rsidRPr="00D33BCC" w:rsidRDefault="00D52E8E" w:rsidP="00D52E8E">
      <w:pPr>
        <w:widowControl w:val="0"/>
      </w:pPr>
      <w:r w:rsidRPr="00D33BCC">
        <w:lastRenderedPageBreak/>
        <w:tab/>
      </w:r>
      <w:r w:rsidRPr="00D33BCC">
        <w:tab/>
      </w:r>
      <w:r w:rsidRPr="00D33BCC">
        <w:tab/>
        <w:t>17:5, 6</w:t>
      </w:r>
    </w:p>
    <w:p w:rsidR="00D52E8E" w:rsidRPr="00D33BCC" w:rsidRDefault="00D52E8E" w:rsidP="00D52E8E">
      <w:pPr>
        <w:widowControl w:val="0"/>
      </w:pPr>
    </w:p>
    <w:p w:rsidR="00D52E8E" w:rsidRPr="00D33BCC" w:rsidRDefault="00D52E8E" w:rsidP="00D52E8E">
      <w:pPr>
        <w:widowControl w:val="0"/>
      </w:pPr>
      <w:r w:rsidRPr="00D33BCC">
        <w:tab/>
      </w:r>
      <w:r w:rsidRPr="00D33BCC">
        <w:tab/>
        <w:t>2.</w:t>
      </w:r>
      <w:r w:rsidRPr="00D33BCC">
        <w:tab/>
        <w:t>Blessed – trust in God</w:t>
      </w:r>
      <w:r w:rsidR="00227476">
        <w:t xml:space="preserve"> </w:t>
      </w:r>
      <w:r w:rsidRPr="00D33BCC">
        <w:t>17:7, 8</w:t>
      </w:r>
    </w:p>
    <w:p w:rsidR="00D52E8E" w:rsidRPr="00D33BCC" w:rsidRDefault="00D52E8E" w:rsidP="00D52E8E">
      <w:pPr>
        <w:widowControl w:val="0"/>
      </w:pPr>
      <w:r w:rsidRPr="00D33BCC">
        <w:tab/>
      </w:r>
      <w:r w:rsidRPr="00D33BCC">
        <w:tab/>
        <w:t>3.</w:t>
      </w:r>
      <w:r w:rsidRPr="00D33BCC">
        <w:tab/>
        <w:t>Man’s heart</w:t>
      </w:r>
      <w:r w:rsidR="00227476">
        <w:t xml:space="preserve"> </w:t>
      </w:r>
      <w:r w:rsidRPr="00D33BCC">
        <w:t>17:9</w:t>
      </w:r>
    </w:p>
    <w:p w:rsidR="00D52E8E" w:rsidRPr="00D33BCC" w:rsidRDefault="00D52E8E" w:rsidP="00D52E8E">
      <w:pPr>
        <w:widowControl w:val="0"/>
      </w:pPr>
      <w:r w:rsidRPr="00D33BCC">
        <w:tab/>
      </w:r>
      <w:r w:rsidRPr="00D33BCC">
        <w:tab/>
      </w:r>
      <w:r w:rsidRPr="00D33BCC">
        <w:tab/>
        <w:t>(a)</w:t>
      </w:r>
      <w:r w:rsidRPr="00D33BCC">
        <w:tab/>
        <w:t>Deceitful</w:t>
      </w:r>
    </w:p>
    <w:p w:rsidR="00D52E8E" w:rsidRPr="00D33BCC" w:rsidRDefault="00D52E8E" w:rsidP="00D52E8E">
      <w:pPr>
        <w:widowControl w:val="0"/>
      </w:pPr>
      <w:r w:rsidRPr="00D33BCC">
        <w:tab/>
      </w:r>
      <w:r w:rsidRPr="00D33BCC">
        <w:tab/>
      </w:r>
      <w:r w:rsidRPr="00D33BCC">
        <w:tab/>
      </w:r>
      <w:r w:rsidR="00227476" w:rsidRPr="00D33BCC">
        <w:t xml:space="preserve"> </w:t>
      </w:r>
      <w:r w:rsidRPr="00D33BCC">
        <w:t>(b)</w:t>
      </w:r>
      <w:r w:rsidRPr="00D33BCC">
        <w:tab/>
        <w:t>Desperately wicked</w:t>
      </w:r>
    </w:p>
    <w:p w:rsidR="00D52E8E" w:rsidRPr="00D33BCC" w:rsidRDefault="00D52E8E" w:rsidP="00D52E8E">
      <w:pPr>
        <w:widowControl w:val="0"/>
      </w:pPr>
    </w:p>
    <w:p w:rsidR="00D52E8E" w:rsidRPr="00D33BCC" w:rsidRDefault="00D52E8E" w:rsidP="00D52E8E">
      <w:pPr>
        <w:widowControl w:val="0"/>
      </w:pPr>
      <w:r w:rsidRPr="00D33BCC">
        <w:tab/>
      </w:r>
      <w:r w:rsidRPr="00D33BCC">
        <w:tab/>
        <w:t>4.</w:t>
      </w:r>
      <w:r w:rsidRPr="00D33BCC">
        <w:tab/>
        <w:t>The Lord searches the heart</w:t>
      </w:r>
      <w:r w:rsidR="00227476">
        <w:t xml:space="preserve"> </w:t>
      </w:r>
      <w:r w:rsidRPr="00D33BCC">
        <w:t>17:10</w:t>
      </w:r>
    </w:p>
    <w:p w:rsidR="00D52E8E" w:rsidRPr="00D33BCC" w:rsidRDefault="00D52E8E" w:rsidP="00D52E8E">
      <w:pPr>
        <w:widowControl w:val="0"/>
      </w:pPr>
    </w:p>
    <w:p w:rsidR="00D52E8E" w:rsidRPr="00D33BCC" w:rsidRDefault="00D52E8E" w:rsidP="00D52E8E">
      <w:pPr>
        <w:widowControl w:val="0"/>
      </w:pPr>
      <w:r w:rsidRPr="00D33BCC">
        <w:tab/>
        <w:t>M.</w:t>
      </w:r>
      <w:r w:rsidRPr="00D33BCC">
        <w:tab/>
        <w:t>18:4 A total yielding to His hand</w:t>
      </w:r>
    </w:p>
    <w:p w:rsidR="00D52E8E" w:rsidRPr="00D33BCC" w:rsidRDefault="00D52E8E" w:rsidP="00D52E8E">
      <w:pPr>
        <w:widowControl w:val="0"/>
      </w:pPr>
      <w:r w:rsidRPr="00D33BCC">
        <w:tab/>
        <w:t>N.</w:t>
      </w:r>
      <w:r w:rsidRPr="00D33BCC">
        <w:tab/>
        <w:t>23:6 Perfect conduct</w:t>
      </w:r>
    </w:p>
    <w:p w:rsidR="00D52E8E" w:rsidRPr="00D33BCC" w:rsidRDefault="00D52E8E" w:rsidP="00D52E8E">
      <w:pPr>
        <w:widowControl w:val="0"/>
      </w:pPr>
      <w:r w:rsidRPr="00D33BCC">
        <w:tab/>
        <w:t>O.</w:t>
      </w:r>
      <w:r w:rsidRPr="00D33BCC">
        <w:tab/>
        <w:t>24:7 A whole heart to know God</w:t>
      </w:r>
    </w:p>
    <w:p w:rsidR="00D52E8E" w:rsidRPr="00D33BCC" w:rsidRDefault="00D52E8E" w:rsidP="00D52E8E">
      <w:pPr>
        <w:widowControl w:val="0"/>
      </w:pPr>
      <w:r w:rsidRPr="00D33BCC">
        <w:tab/>
        <w:t>P.</w:t>
      </w:r>
      <w:r w:rsidRPr="00D33BCC">
        <w:tab/>
        <w:t>31:14-17; 31-34 God’s goodness with a new covenant</w:t>
      </w:r>
    </w:p>
    <w:p w:rsidR="00D52E8E" w:rsidRPr="00D33BCC" w:rsidRDefault="00D52E8E" w:rsidP="00D52E8E">
      <w:pPr>
        <w:widowControl w:val="0"/>
      </w:pPr>
      <w:r w:rsidRPr="00D33BCC">
        <w:tab/>
        <w:t>Q.</w:t>
      </w:r>
      <w:r w:rsidRPr="00D33BCC">
        <w:tab/>
        <w:t>32:6-15 Confidence in God through hard times</w:t>
      </w:r>
    </w:p>
    <w:p w:rsidR="00D52E8E" w:rsidRPr="00D33BCC" w:rsidRDefault="00D52E8E" w:rsidP="00D52E8E">
      <w:pPr>
        <w:widowControl w:val="0"/>
      </w:pPr>
      <w:r w:rsidRPr="00D33BCC">
        <w:tab/>
        <w:t>R.</w:t>
      </w:r>
      <w:r w:rsidRPr="00D33BCC">
        <w:tab/>
        <w:t>Jer. 33:3 God’s main line</w:t>
      </w:r>
    </w:p>
    <w:p w:rsidR="00D52E8E" w:rsidRPr="00D33BCC" w:rsidRDefault="00D52E8E" w:rsidP="00D52E8E">
      <w:pPr>
        <w:widowControl w:val="0"/>
      </w:pPr>
      <w:r w:rsidRPr="00D33BCC">
        <w:tab/>
        <w:t>S.</w:t>
      </w:r>
      <w:r w:rsidRPr="00D33BCC">
        <w:tab/>
        <w:t>48:11  The need for change and the peril of ease</w:t>
      </w:r>
    </w:p>
    <w:p w:rsidR="00D52E8E" w:rsidRPr="00D33BCC" w:rsidRDefault="00D52E8E" w:rsidP="00D52E8E">
      <w:pPr>
        <w:widowControl w:val="0"/>
      </w:pPr>
      <w:r w:rsidRPr="00D33BCC">
        <w:tab/>
        <w:t>T.</w:t>
      </w:r>
      <w:r w:rsidRPr="00D33BCC">
        <w:tab/>
        <w:t>48:47  Moab</w:t>
      </w:r>
      <w:r w:rsidRPr="00D33BCC">
        <w:tab/>
      </w:r>
      <w:r w:rsidRPr="00D33BCC">
        <w:tab/>
        <w:t>49:6  Ammon</w:t>
      </w:r>
      <w:r w:rsidRPr="00D33BCC">
        <w:tab/>
      </w:r>
      <w:r w:rsidRPr="00D33BCC">
        <w:tab/>
        <w:t xml:space="preserve">49:11  </w:t>
      </w:r>
      <w:proofErr w:type="spellStart"/>
      <w:r w:rsidRPr="00D33BCC">
        <w:t>Edon</w:t>
      </w:r>
      <w:proofErr w:type="spellEnd"/>
    </w:p>
    <w:p w:rsidR="00D52E8E" w:rsidRPr="00D33BCC" w:rsidRDefault="00D52E8E" w:rsidP="00D52E8E">
      <w:pPr>
        <w:widowControl w:val="0"/>
      </w:pPr>
      <w:r w:rsidRPr="00D33BCC">
        <w:tab/>
        <w:t>U.</w:t>
      </w:r>
      <w:r w:rsidRPr="00D33BCC">
        <w:tab/>
        <w:t>50:6  They have forgotten their resting place</w:t>
      </w:r>
    </w:p>
    <w:p w:rsidR="00D52E8E" w:rsidRPr="00D33BCC" w:rsidRDefault="00D52E8E" w:rsidP="00D52E8E">
      <w:pPr>
        <w:widowControl w:val="0"/>
      </w:pPr>
      <w:r w:rsidRPr="00D33BCC">
        <w:tab/>
        <w:t>V.</w:t>
      </w:r>
      <w:r w:rsidRPr="00D33BCC">
        <w:tab/>
        <w:t xml:space="preserve">52:16  Vinedressers left in the land </w:t>
      </w:r>
    </w:p>
    <w:p w:rsidR="00D52E8E" w:rsidRPr="00D33BCC" w:rsidRDefault="00D52E8E" w:rsidP="00D52E8E">
      <w:pPr>
        <w:widowControl w:val="0"/>
        <w:ind w:left="720" w:firstLine="720"/>
      </w:pPr>
      <w:r w:rsidRPr="00D33BCC">
        <w:t xml:space="preserve">Though many have gone into bondage of sin, God has reserved </w:t>
      </w:r>
    </w:p>
    <w:p w:rsidR="00D52E8E" w:rsidRPr="00D33BCC" w:rsidRDefault="00D52E8E" w:rsidP="00D52E8E">
      <w:pPr>
        <w:widowControl w:val="0"/>
        <w:ind w:left="720" w:firstLine="720"/>
      </w:pPr>
      <w:r w:rsidRPr="00D33BCC">
        <w:t>some unto Holiness</w:t>
      </w:r>
    </w:p>
    <w:p w:rsidR="00D52E8E" w:rsidRPr="00D33BCC" w:rsidRDefault="00D52E8E" w:rsidP="00D52E8E">
      <w:pPr>
        <w:widowControl w:val="0"/>
      </w:pPr>
    </w:p>
    <w:p w:rsidR="00D52E8E" w:rsidRPr="00D33BCC" w:rsidRDefault="00D52E8E" w:rsidP="00D52E8E">
      <w:pPr>
        <w:widowControl w:val="0"/>
      </w:pPr>
      <w:r w:rsidRPr="00D33BCC">
        <w:t>VI.</w:t>
      </w:r>
      <w:r w:rsidRPr="00D33BCC">
        <w:tab/>
        <w:t>The Life and Ministry of Jeremiah</w:t>
      </w:r>
    </w:p>
    <w:p w:rsidR="00D52E8E" w:rsidRPr="00D33BCC" w:rsidRDefault="00D52E8E" w:rsidP="00D52E8E">
      <w:pPr>
        <w:widowControl w:val="0"/>
      </w:pPr>
    </w:p>
    <w:p w:rsidR="00D52E8E" w:rsidRPr="00D33BCC" w:rsidRDefault="00D52E8E" w:rsidP="00227476">
      <w:pPr>
        <w:widowControl w:val="0"/>
        <w:ind w:firstLine="720"/>
      </w:pPr>
      <w:r w:rsidRPr="00D33BCC">
        <w:t>He was commanded not to marry (16:1) so that he could deliver a stern and solemn message through a broken heart that no one else could bear.</w:t>
      </w:r>
    </w:p>
    <w:p w:rsidR="00D52E8E" w:rsidRPr="00D33BCC" w:rsidRDefault="00D52E8E" w:rsidP="00D52E8E">
      <w:pPr>
        <w:widowControl w:val="0"/>
      </w:pPr>
    </w:p>
    <w:p w:rsidR="00D52E8E" w:rsidRPr="00D33BCC" w:rsidRDefault="00D52E8E" w:rsidP="00D52E8E">
      <w:pPr>
        <w:widowControl w:val="0"/>
      </w:pPr>
      <w:r w:rsidRPr="00D33BCC">
        <w:t xml:space="preserve">           A.</w:t>
      </w:r>
      <w:r w:rsidRPr="00D33BCC">
        <w:tab/>
        <w:t>His ministry was not accepted</w:t>
      </w:r>
    </w:p>
    <w:p w:rsidR="00D52E8E" w:rsidRPr="00D33BCC" w:rsidRDefault="00D52E8E" w:rsidP="00D52E8E">
      <w:pPr>
        <w:widowControl w:val="0"/>
      </w:pPr>
    </w:p>
    <w:p w:rsidR="00D52E8E" w:rsidRPr="00D33BCC" w:rsidRDefault="00D52E8E" w:rsidP="00D52E8E">
      <w:pPr>
        <w:widowControl w:val="0"/>
      </w:pPr>
      <w:r w:rsidRPr="00D33BCC">
        <w:tab/>
      </w:r>
      <w:r w:rsidRPr="00D33BCC">
        <w:tab/>
        <w:t>1.</w:t>
      </w:r>
      <w:r w:rsidRPr="00D33BCC">
        <w:tab/>
        <w:t>12:6   His own family rejected him</w:t>
      </w:r>
    </w:p>
    <w:p w:rsidR="00D52E8E" w:rsidRPr="00D33BCC" w:rsidRDefault="00D52E8E" w:rsidP="00D52E8E">
      <w:pPr>
        <w:widowControl w:val="0"/>
      </w:pPr>
      <w:r w:rsidRPr="00D33BCC">
        <w:tab/>
      </w:r>
      <w:r w:rsidRPr="00D33BCC">
        <w:tab/>
        <w:t>2.</w:t>
      </w:r>
      <w:r w:rsidRPr="00D33BCC">
        <w:tab/>
        <w:t>11:18-23   His own towns men</w:t>
      </w:r>
    </w:p>
    <w:p w:rsidR="00D52E8E" w:rsidRPr="00D33BCC" w:rsidRDefault="00D52E8E" w:rsidP="00D52E8E">
      <w:pPr>
        <w:widowControl w:val="0"/>
      </w:pPr>
      <w:r w:rsidRPr="00D33BCC">
        <w:tab/>
      </w:r>
      <w:r w:rsidRPr="00D33BCC">
        <w:tab/>
        <w:t>3.</w:t>
      </w:r>
      <w:r w:rsidRPr="00D33BCC">
        <w:tab/>
        <w:t>18:18; 1-12   Jerusalem rejected</w:t>
      </w:r>
    </w:p>
    <w:p w:rsidR="00D52E8E" w:rsidRPr="00D33BCC" w:rsidRDefault="00D52E8E" w:rsidP="00D52E8E">
      <w:pPr>
        <w:widowControl w:val="0"/>
      </w:pPr>
      <w:r w:rsidRPr="00D33BCC">
        <w:tab/>
      </w:r>
      <w:r w:rsidRPr="00D33BCC">
        <w:tab/>
      </w:r>
      <w:r w:rsidRPr="00D33BCC">
        <w:tab/>
        <w:t>20:1-18;   26:1-24; 37:1-38:28</w:t>
      </w:r>
    </w:p>
    <w:p w:rsidR="00D52E8E" w:rsidRPr="00D33BCC" w:rsidRDefault="00D52E8E" w:rsidP="00D52E8E">
      <w:pPr>
        <w:widowControl w:val="0"/>
      </w:pPr>
      <w:r w:rsidRPr="00D33BCC">
        <w:tab/>
      </w:r>
      <w:r w:rsidRPr="00D33BCC">
        <w:tab/>
        <w:t>4.</w:t>
      </w:r>
      <w:r w:rsidRPr="00D33BCC">
        <w:tab/>
        <w:t>42:19-22; 42:7 Judah rejected</w:t>
      </w:r>
    </w:p>
    <w:p w:rsidR="00D52E8E" w:rsidRPr="00D33BCC" w:rsidRDefault="00D52E8E" w:rsidP="00D52E8E">
      <w:pPr>
        <w:widowControl w:val="0"/>
      </w:pPr>
      <w:r w:rsidRPr="00D33BCC">
        <w:tab/>
      </w:r>
      <w:r w:rsidRPr="00D33BCC">
        <w:tab/>
        <w:t>5.</w:t>
      </w:r>
      <w:r w:rsidRPr="00D33BCC">
        <w:tab/>
        <w:t>After 40 years of ministry, it has been said that Jeremiah</w:t>
      </w:r>
    </w:p>
    <w:p w:rsidR="00D52E8E" w:rsidRPr="00D33BCC" w:rsidRDefault="00D52E8E" w:rsidP="00D52E8E">
      <w:pPr>
        <w:widowControl w:val="0"/>
        <w:ind w:left="1440" w:firstLine="720"/>
      </w:pPr>
      <w:r w:rsidRPr="00D33BCC">
        <w:t xml:space="preserve"> was stoned to death in Egypt.</w:t>
      </w:r>
    </w:p>
    <w:p w:rsidR="00D52E8E" w:rsidRPr="00D33BCC" w:rsidRDefault="00D52E8E" w:rsidP="00D52E8E">
      <w:pPr>
        <w:widowControl w:val="0"/>
      </w:pPr>
    </w:p>
    <w:p w:rsidR="00D52E8E" w:rsidRPr="00D33BCC" w:rsidRDefault="00D52E8E" w:rsidP="00D52E8E">
      <w:pPr>
        <w:widowControl w:val="0"/>
      </w:pPr>
      <w:r w:rsidRPr="00D33BCC">
        <w:tab/>
        <w:t>B.</w:t>
      </w:r>
      <w:r w:rsidRPr="00D33BCC">
        <w:tab/>
        <w:t>What great value his ministry has for us today.</w:t>
      </w:r>
    </w:p>
    <w:p w:rsidR="00D52E8E" w:rsidRPr="00D33BCC" w:rsidRDefault="00D52E8E" w:rsidP="00D52E8E">
      <w:pPr>
        <w:widowControl w:val="0"/>
      </w:pPr>
    </w:p>
    <w:p w:rsidR="00D52E8E" w:rsidRPr="00D33BCC" w:rsidRDefault="00D52E8E" w:rsidP="00D52E8E">
      <w:pPr>
        <w:widowControl w:val="0"/>
      </w:pPr>
      <w:r w:rsidRPr="00D33BCC">
        <w:tab/>
      </w:r>
      <w:r w:rsidRPr="00D33BCC">
        <w:tab/>
        <w:t>1.</w:t>
      </w:r>
      <w:r w:rsidRPr="00D33BCC">
        <w:tab/>
        <w:t xml:space="preserve">The certainty of God’s judgment because of sin, yet the </w:t>
      </w:r>
    </w:p>
    <w:p w:rsidR="00D52E8E" w:rsidRPr="00D33BCC" w:rsidRDefault="00D52E8E" w:rsidP="00D52E8E">
      <w:pPr>
        <w:widowControl w:val="0"/>
        <w:ind w:left="1440" w:firstLine="720"/>
      </w:pPr>
      <w:r w:rsidRPr="00D33BCC">
        <w:t>tenderness and eternity of the love of God.</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Jer. 31:3</w:t>
      </w:r>
    </w:p>
    <w:p w:rsidR="00D52E8E" w:rsidRPr="00D33BCC" w:rsidRDefault="00D52E8E" w:rsidP="00D52E8E">
      <w:pPr>
        <w:widowControl w:val="0"/>
      </w:pPr>
      <w:r w:rsidRPr="00D33BCC">
        <w:tab/>
      </w:r>
      <w:r w:rsidRPr="00D33BCC">
        <w:tab/>
      </w:r>
      <w:r w:rsidRPr="00D33BCC">
        <w:tab/>
        <w:t xml:space="preserve">“I have </w:t>
      </w:r>
      <w:r w:rsidRPr="00D33BCC">
        <w:rPr>
          <w:u w:val="single"/>
        </w:rPr>
        <w:t>loved</w:t>
      </w:r>
      <w:r w:rsidRPr="00D33BCC">
        <w:t xml:space="preserve"> thee with an everlasting love.”</w:t>
      </w:r>
    </w:p>
    <w:p w:rsidR="00D52E8E" w:rsidRPr="00D33BCC" w:rsidRDefault="00D52E8E" w:rsidP="00D52E8E">
      <w:pPr>
        <w:widowControl w:val="0"/>
      </w:pPr>
      <w:r w:rsidRPr="00D33BCC">
        <w:tab/>
      </w:r>
      <w:r w:rsidRPr="00D33BCC">
        <w:tab/>
      </w:r>
      <w:r w:rsidRPr="00D33BCC">
        <w:tab/>
        <w:t>“With everlasting kindness have I drawn thee.”</w:t>
      </w:r>
    </w:p>
    <w:p w:rsidR="00D52E8E" w:rsidRPr="00D33BCC" w:rsidRDefault="0069205D" w:rsidP="00227476">
      <w:pPr>
        <w:pStyle w:val="Heading1"/>
      </w:pPr>
      <w:r w:rsidRPr="00D33BCC">
        <w:br w:type="page"/>
      </w:r>
      <w:bookmarkStart w:id="28" w:name="_Toc243918864"/>
      <w:r w:rsidR="00D52E8E" w:rsidRPr="00D33BCC">
        <w:lastRenderedPageBreak/>
        <w:t>Habakkuk</w:t>
      </w:r>
      <w:bookmarkEnd w:id="28"/>
    </w:p>
    <w:p w:rsidR="00D52E8E" w:rsidRDefault="00D52E8E" w:rsidP="006B1DE0">
      <w:pPr>
        <w:widowControl w:val="0"/>
      </w:pPr>
    </w:p>
    <w:p w:rsidR="006B1DE0" w:rsidRDefault="006B1DE0" w:rsidP="003328BD">
      <w:pPr>
        <w:pStyle w:val="Heading2"/>
        <w:numPr>
          <w:ilvl w:val="0"/>
          <w:numId w:val="40"/>
        </w:numPr>
      </w:pPr>
      <w:r>
        <w:t>Keys to Understanding the Prophecy.</w:t>
      </w:r>
    </w:p>
    <w:p w:rsidR="006B1DE0" w:rsidRPr="00D33BCC" w:rsidRDefault="006B1DE0" w:rsidP="006B1DE0">
      <w:pPr>
        <w:widowControl w:val="0"/>
      </w:pPr>
    </w:p>
    <w:p w:rsidR="00D52E8E" w:rsidRPr="00D33BCC" w:rsidRDefault="00D52E8E" w:rsidP="00D52E8E">
      <w:pPr>
        <w:widowControl w:val="0"/>
        <w:jc w:val="center"/>
      </w:pPr>
      <w:r w:rsidRPr="00D33BCC">
        <w:t>(Embrace, to clasp, to cling or fold the hands)</w:t>
      </w:r>
    </w:p>
    <w:p w:rsidR="00D52E8E" w:rsidRPr="00D33BCC" w:rsidRDefault="00D52E8E" w:rsidP="00D52E8E">
      <w:pPr>
        <w:widowControl w:val="0"/>
      </w:pPr>
    </w:p>
    <w:p w:rsidR="00D52E8E" w:rsidRPr="00D33BCC" w:rsidRDefault="00D52E8E" w:rsidP="00D52E8E">
      <w:pPr>
        <w:widowControl w:val="0"/>
        <w:jc w:val="center"/>
      </w:pPr>
      <w:r w:rsidRPr="00D33BCC">
        <w:t>- To hold a tight grip to God’s hand –</w:t>
      </w:r>
    </w:p>
    <w:p w:rsidR="00D52E8E" w:rsidRPr="00D33BCC" w:rsidRDefault="00D52E8E" w:rsidP="00D52E8E">
      <w:pPr>
        <w:widowControl w:val="0"/>
      </w:pPr>
    </w:p>
    <w:p w:rsidR="00D52E8E" w:rsidRPr="00D33BCC" w:rsidRDefault="00D52E8E" w:rsidP="00D52E8E">
      <w:pPr>
        <w:widowControl w:val="0"/>
      </w:pPr>
      <w:r w:rsidRPr="00D33BCC">
        <w:t>Known as the Prophet of Faith</w:t>
      </w:r>
    </w:p>
    <w:p w:rsidR="00D52E8E" w:rsidRPr="00D33BCC" w:rsidRDefault="00D52E8E" w:rsidP="00D52E8E">
      <w:pPr>
        <w:widowControl w:val="0"/>
      </w:pPr>
      <w:r w:rsidRPr="00D33BCC">
        <w:t>Hab. 2:4 “the just shall live by His faith”</w:t>
      </w:r>
    </w:p>
    <w:p w:rsidR="00D52E8E" w:rsidRPr="00D33BCC" w:rsidRDefault="00D52E8E" w:rsidP="00D52E8E">
      <w:pPr>
        <w:widowControl w:val="0"/>
      </w:pPr>
      <w:r w:rsidRPr="00D33BCC">
        <w:t xml:space="preserve">Rom. 1:17  </w:t>
      </w:r>
      <w:r w:rsidRPr="00D33BCC">
        <w:tab/>
      </w:r>
      <w:r w:rsidRPr="00D33BCC">
        <w:tab/>
        <w:t>Gal. 3:11</w:t>
      </w:r>
      <w:r w:rsidRPr="00D33BCC">
        <w:tab/>
        <w:t>Heb. 10:38</w:t>
      </w:r>
    </w:p>
    <w:p w:rsidR="00D52E8E" w:rsidRPr="00D33BCC" w:rsidRDefault="00D52E8E" w:rsidP="00D52E8E">
      <w:pPr>
        <w:widowControl w:val="0"/>
      </w:pPr>
      <w:r w:rsidRPr="00D33BCC">
        <w:t>(Justification)</w:t>
      </w:r>
      <w:r w:rsidRPr="00D33BCC">
        <w:tab/>
        <w:t>(Living)</w:t>
      </w:r>
      <w:r w:rsidRPr="00D33BCC">
        <w:tab/>
        <w:t>(Faith)</w:t>
      </w:r>
    </w:p>
    <w:p w:rsidR="00D52E8E" w:rsidRPr="00D33BCC" w:rsidRDefault="00D52E8E" w:rsidP="00D52E8E">
      <w:pPr>
        <w:widowControl w:val="0"/>
      </w:pPr>
      <w:r w:rsidRPr="00D33BCC">
        <w:t>Hab. 1:5 “I will work a work in your days which ye will not believe though it be told you.”  - God’s judgment will cause wonder, terror and surprise.</w:t>
      </w:r>
    </w:p>
    <w:p w:rsidR="00D52E8E" w:rsidRPr="00D33BCC" w:rsidRDefault="00D52E8E" w:rsidP="00D52E8E">
      <w:pPr>
        <w:widowControl w:val="0"/>
      </w:pPr>
      <w:r w:rsidRPr="00D33BCC">
        <w:t>Acts 13:41; 38-43</w:t>
      </w:r>
    </w:p>
    <w:p w:rsidR="00D52E8E" w:rsidRPr="00D33BCC" w:rsidRDefault="00D52E8E" w:rsidP="00D52E8E">
      <w:pPr>
        <w:widowControl w:val="0"/>
      </w:pPr>
      <w:r w:rsidRPr="00D33BCC">
        <w:t xml:space="preserve">Hab. 2:2 Write the vision and make it plain upon tables, that he may run that </w:t>
      </w:r>
      <w:proofErr w:type="spellStart"/>
      <w:r w:rsidRPr="00D33BCC">
        <w:t>readeth</w:t>
      </w:r>
      <w:proofErr w:type="spellEnd"/>
      <w:r w:rsidRPr="00D33BCC">
        <w:t xml:space="preserve"> it.</w:t>
      </w:r>
    </w:p>
    <w:p w:rsidR="00D52E8E" w:rsidRPr="00D33BCC" w:rsidRDefault="00D52E8E" w:rsidP="00D52E8E">
      <w:pPr>
        <w:widowControl w:val="0"/>
      </w:pPr>
      <w:r w:rsidRPr="00D33BCC">
        <w:t xml:space="preserve">Hab. 2:3 For the vision is yet for an appointed time but at the </w:t>
      </w:r>
      <w:r w:rsidRPr="00D33BCC">
        <w:rPr>
          <w:u w:val="single"/>
        </w:rPr>
        <w:t>end</w:t>
      </w:r>
      <w:r w:rsidRPr="00D33BCC">
        <w:t xml:space="preserve"> it shall speak and not lie:  though it tarry wait for it because it will surely come it will not tarry.</w:t>
      </w:r>
    </w:p>
    <w:p w:rsidR="00D52E8E" w:rsidRPr="00D33BCC" w:rsidRDefault="00D52E8E" w:rsidP="00D52E8E">
      <w:pPr>
        <w:widowControl w:val="0"/>
      </w:pPr>
      <w:r w:rsidRPr="00D33BCC">
        <w:t xml:space="preserve">2:14 “For the earth shall be filled with </w:t>
      </w:r>
      <w:r w:rsidRPr="00D33BCC">
        <w:rPr>
          <w:u w:val="single"/>
        </w:rPr>
        <w:t>the knowledge of the glory</w:t>
      </w:r>
      <w:r w:rsidRPr="00D33BCC">
        <w:t xml:space="preserve"> of the Lord.”</w:t>
      </w:r>
    </w:p>
    <w:p w:rsidR="00D52E8E" w:rsidRPr="00D33BCC" w:rsidRDefault="00D52E8E" w:rsidP="00D52E8E">
      <w:pPr>
        <w:widowControl w:val="0"/>
      </w:pPr>
      <w:r w:rsidRPr="00D33BCC">
        <w:t>2:20 “But the Lord is in His holy temple.”</w:t>
      </w:r>
    </w:p>
    <w:p w:rsidR="00D52E8E" w:rsidRPr="00D33BCC" w:rsidRDefault="00D52E8E" w:rsidP="00D52E8E">
      <w:pPr>
        <w:widowControl w:val="0"/>
      </w:pPr>
      <w:r w:rsidRPr="00D33BCC">
        <w:t>3:2 “O Lord, Revive they work in the midst of the years.”</w:t>
      </w:r>
    </w:p>
    <w:p w:rsidR="00D52E8E" w:rsidRPr="00D33BCC" w:rsidRDefault="00D52E8E" w:rsidP="00D52E8E">
      <w:pPr>
        <w:widowControl w:val="0"/>
      </w:pPr>
      <w:r w:rsidRPr="00D33BCC">
        <w:t>3:3 “God came.”</w:t>
      </w:r>
    </w:p>
    <w:p w:rsidR="00D52E8E" w:rsidRPr="00D33BCC" w:rsidRDefault="00D52E8E" w:rsidP="00D52E8E">
      <w:pPr>
        <w:widowControl w:val="0"/>
      </w:pPr>
      <w:r w:rsidRPr="00D33BCC">
        <w:t>3:4 “</w:t>
      </w:r>
      <w:r w:rsidRPr="00D33BCC">
        <w:rPr>
          <w:u w:val="single"/>
        </w:rPr>
        <w:t>His glory</w:t>
      </w:r>
      <w:r w:rsidRPr="00D33BCC">
        <w:t xml:space="preserve">  covered the heavens and the earth was full of His praise.”</w:t>
      </w:r>
    </w:p>
    <w:p w:rsidR="00D52E8E" w:rsidRPr="00D33BCC" w:rsidRDefault="00D52E8E" w:rsidP="00D52E8E">
      <w:pPr>
        <w:widowControl w:val="0"/>
      </w:pPr>
      <w:r w:rsidRPr="00D33BCC">
        <w:t>3:18 “Yet I will rejoice in the Lord, I will joy in the God of my salvation.”</w:t>
      </w:r>
    </w:p>
    <w:p w:rsidR="00D52E8E" w:rsidRPr="00D33BCC" w:rsidRDefault="00D52E8E" w:rsidP="00D52E8E">
      <w:pPr>
        <w:widowControl w:val="0"/>
      </w:pPr>
      <w:r w:rsidRPr="00D33BCC">
        <w:t>3:19 “The Lord God is my strength, He will make me.”</w:t>
      </w:r>
    </w:p>
    <w:p w:rsidR="00D52E8E" w:rsidRPr="00D33BCC" w:rsidRDefault="00D52E8E" w:rsidP="00D52E8E">
      <w:pPr>
        <w:widowControl w:val="0"/>
      </w:pPr>
    </w:p>
    <w:p w:rsidR="00D52E8E" w:rsidRPr="00D33BCC" w:rsidRDefault="00D52E8E" w:rsidP="00D52E8E">
      <w:pPr>
        <w:widowControl w:val="0"/>
        <w:ind w:firstLine="720"/>
      </w:pPr>
      <w:r w:rsidRPr="00D33BCC">
        <w:t xml:space="preserve">The prophecy of Habakkuk is concerning the rise of the Chaldeans to power.  God called Abram, the man of idolatry, from the Ur of the </w:t>
      </w:r>
      <w:proofErr w:type="spellStart"/>
      <w:r w:rsidRPr="00D33BCC">
        <w:t>Chaldees</w:t>
      </w:r>
      <w:proofErr w:type="spellEnd"/>
      <w:r w:rsidRPr="00D33BCC">
        <w:t xml:space="preserve"> and make him Abraham, the man of faith.  Judah is now facing judgment from God by the hand of the Chaldeans because they have turned to idols.  God used the Chaldeans to judge Judah even though they were heartless, cruel and bent wholly on evil, but in the end he would avenge His people of their adversary and restore His people.</w:t>
      </w:r>
    </w:p>
    <w:p w:rsidR="00D52E8E" w:rsidRPr="00D33BCC" w:rsidRDefault="00D52E8E" w:rsidP="00D52E8E">
      <w:pPr>
        <w:widowControl w:val="0"/>
      </w:pPr>
    </w:p>
    <w:p w:rsidR="00D52E8E" w:rsidRPr="00D33BCC" w:rsidRDefault="00D52E8E" w:rsidP="00D52E8E">
      <w:pPr>
        <w:widowControl w:val="0"/>
      </w:pPr>
      <w:r w:rsidRPr="00D33BCC">
        <w:t>Hab. 1:6-3:2</w:t>
      </w:r>
    </w:p>
    <w:p w:rsidR="00D52E8E" w:rsidRPr="00D33BCC" w:rsidRDefault="00D52E8E" w:rsidP="00D52E8E">
      <w:pPr>
        <w:widowControl w:val="0"/>
      </w:pPr>
    </w:p>
    <w:p w:rsidR="00D52E8E" w:rsidRPr="00D33BCC" w:rsidRDefault="00D52E8E" w:rsidP="00D52E8E">
      <w:pPr>
        <w:widowControl w:val="0"/>
      </w:pPr>
      <w:r w:rsidRPr="00D33BCC">
        <w:t>The book begins with a wail of despair, but ends with a shout of confidence.  The secret of this faith, Hab. 2:4, is with those that dwell with the Lord in His temple.  2:20</w:t>
      </w:r>
    </w:p>
    <w:p w:rsidR="00D52E8E" w:rsidRPr="00D33BCC" w:rsidRDefault="00D52E8E" w:rsidP="00D52E8E">
      <w:pPr>
        <w:widowControl w:val="0"/>
      </w:pPr>
      <w:r w:rsidRPr="00D33BCC">
        <w:t>2:4 “His faith” the fullness of His faith</w:t>
      </w:r>
    </w:p>
    <w:p w:rsidR="00D52E8E" w:rsidRPr="00D33BCC" w:rsidRDefault="00D52E8E" w:rsidP="00D52E8E">
      <w:pPr>
        <w:widowControl w:val="0"/>
      </w:pPr>
      <w:r w:rsidRPr="00D33BCC">
        <w:t>2:20 “His holy Temple” – the fullness of His presence</w:t>
      </w:r>
    </w:p>
    <w:p w:rsidR="00D52E8E" w:rsidRPr="00D33BCC" w:rsidRDefault="00D52E8E" w:rsidP="00D52E8E">
      <w:pPr>
        <w:widowControl w:val="0"/>
      </w:pPr>
      <w:r w:rsidRPr="00D33BCC">
        <w:t>3:19 “His strength is “my strength” – the fullness of His power</w:t>
      </w:r>
    </w:p>
    <w:p w:rsidR="00D52E8E" w:rsidRPr="00D33BCC" w:rsidRDefault="00D52E8E" w:rsidP="00D52E8E">
      <w:pPr>
        <w:widowControl w:val="0"/>
      </w:pPr>
    </w:p>
    <w:p w:rsidR="00D52E8E" w:rsidRPr="00D33BCC" w:rsidRDefault="00D52E8E" w:rsidP="006B1DE0">
      <w:pPr>
        <w:pStyle w:val="Heading2"/>
      </w:pPr>
      <w:r w:rsidRPr="00D33BCC">
        <w:t>Outline of Habakkuk</w:t>
      </w:r>
    </w:p>
    <w:p w:rsidR="00D52E8E" w:rsidRPr="00D33BCC" w:rsidRDefault="00D52E8E" w:rsidP="00D52E8E">
      <w:pPr>
        <w:widowControl w:val="0"/>
      </w:pPr>
    </w:p>
    <w:p w:rsidR="00D52E8E" w:rsidRPr="00D33BCC" w:rsidRDefault="00D52E8E" w:rsidP="00D52E8E">
      <w:pPr>
        <w:widowControl w:val="0"/>
      </w:pPr>
      <w:r w:rsidRPr="00D33BCC">
        <w:t>I.</w:t>
      </w:r>
      <w:r w:rsidRPr="00D33BCC">
        <w:tab/>
        <w:t>The Burden Which The Prophet Did See</w:t>
      </w:r>
    </w:p>
    <w:p w:rsidR="00D52E8E" w:rsidRPr="00D33BCC" w:rsidRDefault="00D52E8E" w:rsidP="00D52E8E">
      <w:pPr>
        <w:widowControl w:val="0"/>
      </w:pPr>
    </w:p>
    <w:p w:rsidR="00D52E8E" w:rsidRPr="00D33BCC" w:rsidRDefault="00D52E8E" w:rsidP="00D52E8E">
      <w:pPr>
        <w:widowControl w:val="0"/>
      </w:pPr>
      <w:r w:rsidRPr="00D33BCC">
        <w:lastRenderedPageBreak/>
        <w:tab/>
        <w:t>A.</w:t>
      </w:r>
      <w:r w:rsidRPr="00D33BCC">
        <w:tab/>
        <w:t>God’s mercy reached far beyond Habakkuk’s understanding</w:t>
      </w:r>
      <w:r w:rsidR="00D44111">
        <w:t xml:space="preserve"> </w:t>
      </w:r>
      <w:r w:rsidRPr="00D33BCC">
        <w:t>1:1-17</w:t>
      </w:r>
      <w:r w:rsidRPr="00D33BCC">
        <w:tab/>
      </w:r>
      <w:r w:rsidRPr="00D33BCC">
        <w:tab/>
        <w:t>Eph. 2:4</w:t>
      </w:r>
    </w:p>
    <w:p w:rsidR="00D52E8E" w:rsidRPr="00D33BCC" w:rsidRDefault="00D52E8E" w:rsidP="00D52E8E">
      <w:pPr>
        <w:widowControl w:val="0"/>
      </w:pPr>
    </w:p>
    <w:p w:rsidR="00D52E8E" w:rsidRPr="00D33BCC" w:rsidRDefault="00D52E8E" w:rsidP="00D52E8E">
      <w:pPr>
        <w:widowControl w:val="0"/>
      </w:pPr>
      <w:r w:rsidRPr="00D33BCC">
        <w:tab/>
      </w:r>
      <w:r w:rsidRPr="00D33BCC">
        <w:tab/>
        <w:t>1.</w:t>
      </w:r>
      <w:r w:rsidRPr="00D33BCC">
        <w:tab/>
        <w:t xml:space="preserve">The perplexed prophet </w:t>
      </w:r>
    </w:p>
    <w:p w:rsidR="00D52E8E" w:rsidRPr="00D33BCC" w:rsidRDefault="00D52E8E" w:rsidP="00D52E8E">
      <w:pPr>
        <w:widowControl w:val="0"/>
      </w:pPr>
      <w:r w:rsidRPr="00D33BCC">
        <w:tab/>
      </w:r>
      <w:r w:rsidRPr="00D33BCC">
        <w:tab/>
      </w:r>
      <w:r w:rsidRPr="00D33BCC">
        <w:tab/>
        <w:t>II Cor. 4:8 “perplexed but not in despair.”</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a.       “How long?”1:2</w:t>
      </w:r>
    </w:p>
    <w:p w:rsidR="00D52E8E" w:rsidRPr="00D33BCC" w:rsidRDefault="00D52E8E" w:rsidP="00D52E8E">
      <w:pPr>
        <w:widowControl w:val="0"/>
      </w:pPr>
      <w:r w:rsidRPr="00D33BCC">
        <w:tab/>
      </w:r>
      <w:r w:rsidRPr="00D33BCC">
        <w:tab/>
      </w:r>
      <w:r w:rsidRPr="00D33BCC">
        <w:tab/>
        <w:t>b.</w:t>
      </w:r>
      <w:r w:rsidRPr="00D33BCC">
        <w:tab/>
        <w:t>“Why”1:3</w:t>
      </w:r>
    </w:p>
    <w:p w:rsidR="00D52E8E" w:rsidRPr="00D33BCC" w:rsidRDefault="00D52E8E" w:rsidP="00D52E8E">
      <w:pPr>
        <w:widowControl w:val="0"/>
      </w:pPr>
      <w:r w:rsidRPr="00D33BCC">
        <w:tab/>
      </w:r>
      <w:r w:rsidRPr="00D33BCC">
        <w:tab/>
      </w:r>
      <w:r w:rsidRPr="00D33BCC">
        <w:tab/>
        <w:t>c.</w:t>
      </w:r>
      <w:r w:rsidRPr="00D33BCC">
        <w:tab/>
        <w:t xml:space="preserve">“Art thou not from everlasting O Lord my God,  mine </w:t>
      </w:r>
    </w:p>
    <w:p w:rsidR="00D52E8E" w:rsidRPr="00D33BCC" w:rsidRDefault="00D52E8E" w:rsidP="006B1DE0">
      <w:pPr>
        <w:widowControl w:val="0"/>
        <w:ind w:left="2160" w:firstLine="720"/>
      </w:pPr>
      <w:r w:rsidRPr="00D33BCC">
        <w:t>holy one?</w:t>
      </w:r>
      <w:r w:rsidRPr="00D33BCC">
        <w:tab/>
        <w:t>Hab.1:12</w:t>
      </w:r>
      <w:r w:rsidRPr="00D33BCC">
        <w:tab/>
        <w:t>Rev. 1:18</w:t>
      </w:r>
    </w:p>
    <w:p w:rsidR="00D52E8E" w:rsidRPr="00D33BCC" w:rsidRDefault="00D52E8E" w:rsidP="00D52E8E">
      <w:pPr>
        <w:widowControl w:val="0"/>
      </w:pPr>
      <w:r w:rsidRPr="00D33BCC">
        <w:tab/>
      </w:r>
      <w:r w:rsidRPr="00D33BCC">
        <w:tab/>
      </w:r>
      <w:r w:rsidRPr="00D33BCC">
        <w:tab/>
        <w:t>d.</w:t>
      </w:r>
      <w:r w:rsidRPr="00D33BCC">
        <w:tab/>
        <w:t>“</w:t>
      </w:r>
      <w:proofErr w:type="spellStart"/>
      <w:r w:rsidRPr="00D33BCC">
        <w:t>Wherefore”Hab</w:t>
      </w:r>
      <w:proofErr w:type="spellEnd"/>
      <w:r w:rsidRPr="00D33BCC">
        <w:t>. 1:13</w:t>
      </w:r>
    </w:p>
    <w:p w:rsidR="00D52E8E" w:rsidRPr="00D33BCC" w:rsidRDefault="00D52E8E" w:rsidP="00D52E8E">
      <w:pPr>
        <w:widowControl w:val="0"/>
      </w:pPr>
    </w:p>
    <w:p w:rsidR="00D52E8E" w:rsidRPr="00D33BCC" w:rsidRDefault="00D52E8E" w:rsidP="00D52E8E">
      <w:pPr>
        <w:widowControl w:val="0"/>
        <w:ind w:left="720" w:firstLine="720"/>
      </w:pPr>
      <w:r w:rsidRPr="00D33BCC">
        <w:t>2.</w:t>
      </w:r>
      <w:r w:rsidRPr="00D33BCC">
        <w:tab/>
        <w:t>The praying prophet</w:t>
      </w:r>
    </w:p>
    <w:p w:rsidR="00D52E8E" w:rsidRPr="00D33BCC" w:rsidRDefault="00D52E8E" w:rsidP="00D52E8E">
      <w:pPr>
        <w:widowControl w:val="0"/>
      </w:pPr>
      <w:r w:rsidRPr="00D33BCC">
        <w:tab/>
      </w:r>
      <w:r w:rsidRPr="00D33BCC">
        <w:tab/>
      </w:r>
      <w:r w:rsidRPr="00D33BCC">
        <w:tab/>
      </w:r>
    </w:p>
    <w:p w:rsidR="00D52E8E" w:rsidRPr="00D33BCC" w:rsidRDefault="00D52E8E" w:rsidP="00D52E8E">
      <w:pPr>
        <w:widowControl w:val="0"/>
      </w:pPr>
      <w:r w:rsidRPr="00D33BCC">
        <w:tab/>
      </w:r>
      <w:r w:rsidRPr="00D33BCC">
        <w:tab/>
      </w:r>
      <w:r w:rsidRPr="00D33BCC">
        <w:tab/>
        <w:t>a.</w:t>
      </w:r>
      <w:r w:rsidRPr="00D33BCC">
        <w:tab/>
        <w:t>Prolonged and earnest prayer1:2</w:t>
      </w:r>
    </w:p>
    <w:p w:rsidR="00D52E8E" w:rsidRPr="00D33BCC" w:rsidRDefault="00D52E8E" w:rsidP="00D52E8E">
      <w:pPr>
        <w:widowControl w:val="0"/>
      </w:pPr>
    </w:p>
    <w:p w:rsidR="00D52E8E" w:rsidRPr="00D33BCC" w:rsidRDefault="00D52E8E" w:rsidP="006B1DE0">
      <w:pPr>
        <w:widowControl w:val="0"/>
        <w:ind w:firstLine="720"/>
      </w:pPr>
      <w:r w:rsidRPr="00D33BCC">
        <w:t>God’s delay is not denial</w:t>
      </w:r>
      <w:r w:rsidR="006B1DE0">
        <w:t xml:space="preserve">. </w:t>
      </w:r>
      <w:r w:rsidRPr="00D33BCC">
        <w:t>Not yet doesn’t mean never</w:t>
      </w:r>
      <w:r w:rsidR="006B1DE0">
        <w:t xml:space="preserve">. </w:t>
      </w:r>
      <w:r w:rsidRPr="00D33BCC">
        <w:t>When God prolongs it does not create problems</w:t>
      </w:r>
      <w:r w:rsidR="006B1DE0">
        <w:t>.</w:t>
      </w:r>
      <w:r w:rsidR="006B1DE0" w:rsidRPr="00D33BCC">
        <w:t xml:space="preserve"> </w:t>
      </w:r>
      <w:r w:rsidRPr="00D33BCC">
        <w:t>(If there is a problem, it was already there.)</w:t>
      </w:r>
      <w:r w:rsidR="006B1DE0">
        <w:t xml:space="preserve"> </w:t>
      </w:r>
      <w:r w:rsidRPr="00D33BCC">
        <w:t>God never fails to respond to the prayer of faith</w:t>
      </w:r>
      <w:r w:rsidR="006B1DE0">
        <w:t xml:space="preserve">. </w:t>
      </w:r>
      <w:r w:rsidRPr="00D33BCC">
        <w:t>The prayer of faith is always the right measure He is looking for.</w:t>
      </w:r>
    </w:p>
    <w:p w:rsidR="00D52E8E" w:rsidRPr="00D33BCC" w:rsidRDefault="00D52E8E" w:rsidP="00D52E8E">
      <w:pPr>
        <w:widowControl w:val="0"/>
      </w:pPr>
      <w:r w:rsidRPr="00D33BCC">
        <w:tab/>
      </w:r>
      <w:r w:rsidRPr="00D33BCC">
        <w:tab/>
      </w:r>
      <w:r w:rsidRPr="00D33BCC">
        <w:tab/>
      </w:r>
      <w:r w:rsidRPr="00D33BCC">
        <w:tab/>
      </w:r>
    </w:p>
    <w:p w:rsidR="00D52E8E" w:rsidRPr="00D33BCC" w:rsidRDefault="00D52E8E" w:rsidP="00D52E8E">
      <w:pPr>
        <w:widowControl w:val="0"/>
        <w:ind w:left="2880" w:hanging="720"/>
      </w:pPr>
      <w:r w:rsidRPr="00D33BCC">
        <w:t>b.</w:t>
      </w:r>
      <w:r w:rsidRPr="00D33BCC">
        <w:tab/>
        <w:t>It ‘s not wrong to have questions as long as you are looking to God for the answer.</w:t>
      </w:r>
    </w:p>
    <w:p w:rsidR="00D52E8E" w:rsidRPr="00D33BCC" w:rsidRDefault="00D52E8E" w:rsidP="00D52E8E">
      <w:pPr>
        <w:widowControl w:val="0"/>
        <w:ind w:left="2880" w:hanging="720"/>
      </w:pPr>
    </w:p>
    <w:p w:rsidR="00D52E8E" w:rsidRPr="00D33BCC" w:rsidRDefault="00D52E8E" w:rsidP="00D52E8E">
      <w:pPr>
        <w:widowControl w:val="0"/>
        <w:ind w:left="2880" w:hanging="720"/>
      </w:pPr>
      <w:r w:rsidRPr="00D33BCC">
        <w:tab/>
        <w:t>His question was not against God but to God.</w:t>
      </w:r>
    </w:p>
    <w:p w:rsidR="00D52E8E" w:rsidRPr="00D33BCC" w:rsidRDefault="00D52E8E" w:rsidP="00D52E8E">
      <w:pPr>
        <w:widowControl w:val="0"/>
        <w:ind w:left="2880" w:hanging="720"/>
      </w:pPr>
      <w:r w:rsidRPr="00D33BCC">
        <w:tab/>
        <w:t>1:3 “Why”</w:t>
      </w:r>
    </w:p>
    <w:p w:rsidR="00D52E8E" w:rsidRPr="00D33BCC" w:rsidRDefault="00D52E8E" w:rsidP="00D52E8E">
      <w:pPr>
        <w:widowControl w:val="0"/>
        <w:ind w:left="2880" w:hanging="720"/>
      </w:pPr>
      <w:r w:rsidRPr="00D33BCC">
        <w:tab/>
        <w:t xml:space="preserve">1:3, 4  “Wrong judgment </w:t>
      </w:r>
      <w:proofErr w:type="spellStart"/>
      <w:r w:rsidRPr="00D33BCC">
        <w:t>proceedeth</w:t>
      </w:r>
      <w:proofErr w:type="spellEnd"/>
      <w:r w:rsidRPr="00D33BCC">
        <w:t>” (from the people)</w:t>
      </w:r>
    </w:p>
    <w:p w:rsidR="00D52E8E" w:rsidRPr="00D33BCC" w:rsidRDefault="00D52E8E" w:rsidP="00D52E8E">
      <w:pPr>
        <w:widowControl w:val="0"/>
        <w:ind w:left="2880" w:hanging="720"/>
      </w:pPr>
    </w:p>
    <w:p w:rsidR="00D52E8E" w:rsidRPr="00D33BCC" w:rsidRDefault="00D52E8E" w:rsidP="006B1DE0">
      <w:pPr>
        <w:widowControl w:val="0"/>
        <w:ind w:left="2880" w:hanging="720"/>
      </w:pPr>
      <w:r w:rsidRPr="00D33BCC">
        <w:tab/>
        <w:t>(1)</w:t>
      </w:r>
      <w:r w:rsidRPr="00D33BCC">
        <w:tab/>
        <w:t>Violent thoughts raises strife and contention1:3</w:t>
      </w:r>
    </w:p>
    <w:p w:rsidR="00D52E8E" w:rsidRPr="00D33BCC" w:rsidRDefault="00D52E8E" w:rsidP="00D52E8E">
      <w:pPr>
        <w:widowControl w:val="0"/>
        <w:ind w:left="2880" w:hanging="720"/>
      </w:pPr>
      <w:r w:rsidRPr="00D33BCC">
        <w:tab/>
        <w:t>(2)</w:t>
      </w:r>
      <w:r w:rsidRPr="00D33BCC">
        <w:tab/>
        <w:t xml:space="preserve">Making an effort in the right direction doesn’t </w:t>
      </w:r>
    </w:p>
    <w:p w:rsidR="00D52E8E" w:rsidRPr="00D33BCC" w:rsidRDefault="00D52E8E" w:rsidP="00D52E8E">
      <w:pPr>
        <w:widowControl w:val="0"/>
        <w:ind w:left="2880" w:firstLine="720"/>
      </w:pPr>
      <w:r w:rsidRPr="00D33BCC">
        <w:t xml:space="preserve">mean you are </w:t>
      </w:r>
      <w:proofErr w:type="spellStart"/>
      <w:r w:rsidRPr="00D33BCC">
        <w:t>gong</w:t>
      </w:r>
      <w:proofErr w:type="spellEnd"/>
      <w:r w:rsidRPr="00D33BCC">
        <w:t xml:space="preserve"> forward</w:t>
      </w:r>
    </w:p>
    <w:p w:rsidR="00D52E8E" w:rsidRPr="00D33BCC" w:rsidRDefault="00D52E8E" w:rsidP="00D52E8E">
      <w:pPr>
        <w:widowControl w:val="0"/>
        <w:ind w:left="2880" w:hanging="720"/>
      </w:pPr>
      <w:r w:rsidRPr="00D33BCC">
        <w:tab/>
      </w:r>
      <w:r w:rsidRPr="00D33BCC">
        <w:tab/>
        <w:t>1:4 “Judgment – doth never go forth.”</w:t>
      </w:r>
    </w:p>
    <w:p w:rsidR="00D52E8E" w:rsidRPr="00D33BCC" w:rsidRDefault="00D52E8E" w:rsidP="00D52E8E">
      <w:pPr>
        <w:widowControl w:val="0"/>
        <w:ind w:left="2880" w:hanging="720"/>
      </w:pPr>
    </w:p>
    <w:p w:rsidR="00D52E8E" w:rsidRPr="00D33BCC" w:rsidRDefault="00D52E8E" w:rsidP="00D52E8E">
      <w:pPr>
        <w:widowControl w:val="0"/>
        <w:ind w:left="2880" w:hanging="720"/>
      </w:pPr>
      <w:r w:rsidRPr="00D33BCC">
        <w:tab/>
        <w:t>(3)</w:t>
      </w:r>
      <w:r w:rsidRPr="00D33BCC">
        <w:tab/>
        <w:t xml:space="preserve">Sin is despised in the eyes of the prophet </w:t>
      </w:r>
    </w:p>
    <w:p w:rsidR="00D52E8E" w:rsidRPr="00D33BCC" w:rsidRDefault="00D52E8E" w:rsidP="006B1DE0">
      <w:pPr>
        <w:widowControl w:val="0"/>
        <w:ind w:left="3600"/>
      </w:pPr>
      <w:r w:rsidRPr="00D33BCC">
        <w:t>while the law is despised in the eyes of the people creating a conflict. – God is slow to anger but sure to judge.</w:t>
      </w:r>
      <w:r w:rsidRPr="00D33BCC">
        <w:tab/>
        <w:t>1:3-11</w:t>
      </w:r>
    </w:p>
    <w:p w:rsidR="00D52E8E" w:rsidRPr="00D33BCC" w:rsidRDefault="00D52E8E" w:rsidP="00D52E8E">
      <w:pPr>
        <w:widowControl w:val="0"/>
        <w:ind w:left="2880" w:hanging="720"/>
      </w:pPr>
    </w:p>
    <w:p w:rsidR="00D52E8E" w:rsidRPr="00D33BCC" w:rsidRDefault="00D52E8E" w:rsidP="00D52E8E">
      <w:pPr>
        <w:widowControl w:val="0"/>
        <w:ind w:left="2880" w:hanging="720"/>
      </w:pPr>
      <w:r w:rsidRPr="00D33BCC">
        <w:t>c.</w:t>
      </w:r>
      <w:r w:rsidRPr="00D33BCC">
        <w:tab/>
        <w:t>Abiding by the truth guarantees life.</w:t>
      </w:r>
    </w:p>
    <w:p w:rsidR="00D52E8E" w:rsidRPr="00D33BCC" w:rsidRDefault="00D52E8E" w:rsidP="00D52E8E">
      <w:pPr>
        <w:widowControl w:val="0"/>
        <w:ind w:left="2880" w:hanging="720"/>
      </w:pPr>
      <w:r w:rsidRPr="00D33BCC">
        <w:tab/>
        <w:t>1:12  “We shall not die”</w:t>
      </w:r>
    </w:p>
    <w:p w:rsidR="00D52E8E" w:rsidRPr="00D33BCC" w:rsidRDefault="00D52E8E" w:rsidP="00D52E8E">
      <w:pPr>
        <w:widowControl w:val="0"/>
        <w:ind w:left="2880" w:hanging="720"/>
      </w:pPr>
      <w:r w:rsidRPr="00D33BCC">
        <w:tab/>
      </w:r>
    </w:p>
    <w:p w:rsidR="00D52E8E" w:rsidRPr="00D33BCC" w:rsidRDefault="006B1DE0" w:rsidP="006B1DE0">
      <w:pPr>
        <w:widowControl w:val="0"/>
      </w:pPr>
      <w:r>
        <w:t xml:space="preserve">II Cor. 6:9; Ps. </w:t>
      </w:r>
      <w:r w:rsidRPr="00D33BCC">
        <w:t>105:19</w:t>
      </w:r>
      <w:r>
        <w:t xml:space="preserve">; 118:18; John 14:19; </w:t>
      </w:r>
      <w:r w:rsidR="00D52E8E" w:rsidRPr="00D33BCC">
        <w:t>Matt. 16:18</w:t>
      </w:r>
      <w:r>
        <w:t xml:space="preserve">; </w:t>
      </w:r>
      <w:r w:rsidR="00D52E8E" w:rsidRPr="00D33BCC">
        <w:t>I Peter 4</w:t>
      </w:r>
      <w:r>
        <w:t>:12; 5:10; Heb. 10:36; James</w:t>
      </w:r>
      <w:r w:rsidR="00D52E8E" w:rsidRPr="00D33BCC">
        <w:t>1:2-8</w:t>
      </w:r>
      <w:r>
        <w:t xml:space="preserve">; </w:t>
      </w:r>
      <w:r w:rsidR="00D52E8E" w:rsidRPr="00D33BCC">
        <w:t>John 8:31, 32; 15:7</w:t>
      </w:r>
    </w:p>
    <w:p w:rsidR="00D52E8E" w:rsidRPr="00D33BCC" w:rsidRDefault="00D52E8E" w:rsidP="00D52E8E">
      <w:pPr>
        <w:widowControl w:val="0"/>
        <w:ind w:left="2880" w:hanging="720"/>
      </w:pPr>
    </w:p>
    <w:p w:rsidR="00D52E8E" w:rsidRPr="00D33BCC" w:rsidRDefault="00D52E8E" w:rsidP="00D52E8E">
      <w:pPr>
        <w:widowControl w:val="0"/>
        <w:ind w:left="2880" w:hanging="720"/>
      </w:pPr>
      <w:r w:rsidRPr="00D33BCC">
        <w:t>d.</w:t>
      </w:r>
      <w:r w:rsidRPr="00D33BCC">
        <w:tab/>
        <w:t>God’s judgment is always just    1:12, 13</w:t>
      </w:r>
    </w:p>
    <w:p w:rsidR="00D52E8E" w:rsidRPr="00D33BCC" w:rsidRDefault="00D52E8E" w:rsidP="00227476">
      <w:pPr>
        <w:widowControl w:val="0"/>
        <w:ind w:left="2880" w:hanging="720"/>
      </w:pPr>
      <w:r w:rsidRPr="00D33BCC">
        <w:tab/>
        <w:t>(1)</w:t>
      </w:r>
      <w:r w:rsidRPr="00D33BCC">
        <w:tab/>
        <w:t>“Ordained them for judgment”1:12</w:t>
      </w:r>
    </w:p>
    <w:p w:rsidR="00D52E8E" w:rsidRPr="00D33BCC" w:rsidRDefault="00D52E8E" w:rsidP="00227476">
      <w:pPr>
        <w:widowControl w:val="0"/>
        <w:ind w:left="2880" w:hanging="720"/>
      </w:pPr>
      <w:r w:rsidRPr="00D33BCC">
        <w:lastRenderedPageBreak/>
        <w:tab/>
        <w:t>(2)</w:t>
      </w:r>
      <w:r w:rsidRPr="00D33BCC">
        <w:tab/>
        <w:t>“Established them for correction”1:12</w:t>
      </w:r>
    </w:p>
    <w:p w:rsidR="00D52E8E" w:rsidRPr="00D33BCC" w:rsidRDefault="00D52E8E" w:rsidP="00227476">
      <w:pPr>
        <w:widowControl w:val="0"/>
        <w:ind w:left="2880" w:hanging="720"/>
      </w:pPr>
      <w:r w:rsidRPr="00D33BCC">
        <w:tab/>
        <w:t>(3)</w:t>
      </w:r>
      <w:r w:rsidRPr="00D33BCC">
        <w:tab/>
        <w:t>“More righteous than he”1:13</w:t>
      </w:r>
      <w:r w:rsidRPr="00D33BCC">
        <w:tab/>
        <w:t>I Peter 4:18</w:t>
      </w:r>
    </w:p>
    <w:p w:rsidR="00D52E8E" w:rsidRPr="00D33BCC" w:rsidRDefault="00D52E8E" w:rsidP="00D52E8E">
      <w:pPr>
        <w:widowControl w:val="0"/>
        <w:ind w:left="3600" w:hanging="720"/>
      </w:pPr>
      <w:r w:rsidRPr="00D33BCC">
        <w:t>(4)</w:t>
      </w:r>
      <w:r w:rsidRPr="00D33BCC">
        <w:tab/>
        <w:t>God raised up the Chaldeans as an instrument of judgment.</w:t>
      </w:r>
    </w:p>
    <w:p w:rsidR="00D52E8E" w:rsidRPr="00D33BCC" w:rsidRDefault="00D52E8E" w:rsidP="00D52E8E">
      <w:pPr>
        <w:widowControl w:val="0"/>
      </w:pPr>
      <w:r w:rsidRPr="00D33BCC">
        <w:tab/>
      </w:r>
      <w:r w:rsidRPr="00D33BCC">
        <w:tab/>
      </w:r>
      <w:r w:rsidRPr="00D33BCC">
        <w:tab/>
        <w:t>e.</w:t>
      </w:r>
      <w:r w:rsidRPr="00D33BCC">
        <w:tab/>
        <w:t>God is patient with the sinners.</w:t>
      </w:r>
    </w:p>
    <w:p w:rsidR="00D52E8E" w:rsidRPr="00D33BCC" w:rsidRDefault="00D52E8E" w:rsidP="00D52E8E">
      <w:pPr>
        <w:widowControl w:val="0"/>
      </w:pPr>
      <w:r w:rsidRPr="00D33BCC">
        <w:tab/>
      </w:r>
      <w:r w:rsidRPr="00D33BCC">
        <w:tab/>
      </w:r>
      <w:r w:rsidRPr="00D33BCC">
        <w:tab/>
      </w:r>
      <w:r w:rsidRPr="00D33BCC">
        <w:tab/>
        <w:t>Job 21:7; 24:1</w:t>
      </w:r>
      <w:r w:rsidR="006B1DE0">
        <w:t xml:space="preserve">; </w:t>
      </w:r>
      <w:r w:rsidRPr="00D33BCC">
        <w:t>Psa. 73:2, 3</w:t>
      </w:r>
      <w:r w:rsidR="006B1DE0">
        <w:t xml:space="preserve">; </w:t>
      </w:r>
      <w:r w:rsidRPr="00D33BCC">
        <w:t>Jer. 12:1, 2</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(1)</w:t>
      </w:r>
      <w:r w:rsidRPr="00D33BCC">
        <w:tab/>
        <w:t>God’s patience was abused.</w:t>
      </w:r>
      <w:r w:rsidR="00227476">
        <w:t xml:space="preserve"> </w:t>
      </w:r>
      <w:r w:rsidRPr="00D33BCC">
        <w:t>They dealt treacherously.</w:t>
      </w:r>
      <w:r w:rsidR="00227476">
        <w:t xml:space="preserve"> </w:t>
      </w:r>
      <w:r w:rsidRPr="00D33BCC">
        <w:t>1:13 God never tolerates sin</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(2)</w:t>
      </w:r>
      <w:r w:rsidRPr="00D33BCC">
        <w:tab/>
        <w:t>God’s providence was rejected, but God is not</w:t>
      </w:r>
    </w:p>
    <w:p w:rsidR="00D52E8E" w:rsidRPr="00D33BCC" w:rsidRDefault="00D52E8E" w:rsidP="00D52E8E">
      <w:pPr>
        <w:widowControl w:val="0"/>
      </w:pPr>
      <w:r w:rsidRPr="00D33BCC">
        <w:tab/>
      </w:r>
      <w:r w:rsidRPr="00D33BCC">
        <w:tab/>
      </w:r>
      <w:r w:rsidRPr="00D33BCC">
        <w:tab/>
      </w:r>
      <w:r w:rsidRPr="00D33BCC">
        <w:tab/>
      </w:r>
      <w:r w:rsidRPr="00D33BCC">
        <w:tab/>
      </w:r>
      <w:r w:rsidR="006B1DE0" w:rsidRPr="00D33BCC">
        <w:t>Indifferent</w:t>
      </w:r>
      <w:r w:rsidRPr="00D33BCC">
        <w:t xml:space="preserve"> to the suffering of the righteous.</w:t>
      </w:r>
    </w:p>
    <w:p w:rsidR="00D52E8E" w:rsidRPr="00D33BCC" w:rsidRDefault="00D52E8E" w:rsidP="00D52E8E">
      <w:pPr>
        <w:widowControl w:val="0"/>
      </w:pPr>
    </w:p>
    <w:p w:rsidR="00D52E8E" w:rsidRPr="00D33BCC" w:rsidRDefault="00D52E8E" w:rsidP="00D44111">
      <w:pPr>
        <w:widowControl w:val="0"/>
        <w:ind w:left="3240"/>
      </w:pPr>
      <w:r w:rsidRPr="00D33BCC">
        <w:t>(a)</w:t>
      </w:r>
      <w:r w:rsidRPr="00D33BCC">
        <w:tab/>
        <w:t xml:space="preserve">The wicked </w:t>
      </w:r>
      <w:proofErr w:type="spellStart"/>
      <w:r w:rsidRPr="00D33BCC">
        <w:t>devoureth</w:t>
      </w:r>
      <w:proofErr w:type="spellEnd"/>
      <w:r w:rsidRPr="00D33BCC">
        <w:t xml:space="preserve"> the more </w:t>
      </w:r>
      <w:proofErr w:type="spellStart"/>
      <w:r w:rsidRPr="00D33BCC">
        <w:t>righteousHab</w:t>
      </w:r>
      <w:proofErr w:type="spellEnd"/>
      <w:r w:rsidRPr="00D33BCC">
        <w:t>. 1:13</w:t>
      </w:r>
      <w:r w:rsidRPr="00D33BCC">
        <w:tab/>
        <w:t>Gen. 4:1-8</w:t>
      </w:r>
    </w:p>
    <w:p w:rsidR="00D52E8E" w:rsidRPr="00D33BCC" w:rsidRDefault="00D52E8E" w:rsidP="00D44111">
      <w:pPr>
        <w:widowControl w:val="0"/>
        <w:ind w:left="3240"/>
      </w:pPr>
      <w:r w:rsidRPr="00D33BCC">
        <w:t>(b)</w:t>
      </w:r>
      <w:r w:rsidRPr="00D33BCC">
        <w:tab/>
        <w:t>Hab. 1:14 “</w:t>
      </w:r>
      <w:proofErr w:type="spellStart"/>
      <w:r w:rsidRPr="00D33BCC">
        <w:t>Makest</w:t>
      </w:r>
      <w:proofErr w:type="spellEnd"/>
      <w:r w:rsidRPr="00D33BCC">
        <w:t xml:space="preserve"> men as the fish of the sea”</w:t>
      </w:r>
    </w:p>
    <w:p w:rsidR="00D44111" w:rsidRDefault="00D52E8E" w:rsidP="00D44111">
      <w:pPr>
        <w:widowControl w:val="0"/>
        <w:ind w:left="3240"/>
      </w:pPr>
      <w:r w:rsidRPr="00D33BCC">
        <w:t>(c)</w:t>
      </w:r>
      <w:r w:rsidRPr="00D33BCC">
        <w:tab/>
        <w:t>Hab. 1:14 “</w:t>
      </w:r>
      <w:proofErr w:type="spellStart"/>
      <w:r w:rsidRPr="00D33BCC">
        <w:t>Makest</w:t>
      </w:r>
      <w:proofErr w:type="spellEnd"/>
      <w:r w:rsidRPr="00D33BCC">
        <w:t xml:space="preserve"> men…as creeping things”</w:t>
      </w:r>
    </w:p>
    <w:p w:rsidR="00D52E8E" w:rsidRPr="00D33BCC" w:rsidRDefault="00D52E8E" w:rsidP="00D44111">
      <w:pPr>
        <w:widowControl w:val="0"/>
        <w:ind w:left="3240"/>
      </w:pPr>
      <w:r w:rsidRPr="00D33BCC">
        <w:t>(d)</w:t>
      </w:r>
      <w:r w:rsidRPr="00D33BCC">
        <w:tab/>
        <w:t>1:17  “And not spare to save the nations”</w:t>
      </w:r>
    </w:p>
    <w:p w:rsidR="00D52E8E" w:rsidRPr="00D33BCC" w:rsidRDefault="00D52E8E" w:rsidP="00D44111">
      <w:pPr>
        <w:widowControl w:val="0"/>
        <w:ind w:left="3240"/>
      </w:pPr>
      <w:r w:rsidRPr="00D33BCC">
        <w:t>(e)</w:t>
      </w:r>
      <w:r w:rsidRPr="00D33BCC">
        <w:tab/>
        <w:t xml:space="preserve">1:11 They gave not God the </w:t>
      </w:r>
      <w:proofErr w:type="spellStart"/>
      <w:r w:rsidRPr="00D33BCC">
        <w:t>gloryActs</w:t>
      </w:r>
      <w:proofErr w:type="spellEnd"/>
      <w:r w:rsidRPr="00D33BCC">
        <w:t xml:space="preserve"> 12:23</w:t>
      </w:r>
    </w:p>
    <w:p w:rsidR="00D52E8E" w:rsidRPr="00D33BCC" w:rsidRDefault="00D52E8E" w:rsidP="00D52E8E">
      <w:pPr>
        <w:widowControl w:val="0"/>
      </w:pPr>
      <w:r w:rsidRPr="00D33BCC">
        <w:tab/>
      </w:r>
    </w:p>
    <w:p w:rsidR="00D52E8E" w:rsidRPr="00D33BCC" w:rsidRDefault="00D52E8E" w:rsidP="006B1DE0">
      <w:pPr>
        <w:widowControl w:val="0"/>
        <w:ind w:firstLine="720"/>
      </w:pPr>
      <w:r w:rsidRPr="00D33BCC">
        <w:t>B.</w:t>
      </w:r>
      <w:r w:rsidRPr="00D33BCC">
        <w:tab/>
        <w:t>The prophet saw spoiling, violence, strife and contention in the land. 1:3</w:t>
      </w:r>
    </w:p>
    <w:p w:rsidR="00D52E8E" w:rsidRPr="00D33BCC" w:rsidRDefault="00D52E8E" w:rsidP="00D52E8E">
      <w:pPr>
        <w:widowControl w:val="0"/>
      </w:pPr>
    </w:p>
    <w:p w:rsidR="00D52E8E" w:rsidRPr="00D33BCC" w:rsidRDefault="00D52E8E" w:rsidP="00D52E8E">
      <w:pPr>
        <w:widowControl w:val="0"/>
      </w:pPr>
      <w:r w:rsidRPr="00D33BCC">
        <w:tab/>
      </w:r>
      <w:r w:rsidRPr="00D33BCC">
        <w:tab/>
        <w:t>1.</w:t>
      </w:r>
      <w:r w:rsidRPr="00D33BCC">
        <w:tab/>
        <w:t>“Spoiling” – robbery that causes desolation</w:t>
      </w:r>
    </w:p>
    <w:p w:rsidR="00D52E8E" w:rsidRPr="00D33BCC" w:rsidRDefault="00D52E8E" w:rsidP="00D52E8E">
      <w:pPr>
        <w:widowControl w:val="0"/>
      </w:pPr>
      <w:r w:rsidRPr="00D33BCC">
        <w:tab/>
      </w:r>
      <w:r w:rsidRPr="00D33BCC">
        <w:tab/>
        <w:t>2.</w:t>
      </w:r>
      <w:r w:rsidRPr="00D33BCC">
        <w:tab/>
        <w:t>“Violence” – wrong against your neighbor,</w:t>
      </w:r>
    </w:p>
    <w:p w:rsidR="00D52E8E" w:rsidRPr="00D33BCC" w:rsidRDefault="00D52E8E" w:rsidP="00D52E8E">
      <w:pPr>
        <w:widowControl w:val="0"/>
      </w:pPr>
      <w:r w:rsidRPr="00D33BCC">
        <w:tab/>
      </w:r>
      <w:r w:rsidRPr="00D33BCC">
        <w:tab/>
      </w:r>
      <w:r w:rsidRPr="00D33BCC">
        <w:tab/>
      </w:r>
      <w:r w:rsidRPr="00D33BCC">
        <w:tab/>
        <w:t>damage, injustice and unjust gain</w:t>
      </w:r>
    </w:p>
    <w:p w:rsidR="00D52E8E" w:rsidRPr="00D33BCC" w:rsidRDefault="00D52E8E" w:rsidP="00D52E8E">
      <w:pPr>
        <w:widowControl w:val="0"/>
      </w:pPr>
      <w:r w:rsidRPr="00D33BCC">
        <w:tab/>
      </w:r>
      <w:r w:rsidRPr="00D33BCC">
        <w:tab/>
        <w:t>3.</w:t>
      </w:r>
      <w:r w:rsidRPr="00D33BCC">
        <w:tab/>
        <w:t>“Strife” – a legal controversy, a suit</w:t>
      </w:r>
    </w:p>
    <w:p w:rsidR="00D52E8E" w:rsidRPr="00D33BCC" w:rsidRDefault="00D52E8E" w:rsidP="00D52E8E">
      <w:pPr>
        <w:widowControl w:val="0"/>
      </w:pPr>
      <w:r w:rsidRPr="00D33BCC">
        <w:tab/>
      </w:r>
      <w:r w:rsidRPr="00D33BCC">
        <w:tab/>
        <w:t>4.</w:t>
      </w:r>
      <w:r w:rsidRPr="00D33BCC">
        <w:tab/>
        <w:t>“Contention” – a contest, quarrel or discord</w:t>
      </w:r>
    </w:p>
    <w:p w:rsidR="00D52E8E" w:rsidRPr="00D33BCC" w:rsidRDefault="00D52E8E" w:rsidP="00D52E8E">
      <w:pPr>
        <w:widowControl w:val="0"/>
      </w:pPr>
      <w:r w:rsidRPr="00D33BCC">
        <w:tab/>
      </w:r>
      <w:r w:rsidRPr="00D33BCC">
        <w:tab/>
        <w:t>5.</w:t>
      </w:r>
      <w:r w:rsidRPr="00D33BCC">
        <w:tab/>
        <w:t>Habakkuk saw the rising power of the Chaldeans1:6-17</w:t>
      </w:r>
    </w:p>
    <w:p w:rsidR="00D52E8E" w:rsidRPr="00D33BCC" w:rsidRDefault="00D52E8E" w:rsidP="00D52E8E">
      <w:pPr>
        <w:widowControl w:val="0"/>
      </w:pPr>
      <w:r w:rsidRPr="00D33BCC">
        <w:tab/>
      </w:r>
      <w:r w:rsidRPr="00D33BCC">
        <w:tab/>
      </w:r>
      <w:r w:rsidRPr="00D33BCC">
        <w:tab/>
        <w:t>(a)</w:t>
      </w:r>
      <w:r w:rsidRPr="00D33BCC">
        <w:tab/>
        <w:t>“bitter” 1:6</w:t>
      </w:r>
    </w:p>
    <w:p w:rsidR="00D52E8E" w:rsidRPr="00D33BCC" w:rsidRDefault="00D52E8E" w:rsidP="00D52E8E">
      <w:pPr>
        <w:widowControl w:val="0"/>
      </w:pPr>
      <w:r w:rsidRPr="00D33BCC">
        <w:tab/>
      </w:r>
      <w:r w:rsidRPr="00D33BCC">
        <w:tab/>
      </w:r>
      <w:r w:rsidRPr="00D33BCC">
        <w:tab/>
        <w:t>(b)</w:t>
      </w:r>
      <w:r w:rsidRPr="00D33BCC">
        <w:tab/>
        <w:t>“hasty” 1:6</w:t>
      </w:r>
    </w:p>
    <w:p w:rsidR="00D52E8E" w:rsidRPr="00D33BCC" w:rsidRDefault="00D52E8E" w:rsidP="00D52E8E">
      <w:pPr>
        <w:widowControl w:val="0"/>
      </w:pPr>
      <w:r w:rsidRPr="00D33BCC">
        <w:tab/>
      </w:r>
      <w:r w:rsidRPr="00D33BCC">
        <w:tab/>
      </w:r>
      <w:r w:rsidRPr="00D33BCC">
        <w:tab/>
        <w:t>(c)</w:t>
      </w:r>
      <w:r w:rsidRPr="00D33BCC">
        <w:tab/>
        <w:t>“terrible” 1:7</w:t>
      </w:r>
    </w:p>
    <w:p w:rsidR="00D52E8E" w:rsidRPr="00D33BCC" w:rsidRDefault="00D52E8E" w:rsidP="00D52E8E">
      <w:pPr>
        <w:widowControl w:val="0"/>
      </w:pPr>
      <w:r w:rsidRPr="00D33BCC">
        <w:tab/>
      </w:r>
      <w:r w:rsidRPr="00D33BCC">
        <w:tab/>
      </w:r>
      <w:r w:rsidRPr="00D33BCC">
        <w:tab/>
        <w:t>(d)</w:t>
      </w:r>
      <w:r w:rsidRPr="00D33BCC">
        <w:tab/>
        <w:t>“dreadful” 1:7</w:t>
      </w:r>
    </w:p>
    <w:p w:rsidR="00D52E8E" w:rsidRPr="00D33BCC" w:rsidRDefault="00D52E8E" w:rsidP="00D52E8E">
      <w:pPr>
        <w:widowControl w:val="0"/>
      </w:pPr>
      <w:r w:rsidRPr="00D33BCC">
        <w:tab/>
      </w:r>
      <w:r w:rsidRPr="00D33BCC">
        <w:tab/>
      </w:r>
      <w:r w:rsidRPr="00D33BCC">
        <w:tab/>
        <w:t>(e)</w:t>
      </w:r>
      <w:r w:rsidRPr="00D33BCC">
        <w:tab/>
        <w:t>“their judgment” 1:7</w:t>
      </w:r>
    </w:p>
    <w:p w:rsidR="00D52E8E" w:rsidRPr="00D33BCC" w:rsidRDefault="00D52E8E" w:rsidP="00D52E8E">
      <w:pPr>
        <w:widowControl w:val="0"/>
      </w:pPr>
      <w:r w:rsidRPr="00D33BCC">
        <w:tab/>
      </w:r>
      <w:r w:rsidRPr="00D33BCC">
        <w:tab/>
      </w:r>
      <w:r w:rsidRPr="00D33BCC">
        <w:tab/>
        <w:t>(f)</w:t>
      </w:r>
      <w:r w:rsidRPr="00D33BCC">
        <w:tab/>
        <w:t>“their dignity” 1:7</w:t>
      </w:r>
    </w:p>
    <w:p w:rsidR="00D52E8E" w:rsidRPr="00D33BCC" w:rsidRDefault="00D52E8E" w:rsidP="00D52E8E">
      <w:pPr>
        <w:widowControl w:val="0"/>
      </w:pPr>
      <w:r w:rsidRPr="00D33BCC">
        <w:tab/>
      </w:r>
      <w:r w:rsidRPr="00D33BCC">
        <w:tab/>
      </w:r>
      <w:r w:rsidRPr="00D33BCC">
        <w:tab/>
        <w:t>(g)</w:t>
      </w:r>
      <w:r w:rsidRPr="00D33BCC">
        <w:tab/>
        <w:t>“their horses” 1:8</w:t>
      </w:r>
    </w:p>
    <w:p w:rsidR="00D52E8E" w:rsidRPr="00D33BCC" w:rsidRDefault="00D52E8E" w:rsidP="00D52E8E">
      <w:pPr>
        <w:widowControl w:val="0"/>
        <w:ind w:left="2880"/>
      </w:pPr>
      <w:r w:rsidRPr="00D33BCC">
        <w:t>Swifter than leopards – more fierce than the evening wolves.</w:t>
      </w:r>
    </w:p>
    <w:p w:rsidR="00D52E8E" w:rsidRPr="00D33BCC" w:rsidRDefault="00D52E8E" w:rsidP="00D52E8E">
      <w:pPr>
        <w:widowControl w:val="0"/>
      </w:pPr>
      <w:r w:rsidRPr="00D33BCC">
        <w:tab/>
      </w:r>
      <w:r w:rsidRPr="00D33BCC">
        <w:tab/>
      </w:r>
      <w:r w:rsidRPr="00D33BCC">
        <w:tab/>
        <w:t>(h)</w:t>
      </w:r>
      <w:r w:rsidRPr="00D33BCC">
        <w:tab/>
        <w:t>“their horsemen” 1:8</w:t>
      </w:r>
    </w:p>
    <w:p w:rsidR="00D52E8E" w:rsidRPr="00D33BCC" w:rsidRDefault="00D52E8E" w:rsidP="00D52E8E">
      <w:pPr>
        <w:widowControl w:val="0"/>
      </w:pPr>
      <w:r w:rsidRPr="00D33BCC">
        <w:tab/>
      </w:r>
      <w:r w:rsidRPr="00D33BCC">
        <w:tab/>
      </w:r>
      <w:r w:rsidRPr="00D33BCC">
        <w:tab/>
      </w:r>
      <w:r w:rsidRPr="00D33BCC">
        <w:tab/>
        <w:t>Spread, come from far and fly as the eagle.</w:t>
      </w:r>
    </w:p>
    <w:p w:rsidR="00D52E8E" w:rsidRPr="00D33BCC" w:rsidRDefault="00D52E8E" w:rsidP="00D52E8E">
      <w:pPr>
        <w:widowControl w:val="0"/>
      </w:pPr>
      <w:r w:rsidRPr="00D33BCC">
        <w:tab/>
      </w:r>
      <w:r w:rsidRPr="00D33BCC">
        <w:tab/>
      </w:r>
      <w:r w:rsidRPr="00D33BCC">
        <w:tab/>
      </w:r>
      <w:r w:rsidRPr="00D33BCC">
        <w:tab/>
        <w:t>Incredible swiftness.</w:t>
      </w:r>
    </w:p>
    <w:p w:rsidR="00D52E8E" w:rsidRPr="00D33BCC" w:rsidRDefault="00D52E8E" w:rsidP="00D52E8E">
      <w:pPr>
        <w:widowControl w:val="0"/>
      </w:pPr>
      <w:r w:rsidRPr="00D33BCC">
        <w:tab/>
      </w:r>
      <w:r w:rsidRPr="00D33BCC">
        <w:tab/>
      </w:r>
      <w:r w:rsidRPr="00D33BCC">
        <w:tab/>
        <w:t>(</w:t>
      </w:r>
      <w:proofErr w:type="spellStart"/>
      <w:r w:rsidRPr="00D33BCC">
        <w:t>i</w:t>
      </w:r>
      <w:proofErr w:type="spellEnd"/>
      <w:r w:rsidRPr="00D33BCC">
        <w:t>)</w:t>
      </w:r>
      <w:r w:rsidRPr="00D33BCC">
        <w:tab/>
        <w:t>A violent instrument of judgment against Judah.</w:t>
      </w:r>
    </w:p>
    <w:p w:rsidR="00D52E8E" w:rsidRPr="00D33BCC" w:rsidRDefault="00D52E8E" w:rsidP="00D52E8E">
      <w:pPr>
        <w:widowControl w:val="0"/>
      </w:pPr>
      <w:r w:rsidRPr="00D33BCC">
        <w:tab/>
      </w:r>
      <w:r w:rsidRPr="00D33BCC">
        <w:tab/>
      </w:r>
      <w:r w:rsidRPr="00D33BCC">
        <w:tab/>
      </w:r>
      <w:r w:rsidRPr="00D33BCC">
        <w:tab/>
        <w:t xml:space="preserve">They move relentlessly forward, no retreat and </w:t>
      </w:r>
    </w:p>
    <w:p w:rsidR="00D52E8E" w:rsidRPr="00D33BCC" w:rsidRDefault="00D52E8E" w:rsidP="006B1DE0">
      <w:pPr>
        <w:widowControl w:val="0"/>
        <w:ind w:left="2160" w:firstLine="720"/>
      </w:pPr>
      <w:r w:rsidRPr="00D33BCC">
        <w:t>swallow up the captives as they advance.1:9</w:t>
      </w:r>
    </w:p>
    <w:p w:rsidR="00D52E8E" w:rsidRPr="00D33BCC" w:rsidRDefault="00D52E8E" w:rsidP="00D52E8E">
      <w:pPr>
        <w:widowControl w:val="0"/>
      </w:pPr>
      <w:r w:rsidRPr="00D33BCC">
        <w:tab/>
      </w:r>
      <w:r w:rsidRPr="00D33BCC">
        <w:tab/>
      </w:r>
      <w:r w:rsidRPr="00D33BCC">
        <w:tab/>
        <w:t>(j)</w:t>
      </w:r>
      <w:r w:rsidRPr="00D33BCC">
        <w:tab/>
        <w:t>They scoff the kings 1:10</w:t>
      </w:r>
    </w:p>
    <w:p w:rsidR="00D52E8E" w:rsidRPr="00D33BCC" w:rsidRDefault="00D52E8E" w:rsidP="00D52E8E">
      <w:pPr>
        <w:widowControl w:val="0"/>
      </w:pPr>
      <w:r w:rsidRPr="00D33BCC">
        <w:tab/>
      </w:r>
      <w:r w:rsidRPr="00D33BCC">
        <w:tab/>
      </w:r>
      <w:r w:rsidRPr="00D33BCC">
        <w:tab/>
        <w:t>(k)</w:t>
      </w:r>
      <w:r w:rsidRPr="00D33BCC">
        <w:tab/>
        <w:t>They scorn the princes 1:10</w:t>
      </w:r>
    </w:p>
    <w:p w:rsidR="00D52E8E" w:rsidRPr="00D33BCC" w:rsidRDefault="00D52E8E" w:rsidP="00D52E8E">
      <w:pPr>
        <w:widowControl w:val="0"/>
      </w:pPr>
      <w:r w:rsidRPr="00D33BCC">
        <w:tab/>
      </w:r>
      <w:r w:rsidRPr="00D33BCC">
        <w:tab/>
      </w:r>
      <w:r w:rsidRPr="00D33BCC">
        <w:tab/>
        <w:t>(l)</w:t>
      </w:r>
      <w:r w:rsidRPr="00D33BCC">
        <w:tab/>
        <w:t>They deride every strong hold 1:10</w:t>
      </w:r>
    </w:p>
    <w:p w:rsidR="00D52E8E" w:rsidRPr="00D33BCC" w:rsidRDefault="00D52E8E" w:rsidP="00D52E8E">
      <w:pPr>
        <w:widowControl w:val="0"/>
      </w:pPr>
      <w:r w:rsidRPr="00D33BCC">
        <w:lastRenderedPageBreak/>
        <w:tab/>
      </w:r>
      <w:r w:rsidRPr="00D33BCC">
        <w:tab/>
      </w:r>
      <w:r w:rsidRPr="00D33BCC">
        <w:tab/>
        <w:t>(m)</w:t>
      </w:r>
      <w:r w:rsidRPr="00D33BCC">
        <w:tab/>
        <w:t>They defy Jehovah 1:11</w:t>
      </w:r>
    </w:p>
    <w:p w:rsidR="00D52E8E" w:rsidRPr="00D33BCC" w:rsidRDefault="00D52E8E" w:rsidP="00D52E8E">
      <w:pPr>
        <w:widowControl w:val="0"/>
      </w:pPr>
    </w:p>
    <w:p w:rsidR="00D52E8E" w:rsidRPr="00D33BCC" w:rsidRDefault="00D52E8E" w:rsidP="00D52E8E">
      <w:pPr>
        <w:widowControl w:val="0"/>
      </w:pPr>
      <w:r w:rsidRPr="00D33BCC">
        <w:tab/>
        <w:t>C.</w:t>
      </w:r>
      <w:r w:rsidRPr="00D33BCC">
        <w:tab/>
        <w:t>The burden developed the minister</w:t>
      </w:r>
      <w:r w:rsidR="00227476">
        <w:t xml:space="preserve"> </w:t>
      </w:r>
      <w:r w:rsidRPr="00D33BCC">
        <w:t>1:1-3:19</w:t>
      </w:r>
    </w:p>
    <w:p w:rsidR="00D52E8E" w:rsidRPr="00D33BCC" w:rsidRDefault="00D52E8E" w:rsidP="00D52E8E">
      <w:pPr>
        <w:widowControl w:val="0"/>
      </w:pPr>
      <w:r w:rsidRPr="00D33BCC">
        <w:t>From a burden to a song.</w:t>
      </w:r>
      <w:r w:rsidR="006B1DE0">
        <w:t xml:space="preserve"> </w:t>
      </w:r>
      <w:r w:rsidRPr="00D33BCC">
        <w:t>From a heavy load to rejoicing.</w:t>
      </w:r>
      <w:r w:rsidR="006B1DE0">
        <w:t xml:space="preserve"> </w:t>
      </w:r>
      <w:r w:rsidRPr="00D33BCC">
        <w:t>From hardship to victory.</w:t>
      </w:r>
    </w:p>
    <w:p w:rsidR="00D52E8E" w:rsidRPr="00D33BCC" w:rsidRDefault="00D52E8E" w:rsidP="00D52E8E">
      <w:pPr>
        <w:widowControl w:val="0"/>
      </w:pPr>
    </w:p>
    <w:p w:rsidR="00D52E8E" w:rsidRPr="00D33BCC" w:rsidRDefault="00D52E8E" w:rsidP="00D52E8E">
      <w:pPr>
        <w:widowControl w:val="0"/>
      </w:pPr>
      <w:r w:rsidRPr="00D33BCC">
        <w:t>II.</w:t>
      </w:r>
      <w:r w:rsidRPr="00D33BCC">
        <w:tab/>
        <w:t>The Word That The Prophet Received</w:t>
      </w:r>
      <w:r w:rsidR="00227476">
        <w:t xml:space="preserve"> </w:t>
      </w:r>
      <w:r w:rsidRPr="00D33BCC">
        <w:t>2:2-20</w:t>
      </w:r>
    </w:p>
    <w:p w:rsidR="00D52E8E" w:rsidRPr="00D33BCC" w:rsidRDefault="00D52E8E" w:rsidP="00D52E8E">
      <w:pPr>
        <w:widowControl w:val="0"/>
      </w:pPr>
    </w:p>
    <w:p w:rsidR="00D52E8E" w:rsidRPr="00D33BCC" w:rsidRDefault="00D52E8E" w:rsidP="00D52E8E">
      <w:pPr>
        <w:widowControl w:val="0"/>
      </w:pPr>
      <w:r w:rsidRPr="00D33BCC">
        <w:tab/>
        <w:t>A.</w:t>
      </w:r>
      <w:r w:rsidRPr="00D33BCC">
        <w:tab/>
        <w:t>God’s faithfulness is the key to victory.</w:t>
      </w:r>
      <w:r w:rsidR="00227476">
        <w:t xml:space="preserve"> 2:4,20; </w:t>
      </w:r>
      <w:r w:rsidRPr="00D33BCC">
        <w:t>I Cor. 10:13</w:t>
      </w:r>
    </w:p>
    <w:p w:rsidR="00D52E8E" w:rsidRPr="00D33BCC" w:rsidRDefault="00D52E8E" w:rsidP="00D52E8E">
      <w:pPr>
        <w:widowControl w:val="0"/>
      </w:pPr>
    </w:p>
    <w:p w:rsidR="00D52E8E" w:rsidRPr="00D33BCC" w:rsidRDefault="00D52E8E" w:rsidP="00D44111">
      <w:pPr>
        <w:widowControl w:val="0"/>
        <w:ind w:firstLine="720"/>
      </w:pPr>
      <w:r w:rsidRPr="00D33BCC">
        <w:t>1.</w:t>
      </w:r>
      <w:r w:rsidRPr="00D33BCC">
        <w:tab/>
        <w:t>The waiting and patient prophet</w:t>
      </w:r>
      <w:r w:rsidR="00D44111">
        <w:t xml:space="preserve"> </w:t>
      </w:r>
      <w:r w:rsidRPr="00D33BCC">
        <w:t>2:1 “watch to see”</w:t>
      </w:r>
    </w:p>
    <w:p w:rsidR="00D52E8E" w:rsidRPr="00D33BCC" w:rsidRDefault="00D52E8E" w:rsidP="00D52E8E">
      <w:pPr>
        <w:widowControl w:val="0"/>
      </w:pPr>
    </w:p>
    <w:p w:rsidR="00D52E8E" w:rsidRPr="00D33BCC" w:rsidRDefault="006B1DE0" w:rsidP="00D52E8E">
      <w:pPr>
        <w:widowControl w:val="0"/>
      </w:pPr>
      <w:r>
        <w:tab/>
      </w:r>
      <w:r>
        <w:tab/>
      </w:r>
      <w:r w:rsidR="00D52E8E" w:rsidRPr="00D33BCC">
        <w:t>(a)</w:t>
      </w:r>
      <w:r w:rsidR="00D52E8E" w:rsidRPr="00D33BCC">
        <w:tab/>
        <w:t>God’s reproof against the people.</w:t>
      </w:r>
    </w:p>
    <w:p w:rsidR="00D52E8E" w:rsidRPr="00D33BCC" w:rsidRDefault="006B1DE0" w:rsidP="00D52E8E">
      <w:pPr>
        <w:widowControl w:val="0"/>
      </w:pPr>
      <w:r>
        <w:tab/>
      </w:r>
      <w:r>
        <w:tab/>
      </w:r>
      <w:r w:rsidR="00D52E8E" w:rsidRPr="00D33BCC">
        <w:t>(b)</w:t>
      </w:r>
      <w:r w:rsidR="00D52E8E" w:rsidRPr="00D33BCC">
        <w:tab/>
        <w:t>The prophets response to be a good messenger.</w:t>
      </w:r>
    </w:p>
    <w:p w:rsidR="00D52E8E" w:rsidRPr="00D33BCC" w:rsidRDefault="00D52E8E" w:rsidP="006B1DE0">
      <w:pPr>
        <w:widowControl w:val="0"/>
      </w:pPr>
      <w:r w:rsidRPr="00D33BCC">
        <w:tab/>
      </w:r>
      <w:r w:rsidR="006B1DE0">
        <w:tab/>
      </w:r>
      <w:r w:rsidRPr="00D33BCC">
        <w:t>(c)</w:t>
      </w:r>
      <w:r w:rsidRPr="00D33BCC">
        <w:tab/>
        <w:t>God requires patience because He sees the condition of the heart.</w:t>
      </w:r>
    </w:p>
    <w:p w:rsidR="00D52E8E" w:rsidRPr="00D33BCC" w:rsidRDefault="00D52E8E" w:rsidP="00D52E8E">
      <w:pPr>
        <w:widowControl w:val="0"/>
        <w:ind w:left="2880" w:hanging="720"/>
      </w:pPr>
      <w:r w:rsidRPr="00D33BCC">
        <w:tab/>
        <w:t>A Longfellow Poem</w:t>
      </w:r>
    </w:p>
    <w:p w:rsidR="00D52E8E" w:rsidRPr="00D33BCC" w:rsidRDefault="00D52E8E" w:rsidP="00D52E8E">
      <w:pPr>
        <w:widowControl w:val="0"/>
        <w:ind w:left="2880" w:hanging="720"/>
        <w:rPr>
          <w:i/>
        </w:rPr>
      </w:pPr>
      <w:r w:rsidRPr="00D33BCC">
        <w:tab/>
      </w:r>
      <w:r w:rsidRPr="00D33BCC">
        <w:rPr>
          <w:i/>
        </w:rPr>
        <w:t>Though the mills of God grind slowly</w:t>
      </w:r>
    </w:p>
    <w:p w:rsidR="00D52E8E" w:rsidRPr="00D33BCC" w:rsidRDefault="00D52E8E" w:rsidP="00D52E8E">
      <w:pPr>
        <w:widowControl w:val="0"/>
        <w:ind w:left="2880" w:hanging="720"/>
        <w:rPr>
          <w:i/>
        </w:rPr>
      </w:pPr>
      <w:r w:rsidRPr="00D33BCC">
        <w:rPr>
          <w:i/>
        </w:rPr>
        <w:tab/>
        <w:t>Yet they grind exceeding small;</w:t>
      </w:r>
    </w:p>
    <w:p w:rsidR="00D52E8E" w:rsidRPr="00D33BCC" w:rsidRDefault="00D52E8E" w:rsidP="00D52E8E">
      <w:pPr>
        <w:widowControl w:val="0"/>
        <w:ind w:left="2880" w:hanging="720"/>
        <w:rPr>
          <w:i/>
        </w:rPr>
      </w:pPr>
      <w:r w:rsidRPr="00D33BCC">
        <w:rPr>
          <w:i/>
        </w:rPr>
        <w:tab/>
        <w:t>Though with patience He stands waiting</w:t>
      </w:r>
    </w:p>
    <w:p w:rsidR="00D52E8E" w:rsidRPr="00D33BCC" w:rsidRDefault="00D52E8E" w:rsidP="00D52E8E">
      <w:pPr>
        <w:widowControl w:val="0"/>
        <w:ind w:left="2880" w:hanging="720"/>
        <w:rPr>
          <w:i/>
        </w:rPr>
      </w:pPr>
      <w:r w:rsidRPr="00D33BCC">
        <w:rPr>
          <w:i/>
        </w:rPr>
        <w:tab/>
        <w:t>With exactness grinds He all.</w:t>
      </w:r>
    </w:p>
    <w:p w:rsidR="00D52E8E" w:rsidRPr="00D33BCC" w:rsidRDefault="00D52E8E" w:rsidP="00D52E8E">
      <w:pPr>
        <w:widowControl w:val="0"/>
        <w:ind w:left="2880" w:hanging="720"/>
      </w:pPr>
    </w:p>
    <w:p w:rsidR="00D52E8E" w:rsidRPr="00D33BCC" w:rsidRDefault="00D52E8E" w:rsidP="006B1DE0">
      <w:pPr>
        <w:widowControl w:val="0"/>
      </w:pPr>
      <w:r w:rsidRPr="00D33BCC">
        <w:t>God desires that none perish, but all will perish that are without God.</w:t>
      </w:r>
    </w:p>
    <w:p w:rsidR="00D52E8E" w:rsidRPr="00D33BCC" w:rsidRDefault="00D52E8E" w:rsidP="00D52E8E">
      <w:pPr>
        <w:widowControl w:val="0"/>
      </w:pPr>
    </w:p>
    <w:p w:rsidR="00D52E8E" w:rsidRPr="00D33BCC" w:rsidRDefault="00D52E8E" w:rsidP="00D52E8E">
      <w:pPr>
        <w:widowControl w:val="0"/>
      </w:pPr>
      <w:r w:rsidRPr="00D33BCC">
        <w:tab/>
      </w:r>
      <w:r w:rsidRPr="00D33BCC">
        <w:tab/>
        <w:t>2.</w:t>
      </w:r>
      <w:r w:rsidRPr="00D33BCC">
        <w:tab/>
        <w:t>The faithful prophet writing</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(a)</w:t>
      </w:r>
      <w:r w:rsidRPr="00D33BCC">
        <w:tab/>
        <w:t>“Write the vision and make it plain”2:2</w:t>
      </w:r>
    </w:p>
    <w:p w:rsidR="00D52E8E" w:rsidRPr="00D33BCC" w:rsidRDefault="006B1DE0" w:rsidP="00D52E8E">
      <w:pPr>
        <w:widowControl w:val="0"/>
      </w:pPr>
      <w:r>
        <w:tab/>
      </w:r>
      <w:r w:rsidR="00D52E8E" w:rsidRPr="00D33BCC">
        <w:t xml:space="preserve">(That he may run that </w:t>
      </w:r>
      <w:proofErr w:type="spellStart"/>
      <w:r w:rsidR="00D52E8E" w:rsidRPr="00D33BCC">
        <w:t>readeth</w:t>
      </w:r>
      <w:proofErr w:type="spellEnd"/>
      <w:r w:rsidR="00D52E8E" w:rsidRPr="00D33BCC">
        <w:t xml:space="preserve"> it.)Readily discernable – read it quickly and easily</w:t>
      </w:r>
    </w:p>
    <w:p w:rsidR="00D52E8E" w:rsidRPr="00D33BCC" w:rsidRDefault="00D52E8E" w:rsidP="006B1DE0">
      <w:pPr>
        <w:widowControl w:val="0"/>
        <w:ind w:left="1440" w:firstLine="720"/>
      </w:pPr>
      <w:r w:rsidRPr="00D33BCC">
        <w:t>(b)</w:t>
      </w:r>
      <w:r w:rsidRPr="00D33BCC">
        <w:tab/>
        <w:t>The vision is for an appointed time.2:3</w:t>
      </w:r>
    </w:p>
    <w:p w:rsidR="00D52E8E" w:rsidRPr="00D33BCC" w:rsidRDefault="00D52E8E" w:rsidP="00D52E8E">
      <w:pPr>
        <w:widowControl w:val="0"/>
      </w:pPr>
      <w:r w:rsidRPr="00D33BCC">
        <w:tab/>
      </w:r>
      <w:r w:rsidRPr="00D33BCC">
        <w:tab/>
      </w:r>
      <w:r w:rsidRPr="00D33BCC">
        <w:tab/>
        <w:t>(c)</w:t>
      </w:r>
      <w:r w:rsidRPr="00D33BCC">
        <w:tab/>
        <w:t xml:space="preserve">The instrument of </w:t>
      </w:r>
      <w:proofErr w:type="spellStart"/>
      <w:r w:rsidRPr="00D33BCC">
        <w:t>judgement</w:t>
      </w:r>
      <w:proofErr w:type="spellEnd"/>
      <w:r w:rsidRPr="00D33BCC">
        <w:t xml:space="preserve"> is proud and evil.2:4</w:t>
      </w:r>
    </w:p>
    <w:p w:rsidR="00D52E8E" w:rsidRPr="00D33BCC" w:rsidRDefault="00D52E8E" w:rsidP="006B1DE0">
      <w:pPr>
        <w:widowControl w:val="0"/>
        <w:ind w:left="2880" w:hanging="720"/>
      </w:pPr>
      <w:r w:rsidRPr="00D33BCC">
        <w:t>(d)</w:t>
      </w:r>
      <w:r w:rsidRPr="00D33BCC">
        <w:tab/>
        <w:t>Habakkuk learned while he waits for an answer, God waits for a certain measure of faith.2:4</w:t>
      </w:r>
    </w:p>
    <w:p w:rsidR="00D52E8E" w:rsidRPr="00D33BCC" w:rsidRDefault="00D52E8E" w:rsidP="006B1DE0">
      <w:pPr>
        <w:widowControl w:val="0"/>
        <w:ind w:left="2880" w:hanging="720"/>
      </w:pPr>
      <w:r w:rsidRPr="00D33BCC">
        <w:tab/>
        <w:t>“The just shall live by faith.”</w:t>
      </w:r>
    </w:p>
    <w:p w:rsidR="00D52E8E" w:rsidRPr="00D33BCC" w:rsidRDefault="00D52E8E" w:rsidP="006B1DE0">
      <w:pPr>
        <w:widowControl w:val="0"/>
        <w:ind w:left="2880" w:hanging="720"/>
      </w:pPr>
      <w:r w:rsidRPr="00D33BCC">
        <w:t>(e)</w:t>
      </w:r>
      <w:r w:rsidRPr="00D33BCC">
        <w:tab/>
        <w:t>Five woes against the Chaldeans2:5-19</w:t>
      </w:r>
    </w:p>
    <w:p w:rsidR="00D52E8E" w:rsidRPr="00D33BCC" w:rsidRDefault="00D52E8E" w:rsidP="00D52E8E">
      <w:pPr>
        <w:widowControl w:val="0"/>
        <w:ind w:left="2880" w:hanging="720"/>
      </w:pPr>
    </w:p>
    <w:p w:rsidR="006B1DE0" w:rsidRDefault="00D52E8E" w:rsidP="003328BD">
      <w:pPr>
        <w:pStyle w:val="ListParagraph"/>
        <w:widowControl w:val="0"/>
        <w:numPr>
          <w:ilvl w:val="0"/>
          <w:numId w:val="41"/>
        </w:numPr>
      </w:pPr>
      <w:r w:rsidRPr="00D33BCC">
        <w:t>Drunkenness, pride, haughtiness, arrogance, greed, lazy, irresponsible, evil desires, selfish, dishonest, thieves, violent. 2:5-8</w:t>
      </w:r>
    </w:p>
    <w:p w:rsidR="006B1DE0" w:rsidRDefault="00D52E8E" w:rsidP="003328BD">
      <w:pPr>
        <w:pStyle w:val="ListParagraph"/>
        <w:widowControl w:val="0"/>
        <w:numPr>
          <w:ilvl w:val="0"/>
          <w:numId w:val="41"/>
        </w:numPr>
      </w:pPr>
      <w:r w:rsidRPr="00D33BCC">
        <w:t>Covetousness, false security, greed for land and possessions.“To his house” – Babylon 2:9-11(Even inanimate things will raise their voice and call for vengeance.) 2:11 Gen. 4:10</w:t>
      </w:r>
      <w:r w:rsidRPr="00D33BCC">
        <w:tab/>
        <w:t>Luke 19:40</w:t>
      </w:r>
    </w:p>
    <w:p w:rsidR="006B1DE0" w:rsidRDefault="00D52E8E" w:rsidP="003328BD">
      <w:pPr>
        <w:pStyle w:val="ListParagraph"/>
        <w:widowControl w:val="0"/>
        <w:numPr>
          <w:ilvl w:val="0"/>
          <w:numId w:val="41"/>
        </w:numPr>
      </w:pPr>
      <w:r w:rsidRPr="00D33BCC">
        <w:t>Oppression, murder, (using riches gained by murder to beautify their cities,) iniquity, slave making</w:t>
      </w:r>
    </w:p>
    <w:p w:rsidR="006B1DE0" w:rsidRDefault="00D52E8E" w:rsidP="003328BD">
      <w:pPr>
        <w:pStyle w:val="ListParagraph"/>
        <w:widowControl w:val="0"/>
        <w:numPr>
          <w:ilvl w:val="0"/>
          <w:numId w:val="41"/>
        </w:numPr>
      </w:pPr>
      <w:r w:rsidRPr="00D33BCC">
        <w:t>Debauchery2:15-17</w:t>
      </w:r>
    </w:p>
    <w:p w:rsidR="00D52E8E" w:rsidRPr="00D33BCC" w:rsidRDefault="00D52E8E" w:rsidP="003328BD">
      <w:pPr>
        <w:pStyle w:val="ListParagraph"/>
        <w:widowControl w:val="0"/>
        <w:numPr>
          <w:ilvl w:val="0"/>
          <w:numId w:val="41"/>
        </w:numPr>
      </w:pPr>
      <w:r w:rsidRPr="00D33BCC">
        <w:t>Idolatry2:18, 19</w:t>
      </w:r>
    </w:p>
    <w:p w:rsidR="00D52E8E" w:rsidRPr="00D33BCC" w:rsidRDefault="00D52E8E" w:rsidP="00D52E8E">
      <w:pPr>
        <w:widowControl w:val="0"/>
      </w:pPr>
    </w:p>
    <w:p w:rsidR="00D52E8E" w:rsidRPr="00D33BCC" w:rsidRDefault="00D52E8E" w:rsidP="00D52E8E">
      <w:pPr>
        <w:widowControl w:val="0"/>
        <w:ind w:left="2880" w:hanging="720"/>
      </w:pPr>
      <w:r w:rsidRPr="00D33BCC">
        <w:t>(f)</w:t>
      </w:r>
      <w:r w:rsidRPr="00D33BCC">
        <w:tab/>
        <w:t>The glorious majesty of Jehovah contrasted with their dumb idols.</w:t>
      </w:r>
    </w:p>
    <w:p w:rsidR="00D52E8E" w:rsidRPr="00D33BCC" w:rsidRDefault="00D52E8E" w:rsidP="00D52E8E">
      <w:pPr>
        <w:widowControl w:val="0"/>
        <w:ind w:left="2880" w:hanging="720"/>
      </w:pPr>
    </w:p>
    <w:p w:rsidR="00D52E8E" w:rsidRPr="00D33BCC" w:rsidRDefault="00D52E8E" w:rsidP="006B1DE0">
      <w:pPr>
        <w:widowControl w:val="0"/>
        <w:ind w:left="2880" w:hanging="720"/>
      </w:pPr>
      <w:r w:rsidRPr="00D33BCC">
        <w:lastRenderedPageBreak/>
        <w:tab/>
        <w:t>(1)</w:t>
      </w:r>
      <w:r w:rsidRPr="00D33BCC">
        <w:tab/>
        <w:t>“The Lord is in Hi s holy Temple”2:20</w:t>
      </w:r>
    </w:p>
    <w:p w:rsidR="00D52E8E" w:rsidRPr="00D33BCC" w:rsidRDefault="00D52E8E" w:rsidP="006B1DE0">
      <w:pPr>
        <w:widowControl w:val="0"/>
      </w:pPr>
      <w:r w:rsidRPr="00D33BCC">
        <w:t>God lives and dwells – the dumb idols are lifeless.</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(2)</w:t>
      </w:r>
      <w:r w:rsidRPr="00D33BCC">
        <w:tab/>
        <w:t>“Let all the earth keep silent before Him”2:20</w:t>
      </w:r>
    </w:p>
    <w:p w:rsidR="00D52E8E" w:rsidRPr="00D33BCC" w:rsidRDefault="00D52E8E" w:rsidP="00D52E8E">
      <w:pPr>
        <w:widowControl w:val="0"/>
      </w:pPr>
      <w:r w:rsidRPr="00D33BCC">
        <w:tab/>
      </w:r>
      <w:r w:rsidRPr="00D33BCC">
        <w:tab/>
      </w:r>
      <w:r w:rsidRPr="00D33BCC">
        <w:tab/>
      </w:r>
      <w:r w:rsidRPr="00D33BCC">
        <w:tab/>
      </w:r>
      <w:r w:rsidRPr="00D33BCC">
        <w:tab/>
        <w:t>We must wait for His verdict.</w:t>
      </w:r>
    </w:p>
    <w:p w:rsidR="00D52E8E" w:rsidRPr="00D33BCC" w:rsidRDefault="006B1DE0" w:rsidP="00D52E8E">
      <w:pPr>
        <w:widowControl w:val="0"/>
      </w:pPr>
      <w:r>
        <w:tab/>
      </w:r>
      <w:r>
        <w:tab/>
      </w:r>
      <w:r>
        <w:tab/>
      </w:r>
      <w:r w:rsidR="00D52E8E" w:rsidRPr="00D33BCC">
        <w:t>Psa. 65:</w:t>
      </w:r>
      <w:r>
        <w:t>1</w:t>
      </w:r>
      <w:r>
        <w:tab/>
        <w:t>Psa. 76:8</w:t>
      </w:r>
      <w:r>
        <w:tab/>
        <w:t xml:space="preserve">Zeph. 1:7; </w:t>
      </w:r>
      <w:r w:rsidR="00D52E8E" w:rsidRPr="00D33BCC">
        <w:t>Zech.2:13</w:t>
      </w:r>
    </w:p>
    <w:p w:rsidR="00D52E8E" w:rsidRPr="00D33BCC" w:rsidRDefault="00D52E8E" w:rsidP="00D52E8E">
      <w:pPr>
        <w:widowControl w:val="0"/>
      </w:pPr>
      <w:r w:rsidRPr="00D33BCC">
        <w:tab/>
      </w:r>
      <w:r w:rsidRPr="00D33BCC">
        <w:tab/>
      </w:r>
      <w:r w:rsidRPr="00D33BCC">
        <w:tab/>
      </w:r>
      <w:r w:rsidRPr="00D33BCC">
        <w:tab/>
      </w:r>
    </w:p>
    <w:p w:rsidR="00D52E8E" w:rsidRPr="00D33BCC" w:rsidRDefault="00D52E8E" w:rsidP="00D52E8E">
      <w:pPr>
        <w:widowControl w:val="0"/>
      </w:pPr>
      <w:r w:rsidRPr="00D33BCC">
        <w:tab/>
      </w:r>
      <w:r w:rsidRPr="00D33BCC">
        <w:tab/>
      </w:r>
      <w:r w:rsidRPr="00D33BCC">
        <w:tab/>
      </w:r>
      <w:r w:rsidRPr="00D33BCC">
        <w:tab/>
        <w:t>(3)</w:t>
      </w:r>
      <w:r w:rsidRPr="00D33BCC">
        <w:tab/>
        <w:t>The verdict is in 2:4 and 3:16</w:t>
      </w:r>
    </w:p>
    <w:p w:rsidR="00D52E8E" w:rsidRPr="00D33BCC" w:rsidRDefault="006B1DE0" w:rsidP="00D52E8E">
      <w:pPr>
        <w:widowControl w:val="0"/>
      </w:pPr>
      <w:r>
        <w:tab/>
      </w:r>
      <w:r>
        <w:tab/>
      </w:r>
      <w:r w:rsidR="00D52E8E" w:rsidRPr="00D33BCC">
        <w:t>He saw the calamity that was coming, it made</w:t>
      </w:r>
      <w:r>
        <w:t xml:space="preserve"> </w:t>
      </w:r>
      <w:r w:rsidR="00D52E8E" w:rsidRPr="00D33BCC">
        <w:t>Him tremble.</w:t>
      </w:r>
    </w:p>
    <w:p w:rsidR="00D52E8E" w:rsidRPr="00D33BCC" w:rsidRDefault="00D52E8E" w:rsidP="00D52E8E">
      <w:pPr>
        <w:widowControl w:val="0"/>
      </w:pPr>
    </w:p>
    <w:p w:rsidR="00D52E8E" w:rsidRPr="00D33BCC" w:rsidRDefault="00D52E8E" w:rsidP="00D52E8E">
      <w:pPr>
        <w:widowControl w:val="0"/>
        <w:ind w:left="3600"/>
      </w:pPr>
      <w:r w:rsidRPr="00D33BCC">
        <w:t>“Knowing therefore the terror of the Lord, we persuade men.”</w:t>
      </w:r>
    </w:p>
    <w:p w:rsidR="00D52E8E" w:rsidRPr="00D33BCC" w:rsidRDefault="00D52E8E" w:rsidP="006B1DE0">
      <w:pPr>
        <w:widowControl w:val="0"/>
        <w:ind w:left="3600"/>
      </w:pPr>
      <w:r w:rsidRPr="00D33BCC">
        <w:t>II Cor. 5:11Heb. 10:23; 11:11</w:t>
      </w:r>
    </w:p>
    <w:p w:rsidR="00D52E8E" w:rsidRPr="00D33BCC" w:rsidRDefault="00D52E8E" w:rsidP="006B1DE0">
      <w:pPr>
        <w:widowControl w:val="0"/>
        <w:ind w:left="3600"/>
      </w:pPr>
      <w:r w:rsidRPr="00D33BCC">
        <w:t>(He remembered the word and triumphed)Hab. 3:3-16</w:t>
      </w:r>
    </w:p>
    <w:p w:rsidR="00D52E8E" w:rsidRPr="00D33BCC" w:rsidRDefault="00D52E8E" w:rsidP="00D52E8E">
      <w:pPr>
        <w:widowControl w:val="0"/>
        <w:ind w:left="3600"/>
      </w:pPr>
    </w:p>
    <w:p w:rsidR="00D52E8E" w:rsidRPr="00D33BCC" w:rsidRDefault="00D52E8E" w:rsidP="006B1DE0">
      <w:pPr>
        <w:widowControl w:val="0"/>
        <w:ind w:left="3600"/>
      </w:pPr>
      <w:r w:rsidRPr="00D33BCC">
        <w:t xml:space="preserve">“That I may rest in the day of </w:t>
      </w:r>
      <w:proofErr w:type="spellStart"/>
      <w:r w:rsidRPr="00D33BCC">
        <w:t>trouble”Hab</w:t>
      </w:r>
      <w:proofErr w:type="spellEnd"/>
      <w:r w:rsidRPr="00D33BCC">
        <w:t>. 3:16</w:t>
      </w:r>
    </w:p>
    <w:p w:rsidR="00D52E8E" w:rsidRPr="00D33BCC" w:rsidRDefault="00D52E8E" w:rsidP="00D52E8E">
      <w:pPr>
        <w:widowControl w:val="0"/>
        <w:ind w:left="3600"/>
      </w:pPr>
      <w:r w:rsidRPr="00D33BCC">
        <w:t>Through the word – His burden</w:t>
      </w:r>
    </w:p>
    <w:p w:rsidR="00D52E8E" w:rsidRPr="00D33BCC" w:rsidRDefault="00D52E8E" w:rsidP="00D52E8E">
      <w:pPr>
        <w:widowControl w:val="0"/>
        <w:ind w:left="3600"/>
      </w:pPr>
      <w:r w:rsidRPr="00D33BCC">
        <w:t>Through the burden – His ministry</w:t>
      </w:r>
    </w:p>
    <w:p w:rsidR="00D52E8E" w:rsidRPr="00D33BCC" w:rsidRDefault="00D52E8E" w:rsidP="00D52E8E">
      <w:pPr>
        <w:widowControl w:val="0"/>
        <w:ind w:left="3600"/>
      </w:pPr>
      <w:r w:rsidRPr="00D33BCC">
        <w:t>Through the ministry – His faith</w:t>
      </w:r>
    </w:p>
    <w:p w:rsidR="00D52E8E" w:rsidRPr="00D33BCC" w:rsidRDefault="00D52E8E" w:rsidP="00D52E8E">
      <w:pPr>
        <w:widowControl w:val="0"/>
        <w:ind w:left="3600"/>
      </w:pPr>
      <w:r w:rsidRPr="00D33BCC">
        <w:t>Through Faith – His tests</w:t>
      </w:r>
    </w:p>
    <w:p w:rsidR="00D52E8E" w:rsidRPr="00D33BCC" w:rsidRDefault="00D52E8E" w:rsidP="00D52E8E">
      <w:pPr>
        <w:widowControl w:val="0"/>
        <w:ind w:left="3600"/>
      </w:pPr>
      <w:r w:rsidRPr="00D33BCC">
        <w:t>Through the tests – His victory</w:t>
      </w:r>
    </w:p>
    <w:p w:rsidR="00D52E8E" w:rsidRPr="00D33BCC" w:rsidRDefault="00D52E8E" w:rsidP="00D52E8E">
      <w:pPr>
        <w:widowControl w:val="0"/>
        <w:ind w:left="3600"/>
      </w:pPr>
    </w:p>
    <w:p w:rsidR="00D52E8E" w:rsidRPr="00D33BCC" w:rsidRDefault="00D52E8E" w:rsidP="00D52E8E">
      <w:pPr>
        <w:widowControl w:val="0"/>
        <w:ind w:left="3600"/>
      </w:pPr>
      <w:r w:rsidRPr="00D33BCC">
        <w:t xml:space="preserve">3:13 “For the salvation of thy people with </w:t>
      </w:r>
      <w:proofErr w:type="spellStart"/>
      <w:r w:rsidRPr="00D33BCC">
        <w:t>thine</w:t>
      </w:r>
      <w:proofErr w:type="spellEnd"/>
      <w:r w:rsidRPr="00D33BCC">
        <w:t xml:space="preserve"> anointed”</w:t>
      </w:r>
    </w:p>
    <w:p w:rsidR="00D52E8E" w:rsidRPr="00D33BCC" w:rsidRDefault="00D52E8E" w:rsidP="00D52E8E">
      <w:pPr>
        <w:widowControl w:val="0"/>
        <w:ind w:left="3600"/>
      </w:pPr>
      <w:r w:rsidRPr="00D33BCC">
        <w:t>I John 5:4  (Faith is the secret of God’s abiding presence and life.)</w:t>
      </w:r>
    </w:p>
    <w:p w:rsidR="00D52E8E" w:rsidRPr="00D33BCC" w:rsidRDefault="00D52E8E" w:rsidP="00D52E8E">
      <w:pPr>
        <w:widowControl w:val="0"/>
      </w:pPr>
    </w:p>
    <w:p w:rsidR="00D52E8E" w:rsidRPr="00D33BCC" w:rsidRDefault="00D52E8E" w:rsidP="006B1DE0">
      <w:pPr>
        <w:widowControl w:val="0"/>
        <w:ind w:firstLine="720"/>
      </w:pPr>
      <w:r w:rsidRPr="00D33BCC">
        <w:t>B.</w:t>
      </w:r>
      <w:r w:rsidRPr="00D33BCC">
        <w:tab/>
        <w:t>The prophet understood the judgment.2:4-20</w:t>
      </w:r>
    </w:p>
    <w:p w:rsidR="00D52E8E" w:rsidRPr="00D33BCC" w:rsidRDefault="00D52E8E" w:rsidP="00D52E8E">
      <w:pPr>
        <w:widowControl w:val="0"/>
      </w:pPr>
    </w:p>
    <w:p w:rsidR="00D52E8E" w:rsidRPr="00D33BCC" w:rsidRDefault="00D52E8E" w:rsidP="00D52E8E">
      <w:pPr>
        <w:widowControl w:val="0"/>
      </w:pPr>
      <w:r w:rsidRPr="00D33BCC">
        <w:tab/>
        <w:t>C.</w:t>
      </w:r>
      <w:r w:rsidRPr="00D33BCC">
        <w:tab/>
        <w:t>God’s Word made and developed the prophet.</w:t>
      </w:r>
    </w:p>
    <w:p w:rsidR="00D52E8E" w:rsidRPr="00D33BCC" w:rsidRDefault="00D52E8E" w:rsidP="00D52E8E">
      <w:pPr>
        <w:widowControl w:val="0"/>
      </w:pPr>
      <w:r w:rsidRPr="00D33BCC">
        <w:tab/>
      </w:r>
      <w:r w:rsidRPr="00D33BCC">
        <w:tab/>
        <w:t>(Hearing the Word – 1:5;  2:2,4-20)(3:3-16 – remembering the Word)</w:t>
      </w:r>
    </w:p>
    <w:p w:rsidR="00D52E8E" w:rsidRPr="00D33BCC" w:rsidRDefault="00D52E8E" w:rsidP="00D52E8E">
      <w:pPr>
        <w:widowControl w:val="0"/>
      </w:pPr>
    </w:p>
    <w:p w:rsidR="00D52E8E" w:rsidRPr="00D33BCC" w:rsidRDefault="00D52E8E" w:rsidP="00D52E8E">
      <w:pPr>
        <w:widowControl w:val="0"/>
      </w:pPr>
      <w:r w:rsidRPr="00D33BCC">
        <w:t>III.</w:t>
      </w:r>
      <w:r w:rsidRPr="00D33BCC">
        <w:tab/>
        <w:t>The Joy The Prophet Retained3:17-19</w:t>
      </w:r>
    </w:p>
    <w:p w:rsidR="00D52E8E" w:rsidRPr="00D33BCC" w:rsidRDefault="00D52E8E" w:rsidP="00D52E8E">
      <w:pPr>
        <w:widowControl w:val="0"/>
      </w:pPr>
    </w:p>
    <w:p w:rsidR="00D52E8E" w:rsidRPr="00D33BCC" w:rsidRDefault="00D52E8E" w:rsidP="00D52E8E">
      <w:pPr>
        <w:widowControl w:val="0"/>
      </w:pPr>
      <w:r w:rsidRPr="00D33BCC">
        <w:tab/>
        <w:t>A.</w:t>
      </w:r>
      <w:r w:rsidRPr="00D33BCC">
        <w:tab/>
        <w:t xml:space="preserve">God’s judgments work for the believers’ </w:t>
      </w:r>
      <w:proofErr w:type="spellStart"/>
      <w:r w:rsidRPr="00D33BCC">
        <w:t>good.Hab</w:t>
      </w:r>
      <w:proofErr w:type="spellEnd"/>
      <w:r w:rsidRPr="00D33BCC">
        <w:t>. 3:17</w:t>
      </w:r>
      <w:r w:rsidRPr="00D33BCC">
        <w:tab/>
        <w:t>Rom. 8:28</w:t>
      </w:r>
    </w:p>
    <w:p w:rsidR="00D52E8E" w:rsidRPr="00D33BCC" w:rsidRDefault="00D52E8E" w:rsidP="00D52E8E">
      <w:pPr>
        <w:widowControl w:val="0"/>
      </w:pPr>
    </w:p>
    <w:p w:rsidR="00D52E8E" w:rsidRPr="00D33BCC" w:rsidRDefault="00D52E8E" w:rsidP="00D52E8E">
      <w:pPr>
        <w:widowControl w:val="0"/>
      </w:pPr>
      <w:r w:rsidRPr="00D33BCC">
        <w:tab/>
      </w:r>
      <w:r w:rsidRPr="00D33BCC">
        <w:tab/>
        <w:t>1.</w:t>
      </w:r>
      <w:r w:rsidRPr="00D33BCC">
        <w:tab/>
        <w:t>The rejoicing prophet3:18</w:t>
      </w:r>
    </w:p>
    <w:p w:rsidR="00D52E8E" w:rsidRPr="00D33BCC" w:rsidRDefault="00D52E8E" w:rsidP="00D52E8E">
      <w:pPr>
        <w:widowControl w:val="0"/>
      </w:pPr>
      <w:r w:rsidRPr="00D33BCC">
        <w:tab/>
      </w:r>
      <w:r w:rsidRPr="00D33BCC">
        <w:tab/>
      </w:r>
      <w:r w:rsidRPr="00D33BCC">
        <w:tab/>
        <w:t>(a)</w:t>
      </w:r>
      <w:r w:rsidRPr="00D33BCC">
        <w:tab/>
        <w:t>“Although” 3:17</w:t>
      </w:r>
    </w:p>
    <w:p w:rsidR="00D52E8E" w:rsidRPr="00D33BCC" w:rsidRDefault="00D52E8E" w:rsidP="00D52E8E">
      <w:pPr>
        <w:widowControl w:val="0"/>
      </w:pPr>
      <w:r w:rsidRPr="00D33BCC">
        <w:tab/>
      </w:r>
      <w:r w:rsidRPr="00D33BCC">
        <w:tab/>
      </w:r>
      <w:r w:rsidRPr="00D33BCC">
        <w:tab/>
      </w:r>
      <w:r w:rsidR="006B1DE0" w:rsidRPr="00D33BCC">
        <w:t xml:space="preserve"> </w:t>
      </w:r>
      <w:r w:rsidRPr="00D33BCC">
        <w:t>(b)</w:t>
      </w:r>
      <w:r w:rsidRPr="00D33BCC">
        <w:tab/>
        <w:t>“Yet” 3:18</w:t>
      </w:r>
    </w:p>
    <w:p w:rsidR="00D52E8E" w:rsidRPr="00D33BCC" w:rsidRDefault="00D52E8E" w:rsidP="00D52E8E">
      <w:pPr>
        <w:widowControl w:val="0"/>
      </w:pPr>
      <w:r w:rsidRPr="00D33BCC">
        <w:tab/>
      </w:r>
      <w:r w:rsidRPr="00D33BCC">
        <w:tab/>
      </w:r>
      <w:r w:rsidRPr="00D33BCC">
        <w:tab/>
        <w:t>(c)</w:t>
      </w:r>
      <w:r w:rsidRPr="00D33BCC">
        <w:tab/>
        <w:t>“He will make me” 3:19</w:t>
      </w:r>
    </w:p>
    <w:p w:rsidR="00D52E8E" w:rsidRPr="00D33BCC" w:rsidRDefault="00D52E8E" w:rsidP="00D52E8E">
      <w:pPr>
        <w:widowControl w:val="0"/>
      </w:pPr>
    </w:p>
    <w:p w:rsidR="00D52E8E" w:rsidRPr="00D33BCC" w:rsidRDefault="00D52E8E" w:rsidP="00D52E8E">
      <w:pPr>
        <w:widowControl w:val="0"/>
      </w:pPr>
      <w:r w:rsidRPr="00D33BCC">
        <w:tab/>
      </w:r>
      <w:r w:rsidRPr="00D33BCC">
        <w:tab/>
        <w:t>2.</w:t>
      </w:r>
      <w:r w:rsidRPr="00D33BCC">
        <w:tab/>
        <w:t>The individuals decision3:18</w:t>
      </w:r>
    </w:p>
    <w:p w:rsidR="00D52E8E" w:rsidRPr="00D33BCC" w:rsidRDefault="00D52E8E" w:rsidP="00D52E8E">
      <w:pPr>
        <w:widowControl w:val="0"/>
      </w:pPr>
      <w:r w:rsidRPr="00D33BCC">
        <w:tab/>
      </w:r>
      <w:r w:rsidRPr="00D33BCC">
        <w:tab/>
      </w:r>
      <w:r w:rsidRPr="00D33BCC">
        <w:tab/>
        <w:t>Complain or rejoice.“I will rejoice” – the prophet’s decision.</w:t>
      </w:r>
    </w:p>
    <w:p w:rsidR="00D52E8E" w:rsidRPr="00D33BCC" w:rsidRDefault="00D52E8E" w:rsidP="00D52E8E">
      <w:pPr>
        <w:widowControl w:val="0"/>
      </w:pPr>
    </w:p>
    <w:p w:rsidR="00D52E8E" w:rsidRPr="00D33BCC" w:rsidRDefault="00D52E8E" w:rsidP="00D52E8E">
      <w:pPr>
        <w:widowControl w:val="0"/>
      </w:pPr>
      <w:r w:rsidRPr="00D33BCC">
        <w:tab/>
      </w:r>
      <w:r w:rsidRPr="00D33BCC">
        <w:tab/>
        <w:t>3.</w:t>
      </w:r>
      <w:r w:rsidRPr="00D33BCC">
        <w:tab/>
        <w:t>The individuals knowledge</w:t>
      </w:r>
      <w:r w:rsidRPr="00D33BCC">
        <w:tab/>
        <w:t>3:18</w:t>
      </w:r>
    </w:p>
    <w:p w:rsidR="00D52E8E" w:rsidRPr="00D33BCC" w:rsidRDefault="00D52E8E" w:rsidP="00D52E8E">
      <w:pPr>
        <w:widowControl w:val="0"/>
      </w:pPr>
      <w:r w:rsidRPr="00D33BCC">
        <w:lastRenderedPageBreak/>
        <w:tab/>
      </w:r>
      <w:r w:rsidRPr="00D33BCC">
        <w:tab/>
      </w:r>
      <w:r w:rsidRPr="00D33BCC">
        <w:tab/>
        <w:t>(a)</w:t>
      </w:r>
      <w:r w:rsidRPr="00D33BCC">
        <w:tab/>
        <w:t>The joy is in the Lord.</w:t>
      </w:r>
    </w:p>
    <w:p w:rsidR="00D52E8E" w:rsidRPr="00D33BCC" w:rsidRDefault="00D52E8E" w:rsidP="00D52E8E">
      <w:pPr>
        <w:widowControl w:val="0"/>
      </w:pPr>
      <w:r w:rsidRPr="00D33BCC">
        <w:tab/>
      </w:r>
      <w:r w:rsidRPr="00D33BCC">
        <w:tab/>
      </w:r>
      <w:r w:rsidRPr="00D33BCC">
        <w:tab/>
        <w:t>(b)</w:t>
      </w:r>
      <w:r w:rsidRPr="00D33BCC">
        <w:tab/>
        <w:t>You must know Him to love and rejoice in Him.</w:t>
      </w:r>
    </w:p>
    <w:p w:rsidR="00D52E8E" w:rsidRPr="00D33BCC" w:rsidRDefault="00D52E8E" w:rsidP="00D52E8E">
      <w:pPr>
        <w:widowControl w:val="0"/>
      </w:pPr>
      <w:r w:rsidRPr="00D33BCC">
        <w:tab/>
      </w:r>
      <w:r w:rsidRPr="00D33BCC">
        <w:tab/>
      </w:r>
      <w:r w:rsidRPr="00D33BCC">
        <w:tab/>
      </w:r>
      <w:r w:rsidRPr="00D33BCC">
        <w:tab/>
        <w:t xml:space="preserve">Eph. 1:17-19  </w:t>
      </w:r>
      <w:r w:rsidRPr="00D33BCC">
        <w:tab/>
        <w:t>II Peter 1:10</w:t>
      </w:r>
      <w:r w:rsidRPr="00D33BCC">
        <w:tab/>
      </w:r>
      <w:r w:rsidRPr="00D33BCC">
        <w:tab/>
        <w:t>Eph. 3:19</w:t>
      </w:r>
    </w:p>
    <w:p w:rsidR="00D52E8E" w:rsidRPr="00D33BCC" w:rsidRDefault="00D52E8E" w:rsidP="00D52E8E">
      <w:pPr>
        <w:widowControl w:val="0"/>
      </w:pPr>
      <w:r w:rsidRPr="00D33BCC">
        <w:tab/>
      </w:r>
      <w:r w:rsidRPr="00D33BCC">
        <w:tab/>
      </w:r>
      <w:r w:rsidRPr="00D33BCC">
        <w:tab/>
      </w:r>
      <w:r w:rsidRPr="00D33BCC">
        <w:tab/>
        <w:t>John 13:17</w:t>
      </w:r>
    </w:p>
    <w:p w:rsidR="00D52E8E" w:rsidRPr="00D33BCC" w:rsidRDefault="00D52E8E" w:rsidP="00D52E8E">
      <w:pPr>
        <w:widowControl w:val="0"/>
      </w:pPr>
    </w:p>
    <w:p w:rsidR="00D52E8E" w:rsidRPr="00D33BCC" w:rsidRDefault="00D52E8E" w:rsidP="00D52E8E">
      <w:pPr>
        <w:widowControl w:val="0"/>
      </w:pPr>
      <w:r w:rsidRPr="00D33BCC">
        <w:tab/>
      </w:r>
      <w:r w:rsidRPr="00D33BCC">
        <w:tab/>
        <w:t>4.</w:t>
      </w:r>
      <w:r w:rsidRPr="00D33BCC">
        <w:tab/>
        <w:t>The individuals experience</w:t>
      </w:r>
    </w:p>
    <w:p w:rsidR="00D52E8E" w:rsidRPr="00D33BCC" w:rsidRDefault="00D52E8E" w:rsidP="00D52E8E">
      <w:pPr>
        <w:widowControl w:val="0"/>
      </w:pPr>
      <w:r w:rsidRPr="00D33BCC">
        <w:tab/>
      </w:r>
      <w:r w:rsidRPr="00D33BCC">
        <w:tab/>
      </w:r>
      <w:r w:rsidRPr="00D33BCC">
        <w:tab/>
        <w:t>(a)</w:t>
      </w:r>
      <w:r w:rsidRPr="00D33BCC">
        <w:tab/>
        <w:t>This joy is the joy of salvation.</w:t>
      </w:r>
    </w:p>
    <w:p w:rsidR="00D52E8E" w:rsidRPr="00D33BCC" w:rsidRDefault="00D52E8E" w:rsidP="00D52E8E">
      <w:pPr>
        <w:widowControl w:val="0"/>
      </w:pPr>
      <w:r w:rsidRPr="00D33BCC">
        <w:tab/>
      </w:r>
      <w:r w:rsidRPr="00D33BCC">
        <w:tab/>
      </w:r>
      <w:r w:rsidRPr="00D33BCC">
        <w:tab/>
        <w:t>(b)</w:t>
      </w:r>
      <w:r w:rsidRPr="00D33BCC">
        <w:tab/>
        <w:t>Ex. 15:1-4</w:t>
      </w:r>
      <w:r w:rsidRPr="00D33BCC">
        <w:tab/>
        <w:t>Hab. 3:3</w:t>
      </w:r>
    </w:p>
    <w:p w:rsidR="00D52E8E" w:rsidRPr="00D33BCC" w:rsidRDefault="00D52E8E" w:rsidP="00D52E8E">
      <w:pPr>
        <w:widowControl w:val="0"/>
      </w:pPr>
    </w:p>
    <w:p w:rsidR="00D52E8E" w:rsidRPr="00D33BCC" w:rsidRDefault="00D52E8E" w:rsidP="006B1DE0">
      <w:pPr>
        <w:widowControl w:val="0"/>
        <w:ind w:left="720" w:firstLine="720"/>
      </w:pPr>
      <w:r w:rsidRPr="00D33BCC">
        <w:t xml:space="preserve">   5.</w:t>
      </w:r>
      <w:r w:rsidRPr="00D33BCC">
        <w:tab/>
        <w:t>The individuals commitment</w:t>
      </w:r>
    </w:p>
    <w:p w:rsidR="00D52E8E" w:rsidRPr="00D33BCC" w:rsidRDefault="00D52E8E" w:rsidP="00D52E8E">
      <w:pPr>
        <w:widowControl w:val="0"/>
      </w:pPr>
      <w:r w:rsidRPr="00D33BCC">
        <w:tab/>
      </w:r>
      <w:r w:rsidRPr="00D33BCC">
        <w:tab/>
      </w:r>
      <w:r w:rsidRPr="00D33BCC">
        <w:tab/>
        <w:t>(a)</w:t>
      </w:r>
      <w:r w:rsidRPr="00D33BCC">
        <w:tab/>
        <w:t xml:space="preserve">This joy is the joy of </w:t>
      </w:r>
      <w:proofErr w:type="spellStart"/>
      <w:r w:rsidRPr="00D33BCC">
        <w:t>overcoming.Heb</w:t>
      </w:r>
      <w:proofErr w:type="spellEnd"/>
      <w:r w:rsidRPr="00D33BCC">
        <w:t>. 12:2</w:t>
      </w:r>
      <w:r w:rsidRPr="00D33BCC">
        <w:tab/>
        <w:t>Rev. 3:21</w:t>
      </w:r>
      <w:r w:rsidRPr="00D33BCC">
        <w:tab/>
        <w:t>Matt. 19:28-30; 25:21I Peter 4:12, 13; 1:6-8</w:t>
      </w:r>
    </w:p>
    <w:p w:rsidR="00D52E8E" w:rsidRPr="00D33BCC" w:rsidRDefault="00D52E8E" w:rsidP="00D52E8E">
      <w:pPr>
        <w:widowControl w:val="0"/>
      </w:pPr>
    </w:p>
    <w:p w:rsidR="00D52E8E" w:rsidRPr="00D33BCC" w:rsidRDefault="00D52E8E" w:rsidP="00D52E8E">
      <w:pPr>
        <w:widowControl w:val="0"/>
      </w:pPr>
      <w:r w:rsidRPr="00D33BCC">
        <w:tab/>
        <w:t>B.</w:t>
      </w:r>
      <w:r w:rsidRPr="00D33BCC">
        <w:tab/>
        <w:t>The joy of the Lord is the prophet’s strength.</w:t>
      </w:r>
    </w:p>
    <w:p w:rsidR="00D52E8E" w:rsidRPr="00D33BCC" w:rsidRDefault="00D52E8E" w:rsidP="00D52E8E">
      <w:pPr>
        <w:widowControl w:val="0"/>
      </w:pPr>
      <w:r w:rsidRPr="00D33BCC">
        <w:tab/>
      </w:r>
      <w:r w:rsidRPr="00D33BCC">
        <w:tab/>
        <w:t>Hab. 3:18, 19</w:t>
      </w:r>
      <w:r w:rsidRPr="00D33BCC">
        <w:tab/>
      </w:r>
      <w:r w:rsidRPr="00D33BCC">
        <w:tab/>
        <w:t>Neh. 8:10</w:t>
      </w:r>
      <w:r w:rsidRPr="00D33BCC">
        <w:tab/>
        <w:t>II Cor. 12:9,10</w:t>
      </w:r>
    </w:p>
    <w:p w:rsidR="00D52E8E" w:rsidRPr="00D33BCC" w:rsidRDefault="00D52E8E" w:rsidP="00D52E8E">
      <w:pPr>
        <w:widowControl w:val="0"/>
      </w:pPr>
    </w:p>
    <w:p w:rsidR="00D52E8E" w:rsidRPr="00D33BCC" w:rsidRDefault="00D52E8E" w:rsidP="00D52E8E">
      <w:pPr>
        <w:widowControl w:val="0"/>
      </w:pPr>
      <w:r w:rsidRPr="00D33BCC">
        <w:tab/>
        <w:t>C.</w:t>
      </w:r>
      <w:r w:rsidRPr="00D33BCC">
        <w:tab/>
        <w:t>The secret of abiding joy develops the overcomer.3:19</w:t>
      </w:r>
    </w:p>
    <w:p w:rsidR="00D52E8E" w:rsidRPr="00D33BCC" w:rsidRDefault="00D52E8E" w:rsidP="00D52E8E">
      <w:pPr>
        <w:widowControl w:val="0"/>
      </w:pPr>
    </w:p>
    <w:p w:rsidR="00D52E8E" w:rsidRPr="00D33BCC" w:rsidRDefault="00D52E8E" w:rsidP="00D52E8E">
      <w:pPr>
        <w:widowControl w:val="0"/>
      </w:pPr>
      <w:r w:rsidRPr="00D33BCC">
        <w:tab/>
      </w:r>
      <w:r w:rsidRPr="00D33BCC">
        <w:tab/>
        <w:t>1.</w:t>
      </w:r>
      <w:r w:rsidRPr="00D33BCC">
        <w:tab/>
        <w:t xml:space="preserve">Not great possessions, but great </w:t>
      </w:r>
      <w:proofErr w:type="spellStart"/>
      <w:r w:rsidRPr="00D33BCC">
        <w:t>progression.Luke</w:t>
      </w:r>
      <w:proofErr w:type="spellEnd"/>
      <w:r w:rsidRPr="00D33BCC">
        <w:t xml:space="preserve"> 12:15-21</w:t>
      </w:r>
    </w:p>
    <w:p w:rsidR="00D52E8E" w:rsidRPr="00D33BCC" w:rsidRDefault="00D52E8E" w:rsidP="00D52E8E">
      <w:pPr>
        <w:widowControl w:val="0"/>
      </w:pPr>
      <w:r w:rsidRPr="00D33BCC">
        <w:tab/>
      </w:r>
      <w:r w:rsidRPr="00D33BCC">
        <w:tab/>
        <w:t>2.</w:t>
      </w:r>
      <w:r w:rsidRPr="00D33BCC">
        <w:tab/>
        <w:t xml:space="preserve">His burden is </w:t>
      </w:r>
      <w:proofErr w:type="spellStart"/>
      <w:r w:rsidRPr="00D33BCC">
        <w:t>light.Matt</w:t>
      </w:r>
      <w:proofErr w:type="spellEnd"/>
      <w:r w:rsidRPr="00D33BCC">
        <w:t>. 11:30</w:t>
      </w:r>
    </w:p>
    <w:p w:rsidR="00D52E8E" w:rsidRPr="00D33BCC" w:rsidRDefault="00D52E8E" w:rsidP="00D52E8E">
      <w:pPr>
        <w:widowControl w:val="0"/>
      </w:pPr>
      <w:r w:rsidRPr="00D33BCC">
        <w:tab/>
      </w:r>
      <w:r w:rsidRPr="00D33BCC">
        <w:tab/>
        <w:t>3.</w:t>
      </w:r>
      <w:r w:rsidRPr="00D33BCC">
        <w:tab/>
        <w:t xml:space="preserve">More than </w:t>
      </w:r>
      <w:proofErr w:type="spellStart"/>
      <w:r w:rsidRPr="00D33BCC">
        <w:t>conquerors.Rom</w:t>
      </w:r>
      <w:proofErr w:type="spellEnd"/>
      <w:r w:rsidRPr="00D33BCC">
        <w:t>. 8:37</w:t>
      </w:r>
    </w:p>
    <w:p w:rsidR="00D52E8E" w:rsidRPr="00D33BCC" w:rsidRDefault="00D52E8E" w:rsidP="00D52E8E">
      <w:pPr>
        <w:widowControl w:val="0"/>
      </w:pPr>
      <w:r w:rsidRPr="00D33BCC">
        <w:tab/>
      </w:r>
      <w:r w:rsidRPr="00D33BCC">
        <w:tab/>
        <w:t>4.</w:t>
      </w:r>
      <w:r w:rsidRPr="00D33BCC">
        <w:tab/>
        <w:t>A worker, a warrior, a worshipper.1:1-17; 2:1-20; 3:1-19</w:t>
      </w:r>
    </w:p>
    <w:p w:rsidR="00D52E8E" w:rsidRPr="00D33BCC" w:rsidRDefault="00D52E8E" w:rsidP="00EC4A1D">
      <w:pPr>
        <w:widowControl w:val="0"/>
        <w:ind w:left="2160" w:hanging="720"/>
      </w:pPr>
      <w:r w:rsidRPr="00D33BCC">
        <w:t>5.</w:t>
      </w:r>
      <w:r w:rsidRPr="00D33BCC">
        <w:tab/>
        <w:t xml:space="preserve">The joy of the world is like a </w:t>
      </w:r>
      <w:proofErr w:type="spellStart"/>
      <w:r w:rsidRPr="00D33BCC">
        <w:t>rocketflare</w:t>
      </w:r>
      <w:proofErr w:type="spellEnd"/>
      <w:r w:rsidRPr="00D33BCC">
        <w:t xml:space="preserve"> that glares for a moment then fizzles out.</w:t>
      </w:r>
    </w:p>
    <w:p w:rsidR="00D52E8E" w:rsidRPr="00D33BCC" w:rsidRDefault="00D52E8E" w:rsidP="00EC4A1D">
      <w:pPr>
        <w:widowControl w:val="0"/>
        <w:ind w:left="2160" w:hanging="720"/>
      </w:pPr>
      <w:r w:rsidRPr="00D33BCC">
        <w:t>6.</w:t>
      </w:r>
      <w:r w:rsidRPr="00D33BCC">
        <w:tab/>
        <w:t xml:space="preserve">The overcomers joy is like a star, it keeps on shining and shines at </w:t>
      </w:r>
      <w:proofErr w:type="spellStart"/>
      <w:r w:rsidRPr="00D33BCC">
        <w:t>it’s</w:t>
      </w:r>
      <w:proofErr w:type="spellEnd"/>
      <w:r w:rsidRPr="00D33BCC">
        <w:t xml:space="preserve"> best in the night.</w:t>
      </w:r>
    </w:p>
    <w:p w:rsidR="00D52E8E" w:rsidRPr="00D33BCC" w:rsidRDefault="00D52E8E" w:rsidP="00EC4A1D">
      <w:pPr>
        <w:widowControl w:val="0"/>
        <w:ind w:left="2160" w:hanging="720"/>
      </w:pPr>
      <w:r w:rsidRPr="00D33BCC">
        <w:t>7.</w:t>
      </w:r>
      <w:r w:rsidRPr="00D33BCC">
        <w:tab/>
        <w:t xml:space="preserve">Embracing the </w:t>
      </w:r>
      <w:proofErr w:type="spellStart"/>
      <w:r w:rsidRPr="00D33BCC">
        <w:t>promiser</w:t>
      </w:r>
      <w:proofErr w:type="spellEnd"/>
      <w:r w:rsidRPr="00D33BCC">
        <w:t xml:space="preserve"> guarantees fullness of </w:t>
      </w:r>
      <w:proofErr w:type="spellStart"/>
      <w:r w:rsidRPr="00D33BCC">
        <w:t>joy.Psa</w:t>
      </w:r>
      <w:proofErr w:type="spellEnd"/>
      <w:r w:rsidRPr="00D33BCC">
        <w:t>. 16:11</w:t>
      </w:r>
    </w:p>
    <w:p w:rsidR="00D52E8E" w:rsidRPr="00D33BCC" w:rsidRDefault="00D52E8E" w:rsidP="00D52E8E">
      <w:pPr>
        <w:widowControl w:val="0"/>
      </w:pPr>
    </w:p>
    <w:p w:rsidR="00D52E8E" w:rsidRPr="00D33BCC" w:rsidRDefault="00D52E8E" w:rsidP="00D52E8E">
      <w:pPr>
        <w:widowControl w:val="0"/>
      </w:pPr>
    </w:p>
    <w:p w:rsidR="00D52E8E" w:rsidRPr="00D33BCC" w:rsidRDefault="00D52E8E" w:rsidP="00D52E8E">
      <w:pPr>
        <w:widowControl w:val="0"/>
        <w:jc w:val="center"/>
      </w:pPr>
    </w:p>
    <w:p w:rsidR="00D52E8E" w:rsidRPr="00D33BCC" w:rsidRDefault="00D52E8E" w:rsidP="00D52E8E">
      <w:pPr>
        <w:widowControl w:val="0"/>
        <w:jc w:val="center"/>
      </w:pPr>
    </w:p>
    <w:p w:rsidR="00D52E8E" w:rsidRPr="00D33BCC" w:rsidRDefault="00D52E8E" w:rsidP="00D52E8E">
      <w:pPr>
        <w:widowControl w:val="0"/>
      </w:pPr>
    </w:p>
    <w:p w:rsidR="0069205D" w:rsidRPr="00D33BCC" w:rsidRDefault="0069205D" w:rsidP="0069205D">
      <w:pPr>
        <w:rPr>
          <w:sz w:val="48"/>
          <w:szCs w:val="48"/>
        </w:rPr>
      </w:pPr>
      <w:r w:rsidRPr="00D33BCC">
        <w:br w:type="page"/>
      </w:r>
    </w:p>
    <w:p w:rsidR="002E130D" w:rsidRPr="00D33BCC" w:rsidRDefault="002E130D" w:rsidP="002E130D">
      <w:pPr>
        <w:pStyle w:val="Heading1"/>
      </w:pPr>
      <w:bookmarkStart w:id="29" w:name="_Toc243918865"/>
      <w:r w:rsidRPr="00D33BCC">
        <w:lastRenderedPageBreak/>
        <w:t>Ezekiel</w:t>
      </w:r>
      <w:bookmarkEnd w:id="29"/>
    </w:p>
    <w:p w:rsidR="00D44111" w:rsidRDefault="00D44111" w:rsidP="00D44111">
      <w:pPr>
        <w:widowControl w:val="0"/>
      </w:pPr>
    </w:p>
    <w:p w:rsidR="002E130D" w:rsidRPr="00D33BCC" w:rsidRDefault="002E130D" w:rsidP="00D44111">
      <w:pPr>
        <w:widowControl w:val="0"/>
      </w:pPr>
      <w:r w:rsidRPr="00D33BCC">
        <w:t>God is Powerful(Whom God will strengthen)God is Almighty</w:t>
      </w:r>
    </w:p>
    <w:p w:rsidR="002E130D" w:rsidRPr="00D33BCC" w:rsidRDefault="002E130D" w:rsidP="002E130D">
      <w:pPr>
        <w:widowControl w:val="0"/>
      </w:pPr>
    </w:p>
    <w:p w:rsidR="002E130D" w:rsidRPr="00D33BCC" w:rsidRDefault="002E130D" w:rsidP="002E130D">
      <w:pPr>
        <w:widowControl w:val="0"/>
      </w:pPr>
      <w:r w:rsidRPr="00D33BCC">
        <w:t>Ezekiel’s teachings are clear and of the highest value.</w:t>
      </w:r>
    </w:p>
    <w:p w:rsidR="002E130D" w:rsidRPr="00D33BCC" w:rsidRDefault="00D44111" w:rsidP="002E130D">
      <w:pPr>
        <w:widowControl w:val="0"/>
      </w:pPr>
      <w:r w:rsidRPr="00D33BCC">
        <w:t>A key to help us understand the revelation.</w:t>
      </w:r>
      <w:r>
        <w:t xml:space="preserve"> </w:t>
      </w:r>
      <w:r w:rsidRPr="00D33BCC">
        <w:t>God  taught Ezekiel through the vision.</w:t>
      </w:r>
    </w:p>
    <w:p w:rsidR="002E130D" w:rsidRPr="00D33BCC" w:rsidRDefault="002E130D" w:rsidP="002E130D">
      <w:pPr>
        <w:widowControl w:val="0"/>
      </w:pPr>
      <w:r w:rsidRPr="00D33BCC">
        <w:t>I.</w:t>
      </w:r>
      <w:r w:rsidRPr="00D33BCC">
        <w:tab/>
        <w:t xml:space="preserve">The Depth of God’s Grace Is Found Throughout The Book </w:t>
      </w:r>
    </w:p>
    <w:p w:rsidR="002E130D" w:rsidRPr="00D33BCC" w:rsidRDefault="002E130D" w:rsidP="002E130D">
      <w:pPr>
        <w:widowControl w:val="0"/>
      </w:pPr>
    </w:p>
    <w:p w:rsidR="002E130D" w:rsidRPr="00D33BCC" w:rsidRDefault="002E130D" w:rsidP="002E130D">
      <w:pPr>
        <w:widowControl w:val="0"/>
      </w:pPr>
      <w:r w:rsidRPr="00D33BCC">
        <w:tab/>
        <w:t>1:1 “The heavens were opened”</w:t>
      </w:r>
    </w:p>
    <w:p w:rsidR="002E130D" w:rsidRPr="00D33BCC" w:rsidRDefault="002E130D" w:rsidP="002E130D">
      <w:pPr>
        <w:widowControl w:val="0"/>
      </w:pPr>
      <w:r w:rsidRPr="00D33BCC">
        <w:tab/>
        <w:t>1:3  The Word came “expressly” unto Ezekiel</w:t>
      </w:r>
    </w:p>
    <w:p w:rsidR="002E130D" w:rsidRPr="00D33BCC" w:rsidRDefault="002E130D" w:rsidP="002E130D">
      <w:pPr>
        <w:widowControl w:val="0"/>
      </w:pPr>
      <w:r w:rsidRPr="00D33BCC">
        <w:tab/>
        <w:t>2:3-5 Israel was so rebellious yet God sent them a prophet</w:t>
      </w:r>
    </w:p>
    <w:p w:rsidR="002E130D" w:rsidRPr="00D33BCC" w:rsidRDefault="00D44111" w:rsidP="002E130D">
      <w:pPr>
        <w:widowControl w:val="0"/>
      </w:pPr>
      <w:r>
        <w:tab/>
        <w:t>9:4, 6</w:t>
      </w:r>
      <w:r w:rsidR="002E130D" w:rsidRPr="00D33BCC">
        <w:t xml:space="preserve">Though the wicked were slain the righteous were marked and </w:t>
      </w:r>
    </w:p>
    <w:p w:rsidR="002E130D" w:rsidRPr="00D33BCC" w:rsidRDefault="002E130D" w:rsidP="00D44111">
      <w:pPr>
        <w:widowControl w:val="0"/>
        <w:ind w:left="720" w:firstLine="720"/>
      </w:pPr>
      <w:r w:rsidRPr="00D33BCC">
        <w:t>spared.</w:t>
      </w:r>
    </w:p>
    <w:p w:rsidR="002E130D" w:rsidRPr="00D33BCC" w:rsidRDefault="002E130D" w:rsidP="002E130D">
      <w:pPr>
        <w:widowControl w:val="0"/>
      </w:pPr>
      <w:r w:rsidRPr="00D33BCC">
        <w:tab/>
        <w:t>9:8; 11:13 God gave them a caring prophet</w:t>
      </w:r>
    </w:p>
    <w:p w:rsidR="002E130D" w:rsidRPr="00D33BCC" w:rsidRDefault="002E130D" w:rsidP="002E130D">
      <w:pPr>
        <w:widowControl w:val="0"/>
      </w:pPr>
      <w:r w:rsidRPr="00D33BCC">
        <w:tab/>
        <w:t>11:16-20 I will give them one heart and a new Spirit</w:t>
      </w:r>
    </w:p>
    <w:p w:rsidR="002E130D" w:rsidRPr="00D33BCC" w:rsidRDefault="002E130D" w:rsidP="002E130D">
      <w:pPr>
        <w:widowControl w:val="0"/>
      </w:pPr>
      <w:r w:rsidRPr="00D33BCC">
        <w:tab/>
        <w:t>16:60 I will establish unto thee an everlasting covenant</w:t>
      </w:r>
    </w:p>
    <w:p w:rsidR="002E130D" w:rsidRPr="00D33BCC" w:rsidRDefault="002E130D" w:rsidP="002E130D">
      <w:pPr>
        <w:widowControl w:val="0"/>
      </w:pPr>
      <w:r w:rsidRPr="00D33BCC">
        <w:tab/>
        <w:t>18:30-32 God pleading “Why will you die o house of Israel”</w:t>
      </w:r>
    </w:p>
    <w:p w:rsidR="002E130D" w:rsidRPr="00D33BCC" w:rsidRDefault="002E130D" w:rsidP="002E130D">
      <w:pPr>
        <w:widowControl w:val="0"/>
      </w:pPr>
      <w:r w:rsidRPr="00D33BCC">
        <w:tab/>
        <w:t>34:23-26 On shepherd; a covenant of peace and showers of blessing</w:t>
      </w:r>
    </w:p>
    <w:p w:rsidR="002E130D" w:rsidRPr="00D33BCC" w:rsidRDefault="002E130D" w:rsidP="002E130D">
      <w:pPr>
        <w:widowControl w:val="0"/>
      </w:pPr>
      <w:r w:rsidRPr="00D33BCC">
        <w:tab/>
        <w:t>36:8 Restoration</w:t>
      </w:r>
    </w:p>
    <w:p w:rsidR="002E130D" w:rsidRPr="00D33BCC" w:rsidRDefault="002E130D" w:rsidP="002E130D">
      <w:pPr>
        <w:widowControl w:val="0"/>
      </w:pPr>
      <w:r w:rsidRPr="00D33BCC">
        <w:tab/>
        <w:t>37:10 Resurrection</w:t>
      </w:r>
    </w:p>
    <w:p w:rsidR="002E130D" w:rsidRPr="00D33BCC" w:rsidRDefault="002E130D" w:rsidP="002E130D">
      <w:pPr>
        <w:widowControl w:val="0"/>
      </w:pPr>
      <w:r w:rsidRPr="00D33BCC">
        <w:tab/>
        <w:t>39:8-10 Retribution</w:t>
      </w:r>
    </w:p>
    <w:p w:rsidR="002E130D" w:rsidRPr="00D33BCC" w:rsidRDefault="002E130D" w:rsidP="002E130D">
      <w:pPr>
        <w:widowControl w:val="0"/>
      </w:pPr>
      <w:r w:rsidRPr="00D33BCC">
        <w:tab/>
        <w:t>47:9 “Rivers” Living waters and rivers of healing</w:t>
      </w:r>
    </w:p>
    <w:p w:rsidR="002E130D" w:rsidRPr="00D33BCC" w:rsidRDefault="002E130D" w:rsidP="002E130D">
      <w:pPr>
        <w:widowControl w:val="0"/>
      </w:pPr>
      <w:r w:rsidRPr="00D33BCC">
        <w:tab/>
        <w:t xml:space="preserve">48:35 “The Lord is there”  Jehovah </w:t>
      </w:r>
      <w:proofErr w:type="spellStart"/>
      <w:r w:rsidRPr="00D33BCC">
        <w:t>Shammah</w:t>
      </w:r>
      <w:proofErr w:type="spellEnd"/>
    </w:p>
    <w:p w:rsidR="002E130D" w:rsidRPr="00D33BCC" w:rsidRDefault="002E130D" w:rsidP="002E130D">
      <w:pPr>
        <w:widowControl w:val="0"/>
      </w:pPr>
    </w:p>
    <w:p w:rsidR="002E130D" w:rsidRPr="00D33BCC" w:rsidRDefault="002E130D" w:rsidP="002E130D">
      <w:pPr>
        <w:widowControl w:val="0"/>
      </w:pPr>
      <w:r w:rsidRPr="00D33BCC">
        <w:t>II.</w:t>
      </w:r>
      <w:r w:rsidRPr="00D33BCC">
        <w:tab/>
        <w:t>Twelve of Ezekiel’s Messages Are Dated</w:t>
      </w:r>
    </w:p>
    <w:p w:rsidR="002E130D" w:rsidRPr="00D33BCC" w:rsidRDefault="002E130D" w:rsidP="002E130D">
      <w:pPr>
        <w:widowControl w:val="0"/>
      </w:pPr>
    </w:p>
    <w:p w:rsidR="002E130D" w:rsidRPr="00D44111" w:rsidRDefault="002E130D" w:rsidP="002E130D">
      <w:pPr>
        <w:widowControl w:val="0"/>
        <w:rPr>
          <w:i/>
        </w:rPr>
      </w:pPr>
      <w:r w:rsidRPr="00D33BCC">
        <w:rPr>
          <w:i/>
        </w:rPr>
        <w:tab/>
      </w:r>
      <w:r w:rsidRPr="00D33BCC">
        <w:rPr>
          <w:i/>
        </w:rPr>
        <w:tab/>
      </w:r>
      <w:r w:rsidRPr="00D33BCC">
        <w:rPr>
          <w:i/>
        </w:rPr>
        <w:tab/>
        <w:t xml:space="preserve">  Year of Captivity </w:t>
      </w:r>
      <w:r w:rsidRPr="00D33BCC">
        <w:rPr>
          <w:i/>
        </w:rPr>
        <w:tab/>
        <w:t xml:space="preserve">      Month    </w:t>
      </w:r>
      <w:r w:rsidRPr="00D33BCC">
        <w:rPr>
          <w:i/>
        </w:rPr>
        <w:tab/>
        <w:t xml:space="preserve">        Day</w:t>
      </w:r>
    </w:p>
    <w:p w:rsidR="002E130D" w:rsidRPr="00D33BCC" w:rsidRDefault="002E130D" w:rsidP="002E130D">
      <w:pPr>
        <w:widowControl w:val="0"/>
      </w:pPr>
      <w:r w:rsidRPr="00D33BCC">
        <w:tab/>
        <w:t>1.</w:t>
      </w:r>
      <w:r w:rsidRPr="00D33BCC">
        <w:tab/>
        <w:t>1:1,2</w:t>
      </w:r>
      <w:r w:rsidRPr="00D33BCC">
        <w:tab/>
      </w:r>
      <w:r w:rsidRPr="00D33BCC">
        <w:tab/>
        <w:t>5</w:t>
      </w:r>
      <w:r w:rsidRPr="00D33BCC">
        <w:rPr>
          <w:vertAlign w:val="superscript"/>
        </w:rPr>
        <w:t>th</w:t>
      </w:r>
      <w:r w:rsidRPr="00D33BCC">
        <w:tab/>
      </w:r>
      <w:r w:rsidRPr="00D33BCC">
        <w:tab/>
      </w:r>
      <w:r w:rsidRPr="00D33BCC">
        <w:tab/>
        <w:t>4</w:t>
      </w:r>
      <w:r w:rsidRPr="00D33BCC">
        <w:rPr>
          <w:vertAlign w:val="superscript"/>
        </w:rPr>
        <w:t>th</w:t>
      </w:r>
      <w:r w:rsidRPr="00D33BCC">
        <w:tab/>
      </w:r>
      <w:r w:rsidRPr="00D33BCC">
        <w:tab/>
        <w:t>5</w:t>
      </w:r>
      <w:r w:rsidRPr="00D33BCC">
        <w:rPr>
          <w:vertAlign w:val="superscript"/>
        </w:rPr>
        <w:t>th</w:t>
      </w:r>
      <w:r w:rsidRPr="00D33BCC">
        <w:tab/>
      </w:r>
    </w:p>
    <w:p w:rsidR="002E130D" w:rsidRPr="00D33BCC" w:rsidRDefault="002E130D" w:rsidP="002E130D">
      <w:pPr>
        <w:widowControl w:val="0"/>
        <w:ind w:firstLine="720"/>
      </w:pPr>
      <w:r w:rsidRPr="00D33BCC">
        <w:t>2.</w:t>
      </w:r>
      <w:r w:rsidRPr="00D33BCC">
        <w:tab/>
        <w:t>8:1</w:t>
      </w:r>
      <w:r w:rsidRPr="00D33BCC">
        <w:tab/>
      </w:r>
      <w:r w:rsidRPr="00D33BCC">
        <w:tab/>
        <w:t>6</w:t>
      </w:r>
      <w:r w:rsidRPr="00D33BCC">
        <w:rPr>
          <w:vertAlign w:val="superscript"/>
        </w:rPr>
        <w:t>th</w:t>
      </w:r>
      <w:r w:rsidRPr="00D33BCC">
        <w:tab/>
      </w:r>
      <w:r w:rsidRPr="00D33BCC">
        <w:tab/>
      </w:r>
      <w:r w:rsidRPr="00D33BCC">
        <w:tab/>
        <w:t>6</w:t>
      </w:r>
      <w:r w:rsidRPr="00D33BCC">
        <w:rPr>
          <w:vertAlign w:val="superscript"/>
        </w:rPr>
        <w:t>th</w:t>
      </w:r>
      <w:r w:rsidRPr="00D33BCC">
        <w:tab/>
      </w:r>
      <w:r w:rsidRPr="00D33BCC">
        <w:tab/>
        <w:t>5</w:t>
      </w:r>
      <w:r w:rsidRPr="00D33BCC">
        <w:rPr>
          <w:vertAlign w:val="superscript"/>
        </w:rPr>
        <w:t>th</w:t>
      </w:r>
    </w:p>
    <w:p w:rsidR="002E130D" w:rsidRPr="00D33BCC" w:rsidRDefault="002E130D" w:rsidP="002E130D">
      <w:pPr>
        <w:widowControl w:val="0"/>
        <w:ind w:firstLine="720"/>
      </w:pPr>
      <w:r w:rsidRPr="00D33BCC">
        <w:t>3.</w:t>
      </w:r>
      <w:r w:rsidRPr="00D33BCC">
        <w:tab/>
        <w:t xml:space="preserve">20:1 </w:t>
      </w:r>
      <w:r w:rsidRPr="00D33BCC">
        <w:tab/>
      </w:r>
      <w:r w:rsidRPr="00D33BCC">
        <w:tab/>
        <w:t>7</w:t>
      </w:r>
      <w:r w:rsidRPr="00D33BCC">
        <w:rPr>
          <w:vertAlign w:val="superscript"/>
        </w:rPr>
        <w:t>th</w:t>
      </w:r>
      <w:r w:rsidRPr="00D33BCC">
        <w:tab/>
      </w:r>
      <w:r w:rsidRPr="00D33BCC">
        <w:tab/>
      </w:r>
      <w:r w:rsidRPr="00D33BCC">
        <w:tab/>
        <w:t>5</w:t>
      </w:r>
      <w:r w:rsidRPr="00D33BCC">
        <w:rPr>
          <w:vertAlign w:val="superscript"/>
        </w:rPr>
        <w:t>th</w:t>
      </w:r>
      <w:r w:rsidRPr="00D33BCC">
        <w:tab/>
      </w:r>
      <w:r w:rsidRPr="00D33BCC">
        <w:tab/>
        <w:t>10</w:t>
      </w:r>
      <w:r w:rsidRPr="00D33BCC">
        <w:rPr>
          <w:vertAlign w:val="superscript"/>
        </w:rPr>
        <w:t>th</w:t>
      </w:r>
    </w:p>
    <w:p w:rsidR="002E130D" w:rsidRPr="00D33BCC" w:rsidRDefault="002E130D" w:rsidP="002E130D">
      <w:pPr>
        <w:widowControl w:val="0"/>
        <w:ind w:firstLine="720"/>
      </w:pPr>
      <w:r w:rsidRPr="00D33BCC">
        <w:t>4.</w:t>
      </w:r>
      <w:r w:rsidRPr="00D33BCC">
        <w:tab/>
        <w:t>24:1</w:t>
      </w:r>
      <w:r w:rsidRPr="00D33BCC">
        <w:tab/>
      </w:r>
      <w:r w:rsidRPr="00D33BCC">
        <w:tab/>
        <w:t>9</w:t>
      </w:r>
      <w:r w:rsidRPr="00D33BCC">
        <w:rPr>
          <w:vertAlign w:val="superscript"/>
        </w:rPr>
        <w:t>th</w:t>
      </w:r>
      <w:r w:rsidRPr="00D33BCC">
        <w:tab/>
      </w:r>
      <w:r w:rsidRPr="00D33BCC">
        <w:tab/>
      </w:r>
      <w:r w:rsidRPr="00D33BCC">
        <w:tab/>
        <w:t>10</w:t>
      </w:r>
      <w:r w:rsidRPr="00D33BCC">
        <w:rPr>
          <w:vertAlign w:val="superscript"/>
        </w:rPr>
        <w:t>th</w:t>
      </w:r>
      <w:r w:rsidRPr="00D33BCC">
        <w:tab/>
      </w:r>
      <w:r w:rsidRPr="00D33BCC">
        <w:tab/>
        <w:t>10</w:t>
      </w:r>
      <w:r w:rsidRPr="00D33BCC">
        <w:rPr>
          <w:vertAlign w:val="superscript"/>
        </w:rPr>
        <w:t>th</w:t>
      </w:r>
    </w:p>
    <w:p w:rsidR="002E130D" w:rsidRPr="00D33BCC" w:rsidRDefault="002E130D" w:rsidP="002E130D">
      <w:pPr>
        <w:widowControl w:val="0"/>
        <w:ind w:firstLine="720"/>
      </w:pPr>
      <w:r w:rsidRPr="00D33BCC">
        <w:t>5.</w:t>
      </w:r>
      <w:r w:rsidRPr="00D33BCC">
        <w:tab/>
        <w:t>26:1</w:t>
      </w:r>
      <w:r w:rsidRPr="00D33BCC">
        <w:tab/>
      </w:r>
      <w:r w:rsidRPr="00D33BCC">
        <w:tab/>
        <w:t>11</w:t>
      </w:r>
      <w:r w:rsidRPr="00D33BCC">
        <w:rPr>
          <w:vertAlign w:val="superscript"/>
        </w:rPr>
        <w:t>th</w:t>
      </w:r>
      <w:r w:rsidRPr="00D33BCC">
        <w:tab/>
      </w:r>
      <w:r w:rsidRPr="00D33BCC">
        <w:tab/>
      </w:r>
      <w:r w:rsidRPr="00D33BCC">
        <w:tab/>
      </w:r>
      <w:r w:rsidRPr="00D33BCC">
        <w:tab/>
      </w:r>
      <w:r w:rsidRPr="00D33BCC">
        <w:tab/>
        <w:t>1</w:t>
      </w:r>
      <w:r w:rsidRPr="00D33BCC">
        <w:rPr>
          <w:vertAlign w:val="superscript"/>
        </w:rPr>
        <w:t>st</w:t>
      </w:r>
    </w:p>
    <w:p w:rsidR="002E130D" w:rsidRPr="00D33BCC" w:rsidRDefault="002E130D" w:rsidP="002E130D">
      <w:pPr>
        <w:widowControl w:val="0"/>
        <w:ind w:firstLine="720"/>
      </w:pPr>
      <w:r w:rsidRPr="00D33BCC">
        <w:t>6.</w:t>
      </w:r>
      <w:r w:rsidRPr="00D33BCC">
        <w:tab/>
        <w:t>29:1</w:t>
      </w:r>
      <w:r w:rsidRPr="00D33BCC">
        <w:tab/>
      </w:r>
      <w:r w:rsidRPr="00D33BCC">
        <w:tab/>
        <w:t>10</w:t>
      </w:r>
      <w:r w:rsidRPr="00D33BCC">
        <w:rPr>
          <w:vertAlign w:val="superscript"/>
        </w:rPr>
        <w:t>th</w:t>
      </w:r>
      <w:r w:rsidRPr="00D33BCC">
        <w:tab/>
      </w:r>
      <w:r w:rsidRPr="00D33BCC">
        <w:tab/>
      </w:r>
      <w:r w:rsidRPr="00D33BCC">
        <w:tab/>
        <w:t>10</w:t>
      </w:r>
      <w:r w:rsidRPr="00D33BCC">
        <w:rPr>
          <w:vertAlign w:val="superscript"/>
        </w:rPr>
        <w:t>th</w:t>
      </w:r>
      <w:r w:rsidRPr="00D33BCC">
        <w:tab/>
      </w:r>
      <w:r w:rsidRPr="00D33BCC">
        <w:tab/>
        <w:t>12</w:t>
      </w:r>
      <w:r w:rsidRPr="00D33BCC">
        <w:rPr>
          <w:vertAlign w:val="superscript"/>
        </w:rPr>
        <w:t>th</w:t>
      </w:r>
    </w:p>
    <w:p w:rsidR="002E130D" w:rsidRPr="00D33BCC" w:rsidRDefault="002E130D" w:rsidP="002E130D">
      <w:pPr>
        <w:widowControl w:val="0"/>
        <w:ind w:firstLine="720"/>
      </w:pPr>
      <w:r w:rsidRPr="00D33BCC">
        <w:t>7.</w:t>
      </w:r>
      <w:r w:rsidRPr="00D33BCC">
        <w:tab/>
        <w:t>29:17</w:t>
      </w:r>
      <w:r w:rsidRPr="00D33BCC">
        <w:tab/>
      </w:r>
      <w:r w:rsidRPr="00D33BCC">
        <w:tab/>
        <w:t>27</w:t>
      </w:r>
      <w:r w:rsidRPr="00D33BCC">
        <w:rPr>
          <w:vertAlign w:val="superscript"/>
        </w:rPr>
        <w:t>th</w:t>
      </w:r>
      <w:r w:rsidRPr="00D33BCC">
        <w:rPr>
          <w:vertAlign w:val="superscript"/>
        </w:rPr>
        <w:tab/>
      </w:r>
      <w:r w:rsidRPr="00D33BCC">
        <w:rPr>
          <w:vertAlign w:val="superscript"/>
        </w:rPr>
        <w:tab/>
      </w:r>
      <w:r w:rsidRPr="00D33BCC">
        <w:tab/>
        <w:t>1</w:t>
      </w:r>
      <w:r w:rsidRPr="00D33BCC">
        <w:rPr>
          <w:vertAlign w:val="superscript"/>
        </w:rPr>
        <w:t>st</w:t>
      </w:r>
      <w:r w:rsidRPr="00D33BCC">
        <w:rPr>
          <w:vertAlign w:val="superscript"/>
        </w:rPr>
        <w:tab/>
      </w:r>
      <w:r w:rsidRPr="00D33BCC">
        <w:tab/>
        <w:t>1</w:t>
      </w:r>
      <w:r w:rsidRPr="00D33BCC">
        <w:rPr>
          <w:vertAlign w:val="superscript"/>
        </w:rPr>
        <w:t>st</w:t>
      </w:r>
    </w:p>
    <w:p w:rsidR="002E130D" w:rsidRPr="00D33BCC" w:rsidRDefault="002E130D" w:rsidP="002E130D">
      <w:pPr>
        <w:widowControl w:val="0"/>
        <w:ind w:firstLine="720"/>
      </w:pPr>
      <w:r w:rsidRPr="00D33BCC">
        <w:t>8.</w:t>
      </w:r>
      <w:r w:rsidRPr="00D33BCC">
        <w:tab/>
        <w:t>30:20</w:t>
      </w:r>
      <w:r w:rsidRPr="00D33BCC">
        <w:tab/>
      </w:r>
      <w:r w:rsidRPr="00D33BCC">
        <w:tab/>
        <w:t>11</w:t>
      </w:r>
      <w:r w:rsidRPr="00D33BCC">
        <w:rPr>
          <w:vertAlign w:val="superscript"/>
        </w:rPr>
        <w:t>th</w:t>
      </w:r>
      <w:r w:rsidRPr="00D33BCC">
        <w:tab/>
      </w:r>
      <w:r w:rsidRPr="00D33BCC">
        <w:tab/>
      </w:r>
      <w:r w:rsidRPr="00D33BCC">
        <w:tab/>
        <w:t>1</w:t>
      </w:r>
      <w:r w:rsidRPr="00D33BCC">
        <w:rPr>
          <w:vertAlign w:val="superscript"/>
        </w:rPr>
        <w:t>st</w:t>
      </w:r>
      <w:r w:rsidRPr="00D33BCC">
        <w:tab/>
      </w:r>
      <w:r w:rsidRPr="00D33BCC">
        <w:tab/>
        <w:t>7</w:t>
      </w:r>
      <w:r w:rsidRPr="00D33BCC">
        <w:rPr>
          <w:vertAlign w:val="superscript"/>
        </w:rPr>
        <w:t>th</w:t>
      </w:r>
    </w:p>
    <w:p w:rsidR="002E130D" w:rsidRPr="00D33BCC" w:rsidRDefault="002E130D" w:rsidP="002E130D">
      <w:pPr>
        <w:widowControl w:val="0"/>
        <w:ind w:firstLine="720"/>
      </w:pPr>
      <w:r w:rsidRPr="00D33BCC">
        <w:t>9.</w:t>
      </w:r>
      <w:r w:rsidRPr="00D33BCC">
        <w:tab/>
        <w:t>31:1</w:t>
      </w:r>
      <w:r w:rsidRPr="00D33BCC">
        <w:tab/>
      </w:r>
      <w:r w:rsidRPr="00D33BCC">
        <w:tab/>
        <w:t>11</w:t>
      </w:r>
      <w:r w:rsidRPr="00D33BCC">
        <w:rPr>
          <w:vertAlign w:val="superscript"/>
        </w:rPr>
        <w:t>th</w:t>
      </w:r>
      <w:r w:rsidRPr="00D33BCC">
        <w:rPr>
          <w:vertAlign w:val="superscript"/>
        </w:rPr>
        <w:tab/>
      </w:r>
      <w:r w:rsidRPr="00D33BCC">
        <w:rPr>
          <w:vertAlign w:val="superscript"/>
        </w:rPr>
        <w:tab/>
      </w:r>
      <w:r w:rsidRPr="00D33BCC">
        <w:tab/>
        <w:t>3</w:t>
      </w:r>
      <w:r w:rsidRPr="00D33BCC">
        <w:rPr>
          <w:vertAlign w:val="superscript"/>
        </w:rPr>
        <w:t>rd</w:t>
      </w:r>
      <w:r w:rsidRPr="00D33BCC">
        <w:rPr>
          <w:vertAlign w:val="superscript"/>
        </w:rPr>
        <w:tab/>
      </w:r>
      <w:r w:rsidRPr="00D33BCC">
        <w:tab/>
        <w:t>1</w:t>
      </w:r>
      <w:r w:rsidRPr="00D33BCC">
        <w:rPr>
          <w:vertAlign w:val="superscript"/>
        </w:rPr>
        <w:t>st</w:t>
      </w:r>
    </w:p>
    <w:p w:rsidR="002E130D" w:rsidRPr="00D33BCC" w:rsidRDefault="002E130D" w:rsidP="002E130D">
      <w:pPr>
        <w:widowControl w:val="0"/>
        <w:ind w:firstLine="720"/>
      </w:pPr>
      <w:r w:rsidRPr="00D33BCC">
        <w:t>10.</w:t>
      </w:r>
      <w:r w:rsidRPr="00D33BCC">
        <w:tab/>
        <w:t>32:1</w:t>
      </w:r>
      <w:r w:rsidRPr="00D33BCC">
        <w:tab/>
      </w:r>
      <w:r w:rsidRPr="00D33BCC">
        <w:tab/>
        <w:t>12</w:t>
      </w:r>
      <w:r w:rsidRPr="00D33BCC">
        <w:rPr>
          <w:vertAlign w:val="superscript"/>
        </w:rPr>
        <w:t>th</w:t>
      </w:r>
      <w:r w:rsidRPr="00D33BCC">
        <w:tab/>
      </w:r>
      <w:r w:rsidRPr="00D33BCC">
        <w:tab/>
      </w:r>
      <w:r w:rsidRPr="00D33BCC">
        <w:tab/>
        <w:t>12</w:t>
      </w:r>
      <w:r w:rsidRPr="00D33BCC">
        <w:rPr>
          <w:vertAlign w:val="superscript"/>
        </w:rPr>
        <w:t>th</w:t>
      </w:r>
      <w:r w:rsidRPr="00D33BCC">
        <w:rPr>
          <w:vertAlign w:val="superscript"/>
        </w:rPr>
        <w:tab/>
      </w:r>
      <w:r w:rsidRPr="00D33BCC">
        <w:tab/>
        <w:t>1</w:t>
      </w:r>
      <w:r w:rsidRPr="00D33BCC">
        <w:rPr>
          <w:vertAlign w:val="superscript"/>
        </w:rPr>
        <w:t>st</w:t>
      </w:r>
    </w:p>
    <w:p w:rsidR="002E130D" w:rsidRPr="00D33BCC" w:rsidRDefault="002E130D" w:rsidP="002E130D">
      <w:pPr>
        <w:widowControl w:val="0"/>
        <w:ind w:firstLine="720"/>
      </w:pPr>
      <w:r w:rsidRPr="00D33BCC">
        <w:t>11.</w:t>
      </w:r>
      <w:r w:rsidRPr="00D33BCC">
        <w:tab/>
        <w:t>32:17</w:t>
      </w:r>
      <w:r w:rsidRPr="00D33BCC">
        <w:tab/>
      </w:r>
      <w:r w:rsidRPr="00D33BCC">
        <w:tab/>
        <w:t>12</w:t>
      </w:r>
      <w:r w:rsidRPr="00D33BCC">
        <w:rPr>
          <w:vertAlign w:val="superscript"/>
        </w:rPr>
        <w:t>th</w:t>
      </w:r>
    </w:p>
    <w:p w:rsidR="002E130D" w:rsidRPr="00D33BCC" w:rsidRDefault="002E130D" w:rsidP="002E130D">
      <w:pPr>
        <w:widowControl w:val="0"/>
        <w:ind w:firstLine="720"/>
        <w:rPr>
          <w:vertAlign w:val="superscript"/>
        </w:rPr>
      </w:pPr>
      <w:r w:rsidRPr="00D33BCC">
        <w:t>12.</w:t>
      </w:r>
      <w:r w:rsidRPr="00D33BCC">
        <w:tab/>
        <w:t>40:1</w:t>
      </w:r>
      <w:r w:rsidRPr="00D33BCC">
        <w:tab/>
      </w:r>
      <w:r w:rsidRPr="00D33BCC">
        <w:tab/>
        <w:t>25</w:t>
      </w:r>
      <w:r w:rsidRPr="00D33BCC">
        <w:rPr>
          <w:vertAlign w:val="superscript"/>
        </w:rPr>
        <w:t>th</w:t>
      </w:r>
      <w:r w:rsidRPr="00D33BCC">
        <w:rPr>
          <w:vertAlign w:val="superscript"/>
        </w:rPr>
        <w:tab/>
      </w:r>
      <w:r w:rsidRPr="00D33BCC">
        <w:rPr>
          <w:vertAlign w:val="superscript"/>
        </w:rPr>
        <w:tab/>
      </w:r>
      <w:r w:rsidRPr="00D33BCC">
        <w:tab/>
        <w:t>1</w:t>
      </w:r>
      <w:r w:rsidRPr="00D33BCC">
        <w:rPr>
          <w:vertAlign w:val="superscript"/>
        </w:rPr>
        <w:t>st</w:t>
      </w:r>
      <w:r w:rsidRPr="00D33BCC">
        <w:tab/>
      </w:r>
      <w:r w:rsidRPr="00D33BCC">
        <w:tab/>
        <w:t>10</w:t>
      </w:r>
      <w:r w:rsidRPr="00D33BCC">
        <w:rPr>
          <w:vertAlign w:val="superscript"/>
        </w:rPr>
        <w:t>th</w:t>
      </w:r>
    </w:p>
    <w:p w:rsidR="002E130D" w:rsidRPr="00D33BCC" w:rsidRDefault="002E130D" w:rsidP="002E130D">
      <w:pPr>
        <w:widowControl w:val="0"/>
      </w:pPr>
    </w:p>
    <w:p w:rsidR="002E130D" w:rsidRPr="00D33BCC" w:rsidRDefault="002E130D" w:rsidP="002E130D">
      <w:pPr>
        <w:widowControl w:val="0"/>
      </w:pPr>
      <w:r w:rsidRPr="00D33BCC">
        <w:t>III.</w:t>
      </w:r>
      <w:r w:rsidRPr="00D33BCC">
        <w:tab/>
        <w:t>Ezekiel’s Ministry</w:t>
      </w:r>
    </w:p>
    <w:p w:rsidR="002E130D" w:rsidRPr="00D33BCC" w:rsidRDefault="002E130D" w:rsidP="002E130D">
      <w:pPr>
        <w:widowControl w:val="0"/>
      </w:pPr>
    </w:p>
    <w:p w:rsidR="002E130D" w:rsidRPr="00D33BCC" w:rsidRDefault="002E130D" w:rsidP="002E130D">
      <w:pPr>
        <w:widowControl w:val="0"/>
      </w:pPr>
      <w:r w:rsidRPr="00D33BCC">
        <w:tab/>
        <w:t>1.</w:t>
      </w:r>
      <w:r w:rsidRPr="00D33BCC">
        <w:tab/>
        <w:t xml:space="preserve">1:3  “Ezekiel the </w:t>
      </w:r>
      <w:r w:rsidRPr="00D33BCC">
        <w:rPr>
          <w:u w:val="single"/>
        </w:rPr>
        <w:t>priest</w:t>
      </w:r>
      <w:r w:rsidRPr="00D33BCC">
        <w:t>”  (of the elite)</w:t>
      </w:r>
    </w:p>
    <w:p w:rsidR="002E130D" w:rsidRPr="00D33BCC" w:rsidRDefault="002E130D" w:rsidP="002E130D">
      <w:pPr>
        <w:widowControl w:val="0"/>
      </w:pPr>
      <w:r w:rsidRPr="00D33BCC">
        <w:tab/>
        <w:t>2.</w:t>
      </w:r>
      <w:r w:rsidRPr="00D33BCC">
        <w:tab/>
        <w:t xml:space="preserve">2:5  “a </w:t>
      </w:r>
      <w:r w:rsidRPr="00D33BCC">
        <w:rPr>
          <w:u w:val="single"/>
        </w:rPr>
        <w:t>prophet</w:t>
      </w:r>
      <w:r w:rsidRPr="00D33BCC">
        <w:t>”  greater than the office of a king</w:t>
      </w:r>
    </w:p>
    <w:p w:rsidR="002E130D" w:rsidRPr="00D33BCC" w:rsidRDefault="002E130D" w:rsidP="002E130D">
      <w:pPr>
        <w:widowControl w:val="0"/>
      </w:pPr>
      <w:r w:rsidRPr="00D33BCC">
        <w:tab/>
        <w:t>3.</w:t>
      </w:r>
      <w:r w:rsidRPr="00D33BCC">
        <w:tab/>
        <w:t xml:space="preserve">3:17  “a </w:t>
      </w:r>
      <w:r w:rsidRPr="00D33BCC">
        <w:rPr>
          <w:u w:val="single"/>
        </w:rPr>
        <w:t>watchman</w:t>
      </w:r>
      <w:r w:rsidRPr="00D33BCC">
        <w:t>”</w:t>
      </w:r>
    </w:p>
    <w:p w:rsidR="002E130D" w:rsidRPr="00D33BCC" w:rsidRDefault="002E130D" w:rsidP="002E130D">
      <w:pPr>
        <w:widowControl w:val="0"/>
      </w:pPr>
      <w:r w:rsidRPr="00D33BCC">
        <w:lastRenderedPageBreak/>
        <w:tab/>
        <w:t>4.</w:t>
      </w:r>
      <w:r w:rsidRPr="00D33BCC">
        <w:tab/>
        <w:t xml:space="preserve">1:1  “among the </w:t>
      </w:r>
      <w:r w:rsidRPr="00D33BCC">
        <w:rPr>
          <w:u w:val="single"/>
        </w:rPr>
        <w:t>captives</w:t>
      </w:r>
      <w:r w:rsidRPr="00D33BCC">
        <w:t>”</w:t>
      </w:r>
    </w:p>
    <w:p w:rsidR="002E130D" w:rsidRPr="00D33BCC" w:rsidRDefault="002E130D" w:rsidP="002E130D">
      <w:pPr>
        <w:widowControl w:val="0"/>
      </w:pPr>
      <w:r w:rsidRPr="00D33BCC">
        <w:tab/>
        <w:t>5.</w:t>
      </w:r>
      <w:r w:rsidRPr="00D33BCC">
        <w:tab/>
        <w:t xml:space="preserve">24:15-27  a </w:t>
      </w:r>
      <w:r w:rsidRPr="00D33BCC">
        <w:rPr>
          <w:u w:val="single"/>
        </w:rPr>
        <w:t>married</w:t>
      </w:r>
      <w:r w:rsidRPr="00D33BCC">
        <w:t xml:space="preserve"> man</w:t>
      </w:r>
    </w:p>
    <w:p w:rsidR="002E130D" w:rsidRPr="00D33BCC" w:rsidRDefault="002E130D" w:rsidP="002E130D">
      <w:pPr>
        <w:widowControl w:val="0"/>
      </w:pPr>
      <w:r w:rsidRPr="00D33BCC">
        <w:tab/>
        <w:t>6.</w:t>
      </w:r>
      <w:r w:rsidRPr="00D33BCC">
        <w:tab/>
        <w:t xml:space="preserve">8:1  Ezekiel’s </w:t>
      </w:r>
      <w:r w:rsidRPr="00D33BCC">
        <w:rPr>
          <w:u w:val="single"/>
        </w:rPr>
        <w:t>house</w:t>
      </w:r>
    </w:p>
    <w:p w:rsidR="002E130D" w:rsidRPr="00D33BCC" w:rsidRDefault="002E130D" w:rsidP="002E130D">
      <w:pPr>
        <w:widowControl w:val="0"/>
      </w:pPr>
      <w:r w:rsidRPr="00D33BCC">
        <w:tab/>
        <w:t>7.</w:t>
      </w:r>
      <w:r w:rsidRPr="00D33BCC">
        <w:tab/>
        <w:t>A scholar of the Word</w:t>
      </w:r>
    </w:p>
    <w:p w:rsidR="002E130D" w:rsidRPr="00D33BCC" w:rsidRDefault="002E130D" w:rsidP="002E130D">
      <w:pPr>
        <w:widowControl w:val="0"/>
      </w:pPr>
    </w:p>
    <w:p w:rsidR="002E130D" w:rsidRPr="00D33BCC" w:rsidRDefault="002E130D" w:rsidP="002E130D">
      <w:pPr>
        <w:widowControl w:val="0"/>
      </w:pPr>
      <w:r w:rsidRPr="00D33BCC">
        <w:t>IV.</w:t>
      </w:r>
      <w:r w:rsidRPr="00D33BCC">
        <w:tab/>
        <w:t>The Times Involving Ezekiel</w:t>
      </w:r>
    </w:p>
    <w:p w:rsidR="002E130D" w:rsidRPr="00D33BCC" w:rsidRDefault="002E130D" w:rsidP="002E130D">
      <w:pPr>
        <w:widowControl w:val="0"/>
      </w:pPr>
    </w:p>
    <w:p w:rsidR="002E130D" w:rsidRPr="00D33BCC" w:rsidRDefault="002E130D" w:rsidP="002E130D">
      <w:pPr>
        <w:widowControl w:val="0"/>
      </w:pPr>
      <w:r w:rsidRPr="00D33BCC">
        <w:tab/>
        <w:t>1.</w:t>
      </w:r>
      <w:r w:rsidRPr="00D33BCC">
        <w:tab/>
        <w:t>His birth625 BC – in 18</w:t>
      </w:r>
      <w:r w:rsidRPr="00D33BCC">
        <w:rPr>
          <w:vertAlign w:val="superscript"/>
        </w:rPr>
        <w:t>th</w:t>
      </w:r>
      <w:r w:rsidRPr="00D33BCC">
        <w:t xml:space="preserve"> year of Josiah’s reign</w:t>
      </w:r>
    </w:p>
    <w:p w:rsidR="002E130D" w:rsidRPr="00D33BCC" w:rsidRDefault="002E130D" w:rsidP="002E130D">
      <w:pPr>
        <w:widowControl w:val="0"/>
      </w:pPr>
    </w:p>
    <w:p w:rsidR="002E130D" w:rsidRPr="00D33BCC" w:rsidRDefault="002E130D" w:rsidP="002E130D">
      <w:pPr>
        <w:widowControl w:val="0"/>
      </w:pPr>
      <w:r w:rsidRPr="00D33BCC">
        <w:tab/>
        <w:t>2.</w:t>
      </w:r>
      <w:r w:rsidRPr="00D33BCC">
        <w:tab/>
        <w:t>1:2  prophetic ministry, 5</w:t>
      </w:r>
      <w:r w:rsidRPr="00D33BCC">
        <w:rPr>
          <w:vertAlign w:val="superscript"/>
        </w:rPr>
        <w:t>th</w:t>
      </w:r>
      <w:r w:rsidRPr="00D33BCC">
        <w:t xml:space="preserve"> year of </w:t>
      </w:r>
      <w:proofErr w:type="spellStart"/>
      <w:r w:rsidRPr="00D33BCC">
        <w:t>Jehoichin</w:t>
      </w:r>
      <w:proofErr w:type="spellEnd"/>
      <w:r w:rsidRPr="00D33BCC">
        <w:t xml:space="preserve"> captivity</w:t>
      </w:r>
    </w:p>
    <w:p w:rsidR="002E130D" w:rsidRPr="00D33BCC" w:rsidRDefault="002E130D" w:rsidP="002E130D">
      <w:pPr>
        <w:widowControl w:val="0"/>
      </w:pPr>
      <w:r w:rsidRPr="00D33BCC">
        <w:tab/>
      </w:r>
      <w:r w:rsidRPr="00D33BCC">
        <w:tab/>
        <w:t>7 years before the destruction of the temple at Jerusalem</w:t>
      </w:r>
    </w:p>
    <w:p w:rsidR="002E130D" w:rsidRPr="00D33BCC" w:rsidRDefault="002E130D" w:rsidP="002E130D">
      <w:pPr>
        <w:widowControl w:val="0"/>
      </w:pPr>
    </w:p>
    <w:p w:rsidR="002E130D" w:rsidRPr="00D33BCC" w:rsidRDefault="002E130D" w:rsidP="00D44111">
      <w:pPr>
        <w:widowControl w:val="0"/>
        <w:ind w:left="1440" w:hanging="720"/>
      </w:pPr>
      <w:r w:rsidRPr="00D33BCC">
        <w:t>3.</w:t>
      </w:r>
      <w:r w:rsidRPr="00D33BCC">
        <w:tab/>
        <w:t>1:1  Ezekiel was 30 years old when his priestly and prophetic ministry began595 BC</w:t>
      </w:r>
    </w:p>
    <w:p w:rsidR="002E130D" w:rsidRPr="00D33BCC" w:rsidRDefault="002E130D" w:rsidP="002E130D">
      <w:pPr>
        <w:widowControl w:val="0"/>
      </w:pPr>
    </w:p>
    <w:p w:rsidR="002E130D" w:rsidRPr="00D33BCC" w:rsidRDefault="002E130D" w:rsidP="002E130D">
      <w:pPr>
        <w:widowControl w:val="0"/>
      </w:pPr>
      <w:r w:rsidRPr="00D33BCC">
        <w:tab/>
        <w:t>4.</w:t>
      </w:r>
      <w:r w:rsidRPr="00D33BCC">
        <w:tab/>
        <w:t>Prophesied at least 22 years</w:t>
      </w:r>
    </w:p>
    <w:p w:rsidR="002E130D" w:rsidRPr="00D33BCC" w:rsidRDefault="002E130D" w:rsidP="002E130D">
      <w:pPr>
        <w:widowControl w:val="0"/>
      </w:pPr>
      <w:r w:rsidRPr="00D33BCC">
        <w:tab/>
      </w:r>
      <w:r w:rsidRPr="00D33BCC">
        <w:tab/>
        <w:t>a.</w:t>
      </w:r>
      <w:r w:rsidRPr="00D33BCC">
        <w:tab/>
        <w:t>Before captivity to Judah</w:t>
      </w:r>
    </w:p>
    <w:p w:rsidR="002E130D" w:rsidRPr="00D33BCC" w:rsidRDefault="002E130D" w:rsidP="002E130D">
      <w:pPr>
        <w:widowControl w:val="0"/>
      </w:pPr>
      <w:r w:rsidRPr="00D33BCC">
        <w:tab/>
      </w:r>
      <w:r w:rsidRPr="00D33BCC">
        <w:tab/>
        <w:t>b.</w:t>
      </w:r>
      <w:r w:rsidRPr="00D33BCC">
        <w:tab/>
        <w:t>To foreign nations</w:t>
      </w:r>
    </w:p>
    <w:p w:rsidR="002E130D" w:rsidRPr="00D33BCC" w:rsidRDefault="002E130D" w:rsidP="002E130D">
      <w:pPr>
        <w:widowControl w:val="0"/>
      </w:pPr>
      <w:r w:rsidRPr="00D33BCC">
        <w:tab/>
      </w:r>
      <w:r w:rsidRPr="00D33BCC">
        <w:tab/>
        <w:t>c.</w:t>
      </w:r>
      <w:r w:rsidRPr="00D33BCC">
        <w:tab/>
        <w:t>After captivity restoration and to the last days (38 and 39)</w:t>
      </w:r>
    </w:p>
    <w:p w:rsidR="002E130D" w:rsidRPr="00D33BCC" w:rsidRDefault="002E130D" w:rsidP="002E130D">
      <w:pPr>
        <w:widowControl w:val="0"/>
      </w:pPr>
    </w:p>
    <w:p w:rsidR="002E130D" w:rsidRPr="00D33BCC" w:rsidRDefault="002E130D" w:rsidP="002E130D">
      <w:pPr>
        <w:widowControl w:val="0"/>
      </w:pPr>
      <w:r w:rsidRPr="00D33BCC">
        <w:tab/>
        <w:t>5.</w:t>
      </w:r>
      <w:r w:rsidRPr="00D33BCC">
        <w:tab/>
        <w:t>Ezekiel’s captivity</w:t>
      </w:r>
      <w:r w:rsidR="00D44111">
        <w:t xml:space="preserve"> </w:t>
      </w:r>
      <w:r w:rsidRPr="00D33BCC">
        <w:t>600 BC</w:t>
      </w:r>
    </w:p>
    <w:p w:rsidR="002E130D" w:rsidRPr="00D33BCC" w:rsidRDefault="002E130D" w:rsidP="002E130D">
      <w:pPr>
        <w:widowControl w:val="0"/>
      </w:pPr>
    </w:p>
    <w:p w:rsidR="002E130D" w:rsidRPr="00D33BCC" w:rsidRDefault="002E130D" w:rsidP="002E130D">
      <w:pPr>
        <w:widowControl w:val="0"/>
      </w:pPr>
      <w:r w:rsidRPr="00D33BCC">
        <w:tab/>
        <w:t>6.</w:t>
      </w:r>
      <w:r w:rsidRPr="00D33BCC">
        <w:tab/>
        <w:t>Sodomites, Idolatry, Adultery brought on the judgment</w:t>
      </w:r>
    </w:p>
    <w:p w:rsidR="002E130D" w:rsidRPr="00D33BCC" w:rsidRDefault="002E130D" w:rsidP="002E130D">
      <w:pPr>
        <w:widowControl w:val="0"/>
      </w:pPr>
      <w:r w:rsidRPr="00D33BCC">
        <w:tab/>
      </w:r>
      <w:r w:rsidRPr="00D33BCC">
        <w:tab/>
        <w:t>What is wrong with America?</w:t>
      </w:r>
    </w:p>
    <w:p w:rsidR="002E130D" w:rsidRPr="00D33BCC" w:rsidRDefault="002E130D" w:rsidP="002E130D">
      <w:pPr>
        <w:widowControl w:val="0"/>
      </w:pPr>
      <w:r w:rsidRPr="00D33BCC">
        <w:tab/>
      </w:r>
      <w:r w:rsidRPr="00D33BCC">
        <w:tab/>
        <w:t>What is wrong with the Church as a whole today?</w:t>
      </w:r>
    </w:p>
    <w:p w:rsidR="002E130D" w:rsidRPr="00D33BCC" w:rsidRDefault="002E130D" w:rsidP="002E130D">
      <w:pPr>
        <w:widowControl w:val="0"/>
      </w:pPr>
      <w:r w:rsidRPr="00D33BCC">
        <w:tab/>
      </w:r>
      <w:r w:rsidRPr="00D33BCC">
        <w:tab/>
        <w:t>God will bring this generation at this time into judgment</w:t>
      </w:r>
    </w:p>
    <w:p w:rsidR="002E130D" w:rsidRPr="00D33BCC" w:rsidRDefault="002E130D" w:rsidP="002E130D">
      <w:pPr>
        <w:widowControl w:val="0"/>
      </w:pPr>
    </w:p>
    <w:p w:rsidR="002E130D" w:rsidRPr="00D33BCC" w:rsidRDefault="002E130D" w:rsidP="002E130D">
      <w:pPr>
        <w:widowControl w:val="0"/>
      </w:pPr>
      <w:r w:rsidRPr="00D33BCC">
        <w:t>V.</w:t>
      </w:r>
      <w:r w:rsidRPr="00D33BCC">
        <w:tab/>
        <w:t>A  Glorious Revelation of the Divine Nature and Glory of God</w:t>
      </w:r>
    </w:p>
    <w:p w:rsidR="002E130D" w:rsidRPr="00D33BCC" w:rsidRDefault="002E130D" w:rsidP="002E130D">
      <w:pPr>
        <w:widowControl w:val="0"/>
      </w:pPr>
    </w:p>
    <w:p w:rsidR="002E130D" w:rsidRPr="00D33BCC" w:rsidRDefault="002E130D" w:rsidP="002E130D">
      <w:pPr>
        <w:widowControl w:val="0"/>
      </w:pPr>
      <w:r w:rsidRPr="00D33BCC">
        <w:tab/>
        <w:t>A.</w:t>
      </w:r>
      <w:r w:rsidRPr="00D33BCC">
        <w:tab/>
        <w:t>1:1 “Visions of God”</w:t>
      </w:r>
    </w:p>
    <w:p w:rsidR="002E130D" w:rsidRPr="00D33BCC" w:rsidRDefault="002E130D" w:rsidP="002E130D">
      <w:pPr>
        <w:widowControl w:val="0"/>
      </w:pPr>
    </w:p>
    <w:p w:rsidR="002E130D" w:rsidRPr="00D33BCC" w:rsidRDefault="002E130D" w:rsidP="00D44111">
      <w:pPr>
        <w:widowControl w:val="0"/>
        <w:ind w:left="720" w:firstLine="720"/>
      </w:pPr>
      <w:r w:rsidRPr="00D33BCC">
        <w:t>1.</w:t>
      </w:r>
      <w:r w:rsidRPr="00D33BCC">
        <w:tab/>
        <w:t>The primary purpose is to educate the Prophet</w:t>
      </w:r>
    </w:p>
    <w:p w:rsidR="002E130D" w:rsidRPr="00D33BCC" w:rsidRDefault="002E130D" w:rsidP="002E130D">
      <w:pPr>
        <w:widowControl w:val="0"/>
        <w:rPr>
          <w:b/>
          <w:u w:val="single"/>
        </w:rPr>
      </w:pPr>
      <w:r w:rsidRPr="00D33BCC">
        <w:tab/>
      </w:r>
      <w:r w:rsidRPr="00D33BCC">
        <w:tab/>
        <w:t>2.</w:t>
      </w:r>
      <w:r w:rsidRPr="00D33BCC">
        <w:tab/>
        <w:t xml:space="preserve">The fact that it is recorded, God wants to teach </w:t>
      </w:r>
      <w:r w:rsidRPr="00D33BCC">
        <w:rPr>
          <w:b/>
          <w:u w:val="single"/>
        </w:rPr>
        <w:t>us.</w:t>
      </w:r>
    </w:p>
    <w:p w:rsidR="002E130D" w:rsidRPr="00D33BCC" w:rsidRDefault="002E130D" w:rsidP="002E130D">
      <w:pPr>
        <w:widowControl w:val="0"/>
      </w:pPr>
      <w:r w:rsidRPr="00D33BCC">
        <w:tab/>
      </w:r>
      <w:r w:rsidRPr="00D33BCC">
        <w:tab/>
        <w:t>3.</w:t>
      </w:r>
      <w:r w:rsidRPr="00D33BCC">
        <w:tab/>
        <w:t>The vision is a revelation</w:t>
      </w:r>
    </w:p>
    <w:p w:rsidR="002E130D" w:rsidRPr="00D33BCC" w:rsidRDefault="002E130D" w:rsidP="002E130D">
      <w:pPr>
        <w:widowControl w:val="0"/>
      </w:pPr>
    </w:p>
    <w:p w:rsidR="002E130D" w:rsidRPr="00D33BCC" w:rsidRDefault="002E130D" w:rsidP="002E130D">
      <w:pPr>
        <w:widowControl w:val="0"/>
      </w:pPr>
      <w:r w:rsidRPr="00D33BCC">
        <w:tab/>
        <w:t>B.</w:t>
      </w:r>
      <w:r w:rsidRPr="00D33BCC">
        <w:tab/>
        <w:t>1:4-28 “Likeness” and “appearances”</w:t>
      </w:r>
    </w:p>
    <w:p w:rsidR="002E130D" w:rsidRPr="00D33BCC" w:rsidRDefault="002E130D" w:rsidP="002E130D">
      <w:pPr>
        <w:widowControl w:val="0"/>
      </w:pPr>
    </w:p>
    <w:p w:rsidR="002E130D" w:rsidRPr="00D33BCC" w:rsidRDefault="002E130D" w:rsidP="002E130D">
      <w:pPr>
        <w:widowControl w:val="0"/>
      </w:pPr>
      <w:r w:rsidRPr="00D33BCC">
        <w:tab/>
      </w:r>
      <w:r w:rsidRPr="00D33BCC">
        <w:tab/>
        <w:t>1.</w:t>
      </w:r>
      <w:r w:rsidRPr="00D33BCC">
        <w:tab/>
        <w:t>A revelation of His divine glory</w:t>
      </w:r>
    </w:p>
    <w:p w:rsidR="002E130D" w:rsidRPr="00D33BCC" w:rsidRDefault="002E130D" w:rsidP="002E130D">
      <w:pPr>
        <w:widowControl w:val="0"/>
      </w:pPr>
      <w:r w:rsidRPr="00D33BCC">
        <w:tab/>
      </w:r>
      <w:r w:rsidRPr="00D33BCC">
        <w:tab/>
      </w:r>
      <w:r w:rsidRPr="00D33BCC">
        <w:tab/>
        <w:t>1:4,28  “the likeness of the glory of the Lord”</w:t>
      </w:r>
    </w:p>
    <w:p w:rsidR="002E130D" w:rsidRPr="00D33BCC" w:rsidRDefault="002E130D" w:rsidP="002E130D">
      <w:pPr>
        <w:widowControl w:val="0"/>
      </w:pPr>
      <w:r w:rsidRPr="00D33BCC">
        <w:tab/>
      </w:r>
      <w:r w:rsidRPr="00D33BCC">
        <w:tab/>
      </w:r>
      <w:r w:rsidRPr="00D33BCC">
        <w:tab/>
      </w:r>
    </w:p>
    <w:p w:rsidR="002E130D" w:rsidRPr="00D33BCC" w:rsidRDefault="002E130D" w:rsidP="002E130D">
      <w:pPr>
        <w:widowControl w:val="0"/>
        <w:ind w:left="1440" w:firstLine="720"/>
      </w:pPr>
      <w:r w:rsidRPr="00D33BCC">
        <w:t>The glory is seen in many aspects</w:t>
      </w:r>
    </w:p>
    <w:p w:rsidR="002E130D" w:rsidRPr="00D33BCC" w:rsidRDefault="002E130D" w:rsidP="002E130D">
      <w:pPr>
        <w:widowControl w:val="0"/>
        <w:ind w:left="1440" w:firstLine="720"/>
      </w:pPr>
    </w:p>
    <w:p w:rsidR="002E130D" w:rsidRPr="00D33BCC" w:rsidRDefault="002E130D" w:rsidP="002E130D">
      <w:pPr>
        <w:widowControl w:val="0"/>
        <w:ind w:left="1440" w:firstLine="720"/>
      </w:pPr>
      <w:r w:rsidRPr="00D33BCC">
        <w:t>a.</w:t>
      </w:r>
      <w:r w:rsidRPr="00D33BCC">
        <w:tab/>
        <w:t>In the natural forces</w:t>
      </w:r>
    </w:p>
    <w:p w:rsidR="002E130D" w:rsidRPr="00D33BCC" w:rsidRDefault="002E130D" w:rsidP="002E130D">
      <w:pPr>
        <w:widowControl w:val="0"/>
        <w:ind w:left="1440" w:firstLine="720"/>
      </w:pPr>
      <w:r w:rsidRPr="00D33BCC">
        <w:tab/>
        <w:t>(Using the natural in likeness of the supernatural)</w:t>
      </w:r>
    </w:p>
    <w:p w:rsidR="002E130D" w:rsidRPr="00D33BCC" w:rsidRDefault="002E130D" w:rsidP="002E130D">
      <w:pPr>
        <w:widowControl w:val="0"/>
        <w:ind w:left="1440" w:firstLine="720"/>
      </w:pPr>
    </w:p>
    <w:p w:rsidR="002E130D" w:rsidRPr="00D33BCC" w:rsidRDefault="002E130D" w:rsidP="00D44111">
      <w:pPr>
        <w:widowControl w:val="0"/>
        <w:ind w:left="1440" w:firstLine="720"/>
      </w:pPr>
      <w:r w:rsidRPr="00D33BCC">
        <w:tab/>
        <w:t>(1)</w:t>
      </w:r>
      <w:r w:rsidRPr="00D33BCC">
        <w:tab/>
        <w:t>“A whirlwind” 1:4</w:t>
      </w:r>
    </w:p>
    <w:p w:rsidR="002E130D" w:rsidRPr="00D33BCC" w:rsidRDefault="002E130D" w:rsidP="002E130D">
      <w:pPr>
        <w:widowControl w:val="0"/>
        <w:ind w:left="1440" w:firstLine="720"/>
      </w:pPr>
      <w:r w:rsidRPr="00D33BCC">
        <w:lastRenderedPageBreak/>
        <w:tab/>
      </w:r>
      <w:r w:rsidRPr="00D33BCC">
        <w:tab/>
        <w:t>(a)</w:t>
      </w:r>
      <w:r w:rsidRPr="00D33BCC">
        <w:tab/>
        <w:t>Describing divine glory</w:t>
      </w:r>
    </w:p>
    <w:p w:rsidR="002E130D" w:rsidRPr="00D33BCC" w:rsidRDefault="002E130D" w:rsidP="002E130D">
      <w:pPr>
        <w:widowControl w:val="0"/>
        <w:ind w:left="1440" w:firstLine="720"/>
      </w:pPr>
      <w:r w:rsidRPr="00D33BCC">
        <w:tab/>
      </w:r>
      <w:r w:rsidRPr="00D33BCC">
        <w:tab/>
      </w:r>
      <w:r w:rsidRPr="00D33BCC">
        <w:tab/>
        <w:t>Wind, breath, spirit and tremendous</w:t>
      </w:r>
    </w:p>
    <w:p w:rsidR="002E130D" w:rsidRPr="00D33BCC" w:rsidRDefault="002E130D" w:rsidP="002E130D">
      <w:pPr>
        <w:widowControl w:val="0"/>
        <w:ind w:left="1440" w:firstLine="720"/>
      </w:pPr>
      <w:r w:rsidRPr="00D33BCC">
        <w:tab/>
      </w:r>
      <w:r w:rsidRPr="00D33BCC">
        <w:tab/>
      </w:r>
      <w:r w:rsidRPr="00D33BCC">
        <w:tab/>
        <w:t>Tempestuous whirl wind</w:t>
      </w:r>
    </w:p>
    <w:p w:rsidR="002E130D" w:rsidRPr="00D33BCC" w:rsidRDefault="002E130D" w:rsidP="002E130D">
      <w:pPr>
        <w:widowControl w:val="0"/>
        <w:ind w:left="1440" w:firstLine="720"/>
      </w:pPr>
    </w:p>
    <w:p w:rsidR="002E130D" w:rsidRPr="00D33BCC" w:rsidRDefault="002E130D" w:rsidP="002E130D">
      <w:pPr>
        <w:widowControl w:val="0"/>
        <w:ind w:left="1440" w:firstLine="720"/>
      </w:pPr>
      <w:r w:rsidRPr="00D33BCC">
        <w:tab/>
      </w:r>
      <w:r w:rsidRPr="00D33BCC">
        <w:tab/>
      </w:r>
      <w:r w:rsidRPr="00D33BCC">
        <w:tab/>
        <w:t>Acts 2:1   II Kings 2:11   Job 38:1; 40:6</w:t>
      </w:r>
    </w:p>
    <w:p w:rsidR="002E130D" w:rsidRPr="00D33BCC" w:rsidRDefault="002E130D" w:rsidP="002E130D">
      <w:pPr>
        <w:widowControl w:val="0"/>
        <w:ind w:left="1440" w:firstLine="720"/>
      </w:pPr>
      <w:r w:rsidRPr="00D33BCC">
        <w:tab/>
      </w:r>
      <w:r w:rsidRPr="00D33BCC">
        <w:tab/>
      </w:r>
      <w:r w:rsidRPr="00D33BCC">
        <w:tab/>
        <w:t>Jer. 30;23</w:t>
      </w:r>
    </w:p>
    <w:p w:rsidR="002E130D" w:rsidRPr="00D33BCC" w:rsidRDefault="002E130D" w:rsidP="002E130D">
      <w:pPr>
        <w:widowControl w:val="0"/>
        <w:ind w:left="1440" w:firstLine="720"/>
      </w:pPr>
    </w:p>
    <w:p w:rsidR="002E130D" w:rsidRPr="00D33BCC" w:rsidRDefault="002E130D" w:rsidP="00DC2DC2">
      <w:pPr>
        <w:widowControl w:val="0"/>
        <w:ind w:firstLine="720"/>
      </w:pPr>
      <w:r w:rsidRPr="00D33BCC">
        <w:t>Ezekiel made comparisons from that which he understood to that which he saw in the vision of God</w:t>
      </w:r>
      <w:r w:rsidR="00DC2DC2">
        <w:t xml:space="preserve">. </w:t>
      </w:r>
      <w:r w:rsidRPr="00D33BCC">
        <w:t xml:space="preserve">Revealing in terms that we can relate to the divine nature of God in His greatness, splendor, glory, </w:t>
      </w:r>
      <w:r w:rsidR="00DC2DC2">
        <w:t xml:space="preserve">presence </w:t>
      </w:r>
      <w:r w:rsidRPr="00D33BCC">
        <w:t>and magnitude</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t>(2)</w:t>
      </w:r>
      <w:r w:rsidRPr="00D33BCC">
        <w:tab/>
        <w:t>“Out of the North”1:4</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(a)</w:t>
      </w:r>
      <w:r w:rsidRPr="00D33BCC">
        <w:tab/>
        <w:t xml:space="preserve">The source or place of divine </w:t>
      </w:r>
      <w:proofErr w:type="spellStart"/>
      <w:r w:rsidRPr="00D33BCC">
        <w:t>gloryIsa</w:t>
      </w:r>
      <w:proofErr w:type="spellEnd"/>
      <w:r w:rsidRPr="00D33BCC">
        <w:t>. 14:13</w:t>
      </w:r>
    </w:p>
    <w:p w:rsidR="002E130D" w:rsidRPr="00D33BCC" w:rsidRDefault="002E130D" w:rsidP="002E130D">
      <w:pPr>
        <w:widowControl w:val="0"/>
      </w:pPr>
      <w:r w:rsidRPr="00D33BCC">
        <w:tab/>
      </w:r>
      <w:r w:rsidRPr="00D33BCC">
        <w:tab/>
      </w:r>
      <w:r w:rsidRPr="00D33BCC">
        <w:tab/>
      </w:r>
      <w:r w:rsidRPr="00D33BCC">
        <w:tab/>
      </w:r>
      <w:r w:rsidRPr="00D33BCC">
        <w:tab/>
      </w:r>
      <w:r w:rsidRPr="00D33BCC">
        <w:tab/>
        <w:t>“Of the North”  (on top)</w:t>
      </w:r>
    </w:p>
    <w:p w:rsidR="002E130D" w:rsidRPr="00D33BCC" w:rsidRDefault="002E130D" w:rsidP="002E130D">
      <w:pPr>
        <w:widowControl w:val="0"/>
        <w:ind w:left="4320"/>
      </w:pPr>
      <w:r w:rsidRPr="00D33BCC">
        <w:t>Symbol of the place where God rules and reigns over all, above all</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t>(3)</w:t>
      </w:r>
      <w:r w:rsidRPr="00D33BCC">
        <w:tab/>
        <w:t>“A great cloud”1:4</w:t>
      </w:r>
    </w:p>
    <w:p w:rsidR="002E130D" w:rsidRPr="00D33BCC" w:rsidRDefault="002E130D" w:rsidP="002E130D">
      <w:pPr>
        <w:widowControl w:val="0"/>
      </w:pPr>
      <w:r w:rsidRPr="00D33BCC">
        <w:tab/>
      </w:r>
      <w:r w:rsidRPr="00D33BCC">
        <w:tab/>
      </w:r>
      <w:r w:rsidRPr="00D33BCC">
        <w:tab/>
      </w:r>
      <w:r w:rsidRPr="00D33BCC">
        <w:tab/>
      </w:r>
      <w:r w:rsidRPr="00D33BCC">
        <w:tab/>
        <w:t>(a)</w:t>
      </w:r>
      <w:r w:rsidRPr="00D33BCC">
        <w:tab/>
        <w:t>A symbol of divine glory</w:t>
      </w:r>
    </w:p>
    <w:p w:rsidR="002E130D" w:rsidRPr="00D33BCC" w:rsidRDefault="002E130D" w:rsidP="002E130D">
      <w:pPr>
        <w:widowControl w:val="0"/>
      </w:pPr>
      <w:r w:rsidRPr="00D33BCC">
        <w:tab/>
      </w:r>
      <w:r w:rsidRPr="00D33BCC">
        <w:tab/>
      </w:r>
      <w:r w:rsidRPr="00D33BCC">
        <w:tab/>
      </w:r>
      <w:r w:rsidRPr="00D33BCC">
        <w:tab/>
      </w:r>
      <w:r w:rsidRPr="00D33BCC">
        <w:tab/>
      </w:r>
      <w:r w:rsidRPr="00D33BCC">
        <w:tab/>
        <w:t>Ex. 19:16    Matt. 17:5      Rev. 14:14</w:t>
      </w:r>
    </w:p>
    <w:p w:rsidR="002E130D" w:rsidRPr="00D33BCC" w:rsidRDefault="002E130D" w:rsidP="002E130D">
      <w:pPr>
        <w:widowControl w:val="0"/>
      </w:pPr>
      <w:r w:rsidRPr="00D33BCC">
        <w:tab/>
      </w:r>
    </w:p>
    <w:p w:rsidR="002E130D" w:rsidRPr="00D33BCC" w:rsidRDefault="002E130D" w:rsidP="00DC2DC2">
      <w:pPr>
        <w:widowControl w:val="0"/>
        <w:ind w:left="2160" w:firstLine="720"/>
      </w:pPr>
      <w:r w:rsidRPr="00D33BCC">
        <w:t>(4)</w:t>
      </w:r>
      <w:r w:rsidRPr="00D33BCC">
        <w:tab/>
        <w:t>“Of the fire”</w:t>
      </w:r>
      <w:r w:rsidR="00DC2DC2">
        <w:t xml:space="preserve"> </w:t>
      </w:r>
      <w:r w:rsidRPr="00D33BCC">
        <w:t>1:4</w:t>
      </w:r>
    </w:p>
    <w:p w:rsidR="002E130D" w:rsidRPr="00D33BCC" w:rsidRDefault="002E130D" w:rsidP="002E130D">
      <w:pPr>
        <w:widowControl w:val="0"/>
        <w:ind w:left="4320" w:hanging="720"/>
      </w:pPr>
      <w:r w:rsidRPr="00D33BCC">
        <w:t>(a)</w:t>
      </w:r>
      <w:r w:rsidRPr="00D33BCC">
        <w:tab/>
        <w:t>Symbolic of God’s divine presence and glory</w:t>
      </w:r>
    </w:p>
    <w:p w:rsidR="002E130D" w:rsidRPr="00D33BCC" w:rsidRDefault="002E130D" w:rsidP="002E130D">
      <w:pPr>
        <w:widowControl w:val="0"/>
        <w:ind w:left="4320" w:hanging="720"/>
      </w:pPr>
      <w:r w:rsidRPr="00D33BCC">
        <w:tab/>
        <w:t>Heb. 12:29</w:t>
      </w:r>
    </w:p>
    <w:p w:rsidR="002E130D" w:rsidRPr="00D33BCC" w:rsidRDefault="002E130D" w:rsidP="002E130D">
      <w:pPr>
        <w:widowControl w:val="0"/>
        <w:ind w:left="4320" w:hanging="720"/>
      </w:pPr>
      <w:r w:rsidRPr="00D33BCC">
        <w:tab/>
        <w:t>Using the natural forces in</w:t>
      </w:r>
    </w:p>
    <w:p w:rsidR="002E130D" w:rsidRPr="00D33BCC" w:rsidRDefault="002E130D" w:rsidP="002E130D">
      <w:pPr>
        <w:widowControl w:val="0"/>
        <w:ind w:left="4320"/>
      </w:pPr>
      <w:r w:rsidRPr="00D33BCC">
        <w:t xml:space="preserve"> “likeness” (10 x’s in chapter 1)</w:t>
      </w:r>
    </w:p>
    <w:p w:rsidR="002E130D" w:rsidRPr="00D33BCC" w:rsidRDefault="002E130D" w:rsidP="002E130D">
      <w:pPr>
        <w:widowControl w:val="0"/>
        <w:ind w:left="4320"/>
      </w:pPr>
      <w:r w:rsidRPr="00D33BCC">
        <w:tab/>
        <w:t>and</w:t>
      </w:r>
    </w:p>
    <w:p w:rsidR="002E130D" w:rsidRPr="00D33BCC" w:rsidRDefault="002E130D" w:rsidP="002E130D">
      <w:pPr>
        <w:widowControl w:val="0"/>
        <w:ind w:left="4320"/>
      </w:pPr>
      <w:r w:rsidRPr="00D33BCC">
        <w:t>“appearance” (12 x’s in chapter 1)</w:t>
      </w:r>
    </w:p>
    <w:p w:rsidR="002E130D" w:rsidRPr="00D33BCC" w:rsidRDefault="002E130D" w:rsidP="002E130D">
      <w:pPr>
        <w:widowControl w:val="0"/>
        <w:ind w:left="4320"/>
      </w:pPr>
    </w:p>
    <w:p w:rsidR="002E130D" w:rsidRPr="00D33BCC" w:rsidRDefault="002E130D" w:rsidP="002E130D">
      <w:pPr>
        <w:widowControl w:val="0"/>
        <w:ind w:left="4320"/>
      </w:pPr>
      <w:r w:rsidRPr="00D33BCC">
        <w:t>of the supernatural visions of God.</w:t>
      </w:r>
    </w:p>
    <w:p w:rsidR="002E130D" w:rsidRPr="00D33BCC" w:rsidRDefault="002E130D" w:rsidP="002E130D">
      <w:pPr>
        <w:widowControl w:val="0"/>
        <w:ind w:left="4320"/>
      </w:pPr>
      <w:r w:rsidRPr="00D33BCC">
        <w:t>Revealing in type, similarity and likeness of God’s glory.  1:28</w:t>
      </w:r>
    </w:p>
    <w:p w:rsidR="002E130D" w:rsidRPr="00D33BCC" w:rsidRDefault="002E130D" w:rsidP="002E130D">
      <w:pPr>
        <w:widowControl w:val="0"/>
        <w:ind w:left="4320"/>
      </w:pPr>
    </w:p>
    <w:p w:rsidR="002E130D" w:rsidRPr="00D33BCC" w:rsidRDefault="002E130D" w:rsidP="002E130D">
      <w:pPr>
        <w:widowControl w:val="0"/>
        <w:ind w:left="4320"/>
      </w:pPr>
      <w:r w:rsidRPr="00D33BCC">
        <w:t>God is infinite – all eternity is in God -  God is eternal – everything unfolds from Him.</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(b)</w:t>
      </w:r>
      <w:r w:rsidRPr="00D33BCC">
        <w:tab/>
        <w:t>Also God’s glory is seen in “likeness”</w:t>
      </w:r>
    </w:p>
    <w:p w:rsidR="002E130D" w:rsidRPr="00D33BCC" w:rsidRDefault="002E130D" w:rsidP="002E130D">
      <w:pPr>
        <w:widowControl w:val="0"/>
        <w:ind w:left="4320"/>
      </w:pPr>
      <w:r w:rsidRPr="00D33BCC">
        <w:t>by a vision of four living creatures, symbolic of the character attributes of God.</w:t>
      </w:r>
    </w:p>
    <w:p w:rsidR="002E130D" w:rsidRPr="00D33BCC" w:rsidRDefault="002E130D" w:rsidP="002E130D">
      <w:pPr>
        <w:widowControl w:val="0"/>
        <w:ind w:left="4320"/>
      </w:pPr>
      <w:r w:rsidRPr="00D33BCC">
        <w:t>The figurative language of four living creatures helps us to understand the vision of God that Ezekiel received.</w:t>
      </w:r>
    </w:p>
    <w:p w:rsidR="002E130D" w:rsidRPr="00D33BCC" w:rsidRDefault="002E130D" w:rsidP="002E130D">
      <w:pPr>
        <w:widowControl w:val="0"/>
        <w:ind w:left="4320"/>
      </w:pPr>
    </w:p>
    <w:p w:rsidR="002E130D" w:rsidRPr="00D33BCC" w:rsidRDefault="002E130D" w:rsidP="002E130D">
      <w:pPr>
        <w:widowControl w:val="0"/>
        <w:ind w:left="4320"/>
      </w:pPr>
      <w:r w:rsidRPr="00D33BCC">
        <w:t>One head – Four faces  1:5,6</w:t>
      </w:r>
    </w:p>
    <w:p w:rsidR="002E130D" w:rsidRPr="00D33BCC" w:rsidRDefault="002E130D" w:rsidP="002E130D">
      <w:pPr>
        <w:widowControl w:val="0"/>
        <w:ind w:left="4320"/>
      </w:pPr>
    </w:p>
    <w:p w:rsidR="002E130D" w:rsidRPr="00D33BCC" w:rsidRDefault="002E130D" w:rsidP="002E130D">
      <w:pPr>
        <w:widowControl w:val="0"/>
        <w:ind w:left="4320"/>
      </w:pPr>
      <w:r w:rsidRPr="00D33BCC">
        <w:t>(1)</w:t>
      </w:r>
      <w:r w:rsidRPr="00D33BCC">
        <w:tab/>
        <w:t>The likeness of their four faces</w:t>
      </w:r>
    </w:p>
    <w:p w:rsidR="002E130D" w:rsidRPr="00D33BCC" w:rsidRDefault="002E130D" w:rsidP="002E130D">
      <w:pPr>
        <w:widowControl w:val="0"/>
        <w:ind w:left="4320"/>
      </w:pPr>
    </w:p>
    <w:p w:rsidR="002E130D" w:rsidRPr="00D33BCC" w:rsidRDefault="002E130D" w:rsidP="00D44111">
      <w:pPr>
        <w:widowControl w:val="0"/>
        <w:ind w:left="4320"/>
      </w:pPr>
      <w:r w:rsidRPr="00D33BCC">
        <w:tab/>
        <w:t>(a)</w:t>
      </w:r>
      <w:r w:rsidRPr="00D33BCC">
        <w:tab/>
        <w:t>“of a man”1:10</w:t>
      </w:r>
    </w:p>
    <w:p w:rsidR="002E130D" w:rsidRPr="00D33BCC" w:rsidRDefault="002E130D" w:rsidP="002E130D">
      <w:pPr>
        <w:widowControl w:val="0"/>
        <w:ind w:left="4320"/>
      </w:pPr>
    </w:p>
    <w:p w:rsidR="00D44111" w:rsidRDefault="002E130D" w:rsidP="00D44111">
      <w:pPr>
        <w:widowControl w:val="0"/>
        <w:ind w:firstLine="720"/>
      </w:pPr>
      <w:r w:rsidRPr="00D33BCC">
        <w:t>Symbolic of God’s all intelligence and wisdom</w:t>
      </w:r>
      <w:r w:rsidR="00D44111">
        <w:t xml:space="preserve">. </w:t>
      </w:r>
      <w:r w:rsidRPr="00D33BCC">
        <w:t>Gen. 1:26 “In our image and after our likeness”</w:t>
      </w:r>
      <w:r w:rsidR="00D44111">
        <w:t xml:space="preserve"> </w:t>
      </w:r>
      <w:r w:rsidRPr="00D33BCC">
        <w:rPr>
          <w:u w:val="single"/>
        </w:rPr>
        <w:t>Man</w:t>
      </w:r>
      <w:r w:rsidRPr="00D33BCC">
        <w:t xml:space="preserve"> bears the image and likeness of God.</w:t>
      </w:r>
      <w:r w:rsidR="00D44111">
        <w:t xml:space="preserve"> </w:t>
      </w:r>
      <w:r w:rsidRPr="00D33BCC">
        <w:t>God is not limited as man – man made in the image of God has nothing to do with the physical but God’s character;  God is all wise but also holy.</w:t>
      </w:r>
    </w:p>
    <w:p w:rsidR="002E130D" w:rsidRPr="00D33BCC" w:rsidRDefault="002E130D" w:rsidP="00D44111">
      <w:pPr>
        <w:widowControl w:val="0"/>
        <w:ind w:firstLine="720"/>
      </w:pPr>
      <w:r w:rsidRPr="00D33BCC">
        <w:t>Man was made an intelligent being like God.</w:t>
      </w:r>
      <w:r w:rsidR="00D44111">
        <w:t xml:space="preserve"> </w:t>
      </w:r>
      <w:r w:rsidRPr="00D33BCC">
        <w:t>God’s eternal purpose is to have a people like Himself.  HOLY</w:t>
      </w:r>
    </w:p>
    <w:p w:rsidR="002E130D" w:rsidRPr="00D33BCC" w:rsidRDefault="002E130D" w:rsidP="002E130D">
      <w:pPr>
        <w:widowControl w:val="0"/>
      </w:pPr>
      <w:r w:rsidRPr="00D33BCC">
        <w:tab/>
      </w:r>
      <w:r w:rsidRPr="00D33BCC">
        <w:tab/>
      </w:r>
      <w:r w:rsidRPr="00D33BCC">
        <w:tab/>
      </w:r>
      <w:r w:rsidRPr="00D33BCC">
        <w:tab/>
      </w:r>
      <w:r w:rsidRPr="00D33BCC">
        <w:tab/>
      </w:r>
      <w:r w:rsidRPr="00D33BCC">
        <w:tab/>
      </w:r>
      <w:r w:rsidRPr="00D33BCC">
        <w:tab/>
        <w:t>(b)</w:t>
      </w:r>
      <w:r w:rsidRPr="00D33BCC">
        <w:tab/>
        <w:t>“of a lion” 1:10</w:t>
      </w:r>
    </w:p>
    <w:p w:rsidR="002E130D" w:rsidRPr="00D33BCC" w:rsidRDefault="002E130D" w:rsidP="002E130D">
      <w:pPr>
        <w:widowControl w:val="0"/>
      </w:pPr>
      <w:r w:rsidRPr="00D33BCC">
        <w:tab/>
      </w:r>
    </w:p>
    <w:p w:rsidR="002E130D" w:rsidRPr="00D33BCC" w:rsidRDefault="002E130D" w:rsidP="00D44111">
      <w:pPr>
        <w:widowControl w:val="0"/>
        <w:ind w:firstLine="720"/>
      </w:pPr>
      <w:r w:rsidRPr="00D33BCC">
        <w:t>Symbolic of God’s sovereignty</w:t>
      </w:r>
      <w:r w:rsidR="00D44111">
        <w:t xml:space="preserve">. </w:t>
      </w:r>
      <w:r w:rsidRPr="00D33BCC">
        <w:t>The lion is the emblem of sovereignty both in the temple and the palaces of Solomon.</w:t>
      </w:r>
      <w:r w:rsidR="00D44111">
        <w:t xml:space="preserve"> </w:t>
      </w:r>
      <w:r w:rsidRPr="00D33BCC">
        <w:t>I Kings 7:29; 11:20</w:t>
      </w:r>
      <w:r w:rsidR="00D44111">
        <w:t xml:space="preserve"> </w:t>
      </w:r>
      <w:r w:rsidRPr="00D33BCC">
        <w:t>Also of the kingly power of Judah</w:t>
      </w:r>
      <w:r w:rsidR="00D44111">
        <w:t xml:space="preserve"> </w:t>
      </w:r>
      <w:r w:rsidRPr="00D33BCC">
        <w:t>Gen. 49:9   Rev. 5:5</w:t>
      </w:r>
      <w:r w:rsidR="00D44111">
        <w:t xml:space="preserve"> </w:t>
      </w:r>
      <w:r w:rsidRPr="00D33BCC">
        <w:t>And in rule</w:t>
      </w:r>
    </w:p>
    <w:p w:rsidR="002E130D" w:rsidRPr="00D33BCC" w:rsidRDefault="002E130D" w:rsidP="002E130D">
      <w:pPr>
        <w:widowControl w:val="0"/>
      </w:pPr>
      <w:r w:rsidRPr="00D33BCC">
        <w:tab/>
      </w:r>
      <w:r w:rsidRPr="00D33BCC">
        <w:tab/>
      </w:r>
    </w:p>
    <w:p w:rsidR="002E130D" w:rsidRPr="00D33BCC" w:rsidRDefault="002E130D" w:rsidP="00D44111">
      <w:pPr>
        <w:widowControl w:val="0"/>
        <w:ind w:left="4320" w:firstLine="720"/>
      </w:pPr>
      <w:r w:rsidRPr="00D33BCC">
        <w:t>(c)</w:t>
      </w:r>
      <w:r w:rsidRPr="00D33BCC">
        <w:tab/>
        <w:t>“of an ox”</w:t>
      </w:r>
      <w:r w:rsidR="00D44111">
        <w:t xml:space="preserve"> </w:t>
      </w:r>
      <w:r w:rsidRPr="00D33BCC">
        <w:t xml:space="preserve">1:10 </w:t>
      </w:r>
    </w:p>
    <w:p w:rsidR="002E130D" w:rsidRPr="00D33BCC" w:rsidRDefault="002E130D" w:rsidP="002E130D">
      <w:pPr>
        <w:widowControl w:val="0"/>
      </w:pPr>
      <w:r w:rsidRPr="00D33BCC">
        <w:tab/>
      </w:r>
      <w:r w:rsidRPr="00D33BCC">
        <w:tab/>
      </w:r>
    </w:p>
    <w:p w:rsidR="002E130D" w:rsidRPr="00D33BCC" w:rsidRDefault="002E130D" w:rsidP="002E130D">
      <w:pPr>
        <w:widowControl w:val="0"/>
        <w:ind w:left="5760"/>
      </w:pPr>
      <w:r w:rsidRPr="00D33BCC">
        <w:t>Symbol of God’s strength The ox is the emblem of strength in the temple</w:t>
      </w:r>
    </w:p>
    <w:p w:rsidR="002E130D" w:rsidRPr="00D33BCC" w:rsidRDefault="002E130D" w:rsidP="002E130D">
      <w:pPr>
        <w:widowControl w:val="0"/>
        <w:ind w:left="5760"/>
      </w:pPr>
    </w:p>
    <w:p w:rsidR="002E130D" w:rsidRPr="00D33BCC" w:rsidRDefault="002E130D" w:rsidP="002E130D">
      <w:pPr>
        <w:widowControl w:val="0"/>
        <w:ind w:left="5760"/>
      </w:pPr>
      <w:r w:rsidRPr="00D33BCC">
        <w:t>I Kings 7:23-26</w:t>
      </w:r>
    </w:p>
    <w:p w:rsidR="002E130D" w:rsidRPr="00D33BCC" w:rsidRDefault="002E130D" w:rsidP="002E130D">
      <w:pPr>
        <w:widowControl w:val="0"/>
        <w:ind w:left="5760"/>
      </w:pPr>
    </w:p>
    <w:p w:rsidR="002E130D" w:rsidRPr="00D33BCC" w:rsidRDefault="002E130D" w:rsidP="002E130D">
      <w:pPr>
        <w:widowControl w:val="0"/>
        <w:ind w:left="5760"/>
      </w:pPr>
      <w:r w:rsidRPr="00D33BCC">
        <w:t>Faces showing “hinder parts inward” bearing what replaced the laver in the tabernacle.</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r>
      <w:r w:rsidRPr="00D33BCC">
        <w:tab/>
      </w:r>
      <w:r w:rsidRPr="00D33BCC">
        <w:tab/>
        <w:t>(d)</w:t>
      </w:r>
      <w:r w:rsidRPr="00D33BCC">
        <w:tab/>
        <w:t>“of an eagle”</w:t>
      </w:r>
    </w:p>
    <w:p w:rsidR="002E130D" w:rsidRPr="00D33BCC" w:rsidRDefault="002E130D" w:rsidP="002E130D">
      <w:pPr>
        <w:widowControl w:val="0"/>
      </w:pPr>
      <w:r w:rsidRPr="00D33BCC">
        <w:tab/>
      </w:r>
      <w:r w:rsidRPr="00D33BCC">
        <w:tab/>
      </w:r>
      <w:r w:rsidRPr="00D33BCC">
        <w:tab/>
      </w:r>
      <w:r w:rsidRPr="00D33BCC">
        <w:tab/>
      </w:r>
      <w:r w:rsidRPr="00D33BCC">
        <w:tab/>
      </w:r>
      <w:r w:rsidRPr="00D33BCC">
        <w:tab/>
      </w:r>
      <w:r w:rsidRPr="00D33BCC">
        <w:tab/>
      </w:r>
      <w:r w:rsidRPr="00D33BCC">
        <w:tab/>
        <w:t>1:10</w:t>
      </w:r>
    </w:p>
    <w:p w:rsidR="002E130D" w:rsidRPr="00D33BCC" w:rsidRDefault="002E130D" w:rsidP="002E130D">
      <w:pPr>
        <w:widowControl w:val="0"/>
      </w:pPr>
    </w:p>
    <w:p w:rsidR="002E130D" w:rsidRPr="00D33BCC" w:rsidRDefault="002E130D" w:rsidP="002E130D">
      <w:pPr>
        <w:widowControl w:val="0"/>
        <w:ind w:left="5760"/>
      </w:pPr>
      <w:r w:rsidRPr="00D33BCC">
        <w:t>Symbolic of protective care and ability to teach an eagle looking at you with a man’s face and the face of a lion on the right side and the face of an ox on the left.</w:t>
      </w:r>
    </w:p>
    <w:p w:rsidR="002E130D" w:rsidRPr="00D33BCC" w:rsidRDefault="002E130D" w:rsidP="002E130D">
      <w:pPr>
        <w:widowControl w:val="0"/>
        <w:ind w:left="5760"/>
      </w:pPr>
    </w:p>
    <w:p w:rsidR="002E130D" w:rsidRPr="00D33BCC" w:rsidRDefault="002E130D" w:rsidP="002E130D">
      <w:pPr>
        <w:widowControl w:val="0"/>
        <w:ind w:left="5760"/>
      </w:pPr>
      <w:r w:rsidRPr="00D33BCC">
        <w:t>Deut. 32:11,12    Ex. 19:4</w:t>
      </w:r>
    </w:p>
    <w:p w:rsidR="002E130D" w:rsidRPr="00D33BCC" w:rsidRDefault="002E130D" w:rsidP="002E130D">
      <w:pPr>
        <w:widowControl w:val="0"/>
        <w:ind w:left="5760"/>
      </w:pPr>
      <w:r w:rsidRPr="00D33BCC">
        <w:t>God has the protective care and ability to teach.</w:t>
      </w:r>
    </w:p>
    <w:p w:rsidR="002E130D" w:rsidRPr="00D33BCC" w:rsidRDefault="002E130D" w:rsidP="002E130D">
      <w:pPr>
        <w:widowControl w:val="0"/>
        <w:ind w:left="5760"/>
      </w:pPr>
    </w:p>
    <w:p w:rsidR="002E130D" w:rsidRPr="00D33BCC" w:rsidRDefault="002E130D" w:rsidP="002E130D">
      <w:pPr>
        <w:widowControl w:val="0"/>
        <w:ind w:left="5760"/>
      </w:pPr>
      <w:r w:rsidRPr="00D33BCC">
        <w:t>Jesus uses similar language.</w:t>
      </w:r>
    </w:p>
    <w:p w:rsidR="002E130D" w:rsidRPr="00D33BCC" w:rsidRDefault="002E130D" w:rsidP="002E130D">
      <w:pPr>
        <w:widowControl w:val="0"/>
        <w:ind w:left="5760"/>
      </w:pPr>
    </w:p>
    <w:p w:rsidR="002E130D" w:rsidRPr="00D33BCC" w:rsidRDefault="002E130D" w:rsidP="002E130D">
      <w:pPr>
        <w:widowControl w:val="0"/>
        <w:ind w:left="5760"/>
      </w:pPr>
      <w:r w:rsidRPr="00D33BCC">
        <w:lastRenderedPageBreak/>
        <w:t>Matt. 23:37</w:t>
      </w:r>
    </w:p>
    <w:p w:rsidR="002E130D" w:rsidRPr="00D33BCC" w:rsidRDefault="002E130D" w:rsidP="002E130D">
      <w:pPr>
        <w:widowControl w:val="0"/>
        <w:ind w:left="5760"/>
      </w:pPr>
    </w:p>
    <w:p w:rsidR="002E130D" w:rsidRPr="00D33BCC" w:rsidRDefault="002E130D" w:rsidP="002E130D">
      <w:pPr>
        <w:widowControl w:val="0"/>
        <w:ind w:left="5760"/>
      </w:pPr>
      <w:r w:rsidRPr="00D33BCC">
        <w:t>God bears and teaches His children.</w:t>
      </w:r>
    </w:p>
    <w:p w:rsidR="002E130D" w:rsidRPr="00D33BCC" w:rsidRDefault="002E130D" w:rsidP="002E130D">
      <w:pPr>
        <w:widowControl w:val="0"/>
        <w:ind w:left="5760"/>
      </w:pPr>
    </w:p>
    <w:p w:rsidR="002E130D" w:rsidRPr="00D33BCC" w:rsidRDefault="002E130D" w:rsidP="002E130D">
      <w:pPr>
        <w:widowControl w:val="0"/>
        <w:ind w:left="5760"/>
      </w:pPr>
      <w:r w:rsidRPr="00D33BCC">
        <w:t>God protects His children.</w:t>
      </w:r>
    </w:p>
    <w:p w:rsidR="002E130D" w:rsidRPr="00D33BCC" w:rsidRDefault="002E130D" w:rsidP="002E130D">
      <w:pPr>
        <w:widowControl w:val="0"/>
        <w:ind w:left="5760"/>
      </w:pPr>
    </w:p>
    <w:p w:rsidR="002E130D" w:rsidRPr="00D33BCC" w:rsidRDefault="002E130D" w:rsidP="002E130D">
      <w:pPr>
        <w:widowControl w:val="0"/>
        <w:ind w:left="5760"/>
      </w:pPr>
      <w:r w:rsidRPr="00D33BCC">
        <w:t>God punishes the rebellious.</w:t>
      </w:r>
    </w:p>
    <w:p w:rsidR="002E130D" w:rsidRPr="00D33BCC" w:rsidRDefault="002E130D" w:rsidP="002E130D">
      <w:pPr>
        <w:widowControl w:val="0"/>
      </w:pPr>
    </w:p>
    <w:p w:rsidR="002E130D" w:rsidRPr="00D33BCC" w:rsidRDefault="002E130D" w:rsidP="002E130D">
      <w:pPr>
        <w:widowControl w:val="0"/>
        <w:ind w:left="5760"/>
      </w:pPr>
      <w:r w:rsidRPr="00D33BCC">
        <w:t>The likeness of the four living creatures show symbolism of the humanity of Jesus.</w:t>
      </w:r>
    </w:p>
    <w:p w:rsidR="002E130D" w:rsidRPr="00D33BCC" w:rsidRDefault="002E130D" w:rsidP="002E130D">
      <w:pPr>
        <w:widowControl w:val="0"/>
        <w:ind w:left="5760"/>
      </w:pPr>
    </w:p>
    <w:p w:rsidR="002E130D" w:rsidRPr="00D33BCC" w:rsidRDefault="002E130D" w:rsidP="002E130D">
      <w:pPr>
        <w:widowControl w:val="0"/>
        <w:ind w:left="5760"/>
      </w:pPr>
      <w:r w:rsidRPr="00D33BCC">
        <w:t>John 17:5</w:t>
      </w:r>
    </w:p>
    <w:p w:rsidR="002E130D" w:rsidRPr="00D33BCC" w:rsidRDefault="002E130D" w:rsidP="002E130D">
      <w:pPr>
        <w:widowControl w:val="0"/>
        <w:ind w:left="5760"/>
      </w:pPr>
    </w:p>
    <w:p w:rsidR="002E130D" w:rsidRPr="00D33BCC" w:rsidRDefault="002E130D" w:rsidP="002E130D">
      <w:pPr>
        <w:widowControl w:val="0"/>
        <w:ind w:left="5760"/>
      </w:pPr>
      <w:r w:rsidRPr="00D33BCC">
        <w:t>Matthew – Lion – sovereignty over Israel – Rev. 5:5</w:t>
      </w:r>
    </w:p>
    <w:p w:rsidR="002E130D" w:rsidRPr="00D33BCC" w:rsidRDefault="002E130D" w:rsidP="002E130D">
      <w:pPr>
        <w:widowControl w:val="0"/>
        <w:ind w:left="5760"/>
      </w:pPr>
    </w:p>
    <w:p w:rsidR="002E130D" w:rsidRPr="00D33BCC" w:rsidRDefault="002E130D" w:rsidP="002E130D">
      <w:pPr>
        <w:widowControl w:val="0"/>
        <w:ind w:left="5760"/>
      </w:pPr>
      <w:r w:rsidRPr="00D33BCC">
        <w:t>“Behold your King”</w:t>
      </w:r>
    </w:p>
    <w:p w:rsidR="002E130D" w:rsidRPr="00D33BCC" w:rsidRDefault="002E130D" w:rsidP="002E130D">
      <w:pPr>
        <w:widowControl w:val="0"/>
        <w:ind w:left="5760"/>
      </w:pPr>
      <w:r w:rsidRPr="00D33BCC">
        <w:t>“purple”</w:t>
      </w:r>
    </w:p>
    <w:p w:rsidR="002E130D" w:rsidRPr="00D33BCC" w:rsidRDefault="002E130D" w:rsidP="002E130D">
      <w:pPr>
        <w:widowControl w:val="0"/>
        <w:ind w:left="5760"/>
      </w:pPr>
    </w:p>
    <w:p w:rsidR="002E130D" w:rsidRPr="00D33BCC" w:rsidRDefault="002E130D" w:rsidP="002E130D">
      <w:pPr>
        <w:widowControl w:val="0"/>
        <w:ind w:left="5760"/>
      </w:pPr>
      <w:r w:rsidRPr="00D33BCC">
        <w:t>Mark – Ox  The burden bearer</w:t>
      </w:r>
    </w:p>
    <w:p w:rsidR="002E130D" w:rsidRPr="00D33BCC" w:rsidRDefault="002E130D" w:rsidP="002E130D">
      <w:pPr>
        <w:widowControl w:val="0"/>
        <w:ind w:left="5760"/>
      </w:pPr>
    </w:p>
    <w:p w:rsidR="002E130D" w:rsidRPr="00D33BCC" w:rsidRDefault="002E130D" w:rsidP="002E130D">
      <w:pPr>
        <w:widowControl w:val="0"/>
        <w:ind w:left="5760"/>
      </w:pPr>
      <w:r w:rsidRPr="00D33BCC">
        <w:t>Luke – Man – The physician</w:t>
      </w:r>
    </w:p>
    <w:p w:rsidR="002E130D" w:rsidRPr="00D33BCC" w:rsidRDefault="002E130D" w:rsidP="002E130D">
      <w:pPr>
        <w:widowControl w:val="0"/>
        <w:ind w:left="5760"/>
      </w:pPr>
    </w:p>
    <w:p w:rsidR="002E130D" w:rsidRPr="00D33BCC" w:rsidRDefault="002E130D" w:rsidP="002E130D">
      <w:pPr>
        <w:widowControl w:val="0"/>
        <w:ind w:left="5760"/>
      </w:pPr>
      <w:r w:rsidRPr="00D33BCC">
        <w:t>And intelligence</w:t>
      </w:r>
    </w:p>
    <w:p w:rsidR="002E130D" w:rsidRPr="00D33BCC" w:rsidRDefault="002E130D" w:rsidP="002E130D">
      <w:pPr>
        <w:widowControl w:val="0"/>
        <w:ind w:left="5760"/>
      </w:pPr>
      <w:r w:rsidRPr="00D33BCC">
        <w:t>Luke 1:3</w:t>
      </w:r>
    </w:p>
    <w:p w:rsidR="002E130D" w:rsidRPr="00D33BCC" w:rsidRDefault="002E130D" w:rsidP="002E130D">
      <w:pPr>
        <w:widowControl w:val="0"/>
        <w:ind w:left="5760"/>
      </w:pPr>
    </w:p>
    <w:p w:rsidR="002E130D" w:rsidRPr="00D33BCC" w:rsidRDefault="002E130D" w:rsidP="002E130D">
      <w:pPr>
        <w:widowControl w:val="0"/>
        <w:ind w:left="5760"/>
      </w:pPr>
      <w:r w:rsidRPr="00D33BCC">
        <w:t>“Behold the man”</w:t>
      </w:r>
    </w:p>
    <w:p w:rsidR="002E130D" w:rsidRPr="00D33BCC" w:rsidRDefault="002E130D" w:rsidP="002E130D">
      <w:pPr>
        <w:widowControl w:val="0"/>
        <w:ind w:left="5760"/>
      </w:pPr>
      <w:r w:rsidRPr="00D33BCC">
        <w:t>Manly</w:t>
      </w:r>
    </w:p>
    <w:p w:rsidR="002E130D" w:rsidRPr="00D33BCC" w:rsidRDefault="002E130D" w:rsidP="002E130D">
      <w:pPr>
        <w:widowControl w:val="0"/>
        <w:ind w:left="5760"/>
      </w:pPr>
      <w:r w:rsidRPr="00D33BCC">
        <w:t>John – Eagle – Ex. 19:4</w:t>
      </w:r>
    </w:p>
    <w:p w:rsidR="002E130D" w:rsidRPr="00D33BCC" w:rsidRDefault="002E130D" w:rsidP="002E130D">
      <w:pPr>
        <w:widowControl w:val="0"/>
        <w:ind w:left="5760"/>
      </w:pPr>
      <w:r w:rsidRPr="00D33BCC">
        <w:t>The Son of God</w:t>
      </w:r>
    </w:p>
    <w:p w:rsidR="002E130D" w:rsidRPr="00D33BCC" w:rsidRDefault="002E130D" w:rsidP="002E130D">
      <w:pPr>
        <w:widowControl w:val="0"/>
        <w:ind w:left="5760"/>
      </w:pPr>
    </w:p>
    <w:p w:rsidR="002E130D" w:rsidRPr="00D33BCC" w:rsidRDefault="002E130D" w:rsidP="002E130D">
      <w:pPr>
        <w:widowControl w:val="0"/>
        <w:ind w:left="5760"/>
      </w:pPr>
      <w:r w:rsidRPr="00D33BCC">
        <w:t>These same characteristics must be in the body of Christ.</w:t>
      </w:r>
    </w:p>
    <w:p w:rsidR="002E130D" w:rsidRPr="00D33BCC" w:rsidRDefault="002E130D" w:rsidP="002E130D">
      <w:pPr>
        <w:widowControl w:val="0"/>
        <w:ind w:left="5760"/>
      </w:pPr>
    </w:p>
    <w:p w:rsidR="002E130D" w:rsidRPr="00D33BCC" w:rsidRDefault="002E130D" w:rsidP="002E130D">
      <w:pPr>
        <w:widowControl w:val="0"/>
        <w:tabs>
          <w:tab w:val="left" w:pos="4320"/>
        </w:tabs>
        <w:ind w:left="5760"/>
      </w:pPr>
      <w:r w:rsidRPr="00D33BCC">
        <w:t>Rev. 4:6-11   Eph. 4:3;  5:27</w:t>
      </w:r>
    </w:p>
    <w:p w:rsidR="002E130D" w:rsidRPr="00D33BCC" w:rsidRDefault="002E130D" w:rsidP="002E130D">
      <w:pPr>
        <w:widowControl w:val="0"/>
        <w:tabs>
          <w:tab w:val="left" w:pos="4320"/>
        </w:tabs>
      </w:pPr>
    </w:p>
    <w:p w:rsidR="002E130D" w:rsidRPr="00D33BCC" w:rsidRDefault="002E130D" w:rsidP="002E130D">
      <w:pPr>
        <w:widowControl w:val="0"/>
        <w:tabs>
          <w:tab w:val="left" w:pos="4320"/>
        </w:tabs>
      </w:pPr>
      <w:r w:rsidRPr="00D33BCC">
        <w:tab/>
        <w:t>(2)</w:t>
      </w:r>
      <w:r w:rsidRPr="00D33BCC">
        <w:tab/>
        <w:t>The likeness of their four wings</w:t>
      </w:r>
    </w:p>
    <w:p w:rsidR="002E130D" w:rsidRPr="00D33BCC" w:rsidRDefault="002E130D" w:rsidP="002E130D">
      <w:pPr>
        <w:widowControl w:val="0"/>
        <w:ind w:left="2880" w:firstLine="720"/>
      </w:pPr>
      <w:r w:rsidRPr="00D33BCC">
        <w:tab/>
      </w:r>
      <w:r w:rsidRPr="00D33BCC">
        <w:tab/>
        <w:t>1:6,8;11</w:t>
      </w:r>
      <w:r w:rsidRPr="00D33BCC">
        <w:tab/>
      </w:r>
      <w:r w:rsidRPr="00D33BCC">
        <w:tab/>
      </w:r>
      <w:r w:rsidRPr="00D33BCC">
        <w:tab/>
      </w:r>
      <w:r w:rsidRPr="00D33BCC">
        <w:tab/>
      </w:r>
    </w:p>
    <w:p w:rsidR="002E130D" w:rsidRPr="00D33BCC" w:rsidRDefault="002E130D" w:rsidP="002E130D">
      <w:pPr>
        <w:widowControl w:val="0"/>
        <w:tabs>
          <w:tab w:val="left" w:pos="720"/>
          <w:tab w:val="left" w:pos="1440"/>
          <w:tab w:val="left" w:pos="2160"/>
          <w:tab w:val="left" w:pos="2880"/>
          <w:tab w:val="left" w:pos="3600"/>
          <w:tab w:val="left" w:pos="4320"/>
        </w:tabs>
      </w:pPr>
      <w:r w:rsidRPr="00D33BCC">
        <w:tab/>
      </w:r>
    </w:p>
    <w:p w:rsidR="002E130D" w:rsidRPr="00D33BCC" w:rsidRDefault="002E130D" w:rsidP="002E130D">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r>
      <w:r w:rsidRPr="00D33BCC">
        <w:tab/>
      </w:r>
      <w:r w:rsidRPr="00D33BCC">
        <w:tab/>
        <w:t>(a)</w:t>
      </w:r>
      <w:r w:rsidRPr="00D33BCC">
        <w:tab/>
        <w:t>“Stretched upward”</w:t>
      </w:r>
    </w:p>
    <w:p w:rsidR="002E130D" w:rsidRPr="00D33BCC" w:rsidRDefault="002E130D" w:rsidP="002E130D">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r>
      <w:r w:rsidRPr="00D33BCC">
        <w:tab/>
      </w:r>
      <w:r w:rsidRPr="00D33BCC">
        <w:tab/>
      </w:r>
      <w:r w:rsidRPr="00D33BCC">
        <w:tab/>
        <w:t>1:11</w:t>
      </w:r>
    </w:p>
    <w:p w:rsidR="002E130D" w:rsidRPr="00D33BCC" w:rsidRDefault="002E130D" w:rsidP="002E130D">
      <w:pPr>
        <w:widowControl w:val="0"/>
        <w:tabs>
          <w:tab w:val="left" w:pos="720"/>
          <w:tab w:val="left" w:pos="1440"/>
          <w:tab w:val="left" w:pos="2160"/>
          <w:tab w:val="left" w:pos="2880"/>
          <w:tab w:val="left" w:pos="3600"/>
          <w:tab w:val="left" w:pos="4320"/>
        </w:tabs>
      </w:pPr>
    </w:p>
    <w:p w:rsidR="002E130D" w:rsidRPr="00D33BCC" w:rsidRDefault="002E130D" w:rsidP="002E130D">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r>
      <w:r w:rsidRPr="00D33BCC">
        <w:tab/>
      </w:r>
      <w:r w:rsidRPr="00D33BCC">
        <w:tab/>
      </w:r>
      <w:r w:rsidRPr="00D33BCC">
        <w:tab/>
        <w:t>Reaching to the throne</w:t>
      </w:r>
    </w:p>
    <w:p w:rsidR="002E130D" w:rsidRPr="00D33BCC" w:rsidRDefault="002E130D" w:rsidP="002E130D">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p>
    <w:p w:rsidR="002E130D" w:rsidRPr="00D33BCC" w:rsidRDefault="002E130D" w:rsidP="002E130D">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r>
      <w:r w:rsidRPr="00D33BCC">
        <w:tab/>
      </w:r>
      <w:r w:rsidRPr="00D33BCC">
        <w:tab/>
        <w:t>(b)</w:t>
      </w:r>
      <w:r w:rsidRPr="00D33BCC">
        <w:tab/>
        <w:t xml:space="preserve">“Two wings joined to </w:t>
      </w:r>
      <w:r w:rsidRPr="00D33BCC">
        <w:tab/>
      </w:r>
      <w:r w:rsidRPr="00D33BCC">
        <w:tab/>
      </w:r>
      <w:r w:rsidRPr="00D33BCC">
        <w:tab/>
      </w:r>
      <w:r w:rsidRPr="00D33BCC">
        <w:tab/>
      </w:r>
      <w:r w:rsidRPr="00D33BCC">
        <w:tab/>
      </w:r>
      <w:r w:rsidRPr="00D33BCC">
        <w:tab/>
      </w:r>
      <w:r w:rsidRPr="00D33BCC">
        <w:tab/>
      </w:r>
      <w:r w:rsidRPr="00D33BCC">
        <w:tab/>
      </w:r>
      <w:r w:rsidRPr="00D33BCC">
        <w:tab/>
        <w:t>another”</w:t>
      </w:r>
    </w:p>
    <w:p w:rsidR="002E130D" w:rsidRPr="00D33BCC" w:rsidRDefault="002E130D" w:rsidP="002E130D">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r>
      <w:r w:rsidRPr="00D33BCC">
        <w:tab/>
      </w:r>
      <w:r w:rsidRPr="00D33BCC">
        <w:tab/>
      </w:r>
      <w:r w:rsidRPr="00D33BCC">
        <w:tab/>
        <w:t>1:11</w:t>
      </w:r>
    </w:p>
    <w:p w:rsidR="002E130D" w:rsidRPr="00D33BCC" w:rsidRDefault="002E130D" w:rsidP="002E130D">
      <w:pPr>
        <w:widowControl w:val="0"/>
        <w:tabs>
          <w:tab w:val="left" w:pos="720"/>
          <w:tab w:val="left" w:pos="1440"/>
          <w:tab w:val="left" w:pos="2160"/>
          <w:tab w:val="left" w:pos="2880"/>
          <w:tab w:val="left" w:pos="3600"/>
          <w:tab w:val="left" w:pos="4320"/>
        </w:tabs>
      </w:pPr>
    </w:p>
    <w:p w:rsidR="002E130D" w:rsidRPr="00D33BCC" w:rsidRDefault="002E130D" w:rsidP="002E130D">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r>
      <w:r w:rsidRPr="00D33BCC">
        <w:tab/>
      </w:r>
      <w:r w:rsidRPr="00D33BCC">
        <w:tab/>
      </w:r>
      <w:r w:rsidRPr="00D33BCC">
        <w:tab/>
        <w:t>Moving in circular motion</w:t>
      </w:r>
    </w:p>
    <w:p w:rsidR="002E130D" w:rsidRPr="00D33BCC" w:rsidRDefault="002E130D" w:rsidP="002E130D">
      <w:pPr>
        <w:widowControl w:val="0"/>
        <w:tabs>
          <w:tab w:val="left" w:pos="720"/>
          <w:tab w:val="left" w:pos="1440"/>
          <w:tab w:val="left" w:pos="2160"/>
          <w:tab w:val="left" w:pos="2880"/>
          <w:tab w:val="left" w:pos="3600"/>
          <w:tab w:val="left" w:pos="4320"/>
        </w:tabs>
      </w:pP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r>
      <w:r w:rsidRPr="00D33BCC">
        <w:tab/>
        <w:t>(c)</w:t>
      </w:r>
      <w:r w:rsidRPr="00D33BCC">
        <w:tab/>
        <w:t xml:space="preserve">“Two wings covered their </w:t>
      </w: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r>
      <w:r w:rsidRPr="00D33BCC">
        <w:tab/>
      </w:r>
      <w:r w:rsidRPr="00D33BCC">
        <w:tab/>
        <w:t>bodies”</w:t>
      </w:r>
    </w:p>
    <w:p w:rsidR="002E130D" w:rsidRPr="00D33BCC" w:rsidRDefault="002E130D" w:rsidP="002E130D">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r>
      <w:r w:rsidRPr="00D33BCC">
        <w:tab/>
      </w:r>
      <w:r w:rsidRPr="00D33BCC">
        <w:tab/>
      </w:r>
      <w:r w:rsidRPr="00D33BCC">
        <w:tab/>
        <w:t>1:11</w:t>
      </w:r>
    </w:p>
    <w:p w:rsidR="002E130D" w:rsidRPr="00D33BCC" w:rsidRDefault="002E130D" w:rsidP="002E130D">
      <w:pPr>
        <w:widowControl w:val="0"/>
        <w:tabs>
          <w:tab w:val="left" w:pos="720"/>
          <w:tab w:val="left" w:pos="1440"/>
          <w:tab w:val="left" w:pos="2160"/>
          <w:tab w:val="left" w:pos="2880"/>
          <w:tab w:val="left" w:pos="3600"/>
          <w:tab w:val="left" w:pos="4320"/>
        </w:tabs>
      </w:pP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r>
      <w:r w:rsidRPr="00D33BCC">
        <w:tab/>
        <w:t>(d)</w:t>
      </w:r>
      <w:r w:rsidRPr="00D33BCC">
        <w:tab/>
        <w:t xml:space="preserve">“Hands of a man under </w:t>
      </w: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r>
      <w:r w:rsidRPr="00D33BCC">
        <w:tab/>
      </w:r>
      <w:r w:rsidRPr="00D33BCC">
        <w:tab/>
        <w:t>their wings”</w:t>
      </w: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r>
      <w:r w:rsidRPr="00D33BCC">
        <w:tab/>
      </w:r>
      <w:r w:rsidRPr="00D33BCC">
        <w:tab/>
        <w:t>1:8</w:t>
      </w: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t>(3)</w:t>
      </w:r>
      <w:r w:rsidRPr="00D33BCC">
        <w:tab/>
        <w:t>The likeness of the wheels</w:t>
      </w: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r>
      <w:r w:rsidRPr="00D33BCC">
        <w:tab/>
        <w:t>1:15-21</w:t>
      </w: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r>
      <w:r w:rsidRPr="00D33BCC">
        <w:tab/>
        <w:t>(a)</w:t>
      </w:r>
      <w:r w:rsidRPr="00D33BCC">
        <w:tab/>
        <w:t xml:space="preserve">The wheels represent the </w:t>
      </w: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r>
      <w:r w:rsidRPr="00D33BCC">
        <w:tab/>
      </w:r>
      <w:r w:rsidRPr="00D33BCC">
        <w:tab/>
        <w:t xml:space="preserve">glory of His will and </w:t>
      </w: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r>
      <w:r w:rsidRPr="00D33BCC">
        <w:tab/>
      </w:r>
      <w:r w:rsidRPr="00D33BCC">
        <w:tab/>
        <w:t>providence</w:t>
      </w: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r>
      <w:r w:rsidRPr="00D33BCC">
        <w:tab/>
        <w:t>(b)</w:t>
      </w:r>
      <w:r w:rsidRPr="00D33BCC">
        <w:tab/>
        <w:t xml:space="preserve">The wheels have the </w:t>
      </w: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r>
      <w:r w:rsidRPr="00D33BCC">
        <w:tab/>
      </w:r>
      <w:r w:rsidRPr="00D33BCC">
        <w:tab/>
        <w:t xml:space="preserve">likeness of the forces and </w:t>
      </w: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r>
      <w:r w:rsidRPr="00D33BCC">
        <w:tab/>
      </w:r>
      <w:r w:rsidRPr="00D33BCC">
        <w:tab/>
        <w:t xml:space="preserve">laws that sustain the </w:t>
      </w: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r>
      <w:r w:rsidRPr="00D33BCC">
        <w:tab/>
      </w:r>
      <w:r w:rsidRPr="00D33BCC">
        <w:tab/>
        <w:t>manifold forms of life.</w:t>
      </w: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r>
      <w:r w:rsidRPr="00D33BCC">
        <w:tab/>
        <w:t>(c)</w:t>
      </w:r>
      <w:r w:rsidRPr="00D33BCC">
        <w:tab/>
        <w:t xml:space="preserve">The wheels indicate </w:t>
      </w: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r>
      <w:r w:rsidRPr="00D33BCC">
        <w:tab/>
      </w:r>
      <w:r w:rsidRPr="00D33BCC">
        <w:tab/>
        <w:t>tremendous intelligence</w:t>
      </w: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r>
      <w:r w:rsidRPr="00D33BCC">
        <w:tab/>
      </w:r>
      <w:r w:rsidRPr="00D33BCC">
        <w:tab/>
        <w:t xml:space="preserve">Nothing is done by </w:t>
      </w: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r>
      <w:r w:rsidRPr="00D33BCC">
        <w:tab/>
      </w:r>
      <w:r w:rsidRPr="00D33BCC">
        <w:tab/>
        <w:t>chance.</w:t>
      </w: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r>
      <w:r w:rsidRPr="00D33BCC">
        <w:tab/>
      </w:r>
      <w:r w:rsidRPr="00D33BCC">
        <w:tab/>
        <w:t xml:space="preserve">God is most intelligent and </w:t>
      </w: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r>
      <w:r w:rsidRPr="00D33BCC">
        <w:tab/>
      </w:r>
      <w:r w:rsidRPr="00D33BCC">
        <w:tab/>
        <w:t xml:space="preserve">everything is under His </w:t>
      </w: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r>
      <w:r w:rsidRPr="00D33BCC">
        <w:tab/>
      </w:r>
      <w:r w:rsidRPr="00D33BCC">
        <w:tab/>
        <w:t>control.</w:t>
      </w: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r>
      <w:r w:rsidRPr="00D33BCC">
        <w:tab/>
      </w:r>
      <w:r w:rsidRPr="00D33BCC">
        <w:tab/>
        <w:t xml:space="preserve">Gal. 4:4  “When the </w:t>
      </w: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r>
      <w:r w:rsidRPr="00D33BCC">
        <w:tab/>
      </w:r>
      <w:r w:rsidRPr="00D33BCC">
        <w:tab/>
        <w:t>fullness of time is come”</w:t>
      </w:r>
    </w:p>
    <w:p w:rsidR="002E130D" w:rsidRPr="00D33BCC" w:rsidRDefault="002E130D" w:rsidP="002E130D">
      <w:pPr>
        <w:widowControl w:val="0"/>
        <w:tabs>
          <w:tab w:val="left" w:pos="720"/>
          <w:tab w:val="left" w:pos="1440"/>
          <w:tab w:val="left" w:pos="2160"/>
          <w:tab w:val="left" w:pos="2880"/>
          <w:tab w:val="left" w:pos="3600"/>
          <w:tab w:val="left" w:pos="4320"/>
        </w:tabs>
      </w:pP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r>
      <w:r w:rsidRPr="00D33BCC">
        <w:tab/>
      </w:r>
      <w:r w:rsidRPr="00D33BCC">
        <w:tab/>
        <w:t>“God sent forth His Son”</w:t>
      </w: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r>
      <w:r w:rsidRPr="00D33BCC">
        <w:tab/>
      </w: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r>
      <w:r w:rsidRPr="00D33BCC">
        <w:tab/>
      </w:r>
      <w:r w:rsidRPr="00D33BCC">
        <w:tab/>
        <w:t xml:space="preserve">Never too early and never </w:t>
      </w: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r>
      <w:r w:rsidRPr="00D33BCC">
        <w:tab/>
      </w:r>
      <w:r w:rsidRPr="00D33BCC">
        <w:tab/>
        <w:t>too late.</w:t>
      </w:r>
    </w:p>
    <w:p w:rsidR="002E130D" w:rsidRPr="00D33BCC" w:rsidRDefault="002E130D" w:rsidP="002E130D">
      <w:pPr>
        <w:widowControl w:val="0"/>
      </w:pPr>
    </w:p>
    <w:p w:rsidR="002E130D" w:rsidRPr="00D33BCC" w:rsidRDefault="002E130D" w:rsidP="002E130D">
      <w:pPr>
        <w:widowControl w:val="0"/>
        <w:ind w:left="720" w:firstLine="720"/>
      </w:pPr>
      <w:r w:rsidRPr="00D33BCC">
        <w:t>2.</w:t>
      </w:r>
      <w:r w:rsidRPr="00D33BCC">
        <w:tab/>
        <w:t>A revelation of the will and providence of God</w:t>
      </w:r>
    </w:p>
    <w:p w:rsidR="002E130D" w:rsidRPr="00D33BCC" w:rsidRDefault="002E130D" w:rsidP="002E130D">
      <w:pPr>
        <w:widowControl w:val="0"/>
      </w:pPr>
      <w:r w:rsidRPr="00D33BCC">
        <w:lastRenderedPageBreak/>
        <w:tab/>
      </w:r>
      <w:r w:rsidRPr="00D33BCC">
        <w:tab/>
      </w:r>
      <w:r w:rsidRPr="00D33BCC">
        <w:tab/>
        <w:t>1:15-21</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t>a.</w:t>
      </w:r>
      <w:r w:rsidRPr="00D33BCC">
        <w:tab/>
        <w:t>Wheels – (His will done in earth as in Heaven.)</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t>b.</w:t>
      </w:r>
      <w:r w:rsidRPr="00D33BCC">
        <w:tab/>
        <w:t xml:space="preserve">Wheels with rings or rims – Tremendous aspects of </w:t>
      </w:r>
    </w:p>
    <w:p w:rsidR="002E130D" w:rsidRPr="00D33BCC" w:rsidRDefault="002E130D" w:rsidP="002E130D">
      <w:pPr>
        <w:widowControl w:val="0"/>
        <w:ind w:left="2160" w:firstLine="720"/>
      </w:pPr>
      <w:r w:rsidRPr="00D33BCC">
        <w:t>the nature of God.</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t>c.</w:t>
      </w:r>
      <w:r w:rsidRPr="00D33BCC">
        <w:tab/>
        <w:t xml:space="preserve">Full of eyes – omniscient working through the forces </w:t>
      </w:r>
    </w:p>
    <w:p w:rsidR="002E130D" w:rsidRPr="00D33BCC" w:rsidRDefault="002E130D" w:rsidP="002E130D">
      <w:pPr>
        <w:widowControl w:val="0"/>
        <w:ind w:left="2160" w:firstLine="720"/>
      </w:pPr>
      <w:r w:rsidRPr="00D33BCC">
        <w:t>of nature – (not blind chance, not coincidence.)</w:t>
      </w:r>
    </w:p>
    <w:p w:rsidR="002E130D" w:rsidRPr="00D33BCC" w:rsidRDefault="002E130D" w:rsidP="002E130D">
      <w:pPr>
        <w:widowControl w:val="0"/>
      </w:pPr>
      <w:r w:rsidRPr="00D33BCC">
        <w:tab/>
      </w:r>
      <w:r w:rsidRPr="00D33BCC">
        <w:tab/>
      </w:r>
      <w:r w:rsidRPr="00D33BCC">
        <w:tab/>
      </w:r>
      <w:r w:rsidRPr="00D33BCC">
        <w:tab/>
        <w:t xml:space="preserve">All the forces are guided by the supreme insight and </w:t>
      </w:r>
    </w:p>
    <w:p w:rsidR="002E130D" w:rsidRPr="00D33BCC" w:rsidRDefault="002E130D" w:rsidP="002E130D">
      <w:pPr>
        <w:widowControl w:val="0"/>
        <w:ind w:left="2160" w:firstLine="720"/>
      </w:pPr>
      <w:r w:rsidRPr="00D33BCC">
        <w:t>all-wise God.</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t>d.</w:t>
      </w:r>
      <w:r w:rsidRPr="00D33BCC">
        <w:tab/>
        <w:t xml:space="preserve">God is in control, showing the glory of the providential </w:t>
      </w:r>
    </w:p>
    <w:p w:rsidR="002E130D" w:rsidRPr="00D33BCC" w:rsidRDefault="002E130D" w:rsidP="002E130D">
      <w:pPr>
        <w:widowControl w:val="0"/>
        <w:ind w:left="2160" w:firstLine="720"/>
      </w:pPr>
      <w:r w:rsidRPr="00D33BCC">
        <w:t>government of this world.</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t>(1)</w:t>
      </w:r>
      <w:r w:rsidRPr="00D33BCC">
        <w:tab/>
        <w:t xml:space="preserve">God’s divine purpose and plan is in motion and </w:t>
      </w:r>
    </w:p>
    <w:p w:rsidR="002E130D" w:rsidRPr="00D33BCC" w:rsidRDefault="002E130D" w:rsidP="002E130D">
      <w:pPr>
        <w:widowControl w:val="0"/>
        <w:ind w:left="2880" w:firstLine="720"/>
      </w:pPr>
      <w:r w:rsidRPr="00D33BCC">
        <w:t>developing “high” and “dreadful”</w:t>
      </w:r>
    </w:p>
    <w:p w:rsidR="002E130D" w:rsidRPr="00D33BCC" w:rsidRDefault="002E130D" w:rsidP="002E130D">
      <w:pPr>
        <w:widowControl w:val="0"/>
      </w:pPr>
      <w:r w:rsidRPr="00D33BCC">
        <w:tab/>
      </w:r>
      <w:r w:rsidRPr="00D33BCC">
        <w:tab/>
      </w:r>
      <w:r w:rsidRPr="00D33BCC">
        <w:tab/>
      </w:r>
      <w:r w:rsidRPr="00D33BCC">
        <w:tab/>
      </w:r>
      <w:r w:rsidRPr="00D33BCC">
        <w:tab/>
        <w:t>1:18</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 xml:space="preserve">Moving “straight forward” </w:t>
      </w:r>
    </w:p>
    <w:p w:rsidR="002E130D" w:rsidRPr="00D33BCC" w:rsidRDefault="002E130D" w:rsidP="002E130D">
      <w:pPr>
        <w:widowControl w:val="0"/>
        <w:ind w:left="2880" w:firstLine="720"/>
      </w:pPr>
      <w:r w:rsidRPr="00D33BCC">
        <w:t>1:12,17</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And “lifted up”</w:t>
      </w:r>
    </w:p>
    <w:p w:rsidR="002E130D" w:rsidRPr="00D33BCC" w:rsidRDefault="002E130D" w:rsidP="002E130D">
      <w:pPr>
        <w:widowControl w:val="0"/>
      </w:pPr>
      <w:r w:rsidRPr="00D33BCC">
        <w:tab/>
      </w:r>
      <w:r w:rsidRPr="00D33BCC">
        <w:tab/>
      </w:r>
      <w:r w:rsidRPr="00D33BCC">
        <w:tab/>
      </w:r>
      <w:r w:rsidRPr="00D33BCC">
        <w:tab/>
      </w:r>
      <w:r w:rsidRPr="00D33BCC">
        <w:tab/>
        <w:t>1:19</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God will not control you against your will.</w:t>
      </w:r>
    </w:p>
    <w:p w:rsidR="002E130D" w:rsidRPr="00D33BCC" w:rsidRDefault="002E130D" w:rsidP="002E130D">
      <w:pPr>
        <w:widowControl w:val="0"/>
      </w:pPr>
      <w:r w:rsidRPr="00D33BCC">
        <w:tab/>
      </w:r>
      <w:r w:rsidRPr="00D33BCC">
        <w:tab/>
      </w:r>
      <w:r w:rsidRPr="00D33BCC">
        <w:tab/>
      </w:r>
      <w:r w:rsidRPr="00D33BCC">
        <w:tab/>
      </w:r>
      <w:r w:rsidRPr="00D33BCC">
        <w:tab/>
        <w:t>God controls everything but man’s will.</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(a)</w:t>
      </w:r>
      <w:r w:rsidRPr="00D33BCC">
        <w:tab/>
        <w:t>Controlling this age</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(b)</w:t>
      </w:r>
      <w:r w:rsidRPr="00D33BCC">
        <w:tab/>
        <w:t>Controlling the devil</w:t>
      </w:r>
    </w:p>
    <w:p w:rsidR="002E130D" w:rsidRPr="00D33BCC" w:rsidRDefault="002E130D" w:rsidP="002E130D">
      <w:pPr>
        <w:widowControl w:val="0"/>
      </w:pPr>
      <w:r w:rsidRPr="00D33BCC">
        <w:tab/>
      </w:r>
    </w:p>
    <w:p w:rsidR="002E130D" w:rsidRPr="00D33BCC" w:rsidRDefault="002E130D" w:rsidP="002E130D">
      <w:pPr>
        <w:widowControl w:val="0"/>
      </w:pPr>
      <w:r w:rsidRPr="00D33BCC">
        <w:tab/>
      </w:r>
      <w:r w:rsidRPr="00D33BCC">
        <w:tab/>
      </w:r>
      <w:r w:rsidRPr="00D33BCC">
        <w:tab/>
      </w:r>
      <w:r w:rsidRPr="00D33BCC">
        <w:tab/>
      </w:r>
      <w:r w:rsidRPr="00D33BCC">
        <w:tab/>
        <w:t>(c)</w:t>
      </w:r>
      <w:r w:rsidRPr="00D33BCC">
        <w:tab/>
        <w:t xml:space="preserve">Man’s will involved is the reason for the </w:t>
      </w:r>
    </w:p>
    <w:p w:rsidR="002E130D" w:rsidRPr="00D33BCC" w:rsidRDefault="002E130D" w:rsidP="002E130D">
      <w:pPr>
        <w:widowControl w:val="0"/>
        <w:ind w:left="3600" w:firstLine="720"/>
      </w:pPr>
      <w:r w:rsidRPr="00D33BCC">
        <w:t xml:space="preserve">things looking like they are out of </w:t>
      </w:r>
    </w:p>
    <w:p w:rsidR="002E130D" w:rsidRPr="00D33BCC" w:rsidRDefault="002E130D" w:rsidP="002E130D">
      <w:pPr>
        <w:widowControl w:val="0"/>
        <w:ind w:left="4320"/>
      </w:pPr>
      <w:r w:rsidRPr="00D33BCC">
        <w:t>control.</w:t>
      </w:r>
    </w:p>
    <w:p w:rsidR="002E130D" w:rsidRPr="00D33BCC" w:rsidRDefault="002E130D" w:rsidP="002E130D">
      <w:pPr>
        <w:widowControl w:val="0"/>
      </w:pPr>
      <w:r w:rsidRPr="00D33BCC">
        <w:tab/>
      </w:r>
      <w:r w:rsidRPr="00D33BCC">
        <w:tab/>
      </w:r>
      <w:r w:rsidRPr="00D33BCC">
        <w:tab/>
      </w:r>
      <w:r w:rsidRPr="00D33BCC">
        <w:tab/>
      </w:r>
      <w:r w:rsidRPr="00D33BCC">
        <w:tab/>
      </w:r>
      <w:r w:rsidRPr="00D33BCC">
        <w:tab/>
        <w:t xml:space="preserve">Men are at war – God will bring them to </w:t>
      </w:r>
    </w:p>
    <w:p w:rsidR="002E130D" w:rsidRPr="00D33BCC" w:rsidRDefault="002E130D" w:rsidP="002E130D">
      <w:pPr>
        <w:widowControl w:val="0"/>
        <w:ind w:left="3600" w:firstLine="720"/>
      </w:pPr>
      <w:r w:rsidRPr="00D33BCC">
        <w:t>judgment.</w:t>
      </w:r>
    </w:p>
    <w:p w:rsidR="002E130D" w:rsidRPr="00D33BCC" w:rsidRDefault="002E130D" w:rsidP="002E130D">
      <w:pPr>
        <w:widowControl w:val="0"/>
      </w:pPr>
      <w:r w:rsidRPr="00D33BCC">
        <w:tab/>
      </w:r>
      <w:r w:rsidRPr="00D33BCC">
        <w:tab/>
      </w:r>
      <w:r w:rsidRPr="00D33BCC">
        <w:tab/>
      </w:r>
      <w:r w:rsidRPr="00D33BCC">
        <w:tab/>
      </w:r>
      <w:r w:rsidRPr="00D33BCC">
        <w:tab/>
      </w:r>
      <w:r w:rsidRPr="00D33BCC">
        <w:tab/>
        <w:t xml:space="preserve">Men that have rebelled and refused </w:t>
      </w:r>
    </w:p>
    <w:p w:rsidR="002E130D" w:rsidRPr="00D33BCC" w:rsidRDefault="002E130D" w:rsidP="002E130D">
      <w:pPr>
        <w:widowControl w:val="0"/>
        <w:ind w:left="3600" w:firstLine="720"/>
      </w:pPr>
      <w:r w:rsidRPr="00D33BCC">
        <w:t>God’s Laws will face dreadful judgment.</w:t>
      </w:r>
    </w:p>
    <w:p w:rsidR="002E130D" w:rsidRPr="00D33BCC" w:rsidRDefault="002E130D" w:rsidP="002E130D">
      <w:pPr>
        <w:widowControl w:val="0"/>
        <w:ind w:left="720" w:firstLine="720"/>
      </w:pPr>
    </w:p>
    <w:p w:rsidR="002E130D" w:rsidRPr="00D33BCC" w:rsidRDefault="002E130D" w:rsidP="002E130D">
      <w:pPr>
        <w:widowControl w:val="0"/>
        <w:ind w:left="720" w:firstLine="720"/>
      </w:pPr>
      <w:r w:rsidRPr="00D33BCC">
        <w:t>3.</w:t>
      </w:r>
      <w:r w:rsidRPr="00D33BCC">
        <w:tab/>
        <w:t>A revelation of God’s divine sovereignty</w:t>
      </w:r>
    </w:p>
    <w:p w:rsidR="002E130D" w:rsidRPr="00D33BCC" w:rsidRDefault="002E130D" w:rsidP="002E130D">
      <w:pPr>
        <w:widowControl w:val="0"/>
      </w:pPr>
      <w:r w:rsidRPr="00D33BCC">
        <w:tab/>
      </w:r>
      <w:r w:rsidRPr="00D33BCC">
        <w:tab/>
      </w:r>
      <w:r w:rsidRPr="00D33BCC">
        <w:tab/>
        <w:t>1:26-28</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t>Not actual, but likeness and appearance.</w:t>
      </w:r>
    </w:p>
    <w:p w:rsidR="002E130D" w:rsidRPr="00D33BCC" w:rsidRDefault="002E130D" w:rsidP="002E130D">
      <w:pPr>
        <w:widowControl w:val="0"/>
      </w:pPr>
      <w:r w:rsidRPr="00D33BCC">
        <w:tab/>
      </w:r>
      <w:r w:rsidRPr="00D33BCC">
        <w:tab/>
      </w:r>
      <w:r w:rsidRPr="00D33BCC">
        <w:tab/>
        <w:t>1:4  “fire” a fire continually flashing from God, out of Him.</w:t>
      </w:r>
    </w:p>
    <w:p w:rsidR="002E130D" w:rsidRPr="00D33BCC" w:rsidRDefault="002E130D" w:rsidP="002E130D">
      <w:pPr>
        <w:widowControl w:val="0"/>
      </w:pPr>
      <w:r w:rsidRPr="00D33BCC">
        <w:tab/>
      </w:r>
      <w:r w:rsidRPr="00D33BCC">
        <w:tab/>
      </w:r>
      <w:r w:rsidRPr="00D33BCC">
        <w:tab/>
        <w:t>1:27</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t>a.</w:t>
      </w:r>
      <w:r w:rsidRPr="00D33BCC">
        <w:tab/>
        <w:t>“The likeness of a throne”</w:t>
      </w:r>
    </w:p>
    <w:p w:rsidR="002E130D" w:rsidRPr="00D33BCC" w:rsidRDefault="002E130D" w:rsidP="002E130D">
      <w:pPr>
        <w:widowControl w:val="0"/>
      </w:pPr>
      <w:r w:rsidRPr="00D33BCC">
        <w:tab/>
      </w:r>
      <w:r w:rsidRPr="00D33BCC">
        <w:tab/>
      </w:r>
      <w:r w:rsidRPr="00D33BCC">
        <w:tab/>
      </w:r>
      <w:r w:rsidRPr="00D33BCC">
        <w:tab/>
        <w:t>1:26</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t>I Kings 22:19</w:t>
      </w:r>
      <w:r w:rsidRPr="00D33BCC">
        <w:tab/>
      </w:r>
      <w:r w:rsidRPr="00D33BCC">
        <w:tab/>
        <w:t>Psa. 11:4</w:t>
      </w:r>
      <w:r w:rsidRPr="00D33BCC">
        <w:tab/>
        <w:t>Isa. 6:1</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t>b.</w:t>
      </w:r>
      <w:r w:rsidRPr="00D33BCC">
        <w:tab/>
        <w:t>The position of the throne</w:t>
      </w:r>
    </w:p>
    <w:p w:rsidR="002E130D" w:rsidRPr="00D33BCC" w:rsidRDefault="002E130D" w:rsidP="002E130D">
      <w:pPr>
        <w:widowControl w:val="0"/>
      </w:pPr>
      <w:r w:rsidRPr="00D33BCC">
        <w:tab/>
      </w:r>
      <w:r w:rsidRPr="00D33BCC">
        <w:tab/>
      </w:r>
      <w:r w:rsidRPr="00D33BCC">
        <w:tab/>
      </w:r>
      <w:r w:rsidRPr="00D33BCC">
        <w:tab/>
        <w:t>1:26</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rPr>
          <w:u w:val="single"/>
        </w:rPr>
        <w:t xml:space="preserve">High above the heavens </w:t>
      </w:r>
      <w:r w:rsidRPr="00D33BCC">
        <w:t xml:space="preserve">– “over their heads” – </w:t>
      </w:r>
    </w:p>
    <w:p w:rsidR="002E130D" w:rsidRPr="00D33BCC" w:rsidRDefault="002E130D" w:rsidP="002E130D">
      <w:pPr>
        <w:widowControl w:val="0"/>
      </w:pPr>
      <w:r w:rsidRPr="00D33BCC">
        <w:tab/>
      </w:r>
      <w:r w:rsidRPr="00D33BCC">
        <w:tab/>
      </w:r>
      <w:r w:rsidRPr="00D33BCC">
        <w:tab/>
      </w:r>
      <w:r w:rsidRPr="00D33BCC">
        <w:tab/>
        <w:t>“above the firmament”</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t>c.</w:t>
      </w:r>
      <w:r w:rsidRPr="00D33BCC">
        <w:tab/>
        <w:t>The nature of the throne</w:t>
      </w:r>
    </w:p>
    <w:p w:rsidR="002E130D" w:rsidRPr="00D33BCC" w:rsidRDefault="002E130D" w:rsidP="002E130D">
      <w:pPr>
        <w:widowControl w:val="0"/>
      </w:pPr>
      <w:r w:rsidRPr="00D33BCC">
        <w:tab/>
      </w:r>
      <w:r w:rsidRPr="00D33BCC">
        <w:tab/>
      </w:r>
      <w:r w:rsidRPr="00D33BCC">
        <w:tab/>
      </w:r>
      <w:r w:rsidRPr="00D33BCC">
        <w:tab/>
        <w:t>1:26</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t>(1)</w:t>
      </w:r>
      <w:r w:rsidRPr="00D33BCC">
        <w:tab/>
        <w:t xml:space="preserve">Appearance of a sapphire stone – an intense </w:t>
      </w:r>
    </w:p>
    <w:p w:rsidR="002E130D" w:rsidRPr="00D33BCC" w:rsidRDefault="002E130D" w:rsidP="002E130D">
      <w:pPr>
        <w:widowControl w:val="0"/>
        <w:ind w:left="2880" w:firstLine="720"/>
      </w:pPr>
      <w:r w:rsidRPr="00D33BCC">
        <w:t>blue</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t>(2)</w:t>
      </w:r>
      <w:r w:rsidRPr="00D33BCC">
        <w:tab/>
        <w:t>The color of the throne – blue “sapphire”</w:t>
      </w:r>
    </w:p>
    <w:p w:rsidR="002E130D" w:rsidRPr="00D33BCC" w:rsidRDefault="002E130D" w:rsidP="002E130D">
      <w:pPr>
        <w:widowControl w:val="0"/>
      </w:pPr>
      <w:r w:rsidRPr="00D33BCC">
        <w:tab/>
      </w:r>
      <w:r w:rsidRPr="00D33BCC">
        <w:tab/>
      </w:r>
      <w:r w:rsidRPr="00D33BCC">
        <w:tab/>
      </w:r>
      <w:r w:rsidRPr="00D33BCC">
        <w:tab/>
      </w:r>
      <w:r w:rsidRPr="00D33BCC">
        <w:tab/>
        <w:t>Natural symbol of heavenly purity.</w:t>
      </w:r>
    </w:p>
    <w:p w:rsidR="002E130D" w:rsidRPr="00D33BCC" w:rsidRDefault="002E130D" w:rsidP="002E130D">
      <w:pPr>
        <w:widowControl w:val="0"/>
      </w:pPr>
      <w:r w:rsidRPr="00D33BCC">
        <w:tab/>
      </w:r>
      <w:r w:rsidRPr="00D33BCC">
        <w:tab/>
      </w:r>
      <w:r w:rsidRPr="00D33BCC">
        <w:tab/>
      </w:r>
      <w:r w:rsidRPr="00D33BCC">
        <w:tab/>
      </w:r>
      <w:r w:rsidRPr="00D33BCC">
        <w:tab/>
        <w:t xml:space="preserve">Showing the rule of God or sovereignty in </w:t>
      </w:r>
    </w:p>
    <w:p w:rsidR="002E130D" w:rsidRPr="00D33BCC" w:rsidRDefault="002E130D" w:rsidP="002E130D">
      <w:pPr>
        <w:widowControl w:val="0"/>
        <w:ind w:left="2880" w:firstLine="720"/>
      </w:pPr>
      <w:r w:rsidRPr="00D33BCC">
        <w:t>purity and holiness.</w:t>
      </w:r>
    </w:p>
    <w:p w:rsidR="002E130D" w:rsidRPr="00D33BCC" w:rsidRDefault="002E130D" w:rsidP="002E130D">
      <w:pPr>
        <w:widowControl w:val="0"/>
      </w:pPr>
    </w:p>
    <w:p w:rsidR="002E130D" w:rsidRPr="00D33BCC" w:rsidRDefault="002E130D" w:rsidP="002E130D">
      <w:pPr>
        <w:widowControl w:val="0"/>
      </w:pPr>
      <w:r w:rsidRPr="00D33BCC">
        <w:tab/>
      </w:r>
      <w:r w:rsidRPr="00D33BCC">
        <w:tab/>
        <w:t>4.</w:t>
      </w:r>
      <w:r w:rsidRPr="00D33BCC">
        <w:tab/>
        <w:t>A revelation of God’s righteousness</w:t>
      </w:r>
    </w:p>
    <w:p w:rsidR="002E130D" w:rsidRPr="00D33BCC" w:rsidRDefault="002E130D" w:rsidP="002E130D">
      <w:pPr>
        <w:widowControl w:val="0"/>
      </w:pPr>
      <w:r w:rsidRPr="00D33BCC">
        <w:tab/>
      </w:r>
      <w:r w:rsidRPr="00D33BCC">
        <w:tab/>
      </w:r>
      <w:r w:rsidRPr="00D33BCC">
        <w:tab/>
        <w:t>1:26,27</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t>a.</w:t>
      </w:r>
      <w:r w:rsidRPr="00D33BCC">
        <w:tab/>
        <w:t>“The likeness as the appearance of a man”</w:t>
      </w:r>
    </w:p>
    <w:p w:rsidR="002E130D" w:rsidRPr="00D33BCC" w:rsidRDefault="002E130D" w:rsidP="002E130D">
      <w:pPr>
        <w:widowControl w:val="0"/>
      </w:pPr>
      <w:r w:rsidRPr="00D33BCC">
        <w:tab/>
      </w:r>
      <w:r w:rsidRPr="00D33BCC">
        <w:tab/>
      </w:r>
      <w:r w:rsidRPr="00D33BCC">
        <w:tab/>
      </w:r>
      <w:r w:rsidRPr="00D33BCC">
        <w:tab/>
        <w:t>1:26</w:t>
      </w:r>
    </w:p>
    <w:p w:rsidR="002E130D" w:rsidRPr="00D33BCC" w:rsidRDefault="002E130D" w:rsidP="002E130D">
      <w:pPr>
        <w:widowControl w:val="0"/>
      </w:pPr>
      <w:r w:rsidRPr="00D33BCC">
        <w:tab/>
      </w:r>
      <w:r w:rsidRPr="00D33BCC">
        <w:tab/>
      </w:r>
      <w:r w:rsidRPr="00D33BCC">
        <w:tab/>
      </w:r>
      <w:r w:rsidRPr="00D33BCC">
        <w:tab/>
        <w:t>Not in shape but in intelligence and holiness.</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t>God is a holy God – I Peter 1:16</w:t>
      </w:r>
      <w:r w:rsidRPr="00D33BCC">
        <w:tab/>
        <w:t>Psa. 99:9    Isa. 6:3</w:t>
      </w:r>
    </w:p>
    <w:p w:rsidR="002E130D" w:rsidRPr="00D33BCC" w:rsidRDefault="002E130D" w:rsidP="002E130D">
      <w:pPr>
        <w:widowControl w:val="0"/>
      </w:pPr>
      <w:r w:rsidRPr="00D33BCC">
        <w:tab/>
      </w:r>
      <w:r w:rsidRPr="00D33BCC">
        <w:tab/>
      </w:r>
      <w:r w:rsidRPr="00D33BCC">
        <w:tab/>
      </w:r>
      <w:r w:rsidRPr="00D33BCC">
        <w:tab/>
        <w:t>Pure – Holy – Righteous</w:t>
      </w:r>
    </w:p>
    <w:p w:rsidR="002E130D" w:rsidRPr="00D33BCC" w:rsidRDefault="002E130D" w:rsidP="002E130D">
      <w:pPr>
        <w:widowControl w:val="0"/>
        <w:ind w:left="1440" w:firstLine="720"/>
      </w:pPr>
      <w:r w:rsidRPr="00D33BCC">
        <w:t>b.</w:t>
      </w:r>
      <w:r w:rsidRPr="00D33BCC">
        <w:tab/>
        <w:t>1:27 “Amber” – bright yellow “brightness”</w:t>
      </w:r>
    </w:p>
    <w:p w:rsidR="002E130D" w:rsidRPr="00D33BCC" w:rsidRDefault="002E130D" w:rsidP="002E130D">
      <w:pPr>
        <w:widowControl w:val="0"/>
      </w:pPr>
      <w:r w:rsidRPr="00D33BCC">
        <w:tab/>
      </w:r>
      <w:r w:rsidRPr="00D33BCC">
        <w:tab/>
      </w:r>
      <w:r w:rsidRPr="00D33BCC">
        <w:tab/>
      </w:r>
      <w:r w:rsidRPr="00D33BCC">
        <w:tab/>
        <w:t>Like fire</w:t>
      </w:r>
      <w:r w:rsidRPr="00D33BCC">
        <w:tab/>
        <w:t>Bright light</w:t>
      </w:r>
    </w:p>
    <w:p w:rsidR="002E130D" w:rsidRPr="00D33BCC" w:rsidRDefault="002E130D" w:rsidP="002E130D">
      <w:pPr>
        <w:widowControl w:val="0"/>
      </w:pPr>
      <w:r w:rsidRPr="00D33BCC">
        <w:tab/>
      </w:r>
      <w:r w:rsidRPr="00D33BCC">
        <w:tab/>
      </w:r>
      <w:r w:rsidRPr="00D33BCC">
        <w:tab/>
      </w:r>
      <w:r w:rsidRPr="00D33BCC">
        <w:tab/>
        <w:t>Light has to do with Truth and Righteousness</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t>(1)</w:t>
      </w:r>
      <w:r w:rsidRPr="00D33BCC">
        <w:tab/>
        <w:t>Light indicating the truth</w:t>
      </w:r>
    </w:p>
    <w:p w:rsidR="002E130D" w:rsidRPr="00D33BCC" w:rsidRDefault="002E130D" w:rsidP="002E130D">
      <w:pPr>
        <w:widowControl w:val="0"/>
      </w:pPr>
      <w:r w:rsidRPr="00D33BCC">
        <w:tab/>
      </w:r>
      <w:r w:rsidRPr="00D33BCC">
        <w:tab/>
      </w:r>
      <w:r w:rsidRPr="00D33BCC">
        <w:tab/>
      </w:r>
      <w:r w:rsidRPr="00D33BCC">
        <w:tab/>
      </w:r>
      <w:r w:rsidRPr="00D33BCC">
        <w:tab/>
        <w:t>I John 1:5  “In Him no darkness at all”</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t>(2)</w:t>
      </w:r>
      <w:r w:rsidRPr="00D33BCC">
        <w:tab/>
        <w:t>Light indicating righteousness</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t>c.</w:t>
      </w:r>
      <w:r w:rsidRPr="00D33BCC">
        <w:tab/>
        <w:t>Loins upward and downward</w:t>
      </w:r>
    </w:p>
    <w:p w:rsidR="002E130D" w:rsidRPr="00D33BCC" w:rsidRDefault="002E130D" w:rsidP="002E130D">
      <w:pPr>
        <w:widowControl w:val="0"/>
      </w:pPr>
      <w:r w:rsidRPr="00D33BCC">
        <w:tab/>
      </w:r>
      <w:r w:rsidRPr="00D33BCC">
        <w:tab/>
      </w:r>
      <w:r w:rsidRPr="00D33BCC">
        <w:tab/>
      </w:r>
      <w:r w:rsidRPr="00D33BCC">
        <w:tab/>
        <w:t>1:27</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t>(1)</w:t>
      </w:r>
      <w:r w:rsidRPr="00D33BCC">
        <w:tab/>
        <w:t>Indicating strength</w:t>
      </w:r>
    </w:p>
    <w:p w:rsidR="002E130D" w:rsidRPr="00D33BCC" w:rsidRDefault="002E130D" w:rsidP="002E130D">
      <w:pPr>
        <w:widowControl w:val="0"/>
      </w:pPr>
      <w:r w:rsidRPr="00D33BCC">
        <w:tab/>
      </w:r>
      <w:r w:rsidRPr="00D33BCC">
        <w:tab/>
      </w:r>
      <w:r w:rsidRPr="00D33BCC">
        <w:tab/>
      </w:r>
      <w:r w:rsidRPr="00D33BCC">
        <w:tab/>
      </w:r>
      <w:r w:rsidRPr="00D33BCC">
        <w:tab/>
        <w:t>1:27 “The appearance of His loins”</w:t>
      </w:r>
    </w:p>
    <w:p w:rsidR="002E130D" w:rsidRPr="00D33BCC" w:rsidRDefault="002E130D" w:rsidP="002E130D">
      <w:pPr>
        <w:widowControl w:val="0"/>
        <w:rPr>
          <w:u w:val="single"/>
        </w:rPr>
      </w:pPr>
      <w:r w:rsidRPr="00D33BCC">
        <w:lastRenderedPageBreak/>
        <w:tab/>
      </w:r>
      <w:r w:rsidRPr="00D33BCC">
        <w:tab/>
      </w:r>
      <w:r w:rsidRPr="00D33BCC">
        <w:tab/>
      </w:r>
      <w:r w:rsidRPr="00D33BCC">
        <w:tab/>
      </w:r>
      <w:r w:rsidRPr="00D33BCC">
        <w:tab/>
      </w:r>
      <w:r w:rsidRPr="00D33BCC">
        <w:rPr>
          <w:u w:val="single"/>
        </w:rPr>
        <w:t>fire round about</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Eph. 6:14 Strength controlled by truth</w:t>
      </w:r>
    </w:p>
    <w:p w:rsidR="002E130D" w:rsidRPr="00D33BCC" w:rsidRDefault="002E130D" w:rsidP="002E130D">
      <w:pPr>
        <w:widowControl w:val="0"/>
      </w:pPr>
      <w:r w:rsidRPr="00D33BCC">
        <w:tab/>
      </w:r>
      <w:r w:rsidRPr="00D33BCC">
        <w:tab/>
      </w:r>
      <w:r w:rsidRPr="00D33BCC">
        <w:tab/>
      </w:r>
      <w:r w:rsidRPr="00D33BCC">
        <w:tab/>
      </w:r>
      <w:r w:rsidRPr="00D33BCC">
        <w:tab/>
      </w:r>
      <w:r w:rsidRPr="00D33BCC">
        <w:tab/>
        <w:t xml:space="preserve">     Strength controlled by righteousness</w:t>
      </w:r>
    </w:p>
    <w:p w:rsidR="002E130D" w:rsidRPr="00D33BCC" w:rsidRDefault="002E130D" w:rsidP="002E130D">
      <w:pPr>
        <w:widowControl w:val="0"/>
      </w:pPr>
    </w:p>
    <w:p w:rsidR="002E130D" w:rsidRPr="00D33BCC" w:rsidRDefault="002E130D" w:rsidP="002E130D">
      <w:pPr>
        <w:widowControl w:val="0"/>
      </w:pPr>
      <w:r w:rsidRPr="00D33BCC">
        <w:tab/>
      </w:r>
      <w:r w:rsidRPr="00D33BCC">
        <w:tab/>
        <w:t>5.</w:t>
      </w:r>
      <w:r w:rsidRPr="00D33BCC">
        <w:tab/>
        <w:t>A revelation of God’s faithfulness</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t>a.</w:t>
      </w:r>
      <w:r w:rsidRPr="00D33BCC">
        <w:tab/>
        <w:t xml:space="preserve">“The </w:t>
      </w:r>
      <w:r w:rsidRPr="00D33BCC">
        <w:rPr>
          <w:u w:val="single"/>
        </w:rPr>
        <w:t>bow</w:t>
      </w:r>
      <w:r w:rsidRPr="00D33BCC">
        <w:t xml:space="preserve"> that is in the cloud”</w:t>
      </w:r>
    </w:p>
    <w:p w:rsidR="002E130D" w:rsidRPr="00D33BCC" w:rsidRDefault="002E130D" w:rsidP="002E130D">
      <w:pPr>
        <w:widowControl w:val="0"/>
      </w:pPr>
      <w:r w:rsidRPr="00D33BCC">
        <w:tab/>
      </w:r>
      <w:r w:rsidRPr="00D33BCC">
        <w:tab/>
      </w:r>
      <w:r w:rsidRPr="00D33BCC">
        <w:tab/>
      </w:r>
      <w:r w:rsidRPr="00D33BCC">
        <w:tab/>
        <w:t>1:28</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t xml:space="preserve">Gen. 9:13 A token of a covenant (the symbol of </w:t>
      </w:r>
    </w:p>
    <w:p w:rsidR="002E130D" w:rsidRPr="00D33BCC" w:rsidRDefault="002E130D" w:rsidP="002E130D">
      <w:pPr>
        <w:widowControl w:val="0"/>
        <w:ind w:left="2160" w:firstLine="720"/>
      </w:pPr>
      <w:r w:rsidRPr="00D33BCC">
        <w:t>promise)</w:t>
      </w:r>
    </w:p>
    <w:p w:rsidR="002E130D" w:rsidRPr="00D33BCC" w:rsidRDefault="002E130D" w:rsidP="002E130D">
      <w:pPr>
        <w:widowControl w:val="0"/>
      </w:pPr>
      <w:r w:rsidRPr="00D33BCC">
        <w:tab/>
      </w:r>
      <w:r w:rsidRPr="00D33BCC">
        <w:tab/>
      </w:r>
      <w:r w:rsidRPr="00D33BCC">
        <w:tab/>
      </w:r>
      <w:r w:rsidRPr="00D33BCC">
        <w:tab/>
        <w:t>Beautiful colors in the rainbow.</w:t>
      </w:r>
    </w:p>
    <w:p w:rsidR="002E130D" w:rsidRPr="00D33BCC" w:rsidRDefault="002E130D" w:rsidP="002E130D">
      <w:pPr>
        <w:widowControl w:val="0"/>
      </w:pPr>
      <w:r w:rsidRPr="00D33BCC">
        <w:tab/>
      </w:r>
      <w:r w:rsidRPr="00D33BCC">
        <w:tab/>
      </w:r>
      <w:r w:rsidRPr="00D33BCC">
        <w:tab/>
      </w:r>
      <w:r w:rsidRPr="00D33BCC">
        <w:tab/>
        <w:t xml:space="preserve">Colors blending together, harmonizing and one color </w:t>
      </w:r>
    </w:p>
    <w:p w:rsidR="002E130D" w:rsidRPr="00D33BCC" w:rsidRDefault="002E130D" w:rsidP="002E130D">
      <w:pPr>
        <w:widowControl w:val="0"/>
        <w:ind w:left="2880"/>
      </w:pPr>
      <w:r w:rsidRPr="00D33BCC">
        <w:t>fading perfectly into the other representing the characteristics of the attributes of God.</w:t>
      </w:r>
    </w:p>
    <w:p w:rsidR="002E130D" w:rsidRPr="00D33BCC" w:rsidRDefault="002E130D" w:rsidP="002E130D">
      <w:pPr>
        <w:widowControl w:val="0"/>
        <w:ind w:left="2880"/>
      </w:pPr>
    </w:p>
    <w:p w:rsidR="002E130D" w:rsidRPr="00D33BCC" w:rsidRDefault="002E130D" w:rsidP="002E130D">
      <w:pPr>
        <w:widowControl w:val="0"/>
        <w:ind w:left="2880"/>
      </w:pPr>
      <w:r w:rsidRPr="00D33BCC">
        <w:t>(1)</w:t>
      </w:r>
      <w:r w:rsidRPr="00D33BCC">
        <w:tab/>
        <w:t>The colors of the bow</w:t>
      </w:r>
    </w:p>
    <w:p w:rsidR="002E130D" w:rsidRPr="00D33BCC" w:rsidRDefault="002E130D" w:rsidP="002E130D">
      <w:pPr>
        <w:widowControl w:val="0"/>
        <w:ind w:left="2880"/>
      </w:pPr>
    </w:p>
    <w:p w:rsidR="002E130D" w:rsidRPr="00D33BCC" w:rsidRDefault="002E130D" w:rsidP="002E130D">
      <w:pPr>
        <w:widowControl w:val="0"/>
        <w:ind w:left="2880"/>
      </w:pPr>
      <w:r w:rsidRPr="00D33BCC">
        <w:tab/>
        <w:t>(a)</w:t>
      </w:r>
      <w:r w:rsidRPr="00D33BCC">
        <w:tab/>
        <w:t>Blue – purity</w:t>
      </w:r>
    </w:p>
    <w:p w:rsidR="002E130D" w:rsidRPr="00D33BCC" w:rsidRDefault="002E130D" w:rsidP="002E130D">
      <w:pPr>
        <w:widowControl w:val="0"/>
        <w:ind w:left="2880"/>
      </w:pPr>
    </w:p>
    <w:p w:rsidR="002E130D" w:rsidRPr="00D33BCC" w:rsidRDefault="002E130D" w:rsidP="002E130D">
      <w:pPr>
        <w:widowControl w:val="0"/>
        <w:ind w:left="2880"/>
      </w:pPr>
      <w:r w:rsidRPr="00D33BCC">
        <w:tab/>
        <w:t>(b)</w:t>
      </w:r>
      <w:r w:rsidRPr="00D33BCC">
        <w:tab/>
        <w:t>Red – benevolent love</w:t>
      </w:r>
    </w:p>
    <w:p w:rsidR="002E130D" w:rsidRPr="00D33BCC" w:rsidRDefault="002E130D" w:rsidP="002E130D">
      <w:pPr>
        <w:widowControl w:val="0"/>
        <w:ind w:left="2880"/>
      </w:pPr>
      <w:r w:rsidRPr="00D33BCC">
        <w:tab/>
      </w:r>
      <w:r w:rsidRPr="00D33BCC">
        <w:tab/>
      </w:r>
    </w:p>
    <w:p w:rsidR="002E130D" w:rsidRPr="00D33BCC" w:rsidRDefault="002E130D" w:rsidP="002E130D">
      <w:pPr>
        <w:widowControl w:val="0"/>
        <w:ind w:left="2880"/>
      </w:pPr>
      <w:r w:rsidRPr="00D33BCC">
        <w:tab/>
        <w:t>(c)</w:t>
      </w:r>
      <w:r w:rsidRPr="00D33BCC">
        <w:tab/>
        <w:t xml:space="preserve">Yellow  or gold – divine nature, </w:t>
      </w:r>
    </w:p>
    <w:p w:rsidR="002E130D" w:rsidRPr="00D33BCC" w:rsidRDefault="002E130D" w:rsidP="002E130D">
      <w:pPr>
        <w:widowControl w:val="0"/>
        <w:ind w:left="4320"/>
      </w:pPr>
      <w:r w:rsidRPr="00D33BCC">
        <w:t>righteousness and perfection</w:t>
      </w:r>
    </w:p>
    <w:p w:rsidR="002E130D" w:rsidRPr="00D33BCC" w:rsidRDefault="002E130D" w:rsidP="002E130D">
      <w:pPr>
        <w:widowControl w:val="0"/>
        <w:ind w:left="2880"/>
      </w:pPr>
    </w:p>
    <w:p w:rsidR="002E130D" w:rsidRPr="00D33BCC" w:rsidRDefault="002E130D" w:rsidP="002E130D">
      <w:pPr>
        <w:widowControl w:val="0"/>
        <w:ind w:left="2880"/>
      </w:pPr>
      <w:r w:rsidRPr="00D33BCC">
        <w:tab/>
        <w:t>(d)</w:t>
      </w:r>
      <w:r w:rsidRPr="00D33BCC">
        <w:tab/>
        <w:t xml:space="preserve">Violet or purple – supremacy over all, </w:t>
      </w:r>
    </w:p>
    <w:p w:rsidR="002E130D" w:rsidRPr="00D33BCC" w:rsidRDefault="002E130D" w:rsidP="002E130D">
      <w:pPr>
        <w:widowControl w:val="0"/>
        <w:ind w:left="3600" w:firstLine="720"/>
      </w:pPr>
      <w:r w:rsidRPr="00D33BCC">
        <w:t>Lord of Lords, royalty</w:t>
      </w:r>
    </w:p>
    <w:p w:rsidR="002E130D" w:rsidRPr="00D33BCC" w:rsidRDefault="002E130D" w:rsidP="002E130D">
      <w:pPr>
        <w:widowControl w:val="0"/>
      </w:pPr>
    </w:p>
    <w:p w:rsidR="002E130D" w:rsidRPr="00D33BCC" w:rsidRDefault="002E130D" w:rsidP="002E130D">
      <w:pPr>
        <w:widowControl w:val="0"/>
        <w:ind w:left="2880"/>
      </w:pPr>
      <w:r w:rsidRPr="00D33BCC">
        <w:tab/>
        <w:t>(e)</w:t>
      </w:r>
      <w:r w:rsidRPr="00D33BCC">
        <w:tab/>
        <w:t xml:space="preserve">Green – life, the healer, giver, sustainer </w:t>
      </w:r>
    </w:p>
    <w:p w:rsidR="002E130D" w:rsidRPr="00D33BCC" w:rsidRDefault="002E130D" w:rsidP="002E130D">
      <w:pPr>
        <w:widowControl w:val="0"/>
        <w:ind w:left="3600" w:firstLine="720"/>
      </w:pPr>
      <w:r w:rsidRPr="00D33BCC">
        <w:t>and restorer.</w:t>
      </w:r>
    </w:p>
    <w:p w:rsidR="002E130D" w:rsidRPr="00D33BCC" w:rsidRDefault="002E130D" w:rsidP="002E130D">
      <w:pPr>
        <w:widowControl w:val="0"/>
        <w:ind w:left="3600" w:firstLine="720"/>
      </w:pPr>
    </w:p>
    <w:p w:rsidR="002E130D" w:rsidRPr="00D33BCC" w:rsidRDefault="002E130D" w:rsidP="00393A13">
      <w:pPr>
        <w:widowControl w:val="0"/>
        <w:numPr>
          <w:ilvl w:val="0"/>
          <w:numId w:val="7"/>
        </w:numPr>
      </w:pPr>
      <w:r w:rsidRPr="00D33BCC">
        <w:t>Orange – holiness</w:t>
      </w:r>
    </w:p>
    <w:p w:rsidR="002E130D" w:rsidRPr="00D33BCC" w:rsidRDefault="002E130D" w:rsidP="002E130D">
      <w:pPr>
        <w:widowControl w:val="0"/>
        <w:ind w:left="3600"/>
      </w:pPr>
    </w:p>
    <w:p w:rsidR="002E130D" w:rsidRPr="00D33BCC" w:rsidRDefault="002E130D" w:rsidP="002E130D">
      <w:pPr>
        <w:widowControl w:val="0"/>
        <w:ind w:left="720" w:firstLine="720"/>
      </w:pPr>
      <w:r w:rsidRPr="00D33BCC">
        <w:t>6.</w:t>
      </w:r>
      <w:r w:rsidRPr="00D33BCC">
        <w:tab/>
        <w:t xml:space="preserve">A revelation of the wheels working with the </w:t>
      </w:r>
      <w:proofErr w:type="spellStart"/>
      <w:r w:rsidRPr="00D33BCC">
        <w:t>cherubims</w:t>
      </w:r>
      <w:proofErr w:type="spellEnd"/>
    </w:p>
    <w:p w:rsidR="002E130D" w:rsidRPr="00D33BCC" w:rsidRDefault="002E130D" w:rsidP="002E130D">
      <w:pPr>
        <w:widowControl w:val="0"/>
      </w:pPr>
      <w:r w:rsidRPr="00D33BCC">
        <w:tab/>
      </w:r>
      <w:r w:rsidRPr="00D33BCC">
        <w:tab/>
      </w:r>
      <w:r w:rsidRPr="00D33BCC">
        <w:tab/>
        <w:t>1:15-25</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t>a.</w:t>
      </w:r>
      <w:r w:rsidRPr="00D33BCC">
        <w:tab/>
        <w:t xml:space="preserve">Representing the glory of God’s will and providential </w:t>
      </w:r>
    </w:p>
    <w:p w:rsidR="002E130D" w:rsidRPr="00D33BCC" w:rsidRDefault="002E130D" w:rsidP="002E130D">
      <w:pPr>
        <w:widowControl w:val="0"/>
        <w:ind w:left="2160" w:firstLine="720"/>
      </w:pPr>
      <w:r w:rsidRPr="00D33BCC">
        <w:t>government in the world.</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t>(1)</w:t>
      </w:r>
      <w:r w:rsidRPr="00D33BCC">
        <w:tab/>
        <w:t xml:space="preserve">The </w:t>
      </w:r>
      <w:r w:rsidRPr="00D33BCC">
        <w:rPr>
          <w:u w:val="single"/>
        </w:rPr>
        <w:t>wheels</w:t>
      </w:r>
      <w:r w:rsidRPr="00D33BCC">
        <w:t xml:space="preserve"> symbolizing the great power of </w:t>
      </w:r>
    </w:p>
    <w:p w:rsidR="002E130D" w:rsidRPr="00D33BCC" w:rsidRDefault="002E130D" w:rsidP="002E130D">
      <w:pPr>
        <w:widowControl w:val="0"/>
        <w:ind w:left="2880" w:firstLine="720"/>
      </w:pPr>
      <w:r w:rsidRPr="00D33BCC">
        <w:t>nature that God controls for His purpose.</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Psa. 18:6-14,10</w:t>
      </w:r>
      <w:r w:rsidRPr="00D33BCC">
        <w:tab/>
        <w:t>Psa. 104:3; 148:8</w:t>
      </w:r>
    </w:p>
    <w:p w:rsidR="002E130D" w:rsidRPr="00D33BCC" w:rsidRDefault="002E130D" w:rsidP="002E130D">
      <w:pPr>
        <w:widowControl w:val="0"/>
      </w:pPr>
      <w:r w:rsidRPr="00D33BCC">
        <w:tab/>
      </w:r>
      <w:r w:rsidRPr="00D33BCC">
        <w:tab/>
      </w:r>
      <w:r w:rsidRPr="00D33BCC">
        <w:tab/>
      </w:r>
      <w:r w:rsidRPr="00D33BCC">
        <w:tab/>
      </w:r>
      <w:r w:rsidRPr="00D33BCC">
        <w:tab/>
        <w:t>(Using natural forces to fulfill His will.)</w:t>
      </w:r>
    </w:p>
    <w:p w:rsidR="002E130D" w:rsidRPr="00D33BCC" w:rsidRDefault="002E130D" w:rsidP="002E130D">
      <w:pPr>
        <w:widowControl w:val="0"/>
      </w:pPr>
    </w:p>
    <w:p w:rsidR="002E130D" w:rsidRPr="00D33BCC" w:rsidRDefault="002E130D" w:rsidP="002E130D">
      <w:pPr>
        <w:widowControl w:val="0"/>
      </w:pPr>
      <w:r w:rsidRPr="00D33BCC">
        <w:lastRenderedPageBreak/>
        <w:tab/>
      </w:r>
      <w:r w:rsidRPr="00D33BCC">
        <w:tab/>
      </w:r>
      <w:r w:rsidRPr="00D33BCC">
        <w:tab/>
      </w:r>
      <w:r w:rsidRPr="00D33BCC">
        <w:tab/>
      </w:r>
      <w:r w:rsidRPr="00D33BCC">
        <w:tab/>
        <w:t>“The four winds of the heavens”</w:t>
      </w:r>
    </w:p>
    <w:p w:rsidR="002E130D" w:rsidRPr="00D33BCC" w:rsidRDefault="002E130D" w:rsidP="002E130D">
      <w:pPr>
        <w:widowControl w:val="0"/>
      </w:pPr>
      <w:r w:rsidRPr="00D33BCC">
        <w:tab/>
      </w:r>
      <w:r w:rsidRPr="00D33BCC">
        <w:tab/>
      </w:r>
      <w:r w:rsidRPr="00D33BCC">
        <w:tab/>
      </w:r>
      <w:r w:rsidRPr="00D33BCC">
        <w:tab/>
      </w:r>
      <w:r w:rsidRPr="00D33BCC">
        <w:tab/>
        <w:t>Dan. 7:2; 8:8; 11:4  Zech. 2:6</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“The four winds of the earth”</w:t>
      </w:r>
    </w:p>
    <w:p w:rsidR="002E130D" w:rsidRPr="00D33BCC" w:rsidRDefault="002E130D" w:rsidP="002E130D">
      <w:pPr>
        <w:widowControl w:val="0"/>
      </w:pPr>
      <w:r w:rsidRPr="00D33BCC">
        <w:tab/>
      </w:r>
      <w:r w:rsidRPr="00D33BCC">
        <w:tab/>
      </w:r>
      <w:r w:rsidRPr="00D33BCC">
        <w:tab/>
      </w:r>
      <w:r w:rsidRPr="00D33BCC">
        <w:tab/>
      </w:r>
      <w:r w:rsidRPr="00D33BCC">
        <w:tab/>
        <w:t>Rev. 7:1</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“The four spirits of the heavens”</w:t>
      </w:r>
    </w:p>
    <w:p w:rsidR="002E130D" w:rsidRPr="00D33BCC" w:rsidRDefault="002E130D" w:rsidP="002E130D">
      <w:pPr>
        <w:widowControl w:val="0"/>
      </w:pPr>
      <w:r w:rsidRPr="00D33BCC">
        <w:tab/>
      </w:r>
      <w:r w:rsidRPr="00D33BCC">
        <w:tab/>
      </w:r>
      <w:r w:rsidRPr="00D33BCC">
        <w:tab/>
      </w:r>
      <w:r w:rsidRPr="00D33BCC">
        <w:tab/>
      </w:r>
      <w:r w:rsidRPr="00D33BCC">
        <w:tab/>
        <w:t>Zech. 6:5</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(a)</w:t>
      </w:r>
      <w:r w:rsidRPr="00D33BCC">
        <w:tab/>
        <w:t xml:space="preserve">God uses natural forces for protection of </w:t>
      </w:r>
    </w:p>
    <w:p w:rsidR="002E130D" w:rsidRPr="00D33BCC" w:rsidRDefault="002E130D" w:rsidP="002E130D">
      <w:pPr>
        <w:widowControl w:val="0"/>
        <w:ind w:left="3600" w:firstLine="720"/>
      </w:pPr>
      <w:r w:rsidRPr="00D33BCC">
        <w:t>His faithful and obedient people.</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(b)</w:t>
      </w:r>
      <w:r w:rsidRPr="00D33BCC">
        <w:tab/>
        <w:t xml:space="preserve">God uses natural forces for punishing </w:t>
      </w:r>
    </w:p>
    <w:p w:rsidR="002E130D" w:rsidRPr="00D33BCC" w:rsidRDefault="002E130D" w:rsidP="002E130D">
      <w:pPr>
        <w:widowControl w:val="0"/>
        <w:ind w:left="3600" w:firstLine="720"/>
      </w:pPr>
      <w:r w:rsidRPr="00D33BCC">
        <w:t>the rebellious.</w:t>
      </w:r>
    </w:p>
    <w:p w:rsidR="002E130D" w:rsidRPr="00D33BCC" w:rsidRDefault="002E130D" w:rsidP="002E130D">
      <w:pPr>
        <w:widowControl w:val="0"/>
      </w:pPr>
    </w:p>
    <w:p w:rsidR="002E130D" w:rsidRPr="00D33BCC" w:rsidRDefault="002E130D" w:rsidP="002E130D">
      <w:pPr>
        <w:widowControl w:val="0"/>
        <w:ind w:left="4320"/>
      </w:pPr>
      <w:r w:rsidRPr="00D33BCC">
        <w:t>REMEMBER:  We do not, while in this flesh, see objects as they absolutely exist.</w:t>
      </w:r>
    </w:p>
    <w:p w:rsidR="002E130D" w:rsidRPr="00D33BCC" w:rsidRDefault="002E130D" w:rsidP="002E130D">
      <w:pPr>
        <w:widowControl w:val="0"/>
      </w:pPr>
      <w:r w:rsidRPr="00D33BCC">
        <w:tab/>
      </w:r>
      <w:r w:rsidRPr="00D33BCC">
        <w:tab/>
      </w:r>
      <w:r w:rsidRPr="00D33BCC">
        <w:tab/>
      </w:r>
      <w:r w:rsidRPr="00D33BCC">
        <w:tab/>
      </w:r>
      <w:r w:rsidRPr="00D33BCC">
        <w:tab/>
      </w:r>
      <w:r w:rsidRPr="00D33BCC">
        <w:tab/>
        <w:t>1:18  “High and dreadful”</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t>(2)</w:t>
      </w:r>
      <w:r w:rsidRPr="00D33BCC">
        <w:tab/>
        <w:t xml:space="preserve">“Now as I beheld </w:t>
      </w:r>
      <w:r w:rsidRPr="00D33BCC">
        <w:rPr>
          <w:u w:val="single"/>
        </w:rPr>
        <w:t>the living creatures</w:t>
      </w:r>
      <w:r w:rsidRPr="00D33BCC">
        <w:t>”</w:t>
      </w:r>
    </w:p>
    <w:p w:rsidR="002E130D" w:rsidRPr="00D33BCC" w:rsidRDefault="002E130D" w:rsidP="002E130D">
      <w:pPr>
        <w:widowControl w:val="0"/>
      </w:pPr>
      <w:r w:rsidRPr="00D33BCC">
        <w:tab/>
      </w:r>
      <w:r w:rsidRPr="00D33BCC">
        <w:tab/>
      </w:r>
      <w:r w:rsidRPr="00D33BCC">
        <w:tab/>
      </w:r>
      <w:r w:rsidRPr="00D33BCC">
        <w:tab/>
      </w:r>
      <w:r w:rsidRPr="00D33BCC">
        <w:tab/>
        <w:t xml:space="preserve">1:5 Motion was seen out of the midst of the </w:t>
      </w:r>
    </w:p>
    <w:p w:rsidR="002E130D" w:rsidRPr="00D33BCC" w:rsidRDefault="002E130D" w:rsidP="002E130D">
      <w:pPr>
        <w:widowControl w:val="0"/>
        <w:ind w:left="2880" w:firstLine="720"/>
      </w:pPr>
      <w:r w:rsidRPr="00D33BCC">
        <w:t>whirlwind (1:4,5)</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(a)</w:t>
      </w:r>
      <w:r w:rsidRPr="00D33BCC">
        <w:tab/>
        <w:t>One wheel at a time upon the earth.</w:t>
      </w:r>
    </w:p>
    <w:p w:rsidR="002E130D" w:rsidRPr="00D33BCC" w:rsidRDefault="002E130D" w:rsidP="002E130D">
      <w:pPr>
        <w:widowControl w:val="0"/>
      </w:pPr>
      <w:r w:rsidRPr="00D33BCC">
        <w:tab/>
      </w:r>
      <w:r w:rsidRPr="00D33BCC">
        <w:tab/>
      </w:r>
      <w:r w:rsidRPr="00D33BCC">
        <w:tab/>
      </w:r>
      <w:r w:rsidRPr="00D33BCC">
        <w:tab/>
      </w:r>
      <w:r w:rsidRPr="00D33BCC">
        <w:tab/>
      </w:r>
      <w:r w:rsidRPr="00D33BCC">
        <w:tab/>
        <w:t>1:15</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(b)</w:t>
      </w:r>
      <w:r w:rsidRPr="00D33BCC">
        <w:tab/>
        <w:t>A wheel by each creature.</w:t>
      </w:r>
    </w:p>
    <w:p w:rsidR="002E130D" w:rsidRPr="00D33BCC" w:rsidRDefault="002E130D" w:rsidP="002E130D">
      <w:pPr>
        <w:widowControl w:val="0"/>
      </w:pPr>
      <w:r w:rsidRPr="00D33BCC">
        <w:tab/>
      </w:r>
      <w:r w:rsidRPr="00D33BCC">
        <w:tab/>
      </w:r>
      <w:r w:rsidRPr="00D33BCC">
        <w:tab/>
      </w:r>
      <w:r w:rsidRPr="00D33BCC">
        <w:tab/>
      </w:r>
      <w:r w:rsidRPr="00D33BCC">
        <w:tab/>
      </w:r>
      <w:r w:rsidRPr="00D33BCC">
        <w:tab/>
        <w:t>10:9</w:t>
      </w:r>
    </w:p>
    <w:p w:rsidR="002E130D" w:rsidRPr="00D33BCC" w:rsidRDefault="002E130D" w:rsidP="002E130D">
      <w:pPr>
        <w:widowControl w:val="0"/>
      </w:pPr>
    </w:p>
    <w:p w:rsidR="002E130D" w:rsidRPr="00D33BCC" w:rsidRDefault="002E130D" w:rsidP="002E130D">
      <w:pPr>
        <w:widowControl w:val="0"/>
        <w:ind w:left="1440" w:firstLine="720"/>
      </w:pPr>
      <w:r w:rsidRPr="00D33BCC">
        <w:t>b.</w:t>
      </w:r>
      <w:r w:rsidRPr="00D33BCC">
        <w:tab/>
        <w:t>Everything is in motion</w:t>
      </w:r>
    </w:p>
    <w:p w:rsidR="002E130D" w:rsidRPr="00D33BCC" w:rsidRDefault="002E130D" w:rsidP="002E130D">
      <w:pPr>
        <w:widowControl w:val="0"/>
      </w:pPr>
      <w:r w:rsidRPr="00D33BCC">
        <w:tab/>
      </w:r>
      <w:r w:rsidRPr="00D33BCC">
        <w:tab/>
      </w:r>
      <w:r w:rsidRPr="00D33BCC">
        <w:tab/>
      </w:r>
      <w:r w:rsidRPr="00D33BCC">
        <w:tab/>
        <w:t xml:space="preserve">The earth is spinning on </w:t>
      </w:r>
      <w:proofErr w:type="spellStart"/>
      <w:r w:rsidRPr="00D33BCC">
        <w:t>it’s</w:t>
      </w:r>
      <w:proofErr w:type="spellEnd"/>
      <w:r w:rsidRPr="00D33BCC">
        <w:t xml:space="preserve"> axis at 1,000 miles per </w:t>
      </w:r>
    </w:p>
    <w:p w:rsidR="002E130D" w:rsidRPr="00D33BCC" w:rsidRDefault="002E130D" w:rsidP="002E130D">
      <w:pPr>
        <w:widowControl w:val="0"/>
        <w:ind w:left="2160" w:firstLine="720"/>
      </w:pPr>
      <w:r w:rsidRPr="00D33BCC">
        <w:t>hour, giving us a 24 hour period.</w:t>
      </w:r>
    </w:p>
    <w:p w:rsidR="002E130D" w:rsidRPr="00D33BCC" w:rsidRDefault="002E130D" w:rsidP="002E130D">
      <w:pPr>
        <w:widowControl w:val="0"/>
      </w:pPr>
      <w:r w:rsidRPr="00D33BCC">
        <w:tab/>
      </w:r>
      <w:r w:rsidRPr="00D33BCC">
        <w:tab/>
      </w:r>
      <w:r w:rsidRPr="00D33BCC">
        <w:tab/>
      </w:r>
      <w:r w:rsidRPr="00D33BCC">
        <w:tab/>
        <w:t xml:space="preserve">The earth is turning in a circular motion with the </w:t>
      </w:r>
    </w:p>
    <w:p w:rsidR="002E130D" w:rsidRPr="00D33BCC" w:rsidRDefault="002E130D" w:rsidP="002E130D">
      <w:pPr>
        <w:widowControl w:val="0"/>
        <w:ind w:left="2880"/>
      </w:pPr>
      <w:r w:rsidRPr="00D33BCC">
        <w:t xml:space="preserve">planets and all that is with </w:t>
      </w:r>
      <w:proofErr w:type="spellStart"/>
      <w:r w:rsidRPr="00D33BCC">
        <w:t>it’s</w:t>
      </w:r>
      <w:proofErr w:type="spellEnd"/>
      <w:r w:rsidRPr="00D33BCC">
        <w:t xml:space="preserve"> galaxy at 19 miles per second.</w:t>
      </w:r>
    </w:p>
    <w:p w:rsidR="002E130D" w:rsidRPr="00D33BCC" w:rsidRDefault="002E130D" w:rsidP="002E130D">
      <w:pPr>
        <w:widowControl w:val="0"/>
      </w:pPr>
      <w:r w:rsidRPr="00D33BCC">
        <w:tab/>
      </w:r>
      <w:r w:rsidRPr="00D33BCC">
        <w:tab/>
      </w:r>
      <w:r w:rsidRPr="00D33BCC">
        <w:tab/>
      </w:r>
      <w:r w:rsidRPr="00D33BCC">
        <w:tab/>
        <w:t xml:space="preserve">This galaxy,  with all the other galaxies, is turning at </w:t>
      </w:r>
    </w:p>
    <w:p w:rsidR="002E130D" w:rsidRPr="00D33BCC" w:rsidRDefault="002E130D" w:rsidP="002E130D">
      <w:pPr>
        <w:widowControl w:val="0"/>
        <w:ind w:left="2160" w:firstLine="720"/>
      </w:pPr>
      <w:r w:rsidRPr="00D33BCC">
        <w:t>12 miles per second.</w:t>
      </w:r>
    </w:p>
    <w:p w:rsidR="002E130D" w:rsidRPr="00D33BCC" w:rsidRDefault="002E130D" w:rsidP="002E130D">
      <w:pPr>
        <w:widowControl w:val="0"/>
      </w:pPr>
      <w:r w:rsidRPr="00D33BCC">
        <w:tab/>
      </w:r>
      <w:r w:rsidRPr="00D33BCC">
        <w:tab/>
      </w:r>
      <w:r w:rsidRPr="00D33BCC">
        <w:tab/>
      </w:r>
      <w:r w:rsidRPr="00D33BCC">
        <w:tab/>
        <w:t xml:space="preserve">The whole universe is turning at 200 miles per </w:t>
      </w:r>
    </w:p>
    <w:p w:rsidR="002E130D" w:rsidRPr="00D33BCC" w:rsidRDefault="002E130D" w:rsidP="002E130D">
      <w:pPr>
        <w:widowControl w:val="0"/>
        <w:ind w:left="2160" w:firstLine="720"/>
      </w:pPr>
      <w:r w:rsidRPr="00D33BCC">
        <w:t>second.</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t>(1)</w:t>
      </w:r>
      <w:r w:rsidRPr="00D33BCC">
        <w:tab/>
        <w:t>The complexity of the movement</w:t>
      </w:r>
    </w:p>
    <w:p w:rsidR="002E130D" w:rsidRPr="00D33BCC" w:rsidRDefault="002E130D" w:rsidP="002E130D">
      <w:pPr>
        <w:widowControl w:val="0"/>
      </w:pPr>
      <w:r w:rsidRPr="00D33BCC">
        <w:tab/>
      </w:r>
      <w:r w:rsidRPr="00D33BCC">
        <w:tab/>
      </w:r>
      <w:r w:rsidRPr="00D33BCC">
        <w:tab/>
      </w:r>
      <w:r w:rsidRPr="00D33BCC">
        <w:tab/>
      </w:r>
      <w:r w:rsidRPr="00D33BCC">
        <w:tab/>
        <w:t xml:space="preserve">1:16 Wheel in the middles of the wheel or </w:t>
      </w:r>
    </w:p>
    <w:p w:rsidR="002E130D" w:rsidRPr="00D33BCC" w:rsidRDefault="002E130D" w:rsidP="002E130D">
      <w:pPr>
        <w:widowControl w:val="0"/>
        <w:ind w:left="2880" w:firstLine="720"/>
      </w:pPr>
      <w:r w:rsidRPr="00D33BCC">
        <w:t>wheels</w:t>
      </w:r>
    </w:p>
    <w:p w:rsidR="002E130D" w:rsidRPr="00D33BCC" w:rsidRDefault="002E130D" w:rsidP="002E130D">
      <w:pPr>
        <w:widowControl w:val="0"/>
      </w:pPr>
      <w:r w:rsidRPr="00D33BCC">
        <w:tab/>
      </w:r>
      <w:r w:rsidRPr="00D33BCC">
        <w:tab/>
      </w:r>
      <w:r w:rsidRPr="00D33BCC">
        <w:tab/>
      </w:r>
      <w:r w:rsidRPr="00D33BCC">
        <w:tab/>
      </w:r>
      <w:r w:rsidRPr="00D33BCC">
        <w:tab/>
        <w:t>Not picturing something that is ordinary.</w:t>
      </w:r>
    </w:p>
    <w:p w:rsidR="002E130D" w:rsidRPr="00D33BCC" w:rsidRDefault="002E130D" w:rsidP="002E130D">
      <w:pPr>
        <w:widowControl w:val="0"/>
      </w:pPr>
      <w:r w:rsidRPr="00D33BCC">
        <w:tab/>
      </w:r>
      <w:r w:rsidRPr="00D33BCC">
        <w:tab/>
      </w:r>
      <w:r w:rsidRPr="00D33BCC">
        <w:tab/>
      </w:r>
      <w:r w:rsidRPr="00D33BCC">
        <w:tab/>
      </w:r>
      <w:r w:rsidRPr="00D33BCC">
        <w:tab/>
        <w:t>1:17 “They turned not as they went.”</w:t>
      </w:r>
    </w:p>
    <w:p w:rsidR="002E130D" w:rsidRPr="00D33BCC" w:rsidRDefault="002E130D" w:rsidP="002E130D">
      <w:pPr>
        <w:widowControl w:val="0"/>
      </w:pPr>
      <w:r w:rsidRPr="00D33BCC">
        <w:tab/>
      </w:r>
      <w:r w:rsidRPr="00D33BCC">
        <w:tab/>
      </w:r>
      <w:r w:rsidRPr="00D33BCC">
        <w:tab/>
      </w:r>
      <w:r w:rsidRPr="00D33BCC">
        <w:tab/>
      </w:r>
      <w:r w:rsidRPr="00D33BCC">
        <w:tab/>
        <w:t>1:20,21 The spirit of the living (</w:t>
      </w:r>
      <w:r w:rsidRPr="00D33BCC">
        <w:rPr>
          <w:u w:val="single"/>
        </w:rPr>
        <w:t>creature</w:t>
      </w:r>
      <w:r w:rsidRPr="00D33BCC">
        <w:t xml:space="preserve">) </w:t>
      </w:r>
    </w:p>
    <w:p w:rsidR="002E130D" w:rsidRPr="00D33BCC" w:rsidRDefault="002E130D" w:rsidP="002E130D">
      <w:pPr>
        <w:widowControl w:val="0"/>
        <w:ind w:left="2880" w:firstLine="720"/>
      </w:pPr>
      <w:r w:rsidRPr="00D33BCC">
        <w:lastRenderedPageBreak/>
        <w:t>singular.</w:t>
      </w:r>
    </w:p>
    <w:p w:rsidR="002E130D" w:rsidRPr="00D33BCC" w:rsidRDefault="002E130D" w:rsidP="002E130D">
      <w:pPr>
        <w:widowControl w:val="0"/>
      </w:pPr>
      <w:r w:rsidRPr="00D33BCC">
        <w:tab/>
      </w:r>
      <w:r w:rsidRPr="00D33BCC">
        <w:tab/>
      </w:r>
      <w:r w:rsidRPr="00D33BCC">
        <w:tab/>
      </w:r>
      <w:r w:rsidRPr="00D33BCC">
        <w:tab/>
      </w:r>
      <w:r w:rsidRPr="00D33BCC">
        <w:tab/>
        <w:t>THE SPIRIT OF GOD in the wheels.</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10:17 The SPIRIT OF GOD in the creatures</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10:12 “Wheels full of eyes”</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(a)</w:t>
      </w:r>
      <w:r w:rsidRPr="00D33BCC">
        <w:tab/>
        <w:t>Reaching to the throne</w:t>
      </w:r>
    </w:p>
    <w:p w:rsidR="002E130D" w:rsidRPr="00D33BCC" w:rsidRDefault="002E130D" w:rsidP="002E130D">
      <w:pPr>
        <w:widowControl w:val="0"/>
      </w:pPr>
      <w:r w:rsidRPr="00D33BCC">
        <w:tab/>
      </w:r>
      <w:r w:rsidRPr="00D33BCC">
        <w:tab/>
      </w:r>
      <w:r w:rsidRPr="00D33BCC">
        <w:tab/>
      </w:r>
      <w:r w:rsidRPr="00D33BCC">
        <w:tab/>
      </w:r>
      <w:r w:rsidRPr="00D33BCC">
        <w:tab/>
      </w:r>
      <w:r w:rsidRPr="00D33BCC">
        <w:tab/>
        <w:t>1:11,14</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(b)</w:t>
      </w:r>
      <w:r w:rsidRPr="00D33BCC">
        <w:tab/>
        <w:t>Reaching to the earth</w:t>
      </w:r>
    </w:p>
    <w:p w:rsidR="002E130D" w:rsidRPr="00D33BCC" w:rsidRDefault="002E130D" w:rsidP="002E130D">
      <w:pPr>
        <w:widowControl w:val="0"/>
      </w:pPr>
      <w:r w:rsidRPr="00D33BCC">
        <w:tab/>
      </w:r>
      <w:r w:rsidRPr="00D33BCC">
        <w:tab/>
      </w:r>
      <w:r w:rsidRPr="00D33BCC">
        <w:tab/>
      </w:r>
      <w:r w:rsidRPr="00D33BCC">
        <w:tab/>
      </w:r>
      <w:r w:rsidRPr="00D33BCC">
        <w:tab/>
      </w:r>
      <w:r w:rsidRPr="00D33BCC">
        <w:tab/>
        <w:t>1:15</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(c)</w:t>
      </w:r>
      <w:r w:rsidRPr="00D33BCC">
        <w:tab/>
        <w:t xml:space="preserve">Ezekiel described the likeness of what </w:t>
      </w:r>
    </w:p>
    <w:p w:rsidR="002E130D" w:rsidRPr="00D33BCC" w:rsidRDefault="002E130D" w:rsidP="002E130D">
      <w:pPr>
        <w:widowControl w:val="0"/>
        <w:ind w:left="4320"/>
      </w:pPr>
      <w:r w:rsidRPr="00D33BCC">
        <w:t>he saw of God’s throne as a wheel in the middle of the wheels.</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r>
      <w:r w:rsidRPr="00D33BCC">
        <w:tab/>
        <w:t xml:space="preserve">  * THE THRONE IN THE MIDDLE *</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r>
      <w:r w:rsidRPr="00D33BCC">
        <w:tab/>
        <w:t xml:space="preserve">God’s divine will and providence carried </w:t>
      </w:r>
    </w:p>
    <w:p w:rsidR="002E130D" w:rsidRPr="00D33BCC" w:rsidRDefault="002E130D" w:rsidP="002E130D">
      <w:pPr>
        <w:widowControl w:val="0"/>
        <w:ind w:left="4320"/>
      </w:pPr>
      <w:r w:rsidRPr="00D33BCC">
        <w:t>out in natural forces – (A wheel in the middle of wheels.)</w:t>
      </w:r>
    </w:p>
    <w:p w:rsidR="002E130D" w:rsidRPr="00D33BCC" w:rsidRDefault="002E130D" w:rsidP="002E130D">
      <w:pPr>
        <w:widowControl w:val="0"/>
        <w:ind w:left="2160" w:firstLine="720"/>
      </w:pPr>
    </w:p>
    <w:p w:rsidR="002E130D" w:rsidRPr="00D33BCC" w:rsidRDefault="002E130D" w:rsidP="002E130D">
      <w:pPr>
        <w:widowControl w:val="0"/>
        <w:ind w:left="2160" w:firstLine="720"/>
      </w:pPr>
      <w:r w:rsidRPr="00D33BCC">
        <w:t>(2)</w:t>
      </w:r>
      <w:r w:rsidRPr="00D33BCC">
        <w:tab/>
        <w:t xml:space="preserve">The freedom of </w:t>
      </w:r>
      <w:proofErr w:type="spellStart"/>
      <w:r w:rsidRPr="00D33BCC">
        <w:t>it’s</w:t>
      </w:r>
      <w:proofErr w:type="spellEnd"/>
      <w:r w:rsidRPr="00D33BCC">
        <w:t xml:space="preserve"> movement</w:t>
      </w:r>
    </w:p>
    <w:p w:rsidR="002E130D" w:rsidRPr="00D33BCC" w:rsidRDefault="002E130D" w:rsidP="002E130D">
      <w:pPr>
        <w:widowControl w:val="0"/>
      </w:pPr>
      <w:r w:rsidRPr="00D33BCC">
        <w:tab/>
      </w:r>
      <w:r w:rsidRPr="00D33BCC">
        <w:tab/>
      </w:r>
      <w:r w:rsidRPr="00D33BCC">
        <w:tab/>
      </w:r>
      <w:r w:rsidRPr="00D33BCC">
        <w:tab/>
      </w:r>
      <w:r w:rsidRPr="00D33BCC">
        <w:tab/>
        <w:t>1:17 “Upon their four sides”</w:t>
      </w:r>
    </w:p>
    <w:p w:rsidR="002E130D" w:rsidRPr="00D33BCC" w:rsidRDefault="002E130D" w:rsidP="002E130D">
      <w:pPr>
        <w:widowControl w:val="0"/>
        <w:ind w:left="2880" w:firstLine="720"/>
      </w:pPr>
      <w:r w:rsidRPr="00D33BCC">
        <w:t>Can move in each direction alike.</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(a)</w:t>
      </w:r>
      <w:r w:rsidRPr="00D33BCC">
        <w:tab/>
        <w:t>Nothing hindered their movement –</w:t>
      </w:r>
    </w:p>
    <w:p w:rsidR="002E130D" w:rsidRPr="00D33BCC" w:rsidRDefault="002E130D" w:rsidP="002E130D">
      <w:pPr>
        <w:widowControl w:val="0"/>
      </w:pPr>
      <w:r w:rsidRPr="00D33BCC">
        <w:tab/>
      </w:r>
      <w:r w:rsidRPr="00D33BCC">
        <w:tab/>
      </w:r>
      <w:r w:rsidRPr="00D33BCC">
        <w:tab/>
      </w:r>
      <w:r w:rsidRPr="00D33BCC">
        <w:tab/>
      </w:r>
      <w:r w:rsidRPr="00D33BCC">
        <w:tab/>
      </w:r>
      <w:r w:rsidRPr="00D33BCC">
        <w:tab/>
        <w:t>“Turned not when they went”</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r>
      <w:r w:rsidRPr="00D33BCC">
        <w:tab/>
        <w:t xml:space="preserve">The will, plan, providence, government </w:t>
      </w:r>
    </w:p>
    <w:p w:rsidR="002E130D" w:rsidRPr="00D33BCC" w:rsidRDefault="002E130D" w:rsidP="002E130D">
      <w:pPr>
        <w:widowControl w:val="0"/>
        <w:ind w:left="3600" w:firstLine="720"/>
      </w:pPr>
      <w:r w:rsidRPr="00D33BCC">
        <w:t>and concern of God is in motion.</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(b)</w:t>
      </w:r>
      <w:r w:rsidRPr="00D33BCC">
        <w:tab/>
        <w:t>1:21 “When those went, these went –</w:t>
      </w:r>
    </w:p>
    <w:p w:rsidR="002E130D" w:rsidRPr="00D33BCC" w:rsidRDefault="002E130D" w:rsidP="002E130D">
      <w:pPr>
        <w:widowControl w:val="0"/>
      </w:pPr>
      <w:r w:rsidRPr="00D33BCC">
        <w:tab/>
      </w:r>
      <w:r w:rsidRPr="00D33BCC">
        <w:tab/>
      </w:r>
      <w:r w:rsidRPr="00D33BCC">
        <w:tab/>
      </w:r>
      <w:r w:rsidRPr="00D33BCC">
        <w:tab/>
      </w:r>
      <w:r w:rsidRPr="00D33BCC">
        <w:tab/>
      </w:r>
      <w:r w:rsidRPr="00D33BCC">
        <w:tab/>
      </w:r>
      <w:r w:rsidRPr="00D33BCC">
        <w:rPr>
          <w:u w:val="single"/>
        </w:rPr>
        <w:t>God is in control of everything.</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r>
      <w:r w:rsidRPr="00D33BCC">
        <w:tab/>
        <w:t xml:space="preserve">The movement in the universe is not </w:t>
      </w:r>
    </w:p>
    <w:p w:rsidR="002E130D" w:rsidRPr="00D33BCC" w:rsidRDefault="002E130D" w:rsidP="002E130D">
      <w:pPr>
        <w:widowControl w:val="0"/>
        <w:ind w:left="3600" w:firstLine="720"/>
      </w:pPr>
      <w:r w:rsidRPr="00D33BCC">
        <w:t>random motion.</w:t>
      </w:r>
    </w:p>
    <w:p w:rsidR="002E130D" w:rsidRPr="00D33BCC" w:rsidRDefault="002E130D" w:rsidP="002E130D">
      <w:pPr>
        <w:widowControl w:val="0"/>
      </w:pPr>
      <w:r w:rsidRPr="00D33BCC">
        <w:tab/>
      </w:r>
      <w:r w:rsidRPr="00D33BCC">
        <w:tab/>
      </w:r>
      <w:r w:rsidRPr="00D33BCC">
        <w:tab/>
      </w:r>
      <w:r w:rsidRPr="00D33BCC">
        <w:tab/>
      </w:r>
      <w:r w:rsidRPr="00D33BCC">
        <w:tab/>
      </w:r>
      <w:r w:rsidRPr="00D33BCC">
        <w:tab/>
        <w:t xml:space="preserve">The Naval observatory sets their time </w:t>
      </w:r>
    </w:p>
    <w:p w:rsidR="002E130D" w:rsidRPr="00D33BCC" w:rsidRDefault="002E130D" w:rsidP="002E130D">
      <w:pPr>
        <w:widowControl w:val="0"/>
        <w:ind w:left="3600" w:firstLine="720"/>
      </w:pPr>
      <w:r w:rsidRPr="00D33BCC">
        <w:t>by God’s clock in the sky.</w:t>
      </w:r>
    </w:p>
    <w:p w:rsidR="002E130D" w:rsidRPr="00D33BCC" w:rsidRDefault="002E130D" w:rsidP="002E130D">
      <w:pPr>
        <w:widowControl w:val="0"/>
      </w:pPr>
      <w:r w:rsidRPr="00D33BCC">
        <w:tab/>
      </w:r>
      <w:r w:rsidRPr="00D33BCC">
        <w:tab/>
      </w:r>
      <w:r w:rsidRPr="00D33BCC">
        <w:tab/>
      </w:r>
      <w:r w:rsidRPr="00D33BCC">
        <w:tab/>
      </w:r>
      <w:r w:rsidRPr="00D33BCC">
        <w:tab/>
      </w:r>
      <w:r w:rsidRPr="00D33BCC">
        <w:tab/>
        <w:t xml:space="preserve">We need to move with God or He will </w:t>
      </w:r>
    </w:p>
    <w:p w:rsidR="002E130D" w:rsidRPr="00D33BCC" w:rsidRDefault="002E130D" w:rsidP="002E130D">
      <w:pPr>
        <w:widowControl w:val="0"/>
        <w:ind w:left="3600" w:firstLine="720"/>
      </w:pPr>
      <w:r w:rsidRPr="00D33BCC">
        <w:t>move without us.</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(c)</w:t>
      </w:r>
      <w:r w:rsidRPr="00D33BCC">
        <w:tab/>
        <w:t>1:14 “a flash of lightening” –</w:t>
      </w:r>
    </w:p>
    <w:p w:rsidR="002E130D" w:rsidRPr="00D33BCC" w:rsidRDefault="002E130D" w:rsidP="002E130D">
      <w:pPr>
        <w:widowControl w:val="0"/>
        <w:rPr>
          <w:u w:val="single"/>
        </w:rPr>
      </w:pPr>
      <w:r w:rsidRPr="00D33BCC">
        <w:tab/>
      </w:r>
      <w:r w:rsidRPr="00D33BCC">
        <w:tab/>
      </w:r>
      <w:r w:rsidRPr="00D33BCC">
        <w:tab/>
      </w:r>
      <w:r w:rsidRPr="00D33BCC">
        <w:tab/>
      </w:r>
      <w:r w:rsidRPr="00D33BCC">
        <w:tab/>
      </w:r>
      <w:r w:rsidRPr="00D33BCC">
        <w:tab/>
      </w:r>
      <w:r w:rsidRPr="00D33BCC">
        <w:rPr>
          <w:u w:val="single"/>
        </w:rPr>
        <w:t>The movement is rapid.</w:t>
      </w:r>
    </w:p>
    <w:p w:rsidR="002E130D" w:rsidRPr="00D33BCC" w:rsidRDefault="002E130D" w:rsidP="002E130D">
      <w:pPr>
        <w:widowControl w:val="0"/>
      </w:pPr>
      <w:r w:rsidRPr="00D33BCC">
        <w:tab/>
      </w:r>
      <w:r w:rsidRPr="00D33BCC">
        <w:tab/>
      </w:r>
      <w:r w:rsidRPr="00D33BCC">
        <w:tab/>
      </w:r>
      <w:r w:rsidRPr="00D33BCC">
        <w:tab/>
      </w:r>
      <w:r w:rsidRPr="00D33BCC">
        <w:tab/>
      </w:r>
      <w:r w:rsidRPr="00D33BCC">
        <w:tab/>
        <w:t>186,000 mps</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t>(3)</w:t>
      </w:r>
      <w:r w:rsidRPr="00D33BCC">
        <w:tab/>
        <w:t xml:space="preserve">The progressiveness of </w:t>
      </w:r>
      <w:proofErr w:type="spellStart"/>
      <w:r w:rsidRPr="00D33BCC">
        <w:t>it’s</w:t>
      </w:r>
      <w:proofErr w:type="spellEnd"/>
      <w:r w:rsidRPr="00D33BCC">
        <w:t xml:space="preserve"> movement</w:t>
      </w:r>
    </w:p>
    <w:p w:rsidR="002E130D" w:rsidRPr="00D33BCC" w:rsidRDefault="002E130D" w:rsidP="002E130D">
      <w:pPr>
        <w:widowControl w:val="0"/>
      </w:pPr>
      <w:r w:rsidRPr="00D33BCC">
        <w:tab/>
      </w:r>
      <w:r w:rsidRPr="00D33BCC">
        <w:tab/>
      </w:r>
      <w:r w:rsidRPr="00D33BCC">
        <w:tab/>
      </w:r>
      <w:r w:rsidRPr="00D33BCC">
        <w:tab/>
      </w:r>
      <w:r w:rsidRPr="00D33BCC">
        <w:tab/>
        <w:t>1:12  “They went every one straight forward”</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(a)</w:t>
      </w:r>
      <w:r w:rsidRPr="00D33BCC">
        <w:tab/>
        <w:t xml:space="preserve">Progression in truth, revealed to the </w:t>
      </w:r>
    </w:p>
    <w:p w:rsidR="002E130D" w:rsidRPr="00D33BCC" w:rsidRDefault="002E130D" w:rsidP="002E130D">
      <w:pPr>
        <w:widowControl w:val="0"/>
        <w:ind w:left="3600" w:firstLine="720"/>
      </w:pPr>
      <w:r w:rsidRPr="00D33BCC">
        <w:t>overcomer.  Rev. 2:17</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(b)</w:t>
      </w:r>
      <w:r w:rsidRPr="00D33BCC">
        <w:tab/>
        <w:t xml:space="preserve">Progression of life from beginning of </w:t>
      </w:r>
    </w:p>
    <w:p w:rsidR="002E130D" w:rsidRPr="00D33BCC" w:rsidRDefault="002E130D" w:rsidP="002E130D">
      <w:pPr>
        <w:widowControl w:val="0"/>
        <w:ind w:left="3600" w:firstLine="720"/>
      </w:pPr>
      <w:r w:rsidRPr="00D33BCC">
        <w:t>Creation.</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(c)</w:t>
      </w:r>
      <w:r w:rsidRPr="00D33BCC">
        <w:tab/>
        <w:t>Progression to the close, the end-time.</w:t>
      </w:r>
    </w:p>
    <w:p w:rsidR="002E130D" w:rsidRPr="00D33BCC" w:rsidRDefault="002E130D" w:rsidP="002E130D">
      <w:pPr>
        <w:widowControl w:val="0"/>
      </w:pPr>
    </w:p>
    <w:p w:rsidR="002E130D" w:rsidRPr="00D33BCC" w:rsidRDefault="002E130D" w:rsidP="002E130D">
      <w:pPr>
        <w:widowControl w:val="0"/>
        <w:ind w:left="2160" w:firstLine="720"/>
      </w:pPr>
      <w:r w:rsidRPr="00D33BCC">
        <w:t>(4)</w:t>
      </w:r>
      <w:r w:rsidRPr="00D33BCC">
        <w:tab/>
        <w:t xml:space="preserve">The immensity of </w:t>
      </w:r>
      <w:proofErr w:type="spellStart"/>
      <w:r w:rsidRPr="00D33BCC">
        <w:t>it’s</w:t>
      </w:r>
      <w:proofErr w:type="spellEnd"/>
      <w:r w:rsidRPr="00D33BCC">
        <w:t xml:space="preserve"> movement</w:t>
      </w:r>
    </w:p>
    <w:p w:rsidR="002E130D" w:rsidRPr="00D33BCC" w:rsidRDefault="002E130D" w:rsidP="002E130D">
      <w:pPr>
        <w:widowControl w:val="0"/>
      </w:pPr>
      <w:r w:rsidRPr="00D33BCC">
        <w:tab/>
      </w:r>
      <w:r w:rsidRPr="00D33BCC">
        <w:tab/>
      </w:r>
      <w:r w:rsidRPr="00D33BCC">
        <w:tab/>
      </w:r>
      <w:r w:rsidRPr="00D33BCC">
        <w:tab/>
      </w:r>
      <w:r w:rsidRPr="00D33BCC">
        <w:tab/>
        <w:t xml:space="preserve">1:18 As for their rims, they were high and </w:t>
      </w:r>
    </w:p>
    <w:p w:rsidR="002E130D" w:rsidRPr="00D33BCC" w:rsidRDefault="002E130D" w:rsidP="002E130D">
      <w:pPr>
        <w:widowControl w:val="0"/>
        <w:ind w:left="2880" w:firstLine="720"/>
      </w:pPr>
      <w:r w:rsidRPr="00D33BCC">
        <w:t>terrible.</w:t>
      </w:r>
    </w:p>
    <w:p w:rsidR="002E130D" w:rsidRPr="00D33BCC" w:rsidRDefault="002E130D" w:rsidP="002E130D">
      <w:pPr>
        <w:widowControl w:val="0"/>
      </w:pPr>
      <w:r w:rsidRPr="00D33BCC">
        <w:tab/>
      </w:r>
      <w:r w:rsidRPr="00D33BCC">
        <w:tab/>
      </w:r>
      <w:r w:rsidRPr="00D33BCC">
        <w:tab/>
      </w:r>
      <w:r w:rsidRPr="00D33BCC">
        <w:tab/>
      </w:r>
      <w:r w:rsidRPr="00D33BCC">
        <w:tab/>
        <w:t>The designs of God are beyond man.</w:t>
      </w:r>
    </w:p>
    <w:p w:rsidR="002E130D" w:rsidRPr="00D33BCC" w:rsidRDefault="002E130D" w:rsidP="002E130D">
      <w:pPr>
        <w:widowControl w:val="0"/>
      </w:pPr>
      <w:r w:rsidRPr="00D33BCC">
        <w:tab/>
      </w:r>
      <w:r w:rsidRPr="00D33BCC">
        <w:tab/>
      </w:r>
      <w:r w:rsidRPr="00D33BCC">
        <w:tab/>
      </w:r>
      <w:r w:rsidRPr="00D33BCC">
        <w:tab/>
      </w:r>
      <w:r w:rsidRPr="00D33BCC">
        <w:tab/>
        <w:t xml:space="preserve">Rev. 4  John received further revelation of </w:t>
      </w:r>
    </w:p>
    <w:p w:rsidR="002E130D" w:rsidRPr="00D33BCC" w:rsidRDefault="002E130D" w:rsidP="002E130D">
      <w:pPr>
        <w:widowControl w:val="0"/>
        <w:ind w:left="2880" w:firstLine="720"/>
      </w:pPr>
      <w:r w:rsidRPr="00D33BCC">
        <w:t>God’s plan.</w:t>
      </w:r>
    </w:p>
    <w:p w:rsidR="002E130D" w:rsidRPr="00D33BCC" w:rsidRDefault="002E130D" w:rsidP="002E130D">
      <w:pPr>
        <w:widowControl w:val="0"/>
      </w:pPr>
      <w:r w:rsidRPr="00D33BCC">
        <w:tab/>
      </w:r>
      <w:r w:rsidRPr="00D33BCC">
        <w:tab/>
      </w:r>
      <w:r w:rsidRPr="00D33BCC">
        <w:tab/>
      </w:r>
      <w:r w:rsidRPr="00D33BCC">
        <w:tab/>
      </w:r>
      <w:r w:rsidRPr="00D33BCC">
        <w:tab/>
        <w:t xml:space="preserve">The greatness and the magnitude of God is in </w:t>
      </w:r>
    </w:p>
    <w:p w:rsidR="002E130D" w:rsidRPr="00D33BCC" w:rsidRDefault="002E130D" w:rsidP="002E130D">
      <w:pPr>
        <w:widowControl w:val="0"/>
        <w:ind w:left="2880" w:firstLine="720"/>
      </w:pPr>
      <w:r w:rsidRPr="00D33BCC">
        <w:t>control of everything.</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(a)</w:t>
      </w:r>
      <w:r w:rsidRPr="00D33BCC">
        <w:tab/>
        <w:t>Reaches back into the past.</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(b)</w:t>
      </w:r>
      <w:r w:rsidRPr="00D33BCC">
        <w:tab/>
        <w:t>Reaches out into the future.</w:t>
      </w:r>
    </w:p>
    <w:p w:rsidR="002E130D" w:rsidRPr="00D33BCC" w:rsidRDefault="002E130D" w:rsidP="002E130D">
      <w:pPr>
        <w:widowControl w:val="0"/>
      </w:pPr>
      <w:r w:rsidRPr="00D33BCC">
        <w:tab/>
      </w:r>
      <w:r w:rsidRPr="00D33BCC">
        <w:tab/>
      </w:r>
      <w:r w:rsidRPr="00D33BCC">
        <w:tab/>
      </w:r>
      <w:r w:rsidRPr="00D33BCC">
        <w:tab/>
      </w:r>
      <w:r w:rsidRPr="00D33BCC">
        <w:tab/>
      </w:r>
      <w:r w:rsidRPr="00D33BCC">
        <w:tab/>
        <w:t xml:space="preserve">The providential government of God </w:t>
      </w:r>
    </w:p>
    <w:p w:rsidR="002E130D" w:rsidRPr="00D33BCC" w:rsidRDefault="002E130D" w:rsidP="002E130D">
      <w:pPr>
        <w:widowControl w:val="0"/>
        <w:ind w:left="3600" w:firstLine="720"/>
      </w:pPr>
      <w:r w:rsidRPr="00D33BCC">
        <w:t>embrace the infinity of events.</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t>(5)</w:t>
      </w:r>
      <w:r w:rsidRPr="00D33BCC">
        <w:tab/>
        <w:t xml:space="preserve">The wisdom of </w:t>
      </w:r>
      <w:proofErr w:type="spellStart"/>
      <w:r w:rsidRPr="00D33BCC">
        <w:t>it’s</w:t>
      </w:r>
      <w:proofErr w:type="spellEnd"/>
      <w:r w:rsidRPr="00D33BCC">
        <w:t xml:space="preserve"> movements</w:t>
      </w:r>
    </w:p>
    <w:p w:rsidR="002E130D" w:rsidRPr="00D33BCC" w:rsidRDefault="002E130D" w:rsidP="002E130D">
      <w:pPr>
        <w:widowControl w:val="0"/>
      </w:pPr>
      <w:r w:rsidRPr="00D33BCC">
        <w:tab/>
      </w:r>
      <w:r w:rsidRPr="00D33BCC">
        <w:tab/>
      </w:r>
      <w:r w:rsidRPr="00D33BCC">
        <w:tab/>
      </w:r>
      <w:r w:rsidRPr="00D33BCC">
        <w:tab/>
      </w:r>
      <w:r w:rsidRPr="00D33BCC">
        <w:tab/>
        <w:t>1:18 “full of eyes” omniscient</w:t>
      </w:r>
    </w:p>
    <w:p w:rsidR="002E130D" w:rsidRPr="00D33BCC" w:rsidRDefault="002E130D" w:rsidP="002E130D">
      <w:pPr>
        <w:widowControl w:val="0"/>
      </w:pPr>
      <w:r w:rsidRPr="00D33BCC">
        <w:tab/>
      </w:r>
      <w:r w:rsidRPr="00D33BCC">
        <w:tab/>
      </w:r>
      <w:r w:rsidRPr="00D33BCC">
        <w:tab/>
      </w:r>
      <w:r w:rsidRPr="00D33BCC">
        <w:tab/>
      </w:r>
      <w:r w:rsidRPr="00D33BCC">
        <w:tab/>
      </w:r>
    </w:p>
    <w:p w:rsidR="002E130D" w:rsidRPr="00D33BCC" w:rsidRDefault="002E130D" w:rsidP="002E130D">
      <w:pPr>
        <w:widowControl w:val="0"/>
        <w:ind w:left="2880" w:firstLine="720"/>
      </w:pPr>
      <w:r w:rsidRPr="00D33BCC">
        <w:t>God knows all things.</w:t>
      </w:r>
    </w:p>
    <w:p w:rsidR="002E130D" w:rsidRPr="00D33BCC" w:rsidRDefault="002E130D" w:rsidP="002E130D">
      <w:pPr>
        <w:widowControl w:val="0"/>
      </w:pPr>
      <w:r w:rsidRPr="00D33BCC">
        <w:tab/>
      </w:r>
      <w:r w:rsidRPr="00D33BCC">
        <w:tab/>
      </w:r>
      <w:r w:rsidRPr="00D33BCC">
        <w:tab/>
      </w:r>
      <w:r w:rsidRPr="00D33BCC">
        <w:tab/>
      </w:r>
      <w:r w:rsidRPr="00D33BCC">
        <w:tab/>
      </w:r>
    </w:p>
    <w:p w:rsidR="002E130D" w:rsidRPr="00D33BCC" w:rsidRDefault="002E130D" w:rsidP="002E130D">
      <w:pPr>
        <w:widowControl w:val="0"/>
        <w:ind w:left="3600"/>
      </w:pPr>
      <w:r w:rsidRPr="00D33BCC">
        <w:t xml:space="preserve">The wisdom of God working through all the </w:t>
      </w:r>
    </w:p>
    <w:p w:rsidR="002E130D" w:rsidRPr="00D33BCC" w:rsidRDefault="002E130D" w:rsidP="002E130D">
      <w:pPr>
        <w:widowControl w:val="0"/>
        <w:ind w:left="2880" w:firstLine="720"/>
      </w:pPr>
      <w:r w:rsidRPr="00D33BCC">
        <w:t>forces of nature.</w:t>
      </w:r>
    </w:p>
    <w:p w:rsidR="002E130D" w:rsidRPr="00D33BCC" w:rsidRDefault="002E130D" w:rsidP="002E130D">
      <w:pPr>
        <w:widowControl w:val="0"/>
        <w:ind w:left="2880" w:firstLine="720"/>
      </w:pPr>
      <w:r w:rsidRPr="00D33BCC">
        <w:t>Rev. 1:14 “</w:t>
      </w:r>
      <w:r w:rsidRPr="00D33BCC">
        <w:rPr>
          <w:u w:val="single"/>
        </w:rPr>
        <w:t>Eyes</w:t>
      </w:r>
      <w:r w:rsidRPr="00D33BCC">
        <w:t xml:space="preserve"> were as a flame of fire”</w:t>
      </w:r>
    </w:p>
    <w:p w:rsidR="002E130D" w:rsidRPr="00D33BCC" w:rsidRDefault="002E130D" w:rsidP="002E130D">
      <w:pPr>
        <w:widowControl w:val="0"/>
      </w:pPr>
      <w:r w:rsidRPr="00D33BCC">
        <w:tab/>
      </w:r>
      <w:r w:rsidRPr="00D33BCC">
        <w:tab/>
      </w:r>
      <w:r w:rsidRPr="00D33BCC">
        <w:tab/>
      </w:r>
      <w:r w:rsidRPr="00D33BCC">
        <w:tab/>
      </w:r>
      <w:r w:rsidRPr="00D33BCC">
        <w:tab/>
      </w:r>
    </w:p>
    <w:p w:rsidR="002E130D" w:rsidRPr="00D33BCC" w:rsidRDefault="002E130D" w:rsidP="002E130D">
      <w:pPr>
        <w:widowControl w:val="0"/>
        <w:ind w:left="2880" w:firstLine="720"/>
      </w:pPr>
      <w:r w:rsidRPr="00D33BCC">
        <w:t xml:space="preserve">Not blind forces – the stamp of reason is </w:t>
      </w:r>
    </w:p>
    <w:p w:rsidR="002E130D" w:rsidRPr="00D33BCC" w:rsidRDefault="002E130D" w:rsidP="002E130D">
      <w:pPr>
        <w:widowControl w:val="0"/>
        <w:ind w:left="2880" w:firstLine="720"/>
      </w:pPr>
      <w:r w:rsidRPr="00D33BCC">
        <w:t>impressed all over it.</w:t>
      </w:r>
    </w:p>
    <w:p w:rsidR="002E130D" w:rsidRPr="00D33BCC" w:rsidRDefault="002E130D" w:rsidP="002E130D">
      <w:pPr>
        <w:widowControl w:val="0"/>
      </w:pPr>
      <w:r w:rsidRPr="00D33BCC">
        <w:tab/>
      </w:r>
      <w:r w:rsidRPr="00D33BCC">
        <w:tab/>
      </w:r>
      <w:r w:rsidRPr="00D33BCC">
        <w:tab/>
      </w:r>
      <w:r w:rsidRPr="00D33BCC">
        <w:tab/>
      </w:r>
      <w:r w:rsidRPr="00D33BCC">
        <w:tab/>
      </w:r>
    </w:p>
    <w:p w:rsidR="002E130D" w:rsidRPr="00D33BCC" w:rsidRDefault="002E130D" w:rsidP="002E130D">
      <w:pPr>
        <w:widowControl w:val="0"/>
        <w:ind w:left="2880" w:firstLine="720"/>
      </w:pPr>
      <w:r w:rsidRPr="00D33BCC">
        <w:t xml:space="preserve">II Chron. 16:9 </w:t>
      </w:r>
      <w:r w:rsidRPr="00D33BCC">
        <w:tab/>
        <w:t xml:space="preserve">Zech. 3:9 – Knowing and </w:t>
      </w:r>
    </w:p>
    <w:p w:rsidR="002E130D" w:rsidRPr="00D33BCC" w:rsidRDefault="002E130D" w:rsidP="002E130D">
      <w:pPr>
        <w:widowControl w:val="0"/>
        <w:ind w:left="2880" w:firstLine="720"/>
      </w:pPr>
      <w:r w:rsidRPr="00D33BCC">
        <w:t xml:space="preserve">seeing all things, no mysteries or secrets with </w:t>
      </w:r>
      <w:r w:rsidRPr="00D33BCC">
        <w:tab/>
        <w:t>God.</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Zech. 4:10</w:t>
      </w:r>
      <w:r w:rsidRPr="00D33BCC">
        <w:tab/>
        <w:t>Rev. 4:6 “before and behind”</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t>(6)</w:t>
      </w:r>
      <w:r w:rsidRPr="00D33BCC">
        <w:tab/>
        <w:t xml:space="preserve">The harmony of </w:t>
      </w:r>
      <w:proofErr w:type="spellStart"/>
      <w:r w:rsidRPr="00D33BCC">
        <w:t>it’s</w:t>
      </w:r>
      <w:proofErr w:type="spellEnd"/>
      <w:r w:rsidRPr="00D33BCC">
        <w:t xml:space="preserve"> movements</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(a)</w:t>
      </w:r>
      <w:r w:rsidRPr="00D33BCC">
        <w:tab/>
        <w:t>1:19-21 Their position was not altered.</w:t>
      </w:r>
    </w:p>
    <w:p w:rsidR="002E130D" w:rsidRPr="00D33BCC" w:rsidRDefault="002E130D" w:rsidP="002E130D">
      <w:pPr>
        <w:widowControl w:val="0"/>
      </w:pPr>
      <w:r w:rsidRPr="00D33BCC">
        <w:tab/>
      </w:r>
      <w:r w:rsidRPr="00D33BCC">
        <w:tab/>
      </w:r>
      <w:r w:rsidRPr="00D33BCC">
        <w:tab/>
      </w:r>
      <w:r w:rsidRPr="00D33BCC">
        <w:tab/>
      </w:r>
      <w:r w:rsidRPr="00D33BCC">
        <w:tab/>
      </w:r>
      <w:r w:rsidRPr="00D33BCC">
        <w:tab/>
        <w:t xml:space="preserve">When the creatures moved, the wheels </w:t>
      </w:r>
    </w:p>
    <w:p w:rsidR="002E130D" w:rsidRPr="00D33BCC" w:rsidRDefault="002E130D" w:rsidP="002E130D">
      <w:pPr>
        <w:widowControl w:val="0"/>
        <w:ind w:left="3600" w:firstLine="720"/>
      </w:pPr>
      <w:r w:rsidRPr="00D33BCC">
        <w:t>moved.</w:t>
      </w:r>
    </w:p>
    <w:p w:rsidR="002E130D" w:rsidRPr="00D33BCC" w:rsidRDefault="002E130D" w:rsidP="002E130D">
      <w:pPr>
        <w:widowControl w:val="0"/>
      </w:pPr>
      <w:r w:rsidRPr="00D33BCC">
        <w:tab/>
      </w:r>
      <w:r w:rsidRPr="00D33BCC">
        <w:tab/>
      </w:r>
      <w:r w:rsidRPr="00D33BCC">
        <w:tab/>
      </w:r>
      <w:r w:rsidRPr="00D33BCC">
        <w:tab/>
      </w:r>
      <w:r w:rsidRPr="00D33BCC">
        <w:tab/>
      </w:r>
    </w:p>
    <w:p w:rsidR="002E130D" w:rsidRPr="00D33BCC" w:rsidRDefault="002E130D" w:rsidP="002E130D">
      <w:pPr>
        <w:widowControl w:val="0"/>
        <w:ind w:left="2880" w:firstLine="720"/>
      </w:pPr>
      <w:r w:rsidRPr="00D33BCC">
        <w:tab/>
        <w:t>Animated by one spirit.</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(b)</w:t>
      </w:r>
      <w:r w:rsidRPr="00D33BCC">
        <w:tab/>
        <w:t>1:19 “</w:t>
      </w:r>
      <w:proofErr w:type="spellStart"/>
      <w:r w:rsidRPr="00D33BCC">
        <w:t>Withersoever</w:t>
      </w:r>
      <w:proofErr w:type="spellEnd"/>
      <w:r w:rsidRPr="00D33BCC">
        <w:t xml:space="preserve"> the Spirit was to go, </w:t>
      </w:r>
    </w:p>
    <w:p w:rsidR="002E130D" w:rsidRPr="00D33BCC" w:rsidRDefault="002E130D" w:rsidP="002E130D">
      <w:pPr>
        <w:widowControl w:val="0"/>
        <w:ind w:left="3600" w:firstLine="720"/>
      </w:pPr>
      <w:r w:rsidRPr="00D33BCC">
        <w:t>they went.”</w:t>
      </w:r>
    </w:p>
    <w:p w:rsidR="002E130D" w:rsidRPr="00D33BCC" w:rsidRDefault="002E130D" w:rsidP="002E130D">
      <w:pPr>
        <w:widowControl w:val="0"/>
      </w:pPr>
      <w:r w:rsidRPr="00D33BCC">
        <w:tab/>
      </w:r>
      <w:r w:rsidRPr="00D33BCC">
        <w:tab/>
      </w:r>
      <w:r w:rsidRPr="00D33BCC">
        <w:tab/>
      </w:r>
      <w:r w:rsidRPr="00D33BCC">
        <w:tab/>
      </w:r>
      <w:r w:rsidRPr="00D33BCC">
        <w:tab/>
      </w:r>
      <w:r w:rsidRPr="00D33BCC">
        <w:tab/>
      </w:r>
    </w:p>
    <w:p w:rsidR="002E130D" w:rsidRPr="00D33BCC" w:rsidRDefault="002E130D" w:rsidP="002E130D">
      <w:pPr>
        <w:widowControl w:val="0"/>
        <w:ind w:left="3600" w:firstLine="720"/>
      </w:pPr>
      <w:r w:rsidRPr="00D33BCC">
        <w:t xml:space="preserve">The power that controlled the living </w:t>
      </w:r>
    </w:p>
    <w:p w:rsidR="002E130D" w:rsidRPr="00D33BCC" w:rsidRDefault="002E130D" w:rsidP="002E130D">
      <w:pPr>
        <w:widowControl w:val="0"/>
        <w:ind w:left="3600" w:firstLine="720"/>
      </w:pPr>
      <w:r w:rsidRPr="00D33BCC">
        <w:t>creatures also controlled the wheels.</w:t>
      </w:r>
    </w:p>
    <w:p w:rsidR="002E130D" w:rsidRPr="00D33BCC" w:rsidRDefault="002E130D" w:rsidP="002E130D">
      <w:pPr>
        <w:widowControl w:val="0"/>
      </w:pPr>
      <w:r w:rsidRPr="00D33BCC">
        <w:tab/>
      </w:r>
      <w:r w:rsidRPr="00D33BCC">
        <w:tab/>
      </w:r>
      <w:r w:rsidRPr="00D33BCC">
        <w:tab/>
      </w:r>
      <w:r w:rsidRPr="00D33BCC">
        <w:tab/>
      </w:r>
      <w:r w:rsidRPr="00D33BCC">
        <w:tab/>
      </w:r>
      <w:r w:rsidRPr="00D33BCC">
        <w:tab/>
        <w:t>Rom. 8:28</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t>(7)</w:t>
      </w:r>
      <w:r w:rsidRPr="00D33BCC">
        <w:tab/>
        <w:t>The direction of the movements</w:t>
      </w:r>
    </w:p>
    <w:p w:rsidR="002E130D" w:rsidRPr="00D33BCC" w:rsidRDefault="002E130D" w:rsidP="002E130D">
      <w:pPr>
        <w:widowControl w:val="0"/>
      </w:pPr>
      <w:r w:rsidRPr="00D33BCC">
        <w:tab/>
      </w:r>
      <w:r w:rsidRPr="00D33BCC">
        <w:tab/>
      </w:r>
      <w:r w:rsidRPr="00D33BCC">
        <w:tab/>
      </w:r>
      <w:r w:rsidRPr="00D33BCC">
        <w:tab/>
      </w:r>
      <w:r w:rsidRPr="00D33BCC">
        <w:tab/>
        <w:t>1:19 “went”</w:t>
      </w:r>
      <w:r w:rsidRPr="00D33BCC">
        <w:tab/>
        <w:t>“lifted up”</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(a)</w:t>
      </w:r>
      <w:r w:rsidRPr="00D33BCC">
        <w:tab/>
        <w:t>Forward</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(b)</w:t>
      </w:r>
      <w:r w:rsidRPr="00D33BCC">
        <w:tab/>
        <w:t>Upward</w:t>
      </w:r>
    </w:p>
    <w:p w:rsidR="002E130D" w:rsidRPr="00D33BCC" w:rsidRDefault="002E130D" w:rsidP="002E130D">
      <w:pPr>
        <w:widowControl w:val="0"/>
      </w:pPr>
    </w:p>
    <w:p w:rsidR="002E130D" w:rsidRPr="00D33BCC" w:rsidRDefault="002E130D" w:rsidP="002E130D">
      <w:pPr>
        <w:widowControl w:val="0"/>
      </w:pPr>
      <w:r w:rsidRPr="00D33BCC">
        <w:t>VI.</w:t>
      </w:r>
      <w:r w:rsidRPr="00D33BCC">
        <w:tab/>
        <w:t>Ezekiel’s Call And Commission</w:t>
      </w:r>
    </w:p>
    <w:p w:rsidR="002E130D" w:rsidRPr="00D33BCC" w:rsidRDefault="002E130D" w:rsidP="002E130D">
      <w:pPr>
        <w:widowControl w:val="0"/>
      </w:pPr>
    </w:p>
    <w:p w:rsidR="002E130D" w:rsidRPr="00D33BCC" w:rsidRDefault="002E130D" w:rsidP="002E130D">
      <w:pPr>
        <w:widowControl w:val="0"/>
      </w:pPr>
      <w:r w:rsidRPr="00D33BCC">
        <w:tab/>
        <w:t>1.</w:t>
      </w:r>
      <w:r w:rsidRPr="00D33BCC">
        <w:tab/>
        <w:t>1:1  “I was among the captives and I saw the visions of God”</w:t>
      </w:r>
    </w:p>
    <w:p w:rsidR="002E130D" w:rsidRPr="00D33BCC" w:rsidRDefault="002E130D" w:rsidP="002E130D">
      <w:pPr>
        <w:widowControl w:val="0"/>
      </w:pPr>
      <w:r w:rsidRPr="00D33BCC">
        <w:tab/>
      </w:r>
      <w:r w:rsidRPr="00D33BCC">
        <w:tab/>
        <w:t>God spoke to him in visions.</w:t>
      </w:r>
    </w:p>
    <w:p w:rsidR="002E130D" w:rsidRPr="00D33BCC" w:rsidRDefault="002E130D" w:rsidP="002E130D">
      <w:pPr>
        <w:widowControl w:val="0"/>
      </w:pPr>
    </w:p>
    <w:p w:rsidR="002E130D" w:rsidRPr="00D33BCC" w:rsidRDefault="002E130D" w:rsidP="002E130D">
      <w:pPr>
        <w:widowControl w:val="0"/>
      </w:pPr>
      <w:r w:rsidRPr="00D33BCC">
        <w:tab/>
        <w:t>2.</w:t>
      </w:r>
      <w:r w:rsidRPr="00D33BCC">
        <w:tab/>
        <w:t xml:space="preserve">1:3  “In the land of the Chaldeans by the river </w:t>
      </w:r>
      <w:proofErr w:type="spellStart"/>
      <w:r w:rsidRPr="00D33BCC">
        <w:t>Chebar</w:t>
      </w:r>
      <w:proofErr w:type="spellEnd"/>
      <w:r w:rsidRPr="00D33BCC">
        <w:t xml:space="preserve"> and the hand </w:t>
      </w:r>
    </w:p>
    <w:p w:rsidR="002E130D" w:rsidRPr="00D33BCC" w:rsidRDefault="002E130D" w:rsidP="002E130D">
      <w:pPr>
        <w:widowControl w:val="0"/>
        <w:ind w:left="720" w:firstLine="720"/>
      </w:pPr>
      <w:r w:rsidRPr="00D33BCC">
        <w:t>of the Lord was there upon him.”</w:t>
      </w:r>
    </w:p>
    <w:p w:rsidR="002E130D" w:rsidRPr="00D33BCC" w:rsidRDefault="002E130D" w:rsidP="002E130D">
      <w:pPr>
        <w:widowControl w:val="0"/>
      </w:pPr>
      <w:r w:rsidRPr="00D33BCC">
        <w:tab/>
      </w:r>
      <w:r w:rsidRPr="00D33BCC">
        <w:tab/>
        <w:t>God took hold of him.</w:t>
      </w:r>
    </w:p>
    <w:p w:rsidR="002E130D" w:rsidRPr="00D33BCC" w:rsidRDefault="002E130D" w:rsidP="002E130D">
      <w:pPr>
        <w:widowControl w:val="0"/>
      </w:pPr>
    </w:p>
    <w:p w:rsidR="002E130D" w:rsidRPr="00D33BCC" w:rsidRDefault="002E130D" w:rsidP="002E130D">
      <w:pPr>
        <w:widowControl w:val="0"/>
      </w:pPr>
      <w:r w:rsidRPr="00D33BCC">
        <w:tab/>
        <w:t>3.</w:t>
      </w:r>
      <w:r w:rsidRPr="00D33BCC">
        <w:tab/>
        <w:t>1:28  “I fell upon my face and I heard a voice”</w:t>
      </w:r>
    </w:p>
    <w:p w:rsidR="002E130D" w:rsidRPr="00D33BCC" w:rsidRDefault="002E130D" w:rsidP="002E130D">
      <w:pPr>
        <w:widowControl w:val="0"/>
      </w:pPr>
      <w:r w:rsidRPr="00D33BCC">
        <w:tab/>
      </w:r>
      <w:r w:rsidRPr="00D33BCC">
        <w:tab/>
      </w:r>
    </w:p>
    <w:p w:rsidR="002E130D" w:rsidRPr="00D33BCC" w:rsidRDefault="002E130D" w:rsidP="002E130D">
      <w:pPr>
        <w:widowControl w:val="0"/>
      </w:pPr>
      <w:r w:rsidRPr="00D33BCC">
        <w:tab/>
        <w:t>4.</w:t>
      </w:r>
      <w:r w:rsidRPr="00D33BCC">
        <w:tab/>
        <w:t>2:1  “I will speak unto thee”</w:t>
      </w:r>
    </w:p>
    <w:p w:rsidR="002E130D" w:rsidRPr="00D33BCC" w:rsidRDefault="002E130D" w:rsidP="002E130D">
      <w:pPr>
        <w:widowControl w:val="0"/>
      </w:pPr>
      <w:r w:rsidRPr="00D33BCC">
        <w:tab/>
      </w:r>
      <w:r w:rsidRPr="00D33BCC">
        <w:tab/>
        <w:t>A divine call.</w:t>
      </w:r>
    </w:p>
    <w:p w:rsidR="002E130D" w:rsidRPr="00D33BCC" w:rsidRDefault="002E130D" w:rsidP="002E130D">
      <w:pPr>
        <w:widowControl w:val="0"/>
      </w:pPr>
      <w:r w:rsidRPr="00D33BCC">
        <w:tab/>
        <w:t>5.</w:t>
      </w:r>
      <w:r w:rsidRPr="00D33BCC">
        <w:tab/>
        <w:t>2:7  “Thou shalt speak my words unto them”</w:t>
      </w:r>
    </w:p>
    <w:p w:rsidR="002E130D" w:rsidRPr="00D33BCC" w:rsidRDefault="002E130D" w:rsidP="002E130D">
      <w:pPr>
        <w:widowControl w:val="0"/>
      </w:pPr>
    </w:p>
    <w:p w:rsidR="002E130D" w:rsidRPr="00D33BCC" w:rsidRDefault="002E130D" w:rsidP="002E130D">
      <w:pPr>
        <w:widowControl w:val="0"/>
      </w:pPr>
      <w:r w:rsidRPr="00D33BCC">
        <w:tab/>
        <w:t>6.</w:t>
      </w:r>
      <w:r w:rsidRPr="00D33BCC">
        <w:tab/>
        <w:t>2:8  “Eat that I give thee”</w:t>
      </w:r>
    </w:p>
    <w:p w:rsidR="002E130D" w:rsidRPr="00D33BCC" w:rsidRDefault="002E130D" w:rsidP="002E130D">
      <w:pPr>
        <w:widowControl w:val="0"/>
      </w:pPr>
      <w:r w:rsidRPr="00D33BCC">
        <w:tab/>
      </w:r>
      <w:r w:rsidRPr="00D33BCC">
        <w:tab/>
        <w:t>2:7-3:3</w:t>
      </w:r>
    </w:p>
    <w:p w:rsidR="002E130D" w:rsidRPr="00D33BCC" w:rsidRDefault="002E130D" w:rsidP="002E130D">
      <w:pPr>
        <w:widowControl w:val="0"/>
      </w:pPr>
    </w:p>
    <w:p w:rsidR="002E130D" w:rsidRPr="00D33BCC" w:rsidRDefault="002E130D" w:rsidP="002E130D">
      <w:pPr>
        <w:widowControl w:val="0"/>
      </w:pPr>
      <w:r w:rsidRPr="00D33BCC">
        <w:t>VII.</w:t>
      </w:r>
      <w:r w:rsidRPr="00D33BCC">
        <w:tab/>
        <w:t>Ezekiel’s Conditioning For The Ministry As A Good Watchman</w:t>
      </w:r>
    </w:p>
    <w:p w:rsidR="002E130D" w:rsidRPr="00D33BCC" w:rsidRDefault="002E130D" w:rsidP="002E130D">
      <w:pPr>
        <w:widowControl w:val="0"/>
      </w:pPr>
    </w:p>
    <w:p w:rsidR="002E130D" w:rsidRPr="00D33BCC" w:rsidRDefault="002E130D" w:rsidP="002E130D">
      <w:pPr>
        <w:widowControl w:val="0"/>
      </w:pPr>
      <w:r w:rsidRPr="00D33BCC">
        <w:tab/>
        <w:t>1.</w:t>
      </w:r>
      <w:r w:rsidRPr="00D33BCC">
        <w:tab/>
        <w:t>The Word of God in a book</w:t>
      </w:r>
    </w:p>
    <w:p w:rsidR="002E130D" w:rsidRPr="00D33BCC" w:rsidRDefault="002E130D" w:rsidP="002E130D">
      <w:pPr>
        <w:widowControl w:val="0"/>
      </w:pPr>
    </w:p>
    <w:p w:rsidR="002E130D" w:rsidRPr="00D33BCC" w:rsidRDefault="002E130D" w:rsidP="002E130D">
      <w:pPr>
        <w:widowControl w:val="0"/>
      </w:pPr>
      <w:r w:rsidRPr="00D33BCC">
        <w:tab/>
      </w:r>
      <w:r w:rsidRPr="00D33BCC">
        <w:tab/>
        <w:t>(1)</w:t>
      </w:r>
      <w:r w:rsidRPr="00D33BCC">
        <w:tab/>
        <w:t>Divine truth must be taken as it is provided</w:t>
      </w:r>
    </w:p>
    <w:p w:rsidR="002E130D" w:rsidRPr="00D33BCC" w:rsidRDefault="002E130D" w:rsidP="002E130D">
      <w:pPr>
        <w:widowControl w:val="0"/>
      </w:pPr>
      <w:r w:rsidRPr="00D33BCC">
        <w:tab/>
      </w:r>
      <w:r w:rsidRPr="00D33BCC">
        <w:tab/>
      </w:r>
      <w:r w:rsidRPr="00D33BCC">
        <w:tab/>
        <w:t>2:10  “He spread it before me.”</w:t>
      </w:r>
    </w:p>
    <w:p w:rsidR="002E130D" w:rsidRPr="00D33BCC" w:rsidRDefault="002E130D" w:rsidP="002E130D">
      <w:pPr>
        <w:widowControl w:val="0"/>
      </w:pPr>
    </w:p>
    <w:p w:rsidR="002E130D" w:rsidRPr="00D33BCC" w:rsidRDefault="002E130D" w:rsidP="002E130D">
      <w:pPr>
        <w:widowControl w:val="0"/>
      </w:pPr>
      <w:r w:rsidRPr="00D33BCC">
        <w:lastRenderedPageBreak/>
        <w:tab/>
      </w:r>
      <w:r w:rsidRPr="00D33BCC">
        <w:tab/>
      </w:r>
      <w:r w:rsidRPr="00D33BCC">
        <w:tab/>
        <w:t>(a)</w:t>
      </w:r>
      <w:r w:rsidRPr="00D33BCC">
        <w:tab/>
        <w:t>He did not write it</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t>(b)</w:t>
      </w:r>
      <w:r w:rsidRPr="00D33BCC">
        <w:tab/>
        <w:t>He did not invent it</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t>(c)</w:t>
      </w:r>
      <w:r w:rsidRPr="00D33BCC">
        <w:tab/>
        <w:t>He did not create it</w:t>
      </w:r>
    </w:p>
    <w:p w:rsidR="002E130D" w:rsidRPr="00D33BCC" w:rsidRDefault="002E130D" w:rsidP="002E130D">
      <w:pPr>
        <w:widowControl w:val="0"/>
      </w:pPr>
    </w:p>
    <w:p w:rsidR="002E130D" w:rsidRPr="00D33BCC" w:rsidRDefault="002E130D" w:rsidP="002E130D">
      <w:pPr>
        <w:widowControl w:val="0"/>
      </w:pPr>
      <w:r w:rsidRPr="00D33BCC">
        <w:tab/>
      </w:r>
      <w:r w:rsidRPr="00D33BCC">
        <w:tab/>
        <w:t>(2)</w:t>
      </w:r>
      <w:r w:rsidRPr="00D33BCC">
        <w:tab/>
        <w:t>Divine truth must be taken as it is found</w:t>
      </w:r>
    </w:p>
    <w:p w:rsidR="002E130D" w:rsidRPr="00D33BCC" w:rsidRDefault="002E130D" w:rsidP="002E130D">
      <w:pPr>
        <w:widowControl w:val="0"/>
      </w:pPr>
      <w:r w:rsidRPr="00D33BCC">
        <w:tab/>
      </w:r>
      <w:r w:rsidRPr="00D33BCC">
        <w:tab/>
      </w:r>
      <w:r w:rsidRPr="00D33BCC">
        <w:tab/>
        <w:t xml:space="preserve">3:1 “Eat that thou </w:t>
      </w:r>
      <w:proofErr w:type="spellStart"/>
      <w:r w:rsidRPr="00D33BCC">
        <w:t>findest</w:t>
      </w:r>
      <w:proofErr w:type="spellEnd"/>
      <w:r w:rsidRPr="00D33BCC">
        <w:t>”</w:t>
      </w:r>
    </w:p>
    <w:p w:rsidR="002E130D" w:rsidRPr="00D33BCC" w:rsidRDefault="002E130D" w:rsidP="002E130D">
      <w:pPr>
        <w:widowControl w:val="0"/>
      </w:pPr>
    </w:p>
    <w:p w:rsidR="002E130D" w:rsidRPr="00D33BCC" w:rsidRDefault="002E130D" w:rsidP="002E130D">
      <w:pPr>
        <w:widowControl w:val="0"/>
      </w:pPr>
      <w:r w:rsidRPr="00D33BCC">
        <w:tab/>
      </w:r>
      <w:r w:rsidRPr="00D33BCC">
        <w:tab/>
        <w:t>(3)</w:t>
      </w:r>
      <w:r w:rsidRPr="00D33BCC">
        <w:tab/>
        <w:t>Divine truth must be taken with His help</w:t>
      </w:r>
    </w:p>
    <w:p w:rsidR="002E130D" w:rsidRPr="00D33BCC" w:rsidRDefault="002E130D" w:rsidP="002E130D">
      <w:pPr>
        <w:widowControl w:val="0"/>
      </w:pPr>
      <w:r w:rsidRPr="00D33BCC">
        <w:tab/>
      </w:r>
      <w:r w:rsidRPr="00D33BCC">
        <w:tab/>
      </w:r>
      <w:r w:rsidRPr="00D33BCC">
        <w:tab/>
        <w:t>3:2  “He caused me to eat”</w:t>
      </w:r>
    </w:p>
    <w:p w:rsidR="002E130D" w:rsidRPr="00D33BCC" w:rsidRDefault="002E130D" w:rsidP="002E130D">
      <w:pPr>
        <w:widowControl w:val="0"/>
      </w:pPr>
    </w:p>
    <w:p w:rsidR="002E130D" w:rsidRPr="00D33BCC" w:rsidRDefault="002E130D" w:rsidP="002E130D">
      <w:pPr>
        <w:widowControl w:val="0"/>
      </w:pPr>
      <w:r w:rsidRPr="00D33BCC">
        <w:tab/>
      </w:r>
      <w:r w:rsidRPr="00D33BCC">
        <w:tab/>
        <w:t>(4)</w:t>
      </w:r>
      <w:r w:rsidRPr="00D33BCC">
        <w:tab/>
        <w:t>Divine truth is full and complete</w:t>
      </w:r>
    </w:p>
    <w:p w:rsidR="002E130D" w:rsidRPr="00D33BCC" w:rsidRDefault="002E130D" w:rsidP="002E130D">
      <w:pPr>
        <w:widowControl w:val="0"/>
      </w:pPr>
      <w:r w:rsidRPr="00D33BCC">
        <w:tab/>
      </w:r>
      <w:r w:rsidRPr="00D33BCC">
        <w:tab/>
      </w:r>
      <w:r w:rsidRPr="00D33BCC">
        <w:tab/>
        <w:t>2:10  Written within and without</w:t>
      </w:r>
    </w:p>
    <w:p w:rsidR="002E130D" w:rsidRPr="00D33BCC" w:rsidRDefault="002E130D" w:rsidP="002E130D">
      <w:pPr>
        <w:widowControl w:val="0"/>
      </w:pPr>
      <w:r w:rsidRPr="00D33BCC">
        <w:tab/>
      </w:r>
      <w:r w:rsidRPr="00D33BCC">
        <w:tab/>
      </w:r>
      <w:r w:rsidRPr="00D33BCC">
        <w:tab/>
        <w:t>Its words are both rich and deep</w:t>
      </w:r>
    </w:p>
    <w:p w:rsidR="002E130D" w:rsidRPr="00D33BCC" w:rsidRDefault="002E130D" w:rsidP="002E130D">
      <w:pPr>
        <w:widowControl w:val="0"/>
      </w:pPr>
    </w:p>
    <w:p w:rsidR="002E130D" w:rsidRPr="00D33BCC" w:rsidRDefault="002E130D" w:rsidP="002E130D">
      <w:pPr>
        <w:widowControl w:val="0"/>
      </w:pPr>
      <w:r w:rsidRPr="00D33BCC">
        <w:tab/>
      </w:r>
      <w:r w:rsidRPr="00D33BCC">
        <w:tab/>
        <w:t>(5)</w:t>
      </w:r>
      <w:r w:rsidRPr="00D33BCC">
        <w:tab/>
        <w:t>Divine truth is spiritual food</w:t>
      </w:r>
    </w:p>
    <w:p w:rsidR="002E130D" w:rsidRPr="00D33BCC" w:rsidRDefault="002E130D" w:rsidP="002E130D">
      <w:pPr>
        <w:widowControl w:val="0"/>
      </w:pPr>
      <w:r w:rsidRPr="00D33BCC">
        <w:tab/>
      </w:r>
      <w:r w:rsidRPr="00D33BCC">
        <w:tab/>
      </w:r>
      <w:r w:rsidRPr="00D33BCC">
        <w:tab/>
        <w:t>3:1 “Eat this roll”</w:t>
      </w:r>
    </w:p>
    <w:p w:rsidR="002E130D" w:rsidRPr="00D33BCC" w:rsidRDefault="002E130D" w:rsidP="002E130D">
      <w:pPr>
        <w:widowControl w:val="0"/>
      </w:pPr>
      <w:r w:rsidRPr="00D33BCC">
        <w:tab/>
      </w:r>
      <w:r w:rsidRPr="00D33BCC">
        <w:tab/>
      </w:r>
      <w:r w:rsidRPr="00D33BCC">
        <w:tab/>
        <w:t>We feed on the Word of God.</w:t>
      </w:r>
    </w:p>
    <w:p w:rsidR="002E130D" w:rsidRPr="00D33BCC" w:rsidRDefault="002E130D" w:rsidP="002E130D">
      <w:pPr>
        <w:widowControl w:val="0"/>
      </w:pPr>
      <w:r w:rsidRPr="00D33BCC">
        <w:tab/>
      </w:r>
      <w:r w:rsidRPr="00D33BCC">
        <w:tab/>
      </w:r>
      <w:r w:rsidRPr="00D33BCC">
        <w:tab/>
        <w:t>You are what you apply and attain through faith.</w:t>
      </w:r>
    </w:p>
    <w:p w:rsidR="002E130D" w:rsidRPr="00D33BCC" w:rsidRDefault="002E130D" w:rsidP="002E130D">
      <w:pPr>
        <w:widowControl w:val="0"/>
      </w:pPr>
      <w:r w:rsidRPr="00D33BCC">
        <w:tab/>
      </w:r>
      <w:r w:rsidRPr="00D33BCC">
        <w:tab/>
      </w:r>
      <w:r w:rsidRPr="00D33BCC">
        <w:tab/>
        <w:t>You must eat right to see and act right.</w:t>
      </w:r>
    </w:p>
    <w:p w:rsidR="002E130D" w:rsidRPr="00D33BCC" w:rsidRDefault="002E130D" w:rsidP="002E130D">
      <w:pPr>
        <w:widowControl w:val="0"/>
      </w:pPr>
      <w:r w:rsidRPr="00D33BCC">
        <w:tab/>
      </w:r>
      <w:r w:rsidRPr="00D33BCC">
        <w:tab/>
      </w:r>
      <w:r w:rsidRPr="00D33BCC">
        <w:tab/>
        <w:t>A healthy spiritual diet is a must to win souls.</w:t>
      </w:r>
    </w:p>
    <w:p w:rsidR="002E130D" w:rsidRPr="00D33BCC" w:rsidRDefault="002E130D" w:rsidP="002E130D">
      <w:pPr>
        <w:widowControl w:val="0"/>
      </w:pPr>
      <w:r w:rsidRPr="00D33BCC">
        <w:tab/>
      </w:r>
      <w:r w:rsidRPr="00D33BCC">
        <w:tab/>
      </w:r>
      <w:r w:rsidRPr="00D33BCC">
        <w:tab/>
      </w:r>
      <w:proofErr w:type="spellStart"/>
      <w:r w:rsidRPr="00D33BCC">
        <w:t>Eze</w:t>
      </w:r>
      <w:proofErr w:type="spellEnd"/>
      <w:r w:rsidRPr="00D33BCC">
        <w:t>. 3:18,19</w:t>
      </w:r>
    </w:p>
    <w:p w:rsidR="002E130D" w:rsidRPr="00D33BCC" w:rsidRDefault="002E130D" w:rsidP="002E130D">
      <w:pPr>
        <w:widowControl w:val="0"/>
      </w:pPr>
      <w:r w:rsidRPr="00D33BCC">
        <w:tab/>
      </w:r>
      <w:r w:rsidRPr="00D33BCC">
        <w:tab/>
      </w:r>
      <w:r w:rsidRPr="00D33BCC">
        <w:tab/>
        <w:t>A healthy spiritual diet is a must to win Christ.</w:t>
      </w:r>
    </w:p>
    <w:p w:rsidR="002E130D" w:rsidRPr="00D33BCC" w:rsidRDefault="002E130D" w:rsidP="002E130D">
      <w:pPr>
        <w:widowControl w:val="0"/>
      </w:pPr>
      <w:r w:rsidRPr="00D33BCC">
        <w:tab/>
      </w:r>
      <w:r w:rsidRPr="00D33BCC">
        <w:tab/>
      </w:r>
      <w:r w:rsidRPr="00D33BCC">
        <w:tab/>
        <w:t>III John 2</w:t>
      </w:r>
      <w:r w:rsidRPr="00D33BCC">
        <w:tab/>
        <w:t>Phil. 3:8-10</w:t>
      </w:r>
    </w:p>
    <w:p w:rsidR="002E130D" w:rsidRPr="00D33BCC" w:rsidRDefault="002E130D" w:rsidP="002E130D">
      <w:pPr>
        <w:widowControl w:val="0"/>
      </w:pPr>
    </w:p>
    <w:p w:rsidR="002E130D" w:rsidRPr="00D33BCC" w:rsidRDefault="002E130D" w:rsidP="002E130D">
      <w:pPr>
        <w:widowControl w:val="0"/>
      </w:pPr>
      <w:r w:rsidRPr="00D33BCC">
        <w:tab/>
      </w:r>
      <w:r w:rsidRPr="00D33BCC">
        <w:tab/>
        <w:t>(6)</w:t>
      </w:r>
      <w:r w:rsidRPr="00D33BCC">
        <w:tab/>
        <w:t>Divine truth inspires the watchmen</w:t>
      </w:r>
    </w:p>
    <w:p w:rsidR="002E130D" w:rsidRPr="00D33BCC" w:rsidRDefault="002E130D" w:rsidP="002E130D">
      <w:pPr>
        <w:widowControl w:val="0"/>
      </w:pPr>
      <w:r w:rsidRPr="00D33BCC">
        <w:tab/>
      </w:r>
      <w:r w:rsidRPr="00D33BCC">
        <w:tab/>
      </w:r>
      <w:r w:rsidRPr="00D33BCC">
        <w:tab/>
        <w:t>3:17  “I have made thee a watchman”</w:t>
      </w:r>
    </w:p>
    <w:p w:rsidR="002E130D" w:rsidRPr="00D33BCC" w:rsidRDefault="002E130D" w:rsidP="002E130D">
      <w:pPr>
        <w:widowControl w:val="0"/>
      </w:pPr>
      <w:r w:rsidRPr="00D33BCC">
        <w:tab/>
      </w:r>
      <w:r w:rsidRPr="00D33BCC">
        <w:tab/>
      </w:r>
      <w:r w:rsidRPr="00D33BCC">
        <w:tab/>
        <w:t>2:7-11  “As an adamant harder than flint”</w:t>
      </w:r>
    </w:p>
    <w:p w:rsidR="002E130D" w:rsidRPr="00D33BCC" w:rsidRDefault="002E130D" w:rsidP="002E130D">
      <w:pPr>
        <w:widowControl w:val="0"/>
      </w:pPr>
      <w:r w:rsidRPr="00D33BCC">
        <w:tab/>
      </w:r>
      <w:r w:rsidRPr="00D33BCC">
        <w:tab/>
      </w:r>
      <w:r w:rsidRPr="00D33BCC">
        <w:tab/>
        <w:t>(His face like Israel’s heart)</w:t>
      </w:r>
    </w:p>
    <w:p w:rsidR="002E130D" w:rsidRPr="00D33BCC" w:rsidRDefault="002E130D" w:rsidP="002E130D">
      <w:pPr>
        <w:widowControl w:val="0"/>
      </w:pPr>
    </w:p>
    <w:p w:rsidR="002E130D" w:rsidRPr="00D33BCC" w:rsidRDefault="002E130D" w:rsidP="002E130D">
      <w:pPr>
        <w:widowControl w:val="0"/>
      </w:pPr>
      <w:r w:rsidRPr="00D33BCC">
        <w:t>VIII.</w:t>
      </w:r>
      <w:r w:rsidRPr="00D33BCC">
        <w:tab/>
        <w:t>Key phrase – The Glory of The Lord</w:t>
      </w:r>
    </w:p>
    <w:p w:rsidR="002E130D" w:rsidRPr="00D33BCC" w:rsidRDefault="002E130D" w:rsidP="002E130D">
      <w:pPr>
        <w:widowControl w:val="0"/>
      </w:pPr>
      <w:r w:rsidRPr="00D33BCC">
        <w:tab/>
        <w:t>1:28;  3:12,23;  8:4;  9:3;  10:4,18,19;  11:22,23;  43:2,4;  44:4</w:t>
      </w:r>
    </w:p>
    <w:p w:rsidR="002E130D" w:rsidRPr="00D33BCC" w:rsidRDefault="002E130D" w:rsidP="002E130D">
      <w:pPr>
        <w:widowControl w:val="0"/>
      </w:pPr>
    </w:p>
    <w:p w:rsidR="002E130D" w:rsidRPr="00D33BCC" w:rsidRDefault="002E130D" w:rsidP="002E130D">
      <w:pPr>
        <w:widowControl w:val="0"/>
      </w:pPr>
      <w:r w:rsidRPr="00D33BCC">
        <w:tab/>
        <w:t>1.</w:t>
      </w:r>
      <w:r w:rsidRPr="00D33BCC">
        <w:tab/>
        <w:t xml:space="preserve">9:3  A vision of the glory departing from His place over the cherub </w:t>
      </w:r>
    </w:p>
    <w:p w:rsidR="002E130D" w:rsidRPr="00D33BCC" w:rsidRDefault="002E130D" w:rsidP="002E130D">
      <w:pPr>
        <w:widowControl w:val="0"/>
      </w:pPr>
      <w:r w:rsidRPr="00D33BCC">
        <w:tab/>
      </w:r>
      <w:r w:rsidRPr="00D33BCC">
        <w:tab/>
        <w:t>above the mercy seat to the threshold.</w:t>
      </w:r>
    </w:p>
    <w:p w:rsidR="002E130D" w:rsidRPr="00D33BCC" w:rsidRDefault="002E130D" w:rsidP="002E130D">
      <w:pPr>
        <w:widowControl w:val="0"/>
      </w:pPr>
    </w:p>
    <w:p w:rsidR="002E130D" w:rsidRPr="00D33BCC" w:rsidRDefault="002E130D" w:rsidP="002E130D">
      <w:pPr>
        <w:widowControl w:val="0"/>
      </w:pPr>
      <w:r w:rsidRPr="00D33BCC">
        <w:tab/>
        <w:t>2.</w:t>
      </w:r>
      <w:r w:rsidRPr="00D33BCC">
        <w:tab/>
        <w:t>10:4  The glory is departing to the threshold</w:t>
      </w:r>
    </w:p>
    <w:p w:rsidR="002E130D" w:rsidRPr="00D33BCC" w:rsidRDefault="002E130D" w:rsidP="002E130D">
      <w:pPr>
        <w:widowControl w:val="0"/>
      </w:pPr>
    </w:p>
    <w:p w:rsidR="002E130D" w:rsidRPr="00D33BCC" w:rsidRDefault="002E130D" w:rsidP="002E130D">
      <w:pPr>
        <w:widowControl w:val="0"/>
      </w:pPr>
      <w:r w:rsidRPr="00D33BCC">
        <w:tab/>
        <w:t>3.</w:t>
      </w:r>
      <w:r w:rsidRPr="00D33BCC">
        <w:tab/>
        <w:t xml:space="preserve">10:18,19  The glory departs from the threshold and stood over the </w:t>
      </w:r>
    </w:p>
    <w:p w:rsidR="002E130D" w:rsidRPr="00D33BCC" w:rsidRDefault="002E130D" w:rsidP="002E130D">
      <w:pPr>
        <w:widowControl w:val="0"/>
        <w:ind w:left="720" w:firstLine="720"/>
      </w:pPr>
      <w:r w:rsidRPr="00D33BCC">
        <w:t>cherubim above the east gate over the city</w:t>
      </w:r>
    </w:p>
    <w:p w:rsidR="002E130D" w:rsidRPr="00D33BCC" w:rsidRDefault="002E130D" w:rsidP="002E130D">
      <w:pPr>
        <w:widowControl w:val="0"/>
      </w:pPr>
    </w:p>
    <w:p w:rsidR="002E130D" w:rsidRPr="00D33BCC" w:rsidRDefault="002E130D" w:rsidP="002E130D">
      <w:pPr>
        <w:widowControl w:val="0"/>
      </w:pPr>
      <w:r w:rsidRPr="00D33BCC">
        <w:tab/>
        <w:t>4.</w:t>
      </w:r>
      <w:r w:rsidRPr="00D33BCC">
        <w:tab/>
        <w:t xml:space="preserve">11:22,23  Went up from the midst of the city to the mountain on the </w:t>
      </w:r>
    </w:p>
    <w:p w:rsidR="002E130D" w:rsidRPr="00D33BCC" w:rsidRDefault="002E130D" w:rsidP="002E130D">
      <w:pPr>
        <w:widowControl w:val="0"/>
        <w:ind w:left="720" w:firstLine="720"/>
      </w:pPr>
      <w:r w:rsidRPr="00D33BCC">
        <w:t>east side, Mt. Olivet (Left the sanctuary and the city)</w:t>
      </w:r>
    </w:p>
    <w:p w:rsidR="002E130D" w:rsidRPr="00D33BCC" w:rsidRDefault="002E130D" w:rsidP="002E130D">
      <w:pPr>
        <w:widowControl w:val="0"/>
      </w:pPr>
    </w:p>
    <w:p w:rsidR="002E130D" w:rsidRPr="00D33BCC" w:rsidRDefault="002E130D" w:rsidP="002E130D">
      <w:pPr>
        <w:widowControl w:val="0"/>
      </w:pPr>
      <w:r w:rsidRPr="00D33BCC">
        <w:tab/>
        <w:t>5.</w:t>
      </w:r>
      <w:r w:rsidRPr="00D33BCC">
        <w:tab/>
        <w:t xml:space="preserve">43:2,4  The vision of the glory returning yet future for Israel and the </w:t>
      </w:r>
    </w:p>
    <w:p w:rsidR="002E130D" w:rsidRPr="00D33BCC" w:rsidRDefault="002E130D" w:rsidP="002E130D">
      <w:pPr>
        <w:widowControl w:val="0"/>
        <w:ind w:left="720" w:firstLine="720"/>
      </w:pPr>
      <w:r w:rsidRPr="00D33BCC">
        <w:lastRenderedPageBreak/>
        <w:t>lukewarm church</w:t>
      </w:r>
    </w:p>
    <w:p w:rsidR="002E130D" w:rsidRPr="00D33BCC" w:rsidRDefault="002E130D" w:rsidP="002E130D">
      <w:pPr>
        <w:widowControl w:val="0"/>
      </w:pPr>
    </w:p>
    <w:p w:rsidR="002E130D" w:rsidRPr="00D33BCC" w:rsidRDefault="002E130D" w:rsidP="002E130D">
      <w:pPr>
        <w:widowControl w:val="0"/>
      </w:pPr>
      <w:r w:rsidRPr="00D33BCC">
        <w:tab/>
      </w:r>
      <w:r w:rsidRPr="00D33BCC">
        <w:tab/>
        <w:t>But a present truth for the overcomer –</w:t>
      </w:r>
    </w:p>
    <w:p w:rsidR="002E130D" w:rsidRPr="00D33BCC" w:rsidRDefault="002E130D" w:rsidP="002E130D">
      <w:pPr>
        <w:widowControl w:val="0"/>
      </w:pPr>
    </w:p>
    <w:p w:rsidR="002E130D" w:rsidRPr="00D33BCC" w:rsidRDefault="002E130D" w:rsidP="002E130D">
      <w:pPr>
        <w:widowControl w:val="0"/>
      </w:pPr>
      <w:r w:rsidRPr="00D33BCC">
        <w:tab/>
      </w:r>
      <w:r w:rsidRPr="00D33BCC">
        <w:tab/>
        <w:t>I Peter 4:14</w:t>
      </w:r>
      <w:r w:rsidRPr="00D33BCC">
        <w:tab/>
      </w:r>
      <w:r w:rsidRPr="00D33BCC">
        <w:tab/>
        <w:t>I Cor. 6:19,20</w:t>
      </w:r>
    </w:p>
    <w:p w:rsidR="002E130D" w:rsidRPr="00D33BCC" w:rsidRDefault="002E130D" w:rsidP="002E130D">
      <w:pPr>
        <w:widowControl w:val="0"/>
      </w:pPr>
    </w:p>
    <w:p w:rsidR="002E130D" w:rsidRPr="00D33BCC" w:rsidRDefault="002E130D" w:rsidP="002E130D">
      <w:pPr>
        <w:widowControl w:val="0"/>
      </w:pPr>
      <w:r w:rsidRPr="00D33BCC">
        <w:tab/>
        <w:t>6.</w:t>
      </w:r>
      <w:r w:rsidRPr="00D33BCC">
        <w:tab/>
        <w:t xml:space="preserve">Ezekiel’s ministry begins with a vision of God and closes with the </w:t>
      </w:r>
    </w:p>
    <w:p w:rsidR="002E130D" w:rsidRPr="00D33BCC" w:rsidRDefault="002E130D" w:rsidP="002E130D">
      <w:pPr>
        <w:widowControl w:val="0"/>
        <w:ind w:left="720" w:firstLine="720"/>
      </w:pPr>
      <w:r w:rsidRPr="00D33BCC">
        <w:t>same visions</w:t>
      </w:r>
    </w:p>
    <w:p w:rsidR="002E130D" w:rsidRPr="00D33BCC" w:rsidRDefault="002E130D" w:rsidP="002E130D">
      <w:pPr>
        <w:widowControl w:val="0"/>
        <w:ind w:left="720" w:firstLine="720"/>
      </w:pPr>
      <w:proofErr w:type="spellStart"/>
      <w:r w:rsidRPr="00D33BCC">
        <w:t>Eze</w:t>
      </w:r>
      <w:proofErr w:type="spellEnd"/>
      <w:r w:rsidRPr="00D33BCC">
        <w:t>. 43:3</w:t>
      </w:r>
    </w:p>
    <w:p w:rsidR="002E130D" w:rsidRPr="00D33BCC" w:rsidRDefault="002E130D" w:rsidP="002E130D">
      <w:pPr>
        <w:widowControl w:val="0"/>
      </w:pPr>
      <w:r w:rsidRPr="00D33BCC">
        <w:tab/>
      </w:r>
      <w:r w:rsidRPr="00D33BCC">
        <w:tab/>
        <w:t>“Behold the goodness and severity of God”</w:t>
      </w:r>
    </w:p>
    <w:p w:rsidR="002E130D" w:rsidRPr="00D33BCC" w:rsidRDefault="002E130D" w:rsidP="002E130D">
      <w:pPr>
        <w:widowControl w:val="0"/>
      </w:pPr>
      <w:r w:rsidRPr="00D33BCC">
        <w:tab/>
      </w:r>
      <w:r w:rsidRPr="00D33BCC">
        <w:tab/>
        <w:t>Rom. 11:22</w:t>
      </w:r>
    </w:p>
    <w:p w:rsidR="002E130D" w:rsidRPr="00D33BCC" w:rsidRDefault="002E130D" w:rsidP="002E130D">
      <w:pPr>
        <w:widowControl w:val="0"/>
      </w:pPr>
    </w:p>
    <w:p w:rsidR="002E130D" w:rsidRPr="00D33BCC" w:rsidRDefault="002E130D" w:rsidP="002E130D">
      <w:pPr>
        <w:widowControl w:val="0"/>
      </w:pPr>
      <w:r w:rsidRPr="00D33BCC">
        <w:t>IX.</w:t>
      </w:r>
      <w:r w:rsidRPr="00D33BCC">
        <w:tab/>
        <w:t>Ezekiel’s Experiences</w:t>
      </w:r>
    </w:p>
    <w:p w:rsidR="002E130D" w:rsidRPr="00D33BCC" w:rsidRDefault="002E130D" w:rsidP="002E130D">
      <w:pPr>
        <w:widowControl w:val="0"/>
      </w:pPr>
    </w:p>
    <w:p w:rsidR="002E130D" w:rsidRPr="00D33BCC" w:rsidRDefault="002E130D" w:rsidP="002E130D">
      <w:pPr>
        <w:widowControl w:val="0"/>
      </w:pPr>
      <w:r w:rsidRPr="00D33BCC">
        <w:tab/>
        <w:t>1.</w:t>
      </w:r>
      <w:r w:rsidRPr="00D33BCC">
        <w:tab/>
        <w:t>Spiritual</w:t>
      </w:r>
    </w:p>
    <w:p w:rsidR="002E130D" w:rsidRPr="00D33BCC" w:rsidRDefault="002E130D" w:rsidP="002E130D">
      <w:pPr>
        <w:widowControl w:val="0"/>
      </w:pPr>
      <w:r w:rsidRPr="00D33BCC">
        <w:tab/>
      </w:r>
      <w:r w:rsidRPr="00D33BCC">
        <w:tab/>
        <w:t>2:2;  3:24;  2:14-17</w:t>
      </w:r>
    </w:p>
    <w:p w:rsidR="002E130D" w:rsidRPr="00D33BCC" w:rsidRDefault="002E130D" w:rsidP="002E130D">
      <w:pPr>
        <w:widowControl w:val="0"/>
      </w:pPr>
      <w:r w:rsidRPr="00D33BCC">
        <w:tab/>
      </w:r>
      <w:r w:rsidRPr="00D33BCC">
        <w:tab/>
        <w:t>The flesh wars against the Spirit</w:t>
      </w:r>
    </w:p>
    <w:p w:rsidR="002E130D" w:rsidRPr="00D33BCC" w:rsidRDefault="002E130D" w:rsidP="002E130D">
      <w:pPr>
        <w:widowControl w:val="0"/>
      </w:pPr>
    </w:p>
    <w:p w:rsidR="002E130D" w:rsidRPr="00D33BCC" w:rsidRDefault="002E130D" w:rsidP="002E130D">
      <w:pPr>
        <w:widowControl w:val="0"/>
      </w:pPr>
      <w:r w:rsidRPr="00D33BCC">
        <w:tab/>
        <w:t>2.</w:t>
      </w:r>
      <w:r w:rsidRPr="00D33BCC">
        <w:tab/>
        <w:t>The schooling of the Prophet</w:t>
      </w:r>
    </w:p>
    <w:p w:rsidR="002E130D" w:rsidRPr="00D33BCC" w:rsidRDefault="002E130D" w:rsidP="002E130D">
      <w:pPr>
        <w:widowControl w:val="0"/>
      </w:pPr>
      <w:r w:rsidRPr="00D33BCC">
        <w:tab/>
      </w:r>
      <w:r w:rsidRPr="00D33BCC">
        <w:tab/>
        <w:t>3:22-27</w:t>
      </w:r>
    </w:p>
    <w:p w:rsidR="002E130D" w:rsidRPr="00D33BCC" w:rsidRDefault="002E130D" w:rsidP="002E130D">
      <w:pPr>
        <w:widowControl w:val="0"/>
      </w:pPr>
    </w:p>
    <w:p w:rsidR="002E130D" w:rsidRPr="00D33BCC" w:rsidRDefault="002E130D" w:rsidP="002E130D">
      <w:pPr>
        <w:widowControl w:val="0"/>
      </w:pPr>
      <w:r w:rsidRPr="00D33BCC">
        <w:tab/>
      </w:r>
      <w:r w:rsidRPr="00D33BCC">
        <w:tab/>
        <w:t>II Tim. 3:16-17;  2:15</w:t>
      </w:r>
      <w:r w:rsidRPr="00D33BCC">
        <w:tab/>
        <w:t>Matt. 4:4</w:t>
      </w:r>
    </w:p>
    <w:p w:rsidR="002E130D" w:rsidRPr="00D33BCC" w:rsidRDefault="002E130D" w:rsidP="002E130D">
      <w:pPr>
        <w:widowControl w:val="0"/>
      </w:pPr>
    </w:p>
    <w:p w:rsidR="002E130D" w:rsidRPr="00D33BCC" w:rsidRDefault="002E130D" w:rsidP="002E130D">
      <w:pPr>
        <w:widowControl w:val="0"/>
      </w:pPr>
      <w:r w:rsidRPr="00D33BCC">
        <w:tab/>
      </w:r>
      <w:r w:rsidRPr="00D33BCC">
        <w:tab/>
        <w:t>3:32 God spoke to Ezekiel divine instruction</w:t>
      </w:r>
    </w:p>
    <w:p w:rsidR="002E130D" w:rsidRPr="00D33BCC" w:rsidRDefault="002E130D" w:rsidP="002E130D">
      <w:pPr>
        <w:widowControl w:val="0"/>
      </w:pPr>
      <w:r w:rsidRPr="00D33BCC">
        <w:tab/>
      </w:r>
      <w:r w:rsidRPr="00D33BCC">
        <w:tab/>
        <w:t>The requirements of instruction were given</w:t>
      </w:r>
    </w:p>
    <w:p w:rsidR="002E130D" w:rsidRPr="00D33BCC" w:rsidRDefault="002E130D" w:rsidP="002E130D">
      <w:pPr>
        <w:widowControl w:val="0"/>
      </w:pPr>
      <w:r w:rsidRPr="00D33BCC">
        <w:tab/>
      </w:r>
      <w:r w:rsidRPr="00D33BCC">
        <w:tab/>
        <w:t>3:22 “Arise”  obedience is required</w:t>
      </w:r>
    </w:p>
    <w:p w:rsidR="002E130D" w:rsidRPr="00D33BCC" w:rsidRDefault="002E130D" w:rsidP="002E130D">
      <w:pPr>
        <w:widowControl w:val="0"/>
      </w:pPr>
      <w:r w:rsidRPr="00D33BCC">
        <w:tab/>
      </w:r>
      <w:r w:rsidRPr="00D33BCC">
        <w:tab/>
        <w:t>Matt. 4:19  “Follow” don’t stay where you are, move on in God</w:t>
      </w:r>
    </w:p>
    <w:p w:rsidR="002E130D" w:rsidRPr="00D33BCC" w:rsidRDefault="002E130D" w:rsidP="002E130D">
      <w:pPr>
        <w:widowControl w:val="0"/>
      </w:pPr>
    </w:p>
    <w:p w:rsidR="002E130D" w:rsidRPr="00D33BCC" w:rsidRDefault="002E130D" w:rsidP="002E130D">
      <w:pPr>
        <w:widowControl w:val="0"/>
      </w:pPr>
      <w:r w:rsidRPr="00D33BCC">
        <w:tab/>
      </w:r>
      <w:r w:rsidRPr="00D33BCC">
        <w:tab/>
        <w:t>3:15 Sitting in astonishment</w:t>
      </w:r>
    </w:p>
    <w:p w:rsidR="002E130D" w:rsidRPr="00D33BCC" w:rsidRDefault="002E130D" w:rsidP="002E130D">
      <w:pPr>
        <w:widowControl w:val="0"/>
      </w:pPr>
      <w:r w:rsidRPr="00D33BCC">
        <w:tab/>
      </w:r>
      <w:r w:rsidRPr="00D33BCC">
        <w:tab/>
        <w:t>Matt. 26:45,46</w:t>
      </w:r>
      <w:r w:rsidRPr="00D33BCC">
        <w:tab/>
        <w:t>Eph. 5:14</w:t>
      </w:r>
      <w:r w:rsidRPr="00D33BCC">
        <w:tab/>
        <w:t>Gen. 12:1</w:t>
      </w:r>
    </w:p>
    <w:p w:rsidR="002E130D" w:rsidRPr="00D33BCC" w:rsidRDefault="002E130D" w:rsidP="002E130D">
      <w:pPr>
        <w:widowControl w:val="0"/>
      </w:pPr>
    </w:p>
    <w:p w:rsidR="002E130D" w:rsidRPr="00D33BCC" w:rsidRDefault="002E130D" w:rsidP="002E130D">
      <w:pPr>
        <w:widowControl w:val="0"/>
      </w:pPr>
      <w:r w:rsidRPr="00D33BCC">
        <w:tab/>
      </w:r>
      <w:r w:rsidRPr="00D33BCC">
        <w:tab/>
        <w:t>Obedience is the faith that works.</w:t>
      </w:r>
    </w:p>
    <w:p w:rsidR="002E130D" w:rsidRPr="00D33BCC" w:rsidRDefault="002E130D" w:rsidP="002E130D">
      <w:pPr>
        <w:widowControl w:val="0"/>
      </w:pPr>
      <w:r w:rsidRPr="00D33BCC">
        <w:tab/>
      </w:r>
      <w:r w:rsidRPr="00D33BCC">
        <w:tab/>
        <w:t xml:space="preserve">Gal. 5:6  Faith </w:t>
      </w:r>
      <w:proofErr w:type="spellStart"/>
      <w:r w:rsidRPr="00D33BCC">
        <w:t>worketh</w:t>
      </w:r>
      <w:proofErr w:type="spellEnd"/>
      <w:r w:rsidRPr="00D33BCC">
        <w:t xml:space="preserve"> by love</w:t>
      </w:r>
    </w:p>
    <w:p w:rsidR="002E130D" w:rsidRPr="00D33BCC" w:rsidRDefault="002E130D" w:rsidP="002E130D">
      <w:pPr>
        <w:widowControl w:val="0"/>
      </w:pPr>
      <w:r w:rsidRPr="00D33BCC">
        <w:tab/>
      </w:r>
      <w:r w:rsidRPr="00D33BCC">
        <w:tab/>
        <w:t>3:22 Called out into the plain, (the valley – a desert)</w:t>
      </w:r>
    </w:p>
    <w:p w:rsidR="002E130D" w:rsidRPr="00D33BCC" w:rsidRDefault="002E130D" w:rsidP="002E130D">
      <w:pPr>
        <w:widowControl w:val="0"/>
      </w:pPr>
      <w:r w:rsidRPr="00D33BCC">
        <w:tab/>
      </w:r>
      <w:r w:rsidRPr="00D33BCC">
        <w:tab/>
        <w:t>A solitary place to pray – Mark 1:35</w:t>
      </w:r>
    </w:p>
    <w:p w:rsidR="002E130D" w:rsidRPr="00D33BCC" w:rsidRDefault="002E130D" w:rsidP="002E130D">
      <w:pPr>
        <w:widowControl w:val="0"/>
      </w:pPr>
      <w:r w:rsidRPr="00D33BCC">
        <w:tab/>
      </w:r>
      <w:r w:rsidRPr="00D33BCC">
        <w:tab/>
        <w:t>3:22,23  A place of separation from the world</w:t>
      </w:r>
    </w:p>
    <w:p w:rsidR="002E130D" w:rsidRPr="00D33BCC" w:rsidRDefault="002E130D" w:rsidP="002E130D">
      <w:pPr>
        <w:widowControl w:val="0"/>
      </w:pPr>
      <w:r w:rsidRPr="00D33BCC">
        <w:tab/>
      </w:r>
      <w:r w:rsidRPr="00D33BCC">
        <w:tab/>
      </w:r>
      <w:proofErr w:type="spellStart"/>
      <w:r w:rsidRPr="00D33BCC">
        <w:t>Eze</w:t>
      </w:r>
      <w:proofErr w:type="spellEnd"/>
      <w:r w:rsidRPr="00D33BCC">
        <w:t>. 3:15</w:t>
      </w:r>
    </w:p>
    <w:p w:rsidR="002E130D" w:rsidRPr="00D33BCC" w:rsidRDefault="002E130D" w:rsidP="002E130D">
      <w:pPr>
        <w:widowControl w:val="0"/>
      </w:pPr>
    </w:p>
    <w:p w:rsidR="002E130D" w:rsidRPr="00D33BCC" w:rsidRDefault="002E130D" w:rsidP="002E130D">
      <w:pPr>
        <w:widowControl w:val="0"/>
      </w:pPr>
      <w:r w:rsidRPr="00D33BCC">
        <w:tab/>
      </w:r>
      <w:r w:rsidRPr="00D33BCC">
        <w:tab/>
        <w:t>John – Luke 3:2  1:80</w:t>
      </w:r>
    </w:p>
    <w:p w:rsidR="002E130D" w:rsidRPr="00D33BCC" w:rsidRDefault="002E130D" w:rsidP="002E130D">
      <w:pPr>
        <w:widowControl w:val="0"/>
      </w:pPr>
      <w:r w:rsidRPr="00D33BCC">
        <w:tab/>
      </w:r>
      <w:r w:rsidRPr="00D33BCC">
        <w:tab/>
        <w:t xml:space="preserve">Jesus – Mark 1:35 </w:t>
      </w:r>
      <w:r w:rsidRPr="00D33BCC">
        <w:tab/>
        <w:t>Matt. 4:1-11</w:t>
      </w:r>
      <w:r w:rsidRPr="00D33BCC">
        <w:tab/>
        <w:t>Mark 1:12,13</w:t>
      </w:r>
      <w:r w:rsidRPr="00D33BCC">
        <w:tab/>
        <w:t>Luke 4:1-14</w:t>
      </w:r>
    </w:p>
    <w:p w:rsidR="002E130D" w:rsidRPr="00D33BCC" w:rsidRDefault="002E130D" w:rsidP="002E130D">
      <w:pPr>
        <w:widowControl w:val="0"/>
      </w:pPr>
      <w:r w:rsidRPr="00D33BCC">
        <w:tab/>
      </w:r>
      <w:r w:rsidRPr="00D33BCC">
        <w:tab/>
        <w:t>Paul – Gal. 1:15-17; 11,12</w:t>
      </w:r>
    </w:p>
    <w:p w:rsidR="002E130D" w:rsidRPr="00D33BCC" w:rsidRDefault="002E130D" w:rsidP="002E130D">
      <w:pPr>
        <w:widowControl w:val="0"/>
      </w:pPr>
      <w:r w:rsidRPr="00D33BCC">
        <w:tab/>
      </w:r>
      <w:r w:rsidRPr="00D33BCC">
        <w:tab/>
      </w:r>
    </w:p>
    <w:p w:rsidR="002E130D" w:rsidRPr="00D33BCC" w:rsidRDefault="002E130D" w:rsidP="002E130D">
      <w:pPr>
        <w:widowControl w:val="0"/>
      </w:pPr>
      <w:r w:rsidRPr="00D33BCC">
        <w:tab/>
      </w:r>
      <w:r w:rsidRPr="00D33BCC">
        <w:tab/>
        <w:t>The depth of soul is to be cultivated in solitude.</w:t>
      </w:r>
    </w:p>
    <w:p w:rsidR="002E130D" w:rsidRPr="00D33BCC" w:rsidRDefault="002E130D" w:rsidP="002E130D">
      <w:pPr>
        <w:widowControl w:val="0"/>
      </w:pPr>
    </w:p>
    <w:p w:rsidR="002E130D" w:rsidRPr="00D33BCC" w:rsidRDefault="002E130D" w:rsidP="002E130D">
      <w:pPr>
        <w:widowControl w:val="0"/>
      </w:pPr>
      <w:r w:rsidRPr="00D33BCC">
        <w:tab/>
      </w:r>
      <w:r w:rsidRPr="00D33BCC">
        <w:tab/>
        <w:t>3:32 “I will there talk with you”</w:t>
      </w:r>
    </w:p>
    <w:p w:rsidR="002E130D" w:rsidRPr="00D33BCC" w:rsidRDefault="002E130D" w:rsidP="002E130D">
      <w:pPr>
        <w:widowControl w:val="0"/>
      </w:pPr>
      <w:r w:rsidRPr="00D33BCC">
        <w:tab/>
      </w:r>
      <w:r w:rsidRPr="00D33BCC">
        <w:tab/>
        <w:t>The privilege and promise of His instructions.</w:t>
      </w:r>
    </w:p>
    <w:p w:rsidR="002E130D" w:rsidRPr="00D33BCC" w:rsidRDefault="002E130D" w:rsidP="002E130D">
      <w:pPr>
        <w:widowControl w:val="0"/>
      </w:pPr>
      <w:r w:rsidRPr="00D33BCC">
        <w:lastRenderedPageBreak/>
        <w:tab/>
      </w:r>
      <w:r w:rsidRPr="00D33BCC">
        <w:tab/>
        <w:t>The Creator speaking to His creature</w:t>
      </w:r>
    </w:p>
    <w:p w:rsidR="002E130D" w:rsidRPr="00D33BCC" w:rsidRDefault="002E130D" w:rsidP="002E130D">
      <w:pPr>
        <w:widowControl w:val="0"/>
      </w:pPr>
      <w:r w:rsidRPr="00D33BCC">
        <w:tab/>
      </w:r>
      <w:r w:rsidRPr="00D33BCC">
        <w:tab/>
        <w:t>Isa. 6:5</w:t>
      </w:r>
    </w:p>
    <w:p w:rsidR="002E130D" w:rsidRPr="00D33BCC" w:rsidRDefault="002E130D" w:rsidP="002E130D">
      <w:pPr>
        <w:widowControl w:val="0"/>
      </w:pPr>
    </w:p>
    <w:p w:rsidR="002E130D" w:rsidRPr="00D33BCC" w:rsidRDefault="002E130D" w:rsidP="002E130D">
      <w:pPr>
        <w:widowControl w:val="0"/>
      </w:pPr>
      <w:r w:rsidRPr="00D33BCC">
        <w:tab/>
      </w:r>
      <w:r w:rsidRPr="00D33BCC">
        <w:tab/>
        <w:t>3:22 “I will talk”  The subject – The Word</w:t>
      </w:r>
    </w:p>
    <w:p w:rsidR="002E130D" w:rsidRPr="00D33BCC" w:rsidRDefault="002E130D" w:rsidP="002E130D">
      <w:pPr>
        <w:widowControl w:val="0"/>
      </w:pPr>
    </w:p>
    <w:p w:rsidR="002E130D" w:rsidRPr="00D33BCC" w:rsidRDefault="002E130D" w:rsidP="002E130D">
      <w:pPr>
        <w:widowControl w:val="0"/>
      </w:pPr>
      <w:r w:rsidRPr="00D33BCC">
        <w:tab/>
      </w:r>
      <w:r w:rsidRPr="00D33BCC">
        <w:tab/>
        <w:t>Truth – The Scripture</w:t>
      </w:r>
    </w:p>
    <w:p w:rsidR="002E130D" w:rsidRPr="00D33BCC" w:rsidRDefault="002E130D" w:rsidP="002E130D">
      <w:pPr>
        <w:widowControl w:val="0"/>
      </w:pPr>
      <w:r w:rsidRPr="00D33BCC">
        <w:tab/>
      </w:r>
      <w:r w:rsidRPr="00D33BCC">
        <w:tab/>
      </w:r>
    </w:p>
    <w:p w:rsidR="002E130D" w:rsidRPr="00D33BCC" w:rsidRDefault="002E130D" w:rsidP="002E130D">
      <w:pPr>
        <w:widowControl w:val="0"/>
      </w:pPr>
      <w:r w:rsidRPr="00D33BCC">
        <w:tab/>
      </w:r>
      <w:r w:rsidRPr="00D33BCC">
        <w:tab/>
        <w:t>Psa. 119:18;  25:14</w:t>
      </w:r>
      <w:r w:rsidRPr="00D33BCC">
        <w:tab/>
      </w:r>
      <w:r w:rsidRPr="00D33BCC">
        <w:tab/>
        <w:t>I Cor. 2:9-10,14</w:t>
      </w:r>
      <w:r w:rsidRPr="00D33BCC">
        <w:tab/>
        <w:t>John 8:31,32</w:t>
      </w:r>
    </w:p>
    <w:p w:rsidR="002E130D" w:rsidRPr="00D33BCC" w:rsidRDefault="002E130D" w:rsidP="002E130D">
      <w:pPr>
        <w:widowControl w:val="0"/>
      </w:pPr>
    </w:p>
    <w:p w:rsidR="002E130D" w:rsidRPr="00D33BCC" w:rsidRDefault="002E130D" w:rsidP="002E130D">
      <w:pPr>
        <w:widowControl w:val="0"/>
        <w:ind w:left="1440"/>
      </w:pPr>
      <w:r w:rsidRPr="00D33BCC">
        <w:t>3:23 A renewed vision “which I saw”</w:t>
      </w:r>
    </w:p>
    <w:p w:rsidR="002E130D" w:rsidRPr="00D33BCC" w:rsidRDefault="002E130D" w:rsidP="002E130D">
      <w:pPr>
        <w:widowControl w:val="0"/>
      </w:pPr>
      <w:r w:rsidRPr="00D33BCC">
        <w:tab/>
      </w:r>
      <w:r w:rsidRPr="00D33BCC">
        <w:tab/>
      </w:r>
      <w:r w:rsidRPr="00D33BCC">
        <w:tab/>
        <w:t>A renewed experience  “I fell on my face”</w:t>
      </w:r>
    </w:p>
    <w:p w:rsidR="002E130D" w:rsidRPr="00D33BCC" w:rsidRDefault="002E130D" w:rsidP="002E130D">
      <w:pPr>
        <w:widowControl w:val="0"/>
      </w:pPr>
    </w:p>
    <w:p w:rsidR="002E130D" w:rsidRPr="00D33BCC" w:rsidRDefault="002E130D" w:rsidP="002E130D">
      <w:pPr>
        <w:widowControl w:val="0"/>
      </w:pPr>
      <w:r w:rsidRPr="00D33BCC">
        <w:tab/>
      </w:r>
      <w:r w:rsidRPr="00D33BCC">
        <w:tab/>
        <w:t>3:23 and 1:28</w:t>
      </w:r>
    </w:p>
    <w:p w:rsidR="002E130D" w:rsidRPr="00D33BCC" w:rsidRDefault="002E130D" w:rsidP="002E130D">
      <w:pPr>
        <w:widowControl w:val="0"/>
      </w:pPr>
    </w:p>
    <w:p w:rsidR="002E130D" w:rsidRPr="00D33BCC" w:rsidRDefault="002E130D" w:rsidP="002E130D">
      <w:pPr>
        <w:widowControl w:val="0"/>
      </w:pPr>
      <w:r w:rsidRPr="00D33BCC">
        <w:tab/>
      </w:r>
      <w:r w:rsidRPr="00D33BCC">
        <w:tab/>
        <w:t>3:24  “The Spirit entered into me”</w:t>
      </w:r>
    </w:p>
    <w:p w:rsidR="002E130D" w:rsidRPr="00D33BCC" w:rsidRDefault="002E130D" w:rsidP="002E130D">
      <w:pPr>
        <w:widowControl w:val="0"/>
      </w:pPr>
      <w:r w:rsidRPr="00D33BCC">
        <w:tab/>
      </w:r>
      <w:r w:rsidRPr="00D33BCC">
        <w:tab/>
        <w:t>A renewed spirit</w:t>
      </w:r>
    </w:p>
    <w:p w:rsidR="002E130D" w:rsidRPr="00D33BCC" w:rsidRDefault="002E130D" w:rsidP="002E130D">
      <w:pPr>
        <w:widowControl w:val="0"/>
      </w:pPr>
    </w:p>
    <w:p w:rsidR="002E130D" w:rsidRPr="00D33BCC" w:rsidRDefault="002E130D" w:rsidP="002E130D">
      <w:pPr>
        <w:widowControl w:val="0"/>
      </w:pPr>
      <w:r w:rsidRPr="00D33BCC">
        <w:tab/>
      </w:r>
      <w:r w:rsidRPr="00D33BCC">
        <w:tab/>
        <w:t>Life entered into his spirit.</w:t>
      </w:r>
    </w:p>
    <w:p w:rsidR="002E130D" w:rsidRPr="00D33BCC" w:rsidRDefault="002E130D" w:rsidP="002E130D">
      <w:pPr>
        <w:widowControl w:val="0"/>
      </w:pPr>
      <w:r w:rsidRPr="00D33BCC">
        <w:tab/>
      </w:r>
      <w:r w:rsidRPr="00D33BCC">
        <w:tab/>
        <w:t>Spiritual power imparted.</w:t>
      </w:r>
    </w:p>
    <w:p w:rsidR="002E130D" w:rsidRPr="00D33BCC" w:rsidRDefault="002E130D" w:rsidP="002E130D">
      <w:pPr>
        <w:widowControl w:val="0"/>
      </w:pPr>
      <w:r w:rsidRPr="00D33BCC">
        <w:tab/>
      </w:r>
      <w:r w:rsidRPr="00D33BCC">
        <w:tab/>
        <w:t xml:space="preserve">Before the Church can get on </w:t>
      </w:r>
      <w:proofErr w:type="spellStart"/>
      <w:r w:rsidRPr="00D33BCC">
        <w:t>it’s</w:t>
      </w:r>
      <w:proofErr w:type="spellEnd"/>
      <w:r w:rsidRPr="00D33BCC">
        <w:t xml:space="preserve"> feet, it must get on </w:t>
      </w:r>
      <w:proofErr w:type="spellStart"/>
      <w:r w:rsidRPr="00D33BCC">
        <w:t>it’s</w:t>
      </w:r>
      <w:proofErr w:type="spellEnd"/>
      <w:r w:rsidRPr="00D33BCC">
        <w:t xml:space="preserve"> face and </w:t>
      </w:r>
    </w:p>
    <w:p w:rsidR="002E130D" w:rsidRPr="00D33BCC" w:rsidRDefault="002E130D" w:rsidP="002E130D">
      <w:pPr>
        <w:widowControl w:val="0"/>
        <w:ind w:left="720" w:firstLine="720"/>
      </w:pPr>
      <w:r w:rsidRPr="00D33BCC">
        <w:t>have a renewing of the Spirit of God.</w:t>
      </w:r>
    </w:p>
    <w:p w:rsidR="002E130D" w:rsidRPr="00D33BCC" w:rsidRDefault="002E130D" w:rsidP="002E130D">
      <w:pPr>
        <w:widowControl w:val="0"/>
      </w:pPr>
    </w:p>
    <w:p w:rsidR="002E130D" w:rsidRPr="00D33BCC" w:rsidRDefault="002E130D" w:rsidP="002E130D">
      <w:pPr>
        <w:widowControl w:val="0"/>
      </w:pPr>
      <w:r w:rsidRPr="00D33BCC">
        <w:tab/>
      </w:r>
      <w:r w:rsidRPr="00D33BCC">
        <w:tab/>
        <w:t>3:24,25  Warnings against evil influences</w:t>
      </w:r>
    </w:p>
    <w:p w:rsidR="002E130D" w:rsidRPr="00D33BCC" w:rsidRDefault="002E130D" w:rsidP="002E130D">
      <w:pPr>
        <w:widowControl w:val="0"/>
      </w:pPr>
    </w:p>
    <w:p w:rsidR="002E130D" w:rsidRPr="00D33BCC" w:rsidRDefault="002E130D" w:rsidP="002E130D">
      <w:pPr>
        <w:widowControl w:val="0"/>
        <w:ind w:left="720" w:firstLine="720"/>
      </w:pPr>
      <w:r w:rsidRPr="00D33BCC">
        <w:t>Their liberties and freedoms are bondages to the Saints.</w:t>
      </w:r>
    </w:p>
    <w:p w:rsidR="002E130D" w:rsidRPr="00D33BCC" w:rsidRDefault="002E130D" w:rsidP="002E130D">
      <w:pPr>
        <w:widowControl w:val="0"/>
      </w:pPr>
      <w:r w:rsidRPr="00D33BCC">
        <w:tab/>
      </w:r>
      <w:r w:rsidRPr="00D33BCC">
        <w:tab/>
        <w:t>You cannot live an ungodly life and have Jesus.</w:t>
      </w:r>
    </w:p>
    <w:p w:rsidR="002E130D" w:rsidRPr="00D33BCC" w:rsidRDefault="002E130D" w:rsidP="002E130D">
      <w:pPr>
        <w:widowControl w:val="0"/>
      </w:pPr>
      <w:r w:rsidRPr="00D33BCC">
        <w:tab/>
      </w:r>
      <w:r w:rsidRPr="00D33BCC">
        <w:tab/>
        <w:t>3:26  One action is the consequence of the other</w:t>
      </w:r>
    </w:p>
    <w:p w:rsidR="002E130D" w:rsidRPr="00D33BCC" w:rsidRDefault="002E130D" w:rsidP="002E130D">
      <w:pPr>
        <w:widowControl w:val="0"/>
      </w:pPr>
    </w:p>
    <w:p w:rsidR="002E130D" w:rsidRPr="00D33BCC" w:rsidRDefault="002E130D" w:rsidP="002E130D">
      <w:pPr>
        <w:widowControl w:val="0"/>
      </w:pPr>
      <w:r w:rsidRPr="00D33BCC">
        <w:tab/>
        <w:t>3.</w:t>
      </w:r>
      <w:r w:rsidRPr="00D33BCC">
        <w:tab/>
        <w:t>The tile</w:t>
      </w:r>
    </w:p>
    <w:p w:rsidR="002E130D" w:rsidRPr="00D33BCC" w:rsidRDefault="002E130D" w:rsidP="002E130D">
      <w:pPr>
        <w:widowControl w:val="0"/>
      </w:pPr>
      <w:r w:rsidRPr="00D33BCC">
        <w:tab/>
      </w:r>
      <w:r w:rsidRPr="00D33BCC">
        <w:tab/>
        <w:t>4:1-17</w:t>
      </w:r>
    </w:p>
    <w:p w:rsidR="002E130D" w:rsidRPr="00D33BCC" w:rsidRDefault="002E130D" w:rsidP="002E130D">
      <w:pPr>
        <w:widowControl w:val="0"/>
      </w:pPr>
    </w:p>
    <w:p w:rsidR="002E130D" w:rsidRPr="00D33BCC" w:rsidRDefault="002E130D" w:rsidP="002E130D">
      <w:pPr>
        <w:widowControl w:val="0"/>
      </w:pPr>
      <w:r w:rsidRPr="00D33BCC">
        <w:tab/>
        <w:t>4.</w:t>
      </w:r>
      <w:r w:rsidRPr="00D33BCC">
        <w:tab/>
        <w:t>The sharp knife</w:t>
      </w:r>
    </w:p>
    <w:p w:rsidR="002E130D" w:rsidRPr="00D33BCC" w:rsidRDefault="002E130D" w:rsidP="002E130D">
      <w:pPr>
        <w:widowControl w:val="0"/>
      </w:pPr>
      <w:r w:rsidRPr="00D33BCC">
        <w:tab/>
      </w:r>
      <w:r w:rsidRPr="00D33BCC">
        <w:tab/>
        <w:t>5:1-17</w:t>
      </w:r>
    </w:p>
    <w:p w:rsidR="002E130D" w:rsidRPr="00D33BCC" w:rsidRDefault="002E130D" w:rsidP="002E130D">
      <w:pPr>
        <w:widowControl w:val="0"/>
      </w:pPr>
      <w:r w:rsidRPr="00D33BCC">
        <w:tab/>
        <w:t>5.</w:t>
      </w:r>
      <w:r w:rsidRPr="00D33BCC">
        <w:tab/>
        <w:t>Judgment of false religion</w:t>
      </w:r>
    </w:p>
    <w:p w:rsidR="002E130D" w:rsidRPr="00D33BCC" w:rsidRDefault="002E130D" w:rsidP="002E130D">
      <w:pPr>
        <w:widowControl w:val="0"/>
      </w:pPr>
      <w:r w:rsidRPr="00D33BCC">
        <w:tab/>
      </w:r>
      <w:r w:rsidRPr="00D33BCC">
        <w:tab/>
        <w:t>6:1-7:27</w:t>
      </w:r>
    </w:p>
    <w:p w:rsidR="002E130D" w:rsidRPr="00D33BCC" w:rsidRDefault="002E130D" w:rsidP="002E130D">
      <w:pPr>
        <w:widowControl w:val="0"/>
      </w:pPr>
    </w:p>
    <w:p w:rsidR="002E130D" w:rsidRPr="00D33BCC" w:rsidRDefault="002E130D" w:rsidP="002E130D">
      <w:pPr>
        <w:widowControl w:val="0"/>
      </w:pPr>
      <w:r w:rsidRPr="00D33BCC">
        <w:tab/>
      </w:r>
      <w:r w:rsidRPr="00D33BCC">
        <w:tab/>
        <w:t>John 4:24 – 2 absolutes (SPIRIT AND TRUTH)</w:t>
      </w:r>
      <w:r w:rsidRPr="00D33BCC">
        <w:tab/>
      </w:r>
    </w:p>
    <w:p w:rsidR="002E130D" w:rsidRPr="00D33BCC" w:rsidRDefault="002E130D" w:rsidP="002E130D">
      <w:pPr>
        <w:widowControl w:val="0"/>
      </w:pPr>
      <w:r w:rsidRPr="00D33BCC">
        <w:tab/>
      </w:r>
      <w:r w:rsidRPr="00D33BCC">
        <w:tab/>
        <w:t>God requires us to believe the truth.</w:t>
      </w:r>
    </w:p>
    <w:p w:rsidR="002E130D" w:rsidRPr="00D33BCC" w:rsidRDefault="002E130D" w:rsidP="002E130D">
      <w:pPr>
        <w:widowControl w:val="0"/>
      </w:pPr>
      <w:r w:rsidRPr="00D33BCC">
        <w:tab/>
      </w:r>
      <w:r w:rsidRPr="00D33BCC">
        <w:tab/>
        <w:t>God will judge.</w:t>
      </w:r>
    </w:p>
    <w:p w:rsidR="002E130D" w:rsidRPr="00D33BCC" w:rsidRDefault="002E130D" w:rsidP="002E130D">
      <w:pPr>
        <w:widowControl w:val="0"/>
      </w:pPr>
      <w:r w:rsidRPr="00D33BCC">
        <w:tab/>
      </w:r>
      <w:r w:rsidRPr="00D33BCC">
        <w:tab/>
        <w:t>The reasons why the judgment of God came on Israel</w:t>
      </w:r>
    </w:p>
    <w:p w:rsidR="002E130D" w:rsidRPr="00D33BCC" w:rsidRDefault="002E130D" w:rsidP="002E130D">
      <w:pPr>
        <w:widowControl w:val="0"/>
        <w:ind w:left="720" w:firstLine="720"/>
      </w:pPr>
      <w:r w:rsidRPr="00D33BCC">
        <w:t>7:10 Sin was advancing and progressively getting worse –</w:t>
      </w:r>
    </w:p>
    <w:p w:rsidR="002E130D" w:rsidRPr="00D33BCC" w:rsidRDefault="002E130D" w:rsidP="002E130D">
      <w:pPr>
        <w:widowControl w:val="0"/>
      </w:pPr>
      <w:r w:rsidRPr="00D33BCC">
        <w:tab/>
      </w:r>
      <w:r w:rsidRPr="00D33BCC">
        <w:tab/>
        <w:t>“Pride hath budded”</w:t>
      </w:r>
    </w:p>
    <w:p w:rsidR="002E130D" w:rsidRPr="00D33BCC" w:rsidRDefault="002E130D" w:rsidP="002E130D">
      <w:pPr>
        <w:widowControl w:val="0"/>
      </w:pPr>
      <w:r w:rsidRPr="00D33BCC">
        <w:tab/>
      </w:r>
      <w:r w:rsidRPr="00D33BCC">
        <w:tab/>
        <w:t xml:space="preserve">The wicked are in rule – “rod hath blossomed” – till violence is </w:t>
      </w:r>
    </w:p>
    <w:p w:rsidR="002E130D" w:rsidRPr="00D33BCC" w:rsidRDefault="002E130D" w:rsidP="002E130D">
      <w:pPr>
        <w:widowControl w:val="0"/>
        <w:ind w:left="720" w:firstLine="720"/>
      </w:pPr>
      <w:r w:rsidRPr="00D33BCC">
        <w:t>risen up into a rod of wickedness.</w:t>
      </w:r>
    </w:p>
    <w:p w:rsidR="002E130D" w:rsidRPr="00D33BCC" w:rsidRDefault="002E130D" w:rsidP="002E130D">
      <w:pPr>
        <w:widowControl w:val="0"/>
      </w:pPr>
      <w:r w:rsidRPr="00D33BCC">
        <w:tab/>
      </w:r>
      <w:r w:rsidRPr="00D33BCC">
        <w:tab/>
        <w:t>8:5  Idols in the gate of the altar.</w:t>
      </w:r>
    </w:p>
    <w:p w:rsidR="002E130D" w:rsidRPr="00D33BCC" w:rsidRDefault="002E130D" w:rsidP="002E130D">
      <w:pPr>
        <w:widowControl w:val="0"/>
      </w:pPr>
      <w:r w:rsidRPr="00D33BCC">
        <w:tab/>
      </w:r>
      <w:r w:rsidRPr="00D33BCC">
        <w:tab/>
        <w:t>“Image of jealousy”</w:t>
      </w:r>
    </w:p>
    <w:p w:rsidR="002E130D" w:rsidRPr="00D33BCC" w:rsidRDefault="002E130D" w:rsidP="002E130D">
      <w:pPr>
        <w:widowControl w:val="0"/>
      </w:pPr>
      <w:r w:rsidRPr="00D33BCC">
        <w:lastRenderedPageBreak/>
        <w:tab/>
      </w:r>
      <w:r w:rsidRPr="00D33BCC">
        <w:tab/>
        <w:t xml:space="preserve">8:1-4,7-10  Idols portrayed upon the wall worshipping creeping </w:t>
      </w:r>
    </w:p>
    <w:p w:rsidR="002E130D" w:rsidRPr="00D33BCC" w:rsidRDefault="002E130D" w:rsidP="002E130D">
      <w:pPr>
        <w:widowControl w:val="0"/>
        <w:ind w:left="720" w:firstLine="720"/>
      </w:pPr>
      <w:r w:rsidRPr="00D33BCC">
        <w:t>things and beasts</w:t>
      </w:r>
    </w:p>
    <w:p w:rsidR="002E130D" w:rsidRPr="00D33BCC" w:rsidRDefault="002E130D" w:rsidP="002E130D">
      <w:pPr>
        <w:widowControl w:val="0"/>
        <w:ind w:left="720" w:firstLine="720"/>
      </w:pPr>
      <w:r w:rsidRPr="00D33BCC">
        <w:t>Rom. 1:20-25</w:t>
      </w:r>
    </w:p>
    <w:p w:rsidR="002E130D" w:rsidRPr="00D33BCC" w:rsidRDefault="002E130D" w:rsidP="002E130D">
      <w:pPr>
        <w:widowControl w:val="0"/>
      </w:pPr>
      <w:r w:rsidRPr="00D33BCC">
        <w:tab/>
      </w:r>
      <w:r w:rsidRPr="00D33BCC">
        <w:tab/>
        <w:t>8:11,12 Good men affected</w:t>
      </w:r>
    </w:p>
    <w:p w:rsidR="002E130D" w:rsidRPr="00D33BCC" w:rsidRDefault="002E130D" w:rsidP="002E130D">
      <w:pPr>
        <w:widowControl w:val="0"/>
      </w:pPr>
      <w:r w:rsidRPr="00D33BCC">
        <w:tab/>
      </w:r>
      <w:r w:rsidRPr="00D33BCC">
        <w:tab/>
        <w:t xml:space="preserve">8:11 One is identified, </w:t>
      </w:r>
      <w:proofErr w:type="spellStart"/>
      <w:r w:rsidRPr="00D33BCC">
        <w:t>Jaazaniah</w:t>
      </w:r>
      <w:proofErr w:type="spellEnd"/>
    </w:p>
    <w:p w:rsidR="002E130D" w:rsidRPr="00D33BCC" w:rsidRDefault="002E130D" w:rsidP="002E130D">
      <w:pPr>
        <w:widowControl w:val="0"/>
      </w:pPr>
      <w:r w:rsidRPr="00D33BCC">
        <w:tab/>
      </w:r>
      <w:r w:rsidRPr="00D33BCC">
        <w:tab/>
        <w:t>8:13,14  Women seeking dead idols</w:t>
      </w:r>
    </w:p>
    <w:p w:rsidR="002E130D" w:rsidRPr="00D33BCC" w:rsidRDefault="002E130D" w:rsidP="002E130D">
      <w:pPr>
        <w:widowControl w:val="0"/>
      </w:pPr>
      <w:r w:rsidRPr="00D33BCC">
        <w:tab/>
      </w:r>
      <w:r w:rsidRPr="00D33BCC">
        <w:tab/>
      </w:r>
      <w:r w:rsidRPr="00D33BCC">
        <w:tab/>
        <w:t>“Women weeping for Tammuz”</w:t>
      </w:r>
    </w:p>
    <w:p w:rsidR="002E130D" w:rsidRPr="00D33BCC" w:rsidRDefault="002E130D" w:rsidP="002E130D">
      <w:pPr>
        <w:widowControl w:val="0"/>
      </w:pPr>
      <w:r w:rsidRPr="00D33BCC">
        <w:tab/>
      </w:r>
      <w:r w:rsidRPr="00D33BCC">
        <w:tab/>
        <w:t>Weep over sin, not the deadness of idols.</w:t>
      </w:r>
    </w:p>
    <w:p w:rsidR="002E130D" w:rsidRPr="00D33BCC" w:rsidRDefault="002E130D" w:rsidP="002E130D">
      <w:pPr>
        <w:widowControl w:val="0"/>
      </w:pPr>
      <w:r w:rsidRPr="00D33BCC">
        <w:tab/>
      </w:r>
      <w:r w:rsidRPr="00D33BCC">
        <w:tab/>
        <w:t>8:15,16 men worshipping  the sun</w:t>
      </w:r>
    </w:p>
    <w:p w:rsidR="002E130D" w:rsidRPr="00D33BCC" w:rsidRDefault="002E130D" w:rsidP="002E130D">
      <w:pPr>
        <w:widowControl w:val="0"/>
      </w:pPr>
      <w:r w:rsidRPr="00D33BCC">
        <w:tab/>
      </w:r>
      <w:r w:rsidRPr="00D33BCC">
        <w:tab/>
      </w:r>
      <w:r w:rsidRPr="00D33BCC">
        <w:tab/>
        <w:t>“back toward the temple” “Faces toward the east”</w:t>
      </w:r>
    </w:p>
    <w:p w:rsidR="002E130D" w:rsidRPr="00D33BCC" w:rsidRDefault="002E130D" w:rsidP="002E130D">
      <w:pPr>
        <w:widowControl w:val="0"/>
      </w:pPr>
      <w:r w:rsidRPr="00D33BCC">
        <w:tab/>
      </w:r>
      <w:r w:rsidRPr="00D33BCC">
        <w:tab/>
        <w:t>Israel’s zeal for idolatry brought judgment from God.</w:t>
      </w:r>
    </w:p>
    <w:p w:rsidR="002E130D" w:rsidRPr="00D33BCC" w:rsidRDefault="002E130D" w:rsidP="002E130D">
      <w:pPr>
        <w:widowControl w:val="0"/>
      </w:pPr>
      <w:r w:rsidRPr="00D33BCC">
        <w:tab/>
      </w:r>
      <w:r w:rsidRPr="00D33BCC">
        <w:tab/>
        <w:t>6:3  “I even I…I will destroy your idols”</w:t>
      </w:r>
    </w:p>
    <w:p w:rsidR="002E130D" w:rsidRPr="00D33BCC" w:rsidRDefault="002E130D" w:rsidP="002E130D">
      <w:pPr>
        <w:widowControl w:val="0"/>
      </w:pPr>
      <w:r w:rsidRPr="00D33BCC">
        <w:tab/>
      </w:r>
      <w:r w:rsidRPr="00D33BCC">
        <w:tab/>
        <w:t>6:4  “I will cast down your slain men”</w:t>
      </w:r>
    </w:p>
    <w:p w:rsidR="002E130D" w:rsidRPr="00D33BCC" w:rsidRDefault="002E130D" w:rsidP="002E130D">
      <w:pPr>
        <w:widowControl w:val="0"/>
      </w:pPr>
      <w:r w:rsidRPr="00D33BCC">
        <w:tab/>
      </w:r>
      <w:r w:rsidRPr="00D33BCC">
        <w:tab/>
        <w:t>6:5  “I will” – God is the source of judgment.</w:t>
      </w:r>
    </w:p>
    <w:p w:rsidR="002E130D" w:rsidRPr="00D33BCC" w:rsidRDefault="002E130D" w:rsidP="002E130D">
      <w:pPr>
        <w:widowControl w:val="0"/>
      </w:pPr>
      <w:r w:rsidRPr="00D33BCC">
        <w:tab/>
      </w:r>
      <w:r w:rsidRPr="00D33BCC">
        <w:tab/>
        <w:t>6:12 God’s means of judgment</w:t>
      </w:r>
    </w:p>
    <w:p w:rsidR="002E130D" w:rsidRPr="00D33BCC" w:rsidRDefault="002E130D" w:rsidP="002E130D">
      <w:pPr>
        <w:widowControl w:val="0"/>
      </w:pPr>
      <w:r w:rsidRPr="00D33BCC">
        <w:tab/>
      </w:r>
      <w:r w:rsidRPr="00D33BCC">
        <w:tab/>
      </w:r>
      <w:r w:rsidRPr="00D33BCC">
        <w:tab/>
        <w:t>The resources are many.</w:t>
      </w:r>
    </w:p>
    <w:p w:rsidR="002E130D" w:rsidRPr="00D33BCC" w:rsidRDefault="002E130D" w:rsidP="002E130D">
      <w:pPr>
        <w:widowControl w:val="0"/>
      </w:pPr>
      <w:r w:rsidRPr="00D33BCC">
        <w:tab/>
      </w:r>
      <w:r w:rsidRPr="00D33BCC">
        <w:tab/>
        <w:t>8:17  “Is it a light thing”</w:t>
      </w:r>
    </w:p>
    <w:p w:rsidR="002E130D" w:rsidRPr="00D33BCC" w:rsidRDefault="002E130D" w:rsidP="002E130D">
      <w:pPr>
        <w:widowControl w:val="0"/>
      </w:pPr>
      <w:r w:rsidRPr="00D33BCC">
        <w:tab/>
      </w:r>
      <w:r w:rsidRPr="00D33BCC">
        <w:tab/>
        <w:t>8:18  “Therefore will I deal in fury”</w:t>
      </w:r>
    </w:p>
    <w:p w:rsidR="002E130D" w:rsidRPr="00D33BCC" w:rsidRDefault="002E130D" w:rsidP="002E130D">
      <w:pPr>
        <w:widowControl w:val="0"/>
      </w:pPr>
      <w:r w:rsidRPr="00D33BCC">
        <w:tab/>
      </w:r>
      <w:r w:rsidRPr="00D33BCC">
        <w:tab/>
      </w:r>
      <w:r w:rsidRPr="00D33BCC">
        <w:tab/>
        <w:t>four grievous measures of judgment</w:t>
      </w:r>
    </w:p>
    <w:p w:rsidR="002E130D" w:rsidRPr="00D33BCC" w:rsidRDefault="002E130D" w:rsidP="002E130D">
      <w:pPr>
        <w:widowControl w:val="0"/>
      </w:pPr>
      <w:r w:rsidRPr="00D33BCC">
        <w:tab/>
      </w:r>
      <w:r w:rsidRPr="00D33BCC">
        <w:tab/>
      </w:r>
      <w:r w:rsidRPr="00D33BCC">
        <w:tab/>
        <w:t>beast – pestilence – sword – famine</w:t>
      </w:r>
    </w:p>
    <w:p w:rsidR="002E130D" w:rsidRPr="00D33BCC" w:rsidRDefault="002E130D" w:rsidP="002E130D">
      <w:pPr>
        <w:widowControl w:val="0"/>
      </w:pPr>
      <w:r w:rsidRPr="00D33BCC">
        <w:tab/>
      </w:r>
      <w:r w:rsidRPr="00D33BCC">
        <w:tab/>
        <w:t>James 4:1-3</w:t>
      </w:r>
    </w:p>
    <w:p w:rsidR="002E130D" w:rsidRPr="00D33BCC" w:rsidRDefault="002E130D" w:rsidP="002E130D">
      <w:pPr>
        <w:widowControl w:val="0"/>
      </w:pPr>
      <w:r w:rsidRPr="00D33BCC">
        <w:tab/>
      </w:r>
      <w:r w:rsidRPr="00D33BCC">
        <w:tab/>
        <w:t xml:space="preserve">7:13  No more jubilees, never had one even since </w:t>
      </w:r>
    </w:p>
    <w:p w:rsidR="002E130D" w:rsidRPr="00D33BCC" w:rsidRDefault="002E130D" w:rsidP="002E130D">
      <w:pPr>
        <w:widowControl w:val="0"/>
      </w:pPr>
      <w:r w:rsidRPr="00D33BCC">
        <w:tab/>
      </w:r>
      <w:r w:rsidRPr="00D33BCC">
        <w:tab/>
        <w:t>“The vision is touching the whole multitude”</w:t>
      </w:r>
    </w:p>
    <w:p w:rsidR="002E130D" w:rsidRPr="00D33BCC" w:rsidRDefault="002E130D" w:rsidP="002E130D">
      <w:pPr>
        <w:widowControl w:val="0"/>
      </w:pPr>
      <w:r w:rsidRPr="00D33BCC">
        <w:tab/>
      </w:r>
      <w:r w:rsidRPr="00D33BCC">
        <w:tab/>
        <w:t>The scope of judgment</w:t>
      </w:r>
    </w:p>
    <w:p w:rsidR="002E130D" w:rsidRPr="00D33BCC" w:rsidRDefault="002E130D" w:rsidP="002E130D">
      <w:pPr>
        <w:widowControl w:val="0"/>
      </w:pPr>
      <w:r w:rsidRPr="00D33BCC">
        <w:tab/>
      </w:r>
      <w:r w:rsidRPr="00D33BCC">
        <w:tab/>
        <w:t>7:23  No freedom in slavery</w:t>
      </w:r>
    </w:p>
    <w:p w:rsidR="002E130D" w:rsidRPr="00D33BCC" w:rsidRDefault="002E130D" w:rsidP="002E130D">
      <w:pPr>
        <w:widowControl w:val="0"/>
      </w:pPr>
      <w:r w:rsidRPr="00D33BCC">
        <w:tab/>
      </w:r>
      <w:r w:rsidRPr="00D33BCC">
        <w:tab/>
      </w:r>
      <w:r w:rsidRPr="00D33BCC">
        <w:tab/>
        <w:t>Idolatry – “Bloody crimes”</w:t>
      </w:r>
    </w:p>
    <w:p w:rsidR="002E130D" w:rsidRPr="00D33BCC" w:rsidRDefault="002E130D" w:rsidP="002E130D">
      <w:pPr>
        <w:widowControl w:val="0"/>
      </w:pPr>
      <w:r w:rsidRPr="00D33BCC">
        <w:tab/>
      </w:r>
      <w:r w:rsidRPr="00D33BCC">
        <w:tab/>
      </w:r>
      <w:r w:rsidRPr="00D33BCC">
        <w:tab/>
        <w:t>Slavery to bondage – “Full of violence”</w:t>
      </w:r>
    </w:p>
    <w:p w:rsidR="002E130D" w:rsidRPr="00D33BCC" w:rsidRDefault="002E130D" w:rsidP="002E130D">
      <w:pPr>
        <w:widowControl w:val="0"/>
      </w:pPr>
      <w:r w:rsidRPr="00D33BCC">
        <w:tab/>
      </w:r>
      <w:r w:rsidRPr="00D33BCC">
        <w:tab/>
        <w:t>6:7  “Ye shall know that I am the Lord”</w:t>
      </w:r>
    </w:p>
    <w:p w:rsidR="002E130D" w:rsidRPr="00D33BCC" w:rsidRDefault="002E130D" w:rsidP="002E130D">
      <w:pPr>
        <w:widowControl w:val="0"/>
      </w:pPr>
      <w:r w:rsidRPr="00D33BCC">
        <w:tab/>
      </w:r>
      <w:r w:rsidRPr="00D33BCC">
        <w:tab/>
      </w:r>
      <w:r w:rsidRPr="00D33BCC">
        <w:tab/>
        <w:t>The purpose of judgment</w:t>
      </w:r>
    </w:p>
    <w:p w:rsidR="002E130D" w:rsidRPr="00D33BCC" w:rsidRDefault="002E130D" w:rsidP="002E130D">
      <w:pPr>
        <w:widowControl w:val="0"/>
      </w:pPr>
      <w:r w:rsidRPr="00D33BCC">
        <w:tab/>
      </w:r>
      <w:r w:rsidRPr="00D33BCC">
        <w:tab/>
      </w:r>
      <w:r w:rsidRPr="00D33BCC">
        <w:tab/>
        <w:t>I Kings 18:21</w:t>
      </w:r>
    </w:p>
    <w:p w:rsidR="002E130D" w:rsidRPr="00D33BCC" w:rsidRDefault="002E130D" w:rsidP="002E130D">
      <w:pPr>
        <w:widowControl w:val="0"/>
      </w:pPr>
      <w:r w:rsidRPr="00D33BCC">
        <w:tab/>
      </w:r>
      <w:r w:rsidRPr="00D33BCC">
        <w:tab/>
        <w:t>8:12  A chamber of evil imaginations</w:t>
      </w:r>
    </w:p>
    <w:p w:rsidR="002E130D" w:rsidRPr="00D33BCC" w:rsidRDefault="002E130D" w:rsidP="002E130D">
      <w:pPr>
        <w:widowControl w:val="0"/>
      </w:pPr>
      <w:r w:rsidRPr="00D33BCC">
        <w:tab/>
      </w:r>
      <w:r w:rsidRPr="00D33BCC">
        <w:tab/>
        <w:t>6:13  “Then shall ye know”</w:t>
      </w:r>
    </w:p>
    <w:p w:rsidR="002E130D" w:rsidRPr="00D33BCC" w:rsidRDefault="002E130D" w:rsidP="002E130D">
      <w:pPr>
        <w:widowControl w:val="0"/>
      </w:pPr>
      <w:r w:rsidRPr="00D33BCC">
        <w:tab/>
      </w:r>
      <w:r w:rsidRPr="00D33BCC">
        <w:tab/>
        <w:t>God want to make Himself known</w:t>
      </w:r>
    </w:p>
    <w:p w:rsidR="002E130D" w:rsidRPr="00D33BCC" w:rsidRDefault="002E130D" w:rsidP="002E130D">
      <w:pPr>
        <w:widowControl w:val="0"/>
      </w:pPr>
    </w:p>
    <w:p w:rsidR="002E130D" w:rsidRPr="00D33BCC" w:rsidRDefault="002E130D" w:rsidP="002E130D">
      <w:pPr>
        <w:widowControl w:val="0"/>
      </w:pPr>
      <w:r w:rsidRPr="00D33BCC">
        <w:tab/>
        <w:t>6.</w:t>
      </w:r>
      <w:r w:rsidRPr="00D33BCC">
        <w:tab/>
        <w:t>Transported in the Spirit to Jerusalem</w:t>
      </w:r>
    </w:p>
    <w:p w:rsidR="002E130D" w:rsidRPr="00D33BCC" w:rsidRDefault="002E130D" w:rsidP="002E130D">
      <w:pPr>
        <w:widowControl w:val="0"/>
      </w:pPr>
      <w:r w:rsidRPr="00D33BCC">
        <w:tab/>
      </w:r>
      <w:r w:rsidRPr="00D33BCC">
        <w:tab/>
        <w:t>8:1-3</w:t>
      </w:r>
    </w:p>
    <w:p w:rsidR="002E130D" w:rsidRPr="00D33BCC" w:rsidRDefault="002E130D" w:rsidP="002E130D">
      <w:pPr>
        <w:widowControl w:val="0"/>
      </w:pPr>
    </w:p>
    <w:p w:rsidR="002E130D" w:rsidRPr="00D33BCC" w:rsidRDefault="002E130D" w:rsidP="002E130D">
      <w:pPr>
        <w:widowControl w:val="0"/>
      </w:pPr>
      <w:r w:rsidRPr="00D33BCC">
        <w:tab/>
        <w:t>7.</w:t>
      </w:r>
      <w:r w:rsidRPr="00D33BCC">
        <w:tab/>
        <w:t>A series of visions at Jerusalem then brought back</w:t>
      </w:r>
    </w:p>
    <w:p w:rsidR="002E130D" w:rsidRPr="00D33BCC" w:rsidRDefault="002E130D" w:rsidP="002E130D">
      <w:pPr>
        <w:widowControl w:val="0"/>
      </w:pPr>
      <w:r w:rsidRPr="00D33BCC">
        <w:tab/>
      </w:r>
      <w:r w:rsidRPr="00D33BCC">
        <w:tab/>
        <w:t>8:1-11:25</w:t>
      </w:r>
    </w:p>
    <w:p w:rsidR="002E130D" w:rsidRPr="00D33BCC" w:rsidRDefault="002E130D" w:rsidP="002E130D">
      <w:pPr>
        <w:widowControl w:val="0"/>
      </w:pPr>
    </w:p>
    <w:p w:rsidR="002E130D" w:rsidRPr="00D33BCC" w:rsidRDefault="002E130D" w:rsidP="002E130D">
      <w:pPr>
        <w:widowControl w:val="0"/>
        <w:ind w:firstLine="720"/>
      </w:pPr>
      <w:r w:rsidRPr="00D33BCC">
        <w:t>8.</w:t>
      </w:r>
      <w:r w:rsidRPr="00D33BCC">
        <w:tab/>
        <w:t>A dramatized prophecy</w:t>
      </w:r>
    </w:p>
    <w:p w:rsidR="002E130D" w:rsidRPr="00D33BCC" w:rsidRDefault="002E130D" w:rsidP="002E130D">
      <w:pPr>
        <w:widowControl w:val="0"/>
      </w:pPr>
      <w:r w:rsidRPr="00D33BCC">
        <w:tab/>
      </w:r>
      <w:r w:rsidRPr="00D33BCC">
        <w:tab/>
        <w:t>12:1-16</w:t>
      </w:r>
    </w:p>
    <w:p w:rsidR="002E130D" w:rsidRPr="00D33BCC" w:rsidRDefault="002E130D" w:rsidP="002E130D">
      <w:pPr>
        <w:widowControl w:val="0"/>
      </w:pPr>
    </w:p>
    <w:p w:rsidR="002E130D" w:rsidRPr="00D33BCC" w:rsidRDefault="002E130D" w:rsidP="002E130D">
      <w:pPr>
        <w:widowControl w:val="0"/>
      </w:pPr>
      <w:r w:rsidRPr="00D33BCC">
        <w:tab/>
      </w:r>
      <w:r w:rsidRPr="00D33BCC">
        <w:tab/>
        <w:t>God spoke with specific directions</w:t>
      </w:r>
    </w:p>
    <w:p w:rsidR="002E130D" w:rsidRPr="00D33BCC" w:rsidRDefault="002E130D" w:rsidP="002E130D">
      <w:pPr>
        <w:widowControl w:val="0"/>
      </w:pPr>
      <w:r w:rsidRPr="00D33BCC">
        <w:tab/>
      </w:r>
      <w:r w:rsidRPr="00D33BCC">
        <w:tab/>
        <w:t>12:3-6;  10-12</w:t>
      </w:r>
    </w:p>
    <w:p w:rsidR="002E130D" w:rsidRPr="00D33BCC" w:rsidRDefault="002E130D" w:rsidP="002E130D">
      <w:pPr>
        <w:widowControl w:val="0"/>
      </w:pPr>
    </w:p>
    <w:p w:rsidR="002E130D" w:rsidRPr="00D33BCC" w:rsidRDefault="002E130D" w:rsidP="002E130D">
      <w:pPr>
        <w:widowControl w:val="0"/>
      </w:pPr>
      <w:r w:rsidRPr="00D33BCC">
        <w:lastRenderedPageBreak/>
        <w:tab/>
      </w:r>
      <w:r w:rsidRPr="00D33BCC">
        <w:tab/>
        <w:t>(1)</w:t>
      </w:r>
      <w:r w:rsidRPr="00D33BCC">
        <w:tab/>
        <w:t>The direction of the prophecy</w:t>
      </w:r>
    </w:p>
    <w:p w:rsidR="002E130D" w:rsidRPr="00D33BCC" w:rsidRDefault="002E130D" w:rsidP="002E130D">
      <w:pPr>
        <w:widowControl w:val="0"/>
      </w:pPr>
      <w:r w:rsidRPr="00D33BCC">
        <w:tab/>
      </w:r>
      <w:r w:rsidRPr="00D33BCC">
        <w:tab/>
      </w:r>
      <w:r w:rsidRPr="00D33BCC">
        <w:tab/>
        <w:t>2,10,13,16</w:t>
      </w:r>
    </w:p>
    <w:p w:rsidR="002E130D" w:rsidRPr="00D33BCC" w:rsidRDefault="002E130D" w:rsidP="002E130D">
      <w:pPr>
        <w:widowControl w:val="0"/>
      </w:pPr>
    </w:p>
    <w:p w:rsidR="002E130D" w:rsidRPr="00D33BCC" w:rsidRDefault="002E130D" w:rsidP="002E130D">
      <w:pPr>
        <w:widowControl w:val="0"/>
      </w:pPr>
      <w:r w:rsidRPr="00D33BCC">
        <w:tab/>
      </w:r>
      <w:r w:rsidRPr="00D33BCC">
        <w:tab/>
        <w:t>(2)</w:t>
      </w:r>
      <w:r w:rsidRPr="00D33BCC">
        <w:tab/>
        <w:t>The description of the prophecy</w:t>
      </w:r>
    </w:p>
    <w:p w:rsidR="002E130D" w:rsidRPr="00D33BCC" w:rsidRDefault="002E130D" w:rsidP="002E130D">
      <w:pPr>
        <w:widowControl w:val="0"/>
      </w:pPr>
      <w:r w:rsidRPr="00D33BCC">
        <w:tab/>
      </w:r>
      <w:r w:rsidRPr="00D33BCC">
        <w:tab/>
      </w:r>
      <w:r w:rsidRPr="00D33BCC">
        <w:tab/>
        <w:t>3,6</w:t>
      </w:r>
    </w:p>
    <w:p w:rsidR="002E130D" w:rsidRPr="00D33BCC" w:rsidRDefault="002E130D" w:rsidP="002E130D">
      <w:pPr>
        <w:widowControl w:val="0"/>
      </w:pPr>
    </w:p>
    <w:p w:rsidR="002E130D" w:rsidRPr="00D33BCC" w:rsidRDefault="002E130D" w:rsidP="002E130D">
      <w:pPr>
        <w:widowControl w:val="0"/>
      </w:pPr>
      <w:r w:rsidRPr="00D33BCC">
        <w:tab/>
      </w:r>
      <w:r w:rsidRPr="00D33BCC">
        <w:tab/>
        <w:t>(3)</w:t>
      </w:r>
      <w:r w:rsidRPr="00D33BCC">
        <w:tab/>
        <w:t>The design of the prophecy</w:t>
      </w:r>
    </w:p>
    <w:p w:rsidR="002E130D" w:rsidRPr="00D33BCC" w:rsidRDefault="002E130D" w:rsidP="002E130D">
      <w:pPr>
        <w:widowControl w:val="0"/>
      </w:pPr>
      <w:r w:rsidRPr="00D33BCC">
        <w:tab/>
      </w:r>
      <w:r w:rsidRPr="00D33BCC">
        <w:tab/>
      </w:r>
      <w:r w:rsidRPr="00D33BCC">
        <w:tab/>
        <w:t>3,10,11,13</w:t>
      </w:r>
    </w:p>
    <w:p w:rsidR="002E130D" w:rsidRPr="00D33BCC" w:rsidRDefault="002E130D" w:rsidP="002E130D">
      <w:pPr>
        <w:widowControl w:val="0"/>
      </w:pPr>
    </w:p>
    <w:p w:rsidR="002E130D" w:rsidRPr="00D33BCC" w:rsidRDefault="002E130D" w:rsidP="002E130D">
      <w:pPr>
        <w:widowControl w:val="0"/>
      </w:pPr>
      <w:r w:rsidRPr="00D33BCC">
        <w:tab/>
        <w:t>9.</w:t>
      </w:r>
      <w:r w:rsidRPr="00D33BCC">
        <w:tab/>
        <w:t>False prophets reproved</w:t>
      </w:r>
    </w:p>
    <w:p w:rsidR="002E130D" w:rsidRPr="00D33BCC" w:rsidRDefault="002E130D" w:rsidP="002E130D">
      <w:pPr>
        <w:widowControl w:val="0"/>
      </w:pPr>
      <w:r w:rsidRPr="00D33BCC">
        <w:tab/>
      </w:r>
      <w:r w:rsidRPr="00D33BCC">
        <w:tab/>
        <w:t>13:1-23</w:t>
      </w:r>
    </w:p>
    <w:p w:rsidR="002E130D" w:rsidRPr="00D33BCC" w:rsidRDefault="002E130D" w:rsidP="002E130D">
      <w:pPr>
        <w:widowControl w:val="0"/>
      </w:pPr>
    </w:p>
    <w:p w:rsidR="002E130D" w:rsidRPr="00D33BCC" w:rsidRDefault="002E130D" w:rsidP="002E130D">
      <w:pPr>
        <w:widowControl w:val="0"/>
      </w:pPr>
      <w:r w:rsidRPr="00D33BCC">
        <w:tab/>
        <w:t>10.</w:t>
      </w:r>
      <w:r w:rsidRPr="00D33BCC">
        <w:tab/>
        <w:t>Elders reproved</w:t>
      </w:r>
    </w:p>
    <w:p w:rsidR="002E130D" w:rsidRPr="00D33BCC" w:rsidRDefault="002E130D" w:rsidP="002E130D">
      <w:pPr>
        <w:widowControl w:val="0"/>
      </w:pPr>
      <w:r w:rsidRPr="00D33BCC">
        <w:tab/>
      </w:r>
      <w:r w:rsidRPr="00D33BCC">
        <w:tab/>
        <w:t>14:1-11</w:t>
      </w:r>
    </w:p>
    <w:p w:rsidR="002E130D" w:rsidRPr="00D33BCC" w:rsidRDefault="002E130D" w:rsidP="002E130D">
      <w:pPr>
        <w:widowControl w:val="0"/>
      </w:pPr>
    </w:p>
    <w:p w:rsidR="002E130D" w:rsidRPr="00D33BCC" w:rsidRDefault="002E130D" w:rsidP="002E130D">
      <w:pPr>
        <w:widowControl w:val="0"/>
      </w:pPr>
      <w:r w:rsidRPr="00D33BCC">
        <w:tab/>
        <w:t>11.</w:t>
      </w:r>
      <w:r w:rsidRPr="00D33BCC">
        <w:tab/>
        <w:t>Jerusalem shall not be spared</w:t>
      </w:r>
    </w:p>
    <w:p w:rsidR="002E130D" w:rsidRPr="00D33BCC" w:rsidRDefault="002E130D" w:rsidP="002E130D">
      <w:pPr>
        <w:widowControl w:val="0"/>
      </w:pPr>
      <w:r w:rsidRPr="00D33BCC">
        <w:tab/>
      </w:r>
      <w:r w:rsidRPr="00D33BCC">
        <w:tab/>
        <w:t>14:12-23</w:t>
      </w:r>
    </w:p>
    <w:p w:rsidR="002E130D" w:rsidRPr="00D33BCC" w:rsidRDefault="002E130D" w:rsidP="002E130D">
      <w:pPr>
        <w:widowControl w:val="0"/>
      </w:pPr>
    </w:p>
    <w:p w:rsidR="002E130D" w:rsidRPr="00D33BCC" w:rsidRDefault="002E130D" w:rsidP="002E130D">
      <w:pPr>
        <w:widowControl w:val="0"/>
      </w:pPr>
      <w:r w:rsidRPr="00D33BCC">
        <w:tab/>
        <w:t>12.</w:t>
      </w:r>
      <w:r w:rsidRPr="00D33BCC">
        <w:tab/>
        <w:t>Parable of the vine tree</w:t>
      </w:r>
    </w:p>
    <w:p w:rsidR="002E130D" w:rsidRPr="00D33BCC" w:rsidRDefault="002E130D" w:rsidP="002E130D">
      <w:pPr>
        <w:widowControl w:val="0"/>
      </w:pPr>
      <w:r w:rsidRPr="00D33BCC">
        <w:tab/>
      </w:r>
      <w:r w:rsidRPr="00D33BCC">
        <w:tab/>
        <w:t>15:1-8</w:t>
      </w:r>
    </w:p>
    <w:p w:rsidR="002E130D" w:rsidRPr="00D33BCC" w:rsidRDefault="002E130D" w:rsidP="002E130D">
      <w:pPr>
        <w:widowControl w:val="0"/>
      </w:pPr>
    </w:p>
    <w:p w:rsidR="002E130D" w:rsidRPr="00D33BCC" w:rsidRDefault="002E130D" w:rsidP="002E130D">
      <w:pPr>
        <w:widowControl w:val="0"/>
      </w:pPr>
      <w:r w:rsidRPr="00D33BCC">
        <w:tab/>
        <w:t>13.</w:t>
      </w:r>
      <w:r w:rsidRPr="00D33BCC">
        <w:tab/>
        <w:t>Jerusalem, the outcast infant</w:t>
      </w:r>
    </w:p>
    <w:p w:rsidR="002E130D" w:rsidRPr="00D33BCC" w:rsidRDefault="002E130D" w:rsidP="002E130D">
      <w:pPr>
        <w:widowControl w:val="0"/>
      </w:pPr>
      <w:r w:rsidRPr="00D33BCC">
        <w:tab/>
      </w:r>
      <w:r w:rsidRPr="00D33BCC">
        <w:tab/>
        <w:t>16:1-63</w:t>
      </w:r>
    </w:p>
    <w:p w:rsidR="002E130D" w:rsidRPr="00D33BCC" w:rsidRDefault="002E130D" w:rsidP="002E130D">
      <w:pPr>
        <w:widowControl w:val="0"/>
      </w:pPr>
    </w:p>
    <w:p w:rsidR="002E130D" w:rsidRPr="00D33BCC" w:rsidRDefault="002E130D" w:rsidP="002E130D">
      <w:pPr>
        <w:widowControl w:val="0"/>
      </w:pPr>
      <w:r w:rsidRPr="00D33BCC">
        <w:tab/>
        <w:t>14.</w:t>
      </w:r>
      <w:r w:rsidRPr="00D33BCC">
        <w:tab/>
        <w:t>The great eagle</w:t>
      </w:r>
    </w:p>
    <w:p w:rsidR="002E130D" w:rsidRPr="00D33BCC" w:rsidRDefault="002E130D" w:rsidP="002E130D">
      <w:pPr>
        <w:widowControl w:val="0"/>
      </w:pPr>
      <w:r w:rsidRPr="00D33BCC">
        <w:tab/>
      </w:r>
      <w:r w:rsidRPr="00D33BCC">
        <w:tab/>
        <w:t>17:3</w:t>
      </w:r>
    </w:p>
    <w:p w:rsidR="002E130D" w:rsidRPr="00D33BCC" w:rsidRDefault="002E130D" w:rsidP="002E130D">
      <w:pPr>
        <w:widowControl w:val="0"/>
      </w:pPr>
      <w:r w:rsidRPr="00D33BCC">
        <w:tab/>
      </w:r>
      <w:r w:rsidRPr="00D33BCC">
        <w:tab/>
        <w:t>Nebuchadnezzar 17:12</w:t>
      </w:r>
    </w:p>
    <w:p w:rsidR="002E130D" w:rsidRPr="00D33BCC" w:rsidRDefault="002E130D" w:rsidP="002E130D">
      <w:pPr>
        <w:widowControl w:val="0"/>
      </w:pPr>
    </w:p>
    <w:p w:rsidR="002E130D" w:rsidRPr="00D33BCC" w:rsidRDefault="002E130D" w:rsidP="002E130D">
      <w:pPr>
        <w:widowControl w:val="0"/>
      </w:pPr>
      <w:r w:rsidRPr="00D33BCC">
        <w:tab/>
        <w:t>15.</w:t>
      </w:r>
      <w:r w:rsidRPr="00D33BCC">
        <w:tab/>
        <w:t>The highest branch of the cedar</w:t>
      </w:r>
    </w:p>
    <w:p w:rsidR="002E130D" w:rsidRPr="00D33BCC" w:rsidRDefault="002E130D" w:rsidP="002E130D">
      <w:pPr>
        <w:widowControl w:val="0"/>
      </w:pPr>
      <w:r w:rsidRPr="00D33BCC">
        <w:tab/>
      </w:r>
      <w:r w:rsidRPr="00D33BCC">
        <w:tab/>
        <w:t>17:3</w:t>
      </w:r>
    </w:p>
    <w:p w:rsidR="002E130D" w:rsidRPr="00D33BCC" w:rsidRDefault="002E130D" w:rsidP="002E130D">
      <w:pPr>
        <w:widowControl w:val="0"/>
      </w:pPr>
      <w:r w:rsidRPr="00D33BCC">
        <w:tab/>
      </w:r>
      <w:r w:rsidRPr="00D33BCC">
        <w:tab/>
      </w:r>
      <w:proofErr w:type="spellStart"/>
      <w:r w:rsidRPr="00D33BCC">
        <w:t>Jehoichin</w:t>
      </w:r>
      <w:proofErr w:type="spellEnd"/>
      <w:r w:rsidRPr="00D33BCC">
        <w:t xml:space="preserve"> 17:12</w:t>
      </w:r>
    </w:p>
    <w:p w:rsidR="002E130D" w:rsidRPr="00D33BCC" w:rsidRDefault="002E130D" w:rsidP="002E130D">
      <w:pPr>
        <w:widowControl w:val="0"/>
      </w:pPr>
      <w:r w:rsidRPr="00D33BCC">
        <w:tab/>
        <w:t>16.</w:t>
      </w:r>
      <w:r w:rsidRPr="00D33BCC">
        <w:tab/>
        <w:t>Young twigs</w:t>
      </w:r>
    </w:p>
    <w:p w:rsidR="002E130D" w:rsidRPr="00D33BCC" w:rsidRDefault="002E130D" w:rsidP="002E130D">
      <w:pPr>
        <w:widowControl w:val="0"/>
      </w:pPr>
      <w:r w:rsidRPr="00D33BCC">
        <w:tab/>
      </w:r>
      <w:r w:rsidRPr="00D33BCC">
        <w:tab/>
        <w:t>17:4</w:t>
      </w:r>
    </w:p>
    <w:p w:rsidR="002E130D" w:rsidRPr="00D33BCC" w:rsidRDefault="002E130D" w:rsidP="002E130D">
      <w:pPr>
        <w:widowControl w:val="0"/>
      </w:pPr>
      <w:r w:rsidRPr="00D33BCC">
        <w:tab/>
      </w:r>
      <w:r w:rsidRPr="00D33BCC">
        <w:tab/>
        <w:t>Citizens of Jerusalem</w:t>
      </w:r>
    </w:p>
    <w:p w:rsidR="002E130D" w:rsidRPr="00D33BCC" w:rsidRDefault="002E130D" w:rsidP="002E130D">
      <w:pPr>
        <w:widowControl w:val="0"/>
      </w:pPr>
      <w:r w:rsidRPr="00D33BCC">
        <w:tab/>
      </w:r>
      <w:r w:rsidRPr="00D33BCC">
        <w:tab/>
        <w:t>Merchant country – Babylon</w:t>
      </w:r>
    </w:p>
    <w:p w:rsidR="002E130D" w:rsidRPr="00D33BCC" w:rsidRDefault="002E130D" w:rsidP="002E130D">
      <w:pPr>
        <w:widowControl w:val="0"/>
      </w:pPr>
    </w:p>
    <w:p w:rsidR="002E130D" w:rsidRPr="00D33BCC" w:rsidRDefault="002E130D" w:rsidP="002E130D">
      <w:pPr>
        <w:widowControl w:val="0"/>
        <w:ind w:firstLine="720"/>
      </w:pPr>
      <w:r w:rsidRPr="00D33BCC">
        <w:t>17.</w:t>
      </w:r>
      <w:r w:rsidRPr="00D33BCC">
        <w:tab/>
        <w:t>The seed of the land</w:t>
      </w:r>
    </w:p>
    <w:p w:rsidR="002E130D" w:rsidRPr="00D33BCC" w:rsidRDefault="002E130D" w:rsidP="002E130D">
      <w:pPr>
        <w:widowControl w:val="0"/>
      </w:pPr>
      <w:r w:rsidRPr="00D33BCC">
        <w:tab/>
      </w:r>
      <w:r w:rsidRPr="00D33BCC">
        <w:tab/>
        <w:t>17:5</w:t>
      </w:r>
    </w:p>
    <w:p w:rsidR="002E130D" w:rsidRPr="00D33BCC" w:rsidRDefault="002E130D" w:rsidP="002E130D">
      <w:pPr>
        <w:widowControl w:val="0"/>
      </w:pPr>
      <w:r w:rsidRPr="00D33BCC">
        <w:tab/>
      </w:r>
      <w:r w:rsidRPr="00D33BCC">
        <w:tab/>
        <w:t>Zedekiah  17:13</w:t>
      </w:r>
    </w:p>
    <w:p w:rsidR="002E130D" w:rsidRPr="00D33BCC" w:rsidRDefault="002E130D" w:rsidP="002E130D">
      <w:pPr>
        <w:widowControl w:val="0"/>
      </w:pPr>
      <w:r w:rsidRPr="00D33BCC">
        <w:tab/>
      </w:r>
      <w:r w:rsidRPr="00D33BCC">
        <w:tab/>
        <w:t>Deut. 8:7-9  land of brooks and water – Jerusalem</w:t>
      </w:r>
    </w:p>
    <w:p w:rsidR="002E130D" w:rsidRPr="00D33BCC" w:rsidRDefault="002E130D" w:rsidP="002E130D">
      <w:pPr>
        <w:widowControl w:val="0"/>
      </w:pPr>
    </w:p>
    <w:p w:rsidR="002E130D" w:rsidRPr="00D33BCC" w:rsidRDefault="002E130D" w:rsidP="002E130D">
      <w:pPr>
        <w:widowControl w:val="0"/>
      </w:pPr>
      <w:r w:rsidRPr="00D33BCC">
        <w:tab/>
        <w:t>18.</w:t>
      </w:r>
      <w:r w:rsidRPr="00D33BCC">
        <w:tab/>
        <w:t>A vine of low stature</w:t>
      </w:r>
    </w:p>
    <w:p w:rsidR="002E130D" w:rsidRPr="00D33BCC" w:rsidRDefault="002E130D" w:rsidP="002E130D">
      <w:pPr>
        <w:widowControl w:val="0"/>
      </w:pPr>
      <w:r w:rsidRPr="00D33BCC">
        <w:tab/>
      </w:r>
      <w:r w:rsidRPr="00D33BCC">
        <w:tab/>
        <w:t>17:6</w:t>
      </w:r>
    </w:p>
    <w:p w:rsidR="002E130D" w:rsidRPr="00D33BCC" w:rsidRDefault="002E130D" w:rsidP="002E130D">
      <w:pPr>
        <w:widowControl w:val="0"/>
      </w:pPr>
      <w:r w:rsidRPr="00D33BCC">
        <w:tab/>
      </w:r>
      <w:r w:rsidRPr="00D33BCC">
        <w:tab/>
        <w:t>The kingdom of Judah under Zedekiah  17:13-21</w:t>
      </w:r>
    </w:p>
    <w:p w:rsidR="002E130D" w:rsidRPr="00D33BCC" w:rsidRDefault="002E130D" w:rsidP="002E130D">
      <w:pPr>
        <w:widowControl w:val="0"/>
      </w:pPr>
    </w:p>
    <w:p w:rsidR="002E130D" w:rsidRPr="00D33BCC" w:rsidRDefault="002E130D" w:rsidP="002E130D">
      <w:pPr>
        <w:widowControl w:val="0"/>
      </w:pPr>
      <w:r w:rsidRPr="00D33BCC">
        <w:tab/>
        <w:t>19.</w:t>
      </w:r>
      <w:r w:rsidRPr="00D33BCC">
        <w:tab/>
        <w:t>The other great eagle</w:t>
      </w:r>
    </w:p>
    <w:p w:rsidR="002E130D" w:rsidRPr="00D33BCC" w:rsidRDefault="002E130D" w:rsidP="002E130D">
      <w:pPr>
        <w:widowControl w:val="0"/>
      </w:pPr>
      <w:r w:rsidRPr="00D33BCC">
        <w:lastRenderedPageBreak/>
        <w:tab/>
      </w:r>
      <w:r w:rsidRPr="00D33BCC">
        <w:tab/>
        <w:t>17:7</w:t>
      </w:r>
    </w:p>
    <w:p w:rsidR="002E130D" w:rsidRPr="00D33BCC" w:rsidRDefault="002E130D" w:rsidP="002E130D">
      <w:pPr>
        <w:widowControl w:val="0"/>
      </w:pPr>
      <w:r w:rsidRPr="00D33BCC">
        <w:tab/>
      </w:r>
      <w:r w:rsidRPr="00D33BCC">
        <w:tab/>
        <w:t xml:space="preserve">Pharaoh – </w:t>
      </w:r>
      <w:proofErr w:type="spellStart"/>
      <w:r w:rsidRPr="00D33BCC">
        <w:t>hophra</w:t>
      </w:r>
      <w:proofErr w:type="spellEnd"/>
      <w:r w:rsidRPr="00D33BCC">
        <w:t xml:space="preserve">  Jer. 44:30  </w:t>
      </w:r>
      <w:proofErr w:type="spellStart"/>
      <w:r w:rsidRPr="00D33BCC">
        <w:t>Eze</w:t>
      </w:r>
      <w:proofErr w:type="spellEnd"/>
      <w:r w:rsidRPr="00D33BCC">
        <w:t>. 17:15-18</w:t>
      </w:r>
    </w:p>
    <w:p w:rsidR="002E130D" w:rsidRPr="00D33BCC" w:rsidRDefault="002E130D" w:rsidP="002E130D">
      <w:pPr>
        <w:widowControl w:val="0"/>
      </w:pPr>
    </w:p>
    <w:p w:rsidR="002E130D" w:rsidRPr="00D33BCC" w:rsidRDefault="002E130D" w:rsidP="002E130D">
      <w:pPr>
        <w:widowControl w:val="0"/>
      </w:pPr>
      <w:r w:rsidRPr="00D33BCC">
        <w:tab/>
        <w:t>20.</w:t>
      </w:r>
      <w:r w:rsidRPr="00D33BCC">
        <w:tab/>
        <w:t xml:space="preserve">“A tender one” </w:t>
      </w:r>
    </w:p>
    <w:p w:rsidR="002E130D" w:rsidRPr="00D33BCC" w:rsidRDefault="002E130D" w:rsidP="002E130D">
      <w:pPr>
        <w:widowControl w:val="0"/>
      </w:pPr>
      <w:r w:rsidRPr="00D33BCC">
        <w:tab/>
      </w:r>
      <w:r w:rsidRPr="00D33BCC">
        <w:tab/>
        <w:t>17:22-23</w:t>
      </w:r>
    </w:p>
    <w:p w:rsidR="002E130D" w:rsidRPr="00D33BCC" w:rsidRDefault="002E130D" w:rsidP="002E130D">
      <w:pPr>
        <w:widowControl w:val="0"/>
      </w:pPr>
      <w:r w:rsidRPr="00D33BCC">
        <w:tab/>
      </w:r>
      <w:r w:rsidRPr="00D33BCC">
        <w:tab/>
        <w:t>From the royal line – Christ shall be exalted</w:t>
      </w:r>
    </w:p>
    <w:p w:rsidR="002E130D" w:rsidRPr="00D33BCC" w:rsidRDefault="002E130D" w:rsidP="002E130D">
      <w:pPr>
        <w:widowControl w:val="0"/>
      </w:pPr>
      <w:r w:rsidRPr="00D33BCC">
        <w:tab/>
      </w:r>
      <w:r w:rsidRPr="00D33BCC">
        <w:tab/>
        <w:t>His kingdom shall be accomplished</w:t>
      </w:r>
    </w:p>
    <w:p w:rsidR="002E130D" w:rsidRPr="00D33BCC" w:rsidRDefault="002E130D" w:rsidP="002E130D">
      <w:pPr>
        <w:widowControl w:val="0"/>
      </w:pPr>
    </w:p>
    <w:p w:rsidR="002E130D" w:rsidRPr="00D33BCC" w:rsidRDefault="002E130D" w:rsidP="002E130D">
      <w:pPr>
        <w:widowControl w:val="0"/>
      </w:pPr>
      <w:r w:rsidRPr="00D33BCC">
        <w:tab/>
        <w:t>21.</w:t>
      </w:r>
      <w:r w:rsidRPr="00D33BCC">
        <w:tab/>
        <w:t>Proverb of the sour grapes</w:t>
      </w:r>
    </w:p>
    <w:p w:rsidR="002E130D" w:rsidRPr="00D33BCC" w:rsidRDefault="002E130D" w:rsidP="002E130D">
      <w:pPr>
        <w:widowControl w:val="0"/>
      </w:pPr>
      <w:r w:rsidRPr="00D33BCC">
        <w:tab/>
      </w:r>
      <w:r w:rsidRPr="00D33BCC">
        <w:tab/>
        <w:t>18:1-3</w:t>
      </w:r>
    </w:p>
    <w:p w:rsidR="002E130D" w:rsidRPr="00D33BCC" w:rsidRDefault="002E130D" w:rsidP="002E130D">
      <w:pPr>
        <w:widowControl w:val="0"/>
      </w:pPr>
      <w:r w:rsidRPr="00D33BCC">
        <w:tab/>
      </w:r>
      <w:r w:rsidRPr="00D33BCC">
        <w:tab/>
        <w:t>A false concept</w:t>
      </w:r>
    </w:p>
    <w:p w:rsidR="002E130D" w:rsidRPr="00D33BCC" w:rsidRDefault="002E130D" w:rsidP="002E130D">
      <w:pPr>
        <w:widowControl w:val="0"/>
      </w:pPr>
    </w:p>
    <w:p w:rsidR="002E130D" w:rsidRPr="00D33BCC" w:rsidRDefault="002E130D" w:rsidP="002E130D">
      <w:pPr>
        <w:widowControl w:val="0"/>
      </w:pPr>
      <w:r w:rsidRPr="00D33BCC">
        <w:t>X.</w:t>
      </w:r>
      <w:r w:rsidRPr="00D33BCC">
        <w:tab/>
        <w:t>Parables And Similitudes Against Jerusalem</w:t>
      </w:r>
    </w:p>
    <w:p w:rsidR="002E130D" w:rsidRPr="00D33BCC" w:rsidRDefault="002E130D" w:rsidP="002E130D">
      <w:pPr>
        <w:widowControl w:val="0"/>
      </w:pPr>
      <w:r w:rsidRPr="00D33BCC">
        <w:tab/>
        <w:t>19:1 – 24:27; 15-27 (His wife’s death used as a sign.)</w:t>
      </w:r>
    </w:p>
    <w:p w:rsidR="002E130D" w:rsidRPr="00D33BCC" w:rsidRDefault="002E130D" w:rsidP="002E130D">
      <w:pPr>
        <w:widowControl w:val="0"/>
      </w:pPr>
    </w:p>
    <w:p w:rsidR="002E130D" w:rsidRPr="00D33BCC" w:rsidRDefault="002E130D" w:rsidP="002E130D">
      <w:pPr>
        <w:widowControl w:val="0"/>
      </w:pPr>
      <w:r w:rsidRPr="00D33BCC">
        <w:t>XI.</w:t>
      </w:r>
      <w:r w:rsidRPr="00D33BCC">
        <w:tab/>
        <w:t>Heathen Nations Under Judgment</w:t>
      </w:r>
    </w:p>
    <w:p w:rsidR="002E130D" w:rsidRPr="00D33BCC" w:rsidRDefault="002E130D" w:rsidP="002E130D">
      <w:pPr>
        <w:widowControl w:val="0"/>
      </w:pPr>
      <w:r w:rsidRPr="00D33BCC">
        <w:tab/>
        <w:t>25:1 – 32:32</w:t>
      </w:r>
    </w:p>
    <w:p w:rsidR="002E130D" w:rsidRPr="00D33BCC" w:rsidRDefault="002E130D" w:rsidP="002E130D">
      <w:pPr>
        <w:widowControl w:val="0"/>
      </w:pPr>
    </w:p>
    <w:p w:rsidR="002E130D" w:rsidRPr="00D33BCC" w:rsidRDefault="002E130D" w:rsidP="002E130D">
      <w:pPr>
        <w:widowControl w:val="0"/>
      </w:pPr>
      <w:r w:rsidRPr="00D33BCC">
        <w:t>XII.</w:t>
      </w:r>
      <w:r w:rsidRPr="00D33BCC">
        <w:tab/>
        <w:t>Prophecies After The Fall of Jerusalem</w:t>
      </w:r>
    </w:p>
    <w:p w:rsidR="002E130D" w:rsidRPr="00D33BCC" w:rsidRDefault="002E130D" w:rsidP="002E130D">
      <w:pPr>
        <w:widowControl w:val="0"/>
      </w:pPr>
      <w:r w:rsidRPr="00D33BCC">
        <w:tab/>
        <w:t>33:1 – 48:35</w:t>
      </w:r>
    </w:p>
    <w:p w:rsidR="002E130D" w:rsidRPr="00D33BCC" w:rsidRDefault="002E130D" w:rsidP="002E130D">
      <w:pPr>
        <w:widowControl w:val="0"/>
      </w:pPr>
    </w:p>
    <w:p w:rsidR="002E130D" w:rsidRPr="00D33BCC" w:rsidRDefault="002E130D" w:rsidP="002E130D">
      <w:pPr>
        <w:widowControl w:val="0"/>
        <w:ind w:left="720" w:hanging="720"/>
      </w:pPr>
      <w:r w:rsidRPr="00D33BCC">
        <w:t>XIII.</w:t>
      </w:r>
      <w:r w:rsidRPr="00D33BCC">
        <w:tab/>
        <w:t>Judgment On The Nations In The Last Days That Have The Same Wickedness</w:t>
      </w:r>
    </w:p>
    <w:p w:rsidR="002E130D" w:rsidRPr="00D33BCC" w:rsidRDefault="002E130D" w:rsidP="002E130D">
      <w:pPr>
        <w:widowControl w:val="0"/>
      </w:pPr>
    </w:p>
    <w:p w:rsidR="002E130D" w:rsidRPr="00D33BCC" w:rsidRDefault="002E130D" w:rsidP="002E130D">
      <w:pPr>
        <w:widowControl w:val="0"/>
      </w:pPr>
      <w:r w:rsidRPr="00D33BCC">
        <w:tab/>
        <w:t>America is under judgment</w:t>
      </w:r>
    </w:p>
    <w:p w:rsidR="002E130D" w:rsidRPr="00D33BCC" w:rsidRDefault="002E130D" w:rsidP="002E130D">
      <w:pPr>
        <w:widowControl w:val="0"/>
      </w:pPr>
      <w:r w:rsidRPr="00D33BCC">
        <w:tab/>
        <w:t>Eze.33:25-29   Just as Israel is even today</w:t>
      </w:r>
    </w:p>
    <w:p w:rsidR="002E130D" w:rsidRPr="00D33BCC" w:rsidRDefault="002E130D" w:rsidP="002E130D">
      <w:pPr>
        <w:widowControl w:val="0"/>
      </w:pPr>
    </w:p>
    <w:p w:rsidR="002E130D" w:rsidRPr="00D33BCC" w:rsidRDefault="002E130D" w:rsidP="002E130D">
      <w:pPr>
        <w:widowControl w:val="0"/>
      </w:pPr>
      <w:r w:rsidRPr="00D33BCC">
        <w:tab/>
        <w:t>1.</w:t>
      </w:r>
      <w:r w:rsidRPr="00D33BCC">
        <w:tab/>
        <w:t>A divine judgment</w:t>
      </w:r>
    </w:p>
    <w:p w:rsidR="002E130D" w:rsidRPr="00D33BCC" w:rsidRDefault="002E130D" w:rsidP="002E130D">
      <w:pPr>
        <w:widowControl w:val="0"/>
      </w:pPr>
      <w:r w:rsidRPr="00D33BCC">
        <w:tab/>
      </w:r>
      <w:r w:rsidRPr="00D33BCC">
        <w:tab/>
        <w:t>1:28 “I will lay the land most desolate”</w:t>
      </w:r>
    </w:p>
    <w:p w:rsidR="002E130D" w:rsidRPr="00D33BCC" w:rsidRDefault="002E130D" w:rsidP="002E130D">
      <w:pPr>
        <w:widowControl w:val="0"/>
      </w:pPr>
    </w:p>
    <w:p w:rsidR="002E130D" w:rsidRPr="00D33BCC" w:rsidRDefault="002E130D" w:rsidP="002E130D">
      <w:pPr>
        <w:widowControl w:val="0"/>
      </w:pPr>
      <w:r w:rsidRPr="00D33BCC">
        <w:tab/>
        <w:t>2.</w:t>
      </w:r>
      <w:r w:rsidRPr="00D33BCC">
        <w:tab/>
        <w:t>A society out of control because they have forsaken God.</w:t>
      </w:r>
    </w:p>
    <w:p w:rsidR="002E130D" w:rsidRPr="00D33BCC" w:rsidRDefault="002E130D" w:rsidP="002E130D">
      <w:pPr>
        <w:widowControl w:val="0"/>
      </w:pPr>
      <w:r w:rsidRPr="00D33BCC">
        <w:tab/>
      </w:r>
      <w:r w:rsidRPr="00D33BCC">
        <w:tab/>
        <w:t>1:21, 26</w:t>
      </w:r>
    </w:p>
    <w:p w:rsidR="002E130D" w:rsidRPr="00D33BCC" w:rsidRDefault="002E130D" w:rsidP="002E130D">
      <w:pPr>
        <w:widowControl w:val="0"/>
      </w:pPr>
    </w:p>
    <w:p w:rsidR="002E130D" w:rsidRPr="00D33BCC" w:rsidRDefault="002E130D" w:rsidP="002E130D">
      <w:pPr>
        <w:widowControl w:val="0"/>
      </w:pPr>
      <w:r w:rsidRPr="00D33BCC">
        <w:tab/>
        <w:t>3.</w:t>
      </w:r>
      <w:r w:rsidRPr="00D33BCC">
        <w:tab/>
        <w:t>The greater the light the greater the judgment</w:t>
      </w:r>
    </w:p>
    <w:p w:rsidR="002E130D" w:rsidRPr="00D33BCC" w:rsidRDefault="002E130D" w:rsidP="002E130D">
      <w:pPr>
        <w:widowControl w:val="0"/>
      </w:pPr>
      <w:r w:rsidRPr="00D33BCC">
        <w:tab/>
      </w:r>
      <w:r w:rsidRPr="00D33BCC">
        <w:tab/>
        <w:t xml:space="preserve">The pestilence or plague of unbelief is in the land </w:t>
      </w:r>
    </w:p>
    <w:p w:rsidR="002E130D" w:rsidRPr="00D33BCC" w:rsidRDefault="002E130D" w:rsidP="002E130D">
      <w:pPr>
        <w:widowControl w:val="0"/>
      </w:pPr>
      <w:r w:rsidRPr="00D33BCC">
        <w:tab/>
      </w:r>
      <w:r w:rsidRPr="00D33BCC">
        <w:tab/>
        <w:t>Don’t fail to take warning – Rom. 1:22</w:t>
      </w:r>
    </w:p>
    <w:p w:rsidR="002E130D" w:rsidRPr="00D33BCC" w:rsidRDefault="002E130D" w:rsidP="002E130D">
      <w:pPr>
        <w:widowControl w:val="0"/>
      </w:pPr>
    </w:p>
    <w:p w:rsidR="002E130D" w:rsidRPr="00D33BCC" w:rsidRDefault="002E130D" w:rsidP="002E130D">
      <w:pPr>
        <w:widowControl w:val="0"/>
      </w:pPr>
      <w:r w:rsidRPr="00D33BCC">
        <w:t>XIV.</w:t>
      </w:r>
      <w:r w:rsidRPr="00D33BCC">
        <w:tab/>
        <w:t>The Third World War</w:t>
      </w:r>
    </w:p>
    <w:p w:rsidR="002E130D" w:rsidRPr="00D33BCC" w:rsidRDefault="002E130D" w:rsidP="002E130D">
      <w:pPr>
        <w:widowControl w:val="0"/>
      </w:pPr>
      <w:r w:rsidRPr="00D33BCC">
        <w:tab/>
        <w:t>Eze.38:1-23</w:t>
      </w:r>
    </w:p>
    <w:p w:rsidR="002E130D" w:rsidRPr="00D33BCC" w:rsidRDefault="002E130D" w:rsidP="002E130D">
      <w:pPr>
        <w:widowControl w:val="0"/>
      </w:pPr>
    </w:p>
    <w:p w:rsidR="002E130D" w:rsidRPr="00D33BCC" w:rsidRDefault="002E130D" w:rsidP="002E130D">
      <w:pPr>
        <w:widowControl w:val="0"/>
      </w:pPr>
      <w:r w:rsidRPr="00D33BCC">
        <w:tab/>
        <w:t>1.</w:t>
      </w:r>
      <w:r w:rsidRPr="00D33BCC">
        <w:tab/>
        <w:t>The place of the war</w:t>
      </w:r>
    </w:p>
    <w:p w:rsidR="002E130D" w:rsidRPr="00D33BCC" w:rsidRDefault="002E130D" w:rsidP="002E130D">
      <w:pPr>
        <w:widowControl w:val="0"/>
      </w:pPr>
      <w:r w:rsidRPr="00D33BCC">
        <w:tab/>
      </w:r>
      <w:r w:rsidRPr="00D33BCC">
        <w:tab/>
        <w:t xml:space="preserve">38:16 “Thou shalt come up against my people Israel on the fields </w:t>
      </w:r>
    </w:p>
    <w:p w:rsidR="002E130D" w:rsidRPr="00D33BCC" w:rsidRDefault="002E130D" w:rsidP="002E130D">
      <w:pPr>
        <w:widowControl w:val="0"/>
        <w:ind w:left="720" w:firstLine="720"/>
      </w:pPr>
      <w:r w:rsidRPr="00D33BCC">
        <w:t>of Israel”</w:t>
      </w:r>
    </w:p>
    <w:p w:rsidR="002E130D" w:rsidRPr="00D33BCC" w:rsidRDefault="002E130D" w:rsidP="002E130D">
      <w:pPr>
        <w:widowControl w:val="0"/>
      </w:pPr>
    </w:p>
    <w:p w:rsidR="002E130D" w:rsidRPr="00D33BCC" w:rsidRDefault="002E130D" w:rsidP="002E130D">
      <w:pPr>
        <w:widowControl w:val="0"/>
      </w:pPr>
      <w:r w:rsidRPr="00D33BCC">
        <w:tab/>
        <w:t>2.</w:t>
      </w:r>
      <w:r w:rsidRPr="00D33BCC">
        <w:tab/>
        <w:t>The time of the war</w:t>
      </w:r>
    </w:p>
    <w:p w:rsidR="002E130D" w:rsidRPr="00D33BCC" w:rsidRDefault="002E130D" w:rsidP="002E130D">
      <w:pPr>
        <w:widowControl w:val="0"/>
      </w:pPr>
      <w:r w:rsidRPr="00D33BCC">
        <w:tab/>
      </w:r>
      <w:r w:rsidRPr="00D33BCC">
        <w:tab/>
        <w:t>38:8 “In the latter days”</w:t>
      </w:r>
    </w:p>
    <w:p w:rsidR="002E130D" w:rsidRPr="00D33BCC" w:rsidRDefault="002E130D" w:rsidP="002E130D">
      <w:pPr>
        <w:widowControl w:val="0"/>
      </w:pPr>
      <w:r w:rsidRPr="00D33BCC">
        <w:tab/>
      </w:r>
      <w:r w:rsidRPr="00D33BCC">
        <w:tab/>
        <w:t xml:space="preserve">    14 “In the day when my people Israel dwell safely”</w:t>
      </w:r>
    </w:p>
    <w:p w:rsidR="002E130D" w:rsidRPr="00D33BCC" w:rsidRDefault="002E130D" w:rsidP="002E130D">
      <w:pPr>
        <w:widowControl w:val="0"/>
      </w:pPr>
      <w:r w:rsidRPr="00D33BCC">
        <w:lastRenderedPageBreak/>
        <w:tab/>
      </w:r>
      <w:r w:rsidRPr="00D33BCC">
        <w:tab/>
        <w:t>I Thess. 5:3</w:t>
      </w:r>
    </w:p>
    <w:p w:rsidR="002E130D" w:rsidRPr="00D33BCC" w:rsidRDefault="002E130D" w:rsidP="002E130D">
      <w:pPr>
        <w:widowControl w:val="0"/>
      </w:pPr>
      <w:r w:rsidRPr="00D33BCC">
        <w:tab/>
      </w:r>
      <w:r w:rsidRPr="00D33BCC">
        <w:tab/>
        <w:t>Prov. 21:3</w:t>
      </w:r>
    </w:p>
    <w:p w:rsidR="002E130D" w:rsidRPr="00D33BCC" w:rsidRDefault="002E130D" w:rsidP="002E130D">
      <w:pPr>
        <w:widowControl w:val="0"/>
      </w:pPr>
    </w:p>
    <w:p w:rsidR="002E130D" w:rsidRPr="00D33BCC" w:rsidRDefault="002E130D" w:rsidP="002E130D">
      <w:pPr>
        <w:widowControl w:val="0"/>
      </w:pPr>
      <w:r w:rsidRPr="00D33BCC">
        <w:tab/>
        <w:t>3.</w:t>
      </w:r>
      <w:r w:rsidRPr="00D33BCC">
        <w:tab/>
        <w:t>The nations against Israel</w:t>
      </w:r>
    </w:p>
    <w:p w:rsidR="002E130D" w:rsidRPr="00D33BCC" w:rsidRDefault="002E130D" w:rsidP="002E130D">
      <w:pPr>
        <w:widowControl w:val="0"/>
      </w:pPr>
      <w:r w:rsidRPr="00D33BCC">
        <w:tab/>
      </w:r>
      <w:r w:rsidRPr="00D33BCC">
        <w:tab/>
        <w:t xml:space="preserve">38:3 Chief prince, </w:t>
      </w:r>
      <w:proofErr w:type="spellStart"/>
      <w:r w:rsidRPr="00D33BCC">
        <w:t>Meshech</w:t>
      </w:r>
      <w:proofErr w:type="spellEnd"/>
      <w:r w:rsidRPr="00D33BCC">
        <w:t xml:space="preserve"> (Moscow) and Tubal (North Russia)</w:t>
      </w:r>
    </w:p>
    <w:p w:rsidR="002E130D" w:rsidRPr="00D33BCC" w:rsidRDefault="002E130D" w:rsidP="002E130D">
      <w:pPr>
        <w:widowControl w:val="0"/>
      </w:pPr>
      <w:r w:rsidRPr="00D33BCC">
        <w:tab/>
      </w:r>
      <w:r w:rsidRPr="00D33BCC">
        <w:tab/>
        <w:t>38:5 (Persia – Babylon) Ethiopia, Libya</w:t>
      </w:r>
    </w:p>
    <w:p w:rsidR="002E130D" w:rsidRPr="00D33BCC" w:rsidRDefault="002E130D" w:rsidP="002E130D">
      <w:pPr>
        <w:widowControl w:val="0"/>
      </w:pPr>
      <w:r w:rsidRPr="00D33BCC">
        <w:tab/>
      </w:r>
      <w:r w:rsidRPr="00D33BCC">
        <w:tab/>
        <w:t>38:6 (Gomer – Germany) (</w:t>
      </w:r>
      <w:proofErr w:type="spellStart"/>
      <w:r w:rsidRPr="00D33BCC">
        <w:t>Togarmah</w:t>
      </w:r>
      <w:proofErr w:type="spellEnd"/>
      <w:r w:rsidRPr="00D33BCC">
        <w:t xml:space="preserve"> – Turkey)</w:t>
      </w:r>
    </w:p>
    <w:p w:rsidR="002E130D" w:rsidRPr="00D33BCC" w:rsidRDefault="002E130D" w:rsidP="002E130D">
      <w:pPr>
        <w:widowControl w:val="0"/>
      </w:pPr>
    </w:p>
    <w:p w:rsidR="002E130D" w:rsidRPr="00D33BCC" w:rsidRDefault="002E130D" w:rsidP="002E130D">
      <w:pPr>
        <w:widowControl w:val="0"/>
      </w:pPr>
      <w:r w:rsidRPr="00D33BCC">
        <w:tab/>
        <w:t>4.</w:t>
      </w:r>
      <w:r w:rsidRPr="00D33BCC">
        <w:tab/>
        <w:t>Israel’s allies</w:t>
      </w:r>
    </w:p>
    <w:p w:rsidR="002E130D" w:rsidRPr="00D33BCC" w:rsidRDefault="002E130D" w:rsidP="002E130D">
      <w:pPr>
        <w:widowControl w:val="0"/>
      </w:pPr>
      <w:r w:rsidRPr="00D33BCC">
        <w:tab/>
      </w:r>
      <w:r w:rsidRPr="00D33BCC">
        <w:tab/>
        <w:t xml:space="preserve">38:13 Sheba and </w:t>
      </w:r>
      <w:proofErr w:type="spellStart"/>
      <w:r w:rsidRPr="00D33BCC">
        <w:t>Dedan</w:t>
      </w:r>
      <w:proofErr w:type="spellEnd"/>
    </w:p>
    <w:p w:rsidR="002E130D" w:rsidRPr="00D33BCC" w:rsidRDefault="002E130D" w:rsidP="002E130D">
      <w:pPr>
        <w:widowControl w:val="0"/>
      </w:pPr>
      <w:r w:rsidRPr="00D33BCC">
        <w:tab/>
      </w:r>
      <w:r w:rsidRPr="00D33BCC">
        <w:tab/>
        <w:t xml:space="preserve">“Merchants of </w:t>
      </w:r>
      <w:proofErr w:type="spellStart"/>
      <w:r w:rsidRPr="00D33BCC">
        <w:t>Tarshish</w:t>
      </w:r>
      <w:proofErr w:type="spellEnd"/>
      <w:r w:rsidRPr="00D33BCC">
        <w:t xml:space="preserve"> – England</w:t>
      </w:r>
    </w:p>
    <w:p w:rsidR="002E130D" w:rsidRPr="00D33BCC" w:rsidRDefault="002E130D" w:rsidP="002E130D">
      <w:pPr>
        <w:widowControl w:val="0"/>
      </w:pPr>
      <w:r w:rsidRPr="00D33BCC">
        <w:tab/>
      </w:r>
      <w:r w:rsidRPr="00D33BCC">
        <w:tab/>
        <w:t>Young lions – America</w:t>
      </w:r>
    </w:p>
    <w:p w:rsidR="002E130D" w:rsidRPr="00D33BCC" w:rsidRDefault="002E130D" w:rsidP="002E130D">
      <w:pPr>
        <w:widowControl w:val="0"/>
      </w:pPr>
    </w:p>
    <w:p w:rsidR="002E130D" w:rsidRPr="00D33BCC" w:rsidRDefault="002E130D" w:rsidP="002E130D">
      <w:pPr>
        <w:widowControl w:val="0"/>
      </w:pPr>
      <w:r w:rsidRPr="00D33BCC">
        <w:tab/>
        <w:t>5.</w:t>
      </w:r>
      <w:r w:rsidRPr="00D33BCC">
        <w:tab/>
        <w:t>The reason for the battle</w:t>
      </w:r>
    </w:p>
    <w:p w:rsidR="002E130D" w:rsidRPr="00D33BCC" w:rsidRDefault="002E130D" w:rsidP="002E130D">
      <w:pPr>
        <w:widowControl w:val="0"/>
      </w:pPr>
      <w:r w:rsidRPr="00D33BCC">
        <w:tab/>
      </w:r>
      <w:r w:rsidRPr="00D33BCC">
        <w:tab/>
        <w:t>38:12-13 “To take a spoil”</w:t>
      </w:r>
    </w:p>
    <w:p w:rsidR="002E130D" w:rsidRPr="00D33BCC" w:rsidRDefault="002E130D" w:rsidP="002E130D">
      <w:pPr>
        <w:widowControl w:val="0"/>
      </w:pPr>
      <w:r w:rsidRPr="00D33BCC">
        <w:tab/>
      </w:r>
      <w:r w:rsidRPr="00D33BCC">
        <w:tab/>
        <w:t>“To take a prey”</w:t>
      </w:r>
    </w:p>
    <w:p w:rsidR="002E130D" w:rsidRPr="00D33BCC" w:rsidRDefault="002E130D" w:rsidP="002E130D">
      <w:pPr>
        <w:widowControl w:val="0"/>
      </w:pPr>
      <w:r w:rsidRPr="00D33BCC">
        <w:tab/>
      </w:r>
      <w:r w:rsidRPr="00D33BCC">
        <w:tab/>
        <w:t xml:space="preserve">Southwest of the Dead Sea – the only part controlled by Israel is </w:t>
      </w:r>
    </w:p>
    <w:p w:rsidR="002E130D" w:rsidRPr="00D33BCC" w:rsidRDefault="002E130D" w:rsidP="002E130D">
      <w:pPr>
        <w:widowControl w:val="0"/>
        <w:ind w:left="720" w:firstLine="720"/>
      </w:pPr>
      <w:r w:rsidRPr="00D33BCC">
        <w:t>an oil source worth billions of dollars a day.</w:t>
      </w:r>
    </w:p>
    <w:p w:rsidR="002E130D" w:rsidRPr="00D33BCC" w:rsidRDefault="002E130D" w:rsidP="002E130D">
      <w:pPr>
        <w:widowControl w:val="0"/>
      </w:pPr>
      <w:r w:rsidRPr="00D33BCC">
        <w:tab/>
      </w:r>
      <w:r w:rsidRPr="00D33BCC">
        <w:tab/>
        <w:t>Russia needs oil, silver, gold and cattle.</w:t>
      </w:r>
    </w:p>
    <w:p w:rsidR="002E130D" w:rsidRPr="00D33BCC" w:rsidRDefault="002E130D" w:rsidP="002E130D">
      <w:pPr>
        <w:widowControl w:val="0"/>
      </w:pPr>
    </w:p>
    <w:p w:rsidR="002E130D" w:rsidRPr="00D33BCC" w:rsidRDefault="002E130D" w:rsidP="002E130D">
      <w:pPr>
        <w:widowControl w:val="0"/>
      </w:pPr>
      <w:r w:rsidRPr="00D33BCC">
        <w:tab/>
      </w:r>
      <w:r w:rsidRPr="00D33BCC">
        <w:tab/>
        <w:t>We NEED to take warning!!!</w:t>
      </w:r>
    </w:p>
    <w:p w:rsidR="002E130D" w:rsidRPr="00D33BCC" w:rsidRDefault="002E130D" w:rsidP="002E130D">
      <w:pPr>
        <w:widowControl w:val="0"/>
      </w:pPr>
      <w:r w:rsidRPr="00D33BCC">
        <w:tab/>
      </w:r>
      <w:r w:rsidRPr="00D33BCC">
        <w:tab/>
        <w:t>Russia will attack Israel and will attack America.</w:t>
      </w:r>
    </w:p>
    <w:p w:rsidR="002E130D" w:rsidRPr="00D33BCC" w:rsidRDefault="002E130D" w:rsidP="002E130D">
      <w:pPr>
        <w:widowControl w:val="0"/>
      </w:pPr>
    </w:p>
    <w:p w:rsidR="002E130D" w:rsidRPr="00D33BCC" w:rsidRDefault="002E130D" w:rsidP="002E130D">
      <w:pPr>
        <w:widowControl w:val="0"/>
      </w:pPr>
      <w:r w:rsidRPr="00D33BCC">
        <w:t>XV.</w:t>
      </w:r>
      <w:r w:rsidRPr="00D33BCC">
        <w:tab/>
        <w:t>The New Temple</w:t>
      </w:r>
    </w:p>
    <w:p w:rsidR="002E130D" w:rsidRPr="00D33BCC" w:rsidRDefault="002E130D" w:rsidP="002E130D">
      <w:pPr>
        <w:widowControl w:val="0"/>
      </w:pPr>
      <w:r w:rsidRPr="00D33BCC">
        <w:tab/>
        <w:t>40:1-48:35</w:t>
      </w:r>
    </w:p>
    <w:p w:rsidR="002E130D" w:rsidRPr="00D33BCC" w:rsidRDefault="002E130D" w:rsidP="002E130D">
      <w:pPr>
        <w:widowControl w:val="0"/>
      </w:pPr>
    </w:p>
    <w:p w:rsidR="002E130D" w:rsidRPr="00D33BCC" w:rsidRDefault="002E130D" w:rsidP="002E130D">
      <w:pPr>
        <w:widowControl w:val="0"/>
      </w:pPr>
      <w:r w:rsidRPr="00D33BCC">
        <w:t>XVI.</w:t>
      </w:r>
      <w:r w:rsidRPr="00D33BCC">
        <w:tab/>
        <w:t>The River of The Sanctuary</w:t>
      </w:r>
    </w:p>
    <w:p w:rsidR="002E130D" w:rsidRPr="00D33BCC" w:rsidRDefault="002E130D" w:rsidP="002E130D">
      <w:pPr>
        <w:widowControl w:val="0"/>
      </w:pPr>
    </w:p>
    <w:p w:rsidR="002E130D" w:rsidRPr="00D33BCC" w:rsidRDefault="002E130D" w:rsidP="002E130D">
      <w:pPr>
        <w:widowControl w:val="0"/>
      </w:pPr>
      <w:r w:rsidRPr="00D33BCC">
        <w:tab/>
        <w:t>1.</w:t>
      </w:r>
      <w:r w:rsidRPr="00D33BCC">
        <w:tab/>
        <w:t>The source</w:t>
      </w:r>
      <w:r w:rsidRPr="00D33BCC">
        <w:tab/>
        <w:t>47:1</w:t>
      </w:r>
    </w:p>
    <w:p w:rsidR="002E130D" w:rsidRPr="00D33BCC" w:rsidRDefault="002E130D" w:rsidP="002E130D">
      <w:pPr>
        <w:widowControl w:val="0"/>
      </w:pPr>
      <w:r w:rsidRPr="00D33BCC">
        <w:tab/>
      </w:r>
      <w:r w:rsidRPr="00D33BCC">
        <w:tab/>
        <w:t>Isa. 2:3</w:t>
      </w:r>
      <w:r w:rsidRPr="00D33BCC">
        <w:tab/>
        <w:t xml:space="preserve">  Luke 24:49   </w:t>
      </w:r>
      <w:r w:rsidRPr="00D33BCC">
        <w:tab/>
        <w:t>Acts 1:4,8;  2:4-47</w:t>
      </w:r>
    </w:p>
    <w:p w:rsidR="002E130D" w:rsidRPr="00D33BCC" w:rsidRDefault="002E130D" w:rsidP="002E130D">
      <w:pPr>
        <w:widowControl w:val="0"/>
      </w:pPr>
      <w:r w:rsidRPr="00D33BCC">
        <w:tab/>
      </w:r>
      <w:r w:rsidRPr="00D33BCC">
        <w:tab/>
        <w:t>Waters from the presence of God.</w:t>
      </w:r>
    </w:p>
    <w:p w:rsidR="002E130D" w:rsidRPr="00D33BCC" w:rsidRDefault="002E130D" w:rsidP="002E130D">
      <w:pPr>
        <w:widowControl w:val="0"/>
      </w:pPr>
      <w:r w:rsidRPr="00D33BCC">
        <w:tab/>
        <w:t>2.</w:t>
      </w:r>
      <w:r w:rsidRPr="00D33BCC">
        <w:tab/>
        <w:t>The course</w:t>
      </w:r>
    </w:p>
    <w:p w:rsidR="002E130D" w:rsidRPr="00D33BCC" w:rsidRDefault="002E130D" w:rsidP="002E130D">
      <w:pPr>
        <w:widowControl w:val="0"/>
      </w:pPr>
      <w:r w:rsidRPr="00D33BCC">
        <w:tab/>
      </w:r>
      <w:r w:rsidRPr="00D33BCC">
        <w:tab/>
        <w:t>47:1</w:t>
      </w:r>
    </w:p>
    <w:p w:rsidR="002E130D" w:rsidRPr="00D33BCC" w:rsidRDefault="002E130D" w:rsidP="002E130D">
      <w:pPr>
        <w:widowControl w:val="0"/>
      </w:pPr>
      <w:r w:rsidRPr="00D33BCC">
        <w:tab/>
      </w:r>
      <w:r w:rsidRPr="00D33BCC">
        <w:tab/>
        <w:t>Waters at the altar</w:t>
      </w:r>
    </w:p>
    <w:p w:rsidR="002E130D" w:rsidRPr="00D33BCC" w:rsidRDefault="002E130D" w:rsidP="002E130D">
      <w:pPr>
        <w:widowControl w:val="0"/>
      </w:pPr>
    </w:p>
    <w:p w:rsidR="002E130D" w:rsidRPr="00D33BCC" w:rsidRDefault="002E130D" w:rsidP="002E130D">
      <w:pPr>
        <w:widowControl w:val="0"/>
      </w:pPr>
      <w:r w:rsidRPr="00D33BCC">
        <w:tab/>
      </w:r>
      <w:r w:rsidRPr="00D33BCC">
        <w:tab/>
        <w:t>Don’t just want to be at the altar – Acts 26:28</w:t>
      </w:r>
    </w:p>
    <w:p w:rsidR="002E130D" w:rsidRPr="00D33BCC" w:rsidRDefault="002E130D" w:rsidP="002E130D">
      <w:pPr>
        <w:widowControl w:val="0"/>
      </w:pPr>
      <w:r w:rsidRPr="00D33BCC">
        <w:tab/>
      </w:r>
      <w:r w:rsidRPr="00D33BCC">
        <w:tab/>
        <w:t>Be at the altar – II Chron. 26:5</w:t>
      </w:r>
    </w:p>
    <w:p w:rsidR="002E130D" w:rsidRPr="00D33BCC" w:rsidRDefault="002E130D" w:rsidP="002E130D">
      <w:pPr>
        <w:widowControl w:val="0"/>
      </w:pPr>
    </w:p>
    <w:p w:rsidR="002E130D" w:rsidRPr="00D33BCC" w:rsidRDefault="002E130D" w:rsidP="002E130D">
      <w:pPr>
        <w:widowControl w:val="0"/>
      </w:pPr>
      <w:r w:rsidRPr="00D33BCC">
        <w:tab/>
        <w:t>3.</w:t>
      </w:r>
      <w:r w:rsidRPr="00D33BCC">
        <w:tab/>
        <w:t xml:space="preserve">The force </w:t>
      </w:r>
    </w:p>
    <w:p w:rsidR="002E130D" w:rsidRPr="00D33BCC" w:rsidRDefault="002E130D" w:rsidP="002E130D">
      <w:pPr>
        <w:widowControl w:val="0"/>
      </w:pPr>
      <w:r w:rsidRPr="00D33BCC">
        <w:tab/>
      </w:r>
      <w:r w:rsidRPr="00D33BCC">
        <w:tab/>
        <w:t>47:1-5</w:t>
      </w:r>
    </w:p>
    <w:p w:rsidR="002E130D" w:rsidRPr="00D33BCC" w:rsidRDefault="002E130D" w:rsidP="002E130D">
      <w:pPr>
        <w:widowControl w:val="0"/>
      </w:pPr>
      <w:r w:rsidRPr="00D33BCC">
        <w:tab/>
      </w:r>
      <w:r w:rsidRPr="00D33BCC">
        <w:tab/>
        <w:t>Waters in abundance</w:t>
      </w:r>
    </w:p>
    <w:p w:rsidR="002E130D" w:rsidRPr="00D33BCC" w:rsidRDefault="002E130D" w:rsidP="002E130D">
      <w:pPr>
        <w:widowControl w:val="0"/>
      </w:pPr>
      <w:r w:rsidRPr="00D33BCC">
        <w:tab/>
      </w:r>
      <w:r w:rsidRPr="00D33BCC">
        <w:tab/>
        <w:t>God will give you what you need as you follow Him.</w:t>
      </w:r>
    </w:p>
    <w:p w:rsidR="002E130D" w:rsidRPr="00D33BCC" w:rsidRDefault="002E130D" w:rsidP="002E130D">
      <w:pPr>
        <w:widowControl w:val="0"/>
      </w:pPr>
    </w:p>
    <w:p w:rsidR="002E130D" w:rsidRPr="00D33BCC" w:rsidRDefault="002E130D" w:rsidP="002E130D">
      <w:pPr>
        <w:widowControl w:val="0"/>
      </w:pPr>
      <w:r w:rsidRPr="00D33BCC">
        <w:tab/>
      </w:r>
      <w:r w:rsidRPr="00D33BCC">
        <w:tab/>
        <w:t>47:1 “Afterward” – after you follow Him</w:t>
      </w:r>
    </w:p>
    <w:p w:rsidR="002E130D" w:rsidRPr="00D33BCC" w:rsidRDefault="002E130D" w:rsidP="002E130D">
      <w:pPr>
        <w:widowControl w:val="0"/>
      </w:pPr>
    </w:p>
    <w:p w:rsidR="002E130D" w:rsidRPr="00D33BCC" w:rsidRDefault="002E130D" w:rsidP="002E130D">
      <w:pPr>
        <w:widowControl w:val="0"/>
      </w:pPr>
      <w:r w:rsidRPr="00D33BCC">
        <w:tab/>
      </w:r>
      <w:r w:rsidRPr="00D33BCC">
        <w:tab/>
        <w:t>Matt. 4:19; 16:24    Eze.47:1 “Afterward he brought me”</w:t>
      </w:r>
    </w:p>
    <w:p w:rsidR="002E130D" w:rsidRPr="00D33BCC" w:rsidRDefault="002E130D" w:rsidP="002E130D">
      <w:pPr>
        <w:widowControl w:val="0"/>
      </w:pPr>
    </w:p>
    <w:p w:rsidR="002E130D" w:rsidRPr="00D33BCC" w:rsidRDefault="002E130D" w:rsidP="002E130D">
      <w:pPr>
        <w:widowControl w:val="0"/>
      </w:pPr>
      <w:r w:rsidRPr="00D33BCC">
        <w:tab/>
        <w:t>4.</w:t>
      </w:r>
      <w:r w:rsidRPr="00D33BCC">
        <w:tab/>
        <w:t>The effects</w:t>
      </w:r>
    </w:p>
    <w:p w:rsidR="002E130D" w:rsidRPr="00D33BCC" w:rsidRDefault="002E130D" w:rsidP="002E130D">
      <w:pPr>
        <w:widowControl w:val="0"/>
      </w:pPr>
      <w:r w:rsidRPr="00D33BCC">
        <w:tab/>
      </w:r>
      <w:r w:rsidRPr="00D33BCC">
        <w:tab/>
        <w:t>47:8-10, 12</w:t>
      </w:r>
    </w:p>
    <w:p w:rsidR="002E130D" w:rsidRPr="00D33BCC" w:rsidRDefault="002E130D" w:rsidP="002E130D">
      <w:pPr>
        <w:widowControl w:val="0"/>
      </w:pPr>
      <w:r w:rsidRPr="00D33BCC">
        <w:tab/>
      </w:r>
      <w:r w:rsidRPr="00D33BCC">
        <w:tab/>
        <w:t>Whatever the water touches there shall be life.</w:t>
      </w:r>
    </w:p>
    <w:p w:rsidR="002E130D" w:rsidRPr="00D33BCC" w:rsidRDefault="002E130D" w:rsidP="002E130D">
      <w:pPr>
        <w:widowControl w:val="0"/>
      </w:pPr>
    </w:p>
    <w:p w:rsidR="002E130D" w:rsidRPr="00D33BCC" w:rsidRDefault="002E130D" w:rsidP="002E130D">
      <w:pPr>
        <w:widowControl w:val="0"/>
      </w:pPr>
      <w:r w:rsidRPr="00D33BCC">
        <w:tab/>
      </w:r>
      <w:r w:rsidRPr="00D33BCC">
        <w:tab/>
        <w:t>47:11 Places the water doesn’t touch shall not be healed.</w:t>
      </w:r>
    </w:p>
    <w:p w:rsidR="002E130D" w:rsidRPr="00D33BCC" w:rsidRDefault="002E130D" w:rsidP="002E130D">
      <w:pPr>
        <w:widowControl w:val="0"/>
      </w:pPr>
    </w:p>
    <w:p w:rsidR="002E130D" w:rsidRPr="00D33BCC" w:rsidRDefault="002E130D" w:rsidP="002E130D">
      <w:pPr>
        <w:widowControl w:val="0"/>
      </w:pPr>
      <w:r w:rsidRPr="00D33BCC">
        <w:tab/>
      </w:r>
      <w:r w:rsidRPr="00D33BCC">
        <w:tab/>
        <w:t xml:space="preserve">John 7:37, 38 Jesus was speaking while they poured out their </w:t>
      </w:r>
    </w:p>
    <w:p w:rsidR="002E130D" w:rsidRPr="00D33BCC" w:rsidRDefault="002E130D" w:rsidP="002E130D">
      <w:pPr>
        <w:widowControl w:val="0"/>
        <w:ind w:left="720" w:firstLine="720"/>
      </w:pPr>
      <w:r w:rsidRPr="00D33BCC">
        <w:t>water in ceremony</w:t>
      </w:r>
    </w:p>
    <w:p w:rsidR="002E130D" w:rsidRPr="00D33BCC" w:rsidRDefault="002E130D" w:rsidP="002E130D">
      <w:pPr>
        <w:widowControl w:val="0"/>
      </w:pPr>
    </w:p>
    <w:p w:rsidR="002E130D" w:rsidRPr="00D33BCC" w:rsidRDefault="002E130D" w:rsidP="002E130D">
      <w:pPr>
        <w:widowControl w:val="0"/>
      </w:pPr>
      <w:r w:rsidRPr="00D33BCC">
        <w:tab/>
      </w:r>
      <w:r w:rsidRPr="00D33BCC">
        <w:tab/>
        <w:t>John 4:10, 14</w:t>
      </w:r>
    </w:p>
    <w:p w:rsidR="002E130D" w:rsidRPr="00D33BCC" w:rsidRDefault="002E130D" w:rsidP="002E130D">
      <w:pPr>
        <w:widowControl w:val="0"/>
      </w:pPr>
    </w:p>
    <w:p w:rsidR="002E130D" w:rsidRPr="00D33BCC" w:rsidRDefault="002E130D" w:rsidP="002E130D">
      <w:pPr>
        <w:widowControl w:val="0"/>
      </w:pPr>
      <w:r w:rsidRPr="00D33BCC">
        <w:tab/>
      </w:r>
      <w:r w:rsidRPr="00D33BCC">
        <w:tab/>
        <w:t>John 4:15 “Sir, give me this water.”</w:t>
      </w:r>
    </w:p>
    <w:p w:rsidR="002E130D" w:rsidRPr="00D33BCC" w:rsidRDefault="002E130D" w:rsidP="002E130D">
      <w:pPr>
        <w:widowControl w:val="0"/>
      </w:pPr>
    </w:p>
    <w:p w:rsidR="002E130D" w:rsidRPr="00D33BCC" w:rsidRDefault="002E130D" w:rsidP="002E130D">
      <w:pPr>
        <w:widowControl w:val="0"/>
        <w:jc w:val="center"/>
      </w:pPr>
    </w:p>
    <w:p w:rsidR="002E130D" w:rsidRPr="00D33BCC" w:rsidRDefault="002E130D">
      <w:pPr>
        <w:rPr>
          <w:b/>
          <w:bCs/>
          <w:sz w:val="48"/>
          <w:szCs w:val="48"/>
        </w:rPr>
      </w:pPr>
      <w:r w:rsidRPr="00D33BCC">
        <w:br w:type="page"/>
      </w:r>
    </w:p>
    <w:p w:rsidR="00D52E8E" w:rsidRPr="00D33BCC" w:rsidRDefault="00D52E8E" w:rsidP="0069205D">
      <w:pPr>
        <w:pStyle w:val="Heading1"/>
      </w:pPr>
      <w:bookmarkStart w:id="30" w:name="_Toc243918866"/>
      <w:r w:rsidRPr="00D33BCC">
        <w:lastRenderedPageBreak/>
        <w:t>Lamentations of Jeremiah</w:t>
      </w:r>
      <w:bookmarkEnd w:id="30"/>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Key Verse 1:12  “Is is nothing to you”</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I.</w:t>
      </w:r>
      <w:r w:rsidRPr="00D33BCC">
        <w:tab/>
        <w:t>The Meaning of the Affliction</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t>1:1-22</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t>A.</w:t>
      </w:r>
      <w:r w:rsidRPr="00D33BCC">
        <w:tab/>
        <w:t>The weeping widow means severe affliction</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r>
      <w:r w:rsidRPr="00D33BCC">
        <w:tab/>
        <w:t>1:1,2,5,8,20</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r>
      <w:r w:rsidRPr="00D33BCC">
        <w:tab/>
        <w:t>“Because of her own transgressions”</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r>
      <w:r w:rsidRPr="00D33BCC">
        <w:tab/>
        <w:t>1.</w:t>
      </w:r>
      <w:r w:rsidRPr="00D33BCC">
        <w:tab/>
        <w:t>Mourning in solitude</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t>1:1</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r>
      <w:r w:rsidRPr="00D33BCC">
        <w:tab/>
        <w:t>2.</w:t>
      </w:r>
      <w:r w:rsidRPr="00D33BCC">
        <w:tab/>
        <w:t>“Become tributary”</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t>1:1</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r>
      <w:r w:rsidRPr="00D33BCC">
        <w:tab/>
        <w:t>3.</w:t>
      </w:r>
      <w:r w:rsidRPr="00D33BCC">
        <w:tab/>
        <w:t>“All her friends…are become her enemies”</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t>B.</w:t>
      </w:r>
      <w:r w:rsidRPr="00D33BCC">
        <w:tab/>
        <w:t>“Bring the day that thou hast called”</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r>
      <w:r w:rsidRPr="00D33BCC">
        <w:tab/>
        <w:t>1:21</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r>
      <w:r w:rsidRPr="00D33BCC">
        <w:tab/>
        <w:t>(Vengeance on their enemies.)</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r>
      <w:r w:rsidRPr="00D33BCC">
        <w:tab/>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r>
      <w:r w:rsidRPr="00D33BCC">
        <w:tab/>
        <w:t>“They shall be like unto me”</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r>
      <w:r w:rsidRPr="00D33BCC">
        <w:tab/>
        <w:t>(The same fierce judgments.)</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r>
      <w:r w:rsidRPr="00D33BCC">
        <w:tab/>
        <w:t>1.</w:t>
      </w:r>
      <w:r w:rsidRPr="00D33BCC">
        <w:tab/>
        <w:t>Day of vengeance</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t>Isa. 61:2</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r>
      <w:r w:rsidRPr="00D33BCC">
        <w:tab/>
        <w:t>2.</w:t>
      </w:r>
      <w:r w:rsidRPr="00D33BCC">
        <w:tab/>
        <w:t>Day of visitation</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t>Isa. 10:3</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r>
      <w:r w:rsidRPr="00D33BCC">
        <w:tab/>
        <w:t>3.</w:t>
      </w:r>
      <w:r w:rsidRPr="00D33BCC">
        <w:tab/>
        <w:t>Day of desolation</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t>Isa. 10:3</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t>C.</w:t>
      </w:r>
      <w:r w:rsidRPr="00D33BCC">
        <w:tab/>
        <w:t>“His fierce anger”</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r>
      <w:r w:rsidRPr="00D33BCC">
        <w:tab/>
        <w:t>1:12</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r>
      <w:r w:rsidRPr="00D33BCC">
        <w:tab/>
        <w:t>1.</w:t>
      </w:r>
      <w:r w:rsidRPr="00D33BCC">
        <w:tab/>
        <w:t>The Lord afflicts because He is angry with their sin.</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t>1:12</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r>
      <w:r w:rsidRPr="00D33BCC">
        <w:tab/>
        <w:t>2.</w:t>
      </w:r>
      <w:r w:rsidRPr="00D33BCC">
        <w:tab/>
        <w:t>The yoke of sin is heavy.</w:t>
      </w:r>
      <w:r w:rsidRPr="00D33BCC">
        <w:tab/>
        <w:t>1:14</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r>
      <w:r w:rsidRPr="00D33BCC">
        <w:tab/>
        <w:t>3.</w:t>
      </w:r>
      <w:r w:rsidRPr="00D33BCC">
        <w:tab/>
        <w:t>Trodden under foot, as in a winepress.</w:t>
      </w:r>
      <w:r w:rsidRPr="00D33BCC">
        <w:tab/>
        <w:t>1:15</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lastRenderedPageBreak/>
        <w:t>II.</w:t>
      </w:r>
      <w:r w:rsidRPr="00D33BCC">
        <w:tab/>
        <w:t>The Extent of the Affliction</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t>2:1-22</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t>A.</w:t>
      </w:r>
      <w:r w:rsidRPr="00D33BCC">
        <w:tab/>
        <w:t>The black cloud over the daughter of Zion.</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r>
      <w:r w:rsidRPr="00D33BCC">
        <w:tab/>
        <w:t>1.</w:t>
      </w:r>
      <w:r w:rsidRPr="00D33BCC">
        <w:tab/>
        <w:t>Mourning in the ruins</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2:1-19</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2.</w:t>
      </w:r>
      <w:r w:rsidRPr="00D33BCC">
        <w:tab/>
        <w:t>Breach is great like the sea</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2:13</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3.</w:t>
      </w:r>
      <w:r w:rsidRPr="00D33BCC">
        <w:tab/>
        <w:t>Become a byword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2:15</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B.</w:t>
      </w:r>
      <w:r w:rsidRPr="00D33BCC">
        <w:tab/>
        <w:t xml:space="preserve">“In the </w:t>
      </w:r>
      <w:r w:rsidRPr="00D33BCC">
        <w:rPr>
          <w:u w:val="single"/>
        </w:rPr>
        <w:t>beginning</w:t>
      </w:r>
      <w:r w:rsidRPr="00D33BCC">
        <w:t xml:space="preserve"> of thy </w:t>
      </w:r>
      <w:r w:rsidRPr="00D33BCC">
        <w:rPr>
          <w:u w:val="single"/>
        </w:rPr>
        <w:t>watches</w:t>
      </w:r>
      <w:r w:rsidRPr="00D33BCC">
        <w:t xml:space="preserve"> pour out </w:t>
      </w:r>
      <w:proofErr w:type="spellStart"/>
      <w:r w:rsidRPr="00D33BCC">
        <w:t>thine</w:t>
      </w:r>
      <w:proofErr w:type="spellEnd"/>
      <w:r w:rsidRPr="00D33BCC">
        <w:t xml:space="preserve"> heart”</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2:5,18,19</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1.</w:t>
      </w:r>
      <w:r w:rsidRPr="00D33BCC">
        <w:tab/>
        <w:t>Beginning of first watch – 6:00 p.m.</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Evening time</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Gen. 1:5,8,13,19,23,31</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2.</w:t>
      </w:r>
      <w:r w:rsidRPr="00D33BCC">
        <w:tab/>
        <w:t>All strong holds must be destroyed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2:2,5</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3.</w:t>
      </w:r>
      <w:r w:rsidRPr="00D33BCC">
        <w:tab/>
        <w:t>Find vision, perfection and joy from the Lord.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2:9,15</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C.</w:t>
      </w:r>
      <w:r w:rsidRPr="00D33BCC">
        <w:tab/>
        <w:t>“The day of the Lord’s anger”</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2:1,2,3,4,6,21,22</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1.</w:t>
      </w:r>
      <w:r w:rsidRPr="00D33BCC">
        <w:tab/>
        <w:t>“The Lord hath done what He hath devised”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1:17</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2.</w:t>
      </w:r>
      <w:r w:rsidRPr="00D33BCC">
        <w:tab/>
        <w:t>“He hath fulfilled His word”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1:17</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3.</w:t>
      </w:r>
      <w:r w:rsidRPr="00D33BCC">
        <w:tab/>
        <w:t>“He hath thrown down and hath not pitied”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1:17</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III.</w:t>
      </w:r>
      <w:r w:rsidRPr="00D33BCC">
        <w:tab/>
        <w:t>The Results of the Affliction</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3:1-66</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A.</w:t>
      </w:r>
      <w:r w:rsidRPr="00D33BCC">
        <w:tab/>
        <w:t>The weeping prophet</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3:1,8,44,48,49-51,55</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1.</w:t>
      </w:r>
      <w:r w:rsidRPr="00D33BCC">
        <w:tab/>
        <w:t>Mourning before the Great Judge</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lastRenderedPageBreak/>
        <w:tab/>
      </w:r>
      <w:r w:rsidRPr="00D33BCC">
        <w:tab/>
      </w:r>
      <w:r w:rsidRPr="00D33BCC">
        <w:tab/>
        <w:t>3:55-59</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2.</w:t>
      </w:r>
      <w:r w:rsidRPr="00D33BCC">
        <w:tab/>
        <w:t>Remember the Word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3:21-39</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3.</w:t>
      </w:r>
      <w:r w:rsidRPr="00D33BCC">
        <w:tab/>
        <w:t>“Fear not”</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3:57 (3:45-47)</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B.</w:t>
      </w:r>
      <w:r w:rsidRPr="00D33BCC">
        <w:tab/>
        <w:t>“Search and try thy ways and turn again to the Lord”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3:40,41</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1.</w:t>
      </w:r>
      <w:r w:rsidRPr="00D33BCC">
        <w:tab/>
        <w:t>“Let each individual see their condition”</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3:40,41  “Let us”</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2.</w:t>
      </w:r>
      <w:r w:rsidRPr="00D33BCC">
        <w:tab/>
        <w:t>See their need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3:40  “turn again”</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3.</w:t>
      </w:r>
      <w:r w:rsidRPr="00D33BCC">
        <w:tab/>
        <w:t>“Lift up our hearts without hands”</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3:41</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C.</w:t>
      </w:r>
      <w:r w:rsidRPr="00D33BCC">
        <w:tab/>
        <w:t>Thou hast covered us with thy anger</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3:43</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1.</w:t>
      </w:r>
      <w:r w:rsidRPr="00D33BCC">
        <w:tab/>
        <w:t>“The rod of His wrath”</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3:1</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2.</w:t>
      </w:r>
      <w:r w:rsidRPr="00D33BCC">
        <w:tab/>
        <w:t>His bow and arrows of judgment</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3:12,13</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3.</w:t>
      </w:r>
      <w:r w:rsidRPr="00D33BCC">
        <w:tab/>
        <w:t>His curse against sinners</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3:65,66</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IV.</w:t>
      </w:r>
      <w:r w:rsidRPr="00D33BCC">
        <w:tab/>
        <w:t>Zion’s Gold Afflicted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4:1-22</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A.</w:t>
      </w:r>
      <w:r w:rsidRPr="00D33BCC">
        <w:tab/>
        <w:t>A pitiful estate</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4:1,2</w:t>
      </w:r>
      <w:r w:rsidRPr="00D33BCC">
        <w:tab/>
        <w:t>Isa. 13:12; 30:14</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1.</w:t>
      </w:r>
      <w:r w:rsidRPr="00D33BCC">
        <w:tab/>
        <w:t>“</w:t>
      </w:r>
      <w:proofErr w:type="spellStart"/>
      <w:r w:rsidRPr="00D33BCC">
        <w:t>Dimi</w:t>
      </w:r>
      <w:proofErr w:type="spellEnd"/>
      <w:r w:rsidRPr="00D33BCC">
        <w:t>”</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4:1</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2.</w:t>
      </w:r>
      <w:r w:rsidRPr="00D33BCC">
        <w:tab/>
        <w:t>“Changed”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4:1</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3.</w:t>
      </w:r>
      <w:r w:rsidRPr="00D33BCC">
        <w:tab/>
        <w:t>“Destroyed”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4:1,2</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B.</w:t>
      </w:r>
      <w:r w:rsidRPr="00D33BCC">
        <w:tab/>
        <w:t>The punishment is accomplished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4:22</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1.</w:t>
      </w:r>
      <w:r w:rsidRPr="00D33BCC">
        <w:tab/>
        <w:t xml:space="preserve">“Of </w:t>
      </w:r>
      <w:proofErr w:type="spellStart"/>
      <w:r w:rsidRPr="00D33BCC">
        <w:t>thine</w:t>
      </w:r>
      <w:proofErr w:type="spellEnd"/>
      <w:r w:rsidRPr="00D33BCC">
        <w:t xml:space="preserve"> iniquity”</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4:22</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2.</w:t>
      </w:r>
      <w:r w:rsidRPr="00D33BCC">
        <w:tab/>
        <w:t>No more carrying into captivity</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4:22</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3.</w:t>
      </w:r>
      <w:r w:rsidRPr="00D33BCC">
        <w:tab/>
        <w:t>“He will discover thy sins”</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4:22</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C.</w:t>
      </w:r>
      <w:r w:rsidRPr="00D33BCC">
        <w:tab/>
        <w:t>His fury, anger and punishment (with wrath) is accomplished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4:11,16,22</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1.</w:t>
      </w:r>
      <w:r w:rsidRPr="00D33BCC">
        <w:tab/>
        <w:t>“His fury”</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4:11</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2.</w:t>
      </w:r>
      <w:r w:rsidRPr="00D33BCC">
        <w:tab/>
        <w:t>“His anger”</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4:11,16</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3.</w:t>
      </w:r>
      <w:r w:rsidRPr="00D33BCC">
        <w:tab/>
        <w:t>The cup of His wrath</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4:21,22</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V.</w:t>
      </w:r>
      <w:r w:rsidRPr="00D33BCC">
        <w:tab/>
        <w:t>Zion In The Iron Yoke of Affliction</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5:1-22;  5:5</w:t>
      </w:r>
      <w:r w:rsidRPr="00D33BCC">
        <w:tab/>
      </w:r>
      <w:r w:rsidRPr="00D33BCC">
        <w:tab/>
        <w:t>Jer. 28:14</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A.</w:t>
      </w:r>
      <w:r w:rsidRPr="00D33BCC">
        <w:tab/>
        <w:t>Pleading with the Lord because of their own sins</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5:16</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1.</w:t>
      </w:r>
      <w:r w:rsidRPr="00D33BCC">
        <w:tab/>
        <w:t>Servants ruling them</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5:5,8</w:t>
      </w:r>
      <w:r w:rsidRPr="00D33BCC">
        <w:tab/>
      </w:r>
      <w:r w:rsidRPr="00D33BCC">
        <w:tab/>
        <w:t>Prov. 30:22</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2.</w:t>
      </w:r>
      <w:r w:rsidRPr="00D33BCC">
        <w:tab/>
        <w:t>“Our inheritance is turned to strangers”</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5:2,15,21</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3.</w:t>
      </w:r>
      <w:r w:rsidRPr="00D33BCC">
        <w:tab/>
        <w:t>“Our reproach”</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5:1, 16,17,22</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B.</w:t>
      </w:r>
      <w:r w:rsidRPr="00D33BCC">
        <w:tab/>
        <w:t>Turn and renew us</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5:21</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1.</w:t>
      </w:r>
      <w:r w:rsidRPr="00D33BCC">
        <w:tab/>
        <w:t>O, Lord, we need to be turned to you with a joyful heart</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Lam. 5:15</w:t>
      </w:r>
      <w:r w:rsidRPr="00D33BCC">
        <w:tab/>
        <w:t>Psa. 80:3</w:t>
      </w:r>
      <w:r w:rsidRPr="00D33BCC">
        <w:tab/>
        <w:t>Jer. 31:18</w:t>
      </w:r>
      <w:r w:rsidRPr="00D33BCC">
        <w:tab/>
        <w:t>Isa. 60:1-3;19-22</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lastRenderedPageBreak/>
        <w:tab/>
      </w:r>
      <w:r w:rsidRPr="00D33BCC">
        <w:tab/>
        <w:t>2.</w:t>
      </w:r>
      <w:r w:rsidRPr="00D33BCC">
        <w:tab/>
        <w:t>O, Lord, we need to be turned to you with a whole heart</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5:17 “Faint”</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C.</w:t>
      </w:r>
      <w:r w:rsidRPr="00D33BCC">
        <w:tab/>
        <w:t>Thou art very wroth against us</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5:22</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1.</w:t>
      </w:r>
      <w:r w:rsidRPr="00D33BCC">
        <w:tab/>
        <w:t>“Thou hast utterly rejected us”</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5:22</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2.</w:t>
      </w:r>
      <w:r w:rsidRPr="00D33BCC">
        <w:tab/>
        <w:t>“Remember, O Lord, what is come upon us”</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5:1</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Thy judgment – Hab. 3:2  “In wrath remember mercy”</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3.</w:t>
      </w:r>
      <w:r w:rsidRPr="00D33BCC">
        <w:tab/>
        <w:t>“This I recall to my mind”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3:21-50, 55-58</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p>
    <w:p w:rsidR="0069205D" w:rsidRPr="00D33BCC" w:rsidRDefault="0069205D">
      <w:r w:rsidRPr="00D33BCC">
        <w:br w:type="page"/>
      </w:r>
    </w:p>
    <w:p w:rsidR="00D52E8E" w:rsidRPr="00D33BCC" w:rsidRDefault="00D52E8E" w:rsidP="0069205D">
      <w:pPr>
        <w:pStyle w:val="Heading1"/>
      </w:pPr>
      <w:bookmarkStart w:id="31" w:name="_Toc243918867"/>
      <w:r w:rsidRPr="00D33BCC">
        <w:lastRenderedPageBreak/>
        <w:t>Haggai</w:t>
      </w:r>
      <w:bookmarkEnd w:id="31"/>
    </w:p>
    <w:p w:rsidR="00D52E8E" w:rsidRPr="00D33BCC" w:rsidRDefault="00D52E8E" w:rsidP="00D52E8E">
      <w:pPr>
        <w:widowControl w:val="0"/>
        <w:tabs>
          <w:tab w:val="left" w:pos="720"/>
          <w:tab w:val="left" w:pos="1440"/>
          <w:tab w:val="left" w:pos="2160"/>
          <w:tab w:val="left" w:pos="2880"/>
          <w:tab w:val="left" w:pos="3600"/>
          <w:tab w:val="left" w:pos="4320"/>
        </w:tabs>
        <w:jc w:val="center"/>
      </w:pPr>
    </w:p>
    <w:p w:rsidR="00D52E8E" w:rsidRPr="00D33BCC" w:rsidRDefault="00D52E8E" w:rsidP="00D52E8E">
      <w:pPr>
        <w:widowControl w:val="0"/>
        <w:tabs>
          <w:tab w:val="left" w:pos="720"/>
          <w:tab w:val="left" w:pos="1440"/>
          <w:tab w:val="left" w:pos="2160"/>
          <w:tab w:val="left" w:pos="2880"/>
          <w:tab w:val="left" w:pos="3600"/>
          <w:tab w:val="left" w:pos="4320"/>
        </w:tabs>
        <w:jc w:val="center"/>
      </w:pPr>
      <w:r w:rsidRPr="00D33BCC">
        <w:t>“Festive or My Feast”</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The work and service of God is not a drudge.  There is a close relationship between worship and work.  Haggai helped lay the foundation of which Christianity was to build.  Hag. 2:4-9</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 xml:space="preserve">“The glory of this latter house shall be greater than of the former </w:t>
      </w:r>
      <w:proofErr w:type="spellStart"/>
      <w:r w:rsidRPr="00D33BCC">
        <w:t>saith</w:t>
      </w:r>
      <w:proofErr w:type="spellEnd"/>
      <w:r w:rsidRPr="00D33BCC">
        <w:t xml:space="preserve"> the Lord of Hosts.”</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Since the time of Zephaniah, startling events have taken place.  Judah was taken captive by Babylon for 70 years, a small group of Jews (Ezra. 1:5) has returned (80,891) to Jerusalem and began building the temple, the work was opposed and stopped.</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For 15 years the work has ceased.</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 xml:space="preserve">When Darius confirmed Cyrus’ decree to rebuild the temple, the people built their own houses instead.  </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The people really needed the encouragement.</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The cure for discouragement is the Word of the Lord.  Sin is progressive and very contagious, but God can give you power over sin and give you and abounding desire to work for Him.  I Cor. 15:58</w:t>
      </w:r>
      <w:r w:rsidRPr="00D33BCC">
        <w:tab/>
      </w:r>
      <w:r w:rsidRPr="00D33BCC">
        <w:tab/>
        <w:t>Phil. 2:12, 13</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I.</w:t>
      </w:r>
      <w:r w:rsidRPr="00D33BCC">
        <w:tab/>
        <w:t>The Lord’s Messenger Had A Message</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(A word from the Lord)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1:1, 13</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 xml:space="preserve">A. </w:t>
      </w:r>
      <w:r w:rsidRPr="00D33BCC">
        <w:tab/>
        <w:t>The messages came for three months out of four</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Hag. 1:1, 15; 2:1, 10, 18, 20</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1.</w:t>
      </w:r>
      <w:r w:rsidRPr="00D33BCC">
        <w:tab/>
        <w:t>The first months message</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a.</w:t>
      </w:r>
      <w:r w:rsidRPr="00D33BCC">
        <w:tab/>
        <w:t>A sharp rebuke to build the temple</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t>1:1-15</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t>(1)</w:t>
      </w:r>
      <w:r w:rsidRPr="00D33BCC">
        <w:tab/>
        <w:t>Their excuse for delay</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t xml:space="preserve">Vs. 2 </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t>It’s not time</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t>(2)</w:t>
      </w:r>
      <w:r w:rsidRPr="00D33BCC">
        <w:tab/>
        <w:t>The real reason for delay</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t>Vs. 4</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t>Personal interests on other things</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b.</w:t>
      </w:r>
      <w:r w:rsidRPr="00D33BCC">
        <w:tab/>
        <w:t>The results of the disobedience</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lastRenderedPageBreak/>
        <w:tab/>
      </w:r>
      <w:r w:rsidRPr="00D33BCC">
        <w:tab/>
      </w:r>
      <w:r w:rsidRPr="00D33BCC">
        <w:tab/>
      </w:r>
      <w:r w:rsidRPr="00D33BCC">
        <w:tab/>
        <w:t>1:5-6</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t>(1)</w:t>
      </w:r>
      <w:r w:rsidRPr="00D33BCC">
        <w:tab/>
        <w:t>Bareness</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t>(2)</w:t>
      </w:r>
      <w:r w:rsidRPr="00D33BCC">
        <w:tab/>
        <w:t>No blessing from God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t>1:9 Blew upon it</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t>1:11 “I called for a drought”</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t>(3)</w:t>
      </w:r>
      <w:r w:rsidRPr="00D33BCC">
        <w:tab/>
        <w:t>Disappointed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t>1:6, 9, 11</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t>(4)</w:t>
      </w:r>
      <w:r w:rsidRPr="00D33BCC">
        <w:tab/>
        <w:t>Compelled to heed the consequences</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t>1:10, 11</w:t>
      </w:r>
      <w:r w:rsidRPr="00D33BCC">
        <w:tab/>
        <w:t>Deut. 28:23, 24</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c.</w:t>
      </w:r>
      <w:r w:rsidRPr="00D33BCC">
        <w:tab/>
        <w:t>The message got through</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t>(1)</w:t>
      </w:r>
      <w:r w:rsidRPr="00D33BCC">
        <w:tab/>
        <w:t>1:5, 7 “Consider your ways”</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t>(2)</w:t>
      </w:r>
      <w:r w:rsidRPr="00D33BCC">
        <w:tab/>
        <w:t>1:8 “Build the house”</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t>(3)</w:t>
      </w:r>
      <w:r w:rsidRPr="00D33BCC">
        <w:tab/>
        <w:t>1:13 “</w:t>
      </w:r>
      <w:r w:rsidRPr="00D33BCC">
        <w:rPr>
          <w:u w:val="single"/>
        </w:rPr>
        <w:t>I am</w:t>
      </w:r>
      <w:r w:rsidRPr="00D33BCC">
        <w:t xml:space="preserve">” with you </w:t>
      </w:r>
      <w:proofErr w:type="spellStart"/>
      <w:r w:rsidRPr="00D33BCC">
        <w:t>saith</w:t>
      </w:r>
      <w:proofErr w:type="spellEnd"/>
      <w:r w:rsidRPr="00D33BCC">
        <w:t xml:space="preserve"> the Lord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t xml:space="preserve">The Almighty, Covenant keeping God is with </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t>you.</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d.</w:t>
      </w:r>
      <w:r w:rsidRPr="00D33BCC">
        <w:tab/>
        <w:t xml:space="preserve">1:12-15 The Lord stirred their spirit and they obeyed </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t xml:space="preserve">the voice of the Lord their God and did fear before </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t>the Lord in 23 days (1:1,15)</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2.</w:t>
      </w:r>
      <w:r w:rsidRPr="00D33BCC">
        <w:tab/>
        <w:t>The second months message</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2:1-9</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a.</w:t>
      </w:r>
      <w:r w:rsidRPr="00D33BCC">
        <w:tab/>
        <w:t xml:space="preserve">A word of encouragement because of their poverty </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t>their temple was inferior to Solomon’s temple</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t>(1)</w:t>
      </w:r>
      <w:r w:rsidRPr="00D33BCC">
        <w:tab/>
        <w:t>Is it as “nothing?”</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t>2:3</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t>(2)</w:t>
      </w:r>
      <w:r w:rsidRPr="00D33BCC">
        <w:tab/>
        <w:t>“The glory of this latter house shall be greater”</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t>2:9</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t>(3)</w:t>
      </w:r>
      <w:r w:rsidRPr="00D33BCC">
        <w:tab/>
        <w:t>“The silver is mine and the gold”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t>2:8</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b.</w:t>
      </w:r>
      <w:r w:rsidRPr="00D33BCC">
        <w:tab/>
        <w:t>“I will fill this house with glory”</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lastRenderedPageBreak/>
        <w:tab/>
      </w:r>
      <w:r w:rsidRPr="00D33BCC">
        <w:tab/>
      </w:r>
      <w:r w:rsidRPr="00D33BCC">
        <w:tab/>
      </w:r>
      <w:r w:rsidRPr="00D33BCC">
        <w:tab/>
        <w:t>2:7</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c.</w:t>
      </w:r>
      <w:r w:rsidRPr="00D33BCC">
        <w:tab/>
        <w:t>“In this place will I give peace”</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t>2:9</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3.</w:t>
      </w:r>
      <w:r w:rsidRPr="00D33BCC">
        <w:tab/>
        <w:t>The third months message</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 xml:space="preserve">2:10-23 </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a.</w:t>
      </w:r>
      <w:r w:rsidRPr="00D33BCC">
        <w:tab/>
        <w:t>Their offering is unclean because they are unclean</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t>2:14</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t>(1)</w:t>
      </w:r>
      <w:r w:rsidRPr="00D33BCC">
        <w:tab/>
        <w:t>Because of disobedience</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t>2:17</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b.</w:t>
      </w:r>
      <w:r w:rsidRPr="00D33BCC">
        <w:tab/>
        <w:t>A new beginning was promised and given</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t>2:18, 19</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t>(1)</w:t>
      </w:r>
      <w:r w:rsidRPr="00D33BCC">
        <w:tab/>
        <w:t>God revealed His favor</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t>2:19 “This day will I bless you”</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t>(a)</w:t>
      </w:r>
      <w:r w:rsidRPr="00D33BCC">
        <w:tab/>
        <w:t>In the day you return I will return</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r>
      <w:r w:rsidRPr="00D33BCC">
        <w:tab/>
        <w:t>Zech. 1:3</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t>(2)</w:t>
      </w:r>
      <w:r w:rsidRPr="00D33BCC">
        <w:tab/>
        <w:t>God revealed His judgment</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t>(a)</w:t>
      </w:r>
      <w:r w:rsidRPr="00D33BCC">
        <w:tab/>
        <w:t>Only the altar can sanctify</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r>
      <w:r w:rsidRPr="00D33BCC">
        <w:tab/>
        <w:t>2:10-14</w:t>
      </w:r>
      <w:r w:rsidRPr="00D33BCC">
        <w:tab/>
        <w:t>Matt. 23:19</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t>(b)</w:t>
      </w:r>
      <w:r w:rsidRPr="00D33BCC">
        <w:tab/>
        <w:t xml:space="preserve">No blessing without sanctification and </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r>
      <w:r w:rsidRPr="00D33BCC">
        <w:tab/>
        <w:t>obedience</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r>
      <w:r w:rsidRPr="00D33BCC">
        <w:tab/>
        <w:t>2:15-17</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t>(3)</w:t>
      </w:r>
      <w:r w:rsidRPr="00D33BCC">
        <w:tab/>
        <w:t>God revealed His eternal purpose and power</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t>(a)</w:t>
      </w:r>
      <w:r w:rsidRPr="00D33BCC">
        <w:tab/>
        <w:t>God will overcome all opposition</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r>
      <w:r w:rsidRPr="00D33BCC">
        <w:tab/>
        <w:t>2:22</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t>(b)</w:t>
      </w:r>
      <w:r w:rsidRPr="00D33BCC">
        <w:tab/>
        <w:t xml:space="preserve">God will “take” and “make” the obedient </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r>
      <w:r w:rsidRPr="00D33BCC">
        <w:tab/>
        <w:t>to serve His purpose</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II.</w:t>
      </w:r>
      <w:r w:rsidRPr="00D33BCC">
        <w:tab/>
        <w:t>The Messenger Had A Ministry</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lastRenderedPageBreak/>
        <w:tab/>
        <w:t>A.</w:t>
      </w:r>
      <w:r w:rsidRPr="00D33BCC">
        <w:tab/>
        <w:t>The ministry glorified the Lord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2:8</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1.</w:t>
      </w:r>
      <w:r w:rsidRPr="00D33BCC">
        <w:tab/>
        <w:t>The people obeyed God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2:12</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2.</w:t>
      </w:r>
      <w:r w:rsidRPr="00D33BCC">
        <w:tab/>
        <w:t>And the people did fear before the Lord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1:12</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3.</w:t>
      </w:r>
      <w:r w:rsidRPr="00D33BCC">
        <w:tab/>
        <w:t>“And did the work in the house of the Lord”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2:14</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B.</w:t>
      </w:r>
      <w:r w:rsidRPr="00D33BCC">
        <w:tab/>
        <w:t>The ministry was fresh revelation</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1.</w:t>
      </w:r>
      <w:r w:rsidRPr="00D33BCC">
        <w:tab/>
        <w:t>Of the attitudes of the people</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1:2; 2:3</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2.</w:t>
      </w:r>
      <w:r w:rsidRPr="00D33BCC">
        <w:tab/>
        <w:t>Of the plan of God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1:8; 2:19, 23</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3.</w:t>
      </w:r>
      <w:r w:rsidRPr="00D33BCC">
        <w:tab/>
        <w:t>Of the judgment of God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1:6, 9-11; 2:6, 21-22</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4.</w:t>
      </w:r>
      <w:r w:rsidRPr="00D33BCC">
        <w:tab/>
        <w:t>Of the power of God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1:10, 11; 2:6, 7, 21, 22</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5.</w:t>
      </w:r>
      <w:r w:rsidRPr="00D33BCC">
        <w:tab/>
        <w:t>Of the desire of God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1:8 “I will take pleasure in it”</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6.</w:t>
      </w:r>
      <w:r w:rsidRPr="00D33BCC">
        <w:tab/>
        <w:t>Of the Spirit of God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 xml:space="preserve">2:5 “My spirit </w:t>
      </w:r>
      <w:proofErr w:type="spellStart"/>
      <w:r w:rsidRPr="00D33BCC">
        <w:t>remaineth</w:t>
      </w:r>
      <w:proofErr w:type="spellEnd"/>
      <w:r w:rsidRPr="00D33BCC">
        <w:t xml:space="preserve"> among you”</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7.</w:t>
      </w:r>
      <w:r w:rsidRPr="00D33BCC">
        <w:tab/>
        <w:t>Of deliverance</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a.</w:t>
      </w:r>
      <w:r w:rsidRPr="00D33BCC">
        <w:tab/>
        <w:t>1:2,12,14 Deliverance from indifference and neglect</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b.</w:t>
      </w:r>
      <w:r w:rsidRPr="00D33BCC">
        <w:tab/>
        <w:t>2:5  Deliverance from fear</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c.</w:t>
      </w:r>
      <w:r w:rsidRPr="00D33BCC">
        <w:tab/>
        <w:t>Deliverance from poverty</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t>2:8; 1:6, 9-11; 2:16, 17, 19</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d.</w:t>
      </w:r>
      <w:r w:rsidRPr="00D33BCC">
        <w:tab/>
        <w:t>Deliverance from selfishness</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t>1:9; 2:23</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8.</w:t>
      </w:r>
      <w:r w:rsidRPr="00D33BCC">
        <w:tab/>
        <w:t xml:space="preserve">Of the glory </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Hag. 2:9</w:t>
      </w:r>
      <w:r w:rsidRPr="00D33BCC">
        <w:tab/>
        <w:t>Rom. 3:23</w:t>
      </w:r>
      <w:r w:rsidRPr="00D33BCC">
        <w:tab/>
        <w:t>I Peter 5:10</w:t>
      </w:r>
      <w:r w:rsidRPr="00D33BCC">
        <w:tab/>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I Peter 4:13</w:t>
      </w:r>
      <w:r w:rsidRPr="00D33BCC">
        <w:tab/>
        <w:t>Rom. 8:17, 18; 8:30</w:t>
      </w:r>
      <w:r w:rsidRPr="00D33BCC">
        <w:tab/>
        <w:t xml:space="preserve">  II Cor. 3:18</w:t>
      </w:r>
      <w:r w:rsidRPr="00D33BCC">
        <w:tab/>
        <w:t>Acts 7:1</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9.</w:t>
      </w:r>
      <w:r w:rsidRPr="00D33BCC">
        <w:tab/>
        <w:t>A revelation of the perils of the age and the potential future</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C.</w:t>
      </w:r>
      <w:r w:rsidRPr="00D33BCC">
        <w:tab/>
        <w:t>The ministry was productive</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Vs. 23</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1.</w:t>
      </w:r>
      <w:r w:rsidRPr="00D33BCC">
        <w:tab/>
        <w:t xml:space="preserve">Producing a </w:t>
      </w:r>
      <w:r w:rsidRPr="00D33BCC">
        <w:rPr>
          <w:u w:val="single"/>
        </w:rPr>
        <w:t>servant</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2.</w:t>
      </w:r>
      <w:r w:rsidRPr="00D33BCC">
        <w:tab/>
        <w:t xml:space="preserve">A </w:t>
      </w:r>
      <w:r w:rsidRPr="00D33BCC">
        <w:rPr>
          <w:u w:val="single"/>
        </w:rPr>
        <w:t>sign</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3.</w:t>
      </w:r>
      <w:r w:rsidRPr="00D33BCC">
        <w:tab/>
        <w:t xml:space="preserve">A </w:t>
      </w:r>
      <w:r w:rsidRPr="00D33BCC">
        <w:rPr>
          <w:u w:val="single"/>
        </w:rPr>
        <w:t>chosen vessel</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4.</w:t>
      </w:r>
      <w:r w:rsidRPr="00D33BCC">
        <w:tab/>
        <w:t>A temple</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5.</w:t>
      </w:r>
      <w:r w:rsidRPr="00D33BCC">
        <w:tab/>
        <w:t>The Lord’s abiding presence</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1:13</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6.</w:t>
      </w:r>
      <w:r w:rsidRPr="00D33BCC">
        <w:tab/>
        <w:t>Inexhaustible resources</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2:8,4 “yet now be strong”</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7.</w:t>
      </w:r>
      <w:r w:rsidRPr="00D33BCC">
        <w:tab/>
        <w:t>Gracious purposes</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2:9</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“Latter glory” greater not latter house greater.</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Peace given.</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8.</w:t>
      </w:r>
      <w:r w:rsidRPr="00D33BCC">
        <w:tab/>
        <w:t xml:space="preserve">“Yet once” producing tests and trials, but revealing truths to </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stand true in trial with priorities right with God.</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Hag. 2:6, 7, 22</w:t>
      </w:r>
      <w:r w:rsidRPr="00D33BCC">
        <w:tab/>
        <w:t>I Peter 5:10</w:t>
      </w:r>
      <w:r w:rsidRPr="00D33BCC">
        <w:tab/>
        <w:t>Heb. 12:25-29</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III.</w:t>
      </w:r>
      <w:r w:rsidRPr="00D33BCC">
        <w:tab/>
        <w:t>The Messenger Had Good Discernment</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A.</w:t>
      </w:r>
      <w:r w:rsidRPr="00D33BCC">
        <w:tab/>
        <w:t xml:space="preserve">He discerned not by what he felt, saw or heard in the natural but </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by the Word</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1.</w:t>
      </w:r>
      <w:r w:rsidRPr="00D33BCC">
        <w:tab/>
        <w:t>Then came the word by Haggai the prophet</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1:3</w:t>
      </w:r>
      <w:r w:rsidRPr="00D33BCC">
        <w:tab/>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2.</w:t>
      </w:r>
      <w:r w:rsidRPr="00D33BCC">
        <w:tab/>
        <w:t xml:space="preserve">“Thus </w:t>
      </w:r>
      <w:proofErr w:type="spellStart"/>
      <w:r w:rsidRPr="00D33BCC">
        <w:t>saith</w:t>
      </w:r>
      <w:proofErr w:type="spellEnd"/>
      <w:r w:rsidRPr="00D33BCC">
        <w:t xml:space="preserve"> the Lord”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1:5-7</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He did not discern by what he saw and felt.</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 xml:space="preserve">Haggai was sensible to the cause of judgment because of </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the knowledge of the Word.</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3.</w:t>
      </w:r>
      <w:r w:rsidRPr="00D33BCC">
        <w:tab/>
        <w:t>Haggai discerned their need of strength</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2:4</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4.</w:t>
      </w:r>
      <w:r w:rsidRPr="00D33BCC">
        <w:tab/>
        <w:t xml:space="preserve">Discerned the need to explain 2:6 so he did in 2:22, but </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 xml:space="preserve">also shows that God will judge all those that do not judge </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themselves by the Word.</w:t>
      </w:r>
    </w:p>
    <w:p w:rsidR="00D52E8E" w:rsidRPr="00D33BCC" w:rsidRDefault="00D52E8E" w:rsidP="00D52E8E">
      <w:pPr>
        <w:widowControl w:val="0"/>
        <w:tabs>
          <w:tab w:val="left" w:pos="720"/>
          <w:tab w:val="left" w:pos="1440"/>
          <w:tab w:val="left" w:pos="2160"/>
          <w:tab w:val="left" w:pos="2880"/>
          <w:tab w:val="left" w:pos="3600"/>
          <w:tab w:val="left" w:pos="4320"/>
        </w:tabs>
        <w:rPr>
          <w:u w:val="single"/>
        </w:rPr>
      </w:pPr>
      <w:r w:rsidRPr="00D33BCC">
        <w:tab/>
      </w:r>
      <w:r w:rsidRPr="00D33BCC">
        <w:tab/>
      </w:r>
      <w:r w:rsidRPr="00D33BCC">
        <w:tab/>
        <w:t xml:space="preserve">2:6  </w:t>
      </w:r>
      <w:r w:rsidRPr="00D33BCC">
        <w:rPr>
          <w:u w:val="single"/>
        </w:rPr>
        <w:t>Heaven</w:t>
      </w:r>
      <w:r w:rsidRPr="00D33BCC">
        <w:t>,</w:t>
      </w:r>
      <w:r w:rsidRPr="00D33BCC">
        <w:rPr>
          <w:u w:val="single"/>
        </w:rPr>
        <w:t xml:space="preserve"> earth</w:t>
      </w:r>
      <w:r w:rsidRPr="00D33BCC">
        <w:t>,</w:t>
      </w:r>
      <w:r w:rsidRPr="00D33BCC">
        <w:rPr>
          <w:u w:val="single"/>
        </w:rPr>
        <w:t xml:space="preserve"> sea</w:t>
      </w:r>
      <w:r w:rsidRPr="00D33BCC">
        <w:t xml:space="preserve"> </w:t>
      </w:r>
      <w:r w:rsidRPr="00D33BCC">
        <w:rPr>
          <w:u w:val="single"/>
        </w:rPr>
        <w:t>and</w:t>
      </w:r>
      <w:r w:rsidRPr="00D33BCC">
        <w:t xml:space="preserve"> </w:t>
      </w:r>
      <w:r w:rsidRPr="00D33BCC">
        <w:rPr>
          <w:u w:val="single"/>
        </w:rPr>
        <w:t>dry land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5.</w:t>
      </w:r>
      <w:r w:rsidRPr="00D33BCC">
        <w:tab/>
        <w:t>Discerns shaking</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2:6 “a little while”</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393A13">
      <w:pPr>
        <w:widowControl w:val="0"/>
        <w:numPr>
          <w:ilvl w:val="0"/>
          <w:numId w:val="10"/>
        </w:numPr>
        <w:tabs>
          <w:tab w:val="left" w:pos="720"/>
          <w:tab w:val="left" w:pos="1440"/>
          <w:tab w:val="left" w:pos="2880"/>
          <w:tab w:val="left" w:pos="3600"/>
          <w:tab w:val="left" w:pos="4320"/>
        </w:tabs>
      </w:pPr>
      <w:r w:rsidRPr="00D33BCC">
        <w:t>Discerns the order of  an end-time deliverance</w:t>
      </w:r>
    </w:p>
    <w:p w:rsidR="00D52E8E" w:rsidRPr="00D33BCC" w:rsidRDefault="00D52E8E" w:rsidP="00D52E8E">
      <w:pPr>
        <w:widowControl w:val="0"/>
        <w:tabs>
          <w:tab w:val="left" w:pos="720"/>
          <w:tab w:val="left" w:pos="1440"/>
          <w:tab w:val="left" w:pos="2160"/>
          <w:tab w:val="left" w:pos="2880"/>
          <w:tab w:val="left" w:pos="3600"/>
          <w:tab w:val="left" w:pos="4320"/>
        </w:tabs>
        <w:ind w:left="1440"/>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 xml:space="preserve">2:23 “I will </w:t>
      </w:r>
      <w:r w:rsidRPr="00D33BCC">
        <w:rPr>
          <w:u w:val="single"/>
        </w:rPr>
        <w:t>take</w:t>
      </w:r>
      <w:r w:rsidRPr="00D33BCC">
        <w:t xml:space="preserve"> thee”</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 xml:space="preserve">     “will </w:t>
      </w:r>
      <w:r w:rsidRPr="00D33BCC">
        <w:rPr>
          <w:u w:val="single"/>
        </w:rPr>
        <w:t>make</w:t>
      </w:r>
      <w:r w:rsidRPr="00D33BCC">
        <w:t xml:space="preserve"> thee”</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 xml:space="preserve">“I have </w:t>
      </w:r>
      <w:r w:rsidRPr="00D33BCC">
        <w:rPr>
          <w:u w:val="single"/>
        </w:rPr>
        <w:t>chosen</w:t>
      </w:r>
      <w:r w:rsidRPr="00D33BCC">
        <w:t xml:space="preserve"> thee </w:t>
      </w:r>
      <w:proofErr w:type="spellStart"/>
      <w:r w:rsidRPr="00D33BCC">
        <w:t>saith</w:t>
      </w:r>
      <w:proofErr w:type="spellEnd"/>
      <w:r w:rsidRPr="00D33BCC">
        <w:t xml:space="preserve"> the Lord of Hosts.”</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p>
    <w:p w:rsidR="0069205D" w:rsidRPr="00D33BCC" w:rsidRDefault="00D52E8E" w:rsidP="00766455">
      <w:pPr>
        <w:jc w:val="center"/>
      </w:pPr>
      <w:r w:rsidRPr="00D33BCC">
        <w:br w:type="page"/>
      </w:r>
    </w:p>
    <w:p w:rsidR="0069205D" w:rsidRPr="00D33BCC" w:rsidRDefault="0069205D" w:rsidP="0069205D">
      <w:pPr>
        <w:pStyle w:val="Heading1"/>
      </w:pPr>
      <w:bookmarkStart w:id="32" w:name="_Toc243918868"/>
      <w:r w:rsidRPr="00D33BCC">
        <w:lastRenderedPageBreak/>
        <w:t>Zechariah</w:t>
      </w:r>
      <w:bookmarkEnd w:id="32"/>
    </w:p>
    <w:p w:rsidR="00944DC1" w:rsidRDefault="00944DC1" w:rsidP="00944DC1"/>
    <w:p w:rsidR="00944DC1" w:rsidRPr="00C40395" w:rsidRDefault="00944DC1" w:rsidP="00944DC1">
      <w:pPr>
        <w:rPr>
          <w:b/>
        </w:rPr>
      </w:pPr>
      <w:r w:rsidRPr="00C40395">
        <w:rPr>
          <w:b/>
        </w:rPr>
        <w:t>INTRODUCTION</w:t>
      </w:r>
      <w:r w:rsidR="00C40395">
        <w:rPr>
          <w:b/>
        </w:rPr>
        <w:t xml:space="preserve"> </w:t>
      </w:r>
      <w:r w:rsidR="00C40395" w:rsidRPr="00C40395">
        <w:t>– 1:1-6</w:t>
      </w:r>
    </w:p>
    <w:p w:rsidR="00944DC1" w:rsidRDefault="00944DC1" w:rsidP="00944DC1">
      <w:pPr>
        <w:ind w:firstLine="720"/>
      </w:pPr>
    </w:p>
    <w:p w:rsidR="00944DC1" w:rsidRDefault="00C40395" w:rsidP="00944DC1">
      <w:pPr>
        <w:ind w:firstLine="720"/>
      </w:pPr>
      <w:r>
        <w:t>Zechariah was the s</w:t>
      </w:r>
      <w:r w:rsidR="00944DC1">
        <w:t xml:space="preserve">on of </w:t>
      </w:r>
      <w:proofErr w:type="spellStart"/>
      <w:r w:rsidR="00944DC1">
        <w:t>Berechiah</w:t>
      </w:r>
      <w:proofErr w:type="spellEnd"/>
      <w:r w:rsidR="00944DC1">
        <w:t>, a</w:t>
      </w:r>
      <w:r>
        <w:t xml:space="preserve">nd grandson of </w:t>
      </w:r>
      <w:proofErr w:type="spellStart"/>
      <w:r>
        <w:t>Iddo</w:t>
      </w:r>
      <w:proofErr w:type="spellEnd"/>
      <w:r>
        <w:t xml:space="preserve"> the priest. </w:t>
      </w:r>
      <w:r w:rsidR="00944DC1">
        <w:t xml:space="preserve">Zechariah is the eleventh of the minor prophets.  He returned from Babylon with </w:t>
      </w:r>
      <w:proofErr w:type="spellStart"/>
      <w:r w:rsidR="00944DC1">
        <w:t>Zerubbabel</w:t>
      </w:r>
      <w:proofErr w:type="spellEnd"/>
      <w:r w:rsidR="00944DC1">
        <w:t xml:space="preserve">, and began to prophesy while yet young, </w:t>
      </w:r>
      <w:proofErr w:type="spellStart"/>
      <w:r w:rsidR="00944DC1">
        <w:t>Zec</w:t>
      </w:r>
      <w:proofErr w:type="spellEnd"/>
      <w:r w:rsidR="00944DC1">
        <w:t xml:space="preserve"> 2:4, in the second year of Darius son of </w:t>
      </w:r>
      <w:proofErr w:type="spellStart"/>
      <w:r w:rsidR="00944DC1">
        <w:t>Hystaspes</w:t>
      </w:r>
      <w:proofErr w:type="spellEnd"/>
      <w:r w:rsidR="00944DC1">
        <w:t xml:space="preserve">, B. C. 520, in the eighth month of the holy year, and two months after Haggai.  These two prophets, with united zeal, encouraged the people to resume the work of the temple, which had been discontinued for some years, </w:t>
      </w:r>
      <w:proofErr w:type="spellStart"/>
      <w:r w:rsidR="00944DC1">
        <w:t>Ezr</w:t>
      </w:r>
      <w:proofErr w:type="spellEnd"/>
      <w:r w:rsidR="00944DC1">
        <w:t xml:space="preserve"> 5:1. </w:t>
      </w:r>
    </w:p>
    <w:p w:rsidR="00944DC1" w:rsidRDefault="00944DC1" w:rsidP="00C40395">
      <w:pPr>
        <w:ind w:left="360" w:hanging="360"/>
      </w:pPr>
    </w:p>
    <w:p w:rsidR="00C40395" w:rsidRDefault="00C40395" w:rsidP="00C40395">
      <w:pPr>
        <w:ind w:firstLine="720"/>
      </w:pPr>
      <w:r>
        <w:t xml:space="preserve">In </w:t>
      </w:r>
      <w:proofErr w:type="spellStart"/>
      <w:r>
        <w:t>Zechariach</w:t>
      </w:r>
      <w:proofErr w:type="spellEnd"/>
      <w:r>
        <w:t xml:space="preserve">  1:1-6  is a brief introduction of Zechariah and his mission. He opens in the first six verses challenging the present generation ‘not to be like their fathers’!</w:t>
      </w:r>
    </w:p>
    <w:p w:rsidR="00C40395" w:rsidRDefault="00C40395" w:rsidP="00C40395">
      <w:pPr>
        <w:ind w:left="360" w:hanging="360"/>
      </w:pPr>
    </w:p>
    <w:p w:rsidR="00C40395" w:rsidRDefault="00C40395" w:rsidP="00C40395">
      <w:pPr>
        <w:ind w:left="360" w:hanging="360"/>
      </w:pPr>
      <w:r>
        <w:t xml:space="preserve"> 2 </w:t>
      </w:r>
      <w:r w:rsidRPr="00C40395">
        <w:rPr>
          <w:i/>
        </w:rPr>
        <w:t xml:space="preserve">The LORD hath been sore displeased with your fathers. 3 Therefore say thou unto them, Thus </w:t>
      </w:r>
      <w:proofErr w:type="spellStart"/>
      <w:r w:rsidRPr="00C40395">
        <w:rPr>
          <w:i/>
        </w:rPr>
        <w:t>saith</w:t>
      </w:r>
      <w:proofErr w:type="spellEnd"/>
      <w:r w:rsidRPr="00C40395">
        <w:rPr>
          <w:i/>
        </w:rPr>
        <w:t xml:space="preserve"> the LORD of hosts; Turn ye unto me, </w:t>
      </w:r>
      <w:proofErr w:type="spellStart"/>
      <w:r w:rsidRPr="00C40395">
        <w:rPr>
          <w:i/>
        </w:rPr>
        <w:t>saith</w:t>
      </w:r>
      <w:proofErr w:type="spellEnd"/>
      <w:r w:rsidRPr="00C40395">
        <w:rPr>
          <w:i/>
        </w:rPr>
        <w:t xml:space="preserve"> the LORD of hosts, and I will turn unto you, </w:t>
      </w:r>
      <w:proofErr w:type="spellStart"/>
      <w:r w:rsidRPr="00C40395">
        <w:rPr>
          <w:i/>
        </w:rPr>
        <w:t>saith</w:t>
      </w:r>
      <w:proofErr w:type="spellEnd"/>
      <w:r w:rsidRPr="00C40395">
        <w:rPr>
          <w:i/>
        </w:rPr>
        <w:t xml:space="preserve"> the LORD of hosts. 4 Be ye not as your fathers, unto whom the former prophets have cried, saying, Thus </w:t>
      </w:r>
      <w:proofErr w:type="spellStart"/>
      <w:r w:rsidRPr="00C40395">
        <w:rPr>
          <w:i/>
        </w:rPr>
        <w:t>saith</w:t>
      </w:r>
      <w:proofErr w:type="spellEnd"/>
      <w:r w:rsidRPr="00C40395">
        <w:rPr>
          <w:i/>
        </w:rPr>
        <w:t xml:space="preserve"> the LORD of hosts; Turn ye now from your evil ways, and from your evil doings: but they did not hear, nor hearken unto me, </w:t>
      </w:r>
      <w:proofErr w:type="spellStart"/>
      <w:r w:rsidRPr="00C40395">
        <w:rPr>
          <w:i/>
        </w:rPr>
        <w:t>saith</w:t>
      </w:r>
      <w:proofErr w:type="spellEnd"/>
      <w:r w:rsidRPr="00C40395">
        <w:rPr>
          <w:i/>
        </w:rPr>
        <w:t xml:space="preserve"> the LORD.</w:t>
      </w:r>
    </w:p>
    <w:p w:rsidR="00C40395" w:rsidRPr="00D33BCC" w:rsidRDefault="00C40395" w:rsidP="00766455">
      <w:pPr>
        <w:jc w:val="center"/>
      </w:pPr>
    </w:p>
    <w:p w:rsidR="00766455" w:rsidRPr="00D33BCC" w:rsidRDefault="00766455" w:rsidP="00766455">
      <w:pPr>
        <w:jc w:val="center"/>
        <w:rPr>
          <w:sz w:val="36"/>
        </w:rPr>
      </w:pPr>
      <w:r w:rsidRPr="00D33BCC">
        <w:rPr>
          <w:sz w:val="36"/>
        </w:rPr>
        <w:t>A Vision of Divine Concern</w:t>
      </w:r>
    </w:p>
    <w:p w:rsidR="00766455" w:rsidRPr="00D33BCC" w:rsidRDefault="00766455" w:rsidP="00766455">
      <w:pPr>
        <w:jc w:val="center"/>
      </w:pPr>
      <w:r w:rsidRPr="00D33BCC">
        <w:t>Zech. 1:7-17</w:t>
      </w:r>
    </w:p>
    <w:p w:rsidR="00766455" w:rsidRPr="00D33BCC" w:rsidRDefault="00766455" w:rsidP="00766455"/>
    <w:p w:rsidR="00766455" w:rsidRPr="00D33BCC" w:rsidRDefault="00766455" w:rsidP="00766455">
      <w:r w:rsidRPr="00D33BCC">
        <w:t>I.</w:t>
      </w:r>
      <w:r w:rsidRPr="00D33BCC">
        <w:tab/>
        <w:t>The Time of the Vision - vs. 8</w:t>
      </w:r>
    </w:p>
    <w:p w:rsidR="00766455" w:rsidRPr="00D33BCC" w:rsidRDefault="00766455" w:rsidP="00766455">
      <w:r w:rsidRPr="00D33BCC">
        <w:tab/>
        <w:t>"I saw by night" A night vision.</w:t>
      </w:r>
    </w:p>
    <w:p w:rsidR="00766455" w:rsidRPr="00D33BCC" w:rsidRDefault="00766455" w:rsidP="00766455"/>
    <w:p w:rsidR="00766455" w:rsidRPr="00D33BCC" w:rsidRDefault="00766455" w:rsidP="00944DC1">
      <w:pPr>
        <w:numPr>
          <w:ilvl w:val="0"/>
          <w:numId w:val="12"/>
        </w:numPr>
      </w:pPr>
      <w:r w:rsidRPr="00D33BCC">
        <w:t>Natural night – Darkness</w:t>
      </w:r>
    </w:p>
    <w:p w:rsidR="00766455" w:rsidRPr="00D33BCC" w:rsidRDefault="00766455" w:rsidP="00766455">
      <w:r w:rsidRPr="00D33BCC">
        <w:tab/>
        <w:t>2.</w:t>
      </w:r>
      <w:r w:rsidRPr="00D33BCC">
        <w:tab/>
        <w:t>National night - It was dark nationally.</w:t>
      </w:r>
    </w:p>
    <w:p w:rsidR="00766455" w:rsidRPr="00D33BCC" w:rsidRDefault="00766455" w:rsidP="00766455">
      <w:r w:rsidRPr="00D33BCC">
        <w:tab/>
      </w:r>
      <w:r w:rsidRPr="00D33BCC">
        <w:tab/>
        <w:t>The walls of Jerusalem were in ruin -The temple had not been rebuilt.</w:t>
      </w:r>
    </w:p>
    <w:p w:rsidR="00766455" w:rsidRPr="00D33BCC" w:rsidRDefault="00766455" w:rsidP="00766455">
      <w:r w:rsidRPr="00D33BCC">
        <w:tab/>
        <w:t>3.</w:t>
      </w:r>
      <w:r w:rsidRPr="00D33BCC">
        <w:tab/>
        <w:t>Spiritual night - Shortly had returned from</w:t>
      </w:r>
      <w:r w:rsidR="00944DC1">
        <w:t xml:space="preserve"> </w:t>
      </w:r>
      <w:r w:rsidRPr="00D33BCC">
        <w:t>Babylon.</w:t>
      </w:r>
    </w:p>
    <w:p w:rsidR="00766455" w:rsidRPr="00D33BCC" w:rsidRDefault="00766455" w:rsidP="00766455"/>
    <w:p w:rsidR="00766455" w:rsidRPr="00D33BCC" w:rsidRDefault="00766455" w:rsidP="00766455">
      <w:r w:rsidRPr="00D33BCC">
        <w:t>II.</w:t>
      </w:r>
      <w:r w:rsidRPr="00D33BCC">
        <w:tab/>
        <w:t>The Meaning of The Vision - vs. 8</w:t>
      </w:r>
    </w:p>
    <w:p w:rsidR="00766455" w:rsidRPr="00D33BCC" w:rsidRDefault="00766455" w:rsidP="00766455"/>
    <w:p w:rsidR="00766455" w:rsidRPr="00D33BCC" w:rsidRDefault="00766455" w:rsidP="00766455">
      <w:r w:rsidRPr="00D33BCC">
        <w:tab/>
        <w:t>1.</w:t>
      </w:r>
      <w:r w:rsidRPr="00D33BCC">
        <w:tab/>
        <w:t>"A Man riding" -</w:t>
      </w:r>
    </w:p>
    <w:p w:rsidR="00766455" w:rsidRPr="00D33BCC" w:rsidRDefault="00766455" w:rsidP="00766455">
      <w:r w:rsidRPr="00D33BCC">
        <w:tab/>
      </w:r>
      <w:r w:rsidRPr="00D33BCC">
        <w:tab/>
        <w:t>(1.)</w:t>
      </w:r>
      <w:r w:rsidRPr="00D33BCC">
        <w:tab/>
        <w:t xml:space="preserve">His Nature - </w:t>
      </w:r>
      <w:r w:rsidRPr="00944DC1">
        <w:rPr>
          <w:i/>
        </w:rPr>
        <w:t>Human and Divine</w:t>
      </w:r>
    </w:p>
    <w:p w:rsidR="00766455" w:rsidRPr="00D33BCC" w:rsidRDefault="00766455" w:rsidP="00766455">
      <w:r w:rsidRPr="00D33BCC">
        <w:tab/>
      </w:r>
      <w:r w:rsidRPr="00D33BCC">
        <w:tab/>
      </w:r>
      <w:r w:rsidRPr="00D33BCC">
        <w:tab/>
        <w:t>Called "a man" in vs. 8</w:t>
      </w:r>
    </w:p>
    <w:p w:rsidR="00944DC1" w:rsidRPr="00D33BCC" w:rsidRDefault="00766455" w:rsidP="00766455">
      <w:r w:rsidRPr="00D33BCC">
        <w:tab/>
      </w:r>
      <w:r w:rsidRPr="00D33BCC">
        <w:tab/>
      </w:r>
      <w:r w:rsidRPr="00D33BCC">
        <w:tab/>
        <w:t>Called "the angel of the LORD" in vs. 12</w:t>
      </w:r>
    </w:p>
    <w:p w:rsidR="00766455" w:rsidRPr="00D33BCC" w:rsidRDefault="00766455" w:rsidP="00766455">
      <w:r w:rsidRPr="00D33BCC">
        <w:tab/>
      </w:r>
      <w:r w:rsidRPr="00D33BCC">
        <w:tab/>
        <w:t>(2.)</w:t>
      </w:r>
      <w:r w:rsidRPr="00D33BCC">
        <w:tab/>
        <w:t>His Rank -"</w:t>
      </w:r>
      <w:r w:rsidRPr="00944DC1">
        <w:rPr>
          <w:i/>
        </w:rPr>
        <w:t>Behind Him</w:t>
      </w:r>
      <w:r w:rsidRPr="00D33BCC">
        <w:t>" -</w:t>
      </w:r>
    </w:p>
    <w:p w:rsidR="00766455" w:rsidRPr="00D33BCC" w:rsidRDefault="00766455" w:rsidP="00766455">
      <w:r w:rsidRPr="00D33BCC">
        <w:tab/>
      </w:r>
      <w:r w:rsidRPr="00D33BCC">
        <w:tab/>
      </w:r>
      <w:r w:rsidRPr="00D33BCC">
        <w:tab/>
        <w:t>He was the Leader - the Protector -the Redeemer</w:t>
      </w:r>
    </w:p>
    <w:p w:rsidR="00944DC1" w:rsidRDefault="00766455" w:rsidP="00944DC1">
      <w:pPr>
        <w:pStyle w:val="ListParagraph"/>
        <w:numPr>
          <w:ilvl w:val="0"/>
          <w:numId w:val="107"/>
        </w:numPr>
      </w:pPr>
      <w:r w:rsidRPr="00D33BCC">
        <w:t>Though they were depressed - the  Angel of the Lord was with them.</w:t>
      </w:r>
    </w:p>
    <w:p w:rsidR="00944DC1" w:rsidRDefault="00766455" w:rsidP="00944DC1">
      <w:pPr>
        <w:pStyle w:val="ListParagraph"/>
        <w:numPr>
          <w:ilvl w:val="0"/>
          <w:numId w:val="107"/>
        </w:numPr>
      </w:pPr>
      <w:r w:rsidRPr="00D33BCC">
        <w:t>He was ready to defend and bring</w:t>
      </w:r>
      <w:r w:rsidR="00944DC1">
        <w:t xml:space="preserve"> </w:t>
      </w:r>
      <w:r w:rsidRPr="00D33BCC">
        <w:t xml:space="preserve">judgment on their enemies.   </w:t>
      </w:r>
    </w:p>
    <w:p w:rsidR="00944DC1" w:rsidRDefault="00766455" w:rsidP="00944DC1">
      <w:pPr>
        <w:pStyle w:val="ListParagraph"/>
        <w:numPr>
          <w:ilvl w:val="0"/>
          <w:numId w:val="107"/>
        </w:numPr>
      </w:pPr>
      <w:r w:rsidRPr="00D33BCC">
        <w:t xml:space="preserve">"Riding on a red horse" </w:t>
      </w:r>
      <w:r w:rsidR="00944DC1">
        <w:t xml:space="preserve"> </w:t>
      </w:r>
      <w:r w:rsidRPr="00D33BCC">
        <w:t>Symbolic of War and bloodshed.</w:t>
      </w:r>
    </w:p>
    <w:p w:rsidR="00944DC1" w:rsidRDefault="00766455" w:rsidP="00944DC1">
      <w:pPr>
        <w:pStyle w:val="ListParagraph"/>
        <w:numPr>
          <w:ilvl w:val="0"/>
          <w:numId w:val="107"/>
        </w:numPr>
      </w:pPr>
      <w:r w:rsidRPr="00D33BCC">
        <w:lastRenderedPageBreak/>
        <w:t>Others riding on "Red horses, speckled."</w:t>
      </w:r>
      <w:r w:rsidR="00944DC1">
        <w:t xml:space="preserve"> </w:t>
      </w:r>
      <w:r w:rsidRPr="00D33BCC">
        <w:t>Mingling of mercy and judgment.</w:t>
      </w:r>
    </w:p>
    <w:p w:rsidR="00766455" w:rsidRPr="00D33BCC" w:rsidRDefault="00766455" w:rsidP="00944DC1">
      <w:pPr>
        <w:pStyle w:val="ListParagraph"/>
        <w:numPr>
          <w:ilvl w:val="0"/>
          <w:numId w:val="107"/>
        </w:numPr>
      </w:pPr>
      <w:r w:rsidRPr="00D33BCC">
        <w:t>"And white" - symbolic of victory and</w:t>
      </w:r>
      <w:r w:rsidR="00944DC1">
        <w:t xml:space="preserve"> </w:t>
      </w:r>
      <w:r w:rsidRPr="00D33BCC">
        <w:t>righteousness.</w:t>
      </w:r>
    </w:p>
    <w:p w:rsidR="00766455" w:rsidRPr="00D33BCC" w:rsidRDefault="00766455" w:rsidP="00766455"/>
    <w:p w:rsidR="00766455" w:rsidRPr="00D33BCC" w:rsidRDefault="00766455" w:rsidP="00766455">
      <w:r w:rsidRPr="00D33BCC">
        <w:tab/>
        <w:t>2.</w:t>
      </w:r>
      <w:r w:rsidRPr="00D33BCC">
        <w:tab/>
        <w:t>His Place - vs. 8</w:t>
      </w:r>
    </w:p>
    <w:p w:rsidR="00766455" w:rsidRPr="00D33BCC" w:rsidRDefault="00766455" w:rsidP="00766455">
      <w:r w:rsidRPr="00D33BCC">
        <w:tab/>
      </w:r>
      <w:r w:rsidRPr="00D33BCC">
        <w:tab/>
        <w:t>"He stood among the myrtle trees that were in</w:t>
      </w:r>
      <w:r w:rsidR="00944DC1">
        <w:t xml:space="preserve"> </w:t>
      </w:r>
      <w:r w:rsidRPr="00D33BCC">
        <w:t>the bottom;"</w:t>
      </w:r>
    </w:p>
    <w:p w:rsidR="00766455" w:rsidRPr="00D33BCC" w:rsidRDefault="00766455" w:rsidP="00766455">
      <w:r w:rsidRPr="00D33BCC">
        <w:tab/>
      </w:r>
      <w:r w:rsidRPr="00D33BCC">
        <w:tab/>
        <w:t>(1.)</w:t>
      </w:r>
      <w:r w:rsidRPr="00D33BCC">
        <w:tab/>
        <w:t>Associated with freshness and beauty.</w:t>
      </w:r>
    </w:p>
    <w:p w:rsidR="00766455" w:rsidRPr="00D33BCC" w:rsidRDefault="00766455" w:rsidP="00766455">
      <w:r w:rsidRPr="00D33BCC">
        <w:tab/>
      </w:r>
      <w:r w:rsidRPr="00D33BCC">
        <w:tab/>
      </w:r>
      <w:r w:rsidRPr="00D33BCC">
        <w:tab/>
        <w:t>Isa. 55:13 "Instead of the brier" symbol</w:t>
      </w:r>
      <w:r w:rsidR="00944DC1">
        <w:t xml:space="preserve"> </w:t>
      </w:r>
      <w:r w:rsidRPr="00D33BCC">
        <w:t>of the curse -</w:t>
      </w:r>
    </w:p>
    <w:p w:rsidR="00766455" w:rsidRPr="00D33BCC" w:rsidRDefault="00944DC1" w:rsidP="00766455">
      <w:r>
        <w:tab/>
      </w:r>
      <w:r>
        <w:tab/>
      </w:r>
      <w:r w:rsidR="00766455" w:rsidRPr="00D33BCC">
        <w:t>"Shall come up the myrtle-tree" visited</w:t>
      </w:r>
      <w:r>
        <w:t xml:space="preserve"> </w:t>
      </w:r>
      <w:r w:rsidR="00766455" w:rsidRPr="00D33BCC">
        <w:t>by mercy and restored prosperity.</w:t>
      </w:r>
    </w:p>
    <w:p w:rsidR="00766455" w:rsidRPr="00D33BCC" w:rsidRDefault="00766455" w:rsidP="00766455">
      <w:r w:rsidRPr="00D33BCC">
        <w:tab/>
      </w:r>
      <w:r w:rsidRPr="00D33BCC">
        <w:tab/>
        <w:t>(2.)</w:t>
      </w:r>
      <w:r w:rsidRPr="00D33BCC">
        <w:tab/>
        <w:t>Also reference to His covenant people,</w:t>
      </w:r>
      <w:r w:rsidR="00944DC1">
        <w:t xml:space="preserve"> </w:t>
      </w:r>
      <w:r w:rsidRPr="00D33BCC">
        <w:t>the nation of Israel.</w:t>
      </w:r>
    </w:p>
    <w:p w:rsidR="00766455" w:rsidRPr="00D33BCC" w:rsidRDefault="00766455" w:rsidP="00766455">
      <w:r w:rsidRPr="00D33BCC">
        <w:tab/>
      </w:r>
      <w:r w:rsidRPr="00D33BCC">
        <w:tab/>
      </w:r>
      <w:r w:rsidRPr="00D33BCC">
        <w:tab/>
        <w:t>Fragile and obscure.</w:t>
      </w:r>
    </w:p>
    <w:p w:rsidR="00766455" w:rsidRPr="00D33BCC" w:rsidRDefault="00766455" w:rsidP="00766455">
      <w:r w:rsidRPr="00D33BCC">
        <w:tab/>
      </w:r>
      <w:r w:rsidRPr="00D33BCC">
        <w:tab/>
        <w:t>(3.)</w:t>
      </w:r>
      <w:r w:rsidRPr="00D33BCC">
        <w:tab/>
        <w:t>"That were in the bottom" -</w:t>
      </w:r>
    </w:p>
    <w:p w:rsidR="00766455" w:rsidRPr="00D33BCC" w:rsidRDefault="00766455" w:rsidP="00766455">
      <w:r w:rsidRPr="00D33BCC">
        <w:tab/>
      </w:r>
      <w:r w:rsidRPr="00D33BCC">
        <w:tab/>
      </w:r>
      <w:r w:rsidRPr="00D33BCC">
        <w:tab/>
        <w:t>Indicating their depressed and sad condition.</w:t>
      </w:r>
    </w:p>
    <w:p w:rsidR="00766455" w:rsidRPr="00D33BCC" w:rsidRDefault="00766455" w:rsidP="00766455">
      <w:r w:rsidRPr="00D33BCC">
        <w:tab/>
        <w:t>3.</w:t>
      </w:r>
      <w:r w:rsidRPr="00D33BCC">
        <w:tab/>
        <w:t>His Purpose -</w:t>
      </w:r>
    </w:p>
    <w:p w:rsidR="00766455" w:rsidRPr="00D33BCC" w:rsidRDefault="00766455" w:rsidP="00766455">
      <w:r w:rsidRPr="00D33BCC">
        <w:tab/>
      </w:r>
      <w:r w:rsidRPr="00D33BCC">
        <w:tab/>
        <w:t>(1.)</w:t>
      </w:r>
      <w:r w:rsidRPr="00D33BCC">
        <w:tab/>
        <w:t>To Intercede - vs. 12</w:t>
      </w:r>
    </w:p>
    <w:p w:rsidR="00766455" w:rsidRPr="00D33BCC" w:rsidRDefault="00766455" w:rsidP="00766455">
      <w:r w:rsidRPr="00D33BCC">
        <w:tab/>
      </w:r>
      <w:r w:rsidRPr="00D33BCC">
        <w:tab/>
      </w:r>
      <w:r w:rsidRPr="00D33BCC">
        <w:tab/>
        <w:t>"O Lord of hosts, how long wilt thou not</w:t>
      </w:r>
      <w:r w:rsidR="00944DC1">
        <w:t xml:space="preserve"> </w:t>
      </w:r>
      <w:r w:rsidRPr="00D33BCC">
        <w:t>have mercy on Jerusalem."</w:t>
      </w:r>
      <w:r w:rsidR="00944DC1">
        <w:t xml:space="preserve"> </w:t>
      </w:r>
      <w:r w:rsidRPr="00D33BCC">
        <w:t>vs. 13 His intercession prevailed -"And the LORD answered"</w:t>
      </w:r>
    </w:p>
    <w:p w:rsidR="00766455" w:rsidRPr="00D33BCC" w:rsidRDefault="00766455" w:rsidP="00766455">
      <w:r w:rsidRPr="00D33BCC">
        <w:tab/>
      </w:r>
      <w:r w:rsidRPr="00D33BCC">
        <w:tab/>
        <w:t>(2.)</w:t>
      </w:r>
      <w:r w:rsidRPr="00D33BCC">
        <w:tab/>
        <w:t>To Restore - vs. 16</w:t>
      </w:r>
    </w:p>
    <w:p w:rsidR="00766455" w:rsidRPr="00D33BCC" w:rsidRDefault="00944DC1" w:rsidP="00766455">
      <w:r>
        <w:tab/>
      </w:r>
      <w:r w:rsidR="00766455" w:rsidRPr="00D33BCC">
        <w:t xml:space="preserve">"Therefore thus </w:t>
      </w:r>
      <w:proofErr w:type="spellStart"/>
      <w:r w:rsidR="00766455" w:rsidRPr="00D33BCC">
        <w:t>saith</w:t>
      </w:r>
      <w:proofErr w:type="spellEnd"/>
      <w:r w:rsidR="00766455" w:rsidRPr="00D33BCC">
        <w:t xml:space="preserve"> the LORD; I am</w:t>
      </w:r>
      <w:r>
        <w:t xml:space="preserve"> </w:t>
      </w:r>
      <w:r w:rsidR="00766455" w:rsidRPr="00D33BCC">
        <w:t xml:space="preserve">returned to Jerusalem with </w:t>
      </w:r>
      <w:proofErr w:type="spellStart"/>
      <w:r w:rsidR="00766455" w:rsidRPr="00D33BCC">
        <w:t>mercies:my</w:t>
      </w:r>
      <w:proofErr w:type="spellEnd"/>
      <w:r w:rsidR="00766455" w:rsidRPr="00D33BCC">
        <w:t xml:space="preserve"> house shall be built in it,"</w:t>
      </w:r>
    </w:p>
    <w:p w:rsidR="00766455" w:rsidRPr="00D33BCC" w:rsidRDefault="00766455" w:rsidP="00766455"/>
    <w:p w:rsidR="00766455" w:rsidRPr="00D33BCC" w:rsidRDefault="00766455" w:rsidP="00766455">
      <w:r w:rsidRPr="00D33BCC">
        <w:t>III.</w:t>
      </w:r>
      <w:r w:rsidRPr="00D33BCC">
        <w:tab/>
        <w:t>The Message of The Vision - vs. 14</w:t>
      </w:r>
    </w:p>
    <w:p w:rsidR="00766455" w:rsidRPr="00D33BCC" w:rsidRDefault="00766455" w:rsidP="00766455"/>
    <w:p w:rsidR="00766455" w:rsidRPr="00D33BCC" w:rsidRDefault="00766455" w:rsidP="00766455">
      <w:r w:rsidRPr="00D33BCC">
        <w:tab/>
        <w:t>1.</w:t>
      </w:r>
      <w:r w:rsidRPr="00D33BCC">
        <w:tab/>
        <w:t>A message of Love -</w:t>
      </w:r>
    </w:p>
    <w:p w:rsidR="00766455" w:rsidRPr="00D33BCC" w:rsidRDefault="00766455" w:rsidP="00766455">
      <w:r w:rsidRPr="00D33BCC">
        <w:tab/>
      </w:r>
      <w:r w:rsidRPr="00D33BCC">
        <w:tab/>
        <w:t>"I am jealous for Jerusalem."</w:t>
      </w:r>
    </w:p>
    <w:p w:rsidR="00766455" w:rsidRPr="00D33BCC" w:rsidRDefault="00766455" w:rsidP="00766455">
      <w:r w:rsidRPr="00D33BCC">
        <w:tab/>
      </w:r>
      <w:r w:rsidRPr="00D33BCC">
        <w:tab/>
        <w:t>The term indicates passionate love.</w:t>
      </w:r>
    </w:p>
    <w:p w:rsidR="00766455" w:rsidRPr="00D33BCC" w:rsidRDefault="00766455" w:rsidP="00766455"/>
    <w:p w:rsidR="00766455" w:rsidRPr="00D33BCC" w:rsidRDefault="00766455" w:rsidP="00766455">
      <w:r w:rsidRPr="00D33BCC">
        <w:tab/>
        <w:t>2.</w:t>
      </w:r>
      <w:r w:rsidRPr="00D33BCC">
        <w:tab/>
        <w:t>A message of Judgment -</w:t>
      </w:r>
    </w:p>
    <w:p w:rsidR="00766455" w:rsidRPr="00D33BCC" w:rsidRDefault="00766455" w:rsidP="00766455">
      <w:r w:rsidRPr="00D33BCC">
        <w:tab/>
      </w:r>
      <w:r w:rsidRPr="00D33BCC">
        <w:tab/>
        <w:t>"And I am very sore displeased with the</w:t>
      </w:r>
      <w:r w:rsidR="00944DC1">
        <w:t xml:space="preserve"> </w:t>
      </w:r>
      <w:r w:rsidRPr="00D33BCC">
        <w:t>heathen that are at ease:"</w:t>
      </w:r>
    </w:p>
    <w:p w:rsidR="00766455" w:rsidRPr="00D33BCC" w:rsidRDefault="00944DC1" w:rsidP="00766455">
      <w:r>
        <w:tab/>
      </w:r>
      <w:r w:rsidR="00766455" w:rsidRPr="00D33BCC">
        <w:t>He was a little displeased with Israel and sent them to Babylon where they were</w:t>
      </w:r>
      <w:r>
        <w:t xml:space="preserve"> </w:t>
      </w:r>
      <w:r w:rsidR="00766455" w:rsidRPr="00D33BCC">
        <w:t>slaves.</w:t>
      </w:r>
      <w:r>
        <w:t xml:space="preserve"> </w:t>
      </w:r>
      <w:r w:rsidR="00766455" w:rsidRPr="00D33BCC">
        <w:t>But now He is sore displeased with Babylon because the way they treated Israel.</w:t>
      </w:r>
    </w:p>
    <w:p w:rsidR="00766455" w:rsidRPr="00D33BCC" w:rsidRDefault="00766455" w:rsidP="00766455"/>
    <w:p w:rsidR="00766455" w:rsidRPr="00D33BCC" w:rsidRDefault="00766455" w:rsidP="00766455">
      <w:r w:rsidRPr="00D33BCC">
        <w:tab/>
        <w:t>3.</w:t>
      </w:r>
      <w:r w:rsidRPr="00D33BCC">
        <w:tab/>
        <w:t>A message of Prosperity - vs. 17</w:t>
      </w:r>
    </w:p>
    <w:p w:rsidR="00766455" w:rsidRPr="00D33BCC" w:rsidRDefault="00766455" w:rsidP="00766455">
      <w:r w:rsidRPr="00D33BCC">
        <w:tab/>
      </w:r>
      <w:r w:rsidRPr="00D33BCC">
        <w:tab/>
        <w:t xml:space="preserve">"Cry yet, saying, Thus </w:t>
      </w:r>
      <w:proofErr w:type="spellStart"/>
      <w:r w:rsidRPr="00D33BCC">
        <w:t>saith</w:t>
      </w:r>
      <w:proofErr w:type="spellEnd"/>
      <w:r w:rsidRPr="00D33BCC">
        <w:t xml:space="preserve"> the LORD of </w:t>
      </w:r>
      <w:r w:rsidR="00944DC1">
        <w:t xml:space="preserve"> </w:t>
      </w:r>
      <w:r w:rsidRPr="00D33BCC">
        <w:t>hosts; My cities through prosperity shall yet</w:t>
      </w:r>
      <w:r w:rsidR="00944DC1">
        <w:t xml:space="preserve"> </w:t>
      </w:r>
      <w:r w:rsidRPr="00D33BCC">
        <w:t>be spread abroad;"</w:t>
      </w:r>
    </w:p>
    <w:p w:rsidR="00766455" w:rsidRPr="00D33BCC" w:rsidRDefault="00766455" w:rsidP="00766455"/>
    <w:p w:rsidR="00766455" w:rsidRPr="00D33BCC" w:rsidRDefault="00766455" w:rsidP="00766455">
      <w:r w:rsidRPr="00D33BCC">
        <w:tab/>
        <w:t>4.</w:t>
      </w:r>
      <w:r w:rsidRPr="00D33BCC">
        <w:tab/>
        <w:t>A message of Comfort -</w:t>
      </w:r>
    </w:p>
    <w:p w:rsidR="00766455" w:rsidRPr="00D33BCC" w:rsidRDefault="00766455" w:rsidP="00766455">
      <w:r w:rsidRPr="00D33BCC">
        <w:tab/>
      </w:r>
      <w:r w:rsidRPr="00D33BCC">
        <w:tab/>
        <w:t>"And the LORD shall yet comfort Zion, and</w:t>
      </w:r>
      <w:r w:rsidR="00944DC1">
        <w:t xml:space="preserve"> </w:t>
      </w:r>
      <w:r w:rsidRPr="00D33BCC">
        <w:t>shall yet choose Jerusalem."</w:t>
      </w:r>
    </w:p>
    <w:p w:rsidR="00766455" w:rsidRPr="00D33BCC" w:rsidRDefault="00766455" w:rsidP="00766455"/>
    <w:p w:rsidR="00766455" w:rsidRPr="00D33BCC" w:rsidRDefault="00766455" w:rsidP="00766455"/>
    <w:p w:rsidR="00766455" w:rsidRPr="00D33BCC" w:rsidRDefault="00766455" w:rsidP="00766455"/>
    <w:p w:rsidR="00335DB7" w:rsidRDefault="00335DB7">
      <w:pPr>
        <w:rPr>
          <w:sz w:val="28"/>
        </w:rPr>
      </w:pPr>
      <w:bookmarkStart w:id="33" w:name="_Toc243905537"/>
      <w:bookmarkStart w:id="34" w:name="_Toc243915867"/>
      <w:bookmarkStart w:id="35" w:name="_Toc243918869"/>
      <w:r>
        <w:br w:type="page"/>
      </w:r>
    </w:p>
    <w:p w:rsidR="00766455" w:rsidRPr="00D33BCC" w:rsidRDefault="00766455" w:rsidP="00766455">
      <w:pPr>
        <w:pStyle w:val="Heading2"/>
        <w:rPr>
          <w:sz w:val="24"/>
        </w:rPr>
      </w:pPr>
      <w:r w:rsidRPr="00D33BCC">
        <w:lastRenderedPageBreak/>
        <w:t>Destroyers or Builders</w:t>
      </w:r>
      <w:bookmarkEnd w:id="33"/>
      <w:bookmarkEnd w:id="34"/>
      <w:bookmarkEnd w:id="35"/>
    </w:p>
    <w:p w:rsidR="00766455" w:rsidRPr="00D33BCC" w:rsidRDefault="00766455" w:rsidP="00766455">
      <w:pPr>
        <w:jc w:val="center"/>
      </w:pPr>
      <w:r w:rsidRPr="00D33BCC">
        <w:t>Zech. 1:18-21</w:t>
      </w:r>
    </w:p>
    <w:p w:rsidR="00766455" w:rsidRPr="00D33BCC" w:rsidRDefault="00766455" w:rsidP="00766455"/>
    <w:p w:rsidR="00766455" w:rsidRPr="00D33BCC" w:rsidRDefault="00766455" w:rsidP="00766455">
      <w:r w:rsidRPr="00D33BCC">
        <w:t>Four Horns meet Four Carpenters -</w:t>
      </w:r>
    </w:p>
    <w:p w:rsidR="00766455" w:rsidRPr="00D33BCC" w:rsidRDefault="00766455" w:rsidP="00766455">
      <w:r w:rsidRPr="00D33BCC">
        <w:t>The First characterized by Beasts -</w:t>
      </w:r>
    </w:p>
    <w:p w:rsidR="00766455" w:rsidRPr="00D33BCC" w:rsidRDefault="00766455" w:rsidP="00766455">
      <w:r w:rsidRPr="00D33BCC">
        <w:t>The Second by Wisdom and Skill</w:t>
      </w:r>
    </w:p>
    <w:p w:rsidR="00766455" w:rsidRPr="00D33BCC" w:rsidRDefault="00766455" w:rsidP="00766455"/>
    <w:p w:rsidR="00766455" w:rsidRPr="00D33BCC" w:rsidRDefault="00766455" w:rsidP="00766455">
      <w:r w:rsidRPr="00D33BCC">
        <w:t>I.</w:t>
      </w:r>
      <w:r w:rsidRPr="00D33BCC">
        <w:tab/>
        <w:t>The Destroyers - vs. 18</w:t>
      </w:r>
    </w:p>
    <w:p w:rsidR="00766455" w:rsidRPr="00D33BCC" w:rsidRDefault="00766455" w:rsidP="00766455"/>
    <w:p w:rsidR="00766455" w:rsidRPr="00D33BCC" w:rsidRDefault="00766455" w:rsidP="00766455">
      <w:r w:rsidRPr="00D33BCC">
        <w:tab/>
        <w:t>1.</w:t>
      </w:r>
      <w:r w:rsidRPr="00D33BCC">
        <w:tab/>
        <w:t>"Four horns" speaks of power and kingdoms -</w:t>
      </w:r>
    </w:p>
    <w:p w:rsidR="00766455" w:rsidRPr="00D33BCC" w:rsidRDefault="00766455" w:rsidP="00766455">
      <w:r w:rsidRPr="00D33BCC">
        <w:tab/>
      </w:r>
      <w:r w:rsidRPr="00D33BCC">
        <w:tab/>
        <w:t>(1.)</w:t>
      </w:r>
      <w:r w:rsidRPr="00D33BCC">
        <w:tab/>
        <w:t>Indicating Dominion - Coming from four</w:t>
      </w:r>
    </w:p>
    <w:p w:rsidR="00766455" w:rsidRPr="00D33BCC" w:rsidRDefault="00766455" w:rsidP="00766455">
      <w:r w:rsidRPr="00D33BCC">
        <w:tab/>
      </w:r>
      <w:r w:rsidRPr="00D33BCC">
        <w:tab/>
      </w:r>
      <w:r w:rsidRPr="00D33BCC">
        <w:tab/>
        <w:t>different kingdoms - attacking Israel.</w:t>
      </w:r>
    </w:p>
    <w:p w:rsidR="00766455" w:rsidRPr="00D33BCC" w:rsidRDefault="00766455" w:rsidP="00766455">
      <w:r w:rsidRPr="00D33BCC">
        <w:tab/>
      </w:r>
      <w:r w:rsidRPr="00D33BCC">
        <w:tab/>
      </w:r>
      <w:r w:rsidRPr="00D33BCC">
        <w:tab/>
        <w:t>vs. 19 "Judah, Israel, and Jerusalem.</w:t>
      </w:r>
    </w:p>
    <w:p w:rsidR="00766455" w:rsidRPr="00D33BCC" w:rsidRDefault="00766455" w:rsidP="00766455">
      <w:r w:rsidRPr="00D33BCC">
        <w:tab/>
      </w:r>
      <w:r w:rsidRPr="00D33BCC">
        <w:tab/>
        <w:t>(2.)</w:t>
      </w:r>
      <w:r w:rsidRPr="00D33BCC">
        <w:tab/>
        <w:t xml:space="preserve">Indicating Direction - Jerusalem </w:t>
      </w:r>
    </w:p>
    <w:p w:rsidR="00766455" w:rsidRPr="00D33BCC" w:rsidRDefault="00766455" w:rsidP="00766455">
      <w:r w:rsidRPr="00D33BCC">
        <w:tab/>
      </w:r>
      <w:r w:rsidRPr="00D33BCC">
        <w:tab/>
      </w:r>
      <w:r w:rsidRPr="00D33BCC">
        <w:tab/>
        <w:t>compassed with enemies round about.</w:t>
      </w:r>
    </w:p>
    <w:p w:rsidR="00766455" w:rsidRPr="00D33BCC" w:rsidRDefault="00766455" w:rsidP="00766455">
      <w:r w:rsidRPr="00D33BCC">
        <w:tab/>
      </w:r>
      <w:r w:rsidRPr="00D33BCC">
        <w:tab/>
      </w:r>
      <w:r w:rsidRPr="00D33BCC">
        <w:tab/>
        <w:t>Coming from four different directions.</w:t>
      </w:r>
    </w:p>
    <w:p w:rsidR="00766455" w:rsidRPr="00D33BCC" w:rsidRDefault="00766455" w:rsidP="00766455">
      <w:r w:rsidRPr="00D33BCC">
        <w:tab/>
      </w:r>
      <w:r w:rsidRPr="00D33BCC">
        <w:tab/>
        <w:t>(3.)</w:t>
      </w:r>
      <w:r w:rsidRPr="00D33BCC">
        <w:tab/>
        <w:t>Indicating Duration - Four consecutive</w:t>
      </w:r>
    </w:p>
    <w:p w:rsidR="00766455" w:rsidRPr="00D33BCC" w:rsidRDefault="00766455" w:rsidP="00766455">
      <w:r w:rsidRPr="00D33BCC">
        <w:tab/>
      </w:r>
      <w:r w:rsidRPr="00D33BCC">
        <w:tab/>
      </w:r>
      <w:r w:rsidRPr="00D33BCC">
        <w:tab/>
        <w:t>enemies - one following another - until</w:t>
      </w:r>
    </w:p>
    <w:p w:rsidR="00766455" w:rsidRPr="00D33BCC" w:rsidRDefault="00766455" w:rsidP="00766455">
      <w:r w:rsidRPr="00D33BCC">
        <w:tab/>
      </w:r>
      <w:r w:rsidRPr="00D33BCC">
        <w:tab/>
      </w:r>
      <w:r w:rsidRPr="00D33BCC">
        <w:tab/>
        <w:t>God's people learned their lesson.</w:t>
      </w:r>
    </w:p>
    <w:p w:rsidR="00766455" w:rsidRPr="00D33BCC" w:rsidRDefault="00766455" w:rsidP="00766455">
      <w:r w:rsidRPr="00D33BCC">
        <w:tab/>
      </w:r>
      <w:r w:rsidRPr="00D33BCC">
        <w:tab/>
        <w:t>(4.)</w:t>
      </w:r>
      <w:r w:rsidRPr="00D33BCC">
        <w:tab/>
        <w:t>Indicating Dimension - The dimension</w:t>
      </w:r>
    </w:p>
    <w:p w:rsidR="00766455" w:rsidRPr="00D33BCC" w:rsidRDefault="00766455" w:rsidP="00766455">
      <w:r w:rsidRPr="00D33BCC">
        <w:tab/>
      </w:r>
      <w:r w:rsidRPr="00D33BCC">
        <w:tab/>
      </w:r>
      <w:r w:rsidRPr="00D33BCC">
        <w:tab/>
        <w:t>of the destruction - vs. 21.  "So that no</w:t>
      </w:r>
    </w:p>
    <w:p w:rsidR="00766455" w:rsidRPr="00D33BCC" w:rsidRDefault="00766455" w:rsidP="00766455">
      <w:r w:rsidRPr="00D33BCC">
        <w:tab/>
      </w:r>
      <w:r w:rsidRPr="00D33BCC">
        <w:tab/>
      </w:r>
      <w:r w:rsidRPr="00D33BCC">
        <w:tab/>
        <w:t>man did lift up his head."</w:t>
      </w:r>
    </w:p>
    <w:p w:rsidR="00766455" w:rsidRPr="00D33BCC" w:rsidRDefault="00766455" w:rsidP="00766455"/>
    <w:p w:rsidR="00766455" w:rsidRPr="00D33BCC" w:rsidRDefault="00766455" w:rsidP="00766455">
      <w:r w:rsidRPr="00D33BCC">
        <w:tab/>
        <w:t>2.</w:t>
      </w:r>
      <w:r w:rsidRPr="00D33BCC">
        <w:tab/>
        <w:t>"Four horns" Speak of Enemies of the Church</w:t>
      </w:r>
    </w:p>
    <w:p w:rsidR="00766455" w:rsidRPr="00D33BCC" w:rsidRDefault="00766455" w:rsidP="00766455">
      <w:r w:rsidRPr="00D33BCC">
        <w:tab/>
      </w:r>
      <w:r w:rsidRPr="00D33BCC">
        <w:tab/>
        <w:t>(1.)</w:t>
      </w:r>
      <w:r w:rsidRPr="00D33BCC">
        <w:tab/>
        <w:t>The Flesh - Enemy of God - Rom. 8:7</w:t>
      </w:r>
    </w:p>
    <w:p w:rsidR="00766455" w:rsidRPr="00D33BCC" w:rsidRDefault="00766455" w:rsidP="00766455">
      <w:r w:rsidRPr="00D33BCC">
        <w:tab/>
      </w:r>
      <w:r w:rsidRPr="00D33BCC">
        <w:tab/>
        <w:t>(2.)</w:t>
      </w:r>
      <w:r w:rsidRPr="00D33BCC">
        <w:tab/>
        <w:t>The World - Enemy of the Believer -</w:t>
      </w:r>
    </w:p>
    <w:p w:rsidR="00766455" w:rsidRPr="00D33BCC" w:rsidRDefault="00766455" w:rsidP="00766455">
      <w:r w:rsidRPr="00D33BCC">
        <w:tab/>
      </w:r>
      <w:r w:rsidRPr="00D33BCC">
        <w:tab/>
      </w:r>
      <w:r w:rsidRPr="00D33BCC">
        <w:tab/>
        <w:t>I John 2:15-17</w:t>
      </w:r>
    </w:p>
    <w:p w:rsidR="00766455" w:rsidRPr="00D33BCC" w:rsidRDefault="00766455" w:rsidP="00766455">
      <w:r w:rsidRPr="00D33BCC">
        <w:tab/>
      </w:r>
      <w:r w:rsidRPr="00D33BCC">
        <w:tab/>
        <w:t>(3.)</w:t>
      </w:r>
      <w:r w:rsidRPr="00D33BCC">
        <w:tab/>
        <w:t>The Devil - Enemy of both - I Peter 5:8</w:t>
      </w:r>
    </w:p>
    <w:p w:rsidR="00766455" w:rsidRPr="00D33BCC" w:rsidRDefault="00766455" w:rsidP="00766455">
      <w:r w:rsidRPr="00D33BCC">
        <w:tab/>
      </w:r>
      <w:r w:rsidRPr="00D33BCC">
        <w:tab/>
        <w:t>(4.)</w:t>
      </w:r>
      <w:r w:rsidRPr="00D33BCC">
        <w:tab/>
        <w:t>False Doctrine - I Tim. 4:1</w:t>
      </w:r>
    </w:p>
    <w:p w:rsidR="00766455" w:rsidRPr="00D33BCC" w:rsidRDefault="00766455" w:rsidP="00766455">
      <w:r w:rsidRPr="00D33BCC">
        <w:tab/>
      </w:r>
      <w:r w:rsidRPr="00D33BCC">
        <w:tab/>
      </w:r>
      <w:r w:rsidRPr="00D33BCC">
        <w:tab/>
        <w:t>Four other enemies -</w:t>
      </w:r>
    </w:p>
    <w:p w:rsidR="00766455" w:rsidRPr="00D33BCC" w:rsidRDefault="00766455" w:rsidP="00766455">
      <w:r w:rsidRPr="00D33BCC">
        <w:tab/>
      </w:r>
      <w:r w:rsidRPr="00D33BCC">
        <w:tab/>
      </w:r>
      <w:r w:rsidRPr="00D33BCC">
        <w:tab/>
        <w:t>(1.)</w:t>
      </w:r>
      <w:r w:rsidRPr="00D33BCC">
        <w:tab/>
        <w:t>Idolatry</w:t>
      </w:r>
    </w:p>
    <w:p w:rsidR="00766455" w:rsidRPr="00D33BCC" w:rsidRDefault="00766455" w:rsidP="00766455">
      <w:r w:rsidRPr="00D33BCC">
        <w:tab/>
      </w:r>
      <w:r w:rsidRPr="00D33BCC">
        <w:tab/>
      </w:r>
      <w:r w:rsidRPr="00D33BCC">
        <w:tab/>
        <w:t>(2.)</w:t>
      </w:r>
      <w:r w:rsidRPr="00D33BCC">
        <w:tab/>
        <w:t>Materialism</w:t>
      </w:r>
    </w:p>
    <w:p w:rsidR="00766455" w:rsidRPr="00D33BCC" w:rsidRDefault="00766455" w:rsidP="00766455">
      <w:r w:rsidRPr="00D33BCC">
        <w:tab/>
      </w:r>
      <w:r w:rsidRPr="00D33BCC">
        <w:tab/>
      </w:r>
      <w:r w:rsidRPr="00D33BCC">
        <w:tab/>
        <w:t>(3.)</w:t>
      </w:r>
      <w:r w:rsidRPr="00D33BCC">
        <w:tab/>
        <w:t>Pride</w:t>
      </w:r>
    </w:p>
    <w:p w:rsidR="00766455" w:rsidRPr="00D33BCC" w:rsidRDefault="00766455" w:rsidP="00766455">
      <w:r w:rsidRPr="00D33BCC">
        <w:tab/>
      </w:r>
      <w:r w:rsidRPr="00D33BCC">
        <w:tab/>
      </w:r>
      <w:r w:rsidRPr="00D33BCC">
        <w:tab/>
        <w:t>(4.)</w:t>
      </w:r>
      <w:r w:rsidRPr="00D33BCC">
        <w:tab/>
        <w:t>Unbelief</w:t>
      </w:r>
    </w:p>
    <w:p w:rsidR="00766455" w:rsidRPr="00D33BCC" w:rsidRDefault="00766455" w:rsidP="00766455"/>
    <w:p w:rsidR="00766455" w:rsidRPr="00D33BCC" w:rsidRDefault="00766455" w:rsidP="00766455">
      <w:r w:rsidRPr="00D33BCC">
        <w:t>II.</w:t>
      </w:r>
      <w:r w:rsidRPr="00D33BCC">
        <w:tab/>
        <w:t>The Builders - vs. 20</w:t>
      </w:r>
    </w:p>
    <w:p w:rsidR="00766455" w:rsidRPr="00D33BCC" w:rsidRDefault="00766455" w:rsidP="00766455">
      <w:r w:rsidRPr="00D33BCC">
        <w:tab/>
        <w:t>"Four Carpenters" Builders - Men of God</w:t>
      </w:r>
    </w:p>
    <w:p w:rsidR="00766455" w:rsidRPr="00D33BCC" w:rsidRDefault="00766455" w:rsidP="00766455"/>
    <w:p w:rsidR="00766455" w:rsidRPr="00D33BCC" w:rsidRDefault="00766455" w:rsidP="00766455">
      <w:r w:rsidRPr="00D33BCC">
        <w:tab/>
        <w:t>1.</w:t>
      </w:r>
      <w:r w:rsidRPr="00D33BCC">
        <w:tab/>
        <w:t>To Defend and Build - vs. 21</w:t>
      </w:r>
    </w:p>
    <w:p w:rsidR="00766455" w:rsidRPr="00D33BCC" w:rsidRDefault="00766455" w:rsidP="00766455">
      <w:r w:rsidRPr="00D33BCC">
        <w:tab/>
      </w:r>
      <w:r w:rsidRPr="00D33BCC">
        <w:tab/>
        <w:t>(1.)</w:t>
      </w:r>
      <w:r w:rsidRPr="00D33BCC">
        <w:tab/>
        <w:t>The Nature of Defense -</w:t>
      </w:r>
    </w:p>
    <w:p w:rsidR="00766455" w:rsidRPr="00D33BCC" w:rsidRDefault="00766455" w:rsidP="00766455">
      <w:r w:rsidRPr="00D33BCC">
        <w:tab/>
      </w:r>
      <w:r w:rsidRPr="00D33BCC">
        <w:tab/>
      </w:r>
      <w:r w:rsidRPr="00D33BCC">
        <w:tab/>
        <w:t xml:space="preserve">"Fray" - Frightening them - Gen. 35:5  </w:t>
      </w:r>
    </w:p>
    <w:p w:rsidR="00766455" w:rsidRPr="00D33BCC" w:rsidRDefault="00766455" w:rsidP="00766455">
      <w:r w:rsidRPr="00D33BCC">
        <w:tab/>
      </w:r>
      <w:r w:rsidRPr="00D33BCC">
        <w:tab/>
      </w:r>
      <w:r w:rsidRPr="00D33BCC">
        <w:tab/>
        <w:t>II Chron. 20:29</w:t>
      </w:r>
    </w:p>
    <w:p w:rsidR="00766455" w:rsidRPr="00D33BCC" w:rsidRDefault="00766455" w:rsidP="00766455">
      <w:r w:rsidRPr="00D33BCC">
        <w:tab/>
      </w:r>
      <w:r w:rsidRPr="00D33BCC">
        <w:tab/>
        <w:t>(2.)</w:t>
      </w:r>
      <w:r w:rsidRPr="00D33BCC">
        <w:tab/>
        <w:t>The Instruments of Defense -</w:t>
      </w:r>
    </w:p>
    <w:p w:rsidR="00766455" w:rsidRPr="00D33BCC" w:rsidRDefault="00766455" w:rsidP="00766455">
      <w:r w:rsidRPr="00D33BCC">
        <w:tab/>
      </w:r>
      <w:r w:rsidRPr="00D33BCC">
        <w:tab/>
      </w:r>
      <w:r w:rsidRPr="00D33BCC">
        <w:tab/>
        <w:t>Not "Horns" but "Carpenters"   -</w:t>
      </w:r>
    </w:p>
    <w:p w:rsidR="00766455" w:rsidRPr="00D33BCC" w:rsidRDefault="00766455" w:rsidP="00766455">
      <w:r w:rsidRPr="00D33BCC">
        <w:tab/>
      </w:r>
      <w:r w:rsidRPr="00D33BCC">
        <w:tab/>
      </w:r>
      <w:r w:rsidRPr="00D33BCC">
        <w:tab/>
        <w:t>"builders"  Psa. 32:7</w:t>
      </w:r>
    </w:p>
    <w:p w:rsidR="00766455" w:rsidRPr="00D33BCC" w:rsidRDefault="00766455" w:rsidP="00766455"/>
    <w:p w:rsidR="00766455" w:rsidRPr="00D33BCC" w:rsidRDefault="00766455" w:rsidP="00766455">
      <w:r w:rsidRPr="00D33BCC">
        <w:lastRenderedPageBreak/>
        <w:tab/>
      </w:r>
      <w:r w:rsidRPr="00D33BCC">
        <w:tab/>
        <w:t>(3.)</w:t>
      </w:r>
      <w:r w:rsidRPr="00D33BCC">
        <w:tab/>
        <w:t xml:space="preserve">The Complexness of Defense - Four </w:t>
      </w:r>
    </w:p>
    <w:p w:rsidR="00766455" w:rsidRPr="00D33BCC" w:rsidRDefault="00766455" w:rsidP="00766455">
      <w:r w:rsidRPr="00D33BCC">
        <w:tab/>
      </w:r>
      <w:r w:rsidRPr="00D33BCC">
        <w:tab/>
      </w:r>
      <w:r w:rsidRPr="00D33BCC">
        <w:tab/>
        <w:t>indicates completeness</w:t>
      </w:r>
    </w:p>
    <w:p w:rsidR="00766455" w:rsidRPr="00D33BCC" w:rsidRDefault="00766455" w:rsidP="00766455">
      <w:r w:rsidRPr="00D33BCC">
        <w:tab/>
      </w:r>
      <w:r w:rsidRPr="00D33BCC">
        <w:tab/>
      </w:r>
      <w:r w:rsidRPr="00D33BCC">
        <w:tab/>
        <w:t>From whichever direction -</w:t>
      </w:r>
    </w:p>
    <w:p w:rsidR="00766455" w:rsidRPr="00D33BCC" w:rsidRDefault="00766455" w:rsidP="00766455">
      <w:r w:rsidRPr="00D33BCC">
        <w:tab/>
      </w:r>
      <w:r w:rsidRPr="00D33BCC">
        <w:tab/>
      </w:r>
      <w:r w:rsidRPr="00D33BCC">
        <w:tab/>
        <w:t>for whatever duration.</w:t>
      </w:r>
    </w:p>
    <w:p w:rsidR="00766455" w:rsidRPr="00D33BCC" w:rsidRDefault="00766455" w:rsidP="00766455">
      <w:r w:rsidRPr="00D33BCC">
        <w:tab/>
      </w:r>
      <w:r w:rsidRPr="00D33BCC">
        <w:tab/>
      </w:r>
      <w:r w:rsidRPr="00D33BCC">
        <w:tab/>
        <w:t>Duet. 33:27  Psa. 46:1-5  Psa. 125:1-2</w:t>
      </w:r>
    </w:p>
    <w:p w:rsidR="00766455" w:rsidRPr="00D33BCC" w:rsidRDefault="00766455" w:rsidP="00766455"/>
    <w:p w:rsidR="00766455" w:rsidRPr="00D33BCC" w:rsidRDefault="00766455" w:rsidP="00766455">
      <w:r w:rsidRPr="00D33BCC">
        <w:t>2.</w:t>
      </w:r>
      <w:r w:rsidRPr="00D33BCC">
        <w:tab/>
        <w:t>The Four Builders of the Church -</w:t>
      </w:r>
    </w:p>
    <w:p w:rsidR="00766455" w:rsidRPr="00D33BCC" w:rsidRDefault="00766455" w:rsidP="00766455">
      <w:r w:rsidRPr="00D33BCC">
        <w:tab/>
        <w:t>(1.)</w:t>
      </w:r>
      <w:r w:rsidRPr="00D33BCC">
        <w:tab/>
        <w:t>Truth - Eph. 2:19-22</w:t>
      </w:r>
    </w:p>
    <w:p w:rsidR="00766455" w:rsidRPr="00D33BCC" w:rsidRDefault="00766455" w:rsidP="00766455">
      <w:r w:rsidRPr="00D33BCC">
        <w:tab/>
        <w:t>(2.)</w:t>
      </w:r>
      <w:r w:rsidRPr="00D33BCC">
        <w:tab/>
        <w:t>Grace - II Cor. 12:9</w:t>
      </w:r>
    </w:p>
    <w:p w:rsidR="00766455" w:rsidRPr="00D33BCC" w:rsidRDefault="00766455" w:rsidP="00766455">
      <w:r w:rsidRPr="00D33BCC">
        <w:tab/>
        <w:t>(3.)</w:t>
      </w:r>
      <w:r w:rsidRPr="00D33BCC">
        <w:tab/>
        <w:t>Faith - Heb. 11:6</w:t>
      </w:r>
    </w:p>
    <w:p w:rsidR="00766455" w:rsidRPr="00D33BCC" w:rsidRDefault="00766455" w:rsidP="00766455">
      <w:r w:rsidRPr="00D33BCC">
        <w:tab/>
        <w:t>(4.)</w:t>
      </w:r>
      <w:r w:rsidRPr="00D33BCC">
        <w:tab/>
        <w:t>Love - I Cor. 13:13</w:t>
      </w:r>
    </w:p>
    <w:p w:rsidR="00766455" w:rsidRPr="00D33BCC" w:rsidRDefault="00766455" w:rsidP="00766455"/>
    <w:p w:rsidR="00766455" w:rsidRPr="00D33BCC" w:rsidRDefault="00766455" w:rsidP="00766455">
      <w:r w:rsidRPr="00D33BCC">
        <w:t>3.</w:t>
      </w:r>
      <w:r w:rsidRPr="00D33BCC">
        <w:tab/>
        <w:t>The One Eternal Purpose -</w:t>
      </w:r>
    </w:p>
    <w:p w:rsidR="00766455" w:rsidRPr="00D33BCC" w:rsidRDefault="00766455" w:rsidP="00766455">
      <w:r w:rsidRPr="00D33BCC">
        <w:tab/>
        <w:t>Eph. 3:11</w:t>
      </w:r>
    </w:p>
    <w:p w:rsidR="00766455" w:rsidRPr="00D33BCC" w:rsidRDefault="00766455" w:rsidP="00766455">
      <w:r w:rsidRPr="00D33BCC">
        <w:tab/>
        <w:t>It is imperative for us to see how all the Eternal</w:t>
      </w:r>
    </w:p>
    <w:p w:rsidR="00766455" w:rsidRPr="00D33BCC" w:rsidRDefault="00766455" w:rsidP="00766455">
      <w:r w:rsidRPr="00D33BCC">
        <w:tab/>
        <w:t>God has desired, purposed and intended becomes</w:t>
      </w:r>
    </w:p>
    <w:p w:rsidR="00766455" w:rsidRPr="00D33BCC" w:rsidRDefault="00766455" w:rsidP="00766455">
      <w:r w:rsidRPr="00D33BCC">
        <w:tab/>
        <w:t xml:space="preserve">the key of understanding what He ultimately </w:t>
      </w:r>
    </w:p>
    <w:p w:rsidR="00766455" w:rsidRPr="00D33BCC" w:rsidRDefault="00766455" w:rsidP="00766455">
      <w:r w:rsidRPr="00D33BCC">
        <w:tab/>
        <w:t>intends.</w:t>
      </w:r>
    </w:p>
    <w:p w:rsidR="00766455" w:rsidRPr="00D33BCC" w:rsidRDefault="00766455" w:rsidP="00766455"/>
    <w:p w:rsidR="00766455" w:rsidRPr="00D33BCC" w:rsidRDefault="00766455" w:rsidP="00766455">
      <w:r w:rsidRPr="00D33BCC">
        <w:t>4.</w:t>
      </w:r>
      <w:r w:rsidRPr="00D33BCC">
        <w:tab/>
        <w:t>Three Ultimate Themes to His Eternal Purpose.</w:t>
      </w:r>
    </w:p>
    <w:p w:rsidR="00766455" w:rsidRPr="00D33BCC" w:rsidRDefault="00766455" w:rsidP="00766455">
      <w:r w:rsidRPr="00D33BCC">
        <w:tab/>
        <w:t>(1.)</w:t>
      </w:r>
      <w:r w:rsidRPr="00D33BCC">
        <w:tab/>
        <w:t>Revelation -</w:t>
      </w:r>
    </w:p>
    <w:p w:rsidR="00766455" w:rsidRPr="00D33BCC" w:rsidRDefault="00766455" w:rsidP="00766455">
      <w:r w:rsidRPr="00D33BCC">
        <w:tab/>
      </w:r>
      <w:r w:rsidRPr="00D33BCC">
        <w:tab/>
        <w:t>Revelation of the Father - who He is - what He</w:t>
      </w:r>
    </w:p>
    <w:p w:rsidR="00766455" w:rsidRPr="00D33BCC" w:rsidRDefault="00766455" w:rsidP="00766455">
      <w:r w:rsidRPr="00D33BCC">
        <w:tab/>
      </w:r>
      <w:r w:rsidRPr="00D33BCC">
        <w:tab/>
        <w:t>desires - what He intends.</w:t>
      </w:r>
    </w:p>
    <w:p w:rsidR="00766455" w:rsidRPr="00D33BCC" w:rsidRDefault="00766455" w:rsidP="00766455">
      <w:r w:rsidRPr="00D33BCC">
        <w:tab/>
        <w:t>(2.)</w:t>
      </w:r>
      <w:r w:rsidRPr="00D33BCC">
        <w:tab/>
        <w:t>Redemption -</w:t>
      </w:r>
    </w:p>
    <w:p w:rsidR="00766455" w:rsidRPr="00D33BCC" w:rsidRDefault="00766455" w:rsidP="00766455">
      <w:r w:rsidRPr="00D33BCC">
        <w:tab/>
      </w:r>
      <w:r w:rsidRPr="00D33BCC">
        <w:tab/>
        <w:t>Of all things to God's ultimate desire.</w:t>
      </w:r>
    </w:p>
    <w:p w:rsidR="00766455" w:rsidRPr="00D33BCC" w:rsidRDefault="00766455" w:rsidP="00766455">
      <w:r w:rsidRPr="00D33BCC">
        <w:tab/>
      </w:r>
      <w:r w:rsidRPr="00D33BCC">
        <w:tab/>
        <w:t xml:space="preserve">The whole of God's purpose rather than a </w:t>
      </w:r>
    </w:p>
    <w:p w:rsidR="00766455" w:rsidRPr="00D33BCC" w:rsidRDefault="00766455" w:rsidP="00766455">
      <w:r w:rsidRPr="00D33BCC">
        <w:tab/>
      </w:r>
      <w:r w:rsidRPr="00D33BCC">
        <w:tab/>
        <w:t>part.</w:t>
      </w:r>
    </w:p>
    <w:p w:rsidR="00766455" w:rsidRPr="00D33BCC" w:rsidRDefault="00766455" w:rsidP="00766455">
      <w:r w:rsidRPr="00D33BCC">
        <w:tab/>
        <w:t>(3.)</w:t>
      </w:r>
      <w:r w:rsidRPr="00D33BCC">
        <w:tab/>
        <w:t>Realization -</w:t>
      </w:r>
    </w:p>
    <w:p w:rsidR="00766455" w:rsidRPr="00D33BCC" w:rsidRDefault="00766455" w:rsidP="00766455">
      <w:r w:rsidRPr="00D33BCC">
        <w:tab/>
      </w:r>
      <w:r w:rsidRPr="00D33BCC">
        <w:tab/>
        <w:t>Of all that God originally purposed - and</w:t>
      </w:r>
    </w:p>
    <w:p w:rsidR="00766455" w:rsidRPr="00D33BCC" w:rsidRDefault="00766455" w:rsidP="00766455">
      <w:r w:rsidRPr="00D33BCC">
        <w:tab/>
      </w:r>
      <w:r w:rsidRPr="00D33BCC">
        <w:tab/>
        <w:t>bringing to pass His eternal purpose.</w:t>
      </w:r>
    </w:p>
    <w:p w:rsidR="00766455" w:rsidRPr="00D33BCC" w:rsidRDefault="00766455" w:rsidP="00766455"/>
    <w:p w:rsidR="00766455" w:rsidRPr="00D33BCC" w:rsidRDefault="00766455" w:rsidP="00766455">
      <w:r w:rsidRPr="00D33BCC">
        <w:t>5.</w:t>
      </w:r>
      <w:r w:rsidRPr="00D33BCC">
        <w:tab/>
        <w:t>Three Ultimate Ministries of the Son.</w:t>
      </w:r>
    </w:p>
    <w:p w:rsidR="00766455" w:rsidRPr="00D33BCC" w:rsidRDefault="00766455" w:rsidP="00766455">
      <w:r w:rsidRPr="00D33BCC">
        <w:tab/>
        <w:t>(1.)</w:t>
      </w:r>
      <w:r w:rsidRPr="00D33BCC">
        <w:tab/>
        <w:t>From the Fall - to the Cross - we see an altar</w:t>
      </w:r>
    </w:p>
    <w:p w:rsidR="00766455" w:rsidRPr="00D33BCC" w:rsidRDefault="00766455" w:rsidP="00766455">
      <w:r w:rsidRPr="00D33BCC">
        <w:tab/>
      </w:r>
      <w:r w:rsidRPr="00D33BCC">
        <w:tab/>
        <w:t>He holds the office of Prophet</w:t>
      </w:r>
    </w:p>
    <w:p w:rsidR="00766455" w:rsidRPr="00D33BCC" w:rsidRDefault="00766455" w:rsidP="00766455">
      <w:r w:rsidRPr="00D33BCC">
        <w:tab/>
        <w:t>(2.)</w:t>
      </w:r>
      <w:r w:rsidRPr="00D33BCC">
        <w:tab/>
        <w:t xml:space="preserve">From the Cross - to the Second Coming - </w:t>
      </w:r>
    </w:p>
    <w:p w:rsidR="00766455" w:rsidRPr="00D33BCC" w:rsidRDefault="00766455" w:rsidP="00766455">
      <w:r w:rsidRPr="00D33BCC">
        <w:tab/>
      </w:r>
      <w:r w:rsidRPr="00D33BCC">
        <w:tab/>
        <w:t>we see a table</w:t>
      </w:r>
    </w:p>
    <w:p w:rsidR="00766455" w:rsidRPr="00D33BCC" w:rsidRDefault="00766455" w:rsidP="00766455">
      <w:r w:rsidRPr="00D33BCC">
        <w:tab/>
      </w:r>
      <w:r w:rsidRPr="00D33BCC">
        <w:tab/>
        <w:t>He holds the office of Priest</w:t>
      </w:r>
    </w:p>
    <w:p w:rsidR="00766455" w:rsidRPr="00D33BCC" w:rsidRDefault="00766455" w:rsidP="00766455">
      <w:r w:rsidRPr="00D33BCC">
        <w:tab/>
        <w:t>(3.)</w:t>
      </w:r>
      <w:r w:rsidRPr="00D33BCC">
        <w:tab/>
        <w:t>From the Second Coming - to Eternity -</w:t>
      </w:r>
    </w:p>
    <w:p w:rsidR="00766455" w:rsidRPr="00D33BCC" w:rsidRDefault="00766455" w:rsidP="00766455">
      <w:r w:rsidRPr="00D33BCC">
        <w:tab/>
      </w:r>
      <w:r w:rsidRPr="00D33BCC">
        <w:tab/>
        <w:t>we see a throne</w:t>
      </w:r>
    </w:p>
    <w:p w:rsidR="00766455" w:rsidRPr="00D33BCC" w:rsidRDefault="00766455" w:rsidP="00766455">
      <w:r w:rsidRPr="00D33BCC">
        <w:tab/>
      </w:r>
      <w:r w:rsidRPr="00D33BCC">
        <w:tab/>
        <w:t>He holds the office of King</w:t>
      </w:r>
    </w:p>
    <w:p w:rsidR="00766455" w:rsidRPr="00D33BCC" w:rsidRDefault="00766455" w:rsidP="00766455"/>
    <w:p w:rsidR="00766455" w:rsidRPr="00D33BCC" w:rsidRDefault="00766455" w:rsidP="00766455"/>
    <w:p w:rsidR="00766455" w:rsidRPr="00D33BCC" w:rsidRDefault="00766455" w:rsidP="00766455"/>
    <w:p w:rsidR="00766455" w:rsidRPr="00D33BCC" w:rsidRDefault="00766455" w:rsidP="00766455"/>
    <w:p w:rsidR="00766455" w:rsidRPr="00D33BCC" w:rsidRDefault="00766455" w:rsidP="00766455"/>
    <w:p w:rsidR="00766455" w:rsidRPr="00D33BCC" w:rsidRDefault="00766455" w:rsidP="00766455">
      <w:pPr>
        <w:pStyle w:val="Heading2"/>
        <w:pageBreakBefore/>
      </w:pPr>
      <w:bookmarkStart w:id="36" w:name="_Toc243905538"/>
      <w:bookmarkStart w:id="37" w:name="_Toc243915868"/>
      <w:bookmarkStart w:id="38" w:name="_Toc243918870"/>
      <w:r w:rsidRPr="00D33BCC">
        <w:lastRenderedPageBreak/>
        <w:t>A Vision of God's Mercy</w:t>
      </w:r>
      <w:bookmarkEnd w:id="36"/>
      <w:bookmarkEnd w:id="37"/>
      <w:bookmarkEnd w:id="38"/>
    </w:p>
    <w:p w:rsidR="00766455" w:rsidRPr="00D33BCC" w:rsidRDefault="00766455" w:rsidP="00766455">
      <w:pPr>
        <w:pStyle w:val="Heading3"/>
      </w:pPr>
      <w:r w:rsidRPr="00D33BCC">
        <w:t>Zech. 2:1-5</w:t>
      </w:r>
    </w:p>
    <w:p w:rsidR="00766455" w:rsidRPr="00D33BCC" w:rsidRDefault="00766455" w:rsidP="00766455"/>
    <w:p w:rsidR="00766455" w:rsidRPr="00D33BCC" w:rsidRDefault="00766455" w:rsidP="00766455"/>
    <w:p w:rsidR="00766455" w:rsidRPr="00D33BCC" w:rsidRDefault="00766455" w:rsidP="00766455">
      <w:r w:rsidRPr="00D33BCC">
        <w:t>This is the Third Vision -</w:t>
      </w:r>
    </w:p>
    <w:p w:rsidR="00766455" w:rsidRPr="00D33BCC" w:rsidRDefault="00766455" w:rsidP="00766455">
      <w:pPr>
        <w:pStyle w:val="BodyText"/>
      </w:pPr>
      <w:r w:rsidRPr="00D33BCC">
        <w:t>In this vision God presents to the prophet the promise of restoration of Jerusalem, and the restoration of its temple.  The city would not be rebuilt, but greatly extended.  God's presence would be with the people, and they would enjoy His protection and His Glory.</w:t>
      </w:r>
    </w:p>
    <w:p w:rsidR="00766455" w:rsidRPr="00D33BCC" w:rsidRDefault="00766455" w:rsidP="00766455">
      <w:r w:rsidRPr="00D33BCC">
        <w:t>All this was literally fulfilled.</w:t>
      </w:r>
    </w:p>
    <w:p w:rsidR="00766455" w:rsidRPr="00D33BCC" w:rsidRDefault="00766455" w:rsidP="00766455">
      <w:r w:rsidRPr="00D33BCC">
        <w:t>However in these promises there seems to be reference to things of greater importance.</w:t>
      </w:r>
    </w:p>
    <w:p w:rsidR="00766455" w:rsidRPr="00D33BCC" w:rsidRDefault="00766455" w:rsidP="00766455"/>
    <w:p w:rsidR="00766455" w:rsidRPr="00D33BCC" w:rsidRDefault="00766455" w:rsidP="00766455">
      <w:r w:rsidRPr="00D33BCC">
        <w:t>I.</w:t>
      </w:r>
      <w:r w:rsidRPr="00D33BCC">
        <w:tab/>
        <w:t>The Promise of Divine Restoration - vs. 1-2</w:t>
      </w:r>
    </w:p>
    <w:p w:rsidR="00766455" w:rsidRPr="00D33BCC" w:rsidRDefault="00766455" w:rsidP="00766455"/>
    <w:p w:rsidR="00766455" w:rsidRPr="00D33BCC" w:rsidRDefault="00766455" w:rsidP="00766455">
      <w:r w:rsidRPr="00D33BCC">
        <w:tab/>
        <w:t>1.</w:t>
      </w:r>
      <w:r w:rsidRPr="00D33BCC">
        <w:tab/>
        <w:t>The Man - "Behold a Man" The God-Man.</w:t>
      </w:r>
    </w:p>
    <w:p w:rsidR="00766455" w:rsidRPr="00D33BCC" w:rsidRDefault="00766455" w:rsidP="00766455">
      <w:r w:rsidRPr="00D33BCC">
        <w:tab/>
      </w:r>
      <w:r w:rsidRPr="00D33BCC">
        <w:tab/>
        <w:t>(1.)</w:t>
      </w:r>
      <w:r w:rsidRPr="00D33BCC">
        <w:tab/>
        <w:t>To Measure the Moral and Spiritual life -</w:t>
      </w:r>
    </w:p>
    <w:p w:rsidR="00766455" w:rsidRPr="00D33BCC" w:rsidRDefault="00766455" w:rsidP="00766455">
      <w:r w:rsidRPr="00D33BCC">
        <w:tab/>
      </w:r>
      <w:r w:rsidRPr="00D33BCC">
        <w:tab/>
      </w:r>
      <w:r w:rsidRPr="00D33BCC">
        <w:tab/>
        <w:t>"To measure Jerusalem"</w:t>
      </w:r>
    </w:p>
    <w:p w:rsidR="00766455" w:rsidRPr="00D33BCC" w:rsidRDefault="00766455" w:rsidP="00766455">
      <w:r w:rsidRPr="00D33BCC">
        <w:tab/>
      </w:r>
      <w:r w:rsidRPr="00D33BCC">
        <w:tab/>
      </w:r>
      <w:r w:rsidRPr="00D33BCC">
        <w:tab/>
        <w:t xml:space="preserve">Only God can weigh and measure the </w:t>
      </w:r>
    </w:p>
    <w:p w:rsidR="00766455" w:rsidRPr="00D33BCC" w:rsidRDefault="00766455" w:rsidP="00766455">
      <w:r w:rsidRPr="00D33BCC">
        <w:tab/>
      </w:r>
      <w:r w:rsidRPr="00D33BCC">
        <w:tab/>
      </w:r>
      <w:r w:rsidRPr="00D33BCC">
        <w:tab/>
        <w:t>experience of the Believer - Rom. 2:2</w:t>
      </w:r>
    </w:p>
    <w:p w:rsidR="00766455" w:rsidRPr="00D33BCC" w:rsidRDefault="00766455" w:rsidP="00766455">
      <w:r w:rsidRPr="00D33BCC">
        <w:tab/>
      </w:r>
      <w:r w:rsidRPr="00D33BCC">
        <w:tab/>
      </w:r>
      <w:r w:rsidRPr="00D33BCC">
        <w:tab/>
        <w:t>You could measure Goliath but you could</w:t>
      </w:r>
    </w:p>
    <w:p w:rsidR="00766455" w:rsidRPr="00D33BCC" w:rsidRDefault="00766455" w:rsidP="00766455">
      <w:r w:rsidRPr="00D33BCC">
        <w:tab/>
      </w:r>
      <w:r w:rsidRPr="00D33BCC">
        <w:tab/>
      </w:r>
      <w:r w:rsidRPr="00D33BCC">
        <w:tab/>
        <w:t>not measure David.</w:t>
      </w:r>
    </w:p>
    <w:p w:rsidR="00766455" w:rsidRPr="00D33BCC" w:rsidRDefault="00766455" w:rsidP="00766455">
      <w:r w:rsidRPr="00D33BCC">
        <w:tab/>
      </w:r>
      <w:r w:rsidRPr="00D33BCC">
        <w:tab/>
        <w:t>(2.)</w:t>
      </w:r>
      <w:r w:rsidRPr="00D33BCC">
        <w:tab/>
        <w:t>Christ is the Moral Architect -</w:t>
      </w:r>
    </w:p>
    <w:p w:rsidR="00766455" w:rsidRPr="00D33BCC" w:rsidRDefault="00766455" w:rsidP="00766455">
      <w:r w:rsidRPr="00D33BCC">
        <w:tab/>
      </w:r>
      <w:r w:rsidRPr="00D33BCC">
        <w:tab/>
      </w:r>
      <w:r w:rsidRPr="00D33BCC">
        <w:tab/>
        <w:t>He has drawn up the Plan - Gal. 1:8</w:t>
      </w:r>
    </w:p>
    <w:p w:rsidR="00766455" w:rsidRPr="00D33BCC" w:rsidRDefault="00766455" w:rsidP="00766455">
      <w:r w:rsidRPr="00D33BCC">
        <w:tab/>
      </w:r>
      <w:r w:rsidRPr="00D33BCC">
        <w:tab/>
        <w:t>(3.)</w:t>
      </w:r>
      <w:r w:rsidRPr="00D33BCC">
        <w:tab/>
        <w:t>Christ is the Master Builder -</w:t>
      </w:r>
    </w:p>
    <w:p w:rsidR="00766455" w:rsidRPr="00D33BCC" w:rsidRDefault="00766455" w:rsidP="00766455">
      <w:r w:rsidRPr="00D33BCC">
        <w:tab/>
      </w:r>
      <w:r w:rsidRPr="00D33BCC">
        <w:tab/>
      </w:r>
      <w:r w:rsidRPr="00D33BCC">
        <w:tab/>
        <w:t>He builds according to the blueprint -</w:t>
      </w:r>
    </w:p>
    <w:p w:rsidR="00766455" w:rsidRPr="00D33BCC" w:rsidRDefault="00766455" w:rsidP="00766455">
      <w:r w:rsidRPr="00D33BCC">
        <w:tab/>
      </w:r>
      <w:r w:rsidRPr="00D33BCC">
        <w:tab/>
      </w:r>
      <w:r w:rsidRPr="00D33BCC">
        <w:tab/>
        <w:t>Matt. 16:18</w:t>
      </w:r>
    </w:p>
    <w:p w:rsidR="00766455" w:rsidRPr="00D33BCC" w:rsidRDefault="00766455" w:rsidP="00766455"/>
    <w:p w:rsidR="00766455" w:rsidRPr="00D33BCC" w:rsidRDefault="00766455" w:rsidP="00766455">
      <w:r w:rsidRPr="00D33BCC">
        <w:tab/>
        <w:t>2.</w:t>
      </w:r>
      <w:r w:rsidRPr="00D33BCC">
        <w:tab/>
        <w:t>The Measuring-Line - vs. 1  "What is truth"</w:t>
      </w:r>
    </w:p>
    <w:p w:rsidR="00766455" w:rsidRPr="00D33BCC" w:rsidRDefault="00766455" w:rsidP="00766455">
      <w:r w:rsidRPr="00D33BCC">
        <w:tab/>
      </w:r>
      <w:r w:rsidRPr="00D33BCC">
        <w:tab/>
        <w:t>(1.)</w:t>
      </w:r>
      <w:r w:rsidRPr="00D33BCC">
        <w:tab/>
        <w:t>Truth is defined by the Lord -</w:t>
      </w:r>
    </w:p>
    <w:p w:rsidR="00766455" w:rsidRPr="00D33BCC" w:rsidRDefault="00766455" w:rsidP="00766455">
      <w:r w:rsidRPr="00D33BCC">
        <w:tab/>
      </w:r>
      <w:r w:rsidRPr="00D33BCC">
        <w:tab/>
      </w:r>
      <w:r w:rsidRPr="00D33BCC">
        <w:tab/>
        <w:t>Its - "in His hand"</w:t>
      </w:r>
    </w:p>
    <w:p w:rsidR="00766455" w:rsidRPr="00D33BCC" w:rsidRDefault="00766455" w:rsidP="00766455">
      <w:r w:rsidRPr="00D33BCC">
        <w:tab/>
      </w:r>
      <w:r w:rsidRPr="00D33BCC">
        <w:tab/>
        <w:t>(2.)</w:t>
      </w:r>
      <w:r w:rsidRPr="00D33BCC">
        <w:tab/>
        <w:t>Truth is not measured by what we believe.</w:t>
      </w:r>
    </w:p>
    <w:p w:rsidR="00766455" w:rsidRPr="00D33BCC" w:rsidRDefault="00766455" w:rsidP="00766455">
      <w:r w:rsidRPr="00D33BCC">
        <w:tab/>
      </w:r>
      <w:r w:rsidRPr="00D33BCC">
        <w:tab/>
      </w:r>
      <w:r w:rsidRPr="00D33BCC">
        <w:tab/>
        <w:t>Truth is measured by the Word.</w:t>
      </w:r>
    </w:p>
    <w:p w:rsidR="00766455" w:rsidRPr="00D33BCC" w:rsidRDefault="00766455" w:rsidP="00766455">
      <w:r w:rsidRPr="00D33BCC">
        <w:tab/>
      </w:r>
      <w:r w:rsidRPr="00D33BCC">
        <w:tab/>
      </w:r>
      <w:r w:rsidRPr="00D33BCC">
        <w:tab/>
        <w:t>John 17:17</w:t>
      </w:r>
    </w:p>
    <w:p w:rsidR="00766455" w:rsidRPr="00D33BCC" w:rsidRDefault="00766455" w:rsidP="00766455">
      <w:r w:rsidRPr="00D33BCC">
        <w:tab/>
      </w:r>
      <w:r w:rsidRPr="00D33BCC">
        <w:tab/>
        <w:t>(3.)</w:t>
      </w:r>
      <w:r w:rsidRPr="00D33BCC">
        <w:tab/>
        <w:t>Measurements - "breadth...and...length"</w:t>
      </w:r>
    </w:p>
    <w:p w:rsidR="00766455" w:rsidRPr="00D33BCC" w:rsidRDefault="00766455" w:rsidP="00766455">
      <w:r w:rsidRPr="00D33BCC">
        <w:tab/>
      </w:r>
      <w:r w:rsidRPr="00D33BCC">
        <w:tab/>
      </w:r>
      <w:r w:rsidRPr="00D33BCC">
        <w:tab/>
        <w:t>Indicates the idea of strict definition and</w:t>
      </w:r>
    </w:p>
    <w:p w:rsidR="00766455" w:rsidRPr="00D33BCC" w:rsidRDefault="00766455" w:rsidP="00766455">
      <w:r w:rsidRPr="00D33BCC">
        <w:tab/>
      </w:r>
      <w:r w:rsidRPr="00D33BCC">
        <w:tab/>
      </w:r>
      <w:r w:rsidRPr="00D33BCC">
        <w:tab/>
        <w:t>Measurement</w:t>
      </w:r>
    </w:p>
    <w:p w:rsidR="00766455" w:rsidRPr="00D33BCC" w:rsidRDefault="00766455" w:rsidP="00766455"/>
    <w:p w:rsidR="00766455" w:rsidRPr="00D33BCC" w:rsidRDefault="00766455" w:rsidP="00766455">
      <w:r w:rsidRPr="00D33BCC">
        <w:t>II.</w:t>
      </w:r>
      <w:r w:rsidRPr="00D33BCC">
        <w:tab/>
        <w:t>The Promise of Divine Protection - vs. 5a</w:t>
      </w:r>
    </w:p>
    <w:p w:rsidR="00766455" w:rsidRPr="00D33BCC" w:rsidRDefault="00766455" w:rsidP="00766455">
      <w:r w:rsidRPr="00D33BCC">
        <w:tab/>
        <w:t>Indicative of two things –</w:t>
      </w:r>
    </w:p>
    <w:p w:rsidR="00766455" w:rsidRPr="00D33BCC" w:rsidRDefault="00766455" w:rsidP="00766455"/>
    <w:p w:rsidR="00766455" w:rsidRPr="00D33BCC" w:rsidRDefault="00766455" w:rsidP="00766455">
      <w:r w:rsidRPr="00D33BCC">
        <w:tab/>
        <w:t>1.</w:t>
      </w:r>
      <w:r w:rsidRPr="00D33BCC">
        <w:tab/>
        <w:t>Judgment to the enemies -</w:t>
      </w:r>
    </w:p>
    <w:p w:rsidR="00766455" w:rsidRPr="00D33BCC" w:rsidRDefault="00766455" w:rsidP="00766455">
      <w:r w:rsidRPr="00D33BCC">
        <w:tab/>
      </w:r>
      <w:r w:rsidRPr="00D33BCC">
        <w:tab/>
        <w:t>"A Wall of Fire"  God Himself -</w:t>
      </w:r>
    </w:p>
    <w:p w:rsidR="00766455" w:rsidRPr="00D33BCC" w:rsidRDefault="00766455" w:rsidP="00766455">
      <w:r w:rsidRPr="00D33BCC">
        <w:tab/>
      </w:r>
      <w:r w:rsidRPr="00D33BCC">
        <w:tab/>
        <w:t>Who can penetrate a wall of fire</w:t>
      </w:r>
    </w:p>
    <w:p w:rsidR="00766455" w:rsidRPr="00D33BCC" w:rsidRDefault="00766455" w:rsidP="00766455"/>
    <w:p w:rsidR="00766455" w:rsidRPr="00D33BCC" w:rsidRDefault="00766455" w:rsidP="00766455"/>
    <w:p w:rsidR="00766455" w:rsidRPr="00D33BCC" w:rsidRDefault="00766455" w:rsidP="00766455">
      <w:r w:rsidRPr="00D33BCC">
        <w:tab/>
        <w:t>2.</w:t>
      </w:r>
      <w:r w:rsidRPr="00D33BCC">
        <w:tab/>
        <w:t>Protection to the believer -</w:t>
      </w:r>
    </w:p>
    <w:p w:rsidR="00766455" w:rsidRPr="00D33BCC" w:rsidRDefault="00766455" w:rsidP="00766455">
      <w:r w:rsidRPr="00D33BCC">
        <w:lastRenderedPageBreak/>
        <w:tab/>
      </w:r>
      <w:r w:rsidRPr="00D33BCC">
        <w:tab/>
        <w:t>The Lord is round His people as a well -</w:t>
      </w:r>
    </w:p>
    <w:p w:rsidR="00766455" w:rsidRPr="00D33BCC" w:rsidRDefault="00766455" w:rsidP="00766455">
      <w:r w:rsidRPr="00D33BCC">
        <w:tab/>
      </w:r>
      <w:r w:rsidRPr="00D33BCC">
        <w:tab/>
        <w:t>And as a "Wall of Fire."</w:t>
      </w:r>
    </w:p>
    <w:p w:rsidR="00766455" w:rsidRPr="00D33BCC" w:rsidRDefault="00766455" w:rsidP="00766455">
      <w:r w:rsidRPr="00D33BCC">
        <w:tab/>
      </w:r>
      <w:r w:rsidRPr="00D33BCC">
        <w:tab/>
        <w:t>Men use fire to protect against wild beasts.</w:t>
      </w:r>
    </w:p>
    <w:p w:rsidR="00766455" w:rsidRPr="00D33BCC" w:rsidRDefault="00766455" w:rsidP="00766455"/>
    <w:p w:rsidR="00766455" w:rsidRPr="00D33BCC" w:rsidRDefault="00766455" w:rsidP="00766455">
      <w:r w:rsidRPr="00D33BCC">
        <w:t>III.</w:t>
      </w:r>
      <w:r w:rsidRPr="00D33BCC">
        <w:tab/>
        <w:t>The Promise of Divine Glory - vs. 5b</w:t>
      </w:r>
    </w:p>
    <w:p w:rsidR="00766455" w:rsidRPr="00D33BCC" w:rsidRDefault="00766455" w:rsidP="00766455"/>
    <w:p w:rsidR="00766455" w:rsidRPr="00D33BCC" w:rsidRDefault="00766455" w:rsidP="00766455">
      <w:r w:rsidRPr="00D33BCC">
        <w:tab/>
        <w:t>1.</w:t>
      </w:r>
      <w:r w:rsidRPr="00D33BCC">
        <w:tab/>
        <w:t>Believers are recipients of His Glory -</w:t>
      </w:r>
    </w:p>
    <w:p w:rsidR="00766455" w:rsidRPr="00D33BCC" w:rsidRDefault="00766455" w:rsidP="00766455">
      <w:r w:rsidRPr="00D33BCC">
        <w:tab/>
      </w:r>
      <w:r w:rsidRPr="00D33BCC">
        <w:tab/>
        <w:t>II Cor. 3:18</w:t>
      </w:r>
    </w:p>
    <w:p w:rsidR="00766455" w:rsidRPr="00D33BCC" w:rsidRDefault="00766455" w:rsidP="00766455"/>
    <w:p w:rsidR="00766455" w:rsidRPr="00D33BCC" w:rsidRDefault="00766455" w:rsidP="00766455">
      <w:r w:rsidRPr="00D33BCC">
        <w:tab/>
        <w:t>2.</w:t>
      </w:r>
      <w:r w:rsidRPr="00D33BCC">
        <w:tab/>
        <w:t>Believers are reflectors of His Glory -</w:t>
      </w:r>
    </w:p>
    <w:p w:rsidR="00766455" w:rsidRPr="00D33BCC" w:rsidRDefault="00766455" w:rsidP="00766455">
      <w:r w:rsidRPr="00D33BCC">
        <w:tab/>
      </w:r>
      <w:r w:rsidRPr="00D33BCC">
        <w:tab/>
        <w:t>Phil. 2:15</w:t>
      </w:r>
    </w:p>
    <w:p w:rsidR="00766455" w:rsidRPr="00D33BCC" w:rsidRDefault="00766455" w:rsidP="00766455"/>
    <w:p w:rsidR="00766455" w:rsidRPr="00D33BCC" w:rsidRDefault="00766455" w:rsidP="00766455">
      <w:r w:rsidRPr="00D33BCC">
        <w:tab/>
        <w:t>3.</w:t>
      </w:r>
      <w:r w:rsidRPr="00D33BCC">
        <w:tab/>
        <w:t>Believers are the Temple of the Holy Ghost -</w:t>
      </w:r>
    </w:p>
    <w:p w:rsidR="00766455" w:rsidRPr="00D33BCC" w:rsidRDefault="00766455" w:rsidP="00766455">
      <w:r w:rsidRPr="00D33BCC">
        <w:tab/>
      </w:r>
      <w:r w:rsidRPr="00D33BCC">
        <w:tab/>
        <w:t>I Cor. 6:19</w:t>
      </w:r>
    </w:p>
    <w:p w:rsidR="00766455" w:rsidRPr="00D33BCC" w:rsidRDefault="00766455" w:rsidP="00766455">
      <w:pPr>
        <w:ind w:left="1440"/>
      </w:pPr>
      <w:r w:rsidRPr="00D33BCC">
        <w:t>The glory of the believer is not in Cathedrals and</w:t>
      </w:r>
    </w:p>
    <w:p w:rsidR="0069205D" w:rsidRPr="00D33BCC" w:rsidRDefault="00766455" w:rsidP="0069205D">
      <w:pPr>
        <w:ind w:left="1440"/>
      </w:pPr>
      <w:r w:rsidRPr="00D33BCC">
        <w:t>materials.  It is in the indwelling of the Holy Ghost.</w:t>
      </w:r>
    </w:p>
    <w:p w:rsidR="0069205D" w:rsidRPr="00D33BCC" w:rsidRDefault="0069205D" w:rsidP="0069205D">
      <w:pPr>
        <w:ind w:left="1440"/>
      </w:pPr>
    </w:p>
    <w:p w:rsidR="00766455" w:rsidRPr="00D33BCC" w:rsidRDefault="00766455" w:rsidP="0069205D">
      <w:pPr>
        <w:pStyle w:val="Heading2"/>
      </w:pPr>
      <w:bookmarkStart w:id="39" w:name="_Toc243905539"/>
      <w:bookmarkStart w:id="40" w:name="_Toc243915869"/>
      <w:bookmarkStart w:id="41" w:name="_Toc243918871"/>
      <w:r w:rsidRPr="00D33BCC">
        <w:t>A Message of Hope To The Exiled</w:t>
      </w:r>
      <w:bookmarkEnd w:id="39"/>
      <w:bookmarkEnd w:id="40"/>
      <w:bookmarkEnd w:id="41"/>
    </w:p>
    <w:p w:rsidR="00766455" w:rsidRPr="00D33BCC" w:rsidRDefault="00766455" w:rsidP="00766455">
      <w:pPr>
        <w:widowControl w:val="0"/>
      </w:pPr>
    </w:p>
    <w:p w:rsidR="00766455" w:rsidRPr="00D33BCC" w:rsidRDefault="00766455" w:rsidP="00766455">
      <w:pPr>
        <w:pStyle w:val="Heading3"/>
      </w:pPr>
      <w:r w:rsidRPr="00D33BCC">
        <w:t>Zech. 2:6-13</w:t>
      </w:r>
    </w:p>
    <w:p w:rsidR="00766455" w:rsidRPr="00D33BCC" w:rsidRDefault="00766455" w:rsidP="00766455">
      <w:r w:rsidRPr="00D33BCC">
        <w:t>Return is the Word.</w:t>
      </w:r>
    </w:p>
    <w:p w:rsidR="00766455" w:rsidRPr="00D33BCC" w:rsidRDefault="00766455" w:rsidP="00766455">
      <w:r w:rsidRPr="00D33BCC">
        <w:t>Get out of Babylon.</w:t>
      </w:r>
    </w:p>
    <w:p w:rsidR="00766455" w:rsidRPr="00D33BCC" w:rsidRDefault="00766455" w:rsidP="00766455"/>
    <w:p w:rsidR="00766455" w:rsidRPr="00D33BCC" w:rsidRDefault="00766455" w:rsidP="00766455">
      <w:r w:rsidRPr="00D33BCC">
        <w:t>I.</w:t>
      </w:r>
      <w:r w:rsidRPr="00D33BCC">
        <w:tab/>
        <w:t>The Divine Appeal - vs. 6</w:t>
      </w:r>
    </w:p>
    <w:p w:rsidR="00766455" w:rsidRPr="00D33BCC" w:rsidRDefault="00766455" w:rsidP="00766455">
      <w:r w:rsidRPr="00D33BCC">
        <w:tab/>
        <w:t xml:space="preserve">This is a Divine call to the Jews in Babylon - to </w:t>
      </w:r>
    </w:p>
    <w:p w:rsidR="00766455" w:rsidRPr="00D33BCC" w:rsidRDefault="00766455" w:rsidP="00766455">
      <w:r w:rsidRPr="00D33BCC">
        <w:tab/>
        <w:t>return to their land.</w:t>
      </w:r>
    </w:p>
    <w:p w:rsidR="00766455" w:rsidRPr="00D33BCC" w:rsidRDefault="00766455" w:rsidP="00766455">
      <w:r w:rsidRPr="00D33BCC">
        <w:tab/>
        <w:t>Also this illustrates the moral exile of humanity.</w:t>
      </w:r>
    </w:p>
    <w:p w:rsidR="00766455" w:rsidRPr="00D33BCC" w:rsidRDefault="00766455" w:rsidP="00766455">
      <w:r w:rsidRPr="00D33BCC">
        <w:tab/>
        <w:t>What this reveals –</w:t>
      </w:r>
    </w:p>
    <w:p w:rsidR="00766455" w:rsidRPr="00D33BCC" w:rsidRDefault="00766455" w:rsidP="00766455"/>
    <w:p w:rsidR="00766455" w:rsidRPr="00D33BCC" w:rsidRDefault="00766455" w:rsidP="00766455">
      <w:r w:rsidRPr="00D33BCC">
        <w:tab/>
        <w:t>1.</w:t>
      </w:r>
      <w:r w:rsidRPr="00D33BCC">
        <w:tab/>
        <w:t>The Reluctance of the exiles to Return</w:t>
      </w:r>
    </w:p>
    <w:p w:rsidR="00766455" w:rsidRPr="00D33BCC" w:rsidRDefault="00766455" w:rsidP="00766455">
      <w:r w:rsidRPr="00D33BCC">
        <w:tab/>
      </w:r>
      <w:r w:rsidRPr="00D33BCC">
        <w:tab/>
        <w:t xml:space="preserve">"Ho, ho, come forth" vs. 7  "Deliver thyself, </w:t>
      </w:r>
    </w:p>
    <w:p w:rsidR="00766455" w:rsidRPr="00D33BCC" w:rsidRDefault="00766455" w:rsidP="00766455">
      <w:r w:rsidRPr="00D33BCC">
        <w:tab/>
      </w:r>
      <w:r w:rsidRPr="00D33BCC">
        <w:tab/>
        <w:t xml:space="preserve">O Zion, that </w:t>
      </w:r>
      <w:proofErr w:type="spellStart"/>
      <w:r w:rsidRPr="00D33BCC">
        <w:t>dwellest</w:t>
      </w:r>
      <w:proofErr w:type="spellEnd"/>
      <w:r w:rsidRPr="00D33BCC">
        <w:t xml:space="preserve"> with the daughter of </w:t>
      </w:r>
    </w:p>
    <w:p w:rsidR="00766455" w:rsidRPr="00D33BCC" w:rsidRDefault="00766455" w:rsidP="00766455">
      <w:r w:rsidRPr="00D33BCC">
        <w:tab/>
      </w:r>
      <w:r w:rsidRPr="00D33BCC">
        <w:tab/>
        <w:t>Babylon."</w:t>
      </w:r>
    </w:p>
    <w:p w:rsidR="00766455" w:rsidRPr="00D33BCC" w:rsidRDefault="00766455" w:rsidP="00766455">
      <w:r w:rsidRPr="00D33BCC">
        <w:tab/>
      </w:r>
      <w:r w:rsidRPr="00D33BCC">
        <w:tab/>
        <w:t xml:space="preserve">Why should sinners be so reluctant to return </w:t>
      </w:r>
    </w:p>
    <w:p w:rsidR="00766455" w:rsidRPr="00D33BCC" w:rsidRDefault="00766455" w:rsidP="00766455">
      <w:r w:rsidRPr="00D33BCC">
        <w:tab/>
      </w:r>
      <w:r w:rsidRPr="00D33BCC">
        <w:tab/>
        <w:t>to the Lord?</w:t>
      </w:r>
    </w:p>
    <w:p w:rsidR="00766455" w:rsidRPr="00D33BCC" w:rsidRDefault="00766455" w:rsidP="00766455"/>
    <w:p w:rsidR="00766455" w:rsidRPr="00D33BCC" w:rsidRDefault="00766455" w:rsidP="00766455">
      <w:r w:rsidRPr="00D33BCC">
        <w:tab/>
        <w:t>2.</w:t>
      </w:r>
      <w:r w:rsidRPr="00D33BCC">
        <w:tab/>
        <w:t>The Resolution of the Divine Appeal.</w:t>
      </w:r>
    </w:p>
    <w:p w:rsidR="00766455" w:rsidRPr="00D33BCC" w:rsidRDefault="00766455" w:rsidP="00766455">
      <w:r w:rsidRPr="00D33BCC">
        <w:tab/>
      </w:r>
      <w:r w:rsidRPr="00D33BCC">
        <w:tab/>
        <w:t>"Flee from the north" - "</w:t>
      </w:r>
      <w:proofErr w:type="spellStart"/>
      <w:r w:rsidRPr="00D33BCC">
        <w:t>Saith</w:t>
      </w:r>
      <w:proofErr w:type="spellEnd"/>
      <w:r w:rsidRPr="00D33BCC">
        <w:t xml:space="preserve"> the LORD"</w:t>
      </w:r>
    </w:p>
    <w:p w:rsidR="00766455" w:rsidRPr="00D33BCC" w:rsidRDefault="00766455" w:rsidP="00766455">
      <w:r w:rsidRPr="00D33BCC">
        <w:tab/>
      </w:r>
      <w:r w:rsidRPr="00D33BCC">
        <w:tab/>
        <w:t>(1.)</w:t>
      </w:r>
      <w:r w:rsidRPr="00D33BCC">
        <w:tab/>
        <w:t>Demands Earnestness - "Flee"</w:t>
      </w:r>
    </w:p>
    <w:p w:rsidR="00766455" w:rsidRPr="00D33BCC" w:rsidRDefault="00766455" w:rsidP="00766455">
      <w:r w:rsidRPr="00D33BCC">
        <w:tab/>
      </w:r>
      <w:r w:rsidRPr="00D33BCC">
        <w:tab/>
        <w:t>(2.)</w:t>
      </w:r>
      <w:r w:rsidRPr="00D33BCC">
        <w:tab/>
        <w:t>Requires Separation - "From the North"</w:t>
      </w:r>
    </w:p>
    <w:p w:rsidR="00766455" w:rsidRPr="00D33BCC" w:rsidRDefault="00766455" w:rsidP="00766455">
      <w:r w:rsidRPr="00D33BCC">
        <w:tab/>
      </w:r>
      <w:r w:rsidRPr="00D33BCC">
        <w:tab/>
      </w:r>
      <w:r w:rsidRPr="00D33BCC">
        <w:tab/>
        <w:t>It was the land of corruption and tyranny.</w:t>
      </w:r>
    </w:p>
    <w:p w:rsidR="00766455" w:rsidRPr="00D33BCC" w:rsidRDefault="00766455" w:rsidP="00766455">
      <w:r w:rsidRPr="00D33BCC">
        <w:tab/>
      </w:r>
      <w:r w:rsidRPr="00D33BCC">
        <w:tab/>
      </w:r>
      <w:r w:rsidRPr="00D33BCC">
        <w:tab/>
        <w:t>Separation is a duty and a privilege.</w:t>
      </w:r>
    </w:p>
    <w:p w:rsidR="00766455" w:rsidRPr="00D33BCC" w:rsidRDefault="00766455" w:rsidP="00766455">
      <w:r w:rsidRPr="00D33BCC">
        <w:tab/>
      </w:r>
      <w:r w:rsidRPr="00D33BCC">
        <w:tab/>
      </w:r>
      <w:r w:rsidRPr="00D33BCC">
        <w:tab/>
        <w:t xml:space="preserve">They could not possess and enjoy the </w:t>
      </w:r>
    </w:p>
    <w:p w:rsidR="00766455" w:rsidRPr="00D33BCC" w:rsidRDefault="00766455" w:rsidP="00766455">
      <w:r w:rsidRPr="00D33BCC">
        <w:tab/>
      </w:r>
      <w:r w:rsidRPr="00D33BCC">
        <w:tab/>
      </w:r>
      <w:r w:rsidRPr="00D33BCC">
        <w:tab/>
        <w:t>blessings of God living in Babylon.</w:t>
      </w:r>
    </w:p>
    <w:p w:rsidR="00766455" w:rsidRPr="00D33BCC" w:rsidRDefault="00766455" w:rsidP="00766455">
      <w:r w:rsidRPr="00D33BCC">
        <w:tab/>
      </w:r>
      <w:r w:rsidRPr="00D33BCC">
        <w:tab/>
      </w:r>
      <w:r w:rsidRPr="00D33BCC">
        <w:tab/>
        <w:t>Neither can the believer.</w:t>
      </w:r>
    </w:p>
    <w:p w:rsidR="00766455" w:rsidRPr="00D33BCC" w:rsidRDefault="00766455" w:rsidP="00766455"/>
    <w:p w:rsidR="00766455" w:rsidRPr="00D33BCC" w:rsidRDefault="00766455" w:rsidP="00766455">
      <w:r w:rsidRPr="00D33BCC">
        <w:lastRenderedPageBreak/>
        <w:tab/>
        <w:t>3.</w:t>
      </w:r>
      <w:r w:rsidRPr="00D33BCC">
        <w:tab/>
        <w:t>The Reason for the Divine Appeal.</w:t>
      </w:r>
    </w:p>
    <w:p w:rsidR="00766455" w:rsidRPr="00D33BCC" w:rsidRDefault="00766455" w:rsidP="00766455">
      <w:r w:rsidRPr="00D33BCC">
        <w:tab/>
      </w:r>
      <w:r w:rsidRPr="00D33BCC">
        <w:tab/>
        <w:t>(1.)</w:t>
      </w:r>
      <w:r w:rsidRPr="00D33BCC">
        <w:tab/>
        <w:t>Justice had been served - vs. 6b</w:t>
      </w:r>
    </w:p>
    <w:p w:rsidR="00766455" w:rsidRPr="00D33BCC" w:rsidRDefault="00766455" w:rsidP="00766455">
      <w:r w:rsidRPr="00D33BCC">
        <w:tab/>
      </w:r>
      <w:r w:rsidRPr="00D33BCC">
        <w:tab/>
        <w:t>(2.)</w:t>
      </w:r>
      <w:r w:rsidRPr="00D33BCC">
        <w:tab/>
        <w:t>Lesson had been learned.</w:t>
      </w:r>
    </w:p>
    <w:p w:rsidR="00766455" w:rsidRPr="00D33BCC" w:rsidRDefault="00766455" w:rsidP="00766455">
      <w:r w:rsidRPr="00D33BCC">
        <w:tab/>
      </w:r>
      <w:r w:rsidRPr="00D33BCC">
        <w:tab/>
        <w:t>(3.)</w:t>
      </w:r>
      <w:r w:rsidRPr="00D33BCC">
        <w:tab/>
        <w:t>Judgment on their enemies - vs. 9</w:t>
      </w:r>
    </w:p>
    <w:p w:rsidR="00766455" w:rsidRPr="00D33BCC" w:rsidRDefault="00766455" w:rsidP="00766455"/>
    <w:p w:rsidR="00766455" w:rsidRPr="00D33BCC" w:rsidRDefault="00766455" w:rsidP="00766455">
      <w:r w:rsidRPr="00D33BCC">
        <w:t>II.</w:t>
      </w:r>
      <w:r w:rsidRPr="00D33BCC">
        <w:tab/>
        <w:t>The Divine Attentiveness - vs. 8</w:t>
      </w:r>
    </w:p>
    <w:p w:rsidR="00766455" w:rsidRPr="00D33BCC" w:rsidRDefault="00766455" w:rsidP="00766455">
      <w:r w:rsidRPr="00D33BCC">
        <w:tab/>
        <w:t>Indicates three things –</w:t>
      </w:r>
    </w:p>
    <w:p w:rsidR="00766455" w:rsidRPr="00D33BCC" w:rsidRDefault="00766455" w:rsidP="00766455"/>
    <w:p w:rsidR="00766455" w:rsidRPr="00D33BCC" w:rsidRDefault="00766455" w:rsidP="00766455">
      <w:r w:rsidRPr="00D33BCC">
        <w:tab/>
        <w:t>1.</w:t>
      </w:r>
      <w:r w:rsidRPr="00D33BCC">
        <w:tab/>
        <w:t>Intimate Union -</w:t>
      </w:r>
    </w:p>
    <w:p w:rsidR="00766455" w:rsidRPr="00D33BCC" w:rsidRDefault="00766455" w:rsidP="00766455">
      <w:r w:rsidRPr="00D33BCC">
        <w:tab/>
      </w:r>
      <w:r w:rsidRPr="00D33BCC">
        <w:tab/>
        <w:t xml:space="preserve">"He that </w:t>
      </w:r>
      <w:proofErr w:type="spellStart"/>
      <w:r w:rsidRPr="00D33BCC">
        <w:t>toucheth</w:t>
      </w:r>
      <w:proofErr w:type="spellEnd"/>
      <w:r w:rsidRPr="00D33BCC">
        <w:t xml:space="preserve"> you" Touches Him</w:t>
      </w:r>
    </w:p>
    <w:p w:rsidR="00766455" w:rsidRPr="00D33BCC" w:rsidRDefault="00766455" w:rsidP="00766455">
      <w:r w:rsidRPr="00D33BCC">
        <w:tab/>
      </w:r>
      <w:r w:rsidRPr="00D33BCC">
        <w:tab/>
        <w:t xml:space="preserve">Isa. 63:9 "In all their afflictions He was </w:t>
      </w:r>
    </w:p>
    <w:p w:rsidR="00766455" w:rsidRPr="00D33BCC" w:rsidRDefault="00766455" w:rsidP="00766455">
      <w:r w:rsidRPr="00D33BCC">
        <w:tab/>
      </w:r>
      <w:r w:rsidRPr="00D33BCC">
        <w:tab/>
        <w:t>afflicted."</w:t>
      </w:r>
    </w:p>
    <w:p w:rsidR="00766455" w:rsidRPr="00D33BCC" w:rsidRDefault="00766455" w:rsidP="00766455">
      <w:r w:rsidRPr="00D33BCC">
        <w:tab/>
      </w:r>
      <w:r w:rsidRPr="00D33BCC">
        <w:tab/>
        <w:t>Eph. 5:30 "For we are members of His body"</w:t>
      </w:r>
    </w:p>
    <w:p w:rsidR="00766455" w:rsidRPr="00D33BCC" w:rsidRDefault="00766455" w:rsidP="00766455"/>
    <w:p w:rsidR="00766455" w:rsidRPr="00D33BCC" w:rsidRDefault="00766455" w:rsidP="00766455">
      <w:r w:rsidRPr="00D33BCC">
        <w:tab/>
        <w:t>2.</w:t>
      </w:r>
      <w:r w:rsidRPr="00D33BCC">
        <w:tab/>
        <w:t>Sensitive Feeling -</w:t>
      </w:r>
    </w:p>
    <w:p w:rsidR="00766455" w:rsidRPr="00D33BCC" w:rsidRDefault="00766455" w:rsidP="00766455">
      <w:r w:rsidRPr="00D33BCC">
        <w:tab/>
      </w:r>
      <w:r w:rsidRPr="00D33BCC">
        <w:tab/>
        <w:t>"</w:t>
      </w:r>
      <w:proofErr w:type="spellStart"/>
      <w:r w:rsidRPr="00D33BCC">
        <w:t>Toucheth</w:t>
      </w:r>
      <w:proofErr w:type="spellEnd"/>
      <w:r w:rsidRPr="00D33BCC">
        <w:t xml:space="preserve"> the apple of His Eye."</w:t>
      </w:r>
    </w:p>
    <w:p w:rsidR="00766455" w:rsidRPr="00D33BCC" w:rsidRDefault="00766455" w:rsidP="00766455">
      <w:r w:rsidRPr="00D33BCC">
        <w:tab/>
      </w:r>
      <w:r w:rsidRPr="00D33BCC">
        <w:tab/>
        <w:t>The "Apple of the Eye" is considered the most</w:t>
      </w:r>
    </w:p>
    <w:p w:rsidR="00766455" w:rsidRPr="00D33BCC" w:rsidRDefault="00766455" w:rsidP="00766455">
      <w:r w:rsidRPr="00D33BCC">
        <w:tab/>
      </w:r>
      <w:r w:rsidRPr="00D33BCC">
        <w:tab/>
        <w:t xml:space="preserve">intricate, and delicate, and sensitive, and </w:t>
      </w:r>
    </w:p>
    <w:p w:rsidR="00766455" w:rsidRPr="00D33BCC" w:rsidRDefault="00766455" w:rsidP="00766455">
      <w:r w:rsidRPr="00D33BCC">
        <w:tab/>
      </w:r>
      <w:r w:rsidRPr="00D33BCC">
        <w:tab/>
        <w:t>tender part of the body and most important.</w:t>
      </w:r>
    </w:p>
    <w:p w:rsidR="00766455" w:rsidRPr="00D33BCC" w:rsidRDefault="00766455" w:rsidP="00766455">
      <w:r w:rsidRPr="00D33BCC">
        <w:tab/>
      </w:r>
      <w:r w:rsidRPr="00D33BCC">
        <w:tab/>
        <w:t>Touching God's children is like touching the</w:t>
      </w:r>
    </w:p>
    <w:p w:rsidR="00766455" w:rsidRPr="00D33BCC" w:rsidRDefault="00766455" w:rsidP="00766455">
      <w:r w:rsidRPr="00D33BCC">
        <w:tab/>
      </w:r>
      <w:r w:rsidRPr="00D33BCC">
        <w:tab/>
        <w:t xml:space="preserve">very </w:t>
      </w:r>
      <w:proofErr w:type="spellStart"/>
      <w:r w:rsidRPr="00D33BCC">
        <w:t>tenderest</w:t>
      </w:r>
      <w:proofErr w:type="spellEnd"/>
      <w:r w:rsidRPr="00D33BCC">
        <w:t xml:space="preserve"> part of God. "His Eye" </w:t>
      </w:r>
    </w:p>
    <w:p w:rsidR="00766455" w:rsidRPr="00D33BCC" w:rsidRDefault="00766455" w:rsidP="00766455">
      <w:r w:rsidRPr="00D33BCC">
        <w:tab/>
      </w:r>
      <w:r w:rsidRPr="00D33BCC">
        <w:tab/>
        <w:t>Heb. 4:15</w:t>
      </w:r>
    </w:p>
    <w:p w:rsidR="00766455" w:rsidRPr="00D33BCC" w:rsidRDefault="00766455" w:rsidP="00766455"/>
    <w:p w:rsidR="00766455" w:rsidRPr="00D33BCC" w:rsidRDefault="00766455" w:rsidP="00766455">
      <w:r w:rsidRPr="00D33BCC">
        <w:tab/>
        <w:t>3.</w:t>
      </w:r>
      <w:r w:rsidRPr="00D33BCC">
        <w:tab/>
        <w:t>Intense Protectiveness -</w:t>
      </w:r>
    </w:p>
    <w:p w:rsidR="00766455" w:rsidRPr="00D33BCC" w:rsidRDefault="00766455" w:rsidP="00766455">
      <w:r w:rsidRPr="00D33BCC">
        <w:tab/>
      </w:r>
      <w:r w:rsidRPr="00D33BCC">
        <w:tab/>
        <w:t>"His Eye" You take more care and concern for</w:t>
      </w:r>
    </w:p>
    <w:p w:rsidR="00766455" w:rsidRPr="00D33BCC" w:rsidRDefault="00766455" w:rsidP="00766455">
      <w:r w:rsidRPr="00D33BCC">
        <w:tab/>
      </w:r>
      <w:r w:rsidRPr="00D33BCC">
        <w:tab/>
        <w:t>the eye than any other part of the body.</w:t>
      </w:r>
    </w:p>
    <w:p w:rsidR="00766455" w:rsidRPr="00D33BCC" w:rsidRDefault="00766455" w:rsidP="00766455">
      <w:r w:rsidRPr="00D33BCC">
        <w:tab/>
      </w:r>
      <w:r w:rsidRPr="00D33BCC">
        <w:tab/>
        <w:t xml:space="preserve">Nothing reveals the idea of God's attentiveness </w:t>
      </w:r>
    </w:p>
    <w:p w:rsidR="00766455" w:rsidRPr="00D33BCC" w:rsidRDefault="00766455" w:rsidP="00766455">
      <w:r w:rsidRPr="00D33BCC">
        <w:tab/>
      </w:r>
      <w:r w:rsidRPr="00D33BCC">
        <w:tab/>
        <w:t>to our needs  more than this.</w:t>
      </w:r>
    </w:p>
    <w:p w:rsidR="00766455" w:rsidRPr="00D33BCC" w:rsidRDefault="00766455" w:rsidP="00766455"/>
    <w:p w:rsidR="00766455" w:rsidRPr="00D33BCC" w:rsidRDefault="00766455" w:rsidP="00766455">
      <w:r w:rsidRPr="00D33BCC">
        <w:t>III.</w:t>
      </w:r>
      <w:r w:rsidRPr="00D33BCC">
        <w:tab/>
        <w:t>The Divine Kingdom - vs. 10 - 13</w:t>
      </w:r>
    </w:p>
    <w:p w:rsidR="00766455" w:rsidRPr="00D33BCC" w:rsidRDefault="00766455" w:rsidP="00766455"/>
    <w:p w:rsidR="00766455" w:rsidRPr="00D33BCC" w:rsidRDefault="00766455" w:rsidP="00766455">
      <w:r w:rsidRPr="00D33BCC">
        <w:tab/>
        <w:t>1.</w:t>
      </w:r>
      <w:r w:rsidRPr="00D33BCC">
        <w:tab/>
        <w:t>The Glory of His Kingdom -</w:t>
      </w:r>
    </w:p>
    <w:p w:rsidR="00766455" w:rsidRPr="00D33BCC" w:rsidRDefault="00766455" w:rsidP="00766455">
      <w:r w:rsidRPr="00D33BCC">
        <w:tab/>
      </w:r>
      <w:r w:rsidRPr="00D33BCC">
        <w:tab/>
        <w:t>Filled with the Joy of His Presence -</w:t>
      </w:r>
    </w:p>
    <w:p w:rsidR="00766455" w:rsidRPr="00D33BCC" w:rsidRDefault="00766455" w:rsidP="00766455">
      <w:r w:rsidRPr="00D33BCC">
        <w:tab/>
      </w:r>
      <w:r w:rsidRPr="00D33BCC">
        <w:tab/>
        <w:t>"Sing and Rejoice" - "for, lo, I come and dwell</w:t>
      </w:r>
    </w:p>
    <w:p w:rsidR="00766455" w:rsidRPr="00D33BCC" w:rsidRDefault="00766455" w:rsidP="00766455">
      <w:r w:rsidRPr="00D33BCC">
        <w:tab/>
      </w:r>
      <w:r w:rsidRPr="00D33BCC">
        <w:tab/>
        <w:t>in the midst."</w:t>
      </w:r>
    </w:p>
    <w:p w:rsidR="00766455" w:rsidRPr="00D33BCC" w:rsidRDefault="00766455" w:rsidP="00766455">
      <w:r w:rsidRPr="00D33BCC">
        <w:tab/>
      </w:r>
      <w:r w:rsidRPr="00D33BCC">
        <w:tab/>
        <w:t>(1.)</w:t>
      </w:r>
      <w:r w:rsidRPr="00D33BCC">
        <w:tab/>
        <w:t>Joy is a blessing and a privilege.</w:t>
      </w:r>
    </w:p>
    <w:p w:rsidR="00766455" w:rsidRPr="00D33BCC" w:rsidRDefault="00766455" w:rsidP="00766455">
      <w:r w:rsidRPr="00D33BCC">
        <w:tab/>
      </w:r>
      <w:r w:rsidRPr="00D33BCC">
        <w:tab/>
        <w:t>(2.)</w:t>
      </w:r>
      <w:r w:rsidRPr="00D33BCC">
        <w:tab/>
        <w:t>Joy is also a duty - Phil 4:4  I Thess. 5:16</w:t>
      </w:r>
    </w:p>
    <w:p w:rsidR="00766455" w:rsidRPr="00D33BCC" w:rsidRDefault="00766455" w:rsidP="00766455">
      <w:r w:rsidRPr="00D33BCC">
        <w:tab/>
      </w:r>
      <w:r w:rsidRPr="00D33BCC">
        <w:tab/>
      </w:r>
      <w:r w:rsidRPr="00D33BCC">
        <w:tab/>
        <w:t>"In thy presence is fullness of joy."</w:t>
      </w:r>
    </w:p>
    <w:p w:rsidR="00766455" w:rsidRPr="00D33BCC" w:rsidRDefault="00766455" w:rsidP="00766455"/>
    <w:p w:rsidR="00766455" w:rsidRPr="00D33BCC" w:rsidRDefault="00766455" w:rsidP="00766455">
      <w:r w:rsidRPr="00D33BCC">
        <w:tab/>
        <w:t>2.</w:t>
      </w:r>
      <w:r w:rsidRPr="00D33BCC">
        <w:tab/>
        <w:t>The Greatness of His Kingdom -</w:t>
      </w:r>
    </w:p>
    <w:p w:rsidR="00766455" w:rsidRPr="00D33BCC" w:rsidRDefault="00766455" w:rsidP="00766455">
      <w:r w:rsidRPr="00D33BCC">
        <w:tab/>
      </w:r>
      <w:r w:rsidRPr="00D33BCC">
        <w:tab/>
        <w:t>vs. 11  "And many nations shall be joined to</w:t>
      </w:r>
    </w:p>
    <w:p w:rsidR="00766455" w:rsidRPr="00D33BCC" w:rsidRDefault="00766455" w:rsidP="00766455">
      <w:r w:rsidRPr="00D33BCC">
        <w:tab/>
      </w:r>
      <w:r w:rsidRPr="00D33BCC">
        <w:tab/>
        <w:t>the LORD in that day."</w:t>
      </w:r>
    </w:p>
    <w:p w:rsidR="00766455" w:rsidRPr="00D33BCC" w:rsidRDefault="00766455" w:rsidP="00766455"/>
    <w:p w:rsidR="00766455" w:rsidRPr="00D33BCC" w:rsidRDefault="00766455" w:rsidP="00766455">
      <w:r w:rsidRPr="00D33BCC">
        <w:tab/>
        <w:t>3.</w:t>
      </w:r>
      <w:r w:rsidRPr="00D33BCC">
        <w:tab/>
        <w:t>The Grandeur of His Kingdom -</w:t>
      </w:r>
    </w:p>
    <w:p w:rsidR="00766455" w:rsidRPr="00D33BCC" w:rsidRDefault="00766455" w:rsidP="00766455">
      <w:r w:rsidRPr="00D33BCC">
        <w:tab/>
      </w:r>
      <w:r w:rsidRPr="00D33BCC">
        <w:tab/>
        <w:t>He rules not by force, but by love and</w:t>
      </w:r>
    </w:p>
    <w:p w:rsidR="00766455" w:rsidRPr="00D33BCC" w:rsidRDefault="00766455" w:rsidP="00766455">
      <w:r w:rsidRPr="00D33BCC">
        <w:tab/>
      </w:r>
      <w:r w:rsidRPr="00D33BCC">
        <w:tab/>
        <w:t>righteousness.</w:t>
      </w:r>
    </w:p>
    <w:p w:rsidR="00766455" w:rsidRPr="00D33BCC" w:rsidRDefault="00766455" w:rsidP="00766455">
      <w:r w:rsidRPr="00D33BCC">
        <w:lastRenderedPageBreak/>
        <w:tab/>
      </w:r>
      <w:r w:rsidRPr="00D33BCC">
        <w:tab/>
        <w:t>Psa. 72:2 "He shall judge His people with</w:t>
      </w:r>
    </w:p>
    <w:p w:rsidR="00766455" w:rsidRPr="00D33BCC" w:rsidRDefault="00766455" w:rsidP="00766455">
      <w:r w:rsidRPr="00D33BCC">
        <w:tab/>
      </w:r>
      <w:r w:rsidRPr="00D33BCC">
        <w:tab/>
        <w:t>righteousness."</w:t>
      </w:r>
    </w:p>
    <w:p w:rsidR="0069205D" w:rsidRPr="00D33BCC" w:rsidRDefault="00766455" w:rsidP="0069205D">
      <w:r w:rsidRPr="00D33BCC">
        <w:tab/>
      </w:r>
      <w:r w:rsidRPr="00D33BCC">
        <w:tab/>
        <w:t>Isa. 9:7  Jer. 23:5  Dan. 7:14</w:t>
      </w:r>
    </w:p>
    <w:p w:rsidR="0069205D" w:rsidRPr="00D33BCC" w:rsidRDefault="0069205D" w:rsidP="0069205D"/>
    <w:p w:rsidR="00766455" w:rsidRPr="00D33BCC" w:rsidRDefault="00766455" w:rsidP="0069205D">
      <w:pPr>
        <w:pStyle w:val="Heading2"/>
        <w:rPr>
          <w:sz w:val="24"/>
        </w:rPr>
      </w:pPr>
      <w:bookmarkStart w:id="42" w:name="_Toc243905540"/>
      <w:bookmarkStart w:id="43" w:name="_Toc243915870"/>
      <w:bookmarkStart w:id="44" w:name="_Toc243918872"/>
      <w:r w:rsidRPr="00D33BCC">
        <w:t>A Vision of the Accused -And His Advocate</w:t>
      </w:r>
      <w:bookmarkEnd w:id="42"/>
      <w:bookmarkEnd w:id="43"/>
      <w:bookmarkEnd w:id="44"/>
    </w:p>
    <w:p w:rsidR="00766455" w:rsidRPr="00D33BCC" w:rsidRDefault="00766455" w:rsidP="00766455">
      <w:pPr>
        <w:jc w:val="center"/>
      </w:pPr>
      <w:r w:rsidRPr="00D33BCC">
        <w:t>Zech. 3:1-5</w:t>
      </w:r>
    </w:p>
    <w:p w:rsidR="00766455" w:rsidRPr="00D33BCC" w:rsidRDefault="00766455" w:rsidP="00766455"/>
    <w:p w:rsidR="00766455" w:rsidRPr="00D33BCC" w:rsidRDefault="00766455" w:rsidP="00766455">
      <w:r w:rsidRPr="00D33BCC">
        <w:t xml:space="preserve">Among the exiles who returned with </w:t>
      </w:r>
      <w:proofErr w:type="spellStart"/>
      <w:r w:rsidRPr="00D33BCC">
        <w:t>Zerubbabel</w:t>
      </w:r>
      <w:proofErr w:type="spellEnd"/>
      <w:r w:rsidRPr="00D33BCC">
        <w:t xml:space="preserve"> from Babylon, were Joshua the high priest, and 4,289 other priests.  Ezra 2:36 - 39</w:t>
      </w:r>
    </w:p>
    <w:p w:rsidR="00766455" w:rsidRPr="00D33BCC" w:rsidRDefault="00766455" w:rsidP="00766455">
      <w:r w:rsidRPr="00D33BCC">
        <w:t>They were in a sorry condition -</w:t>
      </w:r>
    </w:p>
    <w:p w:rsidR="00766455" w:rsidRPr="00D33BCC" w:rsidRDefault="00766455" w:rsidP="00766455">
      <w:r w:rsidRPr="00D33BCC">
        <w:t>Malachi, describes their character -</w:t>
      </w:r>
    </w:p>
    <w:p w:rsidR="00766455" w:rsidRPr="00D33BCC" w:rsidRDefault="00766455" w:rsidP="00766455">
      <w:r w:rsidRPr="00D33BCC">
        <w:t>"O priests, that despise my name."  Malachi 1:6</w:t>
      </w:r>
    </w:p>
    <w:p w:rsidR="00766455" w:rsidRPr="00D33BCC" w:rsidRDefault="00766455" w:rsidP="00766455">
      <w:r w:rsidRPr="00D33BCC">
        <w:t>vs. 7  "Ye offer polluted bread upon mine altar;"</w:t>
      </w:r>
    </w:p>
    <w:p w:rsidR="00766455" w:rsidRPr="00D33BCC" w:rsidRDefault="00766455" w:rsidP="00766455">
      <w:r w:rsidRPr="00D33BCC">
        <w:t>vs. 8  "Ye offer the blind for sacrifice."</w:t>
      </w:r>
    </w:p>
    <w:p w:rsidR="00766455" w:rsidRPr="00D33BCC" w:rsidRDefault="00766455" w:rsidP="00766455"/>
    <w:p w:rsidR="00766455" w:rsidRPr="00D33BCC" w:rsidRDefault="00766455" w:rsidP="00766455">
      <w:r w:rsidRPr="00D33BCC">
        <w:t>I.</w:t>
      </w:r>
      <w:r w:rsidRPr="00D33BCC">
        <w:tab/>
        <w:t>The Accused - Zech. 3:1</w:t>
      </w:r>
    </w:p>
    <w:p w:rsidR="00766455" w:rsidRPr="00D33BCC" w:rsidRDefault="00766455" w:rsidP="00766455">
      <w:r w:rsidRPr="00D33BCC">
        <w:tab/>
        <w:t xml:space="preserve">"And He </w:t>
      </w:r>
      <w:proofErr w:type="spellStart"/>
      <w:r w:rsidRPr="00D33BCC">
        <w:t>shewed</w:t>
      </w:r>
      <w:proofErr w:type="spellEnd"/>
      <w:r w:rsidRPr="00D33BCC">
        <w:t xml:space="preserve"> me Joshua the high priest </w:t>
      </w:r>
    </w:p>
    <w:p w:rsidR="00766455" w:rsidRPr="00D33BCC" w:rsidRDefault="00766455" w:rsidP="00766455">
      <w:r w:rsidRPr="00D33BCC">
        <w:tab/>
        <w:t>standing before the Angel of the Lord."</w:t>
      </w:r>
    </w:p>
    <w:p w:rsidR="00766455" w:rsidRPr="00D33BCC" w:rsidRDefault="00766455" w:rsidP="00766455"/>
    <w:p w:rsidR="00766455" w:rsidRPr="00D33BCC" w:rsidRDefault="00766455" w:rsidP="00766455">
      <w:r w:rsidRPr="00D33BCC">
        <w:tab/>
        <w:t>1.</w:t>
      </w:r>
      <w:r w:rsidRPr="00D33BCC">
        <w:tab/>
        <w:t>His Position -</w:t>
      </w:r>
    </w:p>
    <w:p w:rsidR="00766455" w:rsidRPr="00D33BCC" w:rsidRDefault="00766455" w:rsidP="00766455">
      <w:r w:rsidRPr="00D33BCC">
        <w:tab/>
      </w:r>
      <w:r w:rsidRPr="00D33BCC">
        <w:tab/>
        <w:t>(1.)</w:t>
      </w:r>
      <w:r w:rsidRPr="00D33BCC">
        <w:tab/>
        <w:t>"High Priest"</w:t>
      </w:r>
    </w:p>
    <w:p w:rsidR="00766455" w:rsidRPr="00D33BCC" w:rsidRDefault="00766455" w:rsidP="00766455">
      <w:r w:rsidRPr="00D33BCC">
        <w:tab/>
      </w:r>
      <w:r w:rsidRPr="00D33BCC">
        <w:tab/>
        <w:t>(2.)</w:t>
      </w:r>
      <w:r w:rsidRPr="00D33BCC">
        <w:tab/>
        <w:t>"Standing before the Lord"</w:t>
      </w:r>
    </w:p>
    <w:p w:rsidR="00766455" w:rsidRPr="00D33BCC" w:rsidRDefault="00766455" w:rsidP="00766455"/>
    <w:p w:rsidR="00766455" w:rsidRPr="00D33BCC" w:rsidRDefault="00766455" w:rsidP="00766455">
      <w:r w:rsidRPr="00D33BCC">
        <w:tab/>
        <w:t>2.</w:t>
      </w:r>
      <w:r w:rsidRPr="00D33BCC">
        <w:tab/>
        <w:t>His Purpose -</w:t>
      </w:r>
    </w:p>
    <w:p w:rsidR="00766455" w:rsidRPr="00D33BCC" w:rsidRDefault="00766455" w:rsidP="00766455">
      <w:r w:rsidRPr="00D33BCC">
        <w:tab/>
      </w:r>
      <w:r w:rsidRPr="00D33BCC">
        <w:tab/>
        <w:t>(1.)</w:t>
      </w:r>
      <w:r w:rsidRPr="00D33BCC">
        <w:tab/>
        <w:t>To intercede for the people -</w:t>
      </w:r>
    </w:p>
    <w:p w:rsidR="00766455" w:rsidRPr="00D33BCC" w:rsidRDefault="00766455" w:rsidP="00766455">
      <w:r w:rsidRPr="00D33BCC">
        <w:tab/>
      </w:r>
      <w:r w:rsidRPr="00D33BCC">
        <w:tab/>
        <w:t>(2.)</w:t>
      </w:r>
      <w:r w:rsidRPr="00D33BCC">
        <w:tab/>
        <w:t>To offer sacrifices to God -</w:t>
      </w:r>
    </w:p>
    <w:p w:rsidR="00766455" w:rsidRPr="00D33BCC" w:rsidRDefault="00766455" w:rsidP="00766455"/>
    <w:p w:rsidR="00766455" w:rsidRPr="00D33BCC" w:rsidRDefault="00766455" w:rsidP="00766455">
      <w:r w:rsidRPr="00D33BCC">
        <w:tab/>
        <w:t>3.</w:t>
      </w:r>
      <w:r w:rsidRPr="00D33BCC">
        <w:tab/>
        <w:t>His Condition -</w:t>
      </w:r>
    </w:p>
    <w:p w:rsidR="00766455" w:rsidRPr="00D33BCC" w:rsidRDefault="00766455" w:rsidP="00766455">
      <w:r w:rsidRPr="00D33BCC">
        <w:tab/>
      </w:r>
      <w:r w:rsidRPr="00D33BCC">
        <w:tab/>
        <w:t>(1.)</w:t>
      </w:r>
      <w:r w:rsidRPr="00D33BCC">
        <w:tab/>
        <w:t>"A brand plucked out of the fire" vs. 2</w:t>
      </w:r>
    </w:p>
    <w:p w:rsidR="00766455" w:rsidRPr="00D33BCC" w:rsidRDefault="00766455" w:rsidP="00766455">
      <w:r w:rsidRPr="00D33BCC">
        <w:tab/>
      </w:r>
      <w:r w:rsidRPr="00D33BCC">
        <w:tab/>
        <w:t>(2.)</w:t>
      </w:r>
      <w:r w:rsidRPr="00D33BCC">
        <w:tab/>
        <w:t>"Clothed with filthy garments" vs. 3</w:t>
      </w:r>
    </w:p>
    <w:p w:rsidR="00766455" w:rsidRPr="00D33BCC" w:rsidRDefault="00766455" w:rsidP="00766455">
      <w:r w:rsidRPr="00D33BCC">
        <w:tab/>
      </w:r>
      <w:r w:rsidRPr="00D33BCC">
        <w:tab/>
      </w:r>
      <w:r w:rsidRPr="00D33BCC">
        <w:tab/>
        <w:t>Symbolic of his moral character.</w:t>
      </w:r>
    </w:p>
    <w:p w:rsidR="00766455" w:rsidRPr="00D33BCC" w:rsidRDefault="00766455" w:rsidP="00766455">
      <w:r w:rsidRPr="00D33BCC">
        <w:tab/>
      </w:r>
      <w:r w:rsidRPr="00D33BCC">
        <w:tab/>
      </w:r>
      <w:r w:rsidRPr="00D33BCC">
        <w:tab/>
        <w:t>Scorched - but "Plucked"</w:t>
      </w:r>
    </w:p>
    <w:p w:rsidR="00766455" w:rsidRPr="00D33BCC" w:rsidRDefault="00766455" w:rsidP="00766455"/>
    <w:p w:rsidR="00766455" w:rsidRPr="00D33BCC" w:rsidRDefault="00766455" w:rsidP="00766455">
      <w:r w:rsidRPr="00D33BCC">
        <w:t>II.</w:t>
      </w:r>
      <w:r w:rsidRPr="00D33BCC">
        <w:tab/>
        <w:t>The Accuser - vs. 1</w:t>
      </w:r>
    </w:p>
    <w:p w:rsidR="00766455" w:rsidRPr="00D33BCC" w:rsidRDefault="00766455" w:rsidP="00766455">
      <w:r w:rsidRPr="00D33BCC">
        <w:tab/>
        <w:t xml:space="preserve">"And Satan standing at his right hand to resist </w:t>
      </w:r>
    </w:p>
    <w:p w:rsidR="00766455" w:rsidRPr="00D33BCC" w:rsidRDefault="00766455" w:rsidP="00766455">
      <w:r w:rsidRPr="00D33BCC">
        <w:tab/>
        <w:t>him."</w:t>
      </w:r>
    </w:p>
    <w:p w:rsidR="00766455" w:rsidRPr="00D33BCC" w:rsidRDefault="00766455" w:rsidP="00766455"/>
    <w:p w:rsidR="00766455" w:rsidRPr="00D33BCC" w:rsidRDefault="00766455" w:rsidP="00766455">
      <w:r w:rsidRPr="00D33BCC">
        <w:tab/>
        <w:t>1.</w:t>
      </w:r>
      <w:r w:rsidRPr="00D33BCC">
        <w:tab/>
        <w:t>Satan is the Accuser - Satan means Adversary.</w:t>
      </w:r>
    </w:p>
    <w:p w:rsidR="00766455" w:rsidRPr="00D33BCC" w:rsidRDefault="00766455" w:rsidP="00766455"/>
    <w:p w:rsidR="00766455" w:rsidRPr="00D33BCC" w:rsidRDefault="00766455" w:rsidP="00766455">
      <w:r w:rsidRPr="00D33BCC">
        <w:tab/>
        <w:t>2.</w:t>
      </w:r>
      <w:r w:rsidRPr="00D33BCC">
        <w:tab/>
        <w:t>"Stood at Joshua's right hand"</w:t>
      </w:r>
    </w:p>
    <w:p w:rsidR="00766455" w:rsidRPr="00D33BCC" w:rsidRDefault="00766455" w:rsidP="00766455">
      <w:r w:rsidRPr="00D33BCC">
        <w:tab/>
      </w:r>
      <w:r w:rsidRPr="00D33BCC">
        <w:tab/>
        <w:t>The Accuser in ancient courts stood at the</w:t>
      </w:r>
    </w:p>
    <w:p w:rsidR="00766455" w:rsidRPr="00D33BCC" w:rsidRDefault="00766455" w:rsidP="00766455">
      <w:r w:rsidRPr="00D33BCC">
        <w:tab/>
      </w:r>
      <w:r w:rsidRPr="00D33BCC">
        <w:tab/>
        <w:t>right hand.</w:t>
      </w:r>
    </w:p>
    <w:p w:rsidR="00766455" w:rsidRPr="00D33BCC" w:rsidRDefault="00766455" w:rsidP="00766455"/>
    <w:p w:rsidR="00766455" w:rsidRPr="00D33BCC" w:rsidRDefault="00766455" w:rsidP="00766455">
      <w:r w:rsidRPr="00D33BCC">
        <w:tab/>
        <w:t>3.</w:t>
      </w:r>
      <w:r w:rsidRPr="00D33BCC">
        <w:tab/>
        <w:t>To resist him.  Resist his ministry.</w:t>
      </w:r>
    </w:p>
    <w:p w:rsidR="00766455" w:rsidRPr="00D33BCC" w:rsidRDefault="00766455" w:rsidP="00766455"/>
    <w:p w:rsidR="00766455" w:rsidRPr="00D33BCC" w:rsidRDefault="00766455" w:rsidP="00766455">
      <w:r w:rsidRPr="00D33BCC">
        <w:tab/>
        <w:t>4.</w:t>
      </w:r>
      <w:r w:rsidRPr="00D33BCC">
        <w:tab/>
        <w:t>To accuse him.  Disloyalty - inconsistency -</w:t>
      </w:r>
    </w:p>
    <w:p w:rsidR="00766455" w:rsidRPr="00D33BCC" w:rsidRDefault="00766455" w:rsidP="00766455">
      <w:r w:rsidRPr="00D33BCC">
        <w:lastRenderedPageBreak/>
        <w:tab/>
      </w:r>
      <w:r w:rsidRPr="00D33BCC">
        <w:tab/>
        <w:t>mixture of motive.</w:t>
      </w:r>
    </w:p>
    <w:p w:rsidR="00766455" w:rsidRPr="00D33BCC" w:rsidRDefault="00766455" w:rsidP="00766455"/>
    <w:p w:rsidR="00766455" w:rsidRPr="00D33BCC" w:rsidRDefault="00766455" w:rsidP="00766455">
      <w:r w:rsidRPr="00D33BCC">
        <w:tab/>
        <w:t>5.</w:t>
      </w:r>
      <w:r w:rsidRPr="00D33BCC">
        <w:tab/>
        <w:t xml:space="preserve">He discovers their weaknesses - </w:t>
      </w:r>
    </w:p>
    <w:p w:rsidR="00766455" w:rsidRPr="00D33BCC" w:rsidRDefault="00766455" w:rsidP="00766455"/>
    <w:p w:rsidR="00766455" w:rsidRPr="00D33BCC" w:rsidRDefault="00766455" w:rsidP="00766455">
      <w:r w:rsidRPr="00D33BCC">
        <w:tab/>
        <w:t>6.</w:t>
      </w:r>
      <w:r w:rsidRPr="00D33BCC">
        <w:tab/>
        <w:t>He attacks these weaknesses -</w:t>
      </w:r>
    </w:p>
    <w:p w:rsidR="00766455" w:rsidRPr="00D33BCC" w:rsidRDefault="00766455" w:rsidP="00766455">
      <w:r w:rsidRPr="00D33BCC">
        <w:tab/>
      </w:r>
      <w:r w:rsidRPr="00D33BCC">
        <w:tab/>
        <w:t>When we serve God faithfully the accuser</w:t>
      </w:r>
    </w:p>
    <w:p w:rsidR="00766455" w:rsidRPr="00D33BCC" w:rsidRDefault="00766455" w:rsidP="00766455">
      <w:r w:rsidRPr="00D33BCC">
        <w:tab/>
      </w:r>
      <w:r w:rsidRPr="00D33BCC">
        <w:tab/>
        <w:t>suggests that we do it for a selfish motive.</w:t>
      </w:r>
    </w:p>
    <w:p w:rsidR="00766455" w:rsidRPr="00D33BCC" w:rsidRDefault="00766455" w:rsidP="00766455">
      <w:r w:rsidRPr="00D33BCC">
        <w:tab/>
      </w:r>
      <w:r w:rsidRPr="00D33BCC">
        <w:tab/>
        <w:t xml:space="preserve">"Doth Job serve God for </w:t>
      </w:r>
      <w:proofErr w:type="spellStart"/>
      <w:r w:rsidRPr="00D33BCC">
        <w:t>nought</w:t>
      </w:r>
      <w:proofErr w:type="spellEnd"/>
      <w:r w:rsidRPr="00D33BCC">
        <w:t>?"</w:t>
      </w:r>
    </w:p>
    <w:p w:rsidR="00766455" w:rsidRPr="00D33BCC" w:rsidRDefault="00766455" w:rsidP="00766455"/>
    <w:p w:rsidR="00766455" w:rsidRPr="00D33BCC" w:rsidRDefault="00766455" w:rsidP="00766455">
      <w:r w:rsidRPr="00D33BCC">
        <w:t>III.</w:t>
      </w:r>
      <w:r w:rsidRPr="00D33BCC">
        <w:tab/>
        <w:t>The Advocate - vs. 2</w:t>
      </w:r>
    </w:p>
    <w:p w:rsidR="00766455" w:rsidRPr="00D33BCC" w:rsidRDefault="00766455" w:rsidP="00766455">
      <w:r w:rsidRPr="00D33BCC">
        <w:tab/>
        <w:t>"And the LORD said unto Satan"</w:t>
      </w:r>
    </w:p>
    <w:p w:rsidR="00766455" w:rsidRPr="00D33BCC" w:rsidRDefault="00766455" w:rsidP="00766455">
      <w:r w:rsidRPr="00D33BCC">
        <w:tab/>
        <w:t>"Jehovah" the Covenant keeping God.</w:t>
      </w:r>
    </w:p>
    <w:p w:rsidR="00766455" w:rsidRPr="00D33BCC" w:rsidRDefault="00766455" w:rsidP="00766455"/>
    <w:p w:rsidR="00766455" w:rsidRPr="00D33BCC" w:rsidRDefault="00766455" w:rsidP="00766455">
      <w:r w:rsidRPr="00D33BCC">
        <w:tab/>
        <w:t>1.</w:t>
      </w:r>
      <w:r w:rsidRPr="00D33BCC">
        <w:tab/>
        <w:t>As Advocate He rebukes the devil -</w:t>
      </w:r>
    </w:p>
    <w:p w:rsidR="00766455" w:rsidRPr="00D33BCC" w:rsidRDefault="00766455" w:rsidP="00766455">
      <w:r w:rsidRPr="00D33BCC">
        <w:tab/>
      </w:r>
      <w:r w:rsidRPr="00D33BCC">
        <w:tab/>
        <w:t>vs. 2 "The Lord rebuke thee, O Satan"</w:t>
      </w:r>
    </w:p>
    <w:p w:rsidR="00766455" w:rsidRPr="00D33BCC" w:rsidRDefault="00766455" w:rsidP="00766455"/>
    <w:p w:rsidR="00766455" w:rsidRPr="00D33BCC" w:rsidRDefault="00766455" w:rsidP="00766455">
      <w:r w:rsidRPr="00D33BCC">
        <w:tab/>
        <w:t>2.</w:t>
      </w:r>
      <w:r w:rsidRPr="00D33BCC">
        <w:tab/>
        <w:t>As Advocate He vindicates him.</w:t>
      </w:r>
    </w:p>
    <w:p w:rsidR="00766455" w:rsidRPr="00D33BCC" w:rsidRDefault="00766455" w:rsidP="00766455">
      <w:r w:rsidRPr="00D33BCC">
        <w:tab/>
      </w:r>
      <w:r w:rsidRPr="00D33BCC">
        <w:tab/>
        <w:t>vs. 2  "Is not this a brand plucked out of the</w:t>
      </w:r>
    </w:p>
    <w:p w:rsidR="00766455" w:rsidRPr="00D33BCC" w:rsidRDefault="00766455" w:rsidP="00766455">
      <w:r w:rsidRPr="00D33BCC">
        <w:tab/>
      </w:r>
      <w:r w:rsidRPr="00D33BCC">
        <w:tab/>
        <w:t>fire?"</w:t>
      </w:r>
    </w:p>
    <w:p w:rsidR="00766455" w:rsidRPr="00D33BCC" w:rsidRDefault="00766455" w:rsidP="00766455"/>
    <w:p w:rsidR="00766455" w:rsidRPr="00D33BCC" w:rsidRDefault="00766455" w:rsidP="00766455">
      <w:r w:rsidRPr="00D33BCC">
        <w:tab/>
        <w:t>3.</w:t>
      </w:r>
      <w:r w:rsidRPr="00D33BCC">
        <w:tab/>
        <w:t>As Advocate He intercedes for him.</w:t>
      </w:r>
    </w:p>
    <w:p w:rsidR="00766455" w:rsidRPr="00D33BCC" w:rsidRDefault="00766455" w:rsidP="00766455">
      <w:r w:rsidRPr="00D33BCC">
        <w:tab/>
      </w:r>
      <w:r w:rsidRPr="00D33BCC">
        <w:tab/>
        <w:t>vs. 4 "Take away the filthy garments from</w:t>
      </w:r>
    </w:p>
    <w:p w:rsidR="00766455" w:rsidRPr="00D33BCC" w:rsidRDefault="00766455" w:rsidP="00766455">
      <w:r w:rsidRPr="00D33BCC">
        <w:tab/>
      </w:r>
      <w:r w:rsidRPr="00D33BCC">
        <w:tab/>
        <w:t>him."</w:t>
      </w:r>
    </w:p>
    <w:p w:rsidR="00766455" w:rsidRPr="00D33BCC" w:rsidRDefault="00766455" w:rsidP="00766455">
      <w:r w:rsidRPr="00D33BCC">
        <w:tab/>
      </w:r>
      <w:r w:rsidRPr="00D33BCC">
        <w:tab/>
        <w:t xml:space="preserve">"Behold, I have caused </w:t>
      </w:r>
      <w:proofErr w:type="spellStart"/>
      <w:r w:rsidRPr="00D33BCC">
        <w:t>thine</w:t>
      </w:r>
      <w:proofErr w:type="spellEnd"/>
      <w:r w:rsidRPr="00D33BCC">
        <w:t xml:space="preserve"> iniquity to pass</w:t>
      </w:r>
    </w:p>
    <w:p w:rsidR="00766455" w:rsidRPr="00D33BCC" w:rsidRDefault="00766455" w:rsidP="00766455">
      <w:r w:rsidRPr="00D33BCC">
        <w:tab/>
      </w:r>
      <w:r w:rsidRPr="00D33BCC">
        <w:tab/>
        <w:t>from thee."</w:t>
      </w:r>
    </w:p>
    <w:p w:rsidR="00766455" w:rsidRPr="00D33BCC" w:rsidRDefault="00766455" w:rsidP="00766455"/>
    <w:p w:rsidR="00766455" w:rsidRPr="00D33BCC" w:rsidRDefault="00766455" w:rsidP="00766455">
      <w:r w:rsidRPr="00D33BCC">
        <w:tab/>
        <w:t>4.</w:t>
      </w:r>
      <w:r w:rsidRPr="00D33BCC">
        <w:tab/>
        <w:t>As Advocate He redeemed him.</w:t>
      </w:r>
    </w:p>
    <w:p w:rsidR="0069205D" w:rsidRPr="00D33BCC" w:rsidRDefault="00766455" w:rsidP="0069205D">
      <w:r w:rsidRPr="00D33BCC">
        <w:tab/>
      </w:r>
      <w:r w:rsidRPr="00D33BCC">
        <w:tab/>
        <w:t>"I will clothe thee with change of raiment."</w:t>
      </w:r>
    </w:p>
    <w:p w:rsidR="0069205D" w:rsidRPr="00D33BCC" w:rsidRDefault="0069205D" w:rsidP="0069205D"/>
    <w:p w:rsidR="00766455" w:rsidRPr="00D33BCC" w:rsidRDefault="00766455" w:rsidP="0069205D">
      <w:pPr>
        <w:pStyle w:val="Heading2"/>
      </w:pPr>
      <w:bookmarkStart w:id="45" w:name="_Toc243905541"/>
      <w:bookmarkStart w:id="46" w:name="_Toc243915871"/>
      <w:bookmarkStart w:id="47" w:name="_Toc243918873"/>
      <w:r w:rsidRPr="00D33BCC">
        <w:t>Promises To The Priesthood</w:t>
      </w:r>
      <w:bookmarkEnd w:id="45"/>
      <w:bookmarkEnd w:id="46"/>
      <w:bookmarkEnd w:id="47"/>
    </w:p>
    <w:p w:rsidR="00766455" w:rsidRPr="00D33BCC" w:rsidRDefault="00766455" w:rsidP="00766455"/>
    <w:p w:rsidR="00766455" w:rsidRPr="00D33BCC" w:rsidRDefault="00766455" w:rsidP="00766455">
      <w:pPr>
        <w:pStyle w:val="Heading3"/>
      </w:pPr>
      <w:r w:rsidRPr="00D33BCC">
        <w:t>Zech. 3:7-10</w:t>
      </w:r>
    </w:p>
    <w:p w:rsidR="00766455" w:rsidRPr="00D33BCC" w:rsidRDefault="00766455" w:rsidP="00766455"/>
    <w:p w:rsidR="00766455" w:rsidRPr="00D33BCC" w:rsidRDefault="00766455" w:rsidP="00766455">
      <w:r w:rsidRPr="00D33BCC">
        <w:t>The last time the Priesthood was restored.</w:t>
      </w:r>
    </w:p>
    <w:p w:rsidR="00766455" w:rsidRPr="00D33BCC" w:rsidRDefault="00766455" w:rsidP="00766455">
      <w:r w:rsidRPr="00D33BCC">
        <w:t>Now promises are given to the Priesthood.</w:t>
      </w:r>
    </w:p>
    <w:p w:rsidR="00766455" w:rsidRPr="00D33BCC" w:rsidRDefault="00766455" w:rsidP="00766455"/>
    <w:p w:rsidR="00766455" w:rsidRPr="00D33BCC" w:rsidRDefault="00766455" w:rsidP="00766455">
      <w:r w:rsidRPr="00D33BCC">
        <w:t>I.</w:t>
      </w:r>
      <w:r w:rsidRPr="00D33BCC">
        <w:tab/>
        <w:t>The Promises Are Conditional - vs. 7</w:t>
      </w:r>
    </w:p>
    <w:p w:rsidR="00766455" w:rsidRPr="00D33BCC" w:rsidRDefault="00766455" w:rsidP="00766455">
      <w:r w:rsidRPr="00D33BCC">
        <w:tab/>
        <w:t>The Conditions are twofold.</w:t>
      </w:r>
    </w:p>
    <w:p w:rsidR="00766455" w:rsidRPr="00D33BCC" w:rsidRDefault="00766455" w:rsidP="00766455"/>
    <w:p w:rsidR="00766455" w:rsidRPr="00D33BCC" w:rsidRDefault="00766455" w:rsidP="00766455">
      <w:r w:rsidRPr="00D33BCC">
        <w:tab/>
        <w:t>1.</w:t>
      </w:r>
      <w:r w:rsidRPr="00D33BCC">
        <w:tab/>
        <w:t>Obedience - "Walk in My Ways"</w:t>
      </w:r>
    </w:p>
    <w:p w:rsidR="00766455" w:rsidRPr="00D33BCC" w:rsidRDefault="00766455" w:rsidP="00766455">
      <w:r w:rsidRPr="00D33BCC">
        <w:tab/>
      </w:r>
      <w:r w:rsidRPr="00D33BCC">
        <w:tab/>
        <w:t>(1.)</w:t>
      </w:r>
      <w:r w:rsidRPr="00D33BCC">
        <w:tab/>
        <w:t>Abandonment of our own ways -</w:t>
      </w:r>
    </w:p>
    <w:p w:rsidR="00766455" w:rsidRPr="00D33BCC" w:rsidRDefault="00766455" w:rsidP="00766455">
      <w:r w:rsidRPr="00D33BCC">
        <w:tab/>
      </w:r>
      <w:r w:rsidRPr="00D33BCC">
        <w:tab/>
        <w:t>(2.)</w:t>
      </w:r>
      <w:r w:rsidRPr="00D33BCC">
        <w:tab/>
        <w:t>Progress in God's ways -</w:t>
      </w:r>
    </w:p>
    <w:p w:rsidR="00766455" w:rsidRPr="00D33BCC" w:rsidRDefault="00766455" w:rsidP="00766455">
      <w:r w:rsidRPr="00D33BCC">
        <w:tab/>
      </w:r>
      <w:r w:rsidRPr="00D33BCC">
        <w:tab/>
        <w:t>(3.)</w:t>
      </w:r>
      <w:r w:rsidRPr="00D33BCC">
        <w:tab/>
        <w:t>God's ways are His laws -</w:t>
      </w:r>
    </w:p>
    <w:p w:rsidR="00766455" w:rsidRPr="00D33BCC" w:rsidRDefault="00766455" w:rsidP="00766455"/>
    <w:p w:rsidR="00766455" w:rsidRPr="00D33BCC" w:rsidRDefault="00766455" w:rsidP="00766455">
      <w:r w:rsidRPr="00D33BCC">
        <w:tab/>
        <w:t>2.</w:t>
      </w:r>
      <w:r w:rsidRPr="00D33BCC">
        <w:tab/>
        <w:t>Faithfulness - "Keep My Charge"</w:t>
      </w:r>
    </w:p>
    <w:p w:rsidR="00766455" w:rsidRPr="00D33BCC" w:rsidRDefault="00766455" w:rsidP="00766455">
      <w:r w:rsidRPr="00D33BCC">
        <w:tab/>
      </w:r>
      <w:r w:rsidRPr="00D33BCC">
        <w:tab/>
        <w:t>(1.)</w:t>
      </w:r>
      <w:r w:rsidRPr="00D33BCC">
        <w:tab/>
        <w:t>Faithfulness in the Temple Duties.</w:t>
      </w:r>
    </w:p>
    <w:p w:rsidR="00766455" w:rsidRPr="00D33BCC" w:rsidRDefault="00766455" w:rsidP="00766455">
      <w:r w:rsidRPr="00D33BCC">
        <w:lastRenderedPageBreak/>
        <w:tab/>
      </w:r>
      <w:r w:rsidRPr="00D33BCC">
        <w:tab/>
        <w:t>(2.)</w:t>
      </w:r>
      <w:r w:rsidRPr="00D33BCC">
        <w:tab/>
        <w:t>Faithfulness in Preserving the Temple.</w:t>
      </w:r>
    </w:p>
    <w:p w:rsidR="00766455" w:rsidRPr="00D33BCC" w:rsidRDefault="00766455" w:rsidP="00766455">
      <w:r w:rsidRPr="00D33BCC">
        <w:tab/>
      </w:r>
      <w:r w:rsidRPr="00D33BCC">
        <w:tab/>
        <w:t>(3.)</w:t>
      </w:r>
      <w:r w:rsidRPr="00D33BCC">
        <w:tab/>
        <w:t>Faithfulness in Keeping idolatry out.</w:t>
      </w:r>
    </w:p>
    <w:p w:rsidR="00766455" w:rsidRPr="00D33BCC" w:rsidRDefault="00766455" w:rsidP="00766455"/>
    <w:p w:rsidR="00766455" w:rsidRPr="00D33BCC" w:rsidRDefault="00766455" w:rsidP="00766455">
      <w:r w:rsidRPr="00D33BCC">
        <w:t>II.</w:t>
      </w:r>
      <w:r w:rsidRPr="00D33BCC">
        <w:tab/>
        <w:t>The Promises Comprised - vs. 7</w:t>
      </w:r>
    </w:p>
    <w:p w:rsidR="00766455" w:rsidRPr="00D33BCC" w:rsidRDefault="00766455" w:rsidP="00766455">
      <w:r w:rsidRPr="00D33BCC">
        <w:tab/>
        <w:t>What was contained in the Promises?</w:t>
      </w:r>
    </w:p>
    <w:p w:rsidR="00766455" w:rsidRPr="00D33BCC" w:rsidRDefault="00766455" w:rsidP="00766455">
      <w:r w:rsidRPr="00D33BCC">
        <w:tab/>
        <w:t>A threefold blessing –</w:t>
      </w:r>
    </w:p>
    <w:p w:rsidR="00766455" w:rsidRPr="00D33BCC" w:rsidRDefault="00766455" w:rsidP="00766455"/>
    <w:p w:rsidR="00766455" w:rsidRPr="00D33BCC" w:rsidRDefault="00766455" w:rsidP="00766455">
      <w:r w:rsidRPr="00D33BCC">
        <w:tab/>
        <w:t>1.</w:t>
      </w:r>
      <w:r w:rsidRPr="00D33BCC">
        <w:tab/>
        <w:t>Administering Justice -</w:t>
      </w:r>
    </w:p>
    <w:p w:rsidR="00766455" w:rsidRPr="00D33BCC" w:rsidRDefault="00766455" w:rsidP="00766455">
      <w:r w:rsidRPr="00D33BCC">
        <w:tab/>
      </w:r>
      <w:r w:rsidRPr="00D33BCC">
        <w:tab/>
        <w:t>"Thou shalt also judge my house."</w:t>
      </w:r>
    </w:p>
    <w:p w:rsidR="00766455" w:rsidRPr="00D33BCC" w:rsidRDefault="00766455" w:rsidP="00766455"/>
    <w:p w:rsidR="00766455" w:rsidRPr="00D33BCC" w:rsidRDefault="00766455" w:rsidP="00766455">
      <w:r w:rsidRPr="00D33BCC">
        <w:tab/>
        <w:t>2.</w:t>
      </w:r>
      <w:r w:rsidRPr="00D33BCC">
        <w:tab/>
        <w:t>Leading His Worship -</w:t>
      </w:r>
    </w:p>
    <w:p w:rsidR="00766455" w:rsidRPr="00D33BCC" w:rsidRDefault="00766455" w:rsidP="00766455">
      <w:r w:rsidRPr="00D33BCC">
        <w:tab/>
      </w:r>
      <w:r w:rsidRPr="00D33BCC">
        <w:tab/>
        <w:t>"Shalt also keep My courts."</w:t>
      </w:r>
    </w:p>
    <w:p w:rsidR="00766455" w:rsidRPr="00D33BCC" w:rsidRDefault="00766455" w:rsidP="00766455"/>
    <w:p w:rsidR="00766455" w:rsidRPr="00D33BCC" w:rsidRDefault="00766455" w:rsidP="00766455">
      <w:r w:rsidRPr="00D33BCC">
        <w:tab/>
        <w:t>3.</w:t>
      </w:r>
      <w:r w:rsidRPr="00D33BCC">
        <w:tab/>
        <w:t>Access into the Holy Place.</w:t>
      </w:r>
    </w:p>
    <w:p w:rsidR="00766455" w:rsidRPr="00D33BCC" w:rsidRDefault="00766455" w:rsidP="00766455">
      <w:r w:rsidRPr="00D33BCC">
        <w:tab/>
      </w:r>
      <w:r w:rsidRPr="00D33BCC">
        <w:tab/>
        <w:t>"I will give thee a place of access."</w:t>
      </w:r>
    </w:p>
    <w:p w:rsidR="00766455" w:rsidRPr="00D33BCC" w:rsidRDefault="00766455" w:rsidP="00766455"/>
    <w:p w:rsidR="00766455" w:rsidRPr="00D33BCC" w:rsidRDefault="00766455" w:rsidP="00766455">
      <w:r w:rsidRPr="00D33BCC">
        <w:t>III.</w:t>
      </w:r>
      <w:r w:rsidRPr="00D33BCC">
        <w:tab/>
        <w:t>The Priesthood Superseded -</w:t>
      </w:r>
    </w:p>
    <w:p w:rsidR="00766455" w:rsidRPr="00D33BCC" w:rsidRDefault="00766455" w:rsidP="00766455">
      <w:r w:rsidRPr="00D33BCC">
        <w:tab/>
        <w:t>The Priesthood of the Messiah Revealed.</w:t>
      </w:r>
    </w:p>
    <w:p w:rsidR="00766455" w:rsidRPr="00D33BCC" w:rsidRDefault="00766455" w:rsidP="00766455"/>
    <w:p w:rsidR="00766455" w:rsidRPr="00D33BCC" w:rsidRDefault="00766455" w:rsidP="00766455">
      <w:r w:rsidRPr="00D33BCC">
        <w:tab/>
        <w:t>1.</w:t>
      </w:r>
      <w:r w:rsidRPr="00D33BCC">
        <w:tab/>
        <w:t>His Superior Position - vs. 8</w:t>
      </w:r>
    </w:p>
    <w:p w:rsidR="00766455" w:rsidRPr="00D33BCC" w:rsidRDefault="00766455" w:rsidP="00766455">
      <w:r w:rsidRPr="00D33BCC">
        <w:tab/>
      </w:r>
      <w:r w:rsidRPr="00D33BCC">
        <w:tab/>
        <w:t>He is called the "Branch"</w:t>
      </w:r>
    </w:p>
    <w:p w:rsidR="00766455" w:rsidRPr="00D33BCC" w:rsidRDefault="00766455" w:rsidP="00766455">
      <w:r w:rsidRPr="00D33BCC">
        <w:tab/>
      </w:r>
      <w:r w:rsidRPr="00D33BCC">
        <w:tab/>
        <w:t>Jer. 23:5  Zech. 6:12-13</w:t>
      </w:r>
    </w:p>
    <w:p w:rsidR="00766455" w:rsidRPr="00D33BCC" w:rsidRDefault="00766455" w:rsidP="00766455">
      <w:r w:rsidRPr="00D33BCC">
        <w:tab/>
      </w:r>
      <w:r w:rsidRPr="00D33BCC">
        <w:tab/>
        <w:t>Not only a Priest but a King.</w:t>
      </w:r>
    </w:p>
    <w:p w:rsidR="00766455" w:rsidRPr="00D33BCC" w:rsidRDefault="00766455" w:rsidP="00766455"/>
    <w:p w:rsidR="00766455" w:rsidRPr="00D33BCC" w:rsidRDefault="00766455" w:rsidP="00766455">
      <w:r w:rsidRPr="00D33BCC">
        <w:tab/>
        <w:t>2.</w:t>
      </w:r>
      <w:r w:rsidRPr="00D33BCC">
        <w:tab/>
        <w:t>His Superior Nature - vs. 9</w:t>
      </w:r>
    </w:p>
    <w:p w:rsidR="00766455" w:rsidRPr="00D33BCC" w:rsidRDefault="00766455" w:rsidP="00766455">
      <w:r w:rsidRPr="00D33BCC">
        <w:tab/>
      </w:r>
      <w:r w:rsidRPr="00D33BCC">
        <w:tab/>
        <w:t xml:space="preserve">He is called the "Stone" - </w:t>
      </w:r>
    </w:p>
    <w:p w:rsidR="00766455" w:rsidRPr="00D33BCC" w:rsidRDefault="00766455" w:rsidP="00766455">
      <w:r w:rsidRPr="00D33BCC">
        <w:tab/>
      </w:r>
      <w:r w:rsidRPr="00D33BCC">
        <w:tab/>
        <w:t>Dan. 2:34-35  I Peter 2:4-8</w:t>
      </w:r>
    </w:p>
    <w:p w:rsidR="00766455" w:rsidRPr="00D33BCC" w:rsidRDefault="00766455" w:rsidP="00766455">
      <w:r w:rsidRPr="00D33BCC">
        <w:tab/>
      </w:r>
      <w:r w:rsidRPr="00D33BCC">
        <w:tab/>
        <w:t>Rev. 5:6 - Invincible - Unchanging - Enduring</w:t>
      </w:r>
    </w:p>
    <w:p w:rsidR="00766455" w:rsidRPr="00D33BCC" w:rsidRDefault="00766455" w:rsidP="00766455">
      <w:r w:rsidRPr="00D33BCC">
        <w:tab/>
      </w:r>
      <w:r w:rsidRPr="00D33BCC">
        <w:tab/>
        <w:t>Matt. 16:18 "Upon this Rock I will build my church"</w:t>
      </w:r>
    </w:p>
    <w:p w:rsidR="00766455" w:rsidRPr="00D33BCC" w:rsidRDefault="00766455" w:rsidP="00766455">
      <w:r w:rsidRPr="00D33BCC">
        <w:tab/>
        <w:t>3.</w:t>
      </w:r>
      <w:r w:rsidRPr="00D33BCC">
        <w:tab/>
        <w:t>His Superior Sacrifice - vs. 9</w:t>
      </w:r>
    </w:p>
    <w:p w:rsidR="00766455" w:rsidRPr="00D33BCC" w:rsidRDefault="00766455" w:rsidP="00766455">
      <w:r w:rsidRPr="00D33BCC">
        <w:tab/>
      </w:r>
      <w:r w:rsidRPr="00D33BCC">
        <w:tab/>
        <w:t>"I will engrave"  "to open wide"</w:t>
      </w:r>
    </w:p>
    <w:p w:rsidR="00766455" w:rsidRPr="00D33BCC" w:rsidRDefault="00766455" w:rsidP="00766455">
      <w:r w:rsidRPr="00D33BCC">
        <w:tab/>
      </w:r>
      <w:r w:rsidRPr="00D33BCC">
        <w:tab/>
        <w:t>Heb. 9:14  Heb. 10:11-14</w:t>
      </w:r>
    </w:p>
    <w:p w:rsidR="00766455" w:rsidRPr="00D33BCC" w:rsidRDefault="00766455" w:rsidP="00766455"/>
    <w:p w:rsidR="00766455" w:rsidRPr="00D33BCC" w:rsidRDefault="00766455" w:rsidP="00766455">
      <w:r w:rsidRPr="00D33BCC">
        <w:tab/>
        <w:t>4.</w:t>
      </w:r>
      <w:r w:rsidRPr="00D33BCC">
        <w:tab/>
        <w:t>His Superior Minister -  vs. 10</w:t>
      </w:r>
    </w:p>
    <w:p w:rsidR="00766455" w:rsidRPr="00D33BCC" w:rsidRDefault="00766455" w:rsidP="00766455">
      <w:r w:rsidRPr="00D33BCC">
        <w:tab/>
      </w:r>
      <w:r w:rsidRPr="00D33BCC">
        <w:tab/>
        <w:t>He is called the "Vine" - John 15:1</w:t>
      </w:r>
    </w:p>
    <w:p w:rsidR="00766455" w:rsidRPr="00D33BCC" w:rsidRDefault="00766455" w:rsidP="00766455">
      <w:r w:rsidRPr="00D33BCC">
        <w:tab/>
      </w:r>
      <w:r w:rsidRPr="00D33BCC">
        <w:tab/>
        <w:t>In the Old time there were Commands -</w:t>
      </w:r>
    </w:p>
    <w:p w:rsidR="00766455" w:rsidRPr="00D33BCC" w:rsidRDefault="00766455" w:rsidP="00766455">
      <w:r w:rsidRPr="00D33BCC">
        <w:tab/>
      </w:r>
      <w:r w:rsidRPr="00D33BCC">
        <w:tab/>
        <w:t>In the New Covenant there are Promises -</w:t>
      </w:r>
    </w:p>
    <w:p w:rsidR="00766455" w:rsidRPr="00D33BCC" w:rsidRDefault="00766455" w:rsidP="00766455">
      <w:r w:rsidRPr="00D33BCC">
        <w:tab/>
      </w:r>
      <w:r w:rsidRPr="00D33BCC">
        <w:tab/>
        <w:t>Matt. 3:11</w:t>
      </w:r>
    </w:p>
    <w:p w:rsidR="00766455" w:rsidRPr="00D33BCC" w:rsidRDefault="00766455" w:rsidP="00766455"/>
    <w:p w:rsidR="00766455" w:rsidRPr="00D33BCC" w:rsidRDefault="00766455" w:rsidP="00766455">
      <w:r w:rsidRPr="00D33BCC">
        <w:tab/>
        <w:t>On the Great day of Atonement, the high priest after he had performed his duties, he was escorted home in a festive manner, and was accustomed to giving a festive entertainment to his friends.  The  maidens and youths of the people went forth to their gardens and vineyards with songs and dances.</w:t>
      </w:r>
    </w:p>
    <w:p w:rsidR="00766455" w:rsidRPr="00D33BCC" w:rsidRDefault="00766455" w:rsidP="00766455">
      <w:r w:rsidRPr="00D33BCC">
        <w:tab/>
        <w:t xml:space="preserve">"Call every man his </w:t>
      </w:r>
      <w:proofErr w:type="spellStart"/>
      <w:r w:rsidRPr="00D33BCC">
        <w:t>neighbour</w:t>
      </w:r>
      <w:proofErr w:type="spellEnd"/>
      <w:r w:rsidRPr="00D33BCC">
        <w:t xml:space="preserve"> under the vine and under the fig tree."</w:t>
      </w:r>
    </w:p>
    <w:p w:rsidR="00766455" w:rsidRPr="00D33BCC" w:rsidRDefault="00766455" w:rsidP="00766455">
      <w:r w:rsidRPr="00D33BCC">
        <w:tab/>
        <w:t>Acts 2:38-39</w:t>
      </w:r>
    </w:p>
    <w:p w:rsidR="00766455" w:rsidRPr="00D33BCC" w:rsidRDefault="00766455" w:rsidP="00766455">
      <w:pPr>
        <w:pStyle w:val="Heading2"/>
        <w:pageBreakBefore/>
        <w:rPr>
          <w:sz w:val="24"/>
        </w:rPr>
      </w:pPr>
      <w:bookmarkStart w:id="48" w:name="_Toc243905542"/>
      <w:bookmarkStart w:id="49" w:name="_Toc243915872"/>
      <w:bookmarkStart w:id="50" w:name="_Toc243918874"/>
      <w:r w:rsidRPr="00D33BCC">
        <w:lastRenderedPageBreak/>
        <w:t>A Vision of the Restored Temple</w:t>
      </w:r>
      <w:bookmarkEnd w:id="48"/>
      <w:bookmarkEnd w:id="49"/>
      <w:bookmarkEnd w:id="50"/>
    </w:p>
    <w:p w:rsidR="00766455" w:rsidRPr="00D33BCC" w:rsidRDefault="00766455" w:rsidP="00766455">
      <w:pPr>
        <w:pStyle w:val="Heading3"/>
      </w:pPr>
      <w:r w:rsidRPr="00D33BCC">
        <w:t>Zech. 4:1-6</w:t>
      </w:r>
    </w:p>
    <w:p w:rsidR="00766455" w:rsidRPr="00D33BCC" w:rsidRDefault="00766455" w:rsidP="00766455"/>
    <w:p w:rsidR="00766455" w:rsidRPr="00D33BCC" w:rsidRDefault="00766455" w:rsidP="00766455"/>
    <w:p w:rsidR="00766455" w:rsidRPr="00D33BCC" w:rsidRDefault="00766455" w:rsidP="00766455">
      <w:r w:rsidRPr="00D33BCC">
        <w:t>I.</w:t>
      </w:r>
      <w:r w:rsidRPr="00D33BCC">
        <w:tab/>
        <w:t>The Completed Temple Symbolized - vs. 1,2</w:t>
      </w:r>
    </w:p>
    <w:p w:rsidR="00766455" w:rsidRPr="00D33BCC" w:rsidRDefault="00766455" w:rsidP="00766455"/>
    <w:p w:rsidR="00766455" w:rsidRPr="00D33BCC" w:rsidRDefault="00766455" w:rsidP="00766455">
      <w:r w:rsidRPr="00D33BCC">
        <w:tab/>
        <w:t>1.</w:t>
      </w:r>
      <w:r w:rsidRPr="00D33BCC">
        <w:tab/>
        <w:t>Wakened out of sleep -</w:t>
      </w:r>
    </w:p>
    <w:p w:rsidR="00766455" w:rsidRPr="00D33BCC" w:rsidRDefault="00766455" w:rsidP="00766455">
      <w:r w:rsidRPr="00D33BCC">
        <w:tab/>
      </w:r>
      <w:r w:rsidRPr="00D33BCC">
        <w:tab/>
        <w:t>(1.)</w:t>
      </w:r>
      <w:r w:rsidRPr="00D33BCC">
        <w:tab/>
        <w:t>Zechariah was wakened -</w:t>
      </w:r>
    </w:p>
    <w:p w:rsidR="00766455" w:rsidRPr="00D33BCC" w:rsidRDefault="00766455" w:rsidP="00766455">
      <w:r w:rsidRPr="00D33BCC">
        <w:tab/>
      </w:r>
      <w:r w:rsidRPr="00D33BCC">
        <w:tab/>
        <w:t>(2.)</w:t>
      </w:r>
      <w:r w:rsidRPr="00D33BCC">
        <w:tab/>
        <w:t>Symbolic of Israel's need to be wakened.</w:t>
      </w:r>
    </w:p>
    <w:p w:rsidR="00766455" w:rsidRPr="00D33BCC" w:rsidRDefault="00766455" w:rsidP="00766455">
      <w:r w:rsidRPr="00D33BCC">
        <w:tab/>
      </w:r>
      <w:r w:rsidRPr="00D33BCC">
        <w:tab/>
        <w:t>(3.)</w:t>
      </w:r>
      <w:r w:rsidRPr="00D33BCC">
        <w:tab/>
        <w:t>Symbolic also of the Church's need to be</w:t>
      </w:r>
    </w:p>
    <w:p w:rsidR="00766455" w:rsidRPr="00D33BCC" w:rsidRDefault="00766455" w:rsidP="00766455">
      <w:r w:rsidRPr="00D33BCC">
        <w:tab/>
      </w:r>
      <w:r w:rsidRPr="00D33BCC">
        <w:tab/>
      </w:r>
      <w:r w:rsidRPr="00D33BCC">
        <w:tab/>
        <w:t>wakened.</w:t>
      </w:r>
    </w:p>
    <w:p w:rsidR="00766455" w:rsidRPr="00D33BCC" w:rsidRDefault="00766455" w:rsidP="00766455">
      <w:r w:rsidRPr="00D33BCC">
        <w:tab/>
      </w:r>
      <w:r w:rsidRPr="00D33BCC">
        <w:tab/>
      </w:r>
      <w:r w:rsidRPr="00D33BCC">
        <w:tab/>
        <w:t>Rom. 13:11-14  I Cor. 15:34  Eph. 5:14</w:t>
      </w:r>
    </w:p>
    <w:p w:rsidR="00766455" w:rsidRPr="00D33BCC" w:rsidRDefault="00766455" w:rsidP="00766455"/>
    <w:p w:rsidR="00766455" w:rsidRPr="00D33BCC" w:rsidRDefault="00766455" w:rsidP="00766455">
      <w:r w:rsidRPr="00D33BCC">
        <w:tab/>
        <w:t>2.</w:t>
      </w:r>
      <w:r w:rsidRPr="00D33BCC">
        <w:tab/>
        <w:t>Zechariah saw a Golden Candlestick -</w:t>
      </w:r>
    </w:p>
    <w:p w:rsidR="00766455" w:rsidRPr="00D33BCC" w:rsidRDefault="00766455" w:rsidP="00766455">
      <w:r w:rsidRPr="00D33BCC">
        <w:tab/>
      </w:r>
      <w:r w:rsidRPr="00D33BCC">
        <w:tab/>
        <w:t>He saw in vision what was to come -</w:t>
      </w:r>
    </w:p>
    <w:p w:rsidR="00766455" w:rsidRPr="00D33BCC" w:rsidRDefault="00766455" w:rsidP="00766455">
      <w:r w:rsidRPr="00D33BCC">
        <w:tab/>
      </w:r>
      <w:r w:rsidRPr="00D33BCC">
        <w:tab/>
        <w:t>(1.)</w:t>
      </w:r>
      <w:r w:rsidRPr="00D33BCC">
        <w:tab/>
        <w:t>It was a Revelation of Temple worship.</w:t>
      </w:r>
    </w:p>
    <w:p w:rsidR="00766455" w:rsidRPr="00D33BCC" w:rsidRDefault="00766455" w:rsidP="00766455">
      <w:r w:rsidRPr="00D33BCC">
        <w:tab/>
      </w:r>
      <w:r w:rsidRPr="00D33BCC">
        <w:tab/>
        <w:t>(2.)</w:t>
      </w:r>
      <w:r w:rsidRPr="00D33BCC">
        <w:tab/>
        <w:t>It was symbolic of the Church -</w:t>
      </w:r>
    </w:p>
    <w:p w:rsidR="00766455" w:rsidRPr="00D33BCC" w:rsidRDefault="00766455" w:rsidP="00766455">
      <w:r w:rsidRPr="00D33BCC">
        <w:tab/>
      </w:r>
      <w:r w:rsidRPr="00D33BCC">
        <w:tab/>
      </w:r>
      <w:r w:rsidRPr="00D33BCC">
        <w:tab/>
        <w:t>"The Seven Lamps"  Rev. 1:12</w:t>
      </w:r>
    </w:p>
    <w:p w:rsidR="00766455" w:rsidRPr="00D33BCC" w:rsidRDefault="00766455" w:rsidP="00766455"/>
    <w:p w:rsidR="00766455" w:rsidRPr="00D33BCC" w:rsidRDefault="00766455" w:rsidP="00766455">
      <w:r w:rsidRPr="00D33BCC">
        <w:t>II.</w:t>
      </w:r>
      <w:r w:rsidRPr="00D33BCC">
        <w:tab/>
        <w:t>The Complete Restoration of Israel -</w:t>
      </w:r>
    </w:p>
    <w:p w:rsidR="00766455" w:rsidRPr="00D33BCC" w:rsidRDefault="00766455" w:rsidP="00766455"/>
    <w:p w:rsidR="00766455" w:rsidRPr="00D33BCC" w:rsidRDefault="00766455" w:rsidP="00766455">
      <w:r w:rsidRPr="00D33BCC">
        <w:tab/>
        <w:t>1.</w:t>
      </w:r>
      <w:r w:rsidRPr="00D33BCC">
        <w:tab/>
        <w:t>The Mission of Israel was to give light -</w:t>
      </w:r>
    </w:p>
    <w:p w:rsidR="00766455" w:rsidRPr="00D33BCC" w:rsidRDefault="00766455" w:rsidP="00766455">
      <w:r w:rsidRPr="00D33BCC">
        <w:tab/>
      </w:r>
      <w:r w:rsidRPr="00D33BCC">
        <w:tab/>
        <w:t>To receive light and give light.</w:t>
      </w:r>
    </w:p>
    <w:p w:rsidR="00766455" w:rsidRPr="00D33BCC" w:rsidRDefault="00766455" w:rsidP="00766455"/>
    <w:p w:rsidR="00766455" w:rsidRPr="00D33BCC" w:rsidRDefault="00766455" w:rsidP="00766455">
      <w:r w:rsidRPr="00D33BCC">
        <w:tab/>
        <w:t>2.</w:t>
      </w:r>
      <w:r w:rsidRPr="00D33BCC">
        <w:tab/>
        <w:t xml:space="preserve">Symbolic of the Church being the light of </w:t>
      </w:r>
    </w:p>
    <w:p w:rsidR="00766455" w:rsidRPr="00D33BCC" w:rsidRDefault="00766455" w:rsidP="00766455">
      <w:r w:rsidRPr="00D33BCC">
        <w:tab/>
      </w:r>
      <w:r w:rsidRPr="00D33BCC">
        <w:tab/>
        <w:t>the world.</w:t>
      </w:r>
    </w:p>
    <w:p w:rsidR="00766455" w:rsidRPr="00D33BCC" w:rsidRDefault="00766455" w:rsidP="00766455">
      <w:r w:rsidRPr="00D33BCC">
        <w:tab/>
      </w:r>
      <w:r w:rsidRPr="00D33BCC">
        <w:tab/>
        <w:t>Matt. 5:14  Phil. 2:15</w:t>
      </w:r>
    </w:p>
    <w:p w:rsidR="00766455" w:rsidRPr="00D33BCC" w:rsidRDefault="00766455" w:rsidP="00766455"/>
    <w:p w:rsidR="00766455" w:rsidRPr="00D33BCC" w:rsidRDefault="00766455" w:rsidP="00766455">
      <w:r w:rsidRPr="00D33BCC">
        <w:tab/>
        <w:t>3.</w:t>
      </w:r>
      <w:r w:rsidRPr="00D33BCC">
        <w:tab/>
        <w:t>The lamps in the vision were supplied with oil -</w:t>
      </w:r>
    </w:p>
    <w:p w:rsidR="00766455" w:rsidRPr="00D33BCC" w:rsidRDefault="00766455" w:rsidP="00766455">
      <w:r w:rsidRPr="00D33BCC">
        <w:tab/>
      </w:r>
      <w:r w:rsidRPr="00D33BCC">
        <w:tab/>
        <w:t>Through pipes from the olive trees.</w:t>
      </w:r>
    </w:p>
    <w:p w:rsidR="00766455" w:rsidRPr="00D33BCC" w:rsidRDefault="00766455" w:rsidP="00766455">
      <w:r w:rsidRPr="00D33BCC">
        <w:tab/>
      </w:r>
      <w:r w:rsidRPr="00D33BCC">
        <w:tab/>
        <w:t>Oil is symbolic of the Holy Spirit.</w:t>
      </w:r>
    </w:p>
    <w:p w:rsidR="00766455" w:rsidRPr="00D33BCC" w:rsidRDefault="00766455" w:rsidP="00766455"/>
    <w:p w:rsidR="00766455" w:rsidRPr="00D33BCC" w:rsidRDefault="00766455" w:rsidP="00766455">
      <w:r w:rsidRPr="00D33BCC">
        <w:tab/>
        <w:t>4.</w:t>
      </w:r>
      <w:r w:rsidRPr="00D33BCC">
        <w:tab/>
        <w:t>The Results of the Oil -</w:t>
      </w:r>
    </w:p>
    <w:p w:rsidR="00766455" w:rsidRPr="00D33BCC" w:rsidRDefault="00766455" w:rsidP="00766455">
      <w:r w:rsidRPr="00D33BCC">
        <w:tab/>
      </w:r>
      <w:r w:rsidRPr="00D33BCC">
        <w:tab/>
        <w:t>(1.)</w:t>
      </w:r>
      <w:r w:rsidRPr="00D33BCC">
        <w:tab/>
        <w:t>Supplies the Lamps with Oil -</w:t>
      </w:r>
    </w:p>
    <w:p w:rsidR="00766455" w:rsidRPr="00D33BCC" w:rsidRDefault="00766455" w:rsidP="00766455">
      <w:r w:rsidRPr="00D33BCC">
        <w:tab/>
      </w:r>
      <w:r w:rsidRPr="00D33BCC">
        <w:tab/>
      </w:r>
      <w:r w:rsidRPr="00D33BCC">
        <w:tab/>
        <w:t>The Fire is Sustained - Life -</w:t>
      </w:r>
    </w:p>
    <w:p w:rsidR="00766455" w:rsidRPr="00D33BCC" w:rsidRDefault="00766455" w:rsidP="00766455">
      <w:r w:rsidRPr="00D33BCC">
        <w:tab/>
      </w:r>
      <w:r w:rsidRPr="00D33BCC">
        <w:tab/>
      </w:r>
      <w:r w:rsidRPr="00D33BCC">
        <w:tab/>
        <w:t>Fire was never to go out.</w:t>
      </w:r>
    </w:p>
    <w:p w:rsidR="00766455" w:rsidRPr="00D33BCC" w:rsidRDefault="00766455" w:rsidP="00766455">
      <w:r w:rsidRPr="00D33BCC">
        <w:tab/>
      </w:r>
      <w:r w:rsidRPr="00D33BCC">
        <w:tab/>
        <w:t>(2.)</w:t>
      </w:r>
      <w:r w:rsidRPr="00D33BCC">
        <w:tab/>
        <w:t>Makes the Lamps to Shine -</w:t>
      </w:r>
    </w:p>
    <w:p w:rsidR="00766455" w:rsidRPr="00D33BCC" w:rsidRDefault="00766455" w:rsidP="00766455">
      <w:r w:rsidRPr="00D33BCC">
        <w:tab/>
      </w:r>
      <w:r w:rsidRPr="00D33BCC">
        <w:tab/>
      </w:r>
      <w:r w:rsidRPr="00D33BCC">
        <w:tab/>
        <w:t>Through the visitation of the Holy Spirit</w:t>
      </w:r>
    </w:p>
    <w:p w:rsidR="00766455" w:rsidRPr="00D33BCC" w:rsidRDefault="00766455" w:rsidP="00766455">
      <w:r w:rsidRPr="00D33BCC">
        <w:tab/>
      </w:r>
      <w:r w:rsidRPr="00D33BCC">
        <w:tab/>
      </w:r>
      <w:r w:rsidRPr="00D33BCC">
        <w:tab/>
        <w:t xml:space="preserve">the Church is invigorated - made </w:t>
      </w:r>
    </w:p>
    <w:p w:rsidR="00766455" w:rsidRPr="00D33BCC" w:rsidRDefault="00766455" w:rsidP="00766455">
      <w:r w:rsidRPr="00D33BCC">
        <w:tab/>
      </w:r>
      <w:r w:rsidRPr="00D33BCC">
        <w:tab/>
      </w:r>
      <w:r w:rsidRPr="00D33BCC">
        <w:tab/>
        <w:t>luminous - and crowned with success.</w:t>
      </w:r>
    </w:p>
    <w:p w:rsidR="00766455" w:rsidRPr="00D33BCC" w:rsidRDefault="00766455" w:rsidP="00766455">
      <w:r w:rsidRPr="00D33BCC">
        <w:tab/>
      </w:r>
      <w:r w:rsidRPr="00D33BCC">
        <w:tab/>
      </w:r>
      <w:r w:rsidRPr="00D33BCC">
        <w:tab/>
        <w:t>The light which the Church possesses is</w:t>
      </w:r>
    </w:p>
    <w:p w:rsidR="00766455" w:rsidRPr="00D33BCC" w:rsidRDefault="00766455" w:rsidP="00766455">
      <w:r w:rsidRPr="00D33BCC">
        <w:tab/>
      </w:r>
      <w:r w:rsidRPr="00D33BCC">
        <w:tab/>
      </w:r>
      <w:r w:rsidRPr="00D33BCC">
        <w:tab/>
        <w:t>not her own -</w:t>
      </w:r>
    </w:p>
    <w:p w:rsidR="00766455" w:rsidRPr="00D33BCC" w:rsidRDefault="00766455" w:rsidP="00766455">
      <w:r w:rsidRPr="00D33BCC">
        <w:tab/>
      </w:r>
      <w:r w:rsidRPr="00D33BCC">
        <w:tab/>
      </w:r>
      <w:r w:rsidRPr="00D33BCC">
        <w:tab/>
        <w:t>It is light communicated and sustained by</w:t>
      </w:r>
    </w:p>
    <w:p w:rsidR="00766455" w:rsidRPr="00D33BCC" w:rsidRDefault="00766455" w:rsidP="00766455">
      <w:r w:rsidRPr="00D33BCC">
        <w:tab/>
      </w:r>
      <w:r w:rsidRPr="00D33BCC">
        <w:tab/>
      </w:r>
      <w:r w:rsidRPr="00D33BCC">
        <w:tab/>
        <w:t>oil from above.</w:t>
      </w:r>
    </w:p>
    <w:p w:rsidR="00766455" w:rsidRPr="00D33BCC" w:rsidRDefault="00766455" w:rsidP="00766455"/>
    <w:p w:rsidR="00766455" w:rsidRPr="00D33BCC" w:rsidRDefault="00766455" w:rsidP="00766455"/>
    <w:p w:rsidR="00766455" w:rsidRPr="00D33BCC" w:rsidRDefault="00766455" w:rsidP="00766455">
      <w:r w:rsidRPr="00D33BCC">
        <w:lastRenderedPageBreak/>
        <w:t>III.</w:t>
      </w:r>
      <w:r w:rsidRPr="00D33BCC">
        <w:tab/>
        <w:t>The Means of Restoration Revealed - vs. 6</w:t>
      </w:r>
    </w:p>
    <w:p w:rsidR="00766455" w:rsidRPr="00D33BCC" w:rsidRDefault="00766455" w:rsidP="00766455">
      <w:r w:rsidRPr="00D33BCC">
        <w:tab/>
        <w:t>1.</w:t>
      </w:r>
      <w:r w:rsidRPr="00D33BCC">
        <w:tab/>
        <w:t>The Elements of False Confidence -</w:t>
      </w:r>
    </w:p>
    <w:p w:rsidR="00766455" w:rsidRPr="00D33BCC" w:rsidRDefault="00766455" w:rsidP="00766455">
      <w:r w:rsidRPr="00D33BCC">
        <w:tab/>
      </w:r>
      <w:r w:rsidRPr="00D33BCC">
        <w:tab/>
        <w:t>"Not by might, nor by power"</w:t>
      </w:r>
    </w:p>
    <w:p w:rsidR="00766455" w:rsidRPr="00D33BCC" w:rsidRDefault="00766455" w:rsidP="00766455">
      <w:r w:rsidRPr="00D33BCC">
        <w:tab/>
      </w:r>
      <w:r w:rsidRPr="00D33BCC">
        <w:tab/>
        <w:t>(1.)</w:t>
      </w:r>
      <w:r w:rsidRPr="00D33BCC">
        <w:tab/>
        <w:t>You cannot make men moral by -</w:t>
      </w:r>
    </w:p>
    <w:p w:rsidR="00766455" w:rsidRPr="00D33BCC" w:rsidRDefault="00766455" w:rsidP="00766455">
      <w:r w:rsidRPr="00D33BCC">
        <w:tab/>
      </w:r>
      <w:r w:rsidRPr="00D33BCC">
        <w:tab/>
      </w:r>
      <w:r w:rsidRPr="00D33BCC">
        <w:tab/>
        <w:t>The Power of the Law -</w:t>
      </w:r>
    </w:p>
    <w:p w:rsidR="00766455" w:rsidRPr="00D33BCC" w:rsidRDefault="00766455" w:rsidP="00766455">
      <w:r w:rsidRPr="00D33BCC">
        <w:tab/>
      </w:r>
      <w:r w:rsidRPr="00D33BCC">
        <w:tab/>
      </w:r>
      <w:r w:rsidRPr="00D33BCC">
        <w:tab/>
        <w:t>The Power of Reason -</w:t>
      </w:r>
    </w:p>
    <w:p w:rsidR="00766455" w:rsidRPr="00D33BCC" w:rsidRDefault="00766455" w:rsidP="00766455">
      <w:r w:rsidRPr="00D33BCC">
        <w:tab/>
      </w:r>
      <w:r w:rsidRPr="00D33BCC">
        <w:tab/>
      </w:r>
      <w:r w:rsidRPr="00D33BCC">
        <w:tab/>
        <w:t>The Power of Sympathy -</w:t>
      </w:r>
    </w:p>
    <w:p w:rsidR="00766455" w:rsidRPr="00D33BCC" w:rsidRDefault="00766455" w:rsidP="00766455">
      <w:r w:rsidRPr="00D33BCC">
        <w:tab/>
      </w:r>
      <w:r w:rsidRPr="00D33BCC">
        <w:tab/>
        <w:t>(2.)</w:t>
      </w:r>
      <w:r w:rsidRPr="00D33BCC">
        <w:tab/>
        <w:t>You cannot make men spiritual by -</w:t>
      </w:r>
    </w:p>
    <w:p w:rsidR="00766455" w:rsidRPr="00D33BCC" w:rsidRDefault="00766455" w:rsidP="00766455">
      <w:r w:rsidRPr="00D33BCC">
        <w:tab/>
      </w:r>
      <w:r w:rsidRPr="00D33BCC">
        <w:tab/>
      </w:r>
      <w:r w:rsidRPr="00D33BCC">
        <w:tab/>
        <w:t>The Doctrines of Men</w:t>
      </w:r>
    </w:p>
    <w:p w:rsidR="00766455" w:rsidRPr="00D33BCC" w:rsidRDefault="00766455" w:rsidP="00766455">
      <w:r w:rsidRPr="00D33BCC">
        <w:tab/>
      </w:r>
      <w:r w:rsidRPr="00D33BCC">
        <w:tab/>
      </w:r>
      <w:r w:rsidRPr="00D33BCC">
        <w:tab/>
        <w:t>The Creeds of a Church</w:t>
      </w:r>
    </w:p>
    <w:p w:rsidR="00766455" w:rsidRPr="00D33BCC" w:rsidRDefault="00766455" w:rsidP="00766455">
      <w:r w:rsidRPr="00D33BCC">
        <w:tab/>
      </w:r>
      <w:r w:rsidRPr="00D33BCC">
        <w:tab/>
      </w:r>
      <w:r w:rsidRPr="00D33BCC">
        <w:tab/>
        <w:t>The Religions of the World -</w:t>
      </w:r>
    </w:p>
    <w:p w:rsidR="00766455" w:rsidRPr="00D33BCC" w:rsidRDefault="00766455" w:rsidP="00766455">
      <w:r w:rsidRPr="00D33BCC">
        <w:tab/>
        <w:t>2.</w:t>
      </w:r>
      <w:r w:rsidRPr="00D33BCC">
        <w:tab/>
        <w:t>The Method God Uses - vs. 6</w:t>
      </w:r>
    </w:p>
    <w:p w:rsidR="00766455" w:rsidRPr="00D33BCC" w:rsidRDefault="00766455" w:rsidP="00766455">
      <w:r w:rsidRPr="00D33BCC">
        <w:tab/>
      </w:r>
      <w:r w:rsidRPr="00D33BCC">
        <w:tab/>
        <w:t>The Need of God's Spirit -</w:t>
      </w:r>
    </w:p>
    <w:p w:rsidR="00766455" w:rsidRPr="00D33BCC" w:rsidRDefault="00766455" w:rsidP="00766455">
      <w:r w:rsidRPr="00D33BCC">
        <w:tab/>
      </w:r>
      <w:r w:rsidRPr="00D33BCC">
        <w:tab/>
        <w:t>(1.)</w:t>
      </w:r>
      <w:r w:rsidRPr="00D33BCC">
        <w:tab/>
        <w:t>Our life begins with the Operation of the</w:t>
      </w:r>
    </w:p>
    <w:p w:rsidR="00766455" w:rsidRPr="00D33BCC" w:rsidRDefault="00766455" w:rsidP="00766455">
      <w:r w:rsidRPr="00D33BCC">
        <w:tab/>
      </w:r>
      <w:r w:rsidRPr="00D33BCC">
        <w:tab/>
      </w:r>
      <w:r w:rsidRPr="00D33BCC">
        <w:tab/>
        <w:t>Spirit -</w:t>
      </w:r>
    </w:p>
    <w:p w:rsidR="00766455" w:rsidRPr="00D33BCC" w:rsidRDefault="00766455" w:rsidP="00766455">
      <w:r w:rsidRPr="00D33BCC">
        <w:tab/>
      </w:r>
      <w:r w:rsidRPr="00D33BCC">
        <w:tab/>
        <w:t>(2.)</w:t>
      </w:r>
      <w:r w:rsidRPr="00D33BCC">
        <w:tab/>
        <w:t>Our sanctification is through the Spirit -</w:t>
      </w:r>
    </w:p>
    <w:p w:rsidR="00766455" w:rsidRPr="00D33BCC" w:rsidRDefault="00766455" w:rsidP="00766455">
      <w:r w:rsidRPr="00D33BCC">
        <w:tab/>
      </w:r>
      <w:r w:rsidRPr="00D33BCC">
        <w:tab/>
        <w:t>(3.)</w:t>
      </w:r>
      <w:r w:rsidRPr="00D33BCC">
        <w:tab/>
        <w:t>Our knowledge of truth comes through</w:t>
      </w:r>
    </w:p>
    <w:p w:rsidR="00766455" w:rsidRPr="00D33BCC" w:rsidRDefault="00766455" w:rsidP="00766455">
      <w:r w:rsidRPr="00D33BCC">
        <w:tab/>
      </w:r>
      <w:r w:rsidRPr="00D33BCC">
        <w:tab/>
      </w:r>
      <w:r w:rsidRPr="00D33BCC">
        <w:tab/>
        <w:t>the Spirit - I Cor. 2:9</w:t>
      </w:r>
    </w:p>
    <w:p w:rsidR="00766455" w:rsidRPr="00D33BCC" w:rsidRDefault="00766455" w:rsidP="00766455">
      <w:r w:rsidRPr="00D33BCC">
        <w:tab/>
      </w:r>
      <w:r w:rsidRPr="00D33BCC">
        <w:tab/>
        <w:t>(4.)</w:t>
      </w:r>
      <w:r w:rsidRPr="00D33BCC">
        <w:tab/>
        <w:t>Our Power in service comes through the</w:t>
      </w:r>
    </w:p>
    <w:p w:rsidR="0069205D" w:rsidRPr="00D33BCC" w:rsidRDefault="00766455" w:rsidP="0069205D">
      <w:r w:rsidRPr="00D33BCC">
        <w:tab/>
      </w:r>
      <w:r w:rsidRPr="00D33BCC">
        <w:tab/>
      </w:r>
      <w:r w:rsidRPr="00D33BCC">
        <w:tab/>
        <w:t>Holy Spirit - Acts 1:8</w:t>
      </w:r>
    </w:p>
    <w:p w:rsidR="0069205D" w:rsidRPr="00D33BCC" w:rsidRDefault="0069205D" w:rsidP="0069205D"/>
    <w:p w:rsidR="00766455" w:rsidRPr="00D33BCC" w:rsidRDefault="00766455" w:rsidP="0069205D">
      <w:pPr>
        <w:pStyle w:val="Heading2"/>
      </w:pPr>
      <w:bookmarkStart w:id="51" w:name="_Toc243905543"/>
      <w:bookmarkStart w:id="52" w:name="_Toc243915873"/>
      <w:bookmarkStart w:id="53" w:name="_Toc243918875"/>
      <w:r w:rsidRPr="00D33BCC">
        <w:t>The Two Olive Trees and Two Olive Branches</w:t>
      </w:r>
      <w:bookmarkEnd w:id="51"/>
      <w:bookmarkEnd w:id="52"/>
      <w:bookmarkEnd w:id="53"/>
    </w:p>
    <w:p w:rsidR="00766455" w:rsidRPr="00D33BCC" w:rsidRDefault="00766455" w:rsidP="00766455">
      <w:pPr>
        <w:pStyle w:val="Heading3"/>
      </w:pPr>
      <w:r w:rsidRPr="00D33BCC">
        <w:t>Zech. 4:11-14</w:t>
      </w:r>
    </w:p>
    <w:p w:rsidR="00766455" w:rsidRPr="00D33BCC" w:rsidRDefault="00766455" w:rsidP="00766455"/>
    <w:p w:rsidR="00766455" w:rsidRPr="00D33BCC" w:rsidRDefault="00766455" w:rsidP="00766455"/>
    <w:p w:rsidR="00766455" w:rsidRPr="00D33BCC" w:rsidRDefault="00766455" w:rsidP="00766455">
      <w:r w:rsidRPr="00D33BCC">
        <w:tab/>
        <w:t xml:space="preserve">This was a material image of the mysterious operation of God's divine power giving success unto the work in which </w:t>
      </w:r>
      <w:proofErr w:type="spellStart"/>
      <w:r w:rsidRPr="00D33BCC">
        <w:t>Zerubbabel</w:t>
      </w:r>
      <w:proofErr w:type="spellEnd"/>
      <w:r w:rsidRPr="00D33BCC">
        <w:t xml:space="preserve"> was engaged.</w:t>
      </w:r>
    </w:p>
    <w:p w:rsidR="00766455" w:rsidRPr="00D33BCC" w:rsidRDefault="00766455" w:rsidP="00766455">
      <w:r w:rsidRPr="00D33BCC">
        <w:tab/>
        <w:t>The message this vision was to convey was an assurance of God's presence and readiness to help, and of utter dependence on Him.</w:t>
      </w:r>
    </w:p>
    <w:p w:rsidR="00766455" w:rsidRPr="00D33BCC" w:rsidRDefault="00766455" w:rsidP="00766455">
      <w:r w:rsidRPr="00D33BCC">
        <w:tab/>
        <w:t>The prophet asks a question - vs. 11</w:t>
      </w:r>
    </w:p>
    <w:p w:rsidR="00766455" w:rsidRPr="00D33BCC" w:rsidRDefault="00766455" w:rsidP="00766455">
      <w:r w:rsidRPr="00D33BCC">
        <w:tab/>
        <w:t>"Then answered I, and said unto him, What are these two olive trees upon the right side of the candlestick and upon the left side thereof?"</w:t>
      </w:r>
    </w:p>
    <w:p w:rsidR="00766455" w:rsidRPr="00D33BCC" w:rsidRDefault="00766455" w:rsidP="00766455">
      <w:r w:rsidRPr="00D33BCC">
        <w:tab/>
        <w:t>In vs. 2-3 The Prophet saw a golden candlestick, with a bowl upon the top of it, and seven lamps thereon, and seven pipes to the seven lamps, which are upon the top thereof:  "And two olive trees by it, one upon the right side of the bowl, and the other upon the left side thereof."</w:t>
      </w:r>
    </w:p>
    <w:p w:rsidR="00766455" w:rsidRPr="00D33BCC" w:rsidRDefault="00766455" w:rsidP="00766455">
      <w:r w:rsidRPr="00D33BCC">
        <w:tab/>
        <w:t>In vs. 4 He asks the question - "What are these, my Lord?"</w:t>
      </w:r>
    </w:p>
    <w:p w:rsidR="00766455" w:rsidRPr="00D33BCC" w:rsidRDefault="00766455" w:rsidP="00766455">
      <w:r w:rsidRPr="00D33BCC">
        <w:tab/>
        <w:t>In vs. 11 He asks the question again -</w:t>
      </w:r>
    </w:p>
    <w:p w:rsidR="00766455" w:rsidRPr="00D33BCC" w:rsidRDefault="00766455" w:rsidP="00766455">
      <w:r w:rsidRPr="00D33BCC">
        <w:t>"What are these two olive trees?"</w:t>
      </w:r>
    </w:p>
    <w:p w:rsidR="00766455" w:rsidRPr="00D33BCC" w:rsidRDefault="00766455" w:rsidP="00766455">
      <w:r w:rsidRPr="00D33BCC">
        <w:tab/>
        <w:t>In vs. 14 The answer is given - "These are the two anointed ones, that stand by the Lord of the whole earth."</w:t>
      </w:r>
    </w:p>
    <w:p w:rsidR="00766455" w:rsidRPr="00D33BCC" w:rsidRDefault="00766455" w:rsidP="00766455"/>
    <w:p w:rsidR="00766455" w:rsidRPr="00D33BCC" w:rsidRDefault="00766455" w:rsidP="00766455">
      <w:r w:rsidRPr="00D33BCC">
        <w:t>I.</w:t>
      </w:r>
      <w:r w:rsidRPr="00D33BCC">
        <w:tab/>
        <w:t>The Two Olive Trees Revealed</w:t>
      </w:r>
    </w:p>
    <w:p w:rsidR="00766455" w:rsidRPr="00D33BCC" w:rsidRDefault="00766455" w:rsidP="00766455"/>
    <w:p w:rsidR="00766455" w:rsidRPr="00D33BCC" w:rsidRDefault="00766455" w:rsidP="00766455">
      <w:r w:rsidRPr="00D33BCC">
        <w:tab/>
        <w:t>1.</w:t>
      </w:r>
      <w:r w:rsidRPr="00D33BCC">
        <w:tab/>
        <w:t>First who they are not -</w:t>
      </w:r>
    </w:p>
    <w:p w:rsidR="00766455" w:rsidRPr="00D33BCC" w:rsidRDefault="00766455" w:rsidP="00766455">
      <w:r w:rsidRPr="00D33BCC">
        <w:tab/>
      </w:r>
      <w:r w:rsidRPr="00D33BCC">
        <w:tab/>
        <w:t>(1)</w:t>
      </w:r>
      <w:r w:rsidRPr="00D33BCC">
        <w:tab/>
        <w:t xml:space="preserve">They are not </w:t>
      </w:r>
      <w:proofErr w:type="spellStart"/>
      <w:r w:rsidRPr="00D33BCC">
        <w:t>Zerubbabel</w:t>
      </w:r>
      <w:proofErr w:type="spellEnd"/>
      <w:r w:rsidRPr="00D33BCC">
        <w:t xml:space="preserve"> and Joshua -</w:t>
      </w:r>
    </w:p>
    <w:p w:rsidR="00766455" w:rsidRPr="00D33BCC" w:rsidRDefault="00766455" w:rsidP="00766455">
      <w:r w:rsidRPr="00D33BCC">
        <w:lastRenderedPageBreak/>
        <w:tab/>
      </w:r>
      <w:r w:rsidRPr="00D33BCC">
        <w:tab/>
        <w:t>(2)</w:t>
      </w:r>
      <w:r w:rsidRPr="00D33BCC">
        <w:tab/>
        <w:t>They are not Enoch and Elijah -</w:t>
      </w:r>
    </w:p>
    <w:p w:rsidR="00766455" w:rsidRPr="00D33BCC" w:rsidRDefault="00766455" w:rsidP="00766455">
      <w:r w:rsidRPr="00D33BCC">
        <w:tab/>
        <w:t>2.</w:t>
      </w:r>
      <w:r w:rsidRPr="00D33BCC">
        <w:tab/>
        <w:t>Second who they are -</w:t>
      </w:r>
    </w:p>
    <w:p w:rsidR="00766455" w:rsidRPr="00D33BCC" w:rsidRDefault="00766455" w:rsidP="00766455">
      <w:r w:rsidRPr="00D33BCC">
        <w:tab/>
      </w:r>
      <w:r w:rsidRPr="00D33BCC">
        <w:tab/>
        <w:t>(1)</w:t>
      </w:r>
      <w:r w:rsidRPr="00D33BCC">
        <w:tab/>
        <w:t>They are the source of the oil -</w:t>
      </w:r>
    </w:p>
    <w:p w:rsidR="00766455" w:rsidRPr="00D33BCC" w:rsidRDefault="00766455" w:rsidP="00766455">
      <w:r w:rsidRPr="00D33BCC">
        <w:tab/>
      </w:r>
      <w:r w:rsidRPr="00D33BCC">
        <w:tab/>
      </w:r>
      <w:r w:rsidRPr="00D33BCC">
        <w:tab/>
        <w:t>Oil flows from them.</w:t>
      </w:r>
    </w:p>
    <w:p w:rsidR="00766455" w:rsidRPr="00D33BCC" w:rsidRDefault="00766455" w:rsidP="00766455">
      <w:r w:rsidRPr="00D33BCC">
        <w:tab/>
      </w:r>
      <w:r w:rsidRPr="00D33BCC">
        <w:tab/>
        <w:t>(2)</w:t>
      </w:r>
      <w:r w:rsidRPr="00D33BCC">
        <w:tab/>
        <w:t>They are an unending supply of oil -</w:t>
      </w:r>
    </w:p>
    <w:p w:rsidR="00766455" w:rsidRPr="00D33BCC" w:rsidRDefault="00766455" w:rsidP="00766455">
      <w:r w:rsidRPr="00D33BCC">
        <w:tab/>
      </w:r>
      <w:r w:rsidRPr="00D33BCC">
        <w:tab/>
      </w:r>
      <w:r w:rsidRPr="00D33BCC">
        <w:tab/>
        <w:t>Oil trees - Always producing oil</w:t>
      </w:r>
    </w:p>
    <w:p w:rsidR="00766455" w:rsidRPr="00D33BCC" w:rsidRDefault="00766455" w:rsidP="00766455">
      <w:r w:rsidRPr="00D33BCC">
        <w:tab/>
      </w:r>
      <w:r w:rsidRPr="00D33BCC">
        <w:tab/>
        <w:t>(3)</w:t>
      </w:r>
      <w:r w:rsidRPr="00D33BCC">
        <w:tab/>
        <w:t>They are the living word - and the Holy</w:t>
      </w:r>
      <w:r w:rsidRPr="00D33BCC">
        <w:tab/>
      </w:r>
    </w:p>
    <w:p w:rsidR="00766455" w:rsidRPr="00D33BCC" w:rsidRDefault="00766455" w:rsidP="00766455">
      <w:r w:rsidRPr="00D33BCC">
        <w:tab/>
      </w:r>
      <w:r w:rsidRPr="00D33BCC">
        <w:tab/>
      </w:r>
      <w:r w:rsidRPr="00D33BCC">
        <w:tab/>
        <w:t>Spirit</w:t>
      </w:r>
    </w:p>
    <w:p w:rsidR="00766455" w:rsidRPr="00D33BCC" w:rsidRDefault="00766455" w:rsidP="00766455">
      <w:r w:rsidRPr="00D33BCC">
        <w:tab/>
      </w:r>
      <w:r w:rsidRPr="00D33BCC">
        <w:tab/>
      </w:r>
      <w:r w:rsidRPr="00D33BCC">
        <w:tab/>
        <w:t>The only source of oil and light.</w:t>
      </w:r>
    </w:p>
    <w:p w:rsidR="00766455" w:rsidRPr="00D33BCC" w:rsidRDefault="00766455" w:rsidP="00766455"/>
    <w:p w:rsidR="00766455" w:rsidRPr="00D33BCC" w:rsidRDefault="00766455" w:rsidP="00766455">
      <w:r w:rsidRPr="00D33BCC">
        <w:t>II.</w:t>
      </w:r>
      <w:r w:rsidRPr="00D33BCC">
        <w:tab/>
        <w:t>The Two Olive Branches Revealed</w:t>
      </w:r>
    </w:p>
    <w:p w:rsidR="00766455" w:rsidRPr="00D33BCC" w:rsidRDefault="00766455" w:rsidP="00766455">
      <w:r w:rsidRPr="00D33BCC">
        <w:tab/>
        <w:t>In verse 12 the prophet asks the question</w:t>
      </w:r>
    </w:p>
    <w:p w:rsidR="00766455" w:rsidRPr="00D33BCC" w:rsidRDefault="00766455" w:rsidP="00766455">
      <w:r w:rsidRPr="00D33BCC">
        <w:tab/>
        <w:t>"What be these two olive branches"</w:t>
      </w:r>
    </w:p>
    <w:p w:rsidR="00766455" w:rsidRPr="00D33BCC" w:rsidRDefault="00766455" w:rsidP="00766455"/>
    <w:p w:rsidR="00766455" w:rsidRPr="00D33BCC" w:rsidRDefault="00766455" w:rsidP="00766455">
      <w:r w:rsidRPr="00D33BCC">
        <w:tab/>
        <w:t>1.</w:t>
      </w:r>
      <w:r w:rsidRPr="00D33BCC">
        <w:tab/>
        <w:t>They are branches -</w:t>
      </w:r>
    </w:p>
    <w:p w:rsidR="00766455" w:rsidRPr="00D33BCC" w:rsidRDefault="00766455" w:rsidP="00766455">
      <w:r w:rsidRPr="00D33BCC">
        <w:tab/>
      </w:r>
      <w:r w:rsidRPr="00D33BCC">
        <w:tab/>
        <w:t>In Rom. 11:17 speaks about branches -</w:t>
      </w:r>
    </w:p>
    <w:p w:rsidR="00766455" w:rsidRPr="00D33BCC" w:rsidRDefault="00766455" w:rsidP="00766455">
      <w:r w:rsidRPr="00D33BCC">
        <w:tab/>
      </w:r>
      <w:r w:rsidRPr="00D33BCC">
        <w:tab/>
        <w:t>Some broken off - some grafted in</w:t>
      </w:r>
    </w:p>
    <w:p w:rsidR="00766455" w:rsidRPr="00D33BCC" w:rsidRDefault="00766455" w:rsidP="00766455">
      <w:r w:rsidRPr="00D33BCC">
        <w:tab/>
      </w:r>
      <w:r w:rsidRPr="00D33BCC">
        <w:tab/>
        <w:t>To the Olive Tree</w:t>
      </w:r>
    </w:p>
    <w:p w:rsidR="00766455" w:rsidRPr="00D33BCC" w:rsidRDefault="00766455" w:rsidP="00766455"/>
    <w:p w:rsidR="00766455" w:rsidRPr="00D33BCC" w:rsidRDefault="00766455" w:rsidP="00766455">
      <w:r w:rsidRPr="00D33BCC">
        <w:tab/>
        <w:t>2.</w:t>
      </w:r>
      <w:r w:rsidRPr="00D33BCC">
        <w:tab/>
        <w:t xml:space="preserve">The oil flows from the olive trees </w:t>
      </w:r>
    </w:p>
    <w:p w:rsidR="00766455" w:rsidRPr="00D33BCC" w:rsidRDefault="00766455" w:rsidP="00766455">
      <w:r w:rsidRPr="00D33BCC">
        <w:tab/>
      </w:r>
      <w:r w:rsidRPr="00D33BCC">
        <w:tab/>
        <w:t>through the branches -</w:t>
      </w:r>
      <w:r w:rsidRPr="00D33BCC">
        <w:tab/>
      </w:r>
    </w:p>
    <w:p w:rsidR="00766455" w:rsidRPr="00D33BCC" w:rsidRDefault="00766455" w:rsidP="00766455">
      <w:r w:rsidRPr="00D33BCC">
        <w:tab/>
      </w:r>
      <w:r w:rsidRPr="00D33BCC">
        <w:tab/>
        <w:t>In the Hebrew "branches" can mean -</w:t>
      </w:r>
    </w:p>
    <w:p w:rsidR="00766455" w:rsidRPr="00D33BCC" w:rsidRDefault="00766455" w:rsidP="00766455">
      <w:r w:rsidRPr="00D33BCC">
        <w:tab/>
      </w:r>
      <w:r w:rsidRPr="00D33BCC">
        <w:tab/>
        <w:t>stream  or channel.</w:t>
      </w:r>
    </w:p>
    <w:p w:rsidR="00766455" w:rsidRPr="00D33BCC" w:rsidRDefault="00766455" w:rsidP="00766455">
      <w:r w:rsidRPr="00D33BCC">
        <w:tab/>
      </w:r>
      <w:r w:rsidRPr="00D33BCC">
        <w:tab/>
        <w:t>These are channels which through them the</w:t>
      </w:r>
    </w:p>
    <w:p w:rsidR="00766455" w:rsidRPr="00D33BCC" w:rsidRDefault="00766455" w:rsidP="00766455">
      <w:r w:rsidRPr="00D33BCC">
        <w:tab/>
      </w:r>
      <w:r w:rsidRPr="00D33BCC">
        <w:tab/>
        <w:t>golden oil flows through the two golden pipes</w:t>
      </w:r>
    </w:p>
    <w:p w:rsidR="00766455" w:rsidRPr="00D33BCC" w:rsidRDefault="00766455" w:rsidP="00766455">
      <w:r w:rsidRPr="00D33BCC">
        <w:tab/>
      </w:r>
      <w:r w:rsidRPr="00D33BCC">
        <w:tab/>
        <w:t>into the candlestick.</w:t>
      </w:r>
    </w:p>
    <w:p w:rsidR="00766455" w:rsidRPr="00D33BCC" w:rsidRDefault="00766455" w:rsidP="00766455"/>
    <w:p w:rsidR="00766455" w:rsidRPr="00D33BCC" w:rsidRDefault="00766455" w:rsidP="00766455">
      <w:r w:rsidRPr="00D33BCC">
        <w:tab/>
        <w:t>3.</w:t>
      </w:r>
      <w:r w:rsidRPr="00D33BCC">
        <w:tab/>
        <w:t>They are divinely anointed -</w:t>
      </w:r>
    </w:p>
    <w:p w:rsidR="00766455" w:rsidRPr="00D33BCC" w:rsidRDefault="00766455" w:rsidP="00766455">
      <w:r w:rsidRPr="00D33BCC">
        <w:tab/>
      </w:r>
      <w:r w:rsidRPr="00D33BCC">
        <w:tab/>
        <w:t xml:space="preserve">At this time probably referring to </w:t>
      </w:r>
      <w:proofErr w:type="spellStart"/>
      <w:r w:rsidRPr="00D33BCC">
        <w:t>Zerubbabel</w:t>
      </w:r>
      <w:proofErr w:type="spellEnd"/>
      <w:r w:rsidRPr="00D33BCC">
        <w:t xml:space="preserve"> </w:t>
      </w:r>
      <w:r w:rsidRPr="00D33BCC">
        <w:tab/>
      </w:r>
      <w:r w:rsidRPr="00D33BCC">
        <w:tab/>
      </w:r>
      <w:r w:rsidRPr="00D33BCC">
        <w:tab/>
      </w:r>
      <w:r w:rsidRPr="00D33BCC">
        <w:tab/>
        <w:t>and Joshua - prince and priest - anointed ones</w:t>
      </w:r>
    </w:p>
    <w:p w:rsidR="00766455" w:rsidRPr="00D33BCC" w:rsidRDefault="00766455" w:rsidP="00766455">
      <w:r w:rsidRPr="00D33BCC">
        <w:tab/>
      </w:r>
      <w:r w:rsidRPr="00D33BCC">
        <w:tab/>
        <w:t xml:space="preserve">or sons </w:t>
      </w:r>
    </w:p>
    <w:p w:rsidR="00766455" w:rsidRPr="00D33BCC" w:rsidRDefault="00766455" w:rsidP="00766455"/>
    <w:p w:rsidR="00766455" w:rsidRPr="00D33BCC" w:rsidRDefault="00766455" w:rsidP="00766455">
      <w:r w:rsidRPr="00D33BCC">
        <w:tab/>
        <w:t>4.</w:t>
      </w:r>
      <w:r w:rsidRPr="00D33BCC">
        <w:tab/>
        <w:t>They receive divine knowledge -</w:t>
      </w:r>
    </w:p>
    <w:p w:rsidR="00766455" w:rsidRPr="00D33BCC" w:rsidRDefault="00766455" w:rsidP="00766455">
      <w:r w:rsidRPr="00D33BCC">
        <w:tab/>
      </w:r>
      <w:r w:rsidRPr="00D33BCC">
        <w:tab/>
        <w:t>From the source of oil –</w:t>
      </w:r>
    </w:p>
    <w:p w:rsidR="00766455" w:rsidRPr="00D33BCC" w:rsidRDefault="00766455" w:rsidP="00766455"/>
    <w:p w:rsidR="00766455" w:rsidRPr="00D33BCC" w:rsidRDefault="00766455" w:rsidP="00766455">
      <w:r w:rsidRPr="00D33BCC">
        <w:tab/>
        <w:t>5.</w:t>
      </w:r>
      <w:r w:rsidRPr="00D33BCC">
        <w:tab/>
        <w:t>They communicate divine knowledge -</w:t>
      </w:r>
    </w:p>
    <w:p w:rsidR="00766455" w:rsidRPr="00D33BCC" w:rsidRDefault="00766455" w:rsidP="00766455">
      <w:r w:rsidRPr="00D33BCC">
        <w:tab/>
      </w:r>
      <w:r w:rsidRPr="00D33BCC">
        <w:tab/>
        <w:t>The oil flows to the candlestick.</w:t>
      </w:r>
    </w:p>
    <w:p w:rsidR="00766455" w:rsidRPr="00D33BCC" w:rsidRDefault="00766455" w:rsidP="00766455">
      <w:r w:rsidRPr="00D33BCC">
        <w:tab/>
        <w:t>David said, "I am like a green olive in the house of God."</w:t>
      </w:r>
    </w:p>
    <w:p w:rsidR="00766455" w:rsidRPr="00D33BCC" w:rsidRDefault="00766455" w:rsidP="00766455">
      <w:r w:rsidRPr="00D33BCC">
        <w:tab/>
        <w:t xml:space="preserve">He was receiving life - "green" - olive </w:t>
      </w:r>
    </w:p>
    <w:p w:rsidR="00766455" w:rsidRPr="00D33BCC" w:rsidRDefault="00766455" w:rsidP="00766455">
      <w:r w:rsidRPr="00D33BCC">
        <w:tab/>
        <w:t>He was revealing light - he had oil</w:t>
      </w:r>
    </w:p>
    <w:p w:rsidR="00766455" w:rsidRPr="00D33BCC" w:rsidRDefault="00766455" w:rsidP="00766455">
      <w:pPr>
        <w:pStyle w:val="Heading2"/>
        <w:pageBreakBefore/>
      </w:pPr>
      <w:bookmarkStart w:id="54" w:name="_Toc243905544"/>
      <w:bookmarkStart w:id="55" w:name="_Toc243915874"/>
      <w:bookmarkStart w:id="56" w:name="_Toc243918876"/>
      <w:r w:rsidRPr="00D33BCC">
        <w:lastRenderedPageBreak/>
        <w:t>A Vision of Divine Retribution</w:t>
      </w:r>
      <w:bookmarkEnd w:id="54"/>
      <w:bookmarkEnd w:id="55"/>
      <w:bookmarkEnd w:id="56"/>
    </w:p>
    <w:p w:rsidR="00766455" w:rsidRPr="00D33BCC" w:rsidRDefault="00766455" w:rsidP="00766455"/>
    <w:p w:rsidR="00766455" w:rsidRPr="00D33BCC" w:rsidRDefault="00766455" w:rsidP="00766455">
      <w:pPr>
        <w:pStyle w:val="Heading3"/>
      </w:pPr>
      <w:r w:rsidRPr="00D33BCC">
        <w:t>Zech. 5:1-4</w:t>
      </w:r>
    </w:p>
    <w:p w:rsidR="00766455" w:rsidRPr="00D33BCC" w:rsidRDefault="00766455" w:rsidP="00766455"/>
    <w:p w:rsidR="00766455" w:rsidRPr="00D33BCC" w:rsidRDefault="00766455" w:rsidP="00766455">
      <w:r w:rsidRPr="00D33BCC">
        <w:tab/>
        <w:t>What the prophet is seeing and hearing is that sin shall be punished and no transgression shall be overlooked.</w:t>
      </w:r>
    </w:p>
    <w:p w:rsidR="00766455" w:rsidRPr="00D33BCC" w:rsidRDefault="00766455" w:rsidP="00766455"/>
    <w:p w:rsidR="00766455" w:rsidRPr="00D33BCC" w:rsidRDefault="00766455" w:rsidP="00766455">
      <w:r w:rsidRPr="00D33BCC">
        <w:t>I.</w:t>
      </w:r>
      <w:r w:rsidRPr="00D33BCC">
        <w:tab/>
        <w:t>Divine Retribution Follows Sin - vs. 3</w:t>
      </w:r>
    </w:p>
    <w:p w:rsidR="00766455" w:rsidRPr="00D33BCC" w:rsidRDefault="00766455" w:rsidP="00766455">
      <w:r w:rsidRPr="00D33BCC">
        <w:tab/>
        <w:t>Num. 32:23  "Be sure your sin will find you out."</w:t>
      </w:r>
    </w:p>
    <w:p w:rsidR="00766455" w:rsidRPr="00D33BCC" w:rsidRDefault="00766455" w:rsidP="00766455"/>
    <w:p w:rsidR="00766455" w:rsidRPr="00D33BCC" w:rsidRDefault="00766455" w:rsidP="00766455">
      <w:r w:rsidRPr="00D33BCC">
        <w:tab/>
        <w:t>1.</w:t>
      </w:r>
      <w:r w:rsidRPr="00D33BCC">
        <w:tab/>
        <w:t>The particular sins here pursued.</w:t>
      </w:r>
    </w:p>
    <w:p w:rsidR="00766455" w:rsidRPr="00D33BCC" w:rsidRDefault="00766455" w:rsidP="00766455">
      <w:r w:rsidRPr="00D33BCC">
        <w:tab/>
      </w:r>
      <w:r w:rsidRPr="00D33BCC">
        <w:tab/>
        <w:t>(1)</w:t>
      </w:r>
      <w:r w:rsidRPr="00D33BCC">
        <w:tab/>
        <w:t xml:space="preserve">Theft - "Everyone that </w:t>
      </w:r>
      <w:proofErr w:type="spellStart"/>
      <w:r w:rsidRPr="00D33BCC">
        <w:t>stealeth</w:t>
      </w:r>
      <w:proofErr w:type="spellEnd"/>
      <w:r w:rsidRPr="00D33BCC">
        <w:t>."</w:t>
      </w:r>
    </w:p>
    <w:p w:rsidR="00766455" w:rsidRPr="00D33BCC" w:rsidRDefault="00766455" w:rsidP="00766455">
      <w:r w:rsidRPr="00D33BCC">
        <w:tab/>
      </w:r>
      <w:r w:rsidRPr="00D33BCC">
        <w:tab/>
      </w:r>
      <w:r w:rsidRPr="00D33BCC">
        <w:tab/>
        <w:t>Mal. 3:8 The greatest sin of thievery</w:t>
      </w:r>
    </w:p>
    <w:p w:rsidR="00766455" w:rsidRPr="00D33BCC" w:rsidRDefault="00766455" w:rsidP="00766455">
      <w:r w:rsidRPr="00D33BCC">
        <w:tab/>
      </w:r>
      <w:r w:rsidRPr="00D33BCC">
        <w:tab/>
        <w:t>(2)</w:t>
      </w:r>
      <w:r w:rsidRPr="00D33BCC">
        <w:tab/>
        <w:t xml:space="preserve">Swearing - "Everyone that </w:t>
      </w:r>
      <w:proofErr w:type="spellStart"/>
      <w:r w:rsidRPr="00D33BCC">
        <w:t>sweareth</w:t>
      </w:r>
      <w:proofErr w:type="spellEnd"/>
      <w:r w:rsidRPr="00D33BCC">
        <w:t>."</w:t>
      </w:r>
    </w:p>
    <w:p w:rsidR="00766455" w:rsidRPr="00D33BCC" w:rsidRDefault="00766455" w:rsidP="00766455">
      <w:r w:rsidRPr="00D33BCC">
        <w:tab/>
      </w:r>
      <w:r w:rsidRPr="00D33BCC">
        <w:tab/>
      </w:r>
      <w:r w:rsidRPr="00D33BCC">
        <w:tab/>
        <w:t>Matt. 5:34 "Swear not at all"</w:t>
      </w:r>
    </w:p>
    <w:p w:rsidR="00766455" w:rsidRPr="00D33BCC" w:rsidRDefault="00766455" w:rsidP="00766455">
      <w:r w:rsidRPr="00D33BCC">
        <w:tab/>
      </w:r>
      <w:r w:rsidRPr="00D33BCC">
        <w:tab/>
      </w:r>
      <w:r w:rsidRPr="00D33BCC">
        <w:tab/>
        <w:t>These are root sins - Jas. 2:10</w:t>
      </w:r>
    </w:p>
    <w:p w:rsidR="00766455" w:rsidRPr="00D33BCC" w:rsidRDefault="00766455" w:rsidP="00766455">
      <w:r w:rsidRPr="00D33BCC">
        <w:tab/>
      </w:r>
      <w:r w:rsidRPr="00D33BCC">
        <w:tab/>
      </w:r>
      <w:r w:rsidRPr="00D33BCC">
        <w:tab/>
        <w:t>There is a curse for every sin.</w:t>
      </w:r>
    </w:p>
    <w:p w:rsidR="00766455" w:rsidRPr="00D33BCC" w:rsidRDefault="00766455" w:rsidP="00766455"/>
    <w:p w:rsidR="00766455" w:rsidRPr="00D33BCC" w:rsidRDefault="00766455" w:rsidP="00766455">
      <w:r w:rsidRPr="00D33BCC">
        <w:tab/>
        <w:t>2.</w:t>
      </w:r>
      <w:r w:rsidRPr="00D33BCC">
        <w:tab/>
        <w:t>The manner in which sin is pursued.</w:t>
      </w:r>
    </w:p>
    <w:p w:rsidR="00766455" w:rsidRPr="00D33BCC" w:rsidRDefault="00766455" w:rsidP="00766455">
      <w:r w:rsidRPr="00D33BCC">
        <w:tab/>
      </w:r>
      <w:r w:rsidRPr="00D33BCC">
        <w:tab/>
        <w:t>(1)</w:t>
      </w:r>
      <w:r w:rsidRPr="00D33BCC">
        <w:tab/>
        <w:t>Openly - The roll is spread open, and is</w:t>
      </w:r>
    </w:p>
    <w:p w:rsidR="00766455" w:rsidRPr="00D33BCC" w:rsidRDefault="00766455" w:rsidP="00766455">
      <w:r w:rsidRPr="00D33BCC">
        <w:tab/>
      </w:r>
      <w:r w:rsidRPr="00D33BCC">
        <w:tab/>
      </w:r>
      <w:r w:rsidRPr="00D33BCC">
        <w:tab/>
        <w:t>legible to all.</w:t>
      </w:r>
    </w:p>
    <w:p w:rsidR="00766455" w:rsidRPr="00D33BCC" w:rsidRDefault="00766455" w:rsidP="00766455">
      <w:r w:rsidRPr="00D33BCC">
        <w:tab/>
      </w:r>
      <w:r w:rsidRPr="00D33BCC">
        <w:tab/>
      </w:r>
      <w:r w:rsidRPr="00D33BCC">
        <w:tab/>
        <w:t>Divine retribution is no secret to man.</w:t>
      </w:r>
    </w:p>
    <w:p w:rsidR="00766455" w:rsidRPr="00D33BCC" w:rsidRDefault="00766455" w:rsidP="00766455">
      <w:r w:rsidRPr="00D33BCC">
        <w:tab/>
      </w:r>
      <w:r w:rsidRPr="00D33BCC">
        <w:tab/>
      </w:r>
      <w:r w:rsidRPr="00D33BCC">
        <w:tab/>
        <w:t>The "flying roll" hovers over every sin.</w:t>
      </w:r>
    </w:p>
    <w:p w:rsidR="00766455" w:rsidRPr="00D33BCC" w:rsidRDefault="00766455" w:rsidP="00766455">
      <w:r w:rsidRPr="00D33BCC">
        <w:tab/>
      </w:r>
      <w:r w:rsidRPr="00D33BCC">
        <w:tab/>
      </w:r>
      <w:r w:rsidRPr="00D33BCC">
        <w:tab/>
        <w:t xml:space="preserve">"This is the curse that </w:t>
      </w:r>
      <w:proofErr w:type="spellStart"/>
      <w:r w:rsidRPr="00D33BCC">
        <w:t>goeth</w:t>
      </w:r>
      <w:proofErr w:type="spellEnd"/>
      <w:r w:rsidRPr="00D33BCC">
        <w:t xml:space="preserve"> forth over </w:t>
      </w:r>
    </w:p>
    <w:p w:rsidR="00766455" w:rsidRPr="00D33BCC" w:rsidRDefault="00766455" w:rsidP="00766455">
      <w:r w:rsidRPr="00D33BCC">
        <w:tab/>
      </w:r>
      <w:r w:rsidRPr="00D33BCC">
        <w:tab/>
      </w:r>
      <w:r w:rsidRPr="00D33BCC">
        <w:tab/>
        <w:t>the face of the whole earth."</w:t>
      </w:r>
    </w:p>
    <w:p w:rsidR="00766455" w:rsidRPr="00D33BCC" w:rsidRDefault="00766455" w:rsidP="00766455">
      <w:r w:rsidRPr="00D33BCC">
        <w:tab/>
      </w:r>
      <w:r w:rsidRPr="00D33BCC">
        <w:tab/>
        <w:t>(2)</w:t>
      </w:r>
      <w:r w:rsidRPr="00D33BCC">
        <w:tab/>
        <w:t>Swiftly - It is a "flying roll".</w:t>
      </w:r>
    </w:p>
    <w:p w:rsidR="00766455" w:rsidRPr="00D33BCC" w:rsidRDefault="00766455" w:rsidP="00766455">
      <w:r w:rsidRPr="00D33BCC">
        <w:tab/>
      </w:r>
      <w:r w:rsidRPr="00D33BCC">
        <w:tab/>
      </w:r>
      <w:r w:rsidRPr="00D33BCC">
        <w:tab/>
        <w:t xml:space="preserve">Prov. 29:1  "He, that being often </w:t>
      </w:r>
    </w:p>
    <w:p w:rsidR="00766455" w:rsidRPr="00D33BCC" w:rsidRDefault="00766455" w:rsidP="00766455">
      <w:r w:rsidRPr="00D33BCC">
        <w:tab/>
      </w:r>
      <w:r w:rsidRPr="00D33BCC">
        <w:tab/>
      </w:r>
      <w:r w:rsidRPr="00D33BCC">
        <w:tab/>
        <w:t xml:space="preserve">reproved </w:t>
      </w:r>
      <w:proofErr w:type="spellStart"/>
      <w:r w:rsidRPr="00D33BCC">
        <w:t>hardeneth</w:t>
      </w:r>
      <w:proofErr w:type="spellEnd"/>
      <w:r w:rsidRPr="00D33BCC">
        <w:t xml:space="preserve"> his neck, shall </w:t>
      </w:r>
    </w:p>
    <w:p w:rsidR="00766455" w:rsidRPr="00D33BCC" w:rsidRDefault="00766455" w:rsidP="00766455">
      <w:r w:rsidRPr="00D33BCC">
        <w:tab/>
      </w:r>
      <w:r w:rsidRPr="00D33BCC">
        <w:tab/>
      </w:r>
      <w:r w:rsidRPr="00D33BCC">
        <w:tab/>
        <w:t>suddenly be destroyed, and that without</w:t>
      </w:r>
    </w:p>
    <w:p w:rsidR="00766455" w:rsidRPr="00D33BCC" w:rsidRDefault="00766455" w:rsidP="00766455">
      <w:r w:rsidRPr="00D33BCC">
        <w:tab/>
      </w:r>
      <w:r w:rsidRPr="00D33BCC">
        <w:tab/>
      </w:r>
      <w:r w:rsidRPr="00D33BCC">
        <w:tab/>
        <w:t>remedy."  I Thess. 5:3</w:t>
      </w:r>
    </w:p>
    <w:p w:rsidR="00766455" w:rsidRPr="00D33BCC" w:rsidRDefault="00766455" w:rsidP="00766455"/>
    <w:p w:rsidR="00766455" w:rsidRPr="00D33BCC" w:rsidRDefault="00766455" w:rsidP="00766455">
      <w:r w:rsidRPr="00D33BCC">
        <w:t>II.</w:t>
      </w:r>
      <w:r w:rsidRPr="00D33BCC">
        <w:tab/>
        <w:t>Divine Retribution Follows The Children -</w:t>
      </w:r>
    </w:p>
    <w:p w:rsidR="00766455" w:rsidRPr="00D33BCC" w:rsidRDefault="00766455" w:rsidP="00766455"/>
    <w:p w:rsidR="00766455" w:rsidRPr="00D33BCC" w:rsidRDefault="00766455" w:rsidP="00766455">
      <w:r w:rsidRPr="00D33BCC">
        <w:tab/>
        <w:t>1.</w:t>
      </w:r>
      <w:r w:rsidRPr="00D33BCC">
        <w:tab/>
        <w:t>The sins of the parents bring a curse on the</w:t>
      </w:r>
    </w:p>
    <w:p w:rsidR="00766455" w:rsidRPr="00D33BCC" w:rsidRDefault="00766455" w:rsidP="00766455">
      <w:r w:rsidRPr="00D33BCC">
        <w:tab/>
      </w:r>
      <w:r w:rsidRPr="00D33BCC">
        <w:tab/>
        <w:t>children.</w:t>
      </w:r>
    </w:p>
    <w:p w:rsidR="00766455" w:rsidRPr="00D33BCC" w:rsidRDefault="00766455" w:rsidP="00766455">
      <w:r w:rsidRPr="00D33BCC">
        <w:tab/>
      </w:r>
      <w:r w:rsidRPr="00D33BCC">
        <w:tab/>
        <w:t>Exodus 20:5</w:t>
      </w:r>
    </w:p>
    <w:p w:rsidR="00766455" w:rsidRPr="00D33BCC" w:rsidRDefault="00766455" w:rsidP="00766455">
      <w:r w:rsidRPr="00D33BCC">
        <w:tab/>
      </w:r>
      <w:r w:rsidRPr="00D33BCC">
        <w:tab/>
        <w:t>vs. 4 "It shall remain in the midst of his house,</w:t>
      </w:r>
    </w:p>
    <w:p w:rsidR="00766455" w:rsidRPr="00D33BCC" w:rsidRDefault="00766455" w:rsidP="00766455">
      <w:r w:rsidRPr="00D33BCC">
        <w:tab/>
      </w:r>
      <w:r w:rsidRPr="00D33BCC">
        <w:tab/>
        <w:t>and shall consume it."</w:t>
      </w:r>
    </w:p>
    <w:p w:rsidR="00766455" w:rsidRPr="00D33BCC" w:rsidRDefault="00766455" w:rsidP="00766455"/>
    <w:p w:rsidR="00766455" w:rsidRPr="00D33BCC" w:rsidRDefault="00766455" w:rsidP="00766455">
      <w:r w:rsidRPr="00D33BCC">
        <w:tab/>
        <w:t>2.</w:t>
      </w:r>
      <w:r w:rsidRPr="00D33BCC">
        <w:tab/>
        <w:t>When sin rules in the house - sin remains in</w:t>
      </w:r>
    </w:p>
    <w:p w:rsidR="00766455" w:rsidRPr="00D33BCC" w:rsidRDefault="00766455" w:rsidP="00766455">
      <w:r w:rsidRPr="00D33BCC">
        <w:tab/>
      </w:r>
      <w:r w:rsidRPr="00D33BCC">
        <w:tab/>
        <w:t>the house.</w:t>
      </w:r>
    </w:p>
    <w:p w:rsidR="00766455" w:rsidRPr="00D33BCC" w:rsidRDefault="00766455" w:rsidP="00766455">
      <w:r w:rsidRPr="00D33BCC">
        <w:tab/>
      </w:r>
      <w:r w:rsidRPr="00D33BCC">
        <w:tab/>
        <w:t>Like father, like son.</w:t>
      </w:r>
    </w:p>
    <w:p w:rsidR="00766455" w:rsidRPr="00D33BCC" w:rsidRDefault="00766455" w:rsidP="00766455">
      <w:r w:rsidRPr="00D33BCC">
        <w:tab/>
      </w:r>
      <w:r w:rsidRPr="00D33BCC">
        <w:tab/>
        <w:t>A little child riding behind his father said,</w:t>
      </w:r>
    </w:p>
    <w:p w:rsidR="00766455" w:rsidRPr="00D33BCC" w:rsidRDefault="00766455" w:rsidP="00766455">
      <w:r w:rsidRPr="00D33BCC">
        <w:tab/>
      </w:r>
      <w:r w:rsidRPr="00D33BCC">
        <w:tab/>
        <w:t>"Father, when you are dead, I shall ride in the</w:t>
      </w:r>
    </w:p>
    <w:p w:rsidR="00766455" w:rsidRPr="00D33BCC" w:rsidRDefault="00766455" w:rsidP="00766455">
      <w:r w:rsidRPr="00D33BCC">
        <w:tab/>
      </w:r>
      <w:r w:rsidRPr="00D33BCC">
        <w:tab/>
        <w:t>saddle."</w:t>
      </w:r>
    </w:p>
    <w:p w:rsidR="00766455" w:rsidRPr="00D33BCC" w:rsidRDefault="00766455" w:rsidP="00766455"/>
    <w:p w:rsidR="00766455" w:rsidRPr="00D33BCC" w:rsidRDefault="00766455" w:rsidP="00766455">
      <w:r w:rsidRPr="00D33BCC">
        <w:lastRenderedPageBreak/>
        <w:t>III.</w:t>
      </w:r>
      <w:r w:rsidRPr="00D33BCC">
        <w:tab/>
        <w:t>Divine Retribution Is Just Punishment -</w:t>
      </w:r>
    </w:p>
    <w:p w:rsidR="00766455" w:rsidRPr="00D33BCC" w:rsidRDefault="00766455" w:rsidP="00766455"/>
    <w:p w:rsidR="00766455" w:rsidRPr="00D33BCC" w:rsidRDefault="00766455" w:rsidP="00766455">
      <w:r w:rsidRPr="00D33BCC">
        <w:tab/>
        <w:t>1.</w:t>
      </w:r>
      <w:r w:rsidRPr="00D33BCC">
        <w:tab/>
        <w:t>Judgment will be by Divine measure.</w:t>
      </w:r>
    </w:p>
    <w:p w:rsidR="00766455" w:rsidRPr="00D33BCC" w:rsidRDefault="00766455" w:rsidP="00766455">
      <w:r w:rsidRPr="00D33BCC">
        <w:tab/>
      </w:r>
      <w:r w:rsidRPr="00D33BCC">
        <w:tab/>
        <w:t>The roll was twenty cubits long, and ten</w:t>
      </w:r>
    </w:p>
    <w:p w:rsidR="00766455" w:rsidRPr="00D33BCC" w:rsidRDefault="00766455" w:rsidP="00766455">
      <w:r w:rsidRPr="00D33BCC">
        <w:tab/>
      </w:r>
      <w:r w:rsidRPr="00D33BCC">
        <w:tab/>
        <w:t>cubits broad</w:t>
      </w:r>
    </w:p>
    <w:p w:rsidR="00766455" w:rsidRPr="00D33BCC" w:rsidRDefault="00766455" w:rsidP="00766455">
      <w:r w:rsidRPr="00D33BCC">
        <w:tab/>
      </w:r>
      <w:r w:rsidRPr="00D33BCC">
        <w:tab/>
        <w:t>The exact dimensions of the temple porch,</w:t>
      </w:r>
    </w:p>
    <w:p w:rsidR="00766455" w:rsidRPr="00D33BCC" w:rsidRDefault="00766455" w:rsidP="00766455">
      <w:r w:rsidRPr="00D33BCC">
        <w:tab/>
      </w:r>
      <w:r w:rsidRPr="00D33BCC">
        <w:tab/>
        <w:t>where the law was read</w:t>
      </w:r>
    </w:p>
    <w:p w:rsidR="00766455" w:rsidRPr="00D33BCC" w:rsidRDefault="00766455" w:rsidP="00766455"/>
    <w:p w:rsidR="00766455" w:rsidRPr="00D33BCC" w:rsidRDefault="00766455" w:rsidP="00766455">
      <w:r w:rsidRPr="00D33BCC">
        <w:tab/>
        <w:t>2.</w:t>
      </w:r>
      <w:r w:rsidRPr="00D33BCC">
        <w:tab/>
        <w:t>The Divine Law was broad enough to cover</w:t>
      </w:r>
    </w:p>
    <w:p w:rsidR="00766455" w:rsidRPr="00D33BCC" w:rsidRDefault="00766455" w:rsidP="00766455">
      <w:r w:rsidRPr="00D33BCC">
        <w:tab/>
      </w:r>
      <w:r w:rsidRPr="00D33BCC">
        <w:tab/>
        <w:t>all offenses.</w:t>
      </w:r>
    </w:p>
    <w:p w:rsidR="00766455" w:rsidRPr="00D33BCC" w:rsidRDefault="00766455" w:rsidP="00766455"/>
    <w:p w:rsidR="00766455" w:rsidRPr="00D33BCC" w:rsidRDefault="00766455" w:rsidP="00766455">
      <w:r w:rsidRPr="00D33BCC">
        <w:tab/>
        <w:t>3.</w:t>
      </w:r>
      <w:r w:rsidRPr="00D33BCC">
        <w:tab/>
        <w:t>Divine Retribution is without partiality - vs. 3</w:t>
      </w:r>
    </w:p>
    <w:p w:rsidR="00766455" w:rsidRPr="00D33BCC" w:rsidRDefault="00766455" w:rsidP="00766455">
      <w:r w:rsidRPr="00D33BCC">
        <w:tab/>
      </w:r>
      <w:r w:rsidRPr="00D33BCC">
        <w:tab/>
        <w:t>"Over the face of the whole earth."</w:t>
      </w:r>
    </w:p>
    <w:p w:rsidR="00766455" w:rsidRPr="00D33BCC" w:rsidRDefault="00766455" w:rsidP="00766455">
      <w:r w:rsidRPr="00D33BCC">
        <w:tab/>
      </w:r>
      <w:r w:rsidRPr="00D33BCC">
        <w:tab/>
        <w:t>"</w:t>
      </w:r>
      <w:proofErr w:type="spellStart"/>
      <w:r w:rsidRPr="00D33BCC">
        <w:t>Every one</w:t>
      </w:r>
      <w:proofErr w:type="spellEnd"/>
      <w:r w:rsidRPr="00D33BCC">
        <w:t>" "</w:t>
      </w:r>
      <w:proofErr w:type="spellStart"/>
      <w:r w:rsidRPr="00D33BCC">
        <w:t>Stealeth</w:t>
      </w:r>
      <w:proofErr w:type="spellEnd"/>
      <w:r w:rsidRPr="00D33BCC">
        <w:t>"  "</w:t>
      </w:r>
      <w:proofErr w:type="spellStart"/>
      <w:r w:rsidRPr="00D33BCC">
        <w:t>Sweareth</w:t>
      </w:r>
      <w:proofErr w:type="spellEnd"/>
      <w:r w:rsidRPr="00D33BCC">
        <w:t>"</w:t>
      </w:r>
    </w:p>
    <w:p w:rsidR="00766455" w:rsidRPr="00D33BCC" w:rsidRDefault="00766455" w:rsidP="00766455"/>
    <w:p w:rsidR="00766455" w:rsidRPr="00D33BCC" w:rsidRDefault="00766455" w:rsidP="00766455">
      <w:r w:rsidRPr="00D33BCC">
        <w:tab/>
        <w:t>4.</w:t>
      </w:r>
      <w:r w:rsidRPr="00D33BCC">
        <w:tab/>
        <w:t xml:space="preserve">Divine Retribution is according to works </w:t>
      </w:r>
    </w:p>
    <w:p w:rsidR="00766455" w:rsidRPr="00D33BCC" w:rsidRDefault="00766455" w:rsidP="00766455">
      <w:r w:rsidRPr="00D33BCC">
        <w:tab/>
      </w:r>
      <w:r w:rsidRPr="00D33BCC">
        <w:tab/>
        <w:t xml:space="preserve">"What he </w:t>
      </w:r>
      <w:proofErr w:type="spellStart"/>
      <w:r w:rsidRPr="00D33BCC">
        <w:t>sows</w:t>
      </w:r>
      <w:proofErr w:type="spellEnd"/>
      <w:r w:rsidRPr="00D33BCC">
        <w:t xml:space="preserve"> that shall he also reap."</w:t>
      </w:r>
    </w:p>
    <w:p w:rsidR="00766455" w:rsidRPr="00D33BCC" w:rsidRDefault="00766455" w:rsidP="00766455">
      <w:r w:rsidRPr="00D33BCC">
        <w:tab/>
      </w:r>
      <w:r w:rsidRPr="00D33BCC">
        <w:tab/>
        <w:t>Gal. 6:7</w:t>
      </w:r>
    </w:p>
    <w:p w:rsidR="00766455" w:rsidRPr="00D33BCC" w:rsidRDefault="00766455" w:rsidP="00766455"/>
    <w:p w:rsidR="00766455" w:rsidRPr="00D33BCC" w:rsidRDefault="00766455" w:rsidP="00766455">
      <w:r w:rsidRPr="00D33BCC">
        <w:tab/>
        <w:t>5.</w:t>
      </w:r>
      <w:r w:rsidRPr="00D33BCC">
        <w:tab/>
        <w:t xml:space="preserve">Justice pursues the sinner </w:t>
      </w:r>
    </w:p>
    <w:p w:rsidR="0069205D" w:rsidRPr="00D33BCC" w:rsidRDefault="00766455" w:rsidP="0069205D">
      <w:r w:rsidRPr="00D33BCC">
        <w:tab/>
      </w:r>
      <w:r w:rsidRPr="00D33BCC">
        <w:tab/>
        <w:t>But stops at Calvary</w:t>
      </w:r>
    </w:p>
    <w:p w:rsidR="0069205D" w:rsidRPr="00D33BCC" w:rsidRDefault="0069205D" w:rsidP="0069205D"/>
    <w:p w:rsidR="00766455" w:rsidRPr="00D33BCC" w:rsidRDefault="00766455" w:rsidP="0069205D">
      <w:pPr>
        <w:pStyle w:val="Heading2"/>
      </w:pPr>
      <w:r w:rsidRPr="00D33BCC">
        <w:t xml:space="preserve"> </w:t>
      </w:r>
      <w:bookmarkStart w:id="57" w:name="_Toc243905545"/>
      <w:bookmarkStart w:id="58" w:name="_Toc243915875"/>
      <w:bookmarkStart w:id="59" w:name="_Toc243918877"/>
      <w:r w:rsidRPr="00D33BCC">
        <w:t>Vision of Rebuilding Babylon</w:t>
      </w:r>
      <w:bookmarkEnd w:id="57"/>
      <w:bookmarkEnd w:id="58"/>
      <w:bookmarkEnd w:id="59"/>
    </w:p>
    <w:p w:rsidR="00766455" w:rsidRPr="00D33BCC" w:rsidRDefault="00766455" w:rsidP="00766455">
      <w:pPr>
        <w:pStyle w:val="Heading3"/>
      </w:pPr>
      <w:r w:rsidRPr="00D33BCC">
        <w:t>Zech. 5:5-11</w:t>
      </w:r>
    </w:p>
    <w:p w:rsidR="00766455" w:rsidRPr="00D33BCC" w:rsidRDefault="00766455" w:rsidP="00766455"/>
    <w:p w:rsidR="00766455" w:rsidRPr="00D33BCC" w:rsidRDefault="00766455" w:rsidP="00766455"/>
    <w:p w:rsidR="00766455" w:rsidRPr="00D33BCC" w:rsidRDefault="00766455" w:rsidP="00766455">
      <w:r w:rsidRPr="00D33BCC">
        <w:t>This vision is at a time when "the curse...</w:t>
      </w:r>
      <w:proofErr w:type="spellStart"/>
      <w:r w:rsidRPr="00D33BCC">
        <w:t>goeth</w:t>
      </w:r>
      <w:proofErr w:type="spellEnd"/>
      <w:r w:rsidRPr="00D33BCC">
        <w:t xml:space="preserve"> forth</w:t>
      </w:r>
    </w:p>
    <w:p w:rsidR="00766455" w:rsidRPr="00D33BCC" w:rsidRDefault="00766455" w:rsidP="00766455">
      <w:r w:rsidRPr="00D33BCC">
        <w:t>over the face of the whole earth."  The time of Divine</w:t>
      </w:r>
    </w:p>
    <w:p w:rsidR="00766455" w:rsidRPr="00D33BCC" w:rsidRDefault="00766455" w:rsidP="00766455">
      <w:r w:rsidRPr="00D33BCC">
        <w:t>Retribution for sin - the tribulation hour.  Also at a</w:t>
      </w:r>
    </w:p>
    <w:p w:rsidR="00766455" w:rsidRPr="00D33BCC" w:rsidRDefault="00766455" w:rsidP="00766455">
      <w:r w:rsidRPr="00D33BCC">
        <w:t>time just before the Great Tribulation spoken in</w:t>
      </w:r>
    </w:p>
    <w:p w:rsidR="00766455" w:rsidRPr="00D33BCC" w:rsidRDefault="00766455" w:rsidP="00766455">
      <w:r w:rsidRPr="00D33BCC">
        <w:t>Chapter six.</w:t>
      </w:r>
    </w:p>
    <w:p w:rsidR="00766455" w:rsidRPr="00D33BCC" w:rsidRDefault="00766455" w:rsidP="00766455"/>
    <w:p w:rsidR="00766455" w:rsidRPr="00D33BCC" w:rsidRDefault="00766455" w:rsidP="00766455">
      <w:r w:rsidRPr="00D33BCC">
        <w:t>I.</w:t>
      </w:r>
      <w:r w:rsidRPr="00D33BCC">
        <w:tab/>
        <w:t>An Enterprise of Commerce - vs. 6,7</w:t>
      </w:r>
    </w:p>
    <w:p w:rsidR="00766455" w:rsidRPr="00D33BCC" w:rsidRDefault="00766455" w:rsidP="00766455"/>
    <w:p w:rsidR="00766455" w:rsidRPr="00D33BCC" w:rsidRDefault="00766455" w:rsidP="00766455">
      <w:r w:rsidRPr="00D33BCC">
        <w:tab/>
        <w:t>1.</w:t>
      </w:r>
      <w:r w:rsidRPr="00D33BCC">
        <w:tab/>
        <w:t xml:space="preserve">"This is an </w:t>
      </w:r>
      <w:proofErr w:type="spellStart"/>
      <w:r w:rsidRPr="00D33BCC">
        <w:t>ephah</w:t>
      </w:r>
      <w:proofErr w:type="spellEnd"/>
      <w:r w:rsidRPr="00D33BCC">
        <w:t>"</w:t>
      </w:r>
    </w:p>
    <w:p w:rsidR="00766455" w:rsidRPr="00D33BCC" w:rsidRDefault="00766455" w:rsidP="00766455">
      <w:r w:rsidRPr="00D33BCC">
        <w:tab/>
      </w:r>
      <w:r w:rsidRPr="00D33BCC">
        <w:tab/>
        <w:t xml:space="preserve">The </w:t>
      </w:r>
      <w:proofErr w:type="spellStart"/>
      <w:r w:rsidRPr="00D33BCC">
        <w:t>ephah</w:t>
      </w:r>
      <w:proofErr w:type="spellEnd"/>
      <w:r w:rsidRPr="00D33BCC">
        <w:t xml:space="preserve"> was a </w:t>
      </w:r>
      <w:proofErr w:type="spellStart"/>
      <w:r w:rsidRPr="00D33BCC">
        <w:t>well known</w:t>
      </w:r>
      <w:proofErr w:type="spellEnd"/>
      <w:r w:rsidRPr="00D33BCC">
        <w:t xml:space="preserve"> Jewish</w:t>
      </w:r>
    </w:p>
    <w:p w:rsidR="00766455" w:rsidRPr="00D33BCC" w:rsidRDefault="00766455" w:rsidP="00766455">
      <w:r w:rsidRPr="00D33BCC">
        <w:tab/>
      </w:r>
      <w:r w:rsidRPr="00D33BCC">
        <w:tab/>
        <w:t>measure, represented by our word "bushel".</w:t>
      </w:r>
    </w:p>
    <w:p w:rsidR="00766455" w:rsidRPr="00D33BCC" w:rsidRDefault="00766455" w:rsidP="00766455">
      <w:r w:rsidRPr="00D33BCC">
        <w:tab/>
      </w:r>
      <w:r w:rsidRPr="00D33BCC">
        <w:tab/>
        <w:t>This was a common measure indicating</w:t>
      </w:r>
    </w:p>
    <w:p w:rsidR="00766455" w:rsidRPr="00D33BCC" w:rsidRDefault="00766455" w:rsidP="00766455">
      <w:r w:rsidRPr="00D33BCC">
        <w:tab/>
      </w:r>
      <w:r w:rsidRPr="00D33BCC">
        <w:tab/>
        <w:t>commerce.</w:t>
      </w:r>
    </w:p>
    <w:p w:rsidR="00766455" w:rsidRPr="00D33BCC" w:rsidRDefault="00766455" w:rsidP="00766455"/>
    <w:p w:rsidR="00766455" w:rsidRPr="00D33BCC" w:rsidRDefault="00766455" w:rsidP="00766455">
      <w:r w:rsidRPr="00D33BCC">
        <w:tab/>
        <w:t>2.</w:t>
      </w:r>
      <w:r w:rsidRPr="00D33BCC">
        <w:tab/>
        <w:t xml:space="preserve">"This is their resemblance through all the </w:t>
      </w:r>
    </w:p>
    <w:p w:rsidR="00766455" w:rsidRPr="00D33BCC" w:rsidRDefault="00766455" w:rsidP="00766455">
      <w:r w:rsidRPr="00D33BCC">
        <w:tab/>
      </w:r>
      <w:r w:rsidRPr="00D33BCC">
        <w:tab/>
        <w:t>earth."</w:t>
      </w:r>
    </w:p>
    <w:p w:rsidR="00766455" w:rsidRPr="00D33BCC" w:rsidRDefault="00766455" w:rsidP="00766455">
      <w:r w:rsidRPr="00D33BCC">
        <w:tab/>
      </w:r>
      <w:r w:rsidRPr="00D33BCC">
        <w:tab/>
        <w:t xml:space="preserve">Would indicate a universal measure.  Which </w:t>
      </w:r>
    </w:p>
    <w:p w:rsidR="00766455" w:rsidRPr="00D33BCC" w:rsidRDefault="00766455" w:rsidP="00766455">
      <w:r w:rsidRPr="00D33BCC">
        <w:tab/>
      </w:r>
      <w:r w:rsidRPr="00D33BCC">
        <w:tab/>
        <w:t xml:space="preserve">could mean that the metric system will be </w:t>
      </w:r>
    </w:p>
    <w:p w:rsidR="00766455" w:rsidRPr="00D33BCC" w:rsidRDefault="00766455" w:rsidP="00766455">
      <w:r w:rsidRPr="00D33BCC">
        <w:tab/>
      </w:r>
      <w:r w:rsidRPr="00D33BCC">
        <w:tab/>
        <w:t>universal eventually.</w:t>
      </w:r>
    </w:p>
    <w:p w:rsidR="00766455" w:rsidRPr="00D33BCC" w:rsidRDefault="00766455" w:rsidP="00766455">
      <w:r w:rsidRPr="00D33BCC">
        <w:tab/>
      </w:r>
      <w:r w:rsidRPr="00D33BCC">
        <w:tab/>
      </w:r>
      <w:r w:rsidRPr="00D33BCC">
        <w:tab/>
        <w:t xml:space="preserve">The Authorized Version uses "Eye" an </w:t>
      </w:r>
    </w:p>
    <w:p w:rsidR="00766455" w:rsidRPr="00D33BCC" w:rsidRDefault="00766455" w:rsidP="00766455">
      <w:r w:rsidRPr="00D33BCC">
        <w:lastRenderedPageBreak/>
        <w:tab/>
      </w:r>
      <w:r w:rsidRPr="00D33BCC">
        <w:tab/>
        <w:t xml:space="preserve">eye to unrighteous trafficking - the root of </w:t>
      </w:r>
    </w:p>
    <w:p w:rsidR="00766455" w:rsidRPr="00D33BCC" w:rsidRDefault="00766455" w:rsidP="00766455">
      <w:r w:rsidRPr="00D33BCC">
        <w:tab/>
      </w:r>
      <w:r w:rsidRPr="00D33BCC">
        <w:tab/>
        <w:t>which is covetousness.  Col. 3:5  I Tim. 6:10</w:t>
      </w:r>
    </w:p>
    <w:p w:rsidR="00766455" w:rsidRPr="00D33BCC" w:rsidRDefault="00766455" w:rsidP="00766455"/>
    <w:p w:rsidR="00766455" w:rsidRPr="00D33BCC" w:rsidRDefault="00766455" w:rsidP="00766455">
      <w:r w:rsidRPr="00D33BCC">
        <w:tab/>
        <w:t>3.</w:t>
      </w:r>
      <w:r w:rsidRPr="00D33BCC">
        <w:tab/>
        <w:t>"A talent of lead:" vs. 7  A talent - 100 lbs.</w:t>
      </w:r>
    </w:p>
    <w:p w:rsidR="00766455" w:rsidRPr="00D33BCC" w:rsidRDefault="00766455" w:rsidP="00766455">
      <w:r w:rsidRPr="00D33BCC">
        <w:tab/>
      </w:r>
      <w:r w:rsidRPr="00D33BCC">
        <w:tab/>
        <w:t>The flat round weight used in tonnage.</w:t>
      </w:r>
    </w:p>
    <w:p w:rsidR="00766455" w:rsidRPr="00D33BCC" w:rsidRDefault="00766455" w:rsidP="00766455"/>
    <w:p w:rsidR="00766455" w:rsidRPr="00D33BCC" w:rsidRDefault="00766455" w:rsidP="00766455">
      <w:r w:rsidRPr="00D33BCC">
        <w:t>II.</w:t>
      </w:r>
      <w:r w:rsidRPr="00D33BCC">
        <w:tab/>
        <w:t>Controlled By False Religion - vs. 7,8</w:t>
      </w:r>
    </w:p>
    <w:p w:rsidR="00766455" w:rsidRPr="00D33BCC" w:rsidRDefault="00766455" w:rsidP="00766455"/>
    <w:p w:rsidR="00766455" w:rsidRPr="00D33BCC" w:rsidRDefault="00766455" w:rsidP="00766455">
      <w:r w:rsidRPr="00D33BCC">
        <w:tab/>
        <w:t>1.</w:t>
      </w:r>
      <w:r w:rsidRPr="00D33BCC">
        <w:tab/>
        <w:t>"This is a Woman"</w:t>
      </w:r>
    </w:p>
    <w:p w:rsidR="00766455" w:rsidRPr="00D33BCC" w:rsidRDefault="00766455" w:rsidP="00766455">
      <w:r w:rsidRPr="00D33BCC">
        <w:tab/>
      </w:r>
      <w:r w:rsidRPr="00D33BCC">
        <w:tab/>
        <w:t>A woman in scripture can symbolize the true</w:t>
      </w:r>
    </w:p>
    <w:p w:rsidR="00766455" w:rsidRPr="00D33BCC" w:rsidRDefault="00766455" w:rsidP="00766455">
      <w:r w:rsidRPr="00D33BCC">
        <w:tab/>
      </w:r>
      <w:r w:rsidRPr="00D33BCC">
        <w:tab/>
        <w:t>or false church.</w:t>
      </w:r>
    </w:p>
    <w:p w:rsidR="00766455" w:rsidRPr="00D33BCC" w:rsidRDefault="00766455" w:rsidP="00766455">
      <w:r w:rsidRPr="00D33BCC">
        <w:tab/>
      </w:r>
      <w:r w:rsidRPr="00D33BCC">
        <w:tab/>
        <w:t>"A Woman" would indicate a universal or one</w:t>
      </w:r>
    </w:p>
    <w:p w:rsidR="00766455" w:rsidRPr="00D33BCC" w:rsidRDefault="00766455" w:rsidP="00766455">
      <w:r w:rsidRPr="00D33BCC">
        <w:tab/>
      </w:r>
      <w:r w:rsidRPr="00D33BCC">
        <w:tab/>
        <w:t xml:space="preserve">world church along with the one world </w:t>
      </w:r>
    </w:p>
    <w:p w:rsidR="00766455" w:rsidRPr="00D33BCC" w:rsidRDefault="00766455" w:rsidP="00766455">
      <w:r w:rsidRPr="00D33BCC">
        <w:tab/>
      </w:r>
      <w:r w:rsidRPr="00D33BCC">
        <w:tab/>
        <w:t>measure.</w:t>
      </w:r>
    </w:p>
    <w:p w:rsidR="00766455" w:rsidRPr="00D33BCC" w:rsidRDefault="00766455" w:rsidP="00766455"/>
    <w:p w:rsidR="00766455" w:rsidRPr="00D33BCC" w:rsidRDefault="00766455" w:rsidP="00766455">
      <w:r w:rsidRPr="00D33BCC">
        <w:tab/>
        <w:t>2.</w:t>
      </w:r>
      <w:r w:rsidRPr="00D33BCC">
        <w:tab/>
        <w:t xml:space="preserve">"That </w:t>
      </w:r>
      <w:proofErr w:type="spellStart"/>
      <w:r w:rsidRPr="00D33BCC">
        <w:t>sitteth</w:t>
      </w:r>
      <w:proofErr w:type="spellEnd"/>
      <w:r w:rsidRPr="00D33BCC">
        <w:t xml:space="preserve"> in the midst of the </w:t>
      </w:r>
      <w:proofErr w:type="spellStart"/>
      <w:r w:rsidRPr="00D33BCC">
        <w:t>ephah</w:t>
      </w:r>
      <w:proofErr w:type="spellEnd"/>
      <w:r w:rsidRPr="00D33BCC">
        <w:t>."</w:t>
      </w:r>
    </w:p>
    <w:p w:rsidR="00766455" w:rsidRPr="00D33BCC" w:rsidRDefault="00766455" w:rsidP="00766455">
      <w:r w:rsidRPr="00D33BCC">
        <w:tab/>
      </w:r>
      <w:r w:rsidRPr="00D33BCC">
        <w:tab/>
        <w:t>"Sitting" would indicate that this woman is</w:t>
      </w:r>
    </w:p>
    <w:p w:rsidR="00766455" w:rsidRPr="00D33BCC" w:rsidRDefault="00766455" w:rsidP="00766455">
      <w:r w:rsidRPr="00D33BCC">
        <w:tab/>
      </w:r>
      <w:r w:rsidRPr="00D33BCC">
        <w:tab/>
        <w:t>in control of this commercial enterprise.</w:t>
      </w:r>
    </w:p>
    <w:p w:rsidR="00766455" w:rsidRPr="00D33BCC" w:rsidRDefault="00766455" w:rsidP="00766455"/>
    <w:p w:rsidR="00766455" w:rsidRPr="00D33BCC" w:rsidRDefault="00766455" w:rsidP="00766455">
      <w:r w:rsidRPr="00D33BCC">
        <w:tab/>
        <w:t>3.</w:t>
      </w:r>
      <w:r w:rsidRPr="00D33BCC">
        <w:tab/>
        <w:t>"This is wickedness" vs. 8</w:t>
      </w:r>
    </w:p>
    <w:p w:rsidR="00766455" w:rsidRPr="00D33BCC" w:rsidRDefault="00766455" w:rsidP="00766455">
      <w:r w:rsidRPr="00D33BCC">
        <w:tab/>
      </w:r>
      <w:r w:rsidRPr="00D33BCC">
        <w:tab/>
        <w:t>Christ is truth personified -</w:t>
      </w:r>
    </w:p>
    <w:p w:rsidR="00766455" w:rsidRPr="00D33BCC" w:rsidRDefault="00766455" w:rsidP="00766455">
      <w:r w:rsidRPr="00D33BCC">
        <w:tab/>
      </w:r>
      <w:r w:rsidRPr="00D33BCC">
        <w:tab/>
        <w:t xml:space="preserve">This is wickedness personified - the false </w:t>
      </w:r>
    </w:p>
    <w:p w:rsidR="00766455" w:rsidRPr="00D33BCC" w:rsidRDefault="00766455" w:rsidP="00766455">
      <w:r w:rsidRPr="00D33BCC">
        <w:tab/>
      </w:r>
      <w:r w:rsidRPr="00D33BCC">
        <w:tab/>
        <w:t>church is wickedness personified.</w:t>
      </w:r>
    </w:p>
    <w:p w:rsidR="00766455" w:rsidRPr="00D33BCC" w:rsidRDefault="00766455" w:rsidP="00766455">
      <w:r w:rsidRPr="00D33BCC">
        <w:tab/>
      </w:r>
      <w:r w:rsidRPr="00D33BCC">
        <w:tab/>
        <w:t xml:space="preserve">Rev. 17:1  "The great whore that </w:t>
      </w:r>
      <w:proofErr w:type="spellStart"/>
      <w:r w:rsidRPr="00D33BCC">
        <w:t>sitteth</w:t>
      </w:r>
      <w:proofErr w:type="spellEnd"/>
      <w:r w:rsidRPr="00D33BCC">
        <w:t xml:space="preserve"> upon</w:t>
      </w:r>
    </w:p>
    <w:p w:rsidR="00766455" w:rsidRPr="00D33BCC" w:rsidRDefault="00766455" w:rsidP="00766455">
      <w:r w:rsidRPr="00D33BCC">
        <w:tab/>
      </w:r>
      <w:r w:rsidRPr="00D33BCC">
        <w:tab/>
        <w:t xml:space="preserve">many waters." </w:t>
      </w:r>
      <w:proofErr w:type="spellStart"/>
      <w:r w:rsidRPr="00D33BCC">
        <w:t>vs</w:t>
      </w:r>
      <w:proofErr w:type="spellEnd"/>
      <w:r w:rsidRPr="00D33BCC">
        <w:t xml:space="preserve"> 15  "Are peoples"</w:t>
      </w:r>
    </w:p>
    <w:p w:rsidR="00766455" w:rsidRPr="00D33BCC" w:rsidRDefault="00766455" w:rsidP="00766455">
      <w:r w:rsidRPr="00D33BCC">
        <w:tab/>
      </w:r>
      <w:r w:rsidRPr="00D33BCC">
        <w:tab/>
      </w:r>
      <w:proofErr w:type="spellStart"/>
      <w:r w:rsidRPr="00D33BCC">
        <w:t>Inclosed</w:t>
      </w:r>
      <w:proofErr w:type="spellEnd"/>
      <w:r w:rsidRPr="00D33BCC">
        <w:t xml:space="preserve"> in the "</w:t>
      </w:r>
      <w:proofErr w:type="spellStart"/>
      <w:r w:rsidRPr="00D33BCC">
        <w:t>Ephah</w:t>
      </w:r>
      <w:proofErr w:type="spellEnd"/>
      <w:r w:rsidRPr="00D33BCC">
        <w:t xml:space="preserve">" - involved with </w:t>
      </w:r>
    </w:p>
    <w:p w:rsidR="00766455" w:rsidRPr="00D33BCC" w:rsidRDefault="00766455" w:rsidP="00766455">
      <w:r w:rsidRPr="00D33BCC">
        <w:tab/>
      </w:r>
      <w:r w:rsidRPr="00D33BCC">
        <w:tab/>
        <w:t>commercialism in the church.  Rev. 3:17</w:t>
      </w:r>
    </w:p>
    <w:p w:rsidR="00766455" w:rsidRPr="00D33BCC" w:rsidRDefault="00766455" w:rsidP="00766455">
      <w:r w:rsidRPr="00D33BCC">
        <w:tab/>
      </w:r>
      <w:r w:rsidRPr="00D33BCC">
        <w:tab/>
        <w:t xml:space="preserve">The preceding vision of the prophet was </w:t>
      </w:r>
    </w:p>
    <w:p w:rsidR="00766455" w:rsidRPr="00D33BCC" w:rsidRDefault="00766455" w:rsidP="00766455">
      <w:r w:rsidRPr="00D33BCC">
        <w:tab/>
      </w:r>
      <w:r w:rsidRPr="00D33BCC">
        <w:tab/>
        <w:t xml:space="preserve">directed against thrives, and those who swore </w:t>
      </w:r>
    </w:p>
    <w:p w:rsidR="00766455" w:rsidRPr="00D33BCC" w:rsidRDefault="00766455" w:rsidP="00766455">
      <w:r w:rsidRPr="00D33BCC">
        <w:tab/>
      </w:r>
      <w:r w:rsidRPr="00D33BCC">
        <w:tab/>
        <w:t>falsely by Jehovah's name.</w:t>
      </w:r>
    </w:p>
    <w:p w:rsidR="00766455" w:rsidRPr="00D33BCC" w:rsidRDefault="00766455" w:rsidP="00766455">
      <w:r w:rsidRPr="00D33BCC">
        <w:tab/>
      </w:r>
      <w:r w:rsidRPr="00D33BCC">
        <w:tab/>
        <w:t>So this vision symbolizes all whose eye admire</w:t>
      </w:r>
    </w:p>
    <w:p w:rsidR="00766455" w:rsidRPr="00D33BCC" w:rsidRDefault="00766455" w:rsidP="00766455">
      <w:r w:rsidRPr="00D33BCC">
        <w:tab/>
      </w:r>
      <w:r w:rsidRPr="00D33BCC">
        <w:tab/>
        <w:t xml:space="preserve">the goddess of weights and measures more </w:t>
      </w:r>
    </w:p>
    <w:p w:rsidR="00766455" w:rsidRPr="00D33BCC" w:rsidRDefault="00766455" w:rsidP="00766455">
      <w:r w:rsidRPr="00D33BCC">
        <w:tab/>
      </w:r>
      <w:r w:rsidRPr="00D33BCC">
        <w:tab/>
        <w:t>than Jehovah.  "Balances of deceit,"</w:t>
      </w:r>
    </w:p>
    <w:p w:rsidR="00766455" w:rsidRPr="00D33BCC" w:rsidRDefault="00766455" w:rsidP="00766455">
      <w:r w:rsidRPr="00D33BCC">
        <w:tab/>
      </w:r>
      <w:r w:rsidRPr="00D33BCC">
        <w:tab/>
        <w:t xml:space="preserve">"the </w:t>
      </w:r>
      <w:proofErr w:type="spellStart"/>
      <w:r w:rsidRPr="00D33BCC">
        <w:t>ephah</w:t>
      </w:r>
      <w:proofErr w:type="spellEnd"/>
      <w:r w:rsidRPr="00D33BCC">
        <w:t xml:space="preserve"> small and the shekel great."</w:t>
      </w:r>
    </w:p>
    <w:p w:rsidR="00766455" w:rsidRPr="00D33BCC" w:rsidRDefault="00766455" w:rsidP="00766455"/>
    <w:p w:rsidR="00766455" w:rsidRPr="00D33BCC" w:rsidRDefault="00766455" w:rsidP="00766455">
      <w:r w:rsidRPr="00D33BCC">
        <w:t>III.</w:t>
      </w:r>
      <w:r w:rsidRPr="00D33BCC">
        <w:tab/>
        <w:t xml:space="preserve">Babylon Will Be </w:t>
      </w:r>
      <w:proofErr w:type="spellStart"/>
      <w:r w:rsidRPr="00D33BCC">
        <w:t>It's</w:t>
      </w:r>
      <w:proofErr w:type="spellEnd"/>
      <w:r w:rsidRPr="00D33BCC">
        <w:t xml:space="preserve"> Headquarters - vs. 9</w:t>
      </w:r>
    </w:p>
    <w:p w:rsidR="00766455" w:rsidRPr="00D33BCC" w:rsidRDefault="00766455" w:rsidP="00766455"/>
    <w:p w:rsidR="00766455" w:rsidRPr="00D33BCC" w:rsidRDefault="00766455" w:rsidP="00766455">
      <w:r w:rsidRPr="00D33BCC">
        <w:tab/>
        <w:t>1.</w:t>
      </w:r>
      <w:r w:rsidRPr="00D33BCC">
        <w:tab/>
        <w:t>"There came out two women"</w:t>
      </w:r>
    </w:p>
    <w:p w:rsidR="00766455" w:rsidRPr="00D33BCC" w:rsidRDefault="00766455" w:rsidP="00766455">
      <w:r w:rsidRPr="00D33BCC">
        <w:tab/>
      </w:r>
      <w:r w:rsidRPr="00D33BCC">
        <w:tab/>
        <w:t>The world's common symbol for commerce.</w:t>
      </w:r>
    </w:p>
    <w:p w:rsidR="00766455" w:rsidRPr="00D33BCC" w:rsidRDefault="00766455" w:rsidP="00766455">
      <w:r w:rsidRPr="00D33BCC">
        <w:tab/>
      </w:r>
      <w:r w:rsidRPr="00D33BCC">
        <w:tab/>
        <w:t>Scales with a figure of a woman on each side.</w:t>
      </w:r>
    </w:p>
    <w:p w:rsidR="00766455" w:rsidRPr="00D33BCC" w:rsidRDefault="00766455" w:rsidP="00766455"/>
    <w:p w:rsidR="00766455" w:rsidRPr="00D33BCC" w:rsidRDefault="00766455" w:rsidP="00766455">
      <w:r w:rsidRPr="00D33BCC">
        <w:tab/>
        <w:t>2.</w:t>
      </w:r>
      <w:r w:rsidRPr="00D33BCC">
        <w:tab/>
        <w:t>"The wind was in their wings."</w:t>
      </w:r>
    </w:p>
    <w:p w:rsidR="00766455" w:rsidRPr="00D33BCC" w:rsidRDefault="00766455" w:rsidP="00766455">
      <w:r w:rsidRPr="00D33BCC">
        <w:tab/>
      </w:r>
      <w:r w:rsidRPr="00D33BCC">
        <w:tab/>
        <w:t>Carried out so quickly that they seemed to be</w:t>
      </w:r>
    </w:p>
    <w:p w:rsidR="00766455" w:rsidRPr="00D33BCC" w:rsidRDefault="00766455" w:rsidP="00766455">
      <w:r w:rsidRPr="00D33BCC">
        <w:tab/>
      </w:r>
      <w:r w:rsidRPr="00D33BCC">
        <w:tab/>
        <w:t xml:space="preserve">carried by the wind.  The wind of evil </w:t>
      </w:r>
    </w:p>
    <w:p w:rsidR="00766455" w:rsidRPr="00D33BCC" w:rsidRDefault="00766455" w:rsidP="00766455">
      <w:r w:rsidRPr="00D33BCC">
        <w:tab/>
      </w:r>
      <w:r w:rsidRPr="00D33BCC">
        <w:tab/>
        <w:t>enterprise.</w:t>
      </w:r>
    </w:p>
    <w:p w:rsidR="00766455" w:rsidRPr="00D33BCC" w:rsidRDefault="00766455" w:rsidP="00766455"/>
    <w:p w:rsidR="00766455" w:rsidRPr="00D33BCC" w:rsidRDefault="00766455" w:rsidP="00766455">
      <w:r w:rsidRPr="00D33BCC">
        <w:lastRenderedPageBreak/>
        <w:tab/>
        <w:t>3.</w:t>
      </w:r>
      <w:r w:rsidRPr="00D33BCC">
        <w:tab/>
        <w:t>"They had wings like the wings of a stork:"</w:t>
      </w:r>
    </w:p>
    <w:p w:rsidR="00766455" w:rsidRPr="00D33BCC" w:rsidRDefault="00766455" w:rsidP="00766455">
      <w:r w:rsidRPr="00D33BCC">
        <w:tab/>
      </w:r>
      <w:r w:rsidRPr="00D33BCC">
        <w:tab/>
        <w:t>Indicating introducing something new.</w:t>
      </w:r>
    </w:p>
    <w:p w:rsidR="00766455" w:rsidRPr="00D33BCC" w:rsidRDefault="00766455" w:rsidP="00766455">
      <w:r w:rsidRPr="00D33BCC">
        <w:tab/>
      </w:r>
      <w:r w:rsidRPr="00D33BCC">
        <w:tab/>
        <w:t>A one world commercial center headquartered</w:t>
      </w:r>
    </w:p>
    <w:p w:rsidR="00766455" w:rsidRPr="00D33BCC" w:rsidRDefault="00766455" w:rsidP="00766455">
      <w:r w:rsidRPr="00D33BCC">
        <w:tab/>
      </w:r>
      <w:r w:rsidRPr="00D33BCC">
        <w:tab/>
        <w:t>in Babylon.</w:t>
      </w:r>
    </w:p>
    <w:p w:rsidR="00766455" w:rsidRPr="00D33BCC" w:rsidRDefault="00766455" w:rsidP="00766455"/>
    <w:p w:rsidR="00766455" w:rsidRPr="00D33BCC" w:rsidRDefault="00766455" w:rsidP="00766455">
      <w:r w:rsidRPr="00D33BCC">
        <w:tab/>
        <w:t>4.</w:t>
      </w:r>
      <w:r w:rsidRPr="00D33BCC">
        <w:tab/>
        <w:t>"To build it an house in the land of Shinar:"</w:t>
      </w:r>
    </w:p>
    <w:p w:rsidR="00766455" w:rsidRPr="00D33BCC" w:rsidRDefault="00766455" w:rsidP="00766455">
      <w:r w:rsidRPr="00D33BCC">
        <w:tab/>
      </w:r>
      <w:r w:rsidRPr="00D33BCC">
        <w:tab/>
        <w:t>vs. 10</w:t>
      </w:r>
    </w:p>
    <w:p w:rsidR="00766455" w:rsidRPr="00D33BCC" w:rsidRDefault="00766455" w:rsidP="00766455">
      <w:r w:rsidRPr="00D33BCC">
        <w:tab/>
      </w:r>
      <w:r w:rsidRPr="00D33BCC">
        <w:tab/>
        <w:t xml:space="preserve">Gen. 11:2-9   Dan. 1:1-2   "Shinar"  </w:t>
      </w:r>
    </w:p>
    <w:p w:rsidR="00766455" w:rsidRPr="00D33BCC" w:rsidRDefault="00766455" w:rsidP="00766455">
      <w:r w:rsidRPr="00D33BCC">
        <w:tab/>
      </w:r>
      <w:r w:rsidRPr="00D33BCC">
        <w:tab/>
        <w:t>"Babylon"</w:t>
      </w:r>
    </w:p>
    <w:p w:rsidR="00766455" w:rsidRPr="00D33BCC" w:rsidRDefault="00766455" w:rsidP="00766455">
      <w:r w:rsidRPr="00D33BCC">
        <w:tab/>
      </w:r>
      <w:r w:rsidRPr="00D33BCC">
        <w:tab/>
        <w:t>The rebuilding and restoration of Babylon as</w:t>
      </w:r>
    </w:p>
    <w:p w:rsidR="00766455" w:rsidRPr="00D33BCC" w:rsidRDefault="00766455" w:rsidP="00766455">
      <w:r w:rsidRPr="00D33BCC">
        <w:tab/>
      </w:r>
      <w:r w:rsidRPr="00D33BCC">
        <w:tab/>
        <w:t>a great commercial center.</w:t>
      </w:r>
    </w:p>
    <w:p w:rsidR="00766455" w:rsidRPr="00D33BCC" w:rsidRDefault="00766455" w:rsidP="00766455">
      <w:r w:rsidRPr="00D33BCC">
        <w:tab/>
      </w:r>
      <w:r w:rsidRPr="00D33BCC">
        <w:tab/>
        <w:t>Standing independently on its own base.</w:t>
      </w:r>
    </w:p>
    <w:p w:rsidR="00766455" w:rsidRPr="00D33BCC" w:rsidRDefault="00766455" w:rsidP="00766455">
      <w:r w:rsidRPr="00D33BCC">
        <w:tab/>
      </w:r>
      <w:r w:rsidRPr="00D33BCC">
        <w:tab/>
        <w:t xml:space="preserve">Rev. 17:18  18:1-19                                                                                                                                                                                            </w:t>
      </w:r>
    </w:p>
    <w:p w:rsidR="00766455" w:rsidRPr="00D33BCC" w:rsidRDefault="00766455" w:rsidP="00766455"/>
    <w:p w:rsidR="00766455" w:rsidRPr="00D33BCC" w:rsidRDefault="00766455" w:rsidP="00766455">
      <w:pPr>
        <w:pStyle w:val="Heading2"/>
        <w:pageBreakBefore/>
      </w:pPr>
      <w:bookmarkStart w:id="60" w:name="_Toc243905546"/>
      <w:bookmarkStart w:id="61" w:name="_Toc243915876"/>
      <w:bookmarkStart w:id="62" w:name="_Toc243918878"/>
      <w:r w:rsidRPr="00D33BCC">
        <w:lastRenderedPageBreak/>
        <w:t>A Prophetic Announcement of The Messiah</w:t>
      </w:r>
      <w:bookmarkEnd w:id="60"/>
      <w:bookmarkEnd w:id="61"/>
      <w:bookmarkEnd w:id="62"/>
    </w:p>
    <w:p w:rsidR="00766455" w:rsidRPr="00D33BCC" w:rsidRDefault="00766455" w:rsidP="00766455">
      <w:pPr>
        <w:pStyle w:val="Heading3"/>
      </w:pPr>
      <w:r w:rsidRPr="00D33BCC">
        <w:t>Zech. 6:9-15</w:t>
      </w:r>
    </w:p>
    <w:p w:rsidR="00766455" w:rsidRPr="00D33BCC" w:rsidRDefault="00766455" w:rsidP="00766455"/>
    <w:p w:rsidR="00766455" w:rsidRPr="00D33BCC" w:rsidRDefault="00766455" w:rsidP="00766455">
      <w:r w:rsidRPr="00D33BCC">
        <w:t xml:space="preserve">Here we have Joshua the high priest crowned with </w:t>
      </w:r>
    </w:p>
    <w:p w:rsidR="00766455" w:rsidRPr="00D33BCC" w:rsidRDefault="00766455" w:rsidP="00766455">
      <w:r w:rsidRPr="00D33BCC">
        <w:t xml:space="preserve">kingly </w:t>
      </w:r>
      <w:proofErr w:type="spellStart"/>
      <w:r w:rsidRPr="00D33BCC">
        <w:t>honours</w:t>
      </w:r>
      <w:proofErr w:type="spellEnd"/>
      <w:r w:rsidRPr="00D33BCC">
        <w:t xml:space="preserve"> as a symbolic representative of the</w:t>
      </w:r>
    </w:p>
    <w:p w:rsidR="00766455" w:rsidRPr="00D33BCC" w:rsidRDefault="00766455" w:rsidP="00766455">
      <w:r w:rsidRPr="00D33BCC">
        <w:t>Coming Christ.</w:t>
      </w:r>
    </w:p>
    <w:p w:rsidR="00766455" w:rsidRPr="00D33BCC" w:rsidRDefault="00766455" w:rsidP="00766455"/>
    <w:p w:rsidR="00766455" w:rsidRPr="00D33BCC" w:rsidRDefault="00766455" w:rsidP="00766455">
      <w:r w:rsidRPr="00D33BCC">
        <w:t>I.</w:t>
      </w:r>
      <w:r w:rsidRPr="00D33BCC">
        <w:tab/>
        <w:t>A Prophetic Announcement of His Nature -vs. 12</w:t>
      </w:r>
    </w:p>
    <w:p w:rsidR="00766455" w:rsidRPr="00D33BCC" w:rsidRDefault="00766455" w:rsidP="00766455">
      <w:r w:rsidRPr="00D33BCC">
        <w:tab/>
        <w:t>"Behold, the man whose name is The Branch;"</w:t>
      </w:r>
    </w:p>
    <w:p w:rsidR="00766455" w:rsidRPr="00D33BCC" w:rsidRDefault="00766455" w:rsidP="00766455"/>
    <w:p w:rsidR="00766455" w:rsidRPr="00D33BCC" w:rsidRDefault="00766455" w:rsidP="00766455">
      <w:r w:rsidRPr="00D33BCC">
        <w:tab/>
        <w:t>1.</w:t>
      </w:r>
      <w:r w:rsidRPr="00D33BCC">
        <w:tab/>
        <w:t xml:space="preserve">As a title of His </w:t>
      </w:r>
      <w:proofErr w:type="spellStart"/>
      <w:r w:rsidRPr="00D33BCC">
        <w:t>Messiahship</w:t>
      </w:r>
      <w:proofErr w:type="spellEnd"/>
      <w:r w:rsidRPr="00D33BCC">
        <w:t xml:space="preserve"> -</w:t>
      </w:r>
    </w:p>
    <w:p w:rsidR="00766455" w:rsidRPr="00D33BCC" w:rsidRDefault="00766455" w:rsidP="00766455">
      <w:r w:rsidRPr="00D33BCC">
        <w:tab/>
      </w:r>
      <w:r w:rsidRPr="00D33BCC">
        <w:tab/>
        <w:t xml:space="preserve">"The Branch" is one of the most significant </w:t>
      </w:r>
    </w:p>
    <w:p w:rsidR="00766455" w:rsidRPr="00D33BCC" w:rsidRDefault="00766455" w:rsidP="00766455">
      <w:r w:rsidRPr="00D33BCC">
        <w:tab/>
      </w:r>
      <w:r w:rsidRPr="00D33BCC">
        <w:tab/>
        <w:t>titles of the Messiah.  A branch bears the fruit</w:t>
      </w:r>
    </w:p>
    <w:p w:rsidR="00766455" w:rsidRPr="00D33BCC" w:rsidRDefault="00766455" w:rsidP="00766455">
      <w:r w:rsidRPr="00D33BCC">
        <w:tab/>
      </w:r>
      <w:r w:rsidRPr="00D33BCC">
        <w:tab/>
        <w:t>and reveals the character of the tree.</w:t>
      </w:r>
    </w:p>
    <w:p w:rsidR="00766455" w:rsidRPr="00D33BCC" w:rsidRDefault="00766455" w:rsidP="00766455"/>
    <w:p w:rsidR="00766455" w:rsidRPr="00D33BCC" w:rsidRDefault="00766455" w:rsidP="00766455">
      <w:r w:rsidRPr="00D33BCC">
        <w:tab/>
        <w:t>2.</w:t>
      </w:r>
      <w:r w:rsidRPr="00D33BCC">
        <w:tab/>
        <w:t>As a revelation of His humanity -</w:t>
      </w:r>
    </w:p>
    <w:p w:rsidR="00766455" w:rsidRPr="00D33BCC" w:rsidRDefault="00766455" w:rsidP="00766455">
      <w:r w:rsidRPr="00D33BCC">
        <w:tab/>
      </w:r>
      <w:r w:rsidRPr="00D33BCC">
        <w:tab/>
        <w:t>Christ is metaphorically called a "Branch"</w:t>
      </w:r>
    </w:p>
    <w:p w:rsidR="00766455" w:rsidRPr="00D33BCC" w:rsidRDefault="00766455" w:rsidP="00766455">
      <w:r w:rsidRPr="00D33BCC">
        <w:tab/>
      </w:r>
      <w:r w:rsidRPr="00D33BCC">
        <w:tab/>
        <w:t>springing from the family of David.  Giving</w:t>
      </w:r>
    </w:p>
    <w:p w:rsidR="00766455" w:rsidRPr="00D33BCC" w:rsidRDefault="00766455" w:rsidP="00766455">
      <w:r w:rsidRPr="00D33BCC">
        <w:tab/>
      </w:r>
      <w:r w:rsidRPr="00D33BCC">
        <w:tab/>
        <w:t>Him the rights to the throne of David.</w:t>
      </w:r>
    </w:p>
    <w:p w:rsidR="00766455" w:rsidRPr="00D33BCC" w:rsidRDefault="00766455" w:rsidP="00766455">
      <w:r w:rsidRPr="00D33BCC">
        <w:tab/>
      </w:r>
      <w:r w:rsidRPr="00D33BCC">
        <w:tab/>
        <w:t>Isa. 11:1  Jer. 23:5  33:15</w:t>
      </w:r>
    </w:p>
    <w:p w:rsidR="00766455" w:rsidRPr="00D33BCC" w:rsidRDefault="00766455" w:rsidP="00766455"/>
    <w:p w:rsidR="00766455" w:rsidRPr="00D33BCC" w:rsidRDefault="00766455" w:rsidP="00766455">
      <w:r w:rsidRPr="00D33BCC">
        <w:tab/>
        <w:t>3.</w:t>
      </w:r>
      <w:r w:rsidRPr="00D33BCC">
        <w:tab/>
        <w:t>As a revelation of His divinity -</w:t>
      </w:r>
    </w:p>
    <w:p w:rsidR="00766455" w:rsidRPr="00D33BCC" w:rsidRDefault="00766455" w:rsidP="00766455">
      <w:r w:rsidRPr="00D33BCC">
        <w:tab/>
      </w:r>
      <w:r w:rsidRPr="00D33BCC">
        <w:tab/>
        <w:t>As "The Branch" revealed the true character</w:t>
      </w:r>
    </w:p>
    <w:p w:rsidR="00766455" w:rsidRPr="00D33BCC" w:rsidRDefault="00766455" w:rsidP="00766455">
      <w:r w:rsidRPr="00D33BCC">
        <w:tab/>
      </w:r>
      <w:r w:rsidRPr="00D33BCC">
        <w:tab/>
        <w:t>of the Father.  John 14:9 " He that hath seen</w:t>
      </w:r>
    </w:p>
    <w:p w:rsidR="00766455" w:rsidRPr="00D33BCC" w:rsidRDefault="00766455" w:rsidP="00766455">
      <w:r w:rsidRPr="00D33BCC">
        <w:tab/>
      </w:r>
      <w:r w:rsidRPr="00D33BCC">
        <w:tab/>
        <w:t>Me hath seen the Father;"  John 10:30 "I and</w:t>
      </w:r>
    </w:p>
    <w:p w:rsidR="00766455" w:rsidRPr="00D33BCC" w:rsidRDefault="00766455" w:rsidP="00766455">
      <w:r w:rsidRPr="00D33BCC">
        <w:tab/>
      </w:r>
      <w:r w:rsidRPr="00D33BCC">
        <w:tab/>
        <w:t>My Father are one."</w:t>
      </w:r>
    </w:p>
    <w:p w:rsidR="00766455" w:rsidRPr="00D33BCC" w:rsidRDefault="00766455" w:rsidP="00766455">
      <w:r w:rsidRPr="00D33BCC">
        <w:tab/>
      </w:r>
      <w:r w:rsidRPr="00D33BCC">
        <w:tab/>
        <w:t>Also revealed in the "Crowns" of "Silver and</w:t>
      </w:r>
    </w:p>
    <w:p w:rsidR="00766455" w:rsidRPr="00D33BCC" w:rsidRDefault="00766455" w:rsidP="00766455">
      <w:r w:rsidRPr="00D33BCC">
        <w:tab/>
      </w:r>
      <w:r w:rsidRPr="00D33BCC">
        <w:tab/>
        <w:t>Gold."  "Silver" a type of His redemptive</w:t>
      </w:r>
    </w:p>
    <w:p w:rsidR="00766455" w:rsidRPr="00D33BCC" w:rsidRDefault="00766455" w:rsidP="00766455">
      <w:r w:rsidRPr="00D33BCC">
        <w:tab/>
      </w:r>
      <w:r w:rsidRPr="00D33BCC">
        <w:tab/>
        <w:t>work as the Son of Man the sacrifice for sin,</w:t>
      </w:r>
    </w:p>
    <w:p w:rsidR="00766455" w:rsidRPr="00D33BCC" w:rsidRDefault="00766455" w:rsidP="00766455">
      <w:r w:rsidRPr="00D33BCC">
        <w:tab/>
      </w:r>
      <w:r w:rsidRPr="00D33BCC">
        <w:tab/>
        <w:t>"Gold" a type of His divine nature.</w:t>
      </w:r>
    </w:p>
    <w:p w:rsidR="00766455" w:rsidRPr="00D33BCC" w:rsidRDefault="00766455" w:rsidP="00766455"/>
    <w:p w:rsidR="00766455" w:rsidRPr="00D33BCC" w:rsidRDefault="00766455" w:rsidP="00766455">
      <w:r w:rsidRPr="00D33BCC">
        <w:t>II.</w:t>
      </w:r>
      <w:r w:rsidRPr="00D33BCC">
        <w:tab/>
        <w:t>A Prophetic Announcement of His Work - vs. 13</w:t>
      </w:r>
    </w:p>
    <w:p w:rsidR="00766455" w:rsidRPr="00D33BCC" w:rsidRDefault="00766455" w:rsidP="00766455">
      <w:r w:rsidRPr="00D33BCC">
        <w:tab/>
        <w:t>"He shall build the temple of the LORD;"</w:t>
      </w:r>
    </w:p>
    <w:p w:rsidR="00766455" w:rsidRPr="00D33BCC" w:rsidRDefault="00766455" w:rsidP="00766455"/>
    <w:p w:rsidR="00766455" w:rsidRPr="00D33BCC" w:rsidRDefault="00766455" w:rsidP="00766455">
      <w:r w:rsidRPr="00D33BCC">
        <w:tab/>
        <w:t>1.</w:t>
      </w:r>
      <w:r w:rsidRPr="00D33BCC">
        <w:tab/>
        <w:t>The temple is the church - Matt. 16:18</w:t>
      </w:r>
    </w:p>
    <w:p w:rsidR="00766455" w:rsidRPr="00D33BCC" w:rsidRDefault="00766455" w:rsidP="00766455">
      <w:r w:rsidRPr="00D33BCC">
        <w:tab/>
      </w:r>
      <w:r w:rsidRPr="00D33BCC">
        <w:tab/>
        <w:t>"Upon this rock I will build my church;"</w:t>
      </w:r>
    </w:p>
    <w:p w:rsidR="00766455" w:rsidRPr="00D33BCC" w:rsidRDefault="00766455" w:rsidP="00766455">
      <w:r w:rsidRPr="00D33BCC">
        <w:tab/>
      </w:r>
      <w:r w:rsidRPr="00D33BCC">
        <w:tab/>
        <w:t>The builder has to -</w:t>
      </w:r>
    </w:p>
    <w:p w:rsidR="00766455" w:rsidRPr="00D33BCC" w:rsidRDefault="00766455" w:rsidP="00766455">
      <w:r w:rsidRPr="00D33BCC">
        <w:tab/>
      </w:r>
      <w:r w:rsidRPr="00D33BCC">
        <w:tab/>
        <w:t>(1)</w:t>
      </w:r>
      <w:r w:rsidRPr="00D33BCC">
        <w:tab/>
        <w:t>Have a plan - the Word of God is the plan.</w:t>
      </w:r>
    </w:p>
    <w:p w:rsidR="00766455" w:rsidRPr="00D33BCC" w:rsidRDefault="00766455" w:rsidP="00766455">
      <w:r w:rsidRPr="00D33BCC">
        <w:tab/>
      </w:r>
      <w:r w:rsidRPr="00D33BCC">
        <w:tab/>
        <w:t>(2)</w:t>
      </w:r>
      <w:r w:rsidRPr="00D33BCC">
        <w:tab/>
        <w:t xml:space="preserve">Prepare the material - I Peter 2:5 </w:t>
      </w:r>
    </w:p>
    <w:p w:rsidR="00766455" w:rsidRPr="00D33BCC" w:rsidRDefault="00766455" w:rsidP="00766455">
      <w:r w:rsidRPr="00D33BCC">
        <w:tab/>
      </w:r>
      <w:r w:rsidRPr="00D33BCC">
        <w:tab/>
      </w:r>
      <w:r w:rsidRPr="00D33BCC">
        <w:tab/>
        <w:t xml:space="preserve">"Ye also, as lively stones, are built up a </w:t>
      </w:r>
    </w:p>
    <w:p w:rsidR="00766455" w:rsidRPr="00D33BCC" w:rsidRDefault="00766455" w:rsidP="00766455">
      <w:r w:rsidRPr="00D33BCC">
        <w:tab/>
      </w:r>
      <w:r w:rsidRPr="00D33BCC">
        <w:tab/>
      </w:r>
      <w:r w:rsidRPr="00D33BCC">
        <w:tab/>
        <w:t>spiritual house,"</w:t>
      </w:r>
    </w:p>
    <w:p w:rsidR="00766455" w:rsidRPr="00D33BCC" w:rsidRDefault="00766455" w:rsidP="00766455">
      <w:r w:rsidRPr="00D33BCC">
        <w:tab/>
      </w:r>
      <w:r w:rsidRPr="00D33BCC">
        <w:tab/>
        <w:t>(3)</w:t>
      </w:r>
      <w:r w:rsidRPr="00D33BCC">
        <w:tab/>
        <w:t>Join the material together - Eph. 4:16</w:t>
      </w:r>
    </w:p>
    <w:p w:rsidR="00766455" w:rsidRPr="00D33BCC" w:rsidRDefault="00766455" w:rsidP="00766455">
      <w:r w:rsidRPr="00D33BCC">
        <w:tab/>
      </w:r>
      <w:r w:rsidRPr="00D33BCC">
        <w:tab/>
      </w:r>
      <w:r w:rsidRPr="00D33BCC">
        <w:tab/>
        <w:t>"From whom the whole body fitly joined</w:t>
      </w:r>
    </w:p>
    <w:p w:rsidR="00766455" w:rsidRPr="00D33BCC" w:rsidRDefault="00766455" w:rsidP="00766455">
      <w:r w:rsidRPr="00D33BCC">
        <w:tab/>
      </w:r>
      <w:r w:rsidRPr="00D33BCC">
        <w:tab/>
      </w:r>
      <w:r w:rsidRPr="00D33BCC">
        <w:tab/>
        <w:t>together"</w:t>
      </w:r>
    </w:p>
    <w:p w:rsidR="00766455" w:rsidRPr="00D33BCC" w:rsidRDefault="00766455" w:rsidP="00766455"/>
    <w:p w:rsidR="00766455" w:rsidRPr="00D33BCC" w:rsidRDefault="00766455" w:rsidP="00766455"/>
    <w:p w:rsidR="00766455" w:rsidRPr="00D33BCC" w:rsidRDefault="00766455" w:rsidP="00766455">
      <w:r w:rsidRPr="00D33BCC">
        <w:lastRenderedPageBreak/>
        <w:tab/>
        <w:t>2.</w:t>
      </w:r>
      <w:r w:rsidRPr="00D33BCC">
        <w:tab/>
        <w:t>The church is a spiritual temple -</w:t>
      </w:r>
    </w:p>
    <w:p w:rsidR="00766455" w:rsidRPr="00D33BCC" w:rsidRDefault="00766455" w:rsidP="00766455">
      <w:r w:rsidRPr="00D33BCC">
        <w:tab/>
      </w:r>
      <w:r w:rsidRPr="00D33BCC">
        <w:tab/>
        <w:t>I Cor. 3:16   I Cor. 6:19   II Cor. 6:16</w:t>
      </w:r>
    </w:p>
    <w:p w:rsidR="00766455" w:rsidRPr="00D33BCC" w:rsidRDefault="00766455" w:rsidP="00766455">
      <w:r w:rsidRPr="00D33BCC">
        <w:tab/>
      </w:r>
      <w:r w:rsidRPr="00D33BCC">
        <w:tab/>
        <w:t>Eph. 2:21-22   I Peter 2:5</w:t>
      </w:r>
    </w:p>
    <w:p w:rsidR="00766455" w:rsidRPr="00D33BCC" w:rsidRDefault="00766455" w:rsidP="00766455"/>
    <w:p w:rsidR="00766455" w:rsidRPr="00D33BCC" w:rsidRDefault="00766455" w:rsidP="00766455">
      <w:r w:rsidRPr="00D33BCC">
        <w:t>III.</w:t>
      </w:r>
      <w:r w:rsidRPr="00D33BCC">
        <w:tab/>
        <w:t>A Prophetic Announcement of His Glory - vs. 13</w:t>
      </w:r>
    </w:p>
    <w:p w:rsidR="00766455" w:rsidRPr="00D33BCC" w:rsidRDefault="00766455" w:rsidP="00766455">
      <w:r w:rsidRPr="00D33BCC">
        <w:tab/>
        <w:t>"And He shall bear the Glory"</w:t>
      </w:r>
    </w:p>
    <w:p w:rsidR="00766455" w:rsidRPr="00D33BCC" w:rsidRDefault="00766455" w:rsidP="00766455"/>
    <w:p w:rsidR="00766455" w:rsidRPr="00D33BCC" w:rsidRDefault="00766455" w:rsidP="00766455">
      <w:r w:rsidRPr="00D33BCC">
        <w:tab/>
        <w:t>1.</w:t>
      </w:r>
      <w:r w:rsidRPr="00D33BCC">
        <w:tab/>
        <w:t>As the High Priest He bears the glory -</w:t>
      </w:r>
    </w:p>
    <w:p w:rsidR="00766455" w:rsidRPr="00D33BCC" w:rsidRDefault="00766455" w:rsidP="00766455">
      <w:r w:rsidRPr="00D33BCC">
        <w:tab/>
      </w:r>
      <w:r w:rsidRPr="00D33BCC">
        <w:tab/>
        <w:t>(1)</w:t>
      </w:r>
      <w:r w:rsidRPr="00D33BCC">
        <w:tab/>
        <w:t xml:space="preserve">He bore the burden of our sins - </w:t>
      </w:r>
    </w:p>
    <w:p w:rsidR="00766455" w:rsidRPr="00D33BCC" w:rsidRDefault="00766455" w:rsidP="00766455">
      <w:r w:rsidRPr="00D33BCC">
        <w:tab/>
      </w:r>
      <w:r w:rsidRPr="00D33BCC">
        <w:tab/>
        <w:t>(2)</w:t>
      </w:r>
      <w:r w:rsidRPr="00D33BCC">
        <w:tab/>
        <w:t>He bore the burden of the cross -</w:t>
      </w:r>
    </w:p>
    <w:p w:rsidR="00766455" w:rsidRPr="00D33BCC" w:rsidRDefault="00766455" w:rsidP="00766455">
      <w:r w:rsidRPr="00D33BCC">
        <w:tab/>
      </w:r>
      <w:r w:rsidRPr="00D33BCC">
        <w:tab/>
        <w:t>(3)</w:t>
      </w:r>
      <w:r w:rsidRPr="00D33BCC">
        <w:tab/>
        <w:t>He shall bear the glory - Heb. 2:9</w:t>
      </w:r>
    </w:p>
    <w:p w:rsidR="00766455" w:rsidRPr="00D33BCC" w:rsidRDefault="00766455" w:rsidP="00766455">
      <w:r w:rsidRPr="00D33BCC">
        <w:tab/>
      </w:r>
      <w:r w:rsidRPr="00D33BCC">
        <w:tab/>
        <w:t>"We see Jesus, who was made a little lower</w:t>
      </w:r>
    </w:p>
    <w:p w:rsidR="00766455" w:rsidRPr="00D33BCC" w:rsidRDefault="00766455" w:rsidP="00766455">
      <w:r w:rsidRPr="00D33BCC">
        <w:tab/>
      </w:r>
      <w:r w:rsidRPr="00D33BCC">
        <w:tab/>
        <w:t>than the angels for the suffering of death,</w:t>
      </w:r>
    </w:p>
    <w:p w:rsidR="00766455" w:rsidRPr="00D33BCC" w:rsidRDefault="00766455" w:rsidP="00766455">
      <w:r w:rsidRPr="00D33BCC">
        <w:tab/>
      </w:r>
      <w:r w:rsidRPr="00D33BCC">
        <w:tab/>
        <w:t xml:space="preserve">crowned with glory and </w:t>
      </w:r>
      <w:proofErr w:type="spellStart"/>
      <w:r w:rsidRPr="00D33BCC">
        <w:t>honour</w:t>
      </w:r>
      <w:proofErr w:type="spellEnd"/>
      <w:r w:rsidRPr="00D33BCC">
        <w:t>;"</w:t>
      </w:r>
    </w:p>
    <w:p w:rsidR="00766455" w:rsidRPr="00D33BCC" w:rsidRDefault="00766455" w:rsidP="00766455"/>
    <w:p w:rsidR="00766455" w:rsidRPr="00D33BCC" w:rsidRDefault="00766455" w:rsidP="00766455">
      <w:r w:rsidRPr="00D33BCC">
        <w:tab/>
        <w:t>2.</w:t>
      </w:r>
      <w:r w:rsidRPr="00D33BCC">
        <w:tab/>
        <w:t>As the King He bears the glory -</w:t>
      </w:r>
    </w:p>
    <w:p w:rsidR="00766455" w:rsidRPr="00D33BCC" w:rsidRDefault="00766455" w:rsidP="00766455">
      <w:r w:rsidRPr="00D33BCC">
        <w:tab/>
      </w:r>
      <w:r w:rsidRPr="00D33BCC">
        <w:tab/>
        <w:t>"Shall sit and rule upon His throne"</w:t>
      </w:r>
    </w:p>
    <w:p w:rsidR="00766455" w:rsidRPr="00D33BCC" w:rsidRDefault="00766455" w:rsidP="00766455">
      <w:r w:rsidRPr="00D33BCC">
        <w:tab/>
      </w:r>
      <w:r w:rsidRPr="00D33BCC">
        <w:tab/>
        <w:t>Isa. 9:6   Rev. 11:15</w:t>
      </w:r>
    </w:p>
    <w:p w:rsidR="00766455" w:rsidRPr="00D33BCC" w:rsidRDefault="00766455" w:rsidP="00766455"/>
    <w:p w:rsidR="00766455" w:rsidRPr="00D33BCC" w:rsidRDefault="00766455" w:rsidP="00766455">
      <w:r w:rsidRPr="00D33BCC">
        <w:tab/>
        <w:t>3.</w:t>
      </w:r>
      <w:r w:rsidRPr="00D33BCC">
        <w:tab/>
        <w:t>As Priest-King He bears the glory -</w:t>
      </w:r>
    </w:p>
    <w:p w:rsidR="00766455" w:rsidRPr="00D33BCC" w:rsidRDefault="00766455" w:rsidP="00766455">
      <w:r w:rsidRPr="00D33BCC">
        <w:tab/>
      </w:r>
      <w:r w:rsidRPr="00D33BCC">
        <w:tab/>
        <w:t>"He shall be a priest upon His throne:"</w:t>
      </w:r>
    </w:p>
    <w:p w:rsidR="00766455" w:rsidRPr="00D33BCC" w:rsidRDefault="00766455" w:rsidP="00766455">
      <w:r w:rsidRPr="00D33BCC">
        <w:tab/>
      </w:r>
      <w:r w:rsidRPr="00D33BCC">
        <w:tab/>
        <w:t>Joshua could only be a priest - the kings</w:t>
      </w:r>
    </w:p>
    <w:p w:rsidR="00766455" w:rsidRPr="00D33BCC" w:rsidRDefault="00766455" w:rsidP="00766455">
      <w:r w:rsidRPr="00D33BCC">
        <w:tab/>
      </w:r>
      <w:r w:rsidRPr="00D33BCC">
        <w:tab/>
        <w:t>could not take the priest's office.</w:t>
      </w:r>
    </w:p>
    <w:p w:rsidR="00766455" w:rsidRPr="00D33BCC" w:rsidRDefault="00766455" w:rsidP="00766455">
      <w:r w:rsidRPr="00D33BCC">
        <w:tab/>
      </w:r>
      <w:r w:rsidRPr="00D33BCC">
        <w:tab/>
        <w:t>This prophecy of the Messiah declares</w:t>
      </w:r>
    </w:p>
    <w:p w:rsidR="00766455" w:rsidRPr="00D33BCC" w:rsidRDefault="00766455" w:rsidP="00766455">
      <w:r w:rsidRPr="00D33BCC">
        <w:tab/>
      </w:r>
      <w:r w:rsidRPr="00D33BCC">
        <w:tab/>
        <w:t>He would be both Priest and King after the</w:t>
      </w:r>
    </w:p>
    <w:p w:rsidR="00766455" w:rsidRPr="00D33BCC" w:rsidRDefault="00766455" w:rsidP="00766455">
      <w:r w:rsidRPr="00D33BCC">
        <w:tab/>
      </w:r>
      <w:r w:rsidRPr="00D33BCC">
        <w:tab/>
        <w:t>order of Melchizedek.  Heb. 5:6  Heb. 7:1</w:t>
      </w:r>
    </w:p>
    <w:p w:rsidR="00766455" w:rsidRPr="00D33BCC" w:rsidRDefault="00766455" w:rsidP="00766455">
      <w:r w:rsidRPr="00D33BCC">
        <w:tab/>
      </w:r>
      <w:r w:rsidRPr="00D33BCC">
        <w:tab/>
        <w:t>(1)</w:t>
      </w:r>
      <w:r w:rsidRPr="00D33BCC">
        <w:tab/>
        <w:t>An Enthroned Priest -</w:t>
      </w:r>
    </w:p>
    <w:p w:rsidR="00766455" w:rsidRPr="00D33BCC" w:rsidRDefault="00766455" w:rsidP="00766455">
      <w:r w:rsidRPr="00D33BCC">
        <w:tab/>
      </w:r>
      <w:r w:rsidRPr="00D33BCC">
        <w:tab/>
      </w:r>
      <w:r w:rsidRPr="00D33BCC">
        <w:tab/>
        <w:t>The Priest to intercede -</w:t>
      </w:r>
    </w:p>
    <w:p w:rsidR="00766455" w:rsidRPr="00D33BCC" w:rsidRDefault="00766455" w:rsidP="00766455">
      <w:r w:rsidRPr="00D33BCC">
        <w:tab/>
      </w:r>
      <w:r w:rsidRPr="00D33BCC">
        <w:tab/>
      </w:r>
      <w:r w:rsidRPr="00D33BCC">
        <w:tab/>
        <w:t>The King to rule -</w:t>
      </w:r>
    </w:p>
    <w:p w:rsidR="00766455" w:rsidRPr="00D33BCC" w:rsidRDefault="00766455" w:rsidP="00766455">
      <w:r w:rsidRPr="00D33BCC">
        <w:tab/>
      </w:r>
      <w:r w:rsidRPr="00D33BCC">
        <w:tab/>
        <w:t>(2)</w:t>
      </w:r>
      <w:r w:rsidRPr="00D33BCC">
        <w:tab/>
        <w:t>Revealed in the crowns - vs. 11</w:t>
      </w:r>
    </w:p>
    <w:p w:rsidR="00766455" w:rsidRPr="00D33BCC" w:rsidRDefault="00766455" w:rsidP="00766455">
      <w:r w:rsidRPr="00D33BCC">
        <w:tab/>
      </w:r>
      <w:r w:rsidRPr="00D33BCC">
        <w:tab/>
      </w:r>
      <w:r w:rsidRPr="00D33BCC">
        <w:tab/>
        <w:t>Crowns of "Silver and Gold".</w:t>
      </w:r>
    </w:p>
    <w:p w:rsidR="00766455" w:rsidRPr="00D33BCC" w:rsidRDefault="00766455" w:rsidP="00766455">
      <w:r w:rsidRPr="00D33BCC">
        <w:tab/>
      </w:r>
      <w:r w:rsidRPr="00D33BCC">
        <w:tab/>
      </w:r>
      <w:r w:rsidRPr="00D33BCC">
        <w:tab/>
        <w:t>"Silver" a type of redemption -</w:t>
      </w:r>
    </w:p>
    <w:p w:rsidR="00766455" w:rsidRPr="00D33BCC" w:rsidRDefault="00766455" w:rsidP="00766455">
      <w:r w:rsidRPr="00D33BCC">
        <w:tab/>
      </w:r>
      <w:r w:rsidRPr="00D33BCC">
        <w:tab/>
      </w:r>
      <w:r w:rsidRPr="00D33BCC">
        <w:tab/>
        <w:t>the sacrificial work of the Priest.</w:t>
      </w:r>
    </w:p>
    <w:p w:rsidR="00766455" w:rsidRPr="00D33BCC" w:rsidRDefault="00766455" w:rsidP="00766455">
      <w:r w:rsidRPr="00D33BCC">
        <w:tab/>
      </w:r>
      <w:r w:rsidRPr="00D33BCC">
        <w:tab/>
      </w:r>
      <w:r w:rsidRPr="00D33BCC">
        <w:tab/>
        <w:t>"Gold" a type of His divine nature</w:t>
      </w:r>
    </w:p>
    <w:p w:rsidR="00766455" w:rsidRPr="00D33BCC" w:rsidRDefault="00766455" w:rsidP="00766455">
      <w:r w:rsidRPr="00D33BCC">
        <w:tab/>
      </w:r>
      <w:r w:rsidRPr="00D33BCC">
        <w:tab/>
      </w:r>
      <w:r w:rsidRPr="00D33BCC">
        <w:tab/>
        <w:t>ruling as the Son of God.  Govern</w:t>
      </w:r>
    </w:p>
    <w:p w:rsidR="00766455" w:rsidRPr="00D33BCC" w:rsidRDefault="00766455" w:rsidP="00766455">
      <w:r w:rsidRPr="00D33BCC">
        <w:tab/>
      </w:r>
      <w:r w:rsidRPr="00D33BCC">
        <w:tab/>
      </w:r>
      <w:r w:rsidRPr="00D33BCC">
        <w:tab/>
        <w:t>His people - and subdue His enemies.</w:t>
      </w:r>
    </w:p>
    <w:p w:rsidR="00766455" w:rsidRPr="00D33BCC" w:rsidRDefault="00766455" w:rsidP="00766455">
      <w:r w:rsidRPr="00D33BCC">
        <w:tab/>
      </w:r>
      <w:r w:rsidRPr="00D33BCC">
        <w:tab/>
      </w:r>
      <w:r w:rsidRPr="00D33BCC">
        <w:tab/>
        <w:t>"The counsel of peace shall be between</w:t>
      </w:r>
    </w:p>
    <w:p w:rsidR="00766455" w:rsidRPr="00D33BCC" w:rsidRDefault="00766455" w:rsidP="00766455">
      <w:r w:rsidRPr="00D33BCC">
        <w:tab/>
      </w:r>
      <w:r w:rsidRPr="00D33BCC">
        <w:tab/>
      </w:r>
      <w:r w:rsidRPr="00D33BCC">
        <w:tab/>
        <w:t>them both."</w:t>
      </w:r>
    </w:p>
    <w:p w:rsidR="00766455" w:rsidRPr="00D33BCC" w:rsidRDefault="00766455" w:rsidP="00766455">
      <w:r w:rsidRPr="00D33BCC">
        <w:tab/>
      </w:r>
      <w:r w:rsidRPr="00D33BCC">
        <w:tab/>
      </w:r>
      <w:r w:rsidRPr="00D33BCC">
        <w:tab/>
        <w:t>A message of peace comes from between,</w:t>
      </w:r>
    </w:p>
    <w:p w:rsidR="00766455" w:rsidRPr="00D33BCC" w:rsidRDefault="00766455" w:rsidP="00766455">
      <w:r w:rsidRPr="00D33BCC">
        <w:tab/>
      </w:r>
      <w:r w:rsidRPr="00D33BCC">
        <w:tab/>
      </w:r>
      <w:r w:rsidRPr="00D33BCC">
        <w:tab/>
        <w:t>or belonging to both - the cross and the</w:t>
      </w:r>
    </w:p>
    <w:p w:rsidR="00766455" w:rsidRPr="00D33BCC" w:rsidRDefault="00766455" w:rsidP="00766455">
      <w:r w:rsidRPr="00D33BCC">
        <w:tab/>
      </w:r>
      <w:r w:rsidRPr="00D33BCC">
        <w:tab/>
      </w:r>
      <w:r w:rsidRPr="00D33BCC">
        <w:tab/>
        <w:t>throne.</w:t>
      </w:r>
    </w:p>
    <w:p w:rsidR="00766455" w:rsidRPr="00D33BCC" w:rsidRDefault="00766455" w:rsidP="00766455">
      <w:r w:rsidRPr="00D33BCC">
        <w:tab/>
      </w:r>
      <w:r w:rsidRPr="00D33BCC">
        <w:tab/>
      </w:r>
      <w:r w:rsidRPr="00D33BCC">
        <w:tab/>
        <w:t>I John 3:16 "Hereby perceive we the love</w:t>
      </w:r>
    </w:p>
    <w:p w:rsidR="00766455" w:rsidRPr="00D33BCC" w:rsidRDefault="00766455" w:rsidP="00766455">
      <w:r w:rsidRPr="00D33BCC">
        <w:tab/>
      </w:r>
      <w:r w:rsidRPr="00D33BCC">
        <w:tab/>
      </w:r>
      <w:r w:rsidRPr="00D33BCC">
        <w:tab/>
        <w:t xml:space="preserve">of God, because He laid down His life for us:"                                                                                                                                                </w:t>
      </w:r>
    </w:p>
    <w:p w:rsidR="00766455" w:rsidRPr="00D33BCC" w:rsidRDefault="00766455" w:rsidP="00766455">
      <w:pPr>
        <w:jc w:val="center"/>
      </w:pPr>
    </w:p>
    <w:p w:rsidR="00766455" w:rsidRPr="00D33BCC" w:rsidRDefault="00766455" w:rsidP="00766455">
      <w:pPr>
        <w:jc w:val="center"/>
      </w:pPr>
    </w:p>
    <w:p w:rsidR="00766455" w:rsidRPr="00D33BCC" w:rsidRDefault="00766455" w:rsidP="00766455">
      <w:pPr>
        <w:pStyle w:val="Heading2"/>
        <w:pageBreakBefore/>
        <w:rPr>
          <w:sz w:val="24"/>
        </w:rPr>
      </w:pPr>
      <w:bookmarkStart w:id="63" w:name="_Toc243905547"/>
      <w:bookmarkStart w:id="64" w:name="_Toc243915877"/>
      <w:bookmarkStart w:id="65" w:name="_Toc243918879"/>
      <w:r w:rsidRPr="00D33BCC">
        <w:lastRenderedPageBreak/>
        <w:t>Formal Worship And Powerless Prayers</w:t>
      </w:r>
      <w:bookmarkEnd w:id="63"/>
      <w:bookmarkEnd w:id="64"/>
      <w:bookmarkEnd w:id="65"/>
    </w:p>
    <w:p w:rsidR="00766455" w:rsidRPr="00D33BCC" w:rsidRDefault="00766455" w:rsidP="00766455">
      <w:pPr>
        <w:pStyle w:val="Heading3"/>
      </w:pPr>
      <w:r w:rsidRPr="00D33BCC">
        <w:t>Zech. 7:1-14</w:t>
      </w:r>
    </w:p>
    <w:p w:rsidR="00766455" w:rsidRPr="00D33BCC" w:rsidRDefault="00766455" w:rsidP="00766455"/>
    <w:p w:rsidR="00766455" w:rsidRPr="00D33BCC" w:rsidRDefault="00766455" w:rsidP="00766455">
      <w:r w:rsidRPr="00D33BCC">
        <w:tab/>
        <w:t>The Temple at Jerusalem was in process of building.  The question was asked:  "Shall I weep and separate myself as I have done these so many years?"</w:t>
      </w:r>
    </w:p>
    <w:p w:rsidR="00766455" w:rsidRPr="00D33BCC" w:rsidRDefault="00766455" w:rsidP="00766455"/>
    <w:p w:rsidR="00766455" w:rsidRPr="00D33BCC" w:rsidRDefault="00766455" w:rsidP="00766455">
      <w:r w:rsidRPr="00D33BCC">
        <w:t>I.</w:t>
      </w:r>
      <w:r w:rsidRPr="00D33BCC">
        <w:tab/>
        <w:t>Worship That Is Accepted - vs. 2-3</w:t>
      </w:r>
    </w:p>
    <w:p w:rsidR="00766455" w:rsidRPr="00D33BCC" w:rsidRDefault="00766455" w:rsidP="00766455"/>
    <w:p w:rsidR="00766455" w:rsidRPr="00D33BCC" w:rsidRDefault="00766455" w:rsidP="00766455">
      <w:r w:rsidRPr="00D33BCC">
        <w:tab/>
        <w:t>1.</w:t>
      </w:r>
      <w:r w:rsidRPr="00D33BCC">
        <w:tab/>
        <w:t xml:space="preserve">Prayer - vs. 2  Matt. 26:41  Luke 18:1  </w:t>
      </w:r>
    </w:p>
    <w:p w:rsidR="00766455" w:rsidRPr="00D33BCC" w:rsidRDefault="00766455" w:rsidP="00766455">
      <w:r w:rsidRPr="00D33BCC">
        <w:tab/>
      </w:r>
      <w:r w:rsidRPr="00D33BCC">
        <w:tab/>
        <w:t>Eph. 6:18</w:t>
      </w:r>
    </w:p>
    <w:p w:rsidR="00766455" w:rsidRPr="00D33BCC" w:rsidRDefault="00766455" w:rsidP="00766455"/>
    <w:p w:rsidR="00766455" w:rsidRPr="00D33BCC" w:rsidRDefault="00766455" w:rsidP="00766455">
      <w:r w:rsidRPr="00D33BCC">
        <w:tab/>
        <w:t>2.</w:t>
      </w:r>
      <w:r w:rsidRPr="00D33BCC">
        <w:tab/>
        <w:t>Intercession - Num. 14:19-20  Psa. 106:23</w:t>
      </w:r>
    </w:p>
    <w:p w:rsidR="00766455" w:rsidRPr="00D33BCC" w:rsidRDefault="00766455" w:rsidP="00766455">
      <w:r w:rsidRPr="00D33BCC">
        <w:tab/>
      </w:r>
      <w:r w:rsidRPr="00D33BCC">
        <w:tab/>
        <w:t>Eph. 1:16</w:t>
      </w:r>
    </w:p>
    <w:p w:rsidR="00766455" w:rsidRPr="00D33BCC" w:rsidRDefault="00766455" w:rsidP="00766455"/>
    <w:p w:rsidR="00766455" w:rsidRPr="00D33BCC" w:rsidRDefault="00766455" w:rsidP="00766455">
      <w:r w:rsidRPr="00D33BCC">
        <w:tab/>
        <w:t>3.</w:t>
      </w:r>
      <w:r w:rsidRPr="00D33BCC">
        <w:tab/>
        <w:t>Finding God's Will - vs. 3</w:t>
      </w:r>
    </w:p>
    <w:p w:rsidR="00766455" w:rsidRPr="00D33BCC" w:rsidRDefault="00766455" w:rsidP="00766455"/>
    <w:p w:rsidR="00766455" w:rsidRPr="00D33BCC" w:rsidRDefault="00766455" w:rsidP="00766455">
      <w:r w:rsidRPr="00D33BCC">
        <w:t>II.</w:t>
      </w:r>
      <w:r w:rsidRPr="00D33BCC">
        <w:tab/>
        <w:t>Worship That Is Rejected -</w:t>
      </w:r>
    </w:p>
    <w:p w:rsidR="00766455" w:rsidRPr="00D33BCC" w:rsidRDefault="00766455" w:rsidP="00766455"/>
    <w:p w:rsidR="00766455" w:rsidRPr="00D33BCC" w:rsidRDefault="00766455" w:rsidP="00766455">
      <w:r w:rsidRPr="00D33BCC">
        <w:tab/>
        <w:t>1.</w:t>
      </w:r>
      <w:r w:rsidRPr="00D33BCC">
        <w:tab/>
        <w:t>Fasting that is selfish - vs. 5</w:t>
      </w:r>
    </w:p>
    <w:p w:rsidR="00766455" w:rsidRPr="00D33BCC" w:rsidRDefault="00766455" w:rsidP="00766455">
      <w:r w:rsidRPr="00D33BCC">
        <w:tab/>
      </w:r>
      <w:r w:rsidRPr="00D33BCC">
        <w:tab/>
        <w:t>"When ye fasted and mourned, did ye at all</w:t>
      </w:r>
    </w:p>
    <w:p w:rsidR="00766455" w:rsidRPr="00D33BCC" w:rsidRDefault="00766455" w:rsidP="00766455">
      <w:r w:rsidRPr="00D33BCC">
        <w:tab/>
      </w:r>
      <w:r w:rsidRPr="00D33BCC">
        <w:tab/>
        <w:t>fast unto Me?"</w:t>
      </w:r>
    </w:p>
    <w:p w:rsidR="00766455" w:rsidRPr="00D33BCC" w:rsidRDefault="00766455" w:rsidP="00766455">
      <w:r w:rsidRPr="00D33BCC">
        <w:tab/>
      </w:r>
      <w:r w:rsidRPr="00D33BCC">
        <w:tab/>
        <w:t>Isa. 58:3-7  Matt. 6:16-18</w:t>
      </w:r>
    </w:p>
    <w:p w:rsidR="00766455" w:rsidRPr="00D33BCC" w:rsidRDefault="00766455" w:rsidP="00766455"/>
    <w:p w:rsidR="00766455" w:rsidRPr="00D33BCC" w:rsidRDefault="00766455" w:rsidP="00766455">
      <w:r w:rsidRPr="00D33BCC">
        <w:tab/>
        <w:t>2.</w:t>
      </w:r>
      <w:r w:rsidRPr="00D33BCC">
        <w:tab/>
        <w:t>Services that are selfish - vs. 6</w:t>
      </w:r>
    </w:p>
    <w:p w:rsidR="00766455" w:rsidRPr="00D33BCC" w:rsidRDefault="00766455" w:rsidP="00766455">
      <w:r w:rsidRPr="00D33BCC">
        <w:tab/>
      </w:r>
      <w:r w:rsidRPr="00D33BCC">
        <w:tab/>
        <w:t>"Ye eat..., and drink for yourselves?"</w:t>
      </w:r>
    </w:p>
    <w:p w:rsidR="00766455" w:rsidRPr="00D33BCC" w:rsidRDefault="00766455" w:rsidP="00766455">
      <w:r w:rsidRPr="00D33BCC">
        <w:tab/>
      </w:r>
      <w:r w:rsidRPr="00D33BCC">
        <w:tab/>
        <w:t>We should do all to the glory of God.</w:t>
      </w:r>
    </w:p>
    <w:p w:rsidR="00766455" w:rsidRPr="00D33BCC" w:rsidRDefault="00766455" w:rsidP="00766455">
      <w:r w:rsidRPr="00D33BCC">
        <w:tab/>
      </w:r>
      <w:r w:rsidRPr="00D33BCC">
        <w:tab/>
        <w:t>I Cor. 10:31  Col. 3:17</w:t>
      </w:r>
    </w:p>
    <w:p w:rsidR="00766455" w:rsidRPr="00D33BCC" w:rsidRDefault="00766455" w:rsidP="00766455"/>
    <w:p w:rsidR="00766455" w:rsidRPr="00D33BCC" w:rsidRDefault="00766455" w:rsidP="00766455">
      <w:r w:rsidRPr="00D33BCC">
        <w:tab/>
        <w:t>3.</w:t>
      </w:r>
      <w:r w:rsidRPr="00D33BCC">
        <w:tab/>
        <w:t>Neglect of the world - vs. 7</w:t>
      </w:r>
    </w:p>
    <w:p w:rsidR="00766455" w:rsidRPr="00D33BCC" w:rsidRDefault="00766455" w:rsidP="00766455">
      <w:r w:rsidRPr="00D33BCC">
        <w:tab/>
      </w:r>
      <w:r w:rsidRPr="00D33BCC">
        <w:tab/>
        <w:t>"Should ye not hear the words which the Lord</w:t>
      </w:r>
    </w:p>
    <w:p w:rsidR="00766455" w:rsidRPr="00D33BCC" w:rsidRDefault="00766455" w:rsidP="00766455">
      <w:r w:rsidRPr="00D33BCC">
        <w:tab/>
      </w:r>
      <w:r w:rsidRPr="00D33BCC">
        <w:tab/>
        <w:t>hath cried?"</w:t>
      </w:r>
    </w:p>
    <w:p w:rsidR="00766455" w:rsidRPr="00D33BCC" w:rsidRDefault="00766455" w:rsidP="00766455">
      <w:r w:rsidRPr="00D33BCC">
        <w:tab/>
      </w:r>
      <w:r w:rsidRPr="00D33BCC">
        <w:tab/>
        <w:t xml:space="preserve">The formalist has no special value for the </w:t>
      </w:r>
    </w:p>
    <w:p w:rsidR="00766455" w:rsidRPr="00D33BCC" w:rsidRDefault="00766455" w:rsidP="00766455">
      <w:r w:rsidRPr="00D33BCC">
        <w:tab/>
      </w:r>
      <w:r w:rsidRPr="00D33BCC">
        <w:tab/>
        <w:t>Word, but is very exact about outward acts</w:t>
      </w:r>
    </w:p>
    <w:p w:rsidR="00766455" w:rsidRPr="00D33BCC" w:rsidRDefault="00766455" w:rsidP="00766455">
      <w:r w:rsidRPr="00D33BCC">
        <w:tab/>
      </w:r>
      <w:r w:rsidRPr="00D33BCC">
        <w:tab/>
        <w:t>and traditions.  II Tim. 3:5</w:t>
      </w:r>
    </w:p>
    <w:p w:rsidR="00766455" w:rsidRPr="00D33BCC" w:rsidRDefault="00766455" w:rsidP="00766455"/>
    <w:p w:rsidR="00766455" w:rsidRPr="00D33BCC" w:rsidRDefault="00766455" w:rsidP="00766455">
      <w:r w:rsidRPr="00D33BCC">
        <w:t>III.</w:t>
      </w:r>
      <w:r w:rsidRPr="00D33BCC">
        <w:tab/>
        <w:t>Reasons Prayer Is Powerless -</w:t>
      </w:r>
    </w:p>
    <w:p w:rsidR="00766455" w:rsidRPr="00D33BCC" w:rsidRDefault="00766455" w:rsidP="00766455"/>
    <w:p w:rsidR="00766455" w:rsidRPr="00D33BCC" w:rsidRDefault="00766455" w:rsidP="00766455">
      <w:r w:rsidRPr="00D33BCC">
        <w:tab/>
        <w:t>1.</w:t>
      </w:r>
      <w:r w:rsidRPr="00D33BCC">
        <w:tab/>
        <w:t>Unfairness in judgment - vs. 9</w:t>
      </w:r>
    </w:p>
    <w:p w:rsidR="00766455" w:rsidRPr="00D33BCC" w:rsidRDefault="00766455" w:rsidP="00766455">
      <w:r w:rsidRPr="00D33BCC">
        <w:tab/>
      </w:r>
      <w:r w:rsidRPr="00D33BCC">
        <w:tab/>
        <w:t>"Execute true judgment"</w:t>
      </w:r>
    </w:p>
    <w:p w:rsidR="00766455" w:rsidRPr="00D33BCC" w:rsidRDefault="00766455" w:rsidP="00766455">
      <w:r w:rsidRPr="00D33BCC">
        <w:tab/>
      </w:r>
      <w:r w:rsidRPr="00D33BCC">
        <w:tab/>
        <w:t>Prov. 21:3  John 7:24  I Cor. 2:15</w:t>
      </w:r>
    </w:p>
    <w:p w:rsidR="00766455" w:rsidRPr="00D33BCC" w:rsidRDefault="00766455" w:rsidP="00766455"/>
    <w:p w:rsidR="00766455" w:rsidRPr="00D33BCC" w:rsidRDefault="00766455" w:rsidP="00766455">
      <w:r w:rsidRPr="00D33BCC">
        <w:tab/>
        <w:t>2.</w:t>
      </w:r>
      <w:r w:rsidRPr="00D33BCC">
        <w:tab/>
        <w:t>Lack of mercy and compassion -</w:t>
      </w:r>
    </w:p>
    <w:p w:rsidR="00766455" w:rsidRPr="00D33BCC" w:rsidRDefault="00766455" w:rsidP="00766455">
      <w:r w:rsidRPr="00D33BCC">
        <w:tab/>
      </w:r>
      <w:r w:rsidRPr="00D33BCC">
        <w:tab/>
        <w:t xml:space="preserve">"And </w:t>
      </w:r>
      <w:proofErr w:type="spellStart"/>
      <w:r w:rsidRPr="00D33BCC">
        <w:t>shew</w:t>
      </w:r>
      <w:proofErr w:type="spellEnd"/>
      <w:r w:rsidRPr="00D33BCC">
        <w:t xml:space="preserve"> mercy and compassion every</w:t>
      </w:r>
    </w:p>
    <w:p w:rsidR="00766455" w:rsidRPr="00D33BCC" w:rsidRDefault="00766455" w:rsidP="00766455">
      <w:r w:rsidRPr="00D33BCC">
        <w:tab/>
      </w:r>
      <w:r w:rsidRPr="00D33BCC">
        <w:tab/>
        <w:t>man to his brothers:"</w:t>
      </w:r>
    </w:p>
    <w:p w:rsidR="00766455" w:rsidRPr="00D33BCC" w:rsidRDefault="00766455" w:rsidP="00766455">
      <w:r w:rsidRPr="00D33BCC">
        <w:tab/>
      </w:r>
      <w:r w:rsidRPr="00D33BCC">
        <w:tab/>
        <w:t>Matt. 5:24  "First be reconciled to thy brother,</w:t>
      </w:r>
    </w:p>
    <w:p w:rsidR="00766455" w:rsidRPr="00D33BCC" w:rsidRDefault="00766455" w:rsidP="00766455">
      <w:r w:rsidRPr="00D33BCC">
        <w:tab/>
      </w:r>
      <w:r w:rsidRPr="00D33BCC">
        <w:tab/>
        <w:t>and then come and offer thy gift."</w:t>
      </w:r>
    </w:p>
    <w:p w:rsidR="00766455" w:rsidRPr="00D33BCC" w:rsidRDefault="00766455" w:rsidP="00766455">
      <w:r w:rsidRPr="00D33BCC">
        <w:lastRenderedPageBreak/>
        <w:tab/>
        <w:t>3.</w:t>
      </w:r>
      <w:r w:rsidRPr="00D33BCC">
        <w:tab/>
        <w:t>Oppression of the helpless - vs. 10</w:t>
      </w:r>
    </w:p>
    <w:p w:rsidR="00766455" w:rsidRPr="00D33BCC" w:rsidRDefault="00766455" w:rsidP="00766455">
      <w:r w:rsidRPr="00D33BCC">
        <w:tab/>
      </w:r>
      <w:r w:rsidRPr="00D33BCC">
        <w:tab/>
        <w:t>"Oppress not the widow, nor the fatherless,</w:t>
      </w:r>
    </w:p>
    <w:p w:rsidR="00766455" w:rsidRPr="00D33BCC" w:rsidRDefault="00766455" w:rsidP="00766455">
      <w:r w:rsidRPr="00D33BCC">
        <w:tab/>
      </w:r>
      <w:r w:rsidRPr="00D33BCC">
        <w:tab/>
        <w:t>the stranger, nor the poor."</w:t>
      </w:r>
    </w:p>
    <w:p w:rsidR="00766455" w:rsidRPr="00D33BCC" w:rsidRDefault="00766455" w:rsidP="00766455">
      <w:r w:rsidRPr="00D33BCC">
        <w:tab/>
      </w:r>
      <w:r w:rsidRPr="00D33BCC">
        <w:tab/>
        <w:t>To take advantage of these is an insult to God.</w:t>
      </w:r>
    </w:p>
    <w:p w:rsidR="00766455" w:rsidRPr="00D33BCC" w:rsidRDefault="00766455" w:rsidP="00766455">
      <w:r w:rsidRPr="00D33BCC">
        <w:tab/>
      </w:r>
      <w:r w:rsidRPr="00D33BCC">
        <w:tab/>
        <w:t>Micah 7:18 "Who is a God like unto thee,...</w:t>
      </w:r>
    </w:p>
    <w:p w:rsidR="00766455" w:rsidRPr="00D33BCC" w:rsidRDefault="00766455" w:rsidP="00766455">
      <w:r w:rsidRPr="00D33BCC">
        <w:tab/>
      </w:r>
      <w:r w:rsidRPr="00D33BCC">
        <w:tab/>
        <w:t xml:space="preserve">because He </w:t>
      </w:r>
      <w:proofErr w:type="spellStart"/>
      <w:r w:rsidRPr="00D33BCC">
        <w:t>delighteth</w:t>
      </w:r>
      <w:proofErr w:type="spellEnd"/>
      <w:r w:rsidRPr="00D33BCC">
        <w:t xml:space="preserve"> in mercy."</w:t>
      </w:r>
    </w:p>
    <w:p w:rsidR="00766455" w:rsidRPr="00D33BCC" w:rsidRDefault="00766455" w:rsidP="00766455"/>
    <w:p w:rsidR="00766455" w:rsidRPr="00D33BCC" w:rsidRDefault="00766455" w:rsidP="00766455">
      <w:r w:rsidRPr="00D33BCC">
        <w:tab/>
        <w:t>4.</w:t>
      </w:r>
      <w:r w:rsidRPr="00D33BCC">
        <w:tab/>
        <w:t>Evil imaginations -</w:t>
      </w:r>
    </w:p>
    <w:p w:rsidR="00766455" w:rsidRPr="00D33BCC" w:rsidRDefault="00766455" w:rsidP="00766455">
      <w:r w:rsidRPr="00D33BCC">
        <w:tab/>
      </w:r>
      <w:r w:rsidRPr="00D33BCC">
        <w:tab/>
        <w:t xml:space="preserve">"And let none of you imagine evil against his </w:t>
      </w:r>
    </w:p>
    <w:p w:rsidR="00766455" w:rsidRPr="00D33BCC" w:rsidRDefault="00766455" w:rsidP="00766455">
      <w:r w:rsidRPr="00D33BCC">
        <w:tab/>
      </w:r>
      <w:r w:rsidRPr="00D33BCC">
        <w:tab/>
        <w:t>brother in your heart."</w:t>
      </w:r>
    </w:p>
    <w:p w:rsidR="00766455" w:rsidRPr="00D33BCC" w:rsidRDefault="00766455" w:rsidP="00766455"/>
    <w:p w:rsidR="00766455" w:rsidRPr="00D33BCC" w:rsidRDefault="00766455" w:rsidP="00766455">
      <w:r w:rsidRPr="00D33BCC">
        <w:tab/>
        <w:t>5.</w:t>
      </w:r>
      <w:r w:rsidRPr="00D33BCC">
        <w:tab/>
        <w:t>Indifference to God's Word - vs. 11</w:t>
      </w:r>
    </w:p>
    <w:p w:rsidR="00766455" w:rsidRPr="00D33BCC" w:rsidRDefault="00766455" w:rsidP="00766455">
      <w:r w:rsidRPr="00D33BCC">
        <w:tab/>
      </w:r>
      <w:r w:rsidRPr="00D33BCC">
        <w:tab/>
        <w:t>"Refused to hearken" vs. 13</w:t>
      </w:r>
    </w:p>
    <w:p w:rsidR="00766455" w:rsidRPr="00D33BCC" w:rsidRDefault="00766455" w:rsidP="00766455"/>
    <w:p w:rsidR="00766455" w:rsidRPr="00D33BCC" w:rsidRDefault="00766455" w:rsidP="00766455">
      <w:r w:rsidRPr="00D33BCC">
        <w:tab/>
        <w:t>6.</w:t>
      </w:r>
      <w:r w:rsidRPr="00D33BCC">
        <w:tab/>
        <w:t>Open opposition -</w:t>
      </w:r>
    </w:p>
    <w:p w:rsidR="00766455" w:rsidRPr="00D33BCC" w:rsidRDefault="00766455" w:rsidP="00766455">
      <w:r w:rsidRPr="00D33BCC">
        <w:tab/>
      </w:r>
      <w:r w:rsidRPr="00D33BCC">
        <w:tab/>
        <w:t>"Pulling away the shoulder"</w:t>
      </w:r>
    </w:p>
    <w:p w:rsidR="00766455" w:rsidRPr="00D33BCC" w:rsidRDefault="00766455" w:rsidP="00766455"/>
    <w:p w:rsidR="00766455" w:rsidRPr="00D33BCC" w:rsidRDefault="00766455" w:rsidP="00766455">
      <w:r w:rsidRPr="00D33BCC">
        <w:tab/>
        <w:t>7.</w:t>
      </w:r>
      <w:r w:rsidRPr="00D33BCC">
        <w:tab/>
        <w:t>Rebellious contempt of the Word -</w:t>
      </w:r>
    </w:p>
    <w:p w:rsidR="00766455" w:rsidRPr="00D33BCC" w:rsidRDefault="00766455" w:rsidP="00766455">
      <w:r w:rsidRPr="00D33BCC">
        <w:tab/>
      </w:r>
      <w:r w:rsidRPr="00D33BCC">
        <w:tab/>
        <w:t>"Stopped their ears"</w:t>
      </w:r>
    </w:p>
    <w:p w:rsidR="00766455" w:rsidRPr="00D33BCC" w:rsidRDefault="00766455" w:rsidP="00766455"/>
    <w:p w:rsidR="00766455" w:rsidRPr="00D33BCC" w:rsidRDefault="00766455" w:rsidP="00766455">
      <w:r w:rsidRPr="00D33BCC">
        <w:tab/>
        <w:t>8.</w:t>
      </w:r>
      <w:r w:rsidRPr="00D33BCC">
        <w:tab/>
        <w:t>Stiffness of heart - vs. 12</w:t>
      </w:r>
    </w:p>
    <w:p w:rsidR="00766455" w:rsidRPr="00D33BCC" w:rsidRDefault="00766455" w:rsidP="00766455">
      <w:r w:rsidRPr="00D33BCC">
        <w:tab/>
      </w:r>
      <w:r w:rsidRPr="00D33BCC">
        <w:tab/>
        <w:t xml:space="preserve">"They make their hearts as an adamant </w:t>
      </w:r>
    </w:p>
    <w:p w:rsidR="00766455" w:rsidRPr="00D33BCC" w:rsidRDefault="00766455" w:rsidP="00766455">
      <w:r w:rsidRPr="00D33BCC">
        <w:tab/>
      </w:r>
      <w:r w:rsidRPr="00D33BCC">
        <w:tab/>
        <w:t>stone."</w:t>
      </w:r>
    </w:p>
    <w:p w:rsidR="00766455" w:rsidRPr="00D33BCC" w:rsidRDefault="00766455" w:rsidP="00766455">
      <w:r w:rsidRPr="00D33BCC">
        <w:tab/>
      </w:r>
      <w:r w:rsidRPr="00D33BCC">
        <w:tab/>
        <w:t xml:space="preserve">Matt. 15:19  Acts 7:51  Heb. 3:12-13 </w:t>
      </w:r>
    </w:p>
    <w:p w:rsidR="00766455" w:rsidRPr="00D33BCC" w:rsidRDefault="00766455" w:rsidP="00766455">
      <w:r w:rsidRPr="00D33BCC">
        <w:tab/>
      </w:r>
      <w:r w:rsidRPr="00D33BCC">
        <w:tab/>
        <w:t xml:space="preserve"> Psa.  24:3-4</w:t>
      </w:r>
    </w:p>
    <w:p w:rsidR="00766455" w:rsidRPr="00D33BCC" w:rsidRDefault="00766455" w:rsidP="00766455">
      <w:r w:rsidRPr="00D33BCC">
        <w:tab/>
      </w:r>
    </w:p>
    <w:p w:rsidR="00766455" w:rsidRPr="00D33BCC" w:rsidRDefault="00766455" w:rsidP="00766455">
      <w:r w:rsidRPr="00D33BCC">
        <w:tab/>
        <w:t>9.</w:t>
      </w:r>
      <w:r w:rsidRPr="00D33BCC">
        <w:tab/>
        <w:t>Defiance of divine authority - vs. 12</w:t>
      </w:r>
    </w:p>
    <w:p w:rsidR="00766455" w:rsidRPr="00D33BCC" w:rsidRDefault="00766455" w:rsidP="00766455">
      <w:r w:rsidRPr="00D33BCC">
        <w:tab/>
      </w:r>
      <w:r w:rsidRPr="00D33BCC">
        <w:tab/>
        <w:t>"lest they should hear the law, and the</w:t>
      </w:r>
    </w:p>
    <w:p w:rsidR="00766455" w:rsidRPr="00D33BCC" w:rsidRDefault="00766455" w:rsidP="00766455">
      <w:r w:rsidRPr="00D33BCC">
        <w:tab/>
      </w:r>
      <w:r w:rsidRPr="00D33BCC">
        <w:tab/>
        <w:t>words which the LORD of hosts hath sent."</w:t>
      </w:r>
    </w:p>
    <w:p w:rsidR="00766455" w:rsidRPr="00D33BCC" w:rsidRDefault="00766455" w:rsidP="00766455"/>
    <w:p w:rsidR="00766455" w:rsidRPr="00D33BCC" w:rsidRDefault="00766455" w:rsidP="00766455">
      <w:r w:rsidRPr="00D33BCC">
        <w:t>IV.</w:t>
      </w:r>
      <w:r w:rsidRPr="00D33BCC">
        <w:tab/>
        <w:t>The Results of Rebellion -</w:t>
      </w:r>
    </w:p>
    <w:p w:rsidR="00766455" w:rsidRPr="00D33BCC" w:rsidRDefault="00766455" w:rsidP="00766455"/>
    <w:p w:rsidR="00766455" w:rsidRPr="00D33BCC" w:rsidRDefault="00766455" w:rsidP="00766455">
      <w:r w:rsidRPr="00D33BCC">
        <w:tab/>
        <w:t>1.</w:t>
      </w:r>
      <w:r w:rsidRPr="00D33BCC">
        <w:tab/>
        <w:t>Divine judgment - vs. 12</w:t>
      </w:r>
    </w:p>
    <w:p w:rsidR="00766455" w:rsidRPr="00D33BCC" w:rsidRDefault="00766455" w:rsidP="00766455">
      <w:r w:rsidRPr="00D33BCC">
        <w:tab/>
      </w:r>
      <w:r w:rsidRPr="00D33BCC">
        <w:tab/>
        <w:t xml:space="preserve">"Therefore came a great wrath from the </w:t>
      </w:r>
    </w:p>
    <w:p w:rsidR="00766455" w:rsidRPr="00D33BCC" w:rsidRDefault="00766455" w:rsidP="00766455">
      <w:r w:rsidRPr="00D33BCC">
        <w:tab/>
      </w:r>
      <w:r w:rsidRPr="00D33BCC">
        <w:tab/>
        <w:t>LORD of hosts."</w:t>
      </w:r>
    </w:p>
    <w:p w:rsidR="00766455" w:rsidRPr="00D33BCC" w:rsidRDefault="00766455" w:rsidP="00766455">
      <w:r w:rsidRPr="00D33BCC">
        <w:tab/>
        <w:t>2.</w:t>
      </w:r>
      <w:r w:rsidRPr="00D33BCC">
        <w:tab/>
        <w:t>The nature of the judgment -</w:t>
      </w:r>
    </w:p>
    <w:p w:rsidR="00766455" w:rsidRPr="00D33BCC" w:rsidRDefault="00766455" w:rsidP="00766455">
      <w:r w:rsidRPr="00D33BCC">
        <w:tab/>
      </w:r>
      <w:r w:rsidRPr="00D33BCC">
        <w:tab/>
        <w:t>(1)</w:t>
      </w:r>
      <w:r w:rsidRPr="00D33BCC">
        <w:tab/>
        <w:t>Instituted by divine authority - vs. 14</w:t>
      </w:r>
    </w:p>
    <w:p w:rsidR="00766455" w:rsidRPr="00D33BCC" w:rsidRDefault="00766455" w:rsidP="00766455">
      <w:r w:rsidRPr="00D33BCC">
        <w:tab/>
      </w:r>
      <w:r w:rsidRPr="00D33BCC">
        <w:tab/>
      </w:r>
      <w:r w:rsidRPr="00D33BCC">
        <w:tab/>
        <w:t>"I scattered them"</w:t>
      </w:r>
    </w:p>
    <w:p w:rsidR="00766455" w:rsidRPr="00D33BCC" w:rsidRDefault="00766455" w:rsidP="00766455">
      <w:r w:rsidRPr="00D33BCC">
        <w:tab/>
      </w:r>
      <w:r w:rsidRPr="00D33BCC">
        <w:tab/>
        <w:t>(2)</w:t>
      </w:r>
      <w:r w:rsidRPr="00D33BCC">
        <w:tab/>
        <w:t>Fierce and destructive -</w:t>
      </w:r>
    </w:p>
    <w:p w:rsidR="00766455" w:rsidRPr="00D33BCC" w:rsidRDefault="00766455" w:rsidP="00766455">
      <w:r w:rsidRPr="00D33BCC">
        <w:tab/>
      </w:r>
      <w:r w:rsidRPr="00D33BCC">
        <w:tab/>
      </w:r>
      <w:r w:rsidRPr="00D33BCC">
        <w:tab/>
        <w:t>"With a whirlwind"</w:t>
      </w:r>
    </w:p>
    <w:p w:rsidR="00766455" w:rsidRPr="00D33BCC" w:rsidRDefault="00766455" w:rsidP="00766455">
      <w:r w:rsidRPr="00D33BCC">
        <w:tab/>
      </w:r>
      <w:r w:rsidRPr="00D33BCC">
        <w:tab/>
        <w:t>(3)</w:t>
      </w:r>
      <w:r w:rsidRPr="00D33BCC">
        <w:tab/>
        <w:t>Complete and devastating -</w:t>
      </w:r>
    </w:p>
    <w:p w:rsidR="00766455" w:rsidRPr="00D33BCC" w:rsidRDefault="00766455" w:rsidP="00766455">
      <w:r w:rsidRPr="00D33BCC">
        <w:tab/>
      </w:r>
      <w:r w:rsidRPr="00D33BCC">
        <w:tab/>
      </w:r>
      <w:r w:rsidRPr="00D33BCC">
        <w:tab/>
        <w:t>"Thus the land was desolate after them"</w:t>
      </w:r>
    </w:p>
    <w:p w:rsidR="00766455" w:rsidRPr="00D33BCC" w:rsidRDefault="00766455" w:rsidP="00766455">
      <w:r w:rsidRPr="00D33BCC">
        <w:tab/>
        <w:t>3.</w:t>
      </w:r>
      <w:r w:rsidRPr="00D33BCC">
        <w:tab/>
        <w:t>Reason for the judgment -</w:t>
      </w:r>
    </w:p>
    <w:p w:rsidR="00766455" w:rsidRPr="00D33BCC" w:rsidRDefault="00766455" w:rsidP="00766455">
      <w:r w:rsidRPr="00D33BCC">
        <w:tab/>
      </w:r>
      <w:r w:rsidRPr="00D33BCC">
        <w:tab/>
        <w:t>"They laid the land desolate"</w:t>
      </w:r>
    </w:p>
    <w:p w:rsidR="00766455" w:rsidRPr="00D33BCC" w:rsidRDefault="00766455" w:rsidP="00766455">
      <w:r w:rsidRPr="00D33BCC">
        <w:tab/>
      </w:r>
      <w:r w:rsidRPr="00D33BCC">
        <w:tab/>
        <w:t>Because of their sins. Hosea 13:9</w:t>
      </w:r>
    </w:p>
    <w:p w:rsidR="00766455" w:rsidRPr="00D33BCC" w:rsidRDefault="00766455" w:rsidP="00766455">
      <w:pPr>
        <w:pStyle w:val="Heading2"/>
        <w:pageBreakBefore/>
      </w:pPr>
      <w:bookmarkStart w:id="66" w:name="_Toc243905548"/>
      <w:bookmarkStart w:id="67" w:name="_Toc243915878"/>
      <w:bookmarkStart w:id="68" w:name="_Toc243918880"/>
      <w:r w:rsidRPr="00D33BCC">
        <w:lastRenderedPageBreak/>
        <w:t>The Favored of The Lord</w:t>
      </w:r>
      <w:bookmarkEnd w:id="66"/>
      <w:bookmarkEnd w:id="67"/>
      <w:bookmarkEnd w:id="68"/>
    </w:p>
    <w:p w:rsidR="00766455" w:rsidRPr="00D33BCC" w:rsidRDefault="00766455" w:rsidP="00766455">
      <w:pPr>
        <w:pStyle w:val="Heading3"/>
      </w:pPr>
      <w:r w:rsidRPr="00D33BCC">
        <w:t>Zech. 8:1-8</w:t>
      </w:r>
    </w:p>
    <w:p w:rsidR="00766455" w:rsidRPr="00D33BCC" w:rsidRDefault="00766455" w:rsidP="00766455"/>
    <w:p w:rsidR="00766455" w:rsidRPr="00D33BCC" w:rsidRDefault="00766455" w:rsidP="00766455">
      <w:r w:rsidRPr="00D33BCC">
        <w:t>I.</w:t>
      </w:r>
      <w:r w:rsidRPr="00D33BCC">
        <w:tab/>
        <w:t>Jerusalem Was God's Choice - vs. 1-2</w:t>
      </w:r>
    </w:p>
    <w:p w:rsidR="00766455" w:rsidRPr="00D33BCC" w:rsidRDefault="00766455" w:rsidP="00766455">
      <w:r w:rsidRPr="00D33BCC">
        <w:tab/>
      </w:r>
    </w:p>
    <w:p w:rsidR="00766455" w:rsidRPr="00D33BCC" w:rsidRDefault="00766455" w:rsidP="00766455">
      <w:pPr>
        <w:pStyle w:val="BodyTextIndent"/>
      </w:pPr>
      <w:r w:rsidRPr="00D33BCC">
        <w:tab/>
        <w:t>1.</w:t>
      </w:r>
      <w:r w:rsidRPr="00D33BCC">
        <w:tab/>
        <w:t>Jerusalem was the place where God had chosen "to put His name."  There in Jerusalem was the Temple, the Ark, the Mercy - seat, and the memorials of His power and grace in the history of Israel.</w:t>
      </w:r>
    </w:p>
    <w:p w:rsidR="00766455" w:rsidRPr="00D33BCC" w:rsidRDefault="00766455" w:rsidP="00766455">
      <w:r w:rsidRPr="00D33BCC">
        <w:t xml:space="preserve"> </w:t>
      </w:r>
    </w:p>
    <w:p w:rsidR="00766455" w:rsidRPr="00D33BCC" w:rsidRDefault="00766455" w:rsidP="00766455">
      <w:pPr>
        <w:pStyle w:val="BodyTextIndent2"/>
      </w:pPr>
      <w:r w:rsidRPr="00D33BCC">
        <w:t>2.</w:t>
      </w:r>
      <w:r w:rsidRPr="00D33BCC">
        <w:tab/>
        <w:t>Jerusalem was destroyed by the Babylonians. The gates were torn down and the Temple burned.  Also, they took slaves and the furniture of the Temple to Babylon.  Yet God loved her.</w:t>
      </w:r>
    </w:p>
    <w:p w:rsidR="00766455" w:rsidRPr="00D33BCC" w:rsidRDefault="00766455" w:rsidP="00766455">
      <w:pPr>
        <w:ind w:firstLine="720"/>
      </w:pPr>
    </w:p>
    <w:p w:rsidR="00766455" w:rsidRPr="00D33BCC" w:rsidRDefault="00766455" w:rsidP="00766455">
      <w:pPr>
        <w:pStyle w:val="BodyTextIndent2"/>
      </w:pPr>
      <w:r w:rsidRPr="00D33BCC">
        <w:t>3.</w:t>
      </w:r>
      <w:r w:rsidRPr="00D33BCC">
        <w:tab/>
        <w:t xml:space="preserve">Jerusalem was God's abiding love - vs. 2 "Thus </w:t>
      </w:r>
      <w:proofErr w:type="spellStart"/>
      <w:r w:rsidRPr="00D33BCC">
        <w:t>saith</w:t>
      </w:r>
      <w:proofErr w:type="spellEnd"/>
      <w:r w:rsidRPr="00D33BCC">
        <w:t xml:space="preserve"> the LORD of hosts; I was jealous for Zion with great jealousy, and I was jealous for her with great fury."</w:t>
      </w:r>
    </w:p>
    <w:p w:rsidR="00766455" w:rsidRPr="00D33BCC" w:rsidRDefault="00766455" w:rsidP="00766455"/>
    <w:p w:rsidR="00766455" w:rsidRPr="00D33BCC" w:rsidRDefault="00766455" w:rsidP="00766455">
      <w:r w:rsidRPr="00D33BCC">
        <w:tab/>
        <w:t>4.</w:t>
      </w:r>
      <w:r w:rsidRPr="00D33BCC">
        <w:tab/>
        <w:t xml:space="preserve">Jerusalem was God's earthly dwelling place - </w:t>
      </w:r>
      <w:r w:rsidRPr="00D33BCC">
        <w:tab/>
        <w:t>vs. 3</w:t>
      </w:r>
    </w:p>
    <w:p w:rsidR="00766455" w:rsidRPr="00D33BCC" w:rsidRDefault="00766455" w:rsidP="00766455">
      <w:pPr>
        <w:pStyle w:val="BodyTextIndent"/>
        <w:ind w:left="1980" w:hanging="540"/>
      </w:pPr>
      <w:r w:rsidRPr="00D33BCC">
        <w:t xml:space="preserve">"Thus </w:t>
      </w:r>
      <w:proofErr w:type="spellStart"/>
      <w:r w:rsidRPr="00D33BCC">
        <w:t>saith</w:t>
      </w:r>
      <w:proofErr w:type="spellEnd"/>
      <w:r w:rsidRPr="00D33BCC">
        <w:t xml:space="preserve"> the LORD; I am returned unto Zion, and will dwell in the midst of Jerusalem:"</w:t>
      </w:r>
      <w:r w:rsidRPr="00D33BCC">
        <w:tab/>
      </w:r>
      <w:r w:rsidRPr="00D33BCC">
        <w:tab/>
      </w:r>
      <w:r w:rsidRPr="00D33BCC">
        <w:tab/>
      </w:r>
      <w:r w:rsidRPr="00D33BCC">
        <w:tab/>
      </w:r>
    </w:p>
    <w:p w:rsidR="00766455" w:rsidRPr="00D33BCC" w:rsidRDefault="00766455" w:rsidP="00766455">
      <w:pPr>
        <w:pStyle w:val="BodyTextIndent3"/>
        <w:ind w:left="1980" w:hanging="540"/>
      </w:pPr>
      <w:r w:rsidRPr="00D33BCC">
        <w:t>Ex. 29:45 "And I will dwell among the children of Israel, and will be their God."</w:t>
      </w:r>
    </w:p>
    <w:p w:rsidR="00766455" w:rsidRPr="00D33BCC" w:rsidRDefault="00766455" w:rsidP="00766455">
      <w:pPr>
        <w:ind w:left="1980" w:hanging="540"/>
      </w:pPr>
      <w:r w:rsidRPr="00D33BCC">
        <w:t>Lev. 26:12 "And I will walk among you, and will be your God, and ye shall be my people."</w:t>
      </w:r>
    </w:p>
    <w:p w:rsidR="00766455" w:rsidRPr="00D33BCC" w:rsidRDefault="00766455" w:rsidP="00766455"/>
    <w:p w:rsidR="00766455" w:rsidRPr="00D33BCC" w:rsidRDefault="00766455" w:rsidP="00766455">
      <w:r w:rsidRPr="00D33BCC">
        <w:t>II.</w:t>
      </w:r>
      <w:r w:rsidRPr="00D33BCC">
        <w:tab/>
        <w:t>Jerusalem Is A Type Of The Believer -</w:t>
      </w:r>
    </w:p>
    <w:p w:rsidR="00766455" w:rsidRPr="00D33BCC" w:rsidRDefault="00766455" w:rsidP="00766455">
      <w:pPr>
        <w:ind w:left="720"/>
      </w:pPr>
      <w:r w:rsidRPr="00D33BCC">
        <w:t>II Cor. 6:16 "Ye are the temple of the living God; as God hath said, I will dwell in them, and walk in them; and I will be their God, and they shall be my people."</w:t>
      </w:r>
    </w:p>
    <w:p w:rsidR="00766455" w:rsidRPr="00D33BCC" w:rsidRDefault="00766455" w:rsidP="00766455"/>
    <w:p w:rsidR="00766455" w:rsidRPr="00D33BCC" w:rsidRDefault="00766455" w:rsidP="00766455">
      <w:r w:rsidRPr="00D33BCC">
        <w:tab/>
        <w:t>1.</w:t>
      </w:r>
      <w:r w:rsidRPr="00D33BCC">
        <w:tab/>
        <w:t>A city of truth - vs. 3</w:t>
      </w:r>
    </w:p>
    <w:p w:rsidR="00766455" w:rsidRPr="00D33BCC" w:rsidRDefault="00766455" w:rsidP="00766455">
      <w:r w:rsidRPr="00D33BCC">
        <w:tab/>
      </w:r>
      <w:r w:rsidRPr="00D33BCC">
        <w:tab/>
        <w:t>"And Jerusalem shall be called a city of  truth."</w:t>
      </w:r>
    </w:p>
    <w:p w:rsidR="00766455" w:rsidRPr="00D33BCC" w:rsidRDefault="00766455" w:rsidP="00766455">
      <w:r w:rsidRPr="00D33BCC">
        <w:tab/>
      </w:r>
      <w:r w:rsidRPr="00D33BCC">
        <w:tab/>
        <w:t>No longer full of lies, deceit and infidelity.</w:t>
      </w:r>
    </w:p>
    <w:p w:rsidR="00766455" w:rsidRPr="00D33BCC" w:rsidRDefault="00766455" w:rsidP="00766455">
      <w:r w:rsidRPr="00D33BCC">
        <w:tab/>
      </w:r>
      <w:r w:rsidRPr="00D33BCC">
        <w:tab/>
        <w:t>vs. 16 "These are the things that ye shall do:</w:t>
      </w:r>
    </w:p>
    <w:p w:rsidR="00766455" w:rsidRPr="00D33BCC" w:rsidRDefault="00766455" w:rsidP="00766455">
      <w:pPr>
        <w:pStyle w:val="BodyTextIndent3"/>
      </w:pPr>
      <w:r w:rsidRPr="00D33BCC">
        <w:t xml:space="preserve">Speak ye every man the truth to his </w:t>
      </w:r>
      <w:proofErr w:type="spellStart"/>
      <w:r w:rsidRPr="00D33BCC">
        <w:t>neighbour</w:t>
      </w:r>
      <w:proofErr w:type="spellEnd"/>
      <w:r w:rsidRPr="00D33BCC">
        <w:t>: execute the judgment of truth and peace in your gates:"</w:t>
      </w:r>
    </w:p>
    <w:p w:rsidR="00766455" w:rsidRPr="00D33BCC" w:rsidRDefault="00766455" w:rsidP="00766455">
      <w:pPr>
        <w:pStyle w:val="BodyTextIndent3"/>
      </w:pPr>
      <w:r w:rsidRPr="00D33BCC">
        <w:t xml:space="preserve">vs. 17 "And let none of you imagine evil in your hearts against his </w:t>
      </w:r>
      <w:proofErr w:type="spellStart"/>
      <w:r w:rsidRPr="00D33BCC">
        <w:t>neighbour</w:t>
      </w:r>
      <w:proofErr w:type="spellEnd"/>
      <w:r w:rsidRPr="00D33BCC">
        <w:t>; and love</w:t>
      </w:r>
    </w:p>
    <w:p w:rsidR="00766455" w:rsidRPr="00D33BCC" w:rsidRDefault="00766455" w:rsidP="00766455">
      <w:r w:rsidRPr="00D33BCC">
        <w:tab/>
      </w:r>
      <w:r w:rsidRPr="00D33BCC">
        <w:tab/>
        <w:t xml:space="preserve">no false oath:  for all these are things that I hate, </w:t>
      </w:r>
      <w:proofErr w:type="spellStart"/>
      <w:r w:rsidRPr="00D33BCC">
        <w:t>saith</w:t>
      </w:r>
      <w:proofErr w:type="spellEnd"/>
      <w:r w:rsidRPr="00D33BCC">
        <w:t xml:space="preserve"> the LORD."</w:t>
      </w:r>
    </w:p>
    <w:p w:rsidR="00766455" w:rsidRPr="00D33BCC" w:rsidRDefault="00766455" w:rsidP="00766455">
      <w:r w:rsidRPr="00D33BCC">
        <w:tab/>
      </w:r>
      <w:r w:rsidRPr="00D33BCC">
        <w:tab/>
        <w:t>The believer is to be truthful.</w:t>
      </w:r>
    </w:p>
    <w:p w:rsidR="00766455" w:rsidRPr="00D33BCC" w:rsidRDefault="00766455" w:rsidP="00766455">
      <w:r w:rsidRPr="00D33BCC">
        <w:tab/>
      </w:r>
      <w:r w:rsidRPr="00D33BCC">
        <w:tab/>
        <w:t>Prov. 12:19  Eph. 4:25  Eph. 6:14</w:t>
      </w:r>
    </w:p>
    <w:p w:rsidR="00766455" w:rsidRPr="00D33BCC" w:rsidRDefault="00766455" w:rsidP="00766455"/>
    <w:p w:rsidR="00766455" w:rsidRPr="00D33BCC" w:rsidRDefault="00766455" w:rsidP="00766455">
      <w:r w:rsidRPr="00D33BCC">
        <w:tab/>
        <w:t>2.</w:t>
      </w:r>
      <w:r w:rsidRPr="00D33BCC">
        <w:tab/>
        <w:t>A city of faithfulness - Isa. 1:26</w:t>
      </w:r>
    </w:p>
    <w:p w:rsidR="00766455" w:rsidRPr="00D33BCC" w:rsidRDefault="00766455" w:rsidP="00766455">
      <w:r w:rsidRPr="00D33BCC">
        <w:tab/>
      </w:r>
      <w:r w:rsidRPr="00D33BCC">
        <w:tab/>
        <w:t>"Thou shalt be called, the city of righteousness, the faithful city."</w:t>
      </w:r>
    </w:p>
    <w:p w:rsidR="00766455" w:rsidRPr="00D33BCC" w:rsidRDefault="00766455" w:rsidP="00766455">
      <w:r w:rsidRPr="00D33BCC">
        <w:tab/>
      </w:r>
      <w:r w:rsidRPr="00D33BCC">
        <w:tab/>
        <w:t>The believer is to be faithful -</w:t>
      </w:r>
    </w:p>
    <w:p w:rsidR="00766455" w:rsidRPr="00D33BCC" w:rsidRDefault="00766455" w:rsidP="00766455">
      <w:r w:rsidRPr="00D33BCC">
        <w:tab/>
      </w:r>
      <w:r w:rsidRPr="00D33BCC">
        <w:tab/>
        <w:t>Matt. 24:45  I Cor. 4:2  Rev. 2:10  Rev. 17:</w:t>
      </w:r>
    </w:p>
    <w:p w:rsidR="00766455" w:rsidRPr="00D33BCC" w:rsidRDefault="00766455" w:rsidP="00766455">
      <w:r w:rsidRPr="00D33BCC">
        <w:tab/>
        <w:t>3.</w:t>
      </w:r>
      <w:r w:rsidRPr="00D33BCC">
        <w:tab/>
        <w:t>A city of holiness - vs. 3</w:t>
      </w:r>
    </w:p>
    <w:p w:rsidR="00766455" w:rsidRPr="00D33BCC" w:rsidRDefault="00766455" w:rsidP="00766455">
      <w:r w:rsidRPr="00D33BCC">
        <w:tab/>
      </w:r>
      <w:r w:rsidRPr="00D33BCC">
        <w:tab/>
        <w:t>"Shall be called...the mountain of the LORD of</w:t>
      </w:r>
    </w:p>
    <w:p w:rsidR="00766455" w:rsidRPr="00D33BCC" w:rsidRDefault="00766455" w:rsidP="00766455">
      <w:r w:rsidRPr="00D33BCC">
        <w:lastRenderedPageBreak/>
        <w:tab/>
      </w:r>
      <w:r w:rsidRPr="00D33BCC">
        <w:tab/>
        <w:t>hosts the holy mountain."</w:t>
      </w:r>
    </w:p>
    <w:p w:rsidR="00766455" w:rsidRPr="00D33BCC" w:rsidRDefault="00766455" w:rsidP="00766455">
      <w:r w:rsidRPr="00D33BCC">
        <w:tab/>
      </w:r>
      <w:r w:rsidRPr="00D33BCC">
        <w:tab/>
        <w:t>Psa. 2:6  Isa. 52:1</w:t>
      </w:r>
    </w:p>
    <w:p w:rsidR="00766455" w:rsidRPr="00D33BCC" w:rsidRDefault="00766455" w:rsidP="00766455">
      <w:r w:rsidRPr="00D33BCC">
        <w:tab/>
      </w:r>
      <w:r w:rsidRPr="00D33BCC">
        <w:tab/>
      </w:r>
    </w:p>
    <w:p w:rsidR="00766455" w:rsidRPr="00D33BCC" w:rsidRDefault="00766455" w:rsidP="00766455">
      <w:r w:rsidRPr="00D33BCC">
        <w:tab/>
      </w:r>
      <w:r w:rsidRPr="00D33BCC">
        <w:tab/>
        <w:t>The believer is to be holy -</w:t>
      </w:r>
    </w:p>
    <w:p w:rsidR="00766455" w:rsidRPr="00D33BCC" w:rsidRDefault="00766455" w:rsidP="00766455">
      <w:r w:rsidRPr="00D33BCC">
        <w:tab/>
      </w:r>
      <w:r w:rsidRPr="00D33BCC">
        <w:tab/>
        <w:t xml:space="preserve">Luke 1:74-75  II Cor. 7:1  I Peter 1:16  </w:t>
      </w:r>
    </w:p>
    <w:p w:rsidR="00766455" w:rsidRPr="00D33BCC" w:rsidRDefault="00766455" w:rsidP="00766455">
      <w:r w:rsidRPr="00D33BCC">
        <w:tab/>
      </w:r>
      <w:r w:rsidRPr="00D33BCC">
        <w:tab/>
        <w:t>II Peter 3:11</w:t>
      </w:r>
    </w:p>
    <w:p w:rsidR="00766455" w:rsidRPr="00D33BCC" w:rsidRDefault="00766455" w:rsidP="00766455"/>
    <w:p w:rsidR="00766455" w:rsidRPr="00D33BCC" w:rsidRDefault="00766455" w:rsidP="00766455">
      <w:r w:rsidRPr="00D33BCC">
        <w:t>III.</w:t>
      </w:r>
      <w:r w:rsidRPr="00D33BCC">
        <w:tab/>
        <w:t>Jerusalem Promised Blessings - vs. 4-6</w:t>
      </w:r>
    </w:p>
    <w:p w:rsidR="00766455" w:rsidRPr="00D33BCC" w:rsidRDefault="00766455" w:rsidP="00766455"/>
    <w:p w:rsidR="00766455" w:rsidRPr="00D33BCC" w:rsidRDefault="00766455" w:rsidP="00766455">
      <w:r w:rsidRPr="00D33BCC">
        <w:tab/>
        <w:t>1.</w:t>
      </w:r>
      <w:r w:rsidRPr="00D33BCC">
        <w:tab/>
        <w:t>The elderly shall fill the streets -</w:t>
      </w:r>
      <w:proofErr w:type="spellStart"/>
      <w:r w:rsidRPr="00D33BCC">
        <w:t>vs</w:t>
      </w:r>
      <w:proofErr w:type="spellEnd"/>
      <w:r w:rsidRPr="00D33BCC">
        <w:t xml:space="preserve"> . 4</w:t>
      </w:r>
    </w:p>
    <w:p w:rsidR="00766455" w:rsidRPr="00D33BCC" w:rsidRDefault="00766455" w:rsidP="00766455">
      <w:r w:rsidRPr="00D33BCC">
        <w:tab/>
      </w:r>
      <w:r w:rsidRPr="00D33BCC">
        <w:tab/>
        <w:t>A picture of security and peace.</w:t>
      </w:r>
    </w:p>
    <w:p w:rsidR="00766455" w:rsidRPr="00D33BCC" w:rsidRDefault="00766455" w:rsidP="00766455">
      <w:r w:rsidRPr="00D33BCC">
        <w:tab/>
      </w:r>
      <w:r w:rsidRPr="00D33BCC">
        <w:tab/>
        <w:t>According to the old law, length of days was</w:t>
      </w:r>
    </w:p>
    <w:p w:rsidR="00766455" w:rsidRPr="00D33BCC" w:rsidRDefault="00766455" w:rsidP="00766455">
      <w:r w:rsidRPr="00D33BCC">
        <w:tab/>
      </w:r>
      <w:r w:rsidRPr="00D33BCC">
        <w:tab/>
        <w:t>the reward of obedience –</w:t>
      </w:r>
    </w:p>
    <w:p w:rsidR="00766455" w:rsidRPr="00D33BCC" w:rsidRDefault="00766455" w:rsidP="00766455"/>
    <w:p w:rsidR="00766455" w:rsidRPr="00D33BCC" w:rsidRDefault="00766455" w:rsidP="00766455">
      <w:r w:rsidRPr="00D33BCC">
        <w:tab/>
        <w:t>2.</w:t>
      </w:r>
      <w:r w:rsidRPr="00D33BCC">
        <w:tab/>
        <w:t>The youth shall fill the streets -vs. 5</w:t>
      </w:r>
    </w:p>
    <w:p w:rsidR="00766455" w:rsidRPr="00D33BCC" w:rsidRDefault="00766455" w:rsidP="00766455">
      <w:r w:rsidRPr="00D33BCC">
        <w:tab/>
      </w:r>
      <w:r w:rsidRPr="00D33BCC">
        <w:tab/>
        <w:t>God is faithful to fulfill His promise.</w:t>
      </w:r>
    </w:p>
    <w:p w:rsidR="00766455" w:rsidRPr="00D33BCC" w:rsidRDefault="00766455" w:rsidP="00766455"/>
    <w:p w:rsidR="00766455" w:rsidRPr="00D33BCC" w:rsidRDefault="00766455" w:rsidP="00766455">
      <w:r w:rsidRPr="00D33BCC">
        <w:tab/>
        <w:t>3.</w:t>
      </w:r>
      <w:r w:rsidRPr="00D33BCC">
        <w:tab/>
        <w:t>The time of fulfillment - vs. 6</w:t>
      </w:r>
    </w:p>
    <w:p w:rsidR="00766455" w:rsidRPr="00D33BCC" w:rsidRDefault="00766455" w:rsidP="00766455">
      <w:r w:rsidRPr="00D33BCC">
        <w:tab/>
      </w:r>
      <w:r w:rsidRPr="00D33BCC">
        <w:tab/>
        <w:t>"In these days"  In the days when it shall be</w:t>
      </w:r>
    </w:p>
    <w:p w:rsidR="00766455" w:rsidRPr="00D33BCC" w:rsidRDefault="00766455" w:rsidP="00766455">
      <w:r w:rsidRPr="00D33BCC">
        <w:tab/>
      </w:r>
      <w:r w:rsidRPr="00D33BCC">
        <w:tab/>
        <w:t>fulfilled.</w:t>
      </w:r>
    </w:p>
    <w:p w:rsidR="00766455" w:rsidRPr="00D33BCC" w:rsidRDefault="00766455" w:rsidP="00766455">
      <w:r w:rsidRPr="00D33BCC">
        <w:tab/>
      </w:r>
      <w:r w:rsidRPr="00D33BCC">
        <w:tab/>
        <w:t>"If it be marvelous in the eyes of the remnant.</w:t>
      </w:r>
    </w:p>
    <w:p w:rsidR="00766455" w:rsidRPr="00D33BCC" w:rsidRDefault="00766455" w:rsidP="00766455">
      <w:r w:rsidRPr="00D33BCC">
        <w:tab/>
      </w:r>
      <w:r w:rsidRPr="00D33BCC">
        <w:tab/>
        <w:t>Should it also be marvelous in mine eyes?"</w:t>
      </w:r>
    </w:p>
    <w:p w:rsidR="00766455" w:rsidRPr="00D33BCC" w:rsidRDefault="00766455" w:rsidP="00766455">
      <w:r w:rsidRPr="00D33BCC">
        <w:tab/>
      </w:r>
      <w:r w:rsidRPr="00D33BCC">
        <w:tab/>
        <w:t>Nothing is impossible with God.</w:t>
      </w:r>
    </w:p>
    <w:p w:rsidR="00766455" w:rsidRPr="00D33BCC" w:rsidRDefault="00766455" w:rsidP="00766455"/>
    <w:p w:rsidR="00766455" w:rsidRPr="00D33BCC" w:rsidRDefault="00766455" w:rsidP="00766455">
      <w:r w:rsidRPr="00D33BCC">
        <w:tab/>
        <w:t>4.</w:t>
      </w:r>
      <w:r w:rsidRPr="00D33BCC">
        <w:tab/>
        <w:t>Temporal blessings -vs. 7</w:t>
      </w:r>
    </w:p>
    <w:p w:rsidR="00766455" w:rsidRPr="00D33BCC" w:rsidRDefault="00766455" w:rsidP="00766455">
      <w:r w:rsidRPr="00D33BCC">
        <w:tab/>
      </w:r>
      <w:r w:rsidRPr="00D33BCC">
        <w:tab/>
        <w:t xml:space="preserve">"Thus </w:t>
      </w:r>
      <w:proofErr w:type="spellStart"/>
      <w:r w:rsidRPr="00D33BCC">
        <w:t>saith</w:t>
      </w:r>
      <w:proofErr w:type="spellEnd"/>
      <w:r w:rsidRPr="00D33BCC">
        <w:t xml:space="preserve"> the LORD of hosts; Behold, I will</w:t>
      </w:r>
    </w:p>
    <w:p w:rsidR="00766455" w:rsidRPr="00D33BCC" w:rsidRDefault="00766455" w:rsidP="00766455">
      <w:r w:rsidRPr="00D33BCC">
        <w:tab/>
      </w:r>
      <w:r w:rsidRPr="00D33BCC">
        <w:tab/>
        <w:t>save my people from the east country, and</w:t>
      </w:r>
    </w:p>
    <w:p w:rsidR="00766455" w:rsidRPr="00D33BCC" w:rsidRDefault="00766455" w:rsidP="00766455">
      <w:r w:rsidRPr="00D33BCC">
        <w:tab/>
      </w:r>
      <w:r w:rsidRPr="00D33BCC">
        <w:tab/>
        <w:t xml:space="preserve">from the west country;" </w:t>
      </w:r>
    </w:p>
    <w:p w:rsidR="00766455" w:rsidRPr="00D33BCC" w:rsidRDefault="00766455" w:rsidP="00766455">
      <w:r w:rsidRPr="00D33BCC">
        <w:tab/>
      </w:r>
      <w:r w:rsidRPr="00D33BCC">
        <w:tab/>
        <w:t>Psa. 50:1-2  Mal. 1:11</w:t>
      </w:r>
    </w:p>
    <w:p w:rsidR="00766455" w:rsidRPr="00D33BCC" w:rsidRDefault="00766455" w:rsidP="00766455">
      <w:r w:rsidRPr="00D33BCC">
        <w:tab/>
      </w:r>
      <w:r w:rsidRPr="00D33BCC">
        <w:tab/>
        <w:t>The return of the captives from Babylon was</w:t>
      </w:r>
    </w:p>
    <w:p w:rsidR="00766455" w:rsidRPr="00D33BCC" w:rsidRDefault="00766455" w:rsidP="00766455">
      <w:r w:rsidRPr="00D33BCC">
        <w:tab/>
      </w:r>
      <w:r w:rsidRPr="00D33BCC">
        <w:tab/>
        <w:t>a prelude of the future restoration, when all</w:t>
      </w:r>
    </w:p>
    <w:p w:rsidR="00766455" w:rsidRPr="00D33BCC" w:rsidRDefault="00766455" w:rsidP="00766455">
      <w:r w:rsidRPr="00D33BCC">
        <w:tab/>
      </w:r>
      <w:r w:rsidRPr="00D33BCC">
        <w:tab/>
        <w:t>Israel shall be saved.  Rom. 11:26</w:t>
      </w:r>
    </w:p>
    <w:p w:rsidR="00766455" w:rsidRPr="00D33BCC" w:rsidRDefault="00766455" w:rsidP="00766455"/>
    <w:p w:rsidR="00766455" w:rsidRPr="00D33BCC" w:rsidRDefault="00766455" w:rsidP="00766455">
      <w:r w:rsidRPr="00D33BCC">
        <w:tab/>
        <w:t>5.</w:t>
      </w:r>
      <w:r w:rsidRPr="00D33BCC">
        <w:tab/>
        <w:t>Spiritual blessings -vs. 8</w:t>
      </w:r>
    </w:p>
    <w:p w:rsidR="00766455" w:rsidRPr="00D33BCC" w:rsidRDefault="00766455" w:rsidP="00766455">
      <w:r w:rsidRPr="00D33BCC">
        <w:tab/>
      </w:r>
      <w:r w:rsidRPr="00D33BCC">
        <w:tab/>
        <w:t>"They shall be my people, and I will be their</w:t>
      </w:r>
    </w:p>
    <w:p w:rsidR="00766455" w:rsidRPr="00D33BCC" w:rsidRDefault="00766455" w:rsidP="00766455">
      <w:r w:rsidRPr="00D33BCC">
        <w:tab/>
      </w:r>
      <w:r w:rsidRPr="00D33BCC">
        <w:tab/>
        <w:t>God, in truth and in righteousness."</w:t>
      </w:r>
    </w:p>
    <w:p w:rsidR="00766455" w:rsidRPr="00D33BCC" w:rsidRDefault="00766455" w:rsidP="00766455">
      <w:r w:rsidRPr="00D33BCC">
        <w:tab/>
      </w:r>
      <w:r w:rsidRPr="00D33BCC">
        <w:tab/>
        <w:t xml:space="preserve"> Joel 2:32</w:t>
      </w:r>
    </w:p>
    <w:p w:rsidR="00766455" w:rsidRPr="00D33BCC" w:rsidRDefault="00766455" w:rsidP="00766455"/>
    <w:p w:rsidR="00766455" w:rsidRPr="00D33BCC" w:rsidRDefault="00766455" w:rsidP="00766455">
      <w:pPr>
        <w:pStyle w:val="Heading4"/>
        <w:pageBreakBefore/>
      </w:pPr>
      <w:r w:rsidRPr="00D33BCC">
        <w:lastRenderedPageBreak/>
        <w:t>The Evidence of Divine Favor</w:t>
      </w:r>
    </w:p>
    <w:p w:rsidR="00766455" w:rsidRPr="00D33BCC" w:rsidRDefault="00766455" w:rsidP="00766455">
      <w:pPr>
        <w:pStyle w:val="Heading3"/>
      </w:pPr>
      <w:r w:rsidRPr="00D33BCC">
        <w:t>Zech. 8:9-15</w:t>
      </w:r>
    </w:p>
    <w:p w:rsidR="00766455" w:rsidRPr="00D33BCC" w:rsidRDefault="00766455" w:rsidP="00766455"/>
    <w:p w:rsidR="00766455" w:rsidRPr="00D33BCC" w:rsidRDefault="00766455" w:rsidP="00766455">
      <w:r w:rsidRPr="00D33BCC">
        <w:t>I.</w:t>
      </w:r>
      <w:r w:rsidRPr="00D33BCC">
        <w:tab/>
        <w:t>Divine Aid Promised In Building The Temple -</w:t>
      </w:r>
    </w:p>
    <w:p w:rsidR="00766455" w:rsidRPr="00D33BCC" w:rsidRDefault="00766455" w:rsidP="00766455">
      <w:r w:rsidRPr="00D33BCC">
        <w:tab/>
        <w:t>vs. 9</w:t>
      </w:r>
    </w:p>
    <w:p w:rsidR="00766455" w:rsidRPr="00D33BCC" w:rsidRDefault="00766455" w:rsidP="00766455"/>
    <w:p w:rsidR="00766455" w:rsidRPr="00D33BCC" w:rsidRDefault="00766455" w:rsidP="00766455">
      <w:r w:rsidRPr="00D33BCC">
        <w:tab/>
        <w:t>1.</w:t>
      </w:r>
      <w:r w:rsidRPr="00D33BCC">
        <w:tab/>
        <w:t>Strength from His word -</w:t>
      </w:r>
    </w:p>
    <w:p w:rsidR="00766455" w:rsidRPr="00D33BCC" w:rsidRDefault="00766455" w:rsidP="00766455">
      <w:r w:rsidRPr="00D33BCC">
        <w:tab/>
      </w:r>
      <w:r w:rsidRPr="00D33BCC">
        <w:tab/>
        <w:t>"Let your hands be strong, ye that hear...these</w:t>
      </w:r>
    </w:p>
    <w:p w:rsidR="00766455" w:rsidRPr="00D33BCC" w:rsidRDefault="00766455" w:rsidP="00766455">
      <w:r w:rsidRPr="00D33BCC">
        <w:tab/>
      </w:r>
      <w:r w:rsidRPr="00D33BCC">
        <w:tab/>
        <w:t>words."  Haggai 2:4  I Chron. 22:13</w:t>
      </w:r>
    </w:p>
    <w:p w:rsidR="00766455" w:rsidRPr="00D33BCC" w:rsidRDefault="00766455" w:rsidP="00766455"/>
    <w:p w:rsidR="00766455" w:rsidRPr="00D33BCC" w:rsidRDefault="00766455" w:rsidP="00766455">
      <w:r w:rsidRPr="00D33BCC">
        <w:tab/>
        <w:t>2.</w:t>
      </w:r>
      <w:r w:rsidRPr="00D33BCC">
        <w:tab/>
        <w:t>Strength from the words of His prophets -</w:t>
      </w:r>
    </w:p>
    <w:p w:rsidR="00766455" w:rsidRPr="00D33BCC" w:rsidRDefault="00766455" w:rsidP="00766455">
      <w:r w:rsidRPr="00D33BCC">
        <w:tab/>
      </w:r>
      <w:r w:rsidRPr="00D33BCC">
        <w:tab/>
        <w:t>"These words by the mouth of the prophets."</w:t>
      </w:r>
    </w:p>
    <w:p w:rsidR="00766455" w:rsidRPr="00D33BCC" w:rsidRDefault="00766455" w:rsidP="00766455">
      <w:r w:rsidRPr="00D33BCC">
        <w:tab/>
      </w:r>
      <w:r w:rsidRPr="00D33BCC">
        <w:tab/>
        <w:t>II Chron. 20:20  "Believe in the LORD your</w:t>
      </w:r>
    </w:p>
    <w:p w:rsidR="00766455" w:rsidRPr="00D33BCC" w:rsidRDefault="00766455" w:rsidP="00766455">
      <w:r w:rsidRPr="00D33BCC">
        <w:tab/>
      </w:r>
      <w:r w:rsidRPr="00D33BCC">
        <w:tab/>
        <w:t>God, so shall ye be established; believe His</w:t>
      </w:r>
    </w:p>
    <w:p w:rsidR="00766455" w:rsidRPr="00D33BCC" w:rsidRDefault="00766455" w:rsidP="00766455">
      <w:r w:rsidRPr="00D33BCC">
        <w:tab/>
      </w:r>
      <w:r w:rsidRPr="00D33BCC">
        <w:tab/>
        <w:t>prophets, so shall ye prosper."</w:t>
      </w:r>
    </w:p>
    <w:p w:rsidR="00766455" w:rsidRPr="00D33BCC" w:rsidRDefault="00766455" w:rsidP="00766455"/>
    <w:p w:rsidR="00766455" w:rsidRPr="00D33BCC" w:rsidRDefault="00766455" w:rsidP="00766455">
      <w:r w:rsidRPr="00D33BCC">
        <w:tab/>
        <w:t>3.</w:t>
      </w:r>
      <w:r w:rsidRPr="00D33BCC">
        <w:tab/>
        <w:t>The work had been suspended for seven years-</w:t>
      </w:r>
    </w:p>
    <w:p w:rsidR="00766455" w:rsidRPr="00D33BCC" w:rsidRDefault="00766455" w:rsidP="00766455">
      <w:r w:rsidRPr="00D33BCC">
        <w:tab/>
      </w:r>
      <w:r w:rsidRPr="00D33BCC">
        <w:tab/>
        <w:t>Ezra 4:24</w:t>
      </w:r>
    </w:p>
    <w:p w:rsidR="00766455" w:rsidRPr="00D33BCC" w:rsidRDefault="00766455" w:rsidP="00766455"/>
    <w:p w:rsidR="00766455" w:rsidRPr="00D33BCC" w:rsidRDefault="00766455" w:rsidP="00766455">
      <w:r w:rsidRPr="00D33BCC">
        <w:tab/>
        <w:t>4.</w:t>
      </w:r>
      <w:r w:rsidRPr="00D33BCC">
        <w:tab/>
        <w:t>The Lord is now encouraging the rebuilding of</w:t>
      </w:r>
    </w:p>
    <w:p w:rsidR="00766455" w:rsidRPr="00D33BCC" w:rsidRDefault="00766455" w:rsidP="00766455">
      <w:r w:rsidRPr="00D33BCC">
        <w:tab/>
      </w:r>
      <w:r w:rsidRPr="00D33BCC">
        <w:tab/>
        <w:t>the temple -</w:t>
      </w:r>
    </w:p>
    <w:p w:rsidR="00766455" w:rsidRPr="00D33BCC" w:rsidRDefault="00766455" w:rsidP="00766455">
      <w:r w:rsidRPr="00D33BCC">
        <w:tab/>
      </w:r>
      <w:r w:rsidRPr="00D33BCC">
        <w:tab/>
        <w:t>"That the temple might be built."  Ezra 6:14</w:t>
      </w:r>
    </w:p>
    <w:p w:rsidR="00766455" w:rsidRPr="00D33BCC" w:rsidRDefault="00766455" w:rsidP="00766455"/>
    <w:p w:rsidR="00766455" w:rsidRPr="00D33BCC" w:rsidRDefault="00766455" w:rsidP="00766455">
      <w:r w:rsidRPr="00D33BCC">
        <w:t>II.</w:t>
      </w:r>
      <w:r w:rsidRPr="00D33BCC">
        <w:tab/>
        <w:t>The Consequence of Neglect of The Temple - vs. 10</w:t>
      </w:r>
    </w:p>
    <w:p w:rsidR="00766455" w:rsidRPr="00D33BCC" w:rsidRDefault="00766455" w:rsidP="00766455">
      <w:r w:rsidRPr="00D33BCC">
        <w:tab/>
        <w:t>"For before these days" The days now of blessing.</w:t>
      </w:r>
    </w:p>
    <w:p w:rsidR="00766455" w:rsidRPr="00D33BCC" w:rsidRDefault="00766455" w:rsidP="00766455"/>
    <w:p w:rsidR="00766455" w:rsidRPr="00D33BCC" w:rsidRDefault="00766455" w:rsidP="00766455">
      <w:r w:rsidRPr="00D33BCC">
        <w:tab/>
        <w:t>1.</w:t>
      </w:r>
      <w:r w:rsidRPr="00D33BCC">
        <w:tab/>
        <w:t>No word - vs. 10  Haggai 2:15-19</w:t>
      </w:r>
    </w:p>
    <w:p w:rsidR="00766455" w:rsidRPr="00D33BCC" w:rsidRDefault="00766455" w:rsidP="00766455">
      <w:r w:rsidRPr="00D33BCC">
        <w:tab/>
      </w:r>
      <w:r w:rsidRPr="00D33BCC">
        <w:tab/>
        <w:t>"There was no hire for man, nor any hire for</w:t>
      </w:r>
    </w:p>
    <w:p w:rsidR="00766455" w:rsidRPr="00D33BCC" w:rsidRDefault="00766455" w:rsidP="00766455">
      <w:r w:rsidRPr="00D33BCC">
        <w:tab/>
      </w:r>
      <w:r w:rsidRPr="00D33BCC">
        <w:tab/>
        <w:t>beast;"</w:t>
      </w:r>
    </w:p>
    <w:p w:rsidR="00766455" w:rsidRPr="00D33BCC" w:rsidRDefault="00766455" w:rsidP="00766455"/>
    <w:p w:rsidR="00766455" w:rsidRPr="00D33BCC" w:rsidRDefault="00766455" w:rsidP="00766455">
      <w:r w:rsidRPr="00D33BCC">
        <w:tab/>
        <w:t>2.</w:t>
      </w:r>
      <w:r w:rsidRPr="00D33BCC">
        <w:tab/>
        <w:t>No peace -</w:t>
      </w:r>
    </w:p>
    <w:p w:rsidR="00766455" w:rsidRPr="00D33BCC" w:rsidRDefault="00766455" w:rsidP="00766455">
      <w:r w:rsidRPr="00D33BCC">
        <w:tab/>
      </w:r>
      <w:r w:rsidRPr="00D33BCC">
        <w:tab/>
        <w:t xml:space="preserve">"Neither was there any people to him that </w:t>
      </w:r>
    </w:p>
    <w:p w:rsidR="00766455" w:rsidRPr="00D33BCC" w:rsidRDefault="00766455" w:rsidP="00766455">
      <w:r w:rsidRPr="00D33BCC">
        <w:tab/>
      </w:r>
      <w:r w:rsidRPr="00D33BCC">
        <w:tab/>
        <w:t>went out or came in because of the affliction:"</w:t>
      </w:r>
    </w:p>
    <w:p w:rsidR="00766455" w:rsidRPr="00D33BCC" w:rsidRDefault="00766455" w:rsidP="00766455">
      <w:r w:rsidRPr="00D33BCC">
        <w:tab/>
      </w:r>
      <w:r w:rsidRPr="00D33BCC">
        <w:tab/>
        <w:t xml:space="preserve">Isa. 48:22  </w:t>
      </w:r>
      <w:proofErr w:type="spellStart"/>
      <w:r w:rsidRPr="00D33BCC">
        <w:t>Eze</w:t>
      </w:r>
      <w:proofErr w:type="spellEnd"/>
      <w:r w:rsidRPr="00D33BCC">
        <w:t>. 7:25  Rom. 3:17</w:t>
      </w:r>
    </w:p>
    <w:p w:rsidR="00766455" w:rsidRPr="00D33BCC" w:rsidRDefault="00766455" w:rsidP="00766455"/>
    <w:p w:rsidR="00766455" w:rsidRPr="00D33BCC" w:rsidRDefault="00766455" w:rsidP="00766455">
      <w:r w:rsidRPr="00D33BCC">
        <w:tab/>
        <w:t>3.</w:t>
      </w:r>
      <w:r w:rsidRPr="00D33BCC">
        <w:tab/>
        <w:t>No unity –</w:t>
      </w:r>
    </w:p>
    <w:p w:rsidR="00766455" w:rsidRPr="00D33BCC" w:rsidRDefault="00766455" w:rsidP="00766455">
      <w:pPr>
        <w:ind w:left="720" w:firstLine="720"/>
      </w:pPr>
      <w:r w:rsidRPr="00D33BCC">
        <w:t>"For I set all men every one against his</w:t>
      </w:r>
    </w:p>
    <w:p w:rsidR="00766455" w:rsidRPr="00D33BCC" w:rsidRDefault="00766455" w:rsidP="00766455">
      <w:r w:rsidRPr="00D33BCC">
        <w:tab/>
      </w:r>
      <w:r w:rsidRPr="00D33BCC">
        <w:tab/>
      </w:r>
      <w:proofErr w:type="spellStart"/>
      <w:r w:rsidRPr="00D33BCC">
        <w:t>neighbour</w:t>
      </w:r>
      <w:proofErr w:type="spellEnd"/>
      <w:r w:rsidRPr="00D33BCC">
        <w:t xml:space="preserve">." Deut. 28:15,22   II Chron. 15:6   </w:t>
      </w:r>
      <w:r w:rsidRPr="00D33BCC">
        <w:tab/>
      </w:r>
      <w:r w:rsidRPr="00D33BCC">
        <w:tab/>
      </w:r>
    </w:p>
    <w:p w:rsidR="00766455" w:rsidRPr="00D33BCC" w:rsidRDefault="00766455" w:rsidP="00766455">
      <w:r w:rsidRPr="00D33BCC">
        <w:tab/>
      </w:r>
      <w:r w:rsidRPr="00D33BCC">
        <w:tab/>
        <w:t xml:space="preserve">Isa. 1:20   Jer. 5:17   </w:t>
      </w:r>
      <w:proofErr w:type="spellStart"/>
      <w:r w:rsidRPr="00D33BCC">
        <w:t>Eze</w:t>
      </w:r>
      <w:proofErr w:type="spellEnd"/>
      <w:r w:rsidRPr="00D33BCC">
        <w:t>. 5:17</w:t>
      </w:r>
    </w:p>
    <w:p w:rsidR="00766455" w:rsidRPr="00D33BCC" w:rsidRDefault="00766455" w:rsidP="00766455">
      <w:r w:rsidRPr="00D33BCC">
        <w:tab/>
      </w:r>
      <w:r w:rsidRPr="00D33BCC">
        <w:tab/>
        <w:t>To neglect to build the temple was to neglect</w:t>
      </w:r>
    </w:p>
    <w:p w:rsidR="00766455" w:rsidRPr="00D33BCC" w:rsidRDefault="00766455" w:rsidP="00766455">
      <w:r w:rsidRPr="00D33BCC">
        <w:tab/>
      </w:r>
      <w:r w:rsidRPr="00D33BCC">
        <w:tab/>
        <w:t xml:space="preserve">to do God's Word and the neglect of God's </w:t>
      </w:r>
    </w:p>
    <w:p w:rsidR="00766455" w:rsidRPr="00D33BCC" w:rsidRDefault="00766455" w:rsidP="00766455">
      <w:r w:rsidRPr="00D33BCC">
        <w:tab/>
      </w:r>
      <w:r w:rsidRPr="00D33BCC">
        <w:tab/>
        <w:t>Word always results in a ruined society.</w:t>
      </w:r>
    </w:p>
    <w:p w:rsidR="00766455" w:rsidRPr="00D33BCC" w:rsidRDefault="00766455" w:rsidP="00766455">
      <w:r w:rsidRPr="00D33BCC">
        <w:tab/>
      </w:r>
      <w:r w:rsidRPr="00D33BCC">
        <w:tab/>
        <w:t>Also, it results in a desolated soul, wrecked,</w:t>
      </w:r>
    </w:p>
    <w:p w:rsidR="00766455" w:rsidRPr="00D33BCC" w:rsidRDefault="00766455" w:rsidP="00766455">
      <w:r w:rsidRPr="00D33BCC">
        <w:tab/>
      </w:r>
      <w:r w:rsidRPr="00D33BCC">
        <w:tab/>
        <w:t>devastated, ravaged and in ruins.</w:t>
      </w:r>
    </w:p>
    <w:p w:rsidR="00766455" w:rsidRPr="00D33BCC" w:rsidRDefault="00766455" w:rsidP="00766455">
      <w:r w:rsidRPr="00D33BCC">
        <w:t xml:space="preserve"> </w:t>
      </w:r>
    </w:p>
    <w:p w:rsidR="00766455" w:rsidRPr="00D33BCC" w:rsidRDefault="00766455" w:rsidP="00766455"/>
    <w:p w:rsidR="00766455" w:rsidRPr="00D33BCC" w:rsidRDefault="00766455" w:rsidP="00766455">
      <w:r w:rsidRPr="00D33BCC">
        <w:lastRenderedPageBreak/>
        <w:t>III.</w:t>
      </w:r>
      <w:r w:rsidRPr="00D33BCC">
        <w:tab/>
        <w:t>The Blessings Promised To The Obedient -vs. 11-15</w:t>
      </w:r>
    </w:p>
    <w:p w:rsidR="00766455" w:rsidRPr="00D33BCC" w:rsidRDefault="00766455" w:rsidP="00766455"/>
    <w:p w:rsidR="00766455" w:rsidRPr="00D33BCC" w:rsidRDefault="00766455" w:rsidP="00766455">
      <w:r w:rsidRPr="00D33BCC">
        <w:tab/>
        <w:t>1.</w:t>
      </w:r>
      <w:r w:rsidRPr="00D33BCC">
        <w:tab/>
        <w:t>The blessings - vs. 12,13</w:t>
      </w:r>
    </w:p>
    <w:p w:rsidR="00766455" w:rsidRPr="00D33BCC" w:rsidRDefault="00766455" w:rsidP="00766455"/>
    <w:p w:rsidR="00766455" w:rsidRPr="00D33BCC" w:rsidRDefault="00766455" w:rsidP="00766455">
      <w:r w:rsidRPr="00D33BCC">
        <w:tab/>
      </w:r>
      <w:r w:rsidRPr="00D33BCC">
        <w:tab/>
        <w:t>1)</w:t>
      </w:r>
      <w:r w:rsidRPr="00D33BCC">
        <w:tab/>
        <w:t>"The seed shall be prosperous"</w:t>
      </w:r>
    </w:p>
    <w:p w:rsidR="00766455" w:rsidRPr="00D33BCC" w:rsidRDefault="00766455" w:rsidP="00766455">
      <w:r w:rsidRPr="00D33BCC">
        <w:tab/>
      </w:r>
      <w:r w:rsidRPr="00D33BCC">
        <w:tab/>
        <w:t>2)</w:t>
      </w:r>
      <w:r w:rsidRPr="00D33BCC">
        <w:tab/>
        <w:t>"The vine shall give her fruit"</w:t>
      </w:r>
    </w:p>
    <w:p w:rsidR="00766455" w:rsidRPr="00D33BCC" w:rsidRDefault="00766455" w:rsidP="00766455">
      <w:r w:rsidRPr="00D33BCC">
        <w:tab/>
      </w:r>
      <w:r w:rsidRPr="00D33BCC">
        <w:tab/>
        <w:t>3)</w:t>
      </w:r>
      <w:r w:rsidRPr="00D33BCC">
        <w:tab/>
        <w:t>"The ground shall give her increase"</w:t>
      </w:r>
    </w:p>
    <w:p w:rsidR="00766455" w:rsidRPr="00D33BCC" w:rsidRDefault="00766455" w:rsidP="00766455">
      <w:r w:rsidRPr="00D33BCC">
        <w:tab/>
      </w:r>
      <w:r w:rsidRPr="00D33BCC">
        <w:tab/>
        <w:t>4)</w:t>
      </w:r>
      <w:r w:rsidRPr="00D33BCC">
        <w:tab/>
        <w:t>"The heavens shall give their dew"</w:t>
      </w:r>
    </w:p>
    <w:p w:rsidR="00766455" w:rsidRPr="00D33BCC" w:rsidRDefault="00766455" w:rsidP="00766455">
      <w:r w:rsidRPr="00D33BCC">
        <w:tab/>
      </w:r>
      <w:r w:rsidRPr="00D33BCC">
        <w:tab/>
        <w:t>5)</w:t>
      </w:r>
      <w:r w:rsidRPr="00D33BCC">
        <w:tab/>
        <w:t>"I will cause...this people to possess all</w:t>
      </w:r>
    </w:p>
    <w:p w:rsidR="00766455" w:rsidRPr="00D33BCC" w:rsidRDefault="00766455" w:rsidP="00766455">
      <w:r w:rsidRPr="00D33BCC">
        <w:tab/>
      </w:r>
      <w:r w:rsidRPr="00D33BCC">
        <w:tab/>
      </w:r>
      <w:r w:rsidRPr="00D33BCC">
        <w:tab/>
        <w:t>these things."</w:t>
      </w:r>
    </w:p>
    <w:p w:rsidR="00766455" w:rsidRPr="00D33BCC" w:rsidRDefault="00766455" w:rsidP="00766455">
      <w:r w:rsidRPr="00D33BCC">
        <w:tab/>
      </w:r>
      <w:r w:rsidRPr="00D33BCC">
        <w:tab/>
        <w:t>6)</w:t>
      </w:r>
      <w:r w:rsidRPr="00D33BCC">
        <w:tab/>
        <w:t>"Ye shall be a blessing"</w:t>
      </w:r>
    </w:p>
    <w:p w:rsidR="00766455" w:rsidRPr="00D33BCC" w:rsidRDefault="00766455" w:rsidP="00766455"/>
    <w:p w:rsidR="00766455" w:rsidRPr="00D33BCC" w:rsidRDefault="00766455" w:rsidP="00766455">
      <w:r w:rsidRPr="00D33BCC">
        <w:tab/>
        <w:t>2.</w:t>
      </w:r>
      <w:r w:rsidRPr="00D33BCC">
        <w:tab/>
        <w:t>The reason - vs. 11  "But now"</w:t>
      </w:r>
    </w:p>
    <w:p w:rsidR="00766455" w:rsidRPr="00D33BCC" w:rsidRDefault="00766455" w:rsidP="00766455">
      <w:r w:rsidRPr="00D33BCC">
        <w:tab/>
      </w:r>
      <w:r w:rsidRPr="00D33BCC">
        <w:tab/>
        <w:t>The change had taken place the same time that</w:t>
      </w:r>
    </w:p>
    <w:p w:rsidR="00766455" w:rsidRPr="00D33BCC" w:rsidRDefault="00766455" w:rsidP="00766455">
      <w:r w:rsidRPr="00D33BCC">
        <w:tab/>
      </w:r>
      <w:r w:rsidRPr="00D33BCC">
        <w:tab/>
        <w:t>they began to build.  From the very day when</w:t>
      </w:r>
    </w:p>
    <w:p w:rsidR="00766455" w:rsidRPr="00D33BCC" w:rsidRDefault="00766455" w:rsidP="00766455">
      <w:r w:rsidRPr="00D33BCC">
        <w:tab/>
      </w:r>
      <w:r w:rsidRPr="00D33BCC">
        <w:tab/>
        <w:t>they began to build God's house, God began</w:t>
      </w:r>
    </w:p>
    <w:p w:rsidR="00766455" w:rsidRPr="00D33BCC" w:rsidRDefault="00766455" w:rsidP="00766455">
      <w:r w:rsidRPr="00D33BCC">
        <w:tab/>
      </w:r>
      <w:r w:rsidRPr="00D33BCC">
        <w:tab/>
        <w:t>to bless them.  Ezra 5:1-2</w:t>
      </w:r>
    </w:p>
    <w:p w:rsidR="00766455" w:rsidRPr="00D33BCC" w:rsidRDefault="00766455" w:rsidP="00766455"/>
    <w:p w:rsidR="00766455" w:rsidRPr="00D33BCC" w:rsidRDefault="00766455" w:rsidP="00766455">
      <w:r w:rsidRPr="00D33BCC">
        <w:tab/>
        <w:t>3.</w:t>
      </w:r>
      <w:r w:rsidRPr="00D33BCC">
        <w:tab/>
        <w:t>The certainty - vs. 14-15</w:t>
      </w:r>
    </w:p>
    <w:p w:rsidR="00766455" w:rsidRPr="00D33BCC" w:rsidRDefault="00766455" w:rsidP="00766455"/>
    <w:p w:rsidR="00766455" w:rsidRPr="00D33BCC" w:rsidRDefault="00766455" w:rsidP="00766455">
      <w:r w:rsidRPr="00D33BCC">
        <w:tab/>
      </w:r>
      <w:r w:rsidRPr="00D33BCC">
        <w:tab/>
        <w:t>1)</w:t>
      </w:r>
      <w:r w:rsidRPr="00D33BCC">
        <w:tab/>
        <w:t>God's judgments were certain - vs. 14</w:t>
      </w:r>
    </w:p>
    <w:p w:rsidR="00766455" w:rsidRPr="00D33BCC" w:rsidRDefault="00766455" w:rsidP="00766455">
      <w:r w:rsidRPr="00D33BCC">
        <w:tab/>
      </w:r>
      <w:r w:rsidRPr="00D33BCC">
        <w:tab/>
      </w:r>
      <w:r w:rsidRPr="00D33BCC">
        <w:tab/>
        <w:t xml:space="preserve">"As I thought to punish you" - etc. </w:t>
      </w:r>
    </w:p>
    <w:p w:rsidR="00766455" w:rsidRPr="00D33BCC" w:rsidRDefault="00766455" w:rsidP="00766455">
      <w:r w:rsidRPr="00D33BCC">
        <w:tab/>
      </w:r>
      <w:r w:rsidRPr="00D33BCC">
        <w:tab/>
        <w:t>2)</w:t>
      </w:r>
      <w:r w:rsidRPr="00D33BCC">
        <w:tab/>
        <w:t>God's blessings are certain - vs. 15</w:t>
      </w:r>
    </w:p>
    <w:p w:rsidR="00766455" w:rsidRPr="00D33BCC" w:rsidRDefault="00766455" w:rsidP="00766455">
      <w:r w:rsidRPr="00D33BCC">
        <w:tab/>
      </w:r>
      <w:r w:rsidRPr="00D33BCC">
        <w:tab/>
      </w:r>
      <w:r w:rsidRPr="00D33BCC">
        <w:tab/>
        <w:t>"So again have I thought in these days to</w:t>
      </w:r>
    </w:p>
    <w:p w:rsidR="00766455" w:rsidRPr="00D33BCC" w:rsidRDefault="00766455" w:rsidP="00766455">
      <w:r w:rsidRPr="00D33BCC">
        <w:tab/>
      </w:r>
      <w:r w:rsidRPr="00D33BCC">
        <w:tab/>
      </w:r>
      <w:r w:rsidRPr="00D33BCC">
        <w:tab/>
        <w:t>do well unto Jerusalem and to the house</w:t>
      </w:r>
    </w:p>
    <w:p w:rsidR="00766455" w:rsidRPr="00D33BCC" w:rsidRDefault="00766455" w:rsidP="00766455">
      <w:r w:rsidRPr="00D33BCC">
        <w:tab/>
      </w:r>
      <w:r w:rsidRPr="00D33BCC">
        <w:tab/>
      </w:r>
      <w:r w:rsidRPr="00D33BCC">
        <w:tab/>
        <w:t>of Judah:  fear ye not."</w:t>
      </w:r>
    </w:p>
    <w:p w:rsidR="00766455" w:rsidRPr="00D33BCC" w:rsidRDefault="00766455" w:rsidP="00766455"/>
    <w:p w:rsidR="00766455" w:rsidRPr="00D33BCC" w:rsidRDefault="00766455" w:rsidP="00766455">
      <w:pPr>
        <w:jc w:val="center"/>
        <w:rPr>
          <w:sz w:val="36"/>
        </w:rPr>
      </w:pPr>
    </w:p>
    <w:p w:rsidR="00766455" w:rsidRPr="00D33BCC" w:rsidRDefault="00766455" w:rsidP="00766455">
      <w:pPr>
        <w:pStyle w:val="Heading2"/>
        <w:pageBreakBefore/>
        <w:rPr>
          <w:sz w:val="24"/>
        </w:rPr>
      </w:pPr>
      <w:bookmarkStart w:id="69" w:name="_Toc243905549"/>
      <w:bookmarkStart w:id="70" w:name="_Toc243915879"/>
      <w:bookmarkStart w:id="71" w:name="_Toc243918881"/>
      <w:r w:rsidRPr="00D33BCC">
        <w:lastRenderedPageBreak/>
        <w:t>The Pre-eminence of Divine Favor</w:t>
      </w:r>
      <w:bookmarkEnd w:id="69"/>
      <w:bookmarkEnd w:id="70"/>
      <w:bookmarkEnd w:id="71"/>
    </w:p>
    <w:p w:rsidR="00766455" w:rsidRPr="00D33BCC" w:rsidRDefault="00766455" w:rsidP="00766455">
      <w:pPr>
        <w:pStyle w:val="Heading3"/>
      </w:pPr>
      <w:r w:rsidRPr="00D33BCC">
        <w:t>Zech. 8:18-23</w:t>
      </w:r>
    </w:p>
    <w:p w:rsidR="00766455" w:rsidRPr="00D33BCC" w:rsidRDefault="00766455" w:rsidP="00766455">
      <w:pPr>
        <w:jc w:val="center"/>
      </w:pPr>
    </w:p>
    <w:p w:rsidR="00766455" w:rsidRPr="00D33BCC" w:rsidRDefault="00766455" w:rsidP="00766455">
      <w:r w:rsidRPr="00D33BCC">
        <w:t xml:space="preserve">The pre-eminence of Divine </w:t>
      </w:r>
      <w:proofErr w:type="spellStart"/>
      <w:r w:rsidRPr="00D33BCC">
        <w:t>Favour</w:t>
      </w:r>
      <w:proofErr w:type="spellEnd"/>
      <w:r w:rsidRPr="00D33BCC">
        <w:t xml:space="preserve"> is seen in an</w:t>
      </w:r>
    </w:p>
    <w:p w:rsidR="00766455" w:rsidRPr="00D33BCC" w:rsidRDefault="00766455" w:rsidP="00766455">
      <w:r w:rsidRPr="00D33BCC">
        <w:t>outburst of promise and hope.</w:t>
      </w:r>
    </w:p>
    <w:p w:rsidR="00766455" w:rsidRPr="00D33BCC" w:rsidRDefault="00766455" w:rsidP="00766455"/>
    <w:p w:rsidR="00766455" w:rsidRPr="00D33BCC" w:rsidRDefault="00766455" w:rsidP="00766455">
      <w:r w:rsidRPr="00D33BCC">
        <w:t>I.</w:t>
      </w:r>
      <w:r w:rsidRPr="00D33BCC">
        <w:tab/>
        <w:t>The Future Happiness of The People - vs. 19</w:t>
      </w:r>
    </w:p>
    <w:p w:rsidR="00766455" w:rsidRPr="00D33BCC" w:rsidRDefault="00766455" w:rsidP="00766455"/>
    <w:p w:rsidR="00766455" w:rsidRPr="00D33BCC" w:rsidRDefault="00766455" w:rsidP="00766455">
      <w:r w:rsidRPr="00D33BCC">
        <w:tab/>
        <w:t>1.</w:t>
      </w:r>
      <w:r w:rsidRPr="00D33BCC">
        <w:tab/>
        <w:t>Their past experience - vs. 19a</w:t>
      </w:r>
    </w:p>
    <w:p w:rsidR="00766455" w:rsidRPr="00D33BCC" w:rsidRDefault="00766455" w:rsidP="00766455">
      <w:r w:rsidRPr="00D33BCC">
        <w:tab/>
      </w:r>
      <w:r w:rsidRPr="00D33BCC">
        <w:tab/>
        <w:t>Mourning - lamenting - grieving - fasting</w:t>
      </w:r>
    </w:p>
    <w:p w:rsidR="00766455" w:rsidRPr="00D33BCC" w:rsidRDefault="00766455" w:rsidP="00766455">
      <w:r w:rsidRPr="00D33BCC">
        <w:tab/>
      </w:r>
      <w:r w:rsidRPr="00D33BCC">
        <w:tab/>
        <w:t>Reasons for their fasting -</w:t>
      </w:r>
    </w:p>
    <w:p w:rsidR="00766455" w:rsidRPr="00D33BCC" w:rsidRDefault="00766455" w:rsidP="00766455">
      <w:r w:rsidRPr="00D33BCC">
        <w:tab/>
      </w:r>
      <w:r w:rsidRPr="00D33BCC">
        <w:tab/>
        <w:t>(1)</w:t>
      </w:r>
      <w:r w:rsidRPr="00D33BCC">
        <w:tab/>
        <w:t>The "fast of the fourth month," was</w:t>
      </w:r>
    </w:p>
    <w:p w:rsidR="00766455" w:rsidRPr="00D33BCC" w:rsidRDefault="00766455" w:rsidP="00766455">
      <w:r w:rsidRPr="00D33BCC">
        <w:tab/>
      </w:r>
      <w:r w:rsidRPr="00D33BCC">
        <w:tab/>
      </w:r>
      <w:r w:rsidRPr="00D33BCC">
        <w:tab/>
        <w:t>in memory of the capture of Jerusalem</w:t>
      </w:r>
    </w:p>
    <w:p w:rsidR="00766455" w:rsidRPr="00D33BCC" w:rsidRDefault="00766455" w:rsidP="00766455">
      <w:r w:rsidRPr="00D33BCC">
        <w:tab/>
      </w:r>
      <w:r w:rsidRPr="00D33BCC">
        <w:tab/>
      </w:r>
      <w:r w:rsidRPr="00D33BCC">
        <w:tab/>
        <w:t>by the Chaldeans.</w:t>
      </w:r>
    </w:p>
    <w:p w:rsidR="00766455" w:rsidRPr="00D33BCC" w:rsidRDefault="00766455" w:rsidP="00766455">
      <w:r w:rsidRPr="00D33BCC">
        <w:tab/>
      </w:r>
      <w:r w:rsidRPr="00D33BCC">
        <w:tab/>
        <w:t>(2)</w:t>
      </w:r>
      <w:r w:rsidRPr="00D33BCC">
        <w:tab/>
        <w:t xml:space="preserve">The "fast of the fifth month," was in </w:t>
      </w:r>
    </w:p>
    <w:p w:rsidR="00766455" w:rsidRPr="00D33BCC" w:rsidRDefault="00766455" w:rsidP="00766455">
      <w:r w:rsidRPr="00D33BCC">
        <w:tab/>
      </w:r>
      <w:r w:rsidRPr="00D33BCC">
        <w:tab/>
      </w:r>
      <w:r w:rsidRPr="00D33BCC">
        <w:tab/>
        <w:t>memory of the burning of the temple</w:t>
      </w:r>
    </w:p>
    <w:p w:rsidR="00766455" w:rsidRPr="00D33BCC" w:rsidRDefault="00766455" w:rsidP="00766455">
      <w:r w:rsidRPr="00D33BCC">
        <w:tab/>
      </w:r>
      <w:r w:rsidRPr="00D33BCC">
        <w:tab/>
      </w:r>
      <w:r w:rsidRPr="00D33BCC">
        <w:tab/>
        <w:t>and city.</w:t>
      </w:r>
    </w:p>
    <w:p w:rsidR="00766455" w:rsidRPr="00D33BCC" w:rsidRDefault="00766455" w:rsidP="00766455">
      <w:r w:rsidRPr="00D33BCC">
        <w:tab/>
      </w:r>
      <w:r w:rsidRPr="00D33BCC">
        <w:tab/>
        <w:t>(3)</w:t>
      </w:r>
      <w:r w:rsidRPr="00D33BCC">
        <w:tab/>
        <w:t>The "fast of the seventh month," was in</w:t>
      </w:r>
    </w:p>
    <w:p w:rsidR="00766455" w:rsidRPr="00D33BCC" w:rsidRDefault="00766455" w:rsidP="00766455">
      <w:r w:rsidRPr="00D33BCC">
        <w:tab/>
      </w:r>
      <w:r w:rsidRPr="00D33BCC">
        <w:tab/>
      </w:r>
      <w:r w:rsidRPr="00D33BCC">
        <w:tab/>
        <w:t xml:space="preserve">memory of the murder of </w:t>
      </w:r>
      <w:proofErr w:type="spellStart"/>
      <w:r w:rsidRPr="00D33BCC">
        <w:t>Gedaliah</w:t>
      </w:r>
      <w:proofErr w:type="spellEnd"/>
      <w:r w:rsidRPr="00D33BCC">
        <w:t>.</w:t>
      </w:r>
    </w:p>
    <w:p w:rsidR="00766455" w:rsidRPr="00D33BCC" w:rsidRDefault="00766455" w:rsidP="00766455">
      <w:r w:rsidRPr="00D33BCC">
        <w:tab/>
      </w:r>
      <w:r w:rsidRPr="00D33BCC">
        <w:tab/>
      </w:r>
      <w:r w:rsidRPr="00D33BCC">
        <w:tab/>
        <w:t>Jer. 41:1-2</w:t>
      </w:r>
    </w:p>
    <w:p w:rsidR="00766455" w:rsidRPr="00D33BCC" w:rsidRDefault="00766455" w:rsidP="00766455">
      <w:r w:rsidRPr="00D33BCC">
        <w:tab/>
      </w:r>
      <w:r w:rsidRPr="00D33BCC">
        <w:tab/>
        <w:t>(4)</w:t>
      </w:r>
      <w:r w:rsidRPr="00D33BCC">
        <w:tab/>
        <w:t>The "fast of the tenth month," was in</w:t>
      </w:r>
    </w:p>
    <w:p w:rsidR="00766455" w:rsidRPr="00D33BCC" w:rsidRDefault="00766455" w:rsidP="00766455">
      <w:r w:rsidRPr="00D33BCC">
        <w:tab/>
      </w:r>
      <w:r w:rsidRPr="00D33BCC">
        <w:tab/>
      </w:r>
      <w:r w:rsidRPr="00D33BCC">
        <w:tab/>
        <w:t>memory of the siege of Jerusalem by</w:t>
      </w:r>
      <w:r w:rsidRPr="00D33BCC">
        <w:tab/>
      </w:r>
      <w:r w:rsidRPr="00D33BCC">
        <w:tab/>
      </w:r>
    </w:p>
    <w:p w:rsidR="00766455" w:rsidRPr="00D33BCC" w:rsidRDefault="00766455" w:rsidP="00766455">
      <w:r w:rsidRPr="00D33BCC">
        <w:tab/>
      </w:r>
      <w:r w:rsidRPr="00D33BCC">
        <w:tab/>
      </w:r>
      <w:r w:rsidRPr="00D33BCC">
        <w:tab/>
        <w:t>Nebuchadnezzar.</w:t>
      </w:r>
    </w:p>
    <w:p w:rsidR="00766455" w:rsidRPr="00D33BCC" w:rsidRDefault="00766455" w:rsidP="00766455"/>
    <w:p w:rsidR="00766455" w:rsidRPr="00D33BCC" w:rsidRDefault="00766455" w:rsidP="00766455">
      <w:r w:rsidRPr="00D33BCC">
        <w:tab/>
        <w:t>2.</w:t>
      </w:r>
      <w:r w:rsidRPr="00D33BCC">
        <w:tab/>
        <w:t>Their promised experience -</w:t>
      </w:r>
    </w:p>
    <w:p w:rsidR="00766455" w:rsidRPr="00D33BCC" w:rsidRDefault="00766455" w:rsidP="00766455">
      <w:r w:rsidRPr="00D33BCC">
        <w:tab/>
      </w:r>
      <w:r w:rsidRPr="00D33BCC">
        <w:tab/>
        <w:t>Their "fasts" should be turned into joyful</w:t>
      </w:r>
    </w:p>
    <w:p w:rsidR="00766455" w:rsidRPr="00D33BCC" w:rsidRDefault="00766455" w:rsidP="00766455">
      <w:r w:rsidRPr="00D33BCC">
        <w:tab/>
      </w:r>
      <w:r w:rsidRPr="00D33BCC">
        <w:tab/>
        <w:t xml:space="preserve">feasts.  The former miseries should be </w:t>
      </w:r>
    </w:p>
    <w:p w:rsidR="00766455" w:rsidRPr="00D33BCC" w:rsidRDefault="00766455" w:rsidP="00766455">
      <w:r w:rsidRPr="00D33BCC">
        <w:tab/>
      </w:r>
      <w:r w:rsidRPr="00D33BCC">
        <w:tab/>
        <w:t>forgotten in the presence of the blessings.</w:t>
      </w:r>
    </w:p>
    <w:p w:rsidR="00766455" w:rsidRPr="00D33BCC" w:rsidRDefault="00766455" w:rsidP="00766455">
      <w:r w:rsidRPr="00D33BCC">
        <w:tab/>
      </w:r>
      <w:r w:rsidRPr="00D33BCC">
        <w:tab/>
        <w:t>"Joy and gladness, and cheerful feasts;"</w:t>
      </w:r>
    </w:p>
    <w:p w:rsidR="00766455" w:rsidRPr="00D33BCC" w:rsidRDefault="00766455" w:rsidP="00766455">
      <w:r w:rsidRPr="00D33BCC">
        <w:tab/>
      </w:r>
      <w:r w:rsidRPr="00D33BCC">
        <w:tab/>
        <w:t>The Jewish Feasts - to be restored</w:t>
      </w:r>
    </w:p>
    <w:p w:rsidR="00766455" w:rsidRPr="00D33BCC" w:rsidRDefault="00766455" w:rsidP="00766455"/>
    <w:p w:rsidR="00766455" w:rsidRPr="00D33BCC" w:rsidRDefault="00766455" w:rsidP="00766455">
      <w:r w:rsidRPr="00D33BCC">
        <w:tab/>
      </w:r>
      <w:r w:rsidRPr="00D33BCC">
        <w:tab/>
        <w:t>(1)</w:t>
      </w:r>
      <w:r w:rsidRPr="00D33BCC">
        <w:tab/>
        <w:t>The Feast of Passover - the cross</w:t>
      </w:r>
    </w:p>
    <w:p w:rsidR="00766455" w:rsidRPr="00D33BCC" w:rsidRDefault="00766455" w:rsidP="00766455">
      <w:r w:rsidRPr="00D33BCC">
        <w:tab/>
      </w:r>
      <w:r w:rsidRPr="00D33BCC">
        <w:tab/>
        <w:t>(2)</w:t>
      </w:r>
      <w:r w:rsidRPr="00D33BCC">
        <w:tab/>
        <w:t>The Feast of Unleavened Bread -</w:t>
      </w:r>
    </w:p>
    <w:p w:rsidR="00766455" w:rsidRPr="00D33BCC" w:rsidRDefault="00766455" w:rsidP="00766455">
      <w:r w:rsidRPr="00D33BCC">
        <w:tab/>
      </w:r>
      <w:r w:rsidRPr="00D33BCC">
        <w:tab/>
        <w:t>(3)</w:t>
      </w:r>
      <w:r w:rsidRPr="00D33BCC">
        <w:tab/>
        <w:t>The Feast of First Fruits - resurrection</w:t>
      </w:r>
    </w:p>
    <w:p w:rsidR="00766455" w:rsidRPr="00D33BCC" w:rsidRDefault="00766455" w:rsidP="00766455">
      <w:r w:rsidRPr="00D33BCC">
        <w:tab/>
      </w:r>
      <w:r w:rsidRPr="00D33BCC">
        <w:tab/>
        <w:t>(4)</w:t>
      </w:r>
      <w:r w:rsidRPr="00D33BCC">
        <w:tab/>
        <w:t>The Feast of Pentecost -</w:t>
      </w:r>
    </w:p>
    <w:p w:rsidR="00766455" w:rsidRPr="00D33BCC" w:rsidRDefault="00766455" w:rsidP="00766455">
      <w:r w:rsidRPr="00D33BCC">
        <w:tab/>
      </w:r>
      <w:r w:rsidRPr="00D33BCC">
        <w:tab/>
      </w:r>
      <w:r w:rsidRPr="00D33BCC">
        <w:tab/>
        <w:t>the outpoured Spirit</w:t>
      </w:r>
    </w:p>
    <w:p w:rsidR="00766455" w:rsidRPr="00D33BCC" w:rsidRDefault="00766455" w:rsidP="00766455">
      <w:r w:rsidRPr="00D33BCC">
        <w:tab/>
      </w:r>
      <w:r w:rsidRPr="00D33BCC">
        <w:tab/>
        <w:t>(5)</w:t>
      </w:r>
      <w:r w:rsidRPr="00D33BCC">
        <w:tab/>
        <w:t>The Feast of Trumpets - the new year</w:t>
      </w:r>
    </w:p>
    <w:p w:rsidR="00766455" w:rsidRPr="00D33BCC" w:rsidRDefault="00766455" w:rsidP="00766455">
      <w:r w:rsidRPr="00D33BCC">
        <w:tab/>
      </w:r>
      <w:r w:rsidRPr="00D33BCC">
        <w:tab/>
        <w:t>(6)</w:t>
      </w:r>
      <w:r w:rsidRPr="00D33BCC">
        <w:tab/>
        <w:t>The Feast of Atonement - confession of sin</w:t>
      </w:r>
    </w:p>
    <w:p w:rsidR="00766455" w:rsidRPr="00D33BCC" w:rsidRDefault="00766455" w:rsidP="00766455">
      <w:r w:rsidRPr="00D33BCC">
        <w:tab/>
      </w:r>
      <w:r w:rsidRPr="00D33BCC">
        <w:tab/>
        <w:t>(7)</w:t>
      </w:r>
      <w:r w:rsidRPr="00D33BCC">
        <w:tab/>
        <w:t>The Feast of Tabernacles - remembering</w:t>
      </w:r>
    </w:p>
    <w:p w:rsidR="00766455" w:rsidRPr="00D33BCC" w:rsidRDefault="00766455" w:rsidP="00766455">
      <w:r w:rsidRPr="00D33BCC">
        <w:tab/>
      </w:r>
      <w:r w:rsidRPr="00D33BCC">
        <w:tab/>
      </w:r>
      <w:r w:rsidRPr="00D33BCC">
        <w:tab/>
        <w:t>their deliverance</w:t>
      </w:r>
    </w:p>
    <w:p w:rsidR="00766455" w:rsidRPr="00D33BCC" w:rsidRDefault="00766455" w:rsidP="00766455">
      <w:r w:rsidRPr="00D33BCC">
        <w:tab/>
      </w:r>
      <w:r w:rsidRPr="00D33BCC">
        <w:tab/>
      </w:r>
      <w:r w:rsidRPr="00D33BCC">
        <w:tab/>
        <w:t xml:space="preserve">On the seventh month, on the fifteenth </w:t>
      </w:r>
    </w:p>
    <w:p w:rsidR="00766455" w:rsidRPr="00D33BCC" w:rsidRDefault="00766455" w:rsidP="00766455">
      <w:r w:rsidRPr="00D33BCC">
        <w:tab/>
      </w:r>
      <w:r w:rsidRPr="00D33BCC">
        <w:tab/>
      </w:r>
      <w:r w:rsidRPr="00D33BCC">
        <w:tab/>
        <w:t>day, for seven days</w:t>
      </w:r>
    </w:p>
    <w:p w:rsidR="00766455" w:rsidRPr="00D33BCC" w:rsidRDefault="00766455" w:rsidP="00766455">
      <w:r w:rsidRPr="00D33BCC">
        <w:tab/>
      </w:r>
      <w:r w:rsidRPr="00D33BCC">
        <w:tab/>
      </w:r>
      <w:r w:rsidRPr="00D33BCC">
        <w:tab/>
        <w:t>Joy to be restored</w:t>
      </w:r>
    </w:p>
    <w:p w:rsidR="00766455" w:rsidRPr="00D33BCC" w:rsidRDefault="00766455" w:rsidP="00766455">
      <w:r w:rsidRPr="00D33BCC">
        <w:tab/>
      </w:r>
      <w:r w:rsidRPr="00D33BCC">
        <w:tab/>
      </w:r>
      <w:r w:rsidRPr="00D33BCC">
        <w:tab/>
        <w:t xml:space="preserve">Psa. 30:11   Psa. 126:1-2  Isa. 61:3  </w:t>
      </w:r>
    </w:p>
    <w:p w:rsidR="00766455" w:rsidRPr="00D33BCC" w:rsidRDefault="00766455" w:rsidP="00766455">
      <w:r w:rsidRPr="00D33BCC">
        <w:tab/>
      </w:r>
      <w:r w:rsidRPr="00D33BCC">
        <w:tab/>
      </w:r>
      <w:r w:rsidRPr="00D33BCC">
        <w:tab/>
        <w:t>Jer. 31:13</w:t>
      </w:r>
    </w:p>
    <w:p w:rsidR="00766455" w:rsidRPr="00D33BCC" w:rsidRDefault="00766455" w:rsidP="00766455"/>
    <w:p w:rsidR="00766455" w:rsidRPr="00D33BCC" w:rsidRDefault="00766455" w:rsidP="00766455">
      <w:r w:rsidRPr="00D33BCC">
        <w:lastRenderedPageBreak/>
        <w:tab/>
        <w:t>3.</w:t>
      </w:r>
      <w:r w:rsidRPr="00D33BCC">
        <w:tab/>
        <w:t>The conditions of continued blessings</w:t>
      </w:r>
    </w:p>
    <w:p w:rsidR="00766455" w:rsidRPr="00D33BCC" w:rsidRDefault="00766455" w:rsidP="00766455">
      <w:r w:rsidRPr="00D33BCC">
        <w:tab/>
      </w:r>
      <w:r w:rsidRPr="00D33BCC">
        <w:tab/>
        <w:t>"Therefore love the truth and peace."</w:t>
      </w:r>
    </w:p>
    <w:p w:rsidR="00766455" w:rsidRPr="00D33BCC" w:rsidRDefault="00766455" w:rsidP="00766455">
      <w:r w:rsidRPr="00D33BCC">
        <w:tab/>
      </w:r>
      <w:r w:rsidRPr="00D33BCC">
        <w:tab/>
        <w:t>(1)</w:t>
      </w:r>
      <w:r w:rsidRPr="00D33BCC">
        <w:tab/>
        <w:t>"love the truth"</w:t>
      </w:r>
    </w:p>
    <w:p w:rsidR="00766455" w:rsidRPr="00D33BCC" w:rsidRDefault="00766455" w:rsidP="00766455">
      <w:r w:rsidRPr="00D33BCC">
        <w:tab/>
      </w:r>
      <w:r w:rsidRPr="00D33BCC">
        <w:tab/>
      </w:r>
      <w:r w:rsidRPr="00D33BCC">
        <w:tab/>
        <w:t>Not only know it and have it, but love it.</w:t>
      </w:r>
    </w:p>
    <w:p w:rsidR="00766455" w:rsidRPr="00D33BCC" w:rsidRDefault="00766455" w:rsidP="00766455">
      <w:r w:rsidRPr="00D33BCC">
        <w:tab/>
      </w:r>
      <w:r w:rsidRPr="00D33BCC">
        <w:tab/>
      </w:r>
      <w:r w:rsidRPr="00D33BCC">
        <w:tab/>
        <w:t xml:space="preserve">The danger of knowing the truth and </w:t>
      </w:r>
    </w:p>
    <w:p w:rsidR="00766455" w:rsidRPr="00D33BCC" w:rsidRDefault="00766455" w:rsidP="00766455">
      <w:r w:rsidRPr="00D33BCC">
        <w:tab/>
      </w:r>
      <w:r w:rsidRPr="00D33BCC">
        <w:tab/>
      </w:r>
      <w:r w:rsidRPr="00D33BCC">
        <w:tab/>
        <w:t>not loving it.  II Thess. 2:10-11</w:t>
      </w:r>
    </w:p>
    <w:p w:rsidR="00766455" w:rsidRPr="00D33BCC" w:rsidRDefault="00766455" w:rsidP="00766455">
      <w:r w:rsidRPr="00D33BCC">
        <w:tab/>
      </w:r>
      <w:r w:rsidRPr="00D33BCC">
        <w:tab/>
        <w:t>(2)</w:t>
      </w:r>
      <w:r w:rsidRPr="00D33BCC">
        <w:tab/>
        <w:t>"love...peace"</w:t>
      </w:r>
    </w:p>
    <w:p w:rsidR="00766455" w:rsidRPr="00D33BCC" w:rsidRDefault="00766455" w:rsidP="00766455">
      <w:r w:rsidRPr="00D33BCC">
        <w:tab/>
      </w:r>
      <w:r w:rsidRPr="00D33BCC">
        <w:tab/>
      </w:r>
      <w:r w:rsidRPr="00D33BCC">
        <w:tab/>
        <w:t>Love and truth are the foundation for</w:t>
      </w:r>
    </w:p>
    <w:p w:rsidR="00766455" w:rsidRPr="00D33BCC" w:rsidRDefault="00766455" w:rsidP="00766455">
      <w:r w:rsidRPr="00D33BCC">
        <w:tab/>
      </w:r>
      <w:r w:rsidRPr="00D33BCC">
        <w:tab/>
      </w:r>
      <w:r w:rsidRPr="00D33BCC">
        <w:tab/>
        <w:t>peace.  "There is no peace to the wicked."</w:t>
      </w:r>
    </w:p>
    <w:p w:rsidR="00766455" w:rsidRPr="00D33BCC" w:rsidRDefault="00766455" w:rsidP="00766455"/>
    <w:p w:rsidR="00766455" w:rsidRPr="00D33BCC" w:rsidRDefault="00766455" w:rsidP="00766455">
      <w:r w:rsidRPr="00D33BCC">
        <w:t>II.</w:t>
      </w:r>
      <w:r w:rsidRPr="00D33BCC">
        <w:tab/>
        <w:t>The Future Greatness of the City - vs. 20-22</w:t>
      </w:r>
    </w:p>
    <w:p w:rsidR="00766455" w:rsidRPr="00D33BCC" w:rsidRDefault="00766455" w:rsidP="00766455"/>
    <w:p w:rsidR="00766455" w:rsidRPr="00D33BCC" w:rsidRDefault="00766455" w:rsidP="00766455">
      <w:r w:rsidRPr="00D33BCC">
        <w:tab/>
        <w:t>1.</w:t>
      </w:r>
      <w:r w:rsidRPr="00D33BCC">
        <w:tab/>
        <w:t>Jerusalem will be the religious capital of the</w:t>
      </w:r>
    </w:p>
    <w:p w:rsidR="00766455" w:rsidRPr="00D33BCC" w:rsidRDefault="00766455" w:rsidP="00766455">
      <w:r w:rsidRPr="00D33BCC">
        <w:tab/>
      </w:r>
      <w:r w:rsidRPr="00D33BCC">
        <w:tab/>
        <w:t>world.</w:t>
      </w:r>
    </w:p>
    <w:p w:rsidR="00766455" w:rsidRPr="00D33BCC" w:rsidRDefault="00766455" w:rsidP="00766455">
      <w:r w:rsidRPr="00D33BCC">
        <w:tab/>
      </w:r>
      <w:r w:rsidRPr="00D33BCC">
        <w:tab/>
        <w:t>"Many shall come to seek the LORD...in</w:t>
      </w:r>
    </w:p>
    <w:p w:rsidR="00766455" w:rsidRPr="00D33BCC" w:rsidRDefault="00766455" w:rsidP="00766455">
      <w:r w:rsidRPr="00D33BCC">
        <w:tab/>
      </w:r>
      <w:r w:rsidRPr="00D33BCC">
        <w:tab/>
        <w:t>Jerusalem."</w:t>
      </w:r>
    </w:p>
    <w:p w:rsidR="00766455" w:rsidRPr="00D33BCC" w:rsidRDefault="00766455" w:rsidP="00766455"/>
    <w:p w:rsidR="00766455" w:rsidRPr="00D33BCC" w:rsidRDefault="00766455" w:rsidP="00766455">
      <w:r w:rsidRPr="00D33BCC">
        <w:tab/>
        <w:t>2.</w:t>
      </w:r>
      <w:r w:rsidRPr="00D33BCC">
        <w:tab/>
        <w:t>The gathering of the nations to seek God.</w:t>
      </w:r>
    </w:p>
    <w:p w:rsidR="00766455" w:rsidRPr="00D33BCC" w:rsidRDefault="00766455" w:rsidP="00766455">
      <w:r w:rsidRPr="00D33BCC">
        <w:tab/>
      </w:r>
      <w:r w:rsidRPr="00D33BCC">
        <w:tab/>
        <w:t>(1)</w:t>
      </w:r>
      <w:r w:rsidRPr="00D33BCC">
        <w:tab/>
        <w:t>A spirit of prayer - "Let us go...pray."</w:t>
      </w:r>
    </w:p>
    <w:p w:rsidR="00766455" w:rsidRPr="00D33BCC" w:rsidRDefault="00766455" w:rsidP="00766455">
      <w:r w:rsidRPr="00D33BCC">
        <w:tab/>
      </w:r>
      <w:r w:rsidRPr="00D33BCC">
        <w:tab/>
        <w:t>(2)</w:t>
      </w:r>
      <w:r w:rsidRPr="00D33BCC">
        <w:tab/>
        <w:t>A spirit of unity - "Let us"</w:t>
      </w:r>
    </w:p>
    <w:p w:rsidR="00766455" w:rsidRPr="00D33BCC" w:rsidRDefault="00766455" w:rsidP="00766455">
      <w:r w:rsidRPr="00D33BCC">
        <w:tab/>
      </w:r>
      <w:r w:rsidRPr="00D33BCC">
        <w:tab/>
        <w:t>(3)</w:t>
      </w:r>
      <w:r w:rsidRPr="00D33BCC">
        <w:tab/>
        <w:t>A spirit of zeal - "Let us go speedily"</w:t>
      </w:r>
    </w:p>
    <w:p w:rsidR="00766455" w:rsidRPr="00D33BCC" w:rsidRDefault="00766455" w:rsidP="00766455">
      <w:r w:rsidRPr="00D33BCC">
        <w:tab/>
      </w:r>
      <w:r w:rsidRPr="00D33BCC">
        <w:tab/>
        <w:t>(4)</w:t>
      </w:r>
      <w:r w:rsidRPr="00D33BCC">
        <w:tab/>
        <w:t xml:space="preserve">A spirit of intercession - "To seek the </w:t>
      </w:r>
    </w:p>
    <w:p w:rsidR="00766455" w:rsidRPr="00D33BCC" w:rsidRDefault="00766455" w:rsidP="00766455">
      <w:r w:rsidRPr="00D33BCC">
        <w:tab/>
      </w:r>
      <w:r w:rsidRPr="00D33BCC">
        <w:tab/>
      </w:r>
      <w:r w:rsidRPr="00D33BCC">
        <w:tab/>
        <w:t>Lord"</w:t>
      </w:r>
    </w:p>
    <w:p w:rsidR="00766455" w:rsidRPr="00D33BCC" w:rsidRDefault="00766455" w:rsidP="00766455">
      <w:r w:rsidRPr="00D33BCC">
        <w:tab/>
      </w:r>
      <w:r w:rsidRPr="00D33BCC">
        <w:tab/>
        <w:t>(5)</w:t>
      </w:r>
      <w:r w:rsidRPr="00D33BCC">
        <w:tab/>
        <w:t>A spirit of revival - "I will go also"</w:t>
      </w:r>
    </w:p>
    <w:p w:rsidR="00766455" w:rsidRPr="00D33BCC" w:rsidRDefault="00766455" w:rsidP="00766455">
      <w:r w:rsidRPr="00D33BCC">
        <w:tab/>
      </w:r>
      <w:r w:rsidRPr="00D33BCC">
        <w:tab/>
      </w:r>
      <w:r w:rsidRPr="00D33BCC">
        <w:tab/>
        <w:t>A revived life knows the value of prayer.</w:t>
      </w:r>
    </w:p>
    <w:p w:rsidR="00766455" w:rsidRPr="00D33BCC" w:rsidRDefault="00766455" w:rsidP="00766455">
      <w:r w:rsidRPr="00D33BCC">
        <w:tab/>
      </w:r>
      <w:r w:rsidRPr="00D33BCC">
        <w:tab/>
      </w:r>
      <w:r w:rsidRPr="00D33BCC">
        <w:tab/>
        <w:t>A revived life reaches out to others.</w:t>
      </w:r>
    </w:p>
    <w:p w:rsidR="00766455" w:rsidRPr="00D33BCC" w:rsidRDefault="00766455" w:rsidP="00766455">
      <w:r w:rsidRPr="00D33BCC">
        <w:tab/>
      </w:r>
      <w:r w:rsidRPr="00D33BCC">
        <w:tab/>
      </w:r>
      <w:r w:rsidRPr="00D33BCC">
        <w:tab/>
        <w:t>"Let us go"</w:t>
      </w:r>
    </w:p>
    <w:p w:rsidR="00766455" w:rsidRPr="00D33BCC" w:rsidRDefault="00766455" w:rsidP="00766455">
      <w:r w:rsidRPr="00D33BCC">
        <w:tab/>
      </w:r>
      <w:r w:rsidRPr="00D33BCC">
        <w:tab/>
      </w:r>
      <w:r w:rsidRPr="00D33BCC">
        <w:tab/>
        <w:t>A revived life influences others.</w:t>
      </w:r>
    </w:p>
    <w:p w:rsidR="00766455" w:rsidRPr="00D33BCC" w:rsidRDefault="00766455" w:rsidP="00766455">
      <w:r w:rsidRPr="00D33BCC">
        <w:tab/>
      </w:r>
      <w:r w:rsidRPr="00D33BCC">
        <w:tab/>
      </w:r>
      <w:r w:rsidRPr="00D33BCC">
        <w:tab/>
        <w:t>vs. 23 "We will go with you."</w:t>
      </w:r>
    </w:p>
    <w:p w:rsidR="00766455" w:rsidRPr="00D33BCC" w:rsidRDefault="00766455" w:rsidP="00766455"/>
    <w:p w:rsidR="00766455" w:rsidRPr="00D33BCC" w:rsidRDefault="00766455" w:rsidP="00766455">
      <w:r w:rsidRPr="00D33BCC">
        <w:tab/>
        <w:t>3.</w:t>
      </w:r>
      <w:r w:rsidRPr="00D33BCC">
        <w:tab/>
        <w:t>Jerusalem will be a safe city. - vs. 5</w:t>
      </w:r>
    </w:p>
    <w:p w:rsidR="00766455" w:rsidRPr="00D33BCC" w:rsidRDefault="00766455" w:rsidP="00766455">
      <w:r w:rsidRPr="00D33BCC">
        <w:tab/>
      </w:r>
      <w:r w:rsidRPr="00D33BCC">
        <w:tab/>
        <w:t>(1)</w:t>
      </w:r>
      <w:r w:rsidRPr="00D33BCC">
        <w:tab/>
        <w:t>The streets are safe - Isa. 11:9</w:t>
      </w:r>
    </w:p>
    <w:p w:rsidR="00766455" w:rsidRPr="00D33BCC" w:rsidRDefault="00766455" w:rsidP="00766455">
      <w:r w:rsidRPr="00D33BCC">
        <w:tab/>
      </w:r>
      <w:r w:rsidRPr="00D33BCC">
        <w:tab/>
      </w:r>
      <w:r w:rsidRPr="00D33BCC">
        <w:tab/>
        <w:t>Safe for children - safe for adults.</w:t>
      </w:r>
    </w:p>
    <w:p w:rsidR="00766455" w:rsidRPr="00D33BCC" w:rsidRDefault="00766455" w:rsidP="00766455">
      <w:r w:rsidRPr="00D33BCC">
        <w:tab/>
      </w:r>
      <w:r w:rsidRPr="00D33BCC">
        <w:tab/>
      </w:r>
      <w:r w:rsidRPr="00D33BCC">
        <w:tab/>
        <w:t>Not only are the streets fit for children,</w:t>
      </w:r>
    </w:p>
    <w:p w:rsidR="00766455" w:rsidRPr="00D33BCC" w:rsidRDefault="00766455" w:rsidP="00766455">
      <w:r w:rsidRPr="00D33BCC">
        <w:tab/>
      </w:r>
      <w:r w:rsidRPr="00D33BCC">
        <w:tab/>
      </w:r>
      <w:r w:rsidRPr="00D33BCC">
        <w:tab/>
        <w:t>the children are fit for the streets.</w:t>
      </w:r>
    </w:p>
    <w:p w:rsidR="00766455" w:rsidRPr="00D33BCC" w:rsidRDefault="00766455" w:rsidP="00766455">
      <w:r w:rsidRPr="00D33BCC">
        <w:tab/>
      </w:r>
      <w:r w:rsidRPr="00D33BCC">
        <w:tab/>
      </w:r>
      <w:r w:rsidRPr="00D33BCC">
        <w:tab/>
        <w:t>Children today pollute the streets.</w:t>
      </w:r>
    </w:p>
    <w:p w:rsidR="00766455" w:rsidRPr="00D33BCC" w:rsidRDefault="00766455" w:rsidP="00766455">
      <w:r w:rsidRPr="00D33BCC">
        <w:tab/>
      </w:r>
      <w:r w:rsidRPr="00D33BCC">
        <w:tab/>
        <w:t>(2)</w:t>
      </w:r>
      <w:r w:rsidRPr="00D33BCC">
        <w:tab/>
        <w:t>The store fronts will be safe -</w:t>
      </w:r>
    </w:p>
    <w:p w:rsidR="00766455" w:rsidRPr="00D33BCC" w:rsidRDefault="00766455" w:rsidP="00766455">
      <w:r w:rsidRPr="00D33BCC">
        <w:tab/>
      </w:r>
      <w:r w:rsidRPr="00D33BCC">
        <w:tab/>
      </w:r>
      <w:r w:rsidRPr="00D33BCC">
        <w:tab/>
        <w:t>No unholy pictures and bill boards</w:t>
      </w:r>
    </w:p>
    <w:p w:rsidR="00766455" w:rsidRPr="00D33BCC" w:rsidRDefault="00766455" w:rsidP="00766455">
      <w:r w:rsidRPr="00D33BCC">
        <w:tab/>
      </w:r>
      <w:r w:rsidRPr="00D33BCC">
        <w:tab/>
      </w:r>
      <w:r w:rsidRPr="00D33BCC">
        <w:tab/>
        <w:t>No pornography</w:t>
      </w:r>
    </w:p>
    <w:p w:rsidR="00766455" w:rsidRPr="00D33BCC" w:rsidRDefault="00766455" w:rsidP="00766455">
      <w:r w:rsidRPr="00D33BCC">
        <w:tab/>
      </w:r>
      <w:r w:rsidRPr="00D33BCC">
        <w:tab/>
        <w:t>(3)</w:t>
      </w:r>
      <w:r w:rsidRPr="00D33BCC">
        <w:tab/>
        <w:t>The public places will be safe -</w:t>
      </w:r>
    </w:p>
    <w:p w:rsidR="00766455" w:rsidRPr="00D33BCC" w:rsidRDefault="00766455" w:rsidP="00766455">
      <w:r w:rsidRPr="00D33BCC">
        <w:tab/>
      </w:r>
      <w:r w:rsidRPr="00D33BCC">
        <w:tab/>
      </w:r>
      <w:r w:rsidRPr="00D33BCC">
        <w:tab/>
        <w:t xml:space="preserve">No instigators of crime - stealing - </w:t>
      </w:r>
    </w:p>
    <w:p w:rsidR="00766455" w:rsidRPr="00D33BCC" w:rsidRDefault="00766455" w:rsidP="00766455">
      <w:r w:rsidRPr="00D33BCC">
        <w:tab/>
      </w:r>
      <w:r w:rsidRPr="00D33BCC">
        <w:tab/>
      </w:r>
      <w:r w:rsidRPr="00D33BCC">
        <w:tab/>
        <w:t>gambling - killing - raping - and</w:t>
      </w:r>
    </w:p>
    <w:p w:rsidR="00766455" w:rsidRPr="00D33BCC" w:rsidRDefault="00766455" w:rsidP="00766455">
      <w:r w:rsidRPr="00D33BCC">
        <w:tab/>
      </w:r>
      <w:r w:rsidRPr="00D33BCC">
        <w:tab/>
      </w:r>
      <w:r w:rsidRPr="00D33BCC">
        <w:tab/>
        <w:t>no homosexuals</w:t>
      </w:r>
    </w:p>
    <w:p w:rsidR="00766455" w:rsidRPr="00D33BCC" w:rsidRDefault="00766455" w:rsidP="00766455">
      <w:r w:rsidRPr="00D33BCC">
        <w:tab/>
      </w:r>
      <w:r w:rsidRPr="00D33BCC">
        <w:tab/>
        <w:t>(4)</w:t>
      </w:r>
      <w:r w:rsidRPr="00D33BCC">
        <w:tab/>
        <w:t>Business will be safe -</w:t>
      </w:r>
    </w:p>
    <w:p w:rsidR="00766455" w:rsidRPr="00D33BCC" w:rsidRDefault="00766455" w:rsidP="00766455">
      <w:r w:rsidRPr="00D33BCC">
        <w:tab/>
      </w:r>
      <w:r w:rsidRPr="00D33BCC">
        <w:tab/>
      </w:r>
      <w:r w:rsidRPr="00D33BCC">
        <w:tab/>
        <w:t>A change in the commercial  world.</w:t>
      </w:r>
    </w:p>
    <w:p w:rsidR="00766455" w:rsidRPr="00D33BCC" w:rsidRDefault="00766455" w:rsidP="00766455">
      <w:r w:rsidRPr="00D33BCC">
        <w:tab/>
      </w:r>
      <w:r w:rsidRPr="00D33BCC">
        <w:tab/>
      </w:r>
      <w:r w:rsidRPr="00D33BCC">
        <w:tab/>
        <w:t>Zech. 14:20</w:t>
      </w:r>
    </w:p>
    <w:p w:rsidR="00766455" w:rsidRPr="00D33BCC" w:rsidRDefault="00766455" w:rsidP="00766455">
      <w:r w:rsidRPr="00D33BCC">
        <w:lastRenderedPageBreak/>
        <w:tab/>
      </w:r>
      <w:r w:rsidRPr="00D33BCC">
        <w:tab/>
        <w:t>(5)</w:t>
      </w:r>
      <w:r w:rsidRPr="00D33BCC">
        <w:tab/>
        <w:t>The courts will be safe -</w:t>
      </w:r>
    </w:p>
    <w:p w:rsidR="00766455" w:rsidRPr="00D33BCC" w:rsidRDefault="00766455" w:rsidP="00766455">
      <w:r w:rsidRPr="00D33BCC">
        <w:tab/>
      </w:r>
      <w:r w:rsidRPr="00D33BCC">
        <w:tab/>
      </w:r>
      <w:r w:rsidRPr="00D33BCC">
        <w:tab/>
        <w:t>There shall be justice.</w:t>
      </w:r>
    </w:p>
    <w:p w:rsidR="00766455" w:rsidRPr="00D33BCC" w:rsidRDefault="00766455" w:rsidP="00766455"/>
    <w:p w:rsidR="00766455" w:rsidRPr="00D33BCC" w:rsidRDefault="00766455" w:rsidP="00766455">
      <w:r w:rsidRPr="00D33BCC">
        <w:t>III.</w:t>
      </w:r>
      <w:r w:rsidRPr="00D33BCC">
        <w:tab/>
        <w:t>The Future Eminence of the Jew - vs. 23</w:t>
      </w:r>
    </w:p>
    <w:p w:rsidR="00766455" w:rsidRPr="00D33BCC" w:rsidRDefault="00766455" w:rsidP="00766455"/>
    <w:p w:rsidR="00766455" w:rsidRPr="00D33BCC" w:rsidRDefault="00766455" w:rsidP="00766455">
      <w:r w:rsidRPr="00D33BCC">
        <w:tab/>
        <w:t>1.</w:t>
      </w:r>
      <w:r w:rsidRPr="00D33BCC">
        <w:tab/>
        <w:t>Salvation is of the Jew -</w:t>
      </w:r>
    </w:p>
    <w:p w:rsidR="00766455" w:rsidRPr="00D33BCC" w:rsidRDefault="00766455" w:rsidP="00766455">
      <w:r w:rsidRPr="00D33BCC">
        <w:tab/>
      </w:r>
      <w:r w:rsidRPr="00D33BCC">
        <w:tab/>
        <w:t>(1)</w:t>
      </w:r>
      <w:r w:rsidRPr="00D33BCC">
        <w:tab/>
        <w:t>Preached first at Jerusalem -</w:t>
      </w:r>
    </w:p>
    <w:p w:rsidR="00766455" w:rsidRPr="00D33BCC" w:rsidRDefault="00766455" w:rsidP="00766455">
      <w:r w:rsidRPr="00D33BCC">
        <w:tab/>
      </w:r>
      <w:r w:rsidRPr="00D33BCC">
        <w:tab/>
        <w:t>(2)</w:t>
      </w:r>
      <w:r w:rsidRPr="00D33BCC">
        <w:tab/>
        <w:t>Preached by Christ the seed of David -</w:t>
      </w:r>
    </w:p>
    <w:p w:rsidR="00766455" w:rsidRPr="00D33BCC" w:rsidRDefault="00766455" w:rsidP="00766455">
      <w:r w:rsidRPr="00D33BCC">
        <w:tab/>
      </w:r>
      <w:r w:rsidRPr="00D33BCC">
        <w:tab/>
        <w:t>(3)</w:t>
      </w:r>
      <w:r w:rsidRPr="00D33BCC">
        <w:tab/>
        <w:t>Preached by the Jewish apostles -</w:t>
      </w:r>
    </w:p>
    <w:p w:rsidR="00766455" w:rsidRPr="00D33BCC" w:rsidRDefault="00766455" w:rsidP="00766455"/>
    <w:p w:rsidR="00766455" w:rsidRPr="00D33BCC" w:rsidRDefault="00766455" w:rsidP="00766455">
      <w:r w:rsidRPr="00D33BCC">
        <w:tab/>
        <w:t>2.</w:t>
      </w:r>
      <w:r w:rsidRPr="00D33BCC">
        <w:tab/>
        <w:t>Sought after by the people -</w:t>
      </w:r>
    </w:p>
    <w:p w:rsidR="00766455" w:rsidRPr="00D33BCC" w:rsidRDefault="00766455" w:rsidP="00766455">
      <w:r w:rsidRPr="00D33BCC">
        <w:tab/>
      </w:r>
      <w:r w:rsidRPr="00D33BCC">
        <w:tab/>
        <w:t>"Ten men shall take hold out of all languages</w:t>
      </w:r>
    </w:p>
    <w:p w:rsidR="00766455" w:rsidRPr="00D33BCC" w:rsidRDefault="00766455" w:rsidP="00766455">
      <w:r w:rsidRPr="00D33BCC">
        <w:tab/>
      </w:r>
      <w:r w:rsidRPr="00D33BCC">
        <w:tab/>
        <w:t>of the nations, even shall take hold of the skirt</w:t>
      </w:r>
    </w:p>
    <w:p w:rsidR="00766455" w:rsidRPr="00D33BCC" w:rsidRDefault="00766455" w:rsidP="00766455">
      <w:r w:rsidRPr="00D33BCC">
        <w:tab/>
      </w:r>
      <w:r w:rsidRPr="00D33BCC">
        <w:tab/>
        <w:t>of him that is a Jew"</w:t>
      </w:r>
    </w:p>
    <w:p w:rsidR="00766455" w:rsidRPr="00D33BCC" w:rsidRDefault="00766455" w:rsidP="00766455">
      <w:r w:rsidRPr="00D33BCC">
        <w:tab/>
      </w:r>
      <w:r w:rsidRPr="00D33BCC">
        <w:tab/>
        <w:t>(1)</w:t>
      </w:r>
      <w:r w:rsidRPr="00D33BCC">
        <w:tab/>
        <w:t>"Ten" - completeness of order.</w:t>
      </w:r>
    </w:p>
    <w:p w:rsidR="00766455" w:rsidRPr="00D33BCC" w:rsidRDefault="00766455" w:rsidP="00766455">
      <w:r w:rsidRPr="00D33BCC">
        <w:tab/>
      </w:r>
      <w:r w:rsidRPr="00D33BCC">
        <w:tab/>
      </w:r>
      <w:r w:rsidRPr="00D33BCC">
        <w:tab/>
        <w:t>It implies the whole cycle is complete.</w:t>
      </w:r>
    </w:p>
    <w:p w:rsidR="00766455" w:rsidRPr="00D33BCC" w:rsidRDefault="00766455" w:rsidP="00766455">
      <w:r w:rsidRPr="00D33BCC">
        <w:tab/>
      </w:r>
      <w:r w:rsidRPr="00D33BCC">
        <w:tab/>
      </w:r>
      <w:r w:rsidRPr="00D33BCC">
        <w:tab/>
        <w:t>Noah completed the tenth generation</w:t>
      </w:r>
    </w:p>
    <w:p w:rsidR="00766455" w:rsidRPr="00D33BCC" w:rsidRDefault="00766455" w:rsidP="00766455">
      <w:r w:rsidRPr="00D33BCC">
        <w:tab/>
      </w:r>
      <w:r w:rsidRPr="00D33BCC">
        <w:tab/>
      </w:r>
      <w:r w:rsidRPr="00D33BCC">
        <w:tab/>
        <w:t>from Adam - a new beginning.</w:t>
      </w:r>
    </w:p>
    <w:p w:rsidR="00766455" w:rsidRPr="00D33BCC" w:rsidRDefault="00766455" w:rsidP="00766455">
      <w:r w:rsidRPr="00D33BCC">
        <w:tab/>
      </w:r>
      <w:r w:rsidRPr="00D33BCC">
        <w:tab/>
      </w:r>
      <w:r w:rsidRPr="00D33BCC">
        <w:tab/>
        <w:t>Also indicates judgment because of</w:t>
      </w:r>
    </w:p>
    <w:p w:rsidR="00766455" w:rsidRPr="00D33BCC" w:rsidRDefault="00766455" w:rsidP="00766455">
      <w:r w:rsidRPr="00D33BCC">
        <w:tab/>
      </w:r>
      <w:r w:rsidRPr="00D33BCC">
        <w:tab/>
      </w:r>
      <w:r w:rsidRPr="00D33BCC">
        <w:tab/>
        <w:t>disobedience.</w:t>
      </w:r>
    </w:p>
    <w:p w:rsidR="00766455" w:rsidRPr="00D33BCC" w:rsidRDefault="00766455" w:rsidP="00766455">
      <w:r w:rsidRPr="00D33BCC">
        <w:tab/>
      </w:r>
      <w:r w:rsidRPr="00D33BCC">
        <w:tab/>
      </w:r>
      <w:r w:rsidRPr="00D33BCC">
        <w:tab/>
        <w:t>Ten Plagues -</w:t>
      </w:r>
    </w:p>
    <w:p w:rsidR="00766455" w:rsidRPr="00D33BCC" w:rsidRDefault="00766455" w:rsidP="00766455">
      <w:r w:rsidRPr="00D33BCC">
        <w:tab/>
      </w:r>
      <w:r w:rsidRPr="00D33BCC">
        <w:tab/>
      </w:r>
      <w:r w:rsidRPr="00D33BCC">
        <w:tab/>
        <w:t>Ten Commandments - "Thou shalt not"</w:t>
      </w:r>
    </w:p>
    <w:p w:rsidR="00766455" w:rsidRPr="00D33BCC" w:rsidRDefault="00766455" w:rsidP="00766455">
      <w:r w:rsidRPr="00D33BCC">
        <w:tab/>
      </w:r>
      <w:r w:rsidRPr="00D33BCC">
        <w:tab/>
      </w:r>
      <w:r w:rsidRPr="00D33BCC">
        <w:tab/>
        <w:t>Judgment in the wilderness - Num. 14:22</w:t>
      </w:r>
    </w:p>
    <w:p w:rsidR="00766455" w:rsidRPr="00D33BCC" w:rsidRDefault="00766455" w:rsidP="00766455">
      <w:r w:rsidRPr="00D33BCC">
        <w:tab/>
      </w:r>
      <w:r w:rsidRPr="00D33BCC">
        <w:tab/>
      </w:r>
      <w:r w:rsidRPr="00D33BCC">
        <w:tab/>
        <w:t>Ten days of Tribulation - Rev. 2:10</w:t>
      </w:r>
    </w:p>
    <w:p w:rsidR="00766455" w:rsidRPr="00D33BCC" w:rsidRDefault="00766455" w:rsidP="00766455">
      <w:r w:rsidRPr="00D33BCC">
        <w:tab/>
      </w:r>
      <w:r w:rsidRPr="00D33BCC">
        <w:tab/>
        <w:t>(2)</w:t>
      </w:r>
      <w:r w:rsidRPr="00D33BCC">
        <w:tab/>
        <w:t>Taking hold of the skirt -</w:t>
      </w:r>
    </w:p>
    <w:p w:rsidR="00766455" w:rsidRPr="00D33BCC" w:rsidRDefault="00766455" w:rsidP="00766455">
      <w:r w:rsidRPr="00D33BCC">
        <w:tab/>
      </w:r>
      <w:r w:rsidRPr="00D33BCC">
        <w:tab/>
      </w:r>
      <w:r w:rsidRPr="00D33BCC">
        <w:tab/>
        <w:t>Implies a desire to share the privileges.</w:t>
      </w:r>
    </w:p>
    <w:p w:rsidR="00766455" w:rsidRPr="00D33BCC" w:rsidRDefault="00766455" w:rsidP="00766455">
      <w:r w:rsidRPr="00D33BCC">
        <w:tab/>
      </w:r>
      <w:r w:rsidRPr="00D33BCC">
        <w:tab/>
      </w:r>
      <w:r w:rsidRPr="00D33BCC">
        <w:tab/>
        <w:t>Also implies to be united in fellowship.</w:t>
      </w:r>
    </w:p>
    <w:p w:rsidR="00766455" w:rsidRPr="00D33BCC" w:rsidRDefault="00766455" w:rsidP="00766455">
      <w:r w:rsidRPr="00D33BCC">
        <w:tab/>
      </w:r>
      <w:r w:rsidRPr="00D33BCC">
        <w:tab/>
        <w:t>(3)</w:t>
      </w:r>
      <w:r w:rsidRPr="00D33BCC">
        <w:tab/>
        <w:t>"Of Him that is a Jew"</w:t>
      </w:r>
    </w:p>
    <w:p w:rsidR="00766455" w:rsidRPr="00D33BCC" w:rsidRDefault="00766455" w:rsidP="00766455">
      <w:r w:rsidRPr="00D33BCC">
        <w:tab/>
      </w:r>
      <w:r w:rsidRPr="00D33BCC">
        <w:tab/>
      </w:r>
      <w:r w:rsidRPr="00D33BCC">
        <w:tab/>
        <w:t>Some believe - "Of Him that is the Jew."</w:t>
      </w:r>
    </w:p>
    <w:p w:rsidR="00766455" w:rsidRPr="00D33BCC" w:rsidRDefault="00766455" w:rsidP="00766455">
      <w:r w:rsidRPr="00D33BCC">
        <w:tab/>
      </w:r>
      <w:r w:rsidRPr="00D33BCC">
        <w:tab/>
      </w:r>
      <w:r w:rsidRPr="00D33BCC">
        <w:tab/>
        <w:t>"Take hold of the skirt of Him that is a</w:t>
      </w:r>
    </w:p>
    <w:p w:rsidR="00766455" w:rsidRPr="00D33BCC" w:rsidRDefault="00766455" w:rsidP="00766455">
      <w:r w:rsidRPr="00D33BCC">
        <w:tab/>
      </w:r>
      <w:r w:rsidRPr="00D33BCC">
        <w:tab/>
      </w:r>
      <w:r w:rsidRPr="00D33BCC">
        <w:tab/>
        <w:t>Jew."</w:t>
      </w:r>
    </w:p>
    <w:p w:rsidR="00766455" w:rsidRPr="00D33BCC" w:rsidRDefault="00766455" w:rsidP="00766455">
      <w:r w:rsidRPr="00D33BCC">
        <w:tab/>
      </w:r>
      <w:r w:rsidRPr="00D33BCC">
        <w:tab/>
        <w:t>Matt. 9:20</w:t>
      </w:r>
      <w:r w:rsidRPr="00D33BCC">
        <w:tab/>
        <w:t>Mark 3:10</w:t>
      </w:r>
      <w:r w:rsidRPr="00D33BCC">
        <w:tab/>
        <w:t>Luke 6:19</w:t>
      </w:r>
    </w:p>
    <w:p w:rsidR="00766455" w:rsidRPr="00D33BCC" w:rsidRDefault="00766455" w:rsidP="00766455"/>
    <w:p w:rsidR="00766455" w:rsidRPr="00D33BCC" w:rsidRDefault="00766455" w:rsidP="00766455">
      <w:r w:rsidRPr="00D33BCC">
        <w:tab/>
        <w:t>3.</w:t>
      </w:r>
      <w:r w:rsidRPr="00D33BCC">
        <w:tab/>
        <w:t>Because of the blessing of the Lord.</w:t>
      </w:r>
    </w:p>
    <w:p w:rsidR="00766455" w:rsidRPr="00D33BCC" w:rsidRDefault="00766455" w:rsidP="00766455">
      <w:r w:rsidRPr="00D33BCC">
        <w:tab/>
      </w:r>
      <w:r w:rsidRPr="00D33BCC">
        <w:tab/>
        <w:t>"We have heard that God is with you"</w:t>
      </w:r>
    </w:p>
    <w:p w:rsidR="00766455" w:rsidRPr="00D33BCC" w:rsidRDefault="00766455" w:rsidP="00766455">
      <w:r w:rsidRPr="00D33BCC">
        <w:tab/>
      </w:r>
      <w:r w:rsidRPr="00D33BCC">
        <w:tab/>
        <w:t>The sight of God's blessing and prosperity</w:t>
      </w:r>
    </w:p>
    <w:p w:rsidR="00766455" w:rsidRPr="00D33BCC" w:rsidRDefault="00766455" w:rsidP="00766455">
      <w:r w:rsidRPr="00D33BCC">
        <w:tab/>
      </w:r>
      <w:r w:rsidRPr="00D33BCC">
        <w:tab/>
        <w:t>shall inspire other nations to serve and</w:t>
      </w:r>
    </w:p>
    <w:p w:rsidR="00766455" w:rsidRPr="00D33BCC" w:rsidRDefault="00766455" w:rsidP="00766455">
      <w:r w:rsidRPr="00D33BCC">
        <w:tab/>
      </w:r>
      <w:r w:rsidRPr="00D33BCC">
        <w:tab/>
        <w:t>worship God.  vs. 20 "There shall come</w:t>
      </w:r>
    </w:p>
    <w:p w:rsidR="00766455" w:rsidRPr="00D33BCC" w:rsidRDefault="00766455" w:rsidP="00766455">
      <w:r w:rsidRPr="00D33BCC">
        <w:tab/>
      </w:r>
      <w:r w:rsidRPr="00D33BCC">
        <w:tab/>
        <w:t>people, and the inhabitants of many cities:"</w:t>
      </w:r>
    </w:p>
    <w:p w:rsidR="00766455" w:rsidRPr="00D33BCC" w:rsidRDefault="00766455" w:rsidP="00766455"/>
    <w:p w:rsidR="00766455" w:rsidRPr="00D33BCC" w:rsidRDefault="00766455" w:rsidP="00766455"/>
    <w:p w:rsidR="00766455" w:rsidRPr="00D33BCC" w:rsidRDefault="00766455" w:rsidP="00766455">
      <w:pPr>
        <w:pStyle w:val="Heading2"/>
        <w:pageBreakBefore/>
      </w:pPr>
      <w:bookmarkStart w:id="72" w:name="_Toc243905550"/>
      <w:bookmarkStart w:id="73" w:name="_Toc243915880"/>
      <w:bookmarkStart w:id="74" w:name="_Toc243918882"/>
      <w:r w:rsidRPr="00D33BCC">
        <w:lastRenderedPageBreak/>
        <w:t>A Visitation of Divine Judgment</w:t>
      </w:r>
      <w:bookmarkEnd w:id="72"/>
      <w:bookmarkEnd w:id="73"/>
      <w:bookmarkEnd w:id="74"/>
    </w:p>
    <w:p w:rsidR="00766455" w:rsidRPr="00D33BCC" w:rsidRDefault="00766455" w:rsidP="00766455">
      <w:pPr>
        <w:pStyle w:val="Heading3"/>
      </w:pPr>
      <w:r w:rsidRPr="00D33BCC">
        <w:t>Zech. 9:1-5;7-8</w:t>
      </w:r>
    </w:p>
    <w:p w:rsidR="00766455" w:rsidRPr="00D33BCC" w:rsidRDefault="00766455" w:rsidP="00766455"/>
    <w:p w:rsidR="00766455" w:rsidRPr="00D33BCC" w:rsidRDefault="00766455" w:rsidP="00766455">
      <w:r w:rsidRPr="00D33BCC">
        <w:t>I.</w:t>
      </w:r>
      <w:r w:rsidRPr="00D33BCC">
        <w:tab/>
        <w:t>The Direction of Divine Judgment</w:t>
      </w:r>
    </w:p>
    <w:p w:rsidR="00766455" w:rsidRPr="00D33BCC" w:rsidRDefault="00766455" w:rsidP="00766455">
      <w:r w:rsidRPr="00D33BCC">
        <w:tab/>
        <w:t>"The burden of the word of the LORD"</w:t>
      </w:r>
    </w:p>
    <w:p w:rsidR="00766455" w:rsidRPr="00D33BCC" w:rsidRDefault="00766455" w:rsidP="00766455"/>
    <w:p w:rsidR="00766455" w:rsidRPr="00D33BCC" w:rsidRDefault="00766455" w:rsidP="00766455">
      <w:r w:rsidRPr="00D33BCC">
        <w:tab/>
        <w:t>1.</w:t>
      </w:r>
      <w:r w:rsidRPr="00D33BCC">
        <w:tab/>
        <w:t>Against wicked people -</w:t>
      </w:r>
    </w:p>
    <w:p w:rsidR="00766455" w:rsidRPr="00D33BCC" w:rsidRDefault="00766455" w:rsidP="00766455">
      <w:r w:rsidRPr="00D33BCC">
        <w:tab/>
      </w:r>
      <w:r w:rsidRPr="00D33BCC">
        <w:tab/>
      </w:r>
      <w:proofErr w:type="spellStart"/>
      <w:r w:rsidRPr="00D33BCC">
        <w:t>Hadrach</w:t>
      </w:r>
      <w:proofErr w:type="spellEnd"/>
      <w:r w:rsidRPr="00D33BCC">
        <w:t xml:space="preserve"> - east of Damascus</w:t>
      </w:r>
    </w:p>
    <w:p w:rsidR="00766455" w:rsidRPr="00D33BCC" w:rsidRDefault="00766455" w:rsidP="00766455">
      <w:r w:rsidRPr="00D33BCC">
        <w:tab/>
      </w:r>
      <w:r w:rsidRPr="00D33BCC">
        <w:tab/>
        <w:t>Damascus - the capital of Syria</w:t>
      </w:r>
    </w:p>
    <w:p w:rsidR="00766455" w:rsidRPr="00D33BCC" w:rsidRDefault="00766455" w:rsidP="00766455">
      <w:r w:rsidRPr="00D33BCC">
        <w:tab/>
      </w:r>
      <w:r w:rsidRPr="00D33BCC">
        <w:tab/>
      </w:r>
      <w:proofErr w:type="spellStart"/>
      <w:r w:rsidRPr="00D33BCC">
        <w:t>Hamath</w:t>
      </w:r>
      <w:proofErr w:type="spellEnd"/>
      <w:r w:rsidRPr="00D33BCC">
        <w:t xml:space="preserve"> - located in upper Syria</w:t>
      </w:r>
    </w:p>
    <w:p w:rsidR="00766455" w:rsidRPr="00D33BCC" w:rsidRDefault="00766455" w:rsidP="00766455">
      <w:r w:rsidRPr="00D33BCC">
        <w:tab/>
      </w:r>
      <w:r w:rsidRPr="00D33BCC">
        <w:tab/>
      </w:r>
      <w:proofErr w:type="spellStart"/>
      <w:r w:rsidRPr="00D33BCC">
        <w:t>Tyrus</w:t>
      </w:r>
      <w:proofErr w:type="spellEnd"/>
      <w:r w:rsidRPr="00D33BCC">
        <w:t xml:space="preserve"> - 332 B.C. Alexander took </w:t>
      </w:r>
      <w:r w:rsidRPr="00D33BCC">
        <w:tab/>
      </w:r>
      <w:r w:rsidRPr="00D33BCC">
        <w:tab/>
      </w:r>
      <w:r w:rsidRPr="00D33BCC">
        <w:tab/>
      </w:r>
      <w:r w:rsidRPr="00D33BCC">
        <w:tab/>
      </w:r>
      <w:r w:rsidRPr="00D33BCC">
        <w:tab/>
      </w:r>
      <w:r w:rsidRPr="00D33BCC">
        <w:tab/>
      </w:r>
      <w:r w:rsidRPr="00D33BCC">
        <w:tab/>
      </w:r>
      <w:r w:rsidRPr="00D33BCC">
        <w:tab/>
      </w:r>
      <w:proofErr w:type="spellStart"/>
      <w:r w:rsidRPr="00D33BCC">
        <w:t>Tyrns</w:t>
      </w:r>
      <w:proofErr w:type="spellEnd"/>
      <w:r w:rsidRPr="00D33BCC">
        <w:t xml:space="preserve"> </w:t>
      </w:r>
      <w:r w:rsidRPr="00D33BCC">
        <w:tab/>
      </w:r>
      <w:proofErr w:type="spellStart"/>
      <w:r w:rsidRPr="00D33BCC">
        <w:t>Eze</w:t>
      </w:r>
      <w:proofErr w:type="spellEnd"/>
      <w:r w:rsidRPr="00D33BCC">
        <w:t>. 25:2-5</w:t>
      </w:r>
    </w:p>
    <w:p w:rsidR="00766455" w:rsidRPr="00D33BCC" w:rsidRDefault="00766455" w:rsidP="00766455">
      <w:r w:rsidRPr="00D33BCC">
        <w:tab/>
      </w:r>
      <w:r w:rsidRPr="00D33BCC">
        <w:tab/>
      </w:r>
      <w:proofErr w:type="spellStart"/>
      <w:r w:rsidRPr="00D33BCC">
        <w:t>Zidon</w:t>
      </w:r>
      <w:proofErr w:type="spellEnd"/>
      <w:r w:rsidRPr="00D33BCC">
        <w:t xml:space="preserve"> - a </w:t>
      </w:r>
      <w:proofErr w:type="spellStart"/>
      <w:r w:rsidRPr="00D33BCC">
        <w:t>Phoenican</w:t>
      </w:r>
      <w:proofErr w:type="spellEnd"/>
      <w:r w:rsidRPr="00D33BCC">
        <w:t xml:space="preserve"> city in Lebanon</w:t>
      </w:r>
    </w:p>
    <w:p w:rsidR="00766455" w:rsidRPr="00D33BCC" w:rsidRDefault="00766455" w:rsidP="00766455">
      <w:r w:rsidRPr="00D33BCC">
        <w:tab/>
      </w:r>
      <w:r w:rsidRPr="00D33BCC">
        <w:tab/>
        <w:t>Ashkelon - one of the chief cities of</w:t>
      </w:r>
    </w:p>
    <w:p w:rsidR="00766455" w:rsidRPr="00D33BCC" w:rsidRDefault="00766455" w:rsidP="00766455">
      <w:r w:rsidRPr="00D33BCC">
        <w:tab/>
      </w:r>
      <w:r w:rsidRPr="00D33BCC">
        <w:tab/>
      </w:r>
      <w:r w:rsidRPr="00D33BCC">
        <w:tab/>
        <w:t>the Philistines</w:t>
      </w:r>
    </w:p>
    <w:p w:rsidR="00766455" w:rsidRPr="00D33BCC" w:rsidRDefault="00766455" w:rsidP="00766455">
      <w:r w:rsidRPr="00D33BCC">
        <w:tab/>
      </w:r>
      <w:r w:rsidRPr="00D33BCC">
        <w:tab/>
        <w:t>Gaza - Philistine city nearest to Egypt</w:t>
      </w:r>
    </w:p>
    <w:p w:rsidR="00766455" w:rsidRPr="00D33BCC" w:rsidRDefault="00766455" w:rsidP="00766455">
      <w:r w:rsidRPr="00D33BCC">
        <w:tab/>
      </w:r>
      <w:r w:rsidRPr="00D33BCC">
        <w:tab/>
      </w:r>
      <w:proofErr w:type="spellStart"/>
      <w:r w:rsidRPr="00D33BCC">
        <w:t>Ekron</w:t>
      </w:r>
      <w:proofErr w:type="spellEnd"/>
      <w:r w:rsidRPr="00D33BCC">
        <w:t xml:space="preserve"> - the most northern of chief </w:t>
      </w:r>
    </w:p>
    <w:p w:rsidR="00766455" w:rsidRPr="00D33BCC" w:rsidRDefault="00766455" w:rsidP="00766455">
      <w:r w:rsidRPr="00D33BCC">
        <w:tab/>
      </w:r>
      <w:r w:rsidRPr="00D33BCC">
        <w:tab/>
      </w:r>
      <w:r w:rsidRPr="00D33BCC">
        <w:tab/>
        <w:t>cities of the Philistines</w:t>
      </w:r>
    </w:p>
    <w:p w:rsidR="00766455" w:rsidRPr="00D33BCC" w:rsidRDefault="00766455" w:rsidP="00766455"/>
    <w:p w:rsidR="00766455" w:rsidRPr="00D33BCC" w:rsidRDefault="00766455" w:rsidP="00766455">
      <w:r w:rsidRPr="00D33BCC">
        <w:tab/>
        <w:t>2.</w:t>
      </w:r>
      <w:r w:rsidRPr="00D33BCC">
        <w:tab/>
        <w:t xml:space="preserve">These were the chief cities of the </w:t>
      </w:r>
    </w:p>
    <w:p w:rsidR="00766455" w:rsidRPr="00D33BCC" w:rsidRDefault="00766455" w:rsidP="00766455">
      <w:r w:rsidRPr="00D33BCC">
        <w:tab/>
      </w:r>
      <w:r w:rsidRPr="00D33BCC">
        <w:tab/>
        <w:t>Philistines and the capitals of different</w:t>
      </w:r>
    </w:p>
    <w:p w:rsidR="00766455" w:rsidRPr="00D33BCC" w:rsidRDefault="00766455" w:rsidP="00766455">
      <w:r w:rsidRPr="00D33BCC">
        <w:tab/>
      </w:r>
      <w:r w:rsidRPr="00D33BCC">
        <w:tab/>
        <w:t>districts surrounding much of the land of Israel.</w:t>
      </w:r>
    </w:p>
    <w:p w:rsidR="00766455" w:rsidRPr="00D33BCC" w:rsidRDefault="00766455" w:rsidP="00766455"/>
    <w:p w:rsidR="00766455" w:rsidRPr="00D33BCC" w:rsidRDefault="00766455" w:rsidP="00766455">
      <w:r w:rsidRPr="00D33BCC">
        <w:tab/>
        <w:t>3.</w:t>
      </w:r>
      <w:r w:rsidRPr="00D33BCC">
        <w:tab/>
        <w:t xml:space="preserve">These were not only enemies of Israel, </w:t>
      </w:r>
    </w:p>
    <w:p w:rsidR="00766455" w:rsidRPr="00D33BCC" w:rsidRDefault="00766455" w:rsidP="00766455">
      <w:r w:rsidRPr="00D33BCC">
        <w:tab/>
      </w:r>
      <w:r w:rsidRPr="00D33BCC">
        <w:tab/>
        <w:t>but enemies of the one true God.</w:t>
      </w:r>
    </w:p>
    <w:p w:rsidR="00766455" w:rsidRPr="00D33BCC" w:rsidRDefault="00766455" w:rsidP="00766455"/>
    <w:p w:rsidR="00766455" w:rsidRPr="00D33BCC" w:rsidRDefault="00766455" w:rsidP="00766455">
      <w:r w:rsidRPr="00D33BCC">
        <w:tab/>
        <w:t>4.</w:t>
      </w:r>
      <w:r w:rsidRPr="00D33BCC">
        <w:tab/>
        <w:t xml:space="preserve">When God judges the heathen as well </w:t>
      </w:r>
    </w:p>
    <w:p w:rsidR="00766455" w:rsidRPr="00D33BCC" w:rsidRDefault="00766455" w:rsidP="00766455">
      <w:r w:rsidRPr="00D33BCC">
        <w:tab/>
      </w:r>
      <w:r w:rsidRPr="00D33BCC">
        <w:tab/>
        <w:t>as His people,  they will look to Him.</w:t>
      </w:r>
    </w:p>
    <w:p w:rsidR="00766455" w:rsidRPr="00D33BCC" w:rsidRDefault="00766455" w:rsidP="00766455">
      <w:r w:rsidRPr="00D33BCC">
        <w:tab/>
      </w:r>
      <w:r w:rsidRPr="00D33BCC">
        <w:tab/>
        <w:t xml:space="preserve">vs. 1 "The eyes of man, as of all the </w:t>
      </w:r>
    </w:p>
    <w:p w:rsidR="00766455" w:rsidRPr="00D33BCC" w:rsidRDefault="00766455" w:rsidP="00766455">
      <w:r w:rsidRPr="00D33BCC">
        <w:tab/>
      </w:r>
      <w:r w:rsidRPr="00D33BCC">
        <w:tab/>
        <w:t xml:space="preserve">tribes of Israel, shall be toward the </w:t>
      </w:r>
    </w:p>
    <w:p w:rsidR="00766455" w:rsidRPr="00D33BCC" w:rsidRDefault="00766455" w:rsidP="00766455">
      <w:r w:rsidRPr="00D33BCC">
        <w:tab/>
      </w:r>
      <w:r w:rsidRPr="00D33BCC">
        <w:tab/>
        <w:t>LORD."</w:t>
      </w:r>
    </w:p>
    <w:p w:rsidR="00766455" w:rsidRPr="00D33BCC" w:rsidRDefault="00766455" w:rsidP="00766455"/>
    <w:p w:rsidR="00766455" w:rsidRPr="00D33BCC" w:rsidRDefault="00766455" w:rsidP="00766455">
      <w:r w:rsidRPr="00D33BCC">
        <w:t>II.</w:t>
      </w:r>
      <w:r w:rsidRPr="00D33BCC">
        <w:tab/>
        <w:t>The Reasons For Divine Judgment</w:t>
      </w:r>
    </w:p>
    <w:p w:rsidR="00766455" w:rsidRPr="00D33BCC" w:rsidRDefault="00766455" w:rsidP="00766455"/>
    <w:p w:rsidR="00766455" w:rsidRPr="00D33BCC" w:rsidRDefault="00766455" w:rsidP="00766455">
      <w:r w:rsidRPr="00D33BCC">
        <w:tab/>
        <w:t>1.</w:t>
      </w:r>
      <w:r w:rsidRPr="00D33BCC">
        <w:tab/>
        <w:t>The condition of all men are known to</w:t>
      </w:r>
    </w:p>
    <w:p w:rsidR="00766455" w:rsidRPr="00D33BCC" w:rsidRDefault="00766455" w:rsidP="00766455">
      <w:r w:rsidRPr="00D33BCC">
        <w:tab/>
      </w:r>
      <w:r w:rsidRPr="00D33BCC">
        <w:tab/>
        <w:t>God.  He will judge according to the</w:t>
      </w:r>
    </w:p>
    <w:p w:rsidR="00766455" w:rsidRPr="00D33BCC" w:rsidRDefault="00766455" w:rsidP="00766455">
      <w:r w:rsidRPr="00D33BCC">
        <w:tab/>
      </w:r>
      <w:r w:rsidRPr="00D33BCC">
        <w:tab/>
        <w:t>conditions, whether they are good or evil.</w:t>
      </w:r>
    </w:p>
    <w:p w:rsidR="00766455" w:rsidRPr="00D33BCC" w:rsidRDefault="00766455" w:rsidP="00766455">
      <w:r w:rsidRPr="00D33BCC">
        <w:tab/>
      </w:r>
      <w:r w:rsidRPr="00D33BCC">
        <w:tab/>
        <w:t xml:space="preserve">vs. 8 "For now have I seen with mine </w:t>
      </w:r>
    </w:p>
    <w:p w:rsidR="00766455" w:rsidRPr="00D33BCC" w:rsidRDefault="00766455" w:rsidP="00766455">
      <w:r w:rsidRPr="00D33BCC">
        <w:tab/>
      </w:r>
      <w:r w:rsidRPr="00D33BCC">
        <w:tab/>
        <w:t>eyes."</w:t>
      </w:r>
    </w:p>
    <w:p w:rsidR="00766455" w:rsidRPr="00D33BCC" w:rsidRDefault="00766455" w:rsidP="00766455"/>
    <w:p w:rsidR="00766455" w:rsidRPr="00D33BCC" w:rsidRDefault="00766455" w:rsidP="00766455">
      <w:r w:rsidRPr="00D33BCC">
        <w:tab/>
        <w:t>2.</w:t>
      </w:r>
      <w:r w:rsidRPr="00D33BCC">
        <w:tab/>
        <w:t>However secure nations may think</w:t>
      </w:r>
    </w:p>
    <w:p w:rsidR="00766455" w:rsidRPr="00D33BCC" w:rsidRDefault="00766455" w:rsidP="00766455">
      <w:r w:rsidRPr="00D33BCC">
        <w:tab/>
      </w:r>
      <w:r w:rsidRPr="00D33BCC">
        <w:tab/>
        <w:t xml:space="preserve">themselves in sin, their sin will find </w:t>
      </w:r>
    </w:p>
    <w:p w:rsidR="00766455" w:rsidRPr="00D33BCC" w:rsidRDefault="00766455" w:rsidP="00766455">
      <w:r w:rsidRPr="00D33BCC">
        <w:tab/>
      </w:r>
      <w:r w:rsidRPr="00D33BCC">
        <w:tab/>
        <w:t>them out.</w:t>
      </w:r>
    </w:p>
    <w:p w:rsidR="00766455" w:rsidRPr="00D33BCC" w:rsidRDefault="00766455" w:rsidP="00766455"/>
    <w:p w:rsidR="00766455" w:rsidRPr="00D33BCC" w:rsidRDefault="00766455" w:rsidP="00766455"/>
    <w:p w:rsidR="00766455" w:rsidRPr="00D33BCC" w:rsidRDefault="00766455" w:rsidP="00766455"/>
    <w:p w:rsidR="00766455" w:rsidRPr="00D33BCC" w:rsidRDefault="00766455" w:rsidP="00766455">
      <w:r w:rsidRPr="00D33BCC">
        <w:lastRenderedPageBreak/>
        <w:tab/>
        <w:t>3.</w:t>
      </w:r>
      <w:r w:rsidRPr="00D33BCC">
        <w:tab/>
        <w:t>Amid all the judgments of the nations,</w:t>
      </w:r>
    </w:p>
    <w:p w:rsidR="00766455" w:rsidRPr="00D33BCC" w:rsidRDefault="00766455" w:rsidP="00766455">
      <w:r w:rsidRPr="00D33BCC">
        <w:tab/>
      </w:r>
      <w:r w:rsidRPr="00D33BCC">
        <w:tab/>
        <w:t xml:space="preserve">the true people of God are safe, </w:t>
      </w:r>
    </w:p>
    <w:p w:rsidR="00766455" w:rsidRPr="00D33BCC" w:rsidRDefault="00766455" w:rsidP="00766455">
      <w:r w:rsidRPr="00D33BCC">
        <w:tab/>
      </w:r>
      <w:r w:rsidRPr="00D33BCC">
        <w:tab/>
        <w:t>guarded by the Almighty.</w:t>
      </w:r>
    </w:p>
    <w:p w:rsidR="00766455" w:rsidRPr="00D33BCC" w:rsidRDefault="00766455" w:rsidP="00766455">
      <w:r w:rsidRPr="00D33BCC">
        <w:tab/>
      </w:r>
      <w:r w:rsidRPr="00D33BCC">
        <w:tab/>
        <w:t>vs. 8 "I will encamp about mine house."</w:t>
      </w:r>
    </w:p>
    <w:p w:rsidR="00766455" w:rsidRPr="00D33BCC" w:rsidRDefault="00766455" w:rsidP="00766455"/>
    <w:p w:rsidR="00766455" w:rsidRPr="00D33BCC" w:rsidRDefault="00766455" w:rsidP="00766455">
      <w:r w:rsidRPr="00D33BCC">
        <w:t>III.</w:t>
      </w:r>
      <w:r w:rsidRPr="00D33BCC">
        <w:tab/>
        <w:t xml:space="preserve">The Marks of Divine Judgment </w:t>
      </w:r>
    </w:p>
    <w:p w:rsidR="00766455" w:rsidRPr="00D33BCC" w:rsidRDefault="00766455" w:rsidP="00766455"/>
    <w:p w:rsidR="00766455" w:rsidRPr="00D33BCC" w:rsidRDefault="00766455" w:rsidP="00766455">
      <w:r w:rsidRPr="00D33BCC">
        <w:tab/>
        <w:t>1.</w:t>
      </w:r>
      <w:r w:rsidRPr="00D33BCC">
        <w:tab/>
        <w:t>Cast out of their land</w:t>
      </w:r>
    </w:p>
    <w:p w:rsidR="00766455" w:rsidRPr="00D33BCC" w:rsidRDefault="00766455" w:rsidP="00766455">
      <w:r w:rsidRPr="00D33BCC">
        <w:tab/>
      </w:r>
      <w:r w:rsidRPr="00D33BCC">
        <w:tab/>
        <w:t>vs. 4 "The Lord will cast her out"</w:t>
      </w:r>
    </w:p>
    <w:p w:rsidR="00766455" w:rsidRPr="00D33BCC" w:rsidRDefault="00766455" w:rsidP="00766455"/>
    <w:p w:rsidR="00766455" w:rsidRPr="00D33BCC" w:rsidRDefault="00766455" w:rsidP="00766455">
      <w:r w:rsidRPr="00D33BCC">
        <w:tab/>
        <w:t>2.</w:t>
      </w:r>
      <w:r w:rsidRPr="00D33BCC">
        <w:tab/>
        <w:t xml:space="preserve">Destroy their power - </w:t>
      </w:r>
    </w:p>
    <w:p w:rsidR="00766455" w:rsidRPr="00D33BCC" w:rsidRDefault="00766455" w:rsidP="00766455">
      <w:r w:rsidRPr="00D33BCC">
        <w:tab/>
      </w:r>
      <w:r w:rsidRPr="00D33BCC">
        <w:tab/>
        <w:t>"He will smite her power in the sea"</w:t>
      </w:r>
    </w:p>
    <w:p w:rsidR="00766455" w:rsidRPr="00D33BCC" w:rsidRDefault="00766455" w:rsidP="00766455"/>
    <w:p w:rsidR="00766455" w:rsidRPr="00D33BCC" w:rsidRDefault="00766455" w:rsidP="00766455">
      <w:r w:rsidRPr="00D33BCC">
        <w:tab/>
        <w:t>3.</w:t>
      </w:r>
      <w:r w:rsidRPr="00D33BCC">
        <w:tab/>
        <w:t xml:space="preserve">Burn with fire </w:t>
      </w:r>
    </w:p>
    <w:p w:rsidR="00766455" w:rsidRPr="00D33BCC" w:rsidRDefault="00766455" w:rsidP="00766455">
      <w:r w:rsidRPr="00D33BCC">
        <w:tab/>
      </w:r>
      <w:r w:rsidRPr="00D33BCC">
        <w:tab/>
        <w:t>"she shall be devoured with fire"</w:t>
      </w:r>
    </w:p>
    <w:p w:rsidR="00766455" w:rsidRPr="00D33BCC" w:rsidRDefault="00766455" w:rsidP="00766455"/>
    <w:p w:rsidR="00766455" w:rsidRPr="00D33BCC" w:rsidRDefault="00766455" w:rsidP="00766455">
      <w:r w:rsidRPr="00D33BCC">
        <w:tab/>
        <w:t>4.</w:t>
      </w:r>
      <w:r w:rsidRPr="00D33BCC">
        <w:tab/>
        <w:t>Shall be abased and humbled</w:t>
      </w:r>
    </w:p>
    <w:p w:rsidR="00766455" w:rsidRPr="00D33BCC" w:rsidRDefault="00766455" w:rsidP="00766455">
      <w:r w:rsidRPr="00D33BCC">
        <w:tab/>
      </w:r>
      <w:r w:rsidRPr="00D33BCC">
        <w:tab/>
      </w:r>
      <w:r w:rsidRPr="00D33BCC">
        <w:tab/>
        <w:t>vs. 6 "I will cut off the pride"</w:t>
      </w:r>
    </w:p>
    <w:p w:rsidR="00766455" w:rsidRPr="00D33BCC" w:rsidRDefault="00766455" w:rsidP="00766455"/>
    <w:p w:rsidR="00766455" w:rsidRPr="00D33BCC" w:rsidRDefault="00766455" w:rsidP="00766455">
      <w:r w:rsidRPr="00D33BCC">
        <w:t>IV.</w:t>
      </w:r>
      <w:r w:rsidRPr="00D33BCC">
        <w:tab/>
        <w:t>The Remembrance of Mercy In Judgment</w:t>
      </w:r>
    </w:p>
    <w:p w:rsidR="00766455" w:rsidRPr="00D33BCC" w:rsidRDefault="00766455" w:rsidP="00766455"/>
    <w:p w:rsidR="00766455" w:rsidRPr="00D33BCC" w:rsidRDefault="00766455" w:rsidP="00766455">
      <w:r w:rsidRPr="00D33BCC">
        <w:tab/>
        <w:t>1.</w:t>
      </w:r>
      <w:r w:rsidRPr="00D33BCC">
        <w:tab/>
        <w:t>Conversion of the heathen - vs. 7</w:t>
      </w:r>
      <w:r w:rsidRPr="00D33BCC">
        <w:tab/>
      </w:r>
      <w:r w:rsidRPr="00D33BCC">
        <w:tab/>
      </w:r>
      <w:r w:rsidRPr="00D33BCC">
        <w:tab/>
      </w:r>
    </w:p>
    <w:p w:rsidR="00766455" w:rsidRPr="00D33BCC" w:rsidRDefault="00766455" w:rsidP="00766455">
      <w:r w:rsidRPr="00D33BCC">
        <w:tab/>
      </w:r>
      <w:r w:rsidRPr="00D33BCC">
        <w:tab/>
        <w:t>(1)</w:t>
      </w:r>
      <w:r w:rsidRPr="00D33BCC">
        <w:tab/>
        <w:t>The Evidence of their conversion,</w:t>
      </w:r>
    </w:p>
    <w:p w:rsidR="00766455" w:rsidRPr="00D33BCC" w:rsidRDefault="00766455" w:rsidP="00766455">
      <w:r w:rsidRPr="00D33BCC">
        <w:tab/>
      </w:r>
      <w:r w:rsidRPr="00D33BCC">
        <w:tab/>
      </w:r>
      <w:r w:rsidRPr="00D33BCC">
        <w:tab/>
        <w:t>giving up evil practices -</w:t>
      </w:r>
    </w:p>
    <w:p w:rsidR="00766455" w:rsidRPr="00D33BCC" w:rsidRDefault="00766455" w:rsidP="00766455">
      <w:r w:rsidRPr="00D33BCC">
        <w:tab/>
      </w:r>
      <w:r w:rsidRPr="00D33BCC">
        <w:tab/>
      </w:r>
      <w:r w:rsidRPr="00D33BCC">
        <w:tab/>
        <w:t>Eating of blood - eating things</w:t>
      </w:r>
    </w:p>
    <w:p w:rsidR="00766455" w:rsidRPr="00D33BCC" w:rsidRDefault="00766455" w:rsidP="00766455">
      <w:r w:rsidRPr="00D33BCC">
        <w:tab/>
      </w:r>
      <w:r w:rsidRPr="00D33BCC">
        <w:tab/>
      </w:r>
      <w:r w:rsidRPr="00D33BCC">
        <w:tab/>
        <w:t>sacrificed to Idols.</w:t>
      </w:r>
    </w:p>
    <w:p w:rsidR="00766455" w:rsidRPr="00D33BCC" w:rsidRDefault="00766455" w:rsidP="00766455">
      <w:r w:rsidRPr="00D33BCC">
        <w:tab/>
      </w:r>
      <w:r w:rsidRPr="00D33BCC">
        <w:tab/>
        <w:t>(2)</w:t>
      </w:r>
      <w:r w:rsidRPr="00D33BCC">
        <w:tab/>
        <w:t xml:space="preserve">The completeness of their </w:t>
      </w:r>
      <w:r w:rsidRPr="00D33BCC">
        <w:tab/>
        <w:t>conversion</w:t>
      </w:r>
    </w:p>
    <w:p w:rsidR="00766455" w:rsidRPr="00D33BCC" w:rsidRDefault="00766455" w:rsidP="00766455">
      <w:r w:rsidRPr="00D33BCC">
        <w:tab/>
      </w:r>
      <w:r w:rsidRPr="00D33BCC">
        <w:tab/>
      </w:r>
      <w:r w:rsidRPr="00D33BCC">
        <w:tab/>
        <w:t>"Even he, shall be for our God"</w:t>
      </w:r>
    </w:p>
    <w:p w:rsidR="00766455" w:rsidRPr="00D33BCC" w:rsidRDefault="00766455" w:rsidP="00766455"/>
    <w:p w:rsidR="00766455" w:rsidRPr="00D33BCC" w:rsidRDefault="00766455" w:rsidP="00766455">
      <w:r w:rsidRPr="00D33BCC">
        <w:tab/>
        <w:t>2.</w:t>
      </w:r>
      <w:r w:rsidRPr="00D33BCC">
        <w:tab/>
        <w:t>Protection for Israel - vs. 8</w:t>
      </w:r>
    </w:p>
    <w:p w:rsidR="00766455" w:rsidRPr="00D33BCC" w:rsidRDefault="00766455" w:rsidP="00766455">
      <w:r w:rsidRPr="00D33BCC">
        <w:tab/>
      </w:r>
      <w:r w:rsidRPr="00D33BCC">
        <w:tab/>
        <w:t>"I will encamp about mine house"</w:t>
      </w:r>
    </w:p>
    <w:p w:rsidR="00766455" w:rsidRPr="00D33BCC" w:rsidRDefault="00766455" w:rsidP="00766455"/>
    <w:p w:rsidR="00766455" w:rsidRPr="00D33BCC" w:rsidRDefault="00766455" w:rsidP="00766455">
      <w:r w:rsidRPr="00D33BCC">
        <w:tab/>
        <w:t>3.</w:t>
      </w:r>
      <w:r w:rsidRPr="00D33BCC">
        <w:tab/>
        <w:t>The defeat of Israel's enemies.</w:t>
      </w:r>
    </w:p>
    <w:p w:rsidR="00766455" w:rsidRPr="00D33BCC" w:rsidRDefault="00766455" w:rsidP="00766455">
      <w:r w:rsidRPr="00D33BCC">
        <w:tab/>
      </w:r>
      <w:r w:rsidRPr="00D33BCC">
        <w:tab/>
        <w:t>"And no oppressor shall pass through</w:t>
      </w:r>
    </w:p>
    <w:p w:rsidR="00766455" w:rsidRPr="00D33BCC" w:rsidRDefault="00766455" w:rsidP="0069205D">
      <w:r w:rsidRPr="00D33BCC">
        <w:tab/>
      </w:r>
      <w:r w:rsidRPr="00D33BCC">
        <w:tab/>
        <w:t>them any more."The Advent of The King</w:t>
      </w:r>
    </w:p>
    <w:p w:rsidR="00766455" w:rsidRPr="00D33BCC" w:rsidRDefault="00766455" w:rsidP="00766455">
      <w:pPr>
        <w:pStyle w:val="Heading3"/>
      </w:pPr>
      <w:r w:rsidRPr="00D33BCC">
        <w:t>Zech. 9:9-10</w:t>
      </w:r>
    </w:p>
    <w:p w:rsidR="00766455" w:rsidRPr="00D33BCC" w:rsidRDefault="00766455" w:rsidP="00766455"/>
    <w:p w:rsidR="00766455" w:rsidRPr="00D33BCC" w:rsidRDefault="00766455" w:rsidP="0069205D">
      <w:pPr>
        <w:pStyle w:val="Heading2"/>
      </w:pPr>
      <w:r w:rsidRPr="00D33BCC">
        <w:tab/>
      </w:r>
      <w:bookmarkStart w:id="75" w:name="_Toc243905551"/>
      <w:bookmarkStart w:id="76" w:name="_Toc243915881"/>
      <w:bookmarkStart w:id="77" w:name="_Toc243918883"/>
      <w:r w:rsidRPr="00D33BCC">
        <w:t>The advent of the King is a matter of joy -</w:t>
      </w:r>
      <w:bookmarkEnd w:id="75"/>
      <w:bookmarkEnd w:id="76"/>
      <w:bookmarkEnd w:id="77"/>
    </w:p>
    <w:p w:rsidR="00766455" w:rsidRPr="00D33BCC" w:rsidRDefault="00766455" w:rsidP="00766455">
      <w:r w:rsidRPr="00D33BCC">
        <w:t>"Rejoice greatly, O daughter of  Zion, shout</w:t>
      </w:r>
    </w:p>
    <w:p w:rsidR="00766455" w:rsidRPr="00D33BCC" w:rsidRDefault="00766455" w:rsidP="00766455">
      <w:r w:rsidRPr="00D33BCC">
        <w:t>O daughter of Jerusalem:"</w:t>
      </w:r>
    </w:p>
    <w:p w:rsidR="00766455" w:rsidRPr="00D33BCC" w:rsidRDefault="00766455" w:rsidP="00766455">
      <w:r w:rsidRPr="00D33BCC">
        <w:tab/>
        <w:t>The reason to "rejoice" is this King will promote the rights of all.  He will also solve all</w:t>
      </w:r>
    </w:p>
    <w:p w:rsidR="00766455" w:rsidRPr="00D33BCC" w:rsidRDefault="00766455" w:rsidP="00766455">
      <w:r w:rsidRPr="00D33BCC">
        <w:t>the world's problems.</w:t>
      </w:r>
    </w:p>
    <w:p w:rsidR="00766455" w:rsidRPr="00D33BCC" w:rsidRDefault="00766455" w:rsidP="00766455"/>
    <w:p w:rsidR="00766455" w:rsidRPr="00D33BCC" w:rsidRDefault="00766455" w:rsidP="00766455">
      <w:r w:rsidRPr="00D33BCC">
        <w:t>I.</w:t>
      </w:r>
      <w:r w:rsidRPr="00D33BCC">
        <w:tab/>
        <w:t>The Greatness of His Position - vs. 9a</w:t>
      </w:r>
    </w:p>
    <w:p w:rsidR="00766455" w:rsidRPr="00D33BCC" w:rsidRDefault="00766455" w:rsidP="00766455"/>
    <w:p w:rsidR="00766455" w:rsidRPr="00D33BCC" w:rsidRDefault="00766455" w:rsidP="00766455">
      <w:r w:rsidRPr="00D33BCC">
        <w:lastRenderedPageBreak/>
        <w:tab/>
        <w:t>1.</w:t>
      </w:r>
      <w:r w:rsidRPr="00D33BCC">
        <w:tab/>
        <w:t>He is King - "Thy King cometh"</w:t>
      </w:r>
    </w:p>
    <w:p w:rsidR="00766455" w:rsidRPr="00D33BCC" w:rsidRDefault="00766455" w:rsidP="00766455">
      <w:r w:rsidRPr="00D33BCC">
        <w:tab/>
      </w:r>
      <w:r w:rsidRPr="00D33BCC">
        <w:tab/>
        <w:t>The Messiah - The King of Israel</w:t>
      </w:r>
    </w:p>
    <w:p w:rsidR="00766455" w:rsidRPr="00D33BCC" w:rsidRDefault="00766455" w:rsidP="00766455"/>
    <w:p w:rsidR="00766455" w:rsidRPr="00D33BCC" w:rsidRDefault="00766455" w:rsidP="00766455">
      <w:r w:rsidRPr="00D33BCC">
        <w:tab/>
        <w:t>2.</w:t>
      </w:r>
      <w:r w:rsidRPr="00D33BCC">
        <w:tab/>
        <w:t>He is King by birth - as the Son of  Man</w:t>
      </w:r>
    </w:p>
    <w:p w:rsidR="00766455" w:rsidRPr="00D33BCC" w:rsidRDefault="00766455" w:rsidP="00766455">
      <w:r w:rsidRPr="00D33BCC">
        <w:tab/>
      </w:r>
      <w:r w:rsidRPr="00D33BCC">
        <w:tab/>
        <w:t>Born of the lineage of David. Rights to the throne.</w:t>
      </w:r>
    </w:p>
    <w:p w:rsidR="00766455" w:rsidRPr="00D33BCC" w:rsidRDefault="00766455" w:rsidP="00766455"/>
    <w:p w:rsidR="00766455" w:rsidRPr="00D33BCC" w:rsidRDefault="00766455" w:rsidP="00766455">
      <w:r w:rsidRPr="00D33BCC">
        <w:tab/>
        <w:t>3.</w:t>
      </w:r>
      <w:r w:rsidRPr="00D33BCC">
        <w:tab/>
        <w:t>He is King by nature - as the Son of God</w:t>
      </w:r>
    </w:p>
    <w:p w:rsidR="00766455" w:rsidRPr="00D33BCC" w:rsidRDefault="00766455" w:rsidP="00766455">
      <w:r w:rsidRPr="00D33BCC">
        <w:tab/>
      </w:r>
      <w:r w:rsidRPr="00D33BCC">
        <w:tab/>
        <w:t>"King of kings" "Lord of lords"</w:t>
      </w:r>
    </w:p>
    <w:p w:rsidR="00766455" w:rsidRPr="00D33BCC" w:rsidRDefault="00766455" w:rsidP="00766455">
      <w:r w:rsidRPr="00D33BCC">
        <w:tab/>
      </w:r>
      <w:r w:rsidRPr="00D33BCC">
        <w:tab/>
        <w:t>I Tim. 6:15</w:t>
      </w:r>
    </w:p>
    <w:p w:rsidR="00766455" w:rsidRPr="00D33BCC" w:rsidRDefault="00766455" w:rsidP="00766455">
      <w:r w:rsidRPr="00D33BCC">
        <w:tab/>
      </w:r>
      <w:r w:rsidRPr="00D33BCC">
        <w:tab/>
        <w:t>(1)</w:t>
      </w:r>
      <w:r w:rsidRPr="00D33BCC">
        <w:tab/>
        <w:t xml:space="preserve">The King who alone has </w:t>
      </w:r>
      <w:proofErr w:type="spellStart"/>
      <w:r w:rsidRPr="00D33BCC">
        <w:t>theabsolute</w:t>
      </w:r>
      <w:proofErr w:type="spellEnd"/>
      <w:r w:rsidRPr="00D33BCC">
        <w:t xml:space="preserve"> right to rule.</w:t>
      </w:r>
    </w:p>
    <w:p w:rsidR="00766455" w:rsidRPr="00D33BCC" w:rsidRDefault="00766455" w:rsidP="00766455">
      <w:r w:rsidRPr="00D33BCC">
        <w:tab/>
      </w:r>
      <w:r w:rsidRPr="00D33BCC">
        <w:tab/>
        <w:t>(2)</w:t>
      </w:r>
      <w:r w:rsidRPr="00D33BCC">
        <w:tab/>
        <w:t>The King who alone can remove sin.</w:t>
      </w:r>
    </w:p>
    <w:p w:rsidR="00766455" w:rsidRPr="00D33BCC" w:rsidRDefault="00766455" w:rsidP="00766455">
      <w:r w:rsidRPr="00D33BCC">
        <w:tab/>
      </w:r>
      <w:r w:rsidRPr="00D33BCC">
        <w:tab/>
        <w:t>(3)</w:t>
      </w:r>
      <w:r w:rsidRPr="00D33BCC">
        <w:tab/>
        <w:t>The King who alone can protect  and promote thy rights.</w:t>
      </w:r>
    </w:p>
    <w:p w:rsidR="00766455" w:rsidRPr="00D33BCC" w:rsidRDefault="00766455" w:rsidP="00766455"/>
    <w:p w:rsidR="00766455" w:rsidRPr="00D33BCC" w:rsidRDefault="00766455" w:rsidP="00766455">
      <w:r w:rsidRPr="00D33BCC">
        <w:tab/>
        <w:t>4.</w:t>
      </w:r>
      <w:r w:rsidRPr="00D33BCC">
        <w:tab/>
        <w:t>He is King by conquest - Rev. 3:21</w:t>
      </w:r>
    </w:p>
    <w:p w:rsidR="00766455" w:rsidRPr="00D33BCC" w:rsidRDefault="00766455" w:rsidP="00766455">
      <w:r w:rsidRPr="00D33BCC">
        <w:tab/>
      </w:r>
      <w:r w:rsidRPr="00D33BCC">
        <w:tab/>
        <w:t>(1)</w:t>
      </w:r>
      <w:r w:rsidRPr="00D33BCC">
        <w:tab/>
        <w:t>He defeated the devil - Heb. 2:14</w:t>
      </w:r>
    </w:p>
    <w:p w:rsidR="00766455" w:rsidRPr="00D33BCC" w:rsidRDefault="00766455" w:rsidP="00766455">
      <w:r w:rsidRPr="00D33BCC">
        <w:tab/>
      </w:r>
      <w:r w:rsidRPr="00D33BCC">
        <w:tab/>
        <w:t>(2)</w:t>
      </w:r>
      <w:r w:rsidRPr="00D33BCC">
        <w:tab/>
        <w:t>He defeated death - Rev. 1:18</w:t>
      </w:r>
    </w:p>
    <w:p w:rsidR="00766455" w:rsidRPr="00D33BCC" w:rsidRDefault="00766455" w:rsidP="00766455">
      <w:r w:rsidRPr="00D33BCC">
        <w:tab/>
      </w:r>
      <w:r w:rsidRPr="00D33BCC">
        <w:tab/>
        <w:t>(3)</w:t>
      </w:r>
      <w:r w:rsidRPr="00D33BCC">
        <w:tab/>
        <w:t>He defeated sin - Rom. 8:3</w:t>
      </w:r>
    </w:p>
    <w:p w:rsidR="00766455" w:rsidRPr="00D33BCC" w:rsidRDefault="00766455" w:rsidP="00766455"/>
    <w:p w:rsidR="00766455" w:rsidRPr="00D33BCC" w:rsidRDefault="00766455" w:rsidP="00766455">
      <w:r w:rsidRPr="00D33BCC">
        <w:t>II.</w:t>
      </w:r>
      <w:r w:rsidRPr="00D33BCC">
        <w:tab/>
        <w:t>The Graciousness of His Character - vs. 9b</w:t>
      </w:r>
    </w:p>
    <w:p w:rsidR="00766455" w:rsidRPr="00D33BCC" w:rsidRDefault="00766455" w:rsidP="00766455"/>
    <w:p w:rsidR="00766455" w:rsidRPr="00D33BCC" w:rsidRDefault="00766455" w:rsidP="00766455">
      <w:r w:rsidRPr="00D33BCC">
        <w:tab/>
        <w:t>1.</w:t>
      </w:r>
      <w:r w:rsidRPr="00D33BCC">
        <w:tab/>
        <w:t>He is righteous - "just" Rev. 15:3</w:t>
      </w:r>
    </w:p>
    <w:p w:rsidR="00766455" w:rsidRPr="00D33BCC" w:rsidRDefault="00766455" w:rsidP="00766455">
      <w:r w:rsidRPr="00D33BCC">
        <w:tab/>
      </w:r>
      <w:r w:rsidRPr="00D33BCC">
        <w:tab/>
        <w:t>(1)</w:t>
      </w:r>
      <w:r w:rsidRPr="00D33BCC">
        <w:tab/>
        <w:t>He is just to Himself - Heb. 7:26</w:t>
      </w:r>
    </w:p>
    <w:p w:rsidR="00766455" w:rsidRPr="00D33BCC" w:rsidRDefault="00766455" w:rsidP="00766455">
      <w:r w:rsidRPr="00D33BCC">
        <w:tab/>
      </w:r>
      <w:r w:rsidRPr="00D33BCC">
        <w:tab/>
        <w:t>(2)</w:t>
      </w:r>
      <w:r w:rsidRPr="00D33BCC">
        <w:tab/>
        <w:t>He is just to His Word - I John 1:9</w:t>
      </w:r>
    </w:p>
    <w:p w:rsidR="00766455" w:rsidRPr="00D33BCC" w:rsidRDefault="00766455" w:rsidP="00766455">
      <w:r w:rsidRPr="00D33BCC">
        <w:tab/>
      </w:r>
      <w:r w:rsidRPr="00D33BCC">
        <w:tab/>
        <w:t>(3)</w:t>
      </w:r>
      <w:r w:rsidRPr="00D33BCC">
        <w:tab/>
        <w:t xml:space="preserve">He is just to His subjects - </w:t>
      </w:r>
    </w:p>
    <w:p w:rsidR="00766455" w:rsidRPr="00D33BCC" w:rsidRDefault="00766455" w:rsidP="00766455">
      <w:r w:rsidRPr="00D33BCC">
        <w:tab/>
      </w:r>
      <w:r w:rsidRPr="00D33BCC">
        <w:tab/>
      </w:r>
      <w:r w:rsidRPr="00D33BCC">
        <w:tab/>
        <w:t>John 5:20  Rom. 3:26</w:t>
      </w:r>
    </w:p>
    <w:p w:rsidR="00766455" w:rsidRPr="00D33BCC" w:rsidRDefault="00766455" w:rsidP="00766455"/>
    <w:p w:rsidR="00766455" w:rsidRPr="00D33BCC" w:rsidRDefault="00766455" w:rsidP="00766455">
      <w:r w:rsidRPr="00D33BCC">
        <w:tab/>
        <w:t>2.</w:t>
      </w:r>
      <w:r w:rsidRPr="00D33BCC">
        <w:tab/>
        <w:t>He is Savior - "Having Salvation"</w:t>
      </w:r>
    </w:p>
    <w:p w:rsidR="00766455" w:rsidRPr="00D33BCC" w:rsidRDefault="00766455" w:rsidP="00766455">
      <w:r w:rsidRPr="00D33BCC">
        <w:tab/>
      </w:r>
      <w:r w:rsidRPr="00D33BCC">
        <w:tab/>
        <w:t>(1)</w:t>
      </w:r>
      <w:r w:rsidRPr="00D33BCC">
        <w:tab/>
        <w:t>Salvation from sin - Acts 4:12</w:t>
      </w:r>
    </w:p>
    <w:p w:rsidR="00766455" w:rsidRPr="00D33BCC" w:rsidRDefault="00766455" w:rsidP="00766455">
      <w:r w:rsidRPr="00D33BCC">
        <w:tab/>
      </w:r>
      <w:r w:rsidRPr="00D33BCC">
        <w:tab/>
      </w:r>
      <w:r w:rsidRPr="00D33BCC">
        <w:tab/>
        <w:t>Rom. 6:14</w:t>
      </w:r>
    </w:p>
    <w:p w:rsidR="00766455" w:rsidRPr="00D33BCC" w:rsidRDefault="00766455" w:rsidP="00766455">
      <w:r w:rsidRPr="00D33BCC">
        <w:tab/>
      </w:r>
      <w:r w:rsidRPr="00D33BCC">
        <w:tab/>
        <w:t>(2)</w:t>
      </w:r>
      <w:r w:rsidRPr="00D33BCC">
        <w:tab/>
        <w:t xml:space="preserve">Salvation from sickness - </w:t>
      </w:r>
    </w:p>
    <w:p w:rsidR="00766455" w:rsidRPr="00D33BCC" w:rsidRDefault="00766455" w:rsidP="00766455">
      <w:r w:rsidRPr="00D33BCC">
        <w:tab/>
      </w:r>
      <w:r w:rsidRPr="00D33BCC">
        <w:tab/>
      </w:r>
      <w:r w:rsidRPr="00D33BCC">
        <w:tab/>
        <w:t>I Peter 2:24</w:t>
      </w:r>
    </w:p>
    <w:p w:rsidR="00766455" w:rsidRPr="00D33BCC" w:rsidRDefault="00766455" w:rsidP="00766455">
      <w:r w:rsidRPr="00D33BCC">
        <w:tab/>
      </w:r>
      <w:r w:rsidRPr="00D33BCC">
        <w:tab/>
        <w:t>(3)</w:t>
      </w:r>
      <w:r w:rsidRPr="00D33BCC">
        <w:tab/>
        <w:t>Salvation from Satan - I John 4:4</w:t>
      </w:r>
    </w:p>
    <w:p w:rsidR="00766455" w:rsidRPr="00D33BCC" w:rsidRDefault="00766455" w:rsidP="00766455"/>
    <w:p w:rsidR="00766455" w:rsidRPr="00D33BCC" w:rsidRDefault="00766455" w:rsidP="00766455">
      <w:r w:rsidRPr="00D33BCC">
        <w:tab/>
        <w:t>3.</w:t>
      </w:r>
      <w:r w:rsidRPr="00D33BCC">
        <w:tab/>
        <w:t>He is Humble - "lowly"</w:t>
      </w:r>
    </w:p>
    <w:p w:rsidR="00766455" w:rsidRPr="00D33BCC" w:rsidRDefault="00766455" w:rsidP="00766455">
      <w:r w:rsidRPr="00D33BCC">
        <w:tab/>
      </w:r>
      <w:r w:rsidRPr="00D33BCC">
        <w:tab/>
        <w:t xml:space="preserve">"Riding upon an ass, and upon a colt </w:t>
      </w:r>
    </w:p>
    <w:p w:rsidR="00766455" w:rsidRPr="00D33BCC" w:rsidRDefault="00766455" w:rsidP="00766455">
      <w:r w:rsidRPr="00D33BCC">
        <w:tab/>
      </w:r>
      <w:r w:rsidRPr="00D33BCC">
        <w:tab/>
        <w:t>the foal of an ass."</w:t>
      </w:r>
    </w:p>
    <w:p w:rsidR="00766455" w:rsidRPr="00D33BCC" w:rsidRDefault="00766455" w:rsidP="00766455">
      <w:r w:rsidRPr="00D33BCC">
        <w:tab/>
      </w:r>
      <w:r w:rsidRPr="00D33BCC">
        <w:tab/>
        <w:t>(1)</w:t>
      </w:r>
      <w:r w:rsidRPr="00D33BCC">
        <w:tab/>
        <w:t>Kings rode on horses -</w:t>
      </w:r>
    </w:p>
    <w:p w:rsidR="00766455" w:rsidRPr="00D33BCC" w:rsidRDefault="00766455" w:rsidP="00766455">
      <w:r w:rsidRPr="00D33BCC">
        <w:tab/>
      </w:r>
      <w:r w:rsidRPr="00D33BCC">
        <w:tab/>
        <w:t>(2)</w:t>
      </w:r>
      <w:r w:rsidRPr="00D33BCC">
        <w:tab/>
        <w:t>Christ rode on a colt the foal of an</w:t>
      </w:r>
    </w:p>
    <w:p w:rsidR="00766455" w:rsidRPr="00D33BCC" w:rsidRDefault="00766455" w:rsidP="00766455">
      <w:r w:rsidRPr="00D33BCC">
        <w:tab/>
      </w:r>
      <w:r w:rsidRPr="00D33BCC">
        <w:tab/>
      </w:r>
      <w:r w:rsidRPr="00D33BCC">
        <w:tab/>
        <w:t>ass - Mark 11:2</w:t>
      </w:r>
    </w:p>
    <w:p w:rsidR="00766455" w:rsidRPr="00D33BCC" w:rsidRDefault="00766455" w:rsidP="00766455">
      <w:r w:rsidRPr="00D33BCC">
        <w:tab/>
      </w:r>
      <w:r w:rsidRPr="00D33BCC">
        <w:tab/>
      </w:r>
      <w:r w:rsidRPr="00D33BCC">
        <w:tab/>
        <w:t>Humility is essential to true greatness.</w:t>
      </w:r>
    </w:p>
    <w:p w:rsidR="00766455" w:rsidRPr="00D33BCC" w:rsidRDefault="00766455" w:rsidP="00766455">
      <w:r w:rsidRPr="00D33BCC">
        <w:tab/>
      </w:r>
      <w:r w:rsidRPr="00D33BCC">
        <w:tab/>
      </w:r>
      <w:r w:rsidRPr="00D33BCC">
        <w:tab/>
        <w:t>Pride is the results of littleness.</w:t>
      </w:r>
    </w:p>
    <w:p w:rsidR="00766455" w:rsidRPr="00D33BCC" w:rsidRDefault="00766455" w:rsidP="00766455"/>
    <w:p w:rsidR="00766455" w:rsidRPr="00D33BCC" w:rsidRDefault="00766455" w:rsidP="00766455">
      <w:r w:rsidRPr="00D33BCC">
        <w:t>III.</w:t>
      </w:r>
      <w:r w:rsidRPr="00D33BCC">
        <w:tab/>
        <w:t>The Glory of His Kingdom - vs. 10</w:t>
      </w:r>
    </w:p>
    <w:p w:rsidR="00766455" w:rsidRPr="00D33BCC" w:rsidRDefault="00766455" w:rsidP="00766455"/>
    <w:p w:rsidR="00766455" w:rsidRPr="00D33BCC" w:rsidRDefault="00766455" w:rsidP="00766455">
      <w:r w:rsidRPr="00D33BCC">
        <w:tab/>
        <w:t>1.</w:t>
      </w:r>
      <w:r w:rsidRPr="00D33BCC">
        <w:tab/>
        <w:t>It is a spiritual kingdom - John 18:36</w:t>
      </w:r>
    </w:p>
    <w:p w:rsidR="00766455" w:rsidRPr="00D33BCC" w:rsidRDefault="00766455" w:rsidP="00766455"/>
    <w:p w:rsidR="00766455" w:rsidRPr="00D33BCC" w:rsidRDefault="00766455" w:rsidP="00766455">
      <w:r w:rsidRPr="00D33BCC">
        <w:lastRenderedPageBreak/>
        <w:tab/>
        <w:t>2.</w:t>
      </w:r>
      <w:r w:rsidRPr="00D33BCC">
        <w:tab/>
        <w:t>It is a peaceful kingdom -</w:t>
      </w:r>
    </w:p>
    <w:p w:rsidR="00766455" w:rsidRPr="00D33BCC" w:rsidRDefault="00766455" w:rsidP="00766455">
      <w:r w:rsidRPr="00D33BCC">
        <w:tab/>
      </w:r>
      <w:r w:rsidRPr="00D33BCC">
        <w:tab/>
        <w:t>"He shall speak peace unto the heathen"</w:t>
      </w:r>
    </w:p>
    <w:p w:rsidR="00766455" w:rsidRPr="00D33BCC" w:rsidRDefault="00766455" w:rsidP="00766455">
      <w:r w:rsidRPr="00D33BCC">
        <w:tab/>
      </w:r>
      <w:r w:rsidRPr="00D33BCC">
        <w:tab/>
        <w:t>War is the curse of the nations -</w:t>
      </w:r>
    </w:p>
    <w:p w:rsidR="00766455" w:rsidRPr="00D33BCC" w:rsidRDefault="00766455" w:rsidP="00766455">
      <w:r w:rsidRPr="00D33BCC">
        <w:tab/>
      </w:r>
      <w:r w:rsidRPr="00D33BCC">
        <w:tab/>
        <w:t>He shall bring an end to war - not with</w:t>
      </w:r>
    </w:p>
    <w:p w:rsidR="00766455" w:rsidRPr="00D33BCC" w:rsidRDefault="00766455" w:rsidP="00766455">
      <w:r w:rsidRPr="00D33BCC">
        <w:tab/>
      </w:r>
      <w:r w:rsidRPr="00D33BCC">
        <w:tab/>
        <w:t xml:space="preserve">the sword of steel but with the sword </w:t>
      </w:r>
      <w:r w:rsidRPr="00D33BCC">
        <w:tab/>
      </w:r>
    </w:p>
    <w:p w:rsidR="00766455" w:rsidRPr="00D33BCC" w:rsidRDefault="00766455" w:rsidP="00766455">
      <w:r w:rsidRPr="00D33BCC">
        <w:tab/>
      </w:r>
      <w:r w:rsidRPr="00D33BCC">
        <w:tab/>
        <w:t xml:space="preserve">of His mouth - "The Sword of the </w:t>
      </w:r>
    </w:p>
    <w:p w:rsidR="00766455" w:rsidRPr="00D33BCC" w:rsidRDefault="00766455" w:rsidP="00766455">
      <w:r w:rsidRPr="00D33BCC">
        <w:tab/>
      </w:r>
      <w:r w:rsidRPr="00D33BCC">
        <w:tab/>
        <w:t>Spirit" "The Word of God"</w:t>
      </w:r>
    </w:p>
    <w:p w:rsidR="00766455" w:rsidRPr="00D33BCC" w:rsidRDefault="00766455" w:rsidP="00766455">
      <w:r w:rsidRPr="00D33BCC">
        <w:tab/>
      </w:r>
      <w:r w:rsidRPr="00D33BCC">
        <w:tab/>
        <w:t>Rev. 19:11-16</w:t>
      </w:r>
    </w:p>
    <w:p w:rsidR="00766455" w:rsidRPr="00D33BCC" w:rsidRDefault="00766455" w:rsidP="00766455"/>
    <w:p w:rsidR="00766455" w:rsidRPr="00D33BCC" w:rsidRDefault="00766455" w:rsidP="00766455">
      <w:r w:rsidRPr="00D33BCC">
        <w:tab/>
        <w:t>3.</w:t>
      </w:r>
      <w:r w:rsidRPr="00D33BCC">
        <w:tab/>
        <w:t>It is a Universal kingdom -</w:t>
      </w:r>
    </w:p>
    <w:p w:rsidR="00766455" w:rsidRPr="00D33BCC" w:rsidRDefault="00766455" w:rsidP="00766455">
      <w:r w:rsidRPr="00D33BCC">
        <w:tab/>
      </w:r>
      <w:r w:rsidRPr="00D33BCC">
        <w:tab/>
        <w:t>"His dominion from sea to sea"</w:t>
      </w:r>
    </w:p>
    <w:p w:rsidR="00766455" w:rsidRPr="00D33BCC" w:rsidRDefault="00766455" w:rsidP="00766455">
      <w:r w:rsidRPr="00D33BCC">
        <w:tab/>
      </w:r>
      <w:r w:rsidRPr="00D33BCC">
        <w:tab/>
        <w:t>"To the ends of the earth"</w:t>
      </w:r>
    </w:p>
    <w:p w:rsidR="00766455" w:rsidRPr="00D33BCC" w:rsidRDefault="00766455" w:rsidP="00766455">
      <w:r w:rsidRPr="00D33BCC">
        <w:tab/>
      </w:r>
      <w:r w:rsidRPr="00D33BCC">
        <w:tab/>
        <w:t xml:space="preserve">The kingdoms of this world will </w:t>
      </w:r>
    </w:p>
    <w:p w:rsidR="00766455" w:rsidRPr="00D33BCC" w:rsidRDefault="00766455" w:rsidP="00766455">
      <w:r w:rsidRPr="00D33BCC">
        <w:tab/>
      </w:r>
      <w:r w:rsidRPr="00D33BCC">
        <w:tab/>
        <w:t>become the kingdoms of our Lord.</w:t>
      </w:r>
    </w:p>
    <w:p w:rsidR="0069205D" w:rsidRPr="00D33BCC" w:rsidRDefault="00766455" w:rsidP="0069205D">
      <w:r w:rsidRPr="00D33BCC">
        <w:tab/>
      </w:r>
      <w:r w:rsidRPr="00D33BCC">
        <w:tab/>
        <w:t>Rev. 11:15</w:t>
      </w:r>
    </w:p>
    <w:p w:rsidR="0069205D" w:rsidRPr="00D33BCC" w:rsidRDefault="0069205D" w:rsidP="0069205D"/>
    <w:p w:rsidR="00766455" w:rsidRPr="00D33BCC" w:rsidRDefault="00766455" w:rsidP="0069205D">
      <w:pPr>
        <w:pStyle w:val="Heading2"/>
      </w:pPr>
      <w:bookmarkStart w:id="78" w:name="_Toc243905552"/>
      <w:bookmarkStart w:id="79" w:name="_Toc243915882"/>
      <w:bookmarkStart w:id="80" w:name="_Toc243918884"/>
      <w:r w:rsidRPr="00D33BCC">
        <w:t>"Prisoners of Hope"</w:t>
      </w:r>
      <w:bookmarkEnd w:id="78"/>
      <w:bookmarkEnd w:id="79"/>
      <w:bookmarkEnd w:id="80"/>
    </w:p>
    <w:p w:rsidR="00766455" w:rsidRPr="00D33BCC" w:rsidRDefault="00766455" w:rsidP="00766455"/>
    <w:p w:rsidR="00766455" w:rsidRPr="00D33BCC" w:rsidRDefault="00766455" w:rsidP="00766455">
      <w:pPr>
        <w:pStyle w:val="Heading3"/>
      </w:pPr>
      <w:r w:rsidRPr="00D33BCC">
        <w:t>Zech. 9:11-12</w:t>
      </w:r>
    </w:p>
    <w:p w:rsidR="00766455" w:rsidRPr="00D33BCC" w:rsidRDefault="00766455" w:rsidP="00766455"/>
    <w:p w:rsidR="00766455" w:rsidRPr="00D33BCC" w:rsidRDefault="00766455" w:rsidP="00766455"/>
    <w:p w:rsidR="00766455" w:rsidRPr="00D33BCC" w:rsidRDefault="00766455" w:rsidP="00766455">
      <w:r w:rsidRPr="00D33BCC">
        <w:t>I.</w:t>
      </w:r>
      <w:r w:rsidRPr="00D33BCC">
        <w:tab/>
        <w:t>The Wretched Condition of the Sinner</w:t>
      </w:r>
    </w:p>
    <w:p w:rsidR="00766455" w:rsidRPr="00D33BCC" w:rsidRDefault="00766455" w:rsidP="00766455">
      <w:r w:rsidRPr="00D33BCC">
        <w:tab/>
      </w:r>
      <w:r w:rsidRPr="00D33BCC">
        <w:tab/>
        <w:t>vs. 11</w:t>
      </w:r>
    </w:p>
    <w:p w:rsidR="00766455" w:rsidRPr="00D33BCC" w:rsidRDefault="00766455" w:rsidP="00766455"/>
    <w:p w:rsidR="00766455" w:rsidRPr="00D33BCC" w:rsidRDefault="00766455" w:rsidP="00766455">
      <w:r w:rsidRPr="00D33BCC">
        <w:tab/>
        <w:t>1.</w:t>
      </w:r>
      <w:r w:rsidRPr="00D33BCC">
        <w:tab/>
        <w:t>In Prison - "Prisoners"  Prov. 5:22</w:t>
      </w:r>
    </w:p>
    <w:p w:rsidR="00766455" w:rsidRPr="00D33BCC" w:rsidRDefault="00766455" w:rsidP="00766455">
      <w:r w:rsidRPr="00D33BCC">
        <w:tab/>
      </w:r>
      <w:r w:rsidRPr="00D33BCC">
        <w:tab/>
        <w:t>John 8:34</w:t>
      </w:r>
    </w:p>
    <w:p w:rsidR="00766455" w:rsidRPr="00D33BCC" w:rsidRDefault="00766455" w:rsidP="00766455">
      <w:r w:rsidRPr="00D33BCC">
        <w:tab/>
      </w:r>
      <w:r w:rsidRPr="00D33BCC">
        <w:tab/>
        <w:t>Rom. 7:23</w:t>
      </w:r>
    </w:p>
    <w:p w:rsidR="00766455" w:rsidRPr="00D33BCC" w:rsidRDefault="00766455" w:rsidP="00766455">
      <w:r w:rsidRPr="00D33BCC">
        <w:tab/>
      </w:r>
      <w:r w:rsidRPr="00D33BCC">
        <w:tab/>
        <w:t>(1)</w:t>
      </w:r>
      <w:r w:rsidRPr="00D33BCC">
        <w:tab/>
        <w:t>Prisoners to sin -</w:t>
      </w:r>
    </w:p>
    <w:p w:rsidR="00766455" w:rsidRPr="00D33BCC" w:rsidRDefault="00766455" w:rsidP="00766455">
      <w:r w:rsidRPr="00D33BCC">
        <w:tab/>
      </w:r>
      <w:r w:rsidRPr="00D33BCC">
        <w:tab/>
        <w:t>(2)</w:t>
      </w:r>
      <w:r w:rsidRPr="00D33BCC">
        <w:tab/>
        <w:t>Prisoners to self -</w:t>
      </w:r>
    </w:p>
    <w:p w:rsidR="00766455" w:rsidRPr="00D33BCC" w:rsidRDefault="00766455" w:rsidP="003328BD">
      <w:pPr>
        <w:numPr>
          <w:ilvl w:val="0"/>
          <w:numId w:val="13"/>
        </w:numPr>
      </w:pPr>
      <w:r w:rsidRPr="00D33BCC">
        <w:t>Prisoners to Satan -</w:t>
      </w:r>
    </w:p>
    <w:p w:rsidR="00766455" w:rsidRPr="00D33BCC" w:rsidRDefault="00766455" w:rsidP="003328BD">
      <w:pPr>
        <w:numPr>
          <w:ilvl w:val="0"/>
          <w:numId w:val="13"/>
        </w:numPr>
      </w:pPr>
    </w:p>
    <w:p w:rsidR="00766455" w:rsidRPr="00D33BCC" w:rsidRDefault="00766455" w:rsidP="00766455">
      <w:r w:rsidRPr="00D33BCC">
        <w:tab/>
        <w:t>2.</w:t>
      </w:r>
      <w:r w:rsidRPr="00D33BCC">
        <w:tab/>
        <w:t>In a Pit - "The Pit"  Psa. 40:2-4</w:t>
      </w:r>
    </w:p>
    <w:p w:rsidR="00766455" w:rsidRPr="00D33BCC" w:rsidRDefault="00766455" w:rsidP="00766455">
      <w:r w:rsidRPr="00D33BCC">
        <w:tab/>
      </w:r>
      <w:r w:rsidRPr="00D33BCC">
        <w:tab/>
        <w:t>(1)</w:t>
      </w:r>
      <w:r w:rsidRPr="00D33BCC">
        <w:tab/>
        <w:t>Polluted -</w:t>
      </w:r>
    </w:p>
    <w:p w:rsidR="00766455" w:rsidRPr="00D33BCC" w:rsidRDefault="00766455" w:rsidP="00766455">
      <w:r w:rsidRPr="00D33BCC">
        <w:tab/>
      </w:r>
      <w:r w:rsidRPr="00D33BCC">
        <w:tab/>
        <w:t>(2)</w:t>
      </w:r>
      <w:r w:rsidRPr="00D33BCC">
        <w:tab/>
        <w:t>Horrible -</w:t>
      </w:r>
    </w:p>
    <w:p w:rsidR="00766455" w:rsidRPr="00D33BCC" w:rsidRDefault="00766455" w:rsidP="00766455"/>
    <w:p w:rsidR="00766455" w:rsidRPr="00D33BCC" w:rsidRDefault="00766455" w:rsidP="00766455">
      <w:r w:rsidRPr="00D33BCC">
        <w:tab/>
        <w:t>3.</w:t>
      </w:r>
      <w:r w:rsidRPr="00D33BCC">
        <w:tab/>
        <w:t>No Satisfaction - "Wherein is no</w:t>
      </w:r>
    </w:p>
    <w:p w:rsidR="00766455" w:rsidRPr="00D33BCC" w:rsidRDefault="00766455" w:rsidP="00766455">
      <w:r w:rsidRPr="00D33BCC">
        <w:tab/>
      </w:r>
      <w:r w:rsidRPr="00D33BCC">
        <w:tab/>
        <w:t>water" John 4:14</w:t>
      </w:r>
    </w:p>
    <w:p w:rsidR="00766455" w:rsidRPr="00D33BCC" w:rsidRDefault="00766455" w:rsidP="00766455">
      <w:r w:rsidRPr="00D33BCC">
        <w:tab/>
      </w:r>
      <w:r w:rsidRPr="00D33BCC">
        <w:tab/>
        <w:t>(1)</w:t>
      </w:r>
      <w:r w:rsidRPr="00D33BCC">
        <w:tab/>
        <w:t>No Peace</w:t>
      </w:r>
    </w:p>
    <w:p w:rsidR="00766455" w:rsidRPr="00D33BCC" w:rsidRDefault="00766455" w:rsidP="00766455">
      <w:r w:rsidRPr="00D33BCC">
        <w:tab/>
      </w:r>
      <w:r w:rsidRPr="00D33BCC">
        <w:tab/>
        <w:t>(2)</w:t>
      </w:r>
      <w:r w:rsidRPr="00D33BCC">
        <w:tab/>
        <w:t>No Rest</w:t>
      </w:r>
    </w:p>
    <w:p w:rsidR="00766455" w:rsidRPr="00D33BCC" w:rsidRDefault="00766455" w:rsidP="00766455">
      <w:r w:rsidRPr="00D33BCC">
        <w:tab/>
      </w:r>
      <w:r w:rsidRPr="00D33BCC">
        <w:tab/>
        <w:t>(3)</w:t>
      </w:r>
      <w:r w:rsidRPr="00D33BCC">
        <w:tab/>
        <w:t>Not Joy</w:t>
      </w:r>
    </w:p>
    <w:p w:rsidR="00766455" w:rsidRPr="00D33BCC" w:rsidRDefault="00766455" w:rsidP="00766455"/>
    <w:p w:rsidR="00766455" w:rsidRPr="00D33BCC" w:rsidRDefault="00766455" w:rsidP="00766455">
      <w:r w:rsidRPr="00D33BCC">
        <w:t>II.</w:t>
      </w:r>
      <w:r w:rsidRPr="00D33BCC">
        <w:tab/>
        <w:t>The Refuge For The Sinner -</w:t>
      </w:r>
    </w:p>
    <w:p w:rsidR="00766455" w:rsidRPr="00D33BCC" w:rsidRDefault="00766455" w:rsidP="00766455"/>
    <w:p w:rsidR="00766455" w:rsidRPr="00D33BCC" w:rsidRDefault="00766455" w:rsidP="00766455">
      <w:r w:rsidRPr="00D33BCC">
        <w:tab/>
        <w:t>1.</w:t>
      </w:r>
      <w:r w:rsidRPr="00D33BCC">
        <w:tab/>
        <w:t>There is a place of refuge - "Prisoners</w:t>
      </w:r>
    </w:p>
    <w:p w:rsidR="00766455" w:rsidRPr="00D33BCC" w:rsidRDefault="00766455" w:rsidP="00766455">
      <w:r w:rsidRPr="00D33BCC">
        <w:tab/>
      </w:r>
      <w:r w:rsidRPr="00D33BCC">
        <w:tab/>
        <w:t>of Hope"</w:t>
      </w:r>
    </w:p>
    <w:p w:rsidR="00766455" w:rsidRPr="00D33BCC" w:rsidRDefault="00766455" w:rsidP="00766455">
      <w:r w:rsidRPr="00D33BCC">
        <w:tab/>
        <w:t>2.</w:t>
      </w:r>
      <w:r w:rsidRPr="00D33BCC">
        <w:tab/>
        <w:t>The blood covenant - vs. 11</w:t>
      </w:r>
    </w:p>
    <w:p w:rsidR="00766455" w:rsidRPr="00D33BCC" w:rsidRDefault="00766455" w:rsidP="00766455">
      <w:r w:rsidRPr="00D33BCC">
        <w:lastRenderedPageBreak/>
        <w:tab/>
      </w:r>
      <w:r w:rsidRPr="00D33BCC">
        <w:tab/>
        <w:t>"By the blood of thy covenant"</w:t>
      </w:r>
    </w:p>
    <w:p w:rsidR="00766455" w:rsidRPr="00D33BCC" w:rsidRDefault="00766455" w:rsidP="00766455">
      <w:r w:rsidRPr="00D33BCC">
        <w:tab/>
        <w:t>3.</w:t>
      </w:r>
      <w:r w:rsidRPr="00D33BCC">
        <w:tab/>
        <w:t>The stronghold -  Psa. 18:2  Psa. 91:2</w:t>
      </w:r>
    </w:p>
    <w:p w:rsidR="00766455" w:rsidRPr="00D33BCC" w:rsidRDefault="00766455" w:rsidP="00766455">
      <w:r w:rsidRPr="00D33BCC">
        <w:tab/>
      </w:r>
      <w:r w:rsidRPr="00D33BCC">
        <w:tab/>
        <w:t>Nahum 1:7</w:t>
      </w:r>
    </w:p>
    <w:p w:rsidR="00766455" w:rsidRPr="00D33BCC" w:rsidRDefault="00766455" w:rsidP="00766455">
      <w:r w:rsidRPr="00D33BCC">
        <w:tab/>
      </w:r>
      <w:r w:rsidRPr="00D33BCC">
        <w:tab/>
        <w:t>The Cross is a refuge.</w:t>
      </w:r>
    </w:p>
    <w:p w:rsidR="00766455" w:rsidRPr="00D33BCC" w:rsidRDefault="00766455" w:rsidP="00766455"/>
    <w:p w:rsidR="00766455" w:rsidRPr="00D33BCC" w:rsidRDefault="00766455" w:rsidP="00766455">
      <w:r w:rsidRPr="00D33BCC">
        <w:t>III.</w:t>
      </w:r>
      <w:r w:rsidRPr="00D33BCC">
        <w:tab/>
        <w:t>The Blessings of Grace - vs. 12b</w:t>
      </w:r>
    </w:p>
    <w:p w:rsidR="00766455" w:rsidRPr="00D33BCC" w:rsidRDefault="00766455" w:rsidP="00766455"/>
    <w:p w:rsidR="00766455" w:rsidRPr="00D33BCC" w:rsidRDefault="00766455" w:rsidP="00766455">
      <w:r w:rsidRPr="00D33BCC">
        <w:tab/>
        <w:t>1.</w:t>
      </w:r>
      <w:r w:rsidRPr="00D33BCC">
        <w:tab/>
        <w:t>Salvation - Deliverance - Pardon</w:t>
      </w:r>
    </w:p>
    <w:p w:rsidR="00766455" w:rsidRPr="00D33BCC" w:rsidRDefault="00766455" w:rsidP="00766455">
      <w:r w:rsidRPr="00D33BCC">
        <w:tab/>
      </w:r>
      <w:r w:rsidRPr="00D33BCC">
        <w:tab/>
        <w:t>"I have sent forth thy prisoners out</w:t>
      </w:r>
    </w:p>
    <w:p w:rsidR="00766455" w:rsidRPr="00D33BCC" w:rsidRDefault="00766455" w:rsidP="00766455">
      <w:r w:rsidRPr="00D33BCC">
        <w:tab/>
      </w:r>
      <w:r w:rsidRPr="00D33BCC">
        <w:tab/>
        <w:t>of the pit"</w:t>
      </w:r>
    </w:p>
    <w:p w:rsidR="00766455" w:rsidRPr="00D33BCC" w:rsidRDefault="00766455" w:rsidP="00766455">
      <w:r w:rsidRPr="00D33BCC">
        <w:tab/>
        <w:t>2.</w:t>
      </w:r>
      <w:r w:rsidRPr="00D33BCC">
        <w:tab/>
        <w:t>The promise of a double measure</w:t>
      </w:r>
    </w:p>
    <w:p w:rsidR="00766455" w:rsidRPr="00D33BCC" w:rsidRDefault="00766455" w:rsidP="00766455">
      <w:r w:rsidRPr="00D33BCC">
        <w:tab/>
      </w:r>
      <w:r w:rsidRPr="00D33BCC">
        <w:tab/>
        <w:t>Isa. 61:7  Rom. 5:15</w:t>
      </w:r>
    </w:p>
    <w:p w:rsidR="00766455" w:rsidRPr="00D33BCC" w:rsidRDefault="00766455" w:rsidP="00766455">
      <w:r w:rsidRPr="00D33BCC">
        <w:tab/>
        <w:t>3.</w:t>
      </w:r>
      <w:r w:rsidRPr="00D33BCC">
        <w:tab/>
        <w:t>Joy - Isa. 12:3</w:t>
      </w:r>
    </w:p>
    <w:p w:rsidR="00766455" w:rsidRPr="00D33BCC" w:rsidRDefault="00766455" w:rsidP="00766455">
      <w:r w:rsidRPr="00D33BCC">
        <w:tab/>
        <w:t>4.</w:t>
      </w:r>
      <w:r w:rsidRPr="00D33BCC">
        <w:tab/>
        <w:t>Righteousness - II Cor. 5:21</w:t>
      </w:r>
    </w:p>
    <w:p w:rsidR="0069205D" w:rsidRPr="00D33BCC" w:rsidRDefault="00766455" w:rsidP="0069205D">
      <w:r w:rsidRPr="00D33BCC">
        <w:tab/>
        <w:t>5.</w:t>
      </w:r>
      <w:r w:rsidRPr="00D33BCC">
        <w:tab/>
        <w:t>Peace - Psa. 119:165</w:t>
      </w:r>
    </w:p>
    <w:p w:rsidR="0069205D" w:rsidRPr="00D33BCC" w:rsidRDefault="0069205D" w:rsidP="0069205D"/>
    <w:p w:rsidR="00766455" w:rsidRPr="00D33BCC" w:rsidRDefault="00766455" w:rsidP="0069205D">
      <w:pPr>
        <w:pStyle w:val="Heading2"/>
      </w:pPr>
      <w:bookmarkStart w:id="81" w:name="_Toc243905553"/>
      <w:bookmarkStart w:id="82" w:name="_Toc243915883"/>
      <w:bookmarkStart w:id="83" w:name="_Toc243918885"/>
      <w:r w:rsidRPr="00D33BCC">
        <w:t>The Promises of Divine Victory</w:t>
      </w:r>
      <w:bookmarkEnd w:id="81"/>
      <w:bookmarkEnd w:id="82"/>
      <w:bookmarkEnd w:id="83"/>
    </w:p>
    <w:p w:rsidR="00766455" w:rsidRPr="00D33BCC" w:rsidRDefault="00766455" w:rsidP="00766455">
      <w:pPr>
        <w:pStyle w:val="Heading3"/>
      </w:pPr>
      <w:r w:rsidRPr="00D33BCC">
        <w:t>Zech. 9:13-17</w:t>
      </w:r>
    </w:p>
    <w:p w:rsidR="00766455" w:rsidRPr="00D33BCC" w:rsidRDefault="00766455" w:rsidP="00766455"/>
    <w:p w:rsidR="00766455" w:rsidRPr="00D33BCC" w:rsidRDefault="00766455" w:rsidP="00766455">
      <w:r w:rsidRPr="00D33BCC">
        <w:t>I.</w:t>
      </w:r>
      <w:r w:rsidRPr="00D33BCC">
        <w:tab/>
        <w:t>The Marshaling of The Forces -</w:t>
      </w:r>
    </w:p>
    <w:p w:rsidR="00766455" w:rsidRPr="00D33BCC" w:rsidRDefault="00766455" w:rsidP="00766455"/>
    <w:p w:rsidR="00766455" w:rsidRPr="00D33BCC" w:rsidRDefault="00766455" w:rsidP="00766455">
      <w:r w:rsidRPr="00D33BCC">
        <w:tab/>
        <w:t>1.</w:t>
      </w:r>
      <w:r w:rsidRPr="00D33BCC">
        <w:tab/>
        <w:t>The Lord gives the call to battle - vs. 14</w:t>
      </w:r>
    </w:p>
    <w:p w:rsidR="00766455" w:rsidRPr="00D33BCC" w:rsidRDefault="00766455" w:rsidP="00766455">
      <w:r w:rsidRPr="00D33BCC">
        <w:tab/>
      </w:r>
      <w:r w:rsidRPr="00D33BCC">
        <w:tab/>
        <w:t>"The Lord God shall blow the trumpet"</w:t>
      </w:r>
    </w:p>
    <w:p w:rsidR="00766455" w:rsidRPr="00D33BCC" w:rsidRDefault="00766455" w:rsidP="00766455">
      <w:r w:rsidRPr="00D33BCC">
        <w:tab/>
      </w:r>
      <w:r w:rsidRPr="00D33BCC">
        <w:tab/>
        <w:t>"The trumpet", a signal of battle - Num 10:9  Judges 7:19</w:t>
      </w:r>
    </w:p>
    <w:p w:rsidR="00766455" w:rsidRPr="00D33BCC" w:rsidRDefault="00766455" w:rsidP="00766455"/>
    <w:p w:rsidR="00766455" w:rsidRPr="00D33BCC" w:rsidRDefault="00766455" w:rsidP="00766455">
      <w:r w:rsidRPr="00D33BCC">
        <w:tab/>
        <w:t>2.</w:t>
      </w:r>
      <w:r w:rsidRPr="00D33BCC">
        <w:tab/>
        <w:t>The forces called to battle - vs. 13</w:t>
      </w:r>
    </w:p>
    <w:p w:rsidR="00766455" w:rsidRPr="00D33BCC" w:rsidRDefault="00766455" w:rsidP="00766455">
      <w:r w:rsidRPr="00D33BCC">
        <w:tab/>
      </w:r>
      <w:r w:rsidRPr="00D33BCC">
        <w:tab/>
        <w:t>The Sons of Zion - against the sons of Greece.</w:t>
      </w:r>
    </w:p>
    <w:p w:rsidR="00766455" w:rsidRPr="00D33BCC" w:rsidRDefault="00766455" w:rsidP="00766455"/>
    <w:p w:rsidR="00766455" w:rsidRPr="00D33BCC" w:rsidRDefault="00766455" w:rsidP="00766455">
      <w:r w:rsidRPr="00D33BCC">
        <w:tab/>
        <w:t>3.</w:t>
      </w:r>
      <w:r w:rsidRPr="00D33BCC">
        <w:tab/>
        <w:t>The Lord uses human agents -</w:t>
      </w:r>
    </w:p>
    <w:p w:rsidR="00766455" w:rsidRPr="00D33BCC" w:rsidRDefault="00766455" w:rsidP="00766455">
      <w:r w:rsidRPr="00D33BCC">
        <w:tab/>
      </w:r>
      <w:r w:rsidRPr="00D33BCC">
        <w:tab/>
        <w:t>"When I have bent Judah for me, filled the bow with Ephraim."</w:t>
      </w:r>
    </w:p>
    <w:p w:rsidR="00766455" w:rsidRPr="00D33BCC" w:rsidRDefault="00766455" w:rsidP="00766455"/>
    <w:p w:rsidR="00766455" w:rsidRPr="00D33BCC" w:rsidRDefault="00766455" w:rsidP="00766455">
      <w:r w:rsidRPr="00D33BCC">
        <w:t>II.</w:t>
      </w:r>
      <w:r w:rsidRPr="00D33BCC">
        <w:tab/>
        <w:t>The Terribleness of The Battle -</w:t>
      </w:r>
    </w:p>
    <w:p w:rsidR="00766455" w:rsidRPr="00D33BCC" w:rsidRDefault="00766455" w:rsidP="00766455"/>
    <w:p w:rsidR="00766455" w:rsidRPr="00D33BCC" w:rsidRDefault="00766455" w:rsidP="00766455">
      <w:r w:rsidRPr="00D33BCC">
        <w:tab/>
        <w:t>1.</w:t>
      </w:r>
      <w:r w:rsidRPr="00D33BCC">
        <w:tab/>
        <w:t>The Lord is involved - vs. 14</w:t>
      </w:r>
    </w:p>
    <w:p w:rsidR="00766455" w:rsidRPr="00D33BCC" w:rsidRDefault="00766455" w:rsidP="00766455">
      <w:r w:rsidRPr="00D33BCC">
        <w:tab/>
      </w:r>
      <w:r w:rsidRPr="00D33BCC">
        <w:tab/>
        <w:t>"The LORD shall be seen over them"</w:t>
      </w:r>
    </w:p>
    <w:p w:rsidR="00766455" w:rsidRPr="00D33BCC" w:rsidRDefault="00766455" w:rsidP="00766455">
      <w:r w:rsidRPr="00D33BCC">
        <w:tab/>
      </w:r>
      <w:r w:rsidRPr="00D33BCC">
        <w:tab/>
        <w:t>He makes His presence manifest as their leader.</w:t>
      </w:r>
    </w:p>
    <w:p w:rsidR="00766455" w:rsidRPr="00D33BCC" w:rsidRDefault="00766455" w:rsidP="00766455"/>
    <w:p w:rsidR="00766455" w:rsidRPr="00D33BCC" w:rsidRDefault="00766455" w:rsidP="00766455">
      <w:r w:rsidRPr="00D33BCC">
        <w:tab/>
        <w:t>2.</w:t>
      </w:r>
      <w:r w:rsidRPr="00D33BCC">
        <w:tab/>
        <w:t>Arrows of judgment like lightening -</w:t>
      </w:r>
    </w:p>
    <w:p w:rsidR="00766455" w:rsidRPr="00D33BCC" w:rsidRDefault="00766455" w:rsidP="00766455">
      <w:r w:rsidRPr="00D33BCC">
        <w:tab/>
      </w:r>
      <w:r w:rsidRPr="00D33BCC">
        <w:tab/>
        <w:t>"His arrows shall go forth as the lightening."</w:t>
      </w:r>
    </w:p>
    <w:p w:rsidR="00766455" w:rsidRPr="00D33BCC" w:rsidRDefault="00766455" w:rsidP="00766455">
      <w:r w:rsidRPr="00D33BCC">
        <w:tab/>
      </w:r>
      <w:r w:rsidRPr="00D33BCC">
        <w:tab/>
        <w:t>Arrows that strike with deadly effect.</w:t>
      </w:r>
    </w:p>
    <w:p w:rsidR="00766455" w:rsidRPr="00D33BCC" w:rsidRDefault="00766455" w:rsidP="00766455"/>
    <w:p w:rsidR="00766455" w:rsidRPr="00D33BCC" w:rsidRDefault="00766455" w:rsidP="00766455">
      <w:r w:rsidRPr="00D33BCC">
        <w:tab/>
        <w:t>3.</w:t>
      </w:r>
      <w:r w:rsidRPr="00D33BCC">
        <w:tab/>
        <w:t xml:space="preserve"> As a storm causing destruction.</w:t>
      </w:r>
    </w:p>
    <w:p w:rsidR="00766455" w:rsidRPr="00D33BCC" w:rsidRDefault="00766455" w:rsidP="00766455">
      <w:r w:rsidRPr="00D33BCC">
        <w:tab/>
      </w:r>
      <w:r w:rsidRPr="00D33BCC">
        <w:tab/>
        <w:t>"And shall go with whirlwinds of the south."</w:t>
      </w:r>
    </w:p>
    <w:p w:rsidR="00766455" w:rsidRPr="00D33BCC" w:rsidRDefault="00766455" w:rsidP="00766455">
      <w:r w:rsidRPr="00D33BCC">
        <w:tab/>
      </w:r>
      <w:r w:rsidRPr="00D33BCC">
        <w:tab/>
        <w:t>Storms of the "South" most violent.</w:t>
      </w:r>
    </w:p>
    <w:p w:rsidR="00766455" w:rsidRPr="00D33BCC" w:rsidRDefault="00766455" w:rsidP="00766455"/>
    <w:p w:rsidR="00766455" w:rsidRPr="00D33BCC" w:rsidRDefault="00766455" w:rsidP="00766455">
      <w:r w:rsidRPr="00D33BCC">
        <w:t>III.</w:t>
      </w:r>
      <w:r w:rsidRPr="00D33BCC">
        <w:tab/>
        <w:t>The Greatness of The Victory -</w:t>
      </w:r>
    </w:p>
    <w:p w:rsidR="00766455" w:rsidRPr="00D33BCC" w:rsidRDefault="00766455" w:rsidP="00766455"/>
    <w:p w:rsidR="00766455" w:rsidRPr="00D33BCC" w:rsidRDefault="00766455" w:rsidP="00766455">
      <w:r w:rsidRPr="00D33BCC">
        <w:tab/>
        <w:t>1.</w:t>
      </w:r>
      <w:r w:rsidRPr="00D33BCC">
        <w:tab/>
        <w:t xml:space="preserve">Complete overthrow of God's enemies. </w:t>
      </w:r>
    </w:p>
    <w:p w:rsidR="00766455" w:rsidRPr="00D33BCC" w:rsidRDefault="00766455" w:rsidP="00766455">
      <w:pPr>
        <w:ind w:left="720" w:firstLine="720"/>
      </w:pPr>
      <w:r w:rsidRPr="00D33BCC">
        <w:t>vs. 15 "They shall devour, and subdue"</w:t>
      </w:r>
    </w:p>
    <w:p w:rsidR="00766455" w:rsidRPr="00D33BCC" w:rsidRDefault="00766455" w:rsidP="00766455">
      <w:pPr>
        <w:ind w:left="720" w:firstLine="720"/>
      </w:pPr>
    </w:p>
    <w:p w:rsidR="00766455" w:rsidRPr="00D33BCC" w:rsidRDefault="00766455" w:rsidP="00766455">
      <w:r w:rsidRPr="00D33BCC">
        <w:tab/>
        <w:t>2.</w:t>
      </w:r>
      <w:r w:rsidRPr="00D33BCC">
        <w:tab/>
        <w:t>The Lord is their defense - vs. 15</w:t>
      </w:r>
    </w:p>
    <w:p w:rsidR="00766455" w:rsidRPr="00D33BCC" w:rsidRDefault="00766455" w:rsidP="00766455"/>
    <w:p w:rsidR="00766455" w:rsidRPr="00D33BCC" w:rsidRDefault="00766455" w:rsidP="00766455">
      <w:r w:rsidRPr="00D33BCC">
        <w:tab/>
        <w:t>3.</w:t>
      </w:r>
      <w:r w:rsidRPr="00D33BCC">
        <w:tab/>
        <w:t>The Lord is their victory - vs. 16a</w:t>
      </w:r>
    </w:p>
    <w:p w:rsidR="00766455" w:rsidRPr="00D33BCC" w:rsidRDefault="00766455" w:rsidP="00766455"/>
    <w:p w:rsidR="00766455" w:rsidRPr="00D33BCC" w:rsidRDefault="00766455" w:rsidP="00766455">
      <w:r w:rsidRPr="00D33BCC">
        <w:tab/>
        <w:t>4.</w:t>
      </w:r>
      <w:r w:rsidRPr="00D33BCC">
        <w:tab/>
        <w:t>The Lord is their glory - vs. 16b</w:t>
      </w:r>
    </w:p>
    <w:p w:rsidR="00766455" w:rsidRPr="00D33BCC" w:rsidRDefault="00766455" w:rsidP="00766455"/>
    <w:p w:rsidR="00766455" w:rsidRPr="00D33BCC" w:rsidRDefault="00766455" w:rsidP="00766455">
      <w:r w:rsidRPr="00D33BCC">
        <w:tab/>
        <w:t>5.</w:t>
      </w:r>
      <w:r w:rsidRPr="00D33BCC">
        <w:tab/>
        <w:t>The Lord is for their perfection-vs. 17</w:t>
      </w:r>
    </w:p>
    <w:p w:rsidR="00766455" w:rsidRPr="00D33BCC" w:rsidRDefault="00766455" w:rsidP="00766455">
      <w:r w:rsidRPr="00D33BCC">
        <w:tab/>
      </w:r>
      <w:r w:rsidRPr="00D33BCC">
        <w:tab/>
        <w:t>(1)</w:t>
      </w:r>
      <w:r w:rsidRPr="00D33BCC">
        <w:tab/>
        <w:t>His beauty declared</w:t>
      </w:r>
    </w:p>
    <w:p w:rsidR="00766455" w:rsidRPr="00D33BCC" w:rsidRDefault="00766455" w:rsidP="00766455">
      <w:r w:rsidRPr="00D33BCC">
        <w:tab/>
      </w:r>
      <w:r w:rsidRPr="00D33BCC">
        <w:tab/>
        <w:t>(2)</w:t>
      </w:r>
      <w:r w:rsidRPr="00D33BCC">
        <w:tab/>
        <w:t>His beauty bestowed</w:t>
      </w:r>
    </w:p>
    <w:p w:rsidR="00766455" w:rsidRPr="00D33BCC" w:rsidRDefault="00766455" w:rsidP="00766455">
      <w:r w:rsidRPr="00D33BCC">
        <w:tab/>
      </w:r>
      <w:r w:rsidRPr="00D33BCC">
        <w:tab/>
      </w:r>
      <w:r w:rsidRPr="00D33BCC">
        <w:tab/>
        <w:t>"Corn" - The Word - "Shall make the young men cheerful"</w:t>
      </w:r>
    </w:p>
    <w:p w:rsidR="00766455" w:rsidRPr="00D33BCC" w:rsidRDefault="00766455" w:rsidP="00766455">
      <w:r w:rsidRPr="00D33BCC">
        <w:tab/>
      </w:r>
      <w:r w:rsidRPr="00D33BCC">
        <w:tab/>
      </w:r>
      <w:r w:rsidRPr="00D33BCC">
        <w:tab/>
        <w:t>to make flourish - bring forth fruit "New wine" the Spirit -</w:t>
      </w:r>
    </w:p>
    <w:p w:rsidR="0069205D" w:rsidRPr="00D33BCC" w:rsidRDefault="00766455" w:rsidP="00766455">
      <w:r w:rsidRPr="00D33BCC">
        <w:tab/>
      </w:r>
      <w:r w:rsidRPr="00D33BCC">
        <w:tab/>
      </w:r>
      <w:r w:rsidRPr="00D33BCC">
        <w:tab/>
        <w:t>"The maids" - to flourish – bring forth fruit</w:t>
      </w:r>
    </w:p>
    <w:p w:rsidR="0069205D" w:rsidRPr="00D33BCC" w:rsidRDefault="0069205D" w:rsidP="0069205D"/>
    <w:p w:rsidR="00766455" w:rsidRPr="00D33BCC" w:rsidRDefault="0069205D" w:rsidP="0069205D">
      <w:pPr>
        <w:pStyle w:val="Heading2"/>
      </w:pPr>
      <w:r w:rsidRPr="00D33BCC">
        <w:tab/>
      </w:r>
      <w:bookmarkStart w:id="84" w:name="_Toc243905554"/>
      <w:bookmarkStart w:id="85" w:name="_Toc243915884"/>
      <w:bookmarkStart w:id="86" w:name="_Toc243918886"/>
      <w:r w:rsidR="00766455" w:rsidRPr="00D33BCC">
        <w:t>The Provision of Rain</w:t>
      </w:r>
      <w:bookmarkEnd w:id="84"/>
      <w:bookmarkEnd w:id="85"/>
      <w:bookmarkEnd w:id="86"/>
    </w:p>
    <w:p w:rsidR="00766455" w:rsidRPr="00D33BCC" w:rsidRDefault="00766455" w:rsidP="00766455">
      <w:pPr>
        <w:pStyle w:val="Heading3"/>
      </w:pPr>
      <w:r w:rsidRPr="00D33BCC">
        <w:t>Zech. 10:1</w:t>
      </w:r>
    </w:p>
    <w:p w:rsidR="00766455" w:rsidRPr="00D33BCC" w:rsidRDefault="00766455" w:rsidP="00766455"/>
    <w:p w:rsidR="00766455" w:rsidRPr="00D33BCC" w:rsidRDefault="00766455" w:rsidP="00766455">
      <w:r w:rsidRPr="00D33BCC">
        <w:t xml:space="preserve">James 5:7 "Be patient therefore, brethren, unto the coming of the Lord.  Behold, the husbandman </w:t>
      </w:r>
      <w:proofErr w:type="spellStart"/>
      <w:r w:rsidRPr="00D33BCC">
        <w:t>waiteth</w:t>
      </w:r>
      <w:proofErr w:type="spellEnd"/>
      <w:r w:rsidRPr="00D33BCC">
        <w:t xml:space="preserve"> for the precious fruit of the earth, and hath long patience for it, until he receive the early and latter rain."</w:t>
      </w:r>
    </w:p>
    <w:p w:rsidR="00766455" w:rsidRPr="00D33BCC" w:rsidRDefault="00766455" w:rsidP="00766455"/>
    <w:p w:rsidR="00766455" w:rsidRPr="00D33BCC" w:rsidRDefault="00766455" w:rsidP="00766455">
      <w:r w:rsidRPr="00D33BCC">
        <w:t>I.</w:t>
      </w:r>
      <w:r w:rsidRPr="00D33BCC">
        <w:tab/>
        <w:t>The Rain In Palestine Was Promised -</w:t>
      </w:r>
    </w:p>
    <w:p w:rsidR="00766455" w:rsidRPr="00D33BCC" w:rsidRDefault="00766455" w:rsidP="00766455">
      <w:r w:rsidRPr="00D33BCC">
        <w:tab/>
        <w:t>Deut. 11:14-15</w:t>
      </w:r>
      <w:r w:rsidRPr="00D33BCC">
        <w:tab/>
        <w:t>Isa. 30:23</w:t>
      </w:r>
      <w:r w:rsidRPr="00D33BCC">
        <w:tab/>
        <w:t>Jer. 5:24</w:t>
      </w:r>
    </w:p>
    <w:p w:rsidR="00766455" w:rsidRPr="00D33BCC" w:rsidRDefault="00766455" w:rsidP="00766455"/>
    <w:p w:rsidR="00766455" w:rsidRPr="00D33BCC" w:rsidRDefault="00766455" w:rsidP="00766455">
      <w:r w:rsidRPr="00D33BCC">
        <w:tab/>
        <w:t>1.</w:t>
      </w:r>
      <w:r w:rsidRPr="00D33BCC">
        <w:tab/>
        <w:t>It was periodical -</w:t>
      </w:r>
    </w:p>
    <w:p w:rsidR="00766455" w:rsidRPr="00D33BCC" w:rsidRDefault="00766455" w:rsidP="00766455">
      <w:r w:rsidRPr="00D33BCC">
        <w:tab/>
      </w:r>
      <w:r w:rsidRPr="00D33BCC">
        <w:tab/>
        <w:t>Joel 2:23</w:t>
      </w:r>
    </w:p>
    <w:p w:rsidR="00766455" w:rsidRPr="00D33BCC" w:rsidRDefault="00766455" w:rsidP="00766455">
      <w:r w:rsidRPr="00D33BCC">
        <w:tab/>
      </w:r>
      <w:r w:rsidRPr="00D33BCC">
        <w:tab/>
        <w:t>Former and latter rain.</w:t>
      </w:r>
    </w:p>
    <w:p w:rsidR="00766455" w:rsidRPr="00D33BCC" w:rsidRDefault="00766455" w:rsidP="00766455"/>
    <w:p w:rsidR="00766455" w:rsidRPr="00D33BCC" w:rsidRDefault="00766455" w:rsidP="00766455">
      <w:r w:rsidRPr="00D33BCC">
        <w:tab/>
        <w:t>2.</w:t>
      </w:r>
      <w:r w:rsidRPr="00D33BCC">
        <w:tab/>
        <w:t>The Former Rain -</w:t>
      </w:r>
    </w:p>
    <w:p w:rsidR="00766455" w:rsidRPr="00D33BCC" w:rsidRDefault="00766455" w:rsidP="00766455">
      <w:r w:rsidRPr="00D33BCC">
        <w:tab/>
      </w:r>
      <w:r w:rsidRPr="00D33BCC">
        <w:tab/>
        <w:t>Came in the Fall - at the planting of the</w:t>
      </w:r>
    </w:p>
    <w:p w:rsidR="00766455" w:rsidRPr="00D33BCC" w:rsidRDefault="00766455" w:rsidP="00766455">
      <w:r w:rsidRPr="00D33BCC">
        <w:tab/>
      </w:r>
      <w:r w:rsidRPr="00D33BCC">
        <w:tab/>
        <w:t>seed.  Causing the seed to grow.</w:t>
      </w:r>
    </w:p>
    <w:p w:rsidR="00766455" w:rsidRPr="00D33BCC" w:rsidRDefault="00766455" w:rsidP="00766455">
      <w:r w:rsidRPr="00D33BCC">
        <w:tab/>
      </w:r>
      <w:r w:rsidRPr="00D33BCC">
        <w:tab/>
        <w:t xml:space="preserve">Isa. 30:23 "Then shall He give the rain of </w:t>
      </w:r>
    </w:p>
    <w:p w:rsidR="00766455" w:rsidRPr="00D33BCC" w:rsidRDefault="00766455" w:rsidP="00766455">
      <w:r w:rsidRPr="00D33BCC">
        <w:tab/>
      </w:r>
      <w:r w:rsidRPr="00D33BCC">
        <w:tab/>
        <w:t xml:space="preserve">thy seed, that thou shalt sow the ground </w:t>
      </w:r>
    </w:p>
    <w:p w:rsidR="00766455" w:rsidRPr="00D33BCC" w:rsidRDefault="00766455" w:rsidP="00766455">
      <w:r w:rsidRPr="00D33BCC">
        <w:tab/>
      </w:r>
      <w:r w:rsidRPr="00D33BCC">
        <w:tab/>
        <w:t>withal:"</w:t>
      </w:r>
    </w:p>
    <w:p w:rsidR="00766455" w:rsidRPr="00D33BCC" w:rsidRDefault="00766455" w:rsidP="00766455"/>
    <w:p w:rsidR="00766455" w:rsidRPr="00D33BCC" w:rsidRDefault="00766455" w:rsidP="00766455">
      <w:r w:rsidRPr="00D33BCC">
        <w:tab/>
        <w:t>3.</w:t>
      </w:r>
      <w:r w:rsidRPr="00D33BCC">
        <w:tab/>
        <w:t>The Latter Rain -</w:t>
      </w:r>
    </w:p>
    <w:p w:rsidR="00766455" w:rsidRPr="00D33BCC" w:rsidRDefault="00766455" w:rsidP="00766455">
      <w:r w:rsidRPr="00D33BCC">
        <w:tab/>
      </w:r>
      <w:r w:rsidRPr="00D33BCC">
        <w:tab/>
        <w:t xml:space="preserve">Came in the Spring to bring the crops </w:t>
      </w:r>
    </w:p>
    <w:p w:rsidR="00766455" w:rsidRPr="00D33BCC" w:rsidRDefault="00766455" w:rsidP="00766455">
      <w:r w:rsidRPr="00D33BCC">
        <w:tab/>
      </w:r>
      <w:r w:rsidRPr="00D33BCC">
        <w:tab/>
        <w:t>unto harvest.</w:t>
      </w:r>
    </w:p>
    <w:p w:rsidR="00766455" w:rsidRPr="00D33BCC" w:rsidRDefault="00766455" w:rsidP="00766455">
      <w:r w:rsidRPr="00D33BCC">
        <w:tab/>
      </w:r>
      <w:r w:rsidRPr="00D33BCC">
        <w:tab/>
        <w:t>Joel 2:23-27</w:t>
      </w:r>
    </w:p>
    <w:p w:rsidR="00766455" w:rsidRPr="00D33BCC" w:rsidRDefault="00766455" w:rsidP="00766455"/>
    <w:p w:rsidR="00766455" w:rsidRPr="00D33BCC" w:rsidRDefault="00766455" w:rsidP="00766455">
      <w:r w:rsidRPr="00D33BCC">
        <w:t>II.</w:t>
      </w:r>
      <w:r w:rsidRPr="00D33BCC">
        <w:tab/>
        <w:t xml:space="preserve">The Rain In Palestine Withheld Was </w:t>
      </w:r>
    </w:p>
    <w:p w:rsidR="00766455" w:rsidRPr="00D33BCC" w:rsidRDefault="00766455" w:rsidP="00766455">
      <w:r w:rsidRPr="00D33BCC">
        <w:tab/>
        <w:t>Punishment –</w:t>
      </w:r>
    </w:p>
    <w:p w:rsidR="00766455" w:rsidRPr="00D33BCC" w:rsidRDefault="00766455" w:rsidP="00766455"/>
    <w:p w:rsidR="00766455" w:rsidRPr="00D33BCC" w:rsidRDefault="00766455" w:rsidP="00766455">
      <w:r w:rsidRPr="00D33BCC">
        <w:lastRenderedPageBreak/>
        <w:tab/>
        <w:t>1.</w:t>
      </w:r>
      <w:r w:rsidRPr="00D33BCC">
        <w:tab/>
        <w:t>Because of Disobedience -</w:t>
      </w:r>
    </w:p>
    <w:p w:rsidR="00766455" w:rsidRPr="00D33BCC" w:rsidRDefault="00766455" w:rsidP="00766455">
      <w:r w:rsidRPr="00D33BCC">
        <w:tab/>
      </w:r>
      <w:r w:rsidRPr="00D33BCC">
        <w:tab/>
        <w:t>Deut. 28:15;23-24</w:t>
      </w:r>
    </w:p>
    <w:p w:rsidR="00766455" w:rsidRPr="00D33BCC" w:rsidRDefault="00766455" w:rsidP="00766455"/>
    <w:p w:rsidR="00766455" w:rsidRPr="00D33BCC" w:rsidRDefault="00766455" w:rsidP="00766455">
      <w:r w:rsidRPr="00D33BCC">
        <w:tab/>
        <w:t>2.</w:t>
      </w:r>
      <w:r w:rsidRPr="00D33BCC">
        <w:tab/>
        <w:t>Because of breaking a covenant -</w:t>
      </w:r>
    </w:p>
    <w:p w:rsidR="00766455" w:rsidRPr="00D33BCC" w:rsidRDefault="00766455" w:rsidP="00766455">
      <w:r w:rsidRPr="00D33BCC">
        <w:tab/>
      </w:r>
      <w:r w:rsidRPr="00D33BCC">
        <w:tab/>
        <w:t>II Sam. 21:1</w:t>
      </w:r>
    </w:p>
    <w:p w:rsidR="00766455" w:rsidRPr="00D33BCC" w:rsidRDefault="00766455" w:rsidP="00766455"/>
    <w:p w:rsidR="00766455" w:rsidRPr="00D33BCC" w:rsidRDefault="00766455" w:rsidP="00766455">
      <w:r w:rsidRPr="00D33BCC">
        <w:t>III.</w:t>
      </w:r>
      <w:r w:rsidRPr="00D33BCC">
        <w:tab/>
        <w:t>The Rain In Palestine Was Prophetic -</w:t>
      </w:r>
    </w:p>
    <w:p w:rsidR="00766455" w:rsidRPr="00D33BCC" w:rsidRDefault="00766455" w:rsidP="00766455"/>
    <w:p w:rsidR="00766455" w:rsidRPr="00D33BCC" w:rsidRDefault="00766455" w:rsidP="00766455">
      <w:r w:rsidRPr="00D33BCC">
        <w:tab/>
        <w:t>1.</w:t>
      </w:r>
      <w:r w:rsidRPr="00D33BCC">
        <w:tab/>
        <w:t>Symbolic of the Word -</w:t>
      </w:r>
    </w:p>
    <w:p w:rsidR="00766455" w:rsidRPr="00D33BCC" w:rsidRDefault="00766455" w:rsidP="00766455">
      <w:r w:rsidRPr="00D33BCC">
        <w:tab/>
      </w:r>
      <w:r w:rsidRPr="00D33BCC">
        <w:tab/>
        <w:t>Isa. 55:10-11</w:t>
      </w:r>
    </w:p>
    <w:p w:rsidR="00766455" w:rsidRPr="00D33BCC" w:rsidRDefault="00766455" w:rsidP="00766455"/>
    <w:p w:rsidR="00766455" w:rsidRPr="00D33BCC" w:rsidRDefault="00766455" w:rsidP="00766455">
      <w:r w:rsidRPr="00D33BCC">
        <w:tab/>
        <w:t>2.</w:t>
      </w:r>
      <w:r w:rsidRPr="00D33BCC">
        <w:tab/>
        <w:t>Symbolic of the Spirit -</w:t>
      </w:r>
    </w:p>
    <w:p w:rsidR="00766455" w:rsidRPr="00D33BCC" w:rsidRDefault="00766455" w:rsidP="00766455">
      <w:r w:rsidRPr="00D33BCC">
        <w:tab/>
      </w:r>
      <w:r w:rsidRPr="00D33BCC">
        <w:tab/>
        <w:t>Joel 2:28-29</w:t>
      </w:r>
    </w:p>
    <w:p w:rsidR="00766455" w:rsidRPr="00D33BCC" w:rsidRDefault="00766455" w:rsidP="00766455">
      <w:r w:rsidRPr="00D33BCC">
        <w:tab/>
      </w:r>
      <w:r w:rsidRPr="00D33BCC">
        <w:tab/>
        <w:t>Acts 2:16-18</w:t>
      </w:r>
    </w:p>
    <w:p w:rsidR="00766455" w:rsidRPr="00D33BCC" w:rsidRDefault="00766455" w:rsidP="00766455"/>
    <w:p w:rsidR="00766455" w:rsidRPr="00D33BCC" w:rsidRDefault="00766455" w:rsidP="00766455"/>
    <w:p w:rsidR="00766455" w:rsidRPr="00D33BCC" w:rsidRDefault="00766455" w:rsidP="00766455"/>
    <w:p w:rsidR="00766455" w:rsidRPr="00D33BCC" w:rsidRDefault="00766455" w:rsidP="00766455">
      <w:r w:rsidRPr="00D33BCC">
        <w:t>IV.</w:t>
      </w:r>
      <w:r w:rsidRPr="00D33BCC">
        <w:tab/>
        <w:t>The Rain In Palestine Required Prayer -</w:t>
      </w:r>
    </w:p>
    <w:p w:rsidR="00766455" w:rsidRPr="00D33BCC" w:rsidRDefault="00766455" w:rsidP="00766455">
      <w:r w:rsidRPr="00D33BCC">
        <w:tab/>
        <w:t>"Ask ye of the LORD rain"</w:t>
      </w:r>
    </w:p>
    <w:p w:rsidR="00766455" w:rsidRPr="00D33BCC" w:rsidRDefault="00766455" w:rsidP="00766455"/>
    <w:p w:rsidR="00766455" w:rsidRPr="00D33BCC" w:rsidRDefault="00766455" w:rsidP="00766455">
      <w:r w:rsidRPr="00D33BCC">
        <w:tab/>
        <w:t>1.</w:t>
      </w:r>
      <w:r w:rsidRPr="00D33BCC">
        <w:tab/>
        <w:t>The promise is to those who ask.</w:t>
      </w:r>
    </w:p>
    <w:p w:rsidR="00766455" w:rsidRPr="00D33BCC" w:rsidRDefault="00766455" w:rsidP="00766455">
      <w:r w:rsidRPr="00D33BCC">
        <w:tab/>
      </w:r>
      <w:r w:rsidRPr="00D33BCC">
        <w:tab/>
        <w:t>"So the LORD shall make bright clouds,</w:t>
      </w:r>
    </w:p>
    <w:p w:rsidR="00766455" w:rsidRPr="00D33BCC" w:rsidRDefault="00766455" w:rsidP="00766455">
      <w:r w:rsidRPr="00D33BCC">
        <w:tab/>
      </w:r>
      <w:r w:rsidRPr="00D33BCC">
        <w:tab/>
        <w:t>and give them showers of rain, to every</w:t>
      </w:r>
    </w:p>
    <w:p w:rsidR="00766455" w:rsidRPr="00D33BCC" w:rsidRDefault="00766455" w:rsidP="00766455">
      <w:r w:rsidRPr="00D33BCC">
        <w:tab/>
      </w:r>
      <w:r w:rsidRPr="00D33BCC">
        <w:tab/>
        <w:t>one grass in the field."</w:t>
      </w:r>
    </w:p>
    <w:p w:rsidR="00766455" w:rsidRPr="00D33BCC" w:rsidRDefault="00766455" w:rsidP="00766455">
      <w:r w:rsidRPr="00D33BCC">
        <w:tab/>
      </w:r>
      <w:r w:rsidRPr="00D33BCC">
        <w:tab/>
        <w:t>Matt. 7:7-8  Luke 11:9-13  John 14:13</w:t>
      </w:r>
    </w:p>
    <w:p w:rsidR="00766455" w:rsidRPr="00D33BCC" w:rsidRDefault="00766455" w:rsidP="00766455">
      <w:r w:rsidRPr="00D33BCC">
        <w:tab/>
      </w:r>
      <w:r w:rsidRPr="00D33BCC">
        <w:tab/>
        <w:t>James 1:5</w:t>
      </w:r>
    </w:p>
    <w:p w:rsidR="00766455" w:rsidRPr="00D33BCC" w:rsidRDefault="00766455" w:rsidP="00766455"/>
    <w:p w:rsidR="00766455" w:rsidRPr="00D33BCC" w:rsidRDefault="00766455" w:rsidP="00766455">
      <w:r w:rsidRPr="00D33BCC">
        <w:tab/>
        <w:t>2.</w:t>
      </w:r>
      <w:r w:rsidRPr="00D33BCC">
        <w:tab/>
        <w:t>The Promise was given to encourage and</w:t>
      </w:r>
    </w:p>
    <w:p w:rsidR="00766455" w:rsidRPr="00D33BCC" w:rsidRDefault="00766455" w:rsidP="00766455">
      <w:r w:rsidRPr="00D33BCC">
        <w:tab/>
      </w:r>
      <w:r w:rsidRPr="00D33BCC">
        <w:tab/>
        <w:t>stimulate prayer.</w:t>
      </w:r>
    </w:p>
    <w:p w:rsidR="0069205D" w:rsidRPr="00D33BCC" w:rsidRDefault="00766455" w:rsidP="00766455">
      <w:r w:rsidRPr="00D33BCC">
        <w:tab/>
      </w:r>
      <w:r w:rsidRPr="00D33BCC">
        <w:tab/>
        <w:t>I John 5:14-15</w:t>
      </w:r>
    </w:p>
    <w:p w:rsidR="0069205D" w:rsidRPr="00D33BCC" w:rsidRDefault="0069205D" w:rsidP="0069205D"/>
    <w:p w:rsidR="00766455" w:rsidRPr="00D33BCC" w:rsidRDefault="0069205D" w:rsidP="0069205D">
      <w:pPr>
        <w:pStyle w:val="Heading2"/>
      </w:pPr>
      <w:r w:rsidRPr="00D33BCC">
        <w:tab/>
      </w:r>
      <w:bookmarkStart w:id="87" w:name="_Toc243905555"/>
      <w:bookmarkStart w:id="88" w:name="_Toc243915885"/>
      <w:bookmarkStart w:id="89" w:name="_Toc243918887"/>
      <w:r w:rsidR="00766455" w:rsidRPr="00D33BCC">
        <w:rPr>
          <w:snapToGrid w:val="0"/>
        </w:rPr>
        <w:t>Judgment of False Shepherds And Promise of The True</w:t>
      </w:r>
      <w:bookmarkEnd w:id="87"/>
      <w:bookmarkEnd w:id="88"/>
      <w:bookmarkEnd w:id="89"/>
    </w:p>
    <w:p w:rsidR="00766455" w:rsidRPr="00D33BCC" w:rsidRDefault="00766455" w:rsidP="00766455">
      <w:pPr>
        <w:jc w:val="center"/>
        <w:rPr>
          <w:snapToGrid w:val="0"/>
        </w:rPr>
      </w:pPr>
      <w:r w:rsidRPr="00D33BCC">
        <w:rPr>
          <w:snapToGrid w:val="0"/>
        </w:rPr>
        <w:t>Zech. 10:2-4</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w:t>
      </w:r>
      <w:r w:rsidRPr="00D33BCC">
        <w:rPr>
          <w:snapToGrid w:val="0"/>
        </w:rPr>
        <w:tab/>
        <w:t>A Great Deception - vs. 2</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No value consulting with idols.</w:t>
      </w:r>
    </w:p>
    <w:p w:rsidR="00766455" w:rsidRPr="00D33BCC" w:rsidRDefault="00766455" w:rsidP="00766455">
      <w:pPr>
        <w:rPr>
          <w:snapToGrid w:val="0"/>
        </w:rPr>
      </w:pPr>
      <w:r w:rsidRPr="00D33BCC">
        <w:rPr>
          <w:snapToGrid w:val="0"/>
        </w:rPr>
        <w:tab/>
      </w:r>
      <w:r w:rsidRPr="00D33BCC">
        <w:rPr>
          <w:snapToGrid w:val="0"/>
        </w:rPr>
        <w:tab/>
        <w:t>"The idols have spoken vanity"</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The vanity of idols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They say nothing.</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Jer. 10:5  Dan. 5:23</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They are nothing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Hab. 2:18</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The likeness of idols - "</w:t>
      </w:r>
      <w:proofErr w:type="spellStart"/>
      <w:r w:rsidRPr="00D33BCC">
        <w:rPr>
          <w:snapToGrid w:val="0"/>
        </w:rPr>
        <w:t>Teraphim</w:t>
      </w:r>
      <w:proofErr w:type="spellEnd"/>
      <w:r w:rsidRPr="00D33BCC">
        <w:rPr>
          <w:snapToGrid w:val="0"/>
        </w:rPr>
        <w:t>"</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Seem to be images of human form.</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Sometime life size.</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2.</w:t>
      </w:r>
      <w:r w:rsidRPr="00D33BCC">
        <w:rPr>
          <w:snapToGrid w:val="0"/>
        </w:rPr>
        <w:tab/>
        <w:t>No real knowledge of truth -</w:t>
      </w:r>
    </w:p>
    <w:p w:rsidR="00766455" w:rsidRPr="00D33BCC" w:rsidRDefault="00766455" w:rsidP="00766455">
      <w:pPr>
        <w:rPr>
          <w:snapToGrid w:val="0"/>
        </w:rPr>
      </w:pPr>
      <w:r w:rsidRPr="00D33BCC">
        <w:rPr>
          <w:snapToGrid w:val="0"/>
        </w:rPr>
        <w:tab/>
      </w:r>
      <w:r w:rsidRPr="00D33BCC">
        <w:rPr>
          <w:snapToGrid w:val="0"/>
        </w:rPr>
        <w:tab/>
        <w:t>"The diviners have seen a lie; and have told</w:t>
      </w:r>
    </w:p>
    <w:p w:rsidR="00766455" w:rsidRPr="00D33BCC" w:rsidRDefault="00766455" w:rsidP="00766455">
      <w:pPr>
        <w:rPr>
          <w:snapToGrid w:val="0"/>
        </w:rPr>
      </w:pPr>
      <w:r w:rsidRPr="00D33BCC">
        <w:rPr>
          <w:snapToGrid w:val="0"/>
        </w:rPr>
        <w:tab/>
      </w:r>
      <w:r w:rsidRPr="00D33BCC">
        <w:rPr>
          <w:snapToGrid w:val="0"/>
        </w:rPr>
        <w:tab/>
        <w:t>false dreams."</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They were false prophets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 xml:space="preserve">Deut. 13:1-3  Jer. 5:31;14:14  </w:t>
      </w:r>
      <w:r w:rsidRPr="00D33BCC">
        <w:rPr>
          <w:snapToGrid w:val="0"/>
        </w:rPr>
        <w:tab/>
      </w:r>
      <w:r w:rsidRPr="00D33BCC">
        <w:rPr>
          <w:snapToGrid w:val="0"/>
        </w:rPr>
        <w:tab/>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r>
      <w:proofErr w:type="spellStart"/>
      <w:r w:rsidRPr="00D33BCC">
        <w:rPr>
          <w:snapToGrid w:val="0"/>
        </w:rPr>
        <w:t>Eze</w:t>
      </w:r>
      <w:proofErr w:type="spellEnd"/>
      <w:r w:rsidRPr="00D33BCC">
        <w:rPr>
          <w:snapToGrid w:val="0"/>
        </w:rPr>
        <w:t>. 22:28</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Matt. 24:11</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They mixed truth and error together.</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Matt. 7:22  Rom. 1:18  II Tim. 3:13</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 xml:space="preserve">Mixing truth and error together </w:t>
      </w:r>
      <w:r w:rsidRPr="00D33BCC">
        <w:rPr>
          <w:snapToGrid w:val="0"/>
        </w:rPr>
        <w:tab/>
      </w:r>
      <w:r w:rsidRPr="00D33BCC">
        <w:rPr>
          <w:snapToGrid w:val="0"/>
        </w:rPr>
        <w:tab/>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 xml:space="preserve">neutralizes the truth, but adorning the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error in truth makes it acceptable.</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3.</w:t>
      </w:r>
      <w:r w:rsidRPr="00D33BCC">
        <w:rPr>
          <w:snapToGrid w:val="0"/>
        </w:rPr>
        <w:tab/>
        <w:t>No saving knowledge of truth -</w:t>
      </w:r>
    </w:p>
    <w:p w:rsidR="00766455" w:rsidRPr="00D33BCC" w:rsidRDefault="00766455" w:rsidP="00766455">
      <w:pPr>
        <w:rPr>
          <w:snapToGrid w:val="0"/>
        </w:rPr>
      </w:pPr>
      <w:r w:rsidRPr="00D33BCC">
        <w:rPr>
          <w:snapToGrid w:val="0"/>
        </w:rPr>
        <w:tab/>
      </w:r>
      <w:r w:rsidRPr="00D33BCC">
        <w:rPr>
          <w:snapToGrid w:val="0"/>
        </w:rPr>
        <w:tab/>
        <w:t>"They comfort in vain" -</w:t>
      </w:r>
    </w:p>
    <w:p w:rsidR="00766455" w:rsidRPr="00D33BCC" w:rsidRDefault="00766455" w:rsidP="00766455">
      <w:pPr>
        <w:rPr>
          <w:snapToGrid w:val="0"/>
        </w:rPr>
      </w:pPr>
      <w:r w:rsidRPr="00D33BCC">
        <w:rPr>
          <w:snapToGrid w:val="0"/>
        </w:rPr>
        <w:tab/>
      </w:r>
      <w:r w:rsidRPr="00D33BCC">
        <w:rPr>
          <w:snapToGrid w:val="0"/>
        </w:rPr>
        <w:tab/>
        <w:t>II Peter 2:17-19</w:t>
      </w:r>
    </w:p>
    <w:p w:rsidR="00766455" w:rsidRPr="00D33BCC" w:rsidRDefault="00766455" w:rsidP="00766455">
      <w:pPr>
        <w:rPr>
          <w:snapToGrid w:val="0"/>
        </w:rPr>
      </w:pPr>
      <w:r w:rsidRPr="00D33BCC">
        <w:rPr>
          <w:snapToGrid w:val="0"/>
        </w:rPr>
        <w:tab/>
      </w:r>
      <w:r w:rsidRPr="00D33BCC">
        <w:rPr>
          <w:snapToGrid w:val="0"/>
        </w:rPr>
        <w:tab/>
        <w:t>"Therefore they went their way"</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4.</w:t>
      </w:r>
      <w:r w:rsidRPr="00D33BCC">
        <w:rPr>
          <w:snapToGrid w:val="0"/>
        </w:rPr>
        <w:tab/>
        <w:t>No true shepherds -</w:t>
      </w:r>
    </w:p>
    <w:p w:rsidR="00766455" w:rsidRPr="00D33BCC" w:rsidRDefault="00766455" w:rsidP="00766455">
      <w:pPr>
        <w:rPr>
          <w:snapToGrid w:val="0"/>
        </w:rPr>
      </w:pPr>
      <w:r w:rsidRPr="00D33BCC">
        <w:rPr>
          <w:snapToGrid w:val="0"/>
        </w:rPr>
        <w:tab/>
      </w:r>
      <w:r w:rsidRPr="00D33BCC">
        <w:rPr>
          <w:snapToGrid w:val="0"/>
        </w:rPr>
        <w:tab/>
        <w:t>"There was no shepherd"</w:t>
      </w:r>
    </w:p>
    <w:p w:rsidR="00766455" w:rsidRPr="00D33BCC" w:rsidRDefault="00766455" w:rsidP="00766455">
      <w:pPr>
        <w:rPr>
          <w:snapToGrid w:val="0"/>
        </w:rPr>
      </w:pPr>
      <w:r w:rsidRPr="00D33BCC">
        <w:rPr>
          <w:snapToGrid w:val="0"/>
        </w:rPr>
        <w:tab/>
      </w:r>
      <w:r w:rsidRPr="00D33BCC">
        <w:rPr>
          <w:snapToGrid w:val="0"/>
        </w:rPr>
        <w:tab/>
        <w:t>Isa. 56:10-11  Matt. 9:36  John 10:12</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II.</w:t>
      </w:r>
      <w:r w:rsidRPr="00D33BCC">
        <w:rPr>
          <w:snapToGrid w:val="0"/>
        </w:rPr>
        <w:tab/>
        <w:t>A Great Judgment - vs. 3</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Judgment on the true that failed -</w:t>
      </w:r>
    </w:p>
    <w:p w:rsidR="00766455" w:rsidRPr="00D33BCC" w:rsidRDefault="00766455" w:rsidP="00766455">
      <w:pPr>
        <w:rPr>
          <w:snapToGrid w:val="0"/>
        </w:rPr>
      </w:pPr>
      <w:r w:rsidRPr="00D33BCC">
        <w:rPr>
          <w:snapToGrid w:val="0"/>
        </w:rPr>
        <w:tab/>
      </w:r>
      <w:r w:rsidRPr="00D33BCC">
        <w:rPr>
          <w:snapToGrid w:val="0"/>
        </w:rPr>
        <w:tab/>
        <w:t>"Mine anger was kindled against the</w:t>
      </w:r>
    </w:p>
    <w:p w:rsidR="00766455" w:rsidRPr="00D33BCC" w:rsidRDefault="00766455" w:rsidP="00766455">
      <w:pPr>
        <w:rPr>
          <w:snapToGrid w:val="0"/>
        </w:rPr>
      </w:pPr>
      <w:r w:rsidRPr="00D33BCC">
        <w:rPr>
          <w:snapToGrid w:val="0"/>
        </w:rPr>
        <w:tab/>
      </w:r>
      <w:r w:rsidRPr="00D33BCC">
        <w:rPr>
          <w:snapToGrid w:val="0"/>
        </w:rPr>
        <w:tab/>
        <w:t>shepherds."</w:t>
      </w:r>
    </w:p>
    <w:p w:rsidR="00766455" w:rsidRPr="00D33BCC" w:rsidRDefault="00766455" w:rsidP="00766455">
      <w:pPr>
        <w:rPr>
          <w:snapToGrid w:val="0"/>
        </w:rPr>
      </w:pPr>
      <w:r w:rsidRPr="00D33BCC">
        <w:rPr>
          <w:snapToGrid w:val="0"/>
        </w:rPr>
        <w:tab/>
      </w:r>
      <w:r w:rsidRPr="00D33BCC">
        <w:rPr>
          <w:snapToGrid w:val="0"/>
        </w:rPr>
        <w:tab/>
        <w:t>Jer. 23:2</w:t>
      </w:r>
    </w:p>
    <w:p w:rsidR="00766455" w:rsidRPr="00D33BCC" w:rsidRDefault="00766455" w:rsidP="00766455">
      <w:pPr>
        <w:rPr>
          <w:snapToGrid w:val="0"/>
        </w:rPr>
      </w:pPr>
      <w:r w:rsidRPr="00D33BCC">
        <w:rPr>
          <w:snapToGrid w:val="0"/>
        </w:rPr>
        <w:tab/>
        <w:t>2.</w:t>
      </w:r>
      <w:r w:rsidRPr="00D33BCC">
        <w:rPr>
          <w:snapToGrid w:val="0"/>
        </w:rPr>
        <w:tab/>
        <w:t>Judgment on the false -</w:t>
      </w:r>
    </w:p>
    <w:p w:rsidR="00766455" w:rsidRPr="00D33BCC" w:rsidRDefault="00766455" w:rsidP="00766455">
      <w:pPr>
        <w:rPr>
          <w:snapToGrid w:val="0"/>
        </w:rPr>
      </w:pPr>
      <w:r w:rsidRPr="00D33BCC">
        <w:rPr>
          <w:snapToGrid w:val="0"/>
        </w:rPr>
        <w:tab/>
      </w:r>
      <w:r w:rsidRPr="00D33BCC">
        <w:rPr>
          <w:snapToGrid w:val="0"/>
        </w:rPr>
        <w:tab/>
        <w:t>"And I punished the goats"</w:t>
      </w:r>
    </w:p>
    <w:p w:rsidR="00766455" w:rsidRPr="00D33BCC" w:rsidRDefault="00766455" w:rsidP="00766455">
      <w:pPr>
        <w:rPr>
          <w:snapToGrid w:val="0"/>
        </w:rPr>
      </w:pPr>
      <w:r w:rsidRPr="00D33BCC">
        <w:rPr>
          <w:snapToGrid w:val="0"/>
        </w:rPr>
        <w:tab/>
      </w:r>
      <w:r w:rsidRPr="00D33BCC">
        <w:rPr>
          <w:snapToGrid w:val="0"/>
        </w:rPr>
        <w:tab/>
        <w:t>They were goats (false) not shepherds.</w:t>
      </w:r>
    </w:p>
    <w:p w:rsidR="00766455" w:rsidRPr="00D33BCC" w:rsidRDefault="00766455" w:rsidP="00766455">
      <w:pPr>
        <w:rPr>
          <w:snapToGrid w:val="0"/>
        </w:rPr>
      </w:pPr>
      <w:r w:rsidRPr="00D33BCC">
        <w:rPr>
          <w:snapToGrid w:val="0"/>
        </w:rPr>
        <w:tab/>
      </w:r>
      <w:r w:rsidRPr="00D33BCC">
        <w:rPr>
          <w:snapToGrid w:val="0"/>
        </w:rPr>
        <w:tab/>
        <w:t>They led the flock astray.</w:t>
      </w:r>
    </w:p>
    <w:p w:rsidR="00766455" w:rsidRPr="00D33BCC" w:rsidRDefault="00766455" w:rsidP="00766455">
      <w:pPr>
        <w:rPr>
          <w:snapToGrid w:val="0"/>
        </w:rPr>
      </w:pPr>
      <w:r w:rsidRPr="00D33BCC">
        <w:rPr>
          <w:snapToGrid w:val="0"/>
        </w:rPr>
        <w:tab/>
      </w:r>
      <w:r w:rsidRPr="00D33BCC">
        <w:rPr>
          <w:snapToGrid w:val="0"/>
        </w:rPr>
        <w:tab/>
        <w:t>Matt. 24:24  II Peter 2:1-3</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3.</w:t>
      </w:r>
      <w:r w:rsidRPr="00D33BCC">
        <w:rPr>
          <w:snapToGrid w:val="0"/>
        </w:rPr>
        <w:tab/>
        <w:t>Judged because of their teachings -</w:t>
      </w:r>
    </w:p>
    <w:p w:rsidR="00766455" w:rsidRPr="00D33BCC" w:rsidRDefault="00766455" w:rsidP="00766455">
      <w:pPr>
        <w:rPr>
          <w:snapToGrid w:val="0"/>
        </w:rPr>
      </w:pPr>
      <w:r w:rsidRPr="00D33BCC">
        <w:rPr>
          <w:snapToGrid w:val="0"/>
        </w:rPr>
        <w:tab/>
      </w:r>
      <w:r w:rsidRPr="00D33BCC">
        <w:rPr>
          <w:snapToGrid w:val="0"/>
        </w:rPr>
        <w:tab/>
        <w:t>Turned the truth into a lie.</w:t>
      </w:r>
    </w:p>
    <w:p w:rsidR="00766455" w:rsidRPr="00D33BCC" w:rsidRDefault="00766455" w:rsidP="00766455">
      <w:pPr>
        <w:rPr>
          <w:snapToGrid w:val="0"/>
        </w:rPr>
      </w:pPr>
      <w:r w:rsidRPr="00D33BCC">
        <w:rPr>
          <w:snapToGrid w:val="0"/>
        </w:rPr>
        <w:tab/>
      </w:r>
      <w:r w:rsidRPr="00D33BCC">
        <w:rPr>
          <w:snapToGrid w:val="0"/>
        </w:rPr>
        <w:tab/>
        <w:t>They substituted philosophy for wisdom,</w:t>
      </w:r>
    </w:p>
    <w:p w:rsidR="00766455" w:rsidRPr="00D33BCC" w:rsidRDefault="00766455" w:rsidP="00766455">
      <w:pPr>
        <w:rPr>
          <w:snapToGrid w:val="0"/>
        </w:rPr>
      </w:pPr>
      <w:r w:rsidRPr="00D33BCC">
        <w:rPr>
          <w:snapToGrid w:val="0"/>
        </w:rPr>
        <w:tab/>
      </w:r>
      <w:r w:rsidRPr="00D33BCC">
        <w:rPr>
          <w:snapToGrid w:val="0"/>
        </w:rPr>
        <w:tab/>
        <w:t>reason for revelation, opinion for truth,</w:t>
      </w:r>
    </w:p>
    <w:p w:rsidR="00766455" w:rsidRPr="00D33BCC" w:rsidRDefault="00766455" w:rsidP="00766455">
      <w:pPr>
        <w:rPr>
          <w:snapToGrid w:val="0"/>
        </w:rPr>
      </w:pPr>
      <w:r w:rsidRPr="00D33BCC">
        <w:rPr>
          <w:snapToGrid w:val="0"/>
        </w:rPr>
        <w:tab/>
      </w:r>
      <w:r w:rsidRPr="00D33BCC">
        <w:rPr>
          <w:snapToGrid w:val="0"/>
        </w:rPr>
        <w:tab/>
        <w:t>feeling for faith.</w:t>
      </w:r>
    </w:p>
    <w:p w:rsidR="00766455" w:rsidRPr="00D33BCC" w:rsidRDefault="00766455" w:rsidP="00766455">
      <w:pPr>
        <w:rPr>
          <w:snapToGrid w:val="0"/>
        </w:rPr>
      </w:pPr>
      <w:r w:rsidRPr="00D33BCC">
        <w:rPr>
          <w:snapToGrid w:val="0"/>
        </w:rPr>
        <w:tab/>
      </w:r>
      <w:r w:rsidRPr="00D33BCC">
        <w:rPr>
          <w:snapToGrid w:val="0"/>
        </w:rPr>
        <w:tab/>
        <w:t>Psa. 5:6  Jude 4</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III.</w:t>
      </w:r>
      <w:r w:rsidRPr="00D33BCC">
        <w:rPr>
          <w:snapToGrid w:val="0"/>
        </w:rPr>
        <w:tab/>
        <w:t>A Great Promise - vs. 3,4</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The Good Shepherd comes -</w:t>
      </w:r>
    </w:p>
    <w:p w:rsidR="00766455" w:rsidRPr="00D33BCC" w:rsidRDefault="00766455" w:rsidP="00766455">
      <w:pPr>
        <w:rPr>
          <w:snapToGrid w:val="0"/>
        </w:rPr>
      </w:pPr>
      <w:r w:rsidRPr="00D33BCC">
        <w:rPr>
          <w:snapToGrid w:val="0"/>
        </w:rPr>
        <w:tab/>
      </w:r>
      <w:r w:rsidRPr="00D33BCC">
        <w:rPr>
          <w:snapToGrid w:val="0"/>
        </w:rPr>
        <w:tab/>
        <w:t>"The Lord of hosts hath visited His flock"</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2.</w:t>
      </w:r>
      <w:r w:rsidRPr="00D33BCC">
        <w:rPr>
          <w:snapToGrid w:val="0"/>
        </w:rPr>
        <w:tab/>
        <w:t>He made them ready for Battle -</w:t>
      </w:r>
    </w:p>
    <w:p w:rsidR="00766455" w:rsidRPr="00D33BCC" w:rsidRDefault="00766455" w:rsidP="00766455">
      <w:pPr>
        <w:rPr>
          <w:snapToGrid w:val="0"/>
        </w:rPr>
      </w:pPr>
      <w:r w:rsidRPr="00D33BCC">
        <w:rPr>
          <w:snapToGrid w:val="0"/>
        </w:rPr>
        <w:tab/>
      </w:r>
      <w:r w:rsidRPr="00D33BCC">
        <w:rPr>
          <w:snapToGrid w:val="0"/>
        </w:rPr>
        <w:tab/>
        <w:t>"Hath made them as His goodly horse in the battle."  Job 39:19-25</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3.</w:t>
      </w:r>
      <w:r w:rsidRPr="00D33BCC">
        <w:rPr>
          <w:snapToGrid w:val="0"/>
        </w:rPr>
        <w:tab/>
        <w:t xml:space="preserve">The Shepherd's encouragement to His sheep </w:t>
      </w:r>
    </w:p>
    <w:p w:rsidR="00766455" w:rsidRPr="00D33BCC" w:rsidRDefault="00766455" w:rsidP="00766455">
      <w:pPr>
        <w:rPr>
          <w:snapToGrid w:val="0"/>
        </w:rPr>
      </w:pPr>
      <w:r w:rsidRPr="00D33BCC">
        <w:rPr>
          <w:snapToGrid w:val="0"/>
        </w:rPr>
        <w:tab/>
      </w:r>
      <w:r w:rsidRPr="00D33BCC">
        <w:rPr>
          <w:snapToGrid w:val="0"/>
        </w:rPr>
        <w:tab/>
        <w:t>vs. 4</w:t>
      </w:r>
      <w:r w:rsidRPr="00D33BCC">
        <w:rPr>
          <w:snapToGrid w:val="0"/>
        </w:rPr>
        <w:tab/>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He is the Corner - the Foundation Stone</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He is the Nail - the Burden-bearer</w:t>
      </w:r>
    </w:p>
    <w:p w:rsidR="00766455" w:rsidRPr="00D33BCC" w:rsidRDefault="00766455" w:rsidP="00766455">
      <w:pPr>
        <w:rPr>
          <w:snapToGrid w:val="0"/>
        </w:rPr>
      </w:pPr>
      <w:r w:rsidRPr="00D33BCC">
        <w:rPr>
          <w:snapToGrid w:val="0"/>
        </w:rPr>
        <w:tab/>
      </w:r>
      <w:r w:rsidRPr="00D33BCC">
        <w:rPr>
          <w:snapToGrid w:val="0"/>
        </w:rPr>
        <w:tab/>
        <w:t>(3)</w:t>
      </w:r>
      <w:r w:rsidRPr="00D33BCC">
        <w:rPr>
          <w:snapToGrid w:val="0"/>
        </w:rPr>
        <w:tab/>
        <w:t>He is the Battle-bow - the Defender</w:t>
      </w:r>
    </w:p>
    <w:p w:rsidR="00766455" w:rsidRPr="00D33BCC" w:rsidRDefault="00766455" w:rsidP="00766455">
      <w:pPr>
        <w:rPr>
          <w:snapToGrid w:val="0"/>
        </w:rPr>
      </w:pPr>
      <w:r w:rsidRPr="00D33BCC">
        <w:rPr>
          <w:snapToGrid w:val="0"/>
        </w:rPr>
        <w:tab/>
      </w:r>
      <w:r w:rsidRPr="00D33BCC">
        <w:rPr>
          <w:snapToGrid w:val="0"/>
        </w:rPr>
        <w:tab/>
        <w:t>(4)</w:t>
      </w:r>
      <w:r w:rsidRPr="00D33BCC">
        <w:rPr>
          <w:snapToGrid w:val="0"/>
        </w:rPr>
        <w:tab/>
        <w:t>He is the Ruler - the King of all kings</w:t>
      </w:r>
    </w:p>
    <w:p w:rsidR="00766455" w:rsidRPr="00D33BCC" w:rsidRDefault="00766455" w:rsidP="00766455">
      <w:pPr>
        <w:rPr>
          <w:snapToGrid w:val="0"/>
        </w:rPr>
      </w:pPr>
    </w:p>
    <w:p w:rsidR="00766455" w:rsidRPr="00D33BCC" w:rsidRDefault="00766455" w:rsidP="00766455">
      <w:pPr>
        <w:jc w:val="center"/>
        <w:rPr>
          <w:snapToGrid w:val="0"/>
        </w:rPr>
      </w:pPr>
    </w:p>
    <w:p w:rsidR="00766455" w:rsidRPr="00D33BCC" w:rsidRDefault="00766455" w:rsidP="00766455">
      <w:pPr>
        <w:jc w:val="center"/>
        <w:rPr>
          <w:snapToGrid w:val="0"/>
        </w:rPr>
      </w:pPr>
    </w:p>
    <w:p w:rsidR="00766455" w:rsidRPr="00D33BCC" w:rsidRDefault="00766455" w:rsidP="00766455">
      <w:pPr>
        <w:pStyle w:val="Heading2"/>
        <w:pageBreakBefore/>
        <w:rPr>
          <w:snapToGrid w:val="0"/>
          <w:sz w:val="24"/>
        </w:rPr>
      </w:pPr>
      <w:bookmarkStart w:id="90" w:name="_Toc243905556"/>
      <w:bookmarkStart w:id="91" w:name="_Toc243915886"/>
      <w:bookmarkStart w:id="92" w:name="_Toc243918888"/>
      <w:r w:rsidRPr="00D33BCC">
        <w:rPr>
          <w:snapToGrid w:val="0"/>
        </w:rPr>
        <w:lastRenderedPageBreak/>
        <w:t>The Promise of Restoration</w:t>
      </w:r>
      <w:bookmarkEnd w:id="90"/>
      <w:bookmarkEnd w:id="91"/>
      <w:bookmarkEnd w:id="92"/>
    </w:p>
    <w:p w:rsidR="00766455" w:rsidRPr="00D33BCC" w:rsidRDefault="00766455" w:rsidP="00766455">
      <w:pPr>
        <w:jc w:val="center"/>
        <w:rPr>
          <w:snapToGrid w:val="0"/>
        </w:rPr>
      </w:pPr>
      <w:r w:rsidRPr="00D33BCC">
        <w:rPr>
          <w:snapToGrid w:val="0"/>
        </w:rPr>
        <w:t>Zech. 10:5-12</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w:t>
      </w:r>
      <w:r w:rsidRPr="00D33BCC">
        <w:rPr>
          <w:snapToGrid w:val="0"/>
        </w:rPr>
        <w:tab/>
        <w:t>The Restoration of God's Presence - vs. 5</w:t>
      </w:r>
    </w:p>
    <w:p w:rsidR="00766455" w:rsidRPr="00D33BCC" w:rsidRDefault="00766455" w:rsidP="00766455">
      <w:pPr>
        <w:rPr>
          <w:snapToGrid w:val="0"/>
        </w:rPr>
      </w:pPr>
      <w:r w:rsidRPr="00D33BCC">
        <w:rPr>
          <w:snapToGrid w:val="0"/>
        </w:rPr>
        <w:tab/>
        <w:t>"The LORD is with them"</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He is with them in covenant - vs. 6</w:t>
      </w:r>
    </w:p>
    <w:p w:rsidR="00766455" w:rsidRPr="00D33BCC" w:rsidRDefault="00766455" w:rsidP="00766455">
      <w:pPr>
        <w:rPr>
          <w:snapToGrid w:val="0"/>
        </w:rPr>
      </w:pPr>
      <w:r w:rsidRPr="00D33BCC">
        <w:rPr>
          <w:snapToGrid w:val="0"/>
        </w:rPr>
        <w:tab/>
      </w:r>
      <w:r w:rsidRPr="00D33BCC">
        <w:rPr>
          <w:snapToGrid w:val="0"/>
        </w:rPr>
        <w:tab/>
        <w:t>Gen. 17:7</w:t>
      </w:r>
    </w:p>
    <w:p w:rsidR="00766455" w:rsidRPr="00D33BCC" w:rsidRDefault="00766455" w:rsidP="00766455">
      <w:pPr>
        <w:rPr>
          <w:snapToGrid w:val="0"/>
        </w:rPr>
      </w:pPr>
      <w:r w:rsidRPr="00D33BCC">
        <w:rPr>
          <w:snapToGrid w:val="0"/>
        </w:rPr>
        <w:tab/>
        <w:t>2.</w:t>
      </w:r>
      <w:r w:rsidRPr="00D33BCC">
        <w:rPr>
          <w:snapToGrid w:val="0"/>
        </w:rPr>
        <w:tab/>
        <w:t>He is with them in experience - vs. 6</w:t>
      </w:r>
    </w:p>
    <w:p w:rsidR="00766455" w:rsidRPr="00D33BCC" w:rsidRDefault="00766455" w:rsidP="00766455">
      <w:pPr>
        <w:pStyle w:val="BodyTextIndent3"/>
        <w:rPr>
          <w:snapToGrid w:val="0"/>
        </w:rPr>
      </w:pPr>
      <w:r w:rsidRPr="00D33BCC">
        <w:rPr>
          <w:snapToGrid w:val="0"/>
        </w:rPr>
        <w:t>"They shall be as though I had not cast them off:  for I AM the LORD their God, and will hear them."</w:t>
      </w:r>
    </w:p>
    <w:p w:rsidR="00766455" w:rsidRPr="00D33BCC" w:rsidRDefault="00766455" w:rsidP="00766455">
      <w:pPr>
        <w:rPr>
          <w:snapToGrid w:val="0"/>
        </w:rPr>
      </w:pPr>
      <w:r w:rsidRPr="00D33BCC">
        <w:rPr>
          <w:snapToGrid w:val="0"/>
        </w:rPr>
        <w:tab/>
        <w:t>3.</w:t>
      </w:r>
      <w:r w:rsidRPr="00D33BCC">
        <w:rPr>
          <w:snapToGrid w:val="0"/>
        </w:rPr>
        <w:tab/>
        <w:t>He is with them perpetually.</w:t>
      </w:r>
      <w:r w:rsidRPr="00D33BCC">
        <w:rPr>
          <w:snapToGrid w:val="0"/>
        </w:rPr>
        <w:tab/>
        <w:t>Ex. 29:45</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II.</w:t>
      </w:r>
      <w:r w:rsidRPr="00D33BCC">
        <w:rPr>
          <w:snapToGrid w:val="0"/>
        </w:rPr>
        <w:tab/>
        <w:t>The Results of God's Presence Restored - vs. 5</w:t>
      </w:r>
    </w:p>
    <w:p w:rsidR="00766455" w:rsidRPr="00D33BCC" w:rsidRDefault="00766455" w:rsidP="00766455">
      <w:pPr>
        <w:rPr>
          <w:snapToGrid w:val="0"/>
        </w:rPr>
      </w:pPr>
      <w:r w:rsidRPr="00D33BCC">
        <w:rPr>
          <w:snapToGrid w:val="0"/>
        </w:rPr>
        <w:tab/>
        <w:t>"Because the LORD is with them."</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Victorious in battle -  vs. 5</w:t>
      </w:r>
    </w:p>
    <w:p w:rsidR="00766455" w:rsidRPr="00D33BCC" w:rsidRDefault="00766455" w:rsidP="00766455">
      <w:pPr>
        <w:rPr>
          <w:snapToGrid w:val="0"/>
        </w:rPr>
      </w:pPr>
      <w:r w:rsidRPr="00D33BCC">
        <w:rPr>
          <w:snapToGrid w:val="0"/>
        </w:rPr>
        <w:tab/>
      </w:r>
      <w:r w:rsidRPr="00D33BCC">
        <w:rPr>
          <w:snapToGrid w:val="0"/>
        </w:rPr>
        <w:tab/>
        <w:t>"They shall fight"</w:t>
      </w:r>
    </w:p>
    <w:p w:rsidR="00766455" w:rsidRPr="00D33BCC" w:rsidRDefault="00766455" w:rsidP="00766455">
      <w:pPr>
        <w:rPr>
          <w:snapToGrid w:val="0"/>
        </w:rPr>
      </w:pPr>
      <w:r w:rsidRPr="00D33BCC">
        <w:rPr>
          <w:snapToGrid w:val="0"/>
        </w:rPr>
        <w:tab/>
      </w:r>
      <w:r w:rsidRPr="00D33BCC">
        <w:rPr>
          <w:snapToGrid w:val="0"/>
        </w:rPr>
        <w:tab/>
        <w:t>"They shall be as mighty men"</w:t>
      </w:r>
    </w:p>
    <w:p w:rsidR="00766455" w:rsidRPr="00D33BCC" w:rsidRDefault="00766455" w:rsidP="00766455">
      <w:pPr>
        <w:rPr>
          <w:snapToGrid w:val="0"/>
        </w:rPr>
      </w:pPr>
      <w:r w:rsidRPr="00D33BCC">
        <w:rPr>
          <w:snapToGrid w:val="0"/>
        </w:rPr>
        <w:tab/>
      </w:r>
      <w:r w:rsidRPr="00D33BCC">
        <w:rPr>
          <w:snapToGrid w:val="0"/>
        </w:rPr>
        <w:tab/>
        <w:t>"Which tread down their enemies"</w:t>
      </w:r>
    </w:p>
    <w:p w:rsidR="00766455" w:rsidRPr="00D33BCC" w:rsidRDefault="00766455" w:rsidP="00766455">
      <w:pPr>
        <w:rPr>
          <w:snapToGrid w:val="0"/>
        </w:rPr>
      </w:pPr>
      <w:r w:rsidRPr="00D33BCC">
        <w:rPr>
          <w:snapToGrid w:val="0"/>
        </w:rPr>
        <w:tab/>
        <w:t>2.</w:t>
      </w:r>
      <w:r w:rsidRPr="00D33BCC">
        <w:rPr>
          <w:snapToGrid w:val="0"/>
        </w:rPr>
        <w:tab/>
        <w:t>Re-gathered to their land - vs. 10</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God will bring them again to their land.</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By a great miracle - vs. 11</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Similar to the deliverance from Egypt.</w:t>
      </w:r>
    </w:p>
    <w:p w:rsidR="00766455" w:rsidRPr="00D33BCC" w:rsidRDefault="00766455" w:rsidP="00766455">
      <w:pPr>
        <w:rPr>
          <w:snapToGrid w:val="0"/>
        </w:rPr>
      </w:pPr>
      <w:r w:rsidRPr="00D33BCC">
        <w:rPr>
          <w:snapToGrid w:val="0"/>
        </w:rPr>
        <w:tab/>
        <w:t>3.</w:t>
      </w:r>
      <w:r w:rsidRPr="00D33BCC">
        <w:rPr>
          <w:snapToGrid w:val="0"/>
        </w:rPr>
        <w:tab/>
        <w:t>There would be a great increase - vs. 8</w:t>
      </w:r>
    </w:p>
    <w:p w:rsidR="00766455" w:rsidRPr="00D33BCC" w:rsidRDefault="00766455" w:rsidP="00766455">
      <w:pPr>
        <w:rPr>
          <w:snapToGrid w:val="0"/>
        </w:rPr>
      </w:pPr>
      <w:r w:rsidRPr="00D33BCC">
        <w:rPr>
          <w:snapToGrid w:val="0"/>
        </w:rPr>
        <w:tab/>
      </w:r>
      <w:r w:rsidRPr="00D33BCC">
        <w:rPr>
          <w:snapToGrid w:val="0"/>
        </w:rPr>
        <w:tab/>
        <w:t>"They shall increase as they have increased."</w:t>
      </w:r>
    </w:p>
    <w:p w:rsidR="00766455" w:rsidRPr="00D33BCC" w:rsidRDefault="00766455" w:rsidP="00766455">
      <w:pPr>
        <w:rPr>
          <w:snapToGrid w:val="0"/>
        </w:rPr>
      </w:pPr>
      <w:r w:rsidRPr="00D33BCC">
        <w:rPr>
          <w:snapToGrid w:val="0"/>
        </w:rPr>
        <w:tab/>
      </w:r>
      <w:r w:rsidRPr="00D33BCC">
        <w:rPr>
          <w:snapToGrid w:val="0"/>
        </w:rPr>
        <w:tab/>
        <w:t>vs. 10 "And place shall not be found for them."</w:t>
      </w:r>
    </w:p>
    <w:p w:rsidR="00766455" w:rsidRPr="00D33BCC" w:rsidRDefault="00766455" w:rsidP="00766455">
      <w:pPr>
        <w:rPr>
          <w:snapToGrid w:val="0"/>
        </w:rPr>
      </w:pPr>
      <w:r w:rsidRPr="00D33BCC">
        <w:rPr>
          <w:snapToGrid w:val="0"/>
        </w:rPr>
        <w:tab/>
      </w:r>
      <w:r w:rsidRPr="00D33BCC">
        <w:rPr>
          <w:snapToGrid w:val="0"/>
        </w:rPr>
        <w:tab/>
        <w:t>Isa. 49:20</w:t>
      </w:r>
    </w:p>
    <w:p w:rsidR="00766455" w:rsidRPr="00D33BCC" w:rsidRDefault="00766455" w:rsidP="00766455">
      <w:pPr>
        <w:rPr>
          <w:snapToGrid w:val="0"/>
        </w:rPr>
      </w:pPr>
      <w:r w:rsidRPr="00D33BCC">
        <w:rPr>
          <w:snapToGrid w:val="0"/>
        </w:rPr>
        <w:tab/>
        <w:t>4.</w:t>
      </w:r>
      <w:r w:rsidRPr="00D33BCC">
        <w:rPr>
          <w:snapToGrid w:val="0"/>
        </w:rPr>
        <w:tab/>
        <w:t>Unified as a nation - vs. 8</w:t>
      </w:r>
    </w:p>
    <w:p w:rsidR="00766455" w:rsidRPr="00D33BCC" w:rsidRDefault="00766455" w:rsidP="00766455">
      <w:pPr>
        <w:rPr>
          <w:snapToGrid w:val="0"/>
        </w:rPr>
      </w:pPr>
      <w:r w:rsidRPr="00D33BCC">
        <w:rPr>
          <w:snapToGrid w:val="0"/>
        </w:rPr>
        <w:tab/>
      </w:r>
      <w:r w:rsidRPr="00D33BCC">
        <w:rPr>
          <w:snapToGrid w:val="0"/>
        </w:rPr>
        <w:tab/>
        <w:t>"I will hiss (or whistle) for them."</w:t>
      </w:r>
    </w:p>
    <w:p w:rsidR="00766455" w:rsidRPr="00D33BCC" w:rsidRDefault="00766455" w:rsidP="00766455">
      <w:pPr>
        <w:pStyle w:val="BodyTextIndent3"/>
        <w:rPr>
          <w:snapToGrid w:val="0"/>
        </w:rPr>
      </w:pPr>
      <w:r w:rsidRPr="00D33BCC">
        <w:rPr>
          <w:snapToGrid w:val="0"/>
        </w:rPr>
        <w:t>The word is understood as referring to a particular whistle used by the shepherd for calling his scattered sheep together -</w:t>
      </w:r>
    </w:p>
    <w:p w:rsidR="00766455" w:rsidRPr="00D33BCC" w:rsidRDefault="00766455" w:rsidP="00766455">
      <w:pPr>
        <w:rPr>
          <w:snapToGrid w:val="0"/>
        </w:rPr>
      </w:pPr>
      <w:r w:rsidRPr="00D33BCC">
        <w:rPr>
          <w:snapToGrid w:val="0"/>
        </w:rPr>
        <w:tab/>
      </w:r>
      <w:r w:rsidRPr="00D33BCC">
        <w:rPr>
          <w:snapToGrid w:val="0"/>
        </w:rPr>
        <w:tab/>
        <w:t>vs. 6 "And I will bring them again to place them."</w:t>
      </w:r>
    </w:p>
    <w:p w:rsidR="00766455" w:rsidRPr="00D33BCC" w:rsidRDefault="00766455" w:rsidP="00766455">
      <w:pPr>
        <w:rPr>
          <w:snapToGrid w:val="0"/>
        </w:rPr>
      </w:pPr>
      <w:r w:rsidRPr="00D33BCC">
        <w:rPr>
          <w:snapToGrid w:val="0"/>
        </w:rPr>
        <w:tab/>
      </w:r>
      <w:r w:rsidRPr="00D33BCC">
        <w:rPr>
          <w:snapToGrid w:val="0"/>
        </w:rPr>
        <w:tab/>
        <w:t xml:space="preserve">"Place" - </w:t>
      </w:r>
      <w:proofErr w:type="spellStart"/>
      <w:r w:rsidRPr="00D33BCC">
        <w:rPr>
          <w:snapToGrid w:val="0"/>
        </w:rPr>
        <w:t>Yashah</w:t>
      </w:r>
      <w:proofErr w:type="spellEnd"/>
      <w:r w:rsidRPr="00D33BCC">
        <w:rPr>
          <w:snapToGrid w:val="0"/>
        </w:rPr>
        <w:t>" to dwell - to marry - establish.</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III.</w:t>
      </w:r>
      <w:r w:rsidRPr="00D33BCC">
        <w:rPr>
          <w:snapToGrid w:val="0"/>
        </w:rPr>
        <w:tab/>
        <w:t>The Restoration of Strength - vs. 12</w:t>
      </w:r>
    </w:p>
    <w:p w:rsidR="00766455" w:rsidRPr="00D33BCC" w:rsidRDefault="00766455" w:rsidP="00766455">
      <w:pPr>
        <w:rPr>
          <w:snapToGrid w:val="0"/>
        </w:rPr>
      </w:pPr>
      <w:r w:rsidRPr="00D33BCC">
        <w:rPr>
          <w:snapToGrid w:val="0"/>
        </w:rPr>
        <w:tab/>
        <w:t>"And I will strengthen them in the LORD."</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National strength - vs. 5</w:t>
      </w:r>
    </w:p>
    <w:p w:rsidR="00766455" w:rsidRPr="00D33BCC" w:rsidRDefault="00766455" w:rsidP="00766455">
      <w:pPr>
        <w:rPr>
          <w:snapToGrid w:val="0"/>
        </w:rPr>
      </w:pPr>
      <w:r w:rsidRPr="00D33BCC">
        <w:rPr>
          <w:snapToGrid w:val="0"/>
        </w:rPr>
        <w:tab/>
      </w:r>
      <w:r w:rsidRPr="00D33BCC">
        <w:rPr>
          <w:snapToGrid w:val="0"/>
        </w:rPr>
        <w:tab/>
        <w:t>Deut. 28:13</w:t>
      </w:r>
    </w:p>
    <w:p w:rsidR="00766455" w:rsidRPr="00D33BCC" w:rsidRDefault="00766455" w:rsidP="00766455">
      <w:pPr>
        <w:rPr>
          <w:snapToGrid w:val="0"/>
        </w:rPr>
      </w:pPr>
      <w:r w:rsidRPr="00D33BCC">
        <w:rPr>
          <w:snapToGrid w:val="0"/>
        </w:rPr>
        <w:tab/>
        <w:t>2.</w:t>
      </w:r>
      <w:r w:rsidRPr="00D33BCC">
        <w:rPr>
          <w:snapToGrid w:val="0"/>
        </w:rPr>
        <w:tab/>
        <w:t>Moral strength - vs. 12</w:t>
      </w:r>
    </w:p>
    <w:p w:rsidR="00766455" w:rsidRPr="00D33BCC" w:rsidRDefault="00766455" w:rsidP="00766455">
      <w:pPr>
        <w:rPr>
          <w:snapToGrid w:val="0"/>
        </w:rPr>
      </w:pPr>
      <w:r w:rsidRPr="00D33BCC">
        <w:rPr>
          <w:snapToGrid w:val="0"/>
        </w:rPr>
        <w:tab/>
      </w:r>
      <w:r w:rsidRPr="00D33BCC">
        <w:rPr>
          <w:snapToGrid w:val="0"/>
        </w:rPr>
        <w:tab/>
        <w:t>"Walk up and down in His name."</w:t>
      </w:r>
    </w:p>
    <w:p w:rsidR="00766455" w:rsidRPr="00D33BCC" w:rsidRDefault="00766455" w:rsidP="00766455">
      <w:pPr>
        <w:rPr>
          <w:snapToGrid w:val="0"/>
        </w:rPr>
      </w:pPr>
      <w:r w:rsidRPr="00D33BCC">
        <w:rPr>
          <w:snapToGrid w:val="0"/>
        </w:rPr>
        <w:tab/>
      </w:r>
      <w:r w:rsidRPr="00D33BCC">
        <w:rPr>
          <w:snapToGrid w:val="0"/>
        </w:rPr>
        <w:tab/>
        <w:t>Deut. 28:1</w:t>
      </w:r>
    </w:p>
    <w:p w:rsidR="00766455" w:rsidRPr="00D33BCC" w:rsidRDefault="00766455" w:rsidP="00766455">
      <w:pPr>
        <w:rPr>
          <w:snapToGrid w:val="0"/>
        </w:rPr>
      </w:pPr>
      <w:r w:rsidRPr="00D33BCC">
        <w:rPr>
          <w:snapToGrid w:val="0"/>
        </w:rPr>
        <w:tab/>
        <w:t>3.</w:t>
      </w:r>
      <w:r w:rsidRPr="00D33BCC">
        <w:rPr>
          <w:snapToGrid w:val="0"/>
        </w:rPr>
        <w:tab/>
        <w:t>Spiritual strength - vs. 12</w:t>
      </w:r>
    </w:p>
    <w:p w:rsidR="00766455" w:rsidRPr="00D33BCC" w:rsidRDefault="00766455" w:rsidP="00766455">
      <w:pPr>
        <w:rPr>
          <w:snapToGrid w:val="0"/>
        </w:rPr>
      </w:pPr>
      <w:r w:rsidRPr="00D33BCC">
        <w:rPr>
          <w:snapToGrid w:val="0"/>
        </w:rPr>
        <w:tab/>
      </w:r>
      <w:r w:rsidRPr="00D33BCC">
        <w:rPr>
          <w:snapToGrid w:val="0"/>
        </w:rPr>
        <w:tab/>
        <w:t>"</w:t>
      </w:r>
      <w:r w:rsidRPr="00D33BCC">
        <w:rPr>
          <w:snapToGrid w:val="0"/>
          <w:u w:val="single"/>
        </w:rPr>
        <w:t>In the LORD</w:t>
      </w:r>
      <w:r w:rsidRPr="00D33BCC">
        <w:rPr>
          <w:snapToGrid w:val="0"/>
        </w:rPr>
        <w:t>."</w:t>
      </w:r>
    </w:p>
    <w:p w:rsidR="00766455" w:rsidRPr="00D33BCC" w:rsidRDefault="00766455" w:rsidP="00766455">
      <w:pPr>
        <w:rPr>
          <w:snapToGrid w:val="0"/>
        </w:rPr>
      </w:pPr>
      <w:r w:rsidRPr="00D33BCC">
        <w:rPr>
          <w:snapToGrid w:val="0"/>
        </w:rPr>
        <w:tab/>
      </w:r>
      <w:r w:rsidRPr="00D33BCC">
        <w:rPr>
          <w:snapToGrid w:val="0"/>
        </w:rPr>
        <w:tab/>
        <w:t>Be strong in the Lord, and in the power of His might."</w:t>
      </w:r>
    </w:p>
    <w:p w:rsidR="00766455" w:rsidRPr="00D33BCC" w:rsidRDefault="00766455" w:rsidP="00766455">
      <w:pPr>
        <w:pStyle w:val="Heading2"/>
        <w:pageBreakBefore/>
        <w:rPr>
          <w:snapToGrid w:val="0"/>
          <w:sz w:val="24"/>
        </w:rPr>
      </w:pPr>
      <w:bookmarkStart w:id="93" w:name="_Toc243905557"/>
      <w:bookmarkStart w:id="94" w:name="_Toc243915887"/>
      <w:bookmarkStart w:id="95" w:name="_Toc243918889"/>
      <w:r w:rsidRPr="00D33BCC">
        <w:rPr>
          <w:snapToGrid w:val="0"/>
        </w:rPr>
        <w:lastRenderedPageBreak/>
        <w:t>A Warning of Judgment</w:t>
      </w:r>
      <w:bookmarkEnd w:id="93"/>
      <w:bookmarkEnd w:id="94"/>
      <w:bookmarkEnd w:id="95"/>
    </w:p>
    <w:p w:rsidR="00766455" w:rsidRPr="00D33BCC" w:rsidRDefault="00766455" w:rsidP="00766455">
      <w:pPr>
        <w:jc w:val="center"/>
        <w:rPr>
          <w:snapToGrid w:val="0"/>
        </w:rPr>
      </w:pPr>
      <w:r w:rsidRPr="00D33BCC">
        <w:rPr>
          <w:snapToGrid w:val="0"/>
        </w:rPr>
        <w:t>Zech. 11:1-6</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Hitherto the prophet has been bearing good tidings to Zion, tidings of deliverance from their oppressors and restoration to their former blessings.</w:t>
      </w:r>
    </w:p>
    <w:p w:rsidR="00766455" w:rsidRPr="00D33BCC" w:rsidRDefault="00766455" w:rsidP="00766455">
      <w:pPr>
        <w:rPr>
          <w:snapToGrid w:val="0"/>
        </w:rPr>
      </w:pPr>
      <w:r w:rsidRPr="00D33BCC">
        <w:rPr>
          <w:snapToGrid w:val="0"/>
        </w:rPr>
        <w:tab/>
        <w:t>However in the midst of this, the prophet warns of their rebellion and apostasy from the Lord, their Shepherd and King.</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w:t>
      </w:r>
      <w:r w:rsidRPr="00D33BCC">
        <w:rPr>
          <w:snapToGrid w:val="0"/>
        </w:rPr>
        <w:tab/>
        <w:t>Against Their Temple - vs. 1</w:t>
      </w:r>
    </w:p>
    <w:p w:rsidR="00766455" w:rsidRPr="00D33BCC" w:rsidRDefault="00766455" w:rsidP="00766455">
      <w:pPr>
        <w:rPr>
          <w:snapToGrid w:val="0"/>
        </w:rPr>
      </w:pPr>
      <w:r w:rsidRPr="00D33BCC">
        <w:rPr>
          <w:snapToGrid w:val="0"/>
        </w:rPr>
        <w:tab/>
        <w:t>"Open thy doors, O Lebanon."</w:t>
      </w:r>
    </w:p>
    <w:p w:rsidR="00766455" w:rsidRPr="00D33BCC" w:rsidRDefault="00766455" w:rsidP="00766455">
      <w:pPr>
        <w:rPr>
          <w:snapToGrid w:val="0"/>
        </w:rPr>
      </w:pPr>
      <w:r w:rsidRPr="00D33BCC">
        <w:rPr>
          <w:snapToGrid w:val="0"/>
        </w:rPr>
        <w:tab/>
        <w:t>"Lebanon" - symbolic of the kingdom of Judah.</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The temple made of "fir" and "cedar"</w:t>
      </w:r>
      <w:r w:rsidRPr="00D33BCC">
        <w:rPr>
          <w:snapToGrid w:val="0"/>
        </w:rPr>
        <w:tab/>
        <w:t>I Kings 5:8-10</w:t>
      </w:r>
    </w:p>
    <w:p w:rsidR="00766455" w:rsidRPr="00D33BCC" w:rsidRDefault="00766455" w:rsidP="00766455">
      <w:pPr>
        <w:rPr>
          <w:snapToGrid w:val="0"/>
        </w:rPr>
      </w:pPr>
      <w:r w:rsidRPr="00D33BCC">
        <w:rPr>
          <w:snapToGrid w:val="0"/>
        </w:rPr>
        <w:tab/>
        <w:t>2.</w:t>
      </w:r>
      <w:r w:rsidRPr="00D33BCC">
        <w:rPr>
          <w:snapToGrid w:val="0"/>
        </w:rPr>
        <w:tab/>
        <w:t>The fire can destroy - "The fire may devour thy cedars"</w:t>
      </w:r>
    </w:p>
    <w:p w:rsidR="00766455" w:rsidRPr="00D33BCC" w:rsidRDefault="00766455" w:rsidP="00766455">
      <w:pPr>
        <w:rPr>
          <w:snapToGrid w:val="0"/>
        </w:rPr>
      </w:pPr>
      <w:r w:rsidRPr="00D33BCC">
        <w:rPr>
          <w:snapToGrid w:val="0"/>
        </w:rPr>
        <w:tab/>
        <w:t>3.</w:t>
      </w:r>
      <w:r w:rsidRPr="00D33BCC">
        <w:rPr>
          <w:snapToGrid w:val="0"/>
        </w:rPr>
        <w:tab/>
        <w:t>The destruction by the Romans -</w:t>
      </w:r>
    </w:p>
    <w:p w:rsidR="00766455" w:rsidRPr="00D33BCC" w:rsidRDefault="00766455" w:rsidP="00766455">
      <w:pPr>
        <w:rPr>
          <w:snapToGrid w:val="0"/>
        </w:rPr>
      </w:pPr>
      <w:r w:rsidRPr="00D33BCC">
        <w:rPr>
          <w:snapToGrid w:val="0"/>
        </w:rPr>
        <w:tab/>
      </w:r>
      <w:r w:rsidRPr="00D33BCC">
        <w:rPr>
          <w:snapToGrid w:val="0"/>
        </w:rPr>
        <w:tab/>
        <w:t>Temple burned - Not one stone left on another.  Matt. 24:1-2</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II.</w:t>
      </w:r>
      <w:r w:rsidRPr="00D33BCC">
        <w:rPr>
          <w:snapToGrid w:val="0"/>
        </w:rPr>
        <w:tab/>
        <w:t>Against Their Shepherds - vs. 2,3</w:t>
      </w:r>
    </w:p>
    <w:p w:rsidR="00766455" w:rsidRPr="00D33BCC" w:rsidRDefault="00766455" w:rsidP="00766455">
      <w:pPr>
        <w:rPr>
          <w:snapToGrid w:val="0"/>
        </w:rPr>
      </w:pPr>
      <w:r w:rsidRPr="00D33BCC">
        <w:rPr>
          <w:snapToGrid w:val="0"/>
        </w:rPr>
        <w:tab/>
        <w:t>Their leaders, both princes and priests.</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"The Cedar is fallen"</w:t>
      </w:r>
    </w:p>
    <w:p w:rsidR="00766455" w:rsidRPr="00D33BCC" w:rsidRDefault="00766455" w:rsidP="00766455">
      <w:pPr>
        <w:rPr>
          <w:snapToGrid w:val="0"/>
        </w:rPr>
      </w:pPr>
      <w:r w:rsidRPr="00D33BCC">
        <w:rPr>
          <w:snapToGrid w:val="0"/>
        </w:rPr>
        <w:tab/>
      </w:r>
      <w:r w:rsidRPr="00D33BCC">
        <w:rPr>
          <w:snapToGrid w:val="0"/>
        </w:rPr>
        <w:tab/>
        <w:t>Bad men in high office - vs. 3</w:t>
      </w:r>
    </w:p>
    <w:p w:rsidR="00766455" w:rsidRPr="00D33BCC" w:rsidRDefault="00766455" w:rsidP="00766455">
      <w:pPr>
        <w:rPr>
          <w:snapToGrid w:val="0"/>
        </w:rPr>
      </w:pPr>
      <w:r w:rsidRPr="00D33BCC">
        <w:rPr>
          <w:snapToGrid w:val="0"/>
        </w:rPr>
        <w:tab/>
      </w:r>
      <w:r w:rsidRPr="00D33BCC">
        <w:rPr>
          <w:snapToGrid w:val="0"/>
        </w:rPr>
        <w:tab/>
        <w:t>"There is a voice of howling of the shepherds"</w:t>
      </w:r>
    </w:p>
    <w:p w:rsidR="00766455" w:rsidRPr="00D33BCC" w:rsidRDefault="00766455" w:rsidP="00766455">
      <w:pPr>
        <w:rPr>
          <w:snapToGrid w:val="0"/>
        </w:rPr>
      </w:pPr>
      <w:r w:rsidRPr="00D33BCC">
        <w:rPr>
          <w:snapToGrid w:val="0"/>
        </w:rPr>
        <w:tab/>
      </w:r>
      <w:r w:rsidRPr="00D33BCC">
        <w:rPr>
          <w:snapToGrid w:val="0"/>
        </w:rPr>
        <w:tab/>
        <w:t>There is great distress - "Howl" of despair.</w:t>
      </w:r>
    </w:p>
    <w:p w:rsidR="00766455" w:rsidRPr="00D33BCC" w:rsidRDefault="00766455" w:rsidP="00766455">
      <w:pPr>
        <w:rPr>
          <w:snapToGrid w:val="0"/>
        </w:rPr>
      </w:pPr>
      <w:r w:rsidRPr="00D33BCC">
        <w:rPr>
          <w:snapToGrid w:val="0"/>
        </w:rPr>
        <w:tab/>
        <w:t>2.</w:t>
      </w:r>
      <w:r w:rsidRPr="00D33BCC">
        <w:rPr>
          <w:snapToGrid w:val="0"/>
        </w:rPr>
        <w:tab/>
        <w:t>"Their glory is spoiled"</w:t>
      </w:r>
    </w:p>
    <w:p w:rsidR="00766455" w:rsidRPr="00D33BCC" w:rsidRDefault="00766455" w:rsidP="00766455">
      <w:pPr>
        <w:rPr>
          <w:snapToGrid w:val="0"/>
        </w:rPr>
      </w:pPr>
      <w:r w:rsidRPr="00D33BCC">
        <w:rPr>
          <w:snapToGrid w:val="0"/>
        </w:rPr>
        <w:tab/>
      </w:r>
      <w:r w:rsidRPr="00D33BCC">
        <w:rPr>
          <w:snapToGrid w:val="0"/>
        </w:rPr>
        <w:tab/>
        <w:t>Liken to young lions -</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Ambitious in character</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Abusive in power</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r>
      <w:proofErr w:type="spellStart"/>
      <w:r w:rsidRPr="00D33BCC">
        <w:rPr>
          <w:snapToGrid w:val="0"/>
        </w:rPr>
        <w:t>Eze</w:t>
      </w:r>
      <w:proofErr w:type="spellEnd"/>
      <w:r w:rsidRPr="00D33BCC">
        <w:rPr>
          <w:snapToGrid w:val="0"/>
        </w:rPr>
        <w:t>. 34:1-3,10  II Peter 2:1-3</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A good shepherd will feed the flock.</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An evil shepherd will neglect the flock.</w:t>
      </w:r>
    </w:p>
    <w:p w:rsidR="00766455" w:rsidRPr="00D33BCC" w:rsidRDefault="00766455" w:rsidP="00766455">
      <w:pPr>
        <w:rPr>
          <w:snapToGrid w:val="0"/>
        </w:rPr>
      </w:pPr>
      <w:r w:rsidRPr="00D33BCC">
        <w:rPr>
          <w:snapToGrid w:val="0"/>
        </w:rPr>
        <w:tab/>
        <w:t>3.</w:t>
      </w:r>
      <w:r w:rsidRPr="00D33BCC">
        <w:rPr>
          <w:snapToGrid w:val="0"/>
        </w:rPr>
        <w:tab/>
        <w:t>"The pride of Jordan is spoiled."</w:t>
      </w:r>
    </w:p>
    <w:p w:rsidR="00766455" w:rsidRPr="00D33BCC" w:rsidRDefault="00766455" w:rsidP="00766455">
      <w:pPr>
        <w:rPr>
          <w:snapToGrid w:val="0"/>
        </w:rPr>
      </w:pPr>
      <w:r w:rsidRPr="00D33BCC">
        <w:rPr>
          <w:snapToGrid w:val="0"/>
        </w:rPr>
        <w:tab/>
      </w:r>
      <w:r w:rsidRPr="00D33BCC">
        <w:rPr>
          <w:snapToGrid w:val="0"/>
        </w:rPr>
        <w:tab/>
        <w:t>The thickets that clothed the banks of Jordan are called its "pride"</w:t>
      </w:r>
    </w:p>
    <w:p w:rsidR="00766455" w:rsidRPr="00D33BCC" w:rsidRDefault="00766455" w:rsidP="00766455">
      <w:pPr>
        <w:pStyle w:val="BodyTextIndent3"/>
        <w:rPr>
          <w:snapToGrid w:val="0"/>
        </w:rPr>
      </w:pPr>
      <w:r w:rsidRPr="00D33BCC">
        <w:rPr>
          <w:snapToGrid w:val="0"/>
        </w:rPr>
        <w:t>God was Israel's protection but because of sin that would be taken away. Their pride is spoiled.</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III.</w:t>
      </w:r>
      <w:r w:rsidRPr="00D33BCC">
        <w:rPr>
          <w:snapToGrid w:val="0"/>
        </w:rPr>
        <w:tab/>
        <w:t>Against The People - vs. 6</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"The flock of slaughter" vs. 4,5</w:t>
      </w:r>
    </w:p>
    <w:p w:rsidR="00766455" w:rsidRPr="00D33BCC" w:rsidRDefault="00766455" w:rsidP="00766455">
      <w:pPr>
        <w:rPr>
          <w:snapToGrid w:val="0"/>
        </w:rPr>
      </w:pPr>
      <w:r w:rsidRPr="00D33BCC">
        <w:rPr>
          <w:snapToGrid w:val="0"/>
        </w:rPr>
        <w:tab/>
      </w:r>
      <w:r w:rsidRPr="00D33BCC">
        <w:rPr>
          <w:snapToGrid w:val="0"/>
        </w:rPr>
        <w:tab/>
        <w:t>"Whose possessors slay them"</w:t>
      </w:r>
    </w:p>
    <w:p w:rsidR="00766455" w:rsidRPr="00D33BCC" w:rsidRDefault="00766455" w:rsidP="00766455">
      <w:pPr>
        <w:rPr>
          <w:snapToGrid w:val="0"/>
        </w:rPr>
      </w:pPr>
      <w:r w:rsidRPr="00D33BCC">
        <w:rPr>
          <w:snapToGrid w:val="0"/>
        </w:rPr>
        <w:tab/>
      </w:r>
      <w:r w:rsidRPr="00D33BCC">
        <w:rPr>
          <w:snapToGrid w:val="0"/>
        </w:rPr>
        <w:tab/>
        <w:t>"Hold themselves not guilty"</w:t>
      </w:r>
    </w:p>
    <w:p w:rsidR="00766455" w:rsidRPr="00D33BCC" w:rsidRDefault="00766455" w:rsidP="00766455">
      <w:pPr>
        <w:rPr>
          <w:snapToGrid w:val="0"/>
        </w:rPr>
      </w:pPr>
      <w:r w:rsidRPr="00D33BCC">
        <w:rPr>
          <w:snapToGrid w:val="0"/>
        </w:rPr>
        <w:tab/>
      </w:r>
      <w:r w:rsidRPr="00D33BCC">
        <w:rPr>
          <w:snapToGrid w:val="0"/>
        </w:rPr>
        <w:tab/>
        <w:t>Are so blinded by self-interest.</w:t>
      </w:r>
    </w:p>
    <w:p w:rsidR="00766455" w:rsidRPr="00D33BCC" w:rsidRDefault="00766455" w:rsidP="00766455">
      <w:pPr>
        <w:rPr>
          <w:snapToGrid w:val="0"/>
        </w:rPr>
      </w:pPr>
      <w:r w:rsidRPr="00D33BCC">
        <w:rPr>
          <w:snapToGrid w:val="0"/>
        </w:rPr>
        <w:tab/>
        <w:t>2.</w:t>
      </w:r>
      <w:r w:rsidRPr="00D33BCC">
        <w:rPr>
          <w:snapToGrid w:val="0"/>
        </w:rPr>
        <w:tab/>
        <w:t>The people are willingly deceived - vs. 6</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"I will no more pity"</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"I will deliver" to judgment</w:t>
      </w:r>
    </w:p>
    <w:p w:rsidR="00766455" w:rsidRPr="00D33BCC" w:rsidRDefault="00766455" w:rsidP="00766455">
      <w:pPr>
        <w:rPr>
          <w:snapToGrid w:val="0"/>
        </w:rPr>
      </w:pPr>
      <w:r w:rsidRPr="00D33BCC">
        <w:rPr>
          <w:snapToGrid w:val="0"/>
        </w:rPr>
        <w:tab/>
      </w:r>
      <w:r w:rsidRPr="00D33BCC">
        <w:rPr>
          <w:snapToGrid w:val="0"/>
        </w:rPr>
        <w:tab/>
        <w:t>(3)</w:t>
      </w:r>
      <w:r w:rsidRPr="00D33BCC">
        <w:rPr>
          <w:snapToGrid w:val="0"/>
        </w:rPr>
        <w:tab/>
        <w:t>"I will not deliver them"</w:t>
      </w:r>
    </w:p>
    <w:p w:rsidR="00766455" w:rsidRPr="00D33BCC" w:rsidRDefault="00766455" w:rsidP="00766455">
      <w:pPr>
        <w:pStyle w:val="Heading2"/>
        <w:pageBreakBefore/>
        <w:rPr>
          <w:snapToGrid w:val="0"/>
          <w:sz w:val="24"/>
        </w:rPr>
      </w:pPr>
      <w:bookmarkStart w:id="96" w:name="_Toc243905558"/>
      <w:bookmarkStart w:id="97" w:name="_Toc243915888"/>
      <w:bookmarkStart w:id="98" w:name="_Toc243918890"/>
      <w:r w:rsidRPr="00D33BCC">
        <w:rPr>
          <w:snapToGrid w:val="0"/>
        </w:rPr>
        <w:lastRenderedPageBreak/>
        <w:t>The Good Shepherd</w:t>
      </w:r>
      <w:bookmarkEnd w:id="96"/>
      <w:bookmarkEnd w:id="97"/>
      <w:bookmarkEnd w:id="98"/>
    </w:p>
    <w:p w:rsidR="00766455" w:rsidRPr="00D33BCC" w:rsidRDefault="00766455" w:rsidP="00766455">
      <w:pPr>
        <w:jc w:val="center"/>
        <w:rPr>
          <w:snapToGrid w:val="0"/>
        </w:rPr>
      </w:pPr>
      <w:r w:rsidRPr="00D33BCC">
        <w:rPr>
          <w:snapToGrid w:val="0"/>
        </w:rPr>
        <w:t>Zech. 11:7-14</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w:t>
      </w:r>
      <w:r w:rsidRPr="00D33BCC">
        <w:rPr>
          <w:snapToGrid w:val="0"/>
        </w:rPr>
        <w:tab/>
        <w:t>The Good Shepherd's Offer -  vs. 7</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The Shepherd's promise -</w:t>
      </w:r>
    </w:p>
    <w:p w:rsidR="00766455" w:rsidRPr="00D33BCC" w:rsidRDefault="00766455" w:rsidP="00766455">
      <w:pPr>
        <w:rPr>
          <w:snapToGrid w:val="0"/>
        </w:rPr>
      </w:pPr>
      <w:r w:rsidRPr="00D33BCC">
        <w:rPr>
          <w:snapToGrid w:val="0"/>
        </w:rPr>
        <w:tab/>
      </w:r>
      <w:r w:rsidRPr="00D33BCC">
        <w:rPr>
          <w:snapToGrid w:val="0"/>
        </w:rPr>
        <w:tab/>
        <w:t>"I will feed the flock"  Isa. 45:22</w:t>
      </w:r>
    </w:p>
    <w:p w:rsidR="00766455" w:rsidRPr="00D33BCC" w:rsidRDefault="00766455" w:rsidP="00766455">
      <w:pPr>
        <w:rPr>
          <w:snapToGrid w:val="0"/>
        </w:rPr>
      </w:pPr>
      <w:r w:rsidRPr="00D33BCC">
        <w:rPr>
          <w:snapToGrid w:val="0"/>
        </w:rPr>
        <w:tab/>
      </w:r>
      <w:r w:rsidRPr="00D33BCC">
        <w:rPr>
          <w:snapToGrid w:val="0"/>
        </w:rPr>
        <w:tab/>
        <w:t>I will attend to them carefully.</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2.</w:t>
      </w:r>
      <w:r w:rsidRPr="00D33BCC">
        <w:rPr>
          <w:snapToGrid w:val="0"/>
        </w:rPr>
        <w:tab/>
        <w:t>The Shepherd's instruments -</w:t>
      </w:r>
    </w:p>
    <w:p w:rsidR="00766455" w:rsidRPr="00D33BCC" w:rsidRDefault="00766455" w:rsidP="00766455">
      <w:pPr>
        <w:rPr>
          <w:snapToGrid w:val="0"/>
        </w:rPr>
      </w:pPr>
      <w:r w:rsidRPr="00D33BCC">
        <w:rPr>
          <w:snapToGrid w:val="0"/>
        </w:rPr>
        <w:tab/>
      </w:r>
      <w:r w:rsidRPr="00D33BCC">
        <w:rPr>
          <w:snapToGrid w:val="0"/>
        </w:rPr>
        <w:tab/>
        <w:t>Two shepherd's staves - Psa. 23:4</w:t>
      </w:r>
    </w:p>
    <w:p w:rsidR="00766455" w:rsidRPr="00D33BCC" w:rsidRDefault="00766455" w:rsidP="00766455">
      <w:pPr>
        <w:ind w:left="2160" w:hanging="720"/>
        <w:rPr>
          <w:snapToGrid w:val="0"/>
        </w:rPr>
      </w:pPr>
      <w:r w:rsidRPr="00D33BCC">
        <w:rPr>
          <w:snapToGrid w:val="0"/>
        </w:rPr>
        <w:t>(1)</w:t>
      </w:r>
      <w:r w:rsidRPr="00D33BCC">
        <w:rPr>
          <w:snapToGrid w:val="0"/>
        </w:rPr>
        <w:tab/>
        <w:t xml:space="preserve">One called Beauty - The Covenant - With all its </w:t>
      </w:r>
      <w:proofErr w:type="spellStart"/>
      <w:r w:rsidRPr="00D33BCC">
        <w:rPr>
          <w:snapToGrid w:val="0"/>
        </w:rPr>
        <w:t>favours</w:t>
      </w:r>
      <w:proofErr w:type="spellEnd"/>
      <w:r w:rsidRPr="00D33BCC">
        <w:rPr>
          <w:snapToGrid w:val="0"/>
        </w:rPr>
        <w:t xml:space="preserve"> and blessings. Psa. 149:14  </w:t>
      </w:r>
      <w:proofErr w:type="spellStart"/>
      <w:r w:rsidRPr="00D33BCC">
        <w:rPr>
          <w:snapToGrid w:val="0"/>
        </w:rPr>
        <w:t>S.of</w:t>
      </w:r>
      <w:proofErr w:type="spellEnd"/>
      <w:r w:rsidRPr="00D33BCC">
        <w:rPr>
          <w:snapToGrid w:val="0"/>
        </w:rPr>
        <w:t xml:space="preserve"> S. 6:4</w:t>
      </w:r>
    </w:p>
    <w:p w:rsidR="00766455" w:rsidRPr="00D33BCC" w:rsidRDefault="00766455" w:rsidP="00766455">
      <w:pPr>
        <w:ind w:left="2160" w:hanging="2160"/>
        <w:rPr>
          <w:snapToGrid w:val="0"/>
        </w:rPr>
      </w:pPr>
      <w:r w:rsidRPr="00D33BCC">
        <w:rPr>
          <w:snapToGrid w:val="0"/>
        </w:rPr>
        <w:tab/>
        <w:t>vs. 10 "That I might break my covenant which I had made with all the people."</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The other called Bands - Unity</w:t>
      </w:r>
    </w:p>
    <w:p w:rsidR="00766455" w:rsidRPr="00D33BCC" w:rsidRDefault="00766455" w:rsidP="00766455">
      <w:pPr>
        <w:ind w:left="2160"/>
        <w:rPr>
          <w:snapToGrid w:val="0"/>
        </w:rPr>
      </w:pPr>
      <w:r w:rsidRPr="00D33BCC">
        <w:rPr>
          <w:snapToGrid w:val="0"/>
        </w:rPr>
        <w:t>The name is meant to express the union of all the members of the flock. vs. 14 "That I might break the brotherhood between Judah and Israel.</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II.</w:t>
      </w:r>
      <w:r w:rsidRPr="00D33BCC">
        <w:rPr>
          <w:snapToGrid w:val="0"/>
        </w:rPr>
        <w:tab/>
        <w:t>The Good Shepherd's Dealing With The False</w:t>
      </w:r>
    </w:p>
    <w:p w:rsidR="00766455" w:rsidRPr="00D33BCC" w:rsidRDefault="00766455" w:rsidP="00766455">
      <w:pPr>
        <w:rPr>
          <w:snapToGrid w:val="0"/>
        </w:rPr>
      </w:pPr>
      <w:r w:rsidRPr="00D33BCC">
        <w:rPr>
          <w:snapToGrid w:val="0"/>
        </w:rPr>
        <w:tab/>
        <w:t>Shepherds - vs. 8</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The cause of His dealings - vs. 5</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The Buyers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"Whose possessors slay them"</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 xml:space="preserve">The Sellers - </w:t>
      </w:r>
      <w:r w:rsidRPr="00D33BCC">
        <w:rPr>
          <w:snapToGrid w:val="0"/>
        </w:rPr>
        <w:tab/>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"They that sell them"</w:t>
      </w:r>
    </w:p>
    <w:p w:rsidR="00766455" w:rsidRPr="00D33BCC" w:rsidRDefault="00766455" w:rsidP="00766455">
      <w:pPr>
        <w:rPr>
          <w:snapToGrid w:val="0"/>
        </w:rPr>
      </w:pPr>
      <w:r w:rsidRPr="00D33BCC">
        <w:rPr>
          <w:snapToGrid w:val="0"/>
        </w:rPr>
        <w:tab/>
      </w:r>
      <w:r w:rsidRPr="00D33BCC">
        <w:rPr>
          <w:snapToGrid w:val="0"/>
        </w:rPr>
        <w:tab/>
        <w:t>(3)</w:t>
      </w:r>
      <w:r w:rsidRPr="00D33BCC">
        <w:rPr>
          <w:snapToGrid w:val="0"/>
        </w:rPr>
        <w:tab/>
        <w:t>The Pitiless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"Their own shepherds pity them not."</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2.</w:t>
      </w:r>
      <w:r w:rsidRPr="00D33BCC">
        <w:rPr>
          <w:snapToGrid w:val="0"/>
        </w:rPr>
        <w:tab/>
        <w:t>The mutual feeling for each other - vs. 8</w:t>
      </w:r>
    </w:p>
    <w:p w:rsidR="00766455" w:rsidRPr="00D33BCC" w:rsidRDefault="00766455" w:rsidP="00766455">
      <w:pPr>
        <w:rPr>
          <w:snapToGrid w:val="0"/>
        </w:rPr>
      </w:pPr>
      <w:r w:rsidRPr="00D33BCC">
        <w:rPr>
          <w:snapToGrid w:val="0"/>
        </w:rPr>
        <w:tab/>
      </w:r>
      <w:r w:rsidRPr="00D33BCC">
        <w:rPr>
          <w:snapToGrid w:val="0"/>
        </w:rPr>
        <w:tab/>
        <w:t>"My soul loathed them"</w:t>
      </w:r>
    </w:p>
    <w:p w:rsidR="00766455" w:rsidRPr="00D33BCC" w:rsidRDefault="00766455" w:rsidP="00766455">
      <w:pPr>
        <w:rPr>
          <w:snapToGrid w:val="0"/>
        </w:rPr>
      </w:pPr>
      <w:r w:rsidRPr="00D33BCC">
        <w:rPr>
          <w:snapToGrid w:val="0"/>
        </w:rPr>
        <w:tab/>
      </w:r>
      <w:r w:rsidRPr="00D33BCC">
        <w:rPr>
          <w:snapToGrid w:val="0"/>
        </w:rPr>
        <w:tab/>
        <w:t>"Their soul also abhorred Me"</w:t>
      </w:r>
    </w:p>
    <w:p w:rsidR="00766455" w:rsidRPr="00D33BCC" w:rsidRDefault="00766455" w:rsidP="00766455">
      <w:pPr>
        <w:pStyle w:val="BodyTextIndent3"/>
        <w:rPr>
          <w:snapToGrid w:val="0"/>
        </w:rPr>
      </w:pPr>
      <w:r w:rsidRPr="00D33BCC">
        <w:rPr>
          <w:snapToGrid w:val="0"/>
        </w:rPr>
        <w:t>For the divine character of God, which is Infinite Purity and Righteousness, was necessary to hate, loathe evil. God hates sin.</w:t>
      </w:r>
    </w:p>
    <w:p w:rsidR="00766455" w:rsidRPr="00D33BCC" w:rsidRDefault="00766455" w:rsidP="00766455">
      <w:pPr>
        <w:rPr>
          <w:snapToGrid w:val="0"/>
        </w:rPr>
      </w:pPr>
      <w:r w:rsidRPr="00D33BCC">
        <w:rPr>
          <w:snapToGrid w:val="0"/>
        </w:rPr>
        <w:tab/>
      </w:r>
      <w:r w:rsidRPr="00D33BCC">
        <w:rPr>
          <w:snapToGrid w:val="0"/>
        </w:rPr>
        <w:tab/>
        <w:t>These evil shepherds hated Him without a cause.</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3.</w:t>
      </w:r>
      <w:r w:rsidRPr="00D33BCC">
        <w:rPr>
          <w:snapToGrid w:val="0"/>
        </w:rPr>
        <w:tab/>
        <w:t>The results were three-fold - vs. 9</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 xml:space="preserve">The loss of  divine </w:t>
      </w:r>
      <w:proofErr w:type="spellStart"/>
      <w:r w:rsidRPr="00D33BCC">
        <w:rPr>
          <w:snapToGrid w:val="0"/>
        </w:rPr>
        <w:t>favour</w:t>
      </w:r>
      <w:proofErr w:type="spellEnd"/>
      <w:r w:rsidRPr="00D33BCC">
        <w:rPr>
          <w:snapToGrid w:val="0"/>
        </w:rPr>
        <w:t>.</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"I will not feed you"</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The abandonment to self ruin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 xml:space="preserve">"That that </w:t>
      </w:r>
      <w:proofErr w:type="spellStart"/>
      <w:r w:rsidRPr="00D33BCC">
        <w:rPr>
          <w:snapToGrid w:val="0"/>
        </w:rPr>
        <w:t>dieth</w:t>
      </w:r>
      <w:proofErr w:type="spellEnd"/>
      <w:r w:rsidRPr="00D33BCC">
        <w:rPr>
          <w:snapToGrid w:val="0"/>
        </w:rPr>
        <w:t xml:space="preserve">, let it die; and that that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is to be cut off, let it be cut off;"</w:t>
      </w:r>
    </w:p>
    <w:p w:rsidR="00766455" w:rsidRPr="00D33BCC" w:rsidRDefault="00766455" w:rsidP="00766455">
      <w:pPr>
        <w:rPr>
          <w:snapToGrid w:val="0"/>
        </w:rPr>
      </w:pPr>
      <w:r w:rsidRPr="00D33BCC">
        <w:rPr>
          <w:snapToGrid w:val="0"/>
        </w:rPr>
        <w:tab/>
      </w:r>
      <w:r w:rsidRPr="00D33BCC">
        <w:rPr>
          <w:snapToGrid w:val="0"/>
        </w:rPr>
        <w:tab/>
        <w:t>(3)</w:t>
      </w:r>
      <w:r w:rsidRPr="00D33BCC">
        <w:rPr>
          <w:snapToGrid w:val="0"/>
        </w:rPr>
        <w:tab/>
        <w:t>The  deliverance to tormentors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"let the rest eat every one the flesh of another."</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III.</w:t>
      </w:r>
      <w:r w:rsidRPr="00D33BCC">
        <w:rPr>
          <w:snapToGrid w:val="0"/>
        </w:rPr>
        <w:tab/>
        <w:t>The Price of The Good Shepherd - vs. 12</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The price displayed the people's ingratitude</w:t>
      </w:r>
    </w:p>
    <w:p w:rsidR="00766455" w:rsidRPr="00D33BCC" w:rsidRDefault="00766455" w:rsidP="00766455">
      <w:pPr>
        <w:rPr>
          <w:snapToGrid w:val="0"/>
        </w:rPr>
      </w:pPr>
      <w:r w:rsidRPr="00D33BCC">
        <w:rPr>
          <w:snapToGrid w:val="0"/>
        </w:rPr>
        <w:tab/>
      </w:r>
      <w:r w:rsidRPr="00D33BCC">
        <w:rPr>
          <w:snapToGrid w:val="0"/>
        </w:rPr>
        <w:tab/>
        <w:t>and contempt.</w:t>
      </w:r>
    </w:p>
    <w:p w:rsidR="00766455" w:rsidRPr="00D33BCC" w:rsidRDefault="00766455" w:rsidP="00766455">
      <w:pPr>
        <w:rPr>
          <w:snapToGrid w:val="0"/>
        </w:rPr>
      </w:pPr>
      <w:r w:rsidRPr="00D33BCC">
        <w:rPr>
          <w:snapToGrid w:val="0"/>
        </w:rPr>
        <w:tab/>
      </w:r>
      <w:r w:rsidRPr="00D33BCC">
        <w:rPr>
          <w:snapToGrid w:val="0"/>
        </w:rPr>
        <w:tab/>
        <w:t>"They weighed for My price thirty pieces of silver."</w:t>
      </w:r>
    </w:p>
    <w:p w:rsidR="00766455" w:rsidRPr="00D33BCC" w:rsidRDefault="00766455" w:rsidP="00766455">
      <w:pPr>
        <w:pStyle w:val="BodyTextIndent3"/>
        <w:rPr>
          <w:snapToGrid w:val="0"/>
        </w:rPr>
      </w:pPr>
      <w:r w:rsidRPr="00D33BCC">
        <w:rPr>
          <w:snapToGrid w:val="0"/>
        </w:rPr>
        <w:t xml:space="preserve">This was the compensation offered by the law to a master for the loss of a slave.  </w:t>
      </w:r>
    </w:p>
    <w:p w:rsidR="00766455" w:rsidRPr="00D33BCC" w:rsidRDefault="00766455" w:rsidP="00766455">
      <w:pPr>
        <w:rPr>
          <w:snapToGrid w:val="0"/>
        </w:rPr>
      </w:pPr>
      <w:r w:rsidRPr="00D33BCC">
        <w:rPr>
          <w:snapToGrid w:val="0"/>
        </w:rPr>
        <w:tab/>
      </w:r>
      <w:r w:rsidRPr="00D33BCC">
        <w:rPr>
          <w:snapToGrid w:val="0"/>
        </w:rPr>
        <w:tab/>
        <w:t>Ex. 21:32</w:t>
      </w:r>
    </w:p>
    <w:p w:rsidR="00766455" w:rsidRPr="00D33BCC" w:rsidRDefault="00766455" w:rsidP="00766455">
      <w:pPr>
        <w:rPr>
          <w:snapToGrid w:val="0"/>
        </w:rPr>
      </w:pPr>
      <w:r w:rsidRPr="00D33BCC">
        <w:rPr>
          <w:snapToGrid w:val="0"/>
        </w:rPr>
        <w:tab/>
      </w:r>
      <w:r w:rsidRPr="00D33BCC">
        <w:rPr>
          <w:snapToGrid w:val="0"/>
        </w:rPr>
        <w:tab/>
        <w:t>The offer of such a sum was an insult -</w:t>
      </w:r>
    </w:p>
    <w:p w:rsidR="00766455" w:rsidRPr="00D33BCC" w:rsidRDefault="00766455" w:rsidP="00766455">
      <w:pPr>
        <w:pStyle w:val="BodyTextIndent3"/>
        <w:rPr>
          <w:snapToGrid w:val="0"/>
        </w:rPr>
      </w:pPr>
      <w:r w:rsidRPr="00D33BCC">
        <w:rPr>
          <w:snapToGrid w:val="0"/>
        </w:rPr>
        <w:t>They were ready to pay the penalty which the law required for the death of a slave.</w:t>
      </w:r>
    </w:p>
    <w:p w:rsidR="00766455" w:rsidRPr="00D33BCC" w:rsidRDefault="00766455" w:rsidP="00766455">
      <w:pPr>
        <w:rPr>
          <w:snapToGrid w:val="0"/>
        </w:rPr>
      </w:pPr>
      <w:r w:rsidRPr="00D33BCC">
        <w:rPr>
          <w:snapToGrid w:val="0"/>
        </w:rPr>
        <w:tab/>
      </w:r>
      <w:r w:rsidRPr="00D33BCC">
        <w:rPr>
          <w:snapToGrid w:val="0"/>
        </w:rPr>
        <w:tab/>
        <w:t>Matt. 26:15   Matt. 27:3</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2.</w:t>
      </w:r>
      <w:r w:rsidRPr="00D33BCC">
        <w:rPr>
          <w:snapToGrid w:val="0"/>
        </w:rPr>
        <w:tab/>
        <w:t>The price bought the Potter's Field - vs. 13</w:t>
      </w:r>
    </w:p>
    <w:p w:rsidR="00766455" w:rsidRPr="00D33BCC" w:rsidRDefault="00766455" w:rsidP="00766455">
      <w:pPr>
        <w:rPr>
          <w:snapToGrid w:val="0"/>
        </w:rPr>
      </w:pPr>
      <w:r w:rsidRPr="00D33BCC">
        <w:rPr>
          <w:snapToGrid w:val="0"/>
        </w:rPr>
        <w:tab/>
      </w:r>
      <w:r w:rsidRPr="00D33BCC">
        <w:rPr>
          <w:snapToGrid w:val="0"/>
        </w:rPr>
        <w:tab/>
        <w:t>"Cast it unto the Potter:"</w:t>
      </w:r>
    </w:p>
    <w:p w:rsidR="00766455" w:rsidRPr="00D33BCC" w:rsidRDefault="00766455" w:rsidP="00766455">
      <w:pPr>
        <w:rPr>
          <w:snapToGrid w:val="0"/>
        </w:rPr>
      </w:pPr>
      <w:r w:rsidRPr="00D33BCC">
        <w:rPr>
          <w:snapToGrid w:val="0"/>
        </w:rPr>
        <w:tab/>
      </w:r>
      <w:r w:rsidRPr="00D33BCC">
        <w:rPr>
          <w:snapToGrid w:val="0"/>
        </w:rPr>
        <w:tab/>
        <w:t>Matt. 27:6-10</w:t>
      </w:r>
    </w:p>
    <w:p w:rsidR="00766455" w:rsidRPr="00D33BCC" w:rsidRDefault="00766455" w:rsidP="00766455">
      <w:pPr>
        <w:rPr>
          <w:snapToGrid w:val="0"/>
        </w:rPr>
      </w:pPr>
      <w:r w:rsidRPr="00D33BCC">
        <w:rPr>
          <w:snapToGrid w:val="0"/>
        </w:rPr>
        <w:tab/>
      </w:r>
      <w:r w:rsidRPr="00D33BCC">
        <w:rPr>
          <w:snapToGrid w:val="0"/>
        </w:rPr>
        <w:tab/>
        <w:t>His price bought the Potter's Field -</w:t>
      </w:r>
    </w:p>
    <w:p w:rsidR="00766455" w:rsidRPr="00D33BCC" w:rsidRDefault="00766455" w:rsidP="00766455">
      <w:pPr>
        <w:rPr>
          <w:snapToGrid w:val="0"/>
        </w:rPr>
      </w:pPr>
      <w:r w:rsidRPr="00D33BCC">
        <w:rPr>
          <w:snapToGrid w:val="0"/>
        </w:rPr>
        <w:tab/>
      </w:r>
      <w:r w:rsidRPr="00D33BCC">
        <w:rPr>
          <w:snapToGrid w:val="0"/>
        </w:rPr>
        <w:tab/>
        <w:t>The place of broken pottery.</w:t>
      </w:r>
    </w:p>
    <w:p w:rsidR="0069205D" w:rsidRPr="00D33BCC" w:rsidRDefault="00766455" w:rsidP="0069205D">
      <w:pPr>
        <w:pStyle w:val="BodyTextIndent3"/>
        <w:rPr>
          <w:snapToGrid w:val="0"/>
        </w:rPr>
      </w:pPr>
      <w:r w:rsidRPr="00D33BCC">
        <w:rPr>
          <w:snapToGrid w:val="0"/>
        </w:rPr>
        <w:t>He paid the price to buy us back from the broken, shattered condition that we were in.</w:t>
      </w:r>
    </w:p>
    <w:p w:rsidR="0069205D" w:rsidRPr="00D33BCC" w:rsidRDefault="0069205D" w:rsidP="0069205D">
      <w:pPr>
        <w:pStyle w:val="BodyTextIndent3"/>
        <w:rPr>
          <w:snapToGrid w:val="0"/>
        </w:rPr>
      </w:pPr>
    </w:p>
    <w:p w:rsidR="00766455" w:rsidRPr="00D33BCC" w:rsidRDefault="00766455" w:rsidP="0069205D">
      <w:pPr>
        <w:pStyle w:val="Heading2"/>
        <w:rPr>
          <w:snapToGrid w:val="0"/>
        </w:rPr>
      </w:pPr>
      <w:bookmarkStart w:id="99" w:name="_Toc243905559"/>
      <w:bookmarkStart w:id="100" w:name="_Toc243915889"/>
      <w:bookmarkStart w:id="101" w:name="_Toc243918891"/>
      <w:r w:rsidRPr="00D33BCC">
        <w:rPr>
          <w:snapToGrid w:val="0"/>
        </w:rPr>
        <w:t>False Shepherds</w:t>
      </w:r>
      <w:bookmarkEnd w:id="99"/>
      <w:bookmarkEnd w:id="100"/>
      <w:bookmarkEnd w:id="101"/>
    </w:p>
    <w:p w:rsidR="00766455" w:rsidRPr="00D33BCC" w:rsidRDefault="00766455" w:rsidP="00766455">
      <w:pPr>
        <w:jc w:val="center"/>
        <w:rPr>
          <w:snapToGrid w:val="0"/>
        </w:rPr>
      </w:pPr>
      <w:r w:rsidRPr="00D33BCC">
        <w:rPr>
          <w:snapToGrid w:val="0"/>
        </w:rPr>
        <w:t>Zech. 11:15-17</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w:t>
      </w:r>
      <w:r w:rsidRPr="00D33BCC">
        <w:rPr>
          <w:snapToGrid w:val="0"/>
        </w:rPr>
        <w:tab/>
        <w:t>Their Instruments - vs. 15</w:t>
      </w:r>
    </w:p>
    <w:p w:rsidR="00766455" w:rsidRPr="00D33BCC" w:rsidRDefault="00766455" w:rsidP="00766455">
      <w:pPr>
        <w:rPr>
          <w:snapToGrid w:val="0"/>
        </w:rPr>
      </w:pPr>
      <w:r w:rsidRPr="00D33BCC">
        <w:rPr>
          <w:snapToGrid w:val="0"/>
        </w:rPr>
        <w:tab/>
        <w:t>1.</w:t>
      </w:r>
      <w:r w:rsidRPr="00D33BCC">
        <w:rPr>
          <w:snapToGrid w:val="0"/>
        </w:rPr>
        <w:tab/>
        <w:t xml:space="preserve">Deceit - </w:t>
      </w:r>
      <w:r w:rsidRPr="00D33BCC">
        <w:rPr>
          <w:snapToGrid w:val="0"/>
        </w:rPr>
        <w:tab/>
        <w:t xml:space="preserve">Matt. 24:5 </w:t>
      </w:r>
      <w:r w:rsidRPr="00D33BCC">
        <w:rPr>
          <w:snapToGrid w:val="0"/>
        </w:rPr>
        <w:tab/>
        <w:t xml:space="preserve"> Rom. 16:18</w:t>
      </w:r>
      <w:r w:rsidRPr="00D33BCC">
        <w:rPr>
          <w:snapToGrid w:val="0"/>
        </w:rPr>
        <w:tab/>
        <w:t>II Cor. 11:13</w:t>
      </w:r>
      <w:r w:rsidRPr="00D33BCC">
        <w:rPr>
          <w:snapToGrid w:val="0"/>
        </w:rPr>
        <w:tab/>
        <w:t xml:space="preserve">  Eph. 4:14  </w:t>
      </w:r>
      <w:r w:rsidRPr="00D33BCC">
        <w:rPr>
          <w:snapToGrid w:val="0"/>
        </w:rPr>
        <w:tab/>
      </w:r>
    </w:p>
    <w:p w:rsidR="00766455" w:rsidRPr="00D33BCC" w:rsidRDefault="00766455" w:rsidP="00766455">
      <w:pPr>
        <w:ind w:left="2160" w:firstLine="720"/>
        <w:rPr>
          <w:snapToGrid w:val="0"/>
        </w:rPr>
      </w:pPr>
      <w:r w:rsidRPr="00D33BCC">
        <w:rPr>
          <w:snapToGrid w:val="0"/>
        </w:rPr>
        <w:t xml:space="preserve">II Tim. 3:13 </w:t>
      </w:r>
      <w:r w:rsidRPr="00D33BCC">
        <w:rPr>
          <w:snapToGrid w:val="0"/>
        </w:rPr>
        <w:tab/>
        <w:t>Titus 1:10</w:t>
      </w:r>
      <w:r w:rsidRPr="00D33BCC">
        <w:rPr>
          <w:snapToGrid w:val="0"/>
        </w:rPr>
        <w:tab/>
        <w:t xml:space="preserve"> II John 7</w:t>
      </w:r>
    </w:p>
    <w:p w:rsidR="00766455" w:rsidRPr="00D33BCC" w:rsidRDefault="00766455" w:rsidP="00766455">
      <w:pPr>
        <w:rPr>
          <w:snapToGrid w:val="0"/>
        </w:rPr>
      </w:pPr>
      <w:r w:rsidRPr="00D33BCC">
        <w:rPr>
          <w:snapToGrid w:val="0"/>
        </w:rPr>
        <w:tab/>
        <w:t>2.</w:t>
      </w:r>
      <w:r w:rsidRPr="00D33BCC">
        <w:rPr>
          <w:snapToGrid w:val="0"/>
        </w:rPr>
        <w:tab/>
        <w:t xml:space="preserve">Seduction - </w:t>
      </w:r>
      <w:r w:rsidRPr="00D33BCC">
        <w:rPr>
          <w:snapToGrid w:val="0"/>
        </w:rPr>
        <w:tab/>
        <w:t>Mark 13:22</w:t>
      </w:r>
      <w:r w:rsidRPr="00D33BCC">
        <w:rPr>
          <w:snapToGrid w:val="0"/>
        </w:rPr>
        <w:tab/>
        <w:t>I Tim. 4:1</w:t>
      </w:r>
      <w:r w:rsidRPr="00D33BCC">
        <w:rPr>
          <w:snapToGrid w:val="0"/>
        </w:rPr>
        <w:tab/>
        <w:t>I John 2:26</w:t>
      </w:r>
    </w:p>
    <w:p w:rsidR="00766455" w:rsidRPr="00D33BCC" w:rsidRDefault="00766455" w:rsidP="00766455">
      <w:pPr>
        <w:rPr>
          <w:snapToGrid w:val="0"/>
        </w:rPr>
      </w:pPr>
      <w:r w:rsidRPr="00D33BCC">
        <w:rPr>
          <w:snapToGrid w:val="0"/>
        </w:rPr>
        <w:tab/>
        <w:t>3.</w:t>
      </w:r>
      <w:r w:rsidRPr="00D33BCC">
        <w:rPr>
          <w:snapToGrid w:val="0"/>
        </w:rPr>
        <w:tab/>
        <w:t>Sorcery -</w:t>
      </w:r>
      <w:r w:rsidRPr="00D33BCC">
        <w:rPr>
          <w:snapToGrid w:val="0"/>
        </w:rPr>
        <w:tab/>
        <w:t>Acts 8:11</w:t>
      </w:r>
      <w:r w:rsidRPr="00D33BCC">
        <w:rPr>
          <w:snapToGrid w:val="0"/>
        </w:rPr>
        <w:tab/>
        <w:t>Acts 13:6</w:t>
      </w:r>
      <w:r w:rsidRPr="00D33BCC">
        <w:rPr>
          <w:snapToGrid w:val="0"/>
        </w:rPr>
        <w:tab/>
        <w:t>Rev. 18:23</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II.</w:t>
      </w:r>
      <w:r w:rsidRPr="00D33BCC">
        <w:rPr>
          <w:snapToGrid w:val="0"/>
        </w:rPr>
        <w:tab/>
        <w:t>Their Commission - vs. 16</w:t>
      </w:r>
    </w:p>
    <w:p w:rsidR="00766455" w:rsidRPr="00D33BCC" w:rsidRDefault="00766455" w:rsidP="00766455">
      <w:pPr>
        <w:rPr>
          <w:snapToGrid w:val="0"/>
        </w:rPr>
      </w:pPr>
      <w:r w:rsidRPr="00D33BCC">
        <w:rPr>
          <w:snapToGrid w:val="0"/>
        </w:rPr>
        <w:tab/>
        <w:t>1.</w:t>
      </w:r>
      <w:r w:rsidRPr="00D33BCC">
        <w:rPr>
          <w:snapToGrid w:val="0"/>
        </w:rPr>
        <w:tab/>
        <w:t>By Divine Permission -</w:t>
      </w:r>
    </w:p>
    <w:p w:rsidR="00766455" w:rsidRPr="00D33BCC" w:rsidRDefault="00766455" w:rsidP="00766455">
      <w:pPr>
        <w:rPr>
          <w:snapToGrid w:val="0"/>
        </w:rPr>
      </w:pPr>
      <w:r w:rsidRPr="00D33BCC">
        <w:rPr>
          <w:snapToGrid w:val="0"/>
        </w:rPr>
        <w:tab/>
      </w:r>
      <w:r w:rsidRPr="00D33BCC">
        <w:rPr>
          <w:snapToGrid w:val="0"/>
        </w:rPr>
        <w:tab/>
        <w:t>God uses wicked leaders to inflict punishment on the guilty.</w:t>
      </w:r>
    </w:p>
    <w:p w:rsidR="00766455" w:rsidRPr="00D33BCC" w:rsidRDefault="00766455" w:rsidP="00766455">
      <w:pPr>
        <w:rPr>
          <w:snapToGrid w:val="0"/>
        </w:rPr>
      </w:pPr>
      <w:r w:rsidRPr="00D33BCC">
        <w:rPr>
          <w:snapToGrid w:val="0"/>
        </w:rPr>
        <w:tab/>
        <w:t>2.</w:t>
      </w:r>
      <w:r w:rsidRPr="00D33BCC">
        <w:rPr>
          <w:snapToGrid w:val="0"/>
        </w:rPr>
        <w:tab/>
        <w:t xml:space="preserve">By Divine Warning - </w:t>
      </w:r>
    </w:p>
    <w:p w:rsidR="00766455" w:rsidRPr="00D33BCC" w:rsidRDefault="00766455" w:rsidP="00766455">
      <w:pPr>
        <w:rPr>
          <w:snapToGrid w:val="0"/>
        </w:rPr>
      </w:pPr>
      <w:r w:rsidRPr="00D33BCC">
        <w:rPr>
          <w:snapToGrid w:val="0"/>
        </w:rPr>
        <w:tab/>
      </w:r>
      <w:r w:rsidRPr="00D33BCC">
        <w:rPr>
          <w:snapToGrid w:val="0"/>
        </w:rPr>
        <w:tab/>
        <w:t>Matt. 7:15</w:t>
      </w:r>
      <w:r w:rsidRPr="00D33BCC">
        <w:rPr>
          <w:snapToGrid w:val="0"/>
        </w:rPr>
        <w:tab/>
      </w:r>
      <w:r w:rsidRPr="00D33BCC">
        <w:rPr>
          <w:snapToGrid w:val="0"/>
        </w:rPr>
        <w:tab/>
        <w:t>I John 4:1</w:t>
      </w:r>
    </w:p>
    <w:p w:rsidR="00766455" w:rsidRPr="00D33BCC" w:rsidRDefault="00766455" w:rsidP="00766455">
      <w:pPr>
        <w:rPr>
          <w:snapToGrid w:val="0"/>
        </w:rPr>
      </w:pPr>
      <w:r w:rsidRPr="00D33BCC">
        <w:rPr>
          <w:snapToGrid w:val="0"/>
        </w:rPr>
        <w:tab/>
      </w:r>
      <w:r w:rsidRPr="00D33BCC">
        <w:rPr>
          <w:snapToGrid w:val="0"/>
        </w:rPr>
        <w:tab/>
        <w:t>The coming of evil prophets foretold.</w:t>
      </w:r>
    </w:p>
    <w:p w:rsidR="00766455" w:rsidRPr="00D33BCC" w:rsidRDefault="00766455" w:rsidP="00766455">
      <w:pPr>
        <w:rPr>
          <w:snapToGrid w:val="0"/>
        </w:rPr>
      </w:pPr>
      <w:r w:rsidRPr="00D33BCC">
        <w:rPr>
          <w:snapToGrid w:val="0"/>
        </w:rPr>
        <w:tab/>
      </w:r>
      <w:r w:rsidRPr="00D33BCC">
        <w:rPr>
          <w:snapToGrid w:val="0"/>
        </w:rPr>
        <w:tab/>
        <w:t>Matt. 13:25</w:t>
      </w:r>
      <w:r w:rsidRPr="00D33BCC">
        <w:rPr>
          <w:snapToGrid w:val="0"/>
        </w:rPr>
        <w:tab/>
      </w:r>
      <w:r w:rsidRPr="00D33BCC">
        <w:rPr>
          <w:snapToGrid w:val="0"/>
        </w:rPr>
        <w:tab/>
        <w:t>I Tim. 4:1</w:t>
      </w:r>
      <w:r w:rsidRPr="00D33BCC">
        <w:rPr>
          <w:snapToGrid w:val="0"/>
        </w:rPr>
        <w:tab/>
        <w:t>II Thess. 2:3</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III.</w:t>
      </w:r>
      <w:r w:rsidRPr="00D33BCC">
        <w:rPr>
          <w:snapToGrid w:val="0"/>
        </w:rPr>
        <w:tab/>
        <w:t>Their Characteristics - vs. 16</w:t>
      </w:r>
    </w:p>
    <w:p w:rsidR="00766455" w:rsidRPr="00D33BCC" w:rsidRDefault="00766455" w:rsidP="00766455">
      <w:pPr>
        <w:rPr>
          <w:snapToGrid w:val="0"/>
        </w:rPr>
      </w:pPr>
      <w:r w:rsidRPr="00D33BCC">
        <w:rPr>
          <w:snapToGrid w:val="0"/>
        </w:rPr>
        <w:tab/>
        <w:t>1.</w:t>
      </w:r>
      <w:r w:rsidRPr="00D33BCC">
        <w:rPr>
          <w:snapToGrid w:val="0"/>
        </w:rPr>
        <w:tab/>
        <w:t>Negligent -</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"Which shall not visit those that be cut off."</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He will not perform the duties of a good shepherd.</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"Neither shall seek the young one." The newborn need help.</w:t>
      </w:r>
    </w:p>
    <w:p w:rsidR="00766455" w:rsidRPr="00D33BCC" w:rsidRDefault="00766455" w:rsidP="00766455">
      <w:pPr>
        <w:rPr>
          <w:snapToGrid w:val="0"/>
        </w:rPr>
      </w:pPr>
      <w:r w:rsidRPr="00D33BCC">
        <w:rPr>
          <w:snapToGrid w:val="0"/>
        </w:rPr>
        <w:tab/>
        <w:t>2.</w:t>
      </w:r>
      <w:r w:rsidRPr="00D33BCC">
        <w:rPr>
          <w:snapToGrid w:val="0"/>
        </w:rPr>
        <w:tab/>
        <w:t>Uncompassionate -</w:t>
      </w:r>
    </w:p>
    <w:p w:rsidR="00766455" w:rsidRPr="00D33BCC" w:rsidRDefault="00766455" w:rsidP="00766455">
      <w:pPr>
        <w:rPr>
          <w:snapToGrid w:val="0"/>
        </w:rPr>
      </w:pPr>
      <w:r w:rsidRPr="00D33BCC">
        <w:rPr>
          <w:snapToGrid w:val="0"/>
        </w:rPr>
        <w:tab/>
      </w:r>
      <w:r w:rsidRPr="00D33BCC">
        <w:rPr>
          <w:snapToGrid w:val="0"/>
        </w:rPr>
        <w:tab/>
        <w:t>"Nor heal that that is broken."</w:t>
      </w:r>
    </w:p>
    <w:p w:rsidR="00766455" w:rsidRPr="00D33BCC" w:rsidRDefault="00766455" w:rsidP="00766455">
      <w:pPr>
        <w:rPr>
          <w:snapToGrid w:val="0"/>
        </w:rPr>
      </w:pPr>
      <w:r w:rsidRPr="00D33BCC">
        <w:rPr>
          <w:snapToGrid w:val="0"/>
        </w:rPr>
        <w:tab/>
      </w:r>
      <w:r w:rsidRPr="00D33BCC">
        <w:rPr>
          <w:snapToGrid w:val="0"/>
        </w:rPr>
        <w:tab/>
        <w:t>The false shepherd does not attend the sick.</w:t>
      </w:r>
    </w:p>
    <w:p w:rsidR="00766455" w:rsidRPr="00D33BCC" w:rsidRDefault="00766455" w:rsidP="00766455">
      <w:pPr>
        <w:rPr>
          <w:snapToGrid w:val="0"/>
        </w:rPr>
      </w:pPr>
      <w:r w:rsidRPr="00D33BCC">
        <w:rPr>
          <w:snapToGrid w:val="0"/>
        </w:rPr>
        <w:tab/>
        <w:t>3.</w:t>
      </w:r>
      <w:r w:rsidRPr="00D33BCC">
        <w:rPr>
          <w:snapToGrid w:val="0"/>
        </w:rPr>
        <w:tab/>
        <w:t>Selfish -</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 xml:space="preserve">"Nor feed that that </w:t>
      </w:r>
      <w:proofErr w:type="spellStart"/>
      <w:r w:rsidRPr="00D33BCC">
        <w:rPr>
          <w:snapToGrid w:val="0"/>
        </w:rPr>
        <w:t>standeth</w:t>
      </w:r>
      <w:proofErr w:type="spellEnd"/>
      <w:r w:rsidRPr="00D33BCC">
        <w:rPr>
          <w:snapToGrid w:val="0"/>
        </w:rPr>
        <w:t xml:space="preserve"> still:"</w:t>
      </w:r>
    </w:p>
    <w:p w:rsidR="00766455" w:rsidRPr="00D33BCC" w:rsidRDefault="00766455" w:rsidP="00766455">
      <w:pPr>
        <w:rPr>
          <w:snapToGrid w:val="0"/>
        </w:rPr>
      </w:pPr>
      <w:r w:rsidRPr="00D33BCC">
        <w:rPr>
          <w:snapToGrid w:val="0"/>
        </w:rPr>
        <w:lastRenderedPageBreak/>
        <w:tab/>
      </w:r>
      <w:r w:rsidRPr="00D33BCC">
        <w:rPr>
          <w:snapToGrid w:val="0"/>
        </w:rPr>
        <w:tab/>
      </w:r>
      <w:r w:rsidRPr="00D33BCC">
        <w:rPr>
          <w:snapToGrid w:val="0"/>
        </w:rPr>
        <w:tab/>
        <w:t>Does not feed the flock.</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"He shall eat the flesh of the fat."</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He seeks only personal advantage from the sheep.</w:t>
      </w:r>
    </w:p>
    <w:p w:rsidR="00766455" w:rsidRPr="00D33BCC" w:rsidRDefault="00766455" w:rsidP="00766455">
      <w:pPr>
        <w:rPr>
          <w:snapToGrid w:val="0"/>
        </w:rPr>
      </w:pPr>
      <w:r w:rsidRPr="00D33BCC">
        <w:rPr>
          <w:snapToGrid w:val="0"/>
        </w:rPr>
        <w:tab/>
        <w:t>4.</w:t>
      </w:r>
      <w:r w:rsidRPr="00D33BCC">
        <w:rPr>
          <w:snapToGrid w:val="0"/>
        </w:rPr>
        <w:tab/>
        <w:t>Cruel -</w:t>
      </w:r>
    </w:p>
    <w:p w:rsidR="00766455" w:rsidRPr="00D33BCC" w:rsidRDefault="00766455" w:rsidP="00766455">
      <w:pPr>
        <w:rPr>
          <w:snapToGrid w:val="0"/>
        </w:rPr>
      </w:pPr>
      <w:r w:rsidRPr="00D33BCC">
        <w:rPr>
          <w:snapToGrid w:val="0"/>
        </w:rPr>
        <w:tab/>
      </w:r>
      <w:r w:rsidRPr="00D33BCC">
        <w:rPr>
          <w:snapToGrid w:val="0"/>
        </w:rPr>
        <w:tab/>
        <w:t>Tear their claws in pieces.</w:t>
      </w:r>
    </w:p>
    <w:p w:rsidR="00766455" w:rsidRPr="00D33BCC" w:rsidRDefault="00766455" w:rsidP="00766455">
      <w:pPr>
        <w:rPr>
          <w:snapToGrid w:val="0"/>
        </w:rPr>
      </w:pPr>
      <w:r w:rsidRPr="00D33BCC">
        <w:rPr>
          <w:snapToGrid w:val="0"/>
        </w:rPr>
        <w:tab/>
      </w:r>
      <w:r w:rsidRPr="00D33BCC">
        <w:rPr>
          <w:snapToGrid w:val="0"/>
        </w:rPr>
        <w:tab/>
        <w:t>"</w:t>
      </w:r>
      <w:proofErr w:type="spellStart"/>
      <w:r w:rsidRPr="00D33BCC">
        <w:rPr>
          <w:snapToGrid w:val="0"/>
        </w:rPr>
        <w:t>Parcah</w:t>
      </w:r>
      <w:proofErr w:type="spellEnd"/>
      <w:r w:rsidRPr="00D33BCC">
        <w:rPr>
          <w:snapToGrid w:val="0"/>
        </w:rPr>
        <w:t>" - a claw or split hoof.</w:t>
      </w:r>
    </w:p>
    <w:p w:rsidR="00766455" w:rsidRPr="00D33BCC" w:rsidRDefault="00766455" w:rsidP="00766455">
      <w:pPr>
        <w:rPr>
          <w:snapToGrid w:val="0"/>
        </w:rPr>
      </w:pPr>
      <w:r w:rsidRPr="00D33BCC">
        <w:rPr>
          <w:snapToGrid w:val="0"/>
        </w:rPr>
        <w:tab/>
      </w:r>
      <w:r w:rsidRPr="00D33BCC">
        <w:rPr>
          <w:snapToGrid w:val="0"/>
        </w:rPr>
        <w:tab/>
        <w:t>Not caring where he led them.</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IV.</w:t>
      </w:r>
      <w:r w:rsidRPr="00D33BCC">
        <w:rPr>
          <w:snapToGrid w:val="0"/>
        </w:rPr>
        <w:tab/>
        <w:t>Their Judgment - vs. 17</w:t>
      </w:r>
    </w:p>
    <w:p w:rsidR="00766455" w:rsidRPr="00D33BCC" w:rsidRDefault="00766455" w:rsidP="00766455">
      <w:pPr>
        <w:rPr>
          <w:snapToGrid w:val="0"/>
        </w:rPr>
      </w:pPr>
      <w:r w:rsidRPr="00D33BCC">
        <w:rPr>
          <w:snapToGrid w:val="0"/>
        </w:rPr>
        <w:tab/>
        <w:t>1.</w:t>
      </w:r>
      <w:r w:rsidRPr="00D33BCC">
        <w:rPr>
          <w:snapToGrid w:val="0"/>
        </w:rPr>
        <w:tab/>
        <w:t>By the sword -</w:t>
      </w:r>
    </w:p>
    <w:p w:rsidR="00766455" w:rsidRPr="00D33BCC" w:rsidRDefault="00766455" w:rsidP="00766455">
      <w:pPr>
        <w:rPr>
          <w:snapToGrid w:val="0"/>
        </w:rPr>
      </w:pPr>
      <w:r w:rsidRPr="00D33BCC">
        <w:rPr>
          <w:snapToGrid w:val="0"/>
        </w:rPr>
        <w:tab/>
      </w:r>
      <w:r w:rsidRPr="00D33BCC">
        <w:rPr>
          <w:snapToGrid w:val="0"/>
        </w:rPr>
        <w:tab/>
        <w:t>In due time the sword will come.</w:t>
      </w:r>
    </w:p>
    <w:p w:rsidR="00766455" w:rsidRPr="00D33BCC" w:rsidRDefault="00766455" w:rsidP="00766455">
      <w:pPr>
        <w:rPr>
          <w:snapToGrid w:val="0"/>
        </w:rPr>
      </w:pPr>
      <w:r w:rsidRPr="00D33BCC">
        <w:rPr>
          <w:snapToGrid w:val="0"/>
        </w:rPr>
        <w:tab/>
        <w:t>2.</w:t>
      </w:r>
      <w:r w:rsidRPr="00D33BCC">
        <w:rPr>
          <w:snapToGrid w:val="0"/>
        </w:rPr>
        <w:tab/>
        <w:t>Upon the arm -</w:t>
      </w:r>
    </w:p>
    <w:p w:rsidR="00766455" w:rsidRPr="00D33BCC" w:rsidRDefault="00766455" w:rsidP="00766455">
      <w:pPr>
        <w:rPr>
          <w:snapToGrid w:val="0"/>
        </w:rPr>
      </w:pPr>
      <w:r w:rsidRPr="00D33BCC">
        <w:rPr>
          <w:snapToGrid w:val="0"/>
        </w:rPr>
        <w:tab/>
      </w:r>
      <w:r w:rsidRPr="00D33BCC">
        <w:rPr>
          <w:snapToGrid w:val="0"/>
        </w:rPr>
        <w:tab/>
        <w:t>Symbolic of the place of power and works.</w:t>
      </w:r>
    </w:p>
    <w:p w:rsidR="00766455" w:rsidRPr="00D33BCC" w:rsidRDefault="00766455" w:rsidP="00766455">
      <w:pPr>
        <w:rPr>
          <w:snapToGrid w:val="0"/>
        </w:rPr>
      </w:pPr>
      <w:r w:rsidRPr="00D33BCC">
        <w:rPr>
          <w:snapToGrid w:val="0"/>
        </w:rPr>
        <w:tab/>
        <w:t>3.</w:t>
      </w:r>
      <w:r w:rsidRPr="00D33BCC">
        <w:rPr>
          <w:snapToGrid w:val="0"/>
        </w:rPr>
        <w:tab/>
        <w:t>Upon his right eye -</w:t>
      </w:r>
    </w:p>
    <w:p w:rsidR="00766455" w:rsidRPr="00D33BCC" w:rsidRDefault="00766455" w:rsidP="00766455">
      <w:pPr>
        <w:rPr>
          <w:snapToGrid w:val="0"/>
        </w:rPr>
      </w:pPr>
      <w:r w:rsidRPr="00D33BCC">
        <w:rPr>
          <w:snapToGrid w:val="0"/>
        </w:rPr>
        <w:tab/>
      </w:r>
      <w:r w:rsidRPr="00D33BCC">
        <w:rPr>
          <w:snapToGrid w:val="0"/>
        </w:rPr>
        <w:tab/>
        <w:t>Matt. 5:29</w:t>
      </w:r>
      <w:r w:rsidRPr="00D33BCC">
        <w:rPr>
          <w:snapToGrid w:val="0"/>
        </w:rPr>
        <w:tab/>
        <w:t>The eye sees, the heart lusts.</w:t>
      </w:r>
    </w:p>
    <w:p w:rsidR="00766455" w:rsidRPr="00D33BCC" w:rsidRDefault="00766455" w:rsidP="00766455">
      <w:pPr>
        <w:rPr>
          <w:snapToGrid w:val="0"/>
        </w:rPr>
      </w:pPr>
      <w:r w:rsidRPr="00D33BCC">
        <w:rPr>
          <w:snapToGrid w:val="0"/>
        </w:rPr>
        <w:tab/>
      </w:r>
      <w:r w:rsidRPr="00D33BCC">
        <w:rPr>
          <w:snapToGrid w:val="0"/>
        </w:rPr>
        <w:tab/>
        <w:t>"His right eye shall be utterly darkened."</w:t>
      </w:r>
    </w:p>
    <w:p w:rsidR="007F790E" w:rsidRPr="00D33BCC" w:rsidRDefault="00766455" w:rsidP="007F790E">
      <w:pPr>
        <w:rPr>
          <w:snapToGrid w:val="0"/>
        </w:rPr>
      </w:pPr>
      <w:r w:rsidRPr="00D33BCC">
        <w:rPr>
          <w:snapToGrid w:val="0"/>
        </w:rPr>
        <w:tab/>
      </w:r>
      <w:r w:rsidRPr="00D33BCC">
        <w:rPr>
          <w:snapToGrid w:val="0"/>
        </w:rPr>
        <w:tab/>
        <w:t>No insight - no revelation.</w:t>
      </w:r>
    </w:p>
    <w:p w:rsidR="007F790E" w:rsidRPr="00D33BCC" w:rsidRDefault="007F790E" w:rsidP="007F790E">
      <w:pPr>
        <w:rPr>
          <w:snapToGrid w:val="0"/>
        </w:rPr>
      </w:pPr>
    </w:p>
    <w:p w:rsidR="00766455" w:rsidRPr="00D33BCC" w:rsidRDefault="00766455" w:rsidP="007F790E">
      <w:pPr>
        <w:pStyle w:val="Heading2"/>
        <w:rPr>
          <w:snapToGrid w:val="0"/>
          <w:sz w:val="24"/>
        </w:rPr>
      </w:pPr>
      <w:bookmarkStart w:id="102" w:name="_Toc243905560"/>
      <w:bookmarkStart w:id="103" w:name="_Toc243915890"/>
      <w:bookmarkStart w:id="104" w:name="_Toc243918892"/>
      <w:r w:rsidRPr="00D33BCC">
        <w:rPr>
          <w:snapToGrid w:val="0"/>
        </w:rPr>
        <w:t>A Time of Deliverance</w:t>
      </w:r>
      <w:bookmarkEnd w:id="102"/>
      <w:bookmarkEnd w:id="103"/>
      <w:bookmarkEnd w:id="104"/>
    </w:p>
    <w:p w:rsidR="00766455" w:rsidRPr="00D33BCC" w:rsidRDefault="00766455" w:rsidP="00766455">
      <w:pPr>
        <w:jc w:val="center"/>
        <w:rPr>
          <w:snapToGrid w:val="0"/>
        </w:rPr>
      </w:pPr>
      <w:r w:rsidRPr="00D33BCC">
        <w:rPr>
          <w:snapToGrid w:val="0"/>
        </w:rPr>
        <w:t>Zech. 12:1-9</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w:t>
      </w:r>
      <w:r w:rsidRPr="00D33BCC">
        <w:rPr>
          <w:snapToGrid w:val="0"/>
        </w:rPr>
        <w:tab/>
        <w:t>Israel's Conflict - vs. 1 Amp. O.T.</w:t>
      </w:r>
    </w:p>
    <w:p w:rsidR="00766455" w:rsidRPr="00D33BCC" w:rsidRDefault="00766455" w:rsidP="00766455">
      <w:pPr>
        <w:rPr>
          <w:snapToGrid w:val="0"/>
        </w:rPr>
      </w:pPr>
      <w:r w:rsidRPr="00D33BCC">
        <w:rPr>
          <w:snapToGrid w:val="0"/>
        </w:rPr>
        <w:tab/>
        <w:t>"The burden of the Word of the LORD concerning Israel."</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The Prophet announces Israel's conflict -</w:t>
      </w:r>
    </w:p>
    <w:p w:rsidR="00766455" w:rsidRPr="00D33BCC" w:rsidRDefault="00766455" w:rsidP="00766455">
      <w:pPr>
        <w:rPr>
          <w:snapToGrid w:val="0"/>
        </w:rPr>
      </w:pPr>
      <w:r w:rsidRPr="00D33BCC">
        <w:rPr>
          <w:snapToGrid w:val="0"/>
        </w:rPr>
        <w:tab/>
      </w:r>
      <w:r w:rsidRPr="00D33BCC">
        <w:rPr>
          <w:snapToGrid w:val="0"/>
        </w:rPr>
        <w:tab/>
        <w:t>With the heathen nations about them.</w:t>
      </w:r>
    </w:p>
    <w:p w:rsidR="00766455" w:rsidRPr="00D33BCC" w:rsidRDefault="00766455" w:rsidP="00766455">
      <w:pPr>
        <w:pStyle w:val="BodyTextIndent3"/>
        <w:rPr>
          <w:snapToGrid w:val="0"/>
        </w:rPr>
      </w:pPr>
      <w:r w:rsidRPr="00D33BCC">
        <w:rPr>
          <w:snapToGrid w:val="0"/>
        </w:rPr>
        <w:t>vs. 2 "When they shall be in the siege both against Judah and against Jerusalem."</w:t>
      </w:r>
    </w:p>
    <w:p w:rsidR="00766455" w:rsidRPr="00D33BCC" w:rsidRDefault="00766455" w:rsidP="00766455">
      <w:pPr>
        <w:pStyle w:val="BodyTextIndent3"/>
        <w:rPr>
          <w:snapToGrid w:val="0"/>
        </w:rPr>
      </w:pPr>
    </w:p>
    <w:p w:rsidR="00766455" w:rsidRPr="00D33BCC" w:rsidRDefault="00766455" w:rsidP="00766455">
      <w:pPr>
        <w:rPr>
          <w:snapToGrid w:val="0"/>
        </w:rPr>
      </w:pPr>
      <w:r w:rsidRPr="00D33BCC">
        <w:rPr>
          <w:snapToGrid w:val="0"/>
        </w:rPr>
        <w:tab/>
        <w:t>2.</w:t>
      </w:r>
      <w:r w:rsidRPr="00D33BCC">
        <w:rPr>
          <w:snapToGrid w:val="0"/>
        </w:rPr>
        <w:tab/>
        <w:t>The reason for Israel's conflict -</w:t>
      </w:r>
    </w:p>
    <w:p w:rsidR="00766455" w:rsidRPr="00D33BCC" w:rsidRDefault="00766455" w:rsidP="00766455">
      <w:pPr>
        <w:rPr>
          <w:snapToGrid w:val="0"/>
        </w:rPr>
      </w:pPr>
      <w:r w:rsidRPr="00D33BCC">
        <w:rPr>
          <w:snapToGrid w:val="0"/>
        </w:rPr>
        <w:tab/>
      </w:r>
      <w:r w:rsidRPr="00D33BCC">
        <w:rPr>
          <w:snapToGrid w:val="0"/>
        </w:rPr>
        <w:tab/>
        <w:t>Why do hostile nations gather together against Jerusalem.</w:t>
      </w:r>
    </w:p>
    <w:p w:rsidR="00766455" w:rsidRPr="00D33BCC" w:rsidRDefault="00766455" w:rsidP="00766455">
      <w:pPr>
        <w:rPr>
          <w:snapToGrid w:val="0"/>
        </w:rPr>
      </w:pPr>
      <w:r w:rsidRPr="00D33BCC">
        <w:rPr>
          <w:snapToGrid w:val="0"/>
        </w:rPr>
        <w:tab/>
      </w:r>
      <w:r w:rsidRPr="00D33BCC">
        <w:rPr>
          <w:snapToGrid w:val="0"/>
        </w:rPr>
        <w:tab/>
        <w:t xml:space="preserve">The devil seeks to overthrow God's </w:t>
      </w:r>
      <w:proofErr w:type="spellStart"/>
      <w:r w:rsidRPr="00D33BCC">
        <w:rPr>
          <w:snapToGrid w:val="0"/>
        </w:rPr>
        <w:t>Word,by</w:t>
      </w:r>
      <w:proofErr w:type="spellEnd"/>
      <w:r w:rsidRPr="00D33BCC">
        <w:rPr>
          <w:snapToGrid w:val="0"/>
        </w:rPr>
        <w:t xml:space="preserve"> using these nations –</w:t>
      </w:r>
    </w:p>
    <w:p w:rsidR="00766455" w:rsidRPr="00D33BCC" w:rsidRDefault="00766455" w:rsidP="00766455">
      <w:pPr>
        <w:rPr>
          <w:snapToGrid w:val="0"/>
        </w:rPr>
      </w:pPr>
    </w:p>
    <w:p w:rsidR="00766455" w:rsidRPr="00D33BCC" w:rsidRDefault="00766455" w:rsidP="00766455">
      <w:pPr>
        <w:pStyle w:val="BodyTextIndent2"/>
        <w:rPr>
          <w:snapToGrid w:val="0"/>
        </w:rPr>
      </w:pPr>
      <w:r w:rsidRPr="00D33BCC">
        <w:rPr>
          <w:snapToGrid w:val="0"/>
        </w:rPr>
        <w:t>3.</w:t>
      </w:r>
      <w:r w:rsidRPr="00D33BCC">
        <w:rPr>
          <w:snapToGrid w:val="0"/>
        </w:rPr>
        <w:tab/>
        <w:t>The results of Israel's conflict - These nations that attack Israel will themselves be overthrown. vs. 9</w:t>
      </w:r>
    </w:p>
    <w:p w:rsidR="00766455" w:rsidRPr="00D33BCC" w:rsidRDefault="00766455" w:rsidP="00766455">
      <w:pPr>
        <w:ind w:left="1440" w:hanging="720"/>
        <w:rPr>
          <w:snapToGrid w:val="0"/>
        </w:rPr>
      </w:pPr>
    </w:p>
    <w:p w:rsidR="00766455" w:rsidRPr="00D33BCC" w:rsidRDefault="00766455" w:rsidP="00766455">
      <w:pPr>
        <w:rPr>
          <w:snapToGrid w:val="0"/>
        </w:rPr>
      </w:pPr>
      <w:r w:rsidRPr="00D33BCC">
        <w:rPr>
          <w:snapToGrid w:val="0"/>
        </w:rPr>
        <w:t>II.</w:t>
      </w:r>
      <w:r w:rsidRPr="00D33BCC">
        <w:rPr>
          <w:snapToGrid w:val="0"/>
        </w:rPr>
        <w:tab/>
        <w:t>Israel's Confidence - vs. 1</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The Attributes of God -</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He is the Creator - "</w:t>
      </w:r>
      <w:proofErr w:type="spellStart"/>
      <w:r w:rsidRPr="00D33BCC">
        <w:rPr>
          <w:snapToGrid w:val="0"/>
        </w:rPr>
        <w:t>Elohiym</w:t>
      </w:r>
      <w:proofErr w:type="spellEnd"/>
      <w:r w:rsidRPr="00D33BCC">
        <w:rPr>
          <w:snapToGrid w:val="0"/>
        </w:rPr>
        <w:t>"</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 xml:space="preserve">"Which </w:t>
      </w:r>
      <w:proofErr w:type="spellStart"/>
      <w:r w:rsidRPr="00D33BCC">
        <w:rPr>
          <w:snapToGrid w:val="0"/>
        </w:rPr>
        <w:t>stretcheth</w:t>
      </w:r>
      <w:proofErr w:type="spellEnd"/>
      <w:r w:rsidRPr="00D33BCC">
        <w:rPr>
          <w:snapToGrid w:val="0"/>
        </w:rPr>
        <w:t xml:space="preserve"> forth the heavens"</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 xml:space="preserve">"And </w:t>
      </w:r>
      <w:proofErr w:type="spellStart"/>
      <w:r w:rsidRPr="00D33BCC">
        <w:rPr>
          <w:snapToGrid w:val="0"/>
        </w:rPr>
        <w:t>layeth</w:t>
      </w:r>
      <w:proofErr w:type="spellEnd"/>
      <w:r w:rsidRPr="00D33BCC">
        <w:rPr>
          <w:snapToGrid w:val="0"/>
        </w:rPr>
        <w:t xml:space="preserve"> the foundation of the earth"</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 xml:space="preserve">"And </w:t>
      </w:r>
      <w:proofErr w:type="spellStart"/>
      <w:r w:rsidRPr="00D33BCC">
        <w:rPr>
          <w:snapToGrid w:val="0"/>
        </w:rPr>
        <w:t>formeth</w:t>
      </w:r>
      <w:proofErr w:type="spellEnd"/>
      <w:r w:rsidRPr="00D33BCC">
        <w:rPr>
          <w:snapToGrid w:val="0"/>
        </w:rPr>
        <w:t xml:space="preserve"> the spirit of man within him"</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The heavens - the earth - and man.</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He is the Deliverer - "LORD"  "Jehovah"</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The covenant keeping God.</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lastRenderedPageBreak/>
        <w:tab/>
        <w:t>2.</w:t>
      </w:r>
      <w:r w:rsidRPr="00D33BCC">
        <w:rPr>
          <w:snapToGrid w:val="0"/>
        </w:rPr>
        <w:tab/>
        <w:t>The Promises of God -</w:t>
      </w:r>
    </w:p>
    <w:p w:rsidR="00766455" w:rsidRPr="00D33BCC" w:rsidRDefault="00766455" w:rsidP="00766455">
      <w:pPr>
        <w:pStyle w:val="BodyTextIndent3"/>
        <w:rPr>
          <w:snapToGrid w:val="0"/>
        </w:rPr>
      </w:pPr>
      <w:r w:rsidRPr="00D33BCC">
        <w:rPr>
          <w:snapToGrid w:val="0"/>
        </w:rPr>
        <w:t xml:space="preserve">II Chron. 7:14 "If my people, which are called by my name, shall humble themselves, and pray, and seek my face, and turn from heaven, and will forgive their sin, and will heal their land." </w:t>
      </w:r>
    </w:p>
    <w:p w:rsidR="00766455" w:rsidRPr="00D33BCC" w:rsidRDefault="00766455" w:rsidP="00766455">
      <w:pPr>
        <w:pStyle w:val="BodyTextIndent3"/>
        <w:rPr>
          <w:snapToGrid w:val="0"/>
        </w:rPr>
      </w:pPr>
      <w:r w:rsidRPr="00D33BCC">
        <w:rPr>
          <w:snapToGrid w:val="0"/>
        </w:rPr>
        <w:t>His creative ability is mentioned as a pledge that He is able to keep His promises.</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III.</w:t>
      </w:r>
      <w:r w:rsidRPr="00D33BCC">
        <w:rPr>
          <w:snapToGrid w:val="0"/>
        </w:rPr>
        <w:tab/>
        <w:t>Israel's Conquest -</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The Promise of Deliverance -</w:t>
      </w:r>
    </w:p>
    <w:p w:rsidR="00766455" w:rsidRPr="00D33BCC" w:rsidRDefault="00766455" w:rsidP="00766455">
      <w:pPr>
        <w:rPr>
          <w:snapToGrid w:val="0"/>
        </w:rPr>
      </w:pPr>
      <w:r w:rsidRPr="00D33BCC">
        <w:rPr>
          <w:snapToGrid w:val="0"/>
        </w:rPr>
        <w:tab/>
      </w:r>
      <w:r w:rsidRPr="00D33BCC">
        <w:rPr>
          <w:snapToGrid w:val="0"/>
        </w:rPr>
        <w:tab/>
        <w:t>It is the Lord that promised deliverance.</w:t>
      </w:r>
    </w:p>
    <w:p w:rsidR="00766455" w:rsidRPr="00D33BCC" w:rsidRDefault="00766455" w:rsidP="00766455">
      <w:pPr>
        <w:pStyle w:val="BodyTextIndent3"/>
        <w:rPr>
          <w:snapToGrid w:val="0"/>
        </w:rPr>
      </w:pPr>
      <w:r w:rsidRPr="00D33BCC">
        <w:rPr>
          <w:snapToGrid w:val="0"/>
        </w:rPr>
        <w:t>vs. 8 "In that day shall the LORD defend the inhabitants of Jerusalem."</w:t>
      </w:r>
    </w:p>
    <w:p w:rsidR="00766455" w:rsidRPr="00D33BCC" w:rsidRDefault="00766455" w:rsidP="00766455">
      <w:pPr>
        <w:pStyle w:val="BodyTextIndent3"/>
        <w:rPr>
          <w:snapToGrid w:val="0"/>
        </w:rPr>
      </w:pPr>
    </w:p>
    <w:p w:rsidR="00766455" w:rsidRPr="00D33BCC" w:rsidRDefault="00766455" w:rsidP="00766455">
      <w:pPr>
        <w:rPr>
          <w:snapToGrid w:val="0"/>
        </w:rPr>
      </w:pPr>
      <w:r w:rsidRPr="00D33BCC">
        <w:rPr>
          <w:snapToGrid w:val="0"/>
        </w:rPr>
        <w:tab/>
        <w:t>2.</w:t>
      </w:r>
      <w:r w:rsidRPr="00D33BCC">
        <w:rPr>
          <w:snapToGrid w:val="0"/>
        </w:rPr>
        <w:tab/>
        <w:t>The Nature of Deliverance -</w:t>
      </w:r>
    </w:p>
    <w:p w:rsidR="00766455" w:rsidRPr="00D33BCC" w:rsidRDefault="00766455" w:rsidP="00766455">
      <w:pPr>
        <w:rPr>
          <w:snapToGrid w:val="0"/>
        </w:rPr>
      </w:pPr>
      <w:r w:rsidRPr="00D33BCC">
        <w:rPr>
          <w:snapToGrid w:val="0"/>
        </w:rPr>
        <w:tab/>
      </w:r>
      <w:r w:rsidRPr="00D33BCC">
        <w:rPr>
          <w:snapToGrid w:val="0"/>
        </w:rPr>
        <w:tab/>
        <w:t>It is the LORD that delivers Israel.</w:t>
      </w:r>
    </w:p>
    <w:p w:rsidR="00766455" w:rsidRPr="00D33BCC" w:rsidRDefault="00766455" w:rsidP="00766455">
      <w:pPr>
        <w:rPr>
          <w:snapToGrid w:val="0"/>
        </w:rPr>
      </w:pPr>
      <w:r w:rsidRPr="00D33BCC">
        <w:rPr>
          <w:snapToGrid w:val="0"/>
        </w:rPr>
        <w:tab/>
      </w:r>
      <w:r w:rsidRPr="00D33BCC">
        <w:rPr>
          <w:snapToGrid w:val="0"/>
        </w:rPr>
        <w:tab/>
        <w:t>vs. 2 "Behold, I will make Jerusalem a cup of trembling."</w:t>
      </w:r>
    </w:p>
    <w:p w:rsidR="00766455" w:rsidRPr="00D33BCC" w:rsidRDefault="00766455" w:rsidP="00766455">
      <w:pPr>
        <w:ind w:left="1440"/>
        <w:rPr>
          <w:snapToGrid w:val="0"/>
        </w:rPr>
      </w:pPr>
      <w:r w:rsidRPr="00D33BCC">
        <w:rPr>
          <w:snapToGrid w:val="0"/>
        </w:rPr>
        <w:t>A cup whose contents cause staggering, and reeling, like a drunken man. The figure of the cup and drunkenness is often used to denote the judgment of God upon transgressors.  Jer. 25:15-17</w:t>
      </w:r>
    </w:p>
    <w:p w:rsidR="00766455" w:rsidRPr="00D33BCC" w:rsidRDefault="00766455" w:rsidP="00766455">
      <w:pPr>
        <w:ind w:left="1440"/>
        <w:rPr>
          <w:snapToGrid w:val="0"/>
        </w:rPr>
      </w:pPr>
      <w:r w:rsidRPr="00D33BCC">
        <w:rPr>
          <w:snapToGrid w:val="0"/>
        </w:rPr>
        <w:t>vs. 3 "I will make Jerusalem a burdensome stone"</w:t>
      </w:r>
    </w:p>
    <w:p w:rsidR="00766455" w:rsidRPr="00D33BCC" w:rsidRDefault="00766455" w:rsidP="00766455">
      <w:pPr>
        <w:rPr>
          <w:snapToGrid w:val="0"/>
        </w:rPr>
      </w:pPr>
      <w:r w:rsidRPr="00D33BCC">
        <w:rPr>
          <w:snapToGrid w:val="0"/>
        </w:rPr>
        <w:tab/>
      </w:r>
      <w:r w:rsidRPr="00D33BCC">
        <w:rPr>
          <w:snapToGrid w:val="0"/>
        </w:rPr>
        <w:tab/>
        <w:t>A stone too heavy to handle.</w:t>
      </w:r>
    </w:p>
    <w:p w:rsidR="00766455" w:rsidRPr="00D33BCC" w:rsidRDefault="00766455" w:rsidP="00766455">
      <w:pPr>
        <w:rPr>
          <w:snapToGrid w:val="0"/>
        </w:rPr>
      </w:pPr>
      <w:r w:rsidRPr="00D33BCC">
        <w:rPr>
          <w:snapToGrid w:val="0"/>
        </w:rPr>
        <w:tab/>
      </w:r>
      <w:r w:rsidRPr="00D33BCC">
        <w:rPr>
          <w:snapToGrid w:val="0"/>
        </w:rPr>
        <w:tab/>
        <w:t>A stone which shall wound and injure.</w:t>
      </w:r>
    </w:p>
    <w:p w:rsidR="00766455" w:rsidRPr="00D33BCC" w:rsidRDefault="00766455" w:rsidP="00766455">
      <w:pPr>
        <w:pStyle w:val="BodyTextIndent3"/>
        <w:rPr>
          <w:snapToGrid w:val="0"/>
        </w:rPr>
      </w:pPr>
      <w:r w:rsidRPr="00D33BCC">
        <w:rPr>
          <w:snapToGrid w:val="0"/>
        </w:rPr>
        <w:t>"All that burden themselves with it shall be cut in pieces, though all the people of the earth be gathered against it."</w:t>
      </w:r>
    </w:p>
    <w:p w:rsidR="00766455" w:rsidRPr="00D33BCC" w:rsidRDefault="00766455" w:rsidP="00766455">
      <w:pPr>
        <w:pStyle w:val="BodyTextIndent3"/>
        <w:rPr>
          <w:snapToGrid w:val="0"/>
        </w:rPr>
      </w:pPr>
    </w:p>
    <w:p w:rsidR="00766455" w:rsidRPr="00D33BCC" w:rsidRDefault="00766455" w:rsidP="00766455">
      <w:pPr>
        <w:rPr>
          <w:snapToGrid w:val="0"/>
        </w:rPr>
      </w:pPr>
      <w:r w:rsidRPr="00D33BCC">
        <w:rPr>
          <w:snapToGrid w:val="0"/>
        </w:rPr>
        <w:tab/>
        <w:t>3.</w:t>
      </w:r>
      <w:r w:rsidRPr="00D33BCC">
        <w:rPr>
          <w:snapToGrid w:val="0"/>
        </w:rPr>
        <w:tab/>
        <w:t>The Time of Deliverance -</w:t>
      </w:r>
    </w:p>
    <w:p w:rsidR="00766455" w:rsidRPr="00D33BCC" w:rsidRDefault="00766455" w:rsidP="00766455">
      <w:pPr>
        <w:rPr>
          <w:snapToGrid w:val="0"/>
        </w:rPr>
      </w:pPr>
      <w:r w:rsidRPr="00D33BCC">
        <w:rPr>
          <w:snapToGrid w:val="0"/>
        </w:rPr>
        <w:tab/>
      </w:r>
      <w:r w:rsidRPr="00D33BCC">
        <w:rPr>
          <w:snapToGrid w:val="0"/>
        </w:rPr>
        <w:tab/>
        <w:t>It is a time when they shall be settled in their land.</w:t>
      </w:r>
    </w:p>
    <w:p w:rsidR="00766455" w:rsidRPr="00D33BCC" w:rsidRDefault="00766455" w:rsidP="00766455">
      <w:pPr>
        <w:pStyle w:val="BodyTextIndent3"/>
        <w:rPr>
          <w:snapToGrid w:val="0"/>
        </w:rPr>
      </w:pPr>
      <w:r w:rsidRPr="00D33BCC">
        <w:rPr>
          <w:snapToGrid w:val="0"/>
        </w:rPr>
        <w:t>vs. 6 And Jerusalem shall be inhabited again in her own place, even in Jerusalem."</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4.</w:t>
      </w:r>
      <w:r w:rsidRPr="00D33BCC">
        <w:rPr>
          <w:snapToGrid w:val="0"/>
        </w:rPr>
        <w:tab/>
        <w:t>The Extent of Deliverance -</w:t>
      </w:r>
    </w:p>
    <w:p w:rsidR="00766455" w:rsidRPr="00D33BCC" w:rsidRDefault="00766455" w:rsidP="00766455">
      <w:pPr>
        <w:rPr>
          <w:snapToGrid w:val="0"/>
        </w:rPr>
      </w:pPr>
      <w:r w:rsidRPr="00D33BCC">
        <w:rPr>
          <w:snapToGrid w:val="0"/>
        </w:rPr>
        <w:tab/>
      </w:r>
      <w:r w:rsidRPr="00D33BCC">
        <w:rPr>
          <w:snapToGrid w:val="0"/>
        </w:rPr>
        <w:tab/>
        <w:t>vs. 9 "And it shall come to pass in that day,</w:t>
      </w:r>
    </w:p>
    <w:p w:rsidR="00766455" w:rsidRPr="00D33BCC" w:rsidRDefault="00766455" w:rsidP="00766455">
      <w:pPr>
        <w:rPr>
          <w:snapToGrid w:val="0"/>
        </w:rPr>
      </w:pPr>
      <w:r w:rsidRPr="00D33BCC">
        <w:rPr>
          <w:snapToGrid w:val="0"/>
        </w:rPr>
        <w:tab/>
      </w:r>
      <w:r w:rsidRPr="00D33BCC">
        <w:rPr>
          <w:snapToGrid w:val="0"/>
        </w:rPr>
        <w:tab/>
        <w:t xml:space="preserve">that I will seek to destroy all the nations that </w:t>
      </w:r>
    </w:p>
    <w:p w:rsidR="007F790E" w:rsidRPr="00D33BCC" w:rsidRDefault="00766455" w:rsidP="007F790E">
      <w:pPr>
        <w:rPr>
          <w:snapToGrid w:val="0"/>
        </w:rPr>
      </w:pPr>
      <w:r w:rsidRPr="00D33BCC">
        <w:rPr>
          <w:snapToGrid w:val="0"/>
        </w:rPr>
        <w:tab/>
      </w:r>
      <w:r w:rsidRPr="00D33BCC">
        <w:rPr>
          <w:snapToGrid w:val="0"/>
        </w:rPr>
        <w:tab/>
        <w:t>come against Jerusalem."</w:t>
      </w:r>
    </w:p>
    <w:p w:rsidR="007F790E" w:rsidRPr="00D33BCC" w:rsidRDefault="007F790E" w:rsidP="007F790E">
      <w:pPr>
        <w:rPr>
          <w:snapToGrid w:val="0"/>
        </w:rPr>
      </w:pPr>
    </w:p>
    <w:p w:rsidR="00766455" w:rsidRPr="00D33BCC" w:rsidRDefault="00766455" w:rsidP="007F790E">
      <w:pPr>
        <w:rPr>
          <w:snapToGrid w:val="0"/>
        </w:rPr>
      </w:pPr>
      <w:r w:rsidRPr="00D33BCC">
        <w:rPr>
          <w:snapToGrid w:val="0"/>
        </w:rPr>
        <w:t>Spiritual Restoration</w:t>
      </w:r>
    </w:p>
    <w:p w:rsidR="00766455" w:rsidRPr="00D33BCC" w:rsidRDefault="00766455" w:rsidP="00766455">
      <w:pPr>
        <w:jc w:val="center"/>
        <w:rPr>
          <w:snapToGrid w:val="0"/>
        </w:rPr>
      </w:pPr>
      <w:r w:rsidRPr="00D33BCC">
        <w:rPr>
          <w:snapToGrid w:val="0"/>
        </w:rPr>
        <w:t>Zech. 12:10-14</w:t>
      </w:r>
    </w:p>
    <w:p w:rsidR="00766455" w:rsidRPr="00D33BCC" w:rsidRDefault="00766455" w:rsidP="00766455">
      <w:pPr>
        <w:rPr>
          <w:snapToGrid w:val="0"/>
        </w:rPr>
      </w:pPr>
    </w:p>
    <w:p w:rsidR="00766455" w:rsidRPr="00D33BCC" w:rsidRDefault="00766455" w:rsidP="00766455">
      <w:pPr>
        <w:rPr>
          <w:snapToGrid w:val="0"/>
        </w:rPr>
      </w:pPr>
    </w:p>
    <w:p w:rsidR="00766455" w:rsidRPr="00D33BCC" w:rsidRDefault="00766455" w:rsidP="00766455">
      <w:pPr>
        <w:rPr>
          <w:snapToGrid w:val="0"/>
        </w:rPr>
      </w:pPr>
      <w:r w:rsidRPr="00D33BCC">
        <w:rPr>
          <w:snapToGrid w:val="0"/>
        </w:rPr>
        <w:t>I.</w:t>
      </w:r>
      <w:r w:rsidRPr="00D33BCC">
        <w:rPr>
          <w:snapToGrid w:val="0"/>
        </w:rPr>
        <w:tab/>
        <w:t>A Great Blessing - vs. 10</w:t>
      </w:r>
    </w:p>
    <w:p w:rsidR="00766455" w:rsidRPr="00D33BCC" w:rsidRDefault="00766455" w:rsidP="00766455">
      <w:pPr>
        <w:rPr>
          <w:snapToGrid w:val="0"/>
        </w:rPr>
      </w:pPr>
      <w:r w:rsidRPr="00D33BCC">
        <w:rPr>
          <w:snapToGrid w:val="0"/>
        </w:rPr>
        <w:tab/>
        <w:t>"I will pour upon the house of David...</w:t>
      </w:r>
    </w:p>
    <w:p w:rsidR="00766455" w:rsidRPr="00D33BCC" w:rsidRDefault="00766455" w:rsidP="00766455">
      <w:pPr>
        <w:rPr>
          <w:snapToGrid w:val="0"/>
        </w:rPr>
      </w:pPr>
      <w:r w:rsidRPr="00D33BCC">
        <w:rPr>
          <w:snapToGrid w:val="0"/>
        </w:rPr>
        <w:tab/>
        <w:t>the Spirit of grace and of supplications"</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An Act of God -</w:t>
      </w:r>
    </w:p>
    <w:p w:rsidR="00766455" w:rsidRPr="00D33BCC" w:rsidRDefault="00766455" w:rsidP="00766455">
      <w:pPr>
        <w:rPr>
          <w:snapToGrid w:val="0"/>
        </w:rPr>
      </w:pPr>
      <w:r w:rsidRPr="00D33BCC">
        <w:rPr>
          <w:snapToGrid w:val="0"/>
        </w:rPr>
        <w:tab/>
      </w:r>
      <w:r w:rsidRPr="00D33BCC">
        <w:rPr>
          <w:snapToGrid w:val="0"/>
        </w:rPr>
        <w:tab/>
        <w:t>"I will pour" Implies abundance -</w:t>
      </w:r>
    </w:p>
    <w:p w:rsidR="00766455" w:rsidRPr="00D33BCC" w:rsidRDefault="00766455" w:rsidP="00766455">
      <w:pPr>
        <w:rPr>
          <w:snapToGrid w:val="0"/>
        </w:rPr>
      </w:pPr>
      <w:r w:rsidRPr="00D33BCC">
        <w:rPr>
          <w:snapToGrid w:val="0"/>
        </w:rPr>
        <w:tab/>
      </w:r>
      <w:r w:rsidRPr="00D33BCC">
        <w:rPr>
          <w:snapToGrid w:val="0"/>
        </w:rPr>
        <w:tab/>
        <w:t>Joel 2:28</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2.</w:t>
      </w:r>
      <w:r w:rsidRPr="00D33BCC">
        <w:rPr>
          <w:snapToGrid w:val="0"/>
        </w:rPr>
        <w:tab/>
        <w:t>Results of The Outpouring -</w:t>
      </w:r>
    </w:p>
    <w:p w:rsidR="00766455" w:rsidRPr="00D33BCC" w:rsidRDefault="00766455" w:rsidP="00766455">
      <w:pPr>
        <w:rPr>
          <w:snapToGrid w:val="0"/>
        </w:rPr>
      </w:pPr>
      <w:r w:rsidRPr="00D33BCC">
        <w:rPr>
          <w:snapToGrid w:val="0"/>
        </w:rPr>
        <w:lastRenderedPageBreak/>
        <w:tab/>
      </w:r>
      <w:r w:rsidRPr="00D33BCC">
        <w:rPr>
          <w:snapToGrid w:val="0"/>
        </w:rPr>
        <w:tab/>
        <w:t>(1)</w:t>
      </w:r>
      <w:r w:rsidRPr="00D33BCC">
        <w:rPr>
          <w:snapToGrid w:val="0"/>
        </w:rPr>
        <w:tab/>
        <w:t>To the sinner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John 16:8-11</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To the believer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John 16:13-15</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3.</w:t>
      </w:r>
      <w:r w:rsidRPr="00D33BCC">
        <w:rPr>
          <w:snapToGrid w:val="0"/>
        </w:rPr>
        <w:tab/>
        <w:t xml:space="preserve"> The Contents of The Outpouring -</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"The Spirit of grace"</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Leads to salvation -</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"The Spirit of supplications"</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Leads to repentance and prayer -</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II.</w:t>
      </w:r>
      <w:r w:rsidRPr="00D33BCC">
        <w:rPr>
          <w:snapToGrid w:val="0"/>
        </w:rPr>
        <w:tab/>
        <w:t>A Great Revelation - vs. 10</w:t>
      </w:r>
    </w:p>
    <w:p w:rsidR="00766455" w:rsidRPr="00D33BCC" w:rsidRDefault="00766455" w:rsidP="00766455">
      <w:pPr>
        <w:rPr>
          <w:snapToGrid w:val="0"/>
        </w:rPr>
      </w:pPr>
      <w:r w:rsidRPr="00D33BCC">
        <w:rPr>
          <w:snapToGrid w:val="0"/>
        </w:rPr>
        <w:tab/>
        <w:t>"They shall look upon Me when they have</w:t>
      </w:r>
    </w:p>
    <w:p w:rsidR="00766455" w:rsidRPr="00D33BCC" w:rsidRDefault="00766455" w:rsidP="00766455">
      <w:pPr>
        <w:rPr>
          <w:snapToGrid w:val="0"/>
        </w:rPr>
      </w:pPr>
      <w:r w:rsidRPr="00D33BCC">
        <w:rPr>
          <w:snapToGrid w:val="0"/>
        </w:rPr>
        <w:tab/>
        <w:t>pierced"</w:t>
      </w:r>
    </w:p>
    <w:p w:rsidR="00766455" w:rsidRPr="00D33BCC" w:rsidRDefault="00766455" w:rsidP="00766455">
      <w:pPr>
        <w:rPr>
          <w:snapToGrid w:val="0"/>
        </w:rPr>
      </w:pPr>
      <w:r w:rsidRPr="00D33BCC">
        <w:rPr>
          <w:snapToGrid w:val="0"/>
        </w:rPr>
        <w:tab/>
        <w:t xml:space="preserve">Almost 2,000 years ago, they despised and </w:t>
      </w:r>
    </w:p>
    <w:p w:rsidR="00766455" w:rsidRPr="00D33BCC" w:rsidRDefault="00766455" w:rsidP="00766455">
      <w:pPr>
        <w:rPr>
          <w:snapToGrid w:val="0"/>
        </w:rPr>
      </w:pPr>
      <w:r w:rsidRPr="00D33BCC">
        <w:rPr>
          <w:snapToGrid w:val="0"/>
        </w:rPr>
        <w:tab/>
        <w:t>rejected Him - they said, "we will not have</w:t>
      </w:r>
    </w:p>
    <w:p w:rsidR="00766455" w:rsidRPr="00D33BCC" w:rsidRDefault="00766455" w:rsidP="00766455">
      <w:pPr>
        <w:rPr>
          <w:snapToGrid w:val="0"/>
        </w:rPr>
      </w:pPr>
      <w:r w:rsidRPr="00D33BCC">
        <w:rPr>
          <w:snapToGrid w:val="0"/>
        </w:rPr>
        <w:tab/>
        <w:t>this man to reign over us." They cried for</w:t>
      </w:r>
    </w:p>
    <w:p w:rsidR="00766455" w:rsidRPr="00D33BCC" w:rsidRDefault="00766455" w:rsidP="00766455">
      <w:pPr>
        <w:rPr>
          <w:snapToGrid w:val="0"/>
        </w:rPr>
      </w:pPr>
      <w:r w:rsidRPr="00D33BCC">
        <w:rPr>
          <w:snapToGrid w:val="0"/>
        </w:rPr>
        <w:tab/>
        <w:t>His crucifixion.</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They shall look to Him -</w:t>
      </w:r>
    </w:p>
    <w:p w:rsidR="00766455" w:rsidRPr="00D33BCC" w:rsidRDefault="00766455" w:rsidP="00766455">
      <w:pPr>
        <w:rPr>
          <w:snapToGrid w:val="0"/>
        </w:rPr>
      </w:pPr>
      <w:r w:rsidRPr="00D33BCC">
        <w:rPr>
          <w:snapToGrid w:val="0"/>
        </w:rPr>
        <w:tab/>
      </w:r>
      <w:r w:rsidRPr="00D33BCC">
        <w:rPr>
          <w:snapToGrid w:val="0"/>
        </w:rPr>
        <w:tab/>
        <w:t>"In that day" - The day He returns.</w:t>
      </w:r>
    </w:p>
    <w:p w:rsidR="00766455" w:rsidRPr="00D33BCC" w:rsidRDefault="00766455" w:rsidP="00766455">
      <w:pPr>
        <w:rPr>
          <w:snapToGrid w:val="0"/>
        </w:rPr>
      </w:pPr>
      <w:r w:rsidRPr="00D33BCC">
        <w:rPr>
          <w:snapToGrid w:val="0"/>
        </w:rPr>
        <w:tab/>
      </w:r>
      <w:r w:rsidRPr="00D33BCC">
        <w:rPr>
          <w:snapToGrid w:val="0"/>
        </w:rPr>
        <w:tab/>
        <w:t>Acts 1:11 "This same Jesus."</w:t>
      </w:r>
    </w:p>
    <w:p w:rsidR="00766455" w:rsidRPr="00D33BCC" w:rsidRDefault="00766455" w:rsidP="00766455">
      <w:pPr>
        <w:rPr>
          <w:snapToGrid w:val="0"/>
        </w:rPr>
      </w:pPr>
      <w:r w:rsidRPr="00D33BCC">
        <w:rPr>
          <w:snapToGrid w:val="0"/>
        </w:rPr>
        <w:tab/>
      </w:r>
      <w:r w:rsidRPr="00D33BCC">
        <w:rPr>
          <w:snapToGrid w:val="0"/>
        </w:rPr>
        <w:tab/>
        <w:t>He shall appear bearing the marks of the</w:t>
      </w:r>
    </w:p>
    <w:p w:rsidR="00766455" w:rsidRPr="00D33BCC" w:rsidRDefault="00766455" w:rsidP="00766455">
      <w:pPr>
        <w:rPr>
          <w:snapToGrid w:val="0"/>
        </w:rPr>
      </w:pPr>
      <w:r w:rsidRPr="00D33BCC">
        <w:rPr>
          <w:snapToGrid w:val="0"/>
        </w:rPr>
        <w:tab/>
      </w:r>
      <w:r w:rsidRPr="00D33BCC">
        <w:rPr>
          <w:snapToGrid w:val="0"/>
        </w:rPr>
        <w:tab/>
        <w:t xml:space="preserve">Cross in His hands. </w:t>
      </w:r>
    </w:p>
    <w:p w:rsidR="00766455" w:rsidRPr="00D33BCC" w:rsidRDefault="00766455" w:rsidP="00766455">
      <w:pPr>
        <w:rPr>
          <w:snapToGrid w:val="0"/>
        </w:rPr>
      </w:pPr>
      <w:r w:rsidRPr="00D33BCC">
        <w:rPr>
          <w:snapToGrid w:val="0"/>
        </w:rPr>
        <w:tab/>
      </w:r>
      <w:r w:rsidRPr="00D33BCC">
        <w:rPr>
          <w:snapToGrid w:val="0"/>
        </w:rPr>
        <w:tab/>
      </w:r>
      <w:proofErr w:type="spellStart"/>
      <w:r w:rsidRPr="00D33BCC">
        <w:rPr>
          <w:snapToGrid w:val="0"/>
        </w:rPr>
        <w:t>Chp</w:t>
      </w:r>
      <w:proofErr w:type="spellEnd"/>
      <w:r w:rsidRPr="00D33BCC">
        <w:rPr>
          <w:snapToGrid w:val="0"/>
        </w:rPr>
        <w:t>. 13:6 "And one shall say unto Him,</w:t>
      </w:r>
    </w:p>
    <w:p w:rsidR="00766455" w:rsidRPr="00D33BCC" w:rsidRDefault="00766455" w:rsidP="00766455">
      <w:pPr>
        <w:rPr>
          <w:snapToGrid w:val="0"/>
        </w:rPr>
      </w:pPr>
      <w:r w:rsidRPr="00D33BCC">
        <w:rPr>
          <w:snapToGrid w:val="0"/>
        </w:rPr>
        <w:tab/>
      </w:r>
      <w:r w:rsidRPr="00D33BCC">
        <w:rPr>
          <w:snapToGrid w:val="0"/>
        </w:rPr>
        <w:tab/>
        <w:t xml:space="preserve">What are these wounds in </w:t>
      </w:r>
      <w:proofErr w:type="spellStart"/>
      <w:r w:rsidRPr="00D33BCC">
        <w:rPr>
          <w:snapToGrid w:val="0"/>
        </w:rPr>
        <w:t>thine</w:t>
      </w:r>
      <w:proofErr w:type="spellEnd"/>
      <w:r w:rsidRPr="00D33BCC">
        <w:rPr>
          <w:snapToGrid w:val="0"/>
        </w:rPr>
        <w:t xml:space="preserve"> hands."</w:t>
      </w:r>
    </w:p>
    <w:p w:rsidR="00766455" w:rsidRPr="00D33BCC" w:rsidRDefault="00766455" w:rsidP="00766455">
      <w:pPr>
        <w:rPr>
          <w:snapToGrid w:val="0"/>
        </w:rPr>
      </w:pPr>
      <w:r w:rsidRPr="00D33BCC">
        <w:rPr>
          <w:snapToGrid w:val="0"/>
        </w:rPr>
        <w:tab/>
      </w:r>
      <w:r w:rsidRPr="00D33BCC">
        <w:rPr>
          <w:snapToGrid w:val="0"/>
        </w:rPr>
        <w:tab/>
        <w:t xml:space="preserve">These wounds are the marks of His </w:t>
      </w:r>
    </w:p>
    <w:p w:rsidR="00766455" w:rsidRPr="00D33BCC" w:rsidRDefault="00766455" w:rsidP="00766455">
      <w:pPr>
        <w:rPr>
          <w:snapToGrid w:val="0"/>
        </w:rPr>
      </w:pPr>
      <w:r w:rsidRPr="00D33BCC">
        <w:rPr>
          <w:snapToGrid w:val="0"/>
        </w:rPr>
        <w:tab/>
      </w:r>
      <w:r w:rsidRPr="00D33BCC">
        <w:rPr>
          <w:snapToGrid w:val="0"/>
        </w:rPr>
        <w:tab/>
        <w:t>identity -</w:t>
      </w:r>
    </w:p>
    <w:p w:rsidR="00766455" w:rsidRPr="00D33BCC" w:rsidRDefault="00766455" w:rsidP="00766455">
      <w:pPr>
        <w:rPr>
          <w:snapToGrid w:val="0"/>
        </w:rPr>
      </w:pPr>
      <w:r w:rsidRPr="00D33BCC">
        <w:rPr>
          <w:snapToGrid w:val="0"/>
        </w:rPr>
        <w:tab/>
      </w:r>
      <w:r w:rsidRPr="00D33BCC">
        <w:rPr>
          <w:snapToGrid w:val="0"/>
        </w:rPr>
        <w:tab/>
        <w:t>He still bears those wounds - John 20:20</w:t>
      </w:r>
    </w:p>
    <w:p w:rsidR="00766455" w:rsidRPr="00D33BCC" w:rsidRDefault="00766455" w:rsidP="00766455">
      <w:pPr>
        <w:rPr>
          <w:snapToGrid w:val="0"/>
        </w:rPr>
      </w:pPr>
      <w:r w:rsidRPr="00D33BCC">
        <w:rPr>
          <w:snapToGrid w:val="0"/>
        </w:rPr>
        <w:tab/>
      </w:r>
      <w:r w:rsidRPr="00D33BCC">
        <w:rPr>
          <w:snapToGrid w:val="0"/>
        </w:rPr>
        <w:tab/>
        <w:t xml:space="preserve">The wounds will remain through all </w:t>
      </w:r>
    </w:p>
    <w:p w:rsidR="00766455" w:rsidRPr="00D33BCC" w:rsidRDefault="00766455" w:rsidP="00766455">
      <w:pPr>
        <w:rPr>
          <w:snapToGrid w:val="0"/>
        </w:rPr>
      </w:pPr>
      <w:r w:rsidRPr="00D33BCC">
        <w:rPr>
          <w:snapToGrid w:val="0"/>
        </w:rPr>
        <w:tab/>
      </w:r>
      <w:r w:rsidRPr="00D33BCC">
        <w:rPr>
          <w:snapToGrid w:val="0"/>
        </w:rPr>
        <w:tab/>
        <w:t>eternity - as a witness to His triumphant</w:t>
      </w:r>
    </w:p>
    <w:p w:rsidR="00766455" w:rsidRPr="00D33BCC" w:rsidRDefault="00766455" w:rsidP="00766455">
      <w:pPr>
        <w:rPr>
          <w:snapToGrid w:val="0"/>
        </w:rPr>
      </w:pPr>
      <w:r w:rsidRPr="00D33BCC">
        <w:rPr>
          <w:snapToGrid w:val="0"/>
        </w:rPr>
        <w:tab/>
      </w:r>
      <w:r w:rsidRPr="00D33BCC">
        <w:rPr>
          <w:snapToGrid w:val="0"/>
        </w:rPr>
        <w:tab/>
        <w:t>death.</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2.</w:t>
      </w:r>
      <w:r w:rsidRPr="00D33BCC">
        <w:rPr>
          <w:snapToGrid w:val="0"/>
        </w:rPr>
        <w:tab/>
        <w:t>To look implies three things -</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Revelation - Psa. 34:5</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Salvation - Isa. 45:22</w:t>
      </w:r>
    </w:p>
    <w:p w:rsidR="00766455" w:rsidRPr="00D33BCC" w:rsidRDefault="00766455" w:rsidP="00766455">
      <w:pPr>
        <w:rPr>
          <w:snapToGrid w:val="0"/>
        </w:rPr>
      </w:pPr>
      <w:r w:rsidRPr="00D33BCC">
        <w:rPr>
          <w:snapToGrid w:val="0"/>
        </w:rPr>
        <w:tab/>
      </w:r>
      <w:r w:rsidRPr="00D33BCC">
        <w:rPr>
          <w:snapToGrid w:val="0"/>
        </w:rPr>
        <w:tab/>
        <w:t>(3)</w:t>
      </w:r>
      <w:r w:rsidRPr="00D33BCC">
        <w:rPr>
          <w:snapToGrid w:val="0"/>
        </w:rPr>
        <w:tab/>
        <w:t>Faith - Heb. 12:2</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III.</w:t>
      </w:r>
      <w:r w:rsidRPr="00D33BCC">
        <w:rPr>
          <w:snapToGrid w:val="0"/>
        </w:rPr>
        <w:tab/>
        <w:t>A Great Revival - vs. 10-12</w:t>
      </w:r>
    </w:p>
    <w:p w:rsidR="00766455" w:rsidRPr="00D33BCC" w:rsidRDefault="00766455" w:rsidP="00766455">
      <w:pPr>
        <w:rPr>
          <w:snapToGrid w:val="0"/>
        </w:rPr>
      </w:pPr>
      <w:r w:rsidRPr="00D33BCC">
        <w:rPr>
          <w:snapToGrid w:val="0"/>
        </w:rPr>
        <w:tab/>
        <w:t xml:space="preserve">"They shall mourn for Him, as one </w:t>
      </w:r>
      <w:proofErr w:type="spellStart"/>
      <w:r w:rsidRPr="00D33BCC">
        <w:rPr>
          <w:snapToGrid w:val="0"/>
        </w:rPr>
        <w:t>mourneth</w:t>
      </w:r>
      <w:proofErr w:type="spellEnd"/>
    </w:p>
    <w:p w:rsidR="00766455" w:rsidRPr="00D33BCC" w:rsidRDefault="00766455" w:rsidP="00766455">
      <w:pPr>
        <w:rPr>
          <w:snapToGrid w:val="0"/>
        </w:rPr>
      </w:pPr>
      <w:r w:rsidRPr="00D33BCC">
        <w:rPr>
          <w:snapToGrid w:val="0"/>
        </w:rPr>
        <w:tab/>
        <w:t>for his only son, and shall be in bitterness for</w:t>
      </w:r>
    </w:p>
    <w:p w:rsidR="00766455" w:rsidRPr="00D33BCC" w:rsidRDefault="00766455" w:rsidP="00766455">
      <w:pPr>
        <w:rPr>
          <w:snapToGrid w:val="0"/>
        </w:rPr>
      </w:pPr>
      <w:r w:rsidRPr="00D33BCC">
        <w:rPr>
          <w:snapToGrid w:val="0"/>
        </w:rPr>
        <w:tab/>
        <w:t>Him, as one that is in bitterness for his firstborn.</w:t>
      </w:r>
    </w:p>
    <w:p w:rsidR="00766455" w:rsidRPr="00D33BCC" w:rsidRDefault="00766455" w:rsidP="00766455">
      <w:pPr>
        <w:rPr>
          <w:snapToGrid w:val="0"/>
        </w:rPr>
      </w:pPr>
      <w:r w:rsidRPr="00D33BCC">
        <w:rPr>
          <w:snapToGrid w:val="0"/>
        </w:rPr>
        <w:tab/>
        <w:t>In that day shall there be a great mourning in</w:t>
      </w:r>
    </w:p>
    <w:p w:rsidR="00766455" w:rsidRPr="00D33BCC" w:rsidRDefault="00766455" w:rsidP="00766455">
      <w:pPr>
        <w:rPr>
          <w:snapToGrid w:val="0"/>
        </w:rPr>
      </w:pPr>
      <w:r w:rsidRPr="00D33BCC">
        <w:rPr>
          <w:snapToGrid w:val="0"/>
        </w:rPr>
        <w:tab/>
        <w:t>Jerusalem."</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Their mourning compared to two things -</w:t>
      </w:r>
    </w:p>
    <w:p w:rsidR="00766455" w:rsidRPr="00D33BCC" w:rsidRDefault="00766455" w:rsidP="00766455">
      <w:pPr>
        <w:rPr>
          <w:snapToGrid w:val="0"/>
        </w:rPr>
      </w:pPr>
      <w:r w:rsidRPr="00D33BCC">
        <w:rPr>
          <w:snapToGrid w:val="0"/>
        </w:rPr>
        <w:lastRenderedPageBreak/>
        <w:tab/>
      </w:r>
      <w:r w:rsidRPr="00D33BCC">
        <w:rPr>
          <w:snapToGrid w:val="0"/>
        </w:rPr>
        <w:tab/>
        <w:t>(1)</w:t>
      </w:r>
      <w:r w:rsidRPr="00D33BCC">
        <w:rPr>
          <w:snapToGrid w:val="0"/>
        </w:rPr>
        <w:tab/>
        <w:t>The loss of an only son -</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The loss of a firstborn son -</w:t>
      </w:r>
    </w:p>
    <w:p w:rsidR="00766455" w:rsidRPr="00D33BCC" w:rsidRDefault="00766455" w:rsidP="00766455">
      <w:pPr>
        <w:rPr>
          <w:snapToGrid w:val="0"/>
        </w:rPr>
      </w:pPr>
      <w:r w:rsidRPr="00D33BCC">
        <w:rPr>
          <w:snapToGrid w:val="0"/>
        </w:rPr>
        <w:tab/>
      </w:r>
      <w:r w:rsidRPr="00D33BCC">
        <w:rPr>
          <w:snapToGrid w:val="0"/>
        </w:rPr>
        <w:tab/>
        <w:t>Their blindness and unbelief have been</w:t>
      </w:r>
    </w:p>
    <w:p w:rsidR="00766455" w:rsidRPr="00D33BCC" w:rsidRDefault="00766455" w:rsidP="00766455">
      <w:pPr>
        <w:rPr>
          <w:snapToGrid w:val="0"/>
        </w:rPr>
      </w:pPr>
      <w:r w:rsidRPr="00D33BCC">
        <w:rPr>
          <w:snapToGrid w:val="0"/>
        </w:rPr>
        <w:tab/>
      </w:r>
      <w:r w:rsidRPr="00D33BCC">
        <w:rPr>
          <w:snapToGrid w:val="0"/>
        </w:rPr>
        <w:tab/>
        <w:t>great; now they have discovered their</w:t>
      </w:r>
    </w:p>
    <w:p w:rsidR="00766455" w:rsidRPr="00D33BCC" w:rsidRDefault="00766455" w:rsidP="00766455">
      <w:pPr>
        <w:rPr>
          <w:snapToGrid w:val="0"/>
        </w:rPr>
      </w:pPr>
      <w:r w:rsidRPr="00D33BCC">
        <w:rPr>
          <w:snapToGrid w:val="0"/>
        </w:rPr>
        <w:tab/>
      </w:r>
      <w:r w:rsidRPr="00D33BCC">
        <w:rPr>
          <w:snapToGrid w:val="0"/>
        </w:rPr>
        <w:tab/>
        <w:t>awful guilt in crucifying their long looked</w:t>
      </w:r>
    </w:p>
    <w:p w:rsidR="00766455" w:rsidRPr="00D33BCC" w:rsidRDefault="00766455" w:rsidP="00766455">
      <w:pPr>
        <w:rPr>
          <w:snapToGrid w:val="0"/>
        </w:rPr>
      </w:pPr>
      <w:r w:rsidRPr="00D33BCC">
        <w:rPr>
          <w:snapToGrid w:val="0"/>
        </w:rPr>
        <w:tab/>
      </w:r>
      <w:r w:rsidRPr="00D33BCC">
        <w:rPr>
          <w:snapToGrid w:val="0"/>
        </w:rPr>
        <w:tab/>
        <w:t>for Messiah.</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2.</w:t>
      </w:r>
      <w:r w:rsidRPr="00D33BCC">
        <w:rPr>
          <w:snapToGrid w:val="0"/>
        </w:rPr>
        <w:tab/>
        <w:t>The mourning will be universal -</w:t>
      </w:r>
    </w:p>
    <w:p w:rsidR="00766455" w:rsidRPr="00D33BCC" w:rsidRDefault="00766455" w:rsidP="00766455">
      <w:pPr>
        <w:rPr>
          <w:snapToGrid w:val="0"/>
        </w:rPr>
      </w:pPr>
      <w:r w:rsidRPr="00D33BCC">
        <w:rPr>
          <w:snapToGrid w:val="0"/>
        </w:rPr>
        <w:tab/>
      </w:r>
      <w:r w:rsidRPr="00D33BCC">
        <w:rPr>
          <w:snapToGrid w:val="0"/>
        </w:rPr>
        <w:tab/>
        <w:t>"Every family apart"</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First the royal family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"The family of the house of David"</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Nathan - the son of David</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Next the Priest-hood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"The family of the house of Levi"</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r>
      <w:proofErr w:type="spellStart"/>
      <w:r w:rsidRPr="00D33BCC">
        <w:rPr>
          <w:snapToGrid w:val="0"/>
        </w:rPr>
        <w:t>Shimei</w:t>
      </w:r>
      <w:proofErr w:type="spellEnd"/>
      <w:r w:rsidRPr="00D33BCC">
        <w:rPr>
          <w:snapToGrid w:val="0"/>
        </w:rPr>
        <w:t xml:space="preserve"> - son of a Levite</w:t>
      </w:r>
    </w:p>
    <w:p w:rsidR="00766455" w:rsidRPr="00D33BCC" w:rsidRDefault="00766455" w:rsidP="00766455">
      <w:pPr>
        <w:rPr>
          <w:snapToGrid w:val="0"/>
        </w:rPr>
      </w:pPr>
      <w:r w:rsidRPr="00D33BCC">
        <w:rPr>
          <w:snapToGrid w:val="0"/>
        </w:rPr>
        <w:tab/>
      </w:r>
      <w:r w:rsidRPr="00D33BCC">
        <w:rPr>
          <w:snapToGrid w:val="0"/>
        </w:rPr>
        <w:tab/>
        <w:t>(3)</w:t>
      </w:r>
      <w:r w:rsidRPr="00D33BCC">
        <w:rPr>
          <w:snapToGrid w:val="0"/>
        </w:rPr>
        <w:tab/>
        <w:t>Next the rest of the people - vs. 14</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"All the families that remain"</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No one is exempted.</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 xml:space="preserve">The royal - the peasant - the rich -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the poor - the great - the small.</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They must all repent.</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In every house there will be tears of</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repentance and confession.</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Also in every house there will be a well</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of new-found joy springing up in their</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hearts.</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 xml:space="preserve">Their long looked for Messiah has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 xml:space="preserve">come, and brought salvation and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deliverance.</w:t>
      </w:r>
    </w:p>
    <w:p w:rsidR="007F790E" w:rsidRPr="00D33BCC" w:rsidRDefault="00766455" w:rsidP="007F790E">
      <w:pPr>
        <w:rPr>
          <w:snapToGrid w:val="0"/>
        </w:rPr>
      </w:pPr>
      <w:r w:rsidRPr="00D33BCC">
        <w:rPr>
          <w:snapToGrid w:val="0"/>
        </w:rPr>
        <w:tab/>
      </w:r>
      <w:r w:rsidRPr="00D33BCC">
        <w:rPr>
          <w:snapToGrid w:val="0"/>
        </w:rPr>
        <w:tab/>
      </w:r>
      <w:r w:rsidRPr="00D33BCC">
        <w:rPr>
          <w:snapToGrid w:val="0"/>
        </w:rPr>
        <w:tab/>
        <w:t>Rom. 11:15; 25-27</w:t>
      </w:r>
    </w:p>
    <w:p w:rsidR="007F790E" w:rsidRPr="00D33BCC" w:rsidRDefault="007F790E" w:rsidP="007F790E">
      <w:pPr>
        <w:rPr>
          <w:snapToGrid w:val="0"/>
        </w:rPr>
      </w:pPr>
    </w:p>
    <w:p w:rsidR="00766455" w:rsidRPr="00D33BCC" w:rsidRDefault="00766455" w:rsidP="007F790E">
      <w:pPr>
        <w:pStyle w:val="Heading2"/>
        <w:rPr>
          <w:snapToGrid w:val="0"/>
        </w:rPr>
      </w:pPr>
      <w:bookmarkStart w:id="105" w:name="_Toc243905561"/>
      <w:bookmarkStart w:id="106" w:name="_Toc243915891"/>
      <w:bookmarkStart w:id="107" w:name="_Toc243918893"/>
      <w:r w:rsidRPr="00D33BCC">
        <w:rPr>
          <w:snapToGrid w:val="0"/>
        </w:rPr>
        <w:t>The Opened Fountain</w:t>
      </w:r>
      <w:bookmarkEnd w:id="105"/>
      <w:bookmarkEnd w:id="106"/>
      <w:bookmarkEnd w:id="107"/>
    </w:p>
    <w:p w:rsidR="00766455" w:rsidRPr="00D33BCC" w:rsidRDefault="00766455" w:rsidP="00766455">
      <w:pPr>
        <w:jc w:val="center"/>
        <w:rPr>
          <w:snapToGrid w:val="0"/>
        </w:rPr>
      </w:pPr>
      <w:r w:rsidRPr="00D33BCC">
        <w:rPr>
          <w:snapToGrid w:val="0"/>
        </w:rPr>
        <w:t>Zech. 13:1-5</w:t>
      </w:r>
    </w:p>
    <w:p w:rsidR="00766455" w:rsidRPr="00D33BCC" w:rsidRDefault="00766455" w:rsidP="00766455">
      <w:pPr>
        <w:jc w:val="center"/>
        <w:rPr>
          <w:snapToGrid w:val="0"/>
        </w:rPr>
      </w:pPr>
    </w:p>
    <w:p w:rsidR="00766455" w:rsidRPr="00D33BCC" w:rsidRDefault="00766455" w:rsidP="00766455">
      <w:pPr>
        <w:rPr>
          <w:snapToGrid w:val="0"/>
        </w:rPr>
      </w:pPr>
      <w:r w:rsidRPr="00D33BCC">
        <w:rPr>
          <w:snapToGrid w:val="0"/>
        </w:rPr>
        <w:t>I.</w:t>
      </w:r>
      <w:r w:rsidRPr="00D33BCC">
        <w:rPr>
          <w:snapToGrid w:val="0"/>
        </w:rPr>
        <w:tab/>
        <w:t>The Time The Fountain Was Opened -</w:t>
      </w:r>
    </w:p>
    <w:p w:rsidR="00766455" w:rsidRPr="00D33BCC" w:rsidRDefault="00766455" w:rsidP="00766455">
      <w:pPr>
        <w:rPr>
          <w:snapToGrid w:val="0"/>
        </w:rPr>
      </w:pPr>
      <w:r w:rsidRPr="00D33BCC">
        <w:rPr>
          <w:snapToGrid w:val="0"/>
        </w:rPr>
        <w:tab/>
        <w:t>vs. 1  "In that day"</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 xml:space="preserve">A day of great mourning - </w:t>
      </w:r>
      <w:proofErr w:type="spellStart"/>
      <w:r w:rsidRPr="00D33BCC">
        <w:rPr>
          <w:snapToGrid w:val="0"/>
        </w:rPr>
        <w:t>Chp</w:t>
      </w:r>
      <w:proofErr w:type="spellEnd"/>
      <w:r w:rsidRPr="00D33BCC">
        <w:rPr>
          <w:snapToGrid w:val="0"/>
        </w:rPr>
        <w:t>. 12:11</w:t>
      </w:r>
    </w:p>
    <w:p w:rsidR="00766455" w:rsidRPr="00D33BCC" w:rsidRDefault="00766455" w:rsidP="00766455">
      <w:pPr>
        <w:rPr>
          <w:snapToGrid w:val="0"/>
        </w:rPr>
      </w:pPr>
      <w:r w:rsidRPr="00D33BCC">
        <w:rPr>
          <w:snapToGrid w:val="0"/>
        </w:rPr>
        <w:tab/>
      </w:r>
      <w:r w:rsidRPr="00D33BCC">
        <w:rPr>
          <w:snapToGrid w:val="0"/>
        </w:rPr>
        <w:tab/>
        <w:t>"In that day shall there be a great mourning</w:t>
      </w:r>
    </w:p>
    <w:p w:rsidR="00766455" w:rsidRPr="00D33BCC" w:rsidRDefault="00766455" w:rsidP="00766455">
      <w:pPr>
        <w:rPr>
          <w:snapToGrid w:val="0"/>
        </w:rPr>
      </w:pPr>
      <w:r w:rsidRPr="00D33BCC">
        <w:rPr>
          <w:snapToGrid w:val="0"/>
        </w:rPr>
        <w:tab/>
      </w:r>
      <w:r w:rsidRPr="00D33BCC">
        <w:rPr>
          <w:snapToGrid w:val="0"/>
        </w:rPr>
        <w:tab/>
        <w:t>in Jerusalem."</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2.</w:t>
      </w:r>
      <w:r w:rsidRPr="00D33BCC">
        <w:rPr>
          <w:snapToGrid w:val="0"/>
        </w:rPr>
        <w:tab/>
        <w:t>A day of abounding sin - vs. 1</w:t>
      </w:r>
    </w:p>
    <w:p w:rsidR="00766455" w:rsidRPr="00D33BCC" w:rsidRDefault="00766455" w:rsidP="00766455">
      <w:pPr>
        <w:rPr>
          <w:snapToGrid w:val="0"/>
        </w:rPr>
      </w:pPr>
      <w:r w:rsidRPr="00D33BCC">
        <w:rPr>
          <w:snapToGrid w:val="0"/>
        </w:rPr>
        <w:tab/>
      </w:r>
      <w:r w:rsidRPr="00D33BCC">
        <w:rPr>
          <w:snapToGrid w:val="0"/>
        </w:rPr>
        <w:tab/>
        <w:t xml:space="preserve">"Sin and </w:t>
      </w:r>
      <w:proofErr w:type="spellStart"/>
      <w:r w:rsidRPr="00D33BCC">
        <w:rPr>
          <w:snapToGrid w:val="0"/>
        </w:rPr>
        <w:t>uncleaness</w:t>
      </w:r>
      <w:proofErr w:type="spellEnd"/>
      <w:r w:rsidRPr="00D33BCC">
        <w:rPr>
          <w:snapToGrid w:val="0"/>
        </w:rPr>
        <w:t>"</w:t>
      </w:r>
    </w:p>
    <w:p w:rsidR="00766455" w:rsidRPr="00D33BCC" w:rsidRDefault="00766455" w:rsidP="00766455">
      <w:pPr>
        <w:rPr>
          <w:snapToGrid w:val="0"/>
        </w:rPr>
      </w:pPr>
      <w:r w:rsidRPr="00D33BCC">
        <w:rPr>
          <w:snapToGrid w:val="0"/>
        </w:rPr>
        <w:tab/>
      </w:r>
      <w:r w:rsidRPr="00D33BCC">
        <w:rPr>
          <w:snapToGrid w:val="0"/>
        </w:rPr>
        <w:tab/>
        <w:t>"</w:t>
      </w:r>
      <w:proofErr w:type="spellStart"/>
      <w:r w:rsidRPr="00D33BCC">
        <w:rPr>
          <w:snapToGrid w:val="0"/>
        </w:rPr>
        <w:t>Chattaah</w:t>
      </w:r>
      <w:proofErr w:type="spellEnd"/>
      <w:r w:rsidRPr="00D33BCC">
        <w:rPr>
          <w:snapToGrid w:val="0"/>
        </w:rPr>
        <w:t>" "habitual sinfulness"</w:t>
      </w:r>
    </w:p>
    <w:p w:rsidR="00766455" w:rsidRPr="00D33BCC" w:rsidRDefault="00766455" w:rsidP="00766455">
      <w:pPr>
        <w:rPr>
          <w:snapToGrid w:val="0"/>
        </w:rPr>
      </w:pPr>
      <w:r w:rsidRPr="00D33BCC">
        <w:rPr>
          <w:snapToGrid w:val="0"/>
        </w:rPr>
        <w:tab/>
      </w:r>
      <w:r w:rsidRPr="00D33BCC">
        <w:rPr>
          <w:snapToGrid w:val="0"/>
        </w:rPr>
        <w:tab/>
        <w:t>I John 3:4 "Sin is the transgression of the law."</w:t>
      </w:r>
    </w:p>
    <w:p w:rsidR="00766455" w:rsidRPr="00D33BCC" w:rsidRDefault="00766455" w:rsidP="00766455">
      <w:pPr>
        <w:rPr>
          <w:snapToGrid w:val="0"/>
        </w:rPr>
      </w:pPr>
      <w:r w:rsidRPr="00D33BCC">
        <w:rPr>
          <w:snapToGrid w:val="0"/>
        </w:rPr>
        <w:tab/>
      </w:r>
      <w:r w:rsidRPr="00D33BCC">
        <w:rPr>
          <w:snapToGrid w:val="0"/>
        </w:rPr>
        <w:tab/>
        <w:t>Law is transgressed in three ways -</w:t>
      </w:r>
    </w:p>
    <w:p w:rsidR="00766455" w:rsidRPr="00D33BCC" w:rsidRDefault="00766455" w:rsidP="00766455">
      <w:pPr>
        <w:rPr>
          <w:snapToGrid w:val="0"/>
        </w:rPr>
      </w:pPr>
      <w:r w:rsidRPr="00D33BCC">
        <w:rPr>
          <w:snapToGrid w:val="0"/>
        </w:rPr>
        <w:lastRenderedPageBreak/>
        <w:tab/>
      </w:r>
      <w:r w:rsidRPr="00D33BCC">
        <w:rPr>
          <w:snapToGrid w:val="0"/>
        </w:rPr>
        <w:tab/>
        <w:t>(1)</w:t>
      </w:r>
      <w:r w:rsidRPr="00D33BCC">
        <w:rPr>
          <w:snapToGrid w:val="0"/>
        </w:rPr>
        <w:tab/>
        <w:t>Violation of its precepts -</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Neglect of its commands -</w:t>
      </w:r>
    </w:p>
    <w:p w:rsidR="00766455" w:rsidRPr="00D33BCC" w:rsidRDefault="00766455" w:rsidP="00766455">
      <w:pPr>
        <w:rPr>
          <w:snapToGrid w:val="0"/>
        </w:rPr>
      </w:pPr>
      <w:r w:rsidRPr="00D33BCC">
        <w:rPr>
          <w:snapToGrid w:val="0"/>
        </w:rPr>
        <w:tab/>
      </w:r>
      <w:r w:rsidRPr="00D33BCC">
        <w:rPr>
          <w:snapToGrid w:val="0"/>
        </w:rPr>
        <w:tab/>
        <w:t>(3)</w:t>
      </w:r>
      <w:r w:rsidRPr="00D33BCC">
        <w:rPr>
          <w:snapToGrid w:val="0"/>
        </w:rPr>
        <w:tab/>
        <w:t>Rejection of its principals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w:t>
      </w:r>
      <w:proofErr w:type="spellStart"/>
      <w:r w:rsidRPr="00D33BCC">
        <w:rPr>
          <w:snapToGrid w:val="0"/>
        </w:rPr>
        <w:t>Niddah</w:t>
      </w:r>
      <w:proofErr w:type="spellEnd"/>
      <w:r w:rsidRPr="00D33BCC">
        <w:rPr>
          <w:snapToGrid w:val="0"/>
        </w:rPr>
        <w:t xml:space="preserve">" "impurity" "incest"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"Filthiness" homosexuality</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Dan 12:10  "The wicked shall do wickedly"</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3.</w:t>
      </w:r>
      <w:r w:rsidRPr="00D33BCC">
        <w:rPr>
          <w:snapToGrid w:val="0"/>
        </w:rPr>
        <w:tab/>
        <w:t>A day of idolatry - vs. 2</w:t>
      </w:r>
    </w:p>
    <w:p w:rsidR="00766455" w:rsidRPr="00D33BCC" w:rsidRDefault="00766455" w:rsidP="00766455">
      <w:pPr>
        <w:rPr>
          <w:snapToGrid w:val="0"/>
        </w:rPr>
      </w:pPr>
      <w:r w:rsidRPr="00D33BCC">
        <w:rPr>
          <w:snapToGrid w:val="0"/>
        </w:rPr>
        <w:tab/>
      </w:r>
      <w:r w:rsidRPr="00D33BCC">
        <w:rPr>
          <w:snapToGrid w:val="0"/>
        </w:rPr>
        <w:tab/>
        <w:t>"I will cut off the names of the idols out</w:t>
      </w:r>
    </w:p>
    <w:p w:rsidR="00766455" w:rsidRPr="00D33BCC" w:rsidRDefault="00766455" w:rsidP="00766455">
      <w:pPr>
        <w:rPr>
          <w:snapToGrid w:val="0"/>
        </w:rPr>
      </w:pPr>
      <w:r w:rsidRPr="00D33BCC">
        <w:rPr>
          <w:snapToGrid w:val="0"/>
        </w:rPr>
        <w:tab/>
      </w:r>
      <w:r w:rsidRPr="00D33BCC">
        <w:rPr>
          <w:snapToGrid w:val="0"/>
        </w:rPr>
        <w:tab/>
        <w:t>of the land."</w:t>
      </w:r>
      <w:r w:rsidRPr="00D33BCC">
        <w:rPr>
          <w:snapToGrid w:val="0"/>
        </w:rPr>
        <w:tab/>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4.</w:t>
      </w:r>
      <w:r w:rsidRPr="00D33BCC">
        <w:rPr>
          <w:snapToGrid w:val="0"/>
        </w:rPr>
        <w:tab/>
        <w:t>A day of false prophets - vs. 2</w:t>
      </w:r>
    </w:p>
    <w:p w:rsidR="00766455" w:rsidRPr="00D33BCC" w:rsidRDefault="00766455" w:rsidP="00766455">
      <w:pPr>
        <w:rPr>
          <w:snapToGrid w:val="0"/>
        </w:rPr>
      </w:pPr>
      <w:r w:rsidRPr="00D33BCC">
        <w:rPr>
          <w:snapToGrid w:val="0"/>
        </w:rPr>
        <w:tab/>
      </w:r>
      <w:r w:rsidRPr="00D33BCC">
        <w:rPr>
          <w:snapToGrid w:val="0"/>
        </w:rPr>
        <w:tab/>
        <w:t>"I will cause the prophets and the unclean</w:t>
      </w:r>
    </w:p>
    <w:p w:rsidR="00766455" w:rsidRPr="00D33BCC" w:rsidRDefault="00766455" w:rsidP="00766455">
      <w:pPr>
        <w:rPr>
          <w:snapToGrid w:val="0"/>
        </w:rPr>
      </w:pPr>
      <w:r w:rsidRPr="00D33BCC">
        <w:rPr>
          <w:snapToGrid w:val="0"/>
        </w:rPr>
        <w:tab/>
      </w:r>
      <w:r w:rsidRPr="00D33BCC">
        <w:rPr>
          <w:snapToGrid w:val="0"/>
        </w:rPr>
        <w:tab/>
        <w:t xml:space="preserve">spirit to pass </w:t>
      </w:r>
      <w:proofErr w:type="spellStart"/>
      <w:r w:rsidRPr="00D33BCC">
        <w:rPr>
          <w:snapToGrid w:val="0"/>
        </w:rPr>
        <w:t>our</w:t>
      </w:r>
      <w:proofErr w:type="spellEnd"/>
      <w:r w:rsidRPr="00D33BCC">
        <w:rPr>
          <w:snapToGrid w:val="0"/>
        </w:rPr>
        <w:t xml:space="preserve"> of the land."</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5.</w:t>
      </w:r>
      <w:r w:rsidRPr="00D33BCC">
        <w:rPr>
          <w:snapToGrid w:val="0"/>
        </w:rPr>
        <w:tab/>
        <w:t xml:space="preserve">A day when blindness is removed from </w:t>
      </w:r>
    </w:p>
    <w:p w:rsidR="00766455" w:rsidRPr="00D33BCC" w:rsidRDefault="00766455" w:rsidP="00766455">
      <w:pPr>
        <w:rPr>
          <w:snapToGrid w:val="0"/>
        </w:rPr>
      </w:pPr>
      <w:r w:rsidRPr="00D33BCC">
        <w:rPr>
          <w:snapToGrid w:val="0"/>
        </w:rPr>
        <w:tab/>
      </w:r>
      <w:r w:rsidRPr="00D33BCC">
        <w:rPr>
          <w:snapToGrid w:val="0"/>
        </w:rPr>
        <w:tab/>
        <w:t>Israel -</w:t>
      </w:r>
    </w:p>
    <w:p w:rsidR="00766455" w:rsidRPr="00D33BCC" w:rsidRDefault="00766455" w:rsidP="00766455">
      <w:pPr>
        <w:rPr>
          <w:snapToGrid w:val="0"/>
        </w:rPr>
      </w:pPr>
      <w:r w:rsidRPr="00D33BCC">
        <w:rPr>
          <w:snapToGrid w:val="0"/>
        </w:rPr>
        <w:tab/>
      </w:r>
      <w:r w:rsidRPr="00D33BCC">
        <w:rPr>
          <w:snapToGrid w:val="0"/>
        </w:rPr>
        <w:tab/>
        <w:t>"A fountain opened to the house of David</w:t>
      </w:r>
    </w:p>
    <w:p w:rsidR="00766455" w:rsidRPr="00D33BCC" w:rsidRDefault="00766455" w:rsidP="00766455">
      <w:pPr>
        <w:rPr>
          <w:snapToGrid w:val="0"/>
        </w:rPr>
      </w:pPr>
      <w:r w:rsidRPr="00D33BCC">
        <w:rPr>
          <w:snapToGrid w:val="0"/>
        </w:rPr>
        <w:tab/>
      </w:r>
      <w:r w:rsidRPr="00D33BCC">
        <w:rPr>
          <w:snapToGrid w:val="0"/>
        </w:rPr>
        <w:tab/>
        <w:t>to the inhabitants of Jerusalem."</w:t>
      </w:r>
    </w:p>
    <w:p w:rsidR="00766455" w:rsidRPr="00D33BCC" w:rsidRDefault="00766455" w:rsidP="00766455">
      <w:pPr>
        <w:rPr>
          <w:snapToGrid w:val="0"/>
        </w:rPr>
      </w:pPr>
      <w:r w:rsidRPr="00D33BCC">
        <w:rPr>
          <w:snapToGrid w:val="0"/>
        </w:rPr>
        <w:tab/>
      </w:r>
      <w:r w:rsidRPr="00D33BCC">
        <w:rPr>
          <w:snapToGrid w:val="0"/>
        </w:rPr>
        <w:tab/>
        <w:t>Rom. 11:25-27</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II.</w:t>
      </w:r>
      <w:r w:rsidRPr="00D33BCC">
        <w:rPr>
          <w:snapToGrid w:val="0"/>
        </w:rPr>
        <w:tab/>
        <w:t>The Results of The Opened Fountain -</w:t>
      </w:r>
    </w:p>
    <w:p w:rsidR="00766455" w:rsidRPr="00D33BCC" w:rsidRDefault="00766455" w:rsidP="00766455">
      <w:pPr>
        <w:rPr>
          <w:snapToGrid w:val="0"/>
        </w:rPr>
      </w:pPr>
      <w:r w:rsidRPr="00D33BCC">
        <w:rPr>
          <w:snapToGrid w:val="0"/>
        </w:rPr>
        <w:tab/>
        <w:t>1.</w:t>
      </w:r>
      <w:r w:rsidRPr="00D33BCC">
        <w:rPr>
          <w:snapToGrid w:val="0"/>
        </w:rPr>
        <w:tab/>
        <w:t>Sin would be cleansed - vs. 1</w:t>
      </w:r>
    </w:p>
    <w:p w:rsidR="00766455" w:rsidRPr="00D33BCC" w:rsidRDefault="00766455" w:rsidP="00766455">
      <w:pPr>
        <w:rPr>
          <w:snapToGrid w:val="0"/>
        </w:rPr>
      </w:pPr>
      <w:r w:rsidRPr="00D33BCC">
        <w:rPr>
          <w:snapToGrid w:val="0"/>
        </w:rPr>
        <w:tab/>
      </w:r>
      <w:r w:rsidRPr="00D33BCC">
        <w:rPr>
          <w:snapToGrid w:val="0"/>
        </w:rPr>
        <w:tab/>
        <w:t xml:space="preserve">"A fountain opened...for sin and for  </w:t>
      </w:r>
      <w:proofErr w:type="spellStart"/>
      <w:r w:rsidRPr="00D33BCC">
        <w:rPr>
          <w:snapToGrid w:val="0"/>
        </w:rPr>
        <w:t>cleaness</w:t>
      </w:r>
      <w:proofErr w:type="spellEnd"/>
      <w:r w:rsidRPr="00D33BCC">
        <w:rPr>
          <w:snapToGrid w:val="0"/>
        </w:rPr>
        <w:t>."</w:t>
      </w:r>
    </w:p>
    <w:p w:rsidR="00766455" w:rsidRPr="00D33BCC" w:rsidRDefault="00766455" w:rsidP="00766455">
      <w:pPr>
        <w:rPr>
          <w:snapToGrid w:val="0"/>
        </w:rPr>
      </w:pPr>
      <w:r w:rsidRPr="00D33BCC">
        <w:rPr>
          <w:snapToGrid w:val="0"/>
        </w:rPr>
        <w:tab/>
      </w:r>
      <w:r w:rsidRPr="00D33BCC">
        <w:rPr>
          <w:snapToGrid w:val="0"/>
        </w:rPr>
        <w:tab/>
        <w:t>The fountain is the blood of Christ.</w:t>
      </w:r>
    </w:p>
    <w:p w:rsidR="00766455" w:rsidRPr="00D33BCC" w:rsidRDefault="00766455" w:rsidP="00766455">
      <w:pPr>
        <w:rPr>
          <w:snapToGrid w:val="0"/>
        </w:rPr>
      </w:pPr>
      <w:r w:rsidRPr="00D33BCC">
        <w:rPr>
          <w:snapToGrid w:val="0"/>
        </w:rPr>
        <w:tab/>
      </w:r>
      <w:r w:rsidRPr="00D33BCC">
        <w:rPr>
          <w:snapToGrid w:val="0"/>
        </w:rPr>
        <w:tab/>
        <w:t>Heb. 9:14</w:t>
      </w:r>
      <w:r w:rsidRPr="00D33BCC">
        <w:rPr>
          <w:snapToGrid w:val="0"/>
        </w:rPr>
        <w:tab/>
        <w:t>I John 1:7</w:t>
      </w:r>
      <w:r w:rsidRPr="00D33BCC">
        <w:rPr>
          <w:snapToGrid w:val="0"/>
        </w:rPr>
        <w:tab/>
        <w:t>Rev. 1:5</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2.</w:t>
      </w:r>
      <w:r w:rsidRPr="00D33BCC">
        <w:rPr>
          <w:snapToGrid w:val="0"/>
        </w:rPr>
        <w:tab/>
        <w:t>Idolatry shall be abolished -vs. 2</w:t>
      </w:r>
    </w:p>
    <w:p w:rsidR="00766455" w:rsidRPr="00D33BCC" w:rsidRDefault="00766455" w:rsidP="00766455">
      <w:pPr>
        <w:pStyle w:val="BodyTextIndent3"/>
        <w:rPr>
          <w:snapToGrid w:val="0"/>
        </w:rPr>
      </w:pPr>
      <w:r w:rsidRPr="00D33BCC">
        <w:rPr>
          <w:snapToGrid w:val="0"/>
        </w:rPr>
        <w:t xml:space="preserve">"I will cut off the names of the idols out of the land, and they shall no </w:t>
      </w:r>
      <w:proofErr w:type="spellStart"/>
      <w:r w:rsidRPr="00D33BCC">
        <w:rPr>
          <w:snapToGrid w:val="0"/>
        </w:rPr>
        <w:t>morebe</w:t>
      </w:r>
      <w:proofErr w:type="spellEnd"/>
      <w:r w:rsidRPr="00D33BCC">
        <w:rPr>
          <w:snapToGrid w:val="0"/>
        </w:rPr>
        <w:t xml:space="preserve"> remembered."</w:t>
      </w:r>
    </w:p>
    <w:p w:rsidR="00766455" w:rsidRPr="00D33BCC" w:rsidRDefault="00766455" w:rsidP="00766455">
      <w:pPr>
        <w:rPr>
          <w:snapToGrid w:val="0"/>
        </w:rPr>
      </w:pPr>
      <w:r w:rsidRPr="00D33BCC">
        <w:rPr>
          <w:snapToGrid w:val="0"/>
        </w:rPr>
        <w:tab/>
      </w:r>
      <w:r w:rsidRPr="00D33BCC">
        <w:rPr>
          <w:snapToGrid w:val="0"/>
        </w:rPr>
        <w:tab/>
        <w:t>Isa. 17:7-8</w:t>
      </w:r>
      <w:r w:rsidRPr="00D33BCC">
        <w:rPr>
          <w:snapToGrid w:val="0"/>
        </w:rPr>
        <w:tab/>
        <w:t>Micah 5:13</w:t>
      </w:r>
    </w:p>
    <w:p w:rsidR="00766455" w:rsidRPr="00D33BCC" w:rsidRDefault="00766455" w:rsidP="00766455">
      <w:pPr>
        <w:rPr>
          <w:snapToGrid w:val="0"/>
        </w:rPr>
      </w:pPr>
      <w:r w:rsidRPr="00D33BCC">
        <w:rPr>
          <w:snapToGrid w:val="0"/>
        </w:rPr>
        <w:t>3.</w:t>
      </w:r>
      <w:r w:rsidRPr="00D33BCC">
        <w:rPr>
          <w:snapToGrid w:val="0"/>
        </w:rPr>
        <w:tab/>
        <w:t>False Prophets will be ashamed.</w:t>
      </w:r>
    </w:p>
    <w:p w:rsidR="00766455" w:rsidRPr="00D33BCC" w:rsidRDefault="00766455" w:rsidP="00766455">
      <w:pPr>
        <w:rPr>
          <w:snapToGrid w:val="0"/>
        </w:rPr>
      </w:pPr>
      <w:r w:rsidRPr="00D33BCC">
        <w:rPr>
          <w:snapToGrid w:val="0"/>
        </w:rPr>
        <w:tab/>
      </w:r>
      <w:r w:rsidRPr="00D33BCC">
        <w:rPr>
          <w:snapToGrid w:val="0"/>
        </w:rPr>
        <w:tab/>
        <w:t>vs. 2  "I will cause the prophets and the</w:t>
      </w:r>
    </w:p>
    <w:p w:rsidR="00766455" w:rsidRPr="00D33BCC" w:rsidRDefault="00766455" w:rsidP="00766455">
      <w:pPr>
        <w:rPr>
          <w:snapToGrid w:val="0"/>
        </w:rPr>
      </w:pPr>
      <w:r w:rsidRPr="00D33BCC">
        <w:rPr>
          <w:snapToGrid w:val="0"/>
        </w:rPr>
        <w:tab/>
      </w:r>
      <w:r w:rsidRPr="00D33BCC">
        <w:rPr>
          <w:snapToGrid w:val="0"/>
        </w:rPr>
        <w:tab/>
        <w:t>unclean spirit to pass out of the land."</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Ashamed to be public - vs. 4</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"Neither shall they wear a rough</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garment to deceive"</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Elijah - II Kings 1:8</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John the Baptist - Matt. 3:4</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Ashamed of their prophecies -vs. 5</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"He shall say, I am no prophet, I am</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an husbandman."</w:t>
      </w:r>
    </w:p>
    <w:p w:rsidR="00766455" w:rsidRPr="00D33BCC" w:rsidRDefault="00766455" w:rsidP="00766455">
      <w:pPr>
        <w:rPr>
          <w:snapToGrid w:val="0"/>
        </w:rPr>
      </w:pPr>
      <w:r w:rsidRPr="00D33BCC">
        <w:rPr>
          <w:snapToGrid w:val="0"/>
        </w:rPr>
        <w:tab/>
      </w:r>
      <w:r w:rsidRPr="00D33BCC">
        <w:rPr>
          <w:snapToGrid w:val="0"/>
        </w:rPr>
        <w:tab/>
        <w:t>(3)</w:t>
      </w:r>
      <w:r w:rsidRPr="00D33BCC">
        <w:rPr>
          <w:snapToGrid w:val="0"/>
        </w:rPr>
        <w:tab/>
        <w:t xml:space="preserve">Ashamed of their position -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 xml:space="preserve">Amplified "For I have been made a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bond servant from my youth."</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Man bought or possessed me.</w:t>
      </w:r>
    </w:p>
    <w:p w:rsidR="00766455" w:rsidRPr="00D33BCC" w:rsidRDefault="00766455" w:rsidP="00766455">
      <w:pPr>
        <w:rPr>
          <w:snapToGrid w:val="0"/>
        </w:rPr>
      </w:pPr>
      <w:r w:rsidRPr="00D33BCC">
        <w:rPr>
          <w:snapToGrid w:val="0"/>
        </w:rPr>
        <w:lastRenderedPageBreak/>
        <w:tab/>
      </w:r>
      <w:r w:rsidRPr="00D33BCC">
        <w:rPr>
          <w:snapToGrid w:val="0"/>
        </w:rPr>
        <w:tab/>
      </w:r>
      <w:r w:rsidRPr="00D33BCC">
        <w:rPr>
          <w:snapToGrid w:val="0"/>
        </w:rPr>
        <w:tab/>
        <w:t>"I did it for money"</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The imposter will confess the truth.</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4.</w:t>
      </w:r>
      <w:r w:rsidRPr="00D33BCC">
        <w:rPr>
          <w:snapToGrid w:val="0"/>
        </w:rPr>
        <w:tab/>
        <w:t>False Prophets will be punished -vs. 3</w:t>
      </w:r>
    </w:p>
    <w:p w:rsidR="00766455" w:rsidRPr="00D33BCC" w:rsidRDefault="00766455" w:rsidP="00766455">
      <w:pPr>
        <w:rPr>
          <w:snapToGrid w:val="0"/>
        </w:rPr>
      </w:pPr>
      <w:r w:rsidRPr="00D33BCC">
        <w:rPr>
          <w:snapToGrid w:val="0"/>
        </w:rPr>
        <w:tab/>
      </w:r>
      <w:r w:rsidRPr="00D33BCC">
        <w:rPr>
          <w:snapToGrid w:val="0"/>
        </w:rPr>
        <w:tab/>
        <w:t>"When any shall yet prophesy"</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 xml:space="preserve">The man is punished, not because he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 xml:space="preserve">prophesies, but because, "He </w:t>
      </w:r>
      <w:proofErr w:type="spellStart"/>
      <w:r w:rsidRPr="00D33BCC">
        <w:rPr>
          <w:snapToGrid w:val="0"/>
        </w:rPr>
        <w:t>speaketh</w:t>
      </w:r>
      <w:proofErr w:type="spellEnd"/>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lies."</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Deut. 13:1-10</w:t>
      </w:r>
      <w:r w:rsidRPr="00D33BCC">
        <w:rPr>
          <w:snapToGrid w:val="0"/>
        </w:rPr>
        <w:tab/>
        <w:t>Matt. 24:24</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"Signs" - "</w:t>
      </w:r>
      <w:proofErr w:type="spellStart"/>
      <w:r w:rsidRPr="00D33BCC">
        <w:rPr>
          <w:snapToGrid w:val="0"/>
        </w:rPr>
        <w:t>Semeion</w:t>
      </w:r>
      <w:proofErr w:type="spellEnd"/>
      <w:r w:rsidRPr="00D33BCC">
        <w:rPr>
          <w:snapToGrid w:val="0"/>
        </w:rPr>
        <w:t>" (supernatural</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miracles)</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"Wonders" - "</w:t>
      </w:r>
      <w:proofErr w:type="spellStart"/>
      <w:r w:rsidRPr="00D33BCC">
        <w:rPr>
          <w:snapToGrid w:val="0"/>
        </w:rPr>
        <w:t>Teras</w:t>
      </w:r>
      <w:proofErr w:type="spellEnd"/>
      <w:r w:rsidRPr="00D33BCC">
        <w:rPr>
          <w:snapToGrid w:val="0"/>
        </w:rPr>
        <w:t xml:space="preserve">" (something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strange, causing the beholder to</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marvel) a wonder appeals to the</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imagination.</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Punished by his own family - vs. 3</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"Then his father and his mother that</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begot him shall say unto him, Thou</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 xml:space="preserve">shalt not live; for thou </w:t>
      </w:r>
      <w:proofErr w:type="spellStart"/>
      <w:r w:rsidRPr="00D33BCC">
        <w:rPr>
          <w:snapToGrid w:val="0"/>
        </w:rPr>
        <w:t>speakest</w:t>
      </w:r>
      <w:proofErr w:type="spellEnd"/>
      <w:r w:rsidRPr="00D33BCC">
        <w:rPr>
          <w:snapToGrid w:val="0"/>
        </w:rPr>
        <w:t xml:space="preserve"> lies</w:t>
      </w:r>
    </w:p>
    <w:p w:rsidR="007F790E" w:rsidRPr="00D33BCC" w:rsidRDefault="00766455" w:rsidP="007F790E">
      <w:pPr>
        <w:rPr>
          <w:snapToGrid w:val="0"/>
        </w:rPr>
      </w:pPr>
      <w:r w:rsidRPr="00D33BCC">
        <w:rPr>
          <w:snapToGrid w:val="0"/>
        </w:rPr>
        <w:tab/>
      </w:r>
      <w:r w:rsidRPr="00D33BCC">
        <w:rPr>
          <w:snapToGrid w:val="0"/>
        </w:rPr>
        <w:tab/>
      </w:r>
      <w:r w:rsidRPr="00D33BCC">
        <w:rPr>
          <w:snapToGrid w:val="0"/>
        </w:rPr>
        <w:tab/>
        <w:t>in the name of the LORD:"</w:t>
      </w:r>
    </w:p>
    <w:p w:rsidR="007F790E" w:rsidRPr="00D33BCC" w:rsidRDefault="007F790E" w:rsidP="007F790E">
      <w:pPr>
        <w:rPr>
          <w:snapToGrid w:val="0"/>
        </w:rPr>
      </w:pPr>
    </w:p>
    <w:p w:rsidR="00766455" w:rsidRPr="00D33BCC" w:rsidRDefault="00766455" w:rsidP="007F790E">
      <w:pPr>
        <w:pStyle w:val="Heading2"/>
        <w:rPr>
          <w:snapToGrid w:val="0"/>
        </w:rPr>
      </w:pPr>
      <w:bookmarkStart w:id="108" w:name="_Toc243905562"/>
      <w:bookmarkStart w:id="109" w:name="_Toc243915892"/>
      <w:bookmarkStart w:id="110" w:name="_Toc243918894"/>
      <w:r w:rsidRPr="00D33BCC">
        <w:rPr>
          <w:snapToGrid w:val="0"/>
        </w:rPr>
        <w:t>Wounded</w:t>
      </w:r>
      <w:bookmarkEnd w:id="108"/>
      <w:bookmarkEnd w:id="109"/>
      <w:bookmarkEnd w:id="110"/>
    </w:p>
    <w:p w:rsidR="00766455" w:rsidRPr="00D33BCC" w:rsidRDefault="00766455" w:rsidP="00766455">
      <w:pPr>
        <w:jc w:val="center"/>
        <w:rPr>
          <w:snapToGrid w:val="0"/>
        </w:rPr>
      </w:pPr>
      <w:r w:rsidRPr="00D33BCC">
        <w:rPr>
          <w:snapToGrid w:val="0"/>
        </w:rPr>
        <w:t>Zech. 13:6</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w:t>
      </w:r>
      <w:r w:rsidRPr="00D33BCC">
        <w:rPr>
          <w:snapToGrid w:val="0"/>
        </w:rPr>
        <w:tab/>
        <w:t>Where The Wounds Were Received -</w:t>
      </w:r>
    </w:p>
    <w:p w:rsidR="00766455" w:rsidRPr="00D33BCC" w:rsidRDefault="00766455" w:rsidP="00766455">
      <w:pPr>
        <w:rPr>
          <w:snapToGrid w:val="0"/>
        </w:rPr>
      </w:pPr>
      <w:r w:rsidRPr="00D33BCC">
        <w:rPr>
          <w:snapToGrid w:val="0"/>
        </w:rPr>
        <w:tab/>
        <w:t>“In the house of my friends”</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The wounds of an enemy -</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They lied about Him -  Matt. 26:60</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 xml:space="preserve">“At the lase came two </w:t>
      </w:r>
      <w:proofErr w:type="spellStart"/>
      <w:r w:rsidRPr="00D33BCC">
        <w:rPr>
          <w:snapToGrid w:val="0"/>
        </w:rPr>
        <w:t>falsewitnesses</w:t>
      </w:r>
      <w:proofErr w:type="spellEnd"/>
      <w:r w:rsidRPr="00D33BCC">
        <w:rPr>
          <w:snapToGrid w:val="0"/>
        </w:rPr>
        <w:t>,”</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“They spit in His face, and buffeted</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 xml:space="preserve">Him; and others smote Him with the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palms of their hands,”  Matt. 26:67</w:t>
      </w:r>
    </w:p>
    <w:p w:rsidR="00766455" w:rsidRPr="00D33BCC" w:rsidRDefault="00766455" w:rsidP="00766455">
      <w:pPr>
        <w:rPr>
          <w:snapToGrid w:val="0"/>
        </w:rPr>
      </w:pPr>
      <w:r w:rsidRPr="00D33BCC">
        <w:rPr>
          <w:snapToGrid w:val="0"/>
        </w:rPr>
        <w:tab/>
      </w:r>
      <w:r w:rsidRPr="00D33BCC">
        <w:rPr>
          <w:snapToGrid w:val="0"/>
        </w:rPr>
        <w:tab/>
        <w:t>(3)</w:t>
      </w:r>
      <w:r w:rsidRPr="00D33BCC">
        <w:rPr>
          <w:snapToGrid w:val="0"/>
        </w:rPr>
        <w:tab/>
        <w:t>They mocked Him -  Matt. 27:27-31</w:t>
      </w:r>
    </w:p>
    <w:p w:rsidR="00766455" w:rsidRPr="00D33BCC" w:rsidRDefault="00766455" w:rsidP="00766455">
      <w:pPr>
        <w:rPr>
          <w:snapToGrid w:val="0"/>
        </w:rPr>
      </w:pPr>
      <w:r w:rsidRPr="00D33BCC">
        <w:rPr>
          <w:snapToGrid w:val="0"/>
        </w:rPr>
        <w:tab/>
      </w:r>
      <w:r w:rsidRPr="00D33BCC">
        <w:rPr>
          <w:snapToGrid w:val="0"/>
        </w:rPr>
        <w:tab/>
        <w:t>(4)</w:t>
      </w:r>
      <w:r w:rsidRPr="00D33BCC">
        <w:rPr>
          <w:snapToGrid w:val="0"/>
        </w:rPr>
        <w:tab/>
        <w:t>They scourged Him - John 19:1</w:t>
      </w:r>
    </w:p>
    <w:p w:rsidR="00766455" w:rsidRPr="00D33BCC" w:rsidRDefault="00766455" w:rsidP="00766455">
      <w:pPr>
        <w:rPr>
          <w:snapToGrid w:val="0"/>
        </w:rPr>
      </w:pPr>
      <w:r w:rsidRPr="00D33BCC">
        <w:rPr>
          <w:snapToGrid w:val="0"/>
        </w:rPr>
        <w:tab/>
      </w:r>
      <w:r w:rsidRPr="00D33BCC">
        <w:rPr>
          <w:snapToGrid w:val="0"/>
        </w:rPr>
        <w:tab/>
        <w:t>(5)</w:t>
      </w:r>
      <w:r w:rsidRPr="00D33BCC">
        <w:rPr>
          <w:snapToGrid w:val="0"/>
        </w:rPr>
        <w:tab/>
        <w:t>They crucified Him - John 19:17-18</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2.</w:t>
      </w:r>
      <w:r w:rsidRPr="00D33BCC">
        <w:rPr>
          <w:snapToGrid w:val="0"/>
        </w:rPr>
        <w:tab/>
        <w:t>The wounds of a friend -</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There is no wound so painful as the</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wound of a friend.</w:t>
      </w:r>
    </w:p>
    <w:p w:rsidR="00766455" w:rsidRPr="00D33BCC" w:rsidRDefault="00766455" w:rsidP="00766455">
      <w:pPr>
        <w:ind w:left="2160"/>
        <w:rPr>
          <w:snapToGrid w:val="0"/>
        </w:rPr>
      </w:pPr>
      <w:r w:rsidRPr="00D33BCC">
        <w:rPr>
          <w:snapToGrid w:val="0"/>
        </w:rPr>
        <w:t>Psa. 41:9  “Mine own familiar friend, in whom I trusted, which did eat of my bread, hath lifted up his heel against me.”</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Psa. 55:12</w:t>
      </w:r>
      <w:r w:rsidRPr="00D33BCC">
        <w:rPr>
          <w:snapToGrid w:val="0"/>
        </w:rPr>
        <w:tab/>
        <w:t>Micah 7:6</w:t>
      </w:r>
      <w:r w:rsidRPr="00D33BCC">
        <w:rPr>
          <w:snapToGrid w:val="0"/>
        </w:rPr>
        <w:tab/>
        <w:t>Matt. 26:56</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 xml:space="preserve">The closer the friend, the deeper the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wound.</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 xml:space="preserve">Peter in the outer court of the palace </w:t>
      </w:r>
    </w:p>
    <w:p w:rsidR="00766455" w:rsidRPr="00D33BCC" w:rsidRDefault="00766455" w:rsidP="00766455">
      <w:pPr>
        <w:rPr>
          <w:snapToGrid w:val="0"/>
        </w:rPr>
      </w:pPr>
      <w:r w:rsidRPr="00D33BCC">
        <w:rPr>
          <w:snapToGrid w:val="0"/>
        </w:rPr>
        <w:lastRenderedPageBreak/>
        <w:tab/>
      </w:r>
      <w:r w:rsidRPr="00D33BCC">
        <w:rPr>
          <w:snapToGrid w:val="0"/>
        </w:rPr>
        <w:tab/>
      </w:r>
      <w:r w:rsidRPr="00D33BCC">
        <w:rPr>
          <w:snapToGrid w:val="0"/>
        </w:rPr>
        <w:tab/>
        <w:t>said, “I know not the man.”</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II.</w:t>
      </w:r>
      <w:r w:rsidRPr="00D33BCC">
        <w:rPr>
          <w:snapToGrid w:val="0"/>
        </w:rPr>
        <w:tab/>
        <w:t>What The Wounds Declare -</w:t>
      </w:r>
    </w:p>
    <w:p w:rsidR="00766455" w:rsidRPr="00D33BCC" w:rsidRDefault="00766455" w:rsidP="00766455">
      <w:pPr>
        <w:rPr>
          <w:snapToGrid w:val="0"/>
        </w:rPr>
      </w:pPr>
      <w:r w:rsidRPr="00D33BCC">
        <w:rPr>
          <w:snapToGrid w:val="0"/>
        </w:rPr>
        <w:tab/>
        <w:t>They speak more eloquently than words.</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The wounds speak of love -</w:t>
      </w:r>
    </w:p>
    <w:p w:rsidR="00766455" w:rsidRPr="00D33BCC" w:rsidRDefault="00766455" w:rsidP="00766455">
      <w:pPr>
        <w:rPr>
          <w:snapToGrid w:val="0"/>
        </w:rPr>
      </w:pPr>
      <w:r w:rsidRPr="00D33BCC">
        <w:rPr>
          <w:snapToGrid w:val="0"/>
        </w:rPr>
        <w:tab/>
      </w:r>
      <w:r w:rsidRPr="00D33BCC">
        <w:rPr>
          <w:snapToGrid w:val="0"/>
        </w:rPr>
        <w:tab/>
        <w:t>John 3:16</w:t>
      </w:r>
      <w:r w:rsidRPr="00D33BCC">
        <w:rPr>
          <w:snapToGrid w:val="0"/>
        </w:rPr>
        <w:tab/>
        <w:t>John 15:13</w:t>
      </w:r>
      <w:r w:rsidRPr="00D33BCC">
        <w:rPr>
          <w:snapToGrid w:val="0"/>
        </w:rPr>
        <w:tab/>
        <w:t>Rom. 5:8</w:t>
      </w:r>
      <w:r w:rsidRPr="00D33BCC">
        <w:rPr>
          <w:snapToGrid w:val="0"/>
        </w:rPr>
        <w:tab/>
      </w:r>
      <w:r w:rsidRPr="00D33BCC">
        <w:rPr>
          <w:snapToGrid w:val="0"/>
        </w:rPr>
        <w:tab/>
      </w:r>
    </w:p>
    <w:p w:rsidR="00766455" w:rsidRPr="00D33BCC" w:rsidRDefault="00766455" w:rsidP="00766455">
      <w:pPr>
        <w:rPr>
          <w:snapToGrid w:val="0"/>
        </w:rPr>
      </w:pPr>
      <w:r w:rsidRPr="00D33BCC">
        <w:rPr>
          <w:snapToGrid w:val="0"/>
        </w:rPr>
        <w:tab/>
      </w:r>
      <w:r w:rsidRPr="00D33BCC">
        <w:rPr>
          <w:snapToGrid w:val="0"/>
        </w:rPr>
        <w:tab/>
        <w:t>I John 3:16</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2.</w:t>
      </w:r>
      <w:r w:rsidRPr="00D33BCC">
        <w:rPr>
          <w:snapToGrid w:val="0"/>
        </w:rPr>
        <w:tab/>
        <w:t>The wounds speak of sin -</w:t>
      </w:r>
    </w:p>
    <w:p w:rsidR="00766455" w:rsidRPr="00D33BCC" w:rsidRDefault="00766455" w:rsidP="00766455">
      <w:pPr>
        <w:rPr>
          <w:snapToGrid w:val="0"/>
        </w:rPr>
      </w:pPr>
      <w:r w:rsidRPr="00D33BCC">
        <w:rPr>
          <w:snapToGrid w:val="0"/>
        </w:rPr>
        <w:tab/>
      </w:r>
      <w:r w:rsidRPr="00D33BCC">
        <w:rPr>
          <w:snapToGrid w:val="0"/>
        </w:rPr>
        <w:tab/>
        <w:t>Isa. 53:5</w:t>
      </w:r>
      <w:r w:rsidRPr="00D33BCC">
        <w:rPr>
          <w:snapToGrid w:val="0"/>
        </w:rPr>
        <w:tab/>
      </w:r>
      <w:r w:rsidRPr="00D33BCC">
        <w:rPr>
          <w:snapToGrid w:val="0"/>
        </w:rPr>
        <w:tab/>
        <w:t>Gal. 1:4</w:t>
      </w:r>
      <w:r w:rsidRPr="00D33BCC">
        <w:rPr>
          <w:snapToGrid w:val="0"/>
        </w:rPr>
        <w:tab/>
      </w:r>
      <w:r w:rsidRPr="00D33BCC">
        <w:rPr>
          <w:snapToGrid w:val="0"/>
        </w:rPr>
        <w:tab/>
        <w:t>Rev. 1:5</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3.</w:t>
      </w:r>
      <w:r w:rsidRPr="00D33BCC">
        <w:rPr>
          <w:snapToGrid w:val="0"/>
        </w:rPr>
        <w:tab/>
        <w:t>The wounds speak of forgiveness -</w:t>
      </w:r>
    </w:p>
    <w:p w:rsidR="00766455" w:rsidRPr="00D33BCC" w:rsidRDefault="00766455" w:rsidP="00766455">
      <w:pPr>
        <w:rPr>
          <w:snapToGrid w:val="0"/>
        </w:rPr>
      </w:pPr>
      <w:r w:rsidRPr="00D33BCC">
        <w:rPr>
          <w:snapToGrid w:val="0"/>
        </w:rPr>
        <w:tab/>
      </w:r>
      <w:r w:rsidRPr="00D33BCC">
        <w:rPr>
          <w:snapToGrid w:val="0"/>
        </w:rPr>
        <w:tab/>
        <w:t>Psa. 103:3</w:t>
      </w:r>
      <w:r w:rsidRPr="00D33BCC">
        <w:rPr>
          <w:snapToGrid w:val="0"/>
        </w:rPr>
        <w:tab/>
        <w:t>Eph. 1:7</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4.</w:t>
      </w:r>
      <w:r w:rsidRPr="00D33BCC">
        <w:rPr>
          <w:snapToGrid w:val="0"/>
        </w:rPr>
        <w:tab/>
        <w:t>The wounds speak of peace -</w:t>
      </w:r>
    </w:p>
    <w:p w:rsidR="00766455" w:rsidRPr="00D33BCC" w:rsidRDefault="00766455" w:rsidP="00766455">
      <w:pPr>
        <w:rPr>
          <w:snapToGrid w:val="0"/>
        </w:rPr>
      </w:pPr>
      <w:r w:rsidRPr="00D33BCC">
        <w:rPr>
          <w:snapToGrid w:val="0"/>
        </w:rPr>
        <w:tab/>
      </w:r>
      <w:r w:rsidRPr="00D33BCC">
        <w:rPr>
          <w:snapToGrid w:val="0"/>
        </w:rPr>
        <w:tab/>
        <w:t>Col. 1:20</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5.</w:t>
      </w:r>
      <w:r w:rsidRPr="00D33BCC">
        <w:rPr>
          <w:snapToGrid w:val="0"/>
        </w:rPr>
        <w:tab/>
        <w:t>The wounds speak of life -</w:t>
      </w:r>
    </w:p>
    <w:p w:rsidR="00766455" w:rsidRPr="00D33BCC" w:rsidRDefault="00766455" w:rsidP="00766455">
      <w:pPr>
        <w:rPr>
          <w:snapToGrid w:val="0"/>
        </w:rPr>
      </w:pPr>
      <w:r w:rsidRPr="00D33BCC">
        <w:rPr>
          <w:snapToGrid w:val="0"/>
        </w:rPr>
        <w:tab/>
      </w:r>
      <w:r w:rsidRPr="00D33BCC">
        <w:rPr>
          <w:snapToGrid w:val="0"/>
        </w:rPr>
        <w:tab/>
        <w:t>II Tim. 1:10</w:t>
      </w:r>
    </w:p>
    <w:p w:rsidR="00766455" w:rsidRPr="00D33BCC" w:rsidRDefault="00766455" w:rsidP="00766455">
      <w:pPr>
        <w:rPr>
          <w:snapToGrid w:val="0"/>
        </w:rPr>
      </w:pPr>
      <w:r w:rsidRPr="00D33BCC">
        <w:rPr>
          <w:snapToGrid w:val="0"/>
        </w:rPr>
        <w:tab/>
      </w:r>
      <w:r w:rsidRPr="00D33BCC">
        <w:rPr>
          <w:snapToGrid w:val="0"/>
        </w:rPr>
        <w:tab/>
        <w:t>“Each drop of blood bought me a million years.”</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III.</w:t>
      </w:r>
      <w:r w:rsidRPr="00D33BCC">
        <w:rPr>
          <w:snapToGrid w:val="0"/>
        </w:rPr>
        <w:tab/>
        <w:t>Ways He Can Be Wounded -</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By destructive zeal - zeal is essential -</w:t>
      </w:r>
    </w:p>
    <w:p w:rsidR="00766455" w:rsidRPr="00D33BCC" w:rsidRDefault="00766455" w:rsidP="00766455">
      <w:pPr>
        <w:rPr>
          <w:snapToGrid w:val="0"/>
        </w:rPr>
      </w:pPr>
      <w:r w:rsidRPr="00D33BCC">
        <w:rPr>
          <w:snapToGrid w:val="0"/>
        </w:rPr>
        <w:tab/>
      </w:r>
      <w:r w:rsidRPr="00D33BCC">
        <w:rPr>
          <w:snapToGrid w:val="0"/>
        </w:rPr>
        <w:tab/>
        <w:t>Zeal is like a warm fire on a cold night -</w:t>
      </w:r>
    </w:p>
    <w:p w:rsidR="00766455" w:rsidRPr="00D33BCC" w:rsidRDefault="00766455" w:rsidP="00766455">
      <w:pPr>
        <w:rPr>
          <w:snapToGrid w:val="0"/>
        </w:rPr>
      </w:pPr>
      <w:r w:rsidRPr="00D33BCC">
        <w:rPr>
          <w:snapToGrid w:val="0"/>
        </w:rPr>
        <w:tab/>
      </w:r>
      <w:r w:rsidRPr="00D33BCC">
        <w:rPr>
          <w:snapToGrid w:val="0"/>
        </w:rPr>
        <w:tab/>
        <w:t xml:space="preserve">Zeal keeps the affections alive and </w:t>
      </w:r>
    </w:p>
    <w:p w:rsidR="00766455" w:rsidRPr="00D33BCC" w:rsidRDefault="00766455" w:rsidP="00766455">
      <w:pPr>
        <w:rPr>
          <w:snapToGrid w:val="0"/>
        </w:rPr>
      </w:pPr>
      <w:r w:rsidRPr="00D33BCC">
        <w:rPr>
          <w:snapToGrid w:val="0"/>
        </w:rPr>
        <w:tab/>
      </w:r>
      <w:r w:rsidRPr="00D33BCC">
        <w:rPr>
          <w:snapToGrid w:val="0"/>
        </w:rPr>
        <w:tab/>
        <w:t>radiant -</w:t>
      </w:r>
    </w:p>
    <w:p w:rsidR="00766455" w:rsidRPr="00D33BCC" w:rsidRDefault="00766455" w:rsidP="00766455">
      <w:pPr>
        <w:rPr>
          <w:snapToGrid w:val="0"/>
        </w:rPr>
      </w:pPr>
      <w:r w:rsidRPr="00D33BCC">
        <w:rPr>
          <w:snapToGrid w:val="0"/>
        </w:rPr>
        <w:tab/>
      </w:r>
      <w:r w:rsidRPr="00D33BCC">
        <w:rPr>
          <w:snapToGrid w:val="0"/>
        </w:rPr>
        <w:tab/>
        <w:t>However if zeal becomes corrupted it causes</w:t>
      </w:r>
    </w:p>
    <w:p w:rsidR="00766455" w:rsidRPr="00D33BCC" w:rsidRDefault="00766455" w:rsidP="00766455">
      <w:pPr>
        <w:rPr>
          <w:snapToGrid w:val="0"/>
        </w:rPr>
      </w:pPr>
      <w:r w:rsidRPr="00D33BCC">
        <w:rPr>
          <w:snapToGrid w:val="0"/>
        </w:rPr>
        <w:tab/>
      </w:r>
      <w:r w:rsidRPr="00D33BCC">
        <w:rPr>
          <w:snapToGrid w:val="0"/>
        </w:rPr>
        <w:tab/>
        <w:t>destruction.</w:t>
      </w:r>
    </w:p>
    <w:p w:rsidR="00766455" w:rsidRPr="00D33BCC" w:rsidRDefault="00766455" w:rsidP="00766455">
      <w:pPr>
        <w:rPr>
          <w:snapToGrid w:val="0"/>
        </w:rPr>
      </w:pPr>
      <w:r w:rsidRPr="00D33BCC">
        <w:rPr>
          <w:snapToGrid w:val="0"/>
        </w:rPr>
        <w:tab/>
      </w:r>
      <w:r w:rsidRPr="00D33BCC">
        <w:rPr>
          <w:snapToGrid w:val="0"/>
        </w:rPr>
        <w:tab/>
      </w:r>
    </w:p>
    <w:p w:rsidR="00766455" w:rsidRPr="00D33BCC" w:rsidRDefault="00766455" w:rsidP="00766455">
      <w:pPr>
        <w:rPr>
          <w:snapToGrid w:val="0"/>
        </w:rPr>
      </w:pPr>
      <w:r w:rsidRPr="00D33BCC">
        <w:rPr>
          <w:snapToGrid w:val="0"/>
        </w:rPr>
        <w:tab/>
      </w:r>
      <w:r w:rsidRPr="00D33BCC">
        <w:rPr>
          <w:snapToGrid w:val="0"/>
        </w:rPr>
        <w:tab/>
        <w:t>The disciples said, “Master wilt thou that we</w:t>
      </w:r>
    </w:p>
    <w:p w:rsidR="00766455" w:rsidRPr="00D33BCC" w:rsidRDefault="00766455" w:rsidP="00766455">
      <w:pPr>
        <w:rPr>
          <w:snapToGrid w:val="0"/>
        </w:rPr>
      </w:pPr>
      <w:r w:rsidRPr="00D33BCC">
        <w:rPr>
          <w:snapToGrid w:val="0"/>
        </w:rPr>
        <w:tab/>
      </w:r>
      <w:r w:rsidRPr="00D33BCC">
        <w:rPr>
          <w:snapToGrid w:val="0"/>
        </w:rPr>
        <w:tab/>
        <w:t xml:space="preserve">call down fire from heaven to consume </w:t>
      </w:r>
    </w:p>
    <w:p w:rsidR="00766455" w:rsidRPr="00D33BCC" w:rsidRDefault="00766455" w:rsidP="00766455">
      <w:pPr>
        <w:rPr>
          <w:snapToGrid w:val="0"/>
        </w:rPr>
      </w:pPr>
      <w:r w:rsidRPr="00D33BCC">
        <w:rPr>
          <w:snapToGrid w:val="0"/>
        </w:rPr>
        <w:tab/>
      </w:r>
      <w:r w:rsidRPr="00D33BCC">
        <w:rPr>
          <w:snapToGrid w:val="0"/>
        </w:rPr>
        <w:tab/>
        <w:t>them?”</w:t>
      </w:r>
    </w:p>
    <w:p w:rsidR="00766455" w:rsidRPr="00D33BCC" w:rsidRDefault="00766455" w:rsidP="00766455">
      <w:pPr>
        <w:rPr>
          <w:snapToGrid w:val="0"/>
        </w:rPr>
      </w:pPr>
      <w:r w:rsidRPr="00D33BCC">
        <w:rPr>
          <w:snapToGrid w:val="0"/>
        </w:rPr>
        <w:tab/>
      </w:r>
      <w:r w:rsidRPr="00D33BCC">
        <w:rPr>
          <w:snapToGrid w:val="0"/>
        </w:rPr>
        <w:tab/>
        <w:t xml:space="preserve">It is easier to burn your enemies than to </w:t>
      </w:r>
    </w:p>
    <w:p w:rsidR="00766455" w:rsidRPr="00D33BCC" w:rsidRDefault="00766455" w:rsidP="00766455">
      <w:pPr>
        <w:rPr>
          <w:snapToGrid w:val="0"/>
        </w:rPr>
      </w:pPr>
      <w:r w:rsidRPr="00D33BCC">
        <w:rPr>
          <w:snapToGrid w:val="0"/>
        </w:rPr>
        <w:tab/>
      </w:r>
      <w:r w:rsidRPr="00D33BCC">
        <w:rPr>
          <w:snapToGrid w:val="0"/>
        </w:rPr>
        <w:tab/>
        <w:t>convert them.</w:t>
      </w:r>
    </w:p>
    <w:p w:rsidR="00766455" w:rsidRPr="00D33BCC" w:rsidRDefault="00766455" w:rsidP="00766455">
      <w:pPr>
        <w:rPr>
          <w:snapToGrid w:val="0"/>
        </w:rPr>
      </w:pPr>
      <w:r w:rsidRPr="00D33BCC">
        <w:rPr>
          <w:snapToGrid w:val="0"/>
        </w:rPr>
        <w:tab/>
      </w:r>
      <w:r w:rsidRPr="00D33BCC">
        <w:rPr>
          <w:snapToGrid w:val="0"/>
        </w:rPr>
        <w:tab/>
        <w:t>We are to be salt not strychnine.</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2.</w:t>
      </w:r>
      <w:r w:rsidRPr="00D33BCC">
        <w:rPr>
          <w:snapToGrid w:val="0"/>
        </w:rPr>
        <w:tab/>
        <w:t>By faithless warfare -</w:t>
      </w:r>
    </w:p>
    <w:p w:rsidR="00766455" w:rsidRPr="00D33BCC" w:rsidRDefault="00766455" w:rsidP="00766455">
      <w:pPr>
        <w:rPr>
          <w:snapToGrid w:val="0"/>
        </w:rPr>
      </w:pPr>
      <w:r w:rsidRPr="00D33BCC">
        <w:rPr>
          <w:snapToGrid w:val="0"/>
        </w:rPr>
        <w:tab/>
      </w:r>
      <w:r w:rsidRPr="00D33BCC">
        <w:rPr>
          <w:snapToGrid w:val="0"/>
        </w:rPr>
        <w:tab/>
        <w:t xml:space="preserve">It is easy to serve Him when all things go </w:t>
      </w:r>
    </w:p>
    <w:p w:rsidR="00766455" w:rsidRPr="00D33BCC" w:rsidRDefault="00766455" w:rsidP="00766455">
      <w:pPr>
        <w:rPr>
          <w:snapToGrid w:val="0"/>
        </w:rPr>
      </w:pPr>
      <w:r w:rsidRPr="00D33BCC">
        <w:rPr>
          <w:snapToGrid w:val="0"/>
        </w:rPr>
        <w:tab/>
      </w:r>
      <w:r w:rsidRPr="00D33BCC">
        <w:rPr>
          <w:snapToGrid w:val="0"/>
        </w:rPr>
        <w:tab/>
        <w:t>well, and every one proclaims Him Lord.</w:t>
      </w:r>
    </w:p>
    <w:p w:rsidR="00766455" w:rsidRPr="00D33BCC" w:rsidRDefault="00766455" w:rsidP="00766455">
      <w:pPr>
        <w:rPr>
          <w:snapToGrid w:val="0"/>
        </w:rPr>
      </w:pPr>
      <w:r w:rsidRPr="00D33BCC">
        <w:rPr>
          <w:snapToGrid w:val="0"/>
        </w:rPr>
        <w:tab/>
      </w:r>
      <w:r w:rsidRPr="00D33BCC">
        <w:rPr>
          <w:snapToGrid w:val="0"/>
        </w:rPr>
        <w:tab/>
        <w:t>But when the crowd disappears and you</w:t>
      </w:r>
    </w:p>
    <w:p w:rsidR="00766455" w:rsidRPr="00D33BCC" w:rsidRDefault="00766455" w:rsidP="00766455">
      <w:pPr>
        <w:rPr>
          <w:snapToGrid w:val="0"/>
        </w:rPr>
      </w:pPr>
      <w:r w:rsidRPr="00D33BCC">
        <w:rPr>
          <w:snapToGrid w:val="0"/>
        </w:rPr>
        <w:tab/>
      </w:r>
      <w:r w:rsidRPr="00D33BCC">
        <w:rPr>
          <w:snapToGrid w:val="0"/>
        </w:rPr>
        <w:tab/>
        <w:t>are standing alone -</w:t>
      </w:r>
    </w:p>
    <w:p w:rsidR="00766455" w:rsidRPr="00D33BCC" w:rsidRDefault="00766455" w:rsidP="00766455">
      <w:pPr>
        <w:rPr>
          <w:snapToGrid w:val="0"/>
        </w:rPr>
      </w:pPr>
      <w:r w:rsidRPr="00D33BCC">
        <w:rPr>
          <w:snapToGrid w:val="0"/>
        </w:rPr>
        <w:tab/>
      </w:r>
      <w:r w:rsidRPr="00D33BCC">
        <w:rPr>
          <w:snapToGrid w:val="0"/>
        </w:rPr>
        <w:tab/>
        <w:t>Are you like Peter?</w:t>
      </w:r>
    </w:p>
    <w:p w:rsidR="00766455" w:rsidRPr="00D33BCC" w:rsidRDefault="00766455" w:rsidP="00766455">
      <w:pPr>
        <w:rPr>
          <w:snapToGrid w:val="0"/>
        </w:rPr>
      </w:pPr>
      <w:r w:rsidRPr="00D33BCC">
        <w:rPr>
          <w:snapToGrid w:val="0"/>
        </w:rPr>
        <w:tab/>
      </w:r>
      <w:r w:rsidRPr="00D33BCC">
        <w:rPr>
          <w:snapToGrid w:val="0"/>
        </w:rPr>
        <w:tab/>
        <w:t>“I know not the man.”</w:t>
      </w:r>
    </w:p>
    <w:p w:rsidR="00766455" w:rsidRPr="00D33BCC" w:rsidRDefault="00766455" w:rsidP="00766455">
      <w:pPr>
        <w:rPr>
          <w:snapToGrid w:val="0"/>
        </w:rPr>
      </w:pPr>
      <w:r w:rsidRPr="00D33BCC">
        <w:rPr>
          <w:snapToGrid w:val="0"/>
        </w:rPr>
        <w:tab/>
      </w:r>
      <w:r w:rsidRPr="00D33BCC">
        <w:rPr>
          <w:snapToGrid w:val="0"/>
        </w:rPr>
        <w:tab/>
        <w:t>General Jackson said, “We may die, we do</w:t>
      </w:r>
    </w:p>
    <w:p w:rsidR="00766455" w:rsidRPr="00D33BCC" w:rsidRDefault="00766455" w:rsidP="00766455">
      <w:pPr>
        <w:rPr>
          <w:snapToGrid w:val="0"/>
        </w:rPr>
      </w:pPr>
      <w:r w:rsidRPr="00D33BCC">
        <w:rPr>
          <w:snapToGrid w:val="0"/>
        </w:rPr>
        <w:lastRenderedPageBreak/>
        <w:tab/>
      </w:r>
      <w:r w:rsidRPr="00D33BCC">
        <w:rPr>
          <w:snapToGrid w:val="0"/>
        </w:rPr>
        <w:tab/>
        <w:t>not retreat.”</w:t>
      </w:r>
    </w:p>
    <w:p w:rsidR="00766455" w:rsidRPr="00D33BCC" w:rsidRDefault="00766455" w:rsidP="00766455">
      <w:pPr>
        <w:rPr>
          <w:snapToGrid w:val="0"/>
        </w:rPr>
      </w:pPr>
      <w:r w:rsidRPr="00D33BCC">
        <w:rPr>
          <w:snapToGrid w:val="0"/>
        </w:rPr>
        <w:tab/>
      </w:r>
      <w:r w:rsidRPr="00D33BCC">
        <w:rPr>
          <w:snapToGrid w:val="0"/>
        </w:rPr>
        <w:tab/>
        <w:t xml:space="preserve">We need to fight as good soldiers of the </w:t>
      </w:r>
    </w:p>
    <w:p w:rsidR="00766455" w:rsidRPr="00D33BCC" w:rsidRDefault="00766455" w:rsidP="00766455">
      <w:pPr>
        <w:rPr>
          <w:snapToGrid w:val="0"/>
        </w:rPr>
      </w:pPr>
      <w:r w:rsidRPr="00D33BCC">
        <w:rPr>
          <w:snapToGrid w:val="0"/>
        </w:rPr>
        <w:tab/>
      </w:r>
      <w:r w:rsidRPr="00D33BCC">
        <w:rPr>
          <w:snapToGrid w:val="0"/>
        </w:rPr>
        <w:tab/>
        <w:t>cross.</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3.</w:t>
      </w:r>
      <w:r w:rsidRPr="00D33BCC">
        <w:rPr>
          <w:snapToGrid w:val="0"/>
        </w:rPr>
        <w:tab/>
        <w:t>By uncaring apathy -</w:t>
      </w:r>
    </w:p>
    <w:p w:rsidR="00766455" w:rsidRPr="00D33BCC" w:rsidRDefault="00766455" w:rsidP="00766455">
      <w:pPr>
        <w:rPr>
          <w:snapToGrid w:val="0"/>
        </w:rPr>
      </w:pPr>
      <w:r w:rsidRPr="00D33BCC">
        <w:rPr>
          <w:snapToGrid w:val="0"/>
        </w:rPr>
        <w:tab/>
      </w:r>
      <w:r w:rsidRPr="00D33BCC">
        <w:rPr>
          <w:snapToGrid w:val="0"/>
        </w:rPr>
        <w:tab/>
        <w:t>Lam. 1:12 “Is it nothing to you, all ye that</w:t>
      </w:r>
    </w:p>
    <w:p w:rsidR="00766455" w:rsidRPr="00D33BCC" w:rsidRDefault="00766455" w:rsidP="00766455">
      <w:pPr>
        <w:rPr>
          <w:snapToGrid w:val="0"/>
        </w:rPr>
      </w:pPr>
      <w:r w:rsidRPr="00D33BCC">
        <w:rPr>
          <w:snapToGrid w:val="0"/>
        </w:rPr>
        <w:tab/>
      </w:r>
      <w:r w:rsidRPr="00D33BCC">
        <w:rPr>
          <w:snapToGrid w:val="0"/>
        </w:rPr>
        <w:tab/>
        <w:t>pass by?”</w:t>
      </w:r>
    </w:p>
    <w:p w:rsidR="007F790E" w:rsidRPr="00D33BCC" w:rsidRDefault="00766455" w:rsidP="007F790E">
      <w:pPr>
        <w:rPr>
          <w:snapToGrid w:val="0"/>
        </w:rPr>
      </w:pPr>
      <w:r w:rsidRPr="00D33BCC">
        <w:rPr>
          <w:snapToGrid w:val="0"/>
        </w:rPr>
        <w:tab/>
      </w:r>
      <w:r w:rsidRPr="00D33BCC">
        <w:rPr>
          <w:snapToGrid w:val="0"/>
        </w:rPr>
        <w:tab/>
        <w:t>Where are the Good Samaritans?</w:t>
      </w:r>
    </w:p>
    <w:p w:rsidR="007F790E" w:rsidRPr="00D33BCC" w:rsidRDefault="007F790E" w:rsidP="007F790E">
      <w:pPr>
        <w:rPr>
          <w:snapToGrid w:val="0"/>
        </w:rPr>
      </w:pPr>
    </w:p>
    <w:p w:rsidR="00766455" w:rsidRPr="00D33BCC" w:rsidRDefault="00766455" w:rsidP="007F790E">
      <w:pPr>
        <w:pStyle w:val="Heading2"/>
      </w:pPr>
      <w:bookmarkStart w:id="111" w:name="_Toc243905563"/>
      <w:bookmarkStart w:id="112" w:name="_Toc243915893"/>
      <w:bookmarkStart w:id="113" w:name="_Toc243918895"/>
      <w:r w:rsidRPr="00D33BCC">
        <w:rPr>
          <w:snapToGrid w:val="0"/>
        </w:rPr>
        <w:t>Smiting The Shepherd</w:t>
      </w:r>
      <w:bookmarkEnd w:id="111"/>
      <w:bookmarkEnd w:id="112"/>
      <w:bookmarkEnd w:id="113"/>
    </w:p>
    <w:p w:rsidR="00766455" w:rsidRPr="00D33BCC" w:rsidRDefault="00766455" w:rsidP="00766455">
      <w:pPr>
        <w:jc w:val="center"/>
        <w:rPr>
          <w:snapToGrid w:val="0"/>
        </w:rPr>
      </w:pPr>
      <w:r w:rsidRPr="00D33BCC">
        <w:rPr>
          <w:snapToGrid w:val="0"/>
        </w:rPr>
        <w:t>Zech. 13:7</w:t>
      </w:r>
    </w:p>
    <w:p w:rsidR="00766455" w:rsidRPr="00D33BCC" w:rsidRDefault="00766455" w:rsidP="00766455">
      <w:pPr>
        <w:jc w:val="center"/>
        <w:rPr>
          <w:snapToGrid w:val="0"/>
        </w:rPr>
      </w:pPr>
    </w:p>
    <w:p w:rsidR="00766455" w:rsidRPr="00D33BCC" w:rsidRDefault="00766455" w:rsidP="00766455">
      <w:pPr>
        <w:rPr>
          <w:snapToGrid w:val="0"/>
        </w:rPr>
      </w:pPr>
      <w:r w:rsidRPr="00D33BCC">
        <w:rPr>
          <w:snapToGrid w:val="0"/>
        </w:rPr>
        <w:t>I.</w:t>
      </w:r>
      <w:r w:rsidRPr="00D33BCC">
        <w:rPr>
          <w:snapToGrid w:val="0"/>
        </w:rPr>
        <w:tab/>
        <w:t>The Shepherd</w:t>
      </w:r>
      <w:r w:rsidRPr="00D33BCC">
        <w:rPr>
          <w:snapToGrid w:val="0"/>
        </w:rPr>
        <w:tab/>
        <w:t>“The man that is my fellow”</w:t>
      </w:r>
    </w:p>
    <w:p w:rsidR="00766455" w:rsidRPr="00D33BCC" w:rsidRDefault="00766455" w:rsidP="00766455">
      <w:pPr>
        <w:rPr>
          <w:snapToGrid w:val="0"/>
        </w:rPr>
      </w:pPr>
      <w:r w:rsidRPr="00D33BCC">
        <w:rPr>
          <w:snapToGrid w:val="0"/>
        </w:rPr>
        <w:tab/>
        <w:t>1.</w:t>
      </w:r>
      <w:r w:rsidRPr="00D33BCC">
        <w:rPr>
          <w:snapToGrid w:val="0"/>
        </w:rPr>
        <w:tab/>
        <w:t xml:space="preserve">Two natures </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He is a “man”</w:t>
      </w:r>
      <w:r w:rsidRPr="00D33BCC">
        <w:rPr>
          <w:snapToGrid w:val="0"/>
        </w:rPr>
        <w:tab/>
        <w:t>Isa. 53:3</w:t>
      </w:r>
      <w:r w:rsidRPr="00D33BCC">
        <w:rPr>
          <w:snapToGrid w:val="0"/>
        </w:rPr>
        <w:tab/>
      </w:r>
      <w:r w:rsidRPr="00D33BCC">
        <w:rPr>
          <w:snapToGrid w:val="0"/>
        </w:rPr>
        <w:tab/>
        <w:t>Gal. 4:4</w:t>
      </w:r>
      <w:r w:rsidRPr="00D33BCC">
        <w:rPr>
          <w:snapToGrid w:val="0"/>
        </w:rPr>
        <w:tab/>
      </w:r>
      <w:r w:rsidRPr="00D33BCC">
        <w:rPr>
          <w:snapToGrid w:val="0"/>
        </w:rPr>
        <w:tab/>
      </w:r>
      <w:r w:rsidRPr="00D33BCC">
        <w:rPr>
          <w:snapToGrid w:val="0"/>
        </w:rPr>
        <w:tab/>
      </w:r>
      <w:r w:rsidRPr="00D33BCC">
        <w:rPr>
          <w:snapToGrid w:val="0"/>
        </w:rPr>
        <w:tab/>
      </w:r>
      <w:r w:rsidRPr="00D33BCC">
        <w:rPr>
          <w:snapToGrid w:val="0"/>
        </w:rPr>
        <w:tab/>
      </w:r>
      <w:r w:rsidRPr="00D33BCC">
        <w:rPr>
          <w:snapToGrid w:val="0"/>
        </w:rPr>
        <w:tab/>
      </w:r>
      <w:r w:rsidRPr="00D33BCC">
        <w:rPr>
          <w:snapToGrid w:val="0"/>
        </w:rPr>
        <w:tab/>
      </w:r>
      <w:r w:rsidRPr="00D33BCC">
        <w:rPr>
          <w:snapToGrid w:val="0"/>
        </w:rPr>
        <w:tab/>
        <w:t>Phil. 2:8</w:t>
      </w:r>
      <w:r w:rsidRPr="00D33BCC">
        <w:rPr>
          <w:snapToGrid w:val="0"/>
        </w:rPr>
        <w:tab/>
        <w:t>I Tim. 2:5</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He is God</w:t>
      </w:r>
    </w:p>
    <w:p w:rsidR="00766455" w:rsidRPr="00D33BCC" w:rsidRDefault="00766455" w:rsidP="00766455">
      <w:pPr>
        <w:ind w:left="2160"/>
        <w:rPr>
          <w:snapToGrid w:val="0"/>
        </w:rPr>
      </w:pPr>
      <w:r w:rsidRPr="00D33BCC">
        <w:rPr>
          <w:snapToGrid w:val="0"/>
        </w:rPr>
        <w:t>“My fellow”  “My equal” It is expressive of our Lord’s divine equality with the Father.  Phil. 2:6</w:t>
      </w:r>
    </w:p>
    <w:p w:rsidR="00766455" w:rsidRPr="00D33BCC" w:rsidRDefault="00766455" w:rsidP="00766455">
      <w:pPr>
        <w:ind w:left="2160"/>
        <w:rPr>
          <w:snapToGrid w:val="0"/>
        </w:rPr>
      </w:pPr>
      <w:r w:rsidRPr="00D33BCC">
        <w:rPr>
          <w:snapToGrid w:val="0"/>
        </w:rPr>
        <w:t>“The Word was made flesh, and dwelt among us, (and we beheld His glory, the glory as of the only begotten of the Father,) full of grace and truth.”</w:t>
      </w:r>
    </w:p>
    <w:p w:rsidR="00766455" w:rsidRPr="00D33BCC" w:rsidRDefault="00766455" w:rsidP="00766455">
      <w:pPr>
        <w:rPr>
          <w:snapToGrid w:val="0"/>
        </w:rPr>
      </w:pPr>
      <w:r w:rsidRPr="00D33BCC">
        <w:rPr>
          <w:snapToGrid w:val="0"/>
        </w:rPr>
        <w:tab/>
        <w:t>2.</w:t>
      </w:r>
      <w:r w:rsidRPr="00D33BCC">
        <w:rPr>
          <w:snapToGrid w:val="0"/>
        </w:rPr>
        <w:tab/>
        <w:t xml:space="preserve">He is a shepherd </w:t>
      </w:r>
      <w:r w:rsidRPr="00D33BCC">
        <w:rPr>
          <w:snapToGrid w:val="0"/>
        </w:rPr>
        <w:tab/>
      </w:r>
      <w:r w:rsidRPr="00D33BCC">
        <w:rPr>
          <w:snapToGrid w:val="0"/>
        </w:rPr>
        <w:tab/>
        <w:t>He performs as a shepherd -</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 xml:space="preserve">Watching over </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Providing for</w:t>
      </w:r>
    </w:p>
    <w:p w:rsidR="00766455" w:rsidRPr="00D33BCC" w:rsidRDefault="00766455" w:rsidP="00766455">
      <w:pPr>
        <w:rPr>
          <w:snapToGrid w:val="0"/>
        </w:rPr>
      </w:pPr>
      <w:r w:rsidRPr="00D33BCC">
        <w:rPr>
          <w:snapToGrid w:val="0"/>
        </w:rPr>
        <w:tab/>
      </w:r>
      <w:r w:rsidRPr="00D33BCC">
        <w:rPr>
          <w:snapToGrid w:val="0"/>
        </w:rPr>
        <w:tab/>
        <w:t>(3)</w:t>
      </w:r>
      <w:r w:rsidRPr="00D33BCC">
        <w:rPr>
          <w:snapToGrid w:val="0"/>
        </w:rPr>
        <w:tab/>
        <w:t>Guiding them</w:t>
      </w:r>
    </w:p>
    <w:p w:rsidR="00766455" w:rsidRPr="00D33BCC" w:rsidRDefault="00766455" w:rsidP="00766455">
      <w:pPr>
        <w:rPr>
          <w:snapToGrid w:val="0"/>
        </w:rPr>
      </w:pPr>
      <w:r w:rsidRPr="00D33BCC">
        <w:rPr>
          <w:snapToGrid w:val="0"/>
        </w:rPr>
        <w:tab/>
        <w:t>3.</w:t>
      </w:r>
      <w:r w:rsidRPr="00D33BCC">
        <w:rPr>
          <w:snapToGrid w:val="0"/>
        </w:rPr>
        <w:tab/>
        <w:t>He is Jehovah’s shepherd</w:t>
      </w:r>
    </w:p>
    <w:p w:rsidR="00766455" w:rsidRPr="00D33BCC" w:rsidRDefault="00766455" w:rsidP="00766455">
      <w:pPr>
        <w:rPr>
          <w:snapToGrid w:val="0"/>
        </w:rPr>
      </w:pPr>
      <w:r w:rsidRPr="00D33BCC">
        <w:rPr>
          <w:snapToGrid w:val="0"/>
        </w:rPr>
        <w:tab/>
      </w:r>
      <w:r w:rsidRPr="00D33BCC">
        <w:rPr>
          <w:snapToGrid w:val="0"/>
        </w:rPr>
        <w:tab/>
        <w:t>“My shepherd...</w:t>
      </w:r>
      <w:proofErr w:type="spellStart"/>
      <w:r w:rsidRPr="00D33BCC">
        <w:rPr>
          <w:snapToGrid w:val="0"/>
        </w:rPr>
        <w:t>saith</w:t>
      </w:r>
      <w:proofErr w:type="spellEnd"/>
      <w:r w:rsidRPr="00D33BCC">
        <w:rPr>
          <w:snapToGrid w:val="0"/>
        </w:rPr>
        <w:t xml:space="preserve"> the LORD of hosts:”</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The flock belongs to God</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The flock is committed to Him by God</w:t>
      </w:r>
      <w:r w:rsidRPr="00D33BCC">
        <w:rPr>
          <w:snapToGrid w:val="0"/>
        </w:rPr>
        <w:tab/>
        <w:t>John 17:6</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II.</w:t>
      </w:r>
      <w:r w:rsidRPr="00D33BCC">
        <w:rPr>
          <w:snapToGrid w:val="0"/>
        </w:rPr>
        <w:tab/>
        <w:t xml:space="preserve">The Sword </w:t>
      </w:r>
    </w:p>
    <w:p w:rsidR="00766455" w:rsidRPr="00D33BCC" w:rsidRDefault="00766455" w:rsidP="00766455">
      <w:pPr>
        <w:rPr>
          <w:snapToGrid w:val="0"/>
        </w:rPr>
      </w:pPr>
      <w:r w:rsidRPr="00D33BCC">
        <w:rPr>
          <w:snapToGrid w:val="0"/>
        </w:rPr>
        <w:tab/>
        <w:t>“Awake, O sword, against my shepherd”</w:t>
      </w:r>
    </w:p>
    <w:p w:rsidR="00766455" w:rsidRPr="00D33BCC" w:rsidRDefault="00766455" w:rsidP="00766455">
      <w:pPr>
        <w:rPr>
          <w:snapToGrid w:val="0"/>
        </w:rPr>
      </w:pPr>
      <w:r w:rsidRPr="00D33BCC">
        <w:rPr>
          <w:snapToGrid w:val="0"/>
        </w:rPr>
        <w:tab/>
        <w:t>1.</w:t>
      </w:r>
      <w:r w:rsidRPr="00D33BCC">
        <w:rPr>
          <w:snapToGrid w:val="0"/>
        </w:rPr>
        <w:tab/>
        <w:t>The sword is symbolic of two things:</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Divine justice</w:t>
      </w:r>
      <w:r w:rsidRPr="00D33BCC">
        <w:rPr>
          <w:snapToGrid w:val="0"/>
        </w:rPr>
        <w:tab/>
      </w:r>
      <w:r w:rsidRPr="00D33BCC">
        <w:rPr>
          <w:snapToGrid w:val="0"/>
        </w:rPr>
        <w:tab/>
      </w:r>
      <w:r w:rsidRPr="00D33BCC">
        <w:rPr>
          <w:snapToGrid w:val="0"/>
        </w:rPr>
        <w:tab/>
        <w:t>Sin must be punished.</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The sheep had sinned.  Isa. 53:6</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The shepherd died for the sheep.</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The principle of substitution. Rom. 5:6</w:t>
      </w:r>
    </w:p>
    <w:p w:rsidR="00766455" w:rsidRPr="00D33BCC" w:rsidRDefault="00766455" w:rsidP="00766455">
      <w:pPr>
        <w:ind w:left="2160"/>
        <w:rPr>
          <w:snapToGrid w:val="0"/>
        </w:rPr>
      </w:pPr>
      <w:r w:rsidRPr="00D33BCC">
        <w:rPr>
          <w:snapToGrid w:val="0"/>
        </w:rPr>
        <w:t>The shepherd had to die to reconcile justice with mercy in the salvation of sinners.  I John 1:9</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Divine judgment</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“Smite the shepherd”</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“Smite”-strike hard, stripes, wound, kill</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The sufferings of the Lord divinely appointed.</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The sufferings of the Lord most severe.</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The sufferings of the Lord were surprising.</w:t>
      </w:r>
    </w:p>
    <w:p w:rsidR="00766455" w:rsidRPr="00D33BCC" w:rsidRDefault="00766455" w:rsidP="00766455">
      <w:pPr>
        <w:rPr>
          <w:snapToGrid w:val="0"/>
        </w:rPr>
      </w:pPr>
      <w:r w:rsidRPr="00D33BCC">
        <w:rPr>
          <w:snapToGrid w:val="0"/>
        </w:rPr>
        <w:lastRenderedPageBreak/>
        <w:tab/>
      </w:r>
      <w:r w:rsidRPr="00D33BCC">
        <w:rPr>
          <w:snapToGrid w:val="0"/>
        </w:rPr>
        <w:tab/>
      </w:r>
      <w:r w:rsidRPr="00D33BCC">
        <w:rPr>
          <w:snapToGrid w:val="0"/>
        </w:rPr>
        <w:tab/>
        <w:t>This was His only begotten Son.</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III.</w:t>
      </w:r>
      <w:r w:rsidRPr="00D33BCC">
        <w:rPr>
          <w:snapToGrid w:val="0"/>
        </w:rPr>
        <w:tab/>
        <w:t>The Consequences</w:t>
      </w:r>
    </w:p>
    <w:p w:rsidR="00766455" w:rsidRPr="00D33BCC" w:rsidRDefault="00766455" w:rsidP="00766455">
      <w:pPr>
        <w:rPr>
          <w:snapToGrid w:val="0"/>
        </w:rPr>
      </w:pPr>
      <w:r w:rsidRPr="00D33BCC">
        <w:rPr>
          <w:snapToGrid w:val="0"/>
        </w:rPr>
        <w:tab/>
        <w:t>1.</w:t>
      </w:r>
      <w:r w:rsidRPr="00D33BCC">
        <w:rPr>
          <w:snapToGrid w:val="0"/>
        </w:rPr>
        <w:tab/>
        <w:t>The immediate effect  Matt. 26:31</w:t>
      </w:r>
    </w:p>
    <w:p w:rsidR="00766455" w:rsidRPr="00D33BCC" w:rsidRDefault="00766455" w:rsidP="00766455">
      <w:pPr>
        <w:rPr>
          <w:snapToGrid w:val="0"/>
        </w:rPr>
      </w:pPr>
      <w:r w:rsidRPr="00D33BCC">
        <w:rPr>
          <w:snapToGrid w:val="0"/>
        </w:rPr>
        <w:tab/>
      </w:r>
      <w:r w:rsidRPr="00D33BCC">
        <w:rPr>
          <w:snapToGrid w:val="0"/>
        </w:rPr>
        <w:tab/>
        <w:t>“The sheep...scattered”</w:t>
      </w:r>
    </w:p>
    <w:p w:rsidR="00766455" w:rsidRPr="00D33BCC" w:rsidRDefault="00766455" w:rsidP="00766455">
      <w:pPr>
        <w:rPr>
          <w:snapToGrid w:val="0"/>
        </w:rPr>
      </w:pPr>
      <w:r w:rsidRPr="00D33BCC">
        <w:rPr>
          <w:snapToGrid w:val="0"/>
        </w:rPr>
        <w:tab/>
      </w:r>
      <w:r w:rsidRPr="00D33BCC">
        <w:rPr>
          <w:snapToGrid w:val="0"/>
        </w:rPr>
        <w:tab/>
        <w:t>Unity is strength and harmony. Division is weakness and disorder.</w:t>
      </w:r>
    </w:p>
    <w:p w:rsidR="00766455" w:rsidRPr="00D33BCC" w:rsidRDefault="00766455" w:rsidP="00766455">
      <w:pPr>
        <w:rPr>
          <w:snapToGrid w:val="0"/>
        </w:rPr>
      </w:pPr>
      <w:r w:rsidRPr="00D33BCC">
        <w:rPr>
          <w:snapToGrid w:val="0"/>
        </w:rPr>
        <w:tab/>
        <w:t>2.</w:t>
      </w:r>
      <w:r w:rsidRPr="00D33BCC">
        <w:rPr>
          <w:snapToGrid w:val="0"/>
        </w:rPr>
        <w:tab/>
        <w:t>The ultimate effect</w:t>
      </w:r>
    </w:p>
    <w:p w:rsidR="00766455" w:rsidRPr="00D33BCC" w:rsidRDefault="00766455" w:rsidP="00766455">
      <w:pPr>
        <w:rPr>
          <w:snapToGrid w:val="0"/>
        </w:rPr>
      </w:pPr>
      <w:r w:rsidRPr="00D33BCC">
        <w:rPr>
          <w:snapToGrid w:val="0"/>
        </w:rPr>
        <w:tab/>
      </w:r>
      <w:r w:rsidRPr="00D33BCC">
        <w:rPr>
          <w:snapToGrid w:val="0"/>
        </w:rPr>
        <w:tab/>
        <w:t>“I will turn mine hand upon the little ones”</w:t>
      </w:r>
    </w:p>
    <w:p w:rsidR="007F790E" w:rsidRPr="00D33BCC" w:rsidRDefault="00766455" w:rsidP="007F790E">
      <w:pPr>
        <w:rPr>
          <w:snapToGrid w:val="0"/>
        </w:rPr>
      </w:pPr>
      <w:r w:rsidRPr="00D33BCC">
        <w:rPr>
          <w:snapToGrid w:val="0"/>
        </w:rPr>
        <w:tab/>
      </w:r>
      <w:r w:rsidRPr="00D33BCC">
        <w:rPr>
          <w:snapToGrid w:val="0"/>
        </w:rPr>
        <w:tab/>
        <w:t>Restoration and redemption  Matt. 26:32</w:t>
      </w:r>
    </w:p>
    <w:p w:rsidR="007F790E" w:rsidRPr="00D33BCC" w:rsidRDefault="007F790E" w:rsidP="007F790E">
      <w:pPr>
        <w:rPr>
          <w:snapToGrid w:val="0"/>
        </w:rPr>
      </w:pPr>
    </w:p>
    <w:p w:rsidR="00766455" w:rsidRPr="00D33BCC" w:rsidRDefault="00766455" w:rsidP="007F790E">
      <w:pPr>
        <w:pStyle w:val="Heading2"/>
        <w:rPr>
          <w:snapToGrid w:val="0"/>
        </w:rPr>
      </w:pPr>
      <w:bookmarkStart w:id="114" w:name="_Toc243905564"/>
      <w:bookmarkStart w:id="115" w:name="_Toc243915894"/>
      <w:bookmarkStart w:id="116" w:name="_Toc243918896"/>
      <w:r w:rsidRPr="00D33BCC">
        <w:rPr>
          <w:snapToGrid w:val="0"/>
        </w:rPr>
        <w:t>A Day of Judgment</w:t>
      </w:r>
      <w:bookmarkEnd w:id="114"/>
      <w:bookmarkEnd w:id="115"/>
      <w:bookmarkEnd w:id="116"/>
    </w:p>
    <w:p w:rsidR="00766455" w:rsidRPr="00D33BCC" w:rsidRDefault="00766455" w:rsidP="00766455">
      <w:pPr>
        <w:jc w:val="center"/>
        <w:rPr>
          <w:snapToGrid w:val="0"/>
        </w:rPr>
      </w:pPr>
      <w:r w:rsidRPr="00D33BCC">
        <w:rPr>
          <w:snapToGrid w:val="0"/>
        </w:rPr>
        <w:t>Zech. 14:1-3</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w:t>
      </w:r>
      <w:r w:rsidRPr="00D33BCC">
        <w:rPr>
          <w:snapToGrid w:val="0"/>
        </w:rPr>
        <w:tab/>
        <w:t>The Day of The Lord - vs. 1</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Refers to the literal return of Christ.</w:t>
      </w:r>
    </w:p>
    <w:p w:rsidR="00766455" w:rsidRPr="00D33BCC" w:rsidRDefault="00766455" w:rsidP="00766455">
      <w:pPr>
        <w:rPr>
          <w:snapToGrid w:val="0"/>
        </w:rPr>
      </w:pPr>
      <w:r w:rsidRPr="00D33BCC">
        <w:rPr>
          <w:snapToGrid w:val="0"/>
        </w:rPr>
        <w:tab/>
      </w:r>
      <w:r w:rsidRPr="00D33BCC">
        <w:rPr>
          <w:snapToGrid w:val="0"/>
        </w:rPr>
        <w:tab/>
        <w:t>Matt. 24:27  Acts 1:11  Rev. 1:7</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2.</w:t>
      </w:r>
      <w:r w:rsidRPr="00D33BCC">
        <w:rPr>
          <w:snapToGrid w:val="0"/>
        </w:rPr>
        <w:tab/>
        <w:t>It is a time He will manifest His glory</w:t>
      </w:r>
    </w:p>
    <w:p w:rsidR="00766455" w:rsidRPr="00D33BCC" w:rsidRDefault="00766455" w:rsidP="00766455">
      <w:pPr>
        <w:rPr>
          <w:snapToGrid w:val="0"/>
        </w:rPr>
      </w:pPr>
      <w:r w:rsidRPr="00D33BCC">
        <w:rPr>
          <w:snapToGrid w:val="0"/>
        </w:rPr>
        <w:tab/>
      </w:r>
      <w:r w:rsidRPr="00D33BCC">
        <w:rPr>
          <w:snapToGrid w:val="0"/>
        </w:rPr>
        <w:tab/>
        <w:t>and power.  Matt. 24:30  Luke 21:27</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3.</w:t>
      </w:r>
      <w:r w:rsidRPr="00D33BCC">
        <w:rPr>
          <w:snapToGrid w:val="0"/>
        </w:rPr>
        <w:tab/>
        <w:t>It is a time of Great Judgment</w:t>
      </w:r>
    </w:p>
    <w:p w:rsidR="00766455" w:rsidRPr="00D33BCC" w:rsidRDefault="00766455" w:rsidP="00766455">
      <w:pPr>
        <w:rPr>
          <w:snapToGrid w:val="0"/>
        </w:rPr>
      </w:pPr>
      <w:r w:rsidRPr="00D33BCC">
        <w:rPr>
          <w:snapToGrid w:val="0"/>
        </w:rPr>
        <w:tab/>
      </w:r>
      <w:r w:rsidRPr="00D33BCC">
        <w:rPr>
          <w:snapToGrid w:val="0"/>
        </w:rPr>
        <w:tab/>
        <w:t>Matt. 24:29  II Thess. 1:7-8  Jude 14,15</w:t>
      </w:r>
    </w:p>
    <w:p w:rsidR="00766455" w:rsidRPr="00D33BCC" w:rsidRDefault="00766455" w:rsidP="00766455">
      <w:pPr>
        <w:rPr>
          <w:snapToGrid w:val="0"/>
        </w:rPr>
      </w:pPr>
      <w:r w:rsidRPr="00D33BCC">
        <w:rPr>
          <w:snapToGrid w:val="0"/>
        </w:rPr>
        <w:tab/>
      </w:r>
      <w:r w:rsidRPr="00D33BCC">
        <w:rPr>
          <w:snapToGrid w:val="0"/>
        </w:rPr>
        <w:tab/>
        <w:t xml:space="preserve">Rev. 6:12-17  </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II.</w:t>
      </w:r>
      <w:r w:rsidRPr="00D33BCC">
        <w:rPr>
          <w:snapToGrid w:val="0"/>
        </w:rPr>
        <w:tab/>
        <w:t>The Judgment of Jerusalem - vs. 2</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“Thy spoil shall be divided in the midst</w:t>
      </w:r>
    </w:p>
    <w:p w:rsidR="00766455" w:rsidRPr="00D33BCC" w:rsidRDefault="00766455" w:rsidP="00766455">
      <w:pPr>
        <w:rPr>
          <w:snapToGrid w:val="0"/>
        </w:rPr>
      </w:pPr>
      <w:r w:rsidRPr="00D33BCC">
        <w:rPr>
          <w:snapToGrid w:val="0"/>
        </w:rPr>
        <w:tab/>
      </w:r>
      <w:r w:rsidRPr="00D33BCC">
        <w:rPr>
          <w:snapToGrid w:val="0"/>
        </w:rPr>
        <w:tab/>
        <w:t>of thee.” vs. 1</w:t>
      </w:r>
    </w:p>
    <w:p w:rsidR="00766455" w:rsidRPr="00D33BCC" w:rsidRDefault="00766455" w:rsidP="00766455">
      <w:pPr>
        <w:rPr>
          <w:snapToGrid w:val="0"/>
        </w:rPr>
      </w:pPr>
      <w:r w:rsidRPr="00D33BCC">
        <w:rPr>
          <w:snapToGrid w:val="0"/>
        </w:rPr>
        <w:tab/>
      </w:r>
      <w:r w:rsidRPr="00D33BCC">
        <w:rPr>
          <w:snapToGrid w:val="0"/>
        </w:rPr>
        <w:tab/>
        <w:t>The enemy shall get possession of the</w:t>
      </w:r>
    </w:p>
    <w:p w:rsidR="00766455" w:rsidRPr="00D33BCC" w:rsidRDefault="00766455" w:rsidP="00766455">
      <w:pPr>
        <w:rPr>
          <w:snapToGrid w:val="0"/>
        </w:rPr>
      </w:pPr>
      <w:r w:rsidRPr="00D33BCC">
        <w:rPr>
          <w:snapToGrid w:val="0"/>
        </w:rPr>
        <w:tab/>
      </w:r>
      <w:r w:rsidRPr="00D33BCC">
        <w:rPr>
          <w:snapToGrid w:val="0"/>
        </w:rPr>
        <w:tab/>
        <w:t>capital, plunder it, and divide its spoil</w:t>
      </w:r>
    </w:p>
    <w:p w:rsidR="00766455" w:rsidRPr="00D33BCC" w:rsidRDefault="00766455" w:rsidP="00766455">
      <w:pPr>
        <w:rPr>
          <w:snapToGrid w:val="0"/>
        </w:rPr>
      </w:pPr>
      <w:r w:rsidRPr="00D33BCC">
        <w:rPr>
          <w:snapToGrid w:val="0"/>
        </w:rPr>
        <w:tab/>
      </w:r>
      <w:r w:rsidRPr="00D33BCC">
        <w:rPr>
          <w:snapToGrid w:val="0"/>
        </w:rPr>
        <w:tab/>
        <w:t>among themselves.</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2.</w:t>
      </w:r>
      <w:r w:rsidRPr="00D33BCC">
        <w:rPr>
          <w:snapToGrid w:val="0"/>
        </w:rPr>
        <w:tab/>
        <w:t>“The city shall be taken”</w:t>
      </w:r>
    </w:p>
    <w:p w:rsidR="00766455" w:rsidRPr="00D33BCC" w:rsidRDefault="00766455" w:rsidP="00766455">
      <w:pPr>
        <w:rPr>
          <w:snapToGrid w:val="0"/>
        </w:rPr>
      </w:pPr>
      <w:r w:rsidRPr="00D33BCC">
        <w:rPr>
          <w:snapToGrid w:val="0"/>
        </w:rPr>
        <w:tab/>
      </w:r>
      <w:r w:rsidRPr="00D33BCC">
        <w:rPr>
          <w:snapToGrid w:val="0"/>
        </w:rPr>
        <w:tab/>
        <w:t>The city itself subdued.</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3.</w:t>
      </w:r>
      <w:r w:rsidRPr="00D33BCC">
        <w:rPr>
          <w:snapToGrid w:val="0"/>
        </w:rPr>
        <w:tab/>
        <w:t>“The houses rifled.”</w:t>
      </w:r>
    </w:p>
    <w:p w:rsidR="00766455" w:rsidRPr="00D33BCC" w:rsidRDefault="00766455" w:rsidP="00766455">
      <w:pPr>
        <w:rPr>
          <w:snapToGrid w:val="0"/>
        </w:rPr>
      </w:pPr>
      <w:r w:rsidRPr="00D33BCC">
        <w:rPr>
          <w:snapToGrid w:val="0"/>
        </w:rPr>
        <w:tab/>
      </w:r>
      <w:r w:rsidRPr="00D33BCC">
        <w:rPr>
          <w:snapToGrid w:val="0"/>
        </w:rPr>
        <w:tab/>
        <w:t>To plunder – spoil</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4.</w:t>
      </w:r>
      <w:r w:rsidRPr="00D33BCC">
        <w:rPr>
          <w:snapToGrid w:val="0"/>
        </w:rPr>
        <w:tab/>
        <w:t>“The women ravished”</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5.</w:t>
      </w:r>
      <w:r w:rsidRPr="00D33BCC">
        <w:rPr>
          <w:snapToGrid w:val="0"/>
        </w:rPr>
        <w:tab/>
        <w:t>“Half of the city shall go...into captivity”</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III.</w:t>
      </w:r>
      <w:r w:rsidRPr="00D33BCC">
        <w:rPr>
          <w:snapToGrid w:val="0"/>
        </w:rPr>
        <w:tab/>
        <w:t>The Judgment of The Nations - vs. 3</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“I will gather all nations.”  Joel 3:2-3</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2.</w:t>
      </w:r>
      <w:r w:rsidRPr="00D33BCC">
        <w:rPr>
          <w:snapToGrid w:val="0"/>
        </w:rPr>
        <w:tab/>
        <w:t>The Place of Battle</w:t>
      </w:r>
    </w:p>
    <w:p w:rsidR="00766455" w:rsidRPr="00D33BCC" w:rsidRDefault="00766455" w:rsidP="00766455">
      <w:pPr>
        <w:rPr>
          <w:snapToGrid w:val="0"/>
        </w:rPr>
      </w:pPr>
      <w:r w:rsidRPr="00D33BCC">
        <w:rPr>
          <w:snapToGrid w:val="0"/>
        </w:rPr>
        <w:tab/>
      </w:r>
      <w:r w:rsidRPr="00D33BCC">
        <w:rPr>
          <w:snapToGrid w:val="0"/>
        </w:rPr>
        <w:tab/>
        <w:t>Rev. 16:16</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3.</w:t>
      </w:r>
      <w:r w:rsidRPr="00D33BCC">
        <w:rPr>
          <w:snapToGrid w:val="0"/>
        </w:rPr>
        <w:tab/>
        <w:t>The Results of the Battle</w:t>
      </w:r>
    </w:p>
    <w:p w:rsidR="007F790E" w:rsidRPr="00D33BCC" w:rsidRDefault="00766455" w:rsidP="007F790E">
      <w:pPr>
        <w:rPr>
          <w:snapToGrid w:val="0"/>
        </w:rPr>
      </w:pPr>
      <w:r w:rsidRPr="00D33BCC">
        <w:rPr>
          <w:snapToGrid w:val="0"/>
        </w:rPr>
        <w:tab/>
      </w:r>
      <w:r w:rsidRPr="00D33BCC">
        <w:rPr>
          <w:snapToGrid w:val="0"/>
        </w:rPr>
        <w:tab/>
        <w:t>Rev. 14:20  Rev. 9:11-20</w:t>
      </w:r>
    </w:p>
    <w:p w:rsidR="007F790E" w:rsidRPr="00D33BCC" w:rsidRDefault="007F790E" w:rsidP="007F790E">
      <w:pPr>
        <w:rPr>
          <w:snapToGrid w:val="0"/>
        </w:rPr>
      </w:pPr>
    </w:p>
    <w:p w:rsidR="00766455" w:rsidRPr="00D33BCC" w:rsidRDefault="00766455" w:rsidP="007F790E">
      <w:pPr>
        <w:pStyle w:val="Heading2"/>
        <w:rPr>
          <w:snapToGrid w:val="0"/>
          <w:sz w:val="24"/>
        </w:rPr>
      </w:pPr>
      <w:bookmarkStart w:id="117" w:name="_Toc243905565"/>
      <w:bookmarkStart w:id="118" w:name="_Toc243915895"/>
      <w:bookmarkStart w:id="119" w:name="_Toc243918897"/>
      <w:r w:rsidRPr="00D33BCC">
        <w:rPr>
          <w:snapToGrid w:val="0"/>
        </w:rPr>
        <w:t>The Appearing of Christ</w:t>
      </w:r>
      <w:bookmarkEnd w:id="117"/>
      <w:bookmarkEnd w:id="118"/>
      <w:bookmarkEnd w:id="119"/>
    </w:p>
    <w:p w:rsidR="00766455" w:rsidRPr="00D33BCC" w:rsidRDefault="00766455" w:rsidP="00766455">
      <w:pPr>
        <w:jc w:val="center"/>
        <w:rPr>
          <w:snapToGrid w:val="0"/>
        </w:rPr>
      </w:pPr>
      <w:r w:rsidRPr="00D33BCC">
        <w:rPr>
          <w:snapToGrid w:val="0"/>
        </w:rPr>
        <w:t>Zech. 14:4-11</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w:t>
      </w:r>
      <w:r w:rsidRPr="00D33BCC">
        <w:rPr>
          <w:snapToGrid w:val="0"/>
        </w:rPr>
        <w:tab/>
        <w:t>The Characteristics of His Appearing</w:t>
      </w:r>
    </w:p>
    <w:p w:rsidR="00766455" w:rsidRPr="00D33BCC" w:rsidRDefault="00766455" w:rsidP="00766455">
      <w:pPr>
        <w:rPr>
          <w:snapToGrid w:val="0"/>
        </w:rPr>
      </w:pPr>
      <w:r w:rsidRPr="00D33BCC">
        <w:rPr>
          <w:snapToGrid w:val="0"/>
        </w:rPr>
        <w:tab/>
        <w:t>1.</w:t>
      </w:r>
      <w:r w:rsidRPr="00D33BCC">
        <w:rPr>
          <w:snapToGrid w:val="0"/>
        </w:rPr>
        <w:tab/>
        <w:t>It will be literal - vs. 4</w:t>
      </w:r>
    </w:p>
    <w:p w:rsidR="00766455" w:rsidRPr="00D33BCC" w:rsidRDefault="00766455" w:rsidP="00766455">
      <w:pPr>
        <w:rPr>
          <w:snapToGrid w:val="0"/>
        </w:rPr>
      </w:pPr>
      <w:r w:rsidRPr="00D33BCC">
        <w:rPr>
          <w:snapToGrid w:val="0"/>
        </w:rPr>
        <w:tab/>
      </w:r>
      <w:r w:rsidRPr="00D33BCC">
        <w:rPr>
          <w:snapToGrid w:val="0"/>
        </w:rPr>
        <w:tab/>
        <w:t>“His feet shall stand in that day upon the mount of Olives.”</w:t>
      </w:r>
    </w:p>
    <w:p w:rsidR="00766455" w:rsidRPr="00D33BCC" w:rsidRDefault="00766455" w:rsidP="00766455">
      <w:pPr>
        <w:rPr>
          <w:snapToGrid w:val="0"/>
        </w:rPr>
      </w:pPr>
      <w:r w:rsidRPr="00D33BCC">
        <w:rPr>
          <w:snapToGrid w:val="0"/>
        </w:rPr>
        <w:tab/>
        <w:t>2.</w:t>
      </w:r>
      <w:r w:rsidRPr="00D33BCC">
        <w:rPr>
          <w:snapToGrid w:val="0"/>
        </w:rPr>
        <w:tab/>
        <w:t>It will be to the same place He left -</w:t>
      </w:r>
    </w:p>
    <w:p w:rsidR="00766455" w:rsidRPr="00D33BCC" w:rsidRDefault="00766455" w:rsidP="00766455">
      <w:pPr>
        <w:rPr>
          <w:snapToGrid w:val="0"/>
        </w:rPr>
      </w:pPr>
      <w:r w:rsidRPr="00D33BCC">
        <w:rPr>
          <w:snapToGrid w:val="0"/>
        </w:rPr>
        <w:tab/>
      </w:r>
      <w:r w:rsidRPr="00D33BCC">
        <w:rPr>
          <w:snapToGrid w:val="0"/>
        </w:rPr>
        <w:tab/>
        <w:t>“Upon the mount of Olives” Acts 1:9-12</w:t>
      </w:r>
    </w:p>
    <w:p w:rsidR="00766455" w:rsidRPr="00D33BCC" w:rsidRDefault="00766455" w:rsidP="00766455">
      <w:pPr>
        <w:rPr>
          <w:snapToGrid w:val="0"/>
        </w:rPr>
      </w:pPr>
      <w:r w:rsidRPr="00D33BCC">
        <w:rPr>
          <w:snapToGrid w:val="0"/>
        </w:rPr>
        <w:tab/>
        <w:t>3.</w:t>
      </w:r>
      <w:r w:rsidRPr="00D33BCC">
        <w:rPr>
          <w:snapToGrid w:val="0"/>
        </w:rPr>
        <w:tab/>
        <w:t>It will be a time of distress and calamity</w:t>
      </w:r>
    </w:p>
    <w:p w:rsidR="00766455" w:rsidRPr="00D33BCC" w:rsidRDefault="00766455" w:rsidP="00766455">
      <w:pPr>
        <w:rPr>
          <w:snapToGrid w:val="0"/>
        </w:rPr>
      </w:pPr>
      <w:r w:rsidRPr="00D33BCC">
        <w:rPr>
          <w:snapToGrid w:val="0"/>
        </w:rPr>
        <w:tab/>
      </w:r>
      <w:r w:rsidRPr="00D33BCC">
        <w:rPr>
          <w:snapToGrid w:val="0"/>
        </w:rPr>
        <w:tab/>
        <w:t xml:space="preserve">vs. 5 “And ye shall flee to the valley of the mountains;”  </w:t>
      </w:r>
    </w:p>
    <w:p w:rsidR="00766455" w:rsidRPr="00D33BCC" w:rsidRDefault="00766455" w:rsidP="00766455">
      <w:pPr>
        <w:rPr>
          <w:snapToGrid w:val="0"/>
        </w:rPr>
      </w:pPr>
      <w:r w:rsidRPr="00D33BCC">
        <w:rPr>
          <w:snapToGrid w:val="0"/>
        </w:rPr>
        <w:tab/>
      </w:r>
      <w:r w:rsidRPr="00D33BCC">
        <w:rPr>
          <w:snapToGrid w:val="0"/>
        </w:rPr>
        <w:tab/>
        <w:t>Luke 21:25-27</w:t>
      </w:r>
    </w:p>
    <w:p w:rsidR="00766455" w:rsidRPr="00D33BCC" w:rsidRDefault="00766455" w:rsidP="00766455">
      <w:pPr>
        <w:rPr>
          <w:snapToGrid w:val="0"/>
        </w:rPr>
      </w:pPr>
      <w:r w:rsidRPr="00D33BCC">
        <w:rPr>
          <w:snapToGrid w:val="0"/>
        </w:rPr>
        <w:tab/>
        <w:t>4.</w:t>
      </w:r>
      <w:r w:rsidRPr="00D33BCC">
        <w:rPr>
          <w:snapToGrid w:val="0"/>
        </w:rPr>
        <w:tab/>
        <w:t>It will be with His Saints - vs. 5</w:t>
      </w:r>
    </w:p>
    <w:p w:rsidR="00766455" w:rsidRPr="00D33BCC" w:rsidRDefault="00766455" w:rsidP="00766455">
      <w:pPr>
        <w:rPr>
          <w:snapToGrid w:val="0"/>
        </w:rPr>
      </w:pPr>
      <w:r w:rsidRPr="00D33BCC">
        <w:rPr>
          <w:snapToGrid w:val="0"/>
        </w:rPr>
        <w:tab/>
      </w:r>
      <w:r w:rsidRPr="00D33BCC">
        <w:rPr>
          <w:snapToGrid w:val="0"/>
        </w:rPr>
        <w:tab/>
        <w:t>“And all the saints with thee.” Jude 14</w:t>
      </w:r>
    </w:p>
    <w:p w:rsidR="00766455" w:rsidRPr="00D33BCC" w:rsidRDefault="00766455" w:rsidP="00766455">
      <w:pPr>
        <w:rPr>
          <w:snapToGrid w:val="0"/>
        </w:rPr>
      </w:pPr>
      <w:r w:rsidRPr="00D33BCC">
        <w:rPr>
          <w:snapToGrid w:val="0"/>
        </w:rPr>
        <w:tab/>
        <w:t>5.</w:t>
      </w:r>
      <w:r w:rsidRPr="00D33BCC">
        <w:rPr>
          <w:snapToGrid w:val="0"/>
        </w:rPr>
        <w:tab/>
        <w:t xml:space="preserve">It will be a time of illumination and </w:t>
      </w:r>
    </w:p>
    <w:p w:rsidR="00766455" w:rsidRPr="00D33BCC" w:rsidRDefault="00766455" w:rsidP="00766455">
      <w:pPr>
        <w:rPr>
          <w:snapToGrid w:val="0"/>
        </w:rPr>
      </w:pPr>
      <w:r w:rsidRPr="00D33BCC">
        <w:rPr>
          <w:snapToGrid w:val="0"/>
        </w:rPr>
        <w:tab/>
      </w:r>
      <w:r w:rsidRPr="00D33BCC">
        <w:rPr>
          <w:snapToGrid w:val="0"/>
        </w:rPr>
        <w:tab/>
        <w:t>revelation - vs. 6,7</w:t>
      </w:r>
    </w:p>
    <w:p w:rsidR="00766455" w:rsidRPr="00D33BCC" w:rsidRDefault="00766455" w:rsidP="00766455">
      <w:pPr>
        <w:rPr>
          <w:snapToGrid w:val="0"/>
        </w:rPr>
      </w:pPr>
      <w:r w:rsidRPr="00D33BCC">
        <w:rPr>
          <w:snapToGrid w:val="0"/>
        </w:rPr>
        <w:tab/>
      </w:r>
      <w:r w:rsidRPr="00D33BCC">
        <w:rPr>
          <w:snapToGrid w:val="0"/>
        </w:rPr>
        <w:tab/>
        <w:t>“At evening time it shall be light”</w:t>
      </w:r>
    </w:p>
    <w:p w:rsidR="00766455" w:rsidRPr="00D33BCC" w:rsidRDefault="00766455" w:rsidP="00766455">
      <w:pPr>
        <w:rPr>
          <w:snapToGrid w:val="0"/>
        </w:rPr>
      </w:pPr>
      <w:r w:rsidRPr="00D33BCC">
        <w:rPr>
          <w:snapToGrid w:val="0"/>
        </w:rPr>
        <w:tab/>
      </w:r>
      <w:r w:rsidRPr="00D33BCC">
        <w:rPr>
          <w:snapToGrid w:val="0"/>
        </w:rPr>
        <w:tab/>
        <w:t>“</w:t>
      </w:r>
      <w:proofErr w:type="spellStart"/>
      <w:r w:rsidRPr="00D33BCC">
        <w:rPr>
          <w:snapToGrid w:val="0"/>
        </w:rPr>
        <w:t>Owr</w:t>
      </w:r>
      <w:proofErr w:type="spellEnd"/>
      <w:r w:rsidRPr="00D33BCC">
        <w:rPr>
          <w:snapToGrid w:val="0"/>
        </w:rPr>
        <w:t>” - illumination, lightening</w:t>
      </w:r>
    </w:p>
    <w:p w:rsidR="00766455" w:rsidRPr="00D33BCC" w:rsidRDefault="00766455" w:rsidP="00766455">
      <w:pPr>
        <w:rPr>
          <w:snapToGrid w:val="0"/>
        </w:rPr>
      </w:pPr>
      <w:r w:rsidRPr="00D33BCC">
        <w:rPr>
          <w:snapToGrid w:val="0"/>
        </w:rPr>
        <w:tab/>
      </w:r>
      <w:r w:rsidRPr="00D33BCC">
        <w:rPr>
          <w:snapToGrid w:val="0"/>
        </w:rPr>
        <w:tab/>
        <w:t>Dan. 12:4</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II.</w:t>
      </w:r>
      <w:r w:rsidRPr="00D33BCC">
        <w:rPr>
          <w:snapToGrid w:val="0"/>
        </w:rPr>
        <w:tab/>
        <w:t>The Results of His Appearing</w:t>
      </w:r>
    </w:p>
    <w:p w:rsidR="00766455" w:rsidRPr="00D33BCC" w:rsidRDefault="00766455" w:rsidP="00766455">
      <w:pPr>
        <w:rPr>
          <w:snapToGrid w:val="0"/>
        </w:rPr>
      </w:pPr>
      <w:r w:rsidRPr="00D33BCC">
        <w:rPr>
          <w:snapToGrid w:val="0"/>
        </w:rPr>
        <w:tab/>
        <w:t>1.</w:t>
      </w:r>
      <w:r w:rsidRPr="00D33BCC">
        <w:rPr>
          <w:snapToGrid w:val="0"/>
        </w:rPr>
        <w:tab/>
        <w:t xml:space="preserve"> Truth will flow like a river - vs. 8</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Its Nature - “Living Waters”</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Grace like water seeks the lowest level.</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Its Source - “Out from Jerusalem”</w:t>
      </w:r>
    </w:p>
    <w:p w:rsidR="00766455" w:rsidRPr="00D33BCC" w:rsidRDefault="00766455" w:rsidP="00766455">
      <w:pPr>
        <w:rPr>
          <w:snapToGrid w:val="0"/>
        </w:rPr>
      </w:pPr>
      <w:r w:rsidRPr="00D33BCC">
        <w:rPr>
          <w:snapToGrid w:val="0"/>
        </w:rPr>
        <w:tab/>
      </w:r>
      <w:r w:rsidRPr="00D33BCC">
        <w:rPr>
          <w:snapToGrid w:val="0"/>
        </w:rPr>
        <w:tab/>
        <w:t>(3)</w:t>
      </w:r>
      <w:r w:rsidRPr="00D33BCC">
        <w:rPr>
          <w:snapToGrid w:val="0"/>
        </w:rPr>
        <w:tab/>
        <w:t>Its Course - “former sea...hinder sea”</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East to the West - Isa. 11:9</w:t>
      </w:r>
    </w:p>
    <w:p w:rsidR="00766455" w:rsidRPr="00D33BCC" w:rsidRDefault="00766455" w:rsidP="00766455">
      <w:pPr>
        <w:rPr>
          <w:snapToGrid w:val="0"/>
        </w:rPr>
      </w:pPr>
      <w:r w:rsidRPr="00D33BCC">
        <w:rPr>
          <w:snapToGrid w:val="0"/>
        </w:rPr>
        <w:tab/>
      </w:r>
      <w:r w:rsidRPr="00D33BCC">
        <w:rPr>
          <w:snapToGrid w:val="0"/>
        </w:rPr>
        <w:tab/>
        <w:t>(4)</w:t>
      </w:r>
      <w:r w:rsidRPr="00D33BCC">
        <w:rPr>
          <w:snapToGrid w:val="0"/>
        </w:rPr>
        <w:tab/>
        <w:t>Its Constancy - “In summer and in winter”</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 xml:space="preserve">The heat does not </w:t>
      </w:r>
      <w:proofErr w:type="spellStart"/>
      <w:r w:rsidRPr="00D33BCC">
        <w:rPr>
          <w:snapToGrid w:val="0"/>
        </w:rPr>
        <w:t>effect</w:t>
      </w:r>
      <w:proofErr w:type="spellEnd"/>
      <w:r w:rsidRPr="00D33BCC">
        <w:rPr>
          <w:snapToGrid w:val="0"/>
        </w:rPr>
        <w:t xml:space="preserve"> the waters</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Neither the cold of winter.</w:t>
      </w:r>
    </w:p>
    <w:p w:rsidR="00766455" w:rsidRPr="00D33BCC" w:rsidRDefault="00766455" w:rsidP="00766455">
      <w:pPr>
        <w:rPr>
          <w:snapToGrid w:val="0"/>
        </w:rPr>
      </w:pPr>
      <w:r w:rsidRPr="00D33BCC">
        <w:rPr>
          <w:snapToGrid w:val="0"/>
        </w:rPr>
        <w:tab/>
      </w:r>
      <w:r w:rsidRPr="00D33BCC">
        <w:rPr>
          <w:snapToGrid w:val="0"/>
        </w:rPr>
        <w:tab/>
        <w:t>(5)</w:t>
      </w:r>
      <w:r w:rsidRPr="00D33BCC">
        <w:rPr>
          <w:snapToGrid w:val="0"/>
        </w:rPr>
        <w:tab/>
        <w:t>Its Effects - vs. 10  “All the land shall be turned”</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The knowledge it gives - Truth</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The consolation it yields - Peace</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The devotion it inspires - Love</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The changes it makes - Righteousness</w:t>
      </w:r>
    </w:p>
    <w:p w:rsidR="00766455" w:rsidRPr="00D33BCC" w:rsidRDefault="00766455" w:rsidP="00766455">
      <w:pPr>
        <w:rPr>
          <w:snapToGrid w:val="0"/>
        </w:rPr>
      </w:pPr>
      <w:r w:rsidRPr="00D33BCC">
        <w:rPr>
          <w:snapToGrid w:val="0"/>
        </w:rPr>
        <w:tab/>
        <w:t>2.</w:t>
      </w:r>
      <w:r w:rsidRPr="00D33BCC">
        <w:rPr>
          <w:snapToGrid w:val="0"/>
        </w:rPr>
        <w:tab/>
        <w:t>There shall be one kingdom - vs. 9</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Its Authority - “The LORD shall</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be King.”  I Tim. 6:15-16</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Its Extensiveness - “All the earth”</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Rev. 11:15</w:t>
      </w:r>
    </w:p>
    <w:p w:rsidR="00766455" w:rsidRPr="00D33BCC" w:rsidRDefault="00766455" w:rsidP="00766455">
      <w:pPr>
        <w:rPr>
          <w:snapToGrid w:val="0"/>
        </w:rPr>
      </w:pPr>
      <w:r w:rsidRPr="00D33BCC">
        <w:rPr>
          <w:snapToGrid w:val="0"/>
        </w:rPr>
        <w:lastRenderedPageBreak/>
        <w:tab/>
      </w:r>
      <w:r w:rsidRPr="00D33BCC">
        <w:rPr>
          <w:snapToGrid w:val="0"/>
        </w:rPr>
        <w:tab/>
        <w:t>(3)</w:t>
      </w:r>
      <w:r w:rsidRPr="00D33BCC">
        <w:rPr>
          <w:snapToGrid w:val="0"/>
        </w:rPr>
        <w:tab/>
        <w:t>Its Exclusiveness - “There be one Lord”</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False religions shall be abolished.</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Deut. 6:4  Isa. 45:23  Phil. 2:10-11</w:t>
      </w:r>
    </w:p>
    <w:p w:rsidR="00766455" w:rsidRPr="00D33BCC" w:rsidRDefault="00766455" w:rsidP="00766455">
      <w:pPr>
        <w:rPr>
          <w:snapToGrid w:val="0"/>
        </w:rPr>
      </w:pPr>
      <w:r w:rsidRPr="00D33BCC">
        <w:rPr>
          <w:snapToGrid w:val="0"/>
        </w:rPr>
        <w:tab/>
      </w:r>
      <w:r w:rsidRPr="00D33BCC">
        <w:rPr>
          <w:snapToGrid w:val="0"/>
        </w:rPr>
        <w:tab/>
        <w:t>(4)</w:t>
      </w:r>
      <w:r w:rsidRPr="00D33BCC">
        <w:rPr>
          <w:snapToGrid w:val="0"/>
        </w:rPr>
        <w:tab/>
        <w:t>Its Benefits - Peace shall reign -</w:t>
      </w:r>
    </w:p>
    <w:p w:rsidR="007F790E" w:rsidRPr="00D33BCC" w:rsidRDefault="00766455" w:rsidP="007F790E">
      <w:pPr>
        <w:rPr>
          <w:snapToGrid w:val="0"/>
        </w:rPr>
      </w:pPr>
      <w:r w:rsidRPr="00D33BCC">
        <w:rPr>
          <w:snapToGrid w:val="0"/>
        </w:rPr>
        <w:tab/>
      </w:r>
      <w:r w:rsidRPr="00D33BCC">
        <w:rPr>
          <w:snapToGrid w:val="0"/>
        </w:rPr>
        <w:tab/>
      </w:r>
      <w:r w:rsidRPr="00D33BCC">
        <w:rPr>
          <w:snapToGrid w:val="0"/>
        </w:rPr>
        <w:tab/>
        <w:t>“Jerusalem shall be safely inhabited”</w:t>
      </w:r>
    </w:p>
    <w:p w:rsidR="007F790E" w:rsidRPr="00D33BCC" w:rsidRDefault="007F790E" w:rsidP="007F790E">
      <w:pPr>
        <w:rPr>
          <w:snapToGrid w:val="0"/>
        </w:rPr>
      </w:pPr>
    </w:p>
    <w:p w:rsidR="00766455" w:rsidRPr="00D33BCC" w:rsidRDefault="00766455" w:rsidP="007F790E">
      <w:pPr>
        <w:pStyle w:val="Heading2"/>
        <w:rPr>
          <w:snapToGrid w:val="0"/>
        </w:rPr>
      </w:pPr>
      <w:bookmarkStart w:id="120" w:name="_Toc243905566"/>
      <w:bookmarkStart w:id="121" w:name="_Toc243915896"/>
      <w:bookmarkStart w:id="122" w:name="_Toc243918898"/>
      <w:r w:rsidRPr="00D33BCC">
        <w:rPr>
          <w:snapToGrid w:val="0"/>
        </w:rPr>
        <w:t>The Punishment of God’s Enemies</w:t>
      </w:r>
      <w:bookmarkEnd w:id="120"/>
      <w:bookmarkEnd w:id="121"/>
      <w:bookmarkEnd w:id="122"/>
    </w:p>
    <w:p w:rsidR="00766455" w:rsidRPr="00D33BCC" w:rsidRDefault="00766455" w:rsidP="00766455">
      <w:pPr>
        <w:jc w:val="center"/>
        <w:rPr>
          <w:snapToGrid w:val="0"/>
        </w:rPr>
      </w:pPr>
      <w:r w:rsidRPr="00D33BCC">
        <w:rPr>
          <w:snapToGrid w:val="0"/>
        </w:rPr>
        <w:t>Zech. 14:12-15</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w:t>
      </w:r>
      <w:r w:rsidRPr="00D33BCC">
        <w:rPr>
          <w:snapToGrid w:val="0"/>
        </w:rPr>
        <w:tab/>
        <w:t>A Judgment of Plagues - vs. 12</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Seven plagues - Rev. 15:8</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“A noisome and grievous sore”</w:t>
      </w:r>
      <w:r w:rsidRPr="00D33BCC">
        <w:rPr>
          <w:snapToGrid w:val="0"/>
        </w:rPr>
        <w:tab/>
        <w:t>Rev. 16:2</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“Sea...became as the blood of a dead man;” vs. 3</w:t>
      </w:r>
    </w:p>
    <w:p w:rsidR="00766455" w:rsidRPr="00D33BCC" w:rsidRDefault="00766455" w:rsidP="00766455">
      <w:pPr>
        <w:rPr>
          <w:snapToGrid w:val="0"/>
        </w:rPr>
      </w:pPr>
      <w:r w:rsidRPr="00D33BCC">
        <w:rPr>
          <w:snapToGrid w:val="0"/>
        </w:rPr>
        <w:tab/>
      </w:r>
      <w:r w:rsidRPr="00D33BCC">
        <w:rPr>
          <w:snapToGrid w:val="0"/>
        </w:rPr>
        <w:tab/>
        <w:t>(3)</w:t>
      </w:r>
      <w:r w:rsidRPr="00D33BCC">
        <w:rPr>
          <w:snapToGrid w:val="0"/>
        </w:rPr>
        <w:tab/>
        <w:t>“Rivers and fountains of waters,...</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became blood.” vs.4-7</w:t>
      </w:r>
    </w:p>
    <w:p w:rsidR="00766455" w:rsidRPr="00D33BCC" w:rsidRDefault="00766455" w:rsidP="00766455">
      <w:pPr>
        <w:rPr>
          <w:snapToGrid w:val="0"/>
        </w:rPr>
      </w:pPr>
      <w:r w:rsidRPr="00D33BCC">
        <w:rPr>
          <w:snapToGrid w:val="0"/>
        </w:rPr>
        <w:tab/>
      </w:r>
      <w:r w:rsidRPr="00D33BCC">
        <w:rPr>
          <w:snapToGrid w:val="0"/>
        </w:rPr>
        <w:tab/>
        <w:t>(4)</w:t>
      </w:r>
      <w:r w:rsidRPr="00D33BCC">
        <w:rPr>
          <w:snapToGrid w:val="0"/>
        </w:rPr>
        <w:tab/>
        <w:t>“Scorch men with fire”  vs. 8-9</w:t>
      </w:r>
    </w:p>
    <w:p w:rsidR="00766455" w:rsidRPr="00D33BCC" w:rsidRDefault="00766455" w:rsidP="00766455">
      <w:pPr>
        <w:rPr>
          <w:snapToGrid w:val="0"/>
        </w:rPr>
      </w:pPr>
      <w:r w:rsidRPr="00D33BCC">
        <w:rPr>
          <w:snapToGrid w:val="0"/>
        </w:rPr>
        <w:tab/>
      </w:r>
      <w:r w:rsidRPr="00D33BCC">
        <w:rPr>
          <w:snapToGrid w:val="0"/>
        </w:rPr>
        <w:tab/>
        <w:t>(5)</w:t>
      </w:r>
      <w:r w:rsidRPr="00D33BCC">
        <w:rPr>
          <w:snapToGrid w:val="0"/>
        </w:rPr>
        <w:tab/>
        <w:t>“They gnawed their tongues for</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pain” vs. 10-11</w:t>
      </w:r>
    </w:p>
    <w:p w:rsidR="00766455" w:rsidRPr="00D33BCC" w:rsidRDefault="00766455" w:rsidP="00766455">
      <w:pPr>
        <w:rPr>
          <w:snapToGrid w:val="0"/>
        </w:rPr>
      </w:pPr>
      <w:r w:rsidRPr="00D33BCC">
        <w:rPr>
          <w:snapToGrid w:val="0"/>
        </w:rPr>
        <w:tab/>
      </w:r>
      <w:r w:rsidRPr="00D33BCC">
        <w:rPr>
          <w:snapToGrid w:val="0"/>
        </w:rPr>
        <w:tab/>
        <w:t>(6)</w:t>
      </w:r>
      <w:r w:rsidRPr="00D33BCC">
        <w:rPr>
          <w:snapToGrid w:val="0"/>
        </w:rPr>
        <w:tab/>
        <w:t>“Unclean spirits like frogs” vs. 12-16</w:t>
      </w:r>
    </w:p>
    <w:p w:rsidR="00766455" w:rsidRPr="00D33BCC" w:rsidRDefault="00766455" w:rsidP="00766455">
      <w:pPr>
        <w:rPr>
          <w:snapToGrid w:val="0"/>
        </w:rPr>
      </w:pPr>
      <w:r w:rsidRPr="00D33BCC">
        <w:rPr>
          <w:snapToGrid w:val="0"/>
        </w:rPr>
        <w:tab/>
      </w:r>
      <w:r w:rsidRPr="00D33BCC">
        <w:rPr>
          <w:snapToGrid w:val="0"/>
        </w:rPr>
        <w:tab/>
        <w:t>(7)</w:t>
      </w:r>
      <w:r w:rsidRPr="00D33BCC">
        <w:rPr>
          <w:snapToGrid w:val="0"/>
        </w:rPr>
        <w:tab/>
        <w:t xml:space="preserve">“Voices, and thunders, and </w:t>
      </w:r>
      <w:proofErr w:type="spellStart"/>
      <w:r w:rsidRPr="00D33BCC">
        <w:rPr>
          <w:snapToGrid w:val="0"/>
        </w:rPr>
        <w:t>lightenings</w:t>
      </w:r>
      <w:proofErr w:type="spellEnd"/>
      <w:r w:rsidRPr="00D33BCC">
        <w:rPr>
          <w:snapToGrid w:val="0"/>
        </w:rPr>
        <w:t xml:space="preserve">; and ... great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earthquake...great hail out of heaven” vs. 17-21</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2.</w:t>
      </w:r>
      <w:r w:rsidRPr="00D33BCC">
        <w:rPr>
          <w:snapToGrid w:val="0"/>
        </w:rPr>
        <w:tab/>
        <w:t>Nuclear War - vs. 12</w:t>
      </w:r>
    </w:p>
    <w:p w:rsidR="00766455" w:rsidRPr="00D33BCC" w:rsidRDefault="00766455" w:rsidP="00766455">
      <w:pPr>
        <w:ind w:left="2160" w:hanging="720"/>
        <w:rPr>
          <w:snapToGrid w:val="0"/>
        </w:rPr>
      </w:pPr>
      <w:r w:rsidRPr="00D33BCC">
        <w:rPr>
          <w:snapToGrid w:val="0"/>
        </w:rPr>
        <w:t>(1)</w:t>
      </w:r>
      <w:r w:rsidRPr="00D33BCC">
        <w:rPr>
          <w:snapToGrid w:val="0"/>
        </w:rPr>
        <w:tab/>
        <w:t>“Their flesh shall consume away while they stand upon their feet”</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“Their eyes shall consume away in their holes”</w:t>
      </w:r>
    </w:p>
    <w:p w:rsidR="00766455" w:rsidRPr="00D33BCC" w:rsidRDefault="00766455" w:rsidP="00766455">
      <w:pPr>
        <w:rPr>
          <w:snapToGrid w:val="0"/>
        </w:rPr>
      </w:pPr>
      <w:r w:rsidRPr="00D33BCC">
        <w:rPr>
          <w:snapToGrid w:val="0"/>
        </w:rPr>
        <w:tab/>
      </w:r>
      <w:r w:rsidRPr="00D33BCC">
        <w:rPr>
          <w:snapToGrid w:val="0"/>
        </w:rPr>
        <w:tab/>
        <w:t>(3)</w:t>
      </w:r>
      <w:r w:rsidRPr="00D33BCC">
        <w:rPr>
          <w:snapToGrid w:val="0"/>
        </w:rPr>
        <w:tab/>
        <w:t>“Their tongue shall consume away in their mouth”</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II.</w:t>
      </w:r>
      <w:r w:rsidRPr="00D33BCC">
        <w:rPr>
          <w:snapToGrid w:val="0"/>
        </w:rPr>
        <w:tab/>
        <w:t>A Judgment of Civil Strife - vs. 13</w:t>
      </w:r>
    </w:p>
    <w:p w:rsidR="00766455" w:rsidRPr="00D33BCC" w:rsidRDefault="00766455" w:rsidP="00766455">
      <w:pPr>
        <w:rPr>
          <w:snapToGrid w:val="0"/>
        </w:rPr>
      </w:pPr>
      <w:r w:rsidRPr="00D33BCC">
        <w:rPr>
          <w:snapToGrid w:val="0"/>
        </w:rPr>
        <w:tab/>
        <w:t>“Tumult” - confusion - disturbance – strife</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“A great tumult from the LORD”</w:t>
      </w:r>
      <w:r w:rsidRPr="00D33BCC">
        <w:rPr>
          <w:snapToGrid w:val="0"/>
        </w:rPr>
        <w:tab/>
        <w:t>II Chron. 15:6</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2.</w:t>
      </w:r>
      <w:r w:rsidRPr="00D33BCC">
        <w:rPr>
          <w:snapToGrid w:val="0"/>
        </w:rPr>
        <w:tab/>
        <w:t>“His hand shall rise up against the hand</w:t>
      </w:r>
    </w:p>
    <w:p w:rsidR="00766455" w:rsidRPr="00D33BCC" w:rsidRDefault="00766455" w:rsidP="00766455">
      <w:pPr>
        <w:rPr>
          <w:snapToGrid w:val="0"/>
        </w:rPr>
      </w:pPr>
      <w:r w:rsidRPr="00D33BCC">
        <w:rPr>
          <w:snapToGrid w:val="0"/>
        </w:rPr>
        <w:tab/>
      </w:r>
      <w:r w:rsidRPr="00D33BCC">
        <w:rPr>
          <w:snapToGrid w:val="0"/>
        </w:rPr>
        <w:tab/>
        <w:t xml:space="preserve">of his neighbor.”  </w:t>
      </w:r>
      <w:proofErr w:type="spellStart"/>
      <w:r w:rsidRPr="00D33BCC">
        <w:rPr>
          <w:snapToGrid w:val="0"/>
        </w:rPr>
        <w:t>Eze</w:t>
      </w:r>
      <w:proofErr w:type="spellEnd"/>
      <w:r w:rsidRPr="00D33BCC">
        <w:rPr>
          <w:snapToGrid w:val="0"/>
        </w:rPr>
        <w:t>. 38:21</w:t>
      </w:r>
      <w:r w:rsidRPr="00D33BCC">
        <w:rPr>
          <w:snapToGrid w:val="0"/>
        </w:rPr>
        <w:tab/>
        <w:t>Matt. 24:7</w:t>
      </w:r>
      <w:r w:rsidRPr="00D33BCC">
        <w:rPr>
          <w:snapToGrid w:val="0"/>
        </w:rPr>
        <w:tab/>
        <w:t>Mark 13:12</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III.</w:t>
      </w:r>
      <w:r w:rsidRPr="00D33BCC">
        <w:rPr>
          <w:snapToGrid w:val="0"/>
        </w:rPr>
        <w:tab/>
        <w:t>A Judgment of Temporal Losses - vs. 14</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Men value earthly wealth as the highest good.</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To attain it they devote all their powers.</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To keep it they hold it with a firm grasp.</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2.</w:t>
      </w:r>
      <w:r w:rsidRPr="00D33BCC">
        <w:rPr>
          <w:snapToGrid w:val="0"/>
        </w:rPr>
        <w:tab/>
        <w:t>To have it taken from them is their greatest calamity.</w:t>
      </w:r>
    </w:p>
    <w:p w:rsidR="007F790E" w:rsidRPr="00D33BCC" w:rsidRDefault="00766455" w:rsidP="007F790E">
      <w:pPr>
        <w:rPr>
          <w:snapToGrid w:val="0"/>
        </w:rPr>
      </w:pPr>
      <w:r w:rsidRPr="00D33BCC">
        <w:rPr>
          <w:snapToGrid w:val="0"/>
        </w:rPr>
        <w:tab/>
      </w:r>
      <w:r w:rsidRPr="00D33BCC">
        <w:rPr>
          <w:snapToGrid w:val="0"/>
        </w:rPr>
        <w:tab/>
        <w:t>Prov. 23:5</w:t>
      </w:r>
      <w:r w:rsidRPr="00D33BCC">
        <w:rPr>
          <w:snapToGrid w:val="0"/>
        </w:rPr>
        <w:tab/>
        <w:t>James 5:1-8</w:t>
      </w:r>
    </w:p>
    <w:p w:rsidR="007F790E" w:rsidRPr="00D33BCC" w:rsidRDefault="007F790E" w:rsidP="007F790E">
      <w:pPr>
        <w:rPr>
          <w:snapToGrid w:val="0"/>
        </w:rPr>
      </w:pPr>
    </w:p>
    <w:p w:rsidR="00766455" w:rsidRPr="00D33BCC" w:rsidRDefault="007F790E" w:rsidP="007F790E">
      <w:pPr>
        <w:pStyle w:val="Heading2"/>
        <w:rPr>
          <w:snapToGrid w:val="0"/>
          <w:sz w:val="24"/>
        </w:rPr>
      </w:pPr>
      <w:bookmarkStart w:id="123" w:name="_Toc243905567"/>
      <w:bookmarkStart w:id="124" w:name="_Toc243915897"/>
      <w:bookmarkStart w:id="125" w:name="_Toc243918899"/>
      <w:r w:rsidRPr="00D33BCC">
        <w:rPr>
          <w:snapToGrid w:val="0"/>
        </w:rPr>
        <w:lastRenderedPageBreak/>
        <w:t>T</w:t>
      </w:r>
      <w:r w:rsidR="00766455" w:rsidRPr="00D33BCC">
        <w:rPr>
          <w:snapToGrid w:val="0"/>
        </w:rPr>
        <w:t>he Results of The Reign of Christ</w:t>
      </w:r>
      <w:bookmarkEnd w:id="123"/>
      <w:bookmarkEnd w:id="124"/>
      <w:bookmarkEnd w:id="125"/>
    </w:p>
    <w:p w:rsidR="00766455" w:rsidRPr="00D33BCC" w:rsidRDefault="00766455" w:rsidP="00766455">
      <w:pPr>
        <w:jc w:val="center"/>
        <w:rPr>
          <w:snapToGrid w:val="0"/>
        </w:rPr>
      </w:pPr>
      <w:r w:rsidRPr="00D33BCC">
        <w:rPr>
          <w:snapToGrid w:val="0"/>
        </w:rPr>
        <w:t>Zech. 14:16-21</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w:t>
      </w:r>
      <w:r w:rsidRPr="00D33BCC">
        <w:rPr>
          <w:snapToGrid w:val="0"/>
        </w:rPr>
        <w:tab/>
        <w:t>Universal Worship - vs. 16</w:t>
      </w:r>
    </w:p>
    <w:p w:rsidR="00766455" w:rsidRPr="00D33BCC" w:rsidRDefault="00766455" w:rsidP="00766455">
      <w:pPr>
        <w:rPr>
          <w:snapToGrid w:val="0"/>
        </w:rPr>
      </w:pPr>
      <w:r w:rsidRPr="00D33BCC">
        <w:rPr>
          <w:snapToGrid w:val="0"/>
        </w:rPr>
        <w:tab/>
        <w:t>Satan tempted the LORD by the kingdoms of the world - Matt. 4:9</w:t>
      </w:r>
    </w:p>
    <w:p w:rsidR="00766455" w:rsidRPr="00D33BCC" w:rsidRDefault="00766455" w:rsidP="00766455">
      <w:pPr>
        <w:rPr>
          <w:snapToGrid w:val="0"/>
        </w:rPr>
      </w:pPr>
      <w:r w:rsidRPr="00D33BCC">
        <w:rPr>
          <w:snapToGrid w:val="0"/>
        </w:rPr>
        <w:tab/>
        <w:t>Now the kingdoms of the world worship Him.</w:t>
      </w:r>
    </w:p>
    <w:p w:rsidR="00766455" w:rsidRPr="00D33BCC" w:rsidRDefault="00766455" w:rsidP="00766455">
      <w:pPr>
        <w:rPr>
          <w:snapToGrid w:val="0"/>
        </w:rPr>
      </w:pPr>
      <w:r w:rsidRPr="00D33BCC">
        <w:rPr>
          <w:snapToGrid w:val="0"/>
        </w:rPr>
        <w:tab/>
        <w:t xml:space="preserve">“Every one that is left” </w:t>
      </w:r>
      <w:proofErr w:type="spellStart"/>
      <w:r w:rsidRPr="00D33BCC">
        <w:rPr>
          <w:snapToGrid w:val="0"/>
        </w:rPr>
        <w:t>Eze</w:t>
      </w:r>
      <w:proofErr w:type="spellEnd"/>
      <w:r w:rsidRPr="00D33BCC">
        <w:rPr>
          <w:snapToGrid w:val="0"/>
        </w:rPr>
        <w:t>. 38:23  Rev. 15:4</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It will be a unity of worship -</w:t>
      </w:r>
    </w:p>
    <w:p w:rsidR="00766455" w:rsidRPr="00D33BCC" w:rsidRDefault="00766455" w:rsidP="00766455">
      <w:pPr>
        <w:rPr>
          <w:snapToGrid w:val="0"/>
        </w:rPr>
      </w:pPr>
      <w:r w:rsidRPr="00D33BCC">
        <w:rPr>
          <w:snapToGrid w:val="0"/>
        </w:rPr>
        <w:tab/>
      </w:r>
      <w:r w:rsidRPr="00D33BCC">
        <w:rPr>
          <w:snapToGrid w:val="0"/>
        </w:rPr>
        <w:tab/>
        <w:t>“To worship the King, the LORD of hosts.”</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2.</w:t>
      </w:r>
      <w:r w:rsidRPr="00D33BCC">
        <w:rPr>
          <w:snapToGrid w:val="0"/>
        </w:rPr>
        <w:tab/>
        <w:t>It will be a joyful worship -</w:t>
      </w:r>
    </w:p>
    <w:p w:rsidR="00766455" w:rsidRPr="00D33BCC" w:rsidRDefault="00766455" w:rsidP="00766455">
      <w:pPr>
        <w:rPr>
          <w:snapToGrid w:val="0"/>
        </w:rPr>
      </w:pPr>
      <w:r w:rsidRPr="00D33BCC">
        <w:rPr>
          <w:snapToGrid w:val="0"/>
        </w:rPr>
        <w:tab/>
      </w:r>
      <w:r w:rsidRPr="00D33BCC">
        <w:rPr>
          <w:snapToGrid w:val="0"/>
        </w:rPr>
        <w:tab/>
        <w:t>“To keep the feast of tabernacles.”</w:t>
      </w:r>
    </w:p>
    <w:p w:rsidR="00766455" w:rsidRPr="00D33BCC" w:rsidRDefault="00766455" w:rsidP="00766455">
      <w:pPr>
        <w:rPr>
          <w:snapToGrid w:val="0"/>
        </w:rPr>
      </w:pPr>
      <w:r w:rsidRPr="00D33BCC">
        <w:rPr>
          <w:snapToGrid w:val="0"/>
        </w:rPr>
        <w:tab/>
      </w:r>
      <w:r w:rsidRPr="00D33BCC">
        <w:rPr>
          <w:snapToGrid w:val="0"/>
        </w:rPr>
        <w:tab/>
        <w:t>Feast of Tabernacles had a threefold reference.</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 xml:space="preserve">A memorial of the past -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 xml:space="preserve">Thanksgiving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Deliverance from Egypt and</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Protection</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A service of the present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Rejoicing   Deut. 16:13-14</w:t>
      </w:r>
    </w:p>
    <w:p w:rsidR="00766455" w:rsidRPr="00D33BCC" w:rsidRDefault="00766455" w:rsidP="00766455">
      <w:pPr>
        <w:rPr>
          <w:snapToGrid w:val="0"/>
        </w:rPr>
      </w:pPr>
      <w:r w:rsidRPr="00D33BCC">
        <w:rPr>
          <w:snapToGrid w:val="0"/>
        </w:rPr>
        <w:tab/>
      </w:r>
      <w:r w:rsidRPr="00D33BCC">
        <w:rPr>
          <w:snapToGrid w:val="0"/>
        </w:rPr>
        <w:tab/>
        <w:t>(3)</w:t>
      </w:r>
      <w:r w:rsidRPr="00D33BCC">
        <w:rPr>
          <w:snapToGrid w:val="0"/>
        </w:rPr>
        <w:tab/>
        <w:t>A foreshadow of the future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Blessings</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The blessings of the kingdom</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II.</w:t>
      </w:r>
      <w:r w:rsidRPr="00D33BCC">
        <w:rPr>
          <w:snapToGrid w:val="0"/>
        </w:rPr>
        <w:tab/>
        <w:t>Punishment of Neglected Worship - vs. 17-19</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The nature of the punishment -</w:t>
      </w:r>
    </w:p>
    <w:p w:rsidR="00766455" w:rsidRPr="00D33BCC" w:rsidRDefault="00766455" w:rsidP="00766455">
      <w:pPr>
        <w:rPr>
          <w:snapToGrid w:val="0"/>
        </w:rPr>
      </w:pPr>
      <w:r w:rsidRPr="00D33BCC">
        <w:rPr>
          <w:snapToGrid w:val="0"/>
        </w:rPr>
        <w:tab/>
      </w:r>
      <w:r w:rsidRPr="00D33BCC">
        <w:rPr>
          <w:snapToGrid w:val="0"/>
        </w:rPr>
        <w:tab/>
        <w:t>“No rain” vs. 17</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In the physical - drought, famine</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In the spiritual - No blessings of God</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“Plague” vs. 18  Inflict disease</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2.</w:t>
      </w:r>
      <w:r w:rsidRPr="00D33BCC">
        <w:rPr>
          <w:snapToGrid w:val="0"/>
        </w:rPr>
        <w:tab/>
        <w:t>The appropriateness of the punishment -</w:t>
      </w:r>
    </w:p>
    <w:p w:rsidR="00766455" w:rsidRPr="00D33BCC" w:rsidRDefault="00766455" w:rsidP="00766455">
      <w:pPr>
        <w:rPr>
          <w:snapToGrid w:val="0"/>
        </w:rPr>
      </w:pPr>
      <w:r w:rsidRPr="00D33BCC">
        <w:rPr>
          <w:snapToGrid w:val="0"/>
        </w:rPr>
        <w:tab/>
      </w:r>
      <w:r w:rsidRPr="00D33BCC">
        <w:rPr>
          <w:snapToGrid w:val="0"/>
        </w:rPr>
        <w:tab/>
        <w:t>They refused to acknowledge Jehovah as</w:t>
      </w:r>
    </w:p>
    <w:p w:rsidR="00766455" w:rsidRPr="00D33BCC" w:rsidRDefault="00766455" w:rsidP="00766455">
      <w:pPr>
        <w:rPr>
          <w:snapToGrid w:val="0"/>
        </w:rPr>
      </w:pPr>
      <w:r w:rsidRPr="00D33BCC">
        <w:rPr>
          <w:snapToGrid w:val="0"/>
        </w:rPr>
        <w:tab/>
      </w:r>
      <w:r w:rsidRPr="00D33BCC">
        <w:rPr>
          <w:snapToGrid w:val="0"/>
        </w:rPr>
        <w:tab/>
        <w:t>the giver of the harvest.  vs. 19</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III.</w:t>
      </w:r>
      <w:r w:rsidRPr="00D33BCC">
        <w:rPr>
          <w:snapToGrid w:val="0"/>
        </w:rPr>
        <w:tab/>
        <w:t>Reign of Holiness - vs. 20-21</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In the affairs of common life -</w:t>
      </w:r>
    </w:p>
    <w:p w:rsidR="00766455" w:rsidRPr="00D33BCC" w:rsidRDefault="00766455" w:rsidP="00766455">
      <w:pPr>
        <w:rPr>
          <w:snapToGrid w:val="0"/>
        </w:rPr>
      </w:pPr>
      <w:r w:rsidRPr="00D33BCC">
        <w:rPr>
          <w:snapToGrid w:val="0"/>
        </w:rPr>
        <w:tab/>
      </w:r>
      <w:r w:rsidRPr="00D33BCC">
        <w:rPr>
          <w:snapToGrid w:val="0"/>
        </w:rPr>
        <w:tab/>
        <w:t>“Upon the bells of horses, Holiness unto</w:t>
      </w:r>
    </w:p>
    <w:p w:rsidR="00766455" w:rsidRPr="00D33BCC" w:rsidRDefault="00766455" w:rsidP="00766455">
      <w:pPr>
        <w:rPr>
          <w:snapToGrid w:val="0"/>
        </w:rPr>
      </w:pPr>
      <w:r w:rsidRPr="00D33BCC">
        <w:rPr>
          <w:snapToGrid w:val="0"/>
        </w:rPr>
        <w:tab/>
      </w:r>
      <w:r w:rsidRPr="00D33BCC">
        <w:rPr>
          <w:snapToGrid w:val="0"/>
        </w:rPr>
        <w:tab/>
        <w:t>the LORD;”</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2.</w:t>
      </w:r>
      <w:r w:rsidRPr="00D33BCC">
        <w:rPr>
          <w:snapToGrid w:val="0"/>
        </w:rPr>
        <w:tab/>
        <w:t>In the domestic life - vs. 21</w:t>
      </w:r>
    </w:p>
    <w:p w:rsidR="00766455" w:rsidRPr="00D33BCC" w:rsidRDefault="00766455" w:rsidP="00766455">
      <w:pPr>
        <w:rPr>
          <w:snapToGrid w:val="0"/>
        </w:rPr>
      </w:pPr>
      <w:r w:rsidRPr="00D33BCC">
        <w:rPr>
          <w:snapToGrid w:val="0"/>
        </w:rPr>
        <w:tab/>
      </w:r>
      <w:r w:rsidRPr="00D33BCC">
        <w:rPr>
          <w:snapToGrid w:val="0"/>
        </w:rPr>
        <w:tab/>
        <w:t xml:space="preserve">“Yea, every pot in Jerusalem and in </w:t>
      </w:r>
    </w:p>
    <w:p w:rsidR="00766455" w:rsidRPr="00D33BCC" w:rsidRDefault="00766455" w:rsidP="00766455">
      <w:pPr>
        <w:rPr>
          <w:snapToGrid w:val="0"/>
        </w:rPr>
      </w:pPr>
      <w:r w:rsidRPr="00D33BCC">
        <w:rPr>
          <w:snapToGrid w:val="0"/>
        </w:rPr>
        <w:tab/>
      </w:r>
      <w:r w:rsidRPr="00D33BCC">
        <w:rPr>
          <w:snapToGrid w:val="0"/>
        </w:rPr>
        <w:tab/>
        <w:t>Judah shall be holiness unto the LORD</w:t>
      </w:r>
    </w:p>
    <w:p w:rsidR="00766455" w:rsidRPr="00D33BCC" w:rsidRDefault="00766455" w:rsidP="00766455">
      <w:pPr>
        <w:rPr>
          <w:snapToGrid w:val="0"/>
        </w:rPr>
      </w:pPr>
      <w:r w:rsidRPr="00D33BCC">
        <w:rPr>
          <w:snapToGrid w:val="0"/>
        </w:rPr>
        <w:tab/>
      </w:r>
      <w:r w:rsidRPr="00D33BCC">
        <w:rPr>
          <w:snapToGrid w:val="0"/>
        </w:rPr>
        <w:tab/>
        <w:t>of hosts:”</w:t>
      </w:r>
    </w:p>
    <w:p w:rsidR="00766455" w:rsidRPr="00D33BCC" w:rsidRDefault="00766455" w:rsidP="00766455">
      <w:pPr>
        <w:rPr>
          <w:snapToGrid w:val="0"/>
        </w:rPr>
      </w:pPr>
      <w:r w:rsidRPr="00D33BCC">
        <w:rPr>
          <w:snapToGrid w:val="0"/>
        </w:rPr>
        <w:lastRenderedPageBreak/>
        <w:tab/>
        <w:t>3.</w:t>
      </w:r>
      <w:r w:rsidRPr="00D33BCC">
        <w:rPr>
          <w:snapToGrid w:val="0"/>
        </w:rPr>
        <w:tab/>
        <w:t>In all religious service - vs. 19</w:t>
      </w:r>
    </w:p>
    <w:p w:rsidR="00766455" w:rsidRPr="00D33BCC" w:rsidRDefault="00766455" w:rsidP="00766455">
      <w:pPr>
        <w:rPr>
          <w:snapToGrid w:val="0"/>
        </w:rPr>
      </w:pPr>
      <w:r w:rsidRPr="00D33BCC">
        <w:rPr>
          <w:snapToGrid w:val="0"/>
        </w:rPr>
        <w:tab/>
      </w:r>
      <w:r w:rsidRPr="00D33BCC">
        <w:rPr>
          <w:snapToGrid w:val="0"/>
        </w:rPr>
        <w:tab/>
        <w:t>“And the pots in the LORD’s house</w:t>
      </w:r>
    </w:p>
    <w:p w:rsidR="00766455" w:rsidRPr="00D33BCC" w:rsidRDefault="00766455" w:rsidP="00766455">
      <w:pPr>
        <w:rPr>
          <w:snapToGrid w:val="0"/>
        </w:rPr>
      </w:pPr>
      <w:r w:rsidRPr="00D33BCC">
        <w:rPr>
          <w:snapToGrid w:val="0"/>
        </w:rPr>
        <w:tab/>
      </w:r>
      <w:r w:rsidRPr="00D33BCC">
        <w:rPr>
          <w:snapToGrid w:val="0"/>
        </w:rPr>
        <w:tab/>
        <w:t>shall be like the bowls before the altar.”</w:t>
      </w:r>
    </w:p>
    <w:p w:rsidR="00766455" w:rsidRPr="00D33BCC" w:rsidRDefault="00766455" w:rsidP="00766455">
      <w:pPr>
        <w:rPr>
          <w:snapToGrid w:val="0"/>
        </w:rPr>
      </w:pPr>
      <w:r w:rsidRPr="00D33BCC">
        <w:rPr>
          <w:snapToGrid w:val="0"/>
        </w:rPr>
        <w:tab/>
      </w:r>
      <w:r w:rsidRPr="00D33BCC">
        <w:rPr>
          <w:snapToGrid w:val="0"/>
        </w:rPr>
        <w:tab/>
        <w:t>“Earthen Pots”  “Golden Bowls”</w:t>
      </w:r>
    </w:p>
    <w:p w:rsidR="00766455" w:rsidRPr="00D33BCC" w:rsidRDefault="00766455" w:rsidP="00766455">
      <w:pPr>
        <w:rPr>
          <w:snapToGrid w:val="0"/>
        </w:rPr>
      </w:pPr>
      <w:r w:rsidRPr="00D33BCC">
        <w:rPr>
          <w:snapToGrid w:val="0"/>
        </w:rPr>
        <w:tab/>
      </w:r>
      <w:r w:rsidRPr="00D33BCC">
        <w:rPr>
          <w:snapToGrid w:val="0"/>
        </w:rPr>
        <w:tab/>
        <w:t>What is Holiness?</w:t>
      </w:r>
    </w:p>
    <w:p w:rsidR="00766455" w:rsidRPr="00D33BCC" w:rsidRDefault="00766455" w:rsidP="00766455">
      <w:pPr>
        <w:rPr>
          <w:snapToGrid w:val="0"/>
        </w:rPr>
      </w:pPr>
      <w:r w:rsidRPr="00D33BCC">
        <w:rPr>
          <w:snapToGrid w:val="0"/>
        </w:rPr>
        <w:tab/>
      </w:r>
      <w:r w:rsidRPr="00D33BCC">
        <w:rPr>
          <w:snapToGrid w:val="0"/>
        </w:rPr>
        <w:tab/>
        <w:t xml:space="preserve">Necessary to recognize the distinction </w:t>
      </w:r>
    </w:p>
    <w:p w:rsidR="00766455" w:rsidRPr="00D33BCC" w:rsidRDefault="00766455" w:rsidP="00766455">
      <w:pPr>
        <w:rPr>
          <w:snapToGrid w:val="0"/>
        </w:rPr>
      </w:pPr>
      <w:r w:rsidRPr="00D33BCC">
        <w:rPr>
          <w:snapToGrid w:val="0"/>
        </w:rPr>
        <w:tab/>
      </w:r>
      <w:r w:rsidRPr="00D33BCC">
        <w:rPr>
          <w:snapToGrid w:val="0"/>
        </w:rPr>
        <w:tab/>
        <w:t>between virtue and holiness.  The</w:t>
      </w:r>
    </w:p>
    <w:p w:rsidR="00766455" w:rsidRPr="00D33BCC" w:rsidRDefault="00766455" w:rsidP="00766455">
      <w:pPr>
        <w:rPr>
          <w:snapToGrid w:val="0"/>
        </w:rPr>
      </w:pPr>
      <w:r w:rsidRPr="00D33BCC">
        <w:rPr>
          <w:snapToGrid w:val="0"/>
        </w:rPr>
        <w:tab/>
      </w:r>
      <w:r w:rsidRPr="00D33BCC">
        <w:rPr>
          <w:snapToGrid w:val="0"/>
        </w:rPr>
        <w:tab/>
        <w:t>virtuous man regulates his conduct by</w:t>
      </w:r>
    </w:p>
    <w:p w:rsidR="00766455" w:rsidRPr="00D33BCC" w:rsidRDefault="00766455" w:rsidP="00766455">
      <w:pPr>
        <w:rPr>
          <w:snapToGrid w:val="0"/>
        </w:rPr>
      </w:pPr>
      <w:r w:rsidRPr="00D33BCC">
        <w:rPr>
          <w:snapToGrid w:val="0"/>
        </w:rPr>
        <w:tab/>
      </w:r>
      <w:r w:rsidRPr="00D33BCC">
        <w:rPr>
          <w:snapToGrid w:val="0"/>
        </w:rPr>
        <w:tab/>
        <w:t xml:space="preserve">moral principles alone, while the holy </w:t>
      </w:r>
    </w:p>
    <w:p w:rsidR="00766455" w:rsidRPr="00D33BCC" w:rsidRDefault="00766455" w:rsidP="00766455">
      <w:pPr>
        <w:rPr>
          <w:snapToGrid w:val="0"/>
        </w:rPr>
      </w:pPr>
      <w:r w:rsidRPr="00D33BCC">
        <w:rPr>
          <w:snapToGrid w:val="0"/>
        </w:rPr>
        <w:tab/>
      </w:r>
      <w:r w:rsidRPr="00D33BCC">
        <w:rPr>
          <w:snapToGrid w:val="0"/>
        </w:rPr>
        <w:tab/>
        <w:t>man maintains a close fellowship with</w:t>
      </w:r>
    </w:p>
    <w:p w:rsidR="00766455" w:rsidRPr="00D33BCC" w:rsidRDefault="00766455" w:rsidP="00766455">
      <w:pPr>
        <w:rPr>
          <w:snapToGrid w:val="0"/>
        </w:rPr>
      </w:pPr>
      <w:r w:rsidRPr="00D33BCC">
        <w:rPr>
          <w:snapToGrid w:val="0"/>
        </w:rPr>
        <w:tab/>
      </w:r>
      <w:r w:rsidRPr="00D33BCC">
        <w:rPr>
          <w:snapToGrid w:val="0"/>
        </w:rPr>
        <w:tab/>
        <w:t>the Living God.</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We are required to be holy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I Peter 1:16</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This is the express command of</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Heaven - Heb. 12:14</w:t>
      </w:r>
    </w:p>
    <w:p w:rsidR="00766455" w:rsidRPr="00D33BCC" w:rsidRDefault="00766455" w:rsidP="00766455">
      <w:pPr>
        <w:rPr>
          <w:snapToGrid w:val="0"/>
        </w:rPr>
      </w:pPr>
      <w:r w:rsidRPr="00D33BCC">
        <w:rPr>
          <w:snapToGrid w:val="0"/>
        </w:rPr>
        <w:tab/>
      </w:r>
      <w:r w:rsidRPr="00D33BCC">
        <w:rPr>
          <w:snapToGrid w:val="0"/>
        </w:rPr>
        <w:tab/>
        <w:t>(3)</w:t>
      </w:r>
      <w:r w:rsidRPr="00D33BCC">
        <w:rPr>
          <w:snapToGrid w:val="0"/>
        </w:rPr>
        <w:tab/>
        <w:t xml:space="preserve">This is the end for which the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Redeemer died - Heb. 13:12</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Psa. 29:2  “Give unto the LORD the</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glory due unto His name; worship</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the LORD in the beauty of holiness.”</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Psa. 96:9     Psa. 110:3</w:t>
      </w:r>
    </w:p>
    <w:p w:rsidR="00766455" w:rsidRPr="00D33BCC" w:rsidRDefault="00766455"/>
    <w:p w:rsidR="00B85A9C" w:rsidRPr="00D33BCC" w:rsidRDefault="00B85A9C">
      <w:r w:rsidRPr="00D33BCC">
        <w:br w:type="page"/>
      </w:r>
    </w:p>
    <w:p w:rsidR="00D52E8E" w:rsidRPr="00D33BCC" w:rsidRDefault="00D52E8E" w:rsidP="007F790E">
      <w:pPr>
        <w:pStyle w:val="Heading1"/>
      </w:pPr>
      <w:bookmarkStart w:id="126" w:name="_Toc243918900"/>
      <w:r w:rsidRPr="00D33BCC">
        <w:lastRenderedPageBreak/>
        <w:t>Malachi</w:t>
      </w:r>
      <w:bookmarkEnd w:id="126"/>
    </w:p>
    <w:p w:rsidR="00D52E8E" w:rsidRPr="00D33BCC" w:rsidRDefault="00D52E8E" w:rsidP="00D52E8E">
      <w:pPr>
        <w:widowControl w:val="0"/>
        <w:tabs>
          <w:tab w:val="left" w:pos="720"/>
          <w:tab w:val="left" w:pos="1440"/>
          <w:tab w:val="left" w:pos="2160"/>
          <w:tab w:val="left" w:pos="2880"/>
          <w:tab w:val="left" w:pos="3600"/>
          <w:tab w:val="left" w:pos="4320"/>
        </w:tabs>
        <w:jc w:val="center"/>
      </w:pPr>
    </w:p>
    <w:p w:rsidR="00D52E8E" w:rsidRPr="00D33BCC" w:rsidRDefault="00D52E8E" w:rsidP="00D52E8E">
      <w:pPr>
        <w:widowControl w:val="0"/>
        <w:tabs>
          <w:tab w:val="left" w:pos="720"/>
          <w:tab w:val="left" w:pos="1440"/>
          <w:tab w:val="left" w:pos="2160"/>
          <w:tab w:val="left" w:pos="2880"/>
          <w:tab w:val="left" w:pos="3600"/>
          <w:tab w:val="left" w:pos="4320"/>
        </w:tabs>
        <w:jc w:val="center"/>
      </w:pPr>
      <w:r w:rsidRPr="00D33BCC">
        <w:t>(Messenger)</w:t>
      </w:r>
    </w:p>
    <w:p w:rsidR="00D52E8E" w:rsidRPr="00D33BCC" w:rsidRDefault="00D52E8E" w:rsidP="00D52E8E">
      <w:pPr>
        <w:widowControl w:val="0"/>
        <w:tabs>
          <w:tab w:val="left" w:pos="720"/>
          <w:tab w:val="left" w:pos="1440"/>
          <w:tab w:val="left" w:pos="2160"/>
          <w:tab w:val="left" w:pos="2880"/>
          <w:tab w:val="left" w:pos="3600"/>
          <w:tab w:val="left" w:pos="4320"/>
        </w:tabs>
        <w:jc w:val="center"/>
      </w:pPr>
      <w:r w:rsidRPr="00D33BCC">
        <w:t>Mal. 2:7; 1:1</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3:1 John the Baptist is described as the Lord’s Messenger.</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3:1  Jesus is the Messenger of the Covenant.</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The Word of the Lord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1:2  “I have loved you”</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The words of Israel</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1:2  ye say “wherein hast thou loved us?”</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1:6,7,12,13;  2:14,17;  3:7,8,13,14</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The words of Edom</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“We are impoverished, but we will return and build the desolate places.”</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For the historical setting, study the book of Nehemiah.</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Malachi was the last of the Old Testament Prophets.</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I.</w:t>
      </w:r>
      <w:r w:rsidRPr="00D33BCC">
        <w:tab/>
        <w:t>A Message of Love</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1:1-5</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1.</w:t>
      </w:r>
      <w:r w:rsidRPr="00D33BCC">
        <w:tab/>
        <w:t xml:space="preserve">To Israel </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1:1</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2.</w:t>
      </w:r>
      <w:r w:rsidRPr="00D33BCC">
        <w:tab/>
        <w:t>To the Gentiles</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1:11</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II.</w:t>
      </w:r>
      <w:r w:rsidRPr="00D33BCC">
        <w:tab/>
        <w:t>A Message of Rebuke</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1:6 – 2:17</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1.</w:t>
      </w:r>
      <w:r w:rsidRPr="00D33BCC">
        <w:tab/>
        <w:t>Sins of the Priest</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1:6 – 2:9</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2.</w:t>
      </w:r>
      <w:r w:rsidRPr="00D33BCC">
        <w:tab/>
        <w:t xml:space="preserve">True worship </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1:10</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3.</w:t>
      </w:r>
      <w:r w:rsidRPr="00D33BCC">
        <w:tab/>
        <w:t>Gentiles shall praise Him</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1:11</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III.</w:t>
      </w:r>
      <w:r w:rsidRPr="00D33BCC">
        <w:tab/>
        <w:t>A Message of Hope</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lastRenderedPageBreak/>
        <w:tab/>
        <w:t>3:1 – 4:6</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1.</w:t>
      </w:r>
      <w:r w:rsidRPr="00D33BCC">
        <w:tab/>
        <w:t>John the Baptist’s advent and work</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3:1</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2.</w:t>
      </w:r>
      <w:r w:rsidRPr="00D33BCC">
        <w:tab/>
        <w:t>The advent and work of the Lord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3:1-6</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3.</w:t>
      </w:r>
      <w:r w:rsidRPr="00D33BCC">
        <w:tab/>
        <w:t>The sad state of the people before Christ’s coming</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3:7-15</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4.</w:t>
      </w:r>
      <w:r w:rsidRPr="00D33BCC">
        <w:tab/>
        <w:t>A faithful remnant</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3:16-18</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5.</w:t>
      </w:r>
      <w:r w:rsidRPr="00D33BCC">
        <w:tab/>
        <w:t>The day of the Lord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4:1</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6.</w:t>
      </w:r>
      <w:r w:rsidRPr="00D33BCC">
        <w:tab/>
        <w:t>Promises and provisions for the faithful ones</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4:2-4</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7.</w:t>
      </w:r>
      <w:r w:rsidRPr="00D33BCC">
        <w:tab/>
        <w:t>The coming of the Prophets in spirit and power of Elijah</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Mal. 4:6</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a.</w:t>
      </w:r>
      <w:r w:rsidRPr="00D33BCC">
        <w:tab/>
        <w:t xml:space="preserve">John the Baptist turned the heart of the father’s to the </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children</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b.</w:t>
      </w:r>
      <w:r w:rsidRPr="00D33BCC">
        <w:tab/>
        <w:t xml:space="preserve">The heart of the children must be turned to the fathers in </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these last days</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8.</w:t>
      </w:r>
      <w:r w:rsidRPr="00D33BCC">
        <w:tab/>
        <w:t>Last reminder of Deut. 28:15-68</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Gen. 3:17-19</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9.</w:t>
      </w:r>
      <w:r w:rsidRPr="00D33BCC">
        <w:tab/>
        <w:t>God’s judgments on the disobedient</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Blessing for the obedient.</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4:1-6</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8F6361" w:rsidP="00D52E8E">
      <w:pPr>
        <w:widowControl w:val="0"/>
        <w:tabs>
          <w:tab w:val="left" w:pos="720"/>
          <w:tab w:val="left" w:pos="1440"/>
          <w:tab w:val="left" w:pos="2160"/>
          <w:tab w:val="left" w:pos="2880"/>
          <w:tab w:val="left" w:pos="3600"/>
          <w:tab w:val="left" w:pos="4320"/>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600" type="#_x0000_t136" style="position:absolute;margin-left:-3.6pt;margin-top:7.45pt;width:439.2pt;height:82.5pt;z-index:251675648" o:allowincell="f">
            <v:fill colors="0 #cbcbcb;8520f #5f5f5f;13763f #5f5f5f;41288f white;43909f #b2b2b2;45220f #292929;53740f #777;1 #eaeaea" method="none" focus="100%" type="gradient"/>
            <v:shadow color="#868686"/>
            <o:extrusion v:ext="view" specularity="80000f" diffusity="43712f" backdepth="18pt" color="white" on="t" metal="t" viewpoint="-34.72222mm" viewpointorigin="-.5" skewangle="-45" brightness="10000f" lightposition="0,-50000" lightlevel="44000f" lightposition2="0,50000" lightlevel2="24000f" type="perspective"/>
            <v:textpath style="font-family:&quot;Times New Roman&quot;;v-text-kern:t" trim="t" fitpath="t" string="The end of the &#10;Old Testament"/>
          </v:shape>
        </w:pict>
      </w:r>
    </w:p>
    <w:p w:rsidR="00EA52C4" w:rsidRPr="00D33BCC" w:rsidRDefault="00D52E8E" w:rsidP="00D52E8E">
      <w:pPr>
        <w:widowControl w:val="0"/>
        <w:ind w:left="-90" w:firstLine="90"/>
        <w:jc w:val="center"/>
      </w:pPr>
      <w:r w:rsidRPr="00D33BCC">
        <w:t xml:space="preserve"> </w:t>
      </w:r>
    </w:p>
    <w:p w:rsidR="00686FFD" w:rsidRPr="00D33BCC" w:rsidRDefault="00686FFD" w:rsidP="006304C7">
      <w:pPr>
        <w:spacing w:before="100" w:beforeAutospacing="1"/>
        <w:ind w:left="360" w:hanging="360"/>
        <w:rPr>
          <w:color w:val="000000"/>
          <w:sz w:val="27"/>
          <w:szCs w:val="27"/>
        </w:rPr>
      </w:pPr>
    </w:p>
    <w:sectPr w:rsidR="00686FFD" w:rsidRPr="00D33BCC" w:rsidSect="002B5F87">
      <w:endnotePr>
        <w:numFmt w:val="decimal"/>
      </w:endnotePr>
      <w:type w:val="continuous"/>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6361" w:rsidRDefault="008F6361">
      <w:r>
        <w:separator/>
      </w:r>
    </w:p>
    <w:p w:rsidR="008F6361" w:rsidRDefault="008F6361"/>
  </w:endnote>
  <w:endnote w:type="continuationSeparator" w:id="0">
    <w:p w:rsidR="008F6361" w:rsidRDefault="008F6361">
      <w:r>
        <w:continuationSeparator/>
      </w:r>
    </w:p>
    <w:p w:rsidR="008F6361" w:rsidRDefault="008F63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DC1" w:rsidRPr="00DD40FF" w:rsidRDefault="008F6361" w:rsidP="00DD40FF">
    <w:pPr>
      <w:pStyle w:val="Footer"/>
      <w:jc w:val="center"/>
    </w:pPr>
    <w:r>
      <w:fldChar w:fldCharType="begin"/>
    </w:r>
    <w:r>
      <w:instrText xml:space="preserve"> PAGE   \* MERGEFORMAT </w:instrText>
    </w:r>
    <w:r>
      <w:fldChar w:fldCharType="separate"/>
    </w:r>
    <w:r w:rsidR="00122BB2">
      <w:rPr>
        <w:noProof/>
      </w:rPr>
      <w:t>28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6361" w:rsidRDefault="008F6361">
      <w:r>
        <w:separator/>
      </w:r>
    </w:p>
    <w:p w:rsidR="008F6361" w:rsidRDefault="008F6361"/>
  </w:footnote>
  <w:footnote w:type="continuationSeparator" w:id="0">
    <w:p w:rsidR="008F6361" w:rsidRDefault="008F6361">
      <w:r>
        <w:continuationSeparator/>
      </w:r>
    </w:p>
    <w:p w:rsidR="008F6361" w:rsidRDefault="008F636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DC1" w:rsidRPr="00686FFD" w:rsidRDefault="00944DC1" w:rsidP="00F36236">
    <w:pPr>
      <w:pStyle w:val="Header"/>
      <w:jc w:val="center"/>
      <w:rPr>
        <w:color w:val="7F7F7F" w:themeColor="text1" w:themeTint="80"/>
      </w:rPr>
    </w:pPr>
    <w:r w:rsidRPr="00686FFD">
      <w:rPr>
        <w:color w:val="7F7F7F" w:themeColor="text1" w:themeTint="80"/>
      </w:rPr>
      <w:t>Deliverance Bible Institute</w:t>
    </w:r>
  </w:p>
  <w:p w:rsidR="00944DC1" w:rsidRPr="00686FFD" w:rsidRDefault="00944DC1" w:rsidP="00F36236">
    <w:pPr>
      <w:pStyle w:val="Header"/>
      <w:jc w:val="center"/>
      <w:rPr>
        <w:color w:val="7F7F7F" w:themeColor="text1" w:themeTint="80"/>
        <w:sz w:val="28"/>
        <w:szCs w:val="28"/>
      </w:rPr>
    </w:pPr>
    <w:r>
      <w:rPr>
        <w:color w:val="7F7F7F" w:themeColor="text1" w:themeTint="80"/>
        <w:sz w:val="28"/>
        <w:szCs w:val="28"/>
      </w:rPr>
      <w:t>Major &amp; Minor Prophets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66CB"/>
    <w:multiLevelType w:val="hybridMultilevel"/>
    <w:tmpl w:val="AB2E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97502"/>
    <w:multiLevelType w:val="hybridMultilevel"/>
    <w:tmpl w:val="C6A2D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332CFA"/>
    <w:multiLevelType w:val="hybridMultilevel"/>
    <w:tmpl w:val="83889756"/>
    <w:lvl w:ilvl="0" w:tplc="4798E564">
      <w:start w:val="1"/>
      <w:numFmt w:val="upperRoman"/>
      <w:pStyle w:val="Heading2"/>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08368F"/>
    <w:multiLevelType w:val="hybridMultilevel"/>
    <w:tmpl w:val="97DC7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DB41D7"/>
    <w:multiLevelType w:val="hybridMultilevel"/>
    <w:tmpl w:val="7212A878"/>
    <w:lvl w:ilvl="0" w:tplc="F7D8E038">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22170F99"/>
    <w:multiLevelType w:val="hybridMultilevel"/>
    <w:tmpl w:val="379EF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640FF4"/>
    <w:multiLevelType w:val="hybridMultilevel"/>
    <w:tmpl w:val="490A9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67765AC"/>
    <w:multiLevelType w:val="hybridMultilevel"/>
    <w:tmpl w:val="8982BCA6"/>
    <w:lvl w:ilvl="0" w:tplc="0820F00A">
      <w:start w:val="1"/>
      <w:numFmt w:val="lowerLetter"/>
      <w:pStyle w:val="Heading7"/>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8D12021"/>
    <w:multiLevelType w:val="hybridMultilevel"/>
    <w:tmpl w:val="907430B0"/>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75360A"/>
    <w:multiLevelType w:val="hybridMultilevel"/>
    <w:tmpl w:val="F8928108"/>
    <w:lvl w:ilvl="0" w:tplc="DEDA0B96">
      <w:start w:val="3"/>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nsid w:val="36517749"/>
    <w:multiLevelType w:val="hybridMultilevel"/>
    <w:tmpl w:val="6D34D996"/>
    <w:lvl w:ilvl="0" w:tplc="87D8CAC6">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39967280"/>
    <w:multiLevelType w:val="hybridMultilevel"/>
    <w:tmpl w:val="E1A29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3D28B4"/>
    <w:multiLevelType w:val="hybridMultilevel"/>
    <w:tmpl w:val="7E5AC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603F11"/>
    <w:multiLevelType w:val="hybridMultilevel"/>
    <w:tmpl w:val="84F07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5F20E6"/>
    <w:multiLevelType w:val="hybridMultilevel"/>
    <w:tmpl w:val="9CB8B778"/>
    <w:lvl w:ilvl="0" w:tplc="937C5E5A">
      <w:start w:val="1"/>
      <w:numFmt w:val="decimal"/>
      <w:lvlText w:val="%1)"/>
      <w:lvlJc w:val="left"/>
      <w:pPr>
        <w:ind w:left="180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FB63A34">
      <w:start w:val="1"/>
      <w:numFmt w:val="lowerLetter"/>
      <w:lvlText w:val="%2)"/>
      <w:lvlJc w:val="left"/>
      <w:pPr>
        <w:ind w:left="1530" w:hanging="360"/>
      </w:pPr>
      <w:rPr>
        <w:rFonts w:ascii="Times New Roman" w:eastAsia="Times New Roman" w:hAnsi="Times New Roman" w:cs="Times New Roman" w:hint="default"/>
      </w:rPr>
    </w:lvl>
    <w:lvl w:ilvl="2" w:tplc="C714C230" w:tentative="1">
      <w:start w:val="1"/>
      <w:numFmt w:val="lowerRoman"/>
      <w:lvlText w:val="%3."/>
      <w:lvlJc w:val="right"/>
      <w:pPr>
        <w:ind w:left="2160" w:hanging="180"/>
      </w:pPr>
    </w:lvl>
    <w:lvl w:ilvl="3" w:tplc="C52A8410"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B43317"/>
    <w:multiLevelType w:val="hybridMultilevel"/>
    <w:tmpl w:val="8F3A08D2"/>
    <w:lvl w:ilvl="0" w:tplc="430A5C4E">
      <w:start w:val="5"/>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58627B48"/>
    <w:multiLevelType w:val="hybridMultilevel"/>
    <w:tmpl w:val="C54C72DC"/>
    <w:lvl w:ilvl="0" w:tplc="FC32C0B8">
      <w:start w:val="6"/>
      <w:numFmt w:val="lowerLetter"/>
      <w:lvlText w:val="(%1)"/>
      <w:lvlJc w:val="left"/>
      <w:pPr>
        <w:tabs>
          <w:tab w:val="num" w:pos="4320"/>
        </w:tabs>
        <w:ind w:left="4320" w:hanging="72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19">
    <w:nsid w:val="597A62A4"/>
    <w:multiLevelType w:val="hybridMultilevel"/>
    <w:tmpl w:val="FAB6C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642504"/>
    <w:multiLevelType w:val="hybridMultilevel"/>
    <w:tmpl w:val="85FED30E"/>
    <w:lvl w:ilvl="0" w:tplc="79B456E2">
      <w:start w:val="6"/>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1">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22">
    <w:nsid w:val="66A34CCA"/>
    <w:multiLevelType w:val="hybridMultilevel"/>
    <w:tmpl w:val="F2C65CB0"/>
    <w:lvl w:ilvl="0" w:tplc="CD720D4E">
      <w:start w:val="1"/>
      <w:numFmt w:val="upperRoman"/>
      <w:lvlText w:val="%1."/>
      <w:lvlJc w:val="left"/>
      <w:pPr>
        <w:tabs>
          <w:tab w:val="num" w:pos="1080"/>
        </w:tabs>
        <w:ind w:left="1080" w:hanging="720"/>
      </w:pPr>
      <w:rPr>
        <w:rFonts w:hint="default"/>
      </w:rPr>
    </w:lvl>
    <w:lvl w:ilvl="1" w:tplc="A9ACCC06">
      <w:start w:val="1"/>
      <w:numFmt w:val="upperLetter"/>
      <w:lvlText w:val="%2."/>
      <w:lvlJc w:val="left"/>
      <w:pPr>
        <w:tabs>
          <w:tab w:val="num" w:pos="1440"/>
        </w:tabs>
        <w:ind w:left="1440" w:hanging="360"/>
      </w:pPr>
      <w:rPr>
        <w:rFonts w:hint="default"/>
      </w:rPr>
    </w:lvl>
    <w:lvl w:ilvl="2" w:tplc="48B2570C">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4007742"/>
    <w:multiLevelType w:val="hybridMultilevel"/>
    <w:tmpl w:val="DB66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B35156"/>
    <w:multiLevelType w:val="hybridMultilevel"/>
    <w:tmpl w:val="3E2EEAA0"/>
    <w:lvl w:ilvl="0" w:tplc="DDD833B2">
      <w:start w:val="1"/>
      <w:numFmt w:val="upperLetter"/>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26">
    <w:nsid w:val="7B9854BE"/>
    <w:multiLevelType w:val="hybridMultilevel"/>
    <w:tmpl w:val="241CA95C"/>
    <w:lvl w:ilvl="0" w:tplc="B26C4A22">
      <w:start w:val="1"/>
      <w:numFmt w:val="decimal"/>
      <w:pStyle w:val="Style5"/>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7">
    <w:nsid w:val="7E3D3069"/>
    <w:multiLevelType w:val="hybridMultilevel"/>
    <w:tmpl w:val="0F3A9F68"/>
    <w:lvl w:ilvl="0" w:tplc="EEAE40C0">
      <w:start w:val="1"/>
      <w:numFmt w:val="decimal"/>
      <w:pStyle w:val="Style6"/>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7FE2513B"/>
    <w:multiLevelType w:val="hybridMultilevel"/>
    <w:tmpl w:val="AAE47FF2"/>
    <w:lvl w:ilvl="0" w:tplc="48B2570C">
      <w:start w:val="1"/>
      <w:numFmt w:val="decimal"/>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21"/>
  </w:num>
  <w:num w:numId="2">
    <w:abstractNumId w:val="10"/>
  </w:num>
  <w:num w:numId="3">
    <w:abstractNumId w:val="25"/>
  </w:num>
  <w:num w:numId="4">
    <w:abstractNumId w:val="4"/>
  </w:num>
  <w:num w:numId="5">
    <w:abstractNumId w:val="28"/>
    <w:lvlOverride w:ilvl="0">
      <w:startOverride w:val="1"/>
    </w:lvlOverride>
  </w:num>
  <w:num w:numId="6">
    <w:abstractNumId w:val="17"/>
  </w:num>
  <w:num w:numId="7">
    <w:abstractNumId w:val="18"/>
  </w:num>
  <w:num w:numId="8">
    <w:abstractNumId w:val="22"/>
  </w:num>
  <w:num w:numId="9">
    <w:abstractNumId w:val="9"/>
  </w:num>
  <w:num w:numId="10">
    <w:abstractNumId w:val="20"/>
  </w:num>
  <w:num w:numId="11">
    <w:abstractNumId w:val="1"/>
  </w:num>
  <w:num w:numId="12">
    <w:abstractNumId w:val="5"/>
  </w:num>
  <w:num w:numId="13">
    <w:abstractNumId w:val="11"/>
  </w:num>
  <w:num w:numId="14">
    <w:abstractNumId w:val="2"/>
    <w:lvlOverride w:ilvl="0">
      <w:startOverride w:val="1"/>
    </w:lvlOverride>
  </w:num>
  <w:num w:numId="15">
    <w:abstractNumId w:val="24"/>
    <w:lvlOverride w:ilvl="0">
      <w:startOverride w:val="1"/>
    </w:lvlOverride>
  </w:num>
  <w:num w:numId="16">
    <w:abstractNumId w:val="0"/>
  </w:num>
  <w:num w:numId="17">
    <w:abstractNumId w:val="6"/>
  </w:num>
  <w:num w:numId="18">
    <w:abstractNumId w:val="24"/>
    <w:lvlOverride w:ilvl="0">
      <w:startOverride w:val="1"/>
    </w:lvlOverride>
  </w:num>
  <w:num w:numId="19">
    <w:abstractNumId w:val="12"/>
    <w:lvlOverride w:ilvl="0">
      <w:startOverride w:val="1"/>
    </w:lvlOverride>
  </w:num>
  <w:num w:numId="20">
    <w:abstractNumId w:val="12"/>
    <w:lvlOverride w:ilvl="0">
      <w:startOverride w:val="1"/>
    </w:lvlOverride>
  </w:num>
  <w:num w:numId="21">
    <w:abstractNumId w:val="12"/>
    <w:lvlOverride w:ilvl="0">
      <w:startOverride w:val="1"/>
    </w:lvlOverride>
  </w:num>
  <w:num w:numId="22">
    <w:abstractNumId w:val="12"/>
    <w:lvlOverride w:ilvl="0">
      <w:startOverride w:val="1"/>
    </w:lvlOverride>
  </w:num>
  <w:num w:numId="23">
    <w:abstractNumId w:val="28"/>
    <w:lvlOverride w:ilvl="0">
      <w:startOverride w:val="1"/>
    </w:lvlOverride>
  </w:num>
  <w:num w:numId="24">
    <w:abstractNumId w:val="12"/>
    <w:lvlOverride w:ilvl="0">
      <w:startOverride w:val="1"/>
    </w:lvlOverride>
  </w:num>
  <w:num w:numId="25">
    <w:abstractNumId w:val="28"/>
    <w:lvlOverride w:ilvl="0">
      <w:startOverride w:val="1"/>
    </w:lvlOverride>
  </w:num>
  <w:num w:numId="26">
    <w:abstractNumId w:val="24"/>
    <w:lvlOverride w:ilvl="0">
      <w:startOverride w:val="1"/>
    </w:lvlOverride>
  </w:num>
  <w:num w:numId="27">
    <w:abstractNumId w:val="28"/>
    <w:lvlOverride w:ilvl="0">
      <w:startOverride w:val="1"/>
    </w:lvlOverride>
  </w:num>
  <w:num w:numId="28">
    <w:abstractNumId w:val="12"/>
    <w:lvlOverride w:ilvl="0">
      <w:startOverride w:val="1"/>
    </w:lvlOverride>
  </w:num>
  <w:num w:numId="29">
    <w:abstractNumId w:val="2"/>
    <w:lvlOverride w:ilvl="0">
      <w:startOverride w:val="1"/>
    </w:lvlOverride>
  </w:num>
  <w:num w:numId="30">
    <w:abstractNumId w:val="24"/>
    <w:lvlOverride w:ilvl="0">
      <w:startOverride w:val="1"/>
    </w:lvlOverride>
  </w:num>
  <w:num w:numId="31">
    <w:abstractNumId w:val="24"/>
    <w:lvlOverride w:ilvl="0">
      <w:startOverride w:val="1"/>
    </w:lvlOverride>
  </w:num>
  <w:num w:numId="32">
    <w:abstractNumId w:val="28"/>
    <w:lvlOverride w:ilvl="0">
      <w:startOverride w:val="1"/>
    </w:lvlOverride>
  </w:num>
  <w:num w:numId="33">
    <w:abstractNumId w:val="12"/>
    <w:lvlOverride w:ilvl="0">
      <w:startOverride w:val="1"/>
    </w:lvlOverride>
  </w:num>
  <w:num w:numId="34">
    <w:abstractNumId w:val="12"/>
    <w:lvlOverride w:ilvl="0">
      <w:startOverride w:val="1"/>
    </w:lvlOverride>
  </w:num>
  <w:num w:numId="35">
    <w:abstractNumId w:val="13"/>
  </w:num>
  <w:num w:numId="36">
    <w:abstractNumId w:val="28"/>
    <w:lvlOverride w:ilvl="0">
      <w:startOverride w:val="1"/>
    </w:lvlOverride>
  </w:num>
  <w:num w:numId="37">
    <w:abstractNumId w:val="23"/>
  </w:num>
  <w:num w:numId="38">
    <w:abstractNumId w:val="2"/>
    <w:lvlOverride w:ilvl="0">
      <w:startOverride w:val="1"/>
    </w:lvlOverride>
  </w:num>
  <w:num w:numId="39">
    <w:abstractNumId w:val="24"/>
    <w:lvlOverride w:ilvl="0">
      <w:startOverride w:val="1"/>
    </w:lvlOverride>
  </w:num>
  <w:num w:numId="40">
    <w:abstractNumId w:val="2"/>
    <w:lvlOverride w:ilvl="0">
      <w:startOverride w:val="1"/>
    </w:lvlOverride>
  </w:num>
  <w:num w:numId="41">
    <w:abstractNumId w:val="3"/>
  </w:num>
  <w:num w:numId="42">
    <w:abstractNumId w:val="28"/>
    <w:lvlOverride w:ilvl="0">
      <w:startOverride w:val="1"/>
    </w:lvlOverride>
  </w:num>
  <w:num w:numId="43">
    <w:abstractNumId w:val="24"/>
    <w:lvlOverride w:ilvl="0">
      <w:startOverride w:val="1"/>
    </w:lvlOverride>
  </w:num>
  <w:num w:numId="44">
    <w:abstractNumId w:val="28"/>
    <w:lvlOverride w:ilvl="0">
      <w:startOverride w:val="1"/>
    </w:lvlOverride>
  </w:num>
  <w:num w:numId="45">
    <w:abstractNumId w:val="28"/>
    <w:lvlOverride w:ilvl="0">
      <w:startOverride w:val="1"/>
    </w:lvlOverride>
  </w:num>
  <w:num w:numId="46">
    <w:abstractNumId w:val="12"/>
    <w:lvlOverride w:ilvl="0">
      <w:startOverride w:val="1"/>
    </w:lvlOverride>
  </w:num>
  <w:num w:numId="47">
    <w:abstractNumId w:val="19"/>
  </w:num>
  <w:num w:numId="48">
    <w:abstractNumId w:val="28"/>
    <w:lvlOverride w:ilvl="0">
      <w:startOverride w:val="1"/>
    </w:lvlOverride>
  </w:num>
  <w:num w:numId="49">
    <w:abstractNumId w:val="12"/>
    <w:lvlOverride w:ilvl="0">
      <w:startOverride w:val="1"/>
    </w:lvlOverride>
  </w:num>
  <w:num w:numId="50">
    <w:abstractNumId w:val="28"/>
    <w:lvlOverride w:ilvl="0">
      <w:startOverride w:val="1"/>
    </w:lvlOverride>
  </w:num>
  <w:num w:numId="51">
    <w:abstractNumId w:val="12"/>
    <w:lvlOverride w:ilvl="0">
      <w:startOverride w:val="1"/>
    </w:lvlOverride>
  </w:num>
  <w:num w:numId="52">
    <w:abstractNumId w:val="12"/>
    <w:lvlOverride w:ilvl="0">
      <w:startOverride w:val="1"/>
    </w:lvlOverride>
  </w:num>
  <w:num w:numId="53">
    <w:abstractNumId w:val="12"/>
    <w:lvlOverride w:ilvl="0">
      <w:startOverride w:val="1"/>
    </w:lvlOverride>
  </w:num>
  <w:num w:numId="54">
    <w:abstractNumId w:val="12"/>
    <w:lvlOverride w:ilvl="0">
      <w:startOverride w:val="1"/>
    </w:lvlOverride>
  </w:num>
  <w:num w:numId="55">
    <w:abstractNumId w:val="12"/>
    <w:lvlOverride w:ilvl="0">
      <w:startOverride w:val="1"/>
    </w:lvlOverride>
  </w:num>
  <w:num w:numId="56">
    <w:abstractNumId w:val="15"/>
  </w:num>
  <w:num w:numId="57">
    <w:abstractNumId w:val="24"/>
    <w:lvlOverride w:ilvl="0">
      <w:startOverride w:val="1"/>
    </w:lvlOverride>
  </w:num>
  <w:num w:numId="58">
    <w:abstractNumId w:val="28"/>
    <w:lvlOverride w:ilvl="0">
      <w:startOverride w:val="1"/>
    </w:lvlOverride>
  </w:num>
  <w:num w:numId="59">
    <w:abstractNumId w:val="14"/>
  </w:num>
  <w:num w:numId="60">
    <w:abstractNumId w:val="28"/>
    <w:lvlOverride w:ilvl="0">
      <w:startOverride w:val="1"/>
    </w:lvlOverride>
  </w:num>
  <w:num w:numId="61">
    <w:abstractNumId w:val="28"/>
    <w:lvlOverride w:ilvl="0">
      <w:startOverride w:val="1"/>
    </w:lvlOverride>
  </w:num>
  <w:num w:numId="62">
    <w:abstractNumId w:val="12"/>
    <w:lvlOverride w:ilvl="0">
      <w:startOverride w:val="1"/>
    </w:lvlOverride>
  </w:num>
  <w:num w:numId="63">
    <w:abstractNumId w:val="12"/>
    <w:lvlOverride w:ilvl="0">
      <w:startOverride w:val="1"/>
    </w:lvlOverride>
  </w:num>
  <w:num w:numId="64">
    <w:abstractNumId w:val="12"/>
    <w:lvlOverride w:ilvl="0">
      <w:startOverride w:val="1"/>
    </w:lvlOverride>
  </w:num>
  <w:num w:numId="65">
    <w:abstractNumId w:val="12"/>
    <w:lvlOverride w:ilvl="0">
      <w:startOverride w:val="1"/>
    </w:lvlOverride>
  </w:num>
  <w:num w:numId="66">
    <w:abstractNumId w:val="28"/>
    <w:lvlOverride w:ilvl="0">
      <w:startOverride w:val="1"/>
    </w:lvlOverride>
  </w:num>
  <w:num w:numId="67">
    <w:abstractNumId w:val="12"/>
    <w:lvlOverride w:ilvl="0">
      <w:startOverride w:val="1"/>
    </w:lvlOverride>
  </w:num>
  <w:num w:numId="68">
    <w:abstractNumId w:val="12"/>
    <w:lvlOverride w:ilvl="0">
      <w:startOverride w:val="1"/>
    </w:lvlOverride>
  </w:num>
  <w:num w:numId="69">
    <w:abstractNumId w:val="28"/>
    <w:lvlOverride w:ilvl="0">
      <w:startOverride w:val="1"/>
    </w:lvlOverride>
  </w:num>
  <w:num w:numId="70">
    <w:abstractNumId w:val="12"/>
    <w:lvlOverride w:ilvl="0">
      <w:startOverride w:val="1"/>
    </w:lvlOverride>
  </w:num>
  <w:num w:numId="71">
    <w:abstractNumId w:val="12"/>
    <w:lvlOverride w:ilvl="0">
      <w:startOverride w:val="1"/>
    </w:lvlOverride>
  </w:num>
  <w:num w:numId="72">
    <w:abstractNumId w:val="12"/>
    <w:lvlOverride w:ilvl="0">
      <w:startOverride w:val="1"/>
    </w:lvlOverride>
  </w:num>
  <w:num w:numId="73">
    <w:abstractNumId w:val="12"/>
    <w:lvlOverride w:ilvl="0">
      <w:startOverride w:val="1"/>
    </w:lvlOverride>
  </w:num>
  <w:num w:numId="74">
    <w:abstractNumId w:val="12"/>
    <w:lvlOverride w:ilvl="0">
      <w:startOverride w:val="1"/>
    </w:lvlOverride>
  </w:num>
  <w:num w:numId="75">
    <w:abstractNumId w:val="2"/>
    <w:lvlOverride w:ilvl="0">
      <w:startOverride w:val="1"/>
    </w:lvlOverride>
  </w:num>
  <w:num w:numId="76">
    <w:abstractNumId w:val="24"/>
    <w:lvlOverride w:ilvl="0">
      <w:startOverride w:val="1"/>
    </w:lvlOverride>
  </w:num>
  <w:num w:numId="77">
    <w:abstractNumId w:val="28"/>
    <w:lvlOverride w:ilvl="0">
      <w:startOverride w:val="1"/>
    </w:lvlOverride>
  </w:num>
  <w:num w:numId="78">
    <w:abstractNumId w:val="28"/>
    <w:lvlOverride w:ilvl="0">
      <w:startOverride w:val="1"/>
    </w:lvlOverride>
  </w:num>
  <w:num w:numId="79">
    <w:abstractNumId w:val="24"/>
    <w:lvlOverride w:ilvl="0">
      <w:startOverride w:val="1"/>
    </w:lvlOverride>
  </w:num>
  <w:num w:numId="80">
    <w:abstractNumId w:val="24"/>
    <w:lvlOverride w:ilvl="0">
      <w:startOverride w:val="1"/>
    </w:lvlOverride>
  </w:num>
  <w:num w:numId="81">
    <w:abstractNumId w:val="12"/>
    <w:lvlOverride w:ilvl="0">
      <w:startOverride w:val="1"/>
    </w:lvlOverride>
  </w:num>
  <w:num w:numId="82">
    <w:abstractNumId w:val="28"/>
    <w:lvlOverride w:ilvl="0">
      <w:startOverride w:val="1"/>
    </w:lvlOverride>
  </w:num>
  <w:num w:numId="83">
    <w:abstractNumId w:val="12"/>
    <w:lvlOverride w:ilvl="0">
      <w:startOverride w:val="1"/>
    </w:lvlOverride>
  </w:num>
  <w:num w:numId="84">
    <w:abstractNumId w:val="2"/>
  </w:num>
  <w:num w:numId="85">
    <w:abstractNumId w:val="24"/>
  </w:num>
  <w:num w:numId="86">
    <w:abstractNumId w:val="16"/>
  </w:num>
  <w:num w:numId="87">
    <w:abstractNumId w:val="2"/>
    <w:lvlOverride w:ilvl="0">
      <w:startOverride w:val="1"/>
    </w:lvlOverride>
  </w:num>
  <w:num w:numId="88">
    <w:abstractNumId w:val="24"/>
    <w:lvlOverride w:ilvl="0">
      <w:startOverride w:val="1"/>
    </w:lvlOverride>
  </w:num>
  <w:num w:numId="89">
    <w:abstractNumId w:val="28"/>
    <w:lvlOverride w:ilvl="0">
      <w:startOverride w:val="1"/>
    </w:lvlOverride>
  </w:num>
  <w:num w:numId="90">
    <w:abstractNumId w:val="24"/>
    <w:lvlOverride w:ilvl="0">
      <w:startOverride w:val="1"/>
    </w:lvlOverride>
  </w:num>
  <w:num w:numId="91">
    <w:abstractNumId w:val="26"/>
  </w:num>
  <w:num w:numId="92">
    <w:abstractNumId w:val="26"/>
    <w:lvlOverride w:ilvl="0">
      <w:startOverride w:val="1"/>
    </w:lvlOverride>
  </w:num>
  <w:num w:numId="93">
    <w:abstractNumId w:val="12"/>
    <w:lvlOverride w:ilvl="0">
      <w:startOverride w:val="1"/>
    </w:lvlOverride>
  </w:num>
  <w:num w:numId="94">
    <w:abstractNumId w:val="12"/>
  </w:num>
  <w:num w:numId="95">
    <w:abstractNumId w:val="27"/>
  </w:num>
  <w:num w:numId="96">
    <w:abstractNumId w:val="12"/>
    <w:lvlOverride w:ilvl="0">
      <w:startOverride w:val="1"/>
    </w:lvlOverride>
  </w:num>
  <w:num w:numId="97">
    <w:abstractNumId w:val="27"/>
    <w:lvlOverride w:ilvl="0">
      <w:startOverride w:val="1"/>
    </w:lvlOverride>
  </w:num>
  <w:num w:numId="98">
    <w:abstractNumId w:val="16"/>
    <w:lvlOverride w:ilvl="0">
      <w:startOverride w:val="1"/>
    </w:lvlOverride>
  </w:num>
  <w:num w:numId="99">
    <w:abstractNumId w:val="16"/>
    <w:lvlOverride w:ilvl="0">
      <w:startOverride w:val="1"/>
    </w:lvlOverride>
  </w:num>
  <w:num w:numId="100">
    <w:abstractNumId w:val="16"/>
    <w:lvlOverride w:ilvl="0">
      <w:startOverride w:val="1"/>
    </w:lvlOverride>
  </w:num>
  <w:num w:numId="101">
    <w:abstractNumId w:val="8"/>
  </w:num>
  <w:num w:numId="102">
    <w:abstractNumId w:val="8"/>
    <w:lvlOverride w:ilvl="0">
      <w:startOverride w:val="1"/>
    </w:lvlOverride>
  </w:num>
  <w:num w:numId="103">
    <w:abstractNumId w:val="12"/>
    <w:lvlOverride w:ilvl="0">
      <w:startOverride w:val="1"/>
    </w:lvlOverride>
  </w:num>
  <w:num w:numId="104">
    <w:abstractNumId w:val="27"/>
    <w:lvlOverride w:ilvl="0">
      <w:startOverride w:val="1"/>
    </w:lvlOverride>
  </w:num>
  <w:num w:numId="105">
    <w:abstractNumId w:val="12"/>
    <w:lvlOverride w:ilvl="0">
      <w:startOverride w:val="1"/>
    </w:lvlOverride>
  </w:num>
  <w:num w:numId="106">
    <w:abstractNumId w:val="26"/>
    <w:lvlOverride w:ilvl="0">
      <w:startOverride w:val="1"/>
    </w:lvlOverride>
  </w:num>
  <w:num w:numId="107">
    <w:abstractNumId w:val="7"/>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attachedTemplate r:id="rId1"/>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w:rsids>
    <w:rsidRoot w:val="00686FFD"/>
    <w:rsid w:val="00000FCD"/>
    <w:rsid w:val="000011F0"/>
    <w:rsid w:val="000023B5"/>
    <w:rsid w:val="00003B00"/>
    <w:rsid w:val="000128E5"/>
    <w:rsid w:val="00012993"/>
    <w:rsid w:val="00012B16"/>
    <w:rsid w:val="00014E5C"/>
    <w:rsid w:val="00014F1C"/>
    <w:rsid w:val="00016A99"/>
    <w:rsid w:val="00033196"/>
    <w:rsid w:val="0003461D"/>
    <w:rsid w:val="000346D4"/>
    <w:rsid w:val="00034BB4"/>
    <w:rsid w:val="00034E55"/>
    <w:rsid w:val="00035F80"/>
    <w:rsid w:val="0004447D"/>
    <w:rsid w:val="00044B39"/>
    <w:rsid w:val="00046586"/>
    <w:rsid w:val="00047D33"/>
    <w:rsid w:val="00050B11"/>
    <w:rsid w:val="000543E6"/>
    <w:rsid w:val="00055728"/>
    <w:rsid w:val="00056FCD"/>
    <w:rsid w:val="00060442"/>
    <w:rsid w:val="0006208C"/>
    <w:rsid w:val="0006520B"/>
    <w:rsid w:val="00066069"/>
    <w:rsid w:val="00076DA7"/>
    <w:rsid w:val="00080C89"/>
    <w:rsid w:val="00081C79"/>
    <w:rsid w:val="0008202C"/>
    <w:rsid w:val="000873E4"/>
    <w:rsid w:val="00087967"/>
    <w:rsid w:val="00087D19"/>
    <w:rsid w:val="00091CD9"/>
    <w:rsid w:val="00094BAF"/>
    <w:rsid w:val="00094C90"/>
    <w:rsid w:val="000A082E"/>
    <w:rsid w:val="000A0D30"/>
    <w:rsid w:val="000A1D1B"/>
    <w:rsid w:val="000A531F"/>
    <w:rsid w:val="000A7249"/>
    <w:rsid w:val="000B1DFE"/>
    <w:rsid w:val="000B3593"/>
    <w:rsid w:val="000B6E5F"/>
    <w:rsid w:val="000C1A35"/>
    <w:rsid w:val="000C1DD9"/>
    <w:rsid w:val="000C3FC7"/>
    <w:rsid w:val="000C7411"/>
    <w:rsid w:val="000D05D3"/>
    <w:rsid w:val="000D11A8"/>
    <w:rsid w:val="000D2B4F"/>
    <w:rsid w:val="000D6B7D"/>
    <w:rsid w:val="000E0A4D"/>
    <w:rsid w:val="000E4648"/>
    <w:rsid w:val="000E66A5"/>
    <w:rsid w:val="000F41D9"/>
    <w:rsid w:val="000F6E8F"/>
    <w:rsid w:val="001019CB"/>
    <w:rsid w:val="0010203D"/>
    <w:rsid w:val="00104361"/>
    <w:rsid w:val="001121AF"/>
    <w:rsid w:val="00112477"/>
    <w:rsid w:val="001125B9"/>
    <w:rsid w:val="00113701"/>
    <w:rsid w:val="00113D66"/>
    <w:rsid w:val="00114E62"/>
    <w:rsid w:val="00117408"/>
    <w:rsid w:val="00121700"/>
    <w:rsid w:val="00121EBB"/>
    <w:rsid w:val="00122BB2"/>
    <w:rsid w:val="00122FFA"/>
    <w:rsid w:val="00124CF2"/>
    <w:rsid w:val="00125556"/>
    <w:rsid w:val="0012592A"/>
    <w:rsid w:val="001278C5"/>
    <w:rsid w:val="00127979"/>
    <w:rsid w:val="00127992"/>
    <w:rsid w:val="001304AE"/>
    <w:rsid w:val="00130ED9"/>
    <w:rsid w:val="00131C69"/>
    <w:rsid w:val="00132A1F"/>
    <w:rsid w:val="00133365"/>
    <w:rsid w:val="001350A0"/>
    <w:rsid w:val="001354DD"/>
    <w:rsid w:val="00140629"/>
    <w:rsid w:val="00140A94"/>
    <w:rsid w:val="00143A5A"/>
    <w:rsid w:val="00143C80"/>
    <w:rsid w:val="00146325"/>
    <w:rsid w:val="0014788E"/>
    <w:rsid w:val="00172F3A"/>
    <w:rsid w:val="00175F2A"/>
    <w:rsid w:val="00180258"/>
    <w:rsid w:val="001805DA"/>
    <w:rsid w:val="00182B25"/>
    <w:rsid w:val="001830D9"/>
    <w:rsid w:val="0018382A"/>
    <w:rsid w:val="00184D83"/>
    <w:rsid w:val="0018628E"/>
    <w:rsid w:val="001868D1"/>
    <w:rsid w:val="001913E7"/>
    <w:rsid w:val="00196E84"/>
    <w:rsid w:val="0019746D"/>
    <w:rsid w:val="001977E3"/>
    <w:rsid w:val="001A0E30"/>
    <w:rsid w:val="001A3041"/>
    <w:rsid w:val="001B1C48"/>
    <w:rsid w:val="001B22C9"/>
    <w:rsid w:val="001B2B29"/>
    <w:rsid w:val="001B3DDA"/>
    <w:rsid w:val="001B57DA"/>
    <w:rsid w:val="001B5C63"/>
    <w:rsid w:val="001B5FA1"/>
    <w:rsid w:val="001B6B23"/>
    <w:rsid w:val="001B779D"/>
    <w:rsid w:val="001C1610"/>
    <w:rsid w:val="001C2471"/>
    <w:rsid w:val="001C566D"/>
    <w:rsid w:val="001D059B"/>
    <w:rsid w:val="001D0608"/>
    <w:rsid w:val="001D0C7F"/>
    <w:rsid w:val="001D5632"/>
    <w:rsid w:val="001D6F1C"/>
    <w:rsid w:val="001E1AEC"/>
    <w:rsid w:val="001F094D"/>
    <w:rsid w:val="001F1033"/>
    <w:rsid w:val="001F3578"/>
    <w:rsid w:val="001F5192"/>
    <w:rsid w:val="001F5BC4"/>
    <w:rsid w:val="002016C7"/>
    <w:rsid w:val="002023B3"/>
    <w:rsid w:val="0020432C"/>
    <w:rsid w:val="002051FE"/>
    <w:rsid w:val="00207249"/>
    <w:rsid w:val="002103CB"/>
    <w:rsid w:val="002109BD"/>
    <w:rsid w:val="00211A83"/>
    <w:rsid w:val="0021665E"/>
    <w:rsid w:val="0022135E"/>
    <w:rsid w:val="00222959"/>
    <w:rsid w:val="00225BAD"/>
    <w:rsid w:val="00227476"/>
    <w:rsid w:val="002310B5"/>
    <w:rsid w:val="0023332D"/>
    <w:rsid w:val="00234E12"/>
    <w:rsid w:val="00235D6C"/>
    <w:rsid w:val="0023744F"/>
    <w:rsid w:val="0023789D"/>
    <w:rsid w:val="0024427D"/>
    <w:rsid w:val="00253E36"/>
    <w:rsid w:val="0025574B"/>
    <w:rsid w:val="00255A44"/>
    <w:rsid w:val="00264981"/>
    <w:rsid w:val="00266DA3"/>
    <w:rsid w:val="00271CE4"/>
    <w:rsid w:val="00274120"/>
    <w:rsid w:val="002751FE"/>
    <w:rsid w:val="0027797F"/>
    <w:rsid w:val="002903FF"/>
    <w:rsid w:val="002932B6"/>
    <w:rsid w:val="002942A1"/>
    <w:rsid w:val="00297912"/>
    <w:rsid w:val="002A1F00"/>
    <w:rsid w:val="002A3494"/>
    <w:rsid w:val="002A3BA3"/>
    <w:rsid w:val="002A7234"/>
    <w:rsid w:val="002B0328"/>
    <w:rsid w:val="002B4C5D"/>
    <w:rsid w:val="002B5690"/>
    <w:rsid w:val="002B5A7B"/>
    <w:rsid w:val="002B5F87"/>
    <w:rsid w:val="002C0790"/>
    <w:rsid w:val="002C10D5"/>
    <w:rsid w:val="002C381E"/>
    <w:rsid w:val="002C429F"/>
    <w:rsid w:val="002C51FB"/>
    <w:rsid w:val="002C75E6"/>
    <w:rsid w:val="002D4652"/>
    <w:rsid w:val="002D5967"/>
    <w:rsid w:val="002D7401"/>
    <w:rsid w:val="002D7B20"/>
    <w:rsid w:val="002E0FEF"/>
    <w:rsid w:val="002E130D"/>
    <w:rsid w:val="002E27FB"/>
    <w:rsid w:val="002E4729"/>
    <w:rsid w:val="002E4EDD"/>
    <w:rsid w:val="002E6526"/>
    <w:rsid w:val="002E6BFA"/>
    <w:rsid w:val="002E6C86"/>
    <w:rsid w:val="002F0D63"/>
    <w:rsid w:val="002F2B04"/>
    <w:rsid w:val="002F4A50"/>
    <w:rsid w:val="00305DB2"/>
    <w:rsid w:val="0030786A"/>
    <w:rsid w:val="00312F17"/>
    <w:rsid w:val="00315A64"/>
    <w:rsid w:val="003246EC"/>
    <w:rsid w:val="00330B16"/>
    <w:rsid w:val="003328BD"/>
    <w:rsid w:val="00334B7F"/>
    <w:rsid w:val="003350B8"/>
    <w:rsid w:val="00335B29"/>
    <w:rsid w:val="00335DB7"/>
    <w:rsid w:val="00337CDD"/>
    <w:rsid w:val="0034144D"/>
    <w:rsid w:val="003503F0"/>
    <w:rsid w:val="00350E2C"/>
    <w:rsid w:val="00362030"/>
    <w:rsid w:val="0036562D"/>
    <w:rsid w:val="003667E0"/>
    <w:rsid w:val="00370090"/>
    <w:rsid w:val="003738B0"/>
    <w:rsid w:val="0037799A"/>
    <w:rsid w:val="0038357B"/>
    <w:rsid w:val="00384600"/>
    <w:rsid w:val="00393A13"/>
    <w:rsid w:val="003A0616"/>
    <w:rsid w:val="003A5B75"/>
    <w:rsid w:val="003A782D"/>
    <w:rsid w:val="003B0890"/>
    <w:rsid w:val="003B1071"/>
    <w:rsid w:val="003B4BF7"/>
    <w:rsid w:val="003B4CAA"/>
    <w:rsid w:val="003B7D61"/>
    <w:rsid w:val="003C77B5"/>
    <w:rsid w:val="003E5EC2"/>
    <w:rsid w:val="003E6FC1"/>
    <w:rsid w:val="003F595B"/>
    <w:rsid w:val="003F77F0"/>
    <w:rsid w:val="00406AB6"/>
    <w:rsid w:val="00410FC9"/>
    <w:rsid w:val="00413121"/>
    <w:rsid w:val="00414EFF"/>
    <w:rsid w:val="00415870"/>
    <w:rsid w:val="00416165"/>
    <w:rsid w:val="00416EEC"/>
    <w:rsid w:val="0042213E"/>
    <w:rsid w:val="004251C2"/>
    <w:rsid w:val="00425949"/>
    <w:rsid w:val="00427C19"/>
    <w:rsid w:val="004313D8"/>
    <w:rsid w:val="004324B3"/>
    <w:rsid w:val="004331E1"/>
    <w:rsid w:val="00433500"/>
    <w:rsid w:val="00433883"/>
    <w:rsid w:val="0043425F"/>
    <w:rsid w:val="00437104"/>
    <w:rsid w:val="004403AF"/>
    <w:rsid w:val="00440910"/>
    <w:rsid w:val="00442335"/>
    <w:rsid w:val="004436C1"/>
    <w:rsid w:val="0044418E"/>
    <w:rsid w:val="004446E4"/>
    <w:rsid w:val="00446E1B"/>
    <w:rsid w:val="00450248"/>
    <w:rsid w:val="00452F1C"/>
    <w:rsid w:val="00454C62"/>
    <w:rsid w:val="00454D5D"/>
    <w:rsid w:val="00464110"/>
    <w:rsid w:val="0046567D"/>
    <w:rsid w:val="0046668D"/>
    <w:rsid w:val="00473FE1"/>
    <w:rsid w:val="0048076C"/>
    <w:rsid w:val="0048414D"/>
    <w:rsid w:val="00484995"/>
    <w:rsid w:val="00487796"/>
    <w:rsid w:val="00493F43"/>
    <w:rsid w:val="0049477E"/>
    <w:rsid w:val="004956C7"/>
    <w:rsid w:val="004965F4"/>
    <w:rsid w:val="00497DA3"/>
    <w:rsid w:val="004A004A"/>
    <w:rsid w:val="004A10B9"/>
    <w:rsid w:val="004A28C3"/>
    <w:rsid w:val="004A34EC"/>
    <w:rsid w:val="004A4B19"/>
    <w:rsid w:val="004A4C9E"/>
    <w:rsid w:val="004A55E0"/>
    <w:rsid w:val="004A7813"/>
    <w:rsid w:val="004B270E"/>
    <w:rsid w:val="004B4EB8"/>
    <w:rsid w:val="004B75C1"/>
    <w:rsid w:val="004B7B25"/>
    <w:rsid w:val="004C4D79"/>
    <w:rsid w:val="004C5014"/>
    <w:rsid w:val="004C58A4"/>
    <w:rsid w:val="004C627E"/>
    <w:rsid w:val="004D0917"/>
    <w:rsid w:val="004D1C9C"/>
    <w:rsid w:val="004D2420"/>
    <w:rsid w:val="004D421B"/>
    <w:rsid w:val="004E090F"/>
    <w:rsid w:val="004E4566"/>
    <w:rsid w:val="004E6EDE"/>
    <w:rsid w:val="004F08DF"/>
    <w:rsid w:val="004F23FF"/>
    <w:rsid w:val="004F3597"/>
    <w:rsid w:val="004F5C06"/>
    <w:rsid w:val="004F6C32"/>
    <w:rsid w:val="00500B72"/>
    <w:rsid w:val="00502F39"/>
    <w:rsid w:val="00506927"/>
    <w:rsid w:val="00511EA7"/>
    <w:rsid w:val="00512D7C"/>
    <w:rsid w:val="00513AF5"/>
    <w:rsid w:val="00514735"/>
    <w:rsid w:val="00521A8C"/>
    <w:rsid w:val="005231EB"/>
    <w:rsid w:val="0052571D"/>
    <w:rsid w:val="00530E3F"/>
    <w:rsid w:val="00533578"/>
    <w:rsid w:val="0053725B"/>
    <w:rsid w:val="00537D8F"/>
    <w:rsid w:val="0054123C"/>
    <w:rsid w:val="005464C9"/>
    <w:rsid w:val="005516E1"/>
    <w:rsid w:val="00551965"/>
    <w:rsid w:val="0055224B"/>
    <w:rsid w:val="005534FA"/>
    <w:rsid w:val="005557EB"/>
    <w:rsid w:val="005568B4"/>
    <w:rsid w:val="00562764"/>
    <w:rsid w:val="00562F36"/>
    <w:rsid w:val="00564D35"/>
    <w:rsid w:val="0056589A"/>
    <w:rsid w:val="00567864"/>
    <w:rsid w:val="00570C4E"/>
    <w:rsid w:val="005736A3"/>
    <w:rsid w:val="00573B26"/>
    <w:rsid w:val="00574EE1"/>
    <w:rsid w:val="00574F0C"/>
    <w:rsid w:val="005754C5"/>
    <w:rsid w:val="005811CC"/>
    <w:rsid w:val="00586B05"/>
    <w:rsid w:val="00591BA3"/>
    <w:rsid w:val="00593A60"/>
    <w:rsid w:val="0059533D"/>
    <w:rsid w:val="005973AD"/>
    <w:rsid w:val="005A09E1"/>
    <w:rsid w:val="005A0CD3"/>
    <w:rsid w:val="005A14EE"/>
    <w:rsid w:val="005A33D1"/>
    <w:rsid w:val="005A6FA4"/>
    <w:rsid w:val="005B035E"/>
    <w:rsid w:val="005B5030"/>
    <w:rsid w:val="005B53F4"/>
    <w:rsid w:val="005C1342"/>
    <w:rsid w:val="005C45B5"/>
    <w:rsid w:val="005C6A44"/>
    <w:rsid w:val="005D0AC6"/>
    <w:rsid w:val="005D1F03"/>
    <w:rsid w:val="005D3464"/>
    <w:rsid w:val="005D431F"/>
    <w:rsid w:val="005D54B6"/>
    <w:rsid w:val="005D5DEB"/>
    <w:rsid w:val="005D7D62"/>
    <w:rsid w:val="005E0A7D"/>
    <w:rsid w:val="005E370B"/>
    <w:rsid w:val="005E5DD7"/>
    <w:rsid w:val="005E6BDE"/>
    <w:rsid w:val="005F629A"/>
    <w:rsid w:val="005F7FAF"/>
    <w:rsid w:val="00600CB7"/>
    <w:rsid w:val="00604910"/>
    <w:rsid w:val="00610826"/>
    <w:rsid w:val="006108AB"/>
    <w:rsid w:val="00610A90"/>
    <w:rsid w:val="00611CAF"/>
    <w:rsid w:val="00611FE8"/>
    <w:rsid w:val="0061392F"/>
    <w:rsid w:val="00616FFF"/>
    <w:rsid w:val="00624F34"/>
    <w:rsid w:val="0063032C"/>
    <w:rsid w:val="006304C7"/>
    <w:rsid w:val="00631D3F"/>
    <w:rsid w:val="00632BE0"/>
    <w:rsid w:val="006343FC"/>
    <w:rsid w:val="00635F26"/>
    <w:rsid w:val="00636924"/>
    <w:rsid w:val="00644AD8"/>
    <w:rsid w:val="00644DA5"/>
    <w:rsid w:val="00650ED9"/>
    <w:rsid w:val="00651764"/>
    <w:rsid w:val="00652BAD"/>
    <w:rsid w:val="00652EC1"/>
    <w:rsid w:val="006537ED"/>
    <w:rsid w:val="00655298"/>
    <w:rsid w:val="0065686F"/>
    <w:rsid w:val="00660D0D"/>
    <w:rsid w:val="006615F0"/>
    <w:rsid w:val="00662258"/>
    <w:rsid w:val="00662FB8"/>
    <w:rsid w:val="006634FC"/>
    <w:rsid w:val="00667546"/>
    <w:rsid w:val="0067039E"/>
    <w:rsid w:val="006711EC"/>
    <w:rsid w:val="006723E8"/>
    <w:rsid w:val="00673F44"/>
    <w:rsid w:val="00674214"/>
    <w:rsid w:val="0067426A"/>
    <w:rsid w:val="00675E0F"/>
    <w:rsid w:val="00680073"/>
    <w:rsid w:val="00680B49"/>
    <w:rsid w:val="00682279"/>
    <w:rsid w:val="00686FFD"/>
    <w:rsid w:val="006875EA"/>
    <w:rsid w:val="00691076"/>
    <w:rsid w:val="00691FAE"/>
    <w:rsid w:val="0069205D"/>
    <w:rsid w:val="00693DB1"/>
    <w:rsid w:val="00694B8A"/>
    <w:rsid w:val="00694D4A"/>
    <w:rsid w:val="006951E2"/>
    <w:rsid w:val="006954ED"/>
    <w:rsid w:val="006A07B4"/>
    <w:rsid w:val="006A16DD"/>
    <w:rsid w:val="006A6474"/>
    <w:rsid w:val="006A704C"/>
    <w:rsid w:val="006A70BF"/>
    <w:rsid w:val="006A7F4E"/>
    <w:rsid w:val="006B1DE0"/>
    <w:rsid w:val="006B5BD8"/>
    <w:rsid w:val="006C1687"/>
    <w:rsid w:val="006C2B85"/>
    <w:rsid w:val="006C7FED"/>
    <w:rsid w:val="006D1821"/>
    <w:rsid w:val="006D1A5E"/>
    <w:rsid w:val="006D2939"/>
    <w:rsid w:val="006D4320"/>
    <w:rsid w:val="006D4CEA"/>
    <w:rsid w:val="006D6321"/>
    <w:rsid w:val="006D643D"/>
    <w:rsid w:val="006E0445"/>
    <w:rsid w:val="006E3F4C"/>
    <w:rsid w:val="006E5E6E"/>
    <w:rsid w:val="006F2519"/>
    <w:rsid w:val="00703D9F"/>
    <w:rsid w:val="00706F1D"/>
    <w:rsid w:val="00716D48"/>
    <w:rsid w:val="00720EAE"/>
    <w:rsid w:val="007255EF"/>
    <w:rsid w:val="00733070"/>
    <w:rsid w:val="00734D8F"/>
    <w:rsid w:val="007365F7"/>
    <w:rsid w:val="00740733"/>
    <w:rsid w:val="007407E0"/>
    <w:rsid w:val="00743656"/>
    <w:rsid w:val="0074538E"/>
    <w:rsid w:val="0074649D"/>
    <w:rsid w:val="00747A29"/>
    <w:rsid w:val="00747B73"/>
    <w:rsid w:val="00751039"/>
    <w:rsid w:val="00751467"/>
    <w:rsid w:val="0075169A"/>
    <w:rsid w:val="00755C67"/>
    <w:rsid w:val="00762BC1"/>
    <w:rsid w:val="00766455"/>
    <w:rsid w:val="00774992"/>
    <w:rsid w:val="00777B07"/>
    <w:rsid w:val="00781D0F"/>
    <w:rsid w:val="007857C9"/>
    <w:rsid w:val="00794875"/>
    <w:rsid w:val="007A4635"/>
    <w:rsid w:val="007A5742"/>
    <w:rsid w:val="007B0640"/>
    <w:rsid w:val="007B1663"/>
    <w:rsid w:val="007C0E9D"/>
    <w:rsid w:val="007C2C55"/>
    <w:rsid w:val="007D0B9F"/>
    <w:rsid w:val="007D3830"/>
    <w:rsid w:val="007D4C6E"/>
    <w:rsid w:val="007E10AB"/>
    <w:rsid w:val="007E640C"/>
    <w:rsid w:val="007F398A"/>
    <w:rsid w:val="007F462B"/>
    <w:rsid w:val="007F49A3"/>
    <w:rsid w:val="007F4A76"/>
    <w:rsid w:val="007F790E"/>
    <w:rsid w:val="00801852"/>
    <w:rsid w:val="0080263C"/>
    <w:rsid w:val="00803B80"/>
    <w:rsid w:val="00807EBA"/>
    <w:rsid w:val="00810D84"/>
    <w:rsid w:val="00812AC1"/>
    <w:rsid w:val="00814560"/>
    <w:rsid w:val="00822022"/>
    <w:rsid w:val="008259CA"/>
    <w:rsid w:val="00832A73"/>
    <w:rsid w:val="00834DE0"/>
    <w:rsid w:val="00836070"/>
    <w:rsid w:val="008365A3"/>
    <w:rsid w:val="0084051C"/>
    <w:rsid w:val="008409BA"/>
    <w:rsid w:val="00842B81"/>
    <w:rsid w:val="00843003"/>
    <w:rsid w:val="0084424A"/>
    <w:rsid w:val="00852187"/>
    <w:rsid w:val="00852F51"/>
    <w:rsid w:val="00853554"/>
    <w:rsid w:val="0085357F"/>
    <w:rsid w:val="008638A2"/>
    <w:rsid w:val="00874A3B"/>
    <w:rsid w:val="00877D0F"/>
    <w:rsid w:val="00880C1D"/>
    <w:rsid w:val="0088117E"/>
    <w:rsid w:val="00881EA9"/>
    <w:rsid w:val="0088620D"/>
    <w:rsid w:val="008906B3"/>
    <w:rsid w:val="00896B66"/>
    <w:rsid w:val="00897311"/>
    <w:rsid w:val="008A2A87"/>
    <w:rsid w:val="008B2766"/>
    <w:rsid w:val="008B4A02"/>
    <w:rsid w:val="008B6D73"/>
    <w:rsid w:val="008C008E"/>
    <w:rsid w:val="008C02F6"/>
    <w:rsid w:val="008C70C6"/>
    <w:rsid w:val="008D269D"/>
    <w:rsid w:val="008D5457"/>
    <w:rsid w:val="008D68DD"/>
    <w:rsid w:val="008E08B7"/>
    <w:rsid w:val="008F0781"/>
    <w:rsid w:val="008F5649"/>
    <w:rsid w:val="008F6361"/>
    <w:rsid w:val="0090724D"/>
    <w:rsid w:val="009103B2"/>
    <w:rsid w:val="0091372C"/>
    <w:rsid w:val="00913A10"/>
    <w:rsid w:val="009211FD"/>
    <w:rsid w:val="009219BF"/>
    <w:rsid w:val="00924915"/>
    <w:rsid w:val="009273B4"/>
    <w:rsid w:val="00935CA6"/>
    <w:rsid w:val="009406A4"/>
    <w:rsid w:val="00940A8F"/>
    <w:rsid w:val="00943339"/>
    <w:rsid w:val="00944DC1"/>
    <w:rsid w:val="009476B3"/>
    <w:rsid w:val="0095033B"/>
    <w:rsid w:val="00955A80"/>
    <w:rsid w:val="009637B6"/>
    <w:rsid w:val="0096471B"/>
    <w:rsid w:val="00964DEB"/>
    <w:rsid w:val="00970A3A"/>
    <w:rsid w:val="00970B4E"/>
    <w:rsid w:val="00972BC0"/>
    <w:rsid w:val="00975C20"/>
    <w:rsid w:val="00976D49"/>
    <w:rsid w:val="0098020B"/>
    <w:rsid w:val="009812DA"/>
    <w:rsid w:val="0098693A"/>
    <w:rsid w:val="00986AC3"/>
    <w:rsid w:val="00995AC6"/>
    <w:rsid w:val="0099742F"/>
    <w:rsid w:val="009A2987"/>
    <w:rsid w:val="009A72F4"/>
    <w:rsid w:val="009B42C2"/>
    <w:rsid w:val="009B4DC7"/>
    <w:rsid w:val="009B6415"/>
    <w:rsid w:val="009B6FEC"/>
    <w:rsid w:val="009C4AD0"/>
    <w:rsid w:val="009C716F"/>
    <w:rsid w:val="009C71FD"/>
    <w:rsid w:val="009D3DA7"/>
    <w:rsid w:val="009D5891"/>
    <w:rsid w:val="009D6637"/>
    <w:rsid w:val="009D758C"/>
    <w:rsid w:val="009E043F"/>
    <w:rsid w:val="009E0625"/>
    <w:rsid w:val="009E1143"/>
    <w:rsid w:val="009E2CEC"/>
    <w:rsid w:val="009E5562"/>
    <w:rsid w:val="009E5C18"/>
    <w:rsid w:val="009E6228"/>
    <w:rsid w:val="009E66E8"/>
    <w:rsid w:val="009F12EA"/>
    <w:rsid w:val="009F5D35"/>
    <w:rsid w:val="009F6B81"/>
    <w:rsid w:val="009F78A1"/>
    <w:rsid w:val="00A041CB"/>
    <w:rsid w:val="00A23EC6"/>
    <w:rsid w:val="00A260B1"/>
    <w:rsid w:val="00A26AF2"/>
    <w:rsid w:val="00A27C6A"/>
    <w:rsid w:val="00A31FF0"/>
    <w:rsid w:val="00A32EDE"/>
    <w:rsid w:val="00A37582"/>
    <w:rsid w:val="00A400AA"/>
    <w:rsid w:val="00A409F3"/>
    <w:rsid w:val="00A410FF"/>
    <w:rsid w:val="00A428F3"/>
    <w:rsid w:val="00A45E83"/>
    <w:rsid w:val="00A4691A"/>
    <w:rsid w:val="00A4697B"/>
    <w:rsid w:val="00A50663"/>
    <w:rsid w:val="00A535D0"/>
    <w:rsid w:val="00A53763"/>
    <w:rsid w:val="00A5488B"/>
    <w:rsid w:val="00A552F3"/>
    <w:rsid w:val="00A6227E"/>
    <w:rsid w:val="00A64621"/>
    <w:rsid w:val="00A64D7E"/>
    <w:rsid w:val="00A659EF"/>
    <w:rsid w:val="00A72D12"/>
    <w:rsid w:val="00A743FD"/>
    <w:rsid w:val="00A75890"/>
    <w:rsid w:val="00A778AE"/>
    <w:rsid w:val="00A869AF"/>
    <w:rsid w:val="00A9040B"/>
    <w:rsid w:val="00A9659C"/>
    <w:rsid w:val="00AA0A22"/>
    <w:rsid w:val="00AA11D9"/>
    <w:rsid w:val="00AA12FB"/>
    <w:rsid w:val="00AA330B"/>
    <w:rsid w:val="00AA34EC"/>
    <w:rsid w:val="00AA68D5"/>
    <w:rsid w:val="00AA7A28"/>
    <w:rsid w:val="00AB5DD1"/>
    <w:rsid w:val="00AC43AB"/>
    <w:rsid w:val="00AC7635"/>
    <w:rsid w:val="00AC7720"/>
    <w:rsid w:val="00AD1FFC"/>
    <w:rsid w:val="00AD222C"/>
    <w:rsid w:val="00AD3D37"/>
    <w:rsid w:val="00AD5671"/>
    <w:rsid w:val="00AE4EAE"/>
    <w:rsid w:val="00AF220C"/>
    <w:rsid w:val="00AF4C05"/>
    <w:rsid w:val="00AF58AC"/>
    <w:rsid w:val="00AF6C08"/>
    <w:rsid w:val="00AF7130"/>
    <w:rsid w:val="00AF7600"/>
    <w:rsid w:val="00B01E2C"/>
    <w:rsid w:val="00B024BB"/>
    <w:rsid w:val="00B0579F"/>
    <w:rsid w:val="00B06236"/>
    <w:rsid w:val="00B074CB"/>
    <w:rsid w:val="00B310C1"/>
    <w:rsid w:val="00B3146D"/>
    <w:rsid w:val="00B402AE"/>
    <w:rsid w:val="00B40820"/>
    <w:rsid w:val="00B40B74"/>
    <w:rsid w:val="00B50F4B"/>
    <w:rsid w:val="00B51105"/>
    <w:rsid w:val="00B5418C"/>
    <w:rsid w:val="00B544DD"/>
    <w:rsid w:val="00B546B8"/>
    <w:rsid w:val="00B55C0D"/>
    <w:rsid w:val="00B5714E"/>
    <w:rsid w:val="00B575E2"/>
    <w:rsid w:val="00B603DA"/>
    <w:rsid w:val="00B616FE"/>
    <w:rsid w:val="00B63779"/>
    <w:rsid w:val="00B65456"/>
    <w:rsid w:val="00B67818"/>
    <w:rsid w:val="00B7700F"/>
    <w:rsid w:val="00B77C3C"/>
    <w:rsid w:val="00B817B1"/>
    <w:rsid w:val="00B81A79"/>
    <w:rsid w:val="00B85651"/>
    <w:rsid w:val="00B85A9C"/>
    <w:rsid w:val="00B86506"/>
    <w:rsid w:val="00B931F8"/>
    <w:rsid w:val="00B95696"/>
    <w:rsid w:val="00B97F83"/>
    <w:rsid w:val="00BA3727"/>
    <w:rsid w:val="00BA6CB5"/>
    <w:rsid w:val="00BA74B8"/>
    <w:rsid w:val="00BA7D79"/>
    <w:rsid w:val="00BB1635"/>
    <w:rsid w:val="00BB37A8"/>
    <w:rsid w:val="00BB7191"/>
    <w:rsid w:val="00BB7CA5"/>
    <w:rsid w:val="00BC0FBB"/>
    <w:rsid w:val="00BC17C8"/>
    <w:rsid w:val="00BC25AF"/>
    <w:rsid w:val="00BC3C8E"/>
    <w:rsid w:val="00BC3F2A"/>
    <w:rsid w:val="00BC5EDD"/>
    <w:rsid w:val="00BC6709"/>
    <w:rsid w:val="00BD0CC2"/>
    <w:rsid w:val="00BD0D05"/>
    <w:rsid w:val="00BD299A"/>
    <w:rsid w:val="00BD6B73"/>
    <w:rsid w:val="00BD7110"/>
    <w:rsid w:val="00BE312C"/>
    <w:rsid w:val="00BF57F9"/>
    <w:rsid w:val="00BF6EA2"/>
    <w:rsid w:val="00BF7B57"/>
    <w:rsid w:val="00C013FE"/>
    <w:rsid w:val="00C01BEA"/>
    <w:rsid w:val="00C03D9C"/>
    <w:rsid w:val="00C06923"/>
    <w:rsid w:val="00C108B2"/>
    <w:rsid w:val="00C10960"/>
    <w:rsid w:val="00C129BF"/>
    <w:rsid w:val="00C1704D"/>
    <w:rsid w:val="00C20416"/>
    <w:rsid w:val="00C2265F"/>
    <w:rsid w:val="00C23371"/>
    <w:rsid w:val="00C23986"/>
    <w:rsid w:val="00C253DB"/>
    <w:rsid w:val="00C3014F"/>
    <w:rsid w:val="00C304D3"/>
    <w:rsid w:val="00C310A1"/>
    <w:rsid w:val="00C312EB"/>
    <w:rsid w:val="00C326F8"/>
    <w:rsid w:val="00C32FBE"/>
    <w:rsid w:val="00C34B36"/>
    <w:rsid w:val="00C35099"/>
    <w:rsid w:val="00C3615C"/>
    <w:rsid w:val="00C40395"/>
    <w:rsid w:val="00C45D6E"/>
    <w:rsid w:val="00C46079"/>
    <w:rsid w:val="00C46191"/>
    <w:rsid w:val="00C52F9C"/>
    <w:rsid w:val="00C655DA"/>
    <w:rsid w:val="00C6749B"/>
    <w:rsid w:val="00C705C9"/>
    <w:rsid w:val="00C86ECF"/>
    <w:rsid w:val="00C8773B"/>
    <w:rsid w:val="00C87DA9"/>
    <w:rsid w:val="00C90F25"/>
    <w:rsid w:val="00C910A6"/>
    <w:rsid w:val="00C957B7"/>
    <w:rsid w:val="00C96792"/>
    <w:rsid w:val="00CA15CE"/>
    <w:rsid w:val="00CA386D"/>
    <w:rsid w:val="00CA7810"/>
    <w:rsid w:val="00CA7F4D"/>
    <w:rsid w:val="00CB1252"/>
    <w:rsid w:val="00CB332C"/>
    <w:rsid w:val="00CB4DD5"/>
    <w:rsid w:val="00CC4EC8"/>
    <w:rsid w:val="00CC65A9"/>
    <w:rsid w:val="00CC6CE3"/>
    <w:rsid w:val="00CC7C6D"/>
    <w:rsid w:val="00CD1017"/>
    <w:rsid w:val="00CD4D03"/>
    <w:rsid w:val="00CD5569"/>
    <w:rsid w:val="00CD5ADE"/>
    <w:rsid w:val="00CD7A42"/>
    <w:rsid w:val="00CE2E39"/>
    <w:rsid w:val="00CE3984"/>
    <w:rsid w:val="00CE6F28"/>
    <w:rsid w:val="00CF40E4"/>
    <w:rsid w:val="00CF6969"/>
    <w:rsid w:val="00CF6E99"/>
    <w:rsid w:val="00D0280B"/>
    <w:rsid w:val="00D03418"/>
    <w:rsid w:val="00D07927"/>
    <w:rsid w:val="00D110BA"/>
    <w:rsid w:val="00D12C63"/>
    <w:rsid w:val="00D14BD5"/>
    <w:rsid w:val="00D21B6B"/>
    <w:rsid w:val="00D21FD8"/>
    <w:rsid w:val="00D24A66"/>
    <w:rsid w:val="00D26B0C"/>
    <w:rsid w:val="00D3188C"/>
    <w:rsid w:val="00D33BCC"/>
    <w:rsid w:val="00D33E1D"/>
    <w:rsid w:val="00D35D31"/>
    <w:rsid w:val="00D37B04"/>
    <w:rsid w:val="00D40BBE"/>
    <w:rsid w:val="00D42595"/>
    <w:rsid w:val="00D44111"/>
    <w:rsid w:val="00D50DF6"/>
    <w:rsid w:val="00D52E8E"/>
    <w:rsid w:val="00D56178"/>
    <w:rsid w:val="00D62F21"/>
    <w:rsid w:val="00D71E60"/>
    <w:rsid w:val="00D72E45"/>
    <w:rsid w:val="00D738EA"/>
    <w:rsid w:val="00D763D0"/>
    <w:rsid w:val="00D84FC5"/>
    <w:rsid w:val="00D921F0"/>
    <w:rsid w:val="00D94AE7"/>
    <w:rsid w:val="00DA18B0"/>
    <w:rsid w:val="00DA534A"/>
    <w:rsid w:val="00DA632C"/>
    <w:rsid w:val="00DA633B"/>
    <w:rsid w:val="00DA7581"/>
    <w:rsid w:val="00DA76C7"/>
    <w:rsid w:val="00DB0E5D"/>
    <w:rsid w:val="00DB0EA3"/>
    <w:rsid w:val="00DB24EB"/>
    <w:rsid w:val="00DB54A5"/>
    <w:rsid w:val="00DC1B37"/>
    <w:rsid w:val="00DC2DC2"/>
    <w:rsid w:val="00DC400A"/>
    <w:rsid w:val="00DC7221"/>
    <w:rsid w:val="00DD0A34"/>
    <w:rsid w:val="00DD40FF"/>
    <w:rsid w:val="00DD7FDA"/>
    <w:rsid w:val="00DE0BBB"/>
    <w:rsid w:val="00DE1405"/>
    <w:rsid w:val="00DE2B29"/>
    <w:rsid w:val="00DE3759"/>
    <w:rsid w:val="00DE6BB1"/>
    <w:rsid w:val="00DE7A8B"/>
    <w:rsid w:val="00DE7E4F"/>
    <w:rsid w:val="00DF081A"/>
    <w:rsid w:val="00DF2245"/>
    <w:rsid w:val="00DF7D8B"/>
    <w:rsid w:val="00E0229B"/>
    <w:rsid w:val="00E060B9"/>
    <w:rsid w:val="00E06494"/>
    <w:rsid w:val="00E10450"/>
    <w:rsid w:val="00E1180E"/>
    <w:rsid w:val="00E164A1"/>
    <w:rsid w:val="00E17B2C"/>
    <w:rsid w:val="00E22FB6"/>
    <w:rsid w:val="00E328F3"/>
    <w:rsid w:val="00E34075"/>
    <w:rsid w:val="00E358F2"/>
    <w:rsid w:val="00E37FBF"/>
    <w:rsid w:val="00E40066"/>
    <w:rsid w:val="00E40366"/>
    <w:rsid w:val="00E41245"/>
    <w:rsid w:val="00E44D63"/>
    <w:rsid w:val="00E45750"/>
    <w:rsid w:val="00E50A9D"/>
    <w:rsid w:val="00E50B46"/>
    <w:rsid w:val="00E5131C"/>
    <w:rsid w:val="00E53ABA"/>
    <w:rsid w:val="00E5745F"/>
    <w:rsid w:val="00E60B17"/>
    <w:rsid w:val="00E62C28"/>
    <w:rsid w:val="00E6677F"/>
    <w:rsid w:val="00E71251"/>
    <w:rsid w:val="00E71A7A"/>
    <w:rsid w:val="00E71AB1"/>
    <w:rsid w:val="00E73CA1"/>
    <w:rsid w:val="00E7490D"/>
    <w:rsid w:val="00E74923"/>
    <w:rsid w:val="00E80A5D"/>
    <w:rsid w:val="00E82FE2"/>
    <w:rsid w:val="00E852D9"/>
    <w:rsid w:val="00E913AB"/>
    <w:rsid w:val="00E91C65"/>
    <w:rsid w:val="00E96CCD"/>
    <w:rsid w:val="00E97579"/>
    <w:rsid w:val="00EA1DD5"/>
    <w:rsid w:val="00EA3D58"/>
    <w:rsid w:val="00EA52C4"/>
    <w:rsid w:val="00EB0894"/>
    <w:rsid w:val="00EB0DA2"/>
    <w:rsid w:val="00EB2FDC"/>
    <w:rsid w:val="00EB5690"/>
    <w:rsid w:val="00EB7F45"/>
    <w:rsid w:val="00EC0D15"/>
    <w:rsid w:val="00EC3A96"/>
    <w:rsid w:val="00EC4A1D"/>
    <w:rsid w:val="00EC76B5"/>
    <w:rsid w:val="00ED1593"/>
    <w:rsid w:val="00ED323C"/>
    <w:rsid w:val="00ED6999"/>
    <w:rsid w:val="00ED709D"/>
    <w:rsid w:val="00EE2661"/>
    <w:rsid w:val="00EE2923"/>
    <w:rsid w:val="00EE5C25"/>
    <w:rsid w:val="00EE5E51"/>
    <w:rsid w:val="00EE5FA2"/>
    <w:rsid w:val="00EE660A"/>
    <w:rsid w:val="00EE7655"/>
    <w:rsid w:val="00EF08C6"/>
    <w:rsid w:val="00EF6FF6"/>
    <w:rsid w:val="00F0164F"/>
    <w:rsid w:val="00F073EB"/>
    <w:rsid w:val="00F07E58"/>
    <w:rsid w:val="00F10CF4"/>
    <w:rsid w:val="00F10EB9"/>
    <w:rsid w:val="00F141D1"/>
    <w:rsid w:val="00F20F11"/>
    <w:rsid w:val="00F221A7"/>
    <w:rsid w:val="00F242AF"/>
    <w:rsid w:val="00F3196C"/>
    <w:rsid w:val="00F36236"/>
    <w:rsid w:val="00F36987"/>
    <w:rsid w:val="00F37428"/>
    <w:rsid w:val="00F3776C"/>
    <w:rsid w:val="00F4244E"/>
    <w:rsid w:val="00F44596"/>
    <w:rsid w:val="00F45842"/>
    <w:rsid w:val="00F47E26"/>
    <w:rsid w:val="00F553E2"/>
    <w:rsid w:val="00F61693"/>
    <w:rsid w:val="00F634CE"/>
    <w:rsid w:val="00F64643"/>
    <w:rsid w:val="00F64979"/>
    <w:rsid w:val="00F67EE6"/>
    <w:rsid w:val="00F71052"/>
    <w:rsid w:val="00F76CC5"/>
    <w:rsid w:val="00F8031B"/>
    <w:rsid w:val="00F82AC6"/>
    <w:rsid w:val="00F839CC"/>
    <w:rsid w:val="00F83BD2"/>
    <w:rsid w:val="00F84397"/>
    <w:rsid w:val="00F870C2"/>
    <w:rsid w:val="00F914CD"/>
    <w:rsid w:val="00F92AC2"/>
    <w:rsid w:val="00F93D02"/>
    <w:rsid w:val="00F948B2"/>
    <w:rsid w:val="00F97D85"/>
    <w:rsid w:val="00FA0886"/>
    <w:rsid w:val="00FA0E51"/>
    <w:rsid w:val="00FA13D1"/>
    <w:rsid w:val="00FA47F3"/>
    <w:rsid w:val="00FA601F"/>
    <w:rsid w:val="00FA7085"/>
    <w:rsid w:val="00FA7131"/>
    <w:rsid w:val="00FB0395"/>
    <w:rsid w:val="00FB348F"/>
    <w:rsid w:val="00FB7BB9"/>
    <w:rsid w:val="00FC2B99"/>
    <w:rsid w:val="00FC58DA"/>
    <w:rsid w:val="00FD15D9"/>
    <w:rsid w:val="00FD2F45"/>
    <w:rsid w:val="00FD3A4F"/>
    <w:rsid w:val="00FD4316"/>
    <w:rsid w:val="00FD47F4"/>
    <w:rsid w:val="00FE0B14"/>
    <w:rsid w:val="00FE18CA"/>
    <w:rsid w:val="00FE26A3"/>
    <w:rsid w:val="00FF1881"/>
    <w:rsid w:val="00FF2AB4"/>
    <w:rsid w:val="00FF7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A7B"/>
    <w:rPr>
      <w:sz w:val="24"/>
      <w:szCs w:val="24"/>
    </w:rPr>
  </w:style>
  <w:style w:type="paragraph" w:styleId="Heading1">
    <w:name w:val="heading 1"/>
    <w:basedOn w:val="Normal"/>
    <w:next w:val="Normal"/>
    <w:link w:val="Heading1Char"/>
    <w:qFormat/>
    <w:rsid w:val="002B5A7B"/>
    <w:pPr>
      <w:keepNext/>
      <w:jc w:val="center"/>
      <w:outlineLvl w:val="0"/>
    </w:pPr>
    <w:rPr>
      <w:b/>
      <w:bCs/>
      <w:sz w:val="48"/>
      <w:szCs w:val="48"/>
    </w:rPr>
  </w:style>
  <w:style w:type="paragraph" w:styleId="Heading2">
    <w:name w:val="heading 2"/>
    <w:basedOn w:val="Normal"/>
    <w:next w:val="Normal"/>
    <w:link w:val="Heading2Char"/>
    <w:qFormat/>
    <w:rsid w:val="002B5A7B"/>
    <w:pPr>
      <w:keepNext/>
      <w:numPr>
        <w:numId w:val="84"/>
      </w:numPr>
      <w:outlineLvl w:val="1"/>
    </w:pPr>
    <w:rPr>
      <w:sz w:val="28"/>
    </w:rPr>
  </w:style>
  <w:style w:type="paragraph" w:styleId="Heading3">
    <w:name w:val="heading 3"/>
    <w:basedOn w:val="Normal"/>
    <w:next w:val="Normal"/>
    <w:link w:val="Heading3Char"/>
    <w:qFormat/>
    <w:rsid w:val="002B5A7B"/>
    <w:pPr>
      <w:numPr>
        <w:numId w:val="85"/>
      </w:numPr>
      <w:outlineLvl w:val="2"/>
    </w:pPr>
  </w:style>
  <w:style w:type="paragraph" w:styleId="Heading4">
    <w:name w:val="heading 4"/>
    <w:basedOn w:val="Normal"/>
    <w:next w:val="Normal"/>
    <w:link w:val="Heading4Char"/>
    <w:qFormat/>
    <w:rsid w:val="002B5A7B"/>
    <w:pPr>
      <w:outlineLvl w:val="3"/>
    </w:pPr>
  </w:style>
  <w:style w:type="paragraph" w:styleId="Heading5">
    <w:name w:val="heading 5"/>
    <w:basedOn w:val="Style1"/>
    <w:next w:val="Normal"/>
    <w:link w:val="Heading5Char"/>
    <w:qFormat/>
    <w:rsid w:val="002B5A7B"/>
    <w:pPr>
      <w:numPr>
        <w:numId w:val="94"/>
      </w:numPr>
      <w:outlineLvl w:val="4"/>
    </w:pPr>
  </w:style>
  <w:style w:type="paragraph" w:styleId="Heading6">
    <w:name w:val="heading 6"/>
    <w:basedOn w:val="Heading5"/>
    <w:next w:val="Normal"/>
    <w:link w:val="Heading6Char"/>
    <w:uiPriority w:val="9"/>
    <w:qFormat/>
    <w:rsid w:val="00AA330B"/>
    <w:pPr>
      <w:numPr>
        <w:numId w:val="0"/>
      </w:numPr>
      <w:tabs>
        <w:tab w:val="left" w:pos="1800"/>
      </w:tabs>
      <w:ind w:left="1800" w:hanging="360"/>
      <w:outlineLvl w:val="5"/>
    </w:pPr>
  </w:style>
  <w:style w:type="paragraph" w:styleId="Heading7">
    <w:name w:val="heading 7"/>
    <w:basedOn w:val="Heading6"/>
    <w:next w:val="Normal"/>
    <w:link w:val="Heading7Char"/>
    <w:uiPriority w:val="9"/>
    <w:qFormat/>
    <w:rsid w:val="007365F7"/>
    <w:pPr>
      <w:numPr>
        <w:numId w:val="101"/>
      </w:numPr>
      <w:outlineLvl w:val="6"/>
    </w:pPr>
  </w:style>
  <w:style w:type="paragraph" w:styleId="Heading8">
    <w:name w:val="heading 8"/>
    <w:basedOn w:val="Normal"/>
    <w:next w:val="Normal"/>
    <w:link w:val="Heading8Char"/>
    <w:uiPriority w:val="9"/>
    <w:qFormat/>
    <w:rsid w:val="002B5A7B"/>
    <w:pPr>
      <w:keepNext/>
      <w:jc w:val="center"/>
      <w:outlineLvl w:val="7"/>
    </w:pPr>
    <w:rPr>
      <w:sz w:val="32"/>
    </w:rPr>
  </w:style>
  <w:style w:type="paragraph" w:styleId="Heading9">
    <w:name w:val="heading 9"/>
    <w:basedOn w:val="Normal"/>
    <w:next w:val="Normal"/>
    <w:link w:val="Heading9Char"/>
    <w:uiPriority w:val="9"/>
    <w:qFormat/>
    <w:rsid w:val="002B5A7B"/>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rsid w:val="005D54B6"/>
    <w:pPr>
      <w:tabs>
        <w:tab w:val="center" w:pos="4320"/>
        <w:tab w:val="right" w:pos="8640"/>
      </w:tabs>
    </w:pPr>
  </w:style>
  <w:style w:type="character" w:styleId="PageNumber">
    <w:name w:val="page number"/>
    <w:basedOn w:val="DefaultParagraphFont"/>
    <w:rsid w:val="005D54B6"/>
  </w:style>
  <w:style w:type="paragraph" w:styleId="Title">
    <w:name w:val="Title"/>
    <w:basedOn w:val="Normal"/>
    <w:link w:val="TitleChar"/>
    <w:qFormat/>
    <w:rsid w:val="002B5A7B"/>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rsid w:val="005D54B6"/>
    <w:pPr>
      <w:tabs>
        <w:tab w:val="left" w:pos="1060"/>
      </w:tabs>
      <w:ind w:left="180" w:hanging="180"/>
    </w:pPr>
  </w:style>
  <w:style w:type="paragraph" w:styleId="BodyText2">
    <w:name w:val="Body Text 2"/>
    <w:basedOn w:val="Normal"/>
    <w:link w:val="BodyText2Char"/>
    <w:uiPriority w:val="99"/>
    <w:semiHidden/>
    <w:rsid w:val="005D54B6"/>
    <w:rPr>
      <w:b/>
      <w:bCs/>
      <w:sz w:val="28"/>
    </w:rPr>
  </w:style>
  <w:style w:type="paragraph" w:styleId="BodyTextIndent2">
    <w:name w:val="Body Text Indent 2"/>
    <w:basedOn w:val="Normal"/>
    <w:link w:val="BodyTextIndent2Char"/>
    <w:semiHidden/>
    <w:rsid w:val="005D54B6"/>
    <w:pPr>
      <w:ind w:left="360" w:firstLine="360"/>
    </w:pPr>
  </w:style>
  <w:style w:type="paragraph" w:styleId="BodyTextIndent3">
    <w:name w:val="Body Text Indent 3"/>
    <w:basedOn w:val="Normal"/>
    <w:link w:val="BodyTextIndent3Char"/>
    <w:semiHidden/>
    <w:rsid w:val="005D54B6"/>
    <w:pPr>
      <w:ind w:left="360"/>
    </w:pPr>
  </w:style>
  <w:style w:type="paragraph" w:styleId="EndnoteText">
    <w:name w:val="endnote text"/>
    <w:basedOn w:val="Normal"/>
    <w:link w:val="EndnoteTextChar"/>
    <w:uiPriority w:val="99"/>
    <w:semiHidden/>
    <w:rsid w:val="005D54B6"/>
    <w:rPr>
      <w:sz w:val="20"/>
      <w:szCs w:val="20"/>
    </w:rPr>
  </w:style>
  <w:style w:type="character" w:styleId="EndnoteReference">
    <w:name w:val="endnote reference"/>
    <w:basedOn w:val="DefaultParagraphFont"/>
    <w:uiPriority w:val="99"/>
    <w:semiHidden/>
    <w:rsid w:val="005D54B6"/>
    <w:rPr>
      <w:vertAlign w:val="superscript"/>
    </w:rPr>
  </w:style>
  <w:style w:type="paragraph" w:styleId="FootnoteText">
    <w:name w:val="footnote text"/>
    <w:basedOn w:val="Normal"/>
    <w:link w:val="FootnoteTextChar"/>
    <w:uiPriority w:val="99"/>
    <w:semiHidden/>
    <w:rsid w:val="005D54B6"/>
    <w:rPr>
      <w:sz w:val="20"/>
      <w:szCs w:val="20"/>
    </w:rPr>
  </w:style>
  <w:style w:type="table" w:styleId="TableGrid">
    <w:name w:val="Table Grid"/>
    <w:basedOn w:val="TableNormal"/>
    <w:uiPriority w:val="9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2B5A7B"/>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2B5A7B"/>
    <w:rPr>
      <w:rFonts w:ascii="Calibri" w:hAnsi="Calibri"/>
      <w:sz w:val="22"/>
      <w:szCs w:val="22"/>
    </w:rPr>
  </w:style>
  <w:style w:type="character" w:customStyle="1" w:styleId="NoSpacingChar">
    <w:name w:val="No Spacing Char"/>
    <w:basedOn w:val="DefaultParagraphFont"/>
    <w:link w:val="NoSpacing"/>
    <w:uiPriority w:val="1"/>
    <w:rsid w:val="002B5A7B"/>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2B5A7B"/>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2B5A7B"/>
    <w:rPr>
      <w:rFonts w:ascii="Cambria" w:hAnsi="Cambria"/>
      <w:sz w:val="24"/>
      <w:szCs w:val="24"/>
    </w:rPr>
  </w:style>
  <w:style w:type="character" w:customStyle="1" w:styleId="Heading1Char">
    <w:name w:val="Heading 1 Char"/>
    <w:basedOn w:val="DefaultParagraphFont"/>
    <w:link w:val="Heading1"/>
    <w:rsid w:val="002B5A7B"/>
    <w:rPr>
      <w:b/>
      <w:bCs/>
      <w:sz w:val="48"/>
      <w:szCs w:val="48"/>
    </w:rPr>
  </w:style>
  <w:style w:type="character" w:customStyle="1" w:styleId="Heading2Char">
    <w:name w:val="Heading 2 Char"/>
    <w:basedOn w:val="DefaultParagraphFont"/>
    <w:link w:val="Heading2"/>
    <w:rsid w:val="002B5A7B"/>
    <w:rPr>
      <w:sz w:val="28"/>
      <w:szCs w:val="24"/>
    </w:rPr>
  </w:style>
  <w:style w:type="character" w:customStyle="1" w:styleId="Heading3Char">
    <w:name w:val="Heading 3 Char"/>
    <w:basedOn w:val="DefaultParagraphFont"/>
    <w:link w:val="Heading3"/>
    <w:rsid w:val="002B5A7B"/>
    <w:rPr>
      <w:sz w:val="24"/>
      <w:szCs w:val="24"/>
    </w:rPr>
  </w:style>
  <w:style w:type="character" w:customStyle="1" w:styleId="Heading4Char">
    <w:name w:val="Heading 4 Char"/>
    <w:basedOn w:val="DefaultParagraphFont"/>
    <w:link w:val="Heading4"/>
    <w:rsid w:val="002B5A7B"/>
    <w:rPr>
      <w:sz w:val="24"/>
      <w:szCs w:val="24"/>
    </w:rPr>
  </w:style>
  <w:style w:type="character" w:customStyle="1" w:styleId="Heading5Char">
    <w:name w:val="Heading 5 Char"/>
    <w:basedOn w:val="DefaultParagraphFont"/>
    <w:link w:val="Heading5"/>
    <w:rsid w:val="002B5A7B"/>
    <w:rPr>
      <w:sz w:val="24"/>
      <w:szCs w:val="24"/>
    </w:rPr>
  </w:style>
  <w:style w:type="character" w:customStyle="1" w:styleId="Heading6Char">
    <w:name w:val="Heading 6 Char"/>
    <w:basedOn w:val="DefaultParagraphFont"/>
    <w:link w:val="Heading6"/>
    <w:uiPriority w:val="9"/>
    <w:rsid w:val="00AA330B"/>
    <w:rPr>
      <w:sz w:val="24"/>
      <w:szCs w:val="24"/>
    </w:rPr>
  </w:style>
  <w:style w:type="character" w:customStyle="1" w:styleId="Heading7Char">
    <w:name w:val="Heading 7 Char"/>
    <w:basedOn w:val="DefaultParagraphFont"/>
    <w:link w:val="Heading7"/>
    <w:uiPriority w:val="9"/>
    <w:rsid w:val="007365F7"/>
    <w:rPr>
      <w:sz w:val="24"/>
      <w:szCs w:val="24"/>
    </w:rPr>
  </w:style>
  <w:style w:type="character" w:customStyle="1" w:styleId="Heading8Char">
    <w:name w:val="Heading 8 Char"/>
    <w:basedOn w:val="DefaultParagraphFont"/>
    <w:link w:val="Heading8"/>
    <w:uiPriority w:val="9"/>
    <w:rsid w:val="002B5A7B"/>
    <w:rPr>
      <w:sz w:val="32"/>
      <w:szCs w:val="24"/>
    </w:rPr>
  </w:style>
  <w:style w:type="character" w:customStyle="1" w:styleId="Heading9Char">
    <w:name w:val="Heading 9 Char"/>
    <w:basedOn w:val="DefaultParagraphFont"/>
    <w:link w:val="Heading9"/>
    <w:uiPriority w:val="9"/>
    <w:rsid w:val="002B5A7B"/>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2B5A7B"/>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uiPriority w:val="99"/>
    <w:semiHidden/>
    <w:unhideWhenUsed/>
    <w:rsid w:val="00662FB8"/>
    <w:rPr>
      <w:vertAlign w:val="superscript"/>
    </w:rPr>
  </w:style>
  <w:style w:type="paragraph" w:customStyle="1" w:styleId="Style0">
    <w:name w:val="Style0"/>
    <w:basedOn w:val="Heading2"/>
    <w:link w:val="Style0Char"/>
    <w:qFormat/>
    <w:rsid w:val="002B5A7B"/>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2B5A7B"/>
    <w:rPr>
      <w:sz w:val="28"/>
      <w:szCs w:val="24"/>
    </w:rPr>
  </w:style>
  <w:style w:type="character" w:customStyle="1" w:styleId="Heading2bChar">
    <w:name w:val="Heading 2b Char"/>
    <w:basedOn w:val="Heading2Char"/>
    <w:link w:val="Heading2b"/>
    <w:rsid w:val="0006208C"/>
    <w:rPr>
      <w:sz w:val="28"/>
      <w:szCs w:val="24"/>
    </w:rPr>
  </w:style>
  <w:style w:type="character" w:customStyle="1" w:styleId="HeaderChar">
    <w:name w:val="Header Char"/>
    <w:basedOn w:val="DefaultParagraphFont"/>
    <w:link w:val="Header"/>
    <w:uiPriority w:val="99"/>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character" w:styleId="LineNumber">
    <w:name w:val="line number"/>
    <w:basedOn w:val="DefaultParagraphFont"/>
    <w:rsid w:val="00D52E8E"/>
  </w:style>
  <w:style w:type="paragraph" w:customStyle="1" w:styleId="Style5">
    <w:name w:val="Style5"/>
    <w:basedOn w:val="Heading4"/>
    <w:link w:val="Style5Char"/>
    <w:qFormat/>
    <w:rsid w:val="00635F26"/>
    <w:pPr>
      <w:numPr>
        <w:numId w:val="91"/>
      </w:numPr>
      <w:ind w:left="1080"/>
    </w:pPr>
  </w:style>
  <w:style w:type="paragraph" w:customStyle="1" w:styleId="Style6">
    <w:name w:val="Style6"/>
    <w:basedOn w:val="Heading6"/>
    <w:link w:val="Style6Char"/>
    <w:qFormat/>
    <w:rsid w:val="00AA330B"/>
    <w:pPr>
      <w:numPr>
        <w:numId w:val="95"/>
      </w:numPr>
    </w:pPr>
  </w:style>
  <w:style w:type="character" w:customStyle="1" w:styleId="Style5Char">
    <w:name w:val="Style5 Char"/>
    <w:basedOn w:val="Heading4Char"/>
    <w:link w:val="Style5"/>
    <w:rsid w:val="00635F26"/>
    <w:rPr>
      <w:sz w:val="24"/>
      <w:szCs w:val="24"/>
    </w:rPr>
  </w:style>
  <w:style w:type="character" w:customStyle="1" w:styleId="Style6Char">
    <w:name w:val="Style6 Char"/>
    <w:basedOn w:val="Heading6Char"/>
    <w:link w:val="Style6"/>
    <w:rsid w:val="00AA330B"/>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371490">
      <w:bodyDiv w:val="1"/>
      <w:marLeft w:val="0"/>
      <w:marRight w:val="0"/>
      <w:marTop w:val="0"/>
      <w:marBottom w:val="0"/>
      <w:divBdr>
        <w:top w:val="none" w:sz="0" w:space="0" w:color="auto"/>
        <w:left w:val="none" w:sz="0" w:space="0" w:color="auto"/>
        <w:bottom w:val="none" w:sz="0" w:space="0" w:color="auto"/>
        <w:right w:val="none" w:sz="0" w:space="0" w:color="auto"/>
      </w:divBdr>
    </w:div>
    <w:div w:id="1441988890">
      <w:bodyDiv w:val="1"/>
      <w:marLeft w:val="0"/>
      <w:marRight w:val="0"/>
      <w:marTop w:val="0"/>
      <w:marBottom w:val="0"/>
      <w:divBdr>
        <w:top w:val="none" w:sz="0" w:space="0" w:color="auto"/>
        <w:left w:val="none" w:sz="0" w:space="0" w:color="auto"/>
        <w:bottom w:val="none" w:sz="0" w:space="0" w:color="auto"/>
        <w:right w:val="none" w:sz="0" w:space="0" w:color="auto"/>
      </w:divBdr>
    </w:div>
    <w:div w:id="173080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3F210-ABD2-4B8B-AB19-7329DDB61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Cirriculum_template.dotx</Template>
  <TotalTime>47</TotalTime>
  <Pages>156</Pages>
  <Words>31667</Words>
  <Characters>180508</Characters>
  <Application>Microsoft Office Word</Application>
  <DocSecurity>0</DocSecurity>
  <Lines>1504</Lines>
  <Paragraphs>423</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211752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Stephen Reynolds, Jr.</cp:lastModifiedBy>
  <cp:revision>7</cp:revision>
  <cp:lastPrinted>2010-01-22T05:13:00Z</cp:lastPrinted>
  <dcterms:created xsi:type="dcterms:W3CDTF">2010-01-22T04:50:00Z</dcterms:created>
  <dcterms:modified xsi:type="dcterms:W3CDTF">2013-03-05T19:11:00Z</dcterms:modified>
</cp:coreProperties>
</file>