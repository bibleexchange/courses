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696418" w:rsidP="00CD5ADE">
      <w:pPr>
        <w:jc w:val="right"/>
      </w:pPr>
      <w:r>
        <w:t>THIRD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447" w:tblpY="9376"/>
        <w:tblW w:w="4339" w:type="pct"/>
        <w:tblLook w:val="04A0"/>
      </w:tblPr>
      <w:tblGrid>
        <w:gridCol w:w="7685"/>
      </w:tblGrid>
      <w:tr w:rsidR="00696418" w:rsidTr="00696418">
        <w:trPr>
          <w:trHeight w:val="533"/>
        </w:trPr>
        <w:tc>
          <w:tcPr>
            <w:tcW w:w="0" w:type="auto"/>
          </w:tcPr>
          <w:p w:rsidR="00696418" w:rsidRDefault="00696418" w:rsidP="00696418">
            <w:pPr>
              <w:pStyle w:val="NoSpacing"/>
              <w:rPr>
                <w:color w:val="7F7F7F" w:themeColor="background1" w:themeShade="7F"/>
              </w:rPr>
            </w:pPr>
          </w:p>
        </w:tc>
      </w:tr>
    </w:tbl>
    <w:tbl>
      <w:tblPr>
        <w:tblpPr w:leftFromText="187" w:rightFromText="187" w:vertAnchor="page" w:horzAnchor="page" w:tblpX="3907" w:tblpY="6895"/>
        <w:tblW w:w="4339" w:type="pct"/>
        <w:tblLook w:val="04A0"/>
      </w:tblPr>
      <w:tblGrid>
        <w:gridCol w:w="7685"/>
      </w:tblGrid>
      <w:tr w:rsidR="00696418" w:rsidTr="00696418">
        <w:trPr>
          <w:trHeight w:val="909"/>
        </w:trPr>
        <w:tc>
          <w:tcPr>
            <w:tcW w:w="0" w:type="auto"/>
          </w:tcPr>
          <w:p w:rsidR="00696418" w:rsidRDefault="00696418" w:rsidP="00696418">
            <w:pPr>
              <w:pStyle w:val="NoSpacing"/>
              <w:rPr>
                <w:b/>
                <w:bCs/>
                <w:caps/>
                <w:sz w:val="72"/>
                <w:szCs w:val="72"/>
              </w:rPr>
            </w:pPr>
            <w:r w:rsidRPr="006D1821">
              <w:rPr>
                <w:rFonts w:ascii="Times New Roman" w:hAnsi="Times New Roman"/>
                <w:b/>
                <w:bCs/>
                <w:caps/>
                <w:sz w:val="72"/>
                <w:szCs w:val="72"/>
              </w:rPr>
              <w:t>Major &amp; Minor Prophets</w:t>
            </w:r>
          </w:p>
        </w:tc>
      </w:tr>
    </w:tbl>
    <w:tbl>
      <w:tblPr>
        <w:tblpPr w:leftFromText="187" w:rightFromText="187" w:vertAnchor="page" w:horzAnchor="page" w:tblpX="3814" w:tblpY="8733"/>
        <w:tblW w:w="4339" w:type="pct"/>
        <w:tblLook w:val="04A0"/>
      </w:tblPr>
      <w:tblGrid>
        <w:gridCol w:w="7685"/>
      </w:tblGrid>
      <w:tr w:rsidR="00696418" w:rsidRPr="006D1821" w:rsidTr="00696418">
        <w:trPr>
          <w:trHeight w:val="533"/>
        </w:trPr>
        <w:tc>
          <w:tcPr>
            <w:tcW w:w="0" w:type="auto"/>
          </w:tcPr>
          <w:p w:rsidR="00696418" w:rsidRPr="00696418" w:rsidRDefault="00696418" w:rsidP="00696418">
            <w:pPr>
              <w:pStyle w:val="NoSpacing"/>
              <w:rPr>
                <w:rFonts w:ascii="Times New Roman" w:hAnsi="Times New Roman"/>
                <w:color w:val="7F7F7F" w:themeColor="background1" w:themeShade="7F"/>
                <w:sz w:val="40"/>
                <w:szCs w:val="40"/>
              </w:rPr>
            </w:pPr>
            <w:r w:rsidRPr="00696418">
              <w:rPr>
                <w:rFonts w:ascii="Times New Roman" w:hAnsi="Times New Roman"/>
                <w:sz w:val="40"/>
                <w:szCs w:val="40"/>
              </w:rPr>
              <w:t>The Infallible Word of God for Each Age</w:t>
            </w:r>
          </w:p>
        </w:tc>
      </w:tr>
    </w:tbl>
    <w:p w:rsidR="00D26B0C" w:rsidRPr="00012B16" w:rsidRDefault="00027275" w:rsidP="00ED1593">
      <w:pPr>
        <w:jc w:val="right"/>
        <w:rPr>
          <w:sz w:val="48"/>
          <w:szCs w:val="48"/>
          <w:u w:val="single"/>
        </w:rPr>
      </w:pPr>
      <w:r>
        <w:rPr>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BA5020" w:rsidRPr="00454C62" w:rsidRDefault="00BA5020" w:rsidP="00ED1593">
                  <w:pPr>
                    <w:pStyle w:val="NoSpacing"/>
                    <w:rPr>
                      <w:b/>
                      <w:sz w:val="28"/>
                      <w:szCs w:val="28"/>
                    </w:rPr>
                  </w:pPr>
                  <w:r w:rsidRPr="00454C62">
                    <w:rPr>
                      <w:b/>
                      <w:sz w:val="28"/>
                      <w:szCs w:val="28"/>
                    </w:rPr>
                    <w:t>DELIVERANCE BIBLE INSTITUTE</w:t>
                  </w:r>
                </w:p>
                <w:p w:rsidR="00BA5020" w:rsidRDefault="00BA5020" w:rsidP="00ED1593">
                  <w:pPr>
                    <w:pStyle w:val="NoSpacing"/>
                    <w:rPr>
                      <w:i/>
                      <w:sz w:val="24"/>
                      <w:szCs w:val="24"/>
                    </w:rPr>
                  </w:pPr>
                  <w:r>
                    <w:rPr>
                      <w:i/>
                      <w:sz w:val="24"/>
                      <w:szCs w:val="24"/>
                    </w:rPr>
                    <w:t>Portland, Maine, USA</w:t>
                  </w:r>
                </w:p>
                <w:p w:rsidR="00BA5020" w:rsidRDefault="00BA5020" w:rsidP="00ED1593"/>
                <w:p w:rsidR="00BA5020" w:rsidRDefault="00BA5020"/>
              </w:txbxContent>
            </v:textbox>
          </v:rect>
        </w:pict>
      </w:r>
      <w:r w:rsidR="0096471B">
        <w:rPr>
          <w:noProof/>
          <w:sz w:val="48"/>
          <w:szCs w:val="48"/>
          <w:u w:val="single"/>
        </w:rPr>
        <w:drawing>
          <wp:anchor distT="0" distB="0" distL="114300" distR="114300" simplePos="0" relativeHeight="2516505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WORK</w:t>
      </w:r>
      <w:r w:rsidR="00ED1593" w:rsidRPr="00012B16">
        <w:rPr>
          <w:sz w:val="48"/>
          <w:szCs w:val="48"/>
          <w:u w:val="single"/>
        </w:rPr>
        <w: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696418" w:rsidP="00C81363">
            <w:pPr>
              <w:pStyle w:val="NoSpacing"/>
              <w:jc w:val="center"/>
              <w:rPr>
                <w:rFonts w:ascii="Cambria" w:hAnsi="Cambria"/>
                <w:sz w:val="80"/>
                <w:szCs w:val="80"/>
              </w:rPr>
            </w:pPr>
            <w:r w:rsidRPr="006D1821">
              <w:rPr>
                <w:rFonts w:ascii="Times New Roman" w:hAnsi="Times New Roman"/>
                <w:sz w:val="80"/>
                <w:szCs w:val="80"/>
              </w:rPr>
              <w:t>Major &amp; Minor Prophets</w:t>
            </w:r>
          </w:p>
        </w:tc>
      </w:tr>
      <w:tr w:rsidR="004331E1" w:rsidTr="0037799A">
        <w:trPr>
          <w:trHeight w:val="720"/>
          <w:jc w:val="center"/>
        </w:trPr>
        <w:tc>
          <w:tcPr>
            <w:tcW w:w="5000" w:type="pct"/>
            <w:tcBorders>
              <w:top w:val="single" w:sz="4" w:space="0" w:color="4F81BD"/>
            </w:tcBorders>
            <w:vAlign w:val="center"/>
          </w:tcPr>
          <w:p w:rsidR="004331E1" w:rsidRDefault="00C81363" w:rsidP="00600CB7">
            <w:pPr>
              <w:pStyle w:val="NoSpacing"/>
              <w:jc w:val="center"/>
              <w:rPr>
                <w:rFonts w:ascii="Cambria" w:hAnsi="Cambria"/>
                <w:sz w:val="44"/>
                <w:szCs w:val="44"/>
              </w:rPr>
            </w:pPr>
            <w:r>
              <w:rPr>
                <w:rFonts w:ascii="Cambria" w:hAnsi="Cambria"/>
                <w:sz w:val="44"/>
                <w:szCs w:val="44"/>
              </w:rPr>
              <w:t>The</w:t>
            </w:r>
            <w:r w:rsidR="00696418" w:rsidRPr="006D1821">
              <w:rPr>
                <w:rFonts w:ascii="Times New Roman" w:hAnsi="Times New Roman"/>
                <w:sz w:val="44"/>
                <w:szCs w:val="44"/>
              </w:rPr>
              <w:t xml:space="preserve"> Infallible Word of God for Each Age</w:t>
            </w:r>
          </w:p>
        </w:tc>
      </w:tr>
      <w:tr w:rsidR="004331E1" w:rsidTr="0037799A">
        <w:trPr>
          <w:trHeight w:val="360"/>
          <w:jc w:val="center"/>
        </w:trPr>
        <w:tc>
          <w:tcPr>
            <w:tcW w:w="5000" w:type="pct"/>
            <w:vAlign w:val="center"/>
          </w:tcPr>
          <w:p w:rsidR="00F64979" w:rsidRPr="00403B2A" w:rsidRDefault="00F64979" w:rsidP="0037799A">
            <w:pPr>
              <w:pStyle w:val="NoSpacing"/>
              <w:jc w:val="center"/>
              <w:rPr>
                <w:b/>
                <w:bCs/>
              </w:rPr>
            </w:pPr>
          </w:p>
        </w:tc>
      </w:tr>
    </w:tbl>
    <w:p w:rsidR="00C81363" w:rsidRDefault="00027275">
      <w:pPr>
        <w:pStyle w:val="TOC1"/>
        <w:tabs>
          <w:tab w:val="right" w:leader="dot" w:pos="8630"/>
        </w:tabs>
        <w:rPr>
          <w:rFonts w:asciiTheme="minorHAnsi" w:eastAsiaTheme="minorEastAsia" w:hAnsiTheme="minorHAnsi" w:cstheme="minorBidi"/>
          <w:noProof/>
          <w:sz w:val="22"/>
          <w:szCs w:val="22"/>
        </w:rPr>
      </w:pPr>
      <w:r w:rsidRPr="00027275">
        <w:fldChar w:fldCharType="begin"/>
      </w:r>
      <w:r w:rsidR="002C429F">
        <w:instrText xml:space="preserve"> TOC \o "1-2" \h \z \u </w:instrText>
      </w:r>
      <w:r w:rsidRPr="00027275">
        <w:fldChar w:fldCharType="separate"/>
      </w:r>
      <w:hyperlink w:anchor="_Toc243586106" w:history="1">
        <w:r w:rsidR="00C81363" w:rsidRPr="00D21F3F">
          <w:rPr>
            <w:rStyle w:val="Hyperlink"/>
            <w:noProof/>
          </w:rPr>
          <w:t>Syllabus</w:t>
        </w:r>
        <w:r w:rsidR="00C81363">
          <w:rPr>
            <w:noProof/>
            <w:webHidden/>
          </w:rPr>
          <w:tab/>
        </w:r>
        <w:r>
          <w:rPr>
            <w:noProof/>
            <w:webHidden/>
          </w:rPr>
          <w:fldChar w:fldCharType="begin"/>
        </w:r>
        <w:r w:rsidR="00C81363">
          <w:rPr>
            <w:noProof/>
            <w:webHidden/>
          </w:rPr>
          <w:instrText xml:space="preserve"> PAGEREF _Toc243586106 \h </w:instrText>
        </w:r>
        <w:r>
          <w:rPr>
            <w:noProof/>
            <w:webHidden/>
          </w:rPr>
        </w:r>
        <w:r>
          <w:rPr>
            <w:noProof/>
            <w:webHidden/>
          </w:rPr>
          <w:fldChar w:fldCharType="separate"/>
        </w:r>
        <w:r w:rsidR="00C81363">
          <w:rPr>
            <w:noProof/>
            <w:webHidden/>
          </w:rPr>
          <w:t>1</w:t>
        </w:r>
        <w:r>
          <w:rPr>
            <w:noProof/>
            <w:webHidden/>
          </w:rPr>
          <w:fldChar w:fldCharType="end"/>
        </w:r>
      </w:hyperlink>
    </w:p>
    <w:p w:rsidR="00C81363" w:rsidRDefault="00027275">
      <w:pPr>
        <w:pStyle w:val="TOC1"/>
        <w:tabs>
          <w:tab w:val="right" w:leader="dot" w:pos="8630"/>
        </w:tabs>
        <w:rPr>
          <w:rFonts w:asciiTheme="minorHAnsi" w:eastAsiaTheme="minorEastAsia" w:hAnsiTheme="minorHAnsi" w:cstheme="minorBidi"/>
          <w:noProof/>
          <w:sz w:val="22"/>
          <w:szCs w:val="22"/>
        </w:rPr>
      </w:pPr>
      <w:hyperlink w:anchor="_Toc243586107" w:history="1">
        <w:r w:rsidR="00C81363" w:rsidRPr="00D21F3F">
          <w:rPr>
            <w:rStyle w:val="Hyperlink"/>
            <w:noProof/>
          </w:rPr>
          <w:t>Calendar</w:t>
        </w:r>
        <w:r w:rsidR="00C81363">
          <w:rPr>
            <w:noProof/>
            <w:webHidden/>
          </w:rPr>
          <w:tab/>
        </w:r>
        <w:r>
          <w:rPr>
            <w:noProof/>
            <w:webHidden/>
          </w:rPr>
          <w:fldChar w:fldCharType="begin"/>
        </w:r>
        <w:r w:rsidR="00C81363">
          <w:rPr>
            <w:noProof/>
            <w:webHidden/>
          </w:rPr>
          <w:instrText xml:space="preserve"> PAGEREF _Toc243586107 \h </w:instrText>
        </w:r>
        <w:r>
          <w:rPr>
            <w:noProof/>
            <w:webHidden/>
          </w:rPr>
        </w:r>
        <w:r>
          <w:rPr>
            <w:noProof/>
            <w:webHidden/>
          </w:rPr>
          <w:fldChar w:fldCharType="separate"/>
        </w:r>
        <w:r w:rsidR="00C81363">
          <w:rPr>
            <w:noProof/>
            <w:webHidden/>
          </w:rPr>
          <w:t>3</w:t>
        </w:r>
        <w:r>
          <w:rPr>
            <w:noProof/>
            <w:webHidden/>
          </w:rPr>
          <w:fldChar w:fldCharType="end"/>
        </w:r>
      </w:hyperlink>
    </w:p>
    <w:p w:rsidR="00C81363" w:rsidRDefault="00027275">
      <w:pPr>
        <w:pStyle w:val="TOC1"/>
        <w:tabs>
          <w:tab w:val="right" w:leader="dot" w:pos="8630"/>
        </w:tabs>
        <w:rPr>
          <w:rFonts w:asciiTheme="minorHAnsi" w:eastAsiaTheme="minorEastAsia" w:hAnsiTheme="minorHAnsi" w:cstheme="minorBidi"/>
          <w:noProof/>
          <w:sz w:val="22"/>
          <w:szCs w:val="22"/>
        </w:rPr>
      </w:pPr>
      <w:hyperlink w:anchor="_Toc243586108" w:history="1">
        <w:r w:rsidR="00C81363" w:rsidRPr="00D21F3F">
          <w:rPr>
            <w:rStyle w:val="Hyperlink"/>
            <w:noProof/>
          </w:rPr>
          <w:t>LESSON 1</w:t>
        </w:r>
        <w:r w:rsidR="00C81363">
          <w:rPr>
            <w:noProof/>
            <w:webHidden/>
          </w:rPr>
          <w:tab/>
        </w:r>
        <w:r>
          <w:rPr>
            <w:noProof/>
            <w:webHidden/>
          </w:rPr>
          <w:fldChar w:fldCharType="begin"/>
        </w:r>
        <w:r w:rsidR="00C81363">
          <w:rPr>
            <w:noProof/>
            <w:webHidden/>
          </w:rPr>
          <w:instrText xml:space="preserve"> PAGEREF _Toc243586108 \h </w:instrText>
        </w:r>
        <w:r>
          <w:rPr>
            <w:noProof/>
            <w:webHidden/>
          </w:rPr>
        </w:r>
        <w:r>
          <w:rPr>
            <w:noProof/>
            <w:webHidden/>
          </w:rPr>
          <w:fldChar w:fldCharType="separate"/>
        </w:r>
        <w:r w:rsidR="00C81363">
          <w:rPr>
            <w:noProof/>
            <w:webHidden/>
          </w:rPr>
          <w:t>4</w:t>
        </w:r>
        <w:r>
          <w:rPr>
            <w:noProof/>
            <w:webHidden/>
          </w:rPr>
          <w:fldChar w:fldCharType="end"/>
        </w:r>
      </w:hyperlink>
    </w:p>
    <w:p w:rsidR="00204C2F" w:rsidRPr="00C81363" w:rsidRDefault="00027275" w:rsidP="00C81363">
      <w:pPr>
        <w:pStyle w:val="Heading1"/>
      </w:pPr>
      <w:r>
        <w:fldChar w:fldCharType="end"/>
      </w:r>
      <w:r w:rsidR="00204C2F">
        <w:tab/>
      </w:r>
    </w:p>
    <w:p w:rsidR="00204C2F" w:rsidRDefault="00204C2F" w:rsidP="00204C2F">
      <w:pPr>
        <w:rPr>
          <w:rFonts w:ascii="Arial" w:hAnsi="Arial" w:cs="Arial"/>
        </w:rPr>
      </w:pPr>
      <w:r>
        <w:rPr>
          <w:rFonts w:ascii="Arial" w:hAnsi="Arial" w:cs="Arial"/>
        </w:rPr>
        <w:br w:type="page"/>
      </w:r>
    </w:p>
    <w:p w:rsidR="00340FF2" w:rsidRPr="00D81ECF" w:rsidRDefault="00696418" w:rsidP="00D81ECF">
      <w:pPr>
        <w:pStyle w:val="Heading1"/>
      </w:pPr>
      <w:bookmarkStart w:id="0" w:name="_Toc243586108"/>
      <w:r>
        <w:t>Assignment</w:t>
      </w:r>
      <w:r w:rsidR="006D274E">
        <w:t xml:space="preserve"> 1</w:t>
      </w:r>
      <w:bookmarkEnd w:id="0"/>
    </w:p>
    <w:p w:rsidR="001B3B97" w:rsidRDefault="001B3B97" w:rsidP="001B3B97"/>
    <w:p w:rsidR="001B3B97" w:rsidRPr="00F76CC5" w:rsidRDefault="00696418" w:rsidP="001B3B97">
      <w:r>
        <w:t>Isaiah</w:t>
      </w:r>
    </w:p>
    <w:p w:rsidR="00696418" w:rsidRPr="006D1821" w:rsidRDefault="00696418" w:rsidP="00696418">
      <w:pPr>
        <w:widowControl w:val="0"/>
        <w:jc w:val="center"/>
      </w:pPr>
      <w:r w:rsidRPr="006D1821">
        <w:rPr>
          <w:sz w:val="36"/>
        </w:rPr>
        <w:t>Home Work Assignment</w:t>
      </w:r>
    </w:p>
    <w:p w:rsidR="00696418" w:rsidRPr="006D1821" w:rsidRDefault="00696418" w:rsidP="00696418">
      <w:pPr>
        <w:widowControl w:val="0"/>
      </w:pPr>
      <w:r w:rsidRPr="006D1821">
        <w:t>1.</w:t>
      </w:r>
      <w:r w:rsidRPr="006D1821">
        <w:tab/>
        <w:t>List the books of the prophets.</w:t>
      </w:r>
    </w:p>
    <w:p w:rsidR="00696418" w:rsidRPr="006D1821" w:rsidRDefault="00696418" w:rsidP="00696418">
      <w:pPr>
        <w:widowControl w:val="0"/>
      </w:pPr>
      <w:r w:rsidRPr="006D1821">
        <w:t>2.</w:t>
      </w:r>
      <w:r w:rsidRPr="006D1821">
        <w:tab/>
        <w:t>What is the difference between the Major and Minor prophets.</w:t>
      </w:r>
    </w:p>
    <w:p w:rsidR="00696418" w:rsidRPr="006D1821" w:rsidRDefault="00696418" w:rsidP="00696418">
      <w:pPr>
        <w:widowControl w:val="0"/>
      </w:pPr>
      <w:r w:rsidRPr="006D1821">
        <w:t>3.</w:t>
      </w:r>
      <w:r w:rsidRPr="006D1821">
        <w:tab/>
        <w:t>What was the condition of Israel at the time of Isaiah?</w:t>
      </w:r>
    </w:p>
    <w:p w:rsidR="00696418" w:rsidRPr="006D1821" w:rsidRDefault="00696418" w:rsidP="00696418">
      <w:pPr>
        <w:widowControl w:val="0"/>
      </w:pPr>
      <w:r w:rsidRPr="006D1821">
        <w:t>4.</w:t>
      </w:r>
      <w:r w:rsidRPr="006D1821">
        <w:tab/>
        <w:t>Define:</w:t>
      </w:r>
    </w:p>
    <w:p w:rsidR="00696418" w:rsidRPr="006D1821" w:rsidRDefault="00696418" w:rsidP="00696418">
      <w:pPr>
        <w:widowControl w:val="0"/>
      </w:pPr>
      <w:r w:rsidRPr="006D1821">
        <w:tab/>
      </w:r>
      <w:r w:rsidRPr="006D1821">
        <w:tab/>
        <w:t>(1)</w:t>
      </w:r>
      <w:r w:rsidRPr="006D1821">
        <w:tab/>
        <w:t>prophet -</w:t>
      </w:r>
    </w:p>
    <w:p w:rsidR="00696418" w:rsidRPr="006D1821" w:rsidRDefault="00696418" w:rsidP="00696418">
      <w:pPr>
        <w:widowControl w:val="0"/>
      </w:pPr>
      <w:r w:rsidRPr="006D1821">
        <w:tab/>
      </w:r>
      <w:r w:rsidRPr="006D1821">
        <w:tab/>
        <w:t>(2)</w:t>
      </w:r>
      <w:r w:rsidRPr="006D1821">
        <w:tab/>
        <w:t>Isaiah -</w:t>
      </w:r>
    </w:p>
    <w:p w:rsidR="00696418" w:rsidRPr="006D1821" w:rsidRDefault="00696418" w:rsidP="00696418">
      <w:pPr>
        <w:widowControl w:val="0"/>
      </w:pPr>
      <w:r w:rsidRPr="006D1821">
        <w:tab/>
      </w:r>
      <w:r w:rsidRPr="006D1821">
        <w:tab/>
        <w:t>(3)</w:t>
      </w:r>
      <w:r w:rsidRPr="006D1821">
        <w:tab/>
        <w:t>interpreter -</w:t>
      </w:r>
    </w:p>
    <w:p w:rsidR="00696418" w:rsidRPr="006D1821" w:rsidRDefault="00696418" w:rsidP="00696418">
      <w:pPr>
        <w:widowControl w:val="0"/>
      </w:pPr>
      <w:r w:rsidRPr="006D1821">
        <w:tab/>
      </w:r>
      <w:r w:rsidRPr="006D1821">
        <w:tab/>
        <w:t>(4)</w:t>
      </w:r>
      <w:r w:rsidRPr="006D1821">
        <w:tab/>
        <w:t>prophetess -</w:t>
      </w:r>
    </w:p>
    <w:p w:rsidR="00696418" w:rsidRPr="006D1821" w:rsidRDefault="00696418" w:rsidP="00696418">
      <w:pPr>
        <w:widowControl w:val="0"/>
      </w:pPr>
      <w:r w:rsidRPr="006D1821">
        <w:tab/>
      </w:r>
      <w:r w:rsidRPr="006D1821">
        <w:tab/>
        <w:t>(5)</w:t>
      </w:r>
      <w:r w:rsidRPr="006D1821">
        <w:tab/>
        <w:t>prophecy -</w:t>
      </w:r>
    </w:p>
    <w:p w:rsidR="00696418" w:rsidRPr="006D1821" w:rsidRDefault="00696418" w:rsidP="00696418">
      <w:pPr>
        <w:widowControl w:val="0"/>
      </w:pPr>
      <w:r w:rsidRPr="006D1821">
        <w:tab/>
      </w:r>
      <w:r w:rsidRPr="006D1821">
        <w:tab/>
        <w:t>(6)</w:t>
      </w:r>
      <w:r w:rsidRPr="006D1821">
        <w:tab/>
        <w:t>false prophets -</w:t>
      </w:r>
    </w:p>
    <w:p w:rsidR="00696418" w:rsidRPr="006D1821" w:rsidRDefault="00696418" w:rsidP="00696418">
      <w:pPr>
        <w:widowControl w:val="0"/>
      </w:pPr>
      <w:r w:rsidRPr="006D1821">
        <w:t>5.</w:t>
      </w:r>
      <w:r w:rsidRPr="006D1821">
        <w:tab/>
        <w:t>Name and divide the two main sections in Isaiah.</w:t>
      </w:r>
    </w:p>
    <w:p w:rsidR="00696418" w:rsidRPr="006D1821" w:rsidRDefault="00696418" w:rsidP="00696418">
      <w:pPr>
        <w:widowControl w:val="0"/>
      </w:pPr>
      <w:r w:rsidRPr="006D1821">
        <w:t>6.</w:t>
      </w:r>
      <w:r w:rsidRPr="006D1821">
        <w:tab/>
        <w:t>What are the seven descriptions that outline the book of Isaiah?</w:t>
      </w:r>
    </w:p>
    <w:p w:rsidR="00696418" w:rsidRPr="006D1821" w:rsidRDefault="00696418" w:rsidP="00696418">
      <w:pPr>
        <w:widowControl w:val="0"/>
      </w:pPr>
      <w:r w:rsidRPr="006D1821">
        <w:t>7.</w:t>
      </w:r>
      <w:r w:rsidRPr="006D1821">
        <w:tab/>
        <w:t>Give Key Word and how many times mentioned.</w:t>
      </w:r>
    </w:p>
    <w:p w:rsidR="00696418" w:rsidRPr="006D1821" w:rsidRDefault="00696418" w:rsidP="00696418">
      <w:pPr>
        <w:widowControl w:val="0"/>
      </w:pPr>
      <w:r w:rsidRPr="006D1821">
        <w:t xml:space="preserve"> </w:t>
      </w:r>
      <w:r w:rsidRPr="006D1821">
        <w:tab/>
        <w:t>Write an essay on one of them.</w:t>
      </w:r>
    </w:p>
    <w:p w:rsidR="00696418" w:rsidRPr="006D1821" w:rsidRDefault="00696418" w:rsidP="00696418">
      <w:pPr>
        <w:widowControl w:val="0"/>
      </w:pPr>
      <w:r w:rsidRPr="006D1821">
        <w:t>8.</w:t>
      </w:r>
      <w:r w:rsidRPr="006D1821">
        <w:tab/>
        <w:t>Write an essay on Isaiah 54:8, Everlasting Kindness and one of your</w:t>
      </w:r>
    </w:p>
    <w:p w:rsidR="00696418" w:rsidRPr="006D1821" w:rsidRDefault="00696418" w:rsidP="00696418">
      <w:pPr>
        <w:widowControl w:val="0"/>
      </w:pPr>
      <w:r w:rsidRPr="006D1821">
        <w:tab/>
        <w:t>choice.</w:t>
      </w:r>
    </w:p>
    <w:p w:rsidR="00696418" w:rsidRPr="006D1821" w:rsidRDefault="00696418" w:rsidP="00696418">
      <w:pPr>
        <w:widowControl w:val="0"/>
      </w:pPr>
      <w:r w:rsidRPr="006D1821">
        <w:t>9.</w:t>
      </w:r>
      <w:r w:rsidRPr="006D1821">
        <w:tab/>
        <w:t xml:space="preserve">In Isaiah 37:37, name the king of </w:t>
      </w:r>
      <w:smartTag w:uri="urn:schemas-microsoft-com:office:smarttags" w:element="place">
        <w:r w:rsidRPr="006D1821">
          <w:t>Assyria</w:t>
        </w:r>
      </w:smartTag>
      <w:r w:rsidRPr="006D1821">
        <w:t xml:space="preserve"> and his three sons.  What </w:t>
      </w:r>
    </w:p>
    <w:p w:rsidR="00696418" w:rsidRPr="006D1821" w:rsidRDefault="00696418" w:rsidP="00696418">
      <w:r w:rsidRPr="006D1821">
        <w:tab/>
        <w:t>happened to his army?  What happened to him?</w:t>
      </w:r>
    </w:p>
    <w:p w:rsidR="00696418" w:rsidRDefault="00696418" w:rsidP="00696418">
      <w:r w:rsidRPr="006D1821">
        <w:t>10.</w:t>
      </w:r>
      <w:r w:rsidRPr="006D1821">
        <w:tab/>
        <w:t>Isaiah 61:1-11.  Give the basic meaning of each part of the prophecy.</w:t>
      </w:r>
    </w:p>
    <w:p w:rsidR="00696418" w:rsidRDefault="00696418">
      <w:r>
        <w:br w:type="page"/>
      </w:r>
    </w:p>
    <w:p w:rsidR="00696418" w:rsidRPr="00D4459C" w:rsidRDefault="00696418" w:rsidP="00696418">
      <w:pPr>
        <w:widowControl w:val="0"/>
        <w:jc w:val="center"/>
        <w:rPr>
          <w:sz w:val="32"/>
          <w:szCs w:val="32"/>
        </w:rPr>
      </w:pPr>
      <w:r w:rsidRPr="00D4459C">
        <w:rPr>
          <w:sz w:val="32"/>
          <w:szCs w:val="32"/>
        </w:rPr>
        <w:t>Joel Study Questions</w:t>
      </w:r>
    </w:p>
    <w:p w:rsidR="00696418" w:rsidRPr="00D044F2" w:rsidRDefault="00696418" w:rsidP="00696418">
      <w:pPr>
        <w:widowControl w:val="0"/>
      </w:pPr>
      <w:r w:rsidRPr="00D044F2">
        <w:t>1.</w:t>
      </w:r>
      <w:r w:rsidRPr="00D044F2">
        <w:tab/>
        <w:t xml:space="preserve">Who is Joel speaking to primarily in this prophecy?  </w:t>
      </w:r>
      <w:r>
        <w:tab/>
      </w:r>
      <w:r>
        <w:tab/>
      </w:r>
      <w:r>
        <w:tab/>
      </w:r>
      <w:r w:rsidRPr="00D044F2">
        <w:t>1:2</w:t>
      </w:r>
    </w:p>
    <w:p w:rsidR="00696418" w:rsidRPr="00D044F2" w:rsidRDefault="00696418" w:rsidP="00696418">
      <w:pPr>
        <w:widowControl w:val="0"/>
      </w:pPr>
      <w:r w:rsidRPr="00D044F2">
        <w:t>2.</w:t>
      </w:r>
      <w:r w:rsidRPr="00D044F2">
        <w:tab/>
        <w:t xml:space="preserve">How severe is this destruction?  </w:t>
      </w:r>
      <w:r>
        <w:tab/>
      </w:r>
      <w:r>
        <w:tab/>
      </w:r>
      <w:r>
        <w:tab/>
      </w:r>
      <w:r>
        <w:tab/>
      </w:r>
      <w:r>
        <w:tab/>
      </w:r>
      <w:r>
        <w:tab/>
      </w:r>
      <w:r w:rsidRPr="00D044F2">
        <w:t>1:2</w:t>
      </w:r>
    </w:p>
    <w:p w:rsidR="00696418" w:rsidRPr="00D044F2" w:rsidRDefault="00696418" w:rsidP="00696418">
      <w:pPr>
        <w:widowControl w:val="0"/>
      </w:pPr>
    </w:p>
    <w:p w:rsidR="00696418" w:rsidRPr="00D044F2" w:rsidRDefault="00696418" w:rsidP="00696418">
      <w:pPr>
        <w:widowControl w:val="0"/>
      </w:pPr>
      <w:r w:rsidRPr="00D044F2">
        <w:t>3.</w:t>
      </w:r>
      <w:r w:rsidRPr="00D044F2">
        <w:tab/>
        <w:t>In 1:3 Joel speaks of another generation</w:t>
      </w:r>
      <w:r>
        <w:t xml:space="preserve">.  What has God provided for the true obedient believer </w:t>
      </w:r>
      <w:r w:rsidRPr="00D044F2">
        <w:t>according to the Scriptures?  Translation or Tribulation</w:t>
      </w:r>
    </w:p>
    <w:p w:rsidR="00696418" w:rsidRPr="00D044F2" w:rsidRDefault="00696418" w:rsidP="00696418">
      <w:pPr>
        <w:widowControl w:val="0"/>
      </w:pPr>
    </w:p>
    <w:p w:rsidR="00696418" w:rsidRPr="00D044F2" w:rsidRDefault="00696418" w:rsidP="00696418">
      <w:pPr>
        <w:widowControl w:val="0"/>
      </w:pPr>
      <w:r w:rsidRPr="00D044F2">
        <w:t>4.</w:t>
      </w:r>
      <w:r w:rsidRPr="00D044F2">
        <w:tab/>
        <w:t xml:space="preserve">What is our responsibility to our generation?  </w:t>
      </w:r>
      <w:r>
        <w:tab/>
      </w:r>
      <w:r>
        <w:tab/>
      </w:r>
      <w:r>
        <w:tab/>
      </w:r>
      <w:r>
        <w:tab/>
      </w:r>
      <w:r w:rsidRPr="00D044F2">
        <w:t>1:3</w:t>
      </w:r>
    </w:p>
    <w:p w:rsidR="00696418" w:rsidRPr="00D044F2" w:rsidRDefault="00696418" w:rsidP="00696418">
      <w:pPr>
        <w:widowControl w:val="0"/>
      </w:pPr>
    </w:p>
    <w:p w:rsidR="00696418" w:rsidRPr="00D044F2" w:rsidRDefault="00696418" w:rsidP="00696418">
      <w:pPr>
        <w:widowControl w:val="0"/>
      </w:pPr>
      <w:r w:rsidRPr="00D044F2">
        <w:t>5.</w:t>
      </w:r>
      <w:r w:rsidRPr="00D044F2">
        <w:tab/>
        <w:t>What causes the desolations and define their names.</w:t>
      </w:r>
    </w:p>
    <w:p w:rsidR="00696418" w:rsidRPr="00D044F2" w:rsidRDefault="00696418" w:rsidP="00696418">
      <w:pPr>
        <w:widowControl w:val="0"/>
      </w:pPr>
    </w:p>
    <w:p w:rsidR="00696418" w:rsidRPr="00D044F2" w:rsidRDefault="00696418" w:rsidP="00696418">
      <w:pPr>
        <w:widowControl w:val="0"/>
      </w:pPr>
      <w:r w:rsidRPr="00D044F2">
        <w:tab/>
        <w:t>1.</w:t>
      </w:r>
    </w:p>
    <w:p w:rsidR="00696418" w:rsidRPr="00D044F2" w:rsidRDefault="00696418" w:rsidP="00696418">
      <w:pPr>
        <w:widowControl w:val="0"/>
      </w:pPr>
    </w:p>
    <w:p w:rsidR="00696418" w:rsidRPr="00D044F2" w:rsidRDefault="00696418" w:rsidP="00696418">
      <w:pPr>
        <w:widowControl w:val="0"/>
      </w:pPr>
      <w:r w:rsidRPr="00D044F2">
        <w:tab/>
        <w:t>2.</w:t>
      </w:r>
    </w:p>
    <w:p w:rsidR="00696418" w:rsidRPr="00D044F2" w:rsidRDefault="00696418" w:rsidP="00696418">
      <w:pPr>
        <w:widowControl w:val="0"/>
      </w:pPr>
      <w:r w:rsidRPr="00D044F2">
        <w:tab/>
      </w:r>
    </w:p>
    <w:p w:rsidR="00696418" w:rsidRPr="00D044F2" w:rsidRDefault="00696418" w:rsidP="00696418">
      <w:pPr>
        <w:widowControl w:val="0"/>
      </w:pPr>
      <w:r w:rsidRPr="00D044F2">
        <w:tab/>
        <w:t>3.</w:t>
      </w:r>
    </w:p>
    <w:p w:rsidR="00696418" w:rsidRPr="00D044F2" w:rsidRDefault="00696418" w:rsidP="00696418">
      <w:pPr>
        <w:widowControl w:val="0"/>
      </w:pPr>
    </w:p>
    <w:p w:rsidR="00696418" w:rsidRPr="00D044F2" w:rsidRDefault="00696418" w:rsidP="00696418">
      <w:pPr>
        <w:widowControl w:val="0"/>
      </w:pPr>
      <w:r w:rsidRPr="00D044F2">
        <w:tab/>
        <w:t>4.</w:t>
      </w:r>
    </w:p>
    <w:p w:rsidR="00696418" w:rsidRPr="00D044F2" w:rsidRDefault="00696418" w:rsidP="00696418">
      <w:pPr>
        <w:widowControl w:val="0"/>
      </w:pPr>
    </w:p>
    <w:p w:rsidR="00696418" w:rsidRPr="00D044F2" w:rsidRDefault="00696418" w:rsidP="00696418">
      <w:pPr>
        <w:widowControl w:val="0"/>
      </w:pPr>
      <w:r w:rsidRPr="00D044F2">
        <w:t>6.</w:t>
      </w:r>
      <w:r w:rsidRPr="00D044F2">
        <w:tab/>
        <w:t>1:</w:t>
      </w:r>
      <w:r>
        <w:t>6 f</w:t>
      </w:r>
      <w:r w:rsidRPr="00D044F2">
        <w:t xml:space="preserve">or a Nation is come up upon my ____________________, </w:t>
      </w:r>
    </w:p>
    <w:p w:rsidR="00696418" w:rsidRPr="00D044F2" w:rsidRDefault="00696418" w:rsidP="00696418">
      <w:pPr>
        <w:widowControl w:val="0"/>
      </w:pPr>
    </w:p>
    <w:p w:rsidR="00696418" w:rsidRPr="00D044F2" w:rsidRDefault="00696418" w:rsidP="00696418">
      <w:pPr>
        <w:widowControl w:val="0"/>
      </w:pPr>
      <w:r w:rsidRPr="00D044F2">
        <w:tab/>
        <w:t xml:space="preserve">____________________ </w:t>
      </w:r>
      <w:r>
        <w:t xml:space="preserve"> a</w:t>
      </w:r>
      <w:r w:rsidRPr="00D044F2">
        <w:t>nd</w:t>
      </w:r>
      <w:r>
        <w:t xml:space="preserve"> </w:t>
      </w:r>
      <w:r w:rsidRPr="00D044F2">
        <w:t xml:space="preserve"> ______________   ____________ whose </w:t>
      </w:r>
    </w:p>
    <w:p w:rsidR="00696418" w:rsidRPr="00D044F2" w:rsidRDefault="00696418" w:rsidP="00696418">
      <w:pPr>
        <w:widowControl w:val="0"/>
      </w:pPr>
    </w:p>
    <w:p w:rsidR="00696418" w:rsidRPr="00D044F2" w:rsidRDefault="00696418" w:rsidP="00696418">
      <w:pPr>
        <w:widowControl w:val="0"/>
      </w:pPr>
      <w:r w:rsidRPr="00D044F2">
        <w:tab/>
        <w:t xml:space="preserve">teeth are the ___________________ of a ________________, and he </w:t>
      </w:r>
    </w:p>
    <w:p w:rsidR="00696418" w:rsidRPr="00D044F2" w:rsidRDefault="00696418" w:rsidP="00696418">
      <w:pPr>
        <w:widowControl w:val="0"/>
      </w:pPr>
    </w:p>
    <w:p w:rsidR="00696418" w:rsidRPr="00D044F2" w:rsidRDefault="00696418" w:rsidP="00696418">
      <w:pPr>
        <w:widowControl w:val="0"/>
      </w:pPr>
      <w:r w:rsidRPr="00D044F2">
        <w:tab/>
        <w:t>hath the cheek ______________ of a _____________   _____________.</w:t>
      </w:r>
    </w:p>
    <w:p w:rsidR="00696418" w:rsidRPr="00D044F2" w:rsidRDefault="00696418" w:rsidP="00696418">
      <w:pPr>
        <w:widowControl w:val="0"/>
      </w:pPr>
    </w:p>
    <w:p w:rsidR="00696418" w:rsidRPr="00D044F2" w:rsidRDefault="00696418" w:rsidP="00696418">
      <w:pPr>
        <w:widowControl w:val="0"/>
        <w:ind w:left="720" w:hanging="720"/>
      </w:pPr>
      <w:r w:rsidRPr="00D044F2">
        <w:t>7.</w:t>
      </w:r>
      <w:r w:rsidRPr="00D044F2">
        <w:tab/>
        <w:t>1:4-</w:t>
      </w:r>
      <w:r>
        <w:t xml:space="preserve">16 the </w:t>
      </w:r>
      <w:r w:rsidRPr="00D044F2">
        <w:t xml:space="preserve">devourers are cutting </w:t>
      </w:r>
      <w:r>
        <w:t xml:space="preserve">off God’s people, what are the </w:t>
      </w:r>
      <w:r w:rsidRPr="00D044F2">
        <w:t>people called to do?</w:t>
      </w:r>
    </w:p>
    <w:p w:rsidR="00696418" w:rsidRPr="00D044F2" w:rsidRDefault="00696418" w:rsidP="00696418">
      <w:pPr>
        <w:widowControl w:val="0"/>
      </w:pPr>
    </w:p>
    <w:p w:rsidR="00696418" w:rsidRPr="00D044F2" w:rsidRDefault="00696418" w:rsidP="00696418">
      <w:pPr>
        <w:widowControl w:val="0"/>
      </w:pPr>
      <w:r w:rsidRPr="00D044F2">
        <w:tab/>
        <w:t>vs. 5 _______________ and _______________</w:t>
      </w:r>
    </w:p>
    <w:p w:rsidR="00696418" w:rsidRPr="00D044F2" w:rsidRDefault="00696418" w:rsidP="00696418">
      <w:pPr>
        <w:widowControl w:val="0"/>
      </w:pPr>
    </w:p>
    <w:p w:rsidR="00696418" w:rsidRPr="00D044F2" w:rsidRDefault="00696418" w:rsidP="00696418">
      <w:pPr>
        <w:widowControl w:val="0"/>
      </w:pPr>
      <w:r w:rsidRPr="00D044F2">
        <w:tab/>
        <w:t>vs. 8 _______________</w:t>
      </w:r>
    </w:p>
    <w:p w:rsidR="00696418" w:rsidRPr="00D044F2" w:rsidRDefault="00696418" w:rsidP="00696418">
      <w:pPr>
        <w:widowControl w:val="0"/>
      </w:pPr>
    </w:p>
    <w:p w:rsidR="00696418" w:rsidRPr="00D044F2" w:rsidRDefault="00696418" w:rsidP="00696418">
      <w:pPr>
        <w:widowControl w:val="0"/>
      </w:pPr>
      <w:r w:rsidRPr="00D044F2">
        <w:tab/>
        <w:t>vs. 9 _______________</w:t>
      </w:r>
    </w:p>
    <w:p w:rsidR="00696418" w:rsidRPr="00D044F2" w:rsidRDefault="00696418" w:rsidP="00696418">
      <w:pPr>
        <w:widowControl w:val="0"/>
      </w:pPr>
    </w:p>
    <w:p w:rsidR="00696418" w:rsidRPr="00D044F2" w:rsidRDefault="00696418" w:rsidP="00696418">
      <w:pPr>
        <w:widowControl w:val="0"/>
      </w:pPr>
      <w:r w:rsidRPr="00D044F2">
        <w:tab/>
        <w:t>vs. 11 _______________</w:t>
      </w:r>
    </w:p>
    <w:p w:rsidR="00696418" w:rsidRPr="00D044F2" w:rsidRDefault="00696418" w:rsidP="00696418">
      <w:pPr>
        <w:widowControl w:val="0"/>
      </w:pPr>
    </w:p>
    <w:p w:rsidR="00696418" w:rsidRPr="00D044F2" w:rsidRDefault="00696418" w:rsidP="00696418">
      <w:pPr>
        <w:widowControl w:val="0"/>
      </w:pPr>
      <w:r w:rsidRPr="00D044F2">
        <w:tab/>
        <w:t>vs. 11 _______________</w:t>
      </w:r>
    </w:p>
    <w:p w:rsidR="00696418" w:rsidRPr="00D044F2" w:rsidRDefault="00696418" w:rsidP="00696418">
      <w:pPr>
        <w:widowControl w:val="0"/>
      </w:pPr>
    </w:p>
    <w:p w:rsidR="00696418" w:rsidRPr="00D044F2" w:rsidRDefault="00696418" w:rsidP="00696418">
      <w:pPr>
        <w:widowControl w:val="0"/>
      </w:pPr>
      <w:r w:rsidRPr="00D044F2">
        <w:tab/>
        <w:t>vs. 13 _______________ and _______________</w:t>
      </w:r>
    </w:p>
    <w:p w:rsidR="00696418" w:rsidRPr="00D044F2" w:rsidRDefault="00696418" w:rsidP="00696418">
      <w:pPr>
        <w:widowControl w:val="0"/>
      </w:pPr>
    </w:p>
    <w:p w:rsidR="00696418" w:rsidRPr="00D044F2" w:rsidRDefault="00696418" w:rsidP="00696418">
      <w:pPr>
        <w:widowControl w:val="0"/>
      </w:pPr>
      <w:r w:rsidRPr="00D044F2">
        <w:tab/>
        <w:t>vs. 13 _______________</w:t>
      </w:r>
    </w:p>
    <w:p w:rsidR="00696418" w:rsidRPr="00D044F2" w:rsidRDefault="00696418" w:rsidP="00696418">
      <w:pPr>
        <w:widowControl w:val="0"/>
      </w:pPr>
    </w:p>
    <w:p w:rsidR="00696418" w:rsidRPr="00D044F2" w:rsidRDefault="00696418" w:rsidP="00696418">
      <w:pPr>
        <w:widowControl w:val="0"/>
      </w:pPr>
      <w:r w:rsidRPr="00D044F2">
        <w:tab/>
        <w:t>vs. 13 _______________</w:t>
      </w:r>
    </w:p>
    <w:p w:rsidR="00696418" w:rsidRPr="00D044F2" w:rsidRDefault="00696418" w:rsidP="00696418">
      <w:pPr>
        <w:widowControl w:val="0"/>
      </w:pPr>
      <w:r w:rsidRPr="00D044F2">
        <w:t>8.</w:t>
      </w:r>
      <w:r w:rsidRPr="00D044F2">
        <w:tab/>
        <w:t>1:18 Why were the cattle perplexed?</w:t>
      </w:r>
    </w:p>
    <w:p w:rsidR="00696418" w:rsidRPr="00D044F2" w:rsidRDefault="00696418" w:rsidP="00696418">
      <w:pPr>
        <w:widowControl w:val="0"/>
      </w:pPr>
    </w:p>
    <w:p w:rsidR="00696418" w:rsidRPr="00D044F2" w:rsidRDefault="00696418" w:rsidP="00696418">
      <w:pPr>
        <w:widowControl w:val="0"/>
      </w:pPr>
      <w:r w:rsidRPr="00D044F2">
        <w:t>9.</w:t>
      </w:r>
      <w:r w:rsidRPr="00D044F2">
        <w:tab/>
        <w:t>Read Joel 1:10 Match corn, wine and oil with these references.</w:t>
      </w:r>
    </w:p>
    <w:p w:rsidR="00696418" w:rsidRPr="00D044F2" w:rsidRDefault="00696418" w:rsidP="00696418">
      <w:pPr>
        <w:widowControl w:val="0"/>
      </w:pPr>
    </w:p>
    <w:p w:rsidR="00696418" w:rsidRPr="00D044F2" w:rsidRDefault="00696418" w:rsidP="00696418">
      <w:pPr>
        <w:widowControl w:val="0"/>
      </w:pPr>
      <w:r w:rsidRPr="00D044F2">
        <w:tab/>
        <w:t>1.</w:t>
      </w:r>
      <w:r w:rsidRPr="00D044F2">
        <w:tab/>
        <w:t>Lev. 2:1, 12-16  ______________</w:t>
      </w:r>
    </w:p>
    <w:p w:rsidR="00696418" w:rsidRPr="00D044F2" w:rsidRDefault="00696418" w:rsidP="00696418">
      <w:pPr>
        <w:widowControl w:val="0"/>
      </w:pPr>
    </w:p>
    <w:p w:rsidR="00696418" w:rsidRPr="00D044F2" w:rsidRDefault="00696418" w:rsidP="00696418">
      <w:pPr>
        <w:widowControl w:val="0"/>
      </w:pPr>
      <w:r w:rsidRPr="00D044F2">
        <w:tab/>
        <w:t>2.</w:t>
      </w:r>
      <w:r w:rsidRPr="00D044F2">
        <w:tab/>
        <w:t>Lev. 23:13 _______________</w:t>
      </w:r>
    </w:p>
    <w:p w:rsidR="00696418" w:rsidRPr="00D044F2" w:rsidRDefault="00696418" w:rsidP="00696418">
      <w:pPr>
        <w:widowControl w:val="0"/>
      </w:pPr>
    </w:p>
    <w:p w:rsidR="00696418" w:rsidRPr="00D044F2" w:rsidRDefault="00696418" w:rsidP="00696418">
      <w:pPr>
        <w:widowControl w:val="0"/>
      </w:pPr>
      <w:r w:rsidRPr="00D044F2">
        <w:tab/>
        <w:t>3.</w:t>
      </w:r>
      <w:r w:rsidRPr="00D044F2">
        <w:tab/>
        <w:t>Lev. 2:1-4, 15; 24:1-4 _______________</w:t>
      </w:r>
    </w:p>
    <w:p w:rsidR="00696418" w:rsidRPr="00D044F2" w:rsidRDefault="00696418" w:rsidP="00696418">
      <w:pPr>
        <w:widowControl w:val="0"/>
      </w:pPr>
    </w:p>
    <w:p w:rsidR="00696418" w:rsidRPr="00D044F2" w:rsidRDefault="00696418" w:rsidP="00696418">
      <w:pPr>
        <w:widowControl w:val="0"/>
      </w:pPr>
      <w:r w:rsidRPr="00D044F2">
        <w:t>10.</w:t>
      </w:r>
      <w:r w:rsidRPr="00D044F2">
        <w:tab/>
        <w:t>What is apparent by reading Joel 1:12, 20?</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11.</w:t>
      </w:r>
      <w:r w:rsidRPr="00D044F2">
        <w:tab/>
        <w:t>Read Joel 1:15-20 When God calls for judgment who suffers?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12.</w:t>
      </w:r>
      <w:r w:rsidRPr="00D044F2">
        <w:tab/>
        <w:t>Describe the coming Day of the Lord.  2:1-2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13.</w:t>
      </w:r>
      <w:r w:rsidRPr="00D044F2">
        <w:tab/>
        <w:t>Who can abide the great and terrible day of the Lord?  2:1-11; 1:6</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14.</w:t>
      </w:r>
      <w:r w:rsidRPr="00D044F2">
        <w:tab/>
        <w:t>Why does God call attention to His character?  2:13,14</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15.</w:t>
      </w:r>
      <w:r w:rsidRPr="00D044F2">
        <w:tab/>
        <w:t>What are the people called to do?  2:15-17</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16.</w:t>
      </w:r>
      <w:r w:rsidRPr="00D044F2">
        <w:tab/>
        <w:t>What is the Lord’s response to their prayer?  2:18-32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17.</w:t>
      </w:r>
      <w:r w:rsidRPr="00D044F2">
        <w:tab/>
        <w:t>Who is the northern army speaking of?  2:20</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18.</w:t>
      </w:r>
      <w:r w:rsidRPr="00D044F2">
        <w:tab/>
        <w:t>What effect will 2:24 now have on their worship?</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19.</w:t>
      </w:r>
      <w:r w:rsidRPr="00D044F2">
        <w:tab/>
        <w:t>As we prepare for war (3:9), who is our enemy?</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20.</w:t>
      </w:r>
      <w:r w:rsidRPr="00D044F2">
        <w:tab/>
        <w:t xml:space="preserve">Notice 3:10 </w:t>
      </w:r>
      <w:r>
        <w:t>is the Word of the Lord to the O</w:t>
      </w:r>
      <w:r w:rsidRPr="00D044F2">
        <w:t xml:space="preserve">vercomer, Isa. 2:3-4 is the </w:t>
      </w:r>
    </w:p>
    <w:p w:rsidR="00696418" w:rsidRPr="00D044F2" w:rsidRDefault="00696418" w:rsidP="00696418">
      <w:pPr>
        <w:widowControl w:val="0"/>
      </w:pPr>
      <w:r w:rsidRPr="00D044F2">
        <w:tab/>
        <w:t xml:space="preserve">action of the people when the Lord is Judge among the </w:t>
      </w:r>
      <w:r w:rsidRPr="00D044F2">
        <w:tab/>
        <w:t>_________________.</w:t>
      </w:r>
    </w:p>
    <w:p w:rsidR="00696418" w:rsidRPr="00D044F2" w:rsidRDefault="00696418" w:rsidP="00696418">
      <w:pPr>
        <w:widowControl w:val="0"/>
      </w:pPr>
    </w:p>
    <w:p w:rsidR="00696418" w:rsidRDefault="00696418" w:rsidP="00696418">
      <w:pPr>
        <w:widowControl w:val="0"/>
      </w:pPr>
      <w:r w:rsidRPr="00D044F2">
        <w:t>21.</w:t>
      </w:r>
      <w:r w:rsidRPr="00D044F2">
        <w:tab/>
        <w:t>Compare Joel 3:13, 14 with Rev. 14:14-16.</w:t>
      </w:r>
    </w:p>
    <w:p w:rsidR="00696418" w:rsidRDefault="00696418">
      <w:r>
        <w:br w:type="page"/>
      </w:r>
    </w:p>
    <w:p w:rsidR="00696418" w:rsidRPr="00D1247D" w:rsidRDefault="00696418" w:rsidP="00696418">
      <w:pPr>
        <w:widowControl w:val="0"/>
        <w:jc w:val="center"/>
        <w:rPr>
          <w:sz w:val="32"/>
          <w:szCs w:val="32"/>
        </w:rPr>
      </w:pPr>
      <w:r w:rsidRPr="00D1247D">
        <w:rPr>
          <w:sz w:val="32"/>
          <w:szCs w:val="32"/>
        </w:rPr>
        <w:t>Jonah Study Questions</w:t>
      </w:r>
    </w:p>
    <w:p w:rsidR="00696418" w:rsidRPr="00D044F2" w:rsidRDefault="00696418" w:rsidP="00696418">
      <w:pPr>
        <w:widowControl w:val="0"/>
        <w:jc w:val="center"/>
      </w:pPr>
    </w:p>
    <w:p w:rsidR="00696418" w:rsidRPr="00D044F2" w:rsidRDefault="00696418" w:rsidP="00696418">
      <w:pPr>
        <w:widowControl w:val="0"/>
      </w:pPr>
      <w:r w:rsidRPr="00D044F2">
        <w:t xml:space="preserve">1. </w:t>
      </w:r>
      <w:r w:rsidRPr="00D044F2">
        <w:tab/>
        <w:t>Give an example of how the history of Jonah is prophetic.</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w:t>
      </w:r>
      <w:r w:rsidRPr="00D044F2">
        <w:tab/>
        <w:t>What is the message of the book of Jonah?</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3.</w:t>
      </w:r>
      <w:r w:rsidRPr="00D044F2">
        <w:tab/>
        <w:t>What happens to the one that walks contrary to God?</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4.</w:t>
      </w:r>
      <w:r w:rsidRPr="00D044F2">
        <w:tab/>
        <w:t>When must people turn to God with all their heart?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5.</w:t>
      </w:r>
      <w:r w:rsidRPr="00D044F2">
        <w:tab/>
        <w:t>Describe Jonah’s first commission.  1:2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Favorable ________________ are not necessarily a ______________</w:t>
      </w:r>
    </w:p>
    <w:p w:rsidR="00696418" w:rsidRPr="00D044F2" w:rsidRDefault="00696418" w:rsidP="00696418">
      <w:pPr>
        <w:widowControl w:val="0"/>
      </w:pPr>
    </w:p>
    <w:p w:rsidR="00696418" w:rsidRPr="00D044F2" w:rsidRDefault="00696418" w:rsidP="00696418">
      <w:pPr>
        <w:widowControl w:val="0"/>
      </w:pPr>
      <w:r w:rsidRPr="00D044F2">
        <w:tab/>
        <w:t>that we are in the ___________ of ____________.</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Describe Jonah’s chastisement.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8.</w:t>
      </w:r>
      <w:r w:rsidRPr="00D044F2">
        <w:tab/>
        <w:t>What did Jonah think of God?  4:2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9.</w:t>
      </w:r>
      <w:r w:rsidRPr="00D044F2">
        <w:tab/>
        <w:t>What is the outstanding statement in Jonah’s prayer?   2:4</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10.</w:t>
      </w:r>
      <w:r w:rsidRPr="00D044F2">
        <w:tab/>
        <w:t>Notice Jonah’s message of judgment was without mercy, yet the people</w:t>
      </w:r>
    </w:p>
    <w:p w:rsidR="00696418" w:rsidRPr="00D044F2" w:rsidRDefault="00696418" w:rsidP="00696418">
      <w:pPr>
        <w:widowControl w:val="0"/>
      </w:pPr>
      <w:r w:rsidRPr="00D044F2">
        <w:tab/>
        <w:t>believed.  Compare this with the generations in the disciples day and our</w:t>
      </w:r>
    </w:p>
    <w:p w:rsidR="00696418" w:rsidRPr="00D044F2" w:rsidRDefault="00696418" w:rsidP="00696418">
      <w:pPr>
        <w:widowControl w:val="0"/>
      </w:pPr>
      <w:r w:rsidRPr="00D044F2">
        <w:tab/>
        <w:t>day.</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11.</w:t>
      </w:r>
      <w:r w:rsidRPr="00D044F2">
        <w:tab/>
        <w:t>What was Jonah’s attitude?  4:1-3</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12.</w:t>
      </w:r>
      <w:r w:rsidRPr="00D044F2">
        <w:tab/>
        <w:t>What was the last question the Lord asked?</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13.</w:t>
      </w:r>
      <w:r w:rsidRPr="00D044F2">
        <w:tab/>
        <w:t>Write a short essay on the runaway prophet.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14.</w:t>
      </w:r>
      <w:r w:rsidRPr="00D044F2">
        <w:tab/>
        <w:t>Draw three pictures of Jonah’s experience</w:t>
      </w:r>
    </w:p>
    <w:p w:rsidR="00696418" w:rsidRPr="00D044F2" w:rsidRDefault="00696418" w:rsidP="00696418">
      <w:pPr>
        <w:widowControl w:val="0"/>
      </w:pPr>
    </w:p>
    <w:p w:rsidR="00696418" w:rsidRPr="00D044F2" w:rsidRDefault="00696418" w:rsidP="00696418">
      <w:pPr>
        <w:widowControl w:val="0"/>
      </w:pPr>
      <w:r w:rsidRPr="00D044F2">
        <w:tab/>
        <w:t>1.</w:t>
      </w:r>
      <w:r w:rsidRPr="00D044F2">
        <w:tab/>
        <w:t>Being swallowed 1:17</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ab/>
        <w:t>2.</w:t>
      </w:r>
      <w:r w:rsidRPr="00D044F2">
        <w:tab/>
        <w:t>Inside view 2:3-6</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ab/>
        <w:t>3.</w:t>
      </w:r>
      <w:r w:rsidRPr="00D044F2">
        <w:tab/>
        <w:t>Being released 2:10</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15.</w:t>
      </w:r>
      <w:r w:rsidRPr="00D044F2">
        <w:tab/>
        <w:t>Describe Jonah’s mixed emotions.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16.</w:t>
      </w:r>
      <w:r w:rsidRPr="00D044F2">
        <w:tab/>
        <w:t>What effect does the revelation of God’s Word in Jonah have on your</w:t>
      </w:r>
    </w:p>
    <w:p w:rsidR="00696418" w:rsidRPr="00D044F2" w:rsidRDefault="00696418" w:rsidP="00696418">
      <w:pPr>
        <w:widowControl w:val="0"/>
      </w:pPr>
      <w:r w:rsidRPr="00D044F2">
        <w:tab/>
        <w:t>heart?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17.</w:t>
      </w:r>
      <w:r w:rsidRPr="00D044F2">
        <w:tab/>
        <w:t>What should you do for your city?</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18.</w:t>
      </w:r>
      <w:r w:rsidRPr="00D044F2">
        <w:tab/>
        <w:t>What must fill our hearts?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19.</w:t>
      </w:r>
      <w:r w:rsidRPr="00D044F2">
        <w:tab/>
        <w:t>_______________ is sure to _____________ if there is ______________</w:t>
      </w:r>
    </w:p>
    <w:p w:rsidR="00696418" w:rsidRPr="00D044F2" w:rsidRDefault="00696418" w:rsidP="00696418">
      <w:pPr>
        <w:widowControl w:val="0"/>
      </w:pPr>
    </w:p>
    <w:p w:rsidR="00696418" w:rsidRPr="00D044F2" w:rsidRDefault="00696418" w:rsidP="00696418">
      <w:pPr>
        <w:widowControl w:val="0"/>
      </w:pPr>
      <w:r w:rsidRPr="00D044F2">
        <w:tab/>
        <w:t>______________  _________________.</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20.</w:t>
      </w:r>
      <w:r w:rsidRPr="00D044F2">
        <w:tab/>
        <w:t xml:space="preserve">God gave Jonah a word 1:1 and He expected implicit obedience.  </w:t>
      </w:r>
    </w:p>
    <w:p w:rsidR="00696418" w:rsidRPr="00D044F2" w:rsidRDefault="00696418" w:rsidP="00696418">
      <w:pPr>
        <w:widowControl w:val="0"/>
      </w:pPr>
      <w:r w:rsidRPr="00D044F2">
        <w:tab/>
        <w:t>Compare the storm in Jonah 1:4-16 and Acts 27:9-44.</w:t>
      </w:r>
    </w:p>
    <w:p w:rsidR="00696418" w:rsidRPr="00D044F2" w:rsidRDefault="00696418" w:rsidP="00696418">
      <w:pPr>
        <w:widowControl w:val="0"/>
      </w:pPr>
      <w:r w:rsidRPr="00D044F2">
        <w:tab/>
        <w:t>What is the end results of the two ships?  Why?</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Default="00696418">
      <w:r>
        <w:br w:type="page"/>
      </w:r>
    </w:p>
    <w:p w:rsidR="00696418" w:rsidRPr="00445F84" w:rsidRDefault="00696418" w:rsidP="00696418">
      <w:pPr>
        <w:widowControl w:val="0"/>
        <w:jc w:val="center"/>
        <w:rPr>
          <w:sz w:val="32"/>
          <w:szCs w:val="32"/>
        </w:rPr>
      </w:pPr>
      <w:r w:rsidRPr="00445F84">
        <w:rPr>
          <w:sz w:val="32"/>
          <w:szCs w:val="32"/>
        </w:rPr>
        <w:t>Amos Study Questions</w:t>
      </w:r>
    </w:p>
    <w:p w:rsidR="00696418" w:rsidRPr="00445F84" w:rsidRDefault="00696418" w:rsidP="00696418">
      <w:pPr>
        <w:widowControl w:val="0"/>
        <w:jc w:val="center"/>
        <w:rPr>
          <w:sz w:val="32"/>
          <w:szCs w:val="32"/>
        </w:rPr>
      </w:pPr>
    </w:p>
    <w:p w:rsidR="00696418" w:rsidRDefault="00696418" w:rsidP="000672D2">
      <w:pPr>
        <w:widowControl w:val="0"/>
        <w:numPr>
          <w:ilvl w:val="0"/>
          <w:numId w:val="11"/>
        </w:numPr>
      </w:pPr>
      <w:r>
        <w:t>What does the name Amos mean?</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445F84">
        <w:t>Amos was a citizen of what town?</w:t>
      </w:r>
    </w:p>
    <w:p w:rsidR="00696418" w:rsidRDefault="00696418" w:rsidP="00696418">
      <w:pPr>
        <w:widowControl w:val="0"/>
      </w:pPr>
    </w:p>
    <w:p w:rsidR="00696418" w:rsidRDefault="00696418" w:rsidP="00696418">
      <w:pPr>
        <w:widowControl w:val="0"/>
      </w:pPr>
    </w:p>
    <w:p w:rsidR="00696418" w:rsidRDefault="00696418" w:rsidP="000672D2">
      <w:pPr>
        <w:widowControl w:val="0"/>
        <w:numPr>
          <w:ilvl w:val="0"/>
          <w:numId w:val="11"/>
        </w:numPr>
      </w:pPr>
      <w:r>
        <w:t>Give one of the expressions that show how fearful God’s Judgments are.</w:t>
      </w:r>
    </w:p>
    <w:p w:rsidR="00696418" w:rsidRDefault="00696418" w:rsidP="00696418">
      <w:pPr>
        <w:widowControl w:val="0"/>
        <w:ind w:left="720"/>
      </w:pPr>
    </w:p>
    <w:p w:rsidR="00696418" w:rsidRDefault="00696418" w:rsidP="00696418">
      <w:pPr>
        <w:widowControl w:val="0"/>
      </w:pPr>
    </w:p>
    <w:p w:rsidR="00696418" w:rsidRDefault="00696418" w:rsidP="000672D2">
      <w:pPr>
        <w:widowControl w:val="0"/>
        <w:numPr>
          <w:ilvl w:val="0"/>
          <w:numId w:val="11"/>
        </w:numPr>
      </w:pPr>
      <w:r w:rsidRPr="00445F84">
        <w:t>What two jobs did Amos do for work?</w:t>
      </w:r>
    </w:p>
    <w:p w:rsidR="00696418" w:rsidRDefault="00696418" w:rsidP="00696418">
      <w:pPr>
        <w:widowControl w:val="0"/>
        <w:ind w:left="720"/>
      </w:pPr>
    </w:p>
    <w:p w:rsidR="00696418" w:rsidRDefault="00696418" w:rsidP="00696418">
      <w:pPr>
        <w:widowControl w:val="0"/>
      </w:pPr>
    </w:p>
    <w:p w:rsidR="00696418" w:rsidRDefault="00696418" w:rsidP="000672D2">
      <w:pPr>
        <w:widowControl w:val="0"/>
        <w:numPr>
          <w:ilvl w:val="0"/>
          <w:numId w:val="11"/>
        </w:numPr>
      </w:pPr>
      <w:r w:rsidRPr="00445F84">
        <w:t>Who is Amaziah and what did he do to Amos?</w:t>
      </w:r>
    </w:p>
    <w:p w:rsidR="00696418" w:rsidRDefault="00696418" w:rsidP="00696418">
      <w:pPr>
        <w:pStyle w:val="ListParagraph"/>
      </w:pPr>
    </w:p>
    <w:p w:rsidR="00696418" w:rsidRDefault="00696418" w:rsidP="00696418">
      <w:pPr>
        <w:widowControl w:val="0"/>
      </w:pPr>
    </w:p>
    <w:p w:rsidR="00696418" w:rsidRDefault="00696418" w:rsidP="000672D2">
      <w:pPr>
        <w:widowControl w:val="0"/>
        <w:numPr>
          <w:ilvl w:val="0"/>
          <w:numId w:val="11"/>
        </w:numPr>
      </w:pPr>
      <w:r w:rsidRPr="00445F84">
        <w:t>Describe the social conditions during this time?</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445F84">
        <w:t>What do you know about the call Amos had?</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445F84">
        <w:t>What six foreign nations were judged?</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445F84">
        <w:t>Give the two woes.</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445F84">
        <w:t>List the five visions.</w:t>
      </w:r>
    </w:p>
    <w:p w:rsidR="00696418" w:rsidRDefault="00696418" w:rsidP="00696418">
      <w:pPr>
        <w:widowControl w:val="0"/>
        <w:ind w:left="720"/>
      </w:pPr>
    </w:p>
    <w:p w:rsidR="00696418" w:rsidRDefault="00696418" w:rsidP="00696418">
      <w:pPr>
        <w:widowControl w:val="0"/>
        <w:ind w:left="720"/>
      </w:pPr>
    </w:p>
    <w:p w:rsidR="00696418" w:rsidRDefault="00696418" w:rsidP="000672D2">
      <w:pPr>
        <w:widowControl w:val="0"/>
        <w:numPr>
          <w:ilvl w:val="0"/>
          <w:numId w:val="11"/>
        </w:numPr>
      </w:pPr>
      <w:r w:rsidRPr="00A11B70">
        <w:t>Write an essay on Israel’s restoration 9:11-15.</w:t>
      </w:r>
    </w:p>
    <w:p w:rsidR="00696418" w:rsidRDefault="00696418" w:rsidP="00696418">
      <w:pPr>
        <w:widowControl w:val="0"/>
        <w:ind w:left="720"/>
      </w:pPr>
    </w:p>
    <w:p w:rsidR="00696418" w:rsidRDefault="00696418" w:rsidP="00696418">
      <w:pPr>
        <w:widowControl w:val="0"/>
        <w:ind w:left="720"/>
      </w:pPr>
    </w:p>
    <w:p w:rsidR="00696418" w:rsidRPr="00A11B70" w:rsidRDefault="00696418" w:rsidP="000672D2">
      <w:pPr>
        <w:widowControl w:val="0"/>
        <w:numPr>
          <w:ilvl w:val="0"/>
          <w:numId w:val="11"/>
        </w:numPr>
      </w:pPr>
      <w:r w:rsidRPr="00A11B70">
        <w:t>What practical lesson have you learned from this book?</w:t>
      </w:r>
    </w:p>
    <w:p w:rsidR="00696418" w:rsidRDefault="00696418" w:rsidP="00696418">
      <w:pPr>
        <w:widowControl w:val="0"/>
        <w:tabs>
          <w:tab w:val="left" w:pos="720"/>
        </w:tabs>
        <w:ind w:left="720" w:hanging="720"/>
      </w:pPr>
    </w:p>
    <w:p w:rsidR="00696418" w:rsidRDefault="00696418" w:rsidP="00696418">
      <w:pPr>
        <w:widowControl w:val="0"/>
        <w:tabs>
          <w:tab w:val="left" w:pos="720"/>
        </w:tabs>
        <w:ind w:left="720" w:hanging="720"/>
      </w:pPr>
    </w:p>
    <w:p w:rsidR="00696418" w:rsidRDefault="00696418" w:rsidP="00696418">
      <w:pPr>
        <w:widowControl w:val="0"/>
        <w:tabs>
          <w:tab w:val="left" w:pos="720"/>
        </w:tabs>
        <w:ind w:left="720" w:hanging="720"/>
      </w:pPr>
    </w:p>
    <w:p w:rsidR="00696418" w:rsidRDefault="00696418" w:rsidP="00696418">
      <w:pPr>
        <w:widowControl w:val="0"/>
        <w:tabs>
          <w:tab w:val="left" w:pos="720"/>
        </w:tabs>
        <w:ind w:left="720" w:hanging="720"/>
      </w:pPr>
    </w:p>
    <w:p w:rsidR="00696418" w:rsidRDefault="00696418">
      <w:r>
        <w:br w:type="page"/>
      </w:r>
    </w:p>
    <w:p w:rsidR="00696418" w:rsidRPr="00D044F2" w:rsidRDefault="00696418" w:rsidP="00696418">
      <w:pPr>
        <w:widowControl w:val="0"/>
        <w:jc w:val="center"/>
      </w:pPr>
      <w:r w:rsidRPr="00D044F2">
        <w:t>Hosea</w:t>
      </w:r>
    </w:p>
    <w:p w:rsidR="00696418" w:rsidRPr="00D044F2" w:rsidRDefault="00696418" w:rsidP="00696418">
      <w:pPr>
        <w:widowControl w:val="0"/>
        <w:jc w:val="center"/>
      </w:pPr>
      <w:r w:rsidRPr="00D044F2">
        <w:t>Study Questions</w:t>
      </w:r>
    </w:p>
    <w:p w:rsidR="00696418" w:rsidRPr="00D044F2" w:rsidRDefault="00696418" w:rsidP="00696418">
      <w:pPr>
        <w:widowControl w:val="0"/>
      </w:pPr>
    </w:p>
    <w:p w:rsidR="00696418" w:rsidRPr="00D044F2" w:rsidRDefault="00696418" w:rsidP="00696418">
      <w:pPr>
        <w:widowControl w:val="0"/>
      </w:pPr>
      <w:r w:rsidRPr="00D044F2">
        <w:t>1.</w:t>
      </w:r>
      <w:r w:rsidRPr="00D044F2">
        <w:tab/>
        <w:t>What does Hosea’s name mean?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w:t>
      </w:r>
      <w:r w:rsidRPr="00D044F2">
        <w:tab/>
        <w:t>What caused Israel’s apostasy?</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3.</w:t>
      </w:r>
      <w:r w:rsidRPr="00D044F2">
        <w:tab/>
        <w:t>What did the controversy mean?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4.</w:t>
      </w:r>
      <w:r w:rsidRPr="00D044F2">
        <w:tab/>
        <w:t>How did God show His gentle hand of judgment?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5.</w:t>
      </w:r>
      <w:r w:rsidRPr="00D044F2">
        <w:tab/>
        <w:t>How did God show His strong hand of judgment?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How did God show His hand of mercy in judgment?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Write and essay on how to prevent a divided heart.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8.</w:t>
      </w:r>
      <w:r w:rsidRPr="00D044F2">
        <w:tab/>
        <w:t>In Hosea 10:6  Israel would be ashamed of what?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ind w:left="720" w:hanging="720"/>
      </w:pPr>
      <w:r w:rsidRPr="00D044F2">
        <w:t>9.</w:t>
      </w:r>
      <w:r w:rsidRPr="00D044F2">
        <w:tab/>
        <w:t>In Hosea 10:8 what extreme cries will be heard when God begins to show His judgment?</w:t>
      </w:r>
    </w:p>
    <w:p w:rsidR="00696418" w:rsidRPr="00D044F2" w:rsidRDefault="00696418" w:rsidP="00696418">
      <w:pPr>
        <w:widowControl w:val="0"/>
      </w:pPr>
    </w:p>
    <w:p w:rsidR="00696418" w:rsidRPr="00D044F2" w:rsidRDefault="00696418" w:rsidP="00696418">
      <w:pPr>
        <w:widowControl w:val="0"/>
      </w:pPr>
      <w:r w:rsidRPr="00D044F2">
        <w:t>10.</w:t>
      </w:r>
      <w:r w:rsidRPr="00D044F2">
        <w:tab/>
        <w:t>What are the words to the song that goes with Hosea 10:12?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11.</w:t>
      </w:r>
      <w:r w:rsidRPr="00D044F2">
        <w:tab/>
        <w:t>10:6 “Therefore have the ________________ me.”</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12.</w:t>
      </w:r>
      <w:r w:rsidRPr="00D044F2">
        <w:tab/>
        <w:t>10:9 “O Israel, thou hast ____________________ thyself.”</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13.</w:t>
      </w:r>
      <w:r w:rsidRPr="00D044F2">
        <w:tab/>
        <w:t>Explain Hosea 10:11.</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14.</w:t>
      </w:r>
      <w:r w:rsidRPr="00D044F2">
        <w:tab/>
        <w:t>“The transgressors shall fall therein.”  Give reference.</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15.</w:t>
      </w:r>
      <w:r w:rsidRPr="00D044F2">
        <w:tab/>
        <w:t>8:1 “Set the trumpet to thy mouth.”  What does this mean?</w:t>
      </w:r>
    </w:p>
    <w:p w:rsidR="00696418" w:rsidRPr="00D044F2" w:rsidRDefault="00696418" w:rsidP="00696418">
      <w:pPr>
        <w:widowControl w:val="0"/>
      </w:pPr>
    </w:p>
    <w:p w:rsidR="00696418" w:rsidRPr="00D044F2" w:rsidRDefault="00696418" w:rsidP="00696418">
      <w:pPr>
        <w:widowControl w:val="0"/>
        <w:jc w:val="center"/>
      </w:pPr>
      <w:r w:rsidRPr="00D044F2">
        <w:t>Micah</w:t>
      </w:r>
    </w:p>
    <w:p w:rsidR="00696418" w:rsidRPr="00D044F2" w:rsidRDefault="00696418" w:rsidP="00696418">
      <w:pPr>
        <w:widowControl w:val="0"/>
        <w:jc w:val="center"/>
      </w:pPr>
      <w:r w:rsidRPr="00D044F2">
        <w:t>Study Questions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w:t>
      </w:r>
      <w:r w:rsidRPr="00D044F2">
        <w:tab/>
        <w:t>What does Micah’s name mean?</w:t>
      </w:r>
    </w:p>
    <w:p w:rsidR="00696418" w:rsidRPr="00D044F2" w:rsidRDefault="00696418" w:rsidP="00696418">
      <w:pPr>
        <w:widowControl w:val="0"/>
      </w:pPr>
    </w:p>
    <w:p w:rsidR="00696418" w:rsidRPr="00D044F2" w:rsidRDefault="00696418" w:rsidP="00696418">
      <w:pPr>
        <w:widowControl w:val="0"/>
      </w:pPr>
      <w:r w:rsidRPr="00D044F2">
        <w:t>2.</w:t>
      </w:r>
      <w:r w:rsidRPr="00D044F2">
        <w:tab/>
        <w:t>Who did he prophesy to?</w:t>
      </w:r>
    </w:p>
    <w:p w:rsidR="00696418" w:rsidRPr="00D044F2" w:rsidRDefault="00696418" w:rsidP="00696418">
      <w:pPr>
        <w:widowControl w:val="0"/>
      </w:pPr>
    </w:p>
    <w:p w:rsidR="00696418" w:rsidRPr="00D044F2" w:rsidRDefault="00696418" w:rsidP="00696418">
      <w:pPr>
        <w:widowControl w:val="0"/>
      </w:pPr>
      <w:r w:rsidRPr="00D044F2">
        <w:t>3.</w:t>
      </w:r>
      <w:r w:rsidRPr="00D044F2">
        <w:tab/>
        <w:t>What were the three kings’ names during this time?</w:t>
      </w:r>
    </w:p>
    <w:p w:rsidR="00696418" w:rsidRPr="00D044F2" w:rsidRDefault="00696418" w:rsidP="00696418">
      <w:pPr>
        <w:widowControl w:val="0"/>
      </w:pPr>
    </w:p>
    <w:p w:rsidR="00696418" w:rsidRPr="00D044F2" w:rsidRDefault="00696418" w:rsidP="00696418">
      <w:pPr>
        <w:widowControl w:val="0"/>
      </w:pPr>
      <w:r w:rsidRPr="00D044F2">
        <w:t>4.</w:t>
      </w:r>
      <w:r w:rsidRPr="00D044F2">
        <w:tab/>
        <w:t>Give the key word.</w:t>
      </w:r>
    </w:p>
    <w:p w:rsidR="00696418" w:rsidRPr="00D044F2" w:rsidRDefault="00696418" w:rsidP="00696418">
      <w:pPr>
        <w:widowControl w:val="0"/>
      </w:pPr>
    </w:p>
    <w:p w:rsidR="00696418" w:rsidRPr="00D044F2" w:rsidRDefault="00696418" w:rsidP="00696418">
      <w:pPr>
        <w:widowControl w:val="0"/>
      </w:pPr>
      <w:r w:rsidRPr="00D044F2">
        <w:t>5.</w:t>
      </w:r>
      <w:r w:rsidRPr="00D044F2">
        <w:tab/>
        <w:t>Give the key thought.</w:t>
      </w:r>
    </w:p>
    <w:p w:rsidR="00696418" w:rsidRPr="00D044F2" w:rsidRDefault="00696418" w:rsidP="00696418">
      <w:pPr>
        <w:widowControl w:val="0"/>
      </w:pPr>
    </w:p>
    <w:p w:rsidR="00696418" w:rsidRPr="00D044F2" w:rsidRDefault="00696418" w:rsidP="00696418">
      <w:pPr>
        <w:widowControl w:val="0"/>
      </w:pPr>
      <w:r w:rsidRPr="00D044F2">
        <w:t>6.</w:t>
      </w:r>
      <w:r w:rsidRPr="00D044F2">
        <w:tab/>
        <w:t>What are the four words that outline this prophecy?</w:t>
      </w:r>
    </w:p>
    <w:p w:rsidR="00696418" w:rsidRPr="00D044F2" w:rsidRDefault="00696418" w:rsidP="00696418">
      <w:pPr>
        <w:widowControl w:val="0"/>
      </w:pPr>
    </w:p>
    <w:p w:rsidR="00696418" w:rsidRPr="00D044F2" w:rsidRDefault="00696418" w:rsidP="00696418">
      <w:pPr>
        <w:widowControl w:val="0"/>
      </w:pPr>
      <w:r w:rsidRPr="00D044F2">
        <w:t>7.</w:t>
      </w:r>
      <w:r w:rsidRPr="00D044F2">
        <w:tab/>
        <w:t>Name the instruments of judgment that God uses.</w:t>
      </w:r>
    </w:p>
    <w:p w:rsidR="00696418" w:rsidRPr="00D044F2" w:rsidRDefault="00696418" w:rsidP="00696418">
      <w:pPr>
        <w:widowControl w:val="0"/>
      </w:pPr>
    </w:p>
    <w:p w:rsidR="00696418" w:rsidRPr="00D044F2" w:rsidRDefault="00696418" w:rsidP="00696418">
      <w:pPr>
        <w:widowControl w:val="0"/>
      </w:pPr>
      <w:r w:rsidRPr="00D044F2">
        <w:t>8.</w:t>
      </w:r>
      <w:r w:rsidRPr="00D044F2">
        <w:tab/>
        <w:t>Note the objects of His judgments.</w:t>
      </w:r>
    </w:p>
    <w:p w:rsidR="00696418" w:rsidRPr="00D044F2" w:rsidRDefault="00696418" w:rsidP="00696418">
      <w:pPr>
        <w:widowControl w:val="0"/>
      </w:pPr>
    </w:p>
    <w:p w:rsidR="00696418" w:rsidRPr="00D044F2" w:rsidRDefault="00696418" w:rsidP="00696418">
      <w:pPr>
        <w:widowControl w:val="0"/>
      </w:pPr>
      <w:r w:rsidRPr="00D044F2">
        <w:t>9.</w:t>
      </w:r>
      <w:r w:rsidRPr="00D044F2">
        <w:tab/>
        <w:t xml:space="preserve">What catches your attention in the prophecy of a funeral of the ruined </w:t>
      </w:r>
    </w:p>
    <w:p w:rsidR="00696418" w:rsidRPr="00D044F2" w:rsidRDefault="00696418" w:rsidP="00696418">
      <w:pPr>
        <w:widowControl w:val="0"/>
        <w:ind w:firstLine="720"/>
      </w:pPr>
      <w:r w:rsidRPr="00D044F2">
        <w:t>kingdom?  1:8-16</w:t>
      </w:r>
    </w:p>
    <w:p w:rsidR="00696418" w:rsidRPr="00D044F2" w:rsidRDefault="00696418" w:rsidP="00696418">
      <w:pPr>
        <w:widowControl w:val="0"/>
      </w:pPr>
    </w:p>
    <w:p w:rsidR="00696418" w:rsidRPr="00D044F2" w:rsidRDefault="00696418" w:rsidP="00696418">
      <w:pPr>
        <w:widowControl w:val="0"/>
      </w:pPr>
      <w:r w:rsidRPr="00D044F2">
        <w:t>10.</w:t>
      </w:r>
      <w:r w:rsidRPr="00D044F2">
        <w:tab/>
        <w:t>Explain the two extreme measures of humility.</w:t>
      </w:r>
    </w:p>
    <w:p w:rsidR="00696418" w:rsidRPr="00D044F2" w:rsidRDefault="00696418" w:rsidP="00696418">
      <w:pPr>
        <w:widowControl w:val="0"/>
      </w:pPr>
    </w:p>
    <w:p w:rsidR="00696418" w:rsidRPr="00D044F2" w:rsidRDefault="00696418" w:rsidP="00696418">
      <w:pPr>
        <w:widowControl w:val="0"/>
      </w:pPr>
      <w:r w:rsidRPr="00D044F2">
        <w:t>11.</w:t>
      </w:r>
      <w:r w:rsidRPr="00D044F2">
        <w:tab/>
        <w:t>Contrast the true prophet with the false prophets.</w:t>
      </w:r>
    </w:p>
    <w:p w:rsidR="00696418" w:rsidRPr="00D044F2" w:rsidRDefault="00696418" w:rsidP="00696418">
      <w:pPr>
        <w:widowControl w:val="0"/>
      </w:pPr>
    </w:p>
    <w:p w:rsidR="00696418" w:rsidRPr="00D044F2" w:rsidRDefault="00696418" w:rsidP="00696418">
      <w:pPr>
        <w:widowControl w:val="0"/>
      </w:pPr>
      <w:r w:rsidRPr="00D044F2">
        <w:t>12.</w:t>
      </w:r>
      <w:r w:rsidRPr="00D044F2">
        <w:tab/>
        <w:t>Micah prophesied of whose birth?</w:t>
      </w:r>
    </w:p>
    <w:p w:rsidR="00696418" w:rsidRPr="00D044F2" w:rsidRDefault="00696418" w:rsidP="00696418">
      <w:pPr>
        <w:widowControl w:val="0"/>
      </w:pPr>
    </w:p>
    <w:p w:rsidR="00696418" w:rsidRPr="00D044F2" w:rsidRDefault="00696418" w:rsidP="00696418">
      <w:pPr>
        <w:widowControl w:val="0"/>
      </w:pPr>
      <w:r w:rsidRPr="00D044F2">
        <w:t>13.</w:t>
      </w:r>
      <w:r w:rsidRPr="00D044F2">
        <w:tab/>
        <w:t>Why did God send the rod of correction?</w:t>
      </w:r>
    </w:p>
    <w:p w:rsidR="00696418" w:rsidRPr="00D044F2" w:rsidRDefault="00696418" w:rsidP="00696418">
      <w:pPr>
        <w:widowControl w:val="0"/>
      </w:pPr>
    </w:p>
    <w:p w:rsidR="00696418" w:rsidRPr="00D044F2" w:rsidRDefault="00696418" w:rsidP="00696418">
      <w:pPr>
        <w:widowControl w:val="0"/>
      </w:pPr>
      <w:r w:rsidRPr="00D044F2">
        <w:t>14.</w:t>
      </w:r>
      <w:r w:rsidRPr="00D044F2">
        <w:tab/>
        <w:t>God remembered His covenant with what two men?</w:t>
      </w:r>
    </w:p>
    <w:p w:rsidR="00696418" w:rsidRPr="00D044F2" w:rsidRDefault="00696418" w:rsidP="00696418">
      <w:pPr>
        <w:widowControl w:val="0"/>
      </w:pPr>
    </w:p>
    <w:p w:rsidR="00696418" w:rsidRPr="00D044F2" w:rsidRDefault="00696418" w:rsidP="00696418">
      <w:pPr>
        <w:widowControl w:val="0"/>
      </w:pPr>
      <w:r w:rsidRPr="00D044F2">
        <w:t>15.</w:t>
      </w:r>
      <w:r w:rsidRPr="00D044F2">
        <w:tab/>
        <w:t>List God’s three main requirements found in Micah 6:8.</w:t>
      </w:r>
    </w:p>
    <w:p w:rsidR="00696418" w:rsidRPr="00D044F2" w:rsidRDefault="00696418" w:rsidP="00696418">
      <w:pPr>
        <w:widowControl w:val="0"/>
      </w:pPr>
    </w:p>
    <w:p w:rsidR="00696418" w:rsidRPr="00D044F2" w:rsidRDefault="00696418" w:rsidP="00696418">
      <w:pPr>
        <w:widowControl w:val="0"/>
      </w:pPr>
      <w:r w:rsidRPr="00D044F2">
        <w:t>16.</w:t>
      </w:r>
      <w:r w:rsidRPr="00D044F2">
        <w:tab/>
        <w:t>Who is a God like unto the Lord our God?</w:t>
      </w:r>
    </w:p>
    <w:p w:rsidR="00696418" w:rsidRPr="00D044F2" w:rsidRDefault="00696418" w:rsidP="00696418">
      <w:pPr>
        <w:widowControl w:val="0"/>
      </w:pPr>
    </w:p>
    <w:p w:rsidR="00696418" w:rsidRPr="00D044F2" w:rsidRDefault="00696418" w:rsidP="00696418">
      <w:pPr>
        <w:widowControl w:val="0"/>
      </w:pPr>
    </w:p>
    <w:p w:rsidR="00696418" w:rsidRDefault="00696418">
      <w:r>
        <w:br w:type="page"/>
      </w:r>
    </w:p>
    <w:p w:rsidR="00696418" w:rsidRPr="00D044F2" w:rsidRDefault="00696418" w:rsidP="00696418">
      <w:pPr>
        <w:widowControl w:val="0"/>
        <w:jc w:val="center"/>
      </w:pPr>
      <w:r w:rsidRPr="00D044F2">
        <w:t>Study Questions</w:t>
      </w:r>
    </w:p>
    <w:p w:rsidR="00696418" w:rsidRPr="00D044F2" w:rsidRDefault="00696418" w:rsidP="00696418">
      <w:pPr>
        <w:widowControl w:val="0"/>
        <w:jc w:val="center"/>
      </w:pPr>
      <w:r w:rsidRPr="00D044F2">
        <w:t>Nahum</w:t>
      </w:r>
    </w:p>
    <w:p w:rsidR="00696418" w:rsidRPr="00D044F2" w:rsidRDefault="00696418" w:rsidP="00696418">
      <w:pPr>
        <w:widowControl w:val="0"/>
      </w:pPr>
    </w:p>
    <w:p w:rsidR="00696418" w:rsidRPr="00D044F2" w:rsidRDefault="00696418" w:rsidP="00696418">
      <w:pPr>
        <w:widowControl w:val="0"/>
        <w:ind w:left="720" w:hanging="720"/>
      </w:pPr>
      <w:r w:rsidRPr="00D044F2">
        <w:t>1.</w:t>
      </w:r>
      <w:r w:rsidRPr="00D044F2">
        <w:tab/>
        <w:t>Look up the word “Nineveh” in the Thompson Chain reference Bible and give a brief summary of what you learn.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w:t>
      </w:r>
      <w:r w:rsidRPr="00D044F2">
        <w:tab/>
        <w:t>What does Nahum mean and what is the message his name gives us?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3.</w:t>
      </w:r>
      <w:r w:rsidRPr="00D044F2">
        <w:tab/>
        <w:t>What is the main theme in Nahum?</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4.</w:t>
      </w:r>
      <w:r w:rsidRPr="00D044F2">
        <w:tab/>
        <w:t>The Lord is _____________________ a ____________________ hold in</w:t>
      </w:r>
    </w:p>
    <w:p w:rsidR="00696418" w:rsidRPr="00D044F2" w:rsidRDefault="00696418" w:rsidP="00696418">
      <w:pPr>
        <w:widowControl w:val="0"/>
      </w:pPr>
      <w:r w:rsidRPr="00D044F2">
        <w:tab/>
      </w:r>
    </w:p>
    <w:p w:rsidR="00696418" w:rsidRPr="00D044F2" w:rsidRDefault="00696418" w:rsidP="00696418">
      <w:pPr>
        <w:widowControl w:val="0"/>
        <w:ind w:firstLine="720"/>
      </w:pPr>
      <w:r w:rsidRPr="00D044F2">
        <w:t xml:space="preserve">the day of _______________________________.  Give reference and </w:t>
      </w:r>
    </w:p>
    <w:p w:rsidR="00696418" w:rsidRPr="00D044F2" w:rsidRDefault="00696418" w:rsidP="00696418">
      <w:pPr>
        <w:widowControl w:val="0"/>
        <w:ind w:left="720"/>
      </w:pPr>
      <w:r w:rsidRPr="00D044F2">
        <w:t>also finish the verse.</w:t>
      </w:r>
    </w:p>
    <w:p w:rsidR="00696418" w:rsidRPr="00D044F2" w:rsidRDefault="00696418" w:rsidP="00696418">
      <w:pPr>
        <w:widowControl w:val="0"/>
      </w:pPr>
    </w:p>
    <w:p w:rsidR="00696418" w:rsidRPr="00D044F2" w:rsidRDefault="00696418" w:rsidP="00696418">
      <w:pPr>
        <w:widowControl w:val="0"/>
      </w:pPr>
      <w:r w:rsidRPr="00D044F2">
        <w:t>5.</w:t>
      </w:r>
      <w:r w:rsidRPr="00D044F2">
        <w:tab/>
        <w:t>What are the three extreme places of Israel mentioned in Nahum. 1:4</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How did Nahum describe Nineveh?  2:11,12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Give description of Nineveh.  3:1</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8.</w:t>
      </w:r>
      <w:r w:rsidRPr="00D044F2">
        <w:tab/>
        <w:t>What was Nineveh’s destruction 3:18,19</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9.</w:t>
      </w:r>
      <w:r w:rsidRPr="00D044F2">
        <w:tab/>
        <w:t>Nineveh’s destruction also brought Judah’s release.  1:7,13</w:t>
      </w:r>
    </w:p>
    <w:p w:rsidR="00696418" w:rsidRPr="00D044F2" w:rsidRDefault="00696418" w:rsidP="00696418">
      <w:pPr>
        <w:widowControl w:val="0"/>
      </w:pPr>
      <w:r w:rsidRPr="00D044F2">
        <w:tab/>
        <w:t>When a person is bound in broken chains what should they do?</w:t>
      </w:r>
    </w:p>
    <w:p w:rsidR="00696418" w:rsidRPr="00D044F2" w:rsidRDefault="00696418" w:rsidP="00696418">
      <w:pPr>
        <w:widowControl w:val="0"/>
      </w:pPr>
    </w:p>
    <w:p w:rsidR="00696418" w:rsidRPr="00D044F2" w:rsidRDefault="00696418" w:rsidP="00696418">
      <w:pPr>
        <w:widowControl w:val="0"/>
      </w:pPr>
    </w:p>
    <w:p w:rsidR="00696418" w:rsidRDefault="00696418">
      <w:r>
        <w:br w:type="page"/>
      </w:r>
    </w:p>
    <w:p w:rsidR="00696418" w:rsidRPr="00D044F2" w:rsidRDefault="00696418" w:rsidP="00696418">
      <w:pPr>
        <w:widowControl w:val="0"/>
        <w:jc w:val="center"/>
      </w:pPr>
      <w:r w:rsidRPr="00D044F2">
        <w:t>Study Questions</w:t>
      </w:r>
    </w:p>
    <w:p w:rsidR="00696418" w:rsidRPr="00D044F2" w:rsidRDefault="00696418" w:rsidP="00696418">
      <w:pPr>
        <w:widowControl w:val="0"/>
        <w:jc w:val="center"/>
      </w:pPr>
      <w:r w:rsidRPr="00D044F2">
        <w:t>Zephaniah</w:t>
      </w:r>
    </w:p>
    <w:p w:rsidR="00696418" w:rsidRPr="00D044F2" w:rsidRDefault="00696418" w:rsidP="00696418">
      <w:pPr>
        <w:widowControl w:val="0"/>
      </w:pPr>
    </w:p>
    <w:p w:rsidR="00696418" w:rsidRPr="00D044F2" w:rsidRDefault="00696418" w:rsidP="00696418">
      <w:pPr>
        <w:widowControl w:val="0"/>
        <w:ind w:left="720" w:hanging="720"/>
      </w:pPr>
      <w:r w:rsidRPr="00D044F2">
        <w:t>1.</w:t>
      </w:r>
      <w:r w:rsidRPr="00D044F2">
        <w:tab/>
        <w:t>Read the book of Zephaniah, make a comment on the overall view of this prophecy.</w:t>
      </w:r>
    </w:p>
    <w:p w:rsidR="00696418" w:rsidRPr="00D044F2" w:rsidRDefault="00696418" w:rsidP="00696418">
      <w:pPr>
        <w:widowControl w:val="0"/>
      </w:pPr>
    </w:p>
    <w:p w:rsidR="00696418" w:rsidRPr="00D044F2" w:rsidRDefault="00696418" w:rsidP="00696418">
      <w:pPr>
        <w:widowControl w:val="0"/>
      </w:pPr>
      <w:r w:rsidRPr="00D044F2">
        <w:t>2.</w:t>
      </w:r>
      <w:r w:rsidRPr="00D044F2">
        <w:tab/>
        <w:t>What is the Key Word?</w:t>
      </w:r>
    </w:p>
    <w:p w:rsidR="00696418" w:rsidRPr="00D044F2" w:rsidRDefault="00696418" w:rsidP="00696418">
      <w:pPr>
        <w:widowControl w:val="0"/>
      </w:pPr>
    </w:p>
    <w:p w:rsidR="00696418" w:rsidRPr="00D044F2" w:rsidRDefault="00696418" w:rsidP="00696418">
      <w:pPr>
        <w:widowControl w:val="0"/>
      </w:pPr>
      <w:r w:rsidRPr="00D044F2">
        <w:t>3.</w:t>
      </w:r>
      <w:r w:rsidRPr="00D044F2">
        <w:tab/>
        <w:t>Define:</w:t>
      </w:r>
    </w:p>
    <w:p w:rsidR="00696418" w:rsidRPr="00D044F2" w:rsidRDefault="00696418" w:rsidP="00696418">
      <w:pPr>
        <w:widowControl w:val="0"/>
      </w:pPr>
      <w:r w:rsidRPr="00D044F2">
        <w:tab/>
      </w:r>
      <w:r w:rsidRPr="00D044F2">
        <w:tab/>
        <w:t>Baal –</w:t>
      </w:r>
    </w:p>
    <w:p w:rsidR="00696418" w:rsidRPr="00D044F2" w:rsidRDefault="00696418" w:rsidP="00696418">
      <w:pPr>
        <w:widowControl w:val="0"/>
      </w:pPr>
      <w:r w:rsidRPr="00D044F2">
        <w:tab/>
      </w:r>
    </w:p>
    <w:p w:rsidR="00696418" w:rsidRPr="00D044F2" w:rsidRDefault="00696418" w:rsidP="00696418">
      <w:pPr>
        <w:widowControl w:val="0"/>
      </w:pPr>
      <w:r w:rsidRPr="00D044F2">
        <w:tab/>
      </w:r>
      <w:r w:rsidRPr="00D044F2">
        <w:tab/>
        <w:t>Chemarims –</w:t>
      </w:r>
    </w:p>
    <w:p w:rsidR="00696418" w:rsidRPr="00D044F2" w:rsidRDefault="00696418" w:rsidP="00696418">
      <w:pPr>
        <w:widowControl w:val="0"/>
      </w:pPr>
      <w:r w:rsidRPr="00D044F2">
        <w:tab/>
      </w:r>
      <w:r w:rsidRPr="00D044F2">
        <w:tab/>
      </w:r>
    </w:p>
    <w:p w:rsidR="00696418" w:rsidRPr="00D044F2" w:rsidRDefault="00696418" w:rsidP="00696418">
      <w:pPr>
        <w:widowControl w:val="0"/>
      </w:pPr>
      <w:r w:rsidRPr="00D044F2">
        <w:tab/>
      </w:r>
      <w:r w:rsidRPr="00D044F2">
        <w:tab/>
        <w:t>Malcham –</w:t>
      </w:r>
    </w:p>
    <w:p w:rsidR="00696418" w:rsidRPr="00D044F2" w:rsidRDefault="00696418" w:rsidP="00696418">
      <w:pPr>
        <w:widowControl w:val="0"/>
      </w:pPr>
    </w:p>
    <w:p w:rsidR="00696418" w:rsidRPr="00D044F2" w:rsidRDefault="00696418" w:rsidP="00696418">
      <w:pPr>
        <w:widowControl w:val="0"/>
      </w:pPr>
      <w:r w:rsidRPr="00D044F2">
        <w:t>4.</w:t>
      </w:r>
      <w:r w:rsidRPr="00D044F2">
        <w:tab/>
        <w:t xml:space="preserve">God will have _________________  ________________  </w:t>
      </w:r>
    </w:p>
    <w:p w:rsidR="00696418" w:rsidRPr="00D044F2" w:rsidRDefault="00696418" w:rsidP="00696418">
      <w:pPr>
        <w:widowControl w:val="0"/>
      </w:pPr>
    </w:p>
    <w:p w:rsidR="00696418" w:rsidRPr="00D044F2" w:rsidRDefault="00696418" w:rsidP="00696418">
      <w:pPr>
        <w:widowControl w:val="0"/>
        <w:ind w:firstLine="720"/>
      </w:pPr>
      <w:r w:rsidRPr="00D044F2">
        <w:t>____________________ devotions.</w:t>
      </w:r>
    </w:p>
    <w:p w:rsidR="00696418" w:rsidRPr="00D044F2" w:rsidRDefault="00696418" w:rsidP="00696418">
      <w:pPr>
        <w:widowControl w:val="0"/>
      </w:pPr>
    </w:p>
    <w:p w:rsidR="00696418" w:rsidRPr="00D044F2" w:rsidRDefault="00696418" w:rsidP="00696418">
      <w:pPr>
        <w:widowControl w:val="0"/>
      </w:pPr>
      <w:r w:rsidRPr="00D044F2">
        <w:t>5.</w:t>
      </w:r>
      <w:r w:rsidRPr="00D044F2">
        <w:tab/>
        <w:t>What are the words that begin the prophecy? (1:2)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a.</w:t>
      </w:r>
      <w:r w:rsidRPr="00D044F2">
        <w:tab/>
        <w:t>Give the 5 steps of the last call to repentance.</w:t>
      </w:r>
    </w:p>
    <w:p w:rsidR="00696418" w:rsidRPr="00D044F2" w:rsidRDefault="00696418" w:rsidP="00696418">
      <w:pPr>
        <w:widowControl w:val="0"/>
      </w:pPr>
      <w:r w:rsidRPr="00D044F2">
        <w:tab/>
        <w:t>b.</w:t>
      </w:r>
      <w:r w:rsidRPr="00D044F2">
        <w:tab/>
        <w:t>Define the word “consent”</w:t>
      </w:r>
    </w:p>
    <w:p w:rsidR="00696418" w:rsidRPr="00D044F2" w:rsidRDefault="00696418" w:rsidP="00696418">
      <w:pPr>
        <w:widowControl w:val="0"/>
      </w:pPr>
      <w:r w:rsidRPr="00D044F2">
        <w:tab/>
        <w:t>c.</w:t>
      </w:r>
      <w:r w:rsidRPr="00D044F2">
        <w:tab/>
        <w:t>Write your consent to the will of God.</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Give Key Phrases with a reference for each.</w:t>
      </w:r>
    </w:p>
    <w:p w:rsidR="00696418" w:rsidRPr="00D044F2" w:rsidRDefault="00696418" w:rsidP="00696418">
      <w:pPr>
        <w:widowControl w:val="0"/>
      </w:pPr>
    </w:p>
    <w:p w:rsidR="00696418" w:rsidRPr="00D044F2" w:rsidRDefault="00696418" w:rsidP="00696418">
      <w:pPr>
        <w:widowControl w:val="0"/>
      </w:pPr>
      <w:r w:rsidRPr="00D044F2">
        <w:t>8.</w:t>
      </w:r>
      <w:r w:rsidRPr="00D044F2">
        <w:tab/>
        <w:t>Why does the judgment of God fall on the rich?</w:t>
      </w:r>
    </w:p>
    <w:p w:rsidR="00696418" w:rsidRPr="00D044F2" w:rsidRDefault="00696418" w:rsidP="00696418">
      <w:pPr>
        <w:widowControl w:val="0"/>
      </w:pPr>
    </w:p>
    <w:p w:rsidR="00696418" w:rsidRPr="00D044F2" w:rsidRDefault="00696418" w:rsidP="00696418">
      <w:pPr>
        <w:widowControl w:val="0"/>
      </w:pPr>
      <w:r w:rsidRPr="00D044F2">
        <w:t>9.</w:t>
      </w:r>
      <w:r w:rsidRPr="00D044F2">
        <w:tab/>
        <w:t>Is the day of the Lord’s wrath kindled against Israel completely?</w:t>
      </w:r>
    </w:p>
    <w:p w:rsidR="00696418" w:rsidRPr="00D044F2" w:rsidRDefault="00696418" w:rsidP="00696418">
      <w:pPr>
        <w:widowControl w:val="0"/>
      </w:pPr>
    </w:p>
    <w:p w:rsidR="00696418" w:rsidRPr="00D044F2" w:rsidRDefault="00696418" w:rsidP="00696418">
      <w:pPr>
        <w:widowControl w:val="0"/>
      </w:pPr>
      <w:r w:rsidRPr="00D044F2">
        <w:t>10.</w:t>
      </w:r>
      <w:r w:rsidRPr="00D044F2">
        <w:tab/>
        <w:t>How is Israel to sing?</w:t>
      </w:r>
    </w:p>
    <w:p w:rsidR="00696418" w:rsidRPr="00D044F2" w:rsidRDefault="00696418" w:rsidP="00696418">
      <w:pPr>
        <w:widowControl w:val="0"/>
      </w:pPr>
    </w:p>
    <w:p w:rsidR="00696418" w:rsidRPr="00D044F2" w:rsidRDefault="00696418" w:rsidP="00696418">
      <w:pPr>
        <w:widowControl w:val="0"/>
      </w:pPr>
      <w:r w:rsidRPr="00D044F2">
        <w:t>11.</w:t>
      </w:r>
      <w:r w:rsidRPr="00D044F2">
        <w:tab/>
        <w:t>What is the cause of judgment?</w:t>
      </w:r>
    </w:p>
    <w:p w:rsidR="00696418" w:rsidRPr="00D044F2" w:rsidRDefault="00696418" w:rsidP="00696418">
      <w:pPr>
        <w:widowControl w:val="0"/>
      </w:pPr>
    </w:p>
    <w:p w:rsidR="00696418" w:rsidRPr="00D044F2" w:rsidRDefault="00696418" w:rsidP="00696418">
      <w:pPr>
        <w:widowControl w:val="0"/>
        <w:ind w:left="720" w:hanging="720"/>
      </w:pPr>
      <w:r w:rsidRPr="00D044F2">
        <w:t>12.</w:t>
      </w:r>
      <w:r w:rsidRPr="00D044F2">
        <w:tab/>
        <w:t>Sing till you feel God’s presence in a special way, then tell Him you love Him, praise Him for awhile, ask for His imputed righteousness to be imparted to your walk, seek to be merciful as His is merciful, then explain on this paper the results of your communing with the Lord.</w:t>
      </w:r>
    </w:p>
    <w:p w:rsidR="00696418" w:rsidRPr="00D044F2" w:rsidRDefault="00696418" w:rsidP="00696418">
      <w:pPr>
        <w:widowControl w:val="0"/>
      </w:pPr>
      <w:r w:rsidRPr="00D044F2">
        <w:tab/>
      </w:r>
      <w:r w:rsidRPr="00D044F2">
        <w:tab/>
      </w:r>
      <w:r w:rsidRPr="00D044F2">
        <w:tab/>
      </w:r>
      <w:r w:rsidRPr="00D044F2">
        <w:tab/>
      </w:r>
      <w:r w:rsidRPr="00D044F2">
        <w:tab/>
      </w:r>
    </w:p>
    <w:p w:rsidR="00696418" w:rsidRPr="00D044F2" w:rsidRDefault="00696418" w:rsidP="00696418">
      <w:pPr>
        <w:widowControl w:val="0"/>
      </w:pPr>
    </w:p>
    <w:p w:rsidR="00696418" w:rsidRPr="00D044F2" w:rsidRDefault="00696418" w:rsidP="00696418">
      <w:pPr>
        <w:widowControl w:val="0"/>
      </w:pPr>
    </w:p>
    <w:p w:rsidR="00696418" w:rsidRDefault="00696418">
      <w:r>
        <w:br w:type="page"/>
      </w:r>
    </w:p>
    <w:p w:rsidR="00696418" w:rsidRPr="00D044F2" w:rsidRDefault="00696418" w:rsidP="00696418">
      <w:pPr>
        <w:widowControl w:val="0"/>
        <w:jc w:val="center"/>
      </w:pPr>
      <w:r w:rsidRPr="00D044F2">
        <w:t>Jeremiah</w:t>
      </w:r>
    </w:p>
    <w:p w:rsidR="00696418" w:rsidRPr="00D044F2" w:rsidRDefault="00696418" w:rsidP="00696418">
      <w:pPr>
        <w:widowControl w:val="0"/>
        <w:jc w:val="center"/>
      </w:pPr>
      <w:r w:rsidRPr="00D044F2">
        <w:t>Study Questions</w:t>
      </w:r>
    </w:p>
    <w:p w:rsidR="00696418" w:rsidRPr="00D044F2" w:rsidRDefault="00696418" w:rsidP="00696418">
      <w:pPr>
        <w:widowControl w:val="0"/>
      </w:pPr>
    </w:p>
    <w:p w:rsidR="00696418" w:rsidRPr="00D044F2" w:rsidRDefault="00696418" w:rsidP="00696418">
      <w:pPr>
        <w:widowControl w:val="0"/>
      </w:pPr>
      <w:r w:rsidRPr="00D044F2">
        <w:t>1.</w:t>
      </w:r>
      <w:r w:rsidRPr="00D044F2">
        <w:tab/>
        <w:t xml:space="preserve">God’s _________________  __________________ should be every </w:t>
      </w:r>
    </w:p>
    <w:p w:rsidR="00696418" w:rsidRPr="00D044F2" w:rsidRDefault="00696418" w:rsidP="00696418">
      <w:pPr>
        <w:widowControl w:val="0"/>
      </w:pPr>
    </w:p>
    <w:p w:rsidR="00696418" w:rsidRPr="00D044F2" w:rsidRDefault="00696418" w:rsidP="00696418">
      <w:pPr>
        <w:widowControl w:val="0"/>
      </w:pPr>
      <w:r w:rsidRPr="00D044F2">
        <w:t xml:space="preserve">______________________  _______________ to ____________________ and </w:t>
      </w:r>
    </w:p>
    <w:p w:rsidR="00696418" w:rsidRPr="00D044F2" w:rsidRDefault="00696418" w:rsidP="00696418">
      <w:pPr>
        <w:widowControl w:val="0"/>
      </w:pPr>
    </w:p>
    <w:p w:rsidR="00696418" w:rsidRPr="00D044F2" w:rsidRDefault="00696418" w:rsidP="00696418">
      <w:pPr>
        <w:widowControl w:val="0"/>
      </w:pPr>
      <w:r w:rsidRPr="00D044F2">
        <w:t>to ____________________ out.</w:t>
      </w:r>
    </w:p>
    <w:p w:rsidR="00696418" w:rsidRPr="00D044F2" w:rsidRDefault="00696418" w:rsidP="00696418">
      <w:pPr>
        <w:widowControl w:val="0"/>
      </w:pPr>
    </w:p>
    <w:p w:rsidR="00696418" w:rsidRPr="00D044F2" w:rsidRDefault="00696418" w:rsidP="00696418">
      <w:pPr>
        <w:widowControl w:val="0"/>
      </w:pPr>
      <w:r w:rsidRPr="00D044F2">
        <w:t>2.</w:t>
      </w:r>
      <w:r w:rsidRPr="00D044F2">
        <w:tab/>
        <w:t>How are prophets made?</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3.</w:t>
      </w:r>
      <w:r w:rsidRPr="00D044F2">
        <w:tab/>
        <w:t>Under what kind of circumstances are overcomers made?</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4.</w:t>
      </w:r>
      <w:r w:rsidRPr="00D044F2">
        <w:tab/>
        <w:t>What enables us to finish the task?</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5.</w:t>
      </w:r>
      <w:r w:rsidRPr="00D044F2">
        <w:tab/>
        <w:t>What brings on the judgment?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How did Jeremiah prepare for the fight?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The trumpet sounding in the land speaks of what?</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8.</w:t>
      </w:r>
      <w:r w:rsidRPr="00D044F2">
        <w:tab/>
        <w:t xml:space="preserve">What was the difference in attitudes between Jehiokim and his son </w:t>
      </w:r>
    </w:p>
    <w:p w:rsidR="00696418" w:rsidRPr="00D044F2" w:rsidRDefault="00696418" w:rsidP="00696418">
      <w:pPr>
        <w:widowControl w:val="0"/>
        <w:ind w:firstLine="720"/>
      </w:pPr>
      <w:r w:rsidRPr="00D044F2">
        <w:t>Jehoichin?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9.</w:t>
      </w:r>
      <w:r w:rsidRPr="00D044F2">
        <w:tab/>
        <w:t xml:space="preserve">How many times in Jeremiah did God give the call for His people to </w:t>
      </w:r>
    </w:p>
    <w:p w:rsidR="00696418" w:rsidRPr="00D044F2" w:rsidRDefault="00696418" w:rsidP="00696418">
      <w:pPr>
        <w:widowControl w:val="0"/>
        <w:ind w:firstLine="720"/>
      </w:pPr>
      <w:r w:rsidRPr="00D044F2">
        <w:t>return?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10.</w:t>
      </w:r>
      <w:r w:rsidRPr="00D044F2">
        <w:tab/>
        <w:t>Write an essay on one of the key verses.</w:t>
      </w:r>
    </w:p>
    <w:p w:rsidR="00696418" w:rsidRPr="00D044F2" w:rsidRDefault="00696418" w:rsidP="00696418">
      <w:pPr>
        <w:widowControl w:val="0"/>
        <w:ind w:left="2160" w:firstLine="720"/>
      </w:pPr>
    </w:p>
    <w:p w:rsidR="00696418" w:rsidRPr="00D044F2" w:rsidRDefault="00696418" w:rsidP="00696418">
      <w:pPr>
        <w:widowControl w:val="0"/>
        <w:ind w:left="2160" w:firstLine="720"/>
      </w:pPr>
    </w:p>
    <w:p w:rsidR="00696418" w:rsidRPr="00D044F2" w:rsidRDefault="00696418" w:rsidP="00696418">
      <w:pPr>
        <w:widowControl w:val="0"/>
        <w:ind w:left="2160" w:firstLine="720"/>
      </w:pPr>
    </w:p>
    <w:p w:rsidR="00696418" w:rsidRPr="00D044F2" w:rsidRDefault="00696418" w:rsidP="00696418">
      <w:pPr>
        <w:widowControl w:val="0"/>
        <w:ind w:left="2160" w:firstLine="720"/>
      </w:pPr>
    </w:p>
    <w:p w:rsidR="00696418" w:rsidRPr="00D044F2" w:rsidRDefault="00696418" w:rsidP="00696418">
      <w:pPr>
        <w:widowControl w:val="0"/>
        <w:ind w:left="2160" w:firstLine="720"/>
      </w:pPr>
    </w:p>
    <w:p w:rsidR="00696418" w:rsidRPr="00D044F2" w:rsidRDefault="00696418" w:rsidP="00696418">
      <w:pPr>
        <w:widowControl w:val="0"/>
        <w:ind w:left="2160" w:firstLine="720"/>
      </w:pPr>
    </w:p>
    <w:p w:rsidR="00696418" w:rsidRDefault="00696418">
      <w:r>
        <w:br w:type="page"/>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jc w:val="center"/>
      </w:pPr>
      <w:r w:rsidRPr="00D044F2">
        <w:t>Study Questions</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w:t>
      </w:r>
      <w:r w:rsidRPr="00D044F2">
        <w:tab/>
        <w:t>When did Ezekiel first receive the vision of the glory of the Lord?</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2.</w:t>
      </w:r>
      <w:r w:rsidRPr="00D044F2">
        <w:tab/>
        <w:t>What is meant by “expressly” in 1:3?</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3.</w:t>
      </w:r>
      <w:r w:rsidRPr="00D044F2">
        <w:tab/>
        <w:t>How much time elapsed from 1:1,2 and 8:1?</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4.</w:t>
      </w:r>
      <w:r w:rsidRPr="00D044F2">
        <w:tab/>
        <w:t>Describe the likeness of God’s throne that Ezekiel saw in vision?</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5.</w:t>
      </w:r>
      <w:r w:rsidRPr="00D044F2">
        <w:tab/>
        <w:t>Where is the glory of the Lord in 10:4?</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6.</w:t>
      </w:r>
      <w:r w:rsidRPr="00D044F2">
        <w:tab/>
        <w:t>Where is the glory of the Lord in 10:18,19?</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7.</w:t>
      </w:r>
      <w:r w:rsidRPr="00D044F2">
        <w:tab/>
        <w:t>Where is the glory of the Lord in 11:22,23?</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8.</w:t>
      </w:r>
      <w:r w:rsidRPr="00D044F2">
        <w:tab/>
        <w:t>Where is the glory  in Isa. 6:3?</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9.</w:t>
      </w:r>
      <w:r w:rsidRPr="00D044F2">
        <w:tab/>
        <w:t>Describe with a short essay, the dramatized prophecy in 12:1-16.</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10.</w:t>
      </w:r>
      <w:r w:rsidRPr="00D044F2">
        <w:tab/>
        <w:t>Who is the tender one in 17:22?</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11.</w:t>
      </w:r>
      <w:r w:rsidRPr="00D044F2">
        <w:tab/>
        <w:t>Write out the 7 individual heathen nations and why they were judged.</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12.</w:t>
      </w:r>
      <w:r w:rsidRPr="00D044F2">
        <w:tab/>
        <w:t>How long is a measuring reed?  40:5</w:t>
      </w:r>
    </w:p>
    <w:p w:rsidR="00696418" w:rsidRPr="00D044F2" w:rsidRDefault="00696418" w:rsidP="00696418">
      <w:pPr>
        <w:widowControl w:val="0"/>
      </w:pPr>
    </w:p>
    <w:p w:rsidR="00696418" w:rsidRPr="00D044F2" w:rsidRDefault="00696418" w:rsidP="00696418">
      <w:pPr>
        <w:widowControl w:val="0"/>
      </w:pPr>
    </w:p>
    <w:p w:rsidR="00696418" w:rsidRPr="00D044F2" w:rsidRDefault="00696418" w:rsidP="00696418">
      <w:pPr>
        <w:widowControl w:val="0"/>
      </w:pPr>
      <w:r w:rsidRPr="00D044F2">
        <w:t>13.</w:t>
      </w:r>
      <w:r w:rsidRPr="00D044F2">
        <w:tab/>
        <w:t>Comment on Eze. 47:9 and 37:10.</w:t>
      </w:r>
    </w:p>
    <w:p w:rsidR="00696418" w:rsidRPr="00D044F2" w:rsidRDefault="00696418" w:rsidP="00696418">
      <w:pPr>
        <w:widowControl w:val="0"/>
      </w:pPr>
    </w:p>
    <w:p w:rsidR="00696418" w:rsidRPr="00D044F2" w:rsidRDefault="00696418" w:rsidP="00696418">
      <w:pPr>
        <w:widowControl w:val="0"/>
      </w:pPr>
    </w:p>
    <w:p w:rsidR="00696418" w:rsidRDefault="00696418">
      <w:r>
        <w:br w:type="page"/>
      </w:r>
    </w:p>
    <w:p w:rsidR="00B65918" w:rsidRPr="00D044F2" w:rsidRDefault="00B65918" w:rsidP="00B65918">
      <w:pPr>
        <w:widowControl w:val="0"/>
        <w:jc w:val="center"/>
      </w:pPr>
      <w:r w:rsidRPr="00D044F2">
        <w:t>Habakkuk</w:t>
      </w:r>
    </w:p>
    <w:p w:rsidR="00B65918" w:rsidRPr="00D044F2" w:rsidRDefault="00B65918" w:rsidP="00B65918">
      <w:pPr>
        <w:widowControl w:val="0"/>
        <w:jc w:val="center"/>
      </w:pPr>
      <w:r w:rsidRPr="00D044F2">
        <w:t>Study Questions</w:t>
      </w:r>
    </w:p>
    <w:p w:rsidR="00B65918" w:rsidRPr="00D044F2" w:rsidRDefault="00B65918" w:rsidP="00B65918">
      <w:pPr>
        <w:widowControl w:val="0"/>
      </w:pPr>
    </w:p>
    <w:p w:rsidR="00B65918" w:rsidRPr="00D044F2" w:rsidRDefault="00B65918" w:rsidP="00B65918">
      <w:pPr>
        <w:widowControl w:val="0"/>
      </w:pPr>
      <w:r w:rsidRPr="00D044F2">
        <w:t>1.</w:t>
      </w:r>
      <w:r w:rsidRPr="00D044F2">
        <w:tab/>
        <w:t xml:space="preserve">Define: Habakkuk, 1:1 – </w:t>
      </w:r>
    </w:p>
    <w:p w:rsidR="00B65918" w:rsidRPr="00D044F2" w:rsidRDefault="00B65918" w:rsidP="00B65918">
      <w:pPr>
        <w:widowControl w:val="0"/>
      </w:pPr>
    </w:p>
    <w:p w:rsidR="00B65918" w:rsidRPr="00D044F2" w:rsidRDefault="00B65918" w:rsidP="00B65918">
      <w:pPr>
        <w:widowControl w:val="0"/>
        <w:ind w:firstLine="720"/>
      </w:pPr>
      <w:r w:rsidRPr="00D044F2">
        <w:tab/>
        <w:t>Burden, 1:1 –</w:t>
      </w:r>
    </w:p>
    <w:p w:rsidR="00B65918" w:rsidRPr="00D044F2" w:rsidRDefault="00B65918" w:rsidP="00B65918">
      <w:pPr>
        <w:widowControl w:val="0"/>
        <w:ind w:firstLine="720"/>
      </w:pPr>
      <w:r w:rsidRPr="00D044F2">
        <w:tab/>
      </w:r>
    </w:p>
    <w:p w:rsidR="00B65918" w:rsidRPr="00D044F2" w:rsidRDefault="00B65918" w:rsidP="00B65918">
      <w:pPr>
        <w:widowControl w:val="0"/>
        <w:ind w:left="720" w:firstLine="720"/>
      </w:pPr>
      <w:r w:rsidRPr="00D044F2">
        <w:t>Faith, 2:4 –</w:t>
      </w:r>
    </w:p>
    <w:p w:rsidR="00B65918" w:rsidRPr="00D044F2" w:rsidRDefault="00B65918" w:rsidP="00B65918">
      <w:pPr>
        <w:widowControl w:val="0"/>
        <w:ind w:left="720" w:firstLine="720"/>
      </w:pPr>
      <w:r w:rsidRPr="00D044F2">
        <w:tab/>
      </w:r>
    </w:p>
    <w:p w:rsidR="00B65918" w:rsidRPr="00D044F2" w:rsidRDefault="00B65918" w:rsidP="00B65918">
      <w:pPr>
        <w:widowControl w:val="0"/>
        <w:ind w:left="1440"/>
      </w:pPr>
      <w:r w:rsidRPr="00D044F2">
        <w:t>Rejoice, 3:18 –</w:t>
      </w:r>
    </w:p>
    <w:p w:rsidR="00B65918" w:rsidRPr="00D044F2" w:rsidRDefault="00B65918" w:rsidP="00B65918">
      <w:pPr>
        <w:widowControl w:val="0"/>
        <w:ind w:left="1440"/>
      </w:pPr>
      <w:r w:rsidRPr="00D044F2">
        <w:tab/>
      </w:r>
    </w:p>
    <w:p w:rsidR="00B65918" w:rsidRPr="00D044F2" w:rsidRDefault="00B65918" w:rsidP="00B65918">
      <w:pPr>
        <w:widowControl w:val="0"/>
        <w:ind w:left="1440"/>
      </w:pPr>
      <w:r w:rsidRPr="00D044F2">
        <w:t>Joy, 3:18 –</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2.</w:t>
      </w:r>
      <w:r w:rsidRPr="00D044F2">
        <w:tab/>
        <w:t>What was Habakkuk’s first complaint in 1:2-4?</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3.</w:t>
      </w:r>
      <w:r w:rsidRPr="00D044F2">
        <w:tab/>
        <w:t>What was God’s reply?  1:5-11</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4.</w:t>
      </w:r>
      <w:r w:rsidRPr="00D044F2">
        <w:tab/>
        <w:t>What was Habakkuk’s second complaint in 1:13, 14-15, 16-17</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5.</w:t>
      </w:r>
      <w:r w:rsidRPr="00D044F2">
        <w:tab/>
        <w:t>What was God’s reply in 2:4?</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6.</w:t>
      </w:r>
      <w:r w:rsidRPr="00D044F2">
        <w:tab/>
        <w:t>What did God tell him to do with the answer? 2:2</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7.</w:t>
      </w:r>
      <w:r w:rsidRPr="00D044F2">
        <w:tab/>
        <w:t>Give a verse in Habakkuk that proves the righteous shall triumph.</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r w:rsidRPr="00D044F2">
        <w:t>8.</w:t>
      </w:r>
      <w:r w:rsidRPr="00D044F2">
        <w:tab/>
        <w:t>Draw the picture on paper of what the prophet is relaying in 3:17-19.</w:t>
      </w: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Pr="00D044F2" w:rsidRDefault="00B65918" w:rsidP="00B65918">
      <w:pPr>
        <w:widowControl w:val="0"/>
      </w:pPr>
    </w:p>
    <w:p w:rsidR="00B65918" w:rsidRDefault="00B65918">
      <w:r>
        <w:br w:type="page"/>
      </w:r>
    </w:p>
    <w:p w:rsidR="00B65918" w:rsidRPr="00D044F2" w:rsidRDefault="00B65918" w:rsidP="00B65918">
      <w:pPr>
        <w:widowControl w:val="0"/>
        <w:tabs>
          <w:tab w:val="left" w:pos="720"/>
          <w:tab w:val="left" w:pos="1440"/>
          <w:tab w:val="left" w:pos="2160"/>
          <w:tab w:val="left" w:pos="2880"/>
          <w:tab w:val="left" w:pos="3600"/>
          <w:tab w:val="left" w:pos="4320"/>
        </w:tabs>
        <w:jc w:val="center"/>
      </w:pPr>
      <w:r w:rsidRPr="00D044F2">
        <w:t>Lamentations</w:t>
      </w:r>
    </w:p>
    <w:p w:rsidR="00B65918" w:rsidRPr="00D044F2" w:rsidRDefault="00B65918" w:rsidP="00B65918">
      <w:pPr>
        <w:widowControl w:val="0"/>
        <w:tabs>
          <w:tab w:val="left" w:pos="720"/>
          <w:tab w:val="left" w:pos="1440"/>
          <w:tab w:val="left" w:pos="2160"/>
          <w:tab w:val="left" w:pos="2880"/>
          <w:tab w:val="left" w:pos="3600"/>
          <w:tab w:val="left" w:pos="4320"/>
        </w:tabs>
        <w:jc w:val="center"/>
      </w:pPr>
      <w:r w:rsidRPr="00D044F2">
        <w:t>Study Questions</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1.</w:t>
      </w:r>
      <w:r w:rsidRPr="00D044F2">
        <w:tab/>
        <w:t>What is the key verse in Lamentations?</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2.</w:t>
      </w:r>
      <w:r w:rsidRPr="00D044F2">
        <w:tab/>
        <w:t>What does the weeping widow mean?</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3.</w:t>
      </w:r>
      <w:r w:rsidRPr="00D044F2">
        <w:tab/>
        <w:t>What sign is given to show the extent of the affliction?</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4.</w:t>
      </w:r>
      <w:r w:rsidRPr="00D044F2">
        <w:tab/>
        <w:t>When should we pray at first?</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5.</w:t>
      </w:r>
      <w:r w:rsidRPr="00D044F2">
        <w:tab/>
        <w:t>How can we find vision, perfection and joy?</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6.</w:t>
      </w:r>
      <w:r w:rsidRPr="00D044F2">
        <w:tab/>
        <w:t>Why is it that the Lord does not pity Israel?</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7.</w:t>
      </w:r>
      <w:r w:rsidRPr="00D044F2">
        <w:tab/>
        <w:t>Who does the weeping prophet mainly mourn before?</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8.</w:t>
      </w:r>
      <w:r w:rsidRPr="00D044F2">
        <w:tab/>
        <w:t>Describe Zion’s pitiful estate.</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9.</w:t>
      </w:r>
      <w:r w:rsidRPr="00D044F2">
        <w:tab/>
        <w:t>How can one turn to God?</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10.</w:t>
      </w:r>
      <w:r w:rsidRPr="00D044F2">
        <w:tab/>
        <w:t>What should be the condition of our hearts?</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11.</w:t>
      </w:r>
      <w:r w:rsidRPr="00D044F2">
        <w:tab/>
        <w:t>What must we recall every evening before we face another night?</w:t>
      </w:r>
    </w:p>
    <w:p w:rsidR="00B65918" w:rsidRPr="00D044F2" w:rsidRDefault="00B65918" w:rsidP="00B65918">
      <w:pPr>
        <w:widowControl w:val="0"/>
        <w:tabs>
          <w:tab w:val="left" w:pos="720"/>
          <w:tab w:val="left" w:pos="1440"/>
          <w:tab w:val="left" w:pos="2160"/>
          <w:tab w:val="left" w:pos="2880"/>
          <w:tab w:val="left" w:pos="3600"/>
          <w:tab w:val="left" w:pos="4320"/>
        </w:tabs>
      </w:pPr>
      <w:r w:rsidRPr="00D044F2">
        <w:tab/>
        <w:t>(Remember, don’t wait till morning.)</w:t>
      </w:r>
    </w:p>
    <w:p w:rsidR="00B65918" w:rsidRPr="00D044F2" w:rsidRDefault="00B65918" w:rsidP="00B65918">
      <w:pPr>
        <w:widowControl w:val="0"/>
        <w:tabs>
          <w:tab w:val="left" w:pos="720"/>
          <w:tab w:val="left" w:pos="1440"/>
          <w:tab w:val="left" w:pos="2160"/>
          <w:tab w:val="left" w:pos="2880"/>
          <w:tab w:val="left" w:pos="3600"/>
          <w:tab w:val="left" w:pos="4320"/>
        </w:tabs>
      </w:pPr>
      <w:r w:rsidRPr="00D044F2">
        <w:tab/>
        <w:t>If you are with Him in the beginning, let Him keep you till the end.</w:t>
      </w:r>
      <w:r w:rsidRPr="00D044F2">
        <w:tab/>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Default="00B65918">
      <w:r>
        <w:br w:type="page"/>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jc w:val="center"/>
      </w:pPr>
      <w:r w:rsidRPr="00D044F2">
        <w:t>Obadiah</w:t>
      </w:r>
    </w:p>
    <w:p w:rsidR="00B65918" w:rsidRPr="00D044F2" w:rsidRDefault="00B65918" w:rsidP="00B65918">
      <w:pPr>
        <w:widowControl w:val="0"/>
        <w:tabs>
          <w:tab w:val="left" w:pos="720"/>
          <w:tab w:val="left" w:pos="1440"/>
          <w:tab w:val="left" w:pos="2160"/>
          <w:tab w:val="left" w:pos="2880"/>
          <w:tab w:val="left" w:pos="3600"/>
          <w:tab w:val="left" w:pos="4320"/>
        </w:tabs>
        <w:jc w:val="center"/>
      </w:pPr>
      <w:r w:rsidRPr="00D044F2">
        <w:t>Study Questions</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1.</w:t>
      </w:r>
      <w:r w:rsidRPr="00D044F2">
        <w:tab/>
        <w:t>Where did the rumor start? Vs. 1</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2.</w:t>
      </w:r>
      <w:r w:rsidRPr="00D044F2">
        <w:tab/>
        <w:t>Where does it stop? Vs. 21</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3.</w:t>
      </w:r>
      <w:r w:rsidRPr="00D044F2">
        <w:tab/>
        <w:t>Who is sent? Vs. 1</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4.</w:t>
      </w:r>
      <w:r w:rsidRPr="00D044F2">
        <w:tab/>
        <w:t>What were they sent to do? Vs. 1</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5.</w:t>
      </w:r>
      <w:r w:rsidRPr="00D044F2">
        <w:tab/>
        <w:t>What does Obadiah’ s name mean?</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r w:rsidRPr="00D044F2">
        <w:t>6.</w:t>
      </w:r>
      <w:r w:rsidRPr="00D044F2">
        <w:tab/>
        <w:t>Explain how near this generation in (2003) is to judgment.</w:t>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ind w:left="720" w:hanging="720"/>
      </w:pPr>
      <w:r w:rsidRPr="00D044F2">
        <w:t>7.</w:t>
      </w:r>
      <w:r w:rsidRPr="00D044F2">
        <w:tab/>
        <w:t>Are you waiting on God in prayer for His providential care to prepare you for total victory or are you praying and receiving the Word (daily provisions) by the Spirit, to develop total victory in you right now?</w:t>
      </w:r>
    </w:p>
    <w:p w:rsidR="00B65918" w:rsidRPr="00D044F2" w:rsidRDefault="00B65918" w:rsidP="00B65918">
      <w:pPr>
        <w:widowControl w:val="0"/>
        <w:tabs>
          <w:tab w:val="left" w:pos="720"/>
          <w:tab w:val="left" w:pos="1440"/>
          <w:tab w:val="left" w:pos="2160"/>
          <w:tab w:val="left" w:pos="2880"/>
          <w:tab w:val="left" w:pos="3600"/>
          <w:tab w:val="left" w:pos="4320"/>
        </w:tabs>
      </w:pPr>
      <w:r w:rsidRPr="00D044F2">
        <w:tab/>
      </w: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Pr="00D044F2" w:rsidRDefault="00B65918" w:rsidP="00B65918">
      <w:pPr>
        <w:widowControl w:val="0"/>
        <w:tabs>
          <w:tab w:val="left" w:pos="720"/>
          <w:tab w:val="left" w:pos="1440"/>
          <w:tab w:val="left" w:pos="2160"/>
          <w:tab w:val="left" w:pos="2880"/>
          <w:tab w:val="left" w:pos="3600"/>
          <w:tab w:val="left" w:pos="4320"/>
        </w:tabs>
      </w:pPr>
    </w:p>
    <w:p w:rsidR="00B65918" w:rsidRDefault="00B65918">
      <w:r>
        <w:br w:type="page"/>
      </w:r>
    </w:p>
    <w:p w:rsidR="00B65918" w:rsidRDefault="00B65918"/>
    <w:p w:rsidR="001B3B97" w:rsidRDefault="00696418" w:rsidP="00696418">
      <w:r>
        <w:t xml:space="preserve"> </w:t>
      </w:r>
    </w:p>
    <w:p w:rsidR="00C92F3B" w:rsidRDefault="00C92F3B" w:rsidP="001B3B97">
      <w:pPr>
        <w:ind w:left="-360"/>
      </w:pPr>
    </w:p>
    <w:sectPr w:rsidR="00C92F3B" w:rsidSect="00C81363">
      <w:headerReference w:type="default" r:id="rId9"/>
      <w:footerReference w:type="default" r:id="rId10"/>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2D2" w:rsidRDefault="000672D2">
      <w:r>
        <w:separator/>
      </w:r>
    </w:p>
    <w:p w:rsidR="000672D2" w:rsidRDefault="000672D2"/>
  </w:endnote>
  <w:endnote w:type="continuationSeparator" w:id="0">
    <w:p w:rsidR="000672D2" w:rsidRDefault="000672D2">
      <w:r>
        <w:continuationSeparator/>
      </w:r>
    </w:p>
    <w:p w:rsidR="000672D2" w:rsidRDefault="000672D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020" w:rsidRDefault="00027275">
    <w:pPr>
      <w:pStyle w:val="Footer"/>
      <w:jc w:val="center"/>
    </w:pPr>
    <w:fldSimple w:instr=" PAGE   \* MERGEFORMAT ">
      <w:r w:rsidR="00B65918">
        <w:rPr>
          <w:noProof/>
        </w:rPr>
        <w:t>17</w:t>
      </w:r>
    </w:fldSimple>
  </w:p>
  <w:p w:rsidR="00BA5020" w:rsidRDefault="00BA50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2D2" w:rsidRDefault="000672D2">
      <w:r>
        <w:separator/>
      </w:r>
    </w:p>
    <w:p w:rsidR="000672D2" w:rsidRDefault="000672D2"/>
  </w:footnote>
  <w:footnote w:type="continuationSeparator" w:id="0">
    <w:p w:rsidR="000672D2" w:rsidRDefault="000672D2">
      <w:r>
        <w:continuationSeparator/>
      </w:r>
    </w:p>
    <w:p w:rsidR="000672D2" w:rsidRDefault="000672D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020" w:rsidRPr="008B3233" w:rsidRDefault="00BA5020" w:rsidP="00F36236">
    <w:pPr>
      <w:pStyle w:val="Header"/>
      <w:jc w:val="center"/>
    </w:pPr>
    <w:r>
      <w:t>Deliverance Bible Institute</w:t>
    </w:r>
  </w:p>
  <w:p w:rsidR="00BA5020" w:rsidRPr="00FB59A4" w:rsidRDefault="00696418" w:rsidP="00F36236">
    <w:pPr>
      <w:pStyle w:val="Header"/>
      <w:jc w:val="center"/>
      <w:rPr>
        <w:sz w:val="28"/>
        <w:szCs w:val="28"/>
      </w:rPr>
    </w:pPr>
    <w:r>
      <w:rPr>
        <w:sz w:val="28"/>
        <w:szCs w:val="28"/>
      </w:rPr>
      <w:t>Major &amp; Minor Prophets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407C9B"/>
    <w:multiLevelType w:val="hybridMultilevel"/>
    <w:tmpl w:val="64A0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
    <w:nsid w:val="74B35156"/>
    <w:multiLevelType w:val="hybridMultilevel"/>
    <w:tmpl w:val="3E2EEAA0"/>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
    <w:nsid w:val="7FE2513B"/>
    <w:multiLevelType w:val="hybridMultilevel"/>
    <w:tmpl w:val="5A38814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5"/>
  </w:num>
  <w:num w:numId="6">
    <w:abstractNumId w:val="0"/>
  </w:num>
  <w:num w:numId="7">
    <w:abstractNumId w:val="8"/>
  </w:num>
  <w:num w:numId="8">
    <w:abstractNumId w:val="10"/>
    <w:lvlOverride w:ilvl="0">
      <w:startOverride w:val="1"/>
    </w:lvlOverride>
  </w:num>
  <w:num w:numId="9">
    <w:abstractNumId w:val="4"/>
    <w:lvlOverride w:ilvl="0">
      <w:startOverride w:val="1"/>
    </w:lvlOverride>
  </w:num>
  <w:num w:numId="10">
    <w:abstractNumId w:val="6"/>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79874"/>
  </w:hdrShapeDefaults>
  <w:footnotePr>
    <w:footnote w:id="-1"/>
    <w:footnote w:id="0"/>
  </w:footnotePr>
  <w:endnotePr>
    <w:endnote w:id="-1"/>
    <w:endnote w:id="0"/>
  </w:endnotePr>
  <w:compat/>
  <w:rsids>
    <w:rsidRoot w:val="006D274E"/>
    <w:rsid w:val="00000FCD"/>
    <w:rsid w:val="000023B5"/>
    <w:rsid w:val="00003B00"/>
    <w:rsid w:val="000128E5"/>
    <w:rsid w:val="00012993"/>
    <w:rsid w:val="00012B16"/>
    <w:rsid w:val="00013C82"/>
    <w:rsid w:val="00014E5C"/>
    <w:rsid w:val="00014F1C"/>
    <w:rsid w:val="00016A99"/>
    <w:rsid w:val="0001766C"/>
    <w:rsid w:val="00027275"/>
    <w:rsid w:val="0003226D"/>
    <w:rsid w:val="00033196"/>
    <w:rsid w:val="0003461D"/>
    <w:rsid w:val="000346D4"/>
    <w:rsid w:val="00034E55"/>
    <w:rsid w:val="00035F80"/>
    <w:rsid w:val="0004447D"/>
    <w:rsid w:val="00044B39"/>
    <w:rsid w:val="00046586"/>
    <w:rsid w:val="00055728"/>
    <w:rsid w:val="00056FCD"/>
    <w:rsid w:val="00060442"/>
    <w:rsid w:val="0006208C"/>
    <w:rsid w:val="0006520B"/>
    <w:rsid w:val="00066069"/>
    <w:rsid w:val="000672D2"/>
    <w:rsid w:val="00076DA7"/>
    <w:rsid w:val="00080C89"/>
    <w:rsid w:val="000873E4"/>
    <w:rsid w:val="00087D19"/>
    <w:rsid w:val="00091CD9"/>
    <w:rsid w:val="00094BAF"/>
    <w:rsid w:val="00094C90"/>
    <w:rsid w:val="000A082E"/>
    <w:rsid w:val="000A0D30"/>
    <w:rsid w:val="000A1D1B"/>
    <w:rsid w:val="000A7249"/>
    <w:rsid w:val="000B6E5F"/>
    <w:rsid w:val="000C1A35"/>
    <w:rsid w:val="000C3FC7"/>
    <w:rsid w:val="000C7411"/>
    <w:rsid w:val="000D6B7D"/>
    <w:rsid w:val="000E0A4D"/>
    <w:rsid w:val="000E66A5"/>
    <w:rsid w:val="000F41D9"/>
    <w:rsid w:val="000F6E8F"/>
    <w:rsid w:val="001019CB"/>
    <w:rsid w:val="0010203D"/>
    <w:rsid w:val="00104361"/>
    <w:rsid w:val="00111F90"/>
    <w:rsid w:val="00112477"/>
    <w:rsid w:val="001125B9"/>
    <w:rsid w:val="00113D66"/>
    <w:rsid w:val="00114E62"/>
    <w:rsid w:val="00121700"/>
    <w:rsid w:val="00124CF2"/>
    <w:rsid w:val="0012592A"/>
    <w:rsid w:val="001278C5"/>
    <w:rsid w:val="00127979"/>
    <w:rsid w:val="00127992"/>
    <w:rsid w:val="001304AE"/>
    <w:rsid w:val="00130ED9"/>
    <w:rsid w:val="00130F01"/>
    <w:rsid w:val="00131C69"/>
    <w:rsid w:val="00132A1F"/>
    <w:rsid w:val="001350A0"/>
    <w:rsid w:val="001354DD"/>
    <w:rsid w:val="00140629"/>
    <w:rsid w:val="00140A94"/>
    <w:rsid w:val="00143C80"/>
    <w:rsid w:val="00146325"/>
    <w:rsid w:val="0014788E"/>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B97"/>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081B"/>
    <w:rsid w:val="002016C7"/>
    <w:rsid w:val="002023B3"/>
    <w:rsid w:val="0020432C"/>
    <w:rsid w:val="00204C2F"/>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E0FEF"/>
    <w:rsid w:val="002E4729"/>
    <w:rsid w:val="002E4EDD"/>
    <w:rsid w:val="002E6BFA"/>
    <w:rsid w:val="002F0D63"/>
    <w:rsid w:val="002F2B04"/>
    <w:rsid w:val="002F4A50"/>
    <w:rsid w:val="0030786A"/>
    <w:rsid w:val="00315A64"/>
    <w:rsid w:val="0031644B"/>
    <w:rsid w:val="003246EC"/>
    <w:rsid w:val="00330B16"/>
    <w:rsid w:val="00334B7F"/>
    <w:rsid w:val="003350B8"/>
    <w:rsid w:val="00335583"/>
    <w:rsid w:val="00335B29"/>
    <w:rsid w:val="00340FF2"/>
    <w:rsid w:val="0034144D"/>
    <w:rsid w:val="00350E2C"/>
    <w:rsid w:val="00362030"/>
    <w:rsid w:val="003667E0"/>
    <w:rsid w:val="00370090"/>
    <w:rsid w:val="003738B0"/>
    <w:rsid w:val="0037799A"/>
    <w:rsid w:val="0038357B"/>
    <w:rsid w:val="00384600"/>
    <w:rsid w:val="00392394"/>
    <w:rsid w:val="00395781"/>
    <w:rsid w:val="003A0616"/>
    <w:rsid w:val="003A5B75"/>
    <w:rsid w:val="003A782D"/>
    <w:rsid w:val="003B0890"/>
    <w:rsid w:val="003B1071"/>
    <w:rsid w:val="003B4BF7"/>
    <w:rsid w:val="003B4CAA"/>
    <w:rsid w:val="003B7D61"/>
    <w:rsid w:val="003C77B5"/>
    <w:rsid w:val="003E5D73"/>
    <w:rsid w:val="003E5EC2"/>
    <w:rsid w:val="003E6FC1"/>
    <w:rsid w:val="003F2631"/>
    <w:rsid w:val="003F595B"/>
    <w:rsid w:val="003F77F0"/>
    <w:rsid w:val="00406AB6"/>
    <w:rsid w:val="00410FC9"/>
    <w:rsid w:val="00413121"/>
    <w:rsid w:val="00414EFF"/>
    <w:rsid w:val="00415870"/>
    <w:rsid w:val="0041614B"/>
    <w:rsid w:val="00416165"/>
    <w:rsid w:val="00416EEC"/>
    <w:rsid w:val="0041701F"/>
    <w:rsid w:val="0042213E"/>
    <w:rsid w:val="00425949"/>
    <w:rsid w:val="004324B3"/>
    <w:rsid w:val="004331E1"/>
    <w:rsid w:val="00433500"/>
    <w:rsid w:val="00433883"/>
    <w:rsid w:val="0043500C"/>
    <w:rsid w:val="00437104"/>
    <w:rsid w:val="00442335"/>
    <w:rsid w:val="004446E4"/>
    <w:rsid w:val="00446E1B"/>
    <w:rsid w:val="00452F1C"/>
    <w:rsid w:val="00454C62"/>
    <w:rsid w:val="00454D5D"/>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C7470"/>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725B"/>
    <w:rsid w:val="00537D8F"/>
    <w:rsid w:val="00540F6E"/>
    <w:rsid w:val="0054123C"/>
    <w:rsid w:val="005516E1"/>
    <w:rsid w:val="00551965"/>
    <w:rsid w:val="0055224B"/>
    <w:rsid w:val="005534FA"/>
    <w:rsid w:val="005556F2"/>
    <w:rsid w:val="005557EB"/>
    <w:rsid w:val="005568B4"/>
    <w:rsid w:val="00561E49"/>
    <w:rsid w:val="00562764"/>
    <w:rsid w:val="00564D35"/>
    <w:rsid w:val="0056589A"/>
    <w:rsid w:val="00567864"/>
    <w:rsid w:val="00570C4E"/>
    <w:rsid w:val="005736A3"/>
    <w:rsid w:val="00573B26"/>
    <w:rsid w:val="00574F0C"/>
    <w:rsid w:val="005754C5"/>
    <w:rsid w:val="005811CC"/>
    <w:rsid w:val="00586B05"/>
    <w:rsid w:val="00591BA3"/>
    <w:rsid w:val="0059533D"/>
    <w:rsid w:val="005A09E1"/>
    <w:rsid w:val="005A0CD3"/>
    <w:rsid w:val="005A14EE"/>
    <w:rsid w:val="005A33D1"/>
    <w:rsid w:val="005A6FA4"/>
    <w:rsid w:val="005B5030"/>
    <w:rsid w:val="005B53F4"/>
    <w:rsid w:val="005C1342"/>
    <w:rsid w:val="005D0AC6"/>
    <w:rsid w:val="005D1F03"/>
    <w:rsid w:val="005D3464"/>
    <w:rsid w:val="005D3FDA"/>
    <w:rsid w:val="005D431F"/>
    <w:rsid w:val="005D54B6"/>
    <w:rsid w:val="005D7D62"/>
    <w:rsid w:val="005E0A7D"/>
    <w:rsid w:val="005E370B"/>
    <w:rsid w:val="005F629A"/>
    <w:rsid w:val="005F7FAF"/>
    <w:rsid w:val="00600CB7"/>
    <w:rsid w:val="00610826"/>
    <w:rsid w:val="006108AB"/>
    <w:rsid w:val="00610A90"/>
    <w:rsid w:val="00611CAF"/>
    <w:rsid w:val="00611FE8"/>
    <w:rsid w:val="006127F2"/>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96418"/>
    <w:rsid w:val="006A07B4"/>
    <w:rsid w:val="006A16DD"/>
    <w:rsid w:val="006A6474"/>
    <w:rsid w:val="006A704C"/>
    <w:rsid w:val="006A70BF"/>
    <w:rsid w:val="006B5BD8"/>
    <w:rsid w:val="006C1687"/>
    <w:rsid w:val="006C2B85"/>
    <w:rsid w:val="006C7FED"/>
    <w:rsid w:val="006D0E4F"/>
    <w:rsid w:val="006D1A5E"/>
    <w:rsid w:val="006D274E"/>
    <w:rsid w:val="006D4320"/>
    <w:rsid w:val="006D4CEA"/>
    <w:rsid w:val="006D6321"/>
    <w:rsid w:val="006D643D"/>
    <w:rsid w:val="006E3F4C"/>
    <w:rsid w:val="006E5E6E"/>
    <w:rsid w:val="0070790E"/>
    <w:rsid w:val="00716D48"/>
    <w:rsid w:val="00720EAE"/>
    <w:rsid w:val="00733070"/>
    <w:rsid w:val="00740733"/>
    <w:rsid w:val="007407E0"/>
    <w:rsid w:val="00743656"/>
    <w:rsid w:val="0074649D"/>
    <w:rsid w:val="00747A29"/>
    <w:rsid w:val="00747B73"/>
    <w:rsid w:val="00751039"/>
    <w:rsid w:val="00751467"/>
    <w:rsid w:val="0075169A"/>
    <w:rsid w:val="00751F43"/>
    <w:rsid w:val="00774992"/>
    <w:rsid w:val="007857C9"/>
    <w:rsid w:val="00794875"/>
    <w:rsid w:val="007A4635"/>
    <w:rsid w:val="007A5742"/>
    <w:rsid w:val="007B0640"/>
    <w:rsid w:val="007B1663"/>
    <w:rsid w:val="007C0E9D"/>
    <w:rsid w:val="007C2C55"/>
    <w:rsid w:val="007D0B9F"/>
    <w:rsid w:val="007D2E90"/>
    <w:rsid w:val="007D3830"/>
    <w:rsid w:val="007D4C6E"/>
    <w:rsid w:val="007E10AB"/>
    <w:rsid w:val="007E640C"/>
    <w:rsid w:val="007F49A3"/>
    <w:rsid w:val="0080263C"/>
    <w:rsid w:val="00807EBA"/>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638A2"/>
    <w:rsid w:val="0087048B"/>
    <w:rsid w:val="00874A3B"/>
    <w:rsid w:val="00877D0F"/>
    <w:rsid w:val="00880C1D"/>
    <w:rsid w:val="0088117E"/>
    <w:rsid w:val="00881EA9"/>
    <w:rsid w:val="00883287"/>
    <w:rsid w:val="00896B66"/>
    <w:rsid w:val="00897311"/>
    <w:rsid w:val="008A2A87"/>
    <w:rsid w:val="008B2766"/>
    <w:rsid w:val="008B4A02"/>
    <w:rsid w:val="008B6D73"/>
    <w:rsid w:val="008C008E"/>
    <w:rsid w:val="008C02F6"/>
    <w:rsid w:val="008C70C6"/>
    <w:rsid w:val="008D269D"/>
    <w:rsid w:val="008D5457"/>
    <w:rsid w:val="008F0781"/>
    <w:rsid w:val="008F5649"/>
    <w:rsid w:val="008F588D"/>
    <w:rsid w:val="0090724D"/>
    <w:rsid w:val="009103B2"/>
    <w:rsid w:val="00912A83"/>
    <w:rsid w:val="0091372C"/>
    <w:rsid w:val="00913A10"/>
    <w:rsid w:val="009219BF"/>
    <w:rsid w:val="00924915"/>
    <w:rsid w:val="009273B4"/>
    <w:rsid w:val="00935CA6"/>
    <w:rsid w:val="00940A8F"/>
    <w:rsid w:val="00943339"/>
    <w:rsid w:val="0095033B"/>
    <w:rsid w:val="00953963"/>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758C"/>
    <w:rsid w:val="009E043F"/>
    <w:rsid w:val="009E1143"/>
    <w:rsid w:val="009E2CEC"/>
    <w:rsid w:val="009E5562"/>
    <w:rsid w:val="009E6228"/>
    <w:rsid w:val="009E66E8"/>
    <w:rsid w:val="009F12EA"/>
    <w:rsid w:val="009F5D35"/>
    <w:rsid w:val="009F78A1"/>
    <w:rsid w:val="00A01B7E"/>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2E0C"/>
    <w:rsid w:val="00A9040B"/>
    <w:rsid w:val="00A9659C"/>
    <w:rsid w:val="00AA0A22"/>
    <w:rsid w:val="00AA11D9"/>
    <w:rsid w:val="00AA34EC"/>
    <w:rsid w:val="00AA68D5"/>
    <w:rsid w:val="00AC43AB"/>
    <w:rsid w:val="00AC7635"/>
    <w:rsid w:val="00AC7720"/>
    <w:rsid w:val="00AD1FFC"/>
    <w:rsid w:val="00AD3D37"/>
    <w:rsid w:val="00AD5671"/>
    <w:rsid w:val="00AE4EAE"/>
    <w:rsid w:val="00AF220C"/>
    <w:rsid w:val="00AF4C05"/>
    <w:rsid w:val="00AF58AC"/>
    <w:rsid w:val="00AF7130"/>
    <w:rsid w:val="00B01E2C"/>
    <w:rsid w:val="00B024BB"/>
    <w:rsid w:val="00B06236"/>
    <w:rsid w:val="00B074CB"/>
    <w:rsid w:val="00B310C1"/>
    <w:rsid w:val="00B3146D"/>
    <w:rsid w:val="00B402AE"/>
    <w:rsid w:val="00B407ED"/>
    <w:rsid w:val="00B40820"/>
    <w:rsid w:val="00B40B74"/>
    <w:rsid w:val="00B50F4B"/>
    <w:rsid w:val="00B51105"/>
    <w:rsid w:val="00B5418C"/>
    <w:rsid w:val="00B544DD"/>
    <w:rsid w:val="00B55C0D"/>
    <w:rsid w:val="00B575E2"/>
    <w:rsid w:val="00B603DA"/>
    <w:rsid w:val="00B616FE"/>
    <w:rsid w:val="00B63779"/>
    <w:rsid w:val="00B65456"/>
    <w:rsid w:val="00B65918"/>
    <w:rsid w:val="00B7700F"/>
    <w:rsid w:val="00B77C3C"/>
    <w:rsid w:val="00B8495E"/>
    <w:rsid w:val="00B85651"/>
    <w:rsid w:val="00B86506"/>
    <w:rsid w:val="00B8688F"/>
    <w:rsid w:val="00B91264"/>
    <w:rsid w:val="00B931F8"/>
    <w:rsid w:val="00B95696"/>
    <w:rsid w:val="00B97F83"/>
    <w:rsid w:val="00BA3727"/>
    <w:rsid w:val="00BA5020"/>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851"/>
    <w:rsid w:val="00BF7B57"/>
    <w:rsid w:val="00C013FE"/>
    <w:rsid w:val="00C03D9C"/>
    <w:rsid w:val="00C06923"/>
    <w:rsid w:val="00C10960"/>
    <w:rsid w:val="00C129BF"/>
    <w:rsid w:val="00C1704D"/>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5D6E"/>
    <w:rsid w:val="00C46079"/>
    <w:rsid w:val="00C46191"/>
    <w:rsid w:val="00C52F9C"/>
    <w:rsid w:val="00C61172"/>
    <w:rsid w:val="00C6528C"/>
    <w:rsid w:val="00C655DA"/>
    <w:rsid w:val="00C81363"/>
    <w:rsid w:val="00C8773B"/>
    <w:rsid w:val="00C87DA9"/>
    <w:rsid w:val="00C90F25"/>
    <w:rsid w:val="00C910A6"/>
    <w:rsid w:val="00C92F3B"/>
    <w:rsid w:val="00C957B7"/>
    <w:rsid w:val="00C96792"/>
    <w:rsid w:val="00CA15CE"/>
    <w:rsid w:val="00CA386D"/>
    <w:rsid w:val="00CA7810"/>
    <w:rsid w:val="00CA7F4D"/>
    <w:rsid w:val="00CB1252"/>
    <w:rsid w:val="00CC4EC8"/>
    <w:rsid w:val="00CC6CE3"/>
    <w:rsid w:val="00CD5569"/>
    <w:rsid w:val="00CD5ADE"/>
    <w:rsid w:val="00CD7A42"/>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50DF6"/>
    <w:rsid w:val="00D56178"/>
    <w:rsid w:val="00D71E60"/>
    <w:rsid w:val="00D72E45"/>
    <w:rsid w:val="00D738EA"/>
    <w:rsid w:val="00D763D0"/>
    <w:rsid w:val="00D81ECF"/>
    <w:rsid w:val="00D84FC5"/>
    <w:rsid w:val="00D921F0"/>
    <w:rsid w:val="00DA534A"/>
    <w:rsid w:val="00DA632C"/>
    <w:rsid w:val="00DA633B"/>
    <w:rsid w:val="00DA76C7"/>
    <w:rsid w:val="00DB0E5D"/>
    <w:rsid w:val="00DB24EB"/>
    <w:rsid w:val="00DB54A5"/>
    <w:rsid w:val="00DC1B37"/>
    <w:rsid w:val="00DC400A"/>
    <w:rsid w:val="00DC7221"/>
    <w:rsid w:val="00DD0A34"/>
    <w:rsid w:val="00DD21C6"/>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FBF"/>
    <w:rsid w:val="00E40366"/>
    <w:rsid w:val="00E41245"/>
    <w:rsid w:val="00E45750"/>
    <w:rsid w:val="00E50A9D"/>
    <w:rsid w:val="00E50B46"/>
    <w:rsid w:val="00E5131C"/>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913AB"/>
    <w:rsid w:val="00E91C65"/>
    <w:rsid w:val="00E92CD2"/>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E7FFB"/>
    <w:rsid w:val="00EF08C6"/>
    <w:rsid w:val="00EF6FF6"/>
    <w:rsid w:val="00F0164F"/>
    <w:rsid w:val="00F06A4F"/>
    <w:rsid w:val="00F073EB"/>
    <w:rsid w:val="00F10CF4"/>
    <w:rsid w:val="00F10EB9"/>
    <w:rsid w:val="00F141D1"/>
    <w:rsid w:val="00F20F11"/>
    <w:rsid w:val="00F221A7"/>
    <w:rsid w:val="00F242AF"/>
    <w:rsid w:val="00F3196C"/>
    <w:rsid w:val="00F3536A"/>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18"/>
    <w:rPr>
      <w:sz w:val="24"/>
      <w:szCs w:val="24"/>
    </w:rPr>
  </w:style>
  <w:style w:type="paragraph" w:styleId="Heading1">
    <w:name w:val="heading 1"/>
    <w:basedOn w:val="Normal"/>
    <w:next w:val="Normal"/>
    <w:link w:val="Heading1Char"/>
    <w:qFormat/>
    <w:rsid w:val="00696418"/>
    <w:pPr>
      <w:keepNext/>
      <w:jc w:val="center"/>
      <w:outlineLvl w:val="0"/>
    </w:pPr>
    <w:rPr>
      <w:b/>
      <w:bCs/>
      <w:sz w:val="48"/>
      <w:szCs w:val="48"/>
    </w:rPr>
  </w:style>
  <w:style w:type="paragraph" w:styleId="Heading2">
    <w:name w:val="heading 2"/>
    <w:basedOn w:val="Normal"/>
    <w:next w:val="Normal"/>
    <w:link w:val="Heading2Char"/>
    <w:qFormat/>
    <w:rsid w:val="00696418"/>
    <w:pPr>
      <w:keepNext/>
      <w:numPr>
        <w:numId w:val="6"/>
      </w:numPr>
      <w:outlineLvl w:val="1"/>
    </w:pPr>
    <w:rPr>
      <w:sz w:val="28"/>
    </w:rPr>
  </w:style>
  <w:style w:type="paragraph" w:styleId="Heading3">
    <w:name w:val="heading 3"/>
    <w:basedOn w:val="Normal"/>
    <w:next w:val="Normal"/>
    <w:link w:val="Heading3Char"/>
    <w:qFormat/>
    <w:rsid w:val="00696418"/>
    <w:pPr>
      <w:numPr>
        <w:numId w:val="7"/>
      </w:numPr>
      <w:outlineLvl w:val="2"/>
    </w:pPr>
  </w:style>
  <w:style w:type="paragraph" w:styleId="Heading4">
    <w:name w:val="heading 4"/>
    <w:basedOn w:val="Normal"/>
    <w:next w:val="Normal"/>
    <w:link w:val="Heading4Char"/>
    <w:qFormat/>
    <w:rsid w:val="00696418"/>
    <w:pPr>
      <w:numPr>
        <w:numId w:val="8"/>
      </w:numPr>
      <w:outlineLvl w:val="3"/>
    </w:pPr>
  </w:style>
  <w:style w:type="paragraph" w:styleId="Heading5">
    <w:name w:val="heading 5"/>
    <w:basedOn w:val="Style1"/>
    <w:next w:val="Normal"/>
    <w:link w:val="Heading5Char"/>
    <w:qFormat/>
    <w:rsid w:val="00696418"/>
    <w:pPr>
      <w:numPr>
        <w:numId w:val="9"/>
      </w:numPr>
      <w:outlineLvl w:val="4"/>
    </w:pPr>
  </w:style>
  <w:style w:type="paragraph" w:styleId="Heading6">
    <w:name w:val="heading 6"/>
    <w:basedOn w:val="Normal"/>
    <w:next w:val="Normal"/>
    <w:link w:val="Heading6Char"/>
    <w:uiPriority w:val="9"/>
    <w:qFormat/>
    <w:rsid w:val="00696418"/>
    <w:pPr>
      <w:numPr>
        <w:numId w:val="10"/>
      </w:numPr>
      <w:outlineLvl w:val="5"/>
    </w:pPr>
  </w:style>
  <w:style w:type="paragraph" w:styleId="Heading7">
    <w:name w:val="heading 7"/>
    <w:basedOn w:val="Heading6"/>
    <w:next w:val="Normal"/>
    <w:link w:val="Heading7Char"/>
    <w:uiPriority w:val="9"/>
    <w:qFormat/>
    <w:rsid w:val="00696418"/>
    <w:pPr>
      <w:numPr>
        <w:ilvl w:val="1"/>
      </w:numPr>
      <w:outlineLvl w:val="6"/>
    </w:pPr>
  </w:style>
  <w:style w:type="paragraph" w:styleId="Heading8">
    <w:name w:val="heading 8"/>
    <w:basedOn w:val="Normal"/>
    <w:next w:val="Normal"/>
    <w:link w:val="Heading8Char"/>
    <w:uiPriority w:val="9"/>
    <w:qFormat/>
    <w:rsid w:val="00696418"/>
    <w:pPr>
      <w:keepNext/>
      <w:jc w:val="center"/>
      <w:outlineLvl w:val="7"/>
    </w:pPr>
    <w:rPr>
      <w:sz w:val="32"/>
    </w:rPr>
  </w:style>
  <w:style w:type="paragraph" w:styleId="Heading9">
    <w:name w:val="heading 9"/>
    <w:basedOn w:val="Normal"/>
    <w:next w:val="Normal"/>
    <w:link w:val="Heading9Char"/>
    <w:uiPriority w:val="9"/>
    <w:qFormat/>
    <w:rsid w:val="0069641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696418"/>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696418"/>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696418"/>
    <w:rPr>
      <w:rFonts w:ascii="Calibri" w:hAnsi="Calibri"/>
      <w:sz w:val="22"/>
      <w:szCs w:val="22"/>
    </w:rPr>
  </w:style>
  <w:style w:type="character" w:customStyle="1" w:styleId="NoSpacingChar">
    <w:name w:val="No Spacing Char"/>
    <w:basedOn w:val="DefaultParagraphFont"/>
    <w:link w:val="NoSpacing"/>
    <w:uiPriority w:val="1"/>
    <w:rsid w:val="00696418"/>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69641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696418"/>
    <w:rPr>
      <w:rFonts w:ascii="Cambria" w:hAnsi="Cambria"/>
      <w:sz w:val="24"/>
      <w:szCs w:val="24"/>
    </w:rPr>
  </w:style>
  <w:style w:type="character" w:customStyle="1" w:styleId="Heading1Char">
    <w:name w:val="Heading 1 Char"/>
    <w:basedOn w:val="DefaultParagraphFont"/>
    <w:link w:val="Heading1"/>
    <w:rsid w:val="00696418"/>
    <w:rPr>
      <w:b/>
      <w:bCs/>
      <w:sz w:val="48"/>
      <w:szCs w:val="48"/>
    </w:rPr>
  </w:style>
  <w:style w:type="character" w:customStyle="1" w:styleId="Heading2Char">
    <w:name w:val="Heading 2 Char"/>
    <w:basedOn w:val="DefaultParagraphFont"/>
    <w:link w:val="Heading2"/>
    <w:rsid w:val="00696418"/>
    <w:rPr>
      <w:sz w:val="28"/>
      <w:szCs w:val="24"/>
    </w:rPr>
  </w:style>
  <w:style w:type="character" w:customStyle="1" w:styleId="Heading3Char">
    <w:name w:val="Heading 3 Char"/>
    <w:basedOn w:val="DefaultParagraphFont"/>
    <w:link w:val="Heading3"/>
    <w:rsid w:val="00696418"/>
    <w:rPr>
      <w:sz w:val="24"/>
      <w:szCs w:val="24"/>
    </w:rPr>
  </w:style>
  <w:style w:type="character" w:customStyle="1" w:styleId="Heading4Char">
    <w:name w:val="Heading 4 Char"/>
    <w:basedOn w:val="DefaultParagraphFont"/>
    <w:link w:val="Heading4"/>
    <w:rsid w:val="00696418"/>
    <w:rPr>
      <w:sz w:val="24"/>
      <w:szCs w:val="24"/>
    </w:rPr>
  </w:style>
  <w:style w:type="character" w:customStyle="1" w:styleId="Heading5Char">
    <w:name w:val="Heading 5 Char"/>
    <w:basedOn w:val="DefaultParagraphFont"/>
    <w:link w:val="Heading5"/>
    <w:rsid w:val="00696418"/>
    <w:rPr>
      <w:sz w:val="24"/>
      <w:szCs w:val="24"/>
    </w:rPr>
  </w:style>
  <w:style w:type="character" w:customStyle="1" w:styleId="Heading6Char">
    <w:name w:val="Heading 6 Char"/>
    <w:basedOn w:val="DefaultParagraphFont"/>
    <w:link w:val="Heading6"/>
    <w:uiPriority w:val="9"/>
    <w:rsid w:val="00696418"/>
    <w:rPr>
      <w:sz w:val="24"/>
      <w:szCs w:val="24"/>
    </w:rPr>
  </w:style>
  <w:style w:type="character" w:customStyle="1" w:styleId="Heading7Char">
    <w:name w:val="Heading 7 Char"/>
    <w:basedOn w:val="DefaultParagraphFont"/>
    <w:link w:val="Heading7"/>
    <w:uiPriority w:val="9"/>
    <w:rsid w:val="00696418"/>
    <w:rPr>
      <w:sz w:val="24"/>
      <w:szCs w:val="24"/>
    </w:rPr>
  </w:style>
  <w:style w:type="character" w:customStyle="1" w:styleId="Heading8Char">
    <w:name w:val="Heading 8 Char"/>
    <w:basedOn w:val="DefaultParagraphFont"/>
    <w:link w:val="Heading8"/>
    <w:uiPriority w:val="9"/>
    <w:rsid w:val="00696418"/>
    <w:rPr>
      <w:sz w:val="32"/>
      <w:szCs w:val="24"/>
    </w:rPr>
  </w:style>
  <w:style w:type="character" w:customStyle="1" w:styleId="Heading9Char">
    <w:name w:val="Heading 9 Char"/>
    <w:basedOn w:val="DefaultParagraphFont"/>
    <w:link w:val="Heading9"/>
    <w:uiPriority w:val="9"/>
    <w:rsid w:val="00696418"/>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96418"/>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696418"/>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96418"/>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CCE8D-7641-42FC-B054-8ECCFFCC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9</TotalTime>
  <Pages>18</Pages>
  <Words>1726</Words>
  <Characters>9840</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Genesis</vt:lpstr>
      <vt:lpstr/>
      <vt:lpstr>Assignment 1</vt:lpstr>
    </vt:vector>
  </TitlesOfParts>
  <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4</cp:revision>
  <cp:lastPrinted>2009-07-20T00:42:00Z</cp:lastPrinted>
  <dcterms:created xsi:type="dcterms:W3CDTF">2009-10-21T19:45:00Z</dcterms:created>
  <dcterms:modified xsi:type="dcterms:W3CDTF">2009-10-21T20:01:00Z</dcterms:modified>
</cp:coreProperties>
</file>