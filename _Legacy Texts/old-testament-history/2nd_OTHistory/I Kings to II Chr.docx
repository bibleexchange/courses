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1285" w:rsidRDefault="009D22C9" w:rsidP="00D01285">
      <w:pPr>
        <w:pStyle w:val="Heading1"/>
      </w:pPr>
      <w:bookmarkStart w:id="0" w:name="_Toc304444367"/>
      <w:r>
        <w:t xml:space="preserve">FIVE: </w:t>
      </w:r>
      <w:r w:rsidR="00254D28">
        <w:t>I Kings to II Chronicles</w:t>
      </w:r>
      <w:bookmarkEnd w:id="0"/>
    </w:p>
    <w:p w:rsidR="00D01285" w:rsidRPr="00C84897" w:rsidRDefault="00FA473D" w:rsidP="00D01285">
      <w:pPr>
        <w:pStyle w:val="Heading1"/>
        <w:rPr>
          <w:sz w:val="24"/>
          <w:szCs w:val="24"/>
        </w:rPr>
      </w:pPr>
      <w:r w:rsidRPr="00FA473D">
        <w:rPr>
          <w:noProof/>
          <w:sz w:val="32"/>
        </w:rPr>
        <w:pict>
          <v:group id="_x0000_s3311" style="position:absolute;left:0;text-align:left;margin-left:0;margin-top:9.85pt;width:200pt;height:98.75pt;z-index:252203008;mso-position-horizontal:center" coordorigin="4762,2189" coordsize="4000,1975">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_x0000_s3312" type="#_x0000_t97" style="position:absolute;left:5667;top:2199;width:450;height:1959;v-text-anchor:middle">
              <v:textbox style="layout-flow:vertical;mso-layout-flow-alt:bottom-to-top;mso-next-textbox:#_x0000_s3312" inset="0,0,0,0">
                <w:txbxContent>
                  <w:p w:rsidR="00527553" w:rsidRPr="00FA4C0D" w:rsidRDefault="00527553" w:rsidP="00D01285">
                    <w:pPr>
                      <w:rPr>
                        <w:rFonts w:asciiTheme="majorHAnsi" w:hAnsiTheme="majorHAnsi"/>
                        <w:b/>
                      </w:rPr>
                    </w:pPr>
                    <w:r>
                      <w:rPr>
                        <w:rFonts w:asciiTheme="majorHAnsi" w:hAnsiTheme="majorHAnsi"/>
                        <w:b/>
                      </w:rPr>
                      <w:t>Ruth</w:t>
                    </w:r>
                  </w:p>
                </w:txbxContent>
              </v:textbox>
            </v:shape>
            <v:shape id="_x0000_s3313" type="#_x0000_t97" style="position:absolute;left:6104;top:2189;width:450;height:1959;v-text-anchor:middle">
              <v:textbox style="layout-flow:vertical;mso-layout-flow-alt:bottom-to-top;mso-next-textbox:#_x0000_s3313" inset="0,0,0,0">
                <w:txbxContent>
                  <w:p w:rsidR="00527553" w:rsidRPr="00FA4C0D" w:rsidRDefault="00527553" w:rsidP="00D01285">
                    <w:pPr>
                      <w:rPr>
                        <w:rFonts w:asciiTheme="majorHAnsi" w:hAnsiTheme="majorHAnsi"/>
                        <w:b/>
                      </w:rPr>
                    </w:pPr>
                    <w:r>
                      <w:rPr>
                        <w:rFonts w:asciiTheme="majorHAnsi" w:hAnsiTheme="majorHAnsi"/>
                        <w:b/>
                      </w:rPr>
                      <w:t>I&amp;II Samuel</w:t>
                    </w:r>
                  </w:p>
                </w:txbxContent>
              </v:textbox>
            </v:shape>
            <v:shape id="_x0000_s3314" type="#_x0000_t97" style="position:absolute;left:6535;top:2206;width:450;height:1958;v-text-anchor:middle">
              <v:textbox style="layout-flow:vertical;mso-layout-flow-alt:bottom-to-top;mso-next-textbox:#_x0000_s3314" inset="0,0,0,0">
                <w:txbxContent>
                  <w:p w:rsidR="00527553" w:rsidRPr="00FA4C0D" w:rsidRDefault="00527553" w:rsidP="00254D28">
                    <w:pPr>
                      <w:shd w:val="clear" w:color="auto" w:fill="EEECE1" w:themeFill="background2"/>
                      <w:rPr>
                        <w:rFonts w:asciiTheme="majorHAnsi" w:hAnsiTheme="majorHAnsi"/>
                        <w:b/>
                      </w:rPr>
                    </w:pPr>
                    <w:r>
                      <w:rPr>
                        <w:rFonts w:asciiTheme="majorHAnsi" w:hAnsiTheme="majorHAnsi"/>
                        <w:b/>
                      </w:rPr>
                      <w:t>I &amp; II King</w:t>
                    </w:r>
                    <w:r w:rsidRPr="00254D28">
                      <w:rPr>
                        <w:rFonts w:asciiTheme="majorHAnsi" w:hAnsiTheme="majorHAnsi"/>
                        <w:b/>
                        <w:shd w:val="clear" w:color="auto" w:fill="EEECE1" w:themeFill="background2"/>
                      </w:rPr>
                      <w:t>s</w:t>
                    </w:r>
                  </w:p>
                </w:txbxContent>
              </v:textbox>
            </v:shape>
            <v:shape id="_x0000_s3315" type="#_x0000_t97" style="position:absolute;left:4762;top:2191;width:450;height:1959;v-text-anchor:middle" fillcolor="#f2f2f2 [3052]">
              <v:textbox style="layout-flow:vertical;mso-layout-flow-alt:bottom-to-top;mso-next-textbox:#_x0000_s3315" inset="0,0,0,0">
                <w:txbxContent>
                  <w:p w:rsidR="00527553" w:rsidRPr="00FA4C0D" w:rsidRDefault="00527553" w:rsidP="00254D28">
                    <w:pPr>
                      <w:shd w:val="clear" w:color="auto" w:fill="FFFFFF" w:themeFill="background1"/>
                      <w:rPr>
                        <w:rFonts w:asciiTheme="majorHAnsi" w:hAnsiTheme="majorHAnsi"/>
                        <w:b/>
                      </w:rPr>
                    </w:pPr>
                    <w:r>
                      <w:rPr>
                        <w:rFonts w:asciiTheme="majorHAnsi" w:hAnsiTheme="majorHAnsi"/>
                        <w:b/>
                      </w:rPr>
                      <w:t>Joshua</w:t>
                    </w:r>
                  </w:p>
                </w:txbxContent>
              </v:textbox>
            </v:shape>
            <v:shape id="_x0000_s3316" type="#_x0000_t97" style="position:absolute;left:5227;top:2191;width:450;height:1959;v-text-anchor:middle" fillcolor="white [3212]">
              <v:textbox style="layout-flow:vertical;mso-layout-flow-alt:bottom-to-top;mso-next-textbox:#_x0000_s3316" inset="0,0,0,0">
                <w:txbxContent>
                  <w:p w:rsidR="00527553" w:rsidRPr="00FA4C0D" w:rsidRDefault="00527553" w:rsidP="00D01285">
                    <w:pPr>
                      <w:rPr>
                        <w:rFonts w:asciiTheme="majorHAnsi" w:hAnsiTheme="majorHAnsi"/>
                        <w:b/>
                      </w:rPr>
                    </w:pPr>
                    <w:r>
                      <w:rPr>
                        <w:rFonts w:asciiTheme="majorHAnsi" w:hAnsiTheme="majorHAnsi"/>
                        <w:b/>
                      </w:rPr>
                      <w:t>Judges</w:t>
                    </w:r>
                  </w:p>
                </w:txbxContent>
              </v:textbox>
            </v:shape>
            <v:shape id="_x0000_s3317" type="#_x0000_t97" style="position:absolute;left:6970;top:2206;width:450;height:1958;v-text-anchor:middle">
              <v:textbox style="layout-flow:vertical;mso-layout-flow-alt:bottom-to-top;mso-next-textbox:#_x0000_s3317" inset="0,0,0,0">
                <w:txbxContent>
                  <w:p w:rsidR="00527553" w:rsidRPr="00FA4C0D" w:rsidRDefault="00527553" w:rsidP="00254D28">
                    <w:pPr>
                      <w:shd w:val="clear" w:color="auto" w:fill="EEECE1" w:themeFill="background2"/>
                      <w:rPr>
                        <w:rFonts w:asciiTheme="majorHAnsi" w:hAnsiTheme="majorHAnsi"/>
                        <w:b/>
                      </w:rPr>
                    </w:pPr>
                    <w:r>
                      <w:rPr>
                        <w:rFonts w:asciiTheme="majorHAnsi" w:hAnsiTheme="majorHAnsi"/>
                        <w:b/>
                      </w:rPr>
                      <w:t>I &amp; II Chronicles</w:t>
                    </w:r>
                  </w:p>
                </w:txbxContent>
              </v:textbox>
            </v:shape>
            <v:shape id="_x0000_s3318" type="#_x0000_t97" style="position:absolute;left:7419;top:2199;width:450;height:1958;v-text-anchor:middle">
              <v:textbox style="layout-flow:vertical;mso-layout-flow-alt:bottom-to-top;mso-next-textbox:#_x0000_s3318" inset="0,0,0,0">
                <w:txbxContent>
                  <w:p w:rsidR="00527553" w:rsidRPr="00FA4C0D" w:rsidRDefault="00527553" w:rsidP="00D01285">
                    <w:pPr>
                      <w:rPr>
                        <w:rFonts w:asciiTheme="majorHAnsi" w:hAnsiTheme="majorHAnsi"/>
                        <w:b/>
                      </w:rPr>
                    </w:pPr>
                    <w:r>
                      <w:rPr>
                        <w:rFonts w:asciiTheme="majorHAnsi" w:hAnsiTheme="majorHAnsi"/>
                        <w:b/>
                      </w:rPr>
                      <w:t>Ezra</w:t>
                    </w:r>
                  </w:p>
                </w:txbxContent>
              </v:textbox>
            </v:shape>
            <v:shape id="_x0000_s3319" type="#_x0000_t97" style="position:absolute;left:7858;top:2199;width:450;height:1958;v-text-anchor:middle">
              <v:textbox style="layout-flow:vertical;mso-layout-flow-alt:bottom-to-top;mso-next-textbox:#_x0000_s3319" inset="0,0,0,0">
                <w:txbxContent>
                  <w:p w:rsidR="00527553" w:rsidRPr="00FA4C0D" w:rsidRDefault="00527553" w:rsidP="00D01285">
                    <w:pPr>
                      <w:rPr>
                        <w:rFonts w:asciiTheme="majorHAnsi" w:hAnsiTheme="majorHAnsi"/>
                        <w:b/>
                      </w:rPr>
                    </w:pPr>
                    <w:r>
                      <w:rPr>
                        <w:rFonts w:asciiTheme="majorHAnsi" w:hAnsiTheme="majorHAnsi"/>
                        <w:b/>
                      </w:rPr>
                      <w:t>Esther</w:t>
                    </w:r>
                  </w:p>
                </w:txbxContent>
              </v:textbox>
            </v:shape>
            <v:shape id="_x0000_s3320" type="#_x0000_t97" style="position:absolute;left:8312;top:2199;width:450;height:1958;v-text-anchor:middle">
              <v:textbox style="layout-flow:vertical;mso-layout-flow-alt:bottom-to-top;mso-next-textbox:#_x0000_s3320" inset="0,0,0,0">
                <w:txbxContent>
                  <w:p w:rsidR="00527553" w:rsidRPr="00FA4C0D" w:rsidRDefault="00527553" w:rsidP="00D01285">
                    <w:pPr>
                      <w:rPr>
                        <w:rFonts w:asciiTheme="majorHAnsi" w:hAnsiTheme="majorHAnsi"/>
                        <w:b/>
                      </w:rPr>
                    </w:pPr>
                    <w:r>
                      <w:rPr>
                        <w:rFonts w:asciiTheme="majorHAnsi" w:hAnsiTheme="majorHAnsi"/>
                        <w:b/>
                      </w:rPr>
                      <w:t>Nehemiah</w:t>
                    </w:r>
                  </w:p>
                </w:txbxContent>
              </v:textbox>
            </v:shape>
          </v:group>
        </w:pict>
      </w:r>
    </w:p>
    <w:p w:rsidR="00D01285" w:rsidRDefault="00D01285" w:rsidP="00D01285">
      <w:pPr>
        <w:rPr>
          <w:sz w:val="28"/>
        </w:rPr>
      </w:pPr>
    </w:p>
    <w:p w:rsidR="00D01285" w:rsidRDefault="00D01285" w:rsidP="00D01285">
      <w:pPr>
        <w:rPr>
          <w:sz w:val="28"/>
        </w:rPr>
      </w:pPr>
    </w:p>
    <w:p w:rsidR="00D01285" w:rsidRDefault="00D01285" w:rsidP="00D01285">
      <w:pPr>
        <w:rPr>
          <w:sz w:val="28"/>
        </w:rPr>
      </w:pPr>
    </w:p>
    <w:p w:rsidR="00D01285" w:rsidRDefault="00D01285" w:rsidP="00D01285">
      <w:pPr>
        <w:rPr>
          <w:sz w:val="32"/>
        </w:rPr>
      </w:pPr>
    </w:p>
    <w:p w:rsidR="00D01285" w:rsidRDefault="00D01285" w:rsidP="00D01285">
      <w:pPr>
        <w:rPr>
          <w:sz w:val="32"/>
        </w:rPr>
      </w:pPr>
    </w:p>
    <w:p w:rsidR="00D01285" w:rsidRDefault="00D01285" w:rsidP="00D01285">
      <w:pPr>
        <w:rPr>
          <w:sz w:val="32"/>
        </w:rPr>
      </w:pPr>
    </w:p>
    <w:p w:rsidR="0031083D" w:rsidRDefault="001906E0" w:rsidP="0031083D">
      <w:pPr>
        <w:ind w:firstLine="720"/>
      </w:pPr>
      <w:r>
        <w:t xml:space="preserve">Because of their overlapping time periods and similarities, we will study Kings and Chronicles together. Our study will be organized chronologically using </w:t>
      </w:r>
      <w:r w:rsidRPr="001906E0">
        <w:rPr>
          <w:u w:val="single"/>
        </w:rPr>
        <w:t>The Reese Chr</w:t>
      </w:r>
      <w:r>
        <w:rPr>
          <w:u w:val="single"/>
        </w:rPr>
        <w:t>onological Bible</w:t>
      </w:r>
      <w:r>
        <w:t xml:space="preserve"> by Edward Reese as a guide for our dates.</w:t>
      </w:r>
    </w:p>
    <w:p w:rsidR="00B85694" w:rsidRDefault="00B85694" w:rsidP="0031083D">
      <w:pPr>
        <w:ind w:firstLine="720"/>
      </w:pPr>
    </w:p>
    <w:p w:rsidR="00D01285" w:rsidRDefault="00FA473D" w:rsidP="00D01285">
      <w:pPr>
        <w:rPr>
          <w:sz w:val="32"/>
        </w:rPr>
      </w:pPr>
      <w:r>
        <w:rPr>
          <w:noProof/>
          <w:sz w:val="32"/>
        </w:rPr>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3321" type="#_x0000_t84" style="position:absolute;margin-left:-3.75pt;margin-top:1.65pt;width:90pt;height:29.5pt;z-index:-251112448;v-text-anchor:middle" fillcolor="#eeece1 [3214]">
            <v:textbox style="mso-next-textbox:#_x0000_s3321" inset="0,0,0,0">
              <w:txbxContent>
                <w:p w:rsidR="00527553" w:rsidRDefault="00527553" w:rsidP="00D01285">
                  <w:pPr>
                    <w:jc w:val="center"/>
                    <w:rPr>
                      <w:sz w:val="32"/>
                    </w:rPr>
                  </w:pPr>
                  <w:r>
                    <w:rPr>
                      <w:sz w:val="32"/>
                    </w:rPr>
                    <w:t>Writers</w:t>
                  </w:r>
                </w:p>
                <w:p w:rsidR="00527553" w:rsidRPr="0066391C" w:rsidRDefault="00527553" w:rsidP="00D01285">
                  <w:pPr>
                    <w:rPr>
                      <w:sz w:val="36"/>
                      <w:szCs w:val="36"/>
                    </w:rPr>
                  </w:pPr>
                </w:p>
              </w:txbxContent>
            </v:textbox>
          </v:shape>
        </w:pict>
      </w:r>
    </w:p>
    <w:p w:rsidR="00D01285" w:rsidRPr="00E07109" w:rsidRDefault="00D01285" w:rsidP="00D01285">
      <w:pPr>
        <w:widowControl w:val="0"/>
        <w:autoSpaceDE w:val="0"/>
        <w:autoSpaceDN w:val="0"/>
        <w:adjustRightInd w:val="0"/>
        <w:spacing w:line="292" w:lineRule="atLeast"/>
        <w:jc w:val="both"/>
        <w:rPr>
          <w:rFonts w:cs="Arial"/>
          <w:szCs w:val="26"/>
        </w:rPr>
      </w:pPr>
    </w:p>
    <w:p w:rsidR="00D01285" w:rsidRPr="00B85694" w:rsidRDefault="00B85694" w:rsidP="00D01285">
      <w:pPr>
        <w:pStyle w:val="ListParagraph"/>
        <w:widowControl w:val="0"/>
        <w:numPr>
          <w:ilvl w:val="0"/>
          <w:numId w:val="5"/>
        </w:numPr>
        <w:autoSpaceDE w:val="0"/>
        <w:autoSpaceDN w:val="0"/>
        <w:adjustRightInd w:val="0"/>
        <w:spacing w:line="292" w:lineRule="atLeast"/>
        <w:jc w:val="both"/>
        <w:rPr>
          <w:sz w:val="16"/>
          <w:szCs w:val="16"/>
        </w:rPr>
      </w:pPr>
      <w:r w:rsidRPr="00F01F0B">
        <w:rPr>
          <w:b/>
        </w:rPr>
        <w:t>Samuel</w:t>
      </w:r>
      <w:r>
        <w:t xml:space="preserve"> wrote I &amp; II Kings (as well as I &amp; II Samuel)</w:t>
      </w:r>
    </w:p>
    <w:p w:rsidR="00B85694" w:rsidRPr="00527553" w:rsidRDefault="00B85694" w:rsidP="00527553">
      <w:pPr>
        <w:pStyle w:val="ListParagraph"/>
        <w:widowControl w:val="0"/>
        <w:numPr>
          <w:ilvl w:val="0"/>
          <w:numId w:val="5"/>
        </w:numPr>
        <w:autoSpaceDE w:val="0"/>
        <w:autoSpaceDN w:val="0"/>
        <w:adjustRightInd w:val="0"/>
        <w:spacing w:line="292" w:lineRule="atLeast"/>
        <w:jc w:val="both"/>
        <w:rPr>
          <w:sz w:val="16"/>
          <w:szCs w:val="16"/>
        </w:rPr>
      </w:pPr>
      <w:r w:rsidRPr="00F01F0B">
        <w:rPr>
          <w:b/>
        </w:rPr>
        <w:t>Ezra</w:t>
      </w:r>
      <w:r>
        <w:t xml:space="preserve"> wrote or at least edited I &amp; II Chronicles</w:t>
      </w:r>
    </w:p>
    <w:p w:rsidR="00D01285" w:rsidRDefault="00FA473D" w:rsidP="00D01285">
      <w:pPr>
        <w:rPr>
          <w:sz w:val="32"/>
        </w:rPr>
      </w:pPr>
      <w:r>
        <w:rPr>
          <w:noProof/>
          <w:sz w:val="32"/>
        </w:rPr>
        <w:pict>
          <v:shape id="_x0000_s3322" type="#_x0000_t84" style="position:absolute;margin-left:-3.75pt;margin-top:2.85pt;width:90pt;height:29.5pt;z-index:-251111424;v-text-anchor:middle" fillcolor="#eeece1 [3214]">
            <v:textbox style="mso-next-textbox:#_x0000_s3322" inset="0,0,0,0">
              <w:txbxContent>
                <w:p w:rsidR="00527553" w:rsidRDefault="00527553" w:rsidP="00D01285">
                  <w:pPr>
                    <w:jc w:val="center"/>
                    <w:rPr>
                      <w:sz w:val="32"/>
                    </w:rPr>
                  </w:pPr>
                  <w:r>
                    <w:rPr>
                      <w:sz w:val="32"/>
                    </w:rPr>
                    <w:t>Purpose</w:t>
                  </w:r>
                </w:p>
                <w:p w:rsidR="00527553" w:rsidRPr="0066391C" w:rsidRDefault="00527553" w:rsidP="00D01285">
                  <w:pPr>
                    <w:rPr>
                      <w:sz w:val="36"/>
                      <w:szCs w:val="36"/>
                    </w:rPr>
                  </w:pPr>
                </w:p>
              </w:txbxContent>
            </v:textbox>
          </v:shape>
        </w:pict>
      </w:r>
    </w:p>
    <w:p w:rsidR="00D01285" w:rsidRPr="00E07109" w:rsidRDefault="00D01285" w:rsidP="00D01285">
      <w:pPr>
        <w:widowControl w:val="0"/>
        <w:autoSpaceDE w:val="0"/>
        <w:autoSpaceDN w:val="0"/>
        <w:adjustRightInd w:val="0"/>
        <w:spacing w:line="292" w:lineRule="atLeast"/>
        <w:jc w:val="both"/>
        <w:rPr>
          <w:rFonts w:cs="Arial"/>
          <w:szCs w:val="26"/>
        </w:rPr>
      </w:pPr>
    </w:p>
    <w:p w:rsidR="00D01285" w:rsidRPr="00527553" w:rsidRDefault="00E7248B" w:rsidP="00527553">
      <w:pPr>
        <w:pStyle w:val="ListParagraph"/>
        <w:numPr>
          <w:ilvl w:val="0"/>
          <w:numId w:val="5"/>
        </w:numPr>
        <w:rPr>
          <w:snapToGrid w:val="0"/>
        </w:rPr>
      </w:pPr>
      <w:r w:rsidRPr="00527553">
        <w:rPr>
          <w:snapToGrid w:val="0"/>
        </w:rPr>
        <w:t>KINGS</w:t>
      </w:r>
      <w:r w:rsidR="007359DE">
        <w:rPr>
          <w:snapToGrid w:val="0"/>
        </w:rPr>
        <w:t xml:space="preserve"> – Record</w:t>
      </w:r>
      <w:r w:rsidR="00E44A64" w:rsidRPr="00527553">
        <w:rPr>
          <w:snapToGrid w:val="0"/>
        </w:rPr>
        <w:t xml:space="preserve"> the history of Israel from David’s death until the Babylonian captivity. </w:t>
      </w:r>
      <w:r w:rsidR="003327B6" w:rsidRPr="00527553">
        <w:rPr>
          <w:snapToGrid w:val="0"/>
        </w:rPr>
        <w:t>Also recorded is the reign of Solomon, the buildi</w:t>
      </w:r>
      <w:r w:rsidR="007359DE">
        <w:rPr>
          <w:snapToGrid w:val="0"/>
        </w:rPr>
        <w:t>ng of the Temple</w:t>
      </w:r>
      <w:r w:rsidR="003327B6" w:rsidRPr="00527553">
        <w:rPr>
          <w:snapToGrid w:val="0"/>
        </w:rPr>
        <w:t>, division of the Kingdom under the reign of Rehoboam and Jeroboam and the history of the two kingdoms. Includes the ministry of Elijah.</w:t>
      </w:r>
    </w:p>
    <w:p w:rsidR="00B85694" w:rsidRPr="007359DE" w:rsidRDefault="00E7248B" w:rsidP="007359DE">
      <w:pPr>
        <w:pStyle w:val="ListParagraph"/>
        <w:numPr>
          <w:ilvl w:val="0"/>
          <w:numId w:val="5"/>
        </w:numPr>
        <w:rPr>
          <w:snapToGrid w:val="0"/>
        </w:rPr>
      </w:pPr>
      <w:r>
        <w:rPr>
          <w:snapToGrid w:val="0"/>
        </w:rPr>
        <w:t>CHRONICLES</w:t>
      </w:r>
      <w:r w:rsidR="007869F1">
        <w:rPr>
          <w:snapToGrid w:val="0"/>
        </w:rPr>
        <w:t xml:space="preserve"> – In some ancient manuscripts the title given to I&amp; II Chronicles means “the things that were omitted”. They contain certain things omitted from </w:t>
      </w:r>
      <w:proofErr w:type="gramStart"/>
      <w:r w:rsidR="007869F1">
        <w:rPr>
          <w:snapToGrid w:val="0"/>
        </w:rPr>
        <w:t>I</w:t>
      </w:r>
      <w:proofErr w:type="gramEnd"/>
      <w:r w:rsidR="007869F1">
        <w:rPr>
          <w:snapToGrid w:val="0"/>
        </w:rPr>
        <w:t>&amp; II Kings. Their purpose is to give correct genealogies, the rank and order of the priests and Levites,</w:t>
      </w:r>
      <w:r w:rsidR="007359DE">
        <w:rPr>
          <w:snapToGrid w:val="0"/>
        </w:rPr>
        <w:t xml:space="preserve"> and</w:t>
      </w:r>
      <w:r w:rsidR="007869F1">
        <w:rPr>
          <w:snapToGrid w:val="0"/>
        </w:rPr>
        <w:t xml:space="preserve"> the correct distribution of the land among the </w:t>
      </w:r>
      <w:r w:rsidR="00E44A64">
        <w:rPr>
          <w:snapToGrid w:val="0"/>
        </w:rPr>
        <w:t xml:space="preserve">families. The captivity was only to be an interlude in their history and their religious system was not to be lost, but all things were to be restored. Chronicles is the necessary accurate and authoritative record to make </w:t>
      </w:r>
      <w:r w:rsidR="007359DE">
        <w:rPr>
          <w:snapToGrid w:val="0"/>
        </w:rPr>
        <w:t>the</w:t>
      </w:r>
      <w:r w:rsidR="00E44A64">
        <w:rPr>
          <w:snapToGrid w:val="0"/>
        </w:rPr>
        <w:t xml:space="preserve"> restoration of all things possible.</w:t>
      </w:r>
    </w:p>
    <w:p w:rsidR="00D01285" w:rsidRDefault="00FA473D" w:rsidP="00D01285">
      <w:pPr>
        <w:rPr>
          <w:sz w:val="32"/>
        </w:rPr>
      </w:pPr>
      <w:r>
        <w:rPr>
          <w:noProof/>
          <w:sz w:val="32"/>
        </w:rPr>
        <w:pict>
          <v:shape id="_x0000_s3310" type="#_x0000_t84" style="position:absolute;margin-left:-3.75pt;margin-top:3.8pt;width:90pt;height:29.5pt;z-index:-251114496;v-text-anchor:middle" fillcolor="#eeece1 [3214]">
            <v:textbox style="mso-next-textbox:#_x0000_s3310" inset="0,0,0,0">
              <w:txbxContent>
                <w:p w:rsidR="00527553" w:rsidRDefault="00527553" w:rsidP="00D01285">
                  <w:pPr>
                    <w:jc w:val="center"/>
                    <w:rPr>
                      <w:sz w:val="32"/>
                    </w:rPr>
                  </w:pPr>
                  <w:r>
                    <w:rPr>
                      <w:sz w:val="32"/>
                    </w:rPr>
                    <w:t>Time</w:t>
                  </w:r>
                </w:p>
                <w:p w:rsidR="00527553" w:rsidRPr="0066391C" w:rsidRDefault="00527553" w:rsidP="00D01285">
                  <w:pPr>
                    <w:rPr>
                      <w:sz w:val="36"/>
                      <w:szCs w:val="36"/>
                    </w:rPr>
                  </w:pPr>
                </w:p>
              </w:txbxContent>
            </v:textbox>
          </v:shape>
        </w:pict>
      </w:r>
    </w:p>
    <w:p w:rsidR="00D01285" w:rsidRPr="00E07109" w:rsidRDefault="00D01285" w:rsidP="00D01285">
      <w:pPr>
        <w:widowControl w:val="0"/>
        <w:autoSpaceDE w:val="0"/>
        <w:autoSpaceDN w:val="0"/>
        <w:adjustRightInd w:val="0"/>
        <w:spacing w:line="292" w:lineRule="atLeast"/>
        <w:jc w:val="both"/>
        <w:rPr>
          <w:rFonts w:cs="Arial"/>
          <w:szCs w:val="26"/>
        </w:rPr>
      </w:pPr>
    </w:p>
    <w:p w:rsidR="00264C49" w:rsidRPr="007359DE" w:rsidRDefault="00514C56" w:rsidP="007359DE">
      <w:pPr>
        <w:pStyle w:val="ListParagraph"/>
        <w:widowControl w:val="0"/>
        <w:numPr>
          <w:ilvl w:val="0"/>
          <w:numId w:val="5"/>
        </w:numPr>
        <w:autoSpaceDE w:val="0"/>
        <w:autoSpaceDN w:val="0"/>
        <w:adjustRightInd w:val="0"/>
        <w:spacing w:line="292" w:lineRule="atLeast"/>
        <w:jc w:val="both"/>
        <w:rPr>
          <w:snapToGrid w:val="0"/>
        </w:rPr>
      </w:pPr>
      <w:r w:rsidRPr="00514C56">
        <w:rPr>
          <w:sz w:val="22"/>
        </w:rPr>
        <w:t xml:space="preserve">From the Death of </w:t>
      </w:r>
      <w:r w:rsidR="0023192E">
        <w:rPr>
          <w:sz w:val="22"/>
        </w:rPr>
        <w:t>Saul</w:t>
      </w:r>
      <w:r w:rsidRPr="00514C56">
        <w:rPr>
          <w:sz w:val="22"/>
        </w:rPr>
        <w:t xml:space="preserve"> to the Babylonian Captivity</w:t>
      </w:r>
      <w:r w:rsidR="007359DE">
        <w:rPr>
          <w:snapToGrid w:val="0"/>
        </w:rPr>
        <w:t>—</w:t>
      </w:r>
      <w:r w:rsidR="00F01F0B" w:rsidRPr="007359DE">
        <w:rPr>
          <w:snapToGrid w:val="0"/>
        </w:rPr>
        <w:t xml:space="preserve">from </w:t>
      </w:r>
      <w:r w:rsidR="007359DE">
        <w:rPr>
          <w:snapToGrid w:val="0"/>
        </w:rPr>
        <w:t>1025-586 B.C. (</w:t>
      </w:r>
      <w:r w:rsidR="00F01F0B" w:rsidRPr="007359DE">
        <w:rPr>
          <w:snapToGrid w:val="0"/>
        </w:rPr>
        <w:t>439 years)</w:t>
      </w:r>
    </w:p>
    <w:p w:rsidR="00D01285" w:rsidRPr="00326571" w:rsidRDefault="00FA473D" w:rsidP="00D01285">
      <w:pPr>
        <w:widowControl w:val="0"/>
        <w:autoSpaceDE w:val="0"/>
        <w:autoSpaceDN w:val="0"/>
        <w:adjustRightInd w:val="0"/>
        <w:spacing w:line="292" w:lineRule="atLeast"/>
        <w:ind w:left="360"/>
        <w:jc w:val="both"/>
        <w:rPr>
          <w:snapToGrid w:val="0"/>
        </w:rPr>
      </w:pPr>
      <w:r w:rsidRPr="00FA473D">
        <w:rPr>
          <w:noProof/>
          <w:sz w:val="32"/>
        </w:rPr>
        <w:pict>
          <v:shape id="_x0000_s3324" type="#_x0000_t84" style="position:absolute;left:0;text-align:left;margin-left:-4.6pt;margin-top:11.6pt;width:96pt;height:29.5pt;z-index:-251109376;v-text-anchor:middle" fillcolor="#eeece1 [3214]">
            <v:textbox style="mso-next-textbox:#_x0000_s3324" inset="0,0,0,0">
              <w:txbxContent>
                <w:p w:rsidR="00527553" w:rsidRPr="0066391C" w:rsidRDefault="00527553" w:rsidP="00D01285">
                  <w:pPr>
                    <w:jc w:val="center"/>
                    <w:rPr>
                      <w:sz w:val="32"/>
                      <w:szCs w:val="32"/>
                    </w:rPr>
                  </w:pPr>
                  <w:r>
                    <w:rPr>
                      <w:sz w:val="32"/>
                      <w:szCs w:val="32"/>
                    </w:rPr>
                    <w:t>Harmony</w:t>
                  </w:r>
                </w:p>
              </w:txbxContent>
            </v:textbox>
          </v:shape>
        </w:pict>
      </w:r>
    </w:p>
    <w:p w:rsidR="00D01285" w:rsidRDefault="00D01285" w:rsidP="00D01285">
      <w:pPr>
        <w:pStyle w:val="ListParagraph"/>
        <w:widowControl w:val="0"/>
        <w:autoSpaceDE w:val="0"/>
        <w:autoSpaceDN w:val="0"/>
        <w:adjustRightInd w:val="0"/>
        <w:spacing w:line="292" w:lineRule="atLeast"/>
        <w:jc w:val="both"/>
        <w:rPr>
          <w:snapToGrid w:val="0"/>
        </w:rPr>
      </w:pPr>
    </w:p>
    <w:p w:rsidR="00D01285" w:rsidRDefault="00D01285" w:rsidP="00D01285">
      <w:pPr>
        <w:rPr>
          <w:snapToGrid w:val="0"/>
        </w:rPr>
      </w:pPr>
    </w:p>
    <w:p w:rsidR="00E6081D" w:rsidRPr="00E6081D" w:rsidRDefault="00E6081D" w:rsidP="00514C56">
      <w:pPr>
        <w:pStyle w:val="ListParagraph"/>
        <w:widowControl w:val="0"/>
        <w:numPr>
          <w:ilvl w:val="0"/>
          <w:numId w:val="5"/>
        </w:numPr>
        <w:autoSpaceDE w:val="0"/>
        <w:autoSpaceDN w:val="0"/>
        <w:adjustRightInd w:val="0"/>
        <w:spacing w:line="292" w:lineRule="atLeast"/>
        <w:jc w:val="both"/>
        <w:rPr>
          <w:snapToGrid w:val="0"/>
        </w:rPr>
      </w:pPr>
      <w:r>
        <w:rPr>
          <w:snapToGrid w:val="0"/>
        </w:rPr>
        <w:t>Kings and Chronicles are completely complementary to each other.</w:t>
      </w:r>
    </w:p>
    <w:p w:rsidR="00527553" w:rsidRDefault="00527553" w:rsidP="00527553">
      <w:pPr>
        <w:pStyle w:val="ListParagraph"/>
        <w:numPr>
          <w:ilvl w:val="0"/>
          <w:numId w:val="5"/>
        </w:numPr>
      </w:pPr>
      <w:r>
        <w:t>Some of the historical descriptions are almost identical with those of the Kings and the Samuels.</w:t>
      </w:r>
    </w:p>
    <w:p w:rsidR="00527553" w:rsidRDefault="00527553" w:rsidP="00527553">
      <w:pPr>
        <w:pStyle w:val="ListParagraph"/>
        <w:numPr>
          <w:ilvl w:val="0"/>
          <w:numId w:val="5"/>
        </w:numPr>
      </w:pPr>
      <w:r>
        <w:t>The books of Samuel and Kings refer to events in both kingdoms, whereas Chronicles deals almost exclusively with the history of Judah.</w:t>
      </w:r>
    </w:p>
    <w:p w:rsidR="007359DE" w:rsidRPr="00527553" w:rsidRDefault="007359DE" w:rsidP="007359DE">
      <w:pPr>
        <w:pStyle w:val="ListParagraph"/>
        <w:widowControl w:val="0"/>
        <w:numPr>
          <w:ilvl w:val="0"/>
          <w:numId w:val="5"/>
        </w:numPr>
        <w:autoSpaceDE w:val="0"/>
        <w:autoSpaceDN w:val="0"/>
        <w:adjustRightInd w:val="0"/>
        <w:spacing w:line="292" w:lineRule="atLeast"/>
        <w:jc w:val="both"/>
        <w:rPr>
          <w:snapToGrid w:val="0"/>
        </w:rPr>
      </w:pPr>
      <w:r w:rsidRPr="00E366F0">
        <w:t>Compared w</w:t>
      </w:r>
      <w:r>
        <w:t>ith its parallels, Chronicles uses</w:t>
      </w:r>
      <w:r w:rsidRPr="00E366F0">
        <w:t xml:space="preserve"> the same </w:t>
      </w:r>
      <w:r>
        <w:t xml:space="preserve">numbers </w:t>
      </w:r>
      <w:r w:rsidRPr="00E366F0">
        <w:t>once, higher 10 times, and lower 7 times</w:t>
      </w:r>
      <w:r>
        <w:t xml:space="preserve">; </w:t>
      </w:r>
      <w:r w:rsidRPr="00E366F0">
        <w:t>Total disagreements; 19 out of 213 parallel numbers</w:t>
      </w:r>
      <w:r>
        <w:t xml:space="preserve"> (i.e., I Chr. 11:11/2 Sam. 23:8)</w:t>
      </w:r>
    </w:p>
    <w:p w:rsidR="00527553" w:rsidRPr="00527553" w:rsidRDefault="00527553" w:rsidP="00527553">
      <w:pPr>
        <w:ind w:firstLine="720"/>
        <w:rPr>
          <w:snapToGrid w:val="0"/>
        </w:rPr>
      </w:pPr>
      <w:r w:rsidRPr="00527553">
        <w:rPr>
          <w:snapToGrid w:val="0"/>
        </w:rPr>
        <w:lastRenderedPageBreak/>
        <w:t xml:space="preserve">In the history of Israel and Judah </w:t>
      </w:r>
      <w:r w:rsidR="007359DE">
        <w:rPr>
          <w:snapToGrid w:val="0"/>
        </w:rPr>
        <w:t xml:space="preserve">there are </w:t>
      </w:r>
      <w:r w:rsidRPr="00527553">
        <w:rPr>
          <w:snapToGrid w:val="0"/>
        </w:rPr>
        <w:t>tw</w:t>
      </w:r>
      <w:r w:rsidR="007359DE">
        <w:rPr>
          <w:snapToGrid w:val="0"/>
        </w:rPr>
        <w:t>o thrones</w:t>
      </w:r>
      <w:r w:rsidRPr="00527553">
        <w:rPr>
          <w:snapToGrid w:val="0"/>
        </w:rPr>
        <w:t xml:space="preserve"> clearly visible.</w:t>
      </w:r>
      <w:r w:rsidR="007359DE">
        <w:rPr>
          <w:snapToGrid w:val="0"/>
        </w:rPr>
        <w:t xml:space="preserve"> T</w:t>
      </w:r>
      <w:r w:rsidRPr="00527553">
        <w:rPr>
          <w:snapToGrid w:val="0"/>
        </w:rPr>
        <w:t>here is the throne of Jehovah, unchangeable, moving steadily forward in</w:t>
      </w:r>
      <w:r w:rsidR="007359DE">
        <w:rPr>
          <w:snapToGrid w:val="0"/>
        </w:rPr>
        <w:t xml:space="preserve"> its purpose</w:t>
      </w:r>
      <w:r w:rsidRPr="00527553">
        <w:rPr>
          <w:snapToGrid w:val="0"/>
        </w:rPr>
        <w:t xml:space="preserve">, and ultimately victorious.  On the other hand, there is the throne on earth, weak, failing and ultimately </w:t>
      </w:r>
      <w:r w:rsidR="007359DE" w:rsidRPr="00527553">
        <w:rPr>
          <w:snapToGrid w:val="0"/>
        </w:rPr>
        <w:t>abolished</w:t>
      </w:r>
      <w:r w:rsidR="007359DE">
        <w:rPr>
          <w:snapToGrid w:val="0"/>
        </w:rPr>
        <w:t>.</w:t>
      </w:r>
      <w:r w:rsidR="007359DE" w:rsidRPr="00527553">
        <w:rPr>
          <w:snapToGrid w:val="0"/>
        </w:rPr>
        <w:t xml:space="preserve"> The</w:t>
      </w:r>
      <w:r w:rsidRPr="00527553">
        <w:rPr>
          <w:snapToGrid w:val="0"/>
        </w:rPr>
        <w:t xml:space="preserve"> earthly throne </w:t>
      </w:r>
      <w:r w:rsidR="007359DE">
        <w:rPr>
          <w:snapToGrid w:val="0"/>
        </w:rPr>
        <w:t xml:space="preserve">produces calamitous failure, but </w:t>
      </w:r>
      <w:r w:rsidRPr="00527553">
        <w:rPr>
          <w:snapToGrid w:val="0"/>
        </w:rPr>
        <w:t>the heavenly throne victory.</w:t>
      </w:r>
    </w:p>
    <w:p w:rsidR="00E44A64" w:rsidRDefault="00E44A64">
      <w:pPr>
        <w:rPr>
          <w:snapToGrid w:val="0"/>
        </w:rPr>
      </w:pPr>
    </w:p>
    <w:p w:rsidR="00E44A64" w:rsidRDefault="00FA473D" w:rsidP="00E44A64">
      <w:pPr>
        <w:rPr>
          <w:sz w:val="32"/>
        </w:rPr>
      </w:pPr>
      <w:r>
        <w:rPr>
          <w:noProof/>
          <w:sz w:val="32"/>
        </w:rPr>
        <w:pict>
          <v:shape id="_x0000_s3328" type="#_x0000_t84" style="position:absolute;margin-left:-3.75pt;margin-top:1.65pt;width:211.4pt;height:29.5pt;z-index:-251106304;v-text-anchor:middle" fillcolor="#eeece1 [3214]">
            <v:textbox style="mso-next-textbox:#_x0000_s3328" inset="0,0,0,0">
              <w:txbxContent>
                <w:p w:rsidR="00527553" w:rsidRDefault="00527553" w:rsidP="00E44A64">
                  <w:pPr>
                    <w:jc w:val="center"/>
                    <w:rPr>
                      <w:sz w:val="32"/>
                    </w:rPr>
                  </w:pPr>
                  <w:r>
                    <w:rPr>
                      <w:sz w:val="32"/>
                    </w:rPr>
                    <w:t>Prophets</w:t>
                  </w:r>
                  <w:r w:rsidR="007359DE">
                    <w:rPr>
                      <w:sz w:val="32"/>
                    </w:rPr>
                    <w:t>: Positioned by God</w:t>
                  </w:r>
                </w:p>
                <w:p w:rsidR="00527553" w:rsidRPr="0066391C" w:rsidRDefault="00527553" w:rsidP="00E44A64">
                  <w:pPr>
                    <w:rPr>
                      <w:sz w:val="36"/>
                      <w:szCs w:val="36"/>
                    </w:rPr>
                  </w:pPr>
                </w:p>
              </w:txbxContent>
            </v:textbox>
          </v:shape>
        </w:pict>
      </w:r>
    </w:p>
    <w:p w:rsidR="00E44A64" w:rsidRPr="00E07109" w:rsidRDefault="00E44A64" w:rsidP="00E44A64">
      <w:pPr>
        <w:widowControl w:val="0"/>
        <w:autoSpaceDE w:val="0"/>
        <w:autoSpaceDN w:val="0"/>
        <w:adjustRightInd w:val="0"/>
        <w:spacing w:line="292" w:lineRule="atLeast"/>
        <w:jc w:val="both"/>
        <w:rPr>
          <w:rFonts w:cs="Arial"/>
          <w:szCs w:val="26"/>
        </w:rPr>
      </w:pPr>
    </w:p>
    <w:p w:rsidR="003327B6" w:rsidRPr="003327B6" w:rsidRDefault="003327B6" w:rsidP="003327B6">
      <w:pPr>
        <w:pStyle w:val="ListParagraph"/>
        <w:widowControl w:val="0"/>
        <w:numPr>
          <w:ilvl w:val="0"/>
          <w:numId w:val="5"/>
        </w:numPr>
        <w:autoSpaceDE w:val="0"/>
        <w:autoSpaceDN w:val="0"/>
        <w:adjustRightInd w:val="0"/>
        <w:spacing w:line="292" w:lineRule="atLeast"/>
        <w:jc w:val="both"/>
        <w:rPr>
          <w:sz w:val="16"/>
          <w:szCs w:val="16"/>
        </w:rPr>
      </w:pPr>
      <w:r w:rsidRPr="003327B6">
        <w:rPr>
          <w:rFonts w:cs="Arial"/>
          <w:b/>
          <w:bCs/>
          <w:szCs w:val="22"/>
        </w:rPr>
        <w:t>Nathan</w:t>
      </w:r>
      <w:r w:rsidRPr="003327B6">
        <w:rPr>
          <w:rFonts w:cs="Arial"/>
          <w:szCs w:val="22"/>
        </w:rPr>
        <w:tab/>
      </w:r>
      <w:r w:rsidRPr="003327B6">
        <w:rPr>
          <w:rFonts w:cs="Arial"/>
          <w:szCs w:val="22"/>
        </w:rPr>
        <w:tab/>
        <w:t>I Kings 1:1-2:46</w:t>
      </w:r>
    </w:p>
    <w:p w:rsidR="003327B6" w:rsidRPr="003327B6" w:rsidRDefault="003327B6" w:rsidP="003327B6">
      <w:pPr>
        <w:pStyle w:val="ListParagraph"/>
        <w:widowControl w:val="0"/>
        <w:numPr>
          <w:ilvl w:val="0"/>
          <w:numId w:val="5"/>
        </w:numPr>
        <w:autoSpaceDE w:val="0"/>
        <w:autoSpaceDN w:val="0"/>
        <w:adjustRightInd w:val="0"/>
        <w:spacing w:line="292" w:lineRule="atLeast"/>
        <w:jc w:val="both"/>
        <w:rPr>
          <w:sz w:val="16"/>
          <w:szCs w:val="16"/>
        </w:rPr>
      </w:pPr>
      <w:r w:rsidRPr="003327B6">
        <w:rPr>
          <w:rFonts w:cs="Arial"/>
          <w:b/>
          <w:bCs/>
        </w:rPr>
        <w:t>Ahijah</w:t>
      </w:r>
      <w:r w:rsidRPr="003327B6">
        <w:rPr>
          <w:rFonts w:cs="Arial"/>
        </w:rPr>
        <w:t xml:space="preserve"> </w:t>
      </w:r>
      <w:r>
        <w:rPr>
          <w:rFonts w:cs="Arial"/>
        </w:rPr>
        <w:tab/>
      </w:r>
      <w:r>
        <w:rPr>
          <w:rFonts w:cs="Arial"/>
        </w:rPr>
        <w:tab/>
      </w:r>
      <w:r w:rsidRPr="003327B6">
        <w:rPr>
          <w:rFonts w:cs="Arial"/>
          <w:szCs w:val="22"/>
        </w:rPr>
        <w:t xml:space="preserve">I Kings </w:t>
      </w:r>
      <w:r w:rsidRPr="003327B6">
        <w:rPr>
          <w:rFonts w:cs="Arial"/>
        </w:rPr>
        <w:t>11:29-40 12:15</w:t>
      </w:r>
    </w:p>
    <w:p w:rsidR="003327B6" w:rsidRPr="003327B6" w:rsidRDefault="003327B6" w:rsidP="003327B6">
      <w:pPr>
        <w:pStyle w:val="ListParagraph"/>
        <w:widowControl w:val="0"/>
        <w:numPr>
          <w:ilvl w:val="0"/>
          <w:numId w:val="5"/>
        </w:numPr>
        <w:autoSpaceDE w:val="0"/>
        <w:autoSpaceDN w:val="0"/>
        <w:adjustRightInd w:val="0"/>
        <w:spacing w:line="292" w:lineRule="atLeast"/>
        <w:jc w:val="both"/>
        <w:rPr>
          <w:sz w:val="16"/>
          <w:szCs w:val="16"/>
        </w:rPr>
      </w:pPr>
      <w:r w:rsidRPr="003327B6">
        <w:rPr>
          <w:rFonts w:cs="Arial"/>
          <w:b/>
          <w:bCs/>
        </w:rPr>
        <w:t>Shemaiah</w:t>
      </w:r>
      <w:r w:rsidRPr="003327B6">
        <w:rPr>
          <w:rFonts w:cs="Arial"/>
        </w:rPr>
        <w:t xml:space="preserve"> </w:t>
      </w:r>
      <w:r>
        <w:rPr>
          <w:rFonts w:cs="Arial"/>
        </w:rPr>
        <w:tab/>
      </w:r>
      <w:r>
        <w:rPr>
          <w:rFonts w:cs="Arial"/>
        </w:rPr>
        <w:tab/>
      </w:r>
      <w:r w:rsidRPr="003327B6">
        <w:rPr>
          <w:rFonts w:cs="Arial"/>
          <w:szCs w:val="22"/>
        </w:rPr>
        <w:t xml:space="preserve">I Kings </w:t>
      </w:r>
      <w:r w:rsidRPr="003327B6">
        <w:rPr>
          <w:rFonts w:cs="Arial"/>
        </w:rPr>
        <w:t>12:22; 14:2,5-18; 15:29</w:t>
      </w:r>
    </w:p>
    <w:p w:rsidR="003327B6" w:rsidRPr="003327B6" w:rsidRDefault="003327B6" w:rsidP="003327B6">
      <w:pPr>
        <w:pStyle w:val="ListParagraph"/>
        <w:widowControl w:val="0"/>
        <w:numPr>
          <w:ilvl w:val="0"/>
          <w:numId w:val="5"/>
        </w:numPr>
        <w:autoSpaceDE w:val="0"/>
        <w:autoSpaceDN w:val="0"/>
        <w:adjustRightInd w:val="0"/>
        <w:spacing w:line="292" w:lineRule="atLeast"/>
        <w:jc w:val="both"/>
        <w:rPr>
          <w:sz w:val="16"/>
          <w:szCs w:val="16"/>
        </w:rPr>
      </w:pPr>
      <w:r w:rsidRPr="003327B6">
        <w:rPr>
          <w:rFonts w:cs="Arial"/>
          <w:b/>
          <w:bCs/>
        </w:rPr>
        <w:t>A Man of G</w:t>
      </w:r>
      <w:r w:rsidR="00527553">
        <w:rPr>
          <w:rFonts w:cs="Arial"/>
          <w:b/>
          <w:bCs/>
        </w:rPr>
        <w:t>od</w:t>
      </w:r>
      <w:r w:rsidRPr="003327B6">
        <w:rPr>
          <w:rFonts w:cs="Arial"/>
        </w:rPr>
        <w:t xml:space="preserve"> </w:t>
      </w:r>
      <w:r>
        <w:rPr>
          <w:rFonts w:cs="Arial"/>
        </w:rPr>
        <w:tab/>
      </w:r>
      <w:r w:rsidRPr="003327B6">
        <w:rPr>
          <w:rFonts w:cs="Arial"/>
          <w:szCs w:val="22"/>
        </w:rPr>
        <w:t xml:space="preserve">I Kings </w:t>
      </w:r>
      <w:r w:rsidRPr="003327B6">
        <w:rPr>
          <w:rFonts w:cs="Arial"/>
        </w:rPr>
        <w:t>13:1-32</w:t>
      </w:r>
    </w:p>
    <w:p w:rsidR="003327B6" w:rsidRPr="003327B6" w:rsidRDefault="003327B6" w:rsidP="003327B6">
      <w:pPr>
        <w:pStyle w:val="ListParagraph"/>
        <w:widowControl w:val="0"/>
        <w:numPr>
          <w:ilvl w:val="0"/>
          <w:numId w:val="5"/>
        </w:numPr>
        <w:autoSpaceDE w:val="0"/>
        <w:autoSpaceDN w:val="0"/>
        <w:adjustRightInd w:val="0"/>
        <w:spacing w:line="292" w:lineRule="atLeast"/>
        <w:jc w:val="both"/>
        <w:rPr>
          <w:sz w:val="16"/>
          <w:szCs w:val="16"/>
        </w:rPr>
      </w:pPr>
      <w:r w:rsidRPr="003327B6">
        <w:rPr>
          <w:rFonts w:cs="Arial"/>
          <w:b/>
          <w:bCs/>
        </w:rPr>
        <w:t>Jehu</w:t>
      </w:r>
      <w:r w:rsidRPr="003327B6">
        <w:rPr>
          <w:rFonts w:cs="Arial"/>
        </w:rPr>
        <w:t xml:space="preserve"> </w:t>
      </w:r>
      <w:r>
        <w:rPr>
          <w:rFonts w:cs="Arial"/>
        </w:rPr>
        <w:tab/>
      </w:r>
      <w:r>
        <w:rPr>
          <w:rFonts w:cs="Arial"/>
        </w:rPr>
        <w:tab/>
      </w:r>
      <w:r>
        <w:rPr>
          <w:rFonts w:cs="Arial"/>
        </w:rPr>
        <w:tab/>
      </w:r>
      <w:r w:rsidRPr="003327B6">
        <w:rPr>
          <w:rFonts w:cs="Arial"/>
          <w:szCs w:val="22"/>
        </w:rPr>
        <w:t xml:space="preserve">I Kings </w:t>
      </w:r>
      <w:r w:rsidRPr="003327B6">
        <w:rPr>
          <w:rFonts w:cs="Arial"/>
        </w:rPr>
        <w:t>16:1-4,7</w:t>
      </w:r>
    </w:p>
    <w:p w:rsidR="003327B6" w:rsidRPr="003327B6" w:rsidRDefault="003327B6" w:rsidP="003327B6">
      <w:pPr>
        <w:pStyle w:val="ListParagraph"/>
        <w:widowControl w:val="0"/>
        <w:numPr>
          <w:ilvl w:val="0"/>
          <w:numId w:val="5"/>
        </w:numPr>
        <w:autoSpaceDE w:val="0"/>
        <w:autoSpaceDN w:val="0"/>
        <w:adjustRightInd w:val="0"/>
        <w:spacing w:line="292" w:lineRule="atLeast"/>
        <w:jc w:val="both"/>
        <w:rPr>
          <w:rFonts w:cs="Arial"/>
        </w:rPr>
      </w:pPr>
      <w:r w:rsidRPr="003327B6">
        <w:rPr>
          <w:rFonts w:cs="Arial"/>
          <w:b/>
          <w:bCs/>
        </w:rPr>
        <w:t xml:space="preserve">Elijah </w:t>
      </w:r>
      <w:r>
        <w:rPr>
          <w:rFonts w:cs="Arial"/>
          <w:b/>
          <w:bCs/>
        </w:rPr>
        <w:tab/>
      </w:r>
      <w:r>
        <w:rPr>
          <w:rFonts w:cs="Arial"/>
          <w:b/>
          <w:bCs/>
        </w:rPr>
        <w:tab/>
      </w:r>
      <w:r>
        <w:rPr>
          <w:rFonts w:cs="Arial"/>
          <w:b/>
          <w:bCs/>
        </w:rPr>
        <w:tab/>
      </w:r>
      <w:r w:rsidRPr="003327B6">
        <w:rPr>
          <w:rFonts w:cs="Arial"/>
          <w:szCs w:val="22"/>
        </w:rPr>
        <w:t xml:space="preserve">I Kings </w:t>
      </w:r>
      <w:r w:rsidRPr="003327B6">
        <w:rPr>
          <w:rFonts w:cs="Arial"/>
        </w:rPr>
        <w:t xml:space="preserve">17:1-19:21; 21:17-24,28,29; </w:t>
      </w:r>
      <w:r w:rsidRPr="003327B6">
        <w:rPr>
          <w:rFonts w:cs="Arial"/>
          <w:szCs w:val="16"/>
        </w:rPr>
        <w:t>II Kings 1&amp;2</w:t>
      </w:r>
    </w:p>
    <w:p w:rsidR="003327B6" w:rsidRDefault="003327B6" w:rsidP="003327B6">
      <w:pPr>
        <w:pStyle w:val="ListParagraph"/>
        <w:widowControl w:val="0"/>
        <w:numPr>
          <w:ilvl w:val="0"/>
          <w:numId w:val="5"/>
        </w:numPr>
        <w:autoSpaceDE w:val="0"/>
        <w:autoSpaceDN w:val="0"/>
        <w:adjustRightInd w:val="0"/>
        <w:spacing w:line="292" w:lineRule="atLeast"/>
        <w:jc w:val="both"/>
        <w:rPr>
          <w:rFonts w:cs="Arial"/>
        </w:rPr>
      </w:pPr>
      <w:r>
        <w:rPr>
          <w:rFonts w:cs="Arial"/>
          <w:b/>
          <w:bCs/>
        </w:rPr>
        <w:t>Micaiah</w:t>
      </w:r>
      <w:r>
        <w:rPr>
          <w:rFonts w:cs="Arial"/>
        </w:rPr>
        <w:t xml:space="preserve"> </w:t>
      </w:r>
      <w:r>
        <w:rPr>
          <w:rFonts w:cs="Arial"/>
        </w:rPr>
        <w:tab/>
      </w:r>
      <w:r>
        <w:rPr>
          <w:rFonts w:cs="Arial"/>
        </w:rPr>
        <w:tab/>
      </w:r>
      <w:r w:rsidRPr="003327B6">
        <w:rPr>
          <w:rFonts w:cs="Arial"/>
          <w:szCs w:val="22"/>
        </w:rPr>
        <w:t xml:space="preserve">I Kings </w:t>
      </w:r>
      <w:r>
        <w:rPr>
          <w:rFonts w:cs="Arial"/>
        </w:rPr>
        <w:t>22:7,14-28</w:t>
      </w:r>
    </w:p>
    <w:p w:rsidR="003327B6" w:rsidRDefault="003327B6" w:rsidP="003327B6">
      <w:pPr>
        <w:numPr>
          <w:ilvl w:val="0"/>
          <w:numId w:val="5"/>
        </w:numPr>
        <w:rPr>
          <w:rFonts w:cs="Arial"/>
        </w:rPr>
      </w:pPr>
      <w:r>
        <w:rPr>
          <w:rFonts w:cs="Arial"/>
          <w:b/>
          <w:bCs/>
        </w:rPr>
        <w:t>Elisha</w:t>
      </w:r>
      <w:r>
        <w:rPr>
          <w:rFonts w:cs="Arial"/>
        </w:rPr>
        <w:t xml:space="preserve"> </w:t>
      </w:r>
      <w:r>
        <w:rPr>
          <w:rFonts w:cs="Arial"/>
        </w:rPr>
        <w:tab/>
      </w:r>
      <w:r>
        <w:rPr>
          <w:rFonts w:cs="Arial"/>
        </w:rPr>
        <w:tab/>
      </w:r>
      <w:r>
        <w:rPr>
          <w:rFonts w:cs="Arial"/>
        </w:rPr>
        <w:tab/>
        <w:t>II Kings 1-13</w:t>
      </w:r>
    </w:p>
    <w:p w:rsidR="003327B6" w:rsidRDefault="003327B6" w:rsidP="003327B6">
      <w:pPr>
        <w:numPr>
          <w:ilvl w:val="0"/>
          <w:numId w:val="5"/>
        </w:numPr>
        <w:rPr>
          <w:rFonts w:cs="Arial"/>
        </w:rPr>
      </w:pPr>
      <w:r>
        <w:rPr>
          <w:rFonts w:cs="Arial"/>
          <w:b/>
          <w:bCs/>
        </w:rPr>
        <w:t>Isaiah</w:t>
      </w:r>
      <w:r>
        <w:rPr>
          <w:rFonts w:cs="Arial"/>
        </w:rPr>
        <w:t xml:space="preserve"> </w:t>
      </w:r>
      <w:r>
        <w:rPr>
          <w:rFonts w:cs="Arial"/>
        </w:rPr>
        <w:tab/>
      </w:r>
      <w:r>
        <w:rPr>
          <w:rFonts w:cs="Arial"/>
        </w:rPr>
        <w:tab/>
      </w:r>
      <w:r>
        <w:rPr>
          <w:rFonts w:cs="Arial"/>
        </w:rPr>
        <w:tab/>
        <w:t>II Kings 19:2,6,7, 20</w:t>
      </w:r>
    </w:p>
    <w:p w:rsidR="00E44A64" w:rsidRPr="003327B6" w:rsidRDefault="003327B6" w:rsidP="003327B6">
      <w:pPr>
        <w:numPr>
          <w:ilvl w:val="0"/>
          <w:numId w:val="5"/>
        </w:numPr>
        <w:rPr>
          <w:rFonts w:cs="Arial"/>
        </w:rPr>
      </w:pPr>
      <w:r>
        <w:rPr>
          <w:rFonts w:cs="Arial"/>
          <w:b/>
          <w:bCs/>
        </w:rPr>
        <w:t xml:space="preserve">Huldah </w:t>
      </w:r>
      <w:r>
        <w:rPr>
          <w:rFonts w:cs="Arial"/>
        </w:rPr>
        <w:t>(woman</w:t>
      </w:r>
      <w:r>
        <w:rPr>
          <w:rFonts w:cs="Arial"/>
          <w:szCs w:val="26"/>
        </w:rPr>
        <w:t xml:space="preserve"> </w:t>
      </w:r>
      <w:r>
        <w:rPr>
          <w:rFonts w:cs="Arial"/>
        </w:rPr>
        <w:t>prophetess) II Kings 22:14-20</w:t>
      </w:r>
    </w:p>
    <w:p w:rsidR="00E6081D" w:rsidRDefault="00E6081D" w:rsidP="00E6081D">
      <w:pPr>
        <w:widowControl w:val="0"/>
        <w:autoSpaceDE w:val="0"/>
        <w:autoSpaceDN w:val="0"/>
        <w:adjustRightInd w:val="0"/>
        <w:spacing w:line="292" w:lineRule="atLeast"/>
        <w:jc w:val="both"/>
        <w:rPr>
          <w:snapToGrid w:val="0"/>
        </w:rPr>
      </w:pPr>
    </w:p>
    <w:p w:rsidR="00E6081D" w:rsidRDefault="00FA473D" w:rsidP="00E6081D">
      <w:pPr>
        <w:rPr>
          <w:sz w:val="32"/>
        </w:rPr>
      </w:pPr>
      <w:r w:rsidRPr="00FA473D">
        <w:rPr>
          <w:noProof/>
        </w:rPr>
        <w:pict>
          <v:shape id="_x0000_s3330" type="#_x0000_t84" style="position:absolute;margin-left:-3.3pt;margin-top:2pt;width:211.4pt;height:29.5pt;z-index:-251103232;v-text-anchor:middle" fillcolor="#eeece1 [3214]">
            <v:textbox style="mso-next-textbox:#_x0000_s3330" inset="0,0,0,0">
              <w:txbxContent>
                <w:p w:rsidR="007359DE" w:rsidRDefault="007359DE" w:rsidP="007359DE">
                  <w:pPr>
                    <w:jc w:val="center"/>
                    <w:rPr>
                      <w:sz w:val="32"/>
                    </w:rPr>
                  </w:pPr>
                  <w:r>
                    <w:rPr>
                      <w:sz w:val="32"/>
                    </w:rPr>
                    <w:t>Kings: Positioned by Man</w:t>
                  </w:r>
                </w:p>
                <w:p w:rsidR="007359DE" w:rsidRPr="0066391C" w:rsidRDefault="007359DE" w:rsidP="007359DE">
                  <w:pPr>
                    <w:rPr>
                      <w:sz w:val="36"/>
                      <w:szCs w:val="36"/>
                    </w:rPr>
                  </w:pPr>
                </w:p>
              </w:txbxContent>
            </v:textbox>
          </v:shape>
        </w:pict>
      </w:r>
    </w:p>
    <w:p w:rsidR="003327B6" w:rsidRPr="00527553" w:rsidRDefault="003327B6" w:rsidP="00E6081D"/>
    <w:p w:rsidR="007359DE" w:rsidRDefault="00E6081D" w:rsidP="007359DE">
      <w:pPr>
        <w:tabs>
          <w:tab w:val="left" w:pos="6412"/>
          <w:tab w:val="left" w:pos="7328"/>
          <w:tab w:val="left" w:pos="8244"/>
          <w:tab w:val="left" w:pos="9160"/>
          <w:tab w:val="left" w:pos="10076"/>
          <w:tab w:val="left" w:pos="10992"/>
          <w:tab w:val="left" w:pos="11908"/>
          <w:tab w:val="left" w:pos="12824"/>
          <w:tab w:val="left" w:pos="13740"/>
          <w:tab w:val="left" w:pos="14656"/>
        </w:tabs>
        <w:ind w:firstLine="720"/>
        <w:rPr>
          <w:bCs/>
          <w:color w:val="000000"/>
        </w:rPr>
      </w:pPr>
      <w:r w:rsidRPr="00527553">
        <w:rPr>
          <w:bCs/>
          <w:color w:val="000000"/>
        </w:rPr>
        <w:t>There were 41 kings in Israel (and one q</w:t>
      </w:r>
      <w:r w:rsidR="007359DE">
        <w:rPr>
          <w:bCs/>
          <w:color w:val="000000"/>
        </w:rPr>
        <w:t>ueen</w:t>
      </w:r>
      <w:r w:rsidRPr="00527553">
        <w:rPr>
          <w:bCs/>
          <w:color w:val="000000"/>
        </w:rPr>
        <w:t>).Three kings ruled over a unified kingdom of Israel and Judah: Saul, David, and Solomon, with each ruling for 40 years.</w:t>
      </w:r>
      <w:r w:rsidR="007359DE">
        <w:rPr>
          <w:bCs/>
          <w:color w:val="000000"/>
        </w:rPr>
        <w:t xml:space="preserve"> Israel and Judah then split. 19 kings </w:t>
      </w:r>
      <w:r w:rsidRPr="00527553">
        <w:rPr>
          <w:bCs/>
          <w:color w:val="000000"/>
        </w:rPr>
        <w:t>ruled over Israel and</w:t>
      </w:r>
      <w:r w:rsidR="007359DE">
        <w:rPr>
          <w:bCs/>
          <w:color w:val="000000"/>
        </w:rPr>
        <w:t xml:space="preserve"> 19 kings (plus one queen) ruled</w:t>
      </w:r>
      <w:r w:rsidRPr="00527553">
        <w:rPr>
          <w:bCs/>
          <w:color w:val="000000"/>
        </w:rPr>
        <w:t xml:space="preserve"> Judah.</w:t>
      </w:r>
      <w:r w:rsidR="007359DE">
        <w:rPr>
          <w:bCs/>
          <w:color w:val="000000"/>
        </w:rPr>
        <w:t xml:space="preserve"> </w:t>
      </w:r>
    </w:p>
    <w:p w:rsidR="007359DE" w:rsidRDefault="007359DE" w:rsidP="007359DE">
      <w:pPr>
        <w:ind w:firstLine="720"/>
      </w:pPr>
      <w:r w:rsidRPr="007359DE">
        <w:t>ALL of the kings of Israel were evil. Of the kings of Juda</w:t>
      </w:r>
      <w:r>
        <w:t xml:space="preserve">h, 12 were evil and 8 were good </w:t>
      </w:r>
      <w:r w:rsidRPr="007359DE">
        <w:t>(GOOD: Asa, Jehoshaphat, Joash, Amaziah, Azariah, Jotham, Hezekiah, and Josiah).</w:t>
      </w:r>
    </w:p>
    <w:p w:rsidR="007359DE" w:rsidRPr="007359DE" w:rsidRDefault="007359DE" w:rsidP="007359DE">
      <w:pPr>
        <w:ind w:firstLine="720"/>
      </w:pPr>
    </w:p>
    <w:tbl>
      <w:tblPr>
        <w:tblStyle w:val="TableGrid"/>
        <w:tblW w:w="0" w:type="auto"/>
        <w:tblLook w:val="04A0"/>
      </w:tblPr>
      <w:tblGrid>
        <w:gridCol w:w="4320"/>
        <w:gridCol w:w="4320"/>
      </w:tblGrid>
      <w:tr w:rsidR="00527553" w:rsidRPr="00527553" w:rsidTr="00527553">
        <w:tc>
          <w:tcPr>
            <w:tcW w:w="4320" w:type="dxa"/>
            <w:shd w:val="clear" w:color="auto" w:fill="EEECE1" w:themeFill="background2"/>
          </w:tcPr>
          <w:p w:rsidR="00527553" w:rsidRPr="00527553" w:rsidRDefault="00527553" w:rsidP="00527553">
            <w:pPr>
              <w:jc w:val="center"/>
              <w:rPr>
                <w:b/>
                <w:bCs/>
                <w:color w:val="000000"/>
                <w:sz w:val="28"/>
                <w:szCs w:val="28"/>
              </w:rPr>
            </w:pPr>
            <w:r w:rsidRPr="00527553">
              <w:rPr>
                <w:b/>
                <w:bCs/>
                <w:color w:val="000000"/>
                <w:sz w:val="28"/>
                <w:szCs w:val="28"/>
              </w:rPr>
              <w:t>Kings of Israel</w:t>
            </w:r>
          </w:p>
        </w:tc>
        <w:tc>
          <w:tcPr>
            <w:tcW w:w="4320" w:type="dxa"/>
            <w:shd w:val="clear" w:color="auto" w:fill="EEECE1" w:themeFill="background2"/>
          </w:tcPr>
          <w:p w:rsidR="00527553" w:rsidRPr="00527553" w:rsidRDefault="00527553" w:rsidP="00527553">
            <w:pPr>
              <w:jc w:val="center"/>
              <w:rPr>
                <w:b/>
                <w:bCs/>
                <w:color w:val="000000"/>
                <w:sz w:val="28"/>
                <w:szCs w:val="28"/>
              </w:rPr>
            </w:pPr>
            <w:r w:rsidRPr="00527553">
              <w:rPr>
                <w:b/>
                <w:bCs/>
                <w:color w:val="000000"/>
                <w:sz w:val="28"/>
                <w:szCs w:val="28"/>
              </w:rPr>
              <w:t>Kings of Judah</w:t>
            </w:r>
          </w:p>
        </w:tc>
      </w:tr>
      <w:tr w:rsidR="00527553" w:rsidRPr="00527553" w:rsidTr="00527553">
        <w:tc>
          <w:tcPr>
            <w:tcW w:w="4320" w:type="dxa"/>
          </w:tcPr>
          <w:p w:rsidR="00527553" w:rsidRPr="00527553" w:rsidRDefault="00527553" w:rsidP="00527553">
            <w:pPr>
              <w:rPr>
                <w:bCs/>
                <w:color w:val="000000"/>
              </w:rPr>
            </w:pPr>
            <w:r w:rsidRPr="00527553">
              <w:rPr>
                <w:bCs/>
                <w:color w:val="000000"/>
              </w:rPr>
              <w:t xml:space="preserve">    1. Jeroboam 1 (22 yrs)            </w:t>
            </w:r>
          </w:p>
        </w:tc>
        <w:tc>
          <w:tcPr>
            <w:tcW w:w="4320" w:type="dxa"/>
          </w:tcPr>
          <w:p w:rsidR="00527553" w:rsidRPr="00527553" w:rsidRDefault="00527553" w:rsidP="00527553">
            <w:pPr>
              <w:rPr>
                <w:bCs/>
                <w:color w:val="000000"/>
              </w:rPr>
            </w:pPr>
            <w:r w:rsidRPr="00527553">
              <w:rPr>
                <w:bCs/>
                <w:color w:val="000000"/>
              </w:rPr>
              <w:t>1. Rehoboam (17 yrs)</w:t>
            </w:r>
          </w:p>
        </w:tc>
      </w:tr>
      <w:tr w:rsidR="00527553" w:rsidRPr="00527553" w:rsidTr="00527553">
        <w:tc>
          <w:tcPr>
            <w:tcW w:w="4320" w:type="dxa"/>
          </w:tcPr>
          <w:p w:rsidR="00527553" w:rsidRPr="00527553" w:rsidRDefault="00527553" w:rsidP="00527553">
            <w:pPr>
              <w:rPr>
                <w:bCs/>
                <w:color w:val="000000"/>
              </w:rPr>
            </w:pPr>
            <w:r w:rsidRPr="00527553">
              <w:rPr>
                <w:bCs/>
                <w:color w:val="000000"/>
              </w:rPr>
              <w:t xml:space="preserve">    2. Nadab (2 yrs)                  </w:t>
            </w:r>
          </w:p>
        </w:tc>
        <w:tc>
          <w:tcPr>
            <w:tcW w:w="4320" w:type="dxa"/>
          </w:tcPr>
          <w:p w:rsidR="00527553" w:rsidRPr="00527553" w:rsidRDefault="00527553" w:rsidP="00527553">
            <w:pPr>
              <w:rPr>
                <w:bCs/>
                <w:color w:val="000000"/>
              </w:rPr>
            </w:pPr>
            <w:r w:rsidRPr="00527553">
              <w:rPr>
                <w:bCs/>
                <w:color w:val="000000"/>
              </w:rPr>
              <w:t>2. Abijam (3 yrs)</w:t>
            </w:r>
          </w:p>
        </w:tc>
      </w:tr>
      <w:tr w:rsidR="00527553" w:rsidRPr="00527553" w:rsidTr="00527553">
        <w:tc>
          <w:tcPr>
            <w:tcW w:w="4320" w:type="dxa"/>
          </w:tcPr>
          <w:p w:rsidR="00527553" w:rsidRPr="00527553" w:rsidRDefault="00527553" w:rsidP="00527553">
            <w:pPr>
              <w:rPr>
                <w:bCs/>
                <w:color w:val="000000"/>
              </w:rPr>
            </w:pPr>
            <w:r w:rsidRPr="00527553">
              <w:rPr>
                <w:bCs/>
                <w:color w:val="000000"/>
              </w:rPr>
              <w:t xml:space="preserve">    3. Baasha (24 yrs)                </w:t>
            </w:r>
          </w:p>
        </w:tc>
        <w:tc>
          <w:tcPr>
            <w:tcW w:w="4320" w:type="dxa"/>
          </w:tcPr>
          <w:p w:rsidR="00527553" w:rsidRPr="00527553" w:rsidRDefault="00527553" w:rsidP="00527553">
            <w:pPr>
              <w:rPr>
                <w:bCs/>
                <w:color w:val="000000"/>
              </w:rPr>
            </w:pPr>
            <w:r w:rsidRPr="00527553">
              <w:rPr>
                <w:bCs/>
                <w:color w:val="000000"/>
              </w:rPr>
              <w:t>3. Asa (41 yrs)</w:t>
            </w:r>
          </w:p>
        </w:tc>
      </w:tr>
      <w:tr w:rsidR="00527553" w:rsidRPr="00527553" w:rsidTr="00527553">
        <w:tc>
          <w:tcPr>
            <w:tcW w:w="4320" w:type="dxa"/>
          </w:tcPr>
          <w:p w:rsidR="00527553" w:rsidRPr="00527553" w:rsidRDefault="00527553" w:rsidP="00527553">
            <w:pPr>
              <w:rPr>
                <w:bCs/>
                <w:color w:val="000000"/>
              </w:rPr>
            </w:pPr>
            <w:r w:rsidRPr="00527553">
              <w:rPr>
                <w:bCs/>
                <w:color w:val="000000"/>
              </w:rPr>
              <w:t xml:space="preserve">    4. Elah (2 yrs)                   </w:t>
            </w:r>
          </w:p>
        </w:tc>
        <w:tc>
          <w:tcPr>
            <w:tcW w:w="4320" w:type="dxa"/>
          </w:tcPr>
          <w:p w:rsidR="00527553" w:rsidRPr="00527553" w:rsidRDefault="00527553" w:rsidP="00527553">
            <w:pPr>
              <w:rPr>
                <w:bCs/>
                <w:color w:val="000000"/>
              </w:rPr>
            </w:pPr>
            <w:r w:rsidRPr="00527553">
              <w:rPr>
                <w:bCs/>
                <w:color w:val="000000"/>
              </w:rPr>
              <w:t>4. Jehoshaphat (25 yrs)</w:t>
            </w:r>
          </w:p>
        </w:tc>
      </w:tr>
      <w:tr w:rsidR="00527553" w:rsidRPr="00527553" w:rsidTr="00527553">
        <w:tc>
          <w:tcPr>
            <w:tcW w:w="4320" w:type="dxa"/>
          </w:tcPr>
          <w:p w:rsidR="00527553" w:rsidRPr="00527553" w:rsidRDefault="00527553" w:rsidP="00527553">
            <w:pPr>
              <w:rPr>
                <w:bCs/>
                <w:color w:val="000000"/>
              </w:rPr>
            </w:pPr>
            <w:r w:rsidRPr="00527553">
              <w:rPr>
                <w:bCs/>
                <w:color w:val="000000"/>
              </w:rPr>
              <w:t xml:space="preserve">    5. Zimri (7 days)                 </w:t>
            </w:r>
          </w:p>
        </w:tc>
        <w:tc>
          <w:tcPr>
            <w:tcW w:w="4320" w:type="dxa"/>
          </w:tcPr>
          <w:p w:rsidR="00527553" w:rsidRPr="00527553" w:rsidRDefault="00527553" w:rsidP="00527553">
            <w:pPr>
              <w:rPr>
                <w:bCs/>
                <w:color w:val="000000"/>
              </w:rPr>
            </w:pPr>
            <w:r w:rsidRPr="00527553">
              <w:rPr>
                <w:bCs/>
                <w:color w:val="000000"/>
              </w:rPr>
              <w:t xml:space="preserve"> 5. Jehoram (8 yrs)</w:t>
            </w:r>
          </w:p>
        </w:tc>
      </w:tr>
      <w:tr w:rsidR="00527553" w:rsidRPr="00527553" w:rsidTr="00527553">
        <w:tc>
          <w:tcPr>
            <w:tcW w:w="4320" w:type="dxa"/>
          </w:tcPr>
          <w:p w:rsidR="00527553" w:rsidRPr="00527553" w:rsidRDefault="00527553" w:rsidP="00527553">
            <w:pPr>
              <w:rPr>
                <w:bCs/>
                <w:color w:val="000000"/>
              </w:rPr>
            </w:pPr>
            <w:r w:rsidRPr="00527553">
              <w:rPr>
                <w:bCs/>
                <w:color w:val="000000"/>
              </w:rPr>
              <w:t xml:space="preserve">    6. Omri (12 yrs)                 </w:t>
            </w:r>
          </w:p>
        </w:tc>
        <w:tc>
          <w:tcPr>
            <w:tcW w:w="4320" w:type="dxa"/>
          </w:tcPr>
          <w:p w:rsidR="00527553" w:rsidRPr="00527553" w:rsidRDefault="00527553" w:rsidP="00527553">
            <w:pPr>
              <w:rPr>
                <w:bCs/>
                <w:color w:val="000000" w:themeColor="text1"/>
              </w:rPr>
            </w:pPr>
            <w:r w:rsidRPr="00527553">
              <w:rPr>
                <w:bCs/>
                <w:color w:val="000000"/>
              </w:rPr>
              <w:t xml:space="preserve"> 6. Ahaziah (1 </w:t>
            </w:r>
            <w:r w:rsidRPr="00527553">
              <w:rPr>
                <w:bCs/>
                <w:color w:val="000000" w:themeColor="text1"/>
              </w:rPr>
              <w:t>yr)</w:t>
            </w:r>
          </w:p>
        </w:tc>
      </w:tr>
      <w:tr w:rsidR="00527553" w:rsidRPr="00527553" w:rsidTr="00527553">
        <w:tc>
          <w:tcPr>
            <w:tcW w:w="4320" w:type="dxa"/>
          </w:tcPr>
          <w:p w:rsidR="00527553" w:rsidRPr="00527553" w:rsidRDefault="00527553" w:rsidP="00527553">
            <w:pPr>
              <w:rPr>
                <w:bCs/>
                <w:color w:val="000000" w:themeColor="text1"/>
              </w:rPr>
            </w:pPr>
            <w:r w:rsidRPr="00527553">
              <w:rPr>
                <w:bCs/>
                <w:color w:val="000000" w:themeColor="text1"/>
              </w:rPr>
              <w:t xml:space="preserve">    7. Ahab (22 yrs)                 </w:t>
            </w:r>
          </w:p>
        </w:tc>
        <w:tc>
          <w:tcPr>
            <w:tcW w:w="4320" w:type="dxa"/>
          </w:tcPr>
          <w:p w:rsidR="00527553" w:rsidRPr="00527553" w:rsidRDefault="00527553" w:rsidP="00527553">
            <w:pPr>
              <w:rPr>
                <w:bCs/>
                <w:color w:val="000000" w:themeColor="text1"/>
              </w:rPr>
            </w:pPr>
            <w:r w:rsidRPr="00527553">
              <w:rPr>
                <w:bCs/>
                <w:color w:val="000000" w:themeColor="text1"/>
              </w:rPr>
              <w:t xml:space="preserve"> 7. Athaliah (Queen) (6 yrs)</w:t>
            </w:r>
          </w:p>
        </w:tc>
      </w:tr>
      <w:tr w:rsidR="00527553" w:rsidRPr="00527553" w:rsidTr="00527553">
        <w:tc>
          <w:tcPr>
            <w:tcW w:w="4320" w:type="dxa"/>
          </w:tcPr>
          <w:p w:rsidR="00527553" w:rsidRPr="00527553" w:rsidRDefault="00527553" w:rsidP="00527553">
            <w:pPr>
              <w:rPr>
                <w:bCs/>
                <w:color w:val="000000" w:themeColor="text1"/>
              </w:rPr>
            </w:pPr>
            <w:r w:rsidRPr="00527553">
              <w:rPr>
                <w:bCs/>
                <w:color w:val="000000" w:themeColor="text1"/>
              </w:rPr>
              <w:t xml:space="preserve">    8. Ahaziah (2 yrs)               </w:t>
            </w:r>
          </w:p>
        </w:tc>
        <w:tc>
          <w:tcPr>
            <w:tcW w:w="4320" w:type="dxa"/>
          </w:tcPr>
          <w:p w:rsidR="00527553" w:rsidRPr="00527553" w:rsidRDefault="00527553" w:rsidP="00527553">
            <w:pPr>
              <w:rPr>
                <w:bCs/>
                <w:color w:val="000000" w:themeColor="text1"/>
              </w:rPr>
            </w:pPr>
            <w:r w:rsidRPr="00527553">
              <w:rPr>
                <w:bCs/>
                <w:color w:val="000000" w:themeColor="text1"/>
              </w:rPr>
              <w:t xml:space="preserve"> 8. Joash (40 yrs)</w:t>
            </w:r>
          </w:p>
        </w:tc>
      </w:tr>
      <w:tr w:rsidR="00527553" w:rsidRPr="00527553" w:rsidTr="00527553">
        <w:tc>
          <w:tcPr>
            <w:tcW w:w="4320" w:type="dxa"/>
          </w:tcPr>
          <w:p w:rsidR="00527553" w:rsidRPr="00527553" w:rsidRDefault="00527553" w:rsidP="00527553">
            <w:pPr>
              <w:rPr>
                <w:bCs/>
                <w:color w:val="000000"/>
              </w:rPr>
            </w:pPr>
            <w:r w:rsidRPr="00527553">
              <w:rPr>
                <w:bCs/>
                <w:color w:val="000000"/>
              </w:rPr>
              <w:t xml:space="preserve">    9. Jeroram (12 yrs)              </w:t>
            </w:r>
          </w:p>
        </w:tc>
        <w:tc>
          <w:tcPr>
            <w:tcW w:w="4320" w:type="dxa"/>
          </w:tcPr>
          <w:p w:rsidR="00527553" w:rsidRPr="00527553" w:rsidRDefault="00527553" w:rsidP="00527553">
            <w:pPr>
              <w:rPr>
                <w:bCs/>
                <w:color w:val="000000"/>
              </w:rPr>
            </w:pPr>
            <w:r w:rsidRPr="00527553">
              <w:rPr>
                <w:bCs/>
                <w:color w:val="000000"/>
              </w:rPr>
              <w:t xml:space="preserve"> 9. Amaziah (29 yrs)</w:t>
            </w:r>
          </w:p>
        </w:tc>
      </w:tr>
      <w:tr w:rsidR="00527553" w:rsidRPr="00527553" w:rsidTr="00527553">
        <w:tc>
          <w:tcPr>
            <w:tcW w:w="4320" w:type="dxa"/>
          </w:tcPr>
          <w:p w:rsidR="00527553" w:rsidRPr="00527553" w:rsidRDefault="00527553" w:rsidP="00527553">
            <w:pPr>
              <w:rPr>
                <w:bCs/>
                <w:color w:val="000000"/>
              </w:rPr>
            </w:pPr>
            <w:r w:rsidRPr="00527553">
              <w:rPr>
                <w:bCs/>
                <w:color w:val="000000"/>
              </w:rPr>
              <w:t xml:space="preserve">    10. Jehu (28 yrs)                 </w:t>
            </w:r>
          </w:p>
        </w:tc>
        <w:tc>
          <w:tcPr>
            <w:tcW w:w="4320" w:type="dxa"/>
          </w:tcPr>
          <w:p w:rsidR="00527553" w:rsidRPr="00527553" w:rsidRDefault="00527553" w:rsidP="00527553">
            <w:pPr>
              <w:rPr>
                <w:bCs/>
                <w:color w:val="000000"/>
              </w:rPr>
            </w:pPr>
            <w:r w:rsidRPr="00527553">
              <w:rPr>
                <w:bCs/>
                <w:color w:val="000000"/>
              </w:rPr>
              <w:t>10. Azariah (52 yrs)</w:t>
            </w:r>
          </w:p>
        </w:tc>
      </w:tr>
      <w:tr w:rsidR="00527553" w:rsidRPr="00527553" w:rsidTr="00527553">
        <w:tc>
          <w:tcPr>
            <w:tcW w:w="4320" w:type="dxa"/>
          </w:tcPr>
          <w:p w:rsidR="00527553" w:rsidRPr="00527553" w:rsidRDefault="00527553" w:rsidP="00527553">
            <w:pPr>
              <w:rPr>
                <w:bCs/>
                <w:color w:val="000000"/>
              </w:rPr>
            </w:pPr>
            <w:r w:rsidRPr="00527553">
              <w:rPr>
                <w:bCs/>
                <w:color w:val="000000"/>
              </w:rPr>
              <w:t xml:space="preserve">    11. Jehoahaz (17 yrs)             </w:t>
            </w:r>
          </w:p>
        </w:tc>
        <w:tc>
          <w:tcPr>
            <w:tcW w:w="4320" w:type="dxa"/>
          </w:tcPr>
          <w:p w:rsidR="00527553" w:rsidRPr="00527553" w:rsidRDefault="00527553" w:rsidP="00527553">
            <w:pPr>
              <w:rPr>
                <w:bCs/>
                <w:color w:val="000000"/>
              </w:rPr>
            </w:pPr>
            <w:r w:rsidRPr="00527553">
              <w:rPr>
                <w:bCs/>
                <w:color w:val="000000"/>
              </w:rPr>
              <w:t>11. Jotham (16 yrs)</w:t>
            </w:r>
          </w:p>
        </w:tc>
      </w:tr>
      <w:tr w:rsidR="00527553" w:rsidRPr="00527553" w:rsidTr="00527553">
        <w:tc>
          <w:tcPr>
            <w:tcW w:w="4320" w:type="dxa"/>
          </w:tcPr>
          <w:p w:rsidR="00527553" w:rsidRPr="00527553" w:rsidRDefault="00527553" w:rsidP="00527553">
            <w:pPr>
              <w:rPr>
                <w:bCs/>
                <w:color w:val="000000"/>
              </w:rPr>
            </w:pPr>
            <w:r w:rsidRPr="00527553">
              <w:rPr>
                <w:bCs/>
                <w:color w:val="000000"/>
              </w:rPr>
              <w:t xml:space="preserve">    12. Jehoash (16 yrs)              </w:t>
            </w:r>
          </w:p>
        </w:tc>
        <w:tc>
          <w:tcPr>
            <w:tcW w:w="4320" w:type="dxa"/>
          </w:tcPr>
          <w:p w:rsidR="00527553" w:rsidRPr="00527553" w:rsidRDefault="00527553" w:rsidP="00527553">
            <w:pPr>
              <w:rPr>
                <w:bCs/>
                <w:color w:val="000000"/>
              </w:rPr>
            </w:pPr>
            <w:r w:rsidRPr="00527553">
              <w:rPr>
                <w:bCs/>
                <w:color w:val="000000"/>
              </w:rPr>
              <w:t>12. Ahaz (16 yrs)</w:t>
            </w:r>
          </w:p>
        </w:tc>
      </w:tr>
      <w:tr w:rsidR="00527553" w:rsidRPr="00527553" w:rsidTr="00527553">
        <w:tc>
          <w:tcPr>
            <w:tcW w:w="4320" w:type="dxa"/>
          </w:tcPr>
          <w:p w:rsidR="00527553" w:rsidRPr="00527553" w:rsidRDefault="00527553" w:rsidP="00527553">
            <w:pPr>
              <w:rPr>
                <w:bCs/>
                <w:color w:val="000000"/>
              </w:rPr>
            </w:pPr>
            <w:r w:rsidRPr="00527553">
              <w:rPr>
                <w:bCs/>
                <w:color w:val="000000"/>
              </w:rPr>
              <w:t xml:space="preserve">    13. Jeroboam 2 (41 yrs)           </w:t>
            </w:r>
          </w:p>
        </w:tc>
        <w:tc>
          <w:tcPr>
            <w:tcW w:w="4320" w:type="dxa"/>
          </w:tcPr>
          <w:p w:rsidR="00527553" w:rsidRPr="00527553" w:rsidRDefault="00527553" w:rsidP="00527553">
            <w:pPr>
              <w:rPr>
                <w:bCs/>
                <w:color w:val="000000"/>
              </w:rPr>
            </w:pPr>
            <w:r w:rsidRPr="00527553">
              <w:rPr>
                <w:bCs/>
                <w:color w:val="000000"/>
              </w:rPr>
              <w:t>13. Hezekiah (29 yrs)</w:t>
            </w:r>
          </w:p>
        </w:tc>
      </w:tr>
      <w:tr w:rsidR="00527553" w:rsidRPr="00527553" w:rsidTr="00527553">
        <w:tc>
          <w:tcPr>
            <w:tcW w:w="4320" w:type="dxa"/>
          </w:tcPr>
          <w:p w:rsidR="00527553" w:rsidRPr="00527553" w:rsidRDefault="00527553" w:rsidP="00527553">
            <w:pPr>
              <w:rPr>
                <w:bCs/>
                <w:color w:val="000000"/>
              </w:rPr>
            </w:pPr>
            <w:r w:rsidRPr="00527553">
              <w:rPr>
                <w:bCs/>
                <w:color w:val="000000"/>
              </w:rPr>
              <w:t xml:space="preserve">    14. Zachariah (6 mos)             </w:t>
            </w:r>
          </w:p>
        </w:tc>
        <w:tc>
          <w:tcPr>
            <w:tcW w:w="4320" w:type="dxa"/>
          </w:tcPr>
          <w:p w:rsidR="00527553" w:rsidRPr="00527553" w:rsidRDefault="00527553" w:rsidP="00527553">
            <w:pPr>
              <w:rPr>
                <w:bCs/>
                <w:color w:val="000000"/>
              </w:rPr>
            </w:pPr>
            <w:r w:rsidRPr="00527553">
              <w:rPr>
                <w:bCs/>
                <w:color w:val="000000"/>
              </w:rPr>
              <w:t>14. Manasseh (55 yrs)</w:t>
            </w:r>
          </w:p>
        </w:tc>
      </w:tr>
      <w:tr w:rsidR="00527553" w:rsidRPr="00527553" w:rsidTr="00527553">
        <w:tc>
          <w:tcPr>
            <w:tcW w:w="4320" w:type="dxa"/>
          </w:tcPr>
          <w:p w:rsidR="00527553" w:rsidRPr="00527553" w:rsidRDefault="00527553" w:rsidP="00527553">
            <w:pPr>
              <w:rPr>
                <w:bCs/>
                <w:color w:val="000000"/>
              </w:rPr>
            </w:pPr>
            <w:r w:rsidRPr="00527553">
              <w:rPr>
                <w:bCs/>
                <w:color w:val="000000"/>
              </w:rPr>
              <w:t xml:space="preserve">    15. Shallum (1 mo)                </w:t>
            </w:r>
          </w:p>
        </w:tc>
        <w:tc>
          <w:tcPr>
            <w:tcW w:w="4320" w:type="dxa"/>
          </w:tcPr>
          <w:p w:rsidR="00527553" w:rsidRPr="00527553" w:rsidRDefault="00527553" w:rsidP="00527553">
            <w:pPr>
              <w:rPr>
                <w:bCs/>
                <w:color w:val="000000"/>
              </w:rPr>
            </w:pPr>
            <w:r w:rsidRPr="00527553">
              <w:rPr>
                <w:bCs/>
                <w:color w:val="000000"/>
              </w:rPr>
              <w:t>15. Amon (2 yrs)</w:t>
            </w:r>
          </w:p>
        </w:tc>
      </w:tr>
      <w:tr w:rsidR="00527553" w:rsidRPr="00527553" w:rsidTr="00527553">
        <w:tc>
          <w:tcPr>
            <w:tcW w:w="4320" w:type="dxa"/>
          </w:tcPr>
          <w:p w:rsidR="00527553" w:rsidRPr="00527553" w:rsidRDefault="00527553" w:rsidP="00527553">
            <w:pPr>
              <w:rPr>
                <w:bCs/>
                <w:color w:val="000000"/>
              </w:rPr>
            </w:pPr>
            <w:r w:rsidRPr="00527553">
              <w:rPr>
                <w:bCs/>
                <w:color w:val="000000"/>
              </w:rPr>
              <w:t xml:space="preserve">    16. Menahem (10 yrs)              </w:t>
            </w:r>
          </w:p>
        </w:tc>
        <w:tc>
          <w:tcPr>
            <w:tcW w:w="4320" w:type="dxa"/>
          </w:tcPr>
          <w:p w:rsidR="00527553" w:rsidRPr="00527553" w:rsidRDefault="00527553" w:rsidP="00527553">
            <w:pPr>
              <w:rPr>
                <w:bCs/>
                <w:color w:val="000000"/>
              </w:rPr>
            </w:pPr>
            <w:r w:rsidRPr="00527553">
              <w:rPr>
                <w:bCs/>
                <w:color w:val="000000"/>
              </w:rPr>
              <w:t>16. Josiah (31 yrs)</w:t>
            </w:r>
          </w:p>
        </w:tc>
      </w:tr>
      <w:tr w:rsidR="00527553" w:rsidRPr="00527553" w:rsidTr="00527553">
        <w:tc>
          <w:tcPr>
            <w:tcW w:w="4320" w:type="dxa"/>
          </w:tcPr>
          <w:p w:rsidR="00527553" w:rsidRPr="00527553" w:rsidRDefault="00527553" w:rsidP="00527553">
            <w:pPr>
              <w:rPr>
                <w:bCs/>
                <w:color w:val="000000"/>
              </w:rPr>
            </w:pPr>
            <w:r w:rsidRPr="00527553">
              <w:rPr>
                <w:bCs/>
                <w:color w:val="000000"/>
              </w:rPr>
              <w:t xml:space="preserve">    17. Pekhiah (2 yrs)              </w:t>
            </w:r>
          </w:p>
        </w:tc>
        <w:tc>
          <w:tcPr>
            <w:tcW w:w="4320" w:type="dxa"/>
          </w:tcPr>
          <w:p w:rsidR="00527553" w:rsidRPr="00527553" w:rsidRDefault="00527553" w:rsidP="00527553">
            <w:pPr>
              <w:rPr>
                <w:bCs/>
                <w:color w:val="000000"/>
              </w:rPr>
            </w:pPr>
            <w:r w:rsidRPr="00527553">
              <w:rPr>
                <w:bCs/>
                <w:color w:val="000000"/>
              </w:rPr>
              <w:t xml:space="preserve"> 17. Jehoahaz (3 mos)</w:t>
            </w:r>
          </w:p>
        </w:tc>
      </w:tr>
      <w:tr w:rsidR="00527553" w:rsidRPr="00527553" w:rsidTr="00527553">
        <w:tc>
          <w:tcPr>
            <w:tcW w:w="4320" w:type="dxa"/>
          </w:tcPr>
          <w:p w:rsidR="00527553" w:rsidRPr="00527553" w:rsidRDefault="00527553" w:rsidP="00527553">
            <w:pPr>
              <w:rPr>
                <w:bCs/>
                <w:color w:val="000000"/>
              </w:rPr>
            </w:pPr>
            <w:r w:rsidRPr="00527553">
              <w:rPr>
                <w:bCs/>
                <w:color w:val="000000"/>
              </w:rPr>
              <w:t xml:space="preserve">    18. Pekah (20 yrs)                </w:t>
            </w:r>
          </w:p>
        </w:tc>
        <w:tc>
          <w:tcPr>
            <w:tcW w:w="4320" w:type="dxa"/>
          </w:tcPr>
          <w:p w:rsidR="00527553" w:rsidRPr="00527553" w:rsidRDefault="00527553" w:rsidP="00527553">
            <w:pPr>
              <w:rPr>
                <w:bCs/>
                <w:color w:val="000000"/>
              </w:rPr>
            </w:pPr>
            <w:r w:rsidRPr="00527553">
              <w:rPr>
                <w:bCs/>
                <w:color w:val="000000"/>
              </w:rPr>
              <w:t>18. Jehoiakim (11 yrs)</w:t>
            </w:r>
          </w:p>
        </w:tc>
      </w:tr>
      <w:tr w:rsidR="00527553" w:rsidRPr="00527553" w:rsidTr="00527553">
        <w:tc>
          <w:tcPr>
            <w:tcW w:w="4320" w:type="dxa"/>
          </w:tcPr>
          <w:p w:rsidR="00527553" w:rsidRPr="00527553" w:rsidRDefault="00527553" w:rsidP="00527553">
            <w:pPr>
              <w:rPr>
                <w:bCs/>
                <w:color w:val="000000"/>
              </w:rPr>
            </w:pPr>
            <w:r w:rsidRPr="00527553">
              <w:rPr>
                <w:bCs/>
                <w:color w:val="000000"/>
              </w:rPr>
              <w:t xml:space="preserve">    19. Hoshea (9 yrs)                </w:t>
            </w:r>
          </w:p>
        </w:tc>
        <w:tc>
          <w:tcPr>
            <w:tcW w:w="4320" w:type="dxa"/>
          </w:tcPr>
          <w:p w:rsidR="00527553" w:rsidRPr="00527553" w:rsidRDefault="00527553" w:rsidP="00527553">
            <w:pPr>
              <w:rPr>
                <w:bCs/>
                <w:color w:val="000000"/>
              </w:rPr>
            </w:pPr>
            <w:r w:rsidRPr="00527553">
              <w:rPr>
                <w:bCs/>
                <w:color w:val="000000"/>
              </w:rPr>
              <w:t>19. Jehoiachin (3 mos)</w:t>
            </w:r>
          </w:p>
        </w:tc>
      </w:tr>
      <w:tr w:rsidR="00527553" w:rsidRPr="00527553" w:rsidTr="00527553">
        <w:tc>
          <w:tcPr>
            <w:tcW w:w="4320" w:type="dxa"/>
          </w:tcPr>
          <w:p w:rsidR="00527553" w:rsidRPr="00527553" w:rsidRDefault="00527553" w:rsidP="00527553">
            <w:pPr>
              <w:rPr>
                <w:bCs/>
                <w:color w:val="000000"/>
              </w:rPr>
            </w:pPr>
          </w:p>
        </w:tc>
        <w:tc>
          <w:tcPr>
            <w:tcW w:w="4320" w:type="dxa"/>
          </w:tcPr>
          <w:p w:rsidR="00527553" w:rsidRPr="00527553" w:rsidRDefault="00766482" w:rsidP="00527553">
            <w:pPr>
              <w:rPr>
                <w:bCs/>
                <w:color w:val="000000"/>
              </w:rPr>
            </w:pPr>
            <w:r>
              <w:rPr>
                <w:bCs/>
                <w:color w:val="000000"/>
              </w:rPr>
              <w:t xml:space="preserve"> </w:t>
            </w:r>
            <w:r w:rsidRPr="00527553">
              <w:rPr>
                <w:bCs/>
                <w:color w:val="000000"/>
              </w:rPr>
              <w:t xml:space="preserve">20. Zedekiah (11 yrs)                                   </w:t>
            </w:r>
          </w:p>
        </w:tc>
      </w:tr>
    </w:tbl>
    <w:p w:rsidR="00C92958" w:rsidRDefault="00FA473D" w:rsidP="00C92958">
      <w:pPr>
        <w:rPr>
          <w:sz w:val="32"/>
        </w:rPr>
      </w:pPr>
      <w:r>
        <w:rPr>
          <w:noProof/>
          <w:sz w:val="32"/>
        </w:rPr>
        <w:lastRenderedPageBreak/>
        <w:pict>
          <v:shape id="_x0000_s3331" type="#_x0000_t84" style="position:absolute;margin-left:-3.75pt;margin-top:3.8pt;width:173.8pt;height:29.5pt;z-index:-251101184;mso-position-horizontal-relative:text;mso-position-vertical-relative:text;v-text-anchor:middle" fillcolor="#eeece1 [3214]">
            <v:textbox style="mso-next-textbox:#_x0000_s3331" inset="0,0,0,0">
              <w:txbxContent>
                <w:p w:rsidR="00C92958" w:rsidRDefault="00555842" w:rsidP="00C92958">
                  <w:pPr>
                    <w:jc w:val="center"/>
                    <w:rPr>
                      <w:sz w:val="32"/>
                    </w:rPr>
                  </w:pPr>
                  <w:r>
                    <w:rPr>
                      <w:sz w:val="32"/>
                    </w:rPr>
                    <w:t>Order of Events</w:t>
                  </w:r>
                </w:p>
                <w:p w:rsidR="00C92958" w:rsidRPr="0066391C" w:rsidRDefault="00C92958" w:rsidP="00C92958">
                  <w:pPr>
                    <w:rPr>
                      <w:sz w:val="36"/>
                      <w:szCs w:val="36"/>
                    </w:rPr>
                  </w:pPr>
                </w:p>
              </w:txbxContent>
            </v:textbox>
          </v:shape>
        </w:pict>
      </w:r>
    </w:p>
    <w:p w:rsidR="00C92958" w:rsidRPr="00E07109" w:rsidRDefault="00C92958" w:rsidP="00C92958">
      <w:pPr>
        <w:widowControl w:val="0"/>
        <w:autoSpaceDE w:val="0"/>
        <w:autoSpaceDN w:val="0"/>
        <w:adjustRightInd w:val="0"/>
        <w:spacing w:line="292" w:lineRule="atLeast"/>
        <w:jc w:val="both"/>
        <w:rPr>
          <w:rFonts w:cs="Arial"/>
          <w:szCs w:val="26"/>
        </w:rPr>
      </w:pPr>
    </w:p>
    <w:p w:rsidR="00C92958" w:rsidRPr="007359DE" w:rsidRDefault="00C92958" w:rsidP="00C92958">
      <w:pPr>
        <w:pStyle w:val="ListParagraph"/>
        <w:widowControl w:val="0"/>
        <w:numPr>
          <w:ilvl w:val="0"/>
          <w:numId w:val="5"/>
        </w:numPr>
        <w:autoSpaceDE w:val="0"/>
        <w:autoSpaceDN w:val="0"/>
        <w:adjustRightInd w:val="0"/>
        <w:spacing w:line="292" w:lineRule="atLeast"/>
        <w:jc w:val="both"/>
        <w:rPr>
          <w:snapToGrid w:val="0"/>
        </w:rPr>
      </w:pPr>
      <w:r>
        <w:rPr>
          <w:sz w:val="22"/>
        </w:rPr>
        <w:t xml:space="preserve">From </w:t>
      </w:r>
      <w:r>
        <w:rPr>
          <w:snapToGrid w:val="0"/>
        </w:rPr>
        <w:t>1025-586 B.C. (</w:t>
      </w:r>
      <w:r w:rsidRPr="007359DE">
        <w:rPr>
          <w:snapToGrid w:val="0"/>
        </w:rPr>
        <w:t>439 years)</w:t>
      </w:r>
    </w:p>
    <w:p w:rsidR="00C92958" w:rsidRDefault="00C92958" w:rsidP="00B85694">
      <w:pPr>
        <w:ind w:firstLine="720"/>
      </w:pPr>
    </w:p>
    <w:p w:rsidR="00C92958" w:rsidRDefault="00C92958" w:rsidP="00C92958">
      <w:r w:rsidRPr="00C92958">
        <w:rPr>
          <w:b/>
        </w:rPr>
        <w:t>Geneaologies from Adam to the</w:t>
      </w:r>
      <w:r>
        <w:t xml:space="preserve"> </w:t>
      </w:r>
      <w:r w:rsidRPr="00C92958">
        <w:rPr>
          <w:b/>
        </w:rPr>
        <w:t>Present</w:t>
      </w:r>
      <w:r>
        <w:t xml:space="preserve"> I Chronicles 1-9</w:t>
      </w:r>
    </w:p>
    <w:p w:rsidR="00C92958" w:rsidRPr="000C759A" w:rsidRDefault="00C92958" w:rsidP="00C92958">
      <w:pPr>
        <w:tabs>
          <w:tab w:val="left" w:pos="360"/>
        </w:tabs>
        <w:rPr>
          <w:b/>
        </w:rPr>
      </w:pPr>
      <w:r w:rsidRPr="000C759A">
        <w:rPr>
          <w:b/>
        </w:rPr>
        <w:t>Saul Takes Hi</w:t>
      </w:r>
      <w:r>
        <w:rPr>
          <w:b/>
        </w:rPr>
        <w:t>s Own Life</w:t>
      </w:r>
      <w:r>
        <w:rPr>
          <w:b/>
        </w:rPr>
        <w:tab/>
      </w:r>
      <w:r>
        <w:rPr>
          <w:b/>
        </w:rPr>
        <w:tab/>
      </w:r>
      <w:r w:rsidRPr="000C759A">
        <w:t>1 Chronicles 10:1-14</w:t>
      </w:r>
    </w:p>
    <w:p w:rsidR="00C92958" w:rsidRDefault="00C92958" w:rsidP="008A4285">
      <w:pPr>
        <w:pStyle w:val="Heading4"/>
        <w:numPr>
          <w:ilvl w:val="0"/>
          <w:numId w:val="0"/>
        </w:numPr>
        <w:tabs>
          <w:tab w:val="left" w:pos="360"/>
        </w:tabs>
        <w:rPr>
          <w:b/>
        </w:rPr>
      </w:pPr>
      <w:r w:rsidRPr="00C92958">
        <w:rPr>
          <w:b/>
        </w:rPr>
        <w:t xml:space="preserve">David </w:t>
      </w:r>
      <w:r w:rsidR="008A4285">
        <w:rPr>
          <w:b/>
        </w:rPr>
        <w:t>as</w:t>
      </w:r>
      <w:r w:rsidRPr="00C92958">
        <w:rPr>
          <w:b/>
        </w:rPr>
        <w:t xml:space="preserve"> King Over Israel</w:t>
      </w:r>
      <w:r w:rsidRPr="000C759A">
        <w:tab/>
      </w:r>
      <w:r w:rsidR="00E47D0F">
        <w:tab/>
      </w:r>
      <w:r w:rsidR="008A4285">
        <w:t>1 Chronicles 11:1-22:1</w:t>
      </w:r>
    </w:p>
    <w:p w:rsidR="00C92958" w:rsidRPr="000C759A" w:rsidRDefault="00C92958" w:rsidP="00C92958">
      <w:r w:rsidRPr="000C759A">
        <w:rPr>
          <w:b/>
        </w:rPr>
        <w:t>Adonijah Sets Himself Up as King</w:t>
      </w:r>
      <w:r>
        <w:rPr>
          <w:b/>
        </w:rPr>
        <w:tab/>
      </w:r>
      <w:r w:rsidRPr="000C759A">
        <w:t>1 Kings 1:1-27</w:t>
      </w:r>
    </w:p>
    <w:p w:rsidR="00C92958" w:rsidRPr="000C759A" w:rsidRDefault="00C92958" w:rsidP="00C92958">
      <w:pPr>
        <w:rPr>
          <w:b/>
        </w:rPr>
      </w:pPr>
      <w:r>
        <w:rPr>
          <w:b/>
        </w:rPr>
        <w:t xml:space="preserve">Solomon </w:t>
      </w:r>
      <w:r w:rsidR="008A4285">
        <w:rPr>
          <w:b/>
        </w:rPr>
        <w:t xml:space="preserve">as </w:t>
      </w:r>
      <w:r>
        <w:rPr>
          <w:b/>
        </w:rPr>
        <w:t>King</w:t>
      </w:r>
      <w:r>
        <w:rPr>
          <w:b/>
        </w:rPr>
        <w:tab/>
      </w:r>
      <w:r>
        <w:rPr>
          <w:b/>
        </w:rPr>
        <w:tab/>
      </w:r>
      <w:r w:rsidR="008A4285">
        <w:rPr>
          <w:b/>
        </w:rPr>
        <w:tab/>
      </w:r>
      <w:r w:rsidR="008A4285">
        <w:t>1 Kings 1:28-11:43; I Chr. 22:2-II Chr. 9:31</w:t>
      </w:r>
    </w:p>
    <w:p w:rsidR="00C92958" w:rsidRPr="000C759A" w:rsidRDefault="00C92958" w:rsidP="00C92958">
      <w:pPr>
        <w:tabs>
          <w:tab w:val="left" w:pos="1323"/>
        </w:tabs>
      </w:pPr>
      <w:r w:rsidRPr="001829E3">
        <w:rPr>
          <w:b/>
        </w:rPr>
        <w:t>Israel Rebels Against Rehoboam</w:t>
      </w:r>
      <w:r>
        <w:tab/>
      </w:r>
      <w:r w:rsidRPr="000C759A">
        <w:t xml:space="preserve">1 </w:t>
      </w:r>
      <w:proofErr w:type="gramStart"/>
      <w:r w:rsidRPr="000C759A">
        <w:t>Kings  12:1</w:t>
      </w:r>
      <w:proofErr w:type="gramEnd"/>
      <w:r w:rsidRPr="000C759A">
        <w:t>-24 &amp; 2 Chronicles 10:1-11-4</w:t>
      </w:r>
    </w:p>
    <w:p w:rsidR="00C92958" w:rsidRPr="00F40DCD" w:rsidRDefault="00C92958" w:rsidP="008A4285">
      <w:pPr>
        <w:pStyle w:val="Heading4"/>
        <w:numPr>
          <w:ilvl w:val="0"/>
          <w:numId w:val="0"/>
        </w:numPr>
      </w:pPr>
      <w:r w:rsidRPr="00555842">
        <w:rPr>
          <w:b/>
        </w:rPr>
        <w:t>Golden Calves at Bethel and Dan</w:t>
      </w:r>
      <w:r>
        <w:tab/>
      </w:r>
      <w:r w:rsidRPr="008D6A87">
        <w:t>1 Kings 12:25-33</w:t>
      </w:r>
    </w:p>
    <w:p w:rsidR="00C92958" w:rsidRPr="00F40DCD" w:rsidRDefault="00C92958" w:rsidP="008A4285">
      <w:pPr>
        <w:pStyle w:val="Heading4"/>
        <w:numPr>
          <w:ilvl w:val="0"/>
          <w:numId w:val="0"/>
        </w:numPr>
      </w:pPr>
      <w:r w:rsidRPr="00555842">
        <w:rPr>
          <w:b/>
        </w:rPr>
        <w:t xml:space="preserve">The Man of God </w:t>
      </w:r>
      <w:proofErr w:type="gramStart"/>
      <w:r w:rsidRPr="00555842">
        <w:rPr>
          <w:b/>
        </w:rPr>
        <w:t>From</w:t>
      </w:r>
      <w:proofErr w:type="gramEnd"/>
      <w:r w:rsidRPr="00555842">
        <w:rPr>
          <w:b/>
        </w:rPr>
        <w:t xml:space="preserve"> Judah</w:t>
      </w:r>
      <w:r w:rsidRPr="00555842">
        <w:rPr>
          <w:b/>
        </w:rPr>
        <w:tab/>
      </w:r>
      <w:r w:rsidRPr="008D6A87">
        <w:t>1 Kings 13:1-34</w:t>
      </w:r>
    </w:p>
    <w:p w:rsidR="00C92958" w:rsidRPr="00F40DCD" w:rsidRDefault="00C92958" w:rsidP="008A4285">
      <w:pPr>
        <w:pStyle w:val="Heading4"/>
        <w:numPr>
          <w:ilvl w:val="0"/>
          <w:numId w:val="0"/>
        </w:numPr>
      </w:pPr>
      <w:r w:rsidRPr="00555842">
        <w:rPr>
          <w:b/>
        </w:rPr>
        <w:t>Ahijah’s Prophecy Against</w:t>
      </w:r>
      <w:r w:rsidRPr="000C759A">
        <w:t xml:space="preserve"> Jeroboam</w:t>
      </w:r>
      <w:r>
        <w:t xml:space="preserve"> </w:t>
      </w:r>
      <w:r w:rsidRPr="008D6A87">
        <w:t>1 Kings 14:1-20</w:t>
      </w:r>
    </w:p>
    <w:p w:rsidR="00C92958" w:rsidRPr="000C759A" w:rsidRDefault="00C92958" w:rsidP="00C92958">
      <w:pPr>
        <w:rPr>
          <w:b/>
        </w:rPr>
      </w:pPr>
      <w:r w:rsidRPr="000C759A">
        <w:rPr>
          <w:b/>
        </w:rPr>
        <w:t>Rehoboam Fortifies</w:t>
      </w:r>
      <w:r w:rsidR="00E47D0F">
        <w:rPr>
          <w:b/>
        </w:rPr>
        <w:t xml:space="preserve"> Judah</w:t>
      </w:r>
      <w:r>
        <w:rPr>
          <w:b/>
        </w:rPr>
        <w:tab/>
      </w:r>
      <w:r w:rsidR="008A4285">
        <w:rPr>
          <w:b/>
        </w:rPr>
        <w:tab/>
      </w:r>
      <w:r w:rsidRPr="008D6A87">
        <w:t>1 Chronicles 11:5-17</w:t>
      </w:r>
    </w:p>
    <w:p w:rsidR="00C92958" w:rsidRPr="00F40DCD" w:rsidRDefault="00C92958" w:rsidP="00C92958">
      <w:pPr>
        <w:rPr>
          <w:b/>
        </w:rPr>
      </w:pPr>
      <w:r w:rsidRPr="000C759A">
        <w:rPr>
          <w:b/>
        </w:rPr>
        <w:t>Rehoboam’s Family</w:t>
      </w:r>
      <w:r w:rsidRPr="000C759A">
        <w:rPr>
          <w:b/>
        </w:rPr>
        <w:tab/>
      </w:r>
      <w:r>
        <w:rPr>
          <w:b/>
        </w:rPr>
        <w:tab/>
      </w:r>
      <w:r w:rsidR="008A4285">
        <w:rPr>
          <w:b/>
        </w:rPr>
        <w:tab/>
      </w:r>
      <w:r w:rsidRPr="008D6A87">
        <w:t>1 Chronicles 11:18-23</w:t>
      </w:r>
    </w:p>
    <w:p w:rsidR="00C92958" w:rsidRPr="008D6A87" w:rsidRDefault="00C92958" w:rsidP="00C92958">
      <w:r>
        <w:rPr>
          <w:b/>
        </w:rPr>
        <w:t xml:space="preserve">Rehoboam K. </w:t>
      </w:r>
      <w:r w:rsidRPr="000C759A">
        <w:rPr>
          <w:b/>
        </w:rPr>
        <w:t xml:space="preserve">Judah &amp; Shishak </w:t>
      </w:r>
      <w:r>
        <w:rPr>
          <w:b/>
        </w:rPr>
        <w:t>Attack</w:t>
      </w:r>
      <w:r w:rsidRPr="000C759A">
        <w:rPr>
          <w:b/>
        </w:rPr>
        <w:t xml:space="preserve"> Jerusalem</w:t>
      </w:r>
      <w:r w:rsidRPr="008D6A87">
        <w:t xml:space="preserve"> 1 Kings 14:21-31 &amp; 2 Chr 12:1-16</w:t>
      </w:r>
    </w:p>
    <w:p w:rsidR="00C92958" w:rsidRPr="008D6A87" w:rsidRDefault="00C92958" w:rsidP="008A4285">
      <w:pPr>
        <w:pStyle w:val="Heading4"/>
        <w:numPr>
          <w:ilvl w:val="0"/>
          <w:numId w:val="0"/>
        </w:numPr>
        <w:rPr>
          <w:b/>
        </w:rPr>
      </w:pPr>
      <w:r w:rsidRPr="00555842">
        <w:rPr>
          <w:b/>
        </w:rPr>
        <w:t>Abijah King of Judah</w:t>
      </w:r>
      <w:r w:rsidRPr="000C759A">
        <w:tab/>
      </w:r>
      <w:r>
        <w:tab/>
      </w:r>
      <w:r w:rsidRPr="008D6A87">
        <w:t>1 Kings 15:1-8 &amp; 2 Chronicles 13:1-14:1</w:t>
      </w:r>
    </w:p>
    <w:p w:rsidR="00C92958" w:rsidRPr="008D6A87" w:rsidRDefault="00C92958" w:rsidP="008A4285">
      <w:pPr>
        <w:pStyle w:val="Heading4"/>
        <w:numPr>
          <w:ilvl w:val="0"/>
          <w:numId w:val="0"/>
        </w:numPr>
        <w:rPr>
          <w:b/>
        </w:rPr>
      </w:pPr>
      <w:r w:rsidRPr="00555842">
        <w:rPr>
          <w:b/>
        </w:rPr>
        <w:t>Asa King of Judah</w:t>
      </w:r>
      <w:r w:rsidRPr="00F40DCD">
        <w:tab/>
      </w:r>
      <w:r w:rsidR="00E47D0F">
        <w:tab/>
      </w:r>
      <w:r w:rsidR="00A171FE">
        <w:tab/>
      </w:r>
      <w:r w:rsidRPr="008D6A87">
        <w:t>1 Kings 15:9-24 &amp; 2 Chronicles 14:2-15</w:t>
      </w:r>
    </w:p>
    <w:p w:rsidR="00C92958" w:rsidRPr="008D6A87" w:rsidRDefault="00C92958" w:rsidP="008A4285">
      <w:pPr>
        <w:pStyle w:val="Heading4"/>
        <w:numPr>
          <w:ilvl w:val="0"/>
          <w:numId w:val="0"/>
        </w:numPr>
        <w:rPr>
          <w:b/>
        </w:rPr>
      </w:pPr>
      <w:r w:rsidRPr="00555842">
        <w:rPr>
          <w:b/>
        </w:rPr>
        <w:t>Nadab King of Israel</w:t>
      </w:r>
      <w:r w:rsidRPr="00F40DCD">
        <w:tab/>
      </w:r>
      <w:r w:rsidR="00E47D0F">
        <w:tab/>
      </w:r>
      <w:r w:rsidR="00A171FE">
        <w:tab/>
      </w:r>
      <w:r w:rsidRPr="008D6A87">
        <w:t>1 Kings 15:25-32</w:t>
      </w:r>
    </w:p>
    <w:p w:rsidR="00C92958" w:rsidRPr="00F40DCD" w:rsidRDefault="00C92958" w:rsidP="008A4285">
      <w:pPr>
        <w:pStyle w:val="Heading4"/>
        <w:numPr>
          <w:ilvl w:val="0"/>
          <w:numId w:val="0"/>
        </w:numPr>
      </w:pPr>
      <w:r w:rsidRPr="00555842">
        <w:rPr>
          <w:b/>
        </w:rPr>
        <w:t>Baasha King of Israel</w:t>
      </w:r>
      <w:r w:rsidRPr="00F40DCD">
        <w:tab/>
      </w:r>
      <w:r>
        <w:tab/>
      </w:r>
      <w:r w:rsidRPr="008D6A87">
        <w:t>1 Kings 15:33-16:7</w:t>
      </w:r>
    </w:p>
    <w:p w:rsidR="00C92958" w:rsidRPr="008D6A87" w:rsidRDefault="00C92958" w:rsidP="008A4285">
      <w:pPr>
        <w:pStyle w:val="Heading4"/>
        <w:numPr>
          <w:ilvl w:val="0"/>
          <w:numId w:val="0"/>
        </w:numPr>
        <w:rPr>
          <w:b/>
        </w:rPr>
      </w:pPr>
      <w:r w:rsidRPr="00555842">
        <w:rPr>
          <w:b/>
        </w:rPr>
        <w:t>Elah King of Israel</w:t>
      </w:r>
      <w:r w:rsidRPr="00555842">
        <w:rPr>
          <w:b/>
        </w:rPr>
        <w:tab/>
      </w:r>
      <w:r w:rsidR="00E47D0F">
        <w:tab/>
      </w:r>
      <w:r w:rsidR="00A171FE">
        <w:tab/>
      </w:r>
      <w:r w:rsidRPr="008D6A87">
        <w:t>1 Kings 16:8-14</w:t>
      </w:r>
    </w:p>
    <w:p w:rsidR="00C92958" w:rsidRPr="00F40DCD" w:rsidRDefault="00C92958" w:rsidP="008A4285">
      <w:pPr>
        <w:pStyle w:val="Heading4"/>
        <w:numPr>
          <w:ilvl w:val="0"/>
          <w:numId w:val="0"/>
        </w:numPr>
      </w:pPr>
      <w:r w:rsidRPr="00555842">
        <w:rPr>
          <w:b/>
        </w:rPr>
        <w:t>Zimri King of Israel</w:t>
      </w:r>
      <w:r w:rsidRPr="00F40DCD">
        <w:tab/>
      </w:r>
      <w:r w:rsidR="00E47D0F">
        <w:tab/>
      </w:r>
      <w:r w:rsidR="00A171FE">
        <w:tab/>
      </w:r>
      <w:r w:rsidRPr="008D6A87">
        <w:t>1 Kings 16:15-20</w:t>
      </w:r>
    </w:p>
    <w:p w:rsidR="00A171FE" w:rsidRDefault="00C92958" w:rsidP="008A4285">
      <w:pPr>
        <w:pStyle w:val="Heading4"/>
        <w:numPr>
          <w:ilvl w:val="0"/>
          <w:numId w:val="0"/>
        </w:numPr>
      </w:pPr>
      <w:r w:rsidRPr="00555842">
        <w:rPr>
          <w:b/>
        </w:rPr>
        <w:t>Omri King of Israel</w:t>
      </w:r>
      <w:r w:rsidRPr="00555842">
        <w:rPr>
          <w:b/>
        </w:rPr>
        <w:tab/>
      </w:r>
      <w:r w:rsidR="00E47D0F">
        <w:tab/>
      </w:r>
      <w:r w:rsidR="00A171FE">
        <w:tab/>
      </w:r>
      <w:r w:rsidRPr="008D6A87">
        <w:t>1 Kings 16:21-28</w:t>
      </w:r>
    </w:p>
    <w:p w:rsidR="008A4285" w:rsidRDefault="00C92958" w:rsidP="00A171FE">
      <w:pPr>
        <w:pStyle w:val="Heading4"/>
        <w:numPr>
          <w:ilvl w:val="0"/>
          <w:numId w:val="0"/>
        </w:numPr>
      </w:pPr>
      <w:r w:rsidRPr="00555842">
        <w:rPr>
          <w:b/>
        </w:rPr>
        <w:t xml:space="preserve">Ahab </w:t>
      </w:r>
      <w:r w:rsidR="00A171FE" w:rsidRPr="00555842">
        <w:rPr>
          <w:b/>
        </w:rPr>
        <w:t>as</w:t>
      </w:r>
      <w:r w:rsidRPr="00555842">
        <w:rPr>
          <w:b/>
        </w:rPr>
        <w:t xml:space="preserve"> King of Israel</w:t>
      </w:r>
      <w:r w:rsidRPr="00F40DCD">
        <w:tab/>
      </w:r>
      <w:r w:rsidR="00A171FE">
        <w:tab/>
      </w:r>
      <w:r w:rsidR="008A4285">
        <w:t>1 Kings 16:29-22:40</w:t>
      </w:r>
      <w:r w:rsidR="00A171FE">
        <w:t>; II Chr. 18:1-19:3</w:t>
      </w:r>
    </w:p>
    <w:p w:rsidR="00C92958" w:rsidRPr="00F40DCD" w:rsidRDefault="00C92958" w:rsidP="00E47D0F">
      <w:pPr>
        <w:pStyle w:val="Heading4"/>
        <w:numPr>
          <w:ilvl w:val="0"/>
          <w:numId w:val="0"/>
        </w:numPr>
        <w:tabs>
          <w:tab w:val="left" w:pos="3600"/>
        </w:tabs>
        <w:ind w:left="4320" w:hanging="4320"/>
      </w:pPr>
      <w:r w:rsidRPr="00555842">
        <w:rPr>
          <w:b/>
        </w:rPr>
        <w:t>Jeh</w:t>
      </w:r>
      <w:r w:rsidR="00A171FE" w:rsidRPr="00555842">
        <w:rPr>
          <w:b/>
        </w:rPr>
        <w:t>oshaphat as King of Judah</w:t>
      </w:r>
      <w:r w:rsidRPr="00555842">
        <w:rPr>
          <w:b/>
        </w:rPr>
        <w:t xml:space="preserve"> </w:t>
      </w:r>
      <w:r w:rsidR="00E47D0F">
        <w:tab/>
      </w:r>
      <w:r w:rsidRPr="008D6A87">
        <w:t>1 Kings</w:t>
      </w:r>
      <w:r w:rsidR="00A171FE">
        <w:t xml:space="preserve"> 22:41-50 &amp; 2 Chronicles 17:1-21:3</w:t>
      </w:r>
      <w:r w:rsidRPr="008D6A87">
        <w:t xml:space="preserve"> (also 2Ch 19:4-11, 20:1-30 &amp; 20:31-21:3)</w:t>
      </w:r>
    </w:p>
    <w:p w:rsidR="00C92958" w:rsidRPr="000C759A" w:rsidRDefault="00C92958" w:rsidP="00C92958">
      <w:r w:rsidRPr="000C759A">
        <w:t>Ahaziah King of Israel</w:t>
      </w:r>
      <w:r w:rsidRPr="000C759A">
        <w:rPr>
          <w:b/>
        </w:rPr>
        <w:tab/>
      </w:r>
      <w:r w:rsidR="00A171FE">
        <w:rPr>
          <w:b/>
        </w:rPr>
        <w:tab/>
      </w:r>
      <w:r w:rsidR="00A171FE">
        <w:t>1 Kings 22:51-2 Kings 1:18</w:t>
      </w:r>
    </w:p>
    <w:p w:rsidR="00C92958" w:rsidRPr="00E25182" w:rsidRDefault="00C92958" w:rsidP="00A171FE">
      <w:pPr>
        <w:pStyle w:val="Heading4"/>
        <w:numPr>
          <w:ilvl w:val="0"/>
          <w:numId w:val="0"/>
        </w:numPr>
        <w:rPr>
          <w:b/>
        </w:rPr>
      </w:pPr>
      <w:r w:rsidRPr="000C759A">
        <w:t>Elijah Taken Up to Heaven</w:t>
      </w:r>
      <w:r w:rsidRPr="00F40DCD">
        <w:tab/>
      </w:r>
      <w:r w:rsidR="00A171FE">
        <w:tab/>
      </w:r>
      <w:r w:rsidRPr="00E25182">
        <w:t>2 Kings 2:1-18</w:t>
      </w:r>
    </w:p>
    <w:p w:rsidR="00C92958" w:rsidRPr="00F40DCD" w:rsidRDefault="00C92958" w:rsidP="00A171FE">
      <w:pPr>
        <w:pStyle w:val="Heading4"/>
        <w:numPr>
          <w:ilvl w:val="0"/>
          <w:numId w:val="0"/>
        </w:numPr>
      </w:pPr>
      <w:r w:rsidRPr="000C759A">
        <w:t>Healing of the Water</w:t>
      </w:r>
      <w:r>
        <w:tab/>
      </w:r>
      <w:r>
        <w:tab/>
      </w:r>
      <w:r w:rsidR="00A171FE">
        <w:tab/>
      </w:r>
      <w:r w:rsidRPr="00E25182">
        <w:t>2 Kings 2:19-22</w:t>
      </w:r>
    </w:p>
    <w:p w:rsidR="00C92958" w:rsidRPr="000C759A" w:rsidRDefault="00C92958" w:rsidP="00C92958">
      <w:pPr>
        <w:rPr>
          <w:b/>
        </w:rPr>
      </w:pPr>
      <w:r w:rsidRPr="000C759A">
        <w:rPr>
          <w:b/>
        </w:rPr>
        <w:t>Elisha Is Jeered</w:t>
      </w:r>
      <w:r w:rsidRPr="000C759A">
        <w:rPr>
          <w:b/>
        </w:rPr>
        <w:tab/>
      </w:r>
      <w:r>
        <w:rPr>
          <w:b/>
        </w:rPr>
        <w:tab/>
      </w:r>
      <w:r w:rsidR="00A171FE">
        <w:rPr>
          <w:b/>
        </w:rPr>
        <w:tab/>
      </w:r>
      <w:r w:rsidRPr="00E25182">
        <w:t>2 Kings 2:23-25</w:t>
      </w:r>
    </w:p>
    <w:p w:rsidR="00C92958" w:rsidRPr="000C759A" w:rsidRDefault="00C92958" w:rsidP="00C92958">
      <w:pPr>
        <w:rPr>
          <w:b/>
        </w:rPr>
      </w:pPr>
      <w:r w:rsidRPr="000C759A">
        <w:rPr>
          <w:b/>
        </w:rPr>
        <w:t>Moab Revolts</w:t>
      </w:r>
      <w:r w:rsidRPr="000C759A">
        <w:rPr>
          <w:b/>
        </w:rPr>
        <w:tab/>
      </w:r>
      <w:r w:rsidR="00E47D0F">
        <w:rPr>
          <w:b/>
        </w:rPr>
        <w:tab/>
      </w:r>
      <w:r w:rsidR="00E47D0F">
        <w:rPr>
          <w:b/>
        </w:rPr>
        <w:tab/>
      </w:r>
      <w:r w:rsidR="00A171FE">
        <w:rPr>
          <w:b/>
        </w:rPr>
        <w:tab/>
      </w:r>
      <w:r w:rsidRPr="00E25182">
        <w:t>2 Kings 3:1-27</w:t>
      </w:r>
    </w:p>
    <w:p w:rsidR="00C92958" w:rsidRPr="00E25182" w:rsidRDefault="00C92958" w:rsidP="00C92958">
      <w:pPr>
        <w:rPr>
          <w:b/>
        </w:rPr>
      </w:pPr>
      <w:r w:rsidRPr="000C759A">
        <w:rPr>
          <w:b/>
        </w:rPr>
        <w:t>The Widow’s Oil</w:t>
      </w:r>
      <w:r w:rsidRPr="000C759A">
        <w:rPr>
          <w:b/>
        </w:rPr>
        <w:tab/>
      </w:r>
      <w:r w:rsidR="00E47D0F">
        <w:rPr>
          <w:b/>
        </w:rPr>
        <w:tab/>
      </w:r>
      <w:r w:rsidR="00A171FE">
        <w:rPr>
          <w:b/>
        </w:rPr>
        <w:tab/>
      </w:r>
      <w:r w:rsidRPr="00E25182">
        <w:t>2 Kings 4:1-7</w:t>
      </w:r>
    </w:p>
    <w:p w:rsidR="00C92958" w:rsidRPr="00E25182" w:rsidRDefault="00C92958" w:rsidP="00C92958">
      <w:r w:rsidRPr="00E25182">
        <w:rPr>
          <w:b/>
        </w:rPr>
        <w:t>S</w:t>
      </w:r>
      <w:r>
        <w:rPr>
          <w:b/>
        </w:rPr>
        <w:t>h</w:t>
      </w:r>
      <w:r w:rsidRPr="00E25182">
        <w:rPr>
          <w:b/>
        </w:rPr>
        <w:t>unammite’s Son Restored to Life</w:t>
      </w:r>
      <w:r>
        <w:t xml:space="preserve"> </w:t>
      </w:r>
      <w:r w:rsidRPr="00E25182">
        <w:t>2 Kings 4:8-37</w:t>
      </w:r>
    </w:p>
    <w:p w:rsidR="00C92958" w:rsidRPr="00E25182" w:rsidRDefault="00C92958" w:rsidP="00C92958">
      <w:r w:rsidRPr="00E25182">
        <w:rPr>
          <w:b/>
        </w:rPr>
        <w:t>Death in the Pot</w:t>
      </w:r>
      <w:r>
        <w:tab/>
      </w:r>
      <w:r>
        <w:tab/>
      </w:r>
      <w:r w:rsidR="00A171FE">
        <w:tab/>
      </w:r>
      <w:r w:rsidRPr="00E25182">
        <w:t>2 Kings 4:38-41</w:t>
      </w:r>
    </w:p>
    <w:p w:rsidR="00C92958" w:rsidRPr="00E25182" w:rsidRDefault="00C92958" w:rsidP="00C92958">
      <w:r w:rsidRPr="00E25182">
        <w:rPr>
          <w:b/>
        </w:rPr>
        <w:t>Feeding of a Hundred</w:t>
      </w:r>
      <w:r>
        <w:tab/>
      </w:r>
      <w:r w:rsidR="00A171FE">
        <w:tab/>
      </w:r>
      <w:r w:rsidRPr="00E25182">
        <w:t>2 Kings 4:42-44</w:t>
      </w:r>
    </w:p>
    <w:p w:rsidR="00C92958" w:rsidRPr="00E25182" w:rsidRDefault="00C92958" w:rsidP="00C92958">
      <w:r w:rsidRPr="00E25182">
        <w:rPr>
          <w:b/>
        </w:rPr>
        <w:t>Naaman Healed of Leprosy</w:t>
      </w:r>
      <w:r w:rsidRPr="00E25182">
        <w:tab/>
      </w:r>
      <w:r w:rsidR="00A171FE">
        <w:tab/>
      </w:r>
      <w:r w:rsidRPr="00E25182">
        <w:t>2 Kings 5:1-27</w:t>
      </w:r>
    </w:p>
    <w:p w:rsidR="00C92958" w:rsidRPr="00E25182" w:rsidRDefault="00C92958" w:rsidP="00C92958">
      <w:r w:rsidRPr="00E25182">
        <w:rPr>
          <w:b/>
        </w:rPr>
        <w:t>An Axhead Floats</w:t>
      </w:r>
      <w:r w:rsidR="00E47D0F">
        <w:tab/>
      </w:r>
      <w:r w:rsidR="00E47D0F">
        <w:tab/>
      </w:r>
      <w:r w:rsidR="00A171FE">
        <w:tab/>
      </w:r>
      <w:r w:rsidRPr="00E25182">
        <w:t>2 Kings 6:1-7</w:t>
      </w:r>
    </w:p>
    <w:p w:rsidR="00C92958" w:rsidRPr="00E25182" w:rsidRDefault="00C92958" w:rsidP="00C92958">
      <w:r w:rsidRPr="00E25182">
        <w:rPr>
          <w:b/>
        </w:rPr>
        <w:t>Elisha Traps Blinded Arameans</w:t>
      </w:r>
      <w:r w:rsidR="00A171FE">
        <w:tab/>
      </w:r>
      <w:r w:rsidRPr="00E25182">
        <w:t>2 Kings 6:8-23</w:t>
      </w:r>
    </w:p>
    <w:p w:rsidR="00C92958" w:rsidRPr="00E25182" w:rsidRDefault="00C92958" w:rsidP="00C92958">
      <w:r w:rsidRPr="00E25182">
        <w:rPr>
          <w:b/>
        </w:rPr>
        <w:t>Famine in Besieged Samaria</w:t>
      </w:r>
      <w:r w:rsidR="00A171FE">
        <w:tab/>
      </w:r>
      <w:r w:rsidRPr="00E25182">
        <w:t>2 Kings 6:24-7:2</w:t>
      </w:r>
    </w:p>
    <w:p w:rsidR="00C92958" w:rsidRPr="00E25182" w:rsidRDefault="00C92958" w:rsidP="00C92958">
      <w:r w:rsidRPr="00E25182">
        <w:rPr>
          <w:b/>
        </w:rPr>
        <w:t>The Siege Lifted</w:t>
      </w:r>
      <w:r w:rsidR="00E47D0F">
        <w:tab/>
      </w:r>
      <w:r w:rsidR="00E47D0F">
        <w:tab/>
      </w:r>
      <w:r w:rsidR="00A171FE">
        <w:tab/>
      </w:r>
      <w:r w:rsidRPr="00E25182">
        <w:t>2 Kings 6:3-20</w:t>
      </w:r>
    </w:p>
    <w:p w:rsidR="00C92958" w:rsidRPr="00E25182" w:rsidRDefault="00C92958" w:rsidP="00C92958">
      <w:r w:rsidRPr="00C47CC5">
        <w:rPr>
          <w:b/>
        </w:rPr>
        <w:t>The Shunammite’s Land Restored</w:t>
      </w:r>
      <w:r>
        <w:tab/>
      </w:r>
      <w:r w:rsidRPr="00E25182">
        <w:t>2 Kings 8:1-6</w:t>
      </w:r>
    </w:p>
    <w:p w:rsidR="005D474C" w:rsidRPr="00C856A7" w:rsidRDefault="00C92958" w:rsidP="00C92958">
      <w:r w:rsidRPr="00C47CC5">
        <w:rPr>
          <w:b/>
        </w:rPr>
        <w:t>Hazael Murders Ben-Hadad</w:t>
      </w:r>
      <w:r w:rsidR="00A171FE">
        <w:tab/>
      </w:r>
      <w:r w:rsidRPr="00E25182">
        <w:t>2 Kings 8:7-15</w:t>
      </w:r>
    </w:p>
    <w:p w:rsidR="00C92958" w:rsidRPr="00E25182" w:rsidRDefault="00C92958" w:rsidP="00C92958">
      <w:r w:rsidRPr="00C47CC5">
        <w:rPr>
          <w:b/>
        </w:rPr>
        <w:t>Jehoram King of Judah</w:t>
      </w:r>
      <w:r w:rsidRPr="00E25182">
        <w:tab/>
      </w:r>
      <w:r w:rsidR="00A171FE">
        <w:tab/>
      </w:r>
      <w:r w:rsidRPr="00E25182">
        <w:t>2 Kings 8:16-24 &amp; 2 Chronicles 21:4-20</w:t>
      </w:r>
    </w:p>
    <w:p w:rsidR="00C92958" w:rsidRPr="00C856A7" w:rsidRDefault="00C92958" w:rsidP="00C92958">
      <w:r w:rsidRPr="00C856A7">
        <w:rPr>
          <w:b/>
        </w:rPr>
        <w:t>Ahaziah King of Judah</w:t>
      </w:r>
      <w:r w:rsidRPr="00C856A7">
        <w:tab/>
      </w:r>
      <w:r w:rsidRPr="00C856A7">
        <w:tab/>
        <w:t>2 Kings 8:25-29 &amp; 2 Chronicles 22:1-6)</w:t>
      </w:r>
    </w:p>
    <w:p w:rsidR="00C92958" w:rsidRPr="00C856A7" w:rsidRDefault="00C92958" w:rsidP="00C92958">
      <w:pPr>
        <w:rPr>
          <w:b/>
        </w:rPr>
      </w:pPr>
      <w:r w:rsidRPr="00C856A7">
        <w:rPr>
          <w:b/>
        </w:rPr>
        <w:t xml:space="preserve">Jehu </w:t>
      </w:r>
      <w:r w:rsidR="00C856A7">
        <w:rPr>
          <w:b/>
        </w:rPr>
        <w:t>as</w:t>
      </w:r>
      <w:r w:rsidRPr="00C856A7">
        <w:rPr>
          <w:b/>
        </w:rPr>
        <w:t xml:space="preserve"> King of Israel</w:t>
      </w:r>
      <w:r w:rsidRPr="00C856A7">
        <w:rPr>
          <w:b/>
        </w:rPr>
        <w:tab/>
      </w:r>
      <w:r w:rsidR="00C856A7">
        <w:rPr>
          <w:b/>
        </w:rPr>
        <w:tab/>
      </w:r>
      <w:r w:rsidR="00C856A7">
        <w:t xml:space="preserve">2 Kings 9:1-10:36; </w:t>
      </w:r>
      <w:r w:rsidR="00C856A7" w:rsidRPr="00C856A7">
        <w:t>2 Chronicles 22:7-9</w:t>
      </w:r>
    </w:p>
    <w:p w:rsidR="00C92958" w:rsidRPr="00C856A7" w:rsidRDefault="00C92958" w:rsidP="00C92958">
      <w:pPr>
        <w:pStyle w:val="WW-BodyTextIndent2"/>
        <w:ind w:firstLine="0"/>
        <w:rPr>
          <w:rFonts w:ascii="Times New Roman" w:hAnsi="Times New Roman"/>
          <w:b/>
          <w:sz w:val="24"/>
          <w:szCs w:val="24"/>
          <w:u w:val="none"/>
        </w:rPr>
      </w:pPr>
      <w:r w:rsidRPr="00C856A7">
        <w:rPr>
          <w:rFonts w:ascii="Times New Roman" w:hAnsi="Times New Roman"/>
          <w:b/>
          <w:sz w:val="24"/>
          <w:szCs w:val="24"/>
          <w:u w:val="none"/>
        </w:rPr>
        <w:t>Athaliah</w:t>
      </w:r>
      <w:r w:rsidR="00C856A7" w:rsidRPr="00C856A7">
        <w:rPr>
          <w:rFonts w:ascii="Times New Roman" w:hAnsi="Times New Roman"/>
          <w:b/>
          <w:sz w:val="24"/>
          <w:szCs w:val="24"/>
          <w:u w:val="none"/>
        </w:rPr>
        <w:t xml:space="preserve"> and Joash</w:t>
      </w:r>
      <w:r w:rsidR="00C856A7" w:rsidRPr="00C856A7">
        <w:rPr>
          <w:rFonts w:ascii="Times New Roman" w:hAnsi="Times New Roman"/>
          <w:b/>
          <w:sz w:val="24"/>
          <w:szCs w:val="24"/>
          <w:u w:val="none"/>
        </w:rPr>
        <w:tab/>
      </w:r>
      <w:r w:rsidR="00C856A7">
        <w:rPr>
          <w:rFonts w:ascii="Times New Roman" w:hAnsi="Times New Roman"/>
          <w:sz w:val="24"/>
          <w:szCs w:val="24"/>
          <w:u w:val="none"/>
        </w:rPr>
        <w:tab/>
      </w:r>
      <w:r w:rsidR="00C856A7">
        <w:rPr>
          <w:rFonts w:ascii="Times New Roman" w:hAnsi="Times New Roman"/>
          <w:sz w:val="24"/>
          <w:szCs w:val="24"/>
          <w:u w:val="none"/>
        </w:rPr>
        <w:tab/>
        <w:t>2 Kings 11:1-12:21 &amp; 2 Chr. 22:10-24</w:t>
      </w:r>
      <w:r w:rsidRPr="00C856A7">
        <w:rPr>
          <w:rFonts w:ascii="Times New Roman" w:hAnsi="Times New Roman"/>
          <w:sz w:val="24"/>
          <w:szCs w:val="24"/>
          <w:u w:val="none"/>
        </w:rPr>
        <w:t>:</w:t>
      </w:r>
      <w:r w:rsidR="00C856A7">
        <w:rPr>
          <w:rFonts w:ascii="Times New Roman" w:hAnsi="Times New Roman"/>
          <w:sz w:val="24"/>
          <w:szCs w:val="24"/>
          <w:u w:val="none"/>
        </w:rPr>
        <w:t>27</w:t>
      </w:r>
    </w:p>
    <w:p w:rsidR="00C92958" w:rsidRPr="00C856A7" w:rsidRDefault="00C92958" w:rsidP="00C92958">
      <w:pPr>
        <w:pStyle w:val="WW-BodyTextIndent2"/>
        <w:ind w:firstLine="0"/>
        <w:rPr>
          <w:rFonts w:ascii="Times New Roman" w:hAnsi="Times New Roman"/>
          <w:b/>
          <w:sz w:val="24"/>
          <w:szCs w:val="24"/>
          <w:u w:val="none"/>
        </w:rPr>
      </w:pPr>
      <w:r w:rsidRPr="00C856A7">
        <w:rPr>
          <w:rFonts w:ascii="Times New Roman" w:hAnsi="Times New Roman"/>
          <w:b/>
          <w:sz w:val="24"/>
          <w:szCs w:val="24"/>
          <w:u w:val="none"/>
        </w:rPr>
        <w:t>Jehoahaz</w:t>
      </w:r>
      <w:r w:rsidRPr="00C856A7">
        <w:rPr>
          <w:rFonts w:ascii="Times New Roman" w:hAnsi="Times New Roman"/>
          <w:sz w:val="24"/>
          <w:szCs w:val="24"/>
          <w:u w:val="none"/>
        </w:rPr>
        <w:t xml:space="preserve"> King of Israel</w:t>
      </w:r>
      <w:r w:rsidRPr="00C856A7">
        <w:rPr>
          <w:rFonts w:ascii="Times New Roman" w:hAnsi="Times New Roman"/>
          <w:sz w:val="24"/>
          <w:szCs w:val="24"/>
          <w:u w:val="none"/>
        </w:rPr>
        <w:tab/>
      </w:r>
      <w:r w:rsidRPr="00C856A7">
        <w:rPr>
          <w:rFonts w:ascii="Times New Roman" w:hAnsi="Times New Roman"/>
          <w:sz w:val="24"/>
          <w:szCs w:val="24"/>
          <w:u w:val="none"/>
        </w:rPr>
        <w:tab/>
        <w:t>2 Kings 13:1-9</w:t>
      </w:r>
    </w:p>
    <w:p w:rsidR="00C92958" w:rsidRPr="00C856A7" w:rsidRDefault="00C92958" w:rsidP="00C92958">
      <w:pPr>
        <w:rPr>
          <w:b/>
        </w:rPr>
      </w:pPr>
      <w:r w:rsidRPr="00C856A7">
        <w:rPr>
          <w:b/>
        </w:rPr>
        <w:t>Jehoash King of Israel</w:t>
      </w:r>
      <w:r w:rsidRPr="00C856A7">
        <w:tab/>
      </w:r>
      <w:r w:rsidRPr="00C856A7">
        <w:tab/>
        <w:t>2 Kings 13:10-25</w:t>
      </w:r>
    </w:p>
    <w:p w:rsidR="00C92958" w:rsidRPr="00C856A7" w:rsidRDefault="00C92958" w:rsidP="00C92958">
      <w:pPr>
        <w:pStyle w:val="WW-BodyTextIndent2"/>
        <w:ind w:firstLine="0"/>
        <w:rPr>
          <w:rFonts w:ascii="Times New Roman" w:hAnsi="Times New Roman"/>
          <w:sz w:val="24"/>
          <w:szCs w:val="24"/>
          <w:u w:val="none"/>
        </w:rPr>
      </w:pPr>
      <w:r w:rsidRPr="00C856A7">
        <w:rPr>
          <w:rFonts w:ascii="Times New Roman" w:hAnsi="Times New Roman"/>
          <w:b/>
          <w:sz w:val="24"/>
          <w:szCs w:val="24"/>
          <w:u w:val="none"/>
        </w:rPr>
        <w:t>Amaziah King of Judah</w:t>
      </w:r>
      <w:r w:rsidRPr="00C856A7">
        <w:rPr>
          <w:rFonts w:ascii="Times New Roman" w:hAnsi="Times New Roman"/>
          <w:sz w:val="24"/>
          <w:szCs w:val="24"/>
          <w:u w:val="none"/>
        </w:rPr>
        <w:tab/>
      </w:r>
      <w:r w:rsidRPr="00C856A7">
        <w:rPr>
          <w:rFonts w:ascii="Times New Roman" w:hAnsi="Times New Roman"/>
          <w:sz w:val="24"/>
          <w:szCs w:val="24"/>
          <w:u w:val="none"/>
        </w:rPr>
        <w:tab/>
        <w:t>2 Kings 14:1-22 &amp; 2 Chronicles 25:1-28</w:t>
      </w:r>
    </w:p>
    <w:p w:rsidR="00C92958" w:rsidRPr="00C856A7" w:rsidRDefault="00C92958" w:rsidP="00C92958">
      <w:pPr>
        <w:pStyle w:val="WW-BodyTextIndent2"/>
        <w:ind w:firstLine="0"/>
        <w:rPr>
          <w:rFonts w:ascii="Times New Roman" w:hAnsi="Times New Roman"/>
          <w:sz w:val="24"/>
          <w:szCs w:val="24"/>
          <w:u w:val="none"/>
        </w:rPr>
      </w:pPr>
      <w:r w:rsidRPr="00885AF6">
        <w:rPr>
          <w:rFonts w:ascii="Times New Roman" w:hAnsi="Times New Roman"/>
          <w:b/>
          <w:sz w:val="24"/>
          <w:szCs w:val="24"/>
          <w:u w:val="none"/>
        </w:rPr>
        <w:lastRenderedPageBreak/>
        <w:t>Jereboam II King of Israel</w:t>
      </w:r>
      <w:r w:rsidRPr="00885AF6">
        <w:rPr>
          <w:rFonts w:ascii="Times New Roman" w:hAnsi="Times New Roman"/>
          <w:b/>
          <w:sz w:val="24"/>
          <w:szCs w:val="24"/>
          <w:u w:val="none"/>
        </w:rPr>
        <w:tab/>
      </w:r>
      <w:r w:rsidRPr="00C856A7">
        <w:rPr>
          <w:rFonts w:ascii="Times New Roman" w:hAnsi="Times New Roman"/>
          <w:sz w:val="24"/>
          <w:szCs w:val="24"/>
          <w:u w:val="none"/>
        </w:rPr>
        <w:tab/>
        <w:t>2 Kings 14:23-29</w:t>
      </w:r>
    </w:p>
    <w:p w:rsidR="00C92958" w:rsidRPr="00C856A7" w:rsidRDefault="00C92958" w:rsidP="00C92958">
      <w:r w:rsidRPr="00C856A7">
        <w:rPr>
          <w:b/>
        </w:rPr>
        <w:t>Azariah (Uzziah) King of Judah</w:t>
      </w:r>
      <w:r w:rsidRPr="00C856A7">
        <w:tab/>
        <w:t>2 Kings 15:1-7 &amp; 2 Chronicles 26:1-23</w:t>
      </w:r>
    </w:p>
    <w:p w:rsidR="00C92958" w:rsidRPr="00C856A7" w:rsidRDefault="00C92958" w:rsidP="00C92958">
      <w:pPr>
        <w:pStyle w:val="WW-BodyTextIndent2"/>
        <w:ind w:firstLine="0"/>
        <w:rPr>
          <w:rFonts w:ascii="Times New Roman" w:hAnsi="Times New Roman"/>
          <w:sz w:val="24"/>
          <w:szCs w:val="24"/>
          <w:u w:val="none"/>
        </w:rPr>
      </w:pPr>
      <w:r w:rsidRPr="00C856A7">
        <w:rPr>
          <w:rFonts w:ascii="Times New Roman" w:hAnsi="Times New Roman"/>
          <w:b/>
          <w:sz w:val="24"/>
          <w:szCs w:val="24"/>
          <w:u w:val="none"/>
        </w:rPr>
        <w:t>Zechariah</w:t>
      </w:r>
      <w:r w:rsidRPr="00C856A7">
        <w:rPr>
          <w:rFonts w:ascii="Times New Roman" w:hAnsi="Times New Roman"/>
          <w:sz w:val="24"/>
          <w:szCs w:val="24"/>
          <w:u w:val="none"/>
        </w:rPr>
        <w:t xml:space="preserve"> </w:t>
      </w:r>
      <w:r w:rsidRPr="00885AF6">
        <w:rPr>
          <w:rFonts w:ascii="Times New Roman" w:hAnsi="Times New Roman"/>
          <w:b/>
          <w:sz w:val="24"/>
          <w:szCs w:val="24"/>
          <w:u w:val="none"/>
        </w:rPr>
        <w:t>King of Israel</w:t>
      </w:r>
      <w:r w:rsidRPr="00C856A7">
        <w:rPr>
          <w:rFonts w:ascii="Times New Roman" w:hAnsi="Times New Roman"/>
          <w:sz w:val="24"/>
          <w:szCs w:val="24"/>
          <w:u w:val="none"/>
        </w:rPr>
        <w:tab/>
      </w:r>
      <w:r w:rsidRPr="00C856A7">
        <w:rPr>
          <w:rFonts w:ascii="Times New Roman" w:hAnsi="Times New Roman"/>
          <w:sz w:val="24"/>
          <w:szCs w:val="24"/>
          <w:u w:val="none"/>
        </w:rPr>
        <w:tab/>
        <w:t>2 Kings 15:8-12</w:t>
      </w:r>
    </w:p>
    <w:p w:rsidR="00C92958" w:rsidRPr="00C856A7" w:rsidRDefault="00C92958" w:rsidP="00C92958">
      <w:pPr>
        <w:pStyle w:val="WW-BodyTextIndent2"/>
        <w:ind w:firstLine="0"/>
        <w:rPr>
          <w:rFonts w:ascii="Times New Roman" w:hAnsi="Times New Roman"/>
          <w:b/>
          <w:sz w:val="24"/>
          <w:szCs w:val="24"/>
          <w:u w:val="none"/>
        </w:rPr>
      </w:pPr>
      <w:r w:rsidRPr="00C856A7">
        <w:rPr>
          <w:rFonts w:ascii="Times New Roman" w:hAnsi="Times New Roman"/>
          <w:b/>
          <w:sz w:val="24"/>
          <w:szCs w:val="24"/>
          <w:u w:val="none"/>
        </w:rPr>
        <w:t>Shallum</w:t>
      </w:r>
      <w:r w:rsidRPr="00C856A7">
        <w:rPr>
          <w:rFonts w:ascii="Times New Roman" w:hAnsi="Times New Roman"/>
          <w:sz w:val="24"/>
          <w:szCs w:val="24"/>
          <w:u w:val="none"/>
        </w:rPr>
        <w:t xml:space="preserve"> </w:t>
      </w:r>
      <w:r w:rsidRPr="00885AF6">
        <w:rPr>
          <w:rFonts w:ascii="Times New Roman" w:hAnsi="Times New Roman"/>
          <w:b/>
          <w:sz w:val="24"/>
          <w:szCs w:val="24"/>
          <w:u w:val="none"/>
        </w:rPr>
        <w:t>King of Israel</w:t>
      </w:r>
      <w:r w:rsidRPr="00C856A7">
        <w:rPr>
          <w:rFonts w:ascii="Times New Roman" w:hAnsi="Times New Roman"/>
          <w:sz w:val="24"/>
          <w:szCs w:val="24"/>
          <w:u w:val="none"/>
        </w:rPr>
        <w:tab/>
      </w:r>
      <w:r w:rsidRPr="00C856A7">
        <w:rPr>
          <w:rFonts w:ascii="Times New Roman" w:hAnsi="Times New Roman"/>
          <w:sz w:val="24"/>
          <w:szCs w:val="24"/>
          <w:u w:val="none"/>
        </w:rPr>
        <w:tab/>
        <w:t>2 Kings 15:13-16</w:t>
      </w:r>
    </w:p>
    <w:p w:rsidR="00C92958" w:rsidRPr="00C856A7" w:rsidRDefault="00C92958" w:rsidP="00C92958">
      <w:pPr>
        <w:pStyle w:val="WW-BodyTextIndent2"/>
        <w:ind w:firstLine="0"/>
        <w:rPr>
          <w:rFonts w:ascii="Times New Roman" w:hAnsi="Times New Roman"/>
          <w:sz w:val="24"/>
          <w:szCs w:val="24"/>
          <w:u w:val="none"/>
        </w:rPr>
      </w:pPr>
      <w:r w:rsidRPr="00C856A7">
        <w:rPr>
          <w:rFonts w:ascii="Times New Roman" w:hAnsi="Times New Roman"/>
          <w:b/>
          <w:sz w:val="24"/>
          <w:szCs w:val="24"/>
          <w:u w:val="none"/>
        </w:rPr>
        <w:t>Menahem</w:t>
      </w:r>
      <w:r w:rsidRPr="00C856A7">
        <w:rPr>
          <w:rFonts w:ascii="Times New Roman" w:hAnsi="Times New Roman"/>
          <w:sz w:val="24"/>
          <w:szCs w:val="24"/>
          <w:u w:val="none"/>
        </w:rPr>
        <w:t xml:space="preserve"> </w:t>
      </w:r>
      <w:r w:rsidRPr="00885AF6">
        <w:rPr>
          <w:rFonts w:ascii="Times New Roman" w:hAnsi="Times New Roman"/>
          <w:b/>
          <w:sz w:val="24"/>
          <w:szCs w:val="24"/>
          <w:u w:val="none"/>
        </w:rPr>
        <w:t>King of Israel</w:t>
      </w:r>
      <w:r w:rsidRPr="00C856A7">
        <w:rPr>
          <w:rFonts w:ascii="Times New Roman" w:hAnsi="Times New Roman"/>
          <w:sz w:val="24"/>
          <w:szCs w:val="24"/>
          <w:u w:val="none"/>
        </w:rPr>
        <w:tab/>
      </w:r>
      <w:r w:rsidRPr="00C856A7">
        <w:rPr>
          <w:rFonts w:ascii="Times New Roman" w:hAnsi="Times New Roman"/>
          <w:sz w:val="24"/>
          <w:szCs w:val="24"/>
          <w:u w:val="none"/>
        </w:rPr>
        <w:tab/>
        <w:t>2 Kings 15:17-22</w:t>
      </w:r>
    </w:p>
    <w:p w:rsidR="00C92958" w:rsidRPr="00C856A7" w:rsidRDefault="00C92958" w:rsidP="00C92958">
      <w:pPr>
        <w:pStyle w:val="WW-BodyTextIndent2"/>
        <w:ind w:firstLine="0"/>
        <w:rPr>
          <w:rFonts w:ascii="Times New Roman" w:hAnsi="Times New Roman"/>
          <w:b/>
          <w:sz w:val="24"/>
          <w:szCs w:val="24"/>
          <w:u w:val="none"/>
        </w:rPr>
      </w:pPr>
      <w:r w:rsidRPr="00C856A7">
        <w:rPr>
          <w:rFonts w:ascii="Times New Roman" w:hAnsi="Times New Roman"/>
          <w:b/>
          <w:sz w:val="24"/>
          <w:szCs w:val="24"/>
          <w:u w:val="none"/>
        </w:rPr>
        <w:t>Pekahiah</w:t>
      </w:r>
      <w:r w:rsidRPr="00C856A7">
        <w:rPr>
          <w:rFonts w:ascii="Times New Roman" w:hAnsi="Times New Roman"/>
          <w:sz w:val="24"/>
          <w:szCs w:val="24"/>
          <w:u w:val="none"/>
        </w:rPr>
        <w:t xml:space="preserve"> </w:t>
      </w:r>
      <w:r w:rsidRPr="00C856A7">
        <w:rPr>
          <w:rFonts w:ascii="Times New Roman" w:hAnsi="Times New Roman"/>
          <w:b/>
          <w:sz w:val="24"/>
          <w:szCs w:val="24"/>
          <w:u w:val="none"/>
        </w:rPr>
        <w:t>King of Israel</w:t>
      </w:r>
      <w:r w:rsidRPr="00C856A7">
        <w:rPr>
          <w:rFonts w:ascii="Times New Roman" w:hAnsi="Times New Roman"/>
          <w:b/>
          <w:sz w:val="24"/>
          <w:szCs w:val="24"/>
          <w:u w:val="none"/>
        </w:rPr>
        <w:tab/>
      </w:r>
      <w:r w:rsidRPr="00C856A7">
        <w:rPr>
          <w:rFonts w:ascii="Times New Roman" w:hAnsi="Times New Roman"/>
          <w:b/>
          <w:sz w:val="24"/>
          <w:szCs w:val="24"/>
          <w:u w:val="none"/>
        </w:rPr>
        <w:tab/>
      </w:r>
      <w:r w:rsidRPr="00C856A7">
        <w:rPr>
          <w:rFonts w:ascii="Times New Roman" w:hAnsi="Times New Roman"/>
          <w:sz w:val="24"/>
          <w:szCs w:val="24"/>
          <w:u w:val="none"/>
        </w:rPr>
        <w:t>2 Kings 15:23-26</w:t>
      </w:r>
    </w:p>
    <w:p w:rsidR="00C92958" w:rsidRPr="00C856A7" w:rsidRDefault="00C92958" w:rsidP="00C92958">
      <w:pPr>
        <w:pStyle w:val="WW-BodyTextIndent2"/>
        <w:ind w:firstLine="0"/>
        <w:rPr>
          <w:rFonts w:ascii="Times New Roman" w:hAnsi="Times New Roman"/>
          <w:sz w:val="24"/>
          <w:szCs w:val="24"/>
          <w:u w:val="none"/>
        </w:rPr>
      </w:pPr>
      <w:r w:rsidRPr="00C856A7">
        <w:rPr>
          <w:rFonts w:ascii="Times New Roman" w:hAnsi="Times New Roman"/>
          <w:b/>
          <w:sz w:val="24"/>
          <w:szCs w:val="24"/>
          <w:u w:val="none"/>
        </w:rPr>
        <w:t>Pehah</w:t>
      </w:r>
      <w:r w:rsidRPr="00C856A7">
        <w:rPr>
          <w:rFonts w:ascii="Times New Roman" w:hAnsi="Times New Roman"/>
          <w:sz w:val="24"/>
          <w:szCs w:val="24"/>
          <w:u w:val="none"/>
        </w:rPr>
        <w:t xml:space="preserve"> </w:t>
      </w:r>
      <w:r w:rsidRPr="00885AF6">
        <w:rPr>
          <w:rFonts w:ascii="Times New Roman" w:hAnsi="Times New Roman"/>
          <w:b/>
          <w:sz w:val="24"/>
          <w:szCs w:val="24"/>
          <w:u w:val="none"/>
        </w:rPr>
        <w:t>King of Israel</w:t>
      </w:r>
      <w:r w:rsidRPr="00885AF6">
        <w:rPr>
          <w:rFonts w:ascii="Times New Roman" w:hAnsi="Times New Roman"/>
          <w:b/>
          <w:sz w:val="24"/>
          <w:szCs w:val="24"/>
          <w:u w:val="none"/>
        </w:rPr>
        <w:tab/>
      </w:r>
      <w:r w:rsidRPr="00C856A7">
        <w:rPr>
          <w:rFonts w:ascii="Times New Roman" w:hAnsi="Times New Roman"/>
          <w:sz w:val="24"/>
          <w:szCs w:val="24"/>
          <w:u w:val="none"/>
        </w:rPr>
        <w:tab/>
      </w:r>
      <w:r w:rsidRPr="00C856A7">
        <w:rPr>
          <w:rFonts w:ascii="Times New Roman" w:hAnsi="Times New Roman"/>
          <w:sz w:val="24"/>
          <w:szCs w:val="24"/>
          <w:u w:val="none"/>
        </w:rPr>
        <w:tab/>
        <w:t>2 Kings 15:27-31</w:t>
      </w:r>
    </w:p>
    <w:p w:rsidR="00C92958" w:rsidRPr="00C856A7" w:rsidRDefault="00C92958" w:rsidP="00C92958">
      <w:pPr>
        <w:pStyle w:val="WW-BodyTextIndent2"/>
        <w:ind w:firstLine="0"/>
        <w:rPr>
          <w:rFonts w:ascii="Times New Roman" w:hAnsi="Times New Roman"/>
          <w:b/>
          <w:sz w:val="24"/>
          <w:szCs w:val="24"/>
          <w:u w:val="none"/>
        </w:rPr>
      </w:pPr>
      <w:r w:rsidRPr="00C856A7">
        <w:rPr>
          <w:rFonts w:ascii="Times New Roman" w:hAnsi="Times New Roman"/>
          <w:b/>
          <w:sz w:val="24"/>
          <w:szCs w:val="24"/>
          <w:u w:val="none"/>
        </w:rPr>
        <w:t>Jotham</w:t>
      </w:r>
      <w:r w:rsidRPr="00C856A7">
        <w:rPr>
          <w:rFonts w:ascii="Times New Roman" w:hAnsi="Times New Roman"/>
          <w:sz w:val="24"/>
          <w:szCs w:val="24"/>
          <w:u w:val="none"/>
        </w:rPr>
        <w:t xml:space="preserve"> </w:t>
      </w:r>
      <w:r w:rsidRPr="00885AF6">
        <w:rPr>
          <w:rFonts w:ascii="Times New Roman" w:hAnsi="Times New Roman"/>
          <w:b/>
          <w:sz w:val="24"/>
          <w:szCs w:val="24"/>
          <w:u w:val="none"/>
        </w:rPr>
        <w:t>King of Judah</w:t>
      </w:r>
      <w:r w:rsidRPr="00C856A7">
        <w:rPr>
          <w:rFonts w:ascii="Times New Roman" w:hAnsi="Times New Roman"/>
          <w:sz w:val="24"/>
          <w:szCs w:val="24"/>
          <w:u w:val="none"/>
        </w:rPr>
        <w:tab/>
      </w:r>
      <w:r w:rsidRPr="00C856A7">
        <w:rPr>
          <w:rFonts w:ascii="Times New Roman" w:hAnsi="Times New Roman"/>
          <w:sz w:val="24"/>
          <w:szCs w:val="24"/>
          <w:u w:val="none"/>
        </w:rPr>
        <w:tab/>
        <w:t>2 Kings 15:32-38 &amp; 2 Chronicles 27:1-9</w:t>
      </w:r>
    </w:p>
    <w:p w:rsidR="00C92958" w:rsidRPr="00C856A7" w:rsidRDefault="00C92958" w:rsidP="00C92958">
      <w:r w:rsidRPr="00C856A7">
        <w:rPr>
          <w:b/>
        </w:rPr>
        <w:t>Ahaz King of Judah</w:t>
      </w:r>
      <w:r w:rsidRPr="00C856A7">
        <w:tab/>
      </w:r>
      <w:r w:rsidRPr="00C856A7">
        <w:tab/>
      </w:r>
      <w:r w:rsidRPr="00C856A7">
        <w:tab/>
        <w:t>2 Kings 16:1-20 &amp; 2 Chronicles 28:1-27</w:t>
      </w:r>
    </w:p>
    <w:p w:rsidR="00C856A7" w:rsidRPr="00C856A7" w:rsidRDefault="00C92958" w:rsidP="00C856A7">
      <w:pPr>
        <w:pStyle w:val="WW-BodyTextIndent2"/>
        <w:ind w:firstLine="0"/>
        <w:rPr>
          <w:rFonts w:ascii="Times New Roman" w:hAnsi="Times New Roman"/>
          <w:b/>
          <w:sz w:val="24"/>
          <w:szCs w:val="24"/>
          <w:u w:val="none"/>
        </w:rPr>
      </w:pPr>
      <w:r w:rsidRPr="00C856A7">
        <w:rPr>
          <w:rFonts w:ascii="Times New Roman" w:hAnsi="Times New Roman"/>
          <w:b/>
          <w:sz w:val="24"/>
          <w:szCs w:val="24"/>
          <w:u w:val="none"/>
        </w:rPr>
        <w:t>Hoshea</w:t>
      </w:r>
      <w:r w:rsidRPr="00C856A7">
        <w:rPr>
          <w:rFonts w:ascii="Times New Roman" w:hAnsi="Times New Roman"/>
          <w:sz w:val="24"/>
          <w:szCs w:val="24"/>
          <w:u w:val="none"/>
        </w:rPr>
        <w:t xml:space="preserve"> </w:t>
      </w:r>
      <w:r w:rsidRPr="00885AF6">
        <w:rPr>
          <w:rFonts w:ascii="Times New Roman" w:hAnsi="Times New Roman"/>
          <w:b/>
          <w:sz w:val="24"/>
          <w:szCs w:val="24"/>
          <w:u w:val="none"/>
        </w:rPr>
        <w:t>Last King of Israel</w:t>
      </w:r>
      <w:r w:rsidRPr="00885AF6">
        <w:rPr>
          <w:rFonts w:ascii="Times New Roman" w:hAnsi="Times New Roman"/>
          <w:b/>
          <w:sz w:val="24"/>
          <w:szCs w:val="24"/>
          <w:u w:val="none"/>
        </w:rPr>
        <w:tab/>
      </w:r>
      <w:r w:rsidRPr="00C856A7">
        <w:rPr>
          <w:rFonts w:ascii="Times New Roman" w:hAnsi="Times New Roman"/>
          <w:sz w:val="24"/>
          <w:szCs w:val="24"/>
          <w:u w:val="none"/>
        </w:rPr>
        <w:tab/>
        <w:t>2 Kings 17:1-6</w:t>
      </w:r>
    </w:p>
    <w:p w:rsidR="00C92958" w:rsidRPr="00C856A7" w:rsidRDefault="00C92958" w:rsidP="00C92958">
      <w:pPr>
        <w:rPr>
          <w:b/>
        </w:rPr>
      </w:pPr>
      <w:r w:rsidRPr="00C856A7">
        <w:rPr>
          <w:b/>
        </w:rPr>
        <w:t>Israel Exiled Because of Sin</w:t>
      </w:r>
      <w:r w:rsidRPr="00C856A7">
        <w:rPr>
          <w:b/>
        </w:rPr>
        <w:tab/>
      </w:r>
      <w:r w:rsidRPr="00C856A7">
        <w:tab/>
        <w:t>2 Kings 17:7-23</w:t>
      </w:r>
    </w:p>
    <w:p w:rsidR="00C92958" w:rsidRPr="00C856A7" w:rsidRDefault="00C92958" w:rsidP="00C92958">
      <w:pPr>
        <w:rPr>
          <w:b/>
        </w:rPr>
      </w:pPr>
      <w:r w:rsidRPr="00C856A7">
        <w:rPr>
          <w:b/>
        </w:rPr>
        <w:t>Samaria Resettled</w:t>
      </w:r>
      <w:r w:rsidRPr="00C856A7">
        <w:rPr>
          <w:b/>
        </w:rPr>
        <w:tab/>
      </w:r>
      <w:r w:rsidRPr="00C856A7">
        <w:rPr>
          <w:b/>
        </w:rPr>
        <w:tab/>
      </w:r>
      <w:r w:rsidRPr="00C856A7">
        <w:rPr>
          <w:b/>
        </w:rPr>
        <w:tab/>
      </w:r>
      <w:r w:rsidRPr="00C856A7">
        <w:t>2 Kings 17:24-41</w:t>
      </w:r>
    </w:p>
    <w:p w:rsidR="00C92958" w:rsidRPr="00C856A7" w:rsidRDefault="00C92958" w:rsidP="00C92958">
      <w:r w:rsidRPr="00C856A7">
        <w:rPr>
          <w:b/>
        </w:rPr>
        <w:t>Hezekiah King of Judah (Part 1)</w:t>
      </w:r>
      <w:r w:rsidRPr="00C856A7">
        <w:tab/>
        <w:t>2 Ki</w:t>
      </w:r>
      <w:r w:rsidR="001E17C6">
        <w:t>ngs 18:1-8 &amp; 2 Chr. 29:1-31:21</w:t>
      </w:r>
    </w:p>
    <w:p w:rsidR="001E17C6" w:rsidRPr="001E17C6" w:rsidRDefault="00C92958" w:rsidP="001E17C6">
      <w:pPr>
        <w:pStyle w:val="WW-BodyTextIndent2"/>
        <w:ind w:firstLine="0"/>
        <w:rPr>
          <w:rFonts w:ascii="Times New Roman" w:hAnsi="Times New Roman"/>
          <w:sz w:val="24"/>
          <w:szCs w:val="24"/>
          <w:u w:val="none"/>
        </w:rPr>
      </w:pPr>
      <w:r w:rsidRPr="00514C56">
        <w:rPr>
          <w:rFonts w:ascii="Times New Roman" w:hAnsi="Times New Roman"/>
          <w:b/>
          <w:sz w:val="24"/>
          <w:szCs w:val="24"/>
          <w:u w:val="none"/>
        </w:rPr>
        <w:t>Hezekiah King of Judah (Part 2)</w:t>
      </w:r>
      <w:r w:rsidR="001E17C6">
        <w:rPr>
          <w:rFonts w:ascii="Times New Roman" w:hAnsi="Times New Roman"/>
          <w:sz w:val="24"/>
          <w:szCs w:val="24"/>
          <w:u w:val="none"/>
        </w:rPr>
        <w:tab/>
        <w:t>2 Kings 18:9-20:19; 2 Chr. 32:1-33 &amp; Isaiah 36-39</w:t>
      </w:r>
    </w:p>
    <w:p w:rsidR="00C92958" w:rsidRPr="000C759A" w:rsidRDefault="00C92958" w:rsidP="00C92958">
      <w:r w:rsidRPr="000C759A">
        <w:rPr>
          <w:b/>
        </w:rPr>
        <w:t xml:space="preserve">Hezekiah King of Judah (Part 3) </w:t>
      </w:r>
      <w:r>
        <w:rPr>
          <w:b/>
        </w:rPr>
        <w:tab/>
      </w:r>
      <w:r w:rsidR="001E17C6">
        <w:t>2 Kings 20:20-21 &amp; 2 Chr.</w:t>
      </w:r>
      <w:r w:rsidRPr="000C759A">
        <w:t xml:space="preserve"> 32:27-30, 32-33</w:t>
      </w:r>
    </w:p>
    <w:p w:rsidR="00C92958" w:rsidRPr="000C759A" w:rsidRDefault="00C92958" w:rsidP="00C92958">
      <w:r w:rsidRPr="000C759A">
        <w:rPr>
          <w:b/>
        </w:rPr>
        <w:t>Manasseh King of Judah</w:t>
      </w:r>
      <w:r w:rsidRPr="000C759A">
        <w:rPr>
          <w:b/>
        </w:rPr>
        <w:tab/>
      </w:r>
      <w:r>
        <w:rPr>
          <w:b/>
        </w:rPr>
        <w:tab/>
      </w:r>
      <w:r w:rsidRPr="000C759A">
        <w:t>2 Kings 21:1-18 &amp; 2 Chronicles 33:1-20 (Jer 15:4)</w:t>
      </w:r>
    </w:p>
    <w:p w:rsidR="00C92958" w:rsidRPr="00514C56" w:rsidRDefault="00C92958" w:rsidP="00C92958">
      <w:r w:rsidRPr="000C759A">
        <w:rPr>
          <w:b/>
        </w:rPr>
        <w:t>Amon King of Judah</w:t>
      </w:r>
      <w:r w:rsidRPr="000C759A">
        <w:rPr>
          <w:b/>
        </w:rPr>
        <w:tab/>
      </w:r>
      <w:r w:rsidRPr="000C759A">
        <w:rPr>
          <w:b/>
        </w:rPr>
        <w:tab/>
      </w:r>
      <w:r>
        <w:rPr>
          <w:b/>
        </w:rPr>
        <w:tab/>
      </w:r>
      <w:r w:rsidRPr="000C759A">
        <w:t>2 Kings 21:19-</w:t>
      </w:r>
      <w:proofErr w:type="gramStart"/>
      <w:r w:rsidRPr="000C759A">
        <w:t>26  &amp;</w:t>
      </w:r>
      <w:proofErr w:type="gramEnd"/>
      <w:r w:rsidRPr="000C759A">
        <w:t xml:space="preserve"> 2 </w:t>
      </w:r>
      <w:r w:rsidRPr="00514C56">
        <w:t xml:space="preserve">Chronicles 33:21-25 </w:t>
      </w:r>
    </w:p>
    <w:p w:rsidR="00AF76D5" w:rsidRPr="001E17C6" w:rsidRDefault="00C92958" w:rsidP="00AF76D5">
      <w:r w:rsidRPr="001E17C6">
        <w:rPr>
          <w:b/>
        </w:rPr>
        <w:t>Josiah King of Judah</w:t>
      </w:r>
      <w:r w:rsidRPr="001E17C6">
        <w:rPr>
          <w:b/>
        </w:rPr>
        <w:tab/>
      </w:r>
      <w:r w:rsidRPr="001E17C6">
        <w:rPr>
          <w:b/>
        </w:rPr>
        <w:tab/>
      </w:r>
      <w:r w:rsidR="00AF76D5">
        <w:t>1 Kings 22:1-23:30; 2 Chronicles 34:1-36:1(Jer 3:6-11)</w:t>
      </w:r>
    </w:p>
    <w:p w:rsidR="00C92958" w:rsidRPr="001E17C6" w:rsidRDefault="00C92958" w:rsidP="00C92958">
      <w:r w:rsidRPr="001E17C6">
        <w:rPr>
          <w:b/>
        </w:rPr>
        <w:t>Jehoahaz King of Judah</w:t>
      </w:r>
      <w:r w:rsidRPr="001E17C6">
        <w:rPr>
          <w:b/>
        </w:rPr>
        <w:tab/>
      </w:r>
      <w:r w:rsidRPr="001E17C6">
        <w:tab/>
        <w:t>2 Kings 23:31-35 &amp; 2 Chronicles 36:2-4</w:t>
      </w:r>
    </w:p>
    <w:p w:rsidR="00C92958" w:rsidRPr="001E17C6" w:rsidRDefault="00C92958" w:rsidP="00C92958">
      <w:pPr>
        <w:ind w:left="2880" w:hanging="2880"/>
      </w:pPr>
      <w:r w:rsidRPr="001E17C6">
        <w:rPr>
          <w:b/>
        </w:rPr>
        <w:t>Jehoiakim King of Judah</w:t>
      </w:r>
      <w:r w:rsidRPr="001E17C6">
        <w:rPr>
          <w:b/>
        </w:rPr>
        <w:tab/>
      </w:r>
      <w:r w:rsidRPr="001E17C6">
        <w:rPr>
          <w:b/>
        </w:rPr>
        <w:tab/>
      </w:r>
      <w:r w:rsidRPr="001E17C6">
        <w:t>2 Ki 23:36-24:7 &amp; 2 Chr 36:5-8 (Jeremiah 35-36)</w:t>
      </w:r>
    </w:p>
    <w:p w:rsidR="00C92958" w:rsidRPr="001E17C6" w:rsidRDefault="00C92958" w:rsidP="00C92958">
      <w:pPr>
        <w:ind w:firstLine="18"/>
      </w:pPr>
      <w:r w:rsidRPr="001E17C6">
        <w:rPr>
          <w:b/>
        </w:rPr>
        <w:t>Jehoiachin King of Judah</w:t>
      </w:r>
      <w:r w:rsidRPr="001E17C6">
        <w:rPr>
          <w:b/>
        </w:rPr>
        <w:tab/>
      </w:r>
      <w:r w:rsidRPr="001E17C6">
        <w:rPr>
          <w:b/>
        </w:rPr>
        <w:tab/>
      </w:r>
      <w:r w:rsidRPr="001E17C6">
        <w:t>2 Kings 24:8-17 &amp; 2 Chronicles 36:9-10</w:t>
      </w:r>
    </w:p>
    <w:p w:rsidR="00C92958" w:rsidRPr="001E17C6" w:rsidRDefault="00C92958" w:rsidP="00C92958">
      <w:r w:rsidRPr="001E17C6">
        <w:rPr>
          <w:b/>
        </w:rPr>
        <w:t>Jehoiachin Released</w:t>
      </w:r>
      <w:r w:rsidRPr="001E17C6">
        <w:rPr>
          <w:b/>
        </w:rPr>
        <w:tab/>
      </w:r>
      <w:r w:rsidRPr="001E17C6">
        <w:rPr>
          <w:b/>
        </w:rPr>
        <w:tab/>
      </w:r>
      <w:r w:rsidRPr="001E17C6">
        <w:rPr>
          <w:b/>
        </w:rPr>
        <w:tab/>
      </w:r>
      <w:r w:rsidRPr="001E17C6">
        <w:t>2 Kings 25:27-30 (Jeremiah 52:31-34)</w:t>
      </w:r>
    </w:p>
    <w:p w:rsidR="00C92958" w:rsidRPr="000C759A" w:rsidRDefault="00C92958" w:rsidP="00C92958">
      <w:pPr>
        <w:tabs>
          <w:tab w:val="left" w:pos="3600"/>
        </w:tabs>
        <w:ind w:left="3600" w:hanging="3600"/>
      </w:pPr>
      <w:r w:rsidRPr="001E17C6">
        <w:rPr>
          <w:b/>
        </w:rPr>
        <w:t>Zedekiah King of Judah</w:t>
      </w:r>
      <w:r w:rsidRPr="001E17C6">
        <w:tab/>
        <w:t>2K 24:18-20, 2Chr 36:11-14(Jer 52:1-</w:t>
      </w:r>
      <w:r>
        <w:t>3</w:t>
      </w:r>
      <w:proofErr w:type="gramStart"/>
      <w:r>
        <w:t>;32</w:t>
      </w:r>
      <w:proofErr w:type="gramEnd"/>
      <w:r>
        <w:t>-34,37-38)</w:t>
      </w:r>
    </w:p>
    <w:p w:rsidR="00C92958" w:rsidRPr="000C759A" w:rsidRDefault="00C92958" w:rsidP="00C92958">
      <w:pPr>
        <w:ind w:left="2880" w:hanging="2880"/>
      </w:pPr>
      <w:r w:rsidRPr="000C759A">
        <w:rPr>
          <w:b/>
        </w:rPr>
        <w:t>The Fall of Jerusalem</w:t>
      </w:r>
      <w:r w:rsidRPr="000C759A">
        <w:rPr>
          <w:b/>
        </w:rPr>
        <w:tab/>
      </w:r>
      <w:r>
        <w:rPr>
          <w:b/>
        </w:rPr>
        <w:tab/>
      </w:r>
      <w:r>
        <w:t>2 Ki</w:t>
      </w:r>
      <w:r w:rsidRPr="000C759A">
        <w:t xml:space="preserve"> 25:1-26, </w:t>
      </w:r>
      <w:r>
        <w:t>2 Chr</w:t>
      </w:r>
      <w:r w:rsidRPr="000C759A">
        <w:t xml:space="preserve"> 36:15-23 &amp; </w:t>
      </w:r>
      <w:r>
        <w:t xml:space="preserve">Jer 52:4-34; </w:t>
      </w:r>
      <w:r w:rsidRPr="000C759A">
        <w:t>39-44)</w:t>
      </w:r>
    </w:p>
    <w:p w:rsidR="00C92958" w:rsidRPr="000C759A" w:rsidRDefault="00C92958" w:rsidP="00C92958">
      <w:r w:rsidRPr="000C759A">
        <w:rPr>
          <w:b/>
        </w:rPr>
        <w:t>Epilog</w:t>
      </w:r>
      <w:r w:rsidRPr="000C759A">
        <w:rPr>
          <w:b/>
        </w:rPr>
        <w:tab/>
      </w:r>
      <w:r w:rsidRPr="000C759A">
        <w:rPr>
          <w:b/>
        </w:rPr>
        <w:tab/>
      </w:r>
      <w:r w:rsidRPr="000C759A">
        <w:rPr>
          <w:b/>
        </w:rPr>
        <w:tab/>
      </w:r>
      <w:r w:rsidRPr="000C759A">
        <w:rPr>
          <w:b/>
        </w:rPr>
        <w:tab/>
      </w:r>
      <w:r>
        <w:rPr>
          <w:b/>
        </w:rPr>
        <w:tab/>
      </w:r>
      <w:r w:rsidRPr="000C759A">
        <w:t>2 Chronicles 36:22-23</w:t>
      </w:r>
    </w:p>
    <w:p w:rsidR="00C92958" w:rsidRPr="000C759A" w:rsidRDefault="00C92958" w:rsidP="00C92958"/>
    <w:p w:rsidR="00C92958" w:rsidRDefault="00C92958" w:rsidP="00B85694">
      <w:pPr>
        <w:ind w:firstLine="720"/>
      </w:pPr>
    </w:p>
    <w:p w:rsidR="00C92958" w:rsidRDefault="00C92958" w:rsidP="00B85694">
      <w:pPr>
        <w:ind w:firstLine="720"/>
      </w:pPr>
    </w:p>
    <w:p w:rsidR="00C92958" w:rsidRDefault="00C92958" w:rsidP="00B85694">
      <w:pPr>
        <w:ind w:firstLine="720"/>
      </w:pPr>
    </w:p>
    <w:p w:rsidR="00C92958" w:rsidRDefault="00C92958" w:rsidP="00B85694">
      <w:pPr>
        <w:ind w:firstLine="720"/>
      </w:pPr>
    </w:p>
    <w:p w:rsidR="00C92958" w:rsidRDefault="00C92958" w:rsidP="00B85694">
      <w:pPr>
        <w:ind w:firstLine="720"/>
      </w:pPr>
    </w:p>
    <w:p w:rsidR="00C92958" w:rsidRDefault="00C92958" w:rsidP="00B85694">
      <w:pPr>
        <w:ind w:firstLine="720"/>
      </w:pPr>
    </w:p>
    <w:p w:rsidR="00C92958" w:rsidRDefault="00C92958" w:rsidP="00B85694">
      <w:pPr>
        <w:ind w:firstLine="720"/>
      </w:pPr>
    </w:p>
    <w:p w:rsidR="00C92958" w:rsidRDefault="00C92958" w:rsidP="00B85694">
      <w:pPr>
        <w:ind w:firstLine="720"/>
      </w:pPr>
    </w:p>
    <w:p w:rsidR="00C92958" w:rsidRDefault="00C92958">
      <w:r>
        <w:br w:type="page"/>
      </w:r>
    </w:p>
    <w:p w:rsidR="00B85694" w:rsidRDefault="00B85694" w:rsidP="00B85694">
      <w:pPr>
        <w:ind w:firstLine="720"/>
      </w:pPr>
      <w:r>
        <w:lastRenderedPageBreak/>
        <w:t>I Chronicles 1:1-17</w:t>
      </w:r>
      <w:r>
        <w:tab/>
        <w:t>from Adam to Abraham</w:t>
      </w:r>
    </w:p>
    <w:p w:rsidR="00B85694" w:rsidRDefault="00B85694" w:rsidP="00B85694">
      <w:pPr>
        <w:ind w:firstLine="720"/>
      </w:pPr>
      <w:r>
        <w:t>I Chronicles 1:28-54</w:t>
      </w:r>
      <w:r>
        <w:tab/>
        <w:t>Sons of Ishmael</w:t>
      </w:r>
    </w:p>
    <w:p w:rsidR="00B85694" w:rsidRDefault="00B85694" w:rsidP="00B85694">
      <w:pPr>
        <w:ind w:firstLine="720"/>
      </w:pPr>
      <w:r>
        <w:t>I Chronicles 2:1-15</w:t>
      </w:r>
      <w:r>
        <w:tab/>
        <w:t>Sons of Israel</w:t>
      </w:r>
    </w:p>
    <w:p w:rsidR="00B85694" w:rsidRDefault="00B85694" w:rsidP="00B85694">
      <w:pPr>
        <w:ind w:firstLine="720"/>
      </w:pPr>
      <w:r>
        <w:t>I Chronicles 3:1-24</w:t>
      </w:r>
      <w:r>
        <w:tab/>
        <w:t>Sons of David</w:t>
      </w:r>
    </w:p>
    <w:p w:rsidR="00B85694" w:rsidRDefault="00B85694" w:rsidP="00B85694">
      <w:pPr>
        <w:ind w:firstLine="720"/>
      </w:pPr>
      <w:r>
        <w:t>I Chronicles 4:1-23</w:t>
      </w:r>
      <w:r>
        <w:tab/>
        <w:t>Sons of Judah</w:t>
      </w:r>
    </w:p>
    <w:p w:rsidR="00B85694" w:rsidRDefault="00B85694" w:rsidP="00B85694">
      <w:pPr>
        <w:ind w:firstLine="720"/>
      </w:pPr>
      <w:r>
        <w:t>I Chronicles 4:24-43</w:t>
      </w:r>
      <w:r>
        <w:tab/>
        <w:t>Sons of Simeon</w:t>
      </w:r>
    </w:p>
    <w:p w:rsidR="00B85694" w:rsidRDefault="00B85694" w:rsidP="00B85694">
      <w:pPr>
        <w:ind w:firstLine="720"/>
      </w:pPr>
      <w:r>
        <w:t>I Chronicles 5:1-26</w:t>
      </w:r>
      <w:r>
        <w:tab/>
        <w:t>Sons of Reuben</w:t>
      </w:r>
    </w:p>
    <w:p w:rsidR="00B85694" w:rsidRDefault="00B85694" w:rsidP="00B85694">
      <w:pPr>
        <w:ind w:firstLine="720"/>
      </w:pPr>
      <w:r>
        <w:t>I Chronicles 6:1-81</w:t>
      </w:r>
      <w:r>
        <w:tab/>
        <w:t>Sons of Levi</w:t>
      </w:r>
    </w:p>
    <w:p w:rsidR="00B85694" w:rsidRDefault="00B85694" w:rsidP="00B85694">
      <w:pPr>
        <w:ind w:firstLine="720"/>
      </w:pPr>
      <w:r>
        <w:t>I Chronicles 7:1-40</w:t>
      </w:r>
      <w:r>
        <w:tab/>
        <w:t>Sons of Issachar, Naphtali, Manasseh, Ephraim, Asher</w:t>
      </w:r>
    </w:p>
    <w:p w:rsidR="00B85694" w:rsidRDefault="00B85694" w:rsidP="00B85694">
      <w:pPr>
        <w:ind w:firstLine="720"/>
      </w:pPr>
      <w:r>
        <w:t>I Chronicles 8:1-40</w:t>
      </w:r>
      <w:r>
        <w:tab/>
        <w:t>Sons of Benjamin</w:t>
      </w:r>
    </w:p>
    <w:p w:rsidR="00B85694" w:rsidRDefault="00B85694" w:rsidP="00B85694">
      <w:pPr>
        <w:ind w:firstLine="720"/>
      </w:pPr>
      <w:r>
        <w:t>I Chronicles 9:1-44</w:t>
      </w:r>
      <w:r>
        <w:tab/>
        <w:t>Conclusion of the Genealogy</w:t>
      </w:r>
    </w:p>
    <w:p w:rsidR="00514C56" w:rsidRPr="000C759A" w:rsidRDefault="00514C56" w:rsidP="00514C56">
      <w:pPr>
        <w:tabs>
          <w:tab w:val="left" w:pos="360"/>
        </w:tabs>
        <w:rPr>
          <w:b/>
        </w:rPr>
      </w:pPr>
      <w:r w:rsidRPr="000C759A">
        <w:rPr>
          <w:b/>
        </w:rPr>
        <w:t xml:space="preserve">Saul Takes His Own Life: </w:t>
      </w:r>
      <w:r>
        <w:rPr>
          <w:b/>
        </w:rPr>
        <w:tab/>
      </w:r>
      <w:r>
        <w:rPr>
          <w:b/>
        </w:rPr>
        <w:tab/>
      </w:r>
      <w:r w:rsidRPr="000C759A">
        <w:t>1 Samuel 31:1-13 &amp; 1 Chronicles 10:1-14</w:t>
      </w:r>
    </w:p>
    <w:p w:rsidR="00514C56" w:rsidRPr="000C759A" w:rsidRDefault="00514C56" w:rsidP="00514C56">
      <w:pPr>
        <w:tabs>
          <w:tab w:val="left" w:pos="360"/>
        </w:tabs>
        <w:rPr>
          <w:b/>
        </w:rPr>
      </w:pPr>
      <w:r w:rsidRPr="000C759A">
        <w:rPr>
          <w:b/>
        </w:rPr>
        <w:t>David Hears of Saul’s Death</w:t>
      </w:r>
      <w:r w:rsidRPr="000C759A">
        <w:rPr>
          <w:b/>
        </w:rPr>
        <w:tab/>
      </w:r>
      <w:r w:rsidRPr="000C759A">
        <w:t>2 Samuel 1:1-16</w:t>
      </w:r>
    </w:p>
    <w:p w:rsidR="00514C56" w:rsidRPr="000C759A" w:rsidRDefault="00514C56" w:rsidP="00514C56">
      <w:pPr>
        <w:tabs>
          <w:tab w:val="left" w:pos="360"/>
        </w:tabs>
        <w:rPr>
          <w:b/>
        </w:rPr>
      </w:pPr>
      <w:r w:rsidRPr="000C759A">
        <w:rPr>
          <w:b/>
        </w:rPr>
        <w:t>David’s Lament for Saul &amp; Jonathan</w:t>
      </w:r>
      <w:r>
        <w:rPr>
          <w:b/>
        </w:rPr>
        <w:t xml:space="preserve"> </w:t>
      </w:r>
      <w:r w:rsidRPr="000C759A">
        <w:t>2 Samuel 1:17-27</w:t>
      </w:r>
    </w:p>
    <w:p w:rsidR="00514C56" w:rsidRPr="000C759A" w:rsidRDefault="00514C56" w:rsidP="00514C56">
      <w:pPr>
        <w:tabs>
          <w:tab w:val="left" w:pos="360"/>
        </w:tabs>
        <w:rPr>
          <w:b/>
        </w:rPr>
      </w:pPr>
      <w:r w:rsidRPr="000C759A">
        <w:rPr>
          <w:b/>
        </w:rPr>
        <w:t xml:space="preserve">David anointed King </w:t>
      </w:r>
      <w:proofErr w:type="gramStart"/>
      <w:r w:rsidRPr="000C759A">
        <w:rPr>
          <w:b/>
        </w:rPr>
        <w:t>Over</w:t>
      </w:r>
      <w:proofErr w:type="gramEnd"/>
      <w:r w:rsidRPr="000C759A">
        <w:rPr>
          <w:b/>
        </w:rPr>
        <w:t xml:space="preserve"> Judah</w:t>
      </w:r>
      <w:r w:rsidRPr="000C759A">
        <w:rPr>
          <w:b/>
        </w:rPr>
        <w:tab/>
      </w:r>
      <w:r w:rsidRPr="000C759A">
        <w:t>2 Samuel 2:1-7</w:t>
      </w:r>
    </w:p>
    <w:p w:rsidR="00514C56" w:rsidRPr="000C759A" w:rsidRDefault="00514C56" w:rsidP="00514C56">
      <w:pPr>
        <w:tabs>
          <w:tab w:val="left" w:pos="360"/>
        </w:tabs>
        <w:rPr>
          <w:b/>
        </w:rPr>
      </w:pPr>
      <w:r w:rsidRPr="000C759A">
        <w:rPr>
          <w:b/>
        </w:rPr>
        <w:t xml:space="preserve">War </w:t>
      </w:r>
      <w:proofErr w:type="gramStart"/>
      <w:r w:rsidRPr="000C759A">
        <w:rPr>
          <w:b/>
        </w:rPr>
        <w:t>Between</w:t>
      </w:r>
      <w:proofErr w:type="gramEnd"/>
      <w:r w:rsidRPr="000C759A">
        <w:rPr>
          <w:b/>
        </w:rPr>
        <w:t xml:space="preserve"> the Houses of David and Saul</w:t>
      </w:r>
      <w:r>
        <w:rPr>
          <w:b/>
        </w:rPr>
        <w:t xml:space="preserve"> </w:t>
      </w:r>
      <w:r w:rsidRPr="000C759A">
        <w:t>2 Samuel 2:8-3:5</w:t>
      </w:r>
    </w:p>
    <w:p w:rsidR="00514C56" w:rsidRPr="000C759A" w:rsidRDefault="00514C56" w:rsidP="00514C56">
      <w:pPr>
        <w:tabs>
          <w:tab w:val="left" w:pos="360"/>
        </w:tabs>
        <w:rPr>
          <w:b/>
        </w:rPr>
      </w:pPr>
      <w:r w:rsidRPr="000C759A">
        <w:rPr>
          <w:b/>
        </w:rPr>
        <w:t>Abner Goes Over to David</w:t>
      </w:r>
      <w:r w:rsidRPr="000C759A">
        <w:rPr>
          <w:b/>
        </w:rPr>
        <w:tab/>
      </w:r>
      <w:r w:rsidRPr="000C759A">
        <w:tab/>
        <w:t>2 Samuel 3:6-21</w:t>
      </w:r>
    </w:p>
    <w:p w:rsidR="00514C56" w:rsidRPr="000C759A" w:rsidRDefault="00514C56" w:rsidP="00514C56">
      <w:pPr>
        <w:tabs>
          <w:tab w:val="left" w:pos="360"/>
        </w:tabs>
        <w:rPr>
          <w:b/>
        </w:rPr>
      </w:pPr>
      <w:r w:rsidRPr="000C759A">
        <w:rPr>
          <w:b/>
        </w:rPr>
        <w:t>Joab Murders Abner</w:t>
      </w:r>
      <w:r w:rsidRPr="000C759A">
        <w:rPr>
          <w:b/>
        </w:rPr>
        <w:tab/>
      </w:r>
      <w:r>
        <w:rPr>
          <w:b/>
        </w:rPr>
        <w:tab/>
      </w:r>
      <w:r w:rsidRPr="000C759A">
        <w:t>2 Samuel 3:22-39</w:t>
      </w:r>
    </w:p>
    <w:p w:rsidR="00514C56" w:rsidRPr="00545295" w:rsidRDefault="00514C56" w:rsidP="00545295">
      <w:r w:rsidRPr="000C759A">
        <w:rPr>
          <w:b/>
        </w:rPr>
        <w:t>Ish-Bos</w:t>
      </w:r>
      <w:r w:rsidRPr="00545295">
        <w:t>heth Murdered</w:t>
      </w:r>
      <w:r w:rsidRPr="00545295">
        <w:tab/>
      </w:r>
      <w:r w:rsidRPr="00545295">
        <w:tab/>
        <w:t>2 Samuel 1:1-4:12</w:t>
      </w:r>
    </w:p>
    <w:p w:rsidR="00514C56" w:rsidRPr="00545295" w:rsidRDefault="00514C56" w:rsidP="00545295">
      <w:r w:rsidRPr="00545295">
        <w:t>David Becomes King Over Israel</w:t>
      </w:r>
      <w:r w:rsidRPr="00545295">
        <w:tab/>
        <w:t>2 Sam. 5:1-5 &amp; 1 Chronicles 11:1-3</w:t>
      </w:r>
    </w:p>
    <w:p w:rsidR="00514C56" w:rsidRPr="00545295" w:rsidRDefault="00514C56" w:rsidP="00545295">
      <w:r w:rsidRPr="00545295">
        <w:t>David Conquers Jerusalem</w:t>
      </w:r>
      <w:r w:rsidRPr="00545295">
        <w:tab/>
      </w:r>
      <w:r w:rsidRPr="00545295">
        <w:tab/>
        <w:t>2 Sam 5:6-16 &amp; 1 Chronicles 11:4-9, 14:1-7</w:t>
      </w:r>
    </w:p>
    <w:p w:rsidR="00514C56" w:rsidRPr="00545295" w:rsidRDefault="00514C56" w:rsidP="00545295">
      <w:r w:rsidRPr="00545295">
        <w:t xml:space="preserve">David Defeats the Philistines </w:t>
      </w:r>
      <w:r w:rsidRPr="00545295">
        <w:tab/>
        <w:t>2 Samuel 5:17-25 &amp; 1 Chronicles 14:8-17</w:t>
      </w:r>
    </w:p>
    <w:p w:rsidR="00514C56" w:rsidRPr="00545295" w:rsidRDefault="00514C56" w:rsidP="00545295">
      <w:r w:rsidRPr="00545295">
        <w:t xml:space="preserve">The Ark Brought to Jerusalem </w:t>
      </w:r>
      <w:r w:rsidRPr="00545295">
        <w:tab/>
        <w:t>I Chr. 13:1-16:6 &amp; 2 Sam. 6:1-23</w:t>
      </w:r>
    </w:p>
    <w:p w:rsidR="00514C56" w:rsidRPr="00545295" w:rsidRDefault="00514C56" w:rsidP="00545295">
      <w:r w:rsidRPr="00545295">
        <w:t>David’s Psalm of Thanks</w:t>
      </w:r>
      <w:r w:rsidRPr="00545295">
        <w:tab/>
      </w:r>
      <w:r w:rsidRPr="00545295">
        <w:tab/>
        <w:t>1 Chronicles 16:7-42</w:t>
      </w:r>
    </w:p>
    <w:p w:rsidR="00514C56" w:rsidRPr="00545295" w:rsidRDefault="00514C56" w:rsidP="00545295">
      <w:r w:rsidRPr="00545295">
        <w:t>The Ark Brought to Jerusalem</w:t>
      </w:r>
      <w:r w:rsidRPr="00545295">
        <w:tab/>
        <w:t>(2Sa 6:19b-23 &amp; 1Ch 16:43)</w:t>
      </w:r>
    </w:p>
    <w:p w:rsidR="00514C56" w:rsidRPr="00545295" w:rsidRDefault="00514C56" w:rsidP="00545295">
      <w:r w:rsidRPr="00545295">
        <w:t xml:space="preserve">God’s Promise to David </w:t>
      </w:r>
      <w:r w:rsidRPr="00545295">
        <w:tab/>
      </w:r>
      <w:r w:rsidRPr="00545295">
        <w:tab/>
        <w:t>2 Samuel 7:1-17 &amp; 1 Chronicles 7:1-15</w:t>
      </w:r>
    </w:p>
    <w:p w:rsidR="00514C56" w:rsidRPr="00545295" w:rsidRDefault="00514C56" w:rsidP="00545295">
      <w:r w:rsidRPr="00545295">
        <w:t>David’s Prayer</w:t>
      </w:r>
      <w:r w:rsidRPr="00545295">
        <w:tab/>
      </w:r>
      <w:r w:rsidRPr="00545295">
        <w:tab/>
      </w:r>
      <w:r w:rsidRPr="00545295">
        <w:tab/>
        <w:t>2Sa 7:18-20 &amp; 1 Ch 17:16-27</w:t>
      </w:r>
    </w:p>
    <w:p w:rsidR="00514C56" w:rsidRPr="00545295" w:rsidRDefault="00514C56" w:rsidP="00545295">
      <w:r w:rsidRPr="00545295">
        <w:t xml:space="preserve">David’s Victories </w:t>
      </w:r>
      <w:r w:rsidRPr="00545295">
        <w:tab/>
      </w:r>
      <w:r w:rsidRPr="00545295">
        <w:tab/>
      </w:r>
      <w:r w:rsidRPr="00545295">
        <w:tab/>
        <w:t>2Sa 8:1-14 &amp; 1Ch 18:1-13</w:t>
      </w:r>
    </w:p>
    <w:p w:rsidR="00514C56" w:rsidRPr="00545295" w:rsidRDefault="00514C56" w:rsidP="00545295">
      <w:r w:rsidRPr="00545295">
        <w:t xml:space="preserve">David’s Officials </w:t>
      </w:r>
      <w:r w:rsidRPr="00545295">
        <w:tab/>
      </w:r>
      <w:r w:rsidRPr="00545295">
        <w:tab/>
      </w:r>
      <w:r w:rsidRPr="00545295">
        <w:tab/>
        <w:t xml:space="preserve">2Sa 8:15-18 &amp; 1Ch 18:14-17 </w:t>
      </w:r>
    </w:p>
    <w:p w:rsidR="00514C56" w:rsidRPr="00545295" w:rsidRDefault="00514C56" w:rsidP="00545295">
      <w:r w:rsidRPr="00545295">
        <w:t xml:space="preserve">David &amp; Mephibosheth </w:t>
      </w:r>
      <w:r w:rsidRPr="00545295">
        <w:tab/>
      </w:r>
      <w:r w:rsidRPr="00545295">
        <w:tab/>
        <w:t>2 Samuel 9:1-13</w:t>
      </w:r>
    </w:p>
    <w:p w:rsidR="00514C56" w:rsidRPr="00545295" w:rsidRDefault="00514C56" w:rsidP="00545295">
      <w:r w:rsidRPr="00545295">
        <w:t xml:space="preserve">David Defeats the Ammonites </w:t>
      </w:r>
      <w:r w:rsidRPr="00545295">
        <w:tab/>
        <w:t>2Sa 10:1-19 &amp; 1Ch 19:1-19</w:t>
      </w:r>
    </w:p>
    <w:p w:rsidR="00514C56" w:rsidRPr="00545295" w:rsidRDefault="00514C56" w:rsidP="00545295">
      <w:r w:rsidRPr="00545295">
        <w:t xml:space="preserve">The Capture of Rabbah (part 1) </w:t>
      </w:r>
      <w:r w:rsidRPr="00545295">
        <w:tab/>
        <w:t>2Sa 11:1 &amp; 1Ch 19:1-19</w:t>
      </w:r>
    </w:p>
    <w:p w:rsidR="00514C56" w:rsidRPr="00545295" w:rsidRDefault="00514C56" w:rsidP="00545295">
      <w:r w:rsidRPr="00545295">
        <w:t xml:space="preserve">David &amp; Bathsheba </w:t>
      </w:r>
      <w:r w:rsidRPr="00545295">
        <w:tab/>
      </w:r>
      <w:r w:rsidRPr="00545295">
        <w:tab/>
      </w:r>
      <w:r w:rsidRPr="00545295">
        <w:tab/>
        <w:t>2 Samuel 11:2-27</w:t>
      </w:r>
    </w:p>
    <w:p w:rsidR="00514C56" w:rsidRPr="00545295" w:rsidRDefault="00514C56" w:rsidP="00545295">
      <w:r w:rsidRPr="00545295">
        <w:t>Nathan Rebukes David</w:t>
      </w:r>
      <w:r w:rsidRPr="00545295">
        <w:tab/>
      </w:r>
      <w:r w:rsidRPr="00545295">
        <w:tab/>
        <w:t>2 Samuel 12:1-25</w:t>
      </w:r>
    </w:p>
    <w:p w:rsidR="00514C56" w:rsidRPr="00545295" w:rsidRDefault="00514C56" w:rsidP="00545295">
      <w:r w:rsidRPr="00545295">
        <w:t xml:space="preserve">The Capture of Rabbah (part 2) </w:t>
      </w:r>
      <w:r w:rsidRPr="00545295">
        <w:tab/>
        <w:t>2Sa 12:26-31 &amp; 1Ch 20:1b-3</w:t>
      </w:r>
    </w:p>
    <w:p w:rsidR="00514C56" w:rsidRPr="00545295" w:rsidRDefault="00514C56" w:rsidP="00545295">
      <w:r w:rsidRPr="00545295">
        <w:t xml:space="preserve">Amnon and Tamar </w:t>
      </w:r>
      <w:r w:rsidRPr="00545295">
        <w:tab/>
      </w:r>
      <w:r w:rsidRPr="00545295">
        <w:tab/>
      </w:r>
      <w:r w:rsidRPr="00545295">
        <w:tab/>
        <w:t>2 Samuel 13:1-22</w:t>
      </w:r>
    </w:p>
    <w:p w:rsidR="00514C56" w:rsidRPr="00545295" w:rsidRDefault="00514C56" w:rsidP="00545295">
      <w:r w:rsidRPr="00545295">
        <w:t xml:space="preserve">Absalom Kills Amnon </w:t>
      </w:r>
      <w:r w:rsidRPr="00545295">
        <w:tab/>
      </w:r>
      <w:r w:rsidRPr="00545295">
        <w:tab/>
        <w:t>2 Samuel 13:23-39</w:t>
      </w:r>
    </w:p>
    <w:p w:rsidR="00514C56" w:rsidRPr="00545295" w:rsidRDefault="00514C56" w:rsidP="00545295">
      <w:r w:rsidRPr="00545295">
        <w:t xml:space="preserve">Absalom Returns to Jerusalem </w:t>
      </w:r>
      <w:r w:rsidRPr="00545295">
        <w:tab/>
        <w:t>2 Samuel 14:1-33</w:t>
      </w:r>
    </w:p>
    <w:p w:rsidR="00514C56" w:rsidRPr="00545295" w:rsidRDefault="00514C56" w:rsidP="00545295">
      <w:r w:rsidRPr="00545295">
        <w:t xml:space="preserve">Absalom’s Conspiracy </w:t>
      </w:r>
      <w:r w:rsidRPr="00545295">
        <w:tab/>
      </w:r>
      <w:r w:rsidRPr="00545295">
        <w:tab/>
        <w:t>2 Samuel 15:1-12</w:t>
      </w:r>
    </w:p>
    <w:p w:rsidR="00514C56" w:rsidRPr="00545295" w:rsidRDefault="00514C56" w:rsidP="00545295">
      <w:r w:rsidRPr="00545295">
        <w:t xml:space="preserve">David Flees </w:t>
      </w:r>
      <w:r w:rsidRPr="00545295">
        <w:tab/>
      </w:r>
      <w:r w:rsidRPr="00545295">
        <w:tab/>
      </w:r>
      <w:r w:rsidRPr="00545295">
        <w:tab/>
      </w:r>
      <w:r w:rsidRPr="00545295">
        <w:tab/>
        <w:t>2 Samuel 15:13-37</w:t>
      </w:r>
    </w:p>
    <w:p w:rsidR="00514C56" w:rsidRPr="00545295" w:rsidRDefault="00514C56" w:rsidP="00545295">
      <w:r w:rsidRPr="00545295">
        <w:t xml:space="preserve">David and Ziba </w:t>
      </w:r>
      <w:r w:rsidRPr="00545295">
        <w:tab/>
      </w:r>
      <w:r w:rsidRPr="00545295">
        <w:tab/>
      </w:r>
      <w:r w:rsidRPr="00545295">
        <w:tab/>
        <w:t>2 Samuel 16:1-4</w:t>
      </w:r>
    </w:p>
    <w:p w:rsidR="00514C56" w:rsidRPr="00545295" w:rsidRDefault="00514C56" w:rsidP="00545295">
      <w:r w:rsidRPr="00545295">
        <w:t xml:space="preserve">Shimei Curses David </w:t>
      </w:r>
      <w:r w:rsidRPr="00545295">
        <w:tab/>
      </w:r>
      <w:r w:rsidRPr="00545295">
        <w:tab/>
        <w:t>2 Samuel 16:5-14</w:t>
      </w:r>
    </w:p>
    <w:p w:rsidR="00514C56" w:rsidRPr="00545295" w:rsidRDefault="00514C56" w:rsidP="00545295">
      <w:r w:rsidRPr="00545295">
        <w:t xml:space="preserve">Advice of Hushai and Ahithophel </w:t>
      </w:r>
      <w:r w:rsidRPr="00545295">
        <w:tab/>
        <w:t>2 Samuel 16:15-17:29</w:t>
      </w:r>
    </w:p>
    <w:p w:rsidR="00514C56" w:rsidRPr="00545295" w:rsidRDefault="00514C56" w:rsidP="00545295">
      <w:r w:rsidRPr="00545295">
        <w:t xml:space="preserve">Absalom’s Death </w:t>
      </w:r>
      <w:r w:rsidRPr="00545295">
        <w:tab/>
      </w:r>
      <w:r w:rsidRPr="00545295">
        <w:tab/>
      </w:r>
      <w:r w:rsidRPr="00545295">
        <w:tab/>
        <w:t>2 Samuel 18:1-18</w:t>
      </w:r>
    </w:p>
    <w:p w:rsidR="00514C56" w:rsidRPr="00545295" w:rsidRDefault="00514C56" w:rsidP="00545295">
      <w:r w:rsidRPr="00545295">
        <w:t xml:space="preserve">David Mourns </w:t>
      </w:r>
      <w:r w:rsidRPr="00545295">
        <w:tab/>
      </w:r>
      <w:r w:rsidRPr="00545295">
        <w:tab/>
      </w:r>
      <w:r w:rsidRPr="00545295">
        <w:tab/>
        <w:t>2 Samuel 18:19-19:8a</w:t>
      </w:r>
    </w:p>
    <w:p w:rsidR="00545295" w:rsidRPr="00545295" w:rsidRDefault="00514C56" w:rsidP="00545295">
      <w:r w:rsidRPr="00545295">
        <w:t xml:space="preserve">David Returns to Jerusalem </w:t>
      </w:r>
      <w:r w:rsidRPr="00545295">
        <w:tab/>
        <w:t>2 Samuel 19:8b-43</w:t>
      </w:r>
    </w:p>
    <w:p w:rsidR="00514C56" w:rsidRPr="00545295" w:rsidRDefault="00514C56" w:rsidP="00545295">
      <w:r w:rsidRPr="00545295">
        <w:t xml:space="preserve">Sheba Rebels Against David </w:t>
      </w:r>
      <w:r w:rsidRPr="00545295">
        <w:tab/>
        <w:t>2 Samuel 20:1-26</w:t>
      </w:r>
    </w:p>
    <w:p w:rsidR="00514C56" w:rsidRPr="00545295" w:rsidRDefault="00514C56" w:rsidP="00545295">
      <w:r w:rsidRPr="00545295">
        <w:t xml:space="preserve">The Gibeonites Avenged </w:t>
      </w:r>
      <w:r w:rsidRPr="00545295">
        <w:tab/>
      </w:r>
      <w:r w:rsidRPr="00545295">
        <w:tab/>
        <w:t>2 Samuel 21:1-14</w:t>
      </w:r>
    </w:p>
    <w:p w:rsidR="00514C56" w:rsidRPr="00545295" w:rsidRDefault="00514C56" w:rsidP="00545295">
      <w:r w:rsidRPr="00545295">
        <w:t xml:space="preserve">Wars </w:t>
      </w:r>
      <w:proofErr w:type="gramStart"/>
      <w:r w:rsidRPr="00545295">
        <w:t>Against</w:t>
      </w:r>
      <w:proofErr w:type="gramEnd"/>
      <w:r w:rsidRPr="00545295">
        <w:t xml:space="preserve"> the Philistines</w:t>
      </w:r>
      <w:r w:rsidRPr="00545295">
        <w:tab/>
        <w:t>2Sa 21:15-22 &amp; 2Ch 20:4-8</w:t>
      </w:r>
    </w:p>
    <w:p w:rsidR="00514C56" w:rsidRPr="000C759A" w:rsidRDefault="00514C56" w:rsidP="00514C56">
      <w:pPr>
        <w:tabs>
          <w:tab w:val="left" w:pos="3600"/>
        </w:tabs>
        <w:rPr>
          <w:b/>
        </w:rPr>
      </w:pPr>
      <w:r w:rsidRPr="000C759A">
        <w:rPr>
          <w:b/>
        </w:rPr>
        <w:lastRenderedPageBreak/>
        <w:t xml:space="preserve">David’s Song of Praise (Psalm 18) </w:t>
      </w:r>
      <w:r w:rsidRPr="000C759A">
        <w:rPr>
          <w:b/>
        </w:rPr>
        <w:tab/>
      </w:r>
      <w:r w:rsidRPr="000C759A">
        <w:t>2 Samuel 22:1-51</w:t>
      </w:r>
    </w:p>
    <w:p w:rsidR="00514C56" w:rsidRPr="000C759A" w:rsidRDefault="00514C56" w:rsidP="00545295">
      <w:pPr>
        <w:pStyle w:val="Heading4"/>
        <w:numPr>
          <w:ilvl w:val="0"/>
          <w:numId w:val="0"/>
        </w:numPr>
      </w:pPr>
      <w:r w:rsidRPr="000C759A">
        <w:t xml:space="preserve">The Last Words of David </w:t>
      </w:r>
      <w:r w:rsidRPr="000C759A">
        <w:tab/>
      </w:r>
      <w:r w:rsidRPr="000C759A">
        <w:tab/>
        <w:t>2 Samuel 23:1-7</w:t>
      </w:r>
    </w:p>
    <w:p w:rsidR="00514C56" w:rsidRPr="000C759A" w:rsidRDefault="00514C56" w:rsidP="00545295">
      <w:pPr>
        <w:pStyle w:val="Heading4"/>
        <w:numPr>
          <w:ilvl w:val="0"/>
          <w:numId w:val="0"/>
        </w:numPr>
      </w:pPr>
      <w:r w:rsidRPr="000C759A">
        <w:t xml:space="preserve">David’s Mighty Men </w:t>
      </w:r>
      <w:r w:rsidRPr="000C759A">
        <w:tab/>
      </w:r>
      <w:r w:rsidRPr="000C759A">
        <w:tab/>
        <w:t>2Sa 23:8-31 &amp; 1Ch 11:10-47</w:t>
      </w:r>
    </w:p>
    <w:p w:rsidR="00514C56" w:rsidRPr="000C759A" w:rsidRDefault="00514C56" w:rsidP="00545295">
      <w:pPr>
        <w:pStyle w:val="Heading8"/>
        <w:jc w:val="left"/>
        <w:rPr>
          <w:b/>
          <w:sz w:val="24"/>
        </w:rPr>
      </w:pPr>
      <w:r w:rsidRPr="000C759A">
        <w:rPr>
          <w:sz w:val="24"/>
        </w:rPr>
        <w:t>David Counts the Fighting Men</w:t>
      </w:r>
      <w:r w:rsidRPr="000C759A">
        <w:rPr>
          <w:sz w:val="24"/>
        </w:rPr>
        <w:tab/>
        <w:t>2 Samuel 24:1-17 &amp; 1 Chronicles 21:1-17</w:t>
      </w:r>
    </w:p>
    <w:p w:rsidR="00514C56" w:rsidRPr="000C759A" w:rsidRDefault="00514C56" w:rsidP="00545295">
      <w:pPr>
        <w:pStyle w:val="Heading4"/>
        <w:numPr>
          <w:ilvl w:val="0"/>
          <w:numId w:val="0"/>
        </w:numPr>
        <w:rPr>
          <w:b/>
        </w:rPr>
      </w:pPr>
      <w:r w:rsidRPr="000C759A">
        <w:t>David Builds an Altar</w:t>
      </w:r>
      <w:r w:rsidRPr="000C759A">
        <w:tab/>
      </w:r>
      <w:r>
        <w:tab/>
      </w:r>
      <w:r w:rsidRPr="000C759A">
        <w:t>2 Samuel 24:18-25 &amp; 1 Chronicles 21:18-22:1</w:t>
      </w:r>
    </w:p>
    <w:p w:rsidR="00514C56" w:rsidRDefault="00514C56" w:rsidP="00514C56">
      <w:pPr>
        <w:rPr>
          <w:b/>
        </w:rPr>
      </w:pPr>
    </w:p>
    <w:p w:rsidR="00514C56" w:rsidRDefault="00514C56" w:rsidP="00514C56">
      <w:pPr>
        <w:rPr>
          <w:b/>
        </w:rPr>
      </w:pPr>
    </w:p>
    <w:p w:rsidR="00514C56" w:rsidRPr="000C759A" w:rsidRDefault="00514C56" w:rsidP="00514C56">
      <w:r w:rsidRPr="000C759A">
        <w:rPr>
          <w:b/>
        </w:rPr>
        <w:t>Adonijah Sets Himself Up as King</w:t>
      </w:r>
      <w:r>
        <w:rPr>
          <w:b/>
        </w:rPr>
        <w:tab/>
      </w:r>
      <w:r w:rsidRPr="000C759A">
        <w:t>1 Kings 1:1-27</w:t>
      </w:r>
    </w:p>
    <w:p w:rsidR="00514C56" w:rsidRPr="000C759A" w:rsidRDefault="00514C56" w:rsidP="00514C56">
      <w:pPr>
        <w:rPr>
          <w:b/>
        </w:rPr>
      </w:pPr>
      <w:r>
        <w:rPr>
          <w:b/>
        </w:rPr>
        <w:t>David Makes Solomon King</w:t>
      </w:r>
      <w:r>
        <w:rPr>
          <w:b/>
        </w:rPr>
        <w:tab/>
      </w:r>
      <w:r>
        <w:rPr>
          <w:b/>
        </w:rPr>
        <w:tab/>
      </w:r>
      <w:r w:rsidRPr="001829E3">
        <w:t>1 Kings 1:28-53</w:t>
      </w:r>
    </w:p>
    <w:p w:rsidR="00514C56" w:rsidRPr="000C759A" w:rsidRDefault="00514C56" w:rsidP="00514C56">
      <w:pPr>
        <w:rPr>
          <w:b/>
        </w:rPr>
      </w:pPr>
      <w:r>
        <w:rPr>
          <w:b/>
        </w:rPr>
        <w:t>Preparations for the Temple</w:t>
      </w:r>
      <w:r>
        <w:rPr>
          <w:b/>
        </w:rPr>
        <w:tab/>
      </w:r>
      <w:r w:rsidRPr="001829E3">
        <w:t>1 Chronicles 22:2-19</w:t>
      </w:r>
    </w:p>
    <w:p w:rsidR="00514C56" w:rsidRPr="000C759A" w:rsidRDefault="00514C56" w:rsidP="00514C56">
      <w:pPr>
        <w:rPr>
          <w:b/>
        </w:rPr>
      </w:pPr>
      <w:r>
        <w:rPr>
          <w:b/>
        </w:rPr>
        <w:t>Levites</w:t>
      </w:r>
      <w:r>
        <w:rPr>
          <w:b/>
        </w:rPr>
        <w:tab/>
      </w:r>
      <w:r>
        <w:rPr>
          <w:b/>
        </w:rPr>
        <w:tab/>
      </w:r>
      <w:r>
        <w:rPr>
          <w:b/>
        </w:rPr>
        <w:tab/>
      </w:r>
      <w:r>
        <w:rPr>
          <w:b/>
        </w:rPr>
        <w:tab/>
      </w:r>
      <w:r w:rsidRPr="001829E3">
        <w:t>1 Chronicles 23:1-6</w:t>
      </w:r>
    </w:p>
    <w:p w:rsidR="00514C56" w:rsidRPr="000C759A" w:rsidRDefault="00514C56" w:rsidP="00514C56">
      <w:pPr>
        <w:rPr>
          <w:b/>
        </w:rPr>
      </w:pPr>
      <w:r>
        <w:rPr>
          <w:b/>
        </w:rPr>
        <w:t>Gershonites</w:t>
      </w:r>
      <w:r>
        <w:rPr>
          <w:b/>
        </w:rPr>
        <w:tab/>
      </w:r>
      <w:r>
        <w:rPr>
          <w:b/>
        </w:rPr>
        <w:tab/>
      </w:r>
      <w:r>
        <w:rPr>
          <w:b/>
        </w:rPr>
        <w:tab/>
      </w:r>
      <w:r>
        <w:rPr>
          <w:b/>
        </w:rPr>
        <w:tab/>
      </w:r>
      <w:r w:rsidRPr="001829E3">
        <w:t>1 Chronicles 23:7-11</w:t>
      </w:r>
    </w:p>
    <w:p w:rsidR="00514C56" w:rsidRPr="000C759A" w:rsidRDefault="00514C56" w:rsidP="00514C56">
      <w:pPr>
        <w:rPr>
          <w:b/>
        </w:rPr>
      </w:pPr>
      <w:r>
        <w:rPr>
          <w:b/>
        </w:rPr>
        <w:t>Kohathites</w:t>
      </w:r>
      <w:r>
        <w:rPr>
          <w:b/>
        </w:rPr>
        <w:tab/>
      </w:r>
      <w:r>
        <w:rPr>
          <w:b/>
        </w:rPr>
        <w:tab/>
      </w:r>
      <w:r>
        <w:rPr>
          <w:b/>
        </w:rPr>
        <w:tab/>
      </w:r>
      <w:r>
        <w:rPr>
          <w:b/>
        </w:rPr>
        <w:tab/>
      </w:r>
      <w:r w:rsidRPr="001829E3">
        <w:t>1 Chronicles 23:12-20</w:t>
      </w:r>
    </w:p>
    <w:p w:rsidR="00514C56" w:rsidRPr="000C759A" w:rsidRDefault="00514C56" w:rsidP="00514C56">
      <w:pPr>
        <w:rPr>
          <w:b/>
        </w:rPr>
      </w:pPr>
      <w:r w:rsidRPr="000C759A">
        <w:rPr>
          <w:b/>
        </w:rPr>
        <w:t>Merarites</w:t>
      </w:r>
      <w:r>
        <w:rPr>
          <w:b/>
        </w:rPr>
        <w:tab/>
      </w:r>
      <w:r>
        <w:rPr>
          <w:b/>
        </w:rPr>
        <w:tab/>
      </w:r>
      <w:r>
        <w:rPr>
          <w:b/>
        </w:rPr>
        <w:tab/>
      </w:r>
      <w:r>
        <w:rPr>
          <w:b/>
        </w:rPr>
        <w:tab/>
      </w:r>
      <w:r w:rsidRPr="001829E3">
        <w:t>1 Chronicles 23:21-32</w:t>
      </w:r>
    </w:p>
    <w:p w:rsidR="00514C56" w:rsidRPr="000C759A" w:rsidRDefault="00514C56" w:rsidP="00514C56">
      <w:pPr>
        <w:rPr>
          <w:b/>
        </w:rPr>
      </w:pPr>
      <w:r w:rsidRPr="000C759A">
        <w:rPr>
          <w:b/>
        </w:rPr>
        <w:t>Divisions of the Priests</w:t>
      </w:r>
      <w:r>
        <w:rPr>
          <w:b/>
        </w:rPr>
        <w:tab/>
      </w:r>
      <w:r>
        <w:rPr>
          <w:b/>
        </w:rPr>
        <w:tab/>
      </w:r>
      <w:r w:rsidRPr="001829E3">
        <w:t>1 Chronicles 24:1-19</w:t>
      </w:r>
    </w:p>
    <w:p w:rsidR="00514C56" w:rsidRPr="000C759A" w:rsidRDefault="00514C56" w:rsidP="00514C56">
      <w:pPr>
        <w:rPr>
          <w:b/>
        </w:rPr>
      </w:pPr>
      <w:r w:rsidRPr="000C759A">
        <w:rPr>
          <w:b/>
        </w:rPr>
        <w:t>Rest of the Levites</w:t>
      </w:r>
      <w:r>
        <w:rPr>
          <w:b/>
        </w:rPr>
        <w:tab/>
      </w:r>
      <w:r>
        <w:rPr>
          <w:b/>
        </w:rPr>
        <w:tab/>
      </w:r>
      <w:r>
        <w:rPr>
          <w:b/>
        </w:rPr>
        <w:tab/>
      </w:r>
      <w:r w:rsidRPr="001829E3">
        <w:t>1 Chronicles 24:20-31</w:t>
      </w:r>
    </w:p>
    <w:p w:rsidR="00514C56" w:rsidRPr="000C759A" w:rsidRDefault="00514C56" w:rsidP="00514C56">
      <w:pPr>
        <w:rPr>
          <w:b/>
        </w:rPr>
      </w:pPr>
      <w:r w:rsidRPr="000C759A">
        <w:rPr>
          <w:b/>
        </w:rPr>
        <w:t>Singers</w:t>
      </w:r>
      <w:r>
        <w:rPr>
          <w:b/>
        </w:rPr>
        <w:tab/>
      </w:r>
      <w:r>
        <w:rPr>
          <w:b/>
        </w:rPr>
        <w:tab/>
      </w:r>
      <w:r>
        <w:rPr>
          <w:b/>
        </w:rPr>
        <w:tab/>
      </w:r>
      <w:r>
        <w:rPr>
          <w:b/>
        </w:rPr>
        <w:tab/>
      </w:r>
      <w:r w:rsidRPr="001829E3">
        <w:t>1 Chronicles 25:1-31</w:t>
      </w:r>
    </w:p>
    <w:p w:rsidR="00514C56" w:rsidRPr="000C759A" w:rsidRDefault="00514C56" w:rsidP="00514C56">
      <w:pPr>
        <w:rPr>
          <w:b/>
        </w:rPr>
      </w:pPr>
      <w:r w:rsidRPr="000C759A">
        <w:rPr>
          <w:b/>
        </w:rPr>
        <w:t>Gatekeepers</w:t>
      </w:r>
      <w:r>
        <w:rPr>
          <w:b/>
        </w:rPr>
        <w:tab/>
      </w:r>
      <w:r>
        <w:rPr>
          <w:b/>
        </w:rPr>
        <w:tab/>
      </w:r>
      <w:r w:rsidRPr="000C759A">
        <w:rPr>
          <w:b/>
        </w:rPr>
        <w:tab/>
      </w:r>
      <w:r>
        <w:rPr>
          <w:b/>
        </w:rPr>
        <w:tab/>
      </w:r>
      <w:r w:rsidRPr="001829E3">
        <w:t>1 Chronicles 26:1-19</w:t>
      </w:r>
    </w:p>
    <w:p w:rsidR="00514C56" w:rsidRPr="000C759A" w:rsidRDefault="00514C56" w:rsidP="00514C56">
      <w:pPr>
        <w:rPr>
          <w:b/>
        </w:rPr>
      </w:pPr>
      <w:r w:rsidRPr="000C759A">
        <w:rPr>
          <w:b/>
        </w:rPr>
        <w:t>Treasurers and Other Officials</w:t>
      </w:r>
      <w:r>
        <w:rPr>
          <w:b/>
        </w:rPr>
        <w:t xml:space="preserve"> </w:t>
      </w:r>
      <w:r>
        <w:rPr>
          <w:b/>
        </w:rPr>
        <w:tab/>
      </w:r>
      <w:r w:rsidRPr="001829E3">
        <w:t>1 Chronicles 26:20-32</w:t>
      </w:r>
    </w:p>
    <w:p w:rsidR="00514C56" w:rsidRPr="000C759A" w:rsidRDefault="00514C56" w:rsidP="00514C56">
      <w:pPr>
        <w:rPr>
          <w:b/>
        </w:rPr>
      </w:pPr>
      <w:r w:rsidRPr="000C759A">
        <w:rPr>
          <w:b/>
        </w:rPr>
        <w:t>Army Divisions</w:t>
      </w:r>
      <w:r>
        <w:rPr>
          <w:b/>
        </w:rPr>
        <w:tab/>
      </w:r>
      <w:r>
        <w:rPr>
          <w:b/>
        </w:rPr>
        <w:tab/>
      </w:r>
      <w:r w:rsidRPr="000C759A">
        <w:rPr>
          <w:b/>
        </w:rPr>
        <w:tab/>
      </w:r>
      <w:r w:rsidRPr="001829E3">
        <w:t>1 Chronicles 27:1-15</w:t>
      </w:r>
    </w:p>
    <w:p w:rsidR="00514C56" w:rsidRPr="000C759A" w:rsidRDefault="00514C56" w:rsidP="00514C56">
      <w:pPr>
        <w:rPr>
          <w:b/>
        </w:rPr>
      </w:pPr>
      <w:r w:rsidRPr="000C759A">
        <w:rPr>
          <w:b/>
        </w:rPr>
        <w:t>Officers of the Tribes</w:t>
      </w:r>
      <w:r>
        <w:rPr>
          <w:b/>
        </w:rPr>
        <w:tab/>
      </w:r>
      <w:r w:rsidRPr="000C759A">
        <w:rPr>
          <w:b/>
        </w:rPr>
        <w:tab/>
      </w:r>
      <w:r w:rsidRPr="001829E3">
        <w:t>1 Chronicles 27:16-24</w:t>
      </w:r>
    </w:p>
    <w:p w:rsidR="00514C56" w:rsidRPr="000C759A" w:rsidRDefault="00514C56" w:rsidP="00514C56">
      <w:pPr>
        <w:rPr>
          <w:b/>
        </w:rPr>
      </w:pPr>
      <w:r w:rsidRPr="000C759A">
        <w:rPr>
          <w:b/>
        </w:rPr>
        <w:t>The Kings Overseers</w:t>
      </w:r>
      <w:r>
        <w:rPr>
          <w:b/>
        </w:rPr>
        <w:tab/>
      </w:r>
      <w:r>
        <w:rPr>
          <w:b/>
        </w:rPr>
        <w:tab/>
      </w:r>
      <w:r w:rsidRPr="000C759A">
        <w:rPr>
          <w:b/>
        </w:rPr>
        <w:tab/>
      </w:r>
      <w:r w:rsidRPr="001829E3">
        <w:t>1 Chronicles 28:1-21</w:t>
      </w:r>
    </w:p>
    <w:p w:rsidR="00514C56" w:rsidRPr="000C759A" w:rsidRDefault="00514C56" w:rsidP="00514C56">
      <w:pPr>
        <w:rPr>
          <w:b/>
        </w:rPr>
      </w:pPr>
      <w:r>
        <w:rPr>
          <w:b/>
        </w:rPr>
        <w:t>Gifts for Building the Temple</w:t>
      </w:r>
      <w:r w:rsidRPr="000C759A">
        <w:rPr>
          <w:b/>
        </w:rPr>
        <w:t xml:space="preserve"> </w:t>
      </w:r>
      <w:r w:rsidRPr="000C759A">
        <w:rPr>
          <w:b/>
        </w:rPr>
        <w:tab/>
      </w:r>
      <w:r w:rsidRPr="001829E3">
        <w:t>1 Chronicles 29:1-9</w:t>
      </w:r>
    </w:p>
    <w:p w:rsidR="00514C56" w:rsidRPr="000C759A" w:rsidRDefault="00514C56" w:rsidP="00514C56">
      <w:pPr>
        <w:rPr>
          <w:b/>
        </w:rPr>
      </w:pPr>
      <w:r w:rsidRPr="000C759A">
        <w:rPr>
          <w:b/>
        </w:rPr>
        <w:t>David’s Prayer</w:t>
      </w:r>
      <w:r>
        <w:rPr>
          <w:b/>
        </w:rPr>
        <w:tab/>
      </w:r>
      <w:r>
        <w:rPr>
          <w:b/>
        </w:rPr>
        <w:tab/>
      </w:r>
      <w:r>
        <w:rPr>
          <w:b/>
        </w:rPr>
        <w:tab/>
      </w:r>
      <w:r w:rsidRPr="001829E3">
        <w:t>1 Chronicles 29:10-20</w:t>
      </w:r>
    </w:p>
    <w:p w:rsidR="00514C56" w:rsidRPr="000C759A" w:rsidRDefault="00514C56" w:rsidP="00514C56">
      <w:pPr>
        <w:rPr>
          <w:b/>
        </w:rPr>
      </w:pPr>
      <w:r w:rsidRPr="000C759A">
        <w:rPr>
          <w:b/>
        </w:rPr>
        <w:t>Solomon Acknowledged as King (2</w:t>
      </w:r>
      <w:r w:rsidRPr="000C759A">
        <w:rPr>
          <w:b/>
          <w:vertAlign w:val="superscript"/>
        </w:rPr>
        <w:t>nd</w:t>
      </w:r>
      <w:r w:rsidRPr="000C759A">
        <w:rPr>
          <w:b/>
        </w:rPr>
        <w:t xml:space="preserve"> time)</w:t>
      </w:r>
      <w:r>
        <w:rPr>
          <w:b/>
        </w:rPr>
        <w:t xml:space="preserve"> </w:t>
      </w:r>
      <w:r w:rsidRPr="001829E3">
        <w:t>1 Chronicles 29:21-25</w:t>
      </w:r>
    </w:p>
    <w:p w:rsidR="00514C56" w:rsidRPr="000C759A" w:rsidRDefault="00514C56" w:rsidP="00514C56">
      <w:pPr>
        <w:rPr>
          <w:b/>
        </w:rPr>
      </w:pPr>
      <w:r w:rsidRPr="000C759A">
        <w:rPr>
          <w:b/>
        </w:rPr>
        <w:t>David’s Charge to Solomon</w:t>
      </w:r>
      <w:r>
        <w:rPr>
          <w:b/>
        </w:rPr>
        <w:tab/>
      </w:r>
      <w:r>
        <w:rPr>
          <w:b/>
        </w:rPr>
        <w:tab/>
      </w:r>
      <w:r w:rsidRPr="00F40DCD">
        <w:t>1 Kings 1:1-9</w:t>
      </w:r>
    </w:p>
    <w:p w:rsidR="00514C56" w:rsidRPr="000C759A" w:rsidRDefault="00514C56" w:rsidP="00514C56">
      <w:pPr>
        <w:rPr>
          <w:b/>
        </w:rPr>
      </w:pPr>
      <w:r w:rsidRPr="000C759A">
        <w:rPr>
          <w:b/>
        </w:rPr>
        <w:t>The Death of David</w:t>
      </w:r>
      <w:r>
        <w:rPr>
          <w:b/>
        </w:rPr>
        <w:tab/>
      </w:r>
      <w:r>
        <w:tab/>
      </w:r>
      <w:r>
        <w:tab/>
      </w:r>
      <w:r w:rsidRPr="000C759A">
        <w:t>1Ki 2:10-12)</w:t>
      </w:r>
      <w:r w:rsidRPr="000C759A">
        <w:rPr>
          <w:b/>
        </w:rPr>
        <w:t xml:space="preserve"> </w:t>
      </w:r>
      <w:r w:rsidRPr="001829E3">
        <w:t>&amp;</w:t>
      </w:r>
      <w:r w:rsidRPr="000C759A">
        <w:rPr>
          <w:b/>
        </w:rPr>
        <w:t xml:space="preserve"> </w:t>
      </w:r>
      <w:r w:rsidRPr="000C759A">
        <w:t>(1Ch 29:26-30)</w:t>
      </w:r>
    </w:p>
    <w:p w:rsidR="00514C56" w:rsidRPr="000C759A" w:rsidRDefault="00514C56" w:rsidP="00545295">
      <w:pPr>
        <w:pStyle w:val="Heading4"/>
        <w:numPr>
          <w:ilvl w:val="0"/>
          <w:numId w:val="0"/>
        </w:numPr>
        <w:rPr>
          <w:b/>
        </w:rPr>
      </w:pPr>
      <w:r w:rsidRPr="000C759A">
        <w:t>Solomon’s Throne Established</w:t>
      </w:r>
      <w:r>
        <w:tab/>
      </w:r>
      <w:r w:rsidRPr="000C759A">
        <w:t>1 Kings 2:13-46</w:t>
      </w:r>
    </w:p>
    <w:p w:rsidR="00514C56" w:rsidRPr="001829E3" w:rsidRDefault="00514C56" w:rsidP="00545295">
      <w:pPr>
        <w:pStyle w:val="Heading4"/>
        <w:numPr>
          <w:ilvl w:val="0"/>
          <w:numId w:val="0"/>
        </w:numPr>
        <w:rPr>
          <w:b/>
        </w:rPr>
      </w:pPr>
      <w:r>
        <w:t>Solomon Asks for Wisdom</w:t>
      </w:r>
      <w:r>
        <w:tab/>
      </w:r>
      <w:r>
        <w:tab/>
      </w:r>
      <w:r w:rsidRPr="001829E3">
        <w:t>1 Kings 3:1-15 &amp; 2 Chronicles 1:1-17</w:t>
      </w:r>
    </w:p>
    <w:p w:rsidR="00514C56" w:rsidRPr="00F40DCD" w:rsidRDefault="00514C56" w:rsidP="00514C56">
      <w:r w:rsidRPr="0097623C">
        <w:rPr>
          <w:b/>
        </w:rPr>
        <w:t>A Wise Ruling</w:t>
      </w:r>
      <w:r>
        <w:tab/>
      </w:r>
      <w:r>
        <w:tab/>
      </w:r>
      <w:r>
        <w:tab/>
      </w:r>
      <w:r w:rsidRPr="001829E3">
        <w:t>1 Kings 3:16-28</w:t>
      </w:r>
    </w:p>
    <w:p w:rsidR="00514C56" w:rsidRPr="00F40DCD" w:rsidRDefault="00514C56" w:rsidP="00545295">
      <w:pPr>
        <w:pStyle w:val="Heading4"/>
        <w:numPr>
          <w:ilvl w:val="0"/>
          <w:numId w:val="0"/>
        </w:numPr>
      </w:pPr>
      <w:r w:rsidRPr="000C759A">
        <w:t>Solomon’s Officials and Governors</w:t>
      </w:r>
      <w:r>
        <w:tab/>
      </w:r>
      <w:r w:rsidRPr="001829E3">
        <w:t>1 Kings 4:1-19</w:t>
      </w:r>
    </w:p>
    <w:p w:rsidR="00514C56" w:rsidRPr="00F40DCD" w:rsidRDefault="00514C56" w:rsidP="00545295">
      <w:pPr>
        <w:pStyle w:val="Heading4"/>
        <w:numPr>
          <w:ilvl w:val="0"/>
          <w:numId w:val="0"/>
        </w:numPr>
      </w:pPr>
      <w:r w:rsidRPr="000C759A">
        <w:t>Solomon’s Daily Provisions</w:t>
      </w:r>
      <w:r>
        <w:tab/>
      </w:r>
      <w:r>
        <w:tab/>
      </w:r>
      <w:r w:rsidRPr="001829E3">
        <w:t>1 Kings 4:20-28</w:t>
      </w:r>
    </w:p>
    <w:p w:rsidR="00514C56" w:rsidRPr="00F40DCD" w:rsidRDefault="00514C56" w:rsidP="00545295">
      <w:pPr>
        <w:pStyle w:val="Heading4"/>
        <w:numPr>
          <w:ilvl w:val="0"/>
          <w:numId w:val="0"/>
        </w:numPr>
      </w:pPr>
      <w:r w:rsidRPr="000C759A">
        <w:t>Solomon’s Wisdom</w:t>
      </w:r>
      <w:r>
        <w:tab/>
      </w:r>
      <w:r>
        <w:tab/>
      </w:r>
      <w:r>
        <w:tab/>
      </w:r>
      <w:r w:rsidRPr="001829E3">
        <w:t>1 Kings 4:29-34</w:t>
      </w:r>
    </w:p>
    <w:p w:rsidR="00514C56" w:rsidRPr="001829E3" w:rsidRDefault="00514C56" w:rsidP="00545295">
      <w:pPr>
        <w:pStyle w:val="Heading4"/>
        <w:numPr>
          <w:ilvl w:val="0"/>
          <w:numId w:val="0"/>
        </w:numPr>
        <w:rPr>
          <w:b/>
        </w:rPr>
      </w:pPr>
      <w:r w:rsidRPr="000C759A">
        <w:t>Preparations for Building the Temple</w:t>
      </w:r>
      <w:r>
        <w:t xml:space="preserve"> </w:t>
      </w:r>
      <w:r w:rsidRPr="001829E3">
        <w:t>1 Kings 5:1-18 &amp; 2 Chronicles 2:1-18</w:t>
      </w:r>
    </w:p>
    <w:p w:rsidR="00514C56" w:rsidRPr="000C759A" w:rsidRDefault="00514C56" w:rsidP="00514C56">
      <w:pPr>
        <w:rPr>
          <w:b/>
        </w:rPr>
      </w:pPr>
      <w:r w:rsidRPr="000C759A">
        <w:rPr>
          <w:b/>
        </w:rPr>
        <w:t>Solomon Builds the Temple</w:t>
      </w:r>
      <w:r>
        <w:rPr>
          <w:b/>
        </w:rPr>
        <w:tab/>
      </w:r>
      <w:r>
        <w:rPr>
          <w:b/>
        </w:rPr>
        <w:tab/>
      </w:r>
      <w:r w:rsidRPr="001829E3">
        <w:t>1 Kings 6:1-38 &amp; 2 Chronicles 3:1-17</w:t>
      </w:r>
    </w:p>
    <w:p w:rsidR="00514C56" w:rsidRPr="00F40DCD" w:rsidRDefault="00514C56" w:rsidP="00545295">
      <w:pPr>
        <w:pStyle w:val="Heading4"/>
        <w:numPr>
          <w:ilvl w:val="0"/>
          <w:numId w:val="0"/>
        </w:numPr>
      </w:pPr>
      <w:r w:rsidRPr="000C759A">
        <w:t>Solomon Builds His Palace</w:t>
      </w:r>
      <w:r>
        <w:tab/>
      </w:r>
      <w:r>
        <w:tab/>
      </w:r>
      <w:r w:rsidRPr="001829E3">
        <w:t>1 Kings 7:1-12</w:t>
      </w:r>
    </w:p>
    <w:p w:rsidR="00545295" w:rsidRDefault="00514C56" w:rsidP="00545295">
      <w:pPr>
        <w:pStyle w:val="Heading4"/>
        <w:numPr>
          <w:ilvl w:val="0"/>
          <w:numId w:val="0"/>
        </w:numPr>
      </w:pPr>
      <w:r>
        <w:t>The Temple Furnishings</w:t>
      </w:r>
      <w:r>
        <w:tab/>
      </w:r>
      <w:r>
        <w:tab/>
      </w:r>
      <w:r w:rsidRPr="001829E3">
        <w:t>1 Kings 7:1-13 &amp; 2 Chronicles 4:1-5:1</w:t>
      </w:r>
    </w:p>
    <w:p w:rsidR="00514C56" w:rsidRPr="000C759A" w:rsidRDefault="00514C56" w:rsidP="00545295">
      <w:pPr>
        <w:pStyle w:val="Heading4"/>
        <w:numPr>
          <w:ilvl w:val="0"/>
          <w:numId w:val="0"/>
        </w:numPr>
      </w:pPr>
      <w:r>
        <w:t>The Ark Brought to the Temple</w:t>
      </w:r>
      <w:r>
        <w:tab/>
      </w:r>
      <w:r w:rsidRPr="001829E3">
        <w:t>1 Kings 8:1-21 &amp; 2 Chronicles 5:2-6:11</w:t>
      </w:r>
    </w:p>
    <w:p w:rsidR="00514C56" w:rsidRPr="001829E3" w:rsidRDefault="00514C56" w:rsidP="00514C56">
      <w:r>
        <w:rPr>
          <w:b/>
        </w:rPr>
        <w:t>Solomon’s Prayer of Dedication</w:t>
      </w:r>
      <w:r>
        <w:rPr>
          <w:b/>
        </w:rPr>
        <w:tab/>
      </w:r>
      <w:r w:rsidRPr="001829E3">
        <w:t>1 Kings 8:22-61 &amp; 2 Chronicles 6:12-42</w:t>
      </w:r>
    </w:p>
    <w:p w:rsidR="00514C56" w:rsidRPr="001829E3" w:rsidRDefault="00514C56" w:rsidP="00545295">
      <w:pPr>
        <w:pStyle w:val="Heading4"/>
        <w:numPr>
          <w:ilvl w:val="0"/>
          <w:numId w:val="0"/>
        </w:numPr>
        <w:rPr>
          <w:b/>
        </w:rPr>
      </w:pPr>
      <w:r>
        <w:t>The Dedication of the Temple</w:t>
      </w:r>
      <w:r>
        <w:tab/>
      </w:r>
      <w:r w:rsidRPr="001829E3">
        <w:t>1 Kings 8:62-66 &amp; 2 Chronicles 7:1-10</w:t>
      </w:r>
    </w:p>
    <w:p w:rsidR="00514C56" w:rsidRPr="00F40DCD" w:rsidRDefault="00514C56" w:rsidP="00514C56">
      <w:pPr>
        <w:pStyle w:val="Heading4"/>
        <w:numPr>
          <w:ilvl w:val="0"/>
          <w:numId w:val="0"/>
        </w:numPr>
      </w:pPr>
      <w:r w:rsidRPr="000C759A">
        <w:t>The Lord Appears to Solomon</w:t>
      </w:r>
      <w:r>
        <w:tab/>
      </w:r>
      <w:r w:rsidRPr="000C759A">
        <w:t>1 Kings 9:1-9 &amp; 2 Chronicles 7:11-22</w:t>
      </w:r>
    </w:p>
    <w:p w:rsidR="00514C56" w:rsidRPr="000C759A" w:rsidRDefault="00514C56" w:rsidP="00545295">
      <w:pPr>
        <w:pStyle w:val="Heading4"/>
        <w:numPr>
          <w:ilvl w:val="0"/>
          <w:numId w:val="0"/>
        </w:numPr>
      </w:pPr>
      <w:r>
        <w:t>Solomon’s Other Activities</w:t>
      </w:r>
      <w:r>
        <w:tab/>
      </w:r>
      <w:r>
        <w:tab/>
      </w:r>
      <w:r w:rsidRPr="001829E3">
        <w:t>1 Kings 9:10-28 &amp; 2 Chronicles 8:1-18</w:t>
      </w:r>
    </w:p>
    <w:p w:rsidR="00514C56" w:rsidRDefault="00514C56" w:rsidP="00514C56">
      <w:r w:rsidRPr="000C759A">
        <w:rPr>
          <w:b/>
        </w:rPr>
        <w:t>Th</w:t>
      </w:r>
      <w:r>
        <w:rPr>
          <w:b/>
        </w:rPr>
        <w:t xml:space="preserve">e Queen of Sheba Visits Solomon </w:t>
      </w:r>
      <w:r w:rsidRPr="001829E3">
        <w:t>1 Kings 10:1-</w:t>
      </w:r>
      <w:proofErr w:type="gramStart"/>
      <w:r w:rsidRPr="001829E3">
        <w:t>13  &amp;</w:t>
      </w:r>
      <w:proofErr w:type="gramEnd"/>
      <w:r w:rsidRPr="001829E3">
        <w:t xml:space="preserve"> 2 Chronicles 9:1-12</w:t>
      </w:r>
    </w:p>
    <w:p w:rsidR="00514C56" w:rsidRDefault="00514C56" w:rsidP="00514C56">
      <w:pPr>
        <w:rPr>
          <w:b/>
        </w:rPr>
      </w:pPr>
      <w:r w:rsidRPr="001829E3">
        <w:rPr>
          <w:b/>
        </w:rPr>
        <w:t>Solomon’s Splendor</w:t>
      </w:r>
      <w:r>
        <w:tab/>
      </w:r>
      <w:r>
        <w:tab/>
      </w:r>
      <w:r>
        <w:tab/>
      </w:r>
      <w:r w:rsidRPr="001829E3">
        <w:t>1 Kings 10:14-29 &amp; 2 Chronicles 9:13-28</w:t>
      </w:r>
    </w:p>
    <w:p w:rsidR="00514C56" w:rsidRDefault="00514C56" w:rsidP="00514C56">
      <w:r w:rsidRPr="001829E3">
        <w:rPr>
          <w:b/>
        </w:rPr>
        <w:t>Solomon’s Wives</w:t>
      </w:r>
      <w:r>
        <w:tab/>
      </w:r>
      <w:r>
        <w:tab/>
      </w:r>
      <w:r>
        <w:tab/>
      </w:r>
      <w:r w:rsidRPr="00F40DCD">
        <w:t>1 Kings 11:1-13</w:t>
      </w:r>
    </w:p>
    <w:p w:rsidR="00514C56" w:rsidRDefault="00514C56" w:rsidP="00514C56">
      <w:pPr>
        <w:tabs>
          <w:tab w:val="left" w:pos="3600"/>
        </w:tabs>
      </w:pPr>
      <w:r w:rsidRPr="001829E3">
        <w:rPr>
          <w:b/>
        </w:rPr>
        <w:t>Solomon’s Adversaries</w:t>
      </w:r>
      <w:r>
        <w:tab/>
      </w:r>
      <w:r w:rsidRPr="00F40DCD">
        <w:t>1 Kings 11:14-25</w:t>
      </w:r>
    </w:p>
    <w:p w:rsidR="00514C56" w:rsidRDefault="00514C56" w:rsidP="00514C56">
      <w:pPr>
        <w:tabs>
          <w:tab w:val="left" w:pos="1607"/>
        </w:tabs>
      </w:pPr>
      <w:r w:rsidRPr="001829E3">
        <w:rPr>
          <w:b/>
        </w:rPr>
        <w:t xml:space="preserve">Jeroboam Rebels </w:t>
      </w:r>
      <w:proofErr w:type="gramStart"/>
      <w:r w:rsidRPr="001829E3">
        <w:rPr>
          <w:b/>
        </w:rPr>
        <w:t>Against</w:t>
      </w:r>
      <w:proofErr w:type="gramEnd"/>
      <w:r w:rsidRPr="001829E3">
        <w:rPr>
          <w:b/>
        </w:rPr>
        <w:t xml:space="preserve"> Solomon</w:t>
      </w:r>
      <w:r>
        <w:t xml:space="preserve"> </w:t>
      </w:r>
      <w:r w:rsidRPr="00F40DCD">
        <w:t>1 Kings 11:26-40</w:t>
      </w:r>
    </w:p>
    <w:p w:rsidR="00514C56" w:rsidRDefault="00514C56" w:rsidP="00514C56">
      <w:pPr>
        <w:tabs>
          <w:tab w:val="left" w:pos="1323"/>
        </w:tabs>
      </w:pPr>
      <w:r w:rsidRPr="001829E3">
        <w:rPr>
          <w:b/>
        </w:rPr>
        <w:t>Solomon’s Death</w:t>
      </w:r>
      <w:r>
        <w:tab/>
      </w:r>
      <w:r>
        <w:tab/>
      </w:r>
      <w:r>
        <w:tab/>
      </w:r>
      <w:r w:rsidRPr="000C759A">
        <w:t>1 Kings 11:41-43 &amp; 2 Chronicles 9:29-31</w:t>
      </w:r>
    </w:p>
    <w:p w:rsidR="00514C56" w:rsidRPr="00545295" w:rsidRDefault="00514C56" w:rsidP="00545295">
      <w:r w:rsidRPr="001829E3">
        <w:rPr>
          <w:b/>
        </w:rPr>
        <w:t>Israel Rebels Against Rehoboam</w:t>
      </w:r>
      <w:r>
        <w:tab/>
      </w:r>
      <w:r w:rsidRPr="000C759A">
        <w:t xml:space="preserve">1 </w:t>
      </w:r>
      <w:proofErr w:type="gramStart"/>
      <w:r w:rsidRPr="000C759A">
        <w:t>Kings  12:1</w:t>
      </w:r>
      <w:proofErr w:type="gramEnd"/>
      <w:r w:rsidRPr="000C759A">
        <w:t>-24 &amp; 2 Chronicles 10:1-11-4</w:t>
      </w:r>
    </w:p>
    <w:p w:rsidR="00514C56" w:rsidRPr="00545295" w:rsidRDefault="00514C56" w:rsidP="00545295">
      <w:r w:rsidRPr="00545295">
        <w:lastRenderedPageBreak/>
        <w:t>Golden Calves at Bethel and Dan</w:t>
      </w:r>
      <w:r w:rsidRPr="00545295">
        <w:tab/>
        <w:t>1 Kings 12:25-33</w:t>
      </w:r>
    </w:p>
    <w:p w:rsidR="00514C56" w:rsidRPr="00545295" w:rsidRDefault="00514C56" w:rsidP="00545295">
      <w:r w:rsidRPr="00545295">
        <w:t xml:space="preserve">The Man of God </w:t>
      </w:r>
      <w:proofErr w:type="gramStart"/>
      <w:r w:rsidRPr="00545295">
        <w:t>From</w:t>
      </w:r>
      <w:proofErr w:type="gramEnd"/>
      <w:r w:rsidRPr="00545295">
        <w:t xml:space="preserve"> Judah</w:t>
      </w:r>
      <w:r w:rsidRPr="00545295">
        <w:tab/>
        <w:t>1 Kings 13:1-34</w:t>
      </w:r>
    </w:p>
    <w:p w:rsidR="00514C56" w:rsidRPr="00545295" w:rsidRDefault="00514C56" w:rsidP="00545295">
      <w:r w:rsidRPr="00545295">
        <w:t xml:space="preserve">Ahijah’s Prophecy </w:t>
      </w:r>
      <w:proofErr w:type="gramStart"/>
      <w:r w:rsidRPr="00545295">
        <w:t>Against</w:t>
      </w:r>
      <w:proofErr w:type="gramEnd"/>
      <w:r w:rsidRPr="00545295">
        <w:t xml:space="preserve"> Jeroboam 1 Kings 14:1-20</w:t>
      </w:r>
    </w:p>
    <w:p w:rsidR="00514C56" w:rsidRPr="000C759A" w:rsidRDefault="00514C56" w:rsidP="00514C56">
      <w:pPr>
        <w:rPr>
          <w:b/>
        </w:rPr>
      </w:pPr>
      <w:r w:rsidRPr="000C759A">
        <w:rPr>
          <w:b/>
        </w:rPr>
        <w:t>Rehoboam Fortifies Judah</w:t>
      </w:r>
      <w:r w:rsidRPr="000C759A">
        <w:rPr>
          <w:b/>
        </w:rPr>
        <w:tab/>
      </w:r>
      <w:r>
        <w:rPr>
          <w:b/>
        </w:rPr>
        <w:tab/>
      </w:r>
      <w:r w:rsidRPr="008D6A87">
        <w:t>1 Chronicles 11:5-17</w:t>
      </w:r>
    </w:p>
    <w:p w:rsidR="00514C56" w:rsidRPr="00F40DCD" w:rsidRDefault="00514C56" w:rsidP="00514C56">
      <w:pPr>
        <w:rPr>
          <w:b/>
        </w:rPr>
      </w:pPr>
      <w:r w:rsidRPr="000C759A">
        <w:rPr>
          <w:b/>
        </w:rPr>
        <w:t>Rehoboam’s Family</w:t>
      </w:r>
      <w:r w:rsidRPr="000C759A">
        <w:rPr>
          <w:b/>
        </w:rPr>
        <w:tab/>
      </w:r>
      <w:r>
        <w:rPr>
          <w:b/>
        </w:rPr>
        <w:tab/>
      </w:r>
      <w:r>
        <w:rPr>
          <w:b/>
        </w:rPr>
        <w:tab/>
      </w:r>
      <w:r w:rsidRPr="008D6A87">
        <w:t>1 Chronicles 11:18-23</w:t>
      </w:r>
    </w:p>
    <w:p w:rsidR="00514C56" w:rsidRPr="00545295" w:rsidRDefault="00514C56" w:rsidP="00545295">
      <w:r w:rsidRPr="00545295">
        <w:t>Rehoboam K. Judah &amp; Shishak Attack Jerusalem 1 Kings 14:21-31 &amp; 2 Chr 12:1-16</w:t>
      </w:r>
    </w:p>
    <w:p w:rsidR="00514C56" w:rsidRPr="00545295" w:rsidRDefault="00514C56" w:rsidP="00545295">
      <w:r w:rsidRPr="00545295">
        <w:t>Abijah King of Judah</w:t>
      </w:r>
      <w:r w:rsidRPr="00545295">
        <w:tab/>
      </w:r>
      <w:r w:rsidRPr="00545295">
        <w:tab/>
        <w:t>1 Kings 15:1-8 &amp; 2 Chronicles 13:1-14:1</w:t>
      </w:r>
    </w:p>
    <w:p w:rsidR="00514C56" w:rsidRPr="00545295" w:rsidRDefault="00514C56" w:rsidP="00545295">
      <w:r w:rsidRPr="00545295">
        <w:t>Asa King of Judah</w:t>
      </w:r>
      <w:r w:rsidRPr="00545295">
        <w:tab/>
      </w:r>
      <w:r w:rsidRPr="00545295">
        <w:tab/>
      </w:r>
      <w:r w:rsidRPr="00545295">
        <w:tab/>
        <w:t>1 Kings 15:9-24 &amp; 2 Chronicles 14:2-15</w:t>
      </w:r>
    </w:p>
    <w:p w:rsidR="00514C56" w:rsidRPr="00545295" w:rsidRDefault="00514C56" w:rsidP="00545295">
      <w:r w:rsidRPr="00545295">
        <w:t>Nadab King of Israel</w:t>
      </w:r>
      <w:r w:rsidRPr="00545295">
        <w:tab/>
      </w:r>
      <w:r w:rsidRPr="00545295">
        <w:tab/>
      </w:r>
      <w:r w:rsidRPr="00545295">
        <w:tab/>
        <w:t>1 Kings 15:25-32</w:t>
      </w:r>
    </w:p>
    <w:p w:rsidR="00514C56" w:rsidRPr="00545295" w:rsidRDefault="00514C56" w:rsidP="00545295">
      <w:r w:rsidRPr="00545295">
        <w:t>Baasha King of Israel</w:t>
      </w:r>
      <w:r w:rsidRPr="00545295">
        <w:tab/>
      </w:r>
      <w:r w:rsidRPr="00545295">
        <w:tab/>
        <w:t>1 Kings 15:33-16:7</w:t>
      </w:r>
    </w:p>
    <w:p w:rsidR="00514C56" w:rsidRPr="00545295" w:rsidRDefault="00514C56" w:rsidP="00545295">
      <w:r w:rsidRPr="00545295">
        <w:t>Elah King of Israel</w:t>
      </w:r>
      <w:r w:rsidRPr="00545295">
        <w:tab/>
      </w:r>
      <w:r w:rsidRPr="00545295">
        <w:tab/>
      </w:r>
      <w:r w:rsidRPr="00545295">
        <w:tab/>
        <w:t>1 Kings 16:8-14</w:t>
      </w:r>
    </w:p>
    <w:p w:rsidR="00514C56" w:rsidRPr="00545295" w:rsidRDefault="00514C56" w:rsidP="00545295">
      <w:r w:rsidRPr="00545295">
        <w:t>Zimri King of Israel</w:t>
      </w:r>
      <w:r w:rsidRPr="00545295">
        <w:tab/>
      </w:r>
      <w:r w:rsidRPr="00545295">
        <w:tab/>
      </w:r>
      <w:r w:rsidRPr="00545295">
        <w:tab/>
        <w:t>1 Kings 16:15-20</w:t>
      </w:r>
    </w:p>
    <w:p w:rsidR="00514C56" w:rsidRPr="00545295" w:rsidRDefault="00514C56" w:rsidP="00545295">
      <w:r w:rsidRPr="00545295">
        <w:t>Omri King of Israel</w:t>
      </w:r>
      <w:r w:rsidRPr="00545295">
        <w:tab/>
      </w:r>
      <w:r w:rsidRPr="00545295">
        <w:tab/>
      </w:r>
      <w:r w:rsidRPr="00545295">
        <w:tab/>
        <w:t>1 Kings 16:21-28</w:t>
      </w:r>
    </w:p>
    <w:p w:rsidR="00514C56" w:rsidRPr="00545295" w:rsidRDefault="00514C56" w:rsidP="00545295">
      <w:r w:rsidRPr="00545295">
        <w:t>Ahab Becomes King of Israel</w:t>
      </w:r>
      <w:r w:rsidRPr="00545295">
        <w:tab/>
        <w:t>1 Kings 16:29-34</w:t>
      </w:r>
    </w:p>
    <w:p w:rsidR="00514C56" w:rsidRPr="00545295" w:rsidRDefault="00514C56" w:rsidP="00545295">
      <w:r w:rsidRPr="00545295">
        <w:t>Elijah Fed by Ravens</w:t>
      </w:r>
      <w:r w:rsidRPr="00545295">
        <w:tab/>
      </w:r>
      <w:r w:rsidRPr="00545295">
        <w:tab/>
        <w:t>1 Kings 17:1-6</w:t>
      </w:r>
    </w:p>
    <w:p w:rsidR="00514C56" w:rsidRPr="00545295" w:rsidRDefault="00514C56" w:rsidP="00545295">
      <w:r w:rsidRPr="00545295">
        <w:t>The Widow at Zarephath</w:t>
      </w:r>
      <w:r w:rsidRPr="00545295">
        <w:tab/>
      </w:r>
      <w:r w:rsidRPr="00545295">
        <w:tab/>
        <w:t>1 Kings 17:7-24</w:t>
      </w:r>
    </w:p>
    <w:p w:rsidR="00514C56" w:rsidRPr="00545295" w:rsidRDefault="00514C56" w:rsidP="00545295">
      <w:r w:rsidRPr="00545295">
        <w:t>Elijah and Obadiah</w:t>
      </w:r>
      <w:r w:rsidRPr="00545295">
        <w:tab/>
      </w:r>
      <w:r w:rsidRPr="00545295">
        <w:tab/>
      </w:r>
      <w:r w:rsidRPr="00545295">
        <w:tab/>
        <w:t>1 Kings 18:1-15</w:t>
      </w:r>
    </w:p>
    <w:p w:rsidR="00514C56" w:rsidRPr="00545295" w:rsidRDefault="00514C56" w:rsidP="00545295">
      <w:r w:rsidRPr="00545295">
        <w:t>Elijah on Mount Carmel</w:t>
      </w:r>
      <w:r w:rsidRPr="00545295">
        <w:tab/>
      </w:r>
      <w:r w:rsidRPr="00545295">
        <w:tab/>
        <w:t>1 Kings 18:16-46</w:t>
      </w:r>
    </w:p>
    <w:p w:rsidR="00514C56" w:rsidRPr="00545295" w:rsidRDefault="00514C56" w:rsidP="00545295">
      <w:r w:rsidRPr="00545295">
        <w:t>Elijah Flees to Horeb</w:t>
      </w:r>
      <w:r w:rsidRPr="00545295">
        <w:tab/>
      </w:r>
      <w:r w:rsidRPr="00545295">
        <w:tab/>
        <w:t>1 Kings 19:1-9a</w:t>
      </w:r>
    </w:p>
    <w:p w:rsidR="00514C56" w:rsidRPr="00545295" w:rsidRDefault="00514C56" w:rsidP="00545295">
      <w:r w:rsidRPr="00545295">
        <w:t>The LORD Appears to Elijah</w:t>
      </w:r>
      <w:r w:rsidRPr="00545295">
        <w:tab/>
        <w:t>1 Kings 19:9b-18</w:t>
      </w:r>
    </w:p>
    <w:p w:rsidR="00514C56" w:rsidRPr="00545295" w:rsidRDefault="00514C56" w:rsidP="00545295">
      <w:r w:rsidRPr="00545295">
        <w:t>The Call of Elisha</w:t>
      </w:r>
      <w:r w:rsidRPr="00545295">
        <w:tab/>
      </w:r>
      <w:r w:rsidRPr="00545295">
        <w:tab/>
      </w:r>
      <w:r w:rsidRPr="00545295">
        <w:tab/>
        <w:t>1 Kings 19:19-21</w:t>
      </w:r>
    </w:p>
    <w:p w:rsidR="00514C56" w:rsidRPr="00545295" w:rsidRDefault="00514C56" w:rsidP="00545295">
      <w:r w:rsidRPr="00545295">
        <w:t>Ben-Hadad Attacks Samaria</w:t>
      </w:r>
      <w:r w:rsidRPr="00545295">
        <w:tab/>
        <w:t>1 Kings 20:1-12</w:t>
      </w:r>
    </w:p>
    <w:p w:rsidR="00514C56" w:rsidRPr="00545295" w:rsidRDefault="00514C56" w:rsidP="00545295">
      <w:r w:rsidRPr="00545295">
        <w:t>Ahab Defeats Ben-Hadad</w:t>
      </w:r>
      <w:r w:rsidRPr="00545295">
        <w:tab/>
      </w:r>
      <w:r w:rsidRPr="00545295">
        <w:tab/>
        <w:t>1 Kings 20:13-34</w:t>
      </w:r>
    </w:p>
    <w:p w:rsidR="00514C56" w:rsidRPr="00545295" w:rsidRDefault="00514C56" w:rsidP="00545295">
      <w:r w:rsidRPr="00545295">
        <w:t>A Prophet Condemns Ahab</w:t>
      </w:r>
      <w:r w:rsidRPr="00545295">
        <w:tab/>
      </w:r>
      <w:r w:rsidRPr="00545295">
        <w:tab/>
        <w:t>1 Kings 20:35-43</w:t>
      </w:r>
    </w:p>
    <w:p w:rsidR="00514C56" w:rsidRPr="00545295" w:rsidRDefault="00514C56" w:rsidP="00545295">
      <w:r w:rsidRPr="00545295">
        <w:t>Naboth’s Vineyard</w:t>
      </w:r>
      <w:r w:rsidRPr="00545295">
        <w:tab/>
      </w:r>
      <w:r w:rsidRPr="00545295">
        <w:tab/>
      </w:r>
      <w:r w:rsidRPr="00545295">
        <w:tab/>
        <w:t>1 Kings 21:1-29</w:t>
      </w:r>
    </w:p>
    <w:p w:rsidR="00514C56" w:rsidRPr="00545295" w:rsidRDefault="00514C56" w:rsidP="00545295">
      <w:r w:rsidRPr="00545295">
        <w:t>Micaiah Prophesies Against Ahab</w:t>
      </w:r>
      <w:r w:rsidRPr="00545295">
        <w:tab/>
        <w:t>1 Kings 22:1-28 &amp; 2 Chronicles 18:1-27</w:t>
      </w:r>
    </w:p>
    <w:p w:rsidR="00514C56" w:rsidRPr="00545295" w:rsidRDefault="00514C56" w:rsidP="00545295">
      <w:r w:rsidRPr="00545295">
        <w:t>Ahab Killed at Ramoth Gilead</w:t>
      </w:r>
      <w:r w:rsidRPr="00545295">
        <w:tab/>
        <w:t xml:space="preserve">1 Kings 22:29-40 &amp; 2 Chronicles 18:28-19:3 </w:t>
      </w:r>
    </w:p>
    <w:p w:rsidR="00514C56" w:rsidRPr="00545295" w:rsidRDefault="00514C56" w:rsidP="00545295">
      <w:r w:rsidRPr="00545295">
        <w:t>Jehoshaphat King of Judah (Part 1) 1 Kings 22:41-50 &amp; 2 Chronicles 17:1-19 (also 2Ch 19:4-11, 20:1-30 &amp; 20:31-21:3)</w:t>
      </w:r>
    </w:p>
    <w:p w:rsidR="00514C56" w:rsidRPr="00545295" w:rsidRDefault="00514C56" w:rsidP="00545295">
      <w:r w:rsidRPr="00545295">
        <w:t>Jehoshaphat Appoints Judges</w:t>
      </w:r>
      <w:r w:rsidRPr="00545295">
        <w:tab/>
        <w:t>2 Chronicles 19:4-11</w:t>
      </w:r>
    </w:p>
    <w:p w:rsidR="00514C56" w:rsidRPr="00545295" w:rsidRDefault="00514C56" w:rsidP="00545295">
      <w:r w:rsidRPr="00545295">
        <w:t>Jehoshaphat Defeats Moab and Ammon 2 Chronicles 20:1-30</w:t>
      </w:r>
    </w:p>
    <w:p w:rsidR="00514C56" w:rsidRPr="00545295" w:rsidRDefault="00514C56" w:rsidP="00545295">
      <w:r w:rsidRPr="00545295">
        <w:t>Ahaziah King of Israel</w:t>
      </w:r>
      <w:r w:rsidRPr="00545295">
        <w:tab/>
      </w:r>
      <w:r w:rsidRPr="00545295">
        <w:tab/>
        <w:t>1 Kings 22:51-53</w:t>
      </w:r>
    </w:p>
    <w:p w:rsidR="00514C56" w:rsidRPr="00545295" w:rsidRDefault="00514C56" w:rsidP="00545295">
      <w:r w:rsidRPr="00545295">
        <w:t>The Lord’s Judgment on Ahaziah</w:t>
      </w:r>
      <w:r w:rsidRPr="00545295">
        <w:tab/>
        <w:t>2 Kings 1:1-18</w:t>
      </w:r>
    </w:p>
    <w:p w:rsidR="00514C56" w:rsidRPr="00545295" w:rsidRDefault="00514C56" w:rsidP="00545295">
      <w:r w:rsidRPr="00545295">
        <w:t>Elijah Taken Up to Heaven</w:t>
      </w:r>
      <w:r w:rsidRPr="00545295">
        <w:tab/>
      </w:r>
      <w:r w:rsidRPr="00545295">
        <w:tab/>
        <w:t>2 Kings 2:1-18</w:t>
      </w:r>
    </w:p>
    <w:p w:rsidR="00514C56" w:rsidRPr="00545295" w:rsidRDefault="00514C56" w:rsidP="00545295">
      <w:r w:rsidRPr="00545295">
        <w:t>Healing of the Water</w:t>
      </w:r>
      <w:r w:rsidRPr="00545295">
        <w:tab/>
      </w:r>
      <w:r w:rsidRPr="00545295">
        <w:tab/>
      </w:r>
      <w:r w:rsidRPr="00545295">
        <w:tab/>
        <w:t>2 Kings 2:19-22</w:t>
      </w:r>
    </w:p>
    <w:p w:rsidR="00514C56" w:rsidRPr="000C759A" w:rsidRDefault="00514C56" w:rsidP="00514C56">
      <w:pPr>
        <w:rPr>
          <w:b/>
        </w:rPr>
      </w:pPr>
      <w:r w:rsidRPr="000C759A">
        <w:rPr>
          <w:b/>
        </w:rPr>
        <w:t>Elisha Is Jeered</w:t>
      </w:r>
      <w:r w:rsidRPr="000C759A">
        <w:rPr>
          <w:b/>
        </w:rPr>
        <w:tab/>
      </w:r>
      <w:r>
        <w:rPr>
          <w:b/>
        </w:rPr>
        <w:tab/>
      </w:r>
      <w:r>
        <w:rPr>
          <w:b/>
        </w:rPr>
        <w:tab/>
      </w:r>
      <w:r w:rsidRPr="00E25182">
        <w:t>2 Kings 2:23-25</w:t>
      </w:r>
    </w:p>
    <w:p w:rsidR="00514C56" w:rsidRPr="000C759A" w:rsidRDefault="00514C56" w:rsidP="00514C56">
      <w:pPr>
        <w:rPr>
          <w:b/>
        </w:rPr>
      </w:pPr>
      <w:r w:rsidRPr="000C759A">
        <w:rPr>
          <w:b/>
        </w:rPr>
        <w:t>Moab Revolts</w:t>
      </w:r>
      <w:r w:rsidRPr="000C759A">
        <w:rPr>
          <w:b/>
        </w:rPr>
        <w:tab/>
      </w:r>
      <w:r>
        <w:rPr>
          <w:b/>
        </w:rPr>
        <w:tab/>
      </w:r>
      <w:r>
        <w:rPr>
          <w:b/>
        </w:rPr>
        <w:tab/>
      </w:r>
      <w:r>
        <w:rPr>
          <w:b/>
        </w:rPr>
        <w:tab/>
      </w:r>
      <w:r w:rsidRPr="00E25182">
        <w:t>2 Kings 3:1-27</w:t>
      </w:r>
    </w:p>
    <w:p w:rsidR="00514C56" w:rsidRPr="00E25182" w:rsidRDefault="00514C56" w:rsidP="00514C56">
      <w:pPr>
        <w:rPr>
          <w:b/>
        </w:rPr>
      </w:pPr>
      <w:r w:rsidRPr="000C759A">
        <w:rPr>
          <w:b/>
        </w:rPr>
        <w:t>The Widow’s Oil</w:t>
      </w:r>
      <w:r w:rsidRPr="000C759A">
        <w:rPr>
          <w:b/>
        </w:rPr>
        <w:tab/>
      </w:r>
      <w:r>
        <w:rPr>
          <w:b/>
        </w:rPr>
        <w:tab/>
      </w:r>
      <w:r>
        <w:rPr>
          <w:b/>
        </w:rPr>
        <w:tab/>
      </w:r>
      <w:r w:rsidRPr="00E25182">
        <w:t>2 Kings 4:1-7</w:t>
      </w:r>
    </w:p>
    <w:p w:rsidR="00514C56" w:rsidRPr="00E25182" w:rsidRDefault="00514C56" w:rsidP="00514C56">
      <w:r w:rsidRPr="00E25182">
        <w:rPr>
          <w:b/>
        </w:rPr>
        <w:t>S</w:t>
      </w:r>
      <w:r>
        <w:rPr>
          <w:b/>
        </w:rPr>
        <w:t>h</w:t>
      </w:r>
      <w:r w:rsidRPr="00E25182">
        <w:rPr>
          <w:b/>
        </w:rPr>
        <w:t>unammite’s Son Restored to Life</w:t>
      </w:r>
      <w:r>
        <w:t xml:space="preserve"> </w:t>
      </w:r>
      <w:r w:rsidRPr="00E25182">
        <w:t>2 Kings 4:8-37</w:t>
      </w:r>
    </w:p>
    <w:p w:rsidR="00514C56" w:rsidRPr="00E25182" w:rsidRDefault="00514C56" w:rsidP="00514C56">
      <w:r w:rsidRPr="00E25182">
        <w:rPr>
          <w:b/>
        </w:rPr>
        <w:t>Death in the Pot</w:t>
      </w:r>
      <w:r w:rsidRPr="00E25182">
        <w:tab/>
      </w:r>
      <w:r>
        <w:tab/>
      </w:r>
      <w:r>
        <w:tab/>
      </w:r>
      <w:r w:rsidRPr="00E25182">
        <w:t>2 Kings 4:38-41</w:t>
      </w:r>
    </w:p>
    <w:p w:rsidR="00514C56" w:rsidRPr="00E25182" w:rsidRDefault="00514C56" w:rsidP="00514C56">
      <w:r w:rsidRPr="00E25182">
        <w:rPr>
          <w:b/>
        </w:rPr>
        <w:t>Feeding of a Hundred</w:t>
      </w:r>
      <w:r w:rsidRPr="00E25182">
        <w:tab/>
      </w:r>
      <w:r>
        <w:tab/>
      </w:r>
      <w:r w:rsidRPr="00E25182">
        <w:t>2 Kings 4:42-44</w:t>
      </w:r>
    </w:p>
    <w:p w:rsidR="00514C56" w:rsidRPr="00E25182" w:rsidRDefault="00514C56" w:rsidP="00514C56">
      <w:r w:rsidRPr="00E25182">
        <w:rPr>
          <w:b/>
        </w:rPr>
        <w:t>Naaman Healed of Leprosy</w:t>
      </w:r>
      <w:r w:rsidRPr="00E25182">
        <w:tab/>
      </w:r>
      <w:r>
        <w:tab/>
      </w:r>
      <w:r w:rsidRPr="00E25182">
        <w:t>2 Kings 5:1-27</w:t>
      </w:r>
    </w:p>
    <w:p w:rsidR="00514C56" w:rsidRPr="00E25182" w:rsidRDefault="00514C56" w:rsidP="00514C56">
      <w:r w:rsidRPr="00E25182">
        <w:rPr>
          <w:b/>
        </w:rPr>
        <w:t>An Axhead Floats</w:t>
      </w:r>
      <w:r>
        <w:tab/>
      </w:r>
      <w:r>
        <w:tab/>
      </w:r>
      <w:r>
        <w:tab/>
      </w:r>
      <w:r w:rsidRPr="00E25182">
        <w:t>2 Kings 6:1-7</w:t>
      </w:r>
    </w:p>
    <w:p w:rsidR="00514C56" w:rsidRPr="00E25182" w:rsidRDefault="00514C56" w:rsidP="00514C56">
      <w:r w:rsidRPr="00E25182">
        <w:rPr>
          <w:b/>
        </w:rPr>
        <w:t>Elisha Traps Blinded Arameans</w:t>
      </w:r>
      <w:r w:rsidRPr="00E25182">
        <w:tab/>
        <w:t>2 Kings 6:8-23</w:t>
      </w:r>
    </w:p>
    <w:p w:rsidR="00514C56" w:rsidRPr="00E25182" w:rsidRDefault="00514C56" w:rsidP="00514C56">
      <w:r w:rsidRPr="00E25182">
        <w:rPr>
          <w:b/>
        </w:rPr>
        <w:t>Famine in Besieged Samaria</w:t>
      </w:r>
      <w:r>
        <w:tab/>
      </w:r>
      <w:r w:rsidRPr="00E25182">
        <w:t>2 Kings 6:24-7:2</w:t>
      </w:r>
    </w:p>
    <w:p w:rsidR="00514C56" w:rsidRPr="00E25182" w:rsidRDefault="00514C56" w:rsidP="00514C56">
      <w:r w:rsidRPr="00E25182">
        <w:rPr>
          <w:b/>
        </w:rPr>
        <w:t>The Siege Lifted</w:t>
      </w:r>
      <w:r>
        <w:tab/>
      </w:r>
      <w:r>
        <w:tab/>
      </w:r>
      <w:r>
        <w:tab/>
      </w:r>
      <w:r w:rsidRPr="00E25182">
        <w:t>2 Kings 6:3-20</w:t>
      </w:r>
    </w:p>
    <w:p w:rsidR="00514C56" w:rsidRPr="00E25182" w:rsidRDefault="00514C56" w:rsidP="00514C56">
      <w:r w:rsidRPr="00C47CC5">
        <w:rPr>
          <w:b/>
        </w:rPr>
        <w:t>The Shunammite’s Land Restored</w:t>
      </w:r>
      <w:r>
        <w:tab/>
      </w:r>
      <w:r w:rsidRPr="00E25182">
        <w:t>2 Kings 8:1-6</w:t>
      </w:r>
    </w:p>
    <w:p w:rsidR="00514C56" w:rsidRPr="00E25182" w:rsidRDefault="00514C56" w:rsidP="00514C56">
      <w:r w:rsidRPr="00C47CC5">
        <w:rPr>
          <w:b/>
        </w:rPr>
        <w:t>Hazael Murders Ben-Hadad</w:t>
      </w:r>
      <w:r>
        <w:tab/>
      </w:r>
      <w:r w:rsidRPr="00E25182">
        <w:t>2 Kings 8:7-15</w:t>
      </w:r>
    </w:p>
    <w:p w:rsidR="00514C56" w:rsidRPr="00E25182" w:rsidRDefault="00514C56" w:rsidP="00514C56">
      <w:r w:rsidRPr="00C47CC5">
        <w:rPr>
          <w:b/>
        </w:rPr>
        <w:t>Jehoram King of Judah</w:t>
      </w:r>
      <w:r w:rsidRPr="00E25182">
        <w:tab/>
      </w:r>
      <w:r>
        <w:tab/>
      </w:r>
      <w:r w:rsidRPr="00E25182">
        <w:t>2 Kings 8:16-24 &amp; 2 Chronicles 21:4-20</w:t>
      </w:r>
    </w:p>
    <w:p w:rsidR="00514C56" w:rsidRPr="00E25182" w:rsidRDefault="00514C56" w:rsidP="00514C56">
      <w:r w:rsidRPr="00C47CC5">
        <w:rPr>
          <w:b/>
        </w:rPr>
        <w:lastRenderedPageBreak/>
        <w:t>Ahaziah King of Judah</w:t>
      </w:r>
      <w:r w:rsidRPr="00E25182">
        <w:tab/>
      </w:r>
      <w:r>
        <w:tab/>
      </w:r>
      <w:r w:rsidRPr="00E25182">
        <w:t>2 Kings 8:25-29 &amp; 2 Chronicles 22:1-6)</w:t>
      </w:r>
    </w:p>
    <w:p w:rsidR="00514C56" w:rsidRPr="00514C56" w:rsidRDefault="00514C56" w:rsidP="00514C56">
      <w:pPr>
        <w:rPr>
          <w:b/>
        </w:rPr>
      </w:pPr>
      <w:r w:rsidRPr="00514C56">
        <w:rPr>
          <w:b/>
        </w:rPr>
        <w:t>Jehu Anointed King of Israel</w:t>
      </w:r>
      <w:r w:rsidRPr="00514C56">
        <w:rPr>
          <w:b/>
        </w:rPr>
        <w:tab/>
      </w:r>
      <w:r w:rsidRPr="00514C56">
        <w:tab/>
        <w:t>2 Kings 9:1-13</w:t>
      </w:r>
    </w:p>
    <w:p w:rsidR="00514C56" w:rsidRPr="00514C56" w:rsidRDefault="00514C56" w:rsidP="00514C56">
      <w:pPr>
        <w:pStyle w:val="WW-BodyTextIndent2"/>
        <w:ind w:firstLine="0"/>
        <w:rPr>
          <w:b/>
          <w:szCs w:val="24"/>
          <w:u w:val="none"/>
        </w:rPr>
      </w:pPr>
      <w:r w:rsidRPr="00514C56">
        <w:rPr>
          <w:szCs w:val="24"/>
          <w:u w:val="none"/>
        </w:rPr>
        <w:t xml:space="preserve">Jehu </w:t>
      </w:r>
      <w:r w:rsidRPr="00514C56">
        <w:rPr>
          <w:rFonts w:ascii="Times New Roman" w:hAnsi="Times New Roman"/>
          <w:b/>
          <w:sz w:val="24"/>
          <w:szCs w:val="24"/>
          <w:u w:val="none"/>
        </w:rPr>
        <w:t>Kills</w:t>
      </w:r>
      <w:r w:rsidRPr="00514C56">
        <w:rPr>
          <w:szCs w:val="24"/>
          <w:u w:val="none"/>
        </w:rPr>
        <w:t xml:space="preserve"> </w:t>
      </w:r>
      <w:r w:rsidRPr="00514C56">
        <w:rPr>
          <w:rFonts w:ascii="Times New Roman" w:hAnsi="Times New Roman"/>
          <w:b/>
          <w:sz w:val="24"/>
          <w:szCs w:val="24"/>
          <w:u w:val="none"/>
        </w:rPr>
        <w:t>Joram</w:t>
      </w:r>
      <w:r w:rsidRPr="00514C56">
        <w:rPr>
          <w:szCs w:val="24"/>
          <w:u w:val="none"/>
        </w:rPr>
        <w:t xml:space="preserve"> and Ahaziah</w:t>
      </w:r>
      <w:r w:rsidRPr="00514C56">
        <w:rPr>
          <w:szCs w:val="24"/>
          <w:u w:val="none"/>
        </w:rPr>
        <w:tab/>
        <w:t>2 Kings 9:14-29 &amp; 2 Chronicles 22:7-9</w:t>
      </w:r>
    </w:p>
    <w:p w:rsidR="00514C56" w:rsidRPr="00514C56" w:rsidRDefault="00514C56" w:rsidP="00514C56">
      <w:pPr>
        <w:pStyle w:val="WW-BodyTextIndent2"/>
        <w:ind w:firstLine="0"/>
        <w:rPr>
          <w:b/>
          <w:sz w:val="24"/>
          <w:szCs w:val="24"/>
          <w:u w:val="none"/>
        </w:rPr>
      </w:pPr>
      <w:r w:rsidRPr="00514C56">
        <w:rPr>
          <w:rFonts w:ascii="Times New Roman" w:hAnsi="Times New Roman"/>
          <w:b/>
          <w:sz w:val="24"/>
          <w:szCs w:val="24"/>
          <w:u w:val="none"/>
        </w:rPr>
        <w:t>Jezebel</w:t>
      </w:r>
      <w:r w:rsidRPr="00514C56">
        <w:rPr>
          <w:sz w:val="24"/>
          <w:szCs w:val="24"/>
          <w:u w:val="none"/>
        </w:rPr>
        <w:t xml:space="preserve"> Killed</w:t>
      </w:r>
      <w:r w:rsidRPr="00514C56">
        <w:rPr>
          <w:sz w:val="24"/>
          <w:szCs w:val="24"/>
          <w:u w:val="none"/>
        </w:rPr>
        <w:tab/>
      </w:r>
      <w:r w:rsidRPr="00514C56">
        <w:rPr>
          <w:sz w:val="24"/>
          <w:szCs w:val="24"/>
          <w:u w:val="none"/>
        </w:rPr>
        <w:tab/>
      </w:r>
      <w:r w:rsidRPr="00514C56">
        <w:rPr>
          <w:sz w:val="24"/>
          <w:szCs w:val="24"/>
          <w:u w:val="none"/>
        </w:rPr>
        <w:tab/>
      </w:r>
      <w:r w:rsidRPr="00514C56">
        <w:rPr>
          <w:sz w:val="24"/>
          <w:szCs w:val="24"/>
          <w:u w:val="none"/>
        </w:rPr>
        <w:tab/>
        <w:t>2 Kings 9:30-37</w:t>
      </w:r>
    </w:p>
    <w:p w:rsidR="00514C56" w:rsidRPr="00514C56" w:rsidRDefault="00514C56" w:rsidP="00514C56">
      <w:pPr>
        <w:rPr>
          <w:b/>
        </w:rPr>
      </w:pPr>
      <w:r w:rsidRPr="00514C56">
        <w:rPr>
          <w:b/>
        </w:rPr>
        <w:t>Ahab’s Family Killed</w:t>
      </w:r>
      <w:r w:rsidRPr="00514C56">
        <w:rPr>
          <w:b/>
        </w:rPr>
        <w:tab/>
      </w:r>
      <w:r w:rsidRPr="00514C56">
        <w:rPr>
          <w:b/>
        </w:rPr>
        <w:tab/>
      </w:r>
      <w:r w:rsidRPr="00514C56">
        <w:t>2 Kings 10:1-17</w:t>
      </w:r>
    </w:p>
    <w:p w:rsidR="00514C56" w:rsidRPr="00514C56" w:rsidRDefault="00514C56" w:rsidP="00514C56">
      <w:pPr>
        <w:pStyle w:val="WW-BodyTextIndent2"/>
        <w:ind w:firstLine="0"/>
        <w:rPr>
          <w:sz w:val="24"/>
          <w:szCs w:val="24"/>
          <w:u w:val="none"/>
        </w:rPr>
      </w:pPr>
      <w:r w:rsidRPr="00514C56">
        <w:rPr>
          <w:rFonts w:ascii="Times New Roman" w:hAnsi="Times New Roman"/>
          <w:b/>
          <w:sz w:val="24"/>
          <w:szCs w:val="24"/>
          <w:u w:val="none"/>
        </w:rPr>
        <w:t>Ministers</w:t>
      </w:r>
      <w:r w:rsidRPr="00514C56">
        <w:rPr>
          <w:sz w:val="24"/>
          <w:szCs w:val="24"/>
          <w:u w:val="none"/>
        </w:rPr>
        <w:t xml:space="preserve"> of Baal Killed</w:t>
      </w:r>
      <w:r w:rsidRPr="00514C56">
        <w:rPr>
          <w:sz w:val="24"/>
          <w:szCs w:val="24"/>
          <w:u w:val="none"/>
        </w:rPr>
        <w:tab/>
      </w:r>
      <w:r w:rsidRPr="00514C56">
        <w:rPr>
          <w:sz w:val="24"/>
          <w:szCs w:val="24"/>
          <w:u w:val="none"/>
        </w:rPr>
        <w:tab/>
        <w:t>2 Kings 10:18-36</w:t>
      </w:r>
    </w:p>
    <w:p w:rsidR="00514C56" w:rsidRPr="00514C56" w:rsidRDefault="00514C56" w:rsidP="00514C56">
      <w:pPr>
        <w:pStyle w:val="WW-BodyTextIndent2"/>
        <w:ind w:firstLine="0"/>
        <w:rPr>
          <w:b/>
          <w:sz w:val="24"/>
          <w:szCs w:val="24"/>
          <w:u w:val="none"/>
        </w:rPr>
      </w:pPr>
      <w:r w:rsidRPr="00514C56">
        <w:rPr>
          <w:rFonts w:ascii="Times New Roman" w:hAnsi="Times New Roman"/>
          <w:b/>
          <w:sz w:val="24"/>
          <w:szCs w:val="24"/>
          <w:u w:val="none"/>
        </w:rPr>
        <w:t>Athaliah</w:t>
      </w:r>
      <w:r w:rsidRPr="00514C56">
        <w:rPr>
          <w:sz w:val="24"/>
          <w:szCs w:val="24"/>
          <w:u w:val="none"/>
        </w:rPr>
        <w:t xml:space="preserve"> and Joash</w:t>
      </w:r>
      <w:r w:rsidRPr="00514C56">
        <w:rPr>
          <w:sz w:val="24"/>
          <w:szCs w:val="24"/>
          <w:u w:val="none"/>
        </w:rPr>
        <w:tab/>
      </w:r>
      <w:r w:rsidRPr="00514C56">
        <w:rPr>
          <w:sz w:val="24"/>
          <w:szCs w:val="24"/>
          <w:u w:val="none"/>
        </w:rPr>
        <w:tab/>
      </w:r>
      <w:r w:rsidRPr="00514C56">
        <w:rPr>
          <w:sz w:val="24"/>
          <w:szCs w:val="24"/>
          <w:u w:val="none"/>
        </w:rPr>
        <w:tab/>
        <w:t>2 Kings 11:1-21 &amp; 2 Chronicles 22:10-23:21</w:t>
      </w:r>
    </w:p>
    <w:p w:rsidR="00514C56" w:rsidRPr="00514C56" w:rsidRDefault="00514C56" w:rsidP="00514C56">
      <w:pPr>
        <w:pStyle w:val="WW-BodyTextIndent2"/>
        <w:ind w:firstLine="0"/>
        <w:rPr>
          <w:b/>
          <w:sz w:val="24"/>
          <w:szCs w:val="24"/>
          <w:u w:val="none"/>
        </w:rPr>
      </w:pPr>
      <w:r w:rsidRPr="00514C56">
        <w:rPr>
          <w:sz w:val="24"/>
          <w:szCs w:val="24"/>
          <w:u w:val="none"/>
        </w:rPr>
        <w:t>Joash Repairs the Temple</w:t>
      </w:r>
      <w:r w:rsidRPr="00514C56">
        <w:rPr>
          <w:sz w:val="24"/>
          <w:szCs w:val="24"/>
          <w:u w:val="none"/>
        </w:rPr>
        <w:tab/>
      </w:r>
      <w:r w:rsidRPr="00514C56">
        <w:rPr>
          <w:sz w:val="24"/>
          <w:szCs w:val="24"/>
          <w:u w:val="none"/>
        </w:rPr>
        <w:tab/>
        <w:t>2 Kings 12:1-16 &amp; 2 Chronicles 24:1-16</w:t>
      </w:r>
    </w:p>
    <w:p w:rsidR="00514C56" w:rsidRPr="00514C56" w:rsidRDefault="00514C56" w:rsidP="00514C56">
      <w:pPr>
        <w:pStyle w:val="WW-BodyTextIndent2"/>
        <w:ind w:firstLine="0"/>
        <w:rPr>
          <w:b/>
          <w:sz w:val="24"/>
          <w:szCs w:val="24"/>
          <w:u w:val="none"/>
        </w:rPr>
      </w:pPr>
      <w:r w:rsidRPr="00514C56">
        <w:rPr>
          <w:sz w:val="24"/>
          <w:szCs w:val="24"/>
          <w:u w:val="none"/>
        </w:rPr>
        <w:t xml:space="preserve">The </w:t>
      </w:r>
      <w:r w:rsidRPr="00514C56">
        <w:rPr>
          <w:rFonts w:ascii="Times New Roman" w:hAnsi="Times New Roman"/>
          <w:b/>
          <w:sz w:val="24"/>
          <w:szCs w:val="24"/>
          <w:u w:val="none"/>
        </w:rPr>
        <w:t>Wickedness</w:t>
      </w:r>
      <w:r w:rsidRPr="00514C56">
        <w:rPr>
          <w:sz w:val="24"/>
          <w:szCs w:val="24"/>
          <w:u w:val="none"/>
        </w:rPr>
        <w:t xml:space="preserve"> of Joash</w:t>
      </w:r>
      <w:r w:rsidRPr="00514C56">
        <w:rPr>
          <w:sz w:val="24"/>
          <w:szCs w:val="24"/>
          <w:u w:val="none"/>
        </w:rPr>
        <w:tab/>
      </w:r>
      <w:r w:rsidRPr="00514C56">
        <w:rPr>
          <w:sz w:val="24"/>
          <w:szCs w:val="24"/>
          <w:u w:val="none"/>
        </w:rPr>
        <w:tab/>
        <w:t>2 Chronicles 24:17-27 (also 2 Kings 12:17-21)</w:t>
      </w:r>
    </w:p>
    <w:p w:rsidR="00514C56" w:rsidRPr="00514C56" w:rsidRDefault="00514C56" w:rsidP="00514C56">
      <w:pPr>
        <w:pStyle w:val="WW-BodyTextIndent2"/>
        <w:ind w:firstLine="0"/>
        <w:rPr>
          <w:b/>
          <w:szCs w:val="24"/>
          <w:u w:val="none"/>
        </w:rPr>
      </w:pPr>
      <w:r w:rsidRPr="00514C56">
        <w:rPr>
          <w:rFonts w:ascii="Times New Roman" w:hAnsi="Times New Roman"/>
          <w:b/>
          <w:sz w:val="24"/>
          <w:szCs w:val="24"/>
          <w:u w:val="none"/>
        </w:rPr>
        <w:t>Jehoahaz</w:t>
      </w:r>
      <w:r w:rsidRPr="00514C56">
        <w:rPr>
          <w:szCs w:val="24"/>
          <w:u w:val="none"/>
        </w:rPr>
        <w:t xml:space="preserve"> King of Israel</w:t>
      </w:r>
      <w:r w:rsidRPr="00514C56">
        <w:rPr>
          <w:szCs w:val="24"/>
          <w:u w:val="none"/>
        </w:rPr>
        <w:tab/>
      </w:r>
      <w:r w:rsidRPr="00514C56">
        <w:rPr>
          <w:szCs w:val="24"/>
          <w:u w:val="none"/>
        </w:rPr>
        <w:tab/>
        <w:t>2 Kings 13:1-9</w:t>
      </w:r>
    </w:p>
    <w:p w:rsidR="00514C56" w:rsidRPr="00514C56" w:rsidRDefault="00514C56" w:rsidP="00514C56">
      <w:pPr>
        <w:rPr>
          <w:b/>
        </w:rPr>
      </w:pPr>
      <w:r w:rsidRPr="00514C56">
        <w:rPr>
          <w:b/>
        </w:rPr>
        <w:t>Jehoash King of Israel</w:t>
      </w:r>
      <w:r w:rsidRPr="00514C56">
        <w:tab/>
      </w:r>
      <w:r w:rsidRPr="00514C56">
        <w:tab/>
        <w:t>2 Kings 13:10-25</w:t>
      </w:r>
    </w:p>
    <w:p w:rsidR="00514C56" w:rsidRPr="00514C56" w:rsidRDefault="00514C56" w:rsidP="00514C56">
      <w:pPr>
        <w:pStyle w:val="WW-BodyTextIndent2"/>
        <w:ind w:firstLine="0"/>
        <w:rPr>
          <w:sz w:val="24"/>
          <w:szCs w:val="24"/>
          <w:u w:val="none"/>
        </w:rPr>
      </w:pPr>
      <w:r w:rsidRPr="00514C56">
        <w:rPr>
          <w:b/>
          <w:sz w:val="24"/>
          <w:szCs w:val="24"/>
          <w:u w:val="none"/>
        </w:rPr>
        <w:t>Amaziah King of Judah</w:t>
      </w:r>
      <w:r w:rsidRPr="00514C56">
        <w:rPr>
          <w:sz w:val="24"/>
          <w:szCs w:val="24"/>
          <w:u w:val="none"/>
        </w:rPr>
        <w:tab/>
      </w:r>
      <w:r w:rsidRPr="00514C56">
        <w:rPr>
          <w:sz w:val="24"/>
          <w:szCs w:val="24"/>
          <w:u w:val="none"/>
        </w:rPr>
        <w:tab/>
        <w:t>2 Kings 14:1-22 &amp; 2 Chronicles 25:1-28</w:t>
      </w:r>
    </w:p>
    <w:p w:rsidR="00514C56" w:rsidRPr="00514C56" w:rsidRDefault="00514C56" w:rsidP="00514C56">
      <w:pPr>
        <w:pStyle w:val="WW-BodyTextIndent2"/>
        <w:ind w:firstLine="0"/>
        <w:rPr>
          <w:szCs w:val="24"/>
          <w:u w:val="none"/>
        </w:rPr>
      </w:pPr>
      <w:r w:rsidRPr="00514C56">
        <w:rPr>
          <w:rFonts w:ascii="Times New Roman" w:hAnsi="Times New Roman"/>
          <w:b/>
          <w:sz w:val="24"/>
          <w:szCs w:val="24"/>
          <w:u w:val="none"/>
        </w:rPr>
        <w:t>Jereboam</w:t>
      </w:r>
      <w:r w:rsidRPr="00514C56">
        <w:rPr>
          <w:szCs w:val="24"/>
          <w:u w:val="none"/>
        </w:rPr>
        <w:t xml:space="preserve"> II King of Israel</w:t>
      </w:r>
      <w:r w:rsidRPr="00514C56">
        <w:rPr>
          <w:szCs w:val="24"/>
          <w:u w:val="none"/>
        </w:rPr>
        <w:tab/>
      </w:r>
      <w:r w:rsidRPr="00514C56">
        <w:rPr>
          <w:szCs w:val="24"/>
          <w:u w:val="none"/>
        </w:rPr>
        <w:tab/>
        <w:t>2 Kings 14:23-29</w:t>
      </w:r>
    </w:p>
    <w:p w:rsidR="00514C56" w:rsidRPr="00514C56" w:rsidRDefault="00514C56" w:rsidP="00514C56">
      <w:r w:rsidRPr="00514C56">
        <w:rPr>
          <w:b/>
        </w:rPr>
        <w:t>Azariah (Uzziah) King of Judah</w:t>
      </w:r>
      <w:r w:rsidRPr="00514C56">
        <w:tab/>
        <w:t>2 Kings 15:1-7 &amp; 2 Chronicles 26:1-23</w:t>
      </w:r>
    </w:p>
    <w:p w:rsidR="00514C56" w:rsidRPr="00514C56" w:rsidRDefault="00514C56" w:rsidP="00514C56">
      <w:pPr>
        <w:pStyle w:val="WW-BodyTextIndent2"/>
        <w:ind w:firstLine="0"/>
        <w:rPr>
          <w:szCs w:val="24"/>
          <w:u w:val="none"/>
        </w:rPr>
      </w:pPr>
      <w:r w:rsidRPr="00514C56">
        <w:rPr>
          <w:rFonts w:ascii="Times New Roman" w:hAnsi="Times New Roman"/>
          <w:b/>
          <w:sz w:val="24"/>
          <w:szCs w:val="24"/>
          <w:u w:val="none"/>
        </w:rPr>
        <w:t>Zechariah</w:t>
      </w:r>
      <w:r w:rsidRPr="00514C56">
        <w:rPr>
          <w:szCs w:val="24"/>
          <w:u w:val="none"/>
        </w:rPr>
        <w:t xml:space="preserve"> King of Israel</w:t>
      </w:r>
      <w:r w:rsidRPr="00514C56">
        <w:rPr>
          <w:szCs w:val="24"/>
          <w:u w:val="none"/>
        </w:rPr>
        <w:tab/>
      </w:r>
      <w:r w:rsidRPr="00514C56">
        <w:rPr>
          <w:szCs w:val="24"/>
          <w:u w:val="none"/>
        </w:rPr>
        <w:tab/>
        <w:t>2 Kings 15:8-12</w:t>
      </w:r>
    </w:p>
    <w:p w:rsidR="00514C56" w:rsidRPr="00514C56" w:rsidRDefault="00514C56" w:rsidP="00514C56">
      <w:pPr>
        <w:pStyle w:val="WW-BodyTextIndent2"/>
        <w:ind w:firstLine="0"/>
        <w:rPr>
          <w:b/>
          <w:sz w:val="24"/>
          <w:szCs w:val="24"/>
          <w:u w:val="none"/>
        </w:rPr>
      </w:pPr>
      <w:r w:rsidRPr="00514C56">
        <w:rPr>
          <w:rFonts w:ascii="Times New Roman" w:hAnsi="Times New Roman"/>
          <w:b/>
          <w:sz w:val="24"/>
          <w:szCs w:val="24"/>
          <w:u w:val="none"/>
        </w:rPr>
        <w:t>Shallum</w:t>
      </w:r>
      <w:r w:rsidRPr="00514C56">
        <w:rPr>
          <w:sz w:val="24"/>
          <w:szCs w:val="24"/>
          <w:u w:val="none"/>
        </w:rPr>
        <w:t xml:space="preserve"> King of Israel</w:t>
      </w:r>
      <w:r w:rsidRPr="00514C56">
        <w:rPr>
          <w:sz w:val="24"/>
          <w:szCs w:val="24"/>
          <w:u w:val="none"/>
        </w:rPr>
        <w:tab/>
      </w:r>
      <w:r w:rsidRPr="00514C56">
        <w:rPr>
          <w:sz w:val="24"/>
          <w:szCs w:val="24"/>
          <w:u w:val="none"/>
        </w:rPr>
        <w:tab/>
        <w:t>2 Kings 15:13-16</w:t>
      </w:r>
    </w:p>
    <w:p w:rsidR="00514C56" w:rsidRPr="00514C56" w:rsidRDefault="00514C56" w:rsidP="00514C56">
      <w:pPr>
        <w:pStyle w:val="WW-BodyTextIndent2"/>
        <w:ind w:firstLine="0"/>
        <w:rPr>
          <w:sz w:val="24"/>
          <w:szCs w:val="24"/>
          <w:u w:val="none"/>
        </w:rPr>
      </w:pPr>
      <w:r w:rsidRPr="00514C56">
        <w:rPr>
          <w:rFonts w:ascii="Times New Roman" w:hAnsi="Times New Roman"/>
          <w:b/>
          <w:sz w:val="24"/>
          <w:szCs w:val="24"/>
          <w:u w:val="none"/>
        </w:rPr>
        <w:t>Menahem</w:t>
      </w:r>
      <w:r w:rsidRPr="00514C56">
        <w:rPr>
          <w:sz w:val="24"/>
          <w:szCs w:val="24"/>
          <w:u w:val="none"/>
        </w:rPr>
        <w:t xml:space="preserve"> King of Israel</w:t>
      </w:r>
      <w:r w:rsidRPr="00514C56">
        <w:rPr>
          <w:sz w:val="24"/>
          <w:szCs w:val="24"/>
          <w:u w:val="none"/>
        </w:rPr>
        <w:tab/>
      </w:r>
      <w:r w:rsidRPr="00514C56">
        <w:rPr>
          <w:sz w:val="24"/>
          <w:szCs w:val="24"/>
          <w:u w:val="none"/>
        </w:rPr>
        <w:tab/>
        <w:t>2 Kings 15:17-22</w:t>
      </w:r>
    </w:p>
    <w:p w:rsidR="00514C56" w:rsidRPr="00514C56" w:rsidRDefault="00514C56" w:rsidP="00514C56">
      <w:pPr>
        <w:pStyle w:val="WW-BodyTextIndent2"/>
        <w:ind w:firstLine="0"/>
        <w:rPr>
          <w:rFonts w:ascii="Times New Roman" w:hAnsi="Times New Roman"/>
          <w:b/>
          <w:sz w:val="24"/>
          <w:szCs w:val="24"/>
          <w:u w:val="none"/>
        </w:rPr>
      </w:pPr>
      <w:r w:rsidRPr="00514C56">
        <w:rPr>
          <w:rFonts w:ascii="Times New Roman" w:hAnsi="Times New Roman"/>
          <w:b/>
          <w:sz w:val="24"/>
          <w:szCs w:val="24"/>
          <w:u w:val="none"/>
        </w:rPr>
        <w:t>Pekahiah</w:t>
      </w:r>
      <w:r w:rsidRPr="00514C56">
        <w:rPr>
          <w:sz w:val="24"/>
          <w:szCs w:val="24"/>
          <w:u w:val="none"/>
        </w:rPr>
        <w:t xml:space="preserve"> </w:t>
      </w:r>
      <w:r w:rsidRPr="00514C56">
        <w:rPr>
          <w:rFonts w:ascii="Times New Roman" w:hAnsi="Times New Roman"/>
          <w:b/>
          <w:sz w:val="24"/>
          <w:szCs w:val="24"/>
          <w:u w:val="none"/>
        </w:rPr>
        <w:t>King of Israel</w:t>
      </w:r>
      <w:r w:rsidRPr="00514C56">
        <w:rPr>
          <w:rFonts w:ascii="Times New Roman" w:hAnsi="Times New Roman"/>
          <w:b/>
          <w:sz w:val="24"/>
          <w:szCs w:val="24"/>
          <w:u w:val="none"/>
        </w:rPr>
        <w:tab/>
      </w:r>
      <w:r w:rsidRPr="00514C56">
        <w:rPr>
          <w:rFonts w:ascii="Times New Roman" w:hAnsi="Times New Roman"/>
          <w:b/>
          <w:sz w:val="24"/>
          <w:szCs w:val="24"/>
          <w:u w:val="none"/>
        </w:rPr>
        <w:tab/>
        <w:t>2 Kings 15:23-26</w:t>
      </w:r>
    </w:p>
    <w:p w:rsidR="00514C56" w:rsidRPr="00514C56" w:rsidRDefault="00514C56" w:rsidP="00514C56">
      <w:pPr>
        <w:pStyle w:val="WW-BodyTextIndent2"/>
        <w:ind w:firstLine="0"/>
        <w:rPr>
          <w:sz w:val="24"/>
          <w:szCs w:val="24"/>
          <w:u w:val="none"/>
        </w:rPr>
      </w:pPr>
      <w:r w:rsidRPr="00514C56">
        <w:rPr>
          <w:rFonts w:ascii="Times New Roman" w:hAnsi="Times New Roman"/>
          <w:b/>
          <w:sz w:val="24"/>
          <w:szCs w:val="24"/>
          <w:u w:val="none"/>
        </w:rPr>
        <w:t>Pehah</w:t>
      </w:r>
      <w:r w:rsidRPr="00514C56">
        <w:rPr>
          <w:sz w:val="24"/>
          <w:szCs w:val="24"/>
          <w:u w:val="none"/>
        </w:rPr>
        <w:t xml:space="preserve"> King of Israel</w:t>
      </w:r>
      <w:r w:rsidRPr="00514C56">
        <w:rPr>
          <w:sz w:val="24"/>
          <w:szCs w:val="24"/>
          <w:u w:val="none"/>
        </w:rPr>
        <w:tab/>
      </w:r>
      <w:r w:rsidRPr="00514C56">
        <w:rPr>
          <w:sz w:val="24"/>
          <w:szCs w:val="24"/>
          <w:u w:val="none"/>
        </w:rPr>
        <w:tab/>
      </w:r>
      <w:r w:rsidRPr="00514C56">
        <w:rPr>
          <w:sz w:val="24"/>
          <w:szCs w:val="24"/>
          <w:u w:val="none"/>
        </w:rPr>
        <w:tab/>
        <w:t>2 Kings 15:27-31</w:t>
      </w:r>
    </w:p>
    <w:p w:rsidR="00514C56" w:rsidRPr="00514C56" w:rsidRDefault="00514C56" w:rsidP="00514C56">
      <w:pPr>
        <w:pStyle w:val="WW-BodyTextIndent2"/>
        <w:ind w:firstLine="0"/>
        <w:rPr>
          <w:b/>
          <w:sz w:val="24"/>
          <w:szCs w:val="24"/>
          <w:u w:val="none"/>
        </w:rPr>
      </w:pPr>
      <w:r w:rsidRPr="00514C56">
        <w:rPr>
          <w:rFonts w:ascii="Times New Roman" w:hAnsi="Times New Roman"/>
          <w:b/>
          <w:sz w:val="24"/>
          <w:szCs w:val="24"/>
          <w:u w:val="none"/>
        </w:rPr>
        <w:t>Jotham</w:t>
      </w:r>
      <w:r w:rsidRPr="00514C56">
        <w:rPr>
          <w:sz w:val="24"/>
          <w:szCs w:val="24"/>
          <w:u w:val="none"/>
        </w:rPr>
        <w:t xml:space="preserve"> King of Judah</w:t>
      </w:r>
      <w:r w:rsidRPr="00514C56">
        <w:rPr>
          <w:sz w:val="24"/>
          <w:szCs w:val="24"/>
          <w:u w:val="none"/>
        </w:rPr>
        <w:tab/>
      </w:r>
      <w:r w:rsidRPr="00514C56">
        <w:rPr>
          <w:sz w:val="24"/>
          <w:szCs w:val="24"/>
          <w:u w:val="none"/>
        </w:rPr>
        <w:tab/>
        <w:t>2 Kings 15:32-38 &amp; 2 Chronicles 27:1-9</w:t>
      </w:r>
    </w:p>
    <w:p w:rsidR="00514C56" w:rsidRPr="00514C56" w:rsidRDefault="00514C56" w:rsidP="00514C56">
      <w:r w:rsidRPr="00514C56">
        <w:rPr>
          <w:b/>
        </w:rPr>
        <w:t>Ahaz King of Judah</w:t>
      </w:r>
      <w:r w:rsidRPr="00514C56">
        <w:tab/>
      </w:r>
      <w:r w:rsidRPr="00514C56">
        <w:tab/>
      </w:r>
      <w:r w:rsidRPr="00514C56">
        <w:tab/>
        <w:t>2 Kings 16:1-20 &amp; 2 Chronicles 28:1-27</w:t>
      </w:r>
    </w:p>
    <w:p w:rsidR="00514C56" w:rsidRPr="00514C56" w:rsidRDefault="00514C56" w:rsidP="00514C56">
      <w:pPr>
        <w:pStyle w:val="WW-BodyTextIndent2"/>
        <w:ind w:firstLine="0"/>
        <w:rPr>
          <w:b/>
          <w:szCs w:val="24"/>
          <w:u w:val="none"/>
        </w:rPr>
      </w:pPr>
      <w:r w:rsidRPr="00514C56">
        <w:rPr>
          <w:rFonts w:ascii="Times New Roman" w:hAnsi="Times New Roman"/>
          <w:b/>
          <w:sz w:val="24"/>
          <w:szCs w:val="24"/>
          <w:u w:val="none"/>
        </w:rPr>
        <w:t>Hoshea</w:t>
      </w:r>
      <w:r w:rsidRPr="00514C56">
        <w:rPr>
          <w:szCs w:val="24"/>
          <w:u w:val="none"/>
        </w:rPr>
        <w:t xml:space="preserve"> Last King of Israel</w:t>
      </w:r>
      <w:r w:rsidRPr="00514C56">
        <w:rPr>
          <w:szCs w:val="24"/>
          <w:u w:val="none"/>
        </w:rPr>
        <w:tab/>
      </w:r>
      <w:r w:rsidRPr="00514C56">
        <w:rPr>
          <w:szCs w:val="24"/>
          <w:u w:val="none"/>
        </w:rPr>
        <w:tab/>
        <w:t>2 Kings 17:1-6</w:t>
      </w:r>
    </w:p>
    <w:p w:rsidR="00514C56" w:rsidRPr="00514C56" w:rsidRDefault="00514C56" w:rsidP="00514C56">
      <w:pPr>
        <w:rPr>
          <w:b/>
        </w:rPr>
      </w:pPr>
      <w:r w:rsidRPr="00514C56">
        <w:rPr>
          <w:b/>
        </w:rPr>
        <w:t>Israel Exiled Because of Sin</w:t>
      </w:r>
      <w:r w:rsidRPr="00514C56">
        <w:rPr>
          <w:b/>
        </w:rPr>
        <w:tab/>
      </w:r>
      <w:r w:rsidRPr="00514C56">
        <w:tab/>
        <w:t>2 Kings 17:7-23</w:t>
      </w:r>
    </w:p>
    <w:p w:rsidR="00514C56" w:rsidRPr="00514C56" w:rsidRDefault="00514C56" w:rsidP="00514C56">
      <w:pPr>
        <w:rPr>
          <w:b/>
        </w:rPr>
      </w:pPr>
      <w:r w:rsidRPr="00514C56">
        <w:rPr>
          <w:b/>
        </w:rPr>
        <w:t>Samaria Resettled</w:t>
      </w:r>
      <w:r w:rsidRPr="00514C56">
        <w:rPr>
          <w:b/>
        </w:rPr>
        <w:tab/>
      </w:r>
      <w:r w:rsidRPr="00514C56">
        <w:rPr>
          <w:b/>
        </w:rPr>
        <w:tab/>
      </w:r>
      <w:r w:rsidRPr="00514C56">
        <w:rPr>
          <w:b/>
        </w:rPr>
        <w:tab/>
      </w:r>
      <w:r w:rsidRPr="00514C56">
        <w:t>2 Kings 17:24-41</w:t>
      </w:r>
    </w:p>
    <w:p w:rsidR="00514C56" w:rsidRPr="00514C56" w:rsidRDefault="00514C56" w:rsidP="00514C56">
      <w:r w:rsidRPr="00514C56">
        <w:rPr>
          <w:b/>
        </w:rPr>
        <w:t>Hezekiah King of Judah (Part 1)</w:t>
      </w:r>
      <w:r w:rsidRPr="00514C56">
        <w:tab/>
        <w:t>2 Kings 18:1-8 &amp; 2 Chronicles 29:1-2</w:t>
      </w:r>
    </w:p>
    <w:p w:rsidR="00514C56" w:rsidRPr="00514C56" w:rsidRDefault="00514C56" w:rsidP="00514C56">
      <w:pPr>
        <w:pStyle w:val="WW-BodyTextIndent2"/>
        <w:ind w:firstLine="0"/>
        <w:rPr>
          <w:rFonts w:ascii="Times New Roman" w:hAnsi="Times New Roman"/>
          <w:b/>
          <w:sz w:val="24"/>
          <w:szCs w:val="24"/>
          <w:u w:val="none"/>
        </w:rPr>
      </w:pPr>
      <w:r w:rsidRPr="00514C56">
        <w:rPr>
          <w:rFonts w:ascii="Times New Roman" w:hAnsi="Times New Roman"/>
          <w:b/>
          <w:sz w:val="24"/>
          <w:szCs w:val="24"/>
          <w:u w:val="none"/>
        </w:rPr>
        <w:t>Hezekiah Purifies the Temple</w:t>
      </w:r>
      <w:r w:rsidRPr="00514C56">
        <w:rPr>
          <w:rFonts w:ascii="Times New Roman" w:hAnsi="Times New Roman"/>
          <w:sz w:val="24"/>
          <w:szCs w:val="24"/>
          <w:u w:val="none"/>
        </w:rPr>
        <w:tab/>
        <w:t>2 Chronicles 29:3-36</w:t>
      </w:r>
    </w:p>
    <w:p w:rsidR="00514C56" w:rsidRPr="00514C56" w:rsidRDefault="00514C56" w:rsidP="00514C56">
      <w:pPr>
        <w:pStyle w:val="WW-BodyTextIndent2"/>
        <w:ind w:firstLine="0"/>
        <w:rPr>
          <w:rFonts w:ascii="Times New Roman" w:hAnsi="Times New Roman"/>
          <w:b/>
          <w:sz w:val="24"/>
          <w:szCs w:val="24"/>
          <w:u w:val="none"/>
        </w:rPr>
      </w:pPr>
      <w:r w:rsidRPr="00514C56">
        <w:rPr>
          <w:rFonts w:ascii="Times New Roman" w:hAnsi="Times New Roman"/>
          <w:b/>
          <w:sz w:val="24"/>
          <w:szCs w:val="24"/>
          <w:u w:val="none"/>
        </w:rPr>
        <w:t>Hezekian Celebrates the Passover</w:t>
      </w:r>
      <w:r w:rsidRPr="00514C56">
        <w:rPr>
          <w:rFonts w:ascii="Times New Roman" w:hAnsi="Times New Roman"/>
          <w:sz w:val="24"/>
          <w:szCs w:val="24"/>
          <w:u w:val="none"/>
        </w:rPr>
        <w:tab/>
        <w:t>2 Chronicles 30:1-31:1</w:t>
      </w:r>
    </w:p>
    <w:p w:rsidR="00514C56" w:rsidRPr="00514C56" w:rsidRDefault="00514C56" w:rsidP="00514C56">
      <w:pPr>
        <w:pStyle w:val="WW-BodyTextIndent2"/>
        <w:ind w:firstLine="0"/>
        <w:rPr>
          <w:rFonts w:ascii="Times New Roman" w:hAnsi="Times New Roman"/>
          <w:b/>
          <w:sz w:val="24"/>
          <w:szCs w:val="24"/>
          <w:u w:val="none"/>
        </w:rPr>
      </w:pPr>
      <w:r w:rsidRPr="00514C56">
        <w:rPr>
          <w:rFonts w:ascii="Times New Roman" w:hAnsi="Times New Roman"/>
          <w:b/>
          <w:sz w:val="24"/>
          <w:szCs w:val="24"/>
          <w:u w:val="none"/>
        </w:rPr>
        <w:t>Contributions for Worship</w:t>
      </w:r>
      <w:r w:rsidRPr="00514C56">
        <w:rPr>
          <w:rFonts w:ascii="Times New Roman" w:hAnsi="Times New Roman"/>
          <w:b/>
          <w:sz w:val="24"/>
          <w:szCs w:val="24"/>
          <w:u w:val="none"/>
        </w:rPr>
        <w:tab/>
      </w:r>
      <w:r w:rsidRPr="00514C56">
        <w:rPr>
          <w:rFonts w:ascii="Times New Roman" w:hAnsi="Times New Roman"/>
          <w:sz w:val="24"/>
          <w:szCs w:val="24"/>
          <w:u w:val="none"/>
        </w:rPr>
        <w:tab/>
        <w:t>2 Chronicles 31:2-21</w:t>
      </w:r>
    </w:p>
    <w:p w:rsidR="00514C56" w:rsidRPr="00514C56" w:rsidRDefault="00514C56" w:rsidP="00514C56">
      <w:pPr>
        <w:pStyle w:val="WW-BodyTextIndent2"/>
        <w:ind w:firstLine="0"/>
        <w:rPr>
          <w:rFonts w:ascii="Times New Roman" w:hAnsi="Times New Roman"/>
          <w:sz w:val="24"/>
          <w:szCs w:val="24"/>
          <w:u w:val="none"/>
        </w:rPr>
      </w:pPr>
      <w:r w:rsidRPr="00514C56">
        <w:rPr>
          <w:rFonts w:ascii="Times New Roman" w:hAnsi="Times New Roman"/>
          <w:b/>
          <w:sz w:val="24"/>
          <w:szCs w:val="24"/>
          <w:u w:val="none"/>
        </w:rPr>
        <w:t>Hezekiah King of Judah (Part 2)</w:t>
      </w:r>
      <w:r w:rsidRPr="00514C56">
        <w:rPr>
          <w:rFonts w:ascii="Times New Roman" w:hAnsi="Times New Roman"/>
          <w:sz w:val="24"/>
          <w:szCs w:val="24"/>
          <w:u w:val="none"/>
        </w:rPr>
        <w:tab/>
        <w:t>2 Kings 18:9-16, 2 Chronicles 32:1-8 &amp; Isaiah 36:1</w:t>
      </w:r>
    </w:p>
    <w:p w:rsidR="00514C56" w:rsidRPr="00514C56" w:rsidRDefault="00514C56" w:rsidP="00514C56">
      <w:pPr>
        <w:pStyle w:val="WW-BodyTextIndent2"/>
        <w:ind w:firstLine="0"/>
        <w:rPr>
          <w:szCs w:val="24"/>
          <w:u w:val="none"/>
        </w:rPr>
      </w:pPr>
      <w:r w:rsidRPr="00514C56">
        <w:rPr>
          <w:rFonts w:ascii="Times New Roman" w:hAnsi="Times New Roman"/>
          <w:b/>
          <w:sz w:val="24"/>
          <w:szCs w:val="24"/>
          <w:u w:val="none"/>
        </w:rPr>
        <w:t>Sennacherib</w:t>
      </w:r>
      <w:r w:rsidRPr="00514C56">
        <w:rPr>
          <w:b/>
          <w:szCs w:val="24"/>
          <w:u w:val="none"/>
        </w:rPr>
        <w:t xml:space="preserve"> Threatens Jerusalem </w:t>
      </w:r>
      <w:r w:rsidRPr="00514C56">
        <w:rPr>
          <w:szCs w:val="24"/>
          <w:u w:val="none"/>
        </w:rPr>
        <w:t>2 Kings 18:17-37, 2 Chr 32:9-19 &amp; Isa 36:2-22</w:t>
      </w:r>
    </w:p>
    <w:p w:rsidR="00514C56" w:rsidRPr="000C759A" w:rsidRDefault="00514C56" w:rsidP="00514C56">
      <w:pPr>
        <w:pStyle w:val="WW-BodyTextIndent2"/>
        <w:ind w:firstLine="0"/>
        <w:rPr>
          <w:rFonts w:ascii="Times New Roman" w:hAnsi="Times New Roman"/>
          <w:sz w:val="24"/>
          <w:szCs w:val="24"/>
          <w:u w:val="none"/>
        </w:rPr>
      </w:pPr>
      <w:r w:rsidRPr="00514C56">
        <w:rPr>
          <w:rFonts w:ascii="Times New Roman" w:hAnsi="Times New Roman"/>
          <w:b/>
          <w:sz w:val="24"/>
          <w:szCs w:val="24"/>
          <w:u w:val="none"/>
        </w:rPr>
        <w:t>Jerusalem’s Deliverance Foretold</w:t>
      </w:r>
      <w:r w:rsidRPr="00514C56">
        <w:rPr>
          <w:rFonts w:ascii="Times New Roman" w:hAnsi="Times New Roman"/>
          <w:sz w:val="24"/>
          <w:szCs w:val="24"/>
          <w:u w:val="none"/>
        </w:rPr>
        <w:tab/>
        <w:t xml:space="preserve">2 Kings 19:1-12 </w:t>
      </w:r>
      <w:r w:rsidRPr="000C759A">
        <w:rPr>
          <w:rFonts w:ascii="Times New Roman" w:hAnsi="Times New Roman"/>
          <w:sz w:val="24"/>
          <w:szCs w:val="24"/>
          <w:u w:val="none"/>
        </w:rPr>
        <w:t>&amp; Isaiah 37:1-13</w:t>
      </w:r>
    </w:p>
    <w:p w:rsidR="00514C56" w:rsidRPr="000C759A" w:rsidRDefault="00514C56" w:rsidP="00514C56">
      <w:pPr>
        <w:tabs>
          <w:tab w:val="left" w:pos="2880"/>
        </w:tabs>
        <w:ind w:left="2880" w:hanging="2880"/>
      </w:pPr>
      <w:r w:rsidRPr="000C759A">
        <w:rPr>
          <w:b/>
        </w:rPr>
        <w:t>Hezekiah’s Prayer</w:t>
      </w:r>
      <w:r w:rsidRPr="000C759A">
        <w:rPr>
          <w:b/>
        </w:rPr>
        <w:tab/>
      </w:r>
      <w:r>
        <w:rPr>
          <w:b/>
        </w:rPr>
        <w:tab/>
      </w:r>
      <w:r w:rsidRPr="000C759A">
        <w:t xml:space="preserve">2 Kings 19:14-37, 2 Chr 33:20-23 &amp; </w:t>
      </w:r>
      <w:r>
        <w:t>Isa</w:t>
      </w:r>
      <w:r w:rsidRPr="000C759A">
        <w:t xml:space="preserve"> 37:14-38</w:t>
      </w:r>
    </w:p>
    <w:p w:rsidR="00514C56" w:rsidRPr="000C759A" w:rsidRDefault="00514C56" w:rsidP="00514C56">
      <w:r w:rsidRPr="000C759A">
        <w:rPr>
          <w:b/>
        </w:rPr>
        <w:t>Hezekiah’s Illness</w:t>
      </w:r>
      <w:r w:rsidRPr="000C759A">
        <w:rPr>
          <w:b/>
        </w:rPr>
        <w:tab/>
      </w:r>
      <w:r w:rsidRPr="000C759A">
        <w:rPr>
          <w:b/>
        </w:rPr>
        <w:tab/>
      </w:r>
      <w:r>
        <w:rPr>
          <w:b/>
        </w:rPr>
        <w:tab/>
      </w:r>
      <w:r w:rsidRPr="000C759A">
        <w:t xml:space="preserve">2 Kings 20:1-11, </w:t>
      </w:r>
      <w:r>
        <w:t>2 Chr</w:t>
      </w:r>
      <w:r w:rsidRPr="000C759A">
        <w:t xml:space="preserve"> 32:24-20 &amp; Isaiah 38:1-22</w:t>
      </w:r>
    </w:p>
    <w:p w:rsidR="00514C56" w:rsidRPr="000C759A" w:rsidRDefault="00514C56" w:rsidP="00514C56">
      <w:pPr>
        <w:ind w:left="2880" w:hanging="2910"/>
      </w:pPr>
      <w:r w:rsidRPr="000C759A">
        <w:rPr>
          <w:b/>
        </w:rPr>
        <w:t xml:space="preserve">Envoys </w:t>
      </w:r>
      <w:proofErr w:type="gramStart"/>
      <w:r w:rsidRPr="000C759A">
        <w:rPr>
          <w:b/>
        </w:rPr>
        <w:t>From</w:t>
      </w:r>
      <w:proofErr w:type="gramEnd"/>
      <w:r w:rsidRPr="000C759A">
        <w:rPr>
          <w:b/>
        </w:rPr>
        <w:t xml:space="preserve"> Babylon</w:t>
      </w:r>
      <w:r w:rsidRPr="000C759A">
        <w:rPr>
          <w:b/>
        </w:rPr>
        <w:tab/>
      </w:r>
      <w:r>
        <w:rPr>
          <w:b/>
        </w:rPr>
        <w:tab/>
      </w:r>
      <w:r w:rsidRPr="000C759A">
        <w:t>2 Kings 20:12-19, 2 Ch</w:t>
      </w:r>
      <w:r>
        <w:t>r</w:t>
      </w:r>
      <w:r w:rsidRPr="000C759A">
        <w:t xml:space="preserve"> 32:35-26, 31 &amp; </w:t>
      </w:r>
      <w:r>
        <w:t xml:space="preserve">Isa </w:t>
      </w:r>
      <w:r w:rsidRPr="000C759A">
        <w:t>39:1-8</w:t>
      </w:r>
    </w:p>
    <w:p w:rsidR="00514C56" w:rsidRPr="000C759A" w:rsidRDefault="00514C56" w:rsidP="00514C56">
      <w:r w:rsidRPr="000C759A">
        <w:rPr>
          <w:b/>
        </w:rPr>
        <w:t xml:space="preserve">Hezekiah King of Judah (Part 3) </w:t>
      </w:r>
      <w:r>
        <w:rPr>
          <w:b/>
        </w:rPr>
        <w:tab/>
      </w:r>
      <w:r w:rsidRPr="000C759A">
        <w:t>2 Kings 20:20-21 &amp; 2 Chronicles 32:27-30, 32-33</w:t>
      </w:r>
    </w:p>
    <w:p w:rsidR="00514C56" w:rsidRPr="000C759A" w:rsidRDefault="00514C56" w:rsidP="00514C56">
      <w:r w:rsidRPr="000C759A">
        <w:rPr>
          <w:b/>
        </w:rPr>
        <w:t>Manasseh King of Judah</w:t>
      </w:r>
      <w:r w:rsidRPr="000C759A">
        <w:rPr>
          <w:b/>
        </w:rPr>
        <w:tab/>
      </w:r>
      <w:r>
        <w:rPr>
          <w:b/>
        </w:rPr>
        <w:tab/>
      </w:r>
      <w:r w:rsidRPr="000C759A">
        <w:t>2 Kings 21:1-18 &amp; 2 Chronicles 33:1-20 (Jer 15:4)</w:t>
      </w:r>
    </w:p>
    <w:p w:rsidR="00514C56" w:rsidRPr="00514C56" w:rsidRDefault="00514C56" w:rsidP="00514C56">
      <w:r w:rsidRPr="000C759A">
        <w:rPr>
          <w:b/>
        </w:rPr>
        <w:t>Amon King of Judah</w:t>
      </w:r>
      <w:r w:rsidRPr="000C759A">
        <w:rPr>
          <w:b/>
        </w:rPr>
        <w:tab/>
      </w:r>
      <w:r w:rsidRPr="000C759A">
        <w:rPr>
          <w:b/>
        </w:rPr>
        <w:tab/>
      </w:r>
      <w:r>
        <w:rPr>
          <w:b/>
        </w:rPr>
        <w:tab/>
      </w:r>
      <w:r w:rsidRPr="000C759A">
        <w:t>2 Kings 21:19-</w:t>
      </w:r>
      <w:proofErr w:type="gramStart"/>
      <w:r w:rsidRPr="000C759A">
        <w:t>26  &amp;</w:t>
      </w:r>
      <w:proofErr w:type="gramEnd"/>
      <w:r w:rsidRPr="000C759A">
        <w:t xml:space="preserve"> 2 </w:t>
      </w:r>
      <w:r w:rsidRPr="00514C56">
        <w:t xml:space="preserve">Chronicles 33:21-25 </w:t>
      </w:r>
    </w:p>
    <w:p w:rsidR="00514C56" w:rsidRPr="00514C56" w:rsidRDefault="00514C56" w:rsidP="00514C56">
      <w:pPr>
        <w:pStyle w:val="WW-BodyTextIndent2"/>
        <w:ind w:firstLine="0"/>
        <w:rPr>
          <w:szCs w:val="24"/>
          <w:u w:val="none"/>
        </w:rPr>
      </w:pPr>
      <w:r w:rsidRPr="00514C56">
        <w:rPr>
          <w:rFonts w:ascii="Times New Roman" w:hAnsi="Times New Roman"/>
          <w:b/>
          <w:sz w:val="24"/>
          <w:szCs w:val="24"/>
          <w:u w:val="none"/>
        </w:rPr>
        <w:t>Josiah</w:t>
      </w:r>
      <w:r w:rsidRPr="00514C56">
        <w:rPr>
          <w:b/>
          <w:szCs w:val="24"/>
          <w:u w:val="none"/>
        </w:rPr>
        <w:t xml:space="preserve"> King of Judah</w:t>
      </w:r>
      <w:r w:rsidRPr="00514C56">
        <w:rPr>
          <w:b/>
          <w:szCs w:val="24"/>
          <w:u w:val="none"/>
        </w:rPr>
        <w:tab/>
      </w:r>
      <w:r w:rsidRPr="00514C56">
        <w:rPr>
          <w:b/>
          <w:szCs w:val="24"/>
          <w:u w:val="none"/>
        </w:rPr>
        <w:tab/>
      </w:r>
      <w:r w:rsidRPr="00514C56">
        <w:rPr>
          <w:szCs w:val="24"/>
          <w:u w:val="none"/>
        </w:rPr>
        <w:t>1 Kings 22:1-2 &amp; 2 Chronicles 34:1-2</w:t>
      </w:r>
    </w:p>
    <w:p w:rsidR="00514C56" w:rsidRPr="000C759A" w:rsidRDefault="00514C56" w:rsidP="00514C56">
      <w:pPr>
        <w:pStyle w:val="WW-BodyText3"/>
        <w:rPr>
          <w:rFonts w:ascii="Times New Roman" w:hAnsi="Times New Roman"/>
          <w:b w:val="0"/>
          <w:sz w:val="24"/>
          <w:szCs w:val="24"/>
        </w:rPr>
      </w:pPr>
      <w:r w:rsidRPr="000C759A">
        <w:rPr>
          <w:rFonts w:ascii="Times New Roman" w:hAnsi="Times New Roman"/>
          <w:sz w:val="24"/>
          <w:szCs w:val="24"/>
        </w:rPr>
        <w:t>Josiah’s Early Reforms</w:t>
      </w:r>
      <w:r w:rsidRPr="000C759A">
        <w:rPr>
          <w:rFonts w:ascii="Times New Roman" w:hAnsi="Times New Roman"/>
          <w:sz w:val="24"/>
          <w:szCs w:val="24"/>
        </w:rPr>
        <w:tab/>
      </w:r>
      <w:r>
        <w:rPr>
          <w:rFonts w:ascii="Times New Roman" w:hAnsi="Times New Roman"/>
          <w:sz w:val="24"/>
          <w:szCs w:val="24"/>
        </w:rPr>
        <w:tab/>
      </w:r>
      <w:r w:rsidRPr="000C759A">
        <w:rPr>
          <w:rFonts w:ascii="Times New Roman" w:hAnsi="Times New Roman"/>
          <w:b w:val="0"/>
          <w:sz w:val="24"/>
          <w:szCs w:val="24"/>
        </w:rPr>
        <w:t>2 Chronicles 34:3-7</w:t>
      </w:r>
    </w:p>
    <w:p w:rsidR="00514C56" w:rsidRPr="000C759A" w:rsidRDefault="00514C56" w:rsidP="00514C56">
      <w:r w:rsidRPr="000C759A">
        <w:rPr>
          <w:b/>
        </w:rPr>
        <w:t>Josiah Repairs the Temple</w:t>
      </w:r>
      <w:r w:rsidRPr="000C759A">
        <w:rPr>
          <w:b/>
        </w:rPr>
        <w:tab/>
      </w:r>
      <w:r>
        <w:rPr>
          <w:b/>
        </w:rPr>
        <w:tab/>
      </w:r>
      <w:r w:rsidRPr="000C759A">
        <w:t>2 Kings 22:3-7 &amp; 2 Chronicles 34:8-13</w:t>
      </w:r>
    </w:p>
    <w:p w:rsidR="00514C56" w:rsidRPr="000C759A" w:rsidRDefault="00514C56" w:rsidP="00514C56">
      <w:r w:rsidRPr="000C759A">
        <w:rPr>
          <w:b/>
        </w:rPr>
        <w:t>The Book of the Law Found</w:t>
      </w:r>
      <w:r w:rsidRPr="000C759A">
        <w:rPr>
          <w:b/>
        </w:rPr>
        <w:tab/>
      </w:r>
      <w:r>
        <w:rPr>
          <w:b/>
        </w:rPr>
        <w:tab/>
      </w:r>
      <w:r w:rsidRPr="000C759A">
        <w:t>2 Kings 22:8-22 &amp; 2 Chronicles 34:14-28</w:t>
      </w:r>
    </w:p>
    <w:p w:rsidR="00514C56" w:rsidRPr="000C759A" w:rsidRDefault="00514C56" w:rsidP="00514C56">
      <w:pPr>
        <w:pStyle w:val="Heading8"/>
        <w:jc w:val="left"/>
        <w:rPr>
          <w:b/>
          <w:sz w:val="24"/>
        </w:rPr>
      </w:pPr>
      <w:r w:rsidRPr="000C759A">
        <w:rPr>
          <w:sz w:val="24"/>
        </w:rPr>
        <w:t xml:space="preserve">Josiah Renews the Covenant </w:t>
      </w:r>
      <w:r>
        <w:rPr>
          <w:sz w:val="24"/>
        </w:rPr>
        <w:tab/>
      </w:r>
      <w:r>
        <w:rPr>
          <w:sz w:val="24"/>
        </w:rPr>
        <w:tab/>
      </w:r>
      <w:r w:rsidRPr="000C759A">
        <w:rPr>
          <w:sz w:val="24"/>
        </w:rPr>
        <w:t>2 Kings 23:1-3 &amp; 2 Chronicles 34:29-32</w:t>
      </w:r>
    </w:p>
    <w:p w:rsidR="00514C56" w:rsidRDefault="00514C56" w:rsidP="00514C56">
      <w:r w:rsidRPr="000C759A">
        <w:rPr>
          <w:b/>
        </w:rPr>
        <w:t>Josiah’s Later Reforms</w:t>
      </w:r>
      <w:r w:rsidRPr="000C759A">
        <w:rPr>
          <w:b/>
        </w:rPr>
        <w:tab/>
      </w:r>
      <w:r>
        <w:rPr>
          <w:b/>
        </w:rPr>
        <w:tab/>
      </w:r>
      <w:r w:rsidRPr="000C759A">
        <w:t>2 Kings 23:4-20 &amp; 2 Chronicles 34:33</w:t>
      </w:r>
    </w:p>
    <w:p w:rsidR="00514C56" w:rsidRPr="00514C56" w:rsidRDefault="00514C56" w:rsidP="00514C56">
      <w:r w:rsidRPr="00514C56">
        <w:rPr>
          <w:b/>
        </w:rPr>
        <w:t>Josiah Celebrates the Passover</w:t>
      </w:r>
      <w:r w:rsidRPr="000C759A">
        <w:t xml:space="preserve"> </w:t>
      </w:r>
      <w:r>
        <w:tab/>
      </w:r>
      <w:r w:rsidRPr="000C759A">
        <w:t xml:space="preserve">2 Kings 23:21-27 &amp; </w:t>
      </w:r>
      <w:r>
        <w:t>2 Chr</w:t>
      </w:r>
      <w:r w:rsidRPr="000C759A">
        <w:t xml:space="preserve"> 35:1-19 </w:t>
      </w:r>
      <w:r w:rsidRPr="000C759A">
        <w:rPr>
          <w:rFonts w:ascii="Arial" w:hAnsi="Arial"/>
          <w:sz w:val="22"/>
        </w:rPr>
        <w:t>(Jer 3:6-11}</w:t>
      </w:r>
    </w:p>
    <w:p w:rsidR="00514C56" w:rsidRDefault="00514C56" w:rsidP="00514C56">
      <w:r w:rsidRPr="000C759A">
        <w:rPr>
          <w:b/>
        </w:rPr>
        <w:t>The Death of Josiah</w:t>
      </w:r>
      <w:r w:rsidRPr="000C759A">
        <w:rPr>
          <w:b/>
        </w:rPr>
        <w:tab/>
      </w:r>
      <w:r w:rsidRPr="000C759A">
        <w:rPr>
          <w:b/>
        </w:rPr>
        <w:tab/>
      </w:r>
      <w:r>
        <w:rPr>
          <w:b/>
        </w:rPr>
        <w:tab/>
      </w:r>
      <w:r w:rsidRPr="000C759A">
        <w:t>2 Kings 23:28-30 &amp; 2 Chronicles 35:20-36:1</w:t>
      </w:r>
    </w:p>
    <w:p w:rsidR="00514C56" w:rsidRPr="00514C56" w:rsidRDefault="00514C56" w:rsidP="00514C56">
      <w:r w:rsidRPr="00514C56">
        <w:rPr>
          <w:b/>
        </w:rPr>
        <w:t>Jehoahaz King of Judah</w:t>
      </w:r>
      <w:r w:rsidRPr="00514C56">
        <w:rPr>
          <w:b/>
        </w:rPr>
        <w:tab/>
      </w:r>
      <w:r>
        <w:tab/>
      </w:r>
      <w:r w:rsidRPr="000C759A">
        <w:t>2 Kings 23:31-35 &amp; 2 Chronicles 36:2-4</w:t>
      </w:r>
    </w:p>
    <w:p w:rsidR="00514C56" w:rsidRPr="000C759A" w:rsidRDefault="00514C56" w:rsidP="00514C56">
      <w:pPr>
        <w:ind w:left="2880" w:hanging="2880"/>
      </w:pPr>
      <w:r w:rsidRPr="000C759A">
        <w:rPr>
          <w:b/>
        </w:rPr>
        <w:t>Jehoiakim King of Judah</w:t>
      </w:r>
      <w:r w:rsidRPr="000C759A">
        <w:rPr>
          <w:b/>
        </w:rPr>
        <w:tab/>
      </w:r>
      <w:r>
        <w:rPr>
          <w:b/>
        </w:rPr>
        <w:tab/>
      </w:r>
      <w:r>
        <w:t>2 Ki</w:t>
      </w:r>
      <w:r w:rsidRPr="000C759A">
        <w:t xml:space="preserve"> 23:36-24:7 &amp; 2 Chr 36:5-8 </w:t>
      </w:r>
      <w:r>
        <w:t>(</w:t>
      </w:r>
      <w:r w:rsidRPr="000C759A">
        <w:t>Jeremiah 35-36)</w:t>
      </w:r>
    </w:p>
    <w:p w:rsidR="00514C56" w:rsidRPr="000C759A" w:rsidRDefault="00514C56" w:rsidP="00514C56">
      <w:pPr>
        <w:ind w:firstLine="18"/>
      </w:pPr>
      <w:r w:rsidRPr="000C759A">
        <w:rPr>
          <w:b/>
        </w:rPr>
        <w:t>Jehoiachin King of Judah</w:t>
      </w:r>
      <w:r w:rsidRPr="000C759A">
        <w:rPr>
          <w:b/>
        </w:rPr>
        <w:tab/>
      </w:r>
      <w:r>
        <w:rPr>
          <w:b/>
        </w:rPr>
        <w:tab/>
      </w:r>
      <w:r w:rsidRPr="000C759A">
        <w:t>2 Kings 24:8-17 &amp; 2 Chronicles 36:9-10</w:t>
      </w:r>
    </w:p>
    <w:p w:rsidR="00514C56" w:rsidRPr="000C759A" w:rsidRDefault="00514C56" w:rsidP="00514C56">
      <w:r w:rsidRPr="000C759A">
        <w:rPr>
          <w:b/>
        </w:rPr>
        <w:t>Jehoiachin Released</w:t>
      </w:r>
      <w:r w:rsidRPr="000C759A">
        <w:rPr>
          <w:b/>
        </w:rPr>
        <w:tab/>
      </w:r>
      <w:r w:rsidRPr="000C759A">
        <w:rPr>
          <w:b/>
        </w:rPr>
        <w:tab/>
      </w:r>
      <w:r>
        <w:rPr>
          <w:b/>
        </w:rPr>
        <w:tab/>
      </w:r>
      <w:r w:rsidRPr="000C759A">
        <w:t>2</w:t>
      </w:r>
      <w:r>
        <w:t xml:space="preserve"> Kings 25:27-30 (</w:t>
      </w:r>
      <w:r w:rsidRPr="000C759A">
        <w:t>Jeremiah 52:31-34)</w:t>
      </w:r>
    </w:p>
    <w:p w:rsidR="00514C56" w:rsidRPr="000C759A" w:rsidRDefault="00514C56" w:rsidP="00514C56">
      <w:pPr>
        <w:tabs>
          <w:tab w:val="left" w:pos="3600"/>
        </w:tabs>
        <w:ind w:left="3600" w:hanging="3600"/>
      </w:pPr>
      <w:r w:rsidRPr="000C759A">
        <w:rPr>
          <w:b/>
        </w:rPr>
        <w:lastRenderedPageBreak/>
        <w:t>Zedekiah King of Judah</w:t>
      </w:r>
      <w:r>
        <w:tab/>
        <w:t>2K</w:t>
      </w:r>
      <w:r w:rsidRPr="000C759A">
        <w:t xml:space="preserve"> 24:18-20, </w:t>
      </w:r>
      <w:r>
        <w:t>2</w:t>
      </w:r>
      <w:r w:rsidRPr="000C759A">
        <w:t>Chr 36:1</w:t>
      </w:r>
      <w:r>
        <w:t>1-14(</w:t>
      </w:r>
      <w:r w:rsidRPr="000C759A">
        <w:t>Jer</w:t>
      </w:r>
      <w:r>
        <w:t xml:space="preserve"> 52:1-3</w:t>
      </w:r>
      <w:proofErr w:type="gramStart"/>
      <w:r>
        <w:t>;32</w:t>
      </w:r>
      <w:proofErr w:type="gramEnd"/>
      <w:r>
        <w:t>-34,37-38)</w:t>
      </w:r>
    </w:p>
    <w:p w:rsidR="00514C56" w:rsidRPr="000C759A" w:rsidRDefault="00514C56" w:rsidP="00514C56">
      <w:pPr>
        <w:ind w:left="2880" w:hanging="2880"/>
      </w:pPr>
      <w:r w:rsidRPr="000C759A">
        <w:rPr>
          <w:b/>
        </w:rPr>
        <w:t>The Fall of Jerusalem</w:t>
      </w:r>
      <w:r w:rsidRPr="000C759A">
        <w:rPr>
          <w:b/>
        </w:rPr>
        <w:tab/>
      </w:r>
      <w:r>
        <w:rPr>
          <w:b/>
        </w:rPr>
        <w:tab/>
      </w:r>
      <w:r>
        <w:t>2 Ki</w:t>
      </w:r>
      <w:r w:rsidRPr="000C759A">
        <w:t xml:space="preserve"> 25:1-26, </w:t>
      </w:r>
      <w:r>
        <w:t>2 Chr</w:t>
      </w:r>
      <w:r w:rsidRPr="000C759A">
        <w:t xml:space="preserve"> 36:15-23 &amp; </w:t>
      </w:r>
      <w:r>
        <w:t xml:space="preserve">Jer 52:4-34; </w:t>
      </w:r>
      <w:r w:rsidRPr="000C759A">
        <w:t>39-44)</w:t>
      </w:r>
    </w:p>
    <w:p w:rsidR="00514C56" w:rsidRPr="000C759A" w:rsidRDefault="00514C56" w:rsidP="00514C56">
      <w:r w:rsidRPr="000C759A">
        <w:rPr>
          <w:b/>
        </w:rPr>
        <w:t>Epilog</w:t>
      </w:r>
      <w:r w:rsidRPr="000C759A">
        <w:rPr>
          <w:b/>
        </w:rPr>
        <w:tab/>
      </w:r>
      <w:r w:rsidRPr="000C759A">
        <w:rPr>
          <w:b/>
        </w:rPr>
        <w:tab/>
      </w:r>
      <w:r w:rsidRPr="000C759A">
        <w:rPr>
          <w:b/>
        </w:rPr>
        <w:tab/>
      </w:r>
      <w:r w:rsidRPr="000C759A">
        <w:rPr>
          <w:b/>
        </w:rPr>
        <w:tab/>
      </w:r>
      <w:r>
        <w:rPr>
          <w:b/>
        </w:rPr>
        <w:tab/>
      </w:r>
      <w:r w:rsidRPr="000C759A">
        <w:t>2 Chronicles 36:22-23</w:t>
      </w:r>
    </w:p>
    <w:p w:rsidR="00514C56" w:rsidRPr="000C759A" w:rsidRDefault="00514C56" w:rsidP="00514C56"/>
    <w:p w:rsidR="00514C56" w:rsidRPr="00514C56" w:rsidRDefault="00514C56" w:rsidP="00514C56"/>
    <w:p w:rsidR="00D01285" w:rsidRDefault="00D01285" w:rsidP="00D01285">
      <w:pPr>
        <w:widowControl w:val="0"/>
        <w:autoSpaceDE w:val="0"/>
        <w:autoSpaceDN w:val="0"/>
        <w:adjustRightInd w:val="0"/>
        <w:spacing w:line="292" w:lineRule="atLeast"/>
        <w:jc w:val="both"/>
        <w:rPr>
          <w:snapToGrid w:val="0"/>
        </w:rPr>
      </w:pPr>
    </w:p>
    <w:p w:rsidR="00C92958" w:rsidRDefault="00C92958">
      <w:pPr>
        <w:rPr>
          <w:sz w:val="36"/>
        </w:rPr>
      </w:pPr>
      <w:r>
        <w:br w:type="page"/>
      </w:r>
    </w:p>
    <w:p w:rsidR="00242599" w:rsidRDefault="00242599" w:rsidP="00242599">
      <w:pPr>
        <w:pStyle w:val="Title"/>
      </w:pPr>
      <w:r>
        <w:lastRenderedPageBreak/>
        <w:t>I Kings</w:t>
      </w:r>
    </w:p>
    <w:p w:rsidR="00242599" w:rsidRDefault="00242599" w:rsidP="00242599"/>
    <w:p w:rsidR="00242599" w:rsidRPr="004E0C7F" w:rsidRDefault="00242599" w:rsidP="00242599">
      <w:pPr>
        <w:rPr>
          <w:sz w:val="16"/>
          <w:szCs w:val="16"/>
        </w:rPr>
      </w:pPr>
    </w:p>
    <w:p w:rsidR="00242599" w:rsidRDefault="00242599" w:rsidP="00242599">
      <w:r>
        <w:t>I.</w:t>
      </w:r>
      <w:r>
        <w:tab/>
        <w:t>Closing Scenes of David’s life</w:t>
      </w:r>
      <w:r>
        <w:tab/>
      </w:r>
      <w:r>
        <w:tab/>
      </w:r>
      <w:r>
        <w:tab/>
        <w:t xml:space="preserve">          1:1-53</w:t>
      </w:r>
    </w:p>
    <w:p w:rsidR="00242599" w:rsidRPr="004E0C7F" w:rsidRDefault="00242599" w:rsidP="00242599">
      <w:pPr>
        <w:rPr>
          <w:sz w:val="16"/>
          <w:szCs w:val="16"/>
        </w:rPr>
      </w:pPr>
    </w:p>
    <w:p w:rsidR="00242599" w:rsidRDefault="00242599" w:rsidP="00242599">
      <w:r>
        <w:tab/>
      </w:r>
      <w:r w:rsidRPr="00F76A66">
        <w:t xml:space="preserve">Abishag a </w:t>
      </w:r>
      <w:proofErr w:type="gramStart"/>
      <w:r w:rsidRPr="00F76A66">
        <w:t>Shunammite,</w:t>
      </w:r>
      <w:proofErr w:type="gramEnd"/>
      <w:r>
        <w:t xml:space="preserve"> serves David well.</w:t>
      </w:r>
    </w:p>
    <w:p w:rsidR="00242599" w:rsidRPr="004E0C7F" w:rsidRDefault="00242599" w:rsidP="00242599">
      <w:pPr>
        <w:rPr>
          <w:sz w:val="16"/>
          <w:szCs w:val="16"/>
        </w:rPr>
      </w:pPr>
    </w:p>
    <w:p w:rsidR="00242599" w:rsidRDefault="00242599" w:rsidP="001C4E66">
      <w:pPr>
        <w:numPr>
          <w:ilvl w:val="0"/>
          <w:numId w:val="58"/>
        </w:numPr>
      </w:pPr>
      <w:r>
        <w:t xml:space="preserve">The Rebellion of Adonijah  </w:t>
      </w:r>
    </w:p>
    <w:p w:rsidR="00242599" w:rsidRPr="004E0C7F" w:rsidRDefault="00242599" w:rsidP="00242599">
      <w:pPr>
        <w:ind w:left="1440"/>
        <w:rPr>
          <w:sz w:val="16"/>
          <w:szCs w:val="16"/>
        </w:rPr>
      </w:pPr>
    </w:p>
    <w:p w:rsidR="00242599" w:rsidRDefault="00242599" w:rsidP="00242599">
      <w:pPr>
        <w:ind w:left="1440"/>
      </w:pPr>
      <w:r>
        <w:t xml:space="preserve">Adonijah desired to be something on his own.                                </w:t>
      </w:r>
    </w:p>
    <w:p w:rsidR="00242599" w:rsidRDefault="00242599" w:rsidP="001C4E66">
      <w:pPr>
        <w:numPr>
          <w:ilvl w:val="0"/>
          <w:numId w:val="59"/>
        </w:numPr>
      </w:pPr>
      <w:r>
        <w:t>Adonijah tries to seize the kingdom</w:t>
      </w:r>
    </w:p>
    <w:p w:rsidR="00242599" w:rsidRPr="004E0C7F" w:rsidRDefault="00242599" w:rsidP="00242599">
      <w:pPr>
        <w:ind w:left="2166"/>
        <w:rPr>
          <w:sz w:val="16"/>
          <w:szCs w:val="16"/>
        </w:rPr>
      </w:pPr>
    </w:p>
    <w:p w:rsidR="00242599" w:rsidRDefault="00242599" w:rsidP="00242599">
      <w:pPr>
        <w:tabs>
          <w:tab w:val="left" w:pos="990"/>
        </w:tabs>
        <w:ind w:left="2166"/>
        <w:rPr>
          <w:rFonts w:cs="Arial"/>
        </w:rPr>
      </w:pPr>
      <w:proofErr w:type="gramStart"/>
      <w:r>
        <w:rPr>
          <w:rFonts w:cs="Arial"/>
        </w:rPr>
        <w:t>v-5</w:t>
      </w:r>
      <w:proofErr w:type="gramEnd"/>
      <w:r>
        <w:rPr>
          <w:rFonts w:cs="Arial"/>
        </w:rPr>
        <w:t xml:space="preserve"> Adonijah</w:t>
      </w:r>
      <w:r>
        <w:rPr>
          <w:rFonts w:cs="Arial"/>
        </w:rPr>
        <w:tab/>
        <w:t>"exalted himself"</w:t>
      </w:r>
    </w:p>
    <w:p w:rsidR="00242599" w:rsidRDefault="00242599" w:rsidP="00242599">
      <w:pPr>
        <w:tabs>
          <w:tab w:val="left" w:pos="990"/>
        </w:tabs>
        <w:ind w:left="2166"/>
        <w:rPr>
          <w:rFonts w:cs="Arial"/>
        </w:rPr>
      </w:pPr>
      <w:proofErr w:type="gramStart"/>
      <w:r>
        <w:rPr>
          <w:rFonts w:cs="Arial"/>
        </w:rPr>
        <w:t>v-6</w:t>
      </w:r>
      <w:proofErr w:type="gramEnd"/>
      <w:r>
        <w:rPr>
          <w:rFonts w:cs="Arial"/>
        </w:rPr>
        <w:t xml:space="preserve"> Was not denied at any time </w:t>
      </w:r>
    </w:p>
    <w:p w:rsidR="00242599" w:rsidRDefault="00242599" w:rsidP="00242599">
      <w:pPr>
        <w:tabs>
          <w:tab w:val="left" w:pos="990"/>
        </w:tabs>
        <w:ind w:left="2166"/>
        <w:rPr>
          <w:rFonts w:cs="Arial"/>
        </w:rPr>
      </w:pPr>
      <w:proofErr w:type="gramStart"/>
      <w:r>
        <w:rPr>
          <w:rFonts w:cs="Arial"/>
        </w:rPr>
        <w:t>v-7</w:t>
      </w:r>
      <w:proofErr w:type="gramEnd"/>
      <w:r>
        <w:rPr>
          <w:rFonts w:cs="Arial"/>
        </w:rPr>
        <w:t xml:space="preserve"> Conferred with</w:t>
      </w:r>
    </w:p>
    <w:p w:rsidR="00242599" w:rsidRDefault="00242599" w:rsidP="00242599">
      <w:pPr>
        <w:tabs>
          <w:tab w:val="left" w:pos="990"/>
        </w:tabs>
        <w:ind w:left="2166"/>
        <w:rPr>
          <w:rFonts w:cs="Arial"/>
        </w:rPr>
      </w:pPr>
      <w:r>
        <w:rPr>
          <w:rFonts w:cs="Arial"/>
        </w:rPr>
        <w:tab/>
      </w:r>
      <w:r>
        <w:rPr>
          <w:rFonts w:cs="Arial"/>
          <w:u w:val="single"/>
        </w:rPr>
        <w:t>Joab</w:t>
      </w:r>
      <w:r>
        <w:rPr>
          <w:rFonts w:cs="Arial"/>
        </w:rPr>
        <w:t xml:space="preserve"> - David's captain</w:t>
      </w:r>
    </w:p>
    <w:p w:rsidR="00242599" w:rsidRDefault="00242599" w:rsidP="00242599">
      <w:pPr>
        <w:tabs>
          <w:tab w:val="left" w:pos="990"/>
        </w:tabs>
        <w:ind w:left="2166"/>
        <w:rPr>
          <w:rFonts w:cs="Arial"/>
        </w:rPr>
      </w:pPr>
      <w:r>
        <w:rPr>
          <w:rFonts w:cs="Arial"/>
        </w:rPr>
        <w:tab/>
      </w:r>
      <w:r>
        <w:rPr>
          <w:rFonts w:cs="Arial"/>
          <w:u w:val="single"/>
        </w:rPr>
        <w:t>Abiathar</w:t>
      </w:r>
      <w:r>
        <w:rPr>
          <w:rFonts w:cs="Arial"/>
        </w:rPr>
        <w:t xml:space="preserve"> - Priest after the house of Eli</w:t>
      </w:r>
    </w:p>
    <w:p w:rsidR="00242599" w:rsidRPr="00191AD7" w:rsidRDefault="00242599" w:rsidP="00242599">
      <w:pPr>
        <w:tabs>
          <w:tab w:val="left" w:pos="990"/>
        </w:tabs>
        <w:ind w:left="2166"/>
        <w:rPr>
          <w:rFonts w:cs="Arial"/>
          <w:sz w:val="16"/>
          <w:szCs w:val="16"/>
        </w:rPr>
      </w:pPr>
    </w:p>
    <w:p w:rsidR="00242599" w:rsidRPr="00AB0F48" w:rsidRDefault="00242599" w:rsidP="003327B6">
      <w:pPr>
        <w:tabs>
          <w:tab w:val="left" w:pos="990"/>
        </w:tabs>
        <w:jc w:val="center"/>
        <w:rPr>
          <w:rFonts w:cs="Arial"/>
        </w:rPr>
      </w:pPr>
      <w:r>
        <w:rPr>
          <w:rFonts w:cs="Arial"/>
          <w:szCs w:val="22"/>
          <w:u w:val="single"/>
        </w:rPr>
        <w:t xml:space="preserve">Four Men        Three Deaths           Four </w:t>
      </w:r>
      <w:r>
        <w:rPr>
          <w:rFonts w:cs="Arial"/>
          <w:u w:val="single"/>
        </w:rPr>
        <w:t>Put out of Position</w:t>
      </w:r>
    </w:p>
    <w:p w:rsidR="00242599" w:rsidRDefault="00242599" w:rsidP="003327B6">
      <w:pPr>
        <w:tabs>
          <w:tab w:val="left" w:pos="990"/>
        </w:tabs>
        <w:ind w:left="3600" w:hanging="2880"/>
        <w:jc w:val="both"/>
        <w:rPr>
          <w:rFonts w:cs="Arial"/>
        </w:rPr>
      </w:pPr>
      <w:r>
        <w:rPr>
          <w:rFonts w:cs="Arial"/>
        </w:rPr>
        <w:tab/>
        <w:t xml:space="preserve">            </w:t>
      </w:r>
      <w:proofErr w:type="gramStart"/>
      <w:r>
        <w:rPr>
          <w:rFonts w:cs="Arial"/>
        </w:rPr>
        <w:t>a.  Adonijah</w:t>
      </w:r>
      <w:proofErr w:type="gramEnd"/>
      <w:r>
        <w:rPr>
          <w:rFonts w:cs="Arial"/>
        </w:rPr>
        <w:tab/>
      </w:r>
      <w:r>
        <w:rPr>
          <w:rFonts w:cs="Arial"/>
        </w:rPr>
        <w:tab/>
        <w:t>Died</w:t>
      </w:r>
      <w:r>
        <w:rPr>
          <w:rFonts w:cs="Arial"/>
        </w:rPr>
        <w:tab/>
      </w:r>
      <w:r>
        <w:rPr>
          <w:rFonts w:cs="Arial"/>
        </w:rPr>
        <w:tab/>
        <w:t xml:space="preserve"> Self  exalted King            2:13-25</w:t>
      </w:r>
    </w:p>
    <w:p w:rsidR="00242599" w:rsidRDefault="00242599" w:rsidP="003327B6">
      <w:pPr>
        <w:tabs>
          <w:tab w:val="left" w:pos="990"/>
        </w:tabs>
        <w:jc w:val="both"/>
        <w:rPr>
          <w:rFonts w:cs="Arial"/>
        </w:rPr>
      </w:pPr>
      <w:r>
        <w:rPr>
          <w:rFonts w:cs="Arial"/>
        </w:rPr>
        <w:tab/>
      </w:r>
      <w:r>
        <w:rPr>
          <w:rFonts w:cs="Arial"/>
        </w:rPr>
        <w:tab/>
        <w:t xml:space="preserve">     </w:t>
      </w:r>
      <w:proofErr w:type="gramStart"/>
      <w:r>
        <w:rPr>
          <w:rFonts w:cs="Arial"/>
        </w:rPr>
        <w:t>b</w:t>
      </w:r>
      <w:proofErr w:type="gramEnd"/>
      <w:r>
        <w:rPr>
          <w:rFonts w:cs="Arial"/>
        </w:rPr>
        <w:t>.</w:t>
      </w:r>
      <w:r>
        <w:rPr>
          <w:rFonts w:cs="Arial"/>
        </w:rPr>
        <w:tab/>
        <w:t>Joab</w:t>
      </w:r>
      <w:r>
        <w:rPr>
          <w:rFonts w:cs="Arial"/>
        </w:rPr>
        <w:tab/>
      </w:r>
      <w:r w:rsidR="00583773">
        <w:rPr>
          <w:rFonts w:cs="Arial"/>
        </w:rPr>
        <w:tab/>
      </w:r>
      <w:r w:rsidR="00583773">
        <w:rPr>
          <w:rFonts w:cs="Arial"/>
        </w:rPr>
        <w:tab/>
        <w:t>Died</w:t>
      </w:r>
      <w:r w:rsidR="00583773">
        <w:rPr>
          <w:rFonts w:cs="Arial"/>
        </w:rPr>
        <w:tab/>
      </w:r>
      <w:r w:rsidR="00583773">
        <w:rPr>
          <w:rFonts w:cs="Arial"/>
        </w:rPr>
        <w:tab/>
        <w:t xml:space="preserve">David’s Captain </w:t>
      </w:r>
      <w:r w:rsidR="00583773">
        <w:rPr>
          <w:rFonts w:cs="Arial"/>
        </w:rPr>
        <w:tab/>
        <w:t xml:space="preserve">     </w:t>
      </w:r>
      <w:r>
        <w:rPr>
          <w:rFonts w:cs="Arial"/>
        </w:rPr>
        <w:t xml:space="preserve"> 2:28-35</w:t>
      </w:r>
    </w:p>
    <w:p w:rsidR="00242599" w:rsidRDefault="00242599" w:rsidP="003327B6">
      <w:pPr>
        <w:tabs>
          <w:tab w:val="left" w:pos="990"/>
        </w:tabs>
        <w:jc w:val="both"/>
        <w:rPr>
          <w:rFonts w:cs="Arial"/>
        </w:rPr>
      </w:pPr>
      <w:r>
        <w:rPr>
          <w:rFonts w:cs="Arial"/>
        </w:rPr>
        <w:t xml:space="preserve">                           </w:t>
      </w:r>
      <w:proofErr w:type="gramStart"/>
      <w:r>
        <w:rPr>
          <w:rFonts w:cs="Arial"/>
        </w:rPr>
        <w:t>c.</w:t>
      </w:r>
      <w:r>
        <w:rPr>
          <w:rFonts w:cs="Arial"/>
        </w:rPr>
        <w:tab/>
        <w:t>Abiathar</w:t>
      </w:r>
      <w:proofErr w:type="gramEnd"/>
      <w:r>
        <w:rPr>
          <w:rFonts w:cs="Arial"/>
        </w:rPr>
        <w:tab/>
      </w:r>
      <w:r>
        <w:rPr>
          <w:rFonts w:cs="Arial"/>
        </w:rPr>
        <w:tab/>
      </w:r>
      <w:r>
        <w:rPr>
          <w:rFonts w:cs="Arial"/>
        </w:rPr>
        <w:tab/>
      </w:r>
      <w:r>
        <w:rPr>
          <w:rFonts w:cs="Arial"/>
        </w:rPr>
        <w:tab/>
        <w:t>Priest after house of Eli   2:26-27</w:t>
      </w:r>
    </w:p>
    <w:p w:rsidR="00242599" w:rsidRDefault="00242599" w:rsidP="003327B6">
      <w:pPr>
        <w:tabs>
          <w:tab w:val="left" w:pos="990"/>
        </w:tabs>
        <w:jc w:val="both"/>
        <w:rPr>
          <w:rFonts w:cs="Arial"/>
        </w:rPr>
      </w:pPr>
      <w:r>
        <w:rPr>
          <w:rFonts w:cs="Arial"/>
        </w:rPr>
        <w:t xml:space="preserve">                           </w:t>
      </w:r>
      <w:proofErr w:type="gramStart"/>
      <w:r>
        <w:rPr>
          <w:rFonts w:cs="Arial"/>
        </w:rPr>
        <w:t>d</w:t>
      </w:r>
      <w:proofErr w:type="gramEnd"/>
      <w:r>
        <w:rPr>
          <w:rFonts w:cs="Arial"/>
        </w:rPr>
        <w:t>..</w:t>
      </w:r>
      <w:r>
        <w:rPr>
          <w:rFonts w:cs="Arial"/>
        </w:rPr>
        <w:tab/>
        <w:t>Shimei (1: 8)</w:t>
      </w:r>
      <w:r>
        <w:rPr>
          <w:rFonts w:cs="Arial"/>
        </w:rPr>
        <w:tab/>
      </w:r>
      <w:r>
        <w:rPr>
          <w:rFonts w:cs="Arial"/>
        </w:rPr>
        <w:tab/>
        <w:t>Died</w:t>
      </w:r>
      <w:r>
        <w:rPr>
          <w:rFonts w:cs="Arial"/>
        </w:rPr>
        <w:tab/>
      </w:r>
      <w:r>
        <w:rPr>
          <w:rFonts w:cs="Arial"/>
        </w:rPr>
        <w:tab/>
        <w:t>S</w:t>
      </w:r>
      <w:r w:rsidR="00583773">
        <w:rPr>
          <w:rFonts w:cs="Arial"/>
        </w:rPr>
        <w:t>ervant to the King</w:t>
      </w:r>
      <w:r w:rsidR="00583773">
        <w:rPr>
          <w:rFonts w:cs="Arial"/>
        </w:rPr>
        <w:tab/>
        <w:t xml:space="preserve">     </w:t>
      </w:r>
      <w:r>
        <w:rPr>
          <w:rFonts w:cs="Arial"/>
        </w:rPr>
        <w:t xml:space="preserve"> 2:36-46</w:t>
      </w:r>
    </w:p>
    <w:p w:rsidR="00242599" w:rsidRPr="00191AD7" w:rsidRDefault="00242599" w:rsidP="00242599">
      <w:pPr>
        <w:tabs>
          <w:tab w:val="left" w:pos="990"/>
        </w:tabs>
        <w:rPr>
          <w:rFonts w:cs="Arial"/>
          <w:sz w:val="16"/>
          <w:szCs w:val="16"/>
        </w:rPr>
      </w:pPr>
    </w:p>
    <w:p w:rsidR="00242599" w:rsidRDefault="00242599" w:rsidP="001C4E66">
      <w:pPr>
        <w:numPr>
          <w:ilvl w:val="0"/>
          <w:numId w:val="81"/>
        </w:numPr>
        <w:rPr>
          <w:rFonts w:cs="Arial"/>
          <w:b/>
          <w:bCs/>
          <w:smallCaps/>
        </w:rPr>
      </w:pPr>
      <w:r>
        <w:rPr>
          <w:rFonts w:cs="Arial"/>
          <w:b/>
          <w:bCs/>
          <w:smallCaps/>
        </w:rPr>
        <w:t>Stay where GOD positions you</w:t>
      </w:r>
    </w:p>
    <w:p w:rsidR="00242599" w:rsidRDefault="00242599" w:rsidP="00242599">
      <w:pPr>
        <w:ind w:left="720"/>
        <w:rPr>
          <w:rFonts w:cs="Arial"/>
          <w:b/>
          <w:bCs/>
          <w:smallCaps/>
          <w:sz w:val="16"/>
          <w:szCs w:val="16"/>
        </w:rPr>
      </w:pPr>
    </w:p>
    <w:p w:rsidR="00E6081D" w:rsidRDefault="00E6081D" w:rsidP="00E6081D"/>
    <w:p w:rsidR="00E6081D" w:rsidRDefault="00E6081D" w:rsidP="00E6081D"/>
    <w:p w:rsidR="00E6081D" w:rsidRDefault="00E6081D" w:rsidP="00E6081D">
      <w:pPr>
        <w:ind w:left="990"/>
        <w:rPr>
          <w:rFonts w:cs="Arial"/>
        </w:rPr>
      </w:pPr>
      <w:r>
        <w:rPr>
          <w:rFonts w:cs="Arial"/>
        </w:rPr>
        <w:t>-- Don't stoop to be a king.</w:t>
      </w:r>
    </w:p>
    <w:p w:rsidR="00E6081D" w:rsidRDefault="00E6081D" w:rsidP="00E6081D">
      <w:pPr>
        <w:ind w:left="990"/>
        <w:rPr>
          <w:rFonts w:cs="Arial"/>
        </w:rPr>
      </w:pPr>
      <w:r>
        <w:rPr>
          <w:rFonts w:cs="Arial"/>
        </w:rPr>
        <w:t>-- Let GOD position you.</w:t>
      </w:r>
    </w:p>
    <w:p w:rsidR="00E6081D" w:rsidRPr="0015685C" w:rsidRDefault="00E6081D" w:rsidP="00E6081D">
      <w:pPr>
        <w:ind w:left="1620" w:hanging="180"/>
        <w:rPr>
          <w:rFonts w:ascii="Calibri" w:hAnsi="Calibri" w:cs="Calibri"/>
        </w:rPr>
      </w:pPr>
      <w:r w:rsidRPr="0015685C">
        <w:rPr>
          <w:rFonts w:ascii="Calibri" w:hAnsi="Calibri" w:cs="Calibri"/>
        </w:rPr>
        <w:t xml:space="preserve">If Adonijah humbled himself and God exalted him we would know what God had for him. </w:t>
      </w:r>
    </w:p>
    <w:p w:rsidR="00E6081D" w:rsidRDefault="00E6081D" w:rsidP="00E6081D">
      <w:pPr>
        <w:ind w:left="1440" w:firstLine="720"/>
        <w:rPr>
          <w:rFonts w:cs="Arial"/>
        </w:rPr>
      </w:pPr>
      <w:proofErr w:type="gramStart"/>
      <w:r>
        <w:rPr>
          <w:rFonts w:cs="Arial"/>
        </w:rPr>
        <w:t>as</w:t>
      </w:r>
      <w:proofErr w:type="gramEnd"/>
      <w:r>
        <w:rPr>
          <w:rFonts w:cs="Arial"/>
        </w:rPr>
        <w:t xml:space="preserve"> King -</w:t>
      </w:r>
      <w:r>
        <w:rPr>
          <w:rFonts w:cs="Arial"/>
        </w:rPr>
        <w:tab/>
        <w:t xml:space="preserve">NO </w:t>
      </w:r>
      <w:r>
        <w:rPr>
          <w:rFonts w:cs="Arial"/>
        </w:rPr>
        <w:tab/>
        <w:t>(Solomon already chosen)</w:t>
      </w:r>
    </w:p>
    <w:p w:rsidR="00E6081D" w:rsidRDefault="00E6081D" w:rsidP="00E6081D">
      <w:pPr>
        <w:ind w:left="1440" w:firstLine="720"/>
        <w:rPr>
          <w:rFonts w:cs="Arial"/>
        </w:rPr>
      </w:pPr>
      <w:proofErr w:type="gramStart"/>
      <w:r>
        <w:rPr>
          <w:rFonts w:cs="Arial"/>
        </w:rPr>
        <w:t>as</w:t>
      </w:r>
      <w:proofErr w:type="gramEnd"/>
      <w:r>
        <w:rPr>
          <w:rFonts w:cs="Arial"/>
        </w:rPr>
        <w:t xml:space="preserve"> Prophet -  NO</w:t>
      </w:r>
      <w:r>
        <w:rPr>
          <w:rFonts w:cs="Arial"/>
        </w:rPr>
        <w:tab/>
        <w:t>(Nathan already chosen)</w:t>
      </w:r>
    </w:p>
    <w:p w:rsidR="00E6081D" w:rsidRDefault="00E6081D" w:rsidP="00E6081D">
      <w:pPr>
        <w:ind w:left="1440" w:firstLine="720"/>
        <w:rPr>
          <w:rFonts w:cs="Arial"/>
        </w:rPr>
      </w:pPr>
      <w:proofErr w:type="gramStart"/>
      <w:r>
        <w:rPr>
          <w:rFonts w:cs="Arial"/>
        </w:rPr>
        <w:t>as</w:t>
      </w:r>
      <w:proofErr w:type="gramEnd"/>
      <w:r>
        <w:rPr>
          <w:rFonts w:cs="Arial"/>
        </w:rPr>
        <w:t xml:space="preserve"> Priest -     </w:t>
      </w:r>
      <w:r>
        <w:rPr>
          <w:rFonts w:cs="Arial"/>
        </w:rPr>
        <w:tab/>
        <w:t xml:space="preserve">NO </w:t>
      </w:r>
      <w:r>
        <w:rPr>
          <w:rFonts w:cs="Arial"/>
        </w:rPr>
        <w:tab/>
        <w:t>(Zadok already chosen)</w:t>
      </w:r>
    </w:p>
    <w:p w:rsidR="00E6081D" w:rsidRPr="00191AD7" w:rsidRDefault="00E6081D" w:rsidP="00E6081D">
      <w:pPr>
        <w:ind w:left="1440" w:firstLine="720"/>
        <w:rPr>
          <w:rFonts w:cs="Arial"/>
          <w:sz w:val="16"/>
          <w:szCs w:val="16"/>
        </w:rPr>
      </w:pPr>
    </w:p>
    <w:p w:rsidR="00E6081D" w:rsidRDefault="00E6081D" w:rsidP="00E6081D">
      <w:pPr>
        <w:ind w:left="990" w:firstLine="720"/>
        <w:rPr>
          <w:rFonts w:cs="Arial"/>
          <w:b/>
          <w:bCs/>
          <w:i/>
          <w:iCs/>
        </w:rPr>
      </w:pPr>
      <w:r>
        <w:rPr>
          <w:rFonts w:cs="Arial"/>
          <w:b/>
          <w:bCs/>
        </w:rPr>
        <w:t xml:space="preserve">"Adonijah" means </w:t>
      </w:r>
      <w:r>
        <w:rPr>
          <w:rFonts w:cs="Arial"/>
          <w:b/>
          <w:bCs/>
          <w:i/>
          <w:iCs/>
        </w:rPr>
        <w:t>Jehovah is LORD</w:t>
      </w:r>
    </w:p>
    <w:p w:rsidR="00E6081D" w:rsidRPr="0015685C" w:rsidRDefault="00E6081D" w:rsidP="00E6081D">
      <w:pPr>
        <w:rPr>
          <w:rFonts w:ascii="Calibri" w:hAnsi="Calibri" w:cs="Calibri"/>
        </w:rPr>
      </w:pPr>
      <w:r w:rsidRPr="0015685C">
        <w:rPr>
          <w:rFonts w:ascii="Calibri" w:hAnsi="Calibri" w:cs="Calibri"/>
        </w:rPr>
        <w:t>Too many people try to exalt themselves and fill what they think to be an open spot and get out of the will of God.</w:t>
      </w:r>
      <w:r>
        <w:rPr>
          <w:rFonts w:ascii="Calibri" w:hAnsi="Calibri" w:cs="Calibri"/>
        </w:rPr>
        <w:tab/>
      </w:r>
      <w:r>
        <w:rPr>
          <w:rFonts w:ascii="Calibri" w:hAnsi="Calibri" w:cs="Calibri"/>
        </w:rPr>
        <w:tab/>
      </w:r>
      <w:r>
        <w:rPr>
          <w:rFonts w:ascii="Calibri" w:hAnsi="Calibri" w:cs="Calibri"/>
        </w:rPr>
        <w:tab/>
      </w:r>
      <w:r w:rsidRPr="0015685C">
        <w:rPr>
          <w:rFonts w:ascii="Calibri" w:hAnsi="Calibri" w:cs="Calibri"/>
        </w:rPr>
        <w:t>LEARN FROM THIS:</w:t>
      </w:r>
    </w:p>
    <w:p w:rsidR="00E6081D" w:rsidRPr="0015685C" w:rsidRDefault="00E6081D" w:rsidP="00E6081D">
      <w:pPr>
        <w:rPr>
          <w:rFonts w:ascii="Calibri" w:hAnsi="Calibri" w:cs="Calibri"/>
        </w:rPr>
      </w:pPr>
      <w:r w:rsidRPr="0015685C">
        <w:rPr>
          <w:rFonts w:ascii="Calibri" w:hAnsi="Calibri" w:cs="Calibri"/>
        </w:rPr>
        <w:t>Remember Heaven on the THRONE with Jesus. (Rev. 12:5</w:t>
      </w:r>
      <w:proofErr w:type="gramStart"/>
      <w:r w:rsidRPr="0015685C">
        <w:rPr>
          <w:rFonts w:ascii="Calibri" w:hAnsi="Calibri" w:cs="Calibri"/>
        </w:rPr>
        <w:t>,8,11</w:t>
      </w:r>
      <w:proofErr w:type="gramEnd"/>
      <w:r w:rsidRPr="0015685C">
        <w:rPr>
          <w:rFonts w:ascii="Calibri" w:hAnsi="Calibri" w:cs="Calibri"/>
        </w:rPr>
        <w:t>; 3:21; Lk. 21:36)</w:t>
      </w:r>
    </w:p>
    <w:p w:rsidR="00E6081D" w:rsidRDefault="00E6081D" w:rsidP="00E6081D">
      <w:pPr>
        <w:ind w:left="990" w:firstLine="180"/>
        <w:rPr>
          <w:rFonts w:cs="Arial"/>
        </w:rPr>
      </w:pPr>
      <w:r>
        <w:rPr>
          <w:rFonts w:cs="Arial"/>
        </w:rPr>
        <w:t xml:space="preserve">Only let God Position you – No man takes this honor to </w:t>
      </w:r>
      <w:proofErr w:type="gramStart"/>
      <w:r>
        <w:rPr>
          <w:rFonts w:cs="Arial"/>
        </w:rPr>
        <w:t>himself</w:t>
      </w:r>
      <w:proofErr w:type="gramEnd"/>
    </w:p>
    <w:p w:rsidR="00E6081D" w:rsidRPr="0015685C" w:rsidRDefault="00E6081D" w:rsidP="00E6081D">
      <w:pPr>
        <w:rPr>
          <w:rFonts w:cs="Arial"/>
        </w:rPr>
      </w:pPr>
    </w:p>
    <w:p w:rsidR="00E6081D" w:rsidRDefault="00E6081D" w:rsidP="00E6081D">
      <w:r>
        <w:br w:type="page"/>
      </w:r>
    </w:p>
    <w:p w:rsidR="00E6081D" w:rsidRDefault="00E6081D" w:rsidP="00242599">
      <w:pPr>
        <w:ind w:left="720"/>
        <w:rPr>
          <w:rFonts w:cs="Arial"/>
          <w:b/>
          <w:bCs/>
          <w:smallCaps/>
          <w:sz w:val="16"/>
          <w:szCs w:val="16"/>
        </w:rPr>
      </w:pPr>
    </w:p>
    <w:p w:rsidR="00E6081D" w:rsidRDefault="00E6081D" w:rsidP="00242599">
      <w:pPr>
        <w:ind w:left="720"/>
        <w:rPr>
          <w:rFonts w:cs="Arial"/>
          <w:b/>
          <w:bCs/>
          <w:smallCaps/>
          <w:sz w:val="16"/>
          <w:szCs w:val="16"/>
        </w:rPr>
      </w:pPr>
    </w:p>
    <w:p w:rsidR="00E6081D" w:rsidRDefault="00E6081D" w:rsidP="00242599">
      <w:pPr>
        <w:ind w:left="720"/>
        <w:rPr>
          <w:rFonts w:cs="Arial"/>
          <w:b/>
          <w:bCs/>
          <w:smallCaps/>
          <w:sz w:val="16"/>
          <w:szCs w:val="16"/>
        </w:rPr>
      </w:pPr>
    </w:p>
    <w:p w:rsidR="00E6081D" w:rsidRDefault="00E6081D" w:rsidP="00242599">
      <w:pPr>
        <w:ind w:left="720"/>
        <w:rPr>
          <w:rFonts w:cs="Arial"/>
          <w:b/>
          <w:bCs/>
          <w:smallCaps/>
          <w:sz w:val="16"/>
          <w:szCs w:val="16"/>
        </w:rPr>
      </w:pPr>
    </w:p>
    <w:p w:rsidR="00E6081D" w:rsidRDefault="00E6081D" w:rsidP="00242599">
      <w:pPr>
        <w:ind w:left="720"/>
        <w:rPr>
          <w:rFonts w:cs="Arial"/>
          <w:b/>
          <w:bCs/>
          <w:smallCaps/>
          <w:sz w:val="16"/>
          <w:szCs w:val="16"/>
        </w:rPr>
      </w:pPr>
    </w:p>
    <w:p w:rsidR="008A027A" w:rsidRDefault="008A027A" w:rsidP="004E5D6C">
      <w:pPr>
        <w:ind w:firstLine="720"/>
      </w:pPr>
      <w:r>
        <w:t xml:space="preserve">The kings were appointed by men, but the prophets were appointed by God. Sometimes the kings tried to be over the prophets but that was like trying to lord over the Lord. </w:t>
      </w:r>
    </w:p>
    <w:p w:rsidR="008A027A" w:rsidRDefault="008A027A" w:rsidP="004E5D6C">
      <w:pPr>
        <w:ind w:firstLine="720"/>
      </w:pPr>
      <w:r>
        <w:t xml:space="preserve">A lesson to be learned let God position you. David was appointed to be king long before he did. </w:t>
      </w:r>
    </w:p>
    <w:p w:rsidR="008A027A" w:rsidRDefault="008A027A" w:rsidP="004E5D6C">
      <w:pPr>
        <w:ind w:firstLine="720"/>
      </w:pPr>
      <w:r>
        <w:t xml:space="preserve">It is important to emphasis the building of the temple in Solomon’s life. Solomon got involved in the other things and lost his first state of emphasis of building the temple. Make sure you emphasis the building of this spiritual temple. I Corinthians </w:t>
      </w:r>
      <w:smartTag w:uri="urn:schemas-microsoft-com:office:smarttags" w:element="time">
        <w:smartTagPr>
          <w:attr w:name="Minute" w:val="19"/>
          <w:attr w:name="Hour" w:val="18"/>
        </w:smartTagPr>
        <w:r>
          <w:t>6:19</w:t>
        </w:r>
      </w:smartTag>
      <w:r>
        <w:t xml:space="preserve"> Don’t emphasis things, but the Lord. </w:t>
      </w:r>
    </w:p>
    <w:p w:rsidR="008A027A" w:rsidRDefault="008A027A" w:rsidP="004E5D6C">
      <w:pPr>
        <w:ind w:firstLine="720"/>
      </w:pPr>
      <w:r>
        <w:t xml:space="preserve">Because their heart was divided, evil the Lord gave them an evil king. </w:t>
      </w:r>
    </w:p>
    <w:p w:rsidR="008A027A" w:rsidRDefault="008A027A" w:rsidP="004E5D6C">
      <w:pPr>
        <w:ind w:firstLine="720"/>
      </w:pPr>
      <w:r>
        <w:t xml:space="preserve">The effort of the church age is to tell them they can live just like they are, and be comfortable in their sinful ways and be alright. A comfortable religion; Jereboam built false alters in </w:t>
      </w:r>
      <w:smartTag w:uri="urn:schemas-microsoft-com:office:smarttags" w:element="City">
        <w:smartTag w:uri="urn:schemas-microsoft-com:office:smarttags" w:element="place">
          <w:r>
            <w:t>Bethel</w:t>
          </w:r>
        </w:smartTag>
      </w:smartTag>
      <w:r>
        <w:t xml:space="preserve"> and Dan. </w:t>
      </w:r>
    </w:p>
    <w:p w:rsidR="008A027A" w:rsidRDefault="008A027A" w:rsidP="008A027A"/>
    <w:p w:rsidR="008A027A" w:rsidRDefault="008A027A" w:rsidP="008A027A">
      <w:pPr>
        <w:jc w:val="center"/>
      </w:pPr>
      <w:r>
        <w:t>“The Importance of Letting God Position You”</w:t>
      </w:r>
    </w:p>
    <w:p w:rsidR="008A027A" w:rsidRDefault="008A027A" w:rsidP="008A027A">
      <w:r>
        <w:t>I Kings 1:</w:t>
      </w:r>
    </w:p>
    <w:p w:rsidR="008A027A" w:rsidRDefault="008A027A" w:rsidP="00C452F3">
      <w:pPr>
        <w:ind w:firstLine="720"/>
      </w:pPr>
      <w:r>
        <w:t xml:space="preserve">It is important that we know our position, that we know our place. </w:t>
      </w:r>
    </w:p>
    <w:p w:rsidR="008A027A" w:rsidRDefault="008A027A" w:rsidP="00C452F3">
      <w:pPr>
        <w:ind w:firstLine="720"/>
      </w:pPr>
      <w:r>
        <w:t xml:space="preserve">All the things in the Bible are not for us to pattern our lives after, but they are they for us to learn from their mistakes. </w:t>
      </w:r>
    </w:p>
    <w:p w:rsidR="008A027A" w:rsidRDefault="008A027A" w:rsidP="00C452F3">
      <w:pPr>
        <w:ind w:firstLine="720"/>
      </w:pPr>
      <w:r>
        <w:t>I Kings 1; - this is believed to be the young virgin that Solomon searched after in Song of Solomon, but don’t ever take the things of God and put it in a earthly worldly context</w:t>
      </w:r>
    </w:p>
    <w:p w:rsidR="008A027A" w:rsidRDefault="008A027A" w:rsidP="00C452F3">
      <w:pPr>
        <w:ind w:firstLine="720"/>
      </w:pPr>
      <w:r>
        <w:t>James 1:8 – double minded, unstable in all his ways</w:t>
      </w:r>
    </w:p>
    <w:p w:rsidR="008A027A" w:rsidRDefault="008A027A" w:rsidP="00C452F3">
      <w:pPr>
        <w:ind w:firstLine="720"/>
      </w:pPr>
      <w:r>
        <w:t>Adonijah – God is the Lord, but he positioned himself, so he was double minded</w:t>
      </w:r>
    </w:p>
    <w:p w:rsidR="008A027A" w:rsidRDefault="008A027A" w:rsidP="00C452F3">
      <w:pPr>
        <w:ind w:firstLine="720"/>
      </w:pPr>
      <w:r>
        <w:t xml:space="preserve">If you’re going to make any difference in this world you are going to have to be disciplined. </w:t>
      </w:r>
    </w:p>
    <w:p w:rsidR="008A027A" w:rsidRDefault="008A027A" w:rsidP="00C452F3">
      <w:pPr>
        <w:ind w:firstLine="720"/>
      </w:pPr>
      <w:r>
        <w:t>It is not a matter of what I want, WHAT DOES GOD WANT?</w:t>
      </w:r>
    </w:p>
    <w:p w:rsidR="008A027A" w:rsidRDefault="008A027A" w:rsidP="00C452F3">
      <w:pPr>
        <w:ind w:firstLine="720"/>
      </w:pPr>
      <w:r>
        <w:t xml:space="preserve">If you’re going to be effective, you are going to have to be disciplined and take correction well. </w:t>
      </w:r>
    </w:p>
    <w:p w:rsidR="008A027A" w:rsidRDefault="008A027A" w:rsidP="00C452F3">
      <w:pPr>
        <w:ind w:firstLine="720"/>
      </w:pPr>
      <w:r>
        <w:t xml:space="preserve">Adonijah had a great name but he didn’t have the (1) devotion to God and (2) dedication to God and (3) determination. </w:t>
      </w:r>
    </w:p>
    <w:p w:rsidR="008A027A" w:rsidRDefault="008A027A" w:rsidP="00C452F3">
      <w:pPr>
        <w:ind w:firstLine="720"/>
      </w:pPr>
      <w:r>
        <w:t xml:space="preserve">We need to be as devoted to the cause just as much as if we were in that position. We need to submit ourself and love it. </w:t>
      </w:r>
    </w:p>
    <w:p w:rsidR="008A027A" w:rsidRDefault="008A027A" w:rsidP="00C452F3">
      <w:pPr>
        <w:ind w:firstLine="720"/>
      </w:pPr>
      <w:r>
        <w:t xml:space="preserve">I Kings </w:t>
      </w:r>
      <w:smartTag w:uri="urn:schemas-microsoft-com:office:smarttags" w:element="time">
        <w:smartTagPr>
          <w:attr w:name="Minute" w:val="10"/>
          <w:attr w:name="Hour" w:val="13"/>
        </w:smartTagPr>
        <w:r>
          <w:t>1:10</w:t>
        </w:r>
      </w:smartTag>
    </w:p>
    <w:p w:rsidR="008A027A" w:rsidRDefault="008A027A" w:rsidP="00C452F3">
      <w:pPr>
        <w:ind w:firstLine="720"/>
      </w:pPr>
      <w:r>
        <w:t xml:space="preserve">Joab was a man that David need, he was a good man and gave some good advice, but he was not always a spiritual man. </w:t>
      </w:r>
    </w:p>
    <w:p w:rsidR="008A027A" w:rsidRDefault="008A027A" w:rsidP="00C452F3">
      <w:pPr>
        <w:ind w:firstLine="720"/>
      </w:pPr>
      <w:r>
        <w:t xml:space="preserve">If were just seeking position and power, and were here today and down the other day, it leaves a bad testimony for the world to see. </w:t>
      </w:r>
    </w:p>
    <w:p w:rsidR="008A027A" w:rsidRDefault="008A027A" w:rsidP="00C452F3">
      <w:pPr>
        <w:ind w:firstLine="720"/>
      </w:pPr>
      <w:r>
        <w:t xml:space="preserve">We need to involve ourself with spiritual minded man, with men that love the Lord. </w:t>
      </w:r>
    </w:p>
    <w:p w:rsidR="008A027A" w:rsidRDefault="008A027A" w:rsidP="00C452F3">
      <w:pPr>
        <w:ind w:firstLine="720"/>
      </w:pPr>
      <w:r>
        <w:t xml:space="preserve">And if the man of God won’t involve himself with you, find out why. Don’t be so quick to try to bulldoze your way through. Find out why. </w:t>
      </w:r>
    </w:p>
    <w:p w:rsidR="008A027A" w:rsidRDefault="008A027A" w:rsidP="00C452F3">
      <w:pPr>
        <w:ind w:firstLine="720"/>
      </w:pPr>
      <w:r>
        <w:t xml:space="preserve">Whatever </w:t>
      </w:r>
      <w:proofErr w:type="gramStart"/>
      <w:r>
        <w:t>place</w:t>
      </w:r>
      <w:proofErr w:type="gramEnd"/>
      <w:r>
        <w:t xml:space="preserve"> that you are in, be diligent and work hard in the place that you are at. </w:t>
      </w:r>
    </w:p>
    <w:p w:rsidR="008A027A" w:rsidRDefault="008A027A" w:rsidP="00C452F3">
      <w:pPr>
        <w:ind w:firstLine="720"/>
      </w:pPr>
      <w:r>
        <w:t>Sometimes it is better to be patient and rather than lay the fire on someone for their wrong. Using some tact in this position, some wisdom in this position</w:t>
      </w:r>
    </w:p>
    <w:p w:rsidR="008A027A" w:rsidRDefault="008A027A" w:rsidP="00C452F3">
      <w:pPr>
        <w:ind w:firstLine="720"/>
      </w:pPr>
      <w:r>
        <w:t xml:space="preserve">David was a man of God and people knew it. </w:t>
      </w:r>
    </w:p>
    <w:p w:rsidR="008A027A" w:rsidRDefault="008A027A" w:rsidP="00C452F3">
      <w:pPr>
        <w:ind w:firstLine="720"/>
      </w:pPr>
      <w:r>
        <w:t xml:space="preserve">Adonijah was not called to be king. </w:t>
      </w:r>
    </w:p>
    <w:p w:rsidR="008A027A" w:rsidRDefault="008A027A" w:rsidP="00C452F3">
      <w:pPr>
        <w:ind w:firstLine="720"/>
      </w:pPr>
      <w:r>
        <w:lastRenderedPageBreak/>
        <w:t>We have to get the church involved if we are going to save lives. See a little bit deeper than people trying to exalt themselves, and what damaging effect this is having on people.</w:t>
      </w:r>
    </w:p>
    <w:p w:rsidR="008A027A" w:rsidRDefault="008A027A" w:rsidP="00C452F3">
      <w:pPr>
        <w:ind w:firstLine="720"/>
      </w:pPr>
      <w:r>
        <w:t xml:space="preserve">David missed God; (1) he multiplied wives, (2) he didn’t disciple correctly all his sons, Solomon and Adonijah (3) </w:t>
      </w:r>
    </w:p>
    <w:p w:rsidR="008A027A" w:rsidRDefault="008A027A" w:rsidP="00C452F3">
      <w:pPr>
        <w:ind w:firstLine="720"/>
      </w:pPr>
      <w:r>
        <w:t>Can’t stand people complaining about so much to do, in a relaxed position, leaning against a wall</w:t>
      </w:r>
    </w:p>
    <w:p w:rsidR="008A027A" w:rsidRDefault="008A027A" w:rsidP="00C452F3">
      <w:pPr>
        <w:ind w:firstLine="720"/>
      </w:pPr>
      <w:r>
        <w:t>Use the time that we have, to work and labor for the Lord; for the purpose of saving lives</w:t>
      </w:r>
    </w:p>
    <w:p w:rsidR="008A027A" w:rsidRDefault="00486FE9" w:rsidP="00C452F3">
      <w:pPr>
        <w:ind w:firstLine="720"/>
      </w:pPr>
      <w:r>
        <w:t>It is self-destructive to be more interested in building up self than in saving lives.</w:t>
      </w:r>
      <w:bookmarkStart w:id="1" w:name="_GoBack"/>
      <w:bookmarkEnd w:id="1"/>
    </w:p>
    <w:p w:rsidR="008A027A" w:rsidRDefault="008A027A" w:rsidP="00C452F3">
      <w:pPr>
        <w:ind w:firstLine="720"/>
      </w:pPr>
      <w:r>
        <w:t>Get yourself involved with the church, and work and labor</w:t>
      </w:r>
    </w:p>
    <w:p w:rsidR="008A027A" w:rsidRDefault="000A624B" w:rsidP="00C452F3">
      <w:pPr>
        <w:ind w:firstLine="720"/>
      </w:pPr>
      <w:r>
        <w:t>Are you</w:t>
      </w:r>
      <w:r w:rsidR="008A027A">
        <w:t xml:space="preserve"> interested in</w:t>
      </w:r>
      <w:r>
        <w:t xml:space="preserve"> seeing the vilest sinner saved? You say you believe the Bible and the </w:t>
      </w:r>
      <w:r w:rsidR="008A027A">
        <w:t>blood</w:t>
      </w:r>
      <w:r>
        <w:t xml:space="preserve"> </w:t>
      </w:r>
      <w:r w:rsidR="008A027A">
        <w:t>but your actions don’t show it</w:t>
      </w:r>
      <w:r w:rsidR="00486FE9">
        <w:t>.</w:t>
      </w:r>
    </w:p>
    <w:p w:rsidR="008A027A" w:rsidRDefault="008A027A" w:rsidP="00C452F3">
      <w:pPr>
        <w:ind w:firstLine="720"/>
      </w:pPr>
      <w:r>
        <w:t>Find ways to get into the hearts of people and to save lives</w:t>
      </w:r>
    </w:p>
    <w:p w:rsidR="008A027A" w:rsidRDefault="008A027A" w:rsidP="00C452F3">
      <w:pPr>
        <w:ind w:firstLine="720"/>
      </w:pPr>
      <w:r>
        <w:t xml:space="preserve">Nathan could have caused a riot, but he was interested in saving lives, </w:t>
      </w:r>
    </w:p>
    <w:p w:rsidR="008A027A" w:rsidRDefault="008A027A" w:rsidP="00C452F3">
      <w:pPr>
        <w:ind w:firstLine="720"/>
      </w:pPr>
      <w:r>
        <w:t xml:space="preserve">In the work of God we are not to be a bulldozer, </w:t>
      </w:r>
    </w:p>
    <w:p w:rsidR="008A027A" w:rsidRDefault="008A027A" w:rsidP="00C452F3">
      <w:pPr>
        <w:ind w:firstLine="720"/>
      </w:pPr>
      <w:r>
        <w:t xml:space="preserve">You may be doing well in your spot, but the church needs to be doing well for the world to see a powerful ministry, else you look just like a part of the mess. </w:t>
      </w:r>
    </w:p>
    <w:p w:rsidR="008A027A" w:rsidRDefault="008A027A" w:rsidP="00C452F3">
      <w:pPr>
        <w:ind w:firstLine="720"/>
      </w:pPr>
      <w:r>
        <w:t xml:space="preserve">Faith in good, learning to submit and surrender under the power of God, Grandpa in the pulpit, the spirit of God move like a wave when he stepped into the pulpit – that is not produced, </w:t>
      </w:r>
    </w:p>
    <w:p w:rsidR="008A027A" w:rsidRDefault="008A027A" w:rsidP="00C452F3">
      <w:pPr>
        <w:ind w:firstLine="720"/>
      </w:pPr>
      <w:r>
        <w:t>The spirit of God can do in once second what we try to do in years of hard work</w:t>
      </w:r>
    </w:p>
    <w:p w:rsidR="008A027A" w:rsidRDefault="008A027A" w:rsidP="00C452F3">
      <w:pPr>
        <w:ind w:firstLine="720"/>
      </w:pPr>
      <w:r>
        <w:t>Don’t give vent to the evil spirit, but give vent to the spirit of God</w:t>
      </w:r>
    </w:p>
    <w:p w:rsidR="008A027A" w:rsidRDefault="008A027A" w:rsidP="00C452F3">
      <w:pPr>
        <w:ind w:firstLine="720"/>
      </w:pPr>
      <w:r>
        <w:t>Whatever God chooses to use you in, YOU BE FAITHFUL</w:t>
      </w:r>
    </w:p>
    <w:p w:rsidR="008A027A" w:rsidRDefault="008A027A" w:rsidP="00C452F3">
      <w:pPr>
        <w:ind w:firstLine="720"/>
      </w:pPr>
      <w:r>
        <w:t xml:space="preserve">God told Jeremiah he was going to make you like a brazen wall, just like the people were. </w:t>
      </w:r>
    </w:p>
    <w:p w:rsidR="008A027A" w:rsidRDefault="008A027A" w:rsidP="00C452F3">
      <w:pPr>
        <w:ind w:firstLine="720"/>
      </w:pPr>
      <w:r>
        <w:t xml:space="preserve">You will get to a certain place in your ministry were you will feel like why even try, it seems that nobody is responding, but God rewards faithfulness for those who obey God in the place that God calls you in. </w:t>
      </w:r>
    </w:p>
    <w:p w:rsidR="008A027A" w:rsidRDefault="008A027A" w:rsidP="00C452F3">
      <w:pPr>
        <w:ind w:firstLine="720"/>
      </w:pPr>
      <w:r>
        <w:t xml:space="preserve">Make preparation in the place that God calls you to. God will not honor you if you have inconsistencies in your life. </w:t>
      </w:r>
    </w:p>
    <w:p w:rsidR="008A027A" w:rsidRDefault="008A027A" w:rsidP="00C452F3">
      <w:pPr>
        <w:ind w:firstLine="720"/>
      </w:pPr>
      <w:r>
        <w:t xml:space="preserve">We need to recognize our position, learn our position, and obey, don’t waste our time in other things. Let God position you, Find the will of God, Adonijah not only affected his only life, but he also affected Solomon by trying to take his position. </w:t>
      </w:r>
    </w:p>
    <w:p w:rsidR="008A027A" w:rsidRPr="00191AD7" w:rsidRDefault="008A027A" w:rsidP="00242599">
      <w:pPr>
        <w:ind w:left="720"/>
        <w:rPr>
          <w:rFonts w:cs="Arial"/>
          <w:b/>
          <w:bCs/>
          <w:smallCaps/>
          <w:sz w:val="16"/>
          <w:szCs w:val="16"/>
        </w:rPr>
      </w:pPr>
    </w:p>
    <w:p w:rsidR="00242599" w:rsidRPr="004E0C7F" w:rsidRDefault="00242599" w:rsidP="00242599">
      <w:pPr>
        <w:rPr>
          <w:sz w:val="16"/>
          <w:szCs w:val="16"/>
        </w:rPr>
      </w:pPr>
    </w:p>
    <w:p w:rsidR="00242599" w:rsidRPr="0015685C" w:rsidRDefault="00242599" w:rsidP="001C4E66">
      <w:pPr>
        <w:numPr>
          <w:ilvl w:val="0"/>
          <w:numId w:val="59"/>
        </w:numPr>
        <w:rPr>
          <w:rFonts w:ascii="Calibri" w:hAnsi="Calibri" w:cs="Calibri"/>
        </w:rPr>
      </w:pPr>
      <w:r w:rsidRPr="0015685C">
        <w:rPr>
          <w:rFonts w:ascii="Calibri" w:hAnsi="Calibri" w:cs="Calibri"/>
        </w:rPr>
        <w:t>The strategy of Nathan and Beth-Sheba            1:11-31</w:t>
      </w:r>
    </w:p>
    <w:p w:rsidR="00242599" w:rsidRPr="0015685C" w:rsidRDefault="00242599" w:rsidP="00242599">
      <w:pPr>
        <w:rPr>
          <w:rFonts w:ascii="Calibri" w:hAnsi="Calibri" w:cs="Calibri"/>
        </w:rPr>
      </w:pPr>
      <w:r w:rsidRPr="0015685C">
        <w:rPr>
          <w:rFonts w:ascii="Calibri" w:hAnsi="Calibri" w:cs="Calibri"/>
        </w:rPr>
        <w:t xml:space="preserve">Nathan knew that David must stay involved in the decision making  </w:t>
      </w:r>
    </w:p>
    <w:p w:rsidR="00242599" w:rsidRPr="0015685C" w:rsidRDefault="00242599" w:rsidP="00242599">
      <w:pPr>
        <w:ind w:left="2166"/>
        <w:rPr>
          <w:rFonts w:ascii="Calibri" w:hAnsi="Calibri" w:cs="Calibri"/>
        </w:rPr>
      </w:pPr>
      <w:r w:rsidRPr="0015685C">
        <w:rPr>
          <w:rFonts w:ascii="Calibri" w:hAnsi="Calibri" w:cs="Calibri"/>
        </w:rPr>
        <w:t xml:space="preserve">Nathan counseled knowing the Will of </w:t>
      </w:r>
      <w:proofErr w:type="gramStart"/>
      <w:r w:rsidRPr="0015685C">
        <w:rPr>
          <w:rFonts w:ascii="Calibri" w:hAnsi="Calibri" w:cs="Calibri"/>
        </w:rPr>
        <w:t>God  II</w:t>
      </w:r>
      <w:proofErr w:type="gramEnd"/>
      <w:r w:rsidRPr="0015685C">
        <w:rPr>
          <w:rFonts w:ascii="Calibri" w:hAnsi="Calibri" w:cs="Calibri"/>
        </w:rPr>
        <w:t xml:space="preserve"> Sam.7:12; I Ch.22:9</w:t>
      </w:r>
    </w:p>
    <w:p w:rsidR="00242599" w:rsidRPr="0015685C" w:rsidRDefault="00242599" w:rsidP="00242599">
      <w:pPr>
        <w:ind w:left="2166"/>
        <w:rPr>
          <w:rFonts w:ascii="Calibri" w:hAnsi="Calibri" w:cs="Calibri"/>
        </w:rPr>
      </w:pPr>
      <w:r w:rsidRPr="0015685C">
        <w:rPr>
          <w:rFonts w:ascii="Calibri" w:hAnsi="Calibri" w:cs="Calibri"/>
        </w:rPr>
        <w:t xml:space="preserve">Deut 17:15     </w:t>
      </w:r>
      <w:proofErr w:type="gramStart"/>
      <w:r w:rsidRPr="0015685C">
        <w:rPr>
          <w:rFonts w:ascii="Calibri" w:hAnsi="Calibri" w:cs="Calibri"/>
        </w:rPr>
        <w:t>Only</w:t>
      </w:r>
      <w:proofErr w:type="gramEnd"/>
      <w:r w:rsidRPr="0015685C">
        <w:rPr>
          <w:rFonts w:ascii="Calibri" w:hAnsi="Calibri" w:cs="Calibri"/>
        </w:rPr>
        <w:t xml:space="preserve"> those who the Lord shall choose shall be King</w:t>
      </w:r>
    </w:p>
    <w:p w:rsidR="00242599" w:rsidRPr="004E0C7F" w:rsidRDefault="00242599" w:rsidP="00242599">
      <w:pPr>
        <w:rPr>
          <w:sz w:val="16"/>
          <w:szCs w:val="16"/>
        </w:rPr>
      </w:pPr>
    </w:p>
    <w:p w:rsidR="00242599" w:rsidRDefault="00242599" w:rsidP="001C4E66">
      <w:pPr>
        <w:numPr>
          <w:ilvl w:val="0"/>
          <w:numId w:val="59"/>
        </w:numPr>
      </w:pPr>
      <w:r>
        <w:t>David orders the crowning of Solomon</w:t>
      </w:r>
      <w:r>
        <w:tab/>
      </w:r>
      <w:r>
        <w:tab/>
        <w:t>1:32-40</w:t>
      </w:r>
    </w:p>
    <w:p w:rsidR="00242599" w:rsidRDefault="00242599" w:rsidP="00242599">
      <w:r>
        <w:t>I Kings 1:33—</w:t>
      </w:r>
      <w:proofErr w:type="gramStart"/>
      <w:r w:rsidRPr="00AB3B70">
        <w:rPr>
          <w:i/>
        </w:rPr>
        <w:t>The</w:t>
      </w:r>
      <w:proofErr w:type="gramEnd"/>
      <w:r w:rsidRPr="00AB3B70">
        <w:rPr>
          <w:i/>
        </w:rPr>
        <w:t xml:space="preserve"> king also said …cause Solomon my son to ride upon mine own mule, and bring him down to Gihon:</w:t>
      </w:r>
      <w:r>
        <w:t xml:space="preserve"> </w:t>
      </w:r>
    </w:p>
    <w:p w:rsidR="00242599" w:rsidRDefault="00242599" w:rsidP="00242599">
      <w:r>
        <w:t xml:space="preserve"> 34—</w:t>
      </w:r>
      <w:proofErr w:type="gramStart"/>
      <w:r w:rsidRPr="00AB3B70">
        <w:rPr>
          <w:i/>
        </w:rPr>
        <w:t>And</w:t>
      </w:r>
      <w:proofErr w:type="gramEnd"/>
      <w:r w:rsidRPr="00AB3B70">
        <w:rPr>
          <w:i/>
        </w:rPr>
        <w:t xml:space="preserve"> let Zadok the priest and Nathan the prophet anoint him there king over Israel: and blow ye with the trumpet, and say, God save king Solomon.</w:t>
      </w:r>
    </w:p>
    <w:p w:rsidR="00242599" w:rsidRPr="00344643" w:rsidRDefault="00242599" w:rsidP="00242599">
      <w:pPr>
        <w:rPr>
          <w:i/>
        </w:rPr>
      </w:pPr>
      <w:r>
        <w:t xml:space="preserve"> 35—</w:t>
      </w:r>
      <w:proofErr w:type="gramStart"/>
      <w:r w:rsidRPr="00AB3B70">
        <w:rPr>
          <w:i/>
        </w:rPr>
        <w:t>Then</w:t>
      </w:r>
      <w:proofErr w:type="gramEnd"/>
      <w:r w:rsidRPr="00AB3B70">
        <w:rPr>
          <w:i/>
        </w:rPr>
        <w:t xml:space="preserve"> ye shall come up after him, that he may come and sit upon my throne; for he shall be king in my stead: and I have appointed him to be ruler over Israel and over Judah.</w:t>
      </w:r>
    </w:p>
    <w:p w:rsidR="00242599" w:rsidRDefault="00242599" w:rsidP="001C4E66">
      <w:pPr>
        <w:numPr>
          <w:ilvl w:val="0"/>
          <w:numId w:val="59"/>
        </w:numPr>
      </w:pPr>
      <w:r>
        <w:t>Adonijah outwardly submits to Solomon</w:t>
      </w:r>
      <w:r>
        <w:tab/>
      </w:r>
      <w:r>
        <w:tab/>
        <w:t>1:53</w:t>
      </w:r>
    </w:p>
    <w:p w:rsidR="00242599" w:rsidRDefault="00242599" w:rsidP="00242599">
      <w:r>
        <w:lastRenderedPageBreak/>
        <w:t>I Kings 2:15—</w:t>
      </w:r>
      <w:proofErr w:type="gramStart"/>
      <w:r>
        <w:t>And</w:t>
      </w:r>
      <w:proofErr w:type="gramEnd"/>
      <w:r>
        <w:t xml:space="preserve"> he said, Thou knowest that the kingdom was mine, and that all Israel set their faces on me, that I should reign: howbeit the kingdom is turned about, and is become my brother's: for it was his from the LORD.</w:t>
      </w:r>
    </w:p>
    <w:p w:rsidR="00242599" w:rsidRDefault="00242599" w:rsidP="00242599">
      <w:r>
        <w:t>(Adonijah exaggerates by saying) “</w:t>
      </w:r>
      <w:proofErr w:type="gramStart"/>
      <w:r>
        <w:t>all</w:t>
      </w:r>
      <w:proofErr w:type="gramEnd"/>
      <w:r>
        <w:t xml:space="preserve"> Israel set their faces on me, that I should reign”</w:t>
      </w:r>
    </w:p>
    <w:p w:rsidR="00242599" w:rsidRPr="004E0C7F" w:rsidRDefault="00242599" w:rsidP="00242599">
      <w:pPr>
        <w:rPr>
          <w:sz w:val="16"/>
          <w:szCs w:val="16"/>
        </w:rPr>
      </w:pPr>
    </w:p>
    <w:p w:rsidR="00242599" w:rsidRDefault="00242599" w:rsidP="00242599">
      <w:pPr>
        <w:ind w:left="720"/>
      </w:pPr>
      <w:r>
        <w:t>B.</w:t>
      </w:r>
      <w:r>
        <w:tab/>
        <w:t>David’s charge to Solomon</w:t>
      </w:r>
      <w:r>
        <w:tab/>
      </w:r>
      <w:r>
        <w:tab/>
      </w:r>
      <w:r>
        <w:tab/>
      </w:r>
      <w:r>
        <w:tab/>
        <w:t>2:1-9</w:t>
      </w:r>
    </w:p>
    <w:p w:rsidR="00242599" w:rsidRDefault="00242599" w:rsidP="00242599">
      <w:r>
        <w:t>1Ki 2:2 …</w:t>
      </w:r>
      <w:r w:rsidRPr="00AB3B70">
        <w:rPr>
          <w:i/>
        </w:rPr>
        <w:t>be thou strong therefore, and shew thyself a man;</w:t>
      </w:r>
    </w:p>
    <w:p w:rsidR="00242599" w:rsidRDefault="00242599" w:rsidP="00242599">
      <w:r>
        <w:t xml:space="preserve"> 3—</w:t>
      </w:r>
      <w:r w:rsidRPr="00AB3B70">
        <w:rPr>
          <w:i/>
        </w:rPr>
        <w:t>And keep the charge of the LORD thy God, to walk in his ways, to keep his statutes, and his commandments, and his judgments, and his testimonies, as it is written in the law of Moses</w:t>
      </w:r>
      <w:r>
        <w:t>…</w:t>
      </w:r>
    </w:p>
    <w:p w:rsidR="00242599" w:rsidRDefault="00242599" w:rsidP="00242599">
      <w:r>
        <w:t xml:space="preserve"> 4—</w:t>
      </w:r>
      <w:proofErr w:type="gramStart"/>
      <w:r w:rsidRPr="00AB3B70">
        <w:rPr>
          <w:i/>
        </w:rPr>
        <w:t>That</w:t>
      </w:r>
      <w:proofErr w:type="gramEnd"/>
      <w:r w:rsidRPr="00AB3B70">
        <w:rPr>
          <w:i/>
        </w:rPr>
        <w:t xml:space="preserve"> the LORD may continue his word …walk before me in truth with all their heart and with all their soul</w:t>
      </w:r>
      <w:r>
        <w:t xml:space="preserve">…. </w:t>
      </w:r>
    </w:p>
    <w:p w:rsidR="00242599" w:rsidRDefault="00242599" w:rsidP="00242599">
      <w:pPr>
        <w:ind w:left="720"/>
      </w:pPr>
      <w:r>
        <w:t>C.</w:t>
      </w:r>
      <w:r>
        <w:tab/>
        <w:t>The death of David</w:t>
      </w:r>
      <w:r>
        <w:tab/>
      </w:r>
      <w:r>
        <w:tab/>
      </w:r>
      <w:r>
        <w:tab/>
      </w:r>
      <w:r>
        <w:tab/>
      </w:r>
      <w:r>
        <w:tab/>
        <w:t>2:10-11</w:t>
      </w:r>
    </w:p>
    <w:p w:rsidR="00242599" w:rsidRPr="004E0C7F" w:rsidRDefault="00242599" w:rsidP="00242599">
      <w:pPr>
        <w:rPr>
          <w:sz w:val="16"/>
          <w:szCs w:val="16"/>
        </w:rPr>
      </w:pPr>
    </w:p>
    <w:p w:rsidR="00242599" w:rsidRDefault="00242599" w:rsidP="00242599">
      <w:r>
        <w:t>II.</w:t>
      </w:r>
      <w:r>
        <w:tab/>
        <w:t>The Reign of Solomon</w:t>
      </w:r>
      <w:r>
        <w:tab/>
      </w:r>
      <w:r>
        <w:tab/>
      </w:r>
      <w:r>
        <w:tab/>
      </w:r>
      <w:r>
        <w:tab/>
      </w:r>
      <w:r>
        <w:tab/>
        <w:t>2:12-11:43</w:t>
      </w:r>
    </w:p>
    <w:p w:rsidR="00242599" w:rsidRPr="004E0C7F" w:rsidRDefault="00242599" w:rsidP="00242599">
      <w:pPr>
        <w:rPr>
          <w:sz w:val="16"/>
          <w:szCs w:val="16"/>
        </w:rPr>
      </w:pPr>
    </w:p>
    <w:p w:rsidR="00242599" w:rsidRDefault="00242599" w:rsidP="00242599">
      <w:r>
        <w:tab/>
        <w:t>A.</w:t>
      </w:r>
      <w:r>
        <w:tab/>
        <w:t xml:space="preserve">Solomon established on </w:t>
      </w:r>
      <w:proofErr w:type="gramStart"/>
      <w:r>
        <w:t>the  throne</w:t>
      </w:r>
      <w:proofErr w:type="gramEnd"/>
      <w:r>
        <w:t xml:space="preserve"> of David</w:t>
      </w:r>
      <w:r>
        <w:tab/>
        <w:t>2:12-46</w:t>
      </w:r>
    </w:p>
    <w:p w:rsidR="00242599" w:rsidRDefault="00242599" w:rsidP="001C4E66">
      <w:pPr>
        <w:numPr>
          <w:ilvl w:val="0"/>
          <w:numId w:val="60"/>
        </w:numPr>
      </w:pPr>
      <w:r>
        <w:t>Adonijah’s second plot and death</w:t>
      </w:r>
      <w:r>
        <w:tab/>
      </w:r>
      <w:r>
        <w:tab/>
        <w:t>2:13-25</w:t>
      </w:r>
    </w:p>
    <w:p w:rsidR="00242599" w:rsidRDefault="00242599" w:rsidP="00242599">
      <w:pPr>
        <w:ind w:left="2160" w:firstLine="6"/>
      </w:pPr>
      <w:r>
        <w:t>“</w:t>
      </w:r>
      <w:proofErr w:type="gramStart"/>
      <w:r w:rsidRPr="00484CD9">
        <w:t>give</w:t>
      </w:r>
      <w:proofErr w:type="gramEnd"/>
      <w:r w:rsidRPr="00484CD9">
        <w:t xml:space="preserve"> me Abishag the Shunammite to wife</w:t>
      </w:r>
      <w:r>
        <w:t>”</w:t>
      </w:r>
    </w:p>
    <w:p w:rsidR="00242599" w:rsidRDefault="00242599" w:rsidP="00242599">
      <w:pPr>
        <w:ind w:left="2160" w:firstLine="6"/>
      </w:pPr>
      <w:r>
        <w:t xml:space="preserve">He thought he could get the throne </w:t>
      </w:r>
      <w:proofErr w:type="gramStart"/>
      <w:r>
        <w:t>through  Abishag</w:t>
      </w:r>
      <w:proofErr w:type="gramEnd"/>
    </w:p>
    <w:p w:rsidR="00242599" w:rsidRDefault="00242599" w:rsidP="001C4E66">
      <w:pPr>
        <w:numPr>
          <w:ilvl w:val="0"/>
          <w:numId w:val="60"/>
        </w:numPr>
      </w:pPr>
      <w:r>
        <w:t>Punishment of Abiathar</w:t>
      </w:r>
      <w:r>
        <w:tab/>
      </w:r>
      <w:r>
        <w:tab/>
      </w:r>
      <w:r>
        <w:tab/>
        <w:t>2:26-27</w:t>
      </w:r>
    </w:p>
    <w:p w:rsidR="00242599" w:rsidRDefault="00242599" w:rsidP="001C4E66">
      <w:pPr>
        <w:numPr>
          <w:ilvl w:val="0"/>
          <w:numId w:val="60"/>
        </w:numPr>
      </w:pPr>
      <w:r>
        <w:t>The execution of Joab and Shimei</w:t>
      </w:r>
      <w:r>
        <w:tab/>
        <w:t>2:28-46</w:t>
      </w:r>
    </w:p>
    <w:p w:rsidR="00242599" w:rsidRDefault="00242599" w:rsidP="00242599">
      <w:pPr>
        <w:ind w:left="720"/>
      </w:pPr>
      <w:r>
        <w:t>B.</w:t>
      </w:r>
      <w:r>
        <w:tab/>
        <w:t>Solomon makes an alliance with Pharoah</w:t>
      </w:r>
      <w:r>
        <w:tab/>
        <w:t>3:1-3</w:t>
      </w:r>
    </w:p>
    <w:p w:rsidR="00242599" w:rsidRDefault="00242599" w:rsidP="001C4E66">
      <w:pPr>
        <w:numPr>
          <w:ilvl w:val="0"/>
          <w:numId w:val="61"/>
        </w:numPr>
      </w:pPr>
      <w:r>
        <w:t>Solomon marries Pharoah’s daughter</w:t>
      </w:r>
      <w:r>
        <w:tab/>
        <w:t>3:1; 7:8</w:t>
      </w:r>
    </w:p>
    <w:p w:rsidR="00242599" w:rsidRDefault="00242599" w:rsidP="00242599">
      <w:pPr>
        <w:ind w:left="720"/>
      </w:pPr>
      <w:r>
        <w:t>C.</w:t>
      </w:r>
      <w:r>
        <w:tab/>
        <w:t>The Wisdom of Solomon</w:t>
      </w:r>
      <w:r>
        <w:tab/>
      </w:r>
      <w:r>
        <w:tab/>
      </w:r>
      <w:r>
        <w:tab/>
      </w:r>
      <w:r>
        <w:tab/>
        <w:t>3:4-28</w:t>
      </w:r>
    </w:p>
    <w:p w:rsidR="00242599" w:rsidRDefault="00242599" w:rsidP="001C4E66">
      <w:pPr>
        <w:numPr>
          <w:ilvl w:val="0"/>
          <w:numId w:val="62"/>
        </w:numPr>
      </w:pPr>
      <w:r>
        <w:t>Solomon’s prayer for wisdom</w:t>
      </w:r>
    </w:p>
    <w:p w:rsidR="00242599" w:rsidRPr="00AB3B70" w:rsidRDefault="00242599" w:rsidP="00242599">
      <w:pPr>
        <w:rPr>
          <w:i/>
        </w:rPr>
      </w:pPr>
      <w:r>
        <w:t>1Ki 3:9—</w:t>
      </w:r>
      <w:r w:rsidRPr="00AB3B70">
        <w:rPr>
          <w:i/>
        </w:rPr>
        <w:t xml:space="preserve">Give therefore thy servant an understanding heart to judge thy </w:t>
      </w:r>
      <w:proofErr w:type="gramStart"/>
      <w:r w:rsidRPr="00AB3B70">
        <w:rPr>
          <w:i/>
        </w:rPr>
        <w:t>people, that</w:t>
      </w:r>
      <w:proofErr w:type="gramEnd"/>
      <w:r w:rsidRPr="00AB3B70">
        <w:rPr>
          <w:i/>
        </w:rPr>
        <w:t xml:space="preserve"> I may discern between good and bad: for who is able to judge this thy so great a people?</w:t>
      </w:r>
    </w:p>
    <w:p w:rsidR="00242599" w:rsidRDefault="00242599" w:rsidP="001C4E66">
      <w:pPr>
        <w:numPr>
          <w:ilvl w:val="0"/>
          <w:numId w:val="62"/>
        </w:numPr>
      </w:pPr>
      <w:r>
        <w:t xml:space="preserve">The Divine response and manifestation </w:t>
      </w:r>
      <w:r>
        <w:tab/>
        <w:t>3:10-28</w:t>
      </w:r>
    </w:p>
    <w:p w:rsidR="00242599" w:rsidRDefault="00242599" w:rsidP="00242599">
      <w:pPr>
        <w:ind w:left="720"/>
      </w:pPr>
      <w:r>
        <w:t>D.</w:t>
      </w:r>
      <w:r>
        <w:tab/>
        <w:t>The Magnificence of His Reign</w:t>
      </w:r>
      <w:r>
        <w:tab/>
      </w:r>
      <w:r>
        <w:tab/>
      </w:r>
      <w:r>
        <w:tab/>
        <w:t>4:1-11:43</w:t>
      </w:r>
    </w:p>
    <w:p w:rsidR="00242599" w:rsidRDefault="00242599" w:rsidP="001C4E66">
      <w:pPr>
        <w:numPr>
          <w:ilvl w:val="0"/>
          <w:numId w:val="63"/>
        </w:numPr>
      </w:pPr>
      <w:r>
        <w:t>His princes and officers</w:t>
      </w:r>
      <w:r>
        <w:tab/>
      </w:r>
      <w:r>
        <w:tab/>
      </w:r>
      <w:r>
        <w:tab/>
        <w:t>4:7</w:t>
      </w:r>
    </w:p>
    <w:p w:rsidR="00242599" w:rsidRDefault="00242599" w:rsidP="001C4E66">
      <w:pPr>
        <w:numPr>
          <w:ilvl w:val="0"/>
          <w:numId w:val="63"/>
        </w:numPr>
      </w:pPr>
      <w:r>
        <w:t>The extent of his kingdom</w:t>
      </w:r>
      <w:r>
        <w:tab/>
      </w:r>
      <w:r>
        <w:tab/>
      </w:r>
      <w:r>
        <w:tab/>
        <w:t>4:21</w:t>
      </w:r>
    </w:p>
    <w:p w:rsidR="00242599" w:rsidRDefault="00242599" w:rsidP="001C4E66">
      <w:pPr>
        <w:numPr>
          <w:ilvl w:val="0"/>
          <w:numId w:val="63"/>
        </w:numPr>
      </w:pPr>
      <w:r>
        <w:t>The peace and fullness of Israel</w:t>
      </w:r>
      <w:r>
        <w:tab/>
      </w:r>
      <w:r>
        <w:tab/>
        <w:t>4:24</w:t>
      </w:r>
    </w:p>
    <w:p w:rsidR="00242599" w:rsidRDefault="00242599" w:rsidP="00242599">
      <w:r>
        <w:t>1Ki 4:29—</w:t>
      </w:r>
      <w:r w:rsidRPr="00AB3B70">
        <w:rPr>
          <w:i/>
        </w:rPr>
        <w:t>And God gave Solomon wisdom and understanding exceeding much, and largeness of heart, even as the sand that is on the sea shore</w:t>
      </w:r>
      <w:r w:rsidRPr="00AB3B70">
        <w:t>.</w:t>
      </w:r>
    </w:p>
    <w:p w:rsidR="00242599" w:rsidRDefault="00242599" w:rsidP="001C4E66">
      <w:pPr>
        <w:numPr>
          <w:ilvl w:val="0"/>
          <w:numId w:val="63"/>
        </w:numPr>
      </w:pPr>
      <w:r>
        <w:t>The fame of his wisdom</w:t>
      </w:r>
      <w:r>
        <w:tab/>
      </w:r>
      <w:r>
        <w:tab/>
      </w:r>
      <w:r>
        <w:tab/>
      </w:r>
    </w:p>
    <w:p w:rsidR="00242599" w:rsidRPr="0015685C" w:rsidRDefault="00242599" w:rsidP="00242599">
      <w:pPr>
        <w:rPr>
          <w:i/>
        </w:rPr>
      </w:pPr>
      <w:r>
        <w:t>1Ki 4:34—</w:t>
      </w:r>
      <w:proofErr w:type="gramStart"/>
      <w:r w:rsidRPr="00400CFD">
        <w:rPr>
          <w:i/>
        </w:rPr>
        <w:t>And</w:t>
      </w:r>
      <w:proofErr w:type="gramEnd"/>
      <w:r w:rsidRPr="00400CFD">
        <w:rPr>
          <w:i/>
        </w:rPr>
        <w:t xml:space="preserve"> there came of all people to hear the wisdom of Solomon, from all kings of the earth, which had heard of his wisdom.</w:t>
      </w:r>
    </w:p>
    <w:p w:rsidR="00242599" w:rsidRDefault="00242599" w:rsidP="00242599">
      <w:pPr>
        <w:ind w:left="720"/>
      </w:pPr>
      <w:r>
        <w:t>E.</w:t>
      </w:r>
      <w:r>
        <w:tab/>
        <w:t>Solomon builds his temple</w:t>
      </w:r>
      <w:r>
        <w:tab/>
      </w:r>
      <w:r>
        <w:tab/>
      </w:r>
      <w:r>
        <w:tab/>
      </w:r>
      <w:r>
        <w:tab/>
        <w:t>5-7</w:t>
      </w:r>
    </w:p>
    <w:p w:rsidR="00242599" w:rsidRDefault="00242599" w:rsidP="001C4E66">
      <w:pPr>
        <w:numPr>
          <w:ilvl w:val="0"/>
          <w:numId w:val="64"/>
        </w:numPr>
      </w:pPr>
      <w:r>
        <w:t>Hiram assists in the preparation</w:t>
      </w:r>
      <w:r>
        <w:tab/>
      </w:r>
      <w:r>
        <w:tab/>
        <w:t>5:1-10, 18</w:t>
      </w:r>
    </w:p>
    <w:p w:rsidR="00242599" w:rsidRDefault="00242599" w:rsidP="001C4E66">
      <w:pPr>
        <w:numPr>
          <w:ilvl w:val="0"/>
          <w:numId w:val="64"/>
        </w:numPr>
      </w:pPr>
      <w:r>
        <w:t>The dimensions and materials</w:t>
      </w:r>
      <w:r>
        <w:tab/>
      </w:r>
      <w:r>
        <w:tab/>
        <w:t>6:1-38</w:t>
      </w:r>
    </w:p>
    <w:p w:rsidR="00242599" w:rsidRDefault="00242599" w:rsidP="001C4E66">
      <w:pPr>
        <w:numPr>
          <w:ilvl w:val="0"/>
          <w:numId w:val="64"/>
        </w:numPr>
      </w:pPr>
      <w:r>
        <w:t>The time required in building                    6:38</w:t>
      </w:r>
    </w:p>
    <w:p w:rsidR="00242599" w:rsidRDefault="00242599" w:rsidP="001C4E66">
      <w:pPr>
        <w:numPr>
          <w:ilvl w:val="0"/>
          <w:numId w:val="64"/>
        </w:numPr>
      </w:pPr>
      <w:r>
        <w:t>Solomon sets up the two pillars and the brazen sea in the temple                                                     7:15-51</w:t>
      </w:r>
    </w:p>
    <w:p w:rsidR="00242599" w:rsidRDefault="00242599" w:rsidP="00242599">
      <w:r>
        <w:t xml:space="preserve">                      5.        Solomon’s workers and Hiram’s worker’s work together 5:18</w:t>
      </w:r>
      <w:proofErr w:type="gramStart"/>
      <w:r>
        <w:t>,7:1,14</w:t>
      </w:r>
      <w:proofErr w:type="gramEnd"/>
    </w:p>
    <w:p w:rsidR="00242599" w:rsidRDefault="00242599" w:rsidP="00242599">
      <w:r>
        <w:t>III.</w:t>
      </w:r>
      <w:r>
        <w:tab/>
        <w:t>The Dedication of the Temple</w:t>
      </w:r>
      <w:r>
        <w:tab/>
      </w:r>
      <w:r>
        <w:tab/>
      </w:r>
      <w:r>
        <w:tab/>
      </w:r>
      <w:r>
        <w:tab/>
        <w:t>8:1-66</w:t>
      </w:r>
    </w:p>
    <w:p w:rsidR="00242599" w:rsidRPr="00BC2185" w:rsidRDefault="00242599" w:rsidP="00242599">
      <w:pPr>
        <w:rPr>
          <w:i/>
        </w:rPr>
      </w:pPr>
      <w:r>
        <w:t>1Ki 8:63—</w:t>
      </w:r>
      <w:r w:rsidRPr="00BC2185">
        <w:rPr>
          <w:i/>
        </w:rPr>
        <w:t>And Solomon offered a sacrifice of peace offerings, which he offered unto the LORD, two and twenty thousand oxen, and an hundred and twenty thousand sheep. So the king and all the children of Israel dedicated the house of the LORD.</w:t>
      </w:r>
    </w:p>
    <w:p w:rsidR="00242599" w:rsidRPr="0015685C" w:rsidRDefault="00242599" w:rsidP="00242599">
      <w:pPr>
        <w:rPr>
          <w:sz w:val="16"/>
          <w:szCs w:val="16"/>
        </w:rPr>
      </w:pPr>
    </w:p>
    <w:p w:rsidR="00242599" w:rsidRDefault="00242599" w:rsidP="001C4E66">
      <w:pPr>
        <w:numPr>
          <w:ilvl w:val="0"/>
          <w:numId w:val="65"/>
        </w:numPr>
      </w:pPr>
      <w:r>
        <w:lastRenderedPageBreak/>
        <w:t>The Shekinah glory</w:t>
      </w:r>
    </w:p>
    <w:p w:rsidR="00242599" w:rsidRPr="00BC2185" w:rsidRDefault="00242599" w:rsidP="00242599">
      <w:pPr>
        <w:rPr>
          <w:i/>
        </w:rPr>
      </w:pPr>
      <w:r>
        <w:t>1Ki 8:10—</w:t>
      </w:r>
      <w:proofErr w:type="gramStart"/>
      <w:r w:rsidRPr="00BC2185">
        <w:rPr>
          <w:i/>
        </w:rPr>
        <w:t>And</w:t>
      </w:r>
      <w:proofErr w:type="gramEnd"/>
      <w:r w:rsidRPr="00BC2185">
        <w:rPr>
          <w:i/>
        </w:rPr>
        <w:t xml:space="preserve"> it came to pass, when the priests were come out of the holy place, that the cloud filled the house of the LORD,</w:t>
      </w:r>
    </w:p>
    <w:p w:rsidR="00242599" w:rsidRPr="00BC2185" w:rsidRDefault="00242599" w:rsidP="00242599">
      <w:pPr>
        <w:rPr>
          <w:i/>
        </w:rPr>
      </w:pPr>
      <w:r>
        <w:t xml:space="preserve"> 11—</w:t>
      </w:r>
      <w:proofErr w:type="gramStart"/>
      <w:r w:rsidRPr="00BC2185">
        <w:rPr>
          <w:i/>
        </w:rPr>
        <w:t>So</w:t>
      </w:r>
      <w:proofErr w:type="gramEnd"/>
      <w:r w:rsidRPr="00BC2185">
        <w:rPr>
          <w:i/>
        </w:rPr>
        <w:t xml:space="preserve"> that the priests could not stand to minister because of the cloud: for the glory of the LORD had filled the house of the LORD.</w:t>
      </w:r>
    </w:p>
    <w:p w:rsidR="00242599" w:rsidRPr="0015685C" w:rsidRDefault="00242599" w:rsidP="00242599">
      <w:pPr>
        <w:rPr>
          <w:sz w:val="16"/>
          <w:szCs w:val="16"/>
        </w:rPr>
      </w:pPr>
    </w:p>
    <w:p w:rsidR="00242599" w:rsidRDefault="00242599" w:rsidP="001C4E66">
      <w:pPr>
        <w:numPr>
          <w:ilvl w:val="0"/>
          <w:numId w:val="65"/>
        </w:numPr>
      </w:pPr>
      <w:r>
        <w:t xml:space="preserve">Solomon’s sermon </w:t>
      </w:r>
      <w:r>
        <w:tab/>
      </w:r>
      <w:r>
        <w:tab/>
      </w:r>
      <w:r>
        <w:tab/>
      </w:r>
      <w:r>
        <w:tab/>
      </w:r>
      <w:r>
        <w:tab/>
        <w:t>8:12-21</w:t>
      </w:r>
    </w:p>
    <w:p w:rsidR="00242599" w:rsidRDefault="00242599" w:rsidP="001C4E66">
      <w:pPr>
        <w:numPr>
          <w:ilvl w:val="0"/>
          <w:numId w:val="65"/>
        </w:numPr>
      </w:pPr>
      <w:r>
        <w:t>Solomon’s prayer</w:t>
      </w:r>
      <w:r>
        <w:tab/>
      </w:r>
      <w:r>
        <w:tab/>
      </w:r>
      <w:r>
        <w:tab/>
      </w:r>
      <w:r>
        <w:tab/>
      </w:r>
      <w:r>
        <w:tab/>
        <w:t>8:22-54</w:t>
      </w:r>
    </w:p>
    <w:p w:rsidR="00242599" w:rsidRDefault="00242599" w:rsidP="001C4E66">
      <w:pPr>
        <w:numPr>
          <w:ilvl w:val="0"/>
          <w:numId w:val="65"/>
        </w:numPr>
      </w:pPr>
      <w:r>
        <w:t>Solomon blesses the people</w:t>
      </w:r>
      <w:r>
        <w:tab/>
      </w:r>
      <w:r>
        <w:tab/>
      </w:r>
      <w:r>
        <w:tab/>
        <w:t>8:55-61</w:t>
      </w:r>
    </w:p>
    <w:p w:rsidR="00242599" w:rsidRPr="0015685C" w:rsidRDefault="00242599" w:rsidP="00242599">
      <w:pPr>
        <w:rPr>
          <w:sz w:val="16"/>
          <w:szCs w:val="16"/>
        </w:rPr>
      </w:pPr>
    </w:p>
    <w:p w:rsidR="00242599" w:rsidRDefault="00242599" w:rsidP="00242599">
      <w:r>
        <w:t>IV.</w:t>
      </w:r>
      <w:r>
        <w:tab/>
        <w:t>Scenes from Solomon’s Kingdom</w:t>
      </w:r>
      <w:r>
        <w:tab/>
      </w:r>
      <w:r>
        <w:tab/>
      </w:r>
      <w:r>
        <w:tab/>
      </w:r>
      <w:r>
        <w:tab/>
        <w:t>9-10</w:t>
      </w:r>
    </w:p>
    <w:p w:rsidR="00242599" w:rsidRPr="0015685C" w:rsidRDefault="00242599" w:rsidP="00242599">
      <w:pPr>
        <w:rPr>
          <w:sz w:val="16"/>
          <w:szCs w:val="16"/>
        </w:rPr>
      </w:pPr>
    </w:p>
    <w:p w:rsidR="00242599" w:rsidRDefault="00242599" w:rsidP="00242599">
      <w:r>
        <w:tab/>
        <w:t>A.</w:t>
      </w:r>
      <w:r>
        <w:tab/>
        <w:t>Jehovah appears again to Solomon</w:t>
      </w:r>
      <w:r>
        <w:tab/>
      </w:r>
      <w:r>
        <w:tab/>
        <w:t>9:1-9</w:t>
      </w:r>
    </w:p>
    <w:p w:rsidR="00242599" w:rsidRDefault="00242599" w:rsidP="001C4E66">
      <w:pPr>
        <w:numPr>
          <w:ilvl w:val="0"/>
          <w:numId w:val="58"/>
        </w:numPr>
      </w:pPr>
      <w:r>
        <w:t xml:space="preserve">His able rule over Israel and the </w:t>
      </w:r>
      <w:r>
        <w:tab/>
      </w:r>
      <w:r>
        <w:tab/>
      </w:r>
      <w:r>
        <w:tab/>
        <w:t>9:10-28</w:t>
      </w:r>
    </w:p>
    <w:p w:rsidR="00242599" w:rsidRDefault="00242599" w:rsidP="00242599">
      <w:pPr>
        <w:ind w:left="726" w:firstLine="714"/>
      </w:pPr>
      <w:proofErr w:type="gramStart"/>
      <w:r>
        <w:t>tributary</w:t>
      </w:r>
      <w:proofErr w:type="gramEnd"/>
      <w:r>
        <w:t xml:space="preserve"> nations</w:t>
      </w:r>
      <w:r>
        <w:tab/>
      </w:r>
    </w:p>
    <w:p w:rsidR="00242599" w:rsidRDefault="00242599" w:rsidP="00242599">
      <w:r>
        <w:tab/>
        <w:t>C.</w:t>
      </w:r>
      <w:r>
        <w:tab/>
        <w:t>The visit of the Queen of Sheba</w:t>
      </w:r>
      <w:r>
        <w:tab/>
      </w:r>
      <w:r>
        <w:tab/>
      </w:r>
      <w:r>
        <w:tab/>
        <w:t>10:1-13</w:t>
      </w:r>
    </w:p>
    <w:p w:rsidR="00242599" w:rsidRDefault="00242599" w:rsidP="00242599">
      <w:r>
        <w:tab/>
        <w:t>D.</w:t>
      </w:r>
      <w:r>
        <w:tab/>
        <w:t>Solomon’s revenue and splendor</w:t>
      </w:r>
      <w:r>
        <w:tab/>
      </w:r>
      <w:r>
        <w:tab/>
      </w:r>
      <w:r>
        <w:tab/>
        <w:t>10:14-21</w:t>
      </w:r>
    </w:p>
    <w:p w:rsidR="00242599" w:rsidRDefault="00242599" w:rsidP="001C4E66">
      <w:pPr>
        <w:numPr>
          <w:ilvl w:val="0"/>
          <w:numId w:val="66"/>
        </w:numPr>
      </w:pPr>
      <w:r>
        <w:t>Solomon’s navy</w:t>
      </w:r>
      <w:r>
        <w:tab/>
      </w:r>
      <w:r>
        <w:tab/>
      </w:r>
      <w:r>
        <w:tab/>
      </w:r>
      <w:r>
        <w:tab/>
        <w:t>10:22</w:t>
      </w:r>
    </w:p>
    <w:p w:rsidR="00242599" w:rsidRPr="0015685C" w:rsidRDefault="00242599" w:rsidP="00242599">
      <w:pPr>
        <w:rPr>
          <w:sz w:val="16"/>
          <w:szCs w:val="16"/>
        </w:rPr>
      </w:pPr>
    </w:p>
    <w:p w:rsidR="00242599" w:rsidRDefault="00242599" w:rsidP="00242599">
      <w:r>
        <w:t>V.</w:t>
      </w:r>
      <w:r>
        <w:tab/>
        <w:t>Solomon’s Apostasy and Death</w:t>
      </w:r>
      <w:r>
        <w:tab/>
      </w:r>
      <w:r>
        <w:tab/>
      </w:r>
      <w:r>
        <w:tab/>
      </w:r>
      <w:r>
        <w:tab/>
        <w:t>11:1-43</w:t>
      </w:r>
    </w:p>
    <w:p w:rsidR="00242599" w:rsidRDefault="00242599" w:rsidP="00242599">
      <w:r>
        <w:tab/>
        <w:t>A.</w:t>
      </w:r>
      <w:r>
        <w:tab/>
        <w:t>His many wives (700), concubines (300)</w:t>
      </w:r>
      <w:r>
        <w:tab/>
      </w:r>
      <w:r>
        <w:tab/>
        <w:t>1-3</w:t>
      </w:r>
    </w:p>
    <w:p w:rsidR="00242599" w:rsidRDefault="00242599" w:rsidP="00242599">
      <w:r>
        <w:tab/>
        <w:t>B.</w:t>
      </w:r>
      <w:r>
        <w:tab/>
        <w:t>Solomon worships their gods</w:t>
      </w:r>
      <w:r>
        <w:tab/>
      </w:r>
      <w:r>
        <w:tab/>
      </w:r>
      <w:r>
        <w:tab/>
        <w:t>4-9</w:t>
      </w:r>
    </w:p>
    <w:p w:rsidR="00242599" w:rsidRDefault="00242599" w:rsidP="00242599">
      <w:r>
        <w:tab/>
        <w:t>C.</w:t>
      </w:r>
      <w:r>
        <w:tab/>
        <w:t>God’s reproof and chastening</w:t>
      </w:r>
      <w:r>
        <w:tab/>
      </w:r>
      <w:r>
        <w:tab/>
      </w:r>
      <w:r>
        <w:tab/>
        <w:t>9-25</w:t>
      </w:r>
    </w:p>
    <w:p w:rsidR="00242599" w:rsidRDefault="00242599" w:rsidP="00242599">
      <w:r>
        <w:tab/>
        <w:t>D.</w:t>
      </w:r>
      <w:r>
        <w:tab/>
        <w:t>The Rise of Jereboam</w:t>
      </w:r>
      <w:r>
        <w:tab/>
      </w:r>
      <w:r>
        <w:tab/>
      </w:r>
      <w:r>
        <w:tab/>
      </w:r>
      <w:r>
        <w:tab/>
        <w:t>26-40</w:t>
      </w:r>
    </w:p>
    <w:p w:rsidR="00242599" w:rsidRDefault="00242599" w:rsidP="00242599">
      <w:r>
        <w:tab/>
      </w:r>
      <w:r>
        <w:tab/>
        <w:t>1.</w:t>
      </w:r>
      <w:r>
        <w:tab/>
        <w:t>Ahijah’s prophecy</w:t>
      </w:r>
      <w:r>
        <w:tab/>
      </w:r>
      <w:r>
        <w:tab/>
      </w:r>
      <w:r>
        <w:tab/>
      </w:r>
      <w:r>
        <w:tab/>
        <w:t>29-39</w:t>
      </w:r>
    </w:p>
    <w:p w:rsidR="00242599" w:rsidRDefault="00242599" w:rsidP="00242599">
      <w:r>
        <w:tab/>
      </w:r>
      <w:r>
        <w:tab/>
        <w:t>2.</w:t>
      </w:r>
      <w:r>
        <w:tab/>
        <w:t>Jereboam’s flight</w:t>
      </w:r>
      <w:r>
        <w:tab/>
      </w:r>
      <w:r>
        <w:tab/>
      </w:r>
      <w:r>
        <w:tab/>
      </w:r>
      <w:r>
        <w:tab/>
        <w:t>40-43</w:t>
      </w:r>
    </w:p>
    <w:p w:rsidR="00242599" w:rsidRPr="0015685C" w:rsidRDefault="00242599" w:rsidP="00242599">
      <w:pPr>
        <w:rPr>
          <w:sz w:val="16"/>
          <w:szCs w:val="16"/>
        </w:rPr>
      </w:pPr>
    </w:p>
    <w:p w:rsidR="00242599" w:rsidRDefault="00242599" w:rsidP="00242599">
      <w:r>
        <w:tab/>
        <w:t>E.</w:t>
      </w:r>
      <w:r>
        <w:tab/>
        <w:t>Solomon reigns 40 years and dies</w:t>
      </w:r>
      <w:r>
        <w:tab/>
      </w:r>
      <w:r>
        <w:tab/>
        <w:t>41-43</w:t>
      </w:r>
    </w:p>
    <w:p w:rsidR="00242599" w:rsidRDefault="00242599" w:rsidP="00242599">
      <w:r>
        <w:t>VI.</w:t>
      </w:r>
      <w:r>
        <w:tab/>
        <w:t>The Division of the Kingdom</w:t>
      </w:r>
      <w:r>
        <w:tab/>
      </w:r>
      <w:r>
        <w:tab/>
      </w:r>
      <w:r>
        <w:tab/>
      </w:r>
      <w:r>
        <w:tab/>
        <w:t>Chap. 12-14</w:t>
      </w:r>
    </w:p>
    <w:p w:rsidR="00242599" w:rsidRPr="0015685C" w:rsidRDefault="00242599" w:rsidP="00242599">
      <w:pPr>
        <w:rPr>
          <w:sz w:val="16"/>
          <w:szCs w:val="16"/>
        </w:rPr>
      </w:pPr>
    </w:p>
    <w:p w:rsidR="00242599" w:rsidRDefault="00242599" w:rsidP="00242599">
      <w:r>
        <w:tab/>
        <w:t>A.</w:t>
      </w:r>
      <w:r>
        <w:tab/>
        <w:t>Rehoboam accedes to the throne</w:t>
      </w:r>
      <w:r>
        <w:tab/>
      </w:r>
      <w:r>
        <w:tab/>
      </w:r>
      <w:r>
        <w:tab/>
        <w:t>12:1-15</w:t>
      </w:r>
    </w:p>
    <w:p w:rsidR="00242599" w:rsidRDefault="00242599" w:rsidP="001C4E66">
      <w:pPr>
        <w:numPr>
          <w:ilvl w:val="0"/>
          <w:numId w:val="67"/>
        </w:numPr>
      </w:pPr>
      <w:r>
        <w:t>His folly</w:t>
      </w:r>
      <w:r>
        <w:tab/>
      </w:r>
      <w:r>
        <w:tab/>
      </w:r>
      <w:r>
        <w:tab/>
      </w:r>
      <w:r>
        <w:tab/>
      </w:r>
      <w:r>
        <w:tab/>
        <w:t>12:13-14</w:t>
      </w:r>
    </w:p>
    <w:p w:rsidR="00242599" w:rsidRDefault="00242599" w:rsidP="00242599">
      <w:pPr>
        <w:ind w:left="720"/>
      </w:pPr>
      <w:r>
        <w:t>B.</w:t>
      </w:r>
      <w:r>
        <w:tab/>
      </w:r>
      <w:proofErr w:type="gramStart"/>
      <w:r>
        <w:t>The</w:t>
      </w:r>
      <w:proofErr w:type="gramEnd"/>
      <w:r>
        <w:t xml:space="preserve"> Ten Tribes rebel against Rehoboam</w:t>
      </w:r>
      <w:r>
        <w:tab/>
      </w:r>
      <w:r>
        <w:tab/>
        <w:t>12:16-24</w:t>
      </w:r>
    </w:p>
    <w:p w:rsidR="00242599" w:rsidRDefault="00242599" w:rsidP="00242599">
      <w:pPr>
        <w:ind w:left="720"/>
      </w:pPr>
      <w:r>
        <w:tab/>
        <w:t>1.</w:t>
      </w:r>
      <w:r>
        <w:tab/>
        <w:t>Jereboam made king</w:t>
      </w:r>
      <w:r>
        <w:tab/>
      </w:r>
      <w:r>
        <w:tab/>
      </w:r>
      <w:r>
        <w:tab/>
        <w:t>12:20</w:t>
      </w:r>
    </w:p>
    <w:p w:rsidR="00242599" w:rsidRDefault="00242599" w:rsidP="00242599">
      <w:r>
        <w:tab/>
      </w:r>
      <w:r>
        <w:tab/>
        <w:t>2.</w:t>
      </w:r>
      <w:r>
        <w:tab/>
        <w:t>Judah and Benjamin follow Rehoboam</w:t>
      </w:r>
      <w:r>
        <w:tab/>
        <w:t>12:21</w:t>
      </w:r>
    </w:p>
    <w:p w:rsidR="00242599" w:rsidRDefault="00242599" w:rsidP="00242599">
      <w:r>
        <w:tab/>
      </w:r>
      <w:r>
        <w:tab/>
        <w:t>3.</w:t>
      </w:r>
      <w:r>
        <w:tab/>
        <w:t>Judah restrained from warring against</w:t>
      </w:r>
      <w:r>
        <w:tab/>
        <w:t>12:22-24</w:t>
      </w:r>
    </w:p>
    <w:p w:rsidR="00242599" w:rsidRDefault="00242599" w:rsidP="00242599">
      <w:r>
        <w:tab/>
      </w:r>
      <w:r>
        <w:tab/>
      </w:r>
      <w:r>
        <w:tab/>
        <w:t>Jereboam by God</w:t>
      </w:r>
    </w:p>
    <w:p w:rsidR="00242599" w:rsidRDefault="00242599" w:rsidP="00242599">
      <w:r>
        <w:tab/>
        <w:t>C.</w:t>
      </w:r>
      <w:r>
        <w:tab/>
        <w:t>Jereboam’s reign over Israel</w:t>
      </w:r>
      <w:r>
        <w:tab/>
      </w:r>
      <w:r>
        <w:tab/>
      </w:r>
      <w:r>
        <w:tab/>
        <w:t>12:25-14:20</w:t>
      </w:r>
    </w:p>
    <w:p w:rsidR="00242599" w:rsidRDefault="00242599" w:rsidP="00242599">
      <w:r>
        <w:tab/>
      </w:r>
      <w:r>
        <w:tab/>
        <w:t>1.</w:t>
      </w:r>
      <w:r>
        <w:tab/>
        <w:t>The false alters at Bethel and Dan</w:t>
      </w:r>
      <w:r>
        <w:tab/>
        <w:t>12:27-30</w:t>
      </w:r>
    </w:p>
    <w:p w:rsidR="00242599" w:rsidRDefault="00242599" w:rsidP="001C4E66">
      <w:pPr>
        <w:numPr>
          <w:ilvl w:val="0"/>
          <w:numId w:val="67"/>
        </w:numPr>
      </w:pPr>
      <w:r>
        <w:t>The prophecy of the Man of God</w:t>
      </w:r>
    </w:p>
    <w:p w:rsidR="00242599" w:rsidRDefault="00242599" w:rsidP="00242599">
      <w:pPr>
        <w:ind w:left="2160"/>
      </w:pPr>
      <w:r>
        <w:t>Against Jereboam’s alters</w:t>
      </w:r>
      <w:r>
        <w:tab/>
      </w:r>
      <w:r>
        <w:tab/>
      </w:r>
      <w:r>
        <w:tab/>
        <w:t>13:1-34</w:t>
      </w:r>
    </w:p>
    <w:p w:rsidR="00242599" w:rsidRDefault="00242599" w:rsidP="001C4E66">
      <w:pPr>
        <w:numPr>
          <w:ilvl w:val="0"/>
          <w:numId w:val="67"/>
        </w:numPr>
      </w:pPr>
      <w:r>
        <w:t xml:space="preserve">Ahijah’s prophecy against Jereboam’s </w:t>
      </w:r>
      <w:r>
        <w:tab/>
        <w:t>14:1-18</w:t>
      </w:r>
    </w:p>
    <w:p w:rsidR="00242599" w:rsidRDefault="00242599" w:rsidP="00242599">
      <w:pPr>
        <w:ind w:left="1440" w:firstLine="720"/>
      </w:pPr>
      <w:proofErr w:type="gramStart"/>
      <w:r>
        <w:t>evil</w:t>
      </w:r>
      <w:proofErr w:type="gramEnd"/>
      <w:r>
        <w:t xml:space="preserve"> way</w:t>
      </w:r>
    </w:p>
    <w:p w:rsidR="00242599" w:rsidRDefault="00242599" w:rsidP="001C4E66">
      <w:pPr>
        <w:numPr>
          <w:ilvl w:val="0"/>
          <w:numId w:val="67"/>
        </w:numPr>
      </w:pPr>
      <w:r>
        <w:t>The death of Jereboam</w:t>
      </w:r>
      <w:r>
        <w:tab/>
      </w:r>
      <w:r>
        <w:tab/>
      </w:r>
      <w:r>
        <w:tab/>
        <w:t>14:19-20</w:t>
      </w:r>
    </w:p>
    <w:p w:rsidR="00242599" w:rsidRDefault="00242599" w:rsidP="00242599">
      <w:pPr>
        <w:ind w:left="2166"/>
      </w:pPr>
    </w:p>
    <w:p w:rsidR="00242599" w:rsidRDefault="00242599" w:rsidP="00242599">
      <w:pPr>
        <w:ind w:left="720"/>
      </w:pPr>
      <w:r>
        <w:t>D.</w:t>
      </w:r>
      <w:r>
        <w:tab/>
        <w:t>Rehoboam reigns over Judah</w:t>
      </w:r>
      <w:r>
        <w:tab/>
      </w:r>
      <w:r>
        <w:tab/>
      </w:r>
      <w:r>
        <w:tab/>
        <w:t>14:21-31</w:t>
      </w:r>
    </w:p>
    <w:p w:rsidR="00242599" w:rsidRDefault="00242599" w:rsidP="00242599">
      <w:pPr>
        <w:ind w:left="720"/>
      </w:pPr>
      <w:r>
        <w:tab/>
        <w:t>1.</w:t>
      </w:r>
      <w:r>
        <w:tab/>
        <w:t>Judah’s apostasy under his influence</w:t>
      </w:r>
      <w:r>
        <w:tab/>
        <w:t>14:22-24</w:t>
      </w:r>
    </w:p>
    <w:p w:rsidR="00242599" w:rsidRDefault="00242599" w:rsidP="001C4E66">
      <w:pPr>
        <w:numPr>
          <w:ilvl w:val="0"/>
          <w:numId w:val="66"/>
        </w:numPr>
      </w:pPr>
      <w:r>
        <w:t>His submission to Shishak, king of Egypt  14:26-31</w:t>
      </w:r>
    </w:p>
    <w:p w:rsidR="00242599" w:rsidRPr="0015685C" w:rsidRDefault="00242599" w:rsidP="00242599">
      <w:pPr>
        <w:rPr>
          <w:sz w:val="16"/>
          <w:szCs w:val="16"/>
        </w:rPr>
      </w:pPr>
    </w:p>
    <w:p w:rsidR="00242599" w:rsidRDefault="00242599" w:rsidP="00242599">
      <w:r>
        <w:t>VII.</w:t>
      </w:r>
      <w:r>
        <w:tab/>
        <w:t>History of the Two Kingdoms to Ahaziah</w:t>
      </w:r>
      <w:r>
        <w:tab/>
      </w:r>
      <w:r>
        <w:tab/>
      </w:r>
      <w:r>
        <w:tab/>
        <w:t>15:22</w:t>
      </w:r>
    </w:p>
    <w:p w:rsidR="00242599" w:rsidRPr="0015685C" w:rsidRDefault="00242599" w:rsidP="00242599">
      <w:pPr>
        <w:rPr>
          <w:sz w:val="16"/>
          <w:szCs w:val="16"/>
        </w:rPr>
      </w:pPr>
    </w:p>
    <w:p w:rsidR="00242599" w:rsidRDefault="00242599" w:rsidP="00242599">
      <w:r>
        <w:tab/>
        <w:t>A.</w:t>
      </w:r>
      <w:r>
        <w:tab/>
        <w:t>Judah – Abijam to Asa</w:t>
      </w:r>
      <w:r>
        <w:tab/>
      </w:r>
      <w:r>
        <w:tab/>
      </w:r>
      <w:r>
        <w:tab/>
      </w:r>
      <w:r>
        <w:tab/>
        <w:t>15:1-24</w:t>
      </w:r>
    </w:p>
    <w:p w:rsidR="00242599" w:rsidRDefault="00242599" w:rsidP="00242599">
      <w:r>
        <w:lastRenderedPageBreak/>
        <w:tab/>
      </w:r>
      <w:r w:rsidR="00B813BA">
        <w:tab/>
        <w:t>1.</w:t>
      </w:r>
      <w:r w:rsidR="00B813BA">
        <w:tab/>
        <w:t>Abijam becomes king</w:t>
      </w:r>
      <w:r w:rsidR="00B813BA">
        <w:tab/>
      </w:r>
      <w:r w:rsidR="00B813BA">
        <w:tab/>
      </w:r>
      <w:r w:rsidR="00B813BA">
        <w:tab/>
        <w:t>15:1-8</w:t>
      </w:r>
    </w:p>
    <w:p w:rsidR="00242599" w:rsidRDefault="00242599" w:rsidP="00242599">
      <w:r>
        <w:tab/>
      </w:r>
      <w:r>
        <w:tab/>
        <w:t>2.</w:t>
      </w:r>
      <w:r>
        <w:tab/>
        <w:t>Asa accedes to the throne</w:t>
      </w:r>
      <w:r>
        <w:tab/>
      </w:r>
      <w:r>
        <w:tab/>
      </w:r>
      <w:r>
        <w:tab/>
        <w:t>15:8-10</w:t>
      </w:r>
    </w:p>
    <w:p w:rsidR="00242599" w:rsidRDefault="00242599" w:rsidP="00242599">
      <w:r>
        <w:tab/>
      </w:r>
      <w:r>
        <w:tab/>
      </w:r>
      <w:r>
        <w:tab/>
        <w:t>a.</w:t>
      </w:r>
      <w:r>
        <w:tab/>
        <w:t>His religious reforms</w:t>
      </w:r>
      <w:r>
        <w:tab/>
      </w:r>
      <w:r>
        <w:tab/>
        <w:t>15:11-15</w:t>
      </w:r>
    </w:p>
    <w:p w:rsidR="00242599" w:rsidRDefault="00242599" w:rsidP="001C4E66">
      <w:pPr>
        <w:numPr>
          <w:ilvl w:val="0"/>
          <w:numId w:val="68"/>
        </w:numPr>
      </w:pPr>
      <w:r>
        <w:t xml:space="preserve">His wars with Israel and league </w:t>
      </w:r>
      <w:r>
        <w:tab/>
        <w:t>15:16-22</w:t>
      </w:r>
    </w:p>
    <w:p w:rsidR="00242599" w:rsidRDefault="00242599" w:rsidP="00242599">
      <w:pPr>
        <w:ind w:left="2166" w:firstLine="714"/>
      </w:pPr>
      <w:proofErr w:type="gramStart"/>
      <w:r>
        <w:t>with</w:t>
      </w:r>
      <w:proofErr w:type="gramEnd"/>
      <w:r>
        <w:t xml:space="preserve"> Syria</w:t>
      </w:r>
    </w:p>
    <w:p w:rsidR="00242599" w:rsidRDefault="00242599" w:rsidP="00242599">
      <w:r>
        <w:tab/>
      </w:r>
      <w:r>
        <w:tab/>
      </w:r>
      <w:r>
        <w:tab/>
        <w:t>c.</w:t>
      </w:r>
      <w:r>
        <w:tab/>
        <w:t>His spiritual decline and death</w:t>
      </w:r>
      <w:r>
        <w:tab/>
        <w:t>15:19-24</w:t>
      </w:r>
    </w:p>
    <w:p w:rsidR="00242599" w:rsidRPr="0015685C" w:rsidRDefault="00242599" w:rsidP="00242599">
      <w:pPr>
        <w:rPr>
          <w:sz w:val="16"/>
          <w:szCs w:val="16"/>
        </w:rPr>
      </w:pPr>
    </w:p>
    <w:p w:rsidR="00242599" w:rsidRDefault="00242599" w:rsidP="00242599">
      <w:pPr>
        <w:ind w:left="720"/>
      </w:pPr>
      <w:r>
        <w:t>B.</w:t>
      </w:r>
      <w:r>
        <w:tab/>
        <w:t>Israel – Nadab to Ahab</w:t>
      </w:r>
      <w:r>
        <w:tab/>
      </w:r>
      <w:r>
        <w:tab/>
      </w:r>
      <w:r>
        <w:tab/>
      </w:r>
      <w:r>
        <w:tab/>
        <w:t>15:25-16:33</w:t>
      </w:r>
    </w:p>
    <w:p w:rsidR="00242599" w:rsidRDefault="00242599" w:rsidP="00242599">
      <w:r>
        <w:tab/>
      </w:r>
      <w:r>
        <w:tab/>
        <w:t>1.</w:t>
      </w:r>
      <w:r>
        <w:tab/>
        <w:t>Nadab accedes to the throne</w:t>
      </w:r>
      <w:r>
        <w:tab/>
      </w:r>
      <w:r>
        <w:tab/>
        <w:t>15:25-28</w:t>
      </w:r>
    </w:p>
    <w:p w:rsidR="00242599" w:rsidRDefault="00242599" w:rsidP="001C4E66">
      <w:pPr>
        <w:numPr>
          <w:ilvl w:val="0"/>
          <w:numId w:val="69"/>
        </w:numPr>
      </w:pPr>
      <w:r>
        <w:t>His evil way and murder by Baasha   26-27</w:t>
      </w:r>
    </w:p>
    <w:p w:rsidR="00242599" w:rsidRDefault="00242599" w:rsidP="00242599">
      <w:pPr>
        <w:ind w:left="1440"/>
      </w:pPr>
      <w:r>
        <w:t>2.</w:t>
      </w:r>
      <w:r>
        <w:tab/>
        <w:t>Baasha becomes king by conspiracy</w:t>
      </w:r>
      <w:r>
        <w:tab/>
        <w:t>15:28-29</w:t>
      </w:r>
    </w:p>
    <w:p w:rsidR="00242599" w:rsidRDefault="00242599" w:rsidP="00242599">
      <w:pPr>
        <w:ind w:left="1440"/>
      </w:pPr>
      <w:r>
        <w:tab/>
        <w:t>a.</w:t>
      </w:r>
      <w:r>
        <w:tab/>
        <w:t>His sinful walk</w:t>
      </w:r>
      <w:r>
        <w:tab/>
      </w:r>
      <w:r>
        <w:tab/>
      </w:r>
      <w:r>
        <w:tab/>
        <w:t>15:34</w:t>
      </w:r>
    </w:p>
    <w:p w:rsidR="00242599" w:rsidRDefault="00242599" w:rsidP="00242599">
      <w:pPr>
        <w:ind w:left="1440"/>
      </w:pPr>
      <w:r>
        <w:tab/>
        <w:t>b.</w:t>
      </w:r>
      <w:r>
        <w:tab/>
        <w:t>Jehu’s prophecy against Baasha</w:t>
      </w:r>
      <w:r>
        <w:tab/>
        <w:t>16:1-7</w:t>
      </w:r>
    </w:p>
    <w:p w:rsidR="00242599" w:rsidRDefault="00242599" w:rsidP="00242599">
      <w:pPr>
        <w:ind w:left="1440"/>
      </w:pPr>
      <w:r>
        <w:t>3.</w:t>
      </w:r>
      <w:r>
        <w:tab/>
        <w:t>Elah’s short reign and murder</w:t>
      </w:r>
      <w:r>
        <w:tab/>
      </w:r>
      <w:r>
        <w:tab/>
        <w:t>16:8-10</w:t>
      </w:r>
    </w:p>
    <w:p w:rsidR="00242599" w:rsidRDefault="00242599" w:rsidP="00242599">
      <w:pPr>
        <w:ind w:left="1440"/>
      </w:pPr>
      <w:r>
        <w:t>4.</w:t>
      </w:r>
      <w:r>
        <w:tab/>
        <w:t>Zimri conspires to the throne</w:t>
      </w:r>
      <w:r>
        <w:tab/>
      </w:r>
      <w:r>
        <w:tab/>
        <w:t>16:11-20</w:t>
      </w:r>
    </w:p>
    <w:p w:rsidR="00242599" w:rsidRDefault="00242599" w:rsidP="001C4E66">
      <w:pPr>
        <w:numPr>
          <w:ilvl w:val="0"/>
          <w:numId w:val="70"/>
        </w:numPr>
      </w:pPr>
      <w:r>
        <w:t>His murder of the House of Baasha  11-13</w:t>
      </w:r>
    </w:p>
    <w:p w:rsidR="00242599" w:rsidRDefault="00242599" w:rsidP="00242599">
      <w:pPr>
        <w:ind w:left="2880"/>
      </w:pPr>
      <w:r>
        <w:t>(See Jehu’s prophecy)</w:t>
      </w:r>
    </w:p>
    <w:p w:rsidR="00242599" w:rsidRDefault="00242599" w:rsidP="00242599">
      <w:r>
        <w:tab/>
      </w:r>
      <w:r>
        <w:tab/>
      </w:r>
      <w:r>
        <w:tab/>
        <w:t>b.</w:t>
      </w:r>
      <w:r>
        <w:tab/>
        <w:t>His overthrow and suicide</w:t>
      </w:r>
      <w:r>
        <w:tab/>
      </w:r>
      <w:r>
        <w:tab/>
        <w:t>15-16</w:t>
      </w:r>
    </w:p>
    <w:p w:rsidR="00242599" w:rsidRDefault="00242599" w:rsidP="00242599"/>
    <w:p w:rsidR="00242599" w:rsidRDefault="00242599" w:rsidP="00242599">
      <w:r>
        <w:tab/>
      </w:r>
      <w:r>
        <w:tab/>
        <w:t>5.</w:t>
      </w:r>
      <w:r>
        <w:tab/>
        <w:t>Omri succeeds to the throne</w:t>
      </w:r>
      <w:r>
        <w:tab/>
      </w:r>
      <w:r>
        <w:tab/>
        <w:t>16:16</w:t>
      </w:r>
    </w:p>
    <w:p w:rsidR="00242599" w:rsidRDefault="00242599" w:rsidP="00242599">
      <w:r>
        <w:tab/>
      </w:r>
      <w:r>
        <w:tab/>
      </w:r>
      <w:r>
        <w:tab/>
        <w:t>a.</w:t>
      </w:r>
      <w:r>
        <w:tab/>
        <w:t>His triumph over Zimri</w:t>
      </w:r>
      <w:r>
        <w:tab/>
      </w:r>
      <w:r>
        <w:tab/>
        <w:t>16:17-20</w:t>
      </w:r>
    </w:p>
    <w:p w:rsidR="00242599" w:rsidRDefault="00242599" w:rsidP="001C4E66">
      <w:pPr>
        <w:numPr>
          <w:ilvl w:val="0"/>
          <w:numId w:val="70"/>
        </w:numPr>
      </w:pPr>
      <w:r>
        <w:t>His successful campaign against Tibni  21-22</w:t>
      </w:r>
    </w:p>
    <w:p w:rsidR="00242599" w:rsidRDefault="00242599" w:rsidP="00242599">
      <w:pPr>
        <w:ind w:left="2160"/>
      </w:pPr>
      <w:r>
        <w:t>c.</w:t>
      </w:r>
      <w:r>
        <w:tab/>
        <w:t>Samaria made capital of Israel</w:t>
      </w:r>
      <w:r>
        <w:tab/>
        <w:t>16:23-24</w:t>
      </w:r>
    </w:p>
    <w:p w:rsidR="00242599" w:rsidRDefault="00242599" w:rsidP="00242599">
      <w:pPr>
        <w:ind w:left="2160"/>
      </w:pPr>
      <w:r>
        <w:t>d.</w:t>
      </w:r>
      <w:r>
        <w:tab/>
        <w:t>His sinful walk and death</w:t>
      </w:r>
      <w:r>
        <w:tab/>
      </w:r>
      <w:r>
        <w:tab/>
        <w:t>16:25-28</w:t>
      </w:r>
    </w:p>
    <w:p w:rsidR="00242599" w:rsidRPr="0015685C" w:rsidRDefault="00242599" w:rsidP="00242599">
      <w:pPr>
        <w:rPr>
          <w:sz w:val="16"/>
          <w:szCs w:val="16"/>
        </w:rPr>
      </w:pPr>
    </w:p>
    <w:p w:rsidR="00242599" w:rsidRDefault="00242599" w:rsidP="00242599">
      <w:r>
        <w:tab/>
      </w:r>
      <w:r>
        <w:tab/>
        <w:t>6.</w:t>
      </w:r>
      <w:r>
        <w:tab/>
        <w:t>Ahab accedes to the throne</w:t>
      </w:r>
      <w:r>
        <w:tab/>
      </w:r>
      <w:r>
        <w:tab/>
        <w:t>16:29</w:t>
      </w:r>
    </w:p>
    <w:p w:rsidR="00242599" w:rsidRDefault="00242599" w:rsidP="00242599">
      <w:r>
        <w:tab/>
      </w:r>
      <w:r>
        <w:tab/>
      </w:r>
      <w:r>
        <w:tab/>
        <w:t>a.</w:t>
      </w:r>
      <w:r>
        <w:tab/>
        <w:t>His evil walk – sins of Jereboam</w:t>
      </w:r>
      <w:r>
        <w:tab/>
        <w:t>16:30-31</w:t>
      </w:r>
    </w:p>
    <w:p w:rsidR="00242599" w:rsidRDefault="00242599" w:rsidP="00242599">
      <w:r>
        <w:tab/>
      </w:r>
      <w:r>
        <w:tab/>
      </w:r>
      <w:r>
        <w:tab/>
        <w:t>b.</w:t>
      </w:r>
      <w:r>
        <w:tab/>
        <w:t>His marriage to Jezebel</w:t>
      </w:r>
      <w:r>
        <w:tab/>
      </w:r>
      <w:r>
        <w:tab/>
        <w:t>16:31</w:t>
      </w:r>
    </w:p>
    <w:p w:rsidR="00242599" w:rsidRDefault="00242599" w:rsidP="00242599">
      <w:r>
        <w:tab/>
      </w:r>
      <w:r>
        <w:tab/>
      </w:r>
      <w:r>
        <w:tab/>
        <w:t>c.</w:t>
      </w:r>
      <w:r>
        <w:tab/>
        <w:t>Ahab promotes Baal worship</w:t>
      </w:r>
      <w:r>
        <w:tab/>
        <w:t>16:31-33</w:t>
      </w:r>
    </w:p>
    <w:p w:rsidR="00242599" w:rsidRDefault="00242599" w:rsidP="00242599"/>
    <w:p w:rsidR="00242599" w:rsidRPr="0015685C" w:rsidRDefault="00242599" w:rsidP="00242599">
      <w:pPr>
        <w:rPr>
          <w:sz w:val="16"/>
          <w:szCs w:val="16"/>
        </w:rPr>
      </w:pPr>
    </w:p>
    <w:p w:rsidR="00242599" w:rsidRDefault="00242599" w:rsidP="001C4E66">
      <w:pPr>
        <w:numPr>
          <w:ilvl w:val="0"/>
          <w:numId w:val="58"/>
        </w:numPr>
      </w:pPr>
      <w:r>
        <w:t>Prophetic Ministry of Elijah in the Reign of Ahab  Chap. 17-19</w:t>
      </w:r>
    </w:p>
    <w:p w:rsidR="00242599" w:rsidRDefault="00242599" w:rsidP="00242599">
      <w:pPr>
        <w:ind w:left="1440"/>
        <w:rPr>
          <w:sz w:val="16"/>
          <w:szCs w:val="16"/>
        </w:rPr>
      </w:pPr>
    </w:p>
    <w:p w:rsidR="00CC52FF" w:rsidRDefault="00CC52FF" w:rsidP="00CC52FF">
      <w:r>
        <w:t xml:space="preserve">A life comparable to Elijah would be John the Baptist. </w:t>
      </w:r>
    </w:p>
    <w:p w:rsidR="00CC52FF" w:rsidRDefault="00CC52FF" w:rsidP="001C4E66">
      <w:pPr>
        <w:numPr>
          <w:ilvl w:val="0"/>
          <w:numId w:val="124"/>
        </w:numPr>
        <w:tabs>
          <w:tab w:val="clear" w:pos="720"/>
        </w:tabs>
        <w:ind w:left="360"/>
      </w:pPr>
      <w:r>
        <w:t xml:space="preserve">The Purpose of </w:t>
      </w:r>
      <w:smartTag w:uri="urn:schemas-microsoft-com:office:smarttags" w:element="place">
        <w:smartTag w:uri="urn:schemas-microsoft-com:office:smarttags" w:element="PlaceName">
          <w:r>
            <w:t>Elijah</w:t>
          </w:r>
        </w:smartTag>
        <w:r>
          <w:t xml:space="preserve"> </w:t>
        </w:r>
        <w:smartTag w:uri="urn:schemas-microsoft-com:office:smarttags" w:element="PlaceName">
          <w:r>
            <w:t>Ministry</w:t>
          </w:r>
        </w:smartTag>
      </w:smartTag>
      <w:r>
        <w:t xml:space="preserve"> As A Whole</w:t>
      </w:r>
    </w:p>
    <w:p w:rsidR="00CC52FF" w:rsidRDefault="00CC52FF" w:rsidP="00CC52FF"/>
    <w:p w:rsidR="00CC52FF" w:rsidRDefault="00CC52FF" w:rsidP="00CC52FF">
      <w:pPr>
        <w:ind w:firstLine="720"/>
      </w:pPr>
      <w:r>
        <w:t xml:space="preserve">Elijah was a man that knew God, and he heard from the Lord, God wanted to call him alone so that when he was </w:t>
      </w:r>
      <w:proofErr w:type="gramStart"/>
      <w:r>
        <w:t>uplifted,</w:t>
      </w:r>
      <w:proofErr w:type="gramEnd"/>
      <w:r>
        <w:t xml:space="preserve"> God would be the one to get the glory. </w:t>
      </w:r>
    </w:p>
    <w:p w:rsidR="00CC52FF" w:rsidRDefault="00CC52FF" w:rsidP="00CC52FF">
      <w:r>
        <w:t>vs. 3 – he is hiding out by the brook</w:t>
      </w:r>
    </w:p>
    <w:p w:rsidR="00CC52FF" w:rsidRDefault="00CC52FF" w:rsidP="00CC52FF">
      <w:pPr>
        <w:ind w:firstLine="720"/>
      </w:pPr>
      <w:r>
        <w:t xml:space="preserve">God can easily find the man he is looking for. God is looking for a man this hour that he can channel his power through. The man that God chooses is often prepared. A sanctified life is not only separated from this world, but must also be set apart to God. </w:t>
      </w:r>
    </w:p>
    <w:p w:rsidR="00CC52FF" w:rsidRDefault="00CC52FF" w:rsidP="00CC52FF">
      <w:pPr>
        <w:ind w:firstLine="720"/>
      </w:pPr>
      <w:r>
        <w:t xml:space="preserve">Unless you are consistent, people wonder, </w:t>
      </w:r>
      <w:proofErr w:type="gramStart"/>
      <w:r>
        <w:t>If</w:t>
      </w:r>
      <w:proofErr w:type="gramEnd"/>
      <w:r>
        <w:t xml:space="preserve"> you want to get ahead in life, you must destroy sin. It is not just a matter of I just want to do something, else you will be empty. We have to be men of God, led of God. KNOW HIS VOICE </w:t>
      </w:r>
      <w:proofErr w:type="gramStart"/>
      <w:r>
        <w:t>We</w:t>
      </w:r>
      <w:proofErr w:type="gramEnd"/>
      <w:r>
        <w:t xml:space="preserve"> must have a DEFINITE MISSION. – It doesn’t just come in waves, it’s bit by bit. The brook was a sign that God wanted him there. </w:t>
      </w:r>
    </w:p>
    <w:p w:rsidR="00CC52FF" w:rsidRPr="00223804" w:rsidRDefault="00CC52FF" w:rsidP="00242599">
      <w:pPr>
        <w:ind w:left="1440"/>
        <w:rPr>
          <w:sz w:val="16"/>
          <w:szCs w:val="16"/>
        </w:rPr>
      </w:pPr>
    </w:p>
    <w:p w:rsidR="00242599" w:rsidRDefault="00242599" w:rsidP="00242599">
      <w:pPr>
        <w:ind w:left="1440"/>
      </w:pPr>
      <w:r>
        <w:t>1.</w:t>
      </w:r>
      <w:r>
        <w:tab/>
        <w:t>His prediction of the drought</w:t>
      </w:r>
      <w:r>
        <w:tab/>
      </w:r>
      <w:r>
        <w:tab/>
        <w:t>17:1</w:t>
      </w:r>
    </w:p>
    <w:p w:rsidR="00242599" w:rsidRDefault="00242599" w:rsidP="00242599">
      <w:pPr>
        <w:ind w:left="1440"/>
      </w:pPr>
      <w:r>
        <w:tab/>
        <w:t>a.</w:t>
      </w:r>
      <w:r>
        <w:tab/>
        <w:t>Elijah at Cherith</w:t>
      </w:r>
      <w:r>
        <w:tab/>
      </w:r>
      <w:r>
        <w:tab/>
      </w:r>
      <w:r>
        <w:tab/>
        <w:t>17:2-7</w:t>
      </w:r>
    </w:p>
    <w:p w:rsidR="00242599" w:rsidRDefault="00242599" w:rsidP="00242599">
      <w:pPr>
        <w:ind w:left="1440"/>
      </w:pPr>
      <w:r>
        <w:tab/>
        <w:t>b.</w:t>
      </w:r>
      <w:r>
        <w:tab/>
        <w:t>Elijah at Zarephath</w:t>
      </w:r>
      <w:r>
        <w:tab/>
      </w:r>
      <w:r>
        <w:tab/>
      </w:r>
      <w:r>
        <w:tab/>
        <w:t>17:8-24</w:t>
      </w:r>
    </w:p>
    <w:p w:rsidR="00242599" w:rsidRDefault="00242599" w:rsidP="001C4E66">
      <w:pPr>
        <w:numPr>
          <w:ilvl w:val="0"/>
          <w:numId w:val="71"/>
        </w:numPr>
      </w:pPr>
      <w:r>
        <w:lastRenderedPageBreak/>
        <w:t>The miracle of the meal barrel  17:16</w:t>
      </w:r>
    </w:p>
    <w:p w:rsidR="00242599" w:rsidRDefault="00242599" w:rsidP="001C4E66">
      <w:pPr>
        <w:numPr>
          <w:ilvl w:val="0"/>
          <w:numId w:val="71"/>
        </w:numPr>
      </w:pPr>
      <w:r>
        <w:t>The widow’s son raised to life   17:22</w:t>
      </w:r>
    </w:p>
    <w:p w:rsidR="00242599" w:rsidRPr="00E10966" w:rsidRDefault="00242599" w:rsidP="00242599">
      <w:pPr>
        <w:ind w:left="3606"/>
        <w:rPr>
          <w:sz w:val="16"/>
          <w:szCs w:val="16"/>
        </w:rPr>
      </w:pPr>
    </w:p>
    <w:p w:rsidR="00242599" w:rsidRDefault="00242599" w:rsidP="00242599">
      <w:pPr>
        <w:ind w:left="1440"/>
      </w:pPr>
      <w:r>
        <w:t>2.</w:t>
      </w:r>
      <w:r>
        <w:tab/>
        <w:t>The contest on Carmel</w:t>
      </w:r>
      <w:r>
        <w:tab/>
      </w:r>
      <w:r>
        <w:tab/>
      </w:r>
      <w:r>
        <w:tab/>
        <w:t>18:1-40</w:t>
      </w:r>
    </w:p>
    <w:p w:rsidR="00242599" w:rsidRDefault="00242599" w:rsidP="001C4E66">
      <w:pPr>
        <w:numPr>
          <w:ilvl w:val="0"/>
          <w:numId w:val="72"/>
        </w:numPr>
      </w:pPr>
      <w:r>
        <w:t xml:space="preserve">Elijah meets Obadiah   </w:t>
      </w:r>
      <w:r>
        <w:tab/>
      </w:r>
      <w:r>
        <w:tab/>
        <w:t>18:7-14</w:t>
      </w:r>
    </w:p>
    <w:p w:rsidR="00242599" w:rsidRDefault="00242599" w:rsidP="001C4E66">
      <w:pPr>
        <w:numPr>
          <w:ilvl w:val="0"/>
          <w:numId w:val="72"/>
        </w:numPr>
      </w:pPr>
      <w:r>
        <w:t>Elijah meets Ahab</w:t>
      </w:r>
      <w:r>
        <w:tab/>
      </w:r>
      <w:r>
        <w:tab/>
      </w:r>
      <w:r>
        <w:tab/>
        <w:t>18:15-20</w:t>
      </w:r>
    </w:p>
    <w:p w:rsidR="00242599" w:rsidRDefault="00242599" w:rsidP="001C4E66">
      <w:pPr>
        <w:numPr>
          <w:ilvl w:val="0"/>
          <w:numId w:val="72"/>
        </w:numPr>
      </w:pPr>
      <w:r>
        <w:t>Elijah meets Israel on the mountain   20-40</w:t>
      </w:r>
    </w:p>
    <w:p w:rsidR="00242599" w:rsidRDefault="00242599" w:rsidP="001C4E66">
      <w:pPr>
        <w:numPr>
          <w:ilvl w:val="0"/>
          <w:numId w:val="72"/>
        </w:numPr>
      </w:pPr>
      <w:r>
        <w:t>Elijah defeats the prophets of Baal          40</w:t>
      </w:r>
    </w:p>
    <w:p w:rsidR="00242599" w:rsidRDefault="00242599" w:rsidP="001C4E66">
      <w:pPr>
        <w:numPr>
          <w:ilvl w:val="0"/>
          <w:numId w:val="72"/>
        </w:numPr>
      </w:pPr>
      <w:r>
        <w:t>Elijah prevails in prayer for rain</w:t>
      </w:r>
      <w:r>
        <w:tab/>
        <w:t>18:41-45</w:t>
      </w:r>
    </w:p>
    <w:p w:rsidR="00242599" w:rsidRPr="00E10966" w:rsidRDefault="00242599" w:rsidP="00242599">
      <w:pPr>
        <w:ind w:left="2880"/>
        <w:rPr>
          <w:sz w:val="16"/>
          <w:szCs w:val="16"/>
        </w:rPr>
      </w:pPr>
    </w:p>
    <w:p w:rsidR="00242599" w:rsidRDefault="00242599" w:rsidP="00242599">
      <w:pPr>
        <w:ind w:left="1440"/>
      </w:pPr>
      <w:r>
        <w:t>3.</w:t>
      </w:r>
      <w:r>
        <w:tab/>
        <w:t>Elijah at Horeb</w:t>
      </w:r>
      <w:r>
        <w:tab/>
      </w:r>
      <w:r>
        <w:tab/>
      </w:r>
      <w:r>
        <w:tab/>
      </w:r>
      <w:r>
        <w:tab/>
        <w:t>19:1-18</w:t>
      </w:r>
    </w:p>
    <w:p w:rsidR="00242599" w:rsidRPr="00223804" w:rsidRDefault="00242599" w:rsidP="00242599">
      <w:pPr>
        <w:ind w:left="1440"/>
        <w:rPr>
          <w:sz w:val="16"/>
          <w:szCs w:val="16"/>
        </w:rPr>
      </w:pPr>
    </w:p>
    <w:p w:rsidR="00242599" w:rsidRPr="003D67D4" w:rsidRDefault="00242599" w:rsidP="00242599">
      <w:pPr>
        <w:ind w:left="1440"/>
      </w:pPr>
      <w:r>
        <w:tab/>
        <w:t>a.</w:t>
      </w:r>
      <w:r>
        <w:tab/>
      </w:r>
      <w:r w:rsidRPr="003D67D4">
        <w:rPr>
          <w:u w:val="single"/>
        </w:rPr>
        <w:t>Elijah’s flight from Jezebel</w:t>
      </w:r>
      <w:r>
        <w:tab/>
        <w:t xml:space="preserve">           19:3-4</w:t>
      </w:r>
    </w:p>
    <w:p w:rsidR="00242599" w:rsidRPr="0015685C" w:rsidRDefault="00242599" w:rsidP="00242599">
      <w:pPr>
        <w:spacing w:after="48"/>
        <w:ind w:left="1073" w:hanging="456"/>
        <w:rPr>
          <w:sz w:val="16"/>
          <w:szCs w:val="16"/>
        </w:rPr>
      </w:pPr>
    </w:p>
    <w:p w:rsidR="00242599" w:rsidRDefault="00242599" w:rsidP="00242599">
      <w:pPr>
        <w:spacing w:after="48"/>
        <w:ind w:left="1337"/>
        <w:rPr>
          <w:rFonts w:cs="Arial"/>
        </w:rPr>
      </w:pPr>
      <w:r>
        <w:rPr>
          <w:rFonts w:cs="Arial"/>
        </w:rPr>
        <w:t xml:space="preserve">Ahab and Jezebel absolutely refused to repent and worship God.  </w:t>
      </w:r>
    </w:p>
    <w:p w:rsidR="00242599" w:rsidRDefault="00242599" w:rsidP="00242599">
      <w:pPr>
        <w:spacing w:after="48"/>
        <w:ind w:left="1337"/>
      </w:pPr>
      <w:r w:rsidRPr="00E03859">
        <w:t>Ahab told Jezebel all that Elijah had done</w:t>
      </w:r>
      <w:r>
        <w:t>-blaming Elijah rather than    Praising God.</w:t>
      </w:r>
    </w:p>
    <w:p w:rsidR="00242599" w:rsidRDefault="00242599" w:rsidP="00242599">
      <w:pPr>
        <w:spacing w:after="48"/>
        <w:ind w:left="1337"/>
      </w:pPr>
      <w:r>
        <w:t>Elijah went for his life rather than Worship God</w:t>
      </w:r>
    </w:p>
    <w:p w:rsidR="00242599" w:rsidRDefault="00242599" w:rsidP="00242599">
      <w:pPr>
        <w:spacing w:after="48"/>
        <w:ind w:left="1337"/>
      </w:pPr>
      <w:r>
        <w:t>Beersheba-well of oath       Place covenant    Deliverance    WORD</w:t>
      </w:r>
    </w:p>
    <w:p w:rsidR="00242599" w:rsidRDefault="00242599" w:rsidP="001C4E66">
      <w:pPr>
        <w:numPr>
          <w:ilvl w:val="0"/>
          <w:numId w:val="79"/>
        </w:numPr>
        <w:spacing w:after="48"/>
        <w:rPr>
          <w:rFonts w:cs="Arial"/>
        </w:rPr>
      </w:pPr>
      <w:r>
        <w:t>Judah-Praise   (</w:t>
      </w:r>
      <w:r w:rsidRPr="00831D6F">
        <w:rPr>
          <w:b/>
          <w:u w:val="single"/>
        </w:rPr>
        <w:t>worship</w:t>
      </w:r>
      <w:r>
        <w:t>)</w:t>
      </w:r>
    </w:p>
    <w:p w:rsidR="00242599" w:rsidRDefault="00242599" w:rsidP="00242599">
      <w:pPr>
        <w:spacing w:after="48"/>
        <w:ind w:left="1337"/>
        <w:rPr>
          <w:rFonts w:cs="Arial"/>
        </w:rPr>
      </w:pPr>
      <w:r>
        <w:rPr>
          <w:rFonts w:cs="Arial"/>
        </w:rPr>
        <w:t>Everything that has happened left Elijah feeling exhausted,</w:t>
      </w:r>
    </w:p>
    <w:p w:rsidR="00242599" w:rsidRDefault="00242599" w:rsidP="00242599">
      <w:pPr>
        <w:spacing w:after="48"/>
        <w:ind w:left="1337"/>
        <w:rPr>
          <w:rFonts w:cs="Arial"/>
        </w:rPr>
      </w:pPr>
      <w:r>
        <w:rPr>
          <w:rFonts w:cs="Arial"/>
        </w:rPr>
        <w:t>Fainting, feeling like a failure, the only one left doing anything.</w:t>
      </w:r>
    </w:p>
    <w:p w:rsidR="00242599" w:rsidRDefault="00242599" w:rsidP="00242599">
      <w:pPr>
        <w:spacing w:after="48"/>
        <w:ind w:left="1337"/>
      </w:pPr>
      <w:r>
        <w:t>The still small Voice</w:t>
      </w:r>
    </w:p>
    <w:p w:rsidR="00242599" w:rsidRDefault="00242599" w:rsidP="00242599">
      <w:pPr>
        <w:spacing w:after="48"/>
        <w:ind w:left="1337"/>
      </w:pPr>
      <w:r>
        <w:t>The Brand new Task</w:t>
      </w:r>
    </w:p>
    <w:p w:rsidR="00242599" w:rsidRDefault="00242599" w:rsidP="00242599">
      <w:pPr>
        <w:spacing w:after="48"/>
        <w:ind w:left="1337"/>
      </w:pPr>
      <w:r>
        <w:t>Elijah had experienced both victory and defeat as God's prophet.</w:t>
      </w:r>
    </w:p>
    <w:p w:rsidR="00242599" w:rsidRPr="00223804" w:rsidRDefault="00242599" w:rsidP="00242599">
      <w:pPr>
        <w:spacing w:after="48"/>
        <w:ind w:left="1337"/>
        <w:rPr>
          <w:sz w:val="16"/>
          <w:szCs w:val="16"/>
        </w:rPr>
      </w:pPr>
    </w:p>
    <w:p w:rsidR="00242599" w:rsidRDefault="00242599" w:rsidP="00242599">
      <w:pPr>
        <w:spacing w:after="48"/>
      </w:pPr>
      <w:r w:rsidRPr="007B69B2">
        <w:t xml:space="preserve">Php </w:t>
      </w:r>
      <w:proofErr w:type="gramStart"/>
      <w:r w:rsidRPr="007B69B2">
        <w:t>4:12  I</w:t>
      </w:r>
      <w:proofErr w:type="gramEnd"/>
      <w:r w:rsidRPr="007B69B2">
        <w:t xml:space="preserve"> know both how to be abased, and I know how to abound: every where and in all things I am instructed both to be full and to be hungry, both to abound and to suffer need.</w:t>
      </w:r>
    </w:p>
    <w:p w:rsidR="00242599" w:rsidRDefault="00242599" w:rsidP="00242599">
      <w:pPr>
        <w:spacing w:after="48"/>
      </w:pPr>
      <w:r>
        <w:t>Elijah had experienced both victory and defeat as God's prophet</w:t>
      </w:r>
    </w:p>
    <w:p w:rsidR="00242599" w:rsidRDefault="00242599" w:rsidP="00242599">
      <w:pPr>
        <w:spacing w:after="48"/>
        <w:rPr>
          <w:rFonts w:cs="Arial"/>
        </w:rPr>
      </w:pPr>
      <w:r w:rsidRPr="007B69B2">
        <w:rPr>
          <w:rFonts w:cs="Arial"/>
        </w:rPr>
        <w:t xml:space="preserve">Heb 5:8 </w:t>
      </w:r>
      <w:proofErr w:type="gramStart"/>
      <w:r w:rsidRPr="007B69B2">
        <w:rPr>
          <w:rFonts w:cs="Arial"/>
        </w:rPr>
        <w:t>Though</w:t>
      </w:r>
      <w:proofErr w:type="gramEnd"/>
      <w:r w:rsidRPr="007B69B2">
        <w:rPr>
          <w:rFonts w:cs="Arial"/>
        </w:rPr>
        <w:t xml:space="preserve"> he were a Son, yet learned he obedience by the things which he suffered;</w:t>
      </w:r>
    </w:p>
    <w:p w:rsidR="00242599" w:rsidRDefault="00242599" w:rsidP="001C4E66">
      <w:pPr>
        <w:numPr>
          <w:ilvl w:val="0"/>
          <w:numId w:val="79"/>
        </w:numPr>
        <w:spacing w:after="48"/>
      </w:pPr>
      <w:r>
        <w:t>The symbol of the call</w:t>
      </w:r>
    </w:p>
    <w:p w:rsidR="00242599" w:rsidRDefault="00242599" w:rsidP="00242599">
      <w:pPr>
        <w:spacing w:after="48"/>
      </w:pPr>
      <w:r w:rsidRPr="008C787B">
        <w:t xml:space="preserve">1Ki 19:6 </w:t>
      </w:r>
      <w:proofErr w:type="gramStart"/>
      <w:r w:rsidRPr="008C787B">
        <w:t>And</w:t>
      </w:r>
      <w:proofErr w:type="gramEnd"/>
      <w:r w:rsidRPr="008C787B">
        <w:t xml:space="preserve"> he looked, and, behold, ther</w:t>
      </w:r>
      <w:r>
        <w:t>e was a cake baken on the coals...</w:t>
      </w:r>
    </w:p>
    <w:p w:rsidR="00242599" w:rsidRDefault="00242599" w:rsidP="001C4E66">
      <w:pPr>
        <w:numPr>
          <w:ilvl w:val="0"/>
          <w:numId w:val="79"/>
        </w:numPr>
        <w:spacing w:after="48"/>
      </w:pPr>
      <w:r>
        <w:t>The sign of full surrender</w:t>
      </w:r>
      <w:r>
        <w:tab/>
      </w:r>
      <w:r>
        <w:tab/>
      </w:r>
      <w:r>
        <w:tab/>
      </w:r>
      <w:r w:rsidRPr="008C787B">
        <w:t xml:space="preserve">1Ki 19:8 </w:t>
      </w:r>
    </w:p>
    <w:p w:rsidR="00242599" w:rsidRDefault="00242599" w:rsidP="001C4E66">
      <w:pPr>
        <w:numPr>
          <w:ilvl w:val="0"/>
          <w:numId w:val="79"/>
        </w:numPr>
        <w:spacing w:after="48"/>
      </w:pPr>
      <w:r>
        <w:t>The Strength of Joy in Responsibility</w:t>
      </w:r>
      <w:r>
        <w:tab/>
        <w:t xml:space="preserve">      19:4-21</w:t>
      </w:r>
    </w:p>
    <w:p w:rsidR="00242599" w:rsidRPr="00223804" w:rsidRDefault="00242599" w:rsidP="00242599">
      <w:pPr>
        <w:spacing w:after="48"/>
        <w:rPr>
          <w:sz w:val="16"/>
          <w:szCs w:val="16"/>
        </w:rPr>
      </w:pPr>
    </w:p>
    <w:p w:rsidR="00242599" w:rsidRDefault="00242599" w:rsidP="00242599">
      <w:pPr>
        <w:spacing w:after="48"/>
      </w:pPr>
      <w:r>
        <w:t>Discouragement will weaken through doubt-Joy will always strengthen through faith</w:t>
      </w:r>
    </w:p>
    <w:p w:rsidR="00242599" w:rsidRDefault="00242599" w:rsidP="001C4E66">
      <w:pPr>
        <w:numPr>
          <w:ilvl w:val="0"/>
          <w:numId w:val="69"/>
        </w:numPr>
      </w:pPr>
      <w:r>
        <w:t>His faith and call renewed at the mount  5-18</w:t>
      </w:r>
    </w:p>
    <w:p w:rsidR="00242599" w:rsidRPr="00E10966" w:rsidRDefault="00242599" w:rsidP="00242599">
      <w:pPr>
        <w:ind w:left="1440"/>
      </w:pPr>
      <w:r>
        <w:t>4.</w:t>
      </w:r>
      <w:r>
        <w:tab/>
        <w:t>The call of Elisha</w:t>
      </w:r>
      <w:r>
        <w:tab/>
      </w:r>
      <w:r>
        <w:tab/>
      </w:r>
      <w:r>
        <w:tab/>
      </w:r>
      <w:r>
        <w:tab/>
        <w:t xml:space="preserve">      19:19-21</w:t>
      </w:r>
    </w:p>
    <w:p w:rsidR="00242599" w:rsidRDefault="00242599" w:rsidP="00242599">
      <w:r>
        <w:tab/>
        <w:t>D.</w:t>
      </w:r>
      <w:r>
        <w:tab/>
        <w:t>The Wars and Sins of Ahab</w:t>
      </w:r>
      <w:r>
        <w:tab/>
      </w:r>
      <w:r>
        <w:tab/>
      </w:r>
      <w:r>
        <w:tab/>
        <w:t>20-22:39</w:t>
      </w:r>
    </w:p>
    <w:p w:rsidR="00242599" w:rsidRDefault="00242599" w:rsidP="00242599"/>
    <w:p w:rsidR="00242599" w:rsidRDefault="00242599" w:rsidP="00242599">
      <w:r>
        <w:tab/>
      </w:r>
      <w:r>
        <w:tab/>
        <w:t>1.</w:t>
      </w:r>
      <w:r>
        <w:tab/>
        <w:t>The first Syrian campaign</w:t>
      </w:r>
      <w:r>
        <w:tab/>
      </w:r>
      <w:r>
        <w:tab/>
      </w:r>
      <w:r>
        <w:tab/>
        <w:t>20:1-21</w:t>
      </w:r>
    </w:p>
    <w:p w:rsidR="00242599" w:rsidRDefault="00242599" w:rsidP="001C4E66">
      <w:pPr>
        <w:numPr>
          <w:ilvl w:val="0"/>
          <w:numId w:val="73"/>
        </w:numPr>
      </w:pPr>
      <w:r>
        <w:t xml:space="preserve">The invasion by Benhadad       </w:t>
      </w:r>
      <w:r>
        <w:tab/>
        <w:t>20:1-12</w:t>
      </w:r>
    </w:p>
    <w:p w:rsidR="00242599" w:rsidRDefault="00242599" w:rsidP="001C4E66">
      <w:pPr>
        <w:numPr>
          <w:ilvl w:val="0"/>
          <w:numId w:val="73"/>
        </w:numPr>
      </w:pPr>
      <w:r>
        <w:t>God promises victory</w:t>
      </w:r>
      <w:r>
        <w:tab/>
      </w:r>
      <w:r>
        <w:tab/>
        <w:t>20:13-14</w:t>
      </w:r>
    </w:p>
    <w:p w:rsidR="00242599" w:rsidRDefault="00242599" w:rsidP="001C4E66">
      <w:pPr>
        <w:numPr>
          <w:ilvl w:val="0"/>
          <w:numId w:val="73"/>
        </w:numPr>
      </w:pPr>
      <w:r>
        <w:t>Ahab overthrows Syrian host</w:t>
      </w:r>
      <w:r>
        <w:tab/>
        <w:t>20:15-21</w:t>
      </w:r>
    </w:p>
    <w:p w:rsidR="00242599" w:rsidRDefault="00242599" w:rsidP="00242599">
      <w:pPr>
        <w:ind w:left="2880"/>
      </w:pPr>
    </w:p>
    <w:p w:rsidR="00242599" w:rsidRDefault="00242599" w:rsidP="00242599">
      <w:pPr>
        <w:ind w:left="1440"/>
      </w:pPr>
      <w:r>
        <w:t>2.</w:t>
      </w:r>
      <w:r>
        <w:tab/>
        <w:t>The second Syrian campaign</w:t>
      </w:r>
      <w:r>
        <w:tab/>
      </w:r>
      <w:r>
        <w:tab/>
        <w:t>20:22-43</w:t>
      </w:r>
    </w:p>
    <w:p w:rsidR="00242599" w:rsidRDefault="00242599" w:rsidP="00242599">
      <w:pPr>
        <w:ind w:left="1440"/>
      </w:pPr>
    </w:p>
    <w:p w:rsidR="00242599" w:rsidRDefault="00242599" w:rsidP="001C4E66">
      <w:pPr>
        <w:numPr>
          <w:ilvl w:val="0"/>
          <w:numId w:val="74"/>
        </w:numPr>
      </w:pPr>
      <w:r>
        <w:lastRenderedPageBreak/>
        <w:t>The prophets warning of another invasion 22</w:t>
      </w:r>
    </w:p>
    <w:p w:rsidR="00242599" w:rsidRDefault="00242599" w:rsidP="001C4E66">
      <w:pPr>
        <w:numPr>
          <w:ilvl w:val="0"/>
          <w:numId w:val="74"/>
        </w:numPr>
      </w:pPr>
      <w:r>
        <w:t>God intervenes to save Israel</w:t>
      </w:r>
      <w:r>
        <w:tab/>
        <w:t>20:28</w:t>
      </w:r>
    </w:p>
    <w:p w:rsidR="00242599" w:rsidRDefault="00242599" w:rsidP="001C4E66">
      <w:pPr>
        <w:numPr>
          <w:ilvl w:val="0"/>
          <w:numId w:val="74"/>
        </w:numPr>
      </w:pPr>
      <w:r>
        <w:t>Ahab’s sin in sparing Beh-hadad  20:32-34</w:t>
      </w:r>
    </w:p>
    <w:p w:rsidR="00242599" w:rsidRDefault="00242599" w:rsidP="00242599">
      <w:pPr>
        <w:ind w:left="2880"/>
      </w:pPr>
    </w:p>
    <w:p w:rsidR="00242599" w:rsidRDefault="00242599" w:rsidP="00242599">
      <w:pPr>
        <w:ind w:left="1440"/>
      </w:pPr>
      <w:r>
        <w:t>3.</w:t>
      </w:r>
      <w:r>
        <w:tab/>
        <w:t>Ahab’s sin in regard to Naboth</w:t>
      </w:r>
      <w:r>
        <w:tab/>
      </w:r>
      <w:r>
        <w:tab/>
        <w:t>21:1-13</w:t>
      </w:r>
    </w:p>
    <w:p w:rsidR="00242599" w:rsidRDefault="00242599" w:rsidP="00242599">
      <w:pPr>
        <w:ind w:left="1440"/>
      </w:pPr>
    </w:p>
    <w:p w:rsidR="00242599" w:rsidRDefault="00242599" w:rsidP="001C4E66">
      <w:pPr>
        <w:numPr>
          <w:ilvl w:val="0"/>
          <w:numId w:val="75"/>
        </w:numPr>
      </w:pPr>
      <w:r>
        <w:t>Ahab’s covetousness</w:t>
      </w:r>
      <w:r>
        <w:tab/>
      </w:r>
      <w:r>
        <w:tab/>
        <w:t>21:1-6</w:t>
      </w:r>
    </w:p>
    <w:p w:rsidR="00242599" w:rsidRDefault="00242599" w:rsidP="001C4E66">
      <w:pPr>
        <w:numPr>
          <w:ilvl w:val="0"/>
          <w:numId w:val="75"/>
        </w:numPr>
      </w:pPr>
      <w:r>
        <w:t>Jezebel’s wicked plot</w:t>
      </w:r>
      <w:r>
        <w:tab/>
      </w:r>
      <w:r>
        <w:tab/>
        <w:t>21:7-13</w:t>
      </w:r>
    </w:p>
    <w:p w:rsidR="00242599" w:rsidRDefault="00242599" w:rsidP="001C4E66">
      <w:pPr>
        <w:numPr>
          <w:ilvl w:val="0"/>
          <w:numId w:val="75"/>
        </w:numPr>
      </w:pPr>
      <w:r>
        <w:t>Elijah’s prophecy of judgment</w:t>
      </w:r>
      <w:r>
        <w:tab/>
        <w:t>21:17-26</w:t>
      </w:r>
    </w:p>
    <w:p w:rsidR="00242599" w:rsidRDefault="00242599" w:rsidP="001C4E66">
      <w:pPr>
        <w:numPr>
          <w:ilvl w:val="0"/>
          <w:numId w:val="75"/>
        </w:numPr>
      </w:pPr>
      <w:r>
        <w:t>Ahab’s repentance and respite</w:t>
      </w:r>
      <w:r>
        <w:tab/>
        <w:t>21:27-29</w:t>
      </w:r>
    </w:p>
    <w:p w:rsidR="00242599" w:rsidRDefault="00242599" w:rsidP="00242599"/>
    <w:p w:rsidR="00242599" w:rsidRDefault="00242599" w:rsidP="00242599">
      <w:pPr>
        <w:ind w:left="1440"/>
      </w:pPr>
      <w:r>
        <w:t>4.</w:t>
      </w:r>
      <w:r>
        <w:tab/>
        <w:t>The third Syrian campaign</w:t>
      </w:r>
      <w:r>
        <w:tab/>
      </w:r>
      <w:r>
        <w:tab/>
      </w:r>
      <w:r>
        <w:tab/>
        <w:t>22:1-40</w:t>
      </w:r>
    </w:p>
    <w:p w:rsidR="00242599" w:rsidRDefault="00242599" w:rsidP="00242599">
      <w:pPr>
        <w:ind w:left="1440"/>
      </w:pPr>
    </w:p>
    <w:p w:rsidR="00242599" w:rsidRDefault="00242599" w:rsidP="001C4E66">
      <w:pPr>
        <w:numPr>
          <w:ilvl w:val="0"/>
          <w:numId w:val="76"/>
        </w:numPr>
      </w:pPr>
      <w:r>
        <w:t>The league between Ahab and Jehoshaphat  22:2-4</w:t>
      </w:r>
    </w:p>
    <w:p w:rsidR="00242599" w:rsidRDefault="00242599" w:rsidP="001C4E66">
      <w:pPr>
        <w:numPr>
          <w:ilvl w:val="0"/>
          <w:numId w:val="76"/>
        </w:numPr>
      </w:pPr>
      <w:r>
        <w:t>The lying prophets</w:t>
      </w:r>
      <w:r>
        <w:tab/>
      </w:r>
      <w:r>
        <w:tab/>
      </w:r>
      <w:r>
        <w:tab/>
        <w:t>22:6</w:t>
      </w:r>
    </w:p>
    <w:p w:rsidR="00242599" w:rsidRDefault="00242599" w:rsidP="001C4E66">
      <w:pPr>
        <w:numPr>
          <w:ilvl w:val="0"/>
          <w:numId w:val="76"/>
        </w:numPr>
      </w:pPr>
      <w:r>
        <w:t>Miciah’s true prophecy</w:t>
      </w:r>
      <w:r>
        <w:tab/>
      </w:r>
      <w:r>
        <w:tab/>
        <w:t>22:15-17</w:t>
      </w:r>
    </w:p>
    <w:p w:rsidR="00242599" w:rsidRDefault="00242599" w:rsidP="001C4E66">
      <w:pPr>
        <w:numPr>
          <w:ilvl w:val="0"/>
          <w:numId w:val="76"/>
        </w:numPr>
      </w:pPr>
      <w:r>
        <w:t>The battle of Ramoth-Gilead</w:t>
      </w:r>
      <w:r>
        <w:tab/>
        <w:t>22:29-40</w:t>
      </w:r>
    </w:p>
    <w:p w:rsidR="00242599" w:rsidRDefault="00242599" w:rsidP="00242599">
      <w:pPr>
        <w:ind w:left="2880"/>
      </w:pPr>
    </w:p>
    <w:p w:rsidR="00242599" w:rsidRDefault="00242599" w:rsidP="00242599">
      <w:pPr>
        <w:ind w:left="720"/>
      </w:pPr>
      <w:r>
        <w:t>E.</w:t>
      </w:r>
      <w:r>
        <w:tab/>
        <w:t>Jehoshaphat and Ahaziah</w:t>
      </w:r>
      <w:r>
        <w:tab/>
      </w:r>
      <w:r>
        <w:tab/>
      </w:r>
      <w:r>
        <w:tab/>
      </w:r>
      <w:r>
        <w:tab/>
        <w:t>22:40-53</w:t>
      </w:r>
    </w:p>
    <w:p w:rsidR="00242599" w:rsidRDefault="00242599" w:rsidP="00242599"/>
    <w:p w:rsidR="00242599" w:rsidRDefault="00242599" w:rsidP="00242599">
      <w:pPr>
        <w:ind w:left="720"/>
      </w:pPr>
      <w:r>
        <w:tab/>
        <w:t>1.</w:t>
      </w:r>
      <w:r>
        <w:tab/>
        <w:t>Ahaziah accedes to Ahabs throne</w:t>
      </w:r>
      <w:r>
        <w:tab/>
      </w:r>
      <w:r>
        <w:tab/>
        <w:t>40</w:t>
      </w:r>
    </w:p>
    <w:p w:rsidR="00242599" w:rsidRDefault="00242599" w:rsidP="00242599">
      <w:pPr>
        <w:ind w:left="720"/>
      </w:pPr>
      <w:r>
        <w:tab/>
      </w:r>
      <w:r>
        <w:tab/>
        <w:t>a.</w:t>
      </w:r>
      <w:r>
        <w:tab/>
        <w:t>His evil character and walk</w:t>
      </w:r>
      <w:r>
        <w:tab/>
      </w:r>
      <w:r>
        <w:tab/>
        <w:t>51-53</w:t>
      </w:r>
    </w:p>
    <w:p w:rsidR="00242599" w:rsidRDefault="00242599" w:rsidP="00242599">
      <w:pPr>
        <w:ind w:left="720"/>
      </w:pPr>
      <w:r>
        <w:tab/>
        <w:t>2.</w:t>
      </w:r>
      <w:r>
        <w:tab/>
        <w:t>A short history of Jehoshaphat king of</w:t>
      </w:r>
      <w:r>
        <w:tab/>
        <w:t>22:41-50</w:t>
      </w:r>
    </w:p>
    <w:p w:rsidR="00242599" w:rsidRDefault="00242599" w:rsidP="00242599">
      <w:pPr>
        <w:ind w:left="720"/>
      </w:pPr>
      <w:r>
        <w:tab/>
      </w:r>
      <w:r>
        <w:tab/>
        <w:t>Judah</w:t>
      </w:r>
    </w:p>
    <w:p w:rsidR="00242599" w:rsidRDefault="00242599" w:rsidP="001C4E66">
      <w:pPr>
        <w:numPr>
          <w:ilvl w:val="0"/>
          <w:numId w:val="77"/>
        </w:numPr>
      </w:pPr>
      <w:r>
        <w:t xml:space="preserve">King Jehoshaphat’s activity concerning a reform  </w:t>
      </w:r>
    </w:p>
    <w:p w:rsidR="00242599" w:rsidRDefault="00242599" w:rsidP="00242599">
      <w:pPr>
        <w:ind w:left="6474" w:firstLine="6"/>
      </w:pPr>
      <w:r>
        <w:t>22:5</w:t>
      </w:r>
      <w:proofErr w:type="gramStart"/>
      <w:r>
        <w:t>,7,43</w:t>
      </w:r>
      <w:proofErr w:type="gramEnd"/>
      <w:r>
        <w:t xml:space="preserve"> – 49</w:t>
      </w:r>
    </w:p>
    <w:p w:rsidR="00242599" w:rsidRDefault="00242599" w:rsidP="00242599">
      <w:pPr>
        <w:ind w:left="6468" w:firstLine="6"/>
      </w:pPr>
      <w:r>
        <w:t>II Chron.17-20</w:t>
      </w:r>
    </w:p>
    <w:p w:rsidR="00242599" w:rsidRPr="00B37760" w:rsidRDefault="00242599" w:rsidP="00242599">
      <w:pPr>
        <w:ind w:left="720"/>
      </w:pPr>
      <w:r w:rsidRPr="00B37760">
        <w:t>1Ki 22:5 …Enquire, I pray thee, at the word of the LORD to day.</w:t>
      </w:r>
    </w:p>
    <w:p w:rsidR="00242599" w:rsidRDefault="00242599" w:rsidP="00242599">
      <w:r>
        <w:t xml:space="preserve">           </w:t>
      </w:r>
      <w:r w:rsidRPr="00B37760">
        <w:t xml:space="preserve">1Ki 22:7 …Is there not here a prophet of the LORD </w:t>
      </w:r>
      <w:proofErr w:type="gramStart"/>
      <w:r w:rsidRPr="00B37760">
        <w:t>besides, that</w:t>
      </w:r>
      <w:proofErr w:type="gramEnd"/>
      <w:r w:rsidRPr="00B37760">
        <w:t xml:space="preserve"> we might </w:t>
      </w:r>
      <w:r>
        <w:t xml:space="preserve">   </w:t>
      </w:r>
    </w:p>
    <w:p w:rsidR="00242599" w:rsidRPr="00B37760" w:rsidRDefault="00242599" w:rsidP="00242599">
      <w:r>
        <w:tab/>
      </w:r>
      <w:r>
        <w:tab/>
        <w:t xml:space="preserve">     </w:t>
      </w:r>
      <w:proofErr w:type="gramStart"/>
      <w:r w:rsidRPr="00B37760">
        <w:t>enquire</w:t>
      </w:r>
      <w:proofErr w:type="gramEnd"/>
      <w:r w:rsidRPr="00B37760">
        <w:t xml:space="preserve"> of him?</w:t>
      </w:r>
    </w:p>
    <w:p w:rsidR="00242599" w:rsidRPr="00B37760" w:rsidRDefault="00242599" w:rsidP="00242599">
      <w:pPr>
        <w:ind w:firstLine="720"/>
      </w:pPr>
      <w:r w:rsidRPr="00B37760">
        <w:t xml:space="preserve">1Ki 22:46 </w:t>
      </w:r>
      <w:proofErr w:type="gramStart"/>
      <w:r w:rsidRPr="00B37760">
        <w:t>And</w:t>
      </w:r>
      <w:proofErr w:type="gramEnd"/>
      <w:r w:rsidRPr="00B37760">
        <w:t xml:space="preserve"> the remnant of the sodomites…he took out of the land.</w:t>
      </w:r>
    </w:p>
    <w:p w:rsidR="00242599" w:rsidRDefault="00242599" w:rsidP="00242599"/>
    <w:p w:rsidR="00242599" w:rsidRDefault="00242599" w:rsidP="001C4E66">
      <w:pPr>
        <w:numPr>
          <w:ilvl w:val="0"/>
          <w:numId w:val="77"/>
        </w:numPr>
      </w:pPr>
      <w:r>
        <w:t xml:space="preserve">His affinity  with Ahab </w:t>
      </w:r>
      <w:r>
        <w:tab/>
      </w:r>
      <w:r>
        <w:tab/>
        <w:t>22:44; II Chron. 18:1</w:t>
      </w:r>
    </w:p>
    <w:p w:rsidR="00242599" w:rsidRDefault="00242599" w:rsidP="001C4E66">
      <w:pPr>
        <w:numPr>
          <w:ilvl w:val="0"/>
          <w:numId w:val="77"/>
        </w:numPr>
      </w:pPr>
      <w:r>
        <w:t>His affinity with Ahaziah</w:t>
      </w:r>
      <w:r>
        <w:tab/>
      </w:r>
      <w:r>
        <w:tab/>
        <w:t>22:49; II Chron. 20:37</w:t>
      </w:r>
    </w:p>
    <w:p w:rsidR="00242599" w:rsidRDefault="00242599" w:rsidP="00242599">
      <w:pPr>
        <w:rPr>
          <w:sz w:val="22"/>
          <w:szCs w:val="22"/>
        </w:rPr>
      </w:pPr>
    </w:p>
    <w:p w:rsidR="00242599" w:rsidRPr="006E79B4" w:rsidRDefault="00242599" w:rsidP="00242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0"/>
        </w:rPr>
      </w:pPr>
    </w:p>
    <w:p w:rsidR="00F3085B" w:rsidRPr="004E0DFF" w:rsidRDefault="00F3085B" w:rsidP="00F3085B">
      <w:pPr>
        <w:rPr>
          <w:rFonts w:cs="Arial"/>
        </w:rPr>
      </w:pPr>
      <w:proofErr w:type="gramStart"/>
      <w:r w:rsidRPr="004E0DFF">
        <w:rPr>
          <w:rFonts w:cs="Arial"/>
        </w:rPr>
        <w:t>Rehoboam  (</w:t>
      </w:r>
      <w:proofErr w:type="gramEnd"/>
      <w:r w:rsidRPr="004E0DFF">
        <w:rPr>
          <w:rFonts w:cs="Arial"/>
        </w:rPr>
        <w:t xml:space="preserve">He enlarges the people) </w:t>
      </w:r>
    </w:p>
    <w:p w:rsidR="00F3085B" w:rsidRPr="004E0DFF" w:rsidRDefault="00F3085B" w:rsidP="00F3085B">
      <w:pPr>
        <w:rPr>
          <w:rFonts w:cs="Arial"/>
        </w:rPr>
      </w:pPr>
    </w:p>
    <w:p w:rsidR="00F3085B" w:rsidRPr="004E0DFF" w:rsidRDefault="00F3085B" w:rsidP="00F3085B">
      <w:pPr>
        <w:rPr>
          <w:rFonts w:cs="Arial"/>
        </w:rPr>
      </w:pPr>
      <w:proofErr w:type="gramStart"/>
      <w:r w:rsidRPr="004E0DFF">
        <w:rPr>
          <w:rFonts w:cs="Arial"/>
        </w:rPr>
        <w:t>The successor of Solomon on the throne, and apparently his only son.</w:t>
      </w:r>
      <w:proofErr w:type="gramEnd"/>
      <w:r w:rsidRPr="004E0DFF">
        <w:rPr>
          <w:rFonts w:cs="Arial"/>
        </w:rPr>
        <w:t xml:space="preserve"> </w:t>
      </w:r>
    </w:p>
    <w:p w:rsidR="00F3085B" w:rsidRDefault="00F3085B" w:rsidP="00F3085B">
      <w:pPr>
        <w:rPr>
          <w:rFonts w:cs="Arial"/>
        </w:rPr>
      </w:pPr>
      <w:r w:rsidRPr="004E0DFF">
        <w:rPr>
          <w:rFonts w:cs="Arial"/>
        </w:rPr>
        <w:t xml:space="preserve">He was the son of Naamah "the Ammonitess," some </w:t>
      </w:r>
      <w:r>
        <w:rPr>
          <w:rFonts w:cs="Arial"/>
        </w:rPr>
        <w:t>well-known Ammonitish princess</w:t>
      </w:r>
      <w:r w:rsidRPr="004E0DFF">
        <w:rPr>
          <w:rFonts w:cs="Arial"/>
        </w:rPr>
        <w:t xml:space="preserve">. </w:t>
      </w:r>
    </w:p>
    <w:p w:rsidR="00F3085B" w:rsidRDefault="00F3085B" w:rsidP="00F3085B">
      <w:pPr>
        <w:rPr>
          <w:rFonts w:cs="Arial"/>
        </w:rPr>
      </w:pPr>
    </w:p>
    <w:p w:rsidR="00F3085B" w:rsidRDefault="00F3085B" w:rsidP="00F3085B">
      <w:pPr>
        <w:rPr>
          <w:rFonts w:cs="Arial"/>
        </w:rPr>
      </w:pPr>
      <w:r w:rsidRPr="004E0DFF">
        <w:rPr>
          <w:rFonts w:cs="Arial"/>
        </w:rPr>
        <w:t xml:space="preserve">1Ki 14:21 And </w:t>
      </w:r>
      <w:r w:rsidRPr="00BF52B9">
        <w:rPr>
          <w:rFonts w:cs="Arial"/>
          <w:b/>
        </w:rPr>
        <w:t>Rehoboam</w:t>
      </w:r>
      <w:r w:rsidRPr="004E0DFF">
        <w:rPr>
          <w:rFonts w:cs="Arial"/>
        </w:rPr>
        <w:t xml:space="preserve"> the </w:t>
      </w:r>
      <w:r w:rsidRPr="00BF52B9">
        <w:rPr>
          <w:rFonts w:cs="Arial"/>
          <w:u w:val="single"/>
        </w:rPr>
        <w:t>son of Solomon</w:t>
      </w:r>
      <w:r w:rsidRPr="004E0DFF">
        <w:rPr>
          <w:rFonts w:cs="Arial"/>
        </w:rPr>
        <w:t xml:space="preserve"> reigned in </w:t>
      </w:r>
      <w:smartTag w:uri="urn:schemas-microsoft-com:office:smarttags" w:element="place">
        <w:smartTag w:uri="urn:schemas-microsoft-com:office:smarttags" w:element="country-region">
          <w:r w:rsidRPr="004E0DFF">
            <w:rPr>
              <w:rFonts w:cs="Arial"/>
            </w:rPr>
            <w:t>Judah</w:t>
          </w:r>
        </w:smartTag>
      </w:smartTag>
      <w:r w:rsidRPr="004E0DFF">
        <w:rPr>
          <w:rFonts w:cs="Arial"/>
        </w:rPr>
        <w:t xml:space="preserve">. Rehoboam was forty and one years old when he began to reign, and he </w:t>
      </w:r>
      <w:proofErr w:type="gramStart"/>
      <w:r w:rsidRPr="004E0DFF">
        <w:rPr>
          <w:rFonts w:cs="Arial"/>
        </w:rPr>
        <w:t>reigned</w:t>
      </w:r>
      <w:proofErr w:type="gramEnd"/>
      <w:r w:rsidRPr="004E0DFF">
        <w:rPr>
          <w:rFonts w:cs="Arial"/>
        </w:rPr>
        <w:t xml:space="preserve"> seventeen years in </w:t>
      </w:r>
      <w:smartTag w:uri="urn:schemas-microsoft-com:office:smarttags" w:element="City">
        <w:r w:rsidRPr="004E0DFF">
          <w:rPr>
            <w:rFonts w:cs="Arial"/>
          </w:rPr>
          <w:t>Jerusalem</w:t>
        </w:r>
      </w:smartTag>
      <w:r w:rsidRPr="004E0DFF">
        <w:rPr>
          <w:rFonts w:cs="Arial"/>
        </w:rPr>
        <w:t xml:space="preserve">, the city which the LORD did choose out of all the tribes of </w:t>
      </w:r>
      <w:smartTag w:uri="urn:schemas-microsoft-com:office:smarttags" w:element="place">
        <w:smartTag w:uri="urn:schemas-microsoft-com:office:smarttags" w:element="country-region">
          <w:r w:rsidRPr="004E0DFF">
            <w:rPr>
              <w:rFonts w:cs="Arial"/>
            </w:rPr>
            <w:t>Israel</w:t>
          </w:r>
        </w:smartTag>
      </w:smartTag>
      <w:r w:rsidRPr="004E0DFF">
        <w:rPr>
          <w:rFonts w:cs="Arial"/>
        </w:rPr>
        <w:t xml:space="preserve">, to put his name there. </w:t>
      </w:r>
      <w:r w:rsidRPr="00BF52B9">
        <w:rPr>
          <w:rFonts w:cs="Arial"/>
          <w:u w:val="single"/>
        </w:rPr>
        <w:t>And his mother's name was Naamah an Ammonitess</w:t>
      </w:r>
      <w:r w:rsidRPr="004E0DFF">
        <w:rPr>
          <w:rFonts w:cs="Arial"/>
        </w:rPr>
        <w:t>.</w:t>
      </w:r>
    </w:p>
    <w:p w:rsidR="00F3085B" w:rsidRPr="00BF52B9" w:rsidRDefault="00F3085B" w:rsidP="00F3085B">
      <w:pPr>
        <w:rPr>
          <w:rFonts w:cs="Arial"/>
          <w:u w:val="single"/>
        </w:rPr>
      </w:pPr>
      <w:r w:rsidRPr="004E0DFF">
        <w:rPr>
          <w:rFonts w:cs="Arial"/>
        </w:rPr>
        <w:t xml:space="preserve">2Ch 12:13 So king Rehoboam strengthened himself in Jerusalem, and reigned: for Rehoboam was one and forty years old when he began to reign, and he reigned seventeen years in Jerusalem, the city which the LORD had chosen out of all the tribes of Israel, to put his name there. And </w:t>
      </w:r>
      <w:r w:rsidRPr="00BF52B9">
        <w:rPr>
          <w:rFonts w:cs="Arial"/>
          <w:u w:val="single"/>
        </w:rPr>
        <w:t>his mother's name</w:t>
      </w:r>
      <w:r w:rsidRPr="004E0DFF">
        <w:rPr>
          <w:rFonts w:cs="Arial"/>
        </w:rPr>
        <w:t xml:space="preserve"> was </w:t>
      </w:r>
      <w:r w:rsidRPr="00BF52B9">
        <w:rPr>
          <w:rFonts w:cs="Arial"/>
          <w:b/>
        </w:rPr>
        <w:t xml:space="preserve">Naamah </w:t>
      </w:r>
      <w:r w:rsidRPr="00BF52B9">
        <w:rPr>
          <w:rFonts w:cs="Arial"/>
        </w:rPr>
        <w:t xml:space="preserve">an </w:t>
      </w:r>
      <w:r w:rsidRPr="00BF52B9">
        <w:rPr>
          <w:rFonts w:cs="Arial"/>
          <w:u w:val="single"/>
        </w:rPr>
        <w:t>Ammonitess.</w:t>
      </w:r>
    </w:p>
    <w:p w:rsidR="00F3085B" w:rsidRPr="00BF52B9" w:rsidRDefault="00F3085B" w:rsidP="00F3085B">
      <w:pPr>
        <w:rPr>
          <w:rFonts w:cs="Arial"/>
          <w:u w:val="single"/>
        </w:rPr>
      </w:pPr>
    </w:p>
    <w:p w:rsidR="00F3085B" w:rsidRPr="004E0DFF" w:rsidRDefault="00F3085B" w:rsidP="00F3085B">
      <w:pPr>
        <w:rPr>
          <w:rFonts w:cs="Arial"/>
        </w:rPr>
      </w:pPr>
      <w:r w:rsidRPr="004E0DFF">
        <w:rPr>
          <w:rFonts w:cs="Arial"/>
        </w:rPr>
        <w:t xml:space="preserve"> He was forty-one years old when he ascended the throne, and he reigned seventeen years (B.C. 975-958). </w:t>
      </w:r>
    </w:p>
    <w:p w:rsidR="00F3085B" w:rsidRDefault="00F3085B" w:rsidP="00F3085B">
      <w:pPr>
        <w:rPr>
          <w:rFonts w:cs="Arial"/>
        </w:rPr>
      </w:pPr>
      <w:r w:rsidRPr="004E0DFF">
        <w:rPr>
          <w:rFonts w:cs="Arial"/>
        </w:rPr>
        <w:t xml:space="preserve">Although he was acknowledged at once as the rightful heir to the </w:t>
      </w:r>
      <w:r>
        <w:rPr>
          <w:rFonts w:cs="Arial"/>
        </w:rPr>
        <w:t>throne, yet there was a strong</w:t>
      </w:r>
      <w:r w:rsidRPr="004E0DFF">
        <w:rPr>
          <w:rFonts w:cs="Arial"/>
        </w:rPr>
        <w:t xml:space="preserve">-felt desire to modify the character of the government. The burden of taxation to which they had been subjected during Solomon's reign was very oppressive, and therefore the people assembled at Shechem and demanded from the king an alleviation of their burdens. He went to meet them at Shechem, and heard their demands for relief. </w:t>
      </w:r>
    </w:p>
    <w:p w:rsidR="00F3085B" w:rsidRDefault="00F3085B" w:rsidP="00F3085B">
      <w:pPr>
        <w:rPr>
          <w:rFonts w:cs="Arial"/>
        </w:rPr>
      </w:pPr>
    </w:p>
    <w:p w:rsidR="00F3085B" w:rsidRPr="004E0DFF" w:rsidRDefault="00F3085B" w:rsidP="00F3085B">
      <w:pPr>
        <w:rPr>
          <w:rFonts w:cs="Arial"/>
        </w:rPr>
      </w:pPr>
      <w:r w:rsidRPr="004E0DFF">
        <w:rPr>
          <w:rFonts w:cs="Arial"/>
        </w:rPr>
        <w:t>1Ki 12:4 Thy father made our yoke grievous: now therefore make thou the grievous service of thy father, and his heavy yoke which he put upon us, lighter, and we will serve thee.</w:t>
      </w:r>
    </w:p>
    <w:p w:rsidR="00F3085B" w:rsidRPr="004E0DFF" w:rsidRDefault="00F3085B" w:rsidP="00F3085B">
      <w:pPr>
        <w:rPr>
          <w:rFonts w:cs="Arial"/>
        </w:rPr>
      </w:pPr>
    </w:p>
    <w:p w:rsidR="00F3085B" w:rsidRDefault="00F3085B" w:rsidP="00F3085B">
      <w:pPr>
        <w:rPr>
          <w:rFonts w:cs="Arial"/>
        </w:rPr>
      </w:pPr>
      <w:r w:rsidRPr="004E0DFF">
        <w:rPr>
          <w:rFonts w:cs="Arial"/>
        </w:rPr>
        <w:t xml:space="preserve">After three days, having consulted with a younger generation of courtiers that had grown up around him, instead of following the advice of elders, he answered the people </w:t>
      </w:r>
      <w:r>
        <w:rPr>
          <w:rFonts w:cs="Arial"/>
        </w:rPr>
        <w:t xml:space="preserve">roughly.   </w:t>
      </w:r>
    </w:p>
    <w:p w:rsidR="00F3085B" w:rsidRDefault="00F3085B" w:rsidP="00F3085B">
      <w:pPr>
        <w:rPr>
          <w:rFonts w:cs="Arial"/>
        </w:rPr>
      </w:pPr>
      <w:r>
        <w:rPr>
          <w:rFonts w:cs="Arial"/>
        </w:rPr>
        <w:t>I Kings 12:6-15</w:t>
      </w:r>
      <w:r w:rsidRPr="004E0DFF">
        <w:rPr>
          <w:rFonts w:cs="Arial"/>
        </w:rPr>
        <w:t xml:space="preserve">. </w:t>
      </w:r>
    </w:p>
    <w:p w:rsidR="00F3085B" w:rsidRDefault="00F3085B" w:rsidP="00F3085B">
      <w:pPr>
        <w:rPr>
          <w:rFonts w:cs="Arial"/>
        </w:rPr>
      </w:pPr>
      <w:r w:rsidRPr="004E0DFF">
        <w:rPr>
          <w:rFonts w:cs="Arial"/>
        </w:rPr>
        <w:t xml:space="preserve">"The king hearkened not unto the people; for the cause was from the Lord" </w:t>
      </w:r>
    </w:p>
    <w:p w:rsidR="00F3085B" w:rsidRDefault="00F3085B" w:rsidP="00F3085B">
      <w:pPr>
        <w:rPr>
          <w:rFonts w:cs="Arial"/>
        </w:rPr>
      </w:pPr>
    </w:p>
    <w:p w:rsidR="00F3085B" w:rsidRDefault="00F3085B" w:rsidP="00F3085B">
      <w:pPr>
        <w:rPr>
          <w:rFonts w:cs="Arial"/>
        </w:rPr>
      </w:pPr>
      <w:r w:rsidRPr="00F402AC">
        <w:rPr>
          <w:rFonts w:cs="Arial"/>
        </w:rPr>
        <w:t xml:space="preserve">1Ki 11:31 </w:t>
      </w:r>
      <w:proofErr w:type="gramStart"/>
      <w:r w:rsidRPr="00F402AC">
        <w:rPr>
          <w:rFonts w:cs="Arial"/>
        </w:rPr>
        <w:t>And</w:t>
      </w:r>
      <w:proofErr w:type="gramEnd"/>
      <w:r w:rsidRPr="00F402AC">
        <w:rPr>
          <w:rFonts w:cs="Arial"/>
        </w:rPr>
        <w:t xml:space="preserve"> he said to Jeroboam, Take thee ten pieces: for thus saith the LORD, the God of Israel, Behold, I will rend the kingdom out of the hand of Solomon, and will give ten tribes to thee</w:t>
      </w:r>
    </w:p>
    <w:p w:rsidR="00F3085B" w:rsidRPr="00F402AC" w:rsidRDefault="00F3085B" w:rsidP="00F3085B">
      <w:pPr>
        <w:rPr>
          <w:rFonts w:cs="Arial"/>
        </w:rPr>
      </w:pPr>
    </w:p>
    <w:p w:rsidR="00F3085B" w:rsidRPr="004E0DFF" w:rsidRDefault="00F3085B" w:rsidP="00F3085B">
      <w:pPr>
        <w:rPr>
          <w:rFonts w:cs="Arial"/>
          <w:color w:val="0000FF"/>
          <w:u w:val="single"/>
        </w:rPr>
      </w:pPr>
      <w:r w:rsidRPr="004E0DFF">
        <w:rPr>
          <w:rFonts w:cs="Arial"/>
        </w:rPr>
        <w:t xml:space="preserve">This brought matters speedily to a crisis. The terrible cry was heard </w:t>
      </w:r>
    </w:p>
    <w:p w:rsidR="00F3085B" w:rsidRDefault="00F3085B" w:rsidP="00F3085B">
      <w:r>
        <w:t xml:space="preserve">2Sa 20:1 </w:t>
      </w:r>
      <w:proofErr w:type="gramStart"/>
      <w:r w:rsidRPr="004E0DFF">
        <w:t>And</w:t>
      </w:r>
      <w:proofErr w:type="gramEnd"/>
      <w:r w:rsidRPr="004E0DFF">
        <w:t xml:space="preserve"> there happened to be there a man of Belial, whose name was </w:t>
      </w:r>
      <w:smartTag w:uri="urn:schemas-microsoft-com:office:smarttags" w:element="place">
        <w:smartTag w:uri="urn:schemas-microsoft-com:office:smarttags" w:element="country-region">
          <w:r w:rsidRPr="004E0DFF">
            <w:t>Sheba</w:t>
          </w:r>
        </w:smartTag>
      </w:smartTag>
      <w:r w:rsidRPr="004E0DFF">
        <w:t xml:space="preserve">, the son of Bichri, a Benjamite: and he blew a trumpet, and said, </w:t>
      </w:r>
    </w:p>
    <w:p w:rsidR="00F3085B" w:rsidRDefault="00F3085B" w:rsidP="001C4E66">
      <w:pPr>
        <w:numPr>
          <w:ilvl w:val="0"/>
          <w:numId w:val="115"/>
        </w:numPr>
      </w:pPr>
      <w:r w:rsidRPr="004E0DFF">
        <w:t xml:space="preserve">We have no part in David, </w:t>
      </w:r>
    </w:p>
    <w:p w:rsidR="00F3085B" w:rsidRDefault="00F3085B" w:rsidP="001C4E66">
      <w:pPr>
        <w:numPr>
          <w:ilvl w:val="0"/>
          <w:numId w:val="115"/>
        </w:numPr>
      </w:pPr>
      <w:r w:rsidRPr="004E0DFF">
        <w:t xml:space="preserve">neither have we inheritance in the son of Jesse: </w:t>
      </w:r>
    </w:p>
    <w:p w:rsidR="00F3085B" w:rsidRPr="004E0DFF" w:rsidRDefault="00F3085B" w:rsidP="001C4E66">
      <w:pPr>
        <w:numPr>
          <w:ilvl w:val="0"/>
          <w:numId w:val="115"/>
        </w:numPr>
      </w:pPr>
      <w:proofErr w:type="gramStart"/>
      <w:r w:rsidRPr="004E0DFF">
        <w:t>every</w:t>
      </w:r>
      <w:proofErr w:type="gramEnd"/>
      <w:r w:rsidRPr="004E0DFF">
        <w:t xml:space="preserve"> man to his tents, O Israel.</w:t>
      </w:r>
    </w:p>
    <w:p w:rsidR="00F3085B" w:rsidRPr="009649E9" w:rsidRDefault="00F3085B" w:rsidP="00F3085B">
      <w:pPr>
        <w:spacing w:before="100" w:beforeAutospacing="1" w:after="100" w:afterAutospacing="1"/>
        <w:rPr>
          <w:rFonts w:cs="Arial"/>
        </w:rPr>
      </w:pPr>
      <w:r w:rsidRPr="004E0DFF">
        <w:rPr>
          <w:rFonts w:cs="Arial"/>
        </w:rPr>
        <w:t xml:space="preserve">1Ki 12:16 </w:t>
      </w:r>
      <w:proofErr w:type="gramStart"/>
      <w:r w:rsidRPr="004E0DFF">
        <w:rPr>
          <w:rFonts w:cs="Arial"/>
        </w:rPr>
        <w:t>So</w:t>
      </w:r>
      <w:proofErr w:type="gramEnd"/>
      <w:r w:rsidRPr="004E0DFF">
        <w:rPr>
          <w:rFonts w:cs="Arial"/>
        </w:rPr>
        <w:t xml:space="preserve"> when all </w:t>
      </w:r>
      <w:smartTag w:uri="urn:schemas-microsoft-com:office:smarttags" w:element="place">
        <w:smartTag w:uri="urn:schemas-microsoft-com:office:smarttags" w:element="country-region">
          <w:r w:rsidRPr="004E0DFF">
            <w:rPr>
              <w:rFonts w:cs="Arial"/>
            </w:rPr>
            <w:t>Israel</w:t>
          </w:r>
        </w:smartTag>
      </w:smartTag>
      <w:r w:rsidRPr="004E0DFF">
        <w:rPr>
          <w:rFonts w:cs="Arial"/>
        </w:rPr>
        <w:t xml:space="preserve"> saw that the king hearkened not unto them, the people answered the king, saying, What portion have we in David? </w:t>
      </w:r>
      <w:proofErr w:type="gramStart"/>
      <w:r w:rsidRPr="004E0DFF">
        <w:rPr>
          <w:rFonts w:cs="Arial"/>
        </w:rPr>
        <w:t>neither</w:t>
      </w:r>
      <w:proofErr w:type="gramEnd"/>
      <w:r w:rsidRPr="004E0DFF">
        <w:rPr>
          <w:rFonts w:cs="Arial"/>
        </w:rPr>
        <w:t xml:space="preserve"> have we inheritance in the son of Jesse: to your tents, O Israel: now see to thine own house, David. So </w:t>
      </w:r>
      <w:smartTag w:uri="urn:schemas-microsoft-com:office:smarttags" w:element="place">
        <w:smartTag w:uri="urn:schemas-microsoft-com:office:smarttags" w:element="country-region">
          <w:r w:rsidRPr="004E0DFF">
            <w:rPr>
              <w:rFonts w:cs="Arial"/>
            </w:rPr>
            <w:t>Israel</w:t>
          </w:r>
        </w:smartTag>
      </w:smartTag>
      <w:r w:rsidRPr="004E0DFF">
        <w:rPr>
          <w:rFonts w:cs="Arial"/>
        </w:rPr>
        <w:t xml:space="preserve"> departed unto their tents.</w:t>
      </w:r>
    </w:p>
    <w:p w:rsidR="00F3085B" w:rsidRDefault="00F3085B" w:rsidP="001C4E66">
      <w:pPr>
        <w:numPr>
          <w:ilvl w:val="0"/>
          <w:numId w:val="116"/>
        </w:numPr>
        <w:spacing w:before="100" w:beforeAutospacing="1" w:after="100" w:afterAutospacing="1"/>
        <w:rPr>
          <w:rFonts w:cs="Arial"/>
        </w:rPr>
      </w:pPr>
      <w:r w:rsidRPr="009649E9">
        <w:rPr>
          <w:rFonts w:cs="Arial"/>
        </w:rPr>
        <w:t xml:space="preserve">And now at once the </w:t>
      </w:r>
      <w:r>
        <w:rPr>
          <w:rFonts w:cs="Arial"/>
        </w:rPr>
        <w:t>kingdom was rent in two</w:t>
      </w:r>
      <w:r w:rsidRPr="009649E9">
        <w:rPr>
          <w:rFonts w:cs="Arial"/>
        </w:rPr>
        <w:t xml:space="preserve">. </w:t>
      </w:r>
    </w:p>
    <w:p w:rsidR="00F3085B" w:rsidRDefault="00F3085B" w:rsidP="001C4E66">
      <w:pPr>
        <w:numPr>
          <w:ilvl w:val="0"/>
          <w:numId w:val="116"/>
        </w:numPr>
        <w:spacing w:before="100" w:beforeAutospacing="1" w:after="100" w:afterAutospacing="1"/>
        <w:rPr>
          <w:rFonts w:cs="Arial"/>
        </w:rPr>
      </w:pPr>
      <w:r w:rsidRPr="009649E9">
        <w:rPr>
          <w:rFonts w:cs="Arial"/>
        </w:rPr>
        <w:t>Reh</w:t>
      </w:r>
      <w:r>
        <w:rPr>
          <w:rFonts w:cs="Arial"/>
        </w:rPr>
        <w:t>oboam sent Adoram to collect taxes</w:t>
      </w:r>
      <w:r w:rsidRPr="009649E9">
        <w:rPr>
          <w:rFonts w:cs="Arial"/>
        </w:rPr>
        <w:t>.</w:t>
      </w:r>
    </w:p>
    <w:p w:rsidR="00F3085B" w:rsidRPr="009649E9" w:rsidRDefault="00F3085B" w:rsidP="00F3085B">
      <w:pPr>
        <w:spacing w:before="100" w:beforeAutospacing="1" w:after="100" w:afterAutospacing="1"/>
        <w:rPr>
          <w:rFonts w:cs="Arial"/>
        </w:rPr>
      </w:pPr>
      <w:r w:rsidRPr="009649E9">
        <w:rPr>
          <w:rFonts w:cs="Arial"/>
        </w:rPr>
        <w:t xml:space="preserve">1Ki 12:18 Then king Rehoboam sent Adoram, who was over the tribute; and all </w:t>
      </w:r>
      <w:smartTag w:uri="urn:schemas-microsoft-com:office:smarttags" w:element="place">
        <w:smartTag w:uri="urn:schemas-microsoft-com:office:smarttags" w:element="country-region">
          <w:r w:rsidRPr="009649E9">
            <w:rPr>
              <w:rFonts w:cs="Arial"/>
            </w:rPr>
            <w:t>Israel</w:t>
          </w:r>
        </w:smartTag>
      </w:smartTag>
      <w:r w:rsidRPr="009649E9">
        <w:rPr>
          <w:rFonts w:cs="Arial"/>
        </w:rPr>
        <w:t xml:space="preserve"> stoned him with stones, that he died. Therefore king Rehoboam made speed to get him up to his chariot, to flee to </w:t>
      </w:r>
      <w:smartTag w:uri="urn:schemas-microsoft-com:office:smarttags" w:element="place">
        <w:smartTag w:uri="urn:schemas-microsoft-com:office:smarttags" w:element="City">
          <w:r w:rsidRPr="009649E9">
            <w:rPr>
              <w:rFonts w:cs="Arial"/>
            </w:rPr>
            <w:t>Jerusalem</w:t>
          </w:r>
        </w:smartTag>
      </w:smartTag>
      <w:r>
        <w:rPr>
          <w:rFonts w:cs="Arial"/>
        </w:rPr>
        <w:t xml:space="preserve">. </w:t>
      </w:r>
    </w:p>
    <w:p w:rsidR="00F3085B" w:rsidRDefault="00F3085B" w:rsidP="00F3085B">
      <w:pPr>
        <w:spacing w:before="100" w:beforeAutospacing="1" w:after="100" w:afterAutospacing="1"/>
        <w:rPr>
          <w:rFonts w:cs="Arial"/>
        </w:rPr>
      </w:pPr>
      <w:r w:rsidRPr="009649E9">
        <w:rPr>
          <w:rFonts w:cs="Arial"/>
        </w:rPr>
        <w:t xml:space="preserve"> The tribe of Judah, Rehoboam's own tribe, alone remained faithful to him. Benjamin was reckoned along with </w:t>
      </w:r>
      <w:smartTag w:uri="urn:schemas-microsoft-com:office:smarttags" w:element="country-region">
        <w:r w:rsidRPr="009649E9">
          <w:rPr>
            <w:rFonts w:cs="Arial"/>
          </w:rPr>
          <w:t>Judah</w:t>
        </w:r>
      </w:smartTag>
      <w:r w:rsidRPr="009649E9">
        <w:rPr>
          <w:rFonts w:cs="Arial"/>
        </w:rPr>
        <w:t xml:space="preserve">, and these two tribes formed the southern kingdom, with </w:t>
      </w:r>
      <w:smartTag w:uri="urn:schemas-microsoft-com:office:smarttags" w:element="place">
        <w:smartTag w:uri="urn:schemas-microsoft-com:office:smarttags" w:element="City">
          <w:r w:rsidRPr="009649E9">
            <w:rPr>
              <w:rFonts w:cs="Arial"/>
            </w:rPr>
            <w:t>Jerusalem</w:t>
          </w:r>
        </w:smartTag>
      </w:smartTag>
      <w:r w:rsidRPr="009649E9">
        <w:rPr>
          <w:rFonts w:cs="Arial"/>
        </w:rPr>
        <w:t xml:space="preserve"> as its capital; while the northern ten tribes formed themselves into a separate kingdom, choosing Jeroboam as their king. </w:t>
      </w:r>
      <w:r w:rsidRPr="00BF52B9">
        <w:rPr>
          <w:rFonts w:cs="Arial"/>
          <w:b/>
        </w:rPr>
        <w:t>Rehoboam tried to win back</w:t>
      </w:r>
      <w:r w:rsidRPr="009649E9">
        <w:rPr>
          <w:rFonts w:cs="Arial"/>
        </w:rPr>
        <w:t xml:space="preserve"> the revolted </w:t>
      </w:r>
      <w:r w:rsidRPr="00BF52B9">
        <w:rPr>
          <w:rFonts w:cs="Arial"/>
          <w:u w:val="single"/>
        </w:rPr>
        <w:t>ten tribes by making war against them,</w:t>
      </w:r>
      <w:r w:rsidRPr="009649E9">
        <w:rPr>
          <w:rFonts w:cs="Arial"/>
        </w:rPr>
        <w:t xml:space="preserve"> but he was </w:t>
      </w:r>
      <w:r w:rsidRPr="00BF52B9">
        <w:rPr>
          <w:rFonts w:cs="Arial"/>
          <w:b/>
          <w:u w:val="single"/>
        </w:rPr>
        <w:t>prevented by the prophet Shemaiah</w:t>
      </w:r>
      <w:r>
        <w:rPr>
          <w:rFonts w:cs="Arial"/>
        </w:rPr>
        <w:t>.</w:t>
      </w:r>
      <w:r w:rsidRPr="009649E9">
        <w:rPr>
          <w:rFonts w:cs="Arial"/>
        </w:rPr>
        <w:t xml:space="preserve"> </w:t>
      </w:r>
    </w:p>
    <w:p w:rsidR="00F3085B" w:rsidRPr="009649E9" w:rsidRDefault="00F3085B" w:rsidP="00F3085B">
      <w:pPr>
        <w:spacing w:before="100" w:beforeAutospacing="1" w:after="100" w:afterAutospacing="1"/>
        <w:rPr>
          <w:rFonts w:cs="Arial"/>
        </w:rPr>
      </w:pPr>
      <w:r w:rsidRPr="009649E9">
        <w:rPr>
          <w:rFonts w:cs="Arial"/>
        </w:rPr>
        <w:t xml:space="preserve">1Ki 12:21 And when Rehoboam was come to Jerusalem, he assembled all the house of Judah, with the tribe of Benjamin, an hundred and fourscore thousand chosen men, which were </w:t>
      </w:r>
      <w:r w:rsidRPr="009649E9">
        <w:rPr>
          <w:rFonts w:cs="Arial"/>
        </w:rPr>
        <w:lastRenderedPageBreak/>
        <w:t>warriors, to fight against the house of Israel, to bring the kingdom again to Rehoboam the son of Solomon.</w:t>
      </w:r>
    </w:p>
    <w:p w:rsidR="00F3085B" w:rsidRPr="009649E9" w:rsidRDefault="00F3085B" w:rsidP="00F3085B">
      <w:pPr>
        <w:spacing w:before="100" w:beforeAutospacing="1" w:after="100" w:afterAutospacing="1"/>
        <w:rPr>
          <w:rFonts w:cs="Arial"/>
        </w:rPr>
      </w:pPr>
      <w:r w:rsidRPr="009649E9">
        <w:rPr>
          <w:rFonts w:cs="Arial"/>
        </w:rPr>
        <w:t>2Ch 11:1 And when Rehoboam was come to Jerusalem, he gathered of the house of Judah and Benjamin an hundred and fourscore thousand chosen men, which were warriors, to fight against Israel, that he might bring the kingdom again to Rehoboam.</w:t>
      </w:r>
      <w:r>
        <w:rPr>
          <w:rFonts w:cs="Arial"/>
        </w:rPr>
        <w:t xml:space="preserve">                                                                                                                        </w:t>
      </w:r>
      <w:r w:rsidRPr="009649E9">
        <w:rPr>
          <w:rFonts w:cs="Arial"/>
        </w:rPr>
        <w:t xml:space="preserve">2 But the </w:t>
      </w:r>
      <w:r w:rsidRPr="00235776">
        <w:rPr>
          <w:rFonts w:cs="Arial"/>
          <w:u w:val="single"/>
        </w:rPr>
        <w:t>word of the LORD came to Shemaiah the man of God</w:t>
      </w:r>
      <w:r w:rsidRPr="009649E9">
        <w:rPr>
          <w:rFonts w:cs="Arial"/>
        </w:rPr>
        <w:t>, saying,</w:t>
      </w:r>
      <w:r>
        <w:rPr>
          <w:rFonts w:cs="Arial"/>
        </w:rPr>
        <w:t xml:space="preserve">                                         </w:t>
      </w:r>
      <w:r w:rsidRPr="009649E9">
        <w:rPr>
          <w:rFonts w:cs="Arial"/>
        </w:rPr>
        <w:t>3 Speak unto Rehoboam the son of Solomon, king of Judah, and to all Israel in Judah and Benjamin, saying</w:t>
      </w:r>
      <w:proofErr w:type="gramStart"/>
      <w:r w:rsidRPr="009649E9">
        <w:rPr>
          <w:rFonts w:cs="Arial"/>
        </w:rPr>
        <w:t>,4</w:t>
      </w:r>
      <w:proofErr w:type="gramEnd"/>
      <w:r w:rsidRPr="009649E9">
        <w:rPr>
          <w:rFonts w:cs="Arial"/>
        </w:rPr>
        <w:t xml:space="preserve"> Thus saith the LORD, </w:t>
      </w:r>
      <w:r w:rsidRPr="00235776">
        <w:rPr>
          <w:rFonts w:cs="Arial"/>
          <w:b/>
        </w:rPr>
        <w:t>Ye shall not go up, nor fight against your brethren</w:t>
      </w:r>
      <w:r w:rsidRPr="009649E9">
        <w:rPr>
          <w:rFonts w:cs="Arial"/>
        </w:rPr>
        <w:t xml:space="preserve">: return every man to his house: for </w:t>
      </w:r>
      <w:r w:rsidRPr="00235776">
        <w:rPr>
          <w:rFonts w:cs="Arial"/>
          <w:u w:val="single"/>
        </w:rPr>
        <w:t>this thing is done of me</w:t>
      </w:r>
      <w:r w:rsidRPr="009649E9">
        <w:rPr>
          <w:rFonts w:cs="Arial"/>
        </w:rPr>
        <w:t>. And they obeyed the words of the LORD, and returned from going against Jeroboam.</w:t>
      </w:r>
    </w:p>
    <w:p w:rsidR="00F3085B" w:rsidRPr="006856E0" w:rsidRDefault="00F3085B" w:rsidP="00F3085B">
      <w:pPr>
        <w:spacing w:before="100" w:beforeAutospacing="1" w:after="100" w:afterAutospacing="1"/>
        <w:jc w:val="center"/>
        <w:rPr>
          <w:rFonts w:cs="Arial"/>
        </w:rPr>
      </w:pPr>
      <w:r>
        <w:rPr>
          <w:rFonts w:cs="Arial"/>
          <w:b/>
          <w:u w:val="single"/>
        </w:rPr>
        <w:t>“My Service”</w:t>
      </w:r>
      <w:r w:rsidRPr="006856E0">
        <w:rPr>
          <w:rFonts w:cs="Arial"/>
        </w:rPr>
        <w:t xml:space="preserve"> </w:t>
      </w:r>
      <w:r>
        <w:rPr>
          <w:rFonts w:cs="Arial"/>
        </w:rPr>
        <w:t xml:space="preserve">                                                                                                                                   </w:t>
      </w:r>
      <w:r w:rsidRPr="006856E0">
        <w:rPr>
          <w:rFonts w:cs="Arial"/>
        </w:rPr>
        <w:t>or</w:t>
      </w:r>
      <w:r>
        <w:rPr>
          <w:rFonts w:cs="Arial"/>
        </w:rPr>
        <w:t xml:space="preserve">                                                                                                                                              </w:t>
      </w:r>
      <w:r>
        <w:rPr>
          <w:rFonts w:cs="Arial"/>
          <w:u w:val="single"/>
        </w:rPr>
        <w:t>“</w:t>
      </w:r>
      <w:r w:rsidRPr="006856E0">
        <w:rPr>
          <w:rFonts w:cs="Arial"/>
          <w:u w:val="single"/>
        </w:rPr>
        <w:t>The service of the kingdoms</w:t>
      </w:r>
      <w:r>
        <w:rPr>
          <w:rFonts w:cs="Arial"/>
          <w:u w:val="single"/>
        </w:rPr>
        <w:t>”</w:t>
      </w:r>
    </w:p>
    <w:p w:rsidR="00F3085B" w:rsidRDefault="00F3085B" w:rsidP="00F3085B">
      <w:pPr>
        <w:spacing w:before="100" w:beforeAutospacing="1" w:after="100" w:afterAutospacing="1"/>
        <w:rPr>
          <w:rFonts w:cs="Arial"/>
        </w:rPr>
      </w:pPr>
      <w:r w:rsidRPr="009649E9">
        <w:rPr>
          <w:rFonts w:cs="Arial"/>
        </w:rPr>
        <w:t>In the fifth year of Rehoboam's reign,</w:t>
      </w:r>
      <w:r>
        <w:rPr>
          <w:rFonts w:cs="Arial"/>
        </w:rPr>
        <w:t xml:space="preserve"> Shishak </w:t>
      </w:r>
      <w:r w:rsidRPr="009649E9">
        <w:rPr>
          <w:rFonts w:cs="Arial"/>
        </w:rPr>
        <w:t xml:space="preserve">one of the kings of </w:t>
      </w:r>
      <w:smartTag w:uri="urn:schemas-microsoft-com:office:smarttags" w:element="place">
        <w:smartTag w:uri="urn:schemas-microsoft-com:office:smarttags" w:element="country-region">
          <w:r w:rsidRPr="009649E9">
            <w:rPr>
              <w:rFonts w:cs="Arial"/>
            </w:rPr>
            <w:t>Egypt</w:t>
          </w:r>
        </w:smartTag>
      </w:smartTag>
      <w:r w:rsidRPr="009649E9">
        <w:rPr>
          <w:rFonts w:cs="Arial"/>
        </w:rPr>
        <w:t xml:space="preserve"> of the Assyrian</w:t>
      </w:r>
      <w:r>
        <w:rPr>
          <w:rFonts w:cs="Arial"/>
        </w:rPr>
        <w:t xml:space="preserve"> dynasty (stirred up </w:t>
      </w:r>
      <w:r w:rsidRPr="009649E9">
        <w:rPr>
          <w:rFonts w:cs="Arial"/>
        </w:rPr>
        <w:t>by Jeroboam his son-in-law</w:t>
      </w:r>
      <w:r>
        <w:rPr>
          <w:rFonts w:cs="Arial"/>
        </w:rPr>
        <w:t>)</w:t>
      </w:r>
      <w:r w:rsidRPr="009649E9">
        <w:rPr>
          <w:rFonts w:cs="Arial"/>
        </w:rPr>
        <w:t xml:space="preserve"> made war against him. </w:t>
      </w:r>
      <w:smartTag w:uri="urn:schemas-microsoft-com:office:smarttags" w:element="City">
        <w:r w:rsidRPr="009649E9">
          <w:rPr>
            <w:rFonts w:cs="Arial"/>
          </w:rPr>
          <w:t>Jerusalem</w:t>
        </w:r>
      </w:smartTag>
      <w:r w:rsidRPr="009649E9">
        <w:rPr>
          <w:rFonts w:cs="Arial"/>
        </w:rPr>
        <w:t xml:space="preserve"> submitted to the invader, who plundered the temple and virtually reduced the kingdom to the position of a vassal of </w:t>
      </w:r>
      <w:smartTag w:uri="urn:schemas-microsoft-com:office:smarttags" w:element="place">
        <w:smartTag w:uri="urn:schemas-microsoft-com:office:smarttags" w:element="country-region">
          <w:r w:rsidRPr="009649E9">
            <w:rPr>
              <w:rFonts w:cs="Arial"/>
            </w:rPr>
            <w:t>Egy</w:t>
          </w:r>
          <w:r>
            <w:rPr>
              <w:rFonts w:cs="Arial"/>
            </w:rPr>
            <w:t>pt</w:t>
          </w:r>
        </w:smartTag>
      </w:smartTag>
      <w:r>
        <w:rPr>
          <w:rFonts w:cs="Arial"/>
        </w:rPr>
        <w:t>.</w:t>
      </w:r>
      <w:r w:rsidRPr="009649E9">
        <w:rPr>
          <w:rFonts w:cs="Arial"/>
        </w:rPr>
        <w:t xml:space="preserve"> </w:t>
      </w:r>
    </w:p>
    <w:p w:rsidR="00F3085B" w:rsidRPr="00913280" w:rsidRDefault="00F3085B" w:rsidP="00F3085B">
      <w:pPr>
        <w:spacing w:before="100" w:beforeAutospacing="1" w:after="100" w:afterAutospacing="1"/>
        <w:rPr>
          <w:rFonts w:cs="Arial"/>
        </w:rPr>
      </w:pPr>
      <w:r w:rsidRPr="00A302CC">
        <w:rPr>
          <w:rFonts w:cs="Arial"/>
        </w:rPr>
        <w:t>1Ki 14:25 And it came to pass in the fifth year of king Rehoboam, that Shishak king of Egypt came up against Jerusalem:</w:t>
      </w:r>
      <w:r>
        <w:rPr>
          <w:rFonts w:cs="Arial"/>
        </w:rPr>
        <w:t xml:space="preserve">                                                                                                  </w:t>
      </w:r>
      <w:r w:rsidRPr="00A302CC">
        <w:rPr>
          <w:rFonts w:cs="Arial"/>
        </w:rPr>
        <w:t xml:space="preserve">26 And he </w:t>
      </w:r>
      <w:r w:rsidRPr="00235776">
        <w:rPr>
          <w:rFonts w:cs="Arial"/>
          <w:u w:val="single"/>
        </w:rPr>
        <w:t>took away the treasures</w:t>
      </w:r>
      <w:r w:rsidRPr="00A302CC">
        <w:rPr>
          <w:rFonts w:cs="Arial"/>
        </w:rPr>
        <w:t xml:space="preserve"> </w:t>
      </w:r>
      <w:r w:rsidRPr="00235776">
        <w:rPr>
          <w:rFonts w:cs="Arial"/>
          <w:b/>
        </w:rPr>
        <w:t xml:space="preserve">of </w:t>
      </w:r>
      <w:r w:rsidRPr="00235776">
        <w:rPr>
          <w:rFonts w:cs="Arial"/>
          <w:u w:val="single"/>
        </w:rPr>
        <w:t xml:space="preserve">the house </w:t>
      </w:r>
      <w:r w:rsidRPr="00235776">
        <w:rPr>
          <w:rFonts w:cs="Arial"/>
          <w:b/>
          <w:u w:val="single"/>
        </w:rPr>
        <w:t xml:space="preserve">of </w:t>
      </w:r>
      <w:r w:rsidRPr="00235776">
        <w:rPr>
          <w:rFonts w:cs="Arial"/>
          <w:u w:val="single"/>
        </w:rPr>
        <w:t xml:space="preserve">the </w:t>
      </w:r>
      <w:r w:rsidRPr="00235776">
        <w:rPr>
          <w:rFonts w:cs="Arial"/>
          <w:b/>
          <w:u w:val="single"/>
        </w:rPr>
        <w:t>LORD</w:t>
      </w:r>
      <w:r w:rsidRPr="00A302CC">
        <w:rPr>
          <w:rFonts w:cs="Arial"/>
        </w:rPr>
        <w:t xml:space="preserve">, and the treasures of the king's house; he even took away all: and he took away all the </w:t>
      </w:r>
      <w:r w:rsidRPr="00235776">
        <w:rPr>
          <w:rFonts w:cs="Arial"/>
          <w:b/>
        </w:rPr>
        <w:t xml:space="preserve">shields of gold </w:t>
      </w:r>
      <w:r w:rsidRPr="00A302CC">
        <w:rPr>
          <w:rFonts w:cs="Arial"/>
        </w:rPr>
        <w:t>which Solomon had made.</w:t>
      </w:r>
      <w:r>
        <w:rPr>
          <w:rFonts w:cs="Arial"/>
        </w:rPr>
        <w:t xml:space="preserve">                                                                                                          </w:t>
      </w:r>
      <w:r w:rsidRPr="00A302CC">
        <w:rPr>
          <w:rFonts w:cs="Arial"/>
        </w:rPr>
        <w:t xml:space="preserve">2Ch 12:5 </w:t>
      </w:r>
      <w:proofErr w:type="gramStart"/>
      <w:r w:rsidRPr="00A302CC">
        <w:rPr>
          <w:rFonts w:cs="Arial"/>
        </w:rPr>
        <w:t>Then</w:t>
      </w:r>
      <w:proofErr w:type="gramEnd"/>
      <w:r w:rsidRPr="00A302CC">
        <w:rPr>
          <w:rFonts w:cs="Arial"/>
        </w:rPr>
        <w:t xml:space="preserve"> came Shemaiah the prophet to Rehoboam, and to the princes of </w:t>
      </w:r>
      <w:smartTag w:uri="urn:schemas-microsoft-com:office:smarttags" w:element="country-region">
        <w:r w:rsidRPr="00A302CC">
          <w:rPr>
            <w:rFonts w:cs="Arial"/>
          </w:rPr>
          <w:t>Judah</w:t>
        </w:r>
      </w:smartTag>
      <w:r w:rsidRPr="00A302CC">
        <w:rPr>
          <w:rFonts w:cs="Arial"/>
        </w:rPr>
        <w:t xml:space="preserve">, that were gathered together to </w:t>
      </w:r>
      <w:smartTag w:uri="urn:schemas-microsoft-com:office:smarttags" w:element="place">
        <w:smartTag w:uri="urn:schemas-microsoft-com:office:smarttags" w:element="City">
          <w:r w:rsidRPr="00A302CC">
            <w:rPr>
              <w:rFonts w:cs="Arial"/>
            </w:rPr>
            <w:t>Jerusalem</w:t>
          </w:r>
        </w:smartTag>
      </w:smartTag>
      <w:r w:rsidRPr="00A302CC">
        <w:rPr>
          <w:rFonts w:cs="Arial"/>
        </w:rPr>
        <w:t xml:space="preserve"> because of Shishak, and said unto them, Thus saith the LORD, </w:t>
      </w:r>
      <w:r w:rsidRPr="00913280">
        <w:rPr>
          <w:rFonts w:cs="Arial"/>
          <w:b/>
        </w:rPr>
        <w:t>Ye have forsaken me</w:t>
      </w:r>
      <w:r w:rsidRPr="00A302CC">
        <w:rPr>
          <w:rFonts w:cs="Arial"/>
        </w:rPr>
        <w:t xml:space="preserve">, and </w:t>
      </w:r>
      <w:r w:rsidRPr="00913280">
        <w:rPr>
          <w:rFonts w:cs="Arial"/>
          <w:u w:val="single"/>
        </w:rPr>
        <w:t xml:space="preserve">therefore </w:t>
      </w:r>
      <w:r w:rsidRPr="00A302CC">
        <w:rPr>
          <w:rFonts w:cs="Arial"/>
        </w:rPr>
        <w:t xml:space="preserve">have </w:t>
      </w:r>
      <w:r w:rsidRPr="00913280">
        <w:rPr>
          <w:rFonts w:cs="Arial"/>
          <w:b/>
        </w:rPr>
        <w:t>I also left you in the hand of Shishak.</w:t>
      </w:r>
    </w:p>
    <w:p w:rsidR="00F3085B" w:rsidRPr="00A302CC" w:rsidRDefault="00F3085B" w:rsidP="00F3085B">
      <w:pPr>
        <w:spacing w:before="100" w:beforeAutospacing="1" w:after="100" w:afterAutospacing="1"/>
        <w:rPr>
          <w:rFonts w:cs="Arial"/>
        </w:rPr>
      </w:pPr>
      <w:r w:rsidRPr="00A302CC">
        <w:rPr>
          <w:rFonts w:cs="Arial"/>
        </w:rPr>
        <w:t xml:space="preserve"> 6 Whereupon the princes of </w:t>
      </w:r>
      <w:smartTag w:uri="urn:schemas-microsoft-com:office:smarttags" w:element="place">
        <w:smartTag w:uri="urn:schemas-microsoft-com:office:smarttags" w:element="country-region">
          <w:r w:rsidRPr="00A302CC">
            <w:rPr>
              <w:rFonts w:cs="Arial"/>
            </w:rPr>
            <w:t>Israel</w:t>
          </w:r>
        </w:smartTag>
      </w:smartTag>
      <w:r w:rsidRPr="00A302CC">
        <w:rPr>
          <w:rFonts w:cs="Arial"/>
        </w:rPr>
        <w:t xml:space="preserve"> and the king </w:t>
      </w:r>
      <w:r w:rsidRPr="00913280">
        <w:rPr>
          <w:rFonts w:cs="Arial"/>
          <w:b/>
        </w:rPr>
        <w:t>humbled themselves</w:t>
      </w:r>
      <w:r w:rsidRPr="00A302CC">
        <w:rPr>
          <w:rFonts w:cs="Arial"/>
        </w:rPr>
        <w:t xml:space="preserve">; and they said, </w:t>
      </w:r>
      <w:r w:rsidRPr="00913280">
        <w:rPr>
          <w:rFonts w:cs="Arial"/>
          <w:b/>
          <w:u w:val="single"/>
        </w:rPr>
        <w:t>The LORD is righteous</w:t>
      </w:r>
      <w:r w:rsidRPr="00A302CC">
        <w:rPr>
          <w:rFonts w:cs="Arial"/>
        </w:rPr>
        <w:t>.</w:t>
      </w:r>
    </w:p>
    <w:p w:rsidR="00F3085B" w:rsidRPr="00A302CC" w:rsidRDefault="00F3085B" w:rsidP="00F3085B">
      <w:pPr>
        <w:spacing w:before="100" w:beforeAutospacing="1" w:after="100" w:afterAutospacing="1"/>
        <w:rPr>
          <w:rFonts w:cs="Arial"/>
        </w:rPr>
      </w:pPr>
      <w:r w:rsidRPr="00A302CC">
        <w:rPr>
          <w:rFonts w:cs="Arial"/>
        </w:rPr>
        <w:t xml:space="preserve"> 7 And </w:t>
      </w:r>
      <w:r w:rsidRPr="00913280">
        <w:rPr>
          <w:rFonts w:cs="Arial"/>
          <w:u w:val="single"/>
        </w:rPr>
        <w:t xml:space="preserve">when </w:t>
      </w:r>
      <w:r w:rsidRPr="00913280">
        <w:rPr>
          <w:rFonts w:cs="Arial"/>
          <w:b/>
          <w:u w:val="single"/>
        </w:rPr>
        <w:t>the LORD</w:t>
      </w:r>
      <w:r w:rsidRPr="00913280">
        <w:rPr>
          <w:rFonts w:cs="Arial"/>
          <w:u w:val="single"/>
        </w:rPr>
        <w:t xml:space="preserve"> saw</w:t>
      </w:r>
      <w:r w:rsidRPr="00A302CC">
        <w:rPr>
          <w:rFonts w:cs="Arial"/>
        </w:rPr>
        <w:t xml:space="preserve"> that they </w:t>
      </w:r>
      <w:r w:rsidRPr="00913280">
        <w:rPr>
          <w:rFonts w:cs="Arial"/>
          <w:u w:val="single"/>
        </w:rPr>
        <w:t>humbled themselves</w:t>
      </w:r>
      <w:r w:rsidRPr="00A302CC">
        <w:rPr>
          <w:rFonts w:cs="Arial"/>
        </w:rPr>
        <w:t xml:space="preserve">, the word of the LORD came to Shemaiah, saying, </w:t>
      </w:r>
      <w:proofErr w:type="gramStart"/>
      <w:r w:rsidRPr="00A302CC">
        <w:rPr>
          <w:rFonts w:cs="Arial"/>
        </w:rPr>
        <w:t>They</w:t>
      </w:r>
      <w:proofErr w:type="gramEnd"/>
      <w:r w:rsidRPr="00A302CC">
        <w:rPr>
          <w:rFonts w:cs="Arial"/>
        </w:rPr>
        <w:t xml:space="preserve"> have </w:t>
      </w:r>
      <w:r w:rsidRPr="00913280">
        <w:rPr>
          <w:rFonts w:cs="Arial"/>
          <w:b/>
        </w:rPr>
        <w:t>humbled</w:t>
      </w:r>
      <w:r w:rsidRPr="00A302CC">
        <w:rPr>
          <w:rFonts w:cs="Arial"/>
        </w:rPr>
        <w:t xml:space="preserve"> themselves; therefore I will not destroy them, but </w:t>
      </w:r>
      <w:r w:rsidRPr="00913280">
        <w:rPr>
          <w:rFonts w:cs="Arial"/>
          <w:u w:val="single"/>
        </w:rPr>
        <w:t>I will grant them some deliverance</w:t>
      </w:r>
      <w:r w:rsidRPr="00A302CC">
        <w:rPr>
          <w:rFonts w:cs="Arial"/>
        </w:rPr>
        <w:t xml:space="preserve">; and my wrath shall not be poured out upon </w:t>
      </w:r>
      <w:smartTag w:uri="urn:schemas-microsoft-com:office:smarttags" w:element="place">
        <w:smartTag w:uri="urn:schemas-microsoft-com:office:smarttags" w:element="City">
          <w:r w:rsidRPr="00A302CC">
            <w:rPr>
              <w:rFonts w:cs="Arial"/>
            </w:rPr>
            <w:t>Jerusalem</w:t>
          </w:r>
        </w:smartTag>
      </w:smartTag>
      <w:r w:rsidRPr="00A302CC">
        <w:rPr>
          <w:rFonts w:cs="Arial"/>
        </w:rPr>
        <w:t xml:space="preserve"> by the hand of Shi</w:t>
      </w:r>
      <w:r>
        <w:rPr>
          <w:rFonts w:cs="Arial"/>
        </w:rPr>
        <w:t xml:space="preserve">shak. </w:t>
      </w:r>
    </w:p>
    <w:p w:rsidR="00F3085B" w:rsidRDefault="00F3085B" w:rsidP="00F3085B">
      <w:pPr>
        <w:spacing w:before="100" w:beforeAutospacing="1" w:after="100" w:afterAutospacing="1"/>
        <w:rPr>
          <w:rFonts w:cs="Arial"/>
        </w:rPr>
      </w:pPr>
      <w:r w:rsidRPr="00A302CC">
        <w:rPr>
          <w:rFonts w:cs="Arial"/>
        </w:rPr>
        <w:t xml:space="preserve"> 8 Nevertheless they shall be his servants; </w:t>
      </w:r>
      <w:r w:rsidRPr="00A830D9">
        <w:rPr>
          <w:rFonts w:cs="Arial"/>
          <w:b/>
        </w:rPr>
        <w:t xml:space="preserve">that they may know </w:t>
      </w:r>
      <w:r w:rsidRPr="00A830D9">
        <w:rPr>
          <w:rFonts w:cs="Arial"/>
          <w:b/>
          <w:u w:val="single"/>
        </w:rPr>
        <w:t>my</w:t>
      </w:r>
      <w:r w:rsidRPr="00A830D9">
        <w:rPr>
          <w:rFonts w:cs="Arial"/>
          <w:b/>
        </w:rPr>
        <w:t xml:space="preserve"> service</w:t>
      </w:r>
      <w:r w:rsidRPr="00A302CC">
        <w:rPr>
          <w:rFonts w:cs="Arial"/>
        </w:rPr>
        <w:t xml:space="preserve">, </w:t>
      </w:r>
      <w:r w:rsidRPr="006856E0">
        <w:rPr>
          <w:rFonts w:cs="Arial"/>
        </w:rPr>
        <w:t xml:space="preserve">and </w:t>
      </w:r>
      <w:r w:rsidRPr="006856E0">
        <w:rPr>
          <w:rFonts w:cs="Arial"/>
          <w:u w:val="single"/>
        </w:rPr>
        <w:t>the service of the kingdoms</w:t>
      </w:r>
      <w:r w:rsidRPr="006856E0">
        <w:rPr>
          <w:rFonts w:cs="Arial"/>
        </w:rPr>
        <w:t xml:space="preserve"> of the countries</w:t>
      </w:r>
      <w:r w:rsidRPr="00A302CC">
        <w:rPr>
          <w:rFonts w:cs="Arial"/>
        </w:rPr>
        <w:t>.</w:t>
      </w:r>
    </w:p>
    <w:p w:rsidR="00F3085B" w:rsidRDefault="00F3085B" w:rsidP="001C4E66">
      <w:pPr>
        <w:numPr>
          <w:ilvl w:val="0"/>
          <w:numId w:val="117"/>
        </w:numPr>
        <w:spacing w:before="100" w:beforeAutospacing="1" w:after="100" w:afterAutospacing="1"/>
        <w:rPr>
          <w:rFonts w:cs="Arial"/>
        </w:rPr>
      </w:pPr>
      <w:r w:rsidRPr="000970DA">
        <w:rPr>
          <w:rFonts w:cs="Arial"/>
        </w:rPr>
        <w:t>God's punishments</w:t>
      </w:r>
      <w:r>
        <w:rPr>
          <w:rFonts w:cs="Arial"/>
        </w:rPr>
        <w:t xml:space="preserve"> are not to utterly destroy  but to chastise and to bring  knowledge of yourself, that ye may humble yourself and repent</w:t>
      </w:r>
      <w:r w:rsidRPr="000970DA">
        <w:rPr>
          <w:rFonts w:cs="Arial"/>
        </w:rPr>
        <w:t>, and to know how much better it is to serve God than tyrants.</w:t>
      </w:r>
    </w:p>
    <w:p w:rsidR="00F3085B" w:rsidRDefault="00F3085B" w:rsidP="001C4E66">
      <w:pPr>
        <w:numPr>
          <w:ilvl w:val="0"/>
          <w:numId w:val="117"/>
        </w:numPr>
        <w:spacing w:before="100" w:beforeAutospacing="1" w:after="100" w:afterAutospacing="1"/>
        <w:rPr>
          <w:rFonts w:cs="Arial"/>
        </w:rPr>
      </w:pPr>
      <w:r>
        <w:rPr>
          <w:rFonts w:cs="Arial"/>
          <w:b/>
        </w:rPr>
        <w:t xml:space="preserve">II Chron. 12:8 </w:t>
      </w:r>
      <w:r w:rsidRPr="000970DA">
        <w:rPr>
          <w:rFonts w:cs="Arial"/>
          <w:b/>
        </w:rPr>
        <w:t>They shall be his servants</w:t>
      </w:r>
      <w:r w:rsidRPr="000970DA">
        <w:rPr>
          <w:rFonts w:cs="Arial"/>
        </w:rPr>
        <w:t xml:space="preserve"> They shall be preserved, and serve their enemies, that they may see the difference between the service of God and that of man. While they were devout, they found the service of the Lord to be </w:t>
      </w:r>
      <w:r w:rsidRPr="000970DA">
        <w:rPr>
          <w:rFonts w:cs="Arial"/>
          <w:u w:val="single"/>
        </w:rPr>
        <w:t>perfect freedom</w:t>
      </w:r>
      <w:r w:rsidRPr="000970DA">
        <w:rPr>
          <w:rFonts w:cs="Arial"/>
        </w:rPr>
        <w:t>; when they forsook the Lord, they found the fruit to be perfect bondage. A sinful life is both expensive and painful.</w:t>
      </w:r>
    </w:p>
    <w:p w:rsidR="00F3085B" w:rsidRDefault="00F3085B" w:rsidP="001C4E66">
      <w:pPr>
        <w:numPr>
          <w:ilvl w:val="0"/>
          <w:numId w:val="117"/>
        </w:numPr>
        <w:spacing w:before="100" w:beforeAutospacing="1" w:after="100" w:afterAutospacing="1"/>
        <w:rPr>
          <w:rFonts w:cs="Arial"/>
        </w:rPr>
      </w:pPr>
      <w:r>
        <w:rPr>
          <w:rFonts w:cs="Arial"/>
          <w:b/>
        </w:rPr>
        <w:lastRenderedPageBreak/>
        <w:t xml:space="preserve">“That they </w:t>
      </w:r>
      <w:r w:rsidRPr="000970DA">
        <w:rPr>
          <w:rFonts w:cs="Arial"/>
          <w:b/>
        </w:rPr>
        <w:t>May know</w:t>
      </w:r>
      <w:r>
        <w:rPr>
          <w:rFonts w:cs="Arial"/>
          <w:b/>
        </w:rPr>
        <w:t>”</w:t>
      </w:r>
      <w:r w:rsidRPr="000970DA">
        <w:rPr>
          <w:rFonts w:cs="Arial"/>
        </w:rPr>
        <w:t>-That they may experimentally know the difference between my yoke and the yoke of a foreign and idolatrous prince.</w:t>
      </w:r>
    </w:p>
    <w:p w:rsidR="00F3085B" w:rsidRDefault="00F3085B" w:rsidP="00F3085B">
      <w:pPr>
        <w:spacing w:before="100" w:beforeAutospacing="1" w:after="100" w:afterAutospacing="1"/>
        <w:rPr>
          <w:rFonts w:cs="Arial"/>
        </w:rPr>
      </w:pPr>
      <w:r w:rsidRPr="004D6486">
        <w:rPr>
          <w:rFonts w:cs="Arial"/>
        </w:rPr>
        <w:t>Mt 11:29 Take my yoke upon you, and learn of me; for I am meek and lowly in heart: and ye shall find rest unto your souls.</w:t>
      </w:r>
      <w:r>
        <w:rPr>
          <w:rFonts w:cs="Arial"/>
        </w:rPr>
        <w:t xml:space="preserve">                                                                </w:t>
      </w:r>
      <w:r w:rsidRPr="004D6486">
        <w:rPr>
          <w:rFonts w:cs="Arial"/>
        </w:rPr>
        <w:t>Isa 26:3 Thou wilt keep him in perfect peace, whose mind is stayed on thee: b</w:t>
      </w:r>
      <w:r>
        <w:rPr>
          <w:rFonts w:cs="Arial"/>
        </w:rPr>
        <w:t xml:space="preserve">ecause he trusteth in thee.     </w:t>
      </w:r>
      <w:r w:rsidRPr="004D6486">
        <w:rPr>
          <w:rFonts w:cs="Arial"/>
        </w:rPr>
        <w:t>13 O LORD our God, other lords beside thee have had dominion over us: but by thee only will we make mention of thy name.</w:t>
      </w:r>
    </w:p>
    <w:p w:rsidR="00F3085B" w:rsidRDefault="00F3085B" w:rsidP="00F3085B">
      <w:pPr>
        <w:spacing w:before="100" w:beforeAutospacing="1" w:after="100" w:afterAutospacing="1"/>
        <w:rPr>
          <w:rFonts w:cs="Arial"/>
        </w:rPr>
      </w:pPr>
      <w:proofErr w:type="gramStart"/>
      <w:r>
        <w:rPr>
          <w:rFonts w:cs="Arial"/>
        </w:rPr>
        <w:t>►(</w:t>
      </w:r>
      <w:proofErr w:type="gramEnd"/>
      <w:r w:rsidRPr="00767AEB">
        <w:rPr>
          <w:rFonts w:cs="Arial"/>
        </w:rPr>
        <w:t xml:space="preserve">Jg 14:4 But his father and his mother knew not that it was of the LORD, that he sought an occasion against the Philistines: for </w:t>
      </w:r>
      <w:r w:rsidRPr="00767AEB">
        <w:rPr>
          <w:rFonts w:cs="Arial"/>
          <w:u w:val="single"/>
        </w:rPr>
        <w:t>at that time</w:t>
      </w:r>
      <w:r w:rsidRPr="00767AEB">
        <w:rPr>
          <w:rFonts w:cs="Arial"/>
        </w:rPr>
        <w:t xml:space="preserve"> the </w:t>
      </w:r>
      <w:r w:rsidRPr="00767AEB">
        <w:rPr>
          <w:rFonts w:cs="Arial"/>
          <w:u w:val="single"/>
        </w:rPr>
        <w:t>Philistines</w:t>
      </w:r>
      <w:r w:rsidRPr="00767AEB">
        <w:rPr>
          <w:rFonts w:cs="Arial"/>
        </w:rPr>
        <w:t xml:space="preserve"> had </w:t>
      </w:r>
      <w:r w:rsidRPr="00767AEB">
        <w:rPr>
          <w:rFonts w:cs="Arial"/>
          <w:b/>
        </w:rPr>
        <w:t xml:space="preserve">dominion over </w:t>
      </w:r>
      <w:smartTag w:uri="urn:schemas-microsoft-com:office:smarttags" w:element="place">
        <w:smartTag w:uri="urn:schemas-microsoft-com:office:smarttags" w:element="country-region">
          <w:r w:rsidRPr="00767AEB">
            <w:rPr>
              <w:rFonts w:cs="Arial"/>
              <w:b/>
            </w:rPr>
            <w:t>Israel</w:t>
          </w:r>
        </w:smartTag>
      </w:smartTag>
      <w:r w:rsidRPr="00767AEB">
        <w:rPr>
          <w:rFonts w:cs="Arial"/>
          <w:b/>
        </w:rPr>
        <w:t>.</w:t>
      </w:r>
      <w:r>
        <w:rPr>
          <w:rFonts w:cs="Arial"/>
          <w:b/>
        </w:rPr>
        <w:t>)</w:t>
      </w:r>
    </w:p>
    <w:p w:rsidR="00F3085B" w:rsidRPr="00A302CC" w:rsidRDefault="00F3085B" w:rsidP="00F3085B">
      <w:pPr>
        <w:spacing w:before="100" w:beforeAutospacing="1" w:after="100" w:afterAutospacing="1"/>
        <w:rPr>
          <w:rFonts w:cs="Arial"/>
        </w:rPr>
      </w:pPr>
      <w:r w:rsidRPr="00A302CC">
        <w:rPr>
          <w:rFonts w:cs="Arial"/>
        </w:rPr>
        <w:t xml:space="preserve"> 9 So Shishak king of </w:t>
      </w:r>
      <w:smartTag w:uri="urn:schemas-microsoft-com:office:smarttags" w:element="country-region">
        <w:r w:rsidRPr="00A302CC">
          <w:rPr>
            <w:rFonts w:cs="Arial"/>
          </w:rPr>
          <w:t>Egypt</w:t>
        </w:r>
      </w:smartTag>
      <w:r w:rsidRPr="00A302CC">
        <w:rPr>
          <w:rFonts w:cs="Arial"/>
        </w:rPr>
        <w:t xml:space="preserve"> came up against </w:t>
      </w:r>
      <w:smartTag w:uri="urn:schemas-microsoft-com:office:smarttags" w:element="place">
        <w:smartTag w:uri="urn:schemas-microsoft-com:office:smarttags" w:element="City">
          <w:r w:rsidRPr="00A302CC">
            <w:rPr>
              <w:rFonts w:cs="Arial"/>
            </w:rPr>
            <w:t>Jerusalem</w:t>
          </w:r>
        </w:smartTag>
      </w:smartTag>
      <w:r w:rsidRPr="00A302CC">
        <w:rPr>
          <w:rFonts w:cs="Arial"/>
        </w:rPr>
        <w:t xml:space="preserve">, and took away the treasures of the house of the LORD, and the treasures of the king's house; he took all: he carried away also the </w:t>
      </w:r>
      <w:r w:rsidRPr="00886BD6">
        <w:rPr>
          <w:rFonts w:cs="Arial"/>
          <w:b/>
        </w:rPr>
        <w:t>shields of gold</w:t>
      </w:r>
      <w:r w:rsidRPr="00A302CC">
        <w:rPr>
          <w:rFonts w:cs="Arial"/>
        </w:rPr>
        <w:t xml:space="preserve"> which Solomon had made.</w:t>
      </w:r>
    </w:p>
    <w:p w:rsidR="00F3085B" w:rsidRDefault="00F3085B" w:rsidP="00F3085B">
      <w:pPr>
        <w:spacing w:before="100" w:beforeAutospacing="1" w:after="100" w:afterAutospacing="1"/>
        <w:rPr>
          <w:rFonts w:cs="Arial"/>
        </w:rPr>
      </w:pPr>
      <w:r w:rsidRPr="009649E9">
        <w:rPr>
          <w:rFonts w:cs="Arial"/>
        </w:rPr>
        <w:t xml:space="preserve">A remarkable memorial of this invasion has been discovered at Karnac, in </w:t>
      </w:r>
      <w:smartTag w:uri="urn:schemas-microsoft-com:office:smarttags" w:element="place">
        <w:r w:rsidRPr="009649E9">
          <w:rPr>
            <w:rFonts w:cs="Arial"/>
          </w:rPr>
          <w:t>Upper Egypt</w:t>
        </w:r>
      </w:smartTag>
      <w:r w:rsidRPr="009649E9">
        <w:rPr>
          <w:rFonts w:cs="Arial"/>
        </w:rPr>
        <w:t>, in certain sculptures on the walls of a small temple there. These sculptures represent the king, Shishak, holding in his hand a train of prisoners and other figures, with the names of the captured towns of Judah, the towns which Rehoboam had fortified</w:t>
      </w:r>
      <w:r>
        <w:rPr>
          <w:rFonts w:cs="Arial"/>
        </w:rPr>
        <w:t>.</w:t>
      </w:r>
    </w:p>
    <w:p w:rsidR="00F3085B" w:rsidRDefault="00F3085B" w:rsidP="00F3085B">
      <w:pPr>
        <w:spacing w:before="100" w:beforeAutospacing="1" w:after="100" w:afterAutospacing="1"/>
        <w:rPr>
          <w:rFonts w:cs="Arial"/>
        </w:rPr>
      </w:pPr>
      <w:r w:rsidRPr="00ED1A35">
        <w:rPr>
          <w:rFonts w:cs="Arial"/>
        </w:rPr>
        <w:t xml:space="preserve">2Ch 11:5 And Rehoboam dwelt in </w:t>
      </w:r>
      <w:smartTag w:uri="urn:schemas-microsoft-com:office:smarttags" w:element="City">
        <w:r w:rsidRPr="00ED1A35">
          <w:rPr>
            <w:rFonts w:cs="Arial"/>
          </w:rPr>
          <w:t>Jerusalem</w:t>
        </w:r>
      </w:smartTag>
      <w:r w:rsidRPr="00ED1A35">
        <w:rPr>
          <w:rFonts w:cs="Arial"/>
        </w:rPr>
        <w:t xml:space="preserve">, and built cities for defence in </w:t>
      </w:r>
      <w:smartTag w:uri="urn:schemas-microsoft-com:office:smarttags" w:element="place">
        <w:smartTag w:uri="urn:schemas-microsoft-com:office:smarttags" w:element="country-region">
          <w:r w:rsidRPr="00ED1A35">
            <w:rPr>
              <w:rFonts w:cs="Arial"/>
            </w:rPr>
            <w:t>Judah</w:t>
          </w:r>
        </w:smartTag>
      </w:smartTag>
      <w:r>
        <w:rPr>
          <w:rFonts w:cs="Arial"/>
        </w:rPr>
        <w:t>.</w:t>
      </w:r>
      <w:r w:rsidRPr="00ED1A35">
        <w:rPr>
          <w:rFonts w:cs="Arial"/>
        </w:rPr>
        <w:t xml:space="preserve"> 6 He built even </w:t>
      </w:r>
      <w:smartTag w:uri="urn:schemas-microsoft-com:office:smarttags" w:element="City">
        <w:r w:rsidRPr="00ED1A35">
          <w:rPr>
            <w:rFonts w:cs="Arial"/>
          </w:rPr>
          <w:t>Bethlehem</w:t>
        </w:r>
      </w:smartTag>
      <w:r w:rsidRPr="00ED1A35">
        <w:rPr>
          <w:rFonts w:cs="Arial"/>
        </w:rPr>
        <w:t xml:space="preserve">, and Etam, and Tekoa, 7 And Bethzur, and Shoco, and Adullam, 8 And Gath, and Mareshah, and Ziph, 9 And Adoraim, and </w:t>
      </w:r>
      <w:smartTag w:uri="urn:schemas-microsoft-com:office:smarttags" w:element="City">
        <w:r w:rsidRPr="00ED1A35">
          <w:rPr>
            <w:rFonts w:cs="Arial"/>
          </w:rPr>
          <w:t>Lachish</w:t>
        </w:r>
      </w:smartTag>
      <w:r w:rsidRPr="00ED1A35">
        <w:rPr>
          <w:rFonts w:cs="Arial"/>
        </w:rPr>
        <w:t>, and Azekah</w:t>
      </w:r>
      <w:proofErr w:type="gramStart"/>
      <w:r w:rsidRPr="00ED1A35">
        <w:rPr>
          <w:rFonts w:cs="Arial"/>
        </w:rPr>
        <w:t>,</w:t>
      </w:r>
      <w:r>
        <w:rPr>
          <w:rFonts w:cs="Arial"/>
        </w:rPr>
        <w:t>1</w:t>
      </w:r>
      <w:r w:rsidRPr="00ED1A35">
        <w:rPr>
          <w:rFonts w:cs="Arial"/>
        </w:rPr>
        <w:t>0</w:t>
      </w:r>
      <w:proofErr w:type="gramEnd"/>
      <w:r w:rsidRPr="00ED1A35">
        <w:rPr>
          <w:rFonts w:cs="Arial"/>
        </w:rPr>
        <w:t xml:space="preserve"> And Zorah, and Aijalon, and </w:t>
      </w:r>
      <w:smartTag w:uri="urn:schemas-microsoft-com:office:smarttags" w:element="City">
        <w:r w:rsidRPr="00ED1A35">
          <w:rPr>
            <w:rFonts w:cs="Arial"/>
          </w:rPr>
          <w:t>Hebron</w:t>
        </w:r>
      </w:smartTag>
      <w:r w:rsidRPr="00ED1A35">
        <w:rPr>
          <w:rFonts w:cs="Arial"/>
        </w:rPr>
        <w:t xml:space="preserve">, which are in </w:t>
      </w:r>
      <w:smartTag w:uri="urn:schemas-microsoft-com:office:smarttags" w:element="place">
        <w:smartTag w:uri="urn:schemas-microsoft-com:office:smarttags" w:element="country-region">
          <w:r w:rsidRPr="00ED1A35">
            <w:rPr>
              <w:rFonts w:cs="Arial"/>
            </w:rPr>
            <w:t>Judah</w:t>
          </w:r>
        </w:smartTag>
      </w:smartTag>
      <w:r w:rsidRPr="00ED1A35">
        <w:rPr>
          <w:rFonts w:cs="Arial"/>
        </w:rPr>
        <w:t xml:space="preserve"> and in Benjamin fenced cities.</w:t>
      </w:r>
    </w:p>
    <w:p w:rsidR="00F3085B" w:rsidRPr="00ED1A35" w:rsidRDefault="00F3085B" w:rsidP="00F3085B">
      <w:pPr>
        <w:spacing w:before="100" w:beforeAutospacing="1" w:after="100" w:afterAutospacing="1"/>
        <w:rPr>
          <w:rFonts w:cs="Arial"/>
        </w:rPr>
      </w:pPr>
      <w:r w:rsidRPr="00ED1A35">
        <w:rPr>
          <w:rFonts w:cs="Arial"/>
        </w:rPr>
        <w:t>11 And he fortified the strong holds, and put captains in them, and store of victual, and of oil and wine.12 And in every several city he put shields and spears, and made them exceeding strong, having Judah and Benjamin on his side.</w:t>
      </w:r>
    </w:p>
    <w:p w:rsidR="00F3085B" w:rsidRDefault="00F3085B" w:rsidP="001C4E66">
      <w:pPr>
        <w:numPr>
          <w:ilvl w:val="0"/>
          <w:numId w:val="118"/>
        </w:numPr>
        <w:spacing w:before="100" w:beforeAutospacing="1" w:after="100" w:afterAutospacing="1"/>
        <w:rPr>
          <w:rFonts w:cs="Arial"/>
        </w:rPr>
      </w:pPr>
      <w:r w:rsidRPr="009649E9">
        <w:rPr>
          <w:rFonts w:cs="Arial"/>
        </w:rPr>
        <w:t xml:space="preserve">The </w:t>
      </w:r>
      <w:smartTag w:uri="urn:schemas-microsoft-com:office:smarttags" w:element="place">
        <w:smartTag w:uri="urn:schemas-microsoft-com:office:smarttags" w:element="PlaceType">
          <w:r w:rsidRPr="009649E9">
            <w:rPr>
              <w:rFonts w:cs="Arial"/>
            </w:rPr>
            <w:t>kingdom</w:t>
          </w:r>
        </w:smartTag>
        <w:r w:rsidRPr="009649E9">
          <w:rPr>
            <w:rFonts w:cs="Arial"/>
          </w:rPr>
          <w:t xml:space="preserve"> of </w:t>
        </w:r>
        <w:smartTag w:uri="urn:schemas-microsoft-com:office:smarttags" w:element="PlaceName">
          <w:r w:rsidRPr="009649E9">
            <w:rPr>
              <w:rFonts w:cs="Arial"/>
            </w:rPr>
            <w:t>Judah</w:t>
          </w:r>
        </w:smartTag>
      </w:smartTag>
      <w:r w:rsidRPr="009649E9">
        <w:rPr>
          <w:rFonts w:cs="Arial"/>
        </w:rPr>
        <w:t xml:space="preserve">, under Rehoboam, sank more and more in moral and spiritual decay. </w:t>
      </w:r>
    </w:p>
    <w:p w:rsidR="00F3085B" w:rsidRPr="00767AEB" w:rsidRDefault="00F3085B" w:rsidP="00F3085B">
      <w:pPr>
        <w:spacing w:before="100" w:beforeAutospacing="1" w:after="100" w:afterAutospacing="1"/>
        <w:rPr>
          <w:rFonts w:cs="Arial"/>
        </w:rPr>
      </w:pPr>
      <w:r w:rsidRPr="00767AEB">
        <w:rPr>
          <w:rFonts w:cs="Arial"/>
        </w:rPr>
        <w:t xml:space="preserve">2Ch 11:21 And Rehoboam loved Maachah the </w:t>
      </w:r>
      <w:r w:rsidRPr="00767AEB">
        <w:rPr>
          <w:rFonts w:cs="Arial"/>
          <w:u w:val="single"/>
        </w:rPr>
        <w:t>daughter of Absalom</w:t>
      </w:r>
      <w:r w:rsidRPr="00767AEB">
        <w:rPr>
          <w:rFonts w:cs="Arial"/>
        </w:rPr>
        <w:t xml:space="preserve"> above all his wives and his concubines: (for he took eighteen wives, and threescore concubines; and begat twenty and eight sons, and threescore daughters.)</w:t>
      </w:r>
      <w:r>
        <w:rPr>
          <w:rFonts w:cs="Arial"/>
        </w:rPr>
        <w:t xml:space="preserve">                                        </w:t>
      </w:r>
      <w:r w:rsidRPr="00767AEB">
        <w:rPr>
          <w:rFonts w:cs="Arial"/>
        </w:rPr>
        <w:t xml:space="preserve">22 And Rehoboam made Abijah the son of Maachah the chief, to be ruler among his brethren: for </w:t>
      </w:r>
      <w:r w:rsidRPr="00767AEB">
        <w:rPr>
          <w:rFonts w:cs="Arial"/>
          <w:b/>
          <w:u w:val="single"/>
        </w:rPr>
        <w:t>he</w:t>
      </w:r>
      <w:r w:rsidRPr="00767AEB">
        <w:rPr>
          <w:rFonts w:cs="Arial"/>
          <w:u w:val="single"/>
        </w:rPr>
        <w:t xml:space="preserve"> thought to make him king</w:t>
      </w:r>
      <w:r w:rsidRPr="00767AEB">
        <w:rPr>
          <w:rFonts w:cs="Arial"/>
        </w:rPr>
        <w:t>.</w:t>
      </w:r>
      <w:r>
        <w:rPr>
          <w:rFonts w:cs="Arial"/>
        </w:rPr>
        <w:t xml:space="preserve">                                                                                            </w:t>
      </w:r>
      <w:r w:rsidRPr="00767AEB">
        <w:rPr>
          <w:rFonts w:cs="Arial"/>
        </w:rPr>
        <w:t xml:space="preserve"> 23 And he dealt wisely, and dispersed of all his children throughout all the countries of Judah and Benjamin, unto every fenced city: and he gave them victual in abundance. An</w:t>
      </w:r>
      <w:r>
        <w:rPr>
          <w:rFonts w:cs="Arial"/>
        </w:rPr>
        <w:t xml:space="preserve">d </w:t>
      </w:r>
      <w:r w:rsidRPr="00767AEB">
        <w:rPr>
          <w:rFonts w:cs="Arial"/>
          <w:b/>
          <w:u w:val="single"/>
        </w:rPr>
        <w:t xml:space="preserve">he </w:t>
      </w:r>
      <w:r w:rsidRPr="00767AEB">
        <w:rPr>
          <w:rFonts w:cs="Arial"/>
          <w:u w:val="single"/>
        </w:rPr>
        <w:t>desired many wives</w:t>
      </w:r>
      <w:r>
        <w:rPr>
          <w:rFonts w:cs="Arial"/>
        </w:rPr>
        <w:t xml:space="preserve">. </w:t>
      </w:r>
    </w:p>
    <w:p w:rsidR="00F3085B" w:rsidRDefault="00F3085B" w:rsidP="00F3085B">
      <w:pPr>
        <w:spacing w:before="100" w:beforeAutospacing="1" w:after="100" w:afterAutospacing="1"/>
        <w:rPr>
          <w:rFonts w:cs="Arial"/>
        </w:rPr>
      </w:pPr>
      <w:r>
        <w:rPr>
          <w:rFonts w:cs="Arial"/>
        </w:rPr>
        <w:t xml:space="preserve">2Ch 12:1 </w:t>
      </w:r>
      <w:proofErr w:type="gramStart"/>
      <w:r w:rsidRPr="00886BD6">
        <w:rPr>
          <w:rFonts w:cs="Arial"/>
        </w:rPr>
        <w:t>And</w:t>
      </w:r>
      <w:proofErr w:type="gramEnd"/>
      <w:r w:rsidRPr="00886BD6">
        <w:rPr>
          <w:rFonts w:cs="Arial"/>
        </w:rPr>
        <w:t xml:space="preserve"> it came to pass, when Rehoboam had established the kingdom, and had strengthened himself, </w:t>
      </w:r>
      <w:r w:rsidRPr="00767AEB">
        <w:rPr>
          <w:rFonts w:cs="Arial"/>
          <w:b/>
          <w:u w:val="single"/>
        </w:rPr>
        <w:t>he</w:t>
      </w:r>
      <w:r w:rsidRPr="00767AEB">
        <w:rPr>
          <w:rFonts w:cs="Arial"/>
          <w:u w:val="single"/>
        </w:rPr>
        <w:t xml:space="preserve"> forsook the law of the LORD</w:t>
      </w:r>
      <w:r w:rsidRPr="00886BD6">
        <w:rPr>
          <w:rFonts w:cs="Arial"/>
        </w:rPr>
        <w:t xml:space="preserve">, and all </w:t>
      </w:r>
      <w:smartTag w:uri="urn:schemas-microsoft-com:office:smarttags" w:element="place">
        <w:smartTag w:uri="urn:schemas-microsoft-com:office:smarttags" w:element="country-region">
          <w:r w:rsidRPr="00767AEB">
            <w:rPr>
              <w:rFonts w:cs="Arial"/>
              <w:b/>
            </w:rPr>
            <w:t>Israel</w:t>
          </w:r>
        </w:smartTag>
      </w:smartTag>
      <w:r w:rsidRPr="00767AEB">
        <w:rPr>
          <w:rFonts w:cs="Arial"/>
          <w:b/>
        </w:rPr>
        <w:t xml:space="preserve"> with him.</w:t>
      </w:r>
      <w:r>
        <w:rPr>
          <w:rFonts w:cs="Arial"/>
          <w:b/>
        </w:rPr>
        <w:t xml:space="preserve">                                                                                                                                                 </w:t>
      </w:r>
      <w:r w:rsidRPr="00624992">
        <w:rPr>
          <w:rFonts w:cs="Arial"/>
        </w:rPr>
        <w:t xml:space="preserve">2Ch 12:14 </w:t>
      </w:r>
      <w:proofErr w:type="gramStart"/>
      <w:r w:rsidRPr="00624992">
        <w:rPr>
          <w:rFonts w:cs="Arial"/>
        </w:rPr>
        <w:t>And</w:t>
      </w:r>
      <w:proofErr w:type="gramEnd"/>
      <w:r w:rsidRPr="00624992">
        <w:rPr>
          <w:rFonts w:cs="Arial"/>
        </w:rPr>
        <w:t xml:space="preserve"> </w:t>
      </w:r>
      <w:r w:rsidRPr="00624992">
        <w:rPr>
          <w:rFonts w:cs="Arial"/>
          <w:b/>
          <w:u w:val="single"/>
        </w:rPr>
        <w:t>he</w:t>
      </w:r>
      <w:r w:rsidRPr="00624992">
        <w:rPr>
          <w:rFonts w:cs="Arial"/>
          <w:u w:val="single"/>
        </w:rPr>
        <w:t xml:space="preserve"> did evil</w:t>
      </w:r>
      <w:r w:rsidRPr="00624992">
        <w:rPr>
          <w:rFonts w:cs="Arial"/>
        </w:rPr>
        <w:t xml:space="preserve">, because he </w:t>
      </w:r>
      <w:r w:rsidRPr="00624992">
        <w:rPr>
          <w:rFonts w:cs="Arial"/>
          <w:b/>
          <w:u w:val="single"/>
        </w:rPr>
        <w:t xml:space="preserve">prepared not his heart to seek the LORD. </w:t>
      </w:r>
      <w:r>
        <w:rPr>
          <w:rFonts w:cs="Arial"/>
          <w:b/>
          <w:u w:val="single"/>
        </w:rPr>
        <w:t xml:space="preserve">                                                                                                                                                </w:t>
      </w:r>
      <w:r w:rsidRPr="00624992">
        <w:rPr>
          <w:rFonts w:cs="Arial"/>
        </w:rPr>
        <w:t xml:space="preserve"> 15 Now the acts of Rehoboam, first and last, are they not written in the book of Shemaiah the prophet, and of Iddo the seer concerning genealogies? And there were </w:t>
      </w:r>
      <w:r w:rsidRPr="00624992">
        <w:rPr>
          <w:rFonts w:cs="Arial"/>
          <w:b/>
          <w:u w:val="single"/>
        </w:rPr>
        <w:t>wars between Rehoboam and Jeroboam continually</w:t>
      </w:r>
      <w:r>
        <w:rPr>
          <w:rFonts w:cs="Arial"/>
        </w:rPr>
        <w:t xml:space="preserve">. </w:t>
      </w:r>
    </w:p>
    <w:p w:rsidR="00F3085B" w:rsidRDefault="00F3085B" w:rsidP="00F3085B">
      <w:pPr>
        <w:spacing w:before="100" w:beforeAutospacing="1" w:after="100" w:afterAutospacing="1"/>
        <w:rPr>
          <w:rFonts w:cs="Arial"/>
        </w:rPr>
      </w:pPr>
      <w:r w:rsidRPr="00F50136">
        <w:rPr>
          <w:rFonts w:cs="Arial"/>
        </w:rPr>
        <w:lastRenderedPageBreak/>
        <w:t xml:space="preserve">1Ki 14:22 And </w:t>
      </w:r>
      <w:smartTag w:uri="urn:schemas-microsoft-com:office:smarttags" w:element="place">
        <w:smartTag w:uri="urn:schemas-microsoft-com:office:smarttags" w:element="country-region">
          <w:r w:rsidRPr="00F50136">
            <w:rPr>
              <w:rFonts w:cs="Arial"/>
            </w:rPr>
            <w:t>Judah</w:t>
          </w:r>
        </w:smartTag>
      </w:smartTag>
      <w:r w:rsidRPr="00F50136">
        <w:rPr>
          <w:rFonts w:cs="Arial"/>
        </w:rPr>
        <w:t xml:space="preserve"> did evil in the sight of the LORD, and they provoked him to jealousy with their sins which they had committed, above all that their fathers had done.</w:t>
      </w:r>
      <w:r>
        <w:rPr>
          <w:rFonts w:cs="Arial"/>
        </w:rPr>
        <w:t xml:space="preserve">                                                                                                                                                                     </w:t>
      </w:r>
      <w:r w:rsidRPr="00F50136">
        <w:rPr>
          <w:rFonts w:cs="Arial"/>
        </w:rPr>
        <w:t xml:space="preserve"> 23 For they also built them high places, and images, and groves, on every high hill, and under every green tree. </w:t>
      </w:r>
      <w:r>
        <w:rPr>
          <w:rFonts w:cs="Arial"/>
        </w:rPr>
        <w:t xml:space="preserve">                                                                                              </w:t>
      </w:r>
      <w:r w:rsidRPr="00F50136">
        <w:rPr>
          <w:rFonts w:cs="Arial"/>
        </w:rPr>
        <w:t xml:space="preserve">24 And there were also sodomites in the land: and they did according to all the abominations of the nations which the LORD cast out before the children of </w:t>
      </w:r>
      <w:smartTag w:uri="urn:schemas-microsoft-com:office:smarttags" w:element="place">
        <w:smartTag w:uri="urn:schemas-microsoft-com:office:smarttags" w:element="country-region">
          <w:r w:rsidRPr="00F50136">
            <w:rPr>
              <w:rFonts w:cs="Arial"/>
            </w:rPr>
            <w:t>Israel</w:t>
          </w:r>
        </w:smartTag>
      </w:smartTag>
      <w:r w:rsidRPr="00F50136">
        <w:rPr>
          <w:rFonts w:cs="Arial"/>
        </w:rPr>
        <w:t>.</w:t>
      </w:r>
    </w:p>
    <w:p w:rsidR="00F3085B" w:rsidRDefault="00F3085B" w:rsidP="001C4E66">
      <w:pPr>
        <w:numPr>
          <w:ilvl w:val="0"/>
          <w:numId w:val="118"/>
        </w:numPr>
        <w:spacing w:before="100" w:beforeAutospacing="1" w:after="100" w:afterAutospacing="1"/>
        <w:rPr>
          <w:rFonts w:cs="Arial"/>
        </w:rPr>
      </w:pPr>
      <w:r>
        <w:rPr>
          <w:rFonts w:cs="Arial"/>
        </w:rPr>
        <w:t>D</w:t>
      </w:r>
      <w:r w:rsidRPr="00F50136">
        <w:rPr>
          <w:rFonts w:cs="Arial"/>
        </w:rPr>
        <w:t>id evil in the sight of the LORD</w:t>
      </w:r>
    </w:p>
    <w:p w:rsidR="00F3085B" w:rsidRDefault="00F3085B" w:rsidP="001C4E66">
      <w:pPr>
        <w:numPr>
          <w:ilvl w:val="0"/>
          <w:numId w:val="118"/>
        </w:numPr>
        <w:spacing w:before="100" w:beforeAutospacing="1" w:after="100" w:afterAutospacing="1"/>
        <w:rPr>
          <w:rFonts w:cs="Arial"/>
        </w:rPr>
      </w:pPr>
      <w:r>
        <w:rPr>
          <w:rFonts w:cs="Arial"/>
        </w:rPr>
        <w:t>T</w:t>
      </w:r>
      <w:r w:rsidRPr="00F50136">
        <w:rPr>
          <w:rFonts w:cs="Arial"/>
        </w:rPr>
        <w:t xml:space="preserve">hey provoked </w:t>
      </w:r>
      <w:r w:rsidR="00253A90">
        <w:rPr>
          <w:rFonts w:cs="Arial"/>
        </w:rPr>
        <w:t xml:space="preserve"> </w:t>
      </w:r>
      <w:r w:rsidRPr="00F50136">
        <w:rPr>
          <w:rFonts w:cs="Arial"/>
        </w:rPr>
        <w:t>him to jealousy with their sins</w:t>
      </w:r>
    </w:p>
    <w:p w:rsidR="00F3085B" w:rsidRDefault="00F3085B" w:rsidP="001C4E66">
      <w:pPr>
        <w:numPr>
          <w:ilvl w:val="0"/>
          <w:numId w:val="118"/>
        </w:numPr>
        <w:spacing w:before="100" w:beforeAutospacing="1" w:after="100" w:afterAutospacing="1"/>
        <w:rPr>
          <w:rFonts w:cs="Arial"/>
        </w:rPr>
      </w:pPr>
      <w:r>
        <w:rPr>
          <w:rFonts w:cs="Arial"/>
        </w:rPr>
        <w:t>A</w:t>
      </w:r>
      <w:r w:rsidRPr="00F50136">
        <w:rPr>
          <w:rFonts w:cs="Arial"/>
        </w:rPr>
        <w:t>bove all that their fathers had done.</w:t>
      </w:r>
      <w:r>
        <w:rPr>
          <w:rFonts w:cs="Arial"/>
        </w:rPr>
        <w:t xml:space="preserve">       </w:t>
      </w:r>
    </w:p>
    <w:p w:rsidR="00F3085B" w:rsidRDefault="00F3085B" w:rsidP="00F3085B">
      <w:pPr>
        <w:spacing w:before="100" w:beforeAutospacing="1" w:after="100" w:afterAutospacing="1"/>
        <w:ind w:left="360" w:firstLine="360"/>
        <w:rPr>
          <w:rFonts w:cs="Arial"/>
        </w:rPr>
      </w:pPr>
      <w:r w:rsidRPr="00F50136">
        <w:rPr>
          <w:rFonts w:cs="Arial"/>
        </w:rPr>
        <w:t>{</w:t>
      </w:r>
      <w:proofErr w:type="gramStart"/>
      <w:r w:rsidRPr="00F50136">
        <w:rPr>
          <w:rFonts w:cs="Arial"/>
        </w:rPr>
        <w:t>images</w:t>
      </w:r>
      <w:proofErr w:type="gramEnd"/>
      <w:r w:rsidRPr="00F50136">
        <w:rPr>
          <w:rFonts w:cs="Arial"/>
        </w:rPr>
        <w:t xml:space="preserve">: or, standing images, or, statues} </w:t>
      </w:r>
    </w:p>
    <w:p w:rsidR="00F3085B" w:rsidRDefault="00F3085B" w:rsidP="00F3085B">
      <w:pPr>
        <w:spacing w:before="100" w:beforeAutospacing="1" w:after="100" w:afterAutospacing="1"/>
        <w:ind w:left="360" w:firstLine="360"/>
        <w:rPr>
          <w:rFonts w:cs="Arial"/>
        </w:rPr>
      </w:pPr>
      <w:r>
        <w:rPr>
          <w:rFonts w:cs="Arial"/>
        </w:rPr>
        <w:t>{</w:t>
      </w:r>
      <w:proofErr w:type="gramStart"/>
      <w:r w:rsidRPr="00F50136">
        <w:rPr>
          <w:rFonts w:cs="Arial"/>
        </w:rPr>
        <w:t>sodomites</w:t>
      </w:r>
      <w:proofErr w:type="gramEnd"/>
      <w:r w:rsidRPr="00F50136">
        <w:rPr>
          <w:rFonts w:cs="Arial"/>
        </w:rPr>
        <w:t xml:space="preserve"> in the land</w:t>
      </w:r>
      <w:r>
        <w:rPr>
          <w:rFonts w:cs="Arial"/>
        </w:rPr>
        <w:t xml:space="preserve">}                                                                                                                   </w:t>
      </w:r>
    </w:p>
    <w:p w:rsidR="00F3085B" w:rsidRPr="00F50136" w:rsidRDefault="00F3085B" w:rsidP="00F3085B">
      <w:pPr>
        <w:spacing w:before="100" w:beforeAutospacing="1" w:after="100" w:afterAutospacing="1"/>
        <w:ind w:left="720"/>
        <w:rPr>
          <w:rFonts w:cs="Arial"/>
        </w:rPr>
      </w:pPr>
      <w:r>
        <w:rPr>
          <w:rFonts w:cs="Arial"/>
        </w:rPr>
        <w:t>{T</w:t>
      </w:r>
      <w:r w:rsidRPr="00F50136">
        <w:rPr>
          <w:rFonts w:cs="Arial"/>
        </w:rPr>
        <w:t xml:space="preserve">hey did according to all the abominations of the nations which the LORD cast out before the children of </w:t>
      </w:r>
      <w:smartTag w:uri="urn:schemas-microsoft-com:office:smarttags" w:element="place">
        <w:smartTag w:uri="urn:schemas-microsoft-com:office:smarttags" w:element="country-region">
          <w:r w:rsidRPr="00F50136">
            <w:rPr>
              <w:rFonts w:cs="Arial"/>
            </w:rPr>
            <w:t>Israel</w:t>
          </w:r>
        </w:smartTag>
      </w:smartTag>
      <w:r>
        <w:rPr>
          <w:rFonts w:cs="Arial"/>
        </w:rPr>
        <w:t>}</w:t>
      </w:r>
      <w:r w:rsidRPr="00F50136">
        <w:rPr>
          <w:rFonts w:cs="Arial"/>
        </w:rPr>
        <w:t>.</w:t>
      </w:r>
      <w:r>
        <w:rPr>
          <w:rFonts w:cs="Arial"/>
        </w:rPr>
        <w:t xml:space="preserve">                                                                                                                                                           </w:t>
      </w:r>
      <w:r w:rsidRPr="00F50136">
        <w:rPr>
          <w:rFonts w:cs="Arial"/>
        </w:rPr>
        <w:t xml:space="preserve"> </w:t>
      </w:r>
    </w:p>
    <w:p w:rsidR="00F3085B" w:rsidRDefault="00F3085B" w:rsidP="00F3085B">
      <w:pPr>
        <w:spacing w:before="100" w:beforeAutospacing="1" w:after="100" w:afterAutospacing="1"/>
        <w:ind w:left="60" w:firstLine="228"/>
      </w:pPr>
      <w:r>
        <w:t>1.  Because of the king's sinful life, the people in were led to commit terrible evil. And their evil aroused God's "jealousy”</w:t>
      </w:r>
    </w:p>
    <w:p w:rsidR="00F3085B" w:rsidRPr="00911C18" w:rsidRDefault="00F3085B" w:rsidP="00F3085B">
      <w:pPr>
        <w:ind w:firstLine="288"/>
        <w:rPr>
          <w:rFonts w:cs="Arial"/>
        </w:rPr>
      </w:pPr>
      <w:r w:rsidRPr="00911C18">
        <w:rPr>
          <w:rFonts w:cs="Arial"/>
        </w:rPr>
        <w:t xml:space="preserve">2.  Rehoboam </w:t>
      </w:r>
      <w:r>
        <w:rPr>
          <w:rFonts w:cs="Arial"/>
        </w:rPr>
        <w:t xml:space="preserve">led the people to </w:t>
      </w:r>
      <w:r w:rsidRPr="00911C18">
        <w:rPr>
          <w:rFonts w:cs="Arial"/>
        </w:rPr>
        <w:t xml:space="preserve">detestable, wicked practices of the surrounding nations. It was this terrible evil that aroused the </w:t>
      </w:r>
      <w:r w:rsidRPr="00911C18">
        <w:rPr>
          <w:rFonts w:cs="Arial"/>
          <w:smallCaps/>
        </w:rPr>
        <w:t>Lord</w:t>
      </w:r>
      <w:r w:rsidRPr="00911C18">
        <w:rPr>
          <w:rFonts w:cs="Arial"/>
        </w:rPr>
        <w:t>'s jealous anger against both King Rehoboam and the people of the Southern Kingdom.</w:t>
      </w:r>
    </w:p>
    <w:p w:rsidR="00F3085B" w:rsidRDefault="00F3085B" w:rsidP="00F3085B">
      <w:pPr>
        <w:rPr>
          <w:rFonts w:cs="Arial"/>
        </w:rPr>
      </w:pPr>
    </w:p>
    <w:p w:rsidR="00F3085B" w:rsidRDefault="00F3085B" w:rsidP="00F3085B">
      <w:pPr>
        <w:rPr>
          <w:rFonts w:cs="Arial"/>
        </w:rPr>
      </w:pPr>
      <w:r w:rsidRPr="00911C18">
        <w:rPr>
          <w:rFonts w:cs="Arial"/>
        </w:rPr>
        <w:t xml:space="preserve">We have no right to commit apostasy, no right to turn away from God, to worship and follow a false god or any other idol that we set up and consider to be more important than God Himself. </w:t>
      </w:r>
    </w:p>
    <w:p w:rsidR="00F3085B" w:rsidRPr="008007A3" w:rsidRDefault="00F3085B" w:rsidP="00F3085B">
      <w:pPr>
        <w:rPr>
          <w:rFonts w:cs="Arial"/>
        </w:rPr>
      </w:pPr>
      <w:r w:rsidRPr="00911C18">
        <w:rPr>
          <w:rFonts w:cs="Arial"/>
        </w:rPr>
        <w:t>Anything that we fo</w:t>
      </w:r>
      <w:r>
        <w:rPr>
          <w:rFonts w:cs="Arial"/>
        </w:rPr>
        <w:t xml:space="preserve">cus upon and give our hearts to and </w:t>
      </w:r>
      <w:r w:rsidRPr="00911C18">
        <w:rPr>
          <w:rFonts w:cs="Arial"/>
        </w:rPr>
        <w:t>anyt</w:t>
      </w:r>
      <w:r>
        <w:rPr>
          <w:rFonts w:cs="Arial"/>
        </w:rPr>
        <w:t xml:space="preserve">hing that we put before </w:t>
      </w:r>
      <w:proofErr w:type="gramStart"/>
      <w:r>
        <w:rPr>
          <w:rFonts w:cs="Arial"/>
        </w:rPr>
        <w:t>God,</w:t>
      </w:r>
      <w:proofErr w:type="gramEnd"/>
      <w:r>
        <w:rPr>
          <w:rFonts w:cs="Arial"/>
        </w:rPr>
        <w:t xml:space="preserve"> </w:t>
      </w:r>
      <w:r w:rsidRPr="00911C18">
        <w:rPr>
          <w:rFonts w:cs="Arial"/>
        </w:rPr>
        <w:t>becomes an idol to us. Therefore as sons and daughters of God, we must live holy and righteous lives. We must be responsible and live committed and faithful lives. We must always be on guard against committing apostasy. Listen to what God says about apostasy, about turning away from and forsaking Him:</w:t>
      </w:r>
      <w:r w:rsidRPr="00911C18">
        <w:t> </w:t>
      </w:r>
    </w:p>
    <w:p w:rsidR="00F3085B" w:rsidRDefault="00F3085B" w:rsidP="00F3085B">
      <w:pPr>
        <w:spacing w:before="100" w:beforeAutospacing="1" w:after="100" w:afterAutospacing="1"/>
        <w:rPr>
          <w:rFonts w:cs="Arial"/>
          <w:b/>
        </w:rPr>
      </w:pPr>
      <w:r>
        <w:rPr>
          <w:rFonts w:cs="Arial"/>
          <w:b/>
        </w:rPr>
        <w:t xml:space="preserve">II Chron. </w:t>
      </w:r>
      <w:proofErr w:type="gramStart"/>
      <w:r>
        <w:rPr>
          <w:rFonts w:cs="Arial"/>
          <w:b/>
        </w:rPr>
        <w:t>12:5  “</w:t>
      </w:r>
      <w:proofErr w:type="gramEnd"/>
      <w:r w:rsidRPr="00913280">
        <w:rPr>
          <w:rFonts w:cs="Arial"/>
          <w:b/>
        </w:rPr>
        <w:t>Ye have forsaken me</w:t>
      </w:r>
      <w:r w:rsidRPr="00A302CC">
        <w:rPr>
          <w:rFonts w:cs="Arial"/>
        </w:rPr>
        <w:t xml:space="preserve">, and </w:t>
      </w:r>
      <w:r w:rsidRPr="00913280">
        <w:rPr>
          <w:rFonts w:cs="Arial"/>
          <w:u w:val="single"/>
        </w:rPr>
        <w:t xml:space="preserve">therefore </w:t>
      </w:r>
      <w:r w:rsidRPr="00A302CC">
        <w:rPr>
          <w:rFonts w:cs="Arial"/>
        </w:rPr>
        <w:t xml:space="preserve">have </w:t>
      </w:r>
      <w:r w:rsidRPr="00913280">
        <w:rPr>
          <w:rFonts w:cs="Arial"/>
          <w:b/>
        </w:rPr>
        <w:t>I also left you</w:t>
      </w:r>
      <w:r>
        <w:rPr>
          <w:rFonts w:cs="Arial"/>
          <w:b/>
        </w:rPr>
        <w:t>”</w:t>
      </w:r>
    </w:p>
    <w:p w:rsidR="00F3085B" w:rsidRPr="002B15A5" w:rsidRDefault="00F3085B" w:rsidP="00F3085B">
      <w:pPr>
        <w:spacing w:before="100" w:beforeAutospacing="1" w:after="100" w:afterAutospacing="1"/>
        <w:rPr>
          <w:rFonts w:cs="Arial"/>
        </w:rPr>
      </w:pPr>
      <w:r w:rsidRPr="002B15A5">
        <w:rPr>
          <w:rFonts w:cs="Arial"/>
        </w:rPr>
        <w:t xml:space="preserve">1Ki 14:31 And </w:t>
      </w:r>
      <w:r w:rsidRPr="00911C18">
        <w:rPr>
          <w:rFonts w:cs="Arial"/>
          <w:u w:val="single"/>
        </w:rPr>
        <w:t>Rehoboam slept with his fathers</w:t>
      </w:r>
      <w:r w:rsidRPr="002B15A5">
        <w:rPr>
          <w:rFonts w:cs="Arial"/>
        </w:rPr>
        <w:t xml:space="preserve">, and was buried with his fathers in the city of </w:t>
      </w:r>
      <w:smartTag w:uri="urn:schemas-microsoft-com:office:smarttags" w:element="place">
        <w:smartTag w:uri="urn:schemas-microsoft-com:office:smarttags" w:element="City">
          <w:r w:rsidRPr="002B15A5">
            <w:rPr>
              <w:rFonts w:cs="Arial"/>
            </w:rPr>
            <w:t>David</w:t>
          </w:r>
        </w:smartTag>
      </w:smartTag>
      <w:r w:rsidRPr="002B15A5">
        <w:rPr>
          <w:rFonts w:cs="Arial"/>
        </w:rPr>
        <w:t>. And his mother's name was Naamah an Ammonitess. And Abijam his son reigned in his stead.</w:t>
      </w:r>
    </w:p>
    <w:p w:rsidR="00F3085B" w:rsidRDefault="00F3085B" w:rsidP="00F3085B">
      <w:r>
        <w:t xml:space="preserve">2Ki 10:32 </w:t>
      </w:r>
      <w:proofErr w:type="gramStart"/>
      <w:r>
        <w:t>In</w:t>
      </w:r>
      <w:proofErr w:type="gramEnd"/>
      <w:r>
        <w:t xml:space="preserve"> those days </w:t>
      </w:r>
      <w:r w:rsidRPr="008007A3">
        <w:rPr>
          <w:b/>
          <w:u w:val="single"/>
        </w:rPr>
        <w:t xml:space="preserve">the LORD began to cut </w:t>
      </w:r>
      <w:smartTag w:uri="urn:schemas-microsoft-com:office:smarttags" w:element="country-region">
        <w:r w:rsidRPr="008007A3">
          <w:rPr>
            <w:b/>
            <w:u w:val="single"/>
          </w:rPr>
          <w:t>Israel</w:t>
        </w:r>
      </w:smartTag>
      <w:r w:rsidRPr="008007A3">
        <w:rPr>
          <w:b/>
          <w:u w:val="single"/>
        </w:rPr>
        <w:t xml:space="preserve"> short</w:t>
      </w:r>
      <w:r>
        <w:t xml:space="preserve">: and Hazael smote them in all the coasts of </w:t>
      </w:r>
      <w:smartTag w:uri="urn:schemas-microsoft-com:office:smarttags" w:element="place">
        <w:smartTag w:uri="urn:schemas-microsoft-com:office:smarttags" w:element="country-region">
          <w:r>
            <w:t>Israel</w:t>
          </w:r>
        </w:smartTag>
      </w:smartTag>
      <w:r>
        <w:t xml:space="preserve">; </w:t>
      </w:r>
    </w:p>
    <w:p w:rsidR="00F3085B" w:rsidRDefault="00F3085B" w:rsidP="00F3085B"/>
    <w:p w:rsidR="00F3085B" w:rsidRDefault="00F3085B" w:rsidP="00F3085B">
      <w:pPr>
        <w:jc w:val="center"/>
        <w:rPr>
          <w:b/>
          <w:u w:val="single"/>
        </w:rPr>
      </w:pPr>
      <w:r>
        <w:rPr>
          <w:b/>
          <w:u w:val="single"/>
        </w:rPr>
        <w:t xml:space="preserve">Spiritual Principles of </w:t>
      </w:r>
      <w:r w:rsidRPr="00B37E40">
        <w:rPr>
          <w:b/>
          <w:u w:val="single"/>
        </w:rPr>
        <w:t>Leadership</w:t>
      </w:r>
    </w:p>
    <w:p w:rsidR="00F3085B" w:rsidRDefault="00F3085B" w:rsidP="00F3085B">
      <w:pPr>
        <w:rPr>
          <w:b/>
          <w:u w:val="single"/>
        </w:rPr>
      </w:pPr>
    </w:p>
    <w:p w:rsidR="00F3085B" w:rsidRDefault="00F3085B" w:rsidP="001C4E66">
      <w:pPr>
        <w:numPr>
          <w:ilvl w:val="0"/>
          <w:numId w:val="119"/>
        </w:numPr>
      </w:pPr>
      <w:r>
        <w:t>The Leadership must always be feeding the fire of Vision.</w:t>
      </w:r>
    </w:p>
    <w:p w:rsidR="00F3085B" w:rsidRPr="00556A38" w:rsidRDefault="00F3085B" w:rsidP="001C4E66">
      <w:pPr>
        <w:numPr>
          <w:ilvl w:val="1"/>
          <w:numId w:val="119"/>
        </w:numPr>
      </w:pPr>
      <w:r>
        <w:t xml:space="preserve">Pr 29:18 </w:t>
      </w:r>
      <w:proofErr w:type="gramStart"/>
      <w:r w:rsidRPr="00556A38">
        <w:t>Where</w:t>
      </w:r>
      <w:proofErr w:type="gramEnd"/>
      <w:r w:rsidRPr="00556A38">
        <w:t xml:space="preserve"> there is no vision, the people perish: but he that keepeth the law, happy is he.</w:t>
      </w:r>
    </w:p>
    <w:p w:rsidR="00F3085B" w:rsidRDefault="00F3085B" w:rsidP="001C4E66">
      <w:pPr>
        <w:numPr>
          <w:ilvl w:val="1"/>
          <w:numId w:val="119"/>
        </w:numPr>
      </w:pPr>
      <w:r w:rsidRPr="00556A38">
        <w:lastRenderedPageBreak/>
        <w:t xml:space="preserve">Isa 26:11 </w:t>
      </w:r>
      <w:r w:rsidRPr="00556A38">
        <w:rPr>
          <w:b/>
          <w:u w:val="single"/>
        </w:rPr>
        <w:t>LORD</w:t>
      </w:r>
      <w:r w:rsidRPr="00556A38">
        <w:t xml:space="preserve">, </w:t>
      </w:r>
      <w:r w:rsidRPr="00556A38">
        <w:rPr>
          <w:u w:val="single"/>
        </w:rPr>
        <w:t>when thy hand is lifted up</w:t>
      </w:r>
      <w:r w:rsidRPr="00556A38">
        <w:t>, they will not see: but they shall see, and be ashamed for their envy at the people; yea, the fire of thine enemies shall devour them.</w:t>
      </w:r>
    </w:p>
    <w:p w:rsidR="00F3085B" w:rsidRDefault="00F3085B" w:rsidP="00F3085B">
      <w:pPr>
        <w:ind w:left="1080"/>
      </w:pPr>
    </w:p>
    <w:p w:rsidR="00F3085B" w:rsidRDefault="00F3085B" w:rsidP="00F3085B">
      <w:pPr>
        <w:ind w:left="1980"/>
      </w:pPr>
      <w:r>
        <w:t>T</w:t>
      </w:r>
      <w:r w:rsidRPr="00556A38">
        <w:t xml:space="preserve">hey </w:t>
      </w:r>
      <w:r w:rsidRPr="00393254">
        <w:rPr>
          <w:b/>
        </w:rPr>
        <w:t>will not</w:t>
      </w:r>
      <w:r w:rsidRPr="00556A38">
        <w:t xml:space="preserve"> see: but they </w:t>
      </w:r>
      <w:r w:rsidRPr="00393254">
        <w:rPr>
          <w:b/>
          <w:u w:val="single"/>
        </w:rPr>
        <w:t>shall</w:t>
      </w:r>
      <w:r w:rsidRPr="00556A38">
        <w:t xml:space="preserve"> see</w:t>
      </w:r>
    </w:p>
    <w:p w:rsidR="00F3085B" w:rsidRDefault="00F3085B" w:rsidP="00F3085B">
      <w:r w:rsidRPr="006F3E7C">
        <w:t xml:space="preserve">Isa 9:18 </w:t>
      </w:r>
      <w:proofErr w:type="gramStart"/>
      <w:r w:rsidRPr="006F3E7C">
        <w:t>For</w:t>
      </w:r>
      <w:proofErr w:type="gramEnd"/>
      <w:r w:rsidRPr="006F3E7C">
        <w:t xml:space="preserve"> </w:t>
      </w:r>
      <w:r w:rsidRPr="006F3E7C">
        <w:rPr>
          <w:u w:val="single"/>
        </w:rPr>
        <w:t>wickedness</w:t>
      </w:r>
      <w:r w:rsidRPr="006F3E7C">
        <w:t xml:space="preserve"> </w:t>
      </w:r>
      <w:r w:rsidRPr="006F3E7C">
        <w:rPr>
          <w:b/>
        </w:rPr>
        <w:t>burneth</w:t>
      </w:r>
      <w:r w:rsidRPr="006F3E7C">
        <w:t xml:space="preserve"> </w:t>
      </w:r>
      <w:r w:rsidRPr="006F3E7C">
        <w:rPr>
          <w:u w:val="single"/>
        </w:rPr>
        <w:t>as the fire</w:t>
      </w:r>
      <w:r w:rsidRPr="006F3E7C">
        <w:t>: it shall devour the briers and thorns, and shall kindle in the thickets of the forest, and they shall mount up like the lifting up of smoke.</w:t>
      </w:r>
    </w:p>
    <w:p w:rsidR="00F3085B" w:rsidRDefault="00F3085B" w:rsidP="00F3085B"/>
    <w:p w:rsidR="00F3085B" w:rsidRDefault="00F3085B" w:rsidP="00F3085B">
      <w:r w:rsidRPr="006F3E7C">
        <w:t xml:space="preserve">Jer 23:29 </w:t>
      </w:r>
      <w:proofErr w:type="gramStart"/>
      <w:r w:rsidRPr="006F3E7C">
        <w:rPr>
          <w:u w:val="single"/>
        </w:rPr>
        <w:t>Is</w:t>
      </w:r>
      <w:proofErr w:type="gramEnd"/>
      <w:r w:rsidRPr="006F3E7C">
        <w:rPr>
          <w:u w:val="single"/>
        </w:rPr>
        <w:t xml:space="preserve"> not my </w:t>
      </w:r>
      <w:r w:rsidRPr="006F3E7C">
        <w:rPr>
          <w:b/>
          <w:u w:val="single"/>
        </w:rPr>
        <w:t>word</w:t>
      </w:r>
      <w:r w:rsidRPr="006F3E7C">
        <w:rPr>
          <w:u w:val="single"/>
        </w:rPr>
        <w:t xml:space="preserve"> like as a </w:t>
      </w:r>
      <w:r w:rsidRPr="006F3E7C">
        <w:rPr>
          <w:b/>
          <w:u w:val="single"/>
        </w:rPr>
        <w:t>fire</w:t>
      </w:r>
      <w:r w:rsidRPr="006F3E7C">
        <w:t xml:space="preserve">? </w:t>
      </w:r>
      <w:proofErr w:type="gramStart"/>
      <w:r w:rsidRPr="006F3E7C">
        <w:t>saith</w:t>
      </w:r>
      <w:proofErr w:type="gramEnd"/>
      <w:r w:rsidRPr="006F3E7C">
        <w:t xml:space="preserve"> the LORD; and like a hammer that breaketh the rock in pieces?</w:t>
      </w:r>
    </w:p>
    <w:p w:rsidR="00F3085B" w:rsidRDefault="00F3085B" w:rsidP="00F3085B">
      <w:r w:rsidRPr="006F3E7C">
        <w:t xml:space="preserve">Mal 3:2 But who may abide the day of his coming? </w:t>
      </w:r>
      <w:proofErr w:type="gramStart"/>
      <w:r w:rsidRPr="006F3E7C">
        <w:t>and</w:t>
      </w:r>
      <w:proofErr w:type="gramEnd"/>
      <w:r w:rsidRPr="006F3E7C">
        <w:t xml:space="preserve"> who shall stand when he appeareth? </w:t>
      </w:r>
      <w:proofErr w:type="gramStart"/>
      <w:r w:rsidRPr="006F3E7C">
        <w:t>for</w:t>
      </w:r>
      <w:proofErr w:type="gramEnd"/>
      <w:r w:rsidRPr="006F3E7C">
        <w:t xml:space="preserve"> he is like a refiner's fire, and like fullers' soap:</w:t>
      </w:r>
    </w:p>
    <w:p w:rsidR="00F3085B" w:rsidRPr="006F3E7C" w:rsidRDefault="00F3085B" w:rsidP="00F3085B"/>
    <w:p w:rsidR="00F3085B" w:rsidRDefault="00F3085B" w:rsidP="00F3085B">
      <w:r>
        <w:t xml:space="preserve">De 29:4 Yet the LORD hath not given you </w:t>
      </w:r>
      <w:proofErr w:type="gramStart"/>
      <w:r>
        <w:t>an</w:t>
      </w:r>
      <w:proofErr w:type="gramEnd"/>
      <w:r>
        <w:t xml:space="preserve"> heart to perceive, and eyes to see, and ears to hear, unto this day.</w:t>
      </w:r>
    </w:p>
    <w:p w:rsidR="00F3085B" w:rsidRDefault="00F3085B" w:rsidP="00F3085B">
      <w:r>
        <w:t xml:space="preserve">Isa. 6:9  </w:t>
      </w:r>
      <w:r w:rsidRPr="00393254">
        <w:t>And he said, Go, and tell this people, Hear ye indeed, but understand not; and see ye indeed, but perceive not.</w:t>
      </w:r>
    </w:p>
    <w:p w:rsidR="00F3085B" w:rsidRPr="00393254" w:rsidRDefault="00F3085B" w:rsidP="00F3085B">
      <w:r>
        <w:t xml:space="preserve">Isa 43:8 </w:t>
      </w:r>
      <w:r w:rsidRPr="00393254">
        <w:t>Bring forth the blind people that have eyes, and the deaf that have ears.</w:t>
      </w:r>
    </w:p>
    <w:p w:rsidR="00F3085B" w:rsidRDefault="00F3085B" w:rsidP="00F3085B">
      <w:r>
        <w:t>Eze 12:2 Son of man, thou dwellest in the midst of a rebellious house, which have eyes to see, and see not; they have ears to hear, and hear not: for they are a rebellious house.</w:t>
      </w:r>
    </w:p>
    <w:p w:rsidR="00F3085B" w:rsidRDefault="00F3085B" w:rsidP="00F3085B">
      <w:r w:rsidRPr="00393254">
        <w:t>Mt 13:13 Therefore speak I to them in parables: because they seeing see not; and hearing they hear not, neither do they understand.</w:t>
      </w:r>
    </w:p>
    <w:p w:rsidR="00F3085B" w:rsidRDefault="00F3085B" w:rsidP="00F3085B">
      <w:proofErr w:type="gramStart"/>
      <w:r>
        <w:t>1Co 2:9 But as it is written, Eye hath not seen, nor ear heard, neither have entered into the heart of man, the things which God hath prepared for them that love him.</w:t>
      </w:r>
      <w:proofErr w:type="gramEnd"/>
    </w:p>
    <w:p w:rsidR="00F3085B" w:rsidRDefault="00F3085B" w:rsidP="00F3085B">
      <w:r>
        <w:t xml:space="preserve"> 10 But God hath revealed them unto us by his Spirit: for the Spirit searcheth all things, yea, </w:t>
      </w:r>
      <w:proofErr w:type="gramStart"/>
      <w:r>
        <w:t>the</w:t>
      </w:r>
      <w:proofErr w:type="gramEnd"/>
      <w:r>
        <w:t xml:space="preserve"> deep things of God.</w:t>
      </w:r>
    </w:p>
    <w:p w:rsidR="00F3085B" w:rsidRPr="006F3E7C" w:rsidRDefault="00F3085B" w:rsidP="00F3085B">
      <w:r w:rsidRPr="006F3E7C">
        <w:t xml:space="preserve">Eph 3:9 And to </w:t>
      </w:r>
      <w:r w:rsidRPr="006F3E7C">
        <w:rPr>
          <w:b/>
        </w:rPr>
        <w:t xml:space="preserve">make all men </w:t>
      </w:r>
      <w:r w:rsidRPr="006F3E7C">
        <w:rPr>
          <w:b/>
          <w:u w:val="single"/>
        </w:rPr>
        <w:t>see</w:t>
      </w:r>
      <w:r w:rsidRPr="006F3E7C">
        <w:t xml:space="preserve"> what is the fellowship of the mystery, which from the beginning of the world hath been hid in God, who created all things by Jesus Christ:</w:t>
      </w:r>
    </w:p>
    <w:p w:rsidR="00F3085B" w:rsidRDefault="00F3085B" w:rsidP="001C4E66">
      <w:pPr>
        <w:numPr>
          <w:ilvl w:val="0"/>
          <w:numId w:val="119"/>
        </w:numPr>
      </w:pPr>
      <w:r>
        <w:t>The Leadership must be disciplined unto Godliness</w:t>
      </w:r>
    </w:p>
    <w:p w:rsidR="00F3085B" w:rsidRDefault="00F3085B" w:rsidP="001C4E66">
      <w:pPr>
        <w:numPr>
          <w:ilvl w:val="0"/>
          <w:numId w:val="119"/>
        </w:numPr>
      </w:pPr>
      <w:r>
        <w:t>The Leadership must demonstrate integrity with wisdom.</w:t>
      </w:r>
    </w:p>
    <w:p w:rsidR="00F3085B" w:rsidRDefault="00F3085B" w:rsidP="001C4E66">
      <w:pPr>
        <w:numPr>
          <w:ilvl w:val="0"/>
          <w:numId w:val="119"/>
        </w:numPr>
      </w:pPr>
      <w:r>
        <w:t>The Leadership must have Courage working by Love, over all fear.</w:t>
      </w:r>
    </w:p>
    <w:p w:rsidR="00F3085B" w:rsidRDefault="00F3085B" w:rsidP="001C4E66">
      <w:pPr>
        <w:numPr>
          <w:ilvl w:val="0"/>
          <w:numId w:val="119"/>
        </w:numPr>
      </w:pPr>
      <w:r>
        <w:t>The Leadership must walk in humility.</w:t>
      </w:r>
    </w:p>
    <w:p w:rsidR="00F3085B" w:rsidRDefault="00F3085B" w:rsidP="001C4E66">
      <w:pPr>
        <w:numPr>
          <w:ilvl w:val="0"/>
          <w:numId w:val="119"/>
        </w:numPr>
      </w:pPr>
      <w:r>
        <w:t>The Leadership must lead, decision by decision, Faith to Faith.</w:t>
      </w:r>
    </w:p>
    <w:p w:rsidR="00F3085B" w:rsidRDefault="00F3085B" w:rsidP="001C4E66">
      <w:pPr>
        <w:numPr>
          <w:ilvl w:val="0"/>
          <w:numId w:val="119"/>
        </w:numPr>
      </w:pPr>
      <w:r>
        <w:t>The Leadership must show himself to be friendly.</w:t>
      </w:r>
    </w:p>
    <w:p w:rsidR="00F3085B" w:rsidRDefault="00F3085B" w:rsidP="001C4E66">
      <w:pPr>
        <w:numPr>
          <w:ilvl w:val="0"/>
          <w:numId w:val="119"/>
        </w:numPr>
      </w:pPr>
      <w:r>
        <w:t>The Leadership must be qualified by God.</w:t>
      </w:r>
    </w:p>
    <w:p w:rsidR="00F3085B" w:rsidRDefault="00F3085B" w:rsidP="001C4E66">
      <w:pPr>
        <w:numPr>
          <w:ilvl w:val="0"/>
          <w:numId w:val="119"/>
        </w:numPr>
      </w:pPr>
      <w:r>
        <w:t>The Leadership must be Inspirational.</w:t>
      </w:r>
    </w:p>
    <w:p w:rsidR="00F3085B" w:rsidRDefault="00F3085B" w:rsidP="001C4E66">
      <w:pPr>
        <w:numPr>
          <w:ilvl w:val="0"/>
          <w:numId w:val="119"/>
        </w:numPr>
      </w:pPr>
      <w:r>
        <w:t xml:space="preserve">The Leadership must lead.                                       </w:t>
      </w:r>
    </w:p>
    <w:p w:rsidR="00F3085B" w:rsidRDefault="00F3085B" w:rsidP="00F3085B">
      <w:r w:rsidRPr="007D5118">
        <w:rPr>
          <w:u w:val="single"/>
        </w:rPr>
        <w:t>Abijah</w:t>
      </w:r>
      <w:r>
        <w:t xml:space="preserve"> also called </w:t>
      </w:r>
      <w:r w:rsidRPr="007D5118">
        <w:rPr>
          <w:b/>
        </w:rPr>
        <w:t>Abijam</w:t>
      </w:r>
      <w:r>
        <w:t xml:space="preserve"> or Abia</w:t>
      </w:r>
    </w:p>
    <w:p w:rsidR="00F3085B" w:rsidRDefault="00F3085B" w:rsidP="00F3085B"/>
    <w:p w:rsidR="00F3085B" w:rsidRDefault="00F3085B" w:rsidP="00F3085B">
      <w:r>
        <w:t>1Ch 3:10 And Solomon's son was Rehoboam, Abia his son, Asa his son, Jehoshaphat his son,</w:t>
      </w:r>
    </w:p>
    <w:p w:rsidR="00F3085B" w:rsidRDefault="00F3085B" w:rsidP="00F3085B"/>
    <w:p w:rsidR="00F3085B" w:rsidRDefault="00F3085B" w:rsidP="00F3085B">
      <w:r w:rsidRPr="00315298">
        <w:t xml:space="preserve">2Ch 11:16 And after them out of all the tribes of Israel </w:t>
      </w:r>
      <w:r w:rsidRPr="00315298">
        <w:rPr>
          <w:b/>
        </w:rPr>
        <w:t>such as set their hearts to seek the LORD God of Israel came to Jerusalem, to sacrifice unto the LORD God</w:t>
      </w:r>
      <w:r w:rsidRPr="00315298">
        <w:t xml:space="preserve"> of their fathers.</w:t>
      </w:r>
      <w:r>
        <w:t xml:space="preserve">   </w:t>
      </w:r>
    </w:p>
    <w:p w:rsidR="00F3085B" w:rsidRPr="00CB50C1" w:rsidRDefault="00F3085B" w:rsidP="00F3085B">
      <w:pPr>
        <w:rPr>
          <w:b/>
          <w:u w:val="single"/>
        </w:rPr>
      </w:pPr>
      <w:r>
        <w:t xml:space="preserve">2Ch 11:17 </w:t>
      </w:r>
      <w:proofErr w:type="gramStart"/>
      <w:r>
        <w:t>So</w:t>
      </w:r>
      <w:proofErr w:type="gramEnd"/>
      <w:r>
        <w:t xml:space="preserve"> they strengthened the kingdom of Judah, and made </w:t>
      </w:r>
      <w:r w:rsidRPr="00CB50C1">
        <w:rPr>
          <w:b/>
          <w:u w:val="single"/>
        </w:rPr>
        <w:t>Rehoboam</w:t>
      </w:r>
      <w:r>
        <w:t xml:space="preserve"> the son of Solomon strong, </w:t>
      </w:r>
      <w:r w:rsidRPr="00CB50C1">
        <w:rPr>
          <w:b/>
          <w:u w:val="single"/>
        </w:rPr>
        <w:t>three years</w:t>
      </w:r>
      <w:r w:rsidRPr="00B23634">
        <w:rPr>
          <w:b/>
        </w:rPr>
        <w:t xml:space="preserve">: </w:t>
      </w:r>
      <w:r w:rsidRPr="00B23634">
        <w:t xml:space="preserve">for </w:t>
      </w:r>
      <w:r w:rsidRPr="00CB50C1">
        <w:rPr>
          <w:b/>
          <w:u w:val="single"/>
        </w:rPr>
        <w:t>three years they walked in the way of David and Solomon.</w:t>
      </w:r>
    </w:p>
    <w:p w:rsidR="00F3085B" w:rsidRDefault="00F3085B" w:rsidP="00F3085B"/>
    <w:p w:rsidR="00F3085B" w:rsidRDefault="00F3085B" w:rsidP="00F3085B">
      <w:r>
        <w:lastRenderedPageBreak/>
        <w:t xml:space="preserve">1Ki 14:31 And Rehoboam slept with his fathers, and was buried with his fathers in the city of </w:t>
      </w:r>
      <w:smartTag w:uri="urn:schemas-microsoft-com:office:smarttags" w:element="place">
        <w:smartTag w:uri="urn:schemas-microsoft-com:office:smarttags" w:element="City">
          <w:r>
            <w:t>David</w:t>
          </w:r>
        </w:smartTag>
      </w:smartTag>
      <w:r>
        <w:t>. And his mother's name was Naamah an Ammonitess. And Abijam his son reigned in his stead. {Abijam: also called, Abijah: Gr. Abia}</w:t>
      </w:r>
    </w:p>
    <w:p w:rsidR="00F3085B" w:rsidRDefault="00F3085B" w:rsidP="00F3085B"/>
    <w:p w:rsidR="00F3085B" w:rsidRDefault="00F3085B" w:rsidP="00F3085B">
      <w:r>
        <w:t>1Ki 15:1-8</w:t>
      </w:r>
      <w:r w:rsidRPr="00E96A67">
        <w:t xml:space="preserve"> </w:t>
      </w:r>
      <w:r>
        <w:t xml:space="preserve"> </w:t>
      </w:r>
    </w:p>
    <w:p w:rsidR="00F3085B" w:rsidRPr="00E96A67" w:rsidRDefault="00F3085B" w:rsidP="00F3085B">
      <w:r w:rsidRPr="00E96A67">
        <w:t>6 And there was war between Rehoboam and Jeroboam all the days of his life.</w:t>
      </w:r>
    </w:p>
    <w:p w:rsidR="00F3085B" w:rsidRPr="00E96A67" w:rsidRDefault="00F3085B" w:rsidP="00F3085B">
      <w:r>
        <w:t xml:space="preserve">7 </w:t>
      </w:r>
      <w:r w:rsidRPr="00E96A67">
        <w:t>And there was war between Abijam and Jeroboam.</w:t>
      </w:r>
    </w:p>
    <w:p w:rsidR="00F3085B" w:rsidRDefault="00F3085B" w:rsidP="00F3085B">
      <w:r>
        <w:t xml:space="preserve">  </w:t>
      </w:r>
    </w:p>
    <w:p w:rsidR="00F3085B" w:rsidRDefault="00F3085B" w:rsidP="00F3085B">
      <w:r>
        <w:t xml:space="preserve">2Ch 12:16 And Rehoboam slept with his fathers, and was buried in the city of </w:t>
      </w:r>
      <w:smartTag w:uri="urn:schemas-microsoft-com:office:smarttags" w:element="place">
        <w:smartTag w:uri="urn:schemas-microsoft-com:office:smarttags" w:element="City">
          <w:r>
            <w:t>David</w:t>
          </w:r>
        </w:smartTag>
      </w:smartTag>
      <w:r>
        <w:t xml:space="preserve">: and </w:t>
      </w:r>
      <w:r w:rsidRPr="007D5118">
        <w:rPr>
          <w:u w:val="single"/>
        </w:rPr>
        <w:t>Abijah his son reigned in his stead</w:t>
      </w:r>
      <w:r>
        <w:t xml:space="preserve">. </w:t>
      </w:r>
    </w:p>
    <w:p w:rsidR="00F3085B" w:rsidRDefault="00F3085B" w:rsidP="00F3085B">
      <w:r>
        <w:t xml:space="preserve">2Ch 13:1 </w:t>
      </w:r>
      <w:proofErr w:type="gramStart"/>
      <w:r>
        <w:t>Now</w:t>
      </w:r>
      <w:proofErr w:type="gramEnd"/>
      <w:r>
        <w:t xml:space="preserve"> in the eighteenth year of king Jeroboam began Abijah to reign over </w:t>
      </w:r>
      <w:smartTag w:uri="urn:schemas-microsoft-com:office:smarttags" w:element="place">
        <w:smartTag w:uri="urn:schemas-microsoft-com:office:smarttags" w:element="country-region">
          <w:r>
            <w:t>Judah</w:t>
          </w:r>
        </w:smartTag>
      </w:smartTag>
      <w:r>
        <w:t>.</w:t>
      </w:r>
    </w:p>
    <w:p w:rsidR="00F3085B" w:rsidRDefault="00F3085B" w:rsidP="00F3085B">
      <w:r>
        <w:t xml:space="preserve"> 2 </w:t>
      </w:r>
      <w:r w:rsidRPr="007D5118">
        <w:rPr>
          <w:u w:val="single"/>
        </w:rPr>
        <w:t xml:space="preserve">He reigned three years in </w:t>
      </w:r>
      <w:smartTag w:uri="urn:schemas-microsoft-com:office:smarttags" w:element="place">
        <w:smartTag w:uri="urn:schemas-microsoft-com:office:smarttags" w:element="City">
          <w:r w:rsidRPr="007D5118">
            <w:rPr>
              <w:u w:val="single"/>
            </w:rPr>
            <w:t>Jerusalem</w:t>
          </w:r>
        </w:smartTag>
      </w:smartTag>
      <w:r>
        <w:t xml:space="preserve">. His mother's name also was Michaiah the daughter of Uriel of Gibeah. And there was war between </w:t>
      </w:r>
      <w:r w:rsidRPr="00B23634">
        <w:rPr>
          <w:b/>
          <w:u w:val="single"/>
        </w:rPr>
        <w:t>Abijah</w:t>
      </w:r>
      <w:r>
        <w:t xml:space="preserve"> and Jeroboam.</w:t>
      </w:r>
    </w:p>
    <w:p w:rsidR="00F3085B" w:rsidRDefault="00F3085B" w:rsidP="00F3085B"/>
    <w:p w:rsidR="00F3085B" w:rsidRDefault="00F3085B" w:rsidP="00F3085B">
      <w:r>
        <w:t xml:space="preserve">2Ch 13:4 And </w:t>
      </w:r>
      <w:r w:rsidRPr="00B23634">
        <w:rPr>
          <w:b/>
          <w:u w:val="single"/>
        </w:rPr>
        <w:t>Abijah</w:t>
      </w:r>
      <w:r>
        <w:t xml:space="preserve"> stood up upon </w:t>
      </w:r>
      <w:smartTag w:uri="urn:schemas-microsoft-com:office:smarttags" w:element="PlaceType">
        <w:r>
          <w:t>mount</w:t>
        </w:r>
      </w:smartTag>
      <w:r>
        <w:t xml:space="preserve"> </w:t>
      </w:r>
      <w:smartTag w:uri="urn:schemas-microsoft-com:office:smarttags" w:element="PlaceName">
        <w:r>
          <w:t>Zemaraim</w:t>
        </w:r>
      </w:smartTag>
      <w:r>
        <w:t xml:space="preserve">, which is in </w:t>
      </w:r>
      <w:smartTag w:uri="urn:schemas-microsoft-com:office:smarttags" w:element="PlaceType">
        <w:r w:rsidRPr="002665A9">
          <w:rPr>
            <w:b/>
          </w:rPr>
          <w:t>mount</w:t>
        </w:r>
      </w:smartTag>
      <w:r w:rsidRPr="002665A9">
        <w:rPr>
          <w:b/>
        </w:rPr>
        <w:t xml:space="preserve"> </w:t>
      </w:r>
      <w:smartTag w:uri="urn:schemas-microsoft-com:office:smarttags" w:element="PlaceName">
        <w:r w:rsidRPr="002665A9">
          <w:rPr>
            <w:b/>
          </w:rPr>
          <w:t>Ephraim</w:t>
        </w:r>
      </w:smartTag>
      <w:r w:rsidRPr="002665A9">
        <w:rPr>
          <w:b/>
        </w:rPr>
        <w:t>,</w:t>
      </w:r>
      <w:r>
        <w:t xml:space="preserve"> and said, Hear me, thou Jeroboam, and all </w:t>
      </w:r>
      <w:smartTag w:uri="urn:schemas-microsoft-com:office:smarttags" w:element="place">
        <w:smartTag w:uri="urn:schemas-microsoft-com:office:smarttags" w:element="country-region">
          <w:r>
            <w:t>Israel</w:t>
          </w:r>
        </w:smartTag>
      </w:smartTag>
      <w:r>
        <w:t>;</w:t>
      </w:r>
    </w:p>
    <w:p w:rsidR="00F3085B" w:rsidRDefault="00F3085B" w:rsidP="00F3085B"/>
    <w:p w:rsidR="00F3085B" w:rsidRPr="002665A9" w:rsidRDefault="00F3085B" w:rsidP="00F3085B">
      <w:r w:rsidRPr="002665A9">
        <w:t>Joh</w:t>
      </w:r>
      <w:r>
        <w:t>n</w:t>
      </w:r>
      <w:r w:rsidRPr="002665A9">
        <w:t xml:space="preserve"> 11:54 Jesus therefore walked no more openly among the Jews; but went thence unto a country near to the wilderness, into a city called </w:t>
      </w:r>
      <w:r w:rsidRPr="002665A9">
        <w:rPr>
          <w:b/>
        </w:rPr>
        <w:t>Ephraim</w:t>
      </w:r>
      <w:r w:rsidRPr="002665A9">
        <w:t>, and there continued with his disciples.</w:t>
      </w:r>
    </w:p>
    <w:p w:rsidR="00F3085B" w:rsidRDefault="00F3085B" w:rsidP="00F3085B"/>
    <w:p w:rsidR="00F3085B" w:rsidRDefault="00F3085B" w:rsidP="00F3085B">
      <w:r>
        <w:t xml:space="preserve">2Ch 13:5 </w:t>
      </w:r>
      <w:r w:rsidRPr="00AC4E98">
        <w:rPr>
          <w:b/>
        </w:rPr>
        <w:t>Ought ye not to know</w:t>
      </w:r>
      <w:r>
        <w:t xml:space="preserve"> that the </w:t>
      </w:r>
      <w:r w:rsidRPr="00AC4E98">
        <w:rPr>
          <w:u w:val="single"/>
        </w:rPr>
        <w:t xml:space="preserve">LORD God of </w:t>
      </w:r>
      <w:smartTag w:uri="urn:schemas-microsoft-com:office:smarttags" w:element="country-region">
        <w:r w:rsidRPr="00AC4E98">
          <w:rPr>
            <w:u w:val="single"/>
          </w:rPr>
          <w:t>Israel</w:t>
        </w:r>
      </w:smartTag>
      <w:r w:rsidRPr="00AC4E98">
        <w:rPr>
          <w:u w:val="single"/>
        </w:rPr>
        <w:t xml:space="preserve"> gave the kingdom over </w:t>
      </w:r>
      <w:smartTag w:uri="urn:schemas-microsoft-com:office:smarttags" w:element="place">
        <w:smartTag w:uri="urn:schemas-microsoft-com:office:smarttags" w:element="country-region">
          <w:r w:rsidRPr="00AC4E98">
            <w:rPr>
              <w:u w:val="single"/>
            </w:rPr>
            <w:t>Israel</w:t>
          </w:r>
        </w:smartTag>
      </w:smartTag>
      <w:r w:rsidRPr="00AC4E98">
        <w:rPr>
          <w:u w:val="single"/>
        </w:rPr>
        <w:t xml:space="preserve"> to David</w:t>
      </w:r>
      <w:r w:rsidRPr="00AC4E98">
        <w:rPr>
          <w:b/>
          <w:u w:val="single"/>
        </w:rPr>
        <w:t xml:space="preserve"> for ever</w:t>
      </w:r>
      <w:r>
        <w:t>, even to him and to his sons by a covenant of salt?</w:t>
      </w:r>
    </w:p>
    <w:p w:rsidR="00F3085B" w:rsidRDefault="00F3085B" w:rsidP="00F3085B"/>
    <w:p w:rsidR="00F3085B" w:rsidRDefault="00F3085B" w:rsidP="00F3085B">
      <w:r>
        <w:t xml:space="preserve"> 6 Yet Jeroboam the son of Nebat, the servant of Solomon the son of David, is risen up, and hath rebelled against his lord.</w:t>
      </w:r>
    </w:p>
    <w:p w:rsidR="00F3085B" w:rsidRDefault="00F3085B" w:rsidP="00F3085B">
      <w:r>
        <w:t xml:space="preserve"> 7 And there are gathered unto him vain men, the children of Belial, and have strengthened themselves against Rehoboam the son of Solomon, when Rehoboam was young and tenderhearted, and could not withstand them.</w:t>
      </w:r>
    </w:p>
    <w:p w:rsidR="00F3085B" w:rsidRDefault="00F3085B" w:rsidP="00F3085B">
      <w:r>
        <w:t xml:space="preserve"> 8 And now ye </w:t>
      </w:r>
      <w:r w:rsidRPr="008C3646">
        <w:rPr>
          <w:u w:val="single"/>
        </w:rPr>
        <w:t>think to withstand the kingdom of the LORD in the hand of the sons of David</w:t>
      </w:r>
      <w:r>
        <w:t xml:space="preserve">; and ye </w:t>
      </w:r>
      <w:proofErr w:type="gramStart"/>
      <w:r>
        <w:t>be</w:t>
      </w:r>
      <w:proofErr w:type="gramEnd"/>
      <w:r>
        <w:t xml:space="preserve"> a great multitude, and there are with you golden calves, which Jeroboam made you for gods.</w:t>
      </w:r>
    </w:p>
    <w:p w:rsidR="00F3085B" w:rsidRDefault="00F3085B" w:rsidP="00F3085B">
      <w:r>
        <w:t xml:space="preserve"> 9 </w:t>
      </w:r>
      <w:r w:rsidRPr="008C3646">
        <w:rPr>
          <w:u w:val="single"/>
        </w:rPr>
        <w:t>Have ye not cast out the priests of the LORD</w:t>
      </w:r>
      <w:r>
        <w:t xml:space="preserve">, the </w:t>
      </w:r>
      <w:r w:rsidRPr="008C3646">
        <w:rPr>
          <w:u w:val="single"/>
        </w:rPr>
        <w:t>sons of Aaron</w:t>
      </w:r>
      <w:r>
        <w:t xml:space="preserve">, and the </w:t>
      </w:r>
      <w:r w:rsidRPr="008C3646">
        <w:rPr>
          <w:b/>
        </w:rPr>
        <w:t>Levites</w:t>
      </w:r>
      <w:r>
        <w:t xml:space="preserve">, and have made you priests after the manner of the nations of other lands? </w:t>
      </w:r>
      <w:proofErr w:type="gramStart"/>
      <w:r>
        <w:t>so</w:t>
      </w:r>
      <w:proofErr w:type="gramEnd"/>
      <w:r>
        <w:t xml:space="preserve"> that whosoever cometh to consecrate himself with a young bullock and seven rams, the same may be a priest of them that are no gods. </w:t>
      </w:r>
    </w:p>
    <w:p w:rsidR="00F3085B" w:rsidRDefault="00F3085B" w:rsidP="00F3085B"/>
    <w:p w:rsidR="00F3085B" w:rsidRDefault="00F3085B" w:rsidP="00F3085B">
      <w:pPr>
        <w:rPr>
          <w:u w:val="single"/>
        </w:rPr>
      </w:pPr>
      <w:r>
        <w:t xml:space="preserve"> 10 But as for us, </w:t>
      </w:r>
      <w:r w:rsidRPr="008C3646">
        <w:rPr>
          <w:b/>
        </w:rPr>
        <w:t>the LORD is our God</w:t>
      </w:r>
      <w:r>
        <w:t xml:space="preserve">, and </w:t>
      </w:r>
      <w:r w:rsidRPr="008C3646">
        <w:rPr>
          <w:u w:val="single"/>
        </w:rPr>
        <w:t>we have not forsaken him</w:t>
      </w:r>
      <w:r>
        <w:t xml:space="preserve">; and the priests, </w:t>
      </w:r>
      <w:proofErr w:type="gramStart"/>
      <w:r>
        <w:t>which</w:t>
      </w:r>
      <w:proofErr w:type="gramEnd"/>
      <w:r>
        <w:t xml:space="preserve"> minister unto the LORD, are the </w:t>
      </w:r>
      <w:r w:rsidRPr="008C3646">
        <w:rPr>
          <w:u w:val="single"/>
        </w:rPr>
        <w:t>sons of Aaron</w:t>
      </w:r>
      <w:r>
        <w:t xml:space="preserve">, and the </w:t>
      </w:r>
      <w:r w:rsidRPr="008C3646">
        <w:rPr>
          <w:u w:val="single"/>
        </w:rPr>
        <w:t>Levites wait upon their business:</w:t>
      </w:r>
    </w:p>
    <w:p w:rsidR="00F3085B" w:rsidRPr="008C3646" w:rsidRDefault="00F3085B" w:rsidP="00F3085B">
      <w:pPr>
        <w:rPr>
          <w:u w:val="single"/>
        </w:rPr>
      </w:pPr>
    </w:p>
    <w:p w:rsidR="00F3085B" w:rsidRDefault="00F3085B" w:rsidP="00F3085B">
      <w:r>
        <w:t xml:space="preserve"> 11 And they burn unto the LORD every morning and every evening burnt sacrifices and sweet incense: the shewbread also set </w:t>
      </w:r>
      <w:proofErr w:type="gramStart"/>
      <w:r>
        <w:t>they</w:t>
      </w:r>
      <w:proofErr w:type="gramEnd"/>
      <w:r>
        <w:t xml:space="preserve"> in order upon the pure table; and the candlestick of gold with the lamps thereof, to burn every evening: for </w:t>
      </w:r>
      <w:r w:rsidRPr="008C3646">
        <w:rPr>
          <w:b/>
        </w:rPr>
        <w:t>we keep the charge of the LORD our God</w:t>
      </w:r>
      <w:r>
        <w:t xml:space="preserve">; but </w:t>
      </w:r>
      <w:r w:rsidRPr="008C3646">
        <w:rPr>
          <w:u w:val="single"/>
        </w:rPr>
        <w:t>ye have forsaken him</w:t>
      </w:r>
      <w:r>
        <w:t>.</w:t>
      </w:r>
    </w:p>
    <w:p w:rsidR="00F3085B" w:rsidRDefault="00F3085B" w:rsidP="00F3085B"/>
    <w:p w:rsidR="00F3085B" w:rsidRPr="008C3646" w:rsidRDefault="00F3085B" w:rsidP="00F3085B">
      <w:pPr>
        <w:rPr>
          <w:b/>
          <w:u w:val="single"/>
        </w:rPr>
      </w:pPr>
      <w:r>
        <w:t xml:space="preserve"> 12 And, behold, </w:t>
      </w:r>
      <w:r w:rsidRPr="008C3646">
        <w:rPr>
          <w:b/>
        </w:rPr>
        <w:t>God himself is with us for our captain</w:t>
      </w:r>
      <w:r>
        <w:t xml:space="preserve">, and </w:t>
      </w:r>
      <w:r w:rsidRPr="008C3646">
        <w:rPr>
          <w:b/>
        </w:rPr>
        <w:t>his priests</w:t>
      </w:r>
      <w:r>
        <w:t xml:space="preserve"> with sounding </w:t>
      </w:r>
      <w:r w:rsidRPr="008C3646">
        <w:rPr>
          <w:u w:val="single"/>
        </w:rPr>
        <w:t>trumpets to cry alarm against you.</w:t>
      </w:r>
      <w:r>
        <w:t xml:space="preserve"> O children of </w:t>
      </w:r>
      <w:smartTag w:uri="urn:schemas-microsoft-com:office:smarttags" w:element="place">
        <w:smartTag w:uri="urn:schemas-microsoft-com:office:smarttags" w:element="country-region">
          <w:r>
            <w:t>Israel</w:t>
          </w:r>
        </w:smartTag>
      </w:smartTag>
      <w:r>
        <w:t xml:space="preserve">, </w:t>
      </w:r>
      <w:r w:rsidRPr="008C3646">
        <w:rPr>
          <w:b/>
        </w:rPr>
        <w:t xml:space="preserve">fight </w:t>
      </w:r>
      <w:proofErr w:type="gramStart"/>
      <w:r w:rsidRPr="008C3646">
        <w:rPr>
          <w:b/>
        </w:rPr>
        <w:t>ye</w:t>
      </w:r>
      <w:proofErr w:type="gramEnd"/>
      <w:r w:rsidRPr="008C3646">
        <w:rPr>
          <w:b/>
        </w:rPr>
        <w:t xml:space="preserve"> </w:t>
      </w:r>
      <w:r w:rsidRPr="008C3646">
        <w:rPr>
          <w:b/>
          <w:u w:val="single"/>
        </w:rPr>
        <w:t xml:space="preserve">not </w:t>
      </w:r>
      <w:r w:rsidRPr="008C3646">
        <w:rPr>
          <w:b/>
        </w:rPr>
        <w:t xml:space="preserve">against the LORD God of your fathers; for </w:t>
      </w:r>
      <w:r w:rsidRPr="008C3646">
        <w:rPr>
          <w:b/>
          <w:u w:val="single"/>
        </w:rPr>
        <w:t>ye shall not prosper.</w:t>
      </w:r>
    </w:p>
    <w:p w:rsidR="00F3085B" w:rsidRPr="008C3646" w:rsidRDefault="00F3085B" w:rsidP="00F3085B">
      <w:pPr>
        <w:rPr>
          <w:u w:val="single"/>
        </w:rPr>
      </w:pPr>
    </w:p>
    <w:p w:rsidR="00F3085B" w:rsidRDefault="00F3085B" w:rsidP="00F3085B">
      <w:r>
        <w:t xml:space="preserve">A strenuous but unsuccessful effort to bring back the ten tribes to their allegiance was made. His address to "Jeroboam and all </w:t>
      </w:r>
      <w:smartTag w:uri="urn:schemas-microsoft-com:office:smarttags" w:element="place">
        <w:smartTag w:uri="urn:schemas-microsoft-com:office:smarttags" w:element="country-region">
          <w:r>
            <w:t>Israel</w:t>
          </w:r>
        </w:smartTag>
      </w:smartTag>
      <w:r>
        <w:t>," before encountering them in battle, is worthy of being specially noticed (</w:t>
      </w:r>
      <w:r w:rsidRPr="008C3646">
        <w:t>2Ch 13:5-12</w:t>
      </w:r>
      <w:r>
        <w:t xml:space="preserve">). It was a very bloody battle, no fewer than 500,000 of the army of </w:t>
      </w:r>
      <w:smartTag w:uri="urn:schemas-microsoft-com:office:smarttags" w:element="place">
        <w:smartTag w:uri="urn:schemas-microsoft-com:office:smarttags" w:element="country-region">
          <w:r>
            <w:t>Israel</w:t>
          </w:r>
        </w:smartTag>
      </w:smartTag>
      <w:r>
        <w:t xml:space="preserve"> having perished on the field.</w:t>
      </w:r>
    </w:p>
    <w:p w:rsidR="00F3085B" w:rsidRDefault="00F3085B" w:rsidP="00F3085B">
      <w:r>
        <w:t xml:space="preserve"> </w:t>
      </w:r>
    </w:p>
    <w:p w:rsidR="00F3085B" w:rsidRDefault="00F3085B" w:rsidP="001C4E66">
      <w:pPr>
        <w:numPr>
          <w:ilvl w:val="0"/>
          <w:numId w:val="122"/>
        </w:numPr>
      </w:pPr>
      <w:r>
        <w:t xml:space="preserve">2Ch 13:13-14 </w:t>
      </w:r>
      <w:r w:rsidRPr="000A1222">
        <w:t>But Jeroboam caused an ambushment</w:t>
      </w:r>
      <w:r>
        <w:t>, (before and behind)</w:t>
      </w:r>
    </w:p>
    <w:p w:rsidR="00F3085B" w:rsidRDefault="00F3085B" w:rsidP="00F3085B">
      <w:pPr>
        <w:ind w:left="360"/>
      </w:pPr>
    </w:p>
    <w:p w:rsidR="00F3085B" w:rsidRDefault="00F3085B" w:rsidP="00F3085B">
      <w:r>
        <w:t xml:space="preserve">2Chron. 13:17 And Abijah and his people slew them with a great slaughter: so there fell down slain of </w:t>
      </w:r>
      <w:smartTag w:uri="urn:schemas-microsoft-com:office:smarttags" w:element="country-region">
        <w:smartTag w:uri="urn:schemas-microsoft-com:office:smarttags" w:element="place">
          <w:r>
            <w:t>Israel</w:t>
          </w:r>
        </w:smartTag>
      </w:smartTag>
      <w:r>
        <w:t xml:space="preserve"> </w:t>
      </w:r>
      <w:r w:rsidRPr="0092697F">
        <w:rPr>
          <w:b/>
          <w:u w:val="single"/>
        </w:rPr>
        <w:t>five hundred thousand chosen men</w:t>
      </w:r>
      <w:r>
        <w:t>.</w:t>
      </w:r>
    </w:p>
    <w:p w:rsidR="00F3085B" w:rsidRDefault="00F3085B" w:rsidP="00F3085B">
      <w:r>
        <w:t xml:space="preserve"> 18 Thus the children of </w:t>
      </w:r>
      <w:smartTag w:uri="urn:schemas-microsoft-com:office:smarttags" w:element="country-region">
        <w:r>
          <w:t>Israel</w:t>
        </w:r>
      </w:smartTag>
      <w:r>
        <w:t xml:space="preserve"> were brought under at that time, and the children of </w:t>
      </w:r>
      <w:smartTag w:uri="urn:schemas-microsoft-com:office:smarttags" w:element="place">
        <w:smartTag w:uri="urn:schemas-microsoft-com:office:smarttags" w:element="country-region">
          <w:r>
            <w:t>Judah</w:t>
          </w:r>
        </w:smartTag>
      </w:smartTag>
      <w:r>
        <w:t xml:space="preserve"> </w:t>
      </w:r>
      <w:r w:rsidRPr="000A1222">
        <w:rPr>
          <w:b/>
          <w:u w:val="single"/>
        </w:rPr>
        <w:t>prevailed</w:t>
      </w:r>
      <w:r>
        <w:t xml:space="preserve">, </w:t>
      </w:r>
      <w:r w:rsidRPr="000A1222">
        <w:rPr>
          <w:b/>
        </w:rPr>
        <w:t>because they relied upon the LORD God</w:t>
      </w:r>
      <w:r>
        <w:t xml:space="preserve"> of their fathers.</w:t>
      </w:r>
    </w:p>
    <w:p w:rsidR="00F3085B" w:rsidRDefault="00F3085B" w:rsidP="00F3085B">
      <w:r>
        <w:t xml:space="preserve"> </w:t>
      </w:r>
    </w:p>
    <w:p w:rsidR="00F3085B" w:rsidRDefault="00F3085B" w:rsidP="00F3085B">
      <w:r>
        <w:t xml:space="preserve">1Kings 15:3 </w:t>
      </w:r>
      <w:proofErr w:type="gramStart"/>
      <w:r>
        <w:t>And</w:t>
      </w:r>
      <w:proofErr w:type="gramEnd"/>
      <w:r>
        <w:t xml:space="preserve"> he walked in all the sins of his father, which he had done before him: and his heart was not perfect with the LORD his God, as the heart of David his father.</w:t>
      </w:r>
    </w:p>
    <w:p w:rsidR="00F3085B" w:rsidRDefault="00F3085B" w:rsidP="00F3085B"/>
    <w:p w:rsidR="00F3085B" w:rsidRPr="00F064BE" w:rsidRDefault="00F3085B" w:rsidP="00F3085B">
      <w:r w:rsidRPr="00F064BE">
        <w:t>2Ch</w:t>
      </w:r>
      <w:r>
        <w:t>ron.</w:t>
      </w:r>
      <w:r w:rsidRPr="00F064BE">
        <w:t xml:space="preserve"> 11:18 And Rehoboam took him Mahalath the daughter of Jerimoth the son of David to wife, and Abihail the daughter of Eliab the son of Jesse;</w:t>
      </w:r>
    </w:p>
    <w:p w:rsidR="00F3085B" w:rsidRPr="006A2F91" w:rsidRDefault="00F3085B" w:rsidP="00F3085B">
      <w:r w:rsidRPr="006A2F91">
        <w:t xml:space="preserve">19 Which bare him children; Jeush, and Shamariah, and </w:t>
      </w:r>
      <w:proofErr w:type="gramStart"/>
      <w:r w:rsidRPr="006A2F91">
        <w:t>Zaham.</w:t>
      </w:r>
      <w:proofErr w:type="gramEnd"/>
    </w:p>
    <w:p w:rsidR="00F3085B" w:rsidRDefault="00F3085B" w:rsidP="00F3085B">
      <w:r>
        <w:t xml:space="preserve">20 And after her he took Maachah the daughter of Absalom; which bare him Abijah, and Attai, and Ziza, and Shelomith. </w:t>
      </w:r>
    </w:p>
    <w:p w:rsidR="00F3085B" w:rsidRDefault="00F3085B" w:rsidP="00F3085B">
      <w:r>
        <w:t xml:space="preserve"> 21 And Rehoboam loved Maachah the daughter of Absalom above all his wives and his concubines: (for he took eighteen wives, and threescore concubines; and begat twenty and eight sons, and threescore daughters.)</w:t>
      </w:r>
    </w:p>
    <w:p w:rsidR="00F3085B" w:rsidRDefault="00F3085B" w:rsidP="00F3085B">
      <w:r>
        <w:t xml:space="preserve"> 22 And Rehoboam made Abijah the son of Maachah the chief, to be ruler among his brethren: for he thought to make him king.</w:t>
      </w:r>
    </w:p>
    <w:p w:rsidR="00F3085B" w:rsidRDefault="00F3085B" w:rsidP="00F3085B"/>
    <w:p w:rsidR="00F3085B" w:rsidRDefault="00F3085B" w:rsidP="00F3085B">
      <w:r>
        <w:t>The word "daughter" in 1</w:t>
      </w:r>
      <w:r w:rsidRPr="00C4714C">
        <w:t>Ki 15:2</w:t>
      </w:r>
      <w:r>
        <w:t xml:space="preserve"> elsewhere does, mean grand-daughter.</w:t>
      </w:r>
    </w:p>
    <w:p w:rsidR="00F3085B" w:rsidRDefault="00F3085B" w:rsidP="00F3085B"/>
    <w:p w:rsidR="00F3085B" w:rsidRDefault="00F3085B" w:rsidP="00F3085B">
      <w:r>
        <w:t xml:space="preserve">Asa            Southern Kingdom - </w:t>
      </w:r>
      <w:smartTag w:uri="urn:schemas-microsoft-com:office:smarttags" w:element="place">
        <w:smartTag w:uri="urn:schemas-microsoft-com:office:smarttags" w:element="country-region">
          <w:r>
            <w:t>Judah</w:t>
          </w:r>
        </w:smartTag>
      </w:smartTag>
      <w:r>
        <w:t xml:space="preserve"> </w:t>
      </w:r>
    </w:p>
    <w:p w:rsidR="00F3085B" w:rsidRDefault="00F3085B" w:rsidP="00F3085B">
      <w:r>
        <w:t xml:space="preserve">Baasha      Northern Kingdom – </w:t>
      </w:r>
      <w:smartTag w:uri="urn:schemas-microsoft-com:office:smarttags" w:element="place">
        <w:smartTag w:uri="urn:schemas-microsoft-com:office:smarttags" w:element="country-region">
          <w:r>
            <w:t>Israel</w:t>
          </w:r>
        </w:smartTag>
      </w:smartTag>
    </w:p>
    <w:p w:rsidR="00F3085B" w:rsidRDefault="00F3085B" w:rsidP="00F3085B"/>
    <w:p w:rsidR="00F3085B" w:rsidRDefault="00F3085B" w:rsidP="00F3085B">
      <w:r>
        <w:t>1Kings 15:10 -15</w:t>
      </w:r>
    </w:p>
    <w:p w:rsidR="00F3085B" w:rsidRDefault="00F3085B" w:rsidP="00F3085B"/>
    <w:p w:rsidR="00F3085B" w:rsidRDefault="00F3085B" w:rsidP="00F3085B">
      <w:pPr>
        <w:ind w:firstLine="288"/>
      </w:pPr>
      <w:r w:rsidRPr="00957368">
        <w:t>1.  </w:t>
      </w:r>
      <w:r w:rsidRPr="001B73E5">
        <w:rPr>
          <w:rFonts w:cs="Arial"/>
        </w:rPr>
        <w:t xml:space="preserve">Asa had a long, forty-one year reign over the Southern Kingdom (Judah) </w:t>
      </w:r>
      <w:proofErr w:type="gramStart"/>
      <w:r w:rsidRPr="001B73E5">
        <w:rPr>
          <w:rFonts w:cs="Arial"/>
        </w:rPr>
        <w:t>And</w:t>
      </w:r>
      <w:proofErr w:type="gramEnd"/>
      <w:r w:rsidRPr="001B73E5">
        <w:rPr>
          <w:rFonts w:cs="Arial"/>
        </w:rPr>
        <w:t xml:space="preserve"> he was not subjective to his grandmother Maacah's false worship</w:t>
      </w:r>
    </w:p>
    <w:p w:rsidR="00F3085B" w:rsidRPr="00957368" w:rsidRDefault="00F3085B" w:rsidP="00F3085B">
      <w:pPr>
        <w:ind w:firstLine="288"/>
      </w:pPr>
    </w:p>
    <w:p w:rsidR="00F3085B" w:rsidRDefault="00F3085B" w:rsidP="00F3085B">
      <w:pPr>
        <w:ind w:firstLine="288"/>
      </w:pPr>
      <w:r>
        <w:t>2.  </w:t>
      </w:r>
      <w:r w:rsidRPr="001B73E5">
        <w:rPr>
          <w:rFonts w:cs="Arial"/>
        </w:rPr>
        <w:t xml:space="preserve">Asa carried out a religious reform in </w:t>
      </w:r>
      <w:smartTag w:uri="urn:schemas-microsoft-com:office:smarttags" w:element="place">
        <w:smartTag w:uri="urn:schemas-microsoft-com:office:smarttags" w:element="country-region">
          <w:r w:rsidRPr="001B73E5">
            <w:rPr>
              <w:rFonts w:cs="Arial"/>
            </w:rPr>
            <w:t>Judah</w:t>
          </w:r>
        </w:smartTag>
      </w:smartTag>
      <w:r w:rsidRPr="001B73E5">
        <w:rPr>
          <w:rFonts w:cs="Arial"/>
        </w:rPr>
        <w:t xml:space="preserve">. Just as David had done, he lived a righteous life before the </w:t>
      </w:r>
      <w:r w:rsidRPr="001B73E5">
        <w:rPr>
          <w:rFonts w:cs="Arial"/>
          <w:smallCaps/>
        </w:rPr>
        <w:t>Lord</w:t>
      </w:r>
      <w:r w:rsidRPr="001B73E5">
        <w:rPr>
          <w:rFonts w:cs="Arial"/>
        </w:rPr>
        <w:t xml:space="preserve"> and established a just and moral government throughout the land. The first ten years of his rule were peaceful years: no wars or skirmishes threatened the borders of the Southern Kingdom</w:t>
      </w:r>
      <w:r>
        <w:rPr>
          <w:rFonts w:cs="Arial"/>
        </w:rPr>
        <w:t xml:space="preserve"> not </w:t>
      </w:r>
      <w:proofErr w:type="gramStart"/>
      <w:r>
        <w:rPr>
          <w:rFonts w:cs="Arial"/>
        </w:rPr>
        <w:t xml:space="preserve">until </w:t>
      </w:r>
      <w:r w:rsidRPr="001B73E5">
        <w:rPr>
          <w:rFonts w:cs="Arial"/>
        </w:rPr>
        <w:t>.</w:t>
      </w:r>
      <w:proofErr w:type="gramEnd"/>
      <w:r w:rsidRPr="00957368">
        <w:t xml:space="preserve"> </w:t>
      </w:r>
    </w:p>
    <w:p w:rsidR="00F3085B" w:rsidRDefault="00F3085B" w:rsidP="00F3085B">
      <w:pPr>
        <w:ind w:firstLine="288"/>
      </w:pPr>
    </w:p>
    <w:p w:rsidR="00F3085B" w:rsidRPr="001B73E5" w:rsidRDefault="00F3085B" w:rsidP="00F3085B">
      <w:pPr>
        <w:rPr>
          <w:rFonts w:cs="Arial"/>
        </w:rPr>
      </w:pPr>
      <w:r w:rsidRPr="00C36D4E">
        <w:t>2</w:t>
      </w:r>
      <w:r w:rsidRPr="001B73E5">
        <w:rPr>
          <w:rFonts w:cs="Arial"/>
        </w:rPr>
        <w:t>Ch</w:t>
      </w:r>
      <w:r>
        <w:rPr>
          <w:rFonts w:cs="Arial"/>
        </w:rPr>
        <w:t>ron.</w:t>
      </w:r>
      <w:r w:rsidRPr="00C36D4E">
        <w:t xml:space="preserve"> 14:1 </w:t>
      </w:r>
      <w:r w:rsidRPr="001B73E5">
        <w:rPr>
          <w:rFonts w:cs="Arial"/>
        </w:rPr>
        <w:t xml:space="preserve">So Abijah slept with his fathers, and they buried him in the city of </w:t>
      </w:r>
      <w:smartTag w:uri="urn:schemas-microsoft-com:office:smarttags" w:element="place">
        <w:smartTag w:uri="urn:schemas-microsoft-com:office:smarttags" w:element="City">
          <w:r w:rsidRPr="001B73E5">
            <w:rPr>
              <w:rFonts w:cs="Arial"/>
            </w:rPr>
            <w:t>David</w:t>
          </w:r>
        </w:smartTag>
      </w:smartTag>
      <w:r w:rsidRPr="001B73E5">
        <w:rPr>
          <w:rFonts w:cs="Arial"/>
        </w:rPr>
        <w:t xml:space="preserve">: and </w:t>
      </w:r>
      <w:r w:rsidRPr="00745CDF">
        <w:rPr>
          <w:rFonts w:cs="Arial"/>
          <w:b/>
        </w:rPr>
        <w:t xml:space="preserve">Asa </w:t>
      </w:r>
      <w:r w:rsidRPr="001B73E5">
        <w:rPr>
          <w:rFonts w:cs="Arial"/>
        </w:rPr>
        <w:t xml:space="preserve">his son reigned in his stead. In his days the </w:t>
      </w:r>
      <w:r w:rsidRPr="00745CDF">
        <w:rPr>
          <w:rFonts w:cs="Arial"/>
          <w:b/>
        </w:rPr>
        <w:t>land was quiet</w:t>
      </w:r>
      <w:r w:rsidRPr="001B73E5">
        <w:rPr>
          <w:rFonts w:cs="Arial"/>
        </w:rPr>
        <w:t xml:space="preserve"> </w:t>
      </w:r>
      <w:r w:rsidRPr="001B73E5">
        <w:rPr>
          <w:rFonts w:cs="Arial"/>
          <w:b/>
          <w:u w:val="single"/>
        </w:rPr>
        <w:t>ten years.</w:t>
      </w:r>
    </w:p>
    <w:p w:rsidR="00F3085B" w:rsidRPr="001B73E5" w:rsidRDefault="00F3085B" w:rsidP="00F3085B">
      <w:pPr>
        <w:ind w:firstLine="288"/>
        <w:rPr>
          <w:rFonts w:cs="Arial"/>
        </w:rPr>
      </w:pPr>
    </w:p>
    <w:p w:rsidR="00F3085B" w:rsidRPr="001B73E5" w:rsidRDefault="00F3085B" w:rsidP="00F3085B">
      <w:pPr>
        <w:ind w:firstLine="288"/>
        <w:rPr>
          <w:rFonts w:cs="Arial"/>
        </w:rPr>
      </w:pPr>
      <w:r>
        <w:rPr>
          <w:rFonts w:cs="Arial"/>
        </w:rPr>
        <w:t xml:space="preserve">  Three</w:t>
      </w:r>
      <w:r w:rsidRPr="001B73E5">
        <w:rPr>
          <w:rFonts w:cs="Arial"/>
        </w:rPr>
        <w:t xml:space="preserve"> very significant facts about his efforts to establish a righteous, just government</w:t>
      </w:r>
      <w:r>
        <w:rPr>
          <w:rFonts w:cs="Arial"/>
        </w:rPr>
        <w:t xml:space="preserve"> and one poor decision</w:t>
      </w:r>
      <w:r w:rsidRPr="001B73E5">
        <w:rPr>
          <w:rFonts w:cs="Arial"/>
        </w:rPr>
        <w:t>:</w:t>
      </w:r>
    </w:p>
    <w:p w:rsidR="00F3085B" w:rsidRDefault="00F3085B" w:rsidP="00F3085B">
      <w:pPr>
        <w:ind w:left="936" w:hanging="288"/>
        <w:rPr>
          <w:rFonts w:cs="Arial"/>
        </w:rPr>
      </w:pPr>
      <w:r w:rsidRPr="001B73E5">
        <w:rPr>
          <w:rFonts w:cs="Arial"/>
        </w:rPr>
        <w:t>a.</w:t>
      </w:r>
      <w:proofErr w:type="gramStart"/>
      <w:r w:rsidRPr="001B73E5">
        <w:rPr>
          <w:rFonts w:cs="Arial"/>
        </w:rPr>
        <w:t>  He</w:t>
      </w:r>
      <w:proofErr w:type="gramEnd"/>
      <w:r w:rsidRPr="001B73E5">
        <w:rPr>
          <w:rFonts w:cs="Arial"/>
        </w:rPr>
        <w:t xml:space="preserve"> banished the religious prostitutes, expelling them from the </w:t>
      </w:r>
      <w:smartTag w:uri="urn:schemas-microsoft-com:office:smarttags" w:element="place">
        <w:smartTag w:uri="urn:schemas-microsoft-com:office:smarttags" w:element="PlaceType">
          <w:r w:rsidRPr="001B73E5">
            <w:rPr>
              <w:rFonts w:cs="Arial"/>
            </w:rPr>
            <w:t>land</w:t>
          </w:r>
        </w:smartTag>
        <w:r w:rsidRPr="001B73E5">
          <w:rPr>
            <w:rFonts w:cs="Arial"/>
          </w:rPr>
          <w:t xml:space="preserve"> of </w:t>
        </w:r>
        <w:smartTag w:uri="urn:schemas-microsoft-com:office:smarttags" w:element="PlaceName">
          <w:r w:rsidRPr="001B73E5">
            <w:rPr>
              <w:rFonts w:cs="Arial"/>
            </w:rPr>
            <w:t>Judah</w:t>
          </w:r>
        </w:smartTag>
      </w:smartTag>
      <w:r w:rsidRPr="001B73E5">
        <w:rPr>
          <w:rFonts w:cs="Arial"/>
        </w:rPr>
        <w:t>. Engaging in sexual practices was forbidden throughout the nation.</w:t>
      </w:r>
      <w:r>
        <w:rPr>
          <w:rFonts w:cs="Arial"/>
        </w:rPr>
        <w:t xml:space="preserve">      </w:t>
      </w:r>
      <w:r w:rsidRPr="001B73E5">
        <w:rPr>
          <w:rFonts w:cs="Arial"/>
        </w:rPr>
        <w:t xml:space="preserve"> </w:t>
      </w:r>
    </w:p>
    <w:p w:rsidR="00F3085B" w:rsidRDefault="00F3085B" w:rsidP="00F3085B">
      <w:r>
        <w:lastRenderedPageBreak/>
        <w:t xml:space="preserve">I Kings 15:12 </w:t>
      </w:r>
      <w:proofErr w:type="gramStart"/>
      <w:r>
        <w:t>And</w:t>
      </w:r>
      <w:proofErr w:type="gramEnd"/>
      <w:r>
        <w:t xml:space="preserve"> he took away the sodomites out of the land, and removed all the idols that his fathers had made.</w:t>
      </w:r>
    </w:p>
    <w:p w:rsidR="00F3085B" w:rsidRDefault="00F3085B" w:rsidP="00F3085B"/>
    <w:p w:rsidR="00F3085B" w:rsidRPr="00C36D4E" w:rsidRDefault="00F3085B" w:rsidP="00F3085B">
      <w:r w:rsidRPr="00C36D4E">
        <w:t>1</w:t>
      </w:r>
      <w:r w:rsidRPr="001B73E5">
        <w:rPr>
          <w:rFonts w:cs="Arial"/>
        </w:rPr>
        <w:t>Kings</w:t>
      </w:r>
      <w:r w:rsidRPr="00C36D4E">
        <w:t xml:space="preserve"> 14:22 </w:t>
      </w:r>
      <w:r w:rsidRPr="001B73E5">
        <w:rPr>
          <w:rFonts w:cs="Arial"/>
        </w:rPr>
        <w:t xml:space="preserve">And </w:t>
      </w:r>
      <w:smartTag w:uri="urn:schemas-microsoft-com:office:smarttags" w:element="place">
        <w:smartTag w:uri="urn:schemas-microsoft-com:office:smarttags" w:element="country-region">
          <w:r w:rsidRPr="001B73E5">
            <w:rPr>
              <w:rFonts w:cs="Arial"/>
            </w:rPr>
            <w:t>Judah</w:t>
          </w:r>
        </w:smartTag>
      </w:smartTag>
      <w:r w:rsidRPr="001B73E5">
        <w:rPr>
          <w:rFonts w:cs="Arial"/>
        </w:rPr>
        <w:t xml:space="preserve"> did evil in the sight of the LORD, and they provoked him to jealousy with their sins which they had committed, above all that their fathers had done.</w:t>
      </w:r>
    </w:p>
    <w:p w:rsidR="00F3085B" w:rsidRPr="001B73E5" w:rsidRDefault="00F3085B" w:rsidP="00F3085B">
      <w:pPr>
        <w:ind w:left="936" w:hanging="288"/>
        <w:rPr>
          <w:rFonts w:cs="Arial"/>
        </w:rPr>
      </w:pPr>
    </w:p>
    <w:p w:rsidR="00F3085B" w:rsidRPr="001B73E5" w:rsidRDefault="00F3085B" w:rsidP="00F3085B">
      <w:pPr>
        <w:ind w:left="936" w:hanging="288"/>
        <w:rPr>
          <w:rFonts w:cs="Arial"/>
        </w:rPr>
      </w:pPr>
      <w:r w:rsidRPr="001B73E5">
        <w:rPr>
          <w:rFonts w:cs="Arial"/>
        </w:rPr>
        <w:t>b.</w:t>
      </w:r>
      <w:proofErr w:type="gramStart"/>
      <w:r w:rsidRPr="001B73E5">
        <w:rPr>
          <w:rFonts w:cs="Arial"/>
        </w:rPr>
        <w:t>  He</w:t>
      </w:r>
      <w:proofErr w:type="gramEnd"/>
      <w:r w:rsidRPr="001B73E5">
        <w:rPr>
          <w:rFonts w:cs="Arial"/>
        </w:rPr>
        <w:t xml:space="preserve"> remov</w:t>
      </w:r>
      <w:r>
        <w:rPr>
          <w:rFonts w:cs="Arial"/>
        </w:rPr>
        <w:t>ed all the idols his (fore fathers</w:t>
      </w:r>
      <w:r w:rsidRPr="001B73E5">
        <w:rPr>
          <w:rFonts w:cs="Arial"/>
        </w:rPr>
        <w:t xml:space="preserve">) had made and encouraged the people to true worship of the LORD. Undertaking this task no doubt took an enormous effort, for idolatry and false worship had become embedded in the nation, more so than ever before in the history of </w:t>
      </w:r>
      <w:smartTag w:uri="urn:schemas-microsoft-com:office:smarttags" w:element="place">
        <w:smartTag w:uri="urn:schemas-microsoft-com:office:smarttags" w:element="country-region">
          <w:r w:rsidRPr="001B73E5">
            <w:rPr>
              <w:rFonts w:cs="Arial"/>
            </w:rPr>
            <w:t>Israel</w:t>
          </w:r>
        </w:smartTag>
      </w:smartTag>
      <w:r w:rsidRPr="001B73E5">
        <w:rPr>
          <w:rFonts w:cs="Arial"/>
        </w:rPr>
        <w:t>.</w:t>
      </w:r>
      <w:r>
        <w:rPr>
          <w:rFonts w:cs="Arial"/>
        </w:rPr>
        <w:t xml:space="preserve">   (I Kings 15:13-15)</w:t>
      </w:r>
    </w:p>
    <w:p w:rsidR="00F3085B" w:rsidRPr="00C36D4E" w:rsidRDefault="00F3085B" w:rsidP="00F3085B">
      <w:pPr>
        <w:ind w:left="936" w:hanging="288"/>
      </w:pPr>
    </w:p>
    <w:p w:rsidR="00F3085B" w:rsidRDefault="00F3085B" w:rsidP="00F3085B">
      <w:pPr>
        <w:ind w:left="936" w:hanging="288"/>
        <w:rPr>
          <w:rFonts w:cs="Arial"/>
        </w:rPr>
      </w:pPr>
      <w:r w:rsidRPr="001B73E5">
        <w:rPr>
          <w:rFonts w:cs="Arial"/>
        </w:rPr>
        <w:t>c.</w:t>
      </w:r>
      <w:proofErr w:type="gramStart"/>
      <w:r w:rsidRPr="001B73E5">
        <w:rPr>
          <w:rFonts w:cs="Arial"/>
        </w:rPr>
        <w:t>  Asa</w:t>
      </w:r>
      <w:proofErr w:type="gramEnd"/>
      <w:r w:rsidRPr="001B73E5">
        <w:rPr>
          <w:rFonts w:cs="Arial"/>
        </w:rPr>
        <w:t xml:space="preserve"> was even able to depose or remove his grandmother Maacah fro</w:t>
      </w:r>
      <w:r>
        <w:rPr>
          <w:rFonts w:cs="Arial"/>
        </w:rPr>
        <w:t>m her position as queen mother  (I Kings 15:13)</w:t>
      </w:r>
      <w:r w:rsidRPr="001B73E5">
        <w:rPr>
          <w:rFonts w:cs="Arial"/>
        </w:rPr>
        <w:t xml:space="preserve"> </w:t>
      </w:r>
      <w:r>
        <w:rPr>
          <w:rFonts w:cs="Arial"/>
        </w:rPr>
        <w:t xml:space="preserve"> </w:t>
      </w:r>
    </w:p>
    <w:p w:rsidR="00F3085B" w:rsidRDefault="00F3085B" w:rsidP="00D338AE">
      <w:pPr>
        <w:ind w:left="936" w:hanging="288"/>
        <w:rPr>
          <w:rFonts w:cs="Arial"/>
        </w:rPr>
      </w:pPr>
      <w:r>
        <w:rPr>
          <w:rFonts w:cs="Arial"/>
        </w:rPr>
        <w:t xml:space="preserve">    </w:t>
      </w:r>
      <w:r w:rsidRPr="001B73E5">
        <w:rPr>
          <w:rFonts w:cs="Arial"/>
        </w:rPr>
        <w:t xml:space="preserve">For years she had influenced the people to worship the repulsive, </w:t>
      </w:r>
      <w:r w:rsidRPr="00744F10">
        <w:rPr>
          <w:rFonts w:cs="Arial"/>
          <w:b/>
          <w:u w:val="single"/>
        </w:rPr>
        <w:t>obscene image of the Asherah pole</w:t>
      </w:r>
      <w:r>
        <w:rPr>
          <w:rFonts w:cs="Arial"/>
        </w:rPr>
        <w:t xml:space="preserve">. </w:t>
      </w:r>
    </w:p>
    <w:p w:rsidR="00F3085B" w:rsidRDefault="00F3085B" w:rsidP="00F3085B">
      <w:pPr>
        <w:ind w:left="936" w:hanging="288"/>
        <w:rPr>
          <w:rFonts w:cs="Arial"/>
        </w:rPr>
      </w:pPr>
      <w:r>
        <w:rPr>
          <w:rFonts w:cs="Arial"/>
        </w:rPr>
        <w:t xml:space="preserve">   </w:t>
      </w:r>
    </w:p>
    <w:p w:rsidR="00F3085B" w:rsidRDefault="00F3085B" w:rsidP="00F3085B">
      <w:pPr>
        <w:ind w:left="936" w:hanging="288"/>
        <w:rPr>
          <w:rFonts w:cs="Arial"/>
        </w:rPr>
      </w:pPr>
      <w:r>
        <w:rPr>
          <w:rFonts w:cs="Arial"/>
        </w:rPr>
        <w:t xml:space="preserve">  Asa </w:t>
      </w:r>
      <w:r w:rsidRPr="001B73E5">
        <w:rPr>
          <w:rFonts w:cs="Arial"/>
        </w:rPr>
        <w:t xml:space="preserve">cut the pole down and burned it in the </w:t>
      </w:r>
      <w:smartTag w:uri="urn:schemas-microsoft-com:office:smarttags" w:element="place">
        <w:smartTag w:uri="urn:schemas-microsoft-com:office:smarttags" w:element="PlaceName">
          <w:r w:rsidRPr="001B73E5">
            <w:rPr>
              <w:rFonts w:cs="Arial"/>
            </w:rPr>
            <w:t>Kidron</w:t>
          </w:r>
        </w:smartTag>
        <w:r w:rsidRPr="001B73E5">
          <w:rPr>
            <w:rFonts w:cs="Arial"/>
          </w:rPr>
          <w:t xml:space="preserve"> </w:t>
        </w:r>
        <w:smartTag w:uri="urn:schemas-microsoft-com:office:smarttags" w:element="PlaceType">
          <w:r w:rsidRPr="001B73E5">
            <w:rPr>
              <w:rFonts w:cs="Arial"/>
            </w:rPr>
            <w:t>Valley</w:t>
          </w:r>
        </w:smartTag>
      </w:smartTag>
      <w:r w:rsidRPr="001B73E5">
        <w:rPr>
          <w:rFonts w:cs="Arial"/>
        </w:rPr>
        <w:t xml:space="preserve">. </w:t>
      </w:r>
      <w:proofErr w:type="gramStart"/>
      <w:r w:rsidRPr="001B73E5">
        <w:rPr>
          <w:rFonts w:cs="Arial"/>
        </w:rPr>
        <w:t xml:space="preserve">Removing his own grandmother from her exalted position shows just how deeply committed Asa was to the </w:t>
      </w:r>
      <w:r w:rsidRPr="001B73E5">
        <w:rPr>
          <w:rFonts w:cs="Arial"/>
          <w:smallCaps/>
        </w:rPr>
        <w:t>Lord</w:t>
      </w:r>
      <w:r w:rsidRPr="001B73E5">
        <w:rPr>
          <w:rFonts w:cs="Arial"/>
        </w:rPr>
        <w:t>.</w:t>
      </w:r>
      <w:proofErr w:type="gramEnd"/>
      <w:r w:rsidRPr="001B73E5">
        <w:rPr>
          <w:rFonts w:cs="Arial"/>
        </w:rPr>
        <w:t xml:space="preserve"> Obviously, his love for the </w:t>
      </w:r>
      <w:r w:rsidRPr="001B73E5">
        <w:rPr>
          <w:rFonts w:cs="Arial"/>
          <w:smallCaps/>
        </w:rPr>
        <w:t>Lord</w:t>
      </w:r>
      <w:r w:rsidRPr="001B73E5">
        <w:rPr>
          <w:rFonts w:cs="Arial"/>
        </w:rPr>
        <w:t xml:space="preserve"> was the deepest attachment he had, even deeper than his affection for his family. He loved the </w:t>
      </w:r>
      <w:r w:rsidRPr="001B73E5">
        <w:rPr>
          <w:rFonts w:cs="Arial"/>
          <w:smallCaps/>
        </w:rPr>
        <w:t>Lord</w:t>
      </w:r>
      <w:r w:rsidRPr="001B73E5">
        <w:rPr>
          <w:rFonts w:cs="Arial"/>
        </w:rPr>
        <w:t xml:space="preserve"> above all and he was determined to cleanse the land of idolatry and false worship.</w:t>
      </w:r>
    </w:p>
    <w:p w:rsidR="00F3085B" w:rsidRDefault="00F3085B" w:rsidP="00F3085B">
      <w:pPr>
        <w:ind w:left="936" w:hanging="288"/>
        <w:rPr>
          <w:rFonts w:cs="Arial"/>
        </w:rPr>
      </w:pPr>
    </w:p>
    <w:p w:rsidR="00F3085B" w:rsidRPr="00745CDF" w:rsidRDefault="00F3085B" w:rsidP="00F3085B">
      <w:pPr>
        <w:ind w:left="936" w:hanging="288"/>
        <w:rPr>
          <w:rFonts w:cs="Arial"/>
          <w:b/>
          <w:u w:val="single"/>
        </w:rPr>
      </w:pPr>
      <w:r w:rsidRPr="00745CDF">
        <w:rPr>
          <w:rFonts w:cs="Arial"/>
          <w:b/>
          <w:u w:val="single"/>
        </w:rPr>
        <w:t>A Very Poor Decision</w:t>
      </w:r>
    </w:p>
    <w:p w:rsidR="00F3085B" w:rsidRDefault="00F3085B" w:rsidP="001C4E66">
      <w:pPr>
        <w:numPr>
          <w:ilvl w:val="0"/>
          <w:numId w:val="120"/>
        </w:numPr>
        <w:rPr>
          <w:rFonts w:cs="Arial"/>
        </w:rPr>
      </w:pPr>
      <w:r w:rsidRPr="001B73E5">
        <w:rPr>
          <w:rFonts w:cs="Arial"/>
        </w:rPr>
        <w:t>Asa did n</w:t>
      </w:r>
      <w:r>
        <w:rPr>
          <w:rFonts w:cs="Arial"/>
        </w:rPr>
        <w:t>ot destroy all the high places    (I Kings 15:14)</w:t>
      </w:r>
    </w:p>
    <w:p w:rsidR="00F3085B" w:rsidRDefault="00F3085B" w:rsidP="00F3085B">
      <w:pPr>
        <w:ind w:left="648"/>
        <w:rPr>
          <w:rFonts w:cs="Arial"/>
        </w:rPr>
      </w:pPr>
    </w:p>
    <w:p w:rsidR="00F3085B" w:rsidRPr="00B14E28" w:rsidRDefault="00F3085B" w:rsidP="00F3085B">
      <w:pPr>
        <w:rPr>
          <w:rFonts w:cs="Arial"/>
        </w:rPr>
      </w:pPr>
      <w:r w:rsidRPr="00B14E28">
        <w:rPr>
          <w:rFonts w:cs="Arial"/>
        </w:rPr>
        <w:t>1Sa</w:t>
      </w:r>
      <w:r>
        <w:rPr>
          <w:rFonts w:cs="Arial"/>
        </w:rPr>
        <w:t>m.</w:t>
      </w:r>
      <w:r w:rsidRPr="00B14E28">
        <w:rPr>
          <w:rFonts w:cs="Arial"/>
        </w:rPr>
        <w:t xml:space="preserve"> 9:12 </w:t>
      </w:r>
      <w:proofErr w:type="gramStart"/>
      <w:r w:rsidRPr="00B14E28">
        <w:rPr>
          <w:rFonts w:cs="Arial"/>
        </w:rPr>
        <w:t>And</w:t>
      </w:r>
      <w:proofErr w:type="gramEnd"/>
      <w:r w:rsidRPr="00B14E28">
        <w:rPr>
          <w:rFonts w:cs="Arial"/>
        </w:rPr>
        <w:t xml:space="preserve"> they answered them, and said, He is; behold, he is before you: make haste now, for he came to day to the city; for there is a sacrifice of the people to day in the hi</w:t>
      </w:r>
      <w:r>
        <w:rPr>
          <w:rFonts w:cs="Arial"/>
        </w:rPr>
        <w:t xml:space="preserve">gh place: </w:t>
      </w:r>
    </w:p>
    <w:p w:rsidR="00F3085B" w:rsidRDefault="00F3085B" w:rsidP="00F3085B">
      <w:pPr>
        <w:rPr>
          <w:rFonts w:cs="Arial"/>
        </w:rPr>
      </w:pPr>
    </w:p>
    <w:p w:rsidR="00F3085B" w:rsidRDefault="00F3085B" w:rsidP="00F3085B">
      <w:pPr>
        <w:rPr>
          <w:rFonts w:cs="Arial"/>
        </w:rPr>
      </w:pPr>
      <w:proofErr w:type="gramStart"/>
      <w:r w:rsidRPr="00AF546F">
        <w:rPr>
          <w:rFonts w:cs="Arial"/>
        </w:rPr>
        <w:t>1Ki</w:t>
      </w:r>
      <w:r>
        <w:rPr>
          <w:rFonts w:cs="Arial"/>
        </w:rPr>
        <w:t xml:space="preserve">ngs </w:t>
      </w:r>
      <w:r w:rsidRPr="00AF546F">
        <w:rPr>
          <w:rFonts w:cs="Arial"/>
        </w:rPr>
        <w:t xml:space="preserve"> 3:2</w:t>
      </w:r>
      <w:proofErr w:type="gramEnd"/>
      <w:r w:rsidRPr="00AF546F">
        <w:rPr>
          <w:rFonts w:cs="Arial"/>
        </w:rPr>
        <w:t xml:space="preserve"> Only the people sacrificed in high places, because there was no house built unto the name of the LORD, until those days.</w:t>
      </w:r>
    </w:p>
    <w:p w:rsidR="00F3085B" w:rsidRPr="00AF546F" w:rsidRDefault="00F3085B" w:rsidP="00F3085B">
      <w:pPr>
        <w:ind w:left="720"/>
        <w:rPr>
          <w:rFonts w:cs="Arial"/>
        </w:rPr>
      </w:pPr>
    </w:p>
    <w:p w:rsidR="00F3085B" w:rsidRDefault="00F3085B" w:rsidP="00F3085B">
      <w:pPr>
        <w:rPr>
          <w:rFonts w:cs="Arial"/>
        </w:rPr>
      </w:pPr>
      <w:r w:rsidRPr="00B14E28">
        <w:rPr>
          <w:rFonts w:cs="Arial"/>
        </w:rPr>
        <w:t>1Ki</w:t>
      </w:r>
      <w:r>
        <w:rPr>
          <w:rFonts w:cs="Arial"/>
        </w:rPr>
        <w:t>ngs</w:t>
      </w:r>
      <w:r w:rsidRPr="00B14E28">
        <w:rPr>
          <w:rFonts w:cs="Arial"/>
        </w:rPr>
        <w:t xml:space="preserve"> 3:21 </w:t>
      </w:r>
      <w:proofErr w:type="gramStart"/>
      <w:r w:rsidRPr="00B14E28">
        <w:rPr>
          <w:rFonts w:cs="Arial"/>
        </w:rPr>
        <w:t>And</w:t>
      </w:r>
      <w:proofErr w:type="gramEnd"/>
      <w:r w:rsidRPr="00B14E28">
        <w:rPr>
          <w:rFonts w:cs="Arial"/>
        </w:rPr>
        <w:t xml:space="preserve"> when I rose in the morning to give my child suck, behold, it was dead: but when I had considered it in the morning, behold, it was not my son, which I did bear.</w:t>
      </w:r>
    </w:p>
    <w:p w:rsidR="00F3085B" w:rsidRPr="00B14E28" w:rsidRDefault="00F3085B" w:rsidP="00F3085B">
      <w:pPr>
        <w:rPr>
          <w:rFonts w:cs="Arial"/>
        </w:rPr>
      </w:pPr>
    </w:p>
    <w:p w:rsidR="00F3085B" w:rsidRPr="00B14E28" w:rsidRDefault="00F3085B" w:rsidP="00F3085B">
      <w:pPr>
        <w:rPr>
          <w:rFonts w:cs="Arial"/>
        </w:rPr>
      </w:pPr>
      <w:r w:rsidRPr="00B14E28">
        <w:rPr>
          <w:rFonts w:cs="Arial"/>
        </w:rPr>
        <w:t>2Ch</w:t>
      </w:r>
      <w:r>
        <w:rPr>
          <w:rFonts w:cs="Arial"/>
        </w:rPr>
        <w:t>ron.</w:t>
      </w:r>
      <w:r w:rsidRPr="00B14E28">
        <w:rPr>
          <w:rFonts w:cs="Arial"/>
        </w:rPr>
        <w:t xml:space="preserve"> </w:t>
      </w:r>
      <w:proofErr w:type="gramStart"/>
      <w:r w:rsidRPr="00B14E28">
        <w:rPr>
          <w:rFonts w:cs="Arial"/>
        </w:rPr>
        <w:t>14:2 And Asa</w:t>
      </w:r>
      <w:proofErr w:type="gramEnd"/>
      <w:r w:rsidRPr="00B14E28">
        <w:rPr>
          <w:rFonts w:cs="Arial"/>
        </w:rPr>
        <w:t xml:space="preserve"> did that which was good and right in the eyes of the LORD his God:</w:t>
      </w:r>
    </w:p>
    <w:p w:rsidR="00F3085B" w:rsidRPr="00B14E28" w:rsidRDefault="00F3085B" w:rsidP="00F3085B">
      <w:pPr>
        <w:rPr>
          <w:rFonts w:cs="Arial"/>
        </w:rPr>
      </w:pPr>
      <w:r w:rsidRPr="00B14E28">
        <w:rPr>
          <w:rFonts w:cs="Arial"/>
        </w:rPr>
        <w:t xml:space="preserve"> 3 For he took away the altars of the strange gods, and the high places, and </w:t>
      </w:r>
      <w:proofErr w:type="gramStart"/>
      <w:r w:rsidRPr="00B14E28">
        <w:rPr>
          <w:rFonts w:cs="Arial"/>
        </w:rPr>
        <w:t>brake</w:t>
      </w:r>
      <w:proofErr w:type="gramEnd"/>
      <w:r w:rsidRPr="00B14E28">
        <w:rPr>
          <w:rFonts w:cs="Arial"/>
        </w:rPr>
        <w:t xml:space="preserve"> down the images, and cut down th</w:t>
      </w:r>
      <w:r>
        <w:rPr>
          <w:rFonts w:cs="Arial"/>
        </w:rPr>
        <w:t xml:space="preserve">e groves: </w:t>
      </w:r>
    </w:p>
    <w:p w:rsidR="00F3085B" w:rsidRPr="001B73E5" w:rsidRDefault="00F3085B" w:rsidP="00F3085B">
      <w:pPr>
        <w:rPr>
          <w:rFonts w:cs="Arial"/>
        </w:rPr>
      </w:pPr>
      <w:r w:rsidRPr="001B73E5">
        <w:rPr>
          <w:rFonts w:cs="Arial"/>
        </w:rPr>
        <w:t xml:space="preserve"> Asa destroyed the high places where idols were worshipped, but he allowed other high places to remain where the </w:t>
      </w:r>
      <w:r w:rsidRPr="001B73E5">
        <w:rPr>
          <w:rFonts w:cs="Arial"/>
          <w:smallCaps/>
        </w:rPr>
        <w:t>Lord</w:t>
      </w:r>
      <w:r>
        <w:rPr>
          <w:rFonts w:cs="Arial"/>
        </w:rPr>
        <w:t xml:space="preserve"> Himself was worshipped. (I Kings 15:14)</w:t>
      </w:r>
    </w:p>
    <w:p w:rsidR="00F3085B" w:rsidRDefault="00F3085B" w:rsidP="00F3085B">
      <w:pPr>
        <w:ind w:firstLine="288"/>
        <w:rPr>
          <w:rFonts w:cs="Arial"/>
        </w:rPr>
      </w:pPr>
      <w:r w:rsidRPr="00957368">
        <w:t>3</w:t>
      </w:r>
      <w:r>
        <w:t xml:space="preserve">. </w:t>
      </w:r>
      <w:r>
        <w:rPr>
          <w:rFonts w:cs="Arial"/>
        </w:rPr>
        <w:t>H</w:t>
      </w:r>
      <w:r w:rsidRPr="001B73E5">
        <w:rPr>
          <w:rFonts w:cs="Arial"/>
        </w:rPr>
        <w:t xml:space="preserve">e was not only committed to the </w:t>
      </w:r>
      <w:r w:rsidRPr="001B73E5">
        <w:rPr>
          <w:rFonts w:cs="Arial"/>
          <w:smallCaps/>
        </w:rPr>
        <w:t>Lord</w:t>
      </w:r>
      <w:r w:rsidRPr="001B73E5">
        <w:rPr>
          <w:rFonts w:cs="Arial"/>
        </w:rPr>
        <w:t xml:space="preserve">, but also to the temple. Remember that his grandfather had used the wealth of the temple to pay tribute to the king of </w:t>
      </w:r>
      <w:smartTag w:uri="urn:schemas-microsoft-com:office:smarttags" w:element="country-region">
        <w:r w:rsidRPr="001B73E5">
          <w:rPr>
            <w:rFonts w:cs="Arial"/>
          </w:rPr>
          <w:t>Egypt</w:t>
        </w:r>
      </w:smartTag>
      <w:r w:rsidRPr="001B73E5">
        <w:rPr>
          <w:rFonts w:cs="Arial"/>
        </w:rPr>
        <w:t xml:space="preserve"> in order to keep the Egy</w:t>
      </w:r>
      <w:r>
        <w:rPr>
          <w:rFonts w:cs="Arial"/>
        </w:rPr>
        <w:t xml:space="preserve">ptians from destroying </w:t>
      </w:r>
      <w:smartTag w:uri="urn:schemas-microsoft-com:office:smarttags" w:element="place">
        <w:smartTag w:uri="urn:schemas-microsoft-com:office:smarttags" w:element="City">
          <w:r>
            <w:rPr>
              <w:rFonts w:cs="Arial"/>
            </w:rPr>
            <w:t>Jerusalem</w:t>
          </w:r>
        </w:smartTag>
      </w:smartTag>
      <w:r>
        <w:rPr>
          <w:rFonts w:cs="Arial"/>
        </w:rPr>
        <w:t xml:space="preserve">.  </w:t>
      </w:r>
    </w:p>
    <w:p w:rsidR="00F3085B" w:rsidRDefault="00F3085B" w:rsidP="00F3085B">
      <w:pPr>
        <w:rPr>
          <w:rFonts w:cs="Arial"/>
        </w:rPr>
      </w:pPr>
    </w:p>
    <w:p w:rsidR="00F3085B" w:rsidRPr="00B27966" w:rsidRDefault="00F3085B" w:rsidP="00F3085B">
      <w:pPr>
        <w:rPr>
          <w:rFonts w:cs="Arial"/>
        </w:rPr>
      </w:pPr>
      <w:r w:rsidRPr="00B27966">
        <w:rPr>
          <w:rFonts w:cs="Arial"/>
        </w:rPr>
        <w:t>1Ki</w:t>
      </w:r>
      <w:r>
        <w:rPr>
          <w:rFonts w:cs="Arial"/>
        </w:rPr>
        <w:t>ngs</w:t>
      </w:r>
      <w:r w:rsidRPr="00B27966">
        <w:rPr>
          <w:rFonts w:cs="Arial"/>
        </w:rPr>
        <w:t xml:space="preserve"> 14:25 </w:t>
      </w:r>
      <w:r>
        <w:rPr>
          <w:rFonts w:cs="Arial"/>
        </w:rPr>
        <w:t>-28</w:t>
      </w:r>
    </w:p>
    <w:p w:rsidR="00F3085B" w:rsidRPr="00801AE7" w:rsidRDefault="00F3085B" w:rsidP="00F3085B">
      <w:pPr>
        <w:rPr>
          <w:rFonts w:cs="Arial"/>
        </w:rPr>
      </w:pPr>
      <w:r w:rsidRPr="00801AE7">
        <w:rPr>
          <w:rFonts w:cs="Arial"/>
        </w:rPr>
        <w:t xml:space="preserve">1Ki 15:33 </w:t>
      </w:r>
      <w:proofErr w:type="gramStart"/>
      <w:r w:rsidRPr="00801AE7">
        <w:rPr>
          <w:rFonts w:cs="Arial"/>
        </w:rPr>
        <w:t>In</w:t>
      </w:r>
      <w:proofErr w:type="gramEnd"/>
      <w:r w:rsidRPr="00801AE7">
        <w:rPr>
          <w:rFonts w:cs="Arial"/>
        </w:rPr>
        <w:t xml:space="preserve"> the third year of Asa king of </w:t>
      </w:r>
      <w:smartTag w:uri="urn:schemas-microsoft-com:office:smarttags" w:element="country-region">
        <w:r w:rsidRPr="00801AE7">
          <w:rPr>
            <w:rFonts w:cs="Arial"/>
          </w:rPr>
          <w:t>Judah</w:t>
        </w:r>
      </w:smartTag>
      <w:r w:rsidRPr="00801AE7">
        <w:rPr>
          <w:rFonts w:cs="Arial"/>
        </w:rPr>
        <w:t xml:space="preserve"> began Baasha the son of Ahijah to reign over all </w:t>
      </w:r>
      <w:smartTag w:uri="urn:schemas-microsoft-com:office:smarttags" w:element="place">
        <w:smartTag w:uri="urn:schemas-microsoft-com:office:smarttags" w:element="country-region">
          <w:r w:rsidRPr="00801AE7">
            <w:rPr>
              <w:rFonts w:cs="Arial"/>
            </w:rPr>
            <w:t>Israel</w:t>
          </w:r>
        </w:smartTag>
      </w:smartTag>
      <w:r w:rsidRPr="00801AE7">
        <w:rPr>
          <w:rFonts w:cs="Arial"/>
        </w:rPr>
        <w:t xml:space="preserve"> in Tirzah, twenty and four years.</w:t>
      </w:r>
    </w:p>
    <w:p w:rsidR="00F3085B" w:rsidRPr="00801AE7" w:rsidRDefault="00F3085B" w:rsidP="00F3085B">
      <w:pPr>
        <w:rPr>
          <w:rFonts w:cs="Arial"/>
        </w:rPr>
      </w:pPr>
      <w:r w:rsidRPr="00801AE7">
        <w:rPr>
          <w:rFonts w:cs="Arial"/>
        </w:rPr>
        <w:t xml:space="preserve"> 34 And he did evil in the sight of the LORD, and walked in the way of Jeroboam, and in his sin wherewith he made </w:t>
      </w:r>
      <w:smartTag w:uri="urn:schemas-microsoft-com:office:smarttags" w:element="place">
        <w:smartTag w:uri="urn:schemas-microsoft-com:office:smarttags" w:element="country-region">
          <w:r w:rsidRPr="00801AE7">
            <w:rPr>
              <w:rFonts w:cs="Arial"/>
            </w:rPr>
            <w:t>Israel</w:t>
          </w:r>
        </w:smartTag>
      </w:smartTag>
      <w:r w:rsidRPr="00801AE7">
        <w:rPr>
          <w:rFonts w:cs="Arial"/>
        </w:rPr>
        <w:t xml:space="preserve"> to sin.</w:t>
      </w:r>
    </w:p>
    <w:p w:rsidR="00F3085B" w:rsidRPr="00801AE7" w:rsidRDefault="00F3085B" w:rsidP="00F3085B">
      <w:pPr>
        <w:rPr>
          <w:rFonts w:cs="Arial"/>
        </w:rPr>
      </w:pPr>
      <w:r>
        <w:rPr>
          <w:rFonts w:cs="Arial"/>
        </w:rPr>
        <w:lastRenderedPageBreak/>
        <w:t xml:space="preserve"> I Kings 15:1-7</w:t>
      </w:r>
    </w:p>
    <w:p w:rsidR="00F3085B" w:rsidRPr="00F00364" w:rsidRDefault="00F3085B" w:rsidP="00F3085B">
      <w:pPr>
        <w:rPr>
          <w:rFonts w:cs="Arial"/>
        </w:rPr>
      </w:pPr>
      <w:r w:rsidRPr="00F00364">
        <w:rPr>
          <w:rFonts w:cs="Arial"/>
        </w:rPr>
        <w:t>1Ki 15:17</w:t>
      </w:r>
      <w:r>
        <w:rPr>
          <w:rFonts w:cs="Arial"/>
        </w:rPr>
        <w:t>-19</w:t>
      </w:r>
    </w:p>
    <w:p w:rsidR="00F3085B" w:rsidRDefault="00F3085B" w:rsidP="00F3085B">
      <w:pPr>
        <w:rPr>
          <w:rFonts w:cs="Arial"/>
        </w:rPr>
      </w:pPr>
    </w:p>
    <w:p w:rsidR="00F3085B" w:rsidRDefault="00F3085B" w:rsidP="00F3085B">
      <w:pPr>
        <w:rPr>
          <w:rFonts w:cs="Arial"/>
        </w:rPr>
      </w:pPr>
      <w:r>
        <w:rPr>
          <w:rFonts w:cs="Arial"/>
        </w:rPr>
        <w:t xml:space="preserve">    </w:t>
      </w:r>
      <w:r w:rsidRPr="00957368">
        <w:t>4.  </w:t>
      </w:r>
      <w:r>
        <w:t xml:space="preserve">  </w:t>
      </w:r>
      <w:r>
        <w:rPr>
          <w:rFonts w:cs="Arial"/>
        </w:rPr>
        <w:t xml:space="preserve">War </w:t>
      </w:r>
      <w:r w:rsidRPr="001B73E5">
        <w:rPr>
          <w:rFonts w:cs="Arial"/>
        </w:rPr>
        <w:t>between Asa and</w:t>
      </w:r>
      <w:r>
        <w:rPr>
          <w:rFonts w:cs="Arial"/>
        </w:rPr>
        <w:t xml:space="preserve"> </w:t>
      </w:r>
      <w:proofErr w:type="gramStart"/>
      <w:r>
        <w:rPr>
          <w:rFonts w:cs="Arial"/>
        </w:rPr>
        <w:t xml:space="preserve">the </w:t>
      </w:r>
      <w:r w:rsidRPr="001B73E5">
        <w:rPr>
          <w:rFonts w:cs="Arial"/>
        </w:rPr>
        <w:t xml:space="preserve"> King</w:t>
      </w:r>
      <w:proofErr w:type="gramEnd"/>
      <w:r w:rsidRPr="001B73E5">
        <w:rPr>
          <w:rFonts w:cs="Arial"/>
        </w:rPr>
        <w:t xml:space="preserve"> Baasha, who was then </w:t>
      </w:r>
      <w:r>
        <w:rPr>
          <w:rFonts w:cs="Arial"/>
        </w:rPr>
        <w:t xml:space="preserve">ruling over the          </w:t>
      </w:r>
    </w:p>
    <w:p w:rsidR="00F3085B" w:rsidRPr="001B73E5" w:rsidRDefault="00F3085B" w:rsidP="00F3085B">
      <w:pPr>
        <w:ind w:left="648"/>
        <w:rPr>
          <w:rFonts w:cs="Arial"/>
        </w:rPr>
      </w:pPr>
      <w:proofErr w:type="gramStart"/>
      <w:r>
        <w:rPr>
          <w:rFonts w:cs="Arial"/>
        </w:rPr>
        <w:t>Northern Kingdon.</w:t>
      </w:r>
      <w:proofErr w:type="gramEnd"/>
      <w:r w:rsidRPr="001B73E5">
        <w:rPr>
          <w:rFonts w:cs="Arial"/>
        </w:rPr>
        <w:t xml:space="preserve"> This was a major military eng</w:t>
      </w:r>
      <w:r>
        <w:rPr>
          <w:rFonts w:cs="Arial"/>
        </w:rPr>
        <w:t>agement demanding      all-out war.</w:t>
      </w:r>
    </w:p>
    <w:p w:rsidR="00F3085B" w:rsidRPr="001B73E5" w:rsidRDefault="00F3085B" w:rsidP="00F3085B">
      <w:pPr>
        <w:ind w:left="936" w:hanging="288"/>
        <w:rPr>
          <w:rFonts w:cs="Arial"/>
        </w:rPr>
      </w:pPr>
      <w:r w:rsidRPr="001B73E5">
        <w:rPr>
          <w:rFonts w:cs="Arial"/>
        </w:rPr>
        <w:t>a.</w:t>
      </w:r>
      <w:proofErr w:type="gramStart"/>
      <w:r w:rsidRPr="001B73E5">
        <w:rPr>
          <w:rFonts w:cs="Arial"/>
        </w:rPr>
        <w:t>  King</w:t>
      </w:r>
      <w:proofErr w:type="gramEnd"/>
      <w:r w:rsidRPr="001B73E5">
        <w:rPr>
          <w:rFonts w:cs="Arial"/>
        </w:rPr>
        <w:t xml:space="preserve"> Baasha of the Northern Kingdom invaded </w:t>
      </w:r>
      <w:smartTag w:uri="urn:schemas-microsoft-com:office:smarttags" w:element="country-region">
        <w:smartTag w:uri="urn:schemas-microsoft-com:office:smarttags" w:element="place">
          <w:r w:rsidRPr="001B73E5">
            <w:rPr>
              <w:rFonts w:cs="Arial"/>
            </w:rPr>
            <w:t>Judah</w:t>
          </w:r>
        </w:smartTag>
      </w:smartTag>
      <w:r w:rsidRPr="001B73E5">
        <w:rPr>
          <w:rFonts w:cs="Arial"/>
        </w:rPr>
        <w:t>, conquering city after city including Ramah, which was only four m</w:t>
      </w:r>
      <w:r>
        <w:rPr>
          <w:rFonts w:cs="Arial"/>
        </w:rPr>
        <w:t xml:space="preserve">iles north of Jerusalem </w:t>
      </w:r>
      <w:r w:rsidRPr="001B73E5">
        <w:rPr>
          <w:rFonts w:cs="Arial"/>
        </w:rPr>
        <w:t>He was determined to conquer the Southern Kingdom.</w:t>
      </w:r>
    </w:p>
    <w:p w:rsidR="00F3085B" w:rsidRDefault="00F3085B" w:rsidP="00F3085B">
      <w:pPr>
        <w:ind w:left="936" w:hanging="288"/>
        <w:rPr>
          <w:rFonts w:cs="Arial"/>
        </w:rPr>
      </w:pPr>
      <w:r w:rsidRPr="001B73E5">
        <w:rPr>
          <w:rFonts w:cs="Arial"/>
        </w:rPr>
        <w:t>b.</w:t>
      </w:r>
      <w:proofErr w:type="gramStart"/>
      <w:r w:rsidRPr="001B73E5">
        <w:rPr>
          <w:rFonts w:cs="Arial"/>
        </w:rPr>
        <w:t>  Asa</w:t>
      </w:r>
      <w:proofErr w:type="gramEnd"/>
      <w:r w:rsidRPr="001B73E5">
        <w:rPr>
          <w:rFonts w:cs="Arial"/>
        </w:rPr>
        <w:t xml:space="preserve"> immediately sought a military alliance with Ben-Hadad, who was king of </w:t>
      </w:r>
      <w:smartTag w:uri="urn:schemas-microsoft-com:office:smarttags" w:element="country-region">
        <w:r w:rsidRPr="001B73E5">
          <w:rPr>
            <w:rFonts w:cs="Arial"/>
          </w:rPr>
          <w:t>Syria</w:t>
        </w:r>
      </w:smartTag>
      <w:r w:rsidRPr="001B73E5">
        <w:rPr>
          <w:rFonts w:cs="Arial"/>
        </w:rPr>
        <w:t xml:space="preserve"> or </w:t>
      </w:r>
      <w:smartTag w:uri="urn:schemas-microsoft-com:office:smarttags" w:element="place">
        <w:smartTag w:uri="urn:schemas-microsoft-com:office:smarttags" w:element="country-region">
          <w:r w:rsidRPr="001B73E5">
            <w:rPr>
              <w:rFonts w:cs="Arial"/>
            </w:rPr>
            <w:t>Aram</w:t>
          </w:r>
        </w:smartTag>
      </w:smartTag>
      <w:r>
        <w:rPr>
          <w:rFonts w:cs="Arial"/>
        </w:rPr>
        <w:t>.</w:t>
      </w:r>
      <w:r w:rsidRPr="001B73E5">
        <w:rPr>
          <w:rFonts w:cs="Arial"/>
        </w:rPr>
        <w:t xml:space="preserve"> This was a serious failure of Asa's, for he was </w:t>
      </w:r>
      <w:proofErr w:type="gramStart"/>
      <w:r w:rsidRPr="001B73E5">
        <w:rPr>
          <w:rFonts w:cs="Arial"/>
        </w:rPr>
        <w:t>trusting</w:t>
      </w:r>
      <w:proofErr w:type="gramEnd"/>
      <w:r w:rsidRPr="001B73E5">
        <w:rPr>
          <w:rFonts w:cs="Arial"/>
        </w:rPr>
        <w:t xml:space="preserve"> in man and failing to trust in God </w:t>
      </w:r>
    </w:p>
    <w:p w:rsidR="00F3085B" w:rsidRPr="00F00364" w:rsidRDefault="00F3085B" w:rsidP="00F3085B">
      <w:pPr>
        <w:rPr>
          <w:rFonts w:cs="Arial"/>
        </w:rPr>
      </w:pPr>
      <w:r w:rsidRPr="00F00364">
        <w:rPr>
          <w:rFonts w:cs="Arial"/>
        </w:rPr>
        <w:t xml:space="preserve">1Ki 15:17 And Baasha king of </w:t>
      </w:r>
      <w:smartTag w:uri="urn:schemas-microsoft-com:office:smarttags" w:element="country-region">
        <w:r w:rsidRPr="00F00364">
          <w:rPr>
            <w:rFonts w:cs="Arial"/>
          </w:rPr>
          <w:t>Israel</w:t>
        </w:r>
      </w:smartTag>
      <w:r w:rsidRPr="00F00364">
        <w:rPr>
          <w:rFonts w:cs="Arial"/>
        </w:rPr>
        <w:t xml:space="preserve"> went up against </w:t>
      </w:r>
      <w:smartTag w:uri="urn:schemas-microsoft-com:office:smarttags" w:element="country-region">
        <w:r w:rsidRPr="00F00364">
          <w:rPr>
            <w:rFonts w:cs="Arial"/>
          </w:rPr>
          <w:t>Judah</w:t>
        </w:r>
      </w:smartTag>
      <w:r w:rsidRPr="00F00364">
        <w:rPr>
          <w:rFonts w:cs="Arial"/>
        </w:rPr>
        <w:t xml:space="preserve">, and built Ramah, that he might not suffer any to go out or come in to Asa king of </w:t>
      </w:r>
      <w:smartTag w:uri="urn:schemas-microsoft-com:office:smarttags" w:element="place">
        <w:smartTag w:uri="urn:schemas-microsoft-com:office:smarttags" w:element="country-region">
          <w:r w:rsidRPr="00F00364">
            <w:rPr>
              <w:rFonts w:cs="Arial"/>
            </w:rPr>
            <w:t>Judah</w:t>
          </w:r>
        </w:smartTag>
      </w:smartTag>
      <w:r w:rsidRPr="00F00364">
        <w:rPr>
          <w:rFonts w:cs="Arial"/>
        </w:rPr>
        <w:t>.</w:t>
      </w:r>
    </w:p>
    <w:p w:rsidR="00F3085B" w:rsidRPr="00F00364" w:rsidRDefault="00F3085B" w:rsidP="00F3085B">
      <w:pPr>
        <w:rPr>
          <w:rFonts w:cs="Arial"/>
        </w:rPr>
      </w:pPr>
      <w:r w:rsidRPr="00F00364">
        <w:rPr>
          <w:rFonts w:cs="Arial"/>
        </w:rPr>
        <w:t xml:space="preserve"> 18 Then Asa took all the silver and the gold that were left in the treasures of the house of the LORD, and the treasures of the king's house, and delivered them into the hand of his servants: and king Asa sent them to Benhadad, the son of Tabrimon, the son of Hezion, king of Syria, that dwelt at Damascus, saying,</w:t>
      </w:r>
    </w:p>
    <w:p w:rsidR="00F3085B" w:rsidRDefault="00F3085B" w:rsidP="00F3085B">
      <w:pPr>
        <w:rPr>
          <w:rFonts w:cs="Arial"/>
        </w:rPr>
      </w:pPr>
      <w:r w:rsidRPr="00C477AB">
        <w:rPr>
          <w:rFonts w:cs="Arial"/>
        </w:rPr>
        <w:t xml:space="preserve">1Ki 15:19 There is a league between me and thee, and between my father and thy father: behold, I have sent unto thee a present of silver and gold; come and break thy league with Baasha king of </w:t>
      </w:r>
      <w:smartTag w:uri="urn:schemas-microsoft-com:office:smarttags" w:element="place">
        <w:smartTag w:uri="urn:schemas-microsoft-com:office:smarttags" w:element="country-region">
          <w:r w:rsidRPr="00C477AB">
            <w:rPr>
              <w:rFonts w:cs="Arial"/>
            </w:rPr>
            <w:t>Israel</w:t>
          </w:r>
        </w:smartTag>
      </w:smartTag>
      <w:r w:rsidRPr="00C477AB">
        <w:rPr>
          <w:rFonts w:cs="Arial"/>
        </w:rPr>
        <w:t>, that he m</w:t>
      </w:r>
      <w:r>
        <w:rPr>
          <w:rFonts w:cs="Arial"/>
        </w:rPr>
        <w:t>ay depart from me.</w:t>
      </w:r>
    </w:p>
    <w:p w:rsidR="00F3085B" w:rsidRDefault="00F3085B" w:rsidP="00F3085B">
      <w:pPr>
        <w:ind w:left="1008"/>
        <w:rPr>
          <w:rFonts w:cs="Arial"/>
        </w:rPr>
      </w:pPr>
      <w:r>
        <w:rPr>
          <w:rFonts w:cs="Arial"/>
        </w:rPr>
        <w:t xml:space="preserve">(II Chron. 15:7-10)  What a </w:t>
      </w:r>
      <w:r w:rsidRPr="001B73E5">
        <w:rPr>
          <w:rFonts w:cs="Arial"/>
        </w:rPr>
        <w:t>great cost it was</w:t>
      </w:r>
      <w:r>
        <w:rPr>
          <w:rFonts w:cs="Arial"/>
        </w:rPr>
        <w:t xml:space="preserve"> to the nation to empty</w:t>
      </w:r>
      <w:r w:rsidRPr="001B73E5">
        <w:rPr>
          <w:rFonts w:cs="Arial"/>
        </w:rPr>
        <w:t xml:space="preserve"> the treasuries of the temple and palace and sent a delegation with the riches to King Ben-Hadad requesting two things of the Syrian king. </w:t>
      </w:r>
    </w:p>
    <w:p w:rsidR="00F3085B" w:rsidRDefault="00F3085B" w:rsidP="001C4E66">
      <w:pPr>
        <w:numPr>
          <w:ilvl w:val="0"/>
          <w:numId w:val="121"/>
        </w:numPr>
        <w:rPr>
          <w:rFonts w:cs="Arial"/>
        </w:rPr>
      </w:pPr>
      <w:r w:rsidRPr="001B73E5">
        <w:rPr>
          <w:rFonts w:cs="Arial"/>
        </w:rPr>
        <w:t xml:space="preserve">He wanted Ben-Hadad to break his treaty with the </w:t>
      </w:r>
      <w:smartTag w:uri="urn:schemas-microsoft-com:office:smarttags" w:element="place">
        <w:r w:rsidRPr="001B73E5">
          <w:rPr>
            <w:rFonts w:cs="Arial"/>
          </w:rPr>
          <w:t>Northern Kingdom</w:t>
        </w:r>
      </w:smartTag>
      <w:r w:rsidRPr="001B73E5">
        <w:rPr>
          <w:rFonts w:cs="Arial"/>
        </w:rPr>
        <w:t xml:space="preserve"> </w:t>
      </w:r>
    </w:p>
    <w:p w:rsidR="00F3085B" w:rsidRPr="001B73E5" w:rsidRDefault="00F3085B" w:rsidP="001C4E66">
      <w:pPr>
        <w:numPr>
          <w:ilvl w:val="0"/>
          <w:numId w:val="121"/>
        </w:numPr>
        <w:rPr>
          <w:rFonts w:cs="Arial"/>
        </w:rPr>
      </w:pPr>
      <w:proofErr w:type="gramStart"/>
      <w:r w:rsidRPr="001B73E5">
        <w:rPr>
          <w:rFonts w:cs="Arial"/>
        </w:rPr>
        <w:t>and</w:t>
      </w:r>
      <w:proofErr w:type="gramEnd"/>
      <w:r w:rsidRPr="001B73E5">
        <w:rPr>
          <w:rFonts w:cs="Arial"/>
        </w:rPr>
        <w:t xml:space="preserve"> to sign a new treaty between </w:t>
      </w:r>
      <w:smartTag w:uri="urn:schemas-microsoft-com:office:smarttags" w:element="country-region">
        <w:r w:rsidRPr="001B73E5">
          <w:rPr>
            <w:rFonts w:cs="Arial"/>
          </w:rPr>
          <w:t>Judah</w:t>
        </w:r>
      </w:smartTag>
      <w:r w:rsidRPr="001B73E5">
        <w:rPr>
          <w:rFonts w:cs="Arial"/>
        </w:rPr>
        <w:t xml:space="preserve"> and </w:t>
      </w:r>
      <w:smartTag w:uri="urn:schemas-microsoft-com:office:smarttags" w:element="place">
        <w:smartTag w:uri="urn:schemas-microsoft-com:office:smarttags" w:element="country-region">
          <w:r w:rsidRPr="001B73E5">
            <w:rPr>
              <w:rFonts w:cs="Arial"/>
            </w:rPr>
            <w:t>Syria</w:t>
          </w:r>
        </w:smartTag>
      </w:smartTag>
      <w:r>
        <w:rPr>
          <w:rFonts w:cs="Arial"/>
        </w:rPr>
        <w:t>. (II Chron.15:18-19)</w:t>
      </w:r>
    </w:p>
    <w:p w:rsidR="00F3085B" w:rsidRPr="001B73E5" w:rsidRDefault="00F3085B" w:rsidP="00F3085B">
      <w:pPr>
        <w:ind w:left="936"/>
        <w:rPr>
          <w:rFonts w:cs="Arial"/>
        </w:rPr>
      </w:pPr>
      <w:r w:rsidRPr="001B73E5">
        <w:rPr>
          <w:rFonts w:cs="Arial"/>
        </w:rPr>
        <w:t>Asa had failed to pra</w:t>
      </w:r>
      <w:r>
        <w:rPr>
          <w:rFonts w:cs="Arial"/>
        </w:rPr>
        <w:t xml:space="preserve">y, to ask God for help </w:t>
      </w:r>
      <w:r w:rsidRPr="001B73E5">
        <w:rPr>
          <w:rFonts w:cs="Arial"/>
        </w:rPr>
        <w:t>He was placing his trust in man instead of in God. As a result, he was forced to strip the treasury of his own palace and that of the temple, which he had formerly built up and where he had no doubt dedicated the gifts to God and His service.</w:t>
      </w:r>
    </w:p>
    <w:p w:rsidR="00F3085B" w:rsidRPr="00943988" w:rsidRDefault="00F3085B" w:rsidP="00F3085B">
      <w:pPr>
        <w:ind w:left="936" w:hanging="288"/>
        <w:rPr>
          <w:rFonts w:cs="Arial"/>
          <w:color w:val="0000FF"/>
          <w:u w:val="single"/>
        </w:rPr>
      </w:pPr>
      <w:r w:rsidRPr="001B73E5">
        <w:rPr>
          <w:rFonts w:cs="Arial"/>
        </w:rPr>
        <w:t>c.</w:t>
      </w:r>
      <w:proofErr w:type="gramStart"/>
      <w:r w:rsidRPr="001B73E5">
        <w:rPr>
          <w:rFonts w:cs="Arial"/>
        </w:rPr>
        <w:t>  When</w:t>
      </w:r>
      <w:proofErr w:type="gramEnd"/>
      <w:r w:rsidRPr="001B73E5">
        <w:rPr>
          <w:rFonts w:cs="Arial"/>
        </w:rPr>
        <w:t xml:space="preserve"> the delegation arrived with the enormous treasure and wealth, Ben-Hadad was more than willing to accept King Asa's terms. He could greatly enrich his own wealth by breaking his treaty with the Northern Kingdom of Israel and supporting King Asa again</w:t>
      </w:r>
      <w:r>
        <w:rPr>
          <w:rFonts w:cs="Arial"/>
        </w:rPr>
        <w:t>st their invasion</w:t>
      </w:r>
      <w:r>
        <w:rPr>
          <w:rFonts w:cs="Arial"/>
          <w:color w:val="0000FF"/>
          <w:u w:val="single"/>
        </w:rPr>
        <w:t xml:space="preserve">         </w:t>
      </w:r>
    </w:p>
    <w:p w:rsidR="00F3085B" w:rsidRPr="001B73E5" w:rsidRDefault="00F3085B" w:rsidP="00F3085B">
      <w:pPr>
        <w:ind w:left="903"/>
        <w:rPr>
          <w:rFonts w:cs="Arial"/>
        </w:rPr>
      </w:pPr>
      <w:r>
        <w:rPr>
          <w:rFonts w:cs="Arial"/>
        </w:rPr>
        <w:t xml:space="preserve">(I Kings 15:20) </w:t>
      </w:r>
      <w:r w:rsidRPr="001B73E5">
        <w:rPr>
          <w:rFonts w:cs="Arial"/>
        </w:rPr>
        <w:t>Syrian forces</w:t>
      </w:r>
      <w:r>
        <w:rPr>
          <w:rFonts w:cs="Arial"/>
        </w:rPr>
        <w:t xml:space="preserve"> approaching</w:t>
      </w:r>
      <w:r w:rsidRPr="001B73E5">
        <w:rPr>
          <w:rFonts w:cs="Arial"/>
        </w:rPr>
        <w:t xml:space="preserve">, he swiftly invaded the Northern Kingdom of Israel and conquered a large area that gave him access to major trade routes running from </w:t>
      </w:r>
      <w:smartTag w:uri="urn:schemas-microsoft-com:office:smarttags" w:element="country-region">
        <w:r w:rsidRPr="001B73E5">
          <w:rPr>
            <w:rFonts w:cs="Arial"/>
          </w:rPr>
          <w:t>Egypt</w:t>
        </w:r>
      </w:smartTag>
      <w:r w:rsidRPr="001B73E5">
        <w:rPr>
          <w:rFonts w:cs="Arial"/>
        </w:rPr>
        <w:t xml:space="preserve"> and </w:t>
      </w:r>
      <w:smartTag w:uri="urn:schemas-microsoft-com:office:smarttags" w:element="country-region">
        <w:r w:rsidRPr="001B73E5">
          <w:rPr>
            <w:rFonts w:cs="Arial"/>
          </w:rPr>
          <w:t>Phoenicia</w:t>
        </w:r>
      </w:smartTag>
      <w:r w:rsidRPr="001B73E5">
        <w:rPr>
          <w:rFonts w:cs="Arial"/>
        </w:rPr>
        <w:t xml:space="preserve"> to </w:t>
      </w:r>
      <w:smartTag w:uri="urn:schemas-microsoft-com:office:smarttags" w:element="place">
        <w:smartTag w:uri="urn:schemas-microsoft-com:office:smarttags" w:element="country-region">
          <w:r w:rsidRPr="001B73E5">
            <w:rPr>
              <w:rFonts w:cs="Arial"/>
            </w:rPr>
            <w:t>Syria</w:t>
          </w:r>
        </w:smartTag>
      </w:smartTag>
      <w:r w:rsidRPr="001B73E5">
        <w:rPr>
          <w:rFonts w:cs="Arial"/>
        </w:rPr>
        <w:t>.</w:t>
      </w:r>
    </w:p>
    <w:p w:rsidR="00F3085B" w:rsidRPr="001B73E5" w:rsidRDefault="00F3085B" w:rsidP="00F3085B">
      <w:pPr>
        <w:ind w:left="936" w:hanging="288"/>
        <w:rPr>
          <w:rFonts w:cs="Arial"/>
        </w:rPr>
      </w:pPr>
      <w:r w:rsidRPr="001B73E5">
        <w:rPr>
          <w:rFonts w:cs="Arial"/>
        </w:rPr>
        <w:t xml:space="preserve">d.  As soon as King Baasha heard of the invasion of the Northern Kingdom by the Syrians, he was forced to retreat from Judah in order to block the </w:t>
      </w:r>
      <w:r>
        <w:rPr>
          <w:rFonts w:cs="Arial"/>
        </w:rPr>
        <w:t>invaders    (I Kings 15:21)</w:t>
      </w:r>
    </w:p>
    <w:p w:rsidR="00F3085B" w:rsidRDefault="00F3085B" w:rsidP="00F3085B">
      <w:pPr>
        <w:ind w:left="936" w:hanging="288"/>
        <w:rPr>
          <w:rFonts w:cs="Arial"/>
          <w:color w:val="0000FF"/>
          <w:u w:val="single"/>
        </w:rPr>
      </w:pPr>
      <w:r w:rsidRPr="001B73E5">
        <w:rPr>
          <w:rFonts w:cs="Arial"/>
        </w:rPr>
        <w:t>e.</w:t>
      </w:r>
      <w:proofErr w:type="gramStart"/>
      <w:r w:rsidRPr="001B73E5">
        <w:rPr>
          <w:rFonts w:cs="Arial"/>
        </w:rPr>
        <w:t>  When</w:t>
      </w:r>
      <w:proofErr w:type="gramEnd"/>
      <w:r w:rsidRPr="001B73E5">
        <w:rPr>
          <w:rFonts w:cs="Arial"/>
        </w:rPr>
        <w:t xml:space="preserve"> the army of the </w:t>
      </w:r>
      <w:smartTag w:uri="urn:schemas-microsoft-com:office:smarttags" w:element="place">
        <w:r w:rsidRPr="001B73E5">
          <w:rPr>
            <w:rFonts w:cs="Arial"/>
          </w:rPr>
          <w:t>Northern Kingdom</w:t>
        </w:r>
      </w:smartTag>
      <w:r w:rsidRPr="001B73E5">
        <w:rPr>
          <w:rFonts w:cs="Arial"/>
        </w:rPr>
        <w:t xml:space="preserve"> withdrew, Asa was able to mobilize his own force</w:t>
      </w:r>
      <w:r>
        <w:rPr>
          <w:rFonts w:cs="Arial"/>
        </w:rPr>
        <w:t>s, march out, and retake Ramah.    (I Kings 15:22)</w:t>
      </w:r>
      <w:r>
        <w:rPr>
          <w:rFonts w:cs="Arial"/>
          <w:color w:val="0000FF"/>
          <w:u w:val="single"/>
        </w:rPr>
        <w:t xml:space="preserve">  </w:t>
      </w:r>
    </w:p>
    <w:p w:rsidR="00F3085B" w:rsidRPr="001B73E5" w:rsidRDefault="00F3085B" w:rsidP="00F3085B">
      <w:pPr>
        <w:ind w:left="936" w:hanging="288"/>
        <w:rPr>
          <w:rFonts w:cs="Arial"/>
        </w:rPr>
      </w:pPr>
      <w:r>
        <w:rPr>
          <w:rFonts w:cs="Arial"/>
        </w:rPr>
        <w:t xml:space="preserve">     T</w:t>
      </w:r>
      <w:r w:rsidRPr="001B73E5">
        <w:rPr>
          <w:rFonts w:cs="Arial"/>
        </w:rPr>
        <w:t>he building materials l</w:t>
      </w:r>
      <w:r>
        <w:rPr>
          <w:rFonts w:cs="Arial"/>
        </w:rPr>
        <w:t xml:space="preserve">eft behind by Baasha was used </w:t>
      </w:r>
      <w:r w:rsidRPr="001B73E5">
        <w:rPr>
          <w:rFonts w:cs="Arial"/>
        </w:rPr>
        <w:t>to fortify Geba and Mizpah. These were two major cities that needed to be fortified as military strongholds in order to strengthen the border between the Northern and Southern</w:t>
      </w:r>
      <w:r>
        <w:rPr>
          <w:rFonts w:cs="Arial"/>
        </w:rPr>
        <w:t xml:space="preserve"> kingdoms and n</w:t>
      </w:r>
      <w:r w:rsidRPr="001B73E5">
        <w:rPr>
          <w:rFonts w:cs="Arial"/>
        </w:rPr>
        <w:t>o other invasion occurred during his lifetime.</w:t>
      </w:r>
    </w:p>
    <w:p w:rsidR="00F3085B" w:rsidRDefault="00F3085B" w:rsidP="00F3085B">
      <w:pPr>
        <w:ind w:left="936"/>
        <w:rPr>
          <w:rFonts w:cs="Arial"/>
        </w:rPr>
      </w:pPr>
      <w:r w:rsidRPr="001B73E5">
        <w:rPr>
          <w:rFonts w:cs="Arial"/>
        </w:rPr>
        <w:t xml:space="preserve">Asa had trusted in man instead of in God. He failed to trust the </w:t>
      </w:r>
      <w:r w:rsidRPr="001B73E5">
        <w:rPr>
          <w:rFonts w:cs="Arial"/>
          <w:smallCaps/>
        </w:rPr>
        <w:t>Lord</w:t>
      </w:r>
      <w:r w:rsidRPr="001B73E5">
        <w:rPr>
          <w:rFonts w:cs="Arial"/>
        </w:rPr>
        <w:t xml:space="preserve"> for deliverance. He had suffered a spiritual defeat that almost led to the conquest of </w:t>
      </w:r>
      <w:smartTag w:uri="urn:schemas-microsoft-com:office:smarttags" w:element="place">
        <w:smartTag w:uri="urn:schemas-microsoft-com:office:smarttags" w:element="country-region">
          <w:r w:rsidRPr="001B73E5">
            <w:rPr>
              <w:rFonts w:cs="Arial"/>
            </w:rPr>
            <w:t>Judah</w:t>
          </w:r>
        </w:smartTag>
      </w:smartTag>
      <w:r w:rsidRPr="001B73E5">
        <w:rPr>
          <w:rFonts w:cs="Arial"/>
        </w:rPr>
        <w:t xml:space="preserve">. In another Scripture, God sent His prophet Hanani to rebuke Asa for his unbelief, for having forsaken God and having trusted in man and the power of his </w:t>
      </w:r>
      <w:r w:rsidRPr="001B73E5">
        <w:rPr>
          <w:rFonts w:cs="Arial"/>
        </w:rPr>
        <w:lastRenderedPageBreak/>
        <w:t xml:space="preserve">military. Instead of receiving the rebuke humbly and in repentance, Asa had the prophet arrested, thrown in prison, and treated harshly. And from this point on, the prophets of God were often to be persecuted, treated harshly by the rulers of </w:t>
      </w:r>
      <w:smartTag w:uri="urn:schemas-microsoft-com:office:smarttags" w:element="place">
        <w:smartTag w:uri="urn:schemas-microsoft-com:office:smarttags" w:element="country-region">
          <w:r w:rsidRPr="001B73E5">
            <w:rPr>
              <w:rFonts w:cs="Arial"/>
            </w:rPr>
            <w:t>Israel</w:t>
          </w:r>
        </w:smartTag>
      </w:smartTag>
      <w:r w:rsidRPr="001B73E5">
        <w:rPr>
          <w:rFonts w:cs="Arial"/>
        </w:rPr>
        <w:t xml:space="preserve"> </w:t>
      </w:r>
    </w:p>
    <w:p w:rsidR="00F3085B" w:rsidRDefault="00F3085B" w:rsidP="00F3085B">
      <w:pPr>
        <w:ind w:left="936"/>
        <w:rPr>
          <w:rFonts w:cs="Arial"/>
        </w:rPr>
      </w:pPr>
    </w:p>
    <w:p w:rsidR="00F3085B" w:rsidRDefault="00F3085B" w:rsidP="00F3085B">
      <w:pPr>
        <w:jc w:val="center"/>
        <w:rPr>
          <w:rFonts w:cs="Arial"/>
        </w:rPr>
      </w:pPr>
      <w:r>
        <w:rPr>
          <w:rFonts w:cs="Arial"/>
        </w:rPr>
        <w:t>(IIChron. 16:7-10)   (II Kings17:13-14)</w:t>
      </w:r>
    </w:p>
    <w:p w:rsidR="00F3085B" w:rsidRDefault="00F3085B" w:rsidP="00F3085B">
      <w:pPr>
        <w:rPr>
          <w:rFonts w:cs="Arial"/>
          <w:b/>
          <w:u w:val="single"/>
        </w:rPr>
      </w:pPr>
      <w:proofErr w:type="gramStart"/>
      <w:r w:rsidRPr="000A4901">
        <w:rPr>
          <w:rFonts w:cs="Arial"/>
          <w:b/>
          <w:u w:val="single"/>
        </w:rPr>
        <w:t>Hanani  the</w:t>
      </w:r>
      <w:proofErr w:type="gramEnd"/>
      <w:r w:rsidRPr="000A4901">
        <w:rPr>
          <w:rFonts w:cs="Arial"/>
          <w:b/>
          <w:u w:val="single"/>
        </w:rPr>
        <w:t xml:space="preserve"> seer</w:t>
      </w:r>
      <w:r w:rsidRPr="000A4901">
        <w:rPr>
          <w:rFonts w:cs="Arial"/>
        </w:rPr>
        <w:t xml:space="preserve">                                      </w:t>
      </w:r>
      <w:r>
        <w:rPr>
          <w:rFonts w:cs="Arial"/>
          <w:b/>
          <w:u w:val="single"/>
        </w:rPr>
        <w:t>Seers and Prophets</w:t>
      </w:r>
    </w:p>
    <w:p w:rsidR="00F3085B" w:rsidRPr="00277D57" w:rsidRDefault="00F3085B" w:rsidP="00F3085B">
      <w:pPr>
        <w:rPr>
          <w:rFonts w:cs="Arial"/>
          <w:b/>
        </w:rPr>
      </w:pPr>
      <w:r>
        <w:rPr>
          <w:rFonts w:cs="Arial"/>
          <w:b/>
        </w:rPr>
        <w:t xml:space="preserve">                                                 </w:t>
      </w:r>
      <w:proofErr w:type="gramStart"/>
      <w:r w:rsidRPr="00277D57">
        <w:rPr>
          <w:rFonts w:cs="Arial"/>
          <w:b/>
        </w:rPr>
        <w:t>a</w:t>
      </w:r>
      <w:proofErr w:type="gramEnd"/>
      <w:r w:rsidRPr="00277D57">
        <w:rPr>
          <w:rFonts w:cs="Arial"/>
          <w:b/>
        </w:rPr>
        <w:t xml:space="preserve"> beholder in vision</w:t>
      </w:r>
      <w:r>
        <w:rPr>
          <w:rFonts w:cs="Arial"/>
          <w:b/>
        </w:rPr>
        <w:t xml:space="preserve"> – inspired man--prophecy</w:t>
      </w:r>
    </w:p>
    <w:p w:rsidR="00F3085B" w:rsidRPr="00DD0630" w:rsidRDefault="00F3085B" w:rsidP="00F3085B">
      <w:pPr>
        <w:rPr>
          <w:rFonts w:cs="Arial"/>
        </w:rPr>
      </w:pPr>
      <w:r w:rsidRPr="00DD0630">
        <w:rPr>
          <w:rFonts w:cs="Arial"/>
        </w:rPr>
        <w:t xml:space="preserve">2Ch 16:9 </w:t>
      </w:r>
      <w:proofErr w:type="gramStart"/>
      <w:r w:rsidRPr="00DD0630">
        <w:rPr>
          <w:rFonts w:cs="Arial"/>
        </w:rPr>
        <w:t>For</w:t>
      </w:r>
      <w:proofErr w:type="gramEnd"/>
      <w:r w:rsidRPr="00DD0630">
        <w:rPr>
          <w:rFonts w:cs="Arial"/>
        </w:rPr>
        <w:t xml:space="preserve"> the eyes of the LORD run to and fro throughout the whole earth, to shew himself strong in the behalf of them whose heart is perfect toward him. Herein thou hast done foolishly: therefore from henceforth </w:t>
      </w:r>
      <w:r>
        <w:rPr>
          <w:rFonts w:cs="Arial"/>
        </w:rPr>
        <w:t xml:space="preserve">thou shalt have wars. </w:t>
      </w:r>
    </w:p>
    <w:p w:rsidR="00F3085B" w:rsidRDefault="00F3085B" w:rsidP="00F3085B">
      <w:pPr>
        <w:ind w:left="936"/>
        <w:rPr>
          <w:rFonts w:cs="Arial"/>
        </w:rPr>
      </w:pPr>
    </w:p>
    <w:p w:rsidR="00F3085B" w:rsidRPr="00F27B1B" w:rsidRDefault="00F3085B" w:rsidP="00F3085B">
      <w:pPr>
        <w:rPr>
          <w:rFonts w:cs="Arial"/>
          <w:b/>
          <w:u w:val="single"/>
        </w:rPr>
      </w:pPr>
      <w:r w:rsidRPr="00F27B1B">
        <w:rPr>
          <w:rFonts w:cs="Arial"/>
        </w:rPr>
        <w:t xml:space="preserve">1Ki 15:23 The rest of all the acts of Asa, and all his might, and all that he did, and the cities which he built, are they not written in the book of the chronicles of the kings of Judah? Nevertheless in the time of his old age he was </w:t>
      </w:r>
      <w:r w:rsidRPr="00F27B1B">
        <w:rPr>
          <w:rFonts w:cs="Arial"/>
          <w:b/>
          <w:u w:val="single"/>
        </w:rPr>
        <w:t>diseased in his feet.</w:t>
      </w:r>
    </w:p>
    <w:p w:rsidR="00F3085B" w:rsidRDefault="00F3085B" w:rsidP="00F3085B"/>
    <w:p w:rsidR="00F3085B" w:rsidRDefault="00F3085B" w:rsidP="00F3085B">
      <w:r>
        <w:t xml:space="preserve">1Ki 19:15 And the LORD said unto him, Go, return on thy way to the wilderness of Damascus: and when thou comest, </w:t>
      </w:r>
      <w:r w:rsidRPr="007250E1">
        <w:rPr>
          <w:b/>
        </w:rPr>
        <w:t>anoint</w:t>
      </w:r>
      <w:r>
        <w:t xml:space="preserve"> </w:t>
      </w:r>
      <w:r w:rsidRPr="007250E1">
        <w:rPr>
          <w:b/>
          <w:u w:val="single"/>
        </w:rPr>
        <w:t>Hazael</w:t>
      </w:r>
      <w:r w:rsidRPr="007250E1">
        <w:rPr>
          <w:b/>
        </w:rPr>
        <w:t xml:space="preserve"> </w:t>
      </w:r>
      <w:r>
        <w:t>to be king over Syria:</w:t>
      </w:r>
    </w:p>
    <w:p w:rsidR="00F3085B" w:rsidRDefault="00F3085B" w:rsidP="00F3085B">
      <w:r>
        <w:t xml:space="preserve"> 16 And </w:t>
      </w:r>
      <w:r w:rsidRPr="007250E1">
        <w:rPr>
          <w:b/>
          <w:u w:val="single"/>
        </w:rPr>
        <w:t>Jehu</w:t>
      </w:r>
      <w:r>
        <w:t xml:space="preserve"> the son of Nimshi shalt thou anoint to be king over </w:t>
      </w:r>
      <w:smartTag w:uri="urn:schemas-microsoft-com:office:smarttags" w:element="place">
        <w:smartTag w:uri="urn:schemas-microsoft-com:office:smarttags" w:element="country-region">
          <w:r>
            <w:t>Israel</w:t>
          </w:r>
        </w:smartTag>
      </w:smartTag>
      <w:r>
        <w:t xml:space="preserve">: and </w:t>
      </w:r>
      <w:r w:rsidRPr="007250E1">
        <w:rPr>
          <w:b/>
          <w:u w:val="single"/>
        </w:rPr>
        <w:t>Elisha</w:t>
      </w:r>
      <w:r w:rsidRPr="007250E1">
        <w:rPr>
          <w:u w:val="single"/>
        </w:rPr>
        <w:t xml:space="preserve"> </w:t>
      </w:r>
      <w:r>
        <w:t xml:space="preserve">the son of Shaphat of Abelmeholah shalt thou anoint to be prophet in thy room. </w:t>
      </w:r>
    </w:p>
    <w:p w:rsidR="00F3085B" w:rsidRDefault="00F3085B" w:rsidP="00F3085B">
      <w:r>
        <w:t xml:space="preserve"> 17 And it shall come to pass, that him that escapeth the sword of Hazael shall Jehu slay: and him that escapeth from the sword of Jehu shall Elisha slay.</w:t>
      </w:r>
    </w:p>
    <w:p w:rsidR="00F3085B" w:rsidRDefault="00F3085B" w:rsidP="00F3085B">
      <w:r>
        <w:t xml:space="preserve"> 18 Yet I have left me seven thousand in </w:t>
      </w:r>
      <w:smartTag w:uri="urn:schemas-microsoft-com:office:smarttags" w:element="place">
        <w:smartTag w:uri="urn:schemas-microsoft-com:office:smarttags" w:element="country-region">
          <w:r>
            <w:t>Israel</w:t>
          </w:r>
        </w:smartTag>
      </w:smartTag>
      <w:r>
        <w:t xml:space="preserve">, all the knees which have not bowed unto Baal, and every mouth which hath not kissed him. </w:t>
      </w:r>
    </w:p>
    <w:p w:rsidR="00F3085B" w:rsidRDefault="00F3085B" w:rsidP="001C4E66">
      <w:pPr>
        <w:numPr>
          <w:ilvl w:val="0"/>
          <w:numId w:val="114"/>
        </w:numPr>
      </w:pPr>
      <w:r w:rsidRPr="007250E1">
        <w:rPr>
          <w:b/>
          <w:u w:val="single"/>
        </w:rPr>
        <w:t>Hazael</w:t>
      </w:r>
      <w:r w:rsidRPr="007250E1">
        <w:rPr>
          <w:b/>
        </w:rPr>
        <w:t xml:space="preserve"> </w:t>
      </w:r>
      <w:r>
        <w:t xml:space="preserve">to be king over </w:t>
      </w:r>
      <w:smartTag w:uri="urn:schemas-microsoft-com:office:smarttags" w:element="place">
        <w:smartTag w:uri="urn:schemas-microsoft-com:office:smarttags" w:element="country-region">
          <w:r>
            <w:t>Syria</w:t>
          </w:r>
        </w:smartTag>
      </w:smartTag>
    </w:p>
    <w:p w:rsidR="00F3085B" w:rsidRDefault="00F3085B" w:rsidP="001C4E66">
      <w:pPr>
        <w:numPr>
          <w:ilvl w:val="0"/>
          <w:numId w:val="114"/>
        </w:numPr>
      </w:pPr>
      <w:r w:rsidRPr="007250E1">
        <w:rPr>
          <w:b/>
          <w:u w:val="single"/>
        </w:rPr>
        <w:t>Jehu</w:t>
      </w:r>
      <w:r>
        <w:t xml:space="preserve"> the son of Nimshi shalt thou anoint to be king over </w:t>
      </w:r>
      <w:smartTag w:uri="urn:schemas-microsoft-com:office:smarttags" w:element="place">
        <w:smartTag w:uri="urn:schemas-microsoft-com:office:smarttags" w:element="country-region">
          <w:r>
            <w:t>Israel</w:t>
          </w:r>
        </w:smartTag>
      </w:smartTag>
      <w:r>
        <w:t>:</w:t>
      </w:r>
    </w:p>
    <w:p w:rsidR="00F3085B" w:rsidRDefault="00F3085B" w:rsidP="001C4E66">
      <w:pPr>
        <w:numPr>
          <w:ilvl w:val="0"/>
          <w:numId w:val="114"/>
        </w:numPr>
      </w:pPr>
      <w:r w:rsidRPr="007250E1">
        <w:rPr>
          <w:b/>
          <w:u w:val="single"/>
        </w:rPr>
        <w:t>Elisha</w:t>
      </w:r>
      <w:r w:rsidRPr="007250E1">
        <w:rPr>
          <w:u w:val="single"/>
        </w:rPr>
        <w:t xml:space="preserve"> </w:t>
      </w:r>
      <w:r>
        <w:t>the son of Shaphat of Abelmeholah shalt thou anoint to be prophet in thy room.</w:t>
      </w:r>
    </w:p>
    <w:p w:rsidR="00F3085B" w:rsidRDefault="00F3085B" w:rsidP="00F3085B"/>
    <w:p w:rsidR="00F3085B" w:rsidRPr="00752442" w:rsidRDefault="00F3085B" w:rsidP="00F3085B">
      <w:pPr>
        <w:rPr>
          <w:b/>
        </w:rPr>
      </w:pPr>
      <w:r w:rsidRPr="00752442">
        <w:rPr>
          <w:b/>
        </w:rPr>
        <w:t xml:space="preserve">Hazael king of </w:t>
      </w:r>
      <w:smartTag w:uri="urn:schemas-microsoft-com:office:smarttags" w:element="country-region">
        <w:smartTag w:uri="urn:schemas-microsoft-com:office:smarttags" w:element="place">
          <w:r w:rsidRPr="00752442">
            <w:rPr>
              <w:b/>
            </w:rPr>
            <w:t>Syria</w:t>
          </w:r>
        </w:smartTag>
      </w:smartTag>
    </w:p>
    <w:p w:rsidR="00F3085B" w:rsidRDefault="00F3085B" w:rsidP="00F3085B"/>
    <w:p w:rsidR="00F3085B" w:rsidRDefault="00F3085B" w:rsidP="00F3085B">
      <w:r>
        <w:t xml:space="preserve">2Ki 8:7 And Elisha came to </w:t>
      </w:r>
      <w:smartTag w:uri="urn:schemas-microsoft-com:office:smarttags" w:element="City">
        <w:r>
          <w:t>Damascus</w:t>
        </w:r>
      </w:smartTag>
      <w:r>
        <w:t xml:space="preserve">; and Benhadad the king of </w:t>
      </w:r>
      <w:smartTag w:uri="urn:schemas-microsoft-com:office:smarttags" w:element="place">
        <w:smartTag w:uri="urn:schemas-microsoft-com:office:smarttags" w:element="country-region">
          <w:r>
            <w:t>Syria</w:t>
          </w:r>
        </w:smartTag>
      </w:smartTag>
      <w:r>
        <w:t xml:space="preserve"> was sick; and it was told him, saying, </w:t>
      </w:r>
      <w:proofErr w:type="gramStart"/>
      <w:r>
        <w:t>The</w:t>
      </w:r>
      <w:proofErr w:type="gramEnd"/>
      <w:r>
        <w:t xml:space="preserve"> man of God is come hither.</w:t>
      </w:r>
    </w:p>
    <w:p w:rsidR="00F3085B" w:rsidRDefault="00F3085B" w:rsidP="00F3085B">
      <w:r>
        <w:t xml:space="preserve"> 8 And the king said unto Hazael, Take a present in thine hand, and go, meet the man of God, and enquire of the LORD by him, saying, Shall I recover of this disease?</w:t>
      </w:r>
    </w:p>
    <w:p w:rsidR="00F3085B" w:rsidRDefault="00F3085B" w:rsidP="00F3085B">
      <w:r>
        <w:t xml:space="preserve"> 9 So Hazael went to meet him, and took a present with him, even of every good thing of Damascus, forty camels' burden, and came and stood before him, and said, Thy son Benhadad king of Syria hath sent me to thee, saying, Shall I recover of this disease? </w:t>
      </w:r>
    </w:p>
    <w:p w:rsidR="00F3085B" w:rsidRDefault="00F3085B" w:rsidP="00F3085B">
      <w:r>
        <w:t xml:space="preserve"> 10 And Elisha said unto him, Go, say unto him, Thou mayest certainly recover: howbeit the LORD hath shewed me that he shall surely die.</w:t>
      </w:r>
    </w:p>
    <w:p w:rsidR="00F3085B" w:rsidRDefault="00F3085B" w:rsidP="00F3085B">
      <w:r>
        <w:t xml:space="preserve"> 11 And he settled his countenance stedfastly, until he was ashamed: and the man of God wept. </w:t>
      </w:r>
    </w:p>
    <w:p w:rsidR="00F3085B" w:rsidRDefault="00F3085B" w:rsidP="00F3085B">
      <w:r>
        <w:t xml:space="preserve"> 12 And Hazael said, </w:t>
      </w:r>
      <w:proofErr w:type="gramStart"/>
      <w:r>
        <w:t>Why</w:t>
      </w:r>
      <w:proofErr w:type="gramEnd"/>
      <w:r>
        <w:t xml:space="preserve"> weepeth my lord? And he answered, Because I know the evil that thou wilt do unto the children of Israel: their strong holds wilt thou set on fire, and their young men wilt thou slay with the sword, and wilt dash their children, and rip up their women with child.</w:t>
      </w:r>
    </w:p>
    <w:p w:rsidR="00F3085B" w:rsidRDefault="00F3085B" w:rsidP="00F3085B">
      <w:r>
        <w:t xml:space="preserve"> 13 And Hazael said, </w:t>
      </w:r>
      <w:proofErr w:type="gramStart"/>
      <w:r>
        <w:t>But</w:t>
      </w:r>
      <w:proofErr w:type="gramEnd"/>
      <w:r>
        <w:t xml:space="preserve"> what, is thy servant a dog, that he should do this great thing? And Elisha </w:t>
      </w:r>
      <w:proofErr w:type="gramStart"/>
      <w:r>
        <w:t>answered,</w:t>
      </w:r>
      <w:proofErr w:type="gramEnd"/>
      <w:r>
        <w:t xml:space="preserve"> The LORD hath shewed me that thou shalt be king over </w:t>
      </w:r>
      <w:smartTag w:uri="urn:schemas-microsoft-com:office:smarttags" w:element="place">
        <w:smartTag w:uri="urn:schemas-microsoft-com:office:smarttags" w:element="country-region">
          <w:r>
            <w:t>Syria</w:t>
          </w:r>
        </w:smartTag>
      </w:smartTag>
      <w:r>
        <w:t>.</w:t>
      </w:r>
    </w:p>
    <w:p w:rsidR="00F3085B" w:rsidRDefault="00F3085B" w:rsidP="00F3085B">
      <w:r>
        <w:t xml:space="preserve"> 14 So he departed from Elisha, and came to his master; who said to him, </w:t>
      </w:r>
      <w:proofErr w:type="gramStart"/>
      <w:r>
        <w:t>What</w:t>
      </w:r>
      <w:proofErr w:type="gramEnd"/>
      <w:r>
        <w:t xml:space="preserve"> said Elisha to thee? And he answered, He told me that thou shouldest surely recover.</w:t>
      </w:r>
    </w:p>
    <w:p w:rsidR="00F3085B" w:rsidRDefault="00F3085B" w:rsidP="00F3085B">
      <w:r>
        <w:lastRenderedPageBreak/>
        <w:t xml:space="preserve"> 15 And it came to pass on the morrow, that he took a thick cloth, and dipped it in water, and spread it on his face, so that he died: and Hazael reigned in his stead.</w:t>
      </w:r>
    </w:p>
    <w:p w:rsidR="00F3085B" w:rsidRDefault="00F3085B" w:rsidP="00F3085B"/>
    <w:p w:rsidR="00F3085B" w:rsidRDefault="00F3085B" w:rsidP="00F3085B">
      <w:r>
        <w:t xml:space="preserve">2Ki 8:28 </w:t>
      </w:r>
      <w:proofErr w:type="gramStart"/>
      <w:r>
        <w:t>And</w:t>
      </w:r>
      <w:proofErr w:type="gramEnd"/>
      <w:r>
        <w:t xml:space="preserve"> he went with Joram the son of Ahab to the war against Hazael king of Syria in Ramothgilead; and the Syrians wounded Joram.</w:t>
      </w:r>
    </w:p>
    <w:p w:rsidR="00F3085B" w:rsidRDefault="00F3085B" w:rsidP="00F3085B">
      <w:r>
        <w:t xml:space="preserve"> 29 And king Joram went back to be healed in Jezreel of the wounds which the Syrians had given him at Ramah, when he fought against Hazael king of </w:t>
      </w:r>
      <w:smartTag w:uri="urn:schemas-microsoft-com:office:smarttags" w:element="place">
        <w:smartTag w:uri="urn:schemas-microsoft-com:office:smarttags" w:element="country-region">
          <w:r>
            <w:t>Syria</w:t>
          </w:r>
        </w:smartTag>
      </w:smartTag>
      <w:r>
        <w:t xml:space="preserve">. And Ahaziah the son of Jehoram king of </w:t>
      </w:r>
      <w:smartTag w:uri="urn:schemas-microsoft-com:office:smarttags" w:element="place">
        <w:smartTag w:uri="urn:schemas-microsoft-com:office:smarttags" w:element="country-region">
          <w:r>
            <w:t>Judah</w:t>
          </w:r>
        </w:smartTag>
      </w:smartTag>
      <w:r>
        <w:t xml:space="preserve"> went down to see Joram the son of Ahab in Jezreel, because he was sick. </w:t>
      </w:r>
    </w:p>
    <w:p w:rsidR="00F3085B" w:rsidRDefault="00F3085B" w:rsidP="00F3085B"/>
    <w:p w:rsidR="00F3085B" w:rsidRPr="00963945" w:rsidRDefault="00F3085B" w:rsidP="00F3085B">
      <w:pPr>
        <w:rPr>
          <w:b/>
        </w:rPr>
      </w:pPr>
      <w:r w:rsidRPr="007250E1">
        <w:rPr>
          <w:b/>
          <w:u w:val="single"/>
        </w:rPr>
        <w:t>Jehu</w:t>
      </w:r>
      <w:r>
        <w:t xml:space="preserve"> </w:t>
      </w:r>
      <w:r w:rsidRPr="00963945">
        <w:t>the son of Jehoshaphat the son of Nimshi,</w:t>
      </w:r>
      <w:r>
        <w:t xml:space="preserve"> - king over </w:t>
      </w:r>
      <w:smartTag w:uri="urn:schemas-microsoft-com:office:smarttags" w:element="place">
        <w:smartTag w:uri="urn:schemas-microsoft-com:office:smarttags" w:element="country-region">
          <w:r w:rsidRPr="00963945">
            <w:rPr>
              <w:b/>
            </w:rPr>
            <w:t>Israel</w:t>
          </w:r>
        </w:smartTag>
      </w:smartTag>
    </w:p>
    <w:p w:rsidR="00F3085B" w:rsidRDefault="00F3085B" w:rsidP="00F3085B">
      <w:r>
        <w:t xml:space="preserve">2Ki 9:14 </w:t>
      </w:r>
      <w:proofErr w:type="gramStart"/>
      <w:r>
        <w:t>So</w:t>
      </w:r>
      <w:proofErr w:type="gramEnd"/>
      <w:r>
        <w:t xml:space="preserve"> Jehu the son of Jehoshaphat the son of Nimshi conspired against Joram. (Now Joram had kept Ramothgilead, he and all </w:t>
      </w:r>
      <w:smartTag w:uri="urn:schemas-microsoft-com:office:smarttags" w:element="country-region">
        <w:r>
          <w:t>Israel</w:t>
        </w:r>
      </w:smartTag>
      <w:r>
        <w:t xml:space="preserve">, because of Hazael king of </w:t>
      </w:r>
      <w:smartTag w:uri="urn:schemas-microsoft-com:office:smarttags" w:element="place">
        <w:smartTag w:uri="urn:schemas-microsoft-com:office:smarttags" w:element="country-region">
          <w:r>
            <w:t>Syria</w:t>
          </w:r>
        </w:smartTag>
      </w:smartTag>
      <w:r>
        <w:t>.</w:t>
      </w:r>
    </w:p>
    <w:p w:rsidR="00F3085B" w:rsidRDefault="00F3085B" w:rsidP="00F3085B">
      <w:r>
        <w:t xml:space="preserve"> 15 But king Joram was returned to be healed in Jezreel of the wounds which the Syrians had given him, when he fought with Hazael king of </w:t>
      </w:r>
      <w:smartTag w:uri="urn:schemas-microsoft-com:office:smarttags" w:element="place">
        <w:smartTag w:uri="urn:schemas-microsoft-com:office:smarttags" w:element="country-region">
          <w:r>
            <w:t>Syria</w:t>
          </w:r>
        </w:smartTag>
      </w:smartTag>
      <w:r>
        <w:t xml:space="preserve">.) And Jehu said, </w:t>
      </w:r>
      <w:proofErr w:type="gramStart"/>
      <w:r>
        <w:t>If</w:t>
      </w:r>
      <w:proofErr w:type="gramEnd"/>
      <w:r>
        <w:t xml:space="preserve"> it be your minds, then let none go forth nor escape out of the city to go to tell it in Jezreel. </w:t>
      </w:r>
    </w:p>
    <w:p w:rsidR="00F3085B" w:rsidRDefault="00F3085B" w:rsidP="00F3085B">
      <w:r>
        <w:t>II Kings 9:1-10:36</w:t>
      </w:r>
    </w:p>
    <w:p w:rsidR="00F3085B" w:rsidRDefault="00F3085B" w:rsidP="00F3085B"/>
    <w:p w:rsidR="00F3085B" w:rsidRDefault="00F3085B" w:rsidP="00F3085B">
      <w:r w:rsidRPr="00971349">
        <w:rPr>
          <w:b/>
          <w:u w:val="single"/>
        </w:rPr>
        <w:t>Joram</w:t>
      </w:r>
      <w:r>
        <w:rPr>
          <w:b/>
          <w:u w:val="single"/>
        </w:rPr>
        <w:t xml:space="preserve"> (</w:t>
      </w:r>
      <w:r>
        <w:t>the son of Ahab)</w:t>
      </w:r>
      <w:r w:rsidRPr="00971349">
        <w:rPr>
          <w:u w:val="single"/>
        </w:rPr>
        <w:t xml:space="preserve"> king of Israel</w:t>
      </w:r>
      <w:r>
        <w:t xml:space="preserve"> 8:16-24</w:t>
      </w:r>
    </w:p>
    <w:p w:rsidR="00F3085B" w:rsidRDefault="00F3085B" w:rsidP="00F3085B"/>
    <w:p w:rsidR="00F3085B" w:rsidRDefault="00F3085B" w:rsidP="00F3085B">
      <w:r w:rsidRPr="00971349">
        <w:rPr>
          <w:b/>
          <w:u w:val="single"/>
        </w:rPr>
        <w:t>Ahaziah</w:t>
      </w:r>
      <w:r w:rsidRPr="00971349">
        <w:t xml:space="preserve"> </w:t>
      </w:r>
      <w:r>
        <w:t>(the son of Jehoram)</w:t>
      </w:r>
      <w:r w:rsidRPr="00971349">
        <w:rPr>
          <w:u w:val="single"/>
        </w:rPr>
        <w:t xml:space="preserve"> king of </w:t>
      </w:r>
      <w:smartTag w:uri="urn:schemas-microsoft-com:office:smarttags" w:element="place">
        <w:smartTag w:uri="urn:schemas-microsoft-com:office:smarttags" w:element="country-region">
          <w:r w:rsidRPr="00971349">
            <w:rPr>
              <w:u w:val="single"/>
            </w:rPr>
            <w:t>Judah</w:t>
          </w:r>
          <w:r>
            <w:rPr>
              <w:u w:val="single"/>
            </w:rPr>
            <w:t>-</w:t>
          </w:r>
        </w:smartTag>
      </w:smartTag>
      <w:r w:rsidRPr="00971349">
        <w:t xml:space="preserve"> </w:t>
      </w:r>
    </w:p>
    <w:p w:rsidR="00F3085B" w:rsidRPr="00971349" w:rsidRDefault="00F3085B" w:rsidP="00F3085B">
      <w:r>
        <w:t>8:26--- (</w:t>
      </w:r>
      <w:r w:rsidRPr="00971349">
        <w:t xml:space="preserve">And his mother's name was Athaliah, the daughter of Omri king of </w:t>
      </w:r>
      <w:smartTag w:uri="urn:schemas-microsoft-com:office:smarttags" w:element="country-region">
        <w:smartTag w:uri="urn:schemas-microsoft-com:office:smarttags" w:element="place">
          <w:r w:rsidRPr="00971349">
            <w:t>Israel</w:t>
          </w:r>
        </w:smartTag>
      </w:smartTag>
      <w:r>
        <w:t>)</w:t>
      </w:r>
    </w:p>
    <w:p w:rsidR="00F3085B" w:rsidRPr="00971349" w:rsidRDefault="00F3085B" w:rsidP="00F3085B"/>
    <w:p w:rsidR="00966A9B" w:rsidRPr="00CC1879" w:rsidRDefault="00F3085B">
      <w:pPr>
        <w:rPr>
          <w:sz w:val="22"/>
          <w:szCs w:val="22"/>
        </w:rPr>
      </w:pPr>
      <w:r>
        <w:t>9:21-29</w:t>
      </w:r>
    </w:p>
    <w:p w:rsidR="00242599" w:rsidRDefault="00242599" w:rsidP="00242599">
      <w:pPr>
        <w:jc w:val="center"/>
        <w:rPr>
          <w:sz w:val="36"/>
        </w:rPr>
      </w:pPr>
      <w:r>
        <w:rPr>
          <w:sz w:val="36"/>
        </w:rPr>
        <w:t>I Kings</w:t>
      </w:r>
    </w:p>
    <w:p w:rsidR="00242599" w:rsidRDefault="00242599" w:rsidP="00242599">
      <w:pPr>
        <w:jc w:val="center"/>
        <w:rPr>
          <w:sz w:val="36"/>
        </w:rPr>
      </w:pPr>
      <w:r>
        <w:rPr>
          <w:sz w:val="36"/>
        </w:rPr>
        <w:t>Study Questions</w:t>
      </w:r>
    </w:p>
    <w:p w:rsidR="00242599" w:rsidRDefault="00242599" w:rsidP="00242599"/>
    <w:p w:rsidR="00242599" w:rsidRDefault="00242599" w:rsidP="001C4E66">
      <w:pPr>
        <w:numPr>
          <w:ilvl w:val="0"/>
          <w:numId w:val="78"/>
        </w:numPr>
      </w:pPr>
      <w:r>
        <w:t>What period of years does this book cover?</w:t>
      </w:r>
    </w:p>
    <w:p w:rsidR="00242599" w:rsidRDefault="00242599" w:rsidP="00242599">
      <w:r>
        <w:t xml:space="preserve">       </w:t>
      </w:r>
      <w:r>
        <w:tab/>
      </w:r>
    </w:p>
    <w:p w:rsidR="00242599" w:rsidRDefault="00242599" w:rsidP="00242599"/>
    <w:p w:rsidR="00242599" w:rsidRDefault="00242599" w:rsidP="001C4E66">
      <w:pPr>
        <w:numPr>
          <w:ilvl w:val="0"/>
          <w:numId w:val="78"/>
        </w:numPr>
      </w:pPr>
      <w:r>
        <w:t>Which two kings reigned over Israel in the beginning of this book?</w:t>
      </w:r>
    </w:p>
    <w:p w:rsidR="00242599" w:rsidRDefault="00242599" w:rsidP="00242599"/>
    <w:p w:rsidR="00242599" w:rsidRDefault="00242599" w:rsidP="00242599"/>
    <w:p w:rsidR="00242599" w:rsidRDefault="00242599" w:rsidP="001C4E66">
      <w:pPr>
        <w:numPr>
          <w:ilvl w:val="0"/>
          <w:numId w:val="78"/>
        </w:numPr>
      </w:pPr>
      <w:r>
        <w:t>Under whose reign was the kingdom divided?</w:t>
      </w:r>
    </w:p>
    <w:p w:rsidR="00242599" w:rsidRDefault="00242599" w:rsidP="00242599"/>
    <w:p w:rsidR="00242599" w:rsidRDefault="00242599" w:rsidP="00242599"/>
    <w:p w:rsidR="00242599" w:rsidRDefault="00242599" w:rsidP="001C4E66">
      <w:pPr>
        <w:numPr>
          <w:ilvl w:val="0"/>
          <w:numId w:val="78"/>
        </w:numPr>
      </w:pPr>
      <w:r>
        <w:t>By what names were the two kingdoms distinguished?</w:t>
      </w:r>
    </w:p>
    <w:p w:rsidR="00242599" w:rsidRDefault="00242599" w:rsidP="00242599"/>
    <w:p w:rsidR="00242599" w:rsidRDefault="00242599" w:rsidP="00242599"/>
    <w:p w:rsidR="00242599" w:rsidRDefault="00242599" w:rsidP="001C4E66">
      <w:pPr>
        <w:numPr>
          <w:ilvl w:val="0"/>
          <w:numId w:val="78"/>
        </w:numPr>
      </w:pPr>
      <w:r>
        <w:t>How did Jereboam cause Israel to sin?</w:t>
      </w:r>
    </w:p>
    <w:p w:rsidR="00242599" w:rsidRDefault="00242599" w:rsidP="00242599"/>
    <w:p w:rsidR="00242599" w:rsidRDefault="00242599" w:rsidP="00242599"/>
    <w:p w:rsidR="00242599" w:rsidRDefault="00242599" w:rsidP="001C4E66">
      <w:pPr>
        <w:numPr>
          <w:ilvl w:val="0"/>
          <w:numId w:val="78"/>
        </w:numPr>
      </w:pPr>
      <w:r>
        <w:t>Show briefly how God was displeased with the king’s actions.</w:t>
      </w:r>
    </w:p>
    <w:p w:rsidR="00242599" w:rsidRDefault="00242599" w:rsidP="00242599"/>
    <w:p w:rsidR="00242599" w:rsidRDefault="00242599" w:rsidP="00242599"/>
    <w:p w:rsidR="00242599" w:rsidRDefault="00242599" w:rsidP="001C4E66">
      <w:pPr>
        <w:numPr>
          <w:ilvl w:val="0"/>
          <w:numId w:val="78"/>
        </w:numPr>
      </w:pPr>
      <w:r>
        <w:t>During whose reign was there a great religious reform?</w:t>
      </w:r>
    </w:p>
    <w:p w:rsidR="00242599" w:rsidRDefault="00242599" w:rsidP="00242599"/>
    <w:p w:rsidR="00242599" w:rsidRDefault="00242599" w:rsidP="00242599"/>
    <w:p w:rsidR="00242599" w:rsidRDefault="00242599" w:rsidP="001C4E66">
      <w:pPr>
        <w:numPr>
          <w:ilvl w:val="0"/>
          <w:numId w:val="78"/>
        </w:numPr>
      </w:pPr>
      <w:r>
        <w:lastRenderedPageBreak/>
        <w:t>Which king of Israel promoted Baal worship?</w:t>
      </w:r>
    </w:p>
    <w:p w:rsidR="00242599" w:rsidRDefault="00242599" w:rsidP="00242599"/>
    <w:p w:rsidR="00242599" w:rsidRDefault="00242599" w:rsidP="00242599"/>
    <w:p w:rsidR="00242599" w:rsidRDefault="00242599" w:rsidP="001C4E66">
      <w:pPr>
        <w:numPr>
          <w:ilvl w:val="0"/>
          <w:numId w:val="78"/>
        </w:numPr>
      </w:pPr>
      <w:r>
        <w:t>What prophet was used during the time of Baal worship?</w:t>
      </w:r>
    </w:p>
    <w:p w:rsidR="00242599" w:rsidRDefault="00242599" w:rsidP="00242599"/>
    <w:p w:rsidR="00242599" w:rsidRDefault="00242599" w:rsidP="00242599"/>
    <w:p w:rsidR="00242599" w:rsidRDefault="00242599" w:rsidP="001C4E66">
      <w:pPr>
        <w:numPr>
          <w:ilvl w:val="0"/>
          <w:numId w:val="78"/>
        </w:numPr>
      </w:pPr>
      <w:r>
        <w:t>What were this king’s activities concerning a reform?</w:t>
      </w:r>
    </w:p>
    <w:p w:rsidR="00242599" w:rsidRDefault="00242599" w:rsidP="00242599"/>
    <w:p w:rsidR="00242599" w:rsidRDefault="00242599" w:rsidP="00242599"/>
    <w:p w:rsidR="00242599" w:rsidRDefault="00242599" w:rsidP="001C4E66">
      <w:pPr>
        <w:numPr>
          <w:ilvl w:val="0"/>
          <w:numId w:val="78"/>
        </w:numPr>
      </w:pPr>
      <w:r>
        <w:t>How many kings were recorded in each kingdom?</w:t>
      </w:r>
    </w:p>
    <w:p w:rsidR="00242599" w:rsidRDefault="00242599" w:rsidP="00242599"/>
    <w:p w:rsidR="00242599" w:rsidRDefault="00242599" w:rsidP="00242599"/>
    <w:p w:rsidR="00242599" w:rsidRDefault="00242599" w:rsidP="001C4E66">
      <w:pPr>
        <w:numPr>
          <w:ilvl w:val="0"/>
          <w:numId w:val="78"/>
        </w:numPr>
      </w:pPr>
      <w:r>
        <w:t>Which two kings were reigning in the close of the book?</w:t>
      </w:r>
    </w:p>
    <w:p w:rsidR="00242599" w:rsidRDefault="00242599" w:rsidP="00242599"/>
    <w:p w:rsidR="00242599" w:rsidRDefault="00242599" w:rsidP="00242599"/>
    <w:p w:rsidR="00242599" w:rsidRPr="0019096C" w:rsidRDefault="00242599" w:rsidP="00242599">
      <w:pPr>
        <w:spacing w:after="48"/>
        <w:ind w:left="1073" w:hanging="456"/>
        <w:rPr>
          <w:rFonts w:cs="Arial"/>
        </w:rPr>
      </w:pPr>
    </w:p>
    <w:p w:rsidR="00242599" w:rsidRDefault="00242599" w:rsidP="00242599">
      <w:pPr>
        <w:spacing w:after="48"/>
      </w:pPr>
    </w:p>
    <w:p w:rsidR="00242599" w:rsidRDefault="00242599" w:rsidP="00242599">
      <w:pPr>
        <w:jc w:val="center"/>
        <w:rPr>
          <w:sz w:val="36"/>
        </w:rPr>
      </w:pPr>
      <w:r>
        <w:rPr>
          <w:sz w:val="36"/>
        </w:rPr>
        <w:t>I Kings</w:t>
      </w:r>
    </w:p>
    <w:p w:rsidR="00242599" w:rsidRDefault="00242599" w:rsidP="00242599">
      <w:pPr>
        <w:jc w:val="center"/>
        <w:rPr>
          <w:sz w:val="36"/>
        </w:rPr>
      </w:pPr>
      <w:r>
        <w:rPr>
          <w:sz w:val="36"/>
        </w:rPr>
        <w:t>Study Questions</w:t>
      </w:r>
    </w:p>
    <w:p w:rsidR="00242599" w:rsidRDefault="00242599" w:rsidP="00242599"/>
    <w:p w:rsidR="00242599" w:rsidRDefault="00242599" w:rsidP="001C4E66">
      <w:pPr>
        <w:numPr>
          <w:ilvl w:val="0"/>
          <w:numId w:val="80"/>
        </w:numPr>
      </w:pPr>
      <w:r>
        <w:t>What period of years does this book cover?</w:t>
      </w:r>
    </w:p>
    <w:p w:rsidR="00242599" w:rsidRPr="005207A1" w:rsidRDefault="00242599" w:rsidP="00242599">
      <w:pPr>
        <w:rPr>
          <w:color w:val="FF0000"/>
        </w:rPr>
      </w:pPr>
      <w:r>
        <w:t xml:space="preserve">       </w:t>
      </w:r>
      <w:r>
        <w:tab/>
      </w:r>
      <w:r w:rsidRPr="005207A1">
        <w:rPr>
          <w:color w:val="FF0000"/>
        </w:rPr>
        <w:t>118</w:t>
      </w:r>
    </w:p>
    <w:p w:rsidR="00242599" w:rsidRDefault="00242599" w:rsidP="00242599"/>
    <w:p w:rsidR="00242599" w:rsidRDefault="00242599" w:rsidP="001C4E66">
      <w:pPr>
        <w:numPr>
          <w:ilvl w:val="0"/>
          <w:numId w:val="80"/>
        </w:numPr>
      </w:pPr>
      <w:r>
        <w:t>Which two kings reigned over Israel in the beginning of this book?</w:t>
      </w:r>
    </w:p>
    <w:p w:rsidR="00242599" w:rsidRPr="005207A1" w:rsidRDefault="00242599" w:rsidP="00242599">
      <w:pPr>
        <w:ind w:left="720"/>
        <w:rPr>
          <w:color w:val="FF0000"/>
        </w:rPr>
      </w:pPr>
      <w:r w:rsidRPr="005207A1">
        <w:rPr>
          <w:color w:val="FF0000"/>
        </w:rPr>
        <w:t>Adonijah and Solomon</w:t>
      </w:r>
    </w:p>
    <w:p w:rsidR="00242599" w:rsidRPr="005207A1" w:rsidRDefault="00242599" w:rsidP="00242599">
      <w:pPr>
        <w:rPr>
          <w:color w:val="FF0000"/>
        </w:rPr>
      </w:pPr>
    </w:p>
    <w:p w:rsidR="00242599" w:rsidRDefault="00242599" w:rsidP="001C4E66">
      <w:pPr>
        <w:numPr>
          <w:ilvl w:val="0"/>
          <w:numId w:val="80"/>
        </w:numPr>
      </w:pPr>
      <w:r>
        <w:t>Under whose reign was the kingdom divided?</w:t>
      </w:r>
    </w:p>
    <w:p w:rsidR="00242599" w:rsidRPr="005207A1" w:rsidRDefault="00242599" w:rsidP="00242599">
      <w:pPr>
        <w:ind w:left="720"/>
        <w:rPr>
          <w:color w:val="FF0000"/>
        </w:rPr>
      </w:pPr>
      <w:r w:rsidRPr="005207A1">
        <w:rPr>
          <w:color w:val="FF0000"/>
        </w:rPr>
        <w:t>Rehoboam</w:t>
      </w:r>
    </w:p>
    <w:p w:rsidR="00242599" w:rsidRDefault="00242599" w:rsidP="00242599"/>
    <w:p w:rsidR="00242599" w:rsidRDefault="00242599" w:rsidP="001C4E66">
      <w:pPr>
        <w:numPr>
          <w:ilvl w:val="0"/>
          <w:numId w:val="80"/>
        </w:numPr>
      </w:pPr>
      <w:r>
        <w:t>By what names were the two kingdoms distinguished?</w:t>
      </w:r>
    </w:p>
    <w:p w:rsidR="00242599" w:rsidRPr="005207A1" w:rsidRDefault="00242599" w:rsidP="00242599">
      <w:pPr>
        <w:ind w:left="720"/>
        <w:rPr>
          <w:color w:val="FF0000"/>
        </w:rPr>
      </w:pPr>
      <w:r w:rsidRPr="005207A1">
        <w:rPr>
          <w:color w:val="FF0000"/>
        </w:rPr>
        <w:t>Israel</w:t>
      </w:r>
      <w:r>
        <w:rPr>
          <w:color w:val="FF0000"/>
        </w:rPr>
        <w:t xml:space="preserve"> </w:t>
      </w:r>
      <w:r w:rsidRPr="005207A1">
        <w:rPr>
          <w:color w:val="FF0000"/>
        </w:rPr>
        <w:t xml:space="preserve">(Northern Kingdom) and </w:t>
      </w:r>
      <w:proofErr w:type="gramStart"/>
      <w:r w:rsidRPr="005207A1">
        <w:rPr>
          <w:color w:val="FF0000"/>
        </w:rPr>
        <w:t>Judah(</w:t>
      </w:r>
      <w:proofErr w:type="gramEnd"/>
      <w:r w:rsidRPr="005207A1">
        <w:rPr>
          <w:color w:val="FF0000"/>
        </w:rPr>
        <w:t>Southern Kingdom)</w:t>
      </w:r>
    </w:p>
    <w:p w:rsidR="00242599" w:rsidRDefault="00242599" w:rsidP="00242599"/>
    <w:p w:rsidR="00242599" w:rsidRDefault="00242599" w:rsidP="001C4E66">
      <w:pPr>
        <w:numPr>
          <w:ilvl w:val="0"/>
          <w:numId w:val="80"/>
        </w:numPr>
      </w:pPr>
      <w:r>
        <w:t>How did Jereboam cause Israel to sin?</w:t>
      </w:r>
    </w:p>
    <w:p w:rsidR="00242599" w:rsidRPr="005207A1" w:rsidRDefault="00242599" w:rsidP="00242599">
      <w:pPr>
        <w:ind w:left="720"/>
        <w:rPr>
          <w:color w:val="FF0000"/>
        </w:rPr>
      </w:pPr>
      <w:r w:rsidRPr="005207A1">
        <w:rPr>
          <w:color w:val="FF0000"/>
        </w:rPr>
        <w:t>He set up a golden calf and two false altars in Dan and Bethel</w:t>
      </w:r>
    </w:p>
    <w:p w:rsidR="00242599" w:rsidRDefault="00242599" w:rsidP="00242599"/>
    <w:p w:rsidR="00242599" w:rsidRDefault="00242599" w:rsidP="001C4E66">
      <w:pPr>
        <w:numPr>
          <w:ilvl w:val="0"/>
          <w:numId w:val="80"/>
        </w:numPr>
      </w:pPr>
      <w:r>
        <w:t>Show briefly how God was displeased with the king’s actions.</w:t>
      </w:r>
    </w:p>
    <w:p w:rsidR="00242599" w:rsidRPr="005207A1" w:rsidRDefault="00242599" w:rsidP="00242599">
      <w:pPr>
        <w:ind w:left="720"/>
        <w:rPr>
          <w:color w:val="FF0000"/>
        </w:rPr>
      </w:pPr>
      <w:r>
        <w:rPr>
          <w:color w:val="FF0000"/>
        </w:rPr>
        <w:t xml:space="preserve">I </w:t>
      </w:r>
      <w:r w:rsidRPr="005207A1">
        <w:rPr>
          <w:color w:val="FF0000"/>
        </w:rPr>
        <w:t xml:space="preserve">Kings 13 sent a Man of God from Judah to prophesy </w:t>
      </w:r>
      <w:proofErr w:type="gramStart"/>
      <w:r w:rsidRPr="005207A1">
        <w:rPr>
          <w:color w:val="FF0000"/>
        </w:rPr>
        <w:t>against  the</w:t>
      </w:r>
      <w:proofErr w:type="gramEnd"/>
      <w:r w:rsidRPr="005207A1">
        <w:rPr>
          <w:color w:val="FF0000"/>
        </w:rPr>
        <w:t xml:space="preserve"> altar.</w:t>
      </w:r>
    </w:p>
    <w:p w:rsidR="00242599" w:rsidRDefault="00242599" w:rsidP="00242599"/>
    <w:p w:rsidR="00242599" w:rsidRDefault="00242599" w:rsidP="001C4E66">
      <w:pPr>
        <w:numPr>
          <w:ilvl w:val="0"/>
          <w:numId w:val="80"/>
        </w:numPr>
      </w:pPr>
      <w:r>
        <w:t>During whose reign was there a great religious reform?</w:t>
      </w:r>
    </w:p>
    <w:p w:rsidR="00242599" w:rsidRPr="00B71C3C" w:rsidRDefault="00242599" w:rsidP="00242599">
      <w:pPr>
        <w:ind w:left="720"/>
        <w:rPr>
          <w:color w:val="FF0000"/>
        </w:rPr>
      </w:pPr>
      <w:r w:rsidRPr="00B71C3C">
        <w:rPr>
          <w:color w:val="FF0000"/>
        </w:rPr>
        <w:t>Jehoshaphat</w:t>
      </w:r>
    </w:p>
    <w:p w:rsidR="00242599" w:rsidRDefault="00242599" w:rsidP="00242599"/>
    <w:p w:rsidR="00242599" w:rsidRDefault="00242599" w:rsidP="001C4E66">
      <w:pPr>
        <w:numPr>
          <w:ilvl w:val="0"/>
          <w:numId w:val="80"/>
        </w:numPr>
      </w:pPr>
      <w:r>
        <w:t>Which king of Israel promoted Baal worship?</w:t>
      </w:r>
    </w:p>
    <w:p w:rsidR="00242599" w:rsidRPr="005207A1" w:rsidRDefault="00242599" w:rsidP="00242599">
      <w:pPr>
        <w:ind w:left="720"/>
        <w:rPr>
          <w:color w:val="FF0000"/>
        </w:rPr>
      </w:pPr>
      <w:r w:rsidRPr="005207A1">
        <w:rPr>
          <w:color w:val="FF0000"/>
        </w:rPr>
        <w:t>Ahab</w:t>
      </w:r>
    </w:p>
    <w:p w:rsidR="00242599" w:rsidRDefault="00242599" w:rsidP="00242599"/>
    <w:p w:rsidR="00242599" w:rsidRDefault="00242599" w:rsidP="001C4E66">
      <w:pPr>
        <w:numPr>
          <w:ilvl w:val="0"/>
          <w:numId w:val="80"/>
        </w:numPr>
      </w:pPr>
      <w:r>
        <w:t>What prophet was used during the time of Baal worship?</w:t>
      </w:r>
    </w:p>
    <w:p w:rsidR="00242599" w:rsidRPr="005207A1" w:rsidRDefault="00242599" w:rsidP="00242599">
      <w:pPr>
        <w:ind w:left="720"/>
        <w:rPr>
          <w:color w:val="FF0000"/>
        </w:rPr>
      </w:pPr>
      <w:r w:rsidRPr="005207A1">
        <w:rPr>
          <w:color w:val="FF0000"/>
        </w:rPr>
        <w:t>Elijah</w:t>
      </w:r>
    </w:p>
    <w:p w:rsidR="00242599" w:rsidRPr="005207A1" w:rsidRDefault="00242599" w:rsidP="00242599">
      <w:pPr>
        <w:rPr>
          <w:color w:val="FF0000"/>
        </w:rPr>
      </w:pPr>
      <w:r w:rsidRPr="005207A1">
        <w:rPr>
          <w:color w:val="FF0000"/>
        </w:rPr>
        <w:t xml:space="preserve">     </w:t>
      </w:r>
    </w:p>
    <w:p w:rsidR="00242599" w:rsidRDefault="00242599" w:rsidP="00242599"/>
    <w:p w:rsidR="00242599" w:rsidRDefault="00242599" w:rsidP="001C4E66">
      <w:pPr>
        <w:numPr>
          <w:ilvl w:val="0"/>
          <w:numId w:val="80"/>
        </w:numPr>
      </w:pPr>
      <w:r>
        <w:lastRenderedPageBreak/>
        <w:t>What were this king’s activities concerning a reform?</w:t>
      </w:r>
    </w:p>
    <w:p w:rsidR="00242599" w:rsidRPr="00C10884" w:rsidRDefault="00242599" w:rsidP="00242599">
      <w:pPr>
        <w:ind w:left="720"/>
        <w:rPr>
          <w:color w:val="FF0000"/>
        </w:rPr>
      </w:pPr>
      <w:r w:rsidRPr="00C10884">
        <w:rPr>
          <w:color w:val="FF0000"/>
        </w:rPr>
        <w:t xml:space="preserve">1Ki 22:5 </w:t>
      </w:r>
      <w:r>
        <w:rPr>
          <w:color w:val="FF0000"/>
        </w:rPr>
        <w:t>…</w:t>
      </w:r>
      <w:r w:rsidRPr="00C10884">
        <w:rPr>
          <w:color w:val="FF0000"/>
        </w:rPr>
        <w:t>Enquire, I pray thee, at the word of the LORD to day.</w:t>
      </w:r>
    </w:p>
    <w:p w:rsidR="00242599" w:rsidRDefault="00242599" w:rsidP="00242599">
      <w:pPr>
        <w:ind w:firstLine="720"/>
        <w:rPr>
          <w:color w:val="FF0000"/>
        </w:rPr>
      </w:pPr>
      <w:r w:rsidRPr="00B37760">
        <w:rPr>
          <w:color w:val="FF0000"/>
        </w:rPr>
        <w:t xml:space="preserve">1Ki 22:7 </w:t>
      </w:r>
      <w:r>
        <w:rPr>
          <w:color w:val="FF0000"/>
        </w:rPr>
        <w:t>…</w:t>
      </w:r>
      <w:r w:rsidRPr="00B37760">
        <w:rPr>
          <w:color w:val="FF0000"/>
        </w:rPr>
        <w:t xml:space="preserve">Is there not here a prophet of the LORD </w:t>
      </w:r>
      <w:proofErr w:type="gramStart"/>
      <w:r w:rsidRPr="00B37760">
        <w:rPr>
          <w:color w:val="FF0000"/>
        </w:rPr>
        <w:t>besides, that</w:t>
      </w:r>
      <w:proofErr w:type="gramEnd"/>
      <w:r w:rsidRPr="00B37760">
        <w:rPr>
          <w:color w:val="FF0000"/>
        </w:rPr>
        <w:t xml:space="preserve"> we might enquire of him?</w:t>
      </w:r>
    </w:p>
    <w:p w:rsidR="00242599" w:rsidRPr="00C10884" w:rsidRDefault="00242599" w:rsidP="00242599">
      <w:pPr>
        <w:ind w:firstLine="720"/>
        <w:rPr>
          <w:color w:val="FF0000"/>
        </w:rPr>
      </w:pPr>
      <w:r w:rsidRPr="00C10884">
        <w:rPr>
          <w:color w:val="FF0000"/>
        </w:rPr>
        <w:t xml:space="preserve">1Ki 22:46 </w:t>
      </w:r>
      <w:proofErr w:type="gramStart"/>
      <w:r w:rsidRPr="00C10884">
        <w:rPr>
          <w:color w:val="FF0000"/>
        </w:rPr>
        <w:t>An</w:t>
      </w:r>
      <w:r>
        <w:rPr>
          <w:color w:val="FF0000"/>
        </w:rPr>
        <w:t>d</w:t>
      </w:r>
      <w:proofErr w:type="gramEnd"/>
      <w:r>
        <w:rPr>
          <w:color w:val="FF0000"/>
        </w:rPr>
        <w:t xml:space="preserve"> the remnant of the sodomites…</w:t>
      </w:r>
      <w:r w:rsidRPr="00C10884">
        <w:rPr>
          <w:color w:val="FF0000"/>
        </w:rPr>
        <w:t>he took out of the land.</w:t>
      </w:r>
    </w:p>
    <w:p w:rsidR="00242599" w:rsidRDefault="00242599" w:rsidP="00242599"/>
    <w:p w:rsidR="00242599" w:rsidRDefault="00242599" w:rsidP="001C4E66">
      <w:pPr>
        <w:numPr>
          <w:ilvl w:val="0"/>
          <w:numId w:val="80"/>
        </w:numPr>
      </w:pPr>
      <w:r>
        <w:t>How many kings were recorded in each kingdom?</w:t>
      </w:r>
    </w:p>
    <w:p w:rsidR="00242599" w:rsidRPr="00767925" w:rsidRDefault="00242599" w:rsidP="00242599">
      <w:pPr>
        <w:ind w:left="720"/>
        <w:rPr>
          <w:color w:val="FF0000"/>
        </w:rPr>
      </w:pPr>
      <w:r w:rsidRPr="00767925">
        <w:rPr>
          <w:color w:val="FF0000"/>
        </w:rPr>
        <w:t>3 in the United Kingdom; 19 each of divided Kingdom with one queen in Judah</w:t>
      </w:r>
    </w:p>
    <w:p w:rsidR="00242599" w:rsidRDefault="00242599" w:rsidP="00242599"/>
    <w:p w:rsidR="00242599" w:rsidRDefault="00242599" w:rsidP="001C4E66">
      <w:pPr>
        <w:numPr>
          <w:ilvl w:val="0"/>
          <w:numId w:val="80"/>
        </w:numPr>
      </w:pPr>
      <w:r>
        <w:t>Which two kings were reigning in the close of the book?</w:t>
      </w:r>
    </w:p>
    <w:p w:rsidR="00242599" w:rsidRPr="00767925" w:rsidRDefault="00242599" w:rsidP="00242599">
      <w:pPr>
        <w:spacing w:after="48"/>
        <w:ind w:left="720"/>
        <w:rPr>
          <w:rFonts w:cs="Arial"/>
          <w:color w:val="FF0000"/>
        </w:rPr>
      </w:pPr>
      <w:r w:rsidRPr="00767925">
        <w:rPr>
          <w:color w:val="FF0000"/>
        </w:rPr>
        <w:t>Jehoshaphat and Ahaziah</w:t>
      </w:r>
    </w:p>
    <w:p w:rsidR="00CC52FF" w:rsidRDefault="00CC52FF">
      <w:pPr>
        <w:rPr>
          <w:sz w:val="28"/>
        </w:rPr>
      </w:pPr>
      <w:r>
        <w:br w:type="page"/>
      </w:r>
    </w:p>
    <w:p w:rsidR="00242599" w:rsidRDefault="00242599" w:rsidP="003B011F">
      <w:pPr>
        <w:pStyle w:val="Heading2"/>
      </w:pPr>
      <w:r>
        <w:lastRenderedPageBreak/>
        <w:t>II Kings</w:t>
      </w:r>
    </w:p>
    <w:p w:rsidR="00242599" w:rsidRDefault="00242599" w:rsidP="00242599"/>
    <w:p w:rsidR="00242599" w:rsidRDefault="00242599" w:rsidP="00242599">
      <w:r>
        <w:t>I.</w:t>
      </w:r>
      <w:r>
        <w:tab/>
      </w:r>
      <w:proofErr w:type="gramStart"/>
      <w:r>
        <w:t>The</w:t>
      </w:r>
      <w:proofErr w:type="gramEnd"/>
      <w:r>
        <w:t xml:space="preserve"> Close of Elijah’s Ministry</w:t>
      </w:r>
      <w:r>
        <w:tab/>
      </w:r>
      <w:r>
        <w:tab/>
      </w:r>
      <w:r>
        <w:tab/>
      </w:r>
      <w:r>
        <w:tab/>
      </w:r>
      <w:r>
        <w:tab/>
        <w:t>Chap. 1:2-11</w:t>
      </w:r>
    </w:p>
    <w:p w:rsidR="00242599" w:rsidRPr="00C8108B" w:rsidRDefault="00242599" w:rsidP="00242599">
      <w:pPr>
        <w:rPr>
          <w:sz w:val="16"/>
          <w:szCs w:val="16"/>
        </w:rPr>
      </w:pPr>
    </w:p>
    <w:p w:rsidR="00242599" w:rsidRDefault="00242599" w:rsidP="00242599">
      <w:r>
        <w:tab/>
        <w:t>A.</w:t>
      </w:r>
      <w:r>
        <w:tab/>
        <w:t>His ministry to Ahaziah</w:t>
      </w:r>
      <w:r>
        <w:tab/>
      </w:r>
      <w:r>
        <w:tab/>
      </w:r>
      <w:r>
        <w:tab/>
      </w:r>
      <w:r>
        <w:tab/>
      </w:r>
      <w:r>
        <w:tab/>
        <w:t>1</w:t>
      </w:r>
    </w:p>
    <w:p w:rsidR="00242599" w:rsidRPr="00C8108B" w:rsidRDefault="00242599" w:rsidP="00242599">
      <w:pPr>
        <w:rPr>
          <w:sz w:val="16"/>
          <w:szCs w:val="16"/>
        </w:rPr>
      </w:pPr>
    </w:p>
    <w:p w:rsidR="00242599" w:rsidRDefault="00242599" w:rsidP="00242599">
      <w:r>
        <w:tab/>
      </w:r>
      <w:r>
        <w:tab/>
        <w:t>1.</w:t>
      </w:r>
      <w:r>
        <w:tab/>
        <w:t>The message from God to Ahaziah</w:t>
      </w:r>
      <w:r>
        <w:tab/>
      </w:r>
      <w:r>
        <w:tab/>
        <w:t>1:2-8</w:t>
      </w:r>
    </w:p>
    <w:p w:rsidR="00242599" w:rsidRDefault="00242599" w:rsidP="00242599">
      <w:r>
        <w:tab/>
      </w:r>
      <w:r>
        <w:tab/>
        <w:t>2.</w:t>
      </w:r>
      <w:r>
        <w:tab/>
        <w:t>The judgment by fire</w:t>
      </w:r>
      <w:r>
        <w:tab/>
      </w:r>
      <w:r>
        <w:tab/>
      </w:r>
      <w:r>
        <w:tab/>
      </w:r>
      <w:r>
        <w:tab/>
        <w:t>9-16</w:t>
      </w:r>
    </w:p>
    <w:p w:rsidR="00242599" w:rsidRDefault="00242599" w:rsidP="00242599">
      <w:r>
        <w:tab/>
      </w:r>
      <w:r>
        <w:tab/>
        <w:t>3.</w:t>
      </w:r>
      <w:r>
        <w:tab/>
        <w:t>The death of Ahaziah</w:t>
      </w:r>
      <w:r>
        <w:tab/>
      </w:r>
      <w:r>
        <w:tab/>
      </w:r>
      <w:r>
        <w:tab/>
      </w:r>
      <w:r>
        <w:tab/>
        <w:t>17-18</w:t>
      </w:r>
    </w:p>
    <w:p w:rsidR="00242599" w:rsidRPr="00C8108B" w:rsidRDefault="00242599" w:rsidP="00242599">
      <w:pPr>
        <w:rPr>
          <w:sz w:val="16"/>
          <w:szCs w:val="16"/>
        </w:rPr>
      </w:pPr>
    </w:p>
    <w:p w:rsidR="00242599" w:rsidRDefault="00242599" w:rsidP="00242599">
      <w:r>
        <w:tab/>
        <w:t>B.</w:t>
      </w:r>
      <w:r>
        <w:tab/>
        <w:t>The last days of Elijah</w:t>
      </w:r>
      <w:r>
        <w:tab/>
      </w:r>
      <w:r>
        <w:tab/>
      </w:r>
      <w:r>
        <w:tab/>
      </w:r>
      <w:r>
        <w:tab/>
      </w:r>
      <w:r>
        <w:tab/>
        <w:t>2:1-11</w:t>
      </w:r>
    </w:p>
    <w:p w:rsidR="00242599" w:rsidRPr="00C8108B" w:rsidRDefault="00242599" w:rsidP="00242599">
      <w:pPr>
        <w:rPr>
          <w:sz w:val="16"/>
          <w:szCs w:val="16"/>
        </w:rPr>
      </w:pPr>
    </w:p>
    <w:p w:rsidR="00242599" w:rsidRDefault="00242599" w:rsidP="00242599">
      <w:r>
        <w:tab/>
      </w:r>
      <w:r>
        <w:tab/>
        <w:t>1.</w:t>
      </w:r>
      <w:r>
        <w:tab/>
        <w:t>His translation</w:t>
      </w:r>
      <w:r>
        <w:tab/>
      </w:r>
      <w:r>
        <w:tab/>
      </w:r>
      <w:r>
        <w:tab/>
      </w:r>
      <w:r>
        <w:tab/>
      </w:r>
      <w:r>
        <w:tab/>
        <w:t>10-11</w:t>
      </w:r>
    </w:p>
    <w:p w:rsidR="00242599" w:rsidRDefault="00242599" w:rsidP="001C4E66">
      <w:pPr>
        <w:numPr>
          <w:ilvl w:val="0"/>
          <w:numId w:val="82"/>
        </w:numPr>
      </w:pPr>
      <w:r>
        <w:t>Elisha’s request for a double portion</w:t>
      </w:r>
    </w:p>
    <w:p w:rsidR="00242599" w:rsidRDefault="00242599" w:rsidP="00242599"/>
    <w:p w:rsidR="00242599" w:rsidRDefault="00242599" w:rsidP="001C4E66">
      <w:pPr>
        <w:numPr>
          <w:ilvl w:val="0"/>
          <w:numId w:val="102"/>
        </w:numPr>
      </w:pPr>
      <w:r>
        <w:t xml:space="preserve">The Ministry of Elisha From the Translation of Elijah to the </w:t>
      </w:r>
      <w:r>
        <w:tab/>
        <w:t>2:12-8:1-29</w:t>
      </w:r>
    </w:p>
    <w:p w:rsidR="00242599" w:rsidRDefault="00242599" w:rsidP="00242599">
      <w:pPr>
        <w:ind w:firstLine="720"/>
      </w:pPr>
      <w:r>
        <w:t>Anointing of Jehu</w:t>
      </w:r>
      <w:r>
        <w:tab/>
      </w:r>
      <w:r>
        <w:tab/>
      </w:r>
      <w:r>
        <w:tab/>
      </w:r>
      <w:r>
        <w:tab/>
      </w:r>
      <w:r>
        <w:tab/>
      </w:r>
      <w:r>
        <w:tab/>
      </w:r>
      <w:r>
        <w:tab/>
      </w:r>
      <w:r>
        <w:tab/>
      </w:r>
    </w:p>
    <w:p w:rsidR="00242599" w:rsidRPr="00C8108B" w:rsidRDefault="00242599" w:rsidP="00242599">
      <w:pPr>
        <w:rPr>
          <w:sz w:val="16"/>
          <w:szCs w:val="16"/>
        </w:rPr>
      </w:pPr>
    </w:p>
    <w:p w:rsidR="00242599" w:rsidRDefault="00242599" w:rsidP="00242599">
      <w:r>
        <w:tab/>
        <w:t>A.</w:t>
      </w:r>
      <w:r>
        <w:tab/>
        <w:t>His first miracles</w:t>
      </w:r>
      <w:r>
        <w:tab/>
      </w:r>
      <w:r>
        <w:tab/>
      </w:r>
      <w:r>
        <w:tab/>
      </w:r>
      <w:r>
        <w:tab/>
      </w:r>
      <w:r>
        <w:tab/>
      </w:r>
      <w:r>
        <w:tab/>
        <w:t>2:12-23</w:t>
      </w:r>
    </w:p>
    <w:p w:rsidR="00242599" w:rsidRPr="00C8108B" w:rsidRDefault="00242599" w:rsidP="00242599">
      <w:pPr>
        <w:rPr>
          <w:sz w:val="16"/>
          <w:szCs w:val="16"/>
        </w:rPr>
      </w:pPr>
    </w:p>
    <w:p w:rsidR="00242599" w:rsidRDefault="00242599" w:rsidP="00242599">
      <w:pPr>
        <w:ind w:left="1440"/>
      </w:pPr>
      <w:r>
        <w:t>1.</w:t>
      </w:r>
      <w:r>
        <w:tab/>
        <w:t>The parting of the River Jordan</w:t>
      </w:r>
      <w:r>
        <w:tab/>
      </w:r>
      <w:r>
        <w:tab/>
      </w:r>
      <w:r>
        <w:tab/>
        <w:t>14-15</w:t>
      </w:r>
    </w:p>
    <w:p w:rsidR="00242599" w:rsidRDefault="00242599" w:rsidP="00242599">
      <w:r>
        <w:tab/>
      </w:r>
      <w:r>
        <w:tab/>
        <w:t>2.</w:t>
      </w:r>
      <w:r>
        <w:tab/>
        <w:t>The healing of the bitter waters</w:t>
      </w:r>
      <w:r>
        <w:tab/>
      </w:r>
      <w:r>
        <w:tab/>
      </w:r>
      <w:r>
        <w:tab/>
        <w:t>19-22</w:t>
      </w:r>
    </w:p>
    <w:p w:rsidR="00242599" w:rsidRDefault="00242599" w:rsidP="00242599">
      <w:r>
        <w:tab/>
      </w:r>
      <w:r>
        <w:tab/>
        <w:t>3.</w:t>
      </w:r>
      <w:r>
        <w:tab/>
        <w:t>The curse on irreverence</w:t>
      </w:r>
      <w:r>
        <w:tab/>
      </w:r>
      <w:r>
        <w:tab/>
      </w:r>
      <w:r>
        <w:tab/>
      </w:r>
      <w:r>
        <w:tab/>
        <w:t>23-25</w:t>
      </w:r>
    </w:p>
    <w:p w:rsidR="00242599" w:rsidRPr="00C8108B" w:rsidRDefault="00242599" w:rsidP="00242599">
      <w:pPr>
        <w:rPr>
          <w:sz w:val="16"/>
          <w:szCs w:val="16"/>
        </w:rPr>
      </w:pPr>
    </w:p>
    <w:p w:rsidR="00242599" w:rsidRDefault="00242599" w:rsidP="00242599">
      <w:pPr>
        <w:ind w:firstLine="720"/>
      </w:pPr>
      <w:r>
        <w:t>B.</w:t>
      </w:r>
      <w:r>
        <w:tab/>
        <w:t>His prophetic ministry to Jehoram and Jehoshaphat</w:t>
      </w:r>
      <w:r>
        <w:tab/>
        <w:t>3</w:t>
      </w:r>
    </w:p>
    <w:p w:rsidR="00242599" w:rsidRPr="00C8108B" w:rsidRDefault="00242599" w:rsidP="00242599">
      <w:pPr>
        <w:rPr>
          <w:sz w:val="16"/>
          <w:szCs w:val="16"/>
        </w:rPr>
      </w:pPr>
    </w:p>
    <w:p w:rsidR="00242599" w:rsidRDefault="00242599" w:rsidP="00242599">
      <w:r>
        <w:tab/>
      </w:r>
      <w:r>
        <w:tab/>
        <w:t>1.</w:t>
      </w:r>
      <w:r>
        <w:tab/>
        <w:t>Jehoram accedes to Ahab’s throne</w:t>
      </w:r>
      <w:r>
        <w:tab/>
      </w:r>
      <w:r>
        <w:tab/>
        <w:t>3:1-3</w:t>
      </w:r>
    </w:p>
    <w:p w:rsidR="00242599" w:rsidRDefault="00242599" w:rsidP="00242599">
      <w:r>
        <w:tab/>
      </w:r>
      <w:r>
        <w:tab/>
        <w:t>2.</w:t>
      </w:r>
      <w:r>
        <w:tab/>
        <w:t>Moab rebels against Israel</w:t>
      </w:r>
      <w:r>
        <w:tab/>
      </w:r>
      <w:r>
        <w:tab/>
      </w:r>
      <w:r>
        <w:tab/>
      </w:r>
      <w:r>
        <w:tab/>
        <w:t>4-9</w:t>
      </w:r>
    </w:p>
    <w:p w:rsidR="00242599" w:rsidRDefault="00242599" w:rsidP="001C4E66">
      <w:pPr>
        <w:numPr>
          <w:ilvl w:val="0"/>
          <w:numId w:val="82"/>
        </w:numPr>
      </w:pPr>
      <w:r>
        <w:t xml:space="preserve">Elisha reproves the alliance of Jehoshaphat </w:t>
      </w:r>
      <w:r>
        <w:tab/>
        <w:t>10-15</w:t>
      </w:r>
    </w:p>
    <w:p w:rsidR="00242599" w:rsidRDefault="00242599" w:rsidP="00242599">
      <w:pPr>
        <w:ind w:left="1440" w:firstLine="720"/>
      </w:pPr>
      <w:proofErr w:type="gramStart"/>
      <w:r>
        <w:t>with</w:t>
      </w:r>
      <w:proofErr w:type="gramEnd"/>
      <w:r>
        <w:t xml:space="preserve"> Jehoram  </w:t>
      </w:r>
    </w:p>
    <w:p w:rsidR="00242599" w:rsidRDefault="00242599" w:rsidP="00242599">
      <w:pPr>
        <w:ind w:left="1440"/>
      </w:pPr>
      <w:r>
        <w:t>4.</w:t>
      </w:r>
      <w:r>
        <w:tab/>
        <w:t>His prophecy of water and victory fulfilled</w:t>
      </w:r>
      <w:r>
        <w:tab/>
        <w:t>16-27</w:t>
      </w:r>
    </w:p>
    <w:p w:rsidR="00242599" w:rsidRPr="00C8108B" w:rsidRDefault="00242599" w:rsidP="00242599">
      <w:pPr>
        <w:rPr>
          <w:sz w:val="16"/>
          <w:szCs w:val="16"/>
        </w:rPr>
      </w:pPr>
    </w:p>
    <w:p w:rsidR="00242599" w:rsidRDefault="00242599" w:rsidP="00242599">
      <w:pPr>
        <w:ind w:firstLine="720"/>
      </w:pPr>
      <w:r>
        <w:t>C.</w:t>
      </w:r>
      <w:r>
        <w:tab/>
        <w:t>His ministry of miracles</w:t>
      </w:r>
      <w:r>
        <w:tab/>
      </w:r>
      <w:r>
        <w:tab/>
      </w:r>
      <w:r>
        <w:tab/>
      </w:r>
      <w:r>
        <w:tab/>
      </w:r>
      <w:r>
        <w:tab/>
        <w:t>4</w:t>
      </w:r>
    </w:p>
    <w:p w:rsidR="00242599" w:rsidRPr="00C8108B" w:rsidRDefault="00242599" w:rsidP="00242599">
      <w:pPr>
        <w:rPr>
          <w:sz w:val="16"/>
          <w:szCs w:val="16"/>
        </w:rPr>
      </w:pPr>
    </w:p>
    <w:p w:rsidR="00242599" w:rsidRDefault="00242599" w:rsidP="00242599">
      <w:r>
        <w:tab/>
      </w:r>
      <w:r>
        <w:tab/>
        <w:t>1.</w:t>
      </w:r>
      <w:r>
        <w:tab/>
        <w:t>The increase of the widow’s oil</w:t>
      </w:r>
      <w:r>
        <w:tab/>
      </w:r>
      <w:r>
        <w:tab/>
      </w:r>
      <w:r>
        <w:tab/>
        <w:t>1-7</w:t>
      </w:r>
    </w:p>
    <w:p w:rsidR="00242599" w:rsidRPr="00C8108B" w:rsidRDefault="00242599" w:rsidP="00242599">
      <w:pPr>
        <w:ind w:left="720" w:firstLine="720"/>
      </w:pPr>
      <w:r>
        <w:t>2.</w:t>
      </w:r>
      <w:r>
        <w:tab/>
        <w:t>The Shunamite’s son</w:t>
      </w:r>
      <w:r>
        <w:tab/>
      </w:r>
      <w:r>
        <w:tab/>
      </w:r>
      <w:r>
        <w:tab/>
      </w:r>
      <w:r>
        <w:tab/>
        <w:t>8-17</w:t>
      </w:r>
    </w:p>
    <w:p w:rsidR="00242599" w:rsidRDefault="00242599" w:rsidP="001C4E66">
      <w:pPr>
        <w:numPr>
          <w:ilvl w:val="0"/>
          <w:numId w:val="83"/>
        </w:numPr>
      </w:pPr>
      <w:r>
        <w:t>His miraculous birth</w:t>
      </w:r>
    </w:p>
    <w:p w:rsidR="00242599" w:rsidRDefault="00242599" w:rsidP="001C4E66">
      <w:pPr>
        <w:numPr>
          <w:ilvl w:val="0"/>
          <w:numId w:val="83"/>
        </w:numPr>
      </w:pPr>
      <w:r>
        <w:t>His death and restoration to life</w:t>
      </w:r>
      <w:r>
        <w:tab/>
      </w:r>
      <w:r>
        <w:tab/>
        <w:t>18-37</w:t>
      </w:r>
    </w:p>
    <w:p w:rsidR="00242599" w:rsidRPr="00D858B8" w:rsidRDefault="00242599" w:rsidP="00242599">
      <w:pPr>
        <w:ind w:left="2880"/>
        <w:rPr>
          <w:sz w:val="16"/>
          <w:szCs w:val="16"/>
        </w:rPr>
      </w:pPr>
    </w:p>
    <w:p w:rsidR="00242599" w:rsidRDefault="00242599" w:rsidP="00242599">
      <w:pPr>
        <w:ind w:left="1440"/>
      </w:pPr>
      <w:r>
        <w:t>3.</w:t>
      </w:r>
      <w:r>
        <w:tab/>
        <w:t>Elisha heals the deadly pottage</w:t>
      </w:r>
      <w:r>
        <w:tab/>
      </w:r>
      <w:r>
        <w:tab/>
      </w:r>
      <w:r>
        <w:tab/>
        <w:t>4:38-41</w:t>
      </w:r>
    </w:p>
    <w:p w:rsidR="00242599" w:rsidRDefault="00242599" w:rsidP="00242599">
      <w:pPr>
        <w:ind w:left="1440"/>
      </w:pPr>
      <w:r>
        <w:t>4.</w:t>
      </w:r>
      <w:r>
        <w:tab/>
        <w:t>Elisha feeds a hundred men</w:t>
      </w:r>
      <w:r>
        <w:tab/>
      </w:r>
      <w:r>
        <w:tab/>
      </w:r>
      <w:r>
        <w:tab/>
        <w:t>42-44</w:t>
      </w:r>
    </w:p>
    <w:p w:rsidR="00242599" w:rsidRPr="00C8108B" w:rsidRDefault="00242599" w:rsidP="00242599">
      <w:pPr>
        <w:ind w:left="1440"/>
      </w:pPr>
      <w:r>
        <w:t>5.</w:t>
      </w:r>
      <w:r>
        <w:tab/>
        <w:t>The healing of Naaman, the leper</w:t>
      </w:r>
      <w:r>
        <w:tab/>
      </w:r>
      <w:r>
        <w:tab/>
      </w:r>
      <w:r>
        <w:tab/>
        <w:t>5:1-19</w:t>
      </w:r>
    </w:p>
    <w:p w:rsidR="00242599" w:rsidRDefault="00242599" w:rsidP="00242599">
      <w:pPr>
        <w:ind w:left="1440"/>
      </w:pPr>
      <w:r>
        <w:tab/>
        <w:t>a.</w:t>
      </w:r>
      <w:r>
        <w:tab/>
        <w:t>Gehazi’s sin and its penalty</w:t>
      </w:r>
      <w:r>
        <w:tab/>
      </w:r>
      <w:r>
        <w:tab/>
        <w:t>20-27</w:t>
      </w:r>
    </w:p>
    <w:p w:rsidR="00242599" w:rsidRPr="00D858B8" w:rsidRDefault="00242599" w:rsidP="00242599">
      <w:pPr>
        <w:ind w:left="1440"/>
        <w:rPr>
          <w:sz w:val="16"/>
          <w:szCs w:val="16"/>
        </w:rPr>
      </w:pPr>
    </w:p>
    <w:p w:rsidR="00242599" w:rsidRPr="00C8108B" w:rsidRDefault="00242599" w:rsidP="00242599">
      <w:pPr>
        <w:ind w:left="1440"/>
      </w:pPr>
      <w:r>
        <w:t>6.</w:t>
      </w:r>
      <w:r>
        <w:tab/>
        <w:t>Elisha recovers the lost ax</w:t>
      </w:r>
      <w:r>
        <w:tab/>
      </w:r>
      <w:r>
        <w:tab/>
      </w:r>
      <w:r>
        <w:tab/>
      </w:r>
      <w:r>
        <w:tab/>
        <w:t>6:1-7</w:t>
      </w:r>
    </w:p>
    <w:p w:rsidR="00242599" w:rsidRDefault="00242599" w:rsidP="00242599">
      <w:pPr>
        <w:ind w:left="1440"/>
      </w:pPr>
      <w:r>
        <w:t>7.</w:t>
      </w:r>
      <w:r>
        <w:tab/>
        <w:t>Elisha’s discernment of Ben-hadad’s plans</w:t>
      </w:r>
      <w:r>
        <w:tab/>
        <w:t>9-12</w:t>
      </w:r>
    </w:p>
    <w:p w:rsidR="00242599" w:rsidRPr="00D858B8" w:rsidRDefault="00242599" w:rsidP="00242599">
      <w:pPr>
        <w:ind w:left="1440"/>
        <w:rPr>
          <w:sz w:val="16"/>
          <w:szCs w:val="16"/>
        </w:rPr>
      </w:pPr>
    </w:p>
    <w:p w:rsidR="00242599" w:rsidRDefault="00242599" w:rsidP="00242599">
      <w:pPr>
        <w:ind w:left="1440"/>
      </w:pPr>
      <w:r>
        <w:tab/>
        <w:t>a.</w:t>
      </w:r>
      <w:r>
        <w:tab/>
        <w:t>The Syrians compass Elisha at Dotham</w:t>
      </w:r>
      <w:r>
        <w:tab/>
        <w:t>13-23</w:t>
      </w:r>
    </w:p>
    <w:p w:rsidR="00242599" w:rsidRDefault="00242599" w:rsidP="00242599">
      <w:pPr>
        <w:ind w:left="2166"/>
      </w:pPr>
      <w:r>
        <w:t>b.</w:t>
      </w:r>
      <w:r>
        <w:tab/>
        <w:t xml:space="preserve">Syrians smitten with blindness and led </w:t>
      </w:r>
      <w:r>
        <w:tab/>
      </w:r>
    </w:p>
    <w:p w:rsidR="00242599" w:rsidRDefault="00242599" w:rsidP="00242599">
      <w:pPr>
        <w:ind w:left="2880"/>
      </w:pPr>
      <w:r>
        <w:t>To Samaria</w:t>
      </w:r>
    </w:p>
    <w:p w:rsidR="00242599" w:rsidRDefault="00242599" w:rsidP="001C4E66">
      <w:pPr>
        <w:numPr>
          <w:ilvl w:val="0"/>
          <w:numId w:val="84"/>
        </w:numPr>
      </w:pPr>
      <w:r>
        <w:t>The miraculous victory over Syrians with</w:t>
      </w:r>
      <w:r>
        <w:tab/>
      </w:r>
      <w:r>
        <w:tab/>
        <w:t xml:space="preserve">6:24-7:20 </w:t>
      </w:r>
    </w:p>
    <w:p w:rsidR="00242599" w:rsidRDefault="00242599" w:rsidP="00242599">
      <w:pPr>
        <w:ind w:left="2160"/>
      </w:pPr>
      <w:r>
        <w:t>Great spoil</w:t>
      </w:r>
      <w:r>
        <w:tab/>
      </w:r>
      <w:r>
        <w:tab/>
      </w:r>
      <w:r>
        <w:tab/>
      </w:r>
      <w:r>
        <w:tab/>
      </w:r>
      <w:r>
        <w:tab/>
      </w:r>
    </w:p>
    <w:p w:rsidR="00242599" w:rsidRDefault="00242599" w:rsidP="00242599">
      <w:r>
        <w:tab/>
      </w:r>
      <w:r>
        <w:tab/>
      </w:r>
      <w:r>
        <w:tab/>
        <w:t>a.</w:t>
      </w:r>
      <w:r>
        <w:tab/>
        <w:t xml:space="preserve">The Syrians siege of </w:t>
      </w:r>
      <w:smartTag w:uri="urn:schemas-microsoft-com:office:smarttags" w:element="City">
        <w:smartTag w:uri="urn:schemas-microsoft-com:office:smarttags" w:element="place">
          <w:r>
            <w:t>Samaria</w:t>
          </w:r>
        </w:smartTag>
      </w:smartTag>
      <w:r>
        <w:t xml:space="preserve"> causes </w:t>
      </w:r>
      <w:r>
        <w:tab/>
        <w:t>24-33</w:t>
      </w:r>
    </w:p>
    <w:p w:rsidR="00242599" w:rsidRDefault="00242599" w:rsidP="00242599">
      <w:r>
        <w:lastRenderedPageBreak/>
        <w:tab/>
      </w:r>
      <w:r>
        <w:tab/>
      </w:r>
      <w:r>
        <w:tab/>
      </w:r>
      <w:r>
        <w:tab/>
      </w:r>
      <w:proofErr w:type="gramStart"/>
      <w:r>
        <w:t>famine</w:t>
      </w:r>
      <w:proofErr w:type="gramEnd"/>
    </w:p>
    <w:p w:rsidR="00242599" w:rsidRDefault="00242599" w:rsidP="00242599">
      <w:r>
        <w:tab/>
      </w:r>
      <w:r>
        <w:tab/>
      </w:r>
      <w:r>
        <w:tab/>
        <w:t>b.</w:t>
      </w:r>
      <w:r>
        <w:tab/>
        <w:t>Lepers discover the Syrian flight</w:t>
      </w:r>
      <w:r>
        <w:tab/>
      </w:r>
      <w:r>
        <w:tab/>
        <w:t>7:1-15</w:t>
      </w:r>
    </w:p>
    <w:p w:rsidR="00242599" w:rsidRDefault="00242599" w:rsidP="00242599">
      <w:r>
        <w:tab/>
      </w:r>
      <w:r>
        <w:tab/>
      </w:r>
      <w:r>
        <w:tab/>
        <w:t>c.</w:t>
      </w:r>
      <w:r>
        <w:tab/>
        <w:t>Ahab and Israel gather great spoil</w:t>
      </w:r>
      <w:r>
        <w:tab/>
        <w:t>16</w:t>
      </w:r>
    </w:p>
    <w:p w:rsidR="00242599" w:rsidRDefault="00242599" w:rsidP="00242599">
      <w:r>
        <w:tab/>
      </w:r>
      <w:r>
        <w:tab/>
      </w:r>
      <w:r>
        <w:tab/>
        <w:t>d.</w:t>
      </w:r>
      <w:r>
        <w:tab/>
        <w:t>Elisha’s prophecy of plenty fulfilled</w:t>
      </w:r>
      <w:r>
        <w:tab/>
        <w:t>17-20</w:t>
      </w:r>
    </w:p>
    <w:p w:rsidR="00242599" w:rsidRPr="00C8108B" w:rsidRDefault="00242599" w:rsidP="00242599">
      <w:pPr>
        <w:rPr>
          <w:sz w:val="16"/>
          <w:szCs w:val="16"/>
        </w:rPr>
      </w:pPr>
    </w:p>
    <w:p w:rsidR="00242599" w:rsidRPr="00D858B8" w:rsidRDefault="00242599" w:rsidP="00242599">
      <w:r>
        <w:tab/>
      </w:r>
      <w:r>
        <w:tab/>
        <w:t>9.</w:t>
      </w:r>
      <w:r>
        <w:tab/>
        <w:t>Elisha’s prediction of seven years famine</w:t>
      </w:r>
      <w:r>
        <w:tab/>
        <w:t>8:1-6</w:t>
      </w:r>
    </w:p>
    <w:p w:rsidR="00242599" w:rsidRDefault="00242599" w:rsidP="001C4E66">
      <w:pPr>
        <w:numPr>
          <w:ilvl w:val="0"/>
          <w:numId w:val="85"/>
        </w:numPr>
      </w:pPr>
      <w:r>
        <w:t>Shunammite’s land restored</w:t>
      </w:r>
    </w:p>
    <w:p w:rsidR="00242599" w:rsidRPr="00C8108B" w:rsidRDefault="00242599" w:rsidP="00242599">
      <w:pPr>
        <w:rPr>
          <w:sz w:val="16"/>
          <w:szCs w:val="16"/>
        </w:rPr>
      </w:pPr>
    </w:p>
    <w:p w:rsidR="00242599" w:rsidRDefault="00242599" w:rsidP="00242599">
      <w:pPr>
        <w:ind w:left="1440"/>
      </w:pPr>
      <w:r>
        <w:t>10.</w:t>
      </w:r>
      <w:r>
        <w:tab/>
        <w:t xml:space="preserve">His prediction of Hazael’s reign over </w:t>
      </w:r>
      <w:smartTag w:uri="urn:schemas-microsoft-com:office:smarttags" w:element="country-region">
        <w:smartTag w:uri="urn:schemas-microsoft-com:office:smarttags" w:element="place">
          <w:r>
            <w:t>Syria</w:t>
          </w:r>
        </w:smartTag>
      </w:smartTag>
      <w:r>
        <w:tab/>
        <w:t>8:7-15</w:t>
      </w:r>
    </w:p>
    <w:p w:rsidR="00242599" w:rsidRPr="00D858B8" w:rsidRDefault="00242599" w:rsidP="00242599">
      <w:pPr>
        <w:rPr>
          <w:sz w:val="16"/>
          <w:szCs w:val="16"/>
        </w:rPr>
      </w:pPr>
    </w:p>
    <w:p w:rsidR="00242599" w:rsidRPr="00D858B8" w:rsidRDefault="00242599" w:rsidP="00242599">
      <w:r>
        <w:tab/>
        <w:t>D.</w:t>
      </w:r>
      <w:r>
        <w:tab/>
        <w:t>A brief outline of the Judean politics of this period</w:t>
      </w:r>
      <w:r>
        <w:tab/>
        <w:t>8:16-29</w:t>
      </w:r>
    </w:p>
    <w:p w:rsidR="00242599" w:rsidRDefault="00242599" w:rsidP="00242599">
      <w:r>
        <w:tab/>
      </w:r>
      <w:r>
        <w:tab/>
        <w:t>1.</w:t>
      </w:r>
      <w:r>
        <w:tab/>
        <w:t>Jehoram becomes co-king with Jehoshaphat,</w:t>
      </w:r>
      <w:r>
        <w:tab/>
        <w:t>16-19</w:t>
      </w:r>
    </w:p>
    <w:p w:rsidR="00242599" w:rsidRDefault="00242599" w:rsidP="00242599">
      <w:r>
        <w:tab/>
      </w:r>
      <w:r>
        <w:tab/>
      </w:r>
      <w:r>
        <w:tab/>
      </w:r>
      <w:proofErr w:type="gramStart"/>
      <w:r>
        <w:t>his</w:t>
      </w:r>
      <w:proofErr w:type="gramEnd"/>
      <w:r>
        <w:t xml:space="preserve"> father</w:t>
      </w:r>
    </w:p>
    <w:p w:rsidR="00242599" w:rsidRDefault="00242599" w:rsidP="00242599">
      <w:r>
        <w:tab/>
      </w:r>
      <w:r>
        <w:tab/>
      </w:r>
      <w:r>
        <w:tab/>
        <w:t>a.</w:t>
      </w:r>
      <w:r>
        <w:tab/>
        <w:t>His evil way</w:t>
      </w:r>
      <w:r>
        <w:tab/>
      </w:r>
      <w:r>
        <w:tab/>
      </w:r>
      <w:r>
        <w:tab/>
      </w:r>
    </w:p>
    <w:p w:rsidR="00242599" w:rsidRDefault="00242599" w:rsidP="00242599">
      <w:r>
        <w:tab/>
      </w:r>
      <w:r>
        <w:tab/>
      </w:r>
      <w:r>
        <w:tab/>
        <w:t>b.</w:t>
      </w:r>
      <w:r>
        <w:tab/>
        <w:t>The revolt of Edom and Libnah</w:t>
      </w:r>
      <w:r>
        <w:tab/>
      </w:r>
      <w:r>
        <w:tab/>
        <w:t>20-23</w:t>
      </w:r>
    </w:p>
    <w:p w:rsidR="00242599" w:rsidRPr="00D858B8" w:rsidRDefault="00242599" w:rsidP="00242599">
      <w:r>
        <w:tab/>
      </w:r>
      <w:r>
        <w:tab/>
      </w:r>
      <w:r>
        <w:tab/>
        <w:t>c.</w:t>
      </w:r>
      <w:r>
        <w:tab/>
        <w:t>His death</w:t>
      </w:r>
      <w:r>
        <w:tab/>
      </w:r>
      <w:r>
        <w:tab/>
      </w:r>
      <w:r>
        <w:tab/>
      </w:r>
      <w:r>
        <w:tab/>
      </w:r>
      <w:r>
        <w:tab/>
        <w:t>24</w:t>
      </w:r>
    </w:p>
    <w:p w:rsidR="00242599" w:rsidRPr="00D858B8" w:rsidRDefault="00242599" w:rsidP="00242599">
      <w:r>
        <w:tab/>
      </w:r>
      <w:r>
        <w:tab/>
        <w:t>2.</w:t>
      </w:r>
      <w:r>
        <w:tab/>
        <w:t>His accession of Ahaziah</w:t>
      </w:r>
      <w:r>
        <w:tab/>
      </w:r>
      <w:r>
        <w:tab/>
      </w:r>
      <w:r>
        <w:tab/>
      </w:r>
      <w:r>
        <w:tab/>
        <w:t>8:25-29</w:t>
      </w:r>
    </w:p>
    <w:p w:rsidR="00242599" w:rsidRDefault="00242599" w:rsidP="001C4E66">
      <w:pPr>
        <w:numPr>
          <w:ilvl w:val="0"/>
          <w:numId w:val="103"/>
        </w:numPr>
      </w:pPr>
      <w:r>
        <w:t>His alliance with Joram, the son of Ahab</w:t>
      </w:r>
      <w:r>
        <w:tab/>
        <w:t>28-29</w:t>
      </w:r>
      <w:r>
        <w:tab/>
      </w:r>
    </w:p>
    <w:p w:rsidR="00242599" w:rsidRPr="00D858B8" w:rsidRDefault="00242599" w:rsidP="00242599">
      <w:pPr>
        <w:ind w:left="2520"/>
      </w:pPr>
      <w:r>
        <w:tab/>
      </w:r>
    </w:p>
    <w:p w:rsidR="00242599" w:rsidRDefault="00242599" w:rsidP="00242599">
      <w:r>
        <w:t>III.</w:t>
      </w:r>
      <w:r>
        <w:tab/>
        <w:t>The Reign of Jehu</w:t>
      </w:r>
      <w:r>
        <w:tab/>
      </w:r>
      <w:r>
        <w:tab/>
      </w:r>
      <w:r>
        <w:tab/>
      </w:r>
      <w:r>
        <w:tab/>
      </w:r>
      <w:r>
        <w:tab/>
      </w:r>
      <w:r>
        <w:tab/>
      </w:r>
      <w:r>
        <w:tab/>
        <w:t>Chap. 9-10</w:t>
      </w:r>
    </w:p>
    <w:p w:rsidR="00242599" w:rsidRPr="00D858B8" w:rsidRDefault="00242599" w:rsidP="00242599">
      <w:pPr>
        <w:rPr>
          <w:sz w:val="16"/>
          <w:szCs w:val="16"/>
        </w:rPr>
      </w:pPr>
    </w:p>
    <w:p w:rsidR="00242599" w:rsidRDefault="00242599" w:rsidP="001C4E66">
      <w:pPr>
        <w:numPr>
          <w:ilvl w:val="0"/>
          <w:numId w:val="86"/>
        </w:numPr>
      </w:pPr>
      <w:r>
        <w:t>Jehu anointed king at Ramath-Gilead by son of</w:t>
      </w:r>
      <w:r>
        <w:tab/>
      </w:r>
      <w:r>
        <w:tab/>
        <w:t>9:1-10</w:t>
      </w:r>
    </w:p>
    <w:p w:rsidR="00242599" w:rsidRDefault="00242599" w:rsidP="00242599">
      <w:pPr>
        <w:ind w:left="1086"/>
      </w:pPr>
      <w:r>
        <w:t>The prophets</w:t>
      </w:r>
      <w:r>
        <w:tab/>
      </w:r>
      <w:r>
        <w:tab/>
      </w:r>
      <w:r>
        <w:tab/>
      </w:r>
      <w:r>
        <w:tab/>
      </w:r>
      <w:r>
        <w:tab/>
      </w:r>
      <w:r>
        <w:tab/>
      </w:r>
    </w:p>
    <w:p w:rsidR="00242599" w:rsidRDefault="00242599" w:rsidP="00242599">
      <w:r>
        <w:tab/>
        <w:t>B.</w:t>
      </w:r>
      <w:r>
        <w:tab/>
        <w:t xml:space="preserve">The army of Israel </w:t>
      </w:r>
      <w:proofErr w:type="gramStart"/>
      <w:r>
        <w:t>proclaim</w:t>
      </w:r>
      <w:proofErr w:type="gramEnd"/>
      <w:r>
        <w:t xml:space="preserve"> Jehu king</w:t>
      </w:r>
      <w:r>
        <w:tab/>
      </w:r>
      <w:r>
        <w:tab/>
      </w:r>
      <w:r>
        <w:tab/>
        <w:t>11-13</w:t>
      </w:r>
    </w:p>
    <w:p w:rsidR="00242599" w:rsidRDefault="00242599" w:rsidP="00242599">
      <w:r>
        <w:tab/>
        <w:t>C.</w:t>
      </w:r>
      <w:r>
        <w:tab/>
        <w:t>Jehu slays Jehoram and Ahaziah at Jezrell</w:t>
      </w:r>
      <w:r>
        <w:tab/>
      </w:r>
      <w:r>
        <w:tab/>
        <w:t>14-29</w:t>
      </w:r>
    </w:p>
    <w:p w:rsidR="00242599" w:rsidRDefault="00242599" w:rsidP="00242599">
      <w:r>
        <w:tab/>
        <w:t>D.</w:t>
      </w:r>
      <w:r>
        <w:tab/>
        <w:t>Jezebel dies according to the Word of the Lord</w:t>
      </w:r>
      <w:r>
        <w:tab/>
      </w:r>
      <w:r>
        <w:tab/>
        <w:t>30-37</w:t>
      </w:r>
    </w:p>
    <w:p w:rsidR="00242599" w:rsidRDefault="00242599" w:rsidP="001C4E66">
      <w:pPr>
        <w:numPr>
          <w:ilvl w:val="0"/>
          <w:numId w:val="88"/>
        </w:numPr>
      </w:pPr>
      <w:r>
        <w:t>Jehu executes judgment according to the word</w:t>
      </w:r>
      <w:r>
        <w:tab/>
      </w:r>
      <w:r>
        <w:tab/>
        <w:t>10-1-12</w:t>
      </w:r>
    </w:p>
    <w:p w:rsidR="00242599" w:rsidRDefault="00242599" w:rsidP="00242599">
      <w:pPr>
        <w:ind w:left="1440"/>
      </w:pPr>
      <w:r>
        <w:t>Of Elijah</w:t>
      </w:r>
      <w:r>
        <w:tab/>
      </w:r>
      <w:r>
        <w:tab/>
      </w:r>
      <w:r>
        <w:tab/>
      </w:r>
      <w:r>
        <w:tab/>
      </w:r>
      <w:r>
        <w:tab/>
      </w:r>
      <w:r>
        <w:tab/>
      </w:r>
    </w:p>
    <w:p w:rsidR="00242599" w:rsidRDefault="00242599" w:rsidP="00242599">
      <w:r>
        <w:tab/>
        <w:t>F.</w:t>
      </w:r>
      <w:r>
        <w:tab/>
        <w:t xml:space="preserve">The princes of </w:t>
      </w:r>
      <w:smartTag w:uri="urn:schemas-microsoft-com:office:smarttags" w:element="country-region">
        <w:smartTag w:uri="urn:schemas-microsoft-com:office:smarttags" w:element="place">
          <w:r>
            <w:t>Judah</w:t>
          </w:r>
        </w:smartTag>
      </w:smartTag>
      <w:r>
        <w:t xml:space="preserve"> die at the hand of Jehu </w:t>
      </w:r>
      <w:r>
        <w:tab/>
      </w:r>
      <w:r>
        <w:tab/>
        <w:t>13-14</w:t>
      </w:r>
    </w:p>
    <w:p w:rsidR="00242599" w:rsidRDefault="00242599" w:rsidP="00242599">
      <w:r>
        <w:tab/>
      </w:r>
      <w:r>
        <w:tab/>
        <w:t>Because of their friendship with the house of Ahab</w:t>
      </w:r>
    </w:p>
    <w:p w:rsidR="00242599" w:rsidRDefault="00242599" w:rsidP="00242599">
      <w:r>
        <w:tab/>
        <w:t>G.</w:t>
      </w:r>
      <w:r>
        <w:tab/>
        <w:t>Jehu exterminates Baal worship in Israel</w:t>
      </w:r>
      <w:r>
        <w:tab/>
      </w:r>
      <w:r>
        <w:tab/>
      </w:r>
      <w:r>
        <w:tab/>
        <w:t>10:15-28</w:t>
      </w:r>
    </w:p>
    <w:p w:rsidR="00242599" w:rsidRDefault="00242599" w:rsidP="00242599">
      <w:r>
        <w:tab/>
        <w:t>H.</w:t>
      </w:r>
      <w:r>
        <w:tab/>
        <w:t>The spiritual weakness of his reign and God’s</w:t>
      </w:r>
      <w:r>
        <w:tab/>
      </w:r>
      <w:r>
        <w:tab/>
        <w:t>29-33</w:t>
      </w:r>
    </w:p>
    <w:p w:rsidR="00242599" w:rsidRDefault="00242599" w:rsidP="00242599">
      <w:r>
        <w:tab/>
      </w:r>
      <w:r>
        <w:tab/>
        <w:t>Promise of four generations on his throne</w:t>
      </w:r>
    </w:p>
    <w:p w:rsidR="00242599" w:rsidRDefault="00242599" w:rsidP="00242599">
      <w:r>
        <w:tab/>
        <w:t>I.</w:t>
      </w:r>
      <w:r>
        <w:tab/>
        <w:t>The death of Jehu and the accession of Jehoahaz</w:t>
      </w:r>
      <w:r>
        <w:tab/>
        <w:t>34-36</w:t>
      </w:r>
    </w:p>
    <w:p w:rsidR="00242599" w:rsidRPr="00D858B8" w:rsidRDefault="00242599" w:rsidP="00242599">
      <w:pPr>
        <w:rPr>
          <w:sz w:val="16"/>
          <w:szCs w:val="16"/>
        </w:rPr>
      </w:pPr>
    </w:p>
    <w:p w:rsidR="00242599" w:rsidRDefault="00242599" w:rsidP="00242599">
      <w:r>
        <w:t>IV.</w:t>
      </w:r>
      <w:r>
        <w:tab/>
        <w:t>The Reigns of Ataliah and Jehoash (Joash)</w:t>
      </w:r>
      <w:r>
        <w:tab/>
      </w:r>
      <w:r>
        <w:tab/>
      </w:r>
      <w:r>
        <w:tab/>
        <w:t>Chap. 11-12</w:t>
      </w:r>
    </w:p>
    <w:p w:rsidR="00242599" w:rsidRPr="00D858B8" w:rsidRDefault="00242599" w:rsidP="00242599">
      <w:pPr>
        <w:rPr>
          <w:sz w:val="16"/>
          <w:szCs w:val="16"/>
        </w:rPr>
      </w:pPr>
    </w:p>
    <w:p w:rsidR="00242599" w:rsidRDefault="00242599" w:rsidP="00242599">
      <w:r>
        <w:tab/>
        <w:t>A.</w:t>
      </w:r>
      <w:r>
        <w:tab/>
        <w:t xml:space="preserve">Athaliah destroys the seed royal of </w:t>
      </w:r>
      <w:smartTag w:uri="urn:schemas-microsoft-com:office:smarttags" w:element="country-region">
        <w:smartTag w:uri="urn:schemas-microsoft-com:office:smarttags" w:element="place">
          <w:r>
            <w:t>Judah</w:t>
          </w:r>
        </w:smartTag>
      </w:smartTag>
      <w:r>
        <w:t>,</w:t>
      </w:r>
      <w:r>
        <w:tab/>
      </w:r>
      <w:r>
        <w:tab/>
        <w:t>11:1-3</w:t>
      </w:r>
    </w:p>
    <w:p w:rsidR="00242599" w:rsidRDefault="00242599" w:rsidP="00242599">
      <w:pPr>
        <w:ind w:left="720" w:firstLine="720"/>
      </w:pPr>
      <w:r>
        <w:t>Except Joash</w:t>
      </w:r>
    </w:p>
    <w:p w:rsidR="00242599" w:rsidRDefault="00242599" w:rsidP="00242599">
      <w:r>
        <w:tab/>
        <w:t>B.</w:t>
      </w:r>
      <w:r>
        <w:tab/>
        <w:t>Jehoida, the priest, makes Joash the boy king</w:t>
      </w:r>
      <w:r>
        <w:tab/>
      </w:r>
      <w:r>
        <w:tab/>
        <w:t>4-12</w:t>
      </w:r>
    </w:p>
    <w:p w:rsidR="00242599" w:rsidRDefault="00242599" w:rsidP="00242599">
      <w:r>
        <w:tab/>
      </w:r>
      <w:r>
        <w:tab/>
        <w:t xml:space="preserve">Of </w:t>
      </w:r>
      <w:smartTag w:uri="urn:schemas-microsoft-com:office:smarttags" w:element="country-region">
        <w:smartTag w:uri="urn:schemas-microsoft-com:office:smarttags" w:element="place">
          <w:r>
            <w:t>Judah</w:t>
          </w:r>
        </w:smartTag>
      </w:smartTag>
    </w:p>
    <w:p w:rsidR="00242599" w:rsidRPr="00D858B8" w:rsidRDefault="00242599" w:rsidP="00242599">
      <w:pPr>
        <w:rPr>
          <w:sz w:val="16"/>
          <w:szCs w:val="16"/>
        </w:rPr>
      </w:pPr>
    </w:p>
    <w:p w:rsidR="00242599" w:rsidRDefault="00242599" w:rsidP="00242599">
      <w:r>
        <w:tab/>
      </w:r>
      <w:r>
        <w:tab/>
        <w:t>1.</w:t>
      </w:r>
      <w:r>
        <w:tab/>
        <w:t>Athaliah executed</w:t>
      </w:r>
      <w:r>
        <w:tab/>
      </w:r>
      <w:r>
        <w:tab/>
      </w:r>
      <w:r>
        <w:tab/>
      </w:r>
      <w:r>
        <w:tab/>
      </w:r>
      <w:r>
        <w:tab/>
        <w:t>13-16</w:t>
      </w:r>
    </w:p>
    <w:p w:rsidR="00242599" w:rsidRDefault="00242599" w:rsidP="00242599"/>
    <w:p w:rsidR="00242599" w:rsidRDefault="00242599" w:rsidP="00242599">
      <w:r>
        <w:tab/>
      </w:r>
      <w:r>
        <w:tab/>
        <w:t>2.</w:t>
      </w:r>
      <w:r>
        <w:tab/>
        <w:t>Jeheida destroys Baal worship and revives the</w:t>
      </w:r>
      <w:r>
        <w:tab/>
        <w:t>17-21</w:t>
      </w:r>
    </w:p>
    <w:p w:rsidR="00242599" w:rsidRDefault="00242599" w:rsidP="00242599">
      <w:r>
        <w:tab/>
      </w:r>
      <w:r>
        <w:tab/>
      </w:r>
      <w:r>
        <w:tab/>
      </w:r>
      <w:proofErr w:type="gramStart"/>
      <w:r>
        <w:t>worship</w:t>
      </w:r>
      <w:proofErr w:type="gramEnd"/>
      <w:r>
        <w:t xml:space="preserve"> of Jehovah</w:t>
      </w:r>
    </w:p>
    <w:p w:rsidR="00242599" w:rsidRPr="00BB69F2" w:rsidRDefault="00242599" w:rsidP="00242599">
      <w:r>
        <w:tab/>
        <w:t>C.</w:t>
      </w:r>
      <w:r>
        <w:tab/>
        <w:t>The reign of Jehoash (Joash)</w:t>
      </w:r>
      <w:r>
        <w:tab/>
      </w:r>
      <w:r>
        <w:tab/>
      </w:r>
      <w:r>
        <w:tab/>
      </w:r>
      <w:r>
        <w:tab/>
        <w:t>12:</w:t>
      </w:r>
    </w:p>
    <w:p w:rsidR="00242599" w:rsidRPr="00BB69F2" w:rsidRDefault="00242599" w:rsidP="00242599">
      <w:r>
        <w:tab/>
      </w:r>
      <w:r>
        <w:tab/>
        <w:t>1.</w:t>
      </w:r>
      <w:r>
        <w:tab/>
        <w:t>His righteousness under Jehoida’s influence</w:t>
      </w:r>
      <w:r>
        <w:tab/>
        <w:t>1-3</w:t>
      </w:r>
    </w:p>
    <w:p w:rsidR="00242599" w:rsidRPr="00BB69F2" w:rsidRDefault="00242599" w:rsidP="00242599">
      <w:r>
        <w:tab/>
      </w:r>
      <w:r>
        <w:tab/>
        <w:t>2.</w:t>
      </w:r>
      <w:r>
        <w:tab/>
        <w:t>The repairing of the temple</w:t>
      </w:r>
      <w:r>
        <w:tab/>
      </w:r>
      <w:r>
        <w:tab/>
      </w:r>
      <w:r>
        <w:tab/>
      </w:r>
      <w:r>
        <w:tab/>
        <w:t>4-16</w:t>
      </w:r>
    </w:p>
    <w:p w:rsidR="00242599" w:rsidRDefault="00242599" w:rsidP="00242599">
      <w:r>
        <w:tab/>
      </w:r>
      <w:r>
        <w:tab/>
        <w:t>3.</w:t>
      </w:r>
      <w:r>
        <w:tab/>
        <w:t>Joash pays a ransom to Hazael</w:t>
      </w:r>
      <w:r>
        <w:tab/>
      </w:r>
      <w:r>
        <w:tab/>
      </w:r>
      <w:r>
        <w:tab/>
        <w:t>17-18</w:t>
      </w:r>
    </w:p>
    <w:p w:rsidR="00242599" w:rsidRPr="00D858B8" w:rsidRDefault="00242599" w:rsidP="00242599">
      <w:pPr>
        <w:rPr>
          <w:sz w:val="16"/>
          <w:szCs w:val="16"/>
        </w:rPr>
      </w:pPr>
    </w:p>
    <w:p w:rsidR="00242599" w:rsidRDefault="00242599" w:rsidP="00242599">
      <w:r>
        <w:tab/>
        <w:t>D.</w:t>
      </w:r>
      <w:r>
        <w:tab/>
        <w:t>The death of Joash and the accession of Amaziah</w:t>
      </w:r>
      <w:r>
        <w:tab/>
        <w:t>19-21</w:t>
      </w:r>
    </w:p>
    <w:p w:rsidR="00242599" w:rsidRPr="00D858B8" w:rsidRDefault="00242599" w:rsidP="00242599">
      <w:pPr>
        <w:rPr>
          <w:sz w:val="16"/>
          <w:szCs w:val="16"/>
        </w:rPr>
      </w:pPr>
    </w:p>
    <w:p w:rsidR="00242599" w:rsidRDefault="00242599" w:rsidP="001C4E66">
      <w:pPr>
        <w:numPr>
          <w:ilvl w:val="0"/>
          <w:numId w:val="89"/>
        </w:numPr>
      </w:pPr>
      <w:r>
        <w:t xml:space="preserve">The reigns of Johoahaz and Joash over </w:t>
      </w:r>
      <w:smartTag w:uri="urn:schemas-microsoft-com:office:smarttags" w:element="country-region">
        <w:smartTag w:uri="urn:schemas-microsoft-com:office:smarttags" w:element="place">
          <w:r>
            <w:t>Israel</w:t>
          </w:r>
        </w:smartTag>
      </w:smartTag>
      <w:r>
        <w:t xml:space="preserve"> and the</w:t>
      </w:r>
      <w:r>
        <w:tab/>
      </w:r>
      <w:r>
        <w:tab/>
        <w:t>13:</w:t>
      </w:r>
    </w:p>
    <w:p w:rsidR="00242599" w:rsidRDefault="00242599" w:rsidP="00242599">
      <w:pPr>
        <w:ind w:firstLine="720"/>
      </w:pPr>
      <w:r>
        <w:t>Last ministry of Elisha</w:t>
      </w:r>
      <w:r>
        <w:tab/>
      </w:r>
      <w:r>
        <w:tab/>
      </w:r>
      <w:r>
        <w:tab/>
      </w:r>
      <w:r>
        <w:tab/>
      </w:r>
    </w:p>
    <w:p w:rsidR="00242599" w:rsidRPr="00D858B8" w:rsidRDefault="00242599" w:rsidP="00242599">
      <w:pPr>
        <w:ind w:firstLine="720"/>
        <w:rPr>
          <w:sz w:val="16"/>
          <w:szCs w:val="16"/>
        </w:rPr>
      </w:pPr>
    </w:p>
    <w:p w:rsidR="00242599" w:rsidRDefault="00242599" w:rsidP="00242599">
      <w:pPr>
        <w:ind w:firstLine="720"/>
      </w:pPr>
      <w:r>
        <w:t>A.</w:t>
      </w:r>
      <w:r>
        <w:tab/>
        <w:t>Israel punished through Hazael for Jehoahaz’s sin</w:t>
      </w:r>
      <w:r>
        <w:tab/>
        <w:t>13:1-3</w:t>
      </w:r>
    </w:p>
    <w:p w:rsidR="00242599" w:rsidRDefault="00242599" w:rsidP="001C4E66">
      <w:pPr>
        <w:numPr>
          <w:ilvl w:val="0"/>
          <w:numId w:val="87"/>
        </w:numPr>
        <w:tabs>
          <w:tab w:val="clear" w:pos="360"/>
          <w:tab w:val="num" w:pos="720"/>
        </w:tabs>
        <w:ind w:left="720"/>
      </w:pPr>
      <w:r>
        <w:t>B.</w:t>
      </w:r>
      <w:r>
        <w:tab/>
        <w:t>Jehoahaz’s partial repentance and partial deliverance 4-8</w:t>
      </w:r>
    </w:p>
    <w:p w:rsidR="00242599" w:rsidRDefault="00242599" w:rsidP="001C4E66">
      <w:pPr>
        <w:numPr>
          <w:ilvl w:val="0"/>
          <w:numId w:val="87"/>
        </w:numPr>
        <w:tabs>
          <w:tab w:val="clear" w:pos="360"/>
          <w:tab w:val="num" w:pos="720"/>
        </w:tabs>
        <w:ind w:left="720"/>
      </w:pPr>
      <w:r>
        <w:t>C.</w:t>
      </w:r>
      <w:r>
        <w:tab/>
        <w:t>The death of Jehoahaz and the accession of Joash</w:t>
      </w:r>
    </w:p>
    <w:p w:rsidR="00242599" w:rsidRDefault="00242599" w:rsidP="001C4E66">
      <w:pPr>
        <w:numPr>
          <w:ilvl w:val="0"/>
          <w:numId w:val="87"/>
        </w:numPr>
        <w:tabs>
          <w:tab w:val="clear" w:pos="360"/>
          <w:tab w:val="num" w:pos="720"/>
        </w:tabs>
        <w:ind w:left="720"/>
      </w:pPr>
      <w:r>
        <w:t>D.</w:t>
      </w:r>
      <w:r>
        <w:tab/>
        <w:t>The reign of Joash over Israel</w:t>
      </w:r>
      <w:r>
        <w:tab/>
      </w:r>
      <w:r>
        <w:tab/>
      </w:r>
      <w:r>
        <w:tab/>
      </w:r>
      <w:r>
        <w:tab/>
        <w:t>10-13</w:t>
      </w:r>
    </w:p>
    <w:p w:rsidR="00242599" w:rsidRDefault="00242599" w:rsidP="00242599">
      <w:pPr>
        <w:ind w:left="720"/>
      </w:pPr>
      <w:r>
        <w:t>E.</w:t>
      </w:r>
      <w:r>
        <w:tab/>
        <w:t>The last ministry of Elisha</w:t>
      </w:r>
      <w:r>
        <w:tab/>
      </w:r>
      <w:r>
        <w:tab/>
      </w:r>
      <w:r>
        <w:tab/>
      </w:r>
      <w:r>
        <w:tab/>
      </w:r>
      <w:r>
        <w:tab/>
        <w:t>14-25</w:t>
      </w:r>
    </w:p>
    <w:p w:rsidR="00242599" w:rsidRDefault="00242599" w:rsidP="00242599">
      <w:pPr>
        <w:ind w:left="720"/>
      </w:pPr>
      <w:r>
        <w:tab/>
        <w:t>1.</w:t>
      </w:r>
      <w:r>
        <w:tab/>
        <w:t>The visit of Joash</w:t>
      </w:r>
      <w:r>
        <w:tab/>
      </w:r>
    </w:p>
    <w:p w:rsidR="00242599" w:rsidRDefault="00242599" w:rsidP="001C4E66">
      <w:pPr>
        <w:numPr>
          <w:ilvl w:val="0"/>
          <w:numId w:val="90"/>
        </w:numPr>
      </w:pPr>
      <w:r>
        <w:t>The arrow of the Lord’s deliverance</w:t>
      </w:r>
    </w:p>
    <w:p w:rsidR="00242599" w:rsidRDefault="00242599" w:rsidP="00242599">
      <w:pPr>
        <w:ind w:left="1434"/>
      </w:pPr>
      <w:r>
        <w:t>3.</w:t>
      </w:r>
      <w:r>
        <w:tab/>
        <w:t>The meager faith of Joash and the partial victory over</w:t>
      </w:r>
    </w:p>
    <w:p w:rsidR="00242599" w:rsidRDefault="00242599" w:rsidP="00242599">
      <w:pPr>
        <w:ind w:left="1434"/>
      </w:pPr>
      <w:r>
        <w:tab/>
      </w:r>
      <w:r>
        <w:tab/>
        <w:t>Syria that resulted</w:t>
      </w:r>
    </w:p>
    <w:p w:rsidR="00242599" w:rsidRDefault="00242599" w:rsidP="001C4E66">
      <w:pPr>
        <w:numPr>
          <w:ilvl w:val="0"/>
          <w:numId w:val="82"/>
        </w:numPr>
      </w:pPr>
      <w:r>
        <w:t>The death of Elisha and the miracle at his tomb</w:t>
      </w:r>
    </w:p>
    <w:p w:rsidR="00242599" w:rsidRDefault="00242599" w:rsidP="00242599"/>
    <w:p w:rsidR="00242599" w:rsidRDefault="00242599" w:rsidP="00242599">
      <w:r>
        <w:t>VI.</w:t>
      </w:r>
      <w:r>
        <w:tab/>
        <w:t>From the death of Elisha to the Captivity of Israel</w:t>
      </w:r>
      <w:r>
        <w:tab/>
      </w:r>
      <w:r>
        <w:tab/>
        <w:t>Chap. 14-17</w:t>
      </w:r>
    </w:p>
    <w:p w:rsidR="00242599" w:rsidRPr="00BB69F2" w:rsidRDefault="00242599" w:rsidP="00242599">
      <w:pPr>
        <w:rPr>
          <w:sz w:val="16"/>
          <w:szCs w:val="16"/>
        </w:rPr>
      </w:pPr>
    </w:p>
    <w:p w:rsidR="00242599" w:rsidRDefault="00242599" w:rsidP="00242599">
      <w:r>
        <w:tab/>
        <w:t>A.</w:t>
      </w:r>
      <w:r>
        <w:tab/>
        <w:t>The reign of Amaziah over Judah</w:t>
      </w:r>
      <w:r>
        <w:tab/>
      </w:r>
      <w:r>
        <w:tab/>
      </w:r>
      <w:r>
        <w:tab/>
      </w:r>
      <w:r>
        <w:tab/>
        <w:t>14:1-7</w:t>
      </w:r>
    </w:p>
    <w:p w:rsidR="00242599" w:rsidRDefault="00242599" w:rsidP="00242599">
      <w:pPr>
        <w:ind w:firstLine="720"/>
      </w:pPr>
      <w:r>
        <w:t>B.</w:t>
      </w:r>
      <w:r>
        <w:tab/>
        <w:t xml:space="preserve">The war between Amaziah, king of </w:t>
      </w:r>
      <w:smartTag w:uri="urn:schemas-microsoft-com:office:smarttags" w:element="country-region">
        <w:smartTag w:uri="urn:schemas-microsoft-com:office:smarttags" w:element="place">
          <w:r>
            <w:t>Judah</w:t>
          </w:r>
        </w:smartTag>
      </w:smartTag>
      <w:r>
        <w:t xml:space="preserve"> and </w:t>
      </w:r>
      <w:r>
        <w:tab/>
      </w:r>
      <w:r>
        <w:tab/>
        <w:t>8-14</w:t>
      </w:r>
    </w:p>
    <w:p w:rsidR="00242599" w:rsidRDefault="00242599" w:rsidP="00242599">
      <w:pPr>
        <w:ind w:left="1086" w:firstLine="354"/>
      </w:pPr>
      <w:r>
        <w:t>Jehoash, king of Israel</w:t>
      </w:r>
      <w:r>
        <w:tab/>
      </w:r>
      <w:r>
        <w:tab/>
      </w:r>
      <w:r>
        <w:tab/>
      </w:r>
      <w:r>
        <w:tab/>
      </w:r>
      <w:r>
        <w:tab/>
      </w:r>
    </w:p>
    <w:p w:rsidR="00242599" w:rsidRDefault="00242599" w:rsidP="00242599">
      <w:r>
        <w:tab/>
        <w:t>C.</w:t>
      </w:r>
      <w:r>
        <w:tab/>
        <w:t>The death of Jehoash and accession of Jeroboam</w:t>
      </w:r>
      <w:r>
        <w:tab/>
        <w:t>15-16</w:t>
      </w:r>
    </w:p>
    <w:p w:rsidR="00242599" w:rsidRDefault="00242599" w:rsidP="00242599">
      <w:r>
        <w:tab/>
      </w:r>
      <w:r>
        <w:tab/>
        <w:t>As king of Israel</w:t>
      </w:r>
    </w:p>
    <w:p w:rsidR="00242599" w:rsidRDefault="00242599" w:rsidP="00242599">
      <w:r>
        <w:tab/>
        <w:t>D.</w:t>
      </w:r>
      <w:r>
        <w:tab/>
        <w:t>Amaizah slain by conspiracy and Azariah made</w:t>
      </w:r>
      <w:r>
        <w:tab/>
        <w:t>17-22</w:t>
      </w:r>
    </w:p>
    <w:p w:rsidR="00242599" w:rsidRDefault="00242599" w:rsidP="00242599">
      <w:r>
        <w:tab/>
      </w:r>
      <w:r>
        <w:tab/>
        <w:t>King of Judah</w:t>
      </w:r>
    </w:p>
    <w:p w:rsidR="00242599" w:rsidRDefault="00242599" w:rsidP="00242599">
      <w:r>
        <w:tab/>
        <w:t>E.</w:t>
      </w:r>
      <w:r>
        <w:tab/>
        <w:t>The reign of Jeroboam II over Israel</w:t>
      </w:r>
      <w:r>
        <w:tab/>
      </w:r>
      <w:r>
        <w:tab/>
      </w:r>
      <w:r>
        <w:tab/>
        <w:t>23-29</w:t>
      </w:r>
    </w:p>
    <w:p w:rsidR="00242599" w:rsidRDefault="00242599" w:rsidP="00242599">
      <w:r>
        <w:tab/>
      </w:r>
      <w:r>
        <w:tab/>
        <w:t>1.</w:t>
      </w:r>
      <w:r>
        <w:tab/>
        <w:t xml:space="preserve">Jeroboam defeats </w:t>
      </w:r>
      <w:smartTag w:uri="urn:schemas-microsoft-com:office:smarttags" w:element="country-region">
        <w:smartTag w:uri="urn:schemas-microsoft-com:office:smarttags" w:element="place">
          <w:r>
            <w:t>Syria</w:t>
          </w:r>
        </w:smartTag>
      </w:smartTag>
      <w:r>
        <w:t xml:space="preserve"> and restores the</w:t>
      </w:r>
      <w:r>
        <w:tab/>
      </w:r>
    </w:p>
    <w:p w:rsidR="00242599" w:rsidRDefault="00242599" w:rsidP="00242599">
      <w:r>
        <w:tab/>
      </w:r>
      <w:r>
        <w:tab/>
      </w:r>
      <w:r>
        <w:tab/>
      </w:r>
      <w:proofErr w:type="gramStart"/>
      <w:r>
        <w:t>coast</w:t>
      </w:r>
      <w:proofErr w:type="gramEnd"/>
      <w:r>
        <w:t xml:space="preserve"> of Israel</w:t>
      </w:r>
    </w:p>
    <w:p w:rsidR="00242599" w:rsidRDefault="00242599" w:rsidP="00242599">
      <w:pPr>
        <w:ind w:left="1440"/>
      </w:pPr>
      <w:r>
        <w:t>2.</w:t>
      </w:r>
      <w:r>
        <w:tab/>
        <w:t>The death of Jeroboam II and accession of</w:t>
      </w:r>
      <w:r>
        <w:tab/>
      </w:r>
    </w:p>
    <w:p w:rsidR="00242599" w:rsidRDefault="00242599" w:rsidP="00242599">
      <w:r>
        <w:tab/>
      </w:r>
      <w:r>
        <w:tab/>
      </w:r>
      <w:r>
        <w:tab/>
        <w:t>Zachariah</w:t>
      </w:r>
    </w:p>
    <w:p w:rsidR="00242599" w:rsidRDefault="00242599" w:rsidP="00242599">
      <w:r>
        <w:tab/>
        <w:t>F.</w:t>
      </w:r>
      <w:r>
        <w:tab/>
        <w:t>Azariah (Uzziah) reigns over Judah</w:t>
      </w:r>
      <w:r>
        <w:tab/>
      </w:r>
      <w:r>
        <w:tab/>
      </w:r>
      <w:r>
        <w:tab/>
        <w:t>15:1-7</w:t>
      </w:r>
    </w:p>
    <w:p w:rsidR="00242599" w:rsidRDefault="00242599" w:rsidP="001C4E66">
      <w:pPr>
        <w:numPr>
          <w:ilvl w:val="0"/>
          <w:numId w:val="91"/>
        </w:numPr>
      </w:pPr>
      <w:r>
        <w:t>His righteous beginning</w:t>
      </w:r>
    </w:p>
    <w:p w:rsidR="00242599" w:rsidRDefault="00242599" w:rsidP="001C4E66">
      <w:pPr>
        <w:numPr>
          <w:ilvl w:val="0"/>
          <w:numId w:val="91"/>
        </w:numPr>
      </w:pPr>
      <w:r>
        <w:t>The judgment of leprosy</w:t>
      </w:r>
    </w:p>
    <w:p w:rsidR="00242599" w:rsidRDefault="00242599" w:rsidP="001C4E66">
      <w:pPr>
        <w:numPr>
          <w:ilvl w:val="0"/>
          <w:numId w:val="91"/>
        </w:numPr>
      </w:pPr>
      <w:r>
        <w:t>The death of Azariah and the accession of Jotham</w:t>
      </w:r>
    </w:p>
    <w:p w:rsidR="00242599" w:rsidRDefault="00242599" w:rsidP="00242599">
      <w:pPr>
        <w:ind w:firstLine="720"/>
      </w:pPr>
      <w:r>
        <w:t>G.</w:t>
      </w:r>
      <w:r>
        <w:tab/>
        <w:t xml:space="preserve">The history of the </w:t>
      </w:r>
      <w:smartTag w:uri="urn:schemas-microsoft-com:office:smarttags" w:element="place">
        <w:smartTag w:uri="urn:schemas-microsoft-com:office:smarttags" w:element="PlaceType">
          <w:r>
            <w:t>kingdom</w:t>
          </w:r>
        </w:smartTag>
        <w:r>
          <w:t xml:space="preserve"> of </w:t>
        </w:r>
        <w:smartTag w:uri="urn:schemas-microsoft-com:office:smarttags" w:element="PlaceName">
          <w:r>
            <w:t>Israel</w:t>
          </w:r>
        </w:smartTag>
      </w:smartTag>
      <w:r>
        <w:t xml:space="preserve"> from Zachariah </w:t>
      </w:r>
      <w:r>
        <w:tab/>
        <w:t>15:</w:t>
      </w:r>
    </w:p>
    <w:p w:rsidR="00242599" w:rsidRDefault="00242599" w:rsidP="00242599">
      <w:pPr>
        <w:ind w:left="720" w:firstLine="720"/>
      </w:pPr>
      <w:proofErr w:type="gramStart"/>
      <w:r>
        <w:t>to</w:t>
      </w:r>
      <w:proofErr w:type="gramEnd"/>
      <w:r>
        <w:t xml:space="preserve"> Pekah</w:t>
      </w:r>
    </w:p>
    <w:p w:rsidR="00242599" w:rsidRDefault="00242599" w:rsidP="00242599">
      <w:r>
        <w:tab/>
      </w:r>
      <w:r>
        <w:tab/>
        <w:t>1.</w:t>
      </w:r>
      <w:r>
        <w:tab/>
        <w:t>Zachariah accedes to the throne</w:t>
      </w:r>
      <w:r>
        <w:tab/>
      </w:r>
      <w:r>
        <w:tab/>
      </w:r>
      <w:r>
        <w:tab/>
        <w:t>8-10</w:t>
      </w:r>
    </w:p>
    <w:p w:rsidR="00242599" w:rsidRDefault="00242599" w:rsidP="00242599">
      <w:r>
        <w:tab/>
      </w:r>
      <w:r>
        <w:tab/>
      </w:r>
      <w:r>
        <w:tab/>
        <w:t>a.</w:t>
      </w:r>
      <w:r>
        <w:tab/>
        <w:t>His evil walk and murder by Sha-lum</w:t>
      </w:r>
      <w:r>
        <w:tab/>
      </w:r>
    </w:p>
    <w:p w:rsidR="00242599" w:rsidRDefault="00242599" w:rsidP="00242599"/>
    <w:p w:rsidR="00242599" w:rsidRDefault="00242599" w:rsidP="00242599">
      <w:r>
        <w:tab/>
      </w:r>
      <w:r>
        <w:tab/>
        <w:t>2.</w:t>
      </w:r>
      <w:r>
        <w:tab/>
        <w:t>The reign of Sahl-lum</w:t>
      </w:r>
      <w:r>
        <w:tab/>
      </w:r>
      <w:r>
        <w:tab/>
      </w:r>
      <w:r>
        <w:tab/>
      </w:r>
      <w:r>
        <w:tab/>
        <w:t>13-15</w:t>
      </w:r>
    </w:p>
    <w:p w:rsidR="00242599" w:rsidRDefault="00242599" w:rsidP="001C4E66">
      <w:pPr>
        <w:numPr>
          <w:ilvl w:val="0"/>
          <w:numId w:val="92"/>
        </w:numPr>
      </w:pPr>
      <w:r>
        <w:t>Reigned one full month</w:t>
      </w:r>
    </w:p>
    <w:p w:rsidR="00242599" w:rsidRDefault="00242599" w:rsidP="00242599">
      <w:pPr>
        <w:ind w:left="2166"/>
      </w:pPr>
      <w:proofErr w:type="gramStart"/>
      <w:r>
        <w:t>b</w:t>
      </w:r>
      <w:proofErr w:type="gramEnd"/>
      <w:r>
        <w:t>.</w:t>
      </w:r>
      <w:r>
        <w:tab/>
        <w:t>slain by Menahem</w:t>
      </w:r>
    </w:p>
    <w:p w:rsidR="00242599" w:rsidRDefault="00242599" w:rsidP="00242599">
      <w:pPr>
        <w:ind w:left="1440"/>
      </w:pPr>
    </w:p>
    <w:p w:rsidR="00242599" w:rsidRDefault="00242599" w:rsidP="00242599">
      <w:pPr>
        <w:ind w:left="1440"/>
      </w:pPr>
      <w:r>
        <w:t>3.</w:t>
      </w:r>
      <w:r>
        <w:tab/>
        <w:t>The reign of Menahem (10 years)</w:t>
      </w:r>
      <w:r>
        <w:tab/>
      </w:r>
      <w:r>
        <w:tab/>
      </w:r>
      <w:r>
        <w:tab/>
        <w:t>16-22</w:t>
      </w:r>
    </w:p>
    <w:p w:rsidR="00242599" w:rsidRDefault="00242599" w:rsidP="001C4E66">
      <w:pPr>
        <w:numPr>
          <w:ilvl w:val="0"/>
          <w:numId w:val="93"/>
        </w:numPr>
      </w:pPr>
      <w:r>
        <w:t>He smote Tipsha and coasts at Tirzah</w:t>
      </w:r>
    </w:p>
    <w:p w:rsidR="00242599" w:rsidRDefault="00242599" w:rsidP="00242599">
      <w:pPr>
        <w:ind w:left="2160"/>
      </w:pPr>
      <w:r>
        <w:t>b.</w:t>
      </w:r>
      <w:r>
        <w:tab/>
        <w:t>Assyrian invasion – Menahem paid tribute</w:t>
      </w:r>
    </w:p>
    <w:p w:rsidR="00242599" w:rsidRDefault="00242599" w:rsidP="00242599">
      <w:pPr>
        <w:ind w:left="2160"/>
      </w:pPr>
      <w:r>
        <w:tab/>
      </w:r>
      <w:proofErr w:type="gramStart"/>
      <w:r>
        <w:t>to</w:t>
      </w:r>
      <w:proofErr w:type="gramEnd"/>
      <w:r>
        <w:t xml:space="preserve"> </w:t>
      </w:r>
      <w:smartTag w:uri="urn:schemas-microsoft-com:office:smarttags" w:element="place">
        <w:r>
          <w:t>Assyria</w:t>
        </w:r>
      </w:smartTag>
    </w:p>
    <w:p w:rsidR="00242599" w:rsidRDefault="00242599" w:rsidP="00242599"/>
    <w:p w:rsidR="00242599" w:rsidRDefault="00242599" w:rsidP="00242599">
      <w:r>
        <w:tab/>
      </w:r>
      <w:r>
        <w:tab/>
        <w:t>4.</w:t>
      </w:r>
      <w:r>
        <w:tab/>
        <w:t>Accession of Pekahiah (2 years)</w:t>
      </w:r>
      <w:r>
        <w:tab/>
      </w:r>
      <w:r>
        <w:tab/>
      </w:r>
      <w:r>
        <w:tab/>
        <w:t>22-26</w:t>
      </w:r>
    </w:p>
    <w:p w:rsidR="00242599" w:rsidRDefault="00242599" w:rsidP="001C4E66">
      <w:pPr>
        <w:numPr>
          <w:ilvl w:val="0"/>
          <w:numId w:val="94"/>
        </w:numPr>
      </w:pPr>
      <w:r>
        <w:t>He departed not from sins of Jeroboam</w:t>
      </w:r>
    </w:p>
    <w:p w:rsidR="00242599" w:rsidRDefault="00242599" w:rsidP="001C4E66">
      <w:pPr>
        <w:numPr>
          <w:ilvl w:val="0"/>
          <w:numId w:val="94"/>
        </w:numPr>
      </w:pPr>
      <w:r>
        <w:t>Pekah conspired against him and smote Pekahiah</w:t>
      </w:r>
    </w:p>
    <w:p w:rsidR="00242599" w:rsidRPr="00BB69F2" w:rsidRDefault="00242599" w:rsidP="00242599">
      <w:pPr>
        <w:rPr>
          <w:sz w:val="16"/>
          <w:szCs w:val="16"/>
        </w:rPr>
      </w:pPr>
    </w:p>
    <w:p w:rsidR="00242599" w:rsidRPr="00BB69F2" w:rsidRDefault="00242599" w:rsidP="00242599">
      <w:pPr>
        <w:ind w:left="1440"/>
      </w:pPr>
      <w:r>
        <w:t>5.</w:t>
      </w:r>
      <w:r>
        <w:tab/>
        <w:t>Pekah succeeds the throne (20 years)</w:t>
      </w:r>
      <w:r>
        <w:tab/>
      </w:r>
      <w:r>
        <w:tab/>
        <w:t>27-31</w:t>
      </w:r>
    </w:p>
    <w:p w:rsidR="00242599" w:rsidRDefault="00242599" w:rsidP="001C4E66">
      <w:pPr>
        <w:numPr>
          <w:ilvl w:val="0"/>
          <w:numId w:val="95"/>
        </w:numPr>
      </w:pPr>
      <w:r>
        <w:t>His evil walk</w:t>
      </w:r>
    </w:p>
    <w:p w:rsidR="00242599" w:rsidRDefault="00242599" w:rsidP="001C4E66">
      <w:pPr>
        <w:numPr>
          <w:ilvl w:val="0"/>
          <w:numId w:val="95"/>
        </w:numPr>
      </w:pPr>
      <w:r>
        <w:t>Tiglath-Pileser, king of Assyria, invaded Israel</w:t>
      </w:r>
    </w:p>
    <w:p w:rsidR="00242599" w:rsidRDefault="00242599" w:rsidP="001C4E66">
      <w:pPr>
        <w:numPr>
          <w:ilvl w:val="0"/>
          <w:numId w:val="95"/>
        </w:numPr>
      </w:pPr>
      <w:r>
        <w:t>Hoshea’s conspiracy against Pekah</w:t>
      </w:r>
    </w:p>
    <w:p w:rsidR="00242599" w:rsidRDefault="00242599" w:rsidP="001C4E66">
      <w:pPr>
        <w:numPr>
          <w:ilvl w:val="0"/>
          <w:numId w:val="95"/>
        </w:numPr>
      </w:pPr>
      <w:r>
        <w:t>Hoshea slew Pekah and reigned in his stead</w:t>
      </w:r>
    </w:p>
    <w:p w:rsidR="00242599" w:rsidRPr="00BB69F2" w:rsidRDefault="00242599" w:rsidP="00242599">
      <w:pPr>
        <w:rPr>
          <w:sz w:val="16"/>
          <w:szCs w:val="16"/>
        </w:rPr>
      </w:pPr>
    </w:p>
    <w:p w:rsidR="00242599" w:rsidRDefault="00242599" w:rsidP="00242599">
      <w:pPr>
        <w:ind w:left="720"/>
      </w:pPr>
      <w:r>
        <w:t>H.</w:t>
      </w:r>
      <w:r>
        <w:tab/>
        <w:t>Jotham reigns over Judah</w:t>
      </w:r>
      <w:r>
        <w:tab/>
      </w:r>
      <w:r>
        <w:tab/>
      </w:r>
      <w:r>
        <w:tab/>
      </w:r>
      <w:r>
        <w:tab/>
      </w:r>
      <w:r>
        <w:tab/>
        <w:t>15:32-38</w:t>
      </w:r>
    </w:p>
    <w:p w:rsidR="00242599" w:rsidRPr="00BB69F2" w:rsidRDefault="00242599" w:rsidP="00242599">
      <w:pPr>
        <w:ind w:left="720"/>
        <w:rPr>
          <w:sz w:val="16"/>
          <w:szCs w:val="16"/>
        </w:rPr>
      </w:pPr>
    </w:p>
    <w:p w:rsidR="00242599" w:rsidRDefault="00242599" w:rsidP="001C4E66">
      <w:pPr>
        <w:numPr>
          <w:ilvl w:val="0"/>
          <w:numId w:val="96"/>
        </w:numPr>
      </w:pPr>
      <w:r>
        <w:t>Reigned 16 years in Jerusalem</w:t>
      </w:r>
    </w:p>
    <w:p w:rsidR="00242599" w:rsidRDefault="00242599" w:rsidP="001C4E66">
      <w:pPr>
        <w:numPr>
          <w:ilvl w:val="0"/>
          <w:numId w:val="96"/>
        </w:numPr>
      </w:pPr>
      <w:r>
        <w:t>His righteousness</w:t>
      </w:r>
    </w:p>
    <w:p w:rsidR="00242599" w:rsidRDefault="00242599" w:rsidP="001C4E66">
      <w:pPr>
        <w:numPr>
          <w:ilvl w:val="0"/>
          <w:numId w:val="96"/>
        </w:numPr>
      </w:pPr>
      <w:r>
        <w:t>His death</w:t>
      </w:r>
    </w:p>
    <w:p w:rsidR="00242599" w:rsidRDefault="00242599" w:rsidP="00242599"/>
    <w:p w:rsidR="00242599" w:rsidRDefault="00242599" w:rsidP="00242599">
      <w:pPr>
        <w:ind w:left="720"/>
      </w:pPr>
      <w:r>
        <w:t>I.</w:t>
      </w:r>
      <w:r>
        <w:tab/>
        <w:t xml:space="preserve">Ahaz accedes to the throne in </w:t>
      </w:r>
      <w:smartTag w:uri="urn:schemas-microsoft-com:office:smarttags" w:element="country-region">
        <w:smartTag w:uri="urn:schemas-microsoft-com:office:smarttags" w:element="place">
          <w:r>
            <w:t>Judah</w:t>
          </w:r>
        </w:smartTag>
      </w:smartTag>
      <w:r>
        <w:tab/>
      </w:r>
      <w:r>
        <w:tab/>
      </w:r>
      <w:r>
        <w:tab/>
        <w:t>16:1-20</w:t>
      </w:r>
    </w:p>
    <w:p w:rsidR="00242599" w:rsidRDefault="00242599" w:rsidP="00242599">
      <w:pPr>
        <w:ind w:left="720"/>
      </w:pPr>
    </w:p>
    <w:p w:rsidR="00242599" w:rsidRDefault="00242599" w:rsidP="00242599">
      <w:pPr>
        <w:ind w:left="720"/>
      </w:pPr>
      <w:r>
        <w:tab/>
        <w:t>1.</w:t>
      </w:r>
      <w:r>
        <w:tab/>
        <w:t>Reigned 16 years</w:t>
      </w:r>
      <w:r>
        <w:tab/>
      </w:r>
      <w:r>
        <w:tab/>
      </w:r>
      <w:r>
        <w:tab/>
      </w:r>
      <w:r>
        <w:tab/>
      </w:r>
      <w:r>
        <w:tab/>
        <w:t>2</w:t>
      </w:r>
    </w:p>
    <w:p w:rsidR="00242599" w:rsidRDefault="00242599" w:rsidP="00242599">
      <w:pPr>
        <w:ind w:left="720"/>
      </w:pPr>
      <w:r>
        <w:tab/>
        <w:t>2.</w:t>
      </w:r>
      <w:r>
        <w:tab/>
        <w:t xml:space="preserve"> His wickedness</w:t>
      </w:r>
      <w:r>
        <w:tab/>
      </w:r>
      <w:r>
        <w:tab/>
      </w:r>
      <w:r>
        <w:tab/>
      </w:r>
      <w:r>
        <w:tab/>
      </w:r>
      <w:r>
        <w:tab/>
        <w:t>3-4</w:t>
      </w:r>
    </w:p>
    <w:p w:rsidR="00242599" w:rsidRDefault="00242599" w:rsidP="00242599">
      <w:pPr>
        <w:ind w:left="720"/>
      </w:pPr>
      <w:r>
        <w:tab/>
        <w:t>3.</w:t>
      </w:r>
      <w:r>
        <w:tab/>
        <w:t>The invasion of Judah by Syria and Israel</w:t>
      </w:r>
      <w:r>
        <w:tab/>
        <w:t>5-6</w:t>
      </w:r>
    </w:p>
    <w:p w:rsidR="00242599" w:rsidRDefault="00242599" w:rsidP="00242599">
      <w:pPr>
        <w:ind w:left="720"/>
      </w:pPr>
      <w:r>
        <w:tab/>
        <w:t>4.</w:t>
      </w:r>
      <w:r>
        <w:tab/>
        <w:t>The alliance of Ahaz and Tiglath-Pileser,</w:t>
      </w:r>
      <w:r>
        <w:tab/>
      </w:r>
      <w:r>
        <w:tab/>
        <w:t>7-8</w:t>
      </w:r>
    </w:p>
    <w:p w:rsidR="00242599" w:rsidRDefault="00242599" w:rsidP="00242599">
      <w:pPr>
        <w:ind w:left="720"/>
      </w:pPr>
      <w:r>
        <w:tab/>
      </w:r>
      <w:r>
        <w:tab/>
      </w:r>
      <w:proofErr w:type="gramStart"/>
      <w:r>
        <w:t>king</w:t>
      </w:r>
      <w:proofErr w:type="gramEnd"/>
      <w:r>
        <w:t xml:space="preserve"> of Assyria</w:t>
      </w:r>
    </w:p>
    <w:p w:rsidR="00242599" w:rsidRDefault="00242599" w:rsidP="00242599">
      <w:pPr>
        <w:ind w:left="720" w:firstLine="720"/>
      </w:pPr>
      <w:r>
        <w:t>5.</w:t>
      </w:r>
      <w:r>
        <w:tab/>
        <w:t>Assyrians take Damascus</w:t>
      </w:r>
      <w:r>
        <w:tab/>
      </w:r>
      <w:r>
        <w:tab/>
      </w:r>
      <w:r>
        <w:tab/>
      </w:r>
      <w:r>
        <w:tab/>
        <w:t>9-18</w:t>
      </w:r>
    </w:p>
    <w:p w:rsidR="00242599" w:rsidRDefault="00242599" w:rsidP="00242599">
      <w:pPr>
        <w:ind w:left="720"/>
      </w:pPr>
      <w:r>
        <w:tab/>
        <w:t>6.</w:t>
      </w:r>
      <w:r>
        <w:tab/>
        <w:t>The death of Ahaz</w:t>
      </w:r>
      <w:r>
        <w:tab/>
      </w:r>
      <w:r>
        <w:tab/>
      </w:r>
      <w:r>
        <w:tab/>
      </w:r>
      <w:r>
        <w:tab/>
      </w:r>
      <w:r>
        <w:tab/>
        <w:t>19-20</w:t>
      </w:r>
    </w:p>
    <w:p w:rsidR="00242599" w:rsidRDefault="00242599" w:rsidP="00242599">
      <w:pPr>
        <w:ind w:left="720"/>
      </w:pPr>
    </w:p>
    <w:p w:rsidR="00242599" w:rsidRDefault="00242599" w:rsidP="00242599">
      <w:pPr>
        <w:ind w:left="720"/>
      </w:pPr>
      <w:r>
        <w:t>J.</w:t>
      </w:r>
      <w:r>
        <w:tab/>
        <w:t xml:space="preserve">The reign of Joshea over </w:t>
      </w:r>
      <w:smartTag w:uri="urn:schemas-microsoft-com:office:smarttags" w:element="country-region">
        <w:smartTag w:uri="urn:schemas-microsoft-com:office:smarttags" w:element="place">
          <w:r>
            <w:t>Israel</w:t>
          </w:r>
        </w:smartTag>
      </w:smartTag>
      <w:r>
        <w:tab/>
      </w:r>
      <w:r>
        <w:tab/>
      </w:r>
      <w:r>
        <w:tab/>
      </w:r>
      <w:r>
        <w:tab/>
        <w:t>17:1-41</w:t>
      </w:r>
    </w:p>
    <w:p w:rsidR="00242599" w:rsidRDefault="00242599" w:rsidP="00242599">
      <w:pPr>
        <w:ind w:left="720"/>
      </w:pPr>
    </w:p>
    <w:p w:rsidR="00242599" w:rsidRDefault="00242599" w:rsidP="00242599">
      <w:pPr>
        <w:ind w:left="720"/>
      </w:pPr>
      <w:r>
        <w:tab/>
        <w:t>1.</w:t>
      </w:r>
      <w:r>
        <w:tab/>
        <w:t>His evil way</w:t>
      </w:r>
      <w:r>
        <w:tab/>
      </w:r>
      <w:r>
        <w:tab/>
      </w:r>
      <w:r>
        <w:tab/>
      </w:r>
      <w:r>
        <w:tab/>
      </w:r>
      <w:r>
        <w:tab/>
      </w:r>
      <w:r>
        <w:tab/>
        <w:t>17:</w:t>
      </w:r>
    </w:p>
    <w:p w:rsidR="00242599" w:rsidRDefault="00242599" w:rsidP="00242599">
      <w:pPr>
        <w:ind w:left="720"/>
      </w:pPr>
      <w:r>
        <w:tab/>
        <w:t>2.</w:t>
      </w:r>
      <w:r>
        <w:tab/>
      </w:r>
      <w:smartTag w:uri="urn:schemas-microsoft-com:office:smarttags" w:element="country-region">
        <w:smartTag w:uri="urn:schemas-microsoft-com:office:smarttags" w:element="place">
          <w:r>
            <w:t>Israel</w:t>
          </w:r>
        </w:smartTag>
      </w:smartTag>
      <w:r>
        <w:t xml:space="preserve"> (the ten tribes) carried away into</w:t>
      </w:r>
      <w:r>
        <w:tab/>
      </w:r>
      <w:r>
        <w:tab/>
        <w:t>17:3-6</w:t>
      </w:r>
    </w:p>
    <w:p w:rsidR="00242599" w:rsidRDefault="00242599" w:rsidP="00242599">
      <w:pPr>
        <w:ind w:left="720"/>
      </w:pPr>
      <w:r>
        <w:tab/>
      </w:r>
      <w:r>
        <w:tab/>
      </w:r>
      <w:proofErr w:type="gramStart"/>
      <w:r>
        <w:t>captivity</w:t>
      </w:r>
      <w:proofErr w:type="gramEnd"/>
    </w:p>
    <w:p w:rsidR="00242599" w:rsidRDefault="00242599" w:rsidP="00242599">
      <w:pPr>
        <w:ind w:left="720"/>
      </w:pPr>
      <w:r>
        <w:tab/>
        <w:t>3.</w:t>
      </w:r>
      <w:r>
        <w:tab/>
        <w:t>Sins enumerated for which they were carried</w:t>
      </w:r>
      <w:r>
        <w:tab/>
        <w:t>7-23</w:t>
      </w:r>
    </w:p>
    <w:p w:rsidR="00242599" w:rsidRDefault="00242599" w:rsidP="00242599">
      <w:pPr>
        <w:ind w:left="720"/>
      </w:pPr>
      <w:r>
        <w:tab/>
      </w:r>
      <w:r>
        <w:tab/>
      </w:r>
      <w:proofErr w:type="gramStart"/>
      <w:r>
        <w:t>away</w:t>
      </w:r>
      <w:proofErr w:type="gramEnd"/>
      <w:r>
        <w:t xml:space="preserve"> into captivity</w:t>
      </w:r>
    </w:p>
    <w:p w:rsidR="00242599" w:rsidRDefault="00242599" w:rsidP="00242599">
      <w:pPr>
        <w:ind w:left="720"/>
      </w:pPr>
      <w:r>
        <w:tab/>
        <w:t>4.</w:t>
      </w:r>
      <w:r>
        <w:tab/>
        <w:t xml:space="preserve">The king of </w:t>
      </w:r>
      <w:smartTag w:uri="urn:schemas-microsoft-com:office:smarttags" w:element="place">
        <w:r>
          <w:t>Assyria</w:t>
        </w:r>
      </w:smartTag>
      <w:r>
        <w:t xml:space="preserve"> repopulates the cities of</w:t>
      </w:r>
      <w:r>
        <w:tab/>
        <w:t>24-41</w:t>
      </w:r>
    </w:p>
    <w:p w:rsidR="00242599" w:rsidRDefault="00242599" w:rsidP="00242599">
      <w:pPr>
        <w:ind w:left="720"/>
      </w:pPr>
      <w:r>
        <w:tab/>
      </w:r>
      <w:r>
        <w:tab/>
      </w:r>
      <w:smartTag w:uri="urn:schemas-microsoft-com:office:smarttags" w:element="country-region">
        <w:smartTag w:uri="urn:schemas-microsoft-com:office:smarttags" w:element="place">
          <w:r>
            <w:t>Israel</w:t>
          </w:r>
        </w:smartTag>
      </w:smartTag>
      <w:r>
        <w:t xml:space="preserve"> with heathen</w:t>
      </w:r>
    </w:p>
    <w:p w:rsidR="00242599" w:rsidRPr="00C8108B" w:rsidRDefault="00242599" w:rsidP="00242599">
      <w:pPr>
        <w:rPr>
          <w:sz w:val="16"/>
          <w:szCs w:val="16"/>
        </w:rPr>
      </w:pPr>
    </w:p>
    <w:p w:rsidR="00242599" w:rsidRDefault="00242599" w:rsidP="00242599">
      <w:r>
        <w:t>VII.</w:t>
      </w:r>
      <w:r>
        <w:tab/>
      </w:r>
      <w:proofErr w:type="gramStart"/>
      <w:r>
        <w:t>From</w:t>
      </w:r>
      <w:proofErr w:type="gramEnd"/>
      <w:r>
        <w:t xml:space="preserve"> the Accession of Hezekiah to the Captivity</w:t>
      </w:r>
      <w:r>
        <w:tab/>
        <w:t>Chap. 18-20:21</w:t>
      </w:r>
      <w:r>
        <w:tab/>
      </w:r>
    </w:p>
    <w:p w:rsidR="00242599" w:rsidRDefault="00242599" w:rsidP="00242599">
      <w:r>
        <w:tab/>
        <w:t xml:space="preserve">Of </w:t>
      </w:r>
      <w:smartTag w:uri="urn:schemas-microsoft-com:office:smarttags" w:element="country-region">
        <w:smartTag w:uri="urn:schemas-microsoft-com:office:smarttags" w:element="place">
          <w:r>
            <w:t>Judah</w:t>
          </w:r>
        </w:smartTag>
      </w:smartTag>
    </w:p>
    <w:p w:rsidR="00242599" w:rsidRPr="00C8108B" w:rsidRDefault="00242599" w:rsidP="00242599">
      <w:pPr>
        <w:rPr>
          <w:sz w:val="16"/>
          <w:szCs w:val="16"/>
        </w:rPr>
      </w:pPr>
    </w:p>
    <w:p w:rsidR="00242599" w:rsidRPr="00C8108B" w:rsidRDefault="00242599" w:rsidP="00242599">
      <w:pPr>
        <w:rPr>
          <w:sz w:val="16"/>
          <w:szCs w:val="16"/>
        </w:rPr>
      </w:pPr>
    </w:p>
    <w:p w:rsidR="00242599" w:rsidRDefault="00242599" w:rsidP="00242599">
      <w:r>
        <w:tab/>
        <w:t>A.</w:t>
      </w:r>
      <w:r>
        <w:tab/>
        <w:t xml:space="preserve">Hezekiah accedes to the throne of </w:t>
      </w:r>
      <w:smartTag w:uri="urn:schemas-microsoft-com:office:smarttags" w:element="country-region">
        <w:smartTag w:uri="urn:schemas-microsoft-com:office:smarttags" w:element="place">
          <w:r>
            <w:t>Judah</w:t>
          </w:r>
        </w:smartTag>
      </w:smartTag>
      <w:r>
        <w:tab/>
      </w:r>
      <w:r>
        <w:tab/>
        <w:t>18:1-3</w:t>
      </w:r>
    </w:p>
    <w:p w:rsidR="00242599" w:rsidRPr="00C8108B" w:rsidRDefault="00242599" w:rsidP="00242599">
      <w:pPr>
        <w:rPr>
          <w:sz w:val="16"/>
          <w:szCs w:val="16"/>
        </w:rPr>
      </w:pPr>
    </w:p>
    <w:p w:rsidR="00242599" w:rsidRDefault="00242599" w:rsidP="00242599">
      <w:r>
        <w:tab/>
      </w:r>
      <w:r>
        <w:tab/>
        <w:t>1.</w:t>
      </w:r>
      <w:r>
        <w:tab/>
        <w:t>Revival under Hezekiah</w:t>
      </w:r>
      <w:r>
        <w:tab/>
      </w:r>
      <w:r>
        <w:tab/>
      </w:r>
      <w:r>
        <w:tab/>
      </w:r>
      <w:r>
        <w:tab/>
        <w:t>4-7</w:t>
      </w:r>
    </w:p>
    <w:p w:rsidR="00242599" w:rsidRDefault="00242599" w:rsidP="00242599">
      <w:r>
        <w:tab/>
      </w:r>
      <w:r>
        <w:tab/>
        <w:t>2.</w:t>
      </w:r>
      <w:r>
        <w:tab/>
        <w:t>His victory over the Philistines</w:t>
      </w:r>
      <w:r>
        <w:tab/>
      </w:r>
      <w:r>
        <w:tab/>
      </w:r>
      <w:r>
        <w:tab/>
        <w:t>8-12</w:t>
      </w:r>
    </w:p>
    <w:p w:rsidR="00242599" w:rsidRDefault="00242599" w:rsidP="00242599">
      <w:r>
        <w:tab/>
      </w:r>
      <w:r>
        <w:tab/>
        <w:t>3.</w:t>
      </w:r>
      <w:r>
        <w:tab/>
        <w:t xml:space="preserve">The invasion of </w:t>
      </w:r>
      <w:smartTag w:uri="urn:schemas-microsoft-com:office:smarttags" w:element="country-region">
        <w:smartTag w:uri="urn:schemas-microsoft-com:office:smarttags" w:element="place">
          <w:r>
            <w:t>Judah</w:t>
          </w:r>
        </w:smartTag>
      </w:smartTag>
      <w:r>
        <w:t xml:space="preserve"> by Sennacherrib,</w:t>
      </w:r>
      <w:r>
        <w:tab/>
      </w:r>
      <w:r>
        <w:tab/>
        <w:t>13-16</w:t>
      </w:r>
    </w:p>
    <w:p w:rsidR="00242599" w:rsidRDefault="00242599" w:rsidP="00242599">
      <w:r>
        <w:tab/>
      </w:r>
      <w:r>
        <w:tab/>
      </w:r>
      <w:r>
        <w:tab/>
      </w:r>
      <w:proofErr w:type="gramStart"/>
      <w:r>
        <w:t>king</w:t>
      </w:r>
      <w:proofErr w:type="gramEnd"/>
      <w:r>
        <w:t xml:space="preserve"> of Assyria</w:t>
      </w:r>
    </w:p>
    <w:p w:rsidR="00242599" w:rsidRDefault="00242599" w:rsidP="00242599">
      <w:r>
        <w:tab/>
      </w:r>
      <w:r>
        <w:tab/>
        <w:t>4.</w:t>
      </w:r>
      <w:r>
        <w:tab/>
        <w:t>Sennacherib seeks to terrify the Jews into</w:t>
      </w:r>
      <w:r>
        <w:tab/>
        <w:t>17-37</w:t>
      </w:r>
    </w:p>
    <w:p w:rsidR="00242599" w:rsidRDefault="00242599" w:rsidP="00242599">
      <w:pPr>
        <w:ind w:left="2160"/>
      </w:pPr>
      <w:proofErr w:type="gramStart"/>
      <w:r>
        <w:t>making</w:t>
      </w:r>
      <w:proofErr w:type="gramEnd"/>
      <w:r>
        <w:t xml:space="preserve"> an agreement with them by their threats and promises</w:t>
      </w:r>
    </w:p>
    <w:p w:rsidR="00242599" w:rsidRDefault="00242599" w:rsidP="00242599">
      <w:r>
        <w:tab/>
      </w:r>
      <w:r>
        <w:tab/>
        <w:t>5.</w:t>
      </w:r>
      <w:r>
        <w:tab/>
        <w:t>Hezekiah seeks God and the Prophet Isaiah</w:t>
      </w:r>
      <w:r>
        <w:tab/>
        <w:t>19:1-7</w:t>
      </w:r>
    </w:p>
    <w:p w:rsidR="00242599" w:rsidRDefault="00242599" w:rsidP="00242599">
      <w:r>
        <w:tab/>
      </w:r>
      <w:r>
        <w:tab/>
        <w:t>6.</w:t>
      </w:r>
      <w:r>
        <w:tab/>
        <w:t>Seenacherib defies the God of Hezekiah</w:t>
      </w:r>
      <w:r>
        <w:tab/>
        <w:t>8-13</w:t>
      </w:r>
    </w:p>
    <w:p w:rsidR="00242599" w:rsidRDefault="00242599" w:rsidP="00242599">
      <w:pPr>
        <w:ind w:left="720" w:firstLine="720"/>
      </w:pPr>
      <w:r>
        <w:t>7.</w:t>
      </w:r>
      <w:r>
        <w:tab/>
        <w:t>Through Hezekiah’s faith and prayer, Assyria</w:t>
      </w:r>
      <w:r>
        <w:tab/>
        <w:t>14-35</w:t>
      </w:r>
    </w:p>
    <w:p w:rsidR="00242599" w:rsidRDefault="00242599" w:rsidP="00242599">
      <w:r>
        <w:tab/>
      </w:r>
      <w:r>
        <w:tab/>
      </w:r>
      <w:r>
        <w:tab/>
      </w:r>
      <w:proofErr w:type="gramStart"/>
      <w:r>
        <w:t>is</w:t>
      </w:r>
      <w:proofErr w:type="gramEnd"/>
      <w:r>
        <w:t xml:space="preserve"> overcome by supernatural power of God</w:t>
      </w:r>
    </w:p>
    <w:p w:rsidR="00242599" w:rsidRDefault="00242599" w:rsidP="00242599">
      <w:r>
        <w:tab/>
      </w:r>
      <w:r>
        <w:tab/>
        <w:t>8.</w:t>
      </w:r>
      <w:r>
        <w:tab/>
        <w:t>Death of Sennacherib</w:t>
      </w:r>
      <w:r>
        <w:tab/>
      </w:r>
      <w:r>
        <w:tab/>
      </w:r>
      <w:r>
        <w:tab/>
      </w:r>
      <w:r>
        <w:tab/>
        <w:t>36-37</w:t>
      </w:r>
    </w:p>
    <w:p w:rsidR="00242599" w:rsidRDefault="00242599" w:rsidP="00242599">
      <w:r>
        <w:tab/>
      </w:r>
      <w:r>
        <w:tab/>
        <w:t>9.</w:t>
      </w:r>
      <w:r>
        <w:tab/>
        <w:t>Hezekiah’s illness and recovery</w:t>
      </w:r>
      <w:r>
        <w:tab/>
      </w:r>
      <w:r>
        <w:tab/>
      </w:r>
      <w:r>
        <w:tab/>
        <w:t>20:1-11</w:t>
      </w:r>
    </w:p>
    <w:p w:rsidR="00242599" w:rsidRDefault="00242599" w:rsidP="00242599">
      <w:r>
        <w:lastRenderedPageBreak/>
        <w:tab/>
      </w:r>
      <w:r>
        <w:tab/>
        <w:t>10.</w:t>
      </w:r>
      <w:r>
        <w:tab/>
        <w:t>Hezekiah’s folly in regard to the Babylonians</w:t>
      </w:r>
      <w:r>
        <w:tab/>
        <w:t>12-21</w:t>
      </w:r>
    </w:p>
    <w:p w:rsidR="00242599" w:rsidRDefault="00242599" w:rsidP="00242599">
      <w:r>
        <w:tab/>
      </w:r>
      <w:r>
        <w:tab/>
      </w:r>
      <w:r>
        <w:tab/>
      </w:r>
      <w:proofErr w:type="gramStart"/>
      <w:r>
        <w:t>and</w:t>
      </w:r>
      <w:proofErr w:type="gramEnd"/>
      <w:r>
        <w:t xml:space="preserve"> his death.</w:t>
      </w:r>
    </w:p>
    <w:p w:rsidR="00242599" w:rsidRPr="00BB69F2" w:rsidRDefault="00242599" w:rsidP="00242599">
      <w:pPr>
        <w:rPr>
          <w:sz w:val="16"/>
          <w:szCs w:val="16"/>
        </w:rPr>
      </w:pPr>
    </w:p>
    <w:p w:rsidR="00242599" w:rsidRDefault="00242599" w:rsidP="00242599">
      <w:r>
        <w:tab/>
        <w:t>B.</w:t>
      </w:r>
      <w:r>
        <w:tab/>
        <w:t>Manasseh accedes to the throne</w:t>
      </w:r>
      <w:r>
        <w:tab/>
      </w:r>
      <w:r>
        <w:tab/>
      </w:r>
      <w:r>
        <w:tab/>
      </w:r>
      <w:r>
        <w:tab/>
        <w:t>21:</w:t>
      </w:r>
    </w:p>
    <w:p w:rsidR="00242599" w:rsidRPr="00BB69F2" w:rsidRDefault="00242599" w:rsidP="00242599">
      <w:pPr>
        <w:rPr>
          <w:sz w:val="16"/>
          <w:szCs w:val="16"/>
        </w:rPr>
      </w:pPr>
    </w:p>
    <w:p w:rsidR="00242599" w:rsidRDefault="00242599" w:rsidP="00242599">
      <w:r>
        <w:tab/>
      </w:r>
      <w:r>
        <w:tab/>
        <w:t>1.</w:t>
      </w:r>
      <w:r>
        <w:tab/>
        <w:t>He reigned 55 years in Jerusalem</w:t>
      </w:r>
      <w:r>
        <w:tab/>
      </w:r>
      <w:r>
        <w:tab/>
      </w:r>
      <w:r>
        <w:tab/>
        <w:t>21:1</w:t>
      </w:r>
    </w:p>
    <w:p w:rsidR="00242599" w:rsidRDefault="00242599" w:rsidP="00242599">
      <w:r>
        <w:tab/>
      </w:r>
      <w:r>
        <w:tab/>
        <w:t>2.</w:t>
      </w:r>
      <w:r>
        <w:tab/>
        <w:t>His evil ways and idol worship</w:t>
      </w:r>
      <w:r>
        <w:tab/>
      </w:r>
      <w:r>
        <w:tab/>
      </w:r>
      <w:r>
        <w:tab/>
        <w:t>2-9</w:t>
      </w:r>
    </w:p>
    <w:p w:rsidR="00242599" w:rsidRDefault="00242599" w:rsidP="00242599">
      <w:r>
        <w:tab/>
      </w:r>
      <w:r>
        <w:tab/>
        <w:t>3.</w:t>
      </w:r>
      <w:r>
        <w:tab/>
        <w:t xml:space="preserve">The prophecy of Judgment upon </w:t>
      </w:r>
      <w:smartTag w:uri="urn:schemas-microsoft-com:office:smarttags" w:element="country-region">
        <w:smartTag w:uri="urn:schemas-microsoft-com:office:smarttags" w:element="place">
          <w:r>
            <w:t>Judah</w:t>
          </w:r>
        </w:smartTag>
      </w:smartTag>
      <w:r>
        <w:tab/>
      </w:r>
      <w:r>
        <w:tab/>
        <w:t>10-17</w:t>
      </w:r>
    </w:p>
    <w:p w:rsidR="00242599" w:rsidRPr="00BB69F2" w:rsidRDefault="00242599" w:rsidP="00242599">
      <w:r>
        <w:tab/>
      </w:r>
      <w:r>
        <w:tab/>
      </w:r>
      <w:r>
        <w:tab/>
      </w:r>
      <w:proofErr w:type="gramStart"/>
      <w:r>
        <w:t>because</w:t>
      </w:r>
      <w:proofErr w:type="gramEnd"/>
      <w:r>
        <w:t xml:space="preserve"> of the idolatries and sins of Menasseh</w:t>
      </w:r>
    </w:p>
    <w:p w:rsidR="00242599" w:rsidRDefault="00242599" w:rsidP="00242599">
      <w:r>
        <w:tab/>
      </w:r>
      <w:r>
        <w:tab/>
        <w:t>4.</w:t>
      </w:r>
      <w:r>
        <w:tab/>
        <w:t>Manasseh’s death</w:t>
      </w:r>
      <w:r>
        <w:tab/>
      </w:r>
      <w:r>
        <w:tab/>
      </w:r>
      <w:r>
        <w:tab/>
      </w:r>
      <w:r>
        <w:tab/>
      </w:r>
      <w:r>
        <w:tab/>
        <w:t>18</w:t>
      </w:r>
    </w:p>
    <w:p w:rsidR="00242599" w:rsidRPr="00BB69F2" w:rsidRDefault="00242599" w:rsidP="00242599">
      <w:pPr>
        <w:rPr>
          <w:sz w:val="16"/>
          <w:szCs w:val="16"/>
        </w:rPr>
      </w:pPr>
    </w:p>
    <w:p w:rsidR="00242599" w:rsidRDefault="00242599" w:rsidP="00242599">
      <w:r>
        <w:tab/>
        <w:t>C.</w:t>
      </w:r>
      <w:r>
        <w:tab/>
        <w:t>Amon accedes to the throne</w:t>
      </w:r>
      <w:r>
        <w:tab/>
      </w:r>
      <w:r>
        <w:tab/>
      </w:r>
      <w:r>
        <w:tab/>
      </w:r>
      <w:r>
        <w:tab/>
        <w:t>18-26</w:t>
      </w:r>
    </w:p>
    <w:p w:rsidR="00242599" w:rsidRPr="00BB69F2" w:rsidRDefault="00242599" w:rsidP="00242599">
      <w:pPr>
        <w:rPr>
          <w:sz w:val="16"/>
          <w:szCs w:val="16"/>
        </w:rPr>
      </w:pPr>
    </w:p>
    <w:p w:rsidR="00242599" w:rsidRDefault="00242599" w:rsidP="00242599">
      <w:r>
        <w:tab/>
      </w:r>
      <w:r>
        <w:tab/>
        <w:t>1.</w:t>
      </w:r>
      <w:r>
        <w:tab/>
        <w:t>Amon reigned 2 years in Jerusalem</w:t>
      </w:r>
      <w:r>
        <w:tab/>
      </w:r>
      <w:r>
        <w:tab/>
        <w:t>18-19</w:t>
      </w:r>
    </w:p>
    <w:p w:rsidR="00242599" w:rsidRPr="008F4C4A" w:rsidRDefault="00242599" w:rsidP="00242599">
      <w:r>
        <w:tab/>
      </w:r>
      <w:r>
        <w:tab/>
        <w:t>2.</w:t>
      </w:r>
      <w:r>
        <w:tab/>
        <w:t>His evil ways and murder</w:t>
      </w:r>
      <w:r>
        <w:tab/>
      </w:r>
      <w:r>
        <w:tab/>
      </w:r>
      <w:r>
        <w:tab/>
      </w:r>
      <w:r>
        <w:tab/>
        <w:t>20-26</w:t>
      </w:r>
    </w:p>
    <w:p w:rsidR="00242599" w:rsidRDefault="00242599" w:rsidP="00242599">
      <w:r>
        <w:tab/>
        <w:t>D.</w:t>
      </w:r>
      <w:r>
        <w:tab/>
        <w:t>Josiah accedes to the throne</w:t>
      </w:r>
      <w:r>
        <w:tab/>
      </w:r>
      <w:r>
        <w:tab/>
      </w:r>
      <w:r>
        <w:tab/>
        <w:t>Chap. 22-24:30</w:t>
      </w:r>
    </w:p>
    <w:p w:rsidR="00242599" w:rsidRPr="00BB69F2" w:rsidRDefault="00242599" w:rsidP="00242599">
      <w:pPr>
        <w:rPr>
          <w:sz w:val="16"/>
          <w:szCs w:val="16"/>
        </w:rPr>
      </w:pPr>
    </w:p>
    <w:p w:rsidR="00242599" w:rsidRDefault="00242599" w:rsidP="00242599">
      <w:r>
        <w:tab/>
      </w:r>
      <w:r>
        <w:tab/>
        <w:t>1.</w:t>
      </w:r>
      <w:r>
        <w:tab/>
        <w:t>Began to reign when he was eight</w:t>
      </w:r>
      <w:r>
        <w:tab/>
      </w:r>
      <w:r>
        <w:tab/>
        <w:t>1-2</w:t>
      </w:r>
    </w:p>
    <w:p w:rsidR="00242599" w:rsidRDefault="00242599" w:rsidP="00242599">
      <w:r>
        <w:tab/>
      </w:r>
      <w:r>
        <w:tab/>
      </w:r>
      <w:r>
        <w:tab/>
      </w:r>
      <w:proofErr w:type="gramStart"/>
      <w:r>
        <w:t>and</w:t>
      </w:r>
      <w:proofErr w:type="gramEnd"/>
      <w:r>
        <w:t xml:space="preserve"> reigned 31 years</w:t>
      </w:r>
    </w:p>
    <w:p w:rsidR="00242599" w:rsidRDefault="00242599" w:rsidP="00242599"/>
    <w:p w:rsidR="00242599" w:rsidRDefault="00242599" w:rsidP="00242599">
      <w:r>
        <w:tab/>
      </w:r>
      <w:r>
        <w:tab/>
        <w:t>2.</w:t>
      </w:r>
      <w:r>
        <w:tab/>
        <w:t>He repaired the temple</w:t>
      </w:r>
      <w:r>
        <w:tab/>
      </w:r>
      <w:r>
        <w:tab/>
      </w:r>
      <w:r>
        <w:tab/>
      </w:r>
      <w:r>
        <w:tab/>
        <w:t>3-7</w:t>
      </w:r>
    </w:p>
    <w:p w:rsidR="00242599" w:rsidRDefault="00242599" w:rsidP="00242599"/>
    <w:p w:rsidR="00242599" w:rsidRDefault="00242599" w:rsidP="00242599">
      <w:r>
        <w:tab/>
      </w:r>
      <w:r>
        <w:tab/>
        <w:t>3.</w:t>
      </w:r>
      <w:r>
        <w:tab/>
        <w:t>The discovery of the book of the Law</w:t>
      </w:r>
      <w:r>
        <w:tab/>
      </w:r>
      <w:r>
        <w:tab/>
        <w:t>8-10</w:t>
      </w:r>
    </w:p>
    <w:p w:rsidR="00242599" w:rsidRDefault="00242599" w:rsidP="00242599">
      <w:r>
        <w:tab/>
      </w:r>
      <w:r>
        <w:tab/>
      </w:r>
      <w:r>
        <w:tab/>
      </w:r>
      <w:proofErr w:type="gramStart"/>
      <w:r>
        <w:t>of</w:t>
      </w:r>
      <w:proofErr w:type="gramEnd"/>
      <w:r>
        <w:t xml:space="preserve"> Moses</w:t>
      </w:r>
    </w:p>
    <w:p w:rsidR="00242599" w:rsidRDefault="00242599" w:rsidP="00242599"/>
    <w:p w:rsidR="00242599" w:rsidRDefault="00242599" w:rsidP="00242599">
      <w:r>
        <w:tab/>
      </w:r>
      <w:r>
        <w:tab/>
        <w:t>4.</w:t>
      </w:r>
      <w:r>
        <w:tab/>
        <w:t>The repentance of the king and prophecy of</w:t>
      </w:r>
      <w:r>
        <w:tab/>
        <w:t>11-20</w:t>
      </w:r>
    </w:p>
    <w:p w:rsidR="00242599" w:rsidRDefault="00242599" w:rsidP="00242599">
      <w:r>
        <w:tab/>
      </w:r>
      <w:r>
        <w:tab/>
      </w:r>
      <w:r>
        <w:tab/>
        <w:t>Huldah, the prophetess</w:t>
      </w:r>
    </w:p>
    <w:p w:rsidR="00242599" w:rsidRDefault="00242599" w:rsidP="00242599"/>
    <w:p w:rsidR="00242599" w:rsidRDefault="00242599" w:rsidP="00242599">
      <w:r>
        <w:tab/>
      </w:r>
      <w:r>
        <w:tab/>
        <w:t>5.</w:t>
      </w:r>
      <w:r>
        <w:tab/>
        <w:t>The reading of the Law to the people and</w:t>
      </w:r>
      <w:r>
        <w:tab/>
        <w:t>23:1-3</w:t>
      </w:r>
    </w:p>
    <w:p w:rsidR="00242599" w:rsidRDefault="00242599" w:rsidP="00242599">
      <w:r>
        <w:tab/>
      </w:r>
      <w:r>
        <w:tab/>
      </w:r>
      <w:r>
        <w:tab/>
        <w:t>Josiah’s covenant with God</w:t>
      </w:r>
    </w:p>
    <w:p w:rsidR="00242599" w:rsidRDefault="00242599" w:rsidP="00242599"/>
    <w:p w:rsidR="00242599" w:rsidRDefault="00242599" w:rsidP="00242599">
      <w:r>
        <w:tab/>
      </w:r>
      <w:r>
        <w:tab/>
        <w:t>6.</w:t>
      </w:r>
      <w:r>
        <w:tab/>
        <w:t>Reformations under Josiah</w:t>
      </w:r>
      <w:r>
        <w:tab/>
      </w:r>
      <w:r>
        <w:tab/>
      </w:r>
      <w:r>
        <w:tab/>
      </w:r>
      <w:r>
        <w:tab/>
        <w:t>4-27</w:t>
      </w:r>
    </w:p>
    <w:p w:rsidR="00242599" w:rsidRDefault="00242599" w:rsidP="001C4E66">
      <w:pPr>
        <w:numPr>
          <w:ilvl w:val="0"/>
          <w:numId w:val="97"/>
        </w:numPr>
      </w:pPr>
      <w:r>
        <w:t>The purging of the land of idols and</w:t>
      </w:r>
    </w:p>
    <w:p w:rsidR="00242599" w:rsidRDefault="00242599" w:rsidP="00242599">
      <w:pPr>
        <w:ind w:left="2880"/>
      </w:pPr>
      <w:r>
        <w:t>False altars</w:t>
      </w:r>
    </w:p>
    <w:p w:rsidR="00242599" w:rsidRDefault="00242599" w:rsidP="001C4E66">
      <w:pPr>
        <w:numPr>
          <w:ilvl w:val="0"/>
          <w:numId w:val="97"/>
        </w:numPr>
      </w:pPr>
      <w:r>
        <w:t>The keeping of the Passover</w:t>
      </w:r>
    </w:p>
    <w:p w:rsidR="00242599" w:rsidRDefault="00242599" w:rsidP="00242599"/>
    <w:p w:rsidR="00242599" w:rsidRDefault="00242599" w:rsidP="00242599">
      <w:pPr>
        <w:ind w:left="1440"/>
      </w:pPr>
      <w:r>
        <w:t>7.</w:t>
      </w:r>
      <w:r>
        <w:tab/>
        <w:t>Josiah’s death</w:t>
      </w:r>
      <w:r>
        <w:tab/>
      </w:r>
      <w:r>
        <w:tab/>
      </w:r>
      <w:r>
        <w:tab/>
      </w:r>
      <w:r>
        <w:tab/>
      </w:r>
      <w:r>
        <w:tab/>
        <w:t>28-30</w:t>
      </w:r>
    </w:p>
    <w:p w:rsidR="00242599" w:rsidRDefault="00242599" w:rsidP="00242599"/>
    <w:p w:rsidR="00242599" w:rsidRDefault="00242599" w:rsidP="00242599">
      <w:r>
        <w:tab/>
      </w:r>
      <w:smartTag w:uri="urn:schemas-microsoft-com:office:smarttags" w:element="place">
        <w:r>
          <w:t>E.</w:t>
        </w:r>
        <w:r>
          <w:tab/>
          <w:t>Johophaz</w:t>
        </w:r>
      </w:smartTag>
      <w:r>
        <w:t>, Josiah’s son, made king by the people</w:t>
      </w:r>
      <w:r>
        <w:tab/>
        <w:t>31-33</w:t>
      </w:r>
    </w:p>
    <w:p w:rsidR="00242599" w:rsidRDefault="00242599" w:rsidP="00242599">
      <w:r>
        <w:tab/>
      </w:r>
      <w:r>
        <w:tab/>
        <w:t>Of the land</w:t>
      </w:r>
    </w:p>
    <w:p w:rsidR="00242599" w:rsidRDefault="00242599" w:rsidP="00242599"/>
    <w:p w:rsidR="00242599" w:rsidRDefault="00242599" w:rsidP="001C4E66">
      <w:pPr>
        <w:numPr>
          <w:ilvl w:val="0"/>
          <w:numId w:val="98"/>
        </w:numPr>
      </w:pPr>
      <w:r>
        <w:t>Reigned three months</w:t>
      </w:r>
    </w:p>
    <w:p w:rsidR="00242599" w:rsidRDefault="00242599" w:rsidP="001C4E66">
      <w:pPr>
        <w:numPr>
          <w:ilvl w:val="0"/>
          <w:numId w:val="98"/>
        </w:numPr>
      </w:pPr>
      <w:r>
        <w:t>His evil way and dethronement by Pharoah-necho</w:t>
      </w:r>
    </w:p>
    <w:p w:rsidR="00242599" w:rsidRDefault="00242599" w:rsidP="00242599"/>
    <w:p w:rsidR="00242599" w:rsidRDefault="00242599" w:rsidP="00242599">
      <w:pPr>
        <w:ind w:left="720"/>
      </w:pPr>
      <w:r>
        <w:t>F.</w:t>
      </w:r>
      <w:r>
        <w:tab/>
        <w:t>Johoiakim made king by Pharoah-necho</w:t>
      </w:r>
      <w:r>
        <w:tab/>
      </w:r>
      <w:r>
        <w:tab/>
      </w:r>
      <w:r>
        <w:tab/>
        <w:t>23:34-24:5</w:t>
      </w:r>
    </w:p>
    <w:p w:rsidR="00242599" w:rsidRDefault="00242599" w:rsidP="00242599">
      <w:pPr>
        <w:ind w:left="720"/>
      </w:pPr>
    </w:p>
    <w:p w:rsidR="00242599" w:rsidRDefault="00242599" w:rsidP="001C4E66">
      <w:pPr>
        <w:numPr>
          <w:ilvl w:val="0"/>
          <w:numId w:val="99"/>
        </w:numPr>
      </w:pPr>
      <w:r>
        <w:t>Johoiakim becomes servant to King Nebuchadnezzar</w:t>
      </w:r>
    </w:p>
    <w:p w:rsidR="00242599" w:rsidRDefault="00242599" w:rsidP="001C4E66">
      <w:pPr>
        <w:numPr>
          <w:ilvl w:val="0"/>
          <w:numId w:val="99"/>
        </w:numPr>
      </w:pPr>
      <w:r>
        <w:t>His death</w:t>
      </w:r>
    </w:p>
    <w:p w:rsidR="00242599" w:rsidRDefault="00242599" w:rsidP="00242599"/>
    <w:p w:rsidR="00242599" w:rsidRDefault="00242599" w:rsidP="00242599">
      <w:pPr>
        <w:ind w:left="720"/>
      </w:pPr>
      <w:r>
        <w:t>G.</w:t>
      </w:r>
      <w:r>
        <w:tab/>
        <w:t>The reign of Jehoiachin</w:t>
      </w:r>
      <w:r>
        <w:tab/>
      </w:r>
      <w:r>
        <w:tab/>
      </w:r>
      <w:r>
        <w:tab/>
      </w:r>
      <w:r>
        <w:tab/>
      </w:r>
      <w:r>
        <w:tab/>
        <w:t>24:6-16</w:t>
      </w:r>
    </w:p>
    <w:p w:rsidR="00242599" w:rsidRDefault="00242599" w:rsidP="00242599">
      <w:pPr>
        <w:ind w:left="720"/>
      </w:pPr>
    </w:p>
    <w:p w:rsidR="00242599" w:rsidRDefault="00242599" w:rsidP="001C4E66">
      <w:pPr>
        <w:numPr>
          <w:ilvl w:val="0"/>
          <w:numId w:val="100"/>
        </w:numPr>
      </w:pPr>
      <w:r>
        <w:lastRenderedPageBreak/>
        <w:t>His evil way</w:t>
      </w:r>
    </w:p>
    <w:p w:rsidR="00242599" w:rsidRDefault="00242599" w:rsidP="001C4E66">
      <w:pPr>
        <w:numPr>
          <w:ilvl w:val="0"/>
          <w:numId w:val="100"/>
        </w:numPr>
      </w:pPr>
      <w:r>
        <w:t xml:space="preserve">The first deportation to </w:t>
      </w:r>
      <w:smartTag w:uri="urn:schemas-microsoft-com:office:smarttags" w:element="City">
        <w:smartTag w:uri="urn:schemas-microsoft-com:office:smarttags" w:element="place">
          <w:r>
            <w:t>Babylon</w:t>
          </w:r>
        </w:smartTag>
      </w:smartTag>
    </w:p>
    <w:p w:rsidR="00242599" w:rsidRDefault="00242599" w:rsidP="00242599"/>
    <w:p w:rsidR="00242599" w:rsidRDefault="00242599" w:rsidP="00242599">
      <w:pPr>
        <w:ind w:left="720"/>
      </w:pPr>
      <w:r>
        <w:t>H.</w:t>
      </w:r>
      <w:r>
        <w:tab/>
        <w:t>Zedekiah made king</w:t>
      </w:r>
      <w:r>
        <w:tab/>
      </w:r>
      <w:r>
        <w:tab/>
      </w:r>
      <w:r>
        <w:tab/>
      </w:r>
      <w:r>
        <w:tab/>
      </w:r>
      <w:r>
        <w:tab/>
        <w:t>17-30</w:t>
      </w:r>
    </w:p>
    <w:p w:rsidR="00242599" w:rsidRDefault="00242599" w:rsidP="00242599">
      <w:pPr>
        <w:ind w:left="720"/>
      </w:pPr>
    </w:p>
    <w:p w:rsidR="00242599" w:rsidRDefault="00242599" w:rsidP="00242599">
      <w:pPr>
        <w:ind w:left="720"/>
      </w:pPr>
      <w:r>
        <w:tab/>
        <w:t>1.</w:t>
      </w:r>
      <w:r>
        <w:tab/>
        <w:t>Rebellion of Zedekiah after reigning ten years</w:t>
      </w:r>
      <w:r>
        <w:tab/>
        <w:t>20</w:t>
      </w:r>
    </w:p>
    <w:p w:rsidR="00242599" w:rsidRDefault="00242599" w:rsidP="00242599">
      <w:pPr>
        <w:ind w:left="720" w:firstLine="714"/>
      </w:pPr>
      <w:r>
        <w:t>2.</w:t>
      </w:r>
      <w:r>
        <w:tab/>
        <w:t>Siege of Jerusalem and final deportation of Jews 1-21</w:t>
      </w:r>
    </w:p>
    <w:p w:rsidR="00242599" w:rsidRDefault="00242599" w:rsidP="00242599">
      <w:pPr>
        <w:ind w:left="1434"/>
      </w:pPr>
      <w:r>
        <w:t>3.</w:t>
      </w:r>
      <w:r>
        <w:tab/>
        <w:t>Gedeliah made governor by Nebuchadnezzar</w:t>
      </w:r>
      <w:r>
        <w:tab/>
        <w:t>22-24</w:t>
      </w:r>
    </w:p>
    <w:p w:rsidR="00242599" w:rsidRDefault="00242599" w:rsidP="00242599">
      <w:pPr>
        <w:ind w:left="1434"/>
      </w:pPr>
      <w:r>
        <w:t>4.</w:t>
      </w:r>
      <w:r>
        <w:tab/>
        <w:t>The murder of Gedeliah and the flight to Egypt</w:t>
      </w:r>
      <w:r>
        <w:tab/>
        <w:t>25-26</w:t>
      </w:r>
    </w:p>
    <w:p w:rsidR="00242599" w:rsidRDefault="00242599" w:rsidP="00242599">
      <w:pPr>
        <w:ind w:left="1434"/>
      </w:pPr>
      <w:r>
        <w:t>5.</w:t>
      </w:r>
      <w:r>
        <w:tab/>
        <w:t xml:space="preserve">Jehoiachin released and exalted in his last </w:t>
      </w:r>
      <w:proofErr w:type="gramStart"/>
      <w:r>
        <w:t>days  27</w:t>
      </w:r>
      <w:proofErr w:type="gramEnd"/>
      <w:r>
        <w:t>-30</w:t>
      </w:r>
    </w:p>
    <w:p w:rsidR="00CC52FF" w:rsidRDefault="00CC52FF">
      <w:pPr>
        <w:rPr>
          <w:sz w:val="28"/>
        </w:rPr>
      </w:pPr>
      <w:r>
        <w:br w:type="page"/>
      </w:r>
    </w:p>
    <w:p w:rsidR="00242599" w:rsidRPr="0031083D" w:rsidRDefault="00242599" w:rsidP="0031083D">
      <w:pPr>
        <w:pStyle w:val="Heading2"/>
        <w:numPr>
          <w:ilvl w:val="0"/>
          <w:numId w:val="0"/>
        </w:numPr>
        <w:ind w:left="360" w:hanging="360"/>
        <w:jc w:val="center"/>
      </w:pPr>
      <w:r w:rsidRPr="0031083D">
        <w:lastRenderedPageBreak/>
        <w:t>II Kings</w:t>
      </w:r>
      <w:r w:rsidR="00CC52FF" w:rsidRPr="0031083D">
        <w:t xml:space="preserve"> </w:t>
      </w:r>
      <w:r w:rsidRPr="0031083D">
        <w:t>Study Questions</w:t>
      </w:r>
    </w:p>
    <w:p w:rsidR="00242599" w:rsidRDefault="00242599" w:rsidP="00242599">
      <w:pPr>
        <w:rPr>
          <w:sz w:val="16"/>
        </w:rPr>
      </w:pPr>
    </w:p>
    <w:p w:rsidR="00242599" w:rsidRDefault="00242599" w:rsidP="001C4E66">
      <w:pPr>
        <w:numPr>
          <w:ilvl w:val="0"/>
          <w:numId w:val="101"/>
        </w:numPr>
      </w:pPr>
      <w:r>
        <w:t>What period of years does II Kings cover?</w:t>
      </w:r>
    </w:p>
    <w:p w:rsidR="00242599" w:rsidRDefault="00242599" w:rsidP="00242599"/>
    <w:p w:rsidR="00242599" w:rsidRDefault="00242599" w:rsidP="00242599"/>
    <w:p w:rsidR="00242599" w:rsidRDefault="00242599" w:rsidP="001C4E66">
      <w:pPr>
        <w:numPr>
          <w:ilvl w:val="0"/>
          <w:numId w:val="101"/>
        </w:numPr>
      </w:pPr>
      <w:r>
        <w:t xml:space="preserve">In the </w:t>
      </w:r>
      <w:smartTag w:uri="urn:schemas-microsoft-com:office:smarttags" w:element="place">
        <w:smartTag w:uri="urn:schemas-microsoft-com:office:smarttags" w:element="PlaceType">
          <w:r>
            <w:t>kingdom</w:t>
          </w:r>
        </w:smartTag>
        <w:r>
          <w:t xml:space="preserve"> of </w:t>
        </w:r>
        <w:smartTag w:uri="urn:schemas-microsoft-com:office:smarttags" w:element="PlaceName">
          <w:r>
            <w:t>Israel</w:t>
          </w:r>
        </w:smartTag>
      </w:smartTag>
      <w:r>
        <w:t xml:space="preserve"> what king was ordained to execute judgment on the house of Ahab?  What worship did he exterminate?</w:t>
      </w:r>
    </w:p>
    <w:p w:rsidR="00242599" w:rsidRDefault="00242599" w:rsidP="00242599"/>
    <w:p w:rsidR="00242599" w:rsidRDefault="00242599" w:rsidP="00242599"/>
    <w:p w:rsidR="00242599" w:rsidRDefault="00242599" w:rsidP="001C4E66">
      <w:pPr>
        <w:numPr>
          <w:ilvl w:val="0"/>
          <w:numId w:val="101"/>
        </w:numPr>
      </w:pPr>
      <w:r>
        <w:t>What took place during Athaliah’s reign?  Who reigned after her?  Who was the real promoter of the revival that followed?  What was one of the important things accomplished during his reign?</w:t>
      </w:r>
    </w:p>
    <w:p w:rsidR="00242599" w:rsidRDefault="00242599" w:rsidP="00242599"/>
    <w:p w:rsidR="00242599" w:rsidRDefault="00242599" w:rsidP="00242599"/>
    <w:p w:rsidR="00242599" w:rsidRDefault="00242599" w:rsidP="001C4E66">
      <w:pPr>
        <w:numPr>
          <w:ilvl w:val="0"/>
          <w:numId w:val="101"/>
        </w:numPr>
      </w:pPr>
      <w:r>
        <w:t xml:space="preserve">What king had a righteous beginning? What brought the judgment of leprosy upon him?  What was the moral condition of </w:t>
      </w:r>
      <w:smartTag w:uri="urn:schemas-microsoft-com:office:smarttags" w:element="country-region">
        <w:smartTag w:uri="urn:schemas-microsoft-com:office:smarttags" w:element="place">
          <w:r>
            <w:t>Israel</w:t>
          </w:r>
        </w:smartTag>
      </w:smartTag>
      <w:r>
        <w:t xml:space="preserve"> during that time?</w:t>
      </w:r>
    </w:p>
    <w:p w:rsidR="00242599" w:rsidRDefault="00242599" w:rsidP="00242599"/>
    <w:p w:rsidR="00242599" w:rsidRDefault="00242599" w:rsidP="00242599"/>
    <w:p w:rsidR="00242599" w:rsidRDefault="00242599" w:rsidP="001C4E66">
      <w:pPr>
        <w:numPr>
          <w:ilvl w:val="0"/>
          <w:numId w:val="101"/>
        </w:numPr>
      </w:pPr>
      <w:r>
        <w:t>Which chapter records the captivity of the 10-tribes?  Who was reigning and by whom were they taken captive?</w:t>
      </w:r>
    </w:p>
    <w:p w:rsidR="00242599" w:rsidRDefault="00242599" w:rsidP="00242599"/>
    <w:p w:rsidR="00242599" w:rsidRDefault="00242599" w:rsidP="00242599"/>
    <w:p w:rsidR="00242599" w:rsidRDefault="00242599" w:rsidP="001C4E66">
      <w:pPr>
        <w:numPr>
          <w:ilvl w:val="0"/>
          <w:numId w:val="101"/>
        </w:numPr>
      </w:pPr>
      <w:r>
        <w:t>Give a brief account of Hezekiah’s reign.  In what did he fail God in his last day?</w:t>
      </w:r>
    </w:p>
    <w:p w:rsidR="00242599" w:rsidRDefault="00242599" w:rsidP="00242599"/>
    <w:p w:rsidR="00242599" w:rsidRDefault="00242599" w:rsidP="00242599"/>
    <w:p w:rsidR="00242599" w:rsidRDefault="00242599" w:rsidP="001C4E66">
      <w:pPr>
        <w:numPr>
          <w:ilvl w:val="0"/>
          <w:numId w:val="101"/>
        </w:numPr>
      </w:pPr>
      <w:r>
        <w:t xml:space="preserve">What prophet was prominent in Hezekiah’s day?  What was his message concerning </w:t>
      </w:r>
      <w:smartTag w:uri="urn:schemas-microsoft-com:office:smarttags" w:element="country-region">
        <w:smartTag w:uri="urn:schemas-microsoft-com:office:smarttags" w:element="place">
          <w:r>
            <w:t>Judah</w:t>
          </w:r>
        </w:smartTag>
      </w:smartTag>
      <w:r>
        <w:t>?  Who was in reign next and what is said of him?</w:t>
      </w:r>
    </w:p>
    <w:p w:rsidR="00242599" w:rsidRDefault="00242599" w:rsidP="00242599"/>
    <w:p w:rsidR="00242599" w:rsidRDefault="00242599" w:rsidP="00242599"/>
    <w:p w:rsidR="00242599" w:rsidRDefault="00242599" w:rsidP="001C4E66">
      <w:pPr>
        <w:numPr>
          <w:ilvl w:val="0"/>
          <w:numId w:val="101"/>
        </w:numPr>
      </w:pPr>
      <w:r>
        <w:t>Under Josiah’s reign what followed the discovery of the Book of the Law?  What feast was observed?</w:t>
      </w:r>
    </w:p>
    <w:p w:rsidR="00242599" w:rsidRDefault="00242599" w:rsidP="00242599"/>
    <w:p w:rsidR="00242599" w:rsidRDefault="00242599" w:rsidP="00242599"/>
    <w:p w:rsidR="00242599" w:rsidRDefault="00242599" w:rsidP="001C4E66">
      <w:pPr>
        <w:numPr>
          <w:ilvl w:val="0"/>
          <w:numId w:val="101"/>
        </w:numPr>
      </w:pPr>
      <w:r>
        <w:t xml:space="preserve">To what king did Jehoiakim become servant?  Under whose reign was the first deportation to </w:t>
      </w:r>
      <w:smartTag w:uri="urn:schemas-microsoft-com:office:smarttags" w:element="City">
        <w:smartTag w:uri="urn:schemas-microsoft-com:office:smarttags" w:element="place">
          <w:r>
            <w:t>Babylon</w:t>
          </w:r>
        </w:smartTag>
      </w:smartTag>
      <w:r>
        <w:t xml:space="preserve">?  Who was the last king over </w:t>
      </w:r>
      <w:smartTag w:uri="urn:schemas-microsoft-com:office:smarttags" w:element="country-region">
        <w:smartTag w:uri="urn:schemas-microsoft-com:office:smarttags" w:element="place">
          <w:r>
            <w:t>Judah</w:t>
          </w:r>
        </w:smartTag>
      </w:smartTag>
      <w:r>
        <w:t>?</w:t>
      </w:r>
    </w:p>
    <w:p w:rsidR="00242599" w:rsidRDefault="00242599" w:rsidP="00242599"/>
    <w:p w:rsidR="00242599" w:rsidRDefault="00242599" w:rsidP="00242599"/>
    <w:p w:rsidR="00242599" w:rsidRDefault="00242599" w:rsidP="001C4E66">
      <w:pPr>
        <w:numPr>
          <w:ilvl w:val="0"/>
          <w:numId w:val="101"/>
        </w:numPr>
      </w:pPr>
      <w:r>
        <w:t xml:space="preserve">How long </w:t>
      </w:r>
      <w:proofErr w:type="gramStart"/>
      <w:r>
        <w:t>was the siege before the city</w:t>
      </w:r>
      <w:proofErr w:type="gramEnd"/>
      <w:r>
        <w:t xml:space="preserve"> was taken?  What prophet was prominent in those days?  What king was released and exalted in his days?</w:t>
      </w:r>
    </w:p>
    <w:p w:rsidR="0031083D" w:rsidRDefault="0031083D">
      <w:pPr>
        <w:rPr>
          <w:sz w:val="28"/>
        </w:rPr>
      </w:pPr>
      <w:r>
        <w:br w:type="page"/>
      </w:r>
    </w:p>
    <w:p w:rsidR="00242599" w:rsidRDefault="00242599" w:rsidP="0031083D">
      <w:pPr>
        <w:pStyle w:val="Heading2"/>
        <w:numPr>
          <w:ilvl w:val="0"/>
          <w:numId w:val="0"/>
        </w:numPr>
      </w:pPr>
      <w:r>
        <w:lastRenderedPageBreak/>
        <w:t>I Chronicles</w:t>
      </w:r>
    </w:p>
    <w:p w:rsidR="00242599" w:rsidRDefault="00242599" w:rsidP="00242599"/>
    <w:p w:rsidR="00242599" w:rsidRDefault="00242599" w:rsidP="00242599">
      <w:r>
        <w:t>Analysis of the Book:</w:t>
      </w:r>
    </w:p>
    <w:p w:rsidR="00242599" w:rsidRDefault="00242599" w:rsidP="00242599"/>
    <w:p w:rsidR="00242599" w:rsidRDefault="00242599" w:rsidP="00242599">
      <w:r>
        <w:t>Part I</w:t>
      </w:r>
    </w:p>
    <w:p w:rsidR="00242599" w:rsidRDefault="00242599" w:rsidP="001C4E66">
      <w:pPr>
        <w:numPr>
          <w:ilvl w:val="0"/>
          <w:numId w:val="104"/>
        </w:numPr>
      </w:pPr>
      <w:r>
        <w:t>Chapters 1-9  Genealogies</w:t>
      </w:r>
    </w:p>
    <w:p w:rsidR="00242599" w:rsidRDefault="00242599" w:rsidP="001C4E66">
      <w:pPr>
        <w:numPr>
          <w:ilvl w:val="0"/>
          <w:numId w:val="104"/>
        </w:numPr>
      </w:pPr>
      <w:r>
        <w:t>Chapter 10  Overthrow and death of Saul</w:t>
      </w:r>
    </w:p>
    <w:p w:rsidR="00242599" w:rsidRDefault="00242599" w:rsidP="00242599"/>
    <w:p w:rsidR="00242599" w:rsidRDefault="00242599" w:rsidP="00242599">
      <w:r>
        <w:t xml:space="preserve">Part </w:t>
      </w:r>
      <w:proofErr w:type="gramStart"/>
      <w:r>
        <w:t>2  The</w:t>
      </w:r>
      <w:proofErr w:type="gramEnd"/>
      <w:r>
        <w:t xml:space="preserve"> Reign of David</w:t>
      </w:r>
    </w:p>
    <w:p w:rsidR="00242599" w:rsidRDefault="00242599" w:rsidP="001C4E66">
      <w:pPr>
        <w:numPr>
          <w:ilvl w:val="0"/>
          <w:numId w:val="105"/>
        </w:numPr>
      </w:pPr>
      <w:r>
        <w:t>His assession to the throne, the capture of Jerusalem, his mighty men and armies,  Chpts. 11,12</w:t>
      </w:r>
    </w:p>
    <w:p w:rsidR="00242599" w:rsidRDefault="00242599" w:rsidP="001C4E66">
      <w:pPr>
        <w:numPr>
          <w:ilvl w:val="0"/>
          <w:numId w:val="105"/>
        </w:numPr>
      </w:pPr>
      <w:r>
        <w:t>His mistake in attempting to transport the Ark on a “new cart”  Chpt. 13</w:t>
      </w:r>
    </w:p>
    <w:p w:rsidR="00242599" w:rsidRDefault="00242599" w:rsidP="001C4E66">
      <w:pPr>
        <w:numPr>
          <w:ilvl w:val="0"/>
          <w:numId w:val="105"/>
        </w:numPr>
      </w:pPr>
      <w:r>
        <w:t>His victory over the Philistines  Chpt 14</w:t>
      </w:r>
    </w:p>
    <w:p w:rsidR="00242599" w:rsidRDefault="00242599" w:rsidP="001C4E66">
      <w:pPr>
        <w:numPr>
          <w:ilvl w:val="0"/>
          <w:numId w:val="105"/>
        </w:numPr>
      </w:pPr>
      <w:r>
        <w:t>The Ark brought to Jerusalem  Chpt. 15</w:t>
      </w:r>
    </w:p>
    <w:p w:rsidR="00242599" w:rsidRDefault="00242599" w:rsidP="001C4E66">
      <w:pPr>
        <w:numPr>
          <w:ilvl w:val="0"/>
          <w:numId w:val="105"/>
        </w:numPr>
      </w:pPr>
      <w:r>
        <w:t>The great festival of rejoicing  Chpt. 16</w:t>
      </w:r>
    </w:p>
    <w:p w:rsidR="00242599" w:rsidRDefault="00242599" w:rsidP="001C4E66">
      <w:pPr>
        <w:numPr>
          <w:ilvl w:val="0"/>
          <w:numId w:val="105"/>
        </w:numPr>
      </w:pPr>
      <w:r>
        <w:t>The King’s desire to build a temple for Jehovah denied  Chpt. 17</w:t>
      </w:r>
    </w:p>
    <w:p w:rsidR="00242599" w:rsidRDefault="00242599" w:rsidP="001C4E66">
      <w:pPr>
        <w:numPr>
          <w:ilvl w:val="0"/>
          <w:numId w:val="105"/>
        </w:numPr>
      </w:pPr>
      <w:r>
        <w:t>Great military victories  Chpt. 18-20</w:t>
      </w:r>
    </w:p>
    <w:p w:rsidR="00242599" w:rsidRDefault="00242599" w:rsidP="001C4E66">
      <w:pPr>
        <w:numPr>
          <w:ilvl w:val="0"/>
          <w:numId w:val="105"/>
        </w:numPr>
      </w:pPr>
      <w:r>
        <w:t>The sinful census  Chpt. 21</w:t>
      </w:r>
    </w:p>
    <w:p w:rsidR="00242599" w:rsidRDefault="00242599" w:rsidP="001C4E66">
      <w:pPr>
        <w:numPr>
          <w:ilvl w:val="0"/>
          <w:numId w:val="105"/>
        </w:numPr>
      </w:pPr>
      <w:r>
        <w:t>The preparation of materials for the building of the temple, and a charge to Solomon  Chpt. 22</w:t>
      </w:r>
    </w:p>
    <w:p w:rsidR="00242599" w:rsidRPr="001A4465" w:rsidRDefault="00242599" w:rsidP="00242599">
      <w:pPr>
        <w:ind w:left="1440"/>
      </w:pPr>
      <w:r w:rsidRPr="001A4465">
        <w:t>1Ch 22:3 And David prepared iron in abundance for the nails for the doors of the gates, and for the joinings; and brass in abundance without weight;</w:t>
      </w:r>
    </w:p>
    <w:p w:rsidR="00242599" w:rsidRPr="001A4465" w:rsidRDefault="00242599" w:rsidP="00242599">
      <w:pPr>
        <w:ind w:left="1440"/>
      </w:pPr>
      <w:r w:rsidRPr="001A4465">
        <w:t>1Ch 22:14 Now, behold, in my trouble I have prepared for the house of the LORD an hundred thousand talents of gold, and a thousand thousand talents of silver; and of brass and iron without weight; for it is in abundance: timber also and stone have I prepared; and thou mayest add thereto. {</w:t>
      </w:r>
      <w:proofErr w:type="gramStart"/>
      <w:r w:rsidRPr="001A4465">
        <w:t>trouble</w:t>
      </w:r>
      <w:proofErr w:type="gramEnd"/>
      <w:r w:rsidRPr="001A4465">
        <w:t>: or, poverty}</w:t>
      </w:r>
    </w:p>
    <w:p w:rsidR="00242599" w:rsidRDefault="00242599" w:rsidP="00242599"/>
    <w:p w:rsidR="00242599" w:rsidRDefault="00242599" w:rsidP="00242599">
      <w:pPr>
        <w:ind w:left="1440"/>
      </w:pPr>
      <w:r>
        <w:t>Zec 6:12. In this chapter we have an account of the preparations he made for that and his other buildings. Gold and silver his good father had prepared in abundance, but timber and stones he must get ready; and about these we have him treating with Hiram king of Tyre.</w:t>
      </w:r>
    </w:p>
    <w:p w:rsidR="00242599" w:rsidRDefault="00242599" w:rsidP="00242599">
      <w:r>
        <w:t xml:space="preserve">  </w:t>
      </w:r>
      <w:r>
        <w:tab/>
      </w:r>
      <w:r>
        <w:tab/>
      </w:r>
    </w:p>
    <w:p w:rsidR="00242599" w:rsidRDefault="00242599" w:rsidP="001C4E66">
      <w:pPr>
        <w:numPr>
          <w:ilvl w:val="0"/>
          <w:numId w:val="105"/>
        </w:numPr>
      </w:pPr>
      <w:r>
        <w:t>The further organization of the affairs of the kingdoms  Chpt. 23-27</w:t>
      </w:r>
    </w:p>
    <w:p w:rsidR="00242599" w:rsidRDefault="00242599" w:rsidP="00242599"/>
    <w:p w:rsidR="00242599" w:rsidRDefault="00242599" w:rsidP="001C4E66">
      <w:pPr>
        <w:numPr>
          <w:ilvl w:val="0"/>
          <w:numId w:val="105"/>
        </w:numPr>
      </w:pPr>
      <w:r>
        <w:t>David’s last charge to the people and to his son, Solomon;  Solomon made king  Chpt. 28,29 the death of David  Chpt. 29:28</w:t>
      </w:r>
    </w:p>
    <w:p w:rsidR="00242599" w:rsidRDefault="00242599" w:rsidP="00242599"/>
    <w:p w:rsidR="00242599" w:rsidRDefault="00242599" w:rsidP="00242599">
      <w:r>
        <w:t>Choice Selections:</w:t>
      </w:r>
    </w:p>
    <w:p w:rsidR="00242599" w:rsidRDefault="00242599" w:rsidP="001C4E66">
      <w:pPr>
        <w:numPr>
          <w:ilvl w:val="0"/>
          <w:numId w:val="106"/>
        </w:numPr>
      </w:pPr>
      <w:r>
        <w:t>Jabez’s prayer  4:10</w:t>
      </w:r>
    </w:p>
    <w:p w:rsidR="00242599" w:rsidRDefault="00242599" w:rsidP="001C4E66">
      <w:pPr>
        <w:numPr>
          <w:ilvl w:val="0"/>
          <w:numId w:val="106"/>
        </w:numPr>
      </w:pPr>
      <w:r>
        <w:t>David pours out the water from the well of Bethlehem  11:17-19</w:t>
      </w:r>
    </w:p>
    <w:p w:rsidR="00242599" w:rsidRDefault="00242599" w:rsidP="001C4E66">
      <w:pPr>
        <w:numPr>
          <w:ilvl w:val="0"/>
          <w:numId w:val="106"/>
        </w:numPr>
      </w:pPr>
      <w:r>
        <w:t>David’s Psalm  16:7-36</w:t>
      </w:r>
    </w:p>
    <w:p w:rsidR="00242599" w:rsidRDefault="00242599" w:rsidP="001C4E66">
      <w:pPr>
        <w:numPr>
          <w:ilvl w:val="0"/>
          <w:numId w:val="106"/>
        </w:numPr>
      </w:pPr>
      <w:r>
        <w:t>David’s last blessing and prayer  29:10-19</w:t>
      </w:r>
    </w:p>
    <w:p w:rsidR="00242599" w:rsidRDefault="00242599" w:rsidP="00242599"/>
    <w:p w:rsidR="00242599" w:rsidRDefault="00242599" w:rsidP="0031083D">
      <w:pPr>
        <w:pStyle w:val="Heading2"/>
        <w:numPr>
          <w:ilvl w:val="0"/>
          <w:numId w:val="0"/>
        </w:numPr>
        <w:jc w:val="center"/>
      </w:pPr>
      <w:r>
        <w:t>II Chronicles</w:t>
      </w:r>
    </w:p>
    <w:p w:rsidR="00242599" w:rsidRPr="003D2EE9" w:rsidRDefault="00242599" w:rsidP="00242599">
      <w:pPr>
        <w:rPr>
          <w:sz w:val="16"/>
          <w:szCs w:val="16"/>
        </w:rPr>
      </w:pPr>
    </w:p>
    <w:p w:rsidR="00242599" w:rsidRDefault="00242599" w:rsidP="0031083D">
      <w:pPr>
        <w:ind w:firstLine="720"/>
      </w:pPr>
      <w:r>
        <w:t>This book is a sequel to I Chronicles, and likewise a supplement to the book of Kings.</w:t>
      </w:r>
    </w:p>
    <w:p w:rsidR="00242599" w:rsidRPr="003D2EE9" w:rsidRDefault="00242599" w:rsidP="0031083D">
      <w:pPr>
        <w:ind w:firstLine="720"/>
        <w:rPr>
          <w:sz w:val="16"/>
          <w:szCs w:val="16"/>
        </w:rPr>
      </w:pPr>
    </w:p>
    <w:p w:rsidR="00242599" w:rsidRDefault="00242599" w:rsidP="0031083D">
      <w:pPr>
        <w:ind w:firstLine="720"/>
      </w:pPr>
      <w:r>
        <w:t xml:space="preserve">The history of </w:t>
      </w:r>
      <w:smartTag w:uri="urn:schemas-microsoft-com:office:smarttags" w:element="country-region">
        <w:smartTag w:uri="urn:schemas-microsoft-com:office:smarttags" w:element="place">
          <w:r>
            <w:t>Judah</w:t>
          </w:r>
        </w:smartTag>
      </w:smartTag>
      <w:r>
        <w:t xml:space="preserve"> as related here is on the whole a dark picture of instability and apostasy, interspersed with periods of religious reformation.</w:t>
      </w:r>
    </w:p>
    <w:p w:rsidR="00242599" w:rsidRPr="003D2EE9" w:rsidRDefault="00242599" w:rsidP="0031083D">
      <w:pPr>
        <w:ind w:firstLine="720"/>
        <w:rPr>
          <w:sz w:val="16"/>
          <w:szCs w:val="16"/>
        </w:rPr>
      </w:pPr>
    </w:p>
    <w:p w:rsidR="00242599" w:rsidRDefault="00242599" w:rsidP="0031083D">
      <w:pPr>
        <w:ind w:firstLine="720"/>
      </w:pPr>
      <w:r>
        <w:lastRenderedPageBreak/>
        <w:t>Distinctive Features:  The Spiritual Element in the history is more emphasized in Chronicles than in Kings.</w:t>
      </w:r>
    </w:p>
    <w:p w:rsidR="00242599" w:rsidRPr="003D2EE9" w:rsidRDefault="00242599" w:rsidP="00242599">
      <w:pPr>
        <w:rPr>
          <w:sz w:val="16"/>
          <w:szCs w:val="16"/>
        </w:rPr>
      </w:pPr>
    </w:p>
    <w:p w:rsidR="00242599" w:rsidRPr="003D2EE9" w:rsidRDefault="00242599" w:rsidP="001C4E66">
      <w:pPr>
        <w:numPr>
          <w:ilvl w:val="0"/>
          <w:numId w:val="107"/>
        </w:numPr>
      </w:pPr>
      <w:r>
        <w:t xml:space="preserve"> Five Periods of Reformation</w:t>
      </w:r>
    </w:p>
    <w:p w:rsidR="00242599" w:rsidRDefault="00242599" w:rsidP="001C4E66">
      <w:pPr>
        <w:numPr>
          <w:ilvl w:val="0"/>
          <w:numId w:val="108"/>
        </w:numPr>
        <w:tabs>
          <w:tab w:val="num" w:pos="1800"/>
        </w:tabs>
        <w:ind w:left="1800" w:hanging="630"/>
      </w:pPr>
      <w:r>
        <w:t>Under King Asa  15</w:t>
      </w:r>
    </w:p>
    <w:p w:rsidR="00242599" w:rsidRDefault="00242599" w:rsidP="001C4E66">
      <w:pPr>
        <w:numPr>
          <w:ilvl w:val="0"/>
          <w:numId w:val="108"/>
        </w:numPr>
        <w:tabs>
          <w:tab w:val="num" w:pos="1800"/>
        </w:tabs>
        <w:ind w:left="1800" w:hanging="630"/>
      </w:pPr>
      <w:r>
        <w:t>Under King Jehoshaphat 17:6-10</w:t>
      </w:r>
    </w:p>
    <w:p w:rsidR="00242599" w:rsidRDefault="00242599" w:rsidP="001C4E66">
      <w:pPr>
        <w:numPr>
          <w:ilvl w:val="0"/>
          <w:numId w:val="108"/>
        </w:numPr>
        <w:tabs>
          <w:tab w:val="left" w:pos="360"/>
          <w:tab w:val="left" w:pos="1170"/>
        </w:tabs>
        <w:ind w:right="-918" w:firstLine="84"/>
      </w:pPr>
      <w:r>
        <w:t xml:space="preserve">      Under the priest, Jehoiada and king Joash 23:1619</w:t>
      </w:r>
    </w:p>
    <w:p w:rsidR="00242599" w:rsidRDefault="00242599" w:rsidP="001C4E66">
      <w:pPr>
        <w:numPr>
          <w:ilvl w:val="0"/>
          <w:numId w:val="108"/>
        </w:numPr>
        <w:tabs>
          <w:tab w:val="num" w:pos="1800"/>
        </w:tabs>
        <w:ind w:left="1800" w:hanging="630"/>
      </w:pPr>
      <w:r>
        <w:t xml:space="preserve"> Under King Hezekiah, 29-31</w:t>
      </w:r>
    </w:p>
    <w:p w:rsidR="00242599" w:rsidRDefault="00242599" w:rsidP="00242599">
      <w:r>
        <w:t xml:space="preserve">                  </w:t>
      </w:r>
      <w:r w:rsidR="0031083D">
        <w:t xml:space="preserve">  </w:t>
      </w:r>
      <w:r>
        <w:t xml:space="preserve">5.       </w:t>
      </w:r>
      <w:proofErr w:type="gramStart"/>
      <w:r>
        <w:t>Under</w:t>
      </w:r>
      <w:proofErr w:type="gramEnd"/>
      <w:r>
        <w:t xml:space="preserve"> King Josiah, 34, 35</w:t>
      </w:r>
    </w:p>
    <w:p w:rsidR="00242599" w:rsidRPr="003D2EE9" w:rsidRDefault="00242599" w:rsidP="00242599">
      <w:pPr>
        <w:ind w:left="1440"/>
        <w:rPr>
          <w:sz w:val="16"/>
          <w:szCs w:val="16"/>
        </w:rPr>
      </w:pPr>
    </w:p>
    <w:p w:rsidR="00242599" w:rsidRDefault="00242599" w:rsidP="001C4E66">
      <w:pPr>
        <w:numPr>
          <w:ilvl w:val="0"/>
          <w:numId w:val="107"/>
        </w:numPr>
        <w:ind w:right="-648"/>
      </w:pPr>
      <w:r>
        <w:t xml:space="preserve">Other illustrations of references found only in II Chronicles.  </w:t>
      </w:r>
    </w:p>
    <w:p w:rsidR="00242599" w:rsidRDefault="00242599" w:rsidP="001C4E66">
      <w:pPr>
        <w:numPr>
          <w:ilvl w:val="0"/>
          <w:numId w:val="110"/>
        </w:numPr>
      </w:pPr>
      <w:r>
        <w:t xml:space="preserve">Abijaah’s devout address, 13:5-12 </w:t>
      </w:r>
    </w:p>
    <w:p w:rsidR="00242599" w:rsidRDefault="00242599" w:rsidP="001C4E66">
      <w:pPr>
        <w:numPr>
          <w:ilvl w:val="0"/>
          <w:numId w:val="110"/>
        </w:numPr>
      </w:pPr>
      <w:r>
        <w:t>Asa’s neglect of God  16:12</w:t>
      </w:r>
    </w:p>
    <w:p w:rsidR="00242599" w:rsidRDefault="00242599" w:rsidP="001C4E66">
      <w:pPr>
        <w:numPr>
          <w:ilvl w:val="0"/>
          <w:numId w:val="110"/>
        </w:numPr>
      </w:pPr>
      <w:r>
        <w:t>Jehoshapahat’s foolish alliances, 20:35</w:t>
      </w:r>
    </w:p>
    <w:p w:rsidR="00242599" w:rsidRDefault="00242599" w:rsidP="001C4E66">
      <w:pPr>
        <w:numPr>
          <w:ilvl w:val="0"/>
          <w:numId w:val="110"/>
        </w:numPr>
      </w:pPr>
      <w:r>
        <w:t>Cause of Uzziah’s leprosy, 26:16-21</w:t>
      </w:r>
    </w:p>
    <w:p w:rsidR="00242599" w:rsidRDefault="00242599" w:rsidP="001C4E66">
      <w:pPr>
        <w:numPr>
          <w:ilvl w:val="0"/>
          <w:numId w:val="110"/>
        </w:numPr>
      </w:pPr>
      <w:r>
        <w:t>Manassah’s captivity and restoration, 33:11-13</w:t>
      </w:r>
    </w:p>
    <w:p w:rsidR="00242599" w:rsidRDefault="00242599" w:rsidP="00242599">
      <w:pPr>
        <w:ind w:left="2220"/>
      </w:pPr>
    </w:p>
    <w:p w:rsidR="00242599" w:rsidRDefault="00242599" w:rsidP="00242599">
      <w:r>
        <w:t xml:space="preserve">Part </w:t>
      </w:r>
      <w:proofErr w:type="gramStart"/>
      <w:r>
        <w:t>1  The</w:t>
      </w:r>
      <w:proofErr w:type="gramEnd"/>
      <w:r>
        <w:t xml:space="preserve"> reign of Solomon</w:t>
      </w:r>
    </w:p>
    <w:p w:rsidR="00242599" w:rsidRDefault="00242599" w:rsidP="001C4E66">
      <w:pPr>
        <w:numPr>
          <w:ilvl w:val="0"/>
          <w:numId w:val="109"/>
        </w:numPr>
      </w:pPr>
      <w:r>
        <w:t>Solomon’s sacrifices at Gibeon, and his wise choice,       Chpt.  1</w:t>
      </w:r>
    </w:p>
    <w:p w:rsidR="00242599" w:rsidRDefault="00242599" w:rsidP="001C4E66">
      <w:pPr>
        <w:numPr>
          <w:ilvl w:val="0"/>
          <w:numId w:val="109"/>
        </w:numPr>
      </w:pPr>
      <w:r>
        <w:t xml:space="preserve">The building of the temple, </w:t>
      </w:r>
      <w:r>
        <w:tab/>
      </w:r>
      <w:r>
        <w:tab/>
      </w:r>
      <w:r>
        <w:tab/>
      </w:r>
      <w:r>
        <w:tab/>
      </w:r>
      <w:r>
        <w:tab/>
        <w:t xml:space="preserve"> 2-4</w:t>
      </w:r>
    </w:p>
    <w:p w:rsidR="00242599" w:rsidRDefault="00242599" w:rsidP="001C4E66">
      <w:pPr>
        <w:numPr>
          <w:ilvl w:val="0"/>
          <w:numId w:val="109"/>
        </w:numPr>
      </w:pPr>
      <w:r>
        <w:t xml:space="preserve">The glory of the Lord fills the house, </w:t>
      </w:r>
      <w:r>
        <w:tab/>
      </w:r>
      <w:r>
        <w:tab/>
      </w:r>
      <w:r>
        <w:tab/>
      </w:r>
      <w:r>
        <w:tab/>
        <w:t xml:space="preserve">    5</w:t>
      </w:r>
    </w:p>
    <w:p w:rsidR="00242599" w:rsidRDefault="00242599" w:rsidP="001C4E66">
      <w:pPr>
        <w:numPr>
          <w:ilvl w:val="0"/>
          <w:numId w:val="109"/>
        </w:numPr>
      </w:pPr>
      <w:r>
        <w:t xml:space="preserve">Solomon’s prayer at the dedication of the temple, </w:t>
      </w:r>
      <w:r>
        <w:tab/>
      </w:r>
      <w:r>
        <w:tab/>
        <w:t xml:space="preserve">    6</w:t>
      </w:r>
    </w:p>
    <w:p w:rsidR="00242599" w:rsidRDefault="00242599" w:rsidP="001C4E66">
      <w:pPr>
        <w:numPr>
          <w:ilvl w:val="0"/>
          <w:numId w:val="109"/>
        </w:numPr>
      </w:pPr>
      <w:r>
        <w:t>Jehovah appears to Solomon again at night,                               7</w:t>
      </w:r>
    </w:p>
    <w:p w:rsidR="00242599" w:rsidRDefault="00242599" w:rsidP="001C4E66">
      <w:pPr>
        <w:numPr>
          <w:ilvl w:val="0"/>
          <w:numId w:val="109"/>
        </w:numPr>
      </w:pPr>
      <w:r>
        <w:t>The prosperity and fame of Solomon</w:t>
      </w:r>
      <w:r>
        <w:tab/>
      </w:r>
      <w:r>
        <w:tab/>
      </w:r>
      <w:r>
        <w:tab/>
      </w:r>
      <w:r>
        <w:tab/>
        <w:t xml:space="preserve">    8</w:t>
      </w:r>
    </w:p>
    <w:p w:rsidR="00242599" w:rsidRDefault="00242599" w:rsidP="001C4E66">
      <w:pPr>
        <w:numPr>
          <w:ilvl w:val="0"/>
          <w:numId w:val="109"/>
        </w:numPr>
      </w:pPr>
      <w:r>
        <w:t>The visit of the Queen of Sheba, and the death of Solomon,      9</w:t>
      </w:r>
    </w:p>
    <w:p w:rsidR="00242599" w:rsidRDefault="00242599" w:rsidP="00242599">
      <w:r>
        <w:t xml:space="preserve">Part </w:t>
      </w:r>
      <w:proofErr w:type="gramStart"/>
      <w:r>
        <w:t>2  The</w:t>
      </w:r>
      <w:proofErr w:type="gramEnd"/>
      <w:r>
        <w:t xml:space="preserve"> folly of Rehoboam leading to the division of the kingdom,                       10</w:t>
      </w:r>
    </w:p>
    <w:p w:rsidR="00242599" w:rsidRPr="003D2EE9" w:rsidRDefault="00242599" w:rsidP="00242599">
      <w:r>
        <w:t xml:space="preserve">Part </w:t>
      </w:r>
      <w:proofErr w:type="gramStart"/>
      <w:r>
        <w:t>3  The</w:t>
      </w:r>
      <w:proofErr w:type="gramEnd"/>
      <w:r>
        <w:t xml:space="preserve"> history of various reigns from Rehoboam to Zedekiah.</w:t>
      </w:r>
    </w:p>
    <w:p w:rsidR="00242599" w:rsidRDefault="00242599" w:rsidP="00242599">
      <w:r>
        <w:t>Abijah, 13</w:t>
      </w:r>
      <w:r>
        <w:tab/>
      </w:r>
    </w:p>
    <w:p w:rsidR="00242599" w:rsidRDefault="00242599" w:rsidP="00242599">
      <w:r>
        <w:t>Asa, 14-16</w:t>
      </w:r>
      <w:r>
        <w:tab/>
      </w:r>
    </w:p>
    <w:p w:rsidR="00242599" w:rsidRDefault="00242599" w:rsidP="00242599">
      <w:r>
        <w:t>Jehoshaphat, 17-20</w:t>
      </w:r>
      <w:r>
        <w:tab/>
      </w:r>
    </w:p>
    <w:p w:rsidR="00242599" w:rsidRDefault="00242599" w:rsidP="00242599">
      <w:r>
        <w:t>Jehoram, 21</w:t>
      </w:r>
      <w:r>
        <w:tab/>
      </w:r>
    </w:p>
    <w:p w:rsidR="00242599" w:rsidRDefault="00242599" w:rsidP="00242599">
      <w:r>
        <w:t xml:space="preserve"> Ahaziah, 22:1-9</w:t>
      </w:r>
      <w:r>
        <w:tab/>
      </w:r>
    </w:p>
    <w:p w:rsidR="00242599" w:rsidRDefault="00242599" w:rsidP="00242599">
      <w:r>
        <w:t>Athaliah (queen) 22:10-23:15</w:t>
      </w:r>
      <w:r>
        <w:tab/>
        <w:t xml:space="preserve">                                                                                                                     Jotham, 27                                                                                                                                                       Ahaz, 28</w:t>
      </w:r>
      <w:r>
        <w:tab/>
      </w:r>
    </w:p>
    <w:p w:rsidR="00242599" w:rsidRDefault="00242599" w:rsidP="00242599">
      <w:r>
        <w:t>Hezekiah, 29-32</w:t>
      </w:r>
      <w:r>
        <w:tab/>
      </w:r>
    </w:p>
    <w:p w:rsidR="00242599" w:rsidRDefault="00242599" w:rsidP="00242599">
      <w:r>
        <w:t>Manasseh, 33:1-20</w:t>
      </w:r>
      <w:r>
        <w:tab/>
      </w:r>
    </w:p>
    <w:p w:rsidR="00242599" w:rsidRDefault="00242599" w:rsidP="00242599">
      <w:r>
        <w:t>Amon, 33:21-25</w:t>
      </w:r>
      <w:r>
        <w:tab/>
      </w:r>
    </w:p>
    <w:p w:rsidR="00242599" w:rsidRDefault="00242599" w:rsidP="00242599">
      <w:r>
        <w:t>Josiah, 34, 35</w:t>
      </w:r>
      <w:r>
        <w:tab/>
      </w:r>
      <w:r>
        <w:tab/>
      </w:r>
    </w:p>
    <w:p w:rsidR="00242599" w:rsidRDefault="00242599" w:rsidP="00242599">
      <w:r>
        <w:t>Johoshaz, 36:1-3</w:t>
      </w:r>
      <w:r>
        <w:tab/>
      </w:r>
    </w:p>
    <w:p w:rsidR="00242599" w:rsidRDefault="00242599" w:rsidP="00242599">
      <w:r>
        <w:t>Jehoiakim, 36:4-8</w:t>
      </w:r>
      <w:r>
        <w:tab/>
      </w:r>
      <w:r>
        <w:tab/>
      </w:r>
    </w:p>
    <w:p w:rsidR="00242599" w:rsidRDefault="00242599" w:rsidP="00242599">
      <w:r>
        <w:t>Jehoiachin, 36:9, 10</w:t>
      </w:r>
      <w:r>
        <w:tab/>
      </w:r>
    </w:p>
    <w:p w:rsidR="00242599" w:rsidRDefault="00242599" w:rsidP="00242599">
      <w:r>
        <w:t>Zedekiah, 36:11-13</w:t>
      </w:r>
    </w:p>
    <w:p w:rsidR="00242599" w:rsidRPr="003D2EE9" w:rsidRDefault="00242599" w:rsidP="00242599">
      <w:pPr>
        <w:rPr>
          <w:sz w:val="16"/>
          <w:szCs w:val="16"/>
        </w:rPr>
      </w:pPr>
    </w:p>
    <w:p w:rsidR="00242599" w:rsidRDefault="00242599" w:rsidP="00242599">
      <w:pPr>
        <w:ind w:left="-720" w:right="-558"/>
        <w:jc w:val="center"/>
      </w:pPr>
      <w:r>
        <w:t>Spiritual Message:  The power of prayer to give success and victory,</w:t>
      </w:r>
    </w:p>
    <w:p w:rsidR="00242599" w:rsidRPr="00FC3B65" w:rsidRDefault="00242599" w:rsidP="00242599">
      <w:pPr>
        <w:ind w:left="-900" w:right="-918" w:hanging="90"/>
      </w:pPr>
      <w:r>
        <w:t xml:space="preserve">                    11:16; 13:13-18; 14:11; 15:12; 17:4; 20:3; 26:5; 27:6; 30:18-20; 31:21; 32:20; 34:3</w:t>
      </w:r>
    </w:p>
    <w:p w:rsidR="00242599" w:rsidRDefault="00242599" w:rsidP="001C4E66">
      <w:pPr>
        <w:numPr>
          <w:ilvl w:val="0"/>
          <w:numId w:val="113"/>
        </w:numPr>
      </w:pPr>
      <w:r>
        <w:t xml:space="preserve">Spiritual Lessons:  </w:t>
      </w:r>
    </w:p>
    <w:p w:rsidR="00242599" w:rsidRDefault="00242599" w:rsidP="00242599">
      <w:r>
        <w:t xml:space="preserve">The preeminence of wisdom, 1:7-12                                                               </w:t>
      </w:r>
    </w:p>
    <w:p w:rsidR="00242599" w:rsidRDefault="00242599" w:rsidP="00242599">
      <w:r>
        <w:t xml:space="preserve">The glory of the Lord fills the prepared temple,   5:13, </w:t>
      </w:r>
      <w:proofErr w:type="gramStart"/>
      <w:r>
        <w:t>14</w:t>
      </w:r>
      <w:proofErr w:type="gramEnd"/>
    </w:p>
    <w:p w:rsidR="00242599" w:rsidRDefault="00242599" w:rsidP="00242599">
      <w:r>
        <w:t>The spirit of praise renders God’s people invincible, 20:20-25</w:t>
      </w:r>
      <w:r>
        <w:tab/>
      </w:r>
    </w:p>
    <w:p w:rsidR="00242599" w:rsidRPr="003B1164" w:rsidRDefault="00242599" w:rsidP="00242599">
      <w:pPr>
        <w:rPr>
          <w:sz w:val="16"/>
          <w:szCs w:val="16"/>
        </w:rPr>
      </w:pPr>
    </w:p>
    <w:p w:rsidR="00242599" w:rsidRDefault="00242599" w:rsidP="003B011F">
      <w:pPr>
        <w:pStyle w:val="Heading2"/>
        <w:rPr>
          <w:sz w:val="24"/>
        </w:rPr>
      </w:pPr>
      <w:r w:rsidRPr="005B240E">
        <w:t>Joash</w:t>
      </w:r>
    </w:p>
    <w:p w:rsidR="00242599" w:rsidRPr="00695ED3" w:rsidRDefault="00242599" w:rsidP="003B011F">
      <w:pPr>
        <w:pStyle w:val="Heading2"/>
      </w:pPr>
      <w:r w:rsidRPr="00695ED3">
        <w:t>The Child in the Temple</w:t>
      </w:r>
    </w:p>
    <w:p w:rsidR="00242599" w:rsidRDefault="00242599" w:rsidP="00242599">
      <w:pPr>
        <w:pStyle w:val="MessageHeader"/>
      </w:pPr>
      <w:r w:rsidRPr="00695ED3">
        <w:t>II Kings 11:1-12</w:t>
      </w:r>
    </w:p>
    <w:p w:rsidR="00242599" w:rsidRPr="00695ED3" w:rsidRDefault="00242599" w:rsidP="00242599">
      <w:pPr>
        <w:pStyle w:val="MessageHeader"/>
        <w:ind w:left="0" w:firstLine="0"/>
        <w:jc w:val="left"/>
      </w:pPr>
      <w:r w:rsidRPr="00695ED3">
        <w:t xml:space="preserve">The life of </w:t>
      </w:r>
      <w:r w:rsidRPr="005B240E">
        <w:rPr>
          <w:b/>
          <w:u w:val="single"/>
        </w:rPr>
        <w:t>Joash</w:t>
      </w:r>
      <w:r w:rsidRPr="00695ED3">
        <w:t xml:space="preserve"> is a type of the Man-Child company </w:t>
      </w:r>
      <w:proofErr w:type="gramStart"/>
      <w:r w:rsidRPr="00695ED3">
        <w:t xml:space="preserve">– </w:t>
      </w:r>
      <w:r>
        <w:t xml:space="preserve"> </w:t>
      </w:r>
      <w:r w:rsidRPr="00695ED3">
        <w:t>The</w:t>
      </w:r>
      <w:proofErr w:type="gramEnd"/>
      <w:r w:rsidRPr="00695ED3">
        <w:t xml:space="preserve"> Overcomer (the Bride of Christ).  The age-long battle between godly and satanic forces has a thrilling history which began with God’s first promise of a royal seed.  The fulfillment of this promise, through the redeeming grace of Christ, makes it possible for the believer to become a partaker of the Divine Nature.</w:t>
      </w:r>
    </w:p>
    <w:p w:rsidR="00242599" w:rsidRPr="00695ED3" w:rsidRDefault="00242599" w:rsidP="00242599">
      <w:pPr>
        <w:pStyle w:val="Heading2"/>
        <w:rPr>
          <w:sz w:val="24"/>
        </w:rPr>
      </w:pPr>
      <w:r w:rsidRPr="00695ED3">
        <w:rPr>
          <w:i/>
          <w:sz w:val="24"/>
        </w:rPr>
        <w:t xml:space="preserve">II Pet. 1: </w:t>
      </w:r>
      <w:proofErr w:type="gramStart"/>
      <w:r w:rsidRPr="00695ED3">
        <w:rPr>
          <w:i/>
          <w:sz w:val="24"/>
        </w:rPr>
        <w:t>4</w:t>
      </w:r>
      <w:r w:rsidRPr="00695ED3">
        <w:rPr>
          <w:sz w:val="24"/>
        </w:rPr>
        <w:t xml:space="preserve">  “</w:t>
      </w:r>
      <w:proofErr w:type="gramEnd"/>
      <w:r w:rsidRPr="00695ED3">
        <w:rPr>
          <w:sz w:val="24"/>
        </w:rPr>
        <w:t>Whereby are given unto us exceeding great and precious promises: that by these ye might be partakers of the Divine Nature…”</w:t>
      </w:r>
    </w:p>
    <w:p w:rsidR="00242599" w:rsidRPr="00695ED3" w:rsidRDefault="00242599" w:rsidP="00242599">
      <w:r w:rsidRPr="00695ED3">
        <w:t>Like the devil, Athaliah attacked and tried to, “...</w:t>
      </w:r>
      <w:r w:rsidRPr="00695ED3">
        <w:rPr>
          <w:i/>
          <w:u w:val="single"/>
        </w:rPr>
        <w:t>destroy</w:t>
      </w:r>
      <w:r w:rsidRPr="00695ED3">
        <w:rPr>
          <w:i/>
        </w:rPr>
        <w:t xml:space="preserve"> </w:t>
      </w:r>
      <w:proofErr w:type="gramStart"/>
      <w:r w:rsidRPr="00695ED3">
        <w:rPr>
          <w:i/>
          <w:u w:val="single"/>
        </w:rPr>
        <w:t>all</w:t>
      </w:r>
      <w:r w:rsidRPr="00695ED3">
        <w:rPr>
          <w:i/>
        </w:rPr>
        <w:t xml:space="preserve"> </w:t>
      </w:r>
      <w:r w:rsidRPr="00695ED3">
        <w:rPr>
          <w:i/>
          <w:u w:val="single"/>
        </w:rPr>
        <w:t>the</w:t>
      </w:r>
      <w:proofErr w:type="gramEnd"/>
      <w:r w:rsidRPr="00695ED3">
        <w:rPr>
          <w:i/>
        </w:rPr>
        <w:t xml:space="preserve"> </w:t>
      </w:r>
      <w:r w:rsidRPr="00695ED3">
        <w:rPr>
          <w:i/>
          <w:u w:val="single"/>
        </w:rPr>
        <w:t>Seed</w:t>
      </w:r>
      <w:r w:rsidRPr="00695ED3">
        <w:rPr>
          <w:i/>
        </w:rPr>
        <w:t xml:space="preserve"> </w:t>
      </w:r>
      <w:r w:rsidRPr="00695ED3">
        <w:rPr>
          <w:i/>
          <w:u w:val="single"/>
        </w:rPr>
        <w:t>Royal</w:t>
      </w:r>
      <w:r w:rsidRPr="00695ED3">
        <w:rPr>
          <w:i/>
        </w:rPr>
        <w:t>.</w:t>
      </w:r>
      <w:r w:rsidRPr="00695ED3">
        <w:t>”</w:t>
      </w:r>
    </w:p>
    <w:p w:rsidR="00242599" w:rsidRPr="00802AC6" w:rsidRDefault="00242599" w:rsidP="00242599">
      <w:pPr>
        <w:pStyle w:val="Heading2"/>
        <w:rPr>
          <w:sz w:val="24"/>
        </w:rPr>
      </w:pPr>
      <w:r w:rsidRPr="00695ED3">
        <w:rPr>
          <w:i/>
          <w:sz w:val="24"/>
        </w:rPr>
        <w:t>II Kings 11: 1–</w:t>
      </w:r>
      <w:proofErr w:type="gramStart"/>
      <w:r w:rsidRPr="00695ED3">
        <w:rPr>
          <w:i/>
          <w:sz w:val="24"/>
        </w:rPr>
        <w:t>3</w:t>
      </w:r>
      <w:r w:rsidRPr="00695ED3">
        <w:rPr>
          <w:sz w:val="24"/>
        </w:rPr>
        <w:t xml:space="preserve">  “</w:t>
      </w:r>
      <w:proofErr w:type="gramEnd"/>
      <w:r w:rsidRPr="00695ED3">
        <w:rPr>
          <w:sz w:val="24"/>
        </w:rPr>
        <w:t xml:space="preserve">And when Athaliah the mother of Ahaziah saw that her son was dead, she arose and destroyed all the seed royal.  But Jehosheba, the daughter of king Joram, sister of Ahaziah, took Joash the son of Ahaziah, and stole him from among the king's sons </w:t>
      </w:r>
      <w:proofErr w:type="gramStart"/>
      <w:r w:rsidRPr="00695ED3">
        <w:rPr>
          <w:sz w:val="24"/>
        </w:rPr>
        <w:t>which</w:t>
      </w:r>
      <w:proofErr w:type="gramEnd"/>
      <w:r w:rsidRPr="00695ED3">
        <w:rPr>
          <w:sz w:val="24"/>
        </w:rPr>
        <w:t xml:space="preserve"> were slain; and they hid him, </w:t>
      </w:r>
      <w:r w:rsidRPr="00695ED3">
        <w:rPr>
          <w:sz w:val="24"/>
          <w:u w:val="single"/>
        </w:rPr>
        <w:t>even</w:t>
      </w:r>
      <w:r w:rsidRPr="00695ED3">
        <w:rPr>
          <w:sz w:val="24"/>
        </w:rPr>
        <w:t xml:space="preserve"> </w:t>
      </w:r>
      <w:r w:rsidRPr="00695ED3">
        <w:rPr>
          <w:sz w:val="24"/>
          <w:u w:val="single"/>
        </w:rPr>
        <w:t>him</w:t>
      </w:r>
      <w:r w:rsidRPr="00695ED3">
        <w:rPr>
          <w:sz w:val="24"/>
        </w:rPr>
        <w:t xml:space="preserve"> </w:t>
      </w:r>
      <w:r w:rsidRPr="00695ED3">
        <w:rPr>
          <w:sz w:val="24"/>
          <w:u w:val="single"/>
        </w:rPr>
        <w:t>and</w:t>
      </w:r>
      <w:r w:rsidRPr="00695ED3">
        <w:rPr>
          <w:sz w:val="24"/>
        </w:rPr>
        <w:t xml:space="preserve"> </w:t>
      </w:r>
      <w:r w:rsidRPr="00695ED3">
        <w:rPr>
          <w:sz w:val="24"/>
          <w:u w:val="single"/>
        </w:rPr>
        <w:t>his</w:t>
      </w:r>
      <w:r w:rsidRPr="00695ED3">
        <w:rPr>
          <w:sz w:val="24"/>
        </w:rPr>
        <w:t xml:space="preserve"> </w:t>
      </w:r>
      <w:r w:rsidRPr="00695ED3">
        <w:rPr>
          <w:sz w:val="24"/>
          <w:u w:val="single"/>
        </w:rPr>
        <w:t>nurse</w:t>
      </w:r>
      <w:r w:rsidRPr="00695ED3">
        <w:rPr>
          <w:sz w:val="24"/>
        </w:rPr>
        <w:t xml:space="preserve">, in the bedchamber from Athaliah, so that he was not slain.  And he was with her </w:t>
      </w:r>
      <w:r w:rsidRPr="00695ED3">
        <w:rPr>
          <w:b/>
          <w:sz w:val="24"/>
          <w:u w:val="single"/>
        </w:rPr>
        <w:t>hid</w:t>
      </w:r>
      <w:r w:rsidRPr="00695ED3">
        <w:rPr>
          <w:sz w:val="24"/>
        </w:rPr>
        <w:t xml:space="preserve"> </w:t>
      </w:r>
      <w:r w:rsidRPr="00695ED3">
        <w:rPr>
          <w:b/>
          <w:sz w:val="24"/>
          <w:u w:val="single"/>
        </w:rPr>
        <w:t>in</w:t>
      </w:r>
      <w:r w:rsidRPr="00695ED3">
        <w:rPr>
          <w:sz w:val="24"/>
        </w:rPr>
        <w:t xml:space="preserve"> </w:t>
      </w:r>
      <w:r w:rsidRPr="00695ED3">
        <w:rPr>
          <w:b/>
          <w:sz w:val="24"/>
          <w:u w:val="single"/>
        </w:rPr>
        <w:t>the</w:t>
      </w:r>
      <w:r w:rsidRPr="00695ED3">
        <w:rPr>
          <w:sz w:val="24"/>
        </w:rPr>
        <w:t xml:space="preserve"> </w:t>
      </w:r>
      <w:r w:rsidRPr="00695ED3">
        <w:rPr>
          <w:b/>
          <w:sz w:val="24"/>
          <w:u w:val="single"/>
        </w:rPr>
        <w:t>house</w:t>
      </w:r>
      <w:r w:rsidRPr="00695ED3">
        <w:rPr>
          <w:sz w:val="24"/>
        </w:rPr>
        <w:t xml:space="preserve"> </w:t>
      </w:r>
      <w:r w:rsidRPr="00695ED3">
        <w:rPr>
          <w:b/>
          <w:sz w:val="24"/>
          <w:u w:val="single"/>
        </w:rPr>
        <w:t>of</w:t>
      </w:r>
      <w:r w:rsidRPr="00695ED3">
        <w:rPr>
          <w:sz w:val="24"/>
        </w:rPr>
        <w:t xml:space="preserve"> </w:t>
      </w:r>
      <w:r w:rsidRPr="00695ED3">
        <w:rPr>
          <w:b/>
          <w:sz w:val="24"/>
          <w:u w:val="single"/>
        </w:rPr>
        <w:t>the</w:t>
      </w:r>
      <w:r w:rsidRPr="00695ED3">
        <w:rPr>
          <w:sz w:val="24"/>
        </w:rPr>
        <w:t xml:space="preserve"> </w:t>
      </w:r>
      <w:r w:rsidRPr="00695ED3">
        <w:rPr>
          <w:b/>
          <w:sz w:val="24"/>
          <w:u w:val="single"/>
        </w:rPr>
        <w:t>LORD</w:t>
      </w:r>
      <w:r w:rsidRPr="00695ED3">
        <w:rPr>
          <w:sz w:val="24"/>
        </w:rPr>
        <w:t xml:space="preserve"> six years. And Athaliah did reign over the land.”</w:t>
      </w:r>
    </w:p>
    <w:p w:rsidR="00242599" w:rsidRPr="00FC3B65" w:rsidRDefault="00242599" w:rsidP="001C4E66">
      <w:pPr>
        <w:pStyle w:val="ListNumber"/>
        <w:numPr>
          <w:ilvl w:val="0"/>
          <w:numId w:val="112"/>
        </w:numPr>
        <w:rPr>
          <w:b w:val="0"/>
          <w:sz w:val="24"/>
          <w:szCs w:val="24"/>
        </w:rPr>
      </w:pPr>
      <w:r w:rsidRPr="00695ED3">
        <w:rPr>
          <w:sz w:val="24"/>
          <w:szCs w:val="24"/>
        </w:rPr>
        <w:t>Joash Selected</w:t>
      </w:r>
      <w:r>
        <w:rPr>
          <w:sz w:val="24"/>
          <w:szCs w:val="24"/>
        </w:rPr>
        <w:t xml:space="preserve">                                                                                                                                                                </w:t>
      </w:r>
      <w:r w:rsidRPr="00FC3B65">
        <w:rPr>
          <w:sz w:val="24"/>
          <w:szCs w:val="24"/>
        </w:rPr>
        <w:t xml:space="preserve">“…From among the </w:t>
      </w:r>
      <w:proofErr w:type="gramStart"/>
      <w:r w:rsidRPr="00FC3B65">
        <w:rPr>
          <w:sz w:val="24"/>
          <w:szCs w:val="24"/>
        </w:rPr>
        <w:t>kings</w:t>
      </w:r>
      <w:proofErr w:type="gramEnd"/>
      <w:r w:rsidRPr="00FC3B65">
        <w:rPr>
          <w:sz w:val="24"/>
          <w:szCs w:val="24"/>
        </w:rPr>
        <w:t xml:space="preserve"> sons…”</w:t>
      </w:r>
      <w:r>
        <w:rPr>
          <w:sz w:val="24"/>
          <w:szCs w:val="24"/>
        </w:rPr>
        <w:t xml:space="preserve">                                                                                                            </w:t>
      </w:r>
      <w:r w:rsidRPr="00FC3B65">
        <w:rPr>
          <w:b w:val="0"/>
          <w:sz w:val="24"/>
          <w:szCs w:val="24"/>
        </w:rPr>
        <w:t>Only God could have made this selection.  He was of the “</w:t>
      </w:r>
      <w:r w:rsidRPr="00FC3B65">
        <w:rPr>
          <w:b w:val="0"/>
          <w:i/>
          <w:sz w:val="24"/>
          <w:szCs w:val="24"/>
        </w:rPr>
        <w:t>Seed Royal</w:t>
      </w:r>
      <w:r w:rsidRPr="00FC3B65">
        <w:rPr>
          <w:b w:val="0"/>
          <w:sz w:val="24"/>
          <w:szCs w:val="24"/>
        </w:rPr>
        <w:t>” like the believer.</w:t>
      </w:r>
      <w:r>
        <w:rPr>
          <w:b w:val="0"/>
          <w:sz w:val="24"/>
          <w:szCs w:val="24"/>
        </w:rPr>
        <w:t xml:space="preserve">                </w:t>
      </w:r>
      <w:r w:rsidRPr="00FC3B65">
        <w:rPr>
          <w:b w:val="0"/>
          <w:sz w:val="24"/>
          <w:szCs w:val="24"/>
        </w:rPr>
        <w:t>The believers have the “Royal Seed” within.  They have been born of God into the Divine Family.</w:t>
      </w:r>
    </w:p>
    <w:p w:rsidR="00242599" w:rsidRPr="00695ED3" w:rsidRDefault="00242599" w:rsidP="001C4E66">
      <w:pPr>
        <w:pStyle w:val="ListNumber"/>
        <w:numPr>
          <w:ilvl w:val="1"/>
          <w:numId w:val="111"/>
        </w:numPr>
        <w:rPr>
          <w:sz w:val="24"/>
          <w:szCs w:val="24"/>
        </w:rPr>
      </w:pPr>
      <w:r w:rsidRPr="00695ED3">
        <w:rPr>
          <w:sz w:val="24"/>
          <w:szCs w:val="24"/>
        </w:rPr>
        <w:t>The Selection was the Result of a Death</w:t>
      </w:r>
    </w:p>
    <w:p w:rsidR="00242599" w:rsidRPr="00695ED3" w:rsidRDefault="00242599" w:rsidP="00242599">
      <w:r w:rsidRPr="00695ED3">
        <w:t>Ahaziah the King died.  Ahaziah is a type of Christ the King that died to make it possible for the “Seed Royal” to be chosen.  Christ died to make it possible for those born of God to be part of the Overcomers; chosen (selected) to reign and rule with Him on His Throne.</w:t>
      </w:r>
    </w:p>
    <w:p w:rsidR="00242599" w:rsidRPr="00695ED3" w:rsidRDefault="00242599" w:rsidP="00242599">
      <w:pPr>
        <w:pStyle w:val="Heading2"/>
        <w:rPr>
          <w:sz w:val="24"/>
        </w:rPr>
      </w:pPr>
      <w:r w:rsidRPr="00695ED3">
        <w:rPr>
          <w:i/>
          <w:sz w:val="24"/>
        </w:rPr>
        <w:t xml:space="preserve">Rev. 3: </w:t>
      </w:r>
      <w:proofErr w:type="gramStart"/>
      <w:r w:rsidRPr="00695ED3">
        <w:rPr>
          <w:i/>
          <w:sz w:val="24"/>
        </w:rPr>
        <w:t>21</w:t>
      </w:r>
      <w:r w:rsidRPr="00695ED3">
        <w:rPr>
          <w:sz w:val="24"/>
        </w:rPr>
        <w:t xml:space="preserve">  “</w:t>
      </w:r>
      <w:proofErr w:type="gramEnd"/>
      <w:r w:rsidRPr="00695ED3">
        <w:rPr>
          <w:sz w:val="24"/>
        </w:rPr>
        <w:t>To him that overcometh will I grant to sit with Me in My Throne, even as I also overcame, and am set down with My Father in His Throne.”</w:t>
      </w:r>
    </w:p>
    <w:p w:rsidR="00242599" w:rsidRPr="00695ED3" w:rsidRDefault="00242599" w:rsidP="00242599">
      <w:r w:rsidRPr="00695ED3">
        <w:t>As long as Christ (as with Ahaziah) was alive there was no opportunity for a selection.</w:t>
      </w:r>
    </w:p>
    <w:p w:rsidR="00242599" w:rsidRPr="00695ED3" w:rsidRDefault="00242599" w:rsidP="001C4E66">
      <w:pPr>
        <w:pStyle w:val="ListNumber"/>
        <w:numPr>
          <w:ilvl w:val="1"/>
          <w:numId w:val="111"/>
        </w:numPr>
        <w:rPr>
          <w:sz w:val="24"/>
          <w:szCs w:val="24"/>
        </w:rPr>
      </w:pPr>
      <w:r w:rsidRPr="00695ED3">
        <w:rPr>
          <w:sz w:val="24"/>
          <w:szCs w:val="24"/>
        </w:rPr>
        <w:t>There was Opposition to the Selection</w:t>
      </w:r>
    </w:p>
    <w:p w:rsidR="00242599" w:rsidRPr="00695ED3" w:rsidRDefault="00242599" w:rsidP="00242599">
      <w:r w:rsidRPr="00695ED3">
        <w:t xml:space="preserve">As soon as Athaliah saw that her son Ahaziah was dead, she arose and destroyed </w:t>
      </w:r>
      <w:proofErr w:type="gramStart"/>
      <w:r w:rsidRPr="00695ED3">
        <w:t>all the</w:t>
      </w:r>
      <w:proofErr w:type="gramEnd"/>
      <w:r w:rsidRPr="00695ED3">
        <w:t xml:space="preserve"> seed royal.</w:t>
      </w:r>
    </w:p>
    <w:p w:rsidR="00242599" w:rsidRPr="00695ED3" w:rsidRDefault="00242599" w:rsidP="00242599">
      <w:r w:rsidRPr="00695ED3">
        <w:t xml:space="preserve">It has always been </w:t>
      </w:r>
      <w:proofErr w:type="gramStart"/>
      <w:r w:rsidRPr="00695ED3">
        <w:t>satan’s</w:t>
      </w:r>
      <w:proofErr w:type="gramEnd"/>
      <w:r w:rsidRPr="00695ED3">
        <w:t xml:space="preserve"> desire to destroy all the “</w:t>
      </w:r>
      <w:r w:rsidRPr="00695ED3">
        <w:rPr>
          <w:i/>
        </w:rPr>
        <w:t>Seed Royal</w:t>
      </w:r>
      <w:r w:rsidRPr="00695ED3">
        <w:t xml:space="preserve">.”  This is a spiritual battle, a spiritual </w:t>
      </w:r>
      <w:proofErr w:type="gramStart"/>
      <w:r w:rsidRPr="00695ED3">
        <w:t>war, that</w:t>
      </w:r>
      <w:proofErr w:type="gramEnd"/>
      <w:r w:rsidRPr="00695ED3">
        <w:t xml:space="preserve"> we are in </w:t>
      </w:r>
      <w:r w:rsidRPr="00695ED3">
        <w:rPr>
          <w:u w:val="single"/>
        </w:rPr>
        <w:t>for</w:t>
      </w:r>
      <w:r w:rsidRPr="00695ED3">
        <w:t xml:space="preserve"> </w:t>
      </w:r>
      <w:r w:rsidRPr="00695ED3">
        <w:rPr>
          <w:u w:val="single"/>
        </w:rPr>
        <w:t>life</w:t>
      </w:r>
      <w:r w:rsidRPr="00695ED3">
        <w:t>.</w:t>
      </w:r>
    </w:p>
    <w:p w:rsidR="00242599" w:rsidRPr="00695ED3" w:rsidRDefault="00242599" w:rsidP="00242599">
      <w:pPr>
        <w:pStyle w:val="Heading2"/>
        <w:rPr>
          <w:sz w:val="24"/>
        </w:rPr>
      </w:pPr>
      <w:r w:rsidRPr="00695ED3">
        <w:rPr>
          <w:i/>
          <w:sz w:val="24"/>
        </w:rPr>
        <w:t>II Cor. 10: 3–</w:t>
      </w:r>
      <w:proofErr w:type="gramStart"/>
      <w:r w:rsidRPr="00695ED3">
        <w:rPr>
          <w:i/>
          <w:sz w:val="24"/>
        </w:rPr>
        <w:t xml:space="preserve">6 </w:t>
      </w:r>
      <w:r w:rsidRPr="00695ED3">
        <w:rPr>
          <w:sz w:val="24"/>
        </w:rPr>
        <w:t xml:space="preserve"> “</w:t>
      </w:r>
      <w:proofErr w:type="gramEnd"/>
      <w:r w:rsidRPr="00695ED3">
        <w:rPr>
          <w:sz w:val="24"/>
        </w:rPr>
        <w:t>For though we walk in the flesh, we do not war after the flesh:  (For the weapons of our warfare are not carnal, but mighty through God to the pulling down of strong holds;)  Casting down imaginations, and every high thing that exalteth itself against the knowledge of God, and bringing into captivity every thought to the obedience of Christ</w:t>
      </w:r>
      <w:proofErr w:type="gramStart"/>
      <w:r w:rsidRPr="00695ED3">
        <w:rPr>
          <w:sz w:val="24"/>
        </w:rPr>
        <w:t>;  And</w:t>
      </w:r>
      <w:proofErr w:type="gramEnd"/>
      <w:r w:rsidRPr="00695ED3">
        <w:rPr>
          <w:sz w:val="24"/>
        </w:rPr>
        <w:t xml:space="preserve"> having in a readiness to revenge all disobedience, when your obedience is fulfilled.”</w:t>
      </w:r>
    </w:p>
    <w:p w:rsidR="00242599" w:rsidRPr="00695ED3" w:rsidRDefault="00242599" w:rsidP="00242599">
      <w:pPr>
        <w:pStyle w:val="Heading2"/>
        <w:rPr>
          <w:sz w:val="24"/>
        </w:rPr>
      </w:pPr>
      <w:r w:rsidRPr="00695ED3">
        <w:rPr>
          <w:i/>
          <w:sz w:val="24"/>
        </w:rPr>
        <w:t xml:space="preserve">Eph. 6: </w:t>
      </w:r>
      <w:proofErr w:type="gramStart"/>
      <w:r w:rsidRPr="00695ED3">
        <w:rPr>
          <w:i/>
          <w:sz w:val="24"/>
        </w:rPr>
        <w:t>12</w:t>
      </w:r>
      <w:r w:rsidRPr="00695ED3">
        <w:rPr>
          <w:sz w:val="24"/>
        </w:rPr>
        <w:t xml:space="preserve">  “</w:t>
      </w:r>
      <w:proofErr w:type="gramEnd"/>
      <w:r w:rsidRPr="00695ED3">
        <w:rPr>
          <w:sz w:val="24"/>
        </w:rPr>
        <w:t>For we wrestle not against flesh and blood, but against principalities, against powers, against the rulers of the darkness of this world, against spiritual wickedness in high places.”</w:t>
      </w:r>
    </w:p>
    <w:p w:rsidR="00242599" w:rsidRPr="00695ED3" w:rsidRDefault="00242599" w:rsidP="00242599">
      <w:pPr>
        <w:pStyle w:val="ListNumber"/>
        <w:rPr>
          <w:sz w:val="24"/>
          <w:szCs w:val="24"/>
        </w:rPr>
      </w:pPr>
      <w:r w:rsidRPr="00695ED3">
        <w:rPr>
          <w:sz w:val="24"/>
          <w:szCs w:val="24"/>
        </w:rPr>
        <w:t>Joash in Training</w:t>
      </w:r>
    </w:p>
    <w:p w:rsidR="00242599" w:rsidRPr="00695ED3" w:rsidRDefault="00242599" w:rsidP="00242599">
      <w:pPr>
        <w:rPr>
          <w:b/>
        </w:rPr>
      </w:pPr>
      <w:r w:rsidRPr="00695ED3">
        <w:lastRenderedPageBreak/>
        <w:t>Jehosheba, the daughter of King Joram and sister of Ahaziah, took Joash, the son of Ahaziah, and hid him with his nurse in the house of the Lord six years.</w:t>
      </w:r>
    </w:p>
    <w:p w:rsidR="00242599" w:rsidRPr="00695ED3" w:rsidRDefault="00242599" w:rsidP="001C4E66">
      <w:pPr>
        <w:pStyle w:val="ListNumber"/>
        <w:numPr>
          <w:ilvl w:val="1"/>
          <w:numId w:val="111"/>
        </w:numPr>
        <w:rPr>
          <w:sz w:val="24"/>
          <w:szCs w:val="24"/>
        </w:rPr>
      </w:pPr>
      <w:r w:rsidRPr="00695ED3">
        <w:rPr>
          <w:sz w:val="24"/>
          <w:szCs w:val="24"/>
        </w:rPr>
        <w:t>The Time of His Training</w:t>
      </w:r>
    </w:p>
    <w:p w:rsidR="00242599" w:rsidRPr="00695ED3" w:rsidRDefault="00242599" w:rsidP="00242599">
      <w:r w:rsidRPr="00695ED3">
        <w:t xml:space="preserve">The time of his training was during the reign of evil.  </w:t>
      </w:r>
    </w:p>
    <w:p w:rsidR="00242599" w:rsidRPr="00695ED3" w:rsidRDefault="00242599" w:rsidP="00242599">
      <w:pPr>
        <w:pStyle w:val="Heading2"/>
        <w:rPr>
          <w:sz w:val="24"/>
        </w:rPr>
      </w:pPr>
      <w:r w:rsidRPr="00695ED3">
        <w:rPr>
          <w:i/>
          <w:sz w:val="24"/>
        </w:rPr>
        <w:t xml:space="preserve">II Kings 11: </w:t>
      </w:r>
      <w:proofErr w:type="gramStart"/>
      <w:r w:rsidRPr="00695ED3">
        <w:rPr>
          <w:i/>
          <w:sz w:val="24"/>
        </w:rPr>
        <w:t>3</w:t>
      </w:r>
      <w:r w:rsidRPr="00695ED3">
        <w:rPr>
          <w:sz w:val="24"/>
        </w:rPr>
        <w:t xml:space="preserve">  “</w:t>
      </w:r>
      <w:proofErr w:type="gramEnd"/>
      <w:r w:rsidRPr="00695ED3">
        <w:rPr>
          <w:sz w:val="24"/>
        </w:rPr>
        <w:t xml:space="preserve">…Athaliah did reign over the land.” </w:t>
      </w:r>
    </w:p>
    <w:p w:rsidR="00242599" w:rsidRPr="00695ED3" w:rsidRDefault="00242599" w:rsidP="00242599">
      <w:r w:rsidRPr="00695ED3">
        <w:t xml:space="preserve">This was the only woman that ever reigned over </w:t>
      </w:r>
      <w:smartTag w:uri="urn:schemas-microsoft-com:office:smarttags" w:element="country-region">
        <w:smartTag w:uri="urn:schemas-microsoft-com:office:smarttags" w:element="place">
          <w:r w:rsidRPr="00695ED3">
            <w:t>Judah</w:t>
          </w:r>
        </w:smartTag>
      </w:smartTag>
      <w:r w:rsidRPr="00695ED3">
        <w:t xml:space="preserve">.  She reigned all six years during the time that Joash was in the temple being trained.  Six </w:t>
      </w:r>
      <w:proofErr w:type="gramStart"/>
      <w:r w:rsidRPr="00695ED3">
        <w:t>is  the</w:t>
      </w:r>
      <w:proofErr w:type="gramEnd"/>
      <w:r w:rsidRPr="00695ED3">
        <w:t xml:space="preserve"> number of man.  The Bible calls Athaliah a wicked woman.</w:t>
      </w:r>
    </w:p>
    <w:p w:rsidR="00242599" w:rsidRPr="00695ED3" w:rsidRDefault="00242599" w:rsidP="00242599">
      <w:pPr>
        <w:pStyle w:val="Heading2"/>
        <w:rPr>
          <w:sz w:val="24"/>
        </w:rPr>
      </w:pPr>
      <w:r w:rsidRPr="00695ED3">
        <w:rPr>
          <w:i/>
          <w:sz w:val="24"/>
        </w:rPr>
        <w:t xml:space="preserve">II Chron. 24: </w:t>
      </w:r>
      <w:proofErr w:type="gramStart"/>
      <w:r w:rsidRPr="00695ED3">
        <w:rPr>
          <w:i/>
          <w:sz w:val="24"/>
        </w:rPr>
        <w:t>7</w:t>
      </w:r>
      <w:r w:rsidRPr="00695ED3">
        <w:rPr>
          <w:sz w:val="24"/>
        </w:rPr>
        <w:t xml:space="preserve">  “</w:t>
      </w:r>
      <w:proofErr w:type="gramEnd"/>
      <w:r w:rsidRPr="00695ED3">
        <w:rPr>
          <w:sz w:val="24"/>
        </w:rPr>
        <w:t xml:space="preserve">For the sons of Athaliah, that wicked woman… </w:t>
      </w:r>
      <w:r w:rsidRPr="00695ED3">
        <w:rPr>
          <w:i/>
          <w:sz w:val="24"/>
        </w:rPr>
        <w:t>(Her sons, her offsprings)</w:t>
      </w:r>
      <w:r w:rsidRPr="00695ED3">
        <w:rPr>
          <w:sz w:val="24"/>
        </w:rPr>
        <w:t xml:space="preserve"> had broken up the house of God; and also all the dedicated things of the house of the Lord did they bestow upon Baalim.”</w:t>
      </w:r>
    </w:p>
    <w:p w:rsidR="00242599" w:rsidRPr="00695ED3" w:rsidRDefault="00242599" w:rsidP="00242599">
      <w:r w:rsidRPr="00695ED3">
        <w:t>We are living in a time when evil is reigning in the land.</w:t>
      </w:r>
    </w:p>
    <w:p w:rsidR="00242599" w:rsidRPr="00695ED3" w:rsidRDefault="00242599" w:rsidP="00242599">
      <w:pPr>
        <w:pStyle w:val="Heading2"/>
        <w:rPr>
          <w:sz w:val="24"/>
        </w:rPr>
      </w:pPr>
      <w:r w:rsidRPr="00695ED3">
        <w:rPr>
          <w:i/>
          <w:sz w:val="24"/>
        </w:rPr>
        <w:t xml:space="preserve">Rev. 2: </w:t>
      </w:r>
      <w:proofErr w:type="gramStart"/>
      <w:r w:rsidRPr="00695ED3">
        <w:rPr>
          <w:i/>
          <w:sz w:val="24"/>
        </w:rPr>
        <w:t xml:space="preserve">20 </w:t>
      </w:r>
      <w:r w:rsidRPr="00695ED3">
        <w:rPr>
          <w:sz w:val="24"/>
        </w:rPr>
        <w:t xml:space="preserve"> “</w:t>
      </w:r>
      <w:proofErr w:type="gramEnd"/>
      <w:r w:rsidRPr="00695ED3">
        <w:rPr>
          <w:sz w:val="24"/>
        </w:rPr>
        <w:t xml:space="preserve">Thou sufferest that woman Jezebel, </w:t>
      </w:r>
      <w:r w:rsidRPr="00695ED3">
        <w:rPr>
          <w:i/>
          <w:sz w:val="24"/>
        </w:rPr>
        <w:t>(the spirit of Jezebel)</w:t>
      </w:r>
      <w:r w:rsidRPr="00695ED3">
        <w:rPr>
          <w:sz w:val="24"/>
        </w:rPr>
        <w:t xml:space="preserve"> which calleth herself a prophetess to teach, and to seduce </w:t>
      </w:r>
      <w:r w:rsidRPr="00695ED3">
        <w:rPr>
          <w:sz w:val="24"/>
          <w:u w:val="single"/>
        </w:rPr>
        <w:t>My</w:t>
      </w:r>
      <w:r w:rsidRPr="00695ED3">
        <w:rPr>
          <w:sz w:val="24"/>
        </w:rPr>
        <w:t xml:space="preserve"> </w:t>
      </w:r>
      <w:r w:rsidRPr="00695ED3">
        <w:rPr>
          <w:sz w:val="24"/>
          <w:u w:val="single"/>
        </w:rPr>
        <w:t>servants</w:t>
      </w:r>
      <w:r w:rsidRPr="00695ED3">
        <w:rPr>
          <w:sz w:val="24"/>
        </w:rPr>
        <w:t xml:space="preserve"> to commit fornication and to eat things sacrificed unto idols.”</w:t>
      </w:r>
    </w:p>
    <w:p w:rsidR="00242599" w:rsidRPr="00695ED3" w:rsidRDefault="00242599" w:rsidP="00242599">
      <w:r w:rsidRPr="00695ED3">
        <w:t>Inspired by demons, false prophets are seducing His servants by teaching false doctrines.</w:t>
      </w:r>
    </w:p>
    <w:p w:rsidR="00242599" w:rsidRPr="00695ED3" w:rsidRDefault="00242599" w:rsidP="00242599">
      <w:pPr>
        <w:pStyle w:val="Heading2"/>
        <w:rPr>
          <w:sz w:val="24"/>
        </w:rPr>
      </w:pPr>
      <w:r w:rsidRPr="00695ED3">
        <w:rPr>
          <w:i/>
          <w:sz w:val="24"/>
        </w:rPr>
        <w:t xml:space="preserve">I Tim. </w:t>
      </w:r>
      <w:proofErr w:type="gramStart"/>
      <w:r w:rsidRPr="00695ED3">
        <w:rPr>
          <w:i/>
          <w:sz w:val="24"/>
        </w:rPr>
        <w:t xml:space="preserve">4:1 </w:t>
      </w:r>
      <w:r w:rsidRPr="00695ED3">
        <w:rPr>
          <w:sz w:val="24"/>
        </w:rPr>
        <w:t xml:space="preserve"> “</w:t>
      </w:r>
      <w:proofErr w:type="gramEnd"/>
      <w:r w:rsidRPr="00695ED3">
        <w:rPr>
          <w:sz w:val="24"/>
        </w:rPr>
        <w:t>The Spirit speaketh expressly, that in the latter times some shall depart from the faith, giving heed to seducing spirits and doctrines of devils.”</w:t>
      </w:r>
    </w:p>
    <w:p w:rsidR="00242599" w:rsidRPr="00695ED3" w:rsidRDefault="00242599" w:rsidP="001C4E66">
      <w:pPr>
        <w:pStyle w:val="ListNumber"/>
        <w:numPr>
          <w:ilvl w:val="1"/>
          <w:numId w:val="111"/>
        </w:numPr>
        <w:rPr>
          <w:sz w:val="24"/>
          <w:szCs w:val="24"/>
        </w:rPr>
      </w:pPr>
      <w:r w:rsidRPr="00695ED3">
        <w:rPr>
          <w:sz w:val="24"/>
          <w:szCs w:val="24"/>
        </w:rPr>
        <w:t>The Place of His Training</w:t>
      </w:r>
    </w:p>
    <w:p w:rsidR="00242599" w:rsidRPr="00695ED3" w:rsidRDefault="00242599" w:rsidP="00242599">
      <w:r w:rsidRPr="00695ED3">
        <w:t>Joash was “</w:t>
      </w:r>
      <w:r w:rsidRPr="00695ED3">
        <w:rPr>
          <w:i/>
        </w:rPr>
        <w:t>…</w:t>
      </w:r>
      <w:r w:rsidRPr="00695ED3">
        <w:rPr>
          <w:i/>
          <w:u w:val="single"/>
        </w:rPr>
        <w:t>hid in</w:t>
      </w:r>
      <w:r w:rsidRPr="00695ED3">
        <w:rPr>
          <w:i/>
        </w:rPr>
        <w:t xml:space="preserve"> </w:t>
      </w:r>
      <w:r w:rsidRPr="00695ED3">
        <w:rPr>
          <w:i/>
          <w:u w:val="single"/>
        </w:rPr>
        <w:t>the</w:t>
      </w:r>
      <w:r w:rsidRPr="00695ED3">
        <w:rPr>
          <w:i/>
        </w:rPr>
        <w:t xml:space="preserve"> </w:t>
      </w:r>
      <w:r w:rsidRPr="00695ED3">
        <w:rPr>
          <w:i/>
          <w:u w:val="single"/>
        </w:rPr>
        <w:t>House</w:t>
      </w:r>
      <w:r w:rsidRPr="00695ED3">
        <w:rPr>
          <w:i/>
        </w:rPr>
        <w:t xml:space="preserve"> </w:t>
      </w:r>
      <w:r w:rsidRPr="00695ED3">
        <w:rPr>
          <w:i/>
          <w:u w:val="single"/>
        </w:rPr>
        <w:t>of</w:t>
      </w:r>
      <w:r w:rsidRPr="00695ED3">
        <w:rPr>
          <w:i/>
        </w:rPr>
        <w:t xml:space="preserve"> </w:t>
      </w:r>
      <w:r w:rsidRPr="00695ED3">
        <w:rPr>
          <w:i/>
          <w:u w:val="single"/>
        </w:rPr>
        <w:t>the</w:t>
      </w:r>
      <w:r w:rsidRPr="00695ED3">
        <w:rPr>
          <w:i/>
        </w:rPr>
        <w:t xml:space="preserve"> </w:t>
      </w:r>
      <w:r w:rsidRPr="00695ED3">
        <w:rPr>
          <w:i/>
          <w:u w:val="single"/>
        </w:rPr>
        <w:t>Lord…</w:t>
      </w:r>
      <w:r w:rsidRPr="00695ED3">
        <w:t>” with his nurse for six years.  (II Kings 11: 2, 3)</w:t>
      </w:r>
    </w:p>
    <w:p w:rsidR="00242599" w:rsidRPr="00695ED3" w:rsidRDefault="00242599" w:rsidP="00242599">
      <w:r w:rsidRPr="00695ED3">
        <w:t>The House of the Lord is a type of the Church where the “Overcomer” (the Man-Child) is being trained.</w:t>
      </w:r>
      <w:r>
        <w:t xml:space="preserve">                                                                                                                                    </w:t>
      </w:r>
      <w:r w:rsidRPr="00695ED3">
        <w:rPr>
          <w:i/>
        </w:rPr>
        <w:t xml:space="preserve">Rev. 12: </w:t>
      </w:r>
      <w:proofErr w:type="gramStart"/>
      <w:r w:rsidRPr="00695ED3">
        <w:rPr>
          <w:i/>
        </w:rPr>
        <w:t>2</w:t>
      </w:r>
      <w:r w:rsidRPr="00695ED3">
        <w:t xml:space="preserve">  “</w:t>
      </w:r>
      <w:proofErr w:type="gramEnd"/>
      <w:r w:rsidRPr="00695ED3">
        <w:t xml:space="preserve">And she </w:t>
      </w:r>
      <w:r w:rsidRPr="00695ED3">
        <w:rPr>
          <w:i/>
        </w:rPr>
        <w:t>(the Woman – the Church)</w:t>
      </w:r>
      <w:r w:rsidRPr="00695ED3">
        <w:t xml:space="preserve"> being with child cried, travailing in birth, and pained to be delivered.”</w:t>
      </w:r>
    </w:p>
    <w:p w:rsidR="00242599" w:rsidRPr="00695ED3" w:rsidRDefault="00242599" w:rsidP="00242599">
      <w:r w:rsidRPr="00695ED3">
        <w:t>During the days of his training, Joash was hid in the Lord’s House unseen and unknown.  So also the “Man-Child” is hid in the Church during the time of his training and development until the time of his revealing.</w:t>
      </w:r>
    </w:p>
    <w:p w:rsidR="00242599" w:rsidRPr="00695ED3" w:rsidRDefault="00242599" w:rsidP="00242599">
      <w:pPr>
        <w:pStyle w:val="Heading2"/>
        <w:rPr>
          <w:sz w:val="24"/>
        </w:rPr>
      </w:pPr>
      <w:smartTag w:uri="urn:schemas-microsoft-com:office:smarttags" w:element="place">
        <w:smartTag w:uri="urn:schemas-microsoft-com:office:smarttags" w:element="country-region">
          <w:r w:rsidRPr="00695ED3">
            <w:rPr>
              <w:i/>
              <w:sz w:val="24"/>
            </w:rPr>
            <w:t>Rom.</w:t>
          </w:r>
        </w:smartTag>
      </w:smartTag>
      <w:r w:rsidRPr="00695ED3">
        <w:rPr>
          <w:i/>
          <w:sz w:val="24"/>
        </w:rPr>
        <w:t xml:space="preserve"> 8: </w:t>
      </w:r>
      <w:proofErr w:type="gramStart"/>
      <w:r w:rsidRPr="00695ED3">
        <w:rPr>
          <w:i/>
          <w:sz w:val="24"/>
        </w:rPr>
        <w:t>19</w:t>
      </w:r>
      <w:r w:rsidRPr="00695ED3">
        <w:rPr>
          <w:sz w:val="24"/>
        </w:rPr>
        <w:t xml:space="preserve">  “</w:t>
      </w:r>
      <w:proofErr w:type="gramEnd"/>
      <w:r w:rsidRPr="00695ED3">
        <w:rPr>
          <w:sz w:val="24"/>
        </w:rPr>
        <w:t xml:space="preserve">For the earnest expectation of the creature waiteth for the manifestation </w:t>
      </w:r>
      <w:r w:rsidRPr="00695ED3">
        <w:rPr>
          <w:i/>
          <w:sz w:val="24"/>
        </w:rPr>
        <w:t>(revealing)</w:t>
      </w:r>
      <w:r w:rsidRPr="00695ED3">
        <w:rPr>
          <w:sz w:val="24"/>
        </w:rPr>
        <w:t xml:space="preserve"> of the sons of God.”</w:t>
      </w:r>
    </w:p>
    <w:p w:rsidR="00242599" w:rsidRPr="00695ED3" w:rsidRDefault="00242599" w:rsidP="00242599">
      <w:r w:rsidRPr="00695ED3">
        <w:t>“Huios” – Fully developed sons – mature – grown up – full grown</w:t>
      </w:r>
    </w:p>
    <w:p w:rsidR="00242599" w:rsidRPr="00695ED3" w:rsidRDefault="00242599" w:rsidP="00242599">
      <w:r w:rsidRPr="00695ED3">
        <w:t xml:space="preserve">Believers get into the Royal Family by birth.  Believers get into the Church (the Body of Christ) by baptism.  Believers get into the Bride of Christ (the Man-Child) by maturity, growing up, </w:t>
      </w:r>
      <w:proofErr w:type="gramStart"/>
      <w:r w:rsidRPr="00695ED3">
        <w:t>Overcoming</w:t>
      </w:r>
      <w:proofErr w:type="gramEnd"/>
      <w:r w:rsidRPr="00695ED3">
        <w:t xml:space="preserve">.  </w:t>
      </w:r>
    </w:p>
    <w:p w:rsidR="00242599" w:rsidRPr="00695ED3" w:rsidRDefault="00242599" w:rsidP="00242599">
      <w:pPr>
        <w:pStyle w:val="Heading2"/>
        <w:rPr>
          <w:sz w:val="24"/>
        </w:rPr>
      </w:pPr>
      <w:r w:rsidRPr="00695ED3">
        <w:rPr>
          <w:i/>
          <w:sz w:val="24"/>
        </w:rPr>
        <w:t xml:space="preserve">Rev. 3: </w:t>
      </w:r>
      <w:proofErr w:type="gramStart"/>
      <w:r w:rsidRPr="00695ED3">
        <w:rPr>
          <w:i/>
          <w:sz w:val="24"/>
        </w:rPr>
        <w:t>21</w:t>
      </w:r>
      <w:r w:rsidRPr="00695ED3">
        <w:rPr>
          <w:sz w:val="24"/>
        </w:rPr>
        <w:t xml:space="preserve">  “</w:t>
      </w:r>
      <w:proofErr w:type="gramEnd"/>
      <w:r w:rsidRPr="00695ED3">
        <w:rPr>
          <w:sz w:val="24"/>
        </w:rPr>
        <w:t>To him that overcometh will I grant to sit with Me in My Throne, even as I also overcame, and am set down with My Father in His Throne.”</w:t>
      </w:r>
    </w:p>
    <w:p w:rsidR="00242599" w:rsidRPr="00695ED3" w:rsidRDefault="00242599" w:rsidP="00242599">
      <w:pPr>
        <w:pStyle w:val="Heading2"/>
        <w:rPr>
          <w:sz w:val="24"/>
        </w:rPr>
      </w:pPr>
      <w:r w:rsidRPr="00695ED3">
        <w:rPr>
          <w:i/>
          <w:sz w:val="24"/>
        </w:rPr>
        <w:t xml:space="preserve">Rev. 12: </w:t>
      </w:r>
      <w:proofErr w:type="gramStart"/>
      <w:r w:rsidRPr="00695ED3">
        <w:rPr>
          <w:i/>
          <w:sz w:val="24"/>
        </w:rPr>
        <w:t>5</w:t>
      </w:r>
      <w:r w:rsidRPr="00695ED3">
        <w:rPr>
          <w:sz w:val="24"/>
        </w:rPr>
        <w:t xml:space="preserve">  “</w:t>
      </w:r>
      <w:proofErr w:type="gramEnd"/>
      <w:r w:rsidRPr="00695ED3">
        <w:rPr>
          <w:sz w:val="24"/>
        </w:rPr>
        <w:t>And she brought forth a man child, who was to rule all nations with a rod of iron: and her child was caught up unto God, and to His Throne.”</w:t>
      </w:r>
    </w:p>
    <w:p w:rsidR="00242599" w:rsidRPr="00695ED3" w:rsidRDefault="00242599" w:rsidP="001C4E66">
      <w:pPr>
        <w:pStyle w:val="ListNumber"/>
        <w:numPr>
          <w:ilvl w:val="1"/>
          <w:numId w:val="111"/>
        </w:numPr>
        <w:rPr>
          <w:sz w:val="24"/>
          <w:szCs w:val="24"/>
        </w:rPr>
      </w:pPr>
      <w:r w:rsidRPr="00695ED3">
        <w:rPr>
          <w:sz w:val="24"/>
          <w:szCs w:val="24"/>
        </w:rPr>
        <w:t>The Agent of His Training</w:t>
      </w:r>
    </w:p>
    <w:p w:rsidR="00242599" w:rsidRPr="00695ED3" w:rsidRDefault="00242599" w:rsidP="00242599">
      <w:r w:rsidRPr="00695ED3">
        <w:t>Joash was trained by his nurse in the House of the Lord.  The nurse is a type of the Holy Ghost who is nursing the child unto full growth.</w:t>
      </w:r>
    </w:p>
    <w:p w:rsidR="00242599" w:rsidRPr="00695ED3" w:rsidRDefault="00242599" w:rsidP="00242599">
      <w:pPr>
        <w:pStyle w:val="Heading2"/>
        <w:rPr>
          <w:sz w:val="24"/>
        </w:rPr>
      </w:pPr>
      <w:r w:rsidRPr="00695ED3">
        <w:rPr>
          <w:i/>
          <w:sz w:val="24"/>
        </w:rPr>
        <w:t xml:space="preserve">Gal. 4: 1, </w:t>
      </w:r>
      <w:proofErr w:type="gramStart"/>
      <w:r w:rsidRPr="00695ED3">
        <w:rPr>
          <w:i/>
          <w:sz w:val="24"/>
        </w:rPr>
        <w:t>2</w:t>
      </w:r>
      <w:r w:rsidRPr="00695ED3">
        <w:rPr>
          <w:sz w:val="24"/>
        </w:rPr>
        <w:t xml:space="preserve">  “</w:t>
      </w:r>
      <w:proofErr w:type="gramEnd"/>
      <w:r w:rsidRPr="00695ED3">
        <w:rPr>
          <w:sz w:val="24"/>
        </w:rPr>
        <w:t xml:space="preserve">The heir, as long as he is a child, differeth nothing from a servant, though he be lord of all; but is under </w:t>
      </w:r>
      <w:r w:rsidRPr="00695ED3">
        <w:rPr>
          <w:sz w:val="24"/>
          <w:u w:val="single"/>
        </w:rPr>
        <w:t>tutors</w:t>
      </w:r>
      <w:r w:rsidRPr="00695ED3">
        <w:rPr>
          <w:sz w:val="24"/>
        </w:rPr>
        <w:t xml:space="preserve"> and </w:t>
      </w:r>
      <w:r w:rsidRPr="00695ED3">
        <w:rPr>
          <w:sz w:val="24"/>
          <w:u w:val="single"/>
        </w:rPr>
        <w:t>governors</w:t>
      </w:r>
      <w:r w:rsidRPr="00695ED3">
        <w:rPr>
          <w:sz w:val="24"/>
        </w:rPr>
        <w:t xml:space="preserve"> until the time appointed of the father.”</w:t>
      </w:r>
    </w:p>
    <w:p w:rsidR="00242599" w:rsidRPr="00695ED3" w:rsidRDefault="00242599" w:rsidP="00242599">
      <w:r w:rsidRPr="00695ED3">
        <w:t>The Holy Ghost is nursing the “Man-Child” to full maturity by the revelation of the Word of God.</w:t>
      </w:r>
    </w:p>
    <w:p w:rsidR="00242599" w:rsidRPr="00695ED3" w:rsidRDefault="00242599" w:rsidP="00242599">
      <w:pPr>
        <w:pStyle w:val="Heading2"/>
        <w:rPr>
          <w:sz w:val="24"/>
        </w:rPr>
      </w:pPr>
      <w:r w:rsidRPr="00695ED3">
        <w:rPr>
          <w:i/>
          <w:sz w:val="24"/>
        </w:rPr>
        <w:lastRenderedPageBreak/>
        <w:t xml:space="preserve">I Cor. 2: 9, </w:t>
      </w:r>
      <w:proofErr w:type="gramStart"/>
      <w:r w:rsidRPr="00695ED3">
        <w:rPr>
          <w:i/>
          <w:sz w:val="24"/>
        </w:rPr>
        <w:t>10</w:t>
      </w:r>
      <w:r w:rsidRPr="00695ED3">
        <w:rPr>
          <w:sz w:val="24"/>
        </w:rPr>
        <w:t xml:space="preserve">  “</w:t>
      </w:r>
      <w:proofErr w:type="gramEnd"/>
      <w:r w:rsidRPr="00695ED3">
        <w:rPr>
          <w:sz w:val="24"/>
        </w:rPr>
        <w:t xml:space="preserve">Eye hath not seen, nor ear heard, neither entered into the heart of man the things that God has prepared for them that love Him.  But God hath revealed them unto us by His Spirit: for the Spirit searcheth </w:t>
      </w:r>
      <w:r w:rsidRPr="00695ED3">
        <w:rPr>
          <w:sz w:val="24"/>
          <w:u w:val="single"/>
        </w:rPr>
        <w:t>all</w:t>
      </w:r>
      <w:r w:rsidRPr="00695ED3">
        <w:rPr>
          <w:sz w:val="24"/>
        </w:rPr>
        <w:t xml:space="preserve"> things, yea, </w:t>
      </w:r>
      <w:proofErr w:type="gramStart"/>
      <w:r w:rsidRPr="00695ED3">
        <w:rPr>
          <w:sz w:val="24"/>
        </w:rPr>
        <w:t>the</w:t>
      </w:r>
      <w:proofErr w:type="gramEnd"/>
      <w:r w:rsidRPr="00695ED3">
        <w:rPr>
          <w:sz w:val="24"/>
        </w:rPr>
        <w:t xml:space="preserve"> deep things of God.”</w:t>
      </w:r>
    </w:p>
    <w:p w:rsidR="00242599" w:rsidRPr="00695ED3" w:rsidRDefault="00242599" w:rsidP="00242599">
      <w:r w:rsidRPr="00695ED3">
        <w:t>Jesus said:</w:t>
      </w:r>
    </w:p>
    <w:p w:rsidR="00242599" w:rsidRPr="00695ED3" w:rsidRDefault="00242599" w:rsidP="00242599">
      <w:pPr>
        <w:pStyle w:val="Heading2"/>
        <w:rPr>
          <w:sz w:val="24"/>
        </w:rPr>
      </w:pPr>
      <w:r w:rsidRPr="00695ED3">
        <w:rPr>
          <w:i/>
          <w:sz w:val="24"/>
        </w:rPr>
        <w:t>Jn. 16: 13–</w:t>
      </w:r>
      <w:proofErr w:type="gramStart"/>
      <w:r w:rsidRPr="00695ED3">
        <w:rPr>
          <w:i/>
          <w:sz w:val="24"/>
        </w:rPr>
        <w:t>15</w:t>
      </w:r>
      <w:r w:rsidRPr="00695ED3">
        <w:rPr>
          <w:sz w:val="24"/>
        </w:rPr>
        <w:t xml:space="preserve">  “</w:t>
      </w:r>
      <w:proofErr w:type="gramEnd"/>
      <w:r w:rsidRPr="00695ED3">
        <w:rPr>
          <w:sz w:val="24"/>
        </w:rPr>
        <w:t xml:space="preserve">…When He the Spirit of truth, is come, He will guide you into all truth: for He shall not speak of Himself; but whatsoever He shall hear, that shall He speak: and He will shew you things to come.  He shall glorify </w:t>
      </w:r>
      <w:proofErr w:type="gramStart"/>
      <w:r w:rsidRPr="00695ED3">
        <w:rPr>
          <w:sz w:val="24"/>
        </w:rPr>
        <w:t>Me</w:t>
      </w:r>
      <w:proofErr w:type="gramEnd"/>
      <w:r w:rsidRPr="00695ED3">
        <w:rPr>
          <w:sz w:val="24"/>
        </w:rPr>
        <w:t>: for He shall receive of Mine, and shall shew it unto you… therefore said I, that He shall take of Mine, and shew it unto you.”</w:t>
      </w:r>
    </w:p>
    <w:p w:rsidR="00242599" w:rsidRPr="00695ED3" w:rsidRDefault="00242599" w:rsidP="00242599">
      <w:pPr>
        <w:pStyle w:val="Heading2"/>
        <w:rPr>
          <w:sz w:val="24"/>
        </w:rPr>
      </w:pPr>
      <w:r w:rsidRPr="00695ED3">
        <w:rPr>
          <w:i/>
          <w:sz w:val="24"/>
        </w:rPr>
        <w:t xml:space="preserve">Rev. 2: </w:t>
      </w:r>
      <w:proofErr w:type="gramStart"/>
      <w:r w:rsidRPr="00695ED3">
        <w:rPr>
          <w:i/>
          <w:sz w:val="24"/>
        </w:rPr>
        <w:t>17</w:t>
      </w:r>
      <w:r w:rsidRPr="00695ED3">
        <w:rPr>
          <w:sz w:val="24"/>
        </w:rPr>
        <w:t xml:space="preserve">  “</w:t>
      </w:r>
      <w:proofErr w:type="gramEnd"/>
      <w:r w:rsidRPr="00695ED3">
        <w:rPr>
          <w:sz w:val="24"/>
        </w:rPr>
        <w:t>…</w:t>
      </w:r>
      <w:r w:rsidRPr="00695ED3">
        <w:rPr>
          <w:sz w:val="24"/>
          <w:u w:val="single"/>
        </w:rPr>
        <w:t>Eat</w:t>
      </w:r>
      <w:r w:rsidRPr="00695ED3">
        <w:rPr>
          <w:sz w:val="24"/>
        </w:rPr>
        <w:t xml:space="preserve"> </w:t>
      </w:r>
      <w:r w:rsidRPr="00695ED3">
        <w:rPr>
          <w:sz w:val="24"/>
          <w:u w:val="single"/>
        </w:rPr>
        <w:t>of</w:t>
      </w:r>
      <w:r w:rsidRPr="00695ED3">
        <w:rPr>
          <w:sz w:val="24"/>
        </w:rPr>
        <w:t xml:space="preserve"> </w:t>
      </w:r>
      <w:r w:rsidRPr="00695ED3">
        <w:rPr>
          <w:sz w:val="24"/>
          <w:u w:val="single"/>
        </w:rPr>
        <w:t>the</w:t>
      </w:r>
      <w:r w:rsidRPr="00695ED3">
        <w:rPr>
          <w:sz w:val="24"/>
        </w:rPr>
        <w:t xml:space="preserve"> </w:t>
      </w:r>
      <w:r w:rsidRPr="00695ED3">
        <w:rPr>
          <w:sz w:val="24"/>
          <w:u w:val="single"/>
        </w:rPr>
        <w:t>hidden</w:t>
      </w:r>
      <w:r w:rsidRPr="00695ED3">
        <w:rPr>
          <w:sz w:val="24"/>
        </w:rPr>
        <w:t xml:space="preserve"> </w:t>
      </w:r>
      <w:r w:rsidRPr="00695ED3">
        <w:rPr>
          <w:sz w:val="24"/>
          <w:u w:val="single"/>
        </w:rPr>
        <w:t>manna</w:t>
      </w:r>
      <w:r w:rsidRPr="00695ED3">
        <w:rPr>
          <w:sz w:val="24"/>
        </w:rPr>
        <w:t xml:space="preserve">…”  </w:t>
      </w:r>
      <w:r w:rsidRPr="00695ED3">
        <w:rPr>
          <w:i/>
          <w:sz w:val="24"/>
        </w:rPr>
        <w:t>(</w:t>
      </w:r>
      <w:proofErr w:type="gramStart"/>
      <w:r w:rsidRPr="00695ED3">
        <w:rPr>
          <w:i/>
          <w:sz w:val="24"/>
        </w:rPr>
        <w:t>concealed</w:t>
      </w:r>
      <w:proofErr w:type="gramEnd"/>
      <w:r w:rsidRPr="00695ED3">
        <w:rPr>
          <w:i/>
          <w:sz w:val="24"/>
        </w:rPr>
        <w:t xml:space="preserve"> – secret)</w:t>
      </w:r>
    </w:p>
    <w:p w:rsidR="00242599" w:rsidRPr="00695ED3" w:rsidRDefault="00242599" w:rsidP="00242599">
      <w:r w:rsidRPr="00695ED3">
        <w:t>Jehoash (Joash) received instruction from Johoiada the priest.</w:t>
      </w:r>
    </w:p>
    <w:p w:rsidR="00242599" w:rsidRPr="00695ED3" w:rsidRDefault="00242599" w:rsidP="00242599">
      <w:pPr>
        <w:pStyle w:val="Heading2"/>
        <w:rPr>
          <w:sz w:val="24"/>
        </w:rPr>
      </w:pPr>
      <w:r w:rsidRPr="00695ED3">
        <w:rPr>
          <w:i/>
          <w:sz w:val="24"/>
        </w:rPr>
        <w:t xml:space="preserve">II Kings 12: </w:t>
      </w:r>
      <w:proofErr w:type="gramStart"/>
      <w:r w:rsidRPr="00695ED3">
        <w:rPr>
          <w:i/>
          <w:sz w:val="24"/>
        </w:rPr>
        <w:t>2</w:t>
      </w:r>
      <w:r w:rsidRPr="00695ED3">
        <w:rPr>
          <w:sz w:val="24"/>
        </w:rPr>
        <w:t xml:space="preserve">  “</w:t>
      </w:r>
      <w:proofErr w:type="gramEnd"/>
      <w:r w:rsidRPr="00695ED3">
        <w:rPr>
          <w:sz w:val="24"/>
        </w:rPr>
        <w:t>And Johoash did that which was right in the sight of the Lord all his days wherein Johoiada the priest instructed him.”</w:t>
      </w:r>
    </w:p>
    <w:p w:rsidR="00242599" w:rsidRPr="00695ED3" w:rsidRDefault="00242599" w:rsidP="00242599">
      <w:r w:rsidRPr="00695ED3">
        <w:t>Johoiada (a type of the Ministry) is instructing and teaching the believer to be an Overcomer.</w:t>
      </w:r>
    </w:p>
    <w:p w:rsidR="00242599" w:rsidRPr="00695ED3" w:rsidRDefault="00242599" w:rsidP="00242599">
      <w:r w:rsidRPr="00695ED3">
        <w:t>The Overcomer is being tutored for the throne.  Kings sons act differently than others because of their training.  They talk differently – they walk differently – they dress differently – they are different.  They are being prepared for the throne.</w:t>
      </w:r>
    </w:p>
    <w:p w:rsidR="00242599" w:rsidRPr="00695ED3" w:rsidRDefault="00242599" w:rsidP="00242599">
      <w:pPr>
        <w:pStyle w:val="Heading2"/>
        <w:rPr>
          <w:sz w:val="24"/>
        </w:rPr>
      </w:pPr>
      <w:r w:rsidRPr="00695ED3">
        <w:rPr>
          <w:i/>
          <w:sz w:val="24"/>
        </w:rPr>
        <w:t>Eph. 4: 11–16</w:t>
      </w:r>
      <w:r w:rsidRPr="00695ED3">
        <w:rPr>
          <w:sz w:val="24"/>
        </w:rPr>
        <w:t xml:space="preserve">  “And He gave some, apostles; and some, prophets; and some, evangelists; and some, pastors and teachers;  For the perfecting of the saints, for the work of the ministry, for the edifying of the body of Christ:  Till we all come in the unity of the faith, and of the knowledge of the Son of God, unto a perfect man, unto the measure of the stature of the fulness of Christ:  That we henceforth be no more children, tossed to and fro, and carried about with every wind of doctrine, by the sleight of men, and cunning craftiness, whereby they lie in wait to deceive;  But speaking the truth in love, may grow up into Him in all things, which is the head, even Christ:  From whom the whole body fitly joined together and compacted by that which every joint supplieth, according to the effectual working in the measure of every part, maketh increase of the body unto the edifying of itself in love.”</w:t>
      </w:r>
    </w:p>
    <w:p w:rsidR="00242599" w:rsidRPr="00695ED3" w:rsidRDefault="00242599" w:rsidP="00242599">
      <w:pPr>
        <w:pStyle w:val="ListNumber"/>
        <w:rPr>
          <w:sz w:val="24"/>
          <w:szCs w:val="24"/>
        </w:rPr>
      </w:pPr>
      <w:r w:rsidRPr="00695ED3">
        <w:rPr>
          <w:sz w:val="24"/>
          <w:szCs w:val="24"/>
        </w:rPr>
        <w:t>Joash On The Throne</w:t>
      </w:r>
    </w:p>
    <w:p w:rsidR="00242599" w:rsidRPr="00695ED3" w:rsidRDefault="00242599" w:rsidP="00242599">
      <w:r w:rsidRPr="00695ED3">
        <w:t>Joash was seven years old when he went to the throne.  The number seven speaks of completion, perfection.</w:t>
      </w:r>
    </w:p>
    <w:p w:rsidR="00242599" w:rsidRPr="00695ED3" w:rsidRDefault="00242599" w:rsidP="00242599">
      <w:pPr>
        <w:pStyle w:val="Heading2"/>
        <w:rPr>
          <w:sz w:val="24"/>
        </w:rPr>
      </w:pPr>
      <w:r w:rsidRPr="00695ED3">
        <w:rPr>
          <w:i/>
          <w:sz w:val="24"/>
        </w:rPr>
        <w:t xml:space="preserve">II Kings 11: </w:t>
      </w:r>
      <w:proofErr w:type="gramStart"/>
      <w:r w:rsidRPr="00695ED3">
        <w:rPr>
          <w:i/>
          <w:sz w:val="24"/>
        </w:rPr>
        <w:t xml:space="preserve">21 </w:t>
      </w:r>
      <w:r w:rsidRPr="00695ED3">
        <w:rPr>
          <w:sz w:val="24"/>
        </w:rPr>
        <w:t xml:space="preserve"> “</w:t>
      </w:r>
      <w:proofErr w:type="gramEnd"/>
      <w:r w:rsidRPr="00695ED3">
        <w:rPr>
          <w:sz w:val="24"/>
        </w:rPr>
        <w:t>Seven years old was Jehoash when he began to reign.”</w:t>
      </w:r>
    </w:p>
    <w:p w:rsidR="00242599" w:rsidRPr="00695ED3" w:rsidRDefault="00242599" w:rsidP="001C4E66">
      <w:pPr>
        <w:pStyle w:val="ListNumber"/>
        <w:numPr>
          <w:ilvl w:val="1"/>
          <w:numId w:val="111"/>
        </w:numPr>
        <w:rPr>
          <w:sz w:val="24"/>
          <w:szCs w:val="24"/>
        </w:rPr>
      </w:pPr>
      <w:r w:rsidRPr="00695ED3">
        <w:rPr>
          <w:sz w:val="24"/>
          <w:szCs w:val="24"/>
        </w:rPr>
        <w:t>The Training was Complete</w:t>
      </w:r>
    </w:p>
    <w:p w:rsidR="00242599" w:rsidRPr="00695ED3" w:rsidRDefault="00242599" w:rsidP="00242599">
      <w:r w:rsidRPr="00695ED3">
        <w:t>Before Joash went to the throne and began to reign, his training was complete.  He was seven years old when he began to reign.  Seven is a complete number.  Joash had six intense years of careful tutoring and training in preparation for the throne.  So likewise, the “Man-Child” will have intense training.</w:t>
      </w:r>
    </w:p>
    <w:p w:rsidR="00242599" w:rsidRPr="00695ED3" w:rsidRDefault="00242599" w:rsidP="00242599">
      <w:pPr>
        <w:pStyle w:val="Heading2"/>
        <w:rPr>
          <w:sz w:val="24"/>
        </w:rPr>
      </w:pPr>
      <w:r w:rsidRPr="00695ED3">
        <w:rPr>
          <w:i/>
          <w:sz w:val="24"/>
        </w:rPr>
        <w:t xml:space="preserve">Rev. 12: </w:t>
      </w:r>
      <w:proofErr w:type="gramStart"/>
      <w:r w:rsidRPr="00695ED3">
        <w:rPr>
          <w:i/>
          <w:sz w:val="24"/>
        </w:rPr>
        <w:t>5</w:t>
      </w:r>
      <w:r w:rsidRPr="00695ED3">
        <w:rPr>
          <w:sz w:val="24"/>
        </w:rPr>
        <w:t xml:space="preserve">  “</w:t>
      </w:r>
      <w:proofErr w:type="gramEnd"/>
      <w:r w:rsidRPr="00695ED3">
        <w:rPr>
          <w:sz w:val="24"/>
        </w:rPr>
        <w:t xml:space="preserve">And she brought forth a man child </w:t>
      </w:r>
      <w:r w:rsidRPr="00695ED3">
        <w:rPr>
          <w:i/>
          <w:sz w:val="24"/>
        </w:rPr>
        <w:t>(Huios – mature)</w:t>
      </w:r>
      <w:r w:rsidRPr="00695ED3">
        <w:rPr>
          <w:sz w:val="24"/>
        </w:rPr>
        <w:t>, who was to rule all nations with a rod of iron: and her child was caught up unto God, and to His throne.”</w:t>
      </w:r>
    </w:p>
    <w:p w:rsidR="00242599" w:rsidRPr="00695ED3" w:rsidRDefault="00242599" w:rsidP="001C4E66">
      <w:pPr>
        <w:pStyle w:val="ListNumber"/>
        <w:numPr>
          <w:ilvl w:val="1"/>
          <w:numId w:val="111"/>
        </w:numPr>
        <w:rPr>
          <w:sz w:val="24"/>
          <w:szCs w:val="24"/>
        </w:rPr>
      </w:pPr>
      <w:r w:rsidRPr="00695ED3">
        <w:rPr>
          <w:sz w:val="24"/>
          <w:szCs w:val="24"/>
        </w:rPr>
        <w:t>The Throne was Gained Amidst Conflict</w:t>
      </w:r>
    </w:p>
    <w:p w:rsidR="00242599" w:rsidRPr="00695ED3" w:rsidRDefault="00242599" w:rsidP="00242599">
      <w:r w:rsidRPr="00695ED3">
        <w:t xml:space="preserve">The child went from the temple to the throne in the midst of conflict.  </w:t>
      </w:r>
    </w:p>
    <w:p w:rsidR="00242599" w:rsidRPr="00695ED3" w:rsidRDefault="00242599" w:rsidP="00242599">
      <w:pPr>
        <w:pStyle w:val="Heading2"/>
        <w:rPr>
          <w:sz w:val="24"/>
        </w:rPr>
      </w:pPr>
      <w:r w:rsidRPr="00695ED3">
        <w:rPr>
          <w:i/>
          <w:sz w:val="24"/>
        </w:rPr>
        <w:t>II Kings 11: 12–</w:t>
      </w:r>
      <w:proofErr w:type="gramStart"/>
      <w:r w:rsidRPr="00695ED3">
        <w:rPr>
          <w:i/>
          <w:sz w:val="24"/>
        </w:rPr>
        <w:t xml:space="preserve">15  </w:t>
      </w:r>
      <w:r w:rsidRPr="00695ED3">
        <w:rPr>
          <w:sz w:val="24"/>
        </w:rPr>
        <w:t>“</w:t>
      </w:r>
      <w:proofErr w:type="gramEnd"/>
      <w:r w:rsidRPr="00695ED3">
        <w:rPr>
          <w:sz w:val="24"/>
        </w:rPr>
        <w:t xml:space="preserve">And he brought forth the king's son, and put the crown upon him, and gave him the testimony; and they made him king, and anointed him; and they clapped their hands, and said, God save the king.  And when Athaliah heard the noise of the guard and of the people, she came to the people into the temple of the LORD.  And when she </w:t>
      </w:r>
      <w:r w:rsidRPr="00695ED3">
        <w:rPr>
          <w:sz w:val="24"/>
        </w:rPr>
        <w:lastRenderedPageBreak/>
        <w:t xml:space="preserve">looked, behold, the king stood by a pillar, as the manner was, and the princes and the trumpeters by the king, and all the people of the land rejoiced, and blew with trumpets: and Athaliah rent her clothes, and cried, Treason, Treason.  But Jehoiada the priest commanded the captains of the hundreds, the officers of the host, and said unto them, </w:t>
      </w:r>
      <w:proofErr w:type="gramStart"/>
      <w:r w:rsidRPr="00695ED3">
        <w:rPr>
          <w:sz w:val="24"/>
        </w:rPr>
        <w:t>Have</w:t>
      </w:r>
      <w:proofErr w:type="gramEnd"/>
      <w:r w:rsidRPr="00695ED3">
        <w:rPr>
          <w:sz w:val="24"/>
        </w:rPr>
        <w:t xml:space="preserve"> her forth without the ranges: and him that followeth her kill with the sword. For the priest had said, </w:t>
      </w:r>
      <w:proofErr w:type="gramStart"/>
      <w:r w:rsidRPr="00695ED3">
        <w:rPr>
          <w:sz w:val="24"/>
        </w:rPr>
        <w:t>Let</w:t>
      </w:r>
      <w:proofErr w:type="gramEnd"/>
      <w:r w:rsidRPr="00695ED3">
        <w:rPr>
          <w:sz w:val="24"/>
        </w:rPr>
        <w:t xml:space="preserve"> her not be slain in the house of the LORD.”</w:t>
      </w:r>
    </w:p>
    <w:p w:rsidR="00242599" w:rsidRPr="00695ED3" w:rsidRDefault="00242599" w:rsidP="00242599">
      <w:r w:rsidRPr="00695ED3">
        <w:t>All this took place under armed guard.  The guards stood round about the king, each having his weapon in his hand.</w:t>
      </w:r>
    </w:p>
    <w:p w:rsidR="00242599" w:rsidRPr="00695ED3" w:rsidRDefault="00242599" w:rsidP="00242599">
      <w:r w:rsidRPr="00695ED3">
        <w:t>When the “Man-Child” goes to the throne, it will also be with conflict.</w:t>
      </w:r>
    </w:p>
    <w:p w:rsidR="00242599" w:rsidRPr="00695ED3" w:rsidRDefault="00242599" w:rsidP="00242599">
      <w:pPr>
        <w:pStyle w:val="Heading2"/>
        <w:rPr>
          <w:sz w:val="24"/>
        </w:rPr>
      </w:pPr>
      <w:r w:rsidRPr="00695ED3">
        <w:rPr>
          <w:i/>
          <w:sz w:val="24"/>
        </w:rPr>
        <w:t>Rev. 12: 7–</w:t>
      </w:r>
      <w:proofErr w:type="gramStart"/>
      <w:r w:rsidRPr="00695ED3">
        <w:rPr>
          <w:i/>
          <w:sz w:val="24"/>
        </w:rPr>
        <w:t>9</w:t>
      </w:r>
      <w:r w:rsidRPr="00695ED3">
        <w:rPr>
          <w:sz w:val="24"/>
        </w:rPr>
        <w:t xml:space="preserve">  “</w:t>
      </w:r>
      <w:proofErr w:type="gramEnd"/>
      <w:r w:rsidRPr="00695ED3">
        <w:rPr>
          <w:sz w:val="24"/>
        </w:rPr>
        <w:t xml:space="preserve">And there was war in heaven: Michael and his angels fought against the dragon; and the dragon fought and his angels,  And prevailed not; neither was their place found any more in heaven.  And the great dragon was cast out, that old serpent, called the devil, and </w:t>
      </w:r>
      <w:proofErr w:type="gramStart"/>
      <w:r w:rsidRPr="00695ED3">
        <w:rPr>
          <w:sz w:val="24"/>
        </w:rPr>
        <w:t>satan</w:t>
      </w:r>
      <w:proofErr w:type="gramEnd"/>
      <w:r w:rsidRPr="00695ED3">
        <w:rPr>
          <w:sz w:val="24"/>
        </w:rPr>
        <w:t>, which deceiveth the whole world: he was cast out into the earth, and his angels were cast out with him.”</w:t>
      </w:r>
    </w:p>
    <w:p w:rsidR="00242599" w:rsidRPr="00695ED3" w:rsidRDefault="00242599" w:rsidP="00242599">
      <w:pPr>
        <w:sectPr w:rsidR="00242599" w:rsidRPr="00695ED3" w:rsidSect="00215736">
          <w:headerReference w:type="first" r:id="rId8"/>
          <w:type w:val="continuous"/>
          <w:pgSz w:w="12240" w:h="15840" w:code="1"/>
          <w:pgMar w:top="720" w:right="1440" w:bottom="1440" w:left="1714" w:header="720" w:footer="720" w:gutter="0"/>
          <w:cols w:space="720"/>
          <w:titlePg/>
          <w:docGrid w:linePitch="326"/>
        </w:sectPr>
      </w:pPr>
      <w:r w:rsidRPr="00695ED3">
        <w:t>The dragon will contend with the “Man-Child” to keep the child from going to the throne.  Michael and his angels will aid the “Man-Child” in the defeating dragon.  The “Man-Child” will be positioned on Christ’s Thro</w:t>
      </w:r>
      <w:r>
        <w:t>ne, reigning and ruling with Him</w:t>
      </w:r>
      <w:r w:rsidR="00D338AE">
        <w:t>.</w:t>
      </w:r>
    </w:p>
    <w:p w:rsidR="00966A9B" w:rsidRDefault="00966A9B" w:rsidP="00CD5572"/>
    <w:p w:rsidR="00896132" w:rsidRDefault="00896132" w:rsidP="00CD5572"/>
    <w:sectPr w:rsidR="00896132" w:rsidSect="00E753E6">
      <w:endnotePr>
        <w:numFmt w:val="decimal"/>
      </w:endnotePr>
      <w:type w:val="continuous"/>
      <w:pgSz w:w="12240" w:h="15840" w:code="1"/>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2DD8" w:rsidRDefault="006A2DD8">
      <w:r>
        <w:separator/>
      </w:r>
    </w:p>
    <w:p w:rsidR="006A2DD8" w:rsidRDefault="006A2DD8"/>
    <w:p w:rsidR="006A2DD8" w:rsidRDefault="006A2DD8"/>
    <w:p w:rsidR="006A2DD8" w:rsidRDefault="006A2DD8" w:rsidP="004E0076"/>
  </w:endnote>
  <w:endnote w:type="continuationSeparator" w:id="0">
    <w:p w:rsidR="006A2DD8" w:rsidRDefault="006A2DD8">
      <w:r>
        <w:continuationSeparator/>
      </w:r>
    </w:p>
    <w:p w:rsidR="006A2DD8" w:rsidRDefault="006A2DD8"/>
    <w:p w:rsidR="006A2DD8" w:rsidRDefault="006A2DD8"/>
    <w:p w:rsidR="006A2DD8" w:rsidRDefault="006A2DD8" w:rsidP="004E0076"/>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HebraicaII">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2DD8" w:rsidRDefault="006A2DD8">
      <w:r>
        <w:separator/>
      </w:r>
    </w:p>
    <w:p w:rsidR="006A2DD8" w:rsidRDefault="006A2DD8"/>
    <w:p w:rsidR="006A2DD8" w:rsidRDefault="006A2DD8"/>
    <w:p w:rsidR="006A2DD8" w:rsidRDefault="006A2DD8" w:rsidP="004E0076"/>
  </w:footnote>
  <w:footnote w:type="continuationSeparator" w:id="0">
    <w:p w:rsidR="006A2DD8" w:rsidRDefault="006A2DD8">
      <w:r>
        <w:continuationSeparator/>
      </w:r>
    </w:p>
    <w:p w:rsidR="006A2DD8" w:rsidRDefault="006A2DD8"/>
    <w:p w:rsidR="006A2DD8" w:rsidRDefault="006A2DD8"/>
    <w:p w:rsidR="006A2DD8" w:rsidRDefault="006A2DD8" w:rsidP="004E007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7553" w:rsidRPr="00BE1617" w:rsidRDefault="00527553" w:rsidP="00653913">
    <w:pPr>
      <w:pStyle w:val="Header"/>
      <w:jc w:val="center"/>
      <w:rPr>
        <w:color w:val="7F7F7F" w:themeColor="text1" w:themeTint="80"/>
      </w:rPr>
    </w:pPr>
    <w:r w:rsidRPr="00BE1617">
      <w:rPr>
        <w:color w:val="7F7F7F" w:themeColor="text1" w:themeTint="80"/>
      </w:rPr>
      <w:t>Deliverance Bible Institute</w:t>
    </w:r>
  </w:p>
  <w:p w:rsidR="00527553" w:rsidRPr="00653913" w:rsidRDefault="00527553" w:rsidP="00653913">
    <w:pPr>
      <w:pStyle w:val="Header"/>
      <w:jc w:val="center"/>
      <w:rPr>
        <w:color w:val="7F7F7F" w:themeColor="text1" w:themeTint="80"/>
        <w:sz w:val="28"/>
        <w:szCs w:val="28"/>
      </w:rPr>
    </w:pPr>
    <w:r>
      <w:rPr>
        <w:color w:val="7F7F7F" w:themeColor="text1" w:themeTint="80"/>
        <w:sz w:val="28"/>
        <w:szCs w:val="28"/>
      </w:rPr>
      <w:t>O.T. HISTORY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0.75pt;height:10.75pt" o:bullet="t">
        <v:imagedata r:id="rId1" o:title="BD15056_"/>
      </v:shape>
    </w:pict>
  </w:numPicBullet>
  <w:abstractNum w:abstractNumId="0">
    <w:nsid w:val="003233D4"/>
    <w:multiLevelType w:val="singleLevel"/>
    <w:tmpl w:val="F8CC7592"/>
    <w:lvl w:ilvl="0">
      <w:start w:val="1"/>
      <w:numFmt w:val="lowerLetter"/>
      <w:lvlText w:val="%1."/>
      <w:lvlJc w:val="left"/>
      <w:pPr>
        <w:tabs>
          <w:tab w:val="num" w:pos="2880"/>
        </w:tabs>
        <w:ind w:left="2880" w:hanging="714"/>
      </w:pPr>
      <w:rPr>
        <w:rFonts w:hint="default"/>
      </w:rPr>
    </w:lvl>
  </w:abstractNum>
  <w:abstractNum w:abstractNumId="1">
    <w:nsid w:val="00501B69"/>
    <w:multiLevelType w:val="singleLevel"/>
    <w:tmpl w:val="8C46D12A"/>
    <w:lvl w:ilvl="0">
      <w:start w:val="1"/>
      <w:numFmt w:val="lowerLetter"/>
      <w:lvlText w:val="%1."/>
      <w:lvlJc w:val="left"/>
      <w:pPr>
        <w:tabs>
          <w:tab w:val="num" w:pos="2880"/>
        </w:tabs>
        <w:ind w:left="2880" w:hanging="714"/>
      </w:pPr>
      <w:rPr>
        <w:rFonts w:hint="default"/>
      </w:rPr>
    </w:lvl>
  </w:abstractNum>
  <w:abstractNum w:abstractNumId="2">
    <w:nsid w:val="017B6AA7"/>
    <w:multiLevelType w:val="hybridMultilevel"/>
    <w:tmpl w:val="40789112"/>
    <w:lvl w:ilvl="0" w:tplc="8D22F36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D6233E"/>
    <w:multiLevelType w:val="singleLevel"/>
    <w:tmpl w:val="8E20F510"/>
    <w:lvl w:ilvl="0">
      <w:start w:val="1"/>
      <w:numFmt w:val="lowerLetter"/>
      <w:lvlText w:val="%1."/>
      <w:lvlJc w:val="left"/>
      <w:pPr>
        <w:tabs>
          <w:tab w:val="num" w:pos="2880"/>
        </w:tabs>
        <w:ind w:left="2880" w:hanging="714"/>
      </w:pPr>
      <w:rPr>
        <w:rFonts w:hint="default"/>
      </w:rPr>
    </w:lvl>
  </w:abstractNum>
  <w:abstractNum w:abstractNumId="4">
    <w:nsid w:val="02162DB1"/>
    <w:multiLevelType w:val="singleLevel"/>
    <w:tmpl w:val="2FE4915A"/>
    <w:lvl w:ilvl="0">
      <w:start w:val="1"/>
      <w:numFmt w:val="lowerLetter"/>
      <w:lvlText w:val="%1."/>
      <w:lvlJc w:val="left"/>
      <w:pPr>
        <w:tabs>
          <w:tab w:val="num" w:pos="2880"/>
        </w:tabs>
        <w:ind w:left="2880" w:hanging="714"/>
      </w:pPr>
      <w:rPr>
        <w:rFonts w:hint="default"/>
      </w:rPr>
    </w:lvl>
  </w:abstractNum>
  <w:abstractNum w:abstractNumId="5">
    <w:nsid w:val="043F1FC2"/>
    <w:multiLevelType w:val="singleLevel"/>
    <w:tmpl w:val="050E4440"/>
    <w:lvl w:ilvl="0">
      <w:start w:val="2"/>
      <w:numFmt w:val="lowerLetter"/>
      <w:lvlText w:val="%1."/>
      <w:lvlJc w:val="left"/>
      <w:pPr>
        <w:tabs>
          <w:tab w:val="num" w:pos="2880"/>
        </w:tabs>
        <w:ind w:left="2880" w:hanging="714"/>
      </w:pPr>
      <w:rPr>
        <w:rFonts w:hint="default"/>
      </w:rPr>
    </w:lvl>
  </w:abstractNum>
  <w:abstractNum w:abstractNumId="6">
    <w:nsid w:val="06D66C60"/>
    <w:multiLevelType w:val="hybridMultilevel"/>
    <w:tmpl w:val="19380112"/>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712780F"/>
    <w:multiLevelType w:val="singleLevel"/>
    <w:tmpl w:val="6590D992"/>
    <w:lvl w:ilvl="0">
      <w:start w:val="1"/>
      <w:numFmt w:val="decimal"/>
      <w:lvlText w:val="%1."/>
      <w:lvlJc w:val="left"/>
      <w:pPr>
        <w:tabs>
          <w:tab w:val="num" w:pos="2166"/>
        </w:tabs>
        <w:ind w:left="2166" w:hanging="726"/>
      </w:pPr>
      <w:rPr>
        <w:rFonts w:hint="default"/>
      </w:rPr>
    </w:lvl>
  </w:abstractNum>
  <w:abstractNum w:abstractNumId="8">
    <w:nsid w:val="081C4C84"/>
    <w:multiLevelType w:val="hybridMultilevel"/>
    <w:tmpl w:val="61020E84"/>
    <w:lvl w:ilvl="0" w:tplc="04090001">
      <w:start w:val="1"/>
      <w:numFmt w:val="bullet"/>
      <w:lvlText w:val=""/>
      <w:lvlJc w:val="left"/>
      <w:pPr>
        <w:tabs>
          <w:tab w:val="num" w:pos="1728"/>
        </w:tabs>
        <w:ind w:left="1728" w:hanging="360"/>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9">
    <w:nsid w:val="091D58D5"/>
    <w:multiLevelType w:val="singleLevel"/>
    <w:tmpl w:val="6A7C8158"/>
    <w:lvl w:ilvl="0">
      <w:start w:val="2"/>
      <w:numFmt w:val="upperRoman"/>
      <w:lvlText w:val="%1."/>
      <w:lvlJc w:val="left"/>
      <w:pPr>
        <w:tabs>
          <w:tab w:val="num" w:pos="726"/>
        </w:tabs>
        <w:ind w:left="726" w:hanging="726"/>
      </w:pPr>
      <w:rPr>
        <w:rFonts w:hint="default"/>
      </w:rPr>
    </w:lvl>
  </w:abstractNum>
  <w:abstractNum w:abstractNumId="10">
    <w:nsid w:val="09332CFA"/>
    <w:multiLevelType w:val="hybridMultilevel"/>
    <w:tmpl w:val="55447B10"/>
    <w:lvl w:ilvl="0" w:tplc="9490C42C">
      <w:start w:val="1"/>
      <w:numFmt w:val="upperRoman"/>
      <w:pStyle w:val="Heading2"/>
      <w:lvlText w:val="%1."/>
      <w:lvlJc w:val="left"/>
      <w:pPr>
        <w:ind w:left="36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DA23687"/>
    <w:multiLevelType w:val="hybridMultilevel"/>
    <w:tmpl w:val="B69862F2"/>
    <w:lvl w:ilvl="0" w:tplc="DBDAFDA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0E550F62"/>
    <w:multiLevelType w:val="singleLevel"/>
    <w:tmpl w:val="C64E513C"/>
    <w:lvl w:ilvl="0">
      <w:start w:val="1"/>
      <w:numFmt w:val="decimal"/>
      <w:lvlText w:val="%1."/>
      <w:lvlJc w:val="left"/>
      <w:pPr>
        <w:tabs>
          <w:tab w:val="num" w:pos="1440"/>
        </w:tabs>
        <w:ind w:left="1440" w:hanging="714"/>
      </w:pPr>
      <w:rPr>
        <w:rFonts w:hint="default"/>
      </w:rPr>
    </w:lvl>
  </w:abstractNum>
  <w:abstractNum w:abstractNumId="13">
    <w:nsid w:val="0EAB76F4"/>
    <w:multiLevelType w:val="hybridMultilevel"/>
    <w:tmpl w:val="4F46AE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FB41352"/>
    <w:multiLevelType w:val="singleLevel"/>
    <w:tmpl w:val="E9087048"/>
    <w:lvl w:ilvl="0">
      <w:start w:val="1"/>
      <w:numFmt w:val="decimal"/>
      <w:lvlText w:val="%1."/>
      <w:lvlJc w:val="left"/>
      <w:pPr>
        <w:tabs>
          <w:tab w:val="num" w:pos="2166"/>
        </w:tabs>
        <w:ind w:left="2166" w:hanging="726"/>
      </w:pPr>
      <w:rPr>
        <w:rFonts w:hint="default"/>
      </w:rPr>
    </w:lvl>
  </w:abstractNum>
  <w:abstractNum w:abstractNumId="15">
    <w:nsid w:val="11146332"/>
    <w:multiLevelType w:val="singleLevel"/>
    <w:tmpl w:val="823E1948"/>
    <w:lvl w:ilvl="0">
      <w:start w:val="5"/>
      <w:numFmt w:val="upperRoman"/>
      <w:lvlText w:val="%1."/>
      <w:lvlJc w:val="left"/>
      <w:pPr>
        <w:tabs>
          <w:tab w:val="num" w:pos="726"/>
        </w:tabs>
        <w:ind w:left="726" w:hanging="726"/>
      </w:pPr>
      <w:rPr>
        <w:rFonts w:hint="default"/>
      </w:rPr>
    </w:lvl>
  </w:abstractNum>
  <w:abstractNum w:abstractNumId="16">
    <w:nsid w:val="14471579"/>
    <w:multiLevelType w:val="singleLevel"/>
    <w:tmpl w:val="FFE8022E"/>
    <w:lvl w:ilvl="0">
      <w:start w:val="1"/>
      <w:numFmt w:val="lowerLetter"/>
      <w:lvlText w:val="%1."/>
      <w:lvlJc w:val="left"/>
      <w:pPr>
        <w:tabs>
          <w:tab w:val="num" w:pos="2880"/>
        </w:tabs>
        <w:ind w:left="2880" w:hanging="714"/>
      </w:pPr>
      <w:rPr>
        <w:rFonts w:hint="default"/>
      </w:rPr>
    </w:lvl>
  </w:abstractNum>
  <w:abstractNum w:abstractNumId="17">
    <w:nsid w:val="15D25CFE"/>
    <w:multiLevelType w:val="hybridMultilevel"/>
    <w:tmpl w:val="341A347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93C4ADB"/>
    <w:multiLevelType w:val="hybridMultilevel"/>
    <w:tmpl w:val="10A84972"/>
    <w:lvl w:ilvl="0" w:tplc="DE5E75E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19C139ED"/>
    <w:multiLevelType w:val="singleLevel"/>
    <w:tmpl w:val="DE1C5E5C"/>
    <w:lvl w:ilvl="0">
      <w:start w:val="1"/>
      <w:numFmt w:val="decimal"/>
      <w:lvlText w:val="%1."/>
      <w:lvlJc w:val="left"/>
      <w:pPr>
        <w:tabs>
          <w:tab w:val="num" w:pos="726"/>
        </w:tabs>
        <w:ind w:left="726" w:hanging="726"/>
      </w:pPr>
      <w:rPr>
        <w:rFonts w:hint="default"/>
      </w:rPr>
    </w:lvl>
  </w:abstractNum>
  <w:abstractNum w:abstractNumId="21">
    <w:nsid w:val="19DF2904"/>
    <w:multiLevelType w:val="hybridMultilevel"/>
    <w:tmpl w:val="5B36B0BA"/>
    <w:lvl w:ilvl="0" w:tplc="04090001">
      <w:start w:val="1"/>
      <w:numFmt w:val="bullet"/>
      <w:lvlText w:val=""/>
      <w:lvlJc w:val="left"/>
      <w:pPr>
        <w:tabs>
          <w:tab w:val="num" w:pos="2220"/>
        </w:tabs>
        <w:ind w:left="2220" w:hanging="360"/>
      </w:pPr>
      <w:rPr>
        <w:rFonts w:ascii="Symbol" w:hAnsi="Symbol" w:hint="default"/>
      </w:rPr>
    </w:lvl>
    <w:lvl w:ilvl="1" w:tplc="04090003" w:tentative="1">
      <w:start w:val="1"/>
      <w:numFmt w:val="bullet"/>
      <w:lvlText w:val="o"/>
      <w:lvlJc w:val="left"/>
      <w:pPr>
        <w:tabs>
          <w:tab w:val="num" w:pos="2940"/>
        </w:tabs>
        <w:ind w:left="2940" w:hanging="360"/>
      </w:pPr>
      <w:rPr>
        <w:rFonts w:ascii="Courier New" w:hAnsi="Courier New" w:cs="Courier New" w:hint="default"/>
      </w:rPr>
    </w:lvl>
    <w:lvl w:ilvl="2" w:tplc="04090005" w:tentative="1">
      <w:start w:val="1"/>
      <w:numFmt w:val="bullet"/>
      <w:lvlText w:val=""/>
      <w:lvlJc w:val="left"/>
      <w:pPr>
        <w:tabs>
          <w:tab w:val="num" w:pos="3660"/>
        </w:tabs>
        <w:ind w:left="3660" w:hanging="360"/>
      </w:pPr>
      <w:rPr>
        <w:rFonts w:ascii="Wingdings" w:hAnsi="Wingdings" w:hint="default"/>
      </w:rPr>
    </w:lvl>
    <w:lvl w:ilvl="3" w:tplc="04090001" w:tentative="1">
      <w:start w:val="1"/>
      <w:numFmt w:val="bullet"/>
      <w:lvlText w:val=""/>
      <w:lvlJc w:val="left"/>
      <w:pPr>
        <w:tabs>
          <w:tab w:val="num" w:pos="4380"/>
        </w:tabs>
        <w:ind w:left="4380" w:hanging="360"/>
      </w:pPr>
      <w:rPr>
        <w:rFonts w:ascii="Symbol" w:hAnsi="Symbol" w:hint="default"/>
      </w:rPr>
    </w:lvl>
    <w:lvl w:ilvl="4" w:tplc="04090003" w:tentative="1">
      <w:start w:val="1"/>
      <w:numFmt w:val="bullet"/>
      <w:lvlText w:val="o"/>
      <w:lvlJc w:val="left"/>
      <w:pPr>
        <w:tabs>
          <w:tab w:val="num" w:pos="5100"/>
        </w:tabs>
        <w:ind w:left="5100" w:hanging="360"/>
      </w:pPr>
      <w:rPr>
        <w:rFonts w:ascii="Courier New" w:hAnsi="Courier New" w:cs="Courier New" w:hint="default"/>
      </w:rPr>
    </w:lvl>
    <w:lvl w:ilvl="5" w:tplc="04090005" w:tentative="1">
      <w:start w:val="1"/>
      <w:numFmt w:val="bullet"/>
      <w:lvlText w:val=""/>
      <w:lvlJc w:val="left"/>
      <w:pPr>
        <w:tabs>
          <w:tab w:val="num" w:pos="5820"/>
        </w:tabs>
        <w:ind w:left="5820" w:hanging="360"/>
      </w:pPr>
      <w:rPr>
        <w:rFonts w:ascii="Wingdings" w:hAnsi="Wingdings" w:hint="default"/>
      </w:rPr>
    </w:lvl>
    <w:lvl w:ilvl="6" w:tplc="04090001" w:tentative="1">
      <w:start w:val="1"/>
      <w:numFmt w:val="bullet"/>
      <w:lvlText w:val=""/>
      <w:lvlJc w:val="left"/>
      <w:pPr>
        <w:tabs>
          <w:tab w:val="num" w:pos="6540"/>
        </w:tabs>
        <w:ind w:left="6540" w:hanging="360"/>
      </w:pPr>
      <w:rPr>
        <w:rFonts w:ascii="Symbol" w:hAnsi="Symbol" w:hint="default"/>
      </w:rPr>
    </w:lvl>
    <w:lvl w:ilvl="7" w:tplc="04090003" w:tentative="1">
      <w:start w:val="1"/>
      <w:numFmt w:val="bullet"/>
      <w:lvlText w:val="o"/>
      <w:lvlJc w:val="left"/>
      <w:pPr>
        <w:tabs>
          <w:tab w:val="num" w:pos="7260"/>
        </w:tabs>
        <w:ind w:left="7260" w:hanging="360"/>
      </w:pPr>
      <w:rPr>
        <w:rFonts w:ascii="Courier New" w:hAnsi="Courier New" w:cs="Courier New" w:hint="default"/>
      </w:rPr>
    </w:lvl>
    <w:lvl w:ilvl="8" w:tplc="04090005" w:tentative="1">
      <w:start w:val="1"/>
      <w:numFmt w:val="bullet"/>
      <w:lvlText w:val=""/>
      <w:lvlJc w:val="left"/>
      <w:pPr>
        <w:tabs>
          <w:tab w:val="num" w:pos="7980"/>
        </w:tabs>
        <w:ind w:left="7980" w:hanging="360"/>
      </w:pPr>
      <w:rPr>
        <w:rFonts w:ascii="Wingdings" w:hAnsi="Wingdings" w:hint="default"/>
      </w:rPr>
    </w:lvl>
  </w:abstractNum>
  <w:abstractNum w:abstractNumId="22">
    <w:nsid w:val="1BAE1130"/>
    <w:multiLevelType w:val="singleLevel"/>
    <w:tmpl w:val="1B9A5442"/>
    <w:lvl w:ilvl="0">
      <w:start w:val="1"/>
      <w:numFmt w:val="lowerLetter"/>
      <w:lvlText w:val="%1."/>
      <w:lvlJc w:val="left"/>
      <w:pPr>
        <w:tabs>
          <w:tab w:val="num" w:pos="1440"/>
        </w:tabs>
        <w:ind w:left="1440" w:hanging="714"/>
      </w:pPr>
      <w:rPr>
        <w:rFonts w:hint="default"/>
      </w:rPr>
    </w:lvl>
  </w:abstractNum>
  <w:abstractNum w:abstractNumId="23">
    <w:nsid w:val="1BD8609C"/>
    <w:multiLevelType w:val="hybridMultilevel"/>
    <w:tmpl w:val="57109702"/>
    <w:lvl w:ilvl="0" w:tplc="5FA0F1A2">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1CF474A8"/>
    <w:multiLevelType w:val="hybridMultilevel"/>
    <w:tmpl w:val="54AE3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EB4280E"/>
    <w:multiLevelType w:val="singleLevel"/>
    <w:tmpl w:val="9E2808F8"/>
    <w:lvl w:ilvl="0">
      <w:start w:val="1"/>
      <w:numFmt w:val="decimal"/>
      <w:lvlText w:val="%1."/>
      <w:lvlJc w:val="left"/>
      <w:pPr>
        <w:tabs>
          <w:tab w:val="num" w:pos="2166"/>
        </w:tabs>
        <w:ind w:left="2166" w:hanging="726"/>
      </w:pPr>
      <w:rPr>
        <w:rFonts w:hint="default"/>
      </w:rPr>
    </w:lvl>
  </w:abstractNum>
  <w:abstractNum w:abstractNumId="26">
    <w:nsid w:val="20B9082B"/>
    <w:multiLevelType w:val="hybridMultilevel"/>
    <w:tmpl w:val="F926E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1421F7A"/>
    <w:multiLevelType w:val="singleLevel"/>
    <w:tmpl w:val="937C879A"/>
    <w:lvl w:ilvl="0">
      <w:start w:val="2"/>
      <w:numFmt w:val="upperRoman"/>
      <w:lvlText w:val="%1."/>
      <w:lvlJc w:val="left"/>
      <w:pPr>
        <w:tabs>
          <w:tab w:val="num" w:pos="726"/>
        </w:tabs>
        <w:ind w:left="726" w:hanging="726"/>
      </w:pPr>
      <w:rPr>
        <w:rFonts w:hint="default"/>
      </w:rPr>
    </w:lvl>
  </w:abstractNum>
  <w:abstractNum w:abstractNumId="28">
    <w:nsid w:val="23F52A04"/>
    <w:multiLevelType w:val="hybridMultilevel"/>
    <w:tmpl w:val="ECE0EB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7AA525F"/>
    <w:multiLevelType w:val="hybridMultilevel"/>
    <w:tmpl w:val="0F1E31FA"/>
    <w:lvl w:ilvl="0" w:tplc="41E4362E">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291F3ED7"/>
    <w:multiLevelType w:val="hybridMultilevel"/>
    <w:tmpl w:val="F3A45E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9CA69F1"/>
    <w:multiLevelType w:val="hybridMultilevel"/>
    <w:tmpl w:val="5A642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9F41D9B"/>
    <w:multiLevelType w:val="hybridMultilevel"/>
    <w:tmpl w:val="BDE0D422"/>
    <w:lvl w:ilvl="0" w:tplc="A58677E2">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29FB2DE7"/>
    <w:multiLevelType w:val="hybridMultilevel"/>
    <w:tmpl w:val="5D7817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2AFE18BB"/>
    <w:multiLevelType w:val="singleLevel"/>
    <w:tmpl w:val="01405F9E"/>
    <w:lvl w:ilvl="0">
      <w:start w:val="1"/>
      <w:numFmt w:val="decimal"/>
      <w:lvlText w:val="%1."/>
      <w:lvlJc w:val="left"/>
      <w:pPr>
        <w:tabs>
          <w:tab w:val="num" w:pos="726"/>
        </w:tabs>
        <w:ind w:left="726" w:hanging="726"/>
      </w:pPr>
      <w:rPr>
        <w:rFonts w:hint="default"/>
      </w:rPr>
    </w:lvl>
  </w:abstractNum>
  <w:abstractNum w:abstractNumId="36">
    <w:nsid w:val="2D0A166A"/>
    <w:multiLevelType w:val="singleLevel"/>
    <w:tmpl w:val="14766C5A"/>
    <w:lvl w:ilvl="0">
      <w:start w:val="2"/>
      <w:numFmt w:val="decimal"/>
      <w:lvlText w:val="%1."/>
      <w:lvlJc w:val="left"/>
      <w:pPr>
        <w:tabs>
          <w:tab w:val="num" w:pos="2160"/>
        </w:tabs>
        <w:ind w:left="2160" w:hanging="726"/>
      </w:pPr>
      <w:rPr>
        <w:rFonts w:hint="default"/>
      </w:rPr>
    </w:lvl>
  </w:abstractNum>
  <w:abstractNum w:abstractNumId="37">
    <w:nsid w:val="2D572CFE"/>
    <w:multiLevelType w:val="hybridMultilevel"/>
    <w:tmpl w:val="5D0271AE"/>
    <w:lvl w:ilvl="0" w:tplc="CCC0909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2DC51B64"/>
    <w:multiLevelType w:val="singleLevel"/>
    <w:tmpl w:val="02EC7666"/>
    <w:lvl w:ilvl="0">
      <w:start w:val="6"/>
      <w:numFmt w:val="upperRoman"/>
      <w:lvlText w:val="%1."/>
      <w:lvlJc w:val="left"/>
      <w:pPr>
        <w:tabs>
          <w:tab w:val="num" w:pos="726"/>
        </w:tabs>
        <w:ind w:left="726" w:hanging="726"/>
      </w:pPr>
      <w:rPr>
        <w:rFonts w:hint="default"/>
      </w:rPr>
    </w:lvl>
  </w:abstractNum>
  <w:abstractNum w:abstractNumId="39">
    <w:nsid w:val="2DED0E7F"/>
    <w:multiLevelType w:val="hybridMultilevel"/>
    <w:tmpl w:val="05AE2B44"/>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2FA33FAE"/>
    <w:multiLevelType w:val="singleLevel"/>
    <w:tmpl w:val="6F022F1E"/>
    <w:lvl w:ilvl="0">
      <w:start w:val="1"/>
      <w:numFmt w:val="decimal"/>
      <w:lvlText w:val="(%1)"/>
      <w:lvlJc w:val="left"/>
      <w:pPr>
        <w:tabs>
          <w:tab w:val="num" w:pos="3606"/>
        </w:tabs>
        <w:ind w:left="3606" w:hanging="726"/>
      </w:pPr>
      <w:rPr>
        <w:rFonts w:hint="default"/>
      </w:rPr>
    </w:lvl>
  </w:abstractNum>
  <w:abstractNum w:abstractNumId="41">
    <w:nsid w:val="307833E3"/>
    <w:multiLevelType w:val="singleLevel"/>
    <w:tmpl w:val="A9BC2184"/>
    <w:lvl w:ilvl="0">
      <w:start w:val="1"/>
      <w:numFmt w:val="decimal"/>
      <w:lvlText w:val="%1."/>
      <w:lvlJc w:val="left"/>
      <w:pPr>
        <w:tabs>
          <w:tab w:val="num" w:pos="2166"/>
        </w:tabs>
        <w:ind w:left="2166" w:hanging="726"/>
      </w:pPr>
      <w:rPr>
        <w:rFonts w:hint="default"/>
      </w:rPr>
    </w:lvl>
  </w:abstractNum>
  <w:abstractNum w:abstractNumId="42">
    <w:nsid w:val="30FE3D15"/>
    <w:multiLevelType w:val="hybridMultilevel"/>
    <w:tmpl w:val="2B70F0A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31BD4A83"/>
    <w:multiLevelType w:val="hybridMultilevel"/>
    <w:tmpl w:val="3440DD10"/>
    <w:lvl w:ilvl="0" w:tplc="43F6B69C">
      <w:start w:val="145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35484607"/>
    <w:multiLevelType w:val="hybridMultilevel"/>
    <w:tmpl w:val="668A3F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363F3CB1"/>
    <w:multiLevelType w:val="singleLevel"/>
    <w:tmpl w:val="3F505712"/>
    <w:lvl w:ilvl="0">
      <w:start w:val="1"/>
      <w:numFmt w:val="decimal"/>
      <w:lvlText w:val="%1."/>
      <w:lvlJc w:val="left"/>
      <w:pPr>
        <w:tabs>
          <w:tab w:val="num" w:pos="2160"/>
        </w:tabs>
        <w:ind w:left="2160" w:hanging="726"/>
      </w:pPr>
      <w:rPr>
        <w:rFonts w:hint="default"/>
      </w:rPr>
    </w:lvl>
  </w:abstractNum>
  <w:abstractNum w:abstractNumId="46">
    <w:nsid w:val="36517749"/>
    <w:multiLevelType w:val="hybridMultilevel"/>
    <w:tmpl w:val="B574A876"/>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7">
    <w:nsid w:val="38B818BE"/>
    <w:multiLevelType w:val="hybridMultilevel"/>
    <w:tmpl w:val="E990BD4C"/>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8">
    <w:nsid w:val="39A52BEE"/>
    <w:multiLevelType w:val="singleLevel"/>
    <w:tmpl w:val="EE22175C"/>
    <w:lvl w:ilvl="0">
      <w:start w:val="1"/>
      <w:numFmt w:val="lowerLetter"/>
      <w:lvlText w:val="%1."/>
      <w:lvlJc w:val="left"/>
      <w:pPr>
        <w:tabs>
          <w:tab w:val="num" w:pos="2880"/>
        </w:tabs>
        <w:ind w:left="2880" w:hanging="714"/>
      </w:pPr>
      <w:rPr>
        <w:rFonts w:hint="default"/>
      </w:rPr>
    </w:lvl>
  </w:abstractNum>
  <w:abstractNum w:abstractNumId="49">
    <w:nsid w:val="39D01360"/>
    <w:multiLevelType w:val="singleLevel"/>
    <w:tmpl w:val="002AB41A"/>
    <w:lvl w:ilvl="0">
      <w:start w:val="1"/>
      <w:numFmt w:val="decimal"/>
      <w:lvlText w:val="%1."/>
      <w:lvlJc w:val="left"/>
      <w:pPr>
        <w:tabs>
          <w:tab w:val="num" w:pos="2160"/>
        </w:tabs>
        <w:ind w:left="2160" w:hanging="726"/>
      </w:pPr>
      <w:rPr>
        <w:rFonts w:hint="default"/>
      </w:rPr>
    </w:lvl>
  </w:abstractNum>
  <w:abstractNum w:abstractNumId="50">
    <w:nsid w:val="3B5E56F8"/>
    <w:multiLevelType w:val="hybridMultilevel"/>
    <w:tmpl w:val="B6F0A9AC"/>
    <w:lvl w:ilvl="0" w:tplc="1062CA2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1">
    <w:nsid w:val="3B7C3936"/>
    <w:multiLevelType w:val="singleLevel"/>
    <w:tmpl w:val="F45283F2"/>
    <w:lvl w:ilvl="0">
      <w:start w:val="1"/>
      <w:numFmt w:val="upperRoman"/>
      <w:lvlText w:val="%1."/>
      <w:lvlJc w:val="left"/>
      <w:pPr>
        <w:tabs>
          <w:tab w:val="num" w:pos="726"/>
        </w:tabs>
        <w:ind w:left="726" w:hanging="726"/>
      </w:pPr>
      <w:rPr>
        <w:rFonts w:hint="default"/>
      </w:rPr>
    </w:lvl>
  </w:abstractNum>
  <w:abstractNum w:abstractNumId="52">
    <w:nsid w:val="3BFA2E3C"/>
    <w:multiLevelType w:val="hybridMultilevel"/>
    <w:tmpl w:val="2278DD3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nsid w:val="3CA135FF"/>
    <w:multiLevelType w:val="singleLevel"/>
    <w:tmpl w:val="70085FAA"/>
    <w:lvl w:ilvl="0">
      <w:start w:val="1"/>
      <w:numFmt w:val="upperRoman"/>
      <w:lvlText w:val="%1."/>
      <w:lvlJc w:val="left"/>
      <w:pPr>
        <w:tabs>
          <w:tab w:val="num" w:pos="726"/>
        </w:tabs>
        <w:ind w:left="726" w:hanging="726"/>
      </w:pPr>
      <w:rPr>
        <w:rFonts w:hint="default"/>
      </w:rPr>
    </w:lvl>
  </w:abstractNum>
  <w:abstractNum w:abstractNumId="54">
    <w:nsid w:val="3CED104F"/>
    <w:multiLevelType w:val="hybridMultilevel"/>
    <w:tmpl w:val="EACC22B2"/>
    <w:lvl w:ilvl="0" w:tplc="4AAAEBE2">
      <w:start w:val="1"/>
      <w:numFmt w:val="decimal"/>
      <w:lvlText w:val="%1)"/>
      <w:lvlJc w:val="left"/>
      <w:pPr>
        <w:ind w:left="1341" w:hanging="405"/>
      </w:pPr>
      <w:rPr>
        <w:rFonts w:hint="default"/>
      </w:rPr>
    </w:lvl>
    <w:lvl w:ilvl="1" w:tplc="04090019">
      <w:start w:val="1"/>
      <w:numFmt w:val="lowerLetter"/>
      <w:lvlText w:val="%2."/>
      <w:lvlJc w:val="left"/>
      <w:pPr>
        <w:ind w:left="2016" w:hanging="360"/>
      </w:pPr>
    </w:lvl>
    <w:lvl w:ilvl="2" w:tplc="0409001B">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5">
    <w:nsid w:val="3E285530"/>
    <w:multiLevelType w:val="singleLevel"/>
    <w:tmpl w:val="C6F2A93E"/>
    <w:lvl w:ilvl="0">
      <w:start w:val="1"/>
      <w:numFmt w:val="lowerLetter"/>
      <w:lvlText w:val="%1."/>
      <w:lvlJc w:val="left"/>
      <w:pPr>
        <w:tabs>
          <w:tab w:val="num" w:pos="2874"/>
        </w:tabs>
        <w:ind w:left="2874" w:hanging="714"/>
      </w:pPr>
      <w:rPr>
        <w:rFonts w:hint="default"/>
      </w:rPr>
    </w:lvl>
  </w:abstractNum>
  <w:abstractNum w:abstractNumId="56">
    <w:nsid w:val="3E297573"/>
    <w:multiLevelType w:val="singleLevel"/>
    <w:tmpl w:val="376C9850"/>
    <w:lvl w:ilvl="0">
      <w:start w:val="1"/>
      <w:numFmt w:val="decimal"/>
      <w:lvlText w:val="%1."/>
      <w:lvlJc w:val="left"/>
      <w:pPr>
        <w:tabs>
          <w:tab w:val="num" w:pos="2160"/>
        </w:tabs>
        <w:ind w:left="2160" w:hanging="726"/>
      </w:pPr>
      <w:rPr>
        <w:rFonts w:hint="default"/>
      </w:rPr>
    </w:lvl>
  </w:abstractNum>
  <w:abstractNum w:abstractNumId="57">
    <w:nsid w:val="3E8B12B7"/>
    <w:multiLevelType w:val="singleLevel"/>
    <w:tmpl w:val="36083184"/>
    <w:lvl w:ilvl="0">
      <w:start w:val="1"/>
      <w:numFmt w:val="decimal"/>
      <w:lvlText w:val="%1."/>
      <w:lvlJc w:val="left"/>
      <w:pPr>
        <w:tabs>
          <w:tab w:val="num" w:pos="1440"/>
        </w:tabs>
        <w:ind w:left="1440" w:hanging="714"/>
      </w:pPr>
      <w:rPr>
        <w:rFonts w:hint="default"/>
      </w:rPr>
    </w:lvl>
  </w:abstractNum>
  <w:abstractNum w:abstractNumId="58">
    <w:nsid w:val="3F1B35E4"/>
    <w:multiLevelType w:val="hybridMultilevel"/>
    <w:tmpl w:val="BD283FEC"/>
    <w:lvl w:ilvl="0" w:tplc="D70EDC2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3FED23F6"/>
    <w:multiLevelType w:val="singleLevel"/>
    <w:tmpl w:val="BB0EC06E"/>
    <w:lvl w:ilvl="0">
      <w:start w:val="8"/>
      <w:numFmt w:val="decimal"/>
      <w:lvlText w:val="%1."/>
      <w:lvlJc w:val="left"/>
      <w:pPr>
        <w:tabs>
          <w:tab w:val="num" w:pos="2166"/>
        </w:tabs>
        <w:ind w:left="2166" w:hanging="726"/>
      </w:pPr>
      <w:rPr>
        <w:rFonts w:hint="default"/>
      </w:rPr>
    </w:lvl>
  </w:abstractNum>
  <w:abstractNum w:abstractNumId="60">
    <w:nsid w:val="403D236A"/>
    <w:multiLevelType w:val="singleLevel"/>
    <w:tmpl w:val="8C1CA814"/>
    <w:lvl w:ilvl="0">
      <w:start w:val="1"/>
      <w:numFmt w:val="decimal"/>
      <w:lvlText w:val="%1."/>
      <w:lvlJc w:val="left"/>
      <w:pPr>
        <w:tabs>
          <w:tab w:val="num" w:pos="2160"/>
        </w:tabs>
        <w:ind w:left="2160" w:hanging="726"/>
      </w:pPr>
      <w:rPr>
        <w:rFonts w:hint="default"/>
      </w:rPr>
    </w:lvl>
  </w:abstractNum>
  <w:abstractNum w:abstractNumId="61">
    <w:nsid w:val="40496E04"/>
    <w:multiLevelType w:val="singleLevel"/>
    <w:tmpl w:val="D5722144"/>
    <w:lvl w:ilvl="0">
      <w:start w:val="1"/>
      <w:numFmt w:val="decimal"/>
      <w:lvlText w:val="%1."/>
      <w:lvlJc w:val="left"/>
      <w:pPr>
        <w:tabs>
          <w:tab w:val="num" w:pos="2160"/>
        </w:tabs>
        <w:ind w:left="2160" w:hanging="726"/>
      </w:pPr>
      <w:rPr>
        <w:rFonts w:hint="default"/>
      </w:rPr>
    </w:lvl>
  </w:abstractNum>
  <w:abstractNum w:abstractNumId="62">
    <w:nsid w:val="42685190"/>
    <w:multiLevelType w:val="singleLevel"/>
    <w:tmpl w:val="8804A79A"/>
    <w:lvl w:ilvl="0">
      <w:start w:val="1"/>
      <w:numFmt w:val="decimal"/>
      <w:lvlText w:val="%1."/>
      <w:lvlJc w:val="left"/>
      <w:pPr>
        <w:tabs>
          <w:tab w:val="num" w:pos="726"/>
        </w:tabs>
        <w:ind w:left="726" w:hanging="726"/>
      </w:pPr>
      <w:rPr>
        <w:rFonts w:hint="default"/>
      </w:rPr>
    </w:lvl>
  </w:abstractNum>
  <w:abstractNum w:abstractNumId="63">
    <w:nsid w:val="428F34E3"/>
    <w:multiLevelType w:val="hybridMultilevel"/>
    <w:tmpl w:val="2D86D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42B9756C"/>
    <w:multiLevelType w:val="singleLevel"/>
    <w:tmpl w:val="E856E352"/>
    <w:lvl w:ilvl="0">
      <w:start w:val="3"/>
      <w:numFmt w:val="decimal"/>
      <w:lvlText w:val="%1."/>
      <w:lvlJc w:val="left"/>
      <w:pPr>
        <w:tabs>
          <w:tab w:val="num" w:pos="2160"/>
        </w:tabs>
        <w:ind w:left="2160" w:hanging="726"/>
      </w:pPr>
      <w:rPr>
        <w:rFonts w:hint="default"/>
      </w:rPr>
    </w:lvl>
  </w:abstractNum>
  <w:abstractNum w:abstractNumId="65">
    <w:nsid w:val="442B7224"/>
    <w:multiLevelType w:val="hybridMultilevel"/>
    <w:tmpl w:val="1EA63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4469215E"/>
    <w:multiLevelType w:val="singleLevel"/>
    <w:tmpl w:val="7B061BCA"/>
    <w:lvl w:ilvl="0">
      <w:start w:val="1"/>
      <w:numFmt w:val="decimal"/>
      <w:lvlText w:val="%1."/>
      <w:lvlJc w:val="left"/>
      <w:pPr>
        <w:tabs>
          <w:tab w:val="num" w:pos="726"/>
        </w:tabs>
        <w:ind w:left="726" w:hanging="726"/>
      </w:pPr>
      <w:rPr>
        <w:rFonts w:hint="default"/>
      </w:rPr>
    </w:lvl>
  </w:abstractNum>
  <w:abstractNum w:abstractNumId="67">
    <w:nsid w:val="44CD4270"/>
    <w:multiLevelType w:val="singleLevel"/>
    <w:tmpl w:val="2D72DB2E"/>
    <w:lvl w:ilvl="0">
      <w:start w:val="1"/>
      <w:numFmt w:val="decimal"/>
      <w:lvlText w:val="%1."/>
      <w:lvlJc w:val="left"/>
      <w:pPr>
        <w:tabs>
          <w:tab w:val="num" w:pos="726"/>
        </w:tabs>
        <w:ind w:left="726" w:hanging="726"/>
      </w:pPr>
      <w:rPr>
        <w:rFonts w:hint="default"/>
      </w:rPr>
    </w:lvl>
  </w:abstractNum>
  <w:abstractNum w:abstractNumId="68">
    <w:nsid w:val="45EC3D57"/>
    <w:multiLevelType w:val="hybridMultilevel"/>
    <w:tmpl w:val="7772AA9E"/>
    <w:lvl w:ilvl="0" w:tplc="9AC85676">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46014BB5"/>
    <w:multiLevelType w:val="singleLevel"/>
    <w:tmpl w:val="378C44EE"/>
    <w:lvl w:ilvl="0">
      <w:start w:val="1"/>
      <w:numFmt w:val="lowerLetter"/>
      <w:lvlText w:val="%1."/>
      <w:lvlJc w:val="left"/>
      <w:pPr>
        <w:tabs>
          <w:tab w:val="num" w:pos="2880"/>
        </w:tabs>
        <w:ind w:left="2880" w:hanging="714"/>
      </w:pPr>
      <w:rPr>
        <w:rFonts w:hint="default"/>
      </w:rPr>
    </w:lvl>
  </w:abstractNum>
  <w:abstractNum w:abstractNumId="70">
    <w:nsid w:val="467C4B37"/>
    <w:multiLevelType w:val="hybridMultilevel"/>
    <w:tmpl w:val="5F4C64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480C2CEB"/>
    <w:multiLevelType w:val="hybridMultilevel"/>
    <w:tmpl w:val="9724C57A"/>
    <w:lvl w:ilvl="0" w:tplc="8160BF72">
      <w:start w:val="1"/>
      <w:numFmt w:val="bullet"/>
      <w:lvlText w:val=""/>
      <w:lvlPicBulletId w:val="0"/>
      <w:lvlJc w:val="left"/>
      <w:pPr>
        <w:tabs>
          <w:tab w:val="num" w:pos="720"/>
        </w:tabs>
        <w:ind w:left="720" w:hanging="360"/>
      </w:pPr>
      <w:rPr>
        <w:rFonts w:ascii="Symbol" w:hAnsi="Symbol" w:hint="default"/>
        <w:color w:val="auto"/>
      </w:rPr>
    </w:lvl>
    <w:lvl w:ilvl="1" w:tplc="0409000B">
      <w:start w:val="1"/>
      <w:numFmt w:val="bullet"/>
      <w:lvlText w:val=""/>
      <w:lvlJc w:val="left"/>
      <w:pPr>
        <w:tabs>
          <w:tab w:val="num" w:pos="1440"/>
        </w:tabs>
        <w:ind w:left="1440" w:hanging="360"/>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nsid w:val="485F20E6"/>
    <w:multiLevelType w:val="hybridMultilevel"/>
    <w:tmpl w:val="46F6A62A"/>
    <w:lvl w:ilvl="0" w:tplc="A65E00EA">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3814EA4C">
      <w:start w:val="1"/>
      <w:numFmt w:val="lowerLetter"/>
      <w:pStyle w:val="Heading7"/>
      <w:lvlText w:val="%2)"/>
      <w:lvlJc w:val="left"/>
      <w:pPr>
        <w:ind w:left="1440" w:hanging="360"/>
      </w:pPr>
      <w:rPr>
        <w:rFonts w:ascii="Times New Roman" w:eastAsia="Times New Roman" w:hAnsi="Times New Roman" w:cs="Times New Roman"/>
      </w:rPr>
    </w:lvl>
    <w:lvl w:ilvl="2" w:tplc="9D60DD14">
      <w:start w:val="1"/>
      <w:numFmt w:val="lowerLetter"/>
      <w:lvlText w:val="%3."/>
      <w:lvlJc w:val="left"/>
      <w:pPr>
        <w:ind w:left="2700" w:hanging="720"/>
      </w:pPr>
      <w:rPr>
        <w:rFonts w:hint="default"/>
      </w:rPr>
    </w:lvl>
    <w:lvl w:ilvl="3" w:tplc="3998E9C8">
      <w:start w:val="1"/>
      <w:numFmt w:val="upperRoman"/>
      <w:lvlText w:val="%4."/>
      <w:lvlJc w:val="left"/>
      <w:pPr>
        <w:ind w:left="3240" w:hanging="720"/>
      </w:pPr>
      <w:rPr>
        <w:rFonts w:hint="default"/>
      </w:rPr>
    </w:lvl>
    <w:lvl w:ilvl="4" w:tplc="EF809D1A"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4A0A384C"/>
    <w:multiLevelType w:val="hybridMultilevel"/>
    <w:tmpl w:val="D6C284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4">
    <w:nsid w:val="4A5B474B"/>
    <w:multiLevelType w:val="hybridMultilevel"/>
    <w:tmpl w:val="7C4018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5">
    <w:nsid w:val="4B9566ED"/>
    <w:multiLevelType w:val="singleLevel"/>
    <w:tmpl w:val="DCA2F0E0"/>
    <w:lvl w:ilvl="0">
      <w:start w:val="2"/>
      <w:numFmt w:val="upperLetter"/>
      <w:lvlText w:val="%1."/>
      <w:lvlJc w:val="left"/>
      <w:pPr>
        <w:tabs>
          <w:tab w:val="num" w:pos="1434"/>
        </w:tabs>
        <w:ind w:left="1434" w:hanging="714"/>
      </w:pPr>
      <w:rPr>
        <w:rFonts w:hint="default"/>
      </w:rPr>
    </w:lvl>
  </w:abstractNum>
  <w:abstractNum w:abstractNumId="76">
    <w:nsid w:val="4CD547D3"/>
    <w:multiLevelType w:val="singleLevel"/>
    <w:tmpl w:val="5692B8C6"/>
    <w:lvl w:ilvl="0">
      <w:start w:val="1"/>
      <w:numFmt w:val="decimal"/>
      <w:lvlText w:val="%1."/>
      <w:lvlJc w:val="left"/>
      <w:pPr>
        <w:tabs>
          <w:tab w:val="num" w:pos="2166"/>
        </w:tabs>
        <w:ind w:left="2166" w:hanging="726"/>
      </w:pPr>
      <w:rPr>
        <w:rFonts w:hint="default"/>
      </w:rPr>
    </w:lvl>
  </w:abstractNum>
  <w:abstractNum w:abstractNumId="77">
    <w:nsid w:val="4DD82309"/>
    <w:multiLevelType w:val="singleLevel"/>
    <w:tmpl w:val="752E009E"/>
    <w:lvl w:ilvl="0">
      <w:start w:val="1"/>
      <w:numFmt w:val="upperLetter"/>
      <w:lvlText w:val="%1."/>
      <w:lvlJc w:val="left"/>
      <w:pPr>
        <w:tabs>
          <w:tab w:val="num" w:pos="1440"/>
        </w:tabs>
        <w:ind w:left="1440" w:hanging="714"/>
      </w:pPr>
      <w:rPr>
        <w:rFonts w:hint="default"/>
      </w:rPr>
    </w:lvl>
  </w:abstractNum>
  <w:abstractNum w:abstractNumId="78">
    <w:nsid w:val="4E8F0A91"/>
    <w:multiLevelType w:val="singleLevel"/>
    <w:tmpl w:val="122A52CC"/>
    <w:lvl w:ilvl="0">
      <w:start w:val="1"/>
      <w:numFmt w:val="lowerLetter"/>
      <w:lvlText w:val="%1."/>
      <w:lvlJc w:val="left"/>
      <w:pPr>
        <w:tabs>
          <w:tab w:val="num" w:pos="2880"/>
        </w:tabs>
        <w:ind w:left="2880" w:hanging="714"/>
      </w:pPr>
      <w:rPr>
        <w:rFonts w:hint="default"/>
      </w:rPr>
    </w:lvl>
  </w:abstractNum>
  <w:abstractNum w:abstractNumId="79">
    <w:nsid w:val="4EFF6505"/>
    <w:multiLevelType w:val="singleLevel"/>
    <w:tmpl w:val="6D8649D8"/>
    <w:lvl w:ilvl="0">
      <w:start w:val="1"/>
      <w:numFmt w:val="decimal"/>
      <w:lvlText w:val="%1."/>
      <w:lvlJc w:val="left"/>
      <w:pPr>
        <w:tabs>
          <w:tab w:val="num" w:pos="2228"/>
        </w:tabs>
        <w:ind w:left="2228" w:hanging="794"/>
      </w:pPr>
      <w:rPr>
        <w:rFonts w:hint="default"/>
      </w:rPr>
    </w:lvl>
  </w:abstractNum>
  <w:abstractNum w:abstractNumId="80">
    <w:nsid w:val="50ED536B"/>
    <w:multiLevelType w:val="hybridMultilevel"/>
    <w:tmpl w:val="C65A18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nsid w:val="51416819"/>
    <w:multiLevelType w:val="hybridMultilevel"/>
    <w:tmpl w:val="9CBA2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2">
    <w:nsid w:val="518C2C92"/>
    <w:multiLevelType w:val="singleLevel"/>
    <w:tmpl w:val="508EEA1A"/>
    <w:lvl w:ilvl="0">
      <w:start w:val="1"/>
      <w:numFmt w:val="upperLetter"/>
      <w:lvlText w:val="%1."/>
      <w:lvlJc w:val="left"/>
      <w:pPr>
        <w:tabs>
          <w:tab w:val="num" w:pos="1440"/>
        </w:tabs>
        <w:ind w:left="1440" w:hanging="714"/>
      </w:pPr>
      <w:rPr>
        <w:rFonts w:hint="default"/>
      </w:rPr>
    </w:lvl>
  </w:abstractNum>
  <w:abstractNum w:abstractNumId="83">
    <w:nsid w:val="526E0F75"/>
    <w:multiLevelType w:val="singleLevel"/>
    <w:tmpl w:val="5B1C9D26"/>
    <w:lvl w:ilvl="0">
      <w:start w:val="1"/>
      <w:numFmt w:val="lowerLetter"/>
      <w:lvlText w:val="%1."/>
      <w:lvlJc w:val="left"/>
      <w:pPr>
        <w:tabs>
          <w:tab w:val="num" w:pos="2880"/>
        </w:tabs>
        <w:ind w:left="2880" w:hanging="714"/>
      </w:pPr>
      <w:rPr>
        <w:rFonts w:hint="default"/>
      </w:rPr>
    </w:lvl>
  </w:abstractNum>
  <w:abstractNum w:abstractNumId="84">
    <w:nsid w:val="52EC6634"/>
    <w:multiLevelType w:val="singleLevel"/>
    <w:tmpl w:val="36B63638"/>
    <w:lvl w:ilvl="0">
      <w:start w:val="1"/>
      <w:numFmt w:val="decimal"/>
      <w:lvlText w:val="%1."/>
      <w:lvlJc w:val="left"/>
      <w:pPr>
        <w:tabs>
          <w:tab w:val="num" w:pos="2166"/>
        </w:tabs>
        <w:ind w:left="2166" w:hanging="726"/>
      </w:pPr>
      <w:rPr>
        <w:rFonts w:hint="default"/>
      </w:rPr>
    </w:lvl>
  </w:abstractNum>
  <w:abstractNum w:abstractNumId="85">
    <w:nsid w:val="531340FA"/>
    <w:multiLevelType w:val="singleLevel"/>
    <w:tmpl w:val="DD326EF4"/>
    <w:lvl w:ilvl="0">
      <w:start w:val="1"/>
      <w:numFmt w:val="decimal"/>
      <w:lvlText w:val="%1."/>
      <w:lvlJc w:val="left"/>
      <w:pPr>
        <w:tabs>
          <w:tab w:val="num" w:pos="2166"/>
        </w:tabs>
        <w:ind w:left="2166" w:hanging="726"/>
      </w:pPr>
      <w:rPr>
        <w:rFonts w:hint="default"/>
      </w:rPr>
    </w:lvl>
  </w:abstractNum>
  <w:abstractNum w:abstractNumId="86">
    <w:nsid w:val="531E6EB4"/>
    <w:multiLevelType w:val="multilevel"/>
    <w:tmpl w:val="8AECF59E"/>
    <w:lvl w:ilvl="0">
      <w:start w:val="4"/>
      <w:numFmt w:val="decimal"/>
      <w:lvlText w:val="%1."/>
      <w:lvlJc w:val="left"/>
      <w:pPr>
        <w:tabs>
          <w:tab w:val="num" w:pos="1440"/>
        </w:tabs>
        <w:ind w:left="1440" w:hanging="714"/>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7">
    <w:nsid w:val="53646718"/>
    <w:multiLevelType w:val="singleLevel"/>
    <w:tmpl w:val="AFCCB100"/>
    <w:lvl w:ilvl="0">
      <w:start w:val="2"/>
      <w:numFmt w:val="upperLetter"/>
      <w:lvlText w:val=""/>
      <w:lvlJc w:val="left"/>
      <w:pPr>
        <w:tabs>
          <w:tab w:val="num" w:pos="360"/>
        </w:tabs>
        <w:ind w:left="360" w:hanging="360"/>
      </w:pPr>
      <w:rPr>
        <w:rFonts w:ascii="Times New Roman" w:hAnsi="Times New Roman" w:hint="default"/>
      </w:rPr>
    </w:lvl>
  </w:abstractNum>
  <w:abstractNum w:abstractNumId="88">
    <w:nsid w:val="548C58B4"/>
    <w:multiLevelType w:val="hybridMultilevel"/>
    <w:tmpl w:val="341A347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9">
    <w:nsid w:val="56653BF5"/>
    <w:multiLevelType w:val="hybridMultilevel"/>
    <w:tmpl w:val="96665414"/>
    <w:lvl w:ilvl="0" w:tplc="BFE8E1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nsid w:val="56A07C82"/>
    <w:multiLevelType w:val="hybridMultilevel"/>
    <w:tmpl w:val="E2521D22"/>
    <w:lvl w:ilvl="0" w:tplc="8B3ABC9A">
      <w:start w:val="1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nsid w:val="572C7CA6"/>
    <w:multiLevelType w:val="hybridMultilevel"/>
    <w:tmpl w:val="BDAC227E"/>
    <w:lvl w:ilvl="0" w:tplc="7E46A926">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57F93809"/>
    <w:multiLevelType w:val="hybridMultilevel"/>
    <w:tmpl w:val="3E5CC3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3">
    <w:nsid w:val="584B01CF"/>
    <w:multiLevelType w:val="singleLevel"/>
    <w:tmpl w:val="1DA0DC48"/>
    <w:lvl w:ilvl="0">
      <w:start w:val="1"/>
      <w:numFmt w:val="lowerLetter"/>
      <w:lvlText w:val="%1."/>
      <w:lvlJc w:val="left"/>
      <w:pPr>
        <w:tabs>
          <w:tab w:val="num" w:pos="2880"/>
        </w:tabs>
        <w:ind w:left="2880" w:hanging="714"/>
      </w:pPr>
      <w:rPr>
        <w:rFonts w:hint="default"/>
      </w:rPr>
    </w:lvl>
  </w:abstractNum>
  <w:abstractNum w:abstractNumId="94">
    <w:nsid w:val="58521559"/>
    <w:multiLevelType w:val="hybridMultilevel"/>
    <w:tmpl w:val="B12EB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5BDE22A8"/>
    <w:multiLevelType w:val="singleLevel"/>
    <w:tmpl w:val="76D43104"/>
    <w:lvl w:ilvl="0">
      <w:start w:val="1"/>
      <w:numFmt w:val="decimal"/>
      <w:lvlText w:val="%1."/>
      <w:lvlJc w:val="left"/>
      <w:pPr>
        <w:tabs>
          <w:tab w:val="num" w:pos="2166"/>
        </w:tabs>
        <w:ind w:left="2166" w:hanging="726"/>
      </w:pPr>
      <w:rPr>
        <w:rFonts w:hint="default"/>
        <w:b w:val="0"/>
      </w:rPr>
    </w:lvl>
  </w:abstractNum>
  <w:abstractNum w:abstractNumId="96">
    <w:nsid w:val="5C0043D3"/>
    <w:multiLevelType w:val="singleLevel"/>
    <w:tmpl w:val="642C7E32"/>
    <w:lvl w:ilvl="0">
      <w:start w:val="1"/>
      <w:numFmt w:val="lowerLetter"/>
      <w:lvlText w:val="%1."/>
      <w:lvlJc w:val="left"/>
      <w:pPr>
        <w:tabs>
          <w:tab w:val="num" w:pos="2160"/>
        </w:tabs>
        <w:ind w:left="2160" w:hanging="726"/>
      </w:pPr>
      <w:rPr>
        <w:rFonts w:hint="default"/>
      </w:rPr>
    </w:lvl>
  </w:abstractNum>
  <w:abstractNum w:abstractNumId="97">
    <w:nsid w:val="5D7B1406"/>
    <w:multiLevelType w:val="hybridMultilevel"/>
    <w:tmpl w:val="D6E80D56"/>
    <w:lvl w:ilvl="0" w:tplc="FFFFFFFF">
      <w:start w:val="1"/>
      <w:numFmt w:val="bullet"/>
      <w:lvlText w:val=""/>
      <w:lvlJc w:val="left"/>
      <w:pPr>
        <w:tabs>
          <w:tab w:val="num" w:pos="1080"/>
        </w:tabs>
        <w:ind w:left="1080" w:hanging="360"/>
      </w:pPr>
      <w:rPr>
        <w:rFonts w:ascii="Symbol" w:hAnsi="Symbol" w:hint="default"/>
        <w:color w:val="auto"/>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98">
    <w:nsid w:val="5DA131BA"/>
    <w:multiLevelType w:val="hybridMultilevel"/>
    <w:tmpl w:val="EB58411E"/>
    <w:lvl w:ilvl="0" w:tplc="04090001">
      <w:start w:val="1"/>
      <w:numFmt w:val="bullet"/>
      <w:lvlText w:val=""/>
      <w:lvlJc w:val="left"/>
      <w:pPr>
        <w:tabs>
          <w:tab w:val="num" w:pos="2057"/>
        </w:tabs>
        <w:ind w:left="2057" w:hanging="360"/>
      </w:pPr>
      <w:rPr>
        <w:rFonts w:ascii="Symbol" w:hAnsi="Symbol" w:hint="default"/>
      </w:rPr>
    </w:lvl>
    <w:lvl w:ilvl="1" w:tplc="04090003" w:tentative="1">
      <w:start w:val="1"/>
      <w:numFmt w:val="bullet"/>
      <w:lvlText w:val="o"/>
      <w:lvlJc w:val="left"/>
      <w:pPr>
        <w:tabs>
          <w:tab w:val="num" w:pos="2777"/>
        </w:tabs>
        <w:ind w:left="2777" w:hanging="360"/>
      </w:pPr>
      <w:rPr>
        <w:rFonts w:ascii="Courier New" w:hAnsi="Courier New" w:cs="Courier New" w:hint="default"/>
      </w:rPr>
    </w:lvl>
    <w:lvl w:ilvl="2" w:tplc="04090005" w:tentative="1">
      <w:start w:val="1"/>
      <w:numFmt w:val="bullet"/>
      <w:lvlText w:val=""/>
      <w:lvlJc w:val="left"/>
      <w:pPr>
        <w:tabs>
          <w:tab w:val="num" w:pos="3497"/>
        </w:tabs>
        <w:ind w:left="3497" w:hanging="360"/>
      </w:pPr>
      <w:rPr>
        <w:rFonts w:ascii="Wingdings" w:hAnsi="Wingdings" w:hint="default"/>
      </w:rPr>
    </w:lvl>
    <w:lvl w:ilvl="3" w:tplc="04090001" w:tentative="1">
      <w:start w:val="1"/>
      <w:numFmt w:val="bullet"/>
      <w:lvlText w:val=""/>
      <w:lvlJc w:val="left"/>
      <w:pPr>
        <w:tabs>
          <w:tab w:val="num" w:pos="4217"/>
        </w:tabs>
        <w:ind w:left="4217" w:hanging="360"/>
      </w:pPr>
      <w:rPr>
        <w:rFonts w:ascii="Symbol" w:hAnsi="Symbol" w:hint="default"/>
      </w:rPr>
    </w:lvl>
    <w:lvl w:ilvl="4" w:tplc="04090003" w:tentative="1">
      <w:start w:val="1"/>
      <w:numFmt w:val="bullet"/>
      <w:lvlText w:val="o"/>
      <w:lvlJc w:val="left"/>
      <w:pPr>
        <w:tabs>
          <w:tab w:val="num" w:pos="4937"/>
        </w:tabs>
        <w:ind w:left="4937" w:hanging="360"/>
      </w:pPr>
      <w:rPr>
        <w:rFonts w:ascii="Courier New" w:hAnsi="Courier New" w:cs="Courier New" w:hint="default"/>
      </w:rPr>
    </w:lvl>
    <w:lvl w:ilvl="5" w:tplc="04090005" w:tentative="1">
      <w:start w:val="1"/>
      <w:numFmt w:val="bullet"/>
      <w:lvlText w:val=""/>
      <w:lvlJc w:val="left"/>
      <w:pPr>
        <w:tabs>
          <w:tab w:val="num" w:pos="5657"/>
        </w:tabs>
        <w:ind w:left="5657" w:hanging="360"/>
      </w:pPr>
      <w:rPr>
        <w:rFonts w:ascii="Wingdings" w:hAnsi="Wingdings" w:hint="default"/>
      </w:rPr>
    </w:lvl>
    <w:lvl w:ilvl="6" w:tplc="04090001" w:tentative="1">
      <w:start w:val="1"/>
      <w:numFmt w:val="bullet"/>
      <w:lvlText w:val=""/>
      <w:lvlJc w:val="left"/>
      <w:pPr>
        <w:tabs>
          <w:tab w:val="num" w:pos="6377"/>
        </w:tabs>
        <w:ind w:left="6377" w:hanging="360"/>
      </w:pPr>
      <w:rPr>
        <w:rFonts w:ascii="Symbol" w:hAnsi="Symbol" w:hint="default"/>
      </w:rPr>
    </w:lvl>
    <w:lvl w:ilvl="7" w:tplc="04090003" w:tentative="1">
      <w:start w:val="1"/>
      <w:numFmt w:val="bullet"/>
      <w:lvlText w:val="o"/>
      <w:lvlJc w:val="left"/>
      <w:pPr>
        <w:tabs>
          <w:tab w:val="num" w:pos="7097"/>
        </w:tabs>
        <w:ind w:left="7097" w:hanging="360"/>
      </w:pPr>
      <w:rPr>
        <w:rFonts w:ascii="Courier New" w:hAnsi="Courier New" w:cs="Courier New" w:hint="default"/>
      </w:rPr>
    </w:lvl>
    <w:lvl w:ilvl="8" w:tplc="04090005" w:tentative="1">
      <w:start w:val="1"/>
      <w:numFmt w:val="bullet"/>
      <w:lvlText w:val=""/>
      <w:lvlJc w:val="left"/>
      <w:pPr>
        <w:tabs>
          <w:tab w:val="num" w:pos="7817"/>
        </w:tabs>
        <w:ind w:left="7817" w:hanging="360"/>
      </w:pPr>
      <w:rPr>
        <w:rFonts w:ascii="Wingdings" w:hAnsi="Wingdings" w:hint="default"/>
      </w:rPr>
    </w:lvl>
  </w:abstractNum>
  <w:abstractNum w:abstractNumId="99">
    <w:nsid w:val="5E245B76"/>
    <w:multiLevelType w:val="singleLevel"/>
    <w:tmpl w:val="12162D5C"/>
    <w:lvl w:ilvl="0">
      <w:start w:val="1"/>
      <w:numFmt w:val="decimal"/>
      <w:lvlText w:val="%1."/>
      <w:lvlJc w:val="left"/>
      <w:pPr>
        <w:tabs>
          <w:tab w:val="num" w:pos="2166"/>
        </w:tabs>
        <w:ind w:left="2166" w:hanging="726"/>
      </w:pPr>
      <w:rPr>
        <w:rFonts w:hint="default"/>
      </w:rPr>
    </w:lvl>
  </w:abstractNum>
  <w:abstractNum w:abstractNumId="100">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101">
    <w:nsid w:val="5F381FBB"/>
    <w:multiLevelType w:val="singleLevel"/>
    <w:tmpl w:val="EB1AFEB2"/>
    <w:lvl w:ilvl="0">
      <w:start w:val="1"/>
      <w:numFmt w:val="lowerLetter"/>
      <w:lvlText w:val="%1."/>
      <w:lvlJc w:val="left"/>
      <w:pPr>
        <w:tabs>
          <w:tab w:val="num" w:pos="2880"/>
        </w:tabs>
        <w:ind w:left="2880" w:hanging="714"/>
      </w:pPr>
      <w:rPr>
        <w:rFonts w:hint="default"/>
      </w:rPr>
    </w:lvl>
  </w:abstractNum>
  <w:abstractNum w:abstractNumId="102">
    <w:nsid w:val="62103928"/>
    <w:multiLevelType w:val="hybridMultilevel"/>
    <w:tmpl w:val="86C6CB1E"/>
    <w:lvl w:ilvl="0" w:tplc="1EF02A20">
      <w:start w:val="4"/>
      <w:numFmt w:val="lowerLetter"/>
      <w:lvlText w:val="%1."/>
      <w:lvlJc w:val="left"/>
      <w:pPr>
        <w:tabs>
          <w:tab w:val="num" w:pos="1008"/>
        </w:tabs>
        <w:ind w:left="1008" w:hanging="360"/>
      </w:pPr>
      <w:rPr>
        <w:rFonts w:hint="default"/>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03">
    <w:nsid w:val="63A4620C"/>
    <w:multiLevelType w:val="singleLevel"/>
    <w:tmpl w:val="55A4C9C2"/>
    <w:lvl w:ilvl="0">
      <w:start w:val="1"/>
      <w:numFmt w:val="lowerLetter"/>
      <w:lvlText w:val="%1."/>
      <w:lvlJc w:val="left"/>
      <w:pPr>
        <w:tabs>
          <w:tab w:val="num" w:pos="2166"/>
        </w:tabs>
        <w:ind w:left="2166" w:hanging="726"/>
      </w:pPr>
      <w:rPr>
        <w:rFonts w:hint="default"/>
      </w:rPr>
    </w:lvl>
  </w:abstractNum>
  <w:abstractNum w:abstractNumId="104">
    <w:nsid w:val="63FA32D6"/>
    <w:multiLevelType w:val="hybridMultilevel"/>
    <w:tmpl w:val="FD0E94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640860F2"/>
    <w:multiLevelType w:val="hybridMultilevel"/>
    <w:tmpl w:val="A1A49324"/>
    <w:lvl w:ilvl="0" w:tplc="07A25260">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nsid w:val="64AC5867"/>
    <w:multiLevelType w:val="singleLevel"/>
    <w:tmpl w:val="46360B24"/>
    <w:lvl w:ilvl="0">
      <w:start w:val="1"/>
      <w:numFmt w:val="upperLetter"/>
      <w:lvlText w:val="%1."/>
      <w:lvlJc w:val="left"/>
      <w:pPr>
        <w:tabs>
          <w:tab w:val="num" w:pos="1440"/>
        </w:tabs>
        <w:ind w:left="1440" w:hanging="714"/>
      </w:pPr>
      <w:rPr>
        <w:rFonts w:hint="default"/>
      </w:rPr>
    </w:lvl>
  </w:abstractNum>
  <w:abstractNum w:abstractNumId="107">
    <w:nsid w:val="6640750A"/>
    <w:multiLevelType w:val="singleLevel"/>
    <w:tmpl w:val="0409000F"/>
    <w:lvl w:ilvl="0">
      <w:start w:val="1"/>
      <w:numFmt w:val="decimal"/>
      <w:lvlText w:val="%1."/>
      <w:lvlJc w:val="left"/>
      <w:pPr>
        <w:tabs>
          <w:tab w:val="num" w:pos="1086"/>
        </w:tabs>
        <w:ind w:left="1086" w:hanging="360"/>
      </w:pPr>
      <w:rPr>
        <w:rFonts w:hint="default"/>
      </w:rPr>
    </w:lvl>
  </w:abstractNum>
  <w:abstractNum w:abstractNumId="108">
    <w:nsid w:val="683C0E9C"/>
    <w:multiLevelType w:val="singleLevel"/>
    <w:tmpl w:val="74A8CA50"/>
    <w:lvl w:ilvl="0">
      <w:start w:val="1"/>
      <w:numFmt w:val="decimal"/>
      <w:lvlText w:val="%1."/>
      <w:lvlJc w:val="left"/>
      <w:pPr>
        <w:tabs>
          <w:tab w:val="num" w:pos="726"/>
        </w:tabs>
        <w:ind w:left="726" w:hanging="726"/>
      </w:pPr>
      <w:rPr>
        <w:rFonts w:hint="default"/>
      </w:rPr>
    </w:lvl>
  </w:abstractNum>
  <w:abstractNum w:abstractNumId="109">
    <w:nsid w:val="692156C3"/>
    <w:multiLevelType w:val="hybridMultilevel"/>
    <w:tmpl w:val="9B4071F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0">
    <w:nsid w:val="69BF03DC"/>
    <w:multiLevelType w:val="singleLevel"/>
    <w:tmpl w:val="6DDAD83E"/>
    <w:lvl w:ilvl="0">
      <w:start w:val="1"/>
      <w:numFmt w:val="lowerLetter"/>
      <w:lvlText w:val="%1."/>
      <w:lvlJc w:val="left"/>
      <w:pPr>
        <w:tabs>
          <w:tab w:val="num" w:pos="2880"/>
        </w:tabs>
        <w:ind w:left="2880" w:hanging="714"/>
      </w:pPr>
      <w:rPr>
        <w:rFonts w:hint="default"/>
      </w:rPr>
    </w:lvl>
  </w:abstractNum>
  <w:abstractNum w:abstractNumId="111">
    <w:nsid w:val="6B975010"/>
    <w:multiLevelType w:val="singleLevel"/>
    <w:tmpl w:val="88D84F00"/>
    <w:lvl w:ilvl="0">
      <w:start w:val="2"/>
      <w:numFmt w:val="decimal"/>
      <w:lvlText w:val="%1."/>
      <w:lvlJc w:val="left"/>
      <w:pPr>
        <w:tabs>
          <w:tab w:val="num" w:pos="2166"/>
        </w:tabs>
        <w:ind w:left="2166" w:hanging="726"/>
      </w:pPr>
      <w:rPr>
        <w:rFonts w:hint="default"/>
      </w:rPr>
    </w:lvl>
  </w:abstractNum>
  <w:abstractNum w:abstractNumId="112">
    <w:nsid w:val="6C7A539B"/>
    <w:multiLevelType w:val="singleLevel"/>
    <w:tmpl w:val="74FC6544"/>
    <w:lvl w:ilvl="0">
      <w:start w:val="1"/>
      <w:numFmt w:val="decimal"/>
      <w:lvlText w:val="%1."/>
      <w:lvlJc w:val="left"/>
      <w:pPr>
        <w:tabs>
          <w:tab w:val="num" w:pos="1440"/>
        </w:tabs>
        <w:ind w:left="1440" w:hanging="714"/>
      </w:pPr>
      <w:rPr>
        <w:rFonts w:hint="default"/>
      </w:rPr>
    </w:lvl>
  </w:abstractNum>
  <w:abstractNum w:abstractNumId="113">
    <w:nsid w:val="6D092F1E"/>
    <w:multiLevelType w:val="singleLevel"/>
    <w:tmpl w:val="96607BEC"/>
    <w:lvl w:ilvl="0">
      <w:start w:val="4"/>
      <w:numFmt w:val="decimal"/>
      <w:lvlText w:val="%1."/>
      <w:lvlJc w:val="left"/>
      <w:pPr>
        <w:tabs>
          <w:tab w:val="num" w:pos="1440"/>
        </w:tabs>
        <w:ind w:left="1440" w:hanging="714"/>
      </w:pPr>
      <w:rPr>
        <w:rFonts w:hint="default"/>
      </w:rPr>
    </w:lvl>
  </w:abstractNum>
  <w:abstractNum w:abstractNumId="114">
    <w:nsid w:val="6D2159C7"/>
    <w:multiLevelType w:val="singleLevel"/>
    <w:tmpl w:val="F30EFBA0"/>
    <w:lvl w:ilvl="0">
      <w:start w:val="1"/>
      <w:numFmt w:val="decimal"/>
      <w:lvlText w:val="%1."/>
      <w:lvlJc w:val="left"/>
      <w:pPr>
        <w:tabs>
          <w:tab w:val="num" w:pos="2160"/>
        </w:tabs>
        <w:ind w:left="2160" w:hanging="726"/>
      </w:pPr>
      <w:rPr>
        <w:rFonts w:hint="default"/>
      </w:rPr>
    </w:lvl>
  </w:abstractNum>
  <w:abstractNum w:abstractNumId="115">
    <w:nsid w:val="6D5D6838"/>
    <w:multiLevelType w:val="singleLevel"/>
    <w:tmpl w:val="14401804"/>
    <w:lvl w:ilvl="0">
      <w:start w:val="1"/>
      <w:numFmt w:val="lowerLetter"/>
      <w:lvlText w:val="%1."/>
      <w:lvlJc w:val="left"/>
      <w:pPr>
        <w:tabs>
          <w:tab w:val="num" w:pos="2880"/>
        </w:tabs>
        <w:ind w:left="2880" w:hanging="714"/>
      </w:pPr>
      <w:rPr>
        <w:rFonts w:hint="default"/>
      </w:rPr>
    </w:lvl>
  </w:abstractNum>
  <w:abstractNum w:abstractNumId="116">
    <w:nsid w:val="6E0E6C44"/>
    <w:multiLevelType w:val="hybridMultilevel"/>
    <w:tmpl w:val="734A3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70A124B2"/>
    <w:multiLevelType w:val="singleLevel"/>
    <w:tmpl w:val="E39442EE"/>
    <w:lvl w:ilvl="0">
      <w:start w:val="1"/>
      <w:numFmt w:val="lowerLetter"/>
      <w:lvlText w:val="%1."/>
      <w:lvlJc w:val="left"/>
      <w:pPr>
        <w:tabs>
          <w:tab w:val="num" w:pos="2880"/>
        </w:tabs>
        <w:ind w:left="2880" w:hanging="714"/>
      </w:pPr>
      <w:rPr>
        <w:rFonts w:hint="default"/>
      </w:rPr>
    </w:lvl>
  </w:abstractNum>
  <w:abstractNum w:abstractNumId="118">
    <w:nsid w:val="70FB1098"/>
    <w:multiLevelType w:val="singleLevel"/>
    <w:tmpl w:val="6CA8C5E0"/>
    <w:lvl w:ilvl="0">
      <w:start w:val="1"/>
      <w:numFmt w:val="lowerLetter"/>
      <w:lvlText w:val="%1."/>
      <w:lvlJc w:val="left"/>
      <w:pPr>
        <w:tabs>
          <w:tab w:val="num" w:pos="2166"/>
        </w:tabs>
        <w:ind w:left="2166" w:hanging="726"/>
      </w:pPr>
      <w:rPr>
        <w:rFonts w:ascii="Times New Roman" w:eastAsia="Times New Roman" w:hAnsi="Times New Roman" w:cs="Times New Roman"/>
      </w:rPr>
    </w:lvl>
  </w:abstractNum>
  <w:abstractNum w:abstractNumId="119">
    <w:nsid w:val="718D764A"/>
    <w:multiLevelType w:val="singleLevel"/>
    <w:tmpl w:val="975068CA"/>
    <w:lvl w:ilvl="0">
      <w:start w:val="5"/>
      <w:numFmt w:val="upperLetter"/>
      <w:lvlText w:val="%1."/>
      <w:lvlJc w:val="left"/>
      <w:pPr>
        <w:tabs>
          <w:tab w:val="num" w:pos="1440"/>
        </w:tabs>
        <w:ind w:left="1440" w:hanging="714"/>
      </w:pPr>
      <w:rPr>
        <w:rFonts w:hint="default"/>
      </w:rPr>
    </w:lvl>
  </w:abstractNum>
  <w:abstractNum w:abstractNumId="120">
    <w:nsid w:val="73E14100"/>
    <w:multiLevelType w:val="singleLevel"/>
    <w:tmpl w:val="BB38E9E0"/>
    <w:lvl w:ilvl="0">
      <w:start w:val="1"/>
      <w:numFmt w:val="lowerLetter"/>
      <w:lvlText w:val="%1."/>
      <w:lvlJc w:val="left"/>
      <w:pPr>
        <w:tabs>
          <w:tab w:val="num" w:pos="2880"/>
        </w:tabs>
        <w:ind w:left="2880" w:hanging="714"/>
      </w:pPr>
      <w:rPr>
        <w:rFonts w:hint="default"/>
      </w:rPr>
    </w:lvl>
  </w:abstractNum>
  <w:abstractNum w:abstractNumId="121">
    <w:nsid w:val="742A44E2"/>
    <w:multiLevelType w:val="singleLevel"/>
    <w:tmpl w:val="B2F26C7A"/>
    <w:lvl w:ilvl="0">
      <w:start w:val="1"/>
      <w:numFmt w:val="lowerLetter"/>
      <w:lvlText w:val="%1."/>
      <w:lvlJc w:val="left"/>
      <w:pPr>
        <w:tabs>
          <w:tab w:val="num" w:pos="2166"/>
        </w:tabs>
        <w:ind w:left="2166" w:hanging="726"/>
      </w:pPr>
      <w:rPr>
        <w:rFonts w:hint="default"/>
      </w:rPr>
    </w:lvl>
  </w:abstractNum>
  <w:abstractNum w:abstractNumId="122">
    <w:nsid w:val="74A47D5A"/>
    <w:multiLevelType w:val="singleLevel"/>
    <w:tmpl w:val="83E208BA"/>
    <w:lvl w:ilvl="0">
      <w:start w:val="3"/>
      <w:numFmt w:val="lowerLetter"/>
      <w:lvlText w:val="%1."/>
      <w:lvlJc w:val="left"/>
      <w:pPr>
        <w:tabs>
          <w:tab w:val="num" w:pos="2166"/>
        </w:tabs>
        <w:ind w:left="2166" w:hanging="726"/>
      </w:pPr>
      <w:rPr>
        <w:rFonts w:hint="default"/>
      </w:rPr>
    </w:lvl>
  </w:abstractNum>
  <w:abstractNum w:abstractNumId="123">
    <w:nsid w:val="74B35156"/>
    <w:multiLevelType w:val="hybridMultilevel"/>
    <w:tmpl w:val="3E2EEAA0"/>
    <w:lvl w:ilvl="0" w:tplc="BD88AEEA">
      <w:start w:val="1"/>
      <w:numFmt w:val="upperLetter"/>
      <w:pStyle w:val="Heading3"/>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4">
    <w:nsid w:val="7666089E"/>
    <w:multiLevelType w:val="singleLevel"/>
    <w:tmpl w:val="69D820C2"/>
    <w:lvl w:ilvl="0">
      <w:start w:val="1"/>
      <w:numFmt w:val="decimal"/>
      <w:lvlText w:val="%1."/>
      <w:lvlJc w:val="left"/>
      <w:pPr>
        <w:tabs>
          <w:tab w:val="num" w:pos="1440"/>
        </w:tabs>
        <w:ind w:left="1440" w:hanging="714"/>
      </w:pPr>
      <w:rPr>
        <w:rFonts w:hint="default"/>
      </w:rPr>
    </w:lvl>
  </w:abstractNum>
  <w:abstractNum w:abstractNumId="125">
    <w:nsid w:val="76E50C0B"/>
    <w:multiLevelType w:val="hybridMultilevel"/>
    <w:tmpl w:val="063C9CDA"/>
    <w:lvl w:ilvl="0" w:tplc="89DE9E1A">
      <w:start w:val="1"/>
      <w:numFmt w:val="decimal"/>
      <w:pStyle w:val="Style3"/>
      <w:lvlText w:val="%1."/>
      <w:lvlJc w:val="left"/>
      <w:pPr>
        <w:ind w:left="720" w:hanging="360"/>
      </w:pPr>
      <w:rPr>
        <w:rFonts w:hint="default"/>
      </w:rPr>
    </w:lvl>
    <w:lvl w:ilvl="1" w:tplc="E5B88ADA" w:tentative="1">
      <w:start w:val="1"/>
      <w:numFmt w:val="lowerLetter"/>
      <w:lvlText w:val="%2."/>
      <w:lvlJc w:val="left"/>
      <w:pPr>
        <w:ind w:left="1440" w:hanging="360"/>
      </w:pPr>
    </w:lvl>
    <w:lvl w:ilvl="2" w:tplc="5AD6472C" w:tentative="1">
      <w:start w:val="1"/>
      <w:numFmt w:val="lowerRoman"/>
      <w:lvlText w:val="%3."/>
      <w:lvlJc w:val="right"/>
      <w:pPr>
        <w:ind w:left="2160" w:hanging="180"/>
      </w:pPr>
    </w:lvl>
    <w:lvl w:ilvl="3" w:tplc="ED24230E" w:tentative="1">
      <w:start w:val="1"/>
      <w:numFmt w:val="decimal"/>
      <w:lvlText w:val="%4."/>
      <w:lvlJc w:val="left"/>
      <w:pPr>
        <w:ind w:left="2880" w:hanging="360"/>
      </w:pPr>
    </w:lvl>
    <w:lvl w:ilvl="4" w:tplc="4A146E70" w:tentative="1">
      <w:start w:val="1"/>
      <w:numFmt w:val="lowerLetter"/>
      <w:lvlText w:val="%5."/>
      <w:lvlJc w:val="left"/>
      <w:pPr>
        <w:ind w:left="3600" w:hanging="360"/>
      </w:pPr>
    </w:lvl>
    <w:lvl w:ilvl="5" w:tplc="550E4B62" w:tentative="1">
      <w:start w:val="1"/>
      <w:numFmt w:val="lowerRoman"/>
      <w:lvlText w:val="%6."/>
      <w:lvlJc w:val="right"/>
      <w:pPr>
        <w:ind w:left="4320" w:hanging="180"/>
      </w:pPr>
    </w:lvl>
    <w:lvl w:ilvl="6" w:tplc="4DE229BA" w:tentative="1">
      <w:start w:val="1"/>
      <w:numFmt w:val="decimal"/>
      <w:lvlText w:val="%7."/>
      <w:lvlJc w:val="left"/>
      <w:pPr>
        <w:ind w:left="5040" w:hanging="360"/>
      </w:pPr>
    </w:lvl>
    <w:lvl w:ilvl="7" w:tplc="0DD85CBC" w:tentative="1">
      <w:start w:val="1"/>
      <w:numFmt w:val="lowerLetter"/>
      <w:lvlText w:val="%8."/>
      <w:lvlJc w:val="left"/>
      <w:pPr>
        <w:ind w:left="5760" w:hanging="360"/>
      </w:pPr>
    </w:lvl>
    <w:lvl w:ilvl="8" w:tplc="EF52A688" w:tentative="1">
      <w:start w:val="1"/>
      <w:numFmt w:val="lowerRoman"/>
      <w:lvlText w:val="%9."/>
      <w:lvlJc w:val="right"/>
      <w:pPr>
        <w:ind w:left="6480" w:hanging="180"/>
      </w:pPr>
    </w:lvl>
  </w:abstractNum>
  <w:abstractNum w:abstractNumId="126">
    <w:nsid w:val="76F2771F"/>
    <w:multiLevelType w:val="hybridMultilevel"/>
    <w:tmpl w:val="764A998A"/>
    <w:lvl w:ilvl="0" w:tplc="45D69D48">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27">
    <w:nsid w:val="7789210D"/>
    <w:multiLevelType w:val="singleLevel"/>
    <w:tmpl w:val="3D8A457E"/>
    <w:lvl w:ilvl="0">
      <w:start w:val="1"/>
      <w:numFmt w:val="decimal"/>
      <w:lvlText w:val="%1."/>
      <w:lvlJc w:val="left"/>
      <w:pPr>
        <w:tabs>
          <w:tab w:val="num" w:pos="2166"/>
        </w:tabs>
        <w:ind w:left="2166" w:hanging="726"/>
      </w:pPr>
      <w:rPr>
        <w:rFonts w:hint="default"/>
      </w:rPr>
    </w:lvl>
  </w:abstractNum>
  <w:abstractNum w:abstractNumId="128">
    <w:nsid w:val="77AC640A"/>
    <w:multiLevelType w:val="hybridMultilevel"/>
    <w:tmpl w:val="1BD03C3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9">
    <w:nsid w:val="786C07AB"/>
    <w:multiLevelType w:val="singleLevel"/>
    <w:tmpl w:val="B0CACCC2"/>
    <w:lvl w:ilvl="0">
      <w:start w:val="1"/>
      <w:numFmt w:val="decimal"/>
      <w:lvlText w:val="%1."/>
      <w:lvlJc w:val="left"/>
      <w:pPr>
        <w:tabs>
          <w:tab w:val="num" w:pos="2160"/>
        </w:tabs>
        <w:ind w:left="2160" w:hanging="726"/>
      </w:pPr>
      <w:rPr>
        <w:rFonts w:hint="default"/>
      </w:rPr>
    </w:lvl>
  </w:abstractNum>
  <w:abstractNum w:abstractNumId="130">
    <w:nsid w:val="79190BDD"/>
    <w:multiLevelType w:val="hybridMultilevel"/>
    <w:tmpl w:val="E7CC0B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1">
    <w:nsid w:val="79A20EA0"/>
    <w:multiLevelType w:val="singleLevel"/>
    <w:tmpl w:val="87067958"/>
    <w:lvl w:ilvl="0">
      <w:start w:val="4"/>
      <w:numFmt w:val="decimal"/>
      <w:lvlText w:val=""/>
      <w:lvlJc w:val="left"/>
      <w:pPr>
        <w:tabs>
          <w:tab w:val="num" w:pos="360"/>
        </w:tabs>
        <w:ind w:left="360" w:hanging="360"/>
      </w:pPr>
      <w:rPr>
        <w:rFonts w:ascii="Times New Roman" w:hAnsi="Times New Roman" w:hint="default"/>
      </w:rPr>
    </w:lvl>
  </w:abstractNum>
  <w:abstractNum w:abstractNumId="132">
    <w:nsid w:val="7ACA71F1"/>
    <w:multiLevelType w:val="multilevel"/>
    <w:tmpl w:val="9D0EA8E4"/>
    <w:lvl w:ilvl="0">
      <w:start w:val="1"/>
      <w:numFmt w:val="upperRoman"/>
      <w:pStyle w:val="ListNumber"/>
      <w:lvlText w:val="%1."/>
      <w:lvlJc w:val="left"/>
      <w:pPr>
        <w:tabs>
          <w:tab w:val="num" w:pos="720"/>
        </w:tabs>
        <w:ind w:left="360" w:hanging="360"/>
      </w:pPr>
      <w:rPr>
        <w:rFonts w:ascii="Times New Roman" w:hAnsi="Times New Roman" w:hint="default"/>
        <w:b/>
        <w:i w:val="0"/>
        <w:spacing w:val="20"/>
        <w:sz w:val="28"/>
      </w:rPr>
    </w:lvl>
    <w:lvl w:ilvl="1">
      <w:start w:val="1"/>
      <w:numFmt w:val="decimal"/>
      <w:lvlText w:val="%2."/>
      <w:lvlJc w:val="left"/>
      <w:pPr>
        <w:tabs>
          <w:tab w:val="num" w:pos="1080"/>
        </w:tabs>
        <w:ind w:left="1080" w:hanging="720"/>
      </w:pPr>
      <w:rPr>
        <w:rFonts w:hint="default"/>
      </w:rPr>
    </w:lvl>
    <w:lvl w:ilvl="2">
      <w:start w:val="1"/>
      <w:numFmt w:val="decimal"/>
      <w:lvlText w:val="%3)"/>
      <w:lvlJc w:val="left"/>
      <w:pPr>
        <w:tabs>
          <w:tab w:val="num" w:pos="1440"/>
        </w:tabs>
        <w:ind w:left="1440" w:hanging="720"/>
      </w:pPr>
      <w:rPr>
        <w:rFonts w:hint="default"/>
      </w:rPr>
    </w:lvl>
    <w:lvl w:ilvl="3">
      <w:start w:val="1"/>
      <w:numFmt w:val="decimal"/>
      <w:lvlText w:val="(%4)"/>
      <w:lvlJc w:val="left"/>
      <w:pPr>
        <w:tabs>
          <w:tab w:val="num" w:pos="1800"/>
        </w:tabs>
        <w:ind w:left="1800" w:hanging="720"/>
      </w:pPr>
      <w:rPr>
        <w:rFonts w:hint="default"/>
      </w:rPr>
    </w:lvl>
    <w:lvl w:ilvl="4">
      <w:start w:val="1"/>
      <w:numFmt w:val="lowerLetter"/>
      <w:lvlText w:val="%5)"/>
      <w:lvlJc w:val="left"/>
      <w:pPr>
        <w:tabs>
          <w:tab w:val="num" w:pos="2160"/>
        </w:tabs>
        <w:ind w:left="2160" w:hanging="720"/>
      </w:pPr>
      <w:rPr>
        <w:rFonts w:hint="default"/>
      </w:rPr>
    </w:lvl>
    <w:lvl w:ilvl="5">
      <w:start w:val="1"/>
      <w:numFmt w:val="lowerRoman"/>
      <w:lvlText w:val="(%6)"/>
      <w:lvlJc w:val="left"/>
      <w:pPr>
        <w:tabs>
          <w:tab w:val="num" w:pos="2520"/>
        </w:tabs>
        <w:ind w:left="2520" w:hanging="720"/>
      </w:pPr>
      <w:rPr>
        <w:rFonts w:hint="default"/>
      </w:rPr>
    </w:lvl>
    <w:lvl w:ilvl="6">
      <w:start w:val="1"/>
      <w:numFmt w:val="lowerLetter"/>
      <w:lvlText w:val="(%7)"/>
      <w:lvlJc w:val="left"/>
      <w:pPr>
        <w:tabs>
          <w:tab w:val="num" w:pos="2880"/>
        </w:tabs>
        <w:ind w:left="2880" w:hanging="72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3">
    <w:nsid w:val="7B583CC9"/>
    <w:multiLevelType w:val="singleLevel"/>
    <w:tmpl w:val="62724250"/>
    <w:lvl w:ilvl="0">
      <w:start w:val="4"/>
      <w:numFmt w:val="upperLetter"/>
      <w:lvlText w:val="%1."/>
      <w:lvlJc w:val="left"/>
      <w:pPr>
        <w:tabs>
          <w:tab w:val="num" w:pos="1434"/>
        </w:tabs>
        <w:ind w:left="1434" w:hanging="714"/>
      </w:pPr>
      <w:rPr>
        <w:rFonts w:hint="default"/>
      </w:rPr>
    </w:lvl>
  </w:abstractNum>
  <w:abstractNum w:abstractNumId="134">
    <w:nsid w:val="7C3E16D0"/>
    <w:multiLevelType w:val="multilevel"/>
    <w:tmpl w:val="13DA0140"/>
    <w:lvl w:ilvl="0">
      <w:start w:val="1"/>
      <w:numFmt w:val="upperRoman"/>
      <w:lvlText w:val="%1."/>
      <w:lvlJc w:val="left"/>
      <w:pPr>
        <w:tabs>
          <w:tab w:val="num" w:pos="720"/>
        </w:tabs>
        <w:ind w:left="360" w:hanging="360"/>
      </w:pPr>
    </w:lvl>
    <w:lvl w:ilvl="1">
      <w:start w:val="1"/>
      <w:numFmt w:val="decimal"/>
      <w:lvlText w:val="%2."/>
      <w:lvlJc w:val="left"/>
      <w:pPr>
        <w:tabs>
          <w:tab w:val="num" w:pos="720"/>
        </w:tabs>
        <w:ind w:left="720" w:hanging="360"/>
      </w:pPr>
    </w:lvl>
    <w:lvl w:ilvl="2">
      <w:start w:val="1"/>
      <w:numFmt w:val="upperLetter"/>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lowerRoman"/>
      <w:lvlText w:val="%7."/>
      <w:lvlJc w:val="left"/>
      <w:pPr>
        <w:tabs>
          <w:tab w:val="num" w:pos="3096"/>
        </w:tabs>
        <w:ind w:left="2520" w:hanging="144"/>
      </w:p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5">
    <w:nsid w:val="7D1976CD"/>
    <w:multiLevelType w:val="singleLevel"/>
    <w:tmpl w:val="CD4C97A6"/>
    <w:lvl w:ilvl="0">
      <w:start w:val="1"/>
      <w:numFmt w:val="upperLetter"/>
      <w:lvlText w:val="%1."/>
      <w:lvlJc w:val="left"/>
      <w:pPr>
        <w:tabs>
          <w:tab w:val="num" w:pos="1086"/>
        </w:tabs>
        <w:ind w:left="1086" w:hanging="360"/>
      </w:pPr>
      <w:rPr>
        <w:rFonts w:hint="default"/>
      </w:rPr>
    </w:lvl>
  </w:abstractNum>
  <w:abstractNum w:abstractNumId="136">
    <w:nsid w:val="7D6D15DE"/>
    <w:multiLevelType w:val="singleLevel"/>
    <w:tmpl w:val="29F28A3C"/>
    <w:lvl w:ilvl="0">
      <w:start w:val="1"/>
      <w:numFmt w:val="decimal"/>
      <w:lvlText w:val="%1."/>
      <w:lvlJc w:val="left"/>
      <w:pPr>
        <w:tabs>
          <w:tab w:val="num" w:pos="2166"/>
        </w:tabs>
        <w:ind w:left="2166" w:hanging="726"/>
      </w:pPr>
      <w:rPr>
        <w:rFonts w:hint="default"/>
      </w:rPr>
    </w:lvl>
  </w:abstractNum>
  <w:abstractNum w:abstractNumId="137">
    <w:nsid w:val="7FE2513B"/>
    <w:multiLevelType w:val="hybridMultilevel"/>
    <w:tmpl w:val="7980BCBC"/>
    <w:lvl w:ilvl="0" w:tplc="068EECE6">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38">
    <w:nsid w:val="7FF4771F"/>
    <w:multiLevelType w:val="hybridMultilevel"/>
    <w:tmpl w:val="802CB208"/>
    <w:lvl w:ilvl="0" w:tplc="43B25912">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0"/>
  </w:num>
  <w:num w:numId="2">
    <w:abstractNumId w:val="31"/>
  </w:num>
  <w:num w:numId="3">
    <w:abstractNumId w:val="125"/>
  </w:num>
  <w:num w:numId="4">
    <w:abstractNumId w:val="18"/>
  </w:num>
  <w:num w:numId="5">
    <w:abstractNumId w:val="91"/>
  </w:num>
  <w:num w:numId="6">
    <w:abstractNumId w:val="10"/>
  </w:num>
  <w:num w:numId="7">
    <w:abstractNumId w:val="123"/>
  </w:num>
  <w:num w:numId="8">
    <w:abstractNumId w:val="137"/>
    <w:lvlOverride w:ilvl="0">
      <w:startOverride w:val="1"/>
    </w:lvlOverride>
  </w:num>
  <w:num w:numId="9">
    <w:abstractNumId w:val="46"/>
    <w:lvlOverride w:ilvl="0">
      <w:startOverride w:val="1"/>
    </w:lvlOverride>
  </w:num>
  <w:num w:numId="10">
    <w:abstractNumId w:val="72"/>
  </w:num>
  <w:num w:numId="11">
    <w:abstractNumId w:val="89"/>
  </w:num>
  <w:num w:numId="12">
    <w:abstractNumId w:val="43"/>
  </w:num>
  <w:num w:numId="13">
    <w:abstractNumId w:val="128"/>
  </w:num>
  <w:num w:numId="14">
    <w:abstractNumId w:val="88"/>
  </w:num>
  <w:num w:numId="15">
    <w:abstractNumId w:val="17"/>
  </w:num>
  <w:num w:numId="16">
    <w:abstractNumId w:val="24"/>
  </w:num>
  <w:num w:numId="17">
    <w:abstractNumId w:val="29"/>
  </w:num>
  <w:num w:numId="18">
    <w:abstractNumId w:val="68"/>
  </w:num>
  <w:num w:numId="19">
    <w:abstractNumId w:val="105"/>
  </w:num>
  <w:num w:numId="20">
    <w:abstractNumId w:val="33"/>
  </w:num>
  <w:num w:numId="21">
    <w:abstractNumId w:val="23"/>
  </w:num>
  <w:num w:numId="22">
    <w:abstractNumId w:val="138"/>
  </w:num>
  <w:num w:numId="23">
    <w:abstractNumId w:val="53"/>
  </w:num>
  <w:num w:numId="24">
    <w:abstractNumId w:val="122"/>
  </w:num>
  <w:num w:numId="25">
    <w:abstractNumId w:val="27"/>
  </w:num>
  <w:num w:numId="26">
    <w:abstractNumId w:val="35"/>
  </w:num>
  <w:num w:numId="27">
    <w:abstractNumId w:val="37"/>
  </w:num>
  <w:num w:numId="28">
    <w:abstractNumId w:val="116"/>
  </w:num>
  <w:num w:numId="29">
    <w:abstractNumId w:val="86"/>
  </w:num>
  <w:num w:numId="30">
    <w:abstractNumId w:val="50"/>
  </w:num>
  <w:num w:numId="31">
    <w:abstractNumId w:val="90"/>
  </w:num>
  <w:num w:numId="32">
    <w:abstractNumId w:val="25"/>
  </w:num>
  <w:num w:numId="33">
    <w:abstractNumId w:val="75"/>
  </w:num>
  <w:num w:numId="34">
    <w:abstractNumId w:val="45"/>
  </w:num>
  <w:num w:numId="35">
    <w:abstractNumId w:val="82"/>
  </w:num>
  <w:num w:numId="36">
    <w:abstractNumId w:val="85"/>
  </w:num>
  <w:num w:numId="37">
    <w:abstractNumId w:val="131"/>
  </w:num>
  <w:num w:numId="38">
    <w:abstractNumId w:val="76"/>
  </w:num>
  <w:num w:numId="39">
    <w:abstractNumId w:val="62"/>
  </w:num>
  <w:num w:numId="40">
    <w:abstractNumId w:val="51"/>
  </w:num>
  <w:num w:numId="41">
    <w:abstractNumId w:val="78"/>
  </w:num>
  <w:num w:numId="42">
    <w:abstractNumId w:val="99"/>
  </w:num>
  <w:num w:numId="43">
    <w:abstractNumId w:val="38"/>
  </w:num>
  <w:num w:numId="44">
    <w:abstractNumId w:val="133"/>
  </w:num>
  <w:num w:numId="45">
    <w:abstractNumId w:val="67"/>
  </w:num>
  <w:num w:numId="46">
    <w:abstractNumId w:val="64"/>
  </w:num>
  <w:num w:numId="47">
    <w:abstractNumId w:val="73"/>
  </w:num>
  <w:num w:numId="48">
    <w:abstractNumId w:val="12"/>
  </w:num>
  <w:num w:numId="49">
    <w:abstractNumId w:val="103"/>
  </w:num>
  <w:num w:numId="50">
    <w:abstractNumId w:val="96"/>
  </w:num>
  <w:num w:numId="51">
    <w:abstractNumId w:val="121"/>
  </w:num>
  <w:num w:numId="52">
    <w:abstractNumId w:val="113"/>
  </w:num>
  <w:num w:numId="53">
    <w:abstractNumId w:val="66"/>
  </w:num>
  <w:num w:numId="54">
    <w:abstractNumId w:val="2"/>
  </w:num>
  <w:num w:numId="55">
    <w:abstractNumId w:val="39"/>
  </w:num>
  <w:num w:numId="56">
    <w:abstractNumId w:val="11"/>
  </w:num>
  <w:num w:numId="57">
    <w:abstractNumId w:val="65"/>
  </w:num>
  <w:num w:numId="58">
    <w:abstractNumId w:val="106"/>
  </w:num>
  <w:num w:numId="59">
    <w:abstractNumId w:val="95"/>
  </w:num>
  <w:num w:numId="60">
    <w:abstractNumId w:val="84"/>
  </w:num>
  <w:num w:numId="61">
    <w:abstractNumId w:val="61"/>
  </w:num>
  <w:num w:numId="62">
    <w:abstractNumId w:val="60"/>
  </w:num>
  <w:num w:numId="63">
    <w:abstractNumId w:val="79"/>
  </w:num>
  <w:num w:numId="64">
    <w:abstractNumId w:val="56"/>
  </w:num>
  <w:num w:numId="65">
    <w:abstractNumId w:val="77"/>
  </w:num>
  <w:num w:numId="66">
    <w:abstractNumId w:val="136"/>
  </w:num>
  <w:num w:numId="67">
    <w:abstractNumId w:val="41"/>
  </w:num>
  <w:num w:numId="68">
    <w:abstractNumId w:val="5"/>
  </w:num>
  <w:num w:numId="69">
    <w:abstractNumId w:val="115"/>
  </w:num>
  <w:num w:numId="70">
    <w:abstractNumId w:val="93"/>
  </w:num>
  <w:num w:numId="71">
    <w:abstractNumId w:val="40"/>
  </w:num>
  <w:num w:numId="72">
    <w:abstractNumId w:val="0"/>
  </w:num>
  <w:num w:numId="73">
    <w:abstractNumId w:val="110"/>
  </w:num>
  <w:num w:numId="74">
    <w:abstractNumId w:val="48"/>
  </w:num>
  <w:num w:numId="75">
    <w:abstractNumId w:val="69"/>
  </w:num>
  <w:num w:numId="76">
    <w:abstractNumId w:val="101"/>
  </w:num>
  <w:num w:numId="77">
    <w:abstractNumId w:val="55"/>
  </w:num>
  <w:num w:numId="78">
    <w:abstractNumId w:val="20"/>
  </w:num>
  <w:num w:numId="79">
    <w:abstractNumId w:val="98"/>
  </w:num>
  <w:num w:numId="80">
    <w:abstractNumId w:val="32"/>
  </w:num>
  <w:num w:numId="81">
    <w:abstractNumId w:val="26"/>
  </w:num>
  <w:num w:numId="82">
    <w:abstractNumId w:val="111"/>
  </w:num>
  <w:num w:numId="83">
    <w:abstractNumId w:val="3"/>
  </w:num>
  <w:num w:numId="84">
    <w:abstractNumId w:val="59"/>
  </w:num>
  <w:num w:numId="85">
    <w:abstractNumId w:val="120"/>
  </w:num>
  <w:num w:numId="86">
    <w:abstractNumId w:val="135"/>
  </w:num>
  <w:num w:numId="87">
    <w:abstractNumId w:val="87"/>
  </w:num>
  <w:num w:numId="88">
    <w:abstractNumId w:val="119"/>
  </w:num>
  <w:num w:numId="89">
    <w:abstractNumId w:val="15"/>
  </w:num>
  <w:num w:numId="90">
    <w:abstractNumId w:val="36"/>
  </w:num>
  <w:num w:numId="91">
    <w:abstractNumId w:val="14"/>
  </w:num>
  <w:num w:numId="92">
    <w:abstractNumId w:val="4"/>
  </w:num>
  <w:num w:numId="93">
    <w:abstractNumId w:val="83"/>
  </w:num>
  <w:num w:numId="94">
    <w:abstractNumId w:val="16"/>
  </w:num>
  <w:num w:numId="95">
    <w:abstractNumId w:val="1"/>
  </w:num>
  <w:num w:numId="96">
    <w:abstractNumId w:val="114"/>
  </w:num>
  <w:num w:numId="97">
    <w:abstractNumId w:val="117"/>
  </w:num>
  <w:num w:numId="98">
    <w:abstractNumId w:val="7"/>
  </w:num>
  <w:num w:numId="99">
    <w:abstractNumId w:val="49"/>
  </w:num>
  <w:num w:numId="100">
    <w:abstractNumId w:val="129"/>
  </w:num>
  <w:num w:numId="101">
    <w:abstractNumId w:val="108"/>
  </w:num>
  <w:num w:numId="102">
    <w:abstractNumId w:val="9"/>
  </w:num>
  <w:num w:numId="103">
    <w:abstractNumId w:val="47"/>
  </w:num>
  <w:num w:numId="104">
    <w:abstractNumId w:val="112"/>
  </w:num>
  <w:num w:numId="105">
    <w:abstractNumId w:val="57"/>
  </w:num>
  <w:num w:numId="106">
    <w:abstractNumId w:val="124"/>
  </w:num>
  <w:num w:numId="107">
    <w:abstractNumId w:val="22"/>
  </w:num>
  <w:num w:numId="108">
    <w:abstractNumId w:val="107"/>
  </w:num>
  <w:num w:numId="109">
    <w:abstractNumId w:val="127"/>
  </w:num>
  <w:num w:numId="110">
    <w:abstractNumId w:val="21"/>
  </w:num>
  <w:num w:numId="111">
    <w:abstractNumId w:val="132"/>
  </w:num>
  <w:num w:numId="112">
    <w:abstractNumId w:val="1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81"/>
  </w:num>
  <w:num w:numId="114">
    <w:abstractNumId w:val="34"/>
  </w:num>
  <w:num w:numId="115">
    <w:abstractNumId w:val="130"/>
  </w:num>
  <w:num w:numId="116">
    <w:abstractNumId w:val="13"/>
  </w:num>
  <w:num w:numId="117">
    <w:abstractNumId w:val="30"/>
  </w:num>
  <w:num w:numId="118">
    <w:abstractNumId w:val="44"/>
  </w:num>
  <w:num w:numId="119">
    <w:abstractNumId w:val="6"/>
  </w:num>
  <w:num w:numId="120">
    <w:abstractNumId w:val="102"/>
  </w:num>
  <w:num w:numId="121">
    <w:abstractNumId w:val="8"/>
  </w:num>
  <w:num w:numId="122">
    <w:abstractNumId w:val="74"/>
  </w:num>
  <w:num w:numId="123">
    <w:abstractNumId w:val="92"/>
  </w:num>
  <w:num w:numId="124">
    <w:abstractNumId w:val="109"/>
  </w:num>
  <w:num w:numId="125">
    <w:abstractNumId w:val="71"/>
  </w:num>
  <w:num w:numId="126">
    <w:abstractNumId w:val="52"/>
  </w:num>
  <w:num w:numId="127">
    <w:abstractNumId w:val="42"/>
  </w:num>
  <w:num w:numId="128">
    <w:abstractNumId w:val="80"/>
  </w:num>
  <w:num w:numId="129">
    <w:abstractNumId w:val="70"/>
  </w:num>
  <w:num w:numId="130">
    <w:abstractNumId w:val="104"/>
  </w:num>
  <w:num w:numId="131">
    <w:abstractNumId w:val="28"/>
  </w:num>
  <w:num w:numId="132">
    <w:abstractNumId w:val="54"/>
  </w:num>
  <w:num w:numId="133">
    <w:abstractNumId w:val="94"/>
  </w:num>
  <w:num w:numId="134">
    <w:abstractNumId w:val="63"/>
  </w:num>
  <w:num w:numId="135">
    <w:abstractNumId w:val="137"/>
    <w:lvlOverride w:ilvl="0">
      <w:startOverride w:val="1"/>
    </w:lvlOverride>
  </w:num>
  <w:num w:numId="136">
    <w:abstractNumId w:val="137"/>
    <w:lvlOverride w:ilvl="0">
      <w:startOverride w:val="1"/>
    </w:lvlOverride>
  </w:num>
  <w:num w:numId="137">
    <w:abstractNumId w:val="126"/>
  </w:num>
  <w:num w:numId="138">
    <w:abstractNumId w:val="10"/>
    <w:lvlOverride w:ilvl="0">
      <w:startOverride w:val="1"/>
    </w:lvlOverride>
  </w:num>
  <w:num w:numId="139">
    <w:abstractNumId w:val="10"/>
    <w:lvlOverride w:ilvl="0">
      <w:startOverride w:val="1"/>
    </w:lvlOverride>
  </w:num>
  <w:num w:numId="140">
    <w:abstractNumId w:val="10"/>
    <w:lvlOverride w:ilvl="0">
      <w:startOverride w:val="1"/>
    </w:lvlOverride>
  </w:num>
  <w:num w:numId="141">
    <w:abstractNumId w:val="10"/>
    <w:lvlOverride w:ilvl="0">
      <w:startOverride w:val="1"/>
    </w:lvlOverride>
  </w:num>
  <w:num w:numId="142">
    <w:abstractNumId w:val="19"/>
  </w:num>
  <w:num w:numId="143">
    <w:abstractNumId w:val="137"/>
    <w:lvlOverride w:ilvl="0">
      <w:startOverride w:val="1"/>
    </w:lvlOverride>
  </w:num>
  <w:num w:numId="144">
    <w:abstractNumId w:val="10"/>
    <w:lvlOverride w:ilvl="0">
      <w:startOverride w:val="1"/>
    </w:lvlOverride>
  </w:num>
  <w:num w:numId="145">
    <w:abstractNumId w:val="10"/>
    <w:lvlOverride w:ilvl="0">
      <w:startOverride w:val="1"/>
    </w:lvlOverride>
  </w:num>
  <w:num w:numId="146">
    <w:abstractNumId w:val="123"/>
    <w:lvlOverride w:ilvl="0">
      <w:startOverride w:val="1"/>
    </w:lvlOverride>
  </w:num>
  <w:num w:numId="147">
    <w:abstractNumId w:val="137"/>
    <w:lvlOverride w:ilvl="0">
      <w:startOverride w:val="1"/>
    </w:lvlOverride>
  </w:num>
  <w:num w:numId="148">
    <w:abstractNumId w:val="46"/>
    <w:lvlOverride w:ilvl="0">
      <w:startOverride w:val="1"/>
    </w:lvlOverride>
  </w:num>
  <w:num w:numId="149">
    <w:abstractNumId w:val="137"/>
    <w:lvlOverride w:ilvl="0">
      <w:startOverride w:val="1"/>
    </w:lvlOverride>
  </w:num>
  <w:num w:numId="150">
    <w:abstractNumId w:val="137"/>
    <w:lvlOverride w:ilvl="0">
      <w:startOverride w:val="1"/>
    </w:lvlOverride>
  </w:num>
  <w:num w:numId="151">
    <w:abstractNumId w:val="137"/>
    <w:lvlOverride w:ilvl="0">
      <w:startOverride w:val="1"/>
    </w:lvlOverride>
  </w:num>
  <w:num w:numId="152">
    <w:abstractNumId w:val="137"/>
    <w:lvlOverride w:ilvl="0">
      <w:startOverride w:val="1"/>
    </w:lvlOverride>
  </w:num>
  <w:num w:numId="153">
    <w:abstractNumId w:val="123"/>
    <w:lvlOverride w:ilvl="0">
      <w:startOverride w:val="1"/>
    </w:lvlOverride>
  </w:num>
  <w:num w:numId="154">
    <w:abstractNumId w:val="123"/>
    <w:lvlOverride w:ilvl="0">
      <w:startOverride w:val="1"/>
    </w:lvlOverride>
  </w:num>
  <w:num w:numId="155">
    <w:abstractNumId w:val="118"/>
  </w:num>
  <w:num w:numId="156">
    <w:abstractNumId w:val="134"/>
  </w:num>
  <w:num w:numId="157">
    <w:abstractNumId w:val="97"/>
  </w:num>
  <w:num w:numId="158">
    <w:abstractNumId w:val="58"/>
  </w:num>
  <w:numIdMacAtCleanup w:val="1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grammar="clean"/>
  <w:attachedTemplate r:id="rId1"/>
  <w:defaultTabStop w:val="720"/>
  <w:drawingGridHorizontalSpacing w:val="120"/>
  <w:displayHorizontalDrawingGridEvery w:val="2"/>
  <w:noPunctuationKerning/>
  <w:characterSpacingControl w:val="doNotCompress"/>
  <w:hdrShapeDefaults>
    <o:shapedefaults v:ext="edit" spidmax="7170" style="v-text-anchor:middle" fillcolor="none [3214]">
      <v:fill color="none [3214]"/>
      <v:textbox style="layout-flow:vertical;mso-layout-flow-alt:bottom-to-top" inset="0,0,0,0"/>
    </o:shapedefaults>
  </w:hdrShapeDefaults>
  <w:footnotePr>
    <w:footnote w:id="-1"/>
    <w:footnote w:id="0"/>
  </w:footnotePr>
  <w:endnotePr>
    <w:endnote w:id="-1"/>
    <w:endnote w:id="0"/>
  </w:endnotePr>
  <w:compat/>
  <w:rsids>
    <w:rsidRoot w:val="00EA0D20"/>
    <w:rsid w:val="00000FCD"/>
    <w:rsid w:val="000023B5"/>
    <w:rsid w:val="00003B00"/>
    <w:rsid w:val="00004AD7"/>
    <w:rsid w:val="000128E5"/>
    <w:rsid w:val="00012993"/>
    <w:rsid w:val="00012B16"/>
    <w:rsid w:val="0001317D"/>
    <w:rsid w:val="00014E5C"/>
    <w:rsid w:val="00014F1C"/>
    <w:rsid w:val="000158AD"/>
    <w:rsid w:val="00015E47"/>
    <w:rsid w:val="00016A99"/>
    <w:rsid w:val="00021593"/>
    <w:rsid w:val="0002609C"/>
    <w:rsid w:val="000270A5"/>
    <w:rsid w:val="00033196"/>
    <w:rsid w:val="0003461D"/>
    <w:rsid w:val="000346D4"/>
    <w:rsid w:val="00034E55"/>
    <w:rsid w:val="00035F80"/>
    <w:rsid w:val="00037432"/>
    <w:rsid w:val="000428E6"/>
    <w:rsid w:val="0004447D"/>
    <w:rsid w:val="00044B39"/>
    <w:rsid w:val="00046586"/>
    <w:rsid w:val="00050FDA"/>
    <w:rsid w:val="00055728"/>
    <w:rsid w:val="00056FCD"/>
    <w:rsid w:val="00057B76"/>
    <w:rsid w:val="00060442"/>
    <w:rsid w:val="0006208C"/>
    <w:rsid w:val="00063416"/>
    <w:rsid w:val="00063B70"/>
    <w:rsid w:val="0006520B"/>
    <w:rsid w:val="00065482"/>
    <w:rsid w:val="00066069"/>
    <w:rsid w:val="000679B0"/>
    <w:rsid w:val="00076CD6"/>
    <w:rsid w:val="00076DA7"/>
    <w:rsid w:val="00080399"/>
    <w:rsid w:val="00080C89"/>
    <w:rsid w:val="000821B9"/>
    <w:rsid w:val="000873E4"/>
    <w:rsid w:val="00087D19"/>
    <w:rsid w:val="00091CD9"/>
    <w:rsid w:val="00094BAF"/>
    <w:rsid w:val="00094C90"/>
    <w:rsid w:val="00094F39"/>
    <w:rsid w:val="000A082E"/>
    <w:rsid w:val="000A0D30"/>
    <w:rsid w:val="000A1D1B"/>
    <w:rsid w:val="000A276E"/>
    <w:rsid w:val="000A624B"/>
    <w:rsid w:val="000A7249"/>
    <w:rsid w:val="000B019A"/>
    <w:rsid w:val="000B163F"/>
    <w:rsid w:val="000B638A"/>
    <w:rsid w:val="000B6E5F"/>
    <w:rsid w:val="000C0EEB"/>
    <w:rsid w:val="000C1A35"/>
    <w:rsid w:val="000C1A53"/>
    <w:rsid w:val="000C3FC7"/>
    <w:rsid w:val="000C4114"/>
    <w:rsid w:val="000C7411"/>
    <w:rsid w:val="000D17F2"/>
    <w:rsid w:val="000D2BAF"/>
    <w:rsid w:val="000D3354"/>
    <w:rsid w:val="000D3446"/>
    <w:rsid w:val="000D6B7D"/>
    <w:rsid w:val="000E019D"/>
    <w:rsid w:val="000E0A4D"/>
    <w:rsid w:val="000E1BE2"/>
    <w:rsid w:val="000E44B9"/>
    <w:rsid w:val="000E66A5"/>
    <w:rsid w:val="000E75EF"/>
    <w:rsid w:val="000F1A05"/>
    <w:rsid w:val="000F41D9"/>
    <w:rsid w:val="000F448A"/>
    <w:rsid w:val="000F6A3E"/>
    <w:rsid w:val="000F6E8F"/>
    <w:rsid w:val="000F7763"/>
    <w:rsid w:val="000F788C"/>
    <w:rsid w:val="001019CB"/>
    <w:rsid w:val="0010203D"/>
    <w:rsid w:val="0010284C"/>
    <w:rsid w:val="00104361"/>
    <w:rsid w:val="001108A2"/>
    <w:rsid w:val="0011142A"/>
    <w:rsid w:val="00112477"/>
    <w:rsid w:val="001125B9"/>
    <w:rsid w:val="00112D4C"/>
    <w:rsid w:val="00113D66"/>
    <w:rsid w:val="00113F07"/>
    <w:rsid w:val="00114E62"/>
    <w:rsid w:val="001152D9"/>
    <w:rsid w:val="00115B96"/>
    <w:rsid w:val="0012143A"/>
    <w:rsid w:val="00121700"/>
    <w:rsid w:val="00123740"/>
    <w:rsid w:val="001237C3"/>
    <w:rsid w:val="0012491E"/>
    <w:rsid w:val="00124CF2"/>
    <w:rsid w:val="00125259"/>
    <w:rsid w:val="0012592A"/>
    <w:rsid w:val="001267D7"/>
    <w:rsid w:val="001278C5"/>
    <w:rsid w:val="00127979"/>
    <w:rsid w:val="00127992"/>
    <w:rsid w:val="001304AE"/>
    <w:rsid w:val="00130620"/>
    <w:rsid w:val="00130ED9"/>
    <w:rsid w:val="00131C69"/>
    <w:rsid w:val="0013284E"/>
    <w:rsid w:val="00132A1F"/>
    <w:rsid w:val="001350A0"/>
    <w:rsid w:val="001354DD"/>
    <w:rsid w:val="00140629"/>
    <w:rsid w:val="00140A94"/>
    <w:rsid w:val="001422F9"/>
    <w:rsid w:val="00143C80"/>
    <w:rsid w:val="00145559"/>
    <w:rsid w:val="0014617D"/>
    <w:rsid w:val="00146325"/>
    <w:rsid w:val="001465DC"/>
    <w:rsid w:val="00146F71"/>
    <w:rsid w:val="0014788E"/>
    <w:rsid w:val="00147D93"/>
    <w:rsid w:val="001549BC"/>
    <w:rsid w:val="0015770E"/>
    <w:rsid w:val="001627D0"/>
    <w:rsid w:val="00162BFD"/>
    <w:rsid w:val="00165C53"/>
    <w:rsid w:val="001723C9"/>
    <w:rsid w:val="001734B2"/>
    <w:rsid w:val="0017477B"/>
    <w:rsid w:val="00175F2A"/>
    <w:rsid w:val="00177B3F"/>
    <w:rsid w:val="00180258"/>
    <w:rsid w:val="0018047A"/>
    <w:rsid w:val="001805DA"/>
    <w:rsid w:val="00182B25"/>
    <w:rsid w:val="00184D83"/>
    <w:rsid w:val="00184E27"/>
    <w:rsid w:val="001851FC"/>
    <w:rsid w:val="001868D1"/>
    <w:rsid w:val="001906E0"/>
    <w:rsid w:val="00190787"/>
    <w:rsid w:val="00190A9D"/>
    <w:rsid w:val="001913E7"/>
    <w:rsid w:val="001920B9"/>
    <w:rsid w:val="00193627"/>
    <w:rsid w:val="00196E84"/>
    <w:rsid w:val="0019746D"/>
    <w:rsid w:val="001977E3"/>
    <w:rsid w:val="001A0E30"/>
    <w:rsid w:val="001A2843"/>
    <w:rsid w:val="001A3041"/>
    <w:rsid w:val="001A4CE1"/>
    <w:rsid w:val="001A510B"/>
    <w:rsid w:val="001B101D"/>
    <w:rsid w:val="001B1C48"/>
    <w:rsid w:val="001B2B29"/>
    <w:rsid w:val="001B2B62"/>
    <w:rsid w:val="001B3DDA"/>
    <w:rsid w:val="001B414A"/>
    <w:rsid w:val="001B57DA"/>
    <w:rsid w:val="001B5C63"/>
    <w:rsid w:val="001B5E89"/>
    <w:rsid w:val="001B5FA1"/>
    <w:rsid w:val="001B6B23"/>
    <w:rsid w:val="001B779D"/>
    <w:rsid w:val="001C016C"/>
    <w:rsid w:val="001C1610"/>
    <w:rsid w:val="001C1BF3"/>
    <w:rsid w:val="001C20E1"/>
    <w:rsid w:val="001C4CA0"/>
    <w:rsid w:val="001C4E66"/>
    <w:rsid w:val="001C59E6"/>
    <w:rsid w:val="001C65E6"/>
    <w:rsid w:val="001D059B"/>
    <w:rsid w:val="001D0C7F"/>
    <w:rsid w:val="001D4F66"/>
    <w:rsid w:val="001D5632"/>
    <w:rsid w:val="001D5693"/>
    <w:rsid w:val="001D6F1C"/>
    <w:rsid w:val="001E17C6"/>
    <w:rsid w:val="001F094D"/>
    <w:rsid w:val="001F1F42"/>
    <w:rsid w:val="001F3578"/>
    <w:rsid w:val="001F3CE0"/>
    <w:rsid w:val="001F5192"/>
    <w:rsid w:val="001F555A"/>
    <w:rsid w:val="001F5785"/>
    <w:rsid w:val="001F5BC4"/>
    <w:rsid w:val="001F7E5B"/>
    <w:rsid w:val="0020154A"/>
    <w:rsid w:val="002016C7"/>
    <w:rsid w:val="002023B3"/>
    <w:rsid w:val="00202FCA"/>
    <w:rsid w:val="002039EE"/>
    <w:rsid w:val="0020432C"/>
    <w:rsid w:val="002043A7"/>
    <w:rsid w:val="002053A6"/>
    <w:rsid w:val="00206D3F"/>
    <w:rsid w:val="00207249"/>
    <w:rsid w:val="002103CB"/>
    <w:rsid w:val="00211A83"/>
    <w:rsid w:val="00213758"/>
    <w:rsid w:val="00215736"/>
    <w:rsid w:val="002203F5"/>
    <w:rsid w:val="0022135E"/>
    <w:rsid w:val="0022136B"/>
    <w:rsid w:val="00222959"/>
    <w:rsid w:val="00225BAD"/>
    <w:rsid w:val="00225BFF"/>
    <w:rsid w:val="00226256"/>
    <w:rsid w:val="002279EE"/>
    <w:rsid w:val="00230542"/>
    <w:rsid w:val="002310B5"/>
    <w:rsid w:val="0023192E"/>
    <w:rsid w:val="00233069"/>
    <w:rsid w:val="002346AD"/>
    <w:rsid w:val="00234E12"/>
    <w:rsid w:val="00235D6C"/>
    <w:rsid w:val="0023744F"/>
    <w:rsid w:val="0023789D"/>
    <w:rsid w:val="00237A1D"/>
    <w:rsid w:val="00241B8F"/>
    <w:rsid w:val="00242599"/>
    <w:rsid w:val="00246FFC"/>
    <w:rsid w:val="00250443"/>
    <w:rsid w:val="002524AE"/>
    <w:rsid w:val="00253A2D"/>
    <w:rsid w:val="00253A90"/>
    <w:rsid w:val="00253B4F"/>
    <w:rsid w:val="00253E36"/>
    <w:rsid w:val="00254D28"/>
    <w:rsid w:val="0025574B"/>
    <w:rsid w:val="00255A44"/>
    <w:rsid w:val="0025645B"/>
    <w:rsid w:val="00256DBC"/>
    <w:rsid w:val="002576FB"/>
    <w:rsid w:val="00261DEC"/>
    <w:rsid w:val="002620AF"/>
    <w:rsid w:val="00264981"/>
    <w:rsid w:val="00264C49"/>
    <w:rsid w:val="0026589C"/>
    <w:rsid w:val="00266DA3"/>
    <w:rsid w:val="0026772C"/>
    <w:rsid w:val="00271CE4"/>
    <w:rsid w:val="00274120"/>
    <w:rsid w:val="002751FE"/>
    <w:rsid w:val="0027797F"/>
    <w:rsid w:val="00283567"/>
    <w:rsid w:val="00287B4F"/>
    <w:rsid w:val="0029304E"/>
    <w:rsid w:val="002932B6"/>
    <w:rsid w:val="00293E00"/>
    <w:rsid w:val="002942A1"/>
    <w:rsid w:val="00297912"/>
    <w:rsid w:val="002A03E3"/>
    <w:rsid w:val="002A1F00"/>
    <w:rsid w:val="002A1F68"/>
    <w:rsid w:val="002A3494"/>
    <w:rsid w:val="002A34FB"/>
    <w:rsid w:val="002A47D4"/>
    <w:rsid w:val="002A6230"/>
    <w:rsid w:val="002A7234"/>
    <w:rsid w:val="002A7272"/>
    <w:rsid w:val="002A7B39"/>
    <w:rsid w:val="002B0328"/>
    <w:rsid w:val="002B2557"/>
    <w:rsid w:val="002B4C5D"/>
    <w:rsid w:val="002B5690"/>
    <w:rsid w:val="002C0401"/>
    <w:rsid w:val="002C0790"/>
    <w:rsid w:val="002C10D5"/>
    <w:rsid w:val="002C381E"/>
    <w:rsid w:val="002C429F"/>
    <w:rsid w:val="002C51FB"/>
    <w:rsid w:val="002C75E6"/>
    <w:rsid w:val="002D35E8"/>
    <w:rsid w:val="002D4E85"/>
    <w:rsid w:val="002D56B6"/>
    <w:rsid w:val="002D5967"/>
    <w:rsid w:val="002E0FEF"/>
    <w:rsid w:val="002E3C7D"/>
    <w:rsid w:val="002E4729"/>
    <w:rsid w:val="002E4DC0"/>
    <w:rsid w:val="002E4EDD"/>
    <w:rsid w:val="002E6BFA"/>
    <w:rsid w:val="002E7362"/>
    <w:rsid w:val="002F02BB"/>
    <w:rsid w:val="002F05AC"/>
    <w:rsid w:val="002F0D63"/>
    <w:rsid w:val="002F2B04"/>
    <w:rsid w:val="002F2F15"/>
    <w:rsid w:val="002F4A50"/>
    <w:rsid w:val="002F63CB"/>
    <w:rsid w:val="002F697C"/>
    <w:rsid w:val="00304FFE"/>
    <w:rsid w:val="0030576E"/>
    <w:rsid w:val="00306E51"/>
    <w:rsid w:val="003070FB"/>
    <w:rsid w:val="0030786A"/>
    <w:rsid w:val="00307C42"/>
    <w:rsid w:val="0031083D"/>
    <w:rsid w:val="00314E91"/>
    <w:rsid w:val="00315A64"/>
    <w:rsid w:val="00321BD6"/>
    <w:rsid w:val="003246EC"/>
    <w:rsid w:val="00324C13"/>
    <w:rsid w:val="00326571"/>
    <w:rsid w:val="00330B16"/>
    <w:rsid w:val="00330F5A"/>
    <w:rsid w:val="00331C13"/>
    <w:rsid w:val="003327B6"/>
    <w:rsid w:val="00333826"/>
    <w:rsid w:val="00334B7F"/>
    <w:rsid w:val="003350B8"/>
    <w:rsid w:val="00335B29"/>
    <w:rsid w:val="00335CAA"/>
    <w:rsid w:val="0034144D"/>
    <w:rsid w:val="003417F5"/>
    <w:rsid w:val="00341E77"/>
    <w:rsid w:val="003439BC"/>
    <w:rsid w:val="003478C7"/>
    <w:rsid w:val="00350E2C"/>
    <w:rsid w:val="00361E8E"/>
    <w:rsid w:val="00362030"/>
    <w:rsid w:val="00362CFE"/>
    <w:rsid w:val="003667E0"/>
    <w:rsid w:val="00370090"/>
    <w:rsid w:val="00371755"/>
    <w:rsid w:val="00372DA7"/>
    <w:rsid w:val="003738B0"/>
    <w:rsid w:val="00373F18"/>
    <w:rsid w:val="0037799A"/>
    <w:rsid w:val="003809E2"/>
    <w:rsid w:val="0038256C"/>
    <w:rsid w:val="0038357B"/>
    <w:rsid w:val="00384600"/>
    <w:rsid w:val="00384885"/>
    <w:rsid w:val="003A0616"/>
    <w:rsid w:val="003A2CE1"/>
    <w:rsid w:val="003A5B75"/>
    <w:rsid w:val="003A782D"/>
    <w:rsid w:val="003B011F"/>
    <w:rsid w:val="003B01FC"/>
    <w:rsid w:val="003B0890"/>
    <w:rsid w:val="003B1071"/>
    <w:rsid w:val="003B2B60"/>
    <w:rsid w:val="003B369A"/>
    <w:rsid w:val="003B4BF7"/>
    <w:rsid w:val="003B4CAA"/>
    <w:rsid w:val="003B7AD3"/>
    <w:rsid w:val="003B7D61"/>
    <w:rsid w:val="003C0259"/>
    <w:rsid w:val="003C140C"/>
    <w:rsid w:val="003C4603"/>
    <w:rsid w:val="003C67F2"/>
    <w:rsid w:val="003C7193"/>
    <w:rsid w:val="003C77B5"/>
    <w:rsid w:val="003D361A"/>
    <w:rsid w:val="003D4DF3"/>
    <w:rsid w:val="003D57AB"/>
    <w:rsid w:val="003E2AAD"/>
    <w:rsid w:val="003E44F8"/>
    <w:rsid w:val="003E52F0"/>
    <w:rsid w:val="003E5368"/>
    <w:rsid w:val="003E5EC2"/>
    <w:rsid w:val="003E6FC1"/>
    <w:rsid w:val="003E7110"/>
    <w:rsid w:val="003E78E4"/>
    <w:rsid w:val="003F0C43"/>
    <w:rsid w:val="003F192B"/>
    <w:rsid w:val="003F40DD"/>
    <w:rsid w:val="003F451F"/>
    <w:rsid w:val="003F595B"/>
    <w:rsid w:val="003F77F0"/>
    <w:rsid w:val="00400EB0"/>
    <w:rsid w:val="00404BF2"/>
    <w:rsid w:val="00406AB6"/>
    <w:rsid w:val="00410FC9"/>
    <w:rsid w:val="00413121"/>
    <w:rsid w:val="00413B1C"/>
    <w:rsid w:val="00414EFF"/>
    <w:rsid w:val="00415870"/>
    <w:rsid w:val="00416165"/>
    <w:rsid w:val="00416EEC"/>
    <w:rsid w:val="00417878"/>
    <w:rsid w:val="00420704"/>
    <w:rsid w:val="004220ED"/>
    <w:rsid w:val="0042213E"/>
    <w:rsid w:val="00425949"/>
    <w:rsid w:val="00425EE4"/>
    <w:rsid w:val="0042640C"/>
    <w:rsid w:val="004310D9"/>
    <w:rsid w:val="004323A8"/>
    <w:rsid w:val="004324B3"/>
    <w:rsid w:val="00432F4F"/>
    <w:rsid w:val="004331E1"/>
    <w:rsid w:val="00433500"/>
    <w:rsid w:val="00433527"/>
    <w:rsid w:val="00433883"/>
    <w:rsid w:val="00433B98"/>
    <w:rsid w:val="0043409B"/>
    <w:rsid w:val="004347C0"/>
    <w:rsid w:val="00437104"/>
    <w:rsid w:val="0043753B"/>
    <w:rsid w:val="00437C89"/>
    <w:rsid w:val="00442335"/>
    <w:rsid w:val="00442662"/>
    <w:rsid w:val="0044465A"/>
    <w:rsid w:val="004446E4"/>
    <w:rsid w:val="00445408"/>
    <w:rsid w:val="00446E1B"/>
    <w:rsid w:val="00451B6E"/>
    <w:rsid w:val="00452F1C"/>
    <w:rsid w:val="00454C62"/>
    <w:rsid w:val="00454D5D"/>
    <w:rsid w:val="004554F1"/>
    <w:rsid w:val="00456E24"/>
    <w:rsid w:val="004631A0"/>
    <w:rsid w:val="00464110"/>
    <w:rsid w:val="00464591"/>
    <w:rsid w:val="0046567D"/>
    <w:rsid w:val="00465831"/>
    <w:rsid w:val="0046668D"/>
    <w:rsid w:val="00466FF0"/>
    <w:rsid w:val="004700B0"/>
    <w:rsid w:val="00472BFE"/>
    <w:rsid w:val="00473FE1"/>
    <w:rsid w:val="00481588"/>
    <w:rsid w:val="0048414D"/>
    <w:rsid w:val="00484995"/>
    <w:rsid w:val="00486B5E"/>
    <w:rsid w:val="00486FE9"/>
    <w:rsid w:val="00487796"/>
    <w:rsid w:val="00493F43"/>
    <w:rsid w:val="0049477E"/>
    <w:rsid w:val="004956C7"/>
    <w:rsid w:val="004965F4"/>
    <w:rsid w:val="00497AC5"/>
    <w:rsid w:val="00497DA3"/>
    <w:rsid w:val="004A10B9"/>
    <w:rsid w:val="004A34EC"/>
    <w:rsid w:val="004A3AAD"/>
    <w:rsid w:val="004A3B38"/>
    <w:rsid w:val="004A4B19"/>
    <w:rsid w:val="004A4C9E"/>
    <w:rsid w:val="004A7813"/>
    <w:rsid w:val="004B270E"/>
    <w:rsid w:val="004B30DD"/>
    <w:rsid w:val="004B6650"/>
    <w:rsid w:val="004B6F18"/>
    <w:rsid w:val="004B75C1"/>
    <w:rsid w:val="004B7B25"/>
    <w:rsid w:val="004C0B5B"/>
    <w:rsid w:val="004C0C9A"/>
    <w:rsid w:val="004C1835"/>
    <w:rsid w:val="004C29D0"/>
    <w:rsid w:val="004C2C3B"/>
    <w:rsid w:val="004C4D79"/>
    <w:rsid w:val="004C58A4"/>
    <w:rsid w:val="004C627E"/>
    <w:rsid w:val="004C7629"/>
    <w:rsid w:val="004D0186"/>
    <w:rsid w:val="004D0917"/>
    <w:rsid w:val="004D2420"/>
    <w:rsid w:val="004D40F0"/>
    <w:rsid w:val="004D421B"/>
    <w:rsid w:val="004D5EAD"/>
    <w:rsid w:val="004E0076"/>
    <w:rsid w:val="004E051B"/>
    <w:rsid w:val="004E090F"/>
    <w:rsid w:val="004E22E8"/>
    <w:rsid w:val="004E2B95"/>
    <w:rsid w:val="004E4566"/>
    <w:rsid w:val="004E5D6C"/>
    <w:rsid w:val="004E63DC"/>
    <w:rsid w:val="004E6EDE"/>
    <w:rsid w:val="004F08DF"/>
    <w:rsid w:val="004F0AAF"/>
    <w:rsid w:val="004F0E1E"/>
    <w:rsid w:val="004F23FF"/>
    <w:rsid w:val="004F3597"/>
    <w:rsid w:val="004F43EA"/>
    <w:rsid w:val="004F5C06"/>
    <w:rsid w:val="004F5E2B"/>
    <w:rsid w:val="004F6C32"/>
    <w:rsid w:val="00500B72"/>
    <w:rsid w:val="00502F39"/>
    <w:rsid w:val="005036D2"/>
    <w:rsid w:val="005103A8"/>
    <w:rsid w:val="00511EA7"/>
    <w:rsid w:val="00512A18"/>
    <w:rsid w:val="00513AF5"/>
    <w:rsid w:val="00514C56"/>
    <w:rsid w:val="00521A8C"/>
    <w:rsid w:val="005231EB"/>
    <w:rsid w:val="00523C6F"/>
    <w:rsid w:val="0052561C"/>
    <w:rsid w:val="0052571D"/>
    <w:rsid w:val="0052613F"/>
    <w:rsid w:val="00526E9F"/>
    <w:rsid w:val="00527553"/>
    <w:rsid w:val="00527B7E"/>
    <w:rsid w:val="00527BAA"/>
    <w:rsid w:val="005303E4"/>
    <w:rsid w:val="00530E3F"/>
    <w:rsid w:val="00533578"/>
    <w:rsid w:val="00534B8B"/>
    <w:rsid w:val="00536800"/>
    <w:rsid w:val="0053725B"/>
    <w:rsid w:val="00537D8F"/>
    <w:rsid w:val="0054123C"/>
    <w:rsid w:val="00541A6D"/>
    <w:rsid w:val="0054268A"/>
    <w:rsid w:val="00544327"/>
    <w:rsid w:val="0054476D"/>
    <w:rsid w:val="00545295"/>
    <w:rsid w:val="0054586B"/>
    <w:rsid w:val="0054713A"/>
    <w:rsid w:val="005473F0"/>
    <w:rsid w:val="00550A6A"/>
    <w:rsid w:val="005516E1"/>
    <w:rsid w:val="00551965"/>
    <w:rsid w:val="0055224B"/>
    <w:rsid w:val="005534FA"/>
    <w:rsid w:val="005549EC"/>
    <w:rsid w:val="005557EB"/>
    <w:rsid w:val="00555842"/>
    <w:rsid w:val="005568B4"/>
    <w:rsid w:val="00562764"/>
    <w:rsid w:val="00563DBB"/>
    <w:rsid w:val="00563E7E"/>
    <w:rsid w:val="0056439C"/>
    <w:rsid w:val="00564D35"/>
    <w:rsid w:val="0056589A"/>
    <w:rsid w:val="00567864"/>
    <w:rsid w:val="00570C4E"/>
    <w:rsid w:val="005722FE"/>
    <w:rsid w:val="005736A3"/>
    <w:rsid w:val="00573B26"/>
    <w:rsid w:val="00574F0C"/>
    <w:rsid w:val="005754C5"/>
    <w:rsid w:val="00576E75"/>
    <w:rsid w:val="00580BC5"/>
    <w:rsid w:val="005811CC"/>
    <w:rsid w:val="00583773"/>
    <w:rsid w:val="00584F2D"/>
    <w:rsid w:val="00586B05"/>
    <w:rsid w:val="0058728A"/>
    <w:rsid w:val="00591130"/>
    <w:rsid w:val="00591BA3"/>
    <w:rsid w:val="0059533D"/>
    <w:rsid w:val="005969D0"/>
    <w:rsid w:val="005A09E1"/>
    <w:rsid w:val="005A0CD3"/>
    <w:rsid w:val="005A14EE"/>
    <w:rsid w:val="005A33D1"/>
    <w:rsid w:val="005A6FA4"/>
    <w:rsid w:val="005A7E26"/>
    <w:rsid w:val="005B5030"/>
    <w:rsid w:val="005B53F4"/>
    <w:rsid w:val="005C1342"/>
    <w:rsid w:val="005C25D3"/>
    <w:rsid w:val="005C46AE"/>
    <w:rsid w:val="005C4EA1"/>
    <w:rsid w:val="005D0AC6"/>
    <w:rsid w:val="005D1F03"/>
    <w:rsid w:val="005D3464"/>
    <w:rsid w:val="005D3DB1"/>
    <w:rsid w:val="005D431F"/>
    <w:rsid w:val="005D474C"/>
    <w:rsid w:val="005D511A"/>
    <w:rsid w:val="005D54B6"/>
    <w:rsid w:val="005D7D62"/>
    <w:rsid w:val="005E0A7D"/>
    <w:rsid w:val="005E370B"/>
    <w:rsid w:val="005E4EFB"/>
    <w:rsid w:val="005E7160"/>
    <w:rsid w:val="005F2CB5"/>
    <w:rsid w:val="005F629A"/>
    <w:rsid w:val="005F6823"/>
    <w:rsid w:val="005F7FAF"/>
    <w:rsid w:val="00600CB7"/>
    <w:rsid w:val="00603A3D"/>
    <w:rsid w:val="0060646E"/>
    <w:rsid w:val="00610826"/>
    <w:rsid w:val="006108AB"/>
    <w:rsid w:val="00610A90"/>
    <w:rsid w:val="00610AD9"/>
    <w:rsid w:val="00611CAF"/>
    <w:rsid w:val="00611FE8"/>
    <w:rsid w:val="00612C2F"/>
    <w:rsid w:val="00615B04"/>
    <w:rsid w:val="00616FFF"/>
    <w:rsid w:val="0062469B"/>
    <w:rsid w:val="00624BF3"/>
    <w:rsid w:val="00624F34"/>
    <w:rsid w:val="00630ACA"/>
    <w:rsid w:val="00631D3F"/>
    <w:rsid w:val="00632BE0"/>
    <w:rsid w:val="006343FC"/>
    <w:rsid w:val="006354D1"/>
    <w:rsid w:val="00635BCF"/>
    <w:rsid w:val="00636924"/>
    <w:rsid w:val="00636E63"/>
    <w:rsid w:val="00641447"/>
    <w:rsid w:val="00642E3D"/>
    <w:rsid w:val="00644AD8"/>
    <w:rsid w:val="00644DA5"/>
    <w:rsid w:val="0064525F"/>
    <w:rsid w:val="00647A82"/>
    <w:rsid w:val="00647C6B"/>
    <w:rsid w:val="00651764"/>
    <w:rsid w:val="00652BAD"/>
    <w:rsid w:val="00652EC1"/>
    <w:rsid w:val="006537ED"/>
    <w:rsid w:val="00653913"/>
    <w:rsid w:val="00654001"/>
    <w:rsid w:val="00654013"/>
    <w:rsid w:val="00655298"/>
    <w:rsid w:val="006553C0"/>
    <w:rsid w:val="00660D0D"/>
    <w:rsid w:val="006615F0"/>
    <w:rsid w:val="00662258"/>
    <w:rsid w:val="006623F5"/>
    <w:rsid w:val="00662FB8"/>
    <w:rsid w:val="006634FC"/>
    <w:rsid w:val="0066391C"/>
    <w:rsid w:val="00663A59"/>
    <w:rsid w:val="00664EC1"/>
    <w:rsid w:val="00667546"/>
    <w:rsid w:val="0067039E"/>
    <w:rsid w:val="006723E8"/>
    <w:rsid w:val="006735BD"/>
    <w:rsid w:val="0067426A"/>
    <w:rsid w:val="0067452D"/>
    <w:rsid w:val="00675E0F"/>
    <w:rsid w:val="00676BC8"/>
    <w:rsid w:val="00680073"/>
    <w:rsid w:val="00680B49"/>
    <w:rsid w:val="00680F9A"/>
    <w:rsid w:val="00681F03"/>
    <w:rsid w:val="00684B8E"/>
    <w:rsid w:val="00691076"/>
    <w:rsid w:val="00691FAE"/>
    <w:rsid w:val="00693DB1"/>
    <w:rsid w:val="00694B8A"/>
    <w:rsid w:val="00694D4A"/>
    <w:rsid w:val="006951E2"/>
    <w:rsid w:val="006954ED"/>
    <w:rsid w:val="00696A18"/>
    <w:rsid w:val="006A03CE"/>
    <w:rsid w:val="006A07B4"/>
    <w:rsid w:val="006A16DD"/>
    <w:rsid w:val="006A2497"/>
    <w:rsid w:val="006A2DD8"/>
    <w:rsid w:val="006A6474"/>
    <w:rsid w:val="006A6B8C"/>
    <w:rsid w:val="006A6E37"/>
    <w:rsid w:val="006A704C"/>
    <w:rsid w:val="006A70BF"/>
    <w:rsid w:val="006B44F5"/>
    <w:rsid w:val="006B4917"/>
    <w:rsid w:val="006B5BD8"/>
    <w:rsid w:val="006B7575"/>
    <w:rsid w:val="006C0FD9"/>
    <w:rsid w:val="006C1687"/>
    <w:rsid w:val="006C2B85"/>
    <w:rsid w:val="006C3887"/>
    <w:rsid w:val="006C7FED"/>
    <w:rsid w:val="006D15E9"/>
    <w:rsid w:val="006D1A5E"/>
    <w:rsid w:val="006D212E"/>
    <w:rsid w:val="006D4320"/>
    <w:rsid w:val="006D4CEA"/>
    <w:rsid w:val="006D50EF"/>
    <w:rsid w:val="006D52A0"/>
    <w:rsid w:val="006D6321"/>
    <w:rsid w:val="006D6419"/>
    <w:rsid w:val="006D643D"/>
    <w:rsid w:val="006E378B"/>
    <w:rsid w:val="006E3F4C"/>
    <w:rsid w:val="006E5E6E"/>
    <w:rsid w:val="006E786D"/>
    <w:rsid w:val="006F0D53"/>
    <w:rsid w:val="006F5AB5"/>
    <w:rsid w:val="00700B67"/>
    <w:rsid w:val="007063A3"/>
    <w:rsid w:val="0071002F"/>
    <w:rsid w:val="00715C00"/>
    <w:rsid w:val="00716D48"/>
    <w:rsid w:val="0072094E"/>
    <w:rsid w:val="00720B5B"/>
    <w:rsid w:val="00720EAE"/>
    <w:rsid w:val="00720F3C"/>
    <w:rsid w:val="007227E1"/>
    <w:rsid w:val="00723FB1"/>
    <w:rsid w:val="00733070"/>
    <w:rsid w:val="007359DE"/>
    <w:rsid w:val="00737121"/>
    <w:rsid w:val="00740733"/>
    <w:rsid w:val="007407E0"/>
    <w:rsid w:val="00740F58"/>
    <w:rsid w:val="00743656"/>
    <w:rsid w:val="0074649D"/>
    <w:rsid w:val="00746ADE"/>
    <w:rsid w:val="007479B3"/>
    <w:rsid w:val="00747A29"/>
    <w:rsid w:val="00747B73"/>
    <w:rsid w:val="00750063"/>
    <w:rsid w:val="00750861"/>
    <w:rsid w:val="00751039"/>
    <w:rsid w:val="00751467"/>
    <w:rsid w:val="0075169A"/>
    <w:rsid w:val="00753C15"/>
    <w:rsid w:val="00754855"/>
    <w:rsid w:val="00757C35"/>
    <w:rsid w:val="007656B9"/>
    <w:rsid w:val="007660A8"/>
    <w:rsid w:val="00766482"/>
    <w:rsid w:val="00767615"/>
    <w:rsid w:val="00774992"/>
    <w:rsid w:val="00777AAE"/>
    <w:rsid w:val="0078020C"/>
    <w:rsid w:val="007857C9"/>
    <w:rsid w:val="0078649A"/>
    <w:rsid w:val="007869F1"/>
    <w:rsid w:val="00787E88"/>
    <w:rsid w:val="007918E9"/>
    <w:rsid w:val="00794875"/>
    <w:rsid w:val="00796DAD"/>
    <w:rsid w:val="007A277C"/>
    <w:rsid w:val="007A4635"/>
    <w:rsid w:val="007A5742"/>
    <w:rsid w:val="007A5F1C"/>
    <w:rsid w:val="007A774C"/>
    <w:rsid w:val="007B0640"/>
    <w:rsid w:val="007B1663"/>
    <w:rsid w:val="007B3E5E"/>
    <w:rsid w:val="007B4942"/>
    <w:rsid w:val="007C0E9D"/>
    <w:rsid w:val="007C2C55"/>
    <w:rsid w:val="007C37B2"/>
    <w:rsid w:val="007C4ECF"/>
    <w:rsid w:val="007D087C"/>
    <w:rsid w:val="007D0B9F"/>
    <w:rsid w:val="007D3830"/>
    <w:rsid w:val="007D4C6E"/>
    <w:rsid w:val="007E10AB"/>
    <w:rsid w:val="007E54D5"/>
    <w:rsid w:val="007E640C"/>
    <w:rsid w:val="007F49A3"/>
    <w:rsid w:val="007F4A40"/>
    <w:rsid w:val="007F7F4B"/>
    <w:rsid w:val="0080263C"/>
    <w:rsid w:val="00807EBA"/>
    <w:rsid w:val="00812AC1"/>
    <w:rsid w:val="00814560"/>
    <w:rsid w:val="00822022"/>
    <w:rsid w:val="00823640"/>
    <w:rsid w:val="0082428D"/>
    <w:rsid w:val="008259CA"/>
    <w:rsid w:val="00826413"/>
    <w:rsid w:val="00826CF9"/>
    <w:rsid w:val="00827370"/>
    <w:rsid w:val="00832A73"/>
    <w:rsid w:val="00834303"/>
    <w:rsid w:val="00836070"/>
    <w:rsid w:val="008365A3"/>
    <w:rsid w:val="0084051C"/>
    <w:rsid w:val="008409BA"/>
    <w:rsid w:val="00842B81"/>
    <w:rsid w:val="00843003"/>
    <w:rsid w:val="0084424A"/>
    <w:rsid w:val="00852554"/>
    <w:rsid w:val="00852F51"/>
    <w:rsid w:val="00853554"/>
    <w:rsid w:val="00854539"/>
    <w:rsid w:val="00854F6D"/>
    <w:rsid w:val="00862C30"/>
    <w:rsid w:val="008638A2"/>
    <w:rsid w:val="00874A3B"/>
    <w:rsid w:val="00876B2D"/>
    <w:rsid w:val="00876F80"/>
    <w:rsid w:val="00877D0F"/>
    <w:rsid w:val="00880B24"/>
    <w:rsid w:val="00880C1D"/>
    <w:rsid w:val="0088117E"/>
    <w:rsid w:val="00881EA9"/>
    <w:rsid w:val="008844A0"/>
    <w:rsid w:val="00885AF6"/>
    <w:rsid w:val="00885B01"/>
    <w:rsid w:val="00891117"/>
    <w:rsid w:val="00891BAE"/>
    <w:rsid w:val="008950E9"/>
    <w:rsid w:val="00896132"/>
    <w:rsid w:val="0089651D"/>
    <w:rsid w:val="00896B66"/>
    <w:rsid w:val="00896C5D"/>
    <w:rsid w:val="00897311"/>
    <w:rsid w:val="00897635"/>
    <w:rsid w:val="008A027A"/>
    <w:rsid w:val="008A2A87"/>
    <w:rsid w:val="008A4285"/>
    <w:rsid w:val="008B0AF5"/>
    <w:rsid w:val="008B1D6C"/>
    <w:rsid w:val="008B2766"/>
    <w:rsid w:val="008B30D5"/>
    <w:rsid w:val="008B4A02"/>
    <w:rsid w:val="008B6D73"/>
    <w:rsid w:val="008C008E"/>
    <w:rsid w:val="008C02F6"/>
    <w:rsid w:val="008C0499"/>
    <w:rsid w:val="008C0995"/>
    <w:rsid w:val="008C5202"/>
    <w:rsid w:val="008C70C6"/>
    <w:rsid w:val="008C71B9"/>
    <w:rsid w:val="008D269D"/>
    <w:rsid w:val="008D5457"/>
    <w:rsid w:val="008D79C5"/>
    <w:rsid w:val="008E0972"/>
    <w:rsid w:val="008E29DE"/>
    <w:rsid w:val="008E36CA"/>
    <w:rsid w:val="008F0781"/>
    <w:rsid w:val="008F5649"/>
    <w:rsid w:val="0090724D"/>
    <w:rsid w:val="009103B2"/>
    <w:rsid w:val="00911876"/>
    <w:rsid w:val="009128E6"/>
    <w:rsid w:val="0091372C"/>
    <w:rsid w:val="00913A10"/>
    <w:rsid w:val="009170A2"/>
    <w:rsid w:val="009208E7"/>
    <w:rsid w:val="009219BF"/>
    <w:rsid w:val="00923129"/>
    <w:rsid w:val="00923B92"/>
    <w:rsid w:val="00924915"/>
    <w:rsid w:val="009273B4"/>
    <w:rsid w:val="00935CA6"/>
    <w:rsid w:val="00936217"/>
    <w:rsid w:val="0093691A"/>
    <w:rsid w:val="00937C90"/>
    <w:rsid w:val="0094034A"/>
    <w:rsid w:val="00940616"/>
    <w:rsid w:val="00940A8F"/>
    <w:rsid w:val="00943339"/>
    <w:rsid w:val="00943837"/>
    <w:rsid w:val="009479ED"/>
    <w:rsid w:val="00947FC3"/>
    <w:rsid w:val="0095033B"/>
    <w:rsid w:val="00955A80"/>
    <w:rsid w:val="009575FE"/>
    <w:rsid w:val="00957800"/>
    <w:rsid w:val="00960239"/>
    <w:rsid w:val="009637B6"/>
    <w:rsid w:val="0096471B"/>
    <w:rsid w:val="00964DEB"/>
    <w:rsid w:val="009651F7"/>
    <w:rsid w:val="0096565F"/>
    <w:rsid w:val="00966A9B"/>
    <w:rsid w:val="00966CD4"/>
    <w:rsid w:val="00970A3A"/>
    <w:rsid w:val="00970B4E"/>
    <w:rsid w:val="00972BC0"/>
    <w:rsid w:val="00973417"/>
    <w:rsid w:val="00975C20"/>
    <w:rsid w:val="00976A6B"/>
    <w:rsid w:val="00976D49"/>
    <w:rsid w:val="0098020B"/>
    <w:rsid w:val="009812DA"/>
    <w:rsid w:val="0098181B"/>
    <w:rsid w:val="00982D22"/>
    <w:rsid w:val="00985CD1"/>
    <w:rsid w:val="0098693A"/>
    <w:rsid w:val="00986AC3"/>
    <w:rsid w:val="0098727C"/>
    <w:rsid w:val="009905BD"/>
    <w:rsid w:val="009905D0"/>
    <w:rsid w:val="00990AAD"/>
    <w:rsid w:val="009959B3"/>
    <w:rsid w:val="0099742F"/>
    <w:rsid w:val="009A2987"/>
    <w:rsid w:val="009A34B0"/>
    <w:rsid w:val="009A72F4"/>
    <w:rsid w:val="009B42C2"/>
    <w:rsid w:val="009B4348"/>
    <w:rsid w:val="009B4DC7"/>
    <w:rsid w:val="009B6415"/>
    <w:rsid w:val="009B6FEC"/>
    <w:rsid w:val="009C04DA"/>
    <w:rsid w:val="009C43A1"/>
    <w:rsid w:val="009C45CC"/>
    <w:rsid w:val="009D197D"/>
    <w:rsid w:val="009D22C9"/>
    <w:rsid w:val="009D4FAC"/>
    <w:rsid w:val="009D5891"/>
    <w:rsid w:val="009D6637"/>
    <w:rsid w:val="009D6843"/>
    <w:rsid w:val="009D758C"/>
    <w:rsid w:val="009E043F"/>
    <w:rsid w:val="009E1143"/>
    <w:rsid w:val="009E1B1B"/>
    <w:rsid w:val="009E2CEC"/>
    <w:rsid w:val="009E2F03"/>
    <w:rsid w:val="009E3F41"/>
    <w:rsid w:val="009E5562"/>
    <w:rsid w:val="009E6228"/>
    <w:rsid w:val="009E66E8"/>
    <w:rsid w:val="009E745F"/>
    <w:rsid w:val="009F0ECF"/>
    <w:rsid w:val="009F12EA"/>
    <w:rsid w:val="009F5D35"/>
    <w:rsid w:val="009F73BC"/>
    <w:rsid w:val="009F78A1"/>
    <w:rsid w:val="00A041CB"/>
    <w:rsid w:val="00A0482D"/>
    <w:rsid w:val="00A04C5D"/>
    <w:rsid w:val="00A061D5"/>
    <w:rsid w:val="00A102D5"/>
    <w:rsid w:val="00A1666D"/>
    <w:rsid w:val="00A171FE"/>
    <w:rsid w:val="00A2116A"/>
    <w:rsid w:val="00A223A8"/>
    <w:rsid w:val="00A22EF3"/>
    <w:rsid w:val="00A23EC6"/>
    <w:rsid w:val="00A260B1"/>
    <w:rsid w:val="00A26AF2"/>
    <w:rsid w:val="00A27C6A"/>
    <w:rsid w:val="00A303FF"/>
    <w:rsid w:val="00A30803"/>
    <w:rsid w:val="00A31FF0"/>
    <w:rsid w:val="00A3209C"/>
    <w:rsid w:val="00A32CA6"/>
    <w:rsid w:val="00A32EDE"/>
    <w:rsid w:val="00A37582"/>
    <w:rsid w:val="00A400AA"/>
    <w:rsid w:val="00A409F3"/>
    <w:rsid w:val="00A410FF"/>
    <w:rsid w:val="00A428F3"/>
    <w:rsid w:val="00A43547"/>
    <w:rsid w:val="00A453E4"/>
    <w:rsid w:val="00A45B48"/>
    <w:rsid w:val="00A45D61"/>
    <w:rsid w:val="00A45E83"/>
    <w:rsid w:val="00A4691A"/>
    <w:rsid w:val="00A4697B"/>
    <w:rsid w:val="00A46A3D"/>
    <w:rsid w:val="00A50663"/>
    <w:rsid w:val="00A535D0"/>
    <w:rsid w:val="00A53763"/>
    <w:rsid w:val="00A5488B"/>
    <w:rsid w:val="00A552F3"/>
    <w:rsid w:val="00A6227E"/>
    <w:rsid w:val="00A62838"/>
    <w:rsid w:val="00A64621"/>
    <w:rsid w:val="00A64D7E"/>
    <w:rsid w:val="00A64DB1"/>
    <w:rsid w:val="00A659EF"/>
    <w:rsid w:val="00A663A9"/>
    <w:rsid w:val="00A664E8"/>
    <w:rsid w:val="00A67F94"/>
    <w:rsid w:val="00A70221"/>
    <w:rsid w:val="00A70AFB"/>
    <w:rsid w:val="00A72D12"/>
    <w:rsid w:val="00A743FD"/>
    <w:rsid w:val="00A75890"/>
    <w:rsid w:val="00A7694B"/>
    <w:rsid w:val="00A778AE"/>
    <w:rsid w:val="00A806DF"/>
    <w:rsid w:val="00A821F1"/>
    <w:rsid w:val="00A85348"/>
    <w:rsid w:val="00A9040B"/>
    <w:rsid w:val="00A90F33"/>
    <w:rsid w:val="00A91D68"/>
    <w:rsid w:val="00A92485"/>
    <w:rsid w:val="00A9659C"/>
    <w:rsid w:val="00AA0A22"/>
    <w:rsid w:val="00AA11D9"/>
    <w:rsid w:val="00AA141A"/>
    <w:rsid w:val="00AA1F50"/>
    <w:rsid w:val="00AA2ACC"/>
    <w:rsid w:val="00AA34EC"/>
    <w:rsid w:val="00AA68D5"/>
    <w:rsid w:val="00AB4D37"/>
    <w:rsid w:val="00AB5FF5"/>
    <w:rsid w:val="00AC1EF0"/>
    <w:rsid w:val="00AC43AB"/>
    <w:rsid w:val="00AC5053"/>
    <w:rsid w:val="00AC54B0"/>
    <w:rsid w:val="00AC7635"/>
    <w:rsid w:val="00AC7720"/>
    <w:rsid w:val="00AD0555"/>
    <w:rsid w:val="00AD1FFC"/>
    <w:rsid w:val="00AD2E33"/>
    <w:rsid w:val="00AD3D37"/>
    <w:rsid w:val="00AD5671"/>
    <w:rsid w:val="00AE2F35"/>
    <w:rsid w:val="00AE4EAE"/>
    <w:rsid w:val="00AE5F0F"/>
    <w:rsid w:val="00AF220C"/>
    <w:rsid w:val="00AF34E2"/>
    <w:rsid w:val="00AF4C05"/>
    <w:rsid w:val="00AF58AC"/>
    <w:rsid w:val="00AF7130"/>
    <w:rsid w:val="00AF76D5"/>
    <w:rsid w:val="00B01E2C"/>
    <w:rsid w:val="00B024BB"/>
    <w:rsid w:val="00B03F73"/>
    <w:rsid w:val="00B06236"/>
    <w:rsid w:val="00B074CB"/>
    <w:rsid w:val="00B11B31"/>
    <w:rsid w:val="00B11ED6"/>
    <w:rsid w:val="00B12DD3"/>
    <w:rsid w:val="00B13132"/>
    <w:rsid w:val="00B13C3B"/>
    <w:rsid w:val="00B173EC"/>
    <w:rsid w:val="00B2123B"/>
    <w:rsid w:val="00B2187B"/>
    <w:rsid w:val="00B25740"/>
    <w:rsid w:val="00B310C1"/>
    <w:rsid w:val="00B3146D"/>
    <w:rsid w:val="00B322B7"/>
    <w:rsid w:val="00B36406"/>
    <w:rsid w:val="00B402AE"/>
    <w:rsid w:val="00B40820"/>
    <w:rsid w:val="00B40B74"/>
    <w:rsid w:val="00B4669E"/>
    <w:rsid w:val="00B50F4B"/>
    <w:rsid w:val="00B51105"/>
    <w:rsid w:val="00B5279A"/>
    <w:rsid w:val="00B53F4F"/>
    <w:rsid w:val="00B5418C"/>
    <w:rsid w:val="00B544DD"/>
    <w:rsid w:val="00B55C0D"/>
    <w:rsid w:val="00B575E2"/>
    <w:rsid w:val="00B57D6F"/>
    <w:rsid w:val="00B603DA"/>
    <w:rsid w:val="00B616FE"/>
    <w:rsid w:val="00B6209A"/>
    <w:rsid w:val="00B63779"/>
    <w:rsid w:val="00B63817"/>
    <w:rsid w:val="00B65456"/>
    <w:rsid w:val="00B760CA"/>
    <w:rsid w:val="00B76E97"/>
    <w:rsid w:val="00B7700F"/>
    <w:rsid w:val="00B77C3C"/>
    <w:rsid w:val="00B80E86"/>
    <w:rsid w:val="00B813BA"/>
    <w:rsid w:val="00B84808"/>
    <w:rsid w:val="00B84835"/>
    <w:rsid w:val="00B85651"/>
    <w:rsid w:val="00B85694"/>
    <w:rsid w:val="00B86506"/>
    <w:rsid w:val="00B92929"/>
    <w:rsid w:val="00B931F8"/>
    <w:rsid w:val="00B94B0C"/>
    <w:rsid w:val="00B95696"/>
    <w:rsid w:val="00B960EC"/>
    <w:rsid w:val="00B97F83"/>
    <w:rsid w:val="00BA1DEB"/>
    <w:rsid w:val="00BA20CA"/>
    <w:rsid w:val="00BA3727"/>
    <w:rsid w:val="00BA4491"/>
    <w:rsid w:val="00BA52D1"/>
    <w:rsid w:val="00BA53F7"/>
    <w:rsid w:val="00BA6CB5"/>
    <w:rsid w:val="00BA74B8"/>
    <w:rsid w:val="00BA7D79"/>
    <w:rsid w:val="00BB1635"/>
    <w:rsid w:val="00BB37A8"/>
    <w:rsid w:val="00BB3CBE"/>
    <w:rsid w:val="00BB3E77"/>
    <w:rsid w:val="00BB3F78"/>
    <w:rsid w:val="00BB6F8D"/>
    <w:rsid w:val="00BB7191"/>
    <w:rsid w:val="00BB7CA5"/>
    <w:rsid w:val="00BC17C8"/>
    <w:rsid w:val="00BC25AF"/>
    <w:rsid w:val="00BC32E2"/>
    <w:rsid w:val="00BC3C8E"/>
    <w:rsid w:val="00BC3F2A"/>
    <w:rsid w:val="00BC4820"/>
    <w:rsid w:val="00BC5D71"/>
    <w:rsid w:val="00BC5EDD"/>
    <w:rsid w:val="00BC6709"/>
    <w:rsid w:val="00BC7383"/>
    <w:rsid w:val="00BD0CC2"/>
    <w:rsid w:val="00BD0D05"/>
    <w:rsid w:val="00BD299A"/>
    <w:rsid w:val="00BD2AE8"/>
    <w:rsid w:val="00BD3825"/>
    <w:rsid w:val="00BD7110"/>
    <w:rsid w:val="00BD7869"/>
    <w:rsid w:val="00BE1617"/>
    <w:rsid w:val="00BE1FE1"/>
    <w:rsid w:val="00BE312C"/>
    <w:rsid w:val="00BE72EF"/>
    <w:rsid w:val="00BF108D"/>
    <w:rsid w:val="00BF1A09"/>
    <w:rsid w:val="00BF2FED"/>
    <w:rsid w:val="00BF4425"/>
    <w:rsid w:val="00BF4864"/>
    <w:rsid w:val="00BF57F9"/>
    <w:rsid w:val="00BF6EA2"/>
    <w:rsid w:val="00BF7B57"/>
    <w:rsid w:val="00C013FE"/>
    <w:rsid w:val="00C02C0A"/>
    <w:rsid w:val="00C03D9C"/>
    <w:rsid w:val="00C04E38"/>
    <w:rsid w:val="00C050DB"/>
    <w:rsid w:val="00C06923"/>
    <w:rsid w:val="00C10960"/>
    <w:rsid w:val="00C129BF"/>
    <w:rsid w:val="00C148CB"/>
    <w:rsid w:val="00C1704D"/>
    <w:rsid w:val="00C20416"/>
    <w:rsid w:val="00C206B2"/>
    <w:rsid w:val="00C211A9"/>
    <w:rsid w:val="00C2219C"/>
    <w:rsid w:val="00C2238B"/>
    <w:rsid w:val="00C23371"/>
    <w:rsid w:val="00C23986"/>
    <w:rsid w:val="00C253DB"/>
    <w:rsid w:val="00C3014F"/>
    <w:rsid w:val="00C304D3"/>
    <w:rsid w:val="00C30887"/>
    <w:rsid w:val="00C312EB"/>
    <w:rsid w:val="00C326F8"/>
    <w:rsid w:val="00C32FBE"/>
    <w:rsid w:val="00C3329F"/>
    <w:rsid w:val="00C34B36"/>
    <w:rsid w:val="00C35099"/>
    <w:rsid w:val="00C3615C"/>
    <w:rsid w:val="00C41BC6"/>
    <w:rsid w:val="00C43303"/>
    <w:rsid w:val="00C452F3"/>
    <w:rsid w:val="00C45ACE"/>
    <w:rsid w:val="00C45D6E"/>
    <w:rsid w:val="00C46079"/>
    <w:rsid w:val="00C46191"/>
    <w:rsid w:val="00C464C4"/>
    <w:rsid w:val="00C52F9C"/>
    <w:rsid w:val="00C55921"/>
    <w:rsid w:val="00C57DDB"/>
    <w:rsid w:val="00C655DA"/>
    <w:rsid w:val="00C678EC"/>
    <w:rsid w:val="00C77727"/>
    <w:rsid w:val="00C82FA1"/>
    <w:rsid w:val="00C84897"/>
    <w:rsid w:val="00C849CC"/>
    <w:rsid w:val="00C856A7"/>
    <w:rsid w:val="00C86B1D"/>
    <w:rsid w:val="00C8773B"/>
    <w:rsid w:val="00C87DA9"/>
    <w:rsid w:val="00C90F25"/>
    <w:rsid w:val="00C910A6"/>
    <w:rsid w:val="00C916BB"/>
    <w:rsid w:val="00C92958"/>
    <w:rsid w:val="00C93F20"/>
    <w:rsid w:val="00C957B7"/>
    <w:rsid w:val="00C96792"/>
    <w:rsid w:val="00C96A62"/>
    <w:rsid w:val="00C97231"/>
    <w:rsid w:val="00CA15CE"/>
    <w:rsid w:val="00CA273B"/>
    <w:rsid w:val="00CA326B"/>
    <w:rsid w:val="00CA386D"/>
    <w:rsid w:val="00CA4316"/>
    <w:rsid w:val="00CA7810"/>
    <w:rsid w:val="00CA7F4D"/>
    <w:rsid w:val="00CB1252"/>
    <w:rsid w:val="00CC1879"/>
    <w:rsid w:val="00CC4EC8"/>
    <w:rsid w:val="00CC52FF"/>
    <w:rsid w:val="00CC5E55"/>
    <w:rsid w:val="00CC60CE"/>
    <w:rsid w:val="00CC6CE3"/>
    <w:rsid w:val="00CD5569"/>
    <w:rsid w:val="00CD5572"/>
    <w:rsid w:val="00CD5ADE"/>
    <w:rsid w:val="00CD72D2"/>
    <w:rsid w:val="00CD7A42"/>
    <w:rsid w:val="00CE075E"/>
    <w:rsid w:val="00CE2E39"/>
    <w:rsid w:val="00CE3984"/>
    <w:rsid w:val="00CF0CF0"/>
    <w:rsid w:val="00CF40E4"/>
    <w:rsid w:val="00CF486A"/>
    <w:rsid w:val="00CF6359"/>
    <w:rsid w:val="00CF6969"/>
    <w:rsid w:val="00CF6E99"/>
    <w:rsid w:val="00D007AD"/>
    <w:rsid w:val="00D01285"/>
    <w:rsid w:val="00D01A25"/>
    <w:rsid w:val="00D0280B"/>
    <w:rsid w:val="00D03418"/>
    <w:rsid w:val="00D07927"/>
    <w:rsid w:val="00D110BA"/>
    <w:rsid w:val="00D11ECE"/>
    <w:rsid w:val="00D12C63"/>
    <w:rsid w:val="00D14BD5"/>
    <w:rsid w:val="00D17D59"/>
    <w:rsid w:val="00D20A29"/>
    <w:rsid w:val="00D21B6B"/>
    <w:rsid w:val="00D21FD8"/>
    <w:rsid w:val="00D22D04"/>
    <w:rsid w:val="00D24A66"/>
    <w:rsid w:val="00D26B0C"/>
    <w:rsid w:val="00D30660"/>
    <w:rsid w:val="00D308E2"/>
    <w:rsid w:val="00D3188C"/>
    <w:rsid w:val="00D338AE"/>
    <w:rsid w:val="00D33E1D"/>
    <w:rsid w:val="00D35D2B"/>
    <w:rsid w:val="00D35D31"/>
    <w:rsid w:val="00D35F8F"/>
    <w:rsid w:val="00D37F25"/>
    <w:rsid w:val="00D40BBE"/>
    <w:rsid w:val="00D413EC"/>
    <w:rsid w:val="00D42595"/>
    <w:rsid w:val="00D46387"/>
    <w:rsid w:val="00D50DF6"/>
    <w:rsid w:val="00D52DF0"/>
    <w:rsid w:val="00D56178"/>
    <w:rsid w:val="00D5624F"/>
    <w:rsid w:val="00D57F3F"/>
    <w:rsid w:val="00D644F8"/>
    <w:rsid w:val="00D71BC8"/>
    <w:rsid w:val="00D71C67"/>
    <w:rsid w:val="00D71E60"/>
    <w:rsid w:val="00D72E45"/>
    <w:rsid w:val="00D738EA"/>
    <w:rsid w:val="00D741E4"/>
    <w:rsid w:val="00D763D0"/>
    <w:rsid w:val="00D84FC5"/>
    <w:rsid w:val="00D87DBB"/>
    <w:rsid w:val="00D921F0"/>
    <w:rsid w:val="00D94E1E"/>
    <w:rsid w:val="00DA2B6C"/>
    <w:rsid w:val="00DA534A"/>
    <w:rsid w:val="00DA632C"/>
    <w:rsid w:val="00DA633B"/>
    <w:rsid w:val="00DA76C7"/>
    <w:rsid w:val="00DB06CC"/>
    <w:rsid w:val="00DB0E5D"/>
    <w:rsid w:val="00DB24EB"/>
    <w:rsid w:val="00DB54A5"/>
    <w:rsid w:val="00DB7CF6"/>
    <w:rsid w:val="00DC0E80"/>
    <w:rsid w:val="00DC1B37"/>
    <w:rsid w:val="00DC400A"/>
    <w:rsid w:val="00DC5143"/>
    <w:rsid w:val="00DC7221"/>
    <w:rsid w:val="00DC7D28"/>
    <w:rsid w:val="00DD0A34"/>
    <w:rsid w:val="00DD1D40"/>
    <w:rsid w:val="00DD5577"/>
    <w:rsid w:val="00DD7FDA"/>
    <w:rsid w:val="00DE0BBB"/>
    <w:rsid w:val="00DE1405"/>
    <w:rsid w:val="00DE2B29"/>
    <w:rsid w:val="00DE5622"/>
    <w:rsid w:val="00DE5767"/>
    <w:rsid w:val="00DE6BB1"/>
    <w:rsid w:val="00DE7E4F"/>
    <w:rsid w:val="00DF081A"/>
    <w:rsid w:val="00DF137A"/>
    <w:rsid w:val="00DF4FB4"/>
    <w:rsid w:val="00DF7D8B"/>
    <w:rsid w:val="00E03AEC"/>
    <w:rsid w:val="00E060B9"/>
    <w:rsid w:val="00E06494"/>
    <w:rsid w:val="00E07109"/>
    <w:rsid w:val="00E07569"/>
    <w:rsid w:val="00E10450"/>
    <w:rsid w:val="00E1180E"/>
    <w:rsid w:val="00E11C3B"/>
    <w:rsid w:val="00E13774"/>
    <w:rsid w:val="00E14F7F"/>
    <w:rsid w:val="00E164A1"/>
    <w:rsid w:val="00E17877"/>
    <w:rsid w:val="00E17B2C"/>
    <w:rsid w:val="00E22FB6"/>
    <w:rsid w:val="00E23AED"/>
    <w:rsid w:val="00E2557E"/>
    <w:rsid w:val="00E269F0"/>
    <w:rsid w:val="00E328F3"/>
    <w:rsid w:val="00E33FC6"/>
    <w:rsid w:val="00E34075"/>
    <w:rsid w:val="00E35408"/>
    <w:rsid w:val="00E358F2"/>
    <w:rsid w:val="00E36350"/>
    <w:rsid w:val="00E366F0"/>
    <w:rsid w:val="00E37FBF"/>
    <w:rsid w:val="00E40366"/>
    <w:rsid w:val="00E40C67"/>
    <w:rsid w:val="00E41245"/>
    <w:rsid w:val="00E44A64"/>
    <w:rsid w:val="00E45750"/>
    <w:rsid w:val="00E46B08"/>
    <w:rsid w:val="00E47D0F"/>
    <w:rsid w:val="00E50A9D"/>
    <w:rsid w:val="00E50B46"/>
    <w:rsid w:val="00E5131C"/>
    <w:rsid w:val="00E53ABA"/>
    <w:rsid w:val="00E5444B"/>
    <w:rsid w:val="00E55F05"/>
    <w:rsid w:val="00E5745F"/>
    <w:rsid w:val="00E6081D"/>
    <w:rsid w:val="00E60B17"/>
    <w:rsid w:val="00E62C28"/>
    <w:rsid w:val="00E63B2C"/>
    <w:rsid w:val="00E6473B"/>
    <w:rsid w:val="00E6677F"/>
    <w:rsid w:val="00E71251"/>
    <w:rsid w:val="00E71A7A"/>
    <w:rsid w:val="00E71AB1"/>
    <w:rsid w:val="00E72402"/>
    <w:rsid w:val="00E7248B"/>
    <w:rsid w:val="00E73CA1"/>
    <w:rsid w:val="00E7490D"/>
    <w:rsid w:val="00E74923"/>
    <w:rsid w:val="00E753E6"/>
    <w:rsid w:val="00E82FE2"/>
    <w:rsid w:val="00E83C3E"/>
    <w:rsid w:val="00E852D9"/>
    <w:rsid w:val="00E86978"/>
    <w:rsid w:val="00E913AB"/>
    <w:rsid w:val="00E91C65"/>
    <w:rsid w:val="00E96CCD"/>
    <w:rsid w:val="00E97CFF"/>
    <w:rsid w:val="00EA09F4"/>
    <w:rsid w:val="00EA0D20"/>
    <w:rsid w:val="00EA1DD5"/>
    <w:rsid w:val="00EA3062"/>
    <w:rsid w:val="00EA3D58"/>
    <w:rsid w:val="00EA56E6"/>
    <w:rsid w:val="00EB0894"/>
    <w:rsid w:val="00EB0DA2"/>
    <w:rsid w:val="00EB1139"/>
    <w:rsid w:val="00EB1526"/>
    <w:rsid w:val="00EB3C02"/>
    <w:rsid w:val="00EB3C36"/>
    <w:rsid w:val="00EB5690"/>
    <w:rsid w:val="00EB7782"/>
    <w:rsid w:val="00EB7C81"/>
    <w:rsid w:val="00EB7F45"/>
    <w:rsid w:val="00EC3A96"/>
    <w:rsid w:val="00EC5FD3"/>
    <w:rsid w:val="00ED1593"/>
    <w:rsid w:val="00ED323C"/>
    <w:rsid w:val="00ED3A9C"/>
    <w:rsid w:val="00ED599F"/>
    <w:rsid w:val="00ED6999"/>
    <w:rsid w:val="00ED709D"/>
    <w:rsid w:val="00EE2661"/>
    <w:rsid w:val="00EE2DBB"/>
    <w:rsid w:val="00EE5C25"/>
    <w:rsid w:val="00EE5E51"/>
    <w:rsid w:val="00EE5FA2"/>
    <w:rsid w:val="00EE660A"/>
    <w:rsid w:val="00EE7655"/>
    <w:rsid w:val="00EF08C6"/>
    <w:rsid w:val="00EF1D43"/>
    <w:rsid w:val="00EF6FF6"/>
    <w:rsid w:val="00F00B4C"/>
    <w:rsid w:val="00F0164F"/>
    <w:rsid w:val="00F01F0B"/>
    <w:rsid w:val="00F02AAD"/>
    <w:rsid w:val="00F073EB"/>
    <w:rsid w:val="00F075B0"/>
    <w:rsid w:val="00F10CF4"/>
    <w:rsid w:val="00F10EB9"/>
    <w:rsid w:val="00F141D1"/>
    <w:rsid w:val="00F1756B"/>
    <w:rsid w:val="00F20F11"/>
    <w:rsid w:val="00F221A7"/>
    <w:rsid w:val="00F22202"/>
    <w:rsid w:val="00F242AF"/>
    <w:rsid w:val="00F249FA"/>
    <w:rsid w:val="00F30348"/>
    <w:rsid w:val="00F3085B"/>
    <w:rsid w:val="00F3196C"/>
    <w:rsid w:val="00F36236"/>
    <w:rsid w:val="00F3776C"/>
    <w:rsid w:val="00F4244E"/>
    <w:rsid w:val="00F42B20"/>
    <w:rsid w:val="00F44596"/>
    <w:rsid w:val="00F45522"/>
    <w:rsid w:val="00F45842"/>
    <w:rsid w:val="00F462E4"/>
    <w:rsid w:val="00F47035"/>
    <w:rsid w:val="00F47E26"/>
    <w:rsid w:val="00F553E2"/>
    <w:rsid w:val="00F571F1"/>
    <w:rsid w:val="00F57703"/>
    <w:rsid w:val="00F577E2"/>
    <w:rsid w:val="00F61693"/>
    <w:rsid w:val="00F61C07"/>
    <w:rsid w:val="00F61C79"/>
    <w:rsid w:val="00F61F94"/>
    <w:rsid w:val="00F62BA0"/>
    <w:rsid w:val="00F634CE"/>
    <w:rsid w:val="00F63BD3"/>
    <w:rsid w:val="00F64643"/>
    <w:rsid w:val="00F64979"/>
    <w:rsid w:val="00F65F27"/>
    <w:rsid w:val="00F67EE6"/>
    <w:rsid w:val="00F70949"/>
    <w:rsid w:val="00F71052"/>
    <w:rsid w:val="00F753FA"/>
    <w:rsid w:val="00F763CD"/>
    <w:rsid w:val="00F76CC5"/>
    <w:rsid w:val="00F8138D"/>
    <w:rsid w:val="00F82AC6"/>
    <w:rsid w:val="00F831AB"/>
    <w:rsid w:val="00F839CC"/>
    <w:rsid w:val="00F83BD2"/>
    <w:rsid w:val="00F84397"/>
    <w:rsid w:val="00F84995"/>
    <w:rsid w:val="00F870C2"/>
    <w:rsid w:val="00F87FD1"/>
    <w:rsid w:val="00F92AC2"/>
    <w:rsid w:val="00F92E00"/>
    <w:rsid w:val="00F9303F"/>
    <w:rsid w:val="00F93D02"/>
    <w:rsid w:val="00F948B2"/>
    <w:rsid w:val="00F97D85"/>
    <w:rsid w:val="00FA0886"/>
    <w:rsid w:val="00FA0E51"/>
    <w:rsid w:val="00FA13D1"/>
    <w:rsid w:val="00FA473D"/>
    <w:rsid w:val="00FA47F3"/>
    <w:rsid w:val="00FA4C0D"/>
    <w:rsid w:val="00FA6D28"/>
    <w:rsid w:val="00FA7085"/>
    <w:rsid w:val="00FA7131"/>
    <w:rsid w:val="00FA7CC4"/>
    <w:rsid w:val="00FB0395"/>
    <w:rsid w:val="00FB208D"/>
    <w:rsid w:val="00FB348F"/>
    <w:rsid w:val="00FB7BB9"/>
    <w:rsid w:val="00FC20A9"/>
    <w:rsid w:val="00FC276F"/>
    <w:rsid w:val="00FC2B99"/>
    <w:rsid w:val="00FC2BAB"/>
    <w:rsid w:val="00FC58DA"/>
    <w:rsid w:val="00FD2F45"/>
    <w:rsid w:val="00FD3A4F"/>
    <w:rsid w:val="00FD7211"/>
    <w:rsid w:val="00FD75C9"/>
    <w:rsid w:val="00FE0B14"/>
    <w:rsid w:val="00FE18CA"/>
    <w:rsid w:val="00FE26A3"/>
    <w:rsid w:val="00FE7011"/>
    <w:rsid w:val="00FE7852"/>
    <w:rsid w:val="00FF1881"/>
    <w:rsid w:val="00FF22A2"/>
    <w:rsid w:val="00FF2AB4"/>
    <w:rsid w:val="00FF3BD5"/>
    <w:rsid w:val="00FF7A32"/>
    <w:rsid w:val="00FF7B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country-region"/>
  <w:smartTagType w:namespaceuri="urn:schemas-microsoft-com:office:smarttags" w:name="PlaceName"/>
  <w:smartTagType w:namespaceuri="urn:schemas-microsoft-com:office:smarttags" w:name="City"/>
  <w:smartTagType w:namespaceuri="urn:schemas-microsoft-com:office:smarttags" w:name="place"/>
  <w:smartTagType w:namespaceuri="urn:schemas-microsoft-com:office:smarttags" w:name="time"/>
  <w:shapeDefaults>
    <o:shapedefaults v:ext="edit" spidmax="7170" style="v-text-anchor:middle" fillcolor="none [3214]">
      <v:fill color="none [3214]"/>
      <v:textbox style="layout-flow:vertical;mso-layout-flow-alt:bottom-to-top" inset="0,0,0,0"/>
    </o:shapedefaults>
    <o:shapelayout v:ext="edit">
      <o:idmap v:ext="edit" data="1,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List Number" w:uiPriority="0"/>
    <w:lsdException w:name="Title" w:semiHidden="0" w:uiPriority="0" w:unhideWhenUsed="0" w:qFormat="1"/>
    <w:lsdException w:name="Default Paragraph Font" w:uiPriority="1"/>
    <w:lsdException w:name="Body Text" w:uiPriority="0"/>
    <w:lsdException w:name="Body Text Indent" w:uiPriority="0"/>
    <w:lsdException w:name="Message Header"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BD3"/>
    <w:rPr>
      <w:sz w:val="24"/>
      <w:szCs w:val="24"/>
    </w:rPr>
  </w:style>
  <w:style w:type="paragraph" w:styleId="Heading1">
    <w:name w:val="heading 1"/>
    <w:basedOn w:val="Normal"/>
    <w:next w:val="Normal"/>
    <w:link w:val="Heading1Char"/>
    <w:qFormat/>
    <w:rsid w:val="00F63BD3"/>
    <w:pPr>
      <w:keepNext/>
      <w:jc w:val="center"/>
      <w:outlineLvl w:val="0"/>
    </w:pPr>
    <w:rPr>
      <w:b/>
      <w:bCs/>
      <w:sz w:val="48"/>
      <w:szCs w:val="48"/>
    </w:rPr>
  </w:style>
  <w:style w:type="paragraph" w:styleId="Heading2">
    <w:name w:val="heading 2"/>
    <w:basedOn w:val="Normal"/>
    <w:next w:val="Normal"/>
    <w:link w:val="Heading2Char"/>
    <w:qFormat/>
    <w:rsid w:val="00F63BD3"/>
    <w:pPr>
      <w:keepNext/>
      <w:numPr>
        <w:numId w:val="6"/>
      </w:numPr>
      <w:outlineLvl w:val="1"/>
    </w:pPr>
    <w:rPr>
      <w:sz w:val="28"/>
    </w:rPr>
  </w:style>
  <w:style w:type="paragraph" w:styleId="Heading3">
    <w:name w:val="heading 3"/>
    <w:basedOn w:val="Normal"/>
    <w:next w:val="Normal"/>
    <w:link w:val="Heading3Char"/>
    <w:qFormat/>
    <w:rsid w:val="00F63BD3"/>
    <w:pPr>
      <w:numPr>
        <w:numId w:val="7"/>
      </w:numPr>
      <w:outlineLvl w:val="2"/>
    </w:pPr>
  </w:style>
  <w:style w:type="paragraph" w:styleId="Heading4">
    <w:name w:val="heading 4"/>
    <w:basedOn w:val="Normal"/>
    <w:next w:val="Normal"/>
    <w:link w:val="Heading4Char"/>
    <w:qFormat/>
    <w:rsid w:val="00F63BD3"/>
    <w:pPr>
      <w:numPr>
        <w:numId w:val="8"/>
      </w:numPr>
      <w:outlineLvl w:val="3"/>
    </w:pPr>
  </w:style>
  <w:style w:type="paragraph" w:styleId="Heading5">
    <w:name w:val="heading 5"/>
    <w:basedOn w:val="Style1"/>
    <w:next w:val="Normal"/>
    <w:link w:val="Heading5Char"/>
    <w:qFormat/>
    <w:rsid w:val="00F63BD3"/>
    <w:pPr>
      <w:numPr>
        <w:numId w:val="9"/>
      </w:numPr>
      <w:outlineLvl w:val="4"/>
    </w:pPr>
  </w:style>
  <w:style w:type="paragraph" w:styleId="Heading6">
    <w:name w:val="heading 6"/>
    <w:basedOn w:val="Normal"/>
    <w:next w:val="Normal"/>
    <w:link w:val="Heading6Char"/>
    <w:uiPriority w:val="9"/>
    <w:qFormat/>
    <w:rsid w:val="00F63BD3"/>
    <w:pPr>
      <w:numPr>
        <w:numId w:val="10"/>
      </w:numPr>
      <w:outlineLvl w:val="5"/>
    </w:pPr>
  </w:style>
  <w:style w:type="paragraph" w:styleId="Heading7">
    <w:name w:val="heading 7"/>
    <w:basedOn w:val="Heading6"/>
    <w:next w:val="Normal"/>
    <w:link w:val="Heading7Char"/>
    <w:uiPriority w:val="9"/>
    <w:qFormat/>
    <w:rsid w:val="00F63BD3"/>
    <w:pPr>
      <w:numPr>
        <w:ilvl w:val="1"/>
      </w:numPr>
      <w:outlineLvl w:val="6"/>
    </w:pPr>
  </w:style>
  <w:style w:type="paragraph" w:styleId="Heading8">
    <w:name w:val="heading 8"/>
    <w:basedOn w:val="Normal"/>
    <w:next w:val="Normal"/>
    <w:link w:val="Heading8Char"/>
    <w:uiPriority w:val="9"/>
    <w:qFormat/>
    <w:rsid w:val="00F63BD3"/>
    <w:pPr>
      <w:keepNext/>
      <w:jc w:val="center"/>
      <w:outlineLvl w:val="7"/>
    </w:pPr>
    <w:rPr>
      <w:sz w:val="32"/>
    </w:rPr>
  </w:style>
  <w:style w:type="paragraph" w:styleId="Heading9">
    <w:name w:val="heading 9"/>
    <w:basedOn w:val="Normal"/>
    <w:next w:val="Normal"/>
    <w:link w:val="Heading9Char"/>
    <w:uiPriority w:val="9"/>
    <w:qFormat/>
    <w:rsid w:val="00F63BD3"/>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54B6"/>
    <w:pPr>
      <w:tabs>
        <w:tab w:val="center" w:pos="4320"/>
        <w:tab w:val="right" w:pos="8640"/>
      </w:tabs>
    </w:pPr>
  </w:style>
  <w:style w:type="paragraph" w:styleId="Footer">
    <w:name w:val="footer"/>
    <w:basedOn w:val="Normal"/>
    <w:link w:val="FooterChar"/>
    <w:rsid w:val="005D54B6"/>
    <w:pPr>
      <w:tabs>
        <w:tab w:val="center" w:pos="4320"/>
        <w:tab w:val="right" w:pos="8640"/>
      </w:tabs>
    </w:pPr>
  </w:style>
  <w:style w:type="character" w:styleId="PageNumber">
    <w:name w:val="page number"/>
    <w:basedOn w:val="DefaultParagraphFont"/>
    <w:semiHidden/>
    <w:rsid w:val="005D54B6"/>
  </w:style>
  <w:style w:type="paragraph" w:styleId="Title">
    <w:name w:val="Title"/>
    <w:basedOn w:val="Normal"/>
    <w:link w:val="TitleChar"/>
    <w:qFormat/>
    <w:rsid w:val="00F63BD3"/>
    <w:pPr>
      <w:jc w:val="center"/>
    </w:pPr>
    <w:rPr>
      <w:sz w:val="36"/>
    </w:rPr>
  </w:style>
  <w:style w:type="paragraph" w:styleId="BodyText">
    <w:name w:val="Body Text"/>
    <w:basedOn w:val="Normal"/>
    <w:link w:val="BodyTextChar"/>
    <w:semiHidden/>
    <w:rsid w:val="005D54B6"/>
    <w:pPr>
      <w:jc w:val="both"/>
    </w:pPr>
    <w:rPr>
      <w:sz w:val="28"/>
    </w:rPr>
  </w:style>
  <w:style w:type="paragraph" w:styleId="BodyTextIndent">
    <w:name w:val="Body Text Indent"/>
    <w:basedOn w:val="Normal"/>
    <w:link w:val="BodyTextIndentChar"/>
    <w:semiHidden/>
    <w:rsid w:val="005D54B6"/>
    <w:pPr>
      <w:tabs>
        <w:tab w:val="left" w:pos="1060"/>
      </w:tabs>
      <w:ind w:left="180" w:hanging="180"/>
    </w:pPr>
  </w:style>
  <w:style w:type="paragraph" w:styleId="BodyText2">
    <w:name w:val="Body Text 2"/>
    <w:basedOn w:val="Normal"/>
    <w:link w:val="BodyText2Char"/>
    <w:semiHidden/>
    <w:rsid w:val="005D54B6"/>
    <w:rPr>
      <w:b/>
      <w:bCs/>
      <w:sz w:val="28"/>
    </w:rPr>
  </w:style>
  <w:style w:type="paragraph" w:styleId="BodyTextIndent2">
    <w:name w:val="Body Text Indent 2"/>
    <w:basedOn w:val="Normal"/>
    <w:link w:val="BodyTextIndent2Char"/>
    <w:semiHidden/>
    <w:rsid w:val="005D54B6"/>
    <w:pPr>
      <w:ind w:left="360" w:firstLine="360"/>
    </w:pPr>
  </w:style>
  <w:style w:type="paragraph" w:styleId="BodyTextIndent3">
    <w:name w:val="Body Text Indent 3"/>
    <w:basedOn w:val="Normal"/>
    <w:link w:val="BodyTextIndent3Char"/>
    <w:semiHidden/>
    <w:rsid w:val="005D54B6"/>
    <w:pPr>
      <w:ind w:left="360"/>
    </w:pPr>
  </w:style>
  <w:style w:type="paragraph" w:styleId="EndnoteText">
    <w:name w:val="endnote text"/>
    <w:basedOn w:val="Normal"/>
    <w:link w:val="EndnoteTextChar"/>
    <w:semiHidden/>
    <w:rsid w:val="005D54B6"/>
    <w:rPr>
      <w:sz w:val="20"/>
      <w:szCs w:val="20"/>
    </w:rPr>
  </w:style>
  <w:style w:type="character" w:styleId="EndnoteReference">
    <w:name w:val="endnote reference"/>
    <w:basedOn w:val="DefaultParagraphFont"/>
    <w:semiHidden/>
    <w:rsid w:val="005D54B6"/>
    <w:rPr>
      <w:vertAlign w:val="superscript"/>
    </w:rPr>
  </w:style>
  <w:style w:type="paragraph" w:styleId="FootnoteText">
    <w:name w:val="footnote text"/>
    <w:basedOn w:val="Normal"/>
    <w:link w:val="FootnoteTextChar"/>
    <w:semiHidden/>
    <w:rsid w:val="005D54B6"/>
    <w:rPr>
      <w:sz w:val="20"/>
      <w:szCs w:val="20"/>
    </w:rPr>
  </w:style>
  <w:style w:type="table" w:styleId="TableGrid">
    <w:name w:val="Table Grid"/>
    <w:basedOn w:val="TableNormal"/>
    <w:uiPriority w:val="5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uiPriority w:val="34"/>
    <w:qFormat/>
    <w:rsid w:val="00F63BD3"/>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F63BD3"/>
    <w:rPr>
      <w:rFonts w:ascii="Calibri" w:hAnsi="Calibri"/>
      <w:sz w:val="22"/>
      <w:szCs w:val="22"/>
    </w:rPr>
  </w:style>
  <w:style w:type="character" w:customStyle="1" w:styleId="NoSpacingChar">
    <w:name w:val="No Spacing Char"/>
    <w:basedOn w:val="DefaultParagraphFont"/>
    <w:link w:val="NoSpacing"/>
    <w:uiPriority w:val="1"/>
    <w:rsid w:val="00F63BD3"/>
    <w:rPr>
      <w:rFonts w:ascii="Calibri" w:hAnsi="Calibri"/>
      <w:sz w:val="22"/>
      <w:szCs w:val="22"/>
      <w:lang w:val="en-US" w:eastAsia="en-US" w:bidi="ar-SA"/>
    </w:rPr>
  </w:style>
  <w:style w:type="paragraph" w:styleId="TOC1">
    <w:name w:val="toc 1"/>
    <w:basedOn w:val="Normal"/>
    <w:next w:val="Normal"/>
    <w:autoRedefine/>
    <w:uiPriority w:val="39"/>
    <w:unhideWhenUsed/>
    <w:rsid w:val="002C429F"/>
    <w:rPr>
      <w:rFonts w:ascii="Arial" w:hAnsi="Arial"/>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F63BD3"/>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F63BD3"/>
    <w:rPr>
      <w:rFonts w:ascii="Cambria" w:hAnsi="Cambria"/>
      <w:sz w:val="24"/>
      <w:szCs w:val="24"/>
    </w:rPr>
  </w:style>
  <w:style w:type="character" w:customStyle="1" w:styleId="Heading1Char">
    <w:name w:val="Heading 1 Char"/>
    <w:basedOn w:val="DefaultParagraphFont"/>
    <w:link w:val="Heading1"/>
    <w:rsid w:val="00F63BD3"/>
    <w:rPr>
      <w:b/>
      <w:bCs/>
      <w:sz w:val="48"/>
      <w:szCs w:val="48"/>
    </w:rPr>
  </w:style>
  <w:style w:type="character" w:customStyle="1" w:styleId="Heading2Char">
    <w:name w:val="Heading 2 Char"/>
    <w:basedOn w:val="DefaultParagraphFont"/>
    <w:link w:val="Heading2"/>
    <w:rsid w:val="00F63BD3"/>
    <w:rPr>
      <w:sz w:val="28"/>
      <w:szCs w:val="24"/>
    </w:rPr>
  </w:style>
  <w:style w:type="character" w:customStyle="1" w:styleId="Heading3Char">
    <w:name w:val="Heading 3 Char"/>
    <w:basedOn w:val="DefaultParagraphFont"/>
    <w:link w:val="Heading3"/>
    <w:rsid w:val="00F63BD3"/>
    <w:rPr>
      <w:sz w:val="24"/>
      <w:szCs w:val="24"/>
    </w:rPr>
  </w:style>
  <w:style w:type="character" w:customStyle="1" w:styleId="Heading4Char">
    <w:name w:val="Heading 4 Char"/>
    <w:basedOn w:val="DefaultParagraphFont"/>
    <w:link w:val="Heading4"/>
    <w:rsid w:val="00F63BD3"/>
    <w:rPr>
      <w:sz w:val="24"/>
      <w:szCs w:val="24"/>
    </w:rPr>
  </w:style>
  <w:style w:type="character" w:customStyle="1" w:styleId="Heading5Char">
    <w:name w:val="Heading 5 Char"/>
    <w:basedOn w:val="DefaultParagraphFont"/>
    <w:link w:val="Heading5"/>
    <w:rsid w:val="00F63BD3"/>
    <w:rPr>
      <w:sz w:val="24"/>
      <w:szCs w:val="24"/>
    </w:rPr>
  </w:style>
  <w:style w:type="character" w:customStyle="1" w:styleId="Heading6Char">
    <w:name w:val="Heading 6 Char"/>
    <w:basedOn w:val="DefaultParagraphFont"/>
    <w:link w:val="Heading6"/>
    <w:uiPriority w:val="9"/>
    <w:rsid w:val="00F63BD3"/>
    <w:rPr>
      <w:sz w:val="24"/>
      <w:szCs w:val="24"/>
    </w:rPr>
  </w:style>
  <w:style w:type="character" w:customStyle="1" w:styleId="Heading7Char">
    <w:name w:val="Heading 7 Char"/>
    <w:basedOn w:val="DefaultParagraphFont"/>
    <w:link w:val="Heading7"/>
    <w:uiPriority w:val="9"/>
    <w:rsid w:val="00F63BD3"/>
    <w:rPr>
      <w:sz w:val="24"/>
      <w:szCs w:val="24"/>
    </w:rPr>
  </w:style>
  <w:style w:type="character" w:customStyle="1" w:styleId="Heading8Char">
    <w:name w:val="Heading 8 Char"/>
    <w:basedOn w:val="DefaultParagraphFont"/>
    <w:link w:val="Heading8"/>
    <w:uiPriority w:val="9"/>
    <w:rsid w:val="00F63BD3"/>
    <w:rPr>
      <w:sz w:val="32"/>
      <w:szCs w:val="24"/>
    </w:rPr>
  </w:style>
  <w:style w:type="character" w:customStyle="1" w:styleId="Heading9Char">
    <w:name w:val="Heading 9 Char"/>
    <w:basedOn w:val="DefaultParagraphFont"/>
    <w:link w:val="Heading9"/>
    <w:uiPriority w:val="9"/>
    <w:rsid w:val="00F63BD3"/>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qFormat/>
    <w:rsid w:val="00F63BD3"/>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semiHidden/>
    <w:unhideWhenUsed/>
    <w:rsid w:val="00662FB8"/>
    <w:rPr>
      <w:vertAlign w:val="superscript"/>
    </w:rPr>
  </w:style>
  <w:style w:type="paragraph" w:customStyle="1" w:styleId="Style0">
    <w:name w:val="Style0"/>
    <w:basedOn w:val="Heading2"/>
    <w:link w:val="Style0Char"/>
    <w:qFormat/>
    <w:rsid w:val="00F63BD3"/>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F63BD3"/>
    <w:rPr>
      <w:sz w:val="28"/>
      <w:szCs w:val="24"/>
    </w:rPr>
  </w:style>
  <w:style w:type="character" w:customStyle="1" w:styleId="Heading2bChar">
    <w:name w:val="Heading 2b Char"/>
    <w:basedOn w:val="Heading2Char"/>
    <w:link w:val="Heading2b"/>
    <w:rsid w:val="0006208C"/>
    <w:rPr>
      <w:sz w:val="28"/>
      <w:szCs w:val="24"/>
    </w:rPr>
  </w:style>
  <w:style w:type="character" w:customStyle="1" w:styleId="HeaderChar">
    <w:name w:val="Header Char"/>
    <w:basedOn w:val="DefaultParagraphFont"/>
    <w:link w:val="Header"/>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uiPriority w:val="99"/>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nhideWhenUsed/>
    <w:rsid w:val="00807EBA"/>
    <w:pPr>
      <w:spacing w:before="100" w:beforeAutospacing="1" w:after="100" w:afterAutospacing="1"/>
    </w:pPr>
  </w:style>
  <w:style w:type="paragraph" w:customStyle="1" w:styleId="HEBREW">
    <w:name w:val="HEBREW"/>
    <w:basedOn w:val="Normal"/>
    <w:link w:val="HEBREWChar"/>
    <w:rsid w:val="004E0076"/>
    <w:rPr>
      <w:rFonts w:ascii="HebraicaII" w:hAnsi="HebraicaII"/>
      <w:color w:val="999999"/>
      <w:sz w:val="96"/>
    </w:rPr>
  </w:style>
  <w:style w:type="character" w:customStyle="1" w:styleId="HEBREWChar">
    <w:name w:val="HEBREW Char"/>
    <w:basedOn w:val="DefaultParagraphFont"/>
    <w:link w:val="HEBREW"/>
    <w:rsid w:val="004E0076"/>
    <w:rPr>
      <w:rFonts w:ascii="HebraicaII" w:hAnsi="HebraicaII"/>
      <w:color w:val="999999"/>
      <w:sz w:val="96"/>
      <w:szCs w:val="24"/>
    </w:rPr>
  </w:style>
  <w:style w:type="character" w:styleId="IntenseEmphasis">
    <w:name w:val="Intense Emphasis"/>
    <w:basedOn w:val="DefaultParagraphFont"/>
    <w:uiPriority w:val="21"/>
    <w:qFormat/>
    <w:rsid w:val="00335CAA"/>
    <w:rPr>
      <w:b/>
      <w:bCs/>
      <w:i/>
      <w:iCs/>
      <w:color w:val="4F81BD" w:themeColor="accent1"/>
    </w:rPr>
  </w:style>
  <w:style w:type="character" w:styleId="Emphasis">
    <w:name w:val="Emphasis"/>
    <w:basedOn w:val="DefaultParagraphFont"/>
    <w:uiPriority w:val="20"/>
    <w:qFormat/>
    <w:rsid w:val="00F753FA"/>
    <w:rPr>
      <w:i/>
      <w:iCs/>
    </w:rPr>
  </w:style>
  <w:style w:type="paragraph" w:styleId="IntenseQuote">
    <w:name w:val="Intense Quote"/>
    <w:basedOn w:val="Normal"/>
    <w:next w:val="Normal"/>
    <w:link w:val="IntenseQuoteChar"/>
    <w:uiPriority w:val="30"/>
    <w:qFormat/>
    <w:rsid w:val="00F753F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753FA"/>
    <w:rPr>
      <w:b/>
      <w:bCs/>
      <w:i/>
      <w:iCs/>
      <w:color w:val="4F81BD" w:themeColor="accent1"/>
      <w:sz w:val="24"/>
      <w:szCs w:val="24"/>
    </w:rPr>
  </w:style>
  <w:style w:type="paragraph" w:customStyle="1" w:styleId="text2">
    <w:name w:val="text2"/>
    <w:basedOn w:val="Normal"/>
    <w:rsid w:val="009E2F03"/>
    <w:pPr>
      <w:spacing w:before="100" w:beforeAutospacing="1" w:after="100" w:afterAutospacing="1"/>
    </w:pPr>
  </w:style>
  <w:style w:type="paragraph" w:customStyle="1" w:styleId="bodytext0">
    <w:name w:val="bodytext"/>
    <w:basedOn w:val="Normal"/>
    <w:rsid w:val="00242599"/>
    <w:pPr>
      <w:spacing w:before="100" w:beforeAutospacing="1" w:after="100" w:afterAutospacing="1"/>
    </w:pPr>
  </w:style>
  <w:style w:type="paragraph" w:styleId="MessageHeader">
    <w:name w:val="Message Header"/>
    <w:basedOn w:val="Normal"/>
    <w:next w:val="ListNumber"/>
    <w:link w:val="MessageHeaderChar"/>
    <w:rsid w:val="00242599"/>
    <w:pPr>
      <w:spacing w:after="120"/>
      <w:ind w:left="1080" w:hanging="1080"/>
      <w:jc w:val="center"/>
    </w:pPr>
    <w:rPr>
      <w:i/>
      <w:szCs w:val="20"/>
    </w:rPr>
  </w:style>
  <w:style w:type="character" w:customStyle="1" w:styleId="MessageHeaderChar">
    <w:name w:val="Message Header Char"/>
    <w:basedOn w:val="DefaultParagraphFont"/>
    <w:link w:val="MessageHeader"/>
    <w:rsid w:val="00242599"/>
    <w:rPr>
      <w:i/>
      <w:sz w:val="24"/>
    </w:rPr>
  </w:style>
  <w:style w:type="paragraph" w:styleId="ListNumber">
    <w:name w:val="List Number"/>
    <w:basedOn w:val="Normal"/>
    <w:next w:val="Normal"/>
    <w:rsid w:val="00242599"/>
    <w:pPr>
      <w:numPr>
        <w:numId w:val="111"/>
      </w:numPr>
      <w:spacing w:before="240" w:after="120"/>
    </w:pPr>
    <w:rPr>
      <w:b/>
      <w:sz w:val="28"/>
      <w:szCs w:val="20"/>
    </w:rPr>
  </w:style>
  <w:style w:type="character" w:customStyle="1" w:styleId="st1">
    <w:name w:val="st1"/>
    <w:basedOn w:val="DefaultParagraphFont"/>
    <w:rsid w:val="00F00B4C"/>
  </w:style>
  <w:style w:type="character" w:customStyle="1" w:styleId="inner-border">
    <w:name w:val="inner-border"/>
    <w:basedOn w:val="DefaultParagraphFont"/>
    <w:rsid w:val="005103A8"/>
  </w:style>
  <w:style w:type="paragraph" w:customStyle="1" w:styleId="WW-BodyTextIndent2">
    <w:name w:val="WW-Body Text Indent 2"/>
    <w:basedOn w:val="Normal"/>
    <w:rsid w:val="00514C56"/>
    <w:pPr>
      <w:suppressAutoHyphens/>
      <w:ind w:firstLine="720"/>
    </w:pPr>
    <w:rPr>
      <w:rFonts w:ascii="Georgia" w:hAnsi="Georgia"/>
      <w:sz w:val="22"/>
      <w:szCs w:val="20"/>
      <w:u w:val="single"/>
    </w:rPr>
  </w:style>
  <w:style w:type="paragraph" w:customStyle="1" w:styleId="WW-BodyText3">
    <w:name w:val="WW-Body Text 3"/>
    <w:basedOn w:val="Normal"/>
    <w:rsid w:val="00514C56"/>
    <w:pPr>
      <w:suppressAutoHyphens/>
    </w:pPr>
    <w:rPr>
      <w:rFonts w:ascii="Georgia" w:hAnsi="Georgia"/>
      <w:b/>
      <w:sz w:val="2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93045448">
      <w:bodyDiv w:val="1"/>
      <w:marLeft w:val="0"/>
      <w:marRight w:val="0"/>
      <w:marTop w:val="0"/>
      <w:marBottom w:val="0"/>
      <w:divBdr>
        <w:top w:val="none" w:sz="0" w:space="0" w:color="auto"/>
        <w:left w:val="none" w:sz="0" w:space="0" w:color="auto"/>
        <w:bottom w:val="none" w:sz="0" w:space="0" w:color="auto"/>
        <w:right w:val="none" w:sz="0" w:space="0" w:color="auto"/>
      </w:divBdr>
      <w:divsChild>
        <w:div w:id="404692631">
          <w:marLeft w:val="0"/>
          <w:marRight w:val="0"/>
          <w:marTop w:val="0"/>
          <w:marBottom w:val="0"/>
          <w:divBdr>
            <w:top w:val="none" w:sz="0" w:space="0" w:color="auto"/>
            <w:left w:val="none" w:sz="0" w:space="0" w:color="auto"/>
            <w:bottom w:val="none" w:sz="0" w:space="0" w:color="auto"/>
            <w:right w:val="none" w:sz="0" w:space="0" w:color="auto"/>
          </w:divBdr>
          <w:divsChild>
            <w:div w:id="1853372984">
              <w:marLeft w:val="0"/>
              <w:marRight w:val="0"/>
              <w:marTop w:val="0"/>
              <w:marBottom w:val="0"/>
              <w:divBdr>
                <w:top w:val="none" w:sz="0" w:space="0" w:color="auto"/>
                <w:left w:val="none" w:sz="0" w:space="0" w:color="auto"/>
                <w:bottom w:val="none" w:sz="0" w:space="0" w:color="auto"/>
                <w:right w:val="none" w:sz="0" w:space="0" w:color="auto"/>
              </w:divBdr>
              <w:divsChild>
                <w:div w:id="1456362872">
                  <w:marLeft w:val="0"/>
                  <w:marRight w:val="0"/>
                  <w:marTop w:val="0"/>
                  <w:marBottom w:val="0"/>
                  <w:divBdr>
                    <w:top w:val="none" w:sz="0" w:space="0" w:color="auto"/>
                    <w:left w:val="none" w:sz="0" w:space="0" w:color="auto"/>
                    <w:bottom w:val="none" w:sz="0" w:space="0" w:color="auto"/>
                    <w:right w:val="none" w:sz="0" w:space="0" w:color="auto"/>
                  </w:divBdr>
                  <w:divsChild>
                    <w:div w:id="2102480150">
                      <w:marLeft w:val="0"/>
                      <w:marRight w:val="0"/>
                      <w:marTop w:val="0"/>
                      <w:marBottom w:val="0"/>
                      <w:divBdr>
                        <w:top w:val="none" w:sz="0" w:space="0" w:color="auto"/>
                        <w:left w:val="none" w:sz="0" w:space="0" w:color="auto"/>
                        <w:bottom w:val="none" w:sz="0" w:space="0" w:color="auto"/>
                        <w:right w:val="none" w:sz="0" w:space="0" w:color="auto"/>
                      </w:divBdr>
                      <w:divsChild>
                        <w:div w:id="200331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783674">
      <w:bodyDiv w:val="1"/>
      <w:marLeft w:val="0"/>
      <w:marRight w:val="0"/>
      <w:marTop w:val="0"/>
      <w:marBottom w:val="0"/>
      <w:divBdr>
        <w:top w:val="none" w:sz="0" w:space="0" w:color="auto"/>
        <w:left w:val="none" w:sz="0" w:space="0" w:color="auto"/>
        <w:bottom w:val="none" w:sz="0" w:space="0" w:color="auto"/>
        <w:right w:val="none" w:sz="0" w:space="0" w:color="auto"/>
      </w:divBdr>
      <w:divsChild>
        <w:div w:id="712465395">
          <w:marLeft w:val="0"/>
          <w:marRight w:val="0"/>
          <w:marTop w:val="0"/>
          <w:marBottom w:val="0"/>
          <w:divBdr>
            <w:top w:val="none" w:sz="0" w:space="0" w:color="auto"/>
            <w:left w:val="none" w:sz="0" w:space="0" w:color="auto"/>
            <w:bottom w:val="none" w:sz="0" w:space="0" w:color="auto"/>
            <w:right w:val="none" w:sz="0" w:space="0" w:color="auto"/>
          </w:divBdr>
          <w:divsChild>
            <w:div w:id="823545943">
              <w:marLeft w:val="0"/>
              <w:marRight w:val="0"/>
              <w:marTop w:val="0"/>
              <w:marBottom w:val="0"/>
              <w:divBdr>
                <w:top w:val="none" w:sz="0" w:space="0" w:color="auto"/>
                <w:left w:val="none" w:sz="0" w:space="0" w:color="auto"/>
                <w:bottom w:val="none" w:sz="0" w:space="0" w:color="auto"/>
                <w:right w:val="none" w:sz="0" w:space="0" w:color="auto"/>
              </w:divBdr>
              <w:divsChild>
                <w:div w:id="1786726206">
                  <w:marLeft w:val="0"/>
                  <w:marRight w:val="0"/>
                  <w:marTop w:val="0"/>
                  <w:marBottom w:val="0"/>
                  <w:divBdr>
                    <w:top w:val="none" w:sz="0" w:space="0" w:color="auto"/>
                    <w:left w:val="none" w:sz="0" w:space="0" w:color="auto"/>
                    <w:bottom w:val="none" w:sz="0" w:space="0" w:color="auto"/>
                    <w:right w:val="none" w:sz="0" w:space="0" w:color="auto"/>
                  </w:divBdr>
                  <w:divsChild>
                    <w:div w:id="680739881">
                      <w:marLeft w:val="0"/>
                      <w:marRight w:val="0"/>
                      <w:marTop w:val="0"/>
                      <w:marBottom w:val="0"/>
                      <w:divBdr>
                        <w:top w:val="none" w:sz="0" w:space="0" w:color="auto"/>
                        <w:left w:val="none" w:sz="0" w:space="0" w:color="auto"/>
                        <w:bottom w:val="none" w:sz="0" w:space="0" w:color="auto"/>
                        <w:right w:val="none" w:sz="0" w:space="0" w:color="auto"/>
                      </w:divBdr>
                      <w:divsChild>
                        <w:div w:id="93593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650521">
      <w:bodyDiv w:val="1"/>
      <w:marLeft w:val="0"/>
      <w:marRight w:val="0"/>
      <w:marTop w:val="0"/>
      <w:marBottom w:val="0"/>
      <w:divBdr>
        <w:top w:val="none" w:sz="0" w:space="0" w:color="auto"/>
        <w:left w:val="none" w:sz="0" w:space="0" w:color="auto"/>
        <w:bottom w:val="none" w:sz="0" w:space="0" w:color="auto"/>
        <w:right w:val="none" w:sz="0" w:space="0" w:color="auto"/>
      </w:divBdr>
      <w:divsChild>
        <w:div w:id="2069038065">
          <w:marLeft w:val="0"/>
          <w:marRight w:val="0"/>
          <w:marTop w:val="0"/>
          <w:marBottom w:val="0"/>
          <w:divBdr>
            <w:top w:val="none" w:sz="0" w:space="0" w:color="auto"/>
            <w:left w:val="none" w:sz="0" w:space="0" w:color="auto"/>
            <w:bottom w:val="none" w:sz="0" w:space="0" w:color="auto"/>
            <w:right w:val="none" w:sz="0" w:space="0" w:color="auto"/>
          </w:divBdr>
          <w:divsChild>
            <w:div w:id="1490754789">
              <w:marLeft w:val="0"/>
              <w:marRight w:val="0"/>
              <w:marTop w:val="0"/>
              <w:marBottom w:val="0"/>
              <w:divBdr>
                <w:top w:val="none" w:sz="0" w:space="0" w:color="auto"/>
                <w:left w:val="none" w:sz="0" w:space="0" w:color="auto"/>
                <w:bottom w:val="none" w:sz="0" w:space="0" w:color="auto"/>
                <w:right w:val="none" w:sz="0" w:space="0" w:color="auto"/>
              </w:divBdr>
              <w:divsChild>
                <w:div w:id="1197625635">
                  <w:marLeft w:val="0"/>
                  <w:marRight w:val="0"/>
                  <w:marTop w:val="0"/>
                  <w:marBottom w:val="0"/>
                  <w:divBdr>
                    <w:top w:val="none" w:sz="0" w:space="0" w:color="auto"/>
                    <w:left w:val="none" w:sz="0" w:space="0" w:color="auto"/>
                    <w:bottom w:val="none" w:sz="0" w:space="0" w:color="auto"/>
                    <w:right w:val="none" w:sz="0" w:space="0" w:color="auto"/>
                  </w:divBdr>
                  <w:divsChild>
                    <w:div w:id="2039693025">
                      <w:marLeft w:val="0"/>
                      <w:marRight w:val="0"/>
                      <w:marTop w:val="0"/>
                      <w:marBottom w:val="0"/>
                      <w:divBdr>
                        <w:top w:val="none" w:sz="0" w:space="0" w:color="auto"/>
                        <w:left w:val="none" w:sz="0" w:space="0" w:color="auto"/>
                        <w:bottom w:val="none" w:sz="0" w:space="0" w:color="auto"/>
                        <w:right w:val="none" w:sz="0" w:space="0" w:color="auto"/>
                      </w:divBdr>
                      <w:divsChild>
                        <w:div w:id="199715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477407">
      <w:bodyDiv w:val="1"/>
      <w:marLeft w:val="0"/>
      <w:marRight w:val="0"/>
      <w:marTop w:val="0"/>
      <w:marBottom w:val="0"/>
      <w:divBdr>
        <w:top w:val="none" w:sz="0" w:space="0" w:color="auto"/>
        <w:left w:val="none" w:sz="0" w:space="0" w:color="auto"/>
        <w:bottom w:val="none" w:sz="0" w:space="0" w:color="auto"/>
        <w:right w:val="none" w:sz="0" w:space="0" w:color="auto"/>
      </w:divBdr>
    </w:div>
    <w:div w:id="164076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Cirriculu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1598E1-8309-4468-9266-01E812BFF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Cirriculum_template</Template>
  <TotalTime>256</TotalTime>
  <Pages>43</Pages>
  <Words>13732</Words>
  <Characters>78277</Characters>
  <Application>Microsoft Office Word</Application>
  <DocSecurity>0</DocSecurity>
  <Lines>652</Lines>
  <Paragraphs>183</Paragraphs>
  <ScaleCrop>false</ScaleCrop>
  <HeadingPairs>
    <vt:vector size="2" baseType="variant">
      <vt:variant>
        <vt:lpstr>Title</vt:lpstr>
      </vt:variant>
      <vt:variant>
        <vt:i4>1</vt:i4>
      </vt:variant>
    </vt:vector>
  </HeadingPairs>
  <TitlesOfParts>
    <vt:vector size="1" baseType="lpstr">
      <vt:lpstr>Genesis</vt:lpstr>
    </vt:vector>
  </TitlesOfParts>
  <Company/>
  <LinksUpToDate>false</LinksUpToDate>
  <CharactersWithSpaces>91826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Jr</cp:lastModifiedBy>
  <cp:revision>31</cp:revision>
  <cp:lastPrinted>2012-01-24T20:37:00Z</cp:lastPrinted>
  <dcterms:created xsi:type="dcterms:W3CDTF">2012-01-13T21:00:00Z</dcterms:created>
  <dcterms:modified xsi:type="dcterms:W3CDTF">2012-01-24T22:07:00Z</dcterms:modified>
</cp:coreProperties>
</file>